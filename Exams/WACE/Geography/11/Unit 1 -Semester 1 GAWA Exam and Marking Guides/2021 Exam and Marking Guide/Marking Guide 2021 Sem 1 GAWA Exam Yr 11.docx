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29ED3" w14:textId="77777777" w:rsidR="00841D22" w:rsidRPr="00E52899" w:rsidRDefault="00841D22" w:rsidP="00C7289E">
      <w:pPr>
        <w:tabs>
          <w:tab w:val="right" w:pos="4920"/>
        </w:tabs>
        <w:spacing w:after="0" w:line="240" w:lineRule="auto"/>
        <w:ind w:right="-318"/>
        <w:rPr>
          <w:rFonts w:ascii="Arial" w:hAnsi="Arial" w:cs="Arial"/>
          <w:b/>
          <w:sz w:val="28"/>
          <w:szCs w:val="28"/>
        </w:rPr>
      </w:pPr>
    </w:p>
    <w:p w14:paraId="09F3D714" w14:textId="77777777" w:rsidR="0059505C" w:rsidRPr="00E52899" w:rsidRDefault="00146822" w:rsidP="00841D22">
      <w:pPr>
        <w:tabs>
          <w:tab w:val="right" w:pos="4920"/>
        </w:tabs>
        <w:spacing w:after="0" w:line="240" w:lineRule="auto"/>
        <w:ind w:left="-360" w:right="-49"/>
        <w:rPr>
          <w:rFonts w:ascii="Arial" w:hAnsi="Arial" w:cs="Arial"/>
          <w:b/>
        </w:rPr>
      </w:pPr>
      <w:r w:rsidRPr="00E52899">
        <w:rPr>
          <w:rFonts w:ascii="Arial" w:hAnsi="Arial" w:cs="Arial"/>
          <w:noProof/>
          <w:lang w:val="en-US"/>
        </w:rPr>
        <w:drawing>
          <wp:anchor distT="0" distB="0" distL="114300" distR="114300" simplePos="0" relativeHeight="251614720" behindDoc="0" locked="0" layoutInCell="1" allowOverlap="1" wp14:anchorId="223AA217" wp14:editId="32A4F409">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EC63F" w14:textId="77777777" w:rsidR="0059505C" w:rsidRPr="00E52899" w:rsidRDefault="0059505C" w:rsidP="00B45F03">
      <w:pPr>
        <w:spacing w:after="0" w:line="240" w:lineRule="auto"/>
        <w:jc w:val="right"/>
        <w:rPr>
          <w:rFonts w:ascii="Arial" w:hAnsi="Arial" w:cs="Arial"/>
          <w:sz w:val="36"/>
          <w:szCs w:val="36"/>
        </w:rPr>
      </w:pPr>
    </w:p>
    <w:p w14:paraId="025850A2" w14:textId="77777777" w:rsidR="0059505C" w:rsidRPr="00E52899" w:rsidRDefault="0073307C" w:rsidP="0059505C">
      <w:pPr>
        <w:tabs>
          <w:tab w:val="right" w:pos="4920"/>
        </w:tabs>
        <w:spacing w:after="0" w:line="240" w:lineRule="auto"/>
        <w:jc w:val="center"/>
        <w:rPr>
          <w:rFonts w:ascii="Arial" w:hAnsi="Arial" w:cs="Arial"/>
          <w:b/>
        </w:rPr>
      </w:pPr>
      <w:r w:rsidRPr="00E52899">
        <w:rPr>
          <w:rFonts w:ascii="Arial" w:hAnsi="Arial" w:cs="Arial"/>
          <w:noProof/>
          <w:sz w:val="36"/>
          <w:szCs w:val="36"/>
          <w:lang w:val="en-US"/>
        </w:rPr>
        <mc:AlternateContent>
          <mc:Choice Requires="wps">
            <w:drawing>
              <wp:anchor distT="45720" distB="45720" distL="114300" distR="114300" simplePos="0" relativeHeight="251618816" behindDoc="0" locked="0" layoutInCell="1" allowOverlap="1" wp14:anchorId="60A96ED5" wp14:editId="7D32BB75">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2277425B" w14:textId="77777777" w:rsidR="00783897" w:rsidRPr="0073307C" w:rsidRDefault="00783897"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A96ED5"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618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2277425B" w14:textId="77777777" w:rsidR="00783897" w:rsidRPr="0073307C" w:rsidRDefault="00783897"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1119FFFE" w14:textId="77777777" w:rsidR="00B45F03" w:rsidRPr="00E52899" w:rsidRDefault="00B45F03" w:rsidP="00B45F03">
      <w:pPr>
        <w:spacing w:after="0" w:line="240" w:lineRule="auto"/>
        <w:ind w:left="720" w:firstLine="720"/>
        <w:jc w:val="right"/>
        <w:rPr>
          <w:rFonts w:ascii="Arial" w:hAnsi="Arial" w:cs="Arial"/>
          <w:b/>
          <w:sz w:val="24"/>
          <w:szCs w:val="24"/>
          <w:lang w:val="en-GB"/>
        </w:rPr>
      </w:pPr>
    </w:p>
    <w:p w14:paraId="2D7E5C0A" w14:textId="77777777" w:rsidR="00E24CBD" w:rsidRPr="00E52899" w:rsidRDefault="00E24CBD" w:rsidP="00E24CBD">
      <w:pPr>
        <w:spacing w:after="0" w:line="240" w:lineRule="auto"/>
        <w:ind w:left="720" w:hanging="720"/>
        <w:jc w:val="center"/>
        <w:rPr>
          <w:rFonts w:ascii="Arial" w:hAnsi="Arial" w:cs="Arial"/>
          <w:b/>
          <w:sz w:val="72"/>
          <w:szCs w:val="24"/>
          <w:lang w:val="en-GB"/>
        </w:rPr>
      </w:pPr>
    </w:p>
    <w:p w14:paraId="639DAEEB" w14:textId="77777777" w:rsidR="00B45F03" w:rsidRPr="00481DC4" w:rsidRDefault="00C63381" w:rsidP="00E24CBD">
      <w:pPr>
        <w:spacing w:after="0" w:line="240" w:lineRule="auto"/>
        <w:ind w:left="720" w:hanging="720"/>
        <w:jc w:val="center"/>
        <w:rPr>
          <w:rFonts w:ascii="Arial" w:hAnsi="Arial" w:cs="Arial"/>
          <w:b/>
          <w:sz w:val="72"/>
          <w:szCs w:val="24"/>
          <w:lang w:val="en-GB"/>
        </w:rPr>
      </w:pPr>
      <w:r>
        <w:rPr>
          <w:rFonts w:ascii="Arial" w:hAnsi="Arial" w:cs="Arial"/>
          <w:b/>
          <w:sz w:val="72"/>
          <w:szCs w:val="24"/>
          <w:lang w:val="en-GB"/>
        </w:rPr>
        <w:t xml:space="preserve">Year 11 </w:t>
      </w:r>
      <w:r w:rsidR="00B45F03" w:rsidRPr="00481DC4">
        <w:rPr>
          <w:rFonts w:ascii="Arial" w:hAnsi="Arial" w:cs="Arial"/>
          <w:b/>
          <w:sz w:val="72"/>
          <w:szCs w:val="24"/>
          <w:lang w:val="en-GB"/>
        </w:rPr>
        <w:t>ATAR GEOGRAPHY</w:t>
      </w:r>
    </w:p>
    <w:p w14:paraId="334C4B8F" w14:textId="77777777" w:rsidR="00001989" w:rsidRPr="00481DC4" w:rsidRDefault="00001989" w:rsidP="00E24CBD">
      <w:pPr>
        <w:spacing w:after="0" w:line="240" w:lineRule="auto"/>
        <w:ind w:left="720" w:hanging="720"/>
        <w:jc w:val="center"/>
        <w:rPr>
          <w:rFonts w:ascii="Arial" w:hAnsi="Arial" w:cs="Arial"/>
          <w:b/>
          <w:sz w:val="56"/>
          <w:szCs w:val="24"/>
          <w:lang w:val="en-GB"/>
        </w:rPr>
      </w:pPr>
    </w:p>
    <w:p w14:paraId="10FB6CCB" w14:textId="77777777" w:rsidR="00D74573" w:rsidRPr="00481DC4" w:rsidRDefault="006618E2" w:rsidP="00E24CBD">
      <w:pPr>
        <w:spacing w:after="0" w:line="240" w:lineRule="auto"/>
        <w:ind w:left="720" w:hanging="720"/>
        <w:jc w:val="center"/>
        <w:rPr>
          <w:rFonts w:ascii="Arial" w:hAnsi="Arial" w:cs="Arial"/>
          <w:b/>
          <w:sz w:val="56"/>
          <w:szCs w:val="24"/>
          <w:lang w:val="en-GB"/>
        </w:rPr>
      </w:pPr>
      <w:r>
        <w:rPr>
          <w:rFonts w:ascii="Arial" w:hAnsi="Arial" w:cs="Arial"/>
          <w:b/>
          <w:sz w:val="56"/>
          <w:szCs w:val="24"/>
          <w:lang w:val="en-GB"/>
        </w:rPr>
        <w:t>Unit 1</w:t>
      </w:r>
      <w:r w:rsidR="003F2538" w:rsidRPr="00481DC4">
        <w:rPr>
          <w:rFonts w:ascii="Arial" w:hAnsi="Arial" w:cs="Arial"/>
          <w:b/>
          <w:sz w:val="56"/>
          <w:szCs w:val="24"/>
          <w:lang w:val="en-GB"/>
        </w:rPr>
        <w:t xml:space="preserve"> </w:t>
      </w:r>
    </w:p>
    <w:p w14:paraId="188951EF" w14:textId="77777777" w:rsidR="00B45F03" w:rsidRPr="00481DC4" w:rsidRDefault="00E24CBD" w:rsidP="00E24CBD">
      <w:pPr>
        <w:spacing w:after="0" w:line="240" w:lineRule="auto"/>
        <w:ind w:left="720" w:hanging="720"/>
        <w:jc w:val="center"/>
        <w:rPr>
          <w:rFonts w:ascii="Arial" w:hAnsi="Arial" w:cs="Arial"/>
          <w:b/>
          <w:sz w:val="56"/>
          <w:szCs w:val="24"/>
          <w:lang w:val="en-GB"/>
        </w:rPr>
      </w:pPr>
      <w:r w:rsidRPr="00481DC4">
        <w:rPr>
          <w:rFonts w:ascii="Arial" w:hAnsi="Arial" w:cs="Arial"/>
          <w:b/>
          <w:sz w:val="56"/>
          <w:szCs w:val="24"/>
          <w:lang w:val="en-GB"/>
        </w:rPr>
        <w:t xml:space="preserve">Semester </w:t>
      </w:r>
      <w:r w:rsidR="005521FA">
        <w:rPr>
          <w:rFonts w:ascii="Arial" w:hAnsi="Arial" w:cs="Arial"/>
          <w:b/>
          <w:sz w:val="56"/>
          <w:szCs w:val="24"/>
          <w:lang w:val="en-GB"/>
        </w:rPr>
        <w:t xml:space="preserve">1, </w:t>
      </w:r>
      <w:r w:rsidR="005C2258">
        <w:rPr>
          <w:rFonts w:ascii="Arial" w:hAnsi="Arial" w:cs="Arial"/>
          <w:b/>
          <w:sz w:val="56"/>
          <w:szCs w:val="24"/>
          <w:lang w:val="en-GB"/>
        </w:rPr>
        <w:t>2021</w:t>
      </w:r>
    </w:p>
    <w:p w14:paraId="6718FB6A" w14:textId="77777777" w:rsidR="00146822" w:rsidRPr="00481DC4" w:rsidRDefault="00146822" w:rsidP="00146822">
      <w:pPr>
        <w:spacing w:after="0" w:line="240" w:lineRule="auto"/>
        <w:ind w:left="720" w:firstLine="720"/>
        <w:jc w:val="right"/>
        <w:rPr>
          <w:rFonts w:ascii="Arial" w:hAnsi="Arial" w:cs="Arial"/>
          <w:b/>
          <w:sz w:val="24"/>
          <w:szCs w:val="24"/>
          <w:lang w:val="en-GB"/>
        </w:rPr>
      </w:pPr>
    </w:p>
    <w:p w14:paraId="4471F730" w14:textId="77777777" w:rsidR="007A5B68" w:rsidRPr="00481DC4" w:rsidRDefault="007A5B68" w:rsidP="0059505C">
      <w:pPr>
        <w:tabs>
          <w:tab w:val="right" w:pos="4920"/>
        </w:tabs>
        <w:spacing w:after="0" w:line="240" w:lineRule="auto"/>
        <w:rPr>
          <w:rFonts w:ascii="Arial" w:hAnsi="Arial" w:cs="Arial"/>
          <w:lang w:val="en-GB"/>
        </w:rPr>
      </w:pPr>
    </w:p>
    <w:p w14:paraId="6324B292" w14:textId="77777777" w:rsidR="00146822" w:rsidRPr="00481DC4" w:rsidRDefault="00146822" w:rsidP="0059505C">
      <w:pPr>
        <w:tabs>
          <w:tab w:val="right" w:pos="4920"/>
        </w:tabs>
        <w:spacing w:after="0" w:line="240" w:lineRule="auto"/>
        <w:rPr>
          <w:rFonts w:ascii="Arial" w:hAnsi="Arial" w:cs="Arial"/>
          <w:lang w:val="en-GB"/>
        </w:rPr>
      </w:pPr>
    </w:p>
    <w:p w14:paraId="11E3657B" w14:textId="77777777" w:rsidR="00A41CAB" w:rsidRPr="00481DC4" w:rsidRDefault="00A41CAB" w:rsidP="0059505C">
      <w:pPr>
        <w:tabs>
          <w:tab w:val="right" w:pos="4920"/>
        </w:tabs>
        <w:spacing w:after="0" w:line="240" w:lineRule="auto"/>
        <w:rPr>
          <w:rFonts w:ascii="Arial" w:hAnsi="Arial" w:cs="Arial"/>
          <w:szCs w:val="24"/>
          <w:lang w:val="en-GB"/>
        </w:rPr>
      </w:pPr>
    </w:p>
    <w:p w14:paraId="5BB8DC60" w14:textId="77777777" w:rsidR="00E24CBD" w:rsidRPr="00481DC4" w:rsidRDefault="00E24CBD" w:rsidP="00E24CBD">
      <w:pPr>
        <w:tabs>
          <w:tab w:val="right" w:pos="4920"/>
        </w:tabs>
        <w:spacing w:after="0" w:line="240" w:lineRule="auto"/>
        <w:jc w:val="center"/>
        <w:rPr>
          <w:rFonts w:ascii="Arial" w:hAnsi="Arial" w:cs="Arial"/>
          <w:b/>
          <w:sz w:val="72"/>
          <w:szCs w:val="72"/>
          <w:lang w:val="en-GB"/>
        </w:rPr>
      </w:pPr>
    </w:p>
    <w:p w14:paraId="5DEB2DA8" w14:textId="77777777" w:rsidR="0059505C" w:rsidRDefault="00E24CBD" w:rsidP="00E24CBD">
      <w:pPr>
        <w:tabs>
          <w:tab w:val="right" w:pos="4920"/>
        </w:tabs>
        <w:spacing w:after="0" w:line="240" w:lineRule="auto"/>
        <w:jc w:val="center"/>
        <w:rPr>
          <w:rFonts w:ascii="Arial" w:hAnsi="Arial" w:cs="Arial"/>
          <w:b/>
          <w:sz w:val="96"/>
          <w:szCs w:val="72"/>
          <w:lang w:val="en-GB"/>
        </w:rPr>
      </w:pPr>
      <w:r w:rsidRPr="00481DC4">
        <w:rPr>
          <w:rFonts w:ascii="Arial" w:hAnsi="Arial" w:cs="Arial"/>
          <w:b/>
          <w:sz w:val="96"/>
          <w:szCs w:val="72"/>
          <w:lang w:val="en-GB"/>
        </w:rPr>
        <w:t>MARKING GUIDE</w:t>
      </w:r>
    </w:p>
    <w:p w14:paraId="22437D9E" w14:textId="77777777" w:rsidR="00E95A10" w:rsidRPr="00E95A10" w:rsidRDefault="00E95A10" w:rsidP="00E24CBD">
      <w:pPr>
        <w:tabs>
          <w:tab w:val="right" w:pos="4920"/>
        </w:tabs>
        <w:spacing w:after="0" w:line="240" w:lineRule="auto"/>
        <w:jc w:val="center"/>
        <w:rPr>
          <w:rFonts w:ascii="Arial" w:hAnsi="Arial" w:cs="Arial"/>
          <w:b/>
          <w:sz w:val="40"/>
          <w:szCs w:val="40"/>
          <w:lang w:val="en-GB"/>
        </w:rPr>
      </w:pPr>
      <w:r w:rsidRPr="00E95A10">
        <w:rPr>
          <w:rFonts w:ascii="Arial" w:hAnsi="Arial" w:cs="Arial"/>
          <w:b/>
          <w:sz w:val="40"/>
          <w:szCs w:val="40"/>
          <w:lang w:val="en-GB"/>
        </w:rPr>
        <w:t xml:space="preserve">for </w:t>
      </w:r>
    </w:p>
    <w:p w14:paraId="1236EC58" w14:textId="77777777" w:rsidR="00E95A10" w:rsidRPr="004536C7" w:rsidRDefault="00E95A10" w:rsidP="00E24CBD">
      <w:pPr>
        <w:tabs>
          <w:tab w:val="right" w:pos="4920"/>
        </w:tabs>
        <w:spacing w:after="0" w:line="240" w:lineRule="auto"/>
        <w:jc w:val="center"/>
        <w:rPr>
          <w:rFonts w:ascii="Arial" w:hAnsi="Arial" w:cs="Arial"/>
          <w:b/>
          <w:sz w:val="72"/>
          <w:szCs w:val="72"/>
          <w:u w:val="single"/>
          <w:lang w:val="en-GB"/>
        </w:rPr>
      </w:pPr>
      <w:r w:rsidRPr="004536C7">
        <w:rPr>
          <w:rFonts w:ascii="Arial" w:hAnsi="Arial" w:cs="Arial"/>
          <w:b/>
          <w:sz w:val="72"/>
          <w:szCs w:val="72"/>
          <w:u w:val="single"/>
          <w:lang w:val="en-GB"/>
        </w:rPr>
        <w:t>Teacher</w:t>
      </w:r>
      <w:r w:rsidR="004536C7" w:rsidRPr="004536C7">
        <w:rPr>
          <w:rFonts w:ascii="Arial" w:hAnsi="Arial" w:cs="Arial"/>
          <w:b/>
          <w:sz w:val="72"/>
          <w:szCs w:val="72"/>
          <w:u w:val="single"/>
          <w:lang w:val="en-GB"/>
        </w:rPr>
        <w:t xml:space="preserve"> Use</w:t>
      </w:r>
      <w:r w:rsidRPr="004536C7">
        <w:rPr>
          <w:rFonts w:ascii="Arial" w:hAnsi="Arial" w:cs="Arial"/>
          <w:b/>
          <w:sz w:val="72"/>
          <w:szCs w:val="72"/>
          <w:u w:val="single"/>
          <w:lang w:val="en-GB"/>
        </w:rPr>
        <w:t xml:space="preserve"> Only</w:t>
      </w:r>
    </w:p>
    <w:p w14:paraId="6015AC8E" w14:textId="77777777" w:rsidR="00A41CAB" w:rsidRPr="00481DC4" w:rsidRDefault="00A41CAB" w:rsidP="00841D22">
      <w:pPr>
        <w:tabs>
          <w:tab w:val="right" w:pos="4920"/>
        </w:tabs>
        <w:spacing w:after="0" w:line="240" w:lineRule="auto"/>
        <w:rPr>
          <w:rFonts w:ascii="Arial" w:hAnsi="Arial" w:cs="Arial"/>
          <w:b/>
          <w:sz w:val="20"/>
          <w:szCs w:val="20"/>
          <w:lang w:val="en-GB"/>
        </w:rPr>
      </w:pPr>
    </w:p>
    <w:p w14:paraId="590E8A9E" w14:textId="3D7C7BDE" w:rsidR="00DC20B4" w:rsidRDefault="005D7349" w:rsidP="005D7349">
      <w:pPr>
        <w:spacing w:after="0" w:line="240" w:lineRule="auto"/>
        <w:rPr>
          <w:rFonts w:ascii="Arial" w:hAnsi="Arial" w:cs="Arial"/>
          <w:b/>
          <w:sz w:val="20"/>
          <w:szCs w:val="20"/>
          <w:lang w:val="en-GB"/>
        </w:rPr>
      </w:pPr>
      <w:r>
        <w:rPr>
          <w:rFonts w:ascii="Arial" w:hAnsi="Arial" w:cs="Arial"/>
          <w:b/>
          <w:sz w:val="20"/>
          <w:szCs w:val="20"/>
          <w:lang w:val="en-GB"/>
        </w:rPr>
        <w:br w:type="page"/>
      </w:r>
    </w:p>
    <w:p w14:paraId="3D5CC7B2" w14:textId="30DE7E32" w:rsidR="005D7349" w:rsidRDefault="005D7349" w:rsidP="00841D22">
      <w:pPr>
        <w:tabs>
          <w:tab w:val="right" w:pos="4920"/>
        </w:tabs>
        <w:spacing w:after="0" w:line="240" w:lineRule="auto"/>
        <w:rPr>
          <w:rFonts w:ascii="Arial" w:hAnsi="Arial" w:cs="Arial"/>
          <w:b/>
          <w:sz w:val="16"/>
          <w:szCs w:val="16"/>
          <w:lang w:val="en-GB"/>
        </w:rPr>
      </w:pPr>
    </w:p>
    <w:p w14:paraId="3EB7CC51" w14:textId="72DDE496" w:rsidR="00652175" w:rsidRPr="00103F69" w:rsidRDefault="00652175" w:rsidP="00841D22">
      <w:pPr>
        <w:tabs>
          <w:tab w:val="right" w:pos="4920"/>
        </w:tabs>
        <w:spacing w:after="0" w:line="240" w:lineRule="auto"/>
        <w:rPr>
          <w:rFonts w:ascii="Arial" w:hAnsi="Arial" w:cs="Arial"/>
          <w:b/>
          <w:sz w:val="16"/>
          <w:szCs w:val="16"/>
          <w:lang w:val="en-GB"/>
        </w:rPr>
      </w:pPr>
    </w:p>
    <w:p w14:paraId="2296665D" w14:textId="75203728" w:rsidR="00841D22" w:rsidRPr="00481DC4" w:rsidRDefault="001B3DDB" w:rsidP="000725DE">
      <w:pPr>
        <w:tabs>
          <w:tab w:val="left" w:pos="540"/>
          <w:tab w:val="left" w:pos="1418"/>
          <w:tab w:val="left" w:pos="1760"/>
          <w:tab w:val="left" w:pos="7797"/>
        </w:tabs>
        <w:spacing w:after="0" w:line="240" w:lineRule="auto"/>
        <w:ind w:left="-709" w:right="-283"/>
        <w:jc w:val="both"/>
        <w:rPr>
          <w:rFonts w:ascii="Arial" w:hAnsi="Arial" w:cs="Arial"/>
          <w:b/>
          <w:sz w:val="28"/>
          <w:szCs w:val="24"/>
        </w:rPr>
      </w:pPr>
      <w:r w:rsidRPr="00481DC4">
        <w:rPr>
          <w:rFonts w:ascii="Arial" w:hAnsi="Arial" w:cs="Arial"/>
          <w:b/>
          <w:sz w:val="28"/>
          <w:szCs w:val="24"/>
        </w:rPr>
        <w:t>Section One:</w:t>
      </w:r>
      <w:r w:rsidR="00046AB6" w:rsidRPr="00481DC4">
        <w:rPr>
          <w:rFonts w:ascii="Arial" w:hAnsi="Arial" w:cs="Arial"/>
          <w:b/>
          <w:sz w:val="28"/>
          <w:szCs w:val="24"/>
        </w:rPr>
        <w:t xml:space="preserve"> </w:t>
      </w:r>
      <w:r w:rsidR="000725DE">
        <w:rPr>
          <w:rFonts w:ascii="Arial" w:hAnsi="Arial" w:cs="Arial"/>
          <w:b/>
          <w:sz w:val="28"/>
          <w:szCs w:val="24"/>
        </w:rPr>
        <w:tab/>
      </w:r>
      <w:r w:rsidR="005A16FA" w:rsidRPr="00481DC4">
        <w:rPr>
          <w:rFonts w:ascii="Arial" w:hAnsi="Arial" w:cs="Arial"/>
          <w:b/>
          <w:sz w:val="28"/>
          <w:szCs w:val="24"/>
        </w:rPr>
        <w:t>Multiple-</w:t>
      </w:r>
      <w:r w:rsidR="00677B6D" w:rsidRPr="00481DC4">
        <w:rPr>
          <w:rFonts w:ascii="Arial" w:hAnsi="Arial" w:cs="Arial"/>
          <w:b/>
          <w:sz w:val="28"/>
          <w:szCs w:val="24"/>
        </w:rPr>
        <w:t>c</w:t>
      </w:r>
      <w:r w:rsidR="00841D22" w:rsidRPr="00481DC4">
        <w:rPr>
          <w:rFonts w:ascii="Arial" w:hAnsi="Arial" w:cs="Arial"/>
          <w:b/>
          <w:sz w:val="28"/>
          <w:szCs w:val="24"/>
        </w:rPr>
        <w:t>hoice</w:t>
      </w:r>
      <w:r w:rsidR="002C4C20">
        <w:rPr>
          <w:rFonts w:ascii="Arial" w:hAnsi="Arial" w:cs="Arial"/>
          <w:b/>
          <w:sz w:val="28"/>
          <w:szCs w:val="24"/>
        </w:rPr>
        <w:tab/>
      </w:r>
      <w:r w:rsidR="00046AB6" w:rsidRPr="00481DC4">
        <w:rPr>
          <w:rFonts w:ascii="Arial" w:hAnsi="Arial" w:cs="Arial"/>
          <w:b/>
          <w:sz w:val="28"/>
          <w:szCs w:val="24"/>
        </w:rPr>
        <w:t>2</w:t>
      </w:r>
      <w:r w:rsidRPr="00481DC4">
        <w:rPr>
          <w:rFonts w:ascii="Arial" w:hAnsi="Arial" w:cs="Arial"/>
          <w:b/>
          <w:sz w:val="28"/>
          <w:szCs w:val="24"/>
        </w:rPr>
        <w:t>0%</w:t>
      </w:r>
      <w:r w:rsidR="000725DE">
        <w:rPr>
          <w:rFonts w:ascii="Arial" w:hAnsi="Arial" w:cs="Arial"/>
          <w:b/>
          <w:sz w:val="28"/>
          <w:szCs w:val="24"/>
        </w:rPr>
        <w:tab/>
      </w:r>
      <w:r w:rsidR="00046AB6" w:rsidRPr="00481DC4">
        <w:rPr>
          <w:rFonts w:ascii="Arial" w:hAnsi="Arial" w:cs="Arial"/>
          <w:b/>
          <w:sz w:val="28"/>
          <w:szCs w:val="24"/>
        </w:rPr>
        <w:t>(</w:t>
      </w:r>
      <w:r w:rsidR="00841D22" w:rsidRPr="00481DC4">
        <w:rPr>
          <w:rFonts w:ascii="Arial" w:hAnsi="Arial" w:cs="Arial"/>
          <w:b/>
          <w:sz w:val="28"/>
          <w:szCs w:val="24"/>
        </w:rPr>
        <w:t>20</w:t>
      </w:r>
      <w:r w:rsidR="000725DE">
        <w:rPr>
          <w:rFonts w:ascii="Arial" w:hAnsi="Arial" w:cs="Arial"/>
          <w:b/>
          <w:sz w:val="28"/>
          <w:szCs w:val="24"/>
        </w:rPr>
        <w:t xml:space="preserve"> </w:t>
      </w:r>
      <w:r w:rsidR="00841D22" w:rsidRPr="00481DC4">
        <w:rPr>
          <w:rFonts w:ascii="Arial" w:hAnsi="Arial" w:cs="Arial"/>
          <w:b/>
          <w:sz w:val="28"/>
          <w:szCs w:val="24"/>
        </w:rPr>
        <w:t>marks</w:t>
      </w:r>
      <w:r w:rsidR="00046AB6" w:rsidRPr="00481DC4">
        <w:rPr>
          <w:rFonts w:ascii="Arial" w:hAnsi="Arial" w:cs="Arial"/>
          <w:b/>
          <w:sz w:val="28"/>
          <w:szCs w:val="24"/>
        </w:rPr>
        <w:t>)</w:t>
      </w:r>
    </w:p>
    <w:p w14:paraId="7EE1D1DA" w14:textId="77777777" w:rsidR="00E9393C" w:rsidRPr="00103F69" w:rsidRDefault="00E9393C" w:rsidP="00652175">
      <w:pPr>
        <w:tabs>
          <w:tab w:val="left" w:pos="540"/>
          <w:tab w:val="left" w:pos="1100"/>
          <w:tab w:val="left" w:pos="1760"/>
        </w:tabs>
        <w:spacing w:after="0" w:line="240" w:lineRule="auto"/>
        <w:ind w:left="-709" w:right="-426"/>
        <w:jc w:val="both"/>
        <w:rPr>
          <w:rFonts w:ascii="Arial" w:hAnsi="Arial" w:cs="Arial"/>
          <w:b/>
          <w:sz w:val="16"/>
          <w:szCs w:val="16"/>
        </w:rPr>
      </w:pPr>
    </w:p>
    <w:p w14:paraId="649405BA" w14:textId="6C4D1893" w:rsidR="00413E99" w:rsidRPr="00277CC9" w:rsidRDefault="00E9393C" w:rsidP="00277CC9">
      <w:pPr>
        <w:tabs>
          <w:tab w:val="left" w:pos="540"/>
          <w:tab w:val="left" w:pos="1080"/>
          <w:tab w:val="left" w:pos="1760"/>
        </w:tabs>
        <w:spacing w:after="0" w:line="240" w:lineRule="auto"/>
        <w:ind w:left="-709" w:right="-426"/>
        <w:jc w:val="both"/>
        <w:rPr>
          <w:rFonts w:ascii="Arial" w:hAnsi="Arial" w:cs="Arial"/>
          <w:sz w:val="24"/>
          <w:szCs w:val="24"/>
        </w:rPr>
      </w:pPr>
      <w:r w:rsidRPr="00481DC4">
        <w:rPr>
          <w:rFonts w:ascii="Arial" w:hAnsi="Arial" w:cs="Arial"/>
          <w:sz w:val="24"/>
          <w:szCs w:val="24"/>
        </w:rPr>
        <w:t xml:space="preserve">Each correct answer is worth </w:t>
      </w:r>
      <w:r w:rsidRPr="00481DC4">
        <w:rPr>
          <w:rFonts w:ascii="Arial" w:hAnsi="Arial" w:cs="Arial"/>
          <w:b/>
          <w:sz w:val="24"/>
          <w:szCs w:val="24"/>
        </w:rPr>
        <w:t>one (1)</w:t>
      </w:r>
      <w:r w:rsidRPr="00481DC4">
        <w:rPr>
          <w:rFonts w:ascii="Arial" w:hAnsi="Arial" w:cs="Arial"/>
          <w:sz w:val="24"/>
          <w:szCs w:val="24"/>
        </w:rPr>
        <w:t xml:space="preserve"> mark.</w:t>
      </w:r>
    </w:p>
    <w:p w14:paraId="068A1FFF" w14:textId="2CB92BD1" w:rsidR="00BE5C3A" w:rsidRPr="00103F69" w:rsidRDefault="00BE5C3A" w:rsidP="00006C6E">
      <w:pPr>
        <w:tabs>
          <w:tab w:val="left" w:pos="540"/>
          <w:tab w:val="left" w:pos="1080"/>
          <w:tab w:val="right" w:pos="9540"/>
        </w:tabs>
        <w:spacing w:after="0" w:line="240" w:lineRule="auto"/>
        <w:rPr>
          <w:rFonts w:ascii="Arial" w:hAnsi="Arial" w:cs="Arial"/>
          <w:b/>
          <w:sz w:val="12"/>
          <w:szCs w:val="12"/>
        </w:rPr>
      </w:pPr>
    </w:p>
    <w:tbl>
      <w:tblPr>
        <w:tblStyle w:val="TableGrid"/>
        <w:tblW w:w="0" w:type="auto"/>
        <w:tblInd w:w="-714" w:type="dxa"/>
        <w:tblLook w:val="04A0" w:firstRow="1" w:lastRow="0" w:firstColumn="1" w:lastColumn="0" w:noHBand="0" w:noVBand="1"/>
      </w:tblPr>
      <w:tblGrid>
        <w:gridCol w:w="506"/>
        <w:gridCol w:w="510"/>
        <w:gridCol w:w="910"/>
        <w:gridCol w:w="8701"/>
      </w:tblGrid>
      <w:tr w:rsidR="00E52899" w:rsidRPr="00481DC4" w14:paraId="16990238" w14:textId="77777777" w:rsidTr="00103F69">
        <w:trPr>
          <w:cantSplit/>
          <w:trHeight w:val="686"/>
        </w:trPr>
        <w:tc>
          <w:tcPr>
            <w:tcW w:w="0" w:type="auto"/>
            <w:textDirection w:val="btLr"/>
            <w:vAlign w:val="center"/>
          </w:tcPr>
          <w:p w14:paraId="7BFA31FB"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Q</w:t>
            </w:r>
            <w:r w:rsidR="00652175" w:rsidRPr="00481DC4">
              <w:rPr>
                <w:rFonts w:ascii="Arial" w:hAnsi="Arial" w:cs="Arial"/>
                <w:b/>
                <w:sz w:val="24"/>
                <w:szCs w:val="24"/>
                <w:lang w:val="en-US"/>
              </w:rPr>
              <w:t>u</w:t>
            </w:r>
          </w:p>
        </w:tc>
        <w:tc>
          <w:tcPr>
            <w:tcW w:w="0" w:type="auto"/>
            <w:textDirection w:val="btLr"/>
            <w:vAlign w:val="center"/>
          </w:tcPr>
          <w:p w14:paraId="485C5ACD"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Ans</w:t>
            </w:r>
          </w:p>
        </w:tc>
        <w:tc>
          <w:tcPr>
            <w:tcW w:w="0" w:type="auto"/>
            <w:gridSpan w:val="2"/>
            <w:vAlign w:val="center"/>
          </w:tcPr>
          <w:p w14:paraId="1A14449D" w14:textId="77777777" w:rsidR="009E2CCC" w:rsidRPr="00481DC4" w:rsidRDefault="005B36C3" w:rsidP="00474DF2">
            <w:pPr>
              <w:tabs>
                <w:tab w:val="left" w:pos="540"/>
                <w:tab w:val="left" w:pos="1080"/>
                <w:tab w:val="right" w:pos="9540"/>
              </w:tabs>
              <w:spacing w:after="0" w:line="240" w:lineRule="auto"/>
              <w:jc w:val="center"/>
              <w:rPr>
                <w:rFonts w:ascii="Arial" w:hAnsi="Arial" w:cs="Arial"/>
                <w:b/>
                <w:sz w:val="24"/>
                <w:szCs w:val="24"/>
                <w:lang w:val="en-US"/>
              </w:rPr>
            </w:pPr>
            <w:r w:rsidRPr="00481DC4">
              <w:rPr>
                <w:rFonts w:ascii="Arial" w:hAnsi="Arial" w:cs="Arial"/>
                <w:b/>
                <w:sz w:val="24"/>
                <w:szCs w:val="24"/>
                <w:lang w:val="en-US"/>
              </w:rPr>
              <w:t>Description</w:t>
            </w:r>
          </w:p>
        </w:tc>
      </w:tr>
      <w:tr w:rsidR="00297A4D" w:rsidRPr="00481DC4" w14:paraId="5931B4AD" w14:textId="77777777" w:rsidTr="00103F69">
        <w:tc>
          <w:tcPr>
            <w:tcW w:w="0" w:type="auto"/>
            <w:vMerge w:val="restart"/>
            <w:vAlign w:val="center"/>
          </w:tcPr>
          <w:p w14:paraId="06F6E741"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w:t>
            </w:r>
          </w:p>
        </w:tc>
        <w:tc>
          <w:tcPr>
            <w:tcW w:w="0" w:type="auto"/>
            <w:vMerge w:val="restart"/>
            <w:vAlign w:val="center"/>
          </w:tcPr>
          <w:p w14:paraId="491251F9"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p>
        </w:tc>
        <w:tc>
          <w:tcPr>
            <w:tcW w:w="0" w:type="auto"/>
            <w:vAlign w:val="center"/>
          </w:tcPr>
          <w:p w14:paraId="5EDFA17C" w14:textId="77777777" w:rsidR="00297A4D" w:rsidRPr="00481DC4" w:rsidRDefault="00297A4D" w:rsidP="00297A4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0" w:type="auto"/>
            <w:vAlign w:val="center"/>
          </w:tcPr>
          <w:p w14:paraId="4442FEB1" w14:textId="334B4E66" w:rsidR="00297A4D" w:rsidRPr="00750EE3" w:rsidRDefault="00297A4D" w:rsidP="00103F69">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color w:val="000000" w:themeColor="text1"/>
                <w:sz w:val="19"/>
                <w:szCs w:val="19"/>
              </w:rPr>
              <w:t xml:space="preserve">The map scale (both as a ratio and a line scale) shows that one centimetre represents 500 metres, making (b) the correct </w:t>
            </w:r>
            <w:r w:rsidR="00485C87">
              <w:rPr>
                <w:rFonts w:ascii="Arial Narrow" w:hAnsi="Arial Narrow" w:cs="Arial"/>
                <w:color w:val="000000" w:themeColor="text1"/>
                <w:sz w:val="19"/>
                <w:szCs w:val="19"/>
              </w:rPr>
              <w:t>alternative</w:t>
            </w:r>
            <w:r w:rsidRPr="00750EE3">
              <w:rPr>
                <w:rFonts w:ascii="Arial Narrow" w:hAnsi="Arial Narrow" w:cs="Arial"/>
                <w:color w:val="000000" w:themeColor="text1"/>
                <w:sz w:val="19"/>
                <w:szCs w:val="19"/>
              </w:rPr>
              <w:t>.</w:t>
            </w:r>
          </w:p>
        </w:tc>
      </w:tr>
      <w:tr w:rsidR="00297A4D" w:rsidRPr="00481DC4" w14:paraId="544BE842" w14:textId="77777777" w:rsidTr="00103F69">
        <w:trPr>
          <w:trHeight w:val="387"/>
        </w:trPr>
        <w:tc>
          <w:tcPr>
            <w:tcW w:w="0" w:type="auto"/>
            <w:vMerge/>
            <w:vAlign w:val="center"/>
          </w:tcPr>
          <w:p w14:paraId="62ED2BA9"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3FB0D1EE"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7D7261A3" w14:textId="77777777" w:rsidR="00297A4D" w:rsidRPr="00481DC4" w:rsidRDefault="00297A4D" w:rsidP="00297A4D">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0" w:type="auto"/>
            <w:shd w:val="clear" w:color="auto" w:fill="auto"/>
          </w:tcPr>
          <w:p w14:paraId="2818A3AD" w14:textId="48C342ED" w:rsidR="00297A4D" w:rsidRPr="00750EE3" w:rsidRDefault="00297A4D" w:rsidP="00103F69">
            <w:pPr>
              <w:pStyle w:val="ListItem"/>
              <w:spacing w:before="60" w:after="60" w:line="240" w:lineRule="auto"/>
              <w:rPr>
                <w:rFonts w:ascii="Arial Narrow" w:hAnsi="Arial Narrow" w:cs="Arial"/>
                <w:sz w:val="19"/>
                <w:szCs w:val="19"/>
                <w:lang w:val="en-US"/>
              </w:rPr>
            </w:pPr>
            <w:r w:rsidRPr="00750EE3">
              <w:rPr>
                <w:rFonts w:ascii="Arial Narrow" w:hAnsi="Arial Narrow" w:cs="Arial"/>
                <w:color w:val="000000" w:themeColor="text1"/>
                <w:sz w:val="19"/>
                <w:szCs w:val="19"/>
              </w:rPr>
              <w:t>Interpret and express scale in written, linear and ratio (representative fraction) formats, and convert scale from one format to another</w:t>
            </w:r>
            <w:r w:rsidR="00E9212F" w:rsidRPr="00750EE3">
              <w:rPr>
                <w:rFonts w:ascii="Arial Narrow" w:hAnsi="Arial Narrow" w:cs="Arial"/>
                <w:color w:val="000000" w:themeColor="text1"/>
                <w:sz w:val="19"/>
                <w:szCs w:val="19"/>
              </w:rPr>
              <w:t>.</w:t>
            </w:r>
          </w:p>
        </w:tc>
      </w:tr>
      <w:tr w:rsidR="00297A4D" w:rsidRPr="00481DC4" w14:paraId="5FAABB97" w14:textId="77777777" w:rsidTr="00103F69">
        <w:tc>
          <w:tcPr>
            <w:tcW w:w="0" w:type="auto"/>
            <w:vMerge w:val="restart"/>
            <w:vAlign w:val="center"/>
          </w:tcPr>
          <w:p w14:paraId="7F19FF98"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2</w:t>
            </w:r>
          </w:p>
        </w:tc>
        <w:tc>
          <w:tcPr>
            <w:tcW w:w="0" w:type="auto"/>
            <w:vMerge w:val="restart"/>
            <w:vAlign w:val="center"/>
          </w:tcPr>
          <w:p w14:paraId="236F5F55"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p>
        </w:tc>
        <w:tc>
          <w:tcPr>
            <w:tcW w:w="0" w:type="auto"/>
            <w:vAlign w:val="center"/>
          </w:tcPr>
          <w:p w14:paraId="02A91620" w14:textId="77777777" w:rsidR="00297A4D" w:rsidRPr="00481DC4" w:rsidRDefault="00297A4D" w:rsidP="00297A4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0" w:type="auto"/>
            <w:vAlign w:val="center"/>
          </w:tcPr>
          <w:p w14:paraId="2BC27FBA" w14:textId="0DCB924B" w:rsidR="00297A4D" w:rsidRPr="00750EE3" w:rsidRDefault="00297A4D" w:rsidP="00103F69">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color w:val="000000" w:themeColor="text1"/>
                <w:sz w:val="19"/>
                <w:szCs w:val="19"/>
                <w:lang w:val="en-US"/>
              </w:rPr>
              <w:t>The runway measures around 4.</w:t>
            </w:r>
            <w:r w:rsidR="00773E74" w:rsidRPr="00750EE3">
              <w:rPr>
                <w:rFonts w:ascii="Arial Narrow" w:hAnsi="Arial Narrow" w:cs="Arial"/>
                <w:color w:val="000000" w:themeColor="text1"/>
                <w:sz w:val="19"/>
                <w:szCs w:val="19"/>
                <w:lang w:val="en-US"/>
              </w:rPr>
              <w:t>8</w:t>
            </w:r>
            <w:r w:rsidR="00E00EA7" w:rsidRPr="00750EE3">
              <w:rPr>
                <w:rFonts w:ascii="Arial Narrow" w:hAnsi="Arial Narrow" w:cs="Arial"/>
                <w:color w:val="000000" w:themeColor="text1"/>
                <w:sz w:val="19"/>
                <w:szCs w:val="19"/>
                <w:lang w:val="en-US"/>
              </w:rPr>
              <w:t xml:space="preserve"> </w:t>
            </w:r>
            <w:r w:rsidRPr="00750EE3">
              <w:rPr>
                <w:rFonts w:ascii="Arial Narrow" w:hAnsi="Arial Narrow" w:cs="Arial"/>
                <w:color w:val="000000" w:themeColor="text1"/>
                <w:sz w:val="19"/>
                <w:szCs w:val="19"/>
                <w:lang w:val="en-US"/>
              </w:rPr>
              <w:t>cm on the map, the equivalent to 2.</w:t>
            </w:r>
            <w:r w:rsidR="00773E74" w:rsidRPr="00750EE3">
              <w:rPr>
                <w:rFonts w:ascii="Arial Narrow" w:hAnsi="Arial Narrow" w:cs="Arial"/>
                <w:color w:val="000000" w:themeColor="text1"/>
                <w:sz w:val="19"/>
                <w:szCs w:val="19"/>
                <w:lang w:val="en-US"/>
              </w:rPr>
              <w:t>4</w:t>
            </w:r>
            <w:r w:rsidR="00E00EA7" w:rsidRPr="00750EE3">
              <w:rPr>
                <w:rFonts w:ascii="Arial Narrow" w:hAnsi="Arial Narrow" w:cs="Arial"/>
                <w:color w:val="000000" w:themeColor="text1"/>
                <w:sz w:val="19"/>
                <w:szCs w:val="19"/>
                <w:lang w:val="en-US"/>
              </w:rPr>
              <w:t xml:space="preserve"> </w:t>
            </w:r>
            <w:r w:rsidRPr="00750EE3">
              <w:rPr>
                <w:rFonts w:ascii="Arial Narrow" w:hAnsi="Arial Narrow" w:cs="Arial"/>
                <w:color w:val="000000" w:themeColor="text1"/>
                <w:sz w:val="19"/>
                <w:szCs w:val="19"/>
                <w:lang w:val="en-US"/>
              </w:rPr>
              <w:t>km on the ground</w:t>
            </w:r>
            <w:r w:rsidR="00103F69">
              <w:rPr>
                <w:rFonts w:ascii="Arial Narrow" w:hAnsi="Arial Narrow" w:cs="Arial"/>
                <w:color w:val="000000" w:themeColor="text1"/>
                <w:sz w:val="19"/>
                <w:szCs w:val="19"/>
                <w:lang w:val="en-US"/>
              </w:rPr>
              <w:t>.  Hence, option</w:t>
            </w:r>
            <w:r w:rsidRPr="00750EE3">
              <w:rPr>
                <w:rFonts w:ascii="Arial Narrow" w:hAnsi="Arial Narrow" w:cs="Arial"/>
                <w:color w:val="000000" w:themeColor="text1"/>
                <w:sz w:val="19"/>
                <w:szCs w:val="19"/>
                <w:lang w:val="en-US"/>
              </w:rPr>
              <w:t xml:space="preserve"> (b)</w:t>
            </w:r>
            <w:r w:rsidR="00103F69">
              <w:rPr>
                <w:rFonts w:ascii="Arial Narrow" w:hAnsi="Arial Narrow" w:cs="Arial"/>
                <w:color w:val="000000" w:themeColor="text1"/>
                <w:sz w:val="19"/>
                <w:szCs w:val="19"/>
                <w:lang w:val="en-US"/>
              </w:rPr>
              <w:t xml:space="preserve"> is</w:t>
            </w:r>
            <w:r w:rsidRPr="00750EE3">
              <w:rPr>
                <w:rFonts w:ascii="Arial Narrow" w:hAnsi="Arial Narrow" w:cs="Arial"/>
                <w:color w:val="000000" w:themeColor="text1"/>
                <w:sz w:val="19"/>
                <w:szCs w:val="19"/>
                <w:lang w:val="en-US"/>
              </w:rPr>
              <w:t xml:space="preserve"> the best </w:t>
            </w:r>
            <w:r w:rsidR="00485C87">
              <w:rPr>
                <w:rFonts w:ascii="Arial Narrow" w:hAnsi="Arial Narrow" w:cs="Arial"/>
                <w:color w:val="000000" w:themeColor="text1"/>
                <w:sz w:val="19"/>
                <w:szCs w:val="19"/>
                <w:lang w:val="en-US"/>
              </w:rPr>
              <w:t>alternative</w:t>
            </w:r>
            <w:r w:rsidRPr="00750EE3">
              <w:rPr>
                <w:rFonts w:ascii="Arial Narrow" w:hAnsi="Arial Narrow" w:cs="Arial"/>
                <w:color w:val="000000" w:themeColor="text1"/>
                <w:sz w:val="19"/>
                <w:szCs w:val="19"/>
                <w:lang w:val="en-US"/>
              </w:rPr>
              <w:t>.</w:t>
            </w:r>
          </w:p>
        </w:tc>
      </w:tr>
      <w:tr w:rsidR="00297A4D" w:rsidRPr="00481DC4" w14:paraId="74B3CB57" w14:textId="77777777" w:rsidTr="00103F69">
        <w:tc>
          <w:tcPr>
            <w:tcW w:w="0" w:type="auto"/>
            <w:vMerge/>
            <w:vAlign w:val="center"/>
          </w:tcPr>
          <w:p w14:paraId="33EB8977"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6E056C80"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61205545" w14:textId="77777777" w:rsidR="00297A4D" w:rsidRPr="00481DC4" w:rsidRDefault="00297A4D" w:rsidP="00297A4D">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0" w:type="auto"/>
            <w:shd w:val="clear" w:color="auto" w:fill="auto"/>
            <w:vAlign w:val="center"/>
          </w:tcPr>
          <w:p w14:paraId="30743220" w14:textId="11BE3350" w:rsidR="00297A4D" w:rsidRPr="00750EE3" w:rsidRDefault="00297A4D" w:rsidP="00103F69">
            <w:pPr>
              <w:pStyle w:val="ListItem"/>
              <w:spacing w:before="60" w:after="60" w:line="240" w:lineRule="auto"/>
              <w:rPr>
                <w:rFonts w:ascii="Arial Narrow" w:hAnsi="Arial Narrow" w:cs="Arial"/>
                <w:sz w:val="19"/>
                <w:szCs w:val="19"/>
              </w:rPr>
            </w:pPr>
            <w:r w:rsidRPr="00750EE3">
              <w:rPr>
                <w:rFonts w:ascii="Arial Narrow" w:hAnsi="Arial Narrow" w:cs="Arial"/>
                <w:color w:val="000000" w:themeColor="text1"/>
                <w:sz w:val="19"/>
                <w:szCs w:val="19"/>
              </w:rPr>
              <w:t>Apply the map scale to basic calculations to determine time, speed, distance and area</w:t>
            </w:r>
            <w:r w:rsidR="00E9212F" w:rsidRPr="00750EE3">
              <w:rPr>
                <w:rFonts w:ascii="Arial Narrow" w:hAnsi="Arial Narrow" w:cs="Arial"/>
                <w:color w:val="000000" w:themeColor="text1"/>
                <w:sz w:val="19"/>
                <w:szCs w:val="19"/>
              </w:rPr>
              <w:t>.</w:t>
            </w:r>
          </w:p>
        </w:tc>
      </w:tr>
      <w:tr w:rsidR="00297A4D" w:rsidRPr="00481DC4" w14:paraId="23645A99" w14:textId="77777777" w:rsidTr="00103F69">
        <w:tc>
          <w:tcPr>
            <w:tcW w:w="0" w:type="auto"/>
            <w:vMerge w:val="restart"/>
            <w:vAlign w:val="center"/>
          </w:tcPr>
          <w:p w14:paraId="308CC104"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3</w:t>
            </w:r>
          </w:p>
        </w:tc>
        <w:tc>
          <w:tcPr>
            <w:tcW w:w="0" w:type="auto"/>
            <w:vMerge w:val="restart"/>
            <w:vAlign w:val="center"/>
          </w:tcPr>
          <w:p w14:paraId="22D58C66" w14:textId="28880AB1"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485C87">
              <w:rPr>
                <w:rFonts w:ascii="Arial" w:hAnsi="Arial" w:cs="Arial"/>
                <w:sz w:val="24"/>
                <w:szCs w:val="24"/>
                <w:lang w:val="en-US"/>
              </w:rPr>
              <w:t>b</w:t>
            </w:r>
            <w:r>
              <w:rPr>
                <w:rFonts w:ascii="Arial" w:hAnsi="Arial" w:cs="Arial"/>
                <w:sz w:val="24"/>
                <w:szCs w:val="24"/>
                <w:lang w:val="en-US"/>
              </w:rPr>
              <w:t>)</w:t>
            </w:r>
          </w:p>
        </w:tc>
        <w:tc>
          <w:tcPr>
            <w:tcW w:w="0" w:type="auto"/>
            <w:shd w:val="clear" w:color="auto" w:fill="auto"/>
            <w:vAlign w:val="center"/>
          </w:tcPr>
          <w:p w14:paraId="7577E5A4" w14:textId="77777777" w:rsidR="00297A4D" w:rsidRPr="00481DC4" w:rsidRDefault="00297A4D" w:rsidP="00297A4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0" w:type="auto"/>
            <w:shd w:val="clear" w:color="auto" w:fill="auto"/>
            <w:vAlign w:val="center"/>
          </w:tcPr>
          <w:p w14:paraId="13B1B473" w14:textId="2AD5FF2C" w:rsidR="006D6319" w:rsidRPr="006D6319" w:rsidRDefault="00E33736" w:rsidP="00103F69">
            <w:pPr>
              <w:tabs>
                <w:tab w:val="left" w:pos="540"/>
                <w:tab w:val="left" w:pos="1080"/>
                <w:tab w:val="right" w:pos="9540"/>
              </w:tabs>
              <w:spacing w:before="60" w:after="60" w:line="240" w:lineRule="auto"/>
              <w:rPr>
                <w:rFonts w:ascii="Arial Narrow" w:hAnsi="Arial Narrow" w:cs="Arial"/>
                <w:sz w:val="19"/>
                <w:szCs w:val="19"/>
                <w:lang w:val="en-US"/>
              </w:rPr>
            </w:pPr>
            <w:r>
              <w:rPr>
                <w:rFonts w:ascii="Arial Narrow" w:hAnsi="Arial Narrow" w:cs="Arial"/>
                <w:sz w:val="19"/>
                <w:szCs w:val="19"/>
                <w:lang w:val="en-US"/>
              </w:rPr>
              <w:t>There are several features on the map where students could determine the contour interval e.g. Single Hill (AR 4152), Mount Elizabeth (AR 5062) and Little Hill (AR 5162) each of which have a numbered 100m contour line and a Spot elevation in close proximity, b</w:t>
            </w:r>
            <w:r w:rsidR="00633FAD" w:rsidRPr="007A16B2">
              <w:rPr>
                <w:rFonts w:ascii="Arial Narrow" w:hAnsi="Arial Narrow" w:cs="Arial"/>
                <w:sz w:val="19"/>
                <w:szCs w:val="19"/>
                <w:lang w:val="en-US"/>
              </w:rPr>
              <w:t xml:space="preserve">y studying the number and sequence </w:t>
            </w:r>
            <w:r w:rsidR="002937D4" w:rsidRPr="007A16B2">
              <w:rPr>
                <w:rFonts w:ascii="Arial Narrow" w:hAnsi="Arial Narrow" w:cs="Arial"/>
                <w:sz w:val="19"/>
                <w:szCs w:val="19"/>
                <w:lang w:val="en-US"/>
              </w:rPr>
              <w:t>of contour lines between these two elevations, student</w:t>
            </w:r>
            <w:r w:rsidR="005E7EB3" w:rsidRPr="007A16B2">
              <w:rPr>
                <w:rFonts w:ascii="Arial Narrow" w:hAnsi="Arial Narrow" w:cs="Arial"/>
                <w:sz w:val="19"/>
                <w:szCs w:val="19"/>
                <w:lang w:val="en-US"/>
              </w:rPr>
              <w:t>s</w:t>
            </w:r>
            <w:r w:rsidR="002937D4" w:rsidRPr="007A16B2">
              <w:rPr>
                <w:rFonts w:ascii="Arial Narrow" w:hAnsi="Arial Narrow" w:cs="Arial"/>
                <w:sz w:val="19"/>
                <w:szCs w:val="19"/>
                <w:lang w:val="en-US"/>
              </w:rPr>
              <w:t xml:space="preserve"> should be able to determine that the map’s contour interval is 20 metres</w:t>
            </w:r>
            <w:r w:rsidR="00485C87">
              <w:rPr>
                <w:rFonts w:ascii="Arial Narrow" w:hAnsi="Arial Narrow" w:cs="Arial"/>
                <w:sz w:val="19"/>
                <w:szCs w:val="19"/>
                <w:lang w:val="en-US"/>
              </w:rPr>
              <w:t>.  Hence (b) is the correct alternative.</w:t>
            </w:r>
          </w:p>
        </w:tc>
      </w:tr>
      <w:tr w:rsidR="00297A4D" w:rsidRPr="00481DC4" w14:paraId="1CB46104" w14:textId="77777777" w:rsidTr="00103F69">
        <w:tc>
          <w:tcPr>
            <w:tcW w:w="0" w:type="auto"/>
            <w:vMerge/>
            <w:vAlign w:val="center"/>
          </w:tcPr>
          <w:p w14:paraId="5BF4699C"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4A847132"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55F757BD" w14:textId="77777777" w:rsidR="00297A4D" w:rsidRPr="00481DC4" w:rsidRDefault="00297A4D" w:rsidP="00297A4D">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0" w:type="auto"/>
            <w:shd w:val="clear" w:color="auto" w:fill="auto"/>
            <w:vAlign w:val="center"/>
          </w:tcPr>
          <w:p w14:paraId="0CEDDFEE" w14:textId="026490B4" w:rsidR="00297A4D" w:rsidRPr="00750EE3" w:rsidRDefault="00F9733E" w:rsidP="00103F69">
            <w:pPr>
              <w:tabs>
                <w:tab w:val="left" w:pos="540"/>
                <w:tab w:val="left" w:pos="1080"/>
                <w:tab w:val="right" w:pos="9540"/>
              </w:tabs>
              <w:spacing w:before="60" w:after="60" w:line="240" w:lineRule="auto"/>
              <w:rPr>
                <w:rFonts w:ascii="Arial Narrow" w:hAnsi="Arial Narrow" w:cs="Arial"/>
                <w:color w:val="FF0000"/>
                <w:sz w:val="19"/>
                <w:szCs w:val="19"/>
              </w:rPr>
            </w:pPr>
            <w:r w:rsidRPr="00750EE3">
              <w:rPr>
                <w:rFonts w:ascii="Arial Narrow" w:hAnsi="Arial Narrow" w:cs="Arial"/>
                <w:color w:val="000000" w:themeColor="text1"/>
                <w:sz w:val="19"/>
                <w:szCs w:val="19"/>
              </w:rPr>
              <w:t>Interpret relief on a map using contours and height information (spot heights), to describe the steepness and shape of a slope (concave, convex and uniform), and calculate the average gradient</w:t>
            </w:r>
          </w:p>
        </w:tc>
      </w:tr>
      <w:tr w:rsidR="00297A4D" w:rsidRPr="00481DC4" w14:paraId="0313160C" w14:textId="77777777" w:rsidTr="00103F69">
        <w:tc>
          <w:tcPr>
            <w:tcW w:w="0" w:type="auto"/>
            <w:vMerge w:val="restart"/>
            <w:vAlign w:val="center"/>
          </w:tcPr>
          <w:p w14:paraId="4EFA88BB"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4</w:t>
            </w:r>
          </w:p>
        </w:tc>
        <w:tc>
          <w:tcPr>
            <w:tcW w:w="0" w:type="auto"/>
            <w:vMerge w:val="restart"/>
            <w:vAlign w:val="center"/>
          </w:tcPr>
          <w:p w14:paraId="7C5C4333" w14:textId="5A8401D9"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FA3C10">
              <w:rPr>
                <w:rFonts w:ascii="Arial" w:hAnsi="Arial" w:cs="Arial"/>
                <w:sz w:val="24"/>
                <w:szCs w:val="24"/>
                <w:lang w:val="en-US"/>
              </w:rPr>
              <w:t>a</w:t>
            </w:r>
            <w:r>
              <w:rPr>
                <w:rFonts w:ascii="Arial" w:hAnsi="Arial" w:cs="Arial"/>
                <w:sz w:val="24"/>
                <w:szCs w:val="24"/>
                <w:lang w:val="en-US"/>
              </w:rPr>
              <w:t>)</w:t>
            </w:r>
          </w:p>
        </w:tc>
        <w:tc>
          <w:tcPr>
            <w:tcW w:w="0" w:type="auto"/>
            <w:shd w:val="clear" w:color="auto" w:fill="auto"/>
            <w:vAlign w:val="center"/>
          </w:tcPr>
          <w:p w14:paraId="7A8AF07D" w14:textId="77777777" w:rsidR="00297A4D" w:rsidRPr="00481DC4" w:rsidRDefault="00297A4D" w:rsidP="00297A4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0" w:type="auto"/>
            <w:shd w:val="clear" w:color="auto" w:fill="auto"/>
            <w:vAlign w:val="center"/>
          </w:tcPr>
          <w:p w14:paraId="3F38DA14" w14:textId="72ED10FD" w:rsidR="00297A4D" w:rsidRPr="00750EE3" w:rsidRDefault="00297A4D" w:rsidP="00103F69">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color w:val="000000" w:themeColor="text1"/>
                <w:sz w:val="19"/>
                <w:szCs w:val="19"/>
              </w:rPr>
              <w:t>Firstly, students should be able to eliminate options (</w:t>
            </w:r>
            <w:r w:rsidR="00FE6162" w:rsidRPr="00750EE3">
              <w:rPr>
                <w:rFonts w:ascii="Arial Narrow" w:hAnsi="Arial Narrow" w:cs="Arial"/>
                <w:color w:val="000000" w:themeColor="text1"/>
                <w:sz w:val="19"/>
                <w:szCs w:val="19"/>
              </w:rPr>
              <w:t>c</w:t>
            </w:r>
            <w:r w:rsidRPr="00750EE3">
              <w:rPr>
                <w:rFonts w:ascii="Arial Narrow" w:hAnsi="Arial Narrow" w:cs="Arial"/>
                <w:color w:val="000000" w:themeColor="text1"/>
                <w:sz w:val="19"/>
                <w:szCs w:val="19"/>
              </w:rPr>
              <w:t>) and (</w:t>
            </w:r>
            <w:r w:rsidR="00FE6162" w:rsidRPr="00750EE3">
              <w:rPr>
                <w:rFonts w:ascii="Arial Narrow" w:hAnsi="Arial Narrow" w:cs="Arial"/>
                <w:color w:val="000000" w:themeColor="text1"/>
                <w:sz w:val="19"/>
                <w:szCs w:val="19"/>
              </w:rPr>
              <w:t>d</w:t>
            </w:r>
            <w:r w:rsidRPr="00750EE3">
              <w:rPr>
                <w:rFonts w:ascii="Arial Narrow" w:hAnsi="Arial Narrow" w:cs="Arial"/>
                <w:color w:val="000000" w:themeColor="text1"/>
                <w:sz w:val="19"/>
                <w:szCs w:val="19"/>
              </w:rPr>
              <w:t>) as natural features</w:t>
            </w:r>
            <w:r w:rsidR="00FE6162" w:rsidRPr="00750EE3">
              <w:rPr>
                <w:rFonts w:ascii="Arial Narrow" w:hAnsi="Arial Narrow" w:cs="Arial"/>
                <w:color w:val="000000" w:themeColor="text1"/>
                <w:sz w:val="19"/>
                <w:szCs w:val="19"/>
              </w:rPr>
              <w:t>.</w:t>
            </w:r>
            <w:r w:rsidRPr="00750EE3">
              <w:rPr>
                <w:rFonts w:ascii="Arial Narrow" w:hAnsi="Arial Narrow" w:cs="Arial"/>
                <w:color w:val="000000" w:themeColor="text1"/>
                <w:sz w:val="19"/>
                <w:szCs w:val="19"/>
              </w:rPr>
              <w:t xml:space="preserve"> </w:t>
            </w:r>
            <w:r w:rsidR="00E9212F" w:rsidRPr="00750EE3">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The nearest built-up area is more than two kilometres away, rendering (</w:t>
            </w:r>
            <w:r w:rsidR="00FE6162" w:rsidRPr="00750EE3">
              <w:rPr>
                <w:rFonts w:ascii="Arial Narrow" w:hAnsi="Arial Narrow" w:cs="Arial"/>
                <w:color w:val="000000" w:themeColor="text1"/>
                <w:sz w:val="19"/>
                <w:szCs w:val="19"/>
              </w:rPr>
              <w:t>b</w:t>
            </w:r>
            <w:r w:rsidRPr="00750EE3">
              <w:rPr>
                <w:rFonts w:ascii="Arial Narrow" w:hAnsi="Arial Narrow" w:cs="Arial"/>
                <w:color w:val="000000" w:themeColor="text1"/>
                <w:sz w:val="19"/>
                <w:szCs w:val="19"/>
              </w:rPr>
              <w:t>) incorrect.</w:t>
            </w:r>
            <w:r w:rsidR="00FE6162" w:rsidRPr="00750EE3">
              <w:rPr>
                <w:rFonts w:ascii="Arial Narrow" w:hAnsi="Arial Narrow" w:cs="Arial"/>
                <w:color w:val="000000" w:themeColor="text1"/>
                <w:sz w:val="19"/>
                <w:szCs w:val="19"/>
              </w:rPr>
              <w:t xml:space="preserve">  A correct reading of the map legend shows a bridge along the Arthur Highway and therefore </w:t>
            </w:r>
            <w:r w:rsidR="00485C87">
              <w:rPr>
                <w:rFonts w:ascii="Arial Narrow" w:hAnsi="Arial Narrow" w:cs="Arial"/>
                <w:color w:val="000000" w:themeColor="text1"/>
                <w:sz w:val="19"/>
                <w:szCs w:val="19"/>
              </w:rPr>
              <w:t xml:space="preserve">option </w:t>
            </w:r>
            <w:r w:rsidR="00FE6162" w:rsidRPr="00750EE3">
              <w:rPr>
                <w:rFonts w:ascii="Arial Narrow" w:hAnsi="Arial Narrow" w:cs="Arial"/>
                <w:color w:val="000000" w:themeColor="text1"/>
                <w:sz w:val="19"/>
                <w:szCs w:val="19"/>
              </w:rPr>
              <w:t xml:space="preserve">(a) is the correct </w:t>
            </w:r>
            <w:r w:rsidR="00485C87">
              <w:rPr>
                <w:rFonts w:ascii="Arial Narrow" w:hAnsi="Arial Narrow" w:cs="Arial"/>
                <w:color w:val="000000" w:themeColor="text1"/>
                <w:sz w:val="19"/>
                <w:szCs w:val="19"/>
              </w:rPr>
              <w:t>alternative</w:t>
            </w:r>
            <w:r w:rsidR="00FE6162" w:rsidRPr="00750EE3">
              <w:rPr>
                <w:rFonts w:ascii="Arial Narrow" w:hAnsi="Arial Narrow" w:cs="Arial"/>
                <w:color w:val="000000" w:themeColor="text1"/>
                <w:sz w:val="19"/>
                <w:szCs w:val="19"/>
              </w:rPr>
              <w:t>.</w:t>
            </w:r>
          </w:p>
        </w:tc>
      </w:tr>
      <w:tr w:rsidR="00297A4D" w:rsidRPr="00481DC4" w14:paraId="22424CC8" w14:textId="77777777" w:rsidTr="00103F69">
        <w:tc>
          <w:tcPr>
            <w:tcW w:w="0" w:type="auto"/>
            <w:vMerge/>
            <w:vAlign w:val="center"/>
          </w:tcPr>
          <w:p w14:paraId="0E41899A"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0348981E"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13005FBD" w14:textId="77777777" w:rsidR="00297A4D" w:rsidRPr="00481DC4" w:rsidRDefault="00297A4D" w:rsidP="00297A4D">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0" w:type="auto"/>
            <w:shd w:val="clear" w:color="auto" w:fill="auto"/>
            <w:vAlign w:val="center"/>
          </w:tcPr>
          <w:p w14:paraId="106588EB" w14:textId="7307EA8E" w:rsidR="00297A4D" w:rsidRPr="00750EE3" w:rsidRDefault="00297A4D" w:rsidP="00103F69">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color w:val="000000" w:themeColor="text1"/>
                <w:sz w:val="19"/>
                <w:szCs w:val="19"/>
                <w:lang w:val="en-US"/>
              </w:rPr>
              <w:t>I</w:t>
            </w:r>
            <w:r w:rsidRPr="00750EE3">
              <w:rPr>
                <w:rFonts w:ascii="Arial Narrow" w:hAnsi="Arial Narrow" w:cs="Arial"/>
                <w:color w:val="000000" w:themeColor="text1"/>
                <w:sz w:val="19"/>
                <w:szCs w:val="19"/>
              </w:rPr>
              <w:t>identify and interpret natural features and cultural features on a map</w:t>
            </w:r>
            <w:r w:rsidR="00E9212F" w:rsidRPr="00750EE3">
              <w:rPr>
                <w:rFonts w:ascii="Arial Narrow" w:hAnsi="Arial Narrow" w:cs="Arial"/>
                <w:color w:val="000000" w:themeColor="text1"/>
                <w:sz w:val="19"/>
                <w:szCs w:val="19"/>
              </w:rPr>
              <w:t>.</w:t>
            </w:r>
          </w:p>
        </w:tc>
      </w:tr>
      <w:tr w:rsidR="00297A4D" w:rsidRPr="00481DC4" w14:paraId="49BCD87A" w14:textId="77777777" w:rsidTr="00103F69">
        <w:tc>
          <w:tcPr>
            <w:tcW w:w="0" w:type="auto"/>
            <w:vMerge w:val="restart"/>
            <w:vAlign w:val="center"/>
          </w:tcPr>
          <w:p w14:paraId="64884AFA"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5</w:t>
            </w:r>
          </w:p>
        </w:tc>
        <w:tc>
          <w:tcPr>
            <w:tcW w:w="0" w:type="auto"/>
            <w:vMerge w:val="restart"/>
            <w:vAlign w:val="center"/>
          </w:tcPr>
          <w:p w14:paraId="5BB14D1C" w14:textId="668182F8"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754112">
              <w:rPr>
                <w:rFonts w:ascii="Arial" w:hAnsi="Arial" w:cs="Arial"/>
                <w:sz w:val="24"/>
                <w:szCs w:val="24"/>
                <w:lang w:val="en-US"/>
              </w:rPr>
              <w:t>d</w:t>
            </w:r>
            <w:r>
              <w:rPr>
                <w:rFonts w:ascii="Arial" w:hAnsi="Arial" w:cs="Arial"/>
                <w:sz w:val="24"/>
                <w:szCs w:val="24"/>
                <w:lang w:val="en-US"/>
              </w:rPr>
              <w:t>)</w:t>
            </w:r>
          </w:p>
        </w:tc>
        <w:tc>
          <w:tcPr>
            <w:tcW w:w="0" w:type="auto"/>
            <w:shd w:val="clear" w:color="auto" w:fill="auto"/>
            <w:vAlign w:val="center"/>
          </w:tcPr>
          <w:p w14:paraId="3BE8016A" w14:textId="77777777" w:rsidR="00297A4D" w:rsidRPr="00481DC4" w:rsidRDefault="00297A4D" w:rsidP="00297A4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0" w:type="auto"/>
            <w:shd w:val="clear" w:color="auto" w:fill="auto"/>
            <w:vAlign w:val="center"/>
          </w:tcPr>
          <w:p w14:paraId="4E8B1BF8" w14:textId="5E546E8F" w:rsidR="00297A4D" w:rsidRPr="00750EE3" w:rsidRDefault="008B68BA" w:rsidP="00103F69">
            <w:pPr>
              <w:tabs>
                <w:tab w:val="left" w:pos="540"/>
                <w:tab w:val="left" w:pos="1080"/>
                <w:tab w:val="right" w:pos="9540"/>
              </w:tabs>
              <w:spacing w:before="60" w:after="60" w:line="240" w:lineRule="auto"/>
              <w:rPr>
                <w:rFonts w:ascii="Arial Narrow" w:hAnsi="Arial Narrow" w:cs="Arial"/>
                <w:sz w:val="19"/>
                <w:szCs w:val="19"/>
                <w:lang w:val="en-US"/>
              </w:rPr>
            </w:pPr>
            <w:r>
              <w:rPr>
                <w:rFonts w:ascii="Arial Narrow" w:hAnsi="Arial Narrow" w:cs="Arial"/>
                <w:color w:val="000000" w:themeColor="text1"/>
                <w:sz w:val="19"/>
                <w:szCs w:val="19"/>
              </w:rPr>
              <w:t>Mount Garrett</w:t>
            </w:r>
            <w:r w:rsidR="00913C2B">
              <w:rPr>
                <w:rFonts w:ascii="Arial Narrow" w:hAnsi="Arial Narrow" w:cs="Arial"/>
                <w:color w:val="000000" w:themeColor="text1"/>
                <w:sz w:val="19"/>
                <w:szCs w:val="19"/>
              </w:rPr>
              <w:t xml:space="preserve"> has a spot elevation at its peak of 86 metres asl and Mount Elizabeth has peak elevation of 236 metres asl</w:t>
            </w:r>
            <w:r w:rsidR="00297A4D" w:rsidRPr="00750EE3">
              <w:rPr>
                <w:rFonts w:ascii="Arial Narrow" w:hAnsi="Arial Narrow" w:cs="Arial"/>
                <w:color w:val="000000" w:themeColor="text1"/>
                <w:sz w:val="19"/>
                <w:szCs w:val="19"/>
              </w:rPr>
              <w:t>.</w:t>
            </w:r>
            <w:r w:rsidR="00913C2B">
              <w:rPr>
                <w:rFonts w:ascii="Arial Narrow" w:hAnsi="Arial Narrow" w:cs="Arial"/>
                <w:color w:val="000000" w:themeColor="text1"/>
                <w:sz w:val="19"/>
                <w:szCs w:val="19"/>
              </w:rPr>
              <w:t xml:space="preserve">  The difference between these two elevations is 150 metres – alternative (d).</w:t>
            </w:r>
          </w:p>
        </w:tc>
      </w:tr>
      <w:tr w:rsidR="00297A4D" w:rsidRPr="00D113FF" w14:paraId="355A813C" w14:textId="77777777" w:rsidTr="00103F69">
        <w:tc>
          <w:tcPr>
            <w:tcW w:w="0" w:type="auto"/>
            <w:vMerge/>
            <w:vAlign w:val="center"/>
          </w:tcPr>
          <w:p w14:paraId="6CC9A2EC"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0E7C3970" w14:textId="77777777" w:rsidR="00297A4D" w:rsidRPr="00481DC4"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4EB44159" w14:textId="77777777" w:rsidR="00297A4D" w:rsidRPr="00D113FF" w:rsidRDefault="00297A4D" w:rsidP="00297A4D">
            <w:pPr>
              <w:pStyle w:val="ListItem"/>
              <w:spacing w:line="240" w:lineRule="auto"/>
              <w:jc w:val="center"/>
              <w:rPr>
                <w:rFonts w:ascii="Arial" w:hAnsi="Arial" w:cs="Arial"/>
                <w:sz w:val="16"/>
                <w:szCs w:val="16"/>
              </w:rPr>
            </w:pPr>
            <w:r w:rsidRPr="00D113FF">
              <w:rPr>
                <w:rFonts w:ascii="Arial" w:hAnsi="Arial" w:cs="Arial"/>
                <w:b/>
                <w:sz w:val="16"/>
                <w:szCs w:val="16"/>
              </w:rPr>
              <w:t>Syllabus</w:t>
            </w:r>
          </w:p>
        </w:tc>
        <w:tc>
          <w:tcPr>
            <w:tcW w:w="0" w:type="auto"/>
            <w:shd w:val="clear" w:color="auto" w:fill="auto"/>
          </w:tcPr>
          <w:p w14:paraId="743BCDFE" w14:textId="32E0E99B" w:rsidR="00297A4D" w:rsidRPr="00750EE3" w:rsidRDefault="00297A4D" w:rsidP="00103F69">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color w:val="000000" w:themeColor="text1"/>
                <w:sz w:val="19"/>
                <w:szCs w:val="19"/>
              </w:rPr>
              <w:t>Interpret relief on a map using contours and height information (spot heights), to describe the steepness and shape of a slope (concave, convex and uniform), and calculate the average gradient</w:t>
            </w:r>
            <w:r w:rsidR="00E9212F" w:rsidRPr="00750EE3">
              <w:rPr>
                <w:rFonts w:ascii="Arial Narrow" w:hAnsi="Arial Narrow" w:cs="Arial"/>
                <w:color w:val="000000" w:themeColor="text1"/>
                <w:sz w:val="19"/>
                <w:szCs w:val="19"/>
              </w:rPr>
              <w:t>.</w:t>
            </w:r>
          </w:p>
        </w:tc>
      </w:tr>
      <w:tr w:rsidR="00297A4D" w:rsidRPr="00D113FF" w14:paraId="14BEEA9D" w14:textId="77777777" w:rsidTr="00103F69">
        <w:tc>
          <w:tcPr>
            <w:tcW w:w="0" w:type="auto"/>
            <w:vMerge w:val="restart"/>
            <w:vAlign w:val="center"/>
          </w:tcPr>
          <w:p w14:paraId="6C1CAD4A"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6</w:t>
            </w:r>
          </w:p>
        </w:tc>
        <w:tc>
          <w:tcPr>
            <w:tcW w:w="0" w:type="auto"/>
            <w:vMerge w:val="restart"/>
            <w:vAlign w:val="center"/>
          </w:tcPr>
          <w:p w14:paraId="2330EF90" w14:textId="15CEEA41"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w:t>
            </w:r>
            <w:r w:rsidR="0033225B">
              <w:rPr>
                <w:rFonts w:ascii="Arial" w:hAnsi="Arial" w:cs="Arial"/>
                <w:sz w:val="24"/>
                <w:szCs w:val="24"/>
                <w:lang w:val="en-US"/>
              </w:rPr>
              <w:t>d</w:t>
            </w:r>
            <w:r w:rsidRPr="00D113FF">
              <w:rPr>
                <w:rFonts w:ascii="Arial" w:hAnsi="Arial" w:cs="Arial"/>
                <w:sz w:val="24"/>
                <w:szCs w:val="24"/>
                <w:lang w:val="en-US"/>
              </w:rPr>
              <w:t>)</w:t>
            </w:r>
          </w:p>
        </w:tc>
        <w:tc>
          <w:tcPr>
            <w:tcW w:w="0" w:type="auto"/>
            <w:shd w:val="clear" w:color="auto" w:fill="auto"/>
            <w:vAlign w:val="center"/>
          </w:tcPr>
          <w:p w14:paraId="27632E92" w14:textId="77777777" w:rsidR="00297A4D" w:rsidRPr="00D113FF" w:rsidRDefault="00297A4D" w:rsidP="00297A4D">
            <w:pPr>
              <w:pStyle w:val="ListItem"/>
              <w:spacing w:line="240" w:lineRule="auto"/>
              <w:jc w:val="center"/>
              <w:rPr>
                <w:rFonts w:ascii="Arial" w:hAnsi="Arial" w:cs="Arial"/>
                <w:sz w:val="16"/>
                <w:szCs w:val="16"/>
              </w:rPr>
            </w:pPr>
            <w:r w:rsidRPr="00D113FF">
              <w:rPr>
                <w:rFonts w:ascii="Arial" w:hAnsi="Arial" w:cs="Arial"/>
                <w:sz w:val="16"/>
                <w:szCs w:val="16"/>
              </w:rPr>
              <w:t>Comment</w:t>
            </w:r>
          </w:p>
        </w:tc>
        <w:tc>
          <w:tcPr>
            <w:tcW w:w="0" w:type="auto"/>
            <w:shd w:val="clear" w:color="auto" w:fill="auto"/>
            <w:vAlign w:val="center"/>
          </w:tcPr>
          <w:p w14:paraId="22FE66EA" w14:textId="754FB6DB" w:rsidR="00297A4D" w:rsidRPr="00750EE3" w:rsidRDefault="0033225B" w:rsidP="00103F69">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sz w:val="19"/>
                <w:szCs w:val="19"/>
              </w:rPr>
              <w:t xml:space="preserve">By using the alternating black-and-white </w:t>
            </w:r>
            <w:r>
              <w:rPr>
                <w:rFonts w:ascii="Arial Narrow" w:hAnsi="Arial Narrow" w:cs="Arial"/>
                <w:sz w:val="19"/>
                <w:szCs w:val="19"/>
              </w:rPr>
              <w:t>segments</w:t>
            </w:r>
            <w:r w:rsidRPr="00750EE3">
              <w:rPr>
                <w:rFonts w:ascii="Arial Narrow" w:hAnsi="Arial Narrow" w:cs="Arial"/>
                <w:sz w:val="19"/>
                <w:szCs w:val="19"/>
              </w:rPr>
              <w:t xml:space="preserve"> on the map border, we can establish the latitude and longitude of Spectacle Island.  The island has a latitude (to the nearest minute) of 42°52’ S and a longitude of 147°36’ E, making </w:t>
            </w:r>
            <w:r>
              <w:rPr>
                <w:rFonts w:ascii="Arial Narrow" w:hAnsi="Arial Narrow" w:cs="Arial"/>
                <w:sz w:val="19"/>
                <w:szCs w:val="19"/>
              </w:rPr>
              <w:t xml:space="preserve">option </w:t>
            </w:r>
            <w:r w:rsidRPr="00750EE3">
              <w:rPr>
                <w:rFonts w:ascii="Arial Narrow" w:hAnsi="Arial Narrow" w:cs="Arial"/>
                <w:sz w:val="19"/>
                <w:szCs w:val="19"/>
              </w:rPr>
              <w:t>(</w:t>
            </w:r>
            <w:r>
              <w:rPr>
                <w:rFonts w:ascii="Arial Narrow" w:hAnsi="Arial Narrow" w:cs="Arial"/>
                <w:sz w:val="19"/>
                <w:szCs w:val="19"/>
              </w:rPr>
              <w:t>d</w:t>
            </w:r>
            <w:r w:rsidRPr="00750EE3">
              <w:rPr>
                <w:rFonts w:ascii="Arial Narrow" w:hAnsi="Arial Narrow" w:cs="Arial"/>
                <w:sz w:val="19"/>
                <w:szCs w:val="19"/>
              </w:rPr>
              <w:t xml:space="preserve">) the correct </w:t>
            </w:r>
            <w:r>
              <w:rPr>
                <w:rFonts w:ascii="Arial Narrow" w:hAnsi="Arial Narrow" w:cs="Arial"/>
                <w:sz w:val="19"/>
                <w:szCs w:val="19"/>
              </w:rPr>
              <w:t xml:space="preserve">alternative. </w:t>
            </w:r>
          </w:p>
        </w:tc>
      </w:tr>
      <w:tr w:rsidR="00297A4D" w:rsidRPr="00D113FF" w14:paraId="3FC67391" w14:textId="77777777" w:rsidTr="00103F69">
        <w:tc>
          <w:tcPr>
            <w:tcW w:w="0" w:type="auto"/>
            <w:vMerge/>
            <w:vAlign w:val="center"/>
          </w:tcPr>
          <w:p w14:paraId="7B3B4713"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2C228D07"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44891963" w14:textId="77777777" w:rsidR="00297A4D" w:rsidRPr="00D113FF" w:rsidRDefault="00297A4D" w:rsidP="00297A4D">
            <w:pPr>
              <w:pStyle w:val="ListItem"/>
              <w:spacing w:line="240" w:lineRule="auto"/>
              <w:jc w:val="center"/>
              <w:rPr>
                <w:rFonts w:ascii="Arial" w:hAnsi="Arial" w:cs="Arial"/>
                <w:sz w:val="16"/>
                <w:szCs w:val="16"/>
              </w:rPr>
            </w:pPr>
            <w:r w:rsidRPr="00D113FF">
              <w:rPr>
                <w:rFonts w:ascii="Arial" w:hAnsi="Arial" w:cs="Arial"/>
                <w:b/>
                <w:sz w:val="16"/>
                <w:szCs w:val="16"/>
              </w:rPr>
              <w:t>Syllabus</w:t>
            </w:r>
          </w:p>
        </w:tc>
        <w:tc>
          <w:tcPr>
            <w:tcW w:w="0" w:type="auto"/>
            <w:shd w:val="clear" w:color="auto" w:fill="auto"/>
            <w:vAlign w:val="center"/>
          </w:tcPr>
          <w:p w14:paraId="5A9FCE9E" w14:textId="01774FCC" w:rsidR="00297A4D" w:rsidRPr="00750EE3" w:rsidRDefault="0033225B" w:rsidP="00103F69">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sz w:val="19"/>
                <w:szCs w:val="19"/>
              </w:rPr>
              <w:t>Establish position on a map using alphanumeric grid coordinates, eastings and northings, four figure area references, six figure grid references, and latitude and longitude expressed in degrees and minutes.</w:t>
            </w:r>
            <w:r>
              <w:rPr>
                <w:rFonts w:ascii="Arial Narrow" w:hAnsi="Arial Narrow" w:cs="Arial"/>
                <w:sz w:val="19"/>
                <w:szCs w:val="19"/>
              </w:rPr>
              <w:t xml:space="preserve"> </w:t>
            </w:r>
          </w:p>
        </w:tc>
      </w:tr>
      <w:tr w:rsidR="00297A4D" w:rsidRPr="00D113FF" w14:paraId="54A798EF" w14:textId="77777777" w:rsidTr="00103F69">
        <w:tc>
          <w:tcPr>
            <w:tcW w:w="0" w:type="auto"/>
            <w:vMerge w:val="restart"/>
            <w:vAlign w:val="center"/>
          </w:tcPr>
          <w:p w14:paraId="0B857691" w14:textId="733F7BA3" w:rsidR="00297A4D" w:rsidRPr="00D113FF" w:rsidRDefault="00ED4A13" w:rsidP="00297A4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7</w:t>
            </w:r>
          </w:p>
        </w:tc>
        <w:tc>
          <w:tcPr>
            <w:tcW w:w="0" w:type="auto"/>
            <w:vMerge w:val="restart"/>
            <w:vAlign w:val="center"/>
          </w:tcPr>
          <w:p w14:paraId="1A22610F" w14:textId="4FA09781"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w:t>
            </w:r>
            <w:r w:rsidR="002D2ABC">
              <w:rPr>
                <w:rFonts w:ascii="Arial" w:hAnsi="Arial" w:cs="Arial"/>
                <w:sz w:val="24"/>
                <w:szCs w:val="24"/>
                <w:lang w:val="en-US"/>
              </w:rPr>
              <w:t>c</w:t>
            </w:r>
            <w:r w:rsidRPr="00D113FF">
              <w:rPr>
                <w:rFonts w:ascii="Arial" w:hAnsi="Arial" w:cs="Arial"/>
                <w:sz w:val="24"/>
                <w:szCs w:val="24"/>
                <w:lang w:val="en-US"/>
              </w:rPr>
              <w:t>)</w:t>
            </w:r>
          </w:p>
        </w:tc>
        <w:tc>
          <w:tcPr>
            <w:tcW w:w="0" w:type="auto"/>
            <w:shd w:val="clear" w:color="auto" w:fill="auto"/>
            <w:vAlign w:val="center"/>
          </w:tcPr>
          <w:p w14:paraId="33F241C2" w14:textId="77777777" w:rsidR="00297A4D" w:rsidRPr="00D113FF" w:rsidRDefault="00297A4D" w:rsidP="00297A4D">
            <w:pPr>
              <w:pStyle w:val="ListItem"/>
              <w:spacing w:line="240" w:lineRule="auto"/>
              <w:jc w:val="center"/>
              <w:rPr>
                <w:rFonts w:ascii="Arial" w:hAnsi="Arial" w:cs="Arial"/>
                <w:sz w:val="16"/>
                <w:szCs w:val="16"/>
              </w:rPr>
            </w:pPr>
            <w:r w:rsidRPr="00D113FF">
              <w:rPr>
                <w:rFonts w:ascii="Arial" w:hAnsi="Arial" w:cs="Arial"/>
                <w:sz w:val="16"/>
                <w:szCs w:val="16"/>
              </w:rPr>
              <w:t>Comment</w:t>
            </w:r>
          </w:p>
        </w:tc>
        <w:tc>
          <w:tcPr>
            <w:tcW w:w="0" w:type="auto"/>
            <w:shd w:val="clear" w:color="auto" w:fill="auto"/>
            <w:vAlign w:val="center"/>
          </w:tcPr>
          <w:p w14:paraId="6FD189FD" w14:textId="577C2DB9" w:rsidR="00297A4D" w:rsidRPr="00750EE3" w:rsidRDefault="002B316B" w:rsidP="00103F69">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color w:val="000000" w:themeColor="text1"/>
                <w:sz w:val="19"/>
                <w:szCs w:val="19"/>
              </w:rPr>
              <w:t>This slope is, in essence, almost perfectly uniform.  The contour lines along this transect are nearly evenly positioned at a distance of 3 contours every 200m, along a steady gradient of just under 1</w:t>
            </w:r>
            <w:r w:rsidRPr="00CB1B5E">
              <w:rPr>
                <w:rFonts w:ascii="Arial Narrow" w:hAnsi="Arial Narrow" w:cs="Arial"/>
                <w:b/>
                <w:bCs/>
                <w:color w:val="000000" w:themeColor="text1"/>
                <w:sz w:val="19"/>
                <w:szCs w:val="19"/>
              </w:rPr>
              <w:t>:</w:t>
            </w:r>
            <w:r w:rsidRPr="00750EE3">
              <w:rPr>
                <w:rFonts w:ascii="Arial Narrow" w:hAnsi="Arial Narrow" w:cs="Arial"/>
                <w:color w:val="000000" w:themeColor="text1"/>
                <w:sz w:val="19"/>
                <w:szCs w:val="19"/>
              </w:rPr>
              <w:t>3½.</w:t>
            </w:r>
            <w:r w:rsidR="002D2ABC">
              <w:rPr>
                <w:rFonts w:ascii="Arial Narrow" w:hAnsi="Arial Narrow" w:cs="Arial"/>
                <w:color w:val="000000" w:themeColor="text1"/>
                <w:sz w:val="19"/>
                <w:szCs w:val="19"/>
              </w:rPr>
              <w:t xml:space="preserve">  Hence, alternative (c) is correct.</w:t>
            </w:r>
          </w:p>
        </w:tc>
      </w:tr>
      <w:tr w:rsidR="00297A4D" w:rsidRPr="00D113FF" w14:paraId="144BD9EB" w14:textId="77777777" w:rsidTr="00103F69">
        <w:trPr>
          <w:trHeight w:val="558"/>
        </w:trPr>
        <w:tc>
          <w:tcPr>
            <w:tcW w:w="0" w:type="auto"/>
            <w:vMerge/>
            <w:vAlign w:val="center"/>
          </w:tcPr>
          <w:p w14:paraId="3CA2E390"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5000E3E1"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4D32FD0A" w14:textId="77777777" w:rsidR="00297A4D" w:rsidRPr="00D113FF" w:rsidRDefault="00297A4D" w:rsidP="00297A4D">
            <w:pPr>
              <w:pStyle w:val="ListItem"/>
              <w:spacing w:line="240" w:lineRule="auto"/>
              <w:jc w:val="center"/>
              <w:rPr>
                <w:rFonts w:ascii="Arial" w:hAnsi="Arial" w:cs="Arial"/>
                <w:sz w:val="16"/>
                <w:szCs w:val="16"/>
              </w:rPr>
            </w:pPr>
            <w:r w:rsidRPr="00D113FF">
              <w:rPr>
                <w:rFonts w:ascii="Arial" w:hAnsi="Arial" w:cs="Arial"/>
                <w:b/>
                <w:sz w:val="16"/>
                <w:szCs w:val="16"/>
              </w:rPr>
              <w:t>Syllabus</w:t>
            </w:r>
          </w:p>
        </w:tc>
        <w:tc>
          <w:tcPr>
            <w:tcW w:w="0" w:type="auto"/>
            <w:shd w:val="clear" w:color="auto" w:fill="auto"/>
          </w:tcPr>
          <w:p w14:paraId="38223B5B" w14:textId="5B8974C8" w:rsidR="00297A4D" w:rsidRPr="00750EE3" w:rsidRDefault="002D2ABC" w:rsidP="00103F69">
            <w:pPr>
              <w:pStyle w:val="ListItem"/>
              <w:spacing w:before="60" w:after="60" w:line="240" w:lineRule="auto"/>
              <w:rPr>
                <w:rFonts w:ascii="Arial Narrow" w:hAnsi="Arial Narrow"/>
                <w:sz w:val="19"/>
                <w:szCs w:val="19"/>
              </w:rPr>
            </w:pPr>
            <w:r w:rsidRPr="00750EE3">
              <w:rPr>
                <w:rFonts w:ascii="Arial Narrow" w:hAnsi="Arial Narrow" w:cs="Arial"/>
                <w:color w:val="000000" w:themeColor="text1"/>
                <w:sz w:val="19"/>
                <w:szCs w:val="19"/>
              </w:rPr>
              <w:t>Interpret relief on a map using contours and height information (spot heights), to describe the steepness and shape of a slope (concave, convex and uniform), and calculate the average gradient</w:t>
            </w:r>
          </w:p>
        </w:tc>
      </w:tr>
      <w:tr w:rsidR="00297A4D" w:rsidRPr="00D113FF" w14:paraId="45578763" w14:textId="77777777" w:rsidTr="0033225B">
        <w:trPr>
          <w:trHeight w:val="566"/>
        </w:trPr>
        <w:tc>
          <w:tcPr>
            <w:tcW w:w="0" w:type="auto"/>
            <w:vMerge w:val="restart"/>
            <w:vAlign w:val="center"/>
          </w:tcPr>
          <w:p w14:paraId="3CF3C744" w14:textId="483076C9" w:rsidR="00297A4D" w:rsidRPr="00D113FF" w:rsidRDefault="00615620" w:rsidP="0033225B">
            <w:pPr>
              <w:tabs>
                <w:tab w:val="left" w:pos="540"/>
                <w:tab w:val="left" w:pos="1080"/>
                <w:tab w:val="right" w:pos="9540"/>
              </w:tabs>
              <w:spacing w:after="0"/>
              <w:jc w:val="center"/>
              <w:rPr>
                <w:rFonts w:ascii="Arial" w:hAnsi="Arial" w:cs="Arial"/>
                <w:sz w:val="24"/>
                <w:szCs w:val="24"/>
                <w:lang w:val="en-US"/>
              </w:rPr>
            </w:pPr>
            <w:r>
              <w:rPr>
                <w:rFonts w:ascii="Arial" w:hAnsi="Arial" w:cs="Arial"/>
                <w:sz w:val="24"/>
                <w:szCs w:val="24"/>
                <w:lang w:val="en-US"/>
              </w:rPr>
              <w:t>8</w:t>
            </w:r>
          </w:p>
        </w:tc>
        <w:tc>
          <w:tcPr>
            <w:tcW w:w="0" w:type="auto"/>
            <w:vMerge w:val="restart"/>
            <w:vAlign w:val="center"/>
          </w:tcPr>
          <w:p w14:paraId="6F304CB3" w14:textId="4140337E" w:rsidR="00297A4D" w:rsidRPr="00D113FF" w:rsidRDefault="00297A4D" w:rsidP="0033225B">
            <w:pPr>
              <w:tabs>
                <w:tab w:val="left" w:pos="540"/>
                <w:tab w:val="left" w:pos="1080"/>
                <w:tab w:val="right" w:pos="9540"/>
              </w:tabs>
              <w:spacing w:after="0"/>
              <w:jc w:val="center"/>
              <w:rPr>
                <w:rFonts w:ascii="Arial" w:hAnsi="Arial" w:cs="Arial"/>
                <w:sz w:val="24"/>
                <w:szCs w:val="24"/>
                <w:lang w:val="en-US"/>
              </w:rPr>
            </w:pPr>
            <w:r w:rsidRPr="00D113FF">
              <w:rPr>
                <w:rFonts w:ascii="Arial" w:hAnsi="Arial" w:cs="Arial"/>
                <w:sz w:val="24"/>
                <w:szCs w:val="24"/>
                <w:lang w:val="en-US"/>
              </w:rPr>
              <w:t>(</w:t>
            </w:r>
            <w:r w:rsidR="0033225B">
              <w:rPr>
                <w:rFonts w:ascii="Arial" w:hAnsi="Arial" w:cs="Arial"/>
                <w:sz w:val="24"/>
                <w:szCs w:val="24"/>
                <w:lang w:val="en-US"/>
              </w:rPr>
              <w:t>a</w:t>
            </w:r>
            <w:r w:rsidRPr="00D113FF">
              <w:rPr>
                <w:rFonts w:ascii="Arial" w:hAnsi="Arial" w:cs="Arial"/>
                <w:sz w:val="24"/>
                <w:szCs w:val="24"/>
                <w:lang w:val="en-US"/>
              </w:rPr>
              <w:t>)</w:t>
            </w:r>
          </w:p>
        </w:tc>
        <w:tc>
          <w:tcPr>
            <w:tcW w:w="0" w:type="auto"/>
            <w:shd w:val="clear" w:color="auto" w:fill="auto"/>
            <w:vAlign w:val="center"/>
          </w:tcPr>
          <w:p w14:paraId="2AFB566E" w14:textId="77777777" w:rsidR="00297A4D" w:rsidRPr="00D113FF" w:rsidRDefault="00297A4D" w:rsidP="0033225B">
            <w:pPr>
              <w:pStyle w:val="ListItem"/>
              <w:spacing w:before="0" w:after="0" w:line="240" w:lineRule="auto"/>
              <w:jc w:val="center"/>
              <w:rPr>
                <w:rFonts w:ascii="Arial" w:hAnsi="Arial" w:cs="Arial"/>
                <w:sz w:val="16"/>
                <w:szCs w:val="16"/>
              </w:rPr>
            </w:pPr>
            <w:r w:rsidRPr="00D113FF">
              <w:rPr>
                <w:rFonts w:ascii="Arial" w:hAnsi="Arial" w:cs="Arial"/>
                <w:sz w:val="16"/>
                <w:szCs w:val="16"/>
              </w:rPr>
              <w:t>Comment</w:t>
            </w:r>
          </w:p>
        </w:tc>
        <w:tc>
          <w:tcPr>
            <w:tcW w:w="0" w:type="auto"/>
            <w:shd w:val="clear" w:color="auto" w:fill="auto"/>
            <w:vAlign w:val="center"/>
          </w:tcPr>
          <w:p w14:paraId="072F86EB" w14:textId="3A5F4FDF" w:rsidR="00297A4D" w:rsidRPr="00750EE3" w:rsidRDefault="002B316B" w:rsidP="0033225B">
            <w:pPr>
              <w:tabs>
                <w:tab w:val="left" w:pos="540"/>
                <w:tab w:val="left" w:pos="1080"/>
                <w:tab w:val="right" w:pos="9540"/>
              </w:tabs>
              <w:spacing w:before="60" w:after="60" w:line="240" w:lineRule="auto"/>
              <w:ind w:right="289"/>
              <w:rPr>
                <w:rFonts w:ascii="Arial Narrow" w:hAnsi="Arial Narrow" w:cs="Arial"/>
                <w:sz w:val="19"/>
                <w:szCs w:val="19"/>
                <w:lang w:val="en-US"/>
              </w:rPr>
            </w:pPr>
            <w:r w:rsidRPr="00750EE3">
              <w:rPr>
                <w:rFonts w:ascii="Arial Narrow" w:hAnsi="Arial Narrow" w:cs="Arial"/>
                <w:color w:val="000000" w:themeColor="text1"/>
                <w:sz w:val="19"/>
                <w:szCs w:val="19"/>
              </w:rPr>
              <w:t xml:space="preserve">Both Sorell and Seven Mile Beach are located on </w:t>
            </w:r>
            <w:r>
              <w:rPr>
                <w:rFonts w:ascii="Arial Narrow" w:hAnsi="Arial Narrow" w:cs="Arial"/>
                <w:color w:val="000000" w:themeColor="text1"/>
                <w:sz w:val="19"/>
                <w:szCs w:val="19"/>
              </w:rPr>
              <w:t xml:space="preserve">mainly </w:t>
            </w:r>
            <w:r w:rsidRPr="00750EE3">
              <w:rPr>
                <w:rFonts w:ascii="Arial Narrow" w:hAnsi="Arial Narrow" w:cs="Arial"/>
                <w:color w:val="000000" w:themeColor="text1"/>
                <w:sz w:val="19"/>
                <w:szCs w:val="19"/>
              </w:rPr>
              <w:t>flat ground, with no contours passing through Seven Mile Beach and only the 20m contour passing through the northern part of Sorell.  None of the other topographic features (ridge, saddle and valley) appear on these built-up areas.</w:t>
            </w:r>
            <w:r>
              <w:rPr>
                <w:rFonts w:ascii="Arial Narrow" w:hAnsi="Arial Narrow" w:cs="Arial"/>
                <w:color w:val="000000" w:themeColor="text1"/>
                <w:sz w:val="19"/>
                <w:szCs w:val="19"/>
              </w:rPr>
              <w:t xml:space="preserve">  Hence, the topographic feature is alternative (a) – </w:t>
            </w:r>
            <w:r w:rsidR="00C8303E">
              <w:rPr>
                <w:rFonts w:ascii="Arial Narrow" w:hAnsi="Arial Narrow" w:cs="Arial"/>
                <w:color w:val="000000" w:themeColor="text1"/>
                <w:sz w:val="19"/>
                <w:szCs w:val="19"/>
              </w:rPr>
              <w:t>P</w:t>
            </w:r>
            <w:r>
              <w:rPr>
                <w:rFonts w:ascii="Arial Narrow" w:hAnsi="Arial Narrow" w:cs="Arial"/>
                <w:color w:val="000000" w:themeColor="text1"/>
                <w:sz w:val="19"/>
                <w:szCs w:val="19"/>
              </w:rPr>
              <w:t xml:space="preserve">lain.  </w:t>
            </w:r>
          </w:p>
        </w:tc>
      </w:tr>
      <w:tr w:rsidR="00297A4D" w:rsidRPr="00D113FF" w14:paraId="7B1EECB2" w14:textId="77777777" w:rsidTr="00103F69">
        <w:tc>
          <w:tcPr>
            <w:tcW w:w="0" w:type="auto"/>
            <w:vMerge/>
            <w:vAlign w:val="center"/>
          </w:tcPr>
          <w:p w14:paraId="49F1CCA3"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5C4463BA"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46B2C098" w14:textId="77777777" w:rsidR="00297A4D" w:rsidRPr="00D113FF" w:rsidRDefault="00297A4D" w:rsidP="00297A4D">
            <w:pPr>
              <w:pStyle w:val="ListItem"/>
              <w:spacing w:line="240" w:lineRule="auto"/>
              <w:jc w:val="center"/>
              <w:rPr>
                <w:rFonts w:ascii="Arial" w:hAnsi="Arial" w:cs="Arial"/>
                <w:b/>
                <w:sz w:val="16"/>
                <w:szCs w:val="16"/>
              </w:rPr>
            </w:pPr>
            <w:r w:rsidRPr="00D113FF">
              <w:rPr>
                <w:rFonts w:ascii="Arial" w:hAnsi="Arial" w:cs="Arial"/>
                <w:b/>
                <w:sz w:val="16"/>
                <w:szCs w:val="16"/>
              </w:rPr>
              <w:t>Syllabus</w:t>
            </w:r>
          </w:p>
        </w:tc>
        <w:tc>
          <w:tcPr>
            <w:tcW w:w="0" w:type="auto"/>
            <w:shd w:val="clear" w:color="auto" w:fill="auto"/>
          </w:tcPr>
          <w:p w14:paraId="529361E2" w14:textId="02CA06C1" w:rsidR="00297A4D" w:rsidRPr="00750EE3" w:rsidRDefault="002D2ABC" w:rsidP="00103F69">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color w:val="000000" w:themeColor="text1"/>
                <w:sz w:val="19"/>
                <w:szCs w:val="19"/>
                <w:lang w:val="en-US"/>
              </w:rPr>
              <w:t>Id</w:t>
            </w:r>
            <w:r w:rsidRPr="00750EE3">
              <w:rPr>
                <w:rFonts w:ascii="Arial Narrow" w:hAnsi="Arial Narrow" w:cs="Arial"/>
                <w:color w:val="000000" w:themeColor="text1"/>
                <w:sz w:val="19"/>
                <w:szCs w:val="19"/>
              </w:rPr>
              <w:t>entify different relief features (landforms, including hills, valleys, plains, spurs, ridges, escarpments, saddles, cliffs), types of natural vegetation</w:t>
            </w:r>
            <w:r>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cover and hydrological features (land subject to inundation, perennial and intermittent water bodies).</w:t>
            </w:r>
            <w:r>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 xml:space="preserve"> </w:t>
            </w:r>
          </w:p>
        </w:tc>
      </w:tr>
      <w:tr w:rsidR="00297A4D" w:rsidRPr="00D113FF" w14:paraId="140C3E2C" w14:textId="77777777" w:rsidTr="00103F69">
        <w:tc>
          <w:tcPr>
            <w:tcW w:w="0" w:type="auto"/>
            <w:vMerge w:val="restart"/>
            <w:vAlign w:val="center"/>
          </w:tcPr>
          <w:p w14:paraId="6C6B6172" w14:textId="66BBE958" w:rsidR="00297A4D" w:rsidRPr="00D113FF" w:rsidRDefault="006B649D" w:rsidP="00297A4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9</w:t>
            </w:r>
          </w:p>
        </w:tc>
        <w:tc>
          <w:tcPr>
            <w:tcW w:w="0" w:type="auto"/>
            <w:vMerge w:val="restart"/>
            <w:vAlign w:val="center"/>
          </w:tcPr>
          <w:p w14:paraId="6E864B1F" w14:textId="592EDD0A"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w:t>
            </w:r>
            <w:r w:rsidR="00E24FBA">
              <w:rPr>
                <w:rFonts w:ascii="Arial" w:hAnsi="Arial" w:cs="Arial"/>
                <w:sz w:val="24"/>
                <w:szCs w:val="24"/>
                <w:lang w:val="en-US"/>
              </w:rPr>
              <w:t>b</w:t>
            </w:r>
            <w:r w:rsidRPr="00D113FF">
              <w:rPr>
                <w:rFonts w:ascii="Arial" w:hAnsi="Arial" w:cs="Arial"/>
                <w:sz w:val="24"/>
                <w:szCs w:val="24"/>
                <w:lang w:val="en-US"/>
              </w:rPr>
              <w:t>)</w:t>
            </w:r>
          </w:p>
        </w:tc>
        <w:tc>
          <w:tcPr>
            <w:tcW w:w="0" w:type="auto"/>
            <w:vAlign w:val="center"/>
          </w:tcPr>
          <w:p w14:paraId="30FCD614" w14:textId="77777777" w:rsidR="00297A4D" w:rsidRPr="00D113FF" w:rsidRDefault="00297A4D" w:rsidP="00297A4D">
            <w:pPr>
              <w:pStyle w:val="ListItem"/>
              <w:spacing w:line="240" w:lineRule="auto"/>
              <w:jc w:val="center"/>
              <w:rPr>
                <w:rFonts w:ascii="Arial" w:hAnsi="Arial" w:cs="Arial"/>
                <w:sz w:val="16"/>
                <w:szCs w:val="16"/>
              </w:rPr>
            </w:pPr>
            <w:r w:rsidRPr="00D113FF">
              <w:rPr>
                <w:rFonts w:ascii="Arial" w:hAnsi="Arial" w:cs="Arial"/>
                <w:sz w:val="16"/>
                <w:szCs w:val="16"/>
              </w:rPr>
              <w:t>Comment</w:t>
            </w:r>
          </w:p>
        </w:tc>
        <w:tc>
          <w:tcPr>
            <w:tcW w:w="0" w:type="auto"/>
            <w:vAlign w:val="center"/>
          </w:tcPr>
          <w:p w14:paraId="6EAD93CE" w14:textId="1363D659" w:rsidR="00297A4D" w:rsidRPr="00750EE3" w:rsidRDefault="00297A4D" w:rsidP="00103F69">
            <w:pPr>
              <w:tabs>
                <w:tab w:val="left" w:pos="540"/>
                <w:tab w:val="left" w:pos="1080"/>
                <w:tab w:val="right" w:pos="9540"/>
              </w:tabs>
              <w:spacing w:before="60" w:after="60" w:line="240" w:lineRule="auto"/>
              <w:rPr>
                <w:rFonts w:ascii="Arial Narrow" w:hAnsi="Arial Narrow" w:cs="Arial"/>
                <w:color w:val="000000" w:themeColor="text1"/>
                <w:sz w:val="19"/>
                <w:szCs w:val="19"/>
              </w:rPr>
            </w:pPr>
            <w:r w:rsidRPr="00750EE3">
              <w:rPr>
                <w:rFonts w:ascii="Arial Narrow" w:hAnsi="Arial Narrow" w:cs="Arial"/>
                <w:color w:val="000000" w:themeColor="text1"/>
                <w:sz w:val="19"/>
                <w:szCs w:val="19"/>
              </w:rPr>
              <w:t xml:space="preserve">The distance along the road is </w:t>
            </w:r>
            <w:r w:rsidR="005E7EB3" w:rsidRPr="00750EE3">
              <w:rPr>
                <w:rFonts w:ascii="Arial Narrow" w:hAnsi="Arial Narrow" w:cs="Arial"/>
                <w:color w:val="000000" w:themeColor="text1"/>
                <w:sz w:val="19"/>
                <w:szCs w:val="19"/>
              </w:rPr>
              <w:t xml:space="preserve">approx. </w:t>
            </w:r>
            <w:r w:rsidRPr="00750EE3">
              <w:rPr>
                <w:rFonts w:ascii="Arial Narrow" w:hAnsi="Arial Narrow" w:cs="Arial"/>
                <w:color w:val="000000" w:themeColor="text1"/>
                <w:sz w:val="19"/>
                <w:szCs w:val="19"/>
              </w:rPr>
              <w:t>14.4</w:t>
            </w:r>
            <w:r w:rsidR="00E00EA7" w:rsidRPr="00750EE3">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cm, or 7.2</w:t>
            </w:r>
            <w:r w:rsidR="00E00EA7" w:rsidRPr="00750EE3">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km on the ground.</w:t>
            </w:r>
            <w:r w:rsidR="00BC590E" w:rsidRPr="00750EE3">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 xml:space="preserve"> Using the formula </w:t>
            </w:r>
            <w:r w:rsidRPr="007E0231">
              <w:rPr>
                <w:rFonts w:ascii="Arial Narrow" w:hAnsi="Arial Narrow" w:cs="Arial"/>
                <w:b/>
                <w:bCs/>
                <w:color w:val="000000" w:themeColor="text1"/>
                <w:sz w:val="19"/>
                <w:szCs w:val="19"/>
              </w:rPr>
              <w:t>t = d/s</w:t>
            </w:r>
            <w:r w:rsidRPr="00750EE3">
              <w:rPr>
                <w:rFonts w:ascii="Arial Narrow" w:hAnsi="Arial Narrow" w:cs="Arial"/>
                <w:color w:val="000000" w:themeColor="text1"/>
                <w:sz w:val="19"/>
                <w:szCs w:val="19"/>
              </w:rPr>
              <w:t>, we can work out that:</w:t>
            </w:r>
            <w:r w:rsidRPr="00750EE3">
              <w:rPr>
                <w:rFonts w:ascii="Arial Narrow" w:hAnsi="Arial Narrow" w:cs="Arial"/>
                <w:color w:val="000000" w:themeColor="text1"/>
                <w:sz w:val="19"/>
                <w:szCs w:val="19"/>
              </w:rPr>
              <w:br/>
            </w:r>
            <w:r w:rsidR="00BC590E" w:rsidRPr="007E0231">
              <w:rPr>
                <w:rFonts w:ascii="Arial Narrow" w:hAnsi="Arial Narrow" w:cs="Arial"/>
                <w:b/>
                <w:bCs/>
                <w:color w:val="000000" w:themeColor="text1"/>
                <w:sz w:val="19"/>
                <w:szCs w:val="19"/>
              </w:rPr>
              <w:t>t</w:t>
            </w:r>
            <w:r w:rsidRPr="00750EE3">
              <w:rPr>
                <w:rFonts w:ascii="Arial Narrow" w:hAnsi="Arial Narrow" w:cs="Arial"/>
                <w:color w:val="000000" w:themeColor="text1"/>
                <w:sz w:val="19"/>
                <w:szCs w:val="19"/>
              </w:rPr>
              <w:t xml:space="preserve"> = (7.2/70) x 60 </w:t>
            </w:r>
            <w:r w:rsidR="00BC590E" w:rsidRPr="00750EE3">
              <w:rPr>
                <w:rFonts w:ascii="Arial Narrow" w:hAnsi="Arial Narrow" w:cs="Arial"/>
                <w:color w:val="000000" w:themeColor="text1"/>
                <w:sz w:val="19"/>
                <w:szCs w:val="19"/>
              </w:rPr>
              <w:t xml:space="preserve"> </w:t>
            </w:r>
            <w:r w:rsidR="007E0231">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 xml:space="preserve">= </w:t>
            </w:r>
            <w:r w:rsidR="007E0231">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 xml:space="preserve">0.102  x </w:t>
            </w:r>
            <w:r w:rsidR="00BC242D">
              <w:rPr>
                <w:rFonts w:ascii="Arial Narrow" w:hAnsi="Arial Narrow" w:cs="Arial"/>
                <w:color w:val="000000" w:themeColor="text1"/>
                <w:sz w:val="19"/>
                <w:szCs w:val="19"/>
              </w:rPr>
              <w:t xml:space="preserve"> </w:t>
            </w:r>
            <w:r w:rsidRPr="00750EE3">
              <w:rPr>
                <w:rFonts w:ascii="Arial Narrow" w:hAnsi="Arial Narrow" w:cs="Arial"/>
                <w:color w:val="000000" w:themeColor="text1"/>
                <w:sz w:val="19"/>
                <w:szCs w:val="19"/>
              </w:rPr>
              <w:t xml:space="preserve">60   = </w:t>
            </w:r>
            <w:r w:rsidR="007E0231">
              <w:rPr>
                <w:rFonts w:ascii="Arial Narrow" w:hAnsi="Arial Narrow" w:cs="Arial"/>
                <w:color w:val="000000" w:themeColor="text1"/>
                <w:sz w:val="19"/>
                <w:szCs w:val="19"/>
              </w:rPr>
              <w:t xml:space="preserve">  approximately </w:t>
            </w:r>
            <w:r w:rsidRPr="00750EE3">
              <w:rPr>
                <w:rFonts w:ascii="Arial Narrow" w:hAnsi="Arial Narrow" w:cs="Arial"/>
                <w:color w:val="000000" w:themeColor="text1"/>
                <w:sz w:val="19"/>
                <w:szCs w:val="19"/>
              </w:rPr>
              <w:t>6 minutes</w:t>
            </w:r>
            <w:r w:rsidR="007E0231">
              <w:rPr>
                <w:rFonts w:ascii="Arial Narrow" w:hAnsi="Arial Narrow" w:cs="Arial"/>
                <w:color w:val="000000" w:themeColor="text1"/>
                <w:sz w:val="19"/>
                <w:szCs w:val="19"/>
              </w:rPr>
              <w:t xml:space="preserve"> – alternative (b)</w:t>
            </w:r>
            <w:r w:rsidR="00103F69">
              <w:rPr>
                <w:rFonts w:ascii="Arial Narrow" w:hAnsi="Arial Narrow" w:cs="Arial"/>
                <w:color w:val="000000" w:themeColor="text1"/>
                <w:sz w:val="19"/>
                <w:szCs w:val="19"/>
              </w:rPr>
              <w:t xml:space="preserve"> is correct</w:t>
            </w:r>
            <w:r w:rsidRPr="00750EE3">
              <w:rPr>
                <w:rFonts w:ascii="Arial Narrow" w:hAnsi="Arial Narrow" w:cs="Arial"/>
                <w:color w:val="000000" w:themeColor="text1"/>
                <w:sz w:val="19"/>
                <w:szCs w:val="19"/>
              </w:rPr>
              <w:t>.</w:t>
            </w:r>
          </w:p>
        </w:tc>
      </w:tr>
      <w:tr w:rsidR="00297A4D" w:rsidRPr="00D113FF" w14:paraId="704461D2" w14:textId="77777777" w:rsidTr="00103F69">
        <w:tc>
          <w:tcPr>
            <w:tcW w:w="0" w:type="auto"/>
            <w:vMerge/>
            <w:vAlign w:val="center"/>
          </w:tcPr>
          <w:p w14:paraId="34B9ED09"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5BC73DF2" w14:textId="77777777" w:rsidR="00297A4D" w:rsidRPr="00D113FF" w:rsidRDefault="00297A4D" w:rsidP="00297A4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05A0584A" w14:textId="77777777" w:rsidR="00297A4D" w:rsidRPr="00D113FF" w:rsidRDefault="00297A4D" w:rsidP="00297A4D">
            <w:pPr>
              <w:pStyle w:val="ListItem"/>
              <w:spacing w:line="240" w:lineRule="auto"/>
              <w:jc w:val="center"/>
              <w:rPr>
                <w:rFonts w:ascii="Arial" w:hAnsi="Arial" w:cs="Arial"/>
                <w:sz w:val="16"/>
                <w:szCs w:val="16"/>
              </w:rPr>
            </w:pPr>
            <w:r w:rsidRPr="00D113FF">
              <w:rPr>
                <w:rFonts w:ascii="Arial" w:hAnsi="Arial" w:cs="Arial"/>
                <w:b/>
                <w:sz w:val="16"/>
                <w:szCs w:val="16"/>
              </w:rPr>
              <w:t>Syllabus</w:t>
            </w:r>
          </w:p>
        </w:tc>
        <w:tc>
          <w:tcPr>
            <w:tcW w:w="0" w:type="auto"/>
            <w:shd w:val="clear" w:color="auto" w:fill="auto"/>
            <w:vAlign w:val="center"/>
          </w:tcPr>
          <w:p w14:paraId="7367CD85" w14:textId="67B70D1B" w:rsidR="00297A4D" w:rsidRPr="00750EE3" w:rsidRDefault="00297A4D" w:rsidP="00103F69">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color w:val="000000" w:themeColor="text1"/>
                <w:sz w:val="19"/>
                <w:szCs w:val="19"/>
                <w:lang w:val="en-US"/>
              </w:rPr>
              <w:t>A</w:t>
            </w:r>
            <w:r w:rsidRPr="00750EE3">
              <w:rPr>
                <w:rFonts w:ascii="Arial Narrow" w:hAnsi="Arial Narrow" w:cs="Arial"/>
                <w:color w:val="000000" w:themeColor="text1"/>
                <w:sz w:val="19"/>
                <w:szCs w:val="19"/>
              </w:rPr>
              <w:t>pply the map scale to basic calculations to determine time, speed, distance and area</w:t>
            </w:r>
            <w:r w:rsidR="007A16B2">
              <w:rPr>
                <w:rFonts w:ascii="Arial Narrow" w:hAnsi="Arial Narrow" w:cs="Arial"/>
                <w:color w:val="000000" w:themeColor="text1"/>
                <w:sz w:val="19"/>
                <w:szCs w:val="19"/>
              </w:rPr>
              <w:t>.</w:t>
            </w:r>
          </w:p>
        </w:tc>
      </w:tr>
      <w:tr w:rsidR="006B649D" w:rsidRPr="00D113FF" w14:paraId="7788A336" w14:textId="77777777" w:rsidTr="00103F69">
        <w:tc>
          <w:tcPr>
            <w:tcW w:w="0" w:type="auto"/>
            <w:vMerge w:val="restart"/>
            <w:vAlign w:val="center"/>
          </w:tcPr>
          <w:p w14:paraId="44BD3A88" w14:textId="214683D0" w:rsidR="006B649D" w:rsidRPr="00D113FF" w:rsidRDefault="006B649D" w:rsidP="006B649D">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1</w:t>
            </w:r>
            <w:r>
              <w:rPr>
                <w:rFonts w:ascii="Arial" w:hAnsi="Arial" w:cs="Arial"/>
                <w:sz w:val="24"/>
                <w:szCs w:val="24"/>
                <w:lang w:val="en-US"/>
              </w:rPr>
              <w:t>0</w:t>
            </w:r>
          </w:p>
        </w:tc>
        <w:tc>
          <w:tcPr>
            <w:tcW w:w="0" w:type="auto"/>
            <w:vMerge w:val="restart"/>
            <w:vAlign w:val="center"/>
          </w:tcPr>
          <w:p w14:paraId="2A7B5231" w14:textId="4001CD7A" w:rsidR="006B649D" w:rsidRPr="00D113FF" w:rsidRDefault="006B649D" w:rsidP="006B649D">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(a)</w:t>
            </w:r>
          </w:p>
        </w:tc>
        <w:tc>
          <w:tcPr>
            <w:tcW w:w="0" w:type="auto"/>
            <w:shd w:val="clear" w:color="auto" w:fill="auto"/>
            <w:vAlign w:val="center"/>
          </w:tcPr>
          <w:p w14:paraId="580CF306" w14:textId="20348A74" w:rsidR="006B649D" w:rsidRPr="00D113FF" w:rsidRDefault="006B649D" w:rsidP="006B649D">
            <w:pPr>
              <w:pStyle w:val="ListItem"/>
              <w:spacing w:line="240" w:lineRule="auto"/>
              <w:jc w:val="center"/>
              <w:rPr>
                <w:rFonts w:ascii="Arial" w:hAnsi="Arial" w:cs="Arial"/>
                <w:b/>
                <w:sz w:val="16"/>
                <w:szCs w:val="16"/>
              </w:rPr>
            </w:pPr>
            <w:r w:rsidRPr="00D113FF">
              <w:rPr>
                <w:rFonts w:ascii="Arial" w:hAnsi="Arial" w:cs="Arial"/>
                <w:sz w:val="16"/>
                <w:szCs w:val="16"/>
              </w:rPr>
              <w:t>Comment</w:t>
            </w:r>
          </w:p>
        </w:tc>
        <w:tc>
          <w:tcPr>
            <w:tcW w:w="0" w:type="auto"/>
            <w:shd w:val="clear" w:color="auto" w:fill="auto"/>
            <w:vAlign w:val="center"/>
          </w:tcPr>
          <w:p w14:paraId="03D40320" w14:textId="6F9EDAB1" w:rsidR="006B649D" w:rsidRPr="00750EE3" w:rsidRDefault="006B649D" w:rsidP="00103F69">
            <w:pPr>
              <w:tabs>
                <w:tab w:val="left" w:pos="540"/>
                <w:tab w:val="left" w:pos="1080"/>
                <w:tab w:val="right" w:pos="9540"/>
              </w:tabs>
              <w:spacing w:before="60" w:after="60" w:line="240" w:lineRule="auto"/>
              <w:rPr>
                <w:rFonts w:ascii="Arial Narrow" w:hAnsi="Arial Narrow" w:cs="Arial"/>
                <w:color w:val="000000" w:themeColor="text1"/>
                <w:sz w:val="19"/>
                <w:szCs w:val="19"/>
                <w:lang w:val="en-US"/>
              </w:rPr>
            </w:pPr>
            <w:r w:rsidRPr="00750EE3">
              <w:rPr>
                <w:rFonts w:ascii="Arial Narrow" w:hAnsi="Arial Narrow" w:cs="Arial"/>
                <w:sz w:val="19"/>
                <w:szCs w:val="19"/>
              </w:rPr>
              <w:t>Woody Island is approximately 400 metres long by 200 metres wide at its widest points (i.e. if it was rectangular, it would be around 8 hectares).  The island itself is slightly smaller and more triangular in shape, measuring closer to</w:t>
            </w:r>
            <w:r w:rsidR="00103F69">
              <w:rPr>
                <w:rFonts w:ascii="Arial Narrow" w:hAnsi="Arial Narrow" w:cs="Arial"/>
                <w:sz w:val="19"/>
                <w:szCs w:val="19"/>
              </w:rPr>
              <w:t xml:space="preserve"> option</w:t>
            </w:r>
            <w:r w:rsidRPr="00750EE3">
              <w:rPr>
                <w:rFonts w:ascii="Arial Narrow" w:hAnsi="Arial Narrow" w:cs="Arial"/>
                <w:sz w:val="19"/>
                <w:szCs w:val="19"/>
              </w:rPr>
              <w:t xml:space="preserve"> (a) 5</w:t>
            </w:r>
            <w:r w:rsidR="00103F69">
              <w:rPr>
                <w:rFonts w:ascii="Arial Narrow" w:hAnsi="Arial Narrow" w:cs="Arial"/>
                <w:sz w:val="19"/>
                <w:szCs w:val="19"/>
              </w:rPr>
              <w:t> </w:t>
            </w:r>
            <w:r w:rsidRPr="00750EE3">
              <w:rPr>
                <w:rFonts w:ascii="Arial Narrow" w:hAnsi="Arial Narrow" w:cs="Arial"/>
                <w:sz w:val="19"/>
                <w:szCs w:val="19"/>
              </w:rPr>
              <w:t>hectares.  The second closest option, (b), would require the island to be around half a grid square long by half a grid square wide.  It is clearly much smaller than that.</w:t>
            </w:r>
            <w:r w:rsidR="00BC242D">
              <w:rPr>
                <w:rFonts w:ascii="Arial Narrow" w:hAnsi="Arial Narrow" w:cs="Arial"/>
                <w:sz w:val="19"/>
                <w:szCs w:val="19"/>
              </w:rPr>
              <w:t xml:space="preserve">  Hence, alternative (a) is correct.</w:t>
            </w:r>
          </w:p>
        </w:tc>
      </w:tr>
      <w:tr w:rsidR="006B649D" w:rsidRPr="00D113FF" w14:paraId="75EA0FE7" w14:textId="77777777" w:rsidTr="00103F69">
        <w:tc>
          <w:tcPr>
            <w:tcW w:w="0" w:type="auto"/>
            <w:vMerge/>
            <w:vAlign w:val="center"/>
          </w:tcPr>
          <w:p w14:paraId="4FEA3E7C" w14:textId="77777777" w:rsidR="006B649D" w:rsidRPr="00D113FF" w:rsidRDefault="006B649D" w:rsidP="006B649D">
            <w:pPr>
              <w:tabs>
                <w:tab w:val="left" w:pos="540"/>
                <w:tab w:val="left" w:pos="1080"/>
                <w:tab w:val="right" w:pos="9540"/>
              </w:tabs>
              <w:spacing w:before="240"/>
              <w:jc w:val="center"/>
              <w:rPr>
                <w:rFonts w:ascii="Arial" w:hAnsi="Arial" w:cs="Arial"/>
                <w:sz w:val="24"/>
                <w:szCs w:val="24"/>
                <w:lang w:val="en-US"/>
              </w:rPr>
            </w:pPr>
          </w:p>
        </w:tc>
        <w:tc>
          <w:tcPr>
            <w:tcW w:w="0" w:type="auto"/>
            <w:vMerge/>
            <w:vAlign w:val="center"/>
          </w:tcPr>
          <w:p w14:paraId="686BFC3A" w14:textId="77777777" w:rsidR="006B649D" w:rsidRPr="00D113FF" w:rsidRDefault="006B649D" w:rsidP="006B649D">
            <w:pPr>
              <w:tabs>
                <w:tab w:val="left" w:pos="540"/>
                <w:tab w:val="left" w:pos="1080"/>
                <w:tab w:val="right" w:pos="9540"/>
              </w:tabs>
              <w:spacing w:before="240"/>
              <w:jc w:val="center"/>
              <w:rPr>
                <w:rFonts w:ascii="Arial" w:hAnsi="Arial" w:cs="Arial"/>
                <w:sz w:val="24"/>
                <w:szCs w:val="24"/>
                <w:lang w:val="en-US"/>
              </w:rPr>
            </w:pPr>
          </w:p>
        </w:tc>
        <w:tc>
          <w:tcPr>
            <w:tcW w:w="0" w:type="auto"/>
            <w:shd w:val="clear" w:color="auto" w:fill="auto"/>
            <w:vAlign w:val="center"/>
          </w:tcPr>
          <w:p w14:paraId="11B82D77" w14:textId="76F06772" w:rsidR="006B649D" w:rsidRPr="00D113FF" w:rsidRDefault="006B649D" w:rsidP="006B649D">
            <w:pPr>
              <w:pStyle w:val="ListItem"/>
              <w:spacing w:line="240" w:lineRule="auto"/>
              <w:jc w:val="center"/>
              <w:rPr>
                <w:rFonts w:ascii="Arial" w:hAnsi="Arial" w:cs="Arial"/>
                <w:b/>
                <w:sz w:val="16"/>
                <w:szCs w:val="16"/>
              </w:rPr>
            </w:pPr>
            <w:r w:rsidRPr="00D113FF">
              <w:rPr>
                <w:rFonts w:ascii="Arial" w:hAnsi="Arial" w:cs="Arial"/>
                <w:b/>
                <w:sz w:val="16"/>
                <w:szCs w:val="16"/>
              </w:rPr>
              <w:t>Syllabus</w:t>
            </w:r>
          </w:p>
        </w:tc>
        <w:tc>
          <w:tcPr>
            <w:tcW w:w="0" w:type="auto"/>
            <w:shd w:val="clear" w:color="auto" w:fill="auto"/>
            <w:vAlign w:val="center"/>
          </w:tcPr>
          <w:p w14:paraId="61B4F363" w14:textId="7FBD6E2E" w:rsidR="006B649D" w:rsidRPr="00750EE3" w:rsidRDefault="006B649D" w:rsidP="00103F69">
            <w:pPr>
              <w:tabs>
                <w:tab w:val="left" w:pos="540"/>
                <w:tab w:val="left" w:pos="1080"/>
                <w:tab w:val="right" w:pos="9540"/>
              </w:tabs>
              <w:spacing w:before="60" w:after="60" w:line="240" w:lineRule="auto"/>
              <w:rPr>
                <w:rFonts w:ascii="Arial Narrow" w:hAnsi="Arial Narrow" w:cs="Arial"/>
                <w:color w:val="000000" w:themeColor="text1"/>
                <w:sz w:val="19"/>
                <w:szCs w:val="19"/>
                <w:lang w:val="en-US"/>
              </w:rPr>
            </w:pPr>
            <w:r w:rsidRPr="00750EE3">
              <w:rPr>
                <w:rFonts w:ascii="Arial Narrow" w:hAnsi="Arial Narrow" w:cs="Arial"/>
                <w:sz w:val="19"/>
                <w:szCs w:val="19"/>
              </w:rPr>
              <w:t>Apply the map scale to basic calculations to determine time, speed, distance and area.</w:t>
            </w:r>
          </w:p>
        </w:tc>
      </w:tr>
    </w:tbl>
    <w:p w14:paraId="0A24A800" w14:textId="3B4DB2C9" w:rsidR="00BC242D" w:rsidRDefault="00BC242D" w:rsidP="00872336">
      <w:pPr>
        <w:spacing w:after="0" w:line="240" w:lineRule="auto"/>
      </w:pPr>
    </w:p>
    <w:p w14:paraId="52C7F16B" w14:textId="77777777" w:rsidR="005D7349" w:rsidRDefault="005D7349" w:rsidP="00872336">
      <w:pPr>
        <w:spacing w:after="0" w:line="240" w:lineRule="auto"/>
      </w:pPr>
    </w:p>
    <w:p w14:paraId="2AF5B574" w14:textId="77777777" w:rsidR="005D7349" w:rsidRDefault="005D7349" w:rsidP="00872336">
      <w:pPr>
        <w:spacing w:after="0" w:line="240" w:lineRule="auto"/>
      </w:pPr>
    </w:p>
    <w:p w14:paraId="1A404B9D" w14:textId="77777777" w:rsidR="005D7349" w:rsidRDefault="005D7349" w:rsidP="00872336">
      <w:pPr>
        <w:spacing w:after="0" w:line="240" w:lineRule="auto"/>
      </w:pPr>
    </w:p>
    <w:p w14:paraId="638B280F" w14:textId="77777777" w:rsidR="005D7349" w:rsidRDefault="005D7349" w:rsidP="00872336">
      <w:pPr>
        <w:spacing w:after="0" w:line="240" w:lineRule="auto"/>
      </w:pPr>
    </w:p>
    <w:p w14:paraId="6B75F5A5" w14:textId="77777777" w:rsidR="005D7349" w:rsidRDefault="005D7349" w:rsidP="00872336">
      <w:pPr>
        <w:spacing w:after="0" w:line="240" w:lineRule="auto"/>
      </w:pPr>
    </w:p>
    <w:p w14:paraId="0FC520FE" w14:textId="30F48D53" w:rsidR="00EB178B" w:rsidRPr="005D7349" w:rsidRDefault="00EB178B" w:rsidP="00872336">
      <w:pPr>
        <w:spacing w:after="0" w:line="240" w:lineRule="auto"/>
        <w:rPr>
          <w:rFonts w:ascii="Arial" w:hAnsi="Arial" w:cs="Arial"/>
          <w:sz w:val="16"/>
          <w:szCs w:val="16"/>
        </w:rPr>
      </w:pPr>
    </w:p>
    <w:p w14:paraId="005EE627" w14:textId="0F97F973" w:rsidR="00277CC9" w:rsidRPr="005D7349" w:rsidRDefault="00277CC9" w:rsidP="00872336">
      <w:pPr>
        <w:spacing w:after="0" w:line="240" w:lineRule="auto"/>
        <w:rPr>
          <w:rFonts w:ascii="Arial" w:hAnsi="Arial" w:cs="Arial"/>
          <w:sz w:val="16"/>
          <w:szCs w:val="16"/>
        </w:rPr>
      </w:pPr>
    </w:p>
    <w:tbl>
      <w:tblPr>
        <w:tblStyle w:val="TableGrid"/>
        <w:tblpPr w:leftFromText="180" w:rightFromText="180" w:vertAnchor="text" w:horzAnchor="margin" w:tblpXSpec="center" w:tblpY="39"/>
        <w:tblW w:w="10945" w:type="dxa"/>
        <w:tblLayout w:type="fixed"/>
        <w:tblLook w:val="04A0" w:firstRow="1" w:lastRow="0" w:firstColumn="1" w:lastColumn="0" w:noHBand="0" w:noVBand="1"/>
      </w:tblPr>
      <w:tblGrid>
        <w:gridCol w:w="567"/>
        <w:gridCol w:w="713"/>
        <w:gridCol w:w="984"/>
        <w:gridCol w:w="8681"/>
      </w:tblGrid>
      <w:tr w:rsidR="00201266" w:rsidRPr="00D113FF" w14:paraId="3F9722B7" w14:textId="77777777" w:rsidTr="00277CC9">
        <w:trPr>
          <w:cantSplit/>
          <w:trHeight w:val="639"/>
        </w:trPr>
        <w:tc>
          <w:tcPr>
            <w:tcW w:w="567" w:type="dxa"/>
            <w:textDirection w:val="btLr"/>
            <w:vAlign w:val="center"/>
          </w:tcPr>
          <w:p w14:paraId="7AA3A38C" w14:textId="0AA937EB" w:rsidR="00201266" w:rsidRPr="00D113FF" w:rsidRDefault="00201266" w:rsidP="00872336">
            <w:pPr>
              <w:tabs>
                <w:tab w:val="left" w:pos="540"/>
                <w:tab w:val="left" w:pos="1080"/>
                <w:tab w:val="right" w:pos="9540"/>
              </w:tabs>
              <w:spacing w:after="0" w:line="240" w:lineRule="auto"/>
              <w:ind w:left="113" w:right="113"/>
              <w:jc w:val="center"/>
              <w:rPr>
                <w:rFonts w:ascii="Arial" w:hAnsi="Arial" w:cs="Arial"/>
                <w:b/>
                <w:sz w:val="20"/>
                <w:szCs w:val="20"/>
                <w:lang w:val="en-US"/>
              </w:rPr>
            </w:pPr>
            <w:r w:rsidRPr="00D113FF">
              <w:rPr>
                <w:rFonts w:ascii="Arial" w:hAnsi="Arial" w:cs="Arial"/>
                <w:b/>
                <w:sz w:val="20"/>
                <w:szCs w:val="20"/>
                <w:lang w:val="en-US"/>
              </w:rPr>
              <w:t>Qu</w:t>
            </w:r>
          </w:p>
        </w:tc>
        <w:tc>
          <w:tcPr>
            <w:tcW w:w="713" w:type="dxa"/>
            <w:textDirection w:val="btLr"/>
            <w:vAlign w:val="center"/>
          </w:tcPr>
          <w:p w14:paraId="72C61F54" w14:textId="77777777" w:rsidR="00201266" w:rsidRPr="00D113FF" w:rsidRDefault="00201266" w:rsidP="00872336">
            <w:pPr>
              <w:tabs>
                <w:tab w:val="left" w:pos="540"/>
                <w:tab w:val="left" w:pos="1080"/>
                <w:tab w:val="right" w:pos="9540"/>
              </w:tabs>
              <w:spacing w:after="0" w:line="240" w:lineRule="auto"/>
              <w:ind w:left="113" w:right="113"/>
              <w:jc w:val="center"/>
              <w:rPr>
                <w:rFonts w:ascii="Arial" w:hAnsi="Arial" w:cs="Arial"/>
                <w:b/>
                <w:sz w:val="20"/>
                <w:szCs w:val="20"/>
                <w:lang w:val="en-US"/>
              </w:rPr>
            </w:pPr>
            <w:r w:rsidRPr="00D113FF">
              <w:rPr>
                <w:rFonts w:ascii="Arial" w:hAnsi="Arial" w:cs="Arial"/>
                <w:b/>
                <w:sz w:val="20"/>
                <w:szCs w:val="20"/>
                <w:lang w:val="en-US"/>
              </w:rPr>
              <w:t>Ans</w:t>
            </w:r>
          </w:p>
        </w:tc>
        <w:tc>
          <w:tcPr>
            <w:tcW w:w="9665" w:type="dxa"/>
            <w:gridSpan w:val="2"/>
            <w:vAlign w:val="center"/>
          </w:tcPr>
          <w:p w14:paraId="35ACC1E4" w14:textId="6287E7CD" w:rsidR="00201266" w:rsidRPr="00D113FF" w:rsidRDefault="00201266" w:rsidP="00872336">
            <w:pPr>
              <w:tabs>
                <w:tab w:val="left" w:pos="540"/>
                <w:tab w:val="left" w:pos="1080"/>
                <w:tab w:val="right" w:pos="9540"/>
              </w:tabs>
              <w:spacing w:after="0" w:line="240" w:lineRule="auto"/>
              <w:jc w:val="center"/>
              <w:rPr>
                <w:rFonts w:ascii="Arial" w:hAnsi="Arial" w:cs="Arial"/>
                <w:b/>
                <w:sz w:val="20"/>
                <w:szCs w:val="20"/>
                <w:lang w:val="en-US"/>
              </w:rPr>
            </w:pPr>
            <w:r w:rsidRPr="00D113FF">
              <w:rPr>
                <w:rFonts w:ascii="Arial" w:hAnsi="Arial" w:cs="Arial"/>
                <w:b/>
                <w:sz w:val="20"/>
                <w:szCs w:val="20"/>
                <w:lang w:val="en-US"/>
              </w:rPr>
              <w:t>Description</w:t>
            </w:r>
          </w:p>
        </w:tc>
      </w:tr>
      <w:tr w:rsidR="002F642E" w:rsidRPr="00481DC4" w14:paraId="26F3088A" w14:textId="77777777" w:rsidTr="00277CC9">
        <w:tc>
          <w:tcPr>
            <w:tcW w:w="567" w:type="dxa"/>
            <w:vMerge w:val="restart"/>
            <w:vAlign w:val="center"/>
          </w:tcPr>
          <w:p w14:paraId="1B5C7BE1" w14:textId="7557764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w:t>
            </w:r>
            <w:r w:rsidR="00DE72FE">
              <w:rPr>
                <w:rFonts w:ascii="Arial" w:hAnsi="Arial" w:cs="Arial"/>
                <w:sz w:val="24"/>
                <w:szCs w:val="24"/>
                <w:lang w:val="en-US"/>
              </w:rPr>
              <w:t>1</w:t>
            </w:r>
          </w:p>
        </w:tc>
        <w:tc>
          <w:tcPr>
            <w:tcW w:w="713" w:type="dxa"/>
            <w:vMerge w:val="restart"/>
            <w:vAlign w:val="center"/>
          </w:tcPr>
          <w:p w14:paraId="460926BA" w14:textId="571E41F1"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p>
        </w:tc>
        <w:tc>
          <w:tcPr>
            <w:tcW w:w="984" w:type="dxa"/>
            <w:shd w:val="clear" w:color="auto" w:fill="auto"/>
            <w:vAlign w:val="center"/>
          </w:tcPr>
          <w:p w14:paraId="681F8C0E"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1D4CD0CD" w14:textId="5DD73FB3" w:rsidR="002F642E" w:rsidRPr="00750EE3" w:rsidRDefault="002F642E" w:rsidP="00BC242D">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sz w:val="19"/>
                <w:szCs w:val="19"/>
                <w:lang w:val="en-US"/>
              </w:rPr>
              <w:t xml:space="preserve">Students should understand that compass bearings run clockwise from north at 0° and that the direction of west correlates with a compass bearing of 270°, making (d) the correct </w:t>
            </w:r>
            <w:r w:rsidR="00BC242D">
              <w:rPr>
                <w:rFonts w:ascii="Arial Narrow" w:hAnsi="Arial Narrow" w:cs="Arial"/>
                <w:sz w:val="19"/>
                <w:szCs w:val="19"/>
                <w:lang w:val="en-US"/>
              </w:rPr>
              <w:t>alternative</w:t>
            </w:r>
            <w:r w:rsidRPr="00750EE3">
              <w:rPr>
                <w:rFonts w:ascii="Arial Narrow" w:hAnsi="Arial Narrow" w:cs="Arial"/>
                <w:sz w:val="19"/>
                <w:szCs w:val="19"/>
                <w:lang w:val="en-US"/>
              </w:rPr>
              <w:t>.</w:t>
            </w:r>
          </w:p>
        </w:tc>
      </w:tr>
      <w:tr w:rsidR="002F642E" w:rsidRPr="00481DC4" w14:paraId="529B9140" w14:textId="77777777" w:rsidTr="00277CC9">
        <w:tc>
          <w:tcPr>
            <w:tcW w:w="567" w:type="dxa"/>
            <w:vMerge/>
            <w:vAlign w:val="center"/>
          </w:tcPr>
          <w:p w14:paraId="549B5539"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621434C"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51FA16A"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tcPr>
          <w:p w14:paraId="49801B13" w14:textId="082B8BF2" w:rsidR="002F642E" w:rsidRPr="00750EE3" w:rsidRDefault="002F642E" w:rsidP="00BC242D">
            <w:pPr>
              <w:tabs>
                <w:tab w:val="left" w:pos="540"/>
                <w:tab w:val="left" w:pos="1080"/>
                <w:tab w:val="right" w:pos="9540"/>
              </w:tabs>
              <w:spacing w:before="60" w:after="60" w:line="240" w:lineRule="auto"/>
              <w:rPr>
                <w:rFonts w:ascii="Arial Narrow" w:hAnsi="Arial Narrow"/>
                <w:sz w:val="19"/>
                <w:szCs w:val="19"/>
              </w:rPr>
            </w:pPr>
            <w:r w:rsidRPr="00750EE3">
              <w:rPr>
                <w:rFonts w:ascii="Arial Narrow" w:hAnsi="Arial Narrow" w:cs="Arial"/>
                <w:sz w:val="19"/>
                <w:szCs w:val="19"/>
              </w:rPr>
              <w:t>Establish direction on a map using general compass directions (16 points) and bearings.</w:t>
            </w:r>
          </w:p>
        </w:tc>
      </w:tr>
      <w:tr w:rsidR="002F642E" w:rsidRPr="00481DC4" w14:paraId="026EB3B1" w14:textId="77777777" w:rsidTr="00277CC9">
        <w:tc>
          <w:tcPr>
            <w:tcW w:w="567" w:type="dxa"/>
            <w:vMerge w:val="restart"/>
            <w:vAlign w:val="center"/>
          </w:tcPr>
          <w:p w14:paraId="35202CED" w14:textId="337FBCE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w:t>
            </w:r>
            <w:r w:rsidR="00DE72FE">
              <w:rPr>
                <w:rFonts w:ascii="Arial" w:hAnsi="Arial" w:cs="Arial"/>
                <w:sz w:val="24"/>
                <w:szCs w:val="24"/>
                <w:lang w:val="en-US"/>
              </w:rPr>
              <w:t>2</w:t>
            </w:r>
          </w:p>
        </w:tc>
        <w:tc>
          <w:tcPr>
            <w:tcW w:w="713" w:type="dxa"/>
            <w:vMerge w:val="restart"/>
            <w:vAlign w:val="center"/>
          </w:tcPr>
          <w:p w14:paraId="2E68506C" w14:textId="72D1C940"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485C87">
              <w:rPr>
                <w:rFonts w:ascii="Arial" w:hAnsi="Arial" w:cs="Arial"/>
                <w:sz w:val="24"/>
                <w:szCs w:val="24"/>
                <w:lang w:val="en-US"/>
              </w:rPr>
              <w:t>a</w:t>
            </w:r>
            <w:r>
              <w:rPr>
                <w:rFonts w:ascii="Arial" w:hAnsi="Arial" w:cs="Arial"/>
                <w:sz w:val="24"/>
                <w:szCs w:val="24"/>
                <w:lang w:val="en-US"/>
              </w:rPr>
              <w:t>)</w:t>
            </w:r>
          </w:p>
        </w:tc>
        <w:tc>
          <w:tcPr>
            <w:tcW w:w="984" w:type="dxa"/>
            <w:shd w:val="clear" w:color="auto" w:fill="auto"/>
            <w:vAlign w:val="center"/>
          </w:tcPr>
          <w:p w14:paraId="72E20E48"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654AD232" w14:textId="4C43D532" w:rsidR="002F642E" w:rsidRPr="00750EE3" w:rsidRDefault="00485C87" w:rsidP="00BC242D">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color w:val="000000" w:themeColor="text1"/>
                <w:sz w:val="19"/>
                <w:szCs w:val="19"/>
                <w:lang w:val="en-US"/>
              </w:rPr>
              <w:t xml:space="preserve">The term “spur” rules out option (b) as a spur is surrounded by on the sides by flatter ground, not water.  Option (c) incorrectly refers to a saddle and option (d) describes the situation of Midway Point, rather than its site.  This leaves (a) as the correct </w:t>
            </w:r>
            <w:r>
              <w:rPr>
                <w:rFonts w:ascii="Arial Narrow" w:hAnsi="Arial Narrow" w:cs="Arial"/>
                <w:color w:val="000000" w:themeColor="text1"/>
                <w:sz w:val="19"/>
                <w:szCs w:val="19"/>
                <w:lang w:val="en-US"/>
              </w:rPr>
              <w:t>alternative</w:t>
            </w:r>
            <w:r w:rsidRPr="00750EE3">
              <w:rPr>
                <w:rFonts w:ascii="Arial Narrow" w:hAnsi="Arial Narrow" w:cs="Arial"/>
                <w:color w:val="000000" w:themeColor="text1"/>
                <w:sz w:val="19"/>
                <w:szCs w:val="19"/>
                <w:lang w:val="en-US"/>
              </w:rPr>
              <w:t>.</w:t>
            </w:r>
          </w:p>
        </w:tc>
      </w:tr>
      <w:tr w:rsidR="002F642E" w:rsidRPr="00481DC4" w14:paraId="3728363B" w14:textId="77777777" w:rsidTr="00277CC9">
        <w:tc>
          <w:tcPr>
            <w:tcW w:w="567" w:type="dxa"/>
            <w:vMerge/>
            <w:vAlign w:val="center"/>
          </w:tcPr>
          <w:p w14:paraId="6BF03383"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78F51ADB"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6E143479"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tcPr>
          <w:p w14:paraId="182DFBF9" w14:textId="1258C68A" w:rsidR="002F642E" w:rsidRPr="00750EE3" w:rsidRDefault="00485C87" w:rsidP="00BC242D">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color w:val="000000" w:themeColor="text1"/>
                <w:sz w:val="19"/>
                <w:szCs w:val="19"/>
              </w:rPr>
              <w:t>Describe the site and situation of places.</w:t>
            </w:r>
            <w:r>
              <w:rPr>
                <w:rFonts w:ascii="Arial Narrow" w:hAnsi="Arial Narrow" w:cs="Arial"/>
                <w:color w:val="000000" w:themeColor="text1"/>
                <w:sz w:val="19"/>
                <w:szCs w:val="19"/>
              </w:rPr>
              <w:t xml:space="preserve"> </w:t>
            </w:r>
          </w:p>
        </w:tc>
      </w:tr>
      <w:tr w:rsidR="002F642E" w:rsidRPr="00481DC4" w14:paraId="32002027" w14:textId="77777777" w:rsidTr="00277CC9">
        <w:tc>
          <w:tcPr>
            <w:tcW w:w="567" w:type="dxa"/>
            <w:vMerge w:val="restart"/>
            <w:vAlign w:val="center"/>
          </w:tcPr>
          <w:p w14:paraId="1CB546CF" w14:textId="08315AC4"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w:t>
            </w:r>
            <w:r w:rsidR="00DE72FE">
              <w:rPr>
                <w:rFonts w:ascii="Arial" w:hAnsi="Arial" w:cs="Arial"/>
                <w:sz w:val="24"/>
                <w:szCs w:val="24"/>
                <w:lang w:val="en-US"/>
              </w:rPr>
              <w:t>3</w:t>
            </w:r>
          </w:p>
        </w:tc>
        <w:tc>
          <w:tcPr>
            <w:tcW w:w="713" w:type="dxa"/>
            <w:vMerge w:val="restart"/>
            <w:vAlign w:val="center"/>
          </w:tcPr>
          <w:p w14:paraId="716A30B6"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p>
        </w:tc>
        <w:tc>
          <w:tcPr>
            <w:tcW w:w="984" w:type="dxa"/>
            <w:shd w:val="clear" w:color="auto" w:fill="auto"/>
            <w:vAlign w:val="center"/>
          </w:tcPr>
          <w:p w14:paraId="11DBBB31"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35A9110E" w14:textId="224C5807" w:rsidR="002F642E" w:rsidRPr="00750EE3" w:rsidRDefault="002F642E" w:rsidP="00BC242D">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sz w:val="19"/>
                <w:szCs w:val="19"/>
              </w:rPr>
              <w:t xml:space="preserve">The answer can be established by finding the same two points on the two sources and measuring the distances between them. </w:t>
            </w:r>
            <w:r w:rsidR="00177DC9" w:rsidRPr="00750EE3">
              <w:rPr>
                <w:rFonts w:ascii="Arial Narrow" w:hAnsi="Arial Narrow" w:cs="Arial"/>
                <w:sz w:val="19"/>
                <w:szCs w:val="19"/>
              </w:rPr>
              <w:t xml:space="preserve"> </w:t>
            </w:r>
            <w:r w:rsidRPr="00750EE3">
              <w:rPr>
                <w:rFonts w:ascii="Arial Narrow" w:hAnsi="Arial Narrow" w:cs="Arial"/>
                <w:sz w:val="19"/>
                <w:szCs w:val="19"/>
              </w:rPr>
              <w:t>The source with the larger distances between the two given points (Source 2) will have the larger scale.</w:t>
            </w:r>
          </w:p>
        </w:tc>
      </w:tr>
      <w:tr w:rsidR="002F642E" w:rsidRPr="00481DC4" w14:paraId="78373800" w14:textId="77777777" w:rsidTr="00277CC9">
        <w:tc>
          <w:tcPr>
            <w:tcW w:w="567" w:type="dxa"/>
            <w:vMerge/>
            <w:vAlign w:val="center"/>
          </w:tcPr>
          <w:p w14:paraId="49DE3862"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D25D4A0"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F5AF3D6"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3F49405E" w14:textId="65D9D876" w:rsidR="002F642E" w:rsidRPr="00750EE3" w:rsidRDefault="002F642E" w:rsidP="00BC242D">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sz w:val="19"/>
                <w:szCs w:val="19"/>
              </w:rPr>
              <w:t>Interpret the difference in scale between a photograph and a topographic map of the same place</w:t>
            </w:r>
            <w:r w:rsidR="00177DC9" w:rsidRPr="00750EE3">
              <w:rPr>
                <w:rFonts w:ascii="Arial Narrow" w:hAnsi="Arial Narrow" w:cs="Arial"/>
                <w:sz w:val="19"/>
                <w:szCs w:val="19"/>
              </w:rPr>
              <w:t>.</w:t>
            </w:r>
          </w:p>
        </w:tc>
      </w:tr>
      <w:tr w:rsidR="002F642E" w:rsidRPr="00481DC4" w14:paraId="3EF7DF4F" w14:textId="77777777" w:rsidTr="00277CC9">
        <w:tc>
          <w:tcPr>
            <w:tcW w:w="567" w:type="dxa"/>
            <w:vMerge w:val="restart"/>
            <w:vAlign w:val="center"/>
          </w:tcPr>
          <w:p w14:paraId="796C60BE" w14:textId="3A618F00"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w:t>
            </w:r>
            <w:r w:rsidR="00DE72FE">
              <w:rPr>
                <w:rFonts w:ascii="Arial" w:hAnsi="Arial" w:cs="Arial"/>
                <w:sz w:val="24"/>
                <w:szCs w:val="24"/>
                <w:lang w:val="en-US"/>
              </w:rPr>
              <w:t>4</w:t>
            </w:r>
          </w:p>
        </w:tc>
        <w:tc>
          <w:tcPr>
            <w:tcW w:w="713" w:type="dxa"/>
            <w:vMerge w:val="restart"/>
            <w:vAlign w:val="center"/>
          </w:tcPr>
          <w:p w14:paraId="4DC845E5" w14:textId="2EC76D9A"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1D69F9">
              <w:rPr>
                <w:rFonts w:ascii="Arial" w:hAnsi="Arial" w:cs="Arial"/>
                <w:sz w:val="24"/>
                <w:szCs w:val="24"/>
                <w:lang w:val="en-US"/>
              </w:rPr>
              <w:t>b</w:t>
            </w:r>
            <w:r>
              <w:rPr>
                <w:rFonts w:ascii="Arial" w:hAnsi="Arial" w:cs="Arial"/>
                <w:sz w:val="24"/>
                <w:szCs w:val="24"/>
                <w:lang w:val="en-US"/>
              </w:rPr>
              <w:t>)</w:t>
            </w:r>
          </w:p>
        </w:tc>
        <w:tc>
          <w:tcPr>
            <w:tcW w:w="984" w:type="dxa"/>
            <w:shd w:val="clear" w:color="auto" w:fill="auto"/>
            <w:vAlign w:val="center"/>
          </w:tcPr>
          <w:p w14:paraId="172E3930"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6354957E" w14:textId="07553588" w:rsidR="002F642E" w:rsidRPr="00750EE3" w:rsidRDefault="001D69F9" w:rsidP="00BC242D">
            <w:pPr>
              <w:pStyle w:val="csbullet"/>
              <w:numPr>
                <w:ilvl w:val="0"/>
                <w:numId w:val="0"/>
              </w:numPr>
              <w:tabs>
                <w:tab w:val="clear" w:pos="-851"/>
              </w:tabs>
              <w:spacing w:before="60" w:after="60" w:line="240" w:lineRule="auto"/>
              <w:ind w:right="-79"/>
              <w:rPr>
                <w:rFonts w:ascii="Arial Narrow" w:hAnsi="Arial Narrow" w:cs="Arial"/>
                <w:sz w:val="19"/>
                <w:szCs w:val="19"/>
              </w:rPr>
            </w:pPr>
            <w:r>
              <w:rPr>
                <w:rFonts w:ascii="Arial Narrow" w:hAnsi="Arial Narrow" w:cs="Arial"/>
                <w:sz w:val="19"/>
                <w:szCs w:val="19"/>
                <w:lang w:val="en-US"/>
              </w:rPr>
              <w:t>The c</w:t>
            </w:r>
            <w:r w:rsidR="002F642E" w:rsidRPr="00750EE3">
              <w:rPr>
                <w:rFonts w:ascii="Arial Narrow" w:hAnsi="Arial Narrow" w:cs="Arial"/>
                <w:sz w:val="19"/>
                <w:szCs w:val="19"/>
                <w:lang w:val="en-US"/>
              </w:rPr>
              <w:t>limate graph display</w:t>
            </w:r>
            <w:r w:rsidR="00D166A4">
              <w:rPr>
                <w:rFonts w:ascii="Arial Narrow" w:hAnsi="Arial Narrow" w:cs="Arial"/>
                <w:sz w:val="19"/>
                <w:szCs w:val="19"/>
                <w:lang w:val="en-US"/>
              </w:rPr>
              <w:t>s</w:t>
            </w:r>
            <w:r w:rsidR="002F642E" w:rsidRPr="00750EE3">
              <w:rPr>
                <w:rFonts w:ascii="Arial Narrow" w:hAnsi="Arial Narrow" w:cs="Arial"/>
                <w:sz w:val="19"/>
                <w:szCs w:val="19"/>
                <w:lang w:val="en-US"/>
              </w:rPr>
              <w:t xml:space="preserve"> </w:t>
            </w:r>
            <w:r w:rsidR="002F642E" w:rsidRPr="00750EE3">
              <w:rPr>
                <w:rFonts w:ascii="Arial Narrow" w:hAnsi="Arial Narrow" w:cs="Arial"/>
                <w:b/>
                <w:bCs/>
                <w:i/>
                <w:iCs/>
                <w:sz w:val="19"/>
                <w:szCs w:val="19"/>
                <w:lang w:val="en-US"/>
              </w:rPr>
              <w:t>average</w:t>
            </w:r>
            <w:r w:rsidR="002F642E" w:rsidRPr="00750EE3">
              <w:rPr>
                <w:rFonts w:ascii="Arial Narrow" w:hAnsi="Arial Narrow" w:cs="Arial"/>
                <w:sz w:val="19"/>
                <w:szCs w:val="19"/>
                <w:lang w:val="en-US"/>
              </w:rPr>
              <w:t xml:space="preserve"> minimum and maximum temperatures and </w:t>
            </w:r>
            <w:r w:rsidR="002F642E" w:rsidRPr="00750EE3">
              <w:rPr>
                <w:rFonts w:ascii="Arial Narrow" w:hAnsi="Arial Narrow" w:cs="Arial"/>
                <w:b/>
                <w:bCs/>
                <w:i/>
                <w:iCs/>
                <w:sz w:val="19"/>
                <w:szCs w:val="19"/>
                <w:lang w:val="en-US"/>
              </w:rPr>
              <w:t>average</w:t>
            </w:r>
            <w:r w:rsidR="002F642E" w:rsidRPr="00750EE3">
              <w:rPr>
                <w:rFonts w:ascii="Arial Narrow" w:hAnsi="Arial Narrow" w:cs="Arial"/>
                <w:sz w:val="19"/>
                <w:szCs w:val="19"/>
                <w:lang w:val="en-US"/>
              </w:rPr>
              <w:t xml:space="preserve"> rainfall. </w:t>
            </w:r>
            <w:r w:rsidR="00177DC9" w:rsidRPr="00750EE3">
              <w:rPr>
                <w:rFonts w:ascii="Arial Narrow" w:hAnsi="Arial Narrow" w:cs="Arial"/>
                <w:sz w:val="19"/>
                <w:szCs w:val="19"/>
                <w:lang w:val="en-US"/>
              </w:rPr>
              <w:t xml:space="preserve"> </w:t>
            </w:r>
            <w:r>
              <w:rPr>
                <w:rFonts w:ascii="Arial Narrow" w:hAnsi="Arial Narrow" w:cs="Arial"/>
                <w:sz w:val="19"/>
                <w:szCs w:val="19"/>
                <w:lang w:val="en-US"/>
              </w:rPr>
              <w:t>The graph</w:t>
            </w:r>
            <w:r w:rsidR="002F642E" w:rsidRPr="00750EE3">
              <w:rPr>
                <w:rFonts w:ascii="Arial Narrow" w:hAnsi="Arial Narrow" w:cs="Arial"/>
                <w:sz w:val="19"/>
                <w:szCs w:val="19"/>
                <w:lang w:val="en-US"/>
              </w:rPr>
              <w:t xml:space="preserve"> do</w:t>
            </w:r>
            <w:r>
              <w:rPr>
                <w:rFonts w:ascii="Arial Narrow" w:hAnsi="Arial Narrow" w:cs="Arial"/>
                <w:sz w:val="19"/>
                <w:szCs w:val="19"/>
                <w:lang w:val="en-US"/>
              </w:rPr>
              <w:t>es</w:t>
            </w:r>
            <w:r w:rsidR="002F642E" w:rsidRPr="00750EE3">
              <w:rPr>
                <w:rFonts w:ascii="Arial Narrow" w:hAnsi="Arial Narrow" w:cs="Arial"/>
                <w:sz w:val="19"/>
                <w:szCs w:val="19"/>
                <w:lang w:val="en-US"/>
              </w:rPr>
              <w:t xml:space="preserve"> not tell </w:t>
            </w:r>
            <w:r>
              <w:rPr>
                <w:rFonts w:ascii="Arial Narrow" w:hAnsi="Arial Narrow" w:cs="Arial"/>
                <w:sz w:val="19"/>
                <w:szCs w:val="19"/>
                <w:lang w:val="en-US"/>
              </w:rPr>
              <w:t>u</w:t>
            </w:r>
            <w:r w:rsidR="002F642E" w:rsidRPr="00750EE3">
              <w:rPr>
                <w:rFonts w:ascii="Arial Narrow" w:hAnsi="Arial Narrow" w:cs="Arial"/>
                <w:sz w:val="19"/>
                <w:szCs w:val="19"/>
                <w:lang w:val="en-US"/>
              </w:rPr>
              <w:t>s what is “always” occurring or what has “never” occurred, ruling out options (a), (</w:t>
            </w:r>
            <w:r w:rsidR="00D166A4">
              <w:rPr>
                <w:rFonts w:ascii="Arial Narrow" w:hAnsi="Arial Narrow" w:cs="Arial"/>
                <w:sz w:val="19"/>
                <w:szCs w:val="19"/>
                <w:lang w:val="en-US"/>
              </w:rPr>
              <w:t>c</w:t>
            </w:r>
            <w:r w:rsidR="002F642E" w:rsidRPr="00750EE3">
              <w:rPr>
                <w:rFonts w:ascii="Arial Narrow" w:hAnsi="Arial Narrow" w:cs="Arial"/>
                <w:sz w:val="19"/>
                <w:szCs w:val="19"/>
                <w:lang w:val="en-US"/>
              </w:rPr>
              <w:t>) and (</w:t>
            </w:r>
            <w:r w:rsidR="00D166A4">
              <w:rPr>
                <w:rFonts w:ascii="Arial Narrow" w:hAnsi="Arial Narrow" w:cs="Arial"/>
                <w:sz w:val="19"/>
                <w:szCs w:val="19"/>
                <w:lang w:val="en-US"/>
              </w:rPr>
              <w:t>d</w:t>
            </w:r>
            <w:r w:rsidR="002F642E" w:rsidRPr="00750EE3">
              <w:rPr>
                <w:rFonts w:ascii="Arial Narrow" w:hAnsi="Arial Narrow" w:cs="Arial"/>
                <w:sz w:val="19"/>
                <w:szCs w:val="19"/>
                <w:lang w:val="en-US"/>
              </w:rPr>
              <w:t xml:space="preserve">). </w:t>
            </w:r>
            <w:r w:rsidR="00177DC9" w:rsidRPr="00750EE3">
              <w:rPr>
                <w:rFonts w:ascii="Arial Narrow" w:hAnsi="Arial Narrow" w:cs="Arial"/>
                <w:sz w:val="19"/>
                <w:szCs w:val="19"/>
                <w:lang w:val="en-US"/>
              </w:rPr>
              <w:t xml:space="preserve"> </w:t>
            </w:r>
            <w:r w:rsidR="00BC242D">
              <w:rPr>
                <w:rFonts w:ascii="Arial Narrow" w:hAnsi="Arial Narrow" w:cs="Arial"/>
                <w:sz w:val="19"/>
                <w:szCs w:val="19"/>
                <w:lang w:val="en-US"/>
              </w:rPr>
              <w:t>Option</w:t>
            </w:r>
            <w:r w:rsidR="002F642E" w:rsidRPr="00750EE3">
              <w:rPr>
                <w:rFonts w:ascii="Arial Narrow" w:hAnsi="Arial Narrow" w:cs="Arial"/>
                <w:sz w:val="19"/>
                <w:szCs w:val="19"/>
                <w:lang w:val="en-US"/>
              </w:rPr>
              <w:t xml:space="preserve"> (</w:t>
            </w:r>
            <w:r w:rsidR="00645D4C">
              <w:rPr>
                <w:rFonts w:ascii="Arial Narrow" w:hAnsi="Arial Narrow" w:cs="Arial"/>
                <w:sz w:val="19"/>
                <w:szCs w:val="19"/>
                <w:lang w:val="en-US"/>
              </w:rPr>
              <w:t>b</w:t>
            </w:r>
            <w:r w:rsidR="002F642E" w:rsidRPr="00750EE3">
              <w:rPr>
                <w:rFonts w:ascii="Arial Narrow" w:hAnsi="Arial Narrow" w:cs="Arial"/>
                <w:sz w:val="19"/>
                <w:szCs w:val="19"/>
                <w:lang w:val="en-US"/>
              </w:rPr>
              <w:t xml:space="preserve">) is </w:t>
            </w:r>
            <w:r w:rsidR="00BC242D">
              <w:rPr>
                <w:rFonts w:ascii="Arial Narrow" w:hAnsi="Arial Narrow" w:cs="Arial"/>
                <w:sz w:val="19"/>
                <w:szCs w:val="19"/>
                <w:lang w:val="en-US"/>
              </w:rPr>
              <w:t xml:space="preserve">the </w:t>
            </w:r>
            <w:r w:rsidR="002F642E" w:rsidRPr="00750EE3">
              <w:rPr>
                <w:rFonts w:ascii="Arial Narrow" w:hAnsi="Arial Narrow" w:cs="Arial"/>
                <w:sz w:val="19"/>
                <w:szCs w:val="19"/>
                <w:lang w:val="en-US"/>
              </w:rPr>
              <w:t>correct</w:t>
            </w:r>
            <w:r w:rsidR="00BC242D">
              <w:rPr>
                <w:rFonts w:ascii="Arial Narrow" w:hAnsi="Arial Narrow" w:cs="Arial"/>
                <w:sz w:val="19"/>
                <w:szCs w:val="19"/>
                <w:lang w:val="en-US"/>
              </w:rPr>
              <w:t xml:space="preserve"> alternative</w:t>
            </w:r>
            <w:r w:rsidR="002F642E" w:rsidRPr="00750EE3">
              <w:rPr>
                <w:rFonts w:ascii="Arial Narrow" w:hAnsi="Arial Narrow" w:cs="Arial"/>
                <w:sz w:val="19"/>
                <w:szCs w:val="19"/>
                <w:lang w:val="en-US"/>
              </w:rPr>
              <w:t xml:space="preserve">, with the summer months </w:t>
            </w:r>
            <w:r w:rsidR="002F642E" w:rsidRPr="00645D4C">
              <w:rPr>
                <w:rFonts w:ascii="Arial Narrow" w:hAnsi="Arial Narrow" w:cs="Arial"/>
                <w:b/>
                <w:bCs/>
                <w:sz w:val="19"/>
                <w:szCs w:val="19"/>
                <w:lang w:val="en-US"/>
              </w:rPr>
              <w:t>typically</w:t>
            </w:r>
            <w:r w:rsidR="002F642E" w:rsidRPr="00750EE3">
              <w:rPr>
                <w:rFonts w:ascii="Arial Narrow" w:hAnsi="Arial Narrow" w:cs="Arial"/>
                <w:sz w:val="19"/>
                <w:szCs w:val="19"/>
                <w:lang w:val="en-US"/>
              </w:rPr>
              <w:t xml:space="preserve"> around 10°</w:t>
            </w:r>
            <w:r w:rsidR="00773E74" w:rsidRPr="00750EE3">
              <w:rPr>
                <w:rFonts w:ascii="Arial Narrow" w:hAnsi="Arial Narrow" w:cs="Arial"/>
                <w:sz w:val="19"/>
                <w:szCs w:val="19"/>
                <w:lang w:val="en-US"/>
              </w:rPr>
              <w:t>C</w:t>
            </w:r>
            <w:r w:rsidR="002F642E" w:rsidRPr="00750EE3">
              <w:rPr>
                <w:rFonts w:ascii="Arial Narrow" w:hAnsi="Arial Narrow" w:cs="Arial"/>
                <w:sz w:val="19"/>
                <w:szCs w:val="19"/>
                <w:lang w:val="en-US"/>
              </w:rPr>
              <w:t xml:space="preserve"> warmer than the winter months. </w:t>
            </w:r>
          </w:p>
        </w:tc>
      </w:tr>
      <w:tr w:rsidR="002F642E" w:rsidRPr="00481DC4" w14:paraId="2CEDE6FC" w14:textId="77777777" w:rsidTr="00277CC9">
        <w:tc>
          <w:tcPr>
            <w:tcW w:w="567" w:type="dxa"/>
            <w:vMerge/>
            <w:vAlign w:val="center"/>
          </w:tcPr>
          <w:p w14:paraId="463EC00D"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705A9134"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D8179F7" w14:textId="77777777" w:rsidR="002F642E" w:rsidRPr="00481DC4" w:rsidRDefault="002F642E" w:rsidP="00277CC9">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81" w:type="dxa"/>
            <w:shd w:val="clear" w:color="auto" w:fill="auto"/>
          </w:tcPr>
          <w:p w14:paraId="4B30DF28" w14:textId="030CF9B2" w:rsidR="002F642E" w:rsidRPr="00750EE3" w:rsidRDefault="002F642E" w:rsidP="00BC242D">
            <w:pPr>
              <w:tabs>
                <w:tab w:val="left" w:pos="540"/>
                <w:tab w:val="left" w:pos="1080"/>
                <w:tab w:val="right" w:pos="9540"/>
              </w:tabs>
              <w:spacing w:before="60" w:after="60" w:line="240" w:lineRule="auto"/>
              <w:rPr>
                <w:rFonts w:ascii="Arial Narrow" w:hAnsi="Arial Narrow" w:cs="Arial"/>
                <w:sz w:val="19"/>
                <w:szCs w:val="19"/>
              </w:rPr>
            </w:pPr>
            <w:r w:rsidRPr="00750EE3">
              <w:rPr>
                <w:rFonts w:ascii="Arial Narrow" w:hAnsi="Arial Narrow" w:cs="Arial"/>
                <w:sz w:val="19"/>
                <w:szCs w:val="19"/>
              </w:rPr>
              <w:t>Interpret and construct tables and graphs, including: picture graphs; line, bar and compound graphs; histograms; scattergrams; climatic graphs; pie graphs; flowcharts and population pyramids</w:t>
            </w:r>
          </w:p>
        </w:tc>
      </w:tr>
      <w:tr w:rsidR="002F642E" w:rsidRPr="00481DC4" w14:paraId="32266975" w14:textId="77777777" w:rsidTr="00277CC9">
        <w:tc>
          <w:tcPr>
            <w:tcW w:w="567" w:type="dxa"/>
            <w:vMerge w:val="restart"/>
            <w:vAlign w:val="center"/>
          </w:tcPr>
          <w:p w14:paraId="3DC32923" w14:textId="54E022B8"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1</w:t>
            </w:r>
            <w:r w:rsidR="00413E99">
              <w:rPr>
                <w:rFonts w:ascii="Arial" w:hAnsi="Arial" w:cs="Arial"/>
                <w:sz w:val="24"/>
                <w:szCs w:val="24"/>
                <w:lang w:val="en-US"/>
              </w:rPr>
              <w:t>5</w:t>
            </w:r>
          </w:p>
        </w:tc>
        <w:tc>
          <w:tcPr>
            <w:tcW w:w="713" w:type="dxa"/>
            <w:vMerge w:val="restart"/>
            <w:vAlign w:val="center"/>
          </w:tcPr>
          <w:p w14:paraId="030E0A85" w14:textId="629E7DC5"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w:t>
            </w:r>
            <w:r w:rsidR="00645D4C">
              <w:rPr>
                <w:rFonts w:ascii="Arial" w:hAnsi="Arial" w:cs="Arial"/>
                <w:sz w:val="24"/>
                <w:szCs w:val="24"/>
                <w:lang w:val="en-US"/>
              </w:rPr>
              <w:t>c</w:t>
            </w:r>
            <w:r w:rsidRPr="00D113FF">
              <w:rPr>
                <w:rFonts w:ascii="Arial" w:hAnsi="Arial" w:cs="Arial"/>
                <w:sz w:val="24"/>
                <w:szCs w:val="24"/>
                <w:lang w:val="en-US"/>
              </w:rPr>
              <w:t>)</w:t>
            </w:r>
          </w:p>
        </w:tc>
        <w:tc>
          <w:tcPr>
            <w:tcW w:w="984" w:type="dxa"/>
            <w:shd w:val="clear" w:color="auto" w:fill="auto"/>
            <w:vAlign w:val="center"/>
          </w:tcPr>
          <w:p w14:paraId="4CB64BE2" w14:textId="77777777" w:rsidR="002F642E" w:rsidRPr="00D113FF" w:rsidRDefault="002F642E" w:rsidP="00277CC9">
            <w:pPr>
              <w:pStyle w:val="ListItem"/>
              <w:spacing w:line="240" w:lineRule="auto"/>
              <w:jc w:val="center"/>
              <w:rPr>
                <w:rFonts w:ascii="Arial" w:hAnsi="Arial" w:cs="Arial"/>
                <w:sz w:val="16"/>
                <w:szCs w:val="16"/>
              </w:rPr>
            </w:pPr>
            <w:r w:rsidRPr="00D113FF">
              <w:rPr>
                <w:rFonts w:ascii="Arial" w:hAnsi="Arial" w:cs="Arial"/>
                <w:sz w:val="16"/>
                <w:szCs w:val="16"/>
              </w:rPr>
              <w:t>Comment</w:t>
            </w:r>
          </w:p>
        </w:tc>
        <w:tc>
          <w:tcPr>
            <w:tcW w:w="8681" w:type="dxa"/>
            <w:shd w:val="clear" w:color="auto" w:fill="auto"/>
            <w:vAlign w:val="center"/>
          </w:tcPr>
          <w:p w14:paraId="088A0675" w14:textId="08C580C2" w:rsidR="002F642E" w:rsidRPr="00750EE3" w:rsidRDefault="002F642E" w:rsidP="00BC242D">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sz w:val="19"/>
                <w:szCs w:val="19"/>
              </w:rPr>
              <w:t xml:space="preserve">The phrase “economic resources” is clearly a reference to the data for GDP per capita shown in the map. </w:t>
            </w:r>
            <w:r w:rsidR="00177DC9" w:rsidRPr="00750EE3">
              <w:rPr>
                <w:rFonts w:ascii="Arial Narrow" w:hAnsi="Arial Narrow" w:cs="Arial"/>
                <w:sz w:val="19"/>
                <w:szCs w:val="19"/>
              </w:rPr>
              <w:t xml:space="preserve"> </w:t>
            </w:r>
            <w:r w:rsidRPr="00750EE3">
              <w:rPr>
                <w:rFonts w:ascii="Arial Narrow" w:hAnsi="Arial Narrow" w:cs="Arial"/>
                <w:sz w:val="19"/>
                <w:szCs w:val="19"/>
              </w:rPr>
              <w:t xml:space="preserve">With much of Sub-Saharan Africa shown as having a GDP per capita of less than $5,000 per capita, </w:t>
            </w:r>
            <w:r w:rsidR="00BC242D">
              <w:rPr>
                <w:rFonts w:ascii="Arial Narrow" w:hAnsi="Arial Narrow" w:cs="Arial"/>
                <w:sz w:val="19"/>
                <w:szCs w:val="19"/>
              </w:rPr>
              <w:t>option</w:t>
            </w:r>
            <w:r w:rsidRPr="00750EE3">
              <w:rPr>
                <w:rFonts w:ascii="Arial Narrow" w:hAnsi="Arial Narrow" w:cs="Arial"/>
                <w:sz w:val="19"/>
                <w:szCs w:val="19"/>
              </w:rPr>
              <w:t xml:space="preserve"> (</w:t>
            </w:r>
            <w:r w:rsidR="00645D4C">
              <w:rPr>
                <w:rFonts w:ascii="Arial Narrow" w:hAnsi="Arial Narrow" w:cs="Arial"/>
                <w:sz w:val="19"/>
                <w:szCs w:val="19"/>
              </w:rPr>
              <w:t>c</w:t>
            </w:r>
            <w:r w:rsidRPr="00750EE3">
              <w:rPr>
                <w:rFonts w:ascii="Arial Narrow" w:hAnsi="Arial Narrow" w:cs="Arial"/>
                <w:sz w:val="19"/>
                <w:szCs w:val="19"/>
              </w:rPr>
              <w:t xml:space="preserve">) is the most correct </w:t>
            </w:r>
            <w:r w:rsidR="00BC242D">
              <w:rPr>
                <w:rFonts w:ascii="Arial Narrow" w:hAnsi="Arial Narrow" w:cs="Arial"/>
                <w:sz w:val="19"/>
                <w:szCs w:val="19"/>
              </w:rPr>
              <w:t>alternative</w:t>
            </w:r>
            <w:r w:rsidRPr="00750EE3">
              <w:rPr>
                <w:rFonts w:ascii="Arial Narrow" w:hAnsi="Arial Narrow" w:cs="Arial"/>
                <w:sz w:val="19"/>
                <w:szCs w:val="19"/>
              </w:rPr>
              <w:t>.</w:t>
            </w:r>
          </w:p>
        </w:tc>
      </w:tr>
      <w:tr w:rsidR="002F642E" w:rsidRPr="00481DC4" w14:paraId="498E9208" w14:textId="77777777" w:rsidTr="00277CC9">
        <w:tc>
          <w:tcPr>
            <w:tcW w:w="567" w:type="dxa"/>
            <w:vMerge/>
            <w:vAlign w:val="center"/>
          </w:tcPr>
          <w:p w14:paraId="06A874C4"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7942CB8"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A843415" w14:textId="77777777" w:rsidR="002F642E" w:rsidRPr="00D113FF" w:rsidRDefault="002F642E" w:rsidP="00277CC9">
            <w:pPr>
              <w:pStyle w:val="ListItem"/>
              <w:spacing w:line="240" w:lineRule="auto"/>
              <w:jc w:val="center"/>
              <w:rPr>
                <w:rFonts w:ascii="Arial" w:hAnsi="Arial" w:cs="Arial"/>
                <w:b/>
                <w:sz w:val="16"/>
                <w:szCs w:val="16"/>
              </w:rPr>
            </w:pPr>
            <w:r w:rsidRPr="00D113FF">
              <w:rPr>
                <w:rFonts w:ascii="Arial" w:hAnsi="Arial" w:cs="Arial"/>
                <w:b/>
                <w:sz w:val="16"/>
                <w:szCs w:val="16"/>
              </w:rPr>
              <w:t>Syllabus</w:t>
            </w:r>
          </w:p>
        </w:tc>
        <w:tc>
          <w:tcPr>
            <w:tcW w:w="8681" w:type="dxa"/>
            <w:shd w:val="clear" w:color="auto" w:fill="auto"/>
          </w:tcPr>
          <w:p w14:paraId="1CCEEE09" w14:textId="633B04EB" w:rsidR="002F642E" w:rsidRPr="00750EE3" w:rsidRDefault="002F642E" w:rsidP="00BC242D">
            <w:pPr>
              <w:pStyle w:val="ListItem"/>
              <w:spacing w:before="60" w:after="60" w:line="240" w:lineRule="auto"/>
              <w:rPr>
                <w:rFonts w:ascii="Arial Narrow" w:hAnsi="Arial Narrow"/>
                <w:sz w:val="19"/>
                <w:szCs w:val="19"/>
              </w:rPr>
            </w:pPr>
            <w:r w:rsidRPr="00750EE3">
              <w:rPr>
                <w:rFonts w:ascii="Arial Narrow" w:hAnsi="Arial Narrow" w:cs="Arial"/>
                <w:sz w:val="19"/>
                <w:szCs w:val="19"/>
              </w:rPr>
              <w:t>Interpret and apply data from different types of statistical maps (isopleth/isoline maps, choropleth maps, proportional circle maps, overlay and dot distribution maps)</w:t>
            </w:r>
          </w:p>
        </w:tc>
      </w:tr>
      <w:tr w:rsidR="002F642E" w:rsidRPr="00481DC4" w14:paraId="1AE7DE95" w14:textId="77777777" w:rsidTr="00277CC9">
        <w:tc>
          <w:tcPr>
            <w:tcW w:w="567" w:type="dxa"/>
            <w:vMerge w:val="restart"/>
            <w:vAlign w:val="center"/>
          </w:tcPr>
          <w:p w14:paraId="7D8510AC" w14:textId="5EDA8F6F" w:rsidR="002F642E" w:rsidRPr="00D113FF" w:rsidRDefault="00413E99" w:rsidP="00277CC9">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16</w:t>
            </w:r>
          </w:p>
        </w:tc>
        <w:tc>
          <w:tcPr>
            <w:tcW w:w="713" w:type="dxa"/>
            <w:vMerge w:val="restart"/>
            <w:vAlign w:val="center"/>
          </w:tcPr>
          <w:p w14:paraId="74DD9988"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(d)</w:t>
            </w:r>
          </w:p>
        </w:tc>
        <w:tc>
          <w:tcPr>
            <w:tcW w:w="984" w:type="dxa"/>
            <w:shd w:val="clear" w:color="auto" w:fill="auto"/>
            <w:vAlign w:val="center"/>
          </w:tcPr>
          <w:p w14:paraId="7457EAC4" w14:textId="77777777" w:rsidR="002F642E" w:rsidRPr="00D113FF" w:rsidRDefault="002F642E" w:rsidP="00277CC9">
            <w:pPr>
              <w:pStyle w:val="ListItem"/>
              <w:spacing w:line="240" w:lineRule="auto"/>
              <w:jc w:val="center"/>
              <w:rPr>
                <w:rFonts w:ascii="Arial" w:hAnsi="Arial" w:cs="Arial"/>
                <w:sz w:val="16"/>
                <w:szCs w:val="16"/>
              </w:rPr>
            </w:pPr>
            <w:r w:rsidRPr="00D113FF">
              <w:rPr>
                <w:rFonts w:ascii="Arial" w:hAnsi="Arial" w:cs="Arial"/>
                <w:sz w:val="16"/>
                <w:szCs w:val="16"/>
              </w:rPr>
              <w:t>Comment</w:t>
            </w:r>
          </w:p>
        </w:tc>
        <w:tc>
          <w:tcPr>
            <w:tcW w:w="8681" w:type="dxa"/>
            <w:shd w:val="clear" w:color="auto" w:fill="auto"/>
            <w:vAlign w:val="center"/>
          </w:tcPr>
          <w:p w14:paraId="6BD664DA" w14:textId="24F5B500" w:rsidR="002F642E" w:rsidRPr="00750EE3" w:rsidRDefault="002F642E" w:rsidP="00BC242D">
            <w:pPr>
              <w:pStyle w:val="ListItem"/>
              <w:spacing w:before="60" w:after="60" w:line="240" w:lineRule="auto"/>
              <w:rPr>
                <w:rFonts w:ascii="Arial Narrow" w:hAnsi="Arial Narrow" w:cs="Arial"/>
                <w:sz w:val="19"/>
                <w:szCs w:val="19"/>
              </w:rPr>
            </w:pPr>
            <w:r w:rsidRPr="00750EE3">
              <w:rPr>
                <w:rFonts w:ascii="Arial Narrow" w:hAnsi="Arial Narrow" w:cs="Arial"/>
                <w:sz w:val="19"/>
                <w:szCs w:val="19"/>
              </w:rPr>
              <w:t>Students are required to analyse this compound line graph in order to work out the cumulative number of cases within different regions of the world.</w:t>
            </w:r>
            <w:r w:rsidR="00177DC9" w:rsidRPr="00750EE3">
              <w:rPr>
                <w:rFonts w:ascii="Arial Narrow" w:hAnsi="Arial Narrow" w:cs="Arial"/>
                <w:sz w:val="19"/>
                <w:szCs w:val="19"/>
              </w:rPr>
              <w:t xml:space="preserve"> </w:t>
            </w:r>
            <w:r w:rsidRPr="00750EE3">
              <w:rPr>
                <w:rFonts w:ascii="Arial Narrow" w:hAnsi="Arial Narrow" w:cs="Arial"/>
                <w:sz w:val="19"/>
                <w:szCs w:val="19"/>
              </w:rPr>
              <w:t xml:space="preserve"> Each colour represents the total cases of a given region.</w:t>
            </w:r>
            <w:r w:rsidR="008A2B4B">
              <w:rPr>
                <w:rFonts w:ascii="Arial Narrow" w:hAnsi="Arial Narrow" w:cs="Arial"/>
                <w:sz w:val="19"/>
                <w:szCs w:val="19"/>
              </w:rPr>
              <w:t xml:space="preserve"> </w:t>
            </w:r>
            <w:r w:rsidRPr="00750EE3">
              <w:rPr>
                <w:rFonts w:ascii="Arial Narrow" w:hAnsi="Arial Narrow" w:cs="Arial"/>
                <w:sz w:val="19"/>
                <w:szCs w:val="19"/>
              </w:rPr>
              <w:t xml:space="preserve"> It is common here for students to misinterpret this type of graph and assume that the region at the top of the graph has the highest total</w:t>
            </w:r>
            <w:r w:rsidRPr="00872692">
              <w:rPr>
                <w:rFonts w:ascii="Arial Narrow" w:hAnsi="Arial Narrow" w:cs="Arial"/>
                <w:sz w:val="19"/>
                <w:szCs w:val="19"/>
              </w:rPr>
              <w:t>.</w:t>
            </w:r>
            <w:r w:rsidR="00872692" w:rsidRPr="00872692">
              <w:rPr>
                <w:rFonts w:ascii="Arial Narrow" w:hAnsi="Arial Narrow" w:cs="Arial"/>
                <w:sz w:val="19"/>
                <w:szCs w:val="19"/>
              </w:rPr>
              <w:t xml:space="preserve">  </w:t>
            </w:r>
            <w:r w:rsidR="00872692" w:rsidRPr="00872692">
              <w:rPr>
                <w:rFonts w:ascii="Arial Narrow" w:hAnsi="Arial Narrow" w:cs="Arial"/>
                <w:color w:val="111111"/>
                <w:sz w:val="19"/>
                <w:szCs w:val="19"/>
                <w:shd w:val="clear" w:color="auto" w:fill="FFFFFF"/>
              </w:rPr>
              <w:t xml:space="preserve"> On a compound line graph, the differences between the points on adjacent lines give the actual values.</w:t>
            </w:r>
            <w:r w:rsidR="008A2B4B">
              <w:rPr>
                <w:rFonts w:ascii="Arial Narrow" w:hAnsi="Arial Narrow" w:cs="Arial"/>
                <w:color w:val="111111"/>
                <w:sz w:val="19"/>
                <w:szCs w:val="19"/>
                <w:shd w:val="clear" w:color="auto" w:fill="FFFFFF"/>
              </w:rPr>
              <w:t xml:space="preserve">  Note that</w:t>
            </w:r>
            <w:r w:rsidR="004B0368">
              <w:rPr>
                <w:rFonts w:ascii="Arial Narrow" w:hAnsi="Arial Narrow" w:cs="Arial"/>
                <w:color w:val="111111"/>
                <w:sz w:val="19"/>
                <w:szCs w:val="19"/>
                <w:shd w:val="clear" w:color="auto" w:fill="FFFFFF"/>
              </w:rPr>
              <w:t xml:space="preserve"> China is represented by a red line while Oceania is represented by a purple line indicating a relatively low number of confirmed COVID-19 cases.</w:t>
            </w:r>
            <w:r w:rsidR="00BC242D">
              <w:rPr>
                <w:rFonts w:ascii="Arial Narrow" w:hAnsi="Arial Narrow" w:cs="Arial"/>
                <w:color w:val="111111"/>
                <w:sz w:val="19"/>
                <w:szCs w:val="19"/>
                <w:shd w:val="clear" w:color="auto" w:fill="FFFFFF"/>
              </w:rPr>
              <w:t xml:space="preserve">   Options (a) – (c) are incorrect as they all have less than 120 million cases.  Hence, option (d), across the world, is the correct alternative (i.e. approximately 125 million confirmed COVID-19 cases).  </w:t>
            </w:r>
          </w:p>
        </w:tc>
      </w:tr>
      <w:tr w:rsidR="002F642E" w:rsidRPr="00481DC4" w14:paraId="4AB0ACC8" w14:textId="77777777" w:rsidTr="00277CC9">
        <w:tc>
          <w:tcPr>
            <w:tcW w:w="567" w:type="dxa"/>
            <w:vMerge/>
            <w:vAlign w:val="center"/>
          </w:tcPr>
          <w:p w14:paraId="4C52B672"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1C2E15B9"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F0419AC" w14:textId="77777777" w:rsidR="002F642E" w:rsidRPr="00D113FF" w:rsidRDefault="002F642E" w:rsidP="00277CC9">
            <w:pPr>
              <w:pStyle w:val="ListItem"/>
              <w:spacing w:line="240" w:lineRule="auto"/>
              <w:jc w:val="center"/>
              <w:rPr>
                <w:rFonts w:ascii="Arial" w:hAnsi="Arial" w:cs="Arial"/>
                <w:sz w:val="16"/>
                <w:szCs w:val="16"/>
              </w:rPr>
            </w:pPr>
            <w:r w:rsidRPr="00D113FF">
              <w:rPr>
                <w:rFonts w:ascii="Arial" w:hAnsi="Arial" w:cs="Arial"/>
                <w:b/>
                <w:sz w:val="16"/>
                <w:szCs w:val="16"/>
              </w:rPr>
              <w:t>Syllabus</w:t>
            </w:r>
          </w:p>
        </w:tc>
        <w:tc>
          <w:tcPr>
            <w:tcW w:w="8681" w:type="dxa"/>
            <w:shd w:val="clear" w:color="auto" w:fill="auto"/>
          </w:tcPr>
          <w:p w14:paraId="4B59AF8E" w14:textId="1CFBC430" w:rsidR="002F642E" w:rsidRPr="00750EE3" w:rsidRDefault="002F642E" w:rsidP="00BC242D">
            <w:pPr>
              <w:pStyle w:val="ListItem"/>
              <w:spacing w:before="60" w:after="60" w:line="240" w:lineRule="auto"/>
              <w:rPr>
                <w:rFonts w:ascii="Arial Narrow" w:hAnsi="Arial Narrow"/>
                <w:sz w:val="19"/>
                <w:szCs w:val="19"/>
              </w:rPr>
            </w:pPr>
            <w:r w:rsidRPr="00750EE3">
              <w:rPr>
                <w:rFonts w:ascii="Arial Narrow" w:hAnsi="Arial Narrow" w:cs="Arial"/>
                <w:iCs w:val="0"/>
                <w:sz w:val="19"/>
                <w:szCs w:val="19"/>
              </w:rPr>
              <w:t>The spatial and temporal distribution, magnitude, duration, frequency, probability and scale of spatial impact of natural and ecological hazards at a global scale</w:t>
            </w:r>
            <w:r w:rsidR="00177DC9" w:rsidRPr="00750EE3">
              <w:rPr>
                <w:rFonts w:ascii="Arial Narrow" w:hAnsi="Arial Narrow" w:cs="Arial"/>
                <w:iCs w:val="0"/>
                <w:sz w:val="19"/>
                <w:szCs w:val="19"/>
              </w:rPr>
              <w:t xml:space="preserve"> </w:t>
            </w:r>
          </w:p>
        </w:tc>
      </w:tr>
      <w:tr w:rsidR="002F642E" w:rsidRPr="00481DC4" w14:paraId="2C10CB5A" w14:textId="77777777" w:rsidTr="00277CC9">
        <w:tc>
          <w:tcPr>
            <w:tcW w:w="567" w:type="dxa"/>
            <w:vMerge w:val="restart"/>
            <w:vAlign w:val="center"/>
          </w:tcPr>
          <w:p w14:paraId="76E15875" w14:textId="5BE869B8"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1</w:t>
            </w:r>
            <w:r w:rsidR="00413E99">
              <w:rPr>
                <w:rFonts w:ascii="Arial" w:hAnsi="Arial" w:cs="Arial"/>
                <w:sz w:val="24"/>
                <w:szCs w:val="24"/>
                <w:lang w:val="en-US"/>
              </w:rPr>
              <w:t>7</w:t>
            </w:r>
          </w:p>
        </w:tc>
        <w:tc>
          <w:tcPr>
            <w:tcW w:w="713" w:type="dxa"/>
            <w:vMerge w:val="restart"/>
            <w:vAlign w:val="center"/>
          </w:tcPr>
          <w:p w14:paraId="3E0B7E9C"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 xml:space="preserve">(c) </w:t>
            </w:r>
          </w:p>
        </w:tc>
        <w:tc>
          <w:tcPr>
            <w:tcW w:w="984" w:type="dxa"/>
            <w:shd w:val="clear" w:color="auto" w:fill="auto"/>
            <w:vAlign w:val="center"/>
          </w:tcPr>
          <w:p w14:paraId="5A04F51F" w14:textId="77777777" w:rsidR="002F642E" w:rsidRPr="00D113FF" w:rsidRDefault="002F642E" w:rsidP="00277CC9">
            <w:pPr>
              <w:pStyle w:val="ListItem"/>
              <w:spacing w:line="240" w:lineRule="auto"/>
              <w:jc w:val="center"/>
              <w:rPr>
                <w:rFonts w:ascii="Arial" w:hAnsi="Arial" w:cs="Arial"/>
                <w:sz w:val="16"/>
                <w:szCs w:val="16"/>
              </w:rPr>
            </w:pPr>
            <w:r w:rsidRPr="00D113FF">
              <w:rPr>
                <w:rFonts w:ascii="Arial" w:hAnsi="Arial" w:cs="Arial"/>
                <w:sz w:val="16"/>
                <w:szCs w:val="16"/>
              </w:rPr>
              <w:t>Comment</w:t>
            </w:r>
          </w:p>
        </w:tc>
        <w:tc>
          <w:tcPr>
            <w:tcW w:w="8681" w:type="dxa"/>
            <w:shd w:val="clear" w:color="auto" w:fill="auto"/>
            <w:vAlign w:val="center"/>
          </w:tcPr>
          <w:p w14:paraId="0B3C86EC" w14:textId="4520BDF8" w:rsidR="002F642E" w:rsidRPr="00750EE3" w:rsidRDefault="002F642E" w:rsidP="00BC242D">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sz w:val="19"/>
                <w:szCs w:val="19"/>
              </w:rPr>
              <w:t xml:space="preserve">The graph shows that, over time, deaths from natural disasters have </w:t>
            </w:r>
            <w:r w:rsidR="00294CF8" w:rsidRPr="00750EE3">
              <w:rPr>
                <w:rFonts w:ascii="Arial Narrow" w:hAnsi="Arial Narrow" w:cs="Arial"/>
                <w:sz w:val="19"/>
                <w:szCs w:val="19"/>
              </w:rPr>
              <w:t>decreased</w:t>
            </w:r>
            <w:r w:rsidRPr="00750EE3">
              <w:rPr>
                <w:rFonts w:ascii="Arial Narrow" w:hAnsi="Arial Narrow" w:cs="Arial"/>
                <w:sz w:val="19"/>
                <w:szCs w:val="19"/>
              </w:rPr>
              <w:t xml:space="preserve">. </w:t>
            </w:r>
            <w:r w:rsidR="00177DC9" w:rsidRPr="00750EE3">
              <w:rPr>
                <w:rFonts w:ascii="Arial Narrow" w:hAnsi="Arial Narrow" w:cs="Arial"/>
                <w:sz w:val="19"/>
                <w:szCs w:val="19"/>
              </w:rPr>
              <w:t xml:space="preserve"> </w:t>
            </w:r>
            <w:r w:rsidRPr="00750EE3">
              <w:rPr>
                <w:rFonts w:ascii="Arial Narrow" w:hAnsi="Arial Narrow" w:cs="Arial"/>
                <w:sz w:val="19"/>
                <w:szCs w:val="19"/>
              </w:rPr>
              <w:t>This makes (c) the correct answer.</w:t>
            </w:r>
          </w:p>
        </w:tc>
      </w:tr>
      <w:tr w:rsidR="002F642E" w:rsidRPr="00481DC4" w14:paraId="72B2F8EA" w14:textId="77777777" w:rsidTr="00277CC9">
        <w:tc>
          <w:tcPr>
            <w:tcW w:w="567" w:type="dxa"/>
            <w:vMerge/>
          </w:tcPr>
          <w:p w14:paraId="1B55F757"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4BFE8E8F"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7FAFE880" w14:textId="77777777" w:rsidR="002F642E" w:rsidRPr="00D113FF" w:rsidRDefault="002F642E" w:rsidP="00277CC9">
            <w:pPr>
              <w:pStyle w:val="ListItem"/>
              <w:spacing w:line="240" w:lineRule="auto"/>
              <w:jc w:val="center"/>
              <w:rPr>
                <w:rFonts w:ascii="Arial" w:hAnsi="Arial" w:cs="Arial"/>
                <w:sz w:val="16"/>
                <w:szCs w:val="16"/>
              </w:rPr>
            </w:pPr>
            <w:r w:rsidRPr="00D113FF">
              <w:rPr>
                <w:rFonts w:ascii="Arial" w:hAnsi="Arial" w:cs="Arial"/>
                <w:b/>
                <w:sz w:val="16"/>
                <w:szCs w:val="16"/>
              </w:rPr>
              <w:t>Syllabus</w:t>
            </w:r>
          </w:p>
        </w:tc>
        <w:tc>
          <w:tcPr>
            <w:tcW w:w="8681" w:type="dxa"/>
            <w:shd w:val="clear" w:color="auto" w:fill="auto"/>
          </w:tcPr>
          <w:p w14:paraId="1A776D90" w14:textId="01A2298D" w:rsidR="002F642E" w:rsidRPr="00750EE3" w:rsidRDefault="002F642E" w:rsidP="00BC242D">
            <w:pPr>
              <w:pStyle w:val="ListItem"/>
              <w:spacing w:before="60" w:after="60" w:line="240" w:lineRule="auto"/>
              <w:rPr>
                <w:rFonts w:ascii="Arial Narrow" w:hAnsi="Arial Narrow"/>
                <w:iCs w:val="0"/>
                <w:sz w:val="19"/>
                <w:szCs w:val="19"/>
              </w:rPr>
            </w:pPr>
            <w:r w:rsidRPr="00750EE3">
              <w:rPr>
                <w:rFonts w:ascii="Arial Narrow" w:hAnsi="Arial Narrow" w:cs="Arial"/>
                <w:iCs w:val="0"/>
                <w:sz w:val="19"/>
                <w:szCs w:val="19"/>
              </w:rPr>
              <w:t>The spatial and temporal distribution, magnitude, duration, frequency, probability and scale of spatial impact of natural and ecological hazards at a global scale</w:t>
            </w:r>
            <w:r w:rsidR="00177DC9" w:rsidRPr="00750EE3">
              <w:rPr>
                <w:rFonts w:ascii="Arial Narrow" w:hAnsi="Arial Narrow" w:cs="Arial"/>
                <w:iCs w:val="0"/>
                <w:sz w:val="19"/>
                <w:szCs w:val="19"/>
              </w:rPr>
              <w:t xml:space="preserve"> </w:t>
            </w:r>
          </w:p>
        </w:tc>
      </w:tr>
      <w:tr w:rsidR="002F642E" w:rsidRPr="00481DC4" w14:paraId="0DF68FE4" w14:textId="77777777" w:rsidTr="00277CC9">
        <w:tc>
          <w:tcPr>
            <w:tcW w:w="567" w:type="dxa"/>
            <w:vMerge w:val="restart"/>
            <w:vAlign w:val="center"/>
          </w:tcPr>
          <w:p w14:paraId="57040D69" w14:textId="13A65829"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1</w:t>
            </w:r>
            <w:r w:rsidR="00413E99">
              <w:rPr>
                <w:rFonts w:ascii="Arial" w:hAnsi="Arial" w:cs="Arial"/>
                <w:sz w:val="24"/>
                <w:szCs w:val="24"/>
                <w:lang w:val="en-US"/>
              </w:rPr>
              <w:t>8</w:t>
            </w:r>
          </w:p>
        </w:tc>
        <w:tc>
          <w:tcPr>
            <w:tcW w:w="713" w:type="dxa"/>
            <w:vMerge w:val="restart"/>
            <w:vAlign w:val="center"/>
          </w:tcPr>
          <w:p w14:paraId="51835E45"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r w:rsidRPr="00D113FF">
              <w:rPr>
                <w:rFonts w:ascii="Arial" w:hAnsi="Arial" w:cs="Arial"/>
                <w:sz w:val="24"/>
                <w:szCs w:val="24"/>
                <w:lang w:val="en-US"/>
              </w:rPr>
              <w:t>(d)</w:t>
            </w:r>
          </w:p>
        </w:tc>
        <w:tc>
          <w:tcPr>
            <w:tcW w:w="984" w:type="dxa"/>
            <w:shd w:val="clear" w:color="auto" w:fill="auto"/>
            <w:vAlign w:val="center"/>
          </w:tcPr>
          <w:p w14:paraId="37C450D6" w14:textId="77777777" w:rsidR="002F642E" w:rsidRPr="00D113FF" w:rsidRDefault="002F642E" w:rsidP="00277CC9">
            <w:pPr>
              <w:pStyle w:val="ListItem"/>
              <w:spacing w:line="240" w:lineRule="auto"/>
              <w:jc w:val="center"/>
              <w:rPr>
                <w:rFonts w:ascii="Arial" w:hAnsi="Arial" w:cs="Arial"/>
                <w:sz w:val="16"/>
                <w:szCs w:val="16"/>
              </w:rPr>
            </w:pPr>
            <w:r w:rsidRPr="00D113FF">
              <w:rPr>
                <w:rFonts w:ascii="Arial" w:hAnsi="Arial" w:cs="Arial"/>
                <w:sz w:val="16"/>
                <w:szCs w:val="16"/>
              </w:rPr>
              <w:t>Comment</w:t>
            </w:r>
          </w:p>
        </w:tc>
        <w:tc>
          <w:tcPr>
            <w:tcW w:w="8681" w:type="dxa"/>
            <w:shd w:val="clear" w:color="auto" w:fill="auto"/>
            <w:vAlign w:val="center"/>
          </w:tcPr>
          <w:p w14:paraId="015DFE6F" w14:textId="44CF2C1B" w:rsidR="002F642E" w:rsidRPr="00750EE3" w:rsidRDefault="002F642E" w:rsidP="00BC242D">
            <w:pPr>
              <w:pStyle w:val="ListItem"/>
              <w:spacing w:before="60" w:after="60" w:line="240" w:lineRule="auto"/>
              <w:rPr>
                <w:rFonts w:ascii="Arial Narrow" w:hAnsi="Arial Narrow" w:cs="Arial"/>
                <w:sz w:val="19"/>
                <w:szCs w:val="19"/>
              </w:rPr>
            </w:pPr>
            <w:r w:rsidRPr="00750EE3">
              <w:rPr>
                <w:rFonts w:ascii="Arial Narrow" w:hAnsi="Arial Narrow" w:cs="Arial"/>
                <w:sz w:val="19"/>
                <w:szCs w:val="19"/>
                <w:lang w:val="en-US"/>
              </w:rPr>
              <w:t>The Hazard Management Model is a generic model by which governments and other stakeholders seek to manage the risk of hazards, as stated in (d).</w:t>
            </w:r>
            <w:r w:rsidRPr="00750EE3">
              <w:rPr>
                <w:rFonts w:ascii="Arial Narrow" w:hAnsi="Arial Narrow"/>
                <w:sz w:val="19"/>
                <w:szCs w:val="19"/>
              </w:rPr>
              <w:t xml:space="preserve"> </w:t>
            </w:r>
            <w:r w:rsidR="00177DC9" w:rsidRPr="00750EE3">
              <w:rPr>
                <w:rFonts w:ascii="Arial Narrow" w:hAnsi="Arial Narrow"/>
                <w:sz w:val="19"/>
                <w:szCs w:val="19"/>
              </w:rPr>
              <w:t xml:space="preserve"> </w:t>
            </w:r>
            <w:r w:rsidRPr="00750EE3">
              <w:rPr>
                <w:rFonts w:ascii="Arial Narrow" w:hAnsi="Arial Narrow" w:cs="Arial"/>
                <w:sz w:val="19"/>
                <w:szCs w:val="19"/>
                <w:lang w:val="en-US"/>
              </w:rPr>
              <w:t xml:space="preserve">It does not imply that hazards should not impact communities in any way, ruling out (a); nor does it seek to directly inform individuals and households, thus ruling out (b). </w:t>
            </w:r>
            <w:r w:rsidR="00177DC9" w:rsidRPr="00750EE3">
              <w:rPr>
                <w:rFonts w:ascii="Arial Narrow" w:hAnsi="Arial Narrow" w:cs="Arial"/>
                <w:sz w:val="19"/>
                <w:szCs w:val="19"/>
                <w:lang w:val="en-US"/>
              </w:rPr>
              <w:t xml:space="preserve"> </w:t>
            </w:r>
            <w:r w:rsidRPr="00750EE3">
              <w:rPr>
                <w:rFonts w:ascii="Arial Narrow" w:hAnsi="Arial Narrow" w:cs="Arial"/>
                <w:sz w:val="19"/>
                <w:szCs w:val="19"/>
                <w:lang w:val="en-US"/>
              </w:rPr>
              <w:t xml:space="preserve">While the model identifies some policies, procedures and practices, it certainly does not show </w:t>
            </w:r>
            <w:r w:rsidRPr="00750EE3">
              <w:rPr>
                <w:rFonts w:ascii="Arial Narrow" w:hAnsi="Arial Narrow" w:cs="Arial"/>
                <w:i/>
                <w:iCs w:val="0"/>
                <w:sz w:val="19"/>
                <w:szCs w:val="19"/>
                <w:lang w:val="en-US"/>
              </w:rPr>
              <w:t xml:space="preserve">all </w:t>
            </w:r>
            <w:r w:rsidRPr="00750EE3">
              <w:rPr>
                <w:rFonts w:ascii="Arial Narrow" w:hAnsi="Arial Narrow" w:cs="Arial"/>
                <w:sz w:val="19"/>
                <w:szCs w:val="19"/>
                <w:lang w:val="en-US"/>
              </w:rPr>
              <w:t>that could possibly be used in addressing the risk posed by hazards, ruling out (c).</w:t>
            </w:r>
          </w:p>
        </w:tc>
      </w:tr>
      <w:tr w:rsidR="002F642E" w:rsidRPr="00481DC4" w14:paraId="630611D8" w14:textId="77777777" w:rsidTr="00277CC9">
        <w:trPr>
          <w:trHeight w:val="379"/>
        </w:trPr>
        <w:tc>
          <w:tcPr>
            <w:tcW w:w="567" w:type="dxa"/>
            <w:vMerge/>
            <w:vAlign w:val="center"/>
          </w:tcPr>
          <w:p w14:paraId="46FACDB5"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1EB280B8" w14:textId="77777777" w:rsidR="002F642E" w:rsidRPr="00D113FF"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4100DA7A" w14:textId="77777777" w:rsidR="002F642E" w:rsidRPr="00D113FF" w:rsidRDefault="002F642E" w:rsidP="00277CC9">
            <w:pPr>
              <w:pStyle w:val="ListItem"/>
              <w:spacing w:line="240" w:lineRule="auto"/>
              <w:jc w:val="center"/>
              <w:rPr>
                <w:rFonts w:ascii="Arial" w:hAnsi="Arial" w:cs="Arial"/>
                <w:sz w:val="16"/>
                <w:szCs w:val="16"/>
              </w:rPr>
            </w:pPr>
            <w:r w:rsidRPr="00D113FF">
              <w:rPr>
                <w:rFonts w:ascii="Arial" w:hAnsi="Arial" w:cs="Arial"/>
                <w:b/>
                <w:sz w:val="16"/>
                <w:szCs w:val="16"/>
              </w:rPr>
              <w:t>Syllabus</w:t>
            </w:r>
          </w:p>
        </w:tc>
        <w:tc>
          <w:tcPr>
            <w:tcW w:w="8681" w:type="dxa"/>
            <w:shd w:val="clear" w:color="auto" w:fill="auto"/>
          </w:tcPr>
          <w:p w14:paraId="58CA46AC" w14:textId="5EDA20A6" w:rsidR="002F642E" w:rsidRPr="00750EE3" w:rsidRDefault="002F642E" w:rsidP="00BC242D">
            <w:pPr>
              <w:pStyle w:val="ListItem"/>
              <w:spacing w:before="60" w:after="60" w:line="240" w:lineRule="auto"/>
              <w:rPr>
                <w:rFonts w:ascii="Arial Narrow" w:hAnsi="Arial Narrow"/>
                <w:iCs w:val="0"/>
                <w:sz w:val="19"/>
                <w:szCs w:val="19"/>
              </w:rPr>
            </w:pPr>
            <w:r w:rsidRPr="00750EE3">
              <w:rPr>
                <w:rFonts w:ascii="Arial Narrow" w:hAnsi="Arial Narrow" w:cs="Arial"/>
                <w:sz w:val="19"/>
                <w:szCs w:val="19"/>
              </w:rPr>
              <w:t>Interpret and construct tables and graphs, including: picture graphs; line, bar and compound graphs; histograms; scattergrams; climatic graphs; pie graphs; flowcharts and population pyramids</w:t>
            </w:r>
            <w:r w:rsidR="00177DC9" w:rsidRPr="00750EE3">
              <w:rPr>
                <w:rFonts w:ascii="Arial Narrow" w:hAnsi="Arial Narrow" w:cs="Arial"/>
                <w:sz w:val="19"/>
                <w:szCs w:val="19"/>
              </w:rPr>
              <w:t xml:space="preserve"> </w:t>
            </w:r>
          </w:p>
        </w:tc>
      </w:tr>
      <w:tr w:rsidR="002F642E" w:rsidRPr="00481DC4" w14:paraId="16AC7473" w14:textId="77777777" w:rsidTr="00277CC9">
        <w:tc>
          <w:tcPr>
            <w:tcW w:w="567" w:type="dxa"/>
            <w:vMerge w:val="restart"/>
            <w:vAlign w:val="center"/>
          </w:tcPr>
          <w:p w14:paraId="7AE771BE" w14:textId="4BED0463" w:rsidR="002F642E" w:rsidRPr="00481DC4" w:rsidRDefault="00413E99" w:rsidP="00277CC9">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19</w:t>
            </w:r>
          </w:p>
        </w:tc>
        <w:tc>
          <w:tcPr>
            <w:tcW w:w="713" w:type="dxa"/>
            <w:vMerge w:val="restart"/>
            <w:vAlign w:val="center"/>
          </w:tcPr>
          <w:p w14:paraId="1C0383E8"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p>
        </w:tc>
        <w:tc>
          <w:tcPr>
            <w:tcW w:w="984" w:type="dxa"/>
            <w:shd w:val="clear" w:color="auto" w:fill="auto"/>
            <w:vAlign w:val="center"/>
          </w:tcPr>
          <w:p w14:paraId="4DE814C0"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5B70EFCD" w14:textId="443458CD" w:rsidR="002F642E" w:rsidRPr="00750EE3" w:rsidRDefault="002F642E" w:rsidP="00BC242D">
            <w:pPr>
              <w:tabs>
                <w:tab w:val="left" w:pos="540"/>
                <w:tab w:val="left" w:pos="1080"/>
                <w:tab w:val="right" w:pos="9540"/>
              </w:tabs>
              <w:spacing w:before="60" w:after="60" w:line="240" w:lineRule="auto"/>
              <w:rPr>
                <w:rFonts w:ascii="Arial Narrow" w:hAnsi="Arial Narrow" w:cs="Arial"/>
                <w:sz w:val="19"/>
                <w:szCs w:val="19"/>
                <w:lang w:val="en-US"/>
              </w:rPr>
            </w:pPr>
            <w:r w:rsidRPr="00750EE3">
              <w:rPr>
                <w:rFonts w:ascii="Arial Narrow" w:hAnsi="Arial Narrow" w:cs="Arial"/>
                <w:sz w:val="19"/>
                <w:szCs w:val="19"/>
              </w:rPr>
              <w:t>Option (a) is taken from the glossary of the SCSA syllabus.</w:t>
            </w:r>
            <w:r w:rsidR="00177DC9" w:rsidRPr="00750EE3">
              <w:rPr>
                <w:rFonts w:ascii="Arial Narrow" w:hAnsi="Arial Narrow" w:cs="Arial"/>
                <w:sz w:val="19"/>
                <w:szCs w:val="19"/>
              </w:rPr>
              <w:t xml:space="preserve"> </w:t>
            </w:r>
            <w:r w:rsidR="00401CDC">
              <w:rPr>
                <w:rFonts w:ascii="Arial Narrow" w:hAnsi="Arial Narrow" w:cs="Arial"/>
                <w:sz w:val="19"/>
                <w:szCs w:val="19"/>
              </w:rPr>
              <w:t>B</w:t>
            </w:r>
            <w:r w:rsidRPr="00750EE3">
              <w:rPr>
                <w:rFonts w:ascii="Arial Narrow" w:hAnsi="Arial Narrow" w:cs="Arial"/>
                <w:sz w:val="19"/>
                <w:szCs w:val="19"/>
              </w:rPr>
              <w:t>oth (</w:t>
            </w:r>
            <w:r w:rsidR="00401CDC">
              <w:rPr>
                <w:rFonts w:ascii="Arial Narrow" w:hAnsi="Arial Narrow" w:cs="Arial"/>
                <w:sz w:val="19"/>
                <w:szCs w:val="19"/>
              </w:rPr>
              <w:t>b</w:t>
            </w:r>
            <w:r w:rsidRPr="00750EE3">
              <w:rPr>
                <w:rFonts w:ascii="Arial Narrow" w:hAnsi="Arial Narrow" w:cs="Arial"/>
                <w:sz w:val="19"/>
                <w:szCs w:val="19"/>
              </w:rPr>
              <w:t>) and (</w:t>
            </w:r>
            <w:r w:rsidR="004A374F">
              <w:rPr>
                <w:rFonts w:ascii="Arial Narrow" w:hAnsi="Arial Narrow" w:cs="Arial"/>
                <w:sz w:val="19"/>
                <w:szCs w:val="19"/>
              </w:rPr>
              <w:t>c</w:t>
            </w:r>
            <w:r w:rsidRPr="00750EE3">
              <w:rPr>
                <w:rFonts w:ascii="Arial Narrow" w:hAnsi="Arial Narrow" w:cs="Arial"/>
                <w:sz w:val="19"/>
                <w:szCs w:val="19"/>
              </w:rPr>
              <w:t>) do not address the main criteria of ecological hazards</w:t>
            </w:r>
            <w:r w:rsidR="00401CDC">
              <w:rPr>
                <w:rFonts w:ascii="Arial Narrow" w:hAnsi="Arial Narrow" w:cs="Arial"/>
                <w:sz w:val="19"/>
                <w:szCs w:val="19"/>
              </w:rPr>
              <w:t>, whereas alternative</w:t>
            </w:r>
            <w:r w:rsidR="00401CDC" w:rsidRPr="00750EE3">
              <w:rPr>
                <w:rFonts w:ascii="Arial Narrow" w:hAnsi="Arial Narrow" w:cs="Arial"/>
                <w:sz w:val="19"/>
                <w:szCs w:val="19"/>
              </w:rPr>
              <w:t xml:space="preserve"> (</w:t>
            </w:r>
            <w:r w:rsidR="004A374F">
              <w:rPr>
                <w:rFonts w:ascii="Arial Narrow" w:hAnsi="Arial Narrow" w:cs="Arial"/>
                <w:sz w:val="19"/>
                <w:szCs w:val="19"/>
              </w:rPr>
              <w:t>d</w:t>
            </w:r>
            <w:r w:rsidR="00401CDC" w:rsidRPr="00750EE3">
              <w:rPr>
                <w:rFonts w:ascii="Arial Narrow" w:hAnsi="Arial Narrow" w:cs="Arial"/>
                <w:sz w:val="19"/>
                <w:szCs w:val="19"/>
              </w:rPr>
              <w:t>) defines a natural hazard</w:t>
            </w:r>
            <w:r w:rsidR="00401CDC">
              <w:rPr>
                <w:rFonts w:ascii="Arial Narrow" w:hAnsi="Arial Narrow" w:cs="Arial"/>
                <w:sz w:val="19"/>
                <w:szCs w:val="19"/>
              </w:rPr>
              <w:t>.</w:t>
            </w:r>
          </w:p>
        </w:tc>
      </w:tr>
      <w:tr w:rsidR="002F642E" w:rsidRPr="00481DC4" w14:paraId="30B3B50F" w14:textId="77777777" w:rsidTr="00B3748A">
        <w:trPr>
          <w:trHeight w:val="573"/>
        </w:trPr>
        <w:tc>
          <w:tcPr>
            <w:tcW w:w="567" w:type="dxa"/>
            <w:vMerge/>
          </w:tcPr>
          <w:p w14:paraId="70FC259C"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143BB69A" w14:textId="77777777" w:rsidR="002F642E" w:rsidRPr="00481DC4" w:rsidRDefault="002F642E" w:rsidP="00277CC9">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1D8FF32" w14:textId="77777777" w:rsidR="002F642E" w:rsidRPr="00481DC4" w:rsidRDefault="002F642E" w:rsidP="00277CC9">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tcPr>
          <w:p w14:paraId="0CC3056C" w14:textId="1424B255" w:rsidR="002F642E" w:rsidRPr="00750EE3" w:rsidRDefault="002F642E" w:rsidP="00BC242D">
            <w:pPr>
              <w:tabs>
                <w:tab w:val="left" w:pos="540"/>
                <w:tab w:val="left" w:pos="1080"/>
                <w:tab w:val="right" w:pos="9540"/>
              </w:tabs>
              <w:spacing w:before="60" w:after="60" w:line="240" w:lineRule="auto"/>
              <w:rPr>
                <w:rFonts w:ascii="Arial Narrow" w:hAnsi="Arial Narrow" w:cs="Arial"/>
                <w:iCs/>
                <w:sz w:val="19"/>
                <w:szCs w:val="19"/>
              </w:rPr>
            </w:pPr>
            <w:r w:rsidRPr="00750EE3">
              <w:rPr>
                <w:rFonts w:ascii="Arial Narrow" w:hAnsi="Arial Narrow" w:cs="Arial"/>
                <w:sz w:val="19"/>
                <w:szCs w:val="19"/>
              </w:rPr>
              <w:t>Ecological hazards, including environmental diseases/pandemics (toxin-based respiratory ailments, infectious diseases, animal-transmitted diseases and water-borne diseases) and plant and animal invasions</w:t>
            </w:r>
            <w:r w:rsidR="00177DC9" w:rsidRPr="00750EE3">
              <w:rPr>
                <w:rFonts w:ascii="Arial Narrow" w:hAnsi="Arial Narrow" w:cs="Arial"/>
                <w:sz w:val="19"/>
                <w:szCs w:val="19"/>
              </w:rPr>
              <w:t xml:space="preserve"> </w:t>
            </w:r>
          </w:p>
        </w:tc>
      </w:tr>
      <w:tr w:rsidR="00B3748A" w:rsidRPr="00481DC4" w14:paraId="279D696C" w14:textId="77777777" w:rsidTr="004A374F">
        <w:tc>
          <w:tcPr>
            <w:tcW w:w="567" w:type="dxa"/>
            <w:vMerge w:val="restart"/>
            <w:vAlign w:val="center"/>
          </w:tcPr>
          <w:p w14:paraId="7B4B11FD" w14:textId="4390AEFB" w:rsidR="00B3748A" w:rsidRPr="00481DC4" w:rsidRDefault="00B3748A" w:rsidP="00872336">
            <w:pPr>
              <w:tabs>
                <w:tab w:val="left" w:pos="540"/>
                <w:tab w:val="left" w:pos="1080"/>
                <w:tab w:val="right" w:pos="9540"/>
              </w:tabs>
              <w:spacing w:before="240"/>
              <w:rPr>
                <w:rFonts w:ascii="Arial" w:hAnsi="Arial" w:cs="Arial"/>
                <w:sz w:val="24"/>
                <w:szCs w:val="24"/>
                <w:lang w:val="en-US"/>
              </w:rPr>
            </w:pPr>
            <w:r>
              <w:rPr>
                <w:rFonts w:ascii="Arial" w:hAnsi="Arial" w:cs="Arial"/>
                <w:sz w:val="24"/>
                <w:szCs w:val="24"/>
                <w:lang w:val="en-US"/>
              </w:rPr>
              <w:t>20</w:t>
            </w:r>
          </w:p>
        </w:tc>
        <w:tc>
          <w:tcPr>
            <w:tcW w:w="713" w:type="dxa"/>
            <w:vMerge w:val="restart"/>
            <w:vAlign w:val="center"/>
          </w:tcPr>
          <w:p w14:paraId="09FE04C2" w14:textId="6705AF8D" w:rsidR="00B3748A" w:rsidRPr="00481DC4" w:rsidRDefault="00B3748A" w:rsidP="004A374F">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E600BD">
              <w:rPr>
                <w:rFonts w:ascii="Arial" w:hAnsi="Arial" w:cs="Arial"/>
                <w:sz w:val="24"/>
                <w:szCs w:val="24"/>
                <w:lang w:val="en-US"/>
              </w:rPr>
              <w:t>c</w:t>
            </w:r>
            <w:r>
              <w:rPr>
                <w:rFonts w:ascii="Arial" w:hAnsi="Arial" w:cs="Arial"/>
                <w:sz w:val="24"/>
                <w:szCs w:val="24"/>
                <w:lang w:val="en-US"/>
              </w:rPr>
              <w:t>)</w:t>
            </w:r>
          </w:p>
        </w:tc>
        <w:tc>
          <w:tcPr>
            <w:tcW w:w="984" w:type="dxa"/>
            <w:shd w:val="clear" w:color="auto" w:fill="auto"/>
            <w:vAlign w:val="center"/>
          </w:tcPr>
          <w:p w14:paraId="7109450A" w14:textId="201711A7" w:rsidR="00B3748A" w:rsidRPr="00B3748A" w:rsidRDefault="00B3748A" w:rsidP="00B3748A">
            <w:pPr>
              <w:pStyle w:val="ListItem"/>
              <w:spacing w:line="240" w:lineRule="auto"/>
              <w:jc w:val="center"/>
              <w:rPr>
                <w:rFonts w:ascii="Arial" w:hAnsi="Arial" w:cs="Arial"/>
                <w:b/>
                <w:sz w:val="16"/>
                <w:szCs w:val="16"/>
              </w:rPr>
            </w:pPr>
            <w:r w:rsidRPr="00B3748A">
              <w:rPr>
                <w:rFonts w:ascii="Arial" w:hAnsi="Arial" w:cs="Arial"/>
                <w:sz w:val="16"/>
                <w:szCs w:val="16"/>
              </w:rPr>
              <w:t>Comment</w:t>
            </w:r>
          </w:p>
        </w:tc>
        <w:tc>
          <w:tcPr>
            <w:tcW w:w="8681" w:type="dxa"/>
            <w:shd w:val="clear" w:color="auto" w:fill="auto"/>
            <w:vAlign w:val="center"/>
          </w:tcPr>
          <w:p w14:paraId="0BAA842D" w14:textId="2C469FF7" w:rsidR="00B3748A" w:rsidRPr="00B3748A" w:rsidRDefault="00B3748A" w:rsidP="00BC242D">
            <w:pPr>
              <w:tabs>
                <w:tab w:val="left" w:pos="540"/>
                <w:tab w:val="left" w:pos="1080"/>
                <w:tab w:val="right" w:pos="9540"/>
              </w:tabs>
              <w:spacing w:before="60" w:after="60" w:line="240" w:lineRule="auto"/>
              <w:rPr>
                <w:rFonts w:ascii="Arial Narrow" w:hAnsi="Arial Narrow" w:cs="Arial"/>
                <w:sz w:val="19"/>
                <w:szCs w:val="19"/>
              </w:rPr>
            </w:pPr>
            <w:r w:rsidRPr="00B3748A">
              <w:rPr>
                <w:rFonts w:ascii="Arial Narrow" w:hAnsi="Arial Narrow" w:cs="Arial"/>
                <w:sz w:val="19"/>
                <w:szCs w:val="19"/>
                <w:lang w:val="en-US"/>
              </w:rPr>
              <w:t xml:space="preserve">The “likelihood” of the hazard is the key term in the question. </w:t>
            </w:r>
            <w:r w:rsidR="00872336">
              <w:rPr>
                <w:rFonts w:ascii="Arial Narrow" w:hAnsi="Arial Narrow" w:cs="Arial"/>
                <w:sz w:val="19"/>
                <w:szCs w:val="19"/>
                <w:lang w:val="en-US"/>
              </w:rPr>
              <w:t xml:space="preserve"> </w:t>
            </w:r>
            <w:r w:rsidRPr="00B3748A">
              <w:rPr>
                <w:rFonts w:ascii="Arial Narrow" w:hAnsi="Arial Narrow" w:cs="Arial"/>
                <w:sz w:val="19"/>
                <w:szCs w:val="19"/>
                <w:lang w:val="en-US"/>
              </w:rPr>
              <w:t xml:space="preserve">This refers to the hazard’s </w:t>
            </w:r>
            <w:r w:rsidRPr="00B3748A">
              <w:rPr>
                <w:rFonts w:ascii="Arial Narrow" w:hAnsi="Arial Narrow" w:cs="Arial"/>
                <w:i/>
                <w:iCs/>
                <w:sz w:val="19"/>
                <w:szCs w:val="19"/>
                <w:lang w:val="en-US"/>
              </w:rPr>
              <w:t>probability</w:t>
            </w:r>
            <w:r w:rsidR="00872336">
              <w:rPr>
                <w:rFonts w:ascii="Arial Narrow" w:hAnsi="Arial Narrow" w:cs="Arial"/>
                <w:sz w:val="19"/>
                <w:szCs w:val="19"/>
                <w:lang w:val="en-US"/>
              </w:rPr>
              <w:t xml:space="preserve"> – alternative (</w:t>
            </w:r>
            <w:r w:rsidR="00E600BD">
              <w:rPr>
                <w:rFonts w:ascii="Arial Narrow" w:hAnsi="Arial Narrow" w:cs="Arial"/>
                <w:sz w:val="19"/>
                <w:szCs w:val="19"/>
                <w:lang w:val="en-US"/>
              </w:rPr>
              <w:t>c</w:t>
            </w:r>
            <w:r w:rsidR="00872336">
              <w:rPr>
                <w:rFonts w:ascii="Arial Narrow" w:hAnsi="Arial Narrow" w:cs="Arial"/>
                <w:sz w:val="19"/>
                <w:szCs w:val="19"/>
                <w:lang w:val="en-US"/>
              </w:rPr>
              <w:t>)</w:t>
            </w:r>
            <w:r w:rsidRPr="00B3748A">
              <w:rPr>
                <w:rFonts w:ascii="Arial Narrow" w:hAnsi="Arial Narrow" w:cs="Arial"/>
                <w:sz w:val="19"/>
                <w:szCs w:val="19"/>
                <w:lang w:val="en-US"/>
              </w:rPr>
              <w:t xml:space="preserve"> </w:t>
            </w:r>
            <w:r w:rsidR="00872336">
              <w:rPr>
                <w:rFonts w:ascii="Arial Narrow" w:hAnsi="Arial Narrow" w:cs="Arial"/>
                <w:sz w:val="19"/>
                <w:szCs w:val="19"/>
                <w:lang w:val="en-US"/>
              </w:rPr>
              <w:t xml:space="preserve"> </w:t>
            </w:r>
            <w:r w:rsidRPr="00B3748A">
              <w:rPr>
                <w:rFonts w:ascii="Arial Narrow" w:hAnsi="Arial Narrow" w:cs="Arial"/>
                <w:sz w:val="19"/>
                <w:szCs w:val="19"/>
                <w:lang w:val="en-US"/>
              </w:rPr>
              <w:t xml:space="preserve">The other terms, also taken from the syllabus, are </w:t>
            </w:r>
            <w:r w:rsidR="00872336">
              <w:rPr>
                <w:rFonts w:ascii="Arial Narrow" w:hAnsi="Arial Narrow" w:cs="Arial"/>
                <w:sz w:val="19"/>
                <w:szCs w:val="19"/>
                <w:lang w:val="en-US"/>
              </w:rPr>
              <w:t>other</w:t>
            </w:r>
            <w:r w:rsidRPr="00B3748A">
              <w:rPr>
                <w:rFonts w:ascii="Arial Narrow" w:hAnsi="Arial Narrow" w:cs="Arial"/>
                <w:sz w:val="19"/>
                <w:szCs w:val="19"/>
                <w:lang w:val="en-US"/>
              </w:rPr>
              <w:t xml:space="preserve"> measures of hazards and their impact.</w:t>
            </w:r>
          </w:p>
        </w:tc>
      </w:tr>
      <w:tr w:rsidR="00B3748A" w:rsidRPr="00481DC4" w14:paraId="7C70B8DA" w14:textId="77777777" w:rsidTr="00277CC9">
        <w:tc>
          <w:tcPr>
            <w:tcW w:w="567" w:type="dxa"/>
            <w:vMerge/>
          </w:tcPr>
          <w:p w14:paraId="5CE21B1D" w14:textId="77777777" w:rsidR="00B3748A" w:rsidRPr="00481DC4" w:rsidRDefault="00B3748A" w:rsidP="00B3748A">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6937214B" w14:textId="77777777" w:rsidR="00B3748A" w:rsidRPr="00481DC4" w:rsidRDefault="00B3748A" w:rsidP="00B3748A">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3051A75" w14:textId="7AAA60FF" w:rsidR="00B3748A" w:rsidRPr="00B3748A" w:rsidRDefault="00B3748A" w:rsidP="00B3748A">
            <w:pPr>
              <w:pStyle w:val="ListItem"/>
              <w:spacing w:line="240" w:lineRule="auto"/>
              <w:jc w:val="center"/>
              <w:rPr>
                <w:rFonts w:ascii="Arial" w:hAnsi="Arial" w:cs="Arial"/>
                <w:b/>
                <w:sz w:val="16"/>
                <w:szCs w:val="16"/>
              </w:rPr>
            </w:pPr>
            <w:r w:rsidRPr="00B3748A">
              <w:rPr>
                <w:rFonts w:ascii="Arial" w:hAnsi="Arial" w:cs="Arial"/>
                <w:b/>
                <w:sz w:val="16"/>
                <w:szCs w:val="16"/>
              </w:rPr>
              <w:t>Syllabus</w:t>
            </w:r>
          </w:p>
        </w:tc>
        <w:tc>
          <w:tcPr>
            <w:tcW w:w="8681" w:type="dxa"/>
            <w:shd w:val="clear" w:color="auto" w:fill="auto"/>
          </w:tcPr>
          <w:p w14:paraId="75D4B6AB" w14:textId="755819E8" w:rsidR="00B3748A" w:rsidRPr="00B3748A" w:rsidRDefault="00B3748A" w:rsidP="00BC242D">
            <w:pPr>
              <w:tabs>
                <w:tab w:val="left" w:pos="540"/>
                <w:tab w:val="left" w:pos="1080"/>
                <w:tab w:val="right" w:pos="9540"/>
              </w:tabs>
              <w:spacing w:before="60" w:after="60" w:line="240" w:lineRule="auto"/>
              <w:rPr>
                <w:rFonts w:ascii="Arial Narrow" w:hAnsi="Arial Narrow" w:cs="Arial"/>
                <w:sz w:val="19"/>
                <w:szCs w:val="19"/>
              </w:rPr>
            </w:pPr>
            <w:r w:rsidRPr="00B3748A">
              <w:rPr>
                <w:rFonts w:ascii="Arial Narrow" w:hAnsi="Arial Narrow" w:cs="Arial"/>
                <w:iCs/>
                <w:sz w:val="19"/>
                <w:szCs w:val="19"/>
              </w:rPr>
              <w:t>The spatial and temporal distribution, magnitude, duration, frequency, probability and scale of spatial impact of natural and ecological hazards at a global scale.</w:t>
            </w:r>
          </w:p>
        </w:tc>
      </w:tr>
    </w:tbl>
    <w:p w14:paraId="225776CE" w14:textId="182F8B55" w:rsidR="00B230B0" w:rsidRDefault="00B230B0" w:rsidP="00FC2A89">
      <w:pPr>
        <w:spacing w:after="0" w:line="240" w:lineRule="auto"/>
        <w:ind w:left="-709"/>
        <w:rPr>
          <w:rFonts w:ascii="Arial" w:hAnsi="Arial" w:cs="Arial"/>
          <w:bCs/>
          <w:sz w:val="20"/>
          <w:szCs w:val="20"/>
        </w:rPr>
      </w:pPr>
    </w:p>
    <w:p w14:paraId="2B5FE060" w14:textId="05CE6E4C" w:rsidR="00515463" w:rsidRDefault="00515463" w:rsidP="00FC2A89">
      <w:pPr>
        <w:spacing w:after="0" w:line="240" w:lineRule="auto"/>
        <w:ind w:left="-709"/>
        <w:rPr>
          <w:rFonts w:ascii="Arial" w:hAnsi="Arial" w:cs="Arial"/>
          <w:bCs/>
          <w:sz w:val="20"/>
          <w:szCs w:val="20"/>
        </w:rPr>
      </w:pPr>
    </w:p>
    <w:p w14:paraId="5B6A103B" w14:textId="0EFD913C" w:rsidR="005D7349" w:rsidRDefault="005D7349" w:rsidP="00FC2A89">
      <w:pPr>
        <w:spacing w:after="0" w:line="240" w:lineRule="auto"/>
        <w:ind w:left="-709"/>
        <w:rPr>
          <w:rFonts w:ascii="Arial" w:hAnsi="Arial" w:cs="Arial"/>
          <w:bCs/>
          <w:sz w:val="20"/>
          <w:szCs w:val="20"/>
        </w:rPr>
      </w:pPr>
    </w:p>
    <w:p w14:paraId="30B9708E" w14:textId="551FD58C" w:rsidR="005D7349" w:rsidRDefault="005D7349" w:rsidP="00FC2A89">
      <w:pPr>
        <w:spacing w:after="0" w:line="240" w:lineRule="auto"/>
        <w:ind w:left="-709"/>
        <w:rPr>
          <w:rFonts w:ascii="Arial" w:hAnsi="Arial" w:cs="Arial"/>
          <w:bCs/>
          <w:sz w:val="20"/>
          <w:szCs w:val="20"/>
        </w:rPr>
      </w:pPr>
    </w:p>
    <w:p w14:paraId="41502D28" w14:textId="3BE13471" w:rsidR="005D7349" w:rsidRDefault="005D7349" w:rsidP="00FC2A89">
      <w:pPr>
        <w:spacing w:after="0" w:line="240" w:lineRule="auto"/>
        <w:ind w:left="-709"/>
        <w:rPr>
          <w:rFonts w:ascii="Arial" w:hAnsi="Arial" w:cs="Arial"/>
          <w:bCs/>
          <w:sz w:val="20"/>
          <w:szCs w:val="20"/>
        </w:rPr>
      </w:pPr>
    </w:p>
    <w:p w14:paraId="49A5B5E2" w14:textId="753F68FA" w:rsidR="005D7349" w:rsidRDefault="005D7349" w:rsidP="00FC2A89">
      <w:pPr>
        <w:spacing w:after="0" w:line="240" w:lineRule="auto"/>
        <w:ind w:left="-709"/>
        <w:rPr>
          <w:rFonts w:ascii="Arial" w:hAnsi="Arial" w:cs="Arial"/>
          <w:bCs/>
          <w:sz w:val="20"/>
          <w:szCs w:val="20"/>
        </w:rPr>
      </w:pPr>
    </w:p>
    <w:p w14:paraId="1CAB42C6" w14:textId="77777777" w:rsidR="005D7349" w:rsidRPr="00B230B0" w:rsidRDefault="005D7349" w:rsidP="00FC2A89">
      <w:pPr>
        <w:spacing w:after="0" w:line="240" w:lineRule="auto"/>
        <w:ind w:left="-709"/>
        <w:rPr>
          <w:rFonts w:ascii="Arial" w:hAnsi="Arial" w:cs="Arial"/>
          <w:bCs/>
          <w:sz w:val="20"/>
          <w:szCs w:val="20"/>
        </w:rPr>
      </w:pPr>
    </w:p>
    <w:p w14:paraId="24EA1005" w14:textId="77777777" w:rsidR="005D7349" w:rsidRPr="005D7349" w:rsidRDefault="005D7349" w:rsidP="004536C7">
      <w:pPr>
        <w:spacing w:after="0" w:line="240" w:lineRule="auto"/>
        <w:jc w:val="center"/>
        <w:rPr>
          <w:rFonts w:ascii="Arial" w:hAnsi="Arial" w:cs="Arial"/>
          <w:bCs/>
          <w:sz w:val="24"/>
          <w:szCs w:val="24"/>
        </w:rPr>
      </w:pPr>
    </w:p>
    <w:p w14:paraId="107591E2" w14:textId="7967F9E0" w:rsidR="004536C7" w:rsidRPr="00481DC4" w:rsidRDefault="004536C7" w:rsidP="004536C7">
      <w:pPr>
        <w:spacing w:after="0" w:line="240" w:lineRule="auto"/>
        <w:jc w:val="center"/>
        <w:rPr>
          <w:rFonts w:ascii="Arial" w:hAnsi="Arial" w:cs="Arial"/>
          <w:b/>
          <w:sz w:val="40"/>
          <w:szCs w:val="40"/>
        </w:rPr>
      </w:pPr>
      <w:r w:rsidRPr="00481DC4">
        <w:rPr>
          <w:rFonts w:ascii="Arial" w:hAnsi="Arial" w:cs="Arial"/>
          <w:b/>
          <w:sz w:val="40"/>
          <w:szCs w:val="40"/>
        </w:rPr>
        <w:t>NOTE:</w:t>
      </w:r>
    </w:p>
    <w:p w14:paraId="096A44CD" w14:textId="77777777" w:rsidR="004536C7" w:rsidRPr="00481DC4" w:rsidRDefault="004536C7" w:rsidP="00BA3179">
      <w:pPr>
        <w:spacing w:after="0" w:line="240" w:lineRule="auto"/>
        <w:ind w:left="-284" w:right="142"/>
        <w:jc w:val="center"/>
        <w:rPr>
          <w:rFonts w:ascii="Arial Narrow" w:hAnsi="Arial Narrow" w:cs="Arial"/>
          <w:b/>
          <w:sz w:val="32"/>
          <w:szCs w:val="32"/>
        </w:rPr>
      </w:pPr>
      <w:r w:rsidRPr="00481DC4">
        <w:rPr>
          <w:rFonts w:ascii="Arial Narrow" w:hAnsi="Arial Narrow" w:cs="Arial"/>
          <w:b/>
          <w:sz w:val="32"/>
          <w:szCs w:val="32"/>
        </w:rPr>
        <w:t>Some element of teacher discretion will be required for the allocation of marks for some questions, with specific reference to the quality of the answer.</w:t>
      </w:r>
    </w:p>
    <w:p w14:paraId="4CDE1AB4" w14:textId="77777777" w:rsidR="00515463" w:rsidRPr="00E95A10" w:rsidRDefault="00515463" w:rsidP="00FC2A89">
      <w:pPr>
        <w:spacing w:after="0" w:line="240" w:lineRule="auto"/>
        <w:ind w:left="-709"/>
        <w:rPr>
          <w:rFonts w:ascii="Arial" w:hAnsi="Arial" w:cs="Arial"/>
          <w:b/>
          <w:sz w:val="28"/>
          <w:szCs w:val="24"/>
        </w:rPr>
      </w:pPr>
    </w:p>
    <w:p w14:paraId="7FB34800" w14:textId="77777777" w:rsidR="004D38A2" w:rsidRPr="00E95A10" w:rsidRDefault="004D38A2" w:rsidP="004D38A2">
      <w:pPr>
        <w:spacing w:after="0" w:line="240" w:lineRule="auto"/>
        <w:ind w:left="-709"/>
        <w:rPr>
          <w:rFonts w:ascii="Arial" w:hAnsi="Arial" w:cs="Arial"/>
          <w:b/>
          <w:sz w:val="28"/>
          <w:szCs w:val="24"/>
        </w:rPr>
      </w:pPr>
    </w:p>
    <w:p w14:paraId="1BDE1553" w14:textId="77777777" w:rsidR="00FC2A89" w:rsidRPr="00A35216" w:rsidRDefault="00FC2A89" w:rsidP="002C4C20">
      <w:pPr>
        <w:spacing w:after="0" w:line="240" w:lineRule="auto"/>
        <w:ind w:left="7655" w:hanging="8364"/>
        <w:rPr>
          <w:rFonts w:ascii="Arial" w:hAnsi="Arial" w:cs="Arial"/>
          <w:b/>
          <w:sz w:val="28"/>
          <w:szCs w:val="24"/>
        </w:rPr>
      </w:pPr>
      <w:r w:rsidRPr="00A35216">
        <w:rPr>
          <w:rFonts w:ascii="Arial" w:hAnsi="Arial" w:cs="Arial"/>
          <w:b/>
          <w:sz w:val="28"/>
          <w:szCs w:val="24"/>
        </w:rPr>
        <w:t>Section Two: Short response</w:t>
      </w:r>
      <w:r w:rsidR="002C4C20">
        <w:rPr>
          <w:rFonts w:ascii="Arial" w:hAnsi="Arial" w:cs="Arial"/>
          <w:b/>
          <w:sz w:val="28"/>
          <w:szCs w:val="24"/>
        </w:rPr>
        <w:tab/>
      </w:r>
      <w:r w:rsidRPr="00A35216">
        <w:rPr>
          <w:rFonts w:ascii="Arial" w:hAnsi="Arial" w:cs="Arial"/>
          <w:b/>
          <w:sz w:val="28"/>
          <w:szCs w:val="24"/>
        </w:rPr>
        <w:t>40% (40 marks)</w:t>
      </w:r>
    </w:p>
    <w:p w14:paraId="6C9A4C31" w14:textId="77777777" w:rsidR="00F273D5" w:rsidRDefault="00F273D5" w:rsidP="000F3599">
      <w:pPr>
        <w:spacing w:after="0" w:line="240" w:lineRule="auto"/>
        <w:ind w:left="-709"/>
        <w:rPr>
          <w:rFonts w:ascii="Arial" w:hAnsi="Arial" w:cs="Arial"/>
          <w:sz w:val="24"/>
          <w:szCs w:val="24"/>
        </w:rPr>
      </w:pPr>
    </w:p>
    <w:p w14:paraId="02475733" w14:textId="264F86D6" w:rsidR="000F3599" w:rsidRDefault="000F3599" w:rsidP="000F3599">
      <w:pPr>
        <w:spacing w:after="0" w:line="240" w:lineRule="auto"/>
        <w:ind w:left="-709"/>
        <w:rPr>
          <w:rFonts w:ascii="Arial" w:hAnsi="Arial" w:cs="Arial"/>
          <w:sz w:val="24"/>
          <w:szCs w:val="24"/>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E64059">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sidR="00A323F3">
        <w:rPr>
          <w:rFonts w:ascii="Arial" w:hAnsi="Arial" w:cs="Arial"/>
          <w:sz w:val="24"/>
          <w:szCs w:val="24"/>
        </w:rPr>
        <w:t>2017</w:t>
      </w:r>
      <w:r w:rsidR="002D2ABC">
        <w:rPr>
          <w:rFonts w:ascii="Arial" w:hAnsi="Arial" w:cs="Arial"/>
          <w:sz w:val="24"/>
          <w:szCs w:val="24"/>
        </w:rPr>
        <w:t xml:space="preserve"> to answer Questions 21 to 26.</w:t>
      </w:r>
    </w:p>
    <w:p w14:paraId="4A89DD10" w14:textId="71CE09FC" w:rsidR="00707E19" w:rsidRPr="00E95A10" w:rsidRDefault="00F273D5" w:rsidP="00435A2C">
      <w:pPr>
        <w:spacing w:after="0" w:line="240" w:lineRule="auto"/>
        <w:ind w:left="-709"/>
        <w:rPr>
          <w:rFonts w:ascii="Arial" w:hAnsi="Arial" w:cs="Arial"/>
          <w:bCs/>
          <w:sz w:val="24"/>
          <w:szCs w:val="24"/>
        </w:rPr>
      </w:pPr>
      <w:r w:rsidRPr="008863A7">
        <w:rPr>
          <w:rFonts w:ascii="Arial" w:hAnsi="Arial" w:cs="Arial"/>
          <w:strike/>
          <w:noProof/>
          <w:color w:val="FF0000"/>
          <w:sz w:val="24"/>
          <w:szCs w:val="24"/>
          <w:lang w:val="en-US"/>
        </w:rPr>
        <mc:AlternateContent>
          <mc:Choice Requires="wps">
            <w:drawing>
              <wp:anchor distT="0" distB="0" distL="114300" distR="114300" simplePos="0" relativeHeight="251743744" behindDoc="0" locked="0" layoutInCell="1" allowOverlap="1" wp14:anchorId="4E369719" wp14:editId="0861EDA1">
                <wp:simplePos x="0" y="0"/>
                <wp:positionH relativeFrom="margin">
                  <wp:align>right</wp:align>
                </wp:positionH>
                <wp:positionV relativeFrom="paragraph">
                  <wp:posOffset>156210</wp:posOffset>
                </wp:positionV>
                <wp:extent cx="6677025" cy="929640"/>
                <wp:effectExtent l="0" t="0" r="28575"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9525">
                          <a:solidFill>
                            <a:schemeClr val="tx1"/>
                          </a:solidFill>
                          <a:miter lim="800000"/>
                          <a:headEnd/>
                          <a:tailEnd/>
                        </a:ln>
                      </wps:spPr>
                      <wps:txbx>
                        <w:txbxContent>
                          <w:p w14:paraId="66A0D4A6" w14:textId="77777777" w:rsidR="00783897" w:rsidRPr="00F1780B" w:rsidRDefault="00783897" w:rsidP="00435A2C">
                            <w:pPr>
                              <w:tabs>
                                <w:tab w:val="left" w:pos="8505"/>
                              </w:tabs>
                              <w:rPr>
                                <w:rFonts w:ascii="Arial" w:hAnsi="Arial" w:cs="Arial"/>
                                <w:b/>
                                <w:bCs/>
                                <w:sz w:val="24"/>
                                <w:szCs w:val="24"/>
                              </w:rPr>
                            </w:pPr>
                            <w:r w:rsidRPr="00F1780B">
                              <w:rPr>
                                <w:rFonts w:ascii="Arial" w:hAnsi="Arial" w:cs="Arial"/>
                                <w:b/>
                                <w:bCs/>
                                <w:sz w:val="24"/>
                                <w:szCs w:val="24"/>
                              </w:rPr>
                              <w:t>Question 2</w:t>
                            </w:r>
                            <w:r>
                              <w:rPr>
                                <w:rFonts w:ascii="Arial" w:hAnsi="Arial" w:cs="Arial"/>
                                <w:b/>
                                <w:bCs/>
                                <w:sz w:val="24"/>
                                <w:szCs w:val="24"/>
                              </w:rPr>
                              <w:t>1</w:t>
                            </w:r>
                            <w:r>
                              <w:rPr>
                                <w:rFonts w:ascii="Arial" w:hAnsi="Arial" w:cs="Arial"/>
                                <w:b/>
                                <w:bCs/>
                                <w:sz w:val="24"/>
                                <w:szCs w:val="24"/>
                              </w:rPr>
                              <w:tab/>
                              <w:t>(2 marks)</w:t>
                            </w:r>
                          </w:p>
                          <w:p w14:paraId="430AC2DD" w14:textId="1E340D37" w:rsidR="00783897" w:rsidRPr="00337887" w:rsidRDefault="00783897" w:rsidP="00435A2C">
                            <w:pPr>
                              <w:rPr>
                                <w:rFonts w:ascii="Arial" w:hAnsi="Arial" w:cs="Arial"/>
                                <w:sz w:val="24"/>
                                <w:szCs w:val="24"/>
                              </w:rPr>
                            </w:pPr>
                            <w:r w:rsidRPr="00337887">
                              <w:rPr>
                                <w:rFonts w:ascii="Arial" w:hAnsi="Arial" w:cs="Arial"/>
                                <w:sz w:val="24"/>
                                <w:szCs w:val="24"/>
                                <w:lang w:val="en-US"/>
                              </w:rPr>
                              <w:t>A new residential development is proposed for the entire area of AR</w:t>
                            </w:r>
                            <w:r>
                              <w:rPr>
                                <w:rFonts w:ascii="Arial" w:hAnsi="Arial" w:cs="Arial"/>
                                <w:sz w:val="24"/>
                                <w:szCs w:val="24"/>
                                <w:lang w:val="en-US"/>
                              </w:rPr>
                              <w:t> 4762</w:t>
                            </w:r>
                            <w:r w:rsidRPr="00337887">
                              <w:rPr>
                                <w:rFonts w:ascii="Arial" w:hAnsi="Arial" w:cs="Arial"/>
                                <w:sz w:val="24"/>
                                <w:szCs w:val="24"/>
                                <w:lang w:val="en-US"/>
                              </w:rPr>
                              <w:t xml:space="preserve">. Describe </w:t>
                            </w:r>
                            <w:r w:rsidRPr="0031075D">
                              <w:rPr>
                                <w:rFonts w:ascii="Arial" w:hAnsi="Arial" w:cs="Arial"/>
                                <w:b/>
                                <w:bCs/>
                                <w:sz w:val="24"/>
                                <w:szCs w:val="24"/>
                                <w:lang w:val="en-US"/>
                              </w:rPr>
                              <w:t>two</w:t>
                            </w:r>
                            <w:r>
                              <w:rPr>
                                <w:rFonts w:ascii="Arial" w:hAnsi="Arial" w:cs="Arial"/>
                                <w:b/>
                                <w:bCs/>
                                <w:sz w:val="24"/>
                                <w:szCs w:val="24"/>
                                <w:lang w:val="en-US"/>
                              </w:rPr>
                              <w:t xml:space="preserve"> (2)</w:t>
                            </w:r>
                            <w:r w:rsidRPr="00337887">
                              <w:rPr>
                                <w:rFonts w:ascii="Arial" w:hAnsi="Arial" w:cs="Arial"/>
                                <w:sz w:val="24"/>
                                <w:szCs w:val="24"/>
                                <w:lang w:val="en-US"/>
                              </w:rPr>
                              <w:t xml:space="preserve"> site </w:t>
                            </w:r>
                            <w:r>
                              <w:rPr>
                                <w:rFonts w:ascii="Arial" w:hAnsi="Arial" w:cs="Arial"/>
                                <w:sz w:val="24"/>
                                <w:szCs w:val="24"/>
                                <w:lang w:val="en-US"/>
                              </w:rPr>
                              <w:t>characteristics</w:t>
                            </w:r>
                            <w:r w:rsidRPr="00337887">
                              <w:rPr>
                                <w:rFonts w:ascii="Arial" w:hAnsi="Arial" w:cs="Arial"/>
                                <w:sz w:val="24"/>
                                <w:szCs w:val="24"/>
                                <w:lang w:val="en-US"/>
                              </w:rPr>
                              <w:t xml:space="preserve"> of the proposed area</w:t>
                            </w:r>
                            <w:r w:rsidRPr="00337887">
                              <w:rPr>
                                <w:rFonts w:ascii="Arial" w:hAnsi="Arial" w:cs="Arial"/>
                                <w:sz w:val="24"/>
                                <w:szCs w:val="24"/>
                              </w:rPr>
                              <w:t>.</w:t>
                            </w:r>
                          </w:p>
                          <w:p w14:paraId="0EE27AF8" w14:textId="77777777" w:rsidR="00783897" w:rsidRPr="00A201B4" w:rsidRDefault="00783897" w:rsidP="00435A2C">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69719" id="_x0000_s1027" type="#_x0000_t202" style="position:absolute;left:0;text-align:left;margin-left:474.55pt;margin-top:12.3pt;width:525.75pt;height:73.2pt;z-index:251743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" strokecolor="black [3213]">
                <v:textbox>
                  <w:txbxContent>
                    <w:p w14:paraId="66A0D4A6" w14:textId="77777777" w:rsidR="00783897" w:rsidRPr="00F1780B" w:rsidRDefault="00783897" w:rsidP="00435A2C">
                      <w:pPr>
                        <w:tabs>
                          <w:tab w:val="left" w:pos="8505"/>
                        </w:tabs>
                        <w:rPr>
                          <w:rFonts w:ascii="Arial" w:hAnsi="Arial" w:cs="Arial"/>
                          <w:b/>
                          <w:bCs/>
                          <w:sz w:val="24"/>
                          <w:szCs w:val="24"/>
                        </w:rPr>
                      </w:pPr>
                      <w:r w:rsidRPr="00F1780B">
                        <w:rPr>
                          <w:rFonts w:ascii="Arial" w:hAnsi="Arial" w:cs="Arial"/>
                          <w:b/>
                          <w:bCs/>
                          <w:sz w:val="24"/>
                          <w:szCs w:val="24"/>
                        </w:rPr>
                        <w:t>Question 2</w:t>
                      </w:r>
                      <w:r>
                        <w:rPr>
                          <w:rFonts w:ascii="Arial" w:hAnsi="Arial" w:cs="Arial"/>
                          <w:b/>
                          <w:bCs/>
                          <w:sz w:val="24"/>
                          <w:szCs w:val="24"/>
                        </w:rPr>
                        <w:t>1</w:t>
                      </w:r>
                      <w:r>
                        <w:rPr>
                          <w:rFonts w:ascii="Arial" w:hAnsi="Arial" w:cs="Arial"/>
                          <w:b/>
                          <w:bCs/>
                          <w:sz w:val="24"/>
                          <w:szCs w:val="24"/>
                        </w:rPr>
                        <w:tab/>
                        <w:t>(2 marks)</w:t>
                      </w:r>
                    </w:p>
                    <w:p w14:paraId="430AC2DD" w14:textId="1E340D37" w:rsidR="00783897" w:rsidRPr="00337887" w:rsidRDefault="00783897" w:rsidP="00435A2C">
                      <w:pPr>
                        <w:rPr>
                          <w:rFonts w:ascii="Arial" w:hAnsi="Arial" w:cs="Arial"/>
                          <w:sz w:val="24"/>
                          <w:szCs w:val="24"/>
                        </w:rPr>
                      </w:pPr>
                      <w:r w:rsidRPr="00337887">
                        <w:rPr>
                          <w:rFonts w:ascii="Arial" w:hAnsi="Arial" w:cs="Arial"/>
                          <w:sz w:val="24"/>
                          <w:szCs w:val="24"/>
                          <w:lang w:val="en-US"/>
                        </w:rPr>
                        <w:t>A new residential development is proposed for the entire area of AR</w:t>
                      </w:r>
                      <w:r>
                        <w:rPr>
                          <w:rFonts w:ascii="Arial" w:hAnsi="Arial" w:cs="Arial"/>
                          <w:sz w:val="24"/>
                          <w:szCs w:val="24"/>
                          <w:lang w:val="en-US"/>
                        </w:rPr>
                        <w:t> 4762</w:t>
                      </w:r>
                      <w:r w:rsidRPr="00337887">
                        <w:rPr>
                          <w:rFonts w:ascii="Arial" w:hAnsi="Arial" w:cs="Arial"/>
                          <w:sz w:val="24"/>
                          <w:szCs w:val="24"/>
                          <w:lang w:val="en-US"/>
                        </w:rPr>
                        <w:t xml:space="preserve">. Describe </w:t>
                      </w:r>
                      <w:r w:rsidRPr="0031075D">
                        <w:rPr>
                          <w:rFonts w:ascii="Arial" w:hAnsi="Arial" w:cs="Arial"/>
                          <w:b/>
                          <w:bCs/>
                          <w:sz w:val="24"/>
                          <w:szCs w:val="24"/>
                          <w:lang w:val="en-US"/>
                        </w:rPr>
                        <w:t>two</w:t>
                      </w:r>
                      <w:r>
                        <w:rPr>
                          <w:rFonts w:ascii="Arial" w:hAnsi="Arial" w:cs="Arial"/>
                          <w:b/>
                          <w:bCs/>
                          <w:sz w:val="24"/>
                          <w:szCs w:val="24"/>
                          <w:lang w:val="en-US"/>
                        </w:rPr>
                        <w:t xml:space="preserve"> (2)</w:t>
                      </w:r>
                      <w:r w:rsidRPr="00337887">
                        <w:rPr>
                          <w:rFonts w:ascii="Arial" w:hAnsi="Arial" w:cs="Arial"/>
                          <w:sz w:val="24"/>
                          <w:szCs w:val="24"/>
                          <w:lang w:val="en-US"/>
                        </w:rPr>
                        <w:t xml:space="preserve"> site </w:t>
                      </w:r>
                      <w:r>
                        <w:rPr>
                          <w:rFonts w:ascii="Arial" w:hAnsi="Arial" w:cs="Arial"/>
                          <w:sz w:val="24"/>
                          <w:szCs w:val="24"/>
                          <w:lang w:val="en-US"/>
                        </w:rPr>
                        <w:t>characteristics</w:t>
                      </w:r>
                      <w:r w:rsidRPr="00337887">
                        <w:rPr>
                          <w:rFonts w:ascii="Arial" w:hAnsi="Arial" w:cs="Arial"/>
                          <w:sz w:val="24"/>
                          <w:szCs w:val="24"/>
                          <w:lang w:val="en-US"/>
                        </w:rPr>
                        <w:t xml:space="preserve"> of the proposed area</w:t>
                      </w:r>
                      <w:r w:rsidRPr="00337887">
                        <w:rPr>
                          <w:rFonts w:ascii="Arial" w:hAnsi="Arial" w:cs="Arial"/>
                          <w:sz w:val="24"/>
                          <w:szCs w:val="24"/>
                        </w:rPr>
                        <w:t>.</w:t>
                      </w:r>
                    </w:p>
                    <w:p w14:paraId="0EE27AF8" w14:textId="77777777" w:rsidR="00783897" w:rsidRPr="00A201B4" w:rsidRDefault="00783897" w:rsidP="00435A2C">
                      <w:pPr>
                        <w:spacing w:after="0"/>
                        <w:rPr>
                          <w:sz w:val="24"/>
                          <w:szCs w:val="24"/>
                        </w:rPr>
                      </w:pPr>
                    </w:p>
                  </w:txbxContent>
                </v:textbox>
                <w10:wrap anchorx="margin"/>
              </v:shape>
            </w:pict>
          </mc:Fallback>
        </mc:AlternateContent>
      </w:r>
    </w:p>
    <w:p w14:paraId="25F290F8" w14:textId="3E81E567" w:rsidR="00707E19" w:rsidRDefault="00707E19" w:rsidP="00707E19">
      <w:pPr>
        <w:spacing w:after="0" w:line="240" w:lineRule="auto"/>
        <w:rPr>
          <w:rFonts w:ascii="Arial" w:hAnsi="Arial" w:cs="Arial"/>
          <w:bCs/>
          <w:sz w:val="24"/>
          <w:szCs w:val="24"/>
        </w:rPr>
      </w:pPr>
    </w:p>
    <w:p w14:paraId="184A8127" w14:textId="1C011653" w:rsidR="00F273D5" w:rsidRDefault="00F273D5" w:rsidP="00707E19">
      <w:pPr>
        <w:spacing w:after="0" w:line="240" w:lineRule="auto"/>
        <w:rPr>
          <w:rFonts w:ascii="Arial" w:hAnsi="Arial" w:cs="Arial"/>
          <w:bCs/>
          <w:sz w:val="24"/>
          <w:szCs w:val="24"/>
        </w:rPr>
      </w:pPr>
    </w:p>
    <w:p w14:paraId="071D52A4" w14:textId="092C0F45" w:rsidR="00F273D5" w:rsidRDefault="00F273D5" w:rsidP="00707E19">
      <w:pPr>
        <w:spacing w:after="0" w:line="240" w:lineRule="auto"/>
        <w:rPr>
          <w:rFonts w:ascii="Arial" w:hAnsi="Arial" w:cs="Arial"/>
          <w:bCs/>
          <w:sz w:val="24"/>
          <w:szCs w:val="24"/>
        </w:rPr>
      </w:pPr>
    </w:p>
    <w:p w14:paraId="6762F266" w14:textId="6A24FC6C" w:rsidR="00F273D5" w:rsidRDefault="00F273D5" w:rsidP="00707E19">
      <w:pPr>
        <w:spacing w:after="0" w:line="240" w:lineRule="auto"/>
        <w:rPr>
          <w:rFonts w:ascii="Arial" w:hAnsi="Arial" w:cs="Arial"/>
          <w:bCs/>
          <w:sz w:val="24"/>
          <w:szCs w:val="24"/>
        </w:rPr>
      </w:pPr>
    </w:p>
    <w:p w14:paraId="01FC6642" w14:textId="77777777" w:rsidR="00F00152" w:rsidRPr="008863A7" w:rsidRDefault="00F00152" w:rsidP="00F00152">
      <w:pPr>
        <w:widowControl w:val="0"/>
        <w:autoSpaceDE w:val="0"/>
        <w:autoSpaceDN w:val="0"/>
        <w:adjustRightInd w:val="0"/>
        <w:spacing w:after="0" w:line="240" w:lineRule="auto"/>
        <w:ind w:right="-426"/>
        <w:rPr>
          <w:rFonts w:ascii="Arial" w:hAnsi="Arial" w:cs="Arial"/>
          <w:bCs/>
          <w:strike/>
          <w:sz w:val="24"/>
          <w:szCs w:val="24"/>
        </w:rPr>
      </w:pPr>
    </w:p>
    <w:p w14:paraId="4AEBA4DA" w14:textId="77777777" w:rsidR="00F00152" w:rsidRPr="008863A7" w:rsidRDefault="00F00152" w:rsidP="00F00152">
      <w:pPr>
        <w:spacing w:after="0" w:line="240" w:lineRule="auto"/>
        <w:ind w:right="-426"/>
        <w:rPr>
          <w:rFonts w:ascii="Arial" w:hAnsi="Arial" w:cs="Arial"/>
          <w:b/>
          <w:bCs/>
          <w:strike/>
          <w:sz w:val="24"/>
          <w:szCs w:val="24"/>
        </w:rPr>
      </w:pPr>
    </w:p>
    <w:p w14:paraId="4D2025D9" w14:textId="77777777" w:rsidR="00F00152" w:rsidRPr="00C95E52" w:rsidRDefault="00F00152" w:rsidP="00F00152">
      <w:pPr>
        <w:spacing w:after="0" w:line="240" w:lineRule="auto"/>
        <w:ind w:left="-709" w:right="142"/>
        <w:rPr>
          <w:rFonts w:ascii="Arial" w:hAnsi="Arial" w:cs="Arial"/>
          <w:b/>
          <w:bCs/>
          <w:sz w:val="24"/>
          <w:szCs w:val="24"/>
        </w:rPr>
      </w:pPr>
      <w:r w:rsidRPr="00C95E52">
        <w:rPr>
          <w:rFonts w:ascii="Arial" w:hAnsi="Arial" w:cs="Arial"/>
          <w:b/>
          <w:bCs/>
          <w:sz w:val="24"/>
          <w:szCs w:val="24"/>
        </w:rPr>
        <w:t>Syllabus:</w:t>
      </w:r>
    </w:p>
    <w:p w14:paraId="6558E0D4" w14:textId="72033E58" w:rsidR="00F00152" w:rsidRPr="00D10B21" w:rsidRDefault="00F00152" w:rsidP="00F00152">
      <w:pPr>
        <w:spacing w:after="0" w:line="240" w:lineRule="auto"/>
        <w:ind w:left="-709" w:right="142"/>
        <w:rPr>
          <w:rFonts w:ascii="Arial" w:hAnsi="Arial" w:cs="Arial"/>
          <w:b/>
          <w:bCs/>
          <w:strike/>
          <w:sz w:val="24"/>
          <w:szCs w:val="24"/>
        </w:rPr>
      </w:pPr>
      <w:r>
        <w:rPr>
          <w:rFonts w:ascii="Arial" w:hAnsi="Arial" w:cs="Arial"/>
          <w:sz w:val="24"/>
          <w:szCs w:val="24"/>
        </w:rPr>
        <w:t>D</w:t>
      </w:r>
      <w:r w:rsidRPr="00D10B21">
        <w:rPr>
          <w:rFonts w:ascii="Arial" w:hAnsi="Arial" w:cs="Arial"/>
          <w:sz w:val="24"/>
          <w:szCs w:val="24"/>
        </w:rPr>
        <w:t>escribe the site and situation of places</w:t>
      </w:r>
      <w:r w:rsidR="00D2133D">
        <w:rPr>
          <w:rFonts w:ascii="Arial" w:hAnsi="Arial" w:cs="Arial"/>
          <w:sz w:val="24"/>
          <w:szCs w:val="24"/>
        </w:rPr>
        <w:t>.</w:t>
      </w:r>
    </w:p>
    <w:p w14:paraId="1DB60D8B" w14:textId="77777777" w:rsidR="00F00152" w:rsidRPr="00D10B21" w:rsidRDefault="00F00152" w:rsidP="00F00152">
      <w:pPr>
        <w:spacing w:after="0" w:line="240" w:lineRule="auto"/>
        <w:ind w:left="-709" w:right="142"/>
        <w:rPr>
          <w:rFonts w:ascii="Arial" w:hAnsi="Arial" w:cs="Arial"/>
          <w:b/>
          <w:bCs/>
          <w:sz w:val="24"/>
          <w:szCs w:val="24"/>
        </w:rPr>
      </w:pPr>
    </w:p>
    <w:p w14:paraId="6C324FE1" w14:textId="77777777" w:rsidR="00F00152" w:rsidRPr="00D10B21" w:rsidRDefault="00F00152" w:rsidP="00F00152">
      <w:pPr>
        <w:spacing w:after="0" w:line="240" w:lineRule="auto"/>
        <w:ind w:left="-709" w:right="142"/>
        <w:rPr>
          <w:rFonts w:ascii="Arial" w:hAnsi="Arial" w:cs="Arial"/>
          <w:b/>
          <w:bCs/>
          <w:sz w:val="24"/>
          <w:szCs w:val="24"/>
        </w:rPr>
      </w:pPr>
      <w:r w:rsidRPr="00D10B21">
        <w:rPr>
          <w:rFonts w:ascii="Arial" w:hAnsi="Arial" w:cs="Arial"/>
          <w:b/>
          <w:bCs/>
          <w:sz w:val="24"/>
          <w:szCs w:val="24"/>
        </w:rPr>
        <w:t>Key word:</w:t>
      </w:r>
    </w:p>
    <w:p w14:paraId="612F6864" w14:textId="379C3E7A" w:rsidR="00F00152" w:rsidRPr="00D10B21" w:rsidRDefault="00F00152" w:rsidP="00F00152">
      <w:pPr>
        <w:spacing w:after="0" w:line="240" w:lineRule="auto"/>
        <w:ind w:left="-709" w:right="142"/>
        <w:rPr>
          <w:rFonts w:ascii="Arial" w:hAnsi="Arial" w:cs="Arial"/>
          <w:sz w:val="24"/>
          <w:szCs w:val="24"/>
        </w:rPr>
      </w:pPr>
      <w:r w:rsidRPr="00A424C6">
        <w:rPr>
          <w:rFonts w:ascii="Arial" w:hAnsi="Arial" w:cs="Arial"/>
          <w:i/>
          <w:iCs/>
          <w:sz w:val="24"/>
          <w:szCs w:val="24"/>
        </w:rPr>
        <w:t>Describe</w:t>
      </w:r>
      <w:r w:rsidRPr="00D10B21">
        <w:rPr>
          <w:rFonts w:ascii="Arial" w:hAnsi="Arial" w:cs="Arial"/>
          <w:sz w:val="24"/>
          <w:szCs w:val="24"/>
        </w:rPr>
        <w:t>:</w:t>
      </w:r>
      <w:r w:rsidR="00A424C6">
        <w:rPr>
          <w:rFonts w:ascii="Arial" w:hAnsi="Arial" w:cs="Arial"/>
          <w:sz w:val="24"/>
          <w:szCs w:val="24"/>
        </w:rPr>
        <w:tab/>
      </w:r>
      <w:r w:rsidR="002B752E">
        <w:rPr>
          <w:rFonts w:ascii="Arial" w:hAnsi="Arial" w:cs="Arial"/>
          <w:sz w:val="24"/>
          <w:szCs w:val="24"/>
        </w:rPr>
        <w:t>p</w:t>
      </w:r>
      <w:r w:rsidRPr="00D10B21">
        <w:rPr>
          <w:rFonts w:ascii="Arial" w:hAnsi="Arial" w:cs="Arial"/>
          <w:sz w:val="24"/>
          <w:szCs w:val="24"/>
        </w:rPr>
        <w:t>rovide characteristics and features</w:t>
      </w:r>
      <w:r w:rsidR="00D2133D">
        <w:rPr>
          <w:rFonts w:ascii="Arial" w:hAnsi="Arial" w:cs="Arial"/>
          <w:sz w:val="24"/>
          <w:szCs w:val="24"/>
        </w:rPr>
        <w:t>.</w:t>
      </w:r>
    </w:p>
    <w:p w14:paraId="72C4B5B1" w14:textId="77777777" w:rsidR="00F00152" w:rsidRPr="00D10B21" w:rsidRDefault="00F00152" w:rsidP="00F00152">
      <w:pPr>
        <w:spacing w:after="0" w:line="240" w:lineRule="auto"/>
        <w:ind w:left="-709" w:right="142"/>
        <w:rPr>
          <w:rFonts w:ascii="Arial" w:hAnsi="Arial" w:cs="Arial"/>
          <w:bCs/>
          <w:sz w:val="24"/>
          <w:szCs w:val="24"/>
        </w:rPr>
      </w:pPr>
    </w:p>
    <w:p w14:paraId="7F7B40AE" w14:textId="77777777" w:rsidR="00F00152" w:rsidRPr="00D10B21" w:rsidRDefault="00F00152" w:rsidP="00F00152">
      <w:pPr>
        <w:spacing w:after="0" w:line="240" w:lineRule="auto"/>
        <w:ind w:left="-709" w:right="142"/>
        <w:jc w:val="both"/>
        <w:rPr>
          <w:rFonts w:ascii="Arial" w:hAnsi="Arial" w:cs="Arial"/>
          <w:b/>
          <w:bCs/>
          <w:sz w:val="24"/>
          <w:szCs w:val="24"/>
        </w:rPr>
      </w:pPr>
      <w:r w:rsidRPr="00D10B21">
        <w:rPr>
          <w:rFonts w:ascii="Arial" w:hAnsi="Arial" w:cs="Arial"/>
          <w:b/>
          <w:bCs/>
          <w:sz w:val="24"/>
          <w:szCs w:val="24"/>
        </w:rPr>
        <w:t xml:space="preserve">Teacher Notes: </w:t>
      </w:r>
    </w:p>
    <w:p w14:paraId="366D5D4E" w14:textId="642CD63D" w:rsidR="00F00152" w:rsidRPr="00D10B21" w:rsidRDefault="00F00152" w:rsidP="00F00152">
      <w:pPr>
        <w:spacing w:after="0" w:line="240" w:lineRule="auto"/>
        <w:ind w:left="-709" w:right="142"/>
        <w:jc w:val="both"/>
        <w:rPr>
          <w:rFonts w:ascii="Arial" w:hAnsi="Arial" w:cs="Arial"/>
          <w:sz w:val="24"/>
          <w:szCs w:val="24"/>
        </w:rPr>
      </w:pPr>
      <w:r w:rsidRPr="00D10B21">
        <w:rPr>
          <w:rFonts w:ascii="Arial" w:hAnsi="Arial" w:cs="Arial"/>
          <w:sz w:val="24"/>
          <w:szCs w:val="24"/>
        </w:rPr>
        <w:t>Site can be described by referring to the physical characteristics of a place.</w:t>
      </w:r>
      <w:r w:rsidR="008F7D9E">
        <w:rPr>
          <w:rFonts w:ascii="Arial" w:hAnsi="Arial" w:cs="Arial"/>
          <w:sz w:val="24"/>
          <w:szCs w:val="24"/>
        </w:rPr>
        <w:t xml:space="preserve"> </w:t>
      </w:r>
      <w:r w:rsidRPr="00D10B21">
        <w:rPr>
          <w:rFonts w:ascii="Arial" w:hAnsi="Arial" w:cs="Arial"/>
          <w:sz w:val="24"/>
          <w:szCs w:val="24"/>
        </w:rPr>
        <w:t xml:space="preserve"> Site characteristics should be described accurately in full sentences, using correct geographical terminology.</w:t>
      </w:r>
      <w:r w:rsidR="008F7D9E">
        <w:rPr>
          <w:rFonts w:ascii="Arial" w:hAnsi="Arial" w:cs="Arial"/>
          <w:sz w:val="24"/>
          <w:szCs w:val="24"/>
        </w:rPr>
        <w:t xml:space="preserve"> </w:t>
      </w:r>
      <w:r w:rsidRPr="00D10B21">
        <w:rPr>
          <w:rFonts w:ascii="Arial" w:hAnsi="Arial" w:cs="Arial"/>
          <w:sz w:val="24"/>
          <w:szCs w:val="24"/>
        </w:rPr>
        <w:t xml:space="preserve"> Features referred to should be for the site of the settlement only; not unrelated features in the distance.</w:t>
      </w:r>
    </w:p>
    <w:p w14:paraId="25A4877C" w14:textId="77777777" w:rsidR="008F7D9E" w:rsidRDefault="008F7D9E" w:rsidP="00F00152">
      <w:pPr>
        <w:spacing w:after="0" w:line="240" w:lineRule="auto"/>
        <w:ind w:left="-709" w:right="142"/>
        <w:jc w:val="both"/>
        <w:rPr>
          <w:rFonts w:ascii="Arial" w:hAnsi="Arial" w:cs="Arial"/>
          <w:sz w:val="24"/>
          <w:szCs w:val="24"/>
        </w:rPr>
      </w:pPr>
    </w:p>
    <w:p w14:paraId="1CA14A30" w14:textId="2723DB65" w:rsidR="00F00152" w:rsidRPr="00D10B21" w:rsidRDefault="00F00152" w:rsidP="00F00152">
      <w:pPr>
        <w:spacing w:after="0" w:line="240" w:lineRule="auto"/>
        <w:ind w:left="-709" w:right="142"/>
        <w:jc w:val="both"/>
        <w:rPr>
          <w:rFonts w:ascii="Arial" w:hAnsi="Arial" w:cs="Arial"/>
          <w:sz w:val="24"/>
          <w:szCs w:val="24"/>
        </w:rPr>
      </w:pPr>
      <w:r w:rsidRPr="00D10B21">
        <w:rPr>
          <w:rFonts w:ascii="Arial" w:hAnsi="Arial" w:cs="Arial"/>
          <w:sz w:val="24"/>
          <w:szCs w:val="24"/>
        </w:rPr>
        <w:t>Site features may include:</w:t>
      </w:r>
    </w:p>
    <w:p w14:paraId="72A7C689" w14:textId="3065CE79" w:rsidR="00F00152" w:rsidRPr="00A424C6" w:rsidRDefault="00F00152" w:rsidP="00932E88">
      <w:pPr>
        <w:pStyle w:val="ListParagraph"/>
        <w:numPr>
          <w:ilvl w:val="0"/>
          <w:numId w:val="29"/>
        </w:numPr>
        <w:ind w:right="142"/>
        <w:jc w:val="both"/>
        <w:rPr>
          <w:rFonts w:ascii="Arial" w:hAnsi="Arial" w:cs="Arial"/>
        </w:rPr>
      </w:pPr>
      <w:r w:rsidRPr="00A424C6">
        <w:rPr>
          <w:rFonts w:ascii="Arial" w:hAnsi="Arial" w:cs="Arial"/>
        </w:rPr>
        <w:t>Topography – height, gradient, slope - e.g. Is a hill with a peak of 86 metres.</w:t>
      </w:r>
    </w:p>
    <w:p w14:paraId="29787154" w14:textId="7911915A" w:rsidR="00F00152" w:rsidRPr="00A424C6" w:rsidRDefault="00F00152" w:rsidP="00932E88">
      <w:pPr>
        <w:pStyle w:val="ListParagraph"/>
        <w:numPr>
          <w:ilvl w:val="0"/>
          <w:numId w:val="29"/>
        </w:numPr>
        <w:ind w:right="142"/>
        <w:jc w:val="both"/>
        <w:rPr>
          <w:rFonts w:ascii="Arial" w:hAnsi="Arial" w:cs="Arial"/>
        </w:rPr>
      </w:pPr>
      <w:r w:rsidRPr="00A424C6">
        <w:rPr>
          <w:rFonts w:ascii="Arial" w:hAnsi="Arial" w:cs="Arial"/>
        </w:rPr>
        <w:t>Landforms – e.g. floodplain, valley - e.g. Contains a saddle in the south-eastern corner.</w:t>
      </w:r>
    </w:p>
    <w:p w14:paraId="0CA06B3A" w14:textId="123D962D" w:rsidR="00F00152" w:rsidRPr="00A424C6" w:rsidRDefault="00F00152" w:rsidP="00932E88">
      <w:pPr>
        <w:pStyle w:val="ListParagraph"/>
        <w:numPr>
          <w:ilvl w:val="0"/>
          <w:numId w:val="29"/>
        </w:numPr>
        <w:ind w:right="142"/>
        <w:jc w:val="both"/>
        <w:rPr>
          <w:rFonts w:ascii="Arial" w:hAnsi="Arial" w:cs="Arial"/>
        </w:rPr>
      </w:pPr>
      <w:r w:rsidRPr="00A424C6">
        <w:rPr>
          <w:rFonts w:ascii="Arial" w:hAnsi="Arial" w:cs="Arial"/>
        </w:rPr>
        <w:t>Gradient – Mount Garrett has</w:t>
      </w:r>
      <w:r w:rsidR="00F3252F" w:rsidRPr="00A424C6">
        <w:rPr>
          <w:rFonts w:ascii="Arial" w:hAnsi="Arial" w:cs="Arial"/>
        </w:rPr>
        <w:t xml:space="preserve"> a</w:t>
      </w:r>
      <w:r w:rsidR="003C782B" w:rsidRPr="00A424C6">
        <w:rPr>
          <w:rFonts w:ascii="Arial" w:hAnsi="Arial" w:cs="Arial"/>
        </w:rPr>
        <w:t xml:space="preserve"> </w:t>
      </w:r>
      <w:r w:rsidR="00F3252F" w:rsidRPr="00A424C6">
        <w:rPr>
          <w:rFonts w:ascii="Arial" w:hAnsi="Arial" w:cs="Arial"/>
        </w:rPr>
        <w:t>high</w:t>
      </w:r>
      <w:r w:rsidRPr="00A424C6">
        <w:rPr>
          <w:rFonts w:ascii="Arial" w:hAnsi="Arial" w:cs="Arial"/>
        </w:rPr>
        <w:t xml:space="preserve"> average gradient of approximately 1:10 on the west, steeper to the east.</w:t>
      </w:r>
    </w:p>
    <w:p w14:paraId="013E3D08" w14:textId="49DC0F60" w:rsidR="00F00152" w:rsidRPr="00A424C6" w:rsidRDefault="00F00152" w:rsidP="00932E88">
      <w:pPr>
        <w:pStyle w:val="ListParagraph"/>
        <w:numPr>
          <w:ilvl w:val="0"/>
          <w:numId w:val="29"/>
        </w:numPr>
        <w:ind w:right="142"/>
        <w:jc w:val="both"/>
        <w:rPr>
          <w:rFonts w:ascii="Arial" w:hAnsi="Arial" w:cs="Arial"/>
        </w:rPr>
      </w:pPr>
      <w:r w:rsidRPr="00A424C6">
        <w:rPr>
          <w:rFonts w:ascii="Arial" w:hAnsi="Arial" w:cs="Arial"/>
        </w:rPr>
        <w:t>Drainage – rivers, lakes, swamps - e.g. There is a stream running into the south-western corner.</w:t>
      </w:r>
    </w:p>
    <w:p w14:paraId="4BB80EC8" w14:textId="77777777" w:rsidR="00F00152" w:rsidRPr="00D10B21" w:rsidRDefault="00F00152" w:rsidP="00F00152">
      <w:pPr>
        <w:spacing w:after="0" w:line="240" w:lineRule="auto"/>
        <w:ind w:left="-426" w:right="142" w:hanging="141"/>
        <w:jc w:val="both"/>
        <w:rPr>
          <w:rFonts w:ascii="Arial" w:hAnsi="Arial" w:cs="Arial"/>
          <w:sz w:val="24"/>
          <w:szCs w:val="24"/>
        </w:rPr>
      </w:pPr>
    </w:p>
    <w:p w14:paraId="6F1BF54E" w14:textId="77777777" w:rsidR="00F00152" w:rsidRPr="00D10B21" w:rsidRDefault="00F00152" w:rsidP="00F00152">
      <w:pPr>
        <w:spacing w:after="0" w:line="240" w:lineRule="auto"/>
        <w:ind w:left="-709" w:right="-426"/>
        <w:jc w:val="both"/>
        <w:rPr>
          <w:rFonts w:ascii="Arial" w:hAnsi="Arial" w:cs="Arial"/>
          <w:bCs/>
          <w:sz w:val="24"/>
          <w:szCs w:val="24"/>
        </w:rPr>
      </w:pPr>
    </w:p>
    <w:p w14:paraId="1E9EB729" w14:textId="77777777" w:rsidR="00F00152" w:rsidRPr="00D10B21" w:rsidRDefault="00F00152" w:rsidP="00F00152">
      <w:pPr>
        <w:spacing w:after="0" w:line="240" w:lineRule="auto"/>
        <w:ind w:left="-567" w:right="-425"/>
        <w:jc w:val="both"/>
        <w:rPr>
          <w:rFonts w:ascii="Arial" w:hAnsi="Arial" w:cs="Arial"/>
          <w:b/>
          <w:bCs/>
          <w:sz w:val="24"/>
          <w:szCs w:val="24"/>
        </w:rPr>
      </w:pPr>
      <w:r w:rsidRPr="00D10B21">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F00152" w:rsidRPr="00D10B21" w14:paraId="0AA0D64A" w14:textId="77777777" w:rsidTr="00D2133D">
        <w:tc>
          <w:tcPr>
            <w:tcW w:w="9972" w:type="dxa"/>
          </w:tcPr>
          <w:p w14:paraId="49E56341" w14:textId="549B621B" w:rsidR="00F00152" w:rsidRPr="00D10B21" w:rsidRDefault="00F00152" w:rsidP="00E57A6A">
            <w:pPr>
              <w:spacing w:after="0" w:line="240" w:lineRule="auto"/>
              <w:ind w:right="-426"/>
              <w:jc w:val="center"/>
              <w:rPr>
                <w:rFonts w:ascii="Arial" w:hAnsi="Arial" w:cs="Arial"/>
                <w:b/>
                <w:bCs/>
                <w:sz w:val="24"/>
                <w:szCs w:val="24"/>
              </w:rPr>
            </w:pPr>
            <w:r w:rsidRPr="00D10B21">
              <w:rPr>
                <w:rFonts w:ascii="Arial" w:hAnsi="Arial" w:cs="Arial"/>
                <w:b/>
                <w:bCs/>
                <w:sz w:val="24"/>
                <w:szCs w:val="24"/>
              </w:rPr>
              <w:t>Description</w:t>
            </w:r>
          </w:p>
        </w:tc>
        <w:tc>
          <w:tcPr>
            <w:tcW w:w="802" w:type="dxa"/>
          </w:tcPr>
          <w:p w14:paraId="001D99C5" w14:textId="77777777" w:rsidR="00F00152" w:rsidRPr="00D10B21" w:rsidRDefault="00F00152" w:rsidP="00E57A6A">
            <w:pPr>
              <w:spacing w:after="0" w:line="240" w:lineRule="auto"/>
              <w:ind w:left="-108" w:right="-108"/>
              <w:jc w:val="center"/>
              <w:rPr>
                <w:rFonts w:ascii="Arial" w:hAnsi="Arial" w:cs="Arial"/>
                <w:b/>
                <w:bCs/>
                <w:sz w:val="24"/>
                <w:szCs w:val="24"/>
              </w:rPr>
            </w:pPr>
            <w:r w:rsidRPr="00D10B21">
              <w:rPr>
                <w:rFonts w:ascii="Arial" w:hAnsi="Arial" w:cs="Arial"/>
                <w:b/>
                <w:bCs/>
                <w:sz w:val="24"/>
                <w:szCs w:val="24"/>
              </w:rPr>
              <w:t>Marks</w:t>
            </w:r>
          </w:p>
        </w:tc>
      </w:tr>
      <w:tr w:rsidR="00F00152" w:rsidRPr="00D10B21" w14:paraId="3D6DBE2B" w14:textId="77777777" w:rsidTr="00D2133D">
        <w:tc>
          <w:tcPr>
            <w:tcW w:w="9972" w:type="dxa"/>
          </w:tcPr>
          <w:tbl>
            <w:tblPr>
              <w:tblW w:w="0" w:type="auto"/>
              <w:tblBorders>
                <w:top w:val="nil"/>
                <w:left w:val="nil"/>
                <w:bottom w:val="nil"/>
                <w:right w:val="nil"/>
              </w:tblBorders>
              <w:tblLook w:val="0000" w:firstRow="0" w:lastRow="0" w:firstColumn="0" w:lastColumn="0" w:noHBand="0" w:noVBand="0"/>
            </w:tblPr>
            <w:tblGrid>
              <w:gridCol w:w="9756"/>
            </w:tblGrid>
            <w:tr w:rsidR="00F00152" w:rsidRPr="00D10B21" w14:paraId="39AB00DC" w14:textId="77777777" w:rsidTr="00E57A6A">
              <w:trPr>
                <w:trHeight w:val="250"/>
              </w:trPr>
              <w:tc>
                <w:tcPr>
                  <w:tcW w:w="0" w:type="auto"/>
                </w:tcPr>
                <w:p w14:paraId="57497F71" w14:textId="77777777" w:rsidR="00F00152" w:rsidRPr="00D10B21" w:rsidRDefault="00F00152" w:rsidP="00E57A6A">
                  <w:pPr>
                    <w:autoSpaceDE w:val="0"/>
                    <w:autoSpaceDN w:val="0"/>
                    <w:adjustRightInd w:val="0"/>
                    <w:spacing w:after="0" w:line="240" w:lineRule="auto"/>
                    <w:ind w:left="-71"/>
                    <w:rPr>
                      <w:rFonts w:ascii="Arial" w:eastAsia="Times New Roman" w:hAnsi="Arial" w:cs="Arial"/>
                      <w:color w:val="000000"/>
                      <w:sz w:val="24"/>
                      <w:szCs w:val="24"/>
                      <w:lang w:eastAsia="en-AU"/>
                    </w:rPr>
                  </w:pPr>
                  <w:r w:rsidRPr="00D10B21">
                    <w:rPr>
                      <w:rFonts w:ascii="Arial" w:hAnsi="Arial" w:cs="Arial"/>
                      <w:bCs/>
                      <w:sz w:val="24"/>
                      <w:szCs w:val="24"/>
                    </w:rPr>
                    <w:t xml:space="preserve">Correctly describes </w:t>
                  </w:r>
                  <w:r>
                    <w:rPr>
                      <w:rFonts w:ascii="Arial" w:hAnsi="Arial" w:cs="Arial"/>
                      <w:b/>
                      <w:sz w:val="24"/>
                      <w:szCs w:val="24"/>
                    </w:rPr>
                    <w:t>two</w:t>
                  </w:r>
                  <w:r w:rsidRPr="00D10B21">
                    <w:rPr>
                      <w:rFonts w:ascii="Arial" w:hAnsi="Arial" w:cs="Arial"/>
                      <w:bCs/>
                      <w:sz w:val="24"/>
                      <w:szCs w:val="24"/>
                    </w:rPr>
                    <w:t xml:space="preserve"> (</w:t>
                  </w:r>
                  <w:r>
                    <w:rPr>
                      <w:rFonts w:ascii="Arial" w:hAnsi="Arial" w:cs="Arial"/>
                      <w:bCs/>
                      <w:sz w:val="24"/>
                      <w:szCs w:val="24"/>
                    </w:rPr>
                    <w:t>2</w:t>
                  </w:r>
                  <w:r w:rsidRPr="00D10B21">
                    <w:rPr>
                      <w:rFonts w:ascii="Arial" w:hAnsi="Arial" w:cs="Arial"/>
                      <w:bCs/>
                      <w:sz w:val="24"/>
                      <w:szCs w:val="24"/>
                    </w:rPr>
                    <w:t>) site characteristic</w:t>
                  </w:r>
                  <w:r>
                    <w:rPr>
                      <w:rFonts w:ascii="Arial" w:hAnsi="Arial" w:cs="Arial"/>
                      <w:bCs/>
                      <w:sz w:val="24"/>
                      <w:szCs w:val="24"/>
                    </w:rPr>
                    <w:t>s</w:t>
                  </w:r>
                  <w:r w:rsidRPr="00D10B21">
                    <w:rPr>
                      <w:rFonts w:ascii="Arial" w:hAnsi="Arial" w:cs="Arial"/>
                      <w:bCs/>
                      <w:sz w:val="24"/>
                      <w:szCs w:val="24"/>
                    </w:rPr>
                    <w:t xml:space="preserve"> (e.g. elevation, natural drainage, natural vegetation, slope, soil).</w:t>
                  </w:r>
                </w:p>
              </w:tc>
            </w:tr>
          </w:tbl>
          <w:p w14:paraId="704CDB46" w14:textId="77777777" w:rsidR="00F00152" w:rsidRPr="00D10B21" w:rsidRDefault="00F00152" w:rsidP="00E57A6A">
            <w:pPr>
              <w:widowControl w:val="0"/>
              <w:autoSpaceDE w:val="0"/>
              <w:autoSpaceDN w:val="0"/>
              <w:adjustRightInd w:val="0"/>
              <w:spacing w:before="120" w:after="0" w:line="240" w:lineRule="auto"/>
              <w:ind w:left="32" w:right="113"/>
              <w:jc w:val="both"/>
              <w:rPr>
                <w:rFonts w:ascii="Arial" w:eastAsia="Times New Roman" w:hAnsi="Arial" w:cs="Arial"/>
                <w:sz w:val="24"/>
                <w:szCs w:val="24"/>
                <w:lang w:val="en-US" w:eastAsia="en-AU"/>
              </w:rPr>
            </w:pPr>
          </w:p>
        </w:tc>
        <w:tc>
          <w:tcPr>
            <w:tcW w:w="802" w:type="dxa"/>
          </w:tcPr>
          <w:p w14:paraId="4F850716" w14:textId="77777777" w:rsidR="00F00152" w:rsidRPr="00D10B21" w:rsidRDefault="00F00152" w:rsidP="00E57A6A">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F00152" w:rsidRPr="00D10B21" w14:paraId="4216DBDA" w14:textId="77777777" w:rsidTr="00D2133D">
        <w:tc>
          <w:tcPr>
            <w:tcW w:w="9972" w:type="dxa"/>
          </w:tcPr>
          <w:p w14:paraId="36255608" w14:textId="77777777" w:rsidR="00F00152" w:rsidRPr="00D10B21" w:rsidRDefault="00F00152" w:rsidP="00E57A6A">
            <w:pPr>
              <w:spacing w:before="120" w:after="120" w:line="240" w:lineRule="auto"/>
              <w:ind w:left="32" w:right="113"/>
              <w:jc w:val="both"/>
              <w:rPr>
                <w:rFonts w:ascii="Arial" w:hAnsi="Arial" w:cs="Arial"/>
                <w:bCs/>
                <w:sz w:val="24"/>
                <w:szCs w:val="24"/>
              </w:rPr>
            </w:pPr>
            <w:r w:rsidRPr="00D10B21">
              <w:rPr>
                <w:rFonts w:ascii="Arial" w:hAnsi="Arial" w:cs="Arial"/>
                <w:bCs/>
                <w:sz w:val="24"/>
                <w:szCs w:val="24"/>
              </w:rPr>
              <w:t xml:space="preserve">Correctly describes </w:t>
            </w:r>
            <w:r>
              <w:rPr>
                <w:rFonts w:ascii="Arial" w:hAnsi="Arial" w:cs="Arial"/>
                <w:b/>
                <w:sz w:val="24"/>
                <w:szCs w:val="24"/>
              </w:rPr>
              <w:t>one</w:t>
            </w:r>
            <w:r w:rsidRPr="00D10B21">
              <w:rPr>
                <w:rFonts w:ascii="Arial" w:hAnsi="Arial" w:cs="Arial"/>
                <w:bCs/>
                <w:sz w:val="24"/>
                <w:szCs w:val="24"/>
              </w:rPr>
              <w:t xml:space="preserve"> (1) site characteristic (e.g. elevation, natural drainage, natural vegetation, slope, soil).</w:t>
            </w:r>
          </w:p>
        </w:tc>
        <w:tc>
          <w:tcPr>
            <w:tcW w:w="802" w:type="dxa"/>
          </w:tcPr>
          <w:p w14:paraId="516245A6" w14:textId="77777777" w:rsidR="00F00152" w:rsidRPr="00D10B21" w:rsidRDefault="00F00152" w:rsidP="00E57A6A">
            <w:pPr>
              <w:spacing w:before="120" w:after="120" w:line="240" w:lineRule="auto"/>
              <w:ind w:right="-108"/>
              <w:jc w:val="center"/>
              <w:rPr>
                <w:rFonts w:ascii="Arial" w:hAnsi="Arial" w:cs="Arial"/>
                <w:bCs/>
                <w:sz w:val="24"/>
                <w:szCs w:val="24"/>
              </w:rPr>
            </w:pPr>
            <w:r w:rsidRPr="00D10B21">
              <w:rPr>
                <w:rFonts w:ascii="Arial" w:hAnsi="Arial" w:cs="Arial"/>
                <w:bCs/>
                <w:sz w:val="24"/>
                <w:szCs w:val="24"/>
              </w:rPr>
              <w:t>1</w:t>
            </w:r>
          </w:p>
        </w:tc>
      </w:tr>
      <w:tr w:rsidR="00F00152" w:rsidRPr="00D10B21" w14:paraId="7A4CF88A" w14:textId="77777777" w:rsidTr="00D2133D">
        <w:tc>
          <w:tcPr>
            <w:tcW w:w="9972" w:type="dxa"/>
          </w:tcPr>
          <w:p w14:paraId="01FD1F47" w14:textId="77777777" w:rsidR="00F00152" w:rsidRPr="00D10B21" w:rsidRDefault="00F00152" w:rsidP="00E57A6A">
            <w:pPr>
              <w:spacing w:before="120" w:after="120" w:line="240" w:lineRule="auto"/>
              <w:ind w:right="-108"/>
              <w:jc w:val="right"/>
              <w:rPr>
                <w:rFonts w:ascii="Arial" w:hAnsi="Arial" w:cs="Arial"/>
                <w:b/>
                <w:bCs/>
                <w:sz w:val="24"/>
                <w:szCs w:val="24"/>
              </w:rPr>
            </w:pPr>
            <w:r w:rsidRPr="00D10B21">
              <w:rPr>
                <w:rFonts w:ascii="Arial" w:hAnsi="Arial" w:cs="Arial"/>
                <w:b/>
                <w:bCs/>
                <w:sz w:val="24"/>
                <w:szCs w:val="24"/>
              </w:rPr>
              <w:t>TOTAL</w:t>
            </w:r>
          </w:p>
        </w:tc>
        <w:tc>
          <w:tcPr>
            <w:tcW w:w="802" w:type="dxa"/>
          </w:tcPr>
          <w:p w14:paraId="66A59B8A" w14:textId="77777777" w:rsidR="00F00152" w:rsidRPr="00D10B21" w:rsidRDefault="00F00152" w:rsidP="00E57A6A">
            <w:pPr>
              <w:spacing w:before="120" w:after="120" w:line="240" w:lineRule="auto"/>
              <w:ind w:right="-108"/>
              <w:jc w:val="center"/>
              <w:rPr>
                <w:rFonts w:ascii="Arial" w:hAnsi="Arial" w:cs="Arial"/>
                <w:b/>
                <w:bCs/>
                <w:sz w:val="24"/>
                <w:szCs w:val="24"/>
              </w:rPr>
            </w:pPr>
            <w:r w:rsidRPr="00D10B21">
              <w:rPr>
                <w:rFonts w:ascii="Arial" w:hAnsi="Arial" w:cs="Arial"/>
                <w:b/>
                <w:bCs/>
                <w:sz w:val="24"/>
                <w:szCs w:val="24"/>
              </w:rPr>
              <w:t>2</w:t>
            </w:r>
          </w:p>
        </w:tc>
      </w:tr>
    </w:tbl>
    <w:p w14:paraId="75E7BD31" w14:textId="77777777" w:rsidR="00F00152" w:rsidRPr="00D10B21" w:rsidRDefault="00F00152" w:rsidP="00F00152">
      <w:pPr>
        <w:spacing w:after="0" w:line="240" w:lineRule="auto"/>
        <w:ind w:left="-709" w:right="-426"/>
        <w:jc w:val="both"/>
        <w:rPr>
          <w:rFonts w:ascii="Arial" w:hAnsi="Arial" w:cs="Arial"/>
          <w:bCs/>
          <w:sz w:val="24"/>
          <w:szCs w:val="24"/>
        </w:rPr>
      </w:pPr>
    </w:p>
    <w:p w14:paraId="3B343580" w14:textId="33707157" w:rsidR="00F273D5" w:rsidRDefault="00F273D5">
      <w:pPr>
        <w:spacing w:after="0" w:line="240" w:lineRule="auto"/>
        <w:rPr>
          <w:rFonts w:ascii="Arial" w:hAnsi="Arial" w:cs="Arial"/>
          <w:sz w:val="24"/>
          <w:szCs w:val="24"/>
          <w:lang w:val="en-US"/>
        </w:rPr>
      </w:pPr>
      <w:r>
        <w:rPr>
          <w:rFonts w:ascii="Arial" w:hAnsi="Arial" w:cs="Arial"/>
          <w:sz w:val="24"/>
          <w:szCs w:val="24"/>
          <w:lang w:val="en-US"/>
        </w:rPr>
        <w:br w:type="page"/>
      </w:r>
    </w:p>
    <w:p w14:paraId="7BB8E859" w14:textId="77777777" w:rsidR="00F273D5" w:rsidRDefault="00F273D5" w:rsidP="00435A2C">
      <w:pPr>
        <w:spacing w:after="0" w:line="240" w:lineRule="auto"/>
        <w:ind w:left="-709"/>
        <w:rPr>
          <w:rFonts w:ascii="Arial" w:hAnsi="Arial" w:cs="Arial"/>
          <w:sz w:val="24"/>
          <w:szCs w:val="24"/>
          <w:lang w:val="en-US"/>
        </w:rPr>
      </w:pPr>
    </w:p>
    <w:p w14:paraId="4E483C90" w14:textId="246DE0A3" w:rsidR="00F273D5" w:rsidRDefault="00F273D5" w:rsidP="00F273D5">
      <w:pPr>
        <w:spacing w:after="0" w:line="240" w:lineRule="auto"/>
        <w:ind w:left="-709"/>
        <w:rPr>
          <w:rFonts w:ascii="Arial" w:hAnsi="Arial" w:cs="Arial"/>
          <w:sz w:val="24"/>
          <w:szCs w:val="24"/>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E64059">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Pr>
          <w:rFonts w:ascii="Arial" w:hAnsi="Arial" w:cs="Arial"/>
          <w:sz w:val="24"/>
          <w:szCs w:val="24"/>
        </w:rPr>
        <w:t>2017</w:t>
      </w:r>
    </w:p>
    <w:p w14:paraId="4DA64A48" w14:textId="5CF554BA" w:rsidR="00435A2C" w:rsidRPr="00E95A10" w:rsidRDefault="00435A2C" w:rsidP="00435A2C">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741696" behindDoc="0" locked="0" layoutInCell="1" allowOverlap="1" wp14:anchorId="0C70C273" wp14:editId="2D3846CD">
                <wp:simplePos x="0" y="0"/>
                <wp:positionH relativeFrom="column">
                  <wp:posOffset>-438150</wp:posOffset>
                </wp:positionH>
                <wp:positionV relativeFrom="paragraph">
                  <wp:posOffset>210294</wp:posOffset>
                </wp:positionV>
                <wp:extent cx="6926580" cy="762000"/>
                <wp:effectExtent l="0" t="0" r="26670" b="1905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762000"/>
                        </a:xfrm>
                        <a:prstGeom prst="rect">
                          <a:avLst/>
                        </a:prstGeom>
                        <a:solidFill>
                          <a:srgbClr val="FFFFFF"/>
                        </a:solidFill>
                        <a:ln w="9525">
                          <a:solidFill>
                            <a:schemeClr val="tx1"/>
                          </a:solidFill>
                          <a:miter lim="800000"/>
                          <a:headEnd/>
                          <a:tailEnd/>
                        </a:ln>
                      </wps:spPr>
                      <wps:txbx>
                        <w:txbxContent>
                          <w:p w14:paraId="38C4AEAA" w14:textId="22F70FD1" w:rsidR="00783897" w:rsidRPr="008C7616" w:rsidRDefault="00783897" w:rsidP="0061420B">
                            <w:pPr>
                              <w:tabs>
                                <w:tab w:val="left" w:pos="9498"/>
                              </w:tabs>
                              <w:rPr>
                                <w:rFonts w:ascii="Arial" w:hAnsi="Arial" w:cs="Arial"/>
                                <w:b/>
                                <w:bCs/>
                                <w:sz w:val="24"/>
                                <w:szCs w:val="24"/>
                                <w:lang w:val="en-US"/>
                              </w:rPr>
                            </w:pPr>
                            <w:r w:rsidRPr="008C7616">
                              <w:rPr>
                                <w:rFonts w:ascii="Arial" w:hAnsi="Arial" w:cs="Arial"/>
                                <w:b/>
                                <w:bCs/>
                                <w:sz w:val="24"/>
                                <w:szCs w:val="24"/>
                                <w:lang w:val="en-US"/>
                              </w:rPr>
                              <w:t xml:space="preserve">Question </w:t>
                            </w:r>
                            <w:r>
                              <w:rPr>
                                <w:rFonts w:ascii="Arial" w:hAnsi="Arial" w:cs="Arial"/>
                                <w:b/>
                                <w:bCs/>
                                <w:sz w:val="24"/>
                                <w:szCs w:val="24"/>
                                <w:lang w:val="en-US"/>
                              </w:rPr>
                              <w:t>22</w:t>
                            </w:r>
                            <w:r>
                              <w:rPr>
                                <w:rFonts w:ascii="Arial" w:hAnsi="Arial" w:cs="Arial"/>
                                <w:b/>
                                <w:bCs/>
                                <w:sz w:val="24"/>
                                <w:szCs w:val="24"/>
                                <w:lang w:val="en-US"/>
                              </w:rPr>
                              <w:tab/>
                              <w:t>(2 marks)</w:t>
                            </w:r>
                          </w:p>
                          <w:p w14:paraId="6C6D8938" w14:textId="77777777" w:rsidR="00783897" w:rsidRPr="00441F2F" w:rsidRDefault="00783897" w:rsidP="00435A2C">
                            <w:pPr>
                              <w:rPr>
                                <w:rFonts w:ascii="Arial" w:hAnsi="Arial" w:cs="Arial"/>
                                <w:sz w:val="24"/>
                                <w:szCs w:val="24"/>
                              </w:rPr>
                            </w:pPr>
                            <w:r w:rsidRPr="00441F2F">
                              <w:rPr>
                                <w:rFonts w:ascii="Arial" w:hAnsi="Arial" w:cs="Arial"/>
                                <w:sz w:val="24"/>
                                <w:szCs w:val="24"/>
                                <w:lang w:val="en-US"/>
                              </w:rPr>
                              <w:t xml:space="preserve">Describe </w:t>
                            </w:r>
                            <w:r w:rsidRPr="00441F2F">
                              <w:rPr>
                                <w:rFonts w:ascii="Arial" w:hAnsi="Arial" w:cs="Arial"/>
                                <w:b/>
                                <w:sz w:val="24"/>
                                <w:szCs w:val="24"/>
                                <w:lang w:val="en-US"/>
                              </w:rPr>
                              <w:t xml:space="preserve">two (2) </w:t>
                            </w:r>
                            <w:r w:rsidRPr="00441F2F">
                              <w:rPr>
                                <w:rFonts w:ascii="Arial" w:hAnsi="Arial" w:cs="Arial"/>
                                <w:sz w:val="24"/>
                                <w:szCs w:val="24"/>
                                <w:lang w:val="en-US"/>
                              </w:rPr>
                              <w:t xml:space="preserve">characteristics of the situation </w:t>
                            </w:r>
                            <w:r>
                              <w:rPr>
                                <w:rFonts w:ascii="Arial" w:hAnsi="Arial" w:cs="Arial"/>
                                <w:sz w:val="24"/>
                                <w:szCs w:val="24"/>
                                <w:lang w:val="en-US"/>
                              </w:rPr>
                              <w:t xml:space="preserve">of </w:t>
                            </w:r>
                            <w:r>
                              <w:rPr>
                                <w:rFonts w:ascii="Arial" w:hAnsi="Arial" w:cs="Arial"/>
                                <w:sz w:val="24"/>
                                <w:szCs w:val="24"/>
                              </w:rPr>
                              <w:t>the built-up area of Seven Mile Beach (AR 4154).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0C273" id="_x0000_s1028" type="#_x0000_t202" style="position:absolute;left:0;text-align:left;margin-left:-34.5pt;margin-top:16.55pt;width:545.4pt;height:60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" strokecolor="black [3213]">
                <v:textbox>
                  <w:txbxContent>
                    <w:p w14:paraId="38C4AEAA" w14:textId="22F70FD1" w:rsidR="00783897" w:rsidRPr="008C7616" w:rsidRDefault="00783897" w:rsidP="0061420B">
                      <w:pPr>
                        <w:tabs>
                          <w:tab w:val="left" w:pos="9498"/>
                        </w:tabs>
                        <w:rPr>
                          <w:rFonts w:ascii="Arial" w:hAnsi="Arial" w:cs="Arial"/>
                          <w:b/>
                          <w:bCs/>
                          <w:sz w:val="24"/>
                          <w:szCs w:val="24"/>
                          <w:lang w:val="en-US"/>
                        </w:rPr>
                      </w:pPr>
                      <w:r w:rsidRPr="008C7616">
                        <w:rPr>
                          <w:rFonts w:ascii="Arial" w:hAnsi="Arial" w:cs="Arial"/>
                          <w:b/>
                          <w:bCs/>
                          <w:sz w:val="24"/>
                          <w:szCs w:val="24"/>
                          <w:lang w:val="en-US"/>
                        </w:rPr>
                        <w:t xml:space="preserve">Question </w:t>
                      </w:r>
                      <w:r>
                        <w:rPr>
                          <w:rFonts w:ascii="Arial" w:hAnsi="Arial" w:cs="Arial"/>
                          <w:b/>
                          <w:bCs/>
                          <w:sz w:val="24"/>
                          <w:szCs w:val="24"/>
                          <w:lang w:val="en-US"/>
                        </w:rPr>
                        <w:t>22</w:t>
                      </w:r>
                      <w:r>
                        <w:rPr>
                          <w:rFonts w:ascii="Arial" w:hAnsi="Arial" w:cs="Arial"/>
                          <w:b/>
                          <w:bCs/>
                          <w:sz w:val="24"/>
                          <w:szCs w:val="24"/>
                          <w:lang w:val="en-US"/>
                        </w:rPr>
                        <w:tab/>
                        <w:t>(2 marks)</w:t>
                      </w:r>
                    </w:p>
                    <w:p w14:paraId="6C6D8938" w14:textId="77777777" w:rsidR="00783897" w:rsidRPr="00441F2F" w:rsidRDefault="00783897" w:rsidP="00435A2C">
                      <w:pPr>
                        <w:rPr>
                          <w:rFonts w:ascii="Arial" w:hAnsi="Arial" w:cs="Arial"/>
                          <w:sz w:val="24"/>
                          <w:szCs w:val="24"/>
                        </w:rPr>
                      </w:pPr>
                      <w:r w:rsidRPr="00441F2F">
                        <w:rPr>
                          <w:rFonts w:ascii="Arial" w:hAnsi="Arial" w:cs="Arial"/>
                          <w:sz w:val="24"/>
                          <w:szCs w:val="24"/>
                          <w:lang w:val="en-US"/>
                        </w:rPr>
                        <w:t xml:space="preserve">Describe </w:t>
                      </w:r>
                      <w:r w:rsidRPr="00441F2F">
                        <w:rPr>
                          <w:rFonts w:ascii="Arial" w:hAnsi="Arial" w:cs="Arial"/>
                          <w:b/>
                          <w:sz w:val="24"/>
                          <w:szCs w:val="24"/>
                          <w:lang w:val="en-US"/>
                        </w:rPr>
                        <w:t xml:space="preserve">two (2) </w:t>
                      </w:r>
                      <w:r w:rsidRPr="00441F2F">
                        <w:rPr>
                          <w:rFonts w:ascii="Arial" w:hAnsi="Arial" w:cs="Arial"/>
                          <w:sz w:val="24"/>
                          <w:szCs w:val="24"/>
                          <w:lang w:val="en-US"/>
                        </w:rPr>
                        <w:t xml:space="preserve">characteristics of the situation </w:t>
                      </w:r>
                      <w:r>
                        <w:rPr>
                          <w:rFonts w:ascii="Arial" w:hAnsi="Arial" w:cs="Arial"/>
                          <w:sz w:val="24"/>
                          <w:szCs w:val="24"/>
                          <w:lang w:val="en-US"/>
                        </w:rPr>
                        <w:t xml:space="preserve">of </w:t>
                      </w:r>
                      <w:r>
                        <w:rPr>
                          <w:rFonts w:ascii="Arial" w:hAnsi="Arial" w:cs="Arial"/>
                          <w:sz w:val="24"/>
                          <w:szCs w:val="24"/>
                        </w:rPr>
                        <w:t>the built-up area of Seven Mile Beach (AR 4154).</w:t>
                      </w:r>
                    </w:p>
                  </w:txbxContent>
                </v:textbox>
              </v:shape>
            </w:pict>
          </mc:Fallback>
        </mc:AlternateContent>
      </w:r>
    </w:p>
    <w:p w14:paraId="7F7C99D9" w14:textId="0DBA1DD3" w:rsidR="00435A2C" w:rsidRPr="00E95A10" w:rsidRDefault="00435A2C" w:rsidP="00435A2C">
      <w:pPr>
        <w:tabs>
          <w:tab w:val="left" w:pos="540"/>
          <w:tab w:val="right" w:pos="9540"/>
        </w:tabs>
        <w:spacing w:after="0" w:line="240" w:lineRule="auto"/>
        <w:ind w:left="-18" w:right="-426"/>
        <w:rPr>
          <w:rFonts w:ascii="Arial" w:hAnsi="Arial" w:cs="Arial"/>
          <w:sz w:val="24"/>
          <w:szCs w:val="24"/>
        </w:rPr>
      </w:pPr>
    </w:p>
    <w:p w14:paraId="6A271709" w14:textId="3D15E775" w:rsidR="00435A2C" w:rsidRPr="00E95A10" w:rsidRDefault="00435A2C" w:rsidP="00435A2C">
      <w:pPr>
        <w:spacing w:after="0"/>
        <w:ind w:left="-709" w:right="-426"/>
        <w:jc w:val="both"/>
        <w:rPr>
          <w:rFonts w:ascii="Arial" w:hAnsi="Arial" w:cs="Arial"/>
          <w:sz w:val="24"/>
          <w:szCs w:val="24"/>
        </w:rPr>
      </w:pPr>
    </w:p>
    <w:p w14:paraId="78ABA230" w14:textId="552BC274" w:rsidR="00435A2C" w:rsidRPr="00E95A10" w:rsidRDefault="00435A2C" w:rsidP="00435A2C">
      <w:pPr>
        <w:spacing w:after="0"/>
        <w:ind w:left="-709" w:right="-426"/>
        <w:jc w:val="both"/>
        <w:rPr>
          <w:rFonts w:ascii="Arial" w:hAnsi="Arial" w:cs="Arial"/>
          <w:sz w:val="24"/>
          <w:szCs w:val="24"/>
        </w:rPr>
      </w:pPr>
    </w:p>
    <w:p w14:paraId="6B79F72F" w14:textId="77777777" w:rsidR="00435A2C" w:rsidRPr="00E95A10" w:rsidRDefault="00435A2C" w:rsidP="00435A2C">
      <w:pPr>
        <w:spacing w:after="0"/>
        <w:ind w:left="-709" w:right="-426"/>
        <w:jc w:val="both"/>
        <w:rPr>
          <w:rFonts w:ascii="Arial" w:hAnsi="Arial" w:cs="Arial"/>
          <w:sz w:val="24"/>
          <w:szCs w:val="24"/>
        </w:rPr>
      </w:pPr>
    </w:p>
    <w:p w14:paraId="410CA7B5" w14:textId="77777777" w:rsidR="00435A2C" w:rsidRPr="00E95A10" w:rsidRDefault="00435A2C" w:rsidP="00435A2C">
      <w:pPr>
        <w:widowControl w:val="0"/>
        <w:autoSpaceDE w:val="0"/>
        <w:autoSpaceDN w:val="0"/>
        <w:adjustRightInd w:val="0"/>
        <w:spacing w:after="0" w:line="240" w:lineRule="auto"/>
        <w:ind w:right="-426"/>
        <w:rPr>
          <w:rFonts w:ascii="Arial" w:hAnsi="Arial" w:cs="Arial"/>
          <w:bCs/>
          <w:sz w:val="24"/>
          <w:szCs w:val="24"/>
        </w:rPr>
      </w:pPr>
    </w:p>
    <w:p w14:paraId="6901C219" w14:textId="77777777" w:rsidR="00435A2C" w:rsidRPr="004D38A2" w:rsidRDefault="00435A2C" w:rsidP="00435A2C">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03802A27" w14:textId="77777777" w:rsidR="00435A2C" w:rsidRPr="005B17A5" w:rsidRDefault="00435A2C" w:rsidP="00435A2C">
      <w:pPr>
        <w:spacing w:after="0" w:line="240" w:lineRule="auto"/>
        <w:ind w:left="-709" w:right="142"/>
        <w:rPr>
          <w:rFonts w:ascii="Arial" w:hAnsi="Arial" w:cs="Arial"/>
          <w:b/>
          <w:bCs/>
          <w:strike/>
          <w:sz w:val="24"/>
          <w:szCs w:val="24"/>
        </w:rPr>
      </w:pPr>
      <w:r>
        <w:rPr>
          <w:rFonts w:ascii="Arial" w:hAnsi="Arial" w:cs="Arial"/>
          <w:sz w:val="24"/>
          <w:szCs w:val="24"/>
        </w:rPr>
        <w:t>D</w:t>
      </w:r>
      <w:r w:rsidRPr="00D10B21">
        <w:rPr>
          <w:rFonts w:ascii="Arial" w:hAnsi="Arial" w:cs="Arial"/>
          <w:sz w:val="24"/>
          <w:szCs w:val="24"/>
        </w:rPr>
        <w:t>escribe the site and situation of places</w:t>
      </w:r>
      <w:r>
        <w:rPr>
          <w:rFonts w:ascii="Arial" w:hAnsi="Arial" w:cs="Arial"/>
          <w:b/>
          <w:bCs/>
          <w:strike/>
          <w:sz w:val="24"/>
          <w:szCs w:val="24"/>
        </w:rPr>
        <w:t>.</w:t>
      </w:r>
    </w:p>
    <w:p w14:paraId="66DDD150" w14:textId="77777777" w:rsidR="00435A2C" w:rsidRPr="00E95A10" w:rsidRDefault="00435A2C" w:rsidP="00435A2C">
      <w:pPr>
        <w:spacing w:after="0" w:line="240" w:lineRule="auto"/>
        <w:ind w:left="-709" w:right="142"/>
        <w:rPr>
          <w:rFonts w:ascii="Arial" w:hAnsi="Arial" w:cs="Arial"/>
          <w:b/>
          <w:bCs/>
          <w:sz w:val="24"/>
          <w:szCs w:val="24"/>
        </w:rPr>
      </w:pPr>
    </w:p>
    <w:p w14:paraId="66B3DE46" w14:textId="77777777" w:rsidR="00435A2C" w:rsidRDefault="00435A2C" w:rsidP="00435A2C">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1D631912" w14:textId="252C71D5" w:rsidR="00435A2C" w:rsidRPr="00B31834" w:rsidRDefault="00435A2C" w:rsidP="00435A2C">
      <w:pPr>
        <w:spacing w:after="0" w:line="240" w:lineRule="auto"/>
        <w:ind w:left="-709" w:right="142"/>
        <w:rPr>
          <w:rFonts w:ascii="Arial" w:hAnsi="Arial" w:cs="Arial"/>
          <w:sz w:val="24"/>
          <w:szCs w:val="24"/>
        </w:rPr>
      </w:pPr>
      <w:r w:rsidRPr="00A424C6">
        <w:rPr>
          <w:rFonts w:ascii="Arial" w:hAnsi="Arial" w:cs="Arial"/>
          <w:i/>
          <w:iCs/>
          <w:sz w:val="24"/>
          <w:szCs w:val="24"/>
        </w:rPr>
        <w:t>Describe</w:t>
      </w:r>
      <w:r>
        <w:rPr>
          <w:rFonts w:ascii="Arial" w:hAnsi="Arial" w:cs="Arial"/>
          <w:sz w:val="24"/>
          <w:szCs w:val="24"/>
        </w:rPr>
        <w:t>:</w:t>
      </w:r>
      <w:r>
        <w:rPr>
          <w:rFonts w:ascii="Arial" w:hAnsi="Arial" w:cs="Arial"/>
          <w:sz w:val="24"/>
          <w:szCs w:val="24"/>
        </w:rPr>
        <w:tab/>
      </w:r>
      <w:r w:rsidR="002B752E">
        <w:rPr>
          <w:rFonts w:ascii="Arial" w:hAnsi="Arial" w:cs="Arial"/>
          <w:sz w:val="24"/>
          <w:szCs w:val="24"/>
        </w:rPr>
        <w:t>p</w:t>
      </w:r>
      <w:r w:rsidRPr="00B31834">
        <w:rPr>
          <w:rFonts w:ascii="Arial" w:hAnsi="Arial" w:cs="Arial"/>
          <w:sz w:val="24"/>
          <w:szCs w:val="24"/>
        </w:rPr>
        <w:t>rovide characteristics and features</w:t>
      </w:r>
      <w:r>
        <w:rPr>
          <w:rFonts w:ascii="Arial" w:hAnsi="Arial" w:cs="Arial"/>
          <w:sz w:val="24"/>
          <w:szCs w:val="24"/>
        </w:rPr>
        <w:t>.</w:t>
      </w:r>
    </w:p>
    <w:p w14:paraId="7DC581C1" w14:textId="77777777" w:rsidR="00435A2C" w:rsidRPr="00E95A10" w:rsidRDefault="00435A2C" w:rsidP="00435A2C">
      <w:pPr>
        <w:spacing w:after="0" w:line="240" w:lineRule="auto"/>
        <w:ind w:left="-709" w:right="142"/>
        <w:rPr>
          <w:rFonts w:ascii="Arial" w:hAnsi="Arial" w:cs="Arial"/>
          <w:bCs/>
          <w:sz w:val="24"/>
          <w:szCs w:val="24"/>
        </w:rPr>
      </w:pPr>
    </w:p>
    <w:p w14:paraId="1D0FCE7D" w14:textId="77777777" w:rsidR="00435A2C" w:rsidRPr="00BB6EB8" w:rsidRDefault="00435A2C" w:rsidP="00435A2C">
      <w:pPr>
        <w:spacing w:after="0" w:line="240" w:lineRule="auto"/>
        <w:ind w:left="-709" w:right="142"/>
        <w:jc w:val="both"/>
        <w:rPr>
          <w:rFonts w:ascii="Arial" w:hAnsi="Arial" w:cs="Arial"/>
          <w:b/>
          <w:bCs/>
          <w:sz w:val="24"/>
          <w:szCs w:val="24"/>
        </w:rPr>
      </w:pPr>
      <w:r w:rsidRPr="00C10350">
        <w:rPr>
          <w:rFonts w:ascii="Arial" w:hAnsi="Arial" w:cs="Arial"/>
          <w:b/>
          <w:bCs/>
          <w:sz w:val="24"/>
          <w:szCs w:val="24"/>
        </w:rPr>
        <w:t>Teacher Notes:</w:t>
      </w:r>
    </w:p>
    <w:p w14:paraId="0271512E" w14:textId="77777777" w:rsidR="00435A2C" w:rsidRDefault="00435A2C" w:rsidP="00435A2C">
      <w:pPr>
        <w:spacing w:after="0" w:line="240" w:lineRule="auto"/>
        <w:ind w:left="-709" w:right="-426"/>
        <w:jc w:val="both"/>
        <w:rPr>
          <w:rFonts w:ascii="Arial" w:hAnsi="Arial" w:cs="Arial"/>
          <w:bCs/>
          <w:sz w:val="24"/>
          <w:szCs w:val="24"/>
        </w:rPr>
      </w:pPr>
      <w:r w:rsidRPr="00841715">
        <w:rPr>
          <w:rFonts w:ascii="Arial" w:hAnsi="Arial" w:cs="Arial"/>
          <w:bCs/>
          <w:sz w:val="24"/>
          <w:szCs w:val="24"/>
        </w:rPr>
        <w:t xml:space="preserve">Situation can be described by </w:t>
      </w:r>
      <w:r>
        <w:rPr>
          <w:rFonts w:ascii="Arial" w:hAnsi="Arial" w:cs="Arial"/>
          <w:bCs/>
          <w:sz w:val="24"/>
          <w:szCs w:val="24"/>
        </w:rPr>
        <w:t>referring</w:t>
      </w:r>
      <w:r w:rsidRPr="00841715">
        <w:rPr>
          <w:rFonts w:ascii="Arial" w:hAnsi="Arial" w:cs="Arial"/>
          <w:bCs/>
          <w:sz w:val="24"/>
          <w:szCs w:val="24"/>
        </w:rPr>
        <w:t xml:space="preserve"> to the location of a place in relation to its surroundings or its proximity to other places or features. </w:t>
      </w:r>
      <w:r>
        <w:rPr>
          <w:rFonts w:ascii="Arial" w:hAnsi="Arial" w:cs="Arial"/>
          <w:bCs/>
          <w:sz w:val="24"/>
          <w:szCs w:val="24"/>
        </w:rPr>
        <w:t xml:space="preserve"> </w:t>
      </w:r>
      <w:r w:rsidRPr="00841715">
        <w:rPr>
          <w:rFonts w:ascii="Arial" w:hAnsi="Arial" w:cs="Arial"/>
          <w:bCs/>
          <w:sz w:val="24"/>
          <w:szCs w:val="24"/>
        </w:rPr>
        <w:t>Situation characteristics should be described accurately in full sentences, using appropriate geographical language.</w:t>
      </w:r>
    </w:p>
    <w:p w14:paraId="5043F4ED" w14:textId="77777777" w:rsidR="00435A2C" w:rsidRDefault="00435A2C" w:rsidP="00435A2C">
      <w:pPr>
        <w:spacing w:after="0" w:line="240" w:lineRule="auto"/>
        <w:ind w:left="-709" w:right="-426"/>
        <w:jc w:val="both"/>
        <w:rPr>
          <w:rFonts w:ascii="Arial" w:hAnsi="Arial" w:cs="Arial"/>
          <w:bCs/>
          <w:sz w:val="24"/>
          <w:szCs w:val="24"/>
        </w:rPr>
      </w:pPr>
    </w:p>
    <w:p w14:paraId="5A18102D" w14:textId="77777777" w:rsidR="00435A2C" w:rsidRDefault="00435A2C" w:rsidP="00435A2C">
      <w:pPr>
        <w:spacing w:after="0" w:line="240" w:lineRule="auto"/>
        <w:ind w:left="-709" w:right="-426"/>
        <w:jc w:val="both"/>
        <w:rPr>
          <w:rFonts w:ascii="Arial" w:hAnsi="Arial" w:cs="Arial"/>
          <w:bCs/>
          <w:sz w:val="24"/>
          <w:szCs w:val="24"/>
        </w:rPr>
      </w:pPr>
      <w:r w:rsidRPr="00841715">
        <w:rPr>
          <w:rFonts w:ascii="Arial" w:hAnsi="Arial" w:cs="Arial"/>
          <w:bCs/>
          <w:sz w:val="24"/>
          <w:szCs w:val="24"/>
        </w:rPr>
        <w:t>Good answers for this question could include:</w:t>
      </w:r>
    </w:p>
    <w:p w14:paraId="6831644A" w14:textId="77777777" w:rsidR="00435A2C" w:rsidRPr="00F50B4A" w:rsidRDefault="00435A2C" w:rsidP="00932E88">
      <w:pPr>
        <w:pStyle w:val="ListParagraph"/>
        <w:numPr>
          <w:ilvl w:val="0"/>
          <w:numId w:val="18"/>
        </w:numPr>
        <w:ind w:right="-426"/>
        <w:jc w:val="both"/>
        <w:rPr>
          <w:rFonts w:ascii="Arial" w:hAnsi="Arial" w:cs="Arial"/>
          <w:bCs/>
        </w:rPr>
      </w:pPr>
      <w:r w:rsidRPr="00F50B4A">
        <w:rPr>
          <w:rFonts w:ascii="Arial" w:hAnsi="Arial" w:cs="Arial"/>
          <w:bCs/>
        </w:rPr>
        <w:t xml:space="preserve">Distance and direction from other settlements or major features </w:t>
      </w:r>
    </w:p>
    <w:p w14:paraId="49E151D6" w14:textId="77777777" w:rsidR="00435A2C" w:rsidRDefault="00435A2C" w:rsidP="00435A2C">
      <w:pPr>
        <w:spacing w:after="0" w:line="240" w:lineRule="auto"/>
        <w:ind w:right="-426"/>
        <w:jc w:val="both"/>
        <w:rPr>
          <w:rFonts w:ascii="Arial" w:hAnsi="Arial" w:cs="Arial"/>
          <w:bCs/>
          <w:sz w:val="24"/>
          <w:szCs w:val="24"/>
        </w:rPr>
      </w:pPr>
      <w:r w:rsidRPr="00841715">
        <w:rPr>
          <w:rFonts w:ascii="Arial" w:hAnsi="Arial" w:cs="Arial"/>
          <w:bCs/>
          <w:sz w:val="24"/>
          <w:szCs w:val="24"/>
        </w:rPr>
        <w:t xml:space="preserve">- e.g. Approximately </w:t>
      </w:r>
      <w:r>
        <w:rPr>
          <w:rFonts w:ascii="Arial" w:hAnsi="Arial" w:cs="Arial"/>
          <w:bCs/>
          <w:sz w:val="24"/>
          <w:szCs w:val="24"/>
        </w:rPr>
        <w:t>10 km south west (or SSW) of the built-up area of Sorell.</w:t>
      </w:r>
    </w:p>
    <w:p w14:paraId="640D483F" w14:textId="77777777" w:rsidR="00435A2C" w:rsidRDefault="00435A2C" w:rsidP="00435A2C">
      <w:pPr>
        <w:spacing w:after="0" w:line="240" w:lineRule="auto"/>
        <w:ind w:right="-426"/>
        <w:jc w:val="both"/>
        <w:rPr>
          <w:rFonts w:ascii="Arial" w:hAnsi="Arial" w:cs="Arial"/>
          <w:bCs/>
          <w:sz w:val="24"/>
          <w:szCs w:val="24"/>
        </w:rPr>
      </w:pPr>
      <w:r>
        <w:rPr>
          <w:rFonts w:ascii="Arial" w:hAnsi="Arial" w:cs="Arial"/>
          <w:bCs/>
          <w:sz w:val="24"/>
          <w:szCs w:val="24"/>
        </w:rPr>
        <w:t>- e.g. Approximately 9 km west of Dodges Ferry.</w:t>
      </w:r>
    </w:p>
    <w:p w14:paraId="6C9979FE" w14:textId="77777777" w:rsidR="00435A2C" w:rsidRDefault="00435A2C" w:rsidP="00435A2C">
      <w:pPr>
        <w:spacing w:after="0" w:line="240" w:lineRule="auto"/>
        <w:ind w:right="-426"/>
        <w:jc w:val="both"/>
        <w:rPr>
          <w:rFonts w:ascii="Arial" w:hAnsi="Arial" w:cs="Arial"/>
          <w:bCs/>
          <w:sz w:val="24"/>
          <w:szCs w:val="24"/>
        </w:rPr>
      </w:pPr>
      <w:r>
        <w:rPr>
          <w:rFonts w:ascii="Arial" w:hAnsi="Arial" w:cs="Arial"/>
          <w:bCs/>
          <w:sz w:val="24"/>
          <w:szCs w:val="24"/>
        </w:rPr>
        <w:t>- e.g. Approximately 2 km south (of the main buildings) of the Hobart Airport.</w:t>
      </w:r>
    </w:p>
    <w:p w14:paraId="56E9EEB2" w14:textId="77777777" w:rsidR="00435A2C" w:rsidRDefault="00435A2C" w:rsidP="00435A2C">
      <w:pPr>
        <w:spacing w:after="0" w:line="240" w:lineRule="auto"/>
        <w:ind w:right="-426"/>
        <w:jc w:val="both"/>
        <w:rPr>
          <w:rFonts w:ascii="Arial" w:hAnsi="Arial" w:cs="Arial"/>
          <w:bCs/>
          <w:sz w:val="24"/>
          <w:szCs w:val="24"/>
        </w:rPr>
      </w:pPr>
      <w:r>
        <w:rPr>
          <w:rFonts w:ascii="Arial" w:hAnsi="Arial" w:cs="Arial"/>
          <w:bCs/>
          <w:sz w:val="24"/>
          <w:szCs w:val="24"/>
        </w:rPr>
        <w:t>- e.g. Approximately 1.5 kilometres north of Single Hill.</w:t>
      </w:r>
    </w:p>
    <w:p w14:paraId="6E03AD07" w14:textId="3EE8F6DE" w:rsidR="002B752E" w:rsidRDefault="002B752E" w:rsidP="002B752E">
      <w:pPr>
        <w:spacing w:after="0" w:line="240" w:lineRule="auto"/>
        <w:ind w:right="-426"/>
        <w:jc w:val="both"/>
        <w:rPr>
          <w:rFonts w:ascii="Arial" w:hAnsi="Arial" w:cs="Arial"/>
          <w:bCs/>
          <w:sz w:val="24"/>
          <w:szCs w:val="24"/>
        </w:rPr>
      </w:pPr>
    </w:p>
    <w:p w14:paraId="5E090CC5" w14:textId="6DAF029A" w:rsidR="00435A2C" w:rsidRPr="002B752E" w:rsidRDefault="00435A2C" w:rsidP="002B752E">
      <w:pPr>
        <w:pStyle w:val="ListParagraph"/>
        <w:numPr>
          <w:ilvl w:val="0"/>
          <w:numId w:val="18"/>
        </w:numPr>
        <w:ind w:right="-426"/>
        <w:jc w:val="both"/>
        <w:rPr>
          <w:rFonts w:ascii="Arial" w:hAnsi="Arial" w:cs="Arial"/>
          <w:bCs/>
        </w:rPr>
      </w:pPr>
      <w:r w:rsidRPr="002B752E">
        <w:rPr>
          <w:rFonts w:ascii="Arial" w:hAnsi="Arial" w:cs="Arial"/>
          <w:bCs/>
        </w:rPr>
        <w:t>Latitude and longitude of the location.</w:t>
      </w:r>
    </w:p>
    <w:p w14:paraId="1C3BD33C" w14:textId="77777777" w:rsidR="00435A2C" w:rsidRDefault="00435A2C" w:rsidP="00435A2C">
      <w:pPr>
        <w:pStyle w:val="ListParagraph"/>
        <w:ind w:left="11" w:right="-426"/>
        <w:jc w:val="both"/>
        <w:rPr>
          <w:rFonts w:ascii="Arial" w:hAnsi="Arial" w:cs="Arial"/>
          <w:bCs/>
        </w:rPr>
      </w:pPr>
      <w:r>
        <w:rPr>
          <w:rFonts w:ascii="Arial" w:hAnsi="Arial" w:cs="Arial"/>
          <w:bCs/>
        </w:rPr>
        <w:t>- To the nearest minute, Seven Mile Beach is located at a latitude and longitude of:</w:t>
      </w:r>
    </w:p>
    <w:p w14:paraId="3E236D54" w14:textId="22167FB2" w:rsidR="00435A2C" w:rsidRPr="00C8303E" w:rsidRDefault="00435A2C" w:rsidP="002B752E">
      <w:pPr>
        <w:pStyle w:val="ListParagraph"/>
        <w:ind w:left="11" w:right="-426" w:firstLine="131"/>
        <w:jc w:val="both"/>
        <w:rPr>
          <w:rFonts w:ascii="Arial Narrow" w:hAnsi="Arial Narrow" w:cs="Arial"/>
          <w:bCs/>
        </w:rPr>
      </w:pPr>
      <w:r>
        <w:rPr>
          <w:rFonts w:ascii="Arial" w:hAnsi="Arial" w:cs="Arial"/>
          <w:bCs/>
        </w:rPr>
        <w:t>42</w:t>
      </w:r>
      <w:r>
        <w:rPr>
          <w:rFonts w:ascii="Arial" w:hAnsi="Arial" w:cs="Arial"/>
          <w:color w:val="000000"/>
          <w:shd w:val="clear" w:color="auto" w:fill="FFFFFF"/>
        </w:rPr>
        <w:t>°</w:t>
      </w:r>
      <w:r>
        <w:rPr>
          <w:rFonts w:ascii="Arial" w:hAnsi="Arial" w:cs="Arial"/>
          <w:bCs/>
        </w:rPr>
        <w:t xml:space="preserve"> 52’ S</w:t>
      </w:r>
      <w:r w:rsidR="002B752E">
        <w:rPr>
          <w:rFonts w:ascii="Arial" w:hAnsi="Arial" w:cs="Arial"/>
          <w:bCs/>
        </w:rPr>
        <w:t xml:space="preserve"> </w:t>
      </w:r>
      <w:r>
        <w:rPr>
          <w:rFonts w:ascii="Arial" w:hAnsi="Arial" w:cs="Arial"/>
          <w:bCs/>
        </w:rPr>
        <w:t xml:space="preserve"> 147</w:t>
      </w:r>
      <w:r>
        <w:rPr>
          <w:rFonts w:ascii="Arial" w:hAnsi="Arial" w:cs="Arial"/>
          <w:color w:val="000000"/>
          <w:shd w:val="clear" w:color="auto" w:fill="FFFFFF"/>
        </w:rPr>
        <w:t>°</w:t>
      </w:r>
      <w:r>
        <w:rPr>
          <w:rFonts w:ascii="Arial" w:hAnsi="Arial" w:cs="Arial"/>
          <w:bCs/>
        </w:rPr>
        <w:t xml:space="preserve"> 30’ E</w:t>
      </w:r>
      <w:r w:rsidR="00C8303E">
        <w:rPr>
          <w:rFonts w:ascii="Arial" w:hAnsi="Arial" w:cs="Arial"/>
          <w:bCs/>
        </w:rPr>
        <w:t>.</w:t>
      </w:r>
      <w:r w:rsidR="00C8303E">
        <w:rPr>
          <w:rFonts w:ascii="Arial" w:hAnsi="Arial" w:cs="Arial"/>
          <w:bCs/>
        </w:rPr>
        <w:tab/>
      </w:r>
      <w:r w:rsidR="00C8303E" w:rsidRPr="00C8303E">
        <w:rPr>
          <w:rFonts w:ascii="Arial Narrow" w:hAnsi="Arial Narrow" w:cs="Arial"/>
          <w:bCs/>
        </w:rPr>
        <w:t>[Note: allow 42</w:t>
      </w:r>
      <w:r w:rsidR="00C8303E" w:rsidRPr="00C8303E">
        <w:rPr>
          <w:rFonts w:ascii="Arial Narrow" w:hAnsi="Arial Narrow" w:cs="Arial"/>
          <w:color w:val="000000"/>
          <w:shd w:val="clear" w:color="auto" w:fill="FFFFFF"/>
        </w:rPr>
        <w:t>°</w:t>
      </w:r>
      <w:r w:rsidR="00C8303E" w:rsidRPr="00C8303E">
        <w:rPr>
          <w:rFonts w:ascii="Arial Narrow" w:hAnsi="Arial Narrow" w:cs="Arial"/>
          <w:bCs/>
        </w:rPr>
        <w:t xml:space="preserve"> 51’ S as Seven Mile Beach is between these two latitudes].</w:t>
      </w:r>
    </w:p>
    <w:p w14:paraId="702602C2" w14:textId="77777777" w:rsidR="00435A2C" w:rsidRPr="00E95A10" w:rsidRDefault="00435A2C" w:rsidP="00435A2C">
      <w:pPr>
        <w:spacing w:after="0" w:line="240" w:lineRule="auto"/>
        <w:ind w:left="-709" w:right="-426"/>
        <w:jc w:val="both"/>
        <w:rPr>
          <w:rFonts w:ascii="Arial" w:hAnsi="Arial" w:cs="Arial"/>
          <w:bCs/>
          <w:sz w:val="24"/>
          <w:szCs w:val="24"/>
        </w:rPr>
      </w:pPr>
    </w:p>
    <w:p w14:paraId="7D44C51C" w14:textId="77777777" w:rsidR="00435A2C" w:rsidRPr="00C10350" w:rsidRDefault="00435A2C" w:rsidP="00435A2C">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435A2C" w:rsidRPr="00C10350" w14:paraId="734B3A2B" w14:textId="77777777" w:rsidTr="00435A2C">
        <w:tc>
          <w:tcPr>
            <w:tcW w:w="9972" w:type="dxa"/>
          </w:tcPr>
          <w:p w14:paraId="524AAE18" w14:textId="77777777" w:rsidR="00435A2C" w:rsidRPr="00C10350" w:rsidRDefault="00435A2C" w:rsidP="00435A2C">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1605B05A" w14:textId="77777777" w:rsidR="00435A2C" w:rsidRPr="00C10350" w:rsidRDefault="00435A2C" w:rsidP="00435A2C">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435A2C" w:rsidRPr="00C10350" w14:paraId="547ED2B0" w14:textId="77777777" w:rsidTr="00435A2C">
        <w:tc>
          <w:tcPr>
            <w:tcW w:w="9972" w:type="dxa"/>
            <w:vAlign w:val="center"/>
          </w:tcPr>
          <w:p w14:paraId="28037CC8" w14:textId="77777777" w:rsidR="00435A2C" w:rsidRPr="00C10350" w:rsidRDefault="00435A2C" w:rsidP="00435A2C">
            <w:pPr>
              <w:widowControl w:val="0"/>
              <w:autoSpaceDE w:val="0"/>
              <w:autoSpaceDN w:val="0"/>
              <w:adjustRightInd w:val="0"/>
              <w:spacing w:before="120" w:after="0" w:line="240" w:lineRule="auto"/>
              <w:ind w:right="113"/>
              <w:rPr>
                <w:rFonts w:ascii="Arial" w:eastAsia="Times New Roman" w:hAnsi="Arial" w:cs="Arial"/>
                <w:sz w:val="24"/>
                <w:szCs w:val="24"/>
                <w:lang w:val="en-US" w:eastAsia="en-AU"/>
              </w:rPr>
            </w:pPr>
            <w:r w:rsidRPr="00BF3EF5">
              <w:rPr>
                <w:rFonts w:ascii="Arial" w:eastAsia="Times New Roman" w:hAnsi="Arial" w:cs="Arial"/>
                <w:color w:val="000000"/>
                <w:sz w:val="24"/>
                <w:szCs w:val="24"/>
                <w:lang w:eastAsia="en-AU"/>
              </w:rPr>
              <w:t xml:space="preserve">Correctly describes any </w:t>
            </w:r>
            <w:r>
              <w:rPr>
                <w:rFonts w:ascii="Arial" w:eastAsia="Times New Roman" w:hAnsi="Arial" w:cs="Arial"/>
                <w:b/>
                <w:bCs/>
                <w:color w:val="000000"/>
                <w:sz w:val="24"/>
                <w:szCs w:val="24"/>
                <w:lang w:eastAsia="en-AU"/>
              </w:rPr>
              <w:t>two</w:t>
            </w:r>
            <w:r w:rsidRPr="00BF3EF5">
              <w:rPr>
                <w:rFonts w:ascii="Arial" w:eastAsia="Times New Roman" w:hAnsi="Arial" w:cs="Arial"/>
                <w:b/>
                <w:bCs/>
                <w:color w:val="000000"/>
                <w:sz w:val="24"/>
                <w:szCs w:val="24"/>
                <w:lang w:eastAsia="en-AU"/>
              </w:rPr>
              <w:t xml:space="preserve"> (</w:t>
            </w:r>
            <w:r>
              <w:rPr>
                <w:rFonts w:ascii="Arial" w:eastAsia="Times New Roman" w:hAnsi="Arial" w:cs="Arial"/>
                <w:b/>
                <w:bCs/>
                <w:color w:val="000000"/>
                <w:sz w:val="24"/>
                <w:szCs w:val="24"/>
                <w:lang w:eastAsia="en-AU"/>
              </w:rPr>
              <w:t>2</w:t>
            </w:r>
            <w:r w:rsidRPr="00BF3EF5">
              <w:rPr>
                <w:rFonts w:ascii="Arial" w:eastAsia="Times New Roman" w:hAnsi="Arial" w:cs="Arial"/>
                <w:b/>
                <w:bCs/>
                <w:color w:val="000000"/>
                <w:sz w:val="24"/>
                <w:szCs w:val="24"/>
                <w:lang w:eastAsia="en-AU"/>
              </w:rPr>
              <w:t xml:space="preserve">) </w:t>
            </w:r>
            <w:r w:rsidRPr="00BF3EF5">
              <w:rPr>
                <w:rFonts w:ascii="Arial" w:eastAsia="Times New Roman" w:hAnsi="Arial" w:cs="Arial"/>
                <w:color w:val="000000"/>
                <w:sz w:val="24"/>
                <w:szCs w:val="24"/>
                <w:lang w:eastAsia="en-AU"/>
              </w:rPr>
              <w:t>situation characteristic</w:t>
            </w:r>
            <w:r>
              <w:rPr>
                <w:rFonts w:ascii="Arial" w:eastAsia="Times New Roman" w:hAnsi="Arial" w:cs="Arial"/>
                <w:color w:val="000000"/>
                <w:sz w:val="24"/>
                <w:szCs w:val="24"/>
                <w:lang w:eastAsia="en-AU"/>
              </w:rPr>
              <w:t>s</w:t>
            </w:r>
            <w:r w:rsidRPr="00BF3EF5">
              <w:rPr>
                <w:rFonts w:ascii="Arial" w:eastAsia="Times New Roman" w:hAnsi="Arial" w:cs="Arial"/>
                <w:color w:val="000000"/>
                <w:sz w:val="24"/>
                <w:szCs w:val="24"/>
                <w:lang w:eastAsia="en-AU"/>
              </w:rPr>
              <w:t xml:space="preserve"> (e.g. latitude and longitude, distance and direction from other places or features, location in relation to major transport routes).</w:t>
            </w:r>
          </w:p>
        </w:tc>
        <w:tc>
          <w:tcPr>
            <w:tcW w:w="802" w:type="dxa"/>
          </w:tcPr>
          <w:p w14:paraId="28D6D38F" w14:textId="77777777" w:rsidR="00435A2C" w:rsidRPr="00C10350" w:rsidRDefault="00435A2C" w:rsidP="00435A2C">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435A2C" w:rsidRPr="00C10350" w14:paraId="1AEA3983" w14:textId="77777777" w:rsidTr="00435A2C">
        <w:tc>
          <w:tcPr>
            <w:tcW w:w="9972" w:type="dxa"/>
            <w:vAlign w:val="center"/>
          </w:tcPr>
          <w:p w14:paraId="20659D8E" w14:textId="77777777" w:rsidR="00435A2C" w:rsidRPr="00C10350" w:rsidRDefault="00435A2C" w:rsidP="00435A2C">
            <w:pPr>
              <w:widowControl w:val="0"/>
              <w:autoSpaceDE w:val="0"/>
              <w:autoSpaceDN w:val="0"/>
              <w:adjustRightInd w:val="0"/>
              <w:spacing w:before="120" w:after="0" w:line="240" w:lineRule="auto"/>
              <w:ind w:right="113"/>
              <w:rPr>
                <w:rFonts w:ascii="Arial" w:eastAsia="Times New Roman" w:hAnsi="Arial" w:cs="Arial"/>
                <w:sz w:val="24"/>
                <w:szCs w:val="24"/>
                <w:lang w:val="en-US" w:eastAsia="en-AU"/>
              </w:rPr>
            </w:pPr>
            <w:r w:rsidRPr="00BF3EF5">
              <w:rPr>
                <w:rFonts w:ascii="Arial" w:eastAsia="Times New Roman" w:hAnsi="Arial" w:cs="Arial"/>
                <w:color w:val="000000"/>
                <w:sz w:val="24"/>
                <w:szCs w:val="24"/>
                <w:lang w:eastAsia="en-AU"/>
              </w:rPr>
              <w:t xml:space="preserve">Correctly describes </w:t>
            </w:r>
            <w:r>
              <w:rPr>
                <w:rFonts w:ascii="Arial" w:eastAsia="Times New Roman" w:hAnsi="Arial" w:cs="Arial"/>
                <w:color w:val="000000"/>
                <w:sz w:val="24"/>
                <w:szCs w:val="24"/>
                <w:lang w:eastAsia="en-AU"/>
              </w:rPr>
              <w:t xml:space="preserve">only </w:t>
            </w:r>
            <w:r w:rsidRPr="0031075D">
              <w:rPr>
                <w:rFonts w:ascii="Arial" w:eastAsia="Times New Roman" w:hAnsi="Arial" w:cs="Arial"/>
                <w:b/>
                <w:bCs/>
                <w:color w:val="000000"/>
                <w:sz w:val="24"/>
                <w:szCs w:val="24"/>
                <w:lang w:eastAsia="en-AU"/>
              </w:rPr>
              <w:t>one</w:t>
            </w:r>
            <w:r w:rsidRPr="00BF3EF5">
              <w:rPr>
                <w:rFonts w:ascii="Arial" w:eastAsia="Times New Roman" w:hAnsi="Arial" w:cs="Arial"/>
                <w:b/>
                <w:bCs/>
                <w:color w:val="000000"/>
                <w:sz w:val="24"/>
                <w:szCs w:val="24"/>
                <w:lang w:eastAsia="en-AU"/>
              </w:rPr>
              <w:t xml:space="preserve"> (1) </w:t>
            </w:r>
            <w:r w:rsidRPr="00BF3EF5">
              <w:rPr>
                <w:rFonts w:ascii="Arial" w:eastAsia="Times New Roman" w:hAnsi="Arial" w:cs="Arial"/>
                <w:color w:val="000000"/>
                <w:sz w:val="24"/>
                <w:szCs w:val="24"/>
                <w:lang w:eastAsia="en-AU"/>
              </w:rPr>
              <w:t>situation characteristic (e.g. latitude and longitude, distance and direction from other places or features, location in relation to major transport routes).</w:t>
            </w:r>
          </w:p>
        </w:tc>
        <w:tc>
          <w:tcPr>
            <w:tcW w:w="802" w:type="dxa"/>
          </w:tcPr>
          <w:p w14:paraId="755A0E79" w14:textId="77777777" w:rsidR="00435A2C" w:rsidRPr="00C10350" w:rsidRDefault="00435A2C" w:rsidP="00435A2C">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435A2C" w:rsidRPr="00C10350" w14:paraId="380F69F1" w14:textId="77777777" w:rsidTr="00435A2C">
        <w:tc>
          <w:tcPr>
            <w:tcW w:w="9972" w:type="dxa"/>
          </w:tcPr>
          <w:p w14:paraId="26AD0C51" w14:textId="77777777" w:rsidR="00435A2C" w:rsidRPr="00C10350" w:rsidRDefault="00435A2C" w:rsidP="00435A2C">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57BE3BF7" w14:textId="77777777" w:rsidR="00435A2C" w:rsidRPr="00C10350" w:rsidRDefault="00435A2C" w:rsidP="00435A2C">
            <w:pPr>
              <w:spacing w:before="120" w:after="120" w:line="240" w:lineRule="auto"/>
              <w:ind w:right="-108"/>
              <w:jc w:val="center"/>
              <w:rPr>
                <w:rFonts w:ascii="Arial" w:hAnsi="Arial" w:cs="Arial"/>
                <w:b/>
                <w:bCs/>
                <w:sz w:val="24"/>
                <w:szCs w:val="24"/>
              </w:rPr>
            </w:pPr>
            <w:r>
              <w:rPr>
                <w:rFonts w:ascii="Arial" w:hAnsi="Arial" w:cs="Arial"/>
                <w:b/>
                <w:bCs/>
                <w:sz w:val="24"/>
                <w:szCs w:val="24"/>
              </w:rPr>
              <w:t>2</w:t>
            </w:r>
          </w:p>
        </w:tc>
      </w:tr>
    </w:tbl>
    <w:p w14:paraId="42601C04" w14:textId="77777777" w:rsidR="00435A2C" w:rsidRPr="00E95A10" w:rsidRDefault="00435A2C" w:rsidP="00435A2C">
      <w:pPr>
        <w:spacing w:after="0" w:line="240" w:lineRule="auto"/>
        <w:ind w:left="-709" w:right="-426"/>
        <w:jc w:val="both"/>
        <w:rPr>
          <w:rFonts w:ascii="Arial" w:hAnsi="Arial" w:cs="Arial"/>
          <w:bCs/>
          <w:sz w:val="24"/>
          <w:szCs w:val="24"/>
        </w:rPr>
      </w:pPr>
    </w:p>
    <w:p w14:paraId="5651F2C4" w14:textId="77777777" w:rsidR="00F00152" w:rsidRPr="00D10B21" w:rsidRDefault="00F00152" w:rsidP="00F00152">
      <w:pPr>
        <w:spacing w:after="0" w:line="240" w:lineRule="auto"/>
        <w:rPr>
          <w:rFonts w:ascii="Arial" w:hAnsi="Arial" w:cs="Arial"/>
          <w:bCs/>
          <w:sz w:val="24"/>
          <w:szCs w:val="24"/>
        </w:rPr>
      </w:pPr>
    </w:p>
    <w:p w14:paraId="74A9E29F" w14:textId="77777777" w:rsidR="00AB5D69" w:rsidRPr="00D10B21" w:rsidRDefault="00AB5D69">
      <w:pPr>
        <w:spacing w:after="0" w:line="240" w:lineRule="auto"/>
        <w:rPr>
          <w:rFonts w:ascii="Arial" w:hAnsi="Arial" w:cs="Arial"/>
          <w:bCs/>
          <w:sz w:val="24"/>
          <w:szCs w:val="24"/>
        </w:rPr>
      </w:pPr>
      <w:r w:rsidRPr="00D10B21">
        <w:rPr>
          <w:rFonts w:ascii="Arial" w:hAnsi="Arial" w:cs="Arial"/>
          <w:bCs/>
          <w:sz w:val="24"/>
          <w:szCs w:val="24"/>
        </w:rPr>
        <w:br w:type="page"/>
      </w:r>
    </w:p>
    <w:p w14:paraId="1CE6D458" w14:textId="77777777" w:rsidR="00F273D5" w:rsidRDefault="00F273D5" w:rsidP="000F3599">
      <w:pPr>
        <w:spacing w:after="0" w:line="240" w:lineRule="auto"/>
        <w:ind w:left="-709"/>
        <w:rPr>
          <w:rFonts w:ascii="Arial" w:hAnsi="Arial" w:cs="Arial"/>
          <w:sz w:val="24"/>
          <w:szCs w:val="24"/>
        </w:rPr>
      </w:pPr>
    </w:p>
    <w:p w14:paraId="48CBC52F" w14:textId="3D1FFBF8" w:rsidR="000F3599" w:rsidRDefault="000F3599" w:rsidP="000F3599">
      <w:pPr>
        <w:spacing w:after="0" w:line="240" w:lineRule="auto"/>
        <w:ind w:left="-709"/>
        <w:rPr>
          <w:rFonts w:ascii="Arial" w:hAnsi="Arial" w:cs="Arial"/>
          <w:sz w:val="24"/>
          <w:szCs w:val="24"/>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E64059">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sidR="00A323F3">
        <w:rPr>
          <w:rFonts w:ascii="Arial" w:hAnsi="Arial" w:cs="Arial"/>
          <w:sz w:val="24"/>
          <w:szCs w:val="24"/>
        </w:rPr>
        <w:t>2017</w:t>
      </w:r>
    </w:p>
    <w:p w14:paraId="0E60D9AD" w14:textId="0F122A65" w:rsidR="00AB5D69" w:rsidRPr="00E95A10" w:rsidRDefault="005D7349" w:rsidP="00AB5D69">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30080" behindDoc="0" locked="0" layoutInCell="1" allowOverlap="1" wp14:anchorId="3AEC7249" wp14:editId="39506537">
                <wp:simplePos x="0" y="0"/>
                <wp:positionH relativeFrom="column">
                  <wp:posOffset>-421005</wp:posOffset>
                </wp:positionH>
                <wp:positionV relativeFrom="paragraph">
                  <wp:posOffset>194201</wp:posOffset>
                </wp:positionV>
                <wp:extent cx="6677025" cy="1097915"/>
                <wp:effectExtent l="0" t="0" r="28575" b="2603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097915"/>
                        </a:xfrm>
                        <a:prstGeom prst="rect">
                          <a:avLst/>
                        </a:prstGeom>
                        <a:solidFill>
                          <a:srgbClr val="FFFFFF"/>
                        </a:solidFill>
                        <a:ln w="9525">
                          <a:solidFill>
                            <a:schemeClr val="tx1"/>
                          </a:solidFill>
                          <a:miter lim="800000"/>
                          <a:headEnd/>
                          <a:tailEnd/>
                        </a:ln>
                      </wps:spPr>
                      <wps:txbx>
                        <w:txbxContent>
                          <w:p w14:paraId="1318E49F" w14:textId="5C443EE4" w:rsidR="00783897" w:rsidRPr="001341BE" w:rsidRDefault="00783897" w:rsidP="0061420B">
                            <w:pPr>
                              <w:tabs>
                                <w:tab w:val="left" w:pos="8931"/>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 xml:space="preserve">Question </w:t>
                            </w:r>
                            <w:r>
                              <w:rPr>
                                <w:rFonts w:ascii="Arial" w:hAnsi="Arial" w:cs="Arial"/>
                                <w:b/>
                                <w:bCs/>
                                <w:sz w:val="24"/>
                                <w:szCs w:val="24"/>
                              </w:rPr>
                              <w:t>23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 m</w:t>
                            </w:r>
                            <w:r w:rsidRPr="001341BE">
                              <w:rPr>
                                <w:rFonts w:ascii="Arial" w:hAnsi="Arial" w:cs="Arial"/>
                                <w:b/>
                                <w:sz w:val="24"/>
                                <w:szCs w:val="24"/>
                                <w:lang w:val="en-GB"/>
                              </w:rPr>
                              <w:t>arks)</w:t>
                            </w:r>
                          </w:p>
                          <w:p w14:paraId="3D0756D1" w14:textId="77777777" w:rsidR="00783897" w:rsidRPr="000B4546" w:rsidRDefault="00783897" w:rsidP="00042BA2">
                            <w:pPr>
                              <w:spacing w:after="0"/>
                              <w:rPr>
                                <w:rFonts w:ascii="Arial" w:hAnsi="Arial" w:cs="Arial"/>
                                <w:sz w:val="12"/>
                                <w:szCs w:val="12"/>
                              </w:rPr>
                            </w:pPr>
                          </w:p>
                          <w:p w14:paraId="4BEEFF55" w14:textId="634D2222" w:rsidR="00783897" w:rsidRDefault="00783897" w:rsidP="003B0519">
                            <w:pPr>
                              <w:rPr>
                                <w:rFonts w:ascii="Arial" w:hAnsi="Arial" w:cs="Arial"/>
                                <w:sz w:val="24"/>
                                <w:szCs w:val="24"/>
                                <w:lang w:val="en-US"/>
                              </w:rPr>
                            </w:pPr>
                            <w:r>
                              <w:rPr>
                                <w:rFonts w:ascii="Arial" w:hAnsi="Arial" w:cs="Arial"/>
                                <w:sz w:val="24"/>
                                <w:szCs w:val="24"/>
                                <w:lang w:val="en-US"/>
                              </w:rPr>
                              <w:t>A hang glider flies from the peak of Mount Elizabeth (AR 5062) to the end of the vehicular track at Flinty Point (GR 489617).  Calculate the average gradient at which the glider must descend. Provide your answer as a ratio to the nearest whole number.</w:t>
                            </w:r>
                          </w:p>
                          <w:p w14:paraId="083FD139" w14:textId="77777777" w:rsidR="00783897" w:rsidRPr="00A201B4" w:rsidRDefault="00783897" w:rsidP="00AB5D6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C7249" id="_x0000_s1029" type="#_x0000_t202" style="position:absolute;left:0;text-align:left;margin-left:-33.15pt;margin-top:15.3pt;width:525.75pt;height:86.4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" strokecolor="black [3213]">
                <v:textbox>
                  <w:txbxContent>
                    <w:p w14:paraId="1318E49F" w14:textId="5C443EE4" w:rsidR="00783897" w:rsidRPr="001341BE" w:rsidRDefault="00783897" w:rsidP="0061420B">
                      <w:pPr>
                        <w:tabs>
                          <w:tab w:val="left" w:pos="8931"/>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 xml:space="preserve">Question </w:t>
                      </w:r>
                      <w:r>
                        <w:rPr>
                          <w:rFonts w:ascii="Arial" w:hAnsi="Arial" w:cs="Arial"/>
                          <w:b/>
                          <w:bCs/>
                          <w:sz w:val="24"/>
                          <w:szCs w:val="24"/>
                        </w:rPr>
                        <w:t>23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 m</w:t>
                      </w:r>
                      <w:r w:rsidRPr="001341BE">
                        <w:rPr>
                          <w:rFonts w:ascii="Arial" w:hAnsi="Arial" w:cs="Arial"/>
                          <w:b/>
                          <w:sz w:val="24"/>
                          <w:szCs w:val="24"/>
                          <w:lang w:val="en-GB"/>
                        </w:rPr>
                        <w:t>arks)</w:t>
                      </w:r>
                    </w:p>
                    <w:p w14:paraId="3D0756D1" w14:textId="77777777" w:rsidR="00783897" w:rsidRPr="000B4546" w:rsidRDefault="00783897" w:rsidP="00042BA2">
                      <w:pPr>
                        <w:spacing w:after="0"/>
                        <w:rPr>
                          <w:rFonts w:ascii="Arial" w:hAnsi="Arial" w:cs="Arial"/>
                          <w:sz w:val="12"/>
                          <w:szCs w:val="12"/>
                        </w:rPr>
                      </w:pPr>
                    </w:p>
                    <w:p w14:paraId="4BEEFF55" w14:textId="634D2222" w:rsidR="00783897" w:rsidRDefault="00783897" w:rsidP="003B0519">
                      <w:pPr>
                        <w:rPr>
                          <w:rFonts w:ascii="Arial" w:hAnsi="Arial" w:cs="Arial"/>
                          <w:sz w:val="24"/>
                          <w:szCs w:val="24"/>
                          <w:lang w:val="en-US"/>
                        </w:rPr>
                      </w:pPr>
                      <w:r>
                        <w:rPr>
                          <w:rFonts w:ascii="Arial" w:hAnsi="Arial" w:cs="Arial"/>
                          <w:sz w:val="24"/>
                          <w:szCs w:val="24"/>
                          <w:lang w:val="en-US"/>
                        </w:rPr>
                        <w:t>A hang glider flies from the peak of Mount Elizabeth (AR 5062) to the end of the vehicular track at Flinty Point (GR 489617).  Calculate the average gradient at which the glider must descend. Provide your answer as a ratio to the nearest whole number.</w:t>
                      </w:r>
                    </w:p>
                    <w:p w14:paraId="083FD139" w14:textId="77777777" w:rsidR="00783897" w:rsidRPr="00A201B4" w:rsidRDefault="00783897" w:rsidP="00AB5D69">
                      <w:pPr>
                        <w:spacing w:after="0"/>
                        <w:rPr>
                          <w:sz w:val="24"/>
                          <w:szCs w:val="24"/>
                        </w:rPr>
                      </w:pPr>
                    </w:p>
                  </w:txbxContent>
                </v:textbox>
              </v:shape>
            </w:pict>
          </mc:Fallback>
        </mc:AlternateContent>
      </w:r>
    </w:p>
    <w:p w14:paraId="348B7733" w14:textId="77777777" w:rsidR="00AB5D69" w:rsidRPr="00E95A10" w:rsidRDefault="00AB5D69" w:rsidP="00AB5D69">
      <w:pPr>
        <w:tabs>
          <w:tab w:val="left" w:pos="540"/>
          <w:tab w:val="right" w:pos="9540"/>
        </w:tabs>
        <w:spacing w:after="0" w:line="240" w:lineRule="auto"/>
        <w:ind w:left="-18" w:right="-426"/>
        <w:rPr>
          <w:rFonts w:ascii="Arial" w:hAnsi="Arial" w:cs="Arial"/>
          <w:sz w:val="24"/>
          <w:szCs w:val="24"/>
        </w:rPr>
      </w:pPr>
    </w:p>
    <w:p w14:paraId="65689F97" w14:textId="77777777" w:rsidR="00AB5D69" w:rsidRPr="00E95A10" w:rsidRDefault="00AB5D69" w:rsidP="00AB5D69">
      <w:pPr>
        <w:spacing w:after="0"/>
        <w:ind w:left="-709" w:right="-426"/>
        <w:jc w:val="both"/>
        <w:rPr>
          <w:rFonts w:ascii="Arial" w:hAnsi="Arial" w:cs="Arial"/>
          <w:sz w:val="24"/>
          <w:szCs w:val="24"/>
        </w:rPr>
      </w:pPr>
    </w:p>
    <w:p w14:paraId="79BF494E" w14:textId="77777777" w:rsidR="00AB5D69" w:rsidRPr="00E95A10" w:rsidRDefault="00AB5D69" w:rsidP="00AB5D69">
      <w:pPr>
        <w:spacing w:after="0"/>
        <w:ind w:left="-709" w:right="-426"/>
        <w:jc w:val="both"/>
        <w:rPr>
          <w:rFonts w:ascii="Arial" w:hAnsi="Arial" w:cs="Arial"/>
          <w:sz w:val="24"/>
          <w:szCs w:val="24"/>
        </w:rPr>
      </w:pPr>
    </w:p>
    <w:p w14:paraId="3A6C334B" w14:textId="77777777" w:rsidR="00AB5D69" w:rsidRPr="00E95A10" w:rsidRDefault="00AB5D69" w:rsidP="00AB5D69">
      <w:pPr>
        <w:spacing w:after="0"/>
        <w:ind w:left="-709" w:right="-426"/>
        <w:jc w:val="both"/>
        <w:rPr>
          <w:rFonts w:ascii="Arial" w:hAnsi="Arial" w:cs="Arial"/>
          <w:sz w:val="24"/>
          <w:szCs w:val="24"/>
        </w:rPr>
      </w:pPr>
    </w:p>
    <w:p w14:paraId="63F884C2" w14:textId="77777777" w:rsidR="00AB5D69" w:rsidRPr="00E95A10" w:rsidRDefault="00AB5D69" w:rsidP="00AB5D69">
      <w:pPr>
        <w:widowControl w:val="0"/>
        <w:autoSpaceDE w:val="0"/>
        <w:autoSpaceDN w:val="0"/>
        <w:adjustRightInd w:val="0"/>
        <w:spacing w:after="0" w:line="240" w:lineRule="auto"/>
        <w:ind w:right="-426"/>
        <w:rPr>
          <w:rFonts w:ascii="Arial" w:hAnsi="Arial" w:cs="Arial"/>
          <w:bCs/>
          <w:sz w:val="24"/>
          <w:szCs w:val="24"/>
        </w:rPr>
      </w:pPr>
    </w:p>
    <w:p w14:paraId="5009EF60" w14:textId="77777777" w:rsidR="00AB5D69" w:rsidRPr="00E95A10" w:rsidRDefault="00AB5D69" w:rsidP="00AB5D69">
      <w:pPr>
        <w:spacing w:after="0" w:line="240" w:lineRule="auto"/>
        <w:ind w:right="-426"/>
        <w:rPr>
          <w:rFonts w:ascii="Arial" w:hAnsi="Arial" w:cs="Arial"/>
          <w:b/>
          <w:bCs/>
          <w:sz w:val="24"/>
          <w:szCs w:val="24"/>
        </w:rPr>
      </w:pPr>
    </w:p>
    <w:p w14:paraId="3ABE57F2" w14:textId="77777777" w:rsidR="00E749D8" w:rsidRDefault="00E749D8" w:rsidP="00AB5D69">
      <w:pPr>
        <w:spacing w:after="0" w:line="240" w:lineRule="auto"/>
        <w:ind w:left="-709" w:right="142"/>
        <w:rPr>
          <w:rFonts w:ascii="Arial" w:hAnsi="Arial" w:cs="Arial"/>
          <w:b/>
          <w:bCs/>
          <w:sz w:val="24"/>
          <w:szCs w:val="24"/>
        </w:rPr>
      </w:pPr>
    </w:p>
    <w:p w14:paraId="28311B1B" w14:textId="4E51FF5C" w:rsidR="00AB5D69" w:rsidRPr="004D38A2" w:rsidRDefault="00AB5D69" w:rsidP="00AB5D69">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7EE99D7E" w14:textId="42DF11F9" w:rsidR="00AB5D69" w:rsidRPr="00504E3C" w:rsidRDefault="00A01C02" w:rsidP="00AB5D69">
      <w:pPr>
        <w:spacing w:after="0" w:line="240" w:lineRule="auto"/>
        <w:ind w:left="-709" w:right="142"/>
        <w:rPr>
          <w:rFonts w:ascii="Arial" w:hAnsi="Arial" w:cs="Arial"/>
          <w:sz w:val="24"/>
          <w:szCs w:val="24"/>
        </w:rPr>
      </w:pPr>
      <w:r>
        <w:rPr>
          <w:rFonts w:ascii="Arial" w:hAnsi="Arial" w:cs="Arial"/>
          <w:sz w:val="24"/>
          <w:szCs w:val="24"/>
        </w:rPr>
        <w:t>I</w:t>
      </w:r>
      <w:r w:rsidR="00504E3C" w:rsidRPr="00504E3C">
        <w:rPr>
          <w:rFonts w:ascii="Arial" w:hAnsi="Arial" w:cs="Arial"/>
          <w:sz w:val="24"/>
          <w:szCs w:val="24"/>
        </w:rPr>
        <w:t>nterpret relief on a map using contours and height information (spot heights), to describe the steepness and shape of a slope (concave, convex and uniform), and calculate the average gradient</w:t>
      </w:r>
      <w:r w:rsidR="00504E3C">
        <w:rPr>
          <w:rFonts w:ascii="Arial" w:hAnsi="Arial" w:cs="Arial"/>
          <w:sz w:val="24"/>
          <w:szCs w:val="24"/>
        </w:rPr>
        <w:t>.</w:t>
      </w:r>
    </w:p>
    <w:p w14:paraId="30A9C728" w14:textId="77777777" w:rsidR="008863A7" w:rsidRPr="00E95A10" w:rsidRDefault="008863A7" w:rsidP="00AB5D69">
      <w:pPr>
        <w:spacing w:after="0" w:line="240" w:lineRule="auto"/>
        <w:ind w:left="-709" w:right="142"/>
        <w:rPr>
          <w:rFonts w:ascii="Arial" w:hAnsi="Arial" w:cs="Arial"/>
          <w:b/>
          <w:bCs/>
          <w:sz w:val="24"/>
          <w:szCs w:val="24"/>
        </w:rPr>
      </w:pPr>
    </w:p>
    <w:p w14:paraId="5C57A971" w14:textId="77777777" w:rsidR="00845331" w:rsidRDefault="00AB5D69" w:rsidP="00845331">
      <w:pPr>
        <w:spacing w:after="0" w:line="240" w:lineRule="auto"/>
        <w:ind w:left="-709" w:right="142"/>
        <w:rPr>
          <w:rFonts w:ascii="Arial" w:hAnsi="Arial" w:cs="Arial"/>
          <w:b/>
          <w:bCs/>
          <w:sz w:val="24"/>
          <w:szCs w:val="24"/>
        </w:rPr>
      </w:pPr>
      <w:r w:rsidRPr="004D38A2">
        <w:rPr>
          <w:rFonts w:ascii="Arial" w:hAnsi="Arial" w:cs="Arial"/>
          <w:b/>
          <w:bCs/>
          <w:sz w:val="24"/>
          <w:szCs w:val="24"/>
        </w:rPr>
        <w:t>Key word:</w:t>
      </w:r>
      <w:r w:rsidR="00845331">
        <w:rPr>
          <w:rFonts w:ascii="Arial" w:hAnsi="Arial" w:cs="Arial"/>
          <w:b/>
          <w:bCs/>
          <w:sz w:val="24"/>
          <w:szCs w:val="24"/>
        </w:rPr>
        <w:t xml:space="preserve"> </w:t>
      </w:r>
    </w:p>
    <w:p w14:paraId="634BDDF0" w14:textId="3DAE1EAC" w:rsidR="00AB5D69" w:rsidRPr="00845331" w:rsidRDefault="00845331" w:rsidP="00845331">
      <w:pPr>
        <w:spacing w:after="0" w:line="240" w:lineRule="auto"/>
        <w:ind w:left="-709" w:right="142"/>
        <w:rPr>
          <w:rFonts w:ascii="Arial" w:hAnsi="Arial" w:cs="Arial"/>
          <w:sz w:val="24"/>
          <w:szCs w:val="24"/>
        </w:rPr>
      </w:pPr>
      <w:r w:rsidRPr="00A424C6">
        <w:rPr>
          <w:rFonts w:ascii="Arial" w:hAnsi="Arial" w:cs="Arial"/>
          <w:i/>
          <w:iCs/>
          <w:sz w:val="24"/>
          <w:szCs w:val="24"/>
        </w:rPr>
        <w:t>Calculate</w:t>
      </w:r>
      <w:r w:rsidRPr="00845331">
        <w:rPr>
          <w:rFonts w:ascii="Arial" w:hAnsi="Arial" w:cs="Arial"/>
          <w:sz w:val="24"/>
          <w:szCs w:val="24"/>
        </w:rPr>
        <w:t>:</w:t>
      </w:r>
      <w:r w:rsidR="00A424C6">
        <w:rPr>
          <w:rFonts w:ascii="Arial" w:hAnsi="Arial" w:cs="Arial"/>
          <w:sz w:val="24"/>
          <w:szCs w:val="24"/>
        </w:rPr>
        <w:tab/>
      </w:r>
      <w:r w:rsidR="00AF58E7">
        <w:rPr>
          <w:rFonts w:ascii="Arial" w:hAnsi="Arial" w:cs="Arial"/>
          <w:sz w:val="24"/>
          <w:szCs w:val="24"/>
        </w:rPr>
        <w:t>a</w:t>
      </w:r>
      <w:r w:rsidRPr="00845331">
        <w:rPr>
          <w:rFonts w:ascii="Arial" w:hAnsi="Arial" w:cs="Arial"/>
          <w:sz w:val="24"/>
          <w:szCs w:val="24"/>
        </w:rPr>
        <w:t>scertain/determine from given facts, figures or information</w:t>
      </w:r>
      <w:r w:rsidR="00A424C6">
        <w:rPr>
          <w:rFonts w:ascii="Arial" w:hAnsi="Arial" w:cs="Arial"/>
          <w:sz w:val="24"/>
          <w:szCs w:val="24"/>
        </w:rPr>
        <w:t>.</w:t>
      </w:r>
    </w:p>
    <w:p w14:paraId="708E2111" w14:textId="77777777" w:rsidR="00AB5D69" w:rsidRPr="00E95A10" w:rsidRDefault="00AB5D69" w:rsidP="00AB5D69">
      <w:pPr>
        <w:spacing w:after="0" w:line="240" w:lineRule="auto"/>
        <w:ind w:left="-709" w:right="142"/>
        <w:rPr>
          <w:rFonts w:ascii="Arial" w:hAnsi="Arial" w:cs="Arial"/>
          <w:bCs/>
          <w:sz w:val="24"/>
          <w:szCs w:val="24"/>
        </w:rPr>
      </w:pPr>
    </w:p>
    <w:p w14:paraId="17978410" w14:textId="017BBB92" w:rsidR="00AB5D69" w:rsidRPr="00C10350" w:rsidRDefault="00AB5D69" w:rsidP="00AB5D69">
      <w:pPr>
        <w:spacing w:after="0" w:line="240" w:lineRule="auto"/>
        <w:ind w:left="-709" w:right="142"/>
        <w:jc w:val="both"/>
        <w:rPr>
          <w:rFonts w:ascii="Arial" w:hAnsi="Arial" w:cs="Arial"/>
          <w:b/>
          <w:bCs/>
          <w:sz w:val="24"/>
          <w:szCs w:val="24"/>
        </w:rPr>
      </w:pPr>
      <w:r w:rsidRPr="00C10350">
        <w:rPr>
          <w:rFonts w:ascii="Arial" w:hAnsi="Arial" w:cs="Arial"/>
          <w:b/>
          <w:bCs/>
          <w:sz w:val="24"/>
          <w:szCs w:val="24"/>
        </w:rPr>
        <w:t>Teacher Notes:</w:t>
      </w:r>
    </w:p>
    <w:p w14:paraId="2BD5CE5B" w14:textId="4AA15827" w:rsidR="008C5365" w:rsidRPr="008776A5" w:rsidRDefault="008C5365" w:rsidP="00932E88">
      <w:pPr>
        <w:pStyle w:val="ListParagraph"/>
        <w:numPr>
          <w:ilvl w:val="0"/>
          <w:numId w:val="24"/>
        </w:numPr>
        <w:ind w:right="142"/>
        <w:rPr>
          <w:rFonts w:ascii="Arial" w:hAnsi="Arial" w:cs="Arial"/>
          <w:bCs/>
        </w:rPr>
      </w:pPr>
      <w:r w:rsidRPr="008776A5">
        <w:rPr>
          <w:rFonts w:ascii="Arial" w:hAnsi="Arial" w:cs="Arial"/>
          <w:bCs/>
        </w:rPr>
        <w:t>In working out the horizontal distance (</w:t>
      </w:r>
      <w:r w:rsidR="00FB0D50" w:rsidRPr="008776A5">
        <w:rPr>
          <w:rFonts w:ascii="Arial" w:hAnsi="Arial" w:cs="Arial"/>
          <w:bCs/>
        </w:rPr>
        <w:t>“</w:t>
      </w:r>
      <w:r w:rsidRPr="008776A5">
        <w:rPr>
          <w:rFonts w:ascii="Arial" w:hAnsi="Arial" w:cs="Arial"/>
          <w:bCs/>
        </w:rPr>
        <w:t>run</w:t>
      </w:r>
      <w:r w:rsidR="00FB0D50" w:rsidRPr="008776A5">
        <w:rPr>
          <w:rFonts w:ascii="Arial" w:hAnsi="Arial" w:cs="Arial"/>
          <w:bCs/>
        </w:rPr>
        <w:t>”</w:t>
      </w:r>
      <w:r w:rsidRPr="008776A5">
        <w:rPr>
          <w:rFonts w:ascii="Arial" w:hAnsi="Arial" w:cs="Arial"/>
          <w:bCs/>
        </w:rPr>
        <w:t xml:space="preserve">), students should </w:t>
      </w:r>
      <w:r w:rsidR="0054045F" w:rsidRPr="008776A5">
        <w:rPr>
          <w:rFonts w:ascii="Arial" w:hAnsi="Arial" w:cs="Arial"/>
          <w:bCs/>
        </w:rPr>
        <w:t>determine</w:t>
      </w:r>
      <w:r w:rsidRPr="008776A5">
        <w:rPr>
          <w:rFonts w:ascii="Arial" w:hAnsi="Arial" w:cs="Arial"/>
          <w:bCs/>
        </w:rPr>
        <w:t xml:space="preserve"> the map distance of </w:t>
      </w:r>
      <w:r w:rsidR="004F5760" w:rsidRPr="008776A5">
        <w:rPr>
          <w:rFonts w:ascii="Arial" w:hAnsi="Arial" w:cs="Arial"/>
          <w:bCs/>
        </w:rPr>
        <w:t>3.2</w:t>
      </w:r>
      <w:r w:rsidR="006D42EA">
        <w:rPr>
          <w:rFonts w:ascii="Arial" w:hAnsi="Arial" w:cs="Arial"/>
          <w:bCs/>
        </w:rPr>
        <w:t xml:space="preserve"> </w:t>
      </w:r>
      <w:r w:rsidRPr="008776A5">
        <w:rPr>
          <w:rFonts w:ascii="Arial" w:hAnsi="Arial" w:cs="Arial"/>
          <w:bCs/>
        </w:rPr>
        <w:t xml:space="preserve">cm </w:t>
      </w:r>
      <w:r w:rsidR="006A1631">
        <w:rPr>
          <w:rFonts w:ascii="Arial" w:hAnsi="Arial" w:cs="Arial"/>
          <w:bCs/>
        </w:rPr>
        <w:t>closest approximation)</w:t>
      </w:r>
      <w:r w:rsidR="00B94E99">
        <w:rPr>
          <w:rFonts w:ascii="Arial" w:hAnsi="Arial" w:cs="Arial"/>
          <w:bCs/>
        </w:rPr>
        <w:t xml:space="preserve">, </w:t>
      </w:r>
      <w:r w:rsidR="0054045F" w:rsidRPr="008776A5">
        <w:rPr>
          <w:rFonts w:ascii="Arial" w:hAnsi="Arial" w:cs="Arial"/>
          <w:bCs/>
        </w:rPr>
        <w:t xml:space="preserve">which </w:t>
      </w:r>
      <w:r w:rsidR="00E749D8" w:rsidRPr="008776A5">
        <w:rPr>
          <w:rFonts w:ascii="Arial" w:hAnsi="Arial" w:cs="Arial"/>
          <w:bCs/>
        </w:rPr>
        <w:t xml:space="preserve">represents </w:t>
      </w:r>
      <w:r w:rsidR="00771DE5" w:rsidRPr="008776A5">
        <w:rPr>
          <w:rFonts w:ascii="Arial" w:hAnsi="Arial" w:cs="Arial"/>
          <w:bCs/>
        </w:rPr>
        <w:t>1</w:t>
      </w:r>
      <w:r w:rsidR="006D42EA">
        <w:rPr>
          <w:rFonts w:ascii="Arial" w:hAnsi="Arial" w:cs="Arial"/>
          <w:bCs/>
        </w:rPr>
        <w:t>,</w:t>
      </w:r>
      <w:r w:rsidR="00771DE5" w:rsidRPr="008776A5">
        <w:rPr>
          <w:rFonts w:ascii="Arial" w:hAnsi="Arial" w:cs="Arial"/>
          <w:bCs/>
        </w:rPr>
        <w:t>600</w:t>
      </w:r>
      <w:r w:rsidR="0054045F" w:rsidRPr="008776A5">
        <w:rPr>
          <w:rFonts w:ascii="Arial" w:hAnsi="Arial" w:cs="Arial"/>
          <w:bCs/>
        </w:rPr>
        <w:t xml:space="preserve"> metres on the ground.</w:t>
      </w:r>
    </w:p>
    <w:p w14:paraId="103B8208" w14:textId="6C5B9DFF" w:rsidR="00FB0D50" w:rsidRPr="008776A5" w:rsidRDefault="00FB0D50" w:rsidP="00932E88">
      <w:pPr>
        <w:pStyle w:val="ListParagraph"/>
        <w:numPr>
          <w:ilvl w:val="0"/>
          <w:numId w:val="24"/>
        </w:numPr>
        <w:ind w:right="142"/>
        <w:rPr>
          <w:rFonts w:ascii="Arial" w:hAnsi="Arial" w:cs="Arial"/>
          <w:bCs/>
        </w:rPr>
      </w:pPr>
      <w:r w:rsidRPr="008776A5">
        <w:rPr>
          <w:rFonts w:ascii="Arial" w:hAnsi="Arial" w:cs="Arial"/>
          <w:bCs/>
        </w:rPr>
        <w:t>The difference in elevation (</w:t>
      </w:r>
      <w:r w:rsidR="000C67C7" w:rsidRPr="008776A5">
        <w:rPr>
          <w:rFonts w:ascii="Arial" w:hAnsi="Arial" w:cs="Arial"/>
          <w:bCs/>
        </w:rPr>
        <w:t>“</w:t>
      </w:r>
      <w:r w:rsidRPr="008776A5">
        <w:rPr>
          <w:rFonts w:ascii="Arial" w:hAnsi="Arial" w:cs="Arial"/>
          <w:bCs/>
        </w:rPr>
        <w:t xml:space="preserve">rise”) is equal to </w:t>
      </w:r>
      <w:r w:rsidR="00771DE5" w:rsidRPr="008776A5">
        <w:rPr>
          <w:rFonts w:ascii="Arial" w:hAnsi="Arial" w:cs="Arial"/>
          <w:bCs/>
        </w:rPr>
        <w:t>236</w:t>
      </w:r>
      <w:r w:rsidR="0058582E" w:rsidRPr="008776A5">
        <w:rPr>
          <w:rFonts w:ascii="Arial" w:hAnsi="Arial" w:cs="Arial"/>
          <w:bCs/>
        </w:rPr>
        <w:t xml:space="preserve"> – </w:t>
      </w:r>
      <w:r w:rsidR="00771DE5" w:rsidRPr="008776A5">
        <w:rPr>
          <w:rFonts w:ascii="Arial" w:hAnsi="Arial" w:cs="Arial"/>
          <w:bCs/>
        </w:rPr>
        <w:t>5 (approx.)</w:t>
      </w:r>
      <w:r w:rsidR="0058582E" w:rsidRPr="008776A5">
        <w:rPr>
          <w:rFonts w:ascii="Arial" w:hAnsi="Arial" w:cs="Arial"/>
          <w:bCs/>
        </w:rPr>
        <w:t xml:space="preserve"> = </w:t>
      </w:r>
      <w:r w:rsidR="00771DE5" w:rsidRPr="008776A5">
        <w:rPr>
          <w:rFonts w:ascii="Arial" w:hAnsi="Arial" w:cs="Arial"/>
          <w:bCs/>
        </w:rPr>
        <w:t>231</w:t>
      </w:r>
      <w:r w:rsidR="0058582E" w:rsidRPr="008776A5">
        <w:rPr>
          <w:rFonts w:ascii="Arial" w:hAnsi="Arial" w:cs="Arial"/>
          <w:bCs/>
        </w:rPr>
        <w:t xml:space="preserve"> metres.</w:t>
      </w:r>
    </w:p>
    <w:p w14:paraId="0B13A8CD" w14:textId="1B13929B" w:rsidR="00AB5D69" w:rsidRPr="008776A5" w:rsidRDefault="00C650FF" w:rsidP="00932E88">
      <w:pPr>
        <w:pStyle w:val="ListParagraph"/>
        <w:numPr>
          <w:ilvl w:val="0"/>
          <w:numId w:val="24"/>
        </w:numPr>
        <w:ind w:right="142"/>
        <w:rPr>
          <w:rFonts w:ascii="Arial" w:hAnsi="Arial" w:cs="Arial"/>
          <w:bCs/>
        </w:rPr>
      </w:pPr>
      <w:r w:rsidRPr="008776A5">
        <w:rPr>
          <w:rFonts w:ascii="Arial" w:hAnsi="Arial" w:cs="Arial"/>
          <w:bCs/>
        </w:rPr>
        <w:t xml:space="preserve">Students should </w:t>
      </w:r>
      <w:r w:rsidR="0054045F" w:rsidRPr="008776A5">
        <w:rPr>
          <w:rFonts w:ascii="Arial" w:hAnsi="Arial" w:cs="Arial"/>
          <w:bCs/>
        </w:rPr>
        <w:t xml:space="preserve">then </w:t>
      </w:r>
      <w:r w:rsidRPr="008776A5">
        <w:rPr>
          <w:rFonts w:ascii="Arial" w:hAnsi="Arial" w:cs="Arial"/>
          <w:bCs/>
        </w:rPr>
        <w:t>use the formula</w:t>
      </w:r>
      <w:r w:rsidR="00E772E5">
        <w:rPr>
          <w:rFonts w:ascii="Arial" w:hAnsi="Arial" w:cs="Arial"/>
          <w:bCs/>
        </w:rPr>
        <w:t xml:space="preserve"> ‘</w:t>
      </w:r>
      <w:r w:rsidR="006D42EA" w:rsidRPr="008776A5">
        <w:rPr>
          <w:rFonts w:ascii="Arial" w:hAnsi="Arial" w:cs="Arial"/>
          <w:bCs/>
        </w:rPr>
        <w:t>rise</w:t>
      </w:r>
      <w:r w:rsidR="00E772E5">
        <w:rPr>
          <w:rFonts w:ascii="Arial" w:hAnsi="Arial" w:cs="Arial"/>
          <w:bCs/>
        </w:rPr>
        <w:t xml:space="preserve"> over</w:t>
      </w:r>
      <w:r w:rsidR="006D42EA" w:rsidRPr="008776A5">
        <w:rPr>
          <w:rFonts w:ascii="Arial" w:hAnsi="Arial" w:cs="Arial"/>
          <w:bCs/>
        </w:rPr>
        <w:t xml:space="preserve"> run</w:t>
      </w:r>
      <w:r w:rsidR="00E772E5">
        <w:rPr>
          <w:rFonts w:ascii="Arial" w:hAnsi="Arial" w:cs="Arial"/>
          <w:bCs/>
        </w:rPr>
        <w:t>’</w:t>
      </w:r>
      <w:r w:rsidR="0054045F" w:rsidRPr="008776A5">
        <w:rPr>
          <w:rFonts w:ascii="Arial" w:hAnsi="Arial" w:cs="Arial"/>
          <w:bCs/>
        </w:rPr>
        <w:t xml:space="preserve"> to</w:t>
      </w:r>
      <w:r w:rsidR="0058582E" w:rsidRPr="008776A5">
        <w:rPr>
          <w:rFonts w:ascii="Arial" w:hAnsi="Arial" w:cs="Arial"/>
          <w:bCs/>
        </w:rPr>
        <w:t xml:space="preserve"> calculate</w:t>
      </w:r>
      <w:r w:rsidR="00E772E5">
        <w:rPr>
          <w:rFonts w:ascii="Arial" w:hAnsi="Arial" w:cs="Arial"/>
          <w:bCs/>
        </w:rPr>
        <w:t xml:space="preserve"> the average gradient</w:t>
      </w:r>
      <w:r w:rsidR="0058582E" w:rsidRPr="008776A5">
        <w:rPr>
          <w:rFonts w:ascii="Arial" w:hAnsi="Arial" w:cs="Arial"/>
          <w:bCs/>
        </w:rPr>
        <w:t>:</w:t>
      </w:r>
    </w:p>
    <w:p w14:paraId="07007149" w14:textId="02D77E6C" w:rsidR="00C84E24" w:rsidRDefault="00197444" w:rsidP="00B94E99">
      <w:pPr>
        <w:spacing w:after="0" w:line="240" w:lineRule="auto"/>
        <w:ind w:left="11" w:right="142"/>
        <w:rPr>
          <w:rFonts w:ascii="Arial" w:hAnsi="Arial" w:cs="Arial"/>
          <w:bCs/>
          <w:sz w:val="24"/>
          <w:szCs w:val="24"/>
        </w:rPr>
      </w:pPr>
      <w:r>
        <w:rPr>
          <w:rFonts w:ascii="Arial" w:hAnsi="Arial" w:cs="Arial"/>
          <w:bCs/>
          <w:sz w:val="24"/>
          <w:szCs w:val="24"/>
        </w:rPr>
        <w:t>Rise</w:t>
      </w:r>
      <w:r w:rsidR="00B94E99">
        <w:rPr>
          <w:rFonts w:ascii="Arial" w:hAnsi="Arial" w:cs="Arial"/>
          <w:bCs/>
          <w:sz w:val="24"/>
          <w:szCs w:val="24"/>
        </w:rPr>
        <w:t xml:space="preserve"> </w:t>
      </w:r>
      <w:r w:rsidRPr="00B94E99">
        <w:rPr>
          <w:rFonts w:ascii="Arial" w:hAnsi="Arial" w:cs="Arial"/>
          <w:b/>
          <w:sz w:val="24"/>
          <w:szCs w:val="24"/>
        </w:rPr>
        <w:t>:</w:t>
      </w:r>
      <w:r w:rsidR="00B94E99">
        <w:rPr>
          <w:rFonts w:ascii="Arial" w:hAnsi="Arial" w:cs="Arial"/>
          <w:bCs/>
          <w:sz w:val="24"/>
          <w:szCs w:val="24"/>
        </w:rPr>
        <w:t xml:space="preserve"> </w:t>
      </w:r>
      <w:r>
        <w:rPr>
          <w:rFonts w:ascii="Arial" w:hAnsi="Arial" w:cs="Arial"/>
          <w:bCs/>
          <w:sz w:val="24"/>
          <w:szCs w:val="24"/>
        </w:rPr>
        <w:t xml:space="preserve">run = </w:t>
      </w:r>
      <w:r w:rsidR="00771DE5">
        <w:rPr>
          <w:rFonts w:ascii="Arial" w:hAnsi="Arial" w:cs="Arial"/>
          <w:bCs/>
          <w:sz w:val="24"/>
          <w:szCs w:val="24"/>
        </w:rPr>
        <w:t>231</w:t>
      </w:r>
      <w:r w:rsidR="00B94E99">
        <w:rPr>
          <w:rFonts w:ascii="Arial" w:hAnsi="Arial" w:cs="Arial"/>
          <w:bCs/>
          <w:sz w:val="24"/>
          <w:szCs w:val="24"/>
        </w:rPr>
        <w:t xml:space="preserve"> </w:t>
      </w:r>
      <w:r w:rsidR="00F426D4" w:rsidRPr="00B94E99">
        <w:rPr>
          <w:rFonts w:ascii="Arial" w:hAnsi="Arial" w:cs="Arial"/>
          <w:b/>
          <w:sz w:val="24"/>
          <w:szCs w:val="24"/>
        </w:rPr>
        <w:t>:</w:t>
      </w:r>
      <w:r>
        <w:rPr>
          <w:rFonts w:ascii="Arial" w:hAnsi="Arial" w:cs="Arial"/>
          <w:bCs/>
          <w:sz w:val="24"/>
          <w:szCs w:val="24"/>
        </w:rPr>
        <w:t xml:space="preserve"> </w:t>
      </w:r>
      <w:r w:rsidR="00771DE5">
        <w:rPr>
          <w:rFonts w:ascii="Arial" w:hAnsi="Arial" w:cs="Arial"/>
          <w:bCs/>
          <w:sz w:val="24"/>
          <w:szCs w:val="24"/>
        </w:rPr>
        <w:t>1</w:t>
      </w:r>
      <w:r w:rsidR="006D42EA">
        <w:rPr>
          <w:rFonts w:ascii="Arial" w:hAnsi="Arial" w:cs="Arial"/>
          <w:bCs/>
          <w:sz w:val="24"/>
          <w:szCs w:val="24"/>
        </w:rPr>
        <w:t>,</w:t>
      </w:r>
      <w:r w:rsidR="00771DE5">
        <w:rPr>
          <w:rFonts w:ascii="Arial" w:hAnsi="Arial" w:cs="Arial"/>
          <w:bCs/>
          <w:sz w:val="24"/>
          <w:szCs w:val="24"/>
        </w:rPr>
        <w:t>600</w:t>
      </w:r>
      <w:r w:rsidR="003537F5">
        <w:rPr>
          <w:rFonts w:ascii="Arial" w:hAnsi="Arial" w:cs="Arial"/>
          <w:bCs/>
          <w:sz w:val="24"/>
          <w:szCs w:val="24"/>
        </w:rPr>
        <w:t xml:space="preserve"> </w:t>
      </w:r>
      <w:r w:rsidR="00D2133D">
        <w:rPr>
          <w:rFonts w:ascii="Arial" w:hAnsi="Arial" w:cs="Arial"/>
          <w:bCs/>
          <w:sz w:val="24"/>
          <w:szCs w:val="24"/>
        </w:rPr>
        <w:t>.</w:t>
      </w:r>
    </w:p>
    <w:p w14:paraId="58D288F1" w14:textId="3706C2AE" w:rsidR="0058582E" w:rsidRDefault="00C84E24" w:rsidP="00E07E91">
      <w:pPr>
        <w:spacing w:after="0" w:line="240" w:lineRule="auto"/>
        <w:ind w:left="-709" w:right="142"/>
        <w:rPr>
          <w:rFonts w:ascii="Arial" w:hAnsi="Arial" w:cs="Arial"/>
          <w:bCs/>
          <w:i/>
          <w:iCs/>
          <w:sz w:val="24"/>
          <w:szCs w:val="24"/>
        </w:rPr>
      </w:pPr>
      <w:r>
        <w:rPr>
          <w:rFonts w:ascii="Arial" w:hAnsi="Arial" w:cs="Arial"/>
          <w:bCs/>
          <w:sz w:val="24"/>
          <w:szCs w:val="24"/>
        </w:rPr>
        <w:tab/>
      </w:r>
      <w:r w:rsidR="003537F5">
        <w:rPr>
          <w:rFonts w:ascii="Arial" w:hAnsi="Arial" w:cs="Arial"/>
          <w:bCs/>
          <w:i/>
          <w:iCs/>
          <w:sz w:val="24"/>
          <w:szCs w:val="24"/>
        </w:rPr>
        <w:t xml:space="preserve">and then divide both sides of the ratio by </w:t>
      </w:r>
      <w:r w:rsidR="00771DE5">
        <w:rPr>
          <w:rFonts w:ascii="Arial" w:hAnsi="Arial" w:cs="Arial"/>
          <w:bCs/>
          <w:i/>
          <w:iCs/>
          <w:sz w:val="24"/>
          <w:szCs w:val="24"/>
        </w:rPr>
        <w:t>231</w:t>
      </w:r>
      <w:r w:rsidR="00E07E91">
        <w:rPr>
          <w:rFonts w:ascii="Arial" w:hAnsi="Arial" w:cs="Arial"/>
          <w:bCs/>
          <w:i/>
          <w:iCs/>
          <w:sz w:val="24"/>
          <w:szCs w:val="24"/>
        </w:rPr>
        <w:t xml:space="preserve"> to achieve a final gradient of</w:t>
      </w:r>
    </w:p>
    <w:p w14:paraId="6FC9BAC6" w14:textId="0D1700EB" w:rsidR="00197444" w:rsidRPr="00197444" w:rsidRDefault="00731D70" w:rsidP="00AB5D69">
      <w:pPr>
        <w:spacing w:after="0" w:line="240" w:lineRule="auto"/>
        <w:ind w:left="-709" w:right="-426"/>
        <w:jc w:val="both"/>
        <w:rPr>
          <w:rFonts w:ascii="Arial" w:hAnsi="Arial" w:cs="Arial"/>
          <w:bCs/>
          <w:sz w:val="24"/>
          <w:szCs w:val="24"/>
        </w:rPr>
      </w:pPr>
      <w:r>
        <w:rPr>
          <w:rFonts w:ascii="Arial" w:hAnsi="Arial" w:cs="Arial"/>
          <w:bCs/>
          <w:sz w:val="24"/>
          <w:szCs w:val="24"/>
        </w:rPr>
        <w:t xml:space="preserve">          </w:t>
      </w:r>
      <w:r w:rsidR="00C84E24">
        <w:rPr>
          <w:rFonts w:ascii="Arial" w:hAnsi="Arial" w:cs="Arial"/>
          <w:bCs/>
          <w:sz w:val="24"/>
          <w:szCs w:val="24"/>
        </w:rPr>
        <w:t xml:space="preserve"> </w:t>
      </w:r>
      <w:r w:rsidR="000E01B7">
        <w:rPr>
          <w:rFonts w:ascii="Arial" w:hAnsi="Arial" w:cs="Arial"/>
          <w:bCs/>
          <w:sz w:val="24"/>
          <w:szCs w:val="24"/>
        </w:rPr>
        <w:t>1: 6.9 approx</w:t>
      </w:r>
      <w:r w:rsidR="008F2470">
        <w:rPr>
          <w:rFonts w:ascii="Arial" w:hAnsi="Arial" w:cs="Arial"/>
          <w:bCs/>
          <w:sz w:val="24"/>
          <w:szCs w:val="24"/>
        </w:rPr>
        <w:t>.</w:t>
      </w:r>
      <w:r w:rsidR="000E01B7">
        <w:rPr>
          <w:rFonts w:ascii="Arial" w:hAnsi="Arial" w:cs="Arial"/>
          <w:bCs/>
          <w:sz w:val="24"/>
          <w:szCs w:val="24"/>
        </w:rPr>
        <w:t xml:space="preserve"> </w:t>
      </w:r>
      <w:r w:rsidR="008776A5">
        <w:rPr>
          <w:rFonts w:ascii="Arial" w:hAnsi="Arial" w:cs="Arial"/>
          <w:bCs/>
          <w:sz w:val="24"/>
          <w:szCs w:val="24"/>
        </w:rPr>
        <w:t xml:space="preserve">    </w:t>
      </w:r>
      <w:r>
        <w:rPr>
          <w:rFonts w:ascii="Arial" w:hAnsi="Arial" w:cs="Arial"/>
          <w:bCs/>
          <w:sz w:val="24"/>
          <w:szCs w:val="24"/>
        </w:rPr>
        <w:t xml:space="preserve">=  </w:t>
      </w:r>
      <w:r w:rsidR="00197444">
        <w:rPr>
          <w:rFonts w:ascii="Arial" w:hAnsi="Arial" w:cs="Arial"/>
          <w:bCs/>
          <w:sz w:val="24"/>
          <w:szCs w:val="24"/>
        </w:rPr>
        <w:t>1: 7</w:t>
      </w:r>
      <w:r w:rsidR="008776A5">
        <w:rPr>
          <w:rFonts w:ascii="Arial" w:hAnsi="Arial" w:cs="Arial"/>
          <w:bCs/>
          <w:sz w:val="24"/>
          <w:szCs w:val="24"/>
        </w:rPr>
        <w:t xml:space="preserve"> to the nearest whole number.</w:t>
      </w:r>
    </w:p>
    <w:p w14:paraId="4176B839" w14:textId="77777777" w:rsidR="0054045F" w:rsidRPr="00E95A10" w:rsidRDefault="0054045F" w:rsidP="00AB5D69">
      <w:pPr>
        <w:spacing w:after="0" w:line="240" w:lineRule="auto"/>
        <w:ind w:left="-709" w:right="-426"/>
        <w:jc w:val="both"/>
        <w:rPr>
          <w:rFonts w:ascii="Arial" w:hAnsi="Arial" w:cs="Arial"/>
          <w:bCs/>
          <w:sz w:val="24"/>
          <w:szCs w:val="24"/>
        </w:rPr>
      </w:pPr>
    </w:p>
    <w:p w14:paraId="0C3F741A" w14:textId="77777777" w:rsidR="00AB5D69" w:rsidRPr="00E95A10" w:rsidRDefault="00AB5D69" w:rsidP="00AB5D69">
      <w:pPr>
        <w:spacing w:after="0" w:line="240" w:lineRule="auto"/>
        <w:ind w:left="-709" w:right="-426"/>
        <w:jc w:val="both"/>
        <w:rPr>
          <w:rFonts w:ascii="Arial" w:hAnsi="Arial" w:cs="Arial"/>
          <w:bCs/>
          <w:sz w:val="24"/>
          <w:szCs w:val="24"/>
        </w:rPr>
      </w:pPr>
    </w:p>
    <w:p w14:paraId="7955C2B0" w14:textId="77777777"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AB5D69" w:rsidRPr="00C10350" w14:paraId="74ED4BB1" w14:textId="77777777" w:rsidTr="00D2133D">
        <w:tc>
          <w:tcPr>
            <w:tcW w:w="9972" w:type="dxa"/>
          </w:tcPr>
          <w:p w14:paraId="6A1AD172"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21E1F7D4"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712FBE6C" w14:textId="77777777" w:rsidTr="00D2133D">
        <w:tc>
          <w:tcPr>
            <w:tcW w:w="9972" w:type="dxa"/>
          </w:tcPr>
          <w:p w14:paraId="4E7DB0AC" w14:textId="37E4E8B4" w:rsidR="00AB5D69" w:rsidRPr="00C10350" w:rsidRDefault="00AF58E7"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hAnsi="Arial" w:cs="Arial"/>
                <w:bCs/>
                <w:sz w:val="24"/>
                <w:szCs w:val="24"/>
              </w:rPr>
              <w:t>S</w:t>
            </w:r>
            <w:r w:rsidR="006E19BD">
              <w:rPr>
                <w:rFonts w:ascii="Arial" w:hAnsi="Arial" w:cs="Arial"/>
                <w:bCs/>
                <w:sz w:val="24"/>
                <w:szCs w:val="24"/>
              </w:rPr>
              <w:t>tate</w:t>
            </w:r>
            <w:r>
              <w:rPr>
                <w:rFonts w:ascii="Arial" w:hAnsi="Arial" w:cs="Arial"/>
                <w:bCs/>
                <w:sz w:val="24"/>
                <w:szCs w:val="24"/>
              </w:rPr>
              <w:t>s</w:t>
            </w:r>
            <w:r w:rsidR="006E19BD">
              <w:rPr>
                <w:rFonts w:ascii="Arial" w:hAnsi="Arial" w:cs="Arial"/>
                <w:bCs/>
                <w:sz w:val="24"/>
                <w:szCs w:val="24"/>
              </w:rPr>
              <w:t xml:space="preserve"> an accurate formula for determining gradient and appl</w:t>
            </w:r>
            <w:r>
              <w:rPr>
                <w:rFonts w:ascii="Arial" w:hAnsi="Arial" w:cs="Arial"/>
                <w:bCs/>
                <w:sz w:val="24"/>
                <w:szCs w:val="24"/>
              </w:rPr>
              <w:t>ies</w:t>
            </w:r>
            <w:r w:rsidR="006E19BD">
              <w:rPr>
                <w:rFonts w:ascii="Arial" w:hAnsi="Arial" w:cs="Arial"/>
                <w:bCs/>
                <w:sz w:val="24"/>
                <w:szCs w:val="24"/>
              </w:rPr>
              <w:t xml:space="preserve"> calculations</w:t>
            </w:r>
            <w:r w:rsidR="000C67C7">
              <w:rPr>
                <w:rFonts w:ascii="Arial" w:hAnsi="Arial" w:cs="Arial"/>
                <w:bCs/>
                <w:sz w:val="24"/>
                <w:szCs w:val="24"/>
              </w:rPr>
              <w:t xml:space="preserve"> for the “run” and “rise”</w:t>
            </w:r>
            <w:r w:rsidR="009117E5">
              <w:rPr>
                <w:rFonts w:ascii="Arial" w:hAnsi="Arial" w:cs="Arial"/>
                <w:bCs/>
                <w:sz w:val="24"/>
                <w:szCs w:val="24"/>
              </w:rPr>
              <w:t xml:space="preserve"> and correctly states the average gradient as 1:7.</w:t>
            </w:r>
          </w:p>
        </w:tc>
        <w:tc>
          <w:tcPr>
            <w:tcW w:w="802" w:type="dxa"/>
          </w:tcPr>
          <w:p w14:paraId="46EF9B90" w14:textId="45CA65CA" w:rsidR="00AB5D69" w:rsidRPr="00C10350" w:rsidRDefault="009117E5" w:rsidP="00D65F92">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AB5D69" w:rsidRPr="00C10350" w14:paraId="4B1B98AE" w14:textId="77777777" w:rsidTr="00D2133D">
        <w:tc>
          <w:tcPr>
            <w:tcW w:w="9972" w:type="dxa"/>
          </w:tcPr>
          <w:p w14:paraId="4FA930A4" w14:textId="328EA24D" w:rsidR="00AB5D69" w:rsidRPr="00C10350" w:rsidRDefault="009117E5" w:rsidP="00D65F92">
            <w:pPr>
              <w:spacing w:before="120" w:after="120" w:line="240" w:lineRule="auto"/>
              <w:ind w:right="113"/>
              <w:jc w:val="both"/>
              <w:rPr>
                <w:rFonts w:ascii="Arial" w:hAnsi="Arial" w:cs="Arial"/>
                <w:bCs/>
                <w:sz w:val="24"/>
                <w:szCs w:val="24"/>
              </w:rPr>
            </w:pPr>
            <w:r>
              <w:rPr>
                <w:rFonts w:ascii="Arial" w:hAnsi="Arial" w:cs="Arial"/>
                <w:bCs/>
                <w:sz w:val="24"/>
                <w:szCs w:val="24"/>
              </w:rPr>
              <w:t>State</w:t>
            </w:r>
            <w:r w:rsidR="00AF58E7">
              <w:rPr>
                <w:rFonts w:ascii="Arial" w:hAnsi="Arial" w:cs="Arial"/>
                <w:bCs/>
                <w:sz w:val="24"/>
                <w:szCs w:val="24"/>
              </w:rPr>
              <w:t>s</w:t>
            </w:r>
            <w:r>
              <w:rPr>
                <w:rFonts w:ascii="Arial" w:hAnsi="Arial" w:cs="Arial"/>
                <w:bCs/>
                <w:sz w:val="24"/>
                <w:szCs w:val="24"/>
              </w:rPr>
              <w:t xml:space="preserve"> an accurate formula for determining gradient and appl</w:t>
            </w:r>
            <w:r w:rsidR="00AF58E7">
              <w:rPr>
                <w:rFonts w:ascii="Arial" w:hAnsi="Arial" w:cs="Arial"/>
                <w:bCs/>
                <w:sz w:val="24"/>
                <w:szCs w:val="24"/>
              </w:rPr>
              <w:t>ies</w:t>
            </w:r>
            <w:r>
              <w:rPr>
                <w:rFonts w:ascii="Arial" w:hAnsi="Arial" w:cs="Arial"/>
                <w:bCs/>
                <w:sz w:val="24"/>
                <w:szCs w:val="24"/>
              </w:rPr>
              <w:t xml:space="preserve"> calculations for the “run” and “rise”</w:t>
            </w:r>
            <w:r w:rsidR="00DA5A6C">
              <w:rPr>
                <w:rFonts w:ascii="Arial" w:hAnsi="Arial" w:cs="Arial"/>
                <w:bCs/>
                <w:sz w:val="24"/>
                <w:szCs w:val="24"/>
              </w:rPr>
              <w:t xml:space="preserve">; however, did not </w:t>
            </w:r>
            <w:r w:rsidR="00AF58E7">
              <w:rPr>
                <w:rFonts w:ascii="Arial" w:hAnsi="Arial" w:cs="Arial"/>
                <w:bCs/>
                <w:sz w:val="24"/>
                <w:szCs w:val="24"/>
              </w:rPr>
              <w:t>provide the</w:t>
            </w:r>
            <w:r w:rsidR="00DA5A6C">
              <w:rPr>
                <w:rFonts w:ascii="Arial" w:hAnsi="Arial" w:cs="Arial"/>
                <w:bCs/>
                <w:sz w:val="24"/>
                <w:szCs w:val="24"/>
              </w:rPr>
              <w:t xml:space="preserve"> correct gradient.</w:t>
            </w:r>
          </w:p>
        </w:tc>
        <w:tc>
          <w:tcPr>
            <w:tcW w:w="802" w:type="dxa"/>
          </w:tcPr>
          <w:p w14:paraId="28BBE3B6" w14:textId="1ADFF6E8" w:rsidR="00AB5D69" w:rsidRPr="00C10350" w:rsidRDefault="000C67C7" w:rsidP="00D65F92">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AB5D69" w:rsidRPr="00C10350" w14:paraId="0F70CB0D" w14:textId="77777777" w:rsidTr="00D2133D">
        <w:tc>
          <w:tcPr>
            <w:tcW w:w="9972" w:type="dxa"/>
          </w:tcPr>
          <w:p w14:paraId="7CBD23B3" w14:textId="77777777" w:rsidR="00AB5D69" w:rsidRPr="00C10350" w:rsidRDefault="00AB5D69" w:rsidP="00D65F92">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7F0F77B8" w14:textId="1D0FD370" w:rsidR="00AB5D69" w:rsidRPr="00C10350" w:rsidRDefault="000C67C7" w:rsidP="00D65F92">
            <w:pPr>
              <w:spacing w:before="120" w:after="120" w:line="240" w:lineRule="auto"/>
              <w:ind w:right="-108"/>
              <w:jc w:val="center"/>
              <w:rPr>
                <w:rFonts w:ascii="Arial" w:hAnsi="Arial" w:cs="Arial"/>
                <w:b/>
                <w:bCs/>
                <w:sz w:val="24"/>
                <w:szCs w:val="24"/>
              </w:rPr>
            </w:pPr>
            <w:r>
              <w:rPr>
                <w:rFonts w:ascii="Arial" w:hAnsi="Arial" w:cs="Arial"/>
                <w:b/>
                <w:bCs/>
                <w:sz w:val="24"/>
                <w:szCs w:val="24"/>
              </w:rPr>
              <w:t>2</w:t>
            </w:r>
          </w:p>
        </w:tc>
      </w:tr>
    </w:tbl>
    <w:p w14:paraId="752A7947" w14:textId="77777777" w:rsidR="00AB5D69" w:rsidRPr="00E95A10" w:rsidRDefault="00AB5D69" w:rsidP="00AB5D69">
      <w:pPr>
        <w:spacing w:after="0" w:line="240" w:lineRule="auto"/>
        <w:ind w:left="-709" w:right="-426"/>
        <w:jc w:val="both"/>
        <w:rPr>
          <w:rFonts w:ascii="Arial" w:hAnsi="Arial" w:cs="Arial"/>
          <w:bCs/>
          <w:sz w:val="24"/>
          <w:szCs w:val="24"/>
        </w:rPr>
      </w:pPr>
    </w:p>
    <w:p w14:paraId="797B8489" w14:textId="77777777" w:rsidR="00AB5D69" w:rsidRDefault="00AB5D69">
      <w:pPr>
        <w:spacing w:after="0" w:line="240" w:lineRule="auto"/>
        <w:rPr>
          <w:rFonts w:ascii="Arial" w:hAnsi="Arial" w:cs="Arial"/>
          <w:bCs/>
          <w:sz w:val="24"/>
          <w:szCs w:val="24"/>
        </w:rPr>
      </w:pPr>
    </w:p>
    <w:p w14:paraId="129883C4" w14:textId="77777777" w:rsidR="00AB5D69" w:rsidRDefault="00AB5D69">
      <w:pPr>
        <w:spacing w:after="0" w:line="240" w:lineRule="auto"/>
        <w:rPr>
          <w:rFonts w:ascii="Arial" w:hAnsi="Arial" w:cs="Arial"/>
          <w:bCs/>
          <w:sz w:val="24"/>
          <w:szCs w:val="24"/>
        </w:rPr>
      </w:pPr>
    </w:p>
    <w:p w14:paraId="0003C3C2" w14:textId="77777777" w:rsidR="00AB5D69" w:rsidRDefault="00AB5D69">
      <w:pPr>
        <w:spacing w:after="0" w:line="240" w:lineRule="auto"/>
        <w:rPr>
          <w:rFonts w:ascii="Arial" w:hAnsi="Arial" w:cs="Arial"/>
          <w:bCs/>
          <w:sz w:val="24"/>
          <w:szCs w:val="24"/>
        </w:rPr>
      </w:pPr>
      <w:r>
        <w:rPr>
          <w:rFonts w:ascii="Arial" w:hAnsi="Arial" w:cs="Arial"/>
          <w:bCs/>
          <w:sz w:val="24"/>
          <w:szCs w:val="24"/>
        </w:rPr>
        <w:br w:type="page"/>
      </w:r>
    </w:p>
    <w:p w14:paraId="41BFA3F7" w14:textId="77777777" w:rsidR="005D7349" w:rsidRDefault="005D7349" w:rsidP="000F3599">
      <w:pPr>
        <w:spacing w:after="0" w:line="240" w:lineRule="auto"/>
        <w:ind w:left="-709"/>
        <w:rPr>
          <w:rFonts w:ascii="Arial" w:hAnsi="Arial" w:cs="Arial"/>
          <w:sz w:val="24"/>
          <w:szCs w:val="24"/>
        </w:rPr>
      </w:pPr>
    </w:p>
    <w:p w14:paraId="4444FB27" w14:textId="31E6CBA2" w:rsidR="000F3599" w:rsidRDefault="000F3599" w:rsidP="000F3599">
      <w:pPr>
        <w:spacing w:after="0" w:line="240" w:lineRule="auto"/>
        <w:ind w:left="-709"/>
        <w:rPr>
          <w:rFonts w:ascii="Arial" w:hAnsi="Arial" w:cs="Arial"/>
          <w:sz w:val="24"/>
          <w:szCs w:val="24"/>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E64059">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sidR="00A323F3">
        <w:rPr>
          <w:rFonts w:ascii="Arial" w:hAnsi="Arial" w:cs="Arial"/>
          <w:sz w:val="24"/>
          <w:szCs w:val="24"/>
        </w:rPr>
        <w:t>2017</w:t>
      </w:r>
    </w:p>
    <w:p w14:paraId="0586E91C" w14:textId="7E1EE575" w:rsidR="002A72EA" w:rsidRPr="00E95A10" w:rsidRDefault="005D7349" w:rsidP="002A72EA">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41344" behindDoc="0" locked="0" layoutInCell="1" allowOverlap="1" wp14:anchorId="1F757CB0" wp14:editId="73E30849">
                <wp:simplePos x="0" y="0"/>
                <wp:positionH relativeFrom="column">
                  <wp:posOffset>-421005</wp:posOffset>
                </wp:positionH>
                <wp:positionV relativeFrom="paragraph">
                  <wp:posOffset>191661</wp:posOffset>
                </wp:positionV>
                <wp:extent cx="6677025" cy="929640"/>
                <wp:effectExtent l="0" t="0" r="28575" b="2286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9525">
                          <a:solidFill>
                            <a:schemeClr val="tx1"/>
                          </a:solidFill>
                          <a:miter lim="800000"/>
                          <a:headEnd/>
                          <a:tailEnd/>
                        </a:ln>
                      </wps:spPr>
                      <wps:txbx>
                        <w:txbxContent>
                          <w:p w14:paraId="764E9568" w14:textId="0C138973" w:rsidR="00783897" w:rsidRPr="001341BE" w:rsidRDefault="00783897" w:rsidP="00B415FF">
                            <w:pPr>
                              <w:widowControl w:val="0"/>
                              <w:autoSpaceDE w:val="0"/>
                              <w:autoSpaceDN w:val="0"/>
                              <w:adjustRightInd w:val="0"/>
                              <w:spacing w:after="0" w:line="240" w:lineRule="auto"/>
                              <w:ind w:left="9072" w:right="-1" w:hanging="9072"/>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4</w:t>
                            </w:r>
                            <w:r>
                              <w:rPr>
                                <w:rFonts w:ascii="Arial" w:hAnsi="Arial" w:cs="Arial"/>
                                <w:b/>
                                <w:sz w:val="24"/>
                                <w:szCs w:val="24"/>
                                <w:lang w:val="en-GB"/>
                              </w:rPr>
                              <w:tab/>
                              <w:t>(2 marks)</w:t>
                            </w:r>
                          </w:p>
                          <w:p w14:paraId="3FC6BF27" w14:textId="77777777" w:rsidR="00783897" w:rsidRPr="00E14934" w:rsidRDefault="00783897" w:rsidP="002A72EA">
                            <w:pPr>
                              <w:spacing w:after="0" w:line="240" w:lineRule="auto"/>
                              <w:rPr>
                                <w:rFonts w:ascii="Arial" w:hAnsi="Arial" w:cs="Arial"/>
                                <w:sz w:val="24"/>
                                <w:szCs w:val="24"/>
                              </w:rPr>
                            </w:pPr>
                          </w:p>
                          <w:p w14:paraId="46A0051F" w14:textId="5AFC1CF5" w:rsidR="00783897" w:rsidRPr="006E4AB6" w:rsidRDefault="00783897" w:rsidP="002A72EA">
                            <w:pPr>
                              <w:spacing w:after="0" w:line="240" w:lineRule="auto"/>
                              <w:jc w:val="both"/>
                              <w:rPr>
                                <w:rFonts w:ascii="Arial" w:hAnsi="Arial" w:cs="Arial"/>
                                <w:bCs/>
                                <w:sz w:val="24"/>
                                <w:szCs w:val="24"/>
                              </w:rPr>
                            </w:pPr>
                            <w:r w:rsidRPr="006E4AB6">
                              <w:rPr>
                                <w:rFonts w:ascii="Arial" w:hAnsi="Arial" w:cs="Arial"/>
                                <w:bCs/>
                                <w:sz w:val="24"/>
                                <w:szCs w:val="24"/>
                              </w:rPr>
                              <w:t xml:space="preserve">With </w:t>
                            </w:r>
                            <w:r>
                              <w:rPr>
                                <w:rFonts w:ascii="Arial" w:hAnsi="Arial" w:cs="Arial"/>
                                <w:bCs/>
                                <w:sz w:val="24"/>
                                <w:szCs w:val="24"/>
                              </w:rPr>
                              <w:t>reference to</w:t>
                            </w:r>
                            <w:r w:rsidRPr="006E4AB6">
                              <w:rPr>
                                <w:rFonts w:ascii="Arial" w:hAnsi="Arial" w:cs="Arial"/>
                                <w:bCs/>
                                <w:sz w:val="24"/>
                                <w:szCs w:val="24"/>
                              </w:rPr>
                              <w:t xml:space="preserve"> </w:t>
                            </w:r>
                            <w:r w:rsidRPr="006E4AB6">
                              <w:rPr>
                                <w:rFonts w:ascii="Arial" w:hAnsi="Arial" w:cs="Arial"/>
                                <w:b/>
                                <w:bCs/>
                                <w:sz w:val="24"/>
                                <w:szCs w:val="24"/>
                              </w:rPr>
                              <w:t>Source 1</w:t>
                            </w:r>
                            <w:r>
                              <w:rPr>
                                <w:rFonts w:ascii="Arial" w:hAnsi="Arial" w:cs="Arial"/>
                                <w:b/>
                                <w:bCs/>
                                <w:sz w:val="24"/>
                                <w:szCs w:val="24"/>
                              </w:rPr>
                              <w:t>,</w:t>
                            </w:r>
                            <w:r w:rsidRPr="006E4AB6">
                              <w:rPr>
                                <w:rFonts w:ascii="Arial" w:hAnsi="Arial" w:cs="Arial"/>
                                <w:bCs/>
                                <w:sz w:val="24"/>
                                <w:szCs w:val="24"/>
                              </w:rPr>
                              <w:t xml:space="preserve"> describe </w:t>
                            </w:r>
                            <w:r>
                              <w:rPr>
                                <w:rFonts w:ascii="Arial" w:hAnsi="Arial" w:cs="Arial"/>
                                <w:bCs/>
                                <w:sz w:val="24"/>
                                <w:szCs w:val="24"/>
                              </w:rPr>
                              <w:t>the spatial relationship between the topography and the Arthur Highway.</w:t>
                            </w:r>
                          </w:p>
                          <w:p w14:paraId="03F15AD2" w14:textId="77777777" w:rsidR="00783897" w:rsidRPr="00C951BA" w:rsidRDefault="00783897" w:rsidP="002A72EA">
                            <w:pPr>
                              <w:spacing w:after="0" w:line="240" w:lineRule="auto"/>
                              <w:ind w:left="720" w:hanging="720"/>
                              <w:jc w:val="both"/>
                              <w:rPr>
                                <w:rFonts w:ascii="Arial" w:hAnsi="Arial" w:cs="Arial"/>
                                <w:b/>
                                <w:bCs/>
                                <w:sz w:val="24"/>
                                <w:szCs w:val="24"/>
                              </w:rPr>
                            </w:pPr>
                          </w:p>
                          <w:p w14:paraId="5D35D49F" w14:textId="77777777" w:rsidR="00783897" w:rsidRPr="00A201B4" w:rsidRDefault="00783897" w:rsidP="002A72EA">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57CB0" id="_x0000_s1030" type="#_x0000_t202" style="position:absolute;left:0;text-align:left;margin-left:-33.15pt;margin-top:15.1pt;width:525.75pt;height:73.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" strokecolor="black [3213]">
                <v:textbox>
                  <w:txbxContent>
                    <w:p w14:paraId="764E9568" w14:textId="0C138973" w:rsidR="00783897" w:rsidRPr="001341BE" w:rsidRDefault="00783897" w:rsidP="00B415FF">
                      <w:pPr>
                        <w:widowControl w:val="0"/>
                        <w:autoSpaceDE w:val="0"/>
                        <w:autoSpaceDN w:val="0"/>
                        <w:adjustRightInd w:val="0"/>
                        <w:spacing w:after="0" w:line="240" w:lineRule="auto"/>
                        <w:ind w:left="9072" w:right="-1" w:hanging="9072"/>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4</w:t>
                      </w:r>
                      <w:r>
                        <w:rPr>
                          <w:rFonts w:ascii="Arial" w:hAnsi="Arial" w:cs="Arial"/>
                          <w:b/>
                          <w:sz w:val="24"/>
                          <w:szCs w:val="24"/>
                          <w:lang w:val="en-GB"/>
                        </w:rPr>
                        <w:tab/>
                        <w:t>(2 marks)</w:t>
                      </w:r>
                    </w:p>
                    <w:p w14:paraId="3FC6BF27" w14:textId="77777777" w:rsidR="00783897" w:rsidRPr="00E14934" w:rsidRDefault="00783897" w:rsidP="002A72EA">
                      <w:pPr>
                        <w:spacing w:after="0" w:line="240" w:lineRule="auto"/>
                        <w:rPr>
                          <w:rFonts w:ascii="Arial" w:hAnsi="Arial" w:cs="Arial"/>
                          <w:sz w:val="24"/>
                          <w:szCs w:val="24"/>
                        </w:rPr>
                      </w:pPr>
                    </w:p>
                    <w:p w14:paraId="46A0051F" w14:textId="5AFC1CF5" w:rsidR="00783897" w:rsidRPr="006E4AB6" w:rsidRDefault="00783897" w:rsidP="002A72EA">
                      <w:pPr>
                        <w:spacing w:after="0" w:line="240" w:lineRule="auto"/>
                        <w:jc w:val="both"/>
                        <w:rPr>
                          <w:rFonts w:ascii="Arial" w:hAnsi="Arial" w:cs="Arial"/>
                          <w:bCs/>
                          <w:sz w:val="24"/>
                          <w:szCs w:val="24"/>
                        </w:rPr>
                      </w:pPr>
                      <w:r w:rsidRPr="006E4AB6">
                        <w:rPr>
                          <w:rFonts w:ascii="Arial" w:hAnsi="Arial" w:cs="Arial"/>
                          <w:bCs/>
                          <w:sz w:val="24"/>
                          <w:szCs w:val="24"/>
                        </w:rPr>
                        <w:t xml:space="preserve">With </w:t>
                      </w:r>
                      <w:r>
                        <w:rPr>
                          <w:rFonts w:ascii="Arial" w:hAnsi="Arial" w:cs="Arial"/>
                          <w:bCs/>
                          <w:sz w:val="24"/>
                          <w:szCs w:val="24"/>
                        </w:rPr>
                        <w:t>reference to</w:t>
                      </w:r>
                      <w:r w:rsidRPr="006E4AB6">
                        <w:rPr>
                          <w:rFonts w:ascii="Arial" w:hAnsi="Arial" w:cs="Arial"/>
                          <w:bCs/>
                          <w:sz w:val="24"/>
                          <w:szCs w:val="24"/>
                        </w:rPr>
                        <w:t xml:space="preserve"> </w:t>
                      </w:r>
                      <w:r w:rsidRPr="006E4AB6">
                        <w:rPr>
                          <w:rFonts w:ascii="Arial" w:hAnsi="Arial" w:cs="Arial"/>
                          <w:b/>
                          <w:bCs/>
                          <w:sz w:val="24"/>
                          <w:szCs w:val="24"/>
                        </w:rPr>
                        <w:t>Source 1</w:t>
                      </w:r>
                      <w:r>
                        <w:rPr>
                          <w:rFonts w:ascii="Arial" w:hAnsi="Arial" w:cs="Arial"/>
                          <w:b/>
                          <w:bCs/>
                          <w:sz w:val="24"/>
                          <w:szCs w:val="24"/>
                        </w:rPr>
                        <w:t>,</w:t>
                      </w:r>
                      <w:r w:rsidRPr="006E4AB6">
                        <w:rPr>
                          <w:rFonts w:ascii="Arial" w:hAnsi="Arial" w:cs="Arial"/>
                          <w:bCs/>
                          <w:sz w:val="24"/>
                          <w:szCs w:val="24"/>
                        </w:rPr>
                        <w:t xml:space="preserve"> describe </w:t>
                      </w:r>
                      <w:r>
                        <w:rPr>
                          <w:rFonts w:ascii="Arial" w:hAnsi="Arial" w:cs="Arial"/>
                          <w:bCs/>
                          <w:sz w:val="24"/>
                          <w:szCs w:val="24"/>
                        </w:rPr>
                        <w:t>the spatial relationship between the topography and the Arthur Highway.</w:t>
                      </w:r>
                    </w:p>
                    <w:p w14:paraId="03F15AD2" w14:textId="77777777" w:rsidR="00783897" w:rsidRPr="00C951BA" w:rsidRDefault="00783897" w:rsidP="002A72EA">
                      <w:pPr>
                        <w:spacing w:after="0" w:line="240" w:lineRule="auto"/>
                        <w:ind w:left="720" w:hanging="720"/>
                        <w:jc w:val="both"/>
                        <w:rPr>
                          <w:rFonts w:ascii="Arial" w:hAnsi="Arial" w:cs="Arial"/>
                          <w:b/>
                          <w:bCs/>
                          <w:sz w:val="24"/>
                          <w:szCs w:val="24"/>
                        </w:rPr>
                      </w:pPr>
                    </w:p>
                    <w:p w14:paraId="5D35D49F" w14:textId="77777777" w:rsidR="00783897" w:rsidRPr="00A201B4" w:rsidRDefault="00783897" w:rsidP="002A72EA">
                      <w:pPr>
                        <w:spacing w:after="0"/>
                        <w:rPr>
                          <w:sz w:val="24"/>
                          <w:szCs w:val="24"/>
                        </w:rPr>
                      </w:pPr>
                    </w:p>
                  </w:txbxContent>
                </v:textbox>
              </v:shape>
            </w:pict>
          </mc:Fallback>
        </mc:AlternateContent>
      </w:r>
    </w:p>
    <w:p w14:paraId="23A977C5" w14:textId="77777777" w:rsidR="002A72EA" w:rsidRPr="00E95A10" w:rsidRDefault="002A72EA" w:rsidP="002A72EA">
      <w:pPr>
        <w:tabs>
          <w:tab w:val="left" w:pos="540"/>
          <w:tab w:val="right" w:pos="9540"/>
        </w:tabs>
        <w:spacing w:after="0" w:line="240" w:lineRule="auto"/>
        <w:ind w:left="-18" w:right="-426"/>
        <w:rPr>
          <w:rFonts w:ascii="Arial" w:hAnsi="Arial" w:cs="Arial"/>
          <w:sz w:val="24"/>
          <w:szCs w:val="24"/>
        </w:rPr>
      </w:pPr>
    </w:p>
    <w:p w14:paraId="37647491" w14:textId="77777777" w:rsidR="002A72EA" w:rsidRPr="00E95A10" w:rsidRDefault="002A72EA" w:rsidP="002A72EA">
      <w:pPr>
        <w:spacing w:after="0"/>
        <w:ind w:left="-709" w:right="-426"/>
        <w:jc w:val="both"/>
        <w:rPr>
          <w:rFonts w:ascii="Arial" w:hAnsi="Arial" w:cs="Arial"/>
          <w:sz w:val="24"/>
          <w:szCs w:val="24"/>
        </w:rPr>
      </w:pPr>
    </w:p>
    <w:p w14:paraId="23D8BAC4" w14:textId="77777777" w:rsidR="002A72EA" w:rsidRPr="00E95A10" w:rsidRDefault="002A72EA" w:rsidP="002A72EA">
      <w:pPr>
        <w:spacing w:after="0"/>
        <w:ind w:left="-709" w:right="-426"/>
        <w:jc w:val="both"/>
        <w:rPr>
          <w:rFonts w:ascii="Arial" w:hAnsi="Arial" w:cs="Arial"/>
          <w:sz w:val="24"/>
          <w:szCs w:val="24"/>
        </w:rPr>
      </w:pPr>
    </w:p>
    <w:p w14:paraId="4C81ADBF" w14:textId="77777777" w:rsidR="002A72EA" w:rsidRPr="00E95A10" w:rsidRDefault="002A72EA" w:rsidP="002A72EA">
      <w:pPr>
        <w:spacing w:after="0"/>
        <w:ind w:left="-709" w:right="-426"/>
        <w:jc w:val="both"/>
        <w:rPr>
          <w:rFonts w:ascii="Arial" w:hAnsi="Arial" w:cs="Arial"/>
          <w:sz w:val="24"/>
          <w:szCs w:val="24"/>
        </w:rPr>
      </w:pPr>
    </w:p>
    <w:p w14:paraId="25F3493C" w14:textId="77777777" w:rsidR="002A72EA" w:rsidRPr="00E95A10" w:rsidRDefault="002A72EA" w:rsidP="002A72EA">
      <w:pPr>
        <w:widowControl w:val="0"/>
        <w:autoSpaceDE w:val="0"/>
        <w:autoSpaceDN w:val="0"/>
        <w:adjustRightInd w:val="0"/>
        <w:spacing w:after="0" w:line="240" w:lineRule="auto"/>
        <w:ind w:right="-426"/>
        <w:rPr>
          <w:rFonts w:ascii="Arial" w:hAnsi="Arial" w:cs="Arial"/>
          <w:bCs/>
          <w:sz w:val="24"/>
          <w:szCs w:val="24"/>
        </w:rPr>
      </w:pPr>
    </w:p>
    <w:p w14:paraId="014D5C44" w14:textId="77777777" w:rsidR="002A72EA" w:rsidRPr="00E95A10" w:rsidRDefault="002A72EA" w:rsidP="002A72EA">
      <w:pPr>
        <w:spacing w:after="0" w:line="240" w:lineRule="auto"/>
        <w:ind w:right="-426"/>
        <w:rPr>
          <w:rFonts w:ascii="Arial" w:hAnsi="Arial" w:cs="Arial"/>
          <w:b/>
          <w:bCs/>
          <w:sz w:val="24"/>
          <w:szCs w:val="24"/>
        </w:rPr>
      </w:pPr>
    </w:p>
    <w:p w14:paraId="0FD94B89" w14:textId="77777777" w:rsidR="002A72EA" w:rsidRDefault="002A72EA" w:rsidP="002A72EA">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1E338E68" w14:textId="6C060A37" w:rsidR="002A72EA" w:rsidRPr="005B18AC" w:rsidRDefault="00364772" w:rsidP="002A72EA">
      <w:pPr>
        <w:spacing w:after="0" w:line="240" w:lineRule="auto"/>
        <w:ind w:left="-709" w:right="142"/>
        <w:rPr>
          <w:rFonts w:ascii="Arial" w:hAnsi="Arial" w:cs="Arial"/>
          <w:sz w:val="24"/>
          <w:szCs w:val="24"/>
        </w:rPr>
      </w:pPr>
      <w:r>
        <w:rPr>
          <w:rFonts w:ascii="Arial" w:hAnsi="Arial" w:cs="Arial"/>
          <w:sz w:val="24"/>
          <w:szCs w:val="24"/>
        </w:rPr>
        <w:t>I</w:t>
      </w:r>
      <w:r w:rsidR="002A72EA" w:rsidRPr="005B18AC">
        <w:rPr>
          <w:rFonts w:ascii="Arial" w:hAnsi="Arial" w:cs="Arial"/>
          <w:sz w:val="24"/>
          <w:szCs w:val="24"/>
        </w:rPr>
        <w:t>dentify, describe and interpret spatial patterns (including land use, settlement and transport), and spatial relationships between natural and cultural features on maps</w:t>
      </w:r>
      <w:r w:rsidR="002A72EA">
        <w:rPr>
          <w:rFonts w:ascii="Arial" w:hAnsi="Arial" w:cs="Arial"/>
          <w:sz w:val="24"/>
          <w:szCs w:val="24"/>
        </w:rPr>
        <w:t>.</w:t>
      </w:r>
    </w:p>
    <w:p w14:paraId="3AEADD46" w14:textId="77777777" w:rsidR="002A72EA" w:rsidRPr="00E95A10" w:rsidRDefault="002A72EA" w:rsidP="002A72EA">
      <w:pPr>
        <w:spacing w:after="0" w:line="240" w:lineRule="auto"/>
        <w:ind w:left="-709" w:right="142"/>
        <w:rPr>
          <w:rFonts w:ascii="Arial" w:hAnsi="Arial" w:cs="Arial"/>
          <w:b/>
          <w:bCs/>
          <w:sz w:val="24"/>
          <w:szCs w:val="24"/>
        </w:rPr>
      </w:pPr>
    </w:p>
    <w:p w14:paraId="5F378C13" w14:textId="77777777" w:rsidR="002A72EA" w:rsidRDefault="002A72EA" w:rsidP="002A72EA">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71059B8D" w14:textId="2F29C5F8" w:rsidR="002A72EA" w:rsidRPr="00663921" w:rsidRDefault="002A72EA" w:rsidP="002A72EA">
      <w:pPr>
        <w:spacing w:after="0" w:line="240" w:lineRule="auto"/>
        <w:ind w:left="-709" w:right="142"/>
        <w:rPr>
          <w:rFonts w:ascii="Arial" w:hAnsi="Arial" w:cs="Arial"/>
          <w:sz w:val="24"/>
          <w:szCs w:val="24"/>
        </w:rPr>
      </w:pPr>
      <w:r w:rsidRPr="00D2133D">
        <w:rPr>
          <w:rFonts w:ascii="Arial" w:hAnsi="Arial" w:cs="Arial"/>
          <w:i/>
          <w:iCs/>
          <w:sz w:val="24"/>
          <w:szCs w:val="24"/>
        </w:rPr>
        <w:t>Describe</w:t>
      </w:r>
      <w:r>
        <w:rPr>
          <w:rFonts w:ascii="Arial" w:hAnsi="Arial" w:cs="Arial"/>
          <w:sz w:val="24"/>
          <w:szCs w:val="24"/>
        </w:rPr>
        <w:t>:</w:t>
      </w:r>
      <w:r w:rsidR="00D2133D">
        <w:rPr>
          <w:rFonts w:ascii="Arial" w:hAnsi="Arial" w:cs="Arial"/>
          <w:sz w:val="24"/>
          <w:szCs w:val="24"/>
        </w:rPr>
        <w:tab/>
      </w:r>
      <w:r w:rsidR="00B415FF">
        <w:rPr>
          <w:rFonts w:ascii="Arial" w:hAnsi="Arial" w:cs="Arial"/>
          <w:sz w:val="24"/>
          <w:szCs w:val="24"/>
        </w:rPr>
        <w:t>p</w:t>
      </w:r>
      <w:r w:rsidRPr="00663921">
        <w:rPr>
          <w:rFonts w:ascii="Arial" w:hAnsi="Arial" w:cs="Arial"/>
          <w:sz w:val="24"/>
          <w:szCs w:val="24"/>
        </w:rPr>
        <w:t>rovide characteristics and features</w:t>
      </w:r>
      <w:r w:rsidR="00D2133D">
        <w:rPr>
          <w:rFonts w:ascii="Arial" w:hAnsi="Arial" w:cs="Arial"/>
          <w:sz w:val="24"/>
          <w:szCs w:val="24"/>
        </w:rPr>
        <w:t>.</w:t>
      </w:r>
    </w:p>
    <w:p w14:paraId="7F2D6A94" w14:textId="77777777" w:rsidR="002A72EA" w:rsidRPr="00E95A10" w:rsidRDefault="002A72EA" w:rsidP="002A72EA">
      <w:pPr>
        <w:spacing w:after="0" w:line="240" w:lineRule="auto"/>
        <w:ind w:left="-709" w:right="142"/>
        <w:rPr>
          <w:rFonts w:ascii="Arial" w:hAnsi="Arial" w:cs="Arial"/>
          <w:bCs/>
          <w:sz w:val="24"/>
          <w:szCs w:val="24"/>
        </w:rPr>
      </w:pPr>
    </w:p>
    <w:p w14:paraId="0C5EA16F" w14:textId="77777777" w:rsidR="002A72EA" w:rsidRPr="00DA2660" w:rsidRDefault="002A72EA" w:rsidP="002A72EA">
      <w:pPr>
        <w:spacing w:after="0" w:line="240" w:lineRule="auto"/>
        <w:ind w:left="-709" w:right="142"/>
        <w:jc w:val="both"/>
        <w:rPr>
          <w:rFonts w:ascii="Arial" w:hAnsi="Arial" w:cs="Arial"/>
          <w:b/>
          <w:bCs/>
          <w:sz w:val="24"/>
          <w:szCs w:val="24"/>
        </w:rPr>
      </w:pPr>
      <w:r w:rsidRPr="00C10350">
        <w:rPr>
          <w:rFonts w:ascii="Arial" w:hAnsi="Arial" w:cs="Arial"/>
          <w:b/>
          <w:bCs/>
          <w:sz w:val="24"/>
          <w:szCs w:val="24"/>
        </w:rPr>
        <w:t xml:space="preserve">Teacher Notes: </w:t>
      </w:r>
    </w:p>
    <w:p w14:paraId="2563E7EF" w14:textId="63D4B87B" w:rsidR="002A72EA" w:rsidRPr="00E95A10" w:rsidRDefault="002A72EA" w:rsidP="002A72EA">
      <w:pPr>
        <w:spacing w:after="0" w:line="240" w:lineRule="auto"/>
        <w:ind w:left="-709" w:right="-426"/>
        <w:jc w:val="both"/>
        <w:rPr>
          <w:rFonts w:ascii="Arial" w:hAnsi="Arial" w:cs="Arial"/>
          <w:bCs/>
          <w:sz w:val="24"/>
          <w:szCs w:val="24"/>
        </w:rPr>
      </w:pPr>
      <w:r>
        <w:rPr>
          <w:rFonts w:ascii="Arial" w:hAnsi="Arial" w:cs="Arial"/>
          <w:bCs/>
          <w:sz w:val="24"/>
          <w:szCs w:val="24"/>
        </w:rPr>
        <w:t xml:space="preserve">In this map, it can be seen that </w:t>
      </w:r>
      <w:r w:rsidR="00A375D7">
        <w:rPr>
          <w:rFonts w:ascii="Arial" w:hAnsi="Arial" w:cs="Arial"/>
          <w:bCs/>
          <w:sz w:val="24"/>
          <w:szCs w:val="24"/>
        </w:rPr>
        <w:t xml:space="preserve">the Arthur Highway has </w:t>
      </w:r>
      <w:r>
        <w:rPr>
          <w:rFonts w:ascii="Arial" w:hAnsi="Arial" w:cs="Arial"/>
          <w:bCs/>
          <w:sz w:val="24"/>
          <w:szCs w:val="24"/>
        </w:rPr>
        <w:t xml:space="preserve">followed areas of lower elevation and flatter topography. </w:t>
      </w:r>
      <w:r w:rsidR="00991C97">
        <w:rPr>
          <w:rFonts w:ascii="Arial" w:hAnsi="Arial" w:cs="Arial"/>
          <w:bCs/>
          <w:sz w:val="24"/>
          <w:szCs w:val="24"/>
        </w:rPr>
        <w:t xml:space="preserve"> </w:t>
      </w:r>
      <w:r>
        <w:rPr>
          <w:rFonts w:ascii="Arial" w:hAnsi="Arial" w:cs="Arial"/>
          <w:bCs/>
          <w:sz w:val="24"/>
          <w:szCs w:val="24"/>
        </w:rPr>
        <w:t xml:space="preserve">The steeper hills and mountains have been avoided by transport routes. </w:t>
      </w:r>
      <w:r w:rsidR="00991C97">
        <w:rPr>
          <w:rFonts w:ascii="Arial" w:hAnsi="Arial" w:cs="Arial"/>
          <w:bCs/>
          <w:sz w:val="24"/>
          <w:szCs w:val="24"/>
        </w:rPr>
        <w:t xml:space="preserve"> </w:t>
      </w:r>
      <w:r>
        <w:rPr>
          <w:rFonts w:ascii="Arial" w:hAnsi="Arial" w:cs="Arial"/>
          <w:bCs/>
          <w:sz w:val="24"/>
          <w:szCs w:val="24"/>
        </w:rPr>
        <w:t>Students should describe this relationship and refer to named topographic</w:t>
      </w:r>
      <w:r w:rsidR="00015598">
        <w:rPr>
          <w:rFonts w:ascii="Arial" w:hAnsi="Arial" w:cs="Arial"/>
          <w:bCs/>
          <w:sz w:val="24"/>
          <w:szCs w:val="24"/>
        </w:rPr>
        <w:t xml:space="preserve"> f</w:t>
      </w:r>
      <w:r>
        <w:rPr>
          <w:rFonts w:ascii="Arial" w:hAnsi="Arial" w:cs="Arial"/>
          <w:bCs/>
          <w:sz w:val="24"/>
          <w:szCs w:val="24"/>
        </w:rPr>
        <w:t>eatures</w:t>
      </w:r>
      <w:r w:rsidR="00015598">
        <w:rPr>
          <w:rFonts w:ascii="Arial" w:hAnsi="Arial" w:cs="Arial"/>
          <w:bCs/>
          <w:sz w:val="24"/>
          <w:szCs w:val="24"/>
        </w:rPr>
        <w:t xml:space="preserve"> to support their answer.</w:t>
      </w:r>
    </w:p>
    <w:p w14:paraId="04C56FAE" w14:textId="77777777" w:rsidR="002A72EA" w:rsidRDefault="002A72EA" w:rsidP="002A72EA">
      <w:pPr>
        <w:spacing w:after="0" w:line="240" w:lineRule="auto"/>
        <w:ind w:left="-709" w:right="-426"/>
        <w:jc w:val="both"/>
        <w:rPr>
          <w:rFonts w:ascii="Arial" w:hAnsi="Arial" w:cs="Arial"/>
          <w:bCs/>
          <w:sz w:val="24"/>
          <w:szCs w:val="24"/>
        </w:rPr>
      </w:pPr>
    </w:p>
    <w:p w14:paraId="255A0E00" w14:textId="77777777" w:rsidR="002A72EA" w:rsidRPr="00CE02C0" w:rsidRDefault="002A72EA" w:rsidP="002A72EA">
      <w:pPr>
        <w:spacing w:after="0" w:line="240" w:lineRule="auto"/>
        <w:ind w:left="-709" w:right="-426"/>
        <w:jc w:val="both"/>
        <w:rPr>
          <w:rFonts w:ascii="Arial" w:hAnsi="Arial" w:cs="Arial"/>
          <w:b/>
          <w:sz w:val="24"/>
          <w:szCs w:val="24"/>
        </w:rPr>
      </w:pPr>
      <w:r w:rsidRPr="00CE02C0">
        <w:rPr>
          <w:rFonts w:ascii="Arial" w:hAnsi="Arial" w:cs="Arial"/>
          <w:b/>
          <w:sz w:val="24"/>
          <w:szCs w:val="24"/>
        </w:rPr>
        <w:t>Example:</w:t>
      </w:r>
    </w:p>
    <w:p w14:paraId="0AD7DACA" w14:textId="20CEA34A" w:rsidR="002A72EA" w:rsidRPr="00CE02C0" w:rsidRDefault="009E3288" w:rsidP="002A72EA">
      <w:pPr>
        <w:spacing w:after="0" w:line="240" w:lineRule="auto"/>
        <w:ind w:left="-709" w:right="-426"/>
        <w:jc w:val="both"/>
        <w:rPr>
          <w:rFonts w:ascii="Arial" w:hAnsi="Arial" w:cs="Arial"/>
          <w:bCs/>
          <w:i/>
          <w:iCs/>
          <w:sz w:val="24"/>
          <w:szCs w:val="24"/>
        </w:rPr>
      </w:pPr>
      <w:r>
        <w:rPr>
          <w:rFonts w:ascii="Arial" w:hAnsi="Arial" w:cs="Arial"/>
          <w:bCs/>
          <w:i/>
          <w:iCs/>
          <w:sz w:val="24"/>
          <w:szCs w:val="24"/>
        </w:rPr>
        <w:t>The Arthur Highway has mostly</w:t>
      </w:r>
      <w:r w:rsidR="002A72EA">
        <w:rPr>
          <w:rFonts w:ascii="Arial" w:hAnsi="Arial" w:cs="Arial"/>
          <w:bCs/>
          <w:i/>
          <w:iCs/>
          <w:sz w:val="24"/>
          <w:szCs w:val="24"/>
        </w:rPr>
        <w:t xml:space="preserve"> been positioned on land which is flat to gently undulating in its topography, varying in gradient from 1:10 to 1:</w:t>
      </w:r>
      <w:r w:rsidR="000F1F0D">
        <w:rPr>
          <w:rFonts w:ascii="Arial" w:hAnsi="Arial" w:cs="Arial"/>
          <w:bCs/>
          <w:i/>
          <w:iCs/>
          <w:sz w:val="24"/>
          <w:szCs w:val="24"/>
        </w:rPr>
        <w:t xml:space="preserve"> </w:t>
      </w:r>
      <w:r w:rsidR="002A72EA">
        <w:rPr>
          <w:rFonts w:ascii="Arial" w:hAnsi="Arial" w:cs="Arial"/>
          <w:bCs/>
          <w:i/>
          <w:iCs/>
          <w:sz w:val="24"/>
          <w:szCs w:val="24"/>
        </w:rPr>
        <w:t xml:space="preserve">50. </w:t>
      </w:r>
      <w:r w:rsidR="00991C97">
        <w:rPr>
          <w:rFonts w:ascii="Arial" w:hAnsi="Arial" w:cs="Arial"/>
          <w:bCs/>
          <w:i/>
          <w:iCs/>
          <w:sz w:val="24"/>
          <w:szCs w:val="24"/>
        </w:rPr>
        <w:t xml:space="preserve"> </w:t>
      </w:r>
      <w:r w:rsidR="00057B34">
        <w:rPr>
          <w:rFonts w:ascii="Arial" w:hAnsi="Arial" w:cs="Arial"/>
          <w:bCs/>
          <w:i/>
          <w:iCs/>
          <w:sz w:val="24"/>
          <w:szCs w:val="24"/>
        </w:rPr>
        <w:t>S</w:t>
      </w:r>
      <w:r w:rsidR="002A72EA">
        <w:rPr>
          <w:rFonts w:ascii="Arial" w:hAnsi="Arial" w:cs="Arial"/>
          <w:bCs/>
          <w:i/>
          <w:iCs/>
          <w:sz w:val="24"/>
          <w:szCs w:val="24"/>
        </w:rPr>
        <w:t>teep hills,</w:t>
      </w:r>
      <w:r w:rsidR="009B0EC5">
        <w:rPr>
          <w:rFonts w:ascii="Arial" w:hAnsi="Arial" w:cs="Arial"/>
          <w:bCs/>
          <w:i/>
          <w:iCs/>
          <w:sz w:val="24"/>
          <w:szCs w:val="24"/>
        </w:rPr>
        <w:t xml:space="preserve"> </w:t>
      </w:r>
      <w:r w:rsidR="002A72EA">
        <w:rPr>
          <w:rFonts w:ascii="Arial" w:hAnsi="Arial" w:cs="Arial"/>
          <w:bCs/>
          <w:i/>
          <w:iCs/>
          <w:sz w:val="24"/>
          <w:szCs w:val="24"/>
        </w:rPr>
        <w:t>for example, Mount Elizabeth and Table Hill in the north-east part of the map</w:t>
      </w:r>
      <w:r w:rsidR="009B0EC5">
        <w:rPr>
          <w:rFonts w:ascii="Arial" w:hAnsi="Arial" w:cs="Arial"/>
          <w:bCs/>
          <w:i/>
          <w:iCs/>
          <w:sz w:val="24"/>
          <w:szCs w:val="24"/>
        </w:rPr>
        <w:t>,</w:t>
      </w:r>
      <w:r w:rsidR="002A72EA">
        <w:rPr>
          <w:rFonts w:ascii="Arial" w:hAnsi="Arial" w:cs="Arial"/>
          <w:bCs/>
          <w:i/>
          <w:iCs/>
          <w:sz w:val="24"/>
          <w:szCs w:val="24"/>
        </w:rPr>
        <w:t xml:space="preserve"> have been avoided</w:t>
      </w:r>
      <w:r w:rsidR="009B0EC5">
        <w:rPr>
          <w:rFonts w:ascii="Arial" w:hAnsi="Arial" w:cs="Arial"/>
          <w:bCs/>
          <w:i/>
          <w:iCs/>
          <w:sz w:val="24"/>
          <w:szCs w:val="24"/>
        </w:rPr>
        <w:t>.</w:t>
      </w:r>
    </w:p>
    <w:p w14:paraId="15F1211F" w14:textId="77777777" w:rsidR="002A72EA" w:rsidRPr="00E95A10" w:rsidRDefault="002A72EA" w:rsidP="002A72EA">
      <w:pPr>
        <w:spacing w:after="0" w:line="240" w:lineRule="auto"/>
        <w:ind w:left="-709" w:right="-426"/>
        <w:jc w:val="both"/>
        <w:rPr>
          <w:rFonts w:ascii="Arial" w:hAnsi="Arial" w:cs="Arial"/>
          <w:bCs/>
          <w:sz w:val="24"/>
          <w:szCs w:val="24"/>
        </w:rPr>
      </w:pPr>
    </w:p>
    <w:p w14:paraId="5E905C68" w14:textId="77777777" w:rsidR="002A72EA" w:rsidRPr="00C10350" w:rsidRDefault="002A72EA" w:rsidP="002A72EA">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2A72EA" w:rsidRPr="00C10350" w14:paraId="1E497257" w14:textId="77777777" w:rsidTr="004E7F97">
        <w:tc>
          <w:tcPr>
            <w:tcW w:w="9972" w:type="dxa"/>
          </w:tcPr>
          <w:p w14:paraId="6335D9D2" w14:textId="77777777" w:rsidR="002A72EA" w:rsidRPr="00C10350" w:rsidRDefault="002A72EA" w:rsidP="00E57A6A">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23F2378A" w14:textId="77777777" w:rsidR="002A72EA" w:rsidRPr="00C10350" w:rsidRDefault="002A72EA" w:rsidP="00E57A6A">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2A72EA" w:rsidRPr="00C10350" w14:paraId="1EFCC574" w14:textId="77777777" w:rsidTr="004E7F97">
        <w:tc>
          <w:tcPr>
            <w:tcW w:w="9972" w:type="dxa"/>
          </w:tcPr>
          <w:p w14:paraId="02B438D8" w14:textId="1EDB7434" w:rsidR="002A72EA" w:rsidRPr="00C10350" w:rsidRDefault="002A72EA" w:rsidP="00E57A6A">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Describes in detail the </w:t>
            </w:r>
            <w:r w:rsidR="004066E1">
              <w:rPr>
                <w:rFonts w:ascii="Arial" w:eastAsia="Times New Roman" w:hAnsi="Arial" w:cs="Arial"/>
                <w:sz w:val="24"/>
                <w:szCs w:val="24"/>
                <w:lang w:val="en-US" w:eastAsia="en-AU"/>
              </w:rPr>
              <w:t xml:space="preserve">spatial </w:t>
            </w:r>
            <w:r>
              <w:rPr>
                <w:rFonts w:ascii="Arial" w:eastAsia="Times New Roman" w:hAnsi="Arial" w:cs="Arial"/>
                <w:sz w:val="24"/>
                <w:szCs w:val="24"/>
                <w:lang w:val="en-US" w:eastAsia="en-AU"/>
              </w:rPr>
              <w:t xml:space="preserve">relationship between topography and </w:t>
            </w:r>
            <w:r w:rsidR="009E3288">
              <w:rPr>
                <w:rFonts w:ascii="Arial" w:eastAsia="Times New Roman" w:hAnsi="Arial" w:cs="Arial"/>
                <w:sz w:val="24"/>
                <w:szCs w:val="24"/>
                <w:lang w:val="en-US" w:eastAsia="en-AU"/>
              </w:rPr>
              <w:t>the Arthur Highway</w:t>
            </w:r>
            <w:r>
              <w:rPr>
                <w:rFonts w:ascii="Arial" w:eastAsia="Times New Roman" w:hAnsi="Arial" w:cs="Arial"/>
                <w:sz w:val="24"/>
                <w:szCs w:val="24"/>
                <w:lang w:val="en-US" w:eastAsia="en-AU"/>
              </w:rPr>
              <w:t>, using valid geographical terminology and map evidence to support the description.</w:t>
            </w:r>
          </w:p>
        </w:tc>
        <w:tc>
          <w:tcPr>
            <w:tcW w:w="802" w:type="dxa"/>
          </w:tcPr>
          <w:p w14:paraId="56F563A6" w14:textId="77777777" w:rsidR="002A72EA" w:rsidRPr="00C10350" w:rsidRDefault="002A72EA" w:rsidP="00E57A6A">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2A72EA" w:rsidRPr="00C10350" w14:paraId="553A7CB5" w14:textId="77777777" w:rsidTr="004E7F97">
        <w:tc>
          <w:tcPr>
            <w:tcW w:w="9972" w:type="dxa"/>
          </w:tcPr>
          <w:p w14:paraId="622FBE11" w14:textId="61FE2923" w:rsidR="002A72EA" w:rsidRPr="00C10350" w:rsidRDefault="002A72EA" w:rsidP="00E57A6A">
            <w:pPr>
              <w:spacing w:before="120" w:after="120" w:line="240" w:lineRule="auto"/>
              <w:ind w:right="113"/>
              <w:jc w:val="both"/>
              <w:rPr>
                <w:rFonts w:ascii="Arial" w:hAnsi="Arial" w:cs="Arial"/>
                <w:bCs/>
                <w:sz w:val="24"/>
                <w:szCs w:val="24"/>
              </w:rPr>
            </w:pPr>
            <w:r>
              <w:rPr>
                <w:rFonts w:ascii="Arial" w:hAnsi="Arial" w:cs="Arial"/>
                <w:bCs/>
                <w:sz w:val="24"/>
                <w:szCs w:val="24"/>
              </w:rPr>
              <w:t>Describes aspect</w:t>
            </w:r>
            <w:r w:rsidR="004066E1">
              <w:rPr>
                <w:rFonts w:ascii="Arial" w:hAnsi="Arial" w:cs="Arial"/>
                <w:bCs/>
                <w:sz w:val="24"/>
                <w:szCs w:val="24"/>
              </w:rPr>
              <w:t>(</w:t>
            </w:r>
            <w:r>
              <w:rPr>
                <w:rFonts w:ascii="Arial" w:hAnsi="Arial" w:cs="Arial"/>
                <w:bCs/>
                <w:sz w:val="24"/>
                <w:szCs w:val="24"/>
              </w:rPr>
              <w:t>s</w:t>
            </w:r>
            <w:r w:rsidR="004066E1">
              <w:rPr>
                <w:rFonts w:ascii="Arial" w:hAnsi="Arial" w:cs="Arial"/>
                <w:bCs/>
                <w:sz w:val="24"/>
                <w:szCs w:val="24"/>
              </w:rPr>
              <w:t xml:space="preserve">) </w:t>
            </w:r>
            <w:r>
              <w:rPr>
                <w:rFonts w:ascii="Arial" w:hAnsi="Arial" w:cs="Arial"/>
                <w:bCs/>
                <w:sz w:val="24"/>
                <w:szCs w:val="24"/>
              </w:rPr>
              <w:t xml:space="preserve">of a </w:t>
            </w:r>
            <w:r w:rsidR="004066E1">
              <w:rPr>
                <w:rFonts w:ascii="Arial" w:hAnsi="Arial" w:cs="Arial"/>
                <w:bCs/>
                <w:sz w:val="24"/>
                <w:szCs w:val="24"/>
              </w:rPr>
              <w:t xml:space="preserve">spatial </w:t>
            </w:r>
            <w:r>
              <w:rPr>
                <w:rFonts w:ascii="Arial" w:hAnsi="Arial" w:cs="Arial"/>
                <w:bCs/>
                <w:sz w:val="24"/>
                <w:szCs w:val="24"/>
              </w:rPr>
              <w:t xml:space="preserve">relationship between topography and </w:t>
            </w:r>
            <w:r w:rsidR="009E3288">
              <w:rPr>
                <w:rFonts w:ascii="Arial" w:hAnsi="Arial" w:cs="Arial"/>
                <w:bCs/>
                <w:sz w:val="24"/>
                <w:szCs w:val="24"/>
              </w:rPr>
              <w:t>the Arthur Highway</w:t>
            </w:r>
            <w:r>
              <w:rPr>
                <w:rFonts w:ascii="Arial" w:hAnsi="Arial" w:cs="Arial"/>
                <w:bCs/>
                <w:sz w:val="24"/>
                <w:szCs w:val="24"/>
              </w:rPr>
              <w:t xml:space="preserve"> with limited detail and supporting evidence.</w:t>
            </w:r>
          </w:p>
        </w:tc>
        <w:tc>
          <w:tcPr>
            <w:tcW w:w="802" w:type="dxa"/>
          </w:tcPr>
          <w:p w14:paraId="5C9B8497" w14:textId="77777777" w:rsidR="002A72EA" w:rsidRPr="00C10350" w:rsidRDefault="002A72EA" w:rsidP="00E57A6A">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2A72EA" w:rsidRPr="00C10350" w14:paraId="24410AFF" w14:textId="77777777" w:rsidTr="004E7F97">
        <w:tc>
          <w:tcPr>
            <w:tcW w:w="9972" w:type="dxa"/>
          </w:tcPr>
          <w:p w14:paraId="3FCEFC27" w14:textId="77777777" w:rsidR="002A72EA" w:rsidRPr="00C10350" w:rsidRDefault="002A72EA" w:rsidP="00E57A6A">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02AC3A31" w14:textId="77777777" w:rsidR="002A72EA" w:rsidRPr="00C10350" w:rsidRDefault="002A72EA" w:rsidP="00E57A6A">
            <w:pPr>
              <w:spacing w:before="120" w:after="120" w:line="240" w:lineRule="auto"/>
              <w:ind w:right="-108"/>
              <w:jc w:val="center"/>
              <w:rPr>
                <w:rFonts w:ascii="Arial" w:hAnsi="Arial" w:cs="Arial"/>
                <w:b/>
                <w:bCs/>
                <w:sz w:val="24"/>
                <w:szCs w:val="24"/>
              </w:rPr>
            </w:pPr>
            <w:r>
              <w:rPr>
                <w:rFonts w:ascii="Arial" w:hAnsi="Arial" w:cs="Arial"/>
                <w:b/>
                <w:bCs/>
                <w:sz w:val="24"/>
                <w:szCs w:val="24"/>
              </w:rPr>
              <w:t>2</w:t>
            </w:r>
          </w:p>
        </w:tc>
      </w:tr>
    </w:tbl>
    <w:p w14:paraId="6E4F9E05" w14:textId="77777777" w:rsidR="002A72EA" w:rsidRPr="00E95A10" w:rsidRDefault="002A72EA" w:rsidP="002A72EA">
      <w:pPr>
        <w:spacing w:after="0" w:line="240" w:lineRule="auto"/>
        <w:ind w:left="-709" w:right="-426"/>
        <w:jc w:val="both"/>
        <w:rPr>
          <w:rFonts w:ascii="Arial" w:hAnsi="Arial" w:cs="Arial"/>
          <w:bCs/>
          <w:sz w:val="24"/>
          <w:szCs w:val="24"/>
        </w:rPr>
      </w:pPr>
    </w:p>
    <w:p w14:paraId="7F6E1E4C" w14:textId="77777777" w:rsidR="002A72EA" w:rsidRDefault="002A72EA" w:rsidP="002A72EA">
      <w:pPr>
        <w:spacing w:after="0" w:line="240" w:lineRule="auto"/>
        <w:rPr>
          <w:rFonts w:ascii="Arial" w:hAnsi="Arial" w:cs="Arial"/>
          <w:bCs/>
          <w:sz w:val="24"/>
          <w:szCs w:val="24"/>
        </w:rPr>
      </w:pPr>
    </w:p>
    <w:p w14:paraId="3E8D4CCF" w14:textId="77777777" w:rsidR="002A72EA" w:rsidRDefault="002A72EA" w:rsidP="002A72EA">
      <w:pPr>
        <w:spacing w:after="0" w:line="240" w:lineRule="auto"/>
        <w:rPr>
          <w:rFonts w:ascii="Arial" w:hAnsi="Arial" w:cs="Arial"/>
          <w:bCs/>
          <w:sz w:val="24"/>
          <w:szCs w:val="24"/>
        </w:rPr>
      </w:pPr>
    </w:p>
    <w:p w14:paraId="4DC87D23" w14:textId="77777777" w:rsidR="002A72EA" w:rsidRDefault="002A72EA" w:rsidP="002A72EA">
      <w:pPr>
        <w:spacing w:after="0" w:line="240" w:lineRule="auto"/>
        <w:rPr>
          <w:rFonts w:ascii="Arial" w:hAnsi="Arial" w:cs="Arial"/>
          <w:bCs/>
          <w:sz w:val="24"/>
          <w:szCs w:val="24"/>
        </w:rPr>
      </w:pPr>
      <w:r>
        <w:rPr>
          <w:rFonts w:ascii="Arial" w:hAnsi="Arial" w:cs="Arial"/>
          <w:bCs/>
          <w:sz w:val="24"/>
          <w:szCs w:val="24"/>
        </w:rPr>
        <w:br w:type="page"/>
      </w:r>
    </w:p>
    <w:p w14:paraId="45079EF7" w14:textId="77777777" w:rsidR="005D7349" w:rsidRDefault="005D7349" w:rsidP="000F3599">
      <w:pPr>
        <w:spacing w:after="0" w:line="240" w:lineRule="auto"/>
        <w:ind w:left="-709"/>
        <w:rPr>
          <w:rFonts w:ascii="Arial" w:hAnsi="Arial" w:cs="Arial"/>
          <w:sz w:val="24"/>
          <w:szCs w:val="24"/>
        </w:rPr>
      </w:pPr>
    </w:p>
    <w:p w14:paraId="47B0F1DD" w14:textId="5C47AEBE" w:rsidR="000F3599" w:rsidRDefault="000F3599" w:rsidP="000F3599">
      <w:pPr>
        <w:spacing w:after="0" w:line="240" w:lineRule="auto"/>
        <w:ind w:left="-709"/>
        <w:rPr>
          <w:rFonts w:ascii="Arial" w:hAnsi="Arial" w:cs="Arial"/>
          <w:sz w:val="24"/>
          <w:szCs w:val="24"/>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E64059">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sidR="00A323F3">
        <w:rPr>
          <w:rFonts w:ascii="Arial" w:hAnsi="Arial" w:cs="Arial"/>
          <w:sz w:val="24"/>
          <w:szCs w:val="24"/>
        </w:rPr>
        <w:t>2017</w:t>
      </w:r>
    </w:p>
    <w:p w14:paraId="7A4CDF6F" w14:textId="77777777" w:rsidR="00AB5D69" w:rsidRPr="00E95A10" w:rsidRDefault="00AB5D69" w:rsidP="00AB5D69">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31104" behindDoc="0" locked="0" layoutInCell="1" allowOverlap="1" wp14:anchorId="0409B9A9" wp14:editId="08CED611">
                <wp:simplePos x="0" y="0"/>
                <wp:positionH relativeFrom="column">
                  <wp:posOffset>-420896</wp:posOffset>
                </wp:positionH>
                <wp:positionV relativeFrom="paragraph">
                  <wp:posOffset>269875</wp:posOffset>
                </wp:positionV>
                <wp:extent cx="6677025" cy="2024743"/>
                <wp:effectExtent l="0" t="0" r="28575" b="139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2024743"/>
                        </a:xfrm>
                        <a:prstGeom prst="rect">
                          <a:avLst/>
                        </a:prstGeom>
                        <a:solidFill>
                          <a:srgbClr val="FFFFFF"/>
                        </a:solidFill>
                        <a:ln w="9525">
                          <a:solidFill>
                            <a:schemeClr val="tx1"/>
                          </a:solidFill>
                          <a:miter lim="800000"/>
                          <a:headEnd/>
                          <a:tailEnd/>
                        </a:ln>
                      </wps:spPr>
                      <wps:txbx>
                        <w:txbxContent>
                          <w:p w14:paraId="0272A7B8" w14:textId="144161A3" w:rsidR="00783897" w:rsidRPr="00EF0DDF" w:rsidRDefault="00783897" w:rsidP="0061420B">
                            <w:pPr>
                              <w:widowControl w:val="0"/>
                              <w:tabs>
                                <w:tab w:val="left" w:pos="9072"/>
                              </w:tabs>
                              <w:autoSpaceDE w:val="0"/>
                              <w:autoSpaceDN w:val="0"/>
                              <w:adjustRightInd w:val="0"/>
                              <w:spacing w:after="0" w:line="240" w:lineRule="auto"/>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5</w:t>
                            </w:r>
                            <w:r>
                              <w:rPr>
                                <w:rFonts w:ascii="Arial" w:hAnsi="Arial" w:cs="Arial"/>
                                <w:b/>
                                <w:sz w:val="24"/>
                                <w:szCs w:val="24"/>
                                <w:lang w:val="en-GB"/>
                              </w:rPr>
                              <w:tab/>
                            </w:r>
                            <w:r w:rsidRPr="00EF0DDF">
                              <w:rPr>
                                <w:rFonts w:ascii="Arial" w:hAnsi="Arial" w:cs="Arial"/>
                                <w:b/>
                                <w:sz w:val="24"/>
                                <w:szCs w:val="24"/>
                                <w:lang w:val="en-GB"/>
                              </w:rPr>
                              <w:t>(5 marks)</w:t>
                            </w:r>
                          </w:p>
                          <w:p w14:paraId="0398F96A" w14:textId="77777777" w:rsidR="00783897" w:rsidRPr="00165CB1" w:rsidRDefault="00783897" w:rsidP="00922D94">
                            <w:pPr>
                              <w:pStyle w:val="ListParagraph"/>
                              <w:ind w:left="0"/>
                              <w:rPr>
                                <w:rFonts w:ascii="Arial" w:hAnsi="Arial" w:cs="Arial"/>
                              </w:rPr>
                            </w:pPr>
                          </w:p>
                          <w:p w14:paraId="1EA51A80" w14:textId="77777777" w:rsidR="00783897" w:rsidRDefault="00783897" w:rsidP="00932E88">
                            <w:pPr>
                              <w:pStyle w:val="ListParagraph"/>
                              <w:numPr>
                                <w:ilvl w:val="0"/>
                                <w:numId w:val="15"/>
                              </w:numPr>
                              <w:ind w:left="567" w:hanging="578"/>
                              <w:jc w:val="both"/>
                              <w:rPr>
                                <w:rFonts w:ascii="Arial" w:hAnsi="Arial" w:cs="Arial"/>
                                <w:bCs/>
                              </w:rPr>
                            </w:pPr>
                            <w:r>
                              <w:rPr>
                                <w:rFonts w:ascii="Arial" w:hAnsi="Arial" w:cs="Arial"/>
                                <w:bCs/>
                              </w:rPr>
                              <w:t xml:space="preserve">On the axes </w:t>
                            </w:r>
                            <w:r w:rsidRPr="00782F78">
                              <w:rPr>
                                <w:rFonts w:ascii="Arial" w:hAnsi="Arial" w:cs="Arial"/>
                                <w:bCs/>
                              </w:rPr>
                              <w:t>below draw a</w:t>
                            </w:r>
                            <w:r>
                              <w:rPr>
                                <w:rFonts w:ascii="Arial" w:hAnsi="Arial" w:cs="Arial"/>
                                <w:bCs/>
                              </w:rPr>
                              <w:t xml:space="preserve"> labelled cross</w:t>
                            </w:r>
                            <w:r w:rsidRPr="00782F78">
                              <w:rPr>
                                <w:rFonts w:ascii="Arial" w:hAnsi="Arial" w:cs="Arial"/>
                                <w:bCs/>
                              </w:rPr>
                              <w:t xml:space="preserve"> </w:t>
                            </w:r>
                            <w:r>
                              <w:rPr>
                                <w:rFonts w:ascii="Arial" w:hAnsi="Arial" w:cs="Arial"/>
                                <w:bCs/>
                              </w:rPr>
                              <w:t>section</w:t>
                            </w:r>
                            <w:r w:rsidRPr="00782F78">
                              <w:rPr>
                                <w:rFonts w:ascii="Arial" w:hAnsi="Arial" w:cs="Arial"/>
                                <w:bCs/>
                              </w:rPr>
                              <w:t xml:space="preserve"> </w:t>
                            </w:r>
                            <w:r>
                              <w:rPr>
                                <w:rFonts w:ascii="Arial" w:hAnsi="Arial" w:cs="Arial"/>
                                <w:bCs/>
                              </w:rPr>
                              <w:t>from GR 460630 to GR 520630.</w:t>
                            </w:r>
                          </w:p>
                          <w:p w14:paraId="3EF65371" w14:textId="6F292653" w:rsidR="00783897" w:rsidRPr="00EF0DDF" w:rsidRDefault="00783897" w:rsidP="00922D94">
                            <w:pPr>
                              <w:ind w:left="-11"/>
                              <w:jc w:val="right"/>
                              <w:rPr>
                                <w:rFonts w:ascii="Arial" w:hAnsi="Arial" w:cs="Arial"/>
                                <w:bCs/>
                                <w:sz w:val="24"/>
                                <w:szCs w:val="24"/>
                              </w:rPr>
                            </w:pPr>
                            <w:r w:rsidRPr="00EF0DDF">
                              <w:rPr>
                                <w:rFonts w:ascii="Arial" w:hAnsi="Arial" w:cs="Arial"/>
                                <w:bCs/>
                                <w:sz w:val="24"/>
                                <w:szCs w:val="24"/>
                              </w:rPr>
                              <w:t>(3 marks)</w:t>
                            </w:r>
                          </w:p>
                          <w:p w14:paraId="0AEBF46D" w14:textId="77777777" w:rsidR="00783897" w:rsidRPr="00E916C0" w:rsidRDefault="00783897" w:rsidP="00922D94">
                            <w:pPr>
                              <w:spacing w:after="0"/>
                              <w:ind w:right="61"/>
                              <w:jc w:val="both"/>
                              <w:rPr>
                                <w:rFonts w:ascii="Arial" w:hAnsi="Arial" w:cs="Arial"/>
                                <w:sz w:val="24"/>
                                <w:szCs w:val="24"/>
                              </w:rPr>
                            </w:pPr>
                          </w:p>
                          <w:p w14:paraId="190CB7A4" w14:textId="64FE2434" w:rsidR="00783897" w:rsidRPr="0071006A" w:rsidRDefault="00783897" w:rsidP="00932E88">
                            <w:pPr>
                              <w:pStyle w:val="ListParagraph"/>
                              <w:numPr>
                                <w:ilvl w:val="0"/>
                                <w:numId w:val="15"/>
                              </w:numPr>
                              <w:ind w:left="567" w:right="61" w:hanging="567"/>
                              <w:jc w:val="both"/>
                              <w:rPr>
                                <w:rFonts w:ascii="Arial" w:hAnsi="Arial" w:cs="Arial"/>
                              </w:rPr>
                            </w:pPr>
                            <w:r w:rsidRPr="0071006A">
                              <w:rPr>
                                <w:rFonts w:ascii="Arial" w:hAnsi="Arial" w:cs="Arial"/>
                              </w:rPr>
                              <w:t xml:space="preserve">Label the following features which occur along the cross section: </w:t>
                            </w:r>
                          </w:p>
                          <w:p w14:paraId="17EDD158" w14:textId="77777777" w:rsidR="00783897" w:rsidRDefault="00783897" w:rsidP="00932E88">
                            <w:pPr>
                              <w:pStyle w:val="ListParagraph"/>
                              <w:numPr>
                                <w:ilvl w:val="0"/>
                                <w:numId w:val="16"/>
                              </w:numPr>
                              <w:ind w:right="61"/>
                              <w:jc w:val="both"/>
                              <w:rPr>
                                <w:rFonts w:ascii="Arial" w:hAnsi="Arial" w:cs="Arial"/>
                              </w:rPr>
                            </w:pPr>
                            <w:r>
                              <w:rPr>
                                <w:rFonts w:ascii="Arial" w:hAnsi="Arial" w:cs="Arial"/>
                              </w:rPr>
                              <w:t>F</w:t>
                            </w:r>
                            <w:r w:rsidRPr="00160479">
                              <w:rPr>
                                <w:rFonts w:ascii="Arial" w:hAnsi="Arial" w:cs="Arial"/>
                              </w:rPr>
                              <w:t>orest</w:t>
                            </w:r>
                            <w:r>
                              <w:rPr>
                                <w:rFonts w:ascii="Arial" w:hAnsi="Arial" w:cs="Arial"/>
                              </w:rPr>
                              <w:t>/</w:t>
                            </w:r>
                            <w:r w:rsidRPr="00160479">
                              <w:rPr>
                                <w:rFonts w:ascii="Arial" w:hAnsi="Arial" w:cs="Arial"/>
                              </w:rPr>
                              <w:t>scr</w:t>
                            </w:r>
                            <w:r>
                              <w:rPr>
                                <w:rFonts w:ascii="Arial" w:hAnsi="Arial" w:cs="Arial"/>
                              </w:rPr>
                              <w:t>u</w:t>
                            </w:r>
                            <w:r w:rsidRPr="00160479">
                              <w:rPr>
                                <w:rFonts w:ascii="Arial" w:hAnsi="Arial" w:cs="Arial"/>
                              </w:rPr>
                              <w:t xml:space="preserve">b and </w:t>
                            </w:r>
                          </w:p>
                          <w:p w14:paraId="1984CA61" w14:textId="77777777" w:rsidR="00783897" w:rsidRPr="00922D94" w:rsidRDefault="00783897" w:rsidP="00932E88">
                            <w:pPr>
                              <w:pStyle w:val="ListParagraph"/>
                              <w:numPr>
                                <w:ilvl w:val="0"/>
                                <w:numId w:val="16"/>
                              </w:numPr>
                              <w:ind w:right="61"/>
                              <w:jc w:val="both"/>
                              <w:rPr>
                                <w:rFonts w:ascii="Arial" w:hAnsi="Arial" w:cs="Arial"/>
                              </w:rPr>
                            </w:pPr>
                            <w:r>
                              <w:rPr>
                                <w:rFonts w:ascii="Arial" w:hAnsi="Arial" w:cs="Arial"/>
                              </w:rPr>
                              <w:t>Arthur Highway</w:t>
                            </w:r>
                          </w:p>
                          <w:p w14:paraId="1654A190" w14:textId="77777777" w:rsidR="00783897" w:rsidRPr="00922D94" w:rsidRDefault="00783897" w:rsidP="00922D94">
                            <w:pPr>
                              <w:spacing w:after="0"/>
                              <w:jc w:val="right"/>
                              <w:rPr>
                                <w:rFonts w:ascii="Arial" w:hAnsi="Arial" w:cs="Arial"/>
                                <w:sz w:val="24"/>
                                <w:szCs w:val="24"/>
                              </w:rPr>
                            </w:pPr>
                            <w:r w:rsidRPr="00922D94">
                              <w:rPr>
                                <w:rFonts w:ascii="Arial" w:hAnsi="Arial" w:cs="Arial"/>
                                <w:sz w:val="24"/>
                                <w:szCs w:val="24"/>
                              </w:rPr>
                              <w:t>(2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B9A9" id="_x0000_s1031" type="#_x0000_t202" style="position:absolute;left:0;text-align:left;margin-left:-33.15pt;margin-top:21.25pt;width:525.75pt;height:159.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" strokecolor="black [3213]">
                <v:textbox>
                  <w:txbxContent>
                    <w:p w14:paraId="0272A7B8" w14:textId="144161A3" w:rsidR="00783897" w:rsidRPr="00EF0DDF" w:rsidRDefault="00783897" w:rsidP="0061420B">
                      <w:pPr>
                        <w:widowControl w:val="0"/>
                        <w:tabs>
                          <w:tab w:val="left" w:pos="9072"/>
                        </w:tabs>
                        <w:autoSpaceDE w:val="0"/>
                        <w:autoSpaceDN w:val="0"/>
                        <w:adjustRightInd w:val="0"/>
                        <w:spacing w:after="0" w:line="240" w:lineRule="auto"/>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5</w:t>
                      </w:r>
                      <w:r>
                        <w:rPr>
                          <w:rFonts w:ascii="Arial" w:hAnsi="Arial" w:cs="Arial"/>
                          <w:b/>
                          <w:sz w:val="24"/>
                          <w:szCs w:val="24"/>
                          <w:lang w:val="en-GB"/>
                        </w:rPr>
                        <w:tab/>
                      </w:r>
                      <w:r w:rsidRPr="00EF0DDF">
                        <w:rPr>
                          <w:rFonts w:ascii="Arial" w:hAnsi="Arial" w:cs="Arial"/>
                          <w:b/>
                          <w:sz w:val="24"/>
                          <w:szCs w:val="24"/>
                          <w:lang w:val="en-GB"/>
                        </w:rPr>
                        <w:t>(5 marks)</w:t>
                      </w:r>
                    </w:p>
                    <w:p w14:paraId="0398F96A" w14:textId="77777777" w:rsidR="00783897" w:rsidRPr="00165CB1" w:rsidRDefault="00783897" w:rsidP="00922D94">
                      <w:pPr>
                        <w:pStyle w:val="ListParagraph"/>
                        <w:ind w:left="0"/>
                        <w:rPr>
                          <w:rFonts w:ascii="Arial" w:hAnsi="Arial" w:cs="Arial"/>
                        </w:rPr>
                      </w:pPr>
                    </w:p>
                    <w:p w14:paraId="1EA51A80" w14:textId="77777777" w:rsidR="00783897" w:rsidRDefault="00783897" w:rsidP="00932E88">
                      <w:pPr>
                        <w:pStyle w:val="ListParagraph"/>
                        <w:numPr>
                          <w:ilvl w:val="0"/>
                          <w:numId w:val="15"/>
                        </w:numPr>
                        <w:ind w:left="567" w:hanging="578"/>
                        <w:jc w:val="both"/>
                        <w:rPr>
                          <w:rFonts w:ascii="Arial" w:hAnsi="Arial" w:cs="Arial"/>
                          <w:bCs/>
                        </w:rPr>
                      </w:pPr>
                      <w:r>
                        <w:rPr>
                          <w:rFonts w:ascii="Arial" w:hAnsi="Arial" w:cs="Arial"/>
                          <w:bCs/>
                        </w:rPr>
                        <w:t xml:space="preserve">On the axes </w:t>
                      </w:r>
                      <w:r w:rsidRPr="00782F78">
                        <w:rPr>
                          <w:rFonts w:ascii="Arial" w:hAnsi="Arial" w:cs="Arial"/>
                          <w:bCs/>
                        </w:rPr>
                        <w:t>below draw a</w:t>
                      </w:r>
                      <w:r>
                        <w:rPr>
                          <w:rFonts w:ascii="Arial" w:hAnsi="Arial" w:cs="Arial"/>
                          <w:bCs/>
                        </w:rPr>
                        <w:t xml:space="preserve"> labelled cross</w:t>
                      </w:r>
                      <w:r w:rsidRPr="00782F78">
                        <w:rPr>
                          <w:rFonts w:ascii="Arial" w:hAnsi="Arial" w:cs="Arial"/>
                          <w:bCs/>
                        </w:rPr>
                        <w:t xml:space="preserve"> </w:t>
                      </w:r>
                      <w:r>
                        <w:rPr>
                          <w:rFonts w:ascii="Arial" w:hAnsi="Arial" w:cs="Arial"/>
                          <w:bCs/>
                        </w:rPr>
                        <w:t>section</w:t>
                      </w:r>
                      <w:r w:rsidRPr="00782F78">
                        <w:rPr>
                          <w:rFonts w:ascii="Arial" w:hAnsi="Arial" w:cs="Arial"/>
                          <w:bCs/>
                        </w:rPr>
                        <w:t xml:space="preserve"> </w:t>
                      </w:r>
                      <w:r>
                        <w:rPr>
                          <w:rFonts w:ascii="Arial" w:hAnsi="Arial" w:cs="Arial"/>
                          <w:bCs/>
                        </w:rPr>
                        <w:t>from GR 460630 to GR 520630.</w:t>
                      </w:r>
                    </w:p>
                    <w:p w14:paraId="3EF65371" w14:textId="6F292653" w:rsidR="00783897" w:rsidRPr="00EF0DDF" w:rsidRDefault="00783897" w:rsidP="00922D94">
                      <w:pPr>
                        <w:ind w:left="-11"/>
                        <w:jc w:val="right"/>
                        <w:rPr>
                          <w:rFonts w:ascii="Arial" w:hAnsi="Arial" w:cs="Arial"/>
                          <w:bCs/>
                          <w:sz w:val="24"/>
                          <w:szCs w:val="24"/>
                        </w:rPr>
                      </w:pPr>
                      <w:r w:rsidRPr="00EF0DDF">
                        <w:rPr>
                          <w:rFonts w:ascii="Arial" w:hAnsi="Arial" w:cs="Arial"/>
                          <w:bCs/>
                          <w:sz w:val="24"/>
                          <w:szCs w:val="24"/>
                        </w:rPr>
                        <w:t>(3 marks)</w:t>
                      </w:r>
                    </w:p>
                    <w:p w14:paraId="0AEBF46D" w14:textId="77777777" w:rsidR="00783897" w:rsidRPr="00E916C0" w:rsidRDefault="00783897" w:rsidP="00922D94">
                      <w:pPr>
                        <w:spacing w:after="0"/>
                        <w:ind w:right="61"/>
                        <w:jc w:val="both"/>
                        <w:rPr>
                          <w:rFonts w:ascii="Arial" w:hAnsi="Arial" w:cs="Arial"/>
                          <w:sz w:val="24"/>
                          <w:szCs w:val="24"/>
                        </w:rPr>
                      </w:pPr>
                    </w:p>
                    <w:p w14:paraId="190CB7A4" w14:textId="64FE2434" w:rsidR="00783897" w:rsidRPr="0071006A" w:rsidRDefault="00783897" w:rsidP="00932E88">
                      <w:pPr>
                        <w:pStyle w:val="ListParagraph"/>
                        <w:numPr>
                          <w:ilvl w:val="0"/>
                          <w:numId w:val="15"/>
                        </w:numPr>
                        <w:ind w:left="567" w:right="61" w:hanging="567"/>
                        <w:jc w:val="both"/>
                        <w:rPr>
                          <w:rFonts w:ascii="Arial" w:hAnsi="Arial" w:cs="Arial"/>
                        </w:rPr>
                      </w:pPr>
                      <w:r w:rsidRPr="0071006A">
                        <w:rPr>
                          <w:rFonts w:ascii="Arial" w:hAnsi="Arial" w:cs="Arial"/>
                        </w:rPr>
                        <w:t xml:space="preserve">Label the following features which occur along the cross section: </w:t>
                      </w:r>
                    </w:p>
                    <w:p w14:paraId="17EDD158" w14:textId="77777777" w:rsidR="00783897" w:rsidRDefault="00783897" w:rsidP="00932E88">
                      <w:pPr>
                        <w:pStyle w:val="ListParagraph"/>
                        <w:numPr>
                          <w:ilvl w:val="0"/>
                          <w:numId w:val="16"/>
                        </w:numPr>
                        <w:ind w:right="61"/>
                        <w:jc w:val="both"/>
                        <w:rPr>
                          <w:rFonts w:ascii="Arial" w:hAnsi="Arial" w:cs="Arial"/>
                        </w:rPr>
                      </w:pPr>
                      <w:r>
                        <w:rPr>
                          <w:rFonts w:ascii="Arial" w:hAnsi="Arial" w:cs="Arial"/>
                        </w:rPr>
                        <w:t>F</w:t>
                      </w:r>
                      <w:r w:rsidRPr="00160479">
                        <w:rPr>
                          <w:rFonts w:ascii="Arial" w:hAnsi="Arial" w:cs="Arial"/>
                        </w:rPr>
                        <w:t>orest</w:t>
                      </w:r>
                      <w:r>
                        <w:rPr>
                          <w:rFonts w:ascii="Arial" w:hAnsi="Arial" w:cs="Arial"/>
                        </w:rPr>
                        <w:t>/</w:t>
                      </w:r>
                      <w:r w:rsidRPr="00160479">
                        <w:rPr>
                          <w:rFonts w:ascii="Arial" w:hAnsi="Arial" w:cs="Arial"/>
                        </w:rPr>
                        <w:t>scr</w:t>
                      </w:r>
                      <w:r>
                        <w:rPr>
                          <w:rFonts w:ascii="Arial" w:hAnsi="Arial" w:cs="Arial"/>
                        </w:rPr>
                        <w:t>u</w:t>
                      </w:r>
                      <w:r w:rsidRPr="00160479">
                        <w:rPr>
                          <w:rFonts w:ascii="Arial" w:hAnsi="Arial" w:cs="Arial"/>
                        </w:rPr>
                        <w:t xml:space="preserve">b and </w:t>
                      </w:r>
                    </w:p>
                    <w:p w14:paraId="1984CA61" w14:textId="77777777" w:rsidR="00783897" w:rsidRPr="00922D94" w:rsidRDefault="00783897" w:rsidP="00932E88">
                      <w:pPr>
                        <w:pStyle w:val="ListParagraph"/>
                        <w:numPr>
                          <w:ilvl w:val="0"/>
                          <w:numId w:val="16"/>
                        </w:numPr>
                        <w:ind w:right="61"/>
                        <w:jc w:val="both"/>
                        <w:rPr>
                          <w:rFonts w:ascii="Arial" w:hAnsi="Arial" w:cs="Arial"/>
                        </w:rPr>
                      </w:pPr>
                      <w:r>
                        <w:rPr>
                          <w:rFonts w:ascii="Arial" w:hAnsi="Arial" w:cs="Arial"/>
                        </w:rPr>
                        <w:t>Arthur Highway</w:t>
                      </w:r>
                    </w:p>
                    <w:p w14:paraId="1654A190" w14:textId="77777777" w:rsidR="00783897" w:rsidRPr="00922D94" w:rsidRDefault="00783897" w:rsidP="00922D94">
                      <w:pPr>
                        <w:spacing w:after="0"/>
                        <w:jc w:val="right"/>
                        <w:rPr>
                          <w:rFonts w:ascii="Arial" w:hAnsi="Arial" w:cs="Arial"/>
                          <w:sz w:val="24"/>
                          <w:szCs w:val="24"/>
                        </w:rPr>
                      </w:pPr>
                      <w:r w:rsidRPr="00922D94">
                        <w:rPr>
                          <w:rFonts w:ascii="Arial" w:hAnsi="Arial" w:cs="Arial"/>
                          <w:sz w:val="24"/>
                          <w:szCs w:val="24"/>
                        </w:rPr>
                        <w:t>(2 marks)</w:t>
                      </w:r>
                    </w:p>
                  </w:txbxContent>
                </v:textbox>
              </v:shape>
            </w:pict>
          </mc:Fallback>
        </mc:AlternateContent>
      </w:r>
    </w:p>
    <w:p w14:paraId="7224A2AD" w14:textId="77777777" w:rsidR="00AB5D69" w:rsidRPr="00E95A10" w:rsidRDefault="00AB5D69" w:rsidP="00AB5D69">
      <w:pPr>
        <w:tabs>
          <w:tab w:val="left" w:pos="540"/>
          <w:tab w:val="right" w:pos="9540"/>
        </w:tabs>
        <w:spacing w:after="0" w:line="240" w:lineRule="auto"/>
        <w:ind w:left="-18" w:right="-426"/>
        <w:rPr>
          <w:rFonts w:ascii="Arial" w:hAnsi="Arial" w:cs="Arial"/>
          <w:sz w:val="24"/>
          <w:szCs w:val="24"/>
        </w:rPr>
      </w:pPr>
    </w:p>
    <w:p w14:paraId="0281C2B5" w14:textId="77777777" w:rsidR="00AB5D69" w:rsidRPr="00E95A10" w:rsidRDefault="00AB5D69" w:rsidP="00AB5D69">
      <w:pPr>
        <w:spacing w:after="0"/>
        <w:ind w:left="-709" w:right="-426"/>
        <w:jc w:val="both"/>
        <w:rPr>
          <w:rFonts w:ascii="Arial" w:hAnsi="Arial" w:cs="Arial"/>
          <w:sz w:val="24"/>
          <w:szCs w:val="24"/>
        </w:rPr>
      </w:pPr>
    </w:p>
    <w:p w14:paraId="471756F8" w14:textId="77777777" w:rsidR="00AB5D69" w:rsidRPr="00E95A10" w:rsidRDefault="00AB5D69" w:rsidP="00AB5D69">
      <w:pPr>
        <w:spacing w:after="0"/>
        <w:ind w:left="-709" w:right="-426"/>
        <w:jc w:val="both"/>
        <w:rPr>
          <w:rFonts w:ascii="Arial" w:hAnsi="Arial" w:cs="Arial"/>
          <w:sz w:val="24"/>
          <w:szCs w:val="24"/>
        </w:rPr>
      </w:pPr>
    </w:p>
    <w:p w14:paraId="6570514B" w14:textId="77777777" w:rsidR="00AB5D69" w:rsidRPr="00E95A10" w:rsidRDefault="00AB5D69" w:rsidP="00AB5D69">
      <w:pPr>
        <w:spacing w:after="0"/>
        <w:ind w:left="-709" w:right="-426"/>
        <w:jc w:val="both"/>
        <w:rPr>
          <w:rFonts w:ascii="Arial" w:hAnsi="Arial" w:cs="Arial"/>
          <w:sz w:val="24"/>
          <w:szCs w:val="24"/>
        </w:rPr>
      </w:pPr>
    </w:p>
    <w:p w14:paraId="20EB9BFD" w14:textId="77777777" w:rsidR="00AB5D69" w:rsidRPr="00E95A10" w:rsidRDefault="00AB5D69" w:rsidP="00AB5D69">
      <w:pPr>
        <w:widowControl w:val="0"/>
        <w:autoSpaceDE w:val="0"/>
        <w:autoSpaceDN w:val="0"/>
        <w:adjustRightInd w:val="0"/>
        <w:spacing w:after="0" w:line="240" w:lineRule="auto"/>
        <w:ind w:right="-426"/>
        <w:rPr>
          <w:rFonts w:ascii="Arial" w:hAnsi="Arial" w:cs="Arial"/>
          <w:bCs/>
          <w:sz w:val="24"/>
          <w:szCs w:val="24"/>
        </w:rPr>
      </w:pPr>
    </w:p>
    <w:p w14:paraId="09CC086A" w14:textId="77777777" w:rsidR="00AB5D69" w:rsidRPr="00E95A10" w:rsidRDefault="00AB5D69" w:rsidP="00AB5D69">
      <w:pPr>
        <w:spacing w:after="0" w:line="240" w:lineRule="auto"/>
        <w:ind w:right="-426"/>
        <w:rPr>
          <w:rFonts w:ascii="Arial" w:hAnsi="Arial" w:cs="Arial"/>
          <w:b/>
          <w:bCs/>
          <w:sz w:val="24"/>
          <w:szCs w:val="24"/>
        </w:rPr>
      </w:pPr>
    </w:p>
    <w:p w14:paraId="736B7344" w14:textId="77777777" w:rsidR="00922D94" w:rsidRDefault="00922D94" w:rsidP="00AB5D69">
      <w:pPr>
        <w:spacing w:after="0" w:line="240" w:lineRule="auto"/>
        <w:ind w:left="-709" w:right="142"/>
        <w:rPr>
          <w:rFonts w:ascii="Arial" w:hAnsi="Arial" w:cs="Arial"/>
          <w:b/>
          <w:bCs/>
          <w:sz w:val="24"/>
          <w:szCs w:val="24"/>
        </w:rPr>
      </w:pPr>
    </w:p>
    <w:p w14:paraId="7C31F0B5" w14:textId="77777777" w:rsidR="00922D94" w:rsidRDefault="00922D94" w:rsidP="00AB5D69">
      <w:pPr>
        <w:spacing w:after="0" w:line="240" w:lineRule="auto"/>
        <w:ind w:left="-709" w:right="142"/>
        <w:rPr>
          <w:rFonts w:ascii="Arial" w:hAnsi="Arial" w:cs="Arial"/>
          <w:b/>
          <w:bCs/>
          <w:sz w:val="24"/>
          <w:szCs w:val="24"/>
        </w:rPr>
      </w:pPr>
    </w:p>
    <w:p w14:paraId="22EC5D72" w14:textId="77777777" w:rsidR="00922D94" w:rsidRDefault="00922D94" w:rsidP="00AB5D69">
      <w:pPr>
        <w:spacing w:after="0" w:line="240" w:lineRule="auto"/>
        <w:ind w:left="-709" w:right="142"/>
        <w:rPr>
          <w:rFonts w:ascii="Arial" w:hAnsi="Arial" w:cs="Arial"/>
          <w:b/>
          <w:bCs/>
          <w:sz w:val="24"/>
          <w:szCs w:val="24"/>
        </w:rPr>
      </w:pPr>
    </w:p>
    <w:p w14:paraId="60C9A478" w14:textId="77777777" w:rsidR="00922D94" w:rsidRDefault="00922D94" w:rsidP="00AB5D69">
      <w:pPr>
        <w:spacing w:after="0" w:line="240" w:lineRule="auto"/>
        <w:ind w:left="-709" w:right="142"/>
        <w:rPr>
          <w:rFonts w:ascii="Arial" w:hAnsi="Arial" w:cs="Arial"/>
          <w:b/>
          <w:bCs/>
          <w:sz w:val="24"/>
          <w:szCs w:val="24"/>
        </w:rPr>
      </w:pPr>
    </w:p>
    <w:p w14:paraId="32B7896E" w14:textId="77777777" w:rsidR="00922D94" w:rsidRDefault="00922D94" w:rsidP="00AB5D69">
      <w:pPr>
        <w:spacing w:after="0" w:line="240" w:lineRule="auto"/>
        <w:ind w:left="-709" w:right="142"/>
        <w:rPr>
          <w:rFonts w:ascii="Arial" w:hAnsi="Arial" w:cs="Arial"/>
          <w:b/>
          <w:bCs/>
          <w:sz w:val="24"/>
          <w:szCs w:val="24"/>
        </w:rPr>
      </w:pPr>
    </w:p>
    <w:p w14:paraId="462001C6" w14:textId="0956FBBC" w:rsidR="00922D94" w:rsidRDefault="00922D94" w:rsidP="00AB5D69">
      <w:pPr>
        <w:spacing w:after="0" w:line="240" w:lineRule="auto"/>
        <w:ind w:left="-709" w:right="142"/>
        <w:rPr>
          <w:rFonts w:ascii="Arial" w:hAnsi="Arial" w:cs="Arial"/>
          <w:b/>
          <w:bCs/>
          <w:sz w:val="24"/>
          <w:szCs w:val="24"/>
        </w:rPr>
      </w:pPr>
    </w:p>
    <w:p w14:paraId="690423FA" w14:textId="77777777" w:rsidR="005D7349" w:rsidRDefault="005D7349" w:rsidP="00AB5D69">
      <w:pPr>
        <w:spacing w:after="0" w:line="240" w:lineRule="auto"/>
        <w:ind w:left="-709" w:right="142"/>
        <w:rPr>
          <w:rFonts w:ascii="Arial" w:hAnsi="Arial" w:cs="Arial"/>
          <w:b/>
          <w:bCs/>
          <w:sz w:val="24"/>
          <w:szCs w:val="24"/>
        </w:rPr>
      </w:pPr>
    </w:p>
    <w:p w14:paraId="54F0E757" w14:textId="77777777" w:rsidR="00AB5D69" w:rsidRPr="004D38A2" w:rsidRDefault="00AB5D69" w:rsidP="00AB5D69">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38E7C95A" w14:textId="163A0AD9" w:rsidR="00AB5D69" w:rsidRPr="00A70D93" w:rsidRDefault="00A70D93" w:rsidP="00AB5D69">
      <w:pPr>
        <w:spacing w:after="0" w:line="240" w:lineRule="auto"/>
        <w:ind w:left="-709" w:right="142"/>
        <w:rPr>
          <w:rFonts w:ascii="Arial" w:hAnsi="Arial" w:cs="Arial"/>
          <w:sz w:val="24"/>
          <w:szCs w:val="24"/>
        </w:rPr>
      </w:pPr>
      <w:r>
        <w:rPr>
          <w:rFonts w:ascii="Arial" w:hAnsi="Arial" w:cs="Arial"/>
          <w:sz w:val="24"/>
          <w:szCs w:val="24"/>
        </w:rPr>
        <w:t>I</w:t>
      </w:r>
      <w:r w:rsidRPr="00A70D93">
        <w:rPr>
          <w:rFonts w:ascii="Arial" w:hAnsi="Arial" w:cs="Arial"/>
          <w:sz w:val="24"/>
          <w:szCs w:val="24"/>
        </w:rPr>
        <w:t>nterpret, construct and annotate cross sections to show natural and cultural features on the landscape</w:t>
      </w:r>
      <w:r w:rsidR="00D2133D">
        <w:rPr>
          <w:rFonts w:ascii="Arial" w:hAnsi="Arial" w:cs="Arial"/>
          <w:sz w:val="24"/>
          <w:szCs w:val="24"/>
        </w:rPr>
        <w:t>.</w:t>
      </w:r>
    </w:p>
    <w:p w14:paraId="386BCB2E" w14:textId="77777777" w:rsidR="001F62D9" w:rsidRPr="00E95A10" w:rsidRDefault="001F62D9" w:rsidP="00AB5D69">
      <w:pPr>
        <w:spacing w:after="0" w:line="240" w:lineRule="auto"/>
        <w:ind w:left="-709" w:right="142"/>
        <w:rPr>
          <w:rFonts w:ascii="Arial" w:hAnsi="Arial" w:cs="Arial"/>
          <w:b/>
          <w:bCs/>
          <w:sz w:val="24"/>
          <w:szCs w:val="24"/>
        </w:rPr>
      </w:pPr>
    </w:p>
    <w:p w14:paraId="2F2445E2" w14:textId="77777777" w:rsidR="00AB5D69" w:rsidRPr="004D38A2" w:rsidRDefault="00AB5D69" w:rsidP="00AB5D69">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1D99ADD2" w14:textId="3F83A398" w:rsidR="00AB5D69" w:rsidRDefault="009C5DA9" w:rsidP="009C5DA9">
      <w:pPr>
        <w:spacing w:after="0" w:line="240" w:lineRule="auto"/>
        <w:ind w:left="-709" w:right="142"/>
        <w:rPr>
          <w:rFonts w:ascii="Arial" w:hAnsi="Arial" w:cs="Arial"/>
          <w:bCs/>
          <w:sz w:val="24"/>
          <w:szCs w:val="24"/>
        </w:rPr>
      </w:pPr>
      <w:r w:rsidRPr="00D2133D">
        <w:rPr>
          <w:rFonts w:ascii="Arial" w:hAnsi="Arial" w:cs="Arial"/>
          <w:bCs/>
          <w:i/>
          <w:iCs/>
          <w:sz w:val="24"/>
          <w:szCs w:val="24"/>
        </w:rPr>
        <w:t>Draw</w:t>
      </w:r>
      <w:r w:rsidRPr="009C5DA9">
        <w:rPr>
          <w:rFonts w:ascii="Arial" w:hAnsi="Arial" w:cs="Arial"/>
          <w:bCs/>
          <w:sz w:val="24"/>
          <w:szCs w:val="24"/>
        </w:rPr>
        <w:t xml:space="preserve"> (diagrams</w:t>
      </w:r>
      <w:r w:rsidR="00D2133D">
        <w:rPr>
          <w:rFonts w:ascii="Arial" w:hAnsi="Arial" w:cs="Arial"/>
          <w:bCs/>
          <w:sz w:val="24"/>
          <w:szCs w:val="24"/>
        </w:rPr>
        <w:t>,</w:t>
      </w:r>
      <w:r w:rsidRPr="009C5DA9">
        <w:rPr>
          <w:rFonts w:ascii="Arial" w:hAnsi="Arial" w:cs="Arial"/>
          <w:bCs/>
          <w:sz w:val="24"/>
          <w:szCs w:val="24"/>
        </w:rPr>
        <w:t xml:space="preserve"> etc.)</w:t>
      </w:r>
      <w:r>
        <w:rPr>
          <w:rFonts w:ascii="Arial" w:hAnsi="Arial" w:cs="Arial"/>
          <w:bCs/>
          <w:sz w:val="24"/>
          <w:szCs w:val="24"/>
        </w:rPr>
        <w:t>:</w:t>
      </w:r>
      <w:r w:rsidR="00D2133D">
        <w:rPr>
          <w:rFonts w:ascii="Arial" w:hAnsi="Arial" w:cs="Arial"/>
          <w:bCs/>
          <w:sz w:val="24"/>
          <w:szCs w:val="24"/>
        </w:rPr>
        <w:tab/>
      </w:r>
      <w:r w:rsidR="00B415FF">
        <w:rPr>
          <w:rFonts w:ascii="Arial" w:hAnsi="Arial" w:cs="Arial"/>
          <w:bCs/>
          <w:sz w:val="24"/>
          <w:szCs w:val="24"/>
        </w:rPr>
        <w:t>a</w:t>
      </w:r>
      <w:r w:rsidRPr="009C5DA9">
        <w:rPr>
          <w:rFonts w:ascii="Arial" w:hAnsi="Arial" w:cs="Arial"/>
          <w:bCs/>
          <w:sz w:val="24"/>
          <w:szCs w:val="24"/>
        </w:rPr>
        <w:t>n instruction, as in draw a circle</w:t>
      </w:r>
      <w:r w:rsidR="00D2133D">
        <w:rPr>
          <w:rFonts w:ascii="Arial" w:hAnsi="Arial" w:cs="Arial"/>
          <w:bCs/>
          <w:sz w:val="24"/>
          <w:szCs w:val="24"/>
        </w:rPr>
        <w:t>.</w:t>
      </w:r>
    </w:p>
    <w:p w14:paraId="4FD87E04" w14:textId="6C843E84" w:rsidR="002B276D" w:rsidRDefault="002B276D" w:rsidP="002B276D">
      <w:pPr>
        <w:spacing w:after="0" w:line="240" w:lineRule="auto"/>
        <w:ind w:left="-709" w:right="142"/>
        <w:rPr>
          <w:rFonts w:ascii="Arial" w:hAnsi="Arial" w:cs="Arial"/>
          <w:bCs/>
          <w:sz w:val="24"/>
          <w:szCs w:val="24"/>
        </w:rPr>
      </w:pPr>
      <w:r w:rsidRPr="00D2133D">
        <w:rPr>
          <w:rFonts w:ascii="Arial" w:hAnsi="Arial" w:cs="Arial"/>
          <w:bCs/>
          <w:i/>
          <w:iCs/>
          <w:sz w:val="24"/>
          <w:szCs w:val="24"/>
        </w:rPr>
        <w:t>Label</w:t>
      </w:r>
      <w:r w:rsidRPr="002B276D">
        <w:rPr>
          <w:rFonts w:ascii="Arial" w:hAnsi="Arial" w:cs="Arial"/>
          <w:bCs/>
          <w:sz w:val="24"/>
          <w:szCs w:val="24"/>
        </w:rPr>
        <w:t xml:space="preserve"> (and annotate)</w:t>
      </w:r>
      <w:r>
        <w:rPr>
          <w:rFonts w:ascii="Arial" w:hAnsi="Arial" w:cs="Arial"/>
          <w:bCs/>
          <w:sz w:val="24"/>
          <w:szCs w:val="24"/>
        </w:rPr>
        <w:t>:</w:t>
      </w:r>
      <w:r w:rsidR="00D2133D">
        <w:rPr>
          <w:rFonts w:ascii="Arial" w:hAnsi="Arial" w:cs="Arial"/>
          <w:bCs/>
          <w:sz w:val="24"/>
          <w:szCs w:val="24"/>
        </w:rPr>
        <w:tab/>
      </w:r>
      <w:r w:rsidR="00B415FF">
        <w:rPr>
          <w:rFonts w:ascii="Arial" w:hAnsi="Arial" w:cs="Arial"/>
          <w:bCs/>
          <w:sz w:val="24"/>
          <w:szCs w:val="24"/>
        </w:rPr>
        <w:t>i</w:t>
      </w:r>
      <w:r w:rsidRPr="002B276D">
        <w:rPr>
          <w:rFonts w:ascii="Arial" w:hAnsi="Arial" w:cs="Arial"/>
          <w:bCs/>
          <w:sz w:val="24"/>
          <w:szCs w:val="24"/>
        </w:rPr>
        <w:t>dentify by placing a name or word used to describe the object or thing</w:t>
      </w:r>
      <w:r w:rsidR="00D2133D">
        <w:rPr>
          <w:rFonts w:ascii="Arial" w:hAnsi="Arial" w:cs="Arial"/>
          <w:bCs/>
          <w:sz w:val="24"/>
          <w:szCs w:val="24"/>
        </w:rPr>
        <w:t>.</w:t>
      </w:r>
    </w:p>
    <w:p w14:paraId="0C810766" w14:textId="77777777" w:rsidR="009C5DA9" w:rsidRPr="00E95A10" w:rsidRDefault="009C5DA9" w:rsidP="009C5DA9">
      <w:pPr>
        <w:spacing w:after="0" w:line="240" w:lineRule="auto"/>
        <w:ind w:left="-709" w:right="142"/>
        <w:rPr>
          <w:rFonts w:ascii="Arial" w:hAnsi="Arial" w:cs="Arial"/>
          <w:bCs/>
          <w:sz w:val="24"/>
          <w:szCs w:val="24"/>
        </w:rPr>
      </w:pPr>
    </w:p>
    <w:p w14:paraId="35069157" w14:textId="77777777" w:rsidR="009C5DA9" w:rsidRDefault="009C5DA9" w:rsidP="00AB5D69">
      <w:pPr>
        <w:spacing w:after="0" w:line="240" w:lineRule="auto"/>
        <w:ind w:left="-709" w:right="142"/>
        <w:jc w:val="both"/>
        <w:rPr>
          <w:rFonts w:ascii="Arial" w:hAnsi="Arial" w:cs="Arial"/>
          <w:b/>
          <w:bCs/>
          <w:sz w:val="24"/>
          <w:szCs w:val="24"/>
        </w:rPr>
      </w:pPr>
    </w:p>
    <w:p w14:paraId="1662B466" w14:textId="0771F649" w:rsidR="00897F83" w:rsidRDefault="00AB5D69" w:rsidP="003E070E">
      <w:pPr>
        <w:spacing w:after="0" w:line="240" w:lineRule="auto"/>
        <w:ind w:left="-709" w:right="142"/>
        <w:jc w:val="both"/>
        <w:rPr>
          <w:rFonts w:ascii="Arial" w:hAnsi="Arial" w:cs="Arial"/>
          <w:b/>
          <w:bCs/>
          <w:sz w:val="24"/>
          <w:szCs w:val="24"/>
        </w:rPr>
      </w:pPr>
      <w:r w:rsidRPr="00C10350">
        <w:rPr>
          <w:rFonts w:ascii="Arial" w:hAnsi="Arial" w:cs="Arial"/>
          <w:b/>
          <w:bCs/>
          <w:sz w:val="24"/>
          <w:szCs w:val="24"/>
        </w:rPr>
        <w:t>Teacher Notes:</w:t>
      </w:r>
    </w:p>
    <w:p w14:paraId="6427610A" w14:textId="5235C67A" w:rsidR="003C56A1" w:rsidRDefault="003C56A1" w:rsidP="00932E88">
      <w:pPr>
        <w:pStyle w:val="ListParagraph"/>
        <w:numPr>
          <w:ilvl w:val="0"/>
          <w:numId w:val="25"/>
        </w:numPr>
        <w:ind w:left="-284" w:right="142"/>
        <w:jc w:val="both"/>
        <w:rPr>
          <w:rFonts w:ascii="Arial" w:hAnsi="Arial" w:cs="Arial"/>
        </w:rPr>
      </w:pPr>
      <w:r>
        <w:rPr>
          <w:rFonts w:ascii="Arial" w:hAnsi="Arial" w:cs="Arial"/>
        </w:rPr>
        <w:t>Teacher discretion is required on this question.</w:t>
      </w:r>
    </w:p>
    <w:p w14:paraId="740C12C7" w14:textId="3A78749E" w:rsidR="00504C80" w:rsidRDefault="007E0BBC" w:rsidP="00932E88">
      <w:pPr>
        <w:pStyle w:val="ListParagraph"/>
        <w:numPr>
          <w:ilvl w:val="0"/>
          <w:numId w:val="25"/>
        </w:numPr>
        <w:ind w:left="-284" w:right="142"/>
        <w:jc w:val="both"/>
        <w:rPr>
          <w:rFonts w:ascii="Arial" w:hAnsi="Arial" w:cs="Arial"/>
        </w:rPr>
      </w:pPr>
      <w:r>
        <w:rPr>
          <w:rFonts w:ascii="Arial" w:hAnsi="Arial" w:cs="Arial"/>
        </w:rPr>
        <w:t xml:space="preserve">In part (a) </w:t>
      </w:r>
      <w:r w:rsidR="00D2133D">
        <w:rPr>
          <w:rFonts w:ascii="Arial" w:hAnsi="Arial" w:cs="Arial"/>
        </w:rPr>
        <w:t>t</w:t>
      </w:r>
      <w:r w:rsidR="00504C80">
        <w:rPr>
          <w:rFonts w:ascii="Arial" w:hAnsi="Arial" w:cs="Arial"/>
        </w:rPr>
        <w:t xml:space="preserve">eachers may break the </w:t>
      </w:r>
      <w:r w:rsidR="00D2133D">
        <w:rPr>
          <w:rFonts w:ascii="Arial" w:hAnsi="Arial" w:cs="Arial"/>
        </w:rPr>
        <w:t>three</w:t>
      </w:r>
      <w:r>
        <w:rPr>
          <w:rFonts w:ascii="Arial" w:hAnsi="Arial" w:cs="Arial"/>
        </w:rPr>
        <w:t xml:space="preserve"> marks down into more precise measurements, such as the </w:t>
      </w:r>
      <w:r w:rsidR="00703450">
        <w:rPr>
          <w:rFonts w:ascii="Arial" w:hAnsi="Arial" w:cs="Arial"/>
        </w:rPr>
        <w:t xml:space="preserve">approximate </w:t>
      </w:r>
      <w:r>
        <w:rPr>
          <w:rFonts w:ascii="Arial" w:hAnsi="Arial" w:cs="Arial"/>
        </w:rPr>
        <w:t xml:space="preserve">heights </w:t>
      </w:r>
      <w:r w:rsidR="00703450">
        <w:rPr>
          <w:rFonts w:ascii="Arial" w:hAnsi="Arial" w:cs="Arial"/>
        </w:rPr>
        <w:t>on the vertical axes.</w:t>
      </w:r>
    </w:p>
    <w:p w14:paraId="2FDE22A5" w14:textId="044DF7DA" w:rsidR="00625C61" w:rsidRDefault="00625C61" w:rsidP="00932E88">
      <w:pPr>
        <w:pStyle w:val="ListParagraph"/>
        <w:numPr>
          <w:ilvl w:val="0"/>
          <w:numId w:val="25"/>
        </w:numPr>
        <w:ind w:left="-284" w:right="142"/>
        <w:jc w:val="both"/>
        <w:rPr>
          <w:rFonts w:ascii="Arial" w:hAnsi="Arial" w:cs="Arial"/>
        </w:rPr>
      </w:pPr>
      <w:r>
        <w:rPr>
          <w:rFonts w:ascii="Arial" w:hAnsi="Arial" w:cs="Arial"/>
        </w:rPr>
        <w:t>For the labelling of the two features</w:t>
      </w:r>
      <w:r w:rsidR="00703450">
        <w:rPr>
          <w:rFonts w:ascii="Arial" w:hAnsi="Arial" w:cs="Arial"/>
        </w:rPr>
        <w:t xml:space="preserve"> in part (b)</w:t>
      </w:r>
      <w:r w:rsidR="00504C80">
        <w:rPr>
          <w:rFonts w:ascii="Arial" w:hAnsi="Arial" w:cs="Arial"/>
        </w:rPr>
        <w:t>, some leniency (perhaps 2-3</w:t>
      </w:r>
      <w:r w:rsidR="009B1B50">
        <w:rPr>
          <w:rFonts w:ascii="Arial" w:hAnsi="Arial" w:cs="Arial"/>
        </w:rPr>
        <w:t xml:space="preserve"> </w:t>
      </w:r>
      <w:r w:rsidR="00504C80">
        <w:rPr>
          <w:rFonts w:ascii="Arial" w:hAnsi="Arial" w:cs="Arial"/>
        </w:rPr>
        <w:t xml:space="preserve">mm </w:t>
      </w:r>
      <w:r w:rsidR="00703450">
        <w:rPr>
          <w:rFonts w:ascii="Arial" w:hAnsi="Arial" w:cs="Arial"/>
        </w:rPr>
        <w:t xml:space="preserve">either side of the labels on the exemplar </w:t>
      </w:r>
      <w:r w:rsidR="00504C80">
        <w:rPr>
          <w:rFonts w:ascii="Arial" w:hAnsi="Arial" w:cs="Arial"/>
        </w:rPr>
        <w:t>on the cross section</w:t>
      </w:r>
      <w:r w:rsidR="00703450">
        <w:rPr>
          <w:rFonts w:ascii="Arial" w:hAnsi="Arial" w:cs="Arial"/>
        </w:rPr>
        <w:t xml:space="preserve"> below</w:t>
      </w:r>
      <w:r w:rsidR="00504C80">
        <w:rPr>
          <w:rFonts w:ascii="Arial" w:hAnsi="Arial" w:cs="Arial"/>
        </w:rPr>
        <w:t xml:space="preserve">) would </w:t>
      </w:r>
      <w:r w:rsidR="009B1B50">
        <w:rPr>
          <w:rFonts w:ascii="Arial" w:hAnsi="Arial" w:cs="Arial"/>
        </w:rPr>
        <w:t xml:space="preserve">typically </w:t>
      </w:r>
      <w:r w:rsidR="00504C80">
        <w:rPr>
          <w:rFonts w:ascii="Arial" w:hAnsi="Arial" w:cs="Arial"/>
        </w:rPr>
        <w:t>be allowed.</w:t>
      </w:r>
    </w:p>
    <w:p w14:paraId="4DDA5F16" w14:textId="43859624" w:rsidR="00897F83" w:rsidRPr="003C56A1" w:rsidRDefault="00E8746E" w:rsidP="00932E88">
      <w:pPr>
        <w:pStyle w:val="ListParagraph"/>
        <w:numPr>
          <w:ilvl w:val="0"/>
          <w:numId w:val="25"/>
        </w:numPr>
        <w:ind w:left="-284" w:right="142"/>
        <w:jc w:val="both"/>
        <w:rPr>
          <w:rFonts w:ascii="Arial" w:hAnsi="Arial" w:cs="Arial"/>
        </w:rPr>
      </w:pPr>
      <w:r w:rsidRPr="003C56A1">
        <w:rPr>
          <w:rFonts w:ascii="Arial" w:hAnsi="Arial" w:cs="Arial"/>
        </w:rPr>
        <w:t xml:space="preserve">An exemplar is </w:t>
      </w:r>
      <w:r w:rsidR="00D2133D">
        <w:rPr>
          <w:rFonts w:ascii="Arial" w:hAnsi="Arial" w:cs="Arial"/>
        </w:rPr>
        <w:t>provided</w:t>
      </w:r>
      <w:r w:rsidRPr="003C56A1">
        <w:rPr>
          <w:rFonts w:ascii="Arial" w:hAnsi="Arial" w:cs="Arial"/>
        </w:rPr>
        <w:t xml:space="preserve"> below:</w:t>
      </w:r>
    </w:p>
    <w:p w14:paraId="11205B7D" w14:textId="216290FF" w:rsidR="00E8746E" w:rsidRDefault="00E8746E" w:rsidP="003E070E">
      <w:pPr>
        <w:spacing w:after="0" w:line="240" w:lineRule="auto"/>
        <w:ind w:left="-709" w:right="142"/>
        <w:jc w:val="both"/>
        <w:rPr>
          <w:rFonts w:ascii="Arial" w:hAnsi="Arial" w:cs="Arial"/>
          <w:sz w:val="24"/>
          <w:szCs w:val="24"/>
        </w:rPr>
      </w:pPr>
    </w:p>
    <w:p w14:paraId="5D613E28" w14:textId="77777777" w:rsidR="00E8746E" w:rsidRPr="00E8746E" w:rsidRDefault="00E8746E" w:rsidP="003E070E">
      <w:pPr>
        <w:spacing w:after="0" w:line="240" w:lineRule="auto"/>
        <w:ind w:left="-709" w:right="142"/>
        <w:jc w:val="both"/>
        <w:rPr>
          <w:rFonts w:ascii="Arial" w:hAnsi="Arial" w:cs="Arial"/>
          <w:sz w:val="24"/>
          <w:szCs w:val="24"/>
        </w:rPr>
      </w:pPr>
    </w:p>
    <w:p w14:paraId="3CA1877F" w14:textId="1A6294A8" w:rsidR="001F62D9" w:rsidRPr="007F76C8" w:rsidRDefault="001F62D9" w:rsidP="001F62D9">
      <w:pPr>
        <w:spacing w:after="0"/>
        <w:ind w:right="61" w:hanging="284"/>
        <w:jc w:val="center"/>
        <w:rPr>
          <w:rFonts w:ascii="Arial" w:hAnsi="Arial" w:cs="Arial"/>
          <w:i/>
          <w:iCs/>
          <w:sz w:val="24"/>
          <w:szCs w:val="24"/>
          <w:u w:val="single"/>
        </w:rPr>
      </w:pPr>
      <w:r w:rsidRPr="007F76C8">
        <w:rPr>
          <w:rFonts w:ascii="Arial" w:hAnsi="Arial" w:cs="Arial"/>
          <w:bCs/>
          <w:i/>
          <w:iCs/>
          <w:u w:val="single"/>
        </w:rPr>
        <w:t>A cross section from GR 460630 to GR 520630</w:t>
      </w:r>
    </w:p>
    <w:p w14:paraId="5BD10E4B" w14:textId="5E7BA453" w:rsidR="001F62D9" w:rsidRDefault="001F62D9" w:rsidP="001F62D9">
      <w:pPr>
        <w:spacing w:after="0" w:line="240" w:lineRule="auto"/>
        <w:ind w:left="-709" w:right="-426"/>
        <w:jc w:val="both"/>
        <w:rPr>
          <w:rFonts w:ascii="Arial" w:hAnsi="Arial" w:cs="Arial"/>
          <w:b/>
          <w:bCs/>
          <w:sz w:val="24"/>
          <w:szCs w:val="24"/>
        </w:rPr>
      </w:pPr>
    </w:p>
    <w:p w14:paraId="68668322" w14:textId="3FC4B42D" w:rsidR="001F62D9" w:rsidRDefault="001F62D9" w:rsidP="001F62D9">
      <w:pPr>
        <w:spacing w:after="0" w:line="240" w:lineRule="auto"/>
        <w:ind w:left="-709" w:right="-426"/>
        <w:jc w:val="both"/>
        <w:rPr>
          <w:rFonts w:ascii="Arial" w:hAnsi="Arial" w:cs="Arial"/>
          <w:b/>
          <w:bCs/>
          <w:sz w:val="24"/>
          <w:szCs w:val="24"/>
        </w:rPr>
      </w:pPr>
    </w:p>
    <w:p w14:paraId="03257B86" w14:textId="7A4259CA" w:rsidR="001F62D9" w:rsidRDefault="00F43916" w:rsidP="001F62D9">
      <w:pPr>
        <w:spacing w:after="0" w:line="240" w:lineRule="auto"/>
        <w:ind w:left="-709" w:right="-426"/>
        <w:jc w:val="both"/>
        <w:rPr>
          <w:rFonts w:ascii="Arial" w:hAnsi="Arial" w:cs="Arial"/>
          <w:b/>
          <w:bCs/>
          <w:sz w:val="24"/>
          <w:szCs w:val="24"/>
        </w:rPr>
      </w:pPr>
      <w:r w:rsidRPr="00E85580">
        <w:rPr>
          <w:rFonts w:ascii="Arial" w:hAnsi="Arial" w:cs="Arial"/>
          <w:noProof/>
          <w:sz w:val="24"/>
          <w:szCs w:val="24"/>
        </w:rPr>
        <w:drawing>
          <wp:anchor distT="0" distB="0" distL="114300" distR="114300" simplePos="0" relativeHeight="251590144" behindDoc="0" locked="0" layoutInCell="1" allowOverlap="1" wp14:anchorId="1184CAE0" wp14:editId="1CB55C2A">
            <wp:simplePos x="0" y="0"/>
            <wp:positionH relativeFrom="column">
              <wp:posOffset>80010</wp:posOffset>
            </wp:positionH>
            <wp:positionV relativeFrom="paragraph">
              <wp:posOffset>81915</wp:posOffset>
            </wp:positionV>
            <wp:extent cx="5775960" cy="2173605"/>
            <wp:effectExtent l="0" t="0" r="0" b="0"/>
            <wp:wrapThrough wrapText="bothSides">
              <wp:wrapPolygon edited="0">
                <wp:start x="0" y="0"/>
                <wp:lineTo x="0" y="21392"/>
                <wp:lineTo x="21515" y="21392"/>
                <wp:lineTo x="21515" y="0"/>
                <wp:lineTo x="0" y="0"/>
              </wp:wrapPolygon>
            </wp:wrapThrough>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48" t="4995" r="2248"/>
                    <a:stretch/>
                  </pic:blipFill>
                  <pic:spPr bwMode="auto">
                    <a:xfrm>
                      <a:off x="0" y="0"/>
                      <a:ext cx="5775960" cy="2173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F9A173" w14:textId="68DFB640" w:rsidR="001F62D9" w:rsidRDefault="002A62D4" w:rsidP="001F62D9">
      <w:pPr>
        <w:spacing w:after="0" w:line="240" w:lineRule="auto"/>
        <w:ind w:left="-709" w:right="-426"/>
        <w:jc w:val="both"/>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716096" behindDoc="0" locked="0" layoutInCell="1" allowOverlap="1" wp14:anchorId="2B942959" wp14:editId="62E00171">
                <wp:simplePos x="0" y="0"/>
                <wp:positionH relativeFrom="column">
                  <wp:posOffset>3424555</wp:posOffset>
                </wp:positionH>
                <wp:positionV relativeFrom="paragraph">
                  <wp:posOffset>27305</wp:posOffset>
                </wp:positionV>
                <wp:extent cx="521455" cy="115115"/>
                <wp:effectExtent l="38100" t="38100" r="31115" b="37465"/>
                <wp:wrapNone/>
                <wp:docPr id="703" name="Ink 703"/>
                <wp:cNvGraphicFramePr/>
                <a:graphic xmlns:a="http://schemas.openxmlformats.org/drawingml/2006/main">
                  <a:graphicData uri="http://schemas.microsoft.com/office/word/2010/wordprocessingInk">
                    <w14:contentPart bwMode="auto" r:id="rId13">
                      <w14:nvContentPartPr>
                        <w14:cNvContentPartPr/>
                      </w14:nvContentPartPr>
                      <w14:xfrm>
                        <a:off x="0" y="0"/>
                        <a:ext cx="521455" cy="115115"/>
                      </w14:xfrm>
                    </w14:contentPart>
                  </a:graphicData>
                </a:graphic>
              </wp:anchor>
            </w:drawing>
          </mc:Choice>
          <mc:Fallback xmlns:w16sdtdh="http://schemas.microsoft.com/office/word/2020/wordml/sdtdatahash">
            <w:pict>
              <v:shapetype w14:anchorId="190CCE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3" o:spid="_x0000_s1026" type="#_x0000_t75" style="position:absolute;margin-left:269.3pt;margin-top:1.8pt;width:41.75pt;height:9.75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">
                <v:imagedata r:id="rId16" o:title=""/>
              </v:shape>
            </w:pict>
          </mc:Fallback>
        </mc:AlternateContent>
      </w:r>
      <w:r>
        <w:rPr>
          <w:rFonts w:ascii="Arial" w:hAnsi="Arial" w:cs="Arial"/>
          <w:b/>
          <w:bCs/>
          <w:noProof/>
          <w:sz w:val="24"/>
          <w:szCs w:val="24"/>
        </w:rPr>
        <mc:AlternateContent>
          <mc:Choice Requires="wpi">
            <w:drawing>
              <wp:anchor distT="0" distB="0" distL="114300" distR="114300" simplePos="0" relativeHeight="251715072" behindDoc="0" locked="0" layoutInCell="1" allowOverlap="1" wp14:anchorId="00ECF9B1" wp14:editId="07397EF3">
                <wp:simplePos x="0" y="0"/>
                <wp:positionH relativeFrom="column">
                  <wp:posOffset>4115441</wp:posOffset>
                </wp:positionH>
                <wp:positionV relativeFrom="paragraph">
                  <wp:posOffset>109169</wp:posOffset>
                </wp:positionV>
                <wp:extent cx="175320" cy="12240"/>
                <wp:effectExtent l="38100" t="38100" r="34290" b="45085"/>
                <wp:wrapNone/>
                <wp:docPr id="685" name="Ink 685"/>
                <wp:cNvGraphicFramePr/>
                <a:graphic xmlns:a="http://schemas.openxmlformats.org/drawingml/2006/main">
                  <a:graphicData uri="http://schemas.microsoft.com/office/word/2010/wordprocessingInk">
                    <w14:contentPart bwMode="auto" r:id="rId17">
                      <w14:nvContentPartPr>
                        <w14:cNvContentPartPr/>
                      </w14:nvContentPartPr>
                      <w14:xfrm>
                        <a:off x="0" y="0"/>
                        <a:ext cx="175320" cy="12240"/>
                      </w14:xfrm>
                    </w14:contentPart>
                  </a:graphicData>
                </a:graphic>
              </wp:anchor>
            </w:drawing>
          </mc:Choice>
          <mc:Fallback xmlns:w16sdtdh="http://schemas.microsoft.com/office/word/2020/wordml/sdtdatahash">
            <w:pict>
              <v:shape w14:anchorId="33F5653D" id="Ink 685" o:spid="_x0000_s1026" type="#_x0000_t75" style="position:absolute;margin-left:323.7pt;margin-top:8.25pt;width:14.5pt;height:1.65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">
                <v:imagedata r:id="rId18" o:title=""/>
              </v:shape>
            </w:pict>
          </mc:Fallback>
        </mc:AlternateContent>
      </w:r>
      <w:r>
        <w:rPr>
          <w:rFonts w:ascii="Arial" w:hAnsi="Arial" w:cs="Arial"/>
          <w:b/>
          <w:bCs/>
          <w:noProof/>
          <w:sz w:val="24"/>
          <w:szCs w:val="24"/>
        </w:rPr>
        <mc:AlternateContent>
          <mc:Choice Requires="wpi">
            <w:drawing>
              <wp:anchor distT="0" distB="0" distL="114300" distR="114300" simplePos="0" relativeHeight="251714048" behindDoc="0" locked="0" layoutInCell="1" allowOverlap="1" wp14:anchorId="196894FA" wp14:editId="79B98CDF">
                <wp:simplePos x="0" y="0"/>
                <wp:positionH relativeFrom="column">
                  <wp:posOffset>4290401</wp:posOffset>
                </wp:positionH>
                <wp:positionV relativeFrom="paragraph">
                  <wp:posOffset>83969</wp:posOffset>
                </wp:positionV>
                <wp:extent cx="6840" cy="67680"/>
                <wp:effectExtent l="38100" t="38100" r="31750" b="46990"/>
                <wp:wrapNone/>
                <wp:docPr id="684" name="Ink 684"/>
                <wp:cNvGraphicFramePr/>
                <a:graphic xmlns:a="http://schemas.openxmlformats.org/drawingml/2006/main">
                  <a:graphicData uri="http://schemas.microsoft.com/office/word/2010/wordprocessingInk">
                    <w14:contentPart bwMode="auto" r:id="rId19">
                      <w14:nvContentPartPr>
                        <w14:cNvContentPartPr/>
                      </w14:nvContentPartPr>
                      <w14:xfrm>
                        <a:off x="0" y="0"/>
                        <a:ext cx="6840" cy="67680"/>
                      </w14:xfrm>
                    </w14:contentPart>
                  </a:graphicData>
                </a:graphic>
              </wp:anchor>
            </w:drawing>
          </mc:Choice>
          <mc:Fallback xmlns:w16sdtdh="http://schemas.microsoft.com/office/word/2020/wordml/sdtdatahash">
            <w:pict>
              <v:shape w14:anchorId="304CBF29" id="Ink 684" o:spid="_x0000_s1026" type="#_x0000_t75" style="position:absolute;margin-left:337.5pt;margin-top:6.25pt;width:1.25pt;height:6.0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">
                <v:imagedata r:id="rId20" o:title=""/>
              </v:shape>
            </w:pict>
          </mc:Fallback>
        </mc:AlternateContent>
      </w:r>
      <w:r w:rsidR="005C4657">
        <w:rPr>
          <w:rFonts w:ascii="Arial" w:hAnsi="Arial" w:cs="Arial"/>
          <w:b/>
          <w:bCs/>
          <w:noProof/>
          <w:sz w:val="24"/>
          <w:szCs w:val="24"/>
        </w:rPr>
        <mc:AlternateContent>
          <mc:Choice Requires="wpi">
            <w:drawing>
              <wp:anchor distT="0" distB="0" distL="114300" distR="114300" simplePos="0" relativeHeight="251713024" behindDoc="0" locked="0" layoutInCell="1" allowOverlap="1" wp14:anchorId="31A414C6" wp14:editId="061773F9">
                <wp:simplePos x="0" y="0"/>
                <wp:positionH relativeFrom="column">
                  <wp:posOffset>3225161</wp:posOffset>
                </wp:positionH>
                <wp:positionV relativeFrom="paragraph">
                  <wp:posOffset>92969</wp:posOffset>
                </wp:positionV>
                <wp:extent cx="147960" cy="12600"/>
                <wp:effectExtent l="38100" t="38100" r="42545" b="45085"/>
                <wp:wrapNone/>
                <wp:docPr id="682" name="Ink 682"/>
                <wp:cNvGraphicFramePr/>
                <a:graphic xmlns:a="http://schemas.openxmlformats.org/drawingml/2006/main">
                  <a:graphicData uri="http://schemas.microsoft.com/office/word/2010/wordprocessingInk">
                    <w14:contentPart bwMode="auto" r:id="rId21">
                      <w14:nvContentPartPr>
                        <w14:cNvContentPartPr/>
                      </w14:nvContentPartPr>
                      <w14:xfrm>
                        <a:off x="0" y="0"/>
                        <a:ext cx="147960" cy="12600"/>
                      </w14:xfrm>
                    </w14:contentPart>
                  </a:graphicData>
                </a:graphic>
              </wp:anchor>
            </w:drawing>
          </mc:Choice>
          <mc:Fallback xmlns:w16sdtdh="http://schemas.microsoft.com/office/word/2020/wordml/sdtdatahash">
            <w:pict>
              <v:shape w14:anchorId="0BF32171" id="Ink 682" o:spid="_x0000_s1026" type="#_x0000_t75" style="position:absolute;margin-left:253.6pt;margin-top:6.95pt;width:12.35pt;height:1.7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">
                <v:imagedata r:id="rId22" o:title=""/>
              </v:shape>
            </w:pict>
          </mc:Fallback>
        </mc:AlternateContent>
      </w:r>
      <w:r w:rsidR="00593C35">
        <w:rPr>
          <w:rFonts w:ascii="Arial" w:hAnsi="Arial" w:cs="Arial"/>
          <w:b/>
          <w:bCs/>
          <w:noProof/>
          <w:sz w:val="24"/>
          <w:szCs w:val="24"/>
        </w:rPr>
        <mc:AlternateContent>
          <mc:Choice Requires="wpi">
            <w:drawing>
              <wp:anchor distT="0" distB="0" distL="114300" distR="114300" simplePos="0" relativeHeight="251712000" behindDoc="0" locked="0" layoutInCell="1" allowOverlap="1" wp14:anchorId="78B5CFE2" wp14:editId="0C6E5057">
                <wp:simplePos x="0" y="0"/>
                <wp:positionH relativeFrom="column">
                  <wp:posOffset>3215005</wp:posOffset>
                </wp:positionH>
                <wp:positionV relativeFrom="paragraph">
                  <wp:posOffset>61595</wp:posOffset>
                </wp:positionV>
                <wp:extent cx="9360" cy="83160"/>
                <wp:effectExtent l="38100" t="38100" r="48260" b="31750"/>
                <wp:wrapNone/>
                <wp:docPr id="681" name="Ink 681"/>
                <wp:cNvGraphicFramePr/>
                <a:graphic xmlns:a="http://schemas.openxmlformats.org/drawingml/2006/main">
                  <a:graphicData uri="http://schemas.microsoft.com/office/word/2010/wordprocessingInk">
                    <w14:contentPart bwMode="auto" r:id="rId23">
                      <w14:nvContentPartPr>
                        <w14:cNvContentPartPr/>
                      </w14:nvContentPartPr>
                      <w14:xfrm>
                        <a:off x="0" y="0"/>
                        <a:ext cx="9360" cy="82550"/>
                      </w14:xfrm>
                    </w14:contentPart>
                  </a:graphicData>
                </a:graphic>
                <wp14:sizeRelH relativeFrom="margin">
                  <wp14:pctWidth>0</wp14:pctWidth>
                </wp14:sizeRelH>
              </wp:anchor>
            </w:drawing>
          </mc:Choice>
          <mc:Fallback xmlns:w16sdtdh="http://schemas.microsoft.com/office/word/2020/wordml/sdtdatahash">
            <w:pict>
              <v:shape w14:anchorId="7F2127AC" id="Ink 681" o:spid="_x0000_s1026" type="#_x0000_t75" style="position:absolute;margin-left:252.8pt;margin-top:4.5pt;width:1.45pt;height:7.25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">
                <v:imagedata r:id="rId24"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8448" behindDoc="0" locked="0" layoutInCell="1" allowOverlap="1" wp14:anchorId="392DAD55" wp14:editId="0257EE78">
                <wp:simplePos x="0" y="0"/>
                <wp:positionH relativeFrom="column">
                  <wp:posOffset>-2731670</wp:posOffset>
                </wp:positionH>
                <wp:positionV relativeFrom="paragraph">
                  <wp:posOffset>122845</wp:posOffset>
                </wp:positionV>
                <wp:extent cx="7200" cy="99720"/>
                <wp:effectExtent l="38100" t="38100" r="31115" b="33655"/>
                <wp:wrapNone/>
                <wp:docPr id="535" name="Ink 535"/>
                <wp:cNvGraphicFramePr/>
                <a:graphic xmlns:a="http://schemas.openxmlformats.org/drawingml/2006/main">
                  <a:graphicData uri="http://schemas.microsoft.com/office/word/2010/wordprocessingInk">
                    <w14:contentPart bwMode="auto" r:id="rId25">
                      <w14:nvContentPartPr>
                        <w14:cNvContentPartPr/>
                      </w14:nvContentPartPr>
                      <w14:xfrm>
                        <a:off x="0" y="0"/>
                        <a:ext cx="7200" cy="99720"/>
                      </w14:xfrm>
                    </w14:contentPart>
                  </a:graphicData>
                </a:graphic>
              </wp:anchor>
            </w:drawing>
          </mc:Choice>
          <mc:Fallback xmlns:w16sdtdh="http://schemas.microsoft.com/office/word/2020/wordml/sdtdatahash">
            <w:pict>
              <v:shape w14:anchorId="598A35CD" id="Ink 535" o:spid="_x0000_s1026" type="#_x0000_t75" style="position:absolute;margin-left:-215.45pt;margin-top:9.3pt;width:1.25pt;height:8.5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">
                <v:imagedata r:id="rId26"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2304" behindDoc="0" locked="0" layoutInCell="1" allowOverlap="1" wp14:anchorId="04E67E97" wp14:editId="02642752">
                <wp:simplePos x="0" y="0"/>
                <wp:positionH relativeFrom="column">
                  <wp:posOffset>-1664938</wp:posOffset>
                </wp:positionH>
                <wp:positionV relativeFrom="paragraph">
                  <wp:posOffset>112166</wp:posOffset>
                </wp:positionV>
                <wp:extent cx="9720" cy="109800"/>
                <wp:effectExtent l="19050" t="38100" r="47625" b="43180"/>
                <wp:wrapNone/>
                <wp:docPr id="522" name="Ink 522"/>
                <wp:cNvGraphicFramePr/>
                <a:graphic xmlns:a="http://schemas.openxmlformats.org/drawingml/2006/main">
                  <a:graphicData uri="http://schemas.microsoft.com/office/word/2010/wordprocessingInk">
                    <w14:contentPart bwMode="auto" r:id="rId27">
                      <w14:nvContentPartPr>
                        <w14:cNvContentPartPr/>
                      </w14:nvContentPartPr>
                      <w14:xfrm>
                        <a:off x="0" y="0"/>
                        <a:ext cx="9720" cy="109800"/>
                      </w14:xfrm>
                    </w14:contentPart>
                  </a:graphicData>
                </a:graphic>
              </wp:anchor>
            </w:drawing>
          </mc:Choice>
          <mc:Fallback xmlns:w16sdtdh="http://schemas.microsoft.com/office/word/2020/wordml/sdtdatahash">
            <w:pict>
              <v:shape w14:anchorId="2BE563B5" id="Ink 522" o:spid="_x0000_s1026" type="#_x0000_t75" style="position:absolute;margin-left:-131.45pt;margin-top:8.5pt;width:1.45pt;height:9.4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">
                <v:imagedata r:id="rId28"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78208" behindDoc="0" locked="0" layoutInCell="1" allowOverlap="1" wp14:anchorId="26AC015C" wp14:editId="57453155">
                <wp:simplePos x="0" y="0"/>
                <wp:positionH relativeFrom="column">
                  <wp:posOffset>-2036877</wp:posOffset>
                </wp:positionH>
                <wp:positionV relativeFrom="paragraph">
                  <wp:posOffset>154653</wp:posOffset>
                </wp:positionV>
                <wp:extent cx="374400" cy="7560"/>
                <wp:effectExtent l="38100" t="38100" r="45085" b="31115"/>
                <wp:wrapNone/>
                <wp:docPr id="445" name="Ink 445"/>
                <wp:cNvGraphicFramePr/>
                <a:graphic xmlns:a="http://schemas.openxmlformats.org/drawingml/2006/main">
                  <a:graphicData uri="http://schemas.microsoft.com/office/word/2010/wordprocessingInk">
                    <w14:contentPart bwMode="auto" r:id="rId29">
                      <w14:nvContentPartPr>
                        <w14:cNvContentPartPr/>
                      </w14:nvContentPartPr>
                      <w14:xfrm>
                        <a:off x="0" y="0"/>
                        <a:ext cx="374400" cy="7560"/>
                      </w14:xfrm>
                    </w14:contentPart>
                  </a:graphicData>
                </a:graphic>
              </wp:anchor>
            </w:drawing>
          </mc:Choice>
          <mc:Fallback xmlns:w16sdtdh="http://schemas.microsoft.com/office/word/2020/wordml/sdtdatahash">
            <w:pict>
              <v:shape w14:anchorId="24263EC7" id="Ink 445" o:spid="_x0000_s1026" type="#_x0000_t75" style="position:absolute;margin-left:-160.75pt;margin-top:11.85pt;width:30.2pt;height:1.3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">
                <v:imagedata r:id="rId30"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77184" behindDoc="0" locked="0" layoutInCell="1" allowOverlap="1" wp14:anchorId="208D05FF" wp14:editId="148271BA">
                <wp:simplePos x="0" y="0"/>
                <wp:positionH relativeFrom="column">
                  <wp:posOffset>-2611755</wp:posOffset>
                </wp:positionH>
                <wp:positionV relativeFrom="paragraph">
                  <wp:posOffset>118110</wp:posOffset>
                </wp:positionV>
                <wp:extent cx="534450" cy="98425"/>
                <wp:effectExtent l="38100" t="38100" r="37465" b="34925"/>
                <wp:wrapNone/>
                <wp:docPr id="439" name="Ink 439"/>
                <wp:cNvGraphicFramePr/>
                <a:graphic xmlns:a="http://schemas.openxmlformats.org/drawingml/2006/main">
                  <a:graphicData uri="http://schemas.microsoft.com/office/word/2010/wordprocessingInk">
                    <w14:contentPart bwMode="auto" r:id="rId31">
                      <w14:nvContentPartPr>
                        <w14:cNvContentPartPr/>
                      </w14:nvContentPartPr>
                      <w14:xfrm>
                        <a:off x="0" y="0"/>
                        <a:ext cx="534450" cy="98425"/>
                      </w14:xfrm>
                    </w14:contentPart>
                  </a:graphicData>
                </a:graphic>
              </wp:anchor>
            </w:drawing>
          </mc:Choice>
          <mc:Fallback xmlns:w16sdtdh="http://schemas.microsoft.com/office/word/2020/wordml/sdtdatahash">
            <w:pict>
              <v:shape w14:anchorId="235AD4EB" id="Ink 439" o:spid="_x0000_s1026" type="#_x0000_t75" style="position:absolute;margin-left:-206pt;margin-top:8.95pt;width:42.8pt;height:8.4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">
                <v:imagedata r:id="rId32" o:title=""/>
              </v:shape>
            </w:pict>
          </mc:Fallback>
        </mc:AlternateContent>
      </w:r>
    </w:p>
    <w:p w14:paraId="256B64CE" w14:textId="2064DB55" w:rsidR="001F62D9" w:rsidRDefault="006C721E" w:rsidP="001F62D9">
      <w:pPr>
        <w:spacing w:after="0" w:line="240" w:lineRule="auto"/>
        <w:ind w:left="-709" w:right="-426"/>
        <w:jc w:val="both"/>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702784" behindDoc="0" locked="0" layoutInCell="1" allowOverlap="1" wp14:anchorId="5B0FF8DD" wp14:editId="6B51B553">
                <wp:simplePos x="0" y="0"/>
                <wp:positionH relativeFrom="column">
                  <wp:posOffset>3716490</wp:posOffset>
                </wp:positionH>
                <wp:positionV relativeFrom="paragraph">
                  <wp:posOffset>-21699</wp:posOffset>
                </wp:positionV>
                <wp:extent cx="174600" cy="91080"/>
                <wp:effectExtent l="38100" t="38100" r="35560" b="42545"/>
                <wp:wrapNone/>
                <wp:docPr id="619" name="Ink 619"/>
                <wp:cNvGraphicFramePr/>
                <a:graphic xmlns:a="http://schemas.openxmlformats.org/drawingml/2006/main">
                  <a:graphicData uri="http://schemas.microsoft.com/office/word/2010/wordprocessingInk">
                    <w14:contentPart bwMode="auto" r:id="rId33">
                      <w14:nvContentPartPr>
                        <w14:cNvContentPartPr/>
                      </w14:nvContentPartPr>
                      <w14:xfrm>
                        <a:off x="0" y="0"/>
                        <a:ext cx="174600" cy="91080"/>
                      </w14:xfrm>
                    </w14:contentPart>
                  </a:graphicData>
                </a:graphic>
              </wp:anchor>
            </w:drawing>
          </mc:Choice>
          <mc:Fallback xmlns:w16sdtdh="http://schemas.microsoft.com/office/word/2020/wordml/sdtdatahash">
            <w:pict>
              <v:shape w14:anchorId="4B652B65" id="Ink 619" o:spid="_x0000_s1026" type="#_x0000_t75" style="position:absolute;margin-left:292.3pt;margin-top:-2.05pt;width:14.5pt;height:7.8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">
                <v:imagedata r:id="rId34"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9472" behindDoc="0" locked="0" layoutInCell="1" allowOverlap="1" wp14:anchorId="2482BEF3" wp14:editId="38A6194E">
                <wp:simplePos x="0" y="0"/>
                <wp:positionH relativeFrom="column">
                  <wp:posOffset>-2729870</wp:posOffset>
                </wp:positionH>
                <wp:positionV relativeFrom="paragraph">
                  <wp:posOffset>34705</wp:posOffset>
                </wp:positionV>
                <wp:extent cx="6120" cy="22320"/>
                <wp:effectExtent l="38100" t="38100" r="32385" b="34925"/>
                <wp:wrapNone/>
                <wp:docPr id="536" name="Ink 536"/>
                <wp:cNvGraphicFramePr/>
                <a:graphic xmlns:a="http://schemas.openxmlformats.org/drawingml/2006/main">
                  <a:graphicData uri="http://schemas.microsoft.com/office/word/2010/wordprocessingInk">
                    <w14:contentPart bwMode="auto" r:id="rId35">
                      <w14:nvContentPartPr>
                        <w14:cNvContentPartPr/>
                      </w14:nvContentPartPr>
                      <w14:xfrm>
                        <a:off x="0" y="0"/>
                        <a:ext cx="6120" cy="22320"/>
                      </w14:xfrm>
                    </w14:contentPart>
                  </a:graphicData>
                </a:graphic>
              </wp:anchor>
            </w:drawing>
          </mc:Choice>
          <mc:Fallback xmlns:w16sdtdh="http://schemas.microsoft.com/office/word/2020/wordml/sdtdatahash">
            <w:pict>
              <v:shape w14:anchorId="27780066" id="Ink 536" o:spid="_x0000_s1026" type="#_x0000_t75" style="position:absolute;margin-left:-215.3pt;margin-top:2.4pt;width:1.2pt;height:2.4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">
                <v:imagedata r:id="rId36"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79232" behindDoc="0" locked="0" layoutInCell="1" allowOverlap="1" wp14:anchorId="0CEC2CEE" wp14:editId="57258B65">
                <wp:simplePos x="0" y="0"/>
                <wp:positionH relativeFrom="column">
                  <wp:posOffset>-1278890</wp:posOffset>
                </wp:positionH>
                <wp:positionV relativeFrom="paragraph">
                  <wp:posOffset>128270</wp:posOffset>
                </wp:positionV>
                <wp:extent cx="430395" cy="91440"/>
                <wp:effectExtent l="38100" t="38100" r="27305" b="41910"/>
                <wp:wrapNone/>
                <wp:docPr id="504" name="Ink 504"/>
                <wp:cNvGraphicFramePr/>
                <a:graphic xmlns:a="http://schemas.openxmlformats.org/drawingml/2006/main">
                  <a:graphicData uri="http://schemas.microsoft.com/office/word/2010/wordprocessingInk">
                    <w14:contentPart bwMode="auto" r:id="rId37">
                      <w14:nvContentPartPr>
                        <w14:cNvContentPartPr/>
                      </w14:nvContentPartPr>
                      <w14:xfrm>
                        <a:off x="0" y="0"/>
                        <a:ext cx="430395" cy="91440"/>
                      </w14:xfrm>
                    </w14:contentPart>
                  </a:graphicData>
                </a:graphic>
              </wp:anchor>
            </w:drawing>
          </mc:Choice>
          <mc:Fallback xmlns:w16sdtdh="http://schemas.microsoft.com/office/word/2020/wordml/sdtdatahash">
            <w:pict>
              <v:shape w14:anchorId="00490847" id="Ink 504" o:spid="_x0000_s1026" type="#_x0000_t75" style="position:absolute;margin-left:-101.05pt;margin-top:9.75pt;width:34.6pt;height:7.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">
                <v:imagedata r:id="rId38"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46464" behindDoc="0" locked="0" layoutInCell="1" allowOverlap="1" wp14:anchorId="4F6D935F" wp14:editId="56617529">
                <wp:simplePos x="0" y="0"/>
                <wp:positionH relativeFrom="column">
                  <wp:posOffset>-2722677</wp:posOffset>
                </wp:positionH>
                <wp:positionV relativeFrom="paragraph">
                  <wp:posOffset>-1272</wp:posOffset>
                </wp:positionV>
                <wp:extent cx="86400" cy="7200"/>
                <wp:effectExtent l="19050" t="38100" r="46990" b="31115"/>
                <wp:wrapNone/>
                <wp:docPr id="442" name="Ink 442"/>
                <wp:cNvGraphicFramePr/>
                <a:graphic xmlns:a="http://schemas.openxmlformats.org/drawingml/2006/main">
                  <a:graphicData uri="http://schemas.microsoft.com/office/word/2010/wordprocessingInk">
                    <w14:contentPart bwMode="auto" r:id="rId39">
                      <w14:nvContentPartPr>
                        <w14:cNvContentPartPr/>
                      </w14:nvContentPartPr>
                      <w14:xfrm>
                        <a:off x="0" y="0"/>
                        <a:ext cx="86400" cy="7200"/>
                      </w14:xfrm>
                    </w14:contentPart>
                  </a:graphicData>
                </a:graphic>
              </wp:anchor>
            </w:drawing>
          </mc:Choice>
          <mc:Fallback xmlns:w16sdtdh="http://schemas.microsoft.com/office/word/2020/wordml/sdtdatahash">
            <w:pict>
              <v:shape w14:anchorId="69F45EA7" id="Ink 442" o:spid="_x0000_s1026" type="#_x0000_t75" style="position:absolute;margin-left:-214.75pt;margin-top:-.45pt;width:7.5pt;height:1.2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">
                <v:imagedata r:id="rId40"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32128" behindDoc="0" locked="0" layoutInCell="1" allowOverlap="1" wp14:anchorId="0E2431A8" wp14:editId="73D88D11">
                <wp:simplePos x="0" y="0"/>
                <wp:positionH relativeFrom="column">
                  <wp:posOffset>-2729865</wp:posOffset>
                </wp:positionH>
                <wp:positionV relativeFrom="paragraph">
                  <wp:posOffset>-28575</wp:posOffset>
                </wp:positionV>
                <wp:extent cx="7560" cy="263255"/>
                <wp:effectExtent l="38100" t="38100" r="31115" b="41910"/>
                <wp:wrapNone/>
                <wp:docPr id="411" name="Ink 411"/>
                <wp:cNvGraphicFramePr/>
                <a:graphic xmlns:a="http://schemas.openxmlformats.org/drawingml/2006/main">
                  <a:graphicData uri="http://schemas.microsoft.com/office/word/2010/wordprocessingInk">
                    <w14:contentPart bwMode="auto" r:id="rId41">
                      <w14:nvContentPartPr>
                        <w14:cNvContentPartPr/>
                      </w14:nvContentPartPr>
                      <w14:xfrm>
                        <a:off x="0" y="0"/>
                        <a:ext cx="7560" cy="263255"/>
                      </w14:xfrm>
                    </w14:contentPart>
                  </a:graphicData>
                </a:graphic>
              </wp:anchor>
            </w:drawing>
          </mc:Choice>
          <mc:Fallback xmlns:w16sdtdh="http://schemas.microsoft.com/office/word/2020/wordml/sdtdatahash">
            <w:pict>
              <v:shape w14:anchorId="2D3DF80C" id="Ink 411" o:spid="_x0000_s1026" type="#_x0000_t75" style="position:absolute;margin-left:-215.3pt;margin-top:-2.6pt;width:1.35pt;height:21.4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">
                <v:imagedata r:id="rId42"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7552" behindDoc="0" locked="0" layoutInCell="1" allowOverlap="1" wp14:anchorId="29803E1E" wp14:editId="55A8C9F3">
                <wp:simplePos x="0" y="0"/>
                <wp:positionH relativeFrom="column">
                  <wp:posOffset>-2192020</wp:posOffset>
                </wp:positionH>
                <wp:positionV relativeFrom="paragraph">
                  <wp:posOffset>24130</wp:posOffset>
                </wp:positionV>
                <wp:extent cx="120015" cy="11430"/>
                <wp:effectExtent l="57150" t="38100" r="51435" b="45720"/>
                <wp:wrapNone/>
                <wp:docPr id="324" name="Ink 324"/>
                <wp:cNvGraphicFramePr/>
                <a:graphic xmlns:a="http://schemas.openxmlformats.org/drawingml/2006/main">
                  <a:graphicData uri="http://schemas.microsoft.com/office/word/2010/wordprocessingInk">
                    <w14:contentPart bwMode="auto" r:id="rId43">
                      <w14:nvContentPartPr>
                        <w14:cNvContentPartPr/>
                      </w14:nvContentPartPr>
                      <w14:xfrm>
                        <a:off x="0" y="0"/>
                        <a:ext cx="120015" cy="11430"/>
                      </w14:xfrm>
                    </w14:contentPart>
                  </a:graphicData>
                </a:graphic>
              </wp:anchor>
            </w:drawing>
          </mc:Choice>
          <mc:Fallback xmlns:w16sdtdh="http://schemas.microsoft.com/office/word/2020/wordml/sdtdatahash">
            <w:pict>
              <v:shape w14:anchorId="309B546B" id="Ink 324" o:spid="_x0000_s1026" type="#_x0000_t75" style="position:absolute;margin-left:-173.3pt;margin-top:1.25pt;width:10.85pt;height:2.2pt;z-index:25160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">
                <v:imagedata r:id="rId44" o:title=""/>
              </v:shape>
            </w:pict>
          </mc:Fallback>
        </mc:AlternateContent>
      </w:r>
    </w:p>
    <w:p w14:paraId="3A4ADF61" w14:textId="132EDB41" w:rsidR="001F62D9" w:rsidRDefault="00C62E71" w:rsidP="001F62D9">
      <w:pPr>
        <w:spacing w:after="0" w:line="240" w:lineRule="auto"/>
        <w:ind w:left="-709" w:right="-426"/>
        <w:jc w:val="both"/>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722240" behindDoc="0" locked="0" layoutInCell="1" allowOverlap="1" wp14:anchorId="079E08C9" wp14:editId="219D3948">
                <wp:simplePos x="0" y="0"/>
                <wp:positionH relativeFrom="column">
                  <wp:posOffset>4655081</wp:posOffset>
                </wp:positionH>
                <wp:positionV relativeFrom="paragraph">
                  <wp:posOffset>161129</wp:posOffset>
                </wp:positionV>
                <wp:extent cx="53280" cy="11880"/>
                <wp:effectExtent l="38100" t="38100" r="42545" b="45720"/>
                <wp:wrapNone/>
                <wp:docPr id="740" name="Ink 740"/>
                <wp:cNvGraphicFramePr/>
                <a:graphic xmlns:a="http://schemas.openxmlformats.org/drawingml/2006/main">
                  <a:graphicData uri="http://schemas.microsoft.com/office/word/2010/wordprocessingInk">
                    <w14:contentPart bwMode="auto" r:id="rId45">
                      <w14:nvContentPartPr>
                        <w14:cNvContentPartPr/>
                      </w14:nvContentPartPr>
                      <w14:xfrm>
                        <a:off x="0" y="0"/>
                        <a:ext cx="53280" cy="11880"/>
                      </w14:xfrm>
                    </w14:contentPart>
                  </a:graphicData>
                </a:graphic>
              </wp:anchor>
            </w:drawing>
          </mc:Choice>
          <mc:Fallback xmlns:w16sdtdh="http://schemas.microsoft.com/office/word/2020/wordml/sdtdatahash">
            <w:pict>
              <v:shape w14:anchorId="21DD0AF8" id="Ink 740" o:spid="_x0000_s1026" type="#_x0000_t75" style="position:absolute;margin-left:366.2pt;margin-top:12.35pt;width:4.95pt;height:1.65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">
                <v:imagedata r:id="rId46" o:title=""/>
              </v:shape>
            </w:pict>
          </mc:Fallback>
        </mc:AlternateContent>
      </w:r>
      <w:r>
        <w:rPr>
          <w:rFonts w:ascii="Arial" w:hAnsi="Arial" w:cs="Arial"/>
          <w:b/>
          <w:bCs/>
          <w:noProof/>
          <w:sz w:val="24"/>
          <w:szCs w:val="24"/>
        </w:rPr>
        <mc:AlternateContent>
          <mc:Choice Requires="wpi">
            <w:drawing>
              <wp:anchor distT="0" distB="0" distL="114300" distR="114300" simplePos="0" relativeHeight="251721216" behindDoc="0" locked="0" layoutInCell="1" allowOverlap="1" wp14:anchorId="2A94905A" wp14:editId="27124B8A">
                <wp:simplePos x="0" y="0"/>
                <wp:positionH relativeFrom="column">
                  <wp:posOffset>4650041</wp:posOffset>
                </wp:positionH>
                <wp:positionV relativeFrom="paragraph">
                  <wp:posOffset>137369</wp:posOffset>
                </wp:positionV>
                <wp:extent cx="9360" cy="63000"/>
                <wp:effectExtent l="38100" t="38100" r="48260" b="32385"/>
                <wp:wrapNone/>
                <wp:docPr id="739" name="Ink 739"/>
                <wp:cNvGraphicFramePr/>
                <a:graphic xmlns:a="http://schemas.openxmlformats.org/drawingml/2006/main">
                  <a:graphicData uri="http://schemas.microsoft.com/office/word/2010/wordprocessingInk">
                    <w14:contentPart bwMode="auto" r:id="rId47">
                      <w14:nvContentPartPr>
                        <w14:cNvContentPartPr/>
                      </w14:nvContentPartPr>
                      <w14:xfrm>
                        <a:off x="0" y="0"/>
                        <a:ext cx="9360" cy="63000"/>
                      </w14:xfrm>
                    </w14:contentPart>
                  </a:graphicData>
                </a:graphic>
              </wp:anchor>
            </w:drawing>
          </mc:Choice>
          <mc:Fallback xmlns:w16sdtdh="http://schemas.microsoft.com/office/word/2020/wordml/sdtdatahash">
            <w:pict>
              <v:shape w14:anchorId="075FAD17" id="Ink 739" o:spid="_x0000_s1026" type="#_x0000_t75" style="position:absolute;margin-left:365.8pt;margin-top:10.45pt;width:1.45pt;height:5.65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">
                <v:imagedata r:id="rId48" o:title=""/>
              </v:shape>
            </w:pict>
          </mc:Fallback>
        </mc:AlternateContent>
      </w:r>
      <w:r w:rsidR="00C50EB1">
        <w:rPr>
          <w:rFonts w:ascii="Arial" w:hAnsi="Arial" w:cs="Arial"/>
          <w:b/>
          <w:bCs/>
          <w:noProof/>
          <w:sz w:val="24"/>
          <w:szCs w:val="24"/>
        </w:rPr>
        <mc:AlternateContent>
          <mc:Choice Requires="wpi">
            <w:drawing>
              <wp:anchor distT="0" distB="0" distL="114300" distR="114300" simplePos="0" relativeHeight="251718144" behindDoc="0" locked="0" layoutInCell="1" allowOverlap="1" wp14:anchorId="3F664FF9" wp14:editId="3489799B">
                <wp:simplePos x="0" y="0"/>
                <wp:positionH relativeFrom="column">
                  <wp:posOffset>4722495</wp:posOffset>
                </wp:positionH>
                <wp:positionV relativeFrom="paragraph">
                  <wp:posOffset>-19685</wp:posOffset>
                </wp:positionV>
                <wp:extent cx="266625" cy="177050"/>
                <wp:effectExtent l="38100" t="38100" r="38735" b="33020"/>
                <wp:wrapNone/>
                <wp:docPr id="722" name="Ink 722"/>
                <wp:cNvGraphicFramePr/>
                <a:graphic xmlns:a="http://schemas.openxmlformats.org/drawingml/2006/main">
                  <a:graphicData uri="http://schemas.microsoft.com/office/word/2010/wordprocessingInk">
                    <w14:contentPart bwMode="auto" r:id="rId49">
                      <w14:nvContentPartPr>
                        <w14:cNvContentPartPr/>
                      </w14:nvContentPartPr>
                      <w14:xfrm>
                        <a:off x="0" y="0"/>
                        <a:ext cx="266625" cy="177050"/>
                      </w14:xfrm>
                    </w14:contentPart>
                  </a:graphicData>
                </a:graphic>
              </wp:anchor>
            </w:drawing>
          </mc:Choice>
          <mc:Fallback xmlns:w16sdtdh="http://schemas.microsoft.com/office/word/2020/wordml/sdtdatahash">
            <w:pict>
              <v:shape w14:anchorId="7D8E21B9" id="Ink 722" o:spid="_x0000_s1026" type="#_x0000_t75" style="position:absolute;margin-left:371.5pt;margin-top:-1.9pt;width:21.7pt;height:14.6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">
                <v:imagedata r:id="rId50" o:title=""/>
              </v:shape>
            </w:pict>
          </mc:Fallback>
        </mc:AlternateContent>
      </w:r>
      <w:r w:rsidR="00593C35">
        <w:rPr>
          <w:rFonts w:ascii="Arial" w:hAnsi="Arial" w:cs="Arial"/>
          <w:b/>
          <w:bCs/>
          <w:noProof/>
          <w:sz w:val="24"/>
          <w:szCs w:val="24"/>
        </w:rPr>
        <mc:AlternateContent>
          <mc:Choice Requires="wpi">
            <w:drawing>
              <wp:anchor distT="0" distB="0" distL="114300" distR="114300" simplePos="0" relativeHeight="251710976" behindDoc="0" locked="0" layoutInCell="1" allowOverlap="1" wp14:anchorId="7B82564C" wp14:editId="7AA67F4B">
                <wp:simplePos x="0" y="0"/>
                <wp:positionH relativeFrom="column">
                  <wp:posOffset>3217545</wp:posOffset>
                </wp:positionH>
                <wp:positionV relativeFrom="paragraph">
                  <wp:posOffset>-186055</wp:posOffset>
                </wp:positionV>
                <wp:extent cx="6350" cy="553720"/>
                <wp:effectExtent l="38100" t="38100" r="31750" b="36830"/>
                <wp:wrapNone/>
                <wp:docPr id="678" name="Ink 678"/>
                <wp:cNvGraphicFramePr/>
                <a:graphic xmlns:a="http://schemas.openxmlformats.org/drawingml/2006/main">
                  <a:graphicData uri="http://schemas.microsoft.com/office/word/2010/wordprocessingInk">
                    <w14:contentPart bwMode="auto" r:id="rId51">
                      <w14:nvContentPartPr>
                        <w14:cNvContentPartPr/>
                      </w14:nvContentPartPr>
                      <w14:xfrm>
                        <a:off x="0" y="0"/>
                        <a:ext cx="6350" cy="553720"/>
                      </w14:xfrm>
                    </w14:contentPart>
                  </a:graphicData>
                </a:graphic>
              </wp:anchor>
            </w:drawing>
          </mc:Choice>
          <mc:Fallback xmlns:w16sdtdh="http://schemas.microsoft.com/office/word/2020/wordml/sdtdatahash">
            <w:pict>
              <v:shape w14:anchorId="2E6F3A36" id="Ink 678" o:spid="_x0000_s1026" type="#_x0000_t75" style="position:absolute;margin-left:253.05pt;margin-top:-15pt;width:1.15pt;height:44.3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">
                <v:imagedata r:id="rId52" o:title=""/>
              </v:shape>
            </w:pict>
          </mc:Fallback>
        </mc:AlternateContent>
      </w:r>
      <w:r w:rsidR="006C721E">
        <w:rPr>
          <w:rFonts w:ascii="Arial" w:hAnsi="Arial" w:cs="Arial"/>
          <w:b/>
          <w:bCs/>
          <w:noProof/>
          <w:sz w:val="24"/>
          <w:szCs w:val="24"/>
        </w:rPr>
        <mc:AlternateContent>
          <mc:Choice Requires="wpi">
            <w:drawing>
              <wp:anchor distT="0" distB="0" distL="114300" distR="114300" simplePos="0" relativeHeight="251701760" behindDoc="0" locked="0" layoutInCell="1" allowOverlap="1" wp14:anchorId="0F22A80B" wp14:editId="47584405">
                <wp:simplePos x="0" y="0"/>
                <wp:positionH relativeFrom="column">
                  <wp:posOffset>3887130</wp:posOffset>
                </wp:positionH>
                <wp:positionV relativeFrom="paragraph">
                  <wp:posOffset>-113439</wp:posOffset>
                </wp:positionV>
                <wp:extent cx="139680" cy="352080"/>
                <wp:effectExtent l="38100" t="19050" r="32385" b="48260"/>
                <wp:wrapNone/>
                <wp:docPr id="618" name="Ink 618"/>
                <wp:cNvGraphicFramePr/>
                <a:graphic xmlns:a="http://schemas.openxmlformats.org/drawingml/2006/main">
                  <a:graphicData uri="http://schemas.microsoft.com/office/word/2010/wordprocessingInk">
                    <w14:contentPart bwMode="auto" r:id="rId53">
                      <w14:nvContentPartPr>
                        <w14:cNvContentPartPr/>
                      </w14:nvContentPartPr>
                      <w14:xfrm>
                        <a:off x="0" y="0"/>
                        <a:ext cx="139680" cy="352080"/>
                      </w14:xfrm>
                    </w14:contentPart>
                  </a:graphicData>
                </a:graphic>
              </wp:anchor>
            </w:drawing>
          </mc:Choice>
          <mc:Fallback xmlns:w16sdtdh="http://schemas.microsoft.com/office/word/2020/wordml/sdtdatahash">
            <w:pict>
              <v:shape w14:anchorId="0E4570AD" id="Ink 618" o:spid="_x0000_s1026" type="#_x0000_t75" style="position:absolute;margin-left:305.7pt;margin-top:-9.3pt;width:11.75pt;height:28.4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">
                <v:imagedata r:id="rId54" o:title=""/>
              </v:shape>
            </w:pict>
          </mc:Fallback>
        </mc:AlternateContent>
      </w:r>
      <w:r w:rsidR="00835760">
        <w:rPr>
          <w:rFonts w:ascii="Arial" w:hAnsi="Arial" w:cs="Arial"/>
          <w:b/>
          <w:bCs/>
          <w:noProof/>
          <w:sz w:val="24"/>
          <w:szCs w:val="24"/>
        </w:rPr>
        <mc:AlternateContent>
          <mc:Choice Requires="wpi">
            <w:drawing>
              <wp:anchor distT="0" distB="0" distL="114300" distR="114300" simplePos="0" relativeHeight="251694592" behindDoc="0" locked="0" layoutInCell="1" allowOverlap="1" wp14:anchorId="43756FE6" wp14:editId="20365E5E">
                <wp:simplePos x="0" y="0"/>
                <wp:positionH relativeFrom="column">
                  <wp:posOffset>3943888</wp:posOffset>
                </wp:positionH>
                <wp:positionV relativeFrom="paragraph">
                  <wp:posOffset>24468</wp:posOffset>
                </wp:positionV>
                <wp:extent cx="9000" cy="27360"/>
                <wp:effectExtent l="38100" t="38100" r="48260" b="48895"/>
                <wp:wrapNone/>
                <wp:docPr id="598" name="Ink 598"/>
                <wp:cNvGraphicFramePr/>
                <a:graphic xmlns:a="http://schemas.openxmlformats.org/drawingml/2006/main">
                  <a:graphicData uri="http://schemas.microsoft.com/office/word/2010/wordprocessingInk">
                    <w14:contentPart bwMode="auto" r:id="rId55">
                      <w14:nvContentPartPr>
                        <w14:cNvContentPartPr/>
                      </w14:nvContentPartPr>
                      <w14:xfrm>
                        <a:off x="0" y="0"/>
                        <a:ext cx="9000" cy="27360"/>
                      </w14:xfrm>
                    </w14:contentPart>
                  </a:graphicData>
                </a:graphic>
              </wp:anchor>
            </w:drawing>
          </mc:Choice>
          <mc:Fallback xmlns:w16sdtdh="http://schemas.microsoft.com/office/word/2020/wordml/sdtdatahash">
            <w:pict>
              <v:shape w14:anchorId="763B5415" id="Ink 598" o:spid="_x0000_s1026" type="#_x0000_t75" style="position:absolute;margin-left:310.2pt;margin-top:1.6pt;width:1.4pt;height:2.8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">
                <v:imagedata r:id="rId56"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7424" behindDoc="0" locked="0" layoutInCell="1" allowOverlap="1" wp14:anchorId="58150EB0" wp14:editId="60CEFADD">
                <wp:simplePos x="0" y="0"/>
                <wp:positionH relativeFrom="column">
                  <wp:posOffset>-1660525</wp:posOffset>
                </wp:positionH>
                <wp:positionV relativeFrom="paragraph">
                  <wp:posOffset>31750</wp:posOffset>
                </wp:positionV>
                <wp:extent cx="2880" cy="28440"/>
                <wp:effectExtent l="38100" t="38100" r="35560" b="48260"/>
                <wp:wrapNone/>
                <wp:docPr id="534" name="Ink 534"/>
                <wp:cNvGraphicFramePr/>
                <a:graphic xmlns:a="http://schemas.openxmlformats.org/drawingml/2006/main">
                  <a:graphicData uri="http://schemas.microsoft.com/office/word/2010/wordprocessingInk">
                    <w14:contentPart bwMode="auto" r:id="rId57">
                      <w14:nvContentPartPr>
                        <w14:cNvContentPartPr/>
                      </w14:nvContentPartPr>
                      <w14:xfrm>
                        <a:off x="0" y="0"/>
                        <a:ext cx="2880" cy="2844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DB2B39D" id="Ink 534" o:spid="_x0000_s1026" type="#_x0000_t75" style="position:absolute;margin-left:-131.1pt;margin-top:2.15pt;width:.95pt;height:2.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">
                <v:imagedata r:id="rId58"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4352" behindDoc="0" locked="0" layoutInCell="1" allowOverlap="1" wp14:anchorId="1F3C9369" wp14:editId="7F7ACB65">
                <wp:simplePos x="0" y="0"/>
                <wp:positionH relativeFrom="column">
                  <wp:posOffset>-1311058</wp:posOffset>
                </wp:positionH>
                <wp:positionV relativeFrom="paragraph">
                  <wp:posOffset>88166</wp:posOffset>
                </wp:positionV>
                <wp:extent cx="10440" cy="87120"/>
                <wp:effectExtent l="38100" t="38100" r="46990" b="46355"/>
                <wp:wrapNone/>
                <wp:docPr id="524" name="Ink 524"/>
                <wp:cNvGraphicFramePr/>
                <a:graphic xmlns:a="http://schemas.openxmlformats.org/drawingml/2006/main">
                  <a:graphicData uri="http://schemas.microsoft.com/office/word/2010/wordprocessingInk">
                    <w14:contentPart bwMode="auto" r:id="rId59">
                      <w14:nvContentPartPr>
                        <w14:cNvContentPartPr/>
                      </w14:nvContentPartPr>
                      <w14:xfrm>
                        <a:off x="0" y="0"/>
                        <a:ext cx="10440" cy="87120"/>
                      </w14:xfrm>
                    </w14:contentPart>
                  </a:graphicData>
                </a:graphic>
              </wp:anchor>
            </w:drawing>
          </mc:Choice>
          <mc:Fallback xmlns:w16sdtdh="http://schemas.microsoft.com/office/word/2020/wordml/sdtdatahash">
            <w:pict>
              <v:shape w14:anchorId="38A49B38" id="Ink 524" o:spid="_x0000_s1026" type="#_x0000_t75" style="position:absolute;margin-left:-103.6pt;margin-top:6.6pt;width:1.5pt;height:7.5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">
                <v:imagedata r:id="rId60"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3328" behindDoc="0" locked="0" layoutInCell="1" allowOverlap="1" wp14:anchorId="6ECBF7FB" wp14:editId="24D9DD1A">
                <wp:simplePos x="0" y="0"/>
                <wp:positionH relativeFrom="column">
                  <wp:posOffset>-800938</wp:posOffset>
                </wp:positionH>
                <wp:positionV relativeFrom="paragraph">
                  <wp:posOffset>115166</wp:posOffset>
                </wp:positionV>
                <wp:extent cx="13320" cy="74520"/>
                <wp:effectExtent l="38100" t="38100" r="44450" b="40005"/>
                <wp:wrapNone/>
                <wp:docPr id="523" name="Ink 523"/>
                <wp:cNvGraphicFramePr/>
                <a:graphic xmlns:a="http://schemas.openxmlformats.org/drawingml/2006/main">
                  <a:graphicData uri="http://schemas.microsoft.com/office/word/2010/wordprocessingInk">
                    <w14:contentPart bwMode="auto" r:id="rId61">
                      <w14:nvContentPartPr>
                        <w14:cNvContentPartPr/>
                      </w14:nvContentPartPr>
                      <w14:xfrm>
                        <a:off x="0" y="0"/>
                        <a:ext cx="13320" cy="74520"/>
                      </w14:xfrm>
                    </w14:contentPart>
                  </a:graphicData>
                </a:graphic>
              </wp:anchor>
            </w:drawing>
          </mc:Choice>
          <mc:Fallback xmlns:w16sdtdh="http://schemas.microsoft.com/office/word/2020/wordml/sdtdatahash">
            <w:pict>
              <v:shape w14:anchorId="27FD800F" id="Ink 523" o:spid="_x0000_s1026" type="#_x0000_t75" style="position:absolute;margin-left:-63.4pt;margin-top:8.7pt;width:1.8pt;height:6.5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">
                <v:imagedata r:id="rId62"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1280" behindDoc="0" locked="0" layoutInCell="1" allowOverlap="1" wp14:anchorId="032C3839" wp14:editId="5503E837">
                <wp:simplePos x="0" y="0"/>
                <wp:positionH relativeFrom="column">
                  <wp:posOffset>-1308898</wp:posOffset>
                </wp:positionH>
                <wp:positionV relativeFrom="paragraph">
                  <wp:posOffset>119486</wp:posOffset>
                </wp:positionV>
                <wp:extent cx="9720" cy="104400"/>
                <wp:effectExtent l="19050" t="38100" r="47625" b="48260"/>
                <wp:wrapNone/>
                <wp:docPr id="521" name="Ink 521"/>
                <wp:cNvGraphicFramePr/>
                <a:graphic xmlns:a="http://schemas.openxmlformats.org/drawingml/2006/main">
                  <a:graphicData uri="http://schemas.microsoft.com/office/word/2010/wordprocessingInk">
                    <w14:contentPart bwMode="auto" r:id="rId63">
                      <w14:nvContentPartPr>
                        <w14:cNvContentPartPr/>
                      </w14:nvContentPartPr>
                      <w14:xfrm>
                        <a:off x="0" y="0"/>
                        <a:ext cx="9720" cy="104400"/>
                      </w14:xfrm>
                    </w14:contentPart>
                  </a:graphicData>
                </a:graphic>
              </wp:anchor>
            </w:drawing>
          </mc:Choice>
          <mc:Fallback xmlns:w16sdtdh="http://schemas.microsoft.com/office/word/2020/wordml/sdtdatahash">
            <w:pict>
              <v:shape w14:anchorId="0358E436" id="Ink 521" o:spid="_x0000_s1026" type="#_x0000_t75" style="position:absolute;margin-left:-103.4pt;margin-top:9.05pt;width:1.45pt;height:8.9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">
                <v:imagedata r:id="rId64"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76160" behindDoc="0" locked="0" layoutInCell="1" allowOverlap="1" wp14:anchorId="6BF21C9C" wp14:editId="11F0618C">
                <wp:simplePos x="0" y="0"/>
                <wp:positionH relativeFrom="column">
                  <wp:posOffset>-1663065</wp:posOffset>
                </wp:positionH>
                <wp:positionV relativeFrom="paragraph">
                  <wp:posOffset>-209550</wp:posOffset>
                </wp:positionV>
                <wp:extent cx="6350" cy="649605"/>
                <wp:effectExtent l="38100" t="38100" r="31750" b="36195"/>
                <wp:wrapNone/>
                <wp:docPr id="390" name="Ink 390"/>
                <wp:cNvGraphicFramePr/>
                <a:graphic xmlns:a="http://schemas.openxmlformats.org/drawingml/2006/main">
                  <a:graphicData uri="http://schemas.microsoft.com/office/word/2010/wordprocessingInk">
                    <w14:contentPart bwMode="auto" r:id="rId65">
                      <w14:nvContentPartPr>
                        <w14:cNvContentPartPr/>
                      </w14:nvContentPartPr>
                      <w14:xfrm>
                        <a:off x="0" y="0"/>
                        <a:ext cx="6350" cy="649605"/>
                      </w14:xfrm>
                    </w14:contentPart>
                  </a:graphicData>
                </a:graphic>
              </wp:anchor>
            </w:drawing>
          </mc:Choice>
          <mc:Fallback xmlns:w16sdtdh="http://schemas.microsoft.com/office/word/2020/wordml/sdtdatahash">
            <w:pict>
              <v:shape w14:anchorId="46FA86D3" id="Ink 390" o:spid="_x0000_s1026" type="#_x0000_t75" style="position:absolute;margin-left:-131.25pt;margin-top:-16.85pt;width:1.1pt;height:51.8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">
                <v:imagedata r:id="rId66"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8576" behindDoc="0" locked="0" layoutInCell="1" allowOverlap="1" wp14:anchorId="6C5512D9" wp14:editId="4DDAE9FC">
                <wp:simplePos x="0" y="0"/>
                <wp:positionH relativeFrom="column">
                  <wp:posOffset>-2250742</wp:posOffset>
                </wp:positionH>
                <wp:positionV relativeFrom="paragraph">
                  <wp:posOffset>34032</wp:posOffset>
                </wp:positionV>
                <wp:extent cx="4680" cy="8280"/>
                <wp:effectExtent l="57150" t="38100" r="52705" b="48895"/>
                <wp:wrapNone/>
                <wp:docPr id="327" name="Ink 327"/>
                <wp:cNvGraphicFramePr/>
                <a:graphic xmlns:a="http://schemas.openxmlformats.org/drawingml/2006/main">
                  <a:graphicData uri="http://schemas.microsoft.com/office/word/2010/wordprocessingInk">
                    <w14:contentPart bwMode="auto" r:id="rId67">
                      <w14:nvContentPartPr>
                        <w14:cNvContentPartPr/>
                      </w14:nvContentPartPr>
                      <w14:xfrm>
                        <a:off x="0" y="0"/>
                        <a:ext cx="4680" cy="8280"/>
                      </w14:xfrm>
                    </w14:contentPart>
                  </a:graphicData>
                </a:graphic>
              </wp:anchor>
            </w:drawing>
          </mc:Choice>
          <mc:Fallback xmlns:w16sdtdh="http://schemas.microsoft.com/office/word/2020/wordml/sdtdatahash">
            <w:pict>
              <v:shape w14:anchorId="3C23A26D" id="Ink 327" o:spid="_x0000_s1026" type="#_x0000_t75" style="position:absolute;margin-left:-177.9pt;margin-top:2pt;width:1.75pt;height:2.05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">
                <v:imagedata r:id="rId68"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6528" behindDoc="0" locked="0" layoutInCell="1" allowOverlap="1" wp14:anchorId="0B011868" wp14:editId="624F563D">
                <wp:simplePos x="0" y="0"/>
                <wp:positionH relativeFrom="column">
                  <wp:posOffset>-2012422</wp:posOffset>
                </wp:positionH>
                <wp:positionV relativeFrom="paragraph">
                  <wp:posOffset>34392</wp:posOffset>
                </wp:positionV>
                <wp:extent cx="6480" cy="10800"/>
                <wp:effectExtent l="57150" t="38100" r="50800" b="46355"/>
                <wp:wrapNone/>
                <wp:docPr id="320" name="Ink 320"/>
                <wp:cNvGraphicFramePr/>
                <a:graphic xmlns:a="http://schemas.openxmlformats.org/drawingml/2006/main">
                  <a:graphicData uri="http://schemas.microsoft.com/office/word/2010/wordprocessingInk">
                    <w14:contentPart bwMode="auto" r:id="rId69">
                      <w14:nvContentPartPr>
                        <w14:cNvContentPartPr/>
                      </w14:nvContentPartPr>
                      <w14:xfrm>
                        <a:off x="0" y="0"/>
                        <a:ext cx="6480" cy="10800"/>
                      </w14:xfrm>
                    </w14:contentPart>
                  </a:graphicData>
                </a:graphic>
              </wp:anchor>
            </w:drawing>
          </mc:Choice>
          <mc:Fallback xmlns:w16sdtdh="http://schemas.microsoft.com/office/word/2020/wordml/sdtdatahash">
            <w:pict>
              <v:shape w14:anchorId="6B16FEB6" id="Ink 320" o:spid="_x0000_s1026" type="#_x0000_t75" style="position:absolute;margin-left:-159.1pt;margin-top:2pt;width:1.85pt;height:2.2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">
                <v:imagedata r:id="rId70"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598336" behindDoc="0" locked="0" layoutInCell="1" allowOverlap="1" wp14:anchorId="3D71A1F7" wp14:editId="18AC5F5E">
                <wp:simplePos x="0" y="0"/>
                <wp:positionH relativeFrom="column">
                  <wp:posOffset>-2198699</wp:posOffset>
                </wp:positionH>
                <wp:positionV relativeFrom="paragraph">
                  <wp:posOffset>-164817</wp:posOffset>
                </wp:positionV>
                <wp:extent cx="277200" cy="355680"/>
                <wp:effectExtent l="0" t="38100" r="66040" b="63500"/>
                <wp:wrapNone/>
                <wp:docPr id="33" name="Ink 33"/>
                <wp:cNvGraphicFramePr/>
                <a:graphic xmlns:a="http://schemas.openxmlformats.org/drawingml/2006/main">
                  <a:graphicData uri="http://schemas.microsoft.com/office/word/2010/wordprocessingInk">
                    <w14:contentPart bwMode="auto" r:id="rId71">
                      <w14:nvContentPartPr>
                        <w14:cNvContentPartPr/>
                      </w14:nvContentPartPr>
                      <w14:xfrm>
                        <a:off x="0" y="0"/>
                        <a:ext cx="277200" cy="355680"/>
                      </w14:xfrm>
                    </w14:contentPart>
                  </a:graphicData>
                </a:graphic>
              </wp:anchor>
            </w:drawing>
          </mc:Choice>
          <mc:Fallback xmlns:w16sdtdh="http://schemas.microsoft.com/office/word/2020/wordml/sdtdatahash">
            <w:pict>
              <v:shape w14:anchorId="5D8974C3" id="Ink 33" o:spid="_x0000_s1026" type="#_x0000_t75" style="position:absolute;margin-left:-174.55pt;margin-top:-14.4pt;width:24.7pt;height:30.8pt;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">
                <v:imagedata r:id="rId72"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597312" behindDoc="0" locked="0" layoutInCell="1" allowOverlap="1" wp14:anchorId="45D1BA78" wp14:editId="27D360A2">
                <wp:simplePos x="0" y="0"/>
                <wp:positionH relativeFrom="column">
                  <wp:posOffset>-1981619</wp:posOffset>
                </wp:positionH>
                <wp:positionV relativeFrom="paragraph">
                  <wp:posOffset>87903</wp:posOffset>
                </wp:positionV>
                <wp:extent cx="5400" cy="9360"/>
                <wp:effectExtent l="38100" t="38100" r="71120" b="67310"/>
                <wp:wrapNone/>
                <wp:docPr id="32" name="Ink 32"/>
                <wp:cNvGraphicFramePr/>
                <a:graphic xmlns:a="http://schemas.openxmlformats.org/drawingml/2006/main">
                  <a:graphicData uri="http://schemas.microsoft.com/office/word/2010/wordprocessingInk">
                    <w14:contentPart bwMode="auto" r:id="rId73">
                      <w14:nvContentPartPr>
                        <w14:cNvContentPartPr/>
                      </w14:nvContentPartPr>
                      <w14:xfrm>
                        <a:off x="0" y="0"/>
                        <a:ext cx="5400" cy="9360"/>
                      </w14:xfrm>
                    </w14:contentPart>
                  </a:graphicData>
                </a:graphic>
              </wp:anchor>
            </w:drawing>
          </mc:Choice>
          <mc:Fallback xmlns:w16sdtdh="http://schemas.microsoft.com/office/word/2020/wordml/sdtdatahash">
            <w:pict>
              <v:shape w14:anchorId="71B6E92B" id="Ink 32" o:spid="_x0000_s1026" type="#_x0000_t75" style="position:absolute;margin-left:-157.4pt;margin-top:5.55pt;width:3.1pt;height:3.5pt;z-index:25159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">
                <v:imagedata r:id="rId74" o:title=""/>
              </v:shape>
            </w:pict>
          </mc:Fallback>
        </mc:AlternateContent>
      </w:r>
    </w:p>
    <w:p w14:paraId="6ED95930" w14:textId="0AC71EA0" w:rsidR="001F62D9" w:rsidRDefault="00C62E71" w:rsidP="001F62D9">
      <w:pPr>
        <w:spacing w:after="0" w:line="240" w:lineRule="auto"/>
        <w:ind w:left="-709" w:right="-426"/>
        <w:jc w:val="both"/>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723264" behindDoc="0" locked="0" layoutInCell="1" allowOverlap="1" wp14:anchorId="7987A35F" wp14:editId="3D62A2C5">
                <wp:simplePos x="0" y="0"/>
                <wp:positionH relativeFrom="column">
                  <wp:posOffset>5000681</wp:posOffset>
                </wp:positionH>
                <wp:positionV relativeFrom="paragraph">
                  <wp:posOffset>142109</wp:posOffset>
                </wp:positionV>
                <wp:extent cx="17640" cy="56880"/>
                <wp:effectExtent l="38100" t="38100" r="40005" b="38735"/>
                <wp:wrapNone/>
                <wp:docPr id="741" name="Ink 741"/>
                <wp:cNvGraphicFramePr/>
                <a:graphic xmlns:a="http://schemas.openxmlformats.org/drawingml/2006/main">
                  <a:graphicData uri="http://schemas.microsoft.com/office/word/2010/wordprocessingInk">
                    <w14:contentPart bwMode="auto" r:id="rId75">
                      <w14:nvContentPartPr>
                        <w14:cNvContentPartPr/>
                      </w14:nvContentPartPr>
                      <w14:xfrm>
                        <a:off x="0" y="0"/>
                        <a:ext cx="17640" cy="56880"/>
                      </w14:xfrm>
                    </w14:contentPart>
                  </a:graphicData>
                </a:graphic>
              </wp:anchor>
            </w:drawing>
          </mc:Choice>
          <mc:Fallback xmlns:w16sdtdh="http://schemas.microsoft.com/office/word/2020/wordml/sdtdatahash">
            <w:pict>
              <v:shape w14:anchorId="36A9CF3D" id="Ink 741" o:spid="_x0000_s1026" type="#_x0000_t75" style="position:absolute;margin-left:393.4pt;margin-top:10.85pt;width:2.1pt;height:5.2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">
                <v:imagedata r:id="rId76" o:title=""/>
              </v:shape>
            </w:pict>
          </mc:Fallback>
        </mc:AlternateContent>
      </w:r>
      <w:r w:rsidR="00C50EB1">
        <w:rPr>
          <w:rFonts w:ascii="Arial" w:hAnsi="Arial" w:cs="Arial"/>
          <w:b/>
          <w:bCs/>
          <w:noProof/>
          <w:sz w:val="24"/>
          <w:szCs w:val="24"/>
        </w:rPr>
        <mc:AlternateContent>
          <mc:Choice Requires="wpi">
            <w:drawing>
              <wp:anchor distT="0" distB="0" distL="114300" distR="114300" simplePos="0" relativeHeight="251720192" behindDoc="0" locked="0" layoutInCell="1" allowOverlap="1" wp14:anchorId="68314809" wp14:editId="18679F7B">
                <wp:simplePos x="0" y="0"/>
                <wp:positionH relativeFrom="column">
                  <wp:posOffset>4284345</wp:posOffset>
                </wp:positionH>
                <wp:positionV relativeFrom="paragraph">
                  <wp:posOffset>-313055</wp:posOffset>
                </wp:positionV>
                <wp:extent cx="19050" cy="755015"/>
                <wp:effectExtent l="38100" t="38100" r="38100" b="45085"/>
                <wp:wrapNone/>
                <wp:docPr id="737" name="Ink 737"/>
                <wp:cNvGraphicFramePr/>
                <a:graphic xmlns:a="http://schemas.openxmlformats.org/drawingml/2006/main">
                  <a:graphicData uri="http://schemas.microsoft.com/office/word/2010/wordprocessingInk">
                    <w14:contentPart bwMode="auto" r:id="rId77">
                      <w14:nvContentPartPr>
                        <w14:cNvContentPartPr/>
                      </w14:nvContentPartPr>
                      <w14:xfrm>
                        <a:off x="0" y="0"/>
                        <a:ext cx="19050" cy="755015"/>
                      </w14:xfrm>
                    </w14:contentPart>
                  </a:graphicData>
                </a:graphic>
              </wp:anchor>
            </w:drawing>
          </mc:Choice>
          <mc:Fallback xmlns:w16sdtdh="http://schemas.microsoft.com/office/word/2020/wordml/sdtdatahash">
            <w:pict>
              <v:shape w14:anchorId="6CDE63A9" id="Ink 737" o:spid="_x0000_s1026" type="#_x0000_t75" style="position:absolute;margin-left:337pt;margin-top:-25pt;width:2.2pt;height:60.1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">
                <v:imagedata r:id="rId78" o:title=""/>
              </v:shape>
            </w:pict>
          </mc:Fallback>
        </mc:AlternateContent>
      </w:r>
      <w:r w:rsidR="00C50EB1">
        <w:rPr>
          <w:rFonts w:ascii="Arial" w:hAnsi="Arial" w:cs="Arial"/>
          <w:b/>
          <w:bCs/>
          <w:noProof/>
          <w:sz w:val="24"/>
          <w:szCs w:val="24"/>
        </w:rPr>
        <mc:AlternateContent>
          <mc:Choice Requires="wpi">
            <w:drawing>
              <wp:anchor distT="0" distB="0" distL="114300" distR="114300" simplePos="0" relativeHeight="251719168" behindDoc="0" locked="0" layoutInCell="1" allowOverlap="1" wp14:anchorId="0F732B1F" wp14:editId="36169A89">
                <wp:simplePos x="0" y="0"/>
                <wp:positionH relativeFrom="column">
                  <wp:posOffset>5055235</wp:posOffset>
                </wp:positionH>
                <wp:positionV relativeFrom="paragraph">
                  <wp:posOffset>-32385</wp:posOffset>
                </wp:positionV>
                <wp:extent cx="65405" cy="273050"/>
                <wp:effectExtent l="38100" t="38100" r="48895" b="31750"/>
                <wp:wrapNone/>
                <wp:docPr id="725" name="Ink 725"/>
                <wp:cNvGraphicFramePr/>
                <a:graphic xmlns:a="http://schemas.openxmlformats.org/drawingml/2006/main">
                  <a:graphicData uri="http://schemas.microsoft.com/office/word/2010/wordprocessingInk">
                    <w14:contentPart bwMode="auto" r:id="rId79">
                      <w14:nvContentPartPr>
                        <w14:cNvContentPartPr/>
                      </w14:nvContentPartPr>
                      <w14:xfrm>
                        <a:off x="0" y="0"/>
                        <a:ext cx="65405" cy="273050"/>
                      </w14:xfrm>
                    </w14:contentPart>
                  </a:graphicData>
                </a:graphic>
              </wp:anchor>
            </w:drawing>
          </mc:Choice>
          <mc:Fallback xmlns:w16sdtdh="http://schemas.microsoft.com/office/word/2020/wordml/sdtdatahash">
            <w:pict>
              <v:shape w14:anchorId="2E44C835" id="Ink 725" o:spid="_x0000_s1026" type="#_x0000_t75" style="position:absolute;margin-left:397.7pt;margin-top:-2.9pt;width:5.85pt;height:22.2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">
                <v:imagedata r:id="rId80" o:title=""/>
              </v:shape>
            </w:pict>
          </mc:Fallback>
        </mc:AlternateContent>
      </w:r>
      <w:r w:rsidR="00DF730E">
        <w:rPr>
          <w:rFonts w:ascii="Arial" w:hAnsi="Arial" w:cs="Arial"/>
          <w:b/>
          <w:bCs/>
          <w:noProof/>
          <w:sz w:val="24"/>
          <w:szCs w:val="24"/>
        </w:rPr>
        <mc:AlternateContent>
          <mc:Choice Requires="wpi">
            <w:drawing>
              <wp:anchor distT="0" distB="0" distL="114300" distR="114300" simplePos="0" relativeHeight="251717120" behindDoc="0" locked="0" layoutInCell="1" allowOverlap="1" wp14:anchorId="2A3F0E41" wp14:editId="65AD2C46">
                <wp:simplePos x="0" y="0"/>
                <wp:positionH relativeFrom="column">
                  <wp:posOffset>4645025</wp:posOffset>
                </wp:positionH>
                <wp:positionV relativeFrom="paragraph">
                  <wp:posOffset>-17145</wp:posOffset>
                </wp:positionV>
                <wp:extent cx="12700" cy="232410"/>
                <wp:effectExtent l="38100" t="38100" r="44450" b="34290"/>
                <wp:wrapNone/>
                <wp:docPr id="707" name="Ink 707"/>
                <wp:cNvGraphicFramePr/>
                <a:graphic xmlns:a="http://schemas.openxmlformats.org/drawingml/2006/main">
                  <a:graphicData uri="http://schemas.microsoft.com/office/word/2010/wordprocessingInk">
                    <w14:contentPart bwMode="auto" r:id="rId81">
                      <w14:nvContentPartPr>
                        <w14:cNvContentPartPr/>
                      </w14:nvContentPartPr>
                      <w14:xfrm>
                        <a:off x="0" y="0"/>
                        <a:ext cx="12700" cy="232410"/>
                      </w14:xfrm>
                    </w14:contentPart>
                  </a:graphicData>
                </a:graphic>
              </wp:anchor>
            </w:drawing>
          </mc:Choice>
          <mc:Fallback xmlns:w16sdtdh="http://schemas.microsoft.com/office/word/2020/wordml/sdtdatahash">
            <w:pict>
              <v:shape w14:anchorId="07DED3F5" id="Ink 707" o:spid="_x0000_s1026" type="#_x0000_t75" style="position:absolute;margin-left:365.45pt;margin-top:-1.7pt;width:1.65pt;height:19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">
                <v:imagedata r:id="rId82" o:title=""/>
              </v:shape>
            </w:pict>
          </mc:Fallback>
        </mc:AlternateContent>
      </w:r>
      <w:r w:rsidR="00835760">
        <w:rPr>
          <w:rFonts w:ascii="Arial" w:hAnsi="Arial" w:cs="Arial"/>
          <w:b/>
          <w:bCs/>
          <w:noProof/>
          <w:sz w:val="24"/>
          <w:szCs w:val="24"/>
        </w:rPr>
        <mc:AlternateContent>
          <mc:Choice Requires="wpi">
            <w:drawing>
              <wp:anchor distT="0" distB="0" distL="114300" distR="114300" simplePos="0" relativeHeight="251695616" behindDoc="0" locked="0" layoutInCell="1" allowOverlap="1" wp14:anchorId="1A31E9C4" wp14:editId="732EE544">
                <wp:simplePos x="0" y="0"/>
                <wp:positionH relativeFrom="column">
                  <wp:posOffset>4014088</wp:posOffset>
                </wp:positionH>
                <wp:positionV relativeFrom="paragraph">
                  <wp:posOffset>36768</wp:posOffset>
                </wp:positionV>
                <wp:extent cx="11520" cy="16200"/>
                <wp:effectExtent l="38100" t="38100" r="45720" b="41275"/>
                <wp:wrapNone/>
                <wp:docPr id="599" name="Ink 599"/>
                <wp:cNvGraphicFramePr/>
                <a:graphic xmlns:a="http://schemas.openxmlformats.org/drawingml/2006/main">
                  <a:graphicData uri="http://schemas.microsoft.com/office/word/2010/wordprocessingInk">
                    <w14:contentPart bwMode="auto" r:id="rId83">
                      <w14:nvContentPartPr>
                        <w14:cNvContentPartPr/>
                      </w14:nvContentPartPr>
                      <w14:xfrm>
                        <a:off x="0" y="0"/>
                        <a:ext cx="11520" cy="16200"/>
                      </w14:xfrm>
                    </w14:contentPart>
                  </a:graphicData>
                </a:graphic>
              </wp:anchor>
            </w:drawing>
          </mc:Choice>
          <mc:Fallback xmlns:w16sdtdh="http://schemas.microsoft.com/office/word/2020/wordml/sdtdatahash">
            <w:pict>
              <v:shape w14:anchorId="4001CFD2" id="Ink 599" o:spid="_x0000_s1026" type="#_x0000_t75" style="position:absolute;margin-left:315.7pt;margin-top:2.55pt;width:1.55pt;height:2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">
                <v:imagedata r:id="rId84"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6400" behindDoc="0" locked="0" layoutInCell="1" allowOverlap="1" wp14:anchorId="447985E0" wp14:editId="691E474E">
                <wp:simplePos x="0" y="0"/>
                <wp:positionH relativeFrom="column">
                  <wp:posOffset>-1307465</wp:posOffset>
                </wp:positionH>
                <wp:positionV relativeFrom="paragraph">
                  <wp:posOffset>67310</wp:posOffset>
                </wp:positionV>
                <wp:extent cx="5080" cy="58420"/>
                <wp:effectExtent l="38100" t="38100" r="33020" b="36830"/>
                <wp:wrapNone/>
                <wp:docPr id="530" name="Ink 530"/>
                <wp:cNvGraphicFramePr/>
                <a:graphic xmlns:a="http://schemas.openxmlformats.org/drawingml/2006/main">
                  <a:graphicData uri="http://schemas.microsoft.com/office/word/2010/wordprocessingInk">
                    <w14:contentPart bwMode="auto" r:id="rId85">
                      <w14:nvContentPartPr>
                        <w14:cNvContentPartPr/>
                      </w14:nvContentPartPr>
                      <w14:xfrm>
                        <a:off x="0" y="0"/>
                        <a:ext cx="5080" cy="58420"/>
                      </w14:xfrm>
                    </w14:contentPart>
                  </a:graphicData>
                </a:graphic>
              </wp:anchor>
            </w:drawing>
          </mc:Choice>
          <mc:Fallback xmlns:w16sdtdh="http://schemas.microsoft.com/office/word/2020/wordml/sdtdatahash">
            <w:pict>
              <v:shape w14:anchorId="3C648A61" id="Ink 530" o:spid="_x0000_s1026" type="#_x0000_t75" style="position:absolute;margin-left:-103.25pt;margin-top:4.95pt;width:1.05pt;height:5.2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">
                <v:imagedata r:id="rId86"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5376" behindDoc="0" locked="0" layoutInCell="1" allowOverlap="1" wp14:anchorId="4836591A" wp14:editId="49A260DD">
                <wp:simplePos x="0" y="0"/>
                <wp:positionH relativeFrom="column">
                  <wp:posOffset>-795020</wp:posOffset>
                </wp:positionH>
                <wp:positionV relativeFrom="paragraph">
                  <wp:posOffset>86995</wp:posOffset>
                </wp:positionV>
                <wp:extent cx="3600" cy="70485"/>
                <wp:effectExtent l="38100" t="38100" r="34925" b="43815"/>
                <wp:wrapNone/>
                <wp:docPr id="527" name="Ink 527"/>
                <wp:cNvGraphicFramePr/>
                <a:graphic xmlns:a="http://schemas.openxmlformats.org/drawingml/2006/main">
                  <a:graphicData uri="http://schemas.microsoft.com/office/word/2010/wordprocessingInk">
                    <w14:contentPart bwMode="auto" r:id="rId87">
                      <w14:nvContentPartPr>
                        <w14:cNvContentPartPr/>
                      </w14:nvContentPartPr>
                      <w14:xfrm>
                        <a:off x="0" y="0"/>
                        <a:ext cx="3600" cy="70485"/>
                      </w14:xfrm>
                    </w14:contentPart>
                  </a:graphicData>
                </a:graphic>
              </wp:anchor>
            </w:drawing>
          </mc:Choice>
          <mc:Fallback xmlns:w16sdtdh="http://schemas.microsoft.com/office/word/2020/wordml/sdtdatahash">
            <w:pict>
              <v:shape w14:anchorId="3DA7E19D" id="Ink 527" o:spid="_x0000_s1026" type="#_x0000_t75" style="position:absolute;margin-left:-62.95pt;margin-top:6.5pt;width:1pt;height:6.2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">
                <v:imagedata r:id="rId88"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80256" behindDoc="0" locked="0" layoutInCell="1" allowOverlap="1" wp14:anchorId="31AAA9C1" wp14:editId="756ADCD7">
                <wp:simplePos x="0" y="0"/>
                <wp:positionH relativeFrom="column">
                  <wp:posOffset>-958258</wp:posOffset>
                </wp:positionH>
                <wp:positionV relativeFrom="paragraph">
                  <wp:posOffset>-10774</wp:posOffset>
                </wp:positionV>
                <wp:extent cx="20520" cy="64440"/>
                <wp:effectExtent l="38100" t="38100" r="36830" b="31115"/>
                <wp:wrapNone/>
                <wp:docPr id="520" name="Ink 520"/>
                <wp:cNvGraphicFramePr/>
                <a:graphic xmlns:a="http://schemas.openxmlformats.org/drawingml/2006/main">
                  <a:graphicData uri="http://schemas.microsoft.com/office/word/2010/wordprocessingInk">
                    <w14:contentPart bwMode="auto" r:id="rId89">
                      <w14:nvContentPartPr>
                        <w14:cNvContentPartPr/>
                      </w14:nvContentPartPr>
                      <w14:xfrm>
                        <a:off x="0" y="0"/>
                        <a:ext cx="20520" cy="64440"/>
                      </w14:xfrm>
                    </w14:contentPart>
                  </a:graphicData>
                </a:graphic>
              </wp:anchor>
            </w:drawing>
          </mc:Choice>
          <mc:Fallback xmlns:w16sdtdh="http://schemas.microsoft.com/office/word/2020/wordml/sdtdatahash">
            <w:pict>
              <v:shape w14:anchorId="3D6BC99B" id="Ink 520" o:spid="_x0000_s1026" type="#_x0000_t75" style="position:absolute;margin-left:-75.8pt;margin-top:-1.2pt;width:2.3pt;height:5.7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">
                <v:imagedata r:id="rId90"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63872" behindDoc="0" locked="0" layoutInCell="1" allowOverlap="1" wp14:anchorId="1A788139" wp14:editId="1FA72D27">
                <wp:simplePos x="0" y="0"/>
                <wp:positionH relativeFrom="column">
                  <wp:posOffset>-957178</wp:posOffset>
                </wp:positionH>
                <wp:positionV relativeFrom="paragraph">
                  <wp:posOffset>41066</wp:posOffset>
                </wp:positionV>
                <wp:extent cx="18360" cy="45360"/>
                <wp:effectExtent l="38100" t="38100" r="39370" b="31115"/>
                <wp:wrapNone/>
                <wp:docPr id="505" name="Ink 505"/>
                <wp:cNvGraphicFramePr/>
                <a:graphic xmlns:a="http://schemas.openxmlformats.org/drawingml/2006/main">
                  <a:graphicData uri="http://schemas.microsoft.com/office/word/2010/wordprocessingInk">
                    <w14:contentPart bwMode="auto" r:id="rId91">
                      <w14:nvContentPartPr>
                        <w14:cNvContentPartPr/>
                      </w14:nvContentPartPr>
                      <w14:xfrm>
                        <a:off x="0" y="0"/>
                        <a:ext cx="18360" cy="45360"/>
                      </w14:xfrm>
                    </w14:contentPart>
                  </a:graphicData>
                </a:graphic>
              </wp:anchor>
            </w:drawing>
          </mc:Choice>
          <mc:Fallback xmlns:w16sdtdh="http://schemas.microsoft.com/office/word/2020/wordml/sdtdatahash">
            <w:pict>
              <v:shape w14:anchorId="6201E78B" id="Ink 505" o:spid="_x0000_s1026" type="#_x0000_t75" style="position:absolute;margin-left:-75.7pt;margin-top:2.9pt;width:2.2pt;height:4.2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">
                <v:imagedata r:id="rId92"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59776" behindDoc="0" locked="0" layoutInCell="1" allowOverlap="1" wp14:anchorId="7BEF19DD" wp14:editId="6B7BED2F">
                <wp:simplePos x="0" y="0"/>
                <wp:positionH relativeFrom="column">
                  <wp:posOffset>-1302058</wp:posOffset>
                </wp:positionH>
                <wp:positionV relativeFrom="paragraph">
                  <wp:posOffset>-23734</wp:posOffset>
                </wp:positionV>
                <wp:extent cx="515520" cy="64800"/>
                <wp:effectExtent l="38100" t="38100" r="37465" b="30480"/>
                <wp:wrapNone/>
                <wp:docPr id="485" name="Ink 485"/>
                <wp:cNvGraphicFramePr/>
                <a:graphic xmlns:a="http://schemas.openxmlformats.org/drawingml/2006/main">
                  <a:graphicData uri="http://schemas.microsoft.com/office/word/2010/wordprocessingInk">
                    <w14:contentPart bwMode="auto" r:id="rId93">
                      <w14:nvContentPartPr>
                        <w14:cNvContentPartPr/>
                      </w14:nvContentPartPr>
                      <w14:xfrm>
                        <a:off x="0" y="0"/>
                        <a:ext cx="515520" cy="64800"/>
                      </w14:xfrm>
                    </w14:contentPart>
                  </a:graphicData>
                </a:graphic>
              </wp:anchor>
            </w:drawing>
          </mc:Choice>
          <mc:Fallback xmlns:w16sdtdh="http://schemas.microsoft.com/office/word/2020/wordml/sdtdatahash">
            <w:pict>
              <v:shape w14:anchorId="1C54E220" id="Ink 485" o:spid="_x0000_s1026" type="#_x0000_t75" style="position:absolute;margin-left:-102.85pt;margin-top:-2.2pt;width:41.3pt;height:5.8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">
                <v:imagedata r:id="rId94"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58752" behindDoc="0" locked="0" layoutInCell="1" allowOverlap="1" wp14:anchorId="020D759B" wp14:editId="0C4710E0">
                <wp:simplePos x="0" y="0"/>
                <wp:positionH relativeFrom="column">
                  <wp:posOffset>-798830</wp:posOffset>
                </wp:positionH>
                <wp:positionV relativeFrom="paragraph">
                  <wp:posOffset>-10160</wp:posOffset>
                </wp:positionV>
                <wp:extent cx="12960" cy="255600"/>
                <wp:effectExtent l="38100" t="38100" r="44450" b="49530"/>
                <wp:wrapNone/>
                <wp:docPr id="484" name="Ink 484"/>
                <wp:cNvGraphicFramePr/>
                <a:graphic xmlns:a="http://schemas.openxmlformats.org/drawingml/2006/main">
                  <a:graphicData uri="http://schemas.microsoft.com/office/word/2010/wordprocessingInk">
                    <w14:contentPart bwMode="auto" r:id="rId95">
                      <w14:nvContentPartPr>
                        <w14:cNvContentPartPr/>
                      </w14:nvContentPartPr>
                      <w14:xfrm>
                        <a:off x="0" y="0"/>
                        <a:ext cx="12960" cy="255600"/>
                      </w14:xfrm>
                    </w14:contentPart>
                  </a:graphicData>
                </a:graphic>
              </wp:anchor>
            </w:drawing>
          </mc:Choice>
          <mc:Fallback xmlns:w16sdtdh="http://schemas.microsoft.com/office/word/2020/wordml/sdtdatahash">
            <w:pict>
              <v:shape w14:anchorId="3353060E" id="Ink 484" o:spid="_x0000_s1026" type="#_x0000_t75" style="position:absolute;margin-left:-63.25pt;margin-top:-1.15pt;width:1.7pt;height:20.8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">
                <v:imagedata r:id="rId96"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51584" behindDoc="0" locked="0" layoutInCell="1" allowOverlap="1" wp14:anchorId="3B4D5E62" wp14:editId="1D5F0AF6">
                <wp:simplePos x="0" y="0"/>
                <wp:positionH relativeFrom="column">
                  <wp:posOffset>-1307465</wp:posOffset>
                </wp:positionH>
                <wp:positionV relativeFrom="paragraph">
                  <wp:posOffset>-24130</wp:posOffset>
                </wp:positionV>
                <wp:extent cx="8890" cy="157480"/>
                <wp:effectExtent l="19050" t="38100" r="48260" b="33020"/>
                <wp:wrapNone/>
                <wp:docPr id="464" name="Ink 464"/>
                <wp:cNvGraphicFramePr/>
                <a:graphic xmlns:a="http://schemas.openxmlformats.org/drawingml/2006/main">
                  <a:graphicData uri="http://schemas.microsoft.com/office/word/2010/wordprocessingInk">
                    <w14:contentPart bwMode="auto" r:id="rId97">
                      <w14:nvContentPartPr>
                        <w14:cNvContentPartPr/>
                      </w14:nvContentPartPr>
                      <w14:xfrm>
                        <a:off x="0" y="0"/>
                        <a:ext cx="8890" cy="157480"/>
                      </w14:xfrm>
                    </w14:contentPart>
                  </a:graphicData>
                </a:graphic>
              </wp:anchor>
            </w:drawing>
          </mc:Choice>
          <mc:Fallback xmlns:w16sdtdh="http://schemas.microsoft.com/office/word/2020/wordml/sdtdatahash">
            <w:pict>
              <v:shape w14:anchorId="0982AAD6" id="Ink 464" o:spid="_x0000_s1026" type="#_x0000_t75" style="position:absolute;margin-left:-103.25pt;margin-top:-2.25pt;width:1.3pt;height:13.1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">
                <v:imagedata r:id="rId98"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47488" behindDoc="0" locked="0" layoutInCell="1" allowOverlap="1" wp14:anchorId="7551F38A" wp14:editId="623451F0">
                <wp:simplePos x="0" y="0"/>
                <wp:positionH relativeFrom="column">
                  <wp:posOffset>-1308840</wp:posOffset>
                </wp:positionH>
                <wp:positionV relativeFrom="paragraph">
                  <wp:posOffset>85725</wp:posOffset>
                </wp:positionV>
                <wp:extent cx="10800" cy="145800"/>
                <wp:effectExtent l="38100" t="38100" r="43815" b="45085"/>
                <wp:wrapNone/>
                <wp:docPr id="454" name="Ink 454"/>
                <wp:cNvGraphicFramePr/>
                <a:graphic xmlns:a="http://schemas.openxmlformats.org/drawingml/2006/main">
                  <a:graphicData uri="http://schemas.microsoft.com/office/word/2010/wordprocessingInk">
                    <w14:contentPart bwMode="auto" r:id="rId99">
                      <w14:nvContentPartPr>
                        <w14:cNvContentPartPr/>
                      </w14:nvContentPartPr>
                      <w14:xfrm>
                        <a:off x="1800" y="0"/>
                        <a:ext cx="10800" cy="145800"/>
                      </w14:xfrm>
                    </w14:contentPart>
                  </a:graphicData>
                </a:graphic>
              </wp:anchor>
            </w:drawing>
          </mc:Choice>
          <mc:Fallback xmlns:w16sdtdh="http://schemas.microsoft.com/office/word/2020/wordml/sdtdatahash">
            <w:pict>
              <v:shape w14:anchorId="607FDB6E" id="Ink 454" o:spid="_x0000_s1026" type="#_x0000_t75" style="position:absolute;margin-left:-103.25pt;margin-top:6.4pt;width:1.55pt;height:12.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">
                <v:imagedata r:id="rId100"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17792" behindDoc="0" locked="0" layoutInCell="1" allowOverlap="1" wp14:anchorId="3FBB7CB0" wp14:editId="0C384479">
                <wp:simplePos x="0" y="0"/>
                <wp:positionH relativeFrom="column">
                  <wp:posOffset>-2726690</wp:posOffset>
                </wp:positionH>
                <wp:positionV relativeFrom="paragraph">
                  <wp:posOffset>-109855</wp:posOffset>
                </wp:positionV>
                <wp:extent cx="5885" cy="501650"/>
                <wp:effectExtent l="19050" t="19050" r="32385" b="31750"/>
                <wp:wrapNone/>
                <wp:docPr id="367" name="Ink 367"/>
                <wp:cNvGraphicFramePr/>
                <a:graphic xmlns:a="http://schemas.openxmlformats.org/drawingml/2006/main">
                  <a:graphicData uri="http://schemas.microsoft.com/office/word/2010/wordprocessingInk">
                    <w14:contentPart bwMode="auto" r:id="rId101">
                      <w14:nvContentPartPr>
                        <w14:cNvContentPartPr/>
                      </w14:nvContentPartPr>
                      <w14:xfrm>
                        <a:off x="0" y="0"/>
                        <a:ext cx="5885" cy="501650"/>
                      </w14:xfrm>
                    </w14:contentPart>
                  </a:graphicData>
                </a:graphic>
              </wp:anchor>
            </w:drawing>
          </mc:Choice>
          <mc:Fallback xmlns:w16sdtdh="http://schemas.microsoft.com/office/word/2020/wordml/sdtdatahash">
            <w:pict>
              <v:shape w14:anchorId="7FDEB6DF" id="Ink 367" o:spid="_x0000_s1026" type="#_x0000_t75" style="position:absolute;margin-left:-215.05pt;margin-top:-9pt;width:1.15pt;height:40.2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">
                <v:imagedata r:id="rId102"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9600" behindDoc="0" locked="0" layoutInCell="1" allowOverlap="1" wp14:anchorId="72FCD1AE" wp14:editId="65A79917">
                <wp:simplePos x="0" y="0"/>
                <wp:positionH relativeFrom="column">
                  <wp:posOffset>-2305822</wp:posOffset>
                </wp:positionH>
                <wp:positionV relativeFrom="paragraph">
                  <wp:posOffset>26172</wp:posOffset>
                </wp:positionV>
                <wp:extent cx="13320" cy="11160"/>
                <wp:effectExtent l="38100" t="38100" r="44450" b="46355"/>
                <wp:wrapNone/>
                <wp:docPr id="328" name="Ink 328"/>
                <wp:cNvGraphicFramePr/>
                <a:graphic xmlns:a="http://schemas.openxmlformats.org/drawingml/2006/main">
                  <a:graphicData uri="http://schemas.microsoft.com/office/word/2010/wordprocessingInk">
                    <w14:contentPart bwMode="auto" r:id="rId103">
                      <w14:nvContentPartPr>
                        <w14:cNvContentPartPr/>
                      </w14:nvContentPartPr>
                      <w14:xfrm>
                        <a:off x="0" y="0"/>
                        <a:ext cx="13320" cy="11160"/>
                      </w14:xfrm>
                    </w14:contentPart>
                  </a:graphicData>
                </a:graphic>
              </wp:anchor>
            </w:drawing>
          </mc:Choice>
          <mc:Fallback xmlns:w16sdtdh="http://schemas.microsoft.com/office/word/2020/wordml/sdtdatahash">
            <w:pict>
              <v:shape w14:anchorId="6C3A2E4F" id="Ink 328" o:spid="_x0000_s1026" type="#_x0000_t75" style="position:absolute;margin-left:-182.25pt;margin-top:1.35pt;width:2.5pt;height:2.3pt;z-index:25160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">
                <v:imagedata r:id="rId104"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5504" behindDoc="0" locked="0" layoutInCell="1" allowOverlap="1" wp14:anchorId="623A8F7A" wp14:editId="69A8FDF7">
                <wp:simplePos x="0" y="0"/>
                <wp:positionH relativeFrom="column">
                  <wp:posOffset>-1922062</wp:posOffset>
                </wp:positionH>
                <wp:positionV relativeFrom="paragraph">
                  <wp:posOffset>27972</wp:posOffset>
                </wp:positionV>
                <wp:extent cx="10440" cy="13320"/>
                <wp:effectExtent l="57150" t="38100" r="46990" b="44450"/>
                <wp:wrapNone/>
                <wp:docPr id="63" name="Ink 63"/>
                <wp:cNvGraphicFramePr/>
                <a:graphic xmlns:a="http://schemas.openxmlformats.org/drawingml/2006/main">
                  <a:graphicData uri="http://schemas.microsoft.com/office/word/2010/wordprocessingInk">
                    <w14:contentPart bwMode="auto" r:id="rId105">
                      <w14:nvContentPartPr>
                        <w14:cNvContentPartPr/>
                      </w14:nvContentPartPr>
                      <w14:xfrm>
                        <a:off x="0" y="0"/>
                        <a:ext cx="10440" cy="13320"/>
                      </w14:xfrm>
                    </w14:contentPart>
                  </a:graphicData>
                </a:graphic>
              </wp:anchor>
            </w:drawing>
          </mc:Choice>
          <mc:Fallback xmlns:w16sdtdh="http://schemas.microsoft.com/office/word/2020/wordml/sdtdatahash">
            <w:pict>
              <v:shape w14:anchorId="26F7DBEE" id="Ink 63" o:spid="_x0000_s1026" type="#_x0000_t75" style="position:absolute;margin-left:-152.05pt;margin-top:1.5pt;width:2.2pt;height:2.5pt;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">
                <v:imagedata r:id="rId106"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0384" behindDoc="0" locked="0" layoutInCell="1" allowOverlap="1" wp14:anchorId="536B0B9B" wp14:editId="1323DB2E">
                <wp:simplePos x="0" y="0"/>
                <wp:positionH relativeFrom="column">
                  <wp:posOffset>-1088390</wp:posOffset>
                </wp:positionH>
                <wp:positionV relativeFrom="paragraph">
                  <wp:posOffset>32385</wp:posOffset>
                </wp:positionV>
                <wp:extent cx="64135" cy="19685"/>
                <wp:effectExtent l="38100" t="38100" r="50165" b="56515"/>
                <wp:wrapNone/>
                <wp:docPr id="45" name="Ink 45"/>
                <wp:cNvGraphicFramePr/>
                <a:graphic xmlns:a="http://schemas.openxmlformats.org/drawingml/2006/main">
                  <a:graphicData uri="http://schemas.microsoft.com/office/word/2010/wordprocessingInk">
                    <w14:contentPart bwMode="auto" r:id="rId107">
                      <w14:nvContentPartPr>
                        <w14:cNvContentPartPr/>
                      </w14:nvContentPartPr>
                      <w14:xfrm>
                        <a:off x="0" y="0"/>
                        <a:ext cx="64135" cy="19685"/>
                      </w14:xfrm>
                    </w14:contentPart>
                  </a:graphicData>
                </a:graphic>
              </wp:anchor>
            </w:drawing>
          </mc:Choice>
          <mc:Fallback xmlns:w16sdtdh="http://schemas.microsoft.com/office/word/2020/wordml/sdtdatahash">
            <w:pict>
              <v:shape w14:anchorId="1CC74801" id="Ink 45" o:spid="_x0000_s1026" type="#_x0000_t75" style="position:absolute;margin-left:-86.4pt;margin-top:1.85pt;width:6.45pt;height:2.95pt;z-index:25160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">
                <v:imagedata r:id="rId108"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595264" behindDoc="0" locked="0" layoutInCell="1" allowOverlap="1" wp14:anchorId="72255859" wp14:editId="619C1D25">
                <wp:simplePos x="0" y="0"/>
                <wp:positionH relativeFrom="column">
                  <wp:posOffset>-1119059</wp:posOffset>
                </wp:positionH>
                <wp:positionV relativeFrom="paragraph">
                  <wp:posOffset>41883</wp:posOffset>
                </wp:positionV>
                <wp:extent cx="345960" cy="258120"/>
                <wp:effectExtent l="0" t="57150" r="54610" b="66040"/>
                <wp:wrapNone/>
                <wp:docPr id="30" name="Ink 30"/>
                <wp:cNvGraphicFramePr/>
                <a:graphic xmlns:a="http://schemas.openxmlformats.org/drawingml/2006/main">
                  <a:graphicData uri="http://schemas.microsoft.com/office/word/2010/wordprocessingInk">
                    <w14:contentPart bwMode="auto" r:id="rId109">
                      <w14:nvContentPartPr>
                        <w14:cNvContentPartPr/>
                      </w14:nvContentPartPr>
                      <w14:xfrm>
                        <a:off x="0" y="0"/>
                        <a:ext cx="345960" cy="258120"/>
                      </w14:xfrm>
                    </w14:contentPart>
                  </a:graphicData>
                </a:graphic>
              </wp:anchor>
            </w:drawing>
          </mc:Choice>
          <mc:Fallback xmlns:w16sdtdh="http://schemas.microsoft.com/office/word/2020/wordml/sdtdatahash">
            <w:pict>
              <v:shape w14:anchorId="0B83E85B" id="Ink 30" o:spid="_x0000_s1026" type="#_x0000_t75" style="position:absolute;margin-left:-89.5pt;margin-top:1.9pt;width:30.1pt;height:23.15pt;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">
                <v:imagedata r:id="rId110" o:title=""/>
              </v:shape>
            </w:pict>
          </mc:Fallback>
        </mc:AlternateContent>
      </w:r>
    </w:p>
    <w:p w14:paraId="55EF40FA" w14:textId="72E43923" w:rsidR="001F62D9" w:rsidRDefault="006E4B1B" w:rsidP="001F62D9">
      <w:pPr>
        <w:spacing w:after="0" w:line="240" w:lineRule="auto"/>
        <w:ind w:left="-709" w:right="-426"/>
        <w:jc w:val="both"/>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98688" behindDoc="0" locked="0" layoutInCell="1" allowOverlap="1" wp14:anchorId="11910651" wp14:editId="1927325A">
                <wp:simplePos x="0" y="0"/>
                <wp:positionH relativeFrom="column">
                  <wp:posOffset>4544060</wp:posOffset>
                </wp:positionH>
                <wp:positionV relativeFrom="paragraph">
                  <wp:posOffset>-73025</wp:posOffset>
                </wp:positionV>
                <wp:extent cx="382270" cy="287020"/>
                <wp:effectExtent l="38100" t="38100" r="36830" b="36830"/>
                <wp:wrapNone/>
                <wp:docPr id="615" name="Ink 615"/>
                <wp:cNvGraphicFramePr/>
                <a:graphic xmlns:a="http://schemas.openxmlformats.org/drawingml/2006/main">
                  <a:graphicData uri="http://schemas.microsoft.com/office/word/2010/wordprocessingInk">
                    <w14:contentPart bwMode="auto" r:id="rId111">
                      <w14:nvContentPartPr>
                        <w14:cNvContentPartPr/>
                      </w14:nvContentPartPr>
                      <w14:xfrm>
                        <a:off x="0" y="0"/>
                        <a:ext cx="382270" cy="28702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8C6F8AF" id="Ink 615" o:spid="_x0000_s1026" type="#_x0000_t75" style="position:absolute;margin-left:357.45pt;margin-top:-6.1pt;width:30.8pt;height:23.3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">
                <v:imagedata r:id="rId112" o:title=""/>
              </v:shape>
            </w:pict>
          </mc:Fallback>
        </mc:AlternateContent>
      </w:r>
      <w:r>
        <w:rPr>
          <w:rFonts w:ascii="Arial" w:hAnsi="Arial" w:cs="Arial"/>
          <w:b/>
          <w:bCs/>
          <w:noProof/>
          <w:sz w:val="24"/>
          <w:szCs w:val="24"/>
        </w:rPr>
        <mc:AlternateContent>
          <mc:Choice Requires="wpi">
            <w:drawing>
              <wp:anchor distT="0" distB="0" distL="114300" distR="114300" simplePos="0" relativeHeight="251697664" behindDoc="0" locked="0" layoutInCell="1" allowOverlap="1" wp14:anchorId="527FF879" wp14:editId="5D208C83">
                <wp:simplePos x="0" y="0"/>
                <wp:positionH relativeFrom="column">
                  <wp:posOffset>4895850</wp:posOffset>
                </wp:positionH>
                <wp:positionV relativeFrom="paragraph">
                  <wp:posOffset>-73025</wp:posOffset>
                </wp:positionV>
                <wp:extent cx="266700" cy="220980"/>
                <wp:effectExtent l="38100" t="38100" r="38100" b="45720"/>
                <wp:wrapNone/>
                <wp:docPr id="614" name="Ink 614"/>
                <wp:cNvGraphicFramePr/>
                <a:graphic xmlns:a="http://schemas.openxmlformats.org/drawingml/2006/main">
                  <a:graphicData uri="http://schemas.microsoft.com/office/word/2010/wordprocessingInk">
                    <w14:contentPart bwMode="auto" r:id="rId113">
                      <w14:nvContentPartPr>
                        <w14:cNvContentPartPr/>
                      </w14:nvContentPartPr>
                      <w14:xfrm>
                        <a:off x="0" y="0"/>
                        <a:ext cx="266700" cy="22098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91624CF" id="Ink 614" o:spid="_x0000_s1026" type="#_x0000_t75" style="position:absolute;margin-left:385.15pt;margin-top:-6.1pt;width:21.7pt;height:18.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">
                <v:imagedata r:id="rId114" o:title=""/>
              </v:shape>
            </w:pict>
          </mc:Fallback>
        </mc:AlternateContent>
      </w:r>
      <w:r w:rsidR="00C62E71">
        <w:rPr>
          <w:rFonts w:ascii="Arial" w:hAnsi="Arial" w:cs="Arial"/>
          <w:b/>
          <w:bCs/>
          <w:noProof/>
          <w:sz w:val="24"/>
          <w:szCs w:val="24"/>
        </w:rPr>
        <mc:AlternateContent>
          <mc:Choice Requires="wpi">
            <w:drawing>
              <wp:anchor distT="0" distB="0" distL="114300" distR="114300" simplePos="0" relativeHeight="251724288" behindDoc="0" locked="0" layoutInCell="1" allowOverlap="1" wp14:anchorId="452B24B6" wp14:editId="3A3FB291">
                <wp:simplePos x="0" y="0"/>
                <wp:positionH relativeFrom="column">
                  <wp:posOffset>5000625</wp:posOffset>
                </wp:positionH>
                <wp:positionV relativeFrom="paragraph">
                  <wp:posOffset>52070</wp:posOffset>
                </wp:positionV>
                <wp:extent cx="8470" cy="191715"/>
                <wp:effectExtent l="38100" t="38100" r="48895" b="37465"/>
                <wp:wrapNone/>
                <wp:docPr id="748" name="Ink 748"/>
                <wp:cNvGraphicFramePr/>
                <a:graphic xmlns:a="http://schemas.openxmlformats.org/drawingml/2006/main">
                  <a:graphicData uri="http://schemas.microsoft.com/office/word/2010/wordprocessingInk">
                    <w14:contentPart bwMode="auto" r:id="rId115">
                      <w14:nvContentPartPr>
                        <w14:cNvContentPartPr/>
                      </w14:nvContentPartPr>
                      <w14:xfrm>
                        <a:off x="0" y="0"/>
                        <a:ext cx="8470" cy="191715"/>
                      </w14:xfrm>
                    </w14:contentPart>
                  </a:graphicData>
                </a:graphic>
              </wp:anchor>
            </w:drawing>
          </mc:Choice>
          <mc:Fallback xmlns:w16sdtdh="http://schemas.microsoft.com/office/word/2020/wordml/sdtdatahash">
            <w:pict>
              <v:shape w14:anchorId="18399D13" id="Ink 748" o:spid="_x0000_s1026" type="#_x0000_t75" style="position:absolute;margin-left:393.4pt;margin-top:3.75pt;width:1.35pt;height:15.8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">
                <v:imagedata r:id="rId116" o:title=""/>
              </v:shape>
            </w:pict>
          </mc:Fallback>
        </mc:AlternateContent>
      </w:r>
      <w:r w:rsidR="006C721E">
        <w:rPr>
          <w:rFonts w:ascii="Arial" w:hAnsi="Arial" w:cs="Arial"/>
          <w:b/>
          <w:bCs/>
          <w:noProof/>
          <w:sz w:val="24"/>
          <w:szCs w:val="24"/>
        </w:rPr>
        <mc:AlternateContent>
          <mc:Choice Requires="wpi">
            <w:drawing>
              <wp:anchor distT="0" distB="0" distL="114300" distR="114300" simplePos="0" relativeHeight="251703808" behindDoc="0" locked="0" layoutInCell="1" allowOverlap="1" wp14:anchorId="14836EAE" wp14:editId="36525437">
                <wp:simplePos x="0" y="0"/>
                <wp:positionH relativeFrom="column">
                  <wp:posOffset>3295290</wp:posOffset>
                </wp:positionH>
                <wp:positionV relativeFrom="paragraph">
                  <wp:posOffset>-497799</wp:posOffset>
                </wp:positionV>
                <wp:extent cx="424080" cy="1021320"/>
                <wp:effectExtent l="38100" t="38100" r="33655" b="45720"/>
                <wp:wrapNone/>
                <wp:docPr id="620" name="Ink 620"/>
                <wp:cNvGraphicFramePr/>
                <a:graphic xmlns:a="http://schemas.openxmlformats.org/drawingml/2006/main">
                  <a:graphicData uri="http://schemas.microsoft.com/office/word/2010/wordprocessingInk">
                    <w14:contentPart bwMode="auto" r:id="rId117">
                      <w14:nvContentPartPr>
                        <w14:cNvContentPartPr/>
                      </w14:nvContentPartPr>
                      <w14:xfrm>
                        <a:off x="0" y="0"/>
                        <a:ext cx="424080" cy="1021320"/>
                      </w14:xfrm>
                    </w14:contentPart>
                  </a:graphicData>
                </a:graphic>
              </wp:anchor>
            </w:drawing>
          </mc:Choice>
          <mc:Fallback xmlns:w16sdtdh="http://schemas.microsoft.com/office/word/2020/wordml/sdtdatahash">
            <w:pict>
              <v:shape w14:anchorId="760105E8" id="Ink 620" o:spid="_x0000_s1026" type="#_x0000_t75" style="position:absolute;margin-left:259.1pt;margin-top:-39.55pt;width:34.1pt;height:81.1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">
                <v:imagedata r:id="rId118" o:title=""/>
              </v:shape>
            </w:pict>
          </mc:Fallback>
        </mc:AlternateContent>
      </w:r>
      <w:r w:rsidR="006C721E">
        <w:rPr>
          <w:rFonts w:ascii="Arial" w:hAnsi="Arial" w:cs="Arial"/>
          <w:b/>
          <w:bCs/>
          <w:noProof/>
          <w:sz w:val="24"/>
          <w:szCs w:val="24"/>
        </w:rPr>
        <mc:AlternateContent>
          <mc:Choice Requires="wpi">
            <w:drawing>
              <wp:anchor distT="0" distB="0" distL="114300" distR="114300" simplePos="0" relativeHeight="251700736" behindDoc="0" locked="0" layoutInCell="1" allowOverlap="1" wp14:anchorId="18D1F367" wp14:editId="2D776190">
                <wp:simplePos x="0" y="0"/>
                <wp:positionH relativeFrom="column">
                  <wp:posOffset>4026450</wp:posOffset>
                </wp:positionH>
                <wp:positionV relativeFrom="paragraph">
                  <wp:posOffset>-111159</wp:posOffset>
                </wp:positionV>
                <wp:extent cx="228240" cy="347760"/>
                <wp:effectExtent l="38100" t="38100" r="38735" b="33655"/>
                <wp:wrapNone/>
                <wp:docPr id="617" name="Ink 617"/>
                <wp:cNvGraphicFramePr/>
                <a:graphic xmlns:a="http://schemas.openxmlformats.org/drawingml/2006/main">
                  <a:graphicData uri="http://schemas.microsoft.com/office/word/2010/wordprocessingInk">
                    <w14:contentPart bwMode="auto" r:id="rId119">
                      <w14:nvContentPartPr>
                        <w14:cNvContentPartPr/>
                      </w14:nvContentPartPr>
                      <w14:xfrm>
                        <a:off x="0" y="0"/>
                        <a:ext cx="228240" cy="347760"/>
                      </w14:xfrm>
                    </w14:contentPart>
                  </a:graphicData>
                </a:graphic>
              </wp:anchor>
            </w:drawing>
          </mc:Choice>
          <mc:Fallback xmlns:w16sdtdh="http://schemas.microsoft.com/office/word/2020/wordml/sdtdatahash">
            <w:pict>
              <v:shape w14:anchorId="11BF0E52" id="Ink 617" o:spid="_x0000_s1026" type="#_x0000_t75" style="position:absolute;margin-left:316.7pt;margin-top:-9.1pt;width:18.65pt;height:28.1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">
                <v:imagedata r:id="rId120" o:title=""/>
              </v:shape>
            </w:pict>
          </mc:Fallback>
        </mc:AlternateContent>
      </w:r>
      <w:r w:rsidR="00251E28">
        <w:rPr>
          <w:rFonts w:ascii="Arial" w:hAnsi="Arial" w:cs="Arial"/>
          <w:b/>
          <w:bCs/>
          <w:noProof/>
          <w:sz w:val="24"/>
          <w:szCs w:val="24"/>
        </w:rPr>
        <mc:AlternateContent>
          <mc:Choice Requires="wpi">
            <w:drawing>
              <wp:anchor distT="0" distB="0" distL="114300" distR="114300" simplePos="0" relativeHeight="251693568" behindDoc="0" locked="0" layoutInCell="1" allowOverlap="1" wp14:anchorId="22311C1C" wp14:editId="54CC76FA">
                <wp:simplePos x="0" y="0"/>
                <wp:positionH relativeFrom="column">
                  <wp:posOffset>3551848</wp:posOffset>
                </wp:positionH>
                <wp:positionV relativeFrom="paragraph">
                  <wp:posOffset>33588</wp:posOffset>
                </wp:positionV>
                <wp:extent cx="32040" cy="22320"/>
                <wp:effectExtent l="38100" t="38100" r="44450" b="34925"/>
                <wp:wrapNone/>
                <wp:docPr id="594" name="Ink 594"/>
                <wp:cNvGraphicFramePr/>
                <a:graphic xmlns:a="http://schemas.openxmlformats.org/drawingml/2006/main">
                  <a:graphicData uri="http://schemas.microsoft.com/office/word/2010/wordprocessingInk">
                    <w14:contentPart bwMode="auto" r:id="rId121">
                      <w14:nvContentPartPr>
                        <w14:cNvContentPartPr/>
                      </w14:nvContentPartPr>
                      <w14:xfrm>
                        <a:off x="0" y="0"/>
                        <a:ext cx="32040" cy="22320"/>
                      </w14:xfrm>
                    </w14:contentPart>
                  </a:graphicData>
                </a:graphic>
              </wp:anchor>
            </w:drawing>
          </mc:Choice>
          <mc:Fallback xmlns:w16sdtdh="http://schemas.microsoft.com/office/word/2020/wordml/sdtdatahash">
            <w:pict>
              <v:shape w14:anchorId="647E087A" id="Ink 594" o:spid="_x0000_s1026" type="#_x0000_t75" style="position:absolute;margin-left:279.3pt;margin-top:2.3pt;width:3.2pt;height:2.4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">
                <v:imagedata r:id="rId122" o:title=""/>
              </v:shape>
            </w:pict>
          </mc:Fallback>
        </mc:AlternateContent>
      </w:r>
      <w:r w:rsidR="00D4492B">
        <w:rPr>
          <w:rFonts w:ascii="Arial" w:hAnsi="Arial" w:cs="Arial"/>
          <w:b/>
          <w:bCs/>
          <w:noProof/>
          <w:sz w:val="24"/>
          <w:szCs w:val="24"/>
        </w:rPr>
        <mc:AlternateContent>
          <mc:Choice Requires="wpi">
            <w:drawing>
              <wp:anchor distT="0" distB="0" distL="114300" distR="114300" simplePos="0" relativeHeight="251692544" behindDoc="0" locked="0" layoutInCell="1" allowOverlap="1" wp14:anchorId="7A7214B2" wp14:editId="42FD473C">
                <wp:simplePos x="0" y="0"/>
                <wp:positionH relativeFrom="column">
                  <wp:posOffset>4086808</wp:posOffset>
                </wp:positionH>
                <wp:positionV relativeFrom="paragraph">
                  <wp:posOffset>45108</wp:posOffset>
                </wp:positionV>
                <wp:extent cx="6120" cy="12240"/>
                <wp:effectExtent l="38100" t="38100" r="32385" b="45085"/>
                <wp:wrapNone/>
                <wp:docPr id="591" name="Ink 591"/>
                <wp:cNvGraphicFramePr/>
                <a:graphic xmlns:a="http://schemas.openxmlformats.org/drawingml/2006/main">
                  <a:graphicData uri="http://schemas.microsoft.com/office/word/2010/wordprocessingInk">
                    <w14:contentPart bwMode="auto" r:id="rId123">
                      <w14:nvContentPartPr>
                        <w14:cNvContentPartPr/>
                      </w14:nvContentPartPr>
                      <w14:xfrm>
                        <a:off x="0" y="0"/>
                        <a:ext cx="6120" cy="12240"/>
                      </w14:xfrm>
                    </w14:contentPart>
                  </a:graphicData>
                </a:graphic>
              </wp:anchor>
            </w:drawing>
          </mc:Choice>
          <mc:Fallback xmlns:w16sdtdh="http://schemas.microsoft.com/office/word/2020/wordml/sdtdatahash">
            <w:pict>
              <v:shape w14:anchorId="798CA067" id="Ink 591" o:spid="_x0000_s1026" type="#_x0000_t75" style="position:absolute;margin-left:321.45pt;margin-top:3.2pt;width:1.2pt;height:1.6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">
                <v:imagedata r:id="rId124" o:title=""/>
              </v:shape>
            </w:pict>
          </mc:Fallback>
        </mc:AlternateContent>
      </w:r>
      <w:r w:rsidR="00770F1E">
        <w:rPr>
          <w:rFonts w:ascii="Arial" w:hAnsi="Arial" w:cs="Arial"/>
          <w:b/>
          <w:bCs/>
          <w:noProof/>
          <w:sz w:val="24"/>
          <w:szCs w:val="24"/>
        </w:rPr>
        <mc:AlternateContent>
          <mc:Choice Requires="wpi">
            <w:drawing>
              <wp:anchor distT="0" distB="0" distL="114300" distR="114300" simplePos="0" relativeHeight="251674112" behindDoc="0" locked="0" layoutInCell="1" allowOverlap="1" wp14:anchorId="2376074E" wp14:editId="09A2B0A7">
                <wp:simplePos x="0" y="0"/>
                <wp:positionH relativeFrom="column">
                  <wp:posOffset>-1016000</wp:posOffset>
                </wp:positionH>
                <wp:positionV relativeFrom="paragraph">
                  <wp:posOffset>-73025</wp:posOffset>
                </wp:positionV>
                <wp:extent cx="70740" cy="156470"/>
                <wp:effectExtent l="38100" t="38100" r="43815" b="34290"/>
                <wp:wrapNone/>
                <wp:docPr id="519" name="Ink 519"/>
                <wp:cNvGraphicFramePr/>
                <a:graphic xmlns:a="http://schemas.openxmlformats.org/drawingml/2006/main">
                  <a:graphicData uri="http://schemas.microsoft.com/office/word/2010/wordprocessingInk">
                    <w14:contentPart bwMode="auto" r:id="rId125">
                      <w14:nvContentPartPr>
                        <w14:cNvContentPartPr/>
                      </w14:nvContentPartPr>
                      <w14:xfrm>
                        <a:off x="0" y="0"/>
                        <a:ext cx="70740" cy="156470"/>
                      </w14:xfrm>
                    </w14:contentPart>
                  </a:graphicData>
                </a:graphic>
              </wp:anchor>
            </w:drawing>
          </mc:Choice>
          <mc:Fallback xmlns:w16sdtdh="http://schemas.microsoft.com/office/word/2020/wordml/sdtdatahash">
            <w:pict>
              <v:shape w14:anchorId="506EF667" id="Ink 519" o:spid="_x0000_s1026" type="#_x0000_t75" style="position:absolute;margin-left:-80.35pt;margin-top:-6.1pt;width:6.25pt;height:1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">
                <v:imagedata r:id="rId126"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10624" behindDoc="0" locked="0" layoutInCell="1" allowOverlap="1" wp14:anchorId="7A0CCB35" wp14:editId="415FA0B4">
                <wp:simplePos x="0" y="0"/>
                <wp:positionH relativeFrom="column">
                  <wp:posOffset>-2401222</wp:posOffset>
                </wp:positionH>
                <wp:positionV relativeFrom="paragraph">
                  <wp:posOffset>38472</wp:posOffset>
                </wp:positionV>
                <wp:extent cx="6840" cy="3240"/>
                <wp:effectExtent l="57150" t="57150" r="50800" b="53975"/>
                <wp:wrapNone/>
                <wp:docPr id="329" name="Ink 329"/>
                <wp:cNvGraphicFramePr/>
                <a:graphic xmlns:a="http://schemas.openxmlformats.org/drawingml/2006/main">
                  <a:graphicData uri="http://schemas.microsoft.com/office/word/2010/wordprocessingInk">
                    <w14:contentPart bwMode="auto" r:id="rId127">
                      <w14:nvContentPartPr>
                        <w14:cNvContentPartPr/>
                      </w14:nvContentPartPr>
                      <w14:xfrm>
                        <a:off x="0" y="0"/>
                        <a:ext cx="6840" cy="3240"/>
                      </w14:xfrm>
                    </w14:contentPart>
                  </a:graphicData>
                </a:graphic>
              </wp:anchor>
            </w:drawing>
          </mc:Choice>
          <mc:Fallback xmlns:w16sdtdh="http://schemas.microsoft.com/office/word/2020/wordml/sdtdatahash">
            <w:pict>
              <v:shape w14:anchorId="1D527B13" id="Ink 329" o:spid="_x0000_s1026" type="#_x0000_t75" style="position:absolute;margin-left:-189.75pt;margin-top:2.35pt;width:2pt;height:1.65pt;z-index:25161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">
                <v:imagedata r:id="rId128"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4480" behindDoc="0" locked="0" layoutInCell="1" allowOverlap="1" wp14:anchorId="127A7319" wp14:editId="0CA4EF69">
                <wp:simplePos x="0" y="0"/>
                <wp:positionH relativeFrom="column">
                  <wp:posOffset>-1848262</wp:posOffset>
                </wp:positionH>
                <wp:positionV relativeFrom="paragraph">
                  <wp:posOffset>40632</wp:posOffset>
                </wp:positionV>
                <wp:extent cx="3960" cy="10080"/>
                <wp:effectExtent l="57150" t="38100" r="53340" b="47625"/>
                <wp:wrapNone/>
                <wp:docPr id="62" name="Ink 62"/>
                <wp:cNvGraphicFramePr/>
                <a:graphic xmlns:a="http://schemas.openxmlformats.org/drawingml/2006/main">
                  <a:graphicData uri="http://schemas.microsoft.com/office/word/2010/wordprocessingInk">
                    <w14:contentPart bwMode="auto" r:id="rId129">
                      <w14:nvContentPartPr>
                        <w14:cNvContentPartPr/>
                      </w14:nvContentPartPr>
                      <w14:xfrm>
                        <a:off x="0" y="0"/>
                        <a:ext cx="3960" cy="10080"/>
                      </w14:xfrm>
                    </w14:contentPart>
                  </a:graphicData>
                </a:graphic>
              </wp:anchor>
            </w:drawing>
          </mc:Choice>
          <mc:Fallback xmlns:w16sdtdh="http://schemas.microsoft.com/office/word/2020/wordml/sdtdatahash">
            <w:pict>
              <v:shape w14:anchorId="5A8169D9" id="Ink 62" o:spid="_x0000_s1026" type="#_x0000_t75" style="position:absolute;margin-left:-146.2pt;margin-top:2.5pt;width:1.6pt;height:2.25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">
                <v:imagedata r:id="rId130"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01408" behindDoc="0" locked="0" layoutInCell="1" allowOverlap="1" wp14:anchorId="748B9C8F" wp14:editId="2E8156B4">
                <wp:simplePos x="0" y="0"/>
                <wp:positionH relativeFrom="column">
                  <wp:posOffset>-1279462</wp:posOffset>
                </wp:positionH>
                <wp:positionV relativeFrom="paragraph">
                  <wp:posOffset>33792</wp:posOffset>
                </wp:positionV>
                <wp:extent cx="8280" cy="5760"/>
                <wp:effectExtent l="38100" t="38100" r="48895" b="51435"/>
                <wp:wrapNone/>
                <wp:docPr id="49" name="Ink 49"/>
                <wp:cNvGraphicFramePr/>
                <a:graphic xmlns:a="http://schemas.openxmlformats.org/drawingml/2006/main">
                  <a:graphicData uri="http://schemas.microsoft.com/office/word/2010/wordprocessingInk">
                    <w14:contentPart bwMode="auto" r:id="rId131">
                      <w14:nvContentPartPr>
                        <w14:cNvContentPartPr/>
                      </w14:nvContentPartPr>
                      <w14:xfrm>
                        <a:off x="0" y="0"/>
                        <a:ext cx="8280" cy="5760"/>
                      </w14:xfrm>
                    </w14:contentPart>
                  </a:graphicData>
                </a:graphic>
              </wp:anchor>
            </w:drawing>
          </mc:Choice>
          <mc:Fallback xmlns:w16sdtdh="http://schemas.microsoft.com/office/word/2020/wordml/sdtdatahash">
            <w:pict>
              <v:shape w14:anchorId="3B81A248" id="Ink 49" o:spid="_x0000_s1026" type="#_x0000_t75" style="position:absolute;margin-left:-101.45pt;margin-top:1.95pt;width:2.05pt;height:1.85pt;z-index:25160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">
                <v:imagedata r:id="rId132"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599360" behindDoc="0" locked="0" layoutInCell="1" allowOverlap="1" wp14:anchorId="471264BB" wp14:editId="32E7FCC6">
                <wp:simplePos x="0" y="0"/>
                <wp:positionH relativeFrom="column">
                  <wp:posOffset>-819382</wp:posOffset>
                </wp:positionH>
                <wp:positionV relativeFrom="paragraph">
                  <wp:posOffset>38112</wp:posOffset>
                </wp:positionV>
                <wp:extent cx="14400" cy="11160"/>
                <wp:effectExtent l="38100" t="38100" r="43180" b="46355"/>
                <wp:wrapNone/>
                <wp:docPr id="39" name="Ink 39"/>
                <wp:cNvGraphicFramePr/>
                <a:graphic xmlns:a="http://schemas.openxmlformats.org/drawingml/2006/main">
                  <a:graphicData uri="http://schemas.microsoft.com/office/word/2010/wordprocessingInk">
                    <w14:contentPart bwMode="auto" r:id="rId133">
                      <w14:nvContentPartPr>
                        <w14:cNvContentPartPr/>
                      </w14:nvContentPartPr>
                      <w14:xfrm>
                        <a:off x="0" y="0"/>
                        <a:ext cx="14400" cy="11160"/>
                      </w14:xfrm>
                    </w14:contentPart>
                  </a:graphicData>
                </a:graphic>
              </wp:anchor>
            </w:drawing>
          </mc:Choice>
          <mc:Fallback xmlns:w16sdtdh="http://schemas.microsoft.com/office/word/2020/wordml/sdtdatahash">
            <w:pict>
              <v:shape w14:anchorId="0C215C98" id="Ink 39" o:spid="_x0000_s1026" type="#_x0000_t75" style="position:absolute;margin-left:-65.2pt;margin-top:2.3pt;width:2.55pt;height:2.25pt;z-index:25159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">
                <v:imagedata r:id="rId134"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596288" behindDoc="0" locked="0" layoutInCell="1" allowOverlap="1" wp14:anchorId="4C63FC3E" wp14:editId="08D9196A">
                <wp:simplePos x="0" y="0"/>
                <wp:positionH relativeFrom="column">
                  <wp:posOffset>-1385819</wp:posOffset>
                </wp:positionH>
                <wp:positionV relativeFrom="paragraph">
                  <wp:posOffset>-113577</wp:posOffset>
                </wp:positionV>
                <wp:extent cx="250920" cy="334440"/>
                <wp:effectExtent l="57150" t="38100" r="53975" b="66040"/>
                <wp:wrapNone/>
                <wp:docPr id="31" name="Ink 31"/>
                <wp:cNvGraphicFramePr/>
                <a:graphic xmlns:a="http://schemas.openxmlformats.org/drawingml/2006/main">
                  <a:graphicData uri="http://schemas.microsoft.com/office/word/2010/wordprocessingInk">
                    <w14:contentPart bwMode="auto" r:id="rId135">
                      <w14:nvContentPartPr>
                        <w14:cNvContentPartPr/>
                      </w14:nvContentPartPr>
                      <w14:xfrm>
                        <a:off x="0" y="0"/>
                        <a:ext cx="250920" cy="334440"/>
                      </w14:xfrm>
                    </w14:contentPart>
                  </a:graphicData>
                </a:graphic>
              </wp:anchor>
            </w:drawing>
          </mc:Choice>
          <mc:Fallback xmlns:w16sdtdh="http://schemas.microsoft.com/office/word/2020/wordml/sdtdatahash">
            <w:pict>
              <v:shape w14:anchorId="67E76504" id="Ink 31" o:spid="_x0000_s1026" type="#_x0000_t75" style="position:absolute;margin-left:-110.5pt;margin-top:-10.35pt;width:22.55pt;height:29.2pt;z-index:25159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">
                <v:imagedata r:id="rId136" o:title=""/>
              </v:shape>
            </w:pict>
          </mc:Fallback>
        </mc:AlternateContent>
      </w:r>
      <w:r w:rsidR="00E57A6A">
        <w:rPr>
          <w:rFonts w:ascii="Arial" w:hAnsi="Arial" w:cs="Arial"/>
          <w:b/>
          <w:bCs/>
          <w:noProof/>
          <w:sz w:val="24"/>
          <w:szCs w:val="24"/>
        </w:rPr>
        <mc:AlternateContent>
          <mc:Choice Requires="wpi">
            <w:drawing>
              <wp:anchor distT="0" distB="0" distL="114300" distR="114300" simplePos="0" relativeHeight="251594240" behindDoc="0" locked="0" layoutInCell="1" allowOverlap="1" wp14:anchorId="409ED1DF" wp14:editId="0BB0B70D">
                <wp:simplePos x="0" y="0"/>
                <wp:positionH relativeFrom="column">
                  <wp:posOffset>-1929515</wp:posOffset>
                </wp:positionH>
                <wp:positionV relativeFrom="paragraph">
                  <wp:posOffset>-171110</wp:posOffset>
                </wp:positionV>
                <wp:extent cx="558720" cy="443880"/>
                <wp:effectExtent l="38100" t="38100" r="32385" b="51435"/>
                <wp:wrapNone/>
                <wp:docPr id="23" name="Ink 23"/>
                <wp:cNvGraphicFramePr/>
                <a:graphic xmlns:a="http://schemas.openxmlformats.org/drawingml/2006/main">
                  <a:graphicData uri="http://schemas.microsoft.com/office/word/2010/wordprocessingInk">
                    <w14:contentPart bwMode="auto" r:id="rId137">
                      <w14:nvContentPartPr>
                        <w14:cNvContentPartPr/>
                      </w14:nvContentPartPr>
                      <w14:xfrm>
                        <a:off x="0" y="0"/>
                        <a:ext cx="558720" cy="443880"/>
                      </w14:xfrm>
                    </w14:contentPart>
                  </a:graphicData>
                </a:graphic>
              </wp:anchor>
            </w:drawing>
          </mc:Choice>
          <mc:Fallback xmlns:w16sdtdh="http://schemas.microsoft.com/office/word/2020/wordml/sdtdatahash">
            <w:pict>
              <v:shape w14:anchorId="760791EF" id="Ink 23" o:spid="_x0000_s1026" type="#_x0000_t75" style="position:absolute;margin-left:-152.65pt;margin-top:-14.15pt;width:45.45pt;height:36.35pt;z-index:25159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">
                <v:imagedata r:id="rId138" o:title=""/>
              </v:shape>
            </w:pict>
          </mc:Fallback>
        </mc:AlternateContent>
      </w:r>
    </w:p>
    <w:p w14:paraId="5306EB4B" w14:textId="5BCABEF2" w:rsidR="001F62D9" w:rsidRDefault="00635B16" w:rsidP="001F62D9">
      <w:pPr>
        <w:spacing w:after="0" w:line="240" w:lineRule="auto"/>
        <w:ind w:left="-709" w:right="-426"/>
        <w:jc w:val="both"/>
        <w:rPr>
          <w:rFonts w:ascii="Arial" w:hAnsi="Arial" w:cs="Arial"/>
          <w:b/>
          <w:bCs/>
          <w:sz w:val="24"/>
          <w:szCs w:val="24"/>
        </w:rPr>
      </w:pPr>
      <w:r>
        <w:rPr>
          <w:noProof/>
        </w:rPr>
        <mc:AlternateContent>
          <mc:Choice Requires="wpi">
            <w:drawing>
              <wp:anchor distT="0" distB="0" distL="114300" distR="114300" simplePos="0" relativeHeight="251708928" behindDoc="0" locked="0" layoutInCell="1" allowOverlap="1" wp14:anchorId="7501EFBA" wp14:editId="531F8084">
                <wp:simplePos x="0" y="0"/>
                <wp:positionH relativeFrom="column">
                  <wp:posOffset>2742565</wp:posOffset>
                </wp:positionH>
                <wp:positionV relativeFrom="paragraph">
                  <wp:posOffset>-142875</wp:posOffset>
                </wp:positionV>
                <wp:extent cx="493920" cy="621030"/>
                <wp:effectExtent l="38100" t="38100" r="40005" b="45720"/>
                <wp:wrapNone/>
                <wp:docPr id="668" name="Ink 668"/>
                <wp:cNvGraphicFramePr/>
                <a:graphic xmlns:a="http://schemas.openxmlformats.org/drawingml/2006/main">
                  <a:graphicData uri="http://schemas.microsoft.com/office/word/2010/wordprocessingInk">
                    <w14:contentPart bwMode="auto" r:id="rId139">
                      <w14:nvContentPartPr>
                        <w14:cNvContentPartPr/>
                      </w14:nvContentPartPr>
                      <w14:xfrm>
                        <a:off x="0" y="0"/>
                        <a:ext cx="493920" cy="621030"/>
                      </w14:xfrm>
                    </w14:contentPart>
                  </a:graphicData>
                </a:graphic>
              </wp:anchor>
            </w:drawing>
          </mc:Choice>
          <mc:Fallback xmlns:w16sdtdh="http://schemas.microsoft.com/office/word/2020/wordml/sdtdatahash">
            <w:pict>
              <v:shape w14:anchorId="4F8E13E0" id="Ink 668" o:spid="_x0000_s1026" type="#_x0000_t75" style="position:absolute;margin-left:215.6pt;margin-top:-11.6pt;width:39.6pt;height:49.6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">
                <v:imagedata r:id="rId140" o:title=""/>
              </v:shape>
            </w:pict>
          </mc:Fallback>
        </mc:AlternateContent>
      </w:r>
      <w:r w:rsidR="006C721E">
        <w:rPr>
          <w:noProof/>
        </w:rPr>
        <mc:AlternateContent>
          <mc:Choice Requires="wpi">
            <w:drawing>
              <wp:anchor distT="0" distB="0" distL="114300" distR="114300" simplePos="0" relativeHeight="251699712" behindDoc="0" locked="0" layoutInCell="1" allowOverlap="1" wp14:anchorId="0C3A8664" wp14:editId="156B2266">
                <wp:simplePos x="0" y="0"/>
                <wp:positionH relativeFrom="column">
                  <wp:posOffset>4248210</wp:posOffset>
                </wp:positionH>
                <wp:positionV relativeFrom="paragraph">
                  <wp:posOffset>38661</wp:posOffset>
                </wp:positionV>
                <wp:extent cx="289440" cy="53640"/>
                <wp:effectExtent l="38100" t="38100" r="34925" b="41910"/>
                <wp:wrapNone/>
                <wp:docPr id="616" name="Ink 616"/>
                <wp:cNvGraphicFramePr/>
                <a:graphic xmlns:a="http://schemas.openxmlformats.org/drawingml/2006/main">
                  <a:graphicData uri="http://schemas.microsoft.com/office/word/2010/wordprocessingInk">
                    <w14:contentPart bwMode="auto" r:id="rId141">
                      <w14:nvContentPartPr>
                        <w14:cNvContentPartPr/>
                      </w14:nvContentPartPr>
                      <w14:xfrm>
                        <a:off x="0" y="0"/>
                        <a:ext cx="289440" cy="53640"/>
                      </w14:xfrm>
                    </w14:contentPart>
                  </a:graphicData>
                </a:graphic>
              </wp:anchor>
            </w:drawing>
          </mc:Choice>
          <mc:Fallback xmlns:w16sdtdh="http://schemas.microsoft.com/office/word/2020/wordml/sdtdatahash">
            <w:pict>
              <v:shape w14:anchorId="3FD7BB95" id="Ink 616" o:spid="_x0000_s1026" type="#_x0000_t75" style="position:absolute;margin-left:334.15pt;margin-top:2.7pt;width:23.5pt;height:4.9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">
                <v:imagedata r:id="rId142" o:title=""/>
              </v:shape>
            </w:pict>
          </mc:Fallback>
        </mc:AlternateContent>
      </w:r>
      <w:r w:rsidR="00D4492B">
        <w:rPr>
          <w:noProof/>
        </w:rPr>
        <mc:AlternateContent>
          <mc:Choice Requires="wpi">
            <w:drawing>
              <wp:anchor distT="0" distB="0" distL="114300" distR="114300" simplePos="0" relativeHeight="251691520" behindDoc="0" locked="0" layoutInCell="1" allowOverlap="1" wp14:anchorId="161D026B" wp14:editId="4A137121">
                <wp:simplePos x="0" y="0"/>
                <wp:positionH relativeFrom="column">
                  <wp:posOffset>4231528</wp:posOffset>
                </wp:positionH>
                <wp:positionV relativeFrom="paragraph">
                  <wp:posOffset>45168</wp:posOffset>
                </wp:positionV>
                <wp:extent cx="14400" cy="14040"/>
                <wp:effectExtent l="38100" t="38100" r="43180" b="43180"/>
                <wp:wrapNone/>
                <wp:docPr id="590" name="Ink 590"/>
                <wp:cNvGraphicFramePr/>
                <a:graphic xmlns:a="http://schemas.openxmlformats.org/drawingml/2006/main">
                  <a:graphicData uri="http://schemas.microsoft.com/office/word/2010/wordprocessingInk">
                    <w14:contentPart bwMode="auto" r:id="rId143">
                      <w14:nvContentPartPr>
                        <w14:cNvContentPartPr/>
                      </w14:nvContentPartPr>
                      <w14:xfrm>
                        <a:off x="0" y="0"/>
                        <a:ext cx="14400" cy="14040"/>
                      </w14:xfrm>
                    </w14:contentPart>
                  </a:graphicData>
                </a:graphic>
              </wp:anchor>
            </w:drawing>
          </mc:Choice>
          <mc:Fallback xmlns:w16sdtdh="http://schemas.microsoft.com/office/word/2020/wordml/sdtdatahash">
            <w:pict>
              <v:shape w14:anchorId="630B56A2" id="Ink 590" o:spid="_x0000_s1026" type="#_x0000_t75" style="position:absolute;margin-left:332.85pt;margin-top:3.2pt;width:1.85pt;height:1.8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">
                <v:imagedata r:id="rId144" o:title=""/>
              </v:shape>
            </w:pict>
          </mc:Fallback>
        </mc:AlternateContent>
      </w:r>
      <w:r w:rsidR="00770F1E">
        <w:rPr>
          <w:noProof/>
        </w:rPr>
        <mc:AlternateContent>
          <mc:Choice Requires="wpi">
            <w:drawing>
              <wp:anchor distT="0" distB="0" distL="114300" distR="114300" simplePos="0" relativeHeight="251690496" behindDoc="0" locked="0" layoutInCell="1" allowOverlap="1" wp14:anchorId="20BE55FE" wp14:editId="66E7E32A">
                <wp:simplePos x="0" y="0"/>
                <wp:positionH relativeFrom="column">
                  <wp:posOffset>-1240155</wp:posOffset>
                </wp:positionH>
                <wp:positionV relativeFrom="paragraph">
                  <wp:posOffset>-73025</wp:posOffset>
                </wp:positionV>
                <wp:extent cx="403485" cy="292650"/>
                <wp:effectExtent l="38100" t="38100" r="34925" b="31750"/>
                <wp:wrapNone/>
                <wp:docPr id="561" name="Ink 561"/>
                <wp:cNvGraphicFramePr/>
                <a:graphic xmlns:a="http://schemas.openxmlformats.org/drawingml/2006/main">
                  <a:graphicData uri="http://schemas.microsoft.com/office/word/2010/wordprocessingInk">
                    <w14:contentPart bwMode="auto" r:id="rId145">
                      <w14:nvContentPartPr>
                        <w14:cNvContentPartPr/>
                      </w14:nvContentPartPr>
                      <w14:xfrm>
                        <a:off x="0" y="0"/>
                        <a:ext cx="403485" cy="292650"/>
                      </w14:xfrm>
                    </w14:contentPart>
                  </a:graphicData>
                </a:graphic>
              </wp:anchor>
            </w:drawing>
          </mc:Choice>
          <mc:Fallback xmlns:w16sdtdh="http://schemas.microsoft.com/office/word/2020/wordml/sdtdatahash">
            <w:pict>
              <v:shape w14:anchorId="6C1F3290" id="Ink 561" o:spid="_x0000_s1026" type="#_x0000_t75" style="position:absolute;margin-left:-98pt;margin-top:-6.1pt;width:32.45pt;height:23.7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">
                <v:imagedata r:id="rId146" o:title=""/>
              </v:shape>
            </w:pict>
          </mc:Fallback>
        </mc:AlternateContent>
      </w:r>
      <w:r w:rsidR="00444B1A">
        <w:rPr>
          <w:noProof/>
        </w:rPr>
        <mc:AlternateContent>
          <mc:Choice Requires="wpi">
            <w:drawing>
              <wp:anchor distT="0" distB="0" distL="114300" distR="114300" simplePos="0" relativeHeight="251613696" behindDoc="0" locked="0" layoutInCell="1" allowOverlap="1" wp14:anchorId="39ECC3D2" wp14:editId="6902BCD7">
                <wp:simplePos x="0" y="0"/>
                <wp:positionH relativeFrom="column">
                  <wp:posOffset>-1664468</wp:posOffset>
                </wp:positionH>
                <wp:positionV relativeFrom="paragraph">
                  <wp:posOffset>-44716</wp:posOffset>
                </wp:positionV>
                <wp:extent cx="7560" cy="108000"/>
                <wp:effectExtent l="38100" t="38100" r="31115" b="44450"/>
                <wp:wrapNone/>
                <wp:docPr id="216" name="Ink 216"/>
                <wp:cNvGraphicFramePr/>
                <a:graphic xmlns:a="http://schemas.openxmlformats.org/drawingml/2006/main">
                  <a:graphicData uri="http://schemas.microsoft.com/office/word/2010/wordprocessingInk">
                    <w14:contentPart bwMode="auto" r:id="rId147">
                      <w14:nvContentPartPr>
                        <w14:cNvContentPartPr/>
                      </w14:nvContentPartPr>
                      <w14:xfrm>
                        <a:off x="0" y="0"/>
                        <a:ext cx="7560" cy="108000"/>
                      </w14:xfrm>
                    </w14:contentPart>
                  </a:graphicData>
                </a:graphic>
              </wp:anchor>
            </w:drawing>
          </mc:Choice>
          <mc:Fallback xmlns:w16sdtdh="http://schemas.microsoft.com/office/word/2020/wordml/sdtdatahash">
            <w:pict>
              <v:shape w14:anchorId="17DF0CFB" id="Ink 216" o:spid="_x0000_s1026" type="#_x0000_t75" style="position:absolute;margin-left:-131.4pt;margin-top:-3.85pt;width:1.35pt;height:9.2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">
                <v:imagedata r:id="rId148" o:title=""/>
              </v:shape>
            </w:pict>
          </mc:Fallback>
        </mc:AlternateContent>
      </w:r>
      <w:r w:rsidR="00444B1A">
        <w:rPr>
          <w:noProof/>
        </w:rPr>
        <mc:AlternateContent>
          <mc:Choice Requires="wpi">
            <w:drawing>
              <wp:anchor distT="0" distB="0" distL="114300" distR="114300" simplePos="0" relativeHeight="251612672" behindDoc="0" locked="0" layoutInCell="1" allowOverlap="1" wp14:anchorId="1E13ACC8" wp14:editId="2913643D">
                <wp:simplePos x="0" y="0"/>
                <wp:positionH relativeFrom="column">
                  <wp:posOffset>-3009265</wp:posOffset>
                </wp:positionH>
                <wp:positionV relativeFrom="paragraph">
                  <wp:posOffset>-19685</wp:posOffset>
                </wp:positionV>
                <wp:extent cx="288475" cy="186690"/>
                <wp:effectExtent l="38100" t="38100" r="0" b="41910"/>
                <wp:wrapNone/>
                <wp:docPr id="215" name="Ink 215"/>
                <wp:cNvGraphicFramePr/>
                <a:graphic xmlns:a="http://schemas.openxmlformats.org/drawingml/2006/main">
                  <a:graphicData uri="http://schemas.microsoft.com/office/word/2010/wordprocessingInk">
                    <w14:contentPart bwMode="auto" r:id="rId149">
                      <w14:nvContentPartPr>
                        <w14:cNvContentPartPr/>
                      </w14:nvContentPartPr>
                      <w14:xfrm>
                        <a:off x="0" y="0"/>
                        <a:ext cx="288475" cy="186690"/>
                      </w14:xfrm>
                    </w14:contentPart>
                  </a:graphicData>
                </a:graphic>
              </wp:anchor>
            </w:drawing>
          </mc:Choice>
          <mc:Fallback xmlns:w16sdtdh="http://schemas.microsoft.com/office/word/2020/wordml/sdtdatahash">
            <w:pict>
              <v:shape w14:anchorId="69AEA6D7" id="Ink 215" o:spid="_x0000_s1026" type="#_x0000_t75" style="position:absolute;margin-left:-237.3pt;margin-top:-1.9pt;width:23.4pt;height:15.4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">
                <v:imagedata r:id="rId150" o:title=""/>
              </v:shape>
            </w:pict>
          </mc:Fallback>
        </mc:AlternateContent>
      </w:r>
      <w:r w:rsidR="000D6CFE">
        <w:rPr>
          <w:noProof/>
        </w:rPr>
        <mc:AlternateContent>
          <mc:Choice Requires="wpi">
            <w:drawing>
              <wp:anchor distT="0" distB="0" distL="114300" distR="114300" simplePos="0" relativeHeight="251611648" behindDoc="0" locked="0" layoutInCell="1" allowOverlap="1" wp14:anchorId="36E10EDB" wp14:editId="67F953B8">
                <wp:simplePos x="0" y="0"/>
                <wp:positionH relativeFrom="column">
                  <wp:posOffset>-2527582</wp:posOffset>
                </wp:positionH>
                <wp:positionV relativeFrom="paragraph">
                  <wp:posOffset>33132</wp:posOffset>
                </wp:positionV>
                <wp:extent cx="12240" cy="18360"/>
                <wp:effectExtent l="38100" t="38100" r="45085" b="58420"/>
                <wp:wrapNone/>
                <wp:docPr id="330" name="Ink 330"/>
                <wp:cNvGraphicFramePr/>
                <a:graphic xmlns:a="http://schemas.openxmlformats.org/drawingml/2006/main">
                  <a:graphicData uri="http://schemas.microsoft.com/office/word/2010/wordprocessingInk">
                    <w14:contentPart bwMode="auto" r:id="rId151">
                      <w14:nvContentPartPr>
                        <w14:cNvContentPartPr/>
                      </w14:nvContentPartPr>
                      <w14:xfrm>
                        <a:off x="0" y="0"/>
                        <a:ext cx="12240" cy="18360"/>
                      </w14:xfrm>
                    </w14:contentPart>
                  </a:graphicData>
                </a:graphic>
              </wp:anchor>
            </w:drawing>
          </mc:Choice>
          <mc:Fallback xmlns:w16sdtdh="http://schemas.microsoft.com/office/word/2020/wordml/sdtdatahash">
            <w:pict>
              <v:shape w14:anchorId="2804A7E3" id="Ink 330" o:spid="_x0000_s1026" type="#_x0000_t75" style="position:absolute;margin-left:-199.7pt;margin-top:1.9pt;width:2.35pt;height:2.9pt;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">
                <v:imagedata r:id="rId152" o:title=""/>
              </v:shape>
            </w:pict>
          </mc:Fallback>
        </mc:AlternateContent>
      </w:r>
      <w:r w:rsidR="000D6CFE">
        <w:rPr>
          <w:noProof/>
        </w:rPr>
        <mc:AlternateContent>
          <mc:Choice Requires="wpi">
            <w:drawing>
              <wp:anchor distT="0" distB="0" distL="114300" distR="114300" simplePos="0" relativeHeight="251603456" behindDoc="0" locked="0" layoutInCell="1" allowOverlap="1" wp14:anchorId="57F68F84" wp14:editId="630DB8B2">
                <wp:simplePos x="0" y="0"/>
                <wp:positionH relativeFrom="column">
                  <wp:posOffset>-1752862</wp:posOffset>
                </wp:positionH>
                <wp:positionV relativeFrom="paragraph">
                  <wp:posOffset>38172</wp:posOffset>
                </wp:positionV>
                <wp:extent cx="14760" cy="21600"/>
                <wp:effectExtent l="38100" t="38100" r="42545" b="54610"/>
                <wp:wrapNone/>
                <wp:docPr id="56" name="Ink 56"/>
                <wp:cNvGraphicFramePr/>
                <a:graphic xmlns:a="http://schemas.openxmlformats.org/drawingml/2006/main">
                  <a:graphicData uri="http://schemas.microsoft.com/office/word/2010/wordprocessingInk">
                    <w14:contentPart bwMode="auto" r:id="rId153">
                      <w14:nvContentPartPr>
                        <w14:cNvContentPartPr/>
                      </w14:nvContentPartPr>
                      <w14:xfrm>
                        <a:off x="0" y="0"/>
                        <a:ext cx="14760" cy="21600"/>
                      </w14:xfrm>
                    </w14:contentPart>
                  </a:graphicData>
                </a:graphic>
              </wp:anchor>
            </w:drawing>
          </mc:Choice>
          <mc:Fallback xmlns:w16sdtdh="http://schemas.microsoft.com/office/word/2020/wordml/sdtdatahash">
            <w:pict>
              <v:shape w14:anchorId="761DC650" id="Ink 56" o:spid="_x0000_s1026" type="#_x0000_t75" style="position:absolute;margin-left:-138.7pt;margin-top:2.3pt;width:2.55pt;height:3.1pt;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">
                <v:imagedata r:id="rId154" o:title=""/>
              </v:shape>
            </w:pict>
          </mc:Fallback>
        </mc:AlternateContent>
      </w:r>
      <w:r w:rsidR="000D6CFE">
        <w:rPr>
          <w:noProof/>
        </w:rPr>
        <mc:AlternateContent>
          <mc:Choice Requires="wpi">
            <w:drawing>
              <wp:anchor distT="0" distB="0" distL="114300" distR="114300" simplePos="0" relativeHeight="251602432" behindDoc="0" locked="0" layoutInCell="1" allowOverlap="1" wp14:anchorId="4B4472B8" wp14:editId="2073725D">
                <wp:simplePos x="0" y="0"/>
                <wp:positionH relativeFrom="column">
                  <wp:posOffset>-1383862</wp:posOffset>
                </wp:positionH>
                <wp:positionV relativeFrom="paragraph">
                  <wp:posOffset>33852</wp:posOffset>
                </wp:positionV>
                <wp:extent cx="7200" cy="9000"/>
                <wp:effectExtent l="57150" t="38100" r="50165" b="48260"/>
                <wp:wrapNone/>
                <wp:docPr id="50" name="Ink 50"/>
                <wp:cNvGraphicFramePr/>
                <a:graphic xmlns:a="http://schemas.openxmlformats.org/drawingml/2006/main">
                  <a:graphicData uri="http://schemas.microsoft.com/office/word/2010/wordprocessingInk">
                    <w14:contentPart bwMode="auto" r:id="rId155">
                      <w14:nvContentPartPr>
                        <w14:cNvContentPartPr/>
                      </w14:nvContentPartPr>
                      <w14:xfrm>
                        <a:off x="0" y="0"/>
                        <a:ext cx="7200" cy="9000"/>
                      </w14:xfrm>
                    </w14:contentPart>
                  </a:graphicData>
                </a:graphic>
              </wp:anchor>
            </w:drawing>
          </mc:Choice>
          <mc:Fallback xmlns:w16sdtdh="http://schemas.microsoft.com/office/word/2020/wordml/sdtdatahash">
            <w:pict>
              <v:shape w14:anchorId="35C7DCDF" id="Ink 50" o:spid="_x0000_s1026" type="#_x0000_t75" style="position:absolute;margin-left:-109.65pt;margin-top:1.95pt;width:1.95pt;height:2.1pt;z-index:25160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">
                <v:imagedata r:id="rId156" o:title=""/>
              </v:shape>
            </w:pict>
          </mc:Fallback>
        </mc:AlternateContent>
      </w:r>
      <w:r w:rsidR="00E57A6A">
        <w:rPr>
          <w:noProof/>
        </w:rPr>
        <mc:AlternateContent>
          <mc:Choice Requires="wpi">
            <w:drawing>
              <wp:anchor distT="0" distB="0" distL="114300" distR="114300" simplePos="0" relativeHeight="251593216" behindDoc="0" locked="0" layoutInCell="1" allowOverlap="1" wp14:anchorId="5EB770B3" wp14:editId="07F70A44">
                <wp:simplePos x="0" y="0"/>
                <wp:positionH relativeFrom="column">
                  <wp:posOffset>-3660395</wp:posOffset>
                </wp:positionH>
                <wp:positionV relativeFrom="paragraph">
                  <wp:posOffset>-669290</wp:posOffset>
                </wp:positionV>
                <wp:extent cx="1482480" cy="1444680"/>
                <wp:effectExtent l="38100" t="38100" r="41910" b="41275"/>
                <wp:wrapNone/>
                <wp:docPr id="21" name="Ink 21"/>
                <wp:cNvGraphicFramePr/>
                <a:graphic xmlns:a="http://schemas.openxmlformats.org/drawingml/2006/main">
                  <a:graphicData uri="http://schemas.microsoft.com/office/word/2010/wordprocessingInk">
                    <w14:contentPart bwMode="auto" r:id="rId157">
                      <w14:nvContentPartPr>
                        <w14:cNvContentPartPr/>
                      </w14:nvContentPartPr>
                      <w14:xfrm>
                        <a:off x="0" y="0"/>
                        <a:ext cx="1482480" cy="1444680"/>
                      </w14:xfrm>
                    </w14:contentPart>
                  </a:graphicData>
                </a:graphic>
              </wp:anchor>
            </w:drawing>
          </mc:Choice>
          <mc:Fallback xmlns:w16sdtdh="http://schemas.microsoft.com/office/word/2020/wordml/sdtdatahash">
            <w:pict>
              <v:shape w14:anchorId="33F5D51B" id="Ink 21" o:spid="_x0000_s1026" type="#_x0000_t75" style="position:absolute;margin-left:-288.9pt;margin-top:-53.4pt;width:118.15pt;height:115.15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">
                <v:imagedata r:id="rId158" o:title=""/>
              </v:shape>
            </w:pict>
          </mc:Fallback>
        </mc:AlternateContent>
      </w:r>
      <w:r w:rsidR="00E57A6A">
        <w:rPr>
          <w:noProof/>
        </w:rPr>
        <mc:AlternateContent>
          <mc:Choice Requires="wpi">
            <w:drawing>
              <wp:anchor distT="0" distB="0" distL="114300" distR="114300" simplePos="0" relativeHeight="251592192" behindDoc="0" locked="0" layoutInCell="1" allowOverlap="1" wp14:anchorId="36A5DAA8" wp14:editId="2B519A30">
                <wp:simplePos x="0" y="0"/>
                <wp:positionH relativeFrom="column">
                  <wp:posOffset>-2520275</wp:posOffset>
                </wp:positionH>
                <wp:positionV relativeFrom="paragraph">
                  <wp:posOffset>42790</wp:posOffset>
                </wp:positionV>
                <wp:extent cx="7560" cy="10800"/>
                <wp:effectExtent l="57150" t="38100" r="50165" b="46355"/>
                <wp:wrapNone/>
                <wp:docPr id="20" name="Ink 20"/>
                <wp:cNvGraphicFramePr/>
                <a:graphic xmlns:a="http://schemas.openxmlformats.org/drawingml/2006/main">
                  <a:graphicData uri="http://schemas.microsoft.com/office/word/2010/wordprocessingInk">
                    <w14:contentPart bwMode="auto" r:id="rId159">
                      <w14:nvContentPartPr>
                        <w14:cNvContentPartPr/>
                      </w14:nvContentPartPr>
                      <w14:xfrm>
                        <a:off x="0" y="0"/>
                        <a:ext cx="7560" cy="10800"/>
                      </w14:xfrm>
                    </w14:contentPart>
                  </a:graphicData>
                </a:graphic>
              </wp:anchor>
            </w:drawing>
          </mc:Choice>
          <mc:Fallback xmlns:w16sdtdh="http://schemas.microsoft.com/office/word/2020/wordml/sdtdatahash">
            <w:pict>
              <v:shape w14:anchorId="00F23F4F" id="Ink 20" o:spid="_x0000_s1026" type="#_x0000_t75" style="position:absolute;margin-left:-199.15pt;margin-top:2.65pt;width:1.95pt;height:2.2pt;z-index:25159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">
                <v:imagedata r:id="rId160" o:title=""/>
              </v:shape>
            </w:pict>
          </mc:Fallback>
        </mc:AlternateContent>
      </w:r>
      <w:r w:rsidR="00E57A6A">
        <w:rPr>
          <w:noProof/>
        </w:rPr>
        <mc:AlternateContent>
          <mc:Choice Requires="wpi">
            <w:drawing>
              <wp:anchor distT="0" distB="0" distL="114300" distR="114300" simplePos="0" relativeHeight="251591168" behindDoc="0" locked="0" layoutInCell="1" allowOverlap="1" wp14:anchorId="5598D3F9" wp14:editId="7494E1DA">
                <wp:simplePos x="0" y="0"/>
                <wp:positionH relativeFrom="column">
                  <wp:posOffset>-5054600</wp:posOffset>
                </wp:positionH>
                <wp:positionV relativeFrom="paragraph">
                  <wp:posOffset>-664845</wp:posOffset>
                </wp:positionV>
                <wp:extent cx="3968640" cy="1440000"/>
                <wp:effectExtent l="57150" t="38100" r="0" b="46355"/>
                <wp:wrapNone/>
                <wp:docPr id="8" name="Ink 8"/>
                <wp:cNvGraphicFramePr/>
                <a:graphic xmlns:a="http://schemas.openxmlformats.org/drawingml/2006/main">
                  <a:graphicData uri="http://schemas.microsoft.com/office/word/2010/wordprocessingInk">
                    <w14:contentPart bwMode="auto" r:id="rId161">
                      <w14:nvContentPartPr>
                        <w14:cNvContentPartPr/>
                      </w14:nvContentPartPr>
                      <w14:xfrm>
                        <a:off x="0" y="0"/>
                        <a:ext cx="3968640" cy="144000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EAFC24B" id="Ink 8" o:spid="_x0000_s1026" type="#_x0000_t75" style="position:absolute;margin-left:-398.7pt;margin-top:-53.05pt;width:313.95pt;height:114.8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">
                <v:imagedata r:id="rId162" o:title=""/>
              </v:shape>
            </w:pict>
          </mc:Fallback>
        </mc:AlternateContent>
      </w:r>
    </w:p>
    <w:p w14:paraId="28D44865" w14:textId="3CB08C0E" w:rsidR="001F62D9" w:rsidRDefault="00C62E71" w:rsidP="001F62D9">
      <w:pPr>
        <w:spacing w:after="0" w:line="240" w:lineRule="auto"/>
        <w:ind w:left="-709" w:right="-426"/>
        <w:jc w:val="both"/>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725312" behindDoc="0" locked="0" layoutInCell="1" allowOverlap="1" wp14:anchorId="3EF01AAC" wp14:editId="6E411BD2">
                <wp:simplePos x="0" y="0"/>
                <wp:positionH relativeFrom="column">
                  <wp:posOffset>4696460</wp:posOffset>
                </wp:positionH>
                <wp:positionV relativeFrom="paragraph">
                  <wp:posOffset>-90805</wp:posOffset>
                </wp:positionV>
                <wp:extent cx="415290" cy="314025"/>
                <wp:effectExtent l="38100" t="19050" r="3810" b="48260"/>
                <wp:wrapNone/>
                <wp:docPr id="767" name="Ink 767"/>
                <wp:cNvGraphicFramePr/>
                <a:graphic xmlns:a="http://schemas.openxmlformats.org/drawingml/2006/main">
                  <a:graphicData uri="http://schemas.microsoft.com/office/word/2010/wordprocessingInk">
                    <w14:contentPart bwMode="auto" r:id="rId163">
                      <w14:nvContentPartPr>
                        <w14:cNvContentPartPr/>
                      </w14:nvContentPartPr>
                      <w14:xfrm>
                        <a:off x="0" y="0"/>
                        <a:ext cx="415290" cy="314025"/>
                      </w14:xfrm>
                    </w14:contentPart>
                  </a:graphicData>
                </a:graphic>
              </wp:anchor>
            </w:drawing>
          </mc:Choice>
          <mc:Fallback xmlns:w16sdtdh="http://schemas.microsoft.com/office/word/2020/wordml/sdtdatahash">
            <w:pict>
              <v:shape w14:anchorId="7FF9464D" id="Ink 767" o:spid="_x0000_s1026" type="#_x0000_t75" style="position:absolute;margin-left:369.45pt;margin-top:-7.5pt;width:33.4pt;height:25.4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">
                <v:imagedata r:id="rId164"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71040" behindDoc="0" locked="0" layoutInCell="1" allowOverlap="1" wp14:anchorId="2B129DD9" wp14:editId="0EA94DCD">
                <wp:simplePos x="0" y="0"/>
                <wp:positionH relativeFrom="column">
                  <wp:posOffset>-2731482</wp:posOffset>
                </wp:positionH>
                <wp:positionV relativeFrom="paragraph">
                  <wp:posOffset>-25475</wp:posOffset>
                </wp:positionV>
                <wp:extent cx="6480" cy="396000"/>
                <wp:effectExtent l="57150" t="38100" r="50800" b="42545"/>
                <wp:wrapNone/>
                <wp:docPr id="344" name="Ink 344"/>
                <wp:cNvGraphicFramePr/>
                <a:graphic xmlns:a="http://schemas.openxmlformats.org/drawingml/2006/main">
                  <a:graphicData uri="http://schemas.microsoft.com/office/word/2010/wordprocessingInk">
                    <w14:contentPart bwMode="auto" r:id="rId165">
                      <w14:nvContentPartPr>
                        <w14:cNvContentPartPr/>
                      </w14:nvContentPartPr>
                      <w14:xfrm>
                        <a:off x="0" y="0"/>
                        <a:ext cx="6480" cy="396000"/>
                      </w14:xfrm>
                    </w14:contentPart>
                  </a:graphicData>
                </a:graphic>
              </wp:anchor>
            </w:drawing>
          </mc:Choice>
          <mc:Fallback xmlns:w16sdtdh="http://schemas.microsoft.com/office/word/2020/wordml/sdtdatahash">
            <w:pict>
              <v:shape w14:anchorId="76505C94" id="Ink 344" o:spid="_x0000_s1026" type="#_x0000_t75" style="position:absolute;margin-left:-215.85pt;margin-top:-2.7pt;width:2pt;height:32.6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">
                <v:imagedata r:id="rId166"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0800" behindDoc="0" locked="0" layoutInCell="1" allowOverlap="1" wp14:anchorId="2909BF1A" wp14:editId="101A70A4">
                <wp:simplePos x="0" y="0"/>
                <wp:positionH relativeFrom="column">
                  <wp:posOffset>-2583742</wp:posOffset>
                </wp:positionH>
                <wp:positionV relativeFrom="paragraph">
                  <wp:posOffset>44352</wp:posOffset>
                </wp:positionV>
                <wp:extent cx="6840" cy="7560"/>
                <wp:effectExtent l="57150" t="38100" r="50800" b="50165"/>
                <wp:wrapNone/>
                <wp:docPr id="333" name="Ink 333"/>
                <wp:cNvGraphicFramePr/>
                <a:graphic xmlns:a="http://schemas.openxmlformats.org/drawingml/2006/main">
                  <a:graphicData uri="http://schemas.microsoft.com/office/word/2010/wordprocessingInk">
                    <w14:contentPart bwMode="auto" r:id="rId167">
                      <w14:nvContentPartPr>
                        <w14:cNvContentPartPr/>
                      </w14:nvContentPartPr>
                      <w14:xfrm>
                        <a:off x="0" y="0"/>
                        <a:ext cx="6840" cy="7560"/>
                      </w14:xfrm>
                    </w14:contentPart>
                  </a:graphicData>
                </a:graphic>
              </wp:anchor>
            </w:drawing>
          </mc:Choice>
          <mc:Fallback xmlns:w16sdtdh="http://schemas.microsoft.com/office/word/2020/wordml/sdtdatahash">
            <w:pict>
              <v:shape w14:anchorId="5EF090B7" id="Ink 333" o:spid="_x0000_s1026" type="#_x0000_t75" style="position:absolute;margin-left:-204.15pt;margin-top:2.8pt;width:2pt;height:2.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">
                <v:imagedata r:id="rId168" o:title=""/>
              </v:shape>
            </w:pict>
          </mc:Fallback>
        </mc:AlternateContent>
      </w:r>
    </w:p>
    <w:p w14:paraId="4A782741" w14:textId="28CF6974" w:rsidR="001F62D9" w:rsidRDefault="00593C35" w:rsidP="00341B2F">
      <w:pPr>
        <w:spacing w:after="0" w:line="240" w:lineRule="auto"/>
        <w:ind w:left="-567"/>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709952" behindDoc="0" locked="0" layoutInCell="1" allowOverlap="1" wp14:anchorId="5D94C79B" wp14:editId="08282E42">
                <wp:simplePos x="0" y="0"/>
                <wp:positionH relativeFrom="column">
                  <wp:posOffset>3221561</wp:posOffset>
                </wp:positionH>
                <wp:positionV relativeFrom="paragraph">
                  <wp:posOffset>129799</wp:posOffset>
                </wp:positionV>
                <wp:extent cx="7560" cy="52200"/>
                <wp:effectExtent l="38100" t="38100" r="31115" b="43180"/>
                <wp:wrapNone/>
                <wp:docPr id="669" name="Ink 669"/>
                <wp:cNvGraphicFramePr/>
                <a:graphic xmlns:a="http://schemas.openxmlformats.org/drawingml/2006/main">
                  <a:graphicData uri="http://schemas.microsoft.com/office/word/2010/wordprocessingInk">
                    <w14:contentPart bwMode="auto" r:id="rId169">
                      <w14:nvContentPartPr>
                        <w14:cNvContentPartPr/>
                      </w14:nvContentPartPr>
                      <w14:xfrm>
                        <a:off x="0" y="0"/>
                        <a:ext cx="7560" cy="52200"/>
                      </w14:xfrm>
                    </w14:contentPart>
                  </a:graphicData>
                </a:graphic>
              </wp:anchor>
            </w:drawing>
          </mc:Choice>
          <mc:Fallback xmlns:w16sdtdh="http://schemas.microsoft.com/office/word/2020/wordml/sdtdatahash">
            <w:pict>
              <v:shape w14:anchorId="708020AF" id="Ink 669" o:spid="_x0000_s1026" type="#_x0000_t75" style="position:absolute;margin-left:253.3pt;margin-top:9.85pt;width:1.35pt;height:4.8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">
                <v:imagedata r:id="rId170" o:title=""/>
              </v:shape>
            </w:pict>
          </mc:Fallback>
        </mc:AlternateContent>
      </w:r>
      <w:r w:rsidR="00D86694">
        <w:rPr>
          <w:rFonts w:ascii="Arial" w:hAnsi="Arial" w:cs="Arial"/>
          <w:b/>
          <w:bCs/>
          <w:noProof/>
          <w:sz w:val="24"/>
          <w:szCs w:val="24"/>
        </w:rPr>
        <mc:AlternateContent>
          <mc:Choice Requires="wpi">
            <w:drawing>
              <wp:anchor distT="0" distB="0" distL="114300" distR="114300" simplePos="0" relativeHeight="251707904" behindDoc="0" locked="0" layoutInCell="1" allowOverlap="1" wp14:anchorId="54028886" wp14:editId="31E851B6">
                <wp:simplePos x="0" y="0"/>
                <wp:positionH relativeFrom="column">
                  <wp:posOffset>2656840</wp:posOffset>
                </wp:positionH>
                <wp:positionV relativeFrom="paragraph">
                  <wp:posOffset>219075</wp:posOffset>
                </wp:positionV>
                <wp:extent cx="467995" cy="190005"/>
                <wp:effectExtent l="38100" t="38100" r="0" b="38735"/>
                <wp:wrapNone/>
                <wp:docPr id="631" name="Ink 631"/>
                <wp:cNvGraphicFramePr/>
                <a:graphic xmlns:a="http://schemas.openxmlformats.org/drawingml/2006/main">
                  <a:graphicData uri="http://schemas.microsoft.com/office/word/2010/wordprocessingInk">
                    <w14:contentPart bwMode="auto" r:id="rId171">
                      <w14:nvContentPartPr>
                        <w14:cNvContentPartPr/>
                      </w14:nvContentPartPr>
                      <w14:xfrm>
                        <a:off x="0" y="0"/>
                        <a:ext cx="467995" cy="190005"/>
                      </w14:xfrm>
                    </w14:contentPart>
                  </a:graphicData>
                </a:graphic>
              </wp:anchor>
            </w:drawing>
          </mc:Choice>
          <mc:Fallback xmlns:w16sdtdh="http://schemas.microsoft.com/office/word/2020/wordml/sdtdatahash">
            <w:pict>
              <v:shape w14:anchorId="4F9C7315" id="Ink 631" o:spid="_x0000_s1026" type="#_x0000_t75" style="position:absolute;margin-left:208.85pt;margin-top:16.9pt;width:37.55pt;height:15.6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">
                <v:imagedata r:id="rId172" o:title=""/>
              </v:shape>
            </w:pict>
          </mc:Fallback>
        </mc:AlternateContent>
      </w:r>
      <w:r w:rsidR="00540F3B">
        <w:rPr>
          <w:rFonts w:ascii="Arial" w:hAnsi="Arial" w:cs="Arial"/>
          <w:b/>
          <w:bCs/>
          <w:noProof/>
          <w:sz w:val="24"/>
          <w:szCs w:val="24"/>
        </w:rPr>
        <mc:AlternateContent>
          <mc:Choice Requires="wpi">
            <w:drawing>
              <wp:anchor distT="0" distB="0" distL="114300" distR="114300" simplePos="0" relativeHeight="251706880" behindDoc="0" locked="0" layoutInCell="1" allowOverlap="1" wp14:anchorId="1E8011DE" wp14:editId="3A4ABD9C">
                <wp:simplePos x="0" y="0"/>
                <wp:positionH relativeFrom="column">
                  <wp:posOffset>895351</wp:posOffset>
                </wp:positionH>
                <wp:positionV relativeFrom="paragraph">
                  <wp:posOffset>19769</wp:posOffset>
                </wp:positionV>
                <wp:extent cx="1506960" cy="296640"/>
                <wp:effectExtent l="38100" t="38100" r="17145" b="46355"/>
                <wp:wrapNone/>
                <wp:docPr id="630" name="Ink 630"/>
                <wp:cNvGraphicFramePr/>
                <a:graphic xmlns:a="http://schemas.openxmlformats.org/drawingml/2006/main">
                  <a:graphicData uri="http://schemas.microsoft.com/office/word/2010/wordprocessingInk">
                    <w14:contentPart bwMode="auto" r:id="rId173">
                      <w14:nvContentPartPr>
                        <w14:cNvContentPartPr/>
                      </w14:nvContentPartPr>
                      <w14:xfrm>
                        <a:off x="0" y="0"/>
                        <a:ext cx="1506960" cy="296640"/>
                      </w14:xfrm>
                    </w14:contentPart>
                  </a:graphicData>
                </a:graphic>
              </wp:anchor>
            </w:drawing>
          </mc:Choice>
          <mc:Fallback xmlns:w16sdtdh="http://schemas.microsoft.com/office/word/2020/wordml/sdtdatahash">
            <w:pict>
              <v:shape w14:anchorId="3D570E95" id="Ink 630" o:spid="_x0000_s1026" type="#_x0000_t75" style="position:absolute;margin-left:70.15pt;margin-top:1.2pt;width:119.35pt;height:24.0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">
                <v:imagedata r:id="rId174" o:title=""/>
              </v:shape>
            </w:pict>
          </mc:Fallback>
        </mc:AlternateContent>
      </w:r>
      <w:r w:rsidR="00540F3B">
        <w:rPr>
          <w:rFonts w:ascii="Arial" w:hAnsi="Arial" w:cs="Arial"/>
          <w:b/>
          <w:bCs/>
          <w:noProof/>
          <w:sz w:val="24"/>
          <w:szCs w:val="24"/>
        </w:rPr>
        <mc:AlternateContent>
          <mc:Choice Requires="wpi">
            <w:drawing>
              <wp:anchor distT="0" distB="0" distL="114300" distR="114300" simplePos="0" relativeHeight="251705856" behindDoc="0" locked="0" layoutInCell="1" allowOverlap="1" wp14:anchorId="73BE00A6" wp14:editId="6058EBFA">
                <wp:simplePos x="0" y="0"/>
                <wp:positionH relativeFrom="column">
                  <wp:posOffset>2364871</wp:posOffset>
                </wp:positionH>
                <wp:positionV relativeFrom="paragraph">
                  <wp:posOffset>87449</wp:posOffset>
                </wp:positionV>
                <wp:extent cx="304200" cy="204480"/>
                <wp:effectExtent l="38100" t="38100" r="38735" b="43180"/>
                <wp:wrapNone/>
                <wp:docPr id="625" name="Ink 625"/>
                <wp:cNvGraphicFramePr/>
                <a:graphic xmlns:a="http://schemas.openxmlformats.org/drawingml/2006/main">
                  <a:graphicData uri="http://schemas.microsoft.com/office/word/2010/wordprocessingInk">
                    <w14:contentPart bwMode="auto" r:id="rId175">
                      <w14:nvContentPartPr>
                        <w14:cNvContentPartPr/>
                      </w14:nvContentPartPr>
                      <w14:xfrm>
                        <a:off x="0" y="0"/>
                        <a:ext cx="304200" cy="204480"/>
                      </w14:xfrm>
                    </w14:contentPart>
                  </a:graphicData>
                </a:graphic>
              </wp:anchor>
            </w:drawing>
          </mc:Choice>
          <mc:Fallback xmlns:w16sdtdh="http://schemas.microsoft.com/office/word/2020/wordml/sdtdatahash">
            <w:pict>
              <v:shape w14:anchorId="6E9E3D1F" id="Ink 625" o:spid="_x0000_s1026" type="#_x0000_t75" style="position:absolute;margin-left:185.85pt;margin-top:6.55pt;width:24.65pt;height:16.8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">
                <v:imagedata r:id="rId176" o:title=""/>
              </v:shape>
            </w:pict>
          </mc:Fallback>
        </mc:AlternateContent>
      </w:r>
      <w:r w:rsidR="006C721E">
        <w:rPr>
          <w:rFonts w:ascii="Arial" w:hAnsi="Arial" w:cs="Arial"/>
          <w:b/>
          <w:bCs/>
          <w:noProof/>
          <w:sz w:val="24"/>
          <w:szCs w:val="24"/>
        </w:rPr>
        <mc:AlternateContent>
          <mc:Choice Requires="wpi">
            <w:drawing>
              <wp:anchor distT="0" distB="0" distL="114300" distR="114300" simplePos="0" relativeHeight="251704832" behindDoc="0" locked="0" layoutInCell="1" allowOverlap="1" wp14:anchorId="40C56C40" wp14:editId="4E61BBA6">
                <wp:simplePos x="0" y="0"/>
                <wp:positionH relativeFrom="column">
                  <wp:posOffset>3123570</wp:posOffset>
                </wp:positionH>
                <wp:positionV relativeFrom="paragraph">
                  <wp:posOffset>-29619</wp:posOffset>
                </wp:positionV>
                <wp:extent cx="183240" cy="268560"/>
                <wp:effectExtent l="38100" t="38100" r="45720" b="36830"/>
                <wp:wrapNone/>
                <wp:docPr id="621" name="Ink 621"/>
                <wp:cNvGraphicFramePr/>
                <a:graphic xmlns:a="http://schemas.openxmlformats.org/drawingml/2006/main">
                  <a:graphicData uri="http://schemas.microsoft.com/office/word/2010/wordprocessingInk">
                    <w14:contentPart bwMode="auto" r:id="rId177">
                      <w14:nvContentPartPr>
                        <w14:cNvContentPartPr/>
                      </w14:nvContentPartPr>
                      <w14:xfrm>
                        <a:off x="0" y="0"/>
                        <a:ext cx="183240" cy="268560"/>
                      </w14:xfrm>
                    </w14:contentPart>
                  </a:graphicData>
                </a:graphic>
              </wp:anchor>
            </w:drawing>
          </mc:Choice>
          <mc:Fallback xmlns:w16sdtdh="http://schemas.microsoft.com/office/word/2020/wordml/sdtdatahash">
            <w:pict>
              <v:shape w14:anchorId="415B5F0F" id="Ink 621" o:spid="_x0000_s1026" type="#_x0000_t75" style="position:absolute;margin-left:245.6pt;margin-top:-2.7pt;width:15.15pt;height:21.9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">
                <v:imagedata r:id="rId178" o:title=""/>
              </v:shape>
            </w:pict>
          </mc:Fallback>
        </mc:AlternateContent>
      </w:r>
      <w:r w:rsidR="00CD2F33">
        <w:rPr>
          <w:rFonts w:ascii="Arial" w:hAnsi="Arial" w:cs="Arial"/>
          <w:b/>
          <w:bCs/>
          <w:noProof/>
          <w:sz w:val="24"/>
          <w:szCs w:val="24"/>
        </w:rPr>
        <mc:AlternateContent>
          <mc:Choice Requires="wpi">
            <w:drawing>
              <wp:anchor distT="0" distB="0" distL="114300" distR="114300" simplePos="0" relativeHeight="251696640" behindDoc="0" locked="0" layoutInCell="1" allowOverlap="1" wp14:anchorId="1FF3BC0B" wp14:editId="1668A361">
                <wp:simplePos x="0" y="0"/>
                <wp:positionH relativeFrom="column">
                  <wp:posOffset>2777488</wp:posOffset>
                </wp:positionH>
                <wp:positionV relativeFrom="paragraph">
                  <wp:posOffset>389448</wp:posOffset>
                </wp:positionV>
                <wp:extent cx="72720" cy="23040"/>
                <wp:effectExtent l="38100" t="38100" r="41910" b="34290"/>
                <wp:wrapNone/>
                <wp:docPr id="602" name="Ink 602"/>
                <wp:cNvGraphicFramePr/>
                <a:graphic xmlns:a="http://schemas.openxmlformats.org/drawingml/2006/main">
                  <a:graphicData uri="http://schemas.microsoft.com/office/word/2010/wordprocessingInk">
                    <w14:contentPart bwMode="auto" r:id="rId179">
                      <w14:nvContentPartPr>
                        <w14:cNvContentPartPr/>
                      </w14:nvContentPartPr>
                      <w14:xfrm>
                        <a:off x="0" y="0"/>
                        <a:ext cx="72720" cy="23040"/>
                      </w14:xfrm>
                    </w14:contentPart>
                  </a:graphicData>
                </a:graphic>
              </wp:anchor>
            </w:drawing>
          </mc:Choice>
          <mc:Fallback xmlns:w16sdtdh="http://schemas.microsoft.com/office/word/2020/wordml/sdtdatahash">
            <w:pict>
              <v:shape w14:anchorId="09E726A3" id="Ink 602" o:spid="_x0000_s1026" type="#_x0000_t75" style="position:absolute;margin-left:218.35pt;margin-top:30.3pt;width:6.45pt;height:2.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">
                <v:imagedata r:id="rId180"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75136" behindDoc="0" locked="0" layoutInCell="1" allowOverlap="1" wp14:anchorId="33ACB833" wp14:editId="7DAB8049">
                <wp:simplePos x="0" y="0"/>
                <wp:positionH relativeFrom="column">
                  <wp:posOffset>-2718188</wp:posOffset>
                </wp:positionH>
                <wp:positionV relativeFrom="paragraph">
                  <wp:posOffset>195524</wp:posOffset>
                </wp:positionV>
                <wp:extent cx="9360" cy="88200"/>
                <wp:effectExtent l="38100" t="38100" r="48260" b="45720"/>
                <wp:wrapNone/>
                <wp:docPr id="218" name="Ink 218"/>
                <wp:cNvGraphicFramePr/>
                <a:graphic xmlns:a="http://schemas.openxmlformats.org/drawingml/2006/main">
                  <a:graphicData uri="http://schemas.microsoft.com/office/word/2010/wordprocessingInk">
                    <w14:contentPart bwMode="auto" r:id="rId181">
                      <w14:nvContentPartPr>
                        <w14:cNvContentPartPr/>
                      </w14:nvContentPartPr>
                      <w14:xfrm>
                        <a:off x="0" y="0"/>
                        <a:ext cx="9360" cy="88200"/>
                      </w14:xfrm>
                    </w14:contentPart>
                  </a:graphicData>
                </a:graphic>
              </wp:anchor>
            </w:drawing>
          </mc:Choice>
          <mc:Fallback xmlns:w16sdtdh="http://schemas.microsoft.com/office/word/2020/wordml/sdtdatahash">
            <w:pict>
              <v:shape w14:anchorId="22821BF5" id="Ink 218" o:spid="_x0000_s1026" type="#_x0000_t75" style="position:absolute;margin-left:-214.4pt;margin-top:15.05pt;width:1.45pt;height:7.7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">
                <v:imagedata r:id="rId182"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73088" behindDoc="0" locked="0" layoutInCell="1" allowOverlap="1" wp14:anchorId="4AEEF8A5" wp14:editId="79600243">
                <wp:simplePos x="0" y="0"/>
                <wp:positionH relativeFrom="column">
                  <wp:posOffset>-2744802</wp:posOffset>
                </wp:positionH>
                <wp:positionV relativeFrom="paragraph">
                  <wp:posOffset>171505</wp:posOffset>
                </wp:positionV>
                <wp:extent cx="29880" cy="51480"/>
                <wp:effectExtent l="38100" t="38100" r="46355" b="43815"/>
                <wp:wrapNone/>
                <wp:docPr id="348" name="Ink 348"/>
                <wp:cNvGraphicFramePr/>
                <a:graphic xmlns:a="http://schemas.openxmlformats.org/drawingml/2006/main">
                  <a:graphicData uri="http://schemas.microsoft.com/office/word/2010/wordprocessingInk">
                    <w14:contentPart bwMode="auto" r:id="rId183">
                      <w14:nvContentPartPr>
                        <w14:cNvContentPartPr/>
                      </w14:nvContentPartPr>
                      <w14:xfrm>
                        <a:off x="0" y="0"/>
                        <a:ext cx="29880" cy="51480"/>
                      </w14:xfrm>
                    </w14:contentPart>
                  </a:graphicData>
                </a:graphic>
              </wp:anchor>
            </w:drawing>
          </mc:Choice>
          <mc:Fallback xmlns:w16sdtdh="http://schemas.microsoft.com/office/word/2020/wordml/sdtdatahash">
            <w:pict>
              <v:shape w14:anchorId="562C51D1" id="Ink 348" o:spid="_x0000_s1026" type="#_x0000_t75" style="position:absolute;margin-left:-216.85pt;margin-top:12.8pt;width:3.75pt;height:5.4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">
                <v:imagedata r:id="rId184" o:title=""/>
              </v:shape>
            </w:pict>
          </mc:Fallback>
        </mc:AlternateContent>
      </w:r>
      <w:r w:rsidR="00444B1A">
        <w:rPr>
          <w:rFonts w:ascii="Arial" w:hAnsi="Arial" w:cs="Arial"/>
          <w:b/>
          <w:bCs/>
          <w:noProof/>
          <w:sz w:val="24"/>
          <w:szCs w:val="24"/>
        </w:rPr>
        <mc:AlternateContent>
          <mc:Choice Requires="wpi">
            <w:drawing>
              <wp:anchor distT="0" distB="0" distL="114300" distR="114300" simplePos="0" relativeHeight="251672064" behindDoc="0" locked="0" layoutInCell="1" allowOverlap="1" wp14:anchorId="1332FB5C" wp14:editId="4A7F675D">
                <wp:simplePos x="0" y="0"/>
                <wp:positionH relativeFrom="column">
                  <wp:posOffset>-2740660</wp:posOffset>
                </wp:positionH>
                <wp:positionV relativeFrom="paragraph">
                  <wp:posOffset>172085</wp:posOffset>
                </wp:positionV>
                <wp:extent cx="22225" cy="36195"/>
                <wp:effectExtent l="38100" t="38100" r="53975" b="40005"/>
                <wp:wrapNone/>
                <wp:docPr id="347" name="Ink 347"/>
                <wp:cNvGraphicFramePr/>
                <a:graphic xmlns:a="http://schemas.openxmlformats.org/drawingml/2006/main">
                  <a:graphicData uri="http://schemas.microsoft.com/office/word/2010/wordprocessingInk">
                    <w14:contentPart bwMode="auto" r:id="rId185">
                      <w14:nvContentPartPr>
                        <w14:cNvContentPartPr/>
                      </w14:nvContentPartPr>
                      <w14:xfrm>
                        <a:off x="0" y="0"/>
                        <a:ext cx="22225" cy="36195"/>
                      </w14:xfrm>
                    </w14:contentPart>
                  </a:graphicData>
                </a:graphic>
              </wp:anchor>
            </w:drawing>
          </mc:Choice>
          <mc:Fallback xmlns:w16sdtdh="http://schemas.microsoft.com/office/word/2020/wordml/sdtdatahash">
            <w:pict>
              <v:shape w14:anchorId="2C3B700D" id="Ink 347" o:spid="_x0000_s1026" type="#_x0000_t75" style="position:absolute;margin-left:-216.5pt;margin-top:12.85pt;width:3.15pt;height:4.2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">
                <v:imagedata r:id="rId186"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70016" behindDoc="0" locked="0" layoutInCell="1" allowOverlap="1" wp14:anchorId="0102C218" wp14:editId="1D6E59A2">
                <wp:simplePos x="0" y="0"/>
                <wp:positionH relativeFrom="column">
                  <wp:posOffset>-5071946</wp:posOffset>
                </wp:positionH>
                <wp:positionV relativeFrom="paragraph">
                  <wp:posOffset>292970</wp:posOffset>
                </wp:positionV>
                <wp:extent cx="9720" cy="12240"/>
                <wp:effectExtent l="38100" t="38100" r="47625" b="45085"/>
                <wp:wrapNone/>
                <wp:docPr id="343" name="Ink 343"/>
                <wp:cNvGraphicFramePr/>
                <a:graphic xmlns:a="http://schemas.openxmlformats.org/drawingml/2006/main">
                  <a:graphicData uri="http://schemas.microsoft.com/office/word/2010/wordprocessingInk">
                    <w14:contentPart bwMode="auto" r:id="rId187">
                      <w14:nvContentPartPr>
                        <w14:cNvContentPartPr/>
                      </w14:nvContentPartPr>
                      <w14:xfrm>
                        <a:off x="0" y="0"/>
                        <a:ext cx="9720" cy="12240"/>
                      </w14:xfrm>
                    </w14:contentPart>
                  </a:graphicData>
                </a:graphic>
              </wp:anchor>
            </w:drawing>
          </mc:Choice>
          <mc:Fallback xmlns:w16sdtdh="http://schemas.microsoft.com/office/word/2020/wordml/sdtdatahash">
            <w:pict>
              <v:shape w14:anchorId="2B92ECD2" id="Ink 343" o:spid="_x0000_s1026" type="#_x0000_t75" style="position:absolute;margin-left:-400.05pt;margin-top:22.35pt;width:2.15pt;height:2.3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">
                <v:imagedata r:id="rId188"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8992" behindDoc="0" locked="0" layoutInCell="1" allowOverlap="1" wp14:anchorId="02C7D98A" wp14:editId="379758BE">
                <wp:simplePos x="0" y="0"/>
                <wp:positionH relativeFrom="column">
                  <wp:posOffset>-4583879</wp:posOffset>
                </wp:positionH>
                <wp:positionV relativeFrom="paragraph">
                  <wp:posOffset>225132</wp:posOffset>
                </wp:positionV>
                <wp:extent cx="11520" cy="5040"/>
                <wp:effectExtent l="57150" t="57150" r="45720" b="52705"/>
                <wp:wrapNone/>
                <wp:docPr id="342" name="Ink 342"/>
                <wp:cNvGraphicFramePr/>
                <a:graphic xmlns:a="http://schemas.openxmlformats.org/drawingml/2006/main">
                  <a:graphicData uri="http://schemas.microsoft.com/office/word/2010/wordprocessingInk">
                    <w14:contentPart bwMode="auto" r:id="rId189">
                      <w14:nvContentPartPr>
                        <w14:cNvContentPartPr/>
                      </w14:nvContentPartPr>
                      <w14:xfrm>
                        <a:off x="0" y="0"/>
                        <a:ext cx="11520" cy="5040"/>
                      </w14:xfrm>
                    </w14:contentPart>
                  </a:graphicData>
                </a:graphic>
              </wp:anchor>
            </w:drawing>
          </mc:Choice>
          <mc:Fallback xmlns:w16sdtdh="http://schemas.microsoft.com/office/word/2020/wordml/sdtdatahash">
            <w:pict>
              <v:shape w14:anchorId="2AABF5DE" id="Ink 342" o:spid="_x0000_s1026" type="#_x0000_t75" style="position:absolute;margin-left:-361.7pt;margin-top:17.05pt;width:2.35pt;height:1.8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">
                <v:imagedata r:id="rId190"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7968" behindDoc="0" locked="0" layoutInCell="1" allowOverlap="1" wp14:anchorId="59515DDF" wp14:editId="548299DB">
                <wp:simplePos x="0" y="0"/>
                <wp:positionH relativeFrom="column">
                  <wp:posOffset>-4188622</wp:posOffset>
                </wp:positionH>
                <wp:positionV relativeFrom="paragraph">
                  <wp:posOffset>50172</wp:posOffset>
                </wp:positionV>
                <wp:extent cx="11520" cy="9720"/>
                <wp:effectExtent l="57150" t="38100" r="45720" b="47625"/>
                <wp:wrapNone/>
                <wp:docPr id="341" name="Ink 341"/>
                <wp:cNvGraphicFramePr/>
                <a:graphic xmlns:a="http://schemas.openxmlformats.org/drawingml/2006/main">
                  <a:graphicData uri="http://schemas.microsoft.com/office/word/2010/wordprocessingInk">
                    <w14:contentPart bwMode="auto" r:id="rId191">
                      <w14:nvContentPartPr>
                        <w14:cNvContentPartPr/>
                      </w14:nvContentPartPr>
                      <w14:xfrm>
                        <a:off x="0" y="0"/>
                        <a:ext cx="11520" cy="9720"/>
                      </w14:xfrm>
                    </w14:contentPart>
                  </a:graphicData>
                </a:graphic>
              </wp:anchor>
            </w:drawing>
          </mc:Choice>
          <mc:Fallback xmlns:w16sdtdh="http://schemas.microsoft.com/office/word/2020/wordml/sdtdatahash">
            <w:pict>
              <v:shape w14:anchorId="71D2CB83" id="Ink 341" o:spid="_x0000_s1026" type="#_x0000_t75" style="position:absolute;margin-left:-330.5pt;margin-top:3.25pt;width:2.3pt;height:2.1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">
                <v:imagedata r:id="rId192"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6944" behindDoc="0" locked="0" layoutInCell="1" allowOverlap="1" wp14:anchorId="28C75376" wp14:editId="4D7F126E">
                <wp:simplePos x="0" y="0"/>
                <wp:positionH relativeFrom="column">
                  <wp:posOffset>-3656542</wp:posOffset>
                </wp:positionH>
                <wp:positionV relativeFrom="paragraph">
                  <wp:posOffset>55572</wp:posOffset>
                </wp:positionV>
                <wp:extent cx="10080" cy="7920"/>
                <wp:effectExtent l="57150" t="38100" r="47625" b="49530"/>
                <wp:wrapNone/>
                <wp:docPr id="340" name="Ink 340"/>
                <wp:cNvGraphicFramePr/>
                <a:graphic xmlns:a="http://schemas.openxmlformats.org/drawingml/2006/main">
                  <a:graphicData uri="http://schemas.microsoft.com/office/word/2010/wordprocessingInk">
                    <w14:contentPart bwMode="auto" r:id="rId193">
                      <w14:nvContentPartPr>
                        <w14:cNvContentPartPr/>
                      </w14:nvContentPartPr>
                      <w14:xfrm>
                        <a:off x="0" y="0"/>
                        <a:ext cx="10080" cy="7920"/>
                      </w14:xfrm>
                    </w14:contentPart>
                  </a:graphicData>
                </a:graphic>
              </wp:anchor>
            </w:drawing>
          </mc:Choice>
          <mc:Fallback xmlns:w16sdtdh="http://schemas.microsoft.com/office/word/2020/wordml/sdtdatahash">
            <w:pict>
              <v:shape w14:anchorId="5AAEFD32" id="Ink 340" o:spid="_x0000_s1026" type="#_x0000_t75" style="position:absolute;margin-left:-288.65pt;margin-top:3.7pt;width:2.3pt;height:2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">
                <v:imagedata r:id="rId194"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5920" behindDoc="0" locked="0" layoutInCell="1" allowOverlap="1" wp14:anchorId="700E8278" wp14:editId="7E0D5D72">
                <wp:simplePos x="0" y="0"/>
                <wp:positionH relativeFrom="column">
                  <wp:posOffset>-3295102</wp:posOffset>
                </wp:positionH>
                <wp:positionV relativeFrom="paragraph">
                  <wp:posOffset>227652</wp:posOffset>
                </wp:positionV>
                <wp:extent cx="9720" cy="16560"/>
                <wp:effectExtent l="38100" t="38100" r="47625" b="40640"/>
                <wp:wrapNone/>
                <wp:docPr id="339" name="Ink 339"/>
                <wp:cNvGraphicFramePr/>
                <a:graphic xmlns:a="http://schemas.openxmlformats.org/drawingml/2006/main">
                  <a:graphicData uri="http://schemas.microsoft.com/office/word/2010/wordprocessingInk">
                    <w14:contentPart bwMode="auto" r:id="rId195">
                      <w14:nvContentPartPr>
                        <w14:cNvContentPartPr/>
                      </w14:nvContentPartPr>
                      <w14:xfrm>
                        <a:off x="0" y="0"/>
                        <a:ext cx="9720" cy="16560"/>
                      </w14:xfrm>
                    </w14:contentPart>
                  </a:graphicData>
                </a:graphic>
              </wp:anchor>
            </w:drawing>
          </mc:Choice>
          <mc:Fallback xmlns:w16sdtdh="http://schemas.microsoft.com/office/word/2020/wordml/sdtdatahash">
            <w:pict>
              <v:shape w14:anchorId="64C56F4A" id="Ink 339" o:spid="_x0000_s1026" type="#_x0000_t75" style="position:absolute;margin-left:-260.15pt;margin-top:17.25pt;width:2.15pt;height:2.7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">
                <v:imagedata r:id="rId196"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4896" behindDoc="0" locked="0" layoutInCell="1" allowOverlap="1" wp14:anchorId="4AF5C1DC" wp14:editId="2B78417C">
                <wp:simplePos x="0" y="0"/>
                <wp:positionH relativeFrom="column">
                  <wp:posOffset>-2973982</wp:posOffset>
                </wp:positionH>
                <wp:positionV relativeFrom="paragraph">
                  <wp:posOffset>228372</wp:posOffset>
                </wp:positionV>
                <wp:extent cx="6840" cy="15120"/>
                <wp:effectExtent l="57150" t="38100" r="50800" b="42545"/>
                <wp:wrapNone/>
                <wp:docPr id="338" name="Ink 338"/>
                <wp:cNvGraphicFramePr/>
                <a:graphic xmlns:a="http://schemas.openxmlformats.org/drawingml/2006/main">
                  <a:graphicData uri="http://schemas.microsoft.com/office/word/2010/wordprocessingInk">
                    <w14:contentPart bwMode="auto" r:id="rId197">
                      <w14:nvContentPartPr>
                        <w14:cNvContentPartPr/>
                      </w14:nvContentPartPr>
                      <w14:xfrm>
                        <a:off x="0" y="0"/>
                        <a:ext cx="6840" cy="15120"/>
                      </w14:xfrm>
                    </w14:contentPart>
                  </a:graphicData>
                </a:graphic>
              </wp:anchor>
            </w:drawing>
          </mc:Choice>
          <mc:Fallback xmlns:w16sdtdh="http://schemas.microsoft.com/office/word/2020/wordml/sdtdatahash">
            <w:pict>
              <v:shape w14:anchorId="5CCDBB97" id="Ink 338" o:spid="_x0000_s1026" type="#_x0000_t75" style="position:absolute;margin-left:-234.85pt;margin-top:17.3pt;width:2pt;height:2.6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">
                <v:imagedata r:id="rId198"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2848" behindDoc="0" locked="0" layoutInCell="1" allowOverlap="1" wp14:anchorId="3780CB05" wp14:editId="0816E8AC">
                <wp:simplePos x="0" y="0"/>
                <wp:positionH relativeFrom="column">
                  <wp:posOffset>-2868295</wp:posOffset>
                </wp:positionH>
                <wp:positionV relativeFrom="paragraph">
                  <wp:posOffset>222885</wp:posOffset>
                </wp:positionV>
                <wp:extent cx="159385" cy="16560"/>
                <wp:effectExtent l="57150" t="38100" r="50165" b="40640"/>
                <wp:wrapNone/>
                <wp:docPr id="337" name="Ink 337"/>
                <wp:cNvGraphicFramePr/>
                <a:graphic xmlns:a="http://schemas.openxmlformats.org/drawingml/2006/main">
                  <a:graphicData uri="http://schemas.microsoft.com/office/word/2010/wordprocessingInk">
                    <w14:contentPart bwMode="auto" r:id="rId199">
                      <w14:nvContentPartPr>
                        <w14:cNvContentPartPr/>
                      </w14:nvContentPartPr>
                      <w14:xfrm>
                        <a:off x="0" y="0"/>
                        <a:ext cx="159385" cy="16560"/>
                      </w14:xfrm>
                    </w14:contentPart>
                  </a:graphicData>
                </a:graphic>
              </wp:anchor>
            </w:drawing>
          </mc:Choice>
          <mc:Fallback xmlns:w16sdtdh="http://schemas.microsoft.com/office/word/2020/wordml/sdtdatahash">
            <w:pict>
              <v:shape w14:anchorId="455359BB" id="Ink 337" o:spid="_x0000_s1026" type="#_x0000_t75" style="position:absolute;margin-left:-226.55pt;margin-top:16.85pt;width:13.95pt;height:2.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">
                <v:imagedata r:id="rId200" o:title=""/>
              </v:shape>
            </w:pict>
          </mc:Fallback>
        </mc:AlternateContent>
      </w:r>
      <w:r w:rsidR="000D6CFE">
        <w:rPr>
          <w:rFonts w:ascii="Arial" w:hAnsi="Arial" w:cs="Arial"/>
          <w:b/>
          <w:bCs/>
          <w:noProof/>
          <w:sz w:val="24"/>
          <w:szCs w:val="24"/>
        </w:rPr>
        <mc:AlternateContent>
          <mc:Choice Requires="wpi">
            <w:drawing>
              <wp:anchor distT="0" distB="0" distL="114300" distR="114300" simplePos="0" relativeHeight="251661824" behindDoc="0" locked="0" layoutInCell="1" allowOverlap="1" wp14:anchorId="1F0342B9" wp14:editId="179BFC57">
                <wp:simplePos x="0" y="0"/>
                <wp:positionH relativeFrom="column">
                  <wp:posOffset>-2626582</wp:posOffset>
                </wp:positionH>
                <wp:positionV relativeFrom="paragraph">
                  <wp:posOffset>51972</wp:posOffset>
                </wp:positionV>
                <wp:extent cx="3600" cy="6120"/>
                <wp:effectExtent l="57150" t="38100" r="53975" b="51435"/>
                <wp:wrapNone/>
                <wp:docPr id="334" name="Ink 334"/>
                <wp:cNvGraphicFramePr/>
                <a:graphic xmlns:a="http://schemas.openxmlformats.org/drawingml/2006/main">
                  <a:graphicData uri="http://schemas.microsoft.com/office/word/2010/wordprocessingInk">
                    <w14:contentPart bwMode="auto" r:id="rId201">
                      <w14:nvContentPartPr>
                        <w14:cNvContentPartPr/>
                      </w14:nvContentPartPr>
                      <w14:xfrm>
                        <a:off x="0" y="0"/>
                        <a:ext cx="3600" cy="6120"/>
                      </w14:xfrm>
                    </w14:contentPart>
                  </a:graphicData>
                </a:graphic>
              </wp:anchor>
            </w:drawing>
          </mc:Choice>
          <mc:Fallback xmlns:w16sdtdh="http://schemas.microsoft.com/office/word/2020/wordml/sdtdatahash">
            <w:pict>
              <v:shape w14:anchorId="1AB9AFFE" id="Ink 334" o:spid="_x0000_s1026" type="#_x0000_t75" style="position:absolute;margin-left:-207.6pt;margin-top:3.4pt;width:1.9pt;height:1.9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">
                <v:imagedata r:id="rId202" o:title=""/>
              </v:shape>
            </w:pict>
          </mc:Fallback>
        </mc:AlternateContent>
      </w:r>
      <w:r w:rsidR="00E57A6A">
        <w:rPr>
          <w:rFonts w:ascii="Arial" w:hAnsi="Arial" w:cs="Arial"/>
          <w:b/>
          <w:bCs/>
          <w:noProof/>
          <w:sz w:val="24"/>
          <w:szCs w:val="24"/>
        </w:rPr>
        <mc:AlternateContent>
          <mc:Choice Requires="wpi">
            <w:drawing>
              <wp:anchor distT="0" distB="0" distL="114300" distR="114300" simplePos="0" relativeHeight="251657728" behindDoc="0" locked="0" layoutInCell="1" allowOverlap="1" wp14:anchorId="4B7BA21E" wp14:editId="5380E5B0">
                <wp:simplePos x="0" y="0"/>
                <wp:positionH relativeFrom="column">
                  <wp:posOffset>-5061875</wp:posOffset>
                </wp:positionH>
                <wp:positionV relativeFrom="paragraph">
                  <wp:posOffset>26350</wp:posOffset>
                </wp:positionV>
                <wp:extent cx="1400760" cy="257400"/>
                <wp:effectExtent l="38100" t="38100" r="9525" b="47625"/>
                <wp:wrapNone/>
                <wp:docPr id="22" name="Ink 22"/>
                <wp:cNvGraphicFramePr/>
                <a:graphic xmlns:a="http://schemas.openxmlformats.org/drawingml/2006/main">
                  <a:graphicData uri="http://schemas.microsoft.com/office/word/2010/wordprocessingInk">
                    <w14:contentPart bwMode="auto" r:id="rId203">
                      <w14:nvContentPartPr>
                        <w14:cNvContentPartPr/>
                      </w14:nvContentPartPr>
                      <w14:xfrm>
                        <a:off x="0" y="0"/>
                        <a:ext cx="1400760" cy="257400"/>
                      </w14:xfrm>
                    </w14:contentPart>
                  </a:graphicData>
                </a:graphic>
              </wp:anchor>
            </w:drawing>
          </mc:Choice>
          <mc:Fallback xmlns:w16sdtdh="http://schemas.microsoft.com/office/word/2020/wordml/sdtdatahash">
            <w:pict>
              <v:shape w14:anchorId="009B29B7" id="Ink 22" o:spid="_x0000_s1026" type="#_x0000_t75" style="position:absolute;margin-left:-399.25pt;margin-top:1.35pt;width:111.75pt;height:21.6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">
                <v:imagedata r:id="rId204" o:title=""/>
              </v:shape>
            </w:pict>
          </mc:Fallback>
        </mc:AlternateContent>
      </w:r>
      <w:r w:rsidR="00E57A6A">
        <w:rPr>
          <w:rFonts w:ascii="Arial" w:hAnsi="Arial" w:cs="Arial"/>
          <w:b/>
          <w:bCs/>
          <w:noProof/>
          <w:sz w:val="24"/>
          <w:szCs w:val="24"/>
        </w:rPr>
        <mc:AlternateContent>
          <mc:Choice Requires="wpi">
            <w:drawing>
              <wp:anchor distT="0" distB="0" distL="114300" distR="114300" simplePos="0" relativeHeight="251656704" behindDoc="0" locked="0" layoutInCell="1" allowOverlap="1" wp14:anchorId="7E353898" wp14:editId="4B584B6C">
                <wp:simplePos x="0" y="0"/>
                <wp:positionH relativeFrom="column">
                  <wp:posOffset>-4282475</wp:posOffset>
                </wp:positionH>
                <wp:positionV relativeFrom="paragraph">
                  <wp:posOffset>63430</wp:posOffset>
                </wp:positionV>
                <wp:extent cx="37440" cy="23040"/>
                <wp:effectExtent l="38100" t="38100" r="58420" b="53340"/>
                <wp:wrapNone/>
                <wp:docPr id="13" name="Ink 13"/>
                <wp:cNvGraphicFramePr/>
                <a:graphic xmlns:a="http://schemas.openxmlformats.org/drawingml/2006/main">
                  <a:graphicData uri="http://schemas.microsoft.com/office/word/2010/wordprocessingInk">
                    <w14:contentPart bwMode="auto" r:id="rId205">
                      <w14:nvContentPartPr>
                        <w14:cNvContentPartPr/>
                      </w14:nvContentPartPr>
                      <w14:xfrm>
                        <a:off x="0" y="0"/>
                        <a:ext cx="37440" cy="23040"/>
                      </w14:xfrm>
                    </w14:contentPart>
                  </a:graphicData>
                </a:graphic>
              </wp:anchor>
            </w:drawing>
          </mc:Choice>
          <mc:Fallback xmlns:w16sdtdh="http://schemas.microsoft.com/office/word/2020/wordml/sdtdatahash">
            <w:pict>
              <v:shape w14:anchorId="5729EF42" id="Ink 13" o:spid="_x0000_s1026" type="#_x0000_t75" style="position:absolute;margin-left:-337.9pt;margin-top:4.3pt;width:4.4pt;height:3.2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">
                <v:imagedata r:id="rId206" o:title=""/>
              </v:shape>
            </w:pict>
          </mc:Fallback>
        </mc:AlternateContent>
      </w:r>
      <w:r w:rsidR="00E57A6A">
        <w:rPr>
          <w:rFonts w:ascii="Arial" w:hAnsi="Arial" w:cs="Arial"/>
          <w:b/>
          <w:bCs/>
          <w:noProof/>
          <w:sz w:val="24"/>
          <w:szCs w:val="24"/>
        </w:rPr>
        <mc:AlternateContent>
          <mc:Choice Requires="wpi">
            <w:drawing>
              <wp:anchor distT="0" distB="0" distL="114300" distR="114300" simplePos="0" relativeHeight="251655680" behindDoc="0" locked="0" layoutInCell="1" allowOverlap="1" wp14:anchorId="519E0107" wp14:editId="4F931FE8">
                <wp:simplePos x="0" y="0"/>
                <wp:positionH relativeFrom="column">
                  <wp:posOffset>-3703235</wp:posOffset>
                </wp:positionH>
                <wp:positionV relativeFrom="paragraph">
                  <wp:posOffset>37150</wp:posOffset>
                </wp:positionV>
                <wp:extent cx="31320" cy="20880"/>
                <wp:effectExtent l="38100" t="38100" r="45085" b="55880"/>
                <wp:wrapNone/>
                <wp:docPr id="11" name="Ink 11"/>
                <wp:cNvGraphicFramePr/>
                <a:graphic xmlns:a="http://schemas.openxmlformats.org/drawingml/2006/main">
                  <a:graphicData uri="http://schemas.microsoft.com/office/word/2010/wordprocessingInk">
                    <w14:contentPart bwMode="auto" r:id="rId207">
                      <w14:nvContentPartPr>
                        <w14:cNvContentPartPr/>
                      </w14:nvContentPartPr>
                      <w14:xfrm>
                        <a:off x="0" y="0"/>
                        <a:ext cx="31320" cy="20880"/>
                      </w14:xfrm>
                    </w14:contentPart>
                  </a:graphicData>
                </a:graphic>
              </wp:anchor>
            </w:drawing>
          </mc:Choice>
          <mc:Fallback xmlns:w16sdtdh="http://schemas.microsoft.com/office/word/2020/wordml/sdtdatahash">
            <w:pict>
              <v:shape w14:anchorId="23F402D2" id="Ink 11" o:spid="_x0000_s1026" type="#_x0000_t75" style="position:absolute;margin-left:-292.3pt;margin-top:2.25pt;width:3.85pt;height:3.1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">
                <v:imagedata r:id="rId208" o:title=""/>
              </v:shape>
            </w:pict>
          </mc:Fallback>
        </mc:AlternateContent>
      </w:r>
      <w:r w:rsidR="001F62D9">
        <w:rPr>
          <w:rFonts w:ascii="Arial" w:hAnsi="Arial" w:cs="Arial"/>
          <w:b/>
          <w:bCs/>
          <w:sz w:val="24"/>
          <w:szCs w:val="24"/>
        </w:rPr>
        <w:br w:type="page"/>
      </w:r>
    </w:p>
    <w:p w14:paraId="19D13124" w14:textId="77777777" w:rsidR="005D7349" w:rsidRDefault="005D7349" w:rsidP="004E7F97">
      <w:pPr>
        <w:spacing w:after="0" w:line="240" w:lineRule="auto"/>
        <w:ind w:left="-426" w:right="-426"/>
        <w:jc w:val="both"/>
        <w:rPr>
          <w:rFonts w:ascii="Arial" w:hAnsi="Arial" w:cs="Arial"/>
          <w:b/>
          <w:bCs/>
          <w:sz w:val="24"/>
          <w:szCs w:val="24"/>
        </w:rPr>
      </w:pPr>
    </w:p>
    <w:p w14:paraId="187F5BFD" w14:textId="506A51CE" w:rsidR="00AB5D69" w:rsidRDefault="00AB5D69" w:rsidP="004E7F97">
      <w:pPr>
        <w:spacing w:after="0" w:line="240" w:lineRule="auto"/>
        <w:ind w:left="-426" w:right="-426"/>
        <w:jc w:val="both"/>
        <w:rPr>
          <w:rFonts w:ascii="Arial" w:hAnsi="Arial" w:cs="Arial"/>
          <w:b/>
          <w:bCs/>
          <w:sz w:val="24"/>
          <w:szCs w:val="24"/>
        </w:rPr>
      </w:pPr>
      <w:r w:rsidRPr="00C10350">
        <w:rPr>
          <w:rFonts w:ascii="Arial" w:hAnsi="Arial" w:cs="Arial"/>
          <w:b/>
          <w:bCs/>
          <w:sz w:val="24"/>
          <w:szCs w:val="24"/>
        </w:rPr>
        <w:t>Marking Key:</w:t>
      </w:r>
    </w:p>
    <w:p w14:paraId="023B2176" w14:textId="317F535B" w:rsidR="00703450" w:rsidRDefault="00703450" w:rsidP="001F62D9">
      <w:pPr>
        <w:spacing w:after="0" w:line="240" w:lineRule="auto"/>
        <w:ind w:left="-709" w:right="-426"/>
        <w:jc w:val="both"/>
        <w:rPr>
          <w:rFonts w:ascii="Arial" w:hAnsi="Arial" w:cs="Arial"/>
          <w:b/>
          <w:bCs/>
          <w:sz w:val="24"/>
          <w:szCs w:val="24"/>
        </w:rPr>
      </w:pPr>
    </w:p>
    <w:p w14:paraId="7CAD9955" w14:textId="3122BE39" w:rsidR="00703450" w:rsidRPr="00703450" w:rsidRDefault="00703450" w:rsidP="00341B2F">
      <w:pPr>
        <w:spacing w:after="0" w:line="240" w:lineRule="auto"/>
        <w:ind w:left="-426" w:right="-426"/>
        <w:jc w:val="both"/>
        <w:rPr>
          <w:rFonts w:ascii="Arial" w:hAnsi="Arial" w:cs="Arial"/>
          <w:sz w:val="24"/>
          <w:szCs w:val="24"/>
        </w:rPr>
      </w:pPr>
      <w:r w:rsidRPr="00703450">
        <w:rPr>
          <w:rFonts w:ascii="Arial" w:hAnsi="Arial" w:cs="Arial"/>
          <w:sz w:val="24"/>
          <w:szCs w:val="24"/>
        </w:rPr>
        <w:t>Part (a)</w:t>
      </w:r>
    </w:p>
    <w:tbl>
      <w:tblPr>
        <w:tblStyle w:val="TableGrid"/>
        <w:tblW w:w="10774" w:type="dxa"/>
        <w:tblInd w:w="-460" w:type="dxa"/>
        <w:tblLook w:val="04A0" w:firstRow="1" w:lastRow="0" w:firstColumn="1" w:lastColumn="0" w:noHBand="0" w:noVBand="1"/>
      </w:tblPr>
      <w:tblGrid>
        <w:gridCol w:w="9972"/>
        <w:gridCol w:w="802"/>
      </w:tblGrid>
      <w:tr w:rsidR="00AB5D69" w:rsidRPr="00C10350" w14:paraId="64B9892D" w14:textId="77777777" w:rsidTr="00AE72E9">
        <w:tc>
          <w:tcPr>
            <w:tcW w:w="9972" w:type="dxa"/>
          </w:tcPr>
          <w:p w14:paraId="68F8BFDD"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29E58203"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61420B" w:rsidRPr="0061420B" w14:paraId="6DA72881" w14:textId="77777777" w:rsidTr="00AE72E9">
        <w:tc>
          <w:tcPr>
            <w:tcW w:w="9972" w:type="dxa"/>
          </w:tcPr>
          <w:p w14:paraId="6CAE7612" w14:textId="52011108" w:rsidR="00AE72E9" w:rsidRPr="0061420B" w:rsidRDefault="00AE72E9" w:rsidP="00AE72E9">
            <w:pPr>
              <w:spacing w:before="20" w:afterLines="20" w:after="48" w:line="240" w:lineRule="auto"/>
              <w:ind w:right="113"/>
              <w:jc w:val="both"/>
              <w:rPr>
                <w:rFonts w:ascii="Arial" w:hAnsi="Arial" w:cs="Arial"/>
                <w:bCs/>
                <w:sz w:val="24"/>
                <w:szCs w:val="24"/>
              </w:rPr>
            </w:pPr>
            <w:r w:rsidRPr="0061420B">
              <w:rPr>
                <w:rFonts w:ascii="Arial" w:eastAsia="Times New Roman" w:hAnsi="Arial" w:cs="Arial"/>
                <w:sz w:val="24"/>
                <w:szCs w:val="24"/>
                <w:lang w:val="en-US" w:eastAsia="en-AU"/>
              </w:rPr>
              <w:t>Draws a line that represents a neat, accurate cross section.</w:t>
            </w:r>
          </w:p>
        </w:tc>
        <w:tc>
          <w:tcPr>
            <w:tcW w:w="802" w:type="dxa"/>
          </w:tcPr>
          <w:p w14:paraId="7BF47E88" w14:textId="40DCF6A9" w:rsidR="00AE72E9" w:rsidRPr="0061420B" w:rsidRDefault="00AE72E9" w:rsidP="00AE72E9">
            <w:pPr>
              <w:spacing w:before="20" w:afterLines="20" w:after="48" w:line="240" w:lineRule="auto"/>
              <w:ind w:right="-108"/>
              <w:jc w:val="center"/>
              <w:rPr>
                <w:rFonts w:ascii="Arial" w:hAnsi="Arial" w:cs="Arial"/>
                <w:bCs/>
                <w:sz w:val="24"/>
                <w:szCs w:val="24"/>
              </w:rPr>
            </w:pPr>
            <w:r w:rsidRPr="0061420B">
              <w:rPr>
                <w:rFonts w:ascii="Arial" w:hAnsi="Arial" w:cs="Arial"/>
                <w:bCs/>
                <w:sz w:val="24"/>
                <w:szCs w:val="24"/>
              </w:rPr>
              <w:t>3</w:t>
            </w:r>
          </w:p>
        </w:tc>
      </w:tr>
      <w:tr w:rsidR="0061420B" w:rsidRPr="0061420B" w14:paraId="46E87533" w14:textId="77777777" w:rsidTr="00AE72E9">
        <w:tc>
          <w:tcPr>
            <w:tcW w:w="9972" w:type="dxa"/>
          </w:tcPr>
          <w:p w14:paraId="58D83D5A" w14:textId="2A8E8B46" w:rsidR="00AE72E9" w:rsidRPr="0061420B" w:rsidRDefault="00AE72E9" w:rsidP="00AE72E9">
            <w:pPr>
              <w:spacing w:before="20" w:afterLines="20" w:after="48" w:line="240" w:lineRule="auto"/>
              <w:ind w:right="113"/>
              <w:jc w:val="both"/>
              <w:rPr>
                <w:rFonts w:ascii="Arial" w:hAnsi="Arial" w:cs="Arial"/>
                <w:bCs/>
                <w:sz w:val="24"/>
                <w:szCs w:val="24"/>
              </w:rPr>
            </w:pPr>
            <w:r w:rsidRPr="0061420B">
              <w:rPr>
                <w:rFonts w:ascii="Arial" w:eastAsia="Times New Roman" w:hAnsi="Arial" w:cs="Arial"/>
                <w:sz w:val="24"/>
                <w:szCs w:val="24"/>
                <w:lang w:val="en-US" w:eastAsia="en-AU"/>
              </w:rPr>
              <w:t>Draws a line that represents a cross section that is, at least in part, neat and accurate; contains two or more significant deviations from the exemplar cross section.</w:t>
            </w:r>
          </w:p>
        </w:tc>
        <w:tc>
          <w:tcPr>
            <w:tcW w:w="802" w:type="dxa"/>
          </w:tcPr>
          <w:p w14:paraId="7AB683BA" w14:textId="77EF8CE1" w:rsidR="00AE72E9" w:rsidRPr="0061420B" w:rsidRDefault="00AE72E9" w:rsidP="00AE72E9">
            <w:pPr>
              <w:spacing w:before="20" w:afterLines="20" w:after="48" w:line="240" w:lineRule="auto"/>
              <w:ind w:right="-108"/>
              <w:jc w:val="center"/>
              <w:rPr>
                <w:rFonts w:ascii="Arial" w:hAnsi="Arial" w:cs="Arial"/>
                <w:bCs/>
                <w:sz w:val="24"/>
                <w:szCs w:val="24"/>
              </w:rPr>
            </w:pPr>
            <w:r w:rsidRPr="0061420B">
              <w:rPr>
                <w:rFonts w:ascii="Arial" w:hAnsi="Arial" w:cs="Arial"/>
                <w:bCs/>
                <w:sz w:val="24"/>
                <w:szCs w:val="24"/>
              </w:rPr>
              <w:t>2</w:t>
            </w:r>
          </w:p>
        </w:tc>
      </w:tr>
      <w:tr w:rsidR="0061420B" w:rsidRPr="0061420B" w14:paraId="573D8403" w14:textId="77777777" w:rsidTr="00AE72E9">
        <w:tc>
          <w:tcPr>
            <w:tcW w:w="9972" w:type="dxa"/>
          </w:tcPr>
          <w:p w14:paraId="19FE7CFE" w14:textId="3981B514" w:rsidR="00AE72E9" w:rsidRPr="0061420B" w:rsidRDefault="00AE72E9" w:rsidP="00AE72E9">
            <w:pPr>
              <w:spacing w:before="20" w:afterLines="20" w:after="48" w:line="240" w:lineRule="auto"/>
              <w:ind w:right="113"/>
              <w:jc w:val="both"/>
              <w:rPr>
                <w:rFonts w:ascii="Arial" w:hAnsi="Arial" w:cs="Arial"/>
                <w:bCs/>
                <w:sz w:val="24"/>
                <w:szCs w:val="24"/>
              </w:rPr>
            </w:pPr>
            <w:r w:rsidRPr="0061420B">
              <w:rPr>
                <w:rFonts w:ascii="Arial" w:hAnsi="Arial" w:cs="Arial"/>
                <w:bCs/>
                <w:sz w:val="24"/>
                <w:szCs w:val="24"/>
              </w:rPr>
              <w:t xml:space="preserve">Draws a line that is limited in its neatness and/or accuracy; contains several </w:t>
            </w:r>
            <w:r w:rsidRPr="0061420B">
              <w:rPr>
                <w:rFonts w:ascii="Arial" w:eastAsia="Times New Roman" w:hAnsi="Arial" w:cs="Arial"/>
                <w:sz w:val="24"/>
                <w:szCs w:val="24"/>
                <w:lang w:val="en-US" w:eastAsia="en-AU"/>
              </w:rPr>
              <w:t>significant errors against the exemplar cross section.</w:t>
            </w:r>
          </w:p>
        </w:tc>
        <w:tc>
          <w:tcPr>
            <w:tcW w:w="802" w:type="dxa"/>
          </w:tcPr>
          <w:p w14:paraId="530DE601" w14:textId="3BFC8BA0" w:rsidR="00AE72E9" w:rsidRPr="0061420B" w:rsidRDefault="00AE72E9" w:rsidP="00AE72E9">
            <w:pPr>
              <w:spacing w:before="20" w:afterLines="20" w:after="48" w:line="240" w:lineRule="auto"/>
              <w:ind w:right="-108"/>
              <w:jc w:val="center"/>
              <w:rPr>
                <w:rFonts w:ascii="Arial" w:hAnsi="Arial" w:cs="Arial"/>
                <w:bCs/>
                <w:sz w:val="24"/>
                <w:szCs w:val="24"/>
              </w:rPr>
            </w:pPr>
            <w:r w:rsidRPr="0061420B">
              <w:rPr>
                <w:rFonts w:ascii="Arial" w:hAnsi="Arial" w:cs="Arial"/>
                <w:bCs/>
                <w:sz w:val="24"/>
                <w:szCs w:val="24"/>
              </w:rPr>
              <w:t>1</w:t>
            </w:r>
          </w:p>
        </w:tc>
      </w:tr>
      <w:tr w:rsidR="0061420B" w:rsidRPr="0061420B" w14:paraId="005F5F13" w14:textId="77777777" w:rsidTr="00AE72E9">
        <w:tc>
          <w:tcPr>
            <w:tcW w:w="9972" w:type="dxa"/>
          </w:tcPr>
          <w:p w14:paraId="47005F7B" w14:textId="32BE1AC1" w:rsidR="00AE72E9" w:rsidRPr="0061420B" w:rsidRDefault="00AE72E9" w:rsidP="00AE72E9">
            <w:pPr>
              <w:spacing w:before="20" w:afterLines="20" w:after="48" w:line="240" w:lineRule="auto"/>
              <w:ind w:right="113"/>
              <w:jc w:val="both"/>
              <w:rPr>
                <w:rFonts w:ascii="Arial" w:hAnsi="Arial" w:cs="Arial"/>
                <w:bCs/>
                <w:sz w:val="24"/>
                <w:szCs w:val="24"/>
              </w:rPr>
            </w:pPr>
            <w:r w:rsidRPr="0061420B">
              <w:rPr>
                <w:rFonts w:ascii="Arial" w:hAnsi="Arial" w:cs="Arial"/>
                <w:bCs/>
                <w:sz w:val="24"/>
                <w:szCs w:val="24"/>
              </w:rPr>
              <w:t>No reasonable attempt made.</w:t>
            </w:r>
          </w:p>
        </w:tc>
        <w:tc>
          <w:tcPr>
            <w:tcW w:w="802" w:type="dxa"/>
          </w:tcPr>
          <w:p w14:paraId="745BC9F3" w14:textId="62854493" w:rsidR="00AE72E9" w:rsidRPr="0061420B" w:rsidRDefault="00AE72E9" w:rsidP="00AE72E9">
            <w:pPr>
              <w:spacing w:before="20" w:afterLines="20" w:after="48" w:line="240" w:lineRule="auto"/>
              <w:ind w:right="-108"/>
              <w:jc w:val="center"/>
              <w:rPr>
                <w:rFonts w:ascii="Arial" w:hAnsi="Arial" w:cs="Arial"/>
                <w:bCs/>
                <w:sz w:val="24"/>
                <w:szCs w:val="24"/>
              </w:rPr>
            </w:pPr>
            <w:r w:rsidRPr="0061420B">
              <w:rPr>
                <w:rFonts w:ascii="Arial" w:hAnsi="Arial" w:cs="Arial"/>
                <w:bCs/>
                <w:sz w:val="24"/>
                <w:szCs w:val="24"/>
              </w:rPr>
              <w:t>0</w:t>
            </w:r>
          </w:p>
        </w:tc>
      </w:tr>
      <w:tr w:rsidR="00AE72E9" w:rsidRPr="00C10350" w14:paraId="1CD3EDD8" w14:textId="77777777" w:rsidTr="00AE72E9">
        <w:tc>
          <w:tcPr>
            <w:tcW w:w="9972" w:type="dxa"/>
          </w:tcPr>
          <w:p w14:paraId="40C9DBDE" w14:textId="77777777" w:rsidR="00AE72E9" w:rsidRPr="00C10350" w:rsidRDefault="00AE72E9" w:rsidP="00AE72E9">
            <w:pPr>
              <w:spacing w:before="20" w:afterLines="20" w:after="48"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1B04A8FF" w14:textId="48EA7038" w:rsidR="00AE72E9" w:rsidRPr="00C10350" w:rsidRDefault="00AE72E9" w:rsidP="00AE72E9">
            <w:pPr>
              <w:spacing w:before="20" w:afterLines="20" w:after="48" w:line="240" w:lineRule="auto"/>
              <w:ind w:right="-108"/>
              <w:jc w:val="center"/>
              <w:rPr>
                <w:rFonts w:ascii="Arial" w:hAnsi="Arial" w:cs="Arial"/>
                <w:b/>
                <w:bCs/>
                <w:sz w:val="24"/>
                <w:szCs w:val="24"/>
              </w:rPr>
            </w:pPr>
            <w:r>
              <w:rPr>
                <w:rFonts w:ascii="Arial" w:hAnsi="Arial" w:cs="Arial"/>
                <w:b/>
                <w:bCs/>
                <w:sz w:val="24"/>
                <w:szCs w:val="24"/>
              </w:rPr>
              <w:t>3</w:t>
            </w:r>
          </w:p>
        </w:tc>
      </w:tr>
    </w:tbl>
    <w:p w14:paraId="09583B95" w14:textId="7E86C96B" w:rsidR="00AB5D69" w:rsidRDefault="00AB5D69" w:rsidP="00AB5D69">
      <w:pPr>
        <w:spacing w:after="0" w:line="240" w:lineRule="auto"/>
        <w:ind w:left="-709" w:right="-426"/>
        <w:jc w:val="both"/>
        <w:rPr>
          <w:rFonts w:ascii="Arial" w:hAnsi="Arial" w:cs="Arial"/>
          <w:bCs/>
          <w:sz w:val="24"/>
          <w:szCs w:val="24"/>
        </w:rPr>
      </w:pPr>
    </w:p>
    <w:p w14:paraId="13EA01CA" w14:textId="77777777" w:rsidR="001F62D9" w:rsidRPr="00E95A10" w:rsidRDefault="001F62D9" w:rsidP="00AB5D69">
      <w:pPr>
        <w:spacing w:after="0" w:line="240" w:lineRule="auto"/>
        <w:ind w:left="-709" w:right="-426"/>
        <w:jc w:val="both"/>
        <w:rPr>
          <w:rFonts w:ascii="Arial" w:hAnsi="Arial" w:cs="Arial"/>
          <w:bCs/>
          <w:sz w:val="24"/>
          <w:szCs w:val="24"/>
        </w:rPr>
      </w:pPr>
    </w:p>
    <w:p w14:paraId="18F27AE1" w14:textId="3E47EB07" w:rsidR="00AB5D69" w:rsidRDefault="00703450" w:rsidP="00341B2F">
      <w:pPr>
        <w:spacing w:after="0" w:line="240" w:lineRule="auto"/>
        <w:ind w:left="-426"/>
        <w:rPr>
          <w:rFonts w:ascii="Arial" w:hAnsi="Arial" w:cs="Arial"/>
          <w:bCs/>
          <w:sz w:val="24"/>
          <w:szCs w:val="24"/>
        </w:rPr>
      </w:pPr>
      <w:r>
        <w:rPr>
          <w:rFonts w:ascii="Arial" w:hAnsi="Arial" w:cs="Arial"/>
          <w:bCs/>
          <w:sz w:val="24"/>
          <w:szCs w:val="24"/>
        </w:rPr>
        <w:t xml:space="preserve">Part (b) </w:t>
      </w:r>
    </w:p>
    <w:tbl>
      <w:tblPr>
        <w:tblStyle w:val="TableGrid"/>
        <w:tblW w:w="10774" w:type="dxa"/>
        <w:tblInd w:w="-460" w:type="dxa"/>
        <w:tblLook w:val="04A0" w:firstRow="1" w:lastRow="0" w:firstColumn="1" w:lastColumn="0" w:noHBand="0" w:noVBand="1"/>
      </w:tblPr>
      <w:tblGrid>
        <w:gridCol w:w="9972"/>
        <w:gridCol w:w="802"/>
      </w:tblGrid>
      <w:tr w:rsidR="0071006A" w:rsidRPr="00C10350" w14:paraId="36B7EA82" w14:textId="77777777" w:rsidTr="0071006A">
        <w:tc>
          <w:tcPr>
            <w:tcW w:w="10065" w:type="dxa"/>
          </w:tcPr>
          <w:p w14:paraId="61840D74" w14:textId="77777777" w:rsidR="0071006A" w:rsidRPr="00C10350" w:rsidRDefault="0071006A" w:rsidP="00703450">
            <w:pPr>
              <w:spacing w:beforeLines="20" w:before="48" w:afterLines="20" w:after="48"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22050C5C" w14:textId="77777777" w:rsidR="0071006A" w:rsidRPr="00C10350" w:rsidRDefault="0071006A" w:rsidP="00703450">
            <w:pPr>
              <w:spacing w:beforeLines="20" w:before="48" w:afterLines="20" w:after="48"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71006A" w:rsidRPr="00C10350" w14:paraId="1DD7C7BF" w14:textId="77777777" w:rsidTr="0071006A">
        <w:tc>
          <w:tcPr>
            <w:tcW w:w="10065" w:type="dxa"/>
          </w:tcPr>
          <w:p w14:paraId="48AC42D6" w14:textId="5332D6EF" w:rsidR="0071006A" w:rsidRPr="00C10350" w:rsidRDefault="0071006A" w:rsidP="00703450">
            <w:pPr>
              <w:widowControl w:val="0"/>
              <w:autoSpaceDE w:val="0"/>
              <w:autoSpaceDN w:val="0"/>
              <w:adjustRightInd w:val="0"/>
              <w:spacing w:beforeLines="20" w:before="48" w:afterLines="20" w:after="48"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Correctly locates and labels </w:t>
            </w:r>
            <w:r w:rsidR="00DA5A6C">
              <w:rPr>
                <w:rFonts w:ascii="Arial" w:eastAsia="Times New Roman" w:hAnsi="Arial" w:cs="Arial"/>
                <w:sz w:val="24"/>
                <w:szCs w:val="24"/>
                <w:lang w:val="en-US" w:eastAsia="en-AU"/>
              </w:rPr>
              <w:t xml:space="preserve">both </w:t>
            </w:r>
            <w:r>
              <w:rPr>
                <w:rFonts w:ascii="Arial" w:eastAsia="Times New Roman" w:hAnsi="Arial" w:cs="Arial"/>
                <w:sz w:val="24"/>
                <w:szCs w:val="24"/>
                <w:lang w:val="en-US" w:eastAsia="en-AU"/>
              </w:rPr>
              <w:t>Arthur Highwa</w:t>
            </w:r>
            <w:r w:rsidR="00DA5A6C">
              <w:rPr>
                <w:rFonts w:ascii="Arial" w:eastAsia="Times New Roman" w:hAnsi="Arial" w:cs="Arial"/>
                <w:sz w:val="24"/>
                <w:szCs w:val="24"/>
                <w:lang w:val="en-US" w:eastAsia="en-AU"/>
              </w:rPr>
              <w:t>y and forest/scrub.</w:t>
            </w:r>
          </w:p>
        </w:tc>
        <w:tc>
          <w:tcPr>
            <w:tcW w:w="709" w:type="dxa"/>
          </w:tcPr>
          <w:p w14:paraId="138CDBC5" w14:textId="58E461B0" w:rsidR="0071006A" w:rsidRPr="00C10350" w:rsidRDefault="00DA5A6C" w:rsidP="00703450">
            <w:pPr>
              <w:spacing w:beforeLines="20" w:before="48" w:afterLines="20" w:after="48" w:line="240" w:lineRule="auto"/>
              <w:ind w:right="-108"/>
              <w:jc w:val="center"/>
              <w:rPr>
                <w:rFonts w:ascii="Arial" w:hAnsi="Arial" w:cs="Arial"/>
                <w:bCs/>
                <w:sz w:val="24"/>
                <w:szCs w:val="24"/>
              </w:rPr>
            </w:pPr>
            <w:r>
              <w:rPr>
                <w:rFonts w:ascii="Arial" w:hAnsi="Arial" w:cs="Arial"/>
                <w:bCs/>
                <w:sz w:val="24"/>
                <w:szCs w:val="24"/>
              </w:rPr>
              <w:t>2</w:t>
            </w:r>
          </w:p>
        </w:tc>
      </w:tr>
      <w:tr w:rsidR="0071006A" w:rsidRPr="00C10350" w14:paraId="5EA0184C" w14:textId="77777777" w:rsidTr="0071006A">
        <w:tc>
          <w:tcPr>
            <w:tcW w:w="10065" w:type="dxa"/>
          </w:tcPr>
          <w:p w14:paraId="06411EFD" w14:textId="6F1106F0" w:rsidR="0071006A" w:rsidRPr="00C10350" w:rsidRDefault="0071006A" w:rsidP="00703450">
            <w:pPr>
              <w:spacing w:beforeLines="20" w:before="48" w:afterLines="20" w:after="48" w:line="240" w:lineRule="auto"/>
              <w:ind w:right="113"/>
              <w:jc w:val="both"/>
              <w:rPr>
                <w:rFonts w:ascii="Arial" w:hAnsi="Arial" w:cs="Arial"/>
                <w:bCs/>
                <w:sz w:val="24"/>
                <w:szCs w:val="24"/>
              </w:rPr>
            </w:pPr>
            <w:r>
              <w:rPr>
                <w:rFonts w:ascii="Arial" w:eastAsia="Times New Roman" w:hAnsi="Arial" w:cs="Arial"/>
                <w:sz w:val="24"/>
                <w:szCs w:val="24"/>
                <w:lang w:val="en-US" w:eastAsia="en-AU"/>
              </w:rPr>
              <w:t xml:space="preserve">Correctly locates and labels </w:t>
            </w:r>
            <w:r w:rsidR="00DA5A6C">
              <w:rPr>
                <w:rFonts w:ascii="Arial" w:eastAsia="Times New Roman" w:hAnsi="Arial" w:cs="Arial"/>
                <w:sz w:val="24"/>
                <w:szCs w:val="24"/>
                <w:lang w:val="en-US" w:eastAsia="en-AU"/>
              </w:rPr>
              <w:t>only one of Arthur Highway and forest/scrub.</w:t>
            </w:r>
          </w:p>
        </w:tc>
        <w:tc>
          <w:tcPr>
            <w:tcW w:w="709" w:type="dxa"/>
          </w:tcPr>
          <w:p w14:paraId="0B4E8710" w14:textId="77777777" w:rsidR="0071006A" w:rsidRPr="00C10350" w:rsidRDefault="0071006A" w:rsidP="00703450">
            <w:pPr>
              <w:spacing w:beforeLines="20" w:before="48" w:afterLines="20" w:after="48" w:line="240" w:lineRule="auto"/>
              <w:ind w:right="-108"/>
              <w:jc w:val="center"/>
              <w:rPr>
                <w:rFonts w:ascii="Arial" w:hAnsi="Arial" w:cs="Arial"/>
                <w:bCs/>
                <w:sz w:val="24"/>
                <w:szCs w:val="24"/>
              </w:rPr>
            </w:pPr>
            <w:r>
              <w:rPr>
                <w:rFonts w:ascii="Arial" w:hAnsi="Arial" w:cs="Arial"/>
                <w:bCs/>
                <w:sz w:val="24"/>
                <w:szCs w:val="24"/>
              </w:rPr>
              <w:t>1</w:t>
            </w:r>
          </w:p>
        </w:tc>
      </w:tr>
      <w:tr w:rsidR="0071006A" w:rsidRPr="00C10350" w14:paraId="6C6C9AC2" w14:textId="77777777" w:rsidTr="0071006A">
        <w:tc>
          <w:tcPr>
            <w:tcW w:w="10065" w:type="dxa"/>
          </w:tcPr>
          <w:p w14:paraId="49651A13" w14:textId="77777777" w:rsidR="0071006A" w:rsidRPr="00C10350" w:rsidRDefault="0071006A" w:rsidP="00703450">
            <w:pPr>
              <w:spacing w:beforeLines="20" w:before="48" w:afterLines="20" w:after="48"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709" w:type="dxa"/>
          </w:tcPr>
          <w:p w14:paraId="46A6147B" w14:textId="22CCF914" w:rsidR="0071006A" w:rsidRPr="00C10350" w:rsidRDefault="004066E1" w:rsidP="00703450">
            <w:pPr>
              <w:spacing w:beforeLines="20" w:before="48" w:afterLines="20" w:after="48" w:line="240" w:lineRule="auto"/>
              <w:ind w:right="-108"/>
              <w:jc w:val="center"/>
              <w:rPr>
                <w:rFonts w:ascii="Arial" w:hAnsi="Arial" w:cs="Arial"/>
                <w:b/>
                <w:bCs/>
                <w:sz w:val="24"/>
                <w:szCs w:val="24"/>
              </w:rPr>
            </w:pPr>
            <w:r>
              <w:rPr>
                <w:rFonts w:ascii="Arial" w:hAnsi="Arial" w:cs="Arial"/>
                <w:b/>
                <w:bCs/>
                <w:sz w:val="24"/>
                <w:szCs w:val="24"/>
              </w:rPr>
              <w:t>2</w:t>
            </w:r>
          </w:p>
        </w:tc>
      </w:tr>
    </w:tbl>
    <w:p w14:paraId="2960C29C" w14:textId="77777777" w:rsidR="00AB5D69" w:rsidRDefault="00AB5D69">
      <w:pPr>
        <w:spacing w:after="0" w:line="240" w:lineRule="auto"/>
        <w:rPr>
          <w:rFonts w:ascii="Arial" w:hAnsi="Arial" w:cs="Arial"/>
          <w:bCs/>
          <w:sz w:val="24"/>
          <w:szCs w:val="24"/>
        </w:rPr>
      </w:pPr>
    </w:p>
    <w:p w14:paraId="107B99DA" w14:textId="77777777" w:rsidR="00A46124" w:rsidRDefault="00A46124">
      <w:pPr>
        <w:spacing w:after="0" w:line="240" w:lineRule="auto"/>
        <w:rPr>
          <w:rFonts w:ascii="Arial" w:hAnsi="Arial" w:cs="Arial"/>
          <w:bCs/>
          <w:sz w:val="24"/>
          <w:szCs w:val="24"/>
        </w:rPr>
      </w:pPr>
      <w:r>
        <w:rPr>
          <w:rFonts w:ascii="Arial" w:hAnsi="Arial" w:cs="Arial"/>
          <w:bCs/>
          <w:sz w:val="24"/>
          <w:szCs w:val="24"/>
        </w:rPr>
        <w:br w:type="page"/>
      </w:r>
    </w:p>
    <w:p w14:paraId="745CB5C7" w14:textId="77777777" w:rsidR="00E63283" w:rsidRDefault="00E63283" w:rsidP="000F3599">
      <w:pPr>
        <w:spacing w:after="0" w:line="240" w:lineRule="auto"/>
        <w:ind w:left="-709"/>
        <w:rPr>
          <w:rFonts w:ascii="Arial" w:hAnsi="Arial" w:cs="Arial"/>
          <w:sz w:val="24"/>
          <w:szCs w:val="24"/>
        </w:rPr>
      </w:pPr>
    </w:p>
    <w:p w14:paraId="628E844E" w14:textId="0E8DE37C" w:rsidR="000F3599" w:rsidRDefault="000F3599" w:rsidP="000F3599">
      <w:pPr>
        <w:spacing w:after="0" w:line="240" w:lineRule="auto"/>
        <w:ind w:left="-709"/>
        <w:rPr>
          <w:rFonts w:ascii="Arial" w:hAnsi="Arial" w:cs="Arial"/>
          <w:sz w:val="24"/>
          <w:szCs w:val="24"/>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E64059">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sidR="00A323F3">
        <w:rPr>
          <w:rFonts w:ascii="Arial" w:hAnsi="Arial" w:cs="Arial"/>
          <w:sz w:val="24"/>
          <w:szCs w:val="24"/>
        </w:rPr>
        <w:t>2017</w:t>
      </w:r>
    </w:p>
    <w:p w14:paraId="6E92B051" w14:textId="77777777" w:rsidR="007B6222" w:rsidRPr="00E95A10" w:rsidRDefault="007B6222" w:rsidP="007B6222">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43392" behindDoc="0" locked="0" layoutInCell="1" allowOverlap="1" wp14:anchorId="40F86DCF" wp14:editId="68C79926">
                <wp:simplePos x="0" y="0"/>
                <wp:positionH relativeFrom="margin">
                  <wp:align>right</wp:align>
                </wp:positionH>
                <wp:positionV relativeFrom="paragraph">
                  <wp:posOffset>104140</wp:posOffset>
                </wp:positionV>
                <wp:extent cx="6677025" cy="1775460"/>
                <wp:effectExtent l="0" t="0" r="28575" b="1524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775460"/>
                        </a:xfrm>
                        <a:prstGeom prst="rect">
                          <a:avLst/>
                        </a:prstGeom>
                        <a:solidFill>
                          <a:srgbClr val="FFFFFF"/>
                        </a:solidFill>
                        <a:ln w="9525">
                          <a:solidFill>
                            <a:schemeClr val="tx1"/>
                          </a:solidFill>
                          <a:miter lim="800000"/>
                          <a:headEnd/>
                          <a:tailEnd/>
                        </a:ln>
                      </wps:spPr>
                      <wps:txbx>
                        <w:txbxContent>
                          <w:p w14:paraId="7332D068" w14:textId="7A5BFDE5" w:rsidR="00783897" w:rsidRPr="0010522E" w:rsidRDefault="00783897" w:rsidP="0061420B">
                            <w:pPr>
                              <w:tabs>
                                <w:tab w:val="left" w:pos="9072"/>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26</w:t>
                            </w:r>
                            <w:r>
                              <w:rPr>
                                <w:rFonts w:ascii="Arial" w:hAnsi="Arial" w:cs="Arial"/>
                                <w:b/>
                                <w:sz w:val="24"/>
                                <w:szCs w:val="24"/>
                              </w:rPr>
                              <w:tab/>
                              <w:t>(6 marks)</w:t>
                            </w:r>
                          </w:p>
                          <w:p w14:paraId="7F7213A0" w14:textId="77777777" w:rsidR="00783897" w:rsidRDefault="00783897" w:rsidP="007B6222">
                            <w:pPr>
                              <w:tabs>
                                <w:tab w:val="left" w:pos="705"/>
                              </w:tabs>
                              <w:spacing w:after="0" w:line="240" w:lineRule="auto"/>
                              <w:rPr>
                                <w:rFonts w:ascii="Arial" w:hAnsi="Arial" w:cs="Arial"/>
                                <w:sz w:val="24"/>
                                <w:szCs w:val="24"/>
                              </w:rPr>
                            </w:pPr>
                          </w:p>
                          <w:p w14:paraId="5667D44A" w14:textId="69D33D4E" w:rsidR="00783897" w:rsidRDefault="00783897" w:rsidP="007B6222">
                            <w:pPr>
                              <w:tabs>
                                <w:tab w:val="left" w:pos="705"/>
                              </w:tabs>
                              <w:spacing w:after="0" w:line="240" w:lineRule="auto"/>
                              <w:rPr>
                                <w:rFonts w:ascii="Arial" w:hAnsi="Arial" w:cs="Arial"/>
                                <w:sz w:val="24"/>
                                <w:szCs w:val="24"/>
                              </w:rPr>
                            </w:pPr>
                            <w:r>
                              <w:rPr>
                                <w:rFonts w:ascii="Arial" w:hAnsi="Arial" w:cs="Arial"/>
                                <w:sz w:val="24"/>
                                <w:szCs w:val="24"/>
                              </w:rPr>
                              <w:t>Consider a scenario whereby a 10-metre wave, generated from a natural hazard, such as a storm surge or tsunami, approaches the map area from the south.</w:t>
                            </w:r>
                          </w:p>
                          <w:p w14:paraId="6847FBC3" w14:textId="77777777" w:rsidR="00783897" w:rsidRDefault="00783897" w:rsidP="007B6222">
                            <w:pPr>
                              <w:tabs>
                                <w:tab w:val="left" w:pos="705"/>
                              </w:tabs>
                              <w:spacing w:after="0" w:line="240" w:lineRule="auto"/>
                              <w:rPr>
                                <w:rFonts w:ascii="Arial" w:hAnsi="Arial" w:cs="Arial"/>
                                <w:sz w:val="24"/>
                                <w:szCs w:val="24"/>
                              </w:rPr>
                            </w:pPr>
                          </w:p>
                          <w:p w14:paraId="2C9262B9" w14:textId="1564EDA9" w:rsidR="00783897" w:rsidRPr="0061420B" w:rsidRDefault="00783897" w:rsidP="00932E88">
                            <w:pPr>
                              <w:pStyle w:val="ListParagraph"/>
                              <w:numPr>
                                <w:ilvl w:val="0"/>
                                <w:numId w:val="31"/>
                              </w:numPr>
                              <w:ind w:left="567" w:hanging="567"/>
                              <w:rPr>
                                <w:rFonts w:ascii="Arial" w:hAnsi="Arial" w:cs="Arial"/>
                                <w:bCs/>
                                <w:lang w:val="en-GB"/>
                              </w:rPr>
                            </w:pPr>
                            <w:r w:rsidRPr="0061420B">
                              <w:rPr>
                                <w:rFonts w:ascii="Arial" w:hAnsi="Arial" w:cs="Arial"/>
                                <w:bCs/>
                                <w:lang w:val="en-GB"/>
                              </w:rPr>
                              <w:t xml:space="preserve">With reference to </w:t>
                            </w:r>
                            <w:r w:rsidRPr="00841855">
                              <w:rPr>
                                <w:rFonts w:ascii="Arial" w:hAnsi="Arial" w:cs="Arial"/>
                                <w:b/>
                                <w:lang w:val="en-GB"/>
                              </w:rPr>
                              <w:t>Source 1</w:t>
                            </w:r>
                            <w:r w:rsidRPr="0061420B">
                              <w:rPr>
                                <w:rFonts w:ascii="Arial" w:hAnsi="Arial" w:cs="Arial"/>
                                <w:bCs/>
                                <w:lang w:val="en-GB"/>
                              </w:rPr>
                              <w:t xml:space="preserve">, identify </w:t>
                            </w:r>
                            <w:r w:rsidRPr="00841855">
                              <w:rPr>
                                <w:rFonts w:ascii="Arial" w:hAnsi="Arial" w:cs="Arial"/>
                                <w:b/>
                                <w:lang w:val="en-GB"/>
                              </w:rPr>
                              <w:t>one</w:t>
                            </w:r>
                            <w:r w:rsidRPr="0061420B">
                              <w:rPr>
                                <w:rFonts w:ascii="Arial" w:hAnsi="Arial" w:cs="Arial"/>
                                <w:bCs/>
                                <w:lang w:val="en-GB"/>
                              </w:rPr>
                              <w:t xml:space="preserve"> natural feature </w:t>
                            </w:r>
                            <w:r>
                              <w:rPr>
                                <w:rFonts w:ascii="Arial" w:hAnsi="Arial" w:cs="Arial"/>
                                <w:b/>
                                <w:lang w:val="en-GB"/>
                              </w:rPr>
                              <w:t>or one</w:t>
                            </w:r>
                            <w:r w:rsidRPr="0061420B">
                              <w:rPr>
                                <w:rFonts w:ascii="Arial" w:hAnsi="Arial" w:cs="Arial"/>
                                <w:bCs/>
                                <w:lang w:val="en-GB"/>
                              </w:rPr>
                              <w:t xml:space="preserve"> cultural feature that may be vulnerable to such a hazard and use map evidence to </w:t>
                            </w:r>
                            <w:r>
                              <w:rPr>
                                <w:rFonts w:ascii="Arial" w:hAnsi="Arial" w:cs="Arial"/>
                                <w:bCs/>
                                <w:lang w:val="en-GB"/>
                              </w:rPr>
                              <w:t>propose</w:t>
                            </w:r>
                            <w:r w:rsidRPr="0061420B">
                              <w:rPr>
                                <w:rFonts w:ascii="Arial" w:hAnsi="Arial" w:cs="Arial"/>
                                <w:bCs/>
                                <w:lang w:val="en-GB"/>
                              </w:rPr>
                              <w:t xml:space="preserve"> reasons for its vulnerability.</w:t>
                            </w:r>
                          </w:p>
                          <w:p w14:paraId="06E228DB" w14:textId="77777777" w:rsidR="00783897" w:rsidRPr="00027B14" w:rsidRDefault="00783897" w:rsidP="007B6222">
                            <w:pPr>
                              <w:spacing w:after="0" w:line="240" w:lineRule="auto"/>
                              <w:jc w:val="right"/>
                              <w:rPr>
                                <w:rFonts w:ascii="Arial" w:hAnsi="Arial" w:cs="Arial"/>
                                <w:bCs/>
                                <w:sz w:val="24"/>
                                <w:szCs w:val="24"/>
                                <w:lang w:val="en-GB"/>
                              </w:rPr>
                            </w:pPr>
                            <w:r>
                              <w:rPr>
                                <w:rFonts w:ascii="Arial" w:hAnsi="Arial" w:cs="Arial"/>
                                <w:bCs/>
                                <w:sz w:val="24"/>
                                <w:szCs w:val="24"/>
                                <w:lang w:val="en-GB"/>
                              </w:rPr>
                              <w:t>(3 marks)</w:t>
                            </w:r>
                          </w:p>
                          <w:p w14:paraId="2D45FE46" w14:textId="77777777" w:rsidR="00783897" w:rsidRPr="004524F1" w:rsidRDefault="00783897" w:rsidP="007B6222">
                            <w:pPr>
                              <w:spacing w:after="0" w:line="240" w:lineRule="auto"/>
                              <w:rPr>
                                <w:rFonts w:ascii="Arial" w:hAnsi="Arial" w:cs="Arial"/>
                                <w:sz w:val="24"/>
                                <w:szCs w:val="24"/>
                                <w:lang w:val="en-GB"/>
                              </w:rPr>
                            </w:pPr>
                          </w:p>
                          <w:p w14:paraId="71389D6A" w14:textId="77777777" w:rsidR="00783897" w:rsidRDefault="00783897" w:rsidP="007B6222">
                            <w:pPr>
                              <w:spacing w:after="0" w:line="240" w:lineRule="auto"/>
                              <w:rPr>
                                <w:rFonts w:ascii="Arial" w:hAnsi="Arial" w:cs="Arial"/>
                                <w:bCs/>
                                <w:sz w:val="24"/>
                                <w:szCs w:val="24"/>
                                <w:lang w:val="en-GB"/>
                              </w:rPr>
                            </w:pPr>
                            <w:r w:rsidRPr="00063CB1">
                              <w:rPr>
                                <w:rFonts w:ascii="Arial" w:hAnsi="Arial" w:cs="Arial"/>
                                <w:bCs/>
                                <w:sz w:val="24"/>
                                <w:szCs w:val="24"/>
                                <w:lang w:val="en-GB"/>
                              </w:rPr>
                              <w:t xml:space="preserve">(b) </w:t>
                            </w:r>
                            <w:r>
                              <w:rPr>
                                <w:rFonts w:ascii="Arial" w:hAnsi="Arial" w:cs="Arial"/>
                                <w:bCs/>
                                <w:sz w:val="24"/>
                                <w:szCs w:val="24"/>
                                <w:lang w:val="en-GB"/>
                              </w:rPr>
                              <w:t>Explain</w:t>
                            </w:r>
                            <w:r w:rsidRPr="00063CB1">
                              <w:rPr>
                                <w:rFonts w:ascii="Arial" w:hAnsi="Arial" w:cs="Arial"/>
                                <w:bCs/>
                                <w:sz w:val="24"/>
                                <w:szCs w:val="24"/>
                                <w:lang w:val="en-GB"/>
                              </w:rPr>
                              <w:t xml:space="preserve"> </w:t>
                            </w:r>
                            <w:r>
                              <w:rPr>
                                <w:rFonts w:ascii="Arial" w:hAnsi="Arial" w:cs="Arial"/>
                                <w:bCs/>
                                <w:sz w:val="24"/>
                                <w:szCs w:val="24"/>
                                <w:lang w:val="en-GB"/>
                              </w:rPr>
                              <w:t>one</w:t>
                            </w:r>
                            <w:r w:rsidRPr="00063CB1">
                              <w:rPr>
                                <w:rFonts w:ascii="Arial" w:hAnsi="Arial" w:cs="Arial"/>
                                <w:bCs/>
                                <w:sz w:val="24"/>
                                <w:szCs w:val="24"/>
                                <w:lang w:val="en-GB"/>
                              </w:rPr>
                              <w:t xml:space="preserve"> possible impact of such a natural hazard</w:t>
                            </w:r>
                            <w:r>
                              <w:rPr>
                                <w:rFonts w:ascii="Arial" w:hAnsi="Arial" w:cs="Arial"/>
                                <w:bCs/>
                                <w:sz w:val="24"/>
                                <w:szCs w:val="24"/>
                                <w:lang w:val="en-GB"/>
                              </w:rPr>
                              <w:t xml:space="preserve"> on the area shown</w:t>
                            </w:r>
                            <w:r w:rsidRPr="00063CB1">
                              <w:rPr>
                                <w:rFonts w:ascii="Arial" w:hAnsi="Arial" w:cs="Arial"/>
                                <w:bCs/>
                                <w:sz w:val="24"/>
                                <w:szCs w:val="24"/>
                                <w:lang w:val="en-GB"/>
                              </w:rPr>
                              <w:t xml:space="preserve">. </w:t>
                            </w:r>
                          </w:p>
                          <w:p w14:paraId="23FBF17B" w14:textId="77777777" w:rsidR="00783897" w:rsidRPr="00063CB1" w:rsidRDefault="00783897" w:rsidP="007B6222">
                            <w:pPr>
                              <w:spacing w:after="0" w:line="240" w:lineRule="auto"/>
                              <w:jc w:val="right"/>
                              <w:rPr>
                                <w:rFonts w:ascii="Arial" w:hAnsi="Arial" w:cs="Arial"/>
                                <w:bCs/>
                                <w:sz w:val="24"/>
                                <w:szCs w:val="24"/>
                                <w:lang w:val="en-GB"/>
                              </w:rPr>
                            </w:pPr>
                            <w:r>
                              <w:rPr>
                                <w:rFonts w:ascii="Arial" w:hAnsi="Arial" w:cs="Arial"/>
                                <w:bCs/>
                                <w:sz w:val="24"/>
                                <w:szCs w:val="24"/>
                                <w:lang w:val="en-GB"/>
                              </w:rPr>
                              <w:t>(2 marks)</w:t>
                            </w:r>
                          </w:p>
                          <w:p w14:paraId="136BCCD5" w14:textId="77777777" w:rsidR="00783897" w:rsidRPr="00A201B4" w:rsidRDefault="00783897" w:rsidP="007B6222">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86DCF" id="_x0000_s1032" type="#_x0000_t202" style="position:absolute;left:0;text-align:left;margin-left:474.55pt;margin-top:8.2pt;width:525.75pt;height:139.8pt;z-index:25164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" strokecolor="black [3213]">
                <v:textbox>
                  <w:txbxContent>
                    <w:p w14:paraId="7332D068" w14:textId="7A5BFDE5" w:rsidR="00783897" w:rsidRPr="0010522E" w:rsidRDefault="00783897" w:rsidP="0061420B">
                      <w:pPr>
                        <w:tabs>
                          <w:tab w:val="left" w:pos="9072"/>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26</w:t>
                      </w:r>
                      <w:r>
                        <w:rPr>
                          <w:rFonts w:ascii="Arial" w:hAnsi="Arial" w:cs="Arial"/>
                          <w:b/>
                          <w:sz w:val="24"/>
                          <w:szCs w:val="24"/>
                        </w:rPr>
                        <w:tab/>
                        <w:t>(6 marks)</w:t>
                      </w:r>
                    </w:p>
                    <w:p w14:paraId="7F7213A0" w14:textId="77777777" w:rsidR="00783897" w:rsidRDefault="00783897" w:rsidP="007B6222">
                      <w:pPr>
                        <w:tabs>
                          <w:tab w:val="left" w:pos="705"/>
                        </w:tabs>
                        <w:spacing w:after="0" w:line="240" w:lineRule="auto"/>
                        <w:rPr>
                          <w:rFonts w:ascii="Arial" w:hAnsi="Arial" w:cs="Arial"/>
                          <w:sz w:val="24"/>
                          <w:szCs w:val="24"/>
                        </w:rPr>
                      </w:pPr>
                    </w:p>
                    <w:p w14:paraId="5667D44A" w14:textId="69D33D4E" w:rsidR="00783897" w:rsidRDefault="00783897" w:rsidP="007B6222">
                      <w:pPr>
                        <w:tabs>
                          <w:tab w:val="left" w:pos="705"/>
                        </w:tabs>
                        <w:spacing w:after="0" w:line="240" w:lineRule="auto"/>
                        <w:rPr>
                          <w:rFonts w:ascii="Arial" w:hAnsi="Arial" w:cs="Arial"/>
                          <w:sz w:val="24"/>
                          <w:szCs w:val="24"/>
                        </w:rPr>
                      </w:pPr>
                      <w:r>
                        <w:rPr>
                          <w:rFonts w:ascii="Arial" w:hAnsi="Arial" w:cs="Arial"/>
                          <w:sz w:val="24"/>
                          <w:szCs w:val="24"/>
                        </w:rPr>
                        <w:t>Consider a scenario whereby a 10-metre wave, generated from a natural hazard, such as a storm surge or tsunami, approaches the map area from the south.</w:t>
                      </w:r>
                    </w:p>
                    <w:p w14:paraId="6847FBC3" w14:textId="77777777" w:rsidR="00783897" w:rsidRDefault="00783897" w:rsidP="007B6222">
                      <w:pPr>
                        <w:tabs>
                          <w:tab w:val="left" w:pos="705"/>
                        </w:tabs>
                        <w:spacing w:after="0" w:line="240" w:lineRule="auto"/>
                        <w:rPr>
                          <w:rFonts w:ascii="Arial" w:hAnsi="Arial" w:cs="Arial"/>
                          <w:sz w:val="24"/>
                          <w:szCs w:val="24"/>
                        </w:rPr>
                      </w:pPr>
                    </w:p>
                    <w:p w14:paraId="2C9262B9" w14:textId="1564EDA9" w:rsidR="00783897" w:rsidRPr="0061420B" w:rsidRDefault="00783897" w:rsidP="00932E88">
                      <w:pPr>
                        <w:pStyle w:val="ListParagraph"/>
                        <w:numPr>
                          <w:ilvl w:val="0"/>
                          <w:numId w:val="31"/>
                        </w:numPr>
                        <w:ind w:left="567" w:hanging="567"/>
                        <w:rPr>
                          <w:rFonts w:ascii="Arial" w:hAnsi="Arial" w:cs="Arial"/>
                          <w:bCs/>
                          <w:lang w:val="en-GB"/>
                        </w:rPr>
                      </w:pPr>
                      <w:r w:rsidRPr="0061420B">
                        <w:rPr>
                          <w:rFonts w:ascii="Arial" w:hAnsi="Arial" w:cs="Arial"/>
                          <w:bCs/>
                          <w:lang w:val="en-GB"/>
                        </w:rPr>
                        <w:t xml:space="preserve">With reference to </w:t>
                      </w:r>
                      <w:r w:rsidRPr="00841855">
                        <w:rPr>
                          <w:rFonts w:ascii="Arial" w:hAnsi="Arial" w:cs="Arial"/>
                          <w:b/>
                          <w:lang w:val="en-GB"/>
                        </w:rPr>
                        <w:t>Source 1</w:t>
                      </w:r>
                      <w:r w:rsidRPr="0061420B">
                        <w:rPr>
                          <w:rFonts w:ascii="Arial" w:hAnsi="Arial" w:cs="Arial"/>
                          <w:bCs/>
                          <w:lang w:val="en-GB"/>
                        </w:rPr>
                        <w:t xml:space="preserve">, identify </w:t>
                      </w:r>
                      <w:r w:rsidRPr="00841855">
                        <w:rPr>
                          <w:rFonts w:ascii="Arial" w:hAnsi="Arial" w:cs="Arial"/>
                          <w:b/>
                          <w:lang w:val="en-GB"/>
                        </w:rPr>
                        <w:t>one</w:t>
                      </w:r>
                      <w:r w:rsidRPr="0061420B">
                        <w:rPr>
                          <w:rFonts w:ascii="Arial" w:hAnsi="Arial" w:cs="Arial"/>
                          <w:bCs/>
                          <w:lang w:val="en-GB"/>
                        </w:rPr>
                        <w:t xml:space="preserve"> natural feature </w:t>
                      </w:r>
                      <w:r>
                        <w:rPr>
                          <w:rFonts w:ascii="Arial" w:hAnsi="Arial" w:cs="Arial"/>
                          <w:b/>
                          <w:lang w:val="en-GB"/>
                        </w:rPr>
                        <w:t>or one</w:t>
                      </w:r>
                      <w:r w:rsidRPr="0061420B">
                        <w:rPr>
                          <w:rFonts w:ascii="Arial" w:hAnsi="Arial" w:cs="Arial"/>
                          <w:bCs/>
                          <w:lang w:val="en-GB"/>
                        </w:rPr>
                        <w:t xml:space="preserve"> cultural feature that may be vulnerable to such a hazard and use map evidence to </w:t>
                      </w:r>
                      <w:r>
                        <w:rPr>
                          <w:rFonts w:ascii="Arial" w:hAnsi="Arial" w:cs="Arial"/>
                          <w:bCs/>
                          <w:lang w:val="en-GB"/>
                        </w:rPr>
                        <w:t>propose</w:t>
                      </w:r>
                      <w:r w:rsidRPr="0061420B">
                        <w:rPr>
                          <w:rFonts w:ascii="Arial" w:hAnsi="Arial" w:cs="Arial"/>
                          <w:bCs/>
                          <w:lang w:val="en-GB"/>
                        </w:rPr>
                        <w:t xml:space="preserve"> reasons for its vulnerability.</w:t>
                      </w:r>
                    </w:p>
                    <w:p w14:paraId="06E228DB" w14:textId="77777777" w:rsidR="00783897" w:rsidRPr="00027B14" w:rsidRDefault="00783897" w:rsidP="007B6222">
                      <w:pPr>
                        <w:spacing w:after="0" w:line="240" w:lineRule="auto"/>
                        <w:jc w:val="right"/>
                        <w:rPr>
                          <w:rFonts w:ascii="Arial" w:hAnsi="Arial" w:cs="Arial"/>
                          <w:bCs/>
                          <w:sz w:val="24"/>
                          <w:szCs w:val="24"/>
                          <w:lang w:val="en-GB"/>
                        </w:rPr>
                      </w:pPr>
                      <w:r>
                        <w:rPr>
                          <w:rFonts w:ascii="Arial" w:hAnsi="Arial" w:cs="Arial"/>
                          <w:bCs/>
                          <w:sz w:val="24"/>
                          <w:szCs w:val="24"/>
                          <w:lang w:val="en-GB"/>
                        </w:rPr>
                        <w:t>(3 marks)</w:t>
                      </w:r>
                    </w:p>
                    <w:p w14:paraId="2D45FE46" w14:textId="77777777" w:rsidR="00783897" w:rsidRPr="004524F1" w:rsidRDefault="00783897" w:rsidP="007B6222">
                      <w:pPr>
                        <w:spacing w:after="0" w:line="240" w:lineRule="auto"/>
                        <w:rPr>
                          <w:rFonts w:ascii="Arial" w:hAnsi="Arial" w:cs="Arial"/>
                          <w:sz w:val="24"/>
                          <w:szCs w:val="24"/>
                          <w:lang w:val="en-GB"/>
                        </w:rPr>
                      </w:pPr>
                    </w:p>
                    <w:p w14:paraId="71389D6A" w14:textId="77777777" w:rsidR="00783897" w:rsidRDefault="00783897" w:rsidP="007B6222">
                      <w:pPr>
                        <w:spacing w:after="0" w:line="240" w:lineRule="auto"/>
                        <w:rPr>
                          <w:rFonts w:ascii="Arial" w:hAnsi="Arial" w:cs="Arial"/>
                          <w:bCs/>
                          <w:sz w:val="24"/>
                          <w:szCs w:val="24"/>
                          <w:lang w:val="en-GB"/>
                        </w:rPr>
                      </w:pPr>
                      <w:r w:rsidRPr="00063CB1">
                        <w:rPr>
                          <w:rFonts w:ascii="Arial" w:hAnsi="Arial" w:cs="Arial"/>
                          <w:bCs/>
                          <w:sz w:val="24"/>
                          <w:szCs w:val="24"/>
                          <w:lang w:val="en-GB"/>
                        </w:rPr>
                        <w:t xml:space="preserve">(b) </w:t>
                      </w:r>
                      <w:r>
                        <w:rPr>
                          <w:rFonts w:ascii="Arial" w:hAnsi="Arial" w:cs="Arial"/>
                          <w:bCs/>
                          <w:sz w:val="24"/>
                          <w:szCs w:val="24"/>
                          <w:lang w:val="en-GB"/>
                        </w:rPr>
                        <w:t>Explain</w:t>
                      </w:r>
                      <w:r w:rsidRPr="00063CB1">
                        <w:rPr>
                          <w:rFonts w:ascii="Arial" w:hAnsi="Arial" w:cs="Arial"/>
                          <w:bCs/>
                          <w:sz w:val="24"/>
                          <w:szCs w:val="24"/>
                          <w:lang w:val="en-GB"/>
                        </w:rPr>
                        <w:t xml:space="preserve"> </w:t>
                      </w:r>
                      <w:r>
                        <w:rPr>
                          <w:rFonts w:ascii="Arial" w:hAnsi="Arial" w:cs="Arial"/>
                          <w:bCs/>
                          <w:sz w:val="24"/>
                          <w:szCs w:val="24"/>
                          <w:lang w:val="en-GB"/>
                        </w:rPr>
                        <w:t>one</w:t>
                      </w:r>
                      <w:r w:rsidRPr="00063CB1">
                        <w:rPr>
                          <w:rFonts w:ascii="Arial" w:hAnsi="Arial" w:cs="Arial"/>
                          <w:bCs/>
                          <w:sz w:val="24"/>
                          <w:szCs w:val="24"/>
                          <w:lang w:val="en-GB"/>
                        </w:rPr>
                        <w:t xml:space="preserve"> possible impact of such a natural hazard</w:t>
                      </w:r>
                      <w:r>
                        <w:rPr>
                          <w:rFonts w:ascii="Arial" w:hAnsi="Arial" w:cs="Arial"/>
                          <w:bCs/>
                          <w:sz w:val="24"/>
                          <w:szCs w:val="24"/>
                          <w:lang w:val="en-GB"/>
                        </w:rPr>
                        <w:t xml:space="preserve"> on the area shown</w:t>
                      </w:r>
                      <w:r w:rsidRPr="00063CB1">
                        <w:rPr>
                          <w:rFonts w:ascii="Arial" w:hAnsi="Arial" w:cs="Arial"/>
                          <w:bCs/>
                          <w:sz w:val="24"/>
                          <w:szCs w:val="24"/>
                          <w:lang w:val="en-GB"/>
                        </w:rPr>
                        <w:t xml:space="preserve">. </w:t>
                      </w:r>
                    </w:p>
                    <w:p w14:paraId="23FBF17B" w14:textId="77777777" w:rsidR="00783897" w:rsidRPr="00063CB1" w:rsidRDefault="00783897" w:rsidP="007B6222">
                      <w:pPr>
                        <w:spacing w:after="0" w:line="240" w:lineRule="auto"/>
                        <w:jc w:val="right"/>
                        <w:rPr>
                          <w:rFonts w:ascii="Arial" w:hAnsi="Arial" w:cs="Arial"/>
                          <w:bCs/>
                          <w:sz w:val="24"/>
                          <w:szCs w:val="24"/>
                          <w:lang w:val="en-GB"/>
                        </w:rPr>
                      </w:pPr>
                      <w:r>
                        <w:rPr>
                          <w:rFonts w:ascii="Arial" w:hAnsi="Arial" w:cs="Arial"/>
                          <w:bCs/>
                          <w:sz w:val="24"/>
                          <w:szCs w:val="24"/>
                          <w:lang w:val="en-GB"/>
                        </w:rPr>
                        <w:t>(2 marks)</w:t>
                      </w:r>
                    </w:p>
                    <w:p w14:paraId="136BCCD5" w14:textId="77777777" w:rsidR="00783897" w:rsidRPr="00A201B4" w:rsidRDefault="00783897" w:rsidP="007B6222">
                      <w:pPr>
                        <w:spacing w:after="0"/>
                        <w:rPr>
                          <w:sz w:val="24"/>
                          <w:szCs w:val="24"/>
                        </w:rPr>
                      </w:pPr>
                    </w:p>
                  </w:txbxContent>
                </v:textbox>
                <w10:wrap anchorx="margin"/>
              </v:shape>
            </w:pict>
          </mc:Fallback>
        </mc:AlternateContent>
      </w:r>
    </w:p>
    <w:p w14:paraId="0C82FD27" w14:textId="77777777" w:rsidR="007B6222" w:rsidRPr="00E95A10" w:rsidRDefault="007B6222" w:rsidP="007B6222">
      <w:pPr>
        <w:tabs>
          <w:tab w:val="left" w:pos="540"/>
          <w:tab w:val="right" w:pos="9540"/>
        </w:tabs>
        <w:spacing w:after="0" w:line="240" w:lineRule="auto"/>
        <w:ind w:left="-18" w:right="-426"/>
        <w:rPr>
          <w:rFonts w:ascii="Arial" w:hAnsi="Arial" w:cs="Arial"/>
          <w:sz w:val="24"/>
          <w:szCs w:val="24"/>
        </w:rPr>
      </w:pPr>
    </w:p>
    <w:p w14:paraId="18368009" w14:textId="77777777" w:rsidR="007B6222" w:rsidRPr="00E95A10" w:rsidRDefault="007B6222" w:rsidP="007B6222">
      <w:pPr>
        <w:spacing w:after="0"/>
        <w:ind w:left="-709" w:right="-426"/>
        <w:jc w:val="both"/>
        <w:rPr>
          <w:rFonts w:ascii="Arial" w:hAnsi="Arial" w:cs="Arial"/>
          <w:sz w:val="24"/>
          <w:szCs w:val="24"/>
        </w:rPr>
      </w:pPr>
    </w:p>
    <w:p w14:paraId="7DDA9BF4" w14:textId="77777777" w:rsidR="007B6222" w:rsidRPr="00E95A10" w:rsidRDefault="007B6222" w:rsidP="007B6222">
      <w:pPr>
        <w:spacing w:after="0"/>
        <w:ind w:left="-709" w:right="-426"/>
        <w:jc w:val="both"/>
        <w:rPr>
          <w:rFonts w:ascii="Arial" w:hAnsi="Arial" w:cs="Arial"/>
          <w:sz w:val="24"/>
          <w:szCs w:val="24"/>
        </w:rPr>
      </w:pPr>
    </w:p>
    <w:p w14:paraId="469DD2CE" w14:textId="77777777" w:rsidR="007B6222" w:rsidRPr="00E95A10" w:rsidRDefault="007B6222" w:rsidP="007B6222">
      <w:pPr>
        <w:spacing w:after="0"/>
        <w:ind w:left="-709" w:right="-426"/>
        <w:jc w:val="both"/>
        <w:rPr>
          <w:rFonts w:ascii="Arial" w:hAnsi="Arial" w:cs="Arial"/>
          <w:sz w:val="24"/>
          <w:szCs w:val="24"/>
        </w:rPr>
      </w:pPr>
    </w:p>
    <w:p w14:paraId="2FAD09B8" w14:textId="77777777" w:rsidR="007B6222" w:rsidRPr="00E95A10" w:rsidRDefault="007B6222" w:rsidP="007B6222">
      <w:pPr>
        <w:widowControl w:val="0"/>
        <w:autoSpaceDE w:val="0"/>
        <w:autoSpaceDN w:val="0"/>
        <w:adjustRightInd w:val="0"/>
        <w:spacing w:after="0" w:line="240" w:lineRule="auto"/>
        <w:ind w:right="-426"/>
        <w:rPr>
          <w:rFonts w:ascii="Arial" w:hAnsi="Arial" w:cs="Arial"/>
          <w:bCs/>
          <w:sz w:val="24"/>
          <w:szCs w:val="24"/>
        </w:rPr>
      </w:pPr>
    </w:p>
    <w:p w14:paraId="1C5AAC5E" w14:textId="77777777" w:rsidR="007B6222" w:rsidRPr="00E95A10" w:rsidRDefault="007B6222" w:rsidP="007B6222">
      <w:pPr>
        <w:spacing w:after="0" w:line="240" w:lineRule="auto"/>
        <w:ind w:right="-426"/>
        <w:rPr>
          <w:rFonts w:ascii="Arial" w:hAnsi="Arial" w:cs="Arial"/>
          <w:b/>
          <w:bCs/>
          <w:sz w:val="24"/>
          <w:szCs w:val="24"/>
        </w:rPr>
      </w:pPr>
    </w:p>
    <w:p w14:paraId="5D93416D" w14:textId="77777777" w:rsidR="007B6222" w:rsidRDefault="007B6222" w:rsidP="007B6222">
      <w:pPr>
        <w:spacing w:after="0" w:line="240" w:lineRule="auto"/>
        <w:ind w:left="-709" w:right="142"/>
        <w:rPr>
          <w:rFonts w:ascii="Arial" w:hAnsi="Arial" w:cs="Arial"/>
          <w:b/>
          <w:bCs/>
          <w:sz w:val="24"/>
          <w:szCs w:val="24"/>
        </w:rPr>
      </w:pPr>
    </w:p>
    <w:p w14:paraId="7541E409" w14:textId="77777777" w:rsidR="007B6222" w:rsidRDefault="007B6222" w:rsidP="007B6222">
      <w:pPr>
        <w:spacing w:after="0" w:line="240" w:lineRule="auto"/>
        <w:ind w:left="-709" w:right="142"/>
        <w:rPr>
          <w:rFonts w:ascii="Arial" w:hAnsi="Arial" w:cs="Arial"/>
          <w:b/>
          <w:bCs/>
          <w:sz w:val="24"/>
          <w:szCs w:val="24"/>
        </w:rPr>
      </w:pPr>
    </w:p>
    <w:p w14:paraId="7BD62D9E" w14:textId="77777777" w:rsidR="007B6222" w:rsidRDefault="007B6222" w:rsidP="007B6222">
      <w:pPr>
        <w:spacing w:after="0" w:line="240" w:lineRule="auto"/>
        <w:ind w:left="-709" w:right="142"/>
        <w:rPr>
          <w:rFonts w:ascii="Arial" w:hAnsi="Arial" w:cs="Arial"/>
          <w:b/>
          <w:bCs/>
          <w:sz w:val="24"/>
          <w:szCs w:val="24"/>
        </w:rPr>
      </w:pPr>
    </w:p>
    <w:p w14:paraId="455C4B69" w14:textId="77777777" w:rsidR="00546CD8" w:rsidRDefault="00546CD8" w:rsidP="007B6222">
      <w:pPr>
        <w:spacing w:after="0" w:line="240" w:lineRule="auto"/>
        <w:ind w:left="-709" w:right="142"/>
        <w:rPr>
          <w:rFonts w:ascii="Arial" w:hAnsi="Arial" w:cs="Arial"/>
          <w:b/>
          <w:bCs/>
          <w:sz w:val="24"/>
          <w:szCs w:val="24"/>
        </w:rPr>
      </w:pPr>
    </w:p>
    <w:p w14:paraId="62A10C72" w14:textId="41145DB9" w:rsidR="007B6222" w:rsidRDefault="007B6222" w:rsidP="007B6222">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5767499B" w14:textId="77777777" w:rsidR="007B6222" w:rsidRPr="006E3DE3" w:rsidRDefault="007B6222" w:rsidP="007B6222">
      <w:pPr>
        <w:spacing w:after="0" w:line="240" w:lineRule="auto"/>
        <w:ind w:left="-709" w:right="142"/>
        <w:rPr>
          <w:rFonts w:ascii="Arial" w:hAnsi="Arial" w:cs="Arial"/>
          <w:b/>
          <w:bCs/>
          <w:sz w:val="12"/>
          <w:szCs w:val="12"/>
        </w:rPr>
      </w:pPr>
    </w:p>
    <w:p w14:paraId="307F9122" w14:textId="77777777" w:rsidR="007B6222" w:rsidRDefault="007B6222" w:rsidP="00932E88">
      <w:pPr>
        <w:pStyle w:val="ListParagraph"/>
        <w:numPr>
          <w:ilvl w:val="0"/>
          <w:numId w:val="21"/>
        </w:numPr>
        <w:spacing w:before="40" w:line="264" w:lineRule="auto"/>
        <w:ind w:right="142"/>
        <w:contextualSpacing w:val="0"/>
        <w:rPr>
          <w:rFonts w:ascii="Arial" w:hAnsi="Arial" w:cs="Arial"/>
        </w:rPr>
      </w:pPr>
      <w:r w:rsidRPr="006E3DE3">
        <w:rPr>
          <w:rFonts w:ascii="Arial" w:hAnsi="Arial" w:cs="Arial"/>
        </w:rPr>
        <w:t>Identify, describe and interpret spatial patterns (including land use, settlement and transport), and spatial relationships between natural and cultural features on maps</w:t>
      </w:r>
      <w:r>
        <w:rPr>
          <w:rFonts w:ascii="Arial" w:hAnsi="Arial" w:cs="Arial"/>
        </w:rPr>
        <w:t>.</w:t>
      </w:r>
    </w:p>
    <w:p w14:paraId="28EF8651" w14:textId="77777777" w:rsidR="007B6222" w:rsidRPr="006E3DE3" w:rsidRDefault="007B6222" w:rsidP="00932E88">
      <w:pPr>
        <w:pStyle w:val="ListParagraph"/>
        <w:numPr>
          <w:ilvl w:val="0"/>
          <w:numId w:val="21"/>
        </w:numPr>
        <w:spacing w:before="40" w:line="264" w:lineRule="auto"/>
        <w:ind w:right="142"/>
        <w:contextualSpacing w:val="0"/>
        <w:rPr>
          <w:rFonts w:ascii="Arial" w:hAnsi="Arial" w:cs="Arial"/>
        </w:rPr>
      </w:pPr>
      <w:r>
        <w:rPr>
          <w:rFonts w:ascii="Arial" w:hAnsi="Arial" w:cs="Arial"/>
        </w:rPr>
        <w:t>T</w:t>
      </w:r>
      <w:r w:rsidRPr="00760606">
        <w:rPr>
          <w:rFonts w:ascii="Arial" w:hAnsi="Arial" w:cs="Arial"/>
        </w:rPr>
        <w:t>he physical and human factors that explain why some places and people are more vulnerable to the hazard than others</w:t>
      </w:r>
    </w:p>
    <w:p w14:paraId="0800976A" w14:textId="77777777" w:rsidR="007B6222" w:rsidRPr="00420929" w:rsidRDefault="007B6222" w:rsidP="007B6222">
      <w:pPr>
        <w:spacing w:after="0" w:line="240" w:lineRule="auto"/>
        <w:ind w:left="-709" w:right="142"/>
        <w:rPr>
          <w:rFonts w:ascii="Arial" w:hAnsi="Arial" w:cs="Arial"/>
          <w:sz w:val="12"/>
          <w:szCs w:val="12"/>
        </w:rPr>
      </w:pPr>
    </w:p>
    <w:p w14:paraId="19BD63A6" w14:textId="77777777" w:rsidR="007B6222" w:rsidRDefault="007B6222" w:rsidP="007B6222">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11A49C3E" w14:textId="3A804C44" w:rsidR="007B6222" w:rsidRPr="00394C54" w:rsidRDefault="007B6222" w:rsidP="007B6222">
      <w:pPr>
        <w:spacing w:after="0" w:line="240" w:lineRule="auto"/>
        <w:ind w:left="-709" w:right="142"/>
        <w:rPr>
          <w:rFonts w:ascii="Arial" w:hAnsi="Arial" w:cs="Arial"/>
          <w:b/>
          <w:bCs/>
          <w:sz w:val="24"/>
          <w:szCs w:val="24"/>
        </w:rPr>
      </w:pPr>
      <w:r w:rsidRPr="004E7F97">
        <w:rPr>
          <w:rFonts w:ascii="Arial" w:hAnsi="Arial" w:cs="Arial"/>
          <w:i/>
          <w:iCs/>
          <w:sz w:val="24"/>
          <w:szCs w:val="24"/>
        </w:rPr>
        <w:t>Identify:</w:t>
      </w:r>
      <w:r w:rsidR="004E7F97">
        <w:rPr>
          <w:rFonts w:ascii="Arial" w:hAnsi="Arial" w:cs="Arial"/>
          <w:sz w:val="24"/>
          <w:szCs w:val="24"/>
        </w:rPr>
        <w:tab/>
      </w:r>
      <w:r w:rsidRPr="00394C54">
        <w:rPr>
          <w:rFonts w:ascii="Arial" w:hAnsi="Arial" w:cs="Arial"/>
          <w:sz w:val="24"/>
          <w:szCs w:val="24"/>
        </w:rPr>
        <w:t>recognise and name</w:t>
      </w:r>
      <w:r>
        <w:rPr>
          <w:rFonts w:ascii="Arial" w:hAnsi="Arial" w:cs="Arial"/>
          <w:sz w:val="24"/>
          <w:szCs w:val="24"/>
        </w:rPr>
        <w:t>.</w:t>
      </w:r>
    </w:p>
    <w:p w14:paraId="730AAE31" w14:textId="1A1366EF" w:rsidR="007B6222" w:rsidRPr="00394C54" w:rsidRDefault="007B6222" w:rsidP="004E7F97">
      <w:pPr>
        <w:spacing w:after="0" w:line="240" w:lineRule="auto"/>
        <w:ind w:left="709" w:right="142" w:hanging="1418"/>
        <w:rPr>
          <w:rFonts w:ascii="Arial" w:hAnsi="Arial" w:cs="Arial"/>
          <w:sz w:val="24"/>
          <w:szCs w:val="24"/>
        </w:rPr>
      </w:pPr>
      <w:r w:rsidRPr="004E7F97">
        <w:rPr>
          <w:rFonts w:ascii="Arial" w:hAnsi="Arial" w:cs="Arial"/>
          <w:i/>
          <w:iCs/>
          <w:sz w:val="24"/>
          <w:szCs w:val="24"/>
        </w:rPr>
        <w:t>Propose</w:t>
      </w:r>
      <w:r w:rsidRPr="00394C54">
        <w:rPr>
          <w:rFonts w:ascii="Arial" w:hAnsi="Arial" w:cs="Arial"/>
          <w:sz w:val="24"/>
          <w:szCs w:val="24"/>
        </w:rPr>
        <w:t>:</w:t>
      </w:r>
      <w:r w:rsidR="004E7F97">
        <w:rPr>
          <w:rFonts w:ascii="Arial" w:hAnsi="Arial" w:cs="Arial"/>
          <w:sz w:val="24"/>
          <w:szCs w:val="24"/>
        </w:rPr>
        <w:tab/>
        <w:t>p</w:t>
      </w:r>
      <w:r w:rsidRPr="00394C54">
        <w:rPr>
          <w:rFonts w:ascii="Arial" w:hAnsi="Arial" w:cs="Arial"/>
          <w:sz w:val="24"/>
          <w:szCs w:val="24"/>
        </w:rPr>
        <w:t>ut forward (for example, a point of view, idea, argument, suggestion) for consideration or action</w:t>
      </w:r>
      <w:r>
        <w:rPr>
          <w:rFonts w:ascii="Arial" w:hAnsi="Arial" w:cs="Arial"/>
          <w:sz w:val="24"/>
          <w:szCs w:val="24"/>
        </w:rPr>
        <w:t>.</w:t>
      </w:r>
    </w:p>
    <w:p w14:paraId="7BC98C6D" w14:textId="77777777" w:rsidR="007B6222" w:rsidRPr="00420929" w:rsidRDefault="007B6222" w:rsidP="007B6222">
      <w:pPr>
        <w:spacing w:after="0" w:line="240" w:lineRule="auto"/>
        <w:ind w:left="-709" w:right="142"/>
        <w:rPr>
          <w:rFonts w:ascii="Arial" w:hAnsi="Arial" w:cs="Arial"/>
          <w:bCs/>
          <w:sz w:val="12"/>
          <w:szCs w:val="12"/>
        </w:rPr>
      </w:pPr>
    </w:p>
    <w:p w14:paraId="7E1D30E6" w14:textId="3D169C27" w:rsidR="007B6222" w:rsidRDefault="007B6222" w:rsidP="007B6222">
      <w:pPr>
        <w:spacing w:after="0" w:line="240" w:lineRule="auto"/>
        <w:ind w:left="-709" w:right="142"/>
        <w:jc w:val="both"/>
        <w:rPr>
          <w:rFonts w:ascii="Arial" w:hAnsi="Arial" w:cs="Arial"/>
          <w:b/>
          <w:bCs/>
          <w:sz w:val="24"/>
          <w:szCs w:val="24"/>
        </w:rPr>
      </w:pPr>
      <w:r w:rsidRPr="00C10350">
        <w:rPr>
          <w:rFonts w:ascii="Arial" w:hAnsi="Arial" w:cs="Arial"/>
          <w:b/>
          <w:bCs/>
          <w:sz w:val="24"/>
          <w:szCs w:val="24"/>
        </w:rPr>
        <w:t>Teacher Notes:</w:t>
      </w:r>
    </w:p>
    <w:p w14:paraId="40E9D8C6" w14:textId="77777777" w:rsidR="007B6222" w:rsidRDefault="007B6222" w:rsidP="007B6222">
      <w:pPr>
        <w:spacing w:after="0" w:line="240" w:lineRule="auto"/>
        <w:ind w:left="-709" w:right="142"/>
        <w:jc w:val="both"/>
        <w:rPr>
          <w:rFonts w:ascii="Arial" w:hAnsi="Arial" w:cs="Arial"/>
          <w:sz w:val="24"/>
          <w:szCs w:val="24"/>
        </w:rPr>
      </w:pPr>
      <w:r w:rsidRPr="00C51DD4">
        <w:rPr>
          <w:rFonts w:ascii="Arial" w:hAnsi="Arial" w:cs="Arial"/>
          <w:sz w:val="24"/>
          <w:szCs w:val="24"/>
        </w:rPr>
        <w:t>Some possible features that could be identified</w:t>
      </w:r>
      <w:r>
        <w:rPr>
          <w:rFonts w:ascii="Arial" w:hAnsi="Arial" w:cs="Arial"/>
          <w:sz w:val="24"/>
          <w:szCs w:val="24"/>
        </w:rPr>
        <w:t xml:space="preserve"> as being vulnerable to such a hazard:</w:t>
      </w:r>
    </w:p>
    <w:p w14:paraId="662DE916" w14:textId="77777777" w:rsidR="007B6222" w:rsidRDefault="007B6222" w:rsidP="00932E88">
      <w:pPr>
        <w:pStyle w:val="ListParagraph"/>
        <w:numPr>
          <w:ilvl w:val="0"/>
          <w:numId w:val="22"/>
        </w:numPr>
        <w:ind w:right="142"/>
        <w:jc w:val="both"/>
        <w:rPr>
          <w:rFonts w:ascii="Arial" w:hAnsi="Arial" w:cs="Arial"/>
        </w:rPr>
        <w:sectPr w:rsidR="007B6222" w:rsidSect="00DC20B4">
          <w:headerReference w:type="first" r:id="rId209"/>
          <w:footerReference w:type="first" r:id="rId210"/>
          <w:pgSz w:w="11907" w:h="16840" w:code="9"/>
          <w:pgMar w:top="568" w:right="850" w:bottom="289" w:left="1134" w:header="709" w:footer="57" w:gutter="0"/>
          <w:pgNumType w:start="2"/>
          <w:cols w:space="708"/>
          <w:titlePg/>
          <w:docGrid w:linePitch="360"/>
        </w:sectPr>
      </w:pPr>
    </w:p>
    <w:p w14:paraId="0A53E3F0" w14:textId="60D641C7" w:rsidR="007B6222" w:rsidRDefault="00805530" w:rsidP="00932E88">
      <w:pPr>
        <w:pStyle w:val="ListParagraph"/>
        <w:numPr>
          <w:ilvl w:val="0"/>
          <w:numId w:val="22"/>
        </w:numPr>
        <w:ind w:right="142"/>
        <w:jc w:val="both"/>
        <w:rPr>
          <w:rFonts w:ascii="Arial" w:hAnsi="Arial" w:cs="Arial"/>
        </w:rPr>
      </w:pPr>
      <w:r>
        <w:rPr>
          <w:rFonts w:ascii="Arial" w:hAnsi="Arial" w:cs="Arial"/>
        </w:rPr>
        <w:t>Any one of the b</w:t>
      </w:r>
      <w:r w:rsidR="007B6222">
        <w:rPr>
          <w:rFonts w:ascii="Arial" w:hAnsi="Arial" w:cs="Arial"/>
        </w:rPr>
        <w:t>uilt-up areas of Seven Mile Beach, Dodges Ferry, Carlton, Lewisham and others; particularly coastal areas thereof.</w:t>
      </w:r>
    </w:p>
    <w:p w14:paraId="4F5C13BA" w14:textId="77777777" w:rsidR="007B6222" w:rsidRDefault="007B6222" w:rsidP="00932E88">
      <w:pPr>
        <w:pStyle w:val="ListParagraph"/>
        <w:numPr>
          <w:ilvl w:val="0"/>
          <w:numId w:val="22"/>
        </w:numPr>
        <w:ind w:right="142"/>
        <w:jc w:val="both"/>
        <w:rPr>
          <w:rFonts w:ascii="Arial" w:hAnsi="Arial" w:cs="Arial"/>
        </w:rPr>
      </w:pPr>
      <w:r>
        <w:rPr>
          <w:rFonts w:ascii="Arial" w:hAnsi="Arial" w:cs="Arial"/>
        </w:rPr>
        <w:t>Beaches such as Seven Mile Beach and Carlton Beach.</w:t>
      </w:r>
    </w:p>
    <w:p w14:paraId="1A6DA07D" w14:textId="77777777" w:rsidR="007B6222" w:rsidRDefault="007B6222" w:rsidP="00932E88">
      <w:pPr>
        <w:pStyle w:val="ListParagraph"/>
        <w:numPr>
          <w:ilvl w:val="0"/>
          <w:numId w:val="22"/>
        </w:numPr>
        <w:ind w:right="142"/>
        <w:jc w:val="both"/>
        <w:rPr>
          <w:rFonts w:ascii="Arial" w:hAnsi="Arial" w:cs="Arial"/>
        </w:rPr>
      </w:pPr>
      <w:r>
        <w:rPr>
          <w:rFonts w:ascii="Arial" w:hAnsi="Arial" w:cs="Arial"/>
        </w:rPr>
        <w:t>Coastal dune systems associated with beaches.</w:t>
      </w:r>
    </w:p>
    <w:p w14:paraId="7AB28DAF" w14:textId="77777777" w:rsidR="007B6222" w:rsidRDefault="007B6222" w:rsidP="00932E88">
      <w:pPr>
        <w:pStyle w:val="ListParagraph"/>
        <w:numPr>
          <w:ilvl w:val="0"/>
          <w:numId w:val="22"/>
        </w:numPr>
        <w:ind w:right="142"/>
        <w:jc w:val="both"/>
        <w:rPr>
          <w:rFonts w:ascii="Arial" w:hAnsi="Arial" w:cs="Arial"/>
        </w:rPr>
      </w:pPr>
      <w:r>
        <w:rPr>
          <w:rFonts w:ascii="Arial" w:hAnsi="Arial" w:cs="Arial"/>
        </w:rPr>
        <w:t>The shellfish farms in Pitt Water.</w:t>
      </w:r>
    </w:p>
    <w:p w14:paraId="2EF26E35" w14:textId="77777777" w:rsidR="007B6222" w:rsidRPr="008E2C2E" w:rsidRDefault="007B6222" w:rsidP="00932E88">
      <w:pPr>
        <w:pStyle w:val="ListParagraph"/>
        <w:numPr>
          <w:ilvl w:val="0"/>
          <w:numId w:val="22"/>
        </w:numPr>
        <w:ind w:right="142"/>
        <w:jc w:val="both"/>
        <w:rPr>
          <w:rFonts w:ascii="Arial" w:hAnsi="Arial" w:cs="Arial"/>
        </w:rPr>
      </w:pPr>
      <w:r>
        <w:rPr>
          <w:rFonts w:ascii="Arial" w:hAnsi="Arial" w:cs="Arial"/>
        </w:rPr>
        <w:t>Hobart Airport.</w:t>
      </w:r>
    </w:p>
    <w:p w14:paraId="257AB601" w14:textId="08F9595B" w:rsidR="007B6222" w:rsidRDefault="007B6222" w:rsidP="00932E88">
      <w:pPr>
        <w:pStyle w:val="ListParagraph"/>
        <w:numPr>
          <w:ilvl w:val="0"/>
          <w:numId w:val="22"/>
        </w:numPr>
        <w:ind w:right="142"/>
        <w:jc w:val="both"/>
        <w:rPr>
          <w:rFonts w:ascii="Arial" w:hAnsi="Arial" w:cs="Arial"/>
        </w:rPr>
      </w:pPr>
      <w:r>
        <w:rPr>
          <w:rFonts w:ascii="Arial" w:hAnsi="Arial" w:cs="Arial"/>
        </w:rPr>
        <w:t>Islands such as the Spectacle Islands.</w:t>
      </w:r>
    </w:p>
    <w:p w14:paraId="60E5BB31" w14:textId="4B4BC002" w:rsidR="00805530" w:rsidRDefault="00805530" w:rsidP="00932E88">
      <w:pPr>
        <w:pStyle w:val="ListParagraph"/>
        <w:numPr>
          <w:ilvl w:val="0"/>
          <w:numId w:val="22"/>
        </w:numPr>
        <w:ind w:right="142"/>
        <w:jc w:val="both"/>
        <w:rPr>
          <w:rFonts w:ascii="Arial" w:hAnsi="Arial" w:cs="Arial"/>
        </w:rPr>
      </w:pPr>
      <w:r>
        <w:rPr>
          <w:rFonts w:ascii="Arial" w:hAnsi="Arial" w:cs="Arial"/>
        </w:rPr>
        <w:t>Other relevant features.</w:t>
      </w:r>
    </w:p>
    <w:p w14:paraId="6FA51A87" w14:textId="77777777" w:rsidR="007B6222" w:rsidRDefault="007B6222" w:rsidP="007B6222">
      <w:pPr>
        <w:spacing w:after="20"/>
        <w:ind w:right="142"/>
        <w:jc w:val="both"/>
        <w:rPr>
          <w:rFonts w:ascii="Arial" w:hAnsi="Arial" w:cs="Arial"/>
        </w:rPr>
        <w:sectPr w:rsidR="007B6222" w:rsidSect="000204A9">
          <w:type w:val="continuous"/>
          <w:pgSz w:w="11907" w:h="16840" w:code="9"/>
          <w:pgMar w:top="568" w:right="850" w:bottom="289" w:left="1134" w:header="709" w:footer="57" w:gutter="0"/>
          <w:pgNumType w:start="2"/>
          <w:cols w:num="2" w:space="708"/>
          <w:titlePg/>
          <w:docGrid w:linePitch="360"/>
        </w:sectPr>
      </w:pPr>
    </w:p>
    <w:p w14:paraId="2BF7A8E7" w14:textId="77777777" w:rsidR="007B6222" w:rsidRPr="00A742BF" w:rsidRDefault="007B6222" w:rsidP="007B6222">
      <w:pPr>
        <w:spacing w:after="20"/>
        <w:ind w:right="142"/>
        <w:jc w:val="both"/>
        <w:rPr>
          <w:rFonts w:ascii="Arial" w:hAnsi="Arial" w:cs="Arial"/>
        </w:rPr>
      </w:pPr>
    </w:p>
    <w:p w14:paraId="57176322" w14:textId="2CCA5BE9" w:rsidR="007B6222" w:rsidRPr="00DE4F1B" w:rsidRDefault="007B6222" w:rsidP="007B6222">
      <w:pPr>
        <w:spacing w:after="0" w:line="240" w:lineRule="auto"/>
        <w:ind w:left="-709" w:right="142"/>
        <w:jc w:val="both"/>
        <w:rPr>
          <w:rFonts w:ascii="Arial" w:hAnsi="Arial" w:cs="Arial"/>
          <w:sz w:val="24"/>
          <w:szCs w:val="24"/>
        </w:rPr>
      </w:pPr>
      <w:r w:rsidRPr="00DE4F1B">
        <w:rPr>
          <w:rFonts w:ascii="Arial" w:hAnsi="Arial" w:cs="Arial"/>
          <w:sz w:val="24"/>
          <w:szCs w:val="24"/>
        </w:rPr>
        <w:t xml:space="preserve">In all cases, the most vulnerable features occur due </w:t>
      </w:r>
      <w:r w:rsidR="00805530">
        <w:rPr>
          <w:rFonts w:ascii="Arial" w:hAnsi="Arial" w:cs="Arial"/>
          <w:sz w:val="24"/>
          <w:szCs w:val="24"/>
        </w:rPr>
        <w:t xml:space="preserve">to </w:t>
      </w:r>
      <w:r w:rsidRPr="00DE4F1B">
        <w:rPr>
          <w:rFonts w:ascii="Arial" w:hAnsi="Arial" w:cs="Arial"/>
          <w:sz w:val="24"/>
          <w:szCs w:val="24"/>
        </w:rPr>
        <w:t>one or more of the following reasons:</w:t>
      </w:r>
    </w:p>
    <w:p w14:paraId="3742F88D" w14:textId="6A34C060" w:rsidR="007B6222" w:rsidRDefault="007B6222" w:rsidP="00932E88">
      <w:pPr>
        <w:pStyle w:val="ListParagraph"/>
        <w:numPr>
          <w:ilvl w:val="0"/>
          <w:numId w:val="23"/>
        </w:numPr>
        <w:ind w:right="142"/>
        <w:jc w:val="both"/>
        <w:rPr>
          <w:rFonts w:ascii="Arial" w:hAnsi="Arial" w:cs="Arial"/>
        </w:rPr>
      </w:pPr>
      <w:r w:rsidRPr="006D573E">
        <w:rPr>
          <w:rFonts w:ascii="Arial" w:hAnsi="Arial" w:cs="Arial"/>
        </w:rPr>
        <w:t>At an elevation of 0-20 metres</w:t>
      </w:r>
      <w:r>
        <w:rPr>
          <w:rFonts w:ascii="Arial" w:hAnsi="Arial" w:cs="Arial"/>
        </w:rPr>
        <w:t>.</w:t>
      </w:r>
      <w:r w:rsidR="00805530">
        <w:rPr>
          <w:rFonts w:ascii="Arial" w:hAnsi="Arial" w:cs="Arial"/>
        </w:rPr>
        <w:t xml:space="preserve"> </w:t>
      </w:r>
      <w:r>
        <w:rPr>
          <w:rFonts w:ascii="Arial" w:hAnsi="Arial" w:cs="Arial"/>
        </w:rPr>
        <w:t xml:space="preserve"> The spit running west-east through the centre of the map, has spot elevation of 6 and 12 metres, showing the low-lying nature of the topography in that area, for example.</w:t>
      </w:r>
    </w:p>
    <w:p w14:paraId="1F4613F7" w14:textId="77777777" w:rsidR="007B6222" w:rsidRDefault="007B6222" w:rsidP="00932E88">
      <w:pPr>
        <w:pStyle w:val="ListParagraph"/>
        <w:numPr>
          <w:ilvl w:val="0"/>
          <w:numId w:val="23"/>
        </w:numPr>
        <w:ind w:right="142"/>
        <w:jc w:val="both"/>
        <w:rPr>
          <w:rFonts w:ascii="Arial" w:hAnsi="Arial" w:cs="Arial"/>
        </w:rPr>
      </w:pPr>
      <w:r>
        <w:rPr>
          <w:rFonts w:ascii="Arial" w:hAnsi="Arial" w:cs="Arial"/>
        </w:rPr>
        <w:t>On or near the coast – most exposed to wave action.</w:t>
      </w:r>
    </w:p>
    <w:p w14:paraId="5E789CEE" w14:textId="77777777" w:rsidR="007B6222" w:rsidRDefault="007B6222" w:rsidP="00932E88">
      <w:pPr>
        <w:pStyle w:val="ListParagraph"/>
        <w:numPr>
          <w:ilvl w:val="0"/>
          <w:numId w:val="23"/>
        </w:numPr>
        <w:ind w:right="142"/>
        <w:jc w:val="both"/>
        <w:rPr>
          <w:rFonts w:ascii="Arial" w:hAnsi="Arial" w:cs="Arial"/>
        </w:rPr>
      </w:pPr>
      <w:r>
        <w:rPr>
          <w:rFonts w:ascii="Arial" w:hAnsi="Arial" w:cs="Arial"/>
        </w:rPr>
        <w:t>S</w:t>
      </w:r>
      <w:r w:rsidRPr="006D573E">
        <w:rPr>
          <w:rFonts w:ascii="Arial" w:hAnsi="Arial" w:cs="Arial"/>
        </w:rPr>
        <w:t>outh-facing</w:t>
      </w:r>
      <w:r>
        <w:rPr>
          <w:rFonts w:ascii="Arial" w:hAnsi="Arial" w:cs="Arial"/>
        </w:rPr>
        <w:t xml:space="preserve"> – unprotected from incoming wave.</w:t>
      </w:r>
    </w:p>
    <w:p w14:paraId="54294B20" w14:textId="77777777" w:rsidR="007B6222" w:rsidRPr="006D573E" w:rsidRDefault="007B6222" w:rsidP="00932E88">
      <w:pPr>
        <w:pStyle w:val="ListParagraph"/>
        <w:numPr>
          <w:ilvl w:val="0"/>
          <w:numId w:val="23"/>
        </w:numPr>
        <w:ind w:right="142"/>
        <w:jc w:val="both"/>
        <w:rPr>
          <w:rFonts w:ascii="Arial" w:hAnsi="Arial" w:cs="Arial"/>
        </w:rPr>
      </w:pPr>
      <w:r>
        <w:rPr>
          <w:rFonts w:ascii="Arial" w:hAnsi="Arial" w:cs="Arial"/>
        </w:rPr>
        <w:t>At sea level, e.g. shellfish farms.</w:t>
      </w:r>
    </w:p>
    <w:p w14:paraId="4F33DD58" w14:textId="77777777" w:rsidR="007B6222" w:rsidRPr="00F97962" w:rsidRDefault="007B6222" w:rsidP="007B6222">
      <w:pPr>
        <w:spacing w:after="0" w:line="240" w:lineRule="auto"/>
        <w:ind w:left="-709" w:right="142"/>
        <w:jc w:val="both"/>
        <w:rPr>
          <w:rFonts w:ascii="Arial" w:hAnsi="Arial" w:cs="Arial"/>
          <w:sz w:val="24"/>
          <w:szCs w:val="24"/>
        </w:rPr>
      </w:pPr>
    </w:p>
    <w:p w14:paraId="13BF6731" w14:textId="77777777" w:rsidR="007B6222" w:rsidRPr="00C10350" w:rsidRDefault="007B6222" w:rsidP="007B6222">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7B6222" w:rsidRPr="00C10350" w14:paraId="274DC8CC" w14:textId="77777777" w:rsidTr="004E7F97">
        <w:tc>
          <w:tcPr>
            <w:tcW w:w="9972" w:type="dxa"/>
          </w:tcPr>
          <w:p w14:paraId="30E67DB2" w14:textId="77777777" w:rsidR="007B6222" w:rsidRPr="00C10350" w:rsidRDefault="007B6222" w:rsidP="00E57A6A">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1570E6AA" w14:textId="77777777" w:rsidR="007B6222" w:rsidRPr="00C10350" w:rsidRDefault="007B6222" w:rsidP="00E57A6A">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7B6222" w:rsidRPr="00C10350" w14:paraId="4C61789F" w14:textId="77777777" w:rsidTr="004E7F97">
        <w:tc>
          <w:tcPr>
            <w:tcW w:w="9972" w:type="dxa"/>
          </w:tcPr>
          <w:p w14:paraId="6E1D070F" w14:textId="3EBA18BB" w:rsidR="007B6222" w:rsidRPr="00C10350" w:rsidRDefault="007B6222" w:rsidP="00E57A6A">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Identifies a feature that is vulnerable to the hazard and proposes two or more valid reasons for its vulnerability.</w:t>
            </w:r>
            <w:r w:rsidR="00E264DA">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 Supports with good use of geographical terminology and map evidence (e.g. elevation).</w:t>
            </w:r>
          </w:p>
        </w:tc>
        <w:tc>
          <w:tcPr>
            <w:tcW w:w="802" w:type="dxa"/>
          </w:tcPr>
          <w:p w14:paraId="6AA4B931" w14:textId="77777777" w:rsidR="007B6222" w:rsidRPr="00C10350" w:rsidRDefault="007B6222" w:rsidP="00E57A6A">
            <w:pPr>
              <w:spacing w:before="120" w:after="120" w:line="240" w:lineRule="auto"/>
              <w:ind w:right="-108"/>
              <w:jc w:val="center"/>
              <w:rPr>
                <w:rFonts w:ascii="Arial" w:hAnsi="Arial" w:cs="Arial"/>
                <w:bCs/>
                <w:sz w:val="24"/>
                <w:szCs w:val="24"/>
              </w:rPr>
            </w:pPr>
            <w:r>
              <w:rPr>
                <w:rFonts w:ascii="Arial" w:hAnsi="Arial" w:cs="Arial"/>
                <w:bCs/>
                <w:sz w:val="24"/>
                <w:szCs w:val="24"/>
              </w:rPr>
              <w:t>3</w:t>
            </w:r>
          </w:p>
        </w:tc>
      </w:tr>
      <w:tr w:rsidR="007B6222" w:rsidRPr="00C10350" w14:paraId="4CFB8D77" w14:textId="77777777" w:rsidTr="004E7F97">
        <w:tc>
          <w:tcPr>
            <w:tcW w:w="9972" w:type="dxa"/>
          </w:tcPr>
          <w:p w14:paraId="525D5436" w14:textId="77777777" w:rsidR="007B6222" w:rsidRPr="00C10350" w:rsidRDefault="007B6222" w:rsidP="00E57A6A">
            <w:pPr>
              <w:spacing w:before="120" w:after="120" w:line="240" w:lineRule="auto"/>
              <w:ind w:right="113"/>
              <w:jc w:val="both"/>
              <w:rPr>
                <w:rFonts w:ascii="Arial" w:hAnsi="Arial" w:cs="Arial"/>
                <w:bCs/>
                <w:sz w:val="24"/>
                <w:szCs w:val="24"/>
              </w:rPr>
            </w:pPr>
            <w:r>
              <w:rPr>
                <w:rFonts w:ascii="Arial" w:eastAsia="Times New Roman" w:hAnsi="Arial" w:cs="Arial"/>
                <w:sz w:val="24"/>
                <w:szCs w:val="24"/>
                <w:lang w:val="en-US" w:eastAsia="en-AU"/>
              </w:rPr>
              <w:t>Identifies a feature that is vulnerable to the hazard and proposes two or more reasons for its vulnerability; however, there is incomplete reasoning and/or supporting evidence.</w:t>
            </w:r>
          </w:p>
        </w:tc>
        <w:tc>
          <w:tcPr>
            <w:tcW w:w="802" w:type="dxa"/>
          </w:tcPr>
          <w:p w14:paraId="61747D66" w14:textId="77777777" w:rsidR="007B6222" w:rsidRPr="00C10350" w:rsidRDefault="007B6222" w:rsidP="00E57A6A">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7B6222" w:rsidRPr="00C10350" w14:paraId="2B637355" w14:textId="77777777" w:rsidTr="004E7F97">
        <w:tc>
          <w:tcPr>
            <w:tcW w:w="9972" w:type="dxa"/>
          </w:tcPr>
          <w:p w14:paraId="696EFF25" w14:textId="77777777" w:rsidR="007B6222" w:rsidRDefault="007B6222" w:rsidP="00E57A6A">
            <w:pPr>
              <w:spacing w:before="120" w:after="12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Identifies a feature that is either not clearly vulnerable; or one which is supported by insubstantial reasoning / evidence.</w:t>
            </w:r>
          </w:p>
        </w:tc>
        <w:tc>
          <w:tcPr>
            <w:tcW w:w="802" w:type="dxa"/>
          </w:tcPr>
          <w:p w14:paraId="623F2460" w14:textId="77777777" w:rsidR="007B6222" w:rsidRDefault="007B6222" w:rsidP="00E57A6A">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7B6222" w:rsidRPr="00C10350" w14:paraId="54BA84DA" w14:textId="77777777" w:rsidTr="004E7F97">
        <w:tc>
          <w:tcPr>
            <w:tcW w:w="9972" w:type="dxa"/>
          </w:tcPr>
          <w:p w14:paraId="214C5268" w14:textId="77777777" w:rsidR="007B6222" w:rsidRPr="00C10350" w:rsidRDefault="007B6222" w:rsidP="00E57A6A">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0802210C" w14:textId="77777777" w:rsidR="007B6222" w:rsidRPr="00C10350" w:rsidRDefault="007B6222" w:rsidP="00E57A6A">
            <w:pPr>
              <w:spacing w:before="120" w:after="120" w:line="240" w:lineRule="auto"/>
              <w:ind w:right="-108"/>
              <w:jc w:val="center"/>
              <w:rPr>
                <w:rFonts w:ascii="Arial" w:hAnsi="Arial" w:cs="Arial"/>
                <w:b/>
                <w:bCs/>
                <w:sz w:val="24"/>
                <w:szCs w:val="24"/>
              </w:rPr>
            </w:pPr>
            <w:r>
              <w:rPr>
                <w:rFonts w:ascii="Arial" w:hAnsi="Arial" w:cs="Arial"/>
                <w:b/>
                <w:bCs/>
                <w:sz w:val="24"/>
                <w:szCs w:val="24"/>
              </w:rPr>
              <w:t>3</w:t>
            </w:r>
          </w:p>
        </w:tc>
      </w:tr>
    </w:tbl>
    <w:p w14:paraId="12878194" w14:textId="77777777" w:rsidR="007B6222" w:rsidRPr="00E95A10" w:rsidRDefault="007B6222" w:rsidP="007B6222">
      <w:pPr>
        <w:spacing w:after="0" w:line="240" w:lineRule="auto"/>
        <w:ind w:left="-709" w:right="-426"/>
        <w:jc w:val="both"/>
        <w:rPr>
          <w:rFonts w:ascii="Arial" w:hAnsi="Arial" w:cs="Arial"/>
          <w:bCs/>
          <w:sz w:val="24"/>
          <w:szCs w:val="24"/>
        </w:rPr>
      </w:pPr>
    </w:p>
    <w:p w14:paraId="75B2CDCC" w14:textId="77777777" w:rsidR="002153B9" w:rsidRDefault="002153B9">
      <w:pPr>
        <w:spacing w:after="0" w:line="240" w:lineRule="auto"/>
        <w:rPr>
          <w:rFonts w:ascii="Arial" w:hAnsi="Arial" w:cs="Arial"/>
          <w:sz w:val="24"/>
          <w:szCs w:val="24"/>
        </w:rPr>
      </w:pPr>
      <w:r>
        <w:rPr>
          <w:rFonts w:ascii="Arial" w:hAnsi="Arial" w:cs="Arial"/>
          <w:sz w:val="24"/>
          <w:szCs w:val="24"/>
        </w:rPr>
        <w:br w:type="page"/>
      </w:r>
    </w:p>
    <w:p w14:paraId="2F45154D" w14:textId="77777777" w:rsidR="00E63283" w:rsidRDefault="00E63283" w:rsidP="007B6222">
      <w:pPr>
        <w:spacing w:after="0" w:line="240" w:lineRule="auto"/>
        <w:ind w:left="-709"/>
        <w:rPr>
          <w:rFonts w:ascii="Arial" w:hAnsi="Arial" w:cs="Arial"/>
          <w:sz w:val="24"/>
          <w:szCs w:val="24"/>
        </w:rPr>
      </w:pPr>
    </w:p>
    <w:p w14:paraId="08E23EA7" w14:textId="23B69A2A" w:rsidR="000F3599" w:rsidRDefault="000F3599" w:rsidP="007B6222">
      <w:pPr>
        <w:spacing w:after="0" w:line="240" w:lineRule="auto"/>
        <w:ind w:left="-709"/>
        <w:rPr>
          <w:rFonts w:ascii="Arial" w:hAnsi="Arial" w:cs="Arial"/>
          <w:sz w:val="24"/>
          <w:szCs w:val="24"/>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sidR="00A323F3">
        <w:rPr>
          <w:rFonts w:ascii="Arial" w:hAnsi="Arial" w:cs="Arial"/>
          <w:sz w:val="24"/>
          <w:szCs w:val="24"/>
        </w:rPr>
        <w:t>2017</w:t>
      </w:r>
    </w:p>
    <w:p w14:paraId="7CA06179" w14:textId="2DB80D48" w:rsidR="007B6222" w:rsidRPr="00E95A10" w:rsidRDefault="007B6222" w:rsidP="007B6222">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42368" behindDoc="0" locked="0" layoutInCell="1" allowOverlap="1" wp14:anchorId="3AA20026" wp14:editId="0EFBA804">
                <wp:simplePos x="0" y="0"/>
                <wp:positionH relativeFrom="column">
                  <wp:posOffset>-405394</wp:posOffset>
                </wp:positionH>
                <wp:positionV relativeFrom="paragraph">
                  <wp:posOffset>99439</wp:posOffset>
                </wp:positionV>
                <wp:extent cx="6677025" cy="837211"/>
                <wp:effectExtent l="0" t="0" r="28575" b="2032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837211"/>
                        </a:xfrm>
                        <a:prstGeom prst="rect">
                          <a:avLst/>
                        </a:prstGeom>
                        <a:solidFill>
                          <a:srgbClr val="FFFFFF"/>
                        </a:solidFill>
                        <a:ln w="9525">
                          <a:solidFill>
                            <a:schemeClr val="tx1"/>
                          </a:solidFill>
                          <a:miter lim="800000"/>
                          <a:headEnd/>
                          <a:tailEnd/>
                        </a:ln>
                      </wps:spPr>
                      <wps:txbx>
                        <w:txbxContent>
                          <w:p w14:paraId="299DD65B" w14:textId="3DD882A7" w:rsidR="00783897" w:rsidRPr="00C951BA" w:rsidRDefault="00783897" w:rsidP="007B6222">
                            <w:pPr>
                              <w:tabs>
                                <w:tab w:val="left" w:pos="9072"/>
                              </w:tabs>
                              <w:spacing w:after="0" w:line="240" w:lineRule="auto"/>
                              <w:ind w:left="720" w:hanging="720"/>
                              <w:jc w:val="both"/>
                              <w:rPr>
                                <w:rFonts w:ascii="Arial" w:hAnsi="Arial" w:cs="Arial"/>
                                <w:b/>
                                <w:bCs/>
                                <w:sz w:val="24"/>
                                <w:szCs w:val="24"/>
                              </w:rPr>
                            </w:pPr>
                            <w:r w:rsidRPr="00C951BA">
                              <w:rPr>
                                <w:rFonts w:ascii="Arial" w:hAnsi="Arial" w:cs="Arial"/>
                                <w:b/>
                                <w:bCs/>
                                <w:sz w:val="24"/>
                                <w:szCs w:val="24"/>
                              </w:rPr>
                              <w:t xml:space="preserve">Question </w:t>
                            </w:r>
                            <w:r>
                              <w:rPr>
                                <w:rFonts w:ascii="Arial" w:hAnsi="Arial" w:cs="Arial"/>
                                <w:b/>
                                <w:bCs/>
                                <w:sz w:val="24"/>
                                <w:szCs w:val="24"/>
                              </w:rPr>
                              <w:t>26</w:t>
                            </w:r>
                            <w:r>
                              <w:rPr>
                                <w:rFonts w:ascii="Arial" w:hAnsi="Arial" w:cs="Arial"/>
                                <w:b/>
                                <w:bCs/>
                                <w:sz w:val="24"/>
                                <w:szCs w:val="24"/>
                              </w:rPr>
                              <w:tab/>
                            </w:r>
                          </w:p>
                          <w:p w14:paraId="273525C5" w14:textId="77777777" w:rsidR="00783897" w:rsidRPr="00C951BA" w:rsidRDefault="00783897" w:rsidP="007B6222">
                            <w:pPr>
                              <w:spacing w:after="0" w:line="240" w:lineRule="auto"/>
                              <w:ind w:left="720" w:hanging="720"/>
                              <w:jc w:val="both"/>
                              <w:rPr>
                                <w:rFonts w:ascii="Arial" w:hAnsi="Arial" w:cs="Arial"/>
                                <w:b/>
                                <w:bCs/>
                                <w:sz w:val="24"/>
                                <w:szCs w:val="24"/>
                              </w:rPr>
                            </w:pPr>
                          </w:p>
                          <w:p w14:paraId="3CF6BFB2" w14:textId="358538AE" w:rsidR="00783897" w:rsidRPr="00063CB1" w:rsidRDefault="00783897" w:rsidP="0061420B">
                            <w:pPr>
                              <w:tabs>
                                <w:tab w:val="left" w:pos="9072"/>
                              </w:tabs>
                              <w:spacing w:after="0" w:line="240" w:lineRule="auto"/>
                              <w:ind w:left="567" w:hanging="567"/>
                              <w:rPr>
                                <w:rFonts w:ascii="Arial" w:hAnsi="Arial" w:cs="Arial"/>
                                <w:bCs/>
                                <w:sz w:val="24"/>
                                <w:szCs w:val="24"/>
                                <w:lang w:val="en-GB"/>
                              </w:rPr>
                            </w:pPr>
                            <w:r w:rsidRPr="00063CB1">
                              <w:rPr>
                                <w:rFonts w:ascii="Arial" w:hAnsi="Arial" w:cs="Arial"/>
                                <w:bCs/>
                                <w:sz w:val="24"/>
                                <w:szCs w:val="24"/>
                                <w:lang w:val="en-GB"/>
                              </w:rPr>
                              <w:t>(b)</w:t>
                            </w:r>
                            <w:r>
                              <w:rPr>
                                <w:rFonts w:ascii="Arial" w:hAnsi="Arial" w:cs="Arial"/>
                                <w:bCs/>
                                <w:sz w:val="24"/>
                                <w:szCs w:val="24"/>
                                <w:lang w:val="en-GB"/>
                              </w:rPr>
                              <w:tab/>
                              <w:t>Explain</w:t>
                            </w:r>
                            <w:r w:rsidRPr="00063CB1">
                              <w:rPr>
                                <w:rFonts w:ascii="Arial" w:hAnsi="Arial" w:cs="Arial"/>
                                <w:bCs/>
                                <w:sz w:val="24"/>
                                <w:szCs w:val="24"/>
                                <w:lang w:val="en-GB"/>
                              </w:rPr>
                              <w:t xml:space="preserve"> </w:t>
                            </w:r>
                            <w:r w:rsidRPr="00C279D3">
                              <w:rPr>
                                <w:rFonts w:ascii="Arial" w:hAnsi="Arial" w:cs="Arial"/>
                                <w:b/>
                                <w:sz w:val="24"/>
                                <w:szCs w:val="24"/>
                                <w:lang w:val="en-GB"/>
                              </w:rPr>
                              <w:t>one</w:t>
                            </w:r>
                            <w:r w:rsidRPr="00063CB1">
                              <w:rPr>
                                <w:rFonts w:ascii="Arial" w:hAnsi="Arial" w:cs="Arial"/>
                                <w:bCs/>
                                <w:sz w:val="24"/>
                                <w:szCs w:val="24"/>
                                <w:lang w:val="en-GB"/>
                              </w:rPr>
                              <w:t xml:space="preserve"> possible impact of such a natural hazard</w:t>
                            </w:r>
                            <w:r>
                              <w:rPr>
                                <w:rFonts w:ascii="Arial" w:hAnsi="Arial" w:cs="Arial"/>
                                <w:bCs/>
                                <w:sz w:val="24"/>
                                <w:szCs w:val="24"/>
                                <w:lang w:val="en-GB"/>
                              </w:rPr>
                              <w:t xml:space="preserve"> on the area shown</w:t>
                            </w:r>
                            <w:r w:rsidRPr="00063CB1">
                              <w:rPr>
                                <w:rFonts w:ascii="Arial" w:hAnsi="Arial" w:cs="Arial"/>
                                <w:bCs/>
                                <w:sz w:val="24"/>
                                <w:szCs w:val="24"/>
                                <w:lang w:val="en-GB"/>
                              </w:rPr>
                              <w:t>.</w:t>
                            </w:r>
                            <w:r>
                              <w:rPr>
                                <w:rFonts w:ascii="Arial" w:hAnsi="Arial" w:cs="Arial"/>
                                <w:bCs/>
                                <w:sz w:val="24"/>
                                <w:szCs w:val="24"/>
                                <w:lang w:val="en-GB"/>
                              </w:rPr>
                              <w:tab/>
                              <w:t>(3 marks)</w:t>
                            </w:r>
                          </w:p>
                          <w:p w14:paraId="6124F44B" w14:textId="77777777" w:rsidR="00783897" w:rsidRPr="00A201B4" w:rsidRDefault="00783897" w:rsidP="007B6222">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0026" id="_x0000_s1033" type="#_x0000_t202" style="position:absolute;left:0;text-align:left;margin-left:-31.9pt;margin-top:7.85pt;width:525.75pt;height:65.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" strokecolor="black [3213]">
                <v:textbox>
                  <w:txbxContent>
                    <w:p w14:paraId="299DD65B" w14:textId="3DD882A7" w:rsidR="00783897" w:rsidRPr="00C951BA" w:rsidRDefault="00783897" w:rsidP="007B6222">
                      <w:pPr>
                        <w:tabs>
                          <w:tab w:val="left" w:pos="9072"/>
                        </w:tabs>
                        <w:spacing w:after="0" w:line="240" w:lineRule="auto"/>
                        <w:ind w:left="720" w:hanging="720"/>
                        <w:jc w:val="both"/>
                        <w:rPr>
                          <w:rFonts w:ascii="Arial" w:hAnsi="Arial" w:cs="Arial"/>
                          <w:b/>
                          <w:bCs/>
                          <w:sz w:val="24"/>
                          <w:szCs w:val="24"/>
                        </w:rPr>
                      </w:pPr>
                      <w:r w:rsidRPr="00C951BA">
                        <w:rPr>
                          <w:rFonts w:ascii="Arial" w:hAnsi="Arial" w:cs="Arial"/>
                          <w:b/>
                          <w:bCs/>
                          <w:sz w:val="24"/>
                          <w:szCs w:val="24"/>
                        </w:rPr>
                        <w:t xml:space="preserve">Question </w:t>
                      </w:r>
                      <w:r>
                        <w:rPr>
                          <w:rFonts w:ascii="Arial" w:hAnsi="Arial" w:cs="Arial"/>
                          <w:b/>
                          <w:bCs/>
                          <w:sz w:val="24"/>
                          <w:szCs w:val="24"/>
                        </w:rPr>
                        <w:t>26</w:t>
                      </w:r>
                      <w:r>
                        <w:rPr>
                          <w:rFonts w:ascii="Arial" w:hAnsi="Arial" w:cs="Arial"/>
                          <w:b/>
                          <w:bCs/>
                          <w:sz w:val="24"/>
                          <w:szCs w:val="24"/>
                        </w:rPr>
                        <w:tab/>
                      </w:r>
                    </w:p>
                    <w:p w14:paraId="273525C5" w14:textId="77777777" w:rsidR="00783897" w:rsidRPr="00C951BA" w:rsidRDefault="00783897" w:rsidP="007B6222">
                      <w:pPr>
                        <w:spacing w:after="0" w:line="240" w:lineRule="auto"/>
                        <w:ind w:left="720" w:hanging="720"/>
                        <w:jc w:val="both"/>
                        <w:rPr>
                          <w:rFonts w:ascii="Arial" w:hAnsi="Arial" w:cs="Arial"/>
                          <w:b/>
                          <w:bCs/>
                          <w:sz w:val="24"/>
                          <w:szCs w:val="24"/>
                        </w:rPr>
                      </w:pPr>
                    </w:p>
                    <w:p w14:paraId="3CF6BFB2" w14:textId="358538AE" w:rsidR="00783897" w:rsidRPr="00063CB1" w:rsidRDefault="00783897" w:rsidP="0061420B">
                      <w:pPr>
                        <w:tabs>
                          <w:tab w:val="left" w:pos="9072"/>
                        </w:tabs>
                        <w:spacing w:after="0" w:line="240" w:lineRule="auto"/>
                        <w:ind w:left="567" w:hanging="567"/>
                        <w:rPr>
                          <w:rFonts w:ascii="Arial" w:hAnsi="Arial" w:cs="Arial"/>
                          <w:bCs/>
                          <w:sz w:val="24"/>
                          <w:szCs w:val="24"/>
                          <w:lang w:val="en-GB"/>
                        </w:rPr>
                      </w:pPr>
                      <w:r w:rsidRPr="00063CB1">
                        <w:rPr>
                          <w:rFonts w:ascii="Arial" w:hAnsi="Arial" w:cs="Arial"/>
                          <w:bCs/>
                          <w:sz w:val="24"/>
                          <w:szCs w:val="24"/>
                          <w:lang w:val="en-GB"/>
                        </w:rPr>
                        <w:t>(b)</w:t>
                      </w:r>
                      <w:r>
                        <w:rPr>
                          <w:rFonts w:ascii="Arial" w:hAnsi="Arial" w:cs="Arial"/>
                          <w:bCs/>
                          <w:sz w:val="24"/>
                          <w:szCs w:val="24"/>
                          <w:lang w:val="en-GB"/>
                        </w:rPr>
                        <w:tab/>
                        <w:t>Explain</w:t>
                      </w:r>
                      <w:r w:rsidRPr="00063CB1">
                        <w:rPr>
                          <w:rFonts w:ascii="Arial" w:hAnsi="Arial" w:cs="Arial"/>
                          <w:bCs/>
                          <w:sz w:val="24"/>
                          <w:szCs w:val="24"/>
                          <w:lang w:val="en-GB"/>
                        </w:rPr>
                        <w:t xml:space="preserve"> </w:t>
                      </w:r>
                      <w:r w:rsidRPr="00C279D3">
                        <w:rPr>
                          <w:rFonts w:ascii="Arial" w:hAnsi="Arial" w:cs="Arial"/>
                          <w:b/>
                          <w:sz w:val="24"/>
                          <w:szCs w:val="24"/>
                          <w:lang w:val="en-GB"/>
                        </w:rPr>
                        <w:t>one</w:t>
                      </w:r>
                      <w:r w:rsidRPr="00063CB1">
                        <w:rPr>
                          <w:rFonts w:ascii="Arial" w:hAnsi="Arial" w:cs="Arial"/>
                          <w:bCs/>
                          <w:sz w:val="24"/>
                          <w:szCs w:val="24"/>
                          <w:lang w:val="en-GB"/>
                        </w:rPr>
                        <w:t xml:space="preserve"> possible impact of such a natural hazard</w:t>
                      </w:r>
                      <w:r>
                        <w:rPr>
                          <w:rFonts w:ascii="Arial" w:hAnsi="Arial" w:cs="Arial"/>
                          <w:bCs/>
                          <w:sz w:val="24"/>
                          <w:szCs w:val="24"/>
                          <w:lang w:val="en-GB"/>
                        </w:rPr>
                        <w:t xml:space="preserve"> on the area shown</w:t>
                      </w:r>
                      <w:r w:rsidRPr="00063CB1">
                        <w:rPr>
                          <w:rFonts w:ascii="Arial" w:hAnsi="Arial" w:cs="Arial"/>
                          <w:bCs/>
                          <w:sz w:val="24"/>
                          <w:szCs w:val="24"/>
                          <w:lang w:val="en-GB"/>
                        </w:rPr>
                        <w:t>.</w:t>
                      </w:r>
                      <w:r>
                        <w:rPr>
                          <w:rFonts w:ascii="Arial" w:hAnsi="Arial" w:cs="Arial"/>
                          <w:bCs/>
                          <w:sz w:val="24"/>
                          <w:szCs w:val="24"/>
                          <w:lang w:val="en-GB"/>
                        </w:rPr>
                        <w:tab/>
                        <w:t>(3 marks)</w:t>
                      </w:r>
                    </w:p>
                    <w:p w14:paraId="6124F44B" w14:textId="77777777" w:rsidR="00783897" w:rsidRPr="00A201B4" w:rsidRDefault="00783897" w:rsidP="007B6222">
                      <w:pPr>
                        <w:spacing w:after="0"/>
                        <w:rPr>
                          <w:sz w:val="24"/>
                          <w:szCs w:val="24"/>
                        </w:rPr>
                      </w:pPr>
                    </w:p>
                  </w:txbxContent>
                </v:textbox>
              </v:shape>
            </w:pict>
          </mc:Fallback>
        </mc:AlternateContent>
      </w:r>
    </w:p>
    <w:p w14:paraId="2FC857F8" w14:textId="77777777" w:rsidR="007B6222" w:rsidRPr="00E95A10" w:rsidRDefault="007B6222" w:rsidP="007B6222">
      <w:pPr>
        <w:tabs>
          <w:tab w:val="left" w:pos="540"/>
          <w:tab w:val="right" w:pos="9540"/>
        </w:tabs>
        <w:spacing w:after="0" w:line="240" w:lineRule="auto"/>
        <w:ind w:left="-18" w:right="-426"/>
        <w:rPr>
          <w:rFonts w:ascii="Arial" w:hAnsi="Arial" w:cs="Arial"/>
          <w:sz w:val="24"/>
          <w:szCs w:val="24"/>
        </w:rPr>
      </w:pPr>
    </w:p>
    <w:p w14:paraId="33E3860F" w14:textId="77777777" w:rsidR="007B6222" w:rsidRPr="00E95A10" w:rsidRDefault="007B6222" w:rsidP="007B6222">
      <w:pPr>
        <w:spacing w:after="0"/>
        <w:ind w:left="-709" w:right="-426"/>
        <w:jc w:val="both"/>
        <w:rPr>
          <w:rFonts w:ascii="Arial" w:hAnsi="Arial" w:cs="Arial"/>
          <w:sz w:val="24"/>
          <w:szCs w:val="24"/>
        </w:rPr>
      </w:pPr>
    </w:p>
    <w:p w14:paraId="3A9AB36F" w14:textId="77777777" w:rsidR="007B6222" w:rsidRPr="00E95A10" w:rsidRDefault="007B6222" w:rsidP="007B6222">
      <w:pPr>
        <w:spacing w:after="0"/>
        <w:ind w:left="-709" w:right="-426"/>
        <w:jc w:val="both"/>
        <w:rPr>
          <w:rFonts w:ascii="Arial" w:hAnsi="Arial" w:cs="Arial"/>
          <w:sz w:val="24"/>
          <w:szCs w:val="24"/>
        </w:rPr>
      </w:pPr>
    </w:p>
    <w:p w14:paraId="5BE275D3" w14:textId="77777777" w:rsidR="007B6222" w:rsidRPr="00E95A10" w:rsidRDefault="007B6222" w:rsidP="007B6222">
      <w:pPr>
        <w:spacing w:after="0"/>
        <w:ind w:left="-709" w:right="-426"/>
        <w:jc w:val="both"/>
        <w:rPr>
          <w:rFonts w:ascii="Arial" w:hAnsi="Arial" w:cs="Arial"/>
          <w:sz w:val="24"/>
          <w:szCs w:val="24"/>
        </w:rPr>
      </w:pPr>
    </w:p>
    <w:p w14:paraId="19CF0AF4" w14:textId="77777777" w:rsidR="007B6222" w:rsidRPr="00E95A10" w:rsidRDefault="007B6222" w:rsidP="007B6222">
      <w:pPr>
        <w:widowControl w:val="0"/>
        <w:autoSpaceDE w:val="0"/>
        <w:autoSpaceDN w:val="0"/>
        <w:adjustRightInd w:val="0"/>
        <w:spacing w:after="0" w:line="240" w:lineRule="auto"/>
        <w:ind w:right="-426"/>
        <w:rPr>
          <w:rFonts w:ascii="Arial" w:hAnsi="Arial" w:cs="Arial"/>
          <w:bCs/>
          <w:sz w:val="24"/>
          <w:szCs w:val="24"/>
        </w:rPr>
      </w:pPr>
    </w:p>
    <w:p w14:paraId="36E3EA50" w14:textId="77777777" w:rsidR="007B6222" w:rsidRDefault="007B6222" w:rsidP="007B6222">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60A0D754" w14:textId="1EAD8BEF" w:rsidR="007B6222" w:rsidRPr="004E7F97" w:rsidRDefault="007B6222" w:rsidP="00364772">
      <w:pPr>
        <w:spacing w:before="40" w:line="264" w:lineRule="auto"/>
        <w:ind w:left="-709" w:right="142"/>
        <w:rPr>
          <w:rFonts w:ascii="Arial" w:hAnsi="Arial" w:cs="Arial"/>
          <w:sz w:val="24"/>
          <w:szCs w:val="24"/>
        </w:rPr>
      </w:pPr>
      <w:r w:rsidRPr="004E7F97">
        <w:rPr>
          <w:rFonts w:ascii="Arial" w:hAnsi="Arial" w:cs="Arial"/>
          <w:sz w:val="24"/>
          <w:szCs w:val="24"/>
        </w:rPr>
        <w:t>The concepts of risk and hazard management as applied to natural and ecological hazards.</w:t>
      </w:r>
    </w:p>
    <w:p w14:paraId="15718A4F" w14:textId="77777777" w:rsidR="007B6222" w:rsidRPr="00E95A10" w:rsidRDefault="007B6222" w:rsidP="007B6222">
      <w:pPr>
        <w:spacing w:after="0" w:line="240" w:lineRule="auto"/>
        <w:ind w:left="-709" w:right="142"/>
        <w:rPr>
          <w:rFonts w:ascii="Arial" w:hAnsi="Arial" w:cs="Arial"/>
          <w:b/>
          <w:bCs/>
          <w:sz w:val="24"/>
          <w:szCs w:val="24"/>
        </w:rPr>
      </w:pPr>
    </w:p>
    <w:p w14:paraId="3FD3B58B" w14:textId="77777777" w:rsidR="007B6222" w:rsidRDefault="007B6222" w:rsidP="007B6222">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37E85BDB" w14:textId="2EE41014" w:rsidR="007B6222" w:rsidRPr="00604E24" w:rsidRDefault="007B6222" w:rsidP="004E7F97">
      <w:pPr>
        <w:spacing w:after="0" w:line="240" w:lineRule="auto"/>
        <w:ind w:left="567" w:right="142" w:hanging="1276"/>
        <w:rPr>
          <w:rFonts w:ascii="Arial" w:hAnsi="Arial" w:cs="Arial"/>
          <w:b/>
          <w:bCs/>
          <w:sz w:val="24"/>
          <w:szCs w:val="24"/>
        </w:rPr>
      </w:pPr>
      <w:r w:rsidRPr="004E7F97">
        <w:rPr>
          <w:rFonts w:ascii="Arial" w:hAnsi="Arial" w:cs="Arial"/>
          <w:i/>
          <w:iCs/>
          <w:sz w:val="24"/>
          <w:szCs w:val="24"/>
        </w:rPr>
        <w:t>Explain</w:t>
      </w:r>
      <w:r w:rsidRPr="00372F90">
        <w:rPr>
          <w:rFonts w:ascii="Arial" w:hAnsi="Arial" w:cs="Arial"/>
          <w:sz w:val="24"/>
          <w:szCs w:val="24"/>
        </w:rPr>
        <w:t>:</w:t>
      </w:r>
      <w:r w:rsidR="004E7F97">
        <w:rPr>
          <w:rFonts w:ascii="Arial" w:hAnsi="Arial" w:cs="Arial"/>
          <w:sz w:val="24"/>
          <w:szCs w:val="24"/>
        </w:rPr>
        <w:tab/>
      </w:r>
      <w:r w:rsidR="0072485E">
        <w:rPr>
          <w:rFonts w:ascii="Arial" w:hAnsi="Arial" w:cs="Arial"/>
          <w:sz w:val="24"/>
          <w:szCs w:val="24"/>
        </w:rPr>
        <w:t>r</w:t>
      </w:r>
      <w:r w:rsidRPr="0076518D">
        <w:rPr>
          <w:rFonts w:ascii="Arial" w:hAnsi="Arial" w:cs="Arial"/>
          <w:sz w:val="24"/>
          <w:szCs w:val="24"/>
        </w:rPr>
        <w:t>elate cause and effect; make the relationships between things evident; provide why and/or how</w:t>
      </w:r>
      <w:r>
        <w:rPr>
          <w:rFonts w:ascii="Arial" w:hAnsi="Arial" w:cs="Arial"/>
          <w:sz w:val="24"/>
          <w:szCs w:val="24"/>
        </w:rPr>
        <w:t>.</w:t>
      </w:r>
    </w:p>
    <w:p w14:paraId="6818A989" w14:textId="77777777" w:rsidR="007B6222" w:rsidRPr="00E95A10" w:rsidRDefault="007B6222" w:rsidP="007B6222">
      <w:pPr>
        <w:spacing w:after="0" w:line="240" w:lineRule="auto"/>
        <w:ind w:left="-709" w:right="142"/>
        <w:rPr>
          <w:rFonts w:ascii="Arial" w:hAnsi="Arial" w:cs="Arial"/>
          <w:bCs/>
          <w:sz w:val="24"/>
          <w:szCs w:val="24"/>
        </w:rPr>
      </w:pPr>
    </w:p>
    <w:p w14:paraId="152CE9D4" w14:textId="3616F1EB" w:rsidR="007B6222" w:rsidRPr="00C10350" w:rsidRDefault="007B6222" w:rsidP="007B6222">
      <w:pPr>
        <w:spacing w:after="0" w:line="240" w:lineRule="auto"/>
        <w:ind w:left="-709" w:right="142"/>
        <w:jc w:val="both"/>
        <w:rPr>
          <w:rFonts w:ascii="Arial" w:hAnsi="Arial" w:cs="Arial"/>
          <w:b/>
          <w:bCs/>
          <w:sz w:val="24"/>
          <w:szCs w:val="24"/>
        </w:rPr>
      </w:pPr>
      <w:r w:rsidRPr="00C10350">
        <w:rPr>
          <w:rFonts w:ascii="Arial" w:hAnsi="Arial" w:cs="Arial"/>
          <w:b/>
          <w:bCs/>
          <w:sz w:val="24"/>
          <w:szCs w:val="24"/>
        </w:rPr>
        <w:t>Teacher Notes:</w:t>
      </w:r>
    </w:p>
    <w:p w14:paraId="7713238F" w14:textId="5343C355" w:rsidR="007B6222" w:rsidRDefault="007B6222" w:rsidP="007B6222">
      <w:pPr>
        <w:spacing w:after="0" w:line="240" w:lineRule="auto"/>
        <w:ind w:left="-709" w:right="-426"/>
        <w:jc w:val="both"/>
        <w:rPr>
          <w:rFonts w:ascii="Arial" w:hAnsi="Arial" w:cs="Arial"/>
          <w:bCs/>
          <w:sz w:val="24"/>
          <w:szCs w:val="24"/>
        </w:rPr>
      </w:pPr>
      <w:r>
        <w:rPr>
          <w:rFonts w:ascii="Arial" w:hAnsi="Arial" w:cs="Arial"/>
          <w:bCs/>
          <w:sz w:val="24"/>
          <w:szCs w:val="24"/>
        </w:rPr>
        <w:t>Students may categorise their chosen impact in a generic sense using terms such as economic, social or environmental impact.</w:t>
      </w:r>
      <w:r w:rsidR="004E7F97">
        <w:rPr>
          <w:rFonts w:ascii="Arial" w:hAnsi="Arial" w:cs="Arial"/>
          <w:bCs/>
          <w:sz w:val="24"/>
          <w:szCs w:val="24"/>
        </w:rPr>
        <w:t xml:space="preserve"> </w:t>
      </w:r>
      <w:r>
        <w:rPr>
          <w:rFonts w:ascii="Arial" w:hAnsi="Arial" w:cs="Arial"/>
          <w:bCs/>
          <w:sz w:val="24"/>
          <w:szCs w:val="24"/>
        </w:rPr>
        <w:t xml:space="preserve"> If this categorisation is supported by sound inferences based on their geographical knowledge and is supported by some specific detail, the students should gain full marks.</w:t>
      </w:r>
    </w:p>
    <w:p w14:paraId="344811F9" w14:textId="77777777" w:rsidR="007B6222" w:rsidRDefault="007B6222" w:rsidP="007B6222">
      <w:pPr>
        <w:spacing w:after="0" w:line="240" w:lineRule="auto"/>
        <w:ind w:left="-709" w:right="-426"/>
        <w:jc w:val="both"/>
        <w:rPr>
          <w:rFonts w:ascii="Arial" w:hAnsi="Arial" w:cs="Arial"/>
          <w:bCs/>
          <w:sz w:val="24"/>
          <w:szCs w:val="24"/>
        </w:rPr>
      </w:pPr>
    </w:p>
    <w:p w14:paraId="4BE63C06" w14:textId="77777777" w:rsidR="007B6222" w:rsidRDefault="007B6222" w:rsidP="007B6222">
      <w:pPr>
        <w:spacing w:after="0" w:line="240" w:lineRule="auto"/>
        <w:ind w:left="-709" w:right="-426"/>
        <w:jc w:val="both"/>
        <w:rPr>
          <w:rFonts w:ascii="Arial" w:hAnsi="Arial" w:cs="Arial"/>
          <w:bCs/>
          <w:sz w:val="24"/>
          <w:szCs w:val="24"/>
        </w:rPr>
      </w:pPr>
      <w:r>
        <w:rPr>
          <w:rFonts w:ascii="Arial" w:hAnsi="Arial" w:cs="Arial"/>
          <w:bCs/>
          <w:sz w:val="24"/>
          <w:szCs w:val="24"/>
        </w:rPr>
        <w:t>Some examples of more specific points are listed below:</w:t>
      </w:r>
    </w:p>
    <w:p w14:paraId="5A997F5B" w14:textId="77777777" w:rsidR="007B6222" w:rsidRDefault="007B6222" w:rsidP="007B6222">
      <w:pPr>
        <w:spacing w:before="120" w:after="0" w:line="240" w:lineRule="auto"/>
        <w:ind w:left="-425" w:right="-425"/>
        <w:jc w:val="both"/>
        <w:rPr>
          <w:rFonts w:ascii="Arial" w:hAnsi="Arial" w:cs="Arial"/>
          <w:bCs/>
          <w:sz w:val="24"/>
          <w:szCs w:val="24"/>
        </w:rPr>
      </w:pPr>
      <w:r>
        <w:rPr>
          <w:rFonts w:ascii="Arial" w:hAnsi="Arial" w:cs="Arial"/>
          <w:bCs/>
          <w:sz w:val="24"/>
          <w:szCs w:val="24"/>
        </w:rPr>
        <w:t>Economic impacts:</w:t>
      </w:r>
    </w:p>
    <w:p w14:paraId="4DB7A358" w14:textId="69A98638" w:rsidR="007B6222" w:rsidRDefault="007B6222" w:rsidP="00932E88">
      <w:pPr>
        <w:pStyle w:val="ListParagraph"/>
        <w:numPr>
          <w:ilvl w:val="0"/>
          <w:numId w:val="21"/>
        </w:numPr>
        <w:ind w:right="-426"/>
        <w:jc w:val="both"/>
        <w:rPr>
          <w:rFonts w:ascii="Arial" w:hAnsi="Arial" w:cs="Arial"/>
          <w:bCs/>
        </w:rPr>
      </w:pPr>
      <w:r>
        <w:rPr>
          <w:rFonts w:ascii="Arial" w:hAnsi="Arial" w:cs="Arial"/>
          <w:bCs/>
        </w:rPr>
        <w:t xml:space="preserve">Effect on economic resources, such as Hobart Airport, which is sited on flat, low-lying topography, the appears to be less than 6m in elevation and would therefore experience major flooding as a result of the hazard. </w:t>
      </w:r>
      <w:r w:rsidR="004E7F97">
        <w:rPr>
          <w:rFonts w:ascii="Arial" w:hAnsi="Arial" w:cs="Arial"/>
          <w:bCs/>
        </w:rPr>
        <w:t xml:space="preserve"> </w:t>
      </w:r>
      <w:r>
        <w:rPr>
          <w:rFonts w:ascii="Arial" w:hAnsi="Arial" w:cs="Arial"/>
          <w:bCs/>
        </w:rPr>
        <w:t>This would lead to major economic losses, in terms of the response and recovery phases as well as the loss of trade and transport in the short term.</w:t>
      </w:r>
    </w:p>
    <w:p w14:paraId="19024648" w14:textId="77777777" w:rsidR="007B6222" w:rsidRDefault="007B6222" w:rsidP="00932E88">
      <w:pPr>
        <w:pStyle w:val="ListParagraph"/>
        <w:numPr>
          <w:ilvl w:val="0"/>
          <w:numId w:val="21"/>
        </w:numPr>
        <w:ind w:right="-426"/>
        <w:jc w:val="both"/>
        <w:rPr>
          <w:rFonts w:ascii="Arial" w:hAnsi="Arial" w:cs="Arial"/>
          <w:bCs/>
        </w:rPr>
      </w:pPr>
      <w:r>
        <w:rPr>
          <w:rFonts w:ascii="Arial" w:hAnsi="Arial" w:cs="Arial"/>
          <w:bCs/>
        </w:rPr>
        <w:t>Impacts upon the shellfish farms in Pitt Water as a result of debris and damage to infrastructure.</w:t>
      </w:r>
    </w:p>
    <w:p w14:paraId="074EED6F" w14:textId="77777777" w:rsidR="007B6222" w:rsidRDefault="007B6222" w:rsidP="007B6222">
      <w:pPr>
        <w:spacing w:before="120" w:after="0" w:line="240" w:lineRule="auto"/>
        <w:ind w:left="-425" w:right="-425"/>
        <w:jc w:val="both"/>
        <w:rPr>
          <w:rFonts w:ascii="Arial" w:hAnsi="Arial" w:cs="Arial"/>
          <w:bCs/>
          <w:sz w:val="24"/>
          <w:szCs w:val="24"/>
        </w:rPr>
      </w:pPr>
      <w:r>
        <w:rPr>
          <w:rFonts w:ascii="Arial" w:hAnsi="Arial" w:cs="Arial"/>
          <w:bCs/>
          <w:sz w:val="24"/>
          <w:szCs w:val="24"/>
        </w:rPr>
        <w:t>Social impacts:</w:t>
      </w:r>
    </w:p>
    <w:p w14:paraId="79F7746B" w14:textId="77777777" w:rsidR="007B6222" w:rsidRDefault="007B6222" w:rsidP="00932E88">
      <w:pPr>
        <w:pStyle w:val="ListParagraph"/>
        <w:numPr>
          <w:ilvl w:val="0"/>
          <w:numId w:val="21"/>
        </w:numPr>
        <w:ind w:right="-426"/>
        <w:jc w:val="both"/>
        <w:rPr>
          <w:rFonts w:ascii="Arial" w:hAnsi="Arial" w:cs="Arial"/>
          <w:bCs/>
        </w:rPr>
      </w:pPr>
      <w:r>
        <w:rPr>
          <w:rFonts w:ascii="Arial" w:hAnsi="Arial" w:cs="Arial"/>
          <w:bCs/>
        </w:rPr>
        <w:t>People in areas such Dodges Ferry and Seven Mile Beach to their health and safety. Loss of life, and damage to homes and property would likely occur.</w:t>
      </w:r>
    </w:p>
    <w:p w14:paraId="253A1672" w14:textId="77777777" w:rsidR="007B6222" w:rsidRDefault="007B6222" w:rsidP="00932E88">
      <w:pPr>
        <w:pStyle w:val="ListParagraph"/>
        <w:numPr>
          <w:ilvl w:val="0"/>
          <w:numId w:val="21"/>
        </w:numPr>
        <w:ind w:right="-426"/>
        <w:jc w:val="both"/>
        <w:rPr>
          <w:rFonts w:ascii="Arial" w:hAnsi="Arial" w:cs="Arial"/>
          <w:bCs/>
        </w:rPr>
      </w:pPr>
      <w:r>
        <w:rPr>
          <w:rFonts w:ascii="Arial" w:hAnsi="Arial" w:cs="Arial"/>
          <w:bCs/>
        </w:rPr>
        <w:t>People’s mobility would be affected by reduced access to transport routes.</w:t>
      </w:r>
    </w:p>
    <w:p w14:paraId="407BEAB5" w14:textId="77777777" w:rsidR="007B6222" w:rsidRDefault="007B6222" w:rsidP="007B6222">
      <w:pPr>
        <w:spacing w:before="120" w:after="0" w:line="240" w:lineRule="auto"/>
        <w:ind w:left="-425" w:right="-425"/>
        <w:jc w:val="both"/>
        <w:rPr>
          <w:rFonts w:ascii="Arial" w:hAnsi="Arial" w:cs="Arial"/>
          <w:bCs/>
          <w:sz w:val="24"/>
          <w:szCs w:val="24"/>
        </w:rPr>
      </w:pPr>
      <w:r>
        <w:rPr>
          <w:rFonts w:ascii="Arial" w:hAnsi="Arial" w:cs="Arial"/>
          <w:bCs/>
          <w:sz w:val="24"/>
          <w:szCs w:val="24"/>
        </w:rPr>
        <w:t>Environmental impacts:</w:t>
      </w:r>
    </w:p>
    <w:p w14:paraId="6CE7ECAE" w14:textId="278EF33A" w:rsidR="007B6222" w:rsidRDefault="007B6222" w:rsidP="00932E88">
      <w:pPr>
        <w:pStyle w:val="ListParagraph"/>
        <w:numPr>
          <w:ilvl w:val="0"/>
          <w:numId w:val="21"/>
        </w:numPr>
        <w:ind w:right="-426"/>
        <w:jc w:val="both"/>
        <w:rPr>
          <w:rFonts w:ascii="Arial" w:hAnsi="Arial" w:cs="Arial"/>
          <w:bCs/>
        </w:rPr>
      </w:pPr>
      <w:r>
        <w:rPr>
          <w:rFonts w:ascii="Arial" w:hAnsi="Arial" w:cs="Arial"/>
          <w:bCs/>
        </w:rPr>
        <w:t xml:space="preserve">Impacts upon coastal beaches and coastal dune systems, such as those of Seven Mile Beach, would occur. </w:t>
      </w:r>
      <w:r w:rsidR="004E7F97">
        <w:rPr>
          <w:rFonts w:ascii="Arial" w:hAnsi="Arial" w:cs="Arial"/>
          <w:bCs/>
        </w:rPr>
        <w:t xml:space="preserve"> </w:t>
      </w:r>
      <w:r>
        <w:rPr>
          <w:rFonts w:ascii="Arial" w:hAnsi="Arial" w:cs="Arial"/>
          <w:bCs/>
        </w:rPr>
        <w:t>This would result in the erosion and flooding of natural landforms, the potential loss of wildlife and increased salinity of soils, rivers and lakes.</w:t>
      </w:r>
    </w:p>
    <w:p w14:paraId="186FC1A1" w14:textId="77777777" w:rsidR="007B6222" w:rsidRPr="00E95A10" w:rsidRDefault="007B6222" w:rsidP="007B6222">
      <w:pPr>
        <w:spacing w:after="0" w:line="240" w:lineRule="auto"/>
        <w:ind w:left="-709" w:right="-426"/>
        <w:jc w:val="both"/>
        <w:rPr>
          <w:rFonts w:ascii="Arial" w:hAnsi="Arial" w:cs="Arial"/>
          <w:bCs/>
          <w:sz w:val="24"/>
          <w:szCs w:val="24"/>
        </w:rPr>
      </w:pPr>
    </w:p>
    <w:p w14:paraId="1263FF0E" w14:textId="77777777" w:rsidR="007B6222" w:rsidRPr="00C10350" w:rsidRDefault="007B6222" w:rsidP="007B6222">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7B6222" w:rsidRPr="00C10350" w14:paraId="6201CE8B" w14:textId="77777777" w:rsidTr="004E7F97">
        <w:tc>
          <w:tcPr>
            <w:tcW w:w="9972" w:type="dxa"/>
          </w:tcPr>
          <w:p w14:paraId="213C6D17" w14:textId="77777777" w:rsidR="007B6222" w:rsidRPr="00C10350" w:rsidRDefault="007B6222" w:rsidP="00E57A6A">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2631DD41" w14:textId="77777777" w:rsidR="007B6222" w:rsidRPr="00C10350" w:rsidRDefault="007B6222" w:rsidP="00E57A6A">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7B6222" w:rsidRPr="00C10350" w14:paraId="12EE5D8F" w14:textId="77777777" w:rsidTr="004E7F97">
        <w:tc>
          <w:tcPr>
            <w:tcW w:w="9972" w:type="dxa"/>
          </w:tcPr>
          <w:p w14:paraId="7A5D92B8" w14:textId="593F0394" w:rsidR="007B6222" w:rsidRPr="00C10350" w:rsidRDefault="007B6222" w:rsidP="00E57A6A">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Provides a detailed explanation, with correct use of geographical terminology, </w:t>
            </w:r>
            <w:r w:rsidR="00457F91">
              <w:rPr>
                <w:rFonts w:ascii="Arial" w:eastAsia="Times New Roman" w:hAnsi="Arial" w:cs="Arial"/>
                <w:sz w:val="24"/>
                <w:szCs w:val="24"/>
                <w:lang w:val="en-US" w:eastAsia="en-AU"/>
              </w:rPr>
              <w:t xml:space="preserve">of </w:t>
            </w:r>
            <w:r>
              <w:rPr>
                <w:rFonts w:ascii="Arial" w:eastAsia="Times New Roman" w:hAnsi="Arial" w:cs="Arial"/>
                <w:sz w:val="24"/>
                <w:szCs w:val="24"/>
                <w:lang w:val="en-US" w:eastAsia="en-AU"/>
              </w:rPr>
              <w:t>a possible impact of the hazard.</w:t>
            </w:r>
            <w:r w:rsidR="00377B24">
              <w:rPr>
                <w:rFonts w:ascii="Arial" w:eastAsia="Times New Roman" w:hAnsi="Arial" w:cs="Arial"/>
                <w:sz w:val="24"/>
                <w:szCs w:val="24"/>
                <w:lang w:val="en-US" w:eastAsia="en-AU"/>
              </w:rPr>
              <w:t xml:space="preserve"> </w:t>
            </w:r>
            <w:r w:rsidR="004E7F97">
              <w:rPr>
                <w:rFonts w:ascii="Arial" w:eastAsia="Times New Roman" w:hAnsi="Arial" w:cs="Arial"/>
                <w:sz w:val="24"/>
                <w:szCs w:val="24"/>
                <w:lang w:val="en-US" w:eastAsia="en-AU"/>
              </w:rPr>
              <w:t xml:space="preserve"> </w:t>
            </w:r>
            <w:r w:rsidR="00377B24">
              <w:rPr>
                <w:rFonts w:ascii="Arial" w:eastAsia="Times New Roman" w:hAnsi="Arial" w:cs="Arial"/>
                <w:sz w:val="24"/>
                <w:szCs w:val="24"/>
                <w:lang w:val="en-US" w:eastAsia="en-AU"/>
              </w:rPr>
              <w:t>Relates cause and effect in the explanation.</w:t>
            </w:r>
            <w:r>
              <w:rPr>
                <w:rFonts w:ascii="Arial" w:eastAsia="Times New Roman" w:hAnsi="Arial" w:cs="Arial"/>
                <w:sz w:val="24"/>
                <w:szCs w:val="24"/>
                <w:lang w:val="en-US" w:eastAsia="en-AU"/>
              </w:rPr>
              <w:t xml:space="preserve"> </w:t>
            </w:r>
            <w:r w:rsidR="004E7F97">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Uses </w:t>
            </w:r>
            <w:r w:rsidR="00E9311E">
              <w:rPr>
                <w:rFonts w:ascii="Arial" w:eastAsia="Times New Roman" w:hAnsi="Arial" w:cs="Arial"/>
                <w:sz w:val="24"/>
                <w:szCs w:val="24"/>
                <w:lang w:val="en-US" w:eastAsia="en-AU"/>
              </w:rPr>
              <w:t xml:space="preserve">relevant </w:t>
            </w:r>
            <w:r>
              <w:rPr>
                <w:rFonts w:ascii="Arial" w:eastAsia="Times New Roman" w:hAnsi="Arial" w:cs="Arial"/>
                <w:sz w:val="24"/>
                <w:szCs w:val="24"/>
                <w:lang w:val="en-US" w:eastAsia="en-AU"/>
              </w:rPr>
              <w:t>map evidence and/or supporting examples.</w:t>
            </w:r>
          </w:p>
        </w:tc>
        <w:tc>
          <w:tcPr>
            <w:tcW w:w="802" w:type="dxa"/>
          </w:tcPr>
          <w:p w14:paraId="72D29015" w14:textId="7AE801E0" w:rsidR="007B6222" w:rsidRPr="00C10350" w:rsidRDefault="003245FD" w:rsidP="00E57A6A">
            <w:pPr>
              <w:spacing w:before="120" w:after="120" w:line="240" w:lineRule="auto"/>
              <w:ind w:right="-108"/>
              <w:jc w:val="center"/>
              <w:rPr>
                <w:rFonts w:ascii="Arial" w:hAnsi="Arial" w:cs="Arial"/>
                <w:bCs/>
                <w:sz w:val="24"/>
                <w:szCs w:val="24"/>
              </w:rPr>
            </w:pPr>
            <w:r>
              <w:rPr>
                <w:rFonts w:ascii="Arial" w:hAnsi="Arial" w:cs="Arial"/>
                <w:bCs/>
                <w:sz w:val="24"/>
                <w:szCs w:val="24"/>
              </w:rPr>
              <w:t>3</w:t>
            </w:r>
          </w:p>
        </w:tc>
      </w:tr>
      <w:tr w:rsidR="00457F91" w:rsidRPr="00C10350" w14:paraId="47E9663A" w14:textId="77777777" w:rsidTr="004E7F97">
        <w:tc>
          <w:tcPr>
            <w:tcW w:w="9972" w:type="dxa"/>
          </w:tcPr>
          <w:p w14:paraId="2F32593B" w14:textId="09569281" w:rsidR="00457F91" w:rsidRDefault="003245FD" w:rsidP="00E57A6A">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Provides an </w:t>
            </w:r>
            <w:r w:rsidR="00CE0A30">
              <w:rPr>
                <w:rFonts w:ascii="Arial" w:eastAsia="Times New Roman" w:hAnsi="Arial" w:cs="Arial"/>
                <w:sz w:val="24"/>
                <w:szCs w:val="24"/>
                <w:lang w:val="en-US" w:eastAsia="en-AU"/>
              </w:rPr>
              <w:t xml:space="preserve">appropriate </w:t>
            </w:r>
            <w:r>
              <w:rPr>
                <w:rFonts w:ascii="Arial" w:eastAsia="Times New Roman" w:hAnsi="Arial" w:cs="Arial"/>
                <w:sz w:val="24"/>
                <w:szCs w:val="24"/>
                <w:lang w:val="en-US" w:eastAsia="en-AU"/>
              </w:rPr>
              <w:t>explanation of a possible impact of the hazard</w:t>
            </w:r>
            <w:r w:rsidR="00CD7120">
              <w:rPr>
                <w:rFonts w:ascii="Arial" w:eastAsia="Times New Roman" w:hAnsi="Arial" w:cs="Arial"/>
                <w:sz w:val="24"/>
                <w:szCs w:val="24"/>
                <w:lang w:val="en-US" w:eastAsia="en-AU"/>
              </w:rPr>
              <w:t xml:space="preserve">, which may imply cause and effect. </w:t>
            </w:r>
            <w:r w:rsidR="004E7F97">
              <w:rPr>
                <w:rFonts w:ascii="Arial" w:eastAsia="Times New Roman" w:hAnsi="Arial" w:cs="Arial"/>
                <w:sz w:val="24"/>
                <w:szCs w:val="24"/>
                <w:lang w:val="en-US" w:eastAsia="en-AU"/>
              </w:rPr>
              <w:t xml:space="preserve"> </w:t>
            </w:r>
            <w:r w:rsidR="00E9311E">
              <w:rPr>
                <w:rFonts w:ascii="Arial" w:eastAsia="Times New Roman" w:hAnsi="Arial" w:cs="Arial"/>
                <w:sz w:val="24"/>
                <w:szCs w:val="24"/>
                <w:lang w:val="en-US" w:eastAsia="en-AU"/>
              </w:rPr>
              <w:t>Uses limited map evidence and/or supporting examples.</w:t>
            </w:r>
          </w:p>
        </w:tc>
        <w:tc>
          <w:tcPr>
            <w:tcW w:w="802" w:type="dxa"/>
          </w:tcPr>
          <w:p w14:paraId="3995EE72" w14:textId="5C7748DB" w:rsidR="00457F91" w:rsidRDefault="00CE0A30" w:rsidP="00E57A6A">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7B6222" w:rsidRPr="00C10350" w14:paraId="5D23D8F4" w14:textId="77777777" w:rsidTr="004E7F97">
        <w:tc>
          <w:tcPr>
            <w:tcW w:w="9972" w:type="dxa"/>
          </w:tcPr>
          <w:p w14:paraId="5D87E807" w14:textId="6328020B" w:rsidR="007B6222" w:rsidRPr="00C10350" w:rsidRDefault="007B6222" w:rsidP="00E57A6A">
            <w:pPr>
              <w:spacing w:before="120" w:after="120" w:line="240" w:lineRule="auto"/>
              <w:ind w:right="113"/>
              <w:jc w:val="both"/>
              <w:rPr>
                <w:rFonts w:ascii="Arial" w:hAnsi="Arial" w:cs="Arial"/>
                <w:bCs/>
                <w:sz w:val="24"/>
                <w:szCs w:val="24"/>
              </w:rPr>
            </w:pPr>
            <w:r>
              <w:rPr>
                <w:rFonts w:ascii="Arial" w:hAnsi="Arial" w:cs="Arial"/>
                <w:bCs/>
                <w:sz w:val="24"/>
                <w:szCs w:val="24"/>
              </w:rPr>
              <w:t xml:space="preserve">Provides </w:t>
            </w:r>
            <w:r w:rsidR="00CD7120">
              <w:rPr>
                <w:rFonts w:ascii="Arial" w:hAnsi="Arial" w:cs="Arial"/>
                <w:bCs/>
                <w:sz w:val="24"/>
                <w:szCs w:val="24"/>
              </w:rPr>
              <w:t>a very basic</w:t>
            </w:r>
            <w:r>
              <w:rPr>
                <w:rFonts w:ascii="Arial" w:hAnsi="Arial" w:cs="Arial"/>
                <w:bCs/>
                <w:sz w:val="24"/>
                <w:szCs w:val="24"/>
              </w:rPr>
              <w:t xml:space="preserve"> explanation of a possible impact of the hazard </w:t>
            </w:r>
            <w:r w:rsidR="00CD7120">
              <w:rPr>
                <w:rFonts w:ascii="Arial" w:hAnsi="Arial" w:cs="Arial"/>
                <w:bCs/>
                <w:sz w:val="24"/>
                <w:szCs w:val="24"/>
              </w:rPr>
              <w:t>which</w:t>
            </w:r>
            <w:r>
              <w:rPr>
                <w:rFonts w:ascii="Arial" w:hAnsi="Arial" w:cs="Arial"/>
                <w:bCs/>
                <w:sz w:val="24"/>
                <w:szCs w:val="24"/>
              </w:rPr>
              <w:t xml:space="preserve"> lacks </w:t>
            </w:r>
            <w:r w:rsidR="00CD7120">
              <w:rPr>
                <w:rFonts w:ascii="Arial" w:hAnsi="Arial" w:cs="Arial"/>
                <w:bCs/>
                <w:sz w:val="24"/>
                <w:szCs w:val="24"/>
              </w:rPr>
              <w:t xml:space="preserve">the required </w:t>
            </w:r>
            <w:r>
              <w:rPr>
                <w:rFonts w:ascii="Arial" w:hAnsi="Arial" w:cs="Arial"/>
                <w:bCs/>
                <w:sz w:val="24"/>
                <w:szCs w:val="24"/>
              </w:rPr>
              <w:t>detail, terminology, evidence and/or examples</w:t>
            </w:r>
            <w:r w:rsidR="003245FD">
              <w:rPr>
                <w:rFonts w:ascii="Arial" w:hAnsi="Arial" w:cs="Arial"/>
                <w:bCs/>
                <w:sz w:val="24"/>
                <w:szCs w:val="24"/>
              </w:rPr>
              <w:t xml:space="preserve"> in the explanation</w:t>
            </w:r>
            <w:r>
              <w:rPr>
                <w:rFonts w:ascii="Arial" w:hAnsi="Arial" w:cs="Arial"/>
                <w:bCs/>
                <w:sz w:val="24"/>
                <w:szCs w:val="24"/>
              </w:rPr>
              <w:t>.</w:t>
            </w:r>
          </w:p>
        </w:tc>
        <w:tc>
          <w:tcPr>
            <w:tcW w:w="802" w:type="dxa"/>
          </w:tcPr>
          <w:p w14:paraId="41DD2D68" w14:textId="77777777" w:rsidR="007B6222" w:rsidRPr="00C10350" w:rsidRDefault="007B6222" w:rsidP="00E57A6A">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7B6222" w:rsidRPr="00C10350" w14:paraId="3AA5AAE9" w14:textId="77777777" w:rsidTr="004E7F97">
        <w:tc>
          <w:tcPr>
            <w:tcW w:w="9972" w:type="dxa"/>
          </w:tcPr>
          <w:p w14:paraId="4346F13E" w14:textId="77777777" w:rsidR="007B6222" w:rsidRPr="00C10350" w:rsidRDefault="007B6222" w:rsidP="00E57A6A">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13A1A0E2" w14:textId="256030A8" w:rsidR="007B6222" w:rsidRPr="00C10350" w:rsidRDefault="00CE0A30" w:rsidP="00E57A6A">
            <w:pPr>
              <w:spacing w:before="120" w:after="120" w:line="240" w:lineRule="auto"/>
              <w:ind w:right="-108"/>
              <w:jc w:val="center"/>
              <w:rPr>
                <w:rFonts w:ascii="Arial" w:hAnsi="Arial" w:cs="Arial"/>
                <w:b/>
                <w:bCs/>
                <w:sz w:val="24"/>
                <w:szCs w:val="24"/>
              </w:rPr>
            </w:pPr>
            <w:r>
              <w:rPr>
                <w:rFonts w:ascii="Arial" w:hAnsi="Arial" w:cs="Arial"/>
                <w:b/>
                <w:bCs/>
                <w:sz w:val="24"/>
                <w:szCs w:val="24"/>
              </w:rPr>
              <w:t>3</w:t>
            </w:r>
          </w:p>
        </w:tc>
      </w:tr>
    </w:tbl>
    <w:p w14:paraId="009A77F4" w14:textId="77777777" w:rsidR="007B6222" w:rsidRPr="00E95A10" w:rsidRDefault="007B6222" w:rsidP="007B6222">
      <w:pPr>
        <w:spacing w:after="0" w:line="240" w:lineRule="auto"/>
        <w:ind w:left="-709" w:right="-426"/>
        <w:jc w:val="both"/>
        <w:rPr>
          <w:rFonts w:ascii="Arial" w:hAnsi="Arial" w:cs="Arial"/>
          <w:bCs/>
          <w:sz w:val="24"/>
          <w:szCs w:val="24"/>
        </w:rPr>
      </w:pPr>
    </w:p>
    <w:p w14:paraId="003B04C6" w14:textId="77777777" w:rsidR="007B6222" w:rsidRDefault="007B6222">
      <w:pPr>
        <w:spacing w:after="0" w:line="240" w:lineRule="auto"/>
        <w:rPr>
          <w:rFonts w:ascii="Arial" w:hAnsi="Arial" w:cs="Arial"/>
          <w:sz w:val="24"/>
          <w:szCs w:val="24"/>
        </w:rPr>
      </w:pPr>
      <w:r>
        <w:rPr>
          <w:rFonts w:ascii="Arial" w:hAnsi="Arial" w:cs="Arial"/>
          <w:sz w:val="24"/>
          <w:szCs w:val="24"/>
        </w:rPr>
        <w:br w:type="page"/>
      </w:r>
    </w:p>
    <w:p w14:paraId="572E3720" w14:textId="77777777" w:rsidR="00E63283" w:rsidRDefault="00E63283" w:rsidP="00B77766">
      <w:pPr>
        <w:spacing w:after="0"/>
        <w:ind w:left="-567" w:right="61"/>
        <w:jc w:val="both"/>
        <w:rPr>
          <w:rFonts w:ascii="Arial" w:hAnsi="Arial" w:cs="Arial"/>
          <w:sz w:val="24"/>
          <w:szCs w:val="24"/>
        </w:rPr>
      </w:pPr>
    </w:p>
    <w:p w14:paraId="11287987" w14:textId="084EEEDD" w:rsidR="00B77766" w:rsidRPr="005F0833" w:rsidRDefault="00B77766" w:rsidP="00B77766">
      <w:pPr>
        <w:spacing w:after="0"/>
        <w:ind w:left="-567" w:right="61"/>
        <w:jc w:val="both"/>
        <w:rPr>
          <w:rFonts w:ascii="Arial" w:hAnsi="Arial" w:cs="Arial"/>
          <w:sz w:val="24"/>
          <w:szCs w:val="24"/>
        </w:rPr>
      </w:pPr>
      <w:r w:rsidRPr="005F0833">
        <w:rPr>
          <w:rFonts w:ascii="Arial" w:hAnsi="Arial" w:cs="Arial"/>
          <w:sz w:val="24"/>
          <w:szCs w:val="24"/>
        </w:rPr>
        <w:t xml:space="preserve">Refer to </w:t>
      </w:r>
      <w:r w:rsidRPr="005F0833">
        <w:rPr>
          <w:rFonts w:ascii="Arial" w:hAnsi="Arial" w:cs="Arial"/>
          <w:b/>
          <w:sz w:val="24"/>
          <w:szCs w:val="24"/>
        </w:rPr>
        <w:t>Source 1</w:t>
      </w:r>
      <w:r w:rsidR="00546CD8">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Pr>
          <w:rFonts w:ascii="Arial" w:hAnsi="Arial" w:cs="Arial"/>
          <w:sz w:val="24"/>
          <w:szCs w:val="24"/>
        </w:rPr>
        <w:t>2020</w:t>
      </w:r>
      <w:r w:rsidRPr="005F0833">
        <w:rPr>
          <w:rFonts w:ascii="Arial" w:hAnsi="Arial" w:cs="Arial"/>
          <w:sz w:val="24"/>
          <w:szCs w:val="24"/>
        </w:rPr>
        <w:t xml:space="preserve"> and </w:t>
      </w:r>
      <w:r w:rsidRPr="005F0833">
        <w:rPr>
          <w:rFonts w:ascii="Arial" w:hAnsi="Arial" w:cs="Arial"/>
          <w:b/>
          <w:sz w:val="24"/>
          <w:szCs w:val="24"/>
        </w:rPr>
        <w:t>Source 2</w:t>
      </w:r>
      <w:r w:rsidR="00546CD8">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satellite image </w:t>
      </w:r>
      <w:r>
        <w:rPr>
          <w:rFonts w:ascii="Arial" w:hAnsi="Arial" w:cs="Arial"/>
          <w:sz w:val="24"/>
          <w:szCs w:val="24"/>
        </w:rPr>
        <w:t>2005</w:t>
      </w:r>
      <w:r w:rsidR="00546CD8">
        <w:rPr>
          <w:rFonts w:ascii="Arial" w:hAnsi="Arial" w:cs="Arial"/>
          <w:sz w:val="24"/>
          <w:szCs w:val="24"/>
        </w:rPr>
        <w:t xml:space="preserve"> to answer Question 27.</w:t>
      </w:r>
    </w:p>
    <w:p w14:paraId="2EAF7447" w14:textId="3B247ADB" w:rsidR="00AB5D69" w:rsidRPr="00E95A10" w:rsidRDefault="00546CD8" w:rsidP="00AB5D69">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33152" behindDoc="0" locked="0" layoutInCell="1" allowOverlap="1" wp14:anchorId="7AF1C483" wp14:editId="32AD866B">
                <wp:simplePos x="0" y="0"/>
                <wp:positionH relativeFrom="margin">
                  <wp:posOffset>-412115</wp:posOffset>
                </wp:positionH>
                <wp:positionV relativeFrom="paragraph">
                  <wp:posOffset>168275</wp:posOffset>
                </wp:positionV>
                <wp:extent cx="6677025" cy="1165860"/>
                <wp:effectExtent l="0" t="0" r="28575" b="1524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165860"/>
                        </a:xfrm>
                        <a:prstGeom prst="rect">
                          <a:avLst/>
                        </a:prstGeom>
                        <a:solidFill>
                          <a:srgbClr val="FFFFFF"/>
                        </a:solidFill>
                        <a:ln w="9525">
                          <a:solidFill>
                            <a:schemeClr val="tx1"/>
                          </a:solidFill>
                          <a:miter lim="800000"/>
                          <a:headEnd/>
                          <a:tailEnd/>
                        </a:ln>
                      </wps:spPr>
                      <wps:txbx>
                        <w:txbxContent>
                          <w:p w14:paraId="336EFD67" w14:textId="79CD7968" w:rsidR="00783897" w:rsidRPr="00441F2F" w:rsidRDefault="00783897" w:rsidP="00546CD8">
                            <w:pPr>
                              <w:spacing w:after="0" w:line="240" w:lineRule="auto"/>
                              <w:ind w:left="9072" w:hanging="9072"/>
                              <w:rPr>
                                <w:rFonts w:ascii="Arial" w:hAnsi="Arial" w:cs="Arial"/>
                                <w:sz w:val="24"/>
                                <w:szCs w:val="24"/>
                                <w:lang w:val="en-GB"/>
                              </w:rPr>
                            </w:pPr>
                            <w:r w:rsidRPr="00126AA8">
                              <w:rPr>
                                <w:rFonts w:ascii="Arial" w:hAnsi="Arial" w:cs="Arial"/>
                                <w:b/>
                                <w:bCs/>
                                <w:sz w:val="24"/>
                                <w:szCs w:val="24"/>
                                <w:lang w:val="en-GB"/>
                              </w:rPr>
                              <w:t>Qu</w:t>
                            </w:r>
                            <w:r w:rsidRPr="001341BE">
                              <w:rPr>
                                <w:rFonts w:ascii="Arial" w:hAnsi="Arial" w:cs="Arial"/>
                                <w:b/>
                                <w:sz w:val="24"/>
                                <w:szCs w:val="24"/>
                                <w:lang w:val="en-GB"/>
                              </w:rPr>
                              <w:t xml:space="preserve">estion </w:t>
                            </w:r>
                            <w:r>
                              <w:rPr>
                                <w:rFonts w:ascii="Arial" w:hAnsi="Arial" w:cs="Arial"/>
                                <w:b/>
                                <w:sz w:val="24"/>
                                <w:szCs w:val="24"/>
                                <w:lang w:val="en-GB"/>
                              </w:rPr>
                              <w:t>27</w:t>
                            </w:r>
                            <w:r>
                              <w:rPr>
                                <w:rFonts w:ascii="Arial" w:hAnsi="Arial" w:cs="Arial"/>
                                <w:b/>
                                <w:sz w:val="24"/>
                                <w:szCs w:val="24"/>
                                <w:lang w:val="en-GB"/>
                              </w:rPr>
                              <w:tab/>
                              <w:t>(3 marks)</w:t>
                            </w:r>
                          </w:p>
                          <w:p w14:paraId="43FC34E1" w14:textId="77777777" w:rsidR="00783897" w:rsidRDefault="00783897" w:rsidP="00922D94">
                            <w:pPr>
                              <w:pStyle w:val="ListParagraph"/>
                              <w:tabs>
                                <w:tab w:val="left" w:pos="1843"/>
                              </w:tabs>
                              <w:ind w:left="0"/>
                              <w:rPr>
                                <w:rFonts w:ascii="Arial" w:hAnsi="Arial" w:cs="Arial"/>
                                <w:u w:val="single"/>
                              </w:rPr>
                            </w:pPr>
                          </w:p>
                          <w:p w14:paraId="236F5EE3" w14:textId="77777777" w:rsidR="00783897" w:rsidRPr="00782F78" w:rsidRDefault="00783897" w:rsidP="00546CD8">
                            <w:pPr>
                              <w:spacing w:after="0" w:line="240" w:lineRule="auto"/>
                              <w:jc w:val="both"/>
                              <w:rPr>
                                <w:rFonts w:ascii="Arial" w:hAnsi="Arial" w:cs="Arial"/>
                                <w:bCs/>
                                <w:sz w:val="24"/>
                                <w:szCs w:val="24"/>
                              </w:rPr>
                            </w:pPr>
                            <w:r>
                              <w:rPr>
                                <w:rFonts w:ascii="Arial" w:hAnsi="Arial" w:cs="Arial"/>
                                <w:bCs/>
                                <w:sz w:val="24"/>
                                <w:szCs w:val="24"/>
                              </w:rPr>
                              <w:t>With reference to map evidence, identify</w:t>
                            </w:r>
                            <w:r w:rsidRPr="0067428B">
                              <w:rPr>
                                <w:rFonts w:ascii="Arial" w:hAnsi="Arial" w:cs="Arial"/>
                                <w:bCs/>
                                <w:sz w:val="24"/>
                                <w:szCs w:val="24"/>
                              </w:rPr>
                              <w:t xml:space="preserve"> and describe </w:t>
                            </w:r>
                            <w:r w:rsidRPr="00890AE0">
                              <w:rPr>
                                <w:rFonts w:ascii="Arial" w:hAnsi="Arial" w:cs="Arial"/>
                                <w:b/>
                                <w:sz w:val="24"/>
                                <w:szCs w:val="24"/>
                              </w:rPr>
                              <w:t>one</w:t>
                            </w:r>
                            <w:r w:rsidRPr="0067428B">
                              <w:rPr>
                                <w:rFonts w:ascii="Arial" w:hAnsi="Arial" w:cs="Arial"/>
                                <w:bCs/>
                                <w:sz w:val="24"/>
                                <w:szCs w:val="24"/>
                              </w:rPr>
                              <w:t xml:space="preserve"> example of a change in land use that can be observed to have occurred </w:t>
                            </w:r>
                            <w:r>
                              <w:rPr>
                                <w:rFonts w:ascii="Arial" w:hAnsi="Arial" w:cs="Arial"/>
                                <w:bCs/>
                                <w:sz w:val="24"/>
                                <w:szCs w:val="24"/>
                              </w:rPr>
                              <w:t xml:space="preserve">in the area north of Arthur Highway </w:t>
                            </w:r>
                            <w:r w:rsidRPr="0067428B">
                              <w:rPr>
                                <w:rFonts w:ascii="Arial" w:hAnsi="Arial" w:cs="Arial"/>
                                <w:bCs/>
                                <w:sz w:val="24"/>
                                <w:szCs w:val="24"/>
                              </w:rPr>
                              <w:t>between 2005 (</w:t>
                            </w:r>
                            <w:r w:rsidRPr="00592B99">
                              <w:rPr>
                                <w:rFonts w:ascii="Arial" w:hAnsi="Arial" w:cs="Arial"/>
                                <w:b/>
                                <w:sz w:val="24"/>
                                <w:szCs w:val="24"/>
                              </w:rPr>
                              <w:t>Source 2</w:t>
                            </w:r>
                            <w:r w:rsidRPr="0067428B">
                              <w:rPr>
                                <w:rFonts w:ascii="Arial" w:hAnsi="Arial" w:cs="Arial"/>
                                <w:bCs/>
                                <w:sz w:val="24"/>
                                <w:szCs w:val="24"/>
                              </w:rPr>
                              <w:t>) and 2017</w:t>
                            </w:r>
                            <w:r>
                              <w:rPr>
                                <w:rFonts w:ascii="Arial" w:hAnsi="Arial" w:cs="Arial"/>
                                <w:bCs/>
                                <w:sz w:val="24"/>
                                <w:szCs w:val="24"/>
                              </w:rPr>
                              <w:t xml:space="preserve"> </w:t>
                            </w:r>
                            <w:r w:rsidRPr="00592B99">
                              <w:rPr>
                                <w:rFonts w:ascii="Arial" w:hAnsi="Arial" w:cs="Arial"/>
                                <w:bCs/>
                                <w:sz w:val="24"/>
                                <w:szCs w:val="24"/>
                              </w:rPr>
                              <w:t>(</w:t>
                            </w:r>
                            <w:r w:rsidRPr="00592B99">
                              <w:rPr>
                                <w:rFonts w:ascii="Arial" w:hAnsi="Arial" w:cs="Arial"/>
                                <w:b/>
                                <w:sz w:val="24"/>
                                <w:szCs w:val="24"/>
                              </w:rPr>
                              <w:t>Source 1</w:t>
                            </w:r>
                            <w:r w:rsidRPr="0067428B">
                              <w:rPr>
                                <w:rFonts w:ascii="Arial" w:hAnsi="Arial" w:cs="Arial"/>
                                <w:bCs/>
                                <w:sz w:val="24"/>
                                <w:szCs w:val="24"/>
                              </w:rPr>
                              <w:t>).</w:t>
                            </w:r>
                          </w:p>
                          <w:p w14:paraId="44D136DE" w14:textId="77777777" w:rsidR="00783897" w:rsidRPr="00782F78" w:rsidRDefault="00783897" w:rsidP="00922D94">
                            <w:pPr>
                              <w:spacing w:after="0" w:line="240" w:lineRule="auto"/>
                              <w:jc w:val="both"/>
                              <w:rPr>
                                <w:rFonts w:ascii="Arial" w:hAnsi="Arial" w:cs="Arial"/>
                                <w:bCs/>
                                <w:sz w:val="24"/>
                                <w:szCs w:val="24"/>
                              </w:rPr>
                            </w:pPr>
                          </w:p>
                          <w:p w14:paraId="2932BDFD" w14:textId="77777777" w:rsidR="00783897" w:rsidRPr="00C951BA" w:rsidRDefault="00783897" w:rsidP="00AB5D69">
                            <w:pPr>
                              <w:spacing w:after="0" w:line="240" w:lineRule="auto"/>
                              <w:ind w:left="720" w:hanging="720"/>
                              <w:jc w:val="both"/>
                              <w:rPr>
                                <w:rFonts w:ascii="Arial" w:hAnsi="Arial" w:cs="Arial"/>
                                <w:b/>
                                <w:bCs/>
                                <w:sz w:val="24"/>
                                <w:szCs w:val="24"/>
                              </w:rPr>
                            </w:pPr>
                          </w:p>
                          <w:p w14:paraId="1AAF5680" w14:textId="77777777" w:rsidR="00783897" w:rsidRPr="00A201B4" w:rsidRDefault="00783897" w:rsidP="00AB5D6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1C483" id="_x0000_s1034" type="#_x0000_t202" style="position:absolute;left:0;text-align:left;margin-left:-32.45pt;margin-top:13.25pt;width:525.75pt;height:91.8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" strokecolor="black [3213]">
                <v:textbox>
                  <w:txbxContent>
                    <w:p w14:paraId="336EFD67" w14:textId="79CD7968" w:rsidR="00783897" w:rsidRPr="00441F2F" w:rsidRDefault="00783897" w:rsidP="00546CD8">
                      <w:pPr>
                        <w:spacing w:after="0" w:line="240" w:lineRule="auto"/>
                        <w:ind w:left="9072" w:hanging="9072"/>
                        <w:rPr>
                          <w:rFonts w:ascii="Arial" w:hAnsi="Arial" w:cs="Arial"/>
                          <w:sz w:val="24"/>
                          <w:szCs w:val="24"/>
                          <w:lang w:val="en-GB"/>
                        </w:rPr>
                      </w:pPr>
                      <w:r w:rsidRPr="00126AA8">
                        <w:rPr>
                          <w:rFonts w:ascii="Arial" w:hAnsi="Arial" w:cs="Arial"/>
                          <w:b/>
                          <w:bCs/>
                          <w:sz w:val="24"/>
                          <w:szCs w:val="24"/>
                          <w:lang w:val="en-GB"/>
                        </w:rPr>
                        <w:t>Qu</w:t>
                      </w:r>
                      <w:r w:rsidRPr="001341BE">
                        <w:rPr>
                          <w:rFonts w:ascii="Arial" w:hAnsi="Arial" w:cs="Arial"/>
                          <w:b/>
                          <w:sz w:val="24"/>
                          <w:szCs w:val="24"/>
                          <w:lang w:val="en-GB"/>
                        </w:rPr>
                        <w:t xml:space="preserve">estion </w:t>
                      </w:r>
                      <w:r>
                        <w:rPr>
                          <w:rFonts w:ascii="Arial" w:hAnsi="Arial" w:cs="Arial"/>
                          <w:b/>
                          <w:sz w:val="24"/>
                          <w:szCs w:val="24"/>
                          <w:lang w:val="en-GB"/>
                        </w:rPr>
                        <w:t>27</w:t>
                      </w:r>
                      <w:r>
                        <w:rPr>
                          <w:rFonts w:ascii="Arial" w:hAnsi="Arial" w:cs="Arial"/>
                          <w:b/>
                          <w:sz w:val="24"/>
                          <w:szCs w:val="24"/>
                          <w:lang w:val="en-GB"/>
                        </w:rPr>
                        <w:tab/>
                        <w:t>(3 marks)</w:t>
                      </w:r>
                    </w:p>
                    <w:p w14:paraId="43FC34E1" w14:textId="77777777" w:rsidR="00783897" w:rsidRDefault="00783897" w:rsidP="00922D94">
                      <w:pPr>
                        <w:pStyle w:val="ListParagraph"/>
                        <w:tabs>
                          <w:tab w:val="left" w:pos="1843"/>
                        </w:tabs>
                        <w:ind w:left="0"/>
                        <w:rPr>
                          <w:rFonts w:ascii="Arial" w:hAnsi="Arial" w:cs="Arial"/>
                          <w:u w:val="single"/>
                        </w:rPr>
                      </w:pPr>
                    </w:p>
                    <w:p w14:paraId="236F5EE3" w14:textId="77777777" w:rsidR="00783897" w:rsidRPr="00782F78" w:rsidRDefault="00783897" w:rsidP="00546CD8">
                      <w:pPr>
                        <w:spacing w:after="0" w:line="240" w:lineRule="auto"/>
                        <w:jc w:val="both"/>
                        <w:rPr>
                          <w:rFonts w:ascii="Arial" w:hAnsi="Arial" w:cs="Arial"/>
                          <w:bCs/>
                          <w:sz w:val="24"/>
                          <w:szCs w:val="24"/>
                        </w:rPr>
                      </w:pPr>
                      <w:r>
                        <w:rPr>
                          <w:rFonts w:ascii="Arial" w:hAnsi="Arial" w:cs="Arial"/>
                          <w:bCs/>
                          <w:sz w:val="24"/>
                          <w:szCs w:val="24"/>
                        </w:rPr>
                        <w:t>With reference to map evidence, identify</w:t>
                      </w:r>
                      <w:r w:rsidRPr="0067428B">
                        <w:rPr>
                          <w:rFonts w:ascii="Arial" w:hAnsi="Arial" w:cs="Arial"/>
                          <w:bCs/>
                          <w:sz w:val="24"/>
                          <w:szCs w:val="24"/>
                        </w:rPr>
                        <w:t xml:space="preserve"> and describe </w:t>
                      </w:r>
                      <w:r w:rsidRPr="00890AE0">
                        <w:rPr>
                          <w:rFonts w:ascii="Arial" w:hAnsi="Arial" w:cs="Arial"/>
                          <w:b/>
                          <w:sz w:val="24"/>
                          <w:szCs w:val="24"/>
                        </w:rPr>
                        <w:t>one</w:t>
                      </w:r>
                      <w:r w:rsidRPr="0067428B">
                        <w:rPr>
                          <w:rFonts w:ascii="Arial" w:hAnsi="Arial" w:cs="Arial"/>
                          <w:bCs/>
                          <w:sz w:val="24"/>
                          <w:szCs w:val="24"/>
                        </w:rPr>
                        <w:t xml:space="preserve"> example of a change in land use that can be observed to have occurred </w:t>
                      </w:r>
                      <w:r>
                        <w:rPr>
                          <w:rFonts w:ascii="Arial" w:hAnsi="Arial" w:cs="Arial"/>
                          <w:bCs/>
                          <w:sz w:val="24"/>
                          <w:szCs w:val="24"/>
                        </w:rPr>
                        <w:t xml:space="preserve">in the area north of Arthur Highway </w:t>
                      </w:r>
                      <w:r w:rsidRPr="0067428B">
                        <w:rPr>
                          <w:rFonts w:ascii="Arial" w:hAnsi="Arial" w:cs="Arial"/>
                          <w:bCs/>
                          <w:sz w:val="24"/>
                          <w:szCs w:val="24"/>
                        </w:rPr>
                        <w:t>between 2005 (</w:t>
                      </w:r>
                      <w:r w:rsidRPr="00592B99">
                        <w:rPr>
                          <w:rFonts w:ascii="Arial" w:hAnsi="Arial" w:cs="Arial"/>
                          <w:b/>
                          <w:sz w:val="24"/>
                          <w:szCs w:val="24"/>
                        </w:rPr>
                        <w:t>Source 2</w:t>
                      </w:r>
                      <w:r w:rsidRPr="0067428B">
                        <w:rPr>
                          <w:rFonts w:ascii="Arial" w:hAnsi="Arial" w:cs="Arial"/>
                          <w:bCs/>
                          <w:sz w:val="24"/>
                          <w:szCs w:val="24"/>
                        </w:rPr>
                        <w:t>) and 2017</w:t>
                      </w:r>
                      <w:r>
                        <w:rPr>
                          <w:rFonts w:ascii="Arial" w:hAnsi="Arial" w:cs="Arial"/>
                          <w:bCs/>
                          <w:sz w:val="24"/>
                          <w:szCs w:val="24"/>
                        </w:rPr>
                        <w:t xml:space="preserve"> </w:t>
                      </w:r>
                      <w:r w:rsidRPr="00592B99">
                        <w:rPr>
                          <w:rFonts w:ascii="Arial" w:hAnsi="Arial" w:cs="Arial"/>
                          <w:bCs/>
                          <w:sz w:val="24"/>
                          <w:szCs w:val="24"/>
                        </w:rPr>
                        <w:t>(</w:t>
                      </w:r>
                      <w:r w:rsidRPr="00592B99">
                        <w:rPr>
                          <w:rFonts w:ascii="Arial" w:hAnsi="Arial" w:cs="Arial"/>
                          <w:b/>
                          <w:sz w:val="24"/>
                          <w:szCs w:val="24"/>
                        </w:rPr>
                        <w:t>Source 1</w:t>
                      </w:r>
                      <w:r w:rsidRPr="0067428B">
                        <w:rPr>
                          <w:rFonts w:ascii="Arial" w:hAnsi="Arial" w:cs="Arial"/>
                          <w:bCs/>
                          <w:sz w:val="24"/>
                          <w:szCs w:val="24"/>
                        </w:rPr>
                        <w:t>).</w:t>
                      </w:r>
                    </w:p>
                    <w:p w14:paraId="44D136DE" w14:textId="77777777" w:rsidR="00783897" w:rsidRPr="00782F78" w:rsidRDefault="00783897" w:rsidP="00922D94">
                      <w:pPr>
                        <w:spacing w:after="0" w:line="240" w:lineRule="auto"/>
                        <w:jc w:val="both"/>
                        <w:rPr>
                          <w:rFonts w:ascii="Arial" w:hAnsi="Arial" w:cs="Arial"/>
                          <w:bCs/>
                          <w:sz w:val="24"/>
                          <w:szCs w:val="24"/>
                        </w:rPr>
                      </w:pPr>
                    </w:p>
                    <w:p w14:paraId="2932BDFD" w14:textId="77777777" w:rsidR="00783897" w:rsidRPr="00C951BA" w:rsidRDefault="00783897" w:rsidP="00AB5D69">
                      <w:pPr>
                        <w:spacing w:after="0" w:line="240" w:lineRule="auto"/>
                        <w:ind w:left="720" w:hanging="720"/>
                        <w:jc w:val="both"/>
                        <w:rPr>
                          <w:rFonts w:ascii="Arial" w:hAnsi="Arial" w:cs="Arial"/>
                          <w:b/>
                          <w:bCs/>
                          <w:sz w:val="24"/>
                          <w:szCs w:val="24"/>
                        </w:rPr>
                      </w:pPr>
                    </w:p>
                    <w:p w14:paraId="1AAF5680" w14:textId="77777777" w:rsidR="00783897" w:rsidRPr="00A201B4" w:rsidRDefault="00783897" w:rsidP="00AB5D69">
                      <w:pPr>
                        <w:spacing w:after="0"/>
                        <w:rPr>
                          <w:sz w:val="24"/>
                          <w:szCs w:val="24"/>
                        </w:rPr>
                      </w:pPr>
                    </w:p>
                  </w:txbxContent>
                </v:textbox>
                <w10:wrap anchorx="margin"/>
              </v:shape>
            </w:pict>
          </mc:Fallback>
        </mc:AlternateContent>
      </w:r>
    </w:p>
    <w:p w14:paraId="1C0C89D3" w14:textId="0D957E8C" w:rsidR="00AB5D69" w:rsidRPr="00E95A10" w:rsidRDefault="00AB5D69" w:rsidP="00AB5D69">
      <w:pPr>
        <w:tabs>
          <w:tab w:val="left" w:pos="540"/>
          <w:tab w:val="right" w:pos="9540"/>
        </w:tabs>
        <w:spacing w:after="0" w:line="240" w:lineRule="auto"/>
        <w:ind w:left="-18" w:right="-426"/>
        <w:rPr>
          <w:rFonts w:ascii="Arial" w:hAnsi="Arial" w:cs="Arial"/>
          <w:sz w:val="24"/>
          <w:szCs w:val="24"/>
        </w:rPr>
      </w:pPr>
    </w:p>
    <w:p w14:paraId="28102B23" w14:textId="77777777" w:rsidR="00AB5D69" w:rsidRPr="00E95A10" w:rsidRDefault="00AB5D69" w:rsidP="00AB5D69">
      <w:pPr>
        <w:spacing w:after="0"/>
        <w:ind w:left="-709" w:right="-426"/>
        <w:jc w:val="both"/>
        <w:rPr>
          <w:rFonts w:ascii="Arial" w:hAnsi="Arial" w:cs="Arial"/>
          <w:sz w:val="24"/>
          <w:szCs w:val="24"/>
        </w:rPr>
      </w:pPr>
    </w:p>
    <w:p w14:paraId="0F539C22" w14:textId="77777777" w:rsidR="00AB5D69" w:rsidRPr="00E95A10" w:rsidRDefault="00AB5D69" w:rsidP="00AB5D69">
      <w:pPr>
        <w:spacing w:after="0"/>
        <w:ind w:left="-709" w:right="-426"/>
        <w:jc w:val="both"/>
        <w:rPr>
          <w:rFonts w:ascii="Arial" w:hAnsi="Arial" w:cs="Arial"/>
          <w:sz w:val="24"/>
          <w:szCs w:val="24"/>
        </w:rPr>
      </w:pPr>
    </w:p>
    <w:p w14:paraId="15998398" w14:textId="77777777" w:rsidR="00AB5D69" w:rsidRPr="00E95A10" w:rsidRDefault="00AB5D69" w:rsidP="00AB5D69">
      <w:pPr>
        <w:spacing w:after="0"/>
        <w:ind w:left="-709" w:right="-426"/>
        <w:jc w:val="both"/>
        <w:rPr>
          <w:rFonts w:ascii="Arial" w:hAnsi="Arial" w:cs="Arial"/>
          <w:sz w:val="24"/>
          <w:szCs w:val="24"/>
        </w:rPr>
      </w:pPr>
    </w:p>
    <w:p w14:paraId="3D5A1D62" w14:textId="77777777" w:rsidR="00AB5D69" w:rsidRPr="00E95A10" w:rsidRDefault="00AB5D69" w:rsidP="00AB5D69">
      <w:pPr>
        <w:widowControl w:val="0"/>
        <w:autoSpaceDE w:val="0"/>
        <w:autoSpaceDN w:val="0"/>
        <w:adjustRightInd w:val="0"/>
        <w:spacing w:after="0" w:line="240" w:lineRule="auto"/>
        <w:ind w:right="-426"/>
        <w:rPr>
          <w:rFonts w:ascii="Arial" w:hAnsi="Arial" w:cs="Arial"/>
          <w:bCs/>
          <w:sz w:val="24"/>
          <w:szCs w:val="24"/>
        </w:rPr>
      </w:pPr>
    </w:p>
    <w:p w14:paraId="45261729" w14:textId="77777777" w:rsidR="00AB5D69" w:rsidRPr="00E95A10" w:rsidRDefault="00AB5D69" w:rsidP="00AB5D69">
      <w:pPr>
        <w:spacing w:after="0" w:line="240" w:lineRule="auto"/>
        <w:ind w:right="-426"/>
        <w:rPr>
          <w:rFonts w:ascii="Arial" w:hAnsi="Arial" w:cs="Arial"/>
          <w:b/>
          <w:bCs/>
          <w:sz w:val="24"/>
          <w:szCs w:val="24"/>
        </w:rPr>
      </w:pPr>
    </w:p>
    <w:p w14:paraId="5EFB47AA" w14:textId="77777777" w:rsidR="00546CD8" w:rsidRDefault="00546CD8" w:rsidP="00AB5D69">
      <w:pPr>
        <w:spacing w:after="0" w:line="240" w:lineRule="auto"/>
        <w:ind w:left="-709" w:right="142"/>
        <w:rPr>
          <w:rFonts w:ascii="Arial" w:hAnsi="Arial" w:cs="Arial"/>
          <w:b/>
          <w:bCs/>
          <w:sz w:val="24"/>
          <w:szCs w:val="24"/>
        </w:rPr>
      </w:pPr>
    </w:p>
    <w:p w14:paraId="61536293" w14:textId="0AB1B862" w:rsidR="00AB5D69" w:rsidRPr="004D38A2" w:rsidRDefault="00AB5D69" w:rsidP="00AB5D69">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56F983B5" w14:textId="61791EC1" w:rsidR="00AB5D69" w:rsidRPr="00D55023" w:rsidRDefault="00CE66AF" w:rsidP="00AB5D69">
      <w:pPr>
        <w:spacing w:after="0" w:line="240" w:lineRule="auto"/>
        <w:ind w:left="-709" w:right="142"/>
        <w:rPr>
          <w:rFonts w:ascii="Arial" w:hAnsi="Arial" w:cs="Arial"/>
          <w:sz w:val="24"/>
          <w:szCs w:val="24"/>
        </w:rPr>
      </w:pPr>
      <w:r>
        <w:rPr>
          <w:rFonts w:ascii="Arial" w:hAnsi="Arial" w:cs="Arial"/>
          <w:sz w:val="24"/>
          <w:szCs w:val="24"/>
        </w:rPr>
        <w:t>I</w:t>
      </w:r>
      <w:r w:rsidR="00D55023" w:rsidRPr="00D55023">
        <w:rPr>
          <w:rFonts w:ascii="Arial" w:hAnsi="Arial" w:cs="Arial"/>
          <w:sz w:val="24"/>
          <w:szCs w:val="24"/>
        </w:rPr>
        <w:t>nterpret and describe changing patterns and relationships that have taken place over time</w:t>
      </w:r>
      <w:r w:rsidR="004E7F97">
        <w:rPr>
          <w:rFonts w:ascii="Arial" w:hAnsi="Arial" w:cs="Arial"/>
          <w:sz w:val="24"/>
          <w:szCs w:val="24"/>
        </w:rPr>
        <w:t>.</w:t>
      </w:r>
    </w:p>
    <w:p w14:paraId="1080E0A9" w14:textId="77777777" w:rsidR="00D55023" w:rsidRPr="00E95A10" w:rsidRDefault="00D55023" w:rsidP="00AB5D69">
      <w:pPr>
        <w:spacing w:after="0" w:line="240" w:lineRule="auto"/>
        <w:ind w:left="-709" w:right="142"/>
        <w:rPr>
          <w:rFonts w:ascii="Arial" w:hAnsi="Arial" w:cs="Arial"/>
          <w:b/>
          <w:bCs/>
          <w:sz w:val="24"/>
          <w:szCs w:val="24"/>
        </w:rPr>
      </w:pPr>
    </w:p>
    <w:p w14:paraId="3D3E9C95" w14:textId="77777777" w:rsidR="00AB5D69" w:rsidRPr="004D38A2" w:rsidRDefault="00AB5D69" w:rsidP="00AB5D69">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6FD99951" w14:textId="77777777" w:rsidR="00546CD8" w:rsidRPr="00394C54" w:rsidRDefault="00546CD8" w:rsidP="00546CD8">
      <w:pPr>
        <w:spacing w:after="0" w:line="240" w:lineRule="auto"/>
        <w:ind w:left="-709" w:right="142"/>
        <w:rPr>
          <w:rFonts w:ascii="Arial" w:hAnsi="Arial" w:cs="Arial"/>
          <w:b/>
          <w:bCs/>
          <w:sz w:val="24"/>
          <w:szCs w:val="24"/>
        </w:rPr>
      </w:pPr>
      <w:r w:rsidRPr="004E7F97">
        <w:rPr>
          <w:rFonts w:ascii="Arial" w:hAnsi="Arial" w:cs="Arial"/>
          <w:i/>
          <w:iCs/>
          <w:sz w:val="24"/>
          <w:szCs w:val="24"/>
        </w:rPr>
        <w:t>Identify:</w:t>
      </w:r>
      <w:r>
        <w:rPr>
          <w:rFonts w:ascii="Arial" w:hAnsi="Arial" w:cs="Arial"/>
          <w:sz w:val="24"/>
          <w:szCs w:val="24"/>
        </w:rPr>
        <w:tab/>
      </w:r>
      <w:r w:rsidRPr="00394C54">
        <w:rPr>
          <w:rFonts w:ascii="Arial" w:hAnsi="Arial" w:cs="Arial"/>
          <w:sz w:val="24"/>
          <w:szCs w:val="24"/>
        </w:rPr>
        <w:t>recognise and name</w:t>
      </w:r>
      <w:r>
        <w:rPr>
          <w:rFonts w:ascii="Arial" w:hAnsi="Arial" w:cs="Arial"/>
          <w:sz w:val="24"/>
          <w:szCs w:val="24"/>
        </w:rPr>
        <w:t>.</w:t>
      </w:r>
    </w:p>
    <w:p w14:paraId="2609D433" w14:textId="7C064FAC" w:rsidR="00AB5D69" w:rsidRDefault="00A43BA5" w:rsidP="00A43BA5">
      <w:pPr>
        <w:spacing w:after="0" w:line="240" w:lineRule="auto"/>
        <w:ind w:left="-709" w:right="142"/>
        <w:rPr>
          <w:rFonts w:ascii="Arial" w:hAnsi="Arial" w:cs="Arial"/>
          <w:bCs/>
          <w:sz w:val="24"/>
          <w:szCs w:val="24"/>
        </w:rPr>
      </w:pPr>
      <w:r w:rsidRPr="004E7F97">
        <w:rPr>
          <w:rFonts w:ascii="Arial" w:hAnsi="Arial" w:cs="Arial"/>
          <w:bCs/>
          <w:i/>
          <w:iCs/>
          <w:sz w:val="24"/>
          <w:szCs w:val="24"/>
        </w:rPr>
        <w:t>Describe</w:t>
      </w:r>
      <w:r>
        <w:rPr>
          <w:rFonts w:ascii="Arial" w:hAnsi="Arial" w:cs="Arial"/>
          <w:bCs/>
          <w:sz w:val="24"/>
          <w:szCs w:val="24"/>
        </w:rPr>
        <w:t>:</w:t>
      </w:r>
      <w:r w:rsidR="004E7F97">
        <w:rPr>
          <w:rFonts w:ascii="Arial" w:hAnsi="Arial" w:cs="Arial"/>
          <w:bCs/>
          <w:sz w:val="24"/>
          <w:szCs w:val="24"/>
        </w:rPr>
        <w:tab/>
      </w:r>
      <w:r w:rsidR="0072485E">
        <w:rPr>
          <w:rFonts w:ascii="Arial" w:hAnsi="Arial" w:cs="Arial"/>
          <w:bCs/>
          <w:sz w:val="24"/>
          <w:szCs w:val="24"/>
        </w:rPr>
        <w:t>p</w:t>
      </w:r>
      <w:r w:rsidRPr="00A43BA5">
        <w:rPr>
          <w:rFonts w:ascii="Arial" w:hAnsi="Arial" w:cs="Arial"/>
          <w:bCs/>
          <w:sz w:val="24"/>
          <w:szCs w:val="24"/>
        </w:rPr>
        <w:t>rovide characteristics and features</w:t>
      </w:r>
      <w:r w:rsidR="004E7F97">
        <w:rPr>
          <w:rFonts w:ascii="Arial" w:hAnsi="Arial" w:cs="Arial"/>
          <w:bCs/>
          <w:sz w:val="24"/>
          <w:szCs w:val="24"/>
        </w:rPr>
        <w:t>.</w:t>
      </w:r>
    </w:p>
    <w:p w14:paraId="0DCE2DFB" w14:textId="77777777" w:rsidR="00A43BA5" w:rsidRPr="00E95A10" w:rsidRDefault="00A43BA5" w:rsidP="00AB5D69">
      <w:pPr>
        <w:spacing w:after="0" w:line="240" w:lineRule="auto"/>
        <w:ind w:left="-709" w:right="142"/>
        <w:rPr>
          <w:rFonts w:ascii="Arial" w:hAnsi="Arial" w:cs="Arial"/>
          <w:bCs/>
          <w:sz w:val="24"/>
          <w:szCs w:val="24"/>
        </w:rPr>
      </w:pPr>
    </w:p>
    <w:p w14:paraId="621E7AB9" w14:textId="227AAD3C" w:rsidR="00AB5D69" w:rsidRDefault="009E743B" w:rsidP="00AB5D69">
      <w:pPr>
        <w:spacing w:after="0" w:line="240" w:lineRule="auto"/>
        <w:ind w:left="-709" w:right="142"/>
        <w:jc w:val="both"/>
        <w:rPr>
          <w:rFonts w:ascii="Arial" w:hAnsi="Arial" w:cs="Arial"/>
          <w:sz w:val="24"/>
          <w:szCs w:val="24"/>
        </w:rPr>
      </w:pPr>
      <w:r w:rsidRPr="00C10350">
        <w:rPr>
          <w:rFonts w:ascii="Arial" w:hAnsi="Arial" w:cs="Arial"/>
          <w:b/>
          <w:bCs/>
          <w:sz w:val="24"/>
          <w:szCs w:val="24"/>
        </w:rPr>
        <w:t xml:space="preserve">Teacher Notes: </w:t>
      </w:r>
      <w:r w:rsidRPr="006C7341">
        <w:rPr>
          <w:rFonts w:ascii="Arial" w:hAnsi="Arial" w:cs="Arial"/>
          <w:sz w:val="24"/>
          <w:szCs w:val="24"/>
        </w:rPr>
        <w:t xml:space="preserve">Students are to </w:t>
      </w:r>
      <w:r>
        <w:rPr>
          <w:rFonts w:ascii="Arial" w:hAnsi="Arial" w:cs="Arial"/>
          <w:sz w:val="24"/>
          <w:szCs w:val="24"/>
        </w:rPr>
        <w:t>describe one example of a change in the land use that can be observed to have occurred between 2005 and 2017.  This will involve locating a relevant area and then describing what human activity was previously in place there and what activity was more recently in place</w:t>
      </w:r>
      <w:r w:rsidR="00CE02C0">
        <w:rPr>
          <w:rFonts w:ascii="Arial" w:hAnsi="Arial" w:cs="Arial"/>
          <w:sz w:val="24"/>
          <w:szCs w:val="24"/>
        </w:rPr>
        <w:t>.</w:t>
      </w:r>
    </w:p>
    <w:p w14:paraId="398EC1B2" w14:textId="77777777" w:rsidR="00AD31DC" w:rsidRDefault="00AD31DC" w:rsidP="00AB5D69">
      <w:pPr>
        <w:spacing w:after="0" w:line="240" w:lineRule="auto"/>
        <w:ind w:left="-709" w:right="142"/>
        <w:jc w:val="both"/>
        <w:rPr>
          <w:rFonts w:ascii="Arial" w:hAnsi="Arial" w:cs="Arial"/>
          <w:sz w:val="24"/>
          <w:szCs w:val="24"/>
        </w:rPr>
      </w:pPr>
    </w:p>
    <w:p w14:paraId="19775081" w14:textId="7CBFDD76" w:rsidR="004F18A3" w:rsidRDefault="004F18A3" w:rsidP="00AB5D69">
      <w:pPr>
        <w:spacing w:after="0" w:line="240" w:lineRule="auto"/>
        <w:ind w:left="-709" w:right="142"/>
        <w:jc w:val="both"/>
        <w:rPr>
          <w:rFonts w:ascii="Arial" w:hAnsi="Arial" w:cs="Arial"/>
          <w:sz w:val="24"/>
          <w:szCs w:val="24"/>
        </w:rPr>
      </w:pPr>
      <w:r>
        <w:rPr>
          <w:rFonts w:ascii="Arial" w:hAnsi="Arial" w:cs="Arial"/>
          <w:sz w:val="24"/>
          <w:szCs w:val="24"/>
        </w:rPr>
        <w:t>Some examples of land use change</w:t>
      </w:r>
      <w:r w:rsidR="00DF4AC1">
        <w:rPr>
          <w:rFonts w:ascii="Arial" w:hAnsi="Arial" w:cs="Arial"/>
          <w:sz w:val="24"/>
          <w:szCs w:val="24"/>
        </w:rPr>
        <w:t xml:space="preserve"> may</w:t>
      </w:r>
      <w:r>
        <w:rPr>
          <w:rFonts w:ascii="Arial" w:hAnsi="Arial" w:cs="Arial"/>
          <w:sz w:val="24"/>
          <w:szCs w:val="24"/>
        </w:rPr>
        <w:t xml:space="preserve"> </w:t>
      </w:r>
      <w:r w:rsidR="00AD31DC">
        <w:rPr>
          <w:rFonts w:ascii="Arial" w:hAnsi="Arial" w:cs="Arial"/>
          <w:sz w:val="24"/>
          <w:szCs w:val="24"/>
        </w:rPr>
        <w:t>include</w:t>
      </w:r>
      <w:r w:rsidR="00DF4AC1">
        <w:rPr>
          <w:rFonts w:ascii="Arial" w:hAnsi="Arial" w:cs="Arial"/>
          <w:sz w:val="24"/>
          <w:szCs w:val="24"/>
        </w:rPr>
        <w:t>, but are not l</w:t>
      </w:r>
      <w:r w:rsidR="00690CDC">
        <w:rPr>
          <w:rFonts w:ascii="Arial" w:hAnsi="Arial" w:cs="Arial"/>
          <w:sz w:val="24"/>
          <w:szCs w:val="24"/>
        </w:rPr>
        <w:t>imited to:</w:t>
      </w:r>
    </w:p>
    <w:p w14:paraId="7EACF09D" w14:textId="00F43E32" w:rsidR="004F18A3" w:rsidRDefault="00204CCF" w:rsidP="00932E88">
      <w:pPr>
        <w:pStyle w:val="ListParagraph"/>
        <w:numPr>
          <w:ilvl w:val="0"/>
          <w:numId w:val="21"/>
        </w:numPr>
        <w:ind w:right="142"/>
        <w:jc w:val="both"/>
        <w:rPr>
          <w:rFonts w:ascii="Arial" w:hAnsi="Arial" w:cs="Arial"/>
        </w:rPr>
      </w:pPr>
      <w:r>
        <w:rPr>
          <w:rFonts w:ascii="Arial" w:hAnsi="Arial" w:cs="Arial"/>
        </w:rPr>
        <w:t xml:space="preserve">Development of new (residential) built-up </w:t>
      </w:r>
      <w:r w:rsidR="0022073E">
        <w:rPr>
          <w:rFonts w:ascii="Arial" w:hAnsi="Arial" w:cs="Arial"/>
        </w:rPr>
        <w:t>area to the south of Gatehouse Drive in the northern part of Sorell.</w:t>
      </w:r>
      <w:r w:rsidR="004E7F97">
        <w:rPr>
          <w:rFonts w:ascii="Arial" w:hAnsi="Arial" w:cs="Arial"/>
        </w:rPr>
        <w:t xml:space="preserve"> </w:t>
      </w:r>
      <w:r>
        <w:rPr>
          <w:rFonts w:ascii="Arial" w:hAnsi="Arial" w:cs="Arial"/>
        </w:rPr>
        <w:t xml:space="preserve"> </w:t>
      </w:r>
      <w:r w:rsidR="00792F5E">
        <w:rPr>
          <w:rFonts w:ascii="Arial" w:hAnsi="Arial" w:cs="Arial"/>
        </w:rPr>
        <w:t xml:space="preserve">The land on and around GR 460637 shows new roads have been built, surrounded by new areas of housing. </w:t>
      </w:r>
      <w:r w:rsidR="004E7F97">
        <w:rPr>
          <w:rFonts w:ascii="Arial" w:hAnsi="Arial" w:cs="Arial"/>
        </w:rPr>
        <w:t xml:space="preserve"> </w:t>
      </w:r>
      <w:r>
        <w:rPr>
          <w:rFonts w:ascii="Arial" w:hAnsi="Arial" w:cs="Arial"/>
        </w:rPr>
        <w:t xml:space="preserve">Previously this land was </w:t>
      </w:r>
      <w:r w:rsidR="00047F50">
        <w:rPr>
          <w:rFonts w:ascii="Arial" w:hAnsi="Arial" w:cs="Arial"/>
        </w:rPr>
        <w:t>most likely used for farming.</w:t>
      </w:r>
    </w:p>
    <w:p w14:paraId="2B0674B8" w14:textId="0E4E2ACE" w:rsidR="0022073E" w:rsidRPr="00AD31DC" w:rsidRDefault="007769FE" w:rsidP="00932E88">
      <w:pPr>
        <w:pStyle w:val="ListParagraph"/>
        <w:numPr>
          <w:ilvl w:val="0"/>
          <w:numId w:val="21"/>
        </w:numPr>
        <w:ind w:right="142"/>
        <w:jc w:val="both"/>
        <w:rPr>
          <w:rFonts w:ascii="Arial" w:hAnsi="Arial" w:cs="Arial"/>
        </w:rPr>
      </w:pPr>
      <w:r>
        <w:rPr>
          <w:rFonts w:ascii="Arial" w:hAnsi="Arial" w:cs="Arial"/>
        </w:rPr>
        <w:t>The development of a new rectangular sports oval GR 452633</w:t>
      </w:r>
      <w:r w:rsidR="00463203">
        <w:rPr>
          <w:rFonts w:ascii="Arial" w:hAnsi="Arial" w:cs="Arial"/>
        </w:rPr>
        <w:t>; previously these were green paddocks</w:t>
      </w:r>
      <w:r w:rsidR="00204CCF">
        <w:rPr>
          <w:rFonts w:ascii="Arial" w:hAnsi="Arial" w:cs="Arial"/>
        </w:rPr>
        <w:t xml:space="preserve"> (agricultural land use).</w:t>
      </w:r>
    </w:p>
    <w:p w14:paraId="6015F578" w14:textId="77777777" w:rsidR="00FB76FC" w:rsidRDefault="00FB76FC" w:rsidP="00AB5D69">
      <w:pPr>
        <w:spacing w:after="0" w:line="240" w:lineRule="auto"/>
        <w:ind w:left="-709" w:right="142"/>
        <w:jc w:val="both"/>
        <w:rPr>
          <w:rFonts w:ascii="Arial" w:hAnsi="Arial" w:cs="Arial"/>
          <w:sz w:val="24"/>
          <w:szCs w:val="24"/>
        </w:rPr>
      </w:pPr>
    </w:p>
    <w:p w14:paraId="79DA5813" w14:textId="50B1BDC5" w:rsidR="00E571D6" w:rsidRPr="002A3AA5" w:rsidRDefault="002A3AA5" w:rsidP="00AB5D69">
      <w:pPr>
        <w:spacing w:after="0" w:line="240" w:lineRule="auto"/>
        <w:ind w:left="-709" w:right="142"/>
        <w:jc w:val="both"/>
        <w:rPr>
          <w:rFonts w:ascii="Arial" w:hAnsi="Arial" w:cs="Arial"/>
          <w:b/>
          <w:bCs/>
          <w:sz w:val="24"/>
          <w:szCs w:val="24"/>
        </w:rPr>
      </w:pPr>
      <w:r w:rsidRPr="002A3AA5">
        <w:rPr>
          <w:rFonts w:ascii="Arial" w:hAnsi="Arial" w:cs="Arial"/>
          <w:b/>
          <w:bCs/>
          <w:sz w:val="24"/>
          <w:szCs w:val="24"/>
        </w:rPr>
        <w:t>Exemplar:</w:t>
      </w:r>
    </w:p>
    <w:p w14:paraId="5FC2BA0F" w14:textId="3502B2C5" w:rsidR="00FF112F" w:rsidRDefault="00FF112F" w:rsidP="00FF112F">
      <w:pPr>
        <w:spacing w:after="0" w:line="240" w:lineRule="auto"/>
        <w:ind w:left="-709" w:right="142"/>
        <w:jc w:val="both"/>
        <w:rPr>
          <w:rFonts w:ascii="Arial" w:hAnsi="Arial" w:cs="Arial"/>
          <w:i/>
          <w:iCs/>
          <w:sz w:val="24"/>
          <w:szCs w:val="24"/>
        </w:rPr>
      </w:pPr>
      <w:r>
        <w:rPr>
          <w:rFonts w:ascii="Arial" w:hAnsi="Arial" w:cs="Arial"/>
          <w:i/>
          <w:iCs/>
          <w:sz w:val="24"/>
          <w:szCs w:val="24"/>
        </w:rPr>
        <w:t xml:space="preserve">In 2005 Source 2 shows there was a relatively small built-up area in the area north of the Arthur Highway, with much of the area appearing to be rural/semi-rural or vacant/unused land. </w:t>
      </w:r>
      <w:r w:rsidR="004E7F97">
        <w:rPr>
          <w:rFonts w:ascii="Arial" w:hAnsi="Arial" w:cs="Arial"/>
          <w:i/>
          <w:iCs/>
          <w:sz w:val="24"/>
          <w:szCs w:val="24"/>
        </w:rPr>
        <w:t xml:space="preserve"> </w:t>
      </w:r>
      <w:r>
        <w:rPr>
          <w:rFonts w:ascii="Arial" w:hAnsi="Arial" w:cs="Arial"/>
          <w:i/>
          <w:iCs/>
          <w:sz w:val="24"/>
          <w:szCs w:val="24"/>
        </w:rPr>
        <w:t>By 2017, Source 1 shows that there have been new roads built and a newly formed built-up area (residential development) in the north-easter</w:t>
      </w:r>
      <w:r w:rsidR="00545D93">
        <w:rPr>
          <w:rFonts w:ascii="Arial" w:hAnsi="Arial" w:cs="Arial"/>
          <w:i/>
          <w:iCs/>
          <w:sz w:val="24"/>
          <w:szCs w:val="24"/>
        </w:rPr>
        <w:t>n</w:t>
      </w:r>
      <w:r>
        <w:rPr>
          <w:rFonts w:ascii="Arial" w:hAnsi="Arial" w:cs="Arial"/>
          <w:i/>
          <w:iCs/>
          <w:sz w:val="24"/>
          <w:szCs w:val="24"/>
        </w:rPr>
        <w:t xml:space="preserve"> part of AR 4563, where new curvilinear roads and cul-de-sacs have been built.</w:t>
      </w:r>
    </w:p>
    <w:p w14:paraId="7C94A750" w14:textId="77777777" w:rsidR="002A3AA5" w:rsidRPr="002A3AA5" w:rsidRDefault="002A3AA5" w:rsidP="00FF112F">
      <w:pPr>
        <w:spacing w:after="0" w:line="240" w:lineRule="auto"/>
        <w:ind w:left="-709" w:right="142"/>
        <w:jc w:val="both"/>
        <w:rPr>
          <w:rFonts w:ascii="Arial" w:hAnsi="Arial" w:cs="Arial"/>
          <w:sz w:val="24"/>
          <w:szCs w:val="24"/>
        </w:rPr>
      </w:pPr>
    </w:p>
    <w:p w14:paraId="285ABFCE" w14:textId="77777777" w:rsidR="00AB5D69" w:rsidRPr="00C10350" w:rsidRDefault="00AB5D69" w:rsidP="00B615AC">
      <w:pPr>
        <w:spacing w:before="60" w:after="60" w:line="288"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AB5D69" w:rsidRPr="00C10350" w14:paraId="256CFAF6" w14:textId="77777777" w:rsidTr="004E7F97">
        <w:tc>
          <w:tcPr>
            <w:tcW w:w="9972" w:type="dxa"/>
          </w:tcPr>
          <w:p w14:paraId="3C7D0592" w14:textId="77777777" w:rsidR="00AB5D69" w:rsidRPr="00C10350" w:rsidRDefault="00AB5D69" w:rsidP="00CE02C0">
            <w:pPr>
              <w:spacing w:before="20" w:after="20" w:line="288"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234B93AC" w14:textId="77777777" w:rsidR="00AB5D69" w:rsidRPr="00C10350" w:rsidRDefault="00AB5D69" w:rsidP="00CE02C0">
            <w:pPr>
              <w:spacing w:before="20" w:after="20" w:line="288"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0C4086C5" w14:textId="77777777" w:rsidTr="004E7F97">
        <w:tc>
          <w:tcPr>
            <w:tcW w:w="9972" w:type="dxa"/>
          </w:tcPr>
          <w:p w14:paraId="60E48229" w14:textId="62C5D9E2" w:rsidR="00AB5D69" w:rsidRPr="00C10350" w:rsidRDefault="00B615AC" w:rsidP="00CE02C0">
            <w:pPr>
              <w:widowControl w:val="0"/>
              <w:autoSpaceDE w:val="0"/>
              <w:autoSpaceDN w:val="0"/>
              <w:adjustRightInd w:val="0"/>
              <w:spacing w:before="20" w:after="20" w:line="288"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Accurately and clearly locates an example of a change in a land use that between 2005 and 2017.</w:t>
            </w:r>
            <w:r w:rsidR="00CE66AF">
              <w:rPr>
                <w:rFonts w:ascii="Arial" w:eastAsia="Times New Roman" w:hAnsi="Arial" w:cs="Arial"/>
                <w:sz w:val="24"/>
                <w:szCs w:val="24"/>
                <w:lang w:val="en-US" w:eastAsia="en-AU"/>
              </w:rPr>
              <w:t xml:space="preserve"> Clearly describes (or makes a reasonable geographical interpretation regarding the nature of) the original land use of the area in 2005 from Source 2. Describes clearly the more recent land use of the area in 2017 from Source 1.</w:t>
            </w:r>
          </w:p>
        </w:tc>
        <w:tc>
          <w:tcPr>
            <w:tcW w:w="802" w:type="dxa"/>
          </w:tcPr>
          <w:p w14:paraId="39625415" w14:textId="7310267E" w:rsidR="00AB5D69" w:rsidRPr="00C10350" w:rsidRDefault="00CE66AF" w:rsidP="00CE02C0">
            <w:pPr>
              <w:spacing w:before="20" w:after="20" w:line="288" w:lineRule="auto"/>
              <w:ind w:right="-108"/>
              <w:jc w:val="center"/>
              <w:rPr>
                <w:rFonts w:ascii="Arial" w:hAnsi="Arial" w:cs="Arial"/>
                <w:bCs/>
                <w:sz w:val="24"/>
                <w:szCs w:val="24"/>
              </w:rPr>
            </w:pPr>
            <w:r>
              <w:rPr>
                <w:rFonts w:ascii="Arial" w:hAnsi="Arial" w:cs="Arial"/>
                <w:bCs/>
                <w:sz w:val="24"/>
                <w:szCs w:val="24"/>
              </w:rPr>
              <w:t>3</w:t>
            </w:r>
          </w:p>
        </w:tc>
      </w:tr>
      <w:tr w:rsidR="00B615AC" w:rsidRPr="00C10350" w14:paraId="0668B24A" w14:textId="77777777" w:rsidTr="004E7F97">
        <w:tc>
          <w:tcPr>
            <w:tcW w:w="9972" w:type="dxa"/>
          </w:tcPr>
          <w:p w14:paraId="24F3958E" w14:textId="13E96CC6" w:rsidR="00B615AC" w:rsidRPr="00C10350" w:rsidRDefault="00841129" w:rsidP="00CE02C0">
            <w:pPr>
              <w:widowControl w:val="0"/>
              <w:autoSpaceDE w:val="0"/>
              <w:autoSpaceDN w:val="0"/>
              <w:adjustRightInd w:val="0"/>
              <w:spacing w:before="20" w:after="20" w:line="288"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Locates and</w:t>
            </w:r>
            <w:r w:rsidR="00CE66AF">
              <w:rPr>
                <w:rFonts w:ascii="Arial" w:eastAsia="Times New Roman" w:hAnsi="Arial" w:cs="Arial"/>
                <w:sz w:val="24"/>
                <w:szCs w:val="24"/>
                <w:lang w:val="en-US" w:eastAsia="en-AU"/>
              </w:rPr>
              <w:t xml:space="preserve"> describes  the original land use of the area in 2005 from Source 2</w:t>
            </w:r>
            <w:r>
              <w:rPr>
                <w:rFonts w:ascii="Arial" w:eastAsia="Times New Roman" w:hAnsi="Arial" w:cs="Arial"/>
                <w:sz w:val="24"/>
                <w:szCs w:val="24"/>
                <w:lang w:val="en-US" w:eastAsia="en-AU"/>
              </w:rPr>
              <w:t xml:space="preserve"> and d</w:t>
            </w:r>
            <w:r w:rsidR="00CE66AF">
              <w:rPr>
                <w:rFonts w:ascii="Arial" w:eastAsia="Times New Roman" w:hAnsi="Arial" w:cs="Arial"/>
                <w:sz w:val="24"/>
                <w:szCs w:val="24"/>
                <w:lang w:val="en-US" w:eastAsia="en-AU"/>
              </w:rPr>
              <w:t>escribes clearly the more recent land use of the area in 2017 from Source 1</w:t>
            </w:r>
            <w:r>
              <w:rPr>
                <w:rFonts w:ascii="Arial" w:eastAsia="Times New Roman" w:hAnsi="Arial" w:cs="Arial"/>
                <w:sz w:val="24"/>
                <w:szCs w:val="24"/>
                <w:lang w:val="en-US" w:eastAsia="en-AU"/>
              </w:rPr>
              <w:t xml:space="preserve">; however, </w:t>
            </w:r>
            <w:r w:rsidR="00C33F42">
              <w:rPr>
                <w:rFonts w:ascii="Arial" w:eastAsia="Times New Roman" w:hAnsi="Arial" w:cs="Arial"/>
                <w:sz w:val="24"/>
                <w:szCs w:val="24"/>
                <w:lang w:val="en-US" w:eastAsia="en-AU"/>
              </w:rPr>
              <w:t>the response may lack some clarity or accuracy.</w:t>
            </w:r>
          </w:p>
        </w:tc>
        <w:tc>
          <w:tcPr>
            <w:tcW w:w="802" w:type="dxa"/>
          </w:tcPr>
          <w:p w14:paraId="2FBD2607" w14:textId="26CC6E47" w:rsidR="00B615AC" w:rsidRPr="00C10350" w:rsidRDefault="00306203" w:rsidP="00CE02C0">
            <w:pPr>
              <w:spacing w:before="20" w:after="20" w:line="288" w:lineRule="auto"/>
              <w:ind w:right="-108"/>
              <w:jc w:val="center"/>
              <w:rPr>
                <w:rFonts w:ascii="Arial" w:hAnsi="Arial" w:cs="Arial"/>
                <w:bCs/>
                <w:sz w:val="24"/>
                <w:szCs w:val="24"/>
              </w:rPr>
            </w:pPr>
            <w:r>
              <w:rPr>
                <w:rFonts w:ascii="Arial" w:hAnsi="Arial" w:cs="Arial"/>
                <w:bCs/>
                <w:sz w:val="24"/>
                <w:szCs w:val="24"/>
              </w:rPr>
              <w:t>2</w:t>
            </w:r>
          </w:p>
        </w:tc>
      </w:tr>
      <w:tr w:rsidR="00AB5D69" w:rsidRPr="00C10350" w14:paraId="072B55DF" w14:textId="77777777" w:rsidTr="004E7F97">
        <w:tc>
          <w:tcPr>
            <w:tcW w:w="9972" w:type="dxa"/>
          </w:tcPr>
          <w:p w14:paraId="227EDE94" w14:textId="304EC3EA" w:rsidR="00AB5D69" w:rsidRPr="00C10350" w:rsidRDefault="00C33F42" w:rsidP="00CE02C0">
            <w:pPr>
              <w:spacing w:before="20" w:after="20" w:line="288" w:lineRule="auto"/>
              <w:ind w:right="113"/>
              <w:jc w:val="both"/>
              <w:rPr>
                <w:rFonts w:ascii="Arial" w:hAnsi="Arial" w:cs="Arial"/>
                <w:bCs/>
                <w:sz w:val="24"/>
                <w:szCs w:val="24"/>
              </w:rPr>
            </w:pPr>
            <w:r>
              <w:rPr>
                <w:rFonts w:ascii="Arial" w:hAnsi="Arial" w:cs="Arial"/>
                <w:bCs/>
                <w:sz w:val="24"/>
                <w:szCs w:val="24"/>
              </w:rPr>
              <w:t xml:space="preserve">Refers to one or more land uses in the area without clearly and accurately </w:t>
            </w:r>
            <w:r w:rsidR="00306203">
              <w:rPr>
                <w:rFonts w:ascii="Arial" w:hAnsi="Arial" w:cs="Arial"/>
                <w:bCs/>
                <w:sz w:val="24"/>
                <w:szCs w:val="24"/>
              </w:rPr>
              <w:t xml:space="preserve">locating and </w:t>
            </w:r>
            <w:r>
              <w:rPr>
                <w:rFonts w:ascii="Arial" w:hAnsi="Arial" w:cs="Arial"/>
                <w:bCs/>
                <w:sz w:val="24"/>
                <w:szCs w:val="24"/>
              </w:rPr>
              <w:t xml:space="preserve">describing a change in </w:t>
            </w:r>
            <w:r w:rsidR="00306203">
              <w:rPr>
                <w:rFonts w:ascii="Arial" w:hAnsi="Arial" w:cs="Arial"/>
                <w:bCs/>
                <w:sz w:val="24"/>
                <w:szCs w:val="24"/>
              </w:rPr>
              <w:t>land use over time.</w:t>
            </w:r>
          </w:p>
        </w:tc>
        <w:tc>
          <w:tcPr>
            <w:tcW w:w="802" w:type="dxa"/>
          </w:tcPr>
          <w:p w14:paraId="782D9147" w14:textId="5987DCD3" w:rsidR="00AB5D69" w:rsidRPr="00C10350" w:rsidRDefault="00B615AC" w:rsidP="00CE02C0">
            <w:pPr>
              <w:spacing w:before="20" w:after="20" w:line="288" w:lineRule="auto"/>
              <w:ind w:right="-108"/>
              <w:jc w:val="center"/>
              <w:rPr>
                <w:rFonts w:ascii="Arial" w:hAnsi="Arial" w:cs="Arial"/>
                <w:bCs/>
                <w:sz w:val="24"/>
                <w:szCs w:val="24"/>
              </w:rPr>
            </w:pPr>
            <w:r>
              <w:rPr>
                <w:rFonts w:ascii="Arial" w:hAnsi="Arial" w:cs="Arial"/>
                <w:bCs/>
                <w:sz w:val="24"/>
                <w:szCs w:val="24"/>
              </w:rPr>
              <w:t>1</w:t>
            </w:r>
          </w:p>
        </w:tc>
      </w:tr>
      <w:tr w:rsidR="00AB5D69" w:rsidRPr="00C10350" w14:paraId="5DDA65C2" w14:textId="77777777" w:rsidTr="004E7F97">
        <w:tc>
          <w:tcPr>
            <w:tcW w:w="9972" w:type="dxa"/>
          </w:tcPr>
          <w:p w14:paraId="2489EFE8" w14:textId="77777777" w:rsidR="00AB5D69" w:rsidRPr="00C10350" w:rsidRDefault="00AB5D69" w:rsidP="00CE02C0">
            <w:pPr>
              <w:spacing w:before="20" w:after="20" w:line="288"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5AC54AFB" w14:textId="4C2F75F3" w:rsidR="00AB5D69" w:rsidRPr="00C10350" w:rsidRDefault="00B615AC" w:rsidP="00CE02C0">
            <w:pPr>
              <w:spacing w:before="20" w:after="20" w:line="288" w:lineRule="auto"/>
              <w:ind w:right="-108"/>
              <w:jc w:val="center"/>
              <w:rPr>
                <w:rFonts w:ascii="Arial" w:hAnsi="Arial" w:cs="Arial"/>
                <w:b/>
                <w:bCs/>
                <w:sz w:val="24"/>
                <w:szCs w:val="24"/>
              </w:rPr>
            </w:pPr>
            <w:r>
              <w:rPr>
                <w:rFonts w:ascii="Arial" w:hAnsi="Arial" w:cs="Arial"/>
                <w:b/>
                <w:bCs/>
                <w:sz w:val="24"/>
                <w:szCs w:val="24"/>
              </w:rPr>
              <w:t>3</w:t>
            </w:r>
          </w:p>
        </w:tc>
      </w:tr>
    </w:tbl>
    <w:p w14:paraId="1ED0A23B" w14:textId="77777777" w:rsidR="005F26C3" w:rsidRDefault="005F26C3">
      <w:pPr>
        <w:spacing w:after="0" w:line="240" w:lineRule="auto"/>
        <w:rPr>
          <w:rFonts w:ascii="Arial" w:hAnsi="Arial" w:cs="Arial"/>
          <w:sz w:val="24"/>
          <w:szCs w:val="24"/>
        </w:rPr>
      </w:pPr>
    </w:p>
    <w:p w14:paraId="01B61899" w14:textId="77777777" w:rsidR="0036513A" w:rsidRDefault="0036513A">
      <w:pPr>
        <w:spacing w:after="0" w:line="240" w:lineRule="auto"/>
        <w:rPr>
          <w:rFonts w:ascii="Arial" w:hAnsi="Arial" w:cs="Arial"/>
          <w:sz w:val="24"/>
          <w:szCs w:val="24"/>
        </w:rPr>
      </w:pPr>
      <w:r>
        <w:rPr>
          <w:rFonts w:ascii="Arial" w:hAnsi="Arial" w:cs="Arial"/>
          <w:sz w:val="24"/>
          <w:szCs w:val="24"/>
        </w:rPr>
        <w:br w:type="page"/>
      </w:r>
    </w:p>
    <w:p w14:paraId="3F40E9D0" w14:textId="40806E0E" w:rsidR="00A424C6" w:rsidRDefault="00A424C6" w:rsidP="0036513A">
      <w:pPr>
        <w:spacing w:after="0" w:line="240" w:lineRule="auto"/>
        <w:ind w:left="-709"/>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9648" behindDoc="0" locked="0" layoutInCell="1" allowOverlap="1" wp14:anchorId="1A0AE3AF" wp14:editId="54B84747">
                <wp:simplePos x="0" y="0"/>
                <wp:positionH relativeFrom="column">
                  <wp:posOffset>-412006</wp:posOffset>
                </wp:positionH>
                <wp:positionV relativeFrom="paragraph">
                  <wp:posOffset>229870</wp:posOffset>
                </wp:positionV>
                <wp:extent cx="6677025" cy="8096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677025" cy="809625"/>
                        </a:xfrm>
                        <a:prstGeom prst="rect">
                          <a:avLst/>
                        </a:prstGeom>
                        <a:solidFill>
                          <a:schemeClr val="lt1"/>
                        </a:solidFill>
                        <a:ln w="6350">
                          <a:solidFill>
                            <a:prstClr val="black"/>
                          </a:solidFill>
                        </a:ln>
                      </wps:spPr>
                      <wps:txbx>
                        <w:txbxContent>
                          <w:p w14:paraId="076D63A1" w14:textId="77777777" w:rsidR="00783897" w:rsidRPr="0061420B" w:rsidRDefault="00783897" w:rsidP="009E743B">
                            <w:pPr>
                              <w:pStyle w:val="ListParagraph"/>
                              <w:spacing w:line="360" w:lineRule="auto"/>
                              <w:ind w:left="8931" w:hanging="8931"/>
                              <w:rPr>
                                <w:rFonts w:ascii="Arial" w:hAnsi="Arial" w:cs="Arial"/>
                                <w:b/>
                              </w:rPr>
                            </w:pPr>
                            <w:r w:rsidRPr="0061420B">
                              <w:rPr>
                                <w:rFonts w:ascii="Arial" w:hAnsi="Arial" w:cs="Arial"/>
                                <w:b/>
                              </w:rPr>
                              <w:t>Question 28</w:t>
                            </w:r>
                            <w:r w:rsidRPr="0061420B">
                              <w:rPr>
                                <w:rFonts w:ascii="Arial" w:hAnsi="Arial" w:cs="Arial"/>
                                <w:b/>
                              </w:rPr>
                              <w:tab/>
                              <w:t>(2 marks)</w:t>
                            </w:r>
                          </w:p>
                          <w:p w14:paraId="65E3749D" w14:textId="690535E3" w:rsidR="00783897" w:rsidRPr="0061420B" w:rsidRDefault="00783897" w:rsidP="009E743B">
                            <w:pPr>
                              <w:pStyle w:val="ListParagraph"/>
                              <w:ind w:left="0"/>
                              <w:rPr>
                                <w:rFonts w:ascii="Arial" w:hAnsi="Arial" w:cs="Arial"/>
                                <w:bCs/>
                              </w:rPr>
                            </w:pPr>
                            <w:r>
                              <w:rPr>
                                <w:rFonts w:ascii="Arial" w:hAnsi="Arial" w:cs="Arial"/>
                                <w:bCs/>
                              </w:rPr>
                              <w:t>With reference to a supporting example, d</w:t>
                            </w:r>
                            <w:r w:rsidRPr="00D40AB7">
                              <w:rPr>
                                <w:rFonts w:ascii="Arial" w:hAnsi="Arial" w:cs="Arial"/>
                                <w:bCs/>
                              </w:rPr>
                              <w:t>escribe</w:t>
                            </w:r>
                            <w:r>
                              <w:rPr>
                                <w:rFonts w:ascii="Arial" w:hAnsi="Arial" w:cs="Arial"/>
                                <w:bCs/>
                              </w:rPr>
                              <w:t xml:space="preserve"> </w:t>
                            </w:r>
                            <w:r w:rsidRPr="00D40AB7">
                              <w:rPr>
                                <w:rFonts w:ascii="Arial" w:hAnsi="Arial" w:cs="Arial"/>
                                <w:bCs/>
                              </w:rPr>
                              <w:t>the concept of risk in relation to an ecological or a natural hazard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AE3AF" id="Text Box 3" o:spid="_x0000_s1035" type="#_x0000_t202" style="position:absolute;left:0;text-align:left;margin-left:-32.45pt;margin-top:18.1pt;width:525.75pt;height:63.75pt;z-index:25173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" fillcolor="white [3201]" strokeweight=".5pt">
                <v:textbox>
                  <w:txbxContent>
                    <w:p w14:paraId="076D63A1" w14:textId="77777777" w:rsidR="00783897" w:rsidRPr="0061420B" w:rsidRDefault="00783897" w:rsidP="009E743B">
                      <w:pPr>
                        <w:pStyle w:val="ListParagraph"/>
                        <w:spacing w:line="360" w:lineRule="auto"/>
                        <w:ind w:left="8931" w:hanging="8931"/>
                        <w:rPr>
                          <w:rFonts w:ascii="Arial" w:hAnsi="Arial" w:cs="Arial"/>
                          <w:b/>
                        </w:rPr>
                      </w:pPr>
                      <w:r w:rsidRPr="0061420B">
                        <w:rPr>
                          <w:rFonts w:ascii="Arial" w:hAnsi="Arial" w:cs="Arial"/>
                          <w:b/>
                        </w:rPr>
                        <w:t>Question 28</w:t>
                      </w:r>
                      <w:r w:rsidRPr="0061420B">
                        <w:rPr>
                          <w:rFonts w:ascii="Arial" w:hAnsi="Arial" w:cs="Arial"/>
                          <w:b/>
                        </w:rPr>
                        <w:tab/>
                        <w:t>(2 marks)</w:t>
                      </w:r>
                    </w:p>
                    <w:p w14:paraId="65E3749D" w14:textId="690535E3" w:rsidR="00783897" w:rsidRPr="0061420B" w:rsidRDefault="00783897" w:rsidP="009E743B">
                      <w:pPr>
                        <w:pStyle w:val="ListParagraph"/>
                        <w:ind w:left="0"/>
                        <w:rPr>
                          <w:rFonts w:ascii="Arial" w:hAnsi="Arial" w:cs="Arial"/>
                          <w:bCs/>
                        </w:rPr>
                      </w:pPr>
                      <w:r>
                        <w:rPr>
                          <w:rFonts w:ascii="Arial" w:hAnsi="Arial" w:cs="Arial"/>
                          <w:bCs/>
                        </w:rPr>
                        <w:t>With reference to a supporting example, d</w:t>
                      </w:r>
                      <w:r w:rsidRPr="00D40AB7">
                        <w:rPr>
                          <w:rFonts w:ascii="Arial" w:hAnsi="Arial" w:cs="Arial"/>
                          <w:bCs/>
                        </w:rPr>
                        <w:t>escribe</w:t>
                      </w:r>
                      <w:r>
                        <w:rPr>
                          <w:rFonts w:ascii="Arial" w:hAnsi="Arial" w:cs="Arial"/>
                          <w:bCs/>
                        </w:rPr>
                        <w:t xml:space="preserve"> </w:t>
                      </w:r>
                      <w:r w:rsidRPr="00D40AB7">
                        <w:rPr>
                          <w:rFonts w:ascii="Arial" w:hAnsi="Arial" w:cs="Arial"/>
                          <w:bCs/>
                        </w:rPr>
                        <w:t>the concept of risk in relation to an ecological or a natural hazard event.</w:t>
                      </w:r>
                    </w:p>
                  </w:txbxContent>
                </v:textbox>
              </v:shape>
            </w:pict>
          </mc:Fallback>
        </mc:AlternateContent>
      </w:r>
    </w:p>
    <w:p w14:paraId="6E24D67C" w14:textId="77777777" w:rsidR="00A424C6" w:rsidRDefault="00A424C6" w:rsidP="0036513A">
      <w:pPr>
        <w:spacing w:after="0" w:line="240" w:lineRule="auto"/>
        <w:ind w:left="-709"/>
        <w:rPr>
          <w:rFonts w:ascii="Arial" w:hAnsi="Arial" w:cs="Arial"/>
          <w:sz w:val="24"/>
          <w:szCs w:val="24"/>
        </w:rPr>
      </w:pPr>
    </w:p>
    <w:p w14:paraId="7D2D0945" w14:textId="77777777" w:rsidR="00A424C6" w:rsidRDefault="00A424C6" w:rsidP="0036513A">
      <w:pPr>
        <w:spacing w:after="0" w:line="240" w:lineRule="auto"/>
        <w:ind w:left="-709"/>
        <w:rPr>
          <w:rFonts w:ascii="Arial" w:hAnsi="Arial" w:cs="Arial"/>
          <w:sz w:val="24"/>
          <w:szCs w:val="24"/>
        </w:rPr>
      </w:pPr>
    </w:p>
    <w:p w14:paraId="26189070" w14:textId="77777777" w:rsidR="00A424C6" w:rsidRDefault="00A424C6" w:rsidP="0036513A">
      <w:pPr>
        <w:spacing w:after="0" w:line="240" w:lineRule="auto"/>
        <w:ind w:left="-709"/>
        <w:rPr>
          <w:rFonts w:ascii="Arial" w:hAnsi="Arial" w:cs="Arial"/>
          <w:sz w:val="24"/>
          <w:szCs w:val="24"/>
        </w:rPr>
      </w:pPr>
    </w:p>
    <w:p w14:paraId="5220498A" w14:textId="77777777" w:rsidR="00A424C6" w:rsidRDefault="00A424C6" w:rsidP="0036513A">
      <w:pPr>
        <w:spacing w:after="0" w:line="240" w:lineRule="auto"/>
        <w:ind w:left="-709"/>
        <w:rPr>
          <w:rFonts w:ascii="Arial" w:hAnsi="Arial" w:cs="Arial"/>
          <w:sz w:val="24"/>
          <w:szCs w:val="24"/>
        </w:rPr>
      </w:pPr>
    </w:p>
    <w:p w14:paraId="6123237E" w14:textId="3D97062F" w:rsidR="00A424C6" w:rsidRDefault="00A424C6" w:rsidP="0036513A">
      <w:pPr>
        <w:spacing w:after="0" w:line="240" w:lineRule="auto"/>
        <w:ind w:left="-709"/>
        <w:rPr>
          <w:rFonts w:ascii="Arial" w:hAnsi="Arial" w:cs="Arial"/>
          <w:sz w:val="24"/>
          <w:szCs w:val="24"/>
        </w:rPr>
      </w:pPr>
    </w:p>
    <w:p w14:paraId="65D5184E" w14:textId="77777777" w:rsidR="00DC2671" w:rsidRDefault="00DC2671" w:rsidP="0036513A">
      <w:pPr>
        <w:spacing w:after="0" w:line="240" w:lineRule="auto"/>
        <w:ind w:left="-709"/>
        <w:rPr>
          <w:rFonts w:ascii="Arial" w:hAnsi="Arial" w:cs="Arial"/>
          <w:sz w:val="24"/>
          <w:szCs w:val="24"/>
        </w:rPr>
      </w:pPr>
    </w:p>
    <w:p w14:paraId="67DBAE87" w14:textId="77777777" w:rsidR="0072485E" w:rsidRPr="0061420B" w:rsidRDefault="0072485E" w:rsidP="009B0EC5">
      <w:pPr>
        <w:spacing w:after="0" w:line="240" w:lineRule="auto"/>
        <w:ind w:left="-567" w:right="142"/>
        <w:rPr>
          <w:rFonts w:ascii="Arial" w:hAnsi="Arial" w:cs="Arial"/>
          <w:b/>
          <w:bCs/>
          <w:sz w:val="24"/>
          <w:szCs w:val="24"/>
        </w:rPr>
      </w:pPr>
      <w:r w:rsidRPr="0061420B">
        <w:rPr>
          <w:rFonts w:ascii="Arial" w:hAnsi="Arial" w:cs="Arial"/>
          <w:b/>
          <w:bCs/>
          <w:sz w:val="24"/>
          <w:szCs w:val="24"/>
        </w:rPr>
        <w:t>Syllabus:</w:t>
      </w:r>
    </w:p>
    <w:p w14:paraId="71C3585E" w14:textId="325AFFDC" w:rsidR="0072485E" w:rsidRPr="0061420B" w:rsidRDefault="0072485E" w:rsidP="009B0EC5">
      <w:pPr>
        <w:spacing w:after="0" w:line="240" w:lineRule="auto"/>
        <w:ind w:left="-567" w:right="142"/>
        <w:rPr>
          <w:rFonts w:ascii="Arial" w:hAnsi="Arial" w:cs="Arial"/>
          <w:sz w:val="24"/>
          <w:szCs w:val="24"/>
        </w:rPr>
      </w:pPr>
      <w:r w:rsidRPr="0061420B">
        <w:rPr>
          <w:rFonts w:ascii="Arial" w:hAnsi="Arial" w:cs="Arial"/>
          <w:sz w:val="24"/>
          <w:szCs w:val="24"/>
        </w:rPr>
        <w:t xml:space="preserve">The concepts of risk and hazard management </w:t>
      </w:r>
      <w:r w:rsidR="009B0EC5" w:rsidRPr="0061420B">
        <w:rPr>
          <w:rFonts w:ascii="Arial" w:hAnsi="Arial" w:cs="Arial"/>
          <w:sz w:val="24"/>
          <w:szCs w:val="24"/>
        </w:rPr>
        <w:t>a</w:t>
      </w:r>
      <w:r w:rsidRPr="0061420B">
        <w:rPr>
          <w:rFonts w:ascii="Arial" w:hAnsi="Arial" w:cs="Arial"/>
          <w:sz w:val="24"/>
          <w:szCs w:val="24"/>
        </w:rPr>
        <w:t>s applied to natural and ecological hazards.</w:t>
      </w:r>
    </w:p>
    <w:p w14:paraId="6E21FA7E" w14:textId="77777777" w:rsidR="0072485E" w:rsidRPr="0061420B" w:rsidRDefault="0072485E" w:rsidP="009B0EC5">
      <w:pPr>
        <w:spacing w:after="0" w:line="240" w:lineRule="auto"/>
        <w:ind w:left="-567" w:right="142"/>
        <w:rPr>
          <w:rFonts w:ascii="Arial" w:hAnsi="Arial" w:cs="Arial"/>
          <w:b/>
          <w:bCs/>
          <w:sz w:val="24"/>
          <w:szCs w:val="24"/>
        </w:rPr>
      </w:pPr>
    </w:p>
    <w:p w14:paraId="2893A6CA" w14:textId="77777777" w:rsidR="0072485E" w:rsidRPr="0061420B" w:rsidRDefault="0072485E" w:rsidP="009B0EC5">
      <w:pPr>
        <w:spacing w:after="0" w:line="240" w:lineRule="auto"/>
        <w:ind w:left="-567" w:right="142"/>
        <w:rPr>
          <w:rFonts w:ascii="Arial" w:hAnsi="Arial" w:cs="Arial"/>
          <w:b/>
          <w:bCs/>
          <w:sz w:val="24"/>
          <w:szCs w:val="24"/>
        </w:rPr>
      </w:pPr>
      <w:r w:rsidRPr="0061420B">
        <w:rPr>
          <w:rFonts w:ascii="Arial" w:hAnsi="Arial" w:cs="Arial"/>
          <w:b/>
          <w:bCs/>
          <w:sz w:val="24"/>
          <w:szCs w:val="24"/>
        </w:rPr>
        <w:t>Key word:</w:t>
      </w:r>
    </w:p>
    <w:p w14:paraId="43726654" w14:textId="77777777" w:rsidR="0072485E" w:rsidRPr="0061420B" w:rsidRDefault="0072485E" w:rsidP="009B0EC5">
      <w:pPr>
        <w:spacing w:after="0" w:line="240" w:lineRule="auto"/>
        <w:ind w:left="-567" w:right="142"/>
        <w:rPr>
          <w:rFonts w:ascii="Arial" w:hAnsi="Arial" w:cs="Arial"/>
          <w:bCs/>
          <w:sz w:val="24"/>
          <w:szCs w:val="24"/>
        </w:rPr>
      </w:pPr>
      <w:r w:rsidRPr="0061420B">
        <w:rPr>
          <w:rFonts w:ascii="Arial" w:hAnsi="Arial" w:cs="Arial"/>
          <w:bCs/>
          <w:i/>
          <w:iCs/>
          <w:sz w:val="24"/>
          <w:szCs w:val="24"/>
        </w:rPr>
        <w:t>Describe</w:t>
      </w:r>
      <w:r w:rsidRPr="0061420B">
        <w:rPr>
          <w:rFonts w:ascii="Arial" w:hAnsi="Arial" w:cs="Arial"/>
          <w:bCs/>
          <w:sz w:val="24"/>
          <w:szCs w:val="24"/>
        </w:rPr>
        <w:t>:</w:t>
      </w:r>
      <w:r w:rsidRPr="0061420B">
        <w:rPr>
          <w:rFonts w:ascii="Arial" w:hAnsi="Arial" w:cs="Arial"/>
          <w:bCs/>
          <w:sz w:val="24"/>
          <w:szCs w:val="24"/>
        </w:rPr>
        <w:tab/>
        <w:t>provide characteristics and features.</w:t>
      </w:r>
    </w:p>
    <w:p w14:paraId="16CC8148" w14:textId="77777777" w:rsidR="0072485E" w:rsidRPr="0061420B" w:rsidRDefault="0072485E" w:rsidP="009B0EC5">
      <w:pPr>
        <w:spacing w:after="0" w:line="240" w:lineRule="auto"/>
        <w:ind w:left="-567" w:right="142"/>
        <w:rPr>
          <w:rFonts w:ascii="Arial" w:hAnsi="Arial" w:cs="Arial"/>
          <w:bCs/>
          <w:sz w:val="24"/>
          <w:szCs w:val="24"/>
        </w:rPr>
      </w:pPr>
    </w:p>
    <w:p w14:paraId="7EA9B964" w14:textId="3E8855B0" w:rsidR="00A424C6" w:rsidRPr="0061420B" w:rsidRDefault="0072485E" w:rsidP="009B0EC5">
      <w:pPr>
        <w:spacing w:after="0" w:line="240" w:lineRule="auto"/>
        <w:ind w:left="-567"/>
        <w:rPr>
          <w:rFonts w:ascii="Arial" w:hAnsi="Arial" w:cs="Arial"/>
          <w:sz w:val="24"/>
          <w:szCs w:val="24"/>
        </w:rPr>
      </w:pPr>
      <w:r w:rsidRPr="0061420B">
        <w:rPr>
          <w:rFonts w:ascii="Arial" w:hAnsi="Arial" w:cs="Arial"/>
          <w:b/>
          <w:bCs/>
          <w:sz w:val="24"/>
          <w:szCs w:val="24"/>
        </w:rPr>
        <w:t>Teacher Notes:</w:t>
      </w:r>
    </w:p>
    <w:p w14:paraId="6500AF57" w14:textId="7BCEE095" w:rsidR="00A424C6" w:rsidRPr="0061420B" w:rsidRDefault="009B0EC5" w:rsidP="00932E88">
      <w:pPr>
        <w:pStyle w:val="ListParagraph"/>
        <w:numPr>
          <w:ilvl w:val="0"/>
          <w:numId w:val="30"/>
        </w:numPr>
        <w:ind w:left="-284" w:hanging="284"/>
        <w:rPr>
          <w:rFonts w:ascii="Arial" w:hAnsi="Arial" w:cs="Arial"/>
        </w:rPr>
      </w:pPr>
      <w:r w:rsidRPr="0061420B">
        <w:rPr>
          <w:rFonts w:ascii="Arial" w:hAnsi="Arial" w:cs="Arial"/>
        </w:rPr>
        <w:t>Risk broadly refers to the potential and/or probability of a hazard event occurring and causing impacts</w:t>
      </w:r>
      <w:r w:rsidR="00015598" w:rsidRPr="0061420B">
        <w:rPr>
          <w:rFonts w:ascii="Arial" w:hAnsi="Arial" w:cs="Arial"/>
        </w:rPr>
        <w:t xml:space="preserve"> (could be </w:t>
      </w:r>
      <w:r w:rsidRPr="0061420B">
        <w:rPr>
          <w:rFonts w:ascii="Arial" w:hAnsi="Arial" w:cs="Arial"/>
        </w:rPr>
        <w:t xml:space="preserve">either social, economic and/or environmental </w:t>
      </w:r>
      <w:r w:rsidR="00015598" w:rsidRPr="0061420B">
        <w:rPr>
          <w:rFonts w:ascii="Arial" w:hAnsi="Arial" w:cs="Arial"/>
        </w:rPr>
        <w:t>impacts)</w:t>
      </w:r>
      <w:r w:rsidRPr="0061420B">
        <w:rPr>
          <w:rFonts w:ascii="Arial" w:hAnsi="Arial" w:cs="Arial"/>
        </w:rPr>
        <w:t>.</w:t>
      </w:r>
    </w:p>
    <w:p w14:paraId="5502E551" w14:textId="34F7986E" w:rsidR="009B0EC5" w:rsidRPr="0061420B" w:rsidRDefault="009B0EC5" w:rsidP="00932E88">
      <w:pPr>
        <w:pStyle w:val="ListParagraph"/>
        <w:numPr>
          <w:ilvl w:val="0"/>
          <w:numId w:val="30"/>
        </w:numPr>
        <w:ind w:left="-284" w:hanging="284"/>
        <w:rPr>
          <w:rFonts w:ascii="Arial" w:hAnsi="Arial" w:cs="Arial"/>
        </w:rPr>
      </w:pPr>
      <w:r w:rsidRPr="0061420B">
        <w:rPr>
          <w:rFonts w:ascii="Arial" w:hAnsi="Arial" w:cs="Arial"/>
        </w:rPr>
        <w:t>A supporting example may reflect:</w:t>
      </w:r>
    </w:p>
    <w:p w14:paraId="199F876F" w14:textId="3DBF0071" w:rsidR="009B0EC5" w:rsidRPr="0061420B" w:rsidRDefault="009B0EC5" w:rsidP="00932E88">
      <w:pPr>
        <w:pStyle w:val="ListParagraph"/>
        <w:numPr>
          <w:ilvl w:val="1"/>
          <w:numId w:val="30"/>
        </w:numPr>
        <w:ind w:left="426"/>
        <w:rPr>
          <w:rFonts w:ascii="Arial" w:hAnsi="Arial" w:cs="Arial"/>
        </w:rPr>
      </w:pPr>
      <w:r w:rsidRPr="0061420B">
        <w:rPr>
          <w:rFonts w:ascii="Arial" w:hAnsi="Arial" w:cs="Arial"/>
        </w:rPr>
        <w:t>The heightened risk of earthquakes in areas close to tectonic plate boundaries.</w:t>
      </w:r>
    </w:p>
    <w:p w14:paraId="6380BB2D" w14:textId="67485F54" w:rsidR="009B0EC5" w:rsidRPr="0061420B" w:rsidRDefault="009B0EC5" w:rsidP="00932E88">
      <w:pPr>
        <w:pStyle w:val="ListParagraph"/>
        <w:numPr>
          <w:ilvl w:val="1"/>
          <w:numId w:val="30"/>
        </w:numPr>
        <w:ind w:left="426"/>
        <w:rPr>
          <w:rFonts w:ascii="Arial" w:hAnsi="Arial" w:cs="Arial"/>
        </w:rPr>
      </w:pPr>
      <w:r w:rsidRPr="0061420B">
        <w:rPr>
          <w:rFonts w:ascii="Arial" w:hAnsi="Arial" w:cs="Arial"/>
        </w:rPr>
        <w:t>The risk of tropical cyclones or bushfires occurring during the Australian summer.</w:t>
      </w:r>
    </w:p>
    <w:p w14:paraId="5E7E0171" w14:textId="7472CFB2" w:rsidR="009B0EC5" w:rsidRPr="0061420B" w:rsidRDefault="009B0EC5" w:rsidP="00932E88">
      <w:pPr>
        <w:pStyle w:val="ListParagraph"/>
        <w:numPr>
          <w:ilvl w:val="1"/>
          <w:numId w:val="30"/>
        </w:numPr>
        <w:ind w:left="426"/>
        <w:rPr>
          <w:rFonts w:ascii="Arial" w:hAnsi="Arial" w:cs="Arial"/>
        </w:rPr>
      </w:pPr>
      <w:r w:rsidRPr="0061420B">
        <w:rPr>
          <w:rFonts w:ascii="Arial" w:hAnsi="Arial" w:cs="Arial"/>
        </w:rPr>
        <w:t>The risk of flooding and erosion from hydrological hazards in coastal areas.</w:t>
      </w:r>
    </w:p>
    <w:p w14:paraId="7396C856" w14:textId="126A4522" w:rsidR="00015598" w:rsidRPr="0061420B" w:rsidRDefault="00015598" w:rsidP="00932E88">
      <w:pPr>
        <w:pStyle w:val="ListParagraph"/>
        <w:numPr>
          <w:ilvl w:val="1"/>
          <w:numId w:val="30"/>
        </w:numPr>
        <w:ind w:left="426"/>
        <w:rPr>
          <w:rFonts w:ascii="Arial" w:hAnsi="Arial" w:cs="Arial"/>
        </w:rPr>
      </w:pPr>
      <w:r w:rsidRPr="0061420B">
        <w:rPr>
          <w:rFonts w:ascii="Arial" w:hAnsi="Arial" w:cs="Arial"/>
        </w:rPr>
        <w:t>The increased risk of certain diseases occurring in tropical regions.</w:t>
      </w:r>
    </w:p>
    <w:p w14:paraId="4A9927DE" w14:textId="2C38B8D7" w:rsidR="00015598" w:rsidRPr="0061420B" w:rsidRDefault="00015598" w:rsidP="00932E88">
      <w:pPr>
        <w:pStyle w:val="ListParagraph"/>
        <w:numPr>
          <w:ilvl w:val="1"/>
          <w:numId w:val="30"/>
        </w:numPr>
        <w:ind w:left="426"/>
        <w:rPr>
          <w:rFonts w:ascii="Arial" w:hAnsi="Arial" w:cs="Arial"/>
        </w:rPr>
      </w:pPr>
      <w:r w:rsidRPr="0061420B">
        <w:rPr>
          <w:rFonts w:ascii="Arial" w:hAnsi="Arial" w:cs="Arial"/>
        </w:rPr>
        <w:t>Risks associated with the spread of ecological hazards through the movement of people, goods and services.</w:t>
      </w:r>
    </w:p>
    <w:p w14:paraId="2C219782" w14:textId="77777777" w:rsidR="00A424C6" w:rsidRPr="0061420B" w:rsidRDefault="00A424C6" w:rsidP="0036513A">
      <w:pPr>
        <w:spacing w:after="0" w:line="240" w:lineRule="auto"/>
        <w:ind w:left="-709"/>
        <w:rPr>
          <w:rFonts w:ascii="Arial" w:hAnsi="Arial" w:cs="Arial"/>
          <w:sz w:val="24"/>
          <w:szCs w:val="24"/>
        </w:rPr>
      </w:pPr>
    </w:p>
    <w:p w14:paraId="60CDA350" w14:textId="77777777" w:rsidR="0072485E" w:rsidRPr="0061420B" w:rsidRDefault="0072485E" w:rsidP="0072485E">
      <w:pPr>
        <w:spacing w:before="60" w:after="60" w:line="288" w:lineRule="auto"/>
        <w:ind w:left="-567" w:right="-425"/>
        <w:jc w:val="both"/>
        <w:rPr>
          <w:rFonts w:ascii="Arial" w:hAnsi="Arial" w:cs="Arial"/>
          <w:b/>
          <w:bCs/>
          <w:sz w:val="24"/>
          <w:szCs w:val="24"/>
        </w:rPr>
      </w:pPr>
      <w:r w:rsidRPr="0061420B">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72485E" w:rsidRPr="00C10350" w14:paraId="0FAFFC9E" w14:textId="77777777" w:rsidTr="0072485E">
        <w:tc>
          <w:tcPr>
            <w:tcW w:w="9972" w:type="dxa"/>
          </w:tcPr>
          <w:p w14:paraId="3F5D0930" w14:textId="77777777" w:rsidR="0072485E" w:rsidRPr="00C10350" w:rsidRDefault="0072485E" w:rsidP="009E3288">
            <w:pPr>
              <w:spacing w:beforeLines="20" w:before="48" w:afterLines="20" w:after="48"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6F3642DD" w14:textId="77777777" w:rsidR="0072485E" w:rsidRPr="00C10350" w:rsidRDefault="0072485E" w:rsidP="009E3288">
            <w:pPr>
              <w:spacing w:beforeLines="20" w:before="48" w:afterLines="20" w:after="48"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72485E" w:rsidRPr="00C10350" w14:paraId="66283CA7" w14:textId="77777777" w:rsidTr="0072485E">
        <w:tc>
          <w:tcPr>
            <w:tcW w:w="9972" w:type="dxa"/>
          </w:tcPr>
          <w:p w14:paraId="6D7AF544" w14:textId="4DE60A02" w:rsidR="0072485E" w:rsidRPr="00C10350" w:rsidRDefault="00015598" w:rsidP="009E3288">
            <w:pPr>
              <w:widowControl w:val="0"/>
              <w:autoSpaceDE w:val="0"/>
              <w:autoSpaceDN w:val="0"/>
              <w:adjustRightInd w:val="0"/>
              <w:spacing w:beforeLines="20" w:before="48" w:afterLines="20" w:after="48"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Describes, in geographical terms, the key characteristics of the concept of risk in relation to a hazard event and provides a relevant supporting example.</w:t>
            </w:r>
          </w:p>
        </w:tc>
        <w:tc>
          <w:tcPr>
            <w:tcW w:w="802" w:type="dxa"/>
          </w:tcPr>
          <w:p w14:paraId="21201091" w14:textId="77777777" w:rsidR="0072485E" w:rsidRPr="00C10350" w:rsidRDefault="0072485E" w:rsidP="009E3288">
            <w:pPr>
              <w:spacing w:beforeLines="20" w:before="48" w:afterLines="20" w:after="48" w:line="240" w:lineRule="auto"/>
              <w:ind w:right="-108"/>
              <w:jc w:val="center"/>
              <w:rPr>
                <w:rFonts w:ascii="Arial" w:hAnsi="Arial" w:cs="Arial"/>
                <w:bCs/>
                <w:sz w:val="24"/>
                <w:szCs w:val="24"/>
              </w:rPr>
            </w:pPr>
            <w:r>
              <w:rPr>
                <w:rFonts w:ascii="Arial" w:hAnsi="Arial" w:cs="Arial"/>
                <w:bCs/>
                <w:sz w:val="24"/>
                <w:szCs w:val="24"/>
              </w:rPr>
              <w:t>2</w:t>
            </w:r>
          </w:p>
        </w:tc>
      </w:tr>
      <w:tr w:rsidR="0072485E" w:rsidRPr="00C10350" w14:paraId="11B3A64F" w14:textId="77777777" w:rsidTr="0072485E">
        <w:tc>
          <w:tcPr>
            <w:tcW w:w="9972" w:type="dxa"/>
          </w:tcPr>
          <w:p w14:paraId="30ABB26D" w14:textId="55C01434" w:rsidR="0072485E" w:rsidRPr="00C10350" w:rsidRDefault="00015598" w:rsidP="009E3288">
            <w:pPr>
              <w:spacing w:beforeLines="20" w:before="48" w:afterLines="20" w:after="48" w:line="240" w:lineRule="auto"/>
              <w:ind w:right="113"/>
              <w:jc w:val="both"/>
              <w:rPr>
                <w:rFonts w:ascii="Arial" w:hAnsi="Arial" w:cs="Arial"/>
                <w:bCs/>
                <w:sz w:val="24"/>
                <w:szCs w:val="24"/>
              </w:rPr>
            </w:pPr>
            <w:r>
              <w:rPr>
                <w:rFonts w:ascii="Arial" w:hAnsi="Arial" w:cs="Arial"/>
                <w:bCs/>
                <w:sz w:val="24"/>
                <w:szCs w:val="24"/>
              </w:rPr>
              <w:t>Provides a limited description of the concept or risk; may include an example that does not support the concept.</w:t>
            </w:r>
          </w:p>
        </w:tc>
        <w:tc>
          <w:tcPr>
            <w:tcW w:w="802" w:type="dxa"/>
          </w:tcPr>
          <w:p w14:paraId="45E8DEAE" w14:textId="77777777" w:rsidR="0072485E" w:rsidRPr="00C10350" w:rsidRDefault="0072485E" w:rsidP="009E3288">
            <w:pPr>
              <w:spacing w:beforeLines="20" w:before="48" w:afterLines="20" w:after="48" w:line="240" w:lineRule="auto"/>
              <w:ind w:right="-108"/>
              <w:jc w:val="center"/>
              <w:rPr>
                <w:rFonts w:ascii="Arial" w:hAnsi="Arial" w:cs="Arial"/>
                <w:bCs/>
                <w:sz w:val="24"/>
                <w:szCs w:val="24"/>
              </w:rPr>
            </w:pPr>
            <w:r>
              <w:rPr>
                <w:rFonts w:ascii="Arial" w:hAnsi="Arial" w:cs="Arial"/>
                <w:bCs/>
                <w:sz w:val="24"/>
                <w:szCs w:val="24"/>
              </w:rPr>
              <w:t>1</w:t>
            </w:r>
          </w:p>
        </w:tc>
      </w:tr>
      <w:tr w:rsidR="0072485E" w:rsidRPr="00C10350" w14:paraId="18E4C6F8" w14:textId="77777777" w:rsidTr="0072485E">
        <w:tc>
          <w:tcPr>
            <w:tcW w:w="9972" w:type="dxa"/>
          </w:tcPr>
          <w:p w14:paraId="33FFEA29" w14:textId="77777777" w:rsidR="0072485E" w:rsidRPr="00C10350" w:rsidRDefault="0072485E" w:rsidP="009E3288">
            <w:pPr>
              <w:spacing w:beforeLines="20" w:before="48" w:afterLines="20" w:after="48"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7BC6E8FA" w14:textId="77777777" w:rsidR="0072485E" w:rsidRPr="00C10350" w:rsidRDefault="0072485E" w:rsidP="009E3288">
            <w:pPr>
              <w:spacing w:beforeLines="20" w:before="48" w:afterLines="20" w:after="48" w:line="240" w:lineRule="auto"/>
              <w:ind w:right="-108"/>
              <w:jc w:val="center"/>
              <w:rPr>
                <w:rFonts w:ascii="Arial" w:hAnsi="Arial" w:cs="Arial"/>
                <w:b/>
                <w:bCs/>
                <w:sz w:val="24"/>
                <w:szCs w:val="24"/>
              </w:rPr>
            </w:pPr>
            <w:r>
              <w:rPr>
                <w:rFonts w:ascii="Arial" w:hAnsi="Arial" w:cs="Arial"/>
                <w:b/>
                <w:bCs/>
                <w:sz w:val="24"/>
                <w:szCs w:val="24"/>
              </w:rPr>
              <w:t>2</w:t>
            </w:r>
          </w:p>
        </w:tc>
      </w:tr>
    </w:tbl>
    <w:p w14:paraId="44C3FFAF" w14:textId="77777777" w:rsidR="00A424C6" w:rsidRDefault="00A424C6" w:rsidP="0036513A">
      <w:pPr>
        <w:spacing w:after="0" w:line="240" w:lineRule="auto"/>
        <w:ind w:left="-709"/>
        <w:rPr>
          <w:rFonts w:ascii="Arial" w:hAnsi="Arial" w:cs="Arial"/>
          <w:sz w:val="24"/>
          <w:szCs w:val="24"/>
        </w:rPr>
      </w:pPr>
    </w:p>
    <w:p w14:paraId="36BFB842" w14:textId="77777777" w:rsidR="00A424C6" w:rsidRDefault="00A424C6" w:rsidP="0036513A">
      <w:pPr>
        <w:spacing w:after="0" w:line="240" w:lineRule="auto"/>
        <w:ind w:left="-709"/>
        <w:rPr>
          <w:rFonts w:ascii="Arial" w:hAnsi="Arial" w:cs="Arial"/>
          <w:sz w:val="24"/>
          <w:szCs w:val="24"/>
        </w:rPr>
      </w:pPr>
    </w:p>
    <w:p w14:paraId="2212E225" w14:textId="77777777" w:rsidR="00A424C6" w:rsidRDefault="00A424C6" w:rsidP="0036513A">
      <w:pPr>
        <w:spacing w:after="0" w:line="240" w:lineRule="auto"/>
        <w:ind w:left="-709"/>
        <w:rPr>
          <w:rFonts w:ascii="Arial" w:hAnsi="Arial" w:cs="Arial"/>
          <w:sz w:val="24"/>
          <w:szCs w:val="24"/>
        </w:rPr>
      </w:pPr>
    </w:p>
    <w:p w14:paraId="75674467" w14:textId="77777777" w:rsidR="00A424C6" w:rsidRDefault="00A424C6" w:rsidP="0036513A">
      <w:pPr>
        <w:spacing w:after="0" w:line="240" w:lineRule="auto"/>
        <w:ind w:left="-709"/>
        <w:rPr>
          <w:rFonts w:ascii="Arial" w:hAnsi="Arial" w:cs="Arial"/>
          <w:sz w:val="24"/>
          <w:szCs w:val="24"/>
        </w:rPr>
      </w:pPr>
    </w:p>
    <w:p w14:paraId="52F96AFE" w14:textId="77777777" w:rsidR="00A424C6" w:rsidRDefault="00A424C6" w:rsidP="0036513A">
      <w:pPr>
        <w:spacing w:after="0" w:line="240" w:lineRule="auto"/>
        <w:ind w:left="-709"/>
        <w:rPr>
          <w:rFonts w:ascii="Arial" w:hAnsi="Arial" w:cs="Arial"/>
          <w:sz w:val="24"/>
          <w:szCs w:val="24"/>
        </w:rPr>
      </w:pPr>
    </w:p>
    <w:p w14:paraId="6B8A78E2" w14:textId="0BF78E30" w:rsidR="00A424C6" w:rsidRDefault="00A424C6">
      <w:pPr>
        <w:spacing w:after="0" w:line="240" w:lineRule="auto"/>
        <w:rPr>
          <w:rFonts w:ascii="Arial" w:hAnsi="Arial" w:cs="Arial"/>
          <w:sz w:val="24"/>
          <w:szCs w:val="24"/>
        </w:rPr>
      </w:pPr>
      <w:r>
        <w:rPr>
          <w:rFonts w:ascii="Arial" w:hAnsi="Arial" w:cs="Arial"/>
          <w:sz w:val="24"/>
          <w:szCs w:val="24"/>
        </w:rPr>
        <w:br w:type="page"/>
      </w:r>
    </w:p>
    <w:p w14:paraId="33166E67" w14:textId="77777777" w:rsidR="00A424C6" w:rsidRDefault="00A424C6" w:rsidP="0036513A">
      <w:pPr>
        <w:spacing w:after="0" w:line="240" w:lineRule="auto"/>
        <w:ind w:left="-709"/>
        <w:rPr>
          <w:rFonts w:ascii="Arial" w:hAnsi="Arial" w:cs="Arial"/>
          <w:sz w:val="24"/>
          <w:szCs w:val="24"/>
        </w:rPr>
      </w:pPr>
    </w:p>
    <w:p w14:paraId="721B2DA1" w14:textId="7FB79EC1" w:rsidR="0036513A" w:rsidRPr="00A35216" w:rsidRDefault="0036513A" w:rsidP="0036513A">
      <w:pPr>
        <w:spacing w:after="0" w:line="240" w:lineRule="auto"/>
        <w:ind w:left="-709"/>
        <w:rPr>
          <w:rFonts w:ascii="Arial" w:hAnsi="Arial" w:cs="Arial"/>
          <w:b/>
          <w:sz w:val="28"/>
          <w:szCs w:val="24"/>
        </w:rPr>
      </w:pPr>
      <w:r w:rsidRPr="00A35216">
        <w:rPr>
          <w:rFonts w:ascii="Arial" w:hAnsi="Arial" w:cs="Arial"/>
          <w:sz w:val="24"/>
          <w:szCs w:val="24"/>
        </w:rPr>
        <w:t xml:space="preserve">Refer to </w:t>
      </w:r>
      <w:r w:rsidRPr="00A35216">
        <w:rPr>
          <w:rFonts w:ascii="Arial" w:hAnsi="Arial" w:cs="Arial"/>
          <w:b/>
          <w:sz w:val="24"/>
          <w:szCs w:val="24"/>
        </w:rPr>
        <w:t>Source</w:t>
      </w:r>
      <w:r w:rsidR="005C4295">
        <w:rPr>
          <w:rFonts w:ascii="Arial" w:hAnsi="Arial" w:cs="Arial"/>
          <w:b/>
          <w:sz w:val="24"/>
          <w:szCs w:val="24"/>
        </w:rPr>
        <w:t xml:space="preserve"> 6</w:t>
      </w:r>
      <w:r w:rsidR="00E53807">
        <w:rPr>
          <w:rFonts w:ascii="Arial" w:hAnsi="Arial" w:cs="Arial"/>
          <w:b/>
          <w:sz w:val="24"/>
          <w:szCs w:val="24"/>
        </w:rPr>
        <w:t>:</w:t>
      </w:r>
      <w:r w:rsidR="00041A5A">
        <w:rPr>
          <w:rFonts w:ascii="Arial" w:hAnsi="Arial" w:cs="Arial"/>
          <w:b/>
          <w:sz w:val="24"/>
          <w:szCs w:val="24"/>
        </w:rPr>
        <w:t xml:space="preserve"> </w:t>
      </w:r>
      <w:r w:rsidR="00041A5A" w:rsidRPr="00E53807">
        <w:rPr>
          <w:rFonts w:ascii="Arial" w:hAnsi="Arial" w:cs="Arial"/>
          <w:bCs/>
          <w:sz w:val="24"/>
          <w:szCs w:val="24"/>
        </w:rPr>
        <w:t xml:space="preserve">Global deaths from </w:t>
      </w:r>
      <w:r w:rsidR="00E53807" w:rsidRPr="00E53807">
        <w:rPr>
          <w:rFonts w:ascii="Arial" w:hAnsi="Arial" w:cs="Arial"/>
          <w:bCs/>
          <w:sz w:val="24"/>
          <w:szCs w:val="24"/>
        </w:rPr>
        <w:t xml:space="preserve">all </w:t>
      </w:r>
      <w:r w:rsidR="00041A5A" w:rsidRPr="00E53807">
        <w:rPr>
          <w:rFonts w:ascii="Arial" w:hAnsi="Arial" w:cs="Arial"/>
          <w:bCs/>
          <w:sz w:val="24"/>
          <w:szCs w:val="24"/>
        </w:rPr>
        <w:t>natural disasters</w:t>
      </w:r>
      <w:r w:rsidR="00E53807">
        <w:rPr>
          <w:rFonts w:ascii="Arial" w:hAnsi="Arial" w:cs="Arial"/>
          <w:bCs/>
          <w:sz w:val="24"/>
          <w:szCs w:val="24"/>
        </w:rPr>
        <w:t>,</w:t>
      </w:r>
      <w:r w:rsidR="00041A5A" w:rsidRPr="00E53807">
        <w:rPr>
          <w:rFonts w:ascii="Arial" w:hAnsi="Arial" w:cs="Arial"/>
          <w:bCs/>
          <w:sz w:val="24"/>
          <w:szCs w:val="24"/>
        </w:rPr>
        <w:t xml:space="preserve"> 1900 to 201</w:t>
      </w:r>
      <w:r w:rsidR="00523ADF" w:rsidRPr="00E53807">
        <w:rPr>
          <w:rFonts w:ascii="Arial" w:hAnsi="Arial" w:cs="Arial"/>
          <w:bCs/>
          <w:sz w:val="24"/>
          <w:szCs w:val="24"/>
        </w:rPr>
        <w:t>9</w:t>
      </w:r>
      <w:r w:rsidR="00A424C6">
        <w:rPr>
          <w:rFonts w:ascii="Arial" w:hAnsi="Arial" w:cs="Arial"/>
          <w:bCs/>
          <w:sz w:val="24"/>
          <w:szCs w:val="24"/>
        </w:rPr>
        <w:t xml:space="preserve"> </w:t>
      </w:r>
      <w:r w:rsidR="00A424C6" w:rsidRPr="00A424C6">
        <w:rPr>
          <w:rFonts w:ascii="Arial" w:hAnsi="Arial" w:cs="Arial"/>
          <w:bCs/>
          <w:sz w:val="24"/>
          <w:szCs w:val="24"/>
        </w:rPr>
        <w:t>to answer Question 29.</w:t>
      </w:r>
    </w:p>
    <w:p w14:paraId="17B26264" w14:textId="77777777" w:rsidR="0036513A" w:rsidRPr="00E95A10" w:rsidRDefault="0036513A" w:rsidP="0036513A">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44416" behindDoc="0" locked="0" layoutInCell="1" allowOverlap="1" wp14:anchorId="1077AF6F" wp14:editId="301F37EC">
                <wp:simplePos x="0" y="0"/>
                <wp:positionH relativeFrom="column">
                  <wp:posOffset>-422910</wp:posOffset>
                </wp:positionH>
                <wp:positionV relativeFrom="paragraph">
                  <wp:posOffset>96520</wp:posOffset>
                </wp:positionV>
                <wp:extent cx="6677025" cy="1066800"/>
                <wp:effectExtent l="0" t="0" r="28575" b="190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066800"/>
                        </a:xfrm>
                        <a:prstGeom prst="rect">
                          <a:avLst/>
                        </a:prstGeom>
                        <a:solidFill>
                          <a:srgbClr val="FFFFFF"/>
                        </a:solidFill>
                        <a:ln w="9525">
                          <a:solidFill>
                            <a:schemeClr val="tx1"/>
                          </a:solidFill>
                          <a:miter lim="800000"/>
                          <a:headEnd/>
                          <a:tailEnd/>
                        </a:ln>
                      </wps:spPr>
                      <wps:txbx>
                        <w:txbxContent>
                          <w:p w14:paraId="41DA614D" w14:textId="5BC34226" w:rsidR="00783897" w:rsidRPr="007A3EFB" w:rsidRDefault="00783897" w:rsidP="0061420B">
                            <w:pPr>
                              <w:spacing w:after="0" w:line="240" w:lineRule="auto"/>
                              <w:ind w:left="9072" w:hanging="9072"/>
                              <w:rPr>
                                <w:rFonts w:ascii="Arial" w:hAnsi="Arial" w:cs="Arial"/>
                                <w:sz w:val="24"/>
                                <w:szCs w:val="24"/>
                                <w:u w:val="single"/>
                                <w:lang w:val="en-US"/>
                              </w:rPr>
                            </w:pPr>
                            <w:r>
                              <w:rPr>
                                <w:rFonts w:ascii="Arial" w:hAnsi="Arial" w:cs="Arial"/>
                                <w:b/>
                                <w:sz w:val="24"/>
                                <w:szCs w:val="24"/>
                                <w:lang w:val="en-US"/>
                              </w:rPr>
                              <w:t>Question</w:t>
                            </w:r>
                            <w:r w:rsidRPr="0010522E">
                              <w:rPr>
                                <w:rFonts w:ascii="Arial" w:hAnsi="Arial" w:cs="Arial"/>
                                <w:b/>
                                <w:sz w:val="24"/>
                                <w:szCs w:val="24"/>
                              </w:rPr>
                              <w:t xml:space="preserve"> </w:t>
                            </w:r>
                            <w:r>
                              <w:rPr>
                                <w:rFonts w:ascii="Arial" w:hAnsi="Arial" w:cs="Arial"/>
                                <w:b/>
                                <w:sz w:val="24"/>
                                <w:szCs w:val="24"/>
                              </w:rPr>
                              <w:t>29</w:t>
                            </w:r>
                            <w:r>
                              <w:rPr>
                                <w:rFonts w:ascii="Arial" w:hAnsi="Arial" w:cs="Arial"/>
                                <w:b/>
                                <w:sz w:val="24"/>
                                <w:szCs w:val="24"/>
                              </w:rPr>
                              <w:tab/>
                              <w:t>(4 Marks)</w:t>
                            </w:r>
                          </w:p>
                          <w:p w14:paraId="71D397E5" w14:textId="77777777" w:rsidR="00783897" w:rsidRPr="00E14934" w:rsidRDefault="00783897" w:rsidP="0036513A">
                            <w:pPr>
                              <w:spacing w:after="0" w:line="240" w:lineRule="auto"/>
                              <w:rPr>
                                <w:rFonts w:ascii="Arial" w:hAnsi="Arial" w:cs="Arial"/>
                                <w:sz w:val="24"/>
                                <w:szCs w:val="24"/>
                              </w:rPr>
                            </w:pPr>
                          </w:p>
                          <w:p w14:paraId="5D7723A0" w14:textId="09AD8DBA" w:rsidR="00783897" w:rsidRPr="0061420B" w:rsidRDefault="00783897" w:rsidP="00932E88">
                            <w:pPr>
                              <w:pStyle w:val="ListParagraph"/>
                              <w:numPr>
                                <w:ilvl w:val="0"/>
                                <w:numId w:val="32"/>
                              </w:numPr>
                              <w:ind w:left="567" w:hanging="567"/>
                              <w:jc w:val="both"/>
                              <w:rPr>
                                <w:rFonts w:ascii="Arial" w:hAnsi="Arial" w:cs="Arial"/>
                                <w:bCs/>
                              </w:rPr>
                            </w:pPr>
                            <w:r w:rsidRPr="0061420B">
                              <w:rPr>
                                <w:rFonts w:ascii="Arial" w:hAnsi="Arial" w:cs="Arial"/>
                                <w:bCs/>
                              </w:rPr>
                              <w:t>Describe the temporal distribution of deaths resulting from natural hazards from 1900 to 2019.</w:t>
                            </w:r>
                          </w:p>
                          <w:p w14:paraId="3E9E9FA5" w14:textId="77777777" w:rsidR="00783897" w:rsidRPr="00F016D6" w:rsidRDefault="00783897" w:rsidP="0036513A">
                            <w:pPr>
                              <w:spacing w:after="0" w:line="240" w:lineRule="auto"/>
                              <w:ind w:left="720" w:hanging="720"/>
                              <w:jc w:val="right"/>
                              <w:rPr>
                                <w:rFonts w:ascii="Arial" w:hAnsi="Arial" w:cs="Arial"/>
                                <w:sz w:val="24"/>
                                <w:szCs w:val="24"/>
                              </w:rPr>
                            </w:pPr>
                            <w:r w:rsidRPr="00F016D6">
                              <w:rPr>
                                <w:rFonts w:ascii="Arial" w:hAnsi="Arial" w:cs="Arial"/>
                                <w:sz w:val="24"/>
                                <w:szCs w:val="24"/>
                              </w:rPr>
                              <w:t>(2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7AF6F" id="_x0000_s1036" type="#_x0000_t202" style="position:absolute;left:0;text-align:left;margin-left:-33.3pt;margin-top:7.6pt;width:525.75pt;height:8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" strokecolor="black [3213]">
                <v:textbox>
                  <w:txbxContent>
                    <w:p w14:paraId="41DA614D" w14:textId="5BC34226" w:rsidR="00783897" w:rsidRPr="007A3EFB" w:rsidRDefault="00783897" w:rsidP="0061420B">
                      <w:pPr>
                        <w:spacing w:after="0" w:line="240" w:lineRule="auto"/>
                        <w:ind w:left="9072" w:hanging="9072"/>
                        <w:rPr>
                          <w:rFonts w:ascii="Arial" w:hAnsi="Arial" w:cs="Arial"/>
                          <w:sz w:val="24"/>
                          <w:szCs w:val="24"/>
                          <w:u w:val="single"/>
                          <w:lang w:val="en-US"/>
                        </w:rPr>
                      </w:pPr>
                      <w:r>
                        <w:rPr>
                          <w:rFonts w:ascii="Arial" w:hAnsi="Arial" w:cs="Arial"/>
                          <w:b/>
                          <w:sz w:val="24"/>
                          <w:szCs w:val="24"/>
                          <w:lang w:val="en-US"/>
                        </w:rPr>
                        <w:t>Question</w:t>
                      </w:r>
                      <w:r w:rsidRPr="0010522E">
                        <w:rPr>
                          <w:rFonts w:ascii="Arial" w:hAnsi="Arial" w:cs="Arial"/>
                          <w:b/>
                          <w:sz w:val="24"/>
                          <w:szCs w:val="24"/>
                        </w:rPr>
                        <w:t xml:space="preserve"> </w:t>
                      </w:r>
                      <w:r>
                        <w:rPr>
                          <w:rFonts w:ascii="Arial" w:hAnsi="Arial" w:cs="Arial"/>
                          <w:b/>
                          <w:sz w:val="24"/>
                          <w:szCs w:val="24"/>
                        </w:rPr>
                        <w:t>29</w:t>
                      </w:r>
                      <w:r>
                        <w:rPr>
                          <w:rFonts w:ascii="Arial" w:hAnsi="Arial" w:cs="Arial"/>
                          <w:b/>
                          <w:sz w:val="24"/>
                          <w:szCs w:val="24"/>
                        </w:rPr>
                        <w:tab/>
                        <w:t>(4 Marks)</w:t>
                      </w:r>
                    </w:p>
                    <w:p w14:paraId="71D397E5" w14:textId="77777777" w:rsidR="00783897" w:rsidRPr="00E14934" w:rsidRDefault="00783897" w:rsidP="0036513A">
                      <w:pPr>
                        <w:spacing w:after="0" w:line="240" w:lineRule="auto"/>
                        <w:rPr>
                          <w:rFonts w:ascii="Arial" w:hAnsi="Arial" w:cs="Arial"/>
                          <w:sz w:val="24"/>
                          <w:szCs w:val="24"/>
                        </w:rPr>
                      </w:pPr>
                    </w:p>
                    <w:p w14:paraId="5D7723A0" w14:textId="09AD8DBA" w:rsidR="00783897" w:rsidRPr="0061420B" w:rsidRDefault="00783897" w:rsidP="00932E88">
                      <w:pPr>
                        <w:pStyle w:val="ListParagraph"/>
                        <w:numPr>
                          <w:ilvl w:val="0"/>
                          <w:numId w:val="32"/>
                        </w:numPr>
                        <w:ind w:left="567" w:hanging="567"/>
                        <w:jc w:val="both"/>
                        <w:rPr>
                          <w:rFonts w:ascii="Arial" w:hAnsi="Arial" w:cs="Arial"/>
                          <w:bCs/>
                        </w:rPr>
                      </w:pPr>
                      <w:r w:rsidRPr="0061420B">
                        <w:rPr>
                          <w:rFonts w:ascii="Arial" w:hAnsi="Arial" w:cs="Arial"/>
                          <w:bCs/>
                        </w:rPr>
                        <w:t>Describe the temporal distribution of deaths resulting from natural hazards from 1900 to 2019.</w:t>
                      </w:r>
                    </w:p>
                    <w:p w14:paraId="3E9E9FA5" w14:textId="77777777" w:rsidR="00783897" w:rsidRPr="00F016D6" w:rsidRDefault="00783897" w:rsidP="0036513A">
                      <w:pPr>
                        <w:spacing w:after="0" w:line="240" w:lineRule="auto"/>
                        <w:ind w:left="720" w:hanging="720"/>
                        <w:jc w:val="right"/>
                        <w:rPr>
                          <w:rFonts w:ascii="Arial" w:hAnsi="Arial" w:cs="Arial"/>
                          <w:sz w:val="24"/>
                          <w:szCs w:val="24"/>
                        </w:rPr>
                      </w:pPr>
                      <w:r w:rsidRPr="00F016D6">
                        <w:rPr>
                          <w:rFonts w:ascii="Arial" w:hAnsi="Arial" w:cs="Arial"/>
                          <w:sz w:val="24"/>
                          <w:szCs w:val="24"/>
                        </w:rPr>
                        <w:t>(2 marks)</w:t>
                      </w:r>
                    </w:p>
                  </w:txbxContent>
                </v:textbox>
              </v:shape>
            </w:pict>
          </mc:Fallback>
        </mc:AlternateContent>
      </w:r>
    </w:p>
    <w:p w14:paraId="31755532" w14:textId="77777777" w:rsidR="0036513A" w:rsidRPr="00E95A10" w:rsidRDefault="0036513A" w:rsidP="0036513A">
      <w:pPr>
        <w:tabs>
          <w:tab w:val="left" w:pos="540"/>
          <w:tab w:val="right" w:pos="9540"/>
        </w:tabs>
        <w:spacing w:after="0" w:line="240" w:lineRule="auto"/>
        <w:ind w:left="-18" w:right="-426"/>
        <w:rPr>
          <w:rFonts w:ascii="Arial" w:hAnsi="Arial" w:cs="Arial"/>
          <w:sz w:val="24"/>
          <w:szCs w:val="24"/>
        </w:rPr>
      </w:pPr>
    </w:p>
    <w:p w14:paraId="7D5221D9" w14:textId="77777777" w:rsidR="0036513A" w:rsidRPr="00E95A10" w:rsidRDefault="0036513A" w:rsidP="0036513A">
      <w:pPr>
        <w:spacing w:after="0"/>
        <w:ind w:left="-709" w:right="-426"/>
        <w:jc w:val="both"/>
        <w:rPr>
          <w:rFonts w:ascii="Arial" w:hAnsi="Arial" w:cs="Arial"/>
          <w:sz w:val="24"/>
          <w:szCs w:val="24"/>
        </w:rPr>
      </w:pPr>
    </w:p>
    <w:p w14:paraId="52E974FF" w14:textId="77777777" w:rsidR="0036513A" w:rsidRPr="00E95A10" w:rsidRDefault="0036513A" w:rsidP="0036513A">
      <w:pPr>
        <w:spacing w:after="0"/>
        <w:ind w:left="-709" w:right="-426"/>
        <w:jc w:val="both"/>
        <w:rPr>
          <w:rFonts w:ascii="Arial" w:hAnsi="Arial" w:cs="Arial"/>
          <w:sz w:val="24"/>
          <w:szCs w:val="24"/>
        </w:rPr>
      </w:pPr>
    </w:p>
    <w:p w14:paraId="613A3B84" w14:textId="77777777" w:rsidR="0036513A" w:rsidRPr="00E95A10" w:rsidRDefault="0036513A" w:rsidP="0036513A">
      <w:pPr>
        <w:spacing w:after="0"/>
        <w:ind w:left="-709" w:right="-426"/>
        <w:jc w:val="both"/>
        <w:rPr>
          <w:rFonts w:ascii="Arial" w:hAnsi="Arial" w:cs="Arial"/>
          <w:sz w:val="24"/>
          <w:szCs w:val="24"/>
        </w:rPr>
      </w:pPr>
    </w:p>
    <w:p w14:paraId="120A31D7" w14:textId="77777777" w:rsidR="0036513A" w:rsidRPr="00E95A10" w:rsidRDefault="0036513A" w:rsidP="0036513A">
      <w:pPr>
        <w:widowControl w:val="0"/>
        <w:autoSpaceDE w:val="0"/>
        <w:autoSpaceDN w:val="0"/>
        <w:adjustRightInd w:val="0"/>
        <w:spacing w:after="0" w:line="240" w:lineRule="auto"/>
        <w:ind w:right="-426"/>
        <w:rPr>
          <w:rFonts w:ascii="Arial" w:hAnsi="Arial" w:cs="Arial"/>
          <w:bCs/>
          <w:sz w:val="24"/>
          <w:szCs w:val="24"/>
        </w:rPr>
      </w:pPr>
    </w:p>
    <w:p w14:paraId="4DE5129D" w14:textId="77777777" w:rsidR="00910104" w:rsidRDefault="00910104" w:rsidP="0036513A">
      <w:pPr>
        <w:spacing w:after="0" w:line="240" w:lineRule="auto"/>
        <w:ind w:left="-709" w:right="142"/>
        <w:rPr>
          <w:rFonts w:ascii="Arial" w:hAnsi="Arial" w:cs="Arial"/>
          <w:b/>
          <w:bCs/>
          <w:sz w:val="24"/>
          <w:szCs w:val="24"/>
        </w:rPr>
      </w:pPr>
    </w:p>
    <w:p w14:paraId="63E3050B" w14:textId="23BABCAE" w:rsidR="0036513A" w:rsidRDefault="0036513A" w:rsidP="0036513A">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174550FD" w14:textId="76DAA44F" w:rsidR="0036513A" w:rsidRPr="00AD249C" w:rsidRDefault="0036513A" w:rsidP="0036513A">
      <w:pPr>
        <w:spacing w:after="0" w:line="240" w:lineRule="auto"/>
        <w:ind w:left="-709" w:right="142"/>
        <w:rPr>
          <w:rFonts w:ascii="Arial" w:hAnsi="Arial" w:cs="Arial"/>
          <w:sz w:val="24"/>
          <w:szCs w:val="24"/>
        </w:rPr>
      </w:pPr>
      <w:r>
        <w:rPr>
          <w:rFonts w:ascii="Arial" w:hAnsi="Arial" w:cs="Arial"/>
          <w:sz w:val="24"/>
          <w:szCs w:val="24"/>
        </w:rPr>
        <w:t>T</w:t>
      </w:r>
      <w:r w:rsidRPr="00AD249C">
        <w:rPr>
          <w:rFonts w:ascii="Arial" w:hAnsi="Arial" w:cs="Arial"/>
          <w:sz w:val="24"/>
          <w:szCs w:val="24"/>
        </w:rPr>
        <w:t>he spatial and temporal distribution, magnitude, duration, frequency, probability and scale of spatial impact of natural and ecological hazards at a global scale</w:t>
      </w:r>
      <w:r w:rsidR="004E7F97">
        <w:rPr>
          <w:rFonts w:ascii="Arial" w:hAnsi="Arial" w:cs="Arial"/>
          <w:sz w:val="24"/>
          <w:szCs w:val="24"/>
        </w:rPr>
        <w:t>.</w:t>
      </w:r>
    </w:p>
    <w:p w14:paraId="5940B327" w14:textId="77777777" w:rsidR="0036513A" w:rsidRPr="00E95A10" w:rsidRDefault="0036513A" w:rsidP="0036513A">
      <w:pPr>
        <w:spacing w:after="0" w:line="240" w:lineRule="auto"/>
        <w:ind w:left="-709" w:right="142"/>
        <w:rPr>
          <w:rFonts w:ascii="Arial" w:hAnsi="Arial" w:cs="Arial"/>
          <w:b/>
          <w:bCs/>
          <w:sz w:val="24"/>
          <w:szCs w:val="24"/>
        </w:rPr>
      </w:pPr>
    </w:p>
    <w:p w14:paraId="2225D6AE" w14:textId="77777777" w:rsidR="0036513A" w:rsidRDefault="0036513A" w:rsidP="0036513A">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20A9A030" w14:textId="02DE029F" w:rsidR="0036513A" w:rsidRPr="00CE64D6" w:rsidRDefault="0036513A" w:rsidP="0036513A">
      <w:pPr>
        <w:spacing w:after="0" w:line="240" w:lineRule="auto"/>
        <w:ind w:left="-709" w:right="142"/>
        <w:rPr>
          <w:rFonts w:ascii="Arial" w:hAnsi="Arial" w:cs="Arial"/>
          <w:sz w:val="24"/>
          <w:szCs w:val="24"/>
        </w:rPr>
      </w:pPr>
      <w:r w:rsidRPr="004E7F97">
        <w:rPr>
          <w:rFonts w:ascii="Arial" w:hAnsi="Arial" w:cs="Arial"/>
          <w:i/>
          <w:iCs/>
          <w:sz w:val="24"/>
          <w:szCs w:val="24"/>
        </w:rPr>
        <w:t>Describe</w:t>
      </w:r>
      <w:r>
        <w:rPr>
          <w:rFonts w:ascii="Arial" w:hAnsi="Arial" w:cs="Arial"/>
          <w:sz w:val="24"/>
          <w:szCs w:val="24"/>
        </w:rPr>
        <w:t>:</w:t>
      </w:r>
      <w:r w:rsidR="004E7F97">
        <w:rPr>
          <w:rFonts w:ascii="Arial" w:hAnsi="Arial" w:cs="Arial"/>
          <w:sz w:val="24"/>
          <w:szCs w:val="24"/>
        </w:rPr>
        <w:tab/>
        <w:t>p</w:t>
      </w:r>
      <w:r w:rsidRPr="00CE64D6">
        <w:rPr>
          <w:rFonts w:ascii="Arial" w:hAnsi="Arial" w:cs="Arial"/>
          <w:sz w:val="24"/>
          <w:szCs w:val="24"/>
        </w:rPr>
        <w:t>rovide characteristics and features</w:t>
      </w:r>
      <w:r w:rsidR="004E7F97">
        <w:rPr>
          <w:rFonts w:ascii="Arial" w:hAnsi="Arial" w:cs="Arial"/>
          <w:sz w:val="24"/>
          <w:szCs w:val="24"/>
        </w:rPr>
        <w:t>.</w:t>
      </w:r>
    </w:p>
    <w:p w14:paraId="26731626" w14:textId="77777777" w:rsidR="0036513A" w:rsidRPr="00E95A10" w:rsidRDefault="0036513A" w:rsidP="0036513A">
      <w:pPr>
        <w:spacing w:after="0" w:line="240" w:lineRule="auto"/>
        <w:ind w:left="-709" w:right="142"/>
        <w:rPr>
          <w:rFonts w:ascii="Arial" w:hAnsi="Arial" w:cs="Arial"/>
          <w:bCs/>
          <w:sz w:val="24"/>
          <w:szCs w:val="24"/>
        </w:rPr>
      </w:pPr>
    </w:p>
    <w:p w14:paraId="409D4D74" w14:textId="6AABF486" w:rsidR="0036513A" w:rsidRPr="00377820" w:rsidRDefault="0036513A" w:rsidP="00377820">
      <w:pPr>
        <w:spacing w:after="0" w:line="240" w:lineRule="auto"/>
        <w:ind w:left="-709" w:right="142"/>
        <w:jc w:val="both"/>
        <w:rPr>
          <w:rFonts w:ascii="Arial" w:hAnsi="Arial" w:cs="Arial"/>
          <w:b/>
          <w:bCs/>
          <w:sz w:val="24"/>
          <w:szCs w:val="24"/>
        </w:rPr>
      </w:pPr>
      <w:r w:rsidRPr="00C10350">
        <w:rPr>
          <w:rFonts w:ascii="Arial" w:hAnsi="Arial" w:cs="Arial"/>
          <w:b/>
          <w:bCs/>
          <w:sz w:val="24"/>
          <w:szCs w:val="24"/>
        </w:rPr>
        <w:t xml:space="preserve">Teacher Notes: </w:t>
      </w:r>
    </w:p>
    <w:p w14:paraId="41F6F69B" w14:textId="3C80756A" w:rsidR="0036513A" w:rsidRDefault="0036513A" w:rsidP="0036513A">
      <w:pPr>
        <w:spacing w:after="0" w:line="240" w:lineRule="auto"/>
        <w:ind w:left="-709" w:right="-426"/>
        <w:jc w:val="both"/>
        <w:rPr>
          <w:rFonts w:ascii="Arial" w:hAnsi="Arial" w:cs="Arial"/>
          <w:bCs/>
          <w:sz w:val="24"/>
          <w:szCs w:val="24"/>
        </w:rPr>
      </w:pPr>
      <w:r>
        <w:rPr>
          <w:rFonts w:ascii="Arial" w:hAnsi="Arial" w:cs="Arial"/>
          <w:bCs/>
          <w:sz w:val="24"/>
          <w:szCs w:val="24"/>
        </w:rPr>
        <w:t xml:space="preserve">Students need to describe, using the relevant data, the decreasing trend in </w:t>
      </w:r>
      <w:r w:rsidR="00377820">
        <w:rPr>
          <w:rFonts w:ascii="Arial" w:hAnsi="Arial" w:cs="Arial"/>
          <w:bCs/>
          <w:sz w:val="24"/>
          <w:szCs w:val="24"/>
        </w:rPr>
        <w:t xml:space="preserve">global </w:t>
      </w:r>
      <w:r>
        <w:rPr>
          <w:rFonts w:ascii="Arial" w:hAnsi="Arial" w:cs="Arial"/>
          <w:bCs/>
          <w:sz w:val="24"/>
          <w:szCs w:val="24"/>
        </w:rPr>
        <w:t xml:space="preserve">deaths from natural hazards over time. </w:t>
      </w:r>
      <w:r w:rsidR="006C59BD">
        <w:rPr>
          <w:rFonts w:ascii="Arial" w:hAnsi="Arial" w:cs="Arial"/>
          <w:bCs/>
          <w:sz w:val="24"/>
          <w:szCs w:val="24"/>
        </w:rPr>
        <w:t>The following points, or similar, could be addressed:</w:t>
      </w:r>
    </w:p>
    <w:p w14:paraId="3A5F7632" w14:textId="77777777" w:rsidR="0036513A" w:rsidRDefault="0036513A" w:rsidP="00932E88">
      <w:pPr>
        <w:pStyle w:val="ListParagraph"/>
        <w:numPr>
          <w:ilvl w:val="0"/>
          <w:numId w:val="17"/>
        </w:numPr>
        <w:ind w:right="-426"/>
        <w:jc w:val="both"/>
        <w:rPr>
          <w:rFonts w:ascii="Arial" w:hAnsi="Arial" w:cs="Arial"/>
          <w:bCs/>
        </w:rPr>
      </w:pPr>
      <w:r>
        <w:rPr>
          <w:rFonts w:ascii="Arial" w:hAnsi="Arial" w:cs="Arial"/>
          <w:bCs/>
        </w:rPr>
        <w:t>The trend is an overall decline, with a significant year-to-year variation, over the time period shown.</w:t>
      </w:r>
    </w:p>
    <w:p w14:paraId="7B46267D" w14:textId="5404A313" w:rsidR="0036513A" w:rsidRDefault="0036513A" w:rsidP="00932E88">
      <w:pPr>
        <w:pStyle w:val="ListParagraph"/>
        <w:numPr>
          <w:ilvl w:val="0"/>
          <w:numId w:val="17"/>
        </w:numPr>
        <w:ind w:right="-426"/>
        <w:jc w:val="both"/>
        <w:rPr>
          <w:rFonts w:ascii="Arial" w:hAnsi="Arial" w:cs="Arial"/>
          <w:bCs/>
        </w:rPr>
      </w:pPr>
      <w:r>
        <w:rPr>
          <w:rFonts w:ascii="Arial" w:hAnsi="Arial" w:cs="Arial"/>
          <w:bCs/>
        </w:rPr>
        <w:t xml:space="preserve">In the period up to 1965, over 8 years </w:t>
      </w:r>
      <w:r w:rsidR="00975C96">
        <w:rPr>
          <w:rFonts w:ascii="Arial" w:hAnsi="Arial" w:cs="Arial"/>
          <w:bCs/>
        </w:rPr>
        <w:t xml:space="preserve">where there were </w:t>
      </w:r>
      <w:r>
        <w:rPr>
          <w:rFonts w:ascii="Arial" w:hAnsi="Arial" w:cs="Arial"/>
          <w:bCs/>
        </w:rPr>
        <w:t>over 1,000,000 deaths</w:t>
      </w:r>
      <w:r w:rsidR="00975C96">
        <w:rPr>
          <w:rFonts w:ascii="Arial" w:hAnsi="Arial" w:cs="Arial"/>
          <w:bCs/>
        </w:rPr>
        <w:t xml:space="preserve"> from natural disasters.</w:t>
      </w:r>
    </w:p>
    <w:p w14:paraId="068F2285" w14:textId="28CC6828" w:rsidR="00D260E4" w:rsidRDefault="0036513A" w:rsidP="00932E88">
      <w:pPr>
        <w:pStyle w:val="ListParagraph"/>
        <w:numPr>
          <w:ilvl w:val="0"/>
          <w:numId w:val="17"/>
        </w:numPr>
        <w:ind w:right="-426"/>
        <w:jc w:val="both"/>
        <w:rPr>
          <w:rFonts w:ascii="Arial" w:hAnsi="Arial" w:cs="Arial"/>
          <w:bCs/>
        </w:rPr>
      </w:pPr>
      <w:r>
        <w:rPr>
          <w:rFonts w:ascii="Arial" w:hAnsi="Arial" w:cs="Arial"/>
          <w:bCs/>
        </w:rPr>
        <w:t>Since 1965,</w:t>
      </w:r>
      <w:r w:rsidR="00CB266B">
        <w:rPr>
          <w:rFonts w:ascii="Arial" w:hAnsi="Arial" w:cs="Arial"/>
          <w:bCs/>
        </w:rPr>
        <w:t xml:space="preserve"> there has not been a year which has seen </w:t>
      </w:r>
      <w:r w:rsidR="006C59BD">
        <w:rPr>
          <w:rFonts w:ascii="Arial" w:hAnsi="Arial" w:cs="Arial"/>
          <w:bCs/>
        </w:rPr>
        <w:t>500,000 deaths or more.</w:t>
      </w:r>
    </w:p>
    <w:p w14:paraId="4D3F90CE" w14:textId="20613905" w:rsidR="0036513A" w:rsidRPr="00476008" w:rsidRDefault="00D260E4" w:rsidP="00932E88">
      <w:pPr>
        <w:pStyle w:val="ListParagraph"/>
        <w:numPr>
          <w:ilvl w:val="0"/>
          <w:numId w:val="17"/>
        </w:numPr>
        <w:ind w:right="-426"/>
        <w:jc w:val="both"/>
        <w:rPr>
          <w:rFonts w:ascii="Arial" w:hAnsi="Arial" w:cs="Arial"/>
          <w:bCs/>
        </w:rPr>
      </w:pPr>
      <w:r>
        <w:rPr>
          <w:rFonts w:ascii="Arial" w:hAnsi="Arial" w:cs="Arial"/>
          <w:bCs/>
        </w:rPr>
        <w:t>Th</w:t>
      </w:r>
      <w:r w:rsidR="0036513A">
        <w:rPr>
          <w:rFonts w:ascii="Arial" w:hAnsi="Arial" w:cs="Arial"/>
          <w:bCs/>
        </w:rPr>
        <w:t xml:space="preserve">ere have been no </w:t>
      </w:r>
      <w:r>
        <w:rPr>
          <w:rFonts w:ascii="Arial" w:hAnsi="Arial" w:cs="Arial"/>
          <w:bCs/>
        </w:rPr>
        <w:t>occasions</w:t>
      </w:r>
      <w:r w:rsidR="0036513A">
        <w:rPr>
          <w:rFonts w:ascii="Arial" w:hAnsi="Arial" w:cs="Arial"/>
          <w:bCs/>
        </w:rPr>
        <w:t xml:space="preserve"> </w:t>
      </w:r>
      <w:r w:rsidR="00524320">
        <w:rPr>
          <w:rFonts w:ascii="Arial" w:hAnsi="Arial" w:cs="Arial"/>
          <w:bCs/>
        </w:rPr>
        <w:t>since 2010</w:t>
      </w:r>
      <w:r w:rsidR="0036513A">
        <w:rPr>
          <w:rFonts w:ascii="Arial" w:hAnsi="Arial" w:cs="Arial"/>
          <w:bCs/>
        </w:rPr>
        <w:t xml:space="preserve"> </w:t>
      </w:r>
      <w:r>
        <w:rPr>
          <w:rFonts w:ascii="Arial" w:hAnsi="Arial" w:cs="Arial"/>
          <w:bCs/>
        </w:rPr>
        <w:t xml:space="preserve">where we </w:t>
      </w:r>
      <w:r w:rsidR="0036513A">
        <w:rPr>
          <w:rFonts w:ascii="Arial" w:hAnsi="Arial" w:cs="Arial"/>
          <w:bCs/>
        </w:rPr>
        <w:t xml:space="preserve">have seen </w:t>
      </w:r>
      <w:r>
        <w:rPr>
          <w:rFonts w:ascii="Arial" w:hAnsi="Arial" w:cs="Arial"/>
          <w:bCs/>
        </w:rPr>
        <w:t>more</w:t>
      </w:r>
      <w:r w:rsidR="0036513A">
        <w:rPr>
          <w:rFonts w:ascii="Arial" w:hAnsi="Arial" w:cs="Arial"/>
          <w:bCs/>
        </w:rPr>
        <w:t xml:space="preserve"> than 50,000 deaths per year, reflecting a highly variable</w:t>
      </w:r>
      <w:r w:rsidR="00377820">
        <w:rPr>
          <w:rFonts w:ascii="Arial" w:hAnsi="Arial" w:cs="Arial"/>
          <w:bCs/>
        </w:rPr>
        <w:t xml:space="preserve"> </w:t>
      </w:r>
      <w:r w:rsidR="0036513A">
        <w:rPr>
          <w:rFonts w:ascii="Arial" w:hAnsi="Arial" w:cs="Arial"/>
          <w:bCs/>
        </w:rPr>
        <w:t>but generally downward trend.</w:t>
      </w:r>
    </w:p>
    <w:p w14:paraId="1AA3115F" w14:textId="77777777" w:rsidR="0036513A" w:rsidRDefault="0036513A" w:rsidP="0036513A">
      <w:pPr>
        <w:spacing w:after="0" w:line="240" w:lineRule="auto"/>
        <w:ind w:left="-709" w:right="-426"/>
        <w:jc w:val="both"/>
        <w:rPr>
          <w:rFonts w:ascii="Arial" w:hAnsi="Arial" w:cs="Arial"/>
          <w:bCs/>
          <w:sz w:val="24"/>
          <w:szCs w:val="24"/>
        </w:rPr>
      </w:pPr>
    </w:p>
    <w:p w14:paraId="7CDE1784" w14:textId="77777777" w:rsidR="0036513A" w:rsidRPr="00E95A10" w:rsidRDefault="0036513A" w:rsidP="0036513A">
      <w:pPr>
        <w:spacing w:after="0" w:line="240" w:lineRule="auto"/>
        <w:ind w:left="-709" w:right="-426"/>
        <w:jc w:val="both"/>
        <w:rPr>
          <w:rFonts w:ascii="Arial" w:hAnsi="Arial" w:cs="Arial"/>
          <w:bCs/>
          <w:sz w:val="24"/>
          <w:szCs w:val="24"/>
        </w:rPr>
      </w:pPr>
      <w:r>
        <w:rPr>
          <w:rFonts w:ascii="Arial" w:hAnsi="Arial" w:cs="Arial"/>
          <w:bCs/>
          <w:sz w:val="24"/>
          <w:szCs w:val="24"/>
        </w:rPr>
        <w:t>Responses need not address reasons for this decline over time. This is addressed in the next question - 30(b).</w:t>
      </w:r>
    </w:p>
    <w:p w14:paraId="6F391105" w14:textId="77777777" w:rsidR="0036513A" w:rsidRPr="00E95A10" w:rsidRDefault="0036513A" w:rsidP="0036513A">
      <w:pPr>
        <w:spacing w:after="0" w:line="240" w:lineRule="auto"/>
        <w:ind w:left="-709" w:right="-426"/>
        <w:jc w:val="both"/>
        <w:rPr>
          <w:rFonts w:ascii="Arial" w:hAnsi="Arial" w:cs="Arial"/>
          <w:bCs/>
          <w:sz w:val="24"/>
          <w:szCs w:val="24"/>
        </w:rPr>
      </w:pPr>
    </w:p>
    <w:p w14:paraId="7B4EE692" w14:textId="77777777" w:rsidR="0036513A" w:rsidRPr="00C10350" w:rsidRDefault="0036513A" w:rsidP="0036513A">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23"/>
        <w:gridCol w:w="851"/>
      </w:tblGrid>
      <w:tr w:rsidR="0036513A" w:rsidRPr="00C10350" w14:paraId="51A91D05" w14:textId="77777777" w:rsidTr="00910104">
        <w:tc>
          <w:tcPr>
            <w:tcW w:w="9923" w:type="dxa"/>
          </w:tcPr>
          <w:p w14:paraId="1CF075B0" w14:textId="77777777" w:rsidR="0036513A" w:rsidRPr="00C10350" w:rsidRDefault="0036513A" w:rsidP="00E57A6A">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51" w:type="dxa"/>
          </w:tcPr>
          <w:p w14:paraId="4FDFA426" w14:textId="77777777" w:rsidR="0036513A" w:rsidRPr="00C10350" w:rsidRDefault="0036513A" w:rsidP="00E57A6A">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36513A" w:rsidRPr="00C10350" w14:paraId="6CC3CAB9" w14:textId="77777777" w:rsidTr="00910104">
        <w:tc>
          <w:tcPr>
            <w:tcW w:w="9923" w:type="dxa"/>
          </w:tcPr>
          <w:p w14:paraId="5FCB3323" w14:textId="1A173FE4" w:rsidR="0036513A" w:rsidRPr="00C10350" w:rsidRDefault="0036513A" w:rsidP="00E57A6A">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Accurately describes an overall declining trend in the number of deaths as result of natural hazards over time. </w:t>
            </w:r>
            <w:r w:rsidR="004E7F97">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May acknowledge year-to-year variation in data. Uses data from graph to support description.</w:t>
            </w:r>
          </w:p>
        </w:tc>
        <w:tc>
          <w:tcPr>
            <w:tcW w:w="851" w:type="dxa"/>
          </w:tcPr>
          <w:p w14:paraId="1175BC41" w14:textId="77777777" w:rsidR="0036513A" w:rsidRPr="00C10350" w:rsidRDefault="0036513A" w:rsidP="00E57A6A">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36513A" w:rsidRPr="00C10350" w14:paraId="27EFE9F4" w14:textId="77777777" w:rsidTr="00910104">
        <w:tc>
          <w:tcPr>
            <w:tcW w:w="9923" w:type="dxa"/>
          </w:tcPr>
          <w:p w14:paraId="2E45157E" w14:textId="77777777" w:rsidR="0036513A" w:rsidRPr="00C10350" w:rsidRDefault="0036513A" w:rsidP="00E57A6A">
            <w:pPr>
              <w:spacing w:before="120" w:after="120" w:line="240" w:lineRule="auto"/>
              <w:ind w:right="113"/>
              <w:jc w:val="both"/>
              <w:rPr>
                <w:rFonts w:ascii="Arial" w:hAnsi="Arial" w:cs="Arial"/>
                <w:bCs/>
                <w:sz w:val="24"/>
                <w:szCs w:val="24"/>
              </w:rPr>
            </w:pPr>
            <w:r>
              <w:rPr>
                <w:rFonts w:ascii="Arial" w:hAnsi="Arial" w:cs="Arial"/>
                <w:bCs/>
                <w:sz w:val="24"/>
                <w:szCs w:val="24"/>
              </w:rPr>
              <w:t>Describes a declining trend with limited clarity and/or use of supporting evidence.</w:t>
            </w:r>
          </w:p>
        </w:tc>
        <w:tc>
          <w:tcPr>
            <w:tcW w:w="851" w:type="dxa"/>
          </w:tcPr>
          <w:p w14:paraId="2B564709" w14:textId="77777777" w:rsidR="0036513A" w:rsidRPr="00C10350" w:rsidRDefault="0036513A" w:rsidP="00E57A6A">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36513A" w:rsidRPr="00C10350" w14:paraId="6646CB9A" w14:textId="77777777" w:rsidTr="00910104">
        <w:tc>
          <w:tcPr>
            <w:tcW w:w="9923" w:type="dxa"/>
          </w:tcPr>
          <w:p w14:paraId="39EF0CA2" w14:textId="77777777" w:rsidR="0036513A" w:rsidRPr="00C10350" w:rsidRDefault="0036513A" w:rsidP="00E57A6A">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50" w:type="dxa"/>
          </w:tcPr>
          <w:p w14:paraId="22C47846" w14:textId="77777777" w:rsidR="0036513A" w:rsidRPr="00C10350" w:rsidRDefault="0036513A" w:rsidP="00E57A6A">
            <w:pPr>
              <w:spacing w:before="120" w:after="120" w:line="240" w:lineRule="auto"/>
              <w:ind w:right="-108"/>
              <w:jc w:val="center"/>
              <w:rPr>
                <w:rFonts w:ascii="Arial" w:hAnsi="Arial" w:cs="Arial"/>
                <w:b/>
                <w:bCs/>
                <w:sz w:val="24"/>
                <w:szCs w:val="24"/>
              </w:rPr>
            </w:pPr>
            <w:r>
              <w:rPr>
                <w:rFonts w:ascii="Arial" w:hAnsi="Arial" w:cs="Arial"/>
                <w:b/>
                <w:bCs/>
                <w:sz w:val="24"/>
                <w:szCs w:val="24"/>
              </w:rPr>
              <w:t>2</w:t>
            </w:r>
          </w:p>
        </w:tc>
      </w:tr>
    </w:tbl>
    <w:p w14:paraId="44FDB94C" w14:textId="3313618B" w:rsidR="00A424C6" w:rsidRDefault="00A424C6" w:rsidP="0036513A">
      <w:pPr>
        <w:spacing w:after="0" w:line="240" w:lineRule="auto"/>
        <w:ind w:left="-709" w:right="-426"/>
        <w:jc w:val="both"/>
        <w:rPr>
          <w:rFonts w:ascii="Arial" w:hAnsi="Arial" w:cs="Arial"/>
          <w:bCs/>
          <w:sz w:val="24"/>
          <w:szCs w:val="24"/>
        </w:rPr>
      </w:pPr>
    </w:p>
    <w:p w14:paraId="0991EF89" w14:textId="77777777" w:rsidR="00A424C6" w:rsidRDefault="00A424C6">
      <w:pPr>
        <w:spacing w:after="0" w:line="240" w:lineRule="auto"/>
        <w:rPr>
          <w:rFonts w:ascii="Arial" w:hAnsi="Arial" w:cs="Arial"/>
          <w:bCs/>
          <w:sz w:val="24"/>
          <w:szCs w:val="24"/>
        </w:rPr>
      </w:pPr>
      <w:r>
        <w:rPr>
          <w:rFonts w:ascii="Arial" w:hAnsi="Arial" w:cs="Arial"/>
          <w:bCs/>
          <w:sz w:val="24"/>
          <w:szCs w:val="24"/>
        </w:rPr>
        <w:br w:type="page"/>
      </w:r>
    </w:p>
    <w:p w14:paraId="6CA28D4B" w14:textId="77777777" w:rsidR="0036513A" w:rsidRPr="00E95A10" w:rsidRDefault="0036513A" w:rsidP="0036513A">
      <w:pPr>
        <w:spacing w:after="0" w:line="240" w:lineRule="auto"/>
        <w:ind w:left="-709" w:right="-426"/>
        <w:jc w:val="both"/>
        <w:rPr>
          <w:rFonts w:ascii="Arial" w:hAnsi="Arial" w:cs="Arial"/>
          <w:bCs/>
          <w:sz w:val="24"/>
          <w:szCs w:val="24"/>
        </w:rPr>
      </w:pPr>
    </w:p>
    <w:p w14:paraId="1328FC51" w14:textId="65FAA1FE" w:rsidR="00A323F3" w:rsidRPr="00A424C6" w:rsidRDefault="00A323F3" w:rsidP="00A323F3">
      <w:pPr>
        <w:spacing w:after="0" w:line="240" w:lineRule="auto"/>
        <w:ind w:left="-709"/>
        <w:rPr>
          <w:rFonts w:ascii="Arial" w:hAnsi="Arial" w:cs="Arial"/>
          <w:bCs/>
          <w:sz w:val="28"/>
          <w:szCs w:val="24"/>
        </w:rPr>
      </w:pPr>
      <w:r w:rsidRPr="00A35216">
        <w:rPr>
          <w:rFonts w:ascii="Arial" w:hAnsi="Arial" w:cs="Arial"/>
          <w:sz w:val="24"/>
          <w:szCs w:val="24"/>
        </w:rPr>
        <w:t xml:space="preserve">Refer to </w:t>
      </w:r>
      <w:r w:rsidRPr="00A35216">
        <w:rPr>
          <w:rFonts w:ascii="Arial" w:hAnsi="Arial" w:cs="Arial"/>
          <w:b/>
          <w:sz w:val="24"/>
          <w:szCs w:val="24"/>
        </w:rPr>
        <w:t>Source</w:t>
      </w:r>
      <w:r>
        <w:rPr>
          <w:rFonts w:ascii="Arial" w:hAnsi="Arial" w:cs="Arial"/>
          <w:b/>
          <w:sz w:val="24"/>
          <w:szCs w:val="24"/>
        </w:rPr>
        <w:t xml:space="preserve"> 6</w:t>
      </w:r>
      <w:r w:rsidR="00F36518">
        <w:rPr>
          <w:rFonts w:ascii="Arial" w:hAnsi="Arial" w:cs="Arial"/>
          <w:b/>
          <w:sz w:val="24"/>
          <w:szCs w:val="24"/>
        </w:rPr>
        <w:t>:</w:t>
      </w:r>
      <w:r>
        <w:rPr>
          <w:rFonts w:ascii="Arial" w:hAnsi="Arial" w:cs="Arial"/>
          <w:b/>
          <w:sz w:val="24"/>
          <w:szCs w:val="24"/>
        </w:rPr>
        <w:t xml:space="preserve"> </w:t>
      </w:r>
      <w:r w:rsidRPr="00910104">
        <w:rPr>
          <w:rFonts w:ascii="Arial" w:hAnsi="Arial" w:cs="Arial"/>
          <w:bCs/>
          <w:sz w:val="24"/>
          <w:szCs w:val="24"/>
        </w:rPr>
        <w:t xml:space="preserve">Global deaths from </w:t>
      </w:r>
      <w:r w:rsidR="00F36518">
        <w:rPr>
          <w:rFonts w:ascii="Arial" w:hAnsi="Arial" w:cs="Arial"/>
          <w:bCs/>
          <w:sz w:val="24"/>
          <w:szCs w:val="24"/>
        </w:rPr>
        <w:t xml:space="preserve">all </w:t>
      </w:r>
      <w:r w:rsidRPr="00910104">
        <w:rPr>
          <w:rFonts w:ascii="Arial" w:hAnsi="Arial" w:cs="Arial"/>
          <w:bCs/>
          <w:sz w:val="24"/>
          <w:szCs w:val="24"/>
        </w:rPr>
        <w:t>natural disasters 1900 to 201</w:t>
      </w:r>
      <w:r w:rsidR="00A424C6" w:rsidRPr="00910104">
        <w:rPr>
          <w:rFonts w:ascii="Arial" w:hAnsi="Arial" w:cs="Arial"/>
          <w:bCs/>
          <w:sz w:val="24"/>
          <w:szCs w:val="24"/>
        </w:rPr>
        <w:t>9</w:t>
      </w:r>
      <w:r w:rsidRPr="00041A5A">
        <w:rPr>
          <w:rFonts w:ascii="Arial" w:hAnsi="Arial" w:cs="Arial"/>
          <w:b/>
          <w:sz w:val="24"/>
          <w:szCs w:val="24"/>
        </w:rPr>
        <w:t xml:space="preserve"> </w:t>
      </w:r>
      <w:r w:rsidRPr="00A424C6">
        <w:rPr>
          <w:rFonts w:ascii="Arial" w:hAnsi="Arial" w:cs="Arial"/>
          <w:bCs/>
          <w:sz w:val="24"/>
          <w:szCs w:val="24"/>
        </w:rPr>
        <w:t>to answer Question 2</w:t>
      </w:r>
      <w:r w:rsidR="00A424C6" w:rsidRPr="00A424C6">
        <w:rPr>
          <w:rFonts w:ascii="Arial" w:hAnsi="Arial" w:cs="Arial"/>
          <w:bCs/>
          <w:sz w:val="24"/>
          <w:szCs w:val="24"/>
        </w:rPr>
        <w:t>9</w:t>
      </w:r>
      <w:r w:rsidRPr="00A424C6">
        <w:rPr>
          <w:rFonts w:ascii="Arial" w:hAnsi="Arial" w:cs="Arial"/>
          <w:bCs/>
          <w:sz w:val="24"/>
          <w:szCs w:val="24"/>
        </w:rPr>
        <w:t>.</w:t>
      </w:r>
    </w:p>
    <w:p w14:paraId="752A3E77" w14:textId="77777777" w:rsidR="00A323F3" w:rsidRDefault="00A323F3" w:rsidP="005F26C3">
      <w:pPr>
        <w:tabs>
          <w:tab w:val="left" w:pos="540"/>
          <w:tab w:val="right" w:pos="9540"/>
        </w:tabs>
        <w:spacing w:after="0" w:line="240" w:lineRule="auto"/>
        <w:ind w:left="-18" w:right="-426"/>
        <w:rPr>
          <w:rFonts w:ascii="Arial" w:hAnsi="Arial" w:cs="Arial"/>
          <w:sz w:val="24"/>
          <w:szCs w:val="24"/>
        </w:rPr>
      </w:pPr>
    </w:p>
    <w:p w14:paraId="44F4A494" w14:textId="26646959" w:rsidR="005F26C3" w:rsidRPr="000D790E" w:rsidRDefault="005F26C3" w:rsidP="005F26C3">
      <w:pPr>
        <w:tabs>
          <w:tab w:val="left" w:pos="540"/>
          <w:tab w:val="right" w:pos="9540"/>
        </w:tabs>
        <w:spacing w:after="0" w:line="240" w:lineRule="auto"/>
        <w:ind w:left="-18" w:right="-426"/>
        <w:rPr>
          <w:rFonts w:ascii="Arial" w:hAnsi="Arial" w:cs="Arial"/>
          <w:sz w:val="24"/>
          <w:szCs w:val="24"/>
        </w:rPr>
      </w:pPr>
      <w:r w:rsidRPr="000D790E">
        <w:rPr>
          <w:rFonts w:ascii="Arial" w:hAnsi="Arial" w:cs="Arial"/>
          <w:noProof/>
          <w:color w:val="FF0000"/>
          <w:sz w:val="24"/>
          <w:szCs w:val="24"/>
          <w:lang w:val="en-US"/>
        </w:rPr>
        <mc:AlternateContent>
          <mc:Choice Requires="wps">
            <w:drawing>
              <wp:anchor distT="0" distB="0" distL="114300" distR="114300" simplePos="0" relativeHeight="251623936" behindDoc="0" locked="0" layoutInCell="1" allowOverlap="1" wp14:anchorId="14EEB34C" wp14:editId="2D036F60">
                <wp:simplePos x="0" y="0"/>
                <wp:positionH relativeFrom="column">
                  <wp:posOffset>-453533</wp:posOffset>
                </wp:positionH>
                <wp:positionV relativeFrom="paragraph">
                  <wp:posOffset>-70883</wp:posOffset>
                </wp:positionV>
                <wp:extent cx="6677025" cy="929640"/>
                <wp:effectExtent l="0" t="0" r="28575" b="2286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9525">
                          <a:solidFill>
                            <a:schemeClr val="tx1"/>
                          </a:solidFill>
                          <a:miter lim="800000"/>
                          <a:headEnd/>
                          <a:tailEnd/>
                        </a:ln>
                      </wps:spPr>
                      <wps:txbx>
                        <w:txbxContent>
                          <w:p w14:paraId="5E937DB0" w14:textId="76B5FB45" w:rsidR="00783897" w:rsidRPr="007A3EFB" w:rsidRDefault="00783897" w:rsidP="005F26C3">
                            <w:pPr>
                              <w:spacing w:after="0" w:line="240" w:lineRule="auto"/>
                              <w:ind w:left="8505" w:hanging="8505"/>
                              <w:rPr>
                                <w:rFonts w:ascii="Arial" w:hAnsi="Arial" w:cs="Arial"/>
                                <w:sz w:val="24"/>
                                <w:szCs w:val="24"/>
                                <w:u w:val="single"/>
                                <w:lang w:val="en-US"/>
                              </w:rPr>
                            </w:pPr>
                            <w:r>
                              <w:rPr>
                                <w:rFonts w:ascii="Arial" w:hAnsi="Arial" w:cs="Arial"/>
                                <w:b/>
                                <w:sz w:val="24"/>
                                <w:szCs w:val="24"/>
                                <w:lang w:val="en-US"/>
                              </w:rPr>
                              <w:t>Question</w:t>
                            </w:r>
                            <w:r w:rsidRPr="0010522E">
                              <w:rPr>
                                <w:rFonts w:ascii="Arial" w:hAnsi="Arial" w:cs="Arial"/>
                                <w:b/>
                                <w:sz w:val="24"/>
                                <w:szCs w:val="24"/>
                              </w:rPr>
                              <w:t xml:space="preserve"> </w:t>
                            </w:r>
                            <w:r>
                              <w:rPr>
                                <w:rFonts w:ascii="Arial" w:hAnsi="Arial" w:cs="Arial"/>
                                <w:b/>
                                <w:sz w:val="24"/>
                                <w:szCs w:val="24"/>
                              </w:rPr>
                              <w:t>29</w:t>
                            </w:r>
                          </w:p>
                          <w:p w14:paraId="5B49BA87" w14:textId="77777777" w:rsidR="00783897" w:rsidRPr="00E14934" w:rsidRDefault="00783897" w:rsidP="005F26C3">
                            <w:pPr>
                              <w:spacing w:after="0" w:line="240" w:lineRule="auto"/>
                              <w:rPr>
                                <w:rFonts w:ascii="Arial" w:hAnsi="Arial" w:cs="Arial"/>
                                <w:sz w:val="24"/>
                                <w:szCs w:val="24"/>
                              </w:rPr>
                            </w:pPr>
                          </w:p>
                          <w:p w14:paraId="3685B4F8" w14:textId="23E8DF38" w:rsidR="00783897" w:rsidRDefault="00783897" w:rsidP="00910104">
                            <w:pPr>
                              <w:spacing w:after="0" w:line="240" w:lineRule="auto"/>
                              <w:ind w:left="567" w:hanging="567"/>
                              <w:rPr>
                                <w:rFonts w:ascii="Arial" w:hAnsi="Arial" w:cs="Arial"/>
                                <w:sz w:val="24"/>
                              </w:rPr>
                            </w:pPr>
                            <w:r>
                              <w:rPr>
                                <w:rFonts w:ascii="Arial" w:hAnsi="Arial" w:cs="Arial"/>
                                <w:bCs/>
                                <w:sz w:val="24"/>
                                <w:szCs w:val="24"/>
                              </w:rPr>
                              <w:t>(b)</w:t>
                            </w:r>
                            <w:r>
                              <w:rPr>
                                <w:rFonts w:ascii="Arial" w:hAnsi="Arial" w:cs="Arial"/>
                                <w:bCs/>
                                <w:sz w:val="24"/>
                                <w:szCs w:val="24"/>
                              </w:rPr>
                              <w:tab/>
                            </w:r>
                            <w:r>
                              <w:rPr>
                                <w:rFonts w:ascii="Arial" w:hAnsi="Arial" w:cs="Arial"/>
                                <w:sz w:val="24"/>
                              </w:rPr>
                              <w:t xml:space="preserve">Outline </w:t>
                            </w:r>
                            <w:r>
                              <w:rPr>
                                <w:rFonts w:ascii="Arial" w:hAnsi="Arial" w:cs="Arial"/>
                                <w:b/>
                                <w:bCs/>
                                <w:sz w:val="24"/>
                              </w:rPr>
                              <w:t>two</w:t>
                            </w:r>
                            <w:r>
                              <w:rPr>
                                <w:rFonts w:ascii="Arial" w:hAnsi="Arial" w:cs="Arial"/>
                                <w:sz w:val="24"/>
                              </w:rPr>
                              <w:t xml:space="preserve"> possible reasons for the temporal distribution over the time period shown.</w:t>
                            </w:r>
                          </w:p>
                          <w:p w14:paraId="427C6576" w14:textId="77777777" w:rsidR="00783897" w:rsidRPr="009E2190" w:rsidRDefault="00783897" w:rsidP="005F26C3">
                            <w:pPr>
                              <w:spacing w:after="0" w:line="240" w:lineRule="auto"/>
                              <w:jc w:val="right"/>
                              <w:rPr>
                                <w:rFonts w:ascii="Arial" w:hAnsi="Arial" w:cs="Arial"/>
                                <w:sz w:val="24"/>
                              </w:rPr>
                            </w:pPr>
                            <w:r>
                              <w:rPr>
                                <w:rFonts w:ascii="Arial" w:hAnsi="Arial" w:cs="Arial"/>
                                <w:sz w:val="24"/>
                              </w:rPr>
                              <w:t>(2 marks)</w:t>
                            </w:r>
                          </w:p>
                          <w:p w14:paraId="394D31C4" w14:textId="77777777" w:rsidR="00783897" w:rsidRPr="00C951BA" w:rsidRDefault="00783897" w:rsidP="005F26C3">
                            <w:pPr>
                              <w:spacing w:after="0" w:line="240" w:lineRule="auto"/>
                              <w:ind w:left="720" w:hanging="720"/>
                              <w:jc w:val="both"/>
                              <w:rPr>
                                <w:rFonts w:ascii="Arial" w:hAnsi="Arial" w:cs="Arial"/>
                                <w:b/>
                                <w:bCs/>
                                <w:sz w:val="24"/>
                                <w:szCs w:val="24"/>
                              </w:rPr>
                            </w:pPr>
                          </w:p>
                          <w:p w14:paraId="617AF422" w14:textId="77777777" w:rsidR="00783897" w:rsidRPr="00A201B4" w:rsidRDefault="00783897" w:rsidP="005F26C3">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EB34C" id="_x0000_s1037" type="#_x0000_t202" style="position:absolute;left:0;text-align:left;margin-left:-35.7pt;margin-top:-5.6pt;width:525.75pt;height:73.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" strokecolor="black [3213]">
                <v:textbox>
                  <w:txbxContent>
                    <w:p w14:paraId="5E937DB0" w14:textId="76B5FB45" w:rsidR="00783897" w:rsidRPr="007A3EFB" w:rsidRDefault="00783897" w:rsidP="005F26C3">
                      <w:pPr>
                        <w:spacing w:after="0" w:line="240" w:lineRule="auto"/>
                        <w:ind w:left="8505" w:hanging="8505"/>
                        <w:rPr>
                          <w:rFonts w:ascii="Arial" w:hAnsi="Arial" w:cs="Arial"/>
                          <w:sz w:val="24"/>
                          <w:szCs w:val="24"/>
                          <w:u w:val="single"/>
                          <w:lang w:val="en-US"/>
                        </w:rPr>
                      </w:pPr>
                      <w:r>
                        <w:rPr>
                          <w:rFonts w:ascii="Arial" w:hAnsi="Arial" w:cs="Arial"/>
                          <w:b/>
                          <w:sz w:val="24"/>
                          <w:szCs w:val="24"/>
                          <w:lang w:val="en-US"/>
                        </w:rPr>
                        <w:t>Question</w:t>
                      </w:r>
                      <w:r w:rsidRPr="0010522E">
                        <w:rPr>
                          <w:rFonts w:ascii="Arial" w:hAnsi="Arial" w:cs="Arial"/>
                          <w:b/>
                          <w:sz w:val="24"/>
                          <w:szCs w:val="24"/>
                        </w:rPr>
                        <w:t xml:space="preserve"> </w:t>
                      </w:r>
                      <w:r>
                        <w:rPr>
                          <w:rFonts w:ascii="Arial" w:hAnsi="Arial" w:cs="Arial"/>
                          <w:b/>
                          <w:sz w:val="24"/>
                          <w:szCs w:val="24"/>
                        </w:rPr>
                        <w:t>29</w:t>
                      </w:r>
                    </w:p>
                    <w:p w14:paraId="5B49BA87" w14:textId="77777777" w:rsidR="00783897" w:rsidRPr="00E14934" w:rsidRDefault="00783897" w:rsidP="005F26C3">
                      <w:pPr>
                        <w:spacing w:after="0" w:line="240" w:lineRule="auto"/>
                        <w:rPr>
                          <w:rFonts w:ascii="Arial" w:hAnsi="Arial" w:cs="Arial"/>
                          <w:sz w:val="24"/>
                          <w:szCs w:val="24"/>
                        </w:rPr>
                      </w:pPr>
                    </w:p>
                    <w:p w14:paraId="3685B4F8" w14:textId="23E8DF38" w:rsidR="00783897" w:rsidRDefault="00783897" w:rsidP="00910104">
                      <w:pPr>
                        <w:spacing w:after="0" w:line="240" w:lineRule="auto"/>
                        <w:ind w:left="567" w:hanging="567"/>
                        <w:rPr>
                          <w:rFonts w:ascii="Arial" w:hAnsi="Arial" w:cs="Arial"/>
                          <w:sz w:val="24"/>
                        </w:rPr>
                      </w:pPr>
                      <w:r>
                        <w:rPr>
                          <w:rFonts w:ascii="Arial" w:hAnsi="Arial" w:cs="Arial"/>
                          <w:bCs/>
                          <w:sz w:val="24"/>
                          <w:szCs w:val="24"/>
                        </w:rPr>
                        <w:t>(b)</w:t>
                      </w:r>
                      <w:r>
                        <w:rPr>
                          <w:rFonts w:ascii="Arial" w:hAnsi="Arial" w:cs="Arial"/>
                          <w:bCs/>
                          <w:sz w:val="24"/>
                          <w:szCs w:val="24"/>
                        </w:rPr>
                        <w:tab/>
                      </w:r>
                      <w:r>
                        <w:rPr>
                          <w:rFonts w:ascii="Arial" w:hAnsi="Arial" w:cs="Arial"/>
                          <w:sz w:val="24"/>
                        </w:rPr>
                        <w:t xml:space="preserve">Outline </w:t>
                      </w:r>
                      <w:r>
                        <w:rPr>
                          <w:rFonts w:ascii="Arial" w:hAnsi="Arial" w:cs="Arial"/>
                          <w:b/>
                          <w:bCs/>
                          <w:sz w:val="24"/>
                        </w:rPr>
                        <w:t>two</w:t>
                      </w:r>
                      <w:r>
                        <w:rPr>
                          <w:rFonts w:ascii="Arial" w:hAnsi="Arial" w:cs="Arial"/>
                          <w:sz w:val="24"/>
                        </w:rPr>
                        <w:t xml:space="preserve"> possible reasons for the temporal distribution over the time period shown.</w:t>
                      </w:r>
                    </w:p>
                    <w:p w14:paraId="427C6576" w14:textId="77777777" w:rsidR="00783897" w:rsidRPr="009E2190" w:rsidRDefault="00783897" w:rsidP="005F26C3">
                      <w:pPr>
                        <w:spacing w:after="0" w:line="240" w:lineRule="auto"/>
                        <w:jc w:val="right"/>
                        <w:rPr>
                          <w:rFonts w:ascii="Arial" w:hAnsi="Arial" w:cs="Arial"/>
                          <w:sz w:val="24"/>
                        </w:rPr>
                      </w:pPr>
                      <w:r>
                        <w:rPr>
                          <w:rFonts w:ascii="Arial" w:hAnsi="Arial" w:cs="Arial"/>
                          <w:sz w:val="24"/>
                        </w:rPr>
                        <w:t>(2 marks)</w:t>
                      </w:r>
                    </w:p>
                    <w:p w14:paraId="394D31C4" w14:textId="77777777" w:rsidR="00783897" w:rsidRPr="00C951BA" w:rsidRDefault="00783897" w:rsidP="005F26C3">
                      <w:pPr>
                        <w:spacing w:after="0" w:line="240" w:lineRule="auto"/>
                        <w:ind w:left="720" w:hanging="720"/>
                        <w:jc w:val="both"/>
                        <w:rPr>
                          <w:rFonts w:ascii="Arial" w:hAnsi="Arial" w:cs="Arial"/>
                          <w:b/>
                          <w:bCs/>
                          <w:sz w:val="24"/>
                          <w:szCs w:val="24"/>
                        </w:rPr>
                      </w:pPr>
                    </w:p>
                    <w:p w14:paraId="617AF422" w14:textId="77777777" w:rsidR="00783897" w:rsidRPr="00A201B4" w:rsidRDefault="00783897" w:rsidP="005F26C3">
                      <w:pPr>
                        <w:spacing w:after="0"/>
                        <w:rPr>
                          <w:sz w:val="24"/>
                          <w:szCs w:val="24"/>
                        </w:rPr>
                      </w:pPr>
                    </w:p>
                  </w:txbxContent>
                </v:textbox>
              </v:shape>
            </w:pict>
          </mc:Fallback>
        </mc:AlternateContent>
      </w:r>
    </w:p>
    <w:p w14:paraId="785A8EA4" w14:textId="77777777" w:rsidR="005F26C3" w:rsidRPr="000D790E" w:rsidRDefault="005F26C3" w:rsidP="005F26C3">
      <w:pPr>
        <w:spacing w:after="0"/>
        <w:ind w:left="-709" w:right="-426"/>
        <w:jc w:val="both"/>
        <w:rPr>
          <w:rFonts w:ascii="Arial" w:hAnsi="Arial" w:cs="Arial"/>
          <w:sz w:val="24"/>
          <w:szCs w:val="24"/>
        </w:rPr>
      </w:pPr>
    </w:p>
    <w:p w14:paraId="451F115B" w14:textId="77777777" w:rsidR="005F26C3" w:rsidRPr="000D790E" w:rsidRDefault="005F26C3" w:rsidP="005F26C3">
      <w:pPr>
        <w:spacing w:after="0"/>
        <w:ind w:left="-709" w:right="-426"/>
        <w:jc w:val="both"/>
        <w:rPr>
          <w:rFonts w:ascii="Arial" w:hAnsi="Arial" w:cs="Arial"/>
          <w:sz w:val="24"/>
          <w:szCs w:val="24"/>
        </w:rPr>
      </w:pPr>
    </w:p>
    <w:p w14:paraId="53E99990" w14:textId="77777777" w:rsidR="005F26C3" w:rsidRPr="000D790E" w:rsidRDefault="005F26C3" w:rsidP="005F26C3">
      <w:pPr>
        <w:spacing w:after="0"/>
        <w:ind w:left="-709" w:right="-426"/>
        <w:jc w:val="both"/>
        <w:rPr>
          <w:rFonts w:ascii="Arial" w:hAnsi="Arial" w:cs="Arial"/>
          <w:sz w:val="24"/>
          <w:szCs w:val="24"/>
        </w:rPr>
      </w:pPr>
    </w:p>
    <w:p w14:paraId="43B50A6B" w14:textId="77777777" w:rsidR="005F26C3" w:rsidRPr="000D790E" w:rsidRDefault="005F26C3" w:rsidP="005F26C3">
      <w:pPr>
        <w:widowControl w:val="0"/>
        <w:autoSpaceDE w:val="0"/>
        <w:autoSpaceDN w:val="0"/>
        <w:adjustRightInd w:val="0"/>
        <w:spacing w:after="0" w:line="240" w:lineRule="auto"/>
        <w:ind w:right="-426"/>
        <w:rPr>
          <w:rFonts w:ascii="Arial" w:hAnsi="Arial" w:cs="Arial"/>
          <w:bCs/>
          <w:sz w:val="24"/>
          <w:szCs w:val="24"/>
        </w:rPr>
      </w:pPr>
    </w:p>
    <w:p w14:paraId="135D944C" w14:textId="77777777" w:rsidR="005F26C3" w:rsidRPr="000D790E" w:rsidRDefault="005F26C3" w:rsidP="005F26C3">
      <w:pPr>
        <w:spacing w:after="0" w:line="240" w:lineRule="auto"/>
        <w:ind w:right="-426"/>
        <w:rPr>
          <w:rFonts w:ascii="Arial" w:hAnsi="Arial" w:cs="Arial"/>
          <w:b/>
          <w:bCs/>
          <w:sz w:val="24"/>
          <w:szCs w:val="24"/>
        </w:rPr>
      </w:pPr>
    </w:p>
    <w:p w14:paraId="080EF0E5" w14:textId="77777777" w:rsidR="005F26C3" w:rsidRPr="000D790E" w:rsidRDefault="005F26C3" w:rsidP="005F26C3">
      <w:pPr>
        <w:spacing w:after="0" w:line="240" w:lineRule="auto"/>
        <w:ind w:left="-709" w:right="142"/>
        <w:rPr>
          <w:rFonts w:ascii="Arial" w:hAnsi="Arial" w:cs="Arial"/>
          <w:b/>
          <w:bCs/>
          <w:sz w:val="24"/>
          <w:szCs w:val="24"/>
        </w:rPr>
      </w:pPr>
      <w:r w:rsidRPr="000D790E">
        <w:rPr>
          <w:rFonts w:ascii="Arial" w:hAnsi="Arial" w:cs="Arial"/>
          <w:b/>
          <w:bCs/>
          <w:sz w:val="24"/>
          <w:szCs w:val="24"/>
        </w:rPr>
        <w:t>Syllabus:</w:t>
      </w:r>
    </w:p>
    <w:p w14:paraId="403C2708" w14:textId="77777777" w:rsidR="005F26C3" w:rsidRPr="000D790E" w:rsidRDefault="005F26C3" w:rsidP="005F26C3">
      <w:pPr>
        <w:spacing w:after="0" w:line="240" w:lineRule="auto"/>
        <w:ind w:left="-709" w:right="142"/>
        <w:rPr>
          <w:rFonts w:ascii="Arial" w:hAnsi="Arial" w:cs="Arial"/>
          <w:sz w:val="24"/>
          <w:szCs w:val="24"/>
        </w:rPr>
      </w:pPr>
      <w:r w:rsidRPr="000D790E">
        <w:rPr>
          <w:rFonts w:ascii="Arial" w:hAnsi="Arial" w:cs="Arial"/>
          <w:sz w:val="24"/>
          <w:szCs w:val="24"/>
        </w:rPr>
        <w:t>The spatial and temporal distribution, magnitude, duration, frequency, probability and scale of spatial impact of natural and ecological hazards at a global scale.</w:t>
      </w:r>
    </w:p>
    <w:p w14:paraId="5EB22D54" w14:textId="77777777" w:rsidR="005F26C3" w:rsidRPr="000D790E" w:rsidRDefault="005F26C3" w:rsidP="005F26C3">
      <w:pPr>
        <w:spacing w:after="0" w:line="240" w:lineRule="auto"/>
        <w:ind w:left="-709" w:right="142"/>
        <w:rPr>
          <w:rFonts w:ascii="Arial" w:hAnsi="Arial" w:cs="Arial"/>
          <w:b/>
          <w:bCs/>
          <w:sz w:val="24"/>
          <w:szCs w:val="24"/>
        </w:rPr>
      </w:pPr>
    </w:p>
    <w:p w14:paraId="7481DE08" w14:textId="77777777" w:rsidR="005F26C3" w:rsidRPr="000D790E" w:rsidRDefault="005F26C3" w:rsidP="005F26C3">
      <w:pPr>
        <w:spacing w:after="0" w:line="240" w:lineRule="auto"/>
        <w:ind w:left="-709" w:right="142"/>
        <w:rPr>
          <w:rFonts w:ascii="Arial" w:hAnsi="Arial" w:cs="Arial"/>
          <w:b/>
          <w:bCs/>
          <w:sz w:val="24"/>
          <w:szCs w:val="24"/>
        </w:rPr>
      </w:pPr>
      <w:r w:rsidRPr="000D790E">
        <w:rPr>
          <w:rFonts w:ascii="Arial" w:hAnsi="Arial" w:cs="Arial"/>
          <w:b/>
          <w:bCs/>
          <w:sz w:val="24"/>
          <w:szCs w:val="24"/>
        </w:rPr>
        <w:t>Key word</w:t>
      </w:r>
    </w:p>
    <w:p w14:paraId="352FD60A" w14:textId="701D45AD" w:rsidR="005F26C3" w:rsidRPr="000D790E" w:rsidRDefault="005F26C3" w:rsidP="004E7F97">
      <w:pPr>
        <w:autoSpaceDE w:val="0"/>
        <w:autoSpaceDN w:val="0"/>
        <w:adjustRightInd w:val="0"/>
        <w:spacing w:after="0" w:line="240" w:lineRule="auto"/>
        <w:ind w:left="567" w:hanging="1276"/>
        <w:rPr>
          <w:rFonts w:ascii="Arial" w:eastAsiaTheme="minorHAnsi" w:hAnsi="Arial" w:cs="Arial"/>
          <w:sz w:val="24"/>
          <w:szCs w:val="24"/>
        </w:rPr>
      </w:pPr>
      <w:r w:rsidRPr="004E7F97">
        <w:rPr>
          <w:rFonts w:ascii="Arial" w:hAnsi="Arial" w:cs="Arial"/>
          <w:i/>
          <w:iCs/>
          <w:sz w:val="24"/>
          <w:szCs w:val="24"/>
        </w:rPr>
        <w:t>Outline</w:t>
      </w:r>
      <w:r w:rsidRPr="000D790E">
        <w:rPr>
          <w:rFonts w:ascii="Arial" w:hAnsi="Arial" w:cs="Arial"/>
          <w:sz w:val="24"/>
          <w:szCs w:val="24"/>
        </w:rPr>
        <w:t>:</w:t>
      </w:r>
      <w:r w:rsidR="004E7F97">
        <w:rPr>
          <w:rFonts w:ascii="Arial" w:hAnsi="Arial" w:cs="Arial"/>
          <w:sz w:val="24"/>
          <w:szCs w:val="24"/>
        </w:rPr>
        <w:tab/>
        <w:t>s</w:t>
      </w:r>
      <w:r w:rsidRPr="000D790E">
        <w:rPr>
          <w:rFonts w:ascii="Arial" w:hAnsi="Arial" w:cs="Arial"/>
          <w:sz w:val="24"/>
          <w:szCs w:val="24"/>
        </w:rPr>
        <w:t>ketch in general terms; indicate the main features of.</w:t>
      </w:r>
    </w:p>
    <w:p w14:paraId="0732FE4D" w14:textId="77777777" w:rsidR="005F26C3" w:rsidRPr="000D790E" w:rsidRDefault="005F26C3" w:rsidP="005F26C3">
      <w:pPr>
        <w:spacing w:after="0" w:line="240" w:lineRule="auto"/>
        <w:ind w:left="-709" w:right="142"/>
        <w:rPr>
          <w:rFonts w:ascii="Arial" w:hAnsi="Arial" w:cs="Arial"/>
          <w:bCs/>
          <w:sz w:val="24"/>
          <w:szCs w:val="24"/>
        </w:rPr>
      </w:pPr>
    </w:p>
    <w:p w14:paraId="4A527A15" w14:textId="1FE5C731" w:rsidR="005F26C3" w:rsidRPr="000D790E" w:rsidRDefault="005F26C3" w:rsidP="005F26C3">
      <w:pPr>
        <w:spacing w:after="0" w:line="240" w:lineRule="auto"/>
        <w:ind w:left="-709" w:right="142"/>
        <w:jc w:val="both"/>
        <w:rPr>
          <w:rFonts w:ascii="Arial" w:hAnsi="Arial" w:cs="Arial"/>
          <w:b/>
          <w:bCs/>
          <w:sz w:val="24"/>
          <w:szCs w:val="24"/>
        </w:rPr>
      </w:pPr>
      <w:r w:rsidRPr="000D790E">
        <w:rPr>
          <w:rFonts w:ascii="Arial" w:hAnsi="Arial" w:cs="Arial"/>
          <w:b/>
          <w:bCs/>
          <w:sz w:val="24"/>
          <w:szCs w:val="24"/>
        </w:rPr>
        <w:t>Teacher Notes:</w:t>
      </w:r>
    </w:p>
    <w:p w14:paraId="5922549D" w14:textId="3039D1FE" w:rsidR="005F26C3" w:rsidRPr="000D790E" w:rsidRDefault="008E0D97" w:rsidP="005F26C3">
      <w:pPr>
        <w:spacing w:after="0" w:line="240" w:lineRule="auto"/>
        <w:ind w:left="-709" w:right="-426"/>
        <w:jc w:val="both"/>
        <w:rPr>
          <w:rFonts w:ascii="Arial" w:hAnsi="Arial" w:cs="Arial"/>
          <w:bCs/>
          <w:sz w:val="24"/>
          <w:szCs w:val="24"/>
        </w:rPr>
      </w:pPr>
      <w:r>
        <w:rPr>
          <w:rFonts w:ascii="Arial" w:hAnsi="Arial" w:cs="Arial"/>
          <w:bCs/>
          <w:sz w:val="24"/>
          <w:szCs w:val="24"/>
        </w:rPr>
        <w:t>Some v</w:t>
      </w:r>
      <w:r w:rsidR="005F26C3" w:rsidRPr="000D790E">
        <w:rPr>
          <w:rFonts w:ascii="Arial" w:hAnsi="Arial" w:cs="Arial"/>
          <w:bCs/>
          <w:sz w:val="24"/>
          <w:szCs w:val="24"/>
        </w:rPr>
        <w:t>alid reasons that students could suggest:</w:t>
      </w:r>
    </w:p>
    <w:p w14:paraId="71E5815D" w14:textId="6E9E76FF" w:rsidR="004451B2" w:rsidRDefault="005F26C3" w:rsidP="00932E88">
      <w:pPr>
        <w:pStyle w:val="ListParagraph"/>
        <w:numPr>
          <w:ilvl w:val="0"/>
          <w:numId w:val="17"/>
        </w:numPr>
        <w:ind w:right="-426"/>
        <w:jc w:val="both"/>
        <w:rPr>
          <w:rFonts w:ascii="Arial" w:hAnsi="Arial" w:cs="Arial"/>
          <w:bCs/>
        </w:rPr>
      </w:pPr>
      <w:r w:rsidRPr="000D790E">
        <w:rPr>
          <w:rFonts w:ascii="Arial" w:hAnsi="Arial" w:cs="Arial"/>
          <w:bCs/>
        </w:rPr>
        <w:t xml:space="preserve">A better understanding of the causes of hazards has led to governments and other stakeholders taking </w:t>
      </w:r>
      <w:r w:rsidR="00373A63">
        <w:rPr>
          <w:rFonts w:ascii="Arial" w:hAnsi="Arial" w:cs="Arial"/>
          <w:bCs/>
        </w:rPr>
        <w:t xml:space="preserve">more advanced </w:t>
      </w:r>
      <w:r w:rsidRPr="000D790E">
        <w:rPr>
          <w:rFonts w:ascii="Arial" w:hAnsi="Arial" w:cs="Arial"/>
          <w:bCs/>
        </w:rPr>
        <w:t xml:space="preserve">steps towards mitigating </w:t>
      </w:r>
      <w:r w:rsidR="00D64494">
        <w:rPr>
          <w:rFonts w:ascii="Arial" w:hAnsi="Arial" w:cs="Arial"/>
          <w:bCs/>
        </w:rPr>
        <w:t>the risks associated and improving preparedness for</w:t>
      </w:r>
      <w:r w:rsidRPr="000D790E">
        <w:rPr>
          <w:rFonts w:ascii="Arial" w:hAnsi="Arial" w:cs="Arial"/>
          <w:bCs/>
        </w:rPr>
        <w:t xml:space="preserve"> hazards. </w:t>
      </w:r>
    </w:p>
    <w:p w14:paraId="1514F4D6" w14:textId="4D176928" w:rsidR="005F26C3" w:rsidRPr="000D790E" w:rsidRDefault="004451B2" w:rsidP="00932E88">
      <w:pPr>
        <w:pStyle w:val="ListParagraph"/>
        <w:numPr>
          <w:ilvl w:val="0"/>
          <w:numId w:val="17"/>
        </w:numPr>
        <w:ind w:right="-426"/>
        <w:jc w:val="both"/>
        <w:rPr>
          <w:rFonts w:ascii="Arial" w:hAnsi="Arial" w:cs="Arial"/>
          <w:bCs/>
        </w:rPr>
      </w:pPr>
      <w:r>
        <w:rPr>
          <w:rFonts w:ascii="Arial" w:hAnsi="Arial" w:cs="Arial"/>
          <w:bCs/>
        </w:rPr>
        <w:t xml:space="preserve">Improved technology and resources for addressing </w:t>
      </w:r>
      <w:r w:rsidR="00373A63">
        <w:rPr>
          <w:rFonts w:ascii="Arial" w:hAnsi="Arial" w:cs="Arial"/>
          <w:bCs/>
        </w:rPr>
        <w:t xml:space="preserve">the risk associated with </w:t>
      </w:r>
      <w:r>
        <w:rPr>
          <w:rFonts w:ascii="Arial" w:hAnsi="Arial" w:cs="Arial"/>
          <w:bCs/>
        </w:rPr>
        <w:t xml:space="preserve">hazard. </w:t>
      </w:r>
      <w:r w:rsidR="004E7F97">
        <w:rPr>
          <w:rFonts w:ascii="Arial" w:hAnsi="Arial" w:cs="Arial"/>
          <w:bCs/>
        </w:rPr>
        <w:t xml:space="preserve"> </w:t>
      </w:r>
      <w:r w:rsidR="005F26C3" w:rsidRPr="000D790E">
        <w:rPr>
          <w:rFonts w:ascii="Arial" w:hAnsi="Arial" w:cs="Arial"/>
          <w:bCs/>
        </w:rPr>
        <w:t>This includes early warning systems, improved design and construction of earthquake-resistant buildings.</w:t>
      </w:r>
    </w:p>
    <w:p w14:paraId="5955CEDC" w14:textId="3F142693" w:rsidR="00DB411F" w:rsidRDefault="005F26C3" w:rsidP="00932E88">
      <w:pPr>
        <w:pStyle w:val="ListParagraph"/>
        <w:numPr>
          <w:ilvl w:val="0"/>
          <w:numId w:val="17"/>
        </w:numPr>
        <w:ind w:right="-426"/>
        <w:jc w:val="both"/>
        <w:rPr>
          <w:rFonts w:ascii="Arial" w:hAnsi="Arial" w:cs="Arial"/>
          <w:bCs/>
        </w:rPr>
      </w:pPr>
      <w:r w:rsidRPr="000D790E">
        <w:rPr>
          <w:rFonts w:ascii="Arial" w:hAnsi="Arial" w:cs="Arial"/>
          <w:bCs/>
        </w:rPr>
        <w:t xml:space="preserve">Improved response and recovery practices. </w:t>
      </w:r>
      <w:r w:rsidR="00A424C6">
        <w:rPr>
          <w:rFonts w:ascii="Arial" w:hAnsi="Arial" w:cs="Arial"/>
          <w:bCs/>
        </w:rPr>
        <w:t xml:space="preserve"> </w:t>
      </w:r>
      <w:r w:rsidRPr="000D790E">
        <w:rPr>
          <w:rFonts w:ascii="Arial" w:hAnsi="Arial" w:cs="Arial"/>
          <w:bCs/>
        </w:rPr>
        <w:t>This includes the capacity to provide emergency care to those affected by a hazard.</w:t>
      </w:r>
    </w:p>
    <w:p w14:paraId="746F05A0" w14:textId="3E758FA3" w:rsidR="00DB411F" w:rsidRPr="00DB411F" w:rsidRDefault="00DB411F" w:rsidP="00932E88">
      <w:pPr>
        <w:pStyle w:val="ListParagraph"/>
        <w:numPr>
          <w:ilvl w:val="0"/>
          <w:numId w:val="17"/>
        </w:numPr>
        <w:ind w:right="-426"/>
        <w:jc w:val="both"/>
        <w:rPr>
          <w:rFonts w:ascii="Arial" w:hAnsi="Arial" w:cs="Arial"/>
          <w:bCs/>
        </w:rPr>
      </w:pPr>
      <w:r>
        <w:rPr>
          <w:rFonts w:ascii="Arial" w:hAnsi="Arial" w:cs="Arial"/>
          <w:bCs/>
        </w:rPr>
        <w:t xml:space="preserve">Increased global interconnections for </w:t>
      </w:r>
      <w:r w:rsidR="00982B23">
        <w:rPr>
          <w:rFonts w:ascii="Arial" w:hAnsi="Arial" w:cs="Arial"/>
          <w:bCs/>
        </w:rPr>
        <w:t xml:space="preserve">foreign aid; including that provided by multilateral </w:t>
      </w:r>
      <w:r w:rsidR="00F51345">
        <w:rPr>
          <w:rFonts w:ascii="Arial" w:hAnsi="Arial" w:cs="Arial"/>
          <w:bCs/>
        </w:rPr>
        <w:t>aid organisations (e</w:t>
      </w:r>
      <w:r w:rsidR="00EB4FEE">
        <w:rPr>
          <w:rFonts w:ascii="Arial" w:hAnsi="Arial" w:cs="Arial"/>
          <w:bCs/>
        </w:rPr>
        <w:t>.</w:t>
      </w:r>
      <w:r w:rsidR="00F51345">
        <w:rPr>
          <w:rFonts w:ascii="Arial" w:hAnsi="Arial" w:cs="Arial"/>
          <w:bCs/>
        </w:rPr>
        <w:t xml:space="preserve">g. </w:t>
      </w:r>
      <w:r w:rsidR="00EB4FEE">
        <w:rPr>
          <w:rFonts w:ascii="Arial" w:hAnsi="Arial" w:cs="Arial"/>
          <w:bCs/>
        </w:rPr>
        <w:t xml:space="preserve">UN, </w:t>
      </w:r>
      <w:r w:rsidR="00F51345">
        <w:rPr>
          <w:rFonts w:ascii="Arial" w:hAnsi="Arial" w:cs="Arial"/>
          <w:bCs/>
        </w:rPr>
        <w:t>World Ba</w:t>
      </w:r>
      <w:r w:rsidR="00EB4FEE">
        <w:rPr>
          <w:rFonts w:ascii="Arial" w:hAnsi="Arial" w:cs="Arial"/>
          <w:bCs/>
        </w:rPr>
        <w:t xml:space="preserve">nk, IMF), bilateral aid </w:t>
      </w:r>
      <w:r w:rsidR="0064591E">
        <w:rPr>
          <w:rFonts w:ascii="Arial" w:hAnsi="Arial" w:cs="Arial"/>
          <w:bCs/>
        </w:rPr>
        <w:t xml:space="preserve">(e.g. from Australian government) </w:t>
      </w:r>
      <w:r w:rsidR="00EB4FEE">
        <w:rPr>
          <w:rFonts w:ascii="Arial" w:hAnsi="Arial" w:cs="Arial"/>
          <w:bCs/>
        </w:rPr>
        <w:t>and non-government organisations (NGOs</w:t>
      </w:r>
      <w:r w:rsidR="0064591E">
        <w:rPr>
          <w:rFonts w:ascii="Arial" w:hAnsi="Arial" w:cs="Arial"/>
          <w:bCs/>
        </w:rPr>
        <w:t>; e.g. World Vision Australia).</w:t>
      </w:r>
    </w:p>
    <w:p w14:paraId="3547A652" w14:textId="77777777" w:rsidR="003A6B8D" w:rsidRDefault="003A6B8D" w:rsidP="00306A81">
      <w:pPr>
        <w:ind w:left="-349" w:right="-426"/>
        <w:jc w:val="both"/>
        <w:rPr>
          <w:rFonts w:ascii="Arial" w:hAnsi="Arial" w:cs="Arial"/>
          <w:bCs/>
          <w:sz w:val="24"/>
          <w:szCs w:val="24"/>
        </w:rPr>
      </w:pPr>
    </w:p>
    <w:p w14:paraId="33EBBB76" w14:textId="1A6BD143" w:rsidR="005F26C3" w:rsidRPr="000D790E" w:rsidRDefault="005F26C3" w:rsidP="00306A81">
      <w:pPr>
        <w:ind w:left="-349" w:right="-426"/>
        <w:jc w:val="both"/>
        <w:rPr>
          <w:rFonts w:ascii="Arial" w:hAnsi="Arial" w:cs="Arial"/>
          <w:bCs/>
          <w:sz w:val="24"/>
          <w:szCs w:val="24"/>
        </w:rPr>
      </w:pPr>
      <w:r w:rsidRPr="000D790E">
        <w:rPr>
          <w:rFonts w:ascii="Arial" w:hAnsi="Arial" w:cs="Arial"/>
          <w:bCs/>
          <w:sz w:val="24"/>
          <w:szCs w:val="24"/>
        </w:rPr>
        <w:t>There are many other possible</w:t>
      </w:r>
      <w:r w:rsidR="00A323F3" w:rsidRPr="000D790E">
        <w:rPr>
          <w:rFonts w:ascii="Arial" w:hAnsi="Arial" w:cs="Arial"/>
          <w:bCs/>
          <w:sz w:val="24"/>
          <w:szCs w:val="24"/>
        </w:rPr>
        <w:t xml:space="preserve"> aspects of </w:t>
      </w:r>
      <w:r w:rsidR="00606654" w:rsidRPr="000D790E">
        <w:rPr>
          <w:rFonts w:ascii="Arial" w:hAnsi="Arial" w:cs="Arial"/>
          <w:bCs/>
          <w:sz w:val="24"/>
          <w:szCs w:val="24"/>
        </w:rPr>
        <w:t>hazard management that student could add</w:t>
      </w:r>
      <w:r w:rsidR="00306A81" w:rsidRPr="000D790E">
        <w:rPr>
          <w:rFonts w:ascii="Arial" w:hAnsi="Arial" w:cs="Arial"/>
          <w:bCs/>
          <w:sz w:val="24"/>
          <w:szCs w:val="24"/>
        </w:rPr>
        <w:t xml:space="preserve">ress </w:t>
      </w:r>
      <w:r w:rsidRPr="000D790E">
        <w:rPr>
          <w:rFonts w:ascii="Arial" w:hAnsi="Arial" w:cs="Arial"/>
          <w:bCs/>
          <w:sz w:val="24"/>
          <w:szCs w:val="24"/>
        </w:rPr>
        <w:t>in order to attain full marks, as long as the criteria below are met by the student’s response.</w:t>
      </w:r>
    </w:p>
    <w:p w14:paraId="6C9384EB" w14:textId="6CDF9CE3" w:rsidR="00306A81" w:rsidRPr="000D790E" w:rsidRDefault="00306A81" w:rsidP="00306A81">
      <w:pPr>
        <w:ind w:left="-349" w:right="-426"/>
        <w:jc w:val="both"/>
        <w:rPr>
          <w:rFonts w:ascii="Arial" w:hAnsi="Arial" w:cs="Arial"/>
          <w:bCs/>
          <w:sz w:val="24"/>
          <w:szCs w:val="24"/>
        </w:rPr>
      </w:pPr>
      <w:r w:rsidRPr="000D790E">
        <w:rPr>
          <w:rFonts w:ascii="Arial" w:hAnsi="Arial" w:cs="Arial"/>
          <w:bCs/>
          <w:sz w:val="24"/>
          <w:szCs w:val="24"/>
        </w:rPr>
        <w:t>Students could not argue</w:t>
      </w:r>
      <w:r w:rsidR="000D790E">
        <w:rPr>
          <w:rFonts w:ascii="Arial" w:hAnsi="Arial" w:cs="Arial"/>
          <w:bCs/>
          <w:sz w:val="24"/>
          <w:szCs w:val="24"/>
        </w:rPr>
        <w:t>, however,</w:t>
      </w:r>
      <w:r w:rsidRPr="000D790E">
        <w:rPr>
          <w:rFonts w:ascii="Arial" w:hAnsi="Arial" w:cs="Arial"/>
          <w:bCs/>
          <w:sz w:val="24"/>
          <w:szCs w:val="24"/>
        </w:rPr>
        <w:t xml:space="preserve"> that hazards have decreased in frequency, magnitude</w:t>
      </w:r>
      <w:r w:rsidR="000D790E" w:rsidRPr="000D790E">
        <w:rPr>
          <w:rFonts w:ascii="Arial" w:hAnsi="Arial" w:cs="Arial"/>
          <w:bCs/>
          <w:sz w:val="24"/>
          <w:szCs w:val="24"/>
        </w:rPr>
        <w:t>, duration or spatial extent over time – there is no data to support these claims.</w:t>
      </w:r>
    </w:p>
    <w:p w14:paraId="75836F29" w14:textId="77777777" w:rsidR="005F26C3" w:rsidRPr="00E95A10" w:rsidRDefault="005F26C3" w:rsidP="005F26C3">
      <w:pPr>
        <w:spacing w:after="0" w:line="240" w:lineRule="auto"/>
        <w:ind w:left="-709" w:right="-426"/>
        <w:jc w:val="both"/>
        <w:rPr>
          <w:rFonts w:ascii="Arial" w:hAnsi="Arial" w:cs="Arial"/>
          <w:bCs/>
          <w:sz w:val="24"/>
          <w:szCs w:val="24"/>
        </w:rPr>
      </w:pPr>
    </w:p>
    <w:p w14:paraId="4E4C7B2B" w14:textId="77777777" w:rsidR="005F26C3" w:rsidRPr="00C10350" w:rsidRDefault="005F26C3" w:rsidP="005F26C3">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5F26C3" w:rsidRPr="00C10350" w14:paraId="4B52F467" w14:textId="77777777" w:rsidTr="004E7F97">
        <w:tc>
          <w:tcPr>
            <w:tcW w:w="9972" w:type="dxa"/>
          </w:tcPr>
          <w:p w14:paraId="671E0373" w14:textId="77777777" w:rsidR="005F26C3" w:rsidRPr="00C10350" w:rsidRDefault="005F26C3" w:rsidP="00E57A6A">
            <w:pPr>
              <w:spacing w:before="20" w:after="20" w:line="264"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05774306" w14:textId="77777777" w:rsidR="005F26C3" w:rsidRPr="00C10350" w:rsidRDefault="005F26C3" w:rsidP="00E57A6A">
            <w:pPr>
              <w:spacing w:before="20" w:after="20" w:line="264"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5F26C3" w:rsidRPr="00C10350" w14:paraId="7A2ED904" w14:textId="77777777" w:rsidTr="004E7F97">
        <w:tc>
          <w:tcPr>
            <w:tcW w:w="9972" w:type="dxa"/>
          </w:tcPr>
          <w:p w14:paraId="4876E83D" w14:textId="6252ECE1" w:rsidR="005F26C3" w:rsidRPr="00C10350" w:rsidRDefault="005F26C3" w:rsidP="00E57A6A">
            <w:pPr>
              <w:widowControl w:val="0"/>
              <w:autoSpaceDE w:val="0"/>
              <w:autoSpaceDN w:val="0"/>
              <w:adjustRightInd w:val="0"/>
              <w:spacing w:before="20" w:after="20" w:line="264"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Outlines </w:t>
            </w:r>
            <w:r w:rsidR="00306203" w:rsidRPr="00306203">
              <w:rPr>
                <w:rFonts w:ascii="Arial" w:eastAsia="Times New Roman" w:hAnsi="Arial" w:cs="Arial"/>
                <w:b/>
                <w:bCs/>
                <w:sz w:val="24"/>
                <w:szCs w:val="24"/>
                <w:lang w:val="en-US" w:eastAsia="en-AU"/>
              </w:rPr>
              <w:t>two</w:t>
            </w:r>
            <w:r>
              <w:rPr>
                <w:rFonts w:ascii="Arial" w:eastAsia="Times New Roman" w:hAnsi="Arial" w:cs="Arial"/>
                <w:sz w:val="24"/>
                <w:szCs w:val="24"/>
                <w:lang w:val="en-US" w:eastAsia="en-AU"/>
              </w:rPr>
              <w:t xml:space="preserve"> possible reason</w:t>
            </w:r>
            <w:r w:rsidR="00E22B07">
              <w:rPr>
                <w:rFonts w:ascii="Arial" w:eastAsia="Times New Roman" w:hAnsi="Arial" w:cs="Arial"/>
                <w:sz w:val="24"/>
                <w:szCs w:val="24"/>
                <w:lang w:val="en-US" w:eastAsia="en-AU"/>
              </w:rPr>
              <w:t>s</w:t>
            </w:r>
            <w:r>
              <w:rPr>
                <w:rFonts w:ascii="Arial" w:eastAsia="Times New Roman" w:hAnsi="Arial" w:cs="Arial"/>
                <w:sz w:val="24"/>
                <w:szCs w:val="24"/>
                <w:lang w:val="en-US" w:eastAsia="en-AU"/>
              </w:rPr>
              <w:t>, using valid logic and/or supporting evidence, for the reduced global death toll from natural hazards over time.</w:t>
            </w:r>
          </w:p>
        </w:tc>
        <w:tc>
          <w:tcPr>
            <w:tcW w:w="802" w:type="dxa"/>
          </w:tcPr>
          <w:p w14:paraId="14B83751" w14:textId="67ADED1C" w:rsidR="005F26C3" w:rsidRPr="00C10350" w:rsidRDefault="00E22B07" w:rsidP="00E57A6A">
            <w:pPr>
              <w:spacing w:before="20" w:after="20" w:line="264" w:lineRule="auto"/>
              <w:ind w:right="-108"/>
              <w:jc w:val="center"/>
              <w:rPr>
                <w:rFonts w:ascii="Arial" w:hAnsi="Arial" w:cs="Arial"/>
                <w:bCs/>
                <w:sz w:val="24"/>
                <w:szCs w:val="24"/>
              </w:rPr>
            </w:pPr>
            <w:r>
              <w:rPr>
                <w:rFonts w:ascii="Arial" w:hAnsi="Arial" w:cs="Arial"/>
                <w:bCs/>
                <w:sz w:val="24"/>
                <w:szCs w:val="24"/>
              </w:rPr>
              <w:t>2</w:t>
            </w:r>
          </w:p>
        </w:tc>
      </w:tr>
      <w:tr w:rsidR="005F26C3" w:rsidRPr="00C10350" w14:paraId="5BCD7052" w14:textId="77777777" w:rsidTr="004E7F97">
        <w:tc>
          <w:tcPr>
            <w:tcW w:w="9972" w:type="dxa"/>
          </w:tcPr>
          <w:p w14:paraId="7248704D" w14:textId="526B40E7" w:rsidR="005F26C3" w:rsidRPr="00C10350" w:rsidRDefault="005F26C3" w:rsidP="00E57A6A">
            <w:pPr>
              <w:spacing w:before="20" w:after="20" w:line="264" w:lineRule="auto"/>
              <w:ind w:right="113"/>
              <w:jc w:val="both"/>
              <w:rPr>
                <w:rFonts w:ascii="Arial" w:hAnsi="Arial" w:cs="Arial"/>
                <w:bCs/>
                <w:sz w:val="24"/>
                <w:szCs w:val="24"/>
              </w:rPr>
            </w:pPr>
            <w:r>
              <w:rPr>
                <w:rFonts w:ascii="Arial" w:eastAsia="Times New Roman" w:hAnsi="Arial" w:cs="Arial"/>
                <w:sz w:val="24"/>
                <w:szCs w:val="24"/>
                <w:lang w:val="en-US" w:eastAsia="en-AU"/>
              </w:rPr>
              <w:t xml:space="preserve">Outlines </w:t>
            </w:r>
            <w:r w:rsidR="00306203">
              <w:rPr>
                <w:rFonts w:ascii="Arial" w:eastAsia="Times New Roman" w:hAnsi="Arial" w:cs="Arial"/>
                <w:b/>
                <w:bCs/>
                <w:sz w:val="24"/>
                <w:szCs w:val="24"/>
                <w:lang w:val="en-US" w:eastAsia="en-AU"/>
              </w:rPr>
              <w:t>one</w:t>
            </w:r>
            <w:r>
              <w:rPr>
                <w:rFonts w:ascii="Arial" w:eastAsia="Times New Roman" w:hAnsi="Arial" w:cs="Arial"/>
                <w:sz w:val="24"/>
                <w:szCs w:val="24"/>
                <w:lang w:val="en-US" w:eastAsia="en-AU"/>
              </w:rPr>
              <w:t xml:space="preserve"> possible reason, using valid logic and/or supporting evidence, for the reduced global death toll from natural hazards over time.</w:t>
            </w:r>
          </w:p>
        </w:tc>
        <w:tc>
          <w:tcPr>
            <w:tcW w:w="802" w:type="dxa"/>
          </w:tcPr>
          <w:p w14:paraId="600931EE" w14:textId="77777777" w:rsidR="005F26C3" w:rsidRPr="00C10350" w:rsidRDefault="005F26C3" w:rsidP="00E57A6A">
            <w:pPr>
              <w:spacing w:before="20" w:after="20" w:line="264" w:lineRule="auto"/>
              <w:ind w:right="-108"/>
              <w:jc w:val="center"/>
              <w:rPr>
                <w:rFonts w:ascii="Arial" w:hAnsi="Arial" w:cs="Arial"/>
                <w:bCs/>
                <w:sz w:val="24"/>
                <w:szCs w:val="24"/>
              </w:rPr>
            </w:pPr>
            <w:r>
              <w:rPr>
                <w:rFonts w:ascii="Arial" w:hAnsi="Arial" w:cs="Arial"/>
                <w:bCs/>
                <w:sz w:val="24"/>
                <w:szCs w:val="24"/>
              </w:rPr>
              <w:t>1</w:t>
            </w:r>
          </w:p>
        </w:tc>
      </w:tr>
      <w:tr w:rsidR="005F26C3" w:rsidRPr="00C10350" w14:paraId="7C94AE1F" w14:textId="77777777" w:rsidTr="004E7F97">
        <w:tc>
          <w:tcPr>
            <w:tcW w:w="9972" w:type="dxa"/>
          </w:tcPr>
          <w:p w14:paraId="735AD31A" w14:textId="77777777" w:rsidR="005F26C3" w:rsidRPr="00C10350" w:rsidRDefault="005F26C3" w:rsidP="00E57A6A">
            <w:pPr>
              <w:spacing w:before="20" w:after="20" w:line="264"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7E617A10" w14:textId="77777777" w:rsidR="005F26C3" w:rsidRPr="00C10350" w:rsidRDefault="005F26C3" w:rsidP="00E57A6A">
            <w:pPr>
              <w:spacing w:before="20" w:after="20" w:line="264" w:lineRule="auto"/>
              <w:ind w:right="-108"/>
              <w:jc w:val="center"/>
              <w:rPr>
                <w:rFonts w:ascii="Arial" w:hAnsi="Arial" w:cs="Arial"/>
                <w:b/>
                <w:bCs/>
                <w:sz w:val="24"/>
                <w:szCs w:val="24"/>
              </w:rPr>
            </w:pPr>
            <w:r>
              <w:rPr>
                <w:rFonts w:ascii="Arial" w:hAnsi="Arial" w:cs="Arial"/>
                <w:b/>
                <w:bCs/>
                <w:sz w:val="24"/>
                <w:szCs w:val="24"/>
              </w:rPr>
              <w:t>2</w:t>
            </w:r>
          </w:p>
        </w:tc>
      </w:tr>
    </w:tbl>
    <w:p w14:paraId="6EE8D445" w14:textId="77777777" w:rsidR="005F26C3" w:rsidRPr="00E95A10" w:rsidRDefault="005F26C3" w:rsidP="005F26C3">
      <w:pPr>
        <w:spacing w:after="0" w:line="240" w:lineRule="auto"/>
        <w:ind w:left="-709" w:right="-426"/>
        <w:jc w:val="both"/>
        <w:rPr>
          <w:rFonts w:ascii="Arial" w:hAnsi="Arial" w:cs="Arial"/>
          <w:bCs/>
          <w:sz w:val="24"/>
          <w:szCs w:val="24"/>
        </w:rPr>
      </w:pPr>
    </w:p>
    <w:p w14:paraId="75244264" w14:textId="77777777" w:rsidR="005F26C3" w:rsidRDefault="005F26C3" w:rsidP="005F26C3">
      <w:pPr>
        <w:spacing w:after="0" w:line="240" w:lineRule="auto"/>
        <w:rPr>
          <w:rFonts w:ascii="Arial" w:hAnsi="Arial" w:cs="Arial"/>
          <w:bCs/>
          <w:sz w:val="24"/>
          <w:szCs w:val="24"/>
        </w:rPr>
      </w:pPr>
    </w:p>
    <w:p w14:paraId="0B13E2C1" w14:textId="77777777" w:rsidR="005F26C3" w:rsidRDefault="005F26C3" w:rsidP="005F26C3">
      <w:pPr>
        <w:spacing w:after="0" w:line="240" w:lineRule="auto"/>
        <w:rPr>
          <w:rFonts w:ascii="Arial" w:hAnsi="Arial" w:cs="Arial"/>
          <w:bCs/>
          <w:sz w:val="24"/>
          <w:szCs w:val="24"/>
        </w:rPr>
      </w:pPr>
      <w:r>
        <w:rPr>
          <w:rFonts w:ascii="Arial" w:hAnsi="Arial" w:cs="Arial"/>
          <w:bCs/>
          <w:sz w:val="24"/>
          <w:szCs w:val="24"/>
        </w:rPr>
        <w:br w:type="page"/>
      </w:r>
    </w:p>
    <w:p w14:paraId="7A277FB7" w14:textId="4F439DDC" w:rsidR="00205797" w:rsidRPr="00D35D98" w:rsidRDefault="00E63283" w:rsidP="00E63283">
      <w:pPr>
        <w:tabs>
          <w:tab w:val="left" w:pos="540"/>
          <w:tab w:val="right" w:pos="9540"/>
        </w:tabs>
        <w:spacing w:after="0" w:line="240" w:lineRule="auto"/>
        <w:ind w:left="-709" w:right="-426"/>
        <w:rPr>
          <w:rFonts w:ascii="Arial" w:hAnsi="Arial" w:cs="Arial"/>
          <w:sz w:val="24"/>
          <w:szCs w:val="24"/>
        </w:rPr>
      </w:pPr>
      <w:r w:rsidRPr="00D35D98">
        <w:rPr>
          <w:rFonts w:ascii="Arial" w:hAnsi="Arial" w:cs="Arial"/>
          <w:noProof/>
          <w:color w:val="FF0000"/>
          <w:sz w:val="24"/>
          <w:szCs w:val="24"/>
          <w:lang w:val="en-US"/>
        </w:rPr>
        <mc:AlternateContent>
          <mc:Choice Requires="wps">
            <w:drawing>
              <wp:anchor distT="0" distB="0" distL="114300" distR="114300" simplePos="0" relativeHeight="251648512" behindDoc="0" locked="0" layoutInCell="1" allowOverlap="1" wp14:anchorId="70D72DE5" wp14:editId="5AA2CE18">
                <wp:simplePos x="0" y="0"/>
                <wp:positionH relativeFrom="margin">
                  <wp:posOffset>-420261</wp:posOffset>
                </wp:positionH>
                <wp:positionV relativeFrom="paragraph">
                  <wp:posOffset>255905</wp:posOffset>
                </wp:positionV>
                <wp:extent cx="6677025" cy="929640"/>
                <wp:effectExtent l="0" t="0" r="28575" b="2286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9525">
                          <a:solidFill>
                            <a:schemeClr val="tx1"/>
                          </a:solidFill>
                          <a:miter lim="800000"/>
                          <a:headEnd/>
                          <a:tailEnd/>
                        </a:ln>
                      </wps:spPr>
                      <wps:txbx>
                        <w:txbxContent>
                          <w:p w14:paraId="18CDB892" w14:textId="2098B132" w:rsidR="00783897" w:rsidRPr="007A3EFB" w:rsidRDefault="00783897" w:rsidP="00205797">
                            <w:pPr>
                              <w:spacing w:after="0" w:line="240" w:lineRule="auto"/>
                              <w:ind w:left="8505" w:hanging="8505"/>
                              <w:rPr>
                                <w:rFonts w:ascii="Arial" w:hAnsi="Arial" w:cs="Arial"/>
                                <w:sz w:val="24"/>
                                <w:szCs w:val="24"/>
                                <w:u w:val="single"/>
                                <w:lang w:val="en-US"/>
                              </w:rPr>
                            </w:pPr>
                            <w:r>
                              <w:rPr>
                                <w:rFonts w:ascii="Arial" w:hAnsi="Arial" w:cs="Arial"/>
                                <w:b/>
                                <w:sz w:val="24"/>
                                <w:szCs w:val="24"/>
                                <w:lang w:val="en-US"/>
                              </w:rPr>
                              <w:t>Question</w:t>
                            </w:r>
                            <w:r w:rsidRPr="0010522E">
                              <w:rPr>
                                <w:rFonts w:ascii="Arial" w:hAnsi="Arial" w:cs="Arial"/>
                                <w:b/>
                                <w:sz w:val="24"/>
                                <w:szCs w:val="24"/>
                              </w:rPr>
                              <w:t xml:space="preserve"> </w:t>
                            </w:r>
                            <w:r>
                              <w:rPr>
                                <w:rFonts w:ascii="Arial" w:hAnsi="Arial" w:cs="Arial"/>
                                <w:b/>
                                <w:sz w:val="24"/>
                                <w:szCs w:val="24"/>
                              </w:rPr>
                              <w:t>30</w:t>
                            </w:r>
                          </w:p>
                          <w:p w14:paraId="0F23B80A" w14:textId="6FAB8F10" w:rsidR="00783897" w:rsidRDefault="00783897" w:rsidP="00750FAF">
                            <w:pPr>
                              <w:autoSpaceDE w:val="0"/>
                              <w:autoSpaceDN w:val="0"/>
                              <w:adjustRightInd w:val="0"/>
                              <w:spacing w:after="0" w:line="240" w:lineRule="auto"/>
                              <w:rPr>
                                <w:rFonts w:ascii="Arial" w:hAnsi="Arial" w:cs="Arial"/>
                              </w:rPr>
                            </w:pPr>
                          </w:p>
                          <w:p w14:paraId="1B2DCFEC" w14:textId="06645CEE" w:rsidR="00783897" w:rsidRPr="00E14934" w:rsidRDefault="00783897" w:rsidP="00205797">
                            <w:pPr>
                              <w:spacing w:after="0" w:line="240" w:lineRule="auto"/>
                              <w:rPr>
                                <w:rFonts w:ascii="Arial" w:hAnsi="Arial" w:cs="Arial"/>
                                <w:sz w:val="24"/>
                                <w:szCs w:val="24"/>
                              </w:rPr>
                            </w:pPr>
                            <w:r>
                              <w:rPr>
                                <w:rFonts w:ascii="Arial" w:hAnsi="Arial" w:cs="Arial"/>
                                <w:sz w:val="24"/>
                                <w:szCs w:val="24"/>
                              </w:rPr>
                              <w:t>Distinguish between atmospheric hazards and geomorphic hazards.</w:t>
                            </w:r>
                          </w:p>
                          <w:p w14:paraId="34571ADE" w14:textId="77777777" w:rsidR="00783897" w:rsidRPr="009E2190" w:rsidRDefault="00783897" w:rsidP="00205797">
                            <w:pPr>
                              <w:spacing w:after="0" w:line="240" w:lineRule="auto"/>
                              <w:jc w:val="right"/>
                              <w:rPr>
                                <w:rFonts w:ascii="Arial" w:hAnsi="Arial" w:cs="Arial"/>
                                <w:sz w:val="24"/>
                              </w:rPr>
                            </w:pPr>
                            <w:r>
                              <w:rPr>
                                <w:rFonts w:ascii="Arial" w:hAnsi="Arial" w:cs="Arial"/>
                                <w:sz w:val="24"/>
                              </w:rPr>
                              <w:t>(2 marks)</w:t>
                            </w:r>
                          </w:p>
                          <w:p w14:paraId="0CAE8254" w14:textId="77777777" w:rsidR="00783897" w:rsidRPr="00C951BA" w:rsidRDefault="00783897" w:rsidP="00205797">
                            <w:pPr>
                              <w:spacing w:after="0" w:line="240" w:lineRule="auto"/>
                              <w:ind w:left="720" w:hanging="720"/>
                              <w:jc w:val="both"/>
                              <w:rPr>
                                <w:rFonts w:ascii="Arial" w:hAnsi="Arial" w:cs="Arial"/>
                                <w:b/>
                                <w:bCs/>
                                <w:sz w:val="24"/>
                                <w:szCs w:val="24"/>
                              </w:rPr>
                            </w:pPr>
                          </w:p>
                          <w:p w14:paraId="1DCA9587" w14:textId="77777777" w:rsidR="00783897" w:rsidRPr="00A201B4" w:rsidRDefault="00783897" w:rsidP="00205797">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72DE5" id="_x0000_s1038" type="#_x0000_t202" style="position:absolute;left:0;text-align:left;margin-left:-33.1pt;margin-top:20.15pt;width:525.75pt;height:73.2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" strokecolor="black [3213]">
                <v:textbox>
                  <w:txbxContent>
                    <w:p w14:paraId="18CDB892" w14:textId="2098B132" w:rsidR="00783897" w:rsidRPr="007A3EFB" w:rsidRDefault="00783897" w:rsidP="00205797">
                      <w:pPr>
                        <w:spacing w:after="0" w:line="240" w:lineRule="auto"/>
                        <w:ind w:left="8505" w:hanging="8505"/>
                        <w:rPr>
                          <w:rFonts w:ascii="Arial" w:hAnsi="Arial" w:cs="Arial"/>
                          <w:sz w:val="24"/>
                          <w:szCs w:val="24"/>
                          <w:u w:val="single"/>
                          <w:lang w:val="en-US"/>
                        </w:rPr>
                      </w:pPr>
                      <w:r>
                        <w:rPr>
                          <w:rFonts w:ascii="Arial" w:hAnsi="Arial" w:cs="Arial"/>
                          <w:b/>
                          <w:sz w:val="24"/>
                          <w:szCs w:val="24"/>
                          <w:lang w:val="en-US"/>
                        </w:rPr>
                        <w:t>Question</w:t>
                      </w:r>
                      <w:r w:rsidRPr="0010522E">
                        <w:rPr>
                          <w:rFonts w:ascii="Arial" w:hAnsi="Arial" w:cs="Arial"/>
                          <w:b/>
                          <w:sz w:val="24"/>
                          <w:szCs w:val="24"/>
                        </w:rPr>
                        <w:t xml:space="preserve"> </w:t>
                      </w:r>
                      <w:r>
                        <w:rPr>
                          <w:rFonts w:ascii="Arial" w:hAnsi="Arial" w:cs="Arial"/>
                          <w:b/>
                          <w:sz w:val="24"/>
                          <w:szCs w:val="24"/>
                        </w:rPr>
                        <w:t>30</w:t>
                      </w:r>
                    </w:p>
                    <w:p w14:paraId="0F23B80A" w14:textId="6FAB8F10" w:rsidR="00783897" w:rsidRDefault="00783897" w:rsidP="00750FAF">
                      <w:pPr>
                        <w:autoSpaceDE w:val="0"/>
                        <w:autoSpaceDN w:val="0"/>
                        <w:adjustRightInd w:val="0"/>
                        <w:spacing w:after="0" w:line="240" w:lineRule="auto"/>
                        <w:rPr>
                          <w:rFonts w:ascii="Arial" w:hAnsi="Arial" w:cs="Arial"/>
                        </w:rPr>
                      </w:pPr>
                    </w:p>
                    <w:p w14:paraId="1B2DCFEC" w14:textId="06645CEE" w:rsidR="00783897" w:rsidRPr="00E14934" w:rsidRDefault="00783897" w:rsidP="00205797">
                      <w:pPr>
                        <w:spacing w:after="0" w:line="240" w:lineRule="auto"/>
                        <w:rPr>
                          <w:rFonts w:ascii="Arial" w:hAnsi="Arial" w:cs="Arial"/>
                          <w:sz w:val="24"/>
                          <w:szCs w:val="24"/>
                        </w:rPr>
                      </w:pPr>
                      <w:r>
                        <w:rPr>
                          <w:rFonts w:ascii="Arial" w:hAnsi="Arial" w:cs="Arial"/>
                          <w:sz w:val="24"/>
                          <w:szCs w:val="24"/>
                        </w:rPr>
                        <w:t>Distinguish between atmospheric hazards and geomorphic hazards.</w:t>
                      </w:r>
                    </w:p>
                    <w:p w14:paraId="34571ADE" w14:textId="77777777" w:rsidR="00783897" w:rsidRPr="009E2190" w:rsidRDefault="00783897" w:rsidP="00205797">
                      <w:pPr>
                        <w:spacing w:after="0" w:line="240" w:lineRule="auto"/>
                        <w:jc w:val="right"/>
                        <w:rPr>
                          <w:rFonts w:ascii="Arial" w:hAnsi="Arial" w:cs="Arial"/>
                          <w:sz w:val="24"/>
                        </w:rPr>
                      </w:pPr>
                      <w:r>
                        <w:rPr>
                          <w:rFonts w:ascii="Arial" w:hAnsi="Arial" w:cs="Arial"/>
                          <w:sz w:val="24"/>
                        </w:rPr>
                        <w:t>(2 marks)</w:t>
                      </w:r>
                    </w:p>
                    <w:p w14:paraId="0CAE8254" w14:textId="77777777" w:rsidR="00783897" w:rsidRPr="00C951BA" w:rsidRDefault="00783897" w:rsidP="00205797">
                      <w:pPr>
                        <w:spacing w:after="0" w:line="240" w:lineRule="auto"/>
                        <w:ind w:left="720" w:hanging="720"/>
                        <w:jc w:val="both"/>
                        <w:rPr>
                          <w:rFonts w:ascii="Arial" w:hAnsi="Arial" w:cs="Arial"/>
                          <w:b/>
                          <w:bCs/>
                          <w:sz w:val="24"/>
                          <w:szCs w:val="24"/>
                        </w:rPr>
                      </w:pPr>
                    </w:p>
                    <w:p w14:paraId="1DCA9587" w14:textId="77777777" w:rsidR="00783897" w:rsidRPr="00A201B4" w:rsidRDefault="00783897" w:rsidP="00205797">
                      <w:pPr>
                        <w:spacing w:after="0"/>
                        <w:rPr>
                          <w:sz w:val="24"/>
                          <w:szCs w:val="24"/>
                        </w:rPr>
                      </w:pPr>
                    </w:p>
                  </w:txbxContent>
                </v:textbox>
                <w10:wrap anchorx="margin"/>
              </v:shape>
            </w:pict>
          </mc:Fallback>
        </mc:AlternateContent>
      </w:r>
    </w:p>
    <w:p w14:paraId="585B8F15" w14:textId="3A5E5084" w:rsidR="00205797" w:rsidRPr="00D35D98" w:rsidRDefault="00205797" w:rsidP="00E63283">
      <w:pPr>
        <w:spacing w:after="0"/>
        <w:ind w:left="-709" w:right="-426"/>
        <w:jc w:val="both"/>
        <w:rPr>
          <w:rFonts w:ascii="Arial" w:hAnsi="Arial" w:cs="Arial"/>
          <w:sz w:val="24"/>
          <w:szCs w:val="24"/>
        </w:rPr>
      </w:pPr>
    </w:p>
    <w:p w14:paraId="4B8CFF5B" w14:textId="77777777" w:rsidR="00205797" w:rsidRPr="00D35D98" w:rsidRDefault="00205797" w:rsidP="00E63283">
      <w:pPr>
        <w:spacing w:after="0"/>
        <w:ind w:left="-709" w:right="-426"/>
        <w:jc w:val="both"/>
        <w:rPr>
          <w:rFonts w:ascii="Arial" w:hAnsi="Arial" w:cs="Arial"/>
          <w:sz w:val="24"/>
          <w:szCs w:val="24"/>
        </w:rPr>
      </w:pPr>
    </w:p>
    <w:p w14:paraId="7B2D2105" w14:textId="77777777" w:rsidR="00205797" w:rsidRPr="00D35D98" w:rsidRDefault="00205797" w:rsidP="00E63283">
      <w:pPr>
        <w:spacing w:after="0"/>
        <w:ind w:left="-709" w:right="-426"/>
        <w:jc w:val="both"/>
        <w:rPr>
          <w:rFonts w:ascii="Arial" w:hAnsi="Arial" w:cs="Arial"/>
          <w:sz w:val="24"/>
          <w:szCs w:val="24"/>
        </w:rPr>
      </w:pPr>
    </w:p>
    <w:p w14:paraId="0D58AA4A" w14:textId="77777777" w:rsidR="00205797" w:rsidRPr="00D35D98" w:rsidRDefault="00205797" w:rsidP="00E63283">
      <w:pPr>
        <w:widowControl w:val="0"/>
        <w:autoSpaceDE w:val="0"/>
        <w:autoSpaceDN w:val="0"/>
        <w:adjustRightInd w:val="0"/>
        <w:spacing w:after="0" w:line="240" w:lineRule="auto"/>
        <w:ind w:left="-709" w:right="-426"/>
        <w:rPr>
          <w:rFonts w:ascii="Arial" w:hAnsi="Arial" w:cs="Arial"/>
          <w:bCs/>
          <w:sz w:val="24"/>
          <w:szCs w:val="24"/>
        </w:rPr>
      </w:pPr>
    </w:p>
    <w:p w14:paraId="1D899AE6" w14:textId="3C935E23" w:rsidR="00205797" w:rsidRDefault="00205797" w:rsidP="00E63283">
      <w:pPr>
        <w:spacing w:after="0" w:line="240" w:lineRule="auto"/>
        <w:ind w:left="-709" w:right="-426"/>
        <w:rPr>
          <w:rFonts w:ascii="Arial" w:hAnsi="Arial" w:cs="Arial"/>
          <w:b/>
          <w:bCs/>
          <w:sz w:val="24"/>
          <w:szCs w:val="24"/>
        </w:rPr>
      </w:pPr>
    </w:p>
    <w:p w14:paraId="7C8F3B67" w14:textId="77777777" w:rsidR="00E63283" w:rsidRPr="00D35D98" w:rsidRDefault="00E63283" w:rsidP="00E63283">
      <w:pPr>
        <w:spacing w:after="0" w:line="240" w:lineRule="auto"/>
        <w:ind w:left="-709" w:right="-426"/>
        <w:rPr>
          <w:rFonts w:ascii="Arial" w:hAnsi="Arial" w:cs="Arial"/>
          <w:b/>
          <w:bCs/>
          <w:sz w:val="24"/>
          <w:szCs w:val="24"/>
        </w:rPr>
      </w:pPr>
    </w:p>
    <w:p w14:paraId="43081E01" w14:textId="77777777" w:rsidR="00205797" w:rsidRPr="00D35D98" w:rsidRDefault="00205797" w:rsidP="00205797">
      <w:pPr>
        <w:spacing w:after="0" w:line="240" w:lineRule="auto"/>
        <w:ind w:left="-709" w:right="142"/>
        <w:rPr>
          <w:rFonts w:ascii="Arial" w:hAnsi="Arial" w:cs="Arial"/>
          <w:b/>
          <w:bCs/>
          <w:sz w:val="24"/>
          <w:szCs w:val="24"/>
        </w:rPr>
      </w:pPr>
      <w:r w:rsidRPr="00D35D98">
        <w:rPr>
          <w:rFonts w:ascii="Arial" w:hAnsi="Arial" w:cs="Arial"/>
          <w:b/>
          <w:bCs/>
          <w:sz w:val="24"/>
          <w:szCs w:val="24"/>
        </w:rPr>
        <w:t>Syllabus:</w:t>
      </w:r>
    </w:p>
    <w:p w14:paraId="5F2DA0BB" w14:textId="082AD0F6" w:rsidR="00205797" w:rsidRPr="00D35D98" w:rsidRDefault="00D37459" w:rsidP="00205797">
      <w:pPr>
        <w:spacing w:after="0" w:line="240" w:lineRule="auto"/>
        <w:ind w:left="-709" w:right="142"/>
        <w:rPr>
          <w:rFonts w:ascii="Arial" w:hAnsi="Arial" w:cs="Arial"/>
          <w:sz w:val="24"/>
          <w:szCs w:val="24"/>
        </w:rPr>
      </w:pPr>
      <w:r w:rsidRPr="00D35D98">
        <w:rPr>
          <w:rFonts w:ascii="Arial" w:hAnsi="Arial" w:cs="Arial"/>
          <w:sz w:val="24"/>
          <w:szCs w:val="24"/>
        </w:rPr>
        <w:t>Classification of natural hazards (atmospheric, hydrological and geomorphic)</w:t>
      </w:r>
      <w:r w:rsidR="0072485E">
        <w:rPr>
          <w:rFonts w:ascii="Arial" w:hAnsi="Arial" w:cs="Arial"/>
          <w:sz w:val="24"/>
          <w:szCs w:val="24"/>
        </w:rPr>
        <w:t>.</w:t>
      </w:r>
    </w:p>
    <w:p w14:paraId="1E1410B1" w14:textId="77777777" w:rsidR="006303AD" w:rsidRPr="00D35D98" w:rsidRDefault="006303AD" w:rsidP="00205797">
      <w:pPr>
        <w:spacing w:after="0" w:line="240" w:lineRule="auto"/>
        <w:ind w:left="-709" w:right="142"/>
        <w:rPr>
          <w:rFonts w:ascii="Arial" w:hAnsi="Arial" w:cs="Arial"/>
          <w:b/>
          <w:bCs/>
          <w:sz w:val="24"/>
          <w:szCs w:val="24"/>
        </w:rPr>
      </w:pPr>
    </w:p>
    <w:p w14:paraId="77BFBDB5" w14:textId="77777777" w:rsidR="006F3EEE" w:rsidRPr="00D35D98" w:rsidRDefault="00205797" w:rsidP="006F3EEE">
      <w:pPr>
        <w:spacing w:after="0" w:line="240" w:lineRule="auto"/>
        <w:ind w:left="-709" w:right="142"/>
        <w:rPr>
          <w:rFonts w:ascii="Arial" w:hAnsi="Arial" w:cs="Arial"/>
          <w:b/>
          <w:bCs/>
          <w:sz w:val="24"/>
          <w:szCs w:val="24"/>
        </w:rPr>
      </w:pPr>
      <w:r w:rsidRPr="00D35D98">
        <w:rPr>
          <w:rFonts w:ascii="Arial" w:hAnsi="Arial" w:cs="Arial"/>
          <w:b/>
          <w:bCs/>
          <w:sz w:val="24"/>
          <w:szCs w:val="24"/>
        </w:rPr>
        <w:t>Key word</w:t>
      </w:r>
    </w:p>
    <w:p w14:paraId="7D5961BB" w14:textId="785DC36A" w:rsidR="006F3EEE" w:rsidRPr="00D35D98" w:rsidRDefault="006F3EEE" w:rsidP="0072485E">
      <w:pPr>
        <w:spacing w:after="0" w:line="240" w:lineRule="auto"/>
        <w:ind w:left="993" w:right="142" w:hanging="1702"/>
        <w:rPr>
          <w:rFonts w:ascii="Arial" w:hAnsi="Arial" w:cs="Arial"/>
          <w:b/>
          <w:bCs/>
          <w:sz w:val="24"/>
          <w:szCs w:val="24"/>
        </w:rPr>
      </w:pPr>
      <w:r w:rsidRPr="0072485E">
        <w:rPr>
          <w:rFonts w:ascii="Arial" w:hAnsi="Arial" w:cs="Arial"/>
          <w:i/>
          <w:iCs/>
          <w:sz w:val="24"/>
          <w:szCs w:val="24"/>
        </w:rPr>
        <w:t>Distinguish</w:t>
      </w:r>
      <w:r w:rsidR="00D37459" w:rsidRPr="00D35D98">
        <w:rPr>
          <w:rFonts w:ascii="Arial" w:hAnsi="Arial" w:cs="Arial"/>
          <w:sz w:val="24"/>
          <w:szCs w:val="24"/>
        </w:rPr>
        <w:t>:</w:t>
      </w:r>
      <w:r w:rsidR="0072485E">
        <w:rPr>
          <w:rFonts w:ascii="Arial" w:hAnsi="Arial" w:cs="Arial"/>
          <w:sz w:val="24"/>
          <w:szCs w:val="24"/>
        </w:rPr>
        <w:tab/>
        <w:t>r</w:t>
      </w:r>
      <w:r w:rsidRPr="00D35D98">
        <w:rPr>
          <w:rFonts w:ascii="Arial" w:hAnsi="Arial" w:cs="Arial"/>
          <w:sz w:val="24"/>
          <w:szCs w:val="24"/>
        </w:rPr>
        <w:t>ecognise or note/indicate as being distinct or different from; note differences between</w:t>
      </w:r>
      <w:r w:rsidR="0072485E">
        <w:rPr>
          <w:rFonts w:ascii="Arial" w:hAnsi="Arial" w:cs="Arial"/>
          <w:sz w:val="24"/>
          <w:szCs w:val="24"/>
        </w:rPr>
        <w:t>.</w:t>
      </w:r>
    </w:p>
    <w:p w14:paraId="0FFBE9C3" w14:textId="77777777" w:rsidR="006303AD" w:rsidRPr="00D35D98" w:rsidRDefault="006303AD" w:rsidP="00205797">
      <w:pPr>
        <w:spacing w:after="0" w:line="240" w:lineRule="auto"/>
        <w:ind w:left="-709" w:right="142"/>
        <w:rPr>
          <w:rFonts w:ascii="Arial" w:hAnsi="Arial" w:cs="Arial"/>
          <w:bCs/>
          <w:sz w:val="24"/>
          <w:szCs w:val="24"/>
        </w:rPr>
      </w:pPr>
    </w:p>
    <w:p w14:paraId="046A200A" w14:textId="452F9FDC" w:rsidR="00205797" w:rsidRDefault="00205797" w:rsidP="00DF5344">
      <w:pPr>
        <w:spacing w:after="0" w:line="240" w:lineRule="auto"/>
        <w:ind w:left="-709" w:right="567"/>
        <w:jc w:val="both"/>
        <w:rPr>
          <w:rFonts w:ascii="Arial" w:hAnsi="Arial" w:cs="Arial"/>
          <w:b/>
          <w:bCs/>
          <w:sz w:val="24"/>
          <w:szCs w:val="24"/>
        </w:rPr>
      </w:pPr>
      <w:r w:rsidRPr="00D35D98">
        <w:rPr>
          <w:rFonts w:ascii="Arial" w:hAnsi="Arial" w:cs="Arial"/>
          <w:b/>
          <w:bCs/>
          <w:sz w:val="24"/>
          <w:szCs w:val="24"/>
        </w:rPr>
        <w:t xml:space="preserve">Teacher Notes: </w:t>
      </w:r>
    </w:p>
    <w:p w14:paraId="4F148A32" w14:textId="38DBEAEA" w:rsidR="008E0D97" w:rsidRDefault="004A51B2" w:rsidP="00DF5344">
      <w:pPr>
        <w:spacing w:after="0" w:line="240" w:lineRule="auto"/>
        <w:ind w:left="-709" w:right="567"/>
        <w:jc w:val="both"/>
        <w:rPr>
          <w:rFonts w:ascii="Arial" w:hAnsi="Arial" w:cs="Arial"/>
          <w:sz w:val="24"/>
          <w:szCs w:val="24"/>
        </w:rPr>
      </w:pPr>
      <w:r w:rsidRPr="003216A6">
        <w:rPr>
          <w:rFonts w:ascii="Arial" w:hAnsi="Arial" w:cs="Arial"/>
          <w:sz w:val="24"/>
          <w:szCs w:val="24"/>
        </w:rPr>
        <w:t xml:space="preserve">The directive term “distinguish” </w:t>
      </w:r>
      <w:r w:rsidR="00470A66" w:rsidRPr="003216A6">
        <w:rPr>
          <w:rFonts w:ascii="Arial" w:hAnsi="Arial" w:cs="Arial"/>
          <w:sz w:val="24"/>
          <w:szCs w:val="24"/>
        </w:rPr>
        <w:t xml:space="preserve">requires students to state what is different between the two phenomena. It does not technically require them to state what is similar between </w:t>
      </w:r>
      <w:r w:rsidR="00EB792E" w:rsidRPr="003216A6">
        <w:rPr>
          <w:rFonts w:ascii="Arial" w:hAnsi="Arial" w:cs="Arial"/>
          <w:sz w:val="24"/>
          <w:szCs w:val="24"/>
        </w:rPr>
        <w:t xml:space="preserve">them – that they are both </w:t>
      </w:r>
      <w:r w:rsidR="00D348FD" w:rsidRPr="00D348FD">
        <w:rPr>
          <w:rFonts w:ascii="Arial" w:hAnsi="Arial" w:cs="Arial"/>
          <w:i/>
          <w:iCs/>
          <w:sz w:val="24"/>
          <w:szCs w:val="24"/>
        </w:rPr>
        <w:t>hazards</w:t>
      </w:r>
      <w:r w:rsidR="00EB792E" w:rsidRPr="003216A6">
        <w:rPr>
          <w:rFonts w:ascii="Arial" w:hAnsi="Arial" w:cs="Arial"/>
          <w:sz w:val="24"/>
          <w:szCs w:val="24"/>
        </w:rPr>
        <w:t xml:space="preserve"> </w:t>
      </w:r>
      <w:r w:rsidR="00D348FD">
        <w:rPr>
          <w:rFonts w:ascii="Arial" w:hAnsi="Arial" w:cs="Arial"/>
          <w:sz w:val="24"/>
          <w:szCs w:val="24"/>
        </w:rPr>
        <w:t>(</w:t>
      </w:r>
      <w:r w:rsidR="00EB792E" w:rsidRPr="003216A6">
        <w:rPr>
          <w:rFonts w:ascii="Arial" w:hAnsi="Arial" w:cs="Arial"/>
          <w:sz w:val="24"/>
          <w:szCs w:val="24"/>
        </w:rPr>
        <w:t xml:space="preserve">which have the potential </w:t>
      </w:r>
      <w:r w:rsidR="003216A6" w:rsidRPr="003216A6">
        <w:rPr>
          <w:rFonts w:ascii="Arial" w:hAnsi="Arial" w:cs="Arial"/>
          <w:sz w:val="24"/>
          <w:szCs w:val="24"/>
        </w:rPr>
        <w:t>to impact adversely on the wellbeing of people</w:t>
      </w:r>
      <w:r w:rsidR="00D348FD">
        <w:rPr>
          <w:rFonts w:ascii="Arial" w:hAnsi="Arial" w:cs="Arial"/>
          <w:sz w:val="24"/>
          <w:szCs w:val="24"/>
        </w:rPr>
        <w:t>)</w:t>
      </w:r>
      <w:r w:rsidR="003216A6" w:rsidRPr="003216A6">
        <w:rPr>
          <w:rFonts w:ascii="Arial" w:hAnsi="Arial" w:cs="Arial"/>
          <w:sz w:val="24"/>
          <w:szCs w:val="24"/>
        </w:rPr>
        <w:t>.</w:t>
      </w:r>
    </w:p>
    <w:p w14:paraId="603F23A6" w14:textId="714773EA" w:rsidR="003216A6" w:rsidRDefault="003216A6" w:rsidP="00DF5344">
      <w:pPr>
        <w:spacing w:after="0" w:line="240" w:lineRule="auto"/>
        <w:ind w:left="-709" w:right="567"/>
        <w:jc w:val="both"/>
        <w:rPr>
          <w:rFonts w:ascii="Arial" w:hAnsi="Arial" w:cs="Arial"/>
          <w:sz w:val="24"/>
          <w:szCs w:val="24"/>
        </w:rPr>
      </w:pPr>
    </w:p>
    <w:p w14:paraId="690505BD" w14:textId="401EBCEF" w:rsidR="003216A6" w:rsidRPr="003216A6" w:rsidRDefault="003216A6" w:rsidP="00DF5344">
      <w:pPr>
        <w:spacing w:after="0" w:line="240" w:lineRule="auto"/>
        <w:ind w:left="-709" w:right="567"/>
        <w:jc w:val="both"/>
        <w:rPr>
          <w:rFonts w:ascii="Arial" w:hAnsi="Arial" w:cs="Arial"/>
          <w:sz w:val="24"/>
          <w:szCs w:val="24"/>
        </w:rPr>
      </w:pPr>
      <w:r>
        <w:rPr>
          <w:rFonts w:ascii="Arial" w:hAnsi="Arial" w:cs="Arial"/>
          <w:sz w:val="24"/>
          <w:szCs w:val="24"/>
        </w:rPr>
        <w:t xml:space="preserve">It should be noted that the question does not require students to separately define the two. </w:t>
      </w:r>
      <w:r w:rsidR="0072485E">
        <w:rPr>
          <w:rFonts w:ascii="Arial" w:hAnsi="Arial" w:cs="Arial"/>
          <w:sz w:val="24"/>
          <w:szCs w:val="24"/>
        </w:rPr>
        <w:t xml:space="preserve"> </w:t>
      </w:r>
      <w:r>
        <w:rPr>
          <w:rFonts w:ascii="Arial" w:hAnsi="Arial" w:cs="Arial"/>
          <w:sz w:val="24"/>
          <w:szCs w:val="24"/>
        </w:rPr>
        <w:t xml:space="preserve">Instead, it is often considered important that students use </w:t>
      </w:r>
      <w:r w:rsidR="00645897">
        <w:rPr>
          <w:rFonts w:ascii="Arial" w:hAnsi="Arial" w:cs="Arial"/>
          <w:sz w:val="24"/>
          <w:szCs w:val="24"/>
        </w:rPr>
        <w:t xml:space="preserve">a conjunction such as “however”, “whereas” or “in contrast” to clearly show </w:t>
      </w:r>
      <w:r w:rsidR="00000212">
        <w:rPr>
          <w:rFonts w:ascii="Arial" w:hAnsi="Arial" w:cs="Arial"/>
          <w:sz w:val="24"/>
          <w:szCs w:val="24"/>
        </w:rPr>
        <w:t>they are making clear distinctions between the two.</w:t>
      </w:r>
    </w:p>
    <w:p w14:paraId="089E3852" w14:textId="77777777" w:rsidR="008E0D97" w:rsidRDefault="008E0D97" w:rsidP="00DF5344">
      <w:pPr>
        <w:spacing w:after="0" w:line="240" w:lineRule="auto"/>
        <w:ind w:left="-709" w:right="567"/>
        <w:jc w:val="both"/>
        <w:rPr>
          <w:rFonts w:ascii="Arial" w:hAnsi="Arial" w:cs="Arial"/>
          <w:b/>
          <w:bCs/>
          <w:sz w:val="24"/>
          <w:szCs w:val="24"/>
        </w:rPr>
      </w:pPr>
    </w:p>
    <w:p w14:paraId="2E85FE66" w14:textId="78840E1B" w:rsidR="008E0D97" w:rsidRPr="00D35D98" w:rsidRDefault="008E0D97" w:rsidP="00DF5344">
      <w:pPr>
        <w:spacing w:after="0" w:line="240" w:lineRule="auto"/>
        <w:ind w:left="-709" w:right="567"/>
        <w:jc w:val="both"/>
        <w:rPr>
          <w:rFonts w:ascii="Arial" w:hAnsi="Arial" w:cs="Arial"/>
          <w:b/>
          <w:bCs/>
          <w:sz w:val="24"/>
          <w:szCs w:val="24"/>
        </w:rPr>
      </w:pPr>
      <w:r>
        <w:rPr>
          <w:rFonts w:ascii="Arial" w:hAnsi="Arial" w:cs="Arial"/>
          <w:b/>
          <w:bCs/>
          <w:sz w:val="24"/>
          <w:szCs w:val="24"/>
        </w:rPr>
        <w:t>Example:</w:t>
      </w:r>
    </w:p>
    <w:p w14:paraId="00E15034" w14:textId="63650A41" w:rsidR="00205797" w:rsidRPr="008E0D97" w:rsidRDefault="00D35D98" w:rsidP="00DF5344">
      <w:pPr>
        <w:spacing w:after="0" w:line="240" w:lineRule="auto"/>
        <w:ind w:left="-709" w:right="425"/>
        <w:jc w:val="both"/>
        <w:rPr>
          <w:rFonts w:ascii="Arial" w:hAnsi="Arial" w:cs="Arial"/>
          <w:bCs/>
          <w:i/>
          <w:iCs/>
          <w:sz w:val="24"/>
          <w:szCs w:val="24"/>
        </w:rPr>
      </w:pPr>
      <w:r w:rsidRPr="008E0D97">
        <w:rPr>
          <w:rFonts w:ascii="Arial" w:hAnsi="Arial" w:cs="Arial"/>
          <w:bCs/>
          <w:i/>
          <w:iCs/>
          <w:sz w:val="24"/>
          <w:szCs w:val="24"/>
        </w:rPr>
        <w:t xml:space="preserve">Atmospheric hazards </w:t>
      </w:r>
      <w:r w:rsidR="00DF5344" w:rsidRPr="008E0D97">
        <w:rPr>
          <w:rFonts w:ascii="Arial" w:hAnsi="Arial" w:cs="Arial"/>
          <w:bCs/>
          <w:i/>
          <w:iCs/>
          <w:sz w:val="24"/>
          <w:szCs w:val="24"/>
        </w:rPr>
        <w:t xml:space="preserve">originate from weather and climate </w:t>
      </w:r>
      <w:r w:rsidR="003123F9" w:rsidRPr="008E0D97">
        <w:rPr>
          <w:rFonts w:ascii="Arial" w:hAnsi="Arial" w:cs="Arial"/>
          <w:bCs/>
          <w:i/>
          <w:iCs/>
          <w:sz w:val="24"/>
          <w:szCs w:val="24"/>
        </w:rPr>
        <w:t>(i</w:t>
      </w:r>
      <w:r w:rsidR="000B082C">
        <w:rPr>
          <w:rFonts w:ascii="Arial" w:hAnsi="Arial" w:cs="Arial"/>
          <w:bCs/>
          <w:i/>
          <w:iCs/>
          <w:sz w:val="24"/>
          <w:szCs w:val="24"/>
        </w:rPr>
        <w:t>.</w:t>
      </w:r>
      <w:r w:rsidR="003123F9" w:rsidRPr="008E0D97">
        <w:rPr>
          <w:rFonts w:ascii="Arial" w:hAnsi="Arial" w:cs="Arial"/>
          <w:bCs/>
          <w:i/>
          <w:iCs/>
          <w:sz w:val="24"/>
          <w:szCs w:val="24"/>
        </w:rPr>
        <w:t>e. in the layer of gases above the surface of the Earth)</w:t>
      </w:r>
      <w:r w:rsidR="00A82A15" w:rsidRPr="008E0D97">
        <w:rPr>
          <w:rFonts w:ascii="Arial" w:hAnsi="Arial" w:cs="Arial"/>
          <w:bCs/>
          <w:i/>
          <w:iCs/>
          <w:sz w:val="24"/>
          <w:szCs w:val="24"/>
        </w:rPr>
        <w:t xml:space="preserve"> </w:t>
      </w:r>
      <w:r w:rsidR="00E22B07">
        <w:rPr>
          <w:rFonts w:ascii="Arial" w:hAnsi="Arial" w:cs="Arial"/>
          <w:bCs/>
          <w:i/>
          <w:iCs/>
          <w:sz w:val="24"/>
          <w:szCs w:val="24"/>
        </w:rPr>
        <w:t xml:space="preserve">and include </w:t>
      </w:r>
      <w:r w:rsidR="00DE4F1B">
        <w:rPr>
          <w:rFonts w:ascii="Arial" w:hAnsi="Arial" w:cs="Arial"/>
          <w:bCs/>
          <w:i/>
          <w:iCs/>
          <w:sz w:val="24"/>
          <w:szCs w:val="24"/>
        </w:rPr>
        <w:t xml:space="preserve">hazards such as </w:t>
      </w:r>
      <w:r w:rsidR="00A82A15" w:rsidRPr="008E0D97">
        <w:rPr>
          <w:rFonts w:ascii="Arial" w:hAnsi="Arial" w:cs="Arial"/>
          <w:bCs/>
          <w:i/>
          <w:iCs/>
          <w:sz w:val="24"/>
          <w:szCs w:val="24"/>
        </w:rPr>
        <w:t>cyclones and droughts</w:t>
      </w:r>
      <w:r w:rsidR="001035F8" w:rsidRPr="008E0D97">
        <w:rPr>
          <w:rFonts w:ascii="Arial" w:hAnsi="Arial" w:cs="Arial"/>
          <w:bCs/>
          <w:i/>
          <w:iCs/>
          <w:sz w:val="24"/>
          <w:szCs w:val="24"/>
        </w:rPr>
        <w:t xml:space="preserve">; </w:t>
      </w:r>
      <w:r w:rsidR="00096F04" w:rsidRPr="008E0D97">
        <w:rPr>
          <w:rFonts w:ascii="Arial" w:hAnsi="Arial" w:cs="Arial"/>
          <w:bCs/>
          <w:i/>
          <w:iCs/>
          <w:sz w:val="24"/>
          <w:szCs w:val="24"/>
        </w:rPr>
        <w:t xml:space="preserve">however, geomorphic hazards originate </w:t>
      </w:r>
      <w:r w:rsidR="00DE4F1B">
        <w:rPr>
          <w:rFonts w:ascii="Arial" w:hAnsi="Arial" w:cs="Arial"/>
          <w:bCs/>
          <w:i/>
          <w:iCs/>
          <w:sz w:val="24"/>
          <w:szCs w:val="24"/>
        </w:rPr>
        <w:t xml:space="preserve">only </w:t>
      </w:r>
      <w:r w:rsidR="00096F04" w:rsidRPr="008E0D97">
        <w:rPr>
          <w:rFonts w:ascii="Arial" w:hAnsi="Arial" w:cs="Arial"/>
          <w:bCs/>
          <w:i/>
          <w:iCs/>
          <w:sz w:val="24"/>
          <w:szCs w:val="24"/>
        </w:rPr>
        <w:t xml:space="preserve">from </w:t>
      </w:r>
      <w:r w:rsidR="006560A1">
        <w:rPr>
          <w:rFonts w:ascii="Arial" w:hAnsi="Arial" w:cs="Arial"/>
          <w:bCs/>
          <w:i/>
          <w:iCs/>
          <w:sz w:val="24"/>
          <w:szCs w:val="24"/>
        </w:rPr>
        <w:t>forces associated with tectonic plate movement</w:t>
      </w:r>
      <w:r w:rsidR="00096F04" w:rsidRPr="008E0D97">
        <w:rPr>
          <w:rFonts w:ascii="Arial" w:hAnsi="Arial" w:cs="Arial"/>
          <w:bCs/>
          <w:i/>
          <w:iCs/>
          <w:sz w:val="24"/>
          <w:szCs w:val="24"/>
        </w:rPr>
        <w:t xml:space="preserve"> ben</w:t>
      </w:r>
      <w:r w:rsidR="003123F9" w:rsidRPr="008E0D97">
        <w:rPr>
          <w:rFonts w:ascii="Arial" w:hAnsi="Arial" w:cs="Arial"/>
          <w:bCs/>
          <w:i/>
          <w:iCs/>
          <w:sz w:val="24"/>
          <w:szCs w:val="24"/>
        </w:rPr>
        <w:t>e</w:t>
      </w:r>
      <w:r w:rsidR="00096F04" w:rsidRPr="008E0D97">
        <w:rPr>
          <w:rFonts w:ascii="Arial" w:hAnsi="Arial" w:cs="Arial"/>
          <w:bCs/>
          <w:i/>
          <w:iCs/>
          <w:sz w:val="24"/>
          <w:szCs w:val="24"/>
        </w:rPr>
        <w:t>ath the surface of the Earth</w:t>
      </w:r>
      <w:r w:rsidR="00A82A15" w:rsidRPr="008E0D97">
        <w:rPr>
          <w:rFonts w:ascii="Arial" w:hAnsi="Arial" w:cs="Arial"/>
          <w:bCs/>
          <w:i/>
          <w:iCs/>
          <w:sz w:val="24"/>
          <w:szCs w:val="24"/>
        </w:rPr>
        <w:t xml:space="preserve"> (e.g. </w:t>
      </w:r>
      <w:r w:rsidR="006560A1">
        <w:rPr>
          <w:rFonts w:ascii="Arial" w:hAnsi="Arial" w:cs="Arial"/>
          <w:bCs/>
          <w:i/>
          <w:iCs/>
          <w:sz w:val="24"/>
          <w:szCs w:val="24"/>
        </w:rPr>
        <w:t xml:space="preserve">causing </w:t>
      </w:r>
      <w:r w:rsidR="008E0D97" w:rsidRPr="008E0D97">
        <w:rPr>
          <w:rFonts w:ascii="Arial" w:hAnsi="Arial" w:cs="Arial"/>
          <w:bCs/>
          <w:i/>
          <w:iCs/>
          <w:sz w:val="24"/>
          <w:szCs w:val="24"/>
        </w:rPr>
        <w:t>earthquakes</w:t>
      </w:r>
      <w:r w:rsidR="00A82A15" w:rsidRPr="008E0D97">
        <w:rPr>
          <w:rFonts w:ascii="Arial" w:hAnsi="Arial" w:cs="Arial"/>
          <w:bCs/>
          <w:i/>
          <w:iCs/>
          <w:sz w:val="24"/>
          <w:szCs w:val="24"/>
        </w:rPr>
        <w:t>)</w:t>
      </w:r>
      <w:r w:rsidR="00096F04" w:rsidRPr="008E0D97">
        <w:rPr>
          <w:rFonts w:ascii="Arial" w:hAnsi="Arial" w:cs="Arial"/>
          <w:bCs/>
          <w:i/>
          <w:iCs/>
          <w:sz w:val="24"/>
          <w:szCs w:val="24"/>
        </w:rPr>
        <w:t>.</w:t>
      </w:r>
      <w:r w:rsidR="001035F8" w:rsidRPr="008E0D97">
        <w:rPr>
          <w:rFonts w:ascii="Arial" w:hAnsi="Arial" w:cs="Arial"/>
          <w:bCs/>
          <w:i/>
          <w:iCs/>
          <w:sz w:val="24"/>
          <w:szCs w:val="24"/>
        </w:rPr>
        <w:t xml:space="preserve"> </w:t>
      </w:r>
    </w:p>
    <w:p w14:paraId="5ECE7EA1" w14:textId="77777777" w:rsidR="00205797" w:rsidRPr="00E95A10" w:rsidRDefault="00205797" w:rsidP="00205797">
      <w:pPr>
        <w:spacing w:after="0" w:line="240" w:lineRule="auto"/>
        <w:ind w:left="-709" w:right="-426"/>
        <w:jc w:val="both"/>
        <w:rPr>
          <w:rFonts w:ascii="Arial" w:hAnsi="Arial" w:cs="Arial"/>
          <w:bCs/>
          <w:sz w:val="24"/>
          <w:szCs w:val="24"/>
        </w:rPr>
      </w:pPr>
    </w:p>
    <w:p w14:paraId="32DCD8FB" w14:textId="77777777" w:rsidR="00205797" w:rsidRPr="00C10350" w:rsidRDefault="00205797" w:rsidP="00910104">
      <w:pPr>
        <w:spacing w:after="0" w:line="240" w:lineRule="auto"/>
        <w:ind w:left="-709"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714" w:type="dxa"/>
        <w:tblLook w:val="04A0" w:firstRow="1" w:lastRow="0" w:firstColumn="1" w:lastColumn="0" w:noHBand="0" w:noVBand="1"/>
      </w:tblPr>
      <w:tblGrid>
        <w:gridCol w:w="9972"/>
        <w:gridCol w:w="802"/>
      </w:tblGrid>
      <w:tr w:rsidR="00205797" w:rsidRPr="00C10350" w14:paraId="6522F938" w14:textId="77777777" w:rsidTr="00910104">
        <w:tc>
          <w:tcPr>
            <w:tcW w:w="9972" w:type="dxa"/>
          </w:tcPr>
          <w:p w14:paraId="5D7CE91A" w14:textId="77777777" w:rsidR="00205797" w:rsidRPr="00C10350" w:rsidRDefault="00205797" w:rsidP="00E57A6A">
            <w:pPr>
              <w:spacing w:before="20" w:after="20" w:line="264"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1C077512" w14:textId="77777777" w:rsidR="00205797" w:rsidRPr="00C10350" w:rsidRDefault="00205797" w:rsidP="00E57A6A">
            <w:pPr>
              <w:spacing w:before="20" w:after="20" w:line="264"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205797" w:rsidRPr="00C10350" w14:paraId="4E12FFF3" w14:textId="77777777" w:rsidTr="00910104">
        <w:tc>
          <w:tcPr>
            <w:tcW w:w="9972" w:type="dxa"/>
          </w:tcPr>
          <w:p w14:paraId="09BFD6B4" w14:textId="6B30F0B8" w:rsidR="00205797" w:rsidRPr="00C10350" w:rsidRDefault="006303AD" w:rsidP="00E57A6A">
            <w:pPr>
              <w:widowControl w:val="0"/>
              <w:autoSpaceDE w:val="0"/>
              <w:autoSpaceDN w:val="0"/>
              <w:adjustRightInd w:val="0"/>
              <w:spacing w:before="20" w:after="20" w:line="264"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Cleary </w:t>
            </w:r>
            <w:r w:rsidR="006F3EEE">
              <w:rPr>
                <w:rFonts w:ascii="Arial" w:eastAsia="Times New Roman" w:hAnsi="Arial" w:cs="Arial"/>
                <w:sz w:val="24"/>
                <w:szCs w:val="24"/>
                <w:lang w:val="en-US" w:eastAsia="en-AU"/>
              </w:rPr>
              <w:t>distinguishes</w:t>
            </w:r>
            <w:r>
              <w:rPr>
                <w:rFonts w:ascii="Arial" w:eastAsia="Times New Roman" w:hAnsi="Arial" w:cs="Arial"/>
                <w:sz w:val="24"/>
                <w:szCs w:val="24"/>
                <w:lang w:val="en-US" w:eastAsia="en-AU"/>
              </w:rPr>
              <w:t xml:space="preserve"> between the two forms of hazards by defining </w:t>
            </w:r>
            <w:r w:rsidR="002C0866">
              <w:rPr>
                <w:rFonts w:ascii="Arial" w:eastAsia="Times New Roman" w:hAnsi="Arial" w:cs="Arial"/>
                <w:sz w:val="24"/>
                <w:szCs w:val="24"/>
                <w:lang w:val="en-US" w:eastAsia="en-AU"/>
              </w:rPr>
              <w:t>one or more significant differences between the two hazards.</w:t>
            </w:r>
            <w:r w:rsidR="006F3EEE">
              <w:rPr>
                <w:rFonts w:ascii="Arial" w:eastAsia="Times New Roman" w:hAnsi="Arial" w:cs="Arial"/>
                <w:sz w:val="24"/>
                <w:szCs w:val="24"/>
                <w:lang w:val="en-US" w:eastAsia="en-AU"/>
              </w:rPr>
              <w:t xml:space="preserve"> May be supported by examples.</w:t>
            </w:r>
          </w:p>
        </w:tc>
        <w:tc>
          <w:tcPr>
            <w:tcW w:w="802" w:type="dxa"/>
          </w:tcPr>
          <w:p w14:paraId="1F9C6673" w14:textId="1ED59165" w:rsidR="00205797" w:rsidRPr="00C10350" w:rsidRDefault="00B20D6E" w:rsidP="00E57A6A">
            <w:pPr>
              <w:spacing w:before="20" w:after="20" w:line="264" w:lineRule="auto"/>
              <w:ind w:right="-108"/>
              <w:jc w:val="center"/>
              <w:rPr>
                <w:rFonts w:ascii="Arial" w:hAnsi="Arial" w:cs="Arial"/>
                <w:bCs/>
                <w:sz w:val="24"/>
                <w:szCs w:val="24"/>
              </w:rPr>
            </w:pPr>
            <w:r>
              <w:rPr>
                <w:rFonts w:ascii="Arial" w:hAnsi="Arial" w:cs="Arial"/>
                <w:bCs/>
                <w:sz w:val="24"/>
                <w:szCs w:val="24"/>
              </w:rPr>
              <w:t>2</w:t>
            </w:r>
          </w:p>
        </w:tc>
      </w:tr>
      <w:tr w:rsidR="00205797" w:rsidRPr="00C10350" w14:paraId="71B53D2B" w14:textId="77777777" w:rsidTr="00910104">
        <w:tc>
          <w:tcPr>
            <w:tcW w:w="9972" w:type="dxa"/>
          </w:tcPr>
          <w:p w14:paraId="49F1F3A1" w14:textId="31634756" w:rsidR="00205797" w:rsidRPr="00C10350" w:rsidRDefault="002C0866" w:rsidP="00E57A6A">
            <w:pPr>
              <w:spacing w:before="20" w:after="20" w:line="264" w:lineRule="auto"/>
              <w:ind w:right="113"/>
              <w:jc w:val="both"/>
              <w:rPr>
                <w:rFonts w:ascii="Arial" w:hAnsi="Arial" w:cs="Arial"/>
                <w:bCs/>
                <w:sz w:val="24"/>
                <w:szCs w:val="24"/>
              </w:rPr>
            </w:pPr>
            <w:r>
              <w:rPr>
                <w:rFonts w:ascii="Arial" w:eastAsia="Times New Roman" w:hAnsi="Arial" w:cs="Arial"/>
                <w:sz w:val="24"/>
                <w:szCs w:val="24"/>
                <w:lang w:val="en-US" w:eastAsia="en-AU"/>
              </w:rPr>
              <w:t xml:space="preserve">Defines one or both hazards without clearly identifying </w:t>
            </w:r>
            <w:r w:rsidR="00C14D67">
              <w:rPr>
                <w:rFonts w:ascii="Arial" w:eastAsia="Times New Roman" w:hAnsi="Arial" w:cs="Arial"/>
                <w:sz w:val="24"/>
                <w:szCs w:val="24"/>
                <w:lang w:val="en-US" w:eastAsia="en-AU"/>
              </w:rPr>
              <w:t>a significant difference between the two.</w:t>
            </w:r>
          </w:p>
        </w:tc>
        <w:tc>
          <w:tcPr>
            <w:tcW w:w="802" w:type="dxa"/>
          </w:tcPr>
          <w:p w14:paraId="621C45F9" w14:textId="77777777" w:rsidR="00205797" w:rsidRPr="00C10350" w:rsidRDefault="00205797" w:rsidP="00E57A6A">
            <w:pPr>
              <w:spacing w:before="20" w:after="20" w:line="264" w:lineRule="auto"/>
              <w:ind w:right="-108"/>
              <w:jc w:val="center"/>
              <w:rPr>
                <w:rFonts w:ascii="Arial" w:hAnsi="Arial" w:cs="Arial"/>
                <w:bCs/>
                <w:sz w:val="24"/>
                <w:szCs w:val="24"/>
              </w:rPr>
            </w:pPr>
            <w:r>
              <w:rPr>
                <w:rFonts w:ascii="Arial" w:hAnsi="Arial" w:cs="Arial"/>
                <w:bCs/>
                <w:sz w:val="24"/>
                <w:szCs w:val="24"/>
              </w:rPr>
              <w:t>1</w:t>
            </w:r>
          </w:p>
        </w:tc>
      </w:tr>
      <w:tr w:rsidR="00205797" w:rsidRPr="00C10350" w14:paraId="67257906" w14:textId="77777777" w:rsidTr="00910104">
        <w:tc>
          <w:tcPr>
            <w:tcW w:w="9972" w:type="dxa"/>
          </w:tcPr>
          <w:p w14:paraId="50F8810C" w14:textId="77777777" w:rsidR="00205797" w:rsidRPr="00C10350" w:rsidRDefault="00205797" w:rsidP="00E57A6A">
            <w:pPr>
              <w:spacing w:before="20" w:after="20" w:line="264"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687B8EE3" w14:textId="77777777" w:rsidR="00205797" w:rsidRPr="00C10350" w:rsidRDefault="00205797" w:rsidP="00E57A6A">
            <w:pPr>
              <w:spacing w:before="20" w:after="20" w:line="264" w:lineRule="auto"/>
              <w:ind w:right="-108"/>
              <w:jc w:val="center"/>
              <w:rPr>
                <w:rFonts w:ascii="Arial" w:hAnsi="Arial" w:cs="Arial"/>
                <w:b/>
                <w:bCs/>
                <w:sz w:val="24"/>
                <w:szCs w:val="24"/>
              </w:rPr>
            </w:pPr>
            <w:r>
              <w:rPr>
                <w:rFonts w:ascii="Arial" w:hAnsi="Arial" w:cs="Arial"/>
                <w:b/>
                <w:bCs/>
                <w:sz w:val="24"/>
                <w:szCs w:val="24"/>
              </w:rPr>
              <w:t>2</w:t>
            </w:r>
          </w:p>
        </w:tc>
      </w:tr>
    </w:tbl>
    <w:p w14:paraId="23A0BDDD" w14:textId="77777777" w:rsidR="00205797" w:rsidRPr="00E95A10" w:rsidRDefault="00205797" w:rsidP="00205797">
      <w:pPr>
        <w:spacing w:after="0" w:line="240" w:lineRule="auto"/>
        <w:ind w:left="-709" w:right="-426"/>
        <w:jc w:val="both"/>
        <w:rPr>
          <w:rFonts w:ascii="Arial" w:hAnsi="Arial" w:cs="Arial"/>
          <w:bCs/>
          <w:sz w:val="24"/>
          <w:szCs w:val="24"/>
        </w:rPr>
      </w:pPr>
    </w:p>
    <w:p w14:paraId="68A0833A" w14:textId="77777777" w:rsidR="00205797" w:rsidRDefault="00205797" w:rsidP="00205797">
      <w:pPr>
        <w:spacing w:after="0" w:line="240" w:lineRule="auto"/>
        <w:rPr>
          <w:rFonts w:ascii="Arial" w:hAnsi="Arial" w:cs="Arial"/>
          <w:bCs/>
          <w:sz w:val="24"/>
          <w:szCs w:val="24"/>
        </w:rPr>
      </w:pPr>
    </w:p>
    <w:p w14:paraId="33F76B7A" w14:textId="44EC644F" w:rsidR="00AB5D69" w:rsidRDefault="00AB5D69">
      <w:pPr>
        <w:spacing w:after="0" w:line="240" w:lineRule="auto"/>
        <w:rPr>
          <w:rFonts w:ascii="Arial" w:hAnsi="Arial" w:cs="Arial"/>
          <w:sz w:val="24"/>
          <w:szCs w:val="24"/>
        </w:rPr>
      </w:pPr>
      <w:r>
        <w:rPr>
          <w:rFonts w:ascii="Arial" w:hAnsi="Arial" w:cs="Arial"/>
          <w:sz w:val="24"/>
          <w:szCs w:val="24"/>
        </w:rPr>
        <w:br w:type="page"/>
      </w:r>
    </w:p>
    <w:p w14:paraId="60992F3D" w14:textId="3B56D464" w:rsidR="00AB5D69" w:rsidRPr="00E95A10" w:rsidRDefault="00AB5D69" w:rsidP="003E0A13">
      <w:pPr>
        <w:spacing w:after="0" w:line="240" w:lineRule="auto"/>
        <w:ind w:left="-567"/>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34176" behindDoc="0" locked="0" layoutInCell="1" allowOverlap="1" wp14:anchorId="40C4EDB4" wp14:editId="07ED6F55">
                <wp:simplePos x="0" y="0"/>
                <wp:positionH relativeFrom="margin">
                  <wp:posOffset>-359301</wp:posOffset>
                </wp:positionH>
                <wp:positionV relativeFrom="paragraph">
                  <wp:posOffset>223520</wp:posOffset>
                </wp:positionV>
                <wp:extent cx="6677025" cy="873456"/>
                <wp:effectExtent l="0" t="0" r="28575" b="222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873456"/>
                        </a:xfrm>
                        <a:prstGeom prst="rect">
                          <a:avLst/>
                        </a:prstGeom>
                        <a:solidFill>
                          <a:srgbClr val="FFFFFF"/>
                        </a:solidFill>
                        <a:ln w="9525">
                          <a:solidFill>
                            <a:schemeClr val="tx1"/>
                          </a:solidFill>
                          <a:miter lim="800000"/>
                          <a:headEnd/>
                          <a:tailEnd/>
                        </a:ln>
                      </wps:spPr>
                      <wps:txbx>
                        <w:txbxContent>
                          <w:p w14:paraId="23ABCCFF" w14:textId="529BE7E3" w:rsidR="00783897" w:rsidRPr="00E14934" w:rsidRDefault="00783897" w:rsidP="003E0A13">
                            <w:pPr>
                              <w:pStyle w:val="ListParagraph"/>
                              <w:tabs>
                                <w:tab w:val="left" w:pos="8931"/>
                              </w:tabs>
                              <w:ind w:left="0"/>
                              <w:rPr>
                                <w:rFonts w:ascii="Arial" w:hAnsi="Arial" w:cs="Arial"/>
                                <w:b/>
                              </w:rPr>
                            </w:pPr>
                            <w:r>
                              <w:rPr>
                                <w:rFonts w:ascii="Arial" w:hAnsi="Arial" w:cs="Arial"/>
                                <w:b/>
                              </w:rPr>
                              <w:t>Question 31</w:t>
                            </w:r>
                            <w:r>
                              <w:rPr>
                                <w:rFonts w:ascii="Arial" w:hAnsi="Arial" w:cs="Arial"/>
                                <w:b/>
                              </w:rPr>
                              <w:tab/>
                            </w:r>
                            <w:r w:rsidRPr="00E14934">
                              <w:rPr>
                                <w:rFonts w:ascii="Arial" w:hAnsi="Arial" w:cs="Arial"/>
                                <w:b/>
                                <w:lang w:val="en-GB"/>
                              </w:rPr>
                              <w:t>(</w:t>
                            </w:r>
                            <w:r>
                              <w:rPr>
                                <w:rFonts w:ascii="Arial" w:hAnsi="Arial" w:cs="Arial"/>
                                <w:b/>
                                <w:lang w:val="en-GB"/>
                              </w:rPr>
                              <w:t>4</w:t>
                            </w:r>
                            <w:r w:rsidRPr="00E14934">
                              <w:rPr>
                                <w:rFonts w:ascii="Arial" w:hAnsi="Arial" w:cs="Arial"/>
                                <w:b/>
                                <w:lang w:val="en-GB"/>
                              </w:rPr>
                              <w:t xml:space="preserve"> marks)</w:t>
                            </w:r>
                          </w:p>
                          <w:p w14:paraId="10E41E8B" w14:textId="77777777" w:rsidR="00783897" w:rsidRDefault="00783897" w:rsidP="002F27CE">
                            <w:pPr>
                              <w:pStyle w:val="ListParagraph"/>
                              <w:ind w:left="0"/>
                              <w:rPr>
                                <w:rFonts w:ascii="Arial" w:hAnsi="Arial" w:cs="Arial"/>
                                <w:b/>
                              </w:rPr>
                            </w:pPr>
                          </w:p>
                          <w:p w14:paraId="5BA20398" w14:textId="441E8093" w:rsidR="00783897" w:rsidRDefault="00783897" w:rsidP="006E4E23">
                            <w:pPr>
                              <w:spacing w:after="0" w:line="240" w:lineRule="auto"/>
                              <w:jc w:val="both"/>
                              <w:rPr>
                                <w:rFonts w:ascii="Arial" w:hAnsi="Arial" w:cs="Arial"/>
                                <w:bCs/>
                                <w:sz w:val="24"/>
                                <w:szCs w:val="24"/>
                              </w:rPr>
                            </w:pPr>
                            <w:r>
                              <w:rPr>
                                <w:rFonts w:ascii="Arial" w:hAnsi="Arial" w:cs="Arial"/>
                                <w:bCs/>
                                <w:sz w:val="24"/>
                                <w:szCs w:val="24"/>
                              </w:rPr>
                              <w:t>With reference to a natural or ecological hazard that you have studied, explain the concept of magnitude.</w:t>
                            </w:r>
                          </w:p>
                          <w:p w14:paraId="7FAE9AFF" w14:textId="77777777" w:rsidR="00783897" w:rsidRDefault="00783897" w:rsidP="002F27CE">
                            <w:pPr>
                              <w:spacing w:after="0" w:line="240" w:lineRule="auto"/>
                              <w:jc w:val="both"/>
                              <w:rPr>
                                <w:rFonts w:ascii="Arial" w:hAnsi="Arial" w:cs="Arial"/>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4EDB4" id="_x0000_s1039" type="#_x0000_t202" style="position:absolute;left:0;text-align:left;margin-left:-28.3pt;margin-top:17.6pt;width:525.75pt;height:68.8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" strokecolor="black [3213]">
                <v:textbox>
                  <w:txbxContent>
                    <w:p w14:paraId="23ABCCFF" w14:textId="529BE7E3" w:rsidR="00783897" w:rsidRPr="00E14934" w:rsidRDefault="00783897" w:rsidP="003E0A13">
                      <w:pPr>
                        <w:pStyle w:val="ListParagraph"/>
                        <w:tabs>
                          <w:tab w:val="left" w:pos="8931"/>
                        </w:tabs>
                        <w:ind w:left="0"/>
                        <w:rPr>
                          <w:rFonts w:ascii="Arial" w:hAnsi="Arial" w:cs="Arial"/>
                          <w:b/>
                        </w:rPr>
                      </w:pPr>
                      <w:r>
                        <w:rPr>
                          <w:rFonts w:ascii="Arial" w:hAnsi="Arial" w:cs="Arial"/>
                          <w:b/>
                        </w:rPr>
                        <w:t>Question 31</w:t>
                      </w:r>
                      <w:r>
                        <w:rPr>
                          <w:rFonts w:ascii="Arial" w:hAnsi="Arial" w:cs="Arial"/>
                          <w:b/>
                        </w:rPr>
                        <w:tab/>
                      </w:r>
                      <w:r w:rsidRPr="00E14934">
                        <w:rPr>
                          <w:rFonts w:ascii="Arial" w:hAnsi="Arial" w:cs="Arial"/>
                          <w:b/>
                          <w:lang w:val="en-GB"/>
                        </w:rPr>
                        <w:t>(</w:t>
                      </w:r>
                      <w:r>
                        <w:rPr>
                          <w:rFonts w:ascii="Arial" w:hAnsi="Arial" w:cs="Arial"/>
                          <w:b/>
                          <w:lang w:val="en-GB"/>
                        </w:rPr>
                        <w:t>4</w:t>
                      </w:r>
                      <w:r w:rsidRPr="00E14934">
                        <w:rPr>
                          <w:rFonts w:ascii="Arial" w:hAnsi="Arial" w:cs="Arial"/>
                          <w:b/>
                          <w:lang w:val="en-GB"/>
                        </w:rPr>
                        <w:t xml:space="preserve"> marks)</w:t>
                      </w:r>
                    </w:p>
                    <w:p w14:paraId="10E41E8B" w14:textId="77777777" w:rsidR="00783897" w:rsidRDefault="00783897" w:rsidP="002F27CE">
                      <w:pPr>
                        <w:pStyle w:val="ListParagraph"/>
                        <w:ind w:left="0"/>
                        <w:rPr>
                          <w:rFonts w:ascii="Arial" w:hAnsi="Arial" w:cs="Arial"/>
                          <w:b/>
                        </w:rPr>
                      </w:pPr>
                    </w:p>
                    <w:p w14:paraId="5BA20398" w14:textId="441E8093" w:rsidR="00783897" w:rsidRDefault="00783897" w:rsidP="006E4E23">
                      <w:pPr>
                        <w:spacing w:after="0" w:line="240" w:lineRule="auto"/>
                        <w:jc w:val="both"/>
                        <w:rPr>
                          <w:rFonts w:ascii="Arial" w:hAnsi="Arial" w:cs="Arial"/>
                          <w:bCs/>
                          <w:sz w:val="24"/>
                          <w:szCs w:val="24"/>
                        </w:rPr>
                      </w:pPr>
                      <w:r>
                        <w:rPr>
                          <w:rFonts w:ascii="Arial" w:hAnsi="Arial" w:cs="Arial"/>
                          <w:bCs/>
                          <w:sz w:val="24"/>
                          <w:szCs w:val="24"/>
                        </w:rPr>
                        <w:t>With reference to a natural or ecological hazard that you have studied, explain the concept of magnitude.</w:t>
                      </w:r>
                    </w:p>
                    <w:p w14:paraId="7FAE9AFF" w14:textId="77777777" w:rsidR="00783897" w:rsidRDefault="00783897" w:rsidP="002F27CE">
                      <w:pPr>
                        <w:spacing w:after="0" w:line="240" w:lineRule="auto"/>
                        <w:jc w:val="both"/>
                        <w:rPr>
                          <w:rFonts w:ascii="Arial" w:hAnsi="Arial" w:cs="Arial"/>
                          <w:bCs/>
                          <w:sz w:val="24"/>
                          <w:szCs w:val="24"/>
                        </w:rPr>
                      </w:pPr>
                    </w:p>
                  </w:txbxContent>
                </v:textbox>
                <w10:wrap anchorx="margin"/>
              </v:shape>
            </w:pict>
          </mc:Fallback>
        </mc:AlternateContent>
      </w:r>
    </w:p>
    <w:p w14:paraId="6FB617F7" w14:textId="77777777" w:rsidR="00AB5D69" w:rsidRPr="00E95A10" w:rsidRDefault="00AB5D69" w:rsidP="003E0A13">
      <w:pPr>
        <w:tabs>
          <w:tab w:val="left" w:pos="540"/>
          <w:tab w:val="right" w:pos="9540"/>
        </w:tabs>
        <w:spacing w:after="0" w:line="240" w:lineRule="auto"/>
        <w:ind w:left="-567" w:right="-426"/>
        <w:rPr>
          <w:rFonts w:ascii="Arial" w:hAnsi="Arial" w:cs="Arial"/>
          <w:sz w:val="24"/>
          <w:szCs w:val="24"/>
        </w:rPr>
      </w:pPr>
    </w:p>
    <w:p w14:paraId="37C252A5" w14:textId="77777777" w:rsidR="00AB5D69" w:rsidRPr="00E95A10" w:rsidRDefault="00AB5D69" w:rsidP="003E0A13">
      <w:pPr>
        <w:spacing w:after="0"/>
        <w:ind w:left="-567" w:right="-426"/>
        <w:jc w:val="both"/>
        <w:rPr>
          <w:rFonts w:ascii="Arial" w:hAnsi="Arial" w:cs="Arial"/>
          <w:sz w:val="24"/>
          <w:szCs w:val="24"/>
        </w:rPr>
      </w:pPr>
    </w:p>
    <w:p w14:paraId="34E95DC8" w14:textId="77777777" w:rsidR="00AB5D69" w:rsidRPr="00E95A10" w:rsidRDefault="00AB5D69" w:rsidP="003E0A13">
      <w:pPr>
        <w:spacing w:after="0"/>
        <w:ind w:left="-567" w:right="-426"/>
        <w:jc w:val="both"/>
        <w:rPr>
          <w:rFonts w:ascii="Arial" w:hAnsi="Arial" w:cs="Arial"/>
          <w:sz w:val="24"/>
          <w:szCs w:val="24"/>
        </w:rPr>
      </w:pPr>
    </w:p>
    <w:p w14:paraId="77BF9353" w14:textId="77777777" w:rsidR="00AB5D69" w:rsidRPr="00E95A10" w:rsidRDefault="00AB5D69" w:rsidP="00AB5D69">
      <w:pPr>
        <w:spacing w:after="0"/>
        <w:ind w:left="-709" w:right="-426"/>
        <w:jc w:val="both"/>
        <w:rPr>
          <w:rFonts w:ascii="Arial" w:hAnsi="Arial" w:cs="Arial"/>
          <w:sz w:val="24"/>
          <w:szCs w:val="24"/>
        </w:rPr>
      </w:pPr>
    </w:p>
    <w:p w14:paraId="5BD85094" w14:textId="77777777" w:rsidR="00AB5D69" w:rsidRPr="00E95A10" w:rsidRDefault="00AB5D69" w:rsidP="003E0A13">
      <w:pPr>
        <w:spacing w:after="0" w:line="240" w:lineRule="auto"/>
        <w:ind w:left="-567" w:right="-426"/>
        <w:rPr>
          <w:rFonts w:ascii="Arial" w:hAnsi="Arial" w:cs="Arial"/>
          <w:b/>
          <w:bCs/>
          <w:sz w:val="24"/>
          <w:szCs w:val="24"/>
        </w:rPr>
      </w:pPr>
    </w:p>
    <w:p w14:paraId="70BA730E" w14:textId="77777777" w:rsidR="00E63283" w:rsidRDefault="00E63283" w:rsidP="00A165C8">
      <w:pPr>
        <w:spacing w:after="0" w:line="240" w:lineRule="auto"/>
        <w:ind w:left="-567" w:right="142"/>
        <w:rPr>
          <w:rFonts w:ascii="Arial" w:hAnsi="Arial" w:cs="Arial"/>
          <w:b/>
          <w:bCs/>
          <w:sz w:val="24"/>
          <w:szCs w:val="24"/>
        </w:rPr>
      </w:pPr>
    </w:p>
    <w:p w14:paraId="27A66E2F" w14:textId="32C95479" w:rsidR="00AB5D69" w:rsidRDefault="00AB5D69" w:rsidP="00A165C8">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2BEDD7D2" w14:textId="3855B777" w:rsidR="008C0768" w:rsidRPr="00DE4F1B" w:rsidRDefault="00372F90" w:rsidP="00A165C8">
      <w:pPr>
        <w:spacing w:after="0" w:line="240" w:lineRule="auto"/>
        <w:ind w:left="-567" w:right="142"/>
        <w:rPr>
          <w:rFonts w:ascii="Arial" w:hAnsi="Arial" w:cs="Arial"/>
          <w:sz w:val="24"/>
          <w:szCs w:val="24"/>
        </w:rPr>
      </w:pPr>
      <w:r w:rsidRPr="00DE4F1B">
        <w:rPr>
          <w:rFonts w:ascii="Arial" w:hAnsi="Arial" w:cs="Arial"/>
          <w:sz w:val="24"/>
          <w:szCs w:val="24"/>
        </w:rPr>
        <w:t>T</w:t>
      </w:r>
      <w:r w:rsidR="008C0768" w:rsidRPr="00DE4F1B">
        <w:rPr>
          <w:rFonts w:ascii="Arial" w:hAnsi="Arial" w:cs="Arial"/>
          <w:sz w:val="24"/>
          <w:szCs w:val="24"/>
        </w:rPr>
        <w:t xml:space="preserve">he spatial and temporal distribution, </w:t>
      </w:r>
      <w:r w:rsidR="008C0768" w:rsidRPr="00DE4F1B">
        <w:rPr>
          <w:rFonts w:ascii="Arial" w:hAnsi="Arial" w:cs="Arial"/>
          <w:i/>
          <w:iCs/>
          <w:sz w:val="24"/>
          <w:szCs w:val="24"/>
        </w:rPr>
        <w:t>magnitude</w:t>
      </w:r>
      <w:r w:rsidR="008C0768" w:rsidRPr="00DE4F1B">
        <w:rPr>
          <w:rFonts w:ascii="Arial" w:hAnsi="Arial" w:cs="Arial"/>
          <w:sz w:val="24"/>
          <w:szCs w:val="24"/>
        </w:rPr>
        <w:t>, duration, frequency, probability and scale of spatial impact of natural and ecological hazards at a global scale</w:t>
      </w:r>
      <w:r w:rsidR="0072485E">
        <w:rPr>
          <w:rFonts w:ascii="Arial" w:hAnsi="Arial" w:cs="Arial"/>
          <w:sz w:val="24"/>
          <w:szCs w:val="24"/>
        </w:rPr>
        <w:t>.</w:t>
      </w:r>
    </w:p>
    <w:p w14:paraId="171C5FE2" w14:textId="77777777" w:rsidR="00381C31" w:rsidRDefault="00381C31" w:rsidP="00A165C8">
      <w:pPr>
        <w:spacing w:after="0" w:line="240" w:lineRule="auto"/>
        <w:ind w:left="-567" w:right="142"/>
        <w:rPr>
          <w:rFonts w:ascii="Arial" w:hAnsi="Arial" w:cs="Arial"/>
          <w:b/>
          <w:bCs/>
          <w:sz w:val="24"/>
          <w:szCs w:val="24"/>
        </w:rPr>
      </w:pPr>
    </w:p>
    <w:p w14:paraId="5BEE1328" w14:textId="77777777" w:rsidR="00F7756F" w:rsidRDefault="00AB5D69" w:rsidP="00A165C8">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10D15042" w14:textId="5FA22108" w:rsidR="00E8479F" w:rsidRPr="00E8479F" w:rsidRDefault="0072485E" w:rsidP="00A165C8">
      <w:pPr>
        <w:autoSpaceDE w:val="0"/>
        <w:autoSpaceDN w:val="0"/>
        <w:adjustRightInd w:val="0"/>
        <w:spacing w:after="0" w:line="240" w:lineRule="auto"/>
        <w:ind w:left="567" w:hanging="1134"/>
        <w:rPr>
          <w:rFonts w:ascii="Arial" w:eastAsiaTheme="minorHAnsi" w:hAnsi="Arial" w:cs="Arial"/>
          <w:sz w:val="24"/>
          <w:szCs w:val="24"/>
        </w:rPr>
      </w:pPr>
      <w:r w:rsidRPr="0072485E">
        <w:rPr>
          <w:rFonts w:ascii="Arial" w:hAnsi="Arial" w:cs="Arial"/>
          <w:i/>
          <w:iCs/>
          <w:sz w:val="24"/>
          <w:szCs w:val="24"/>
        </w:rPr>
        <w:t>Explain</w:t>
      </w:r>
      <w:r>
        <w:rPr>
          <w:rFonts w:ascii="Arial" w:hAnsi="Arial" w:cs="Arial"/>
          <w:sz w:val="24"/>
          <w:szCs w:val="24"/>
        </w:rPr>
        <w:t>:</w:t>
      </w:r>
      <w:r>
        <w:rPr>
          <w:rFonts w:ascii="Arial" w:hAnsi="Arial" w:cs="Arial"/>
          <w:sz w:val="24"/>
          <w:szCs w:val="24"/>
        </w:rPr>
        <w:tab/>
        <w:t>r</w:t>
      </w:r>
      <w:r w:rsidR="005C4CAC">
        <w:rPr>
          <w:rFonts w:ascii="Arial" w:hAnsi="Arial" w:cs="Arial"/>
          <w:sz w:val="24"/>
          <w:szCs w:val="24"/>
        </w:rPr>
        <w:t>elate cause and effect, make the relationships between things evident; provide why and/or how.</w:t>
      </w:r>
    </w:p>
    <w:p w14:paraId="062F46CB" w14:textId="77777777" w:rsidR="00AB5D69" w:rsidRPr="00E95A10" w:rsidRDefault="00AB5D69" w:rsidP="00B57ACF">
      <w:pPr>
        <w:spacing w:after="0" w:line="240" w:lineRule="auto"/>
        <w:ind w:left="-567" w:right="142"/>
        <w:rPr>
          <w:rFonts w:ascii="Arial" w:hAnsi="Arial" w:cs="Arial"/>
          <w:bCs/>
          <w:sz w:val="24"/>
          <w:szCs w:val="24"/>
        </w:rPr>
      </w:pPr>
    </w:p>
    <w:p w14:paraId="5ED77657" w14:textId="2E29008A" w:rsidR="00AB5D69" w:rsidRPr="005C4CAC" w:rsidRDefault="00AB5D69" w:rsidP="00B57ACF">
      <w:pPr>
        <w:spacing w:after="0" w:line="240" w:lineRule="auto"/>
        <w:ind w:left="-567" w:right="142"/>
        <w:jc w:val="both"/>
        <w:rPr>
          <w:rFonts w:ascii="Arial" w:hAnsi="Arial" w:cs="Arial"/>
          <w:b/>
          <w:bCs/>
          <w:sz w:val="24"/>
          <w:szCs w:val="24"/>
        </w:rPr>
      </w:pPr>
      <w:r w:rsidRPr="00C10350">
        <w:rPr>
          <w:rFonts w:ascii="Arial" w:hAnsi="Arial" w:cs="Arial"/>
          <w:b/>
          <w:bCs/>
          <w:sz w:val="24"/>
          <w:szCs w:val="24"/>
        </w:rPr>
        <w:t>Teacher Notes:</w:t>
      </w:r>
    </w:p>
    <w:p w14:paraId="0AE3C964" w14:textId="43542EFA" w:rsidR="00AB5D69" w:rsidRDefault="009C2D02" w:rsidP="00B57ACF">
      <w:pPr>
        <w:spacing w:after="0" w:line="240" w:lineRule="auto"/>
        <w:ind w:left="-567" w:right="-426"/>
        <w:jc w:val="both"/>
        <w:rPr>
          <w:rFonts w:ascii="Arial" w:hAnsi="Arial" w:cs="Arial"/>
          <w:bCs/>
          <w:sz w:val="24"/>
          <w:szCs w:val="24"/>
        </w:rPr>
      </w:pPr>
      <w:r>
        <w:rPr>
          <w:rFonts w:ascii="Arial" w:hAnsi="Arial" w:cs="Arial"/>
          <w:bCs/>
          <w:sz w:val="24"/>
          <w:szCs w:val="24"/>
        </w:rPr>
        <w:t>Magnitude refers to the size, severity, force or power of a natural hazard event.</w:t>
      </w:r>
    </w:p>
    <w:p w14:paraId="5C10E118" w14:textId="021F7157" w:rsidR="006C59BD" w:rsidRDefault="006C59BD" w:rsidP="00B57ACF">
      <w:pPr>
        <w:spacing w:after="0" w:line="240" w:lineRule="auto"/>
        <w:ind w:left="-567" w:right="-426"/>
        <w:jc w:val="both"/>
        <w:rPr>
          <w:rFonts w:ascii="Arial" w:hAnsi="Arial" w:cs="Arial"/>
          <w:bCs/>
          <w:sz w:val="24"/>
          <w:szCs w:val="24"/>
        </w:rPr>
      </w:pPr>
      <w:r>
        <w:rPr>
          <w:rFonts w:ascii="Arial" w:hAnsi="Arial" w:cs="Arial"/>
          <w:bCs/>
          <w:sz w:val="24"/>
          <w:szCs w:val="24"/>
        </w:rPr>
        <w:t xml:space="preserve">Students should explain the </w:t>
      </w:r>
      <w:r w:rsidR="005A1AEE">
        <w:rPr>
          <w:rFonts w:ascii="Arial" w:hAnsi="Arial" w:cs="Arial"/>
          <w:bCs/>
          <w:sz w:val="24"/>
          <w:szCs w:val="24"/>
        </w:rPr>
        <w:t xml:space="preserve">relevance of the concept to a natural </w:t>
      </w:r>
      <w:r w:rsidR="00E53807">
        <w:rPr>
          <w:rFonts w:ascii="Arial" w:hAnsi="Arial" w:cs="Arial"/>
          <w:bCs/>
          <w:sz w:val="24"/>
          <w:szCs w:val="24"/>
        </w:rPr>
        <w:t xml:space="preserve">or ecological </w:t>
      </w:r>
      <w:r w:rsidR="005A1AEE">
        <w:rPr>
          <w:rFonts w:ascii="Arial" w:hAnsi="Arial" w:cs="Arial"/>
          <w:bCs/>
          <w:sz w:val="24"/>
          <w:szCs w:val="24"/>
        </w:rPr>
        <w:t>hazard that they studied.</w:t>
      </w:r>
    </w:p>
    <w:p w14:paraId="7FBBE71D" w14:textId="09D87B9B" w:rsidR="005A1AEE" w:rsidRDefault="001513DB" w:rsidP="00B57ACF">
      <w:pPr>
        <w:spacing w:after="0" w:line="240" w:lineRule="auto"/>
        <w:ind w:left="-567" w:right="-426"/>
        <w:jc w:val="both"/>
        <w:rPr>
          <w:rFonts w:ascii="Arial" w:hAnsi="Arial" w:cs="Arial"/>
          <w:bCs/>
          <w:sz w:val="24"/>
          <w:szCs w:val="24"/>
        </w:rPr>
      </w:pPr>
      <w:r>
        <w:rPr>
          <w:rFonts w:ascii="Arial" w:hAnsi="Arial" w:cs="Arial"/>
          <w:bCs/>
          <w:sz w:val="24"/>
          <w:szCs w:val="24"/>
        </w:rPr>
        <w:t xml:space="preserve">Some examples of the way in which the </w:t>
      </w:r>
      <w:r w:rsidR="00F322D9">
        <w:rPr>
          <w:rFonts w:ascii="Arial" w:hAnsi="Arial" w:cs="Arial"/>
          <w:bCs/>
          <w:sz w:val="24"/>
          <w:szCs w:val="24"/>
        </w:rPr>
        <w:t>magnitude of diffe</w:t>
      </w:r>
      <w:r w:rsidR="00E0799B">
        <w:rPr>
          <w:rFonts w:ascii="Arial" w:hAnsi="Arial" w:cs="Arial"/>
          <w:bCs/>
          <w:sz w:val="24"/>
          <w:szCs w:val="24"/>
        </w:rPr>
        <w:t>re</w:t>
      </w:r>
      <w:r w:rsidR="00F322D9">
        <w:rPr>
          <w:rFonts w:ascii="Arial" w:hAnsi="Arial" w:cs="Arial"/>
          <w:bCs/>
          <w:sz w:val="24"/>
          <w:szCs w:val="24"/>
        </w:rPr>
        <w:t xml:space="preserve">nt hazards may </w:t>
      </w:r>
      <w:r w:rsidR="009D4A5A">
        <w:rPr>
          <w:rFonts w:ascii="Arial" w:hAnsi="Arial" w:cs="Arial"/>
          <w:bCs/>
          <w:sz w:val="24"/>
          <w:szCs w:val="24"/>
        </w:rPr>
        <w:t>be measured</w:t>
      </w:r>
      <w:r w:rsidR="00F322D9">
        <w:rPr>
          <w:rFonts w:ascii="Arial" w:hAnsi="Arial" w:cs="Arial"/>
          <w:bCs/>
          <w:sz w:val="24"/>
          <w:szCs w:val="24"/>
        </w:rPr>
        <w:t>:</w:t>
      </w:r>
    </w:p>
    <w:p w14:paraId="510AAB9F" w14:textId="77777777" w:rsidR="00E53807" w:rsidRDefault="00E53807" w:rsidP="00B57ACF">
      <w:pPr>
        <w:spacing w:after="0" w:line="240" w:lineRule="auto"/>
        <w:ind w:left="-567" w:right="-426"/>
        <w:jc w:val="both"/>
        <w:rPr>
          <w:rFonts w:ascii="Arial" w:hAnsi="Arial" w:cs="Arial"/>
          <w:bCs/>
          <w:sz w:val="24"/>
          <w:szCs w:val="24"/>
        </w:rPr>
      </w:pPr>
    </w:p>
    <w:tbl>
      <w:tblPr>
        <w:tblStyle w:val="TableGrid"/>
        <w:tblW w:w="1077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386"/>
      </w:tblGrid>
      <w:tr w:rsidR="00E53807" w14:paraId="678FB655" w14:textId="77777777" w:rsidTr="003E0A13">
        <w:tc>
          <w:tcPr>
            <w:tcW w:w="5387" w:type="dxa"/>
          </w:tcPr>
          <w:p w14:paraId="1E1D61AC" w14:textId="59C2404B" w:rsidR="00E53807" w:rsidRDefault="003E0A13" w:rsidP="003E0A13">
            <w:pPr>
              <w:spacing w:after="0" w:line="240" w:lineRule="auto"/>
              <w:ind w:right="-426"/>
              <w:rPr>
                <w:rFonts w:ascii="Arial" w:hAnsi="Arial" w:cs="Arial"/>
                <w:bCs/>
                <w:sz w:val="24"/>
                <w:szCs w:val="24"/>
              </w:rPr>
            </w:pPr>
            <w:r>
              <w:rPr>
                <w:rFonts w:ascii="Arial" w:hAnsi="Arial" w:cs="Arial"/>
                <w:bCs/>
                <w:sz w:val="24"/>
                <w:szCs w:val="24"/>
              </w:rPr>
              <w:tab/>
            </w:r>
            <w:r w:rsidR="00B57ACF">
              <w:rPr>
                <w:rFonts w:ascii="Arial" w:hAnsi="Arial" w:cs="Arial"/>
                <w:bCs/>
                <w:sz w:val="24"/>
                <w:szCs w:val="24"/>
              </w:rPr>
              <w:t>Natural Hazards</w:t>
            </w:r>
          </w:p>
        </w:tc>
        <w:tc>
          <w:tcPr>
            <w:tcW w:w="5386" w:type="dxa"/>
          </w:tcPr>
          <w:p w14:paraId="6838D6A7" w14:textId="0C295118" w:rsidR="00E53807" w:rsidRDefault="003E0A13" w:rsidP="003E0A13">
            <w:pPr>
              <w:spacing w:after="0" w:line="240" w:lineRule="auto"/>
              <w:ind w:right="-426"/>
              <w:rPr>
                <w:rFonts w:ascii="Arial" w:hAnsi="Arial" w:cs="Arial"/>
                <w:bCs/>
                <w:sz w:val="24"/>
                <w:szCs w:val="24"/>
              </w:rPr>
            </w:pPr>
            <w:r>
              <w:rPr>
                <w:rFonts w:ascii="Arial" w:hAnsi="Arial" w:cs="Arial"/>
                <w:bCs/>
                <w:sz w:val="24"/>
                <w:szCs w:val="24"/>
              </w:rPr>
              <w:tab/>
            </w:r>
            <w:r w:rsidR="00B57ACF">
              <w:rPr>
                <w:rFonts w:ascii="Arial" w:hAnsi="Arial" w:cs="Arial"/>
                <w:bCs/>
                <w:sz w:val="24"/>
                <w:szCs w:val="24"/>
              </w:rPr>
              <w:t>Ecological Hazards</w:t>
            </w:r>
          </w:p>
        </w:tc>
      </w:tr>
      <w:tr w:rsidR="00E53807" w14:paraId="65C2849E" w14:textId="77777777" w:rsidTr="003E0A13">
        <w:trPr>
          <w:trHeight w:val="576"/>
        </w:trPr>
        <w:tc>
          <w:tcPr>
            <w:tcW w:w="5387" w:type="dxa"/>
          </w:tcPr>
          <w:p w14:paraId="0BA08DBA" w14:textId="1B9AF424" w:rsidR="00270B8C" w:rsidRPr="003E0A13" w:rsidRDefault="00B57ACF" w:rsidP="003E0A13">
            <w:pPr>
              <w:pStyle w:val="ListParagraph"/>
              <w:numPr>
                <w:ilvl w:val="0"/>
                <w:numId w:val="17"/>
              </w:numPr>
              <w:spacing w:line="276" w:lineRule="auto"/>
              <w:ind w:left="172" w:right="-426" w:hanging="283"/>
              <w:jc w:val="both"/>
              <w:rPr>
                <w:rFonts w:ascii="Arial Narrow" w:hAnsi="Arial Narrow" w:cs="Arial"/>
                <w:bCs/>
              </w:rPr>
            </w:pPr>
            <w:r w:rsidRPr="003E0A13">
              <w:rPr>
                <w:rFonts w:ascii="Arial Narrow" w:hAnsi="Arial Narrow" w:cs="Arial"/>
                <w:bCs/>
              </w:rPr>
              <w:t xml:space="preserve">Moment </w:t>
            </w:r>
            <w:r w:rsidR="003E0A13">
              <w:rPr>
                <w:rFonts w:ascii="Arial Narrow" w:hAnsi="Arial Narrow" w:cs="Arial"/>
                <w:bCs/>
              </w:rPr>
              <w:t>M</w:t>
            </w:r>
            <w:r w:rsidRPr="003E0A13">
              <w:rPr>
                <w:rFonts w:ascii="Arial Narrow" w:hAnsi="Arial Narrow" w:cs="Arial"/>
                <w:bCs/>
              </w:rPr>
              <w:t xml:space="preserve">agnitude </w:t>
            </w:r>
            <w:r w:rsidR="003E0A13">
              <w:rPr>
                <w:rFonts w:ascii="Arial Narrow" w:hAnsi="Arial Narrow" w:cs="Arial"/>
                <w:bCs/>
              </w:rPr>
              <w:t>S</w:t>
            </w:r>
            <w:r w:rsidRPr="003E0A13">
              <w:rPr>
                <w:rFonts w:ascii="Arial Narrow" w:hAnsi="Arial Narrow" w:cs="Arial"/>
                <w:bCs/>
              </w:rPr>
              <w:t>cale (earthquakes</w:t>
            </w:r>
          </w:p>
          <w:p w14:paraId="5FD528EE" w14:textId="4646145E" w:rsidR="00E53807" w:rsidRPr="003E0A13" w:rsidRDefault="00270B8C" w:rsidP="003E0A13">
            <w:pPr>
              <w:pStyle w:val="ListParagraph"/>
              <w:numPr>
                <w:ilvl w:val="0"/>
                <w:numId w:val="17"/>
              </w:numPr>
              <w:spacing w:line="276" w:lineRule="auto"/>
              <w:ind w:left="172" w:right="-426" w:hanging="283"/>
              <w:jc w:val="both"/>
              <w:rPr>
                <w:rFonts w:ascii="Arial Narrow" w:hAnsi="Arial Narrow" w:cs="Arial"/>
                <w:bCs/>
              </w:rPr>
            </w:pPr>
            <w:r w:rsidRPr="003E0A13">
              <w:rPr>
                <w:rFonts w:ascii="Arial Narrow" w:hAnsi="Arial Narrow" w:cs="Arial"/>
                <w:bCs/>
              </w:rPr>
              <w:t xml:space="preserve">Tropical </w:t>
            </w:r>
            <w:r w:rsidR="003E0A13">
              <w:rPr>
                <w:rFonts w:ascii="Arial Narrow" w:hAnsi="Arial Narrow" w:cs="Arial"/>
                <w:bCs/>
              </w:rPr>
              <w:t>C</w:t>
            </w:r>
            <w:r w:rsidRPr="003E0A13">
              <w:rPr>
                <w:rFonts w:ascii="Arial Narrow" w:hAnsi="Arial Narrow" w:cs="Arial"/>
                <w:bCs/>
              </w:rPr>
              <w:t xml:space="preserve">yclone </w:t>
            </w:r>
            <w:r w:rsidR="003E0A13">
              <w:rPr>
                <w:rFonts w:ascii="Arial Narrow" w:hAnsi="Arial Narrow" w:cs="Arial"/>
                <w:bCs/>
              </w:rPr>
              <w:t>C</w:t>
            </w:r>
            <w:r w:rsidRPr="003E0A13">
              <w:rPr>
                <w:rFonts w:ascii="Arial Narrow" w:hAnsi="Arial Narrow" w:cs="Arial"/>
                <w:bCs/>
              </w:rPr>
              <w:t xml:space="preserve">ategory </w:t>
            </w:r>
            <w:r w:rsidR="003E0A13">
              <w:rPr>
                <w:rFonts w:ascii="Arial Narrow" w:hAnsi="Arial Narrow" w:cs="Arial"/>
                <w:bCs/>
              </w:rPr>
              <w:t>S</w:t>
            </w:r>
            <w:r w:rsidRPr="003E0A13">
              <w:rPr>
                <w:rFonts w:ascii="Arial Narrow" w:hAnsi="Arial Narrow" w:cs="Arial"/>
                <w:bCs/>
              </w:rPr>
              <w:t>ystem (cyclones</w:t>
            </w:r>
            <w:r w:rsidR="00B57ACF" w:rsidRPr="003E0A13">
              <w:rPr>
                <w:rFonts w:ascii="Arial Narrow" w:hAnsi="Arial Narrow" w:cs="Arial"/>
                <w:bCs/>
              </w:rPr>
              <w:t>)</w:t>
            </w:r>
          </w:p>
          <w:p w14:paraId="06A85350" w14:textId="13521DDE" w:rsidR="00270B8C" w:rsidRPr="003E0A13" w:rsidRDefault="00270B8C" w:rsidP="003E0A13">
            <w:pPr>
              <w:pStyle w:val="ListParagraph"/>
              <w:numPr>
                <w:ilvl w:val="0"/>
                <w:numId w:val="17"/>
              </w:numPr>
              <w:spacing w:line="276" w:lineRule="auto"/>
              <w:ind w:left="172" w:right="-426" w:hanging="283"/>
              <w:jc w:val="both"/>
              <w:rPr>
                <w:rFonts w:ascii="Arial Narrow" w:hAnsi="Arial Narrow" w:cs="Arial"/>
                <w:bCs/>
              </w:rPr>
            </w:pPr>
            <w:r w:rsidRPr="003E0A13">
              <w:rPr>
                <w:rFonts w:ascii="Arial Narrow" w:hAnsi="Arial Narrow" w:cs="Arial"/>
                <w:bCs/>
              </w:rPr>
              <w:t xml:space="preserve">Volcanic </w:t>
            </w:r>
            <w:r w:rsidR="003E0A13">
              <w:rPr>
                <w:rFonts w:ascii="Arial Narrow" w:hAnsi="Arial Narrow" w:cs="Arial"/>
                <w:bCs/>
              </w:rPr>
              <w:t>E</w:t>
            </w:r>
            <w:r w:rsidRPr="003E0A13">
              <w:rPr>
                <w:rFonts w:ascii="Arial Narrow" w:hAnsi="Arial Narrow" w:cs="Arial"/>
                <w:bCs/>
              </w:rPr>
              <w:t xml:space="preserve">xplosivity </w:t>
            </w:r>
            <w:r w:rsidR="003E0A13">
              <w:rPr>
                <w:rFonts w:ascii="Arial Narrow" w:hAnsi="Arial Narrow" w:cs="Arial"/>
                <w:bCs/>
              </w:rPr>
              <w:t>I</w:t>
            </w:r>
            <w:r w:rsidRPr="003E0A13">
              <w:rPr>
                <w:rFonts w:ascii="Arial Narrow" w:hAnsi="Arial Narrow" w:cs="Arial"/>
                <w:bCs/>
              </w:rPr>
              <w:t>ndex (volcanoes)</w:t>
            </w:r>
          </w:p>
          <w:p w14:paraId="126EEA3D" w14:textId="77777777" w:rsidR="00270B8C" w:rsidRPr="003E0A13" w:rsidRDefault="00270B8C" w:rsidP="003E0A13">
            <w:pPr>
              <w:pStyle w:val="ListParagraph"/>
              <w:numPr>
                <w:ilvl w:val="0"/>
                <w:numId w:val="17"/>
              </w:numPr>
              <w:spacing w:line="276" w:lineRule="auto"/>
              <w:ind w:left="172" w:right="-426" w:hanging="283"/>
              <w:jc w:val="both"/>
              <w:rPr>
                <w:rFonts w:ascii="Arial Narrow" w:hAnsi="Arial Narrow" w:cs="Arial"/>
                <w:bCs/>
              </w:rPr>
            </w:pPr>
            <w:r w:rsidRPr="003E0A13">
              <w:rPr>
                <w:rFonts w:ascii="Arial Narrow" w:hAnsi="Arial Narrow" w:cs="Arial"/>
                <w:bCs/>
              </w:rPr>
              <w:t>Beaufort Scale (tropical storms)</w:t>
            </w:r>
          </w:p>
          <w:p w14:paraId="197A28E3" w14:textId="77777777" w:rsidR="00270B8C" w:rsidRPr="003E0A13" w:rsidRDefault="00270B8C" w:rsidP="003E0A13">
            <w:pPr>
              <w:pStyle w:val="ListParagraph"/>
              <w:numPr>
                <w:ilvl w:val="0"/>
                <w:numId w:val="17"/>
              </w:numPr>
              <w:spacing w:line="276" w:lineRule="auto"/>
              <w:ind w:left="172" w:right="-426" w:hanging="283"/>
              <w:jc w:val="both"/>
              <w:rPr>
                <w:rFonts w:ascii="Arial Narrow" w:hAnsi="Arial Narrow" w:cs="Arial"/>
                <w:bCs/>
              </w:rPr>
            </w:pPr>
            <w:r w:rsidRPr="003E0A13">
              <w:rPr>
                <w:rFonts w:ascii="Arial Narrow" w:hAnsi="Arial Narrow" w:cs="Arial"/>
                <w:bCs/>
              </w:rPr>
              <w:t>The McArthur Forest Fire Danger Index (bushfires)</w:t>
            </w:r>
          </w:p>
          <w:p w14:paraId="36D8EA23" w14:textId="77777777" w:rsidR="00270B8C" w:rsidRPr="003E0A13" w:rsidRDefault="00270B8C" w:rsidP="003E0A13">
            <w:pPr>
              <w:pStyle w:val="ListParagraph"/>
              <w:numPr>
                <w:ilvl w:val="0"/>
                <w:numId w:val="17"/>
              </w:numPr>
              <w:spacing w:line="276" w:lineRule="auto"/>
              <w:ind w:left="172" w:right="-426" w:hanging="283"/>
              <w:jc w:val="both"/>
              <w:rPr>
                <w:rFonts w:ascii="Arial Narrow" w:hAnsi="Arial Narrow" w:cs="Arial"/>
                <w:bCs/>
              </w:rPr>
            </w:pPr>
            <w:r w:rsidRPr="003E0A13">
              <w:rPr>
                <w:rFonts w:ascii="Arial Narrow" w:hAnsi="Arial Narrow" w:cs="Arial"/>
                <w:bCs/>
              </w:rPr>
              <w:t>Rainfall and flood markers (floods)</w:t>
            </w:r>
          </w:p>
          <w:p w14:paraId="0F52C9C7" w14:textId="1A13A671" w:rsidR="00270B8C" w:rsidRPr="003E0A13" w:rsidRDefault="00270B8C" w:rsidP="003E0A13">
            <w:pPr>
              <w:pStyle w:val="ListParagraph"/>
              <w:numPr>
                <w:ilvl w:val="0"/>
                <w:numId w:val="17"/>
              </w:numPr>
              <w:spacing w:line="276" w:lineRule="auto"/>
              <w:ind w:left="172" w:right="-426" w:hanging="283"/>
              <w:jc w:val="both"/>
              <w:rPr>
                <w:rFonts w:ascii="Arial Narrow" w:hAnsi="Arial Narrow" w:cs="Arial"/>
                <w:bCs/>
              </w:rPr>
            </w:pPr>
            <w:bookmarkStart w:id="0" w:name="OLE_LINK21"/>
            <w:bookmarkStart w:id="1" w:name="OLE_LINK22"/>
            <w:bookmarkStart w:id="2" w:name="OLE_LINK23"/>
            <w:r w:rsidRPr="003E0A13">
              <w:rPr>
                <w:rFonts w:ascii="Arial Narrow" w:hAnsi="Arial Narrow" w:cs="Arial"/>
                <w:bCs/>
                <w:iCs/>
              </w:rPr>
              <w:t>Others where applicable</w:t>
            </w:r>
            <w:bookmarkEnd w:id="0"/>
            <w:bookmarkEnd w:id="1"/>
            <w:bookmarkEnd w:id="2"/>
          </w:p>
        </w:tc>
        <w:tc>
          <w:tcPr>
            <w:tcW w:w="5386" w:type="dxa"/>
          </w:tcPr>
          <w:p w14:paraId="49E9447E" w14:textId="77777777" w:rsidR="00A165C8" w:rsidRPr="003E0A13" w:rsidRDefault="00A165C8" w:rsidP="003E0A13">
            <w:pPr>
              <w:pStyle w:val="ListParagraph"/>
              <w:numPr>
                <w:ilvl w:val="0"/>
                <w:numId w:val="34"/>
              </w:numPr>
              <w:spacing w:line="276" w:lineRule="auto"/>
              <w:ind w:left="171" w:right="-426" w:hanging="283"/>
              <w:jc w:val="both"/>
              <w:rPr>
                <w:rFonts w:ascii="Arial Narrow" w:hAnsi="Arial Narrow" w:cs="Arial"/>
                <w:bCs/>
              </w:rPr>
            </w:pPr>
            <w:r w:rsidRPr="003E0A13">
              <w:rPr>
                <w:rFonts w:ascii="Arial Narrow" w:hAnsi="Arial Narrow" w:cs="Arial"/>
                <w:bCs/>
              </w:rPr>
              <w:t>International Nuclear &amp; Radiological Event Scale</w:t>
            </w:r>
          </w:p>
          <w:p w14:paraId="45F0B195" w14:textId="77777777" w:rsidR="00E53807" w:rsidRPr="003E0A13" w:rsidRDefault="00A165C8" w:rsidP="003E0A13">
            <w:pPr>
              <w:spacing w:after="0"/>
              <w:ind w:left="171" w:right="-426"/>
              <w:jc w:val="both"/>
              <w:rPr>
                <w:rFonts w:ascii="Arial Narrow" w:hAnsi="Arial Narrow" w:cs="Arial"/>
                <w:bCs/>
                <w:sz w:val="24"/>
                <w:szCs w:val="24"/>
              </w:rPr>
            </w:pPr>
            <w:r w:rsidRPr="003E0A13">
              <w:rPr>
                <w:rFonts w:ascii="Arial Narrow" w:hAnsi="Arial Narrow" w:cs="Arial"/>
                <w:bCs/>
                <w:sz w:val="24"/>
                <w:szCs w:val="24"/>
              </w:rPr>
              <w:t>(</w:t>
            </w:r>
            <w:r w:rsidR="00270B8C" w:rsidRPr="003E0A13">
              <w:rPr>
                <w:rFonts w:ascii="Arial Narrow" w:hAnsi="Arial Narrow" w:cs="Arial"/>
                <w:bCs/>
                <w:sz w:val="24"/>
                <w:szCs w:val="24"/>
              </w:rPr>
              <w:t>n</w:t>
            </w:r>
            <w:r w:rsidRPr="003E0A13">
              <w:rPr>
                <w:rFonts w:ascii="Arial Narrow" w:hAnsi="Arial Narrow" w:cs="Arial"/>
                <w:bCs/>
                <w:sz w:val="24"/>
                <w:szCs w:val="24"/>
              </w:rPr>
              <w:t>uclear hazards)</w:t>
            </w:r>
          </w:p>
          <w:p w14:paraId="24A9C278" w14:textId="77777777" w:rsidR="003E0A13" w:rsidRDefault="003E0A13" w:rsidP="003E0A13">
            <w:pPr>
              <w:pStyle w:val="ListParagraph"/>
              <w:numPr>
                <w:ilvl w:val="0"/>
                <w:numId w:val="34"/>
              </w:numPr>
              <w:spacing w:line="276" w:lineRule="auto"/>
              <w:ind w:left="171" w:right="-426" w:hanging="283"/>
              <w:jc w:val="both"/>
              <w:rPr>
                <w:rFonts w:ascii="Arial Narrow" w:hAnsi="Arial Narrow" w:cs="Arial"/>
                <w:bCs/>
              </w:rPr>
            </w:pPr>
            <w:r w:rsidRPr="003E0A13">
              <w:rPr>
                <w:rFonts w:ascii="Arial Narrow" w:hAnsi="Arial Narrow" w:cs="Arial"/>
                <w:bCs/>
              </w:rPr>
              <w:t>Nuclear Accident Magnitude Scale (nuclear hazards)</w:t>
            </w:r>
          </w:p>
          <w:p w14:paraId="208A5410" w14:textId="77777777" w:rsidR="003E0A13" w:rsidRPr="003E0A13" w:rsidRDefault="003E0A13" w:rsidP="003E0A13">
            <w:pPr>
              <w:pStyle w:val="ListParagraph"/>
              <w:numPr>
                <w:ilvl w:val="0"/>
                <w:numId w:val="34"/>
              </w:numPr>
              <w:spacing w:line="276" w:lineRule="auto"/>
              <w:ind w:left="171" w:right="-426" w:hanging="283"/>
              <w:jc w:val="both"/>
              <w:rPr>
                <w:rFonts w:ascii="Arial Narrow" w:hAnsi="Arial Narrow" w:cs="Arial"/>
                <w:bCs/>
              </w:rPr>
            </w:pPr>
            <w:r>
              <w:rPr>
                <w:rFonts w:ascii="Arial" w:hAnsi="Arial" w:cs="Arial"/>
                <w:bCs/>
                <w:sz w:val="22"/>
                <w:szCs w:val="22"/>
              </w:rPr>
              <w:t>Morbidity and mortality rates (Ebola or Malaria)</w:t>
            </w:r>
          </w:p>
          <w:p w14:paraId="7613842C" w14:textId="63854C85" w:rsidR="003E0A13" w:rsidRPr="003E0A13" w:rsidRDefault="003E0A13" w:rsidP="003E0A13">
            <w:pPr>
              <w:pStyle w:val="ListParagraph"/>
              <w:numPr>
                <w:ilvl w:val="0"/>
                <w:numId w:val="34"/>
              </w:numPr>
              <w:spacing w:line="276" w:lineRule="auto"/>
              <w:ind w:left="171" w:right="-426" w:hanging="283"/>
              <w:jc w:val="both"/>
              <w:rPr>
                <w:rFonts w:ascii="Arial Narrow" w:hAnsi="Arial Narrow" w:cs="Arial"/>
                <w:bCs/>
              </w:rPr>
            </w:pPr>
            <w:r w:rsidRPr="003E0A13">
              <w:rPr>
                <w:rFonts w:ascii="Arial Narrow" w:hAnsi="Arial Narrow" w:cs="Arial"/>
                <w:bCs/>
                <w:iCs/>
              </w:rPr>
              <w:t>Others where applicable</w:t>
            </w:r>
          </w:p>
        </w:tc>
      </w:tr>
    </w:tbl>
    <w:p w14:paraId="5CF6FCF1" w14:textId="6DD6B7B1" w:rsidR="00B922C0" w:rsidRPr="00B57ACF" w:rsidRDefault="00B922C0" w:rsidP="003E0A13">
      <w:pPr>
        <w:pStyle w:val="ListParagraph"/>
        <w:ind w:left="-567" w:right="-426"/>
        <w:jc w:val="both"/>
        <w:rPr>
          <w:rFonts w:ascii="Arial" w:hAnsi="Arial" w:cs="Arial"/>
          <w:bCs/>
          <w:sz w:val="22"/>
          <w:szCs w:val="22"/>
        </w:rPr>
      </w:pPr>
    </w:p>
    <w:p w14:paraId="3FAE71CB" w14:textId="77777777"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972"/>
        <w:gridCol w:w="802"/>
      </w:tblGrid>
      <w:tr w:rsidR="00AB5D69" w:rsidRPr="00C10350" w14:paraId="1C1977A1" w14:textId="77777777" w:rsidTr="0072485E">
        <w:tc>
          <w:tcPr>
            <w:tcW w:w="9972" w:type="dxa"/>
          </w:tcPr>
          <w:p w14:paraId="22504852"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02" w:type="dxa"/>
          </w:tcPr>
          <w:p w14:paraId="7CF347E1"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1798C3B1" w14:textId="77777777" w:rsidTr="0072485E">
        <w:tc>
          <w:tcPr>
            <w:tcW w:w="9972" w:type="dxa"/>
          </w:tcPr>
          <w:p w14:paraId="180F1CC1" w14:textId="239ED098" w:rsidR="00AB5D69" w:rsidRPr="00C10350" w:rsidRDefault="0085709B"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Accurately defines magnitude </w:t>
            </w:r>
            <w:r w:rsidR="005C4CAC">
              <w:rPr>
                <w:rFonts w:ascii="Arial" w:eastAsia="Times New Roman" w:hAnsi="Arial" w:cs="Arial"/>
                <w:sz w:val="24"/>
                <w:szCs w:val="24"/>
                <w:lang w:val="en-US" w:eastAsia="en-AU"/>
              </w:rPr>
              <w:t xml:space="preserve">and </w:t>
            </w:r>
            <w:r>
              <w:rPr>
                <w:rFonts w:ascii="Arial" w:eastAsia="Times New Roman" w:hAnsi="Arial" w:cs="Arial"/>
                <w:sz w:val="24"/>
                <w:szCs w:val="24"/>
                <w:lang w:val="en-US" w:eastAsia="en-AU"/>
              </w:rPr>
              <w:t xml:space="preserve">provides </w:t>
            </w:r>
            <w:r w:rsidR="005C4CAC">
              <w:rPr>
                <w:rFonts w:ascii="Arial" w:eastAsia="Times New Roman" w:hAnsi="Arial" w:cs="Arial"/>
                <w:sz w:val="24"/>
                <w:szCs w:val="24"/>
                <w:lang w:val="en-US" w:eastAsia="en-AU"/>
              </w:rPr>
              <w:t xml:space="preserve">a detailed explanation of the concept. </w:t>
            </w:r>
            <w:r w:rsidR="004E7F97">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Refers to the way in which the </w:t>
            </w:r>
            <w:r w:rsidR="005C4CAC">
              <w:rPr>
                <w:rFonts w:ascii="Arial" w:eastAsia="Times New Roman" w:hAnsi="Arial" w:cs="Arial"/>
                <w:sz w:val="24"/>
                <w:szCs w:val="24"/>
                <w:lang w:val="en-US" w:eastAsia="en-AU"/>
              </w:rPr>
              <w:t xml:space="preserve">magnitude </w:t>
            </w:r>
            <w:r>
              <w:rPr>
                <w:rFonts w:ascii="Arial" w:eastAsia="Times New Roman" w:hAnsi="Arial" w:cs="Arial"/>
                <w:sz w:val="24"/>
                <w:szCs w:val="24"/>
                <w:lang w:val="en-US" w:eastAsia="en-AU"/>
              </w:rPr>
              <w:t xml:space="preserve">of a given hazard </w:t>
            </w:r>
            <w:r w:rsidR="005C4CAC">
              <w:rPr>
                <w:rFonts w:ascii="Arial" w:eastAsia="Times New Roman" w:hAnsi="Arial" w:cs="Arial"/>
                <w:sz w:val="24"/>
                <w:szCs w:val="24"/>
                <w:lang w:val="en-US" w:eastAsia="en-AU"/>
              </w:rPr>
              <w:t xml:space="preserve">may vary, typically with </w:t>
            </w:r>
            <w:r>
              <w:rPr>
                <w:rFonts w:ascii="Arial" w:eastAsia="Times New Roman" w:hAnsi="Arial" w:cs="Arial"/>
                <w:sz w:val="24"/>
                <w:szCs w:val="24"/>
                <w:lang w:val="en-US" w:eastAsia="en-AU"/>
              </w:rPr>
              <w:t>further</w:t>
            </w:r>
            <w:r w:rsidR="005C4CAC">
              <w:rPr>
                <w:rFonts w:ascii="Arial" w:eastAsia="Times New Roman" w:hAnsi="Arial" w:cs="Arial"/>
                <w:sz w:val="24"/>
                <w:szCs w:val="24"/>
                <w:lang w:val="en-US" w:eastAsia="en-AU"/>
              </w:rPr>
              <w:t xml:space="preserve"> reference to the </w:t>
            </w:r>
            <w:r>
              <w:rPr>
                <w:rFonts w:ascii="Arial" w:eastAsia="Times New Roman" w:hAnsi="Arial" w:cs="Arial"/>
                <w:sz w:val="24"/>
                <w:szCs w:val="24"/>
                <w:lang w:val="en-US" w:eastAsia="en-AU"/>
              </w:rPr>
              <w:t>relevant scale</w:t>
            </w:r>
            <w:r w:rsidR="00F016D6">
              <w:rPr>
                <w:rFonts w:ascii="Arial" w:eastAsia="Times New Roman" w:hAnsi="Arial" w:cs="Arial"/>
                <w:sz w:val="24"/>
                <w:szCs w:val="24"/>
                <w:lang w:val="en-US" w:eastAsia="en-AU"/>
              </w:rPr>
              <w:t xml:space="preserve"> by which it is measured (e</w:t>
            </w:r>
            <w:r w:rsidR="004E7F97">
              <w:rPr>
                <w:rFonts w:ascii="Arial" w:eastAsia="Times New Roman" w:hAnsi="Arial" w:cs="Arial"/>
                <w:sz w:val="24"/>
                <w:szCs w:val="24"/>
                <w:lang w:val="en-US" w:eastAsia="en-AU"/>
              </w:rPr>
              <w:t>.</w:t>
            </w:r>
            <w:r w:rsidR="00F016D6">
              <w:rPr>
                <w:rFonts w:ascii="Arial" w:eastAsia="Times New Roman" w:hAnsi="Arial" w:cs="Arial"/>
                <w:sz w:val="24"/>
                <w:szCs w:val="24"/>
                <w:lang w:val="en-US" w:eastAsia="en-AU"/>
              </w:rPr>
              <w:t>g. Beaufort Scale)</w:t>
            </w:r>
            <w:r>
              <w:rPr>
                <w:rFonts w:ascii="Arial" w:eastAsia="Times New Roman" w:hAnsi="Arial" w:cs="Arial"/>
                <w:sz w:val="24"/>
                <w:szCs w:val="24"/>
                <w:lang w:val="en-US" w:eastAsia="en-AU"/>
              </w:rPr>
              <w:t xml:space="preserve"> and/or </w:t>
            </w:r>
            <w:r w:rsidR="00C56CEF">
              <w:rPr>
                <w:rFonts w:ascii="Arial" w:eastAsia="Times New Roman" w:hAnsi="Arial" w:cs="Arial"/>
                <w:sz w:val="24"/>
                <w:szCs w:val="24"/>
                <w:lang w:val="en-US" w:eastAsia="en-AU"/>
              </w:rPr>
              <w:t xml:space="preserve">other </w:t>
            </w:r>
            <w:r w:rsidR="005C4CAC">
              <w:rPr>
                <w:rFonts w:ascii="Arial" w:eastAsia="Times New Roman" w:hAnsi="Arial" w:cs="Arial"/>
                <w:sz w:val="24"/>
                <w:szCs w:val="24"/>
                <w:lang w:val="en-US" w:eastAsia="en-AU"/>
              </w:rPr>
              <w:t>units of measurement.</w:t>
            </w:r>
          </w:p>
        </w:tc>
        <w:tc>
          <w:tcPr>
            <w:tcW w:w="802" w:type="dxa"/>
          </w:tcPr>
          <w:p w14:paraId="16CED39C" w14:textId="3F26380B" w:rsidR="00AB5D69" w:rsidRPr="00C10350" w:rsidRDefault="003A2C6C" w:rsidP="00D65F92">
            <w:pPr>
              <w:spacing w:before="120" w:after="120" w:line="240" w:lineRule="auto"/>
              <w:ind w:right="-108"/>
              <w:jc w:val="center"/>
              <w:rPr>
                <w:rFonts w:ascii="Arial" w:hAnsi="Arial" w:cs="Arial"/>
                <w:bCs/>
                <w:sz w:val="24"/>
                <w:szCs w:val="24"/>
              </w:rPr>
            </w:pPr>
            <w:r>
              <w:rPr>
                <w:rFonts w:ascii="Arial" w:hAnsi="Arial" w:cs="Arial"/>
                <w:bCs/>
                <w:sz w:val="24"/>
                <w:szCs w:val="24"/>
              </w:rPr>
              <w:t>4</w:t>
            </w:r>
          </w:p>
        </w:tc>
      </w:tr>
      <w:tr w:rsidR="005C4CAC" w:rsidRPr="00C10350" w14:paraId="419E490E" w14:textId="77777777" w:rsidTr="0072485E">
        <w:tc>
          <w:tcPr>
            <w:tcW w:w="9972" w:type="dxa"/>
          </w:tcPr>
          <w:p w14:paraId="439D178E" w14:textId="44D111A5" w:rsidR="005C4CAC" w:rsidRPr="00C10350" w:rsidRDefault="003A2C6C"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Accurately defines magnitude and provides an explanation of the concept.</w:t>
            </w:r>
            <w:r w:rsidR="004E7F97">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 May refer to the way in which the magnitude of a given hazard varies and may include reference to the relevant scale and/or units of measurement.</w:t>
            </w:r>
          </w:p>
        </w:tc>
        <w:tc>
          <w:tcPr>
            <w:tcW w:w="802" w:type="dxa"/>
          </w:tcPr>
          <w:p w14:paraId="7C9D8257" w14:textId="3840C361" w:rsidR="005C4CAC" w:rsidRPr="00C10350" w:rsidRDefault="003A2C6C" w:rsidP="00D65F92">
            <w:pPr>
              <w:spacing w:before="120" w:after="120" w:line="240" w:lineRule="auto"/>
              <w:ind w:right="-108"/>
              <w:jc w:val="center"/>
              <w:rPr>
                <w:rFonts w:ascii="Arial" w:hAnsi="Arial" w:cs="Arial"/>
                <w:bCs/>
                <w:sz w:val="24"/>
                <w:szCs w:val="24"/>
              </w:rPr>
            </w:pPr>
            <w:r>
              <w:rPr>
                <w:rFonts w:ascii="Arial" w:hAnsi="Arial" w:cs="Arial"/>
                <w:bCs/>
                <w:sz w:val="24"/>
                <w:szCs w:val="24"/>
              </w:rPr>
              <w:t>3</w:t>
            </w:r>
          </w:p>
        </w:tc>
      </w:tr>
      <w:tr w:rsidR="003A2C6C" w:rsidRPr="00C10350" w14:paraId="274A3E85" w14:textId="77777777" w:rsidTr="0072485E">
        <w:tc>
          <w:tcPr>
            <w:tcW w:w="9972" w:type="dxa"/>
          </w:tcPr>
          <w:p w14:paraId="04FC6A9B" w14:textId="1EB50F0B" w:rsidR="003A2C6C" w:rsidRPr="00C10350" w:rsidRDefault="003A2C6C" w:rsidP="003A2C6C">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Defines magnitude and provides some explanation of the concept.</w:t>
            </w:r>
            <w:r w:rsidR="004E7F97">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 May make some reference to the variations in magnitude and/or the relevant scale and/or units of measurement.</w:t>
            </w:r>
          </w:p>
        </w:tc>
        <w:tc>
          <w:tcPr>
            <w:tcW w:w="802" w:type="dxa"/>
          </w:tcPr>
          <w:p w14:paraId="629272C8" w14:textId="279441B9" w:rsidR="003A2C6C" w:rsidRPr="00C10350" w:rsidRDefault="003A2C6C" w:rsidP="003A2C6C">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3A2C6C" w:rsidRPr="00C10350" w14:paraId="350BCBC1" w14:textId="77777777" w:rsidTr="0072485E">
        <w:tc>
          <w:tcPr>
            <w:tcW w:w="9972" w:type="dxa"/>
          </w:tcPr>
          <w:p w14:paraId="711991DE" w14:textId="39A0B575" w:rsidR="003A2C6C" w:rsidRPr="00C10350" w:rsidRDefault="003A2C6C" w:rsidP="003A2C6C">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A limited understanding of the concept of magnitude is shown.</w:t>
            </w:r>
          </w:p>
        </w:tc>
        <w:tc>
          <w:tcPr>
            <w:tcW w:w="802" w:type="dxa"/>
          </w:tcPr>
          <w:p w14:paraId="7CFDF0CC" w14:textId="7DAA15BE" w:rsidR="003A2C6C" w:rsidRPr="00C10350" w:rsidRDefault="003A2C6C" w:rsidP="003A2C6C">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3A2C6C" w:rsidRPr="00C10350" w14:paraId="1EAC4A76" w14:textId="77777777" w:rsidTr="0072485E">
        <w:tc>
          <w:tcPr>
            <w:tcW w:w="9972" w:type="dxa"/>
          </w:tcPr>
          <w:p w14:paraId="5A9823BB" w14:textId="56CB6D9C" w:rsidR="003A2C6C" w:rsidRPr="00C10350" w:rsidRDefault="003A2C6C" w:rsidP="003A2C6C">
            <w:pPr>
              <w:spacing w:before="120" w:after="120" w:line="240" w:lineRule="auto"/>
              <w:ind w:right="113"/>
              <w:jc w:val="both"/>
              <w:rPr>
                <w:rFonts w:ascii="Arial" w:hAnsi="Arial" w:cs="Arial"/>
                <w:bCs/>
                <w:sz w:val="24"/>
                <w:szCs w:val="24"/>
              </w:rPr>
            </w:pPr>
            <w:r>
              <w:rPr>
                <w:rFonts w:ascii="Arial" w:hAnsi="Arial" w:cs="Arial"/>
                <w:bCs/>
                <w:sz w:val="24"/>
                <w:szCs w:val="24"/>
              </w:rPr>
              <w:t>No relevant understanding of magnitude is shown.</w:t>
            </w:r>
          </w:p>
        </w:tc>
        <w:tc>
          <w:tcPr>
            <w:tcW w:w="802" w:type="dxa"/>
          </w:tcPr>
          <w:p w14:paraId="199FB33F" w14:textId="01111B6E" w:rsidR="003A2C6C" w:rsidRPr="00C10350" w:rsidRDefault="003A2C6C" w:rsidP="003A2C6C">
            <w:pPr>
              <w:spacing w:before="120" w:after="120" w:line="240" w:lineRule="auto"/>
              <w:ind w:right="-108"/>
              <w:jc w:val="center"/>
              <w:rPr>
                <w:rFonts w:ascii="Arial" w:hAnsi="Arial" w:cs="Arial"/>
                <w:bCs/>
                <w:sz w:val="24"/>
                <w:szCs w:val="24"/>
              </w:rPr>
            </w:pPr>
            <w:r>
              <w:rPr>
                <w:rFonts w:ascii="Arial" w:hAnsi="Arial" w:cs="Arial"/>
                <w:bCs/>
                <w:sz w:val="24"/>
                <w:szCs w:val="24"/>
              </w:rPr>
              <w:t>0</w:t>
            </w:r>
          </w:p>
        </w:tc>
      </w:tr>
      <w:tr w:rsidR="003A2C6C" w:rsidRPr="00C10350" w14:paraId="63C7C090" w14:textId="77777777" w:rsidTr="0072485E">
        <w:tc>
          <w:tcPr>
            <w:tcW w:w="9972" w:type="dxa"/>
          </w:tcPr>
          <w:p w14:paraId="52B14AC9" w14:textId="77777777" w:rsidR="003A2C6C" w:rsidRPr="00C10350" w:rsidRDefault="003A2C6C" w:rsidP="003A2C6C">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802" w:type="dxa"/>
          </w:tcPr>
          <w:p w14:paraId="768EEA84" w14:textId="0855F2C0" w:rsidR="003A2C6C" w:rsidRPr="00C10350" w:rsidRDefault="003A2C6C" w:rsidP="003A2C6C">
            <w:pPr>
              <w:spacing w:before="120" w:after="120" w:line="240" w:lineRule="auto"/>
              <w:ind w:right="-108"/>
              <w:jc w:val="center"/>
              <w:rPr>
                <w:rFonts w:ascii="Arial" w:hAnsi="Arial" w:cs="Arial"/>
                <w:b/>
                <w:bCs/>
                <w:sz w:val="24"/>
                <w:szCs w:val="24"/>
              </w:rPr>
            </w:pPr>
            <w:r>
              <w:rPr>
                <w:rFonts w:ascii="Arial" w:hAnsi="Arial" w:cs="Arial"/>
                <w:b/>
                <w:bCs/>
                <w:sz w:val="24"/>
                <w:szCs w:val="24"/>
              </w:rPr>
              <w:t>4</w:t>
            </w:r>
          </w:p>
        </w:tc>
      </w:tr>
    </w:tbl>
    <w:p w14:paraId="2619BE52" w14:textId="77777777" w:rsidR="00AB5D69" w:rsidRDefault="00AB5D69">
      <w:pPr>
        <w:spacing w:after="0" w:line="240" w:lineRule="auto"/>
        <w:rPr>
          <w:rFonts w:ascii="Arial" w:hAnsi="Arial" w:cs="Arial"/>
          <w:bCs/>
          <w:sz w:val="24"/>
          <w:szCs w:val="24"/>
        </w:rPr>
      </w:pPr>
    </w:p>
    <w:p w14:paraId="44A71DD4" w14:textId="77777777" w:rsidR="00AB5D69" w:rsidRDefault="00AB5D69">
      <w:pPr>
        <w:spacing w:after="0" w:line="240" w:lineRule="auto"/>
        <w:rPr>
          <w:rFonts w:ascii="Arial" w:hAnsi="Arial" w:cs="Arial"/>
          <w:bCs/>
          <w:sz w:val="24"/>
          <w:szCs w:val="24"/>
        </w:rPr>
      </w:pPr>
      <w:r>
        <w:rPr>
          <w:rFonts w:ascii="Arial" w:hAnsi="Arial" w:cs="Arial"/>
          <w:bCs/>
          <w:sz w:val="24"/>
          <w:szCs w:val="24"/>
        </w:rPr>
        <w:br w:type="page"/>
      </w:r>
    </w:p>
    <w:p w14:paraId="42F78678" w14:textId="434297B7" w:rsidR="00AB5D69" w:rsidRDefault="00AB5D69" w:rsidP="00156010">
      <w:pPr>
        <w:spacing w:after="0" w:line="240" w:lineRule="auto"/>
        <w:ind w:left="-709"/>
        <w:rPr>
          <w:rFonts w:ascii="Arial" w:hAnsi="Arial" w:cs="Arial"/>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45440" behindDoc="0" locked="0" layoutInCell="1" allowOverlap="1" wp14:anchorId="3B0F4372" wp14:editId="2CC322E1">
                <wp:simplePos x="0" y="0"/>
                <wp:positionH relativeFrom="column">
                  <wp:posOffset>-420896</wp:posOffset>
                </wp:positionH>
                <wp:positionV relativeFrom="paragraph">
                  <wp:posOffset>208915</wp:posOffset>
                </wp:positionV>
                <wp:extent cx="6677025" cy="771896"/>
                <wp:effectExtent l="0" t="0" r="28575" b="2857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771896"/>
                        </a:xfrm>
                        <a:prstGeom prst="rect">
                          <a:avLst/>
                        </a:prstGeom>
                        <a:solidFill>
                          <a:srgbClr val="FFFFFF"/>
                        </a:solidFill>
                        <a:ln w="9525">
                          <a:solidFill>
                            <a:schemeClr val="tx1"/>
                          </a:solidFill>
                          <a:miter lim="800000"/>
                          <a:headEnd/>
                          <a:tailEnd/>
                        </a:ln>
                      </wps:spPr>
                      <wps:txbx>
                        <w:txbxContent>
                          <w:p w14:paraId="4E255115" w14:textId="4025FA13" w:rsidR="00783897" w:rsidRPr="00380EC8" w:rsidRDefault="00783897" w:rsidP="002F27CE">
                            <w:pPr>
                              <w:tabs>
                                <w:tab w:val="left" w:pos="8505"/>
                              </w:tabs>
                              <w:spacing w:after="0" w:line="240" w:lineRule="auto"/>
                              <w:rPr>
                                <w:rFonts w:ascii="Arial" w:hAnsi="Arial" w:cs="Arial"/>
                                <w:b/>
                                <w:sz w:val="24"/>
                                <w:szCs w:val="24"/>
                              </w:rPr>
                            </w:pPr>
                            <w:r w:rsidRPr="00380EC8">
                              <w:rPr>
                                <w:rFonts w:ascii="Arial" w:hAnsi="Arial" w:cs="Arial"/>
                                <w:b/>
                                <w:sz w:val="24"/>
                                <w:szCs w:val="24"/>
                              </w:rPr>
                              <w:t xml:space="preserve">Question </w:t>
                            </w:r>
                            <w:r>
                              <w:rPr>
                                <w:rFonts w:ascii="Arial" w:hAnsi="Arial" w:cs="Arial"/>
                                <w:b/>
                                <w:sz w:val="24"/>
                                <w:szCs w:val="24"/>
                              </w:rPr>
                              <w:t>32</w:t>
                            </w:r>
                            <w:r>
                              <w:rPr>
                                <w:rFonts w:ascii="Arial" w:hAnsi="Arial" w:cs="Arial"/>
                                <w:b/>
                                <w:sz w:val="24"/>
                                <w:szCs w:val="24"/>
                              </w:rPr>
                              <w:tab/>
                              <w:t>(6 marks)</w:t>
                            </w:r>
                            <w:r w:rsidRPr="00420749">
                              <w:rPr>
                                <w:noProof/>
                                <w:lang w:val="en-US"/>
                              </w:rPr>
                              <w:t xml:space="preserve"> </w:t>
                            </w:r>
                          </w:p>
                          <w:p w14:paraId="08A47DEE" w14:textId="77777777" w:rsidR="00783897" w:rsidRDefault="00783897" w:rsidP="002F27CE">
                            <w:pPr>
                              <w:spacing w:after="0" w:line="240" w:lineRule="auto"/>
                              <w:rPr>
                                <w:rFonts w:ascii="Arial" w:hAnsi="Arial" w:cs="Arial"/>
                                <w:sz w:val="24"/>
                                <w:szCs w:val="24"/>
                              </w:rPr>
                            </w:pPr>
                          </w:p>
                          <w:p w14:paraId="26A0AF9E" w14:textId="1FFC52ED" w:rsidR="00783897" w:rsidRPr="0062597B" w:rsidRDefault="00783897" w:rsidP="0062597B">
                            <w:pPr>
                              <w:pStyle w:val="ListParagraph"/>
                              <w:ind w:left="0"/>
                              <w:rPr>
                                <w:rFonts w:ascii="Arial" w:hAnsi="Arial" w:cs="Arial"/>
                              </w:rPr>
                            </w:pPr>
                            <w:r>
                              <w:rPr>
                                <w:rFonts w:ascii="Arial" w:hAnsi="Arial" w:cs="Arial"/>
                              </w:rPr>
                              <w:t>Explain</w:t>
                            </w:r>
                            <w:r w:rsidRPr="005D682A">
                              <w:rPr>
                                <w:rFonts w:ascii="Arial" w:hAnsi="Arial" w:cs="Arial"/>
                              </w:rPr>
                              <w:t xml:space="preserve"> </w:t>
                            </w:r>
                            <w:r>
                              <w:rPr>
                                <w:rFonts w:ascii="Arial" w:hAnsi="Arial" w:cs="Arial"/>
                              </w:rPr>
                              <w:t>the role of spatial technologies in the study of natural and ecological hazards.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F4372" id="_x0000_s1040" type="#_x0000_t202" style="position:absolute;left:0;text-align:left;margin-left:-33.15pt;margin-top:16.45pt;width:525.75pt;height:60.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" strokecolor="black [3213]">
                <v:textbox>
                  <w:txbxContent>
                    <w:p w14:paraId="4E255115" w14:textId="4025FA13" w:rsidR="00783897" w:rsidRPr="00380EC8" w:rsidRDefault="00783897" w:rsidP="002F27CE">
                      <w:pPr>
                        <w:tabs>
                          <w:tab w:val="left" w:pos="8505"/>
                        </w:tabs>
                        <w:spacing w:after="0" w:line="240" w:lineRule="auto"/>
                        <w:rPr>
                          <w:rFonts w:ascii="Arial" w:hAnsi="Arial" w:cs="Arial"/>
                          <w:b/>
                          <w:sz w:val="24"/>
                          <w:szCs w:val="24"/>
                        </w:rPr>
                      </w:pPr>
                      <w:r w:rsidRPr="00380EC8">
                        <w:rPr>
                          <w:rFonts w:ascii="Arial" w:hAnsi="Arial" w:cs="Arial"/>
                          <w:b/>
                          <w:sz w:val="24"/>
                          <w:szCs w:val="24"/>
                        </w:rPr>
                        <w:t xml:space="preserve">Question </w:t>
                      </w:r>
                      <w:r>
                        <w:rPr>
                          <w:rFonts w:ascii="Arial" w:hAnsi="Arial" w:cs="Arial"/>
                          <w:b/>
                          <w:sz w:val="24"/>
                          <w:szCs w:val="24"/>
                        </w:rPr>
                        <w:t>32</w:t>
                      </w:r>
                      <w:r>
                        <w:rPr>
                          <w:rFonts w:ascii="Arial" w:hAnsi="Arial" w:cs="Arial"/>
                          <w:b/>
                          <w:sz w:val="24"/>
                          <w:szCs w:val="24"/>
                        </w:rPr>
                        <w:tab/>
                        <w:t>(6 marks)</w:t>
                      </w:r>
                      <w:r w:rsidRPr="00420749">
                        <w:rPr>
                          <w:noProof/>
                          <w:lang w:val="en-US"/>
                        </w:rPr>
                        <w:t xml:space="preserve"> </w:t>
                      </w:r>
                    </w:p>
                    <w:p w14:paraId="08A47DEE" w14:textId="77777777" w:rsidR="00783897" w:rsidRDefault="00783897" w:rsidP="002F27CE">
                      <w:pPr>
                        <w:spacing w:after="0" w:line="240" w:lineRule="auto"/>
                        <w:rPr>
                          <w:rFonts w:ascii="Arial" w:hAnsi="Arial" w:cs="Arial"/>
                          <w:sz w:val="24"/>
                          <w:szCs w:val="24"/>
                        </w:rPr>
                      </w:pPr>
                    </w:p>
                    <w:p w14:paraId="26A0AF9E" w14:textId="1FFC52ED" w:rsidR="00783897" w:rsidRPr="0062597B" w:rsidRDefault="00783897" w:rsidP="0062597B">
                      <w:pPr>
                        <w:pStyle w:val="ListParagraph"/>
                        <w:ind w:left="0"/>
                        <w:rPr>
                          <w:rFonts w:ascii="Arial" w:hAnsi="Arial" w:cs="Arial"/>
                        </w:rPr>
                      </w:pPr>
                      <w:r>
                        <w:rPr>
                          <w:rFonts w:ascii="Arial" w:hAnsi="Arial" w:cs="Arial"/>
                        </w:rPr>
                        <w:t>Explain</w:t>
                      </w:r>
                      <w:r w:rsidRPr="005D682A">
                        <w:rPr>
                          <w:rFonts w:ascii="Arial" w:hAnsi="Arial" w:cs="Arial"/>
                        </w:rPr>
                        <w:t xml:space="preserve"> </w:t>
                      </w:r>
                      <w:r>
                        <w:rPr>
                          <w:rFonts w:ascii="Arial" w:hAnsi="Arial" w:cs="Arial"/>
                        </w:rPr>
                        <w:t>the role of spatial technologies in the study of natural and ecological hazards.</w:t>
                      </w:r>
                    </w:p>
                  </w:txbxContent>
                </v:textbox>
              </v:shape>
            </w:pict>
          </mc:Fallback>
        </mc:AlternateContent>
      </w:r>
    </w:p>
    <w:p w14:paraId="6CC33326" w14:textId="77777777" w:rsidR="00156010" w:rsidRPr="00E95A10" w:rsidRDefault="00156010" w:rsidP="00156010">
      <w:pPr>
        <w:spacing w:after="0" w:line="240" w:lineRule="auto"/>
        <w:ind w:left="-709"/>
        <w:rPr>
          <w:rFonts w:ascii="Arial" w:hAnsi="Arial" w:cs="Arial"/>
          <w:sz w:val="24"/>
          <w:szCs w:val="24"/>
        </w:rPr>
      </w:pPr>
    </w:p>
    <w:p w14:paraId="2CEE7A5E" w14:textId="77777777" w:rsidR="00AB5D69" w:rsidRPr="00E95A10" w:rsidRDefault="00AB5D69" w:rsidP="00AB5D69">
      <w:pPr>
        <w:spacing w:after="0"/>
        <w:ind w:left="-709" w:right="-426"/>
        <w:jc w:val="both"/>
        <w:rPr>
          <w:rFonts w:ascii="Arial" w:hAnsi="Arial" w:cs="Arial"/>
          <w:sz w:val="24"/>
          <w:szCs w:val="24"/>
        </w:rPr>
      </w:pPr>
    </w:p>
    <w:p w14:paraId="53D93AA5" w14:textId="77777777" w:rsidR="00AB5D69" w:rsidRPr="00E95A10" w:rsidRDefault="00AB5D69" w:rsidP="00AB5D69">
      <w:pPr>
        <w:spacing w:after="0"/>
        <w:ind w:left="-709" w:right="-426"/>
        <w:jc w:val="both"/>
        <w:rPr>
          <w:rFonts w:ascii="Arial" w:hAnsi="Arial" w:cs="Arial"/>
          <w:sz w:val="24"/>
          <w:szCs w:val="24"/>
        </w:rPr>
      </w:pPr>
    </w:p>
    <w:p w14:paraId="4FABA541" w14:textId="77777777" w:rsidR="00AB5D69" w:rsidRPr="00E95A10" w:rsidRDefault="00AB5D69" w:rsidP="00AB5D69">
      <w:pPr>
        <w:spacing w:after="0"/>
        <w:ind w:left="-709" w:right="-426"/>
        <w:jc w:val="both"/>
        <w:rPr>
          <w:rFonts w:ascii="Arial" w:hAnsi="Arial" w:cs="Arial"/>
          <w:sz w:val="24"/>
          <w:szCs w:val="24"/>
        </w:rPr>
      </w:pPr>
    </w:p>
    <w:p w14:paraId="06EF9C3D" w14:textId="77777777" w:rsidR="00AB5D69" w:rsidRPr="00E95A10" w:rsidRDefault="00AB5D69" w:rsidP="00AB5D69">
      <w:pPr>
        <w:widowControl w:val="0"/>
        <w:autoSpaceDE w:val="0"/>
        <w:autoSpaceDN w:val="0"/>
        <w:adjustRightInd w:val="0"/>
        <w:spacing w:after="0" w:line="240" w:lineRule="auto"/>
        <w:ind w:right="-426"/>
        <w:rPr>
          <w:rFonts w:ascii="Arial" w:hAnsi="Arial" w:cs="Arial"/>
          <w:bCs/>
          <w:sz w:val="24"/>
          <w:szCs w:val="24"/>
        </w:rPr>
      </w:pPr>
    </w:p>
    <w:p w14:paraId="6ACD8716" w14:textId="4FB30F53" w:rsidR="00AB5D69" w:rsidRDefault="00AB5D69" w:rsidP="00AB5D69">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235FB31A" w14:textId="6B470B6B" w:rsidR="00AD249C" w:rsidRPr="00AD249C" w:rsidRDefault="0072485E" w:rsidP="00AB5D69">
      <w:pPr>
        <w:spacing w:after="0" w:line="240" w:lineRule="auto"/>
        <w:ind w:left="-709" w:right="142"/>
        <w:rPr>
          <w:rFonts w:ascii="Arial" w:hAnsi="Arial" w:cs="Arial"/>
          <w:sz w:val="24"/>
          <w:szCs w:val="24"/>
        </w:rPr>
      </w:pPr>
      <w:r>
        <w:rPr>
          <w:rFonts w:ascii="Arial" w:hAnsi="Arial" w:cs="Arial"/>
          <w:sz w:val="24"/>
          <w:szCs w:val="24"/>
        </w:rPr>
        <w:t>T</w:t>
      </w:r>
      <w:r w:rsidR="00AD249C" w:rsidRPr="00AD249C">
        <w:rPr>
          <w:rFonts w:ascii="Arial" w:hAnsi="Arial" w:cs="Arial"/>
          <w:sz w:val="24"/>
          <w:szCs w:val="24"/>
        </w:rPr>
        <w:t>he role of spatial technologies in the study of natural and ecological hazards</w:t>
      </w:r>
      <w:r>
        <w:rPr>
          <w:rFonts w:ascii="Arial" w:hAnsi="Arial" w:cs="Arial"/>
          <w:sz w:val="24"/>
          <w:szCs w:val="24"/>
        </w:rPr>
        <w:t>.</w:t>
      </w:r>
    </w:p>
    <w:p w14:paraId="69C43B65" w14:textId="77777777" w:rsidR="00AB5D69" w:rsidRPr="00E95A10" w:rsidRDefault="00AB5D69" w:rsidP="00AB5D69">
      <w:pPr>
        <w:spacing w:after="0" w:line="240" w:lineRule="auto"/>
        <w:ind w:left="-709" w:right="142"/>
        <w:rPr>
          <w:rFonts w:ascii="Arial" w:hAnsi="Arial" w:cs="Arial"/>
          <w:b/>
          <w:bCs/>
          <w:sz w:val="24"/>
          <w:szCs w:val="24"/>
        </w:rPr>
      </w:pPr>
    </w:p>
    <w:p w14:paraId="1964057F" w14:textId="77777777" w:rsidR="000B4B34" w:rsidRDefault="00AB5D69" w:rsidP="000B4B34">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6CE9FD8B" w14:textId="225290A3" w:rsidR="000B4B34" w:rsidRPr="0072485E" w:rsidRDefault="000B4B34" w:rsidP="0072485E">
      <w:pPr>
        <w:spacing w:after="0" w:line="240" w:lineRule="auto"/>
        <w:ind w:left="426" w:hanging="1135"/>
        <w:rPr>
          <w:rFonts w:ascii="Arial" w:hAnsi="Arial" w:cs="Arial"/>
          <w:b/>
          <w:bCs/>
          <w:sz w:val="24"/>
          <w:szCs w:val="24"/>
        </w:rPr>
      </w:pPr>
      <w:r w:rsidRPr="0072485E">
        <w:rPr>
          <w:rFonts w:ascii="Arial" w:hAnsi="Arial" w:cs="Arial"/>
          <w:i/>
          <w:iCs/>
          <w:sz w:val="24"/>
          <w:szCs w:val="24"/>
        </w:rPr>
        <w:t>Explain</w:t>
      </w:r>
      <w:r w:rsidRPr="0072485E">
        <w:rPr>
          <w:rFonts w:ascii="Arial" w:hAnsi="Arial" w:cs="Arial"/>
          <w:sz w:val="24"/>
          <w:szCs w:val="24"/>
        </w:rPr>
        <w:t>:</w:t>
      </w:r>
      <w:r w:rsidR="0072485E" w:rsidRPr="0072485E">
        <w:rPr>
          <w:rFonts w:ascii="Arial" w:hAnsi="Arial" w:cs="Arial"/>
          <w:b/>
          <w:bCs/>
          <w:sz w:val="24"/>
          <w:szCs w:val="24"/>
        </w:rPr>
        <w:tab/>
      </w:r>
      <w:r w:rsidR="0072485E">
        <w:rPr>
          <w:rFonts w:ascii="Arial" w:hAnsi="Arial" w:cs="Arial"/>
          <w:sz w:val="24"/>
          <w:szCs w:val="24"/>
        </w:rPr>
        <w:t>r</w:t>
      </w:r>
      <w:r w:rsidRPr="0072485E">
        <w:rPr>
          <w:rFonts w:ascii="Arial" w:hAnsi="Arial" w:cs="Arial"/>
          <w:sz w:val="24"/>
          <w:szCs w:val="24"/>
        </w:rPr>
        <w:t>elate cause and effect; make the relationships between things evident; provide why and/or how.</w:t>
      </w:r>
    </w:p>
    <w:p w14:paraId="0D9F77B3" w14:textId="77777777" w:rsidR="00AB5D69" w:rsidRPr="00E95A10" w:rsidRDefault="00AB5D69" w:rsidP="00AB5D69">
      <w:pPr>
        <w:spacing w:after="0" w:line="240" w:lineRule="auto"/>
        <w:ind w:left="-709" w:right="142"/>
        <w:rPr>
          <w:rFonts w:ascii="Arial" w:hAnsi="Arial" w:cs="Arial"/>
          <w:bCs/>
          <w:sz w:val="24"/>
          <w:szCs w:val="24"/>
        </w:rPr>
      </w:pPr>
    </w:p>
    <w:p w14:paraId="0CDC7EA0" w14:textId="54837496" w:rsidR="00AB5D69" w:rsidRPr="0062597B" w:rsidRDefault="00AB5D69" w:rsidP="0062597B">
      <w:pPr>
        <w:spacing w:after="0" w:line="240" w:lineRule="auto"/>
        <w:ind w:left="-709" w:right="142"/>
        <w:jc w:val="both"/>
        <w:rPr>
          <w:rFonts w:ascii="Arial" w:hAnsi="Arial" w:cs="Arial"/>
          <w:b/>
          <w:bCs/>
          <w:sz w:val="24"/>
          <w:szCs w:val="24"/>
        </w:rPr>
      </w:pPr>
      <w:r w:rsidRPr="00C10350">
        <w:rPr>
          <w:rFonts w:ascii="Arial" w:hAnsi="Arial" w:cs="Arial"/>
          <w:b/>
          <w:bCs/>
          <w:sz w:val="24"/>
          <w:szCs w:val="24"/>
        </w:rPr>
        <w:t>Teacher Notes:</w:t>
      </w:r>
    </w:p>
    <w:p w14:paraId="01F27002" w14:textId="10F539E5" w:rsidR="00AB5D69" w:rsidRPr="00991834" w:rsidRDefault="00AD249C" w:rsidP="0062597B">
      <w:pPr>
        <w:spacing w:before="20" w:after="0" w:line="264" w:lineRule="auto"/>
        <w:ind w:left="-709" w:right="-425"/>
        <w:jc w:val="both"/>
        <w:rPr>
          <w:rFonts w:ascii="Arial" w:hAnsi="Arial" w:cs="Arial"/>
          <w:bCs/>
          <w:sz w:val="24"/>
          <w:szCs w:val="24"/>
        </w:rPr>
      </w:pPr>
      <w:r w:rsidRPr="00991834">
        <w:rPr>
          <w:rFonts w:ascii="Arial" w:hAnsi="Arial" w:cs="Arial"/>
          <w:bCs/>
          <w:sz w:val="24"/>
          <w:szCs w:val="24"/>
        </w:rPr>
        <w:t xml:space="preserve">Spatial technologies are </w:t>
      </w:r>
      <w:r w:rsidR="008A2324" w:rsidRPr="00991834">
        <w:rPr>
          <w:rFonts w:ascii="Arial" w:hAnsi="Arial" w:cs="Arial"/>
          <w:bCs/>
          <w:sz w:val="24"/>
          <w:szCs w:val="24"/>
        </w:rPr>
        <w:t>central</w:t>
      </w:r>
      <w:r w:rsidRPr="00991834">
        <w:rPr>
          <w:rFonts w:ascii="Arial" w:hAnsi="Arial" w:cs="Arial"/>
          <w:bCs/>
          <w:sz w:val="24"/>
          <w:szCs w:val="24"/>
        </w:rPr>
        <w:t xml:space="preserve"> to the study of natural hazards in a variety of ways:</w:t>
      </w:r>
    </w:p>
    <w:p w14:paraId="162CA524" w14:textId="521C813F" w:rsidR="008A2324" w:rsidRPr="00991834" w:rsidRDefault="008A2324" w:rsidP="00932E88">
      <w:pPr>
        <w:pStyle w:val="ListParagraph"/>
        <w:numPr>
          <w:ilvl w:val="0"/>
          <w:numId w:val="19"/>
        </w:numPr>
        <w:spacing w:before="20" w:line="264" w:lineRule="auto"/>
        <w:ind w:right="-425"/>
        <w:contextualSpacing w:val="0"/>
        <w:jc w:val="both"/>
        <w:rPr>
          <w:rFonts w:ascii="Arial" w:hAnsi="Arial" w:cs="Arial"/>
          <w:bCs/>
        </w:rPr>
      </w:pPr>
      <w:r w:rsidRPr="00991834">
        <w:rPr>
          <w:rFonts w:ascii="Arial" w:hAnsi="Arial" w:cs="Arial"/>
          <w:bCs/>
        </w:rPr>
        <w:t xml:space="preserve">Geographic Information Systems (GIS) such as </w:t>
      </w:r>
      <w:r w:rsidRPr="00991834">
        <w:rPr>
          <w:rFonts w:ascii="Arial" w:hAnsi="Arial" w:cs="Arial"/>
          <w:bCs/>
          <w:i/>
          <w:iCs/>
        </w:rPr>
        <w:t>Google</w:t>
      </w:r>
      <w:r w:rsidRPr="00991834">
        <w:rPr>
          <w:rFonts w:ascii="Arial" w:hAnsi="Arial" w:cs="Arial"/>
          <w:bCs/>
        </w:rPr>
        <w:t xml:space="preserve"> </w:t>
      </w:r>
      <w:r w:rsidRPr="00991834">
        <w:rPr>
          <w:rFonts w:ascii="Arial" w:hAnsi="Arial" w:cs="Arial"/>
          <w:bCs/>
          <w:i/>
          <w:iCs/>
        </w:rPr>
        <w:t>Earth</w:t>
      </w:r>
      <w:r w:rsidRPr="00991834">
        <w:rPr>
          <w:rFonts w:ascii="Arial" w:hAnsi="Arial" w:cs="Arial"/>
          <w:bCs/>
        </w:rPr>
        <w:t xml:space="preserve"> may be used to track and predict the spatial extent of a given hazard.</w:t>
      </w:r>
    </w:p>
    <w:p w14:paraId="7851C2EA" w14:textId="08D26580" w:rsidR="008A2324" w:rsidRPr="00AB4BB7" w:rsidRDefault="008A2324" w:rsidP="00932E88">
      <w:pPr>
        <w:pStyle w:val="ListParagraph"/>
        <w:numPr>
          <w:ilvl w:val="0"/>
          <w:numId w:val="19"/>
        </w:numPr>
        <w:spacing w:before="20" w:line="264" w:lineRule="auto"/>
        <w:ind w:right="-425"/>
        <w:contextualSpacing w:val="0"/>
        <w:jc w:val="both"/>
        <w:rPr>
          <w:rFonts w:ascii="Arial" w:hAnsi="Arial" w:cs="Arial"/>
          <w:bCs/>
        </w:rPr>
      </w:pPr>
      <w:r w:rsidRPr="00991834">
        <w:rPr>
          <w:rFonts w:ascii="Arial" w:hAnsi="Arial" w:cs="Arial"/>
          <w:bCs/>
        </w:rPr>
        <w:t>Satellite imagery, aerial photography</w:t>
      </w:r>
      <w:r w:rsidR="00AB4BB7">
        <w:rPr>
          <w:rFonts w:ascii="Arial" w:hAnsi="Arial" w:cs="Arial"/>
          <w:bCs/>
        </w:rPr>
        <w:t xml:space="preserve">, </w:t>
      </w:r>
      <w:r w:rsidRPr="00991834">
        <w:rPr>
          <w:rFonts w:ascii="Arial" w:hAnsi="Arial" w:cs="Arial"/>
          <w:bCs/>
        </w:rPr>
        <w:t>drone images</w:t>
      </w:r>
      <w:r w:rsidR="00AB4BB7">
        <w:rPr>
          <w:rFonts w:ascii="Arial" w:hAnsi="Arial" w:cs="Arial"/>
          <w:bCs/>
        </w:rPr>
        <w:t>, r</w:t>
      </w:r>
      <w:r w:rsidRPr="00AB4BB7">
        <w:rPr>
          <w:rFonts w:ascii="Arial" w:hAnsi="Arial" w:cs="Arial"/>
          <w:bCs/>
        </w:rPr>
        <w:t>adar tracking, infra-red sensing</w:t>
      </w:r>
      <w:r w:rsidR="00AB4BB7">
        <w:rPr>
          <w:rFonts w:ascii="Arial" w:hAnsi="Arial" w:cs="Arial"/>
          <w:bCs/>
        </w:rPr>
        <w:t>, Lidar</w:t>
      </w:r>
      <w:r w:rsidRPr="00AB4BB7">
        <w:rPr>
          <w:rFonts w:ascii="Arial" w:hAnsi="Arial" w:cs="Arial"/>
          <w:bCs/>
        </w:rPr>
        <w:t xml:space="preserve"> and other remote sensing technologies may also provide support both in preparing for and responding to hazards.</w:t>
      </w:r>
    </w:p>
    <w:p w14:paraId="4E483988" w14:textId="78D8A3F3" w:rsidR="0062597B" w:rsidRDefault="008A2324" w:rsidP="00932E88">
      <w:pPr>
        <w:pStyle w:val="ListParagraph"/>
        <w:numPr>
          <w:ilvl w:val="0"/>
          <w:numId w:val="19"/>
        </w:numPr>
        <w:spacing w:before="20" w:line="264" w:lineRule="auto"/>
        <w:ind w:right="-425"/>
        <w:contextualSpacing w:val="0"/>
        <w:jc w:val="both"/>
        <w:rPr>
          <w:rFonts w:ascii="Arial" w:hAnsi="Arial" w:cs="Arial"/>
          <w:bCs/>
        </w:rPr>
      </w:pPr>
      <w:r w:rsidRPr="00991834">
        <w:rPr>
          <w:rFonts w:ascii="Arial" w:hAnsi="Arial" w:cs="Arial"/>
          <w:bCs/>
        </w:rPr>
        <w:t xml:space="preserve">Other data, such as transport routes, topography, weather and climate, soils and vegetation can be overlaid on GIS to ascertain </w:t>
      </w:r>
      <w:r w:rsidR="00F3252F">
        <w:rPr>
          <w:rFonts w:ascii="Arial" w:hAnsi="Arial" w:cs="Arial"/>
          <w:bCs/>
        </w:rPr>
        <w:t xml:space="preserve">the </w:t>
      </w:r>
      <w:r w:rsidRPr="00991834">
        <w:rPr>
          <w:rFonts w:ascii="Arial" w:hAnsi="Arial" w:cs="Arial"/>
          <w:bCs/>
        </w:rPr>
        <w:t>areas most affected by a hazard.</w:t>
      </w:r>
    </w:p>
    <w:p w14:paraId="511F5865" w14:textId="39F02F02" w:rsidR="008A2324" w:rsidRPr="0062597B" w:rsidRDefault="008A2324" w:rsidP="00932E88">
      <w:pPr>
        <w:pStyle w:val="ListParagraph"/>
        <w:numPr>
          <w:ilvl w:val="1"/>
          <w:numId w:val="19"/>
        </w:numPr>
        <w:spacing w:before="20" w:line="264" w:lineRule="auto"/>
        <w:ind w:right="-425"/>
        <w:contextualSpacing w:val="0"/>
        <w:jc w:val="both"/>
        <w:rPr>
          <w:rFonts w:ascii="Arial" w:hAnsi="Arial" w:cs="Arial"/>
          <w:bCs/>
        </w:rPr>
      </w:pPr>
      <w:r w:rsidRPr="0062597B">
        <w:rPr>
          <w:rFonts w:ascii="Arial" w:hAnsi="Arial" w:cs="Arial"/>
          <w:bCs/>
        </w:rPr>
        <w:t>This can then be used to predict secondary impacts such as landslides in the aftermath of earthquakes</w:t>
      </w:r>
      <w:r w:rsidR="0062597B" w:rsidRPr="0062597B">
        <w:rPr>
          <w:rFonts w:ascii="Arial" w:hAnsi="Arial" w:cs="Arial"/>
          <w:bCs/>
        </w:rPr>
        <w:t xml:space="preserve"> and cyclones</w:t>
      </w:r>
      <w:r w:rsidRPr="0062597B">
        <w:rPr>
          <w:rFonts w:ascii="Arial" w:hAnsi="Arial" w:cs="Arial"/>
          <w:bCs/>
        </w:rPr>
        <w:t xml:space="preserve">. </w:t>
      </w:r>
    </w:p>
    <w:p w14:paraId="35AB43C3" w14:textId="065352AE" w:rsidR="008A2324" w:rsidRPr="00991834" w:rsidRDefault="008A2324" w:rsidP="0062597B">
      <w:pPr>
        <w:spacing w:before="20" w:after="0" w:line="264" w:lineRule="auto"/>
        <w:ind w:right="-425"/>
        <w:jc w:val="both"/>
        <w:rPr>
          <w:rFonts w:ascii="Arial" w:hAnsi="Arial" w:cs="Arial"/>
          <w:bCs/>
          <w:sz w:val="24"/>
          <w:szCs w:val="24"/>
        </w:rPr>
      </w:pPr>
    </w:p>
    <w:p w14:paraId="45979196" w14:textId="0F0C6726" w:rsidR="008A2324" w:rsidRPr="00991834" w:rsidRDefault="008A2324" w:rsidP="0062597B">
      <w:pPr>
        <w:spacing w:before="20" w:after="0" w:line="264" w:lineRule="auto"/>
        <w:ind w:left="-709" w:right="-425"/>
        <w:jc w:val="both"/>
        <w:rPr>
          <w:rFonts w:ascii="Arial" w:hAnsi="Arial" w:cs="Arial"/>
          <w:bCs/>
          <w:sz w:val="24"/>
          <w:szCs w:val="24"/>
        </w:rPr>
      </w:pPr>
      <w:r w:rsidRPr="00991834">
        <w:rPr>
          <w:rFonts w:ascii="Arial" w:hAnsi="Arial" w:cs="Arial"/>
          <w:bCs/>
          <w:sz w:val="24"/>
          <w:szCs w:val="24"/>
        </w:rPr>
        <w:t>Spatial technologies are also vital to the study of ecological hazards:</w:t>
      </w:r>
    </w:p>
    <w:p w14:paraId="69DDE8DB" w14:textId="1CDC95CF" w:rsidR="008A2324" w:rsidRDefault="00991834" w:rsidP="00932E88">
      <w:pPr>
        <w:pStyle w:val="ListParagraph"/>
        <w:numPr>
          <w:ilvl w:val="0"/>
          <w:numId w:val="20"/>
        </w:numPr>
        <w:spacing w:before="20" w:line="264" w:lineRule="auto"/>
        <w:ind w:right="-425"/>
        <w:jc w:val="both"/>
        <w:rPr>
          <w:rFonts w:ascii="Arial" w:hAnsi="Arial" w:cs="Arial"/>
          <w:bCs/>
        </w:rPr>
      </w:pPr>
      <w:r w:rsidRPr="00991834">
        <w:rPr>
          <w:rFonts w:ascii="Arial" w:hAnsi="Arial" w:cs="Arial"/>
          <w:bCs/>
        </w:rPr>
        <w:t xml:space="preserve">The capacity for </w:t>
      </w:r>
      <w:r w:rsidR="00F3252F">
        <w:rPr>
          <w:rFonts w:ascii="Arial" w:hAnsi="Arial" w:cs="Arial"/>
          <w:bCs/>
        </w:rPr>
        <w:t>GIS</w:t>
      </w:r>
      <w:r w:rsidRPr="00991834">
        <w:rPr>
          <w:rFonts w:ascii="Arial" w:hAnsi="Arial" w:cs="Arial"/>
          <w:bCs/>
        </w:rPr>
        <w:t xml:space="preserve"> to be used to track and predict the spatial distribution of a given ecological hazard is vital.</w:t>
      </w:r>
    </w:p>
    <w:p w14:paraId="7C7D3D44" w14:textId="2B32EF49" w:rsidR="00991834" w:rsidRPr="0062597B" w:rsidRDefault="0062597B" w:rsidP="00932E88">
      <w:pPr>
        <w:pStyle w:val="ListParagraph"/>
        <w:numPr>
          <w:ilvl w:val="0"/>
          <w:numId w:val="20"/>
        </w:numPr>
        <w:spacing w:before="20" w:line="264" w:lineRule="auto"/>
        <w:ind w:right="-425"/>
        <w:jc w:val="both"/>
        <w:rPr>
          <w:rFonts w:ascii="Arial" w:hAnsi="Arial" w:cs="Arial"/>
          <w:bCs/>
        </w:rPr>
      </w:pPr>
      <w:r>
        <w:rPr>
          <w:rFonts w:ascii="Arial" w:hAnsi="Arial" w:cs="Arial"/>
          <w:bCs/>
        </w:rPr>
        <w:t>As a result of the availability of spatial technologies, g</w:t>
      </w:r>
      <w:r w:rsidR="00991834">
        <w:rPr>
          <w:rFonts w:ascii="Arial" w:hAnsi="Arial" w:cs="Arial"/>
          <w:bCs/>
        </w:rPr>
        <w:t>eographers are now increasingly able to establish links between the spread of ecological hazards and factors such as</w:t>
      </w:r>
      <w:r>
        <w:rPr>
          <w:rFonts w:ascii="Arial" w:hAnsi="Arial" w:cs="Arial"/>
          <w:bCs/>
        </w:rPr>
        <w:t xml:space="preserve"> p</w:t>
      </w:r>
      <w:r w:rsidR="00991834" w:rsidRPr="0062597B">
        <w:rPr>
          <w:rFonts w:ascii="Arial" w:hAnsi="Arial" w:cs="Arial"/>
          <w:bCs/>
        </w:rPr>
        <w:t>opulation density</w:t>
      </w:r>
      <w:r>
        <w:rPr>
          <w:rFonts w:ascii="Arial" w:hAnsi="Arial" w:cs="Arial"/>
          <w:bCs/>
        </w:rPr>
        <w:t>, l</w:t>
      </w:r>
      <w:r w:rsidR="00991834" w:rsidRPr="0062597B">
        <w:rPr>
          <w:rFonts w:ascii="Arial" w:hAnsi="Arial" w:cs="Arial"/>
          <w:bCs/>
        </w:rPr>
        <w:t>evels of economic development</w:t>
      </w:r>
      <w:r>
        <w:rPr>
          <w:rFonts w:ascii="Arial" w:hAnsi="Arial" w:cs="Arial"/>
          <w:bCs/>
        </w:rPr>
        <w:t>, ac</w:t>
      </w:r>
      <w:r w:rsidRPr="0062597B">
        <w:rPr>
          <w:rFonts w:ascii="Arial" w:hAnsi="Arial" w:cs="Arial"/>
          <w:bCs/>
        </w:rPr>
        <w:t>cess to medical care</w:t>
      </w:r>
      <w:r>
        <w:rPr>
          <w:rFonts w:ascii="Arial" w:hAnsi="Arial" w:cs="Arial"/>
          <w:bCs/>
        </w:rPr>
        <w:t>, t</w:t>
      </w:r>
      <w:r w:rsidRPr="0062597B">
        <w:rPr>
          <w:rFonts w:ascii="Arial" w:hAnsi="Arial" w:cs="Arial"/>
          <w:bCs/>
        </w:rPr>
        <w:t>ransport links</w:t>
      </w:r>
      <w:r>
        <w:rPr>
          <w:rFonts w:ascii="Arial" w:hAnsi="Arial" w:cs="Arial"/>
          <w:bCs/>
        </w:rPr>
        <w:t xml:space="preserve"> and the implementation of risk m</w:t>
      </w:r>
      <w:r w:rsidR="00991834" w:rsidRPr="0062597B">
        <w:rPr>
          <w:rFonts w:ascii="Arial" w:hAnsi="Arial" w:cs="Arial"/>
          <w:bCs/>
        </w:rPr>
        <w:t>anagement practices</w:t>
      </w:r>
      <w:r>
        <w:rPr>
          <w:rFonts w:ascii="Arial" w:hAnsi="Arial" w:cs="Arial"/>
          <w:bCs/>
        </w:rPr>
        <w:t>.</w:t>
      </w:r>
    </w:p>
    <w:p w14:paraId="373F9D61" w14:textId="56A9AB67" w:rsidR="0062597B" w:rsidRPr="00991834" w:rsidRDefault="0062597B" w:rsidP="00932E88">
      <w:pPr>
        <w:pStyle w:val="ListParagraph"/>
        <w:numPr>
          <w:ilvl w:val="0"/>
          <w:numId w:val="20"/>
        </w:numPr>
        <w:spacing w:before="20" w:line="264" w:lineRule="auto"/>
        <w:ind w:right="-425"/>
        <w:jc w:val="both"/>
        <w:rPr>
          <w:rFonts w:ascii="Arial" w:hAnsi="Arial" w:cs="Arial"/>
          <w:bCs/>
        </w:rPr>
      </w:pPr>
      <w:r>
        <w:rPr>
          <w:rFonts w:ascii="Arial" w:hAnsi="Arial" w:cs="Arial"/>
          <w:bCs/>
        </w:rPr>
        <w:t xml:space="preserve">The responses to ecological hazards such as, for example, pandemics (eg. COVID-19) and plant-based diseases (such as </w:t>
      </w:r>
      <w:r w:rsidRPr="00F3252F">
        <w:rPr>
          <w:rFonts w:ascii="Arial" w:hAnsi="Arial" w:cs="Arial"/>
          <w:bCs/>
          <w:i/>
          <w:iCs/>
        </w:rPr>
        <w:t>Phytophthora cinnamomi</w:t>
      </w:r>
      <w:r>
        <w:rPr>
          <w:rFonts w:ascii="Arial" w:hAnsi="Arial" w:cs="Arial"/>
          <w:bCs/>
        </w:rPr>
        <w:t>) have benefited greatly from these spatial technologies.</w:t>
      </w:r>
    </w:p>
    <w:p w14:paraId="4CBFB2D3" w14:textId="77777777" w:rsidR="00AB5D69" w:rsidRPr="00E95A10" w:rsidRDefault="00AB5D69" w:rsidP="00AB5D69">
      <w:pPr>
        <w:spacing w:after="0" w:line="240" w:lineRule="auto"/>
        <w:ind w:left="-709" w:right="-426"/>
        <w:jc w:val="both"/>
        <w:rPr>
          <w:rFonts w:ascii="Arial" w:hAnsi="Arial" w:cs="Arial"/>
          <w:bCs/>
          <w:sz w:val="24"/>
          <w:szCs w:val="24"/>
        </w:rPr>
      </w:pPr>
    </w:p>
    <w:p w14:paraId="713C2809" w14:textId="77777777"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572" w:type="dxa"/>
        <w:tblLook w:val="04A0" w:firstRow="1" w:lastRow="0" w:firstColumn="1" w:lastColumn="0" w:noHBand="0" w:noVBand="1"/>
      </w:tblPr>
      <w:tblGrid>
        <w:gridCol w:w="9272"/>
        <w:gridCol w:w="700"/>
        <w:gridCol w:w="802"/>
      </w:tblGrid>
      <w:tr w:rsidR="00AB5D69" w:rsidRPr="00C10350" w14:paraId="0FA96360" w14:textId="77777777" w:rsidTr="0072485E">
        <w:tc>
          <w:tcPr>
            <w:tcW w:w="9972" w:type="dxa"/>
            <w:gridSpan w:val="2"/>
          </w:tcPr>
          <w:p w14:paraId="2BD8DAE1" w14:textId="23C287FD"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r w:rsidR="00E34D2B">
              <w:rPr>
                <w:rFonts w:ascii="Arial" w:hAnsi="Arial" w:cs="Arial"/>
                <w:b/>
                <w:bCs/>
                <w:sz w:val="24"/>
                <w:szCs w:val="24"/>
              </w:rPr>
              <w:t xml:space="preserve"> (for each of natural and ecological hazards)</w:t>
            </w:r>
          </w:p>
        </w:tc>
        <w:tc>
          <w:tcPr>
            <w:tcW w:w="802" w:type="dxa"/>
          </w:tcPr>
          <w:p w14:paraId="3951BC16"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577165A0" w14:textId="77777777" w:rsidTr="0072485E">
        <w:tc>
          <w:tcPr>
            <w:tcW w:w="9972" w:type="dxa"/>
            <w:gridSpan w:val="2"/>
          </w:tcPr>
          <w:p w14:paraId="70560302" w14:textId="2A97372A" w:rsidR="00AB5D69" w:rsidRPr="00C10350" w:rsidRDefault="001774E1"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1774E1">
              <w:rPr>
                <w:rFonts w:ascii="Arial" w:eastAsia="Times New Roman" w:hAnsi="Arial" w:cs="Arial"/>
                <w:sz w:val="24"/>
                <w:szCs w:val="24"/>
                <w:lang w:val="en-US" w:eastAsia="en-AU"/>
              </w:rPr>
              <w:t xml:space="preserve">Correctly </w:t>
            </w:r>
            <w:r>
              <w:rPr>
                <w:rFonts w:ascii="Arial" w:eastAsia="Times New Roman" w:hAnsi="Arial" w:cs="Arial"/>
                <w:sz w:val="24"/>
                <w:szCs w:val="24"/>
                <w:lang w:val="en-US" w:eastAsia="en-AU"/>
              </w:rPr>
              <w:t>explains</w:t>
            </w:r>
            <w:r w:rsidRPr="001774E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multiple aspects of the use of</w:t>
            </w:r>
            <w:r w:rsidRPr="001774E1">
              <w:rPr>
                <w:rFonts w:ascii="Arial" w:eastAsia="Times New Roman" w:hAnsi="Arial" w:cs="Arial"/>
                <w:sz w:val="24"/>
                <w:szCs w:val="24"/>
                <w:lang w:val="en-US" w:eastAsia="en-AU"/>
              </w:rPr>
              <w:t xml:space="preserve"> spatial technolog</w:t>
            </w:r>
            <w:r>
              <w:rPr>
                <w:rFonts w:ascii="Arial" w:eastAsia="Times New Roman" w:hAnsi="Arial" w:cs="Arial"/>
                <w:sz w:val="24"/>
                <w:szCs w:val="24"/>
                <w:lang w:val="en-US" w:eastAsia="en-AU"/>
              </w:rPr>
              <w:t>y</w:t>
            </w:r>
            <w:r w:rsidR="00553FB3">
              <w:rPr>
                <w:rFonts w:ascii="Arial" w:eastAsia="Times New Roman" w:hAnsi="Arial" w:cs="Arial"/>
                <w:sz w:val="24"/>
                <w:szCs w:val="24"/>
                <w:lang w:val="en-US" w:eastAsia="en-AU"/>
              </w:rPr>
              <w:t xml:space="preserve"> in studying hazards.</w:t>
            </w:r>
            <w:r w:rsidRPr="001774E1">
              <w:rPr>
                <w:rFonts w:ascii="Arial" w:eastAsia="Times New Roman" w:hAnsi="Arial" w:cs="Arial"/>
                <w:sz w:val="24"/>
                <w:szCs w:val="24"/>
                <w:lang w:val="en-US" w:eastAsia="en-AU"/>
              </w:rPr>
              <w:t xml:space="preserve"> </w:t>
            </w:r>
            <w:r w:rsidR="0072485E">
              <w:rPr>
                <w:rFonts w:ascii="Arial" w:eastAsia="Times New Roman" w:hAnsi="Arial" w:cs="Arial"/>
                <w:sz w:val="24"/>
                <w:szCs w:val="24"/>
                <w:lang w:val="en-US" w:eastAsia="en-AU"/>
              </w:rPr>
              <w:t xml:space="preserve"> </w:t>
            </w:r>
            <w:r w:rsidR="00553FB3">
              <w:rPr>
                <w:rFonts w:ascii="Arial" w:eastAsia="Times New Roman" w:hAnsi="Arial" w:cs="Arial"/>
                <w:sz w:val="24"/>
                <w:szCs w:val="24"/>
                <w:lang w:val="en-US" w:eastAsia="en-AU"/>
              </w:rPr>
              <w:t>Uses correct geographical terminology and r</w:t>
            </w:r>
            <w:r w:rsidRPr="001774E1">
              <w:rPr>
                <w:rFonts w:ascii="Arial" w:eastAsia="Times New Roman" w:hAnsi="Arial" w:cs="Arial"/>
                <w:sz w:val="24"/>
                <w:szCs w:val="24"/>
                <w:lang w:val="en-US" w:eastAsia="en-AU"/>
              </w:rPr>
              <w:t xml:space="preserve">efers to specific examples to </w:t>
            </w:r>
            <w:r w:rsidR="00553FB3">
              <w:rPr>
                <w:rFonts w:ascii="Arial" w:eastAsia="Times New Roman" w:hAnsi="Arial" w:cs="Arial"/>
                <w:sz w:val="24"/>
                <w:szCs w:val="24"/>
                <w:lang w:val="en-US" w:eastAsia="en-AU"/>
              </w:rPr>
              <w:t>support</w:t>
            </w:r>
            <w:r w:rsidRPr="001774E1">
              <w:rPr>
                <w:rFonts w:ascii="Arial" w:eastAsia="Times New Roman" w:hAnsi="Arial" w:cs="Arial"/>
                <w:sz w:val="24"/>
                <w:szCs w:val="24"/>
                <w:lang w:val="en-US" w:eastAsia="en-AU"/>
              </w:rPr>
              <w:t xml:space="preserve"> </w:t>
            </w:r>
            <w:r w:rsidR="00553FB3">
              <w:rPr>
                <w:rFonts w:ascii="Arial" w:eastAsia="Times New Roman" w:hAnsi="Arial" w:cs="Arial"/>
                <w:sz w:val="24"/>
                <w:szCs w:val="24"/>
                <w:lang w:val="en-US" w:eastAsia="en-AU"/>
              </w:rPr>
              <w:t>the</w:t>
            </w:r>
            <w:r w:rsidRPr="001774E1">
              <w:rPr>
                <w:rFonts w:ascii="Arial" w:eastAsia="Times New Roman" w:hAnsi="Arial" w:cs="Arial"/>
                <w:sz w:val="24"/>
                <w:szCs w:val="24"/>
                <w:lang w:val="en-US" w:eastAsia="en-AU"/>
              </w:rPr>
              <w:t xml:space="preserve"> </w:t>
            </w:r>
            <w:r w:rsidR="00553FB3">
              <w:rPr>
                <w:rFonts w:ascii="Arial" w:eastAsia="Times New Roman" w:hAnsi="Arial" w:cs="Arial"/>
                <w:sz w:val="24"/>
                <w:szCs w:val="24"/>
                <w:lang w:val="en-US" w:eastAsia="en-AU"/>
              </w:rPr>
              <w:t>explanation</w:t>
            </w:r>
            <w:r w:rsidRPr="001774E1">
              <w:rPr>
                <w:rFonts w:ascii="Arial" w:eastAsia="Times New Roman" w:hAnsi="Arial" w:cs="Arial"/>
                <w:sz w:val="24"/>
                <w:szCs w:val="24"/>
                <w:lang w:val="en-US" w:eastAsia="en-AU"/>
              </w:rPr>
              <w:t>.</w:t>
            </w:r>
          </w:p>
        </w:tc>
        <w:tc>
          <w:tcPr>
            <w:tcW w:w="802" w:type="dxa"/>
          </w:tcPr>
          <w:p w14:paraId="2EBE5937" w14:textId="7C417675" w:rsidR="00AB5D69" w:rsidRPr="00C10350" w:rsidRDefault="00553FB3" w:rsidP="00D65F92">
            <w:pPr>
              <w:spacing w:before="120" w:after="120" w:line="240" w:lineRule="auto"/>
              <w:ind w:right="-108"/>
              <w:jc w:val="center"/>
              <w:rPr>
                <w:rFonts w:ascii="Arial" w:hAnsi="Arial" w:cs="Arial"/>
                <w:bCs/>
                <w:sz w:val="24"/>
                <w:szCs w:val="24"/>
              </w:rPr>
            </w:pPr>
            <w:r>
              <w:rPr>
                <w:rFonts w:ascii="Arial" w:hAnsi="Arial" w:cs="Arial"/>
                <w:bCs/>
                <w:sz w:val="24"/>
                <w:szCs w:val="24"/>
              </w:rPr>
              <w:t>3</w:t>
            </w:r>
          </w:p>
        </w:tc>
      </w:tr>
      <w:tr w:rsidR="00553FB3" w:rsidRPr="00C10350" w14:paraId="777A3B9E" w14:textId="77777777" w:rsidTr="0072485E">
        <w:tc>
          <w:tcPr>
            <w:tcW w:w="9972" w:type="dxa"/>
            <w:gridSpan w:val="2"/>
          </w:tcPr>
          <w:p w14:paraId="0FE93CFE" w14:textId="57B226C5" w:rsidR="00553FB3" w:rsidRPr="001774E1" w:rsidRDefault="00553FB3"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1774E1">
              <w:rPr>
                <w:rFonts w:ascii="Arial" w:eastAsia="Times New Roman" w:hAnsi="Arial" w:cs="Arial"/>
                <w:sz w:val="24"/>
                <w:szCs w:val="24"/>
                <w:lang w:val="en-US" w:eastAsia="en-AU"/>
              </w:rPr>
              <w:t xml:space="preserve">Correctly </w:t>
            </w:r>
            <w:r>
              <w:rPr>
                <w:rFonts w:ascii="Arial" w:eastAsia="Times New Roman" w:hAnsi="Arial" w:cs="Arial"/>
                <w:sz w:val="24"/>
                <w:szCs w:val="24"/>
                <w:lang w:val="en-US" w:eastAsia="en-AU"/>
              </w:rPr>
              <w:t>explains</w:t>
            </w:r>
            <w:r w:rsidRPr="001774E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one or more aspects of the use of</w:t>
            </w:r>
            <w:r w:rsidRPr="001774E1">
              <w:rPr>
                <w:rFonts w:ascii="Arial" w:eastAsia="Times New Roman" w:hAnsi="Arial" w:cs="Arial"/>
                <w:sz w:val="24"/>
                <w:szCs w:val="24"/>
                <w:lang w:val="en-US" w:eastAsia="en-AU"/>
              </w:rPr>
              <w:t xml:space="preserve"> spatial technolog</w:t>
            </w:r>
            <w:r>
              <w:rPr>
                <w:rFonts w:ascii="Arial" w:eastAsia="Times New Roman" w:hAnsi="Arial" w:cs="Arial"/>
                <w:sz w:val="24"/>
                <w:szCs w:val="24"/>
                <w:lang w:val="en-US" w:eastAsia="en-AU"/>
              </w:rPr>
              <w:t>y in studying hazards.</w:t>
            </w:r>
            <w:r w:rsidRPr="001774E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Uses some geographical terminology and r</w:t>
            </w:r>
            <w:r w:rsidRPr="001774E1">
              <w:rPr>
                <w:rFonts w:ascii="Arial" w:eastAsia="Times New Roman" w:hAnsi="Arial" w:cs="Arial"/>
                <w:sz w:val="24"/>
                <w:szCs w:val="24"/>
                <w:lang w:val="en-US" w:eastAsia="en-AU"/>
              </w:rPr>
              <w:t xml:space="preserve">efers to </w:t>
            </w:r>
            <w:r>
              <w:rPr>
                <w:rFonts w:ascii="Arial" w:eastAsia="Times New Roman" w:hAnsi="Arial" w:cs="Arial"/>
                <w:sz w:val="24"/>
                <w:szCs w:val="24"/>
                <w:lang w:val="en-US" w:eastAsia="en-AU"/>
              </w:rPr>
              <w:t xml:space="preserve">an </w:t>
            </w:r>
            <w:r w:rsidRPr="001774E1">
              <w:rPr>
                <w:rFonts w:ascii="Arial" w:eastAsia="Times New Roman" w:hAnsi="Arial" w:cs="Arial"/>
                <w:sz w:val="24"/>
                <w:szCs w:val="24"/>
                <w:lang w:val="en-US" w:eastAsia="en-AU"/>
              </w:rPr>
              <w:t xml:space="preserve">examples to </w:t>
            </w:r>
            <w:r>
              <w:rPr>
                <w:rFonts w:ascii="Arial" w:eastAsia="Times New Roman" w:hAnsi="Arial" w:cs="Arial"/>
                <w:sz w:val="24"/>
                <w:szCs w:val="24"/>
                <w:lang w:val="en-US" w:eastAsia="en-AU"/>
              </w:rPr>
              <w:t>support</w:t>
            </w:r>
            <w:r w:rsidRPr="001774E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explanation</w:t>
            </w:r>
            <w:r w:rsidRPr="001774E1">
              <w:rPr>
                <w:rFonts w:ascii="Arial" w:eastAsia="Times New Roman" w:hAnsi="Arial" w:cs="Arial"/>
                <w:sz w:val="24"/>
                <w:szCs w:val="24"/>
                <w:lang w:val="en-US" w:eastAsia="en-AU"/>
              </w:rPr>
              <w:t>.</w:t>
            </w:r>
          </w:p>
        </w:tc>
        <w:tc>
          <w:tcPr>
            <w:tcW w:w="802" w:type="dxa"/>
          </w:tcPr>
          <w:p w14:paraId="01D585CA" w14:textId="766A5E89" w:rsidR="00553FB3" w:rsidRPr="00C10350" w:rsidRDefault="00553FB3" w:rsidP="00D65F92">
            <w:pPr>
              <w:spacing w:before="120" w:after="120" w:line="240" w:lineRule="auto"/>
              <w:ind w:right="-108"/>
              <w:jc w:val="center"/>
              <w:rPr>
                <w:rFonts w:ascii="Arial" w:hAnsi="Arial" w:cs="Arial"/>
                <w:bCs/>
                <w:sz w:val="24"/>
                <w:szCs w:val="24"/>
              </w:rPr>
            </w:pPr>
            <w:r>
              <w:rPr>
                <w:rFonts w:ascii="Arial" w:hAnsi="Arial" w:cs="Arial"/>
                <w:bCs/>
                <w:sz w:val="24"/>
                <w:szCs w:val="24"/>
              </w:rPr>
              <w:t>2</w:t>
            </w:r>
          </w:p>
        </w:tc>
      </w:tr>
      <w:tr w:rsidR="00553FB3" w:rsidRPr="00C10350" w14:paraId="28E8F8EB" w14:textId="77777777" w:rsidTr="0072485E">
        <w:tc>
          <w:tcPr>
            <w:tcW w:w="9972" w:type="dxa"/>
            <w:gridSpan w:val="2"/>
          </w:tcPr>
          <w:p w14:paraId="0C89B487" w14:textId="33ACB216" w:rsidR="00553FB3" w:rsidRPr="001774E1" w:rsidRDefault="00E34D2B"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Refers to an aspect of spatial technology and provides some information on its link to hazards.</w:t>
            </w:r>
          </w:p>
        </w:tc>
        <w:tc>
          <w:tcPr>
            <w:tcW w:w="802" w:type="dxa"/>
          </w:tcPr>
          <w:p w14:paraId="19DF5C69" w14:textId="69B9ADAB" w:rsidR="00553FB3" w:rsidRPr="00C10350" w:rsidRDefault="00553FB3" w:rsidP="00D65F92">
            <w:pPr>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AB5D69" w:rsidRPr="00C10350" w14:paraId="17A619CD" w14:textId="77777777" w:rsidTr="0072485E">
        <w:tc>
          <w:tcPr>
            <w:tcW w:w="9272" w:type="dxa"/>
          </w:tcPr>
          <w:p w14:paraId="5DA5E0B8" w14:textId="77777777" w:rsidR="00AB5D69" w:rsidRPr="00C10350" w:rsidRDefault="00AB5D69" w:rsidP="00D65F92">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1502" w:type="dxa"/>
            <w:gridSpan w:val="2"/>
          </w:tcPr>
          <w:p w14:paraId="3FAAD47A" w14:textId="11985CBD" w:rsidR="00AB5D69" w:rsidRPr="00C10350" w:rsidRDefault="00E34D2B" w:rsidP="00D65F92">
            <w:pPr>
              <w:spacing w:before="120" w:after="120" w:line="240" w:lineRule="auto"/>
              <w:ind w:right="-108"/>
              <w:jc w:val="center"/>
              <w:rPr>
                <w:rFonts w:ascii="Arial" w:hAnsi="Arial" w:cs="Arial"/>
                <w:b/>
                <w:bCs/>
                <w:sz w:val="24"/>
                <w:szCs w:val="24"/>
              </w:rPr>
            </w:pPr>
            <w:r>
              <w:rPr>
                <w:rFonts w:ascii="Arial" w:hAnsi="Arial" w:cs="Arial"/>
                <w:b/>
                <w:bCs/>
                <w:sz w:val="24"/>
                <w:szCs w:val="24"/>
              </w:rPr>
              <w:t xml:space="preserve">3 </w:t>
            </w:r>
            <w:r w:rsidRPr="00E34D2B">
              <w:rPr>
                <w:rFonts w:ascii="Arial" w:hAnsi="Arial" w:cs="Arial"/>
                <w:sz w:val="24"/>
                <w:szCs w:val="24"/>
              </w:rPr>
              <w:t>x 2</w:t>
            </w:r>
            <w:r>
              <w:rPr>
                <w:rFonts w:ascii="Arial" w:hAnsi="Arial" w:cs="Arial"/>
                <w:b/>
                <w:bCs/>
                <w:sz w:val="24"/>
                <w:szCs w:val="24"/>
              </w:rPr>
              <w:t xml:space="preserve"> = 6</w:t>
            </w:r>
          </w:p>
        </w:tc>
      </w:tr>
    </w:tbl>
    <w:p w14:paraId="09203C1B" w14:textId="77777777" w:rsidR="00C9245D" w:rsidRDefault="00C9245D" w:rsidP="00AB5D69">
      <w:pPr>
        <w:spacing w:after="0" w:line="240" w:lineRule="auto"/>
        <w:ind w:left="-709"/>
        <w:rPr>
          <w:rFonts w:ascii="Arial" w:hAnsi="Arial" w:cs="Arial"/>
          <w:sz w:val="24"/>
          <w:szCs w:val="24"/>
        </w:rPr>
      </w:pPr>
    </w:p>
    <w:p w14:paraId="222E1997" w14:textId="6B421EB9" w:rsidR="002A077F" w:rsidRDefault="002A077F">
      <w:pPr>
        <w:spacing w:after="0" w:line="240" w:lineRule="auto"/>
        <w:rPr>
          <w:rFonts w:ascii="Arial" w:hAnsi="Arial" w:cs="Arial"/>
          <w:bCs/>
          <w:sz w:val="24"/>
          <w:szCs w:val="24"/>
        </w:rPr>
      </w:pPr>
      <w:r>
        <w:rPr>
          <w:rFonts w:ascii="Arial" w:hAnsi="Arial" w:cs="Arial"/>
          <w:bCs/>
          <w:sz w:val="24"/>
          <w:szCs w:val="24"/>
        </w:rPr>
        <w:br w:type="page"/>
      </w:r>
    </w:p>
    <w:p w14:paraId="0CD64893" w14:textId="77777777" w:rsidR="00E63283" w:rsidRDefault="00E63283" w:rsidP="00FD7C50">
      <w:pPr>
        <w:tabs>
          <w:tab w:val="left" w:pos="540"/>
          <w:tab w:val="left" w:pos="1080"/>
          <w:tab w:val="left" w:pos="1870"/>
          <w:tab w:val="left" w:pos="7938"/>
        </w:tabs>
        <w:spacing w:after="0" w:line="240" w:lineRule="auto"/>
        <w:ind w:left="-567" w:right="-143"/>
        <w:jc w:val="both"/>
        <w:rPr>
          <w:rFonts w:ascii="Arial" w:hAnsi="Arial" w:cs="Arial"/>
          <w:b/>
          <w:sz w:val="28"/>
          <w:szCs w:val="24"/>
        </w:rPr>
      </w:pPr>
    </w:p>
    <w:p w14:paraId="29051D81" w14:textId="3AD4B2A5" w:rsidR="00781CC8" w:rsidRPr="0076518D" w:rsidRDefault="00781CC8" w:rsidP="00FD7C50">
      <w:pPr>
        <w:tabs>
          <w:tab w:val="left" w:pos="540"/>
          <w:tab w:val="left" w:pos="1080"/>
          <w:tab w:val="left" w:pos="1870"/>
          <w:tab w:val="left" w:pos="7938"/>
        </w:tabs>
        <w:spacing w:after="0" w:line="240" w:lineRule="auto"/>
        <w:ind w:left="-567" w:right="-143"/>
        <w:jc w:val="both"/>
        <w:rPr>
          <w:rFonts w:ascii="Arial" w:hAnsi="Arial" w:cs="Arial"/>
          <w:b/>
          <w:sz w:val="28"/>
          <w:szCs w:val="24"/>
        </w:rPr>
      </w:pPr>
      <w:r w:rsidRPr="0076518D">
        <w:rPr>
          <w:rFonts w:ascii="Arial" w:hAnsi="Arial" w:cs="Arial"/>
          <w:b/>
          <w:sz w:val="28"/>
          <w:szCs w:val="24"/>
        </w:rPr>
        <w:t>Section Three:</w:t>
      </w:r>
      <w:r w:rsidR="008B04B7" w:rsidRPr="0076518D">
        <w:rPr>
          <w:rFonts w:ascii="Arial" w:hAnsi="Arial" w:cs="Arial"/>
          <w:b/>
          <w:sz w:val="28"/>
          <w:szCs w:val="24"/>
        </w:rPr>
        <w:t xml:space="preserve"> </w:t>
      </w:r>
      <w:r w:rsidRPr="0076518D">
        <w:rPr>
          <w:rFonts w:ascii="Arial" w:hAnsi="Arial" w:cs="Arial"/>
          <w:b/>
          <w:sz w:val="28"/>
          <w:szCs w:val="24"/>
        </w:rPr>
        <w:t>Extended response</w:t>
      </w:r>
      <w:r w:rsidR="00FD7C50">
        <w:rPr>
          <w:rFonts w:ascii="Arial" w:hAnsi="Arial" w:cs="Arial"/>
          <w:b/>
          <w:sz w:val="28"/>
          <w:szCs w:val="24"/>
        </w:rPr>
        <w:tab/>
      </w:r>
      <w:r w:rsidR="008B04B7" w:rsidRPr="0076518D">
        <w:rPr>
          <w:rFonts w:ascii="Arial" w:hAnsi="Arial" w:cs="Arial"/>
          <w:b/>
          <w:sz w:val="28"/>
          <w:szCs w:val="24"/>
        </w:rPr>
        <w:t>4</w:t>
      </w:r>
      <w:r w:rsidRPr="0076518D">
        <w:rPr>
          <w:rFonts w:ascii="Arial" w:hAnsi="Arial" w:cs="Arial"/>
          <w:b/>
          <w:sz w:val="28"/>
          <w:szCs w:val="24"/>
        </w:rPr>
        <w:t>0%</w:t>
      </w:r>
      <w:r w:rsidR="008B04B7" w:rsidRPr="0076518D">
        <w:rPr>
          <w:rFonts w:ascii="Arial" w:hAnsi="Arial" w:cs="Arial"/>
          <w:b/>
          <w:sz w:val="28"/>
          <w:szCs w:val="24"/>
        </w:rPr>
        <w:t xml:space="preserve"> (</w:t>
      </w:r>
      <w:r w:rsidRPr="0076518D">
        <w:rPr>
          <w:rFonts w:ascii="Arial" w:hAnsi="Arial" w:cs="Arial"/>
          <w:b/>
          <w:sz w:val="28"/>
          <w:szCs w:val="24"/>
        </w:rPr>
        <w:t>40 marks</w:t>
      </w:r>
      <w:r w:rsidR="008B04B7" w:rsidRPr="0076518D">
        <w:rPr>
          <w:rFonts w:ascii="Arial" w:hAnsi="Arial" w:cs="Arial"/>
          <w:b/>
          <w:sz w:val="28"/>
          <w:szCs w:val="24"/>
        </w:rPr>
        <w:t>)</w:t>
      </w:r>
    </w:p>
    <w:p w14:paraId="4449A186" w14:textId="77777777" w:rsidR="00CF45C2" w:rsidRPr="0076518D" w:rsidRDefault="00CF45C2" w:rsidP="005F5582">
      <w:pPr>
        <w:pBdr>
          <w:bottom w:val="single" w:sz="6" w:space="1" w:color="auto"/>
        </w:pBdr>
        <w:spacing w:after="0" w:line="240" w:lineRule="auto"/>
        <w:ind w:left="-567" w:right="-143"/>
        <w:rPr>
          <w:rFonts w:ascii="Arial" w:hAnsi="Arial" w:cs="Arial"/>
          <w:b/>
          <w:sz w:val="20"/>
          <w:szCs w:val="20"/>
        </w:rPr>
      </w:pPr>
    </w:p>
    <w:p w14:paraId="57C66C57" w14:textId="77777777" w:rsidR="00CF45C2" w:rsidRPr="0076518D" w:rsidRDefault="00CF45C2" w:rsidP="005F5582">
      <w:pPr>
        <w:spacing w:after="0" w:line="240" w:lineRule="auto"/>
        <w:ind w:left="-567" w:right="-143"/>
        <w:rPr>
          <w:rFonts w:ascii="Arial" w:hAnsi="Arial" w:cs="Arial"/>
          <w:b/>
          <w:sz w:val="20"/>
          <w:szCs w:val="20"/>
        </w:rPr>
      </w:pPr>
    </w:p>
    <w:p w14:paraId="72373D90" w14:textId="246E2E18" w:rsidR="00CF45C2" w:rsidRPr="0076518D" w:rsidRDefault="00CF45C2" w:rsidP="00F36518">
      <w:pPr>
        <w:pBdr>
          <w:bottom w:val="single" w:sz="6" w:space="1" w:color="auto"/>
        </w:pBdr>
        <w:tabs>
          <w:tab w:val="left" w:pos="8222"/>
        </w:tabs>
        <w:spacing w:after="0" w:line="240" w:lineRule="auto"/>
        <w:ind w:left="3119" w:right="-143" w:hanging="3686"/>
        <w:rPr>
          <w:rFonts w:ascii="Arial" w:hAnsi="Arial" w:cs="Arial"/>
          <w:b/>
          <w:sz w:val="24"/>
          <w:szCs w:val="24"/>
        </w:rPr>
      </w:pPr>
      <w:r w:rsidRPr="0076518D">
        <w:rPr>
          <w:rFonts w:ascii="Arial" w:hAnsi="Arial" w:cs="Arial"/>
          <w:b/>
          <w:sz w:val="24"/>
          <w:szCs w:val="24"/>
        </w:rPr>
        <w:t xml:space="preserve">PART </w:t>
      </w:r>
      <w:r w:rsidR="00E15E35" w:rsidRPr="0076518D">
        <w:rPr>
          <w:rFonts w:ascii="Arial" w:hAnsi="Arial" w:cs="Arial"/>
          <w:b/>
          <w:sz w:val="24"/>
          <w:szCs w:val="24"/>
        </w:rPr>
        <w:t>A</w:t>
      </w:r>
      <w:r w:rsidR="00601712" w:rsidRPr="0076518D">
        <w:rPr>
          <w:rFonts w:ascii="Arial" w:hAnsi="Arial" w:cs="Arial"/>
          <w:b/>
          <w:sz w:val="24"/>
          <w:szCs w:val="24"/>
        </w:rPr>
        <w:t xml:space="preserve">: </w:t>
      </w:r>
      <w:r w:rsidR="00F36518">
        <w:rPr>
          <w:rFonts w:ascii="Arial" w:hAnsi="Arial" w:cs="Arial"/>
          <w:b/>
          <w:sz w:val="24"/>
          <w:szCs w:val="24"/>
        </w:rPr>
        <w:t xml:space="preserve">Unit 1 </w:t>
      </w:r>
      <w:r w:rsidR="00601712" w:rsidRPr="0076518D">
        <w:rPr>
          <w:rFonts w:ascii="Arial" w:hAnsi="Arial" w:cs="Arial"/>
          <w:b/>
          <w:sz w:val="24"/>
          <w:szCs w:val="24"/>
        </w:rPr>
        <w:t>Depth Study 1</w:t>
      </w:r>
      <w:r w:rsidR="00FD7C50">
        <w:rPr>
          <w:rFonts w:ascii="Arial" w:hAnsi="Arial" w:cs="Arial"/>
          <w:b/>
          <w:sz w:val="24"/>
          <w:szCs w:val="24"/>
        </w:rPr>
        <w:tab/>
      </w:r>
      <w:r w:rsidRPr="0076518D">
        <w:rPr>
          <w:rFonts w:ascii="Arial" w:hAnsi="Arial" w:cs="Arial"/>
          <w:b/>
          <w:sz w:val="24"/>
          <w:szCs w:val="24"/>
        </w:rPr>
        <w:t xml:space="preserve">Answer either Question </w:t>
      </w:r>
      <w:r w:rsidR="009904D7">
        <w:rPr>
          <w:rFonts w:ascii="Arial" w:hAnsi="Arial" w:cs="Arial"/>
          <w:b/>
          <w:sz w:val="24"/>
          <w:szCs w:val="24"/>
        </w:rPr>
        <w:t>33</w:t>
      </w:r>
      <w:r w:rsidR="00AB5D69">
        <w:rPr>
          <w:rFonts w:ascii="Arial" w:hAnsi="Arial" w:cs="Arial"/>
          <w:b/>
          <w:sz w:val="24"/>
          <w:szCs w:val="24"/>
        </w:rPr>
        <w:t xml:space="preserve"> </w:t>
      </w:r>
      <w:r w:rsidRPr="0076518D">
        <w:rPr>
          <w:rFonts w:ascii="Arial" w:hAnsi="Arial" w:cs="Arial"/>
          <w:b/>
          <w:sz w:val="24"/>
          <w:szCs w:val="24"/>
        </w:rPr>
        <w:t xml:space="preserve">or Question </w:t>
      </w:r>
      <w:r w:rsidR="009904D7">
        <w:rPr>
          <w:rFonts w:ascii="Arial" w:hAnsi="Arial" w:cs="Arial"/>
          <w:b/>
          <w:sz w:val="24"/>
          <w:szCs w:val="24"/>
        </w:rPr>
        <w:t>34</w:t>
      </w:r>
      <w:r w:rsidR="00FD7C50">
        <w:rPr>
          <w:rFonts w:ascii="Arial" w:hAnsi="Arial" w:cs="Arial"/>
          <w:b/>
          <w:sz w:val="24"/>
          <w:szCs w:val="24"/>
        </w:rPr>
        <w:tab/>
      </w:r>
      <w:r w:rsidR="0080336E" w:rsidRPr="0076518D">
        <w:rPr>
          <w:rFonts w:ascii="Arial" w:hAnsi="Arial" w:cs="Arial"/>
          <w:b/>
          <w:sz w:val="24"/>
          <w:szCs w:val="24"/>
        </w:rPr>
        <w:t>2</w:t>
      </w:r>
      <w:r w:rsidRPr="0076518D">
        <w:rPr>
          <w:rFonts w:ascii="Arial" w:hAnsi="Arial" w:cs="Arial"/>
          <w:b/>
          <w:sz w:val="24"/>
          <w:szCs w:val="24"/>
        </w:rPr>
        <w:t>0% (20 Marks)</w:t>
      </w:r>
    </w:p>
    <w:p w14:paraId="4C41B619" w14:textId="35423889" w:rsidR="00CF45C2" w:rsidRPr="0076518D" w:rsidRDefault="00CF45C2" w:rsidP="005F5582">
      <w:pPr>
        <w:pBdr>
          <w:bottom w:val="single" w:sz="6" w:space="1" w:color="auto"/>
        </w:pBdr>
        <w:spacing w:after="0" w:line="240" w:lineRule="auto"/>
        <w:ind w:left="-567" w:right="-143"/>
        <w:rPr>
          <w:rFonts w:ascii="Arial" w:hAnsi="Arial" w:cs="Arial"/>
          <w:b/>
          <w:sz w:val="20"/>
          <w:szCs w:val="20"/>
        </w:rPr>
      </w:pPr>
    </w:p>
    <w:p w14:paraId="63A3968A" w14:textId="487FADD9" w:rsidR="00443072" w:rsidRDefault="00341B2F" w:rsidP="00A017ED">
      <w:pPr>
        <w:spacing w:after="0" w:line="240" w:lineRule="auto"/>
        <w:ind w:left="-709" w:right="-426"/>
        <w:rPr>
          <w:rFonts w:ascii="Arial" w:hAnsi="Arial" w:cs="Arial"/>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22912" behindDoc="0" locked="0" layoutInCell="1" allowOverlap="1" wp14:anchorId="4C767B87" wp14:editId="028C90B7">
                <wp:simplePos x="0" y="0"/>
                <wp:positionH relativeFrom="margin">
                  <wp:posOffset>-353169</wp:posOffset>
                </wp:positionH>
                <wp:positionV relativeFrom="paragraph">
                  <wp:posOffset>133350</wp:posOffset>
                </wp:positionV>
                <wp:extent cx="6767195" cy="990600"/>
                <wp:effectExtent l="0" t="0" r="1460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990600"/>
                        </a:xfrm>
                        <a:prstGeom prst="rect">
                          <a:avLst/>
                        </a:prstGeom>
                        <a:solidFill>
                          <a:srgbClr val="FFFFFF"/>
                        </a:solidFill>
                        <a:ln w="9525">
                          <a:solidFill>
                            <a:schemeClr val="tx1"/>
                          </a:solidFill>
                          <a:miter lim="800000"/>
                          <a:headEnd/>
                          <a:tailEnd/>
                        </a:ln>
                      </wps:spPr>
                      <wps:txbx>
                        <w:txbxContent>
                          <w:p w14:paraId="0A7EC828" w14:textId="3232DE22" w:rsidR="00783897" w:rsidRDefault="00783897" w:rsidP="002A20D0">
                            <w:pPr>
                              <w:tabs>
                                <w:tab w:val="left" w:pos="9072"/>
                              </w:tabs>
                              <w:spacing w:after="0" w:line="240" w:lineRule="auto"/>
                              <w:ind w:right="-1"/>
                              <w:rPr>
                                <w:rFonts w:ascii="Arial" w:hAnsi="Arial" w:cs="Arial"/>
                                <w:b/>
                                <w:sz w:val="24"/>
                                <w:szCs w:val="24"/>
                              </w:rPr>
                            </w:pPr>
                            <w:r>
                              <w:rPr>
                                <w:rFonts w:ascii="Arial" w:hAnsi="Arial" w:cs="Arial"/>
                                <w:b/>
                                <w:sz w:val="24"/>
                                <w:szCs w:val="24"/>
                              </w:rPr>
                              <w:t>Question 33</w:t>
                            </w:r>
                            <w:r>
                              <w:rPr>
                                <w:rFonts w:ascii="Arial" w:hAnsi="Arial" w:cs="Arial"/>
                                <w:b/>
                                <w:sz w:val="24"/>
                                <w:szCs w:val="24"/>
                              </w:rPr>
                              <w:tab/>
                              <w:t xml:space="preserve"> (20 marks)</w:t>
                            </w:r>
                          </w:p>
                          <w:p w14:paraId="3CD16E03" w14:textId="77777777" w:rsidR="00783897" w:rsidRPr="000B46DF" w:rsidRDefault="00783897" w:rsidP="00325D02">
                            <w:pPr>
                              <w:spacing w:after="0" w:line="240" w:lineRule="auto"/>
                              <w:rPr>
                                <w:rFonts w:ascii="Arial" w:hAnsi="Arial" w:cs="Arial"/>
                                <w:sz w:val="24"/>
                                <w:szCs w:val="24"/>
                              </w:rPr>
                            </w:pPr>
                          </w:p>
                          <w:p w14:paraId="49764DDE" w14:textId="77777777" w:rsidR="00783897" w:rsidRPr="00FB26DE" w:rsidRDefault="00783897" w:rsidP="00932E88">
                            <w:pPr>
                              <w:pStyle w:val="ListParagraph"/>
                              <w:numPr>
                                <w:ilvl w:val="0"/>
                                <w:numId w:val="5"/>
                              </w:numPr>
                              <w:ind w:left="567" w:hanging="567"/>
                              <w:rPr>
                                <w:rFonts w:ascii="Arial" w:hAnsi="Arial" w:cs="Arial"/>
                              </w:rPr>
                            </w:pPr>
                            <w:r>
                              <w:rPr>
                                <w:rFonts w:ascii="Arial" w:hAnsi="Arial" w:cs="Arial"/>
                              </w:rPr>
                              <w:t xml:space="preserve">Describe </w:t>
                            </w:r>
                            <w:r w:rsidRPr="00ED1DC1">
                              <w:rPr>
                                <w:rFonts w:ascii="Arial" w:hAnsi="Arial" w:cs="Arial"/>
                                <w:b/>
                              </w:rPr>
                              <w:t>two (2)</w:t>
                            </w:r>
                            <w:r>
                              <w:rPr>
                                <w:rFonts w:ascii="Arial" w:hAnsi="Arial" w:cs="Arial"/>
                              </w:rPr>
                              <w:t xml:space="preserve"> ways in </w:t>
                            </w:r>
                            <w:r w:rsidRPr="00BD1578">
                              <w:rPr>
                                <w:rFonts w:ascii="Arial" w:hAnsi="Arial" w:cs="Arial"/>
                              </w:rPr>
                              <w:t xml:space="preserve">which the activities of people can intensify the impacts of a natural hazard you have studied.  </w:t>
                            </w:r>
                          </w:p>
                          <w:p w14:paraId="4CD333C7" w14:textId="0E925952" w:rsidR="00783897" w:rsidRPr="00341B2F" w:rsidRDefault="00783897" w:rsidP="00341B2F">
                            <w:pPr>
                              <w:spacing w:after="0" w:line="240" w:lineRule="auto"/>
                              <w:ind w:left="7920" w:firstLine="720"/>
                              <w:jc w:val="right"/>
                              <w:rPr>
                                <w:rFonts w:ascii="Arial" w:hAnsi="Arial" w:cs="Arial"/>
                                <w:sz w:val="24"/>
                                <w:szCs w:val="24"/>
                              </w:rPr>
                            </w:pPr>
                            <w:r w:rsidRPr="00C21DAA">
                              <w:rPr>
                                <w:rFonts w:ascii="Arial" w:hAnsi="Arial" w:cs="Arial"/>
                                <w:sz w:val="24"/>
                                <w:szCs w:val="24"/>
                              </w:rPr>
                              <w:t>(8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67B87" id="_x0000_s1041" type="#_x0000_t202" style="position:absolute;left:0;text-align:left;margin-left:-27.8pt;margin-top:10.5pt;width:532.85pt;height:78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" strokecolor="black [3213]">
                <v:textbox>
                  <w:txbxContent>
                    <w:p w14:paraId="0A7EC828" w14:textId="3232DE22" w:rsidR="00783897" w:rsidRDefault="00783897" w:rsidP="002A20D0">
                      <w:pPr>
                        <w:tabs>
                          <w:tab w:val="left" w:pos="9072"/>
                        </w:tabs>
                        <w:spacing w:after="0" w:line="240" w:lineRule="auto"/>
                        <w:ind w:right="-1"/>
                        <w:rPr>
                          <w:rFonts w:ascii="Arial" w:hAnsi="Arial" w:cs="Arial"/>
                          <w:b/>
                          <w:sz w:val="24"/>
                          <w:szCs w:val="24"/>
                        </w:rPr>
                      </w:pPr>
                      <w:r>
                        <w:rPr>
                          <w:rFonts w:ascii="Arial" w:hAnsi="Arial" w:cs="Arial"/>
                          <w:b/>
                          <w:sz w:val="24"/>
                          <w:szCs w:val="24"/>
                        </w:rPr>
                        <w:t>Question 33</w:t>
                      </w:r>
                      <w:r>
                        <w:rPr>
                          <w:rFonts w:ascii="Arial" w:hAnsi="Arial" w:cs="Arial"/>
                          <w:b/>
                          <w:sz w:val="24"/>
                          <w:szCs w:val="24"/>
                        </w:rPr>
                        <w:tab/>
                        <w:t xml:space="preserve"> (20 marks)</w:t>
                      </w:r>
                    </w:p>
                    <w:p w14:paraId="3CD16E03" w14:textId="77777777" w:rsidR="00783897" w:rsidRPr="000B46DF" w:rsidRDefault="00783897" w:rsidP="00325D02">
                      <w:pPr>
                        <w:spacing w:after="0" w:line="240" w:lineRule="auto"/>
                        <w:rPr>
                          <w:rFonts w:ascii="Arial" w:hAnsi="Arial" w:cs="Arial"/>
                          <w:sz w:val="24"/>
                          <w:szCs w:val="24"/>
                        </w:rPr>
                      </w:pPr>
                    </w:p>
                    <w:p w14:paraId="49764DDE" w14:textId="77777777" w:rsidR="00783897" w:rsidRPr="00FB26DE" w:rsidRDefault="00783897" w:rsidP="00932E88">
                      <w:pPr>
                        <w:pStyle w:val="ListParagraph"/>
                        <w:numPr>
                          <w:ilvl w:val="0"/>
                          <w:numId w:val="5"/>
                        </w:numPr>
                        <w:ind w:left="567" w:hanging="567"/>
                        <w:rPr>
                          <w:rFonts w:ascii="Arial" w:hAnsi="Arial" w:cs="Arial"/>
                        </w:rPr>
                      </w:pPr>
                      <w:r>
                        <w:rPr>
                          <w:rFonts w:ascii="Arial" w:hAnsi="Arial" w:cs="Arial"/>
                        </w:rPr>
                        <w:t xml:space="preserve">Describe </w:t>
                      </w:r>
                      <w:r w:rsidRPr="00ED1DC1">
                        <w:rPr>
                          <w:rFonts w:ascii="Arial" w:hAnsi="Arial" w:cs="Arial"/>
                          <w:b/>
                        </w:rPr>
                        <w:t>two (2)</w:t>
                      </w:r>
                      <w:r>
                        <w:rPr>
                          <w:rFonts w:ascii="Arial" w:hAnsi="Arial" w:cs="Arial"/>
                        </w:rPr>
                        <w:t xml:space="preserve"> ways in </w:t>
                      </w:r>
                      <w:r w:rsidRPr="00BD1578">
                        <w:rPr>
                          <w:rFonts w:ascii="Arial" w:hAnsi="Arial" w:cs="Arial"/>
                        </w:rPr>
                        <w:t xml:space="preserve">which the activities of people can intensify the impacts of a natural hazard you have studied.  </w:t>
                      </w:r>
                    </w:p>
                    <w:p w14:paraId="4CD333C7" w14:textId="0E925952" w:rsidR="00783897" w:rsidRPr="00341B2F" w:rsidRDefault="00783897" w:rsidP="00341B2F">
                      <w:pPr>
                        <w:spacing w:after="0" w:line="240" w:lineRule="auto"/>
                        <w:ind w:left="7920" w:firstLine="720"/>
                        <w:jc w:val="right"/>
                        <w:rPr>
                          <w:rFonts w:ascii="Arial" w:hAnsi="Arial" w:cs="Arial"/>
                          <w:sz w:val="24"/>
                          <w:szCs w:val="24"/>
                        </w:rPr>
                      </w:pPr>
                      <w:r w:rsidRPr="00C21DAA">
                        <w:rPr>
                          <w:rFonts w:ascii="Arial" w:hAnsi="Arial" w:cs="Arial"/>
                          <w:sz w:val="24"/>
                          <w:szCs w:val="24"/>
                        </w:rPr>
                        <w:t>(8 marks)</w:t>
                      </w:r>
                    </w:p>
                  </w:txbxContent>
                </v:textbox>
                <w10:wrap anchorx="margin"/>
              </v:shape>
            </w:pict>
          </mc:Fallback>
        </mc:AlternateContent>
      </w:r>
    </w:p>
    <w:p w14:paraId="3427A3CD" w14:textId="01604E91" w:rsidR="00557F48" w:rsidRDefault="00557F48" w:rsidP="00A017ED">
      <w:pPr>
        <w:spacing w:after="0" w:line="240" w:lineRule="auto"/>
        <w:ind w:left="-709" w:right="-426"/>
        <w:rPr>
          <w:rFonts w:ascii="Arial" w:hAnsi="Arial" w:cs="Arial"/>
          <w:sz w:val="24"/>
          <w:szCs w:val="24"/>
        </w:rPr>
      </w:pPr>
    </w:p>
    <w:p w14:paraId="449BD8E8" w14:textId="0933ABB2" w:rsidR="00557F48" w:rsidRDefault="00557F48" w:rsidP="00A017ED">
      <w:pPr>
        <w:spacing w:after="0" w:line="240" w:lineRule="auto"/>
        <w:ind w:left="-709" w:right="-426"/>
        <w:rPr>
          <w:rFonts w:ascii="Arial" w:hAnsi="Arial" w:cs="Arial"/>
          <w:sz w:val="24"/>
          <w:szCs w:val="24"/>
        </w:rPr>
      </w:pPr>
    </w:p>
    <w:p w14:paraId="4647129D" w14:textId="1E7819D1" w:rsidR="00A017ED" w:rsidRPr="00E95A10" w:rsidRDefault="00A017ED" w:rsidP="00A017ED">
      <w:pPr>
        <w:spacing w:after="0" w:line="240" w:lineRule="auto"/>
        <w:ind w:left="-709" w:right="-426"/>
        <w:rPr>
          <w:rFonts w:ascii="Arial" w:hAnsi="Arial" w:cs="Arial"/>
          <w:sz w:val="24"/>
          <w:szCs w:val="24"/>
        </w:rPr>
      </w:pPr>
    </w:p>
    <w:p w14:paraId="2FA1F045" w14:textId="77777777" w:rsidR="00325D02" w:rsidRPr="00E95A10" w:rsidRDefault="00325D02" w:rsidP="00F36CCF">
      <w:pPr>
        <w:spacing w:after="0" w:line="240" w:lineRule="auto"/>
        <w:ind w:right="-143"/>
        <w:rPr>
          <w:rFonts w:ascii="Arial" w:hAnsi="Arial" w:cs="Arial"/>
          <w:sz w:val="24"/>
          <w:szCs w:val="24"/>
        </w:rPr>
      </w:pPr>
    </w:p>
    <w:p w14:paraId="728B5BBC" w14:textId="77777777" w:rsidR="00325D02" w:rsidRPr="00E95A10" w:rsidRDefault="00325D02" w:rsidP="003E0F78">
      <w:pPr>
        <w:spacing w:after="0" w:line="240" w:lineRule="auto"/>
        <w:ind w:left="-567" w:right="-143"/>
        <w:rPr>
          <w:rFonts w:ascii="Arial" w:hAnsi="Arial" w:cs="Arial"/>
          <w:sz w:val="24"/>
          <w:szCs w:val="24"/>
        </w:rPr>
      </w:pPr>
    </w:p>
    <w:p w14:paraId="674B1EE0" w14:textId="77777777" w:rsidR="00F14264" w:rsidRDefault="00F14264" w:rsidP="00151B53">
      <w:pPr>
        <w:spacing w:after="0" w:line="240" w:lineRule="auto"/>
        <w:ind w:left="-567" w:right="-143"/>
        <w:jc w:val="both"/>
        <w:rPr>
          <w:rFonts w:ascii="Arial" w:hAnsi="Arial" w:cs="Arial"/>
          <w:b/>
          <w:sz w:val="24"/>
          <w:szCs w:val="24"/>
        </w:rPr>
      </w:pPr>
    </w:p>
    <w:p w14:paraId="47EC60A6" w14:textId="77777777" w:rsidR="00151B53" w:rsidRPr="00151B53" w:rsidRDefault="00325D02" w:rsidP="00151B53">
      <w:pPr>
        <w:spacing w:after="0" w:line="240" w:lineRule="auto"/>
        <w:ind w:left="-567" w:right="-143"/>
        <w:jc w:val="both"/>
        <w:rPr>
          <w:rFonts w:ascii="Arial" w:hAnsi="Arial" w:cs="Arial"/>
          <w:b/>
          <w:sz w:val="24"/>
          <w:szCs w:val="24"/>
        </w:rPr>
      </w:pPr>
      <w:r w:rsidRPr="00151B53">
        <w:rPr>
          <w:rFonts w:ascii="Arial" w:hAnsi="Arial" w:cs="Arial"/>
          <w:b/>
          <w:sz w:val="24"/>
          <w:szCs w:val="24"/>
        </w:rPr>
        <w:t>Syllabus:</w:t>
      </w:r>
    </w:p>
    <w:p w14:paraId="5244A203" w14:textId="61464563" w:rsidR="00151B53" w:rsidRPr="00151B53" w:rsidRDefault="0072485E" w:rsidP="00151B53">
      <w:pPr>
        <w:spacing w:after="0" w:line="240" w:lineRule="auto"/>
        <w:ind w:left="-567" w:right="-143"/>
        <w:jc w:val="both"/>
        <w:rPr>
          <w:rFonts w:ascii="Arial" w:hAnsi="Arial" w:cs="Arial"/>
          <w:b/>
          <w:sz w:val="24"/>
          <w:szCs w:val="24"/>
        </w:rPr>
      </w:pPr>
      <w:r>
        <w:rPr>
          <w:rFonts w:ascii="Arial" w:hAnsi="Arial"/>
          <w:sz w:val="24"/>
          <w:szCs w:val="24"/>
        </w:rPr>
        <w:t>T</w:t>
      </w:r>
      <w:r w:rsidR="00151B53" w:rsidRPr="00151B53">
        <w:rPr>
          <w:rFonts w:ascii="Arial" w:hAnsi="Arial"/>
          <w:sz w:val="24"/>
          <w:szCs w:val="24"/>
        </w:rPr>
        <w:t>he means by which the activities of people can intensify the impacts of the hazard</w:t>
      </w:r>
      <w:r w:rsidR="00151B53" w:rsidRPr="00151B53">
        <w:t>.</w:t>
      </w:r>
    </w:p>
    <w:p w14:paraId="2E082189" w14:textId="77777777" w:rsidR="00325D02" w:rsidRPr="00C65D8E" w:rsidRDefault="00325D02" w:rsidP="00325D02">
      <w:pPr>
        <w:spacing w:after="0" w:line="240" w:lineRule="auto"/>
        <w:ind w:left="-567" w:right="-143"/>
        <w:rPr>
          <w:rFonts w:ascii="Arial" w:hAnsi="Arial" w:cs="Arial"/>
          <w:sz w:val="20"/>
          <w:szCs w:val="20"/>
        </w:rPr>
      </w:pPr>
    </w:p>
    <w:p w14:paraId="08FB5373" w14:textId="77777777" w:rsidR="00325D02" w:rsidRPr="00151B53" w:rsidRDefault="00325D02" w:rsidP="00325D02">
      <w:pPr>
        <w:spacing w:after="0" w:line="240" w:lineRule="auto"/>
        <w:ind w:left="-567" w:right="-143"/>
        <w:jc w:val="both"/>
        <w:rPr>
          <w:rFonts w:ascii="Arial" w:hAnsi="Arial" w:cs="Arial"/>
          <w:b/>
          <w:sz w:val="24"/>
          <w:szCs w:val="24"/>
        </w:rPr>
      </w:pPr>
      <w:r w:rsidRPr="00151B53">
        <w:rPr>
          <w:rFonts w:ascii="Arial" w:hAnsi="Arial" w:cs="Arial"/>
          <w:b/>
          <w:sz w:val="24"/>
          <w:szCs w:val="24"/>
        </w:rPr>
        <w:t>Key word:</w:t>
      </w:r>
    </w:p>
    <w:p w14:paraId="2CBD0B9D" w14:textId="5064E190" w:rsidR="00325D02" w:rsidRPr="00151B53" w:rsidRDefault="00325D02" w:rsidP="00325D02">
      <w:pPr>
        <w:spacing w:after="0" w:line="240" w:lineRule="auto"/>
        <w:ind w:left="-567" w:right="-143"/>
        <w:jc w:val="both"/>
        <w:rPr>
          <w:rFonts w:ascii="Arial" w:hAnsi="Arial" w:cs="Arial"/>
          <w:b/>
          <w:sz w:val="24"/>
          <w:szCs w:val="24"/>
        </w:rPr>
      </w:pPr>
      <w:r w:rsidRPr="0072485E">
        <w:rPr>
          <w:rFonts w:ascii="Arial" w:hAnsi="Arial" w:cs="Arial"/>
          <w:i/>
          <w:iCs/>
          <w:sz w:val="24"/>
          <w:szCs w:val="24"/>
        </w:rPr>
        <w:t>Describe</w:t>
      </w:r>
      <w:r w:rsidRPr="00151B53">
        <w:rPr>
          <w:rFonts w:ascii="Arial" w:hAnsi="Arial" w:cs="Arial"/>
          <w:sz w:val="24"/>
          <w:szCs w:val="24"/>
        </w:rPr>
        <w:t>:</w:t>
      </w:r>
      <w:r w:rsidR="0072485E">
        <w:rPr>
          <w:rFonts w:ascii="Arial" w:hAnsi="Arial" w:cs="Arial"/>
          <w:sz w:val="24"/>
          <w:szCs w:val="24"/>
        </w:rPr>
        <w:tab/>
      </w:r>
      <w:r w:rsidRPr="00151B53">
        <w:rPr>
          <w:rFonts w:ascii="Arial" w:hAnsi="Arial" w:cs="Arial"/>
          <w:sz w:val="24"/>
          <w:szCs w:val="24"/>
        </w:rPr>
        <w:t>provide characteristics and features.</w:t>
      </w:r>
    </w:p>
    <w:p w14:paraId="6B735FA6" w14:textId="77777777" w:rsidR="00325D02" w:rsidRPr="00C65D8E" w:rsidRDefault="00325D02" w:rsidP="00C65D8E">
      <w:pPr>
        <w:spacing w:after="0" w:line="240" w:lineRule="auto"/>
        <w:ind w:left="-567" w:right="-143"/>
        <w:jc w:val="both"/>
        <w:rPr>
          <w:rFonts w:ascii="Arial" w:hAnsi="Arial" w:cs="Arial"/>
          <w:b/>
          <w:sz w:val="20"/>
          <w:szCs w:val="20"/>
        </w:rPr>
      </w:pPr>
    </w:p>
    <w:p w14:paraId="4429466F" w14:textId="77777777" w:rsidR="00325D02" w:rsidRPr="00151B53" w:rsidRDefault="00325D02" w:rsidP="00325D02">
      <w:pPr>
        <w:spacing w:after="0" w:line="240" w:lineRule="auto"/>
        <w:ind w:left="-567" w:right="-143"/>
        <w:jc w:val="both"/>
        <w:rPr>
          <w:rFonts w:ascii="Arial" w:hAnsi="Arial" w:cs="Arial"/>
          <w:b/>
          <w:sz w:val="24"/>
          <w:szCs w:val="24"/>
        </w:rPr>
      </w:pPr>
      <w:r w:rsidRPr="00151B53">
        <w:rPr>
          <w:rFonts w:ascii="Arial" w:hAnsi="Arial" w:cs="Arial"/>
          <w:b/>
          <w:sz w:val="24"/>
          <w:szCs w:val="24"/>
        </w:rPr>
        <w:t xml:space="preserve">Teacher Notes: </w:t>
      </w:r>
    </w:p>
    <w:p w14:paraId="7E7FF626" w14:textId="10E049BB" w:rsidR="00FB26DE" w:rsidRDefault="00305489" w:rsidP="00151B53">
      <w:pPr>
        <w:spacing w:after="0" w:line="240" w:lineRule="auto"/>
        <w:ind w:left="-567" w:right="-143"/>
        <w:jc w:val="both"/>
        <w:rPr>
          <w:rFonts w:ascii="Arial" w:hAnsi="Arial" w:cs="Arial"/>
          <w:b/>
          <w:sz w:val="24"/>
          <w:szCs w:val="24"/>
        </w:rPr>
      </w:pPr>
      <w:r>
        <w:rPr>
          <w:rFonts w:ascii="Arial" w:hAnsi="Arial" w:cs="Arial"/>
          <w:sz w:val="24"/>
          <w:szCs w:val="24"/>
        </w:rPr>
        <w:t xml:space="preserve">Students can refer to any </w:t>
      </w:r>
      <w:r w:rsidR="0083374F">
        <w:rPr>
          <w:rFonts w:ascii="Arial" w:hAnsi="Arial" w:cs="Arial"/>
          <w:sz w:val="24"/>
          <w:szCs w:val="24"/>
        </w:rPr>
        <w:t xml:space="preserve">natural </w:t>
      </w:r>
      <w:r>
        <w:rPr>
          <w:rFonts w:ascii="Arial" w:hAnsi="Arial" w:cs="Arial"/>
          <w:sz w:val="24"/>
          <w:szCs w:val="24"/>
        </w:rPr>
        <w:t>hazard that they have studied to answer this question. Teacher discretion is required to determine the relevance of a student’s answer in response to the question.</w:t>
      </w:r>
      <w:r w:rsidR="00325D02" w:rsidRPr="00151B53">
        <w:rPr>
          <w:rFonts w:ascii="Arial" w:hAnsi="Arial" w:cs="Arial"/>
          <w:b/>
          <w:sz w:val="24"/>
          <w:szCs w:val="24"/>
        </w:rPr>
        <w:t xml:space="preserve"> </w:t>
      </w:r>
    </w:p>
    <w:p w14:paraId="0E130A3E" w14:textId="77777777" w:rsidR="00151B53" w:rsidRPr="00C65D8E" w:rsidRDefault="00151B53" w:rsidP="00151B53">
      <w:pPr>
        <w:spacing w:after="0" w:line="240" w:lineRule="auto"/>
        <w:ind w:left="-567" w:right="-143"/>
        <w:jc w:val="both"/>
        <w:rPr>
          <w:rFonts w:ascii="Arial" w:hAnsi="Arial" w:cs="Arial"/>
          <w:b/>
          <w:sz w:val="20"/>
          <w:szCs w:val="20"/>
        </w:rPr>
      </w:pPr>
    </w:p>
    <w:p w14:paraId="0B7C9883" w14:textId="77777777" w:rsidR="00151B53" w:rsidRPr="00697955" w:rsidRDefault="00151B53" w:rsidP="00151B53">
      <w:pPr>
        <w:spacing w:after="0" w:line="240" w:lineRule="auto"/>
        <w:ind w:left="-567" w:right="284"/>
        <w:jc w:val="both"/>
        <w:rPr>
          <w:rFonts w:ascii="Arial" w:hAnsi="Arial" w:cs="Arial"/>
          <w:sz w:val="24"/>
          <w:szCs w:val="24"/>
        </w:rPr>
      </w:pPr>
      <w:r w:rsidRPr="00697955">
        <w:rPr>
          <w:rFonts w:ascii="Arial" w:hAnsi="Arial" w:cs="Arial"/>
          <w:sz w:val="24"/>
          <w:szCs w:val="24"/>
        </w:rPr>
        <w:t xml:space="preserve">Students will need to </w:t>
      </w:r>
      <w:r>
        <w:rPr>
          <w:rFonts w:ascii="Arial" w:hAnsi="Arial" w:cs="Arial"/>
          <w:sz w:val="24"/>
          <w:szCs w:val="24"/>
        </w:rPr>
        <w:t>clearly identify</w:t>
      </w:r>
      <w:r w:rsidRPr="00697955">
        <w:rPr>
          <w:rFonts w:ascii="Arial" w:hAnsi="Arial" w:cs="Arial"/>
          <w:sz w:val="24"/>
          <w:szCs w:val="24"/>
        </w:rPr>
        <w:t xml:space="preserve"> their chosen natural hazard.  A good answer will demonstrate understanding of the phrase ‘intensify the impacts of’ in relation to their chosen natural hazard.</w:t>
      </w:r>
    </w:p>
    <w:p w14:paraId="45F37E9B" w14:textId="77777777" w:rsidR="00151B53" w:rsidRPr="00C65D8E" w:rsidRDefault="00151B53" w:rsidP="00151B53">
      <w:pPr>
        <w:spacing w:after="0" w:line="240" w:lineRule="auto"/>
        <w:ind w:left="-567" w:right="-143"/>
        <w:jc w:val="both"/>
        <w:rPr>
          <w:rFonts w:ascii="Arial" w:hAnsi="Arial" w:cs="Arial"/>
          <w:b/>
          <w:sz w:val="20"/>
          <w:szCs w:val="20"/>
        </w:rPr>
      </w:pPr>
    </w:p>
    <w:p w14:paraId="294CCFCF" w14:textId="77777777" w:rsidR="005E2E78" w:rsidRPr="00697955" w:rsidRDefault="005E2E78" w:rsidP="005E2E78">
      <w:pPr>
        <w:spacing w:after="0" w:line="240" w:lineRule="auto"/>
        <w:ind w:left="-567" w:right="284"/>
        <w:rPr>
          <w:rFonts w:ascii="Arial" w:hAnsi="Arial" w:cs="Arial"/>
          <w:sz w:val="24"/>
          <w:szCs w:val="24"/>
        </w:rPr>
      </w:pPr>
      <w:r w:rsidRPr="00697955">
        <w:rPr>
          <w:rFonts w:ascii="Arial" w:hAnsi="Arial" w:cs="Arial"/>
          <w:b/>
          <w:sz w:val="24"/>
          <w:szCs w:val="24"/>
        </w:rPr>
        <w:t>Human activities</w:t>
      </w:r>
      <w:r w:rsidRPr="00697955">
        <w:rPr>
          <w:rFonts w:ascii="Arial" w:hAnsi="Arial" w:cs="Arial"/>
          <w:sz w:val="24"/>
          <w:szCs w:val="24"/>
        </w:rPr>
        <w:t xml:space="preserve"> may include the following where relevant: </w:t>
      </w:r>
    </w:p>
    <w:p w14:paraId="7A043CE5" w14:textId="77777777" w:rsidR="002C3B07" w:rsidRDefault="005E2E78" w:rsidP="00932E88">
      <w:pPr>
        <w:pStyle w:val="ListParagraph"/>
        <w:numPr>
          <w:ilvl w:val="0"/>
          <w:numId w:val="3"/>
        </w:numPr>
        <w:ind w:left="0" w:right="284" w:hanging="426"/>
        <w:rPr>
          <w:rFonts w:ascii="Arial" w:hAnsi="Arial" w:cs="Arial"/>
        </w:rPr>
      </w:pPr>
      <w:r w:rsidRPr="00697955">
        <w:rPr>
          <w:rFonts w:ascii="Arial" w:hAnsi="Arial" w:cs="Arial"/>
        </w:rPr>
        <w:t xml:space="preserve">Nature and location of human settlements - Materials used in construction of associated buildings and structures. </w:t>
      </w:r>
    </w:p>
    <w:p w14:paraId="0FED5E9F" w14:textId="77777777" w:rsidR="00840AFD" w:rsidRDefault="005E2E78" w:rsidP="00932E88">
      <w:pPr>
        <w:pStyle w:val="ListParagraph"/>
        <w:numPr>
          <w:ilvl w:val="0"/>
          <w:numId w:val="3"/>
        </w:numPr>
        <w:ind w:left="0" w:right="284" w:hanging="426"/>
        <w:rPr>
          <w:rFonts w:ascii="Arial" w:hAnsi="Arial" w:cs="Arial"/>
        </w:rPr>
      </w:pPr>
      <w:r w:rsidRPr="00697955">
        <w:rPr>
          <w:rFonts w:ascii="Arial" w:hAnsi="Arial" w:cs="Arial"/>
        </w:rPr>
        <w:t>Density of human settlement. Increasing population density and urbanisation.</w:t>
      </w:r>
      <w:r w:rsidR="002C3B07">
        <w:rPr>
          <w:rFonts w:ascii="Arial" w:hAnsi="Arial" w:cs="Arial"/>
        </w:rPr>
        <w:t xml:space="preserve"> </w:t>
      </w:r>
    </w:p>
    <w:p w14:paraId="02CD0754" w14:textId="32520743" w:rsidR="005E2E78" w:rsidRDefault="005E2E78" w:rsidP="00932E88">
      <w:pPr>
        <w:pStyle w:val="ListParagraph"/>
        <w:numPr>
          <w:ilvl w:val="0"/>
          <w:numId w:val="3"/>
        </w:numPr>
        <w:ind w:left="0" w:right="284" w:hanging="426"/>
        <w:rPr>
          <w:rFonts w:ascii="Arial" w:hAnsi="Arial" w:cs="Arial"/>
        </w:rPr>
      </w:pPr>
      <w:r w:rsidRPr="00697955">
        <w:rPr>
          <w:rFonts w:ascii="Arial" w:hAnsi="Arial" w:cs="Arial"/>
        </w:rPr>
        <w:t>Location in relation to aspects of the physical environment and climate characteristics that may intensify the impact of the hazard.</w:t>
      </w:r>
    </w:p>
    <w:p w14:paraId="0E9ECDCD" w14:textId="409328EE" w:rsidR="005E2E78" w:rsidRPr="00697955" w:rsidRDefault="005E2E78" w:rsidP="00932E88">
      <w:pPr>
        <w:pStyle w:val="ListParagraph"/>
        <w:numPr>
          <w:ilvl w:val="0"/>
          <w:numId w:val="3"/>
        </w:numPr>
        <w:ind w:left="0" w:right="284" w:hanging="426"/>
        <w:rPr>
          <w:rFonts w:ascii="Arial" w:hAnsi="Arial" w:cs="Arial"/>
        </w:rPr>
      </w:pPr>
      <w:r w:rsidRPr="00697955">
        <w:rPr>
          <w:rFonts w:ascii="Arial" w:hAnsi="Arial" w:cs="Arial"/>
        </w:rPr>
        <w:t xml:space="preserve">Activities associated with and the nature of agricultural practices such as clearing of land, irrigation infrastructure and practices, alteration to microclimate. </w:t>
      </w:r>
    </w:p>
    <w:p w14:paraId="7D49F25C" w14:textId="5F573829" w:rsidR="005E2E78" w:rsidRDefault="005E2E78" w:rsidP="00932E88">
      <w:pPr>
        <w:pStyle w:val="ListParagraph"/>
        <w:numPr>
          <w:ilvl w:val="0"/>
          <w:numId w:val="3"/>
        </w:numPr>
        <w:ind w:left="0" w:right="284" w:hanging="426"/>
        <w:rPr>
          <w:rFonts w:ascii="Arial" w:hAnsi="Arial" w:cs="Arial"/>
        </w:rPr>
      </w:pPr>
      <w:r w:rsidRPr="00697955">
        <w:rPr>
          <w:rFonts w:ascii="Arial" w:hAnsi="Arial" w:cs="Arial"/>
        </w:rPr>
        <w:t xml:space="preserve">Activities associated with and the nature of mineral extraction practices such as clearing of land, water management practices and alteration to microclimate. </w:t>
      </w:r>
    </w:p>
    <w:p w14:paraId="18E3AFCE" w14:textId="77777777" w:rsidR="005E2E78" w:rsidRPr="00697955" w:rsidRDefault="005E2E78" w:rsidP="00932E88">
      <w:pPr>
        <w:pStyle w:val="ListParagraph"/>
        <w:numPr>
          <w:ilvl w:val="0"/>
          <w:numId w:val="3"/>
        </w:numPr>
        <w:ind w:left="0" w:right="284" w:hanging="426"/>
        <w:rPr>
          <w:rFonts w:ascii="Arial" w:hAnsi="Arial" w:cs="Arial"/>
        </w:rPr>
      </w:pPr>
      <w:r>
        <w:rPr>
          <w:rFonts w:ascii="Arial" w:hAnsi="Arial" w:cs="Arial"/>
        </w:rPr>
        <w:t>Large scale human activities which may influence climate change and the intensity of atmospheric hazards.</w:t>
      </w:r>
    </w:p>
    <w:p w14:paraId="71DC3964" w14:textId="77777777" w:rsidR="005E2E78" w:rsidRPr="00697955" w:rsidRDefault="005E2E78" w:rsidP="00932E88">
      <w:pPr>
        <w:pStyle w:val="ListParagraph"/>
        <w:numPr>
          <w:ilvl w:val="0"/>
          <w:numId w:val="3"/>
        </w:numPr>
        <w:ind w:left="0" w:right="284" w:hanging="426"/>
        <w:rPr>
          <w:rFonts w:ascii="Arial" w:hAnsi="Arial" w:cs="Arial"/>
        </w:rPr>
      </w:pPr>
      <w:r w:rsidRPr="00697955">
        <w:rPr>
          <w:rFonts w:ascii="Arial" w:hAnsi="Arial" w:cs="Arial"/>
        </w:rPr>
        <w:t xml:space="preserve">Management practices associated with forest reserves and bushland areas.  </w:t>
      </w:r>
    </w:p>
    <w:p w14:paraId="28929D14" w14:textId="77777777" w:rsidR="005E2E78" w:rsidRPr="005E2E78" w:rsidRDefault="005E2E78" w:rsidP="00932E88">
      <w:pPr>
        <w:pStyle w:val="ListParagraph"/>
        <w:numPr>
          <w:ilvl w:val="0"/>
          <w:numId w:val="3"/>
        </w:numPr>
        <w:ind w:left="0" w:right="284" w:hanging="426"/>
        <w:rPr>
          <w:rFonts w:ascii="Arial" w:hAnsi="Arial" w:cs="Arial"/>
        </w:rPr>
      </w:pPr>
      <w:r w:rsidRPr="00697955">
        <w:rPr>
          <w:rFonts w:ascii="Arial" w:hAnsi="Arial" w:cs="Arial"/>
        </w:rPr>
        <w:t>Deforestation and land clearing.</w:t>
      </w:r>
    </w:p>
    <w:p w14:paraId="1BA0C389" w14:textId="77777777" w:rsidR="005E2E78" w:rsidRPr="00697955" w:rsidRDefault="005E2E78" w:rsidP="00932E88">
      <w:pPr>
        <w:pStyle w:val="ListParagraph"/>
        <w:numPr>
          <w:ilvl w:val="0"/>
          <w:numId w:val="3"/>
        </w:numPr>
        <w:ind w:left="0" w:right="284" w:hanging="426"/>
        <w:rPr>
          <w:rFonts w:ascii="Arial" w:hAnsi="Arial" w:cs="Arial"/>
        </w:rPr>
      </w:pPr>
      <w:r w:rsidRPr="00697955">
        <w:rPr>
          <w:rFonts w:ascii="Arial" w:hAnsi="Arial" w:cs="Arial"/>
        </w:rPr>
        <w:t>The quality of infrastructure and utility supplies – water supply infrastructure (collection, storage, distribution), water treatment, sewage infrastructure/plants, storm water drainage, transport infrastructure, power supply infrastructure.</w:t>
      </w:r>
    </w:p>
    <w:p w14:paraId="017A2C40" w14:textId="77777777" w:rsidR="005E2E78" w:rsidRPr="00697955" w:rsidRDefault="005E2E78" w:rsidP="00932E88">
      <w:pPr>
        <w:pStyle w:val="ListParagraph"/>
        <w:numPr>
          <w:ilvl w:val="0"/>
          <w:numId w:val="3"/>
        </w:numPr>
        <w:ind w:left="0" w:right="284" w:hanging="426"/>
        <w:rPr>
          <w:rFonts w:ascii="Arial" w:hAnsi="Arial" w:cs="Arial"/>
        </w:rPr>
      </w:pPr>
      <w:r w:rsidRPr="00697955">
        <w:rPr>
          <w:rFonts w:ascii="Arial" w:hAnsi="Arial" w:cs="Arial"/>
        </w:rPr>
        <w:t>The quality of emergency response and medical infrastructure, knowledge and supplies.</w:t>
      </w:r>
    </w:p>
    <w:p w14:paraId="47003FAF" w14:textId="77777777" w:rsidR="005E2E78" w:rsidRPr="00697955" w:rsidRDefault="005E2E78" w:rsidP="00932E88">
      <w:pPr>
        <w:pStyle w:val="ListParagraph"/>
        <w:numPr>
          <w:ilvl w:val="0"/>
          <w:numId w:val="3"/>
        </w:numPr>
        <w:ind w:left="0" w:right="284" w:hanging="426"/>
        <w:rPr>
          <w:rFonts w:ascii="Arial" w:hAnsi="Arial" w:cs="Arial"/>
        </w:rPr>
      </w:pPr>
      <w:r w:rsidRPr="00697955">
        <w:rPr>
          <w:rFonts w:ascii="Arial" w:hAnsi="Arial" w:cs="Arial"/>
        </w:rPr>
        <w:t xml:space="preserve">General population’s education and knowledge of potential causes and impacts associated with the natural hazard.  </w:t>
      </w:r>
    </w:p>
    <w:p w14:paraId="6F97EB66" w14:textId="77777777" w:rsidR="005E2E78" w:rsidRDefault="005E2E78" w:rsidP="00932E88">
      <w:pPr>
        <w:pStyle w:val="ListParagraph"/>
        <w:numPr>
          <w:ilvl w:val="0"/>
          <w:numId w:val="3"/>
        </w:numPr>
        <w:ind w:left="0" w:right="284" w:hanging="426"/>
        <w:rPr>
          <w:rFonts w:ascii="Arial" w:hAnsi="Arial" w:cs="Arial"/>
        </w:rPr>
      </w:pPr>
      <w:r w:rsidRPr="00697955">
        <w:rPr>
          <w:rFonts w:ascii="Arial" w:hAnsi="Arial" w:cs="Arial"/>
        </w:rPr>
        <w:t xml:space="preserve">Others not mentioned may </w:t>
      </w:r>
      <w:r>
        <w:rPr>
          <w:rFonts w:ascii="Arial" w:hAnsi="Arial" w:cs="Arial"/>
        </w:rPr>
        <w:t>be relevant to specific natur</w:t>
      </w:r>
      <w:r w:rsidRPr="00697955">
        <w:rPr>
          <w:rFonts w:ascii="Arial" w:hAnsi="Arial" w:cs="Arial"/>
        </w:rPr>
        <w:t>al hazards.</w:t>
      </w:r>
    </w:p>
    <w:p w14:paraId="322E90A8" w14:textId="77777777" w:rsidR="00B36457" w:rsidRDefault="00B36457" w:rsidP="00B36457">
      <w:pPr>
        <w:spacing w:after="0"/>
        <w:ind w:right="284"/>
        <w:rPr>
          <w:rFonts w:ascii="Arial" w:hAnsi="Arial" w:cs="Arial"/>
        </w:rPr>
      </w:pPr>
    </w:p>
    <w:p w14:paraId="61AF1325" w14:textId="28EF5C64" w:rsidR="00B36457" w:rsidRPr="00F2094C" w:rsidRDefault="00B36457" w:rsidP="00B36457">
      <w:pPr>
        <w:spacing w:after="0" w:line="240" w:lineRule="auto"/>
        <w:ind w:left="-567" w:right="142"/>
        <w:jc w:val="both"/>
        <w:rPr>
          <w:rFonts w:ascii="Arial" w:hAnsi="Arial" w:cs="Arial"/>
          <w:b/>
          <w:sz w:val="24"/>
          <w:szCs w:val="24"/>
        </w:rPr>
      </w:pPr>
    </w:p>
    <w:p w14:paraId="147E6EFA" w14:textId="77777777" w:rsidR="00B36457" w:rsidRPr="00B36457" w:rsidRDefault="00B36457" w:rsidP="00B36457">
      <w:pPr>
        <w:spacing w:after="0"/>
        <w:ind w:right="284"/>
        <w:rPr>
          <w:rFonts w:ascii="Arial" w:hAnsi="Arial" w:cs="Arial"/>
        </w:rPr>
      </w:pPr>
    </w:p>
    <w:p w14:paraId="51741BF3" w14:textId="77777777" w:rsidR="00B36457" w:rsidRDefault="00B36457">
      <w:pPr>
        <w:spacing w:after="0" w:line="240" w:lineRule="auto"/>
        <w:rPr>
          <w:rFonts w:ascii="Arial" w:hAnsi="Arial" w:cs="Arial"/>
        </w:rPr>
      </w:pPr>
      <w:r>
        <w:rPr>
          <w:rFonts w:ascii="Arial" w:hAnsi="Arial" w:cs="Arial"/>
        </w:rPr>
        <w:br w:type="page"/>
      </w:r>
    </w:p>
    <w:p w14:paraId="6E611CC8" w14:textId="799BD44C" w:rsidR="00B36457" w:rsidRPr="00B36457" w:rsidRDefault="00B36457" w:rsidP="00B36457">
      <w:pPr>
        <w:spacing w:after="0"/>
        <w:ind w:left="-426" w:right="284"/>
        <w:rPr>
          <w:rFonts w:ascii="Arial" w:hAnsi="Arial" w:cs="Arial"/>
        </w:rPr>
      </w:pPr>
    </w:p>
    <w:p w14:paraId="1E9A06E4" w14:textId="77777777" w:rsidR="00325D02" w:rsidRPr="00CA3E20" w:rsidRDefault="00325D02" w:rsidP="0041312C">
      <w:pPr>
        <w:spacing w:after="0" w:line="240" w:lineRule="auto"/>
        <w:ind w:left="-567" w:right="-143"/>
        <w:jc w:val="both"/>
        <w:rPr>
          <w:rFonts w:ascii="Arial" w:hAnsi="Arial" w:cs="Arial"/>
          <w:sz w:val="24"/>
          <w:szCs w:val="24"/>
          <w:highlight w:val="yellow"/>
        </w:rPr>
      </w:pPr>
      <w:r w:rsidRPr="00CA3E20">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810"/>
        <w:gridCol w:w="850"/>
      </w:tblGrid>
      <w:tr w:rsidR="00325D02" w:rsidRPr="00CA3E20" w14:paraId="5458ECAE" w14:textId="77777777" w:rsidTr="00325D02">
        <w:tc>
          <w:tcPr>
            <w:tcW w:w="9810" w:type="dxa"/>
          </w:tcPr>
          <w:p w14:paraId="16071167" w14:textId="77777777" w:rsidR="00325D02" w:rsidRPr="00CA3E20" w:rsidRDefault="00325D02" w:rsidP="00325D02">
            <w:pPr>
              <w:spacing w:after="0" w:line="240" w:lineRule="auto"/>
              <w:ind w:right="-426"/>
              <w:jc w:val="both"/>
              <w:rPr>
                <w:rFonts w:ascii="Arial" w:hAnsi="Arial" w:cs="Arial"/>
                <w:b/>
                <w:bCs/>
                <w:sz w:val="24"/>
                <w:szCs w:val="24"/>
              </w:rPr>
            </w:pPr>
            <w:r w:rsidRPr="00CA3E20">
              <w:rPr>
                <w:rFonts w:ascii="Arial" w:hAnsi="Arial" w:cs="Arial"/>
                <w:b/>
                <w:bCs/>
                <w:sz w:val="24"/>
                <w:szCs w:val="24"/>
              </w:rPr>
              <w:t>Description</w:t>
            </w:r>
          </w:p>
        </w:tc>
        <w:tc>
          <w:tcPr>
            <w:tcW w:w="850" w:type="dxa"/>
          </w:tcPr>
          <w:p w14:paraId="28335537" w14:textId="77777777" w:rsidR="00325D02" w:rsidRPr="00CA3E20" w:rsidRDefault="00325D02" w:rsidP="00325D02">
            <w:pPr>
              <w:spacing w:after="0" w:line="240" w:lineRule="auto"/>
              <w:ind w:left="-108" w:right="-108"/>
              <w:jc w:val="center"/>
              <w:rPr>
                <w:rFonts w:ascii="Arial" w:hAnsi="Arial" w:cs="Arial"/>
                <w:b/>
                <w:bCs/>
                <w:sz w:val="24"/>
                <w:szCs w:val="24"/>
              </w:rPr>
            </w:pPr>
            <w:r w:rsidRPr="00CA3E20">
              <w:rPr>
                <w:rFonts w:ascii="Arial" w:hAnsi="Arial" w:cs="Arial"/>
                <w:b/>
                <w:bCs/>
                <w:sz w:val="24"/>
                <w:szCs w:val="24"/>
              </w:rPr>
              <w:t>Marks</w:t>
            </w:r>
          </w:p>
        </w:tc>
      </w:tr>
      <w:tr w:rsidR="00325D02" w:rsidRPr="00CA3E20" w14:paraId="551966ED" w14:textId="77777777" w:rsidTr="00325D02">
        <w:tc>
          <w:tcPr>
            <w:tcW w:w="9810" w:type="dxa"/>
          </w:tcPr>
          <w:p w14:paraId="727CB6E9" w14:textId="77777777" w:rsidR="00325D02" w:rsidRPr="00CA3E20" w:rsidRDefault="00FB26DE" w:rsidP="005E2E78">
            <w:pPr>
              <w:spacing w:after="0" w:line="240" w:lineRule="auto"/>
              <w:ind w:right="176"/>
              <w:jc w:val="both"/>
              <w:rPr>
                <w:rFonts w:ascii="Arial" w:hAnsi="Arial" w:cs="Arial"/>
                <w:sz w:val="24"/>
                <w:szCs w:val="24"/>
              </w:rPr>
            </w:pPr>
            <w:r w:rsidRPr="00CA3E20">
              <w:rPr>
                <w:rFonts w:ascii="Arial" w:hAnsi="Arial" w:cs="Arial"/>
                <w:bCs/>
                <w:sz w:val="24"/>
                <w:szCs w:val="24"/>
              </w:rPr>
              <w:t xml:space="preserve">A detailed and comprehensive description is given and accurate information is provided about the </w:t>
            </w:r>
            <w:r w:rsidR="005E2E78" w:rsidRPr="00CA3E20">
              <w:rPr>
                <w:rFonts w:ascii="Arial" w:hAnsi="Arial" w:cs="Arial"/>
                <w:sz w:val="24"/>
                <w:szCs w:val="24"/>
              </w:rPr>
              <w:t xml:space="preserve">ways in which the activities of people can intensify the impacts of a natural hazard. Both the human activities and the intensity and nature of the impacts are described.  </w:t>
            </w:r>
            <w:r w:rsidRPr="00CA3E20">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3581F178"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7-8</w:t>
            </w:r>
          </w:p>
        </w:tc>
      </w:tr>
      <w:tr w:rsidR="00325D02" w:rsidRPr="00CA3E20" w14:paraId="6FF2ABEE" w14:textId="77777777" w:rsidTr="00325D02">
        <w:tc>
          <w:tcPr>
            <w:tcW w:w="9810" w:type="dxa"/>
          </w:tcPr>
          <w:p w14:paraId="4A8E863C" w14:textId="77777777" w:rsidR="00325D02" w:rsidRPr="00CA3E20" w:rsidRDefault="00CA3E20" w:rsidP="00FB26DE">
            <w:pPr>
              <w:spacing w:after="0" w:line="240" w:lineRule="auto"/>
              <w:ind w:right="176"/>
              <w:jc w:val="both"/>
              <w:rPr>
                <w:rFonts w:ascii="Arial" w:hAnsi="Arial" w:cs="Arial"/>
                <w:bCs/>
                <w:sz w:val="24"/>
                <w:szCs w:val="24"/>
              </w:rPr>
            </w:pPr>
            <w:r w:rsidRPr="00CA3E20">
              <w:rPr>
                <w:rFonts w:ascii="Arial" w:hAnsi="Arial" w:cs="Arial"/>
                <w:bCs/>
                <w:sz w:val="24"/>
                <w:szCs w:val="24"/>
              </w:rPr>
              <w:t xml:space="preserve">A concise description is given and accurate information is provided about the </w:t>
            </w:r>
            <w:r w:rsidRPr="00CA3E20">
              <w:rPr>
                <w:rFonts w:ascii="Arial" w:hAnsi="Arial" w:cs="Arial"/>
                <w:sz w:val="24"/>
                <w:szCs w:val="24"/>
              </w:rPr>
              <w:t xml:space="preserve">ways in which the activities of people can intensify the impacts of a natural hazard. Some description of the human activities and the intensity and nature of the impacts is presented.  </w:t>
            </w:r>
            <w:r w:rsidR="00FB26DE" w:rsidRPr="00CA3E20">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850" w:type="dxa"/>
            <w:vAlign w:val="center"/>
          </w:tcPr>
          <w:p w14:paraId="58C09A77"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5-6</w:t>
            </w:r>
          </w:p>
        </w:tc>
      </w:tr>
      <w:tr w:rsidR="00325D02" w:rsidRPr="00CA3E20" w14:paraId="0BD2BE3A" w14:textId="77777777" w:rsidTr="00325D02">
        <w:trPr>
          <w:trHeight w:val="1127"/>
        </w:trPr>
        <w:tc>
          <w:tcPr>
            <w:tcW w:w="9810" w:type="dxa"/>
          </w:tcPr>
          <w:p w14:paraId="4BBACE75" w14:textId="77777777" w:rsidR="00325D02" w:rsidRPr="00CA3E20" w:rsidRDefault="00CA3E20" w:rsidP="005804BF">
            <w:pPr>
              <w:spacing w:after="0" w:line="240" w:lineRule="auto"/>
              <w:ind w:right="176"/>
              <w:jc w:val="both"/>
              <w:rPr>
                <w:rFonts w:ascii="Arial" w:hAnsi="Arial" w:cs="Arial"/>
                <w:bCs/>
                <w:sz w:val="24"/>
                <w:szCs w:val="24"/>
              </w:rPr>
            </w:pPr>
            <w:r w:rsidRPr="00CA3E20">
              <w:rPr>
                <w:rFonts w:ascii="Arial" w:hAnsi="Arial" w:cs="Arial"/>
                <w:bCs/>
                <w:sz w:val="24"/>
                <w:szCs w:val="24"/>
              </w:rPr>
              <w:t xml:space="preserve">A limited description is given and generalised information is provided about the </w:t>
            </w:r>
            <w:r w:rsidRPr="00CA3E20">
              <w:rPr>
                <w:rFonts w:ascii="Arial" w:hAnsi="Arial" w:cs="Arial"/>
                <w:sz w:val="24"/>
                <w:szCs w:val="24"/>
              </w:rPr>
              <w:t>ways in which the activities of people can intensify the impacts of a natural hazard. Little description of the human activities and the intensit</w:t>
            </w:r>
            <w:r w:rsidR="00B06CE6">
              <w:rPr>
                <w:rFonts w:ascii="Arial" w:hAnsi="Arial" w:cs="Arial"/>
                <w:sz w:val="24"/>
                <w:szCs w:val="24"/>
              </w:rPr>
              <w:t xml:space="preserve">y and nature of the impacts is </w:t>
            </w:r>
            <w:r w:rsidRPr="00CA3E20">
              <w:rPr>
                <w:rFonts w:ascii="Arial" w:hAnsi="Arial" w:cs="Arial"/>
                <w:sz w:val="24"/>
                <w:szCs w:val="24"/>
              </w:rPr>
              <w:t xml:space="preserve">presented.  </w:t>
            </w:r>
            <w:r w:rsidR="00FB26DE" w:rsidRPr="00CA3E20">
              <w:rPr>
                <w:rFonts w:ascii="Arial" w:hAnsi="Arial" w:cs="Arial"/>
                <w:bCs/>
                <w:sz w:val="24"/>
                <w:szCs w:val="24"/>
              </w:rPr>
              <w:t>Limited evidence is used to support statements and generalisations. There is limited use of geographical terminology and concepts in a largely unstructured response.</w:t>
            </w:r>
          </w:p>
        </w:tc>
        <w:tc>
          <w:tcPr>
            <w:tcW w:w="850" w:type="dxa"/>
            <w:vAlign w:val="center"/>
          </w:tcPr>
          <w:p w14:paraId="588F483A"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3-4</w:t>
            </w:r>
          </w:p>
        </w:tc>
      </w:tr>
      <w:tr w:rsidR="00325D02" w:rsidRPr="00CA3E20" w14:paraId="011F10C6" w14:textId="77777777" w:rsidTr="00325D02">
        <w:tc>
          <w:tcPr>
            <w:tcW w:w="9810" w:type="dxa"/>
          </w:tcPr>
          <w:p w14:paraId="2ED872CA" w14:textId="77777777" w:rsidR="00325D02" w:rsidRPr="00CA3E20" w:rsidRDefault="00FB26DE" w:rsidP="00CA3E20">
            <w:pPr>
              <w:spacing w:after="0" w:line="240" w:lineRule="auto"/>
              <w:ind w:right="176"/>
              <w:jc w:val="both"/>
              <w:rPr>
                <w:rFonts w:ascii="Arial" w:hAnsi="Arial" w:cs="Arial"/>
                <w:bCs/>
                <w:sz w:val="24"/>
                <w:szCs w:val="24"/>
              </w:rPr>
            </w:pPr>
            <w:r w:rsidRPr="00CA3E20">
              <w:rPr>
                <w:rFonts w:ascii="Arial" w:hAnsi="Arial" w:cs="Arial"/>
                <w:bCs/>
                <w:sz w:val="24"/>
                <w:szCs w:val="24"/>
              </w:rPr>
              <w:t xml:space="preserve">A very basic description is given </w:t>
            </w:r>
            <w:r w:rsidR="00CA3E20" w:rsidRPr="00CA3E20">
              <w:rPr>
                <w:rFonts w:ascii="Arial" w:hAnsi="Arial" w:cs="Arial"/>
                <w:bCs/>
                <w:sz w:val="24"/>
                <w:szCs w:val="24"/>
              </w:rPr>
              <w:t xml:space="preserve">about the </w:t>
            </w:r>
            <w:r w:rsidR="00CA3E20" w:rsidRPr="00CA3E20">
              <w:rPr>
                <w:rFonts w:ascii="Arial" w:hAnsi="Arial" w:cs="Arial"/>
                <w:sz w:val="24"/>
                <w:szCs w:val="24"/>
              </w:rPr>
              <w:t xml:space="preserve">ways in which the activities of people can intensify the impacts of a natural hazard (or just hazards in general). </w:t>
            </w:r>
            <w:r w:rsidRPr="00CA3E20">
              <w:rPr>
                <w:rFonts w:ascii="Arial" w:hAnsi="Arial" w:cs="Arial"/>
                <w:bCs/>
                <w:sz w:val="24"/>
                <w:szCs w:val="24"/>
              </w:rPr>
              <w:t>Insufficient evidence is presented in the description. There is limited or no use of geographical terminology and concepts, and poor literacy skills may contribute to a response that is difficult to understand.</w:t>
            </w:r>
          </w:p>
        </w:tc>
        <w:tc>
          <w:tcPr>
            <w:tcW w:w="850" w:type="dxa"/>
            <w:vAlign w:val="center"/>
          </w:tcPr>
          <w:p w14:paraId="40B8804E"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1-2</w:t>
            </w:r>
          </w:p>
        </w:tc>
      </w:tr>
      <w:tr w:rsidR="00325D02" w:rsidRPr="00CA3E20" w14:paraId="3D0E33D3" w14:textId="77777777" w:rsidTr="00325D02">
        <w:tc>
          <w:tcPr>
            <w:tcW w:w="9810" w:type="dxa"/>
          </w:tcPr>
          <w:p w14:paraId="1FD326A4" w14:textId="77777777" w:rsidR="00325D02" w:rsidRPr="00CA3E20" w:rsidRDefault="00325D02" w:rsidP="00325D02">
            <w:pPr>
              <w:spacing w:after="0" w:line="240" w:lineRule="auto"/>
              <w:ind w:right="176"/>
              <w:jc w:val="both"/>
              <w:rPr>
                <w:rFonts w:ascii="Arial" w:hAnsi="Arial" w:cs="Arial"/>
                <w:bCs/>
                <w:sz w:val="24"/>
                <w:szCs w:val="24"/>
              </w:rPr>
            </w:pPr>
            <w:r w:rsidRPr="00CA3E20">
              <w:rPr>
                <w:rFonts w:ascii="Arial" w:hAnsi="Arial" w:cs="Arial"/>
                <w:bCs/>
                <w:sz w:val="24"/>
                <w:szCs w:val="24"/>
              </w:rPr>
              <w:t>No relevant attempt.</w:t>
            </w:r>
          </w:p>
        </w:tc>
        <w:tc>
          <w:tcPr>
            <w:tcW w:w="850" w:type="dxa"/>
          </w:tcPr>
          <w:p w14:paraId="027E2997"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0</w:t>
            </w:r>
          </w:p>
        </w:tc>
      </w:tr>
      <w:tr w:rsidR="00325D02" w:rsidRPr="00CA3E20" w14:paraId="3255C3B8" w14:textId="77777777" w:rsidTr="00325D02">
        <w:tc>
          <w:tcPr>
            <w:tcW w:w="9810" w:type="dxa"/>
          </w:tcPr>
          <w:p w14:paraId="64E6FD0E" w14:textId="77777777" w:rsidR="00325D02" w:rsidRPr="00CA3E20" w:rsidRDefault="00325D02" w:rsidP="00325D02">
            <w:pPr>
              <w:spacing w:after="0" w:line="240" w:lineRule="auto"/>
              <w:ind w:right="-108"/>
              <w:jc w:val="right"/>
              <w:rPr>
                <w:rFonts w:ascii="Arial" w:hAnsi="Arial" w:cs="Arial"/>
                <w:bCs/>
                <w:sz w:val="24"/>
                <w:szCs w:val="24"/>
              </w:rPr>
            </w:pPr>
            <w:r w:rsidRPr="00CA3E20">
              <w:rPr>
                <w:rFonts w:ascii="Arial" w:hAnsi="Arial" w:cs="Arial"/>
                <w:b/>
                <w:bCs/>
                <w:sz w:val="24"/>
                <w:szCs w:val="24"/>
              </w:rPr>
              <w:t>TOTAL</w:t>
            </w:r>
          </w:p>
        </w:tc>
        <w:tc>
          <w:tcPr>
            <w:tcW w:w="850" w:type="dxa"/>
          </w:tcPr>
          <w:p w14:paraId="0C87019E" w14:textId="77777777" w:rsidR="00325D02" w:rsidRPr="00CA3E20" w:rsidRDefault="00325D02" w:rsidP="00325D02">
            <w:pPr>
              <w:spacing w:after="0" w:line="240" w:lineRule="auto"/>
              <w:ind w:right="-44"/>
              <w:jc w:val="center"/>
              <w:rPr>
                <w:rFonts w:ascii="Arial" w:hAnsi="Arial" w:cs="Arial"/>
                <w:b/>
                <w:bCs/>
                <w:sz w:val="24"/>
                <w:szCs w:val="24"/>
              </w:rPr>
            </w:pPr>
            <w:r w:rsidRPr="00CA3E20">
              <w:rPr>
                <w:rFonts w:ascii="Arial" w:hAnsi="Arial" w:cs="Arial"/>
                <w:b/>
                <w:bCs/>
                <w:sz w:val="24"/>
                <w:szCs w:val="24"/>
              </w:rPr>
              <w:t>8</w:t>
            </w:r>
          </w:p>
        </w:tc>
      </w:tr>
    </w:tbl>
    <w:p w14:paraId="1F4241F6" w14:textId="77777777" w:rsidR="00325D02" w:rsidRPr="00F2131D" w:rsidRDefault="007C30FA" w:rsidP="0041312C">
      <w:pPr>
        <w:spacing w:after="0" w:line="240" w:lineRule="auto"/>
        <w:ind w:left="284" w:right="-426" w:hanging="851"/>
        <w:rPr>
          <w:rFonts w:ascii="Arial" w:hAnsi="Arial" w:cs="Arial"/>
          <w:sz w:val="24"/>
          <w:szCs w:val="24"/>
        </w:rPr>
      </w:pPr>
      <w:r>
        <w:rPr>
          <w:rFonts w:ascii="Arial" w:hAnsi="Arial" w:cs="Arial"/>
          <w:sz w:val="24"/>
          <w:szCs w:val="24"/>
        </w:rPr>
        <w:t>NOTE</w:t>
      </w:r>
      <w:r w:rsidR="00F2131D" w:rsidRPr="00F2131D">
        <w:rPr>
          <w:rFonts w:ascii="Arial" w:hAnsi="Arial" w:cs="Arial"/>
          <w:sz w:val="24"/>
          <w:szCs w:val="24"/>
        </w:rPr>
        <w:t>:</w:t>
      </w:r>
      <w:r w:rsidR="00C65D8E">
        <w:rPr>
          <w:rFonts w:ascii="Arial" w:hAnsi="Arial" w:cs="Arial"/>
          <w:sz w:val="24"/>
          <w:szCs w:val="24"/>
        </w:rPr>
        <w:tab/>
        <w:t>I</w:t>
      </w:r>
      <w:r w:rsidR="00F2131D" w:rsidRPr="00F2131D">
        <w:rPr>
          <w:rFonts w:ascii="Arial" w:hAnsi="Arial" w:cs="Arial"/>
          <w:sz w:val="24"/>
          <w:szCs w:val="24"/>
        </w:rPr>
        <w:t xml:space="preserve">f only one (1) activity is described a maximum of four </w:t>
      </w:r>
      <w:r>
        <w:rPr>
          <w:rFonts w:ascii="Arial" w:hAnsi="Arial" w:cs="Arial"/>
          <w:sz w:val="24"/>
          <w:szCs w:val="24"/>
        </w:rPr>
        <w:t xml:space="preserve">marks </w:t>
      </w:r>
      <w:r w:rsidR="00F2131D" w:rsidRPr="00F2131D">
        <w:rPr>
          <w:rFonts w:ascii="Arial" w:hAnsi="Arial" w:cs="Arial"/>
          <w:sz w:val="24"/>
          <w:szCs w:val="24"/>
        </w:rPr>
        <w:t>is to be awarded.</w:t>
      </w:r>
    </w:p>
    <w:p w14:paraId="4BE94538" w14:textId="77777777" w:rsidR="00CA3E20" w:rsidRPr="00E95A10" w:rsidRDefault="00CA3E20" w:rsidP="005804BF">
      <w:pPr>
        <w:spacing w:after="0" w:line="240" w:lineRule="auto"/>
        <w:ind w:right="-426"/>
        <w:rPr>
          <w:rFonts w:ascii="Arial" w:hAnsi="Arial" w:cs="Arial"/>
          <w:sz w:val="24"/>
          <w:szCs w:val="24"/>
        </w:rPr>
      </w:pPr>
    </w:p>
    <w:p w14:paraId="73EAF0CB" w14:textId="77777777" w:rsidR="00D8792A" w:rsidRDefault="00D8792A">
      <w:pPr>
        <w:spacing w:after="0" w:line="240" w:lineRule="auto"/>
        <w:rPr>
          <w:rFonts w:ascii="Arial" w:hAnsi="Arial" w:cs="Arial"/>
          <w:sz w:val="24"/>
          <w:szCs w:val="24"/>
        </w:rPr>
      </w:pPr>
    </w:p>
    <w:p w14:paraId="724EAD4B" w14:textId="77777777" w:rsidR="00D8792A" w:rsidRDefault="00D8792A">
      <w:pPr>
        <w:spacing w:after="0" w:line="240" w:lineRule="auto"/>
        <w:rPr>
          <w:rFonts w:ascii="Arial" w:hAnsi="Arial" w:cs="Arial"/>
          <w:sz w:val="24"/>
          <w:szCs w:val="24"/>
        </w:rPr>
      </w:pPr>
      <w:r>
        <w:rPr>
          <w:rFonts w:ascii="Arial" w:hAnsi="Arial" w:cs="Arial"/>
          <w:sz w:val="24"/>
          <w:szCs w:val="24"/>
        </w:rPr>
        <w:br w:type="page"/>
      </w:r>
    </w:p>
    <w:p w14:paraId="137FDD7F" w14:textId="77777777" w:rsidR="00D8792A" w:rsidRDefault="00D8792A" w:rsidP="00D8792A">
      <w:pPr>
        <w:spacing w:after="0" w:line="240" w:lineRule="auto"/>
        <w:rPr>
          <w:rFonts w:ascii="Arial" w:hAnsi="Arial" w:cs="Arial"/>
          <w:b/>
          <w:sz w:val="24"/>
          <w:szCs w:val="24"/>
        </w:rPr>
      </w:pPr>
    </w:p>
    <w:p w14:paraId="2B60FCAC" w14:textId="7CB23298" w:rsidR="00D8792A" w:rsidRDefault="00B10021" w:rsidP="00D8792A">
      <w:pPr>
        <w:spacing w:after="0" w:line="240" w:lineRule="auto"/>
        <w:rPr>
          <w:rFonts w:ascii="Arial" w:hAnsi="Arial" w:cs="Arial"/>
          <w:b/>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49536" behindDoc="0" locked="0" layoutInCell="1" allowOverlap="1" wp14:anchorId="30EB5D3E" wp14:editId="275E461F">
                <wp:simplePos x="0" y="0"/>
                <wp:positionH relativeFrom="margin">
                  <wp:posOffset>-329565</wp:posOffset>
                </wp:positionH>
                <wp:positionV relativeFrom="paragraph">
                  <wp:posOffset>196106</wp:posOffset>
                </wp:positionV>
                <wp:extent cx="6677025" cy="11620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162050"/>
                        </a:xfrm>
                        <a:prstGeom prst="rect">
                          <a:avLst/>
                        </a:prstGeom>
                        <a:solidFill>
                          <a:srgbClr val="FFFFFF"/>
                        </a:solidFill>
                        <a:ln w="9525">
                          <a:solidFill>
                            <a:schemeClr val="tx1"/>
                          </a:solidFill>
                          <a:miter lim="800000"/>
                          <a:headEnd/>
                          <a:tailEnd/>
                        </a:ln>
                      </wps:spPr>
                      <wps:txbx>
                        <w:txbxContent>
                          <w:p w14:paraId="4F5B1D44" w14:textId="77777777" w:rsidR="00783897" w:rsidRDefault="00783897" w:rsidP="009C630B">
                            <w:pPr>
                              <w:tabs>
                                <w:tab w:val="left" w:pos="8931"/>
                              </w:tabs>
                              <w:spacing w:after="0" w:line="240" w:lineRule="auto"/>
                              <w:ind w:right="-275"/>
                              <w:rPr>
                                <w:rFonts w:ascii="Arial" w:hAnsi="Arial" w:cs="Arial"/>
                                <w:b/>
                                <w:sz w:val="24"/>
                                <w:szCs w:val="24"/>
                              </w:rPr>
                            </w:pPr>
                            <w:r>
                              <w:rPr>
                                <w:rFonts w:ascii="Arial" w:hAnsi="Arial" w:cs="Arial"/>
                                <w:b/>
                                <w:sz w:val="24"/>
                                <w:szCs w:val="24"/>
                              </w:rPr>
                              <w:t>Question 33</w:t>
                            </w:r>
                            <w:r>
                              <w:rPr>
                                <w:rFonts w:ascii="Arial" w:hAnsi="Arial" w:cs="Arial"/>
                                <w:b/>
                                <w:sz w:val="24"/>
                                <w:szCs w:val="24"/>
                              </w:rPr>
                              <w:tab/>
                              <w:t>(20 marks)</w:t>
                            </w:r>
                          </w:p>
                          <w:p w14:paraId="757E9FD4" w14:textId="77777777" w:rsidR="00783897" w:rsidRPr="00786091" w:rsidRDefault="00783897" w:rsidP="009C630B">
                            <w:pPr>
                              <w:spacing w:after="0" w:line="240" w:lineRule="auto"/>
                              <w:ind w:right="-275"/>
                              <w:rPr>
                                <w:rFonts w:ascii="Arial" w:hAnsi="Arial" w:cs="Arial"/>
                                <w:sz w:val="24"/>
                                <w:szCs w:val="24"/>
                              </w:rPr>
                            </w:pPr>
                          </w:p>
                          <w:p w14:paraId="15C677F6" w14:textId="6FE463FC" w:rsidR="00783897" w:rsidRPr="00DA4414" w:rsidRDefault="00783897" w:rsidP="004F698B">
                            <w:pPr>
                              <w:pStyle w:val="ListParagraph"/>
                              <w:numPr>
                                <w:ilvl w:val="0"/>
                                <w:numId w:val="6"/>
                              </w:numPr>
                              <w:ind w:left="567" w:right="-275" w:hanging="567"/>
                              <w:rPr>
                                <w:rFonts w:ascii="Arial" w:hAnsi="Arial" w:cs="Arial"/>
                              </w:rPr>
                            </w:pPr>
                            <w:r w:rsidRPr="00DA4414">
                              <w:rPr>
                                <w:rFonts w:ascii="Arial" w:hAnsi="Arial" w:cs="Arial"/>
                              </w:rPr>
                              <w:t xml:space="preserve">Identify </w:t>
                            </w:r>
                            <w:r w:rsidRPr="00DA4414">
                              <w:rPr>
                                <w:rFonts w:ascii="Arial" w:hAnsi="Arial" w:cs="Arial"/>
                                <w:b/>
                              </w:rPr>
                              <w:t>two (2)</w:t>
                            </w:r>
                            <w:r w:rsidRPr="00DA4414">
                              <w:rPr>
                                <w:rFonts w:ascii="Arial" w:hAnsi="Arial" w:cs="Arial"/>
                              </w:rPr>
                              <w:t xml:space="preserve"> stakeholder groups affected by a natural hazard you have studied and </w:t>
                            </w:r>
                            <w:r>
                              <w:rPr>
                                <w:rFonts w:ascii="Arial" w:hAnsi="Arial" w:cs="Arial"/>
                              </w:rPr>
                              <w:t>explain</w:t>
                            </w:r>
                            <w:r w:rsidRPr="00F43D39">
                              <w:rPr>
                                <w:rFonts w:ascii="Arial" w:hAnsi="Arial" w:cs="Arial"/>
                              </w:rPr>
                              <w:t xml:space="preserve"> t</w:t>
                            </w:r>
                            <w:r w:rsidRPr="00DA4414">
                              <w:rPr>
                                <w:rFonts w:ascii="Arial" w:hAnsi="Arial" w:cs="Arial"/>
                              </w:rPr>
                              <w:t>heir values and viewpoints on recovery and adaptation measures undertaken.</w:t>
                            </w:r>
                          </w:p>
                          <w:p w14:paraId="79F4DA3A" w14:textId="77777777" w:rsidR="00783897" w:rsidRPr="00B36457" w:rsidRDefault="00783897" w:rsidP="009C630B">
                            <w:pPr>
                              <w:spacing w:after="0" w:line="240" w:lineRule="auto"/>
                              <w:ind w:right="-275"/>
                              <w:rPr>
                                <w:rFonts w:ascii="Arial" w:hAnsi="Arial" w:cs="Arial"/>
                                <w:b/>
                                <w:sz w:val="16"/>
                                <w:szCs w:val="16"/>
                              </w:rPr>
                            </w:pPr>
                          </w:p>
                          <w:p w14:paraId="4164D64F" w14:textId="77777777" w:rsidR="00783897" w:rsidRPr="00F43D39" w:rsidRDefault="00783897" w:rsidP="004F698B">
                            <w:pPr>
                              <w:spacing w:after="0" w:line="240" w:lineRule="auto"/>
                              <w:ind w:right="150"/>
                              <w:jc w:val="right"/>
                              <w:rPr>
                                <w:rFonts w:ascii="Arial" w:hAnsi="Arial" w:cs="Arial"/>
                                <w:b/>
                                <w:sz w:val="24"/>
                                <w:szCs w:val="24"/>
                              </w:rPr>
                            </w:pPr>
                            <w:r w:rsidRPr="00786091">
                              <w:rPr>
                                <w:rFonts w:ascii="Arial" w:hAnsi="Arial" w:cs="Arial"/>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5D3E" id="_x0000_s1042" type="#_x0000_t202" style="position:absolute;margin-left:-25.95pt;margin-top:15.45pt;width:525.75pt;height:91.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" strokecolor="black [3213]">
                <v:textbox>
                  <w:txbxContent>
                    <w:p w14:paraId="4F5B1D44" w14:textId="77777777" w:rsidR="00783897" w:rsidRDefault="00783897" w:rsidP="009C630B">
                      <w:pPr>
                        <w:tabs>
                          <w:tab w:val="left" w:pos="8931"/>
                        </w:tabs>
                        <w:spacing w:after="0" w:line="240" w:lineRule="auto"/>
                        <w:ind w:right="-275"/>
                        <w:rPr>
                          <w:rFonts w:ascii="Arial" w:hAnsi="Arial" w:cs="Arial"/>
                          <w:b/>
                          <w:sz w:val="24"/>
                          <w:szCs w:val="24"/>
                        </w:rPr>
                      </w:pPr>
                      <w:r>
                        <w:rPr>
                          <w:rFonts w:ascii="Arial" w:hAnsi="Arial" w:cs="Arial"/>
                          <w:b/>
                          <w:sz w:val="24"/>
                          <w:szCs w:val="24"/>
                        </w:rPr>
                        <w:t>Question 33</w:t>
                      </w:r>
                      <w:r>
                        <w:rPr>
                          <w:rFonts w:ascii="Arial" w:hAnsi="Arial" w:cs="Arial"/>
                          <w:b/>
                          <w:sz w:val="24"/>
                          <w:szCs w:val="24"/>
                        </w:rPr>
                        <w:tab/>
                        <w:t>(20 marks)</w:t>
                      </w:r>
                    </w:p>
                    <w:p w14:paraId="757E9FD4" w14:textId="77777777" w:rsidR="00783897" w:rsidRPr="00786091" w:rsidRDefault="00783897" w:rsidP="009C630B">
                      <w:pPr>
                        <w:spacing w:after="0" w:line="240" w:lineRule="auto"/>
                        <w:ind w:right="-275"/>
                        <w:rPr>
                          <w:rFonts w:ascii="Arial" w:hAnsi="Arial" w:cs="Arial"/>
                          <w:sz w:val="24"/>
                          <w:szCs w:val="24"/>
                        </w:rPr>
                      </w:pPr>
                    </w:p>
                    <w:p w14:paraId="15C677F6" w14:textId="6FE463FC" w:rsidR="00783897" w:rsidRPr="00DA4414" w:rsidRDefault="00783897" w:rsidP="004F698B">
                      <w:pPr>
                        <w:pStyle w:val="ListParagraph"/>
                        <w:numPr>
                          <w:ilvl w:val="0"/>
                          <w:numId w:val="6"/>
                        </w:numPr>
                        <w:ind w:left="567" w:right="-275" w:hanging="567"/>
                        <w:rPr>
                          <w:rFonts w:ascii="Arial" w:hAnsi="Arial" w:cs="Arial"/>
                        </w:rPr>
                      </w:pPr>
                      <w:r w:rsidRPr="00DA4414">
                        <w:rPr>
                          <w:rFonts w:ascii="Arial" w:hAnsi="Arial" w:cs="Arial"/>
                        </w:rPr>
                        <w:t xml:space="preserve">Identify </w:t>
                      </w:r>
                      <w:r w:rsidRPr="00DA4414">
                        <w:rPr>
                          <w:rFonts w:ascii="Arial" w:hAnsi="Arial" w:cs="Arial"/>
                          <w:b/>
                        </w:rPr>
                        <w:t>two (2)</w:t>
                      </w:r>
                      <w:r w:rsidRPr="00DA4414">
                        <w:rPr>
                          <w:rFonts w:ascii="Arial" w:hAnsi="Arial" w:cs="Arial"/>
                        </w:rPr>
                        <w:t xml:space="preserve"> stakeholder groups affected by a natural hazard you have studied and </w:t>
                      </w:r>
                      <w:r>
                        <w:rPr>
                          <w:rFonts w:ascii="Arial" w:hAnsi="Arial" w:cs="Arial"/>
                        </w:rPr>
                        <w:t>explain</w:t>
                      </w:r>
                      <w:r w:rsidRPr="00F43D39">
                        <w:rPr>
                          <w:rFonts w:ascii="Arial" w:hAnsi="Arial" w:cs="Arial"/>
                        </w:rPr>
                        <w:t xml:space="preserve"> t</w:t>
                      </w:r>
                      <w:r w:rsidRPr="00DA4414">
                        <w:rPr>
                          <w:rFonts w:ascii="Arial" w:hAnsi="Arial" w:cs="Arial"/>
                        </w:rPr>
                        <w:t>heir values and viewpoints on recovery and adaptation measures undertaken.</w:t>
                      </w:r>
                    </w:p>
                    <w:p w14:paraId="79F4DA3A" w14:textId="77777777" w:rsidR="00783897" w:rsidRPr="00B36457" w:rsidRDefault="00783897" w:rsidP="009C630B">
                      <w:pPr>
                        <w:spacing w:after="0" w:line="240" w:lineRule="auto"/>
                        <w:ind w:right="-275"/>
                        <w:rPr>
                          <w:rFonts w:ascii="Arial" w:hAnsi="Arial" w:cs="Arial"/>
                          <w:b/>
                          <w:sz w:val="16"/>
                          <w:szCs w:val="16"/>
                        </w:rPr>
                      </w:pPr>
                    </w:p>
                    <w:p w14:paraId="4164D64F" w14:textId="77777777" w:rsidR="00783897" w:rsidRPr="00F43D39" w:rsidRDefault="00783897" w:rsidP="004F698B">
                      <w:pPr>
                        <w:spacing w:after="0" w:line="240" w:lineRule="auto"/>
                        <w:ind w:right="150"/>
                        <w:jc w:val="right"/>
                        <w:rPr>
                          <w:rFonts w:ascii="Arial" w:hAnsi="Arial" w:cs="Arial"/>
                          <w:b/>
                          <w:sz w:val="24"/>
                          <w:szCs w:val="24"/>
                        </w:rPr>
                      </w:pPr>
                      <w:r w:rsidRPr="00786091">
                        <w:rPr>
                          <w:rFonts w:ascii="Arial" w:hAnsi="Arial" w:cs="Arial"/>
                          <w:sz w:val="24"/>
                          <w:szCs w:val="24"/>
                        </w:rPr>
                        <w:t>(12 marks)</w:t>
                      </w:r>
                    </w:p>
                  </w:txbxContent>
                </v:textbox>
                <w10:wrap anchorx="margin"/>
              </v:shape>
            </w:pict>
          </mc:Fallback>
        </mc:AlternateContent>
      </w:r>
    </w:p>
    <w:p w14:paraId="42CA1A6A" w14:textId="77777777" w:rsidR="00D8792A" w:rsidRDefault="00D8792A" w:rsidP="00D8792A">
      <w:pPr>
        <w:spacing w:after="0" w:line="240" w:lineRule="auto"/>
        <w:rPr>
          <w:rFonts w:ascii="Arial" w:hAnsi="Arial" w:cs="Arial"/>
          <w:b/>
          <w:sz w:val="24"/>
          <w:szCs w:val="24"/>
        </w:rPr>
      </w:pPr>
    </w:p>
    <w:p w14:paraId="5E643CBB" w14:textId="5C9FE21C" w:rsidR="00D8792A" w:rsidRDefault="00D8792A" w:rsidP="00D8792A">
      <w:pPr>
        <w:spacing w:after="0" w:line="240" w:lineRule="auto"/>
        <w:ind w:left="-567"/>
        <w:jc w:val="both"/>
        <w:rPr>
          <w:rFonts w:ascii="Arial" w:hAnsi="Arial" w:cs="Arial"/>
          <w:b/>
          <w:sz w:val="24"/>
          <w:szCs w:val="24"/>
        </w:rPr>
      </w:pPr>
    </w:p>
    <w:p w14:paraId="467AC52C" w14:textId="77777777" w:rsidR="00D8792A" w:rsidRDefault="00D8792A" w:rsidP="00D8792A">
      <w:pPr>
        <w:spacing w:after="0" w:line="240" w:lineRule="auto"/>
        <w:ind w:left="-567"/>
        <w:jc w:val="both"/>
        <w:rPr>
          <w:rFonts w:ascii="Arial" w:hAnsi="Arial" w:cs="Arial"/>
          <w:b/>
          <w:sz w:val="24"/>
          <w:szCs w:val="24"/>
        </w:rPr>
      </w:pPr>
    </w:p>
    <w:p w14:paraId="6EEB10C2" w14:textId="77777777" w:rsidR="00D8792A" w:rsidRDefault="00D8792A" w:rsidP="00D8792A">
      <w:pPr>
        <w:spacing w:after="0" w:line="240" w:lineRule="auto"/>
        <w:ind w:left="-567"/>
        <w:jc w:val="both"/>
        <w:rPr>
          <w:rFonts w:ascii="Arial" w:hAnsi="Arial" w:cs="Arial"/>
          <w:b/>
          <w:sz w:val="24"/>
          <w:szCs w:val="24"/>
        </w:rPr>
      </w:pPr>
    </w:p>
    <w:p w14:paraId="4AEED245" w14:textId="77777777" w:rsidR="00D8792A" w:rsidRDefault="00D8792A" w:rsidP="00D8792A">
      <w:pPr>
        <w:spacing w:after="0" w:line="240" w:lineRule="auto"/>
        <w:ind w:left="-567"/>
        <w:jc w:val="both"/>
        <w:rPr>
          <w:rFonts w:ascii="Arial" w:hAnsi="Arial" w:cs="Arial"/>
          <w:b/>
          <w:sz w:val="24"/>
          <w:szCs w:val="24"/>
        </w:rPr>
      </w:pPr>
    </w:p>
    <w:p w14:paraId="47057B34" w14:textId="77777777" w:rsidR="00D8792A" w:rsidRDefault="00D8792A" w:rsidP="00D8792A">
      <w:pPr>
        <w:spacing w:after="0" w:line="240" w:lineRule="auto"/>
        <w:ind w:left="-567"/>
        <w:jc w:val="both"/>
        <w:rPr>
          <w:rFonts w:ascii="Arial" w:hAnsi="Arial" w:cs="Arial"/>
          <w:b/>
          <w:sz w:val="24"/>
          <w:szCs w:val="24"/>
        </w:rPr>
      </w:pPr>
    </w:p>
    <w:p w14:paraId="38546770" w14:textId="77777777" w:rsidR="00D8792A" w:rsidRDefault="00D8792A" w:rsidP="00D8792A">
      <w:pPr>
        <w:spacing w:after="0" w:line="240" w:lineRule="auto"/>
        <w:ind w:left="-567"/>
        <w:jc w:val="both"/>
        <w:rPr>
          <w:rFonts w:ascii="Arial" w:hAnsi="Arial" w:cs="Arial"/>
          <w:b/>
          <w:sz w:val="24"/>
          <w:szCs w:val="24"/>
        </w:rPr>
      </w:pPr>
    </w:p>
    <w:p w14:paraId="1910FC98" w14:textId="77777777" w:rsidR="00D8792A" w:rsidRDefault="00D8792A" w:rsidP="00D8792A">
      <w:pPr>
        <w:spacing w:after="0" w:line="240" w:lineRule="auto"/>
        <w:ind w:left="-567"/>
        <w:jc w:val="both"/>
        <w:rPr>
          <w:rFonts w:ascii="Arial" w:hAnsi="Arial" w:cs="Arial"/>
          <w:b/>
          <w:sz w:val="24"/>
          <w:szCs w:val="24"/>
        </w:rPr>
      </w:pPr>
    </w:p>
    <w:p w14:paraId="3BB722F1" w14:textId="77777777" w:rsidR="00D8792A" w:rsidRPr="00F43D39" w:rsidRDefault="00D8792A" w:rsidP="00D8792A">
      <w:pPr>
        <w:spacing w:after="0" w:line="240" w:lineRule="auto"/>
        <w:ind w:left="-567"/>
        <w:jc w:val="both"/>
        <w:rPr>
          <w:rFonts w:ascii="Arial" w:hAnsi="Arial" w:cs="Arial"/>
          <w:b/>
          <w:sz w:val="24"/>
          <w:szCs w:val="24"/>
        </w:rPr>
      </w:pPr>
      <w:r w:rsidRPr="00F43D39">
        <w:rPr>
          <w:rFonts w:ascii="Arial" w:hAnsi="Arial" w:cs="Arial"/>
          <w:b/>
          <w:sz w:val="24"/>
          <w:szCs w:val="24"/>
        </w:rPr>
        <w:t>Syllabus:</w:t>
      </w:r>
    </w:p>
    <w:p w14:paraId="7BC45B94" w14:textId="77777777" w:rsidR="00D8792A" w:rsidRPr="002C3B07" w:rsidRDefault="00D8792A" w:rsidP="00D8792A">
      <w:pPr>
        <w:spacing w:after="0" w:line="240" w:lineRule="auto"/>
        <w:ind w:left="-567"/>
        <w:rPr>
          <w:rFonts w:ascii="Arial" w:hAnsi="Arial" w:cs="Arial"/>
          <w:b/>
          <w:color w:val="000000" w:themeColor="text1"/>
          <w:sz w:val="24"/>
          <w:szCs w:val="24"/>
        </w:rPr>
      </w:pPr>
      <w:r w:rsidRPr="002C3B07">
        <w:rPr>
          <w:rFonts w:ascii="Arial" w:hAnsi="Arial"/>
          <w:color w:val="000000" w:themeColor="text1"/>
          <w:sz w:val="24"/>
          <w:szCs w:val="24"/>
        </w:rPr>
        <w:t>The stakeholders affected by the hazard and their values and viewpoints on recovery and adaptation to future hazards in terms of modifying:</w:t>
      </w:r>
    </w:p>
    <w:p w14:paraId="36FA296A" w14:textId="77777777" w:rsidR="00D8792A" w:rsidRPr="00F43D39" w:rsidRDefault="00D8792A" w:rsidP="004718AB">
      <w:pPr>
        <w:pStyle w:val="csbullet"/>
        <w:numPr>
          <w:ilvl w:val="0"/>
          <w:numId w:val="2"/>
        </w:numPr>
        <w:tabs>
          <w:tab w:val="clear" w:pos="-851"/>
        </w:tabs>
        <w:spacing w:before="0" w:after="0" w:line="276" w:lineRule="auto"/>
        <w:ind w:left="142" w:right="-77" w:hanging="426"/>
        <w:rPr>
          <w:rFonts w:ascii="Arial" w:hAnsi="Arial" w:cs="Arial"/>
          <w:sz w:val="24"/>
          <w:szCs w:val="24"/>
        </w:rPr>
      </w:pPr>
      <w:r w:rsidRPr="00F43D39">
        <w:rPr>
          <w:rFonts w:ascii="Arial" w:hAnsi="Arial" w:cs="Arial"/>
          <w:sz w:val="24"/>
          <w:szCs w:val="24"/>
        </w:rPr>
        <w:t>human vulnerability (susceptibility to future loss)</w:t>
      </w:r>
    </w:p>
    <w:p w14:paraId="361389AC" w14:textId="77777777" w:rsidR="00D8792A" w:rsidRPr="00F43D39" w:rsidRDefault="00D8792A" w:rsidP="004718AB">
      <w:pPr>
        <w:pStyle w:val="csbullet"/>
        <w:numPr>
          <w:ilvl w:val="0"/>
          <w:numId w:val="2"/>
        </w:numPr>
        <w:tabs>
          <w:tab w:val="clear" w:pos="-851"/>
        </w:tabs>
        <w:spacing w:before="0" w:after="0" w:line="276" w:lineRule="auto"/>
        <w:ind w:left="142" w:right="-77" w:hanging="426"/>
        <w:rPr>
          <w:rFonts w:ascii="Arial" w:hAnsi="Arial" w:cs="Arial"/>
          <w:sz w:val="24"/>
          <w:szCs w:val="24"/>
        </w:rPr>
      </w:pPr>
      <w:r w:rsidRPr="00F43D39">
        <w:rPr>
          <w:rFonts w:ascii="Arial" w:hAnsi="Arial" w:cs="Arial"/>
          <w:sz w:val="24"/>
          <w:szCs w:val="24"/>
        </w:rPr>
        <w:t>loss burden (cost of loss mitigation and adaptation)</w:t>
      </w:r>
    </w:p>
    <w:p w14:paraId="26954DDF" w14:textId="77777777" w:rsidR="00D8792A" w:rsidRPr="00F43D39" w:rsidRDefault="00D8792A" w:rsidP="00D8792A">
      <w:pPr>
        <w:spacing w:after="0" w:line="240" w:lineRule="auto"/>
        <w:ind w:left="-567" w:right="-143"/>
        <w:jc w:val="both"/>
        <w:rPr>
          <w:rFonts w:ascii="Arial" w:hAnsi="Arial" w:cs="Arial"/>
          <w:b/>
          <w:sz w:val="16"/>
          <w:szCs w:val="16"/>
        </w:rPr>
      </w:pPr>
    </w:p>
    <w:p w14:paraId="48D93B4E" w14:textId="283774D3" w:rsidR="00D8792A" w:rsidRPr="00F43D39" w:rsidRDefault="00D8792A" w:rsidP="00D8792A">
      <w:pPr>
        <w:spacing w:after="0" w:line="240" w:lineRule="auto"/>
        <w:ind w:left="-567" w:right="-143"/>
        <w:jc w:val="both"/>
        <w:rPr>
          <w:rFonts w:ascii="Arial" w:hAnsi="Arial" w:cs="Arial"/>
          <w:b/>
          <w:sz w:val="24"/>
          <w:szCs w:val="24"/>
        </w:rPr>
      </w:pPr>
      <w:r w:rsidRPr="00F43D39">
        <w:rPr>
          <w:rFonts w:ascii="Arial" w:hAnsi="Arial" w:cs="Arial"/>
          <w:b/>
          <w:sz w:val="24"/>
          <w:szCs w:val="24"/>
        </w:rPr>
        <w:t>Key word</w:t>
      </w:r>
      <w:r w:rsidR="004718AB">
        <w:rPr>
          <w:rFonts w:ascii="Arial" w:hAnsi="Arial" w:cs="Arial"/>
          <w:b/>
          <w:sz w:val="24"/>
          <w:szCs w:val="24"/>
        </w:rPr>
        <w:t>s</w:t>
      </w:r>
      <w:r w:rsidRPr="00F43D39">
        <w:rPr>
          <w:rFonts w:ascii="Arial" w:hAnsi="Arial" w:cs="Arial"/>
          <w:b/>
          <w:sz w:val="24"/>
          <w:szCs w:val="24"/>
        </w:rPr>
        <w:t>:</w:t>
      </w:r>
    </w:p>
    <w:p w14:paraId="50C4EA43" w14:textId="59334F5C" w:rsidR="00D8792A" w:rsidRPr="00F43D39" w:rsidRDefault="00D8792A" w:rsidP="00D8792A">
      <w:pPr>
        <w:spacing w:after="0" w:line="240" w:lineRule="auto"/>
        <w:ind w:left="-567" w:right="-143"/>
        <w:jc w:val="both"/>
        <w:rPr>
          <w:rFonts w:ascii="Arial" w:hAnsi="Arial" w:cs="Arial"/>
          <w:sz w:val="24"/>
          <w:szCs w:val="24"/>
        </w:rPr>
      </w:pPr>
      <w:r w:rsidRPr="004718AB">
        <w:rPr>
          <w:rFonts w:ascii="Arial" w:hAnsi="Arial" w:cs="Arial"/>
          <w:i/>
          <w:iCs/>
          <w:sz w:val="24"/>
          <w:szCs w:val="24"/>
        </w:rPr>
        <w:t>Identify</w:t>
      </w:r>
      <w:r w:rsidRPr="00F43D39">
        <w:rPr>
          <w:rFonts w:ascii="Arial" w:hAnsi="Arial" w:cs="Arial"/>
          <w:sz w:val="24"/>
          <w:szCs w:val="24"/>
        </w:rPr>
        <w:t>:</w:t>
      </w:r>
      <w:r w:rsidR="004718AB">
        <w:rPr>
          <w:rFonts w:ascii="Arial" w:hAnsi="Arial" w:cs="Arial"/>
          <w:sz w:val="24"/>
          <w:szCs w:val="24"/>
        </w:rPr>
        <w:tab/>
      </w:r>
      <w:r w:rsidR="004718AB">
        <w:rPr>
          <w:rFonts w:ascii="Arial" w:hAnsi="Arial" w:cs="Arial"/>
          <w:sz w:val="24"/>
          <w:szCs w:val="24"/>
        </w:rPr>
        <w:tab/>
      </w:r>
      <w:r w:rsidRPr="00F43D39">
        <w:rPr>
          <w:rFonts w:ascii="Arial" w:hAnsi="Arial" w:cs="Arial"/>
          <w:sz w:val="24"/>
          <w:szCs w:val="24"/>
        </w:rPr>
        <w:t>recognise and name.</w:t>
      </w:r>
    </w:p>
    <w:p w14:paraId="2D5BFEC2" w14:textId="20784FD2" w:rsidR="00D8792A" w:rsidRPr="00AD4494" w:rsidRDefault="00683A00" w:rsidP="00D8792A">
      <w:pPr>
        <w:spacing w:after="0" w:line="240" w:lineRule="auto"/>
        <w:ind w:left="-567" w:right="-143"/>
        <w:jc w:val="both"/>
        <w:rPr>
          <w:rFonts w:ascii="Arial" w:hAnsi="Arial" w:cs="Arial"/>
          <w:sz w:val="24"/>
          <w:szCs w:val="24"/>
        </w:rPr>
      </w:pPr>
      <w:r w:rsidRPr="004718AB">
        <w:rPr>
          <w:rFonts w:ascii="Arial" w:hAnsi="Arial" w:cs="Arial"/>
          <w:i/>
          <w:iCs/>
          <w:sz w:val="24"/>
          <w:szCs w:val="24"/>
        </w:rPr>
        <w:t>Explain</w:t>
      </w:r>
      <w:r w:rsidR="00D8792A" w:rsidRPr="00F43D39">
        <w:rPr>
          <w:rFonts w:ascii="Arial" w:hAnsi="Arial" w:cs="Arial"/>
          <w:sz w:val="24"/>
          <w:szCs w:val="24"/>
        </w:rPr>
        <w:t>:</w:t>
      </w:r>
      <w:r w:rsidR="004718AB">
        <w:rPr>
          <w:rFonts w:ascii="Arial" w:hAnsi="Arial" w:cs="Arial"/>
          <w:sz w:val="24"/>
          <w:szCs w:val="24"/>
        </w:rPr>
        <w:tab/>
      </w:r>
      <w:r w:rsidR="004718AB">
        <w:rPr>
          <w:rFonts w:ascii="Arial" w:hAnsi="Arial" w:cs="Arial"/>
          <w:sz w:val="24"/>
          <w:szCs w:val="24"/>
        </w:rPr>
        <w:tab/>
        <w:t>r</w:t>
      </w:r>
      <w:r>
        <w:rPr>
          <w:rFonts w:ascii="Arial" w:hAnsi="Arial" w:cs="Arial"/>
          <w:sz w:val="24"/>
          <w:szCs w:val="24"/>
        </w:rPr>
        <w:t>elate cause and effect.</w:t>
      </w:r>
    </w:p>
    <w:p w14:paraId="3D4919F7" w14:textId="3FEBEEC2" w:rsidR="00D8792A" w:rsidRPr="00AD4494" w:rsidRDefault="00D8792A" w:rsidP="00D8792A">
      <w:pPr>
        <w:spacing w:after="0" w:line="240" w:lineRule="auto"/>
        <w:ind w:left="-567" w:right="-143"/>
        <w:jc w:val="both"/>
        <w:rPr>
          <w:rFonts w:ascii="Arial" w:hAnsi="Arial" w:cs="Arial"/>
          <w:sz w:val="24"/>
          <w:szCs w:val="24"/>
        </w:rPr>
      </w:pPr>
      <w:r w:rsidRPr="004718AB">
        <w:rPr>
          <w:rFonts w:ascii="Arial" w:hAnsi="Arial" w:cs="Arial"/>
          <w:i/>
          <w:iCs/>
          <w:sz w:val="24"/>
          <w:szCs w:val="24"/>
        </w:rPr>
        <w:t>Stakeholders</w:t>
      </w:r>
      <w:r w:rsidRPr="00AD4494">
        <w:rPr>
          <w:rFonts w:ascii="Arial" w:hAnsi="Arial" w:cs="Arial"/>
          <w:sz w:val="24"/>
          <w:szCs w:val="24"/>
        </w:rPr>
        <w:t>:</w:t>
      </w:r>
      <w:r w:rsidR="004718AB">
        <w:rPr>
          <w:rFonts w:ascii="Arial" w:hAnsi="Arial" w:cs="Arial"/>
          <w:sz w:val="24"/>
          <w:szCs w:val="24"/>
        </w:rPr>
        <w:tab/>
      </w:r>
      <w:r w:rsidRPr="00AD4494">
        <w:rPr>
          <w:rFonts w:ascii="Arial" w:hAnsi="Arial" w:cs="Arial"/>
          <w:sz w:val="24"/>
          <w:szCs w:val="24"/>
        </w:rPr>
        <w:t>a group or organisation that has interest or concern in an event, process or activity.</w:t>
      </w:r>
    </w:p>
    <w:p w14:paraId="3875E921" w14:textId="1D815179" w:rsidR="00D8792A" w:rsidRPr="00AD4494" w:rsidRDefault="00D8792A" w:rsidP="004718AB">
      <w:pPr>
        <w:spacing w:after="0" w:line="240" w:lineRule="auto"/>
        <w:ind w:left="1418" w:right="-143" w:hanging="1985"/>
        <w:jc w:val="both"/>
        <w:rPr>
          <w:rFonts w:ascii="Arial" w:hAnsi="Arial" w:cs="Arial"/>
          <w:sz w:val="24"/>
          <w:szCs w:val="24"/>
        </w:rPr>
      </w:pPr>
      <w:r w:rsidRPr="004718AB">
        <w:rPr>
          <w:rFonts w:ascii="Arial" w:hAnsi="Arial" w:cs="Arial"/>
          <w:i/>
          <w:iCs/>
          <w:sz w:val="24"/>
          <w:szCs w:val="24"/>
        </w:rPr>
        <w:t>Values</w:t>
      </w:r>
      <w:r w:rsidRPr="00AD4494">
        <w:rPr>
          <w:rFonts w:ascii="Arial" w:hAnsi="Arial" w:cs="Arial"/>
          <w:sz w:val="24"/>
          <w:szCs w:val="24"/>
        </w:rPr>
        <w:t>:</w:t>
      </w:r>
      <w:r w:rsidR="004718AB">
        <w:rPr>
          <w:rFonts w:ascii="Arial" w:hAnsi="Arial" w:cs="Arial"/>
          <w:sz w:val="24"/>
          <w:szCs w:val="24"/>
        </w:rPr>
        <w:tab/>
      </w:r>
      <w:r w:rsidR="004718AB">
        <w:rPr>
          <w:rFonts w:ascii="Arial" w:hAnsi="Arial" w:cs="Arial"/>
          <w:sz w:val="24"/>
          <w:szCs w:val="24"/>
        </w:rPr>
        <w:tab/>
      </w:r>
      <w:r w:rsidRPr="00AD4494">
        <w:rPr>
          <w:rFonts w:ascii="Arial" w:hAnsi="Arial" w:cs="Arial"/>
          <w:sz w:val="24"/>
          <w:szCs w:val="24"/>
        </w:rPr>
        <w:t>a judgement of what is important to an individual or group in a given situation.</w:t>
      </w:r>
      <w:r w:rsidR="00AA5297">
        <w:rPr>
          <w:rFonts w:ascii="Arial" w:hAnsi="Arial" w:cs="Arial"/>
          <w:sz w:val="24"/>
          <w:szCs w:val="24"/>
        </w:rPr>
        <w:t xml:space="preserve"> </w:t>
      </w:r>
      <w:r w:rsidRPr="00AD4494">
        <w:rPr>
          <w:rFonts w:ascii="Arial" w:hAnsi="Arial" w:cs="Arial"/>
          <w:sz w:val="24"/>
          <w:szCs w:val="24"/>
        </w:rPr>
        <w:t xml:space="preserve">Important beliefs or ideals shared by a group about what are </w:t>
      </w:r>
      <w:r w:rsidR="00AA5297">
        <w:rPr>
          <w:rFonts w:ascii="Arial" w:hAnsi="Arial" w:cs="Arial"/>
          <w:sz w:val="24"/>
          <w:szCs w:val="24"/>
        </w:rPr>
        <w:t>positive</w:t>
      </w:r>
      <w:r w:rsidRPr="00AD4494">
        <w:rPr>
          <w:rFonts w:ascii="Arial" w:hAnsi="Arial" w:cs="Arial"/>
          <w:sz w:val="24"/>
          <w:szCs w:val="24"/>
        </w:rPr>
        <w:t xml:space="preserve">, </w:t>
      </w:r>
      <w:r w:rsidR="00AA5297">
        <w:rPr>
          <w:rFonts w:ascii="Arial" w:hAnsi="Arial" w:cs="Arial"/>
          <w:sz w:val="24"/>
          <w:szCs w:val="24"/>
        </w:rPr>
        <w:t>negative</w:t>
      </w:r>
      <w:r w:rsidRPr="00AD4494">
        <w:rPr>
          <w:rFonts w:ascii="Arial" w:hAnsi="Arial" w:cs="Arial"/>
          <w:sz w:val="24"/>
          <w:szCs w:val="24"/>
        </w:rPr>
        <w:t xml:space="preserve"> or </w:t>
      </w:r>
      <w:r w:rsidR="00AA5297">
        <w:rPr>
          <w:rFonts w:ascii="Arial" w:hAnsi="Arial" w:cs="Arial"/>
          <w:sz w:val="24"/>
          <w:szCs w:val="24"/>
        </w:rPr>
        <w:t>neutral</w:t>
      </w:r>
      <w:r w:rsidRPr="00AD4494">
        <w:rPr>
          <w:rFonts w:ascii="Arial" w:hAnsi="Arial" w:cs="Arial"/>
          <w:sz w:val="24"/>
          <w:szCs w:val="24"/>
        </w:rPr>
        <w:t xml:space="preserve"> outcomes.</w:t>
      </w:r>
    </w:p>
    <w:p w14:paraId="1E7D6D02" w14:textId="1F89234E" w:rsidR="00D8792A" w:rsidRPr="00DB0A52" w:rsidRDefault="00D8792A" w:rsidP="00D8792A">
      <w:pPr>
        <w:spacing w:after="0" w:line="240" w:lineRule="auto"/>
        <w:ind w:left="-567" w:right="-143"/>
        <w:jc w:val="both"/>
        <w:rPr>
          <w:rFonts w:ascii="Arial" w:hAnsi="Arial" w:cs="Arial"/>
          <w:sz w:val="24"/>
          <w:szCs w:val="24"/>
        </w:rPr>
      </w:pPr>
      <w:r w:rsidRPr="00B10021">
        <w:rPr>
          <w:rFonts w:ascii="Arial" w:hAnsi="Arial" w:cs="Arial"/>
          <w:i/>
          <w:iCs/>
          <w:sz w:val="24"/>
          <w:szCs w:val="24"/>
        </w:rPr>
        <w:t>Viewpoints</w:t>
      </w:r>
      <w:r w:rsidRPr="00AD4494">
        <w:rPr>
          <w:rFonts w:ascii="Arial" w:hAnsi="Arial" w:cs="Arial"/>
          <w:sz w:val="24"/>
          <w:szCs w:val="24"/>
        </w:rPr>
        <w:t>:</w:t>
      </w:r>
      <w:r w:rsidR="00B10021">
        <w:rPr>
          <w:rFonts w:ascii="Arial" w:hAnsi="Arial" w:cs="Arial"/>
          <w:sz w:val="24"/>
          <w:szCs w:val="24"/>
        </w:rPr>
        <w:tab/>
      </w:r>
      <w:r w:rsidR="00B10021">
        <w:rPr>
          <w:rFonts w:ascii="Arial" w:hAnsi="Arial" w:cs="Arial"/>
          <w:sz w:val="24"/>
          <w:szCs w:val="24"/>
        </w:rPr>
        <w:tab/>
      </w:r>
      <w:r w:rsidRPr="00AD4494">
        <w:rPr>
          <w:rFonts w:ascii="Arial" w:hAnsi="Arial" w:cs="Arial"/>
          <w:sz w:val="24"/>
          <w:szCs w:val="24"/>
        </w:rPr>
        <w:t xml:space="preserve">a way of looking at or thinking about something. </w:t>
      </w:r>
    </w:p>
    <w:p w14:paraId="4CCBAD48" w14:textId="5E8DA56C" w:rsidR="00D8792A" w:rsidRPr="00AD4494" w:rsidRDefault="00D8792A" w:rsidP="00B10021">
      <w:pPr>
        <w:spacing w:after="0" w:line="240" w:lineRule="auto"/>
        <w:ind w:left="1418" w:right="142" w:hanging="1985"/>
        <w:jc w:val="both"/>
        <w:rPr>
          <w:rFonts w:ascii="Arial" w:hAnsi="Arial" w:cs="Arial"/>
          <w:sz w:val="24"/>
          <w:szCs w:val="24"/>
        </w:rPr>
      </w:pPr>
      <w:r w:rsidRPr="00B10021">
        <w:rPr>
          <w:rFonts w:ascii="Arial" w:hAnsi="Arial" w:cs="Arial"/>
          <w:i/>
          <w:iCs/>
          <w:sz w:val="24"/>
          <w:szCs w:val="24"/>
        </w:rPr>
        <w:t>Recovery</w:t>
      </w:r>
      <w:r w:rsidRPr="00AD4494">
        <w:rPr>
          <w:rFonts w:ascii="Arial" w:hAnsi="Arial" w:cs="Arial"/>
          <w:sz w:val="24"/>
          <w:szCs w:val="24"/>
        </w:rPr>
        <w:t>:</w:t>
      </w:r>
      <w:r w:rsidR="00B10021">
        <w:rPr>
          <w:rFonts w:ascii="Arial" w:hAnsi="Arial" w:cs="Arial"/>
          <w:sz w:val="24"/>
          <w:szCs w:val="24"/>
        </w:rPr>
        <w:tab/>
      </w:r>
      <w:r w:rsidR="00B10021">
        <w:rPr>
          <w:rFonts w:ascii="Arial" w:hAnsi="Arial" w:cs="Arial"/>
          <w:sz w:val="24"/>
          <w:szCs w:val="24"/>
        </w:rPr>
        <w:tab/>
      </w:r>
      <w:r w:rsidRPr="00AD4494">
        <w:rPr>
          <w:rFonts w:ascii="Arial" w:hAnsi="Arial" w:cs="Arial"/>
          <w:sz w:val="24"/>
          <w:szCs w:val="24"/>
        </w:rPr>
        <w:t>the longer</w:t>
      </w:r>
      <w:r>
        <w:rPr>
          <w:rFonts w:ascii="Arial" w:hAnsi="Arial" w:cs="Arial"/>
          <w:sz w:val="24"/>
          <w:szCs w:val="24"/>
        </w:rPr>
        <w:t>-</w:t>
      </w:r>
      <w:r w:rsidRPr="00AD4494">
        <w:rPr>
          <w:rFonts w:ascii="Arial" w:hAnsi="Arial" w:cs="Arial"/>
          <w:sz w:val="24"/>
          <w:szCs w:val="24"/>
        </w:rPr>
        <w:t>term measures taken to rebuild a community after a hazard event or disaster has occurred</w:t>
      </w:r>
      <w:r>
        <w:rPr>
          <w:rFonts w:ascii="Arial" w:hAnsi="Arial" w:cs="Arial"/>
          <w:sz w:val="24"/>
          <w:szCs w:val="24"/>
        </w:rPr>
        <w:t>.</w:t>
      </w:r>
    </w:p>
    <w:p w14:paraId="3CC38EE7" w14:textId="296A78E3" w:rsidR="00D8792A" w:rsidRPr="00AD4494" w:rsidRDefault="00D8792A" w:rsidP="00D8792A">
      <w:pPr>
        <w:spacing w:after="0" w:line="240" w:lineRule="auto"/>
        <w:ind w:left="-567" w:right="142"/>
        <w:jc w:val="both"/>
        <w:rPr>
          <w:rFonts w:ascii="Arial" w:hAnsi="Arial" w:cs="Arial"/>
          <w:sz w:val="24"/>
          <w:szCs w:val="24"/>
        </w:rPr>
      </w:pPr>
      <w:r w:rsidRPr="00B10021">
        <w:rPr>
          <w:rFonts w:ascii="Arial" w:hAnsi="Arial" w:cs="Arial"/>
          <w:i/>
          <w:iCs/>
          <w:sz w:val="24"/>
          <w:szCs w:val="24"/>
        </w:rPr>
        <w:t>Adaptation</w:t>
      </w:r>
      <w:r w:rsidRPr="00AD4494">
        <w:rPr>
          <w:rFonts w:ascii="Arial" w:hAnsi="Arial" w:cs="Arial"/>
          <w:sz w:val="24"/>
          <w:szCs w:val="24"/>
        </w:rPr>
        <w:t>:</w:t>
      </w:r>
      <w:r w:rsidR="00B10021">
        <w:rPr>
          <w:rFonts w:ascii="Arial" w:hAnsi="Arial" w:cs="Arial"/>
          <w:sz w:val="24"/>
          <w:szCs w:val="24"/>
        </w:rPr>
        <w:tab/>
      </w:r>
      <w:r w:rsidR="00B10021">
        <w:rPr>
          <w:rFonts w:ascii="Arial" w:hAnsi="Arial" w:cs="Arial"/>
          <w:sz w:val="24"/>
          <w:szCs w:val="24"/>
        </w:rPr>
        <w:tab/>
      </w:r>
      <w:r w:rsidRPr="00AD4494">
        <w:rPr>
          <w:rFonts w:ascii="Arial" w:hAnsi="Arial" w:cs="Arial"/>
          <w:sz w:val="24"/>
          <w:szCs w:val="24"/>
        </w:rPr>
        <w:t>alteration or adjustment in response to a changed environment.</w:t>
      </w:r>
    </w:p>
    <w:p w14:paraId="354E1567" w14:textId="77777777" w:rsidR="00D8792A" w:rsidRPr="00E95A10" w:rsidRDefault="00D8792A" w:rsidP="00D8792A">
      <w:pPr>
        <w:spacing w:after="0" w:line="240" w:lineRule="auto"/>
        <w:ind w:left="-567" w:right="142"/>
        <w:jc w:val="both"/>
        <w:rPr>
          <w:rFonts w:ascii="Arial" w:hAnsi="Arial" w:cs="Arial"/>
          <w:sz w:val="16"/>
          <w:szCs w:val="16"/>
        </w:rPr>
      </w:pPr>
    </w:p>
    <w:p w14:paraId="0F97CFF6" w14:textId="74AC6CC9" w:rsidR="00D8792A" w:rsidRPr="00151B53" w:rsidRDefault="00D8792A" w:rsidP="00D8792A">
      <w:pPr>
        <w:spacing w:after="0" w:line="240" w:lineRule="auto"/>
        <w:ind w:left="-567" w:right="142"/>
        <w:jc w:val="both"/>
        <w:rPr>
          <w:rFonts w:ascii="Arial" w:hAnsi="Arial" w:cs="Arial"/>
          <w:b/>
          <w:sz w:val="24"/>
          <w:szCs w:val="24"/>
        </w:rPr>
      </w:pPr>
      <w:r w:rsidRPr="00151B53">
        <w:rPr>
          <w:rFonts w:ascii="Arial" w:hAnsi="Arial" w:cs="Arial"/>
          <w:b/>
          <w:sz w:val="24"/>
          <w:szCs w:val="24"/>
        </w:rPr>
        <w:t>Teacher Notes:</w:t>
      </w:r>
    </w:p>
    <w:p w14:paraId="4E11C50B" w14:textId="24D47B87" w:rsidR="00D8792A" w:rsidRPr="00151B53" w:rsidRDefault="00305489" w:rsidP="00D8792A">
      <w:pPr>
        <w:spacing w:after="0" w:line="240" w:lineRule="auto"/>
        <w:ind w:left="-567" w:right="142"/>
        <w:jc w:val="both"/>
        <w:rPr>
          <w:rFonts w:ascii="Arial" w:hAnsi="Arial" w:cs="Arial"/>
          <w:b/>
          <w:sz w:val="24"/>
          <w:szCs w:val="24"/>
          <w:highlight w:val="yellow"/>
        </w:rPr>
      </w:pPr>
      <w:r>
        <w:rPr>
          <w:rFonts w:ascii="Arial" w:hAnsi="Arial" w:cs="Arial"/>
          <w:sz w:val="24"/>
          <w:szCs w:val="24"/>
        </w:rPr>
        <w:t xml:space="preserve">Students can refer to any </w:t>
      </w:r>
      <w:r w:rsidR="0060780C">
        <w:rPr>
          <w:rFonts w:ascii="Arial" w:hAnsi="Arial" w:cs="Arial"/>
          <w:sz w:val="24"/>
          <w:szCs w:val="24"/>
        </w:rPr>
        <w:t xml:space="preserve">natural </w:t>
      </w:r>
      <w:r>
        <w:rPr>
          <w:rFonts w:ascii="Arial" w:hAnsi="Arial" w:cs="Arial"/>
          <w:sz w:val="24"/>
          <w:szCs w:val="24"/>
        </w:rPr>
        <w:t>hazard that they have studied to answer this question. Teacher discretion is required to determine the relevance of a student’s answer in response to the question.</w:t>
      </w:r>
      <w:r w:rsidR="00D8792A" w:rsidRPr="00151B53">
        <w:rPr>
          <w:rFonts w:ascii="Arial" w:hAnsi="Arial" w:cs="Arial"/>
          <w:b/>
          <w:sz w:val="24"/>
          <w:szCs w:val="24"/>
        </w:rPr>
        <w:t xml:space="preserve"> </w:t>
      </w:r>
    </w:p>
    <w:p w14:paraId="1AC10513" w14:textId="77777777" w:rsidR="00D8792A" w:rsidRPr="00E95A10" w:rsidRDefault="00D8792A" w:rsidP="00D8792A">
      <w:pPr>
        <w:spacing w:after="0" w:line="240" w:lineRule="auto"/>
        <w:ind w:left="-567" w:right="142"/>
        <w:jc w:val="both"/>
        <w:rPr>
          <w:rFonts w:ascii="Arial" w:hAnsi="Arial" w:cs="Arial"/>
          <w:b/>
          <w:sz w:val="16"/>
          <w:szCs w:val="16"/>
          <w:highlight w:val="yellow"/>
        </w:rPr>
      </w:pPr>
    </w:p>
    <w:p w14:paraId="79EC67B7" w14:textId="77777777" w:rsidR="00D8792A" w:rsidRDefault="00D8792A" w:rsidP="00D8792A">
      <w:pPr>
        <w:spacing w:after="0" w:line="240" w:lineRule="auto"/>
        <w:ind w:left="-567" w:right="142"/>
        <w:jc w:val="both"/>
        <w:rPr>
          <w:rFonts w:ascii="Arial" w:hAnsi="Arial" w:cs="Arial"/>
          <w:sz w:val="24"/>
          <w:szCs w:val="24"/>
        </w:rPr>
      </w:pPr>
      <w:r w:rsidRPr="00830E7B">
        <w:rPr>
          <w:rFonts w:ascii="Arial" w:hAnsi="Arial" w:cs="Arial"/>
          <w:b/>
          <w:sz w:val="24"/>
          <w:szCs w:val="24"/>
        </w:rPr>
        <w:t>Stakeholders:</w:t>
      </w:r>
      <w:r>
        <w:rPr>
          <w:rFonts w:ascii="Arial" w:hAnsi="Arial" w:cs="Arial"/>
          <w:sz w:val="24"/>
          <w:szCs w:val="24"/>
        </w:rPr>
        <w:t xml:space="preserve"> Students will need to identify and name </w:t>
      </w:r>
      <w:r w:rsidRPr="00830E7B">
        <w:rPr>
          <w:rFonts w:ascii="Arial" w:hAnsi="Arial" w:cs="Arial"/>
          <w:b/>
          <w:sz w:val="24"/>
          <w:szCs w:val="24"/>
        </w:rPr>
        <w:t>two (2)</w:t>
      </w:r>
      <w:r>
        <w:rPr>
          <w:rFonts w:ascii="Arial" w:hAnsi="Arial" w:cs="Arial"/>
          <w:sz w:val="24"/>
          <w:szCs w:val="24"/>
        </w:rPr>
        <w:t xml:space="preserve"> different stakeholder groups, along with a brief description of who they are, what they do and the nature of their stake in the scenario.  An extremely strong case would have to be presented by the candidate to accept an individual as a stakeholder.  Terms such as ‘the residents’ and ‘the citizens’ are also generally accepted as too general, as opinions can vary throughout such broad groups. </w:t>
      </w:r>
    </w:p>
    <w:p w14:paraId="7D53D20F" w14:textId="77777777" w:rsidR="00D8792A" w:rsidRDefault="00D8792A" w:rsidP="00D8792A">
      <w:pPr>
        <w:spacing w:after="0" w:line="240" w:lineRule="auto"/>
        <w:ind w:left="-567" w:right="142"/>
        <w:jc w:val="both"/>
        <w:rPr>
          <w:rFonts w:ascii="Arial" w:hAnsi="Arial" w:cs="Arial"/>
          <w:sz w:val="24"/>
          <w:szCs w:val="24"/>
        </w:rPr>
      </w:pPr>
      <w:r>
        <w:rPr>
          <w:rFonts w:ascii="Arial" w:hAnsi="Arial" w:cs="Arial"/>
          <w:sz w:val="24"/>
          <w:szCs w:val="24"/>
        </w:rPr>
        <w:t>Whilst it would be preferable (and a better structured answer) to present two differing sets of values and viewpoints, the syllabus dot point and question does not explicitly require this.</w:t>
      </w:r>
    </w:p>
    <w:p w14:paraId="13AE8FF3" w14:textId="77777777" w:rsidR="00D8792A" w:rsidRDefault="00D8792A" w:rsidP="00D8792A">
      <w:pPr>
        <w:spacing w:after="0" w:line="240" w:lineRule="auto"/>
        <w:ind w:left="-567" w:right="-143"/>
        <w:jc w:val="both"/>
        <w:rPr>
          <w:rFonts w:ascii="Arial" w:hAnsi="Arial" w:cs="Arial"/>
          <w:sz w:val="24"/>
          <w:szCs w:val="24"/>
        </w:rPr>
      </w:pPr>
      <w:r>
        <w:rPr>
          <w:rFonts w:ascii="Arial" w:hAnsi="Arial" w:cs="Arial"/>
          <w:sz w:val="24"/>
          <w:szCs w:val="24"/>
        </w:rPr>
        <w:t>Examples of stakeholders could include:</w:t>
      </w:r>
    </w:p>
    <w:p w14:paraId="2AD5128E" w14:textId="77777777" w:rsidR="00D8792A" w:rsidRDefault="00D8792A" w:rsidP="00932E88">
      <w:pPr>
        <w:pStyle w:val="ListParagraph"/>
        <w:numPr>
          <w:ilvl w:val="0"/>
          <w:numId w:val="4"/>
        </w:numPr>
        <w:ind w:right="-143"/>
        <w:jc w:val="both"/>
        <w:rPr>
          <w:rFonts w:ascii="Arial" w:hAnsi="Arial" w:cs="Arial"/>
        </w:rPr>
        <w:sectPr w:rsidR="00D8792A" w:rsidSect="000204A9">
          <w:headerReference w:type="first" r:id="rId211"/>
          <w:footerReference w:type="first" r:id="rId212"/>
          <w:type w:val="continuous"/>
          <w:pgSz w:w="11907" w:h="16840" w:code="9"/>
          <w:pgMar w:top="568" w:right="850" w:bottom="289" w:left="1134" w:header="709" w:footer="57" w:gutter="0"/>
          <w:pgNumType w:start="2"/>
          <w:cols w:space="708"/>
          <w:titlePg/>
          <w:docGrid w:linePitch="360"/>
        </w:sectPr>
      </w:pPr>
    </w:p>
    <w:p w14:paraId="4BA7DC3C" w14:textId="77777777" w:rsidR="00D8792A" w:rsidRDefault="00D8792A" w:rsidP="00932E88">
      <w:pPr>
        <w:pStyle w:val="ListParagraph"/>
        <w:numPr>
          <w:ilvl w:val="0"/>
          <w:numId w:val="4"/>
        </w:numPr>
        <w:ind w:right="-143"/>
        <w:rPr>
          <w:rFonts w:ascii="Arial" w:hAnsi="Arial" w:cs="Arial"/>
        </w:rPr>
      </w:pPr>
      <w:r>
        <w:rPr>
          <w:rFonts w:ascii="Arial" w:hAnsi="Arial" w:cs="Arial"/>
        </w:rPr>
        <w:t>environmental groups and agencies</w:t>
      </w:r>
    </w:p>
    <w:p w14:paraId="2AAE7970" w14:textId="77777777" w:rsidR="00D8792A" w:rsidRDefault="00D8792A" w:rsidP="00932E88">
      <w:pPr>
        <w:pStyle w:val="ListParagraph"/>
        <w:numPr>
          <w:ilvl w:val="0"/>
          <w:numId w:val="4"/>
        </w:numPr>
        <w:ind w:right="-143"/>
        <w:rPr>
          <w:rFonts w:ascii="Arial" w:hAnsi="Arial" w:cs="Arial"/>
        </w:rPr>
      </w:pPr>
      <w:r>
        <w:rPr>
          <w:rFonts w:ascii="Arial" w:hAnsi="Arial" w:cs="Arial"/>
        </w:rPr>
        <w:t>local governments and councils</w:t>
      </w:r>
    </w:p>
    <w:p w14:paraId="02757ECE" w14:textId="77777777" w:rsidR="00D8792A" w:rsidRDefault="00D8792A" w:rsidP="00932E88">
      <w:pPr>
        <w:pStyle w:val="ListParagraph"/>
        <w:numPr>
          <w:ilvl w:val="0"/>
          <w:numId w:val="4"/>
        </w:numPr>
        <w:ind w:right="-143"/>
        <w:rPr>
          <w:rFonts w:ascii="Arial" w:hAnsi="Arial" w:cs="Arial"/>
        </w:rPr>
      </w:pPr>
      <w:r>
        <w:rPr>
          <w:rFonts w:ascii="Arial" w:hAnsi="Arial" w:cs="Arial"/>
        </w:rPr>
        <w:t>regional, state and federal governments and departments</w:t>
      </w:r>
    </w:p>
    <w:p w14:paraId="11A2C39B" w14:textId="77777777" w:rsidR="00B22B6A" w:rsidRDefault="00514520" w:rsidP="00932E88">
      <w:pPr>
        <w:pStyle w:val="ListParagraph"/>
        <w:numPr>
          <w:ilvl w:val="0"/>
          <w:numId w:val="4"/>
        </w:numPr>
        <w:ind w:right="-143"/>
        <w:rPr>
          <w:rFonts w:ascii="Arial" w:hAnsi="Arial" w:cs="Arial"/>
        </w:rPr>
      </w:pPr>
      <w:r>
        <w:rPr>
          <w:rFonts w:ascii="Arial" w:hAnsi="Arial" w:cs="Arial"/>
        </w:rPr>
        <w:t>United Nations Development Programme (UNDP)</w:t>
      </w:r>
    </w:p>
    <w:p w14:paraId="1FC98F45" w14:textId="77777777" w:rsidR="006D55A6" w:rsidRDefault="006D55A6" w:rsidP="00932E88">
      <w:pPr>
        <w:pStyle w:val="ListParagraph"/>
        <w:numPr>
          <w:ilvl w:val="0"/>
          <w:numId w:val="4"/>
        </w:numPr>
        <w:ind w:right="-143"/>
        <w:rPr>
          <w:rFonts w:ascii="Arial" w:hAnsi="Arial" w:cs="Arial"/>
        </w:rPr>
      </w:pPr>
      <w:r>
        <w:rPr>
          <w:rFonts w:ascii="Arial" w:hAnsi="Arial" w:cs="Arial"/>
        </w:rPr>
        <w:t xml:space="preserve">The UN’s </w:t>
      </w:r>
      <w:r w:rsidR="00B22B6A">
        <w:rPr>
          <w:rFonts w:ascii="Arial" w:hAnsi="Arial" w:cs="Arial"/>
        </w:rPr>
        <w:t>Central Emergency Response Fund (CERF)</w:t>
      </w:r>
    </w:p>
    <w:p w14:paraId="708E6965" w14:textId="281CCDCD" w:rsidR="00D8792A" w:rsidRDefault="006D55A6" w:rsidP="00932E88">
      <w:pPr>
        <w:pStyle w:val="ListParagraph"/>
        <w:numPr>
          <w:ilvl w:val="0"/>
          <w:numId w:val="4"/>
        </w:numPr>
        <w:ind w:right="-143"/>
        <w:rPr>
          <w:rFonts w:ascii="Arial" w:hAnsi="Arial" w:cs="Arial"/>
        </w:rPr>
      </w:pPr>
      <w:r>
        <w:rPr>
          <w:rFonts w:ascii="Arial" w:hAnsi="Arial" w:cs="Arial"/>
        </w:rPr>
        <w:t>o</w:t>
      </w:r>
      <w:r w:rsidR="00514520">
        <w:rPr>
          <w:rFonts w:ascii="Arial" w:hAnsi="Arial" w:cs="Arial"/>
        </w:rPr>
        <w:t>ther agencies of the United Nations</w:t>
      </w:r>
    </w:p>
    <w:p w14:paraId="226E2941" w14:textId="12669DC1" w:rsidR="00D8792A" w:rsidRDefault="006D55A6" w:rsidP="00932E88">
      <w:pPr>
        <w:pStyle w:val="ListParagraph"/>
        <w:numPr>
          <w:ilvl w:val="0"/>
          <w:numId w:val="4"/>
        </w:numPr>
        <w:ind w:right="-143"/>
        <w:rPr>
          <w:rFonts w:ascii="Arial" w:hAnsi="Arial" w:cs="Arial"/>
        </w:rPr>
      </w:pPr>
      <w:r>
        <w:rPr>
          <w:rFonts w:ascii="Arial" w:hAnsi="Arial" w:cs="Arial"/>
        </w:rPr>
        <w:t xml:space="preserve">non-governmental organisations (NGOs) such as </w:t>
      </w:r>
      <w:r w:rsidR="00D8792A">
        <w:rPr>
          <w:rFonts w:ascii="Arial" w:hAnsi="Arial" w:cs="Arial"/>
        </w:rPr>
        <w:t>Doctors Without Borders (</w:t>
      </w:r>
      <w:r w:rsidR="00EA70AC">
        <w:rPr>
          <w:rFonts w:ascii="Arial" w:hAnsi="Arial" w:cs="Arial"/>
        </w:rPr>
        <w:t>Médecins</w:t>
      </w:r>
      <w:r w:rsidR="00D8792A">
        <w:rPr>
          <w:rFonts w:ascii="Arial" w:hAnsi="Arial" w:cs="Arial"/>
        </w:rPr>
        <w:t xml:space="preserve"> Sans </w:t>
      </w:r>
      <w:r w:rsidR="003E45C5" w:rsidRPr="003E45C5">
        <w:rPr>
          <w:rFonts w:ascii="Arial" w:hAnsi="Arial" w:cs="Arial"/>
          <w:lang w:val="gsw-FR"/>
        </w:rPr>
        <w:t>Frontières</w:t>
      </w:r>
      <w:r w:rsidR="00D8792A">
        <w:rPr>
          <w:rFonts w:ascii="Arial" w:hAnsi="Arial" w:cs="Arial"/>
        </w:rPr>
        <w:t>)</w:t>
      </w:r>
    </w:p>
    <w:p w14:paraId="05BEC2F8" w14:textId="6DBE3389" w:rsidR="002C3B07" w:rsidRDefault="002C3B07" w:rsidP="00932E88">
      <w:pPr>
        <w:pStyle w:val="ListParagraph"/>
        <w:numPr>
          <w:ilvl w:val="0"/>
          <w:numId w:val="4"/>
        </w:numPr>
        <w:ind w:right="-143"/>
        <w:rPr>
          <w:rFonts w:ascii="Arial" w:hAnsi="Arial" w:cs="Arial"/>
        </w:rPr>
      </w:pPr>
      <w:r>
        <w:rPr>
          <w:rFonts w:ascii="Arial" w:hAnsi="Arial" w:cs="Arial"/>
        </w:rPr>
        <w:t>the workers of NGOs</w:t>
      </w:r>
      <w:r w:rsidR="00E05438">
        <w:rPr>
          <w:rFonts w:ascii="Arial" w:hAnsi="Arial" w:cs="Arial"/>
        </w:rPr>
        <w:t>, both locally and internationally</w:t>
      </w:r>
    </w:p>
    <w:p w14:paraId="34CC114C" w14:textId="0277A519" w:rsidR="00AC586C" w:rsidRDefault="00AC586C" w:rsidP="00932E88">
      <w:pPr>
        <w:pStyle w:val="ListParagraph"/>
        <w:numPr>
          <w:ilvl w:val="0"/>
          <w:numId w:val="4"/>
        </w:numPr>
        <w:ind w:right="-143"/>
        <w:rPr>
          <w:rFonts w:ascii="Arial" w:hAnsi="Arial" w:cs="Arial"/>
        </w:rPr>
      </w:pPr>
      <w:r>
        <w:rPr>
          <w:rFonts w:ascii="Arial" w:hAnsi="Arial" w:cs="Arial"/>
        </w:rPr>
        <w:t>multilateral</w:t>
      </w:r>
      <w:r w:rsidR="00445BA4">
        <w:rPr>
          <w:rFonts w:ascii="Arial" w:hAnsi="Arial" w:cs="Arial"/>
        </w:rPr>
        <w:t xml:space="preserve"> aid</w:t>
      </w:r>
      <w:r>
        <w:rPr>
          <w:rFonts w:ascii="Arial" w:hAnsi="Arial" w:cs="Arial"/>
        </w:rPr>
        <w:t xml:space="preserve"> organisations such as the </w:t>
      </w:r>
      <w:r w:rsidR="00F02D25">
        <w:rPr>
          <w:rFonts w:ascii="Arial" w:hAnsi="Arial" w:cs="Arial"/>
        </w:rPr>
        <w:t>World Bank</w:t>
      </w:r>
    </w:p>
    <w:p w14:paraId="773159D5" w14:textId="0E9E897D" w:rsidR="00D8792A" w:rsidRDefault="006D55A6" w:rsidP="00932E88">
      <w:pPr>
        <w:pStyle w:val="ListParagraph"/>
        <w:numPr>
          <w:ilvl w:val="0"/>
          <w:numId w:val="4"/>
        </w:numPr>
        <w:ind w:right="-143"/>
        <w:rPr>
          <w:rFonts w:ascii="Arial" w:hAnsi="Arial" w:cs="Arial"/>
        </w:rPr>
      </w:pPr>
      <w:r>
        <w:rPr>
          <w:rFonts w:ascii="Arial" w:hAnsi="Arial" w:cs="Arial"/>
        </w:rPr>
        <w:t>business and industry</w:t>
      </w:r>
      <w:r w:rsidR="00D8792A">
        <w:rPr>
          <w:rFonts w:ascii="Arial" w:hAnsi="Arial" w:cs="Arial"/>
        </w:rPr>
        <w:t xml:space="preserve"> groups, e.g. local farmers, mine owners, </w:t>
      </w:r>
      <w:r w:rsidR="00931ABA">
        <w:rPr>
          <w:rFonts w:ascii="Arial" w:hAnsi="Arial" w:cs="Arial"/>
        </w:rPr>
        <w:t>and other groups representing owners</w:t>
      </w:r>
      <w:r w:rsidR="00EF2FA4">
        <w:rPr>
          <w:rFonts w:ascii="Arial" w:hAnsi="Arial" w:cs="Arial"/>
        </w:rPr>
        <w:t xml:space="preserve"> of business and industry</w:t>
      </w:r>
    </w:p>
    <w:p w14:paraId="3B503B90" w14:textId="77777777" w:rsidR="00D8792A" w:rsidRDefault="00D8792A" w:rsidP="00932E88">
      <w:pPr>
        <w:pStyle w:val="ListParagraph"/>
        <w:numPr>
          <w:ilvl w:val="0"/>
          <w:numId w:val="4"/>
        </w:numPr>
        <w:ind w:right="-143"/>
        <w:rPr>
          <w:rFonts w:ascii="Arial" w:hAnsi="Arial" w:cs="Arial"/>
        </w:rPr>
        <w:sectPr w:rsidR="00D8792A" w:rsidSect="00DB0A52">
          <w:type w:val="continuous"/>
          <w:pgSz w:w="11907" w:h="16840" w:code="9"/>
          <w:pgMar w:top="568" w:right="850" w:bottom="289" w:left="1134" w:header="709" w:footer="57" w:gutter="0"/>
          <w:pgNumType w:start="2"/>
          <w:cols w:num="2" w:space="708"/>
          <w:titlePg/>
          <w:docGrid w:linePitch="360"/>
        </w:sectPr>
      </w:pPr>
      <w:r>
        <w:rPr>
          <w:rFonts w:ascii="Arial" w:hAnsi="Arial" w:cs="Arial"/>
        </w:rPr>
        <w:t>others as relevant to the specific natural hazard studies.</w:t>
      </w:r>
    </w:p>
    <w:p w14:paraId="7774D969" w14:textId="77777777" w:rsidR="00931ABA" w:rsidRDefault="00931ABA" w:rsidP="00931ABA">
      <w:pPr>
        <w:pStyle w:val="ListParagraph"/>
        <w:ind w:left="-567"/>
        <w:jc w:val="both"/>
        <w:rPr>
          <w:rFonts w:ascii="Arial" w:hAnsi="Arial" w:cs="Arial"/>
        </w:rPr>
      </w:pPr>
    </w:p>
    <w:p w14:paraId="28497B6F" w14:textId="102D3024" w:rsidR="00931ABA" w:rsidRDefault="00D8792A" w:rsidP="00931ABA">
      <w:pPr>
        <w:pStyle w:val="ListParagraph"/>
        <w:ind w:left="-567"/>
        <w:jc w:val="both"/>
        <w:rPr>
          <w:rFonts w:ascii="Arial" w:hAnsi="Arial" w:cs="Arial"/>
        </w:rPr>
      </w:pPr>
      <w:r w:rsidRPr="005B50B6">
        <w:rPr>
          <w:rFonts w:ascii="Arial" w:hAnsi="Arial" w:cs="Arial"/>
          <w:b/>
        </w:rPr>
        <w:t>Values and Viewpoints:</w:t>
      </w:r>
      <w:r w:rsidRPr="005B50B6">
        <w:rPr>
          <w:rFonts w:ascii="Arial" w:hAnsi="Arial" w:cs="Arial"/>
        </w:rPr>
        <w:t xml:space="preserve"> In </w:t>
      </w:r>
      <w:r w:rsidR="00683A00">
        <w:rPr>
          <w:rFonts w:ascii="Arial" w:hAnsi="Arial" w:cs="Arial"/>
        </w:rPr>
        <w:t>explaining</w:t>
      </w:r>
      <w:r w:rsidRPr="005B50B6">
        <w:rPr>
          <w:rFonts w:ascii="Arial" w:hAnsi="Arial" w:cs="Arial"/>
        </w:rPr>
        <w:t xml:space="preserve"> values and viewpoints</w:t>
      </w:r>
      <w:r>
        <w:rPr>
          <w:rFonts w:ascii="Arial" w:hAnsi="Arial" w:cs="Arial"/>
        </w:rPr>
        <w:t>,</w:t>
      </w:r>
      <w:r w:rsidRPr="005B50B6">
        <w:rPr>
          <w:rFonts w:ascii="Arial" w:hAnsi="Arial" w:cs="Arial"/>
        </w:rPr>
        <w:t xml:space="preserve"> candidates should state the stakeholder groups’ role in, or connection to the affected area.  Are they local to the area?  Are they involved or connected on a permanent or temporary basis? </w:t>
      </w:r>
    </w:p>
    <w:p w14:paraId="598FC4E0" w14:textId="77777777" w:rsidR="00683A00" w:rsidRPr="00A81527" w:rsidRDefault="00683A00" w:rsidP="00B10021">
      <w:pPr>
        <w:spacing w:after="0" w:line="240" w:lineRule="auto"/>
        <w:ind w:right="-142"/>
        <w:rPr>
          <w:rFonts w:ascii="Arial" w:hAnsi="Arial" w:cs="Arial"/>
          <w:b/>
          <w:sz w:val="16"/>
          <w:szCs w:val="16"/>
        </w:rPr>
      </w:pPr>
    </w:p>
    <w:p w14:paraId="2B9A155C" w14:textId="77777777" w:rsidR="00931ABA" w:rsidRDefault="00931ABA">
      <w:pPr>
        <w:spacing w:after="0" w:line="240" w:lineRule="auto"/>
        <w:rPr>
          <w:rFonts w:ascii="Arial" w:hAnsi="Arial" w:cs="Arial"/>
          <w:b/>
          <w:sz w:val="24"/>
          <w:szCs w:val="24"/>
        </w:rPr>
      </w:pPr>
      <w:r>
        <w:rPr>
          <w:rFonts w:ascii="Arial" w:hAnsi="Arial" w:cs="Arial"/>
          <w:b/>
          <w:sz w:val="24"/>
          <w:szCs w:val="24"/>
        </w:rPr>
        <w:br w:type="page"/>
      </w:r>
    </w:p>
    <w:p w14:paraId="3CD98BD2" w14:textId="58C57EB0" w:rsidR="00D8792A" w:rsidRPr="00151B53" w:rsidRDefault="00D8792A" w:rsidP="00341B2F">
      <w:pPr>
        <w:spacing w:after="0" w:line="240" w:lineRule="auto"/>
        <w:ind w:left="-567" w:right="-142"/>
        <w:rPr>
          <w:rFonts w:ascii="Arial" w:hAnsi="Arial" w:cs="Arial"/>
          <w:sz w:val="24"/>
          <w:szCs w:val="24"/>
        </w:rPr>
      </w:pPr>
      <w:r w:rsidRPr="00151B53">
        <w:rPr>
          <w:rFonts w:ascii="Arial" w:hAnsi="Arial" w:cs="Arial"/>
          <w:b/>
          <w:sz w:val="24"/>
          <w:szCs w:val="24"/>
        </w:rPr>
        <w:t>Marking Key:</w:t>
      </w:r>
    </w:p>
    <w:tbl>
      <w:tblPr>
        <w:tblStyle w:val="TableGrid"/>
        <w:tblW w:w="10608" w:type="dxa"/>
        <w:tblInd w:w="-572" w:type="dxa"/>
        <w:tblLook w:val="04A0" w:firstRow="1" w:lastRow="0" w:firstColumn="1" w:lastColumn="0" w:noHBand="0" w:noVBand="1"/>
      </w:tblPr>
      <w:tblGrid>
        <w:gridCol w:w="9640"/>
        <w:gridCol w:w="968"/>
      </w:tblGrid>
      <w:tr w:rsidR="00D8792A" w:rsidRPr="00151B53" w14:paraId="5C540A29" w14:textId="77777777" w:rsidTr="009C630B">
        <w:tc>
          <w:tcPr>
            <w:tcW w:w="9640" w:type="dxa"/>
          </w:tcPr>
          <w:p w14:paraId="00D5D2EE" w14:textId="77777777" w:rsidR="00D8792A" w:rsidRPr="00151B53" w:rsidRDefault="00D8792A" w:rsidP="00E93EC6">
            <w:pPr>
              <w:spacing w:after="0" w:line="240" w:lineRule="auto"/>
              <w:ind w:right="-426" w:firstLine="131"/>
              <w:jc w:val="center"/>
              <w:rPr>
                <w:rFonts w:ascii="Arial" w:hAnsi="Arial" w:cs="Arial"/>
                <w:b/>
                <w:bCs/>
                <w:sz w:val="24"/>
                <w:szCs w:val="24"/>
              </w:rPr>
            </w:pPr>
            <w:r w:rsidRPr="00151B53">
              <w:rPr>
                <w:rFonts w:ascii="Arial" w:hAnsi="Arial" w:cs="Arial"/>
                <w:b/>
                <w:bCs/>
                <w:sz w:val="24"/>
                <w:szCs w:val="24"/>
              </w:rPr>
              <w:t>Description</w:t>
            </w:r>
          </w:p>
        </w:tc>
        <w:tc>
          <w:tcPr>
            <w:tcW w:w="968" w:type="dxa"/>
          </w:tcPr>
          <w:p w14:paraId="2609AD8F" w14:textId="77777777" w:rsidR="00D8792A" w:rsidRPr="00151B53" w:rsidRDefault="00D8792A" w:rsidP="00E93EC6">
            <w:pPr>
              <w:spacing w:after="0" w:line="240" w:lineRule="auto"/>
              <w:ind w:left="-108" w:right="-108" w:firstLine="131"/>
              <w:jc w:val="center"/>
              <w:rPr>
                <w:rFonts w:ascii="Arial" w:hAnsi="Arial" w:cs="Arial"/>
                <w:b/>
                <w:bCs/>
                <w:sz w:val="24"/>
                <w:szCs w:val="24"/>
              </w:rPr>
            </w:pPr>
            <w:r w:rsidRPr="00151B53">
              <w:rPr>
                <w:rFonts w:ascii="Arial" w:hAnsi="Arial" w:cs="Arial"/>
                <w:b/>
                <w:bCs/>
                <w:sz w:val="24"/>
                <w:szCs w:val="24"/>
              </w:rPr>
              <w:t>Marks</w:t>
            </w:r>
          </w:p>
        </w:tc>
      </w:tr>
      <w:tr w:rsidR="00D8792A" w:rsidRPr="00151B53" w14:paraId="171E2098" w14:textId="77777777" w:rsidTr="009C630B">
        <w:tc>
          <w:tcPr>
            <w:tcW w:w="9640" w:type="dxa"/>
          </w:tcPr>
          <w:p w14:paraId="1F16A99D" w14:textId="099E467D" w:rsidR="00D8792A" w:rsidRPr="002A20D0" w:rsidRDefault="00D8792A" w:rsidP="00E93EC6">
            <w:pPr>
              <w:spacing w:after="0" w:line="240" w:lineRule="auto"/>
              <w:ind w:right="69" w:firstLine="131"/>
              <w:jc w:val="both"/>
              <w:rPr>
                <w:rFonts w:ascii="Arial Narrow" w:hAnsi="Arial Narrow" w:cs="Arial"/>
                <w:sz w:val="25"/>
                <w:szCs w:val="25"/>
              </w:rPr>
            </w:pPr>
            <w:r w:rsidRPr="002A20D0">
              <w:rPr>
                <w:rFonts w:ascii="Arial Narrow" w:hAnsi="Arial Narrow" w:cs="Arial"/>
                <w:bCs/>
                <w:sz w:val="25"/>
                <w:szCs w:val="25"/>
              </w:rPr>
              <w:t>Identification of a specific natural hazard and of</w:t>
            </w:r>
            <w:r w:rsidRPr="002A20D0">
              <w:rPr>
                <w:rFonts w:ascii="Arial Narrow" w:hAnsi="Arial Narrow" w:cs="Arial"/>
                <w:b/>
                <w:bCs/>
                <w:sz w:val="25"/>
                <w:szCs w:val="25"/>
              </w:rPr>
              <w:t xml:space="preserve"> two (2) </w:t>
            </w:r>
            <w:r w:rsidRPr="002A20D0">
              <w:rPr>
                <w:rFonts w:ascii="Arial Narrow" w:hAnsi="Arial Narrow" w:cs="Arial"/>
                <w:bCs/>
                <w:sz w:val="25"/>
                <w:szCs w:val="25"/>
              </w:rPr>
              <w:t xml:space="preserve">different stakeholder groups is made.  Thorough descriptions of the nature of their role and stake are provided. A detailed and comprehensive </w:t>
            </w:r>
            <w:r w:rsidR="00683A00">
              <w:rPr>
                <w:rFonts w:ascii="Arial Narrow" w:hAnsi="Arial Narrow" w:cs="Arial"/>
                <w:bCs/>
                <w:sz w:val="25"/>
                <w:szCs w:val="25"/>
              </w:rPr>
              <w:t>explanation</w:t>
            </w:r>
            <w:r w:rsidRPr="002A20D0">
              <w:rPr>
                <w:rFonts w:ascii="Arial Narrow" w:hAnsi="Arial Narrow" w:cs="Arial"/>
                <w:bCs/>
                <w:sz w:val="25"/>
                <w:szCs w:val="25"/>
              </w:rPr>
              <w:t xml:space="preserve"> of the values and viewpoints of each stakeholder group in relation to a number of recovery measures and adaptations undertaken for the natural hazard is presented. </w:t>
            </w:r>
            <w:r w:rsidRPr="002A20D0">
              <w:rPr>
                <w:rFonts w:ascii="Arial Narrow" w:hAnsi="Arial Narrow" w:cs="Arial"/>
                <w:sz w:val="25"/>
                <w:szCs w:val="25"/>
              </w:rPr>
              <w:t xml:space="preserve">A wide range of appropriate supporting evidence and specific examples are used to develop and strengthen the </w:t>
            </w:r>
            <w:r w:rsidR="00C85790">
              <w:rPr>
                <w:rFonts w:ascii="Arial Narrow" w:hAnsi="Arial Narrow" w:cs="Arial"/>
                <w:sz w:val="25"/>
                <w:szCs w:val="25"/>
              </w:rPr>
              <w:t>explanation</w:t>
            </w:r>
            <w:r w:rsidRPr="002A20D0">
              <w:rPr>
                <w:rFonts w:ascii="Arial Narrow" w:hAnsi="Arial Narrow" w:cs="Arial"/>
                <w:sz w:val="25"/>
                <w:szCs w:val="25"/>
              </w:rPr>
              <w:t>. The accurate use of relevant geographical terminology and concepts helps to develop a cohesive, concise and articulate answer, with well-developed sentences and paragraphs in an extended answer format.</w:t>
            </w:r>
          </w:p>
        </w:tc>
        <w:tc>
          <w:tcPr>
            <w:tcW w:w="968" w:type="dxa"/>
            <w:vAlign w:val="center"/>
          </w:tcPr>
          <w:p w14:paraId="4375BE9B" w14:textId="77777777" w:rsidR="00D8792A" w:rsidRPr="00151B53" w:rsidRDefault="00D8792A" w:rsidP="00E93EC6">
            <w:pPr>
              <w:spacing w:after="0" w:line="240" w:lineRule="auto"/>
              <w:ind w:right="-44" w:firstLine="131"/>
              <w:jc w:val="center"/>
              <w:rPr>
                <w:rFonts w:ascii="Arial" w:hAnsi="Arial" w:cs="Arial"/>
                <w:bCs/>
                <w:sz w:val="24"/>
                <w:szCs w:val="24"/>
              </w:rPr>
            </w:pPr>
            <w:r w:rsidRPr="00151B53">
              <w:rPr>
                <w:rFonts w:ascii="Arial" w:hAnsi="Arial" w:cs="Arial"/>
                <w:bCs/>
                <w:sz w:val="24"/>
                <w:szCs w:val="24"/>
              </w:rPr>
              <w:t>11-12</w:t>
            </w:r>
          </w:p>
        </w:tc>
      </w:tr>
      <w:tr w:rsidR="00D8792A" w:rsidRPr="00151B53" w14:paraId="3F265FDB" w14:textId="77777777" w:rsidTr="009C630B">
        <w:tc>
          <w:tcPr>
            <w:tcW w:w="9640" w:type="dxa"/>
          </w:tcPr>
          <w:p w14:paraId="79D52A5A" w14:textId="7714FB9D" w:rsidR="00D8792A" w:rsidRPr="002A20D0" w:rsidRDefault="00D8792A" w:rsidP="00E93EC6">
            <w:pPr>
              <w:spacing w:after="0" w:line="240" w:lineRule="auto"/>
              <w:ind w:right="69" w:firstLine="131"/>
              <w:jc w:val="both"/>
              <w:rPr>
                <w:rFonts w:ascii="Arial Narrow" w:hAnsi="Arial Narrow" w:cs="Arial"/>
                <w:bCs/>
                <w:sz w:val="25"/>
                <w:szCs w:val="25"/>
              </w:rPr>
            </w:pPr>
            <w:r w:rsidRPr="002A20D0">
              <w:rPr>
                <w:rFonts w:ascii="Arial Narrow" w:hAnsi="Arial Narrow" w:cs="Arial"/>
                <w:bCs/>
                <w:sz w:val="25"/>
                <w:szCs w:val="25"/>
              </w:rPr>
              <w:t>Identification of a specific natural hazard and of</w:t>
            </w:r>
            <w:r w:rsidRPr="002A20D0">
              <w:rPr>
                <w:rFonts w:ascii="Arial Narrow" w:hAnsi="Arial Narrow" w:cs="Arial"/>
                <w:b/>
                <w:bCs/>
                <w:sz w:val="25"/>
                <w:szCs w:val="25"/>
              </w:rPr>
              <w:t xml:space="preserve"> two (2) </w:t>
            </w:r>
            <w:r w:rsidRPr="002A20D0">
              <w:rPr>
                <w:rFonts w:ascii="Arial Narrow" w:hAnsi="Arial Narrow" w:cs="Arial"/>
                <w:bCs/>
                <w:sz w:val="25"/>
                <w:szCs w:val="25"/>
              </w:rPr>
              <w:t xml:space="preserve">different stakeholder groups is made.  Accurate descriptions of the nature of their role and stake are provided. A detailed </w:t>
            </w:r>
            <w:r w:rsidR="00683A00">
              <w:rPr>
                <w:rFonts w:ascii="Arial Narrow" w:hAnsi="Arial Narrow" w:cs="Arial"/>
                <w:bCs/>
                <w:sz w:val="25"/>
                <w:szCs w:val="25"/>
              </w:rPr>
              <w:t>explanation</w:t>
            </w:r>
            <w:r w:rsidR="00683A00" w:rsidRPr="002A20D0">
              <w:rPr>
                <w:rFonts w:ascii="Arial Narrow" w:hAnsi="Arial Narrow" w:cs="Arial"/>
                <w:bCs/>
                <w:sz w:val="25"/>
                <w:szCs w:val="25"/>
              </w:rPr>
              <w:t xml:space="preserve"> </w:t>
            </w:r>
            <w:r w:rsidRPr="002A20D0">
              <w:rPr>
                <w:rFonts w:ascii="Arial Narrow" w:hAnsi="Arial Narrow" w:cs="Arial"/>
                <w:bCs/>
                <w:sz w:val="25"/>
                <w:szCs w:val="25"/>
              </w:rPr>
              <w:t xml:space="preserve">of the values and viewpoints of each stakeholder group in relation to a number of recovery measures and adaptations undertaken for the natural hazard is presented. </w:t>
            </w:r>
            <w:r w:rsidRPr="002A20D0">
              <w:rPr>
                <w:rFonts w:ascii="Arial Narrow" w:hAnsi="Arial Narrow" w:cs="Arial"/>
                <w:sz w:val="25"/>
                <w:szCs w:val="25"/>
              </w:rPr>
              <w:t xml:space="preserve">A range of supporting evidence and specific examples are used to develop and expand the </w:t>
            </w:r>
            <w:r w:rsidR="00294EAC">
              <w:rPr>
                <w:rFonts w:ascii="Arial Narrow" w:hAnsi="Arial Narrow" w:cs="Arial"/>
                <w:bCs/>
                <w:sz w:val="25"/>
                <w:szCs w:val="25"/>
              </w:rPr>
              <w:t>explanation</w:t>
            </w:r>
            <w:r w:rsidRPr="002A20D0">
              <w:rPr>
                <w:rFonts w:ascii="Arial Narrow" w:hAnsi="Arial Narrow" w:cs="Arial"/>
                <w:sz w:val="25"/>
                <w:szCs w:val="25"/>
              </w:rPr>
              <w:t xml:space="preserve">. </w:t>
            </w:r>
            <w:r w:rsidRPr="002A20D0">
              <w:rPr>
                <w:rFonts w:ascii="Arial Narrow" w:hAnsi="Arial Narrow" w:cs="Arial"/>
                <w:bCs/>
                <w:sz w:val="25"/>
                <w:szCs w:val="25"/>
              </w:rPr>
              <w:t>Relevant geographical terminology and concepts help to develop a cohesive and detailed answer, with well-developed sentences and paragraphs in an extended answer format.</w:t>
            </w:r>
          </w:p>
        </w:tc>
        <w:tc>
          <w:tcPr>
            <w:tcW w:w="968" w:type="dxa"/>
            <w:vAlign w:val="center"/>
          </w:tcPr>
          <w:p w14:paraId="01C6B550" w14:textId="77777777" w:rsidR="00D8792A" w:rsidRPr="00151B53" w:rsidRDefault="00D8792A" w:rsidP="00E93EC6">
            <w:pPr>
              <w:spacing w:after="0" w:line="240" w:lineRule="auto"/>
              <w:ind w:right="-44" w:firstLine="131"/>
              <w:jc w:val="center"/>
              <w:rPr>
                <w:rFonts w:ascii="Arial" w:hAnsi="Arial" w:cs="Arial"/>
                <w:bCs/>
                <w:sz w:val="24"/>
                <w:szCs w:val="24"/>
              </w:rPr>
            </w:pPr>
            <w:r w:rsidRPr="00151B53">
              <w:rPr>
                <w:rFonts w:ascii="Arial" w:hAnsi="Arial" w:cs="Arial"/>
                <w:bCs/>
                <w:sz w:val="24"/>
                <w:szCs w:val="24"/>
              </w:rPr>
              <w:t>9-10</w:t>
            </w:r>
          </w:p>
        </w:tc>
      </w:tr>
      <w:tr w:rsidR="00D8792A" w:rsidRPr="00151B53" w14:paraId="2077CBBE" w14:textId="77777777" w:rsidTr="009C630B">
        <w:tc>
          <w:tcPr>
            <w:tcW w:w="9640" w:type="dxa"/>
          </w:tcPr>
          <w:p w14:paraId="3E382B54" w14:textId="2352C953" w:rsidR="00D8792A" w:rsidRPr="002A20D0" w:rsidRDefault="00D8792A" w:rsidP="00E93EC6">
            <w:pPr>
              <w:spacing w:after="0" w:line="240" w:lineRule="auto"/>
              <w:ind w:right="69" w:firstLine="131"/>
              <w:jc w:val="both"/>
              <w:rPr>
                <w:rFonts w:ascii="Arial Narrow" w:hAnsi="Arial Narrow" w:cs="Arial"/>
                <w:bCs/>
                <w:sz w:val="25"/>
                <w:szCs w:val="25"/>
              </w:rPr>
            </w:pPr>
            <w:r w:rsidRPr="002A20D0">
              <w:rPr>
                <w:rFonts w:ascii="Arial Narrow" w:hAnsi="Arial Narrow" w:cs="Arial"/>
                <w:bCs/>
                <w:sz w:val="25"/>
                <w:szCs w:val="25"/>
              </w:rPr>
              <w:t>Identification of a specific natural hazard and of</w:t>
            </w:r>
            <w:r w:rsidRPr="002A20D0">
              <w:rPr>
                <w:rFonts w:ascii="Arial Narrow" w:hAnsi="Arial Narrow" w:cs="Arial"/>
                <w:b/>
                <w:bCs/>
                <w:sz w:val="25"/>
                <w:szCs w:val="25"/>
              </w:rPr>
              <w:t xml:space="preserve"> two (2) </w:t>
            </w:r>
            <w:r w:rsidRPr="002A20D0">
              <w:rPr>
                <w:rFonts w:ascii="Arial Narrow" w:hAnsi="Arial Narrow" w:cs="Arial"/>
                <w:bCs/>
                <w:sz w:val="25"/>
                <w:szCs w:val="25"/>
              </w:rPr>
              <w:t xml:space="preserve">different stakeholder groups is made.  General descriptions of their role and stake are provided. An appropriate </w:t>
            </w:r>
            <w:r w:rsidR="00683A00">
              <w:rPr>
                <w:rFonts w:ascii="Arial Narrow" w:hAnsi="Arial Narrow" w:cs="Arial"/>
                <w:bCs/>
                <w:sz w:val="25"/>
                <w:szCs w:val="25"/>
              </w:rPr>
              <w:t>explanation</w:t>
            </w:r>
            <w:r w:rsidR="00683A00" w:rsidRPr="002A20D0">
              <w:rPr>
                <w:rFonts w:ascii="Arial Narrow" w:hAnsi="Arial Narrow" w:cs="Arial"/>
                <w:bCs/>
                <w:sz w:val="25"/>
                <w:szCs w:val="25"/>
              </w:rPr>
              <w:t xml:space="preserve"> </w:t>
            </w:r>
            <w:r w:rsidRPr="002A20D0">
              <w:rPr>
                <w:rFonts w:ascii="Arial Narrow" w:hAnsi="Arial Narrow" w:cs="Arial"/>
                <w:bCs/>
                <w:sz w:val="25"/>
                <w:szCs w:val="25"/>
              </w:rPr>
              <w:t xml:space="preserve">of the values and viewpoints of the stakeholders in relation to recovery from and adaption undertaken for the natural hazard is presented. Some supporting evidence is used to develop the </w:t>
            </w:r>
            <w:r w:rsidR="00294EAC">
              <w:rPr>
                <w:rFonts w:ascii="Arial Narrow" w:hAnsi="Arial Narrow" w:cs="Arial"/>
                <w:bCs/>
                <w:sz w:val="25"/>
                <w:szCs w:val="25"/>
              </w:rPr>
              <w:t>explanation</w:t>
            </w:r>
            <w:r w:rsidRPr="002A20D0">
              <w:rPr>
                <w:rFonts w:ascii="Arial Narrow" w:hAnsi="Arial Narrow" w:cs="Arial"/>
                <w:bCs/>
                <w:sz w:val="25"/>
                <w:szCs w:val="25"/>
              </w:rPr>
              <w:t>. Geographical terminology and concepts are applied to construct a response, which shows some detail, but may have difficulty articulating ideas.</w:t>
            </w:r>
          </w:p>
        </w:tc>
        <w:tc>
          <w:tcPr>
            <w:tcW w:w="968" w:type="dxa"/>
            <w:vAlign w:val="center"/>
          </w:tcPr>
          <w:p w14:paraId="0BE30D09" w14:textId="77777777" w:rsidR="00D8792A" w:rsidRPr="00151B53" w:rsidRDefault="00D8792A" w:rsidP="00E93EC6">
            <w:pPr>
              <w:spacing w:after="0" w:line="240" w:lineRule="auto"/>
              <w:ind w:right="-44" w:firstLine="131"/>
              <w:jc w:val="center"/>
              <w:rPr>
                <w:rFonts w:ascii="Arial" w:hAnsi="Arial" w:cs="Arial"/>
                <w:bCs/>
                <w:sz w:val="24"/>
                <w:szCs w:val="24"/>
              </w:rPr>
            </w:pPr>
            <w:r w:rsidRPr="00151B53">
              <w:rPr>
                <w:rFonts w:ascii="Arial" w:hAnsi="Arial" w:cs="Arial"/>
                <w:bCs/>
                <w:sz w:val="24"/>
                <w:szCs w:val="24"/>
              </w:rPr>
              <w:t>6-8</w:t>
            </w:r>
          </w:p>
        </w:tc>
      </w:tr>
      <w:tr w:rsidR="00D8792A" w:rsidRPr="00151B53" w14:paraId="0347608E" w14:textId="77777777" w:rsidTr="009C630B">
        <w:trPr>
          <w:trHeight w:val="1380"/>
        </w:trPr>
        <w:tc>
          <w:tcPr>
            <w:tcW w:w="9640" w:type="dxa"/>
          </w:tcPr>
          <w:p w14:paraId="2ECFF7B7" w14:textId="517787E9" w:rsidR="00D8792A" w:rsidRPr="002A20D0" w:rsidRDefault="00D8792A" w:rsidP="00E93EC6">
            <w:pPr>
              <w:spacing w:after="0" w:line="240" w:lineRule="auto"/>
              <w:ind w:firstLine="131"/>
              <w:jc w:val="both"/>
              <w:rPr>
                <w:rFonts w:ascii="Arial Narrow" w:hAnsi="Arial Narrow" w:cs="Arial"/>
                <w:bCs/>
                <w:sz w:val="25"/>
                <w:szCs w:val="25"/>
              </w:rPr>
            </w:pPr>
            <w:r w:rsidRPr="002A20D0">
              <w:rPr>
                <w:rFonts w:ascii="Arial Narrow" w:hAnsi="Arial Narrow" w:cs="Arial"/>
                <w:bCs/>
                <w:sz w:val="25"/>
                <w:szCs w:val="25"/>
              </w:rPr>
              <w:t xml:space="preserve">Identifies a specific natural hazard, however, possibly identifies only </w:t>
            </w:r>
            <w:r w:rsidRPr="002A20D0">
              <w:rPr>
                <w:rFonts w:ascii="Arial Narrow" w:hAnsi="Arial Narrow" w:cs="Arial"/>
                <w:b/>
                <w:bCs/>
                <w:sz w:val="25"/>
                <w:szCs w:val="25"/>
              </w:rPr>
              <w:t>one (1)</w:t>
            </w:r>
            <w:r w:rsidRPr="002A20D0">
              <w:rPr>
                <w:rFonts w:ascii="Arial Narrow" w:hAnsi="Arial Narrow" w:cs="Arial"/>
                <w:bCs/>
                <w:sz w:val="25"/>
                <w:szCs w:val="25"/>
              </w:rPr>
              <w:t xml:space="preserve"> </w:t>
            </w:r>
            <w:r w:rsidR="00546DE7">
              <w:rPr>
                <w:rFonts w:ascii="Arial Narrow" w:hAnsi="Arial Narrow" w:cs="Arial"/>
                <w:bCs/>
                <w:sz w:val="25"/>
                <w:szCs w:val="25"/>
              </w:rPr>
              <w:t xml:space="preserve">instead </w:t>
            </w:r>
            <w:r w:rsidRPr="002A20D0">
              <w:rPr>
                <w:rFonts w:ascii="Arial Narrow" w:hAnsi="Arial Narrow" w:cs="Arial"/>
                <w:bCs/>
                <w:sz w:val="25"/>
                <w:szCs w:val="25"/>
              </w:rPr>
              <w:t xml:space="preserve">of </w:t>
            </w:r>
            <w:r w:rsidRPr="002A20D0">
              <w:rPr>
                <w:rFonts w:ascii="Arial Narrow" w:hAnsi="Arial Narrow" w:cs="Arial"/>
                <w:b/>
                <w:bCs/>
                <w:sz w:val="25"/>
                <w:szCs w:val="25"/>
              </w:rPr>
              <w:t>two (2)</w:t>
            </w:r>
            <w:r w:rsidRPr="002A20D0">
              <w:rPr>
                <w:rFonts w:ascii="Arial Narrow" w:hAnsi="Arial Narrow" w:cs="Arial"/>
                <w:bCs/>
                <w:sz w:val="25"/>
                <w:szCs w:val="25"/>
              </w:rPr>
              <w:t xml:space="preserve"> different stakeholder groups. Limited or non-existent descriptions of their role and stake are given. Limited </w:t>
            </w:r>
            <w:r w:rsidR="00294EAC">
              <w:rPr>
                <w:rFonts w:ascii="Arial Narrow" w:hAnsi="Arial Narrow" w:cs="Arial"/>
                <w:bCs/>
                <w:sz w:val="25"/>
                <w:szCs w:val="25"/>
              </w:rPr>
              <w:t>explanation</w:t>
            </w:r>
            <w:r w:rsidRPr="002A20D0">
              <w:rPr>
                <w:rFonts w:ascii="Arial Narrow" w:hAnsi="Arial Narrow" w:cs="Arial"/>
                <w:bCs/>
                <w:sz w:val="25"/>
                <w:szCs w:val="25"/>
              </w:rPr>
              <w:t>, probably only a description, of their values and viewpoints in relation to recovery and adaption undertaken for the natural hazard is presented.  Limited evidence is used to support statements and generalisations. There is limited use of geographical terminology and concepts in a largely unstructured response.</w:t>
            </w:r>
          </w:p>
        </w:tc>
        <w:tc>
          <w:tcPr>
            <w:tcW w:w="968" w:type="dxa"/>
            <w:vAlign w:val="center"/>
          </w:tcPr>
          <w:p w14:paraId="7B5EEA17" w14:textId="77777777" w:rsidR="00D8792A" w:rsidRPr="00151B53" w:rsidRDefault="00D8792A" w:rsidP="00E93EC6">
            <w:pPr>
              <w:spacing w:after="0" w:line="240" w:lineRule="auto"/>
              <w:ind w:right="-44" w:firstLine="131"/>
              <w:jc w:val="center"/>
              <w:rPr>
                <w:rFonts w:ascii="Arial" w:hAnsi="Arial" w:cs="Arial"/>
                <w:bCs/>
                <w:sz w:val="24"/>
                <w:szCs w:val="24"/>
              </w:rPr>
            </w:pPr>
            <w:r w:rsidRPr="00151B53">
              <w:rPr>
                <w:rFonts w:ascii="Arial" w:hAnsi="Arial" w:cs="Arial"/>
                <w:bCs/>
                <w:sz w:val="24"/>
                <w:szCs w:val="24"/>
              </w:rPr>
              <w:t>3-5</w:t>
            </w:r>
          </w:p>
        </w:tc>
      </w:tr>
      <w:tr w:rsidR="00D8792A" w:rsidRPr="00151B53" w14:paraId="0EE7AB43" w14:textId="77777777" w:rsidTr="009C630B">
        <w:tc>
          <w:tcPr>
            <w:tcW w:w="9640" w:type="dxa"/>
          </w:tcPr>
          <w:p w14:paraId="644FE626" w14:textId="77777777" w:rsidR="00D8792A" w:rsidRPr="002A20D0" w:rsidRDefault="00D8792A" w:rsidP="00E93EC6">
            <w:pPr>
              <w:spacing w:after="0" w:line="240" w:lineRule="auto"/>
              <w:ind w:right="69" w:firstLine="131"/>
              <w:jc w:val="both"/>
              <w:rPr>
                <w:rFonts w:ascii="Arial Narrow" w:hAnsi="Arial Narrow" w:cs="Arial"/>
                <w:bCs/>
                <w:sz w:val="25"/>
                <w:szCs w:val="25"/>
              </w:rPr>
            </w:pPr>
            <w:r w:rsidRPr="002A20D0">
              <w:rPr>
                <w:rFonts w:ascii="Arial Narrow" w:hAnsi="Arial Narrow" w:cs="Arial"/>
                <w:bCs/>
                <w:sz w:val="25"/>
                <w:szCs w:val="25"/>
              </w:rPr>
              <w:t xml:space="preserve">Possibly identifies a natural hazard, however, identifies only </w:t>
            </w:r>
            <w:r w:rsidRPr="002A20D0">
              <w:rPr>
                <w:rFonts w:ascii="Arial Narrow" w:hAnsi="Arial Narrow" w:cs="Arial"/>
                <w:b/>
                <w:bCs/>
                <w:sz w:val="25"/>
                <w:szCs w:val="25"/>
              </w:rPr>
              <w:t>one (1)</w:t>
            </w:r>
            <w:r w:rsidRPr="002A20D0">
              <w:rPr>
                <w:rFonts w:ascii="Arial Narrow" w:hAnsi="Arial Narrow" w:cs="Arial"/>
                <w:bCs/>
                <w:sz w:val="25"/>
                <w:szCs w:val="25"/>
              </w:rPr>
              <w:t>, if any, stakeholder groups. Descriptions of their role and stake not given. Possibly a short description of their values and viewpoints. Insufficient evidence is used to support statements and generalisations. There is limited use of geographical terminology and concepts, and poor literacy skills may contribute to a response that is difficult to understand.</w:t>
            </w:r>
          </w:p>
        </w:tc>
        <w:tc>
          <w:tcPr>
            <w:tcW w:w="968" w:type="dxa"/>
            <w:vAlign w:val="center"/>
          </w:tcPr>
          <w:p w14:paraId="683D3358" w14:textId="77777777" w:rsidR="00D8792A" w:rsidRPr="00151B53" w:rsidRDefault="00D8792A" w:rsidP="00E93EC6">
            <w:pPr>
              <w:spacing w:after="0" w:line="240" w:lineRule="auto"/>
              <w:ind w:right="-44" w:firstLine="131"/>
              <w:jc w:val="center"/>
              <w:rPr>
                <w:rFonts w:ascii="Arial" w:hAnsi="Arial" w:cs="Arial"/>
                <w:bCs/>
                <w:sz w:val="24"/>
                <w:szCs w:val="24"/>
              </w:rPr>
            </w:pPr>
            <w:r w:rsidRPr="00151B53">
              <w:rPr>
                <w:rFonts w:ascii="Arial" w:hAnsi="Arial" w:cs="Arial"/>
                <w:bCs/>
                <w:sz w:val="24"/>
                <w:szCs w:val="24"/>
              </w:rPr>
              <w:t>1-2</w:t>
            </w:r>
          </w:p>
        </w:tc>
      </w:tr>
      <w:tr w:rsidR="00D8792A" w:rsidRPr="00151B53" w14:paraId="24AC5F39" w14:textId="77777777" w:rsidTr="009C630B">
        <w:tc>
          <w:tcPr>
            <w:tcW w:w="9640" w:type="dxa"/>
          </w:tcPr>
          <w:p w14:paraId="68A1D938" w14:textId="77777777" w:rsidR="00D8792A" w:rsidRPr="002A20D0" w:rsidRDefault="00D8792A" w:rsidP="00E93EC6">
            <w:pPr>
              <w:spacing w:after="0" w:line="240" w:lineRule="auto"/>
              <w:ind w:right="176" w:firstLine="131"/>
              <w:jc w:val="both"/>
              <w:rPr>
                <w:rFonts w:ascii="Arial Narrow" w:hAnsi="Arial Narrow" w:cs="Arial"/>
                <w:bCs/>
                <w:sz w:val="25"/>
                <w:szCs w:val="25"/>
              </w:rPr>
            </w:pPr>
            <w:r w:rsidRPr="002A20D0">
              <w:rPr>
                <w:rFonts w:ascii="Arial Narrow" w:hAnsi="Arial Narrow" w:cs="Arial"/>
                <w:bCs/>
                <w:sz w:val="25"/>
                <w:szCs w:val="25"/>
              </w:rPr>
              <w:t>No relevant attempt.</w:t>
            </w:r>
          </w:p>
        </w:tc>
        <w:tc>
          <w:tcPr>
            <w:tcW w:w="968" w:type="dxa"/>
          </w:tcPr>
          <w:p w14:paraId="241715CF" w14:textId="77777777" w:rsidR="00D8792A" w:rsidRPr="00151B53" w:rsidRDefault="00D8792A" w:rsidP="00E93EC6">
            <w:pPr>
              <w:spacing w:after="0" w:line="240" w:lineRule="auto"/>
              <w:ind w:right="-44" w:firstLine="131"/>
              <w:jc w:val="center"/>
              <w:rPr>
                <w:rFonts w:ascii="Arial" w:hAnsi="Arial" w:cs="Arial"/>
                <w:bCs/>
                <w:sz w:val="24"/>
                <w:szCs w:val="24"/>
              </w:rPr>
            </w:pPr>
            <w:r w:rsidRPr="00151B53">
              <w:rPr>
                <w:rFonts w:ascii="Arial" w:hAnsi="Arial" w:cs="Arial"/>
                <w:bCs/>
                <w:sz w:val="24"/>
                <w:szCs w:val="24"/>
              </w:rPr>
              <w:t>0</w:t>
            </w:r>
          </w:p>
        </w:tc>
      </w:tr>
      <w:tr w:rsidR="00D8792A" w:rsidRPr="00151B53" w14:paraId="2D4052FC" w14:textId="77777777" w:rsidTr="009C630B">
        <w:tc>
          <w:tcPr>
            <w:tcW w:w="9640" w:type="dxa"/>
          </w:tcPr>
          <w:p w14:paraId="03CDC9F4" w14:textId="77777777" w:rsidR="00D8792A" w:rsidRPr="00151B53" w:rsidRDefault="00D8792A" w:rsidP="00E93EC6">
            <w:pPr>
              <w:spacing w:after="0" w:line="240" w:lineRule="auto"/>
              <w:ind w:right="-108" w:firstLine="131"/>
              <w:jc w:val="right"/>
              <w:rPr>
                <w:rFonts w:ascii="Arial" w:hAnsi="Arial" w:cs="Arial"/>
                <w:bCs/>
                <w:sz w:val="24"/>
                <w:szCs w:val="24"/>
              </w:rPr>
            </w:pPr>
            <w:r w:rsidRPr="00151B53">
              <w:rPr>
                <w:rFonts w:ascii="Arial" w:hAnsi="Arial" w:cs="Arial"/>
                <w:b/>
                <w:bCs/>
                <w:sz w:val="24"/>
                <w:szCs w:val="24"/>
              </w:rPr>
              <w:t>TOTAL</w:t>
            </w:r>
          </w:p>
        </w:tc>
        <w:tc>
          <w:tcPr>
            <w:tcW w:w="968" w:type="dxa"/>
          </w:tcPr>
          <w:p w14:paraId="08C94A9E" w14:textId="77777777" w:rsidR="00D8792A" w:rsidRPr="00151B53" w:rsidRDefault="00D8792A" w:rsidP="00E93EC6">
            <w:pPr>
              <w:spacing w:after="0" w:line="240" w:lineRule="auto"/>
              <w:ind w:right="-44" w:firstLine="131"/>
              <w:jc w:val="center"/>
              <w:rPr>
                <w:rFonts w:ascii="Arial" w:hAnsi="Arial" w:cs="Arial"/>
                <w:b/>
                <w:bCs/>
                <w:sz w:val="24"/>
                <w:szCs w:val="24"/>
              </w:rPr>
            </w:pPr>
            <w:r w:rsidRPr="00151B53">
              <w:rPr>
                <w:rFonts w:ascii="Arial" w:hAnsi="Arial" w:cs="Arial"/>
                <w:b/>
                <w:bCs/>
                <w:sz w:val="24"/>
                <w:szCs w:val="24"/>
              </w:rPr>
              <w:t>12</w:t>
            </w:r>
          </w:p>
        </w:tc>
      </w:tr>
    </w:tbl>
    <w:p w14:paraId="4CFE3259" w14:textId="00DB8F4C" w:rsidR="00AD2C55" w:rsidRDefault="00D8792A" w:rsidP="00EF2FA4">
      <w:pPr>
        <w:spacing w:after="0" w:line="240" w:lineRule="auto"/>
        <w:ind w:firstLine="131"/>
        <w:rPr>
          <w:rFonts w:ascii="Arial" w:hAnsi="Arial" w:cs="Arial"/>
          <w:sz w:val="24"/>
          <w:szCs w:val="24"/>
        </w:rPr>
      </w:pPr>
      <w:r>
        <w:rPr>
          <w:rFonts w:ascii="Arial" w:hAnsi="Arial" w:cs="Arial"/>
          <w:sz w:val="24"/>
          <w:szCs w:val="24"/>
        </w:rPr>
        <w:br w:type="page"/>
      </w:r>
    </w:p>
    <w:p w14:paraId="4EDE603D" w14:textId="18DC5C72" w:rsidR="00AD2C55" w:rsidRDefault="00E63283" w:rsidP="00AD2C55">
      <w:pPr>
        <w:spacing w:after="0" w:line="240" w:lineRule="auto"/>
        <w:ind w:left="-567" w:right="-143"/>
        <w:rPr>
          <w:rFonts w:ascii="Arial" w:hAnsi="Arial" w:cs="Arial"/>
          <w:sz w:val="24"/>
          <w:szCs w:val="24"/>
        </w:rPr>
      </w:pPr>
      <w:r w:rsidRPr="0076518D">
        <w:rPr>
          <w:rFonts w:ascii="Arial" w:hAnsi="Arial" w:cs="Arial"/>
          <w:noProof/>
          <w:sz w:val="24"/>
          <w:szCs w:val="24"/>
          <w:lang w:val="en-US"/>
        </w:rPr>
        <mc:AlternateContent>
          <mc:Choice Requires="wps">
            <w:drawing>
              <wp:anchor distT="0" distB="0" distL="114300" distR="114300" simplePos="0" relativeHeight="251733504" behindDoc="0" locked="0" layoutInCell="1" allowOverlap="1" wp14:anchorId="0ED62ABD" wp14:editId="06A81E9A">
                <wp:simplePos x="0" y="0"/>
                <wp:positionH relativeFrom="margin">
                  <wp:posOffset>-372745</wp:posOffset>
                </wp:positionH>
                <wp:positionV relativeFrom="paragraph">
                  <wp:posOffset>171559</wp:posOffset>
                </wp:positionV>
                <wp:extent cx="6767195" cy="891540"/>
                <wp:effectExtent l="0" t="0" r="14605"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891540"/>
                        </a:xfrm>
                        <a:prstGeom prst="rect">
                          <a:avLst/>
                        </a:prstGeom>
                        <a:solidFill>
                          <a:srgbClr val="FFFFFF"/>
                        </a:solidFill>
                        <a:ln w="9525">
                          <a:solidFill>
                            <a:schemeClr val="tx1"/>
                          </a:solidFill>
                          <a:miter lim="800000"/>
                          <a:headEnd/>
                          <a:tailEnd/>
                        </a:ln>
                      </wps:spPr>
                      <wps:txbx>
                        <w:txbxContent>
                          <w:p w14:paraId="1655A5A0" w14:textId="77777777" w:rsidR="00783897" w:rsidRDefault="00783897" w:rsidP="00AD2C55">
                            <w:pPr>
                              <w:tabs>
                                <w:tab w:val="left" w:pos="9072"/>
                              </w:tabs>
                              <w:spacing w:after="0" w:line="240" w:lineRule="auto"/>
                              <w:ind w:right="-1"/>
                              <w:rPr>
                                <w:rFonts w:ascii="Arial" w:hAnsi="Arial" w:cs="Arial"/>
                                <w:b/>
                                <w:sz w:val="24"/>
                                <w:szCs w:val="24"/>
                              </w:rPr>
                            </w:pPr>
                            <w:r>
                              <w:rPr>
                                <w:rFonts w:ascii="Arial" w:hAnsi="Arial" w:cs="Arial"/>
                                <w:b/>
                                <w:sz w:val="24"/>
                                <w:szCs w:val="24"/>
                              </w:rPr>
                              <w:t>Question 34</w:t>
                            </w:r>
                            <w:r>
                              <w:rPr>
                                <w:rFonts w:ascii="Arial" w:hAnsi="Arial" w:cs="Arial"/>
                                <w:b/>
                                <w:sz w:val="24"/>
                                <w:szCs w:val="24"/>
                              </w:rPr>
                              <w:tab/>
                              <w:t>(20 marks)</w:t>
                            </w:r>
                          </w:p>
                          <w:p w14:paraId="6EBFA5B7" w14:textId="77777777" w:rsidR="00783897" w:rsidRDefault="00783897" w:rsidP="00AD2C55">
                            <w:pPr>
                              <w:spacing w:after="0" w:line="240" w:lineRule="auto"/>
                              <w:ind w:left="360" w:right="-182"/>
                              <w:rPr>
                                <w:rFonts w:ascii="Arial" w:hAnsi="Arial" w:cs="Arial"/>
                                <w:sz w:val="24"/>
                                <w:szCs w:val="24"/>
                              </w:rPr>
                            </w:pPr>
                          </w:p>
                          <w:p w14:paraId="49455F55" w14:textId="0408E37C" w:rsidR="00783897" w:rsidRPr="00341B2F" w:rsidRDefault="00783897" w:rsidP="00932E88">
                            <w:pPr>
                              <w:pStyle w:val="ListParagraph"/>
                              <w:numPr>
                                <w:ilvl w:val="0"/>
                                <w:numId w:val="33"/>
                              </w:numPr>
                              <w:ind w:left="567" w:right="-182" w:hanging="567"/>
                              <w:rPr>
                                <w:rFonts w:ascii="Arial" w:hAnsi="Arial" w:cs="Arial"/>
                              </w:rPr>
                            </w:pPr>
                            <w:r w:rsidRPr="00341B2F">
                              <w:rPr>
                                <w:rFonts w:ascii="Arial" w:hAnsi="Arial" w:cs="Arial"/>
                              </w:rPr>
                              <w:t>Explain two (2) causes of a natural hazard you have studied.</w:t>
                            </w:r>
                          </w:p>
                          <w:p w14:paraId="0567117B" w14:textId="77777777" w:rsidR="00783897" w:rsidRPr="00C21DAA" w:rsidRDefault="00783897" w:rsidP="00AD2C55">
                            <w:pPr>
                              <w:spacing w:after="0" w:line="240" w:lineRule="auto"/>
                              <w:ind w:left="8640" w:right="144"/>
                              <w:jc w:val="right"/>
                              <w:rPr>
                                <w:rFonts w:ascii="Arial" w:hAnsi="Arial" w:cs="Arial"/>
                                <w:sz w:val="24"/>
                                <w:szCs w:val="24"/>
                              </w:rPr>
                            </w:pPr>
                            <w:r>
                              <w:rPr>
                                <w:rFonts w:ascii="Arial" w:hAnsi="Arial" w:cs="Arial"/>
                                <w:sz w:val="24"/>
                                <w:szCs w:val="24"/>
                              </w:rPr>
                              <w:t>(8</w:t>
                            </w:r>
                            <w:r w:rsidRPr="00C21DAA">
                              <w:rPr>
                                <w:rFonts w:ascii="Arial" w:hAnsi="Arial" w:cs="Arial"/>
                                <w:sz w:val="24"/>
                                <w:szCs w:val="24"/>
                              </w:rPr>
                              <w:t xml:space="preserve"> marks)</w:t>
                            </w:r>
                          </w:p>
                          <w:p w14:paraId="5E1647BD" w14:textId="77777777" w:rsidR="00783897" w:rsidRPr="00E8049F" w:rsidRDefault="00783897" w:rsidP="00AD2C55">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62ABD" id="_x0000_s1043" type="#_x0000_t202" style="position:absolute;left:0;text-align:left;margin-left:-29.35pt;margin-top:13.5pt;width:532.85pt;height:70.2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" strokecolor="black [3213]">
                <v:textbox>
                  <w:txbxContent>
                    <w:p w14:paraId="1655A5A0" w14:textId="77777777" w:rsidR="00783897" w:rsidRDefault="00783897" w:rsidP="00AD2C55">
                      <w:pPr>
                        <w:tabs>
                          <w:tab w:val="left" w:pos="9072"/>
                        </w:tabs>
                        <w:spacing w:after="0" w:line="240" w:lineRule="auto"/>
                        <w:ind w:right="-1"/>
                        <w:rPr>
                          <w:rFonts w:ascii="Arial" w:hAnsi="Arial" w:cs="Arial"/>
                          <w:b/>
                          <w:sz w:val="24"/>
                          <w:szCs w:val="24"/>
                        </w:rPr>
                      </w:pPr>
                      <w:r>
                        <w:rPr>
                          <w:rFonts w:ascii="Arial" w:hAnsi="Arial" w:cs="Arial"/>
                          <w:b/>
                          <w:sz w:val="24"/>
                          <w:szCs w:val="24"/>
                        </w:rPr>
                        <w:t>Question 34</w:t>
                      </w:r>
                      <w:r>
                        <w:rPr>
                          <w:rFonts w:ascii="Arial" w:hAnsi="Arial" w:cs="Arial"/>
                          <w:b/>
                          <w:sz w:val="24"/>
                          <w:szCs w:val="24"/>
                        </w:rPr>
                        <w:tab/>
                        <w:t>(20 marks)</w:t>
                      </w:r>
                    </w:p>
                    <w:p w14:paraId="6EBFA5B7" w14:textId="77777777" w:rsidR="00783897" w:rsidRDefault="00783897" w:rsidP="00AD2C55">
                      <w:pPr>
                        <w:spacing w:after="0" w:line="240" w:lineRule="auto"/>
                        <w:ind w:left="360" w:right="-182"/>
                        <w:rPr>
                          <w:rFonts w:ascii="Arial" w:hAnsi="Arial" w:cs="Arial"/>
                          <w:sz w:val="24"/>
                          <w:szCs w:val="24"/>
                        </w:rPr>
                      </w:pPr>
                    </w:p>
                    <w:p w14:paraId="49455F55" w14:textId="0408E37C" w:rsidR="00783897" w:rsidRPr="00341B2F" w:rsidRDefault="00783897" w:rsidP="00932E88">
                      <w:pPr>
                        <w:pStyle w:val="ListParagraph"/>
                        <w:numPr>
                          <w:ilvl w:val="0"/>
                          <w:numId w:val="33"/>
                        </w:numPr>
                        <w:ind w:left="567" w:right="-182" w:hanging="567"/>
                        <w:rPr>
                          <w:rFonts w:ascii="Arial" w:hAnsi="Arial" w:cs="Arial"/>
                        </w:rPr>
                      </w:pPr>
                      <w:r w:rsidRPr="00341B2F">
                        <w:rPr>
                          <w:rFonts w:ascii="Arial" w:hAnsi="Arial" w:cs="Arial"/>
                        </w:rPr>
                        <w:t>Explain two (2) causes of a natural hazard you have studied.</w:t>
                      </w:r>
                    </w:p>
                    <w:p w14:paraId="0567117B" w14:textId="77777777" w:rsidR="00783897" w:rsidRPr="00C21DAA" w:rsidRDefault="00783897" w:rsidP="00AD2C55">
                      <w:pPr>
                        <w:spacing w:after="0" w:line="240" w:lineRule="auto"/>
                        <w:ind w:left="8640" w:right="144"/>
                        <w:jc w:val="right"/>
                        <w:rPr>
                          <w:rFonts w:ascii="Arial" w:hAnsi="Arial" w:cs="Arial"/>
                          <w:sz w:val="24"/>
                          <w:szCs w:val="24"/>
                        </w:rPr>
                      </w:pPr>
                      <w:r>
                        <w:rPr>
                          <w:rFonts w:ascii="Arial" w:hAnsi="Arial" w:cs="Arial"/>
                          <w:sz w:val="24"/>
                          <w:szCs w:val="24"/>
                        </w:rPr>
                        <w:t>(8</w:t>
                      </w:r>
                      <w:r w:rsidRPr="00C21DAA">
                        <w:rPr>
                          <w:rFonts w:ascii="Arial" w:hAnsi="Arial" w:cs="Arial"/>
                          <w:sz w:val="24"/>
                          <w:szCs w:val="24"/>
                        </w:rPr>
                        <w:t xml:space="preserve"> marks)</w:t>
                      </w:r>
                    </w:p>
                    <w:p w14:paraId="5E1647BD" w14:textId="77777777" w:rsidR="00783897" w:rsidRPr="00E8049F" w:rsidRDefault="00783897" w:rsidP="00AD2C55">
                      <w:pPr>
                        <w:rPr>
                          <w:rFonts w:ascii="Arial" w:hAnsi="Arial" w:cs="Arial"/>
                        </w:rPr>
                      </w:pPr>
                    </w:p>
                  </w:txbxContent>
                </v:textbox>
                <w10:wrap anchorx="margin"/>
              </v:shape>
            </w:pict>
          </mc:Fallback>
        </mc:AlternateContent>
      </w:r>
    </w:p>
    <w:p w14:paraId="441EF12E" w14:textId="35ABBF73" w:rsidR="00AD2C55" w:rsidRDefault="00AD2C55" w:rsidP="00AD2C55">
      <w:pPr>
        <w:spacing w:after="0" w:line="240" w:lineRule="auto"/>
        <w:ind w:left="-567" w:right="-143"/>
        <w:rPr>
          <w:rFonts w:ascii="Arial" w:hAnsi="Arial" w:cs="Arial"/>
          <w:sz w:val="24"/>
          <w:szCs w:val="24"/>
        </w:rPr>
      </w:pPr>
    </w:p>
    <w:p w14:paraId="72175690" w14:textId="77777777" w:rsidR="00AD2C55" w:rsidRDefault="00AD2C55" w:rsidP="00AD2C55">
      <w:pPr>
        <w:spacing w:after="0" w:line="240" w:lineRule="auto"/>
        <w:ind w:left="-567" w:right="-143"/>
        <w:rPr>
          <w:rFonts w:ascii="Arial" w:hAnsi="Arial" w:cs="Arial"/>
          <w:sz w:val="24"/>
          <w:szCs w:val="24"/>
        </w:rPr>
      </w:pPr>
    </w:p>
    <w:p w14:paraId="0460BEE3" w14:textId="77777777" w:rsidR="00AD2C55" w:rsidRDefault="00AD2C55" w:rsidP="00AD2C55">
      <w:pPr>
        <w:spacing w:after="0" w:line="240" w:lineRule="auto"/>
        <w:ind w:left="-567" w:right="-143"/>
        <w:rPr>
          <w:rFonts w:ascii="Arial" w:hAnsi="Arial" w:cs="Arial"/>
          <w:sz w:val="24"/>
          <w:szCs w:val="24"/>
        </w:rPr>
      </w:pPr>
    </w:p>
    <w:p w14:paraId="0E87C596" w14:textId="77777777" w:rsidR="00AD2C55" w:rsidRPr="0076518D" w:rsidRDefault="00AD2C55" w:rsidP="00AD2C55">
      <w:pPr>
        <w:spacing w:after="0" w:line="240" w:lineRule="auto"/>
        <w:ind w:left="-567" w:right="-143"/>
        <w:rPr>
          <w:rFonts w:ascii="Arial" w:hAnsi="Arial" w:cs="Arial"/>
          <w:b/>
          <w:sz w:val="24"/>
          <w:szCs w:val="24"/>
        </w:rPr>
      </w:pPr>
    </w:p>
    <w:p w14:paraId="09B3CB09" w14:textId="77777777" w:rsidR="00AD2C55" w:rsidRPr="0076518D" w:rsidRDefault="00AD2C55" w:rsidP="00AD2C55">
      <w:pPr>
        <w:spacing w:after="0" w:line="240" w:lineRule="auto"/>
        <w:ind w:left="-567" w:right="-143"/>
        <w:rPr>
          <w:rFonts w:ascii="Arial" w:hAnsi="Arial" w:cs="Arial"/>
          <w:b/>
          <w:sz w:val="24"/>
          <w:szCs w:val="24"/>
        </w:rPr>
      </w:pPr>
    </w:p>
    <w:p w14:paraId="774E848F" w14:textId="66B4C8E9" w:rsidR="00A16ACE" w:rsidRDefault="00A16ACE" w:rsidP="00AD2C55">
      <w:pPr>
        <w:spacing w:after="0" w:line="240" w:lineRule="auto"/>
        <w:ind w:left="-567" w:right="-1"/>
        <w:rPr>
          <w:rFonts w:ascii="Arial" w:hAnsi="Arial" w:cs="Arial"/>
          <w:b/>
          <w:sz w:val="24"/>
          <w:szCs w:val="24"/>
        </w:rPr>
      </w:pPr>
    </w:p>
    <w:p w14:paraId="5180CCF2" w14:textId="21EC0A29" w:rsidR="00AD2C55" w:rsidRPr="00EF2FA4" w:rsidRDefault="00AD2C55" w:rsidP="00AD2C55">
      <w:pPr>
        <w:spacing w:after="0" w:line="240" w:lineRule="auto"/>
        <w:ind w:left="-567" w:right="-1"/>
        <w:rPr>
          <w:rFonts w:ascii="Arial" w:hAnsi="Arial" w:cs="Arial"/>
          <w:b/>
          <w:sz w:val="24"/>
          <w:szCs w:val="24"/>
        </w:rPr>
      </w:pPr>
      <w:r w:rsidRPr="00EF2FA4">
        <w:rPr>
          <w:rFonts w:ascii="Arial" w:hAnsi="Arial" w:cs="Arial"/>
          <w:b/>
          <w:sz w:val="24"/>
          <w:szCs w:val="24"/>
        </w:rPr>
        <w:t>Syllabus:</w:t>
      </w:r>
    </w:p>
    <w:p w14:paraId="55432DFD" w14:textId="77777777" w:rsidR="00AD2C55" w:rsidRPr="00EF2FA4" w:rsidRDefault="00AD2C55" w:rsidP="00AD2C55">
      <w:pPr>
        <w:spacing w:after="0" w:line="240" w:lineRule="auto"/>
        <w:ind w:left="-567" w:right="-1"/>
        <w:rPr>
          <w:rFonts w:ascii="Arial" w:hAnsi="Arial" w:cs="Arial"/>
          <w:sz w:val="24"/>
          <w:szCs w:val="24"/>
        </w:rPr>
      </w:pPr>
      <w:r w:rsidRPr="00EF2FA4">
        <w:rPr>
          <w:rFonts w:ascii="Arial" w:hAnsi="Arial" w:cs="Arial"/>
          <w:sz w:val="24"/>
          <w:szCs w:val="24"/>
        </w:rPr>
        <w:t xml:space="preserve">The nature and causes of the hazard </w:t>
      </w:r>
    </w:p>
    <w:p w14:paraId="0D482718" w14:textId="77777777" w:rsidR="00AD2C55" w:rsidRPr="00EF2FA4" w:rsidRDefault="00AD2C55" w:rsidP="00AD2C55">
      <w:pPr>
        <w:spacing w:after="0" w:line="240" w:lineRule="auto"/>
        <w:ind w:left="-567" w:right="-1"/>
        <w:jc w:val="both"/>
        <w:rPr>
          <w:rFonts w:ascii="Arial" w:hAnsi="Arial" w:cs="Arial"/>
          <w:b/>
          <w:sz w:val="24"/>
          <w:szCs w:val="24"/>
        </w:rPr>
      </w:pPr>
    </w:p>
    <w:p w14:paraId="24107194" w14:textId="77777777" w:rsidR="00AD2C55" w:rsidRPr="00EF2FA4" w:rsidRDefault="00AD2C55" w:rsidP="00AD2C55">
      <w:pPr>
        <w:spacing w:after="0" w:line="240" w:lineRule="auto"/>
        <w:ind w:left="-567" w:right="-1"/>
        <w:jc w:val="both"/>
        <w:rPr>
          <w:rFonts w:ascii="Arial" w:hAnsi="Arial" w:cs="Arial"/>
          <w:b/>
          <w:sz w:val="24"/>
          <w:szCs w:val="24"/>
        </w:rPr>
      </w:pPr>
      <w:r w:rsidRPr="00EF2FA4">
        <w:rPr>
          <w:rFonts w:ascii="Arial" w:hAnsi="Arial" w:cs="Arial"/>
          <w:b/>
          <w:sz w:val="24"/>
          <w:szCs w:val="24"/>
        </w:rPr>
        <w:t>Key word:</w:t>
      </w:r>
    </w:p>
    <w:p w14:paraId="25E1F48A" w14:textId="475F1A08" w:rsidR="00AD2C55" w:rsidRPr="00EF2FA4" w:rsidRDefault="00AD2C55" w:rsidP="00AD2C55">
      <w:pPr>
        <w:spacing w:after="0" w:line="240" w:lineRule="auto"/>
        <w:ind w:left="-567" w:right="-143"/>
        <w:jc w:val="both"/>
        <w:rPr>
          <w:rFonts w:ascii="Arial" w:hAnsi="Arial" w:cs="Arial"/>
          <w:b/>
          <w:sz w:val="24"/>
          <w:szCs w:val="24"/>
        </w:rPr>
      </w:pPr>
      <w:r w:rsidRPr="00EF2FA4">
        <w:rPr>
          <w:rFonts w:ascii="Arial" w:hAnsi="Arial" w:cs="Arial"/>
          <w:i/>
          <w:iCs/>
          <w:sz w:val="24"/>
          <w:szCs w:val="24"/>
        </w:rPr>
        <w:t>Explain</w:t>
      </w:r>
      <w:r w:rsidRPr="00EF2FA4">
        <w:rPr>
          <w:rFonts w:ascii="Arial" w:hAnsi="Arial" w:cs="Arial"/>
          <w:sz w:val="24"/>
          <w:szCs w:val="24"/>
        </w:rPr>
        <w:t>:</w:t>
      </w:r>
      <w:r w:rsidR="00291265">
        <w:rPr>
          <w:rFonts w:ascii="Arial" w:hAnsi="Arial" w:cs="Arial"/>
          <w:sz w:val="24"/>
          <w:szCs w:val="24"/>
        </w:rPr>
        <w:tab/>
      </w:r>
      <w:r w:rsidRPr="00EF2FA4">
        <w:rPr>
          <w:rFonts w:ascii="Arial" w:hAnsi="Arial" w:cs="Arial"/>
          <w:sz w:val="24"/>
          <w:szCs w:val="24"/>
        </w:rPr>
        <w:t>provide characteristics and features.</w:t>
      </w:r>
    </w:p>
    <w:p w14:paraId="686F0754" w14:textId="77777777" w:rsidR="00AD2C55" w:rsidRPr="00EF2FA4" w:rsidRDefault="00AD2C55" w:rsidP="00AD2C55">
      <w:pPr>
        <w:spacing w:after="0" w:line="240" w:lineRule="auto"/>
        <w:ind w:left="-567" w:right="-1"/>
        <w:rPr>
          <w:rFonts w:ascii="Arial" w:hAnsi="Arial" w:cs="Arial"/>
          <w:sz w:val="24"/>
          <w:szCs w:val="24"/>
        </w:rPr>
      </w:pPr>
    </w:p>
    <w:p w14:paraId="06792060" w14:textId="7D48D99C" w:rsidR="00AD2C55" w:rsidRPr="00EF2FA4" w:rsidRDefault="00AD2C55" w:rsidP="00AD2C55">
      <w:pPr>
        <w:spacing w:after="0" w:line="240" w:lineRule="auto"/>
        <w:ind w:left="-567" w:right="-1"/>
        <w:rPr>
          <w:rFonts w:ascii="Arial" w:hAnsi="Arial" w:cs="Arial"/>
          <w:b/>
          <w:sz w:val="24"/>
          <w:szCs w:val="24"/>
        </w:rPr>
      </w:pPr>
      <w:r w:rsidRPr="00EF2FA4">
        <w:rPr>
          <w:rFonts w:ascii="Arial" w:hAnsi="Arial" w:cs="Arial"/>
          <w:b/>
          <w:sz w:val="24"/>
          <w:szCs w:val="24"/>
        </w:rPr>
        <w:t>Teacher Notes:</w:t>
      </w:r>
    </w:p>
    <w:p w14:paraId="6FDBA3D7" w14:textId="067979F8" w:rsidR="00AD2C55" w:rsidRPr="00EF2FA4" w:rsidRDefault="00305489" w:rsidP="00AD2C55">
      <w:pPr>
        <w:spacing w:after="0" w:line="240" w:lineRule="auto"/>
        <w:ind w:left="-567" w:right="-426"/>
        <w:jc w:val="both"/>
        <w:rPr>
          <w:rFonts w:ascii="Arial" w:hAnsi="Arial" w:cs="Arial"/>
          <w:sz w:val="24"/>
          <w:szCs w:val="24"/>
        </w:rPr>
      </w:pPr>
      <w:r>
        <w:rPr>
          <w:rFonts w:ascii="Arial" w:hAnsi="Arial" w:cs="Arial"/>
          <w:sz w:val="24"/>
          <w:szCs w:val="24"/>
        </w:rPr>
        <w:t xml:space="preserve">Students can refer to any </w:t>
      </w:r>
      <w:r w:rsidR="0060780C">
        <w:rPr>
          <w:rFonts w:ascii="Arial" w:hAnsi="Arial" w:cs="Arial"/>
          <w:sz w:val="24"/>
          <w:szCs w:val="24"/>
        </w:rPr>
        <w:t xml:space="preserve">natural </w:t>
      </w:r>
      <w:r>
        <w:rPr>
          <w:rFonts w:ascii="Arial" w:hAnsi="Arial" w:cs="Arial"/>
          <w:sz w:val="24"/>
          <w:szCs w:val="24"/>
        </w:rPr>
        <w:t xml:space="preserve">hazard that they have studied to answer this question. </w:t>
      </w:r>
      <w:r w:rsidR="00341B2F">
        <w:rPr>
          <w:rFonts w:ascii="Arial" w:hAnsi="Arial" w:cs="Arial"/>
          <w:sz w:val="24"/>
          <w:szCs w:val="24"/>
        </w:rPr>
        <w:t xml:space="preserve"> </w:t>
      </w:r>
      <w:r>
        <w:rPr>
          <w:rFonts w:ascii="Arial" w:hAnsi="Arial" w:cs="Arial"/>
          <w:sz w:val="24"/>
          <w:szCs w:val="24"/>
        </w:rPr>
        <w:t>Teacher discretion is required to determine the relevance of a student’s answer in response to the question.</w:t>
      </w:r>
    </w:p>
    <w:p w14:paraId="58296C4F" w14:textId="77777777" w:rsidR="00AD2C55" w:rsidRPr="00EF2FA4" w:rsidRDefault="00AD2C55" w:rsidP="00AD2C55">
      <w:pPr>
        <w:pStyle w:val="ListParagraph"/>
        <w:ind w:left="-567"/>
        <w:rPr>
          <w:rFonts w:ascii="Arial" w:hAnsi="Arial" w:cs="Arial"/>
          <w:b/>
        </w:rPr>
      </w:pPr>
    </w:p>
    <w:p w14:paraId="482D009E" w14:textId="77777777" w:rsidR="00AD2C55" w:rsidRPr="00EF2FA4" w:rsidRDefault="00AD2C55" w:rsidP="00AD2C55">
      <w:pPr>
        <w:pStyle w:val="ListParagraph"/>
        <w:ind w:left="-567"/>
        <w:rPr>
          <w:rFonts w:ascii="Arial" w:hAnsi="Arial" w:cs="Arial"/>
        </w:rPr>
      </w:pPr>
      <w:r w:rsidRPr="00EF2FA4">
        <w:rPr>
          <w:rFonts w:ascii="Arial" w:hAnsi="Arial" w:cs="Arial"/>
          <w:b/>
        </w:rPr>
        <w:t xml:space="preserve">Causes of </w:t>
      </w:r>
      <w:r w:rsidRPr="00EF2FA4">
        <w:rPr>
          <w:rFonts w:ascii="Arial" w:hAnsi="Arial" w:cs="Arial"/>
        </w:rPr>
        <w:t xml:space="preserve">can refer to: </w:t>
      </w:r>
    </w:p>
    <w:p w14:paraId="017D9926" w14:textId="77777777" w:rsidR="00AD2C55" w:rsidRPr="00EF2FA4" w:rsidRDefault="00AD2C55" w:rsidP="00AD2C55">
      <w:pPr>
        <w:pStyle w:val="ListParagraph"/>
        <w:spacing w:after="20"/>
        <w:ind w:left="-567"/>
        <w:contextualSpacing w:val="0"/>
        <w:rPr>
          <w:rFonts w:ascii="Arial" w:hAnsi="Arial" w:cs="Arial"/>
        </w:rPr>
        <w:sectPr w:rsidR="00AD2C55" w:rsidRPr="00EF2FA4" w:rsidSect="000204A9">
          <w:headerReference w:type="first" r:id="rId213"/>
          <w:footerReference w:type="first" r:id="rId214"/>
          <w:type w:val="continuous"/>
          <w:pgSz w:w="11907" w:h="16840" w:code="9"/>
          <w:pgMar w:top="568" w:right="850" w:bottom="289" w:left="1134" w:header="709" w:footer="57" w:gutter="0"/>
          <w:pgNumType w:start="2"/>
          <w:cols w:space="708"/>
          <w:titlePg/>
          <w:docGrid w:linePitch="360"/>
        </w:sectPr>
      </w:pPr>
    </w:p>
    <w:p w14:paraId="4A6901EC" w14:textId="66E073E5" w:rsidR="00AD2C55" w:rsidRPr="009C630B" w:rsidRDefault="00AD2C55" w:rsidP="009C630B">
      <w:pPr>
        <w:pStyle w:val="ListParagraph"/>
        <w:spacing w:after="20"/>
        <w:ind w:left="142" w:firstLine="425"/>
        <w:contextualSpacing w:val="0"/>
        <w:rPr>
          <w:rFonts w:ascii="Arial" w:hAnsi="Arial" w:cs="Arial"/>
          <w:b/>
          <w:bCs/>
        </w:rPr>
      </w:pPr>
      <w:r w:rsidRPr="009C630B">
        <w:rPr>
          <w:rFonts w:ascii="Arial" w:hAnsi="Arial" w:cs="Arial"/>
          <w:b/>
          <w:bCs/>
        </w:rPr>
        <w:t>Natural causes</w:t>
      </w:r>
    </w:p>
    <w:p w14:paraId="397BA0A4" w14:textId="77777777" w:rsidR="00AD2C55" w:rsidRPr="00EF2FA4" w:rsidRDefault="00AD2C55" w:rsidP="00932E88">
      <w:pPr>
        <w:pStyle w:val="ListParagraph"/>
        <w:numPr>
          <w:ilvl w:val="0"/>
          <w:numId w:val="26"/>
        </w:numPr>
        <w:spacing w:after="20"/>
        <w:ind w:left="142" w:hanging="284"/>
        <w:contextualSpacing w:val="0"/>
        <w:rPr>
          <w:rFonts w:ascii="Arial" w:hAnsi="Arial" w:cs="Arial"/>
        </w:rPr>
      </w:pPr>
      <w:r w:rsidRPr="00EF2FA4">
        <w:rPr>
          <w:rFonts w:ascii="Arial" w:hAnsi="Arial" w:cs="Arial"/>
        </w:rPr>
        <w:t>the source of the hazard</w:t>
      </w:r>
    </w:p>
    <w:p w14:paraId="56CE73B7" w14:textId="77777777" w:rsidR="00AD2C55" w:rsidRPr="00EF2FA4" w:rsidRDefault="00AD2C55" w:rsidP="00932E88">
      <w:pPr>
        <w:pStyle w:val="ListParagraph"/>
        <w:numPr>
          <w:ilvl w:val="0"/>
          <w:numId w:val="26"/>
        </w:numPr>
        <w:spacing w:after="20"/>
        <w:ind w:left="142" w:hanging="284"/>
        <w:contextualSpacing w:val="0"/>
        <w:rPr>
          <w:rFonts w:ascii="Arial" w:hAnsi="Arial" w:cs="Arial"/>
        </w:rPr>
      </w:pPr>
      <w:r w:rsidRPr="00EF2FA4">
        <w:rPr>
          <w:rFonts w:ascii="Arial" w:hAnsi="Arial" w:cs="Arial"/>
        </w:rPr>
        <w:t xml:space="preserve">how the hazard is generated </w:t>
      </w:r>
    </w:p>
    <w:p w14:paraId="55E6B463" w14:textId="77777777" w:rsidR="00AD2C55" w:rsidRPr="009C630B" w:rsidRDefault="00AD2C55" w:rsidP="009C630B">
      <w:pPr>
        <w:spacing w:after="20" w:line="240" w:lineRule="auto"/>
        <w:ind w:left="142" w:firstLine="567"/>
        <w:rPr>
          <w:rFonts w:ascii="Arial" w:hAnsi="Arial" w:cs="Arial"/>
          <w:b/>
          <w:bCs/>
          <w:sz w:val="24"/>
          <w:szCs w:val="24"/>
        </w:rPr>
      </w:pPr>
      <w:r w:rsidRPr="009C630B">
        <w:rPr>
          <w:rFonts w:ascii="Arial" w:hAnsi="Arial" w:cs="Arial"/>
          <w:b/>
          <w:bCs/>
          <w:sz w:val="24"/>
          <w:szCs w:val="24"/>
        </w:rPr>
        <w:t>Man-made causes</w:t>
      </w:r>
    </w:p>
    <w:p w14:paraId="0EA32125" w14:textId="77777777" w:rsidR="00AD2C55" w:rsidRPr="00EF2FA4" w:rsidRDefault="00AD2C55" w:rsidP="00932E88">
      <w:pPr>
        <w:pStyle w:val="ListParagraph"/>
        <w:numPr>
          <w:ilvl w:val="0"/>
          <w:numId w:val="26"/>
        </w:numPr>
        <w:spacing w:after="20"/>
        <w:ind w:left="142" w:hanging="284"/>
        <w:contextualSpacing w:val="0"/>
        <w:rPr>
          <w:rFonts w:ascii="Arial" w:hAnsi="Arial" w:cs="Arial"/>
        </w:rPr>
      </w:pPr>
      <w:r w:rsidRPr="00EF2FA4">
        <w:rPr>
          <w:rFonts w:ascii="Arial" w:hAnsi="Arial" w:cs="Arial"/>
        </w:rPr>
        <w:t>any human factors that may contribute to the occurrence of the hazard</w:t>
      </w:r>
    </w:p>
    <w:p w14:paraId="233B407D" w14:textId="77777777" w:rsidR="00AD2C55" w:rsidRDefault="00AD2C55" w:rsidP="00AD2C55">
      <w:pPr>
        <w:spacing w:after="0" w:line="240" w:lineRule="auto"/>
        <w:ind w:left="-567" w:right="-426"/>
        <w:rPr>
          <w:rFonts w:ascii="Arial" w:hAnsi="Arial" w:cs="Arial"/>
          <w:b/>
        </w:rPr>
        <w:sectPr w:rsidR="00AD2C55" w:rsidSect="001B0AE3">
          <w:type w:val="continuous"/>
          <w:pgSz w:w="11907" w:h="16840" w:code="9"/>
          <w:pgMar w:top="568" w:right="850" w:bottom="289" w:left="1134" w:header="709" w:footer="57" w:gutter="0"/>
          <w:pgNumType w:start="2"/>
          <w:cols w:num="2" w:space="283"/>
          <w:titlePg/>
          <w:docGrid w:linePitch="360"/>
        </w:sectPr>
      </w:pPr>
    </w:p>
    <w:p w14:paraId="174A3449" w14:textId="77777777" w:rsidR="00EF2FA4" w:rsidRDefault="00EF2FA4" w:rsidP="00AD2C55">
      <w:pPr>
        <w:spacing w:after="0" w:line="240" w:lineRule="auto"/>
        <w:rPr>
          <w:rFonts w:ascii="Arial" w:hAnsi="Arial" w:cs="Arial"/>
          <w:bCs/>
          <w:sz w:val="24"/>
        </w:rPr>
      </w:pPr>
    </w:p>
    <w:p w14:paraId="3325D028" w14:textId="3F109B5A" w:rsidR="00AD2C55" w:rsidRDefault="00AD2C55" w:rsidP="00164E82">
      <w:pPr>
        <w:spacing w:after="0" w:line="240" w:lineRule="auto"/>
        <w:ind w:left="-426"/>
        <w:rPr>
          <w:rFonts w:ascii="Arial" w:hAnsi="Arial" w:cs="Arial"/>
          <w:bCs/>
          <w:sz w:val="24"/>
        </w:rPr>
      </w:pPr>
      <w:r>
        <w:rPr>
          <w:rFonts w:ascii="Arial" w:hAnsi="Arial" w:cs="Arial"/>
          <w:bCs/>
          <w:sz w:val="24"/>
        </w:rPr>
        <w:t xml:space="preserve">In many cases, </w:t>
      </w:r>
      <w:r w:rsidRPr="009C630B">
        <w:rPr>
          <w:rFonts w:ascii="Arial" w:hAnsi="Arial" w:cs="Arial"/>
          <w:b/>
          <w:sz w:val="24"/>
        </w:rPr>
        <w:t>Source 4</w:t>
      </w:r>
      <w:r w:rsidRPr="009B6E03">
        <w:rPr>
          <w:rFonts w:ascii="Arial" w:hAnsi="Arial" w:cs="Arial"/>
          <w:b/>
          <w:sz w:val="24"/>
        </w:rPr>
        <w:t>:</w:t>
      </w:r>
      <w:r>
        <w:rPr>
          <w:rFonts w:ascii="Arial" w:hAnsi="Arial" w:cs="Arial"/>
          <w:bCs/>
          <w:sz w:val="24"/>
        </w:rPr>
        <w:t xml:space="preserve"> Gross domestic product per capita 2017 may be useful for students in providing supporting evidence in terms of </w:t>
      </w:r>
      <w:r w:rsidR="00EF2FA4">
        <w:rPr>
          <w:rFonts w:ascii="Arial" w:hAnsi="Arial" w:cs="Arial"/>
          <w:bCs/>
          <w:sz w:val="24"/>
        </w:rPr>
        <w:t xml:space="preserve">the country’s capacity to prevent, mitigate and prepare for </w:t>
      </w:r>
      <w:r w:rsidR="00164E82">
        <w:rPr>
          <w:rFonts w:ascii="Arial" w:hAnsi="Arial" w:cs="Arial"/>
          <w:bCs/>
          <w:sz w:val="24"/>
        </w:rPr>
        <w:t xml:space="preserve">potential hazards. To this end, students may also </w:t>
      </w:r>
      <w:r w:rsidR="00164E82">
        <w:rPr>
          <w:rFonts w:ascii="Arial" w:hAnsi="Arial" w:cs="Arial"/>
          <w:sz w:val="24"/>
          <w:szCs w:val="24"/>
        </w:rPr>
        <w:t xml:space="preserve">look to </w:t>
      </w:r>
      <w:r w:rsidR="00164E82" w:rsidRPr="009B6E03">
        <w:rPr>
          <w:rFonts w:ascii="Arial" w:hAnsi="Arial" w:cs="Arial"/>
          <w:b/>
          <w:bCs/>
          <w:sz w:val="24"/>
          <w:szCs w:val="24"/>
        </w:rPr>
        <w:t>Source 7:</w:t>
      </w:r>
      <w:r w:rsidR="00164E82">
        <w:rPr>
          <w:rFonts w:ascii="Arial" w:hAnsi="Arial" w:cs="Arial"/>
          <w:sz w:val="24"/>
          <w:szCs w:val="24"/>
        </w:rPr>
        <w:t xml:space="preserve"> Hazard management cycle to support their answer.</w:t>
      </w:r>
    </w:p>
    <w:p w14:paraId="5A2328D2" w14:textId="11E1E06D" w:rsidR="00164E82" w:rsidRDefault="00164E82" w:rsidP="00164E82">
      <w:pPr>
        <w:spacing w:after="0" w:line="240" w:lineRule="auto"/>
        <w:ind w:left="-426"/>
        <w:rPr>
          <w:rFonts w:ascii="Arial" w:hAnsi="Arial" w:cs="Arial"/>
          <w:bCs/>
          <w:sz w:val="24"/>
        </w:rPr>
      </w:pPr>
    </w:p>
    <w:p w14:paraId="216B6ACD" w14:textId="77777777" w:rsidR="00164E82" w:rsidRDefault="00164E82" w:rsidP="00164E82">
      <w:pPr>
        <w:spacing w:after="0" w:line="240" w:lineRule="auto"/>
        <w:ind w:left="-426"/>
        <w:rPr>
          <w:rFonts w:ascii="Arial" w:hAnsi="Arial" w:cs="Arial"/>
        </w:rPr>
      </w:pPr>
    </w:p>
    <w:p w14:paraId="4CAF52B7" w14:textId="77777777" w:rsidR="00AD2C55" w:rsidRDefault="00AD2C55" w:rsidP="00AD2C55">
      <w:pPr>
        <w:spacing w:after="0" w:line="240" w:lineRule="auto"/>
        <w:ind w:left="-426" w:right="-426"/>
        <w:rPr>
          <w:rFonts w:ascii="Arial" w:hAnsi="Arial" w:cs="Arial"/>
          <w:b/>
        </w:rPr>
      </w:pPr>
    </w:p>
    <w:p w14:paraId="7D051B8E" w14:textId="77777777" w:rsidR="00AD2C55" w:rsidRPr="000316CF" w:rsidRDefault="00AD2C55" w:rsidP="00AD2C55">
      <w:pPr>
        <w:spacing w:after="0" w:line="240" w:lineRule="auto"/>
        <w:ind w:left="-426" w:right="-426"/>
        <w:rPr>
          <w:rFonts w:ascii="Arial" w:hAnsi="Arial" w:cs="Arial"/>
          <w:b/>
        </w:rPr>
      </w:pPr>
      <w:r w:rsidRPr="000316CF">
        <w:rPr>
          <w:rFonts w:ascii="Arial" w:hAnsi="Arial" w:cs="Arial"/>
          <w:b/>
        </w:rPr>
        <w:t xml:space="preserve">Marking Key: </w:t>
      </w:r>
    </w:p>
    <w:tbl>
      <w:tblPr>
        <w:tblStyle w:val="TableGrid"/>
        <w:tblW w:w="10518" w:type="dxa"/>
        <w:tblInd w:w="-459" w:type="dxa"/>
        <w:tblLook w:val="04A0" w:firstRow="1" w:lastRow="0" w:firstColumn="1" w:lastColumn="0" w:noHBand="0" w:noVBand="1"/>
      </w:tblPr>
      <w:tblGrid>
        <w:gridCol w:w="9668"/>
        <w:gridCol w:w="850"/>
      </w:tblGrid>
      <w:tr w:rsidR="00AD2C55" w:rsidRPr="000316CF" w14:paraId="76539B9D" w14:textId="77777777" w:rsidTr="001B0AE3">
        <w:tc>
          <w:tcPr>
            <w:tcW w:w="9668" w:type="dxa"/>
          </w:tcPr>
          <w:p w14:paraId="47FF1810" w14:textId="77777777" w:rsidR="00AD2C55" w:rsidRPr="000316CF" w:rsidRDefault="00AD2C55" w:rsidP="001B0AE3">
            <w:pPr>
              <w:spacing w:after="0" w:line="240" w:lineRule="auto"/>
              <w:ind w:right="-426"/>
              <w:jc w:val="center"/>
              <w:rPr>
                <w:rFonts w:ascii="Arial" w:hAnsi="Arial" w:cs="Arial"/>
                <w:b/>
                <w:bCs/>
              </w:rPr>
            </w:pPr>
            <w:r w:rsidRPr="000316CF">
              <w:rPr>
                <w:rFonts w:ascii="Arial" w:hAnsi="Arial" w:cs="Arial"/>
                <w:b/>
                <w:bCs/>
              </w:rPr>
              <w:t>Description</w:t>
            </w:r>
          </w:p>
        </w:tc>
        <w:tc>
          <w:tcPr>
            <w:tcW w:w="850" w:type="dxa"/>
          </w:tcPr>
          <w:p w14:paraId="204AF2DC" w14:textId="77777777" w:rsidR="00AD2C55" w:rsidRPr="000316CF" w:rsidRDefault="00AD2C55" w:rsidP="001B0AE3">
            <w:pPr>
              <w:spacing w:after="0" w:line="240" w:lineRule="auto"/>
              <w:ind w:left="-108" w:right="-108"/>
              <w:jc w:val="center"/>
              <w:rPr>
                <w:rFonts w:ascii="Arial" w:hAnsi="Arial" w:cs="Arial"/>
                <w:b/>
                <w:bCs/>
              </w:rPr>
            </w:pPr>
            <w:r w:rsidRPr="000316CF">
              <w:rPr>
                <w:rFonts w:ascii="Arial" w:hAnsi="Arial" w:cs="Arial"/>
                <w:b/>
                <w:bCs/>
              </w:rPr>
              <w:t>Marks</w:t>
            </w:r>
          </w:p>
        </w:tc>
      </w:tr>
      <w:tr w:rsidR="00AD2C55" w:rsidRPr="000316CF" w14:paraId="6F59B74B" w14:textId="77777777" w:rsidTr="001B0AE3">
        <w:tc>
          <w:tcPr>
            <w:tcW w:w="9668" w:type="dxa"/>
          </w:tcPr>
          <w:p w14:paraId="0085D0FF" w14:textId="77777777" w:rsidR="00AD2C55" w:rsidRPr="000316CF" w:rsidRDefault="00AD2C55" w:rsidP="001B0AE3">
            <w:pPr>
              <w:spacing w:before="120" w:after="120" w:line="240" w:lineRule="auto"/>
              <w:ind w:right="176"/>
              <w:jc w:val="both"/>
              <w:rPr>
                <w:rFonts w:ascii="Arial" w:hAnsi="Arial" w:cs="Arial"/>
              </w:rPr>
            </w:pPr>
            <w:r w:rsidRPr="000316CF">
              <w:rPr>
                <w:rFonts w:ascii="Arial" w:hAnsi="Arial" w:cs="Arial"/>
                <w:bCs/>
              </w:rPr>
              <w:t xml:space="preserve">A detailed and comprehensive </w:t>
            </w:r>
            <w:r>
              <w:rPr>
                <w:rFonts w:ascii="Arial" w:hAnsi="Arial" w:cs="Arial"/>
                <w:bCs/>
              </w:rPr>
              <w:t>explanation</w:t>
            </w:r>
            <w:r w:rsidRPr="000316CF">
              <w:rPr>
                <w:rFonts w:ascii="Arial" w:hAnsi="Arial" w:cs="Arial"/>
                <w:bCs/>
              </w:rPr>
              <w:t xml:space="preserve"> is given and accurate information is provided on </w:t>
            </w:r>
            <w:r>
              <w:rPr>
                <w:rFonts w:ascii="Arial" w:hAnsi="Arial" w:cs="Arial"/>
                <w:bCs/>
              </w:rPr>
              <w:t xml:space="preserve">the </w:t>
            </w:r>
            <w:r w:rsidRPr="000316CF">
              <w:rPr>
                <w:rFonts w:ascii="Arial" w:hAnsi="Arial" w:cs="Arial"/>
                <w:bCs/>
              </w:rPr>
              <w:t xml:space="preserve">causes of </w:t>
            </w:r>
            <w:r>
              <w:rPr>
                <w:rFonts w:ascii="Arial" w:hAnsi="Arial" w:cs="Arial"/>
                <w:bCs/>
              </w:rPr>
              <w:t>a natural hazard</w:t>
            </w:r>
            <w:r w:rsidRPr="000316CF">
              <w:rPr>
                <w:rFonts w:ascii="Arial" w:hAnsi="Arial" w:cs="Arial"/>
                <w:bCs/>
              </w:rPr>
              <w:t xml:space="preserve">.  </w:t>
            </w:r>
            <w:r w:rsidRPr="000316CF">
              <w:rPr>
                <w:rFonts w:ascii="Arial" w:hAnsi="Arial" w:cs="Arial"/>
              </w:rPr>
              <w:t xml:space="preserve">A wide range of appropriate supporting evidence and examples are used to develop and strengthen the </w:t>
            </w:r>
            <w:r>
              <w:rPr>
                <w:rFonts w:ascii="Arial" w:hAnsi="Arial" w:cs="Arial"/>
                <w:bCs/>
              </w:rPr>
              <w:t>explanation</w:t>
            </w:r>
            <w:r w:rsidRPr="000316CF">
              <w:rPr>
                <w:rFonts w:ascii="Arial" w:hAnsi="Arial" w:cs="Arial"/>
              </w:rPr>
              <w:t xml:space="preserve">. </w:t>
            </w:r>
            <w:r>
              <w:rPr>
                <w:rFonts w:ascii="Arial" w:hAnsi="Arial" w:cs="Arial"/>
              </w:rPr>
              <w:t xml:space="preserve"> </w:t>
            </w:r>
            <w:r w:rsidRPr="000316CF">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vAlign w:val="center"/>
          </w:tcPr>
          <w:p w14:paraId="28AF7CF6" w14:textId="77777777" w:rsidR="00AD2C55" w:rsidRPr="000316CF" w:rsidRDefault="00AD2C55" w:rsidP="001B0AE3">
            <w:pPr>
              <w:spacing w:after="0" w:line="240" w:lineRule="auto"/>
              <w:ind w:right="-44"/>
              <w:jc w:val="center"/>
              <w:rPr>
                <w:rFonts w:ascii="Arial" w:hAnsi="Arial" w:cs="Arial"/>
                <w:bCs/>
              </w:rPr>
            </w:pPr>
            <w:r w:rsidRPr="000316CF">
              <w:rPr>
                <w:rFonts w:ascii="Arial" w:hAnsi="Arial" w:cs="Arial"/>
                <w:bCs/>
              </w:rPr>
              <w:t>7-8</w:t>
            </w:r>
          </w:p>
        </w:tc>
      </w:tr>
      <w:tr w:rsidR="00AD2C55" w:rsidRPr="000316CF" w14:paraId="16F5716C" w14:textId="77777777" w:rsidTr="001B0AE3">
        <w:tc>
          <w:tcPr>
            <w:tcW w:w="9668" w:type="dxa"/>
          </w:tcPr>
          <w:p w14:paraId="5FD999FD" w14:textId="77777777" w:rsidR="00AD2C55" w:rsidRPr="000316CF" w:rsidRDefault="00AD2C55" w:rsidP="001B0AE3">
            <w:pPr>
              <w:spacing w:before="120" w:after="120" w:line="240" w:lineRule="auto"/>
              <w:ind w:right="176"/>
              <w:jc w:val="both"/>
              <w:rPr>
                <w:rFonts w:ascii="Arial" w:hAnsi="Arial" w:cs="Arial"/>
                <w:bCs/>
              </w:rPr>
            </w:pPr>
            <w:r w:rsidRPr="000316CF">
              <w:rPr>
                <w:rFonts w:ascii="Arial" w:hAnsi="Arial" w:cs="Arial"/>
                <w:bCs/>
              </w:rPr>
              <w:t xml:space="preserve">An appropriate </w:t>
            </w:r>
            <w:r>
              <w:rPr>
                <w:rFonts w:ascii="Arial" w:hAnsi="Arial" w:cs="Arial"/>
              </w:rPr>
              <w:t>explanation</w:t>
            </w:r>
            <w:r w:rsidRPr="000316CF">
              <w:rPr>
                <w:rFonts w:ascii="Arial" w:hAnsi="Arial" w:cs="Arial"/>
                <w:bCs/>
              </w:rPr>
              <w:t xml:space="preserve"> is given and general, relatively accurate information is provided on </w:t>
            </w:r>
            <w:r>
              <w:rPr>
                <w:rFonts w:ascii="Arial" w:hAnsi="Arial" w:cs="Arial"/>
                <w:bCs/>
              </w:rPr>
              <w:t xml:space="preserve">the </w:t>
            </w:r>
            <w:r w:rsidRPr="000316CF">
              <w:rPr>
                <w:rFonts w:ascii="Arial" w:hAnsi="Arial" w:cs="Arial"/>
                <w:bCs/>
              </w:rPr>
              <w:t xml:space="preserve">causes of </w:t>
            </w:r>
            <w:r>
              <w:rPr>
                <w:rFonts w:ascii="Arial" w:hAnsi="Arial" w:cs="Arial"/>
                <w:bCs/>
              </w:rPr>
              <w:t>a natural hazard</w:t>
            </w:r>
            <w:r w:rsidRPr="000316CF">
              <w:rPr>
                <w:rFonts w:ascii="Arial" w:hAnsi="Arial" w:cs="Arial"/>
                <w:bCs/>
              </w:rPr>
              <w:t xml:space="preserve">.  </w:t>
            </w:r>
            <w:r w:rsidRPr="000316CF">
              <w:rPr>
                <w:rFonts w:ascii="Arial" w:hAnsi="Arial" w:cs="Arial"/>
              </w:rPr>
              <w:t xml:space="preserve">A range of appropriate supporting evidence and examples are used to develop and strengthen the </w:t>
            </w:r>
            <w:r>
              <w:rPr>
                <w:rFonts w:ascii="Arial" w:hAnsi="Arial" w:cs="Arial"/>
                <w:bCs/>
              </w:rPr>
              <w:t>explanation</w:t>
            </w:r>
            <w:r w:rsidRPr="000316CF">
              <w:rPr>
                <w:rFonts w:ascii="Arial" w:hAnsi="Arial" w:cs="Arial"/>
              </w:rPr>
              <w:t>.</w:t>
            </w:r>
            <w:r>
              <w:rPr>
                <w:rFonts w:ascii="Arial" w:hAnsi="Arial" w:cs="Arial"/>
              </w:rPr>
              <w:t xml:space="preserve"> </w:t>
            </w:r>
            <w:r w:rsidRPr="000316CF">
              <w:rPr>
                <w:rFonts w:ascii="Arial" w:hAnsi="Arial" w:cs="Arial"/>
              </w:rPr>
              <w:t xml:space="preserve"> Relevant geographical terminology and concepts helps to develop a cohesive and detailed answer, with well-developed sentences and paragraphs in an extended answer format.</w:t>
            </w:r>
          </w:p>
        </w:tc>
        <w:tc>
          <w:tcPr>
            <w:tcW w:w="850" w:type="dxa"/>
            <w:vAlign w:val="center"/>
          </w:tcPr>
          <w:p w14:paraId="39F56A22" w14:textId="77777777" w:rsidR="00AD2C55" w:rsidRPr="000316CF" w:rsidRDefault="00AD2C55" w:rsidP="001B0AE3">
            <w:pPr>
              <w:spacing w:after="0" w:line="240" w:lineRule="auto"/>
              <w:ind w:right="-44"/>
              <w:jc w:val="center"/>
              <w:rPr>
                <w:rFonts w:ascii="Arial" w:hAnsi="Arial" w:cs="Arial"/>
                <w:bCs/>
              </w:rPr>
            </w:pPr>
            <w:r w:rsidRPr="000316CF">
              <w:rPr>
                <w:rFonts w:ascii="Arial" w:hAnsi="Arial" w:cs="Arial"/>
                <w:bCs/>
              </w:rPr>
              <w:t>5-6</w:t>
            </w:r>
          </w:p>
        </w:tc>
      </w:tr>
      <w:tr w:rsidR="00AD2C55" w:rsidRPr="000316CF" w14:paraId="221A310F" w14:textId="77777777" w:rsidTr="001B0AE3">
        <w:tc>
          <w:tcPr>
            <w:tcW w:w="9668" w:type="dxa"/>
          </w:tcPr>
          <w:p w14:paraId="610CF242" w14:textId="77777777" w:rsidR="00AD2C55" w:rsidRPr="000316CF" w:rsidRDefault="00AD2C55" w:rsidP="001B0AE3">
            <w:pPr>
              <w:spacing w:before="120" w:after="120" w:line="240" w:lineRule="auto"/>
              <w:ind w:right="176"/>
              <w:jc w:val="both"/>
              <w:rPr>
                <w:rFonts w:ascii="Arial" w:hAnsi="Arial" w:cs="Arial"/>
              </w:rPr>
            </w:pPr>
            <w:r w:rsidRPr="000316CF">
              <w:rPr>
                <w:rFonts w:ascii="Arial" w:hAnsi="Arial" w:cs="Arial"/>
                <w:bCs/>
              </w:rPr>
              <w:t xml:space="preserve">A limited </w:t>
            </w:r>
            <w:r>
              <w:rPr>
                <w:rFonts w:ascii="Arial" w:hAnsi="Arial" w:cs="Arial"/>
              </w:rPr>
              <w:t>explanation</w:t>
            </w:r>
            <w:r w:rsidRPr="000316CF">
              <w:rPr>
                <w:rFonts w:ascii="Arial" w:hAnsi="Arial" w:cs="Arial"/>
                <w:bCs/>
              </w:rPr>
              <w:t xml:space="preserve"> is given and some generalised information is provided on </w:t>
            </w:r>
            <w:r>
              <w:rPr>
                <w:rFonts w:ascii="Arial" w:hAnsi="Arial" w:cs="Arial"/>
                <w:bCs/>
              </w:rPr>
              <w:t>the</w:t>
            </w:r>
            <w:r w:rsidRPr="000316CF">
              <w:rPr>
                <w:rFonts w:ascii="Arial" w:hAnsi="Arial" w:cs="Arial"/>
                <w:bCs/>
              </w:rPr>
              <w:t xml:space="preserve"> causes of </w:t>
            </w:r>
            <w:r>
              <w:rPr>
                <w:rFonts w:ascii="Arial" w:hAnsi="Arial" w:cs="Arial"/>
                <w:bCs/>
              </w:rPr>
              <w:t>a natural hazard</w:t>
            </w:r>
            <w:r w:rsidRPr="000316CF">
              <w:rPr>
                <w:rFonts w:ascii="Arial" w:hAnsi="Arial" w:cs="Arial"/>
                <w:bCs/>
              </w:rPr>
              <w:t xml:space="preserve">.  Limited evidence is used to support statements and generalisations. </w:t>
            </w:r>
            <w:r>
              <w:rPr>
                <w:rFonts w:ascii="Arial" w:hAnsi="Arial" w:cs="Arial"/>
                <w:bCs/>
              </w:rPr>
              <w:t xml:space="preserve"> </w:t>
            </w:r>
            <w:r w:rsidRPr="000316CF">
              <w:rPr>
                <w:rFonts w:ascii="Arial" w:hAnsi="Arial" w:cs="Arial"/>
                <w:bCs/>
              </w:rPr>
              <w:t>There is limited use of geographical terminology and concepts in a largely unstructured response.</w:t>
            </w:r>
          </w:p>
        </w:tc>
        <w:tc>
          <w:tcPr>
            <w:tcW w:w="850" w:type="dxa"/>
            <w:vAlign w:val="center"/>
          </w:tcPr>
          <w:p w14:paraId="48B6A664" w14:textId="77777777" w:rsidR="00AD2C55" w:rsidRPr="000316CF" w:rsidRDefault="00AD2C55" w:rsidP="001B0AE3">
            <w:pPr>
              <w:spacing w:after="0" w:line="240" w:lineRule="auto"/>
              <w:ind w:right="-44"/>
              <w:jc w:val="center"/>
              <w:rPr>
                <w:rFonts w:ascii="Arial" w:hAnsi="Arial" w:cs="Arial"/>
                <w:bCs/>
              </w:rPr>
            </w:pPr>
            <w:r w:rsidRPr="000316CF">
              <w:rPr>
                <w:rFonts w:ascii="Arial" w:hAnsi="Arial" w:cs="Arial"/>
                <w:bCs/>
              </w:rPr>
              <w:t>3-4</w:t>
            </w:r>
          </w:p>
        </w:tc>
      </w:tr>
      <w:tr w:rsidR="00AD2C55" w:rsidRPr="000316CF" w14:paraId="77A86B50" w14:textId="77777777" w:rsidTr="001B0AE3">
        <w:tc>
          <w:tcPr>
            <w:tcW w:w="9668" w:type="dxa"/>
          </w:tcPr>
          <w:p w14:paraId="61D8C10C" w14:textId="77777777" w:rsidR="00AD2C55" w:rsidRPr="000316CF" w:rsidRDefault="00AD2C55" w:rsidP="001B0AE3">
            <w:pPr>
              <w:spacing w:before="120" w:after="120" w:line="240" w:lineRule="auto"/>
              <w:ind w:right="176"/>
              <w:jc w:val="both"/>
              <w:rPr>
                <w:rFonts w:ascii="Arial" w:hAnsi="Arial" w:cs="Arial"/>
              </w:rPr>
            </w:pPr>
            <w:r w:rsidRPr="000316CF">
              <w:rPr>
                <w:rFonts w:ascii="Arial" w:hAnsi="Arial" w:cs="Arial"/>
                <w:bCs/>
              </w:rPr>
              <w:t xml:space="preserve">A very basic </w:t>
            </w:r>
            <w:r>
              <w:rPr>
                <w:rFonts w:ascii="Arial" w:hAnsi="Arial" w:cs="Arial"/>
              </w:rPr>
              <w:t>explanation</w:t>
            </w:r>
            <w:r w:rsidRPr="000316CF">
              <w:rPr>
                <w:rFonts w:ascii="Arial" w:hAnsi="Arial" w:cs="Arial"/>
                <w:bCs/>
              </w:rPr>
              <w:t xml:space="preserve"> is given and little information is provided on the typical locations </w:t>
            </w:r>
            <w:r w:rsidRPr="000316CF">
              <w:rPr>
                <w:rFonts w:ascii="Arial" w:hAnsi="Arial" w:cs="Arial"/>
                <w:b/>
                <w:bCs/>
              </w:rPr>
              <w:t xml:space="preserve">or </w:t>
            </w:r>
            <w:r w:rsidRPr="000316CF">
              <w:rPr>
                <w:rFonts w:ascii="Arial" w:hAnsi="Arial" w:cs="Arial"/>
                <w:bCs/>
              </w:rPr>
              <w:t xml:space="preserve">causes of </w:t>
            </w:r>
            <w:r>
              <w:rPr>
                <w:rFonts w:ascii="Arial" w:hAnsi="Arial" w:cs="Arial"/>
                <w:bCs/>
              </w:rPr>
              <w:t>a natural hazard</w:t>
            </w:r>
            <w:r w:rsidRPr="000316CF">
              <w:rPr>
                <w:rFonts w:ascii="Arial" w:hAnsi="Arial" w:cs="Arial"/>
                <w:bCs/>
              </w:rPr>
              <w:t xml:space="preserve">.  Insufficient evidence is presented in the </w:t>
            </w:r>
            <w:r>
              <w:rPr>
                <w:rFonts w:ascii="Arial" w:hAnsi="Arial" w:cs="Arial"/>
                <w:bCs/>
              </w:rPr>
              <w:t>explanation</w:t>
            </w:r>
            <w:r w:rsidRPr="000316CF">
              <w:rPr>
                <w:rFonts w:ascii="Arial" w:hAnsi="Arial" w:cs="Arial"/>
                <w:bCs/>
              </w:rPr>
              <w:t xml:space="preserve">. </w:t>
            </w:r>
            <w:r>
              <w:rPr>
                <w:rFonts w:ascii="Arial" w:hAnsi="Arial" w:cs="Arial"/>
                <w:bCs/>
              </w:rPr>
              <w:t xml:space="preserve"> </w:t>
            </w:r>
            <w:r w:rsidRPr="000316CF">
              <w:rPr>
                <w:rFonts w:ascii="Arial" w:hAnsi="Arial" w:cs="Arial"/>
                <w:bCs/>
              </w:rPr>
              <w:t>There is limited or no use of geographical terminology and concepts, and poor literacy skills may contribute to a response that is difficult to understand.</w:t>
            </w:r>
          </w:p>
        </w:tc>
        <w:tc>
          <w:tcPr>
            <w:tcW w:w="850" w:type="dxa"/>
            <w:vAlign w:val="center"/>
          </w:tcPr>
          <w:p w14:paraId="5372D6D4" w14:textId="77777777" w:rsidR="00AD2C55" w:rsidRPr="000316CF" w:rsidRDefault="00AD2C55" w:rsidP="001B0AE3">
            <w:pPr>
              <w:spacing w:after="0" w:line="240" w:lineRule="auto"/>
              <w:ind w:right="-44"/>
              <w:jc w:val="center"/>
              <w:rPr>
                <w:rFonts w:ascii="Arial" w:hAnsi="Arial" w:cs="Arial"/>
                <w:bCs/>
              </w:rPr>
            </w:pPr>
            <w:r w:rsidRPr="000316CF">
              <w:rPr>
                <w:rFonts w:ascii="Arial" w:hAnsi="Arial" w:cs="Arial"/>
                <w:bCs/>
              </w:rPr>
              <w:t>1-2</w:t>
            </w:r>
          </w:p>
        </w:tc>
      </w:tr>
      <w:tr w:rsidR="00AD2C55" w:rsidRPr="000316CF" w14:paraId="7E0E7AE1" w14:textId="77777777" w:rsidTr="001B0AE3">
        <w:tc>
          <w:tcPr>
            <w:tcW w:w="9668" w:type="dxa"/>
          </w:tcPr>
          <w:p w14:paraId="1329D646" w14:textId="77777777" w:rsidR="00AD2C55" w:rsidRPr="000316CF" w:rsidRDefault="00AD2C55" w:rsidP="001B0AE3">
            <w:pPr>
              <w:spacing w:after="0" w:line="240" w:lineRule="auto"/>
              <w:ind w:right="176"/>
              <w:jc w:val="both"/>
              <w:rPr>
                <w:rFonts w:ascii="Arial" w:hAnsi="Arial" w:cs="Arial"/>
                <w:bCs/>
              </w:rPr>
            </w:pPr>
            <w:r w:rsidRPr="000316CF">
              <w:rPr>
                <w:rFonts w:ascii="Arial" w:hAnsi="Arial" w:cs="Arial"/>
                <w:bCs/>
              </w:rPr>
              <w:t>No relevant attempt.</w:t>
            </w:r>
          </w:p>
        </w:tc>
        <w:tc>
          <w:tcPr>
            <w:tcW w:w="850" w:type="dxa"/>
            <w:vAlign w:val="center"/>
          </w:tcPr>
          <w:p w14:paraId="470DF8CC" w14:textId="77777777" w:rsidR="00AD2C55" w:rsidRPr="000316CF" w:rsidRDefault="00AD2C55" w:rsidP="001B0AE3">
            <w:pPr>
              <w:spacing w:after="0" w:line="240" w:lineRule="auto"/>
              <w:ind w:right="-44"/>
              <w:jc w:val="center"/>
              <w:rPr>
                <w:rFonts w:ascii="Arial" w:hAnsi="Arial" w:cs="Arial"/>
                <w:bCs/>
              </w:rPr>
            </w:pPr>
            <w:r w:rsidRPr="000316CF">
              <w:rPr>
                <w:rFonts w:ascii="Arial" w:hAnsi="Arial" w:cs="Arial"/>
                <w:bCs/>
              </w:rPr>
              <w:t>0</w:t>
            </w:r>
          </w:p>
        </w:tc>
      </w:tr>
      <w:tr w:rsidR="00AD2C55" w:rsidRPr="00015DDF" w14:paraId="39C59EAF" w14:textId="77777777" w:rsidTr="001B0AE3">
        <w:tc>
          <w:tcPr>
            <w:tcW w:w="9668" w:type="dxa"/>
          </w:tcPr>
          <w:p w14:paraId="0C8D029A" w14:textId="77777777" w:rsidR="00AD2C55" w:rsidRPr="00015DDF" w:rsidRDefault="00AD2C55" w:rsidP="001B0AE3">
            <w:pPr>
              <w:spacing w:after="0" w:line="240" w:lineRule="auto"/>
              <w:ind w:right="-108"/>
              <w:jc w:val="right"/>
              <w:rPr>
                <w:rFonts w:ascii="Arial" w:hAnsi="Arial" w:cs="Arial"/>
                <w:bCs/>
              </w:rPr>
            </w:pPr>
            <w:r w:rsidRPr="00015DDF">
              <w:rPr>
                <w:rFonts w:ascii="Arial" w:hAnsi="Arial" w:cs="Arial"/>
                <w:b/>
                <w:bCs/>
              </w:rPr>
              <w:t>TOTAL</w:t>
            </w:r>
          </w:p>
        </w:tc>
        <w:tc>
          <w:tcPr>
            <w:tcW w:w="850" w:type="dxa"/>
            <w:vAlign w:val="center"/>
          </w:tcPr>
          <w:p w14:paraId="18A980F9" w14:textId="77777777" w:rsidR="00AD2C55" w:rsidRPr="00015DDF" w:rsidRDefault="00AD2C55" w:rsidP="001B0AE3">
            <w:pPr>
              <w:spacing w:after="0" w:line="240" w:lineRule="auto"/>
              <w:ind w:right="-44"/>
              <w:jc w:val="center"/>
              <w:rPr>
                <w:rFonts w:ascii="Arial" w:hAnsi="Arial" w:cs="Arial"/>
                <w:b/>
                <w:bCs/>
              </w:rPr>
            </w:pPr>
            <w:r w:rsidRPr="00015DDF">
              <w:rPr>
                <w:rFonts w:ascii="Arial" w:hAnsi="Arial" w:cs="Arial"/>
                <w:b/>
                <w:bCs/>
              </w:rPr>
              <w:t>8</w:t>
            </w:r>
          </w:p>
        </w:tc>
      </w:tr>
    </w:tbl>
    <w:p w14:paraId="6D656B53" w14:textId="77777777" w:rsidR="00AD2C55" w:rsidRDefault="00AD2C55" w:rsidP="00AD2C55">
      <w:pPr>
        <w:spacing w:after="0" w:line="240" w:lineRule="auto"/>
        <w:rPr>
          <w:rFonts w:ascii="Arial" w:hAnsi="Arial" w:cs="Arial"/>
        </w:rPr>
      </w:pPr>
    </w:p>
    <w:p w14:paraId="66D3417E" w14:textId="77777777" w:rsidR="00AD2C55" w:rsidRDefault="00AD2C55" w:rsidP="00AD2C55">
      <w:pPr>
        <w:spacing w:after="0" w:line="240" w:lineRule="auto"/>
        <w:rPr>
          <w:rFonts w:ascii="Arial" w:hAnsi="Arial" w:cs="Arial"/>
        </w:rPr>
      </w:pPr>
      <w:r>
        <w:rPr>
          <w:rFonts w:ascii="Arial" w:hAnsi="Arial" w:cs="Arial"/>
        </w:rPr>
        <w:br w:type="page"/>
      </w:r>
    </w:p>
    <w:p w14:paraId="7502B221" w14:textId="3D03F26A" w:rsidR="00AD2C55" w:rsidRPr="00E95A10" w:rsidRDefault="00AD2C55" w:rsidP="00291265">
      <w:pPr>
        <w:spacing w:after="0" w:line="240" w:lineRule="auto"/>
        <w:ind w:left="-567" w:right="-426"/>
        <w:rPr>
          <w:rFonts w:ascii="Arial" w:hAnsi="Arial" w:cs="Arial"/>
          <w:sz w:val="24"/>
        </w:rPr>
      </w:pPr>
      <w:r w:rsidRPr="009415AE">
        <w:rPr>
          <w:rFonts w:ascii="Arial" w:hAnsi="Arial" w:cs="Arial"/>
          <w:noProof/>
          <w:color w:val="FF0000"/>
          <w:sz w:val="24"/>
          <w:szCs w:val="24"/>
          <w:lang w:val="en-US"/>
        </w:rPr>
        <mc:AlternateContent>
          <mc:Choice Requires="wps">
            <w:drawing>
              <wp:anchor distT="0" distB="0" distL="114300" distR="114300" simplePos="0" relativeHeight="251736576" behindDoc="0" locked="0" layoutInCell="1" allowOverlap="1" wp14:anchorId="2A596921" wp14:editId="7DA1437B">
                <wp:simplePos x="0" y="0"/>
                <wp:positionH relativeFrom="page">
                  <wp:posOffset>400050</wp:posOffset>
                </wp:positionH>
                <wp:positionV relativeFrom="paragraph">
                  <wp:posOffset>201295</wp:posOffset>
                </wp:positionV>
                <wp:extent cx="6690360" cy="1333500"/>
                <wp:effectExtent l="0" t="0" r="1524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1333500"/>
                        </a:xfrm>
                        <a:prstGeom prst="rect">
                          <a:avLst/>
                        </a:prstGeom>
                        <a:solidFill>
                          <a:srgbClr val="FFFFFF"/>
                        </a:solidFill>
                        <a:ln w="9525">
                          <a:solidFill>
                            <a:schemeClr val="tx1"/>
                          </a:solidFill>
                          <a:miter lim="800000"/>
                          <a:headEnd/>
                          <a:tailEnd/>
                        </a:ln>
                      </wps:spPr>
                      <wps:txbx>
                        <w:txbxContent>
                          <w:p w14:paraId="17CB165F" w14:textId="77777777" w:rsidR="00783897" w:rsidRDefault="00783897" w:rsidP="00E63283">
                            <w:pPr>
                              <w:tabs>
                                <w:tab w:val="left" w:pos="8931"/>
                              </w:tabs>
                              <w:spacing w:after="0" w:line="240" w:lineRule="auto"/>
                              <w:ind w:right="-1"/>
                              <w:rPr>
                                <w:rFonts w:ascii="Arial" w:hAnsi="Arial" w:cs="Arial"/>
                                <w:b/>
                                <w:sz w:val="24"/>
                                <w:szCs w:val="24"/>
                              </w:rPr>
                            </w:pPr>
                            <w:r w:rsidRPr="005255F9">
                              <w:rPr>
                                <w:rFonts w:ascii="Arial" w:hAnsi="Arial" w:cs="Arial"/>
                                <w:b/>
                                <w:sz w:val="24"/>
                                <w:szCs w:val="24"/>
                              </w:rPr>
                              <w:t xml:space="preserve">Question </w:t>
                            </w:r>
                            <w:r>
                              <w:rPr>
                                <w:rFonts w:ascii="Arial" w:hAnsi="Arial" w:cs="Arial"/>
                                <w:b/>
                                <w:sz w:val="24"/>
                                <w:szCs w:val="24"/>
                              </w:rPr>
                              <w:t>34</w:t>
                            </w:r>
                            <w:r>
                              <w:rPr>
                                <w:rFonts w:ascii="Arial" w:hAnsi="Arial" w:cs="Arial"/>
                                <w:b/>
                                <w:sz w:val="24"/>
                                <w:szCs w:val="24"/>
                              </w:rPr>
                              <w:tab/>
                            </w:r>
                            <w:r w:rsidRPr="005255F9">
                              <w:rPr>
                                <w:rFonts w:ascii="Arial" w:hAnsi="Arial" w:cs="Arial"/>
                                <w:b/>
                                <w:sz w:val="24"/>
                                <w:szCs w:val="24"/>
                              </w:rPr>
                              <w:t>(20 marks)</w:t>
                            </w:r>
                          </w:p>
                          <w:p w14:paraId="652605E3" w14:textId="77777777" w:rsidR="00783897" w:rsidRPr="004F1B0F" w:rsidRDefault="00783897" w:rsidP="00AD2C55">
                            <w:pPr>
                              <w:spacing w:after="0" w:line="240" w:lineRule="auto"/>
                              <w:ind w:right="-1"/>
                              <w:rPr>
                                <w:rFonts w:ascii="Arial" w:hAnsi="Arial" w:cs="Arial"/>
                                <w:b/>
                                <w:sz w:val="20"/>
                                <w:szCs w:val="20"/>
                              </w:rPr>
                            </w:pPr>
                          </w:p>
                          <w:p w14:paraId="7EBCCB53" w14:textId="6A408D3A" w:rsidR="00783897" w:rsidRPr="00A54923" w:rsidRDefault="00783897" w:rsidP="00341B2F">
                            <w:pPr>
                              <w:ind w:left="567" w:hanging="567"/>
                              <w:rPr>
                                <w:rFonts w:ascii="Arial" w:hAnsi="Arial" w:cs="Arial"/>
                              </w:rPr>
                            </w:pPr>
                            <w:r w:rsidRPr="00A54923">
                              <w:rPr>
                                <w:rFonts w:ascii="Arial" w:eastAsia="Times New Roman" w:hAnsi="Arial" w:cs="Arial"/>
                                <w:sz w:val="24"/>
                                <w:szCs w:val="24"/>
                              </w:rPr>
                              <w:t>(b)</w:t>
                            </w:r>
                            <w:r>
                              <w:rPr>
                                <w:rFonts w:ascii="Arial" w:eastAsia="Times New Roman" w:hAnsi="Arial" w:cs="Arial"/>
                                <w:sz w:val="24"/>
                                <w:szCs w:val="24"/>
                              </w:rPr>
                              <w:tab/>
                            </w:r>
                            <w:r w:rsidRPr="00A54923">
                              <w:rPr>
                                <w:rFonts w:ascii="Arial" w:eastAsia="Times New Roman" w:hAnsi="Arial" w:cs="Arial"/>
                                <w:sz w:val="24"/>
                                <w:szCs w:val="24"/>
                              </w:rPr>
                              <w:t xml:space="preserve">For </w:t>
                            </w:r>
                            <w:r w:rsidRPr="009B6E03">
                              <w:rPr>
                                <w:rFonts w:ascii="Arial" w:eastAsia="Times New Roman" w:hAnsi="Arial" w:cs="Arial"/>
                                <w:b/>
                                <w:bCs/>
                                <w:sz w:val="24"/>
                                <w:szCs w:val="24"/>
                              </w:rPr>
                              <w:t>one</w:t>
                            </w:r>
                            <w:r w:rsidRPr="00A54923">
                              <w:rPr>
                                <w:rFonts w:ascii="Arial" w:eastAsia="Times New Roman" w:hAnsi="Arial" w:cs="Arial"/>
                                <w:sz w:val="24"/>
                                <w:szCs w:val="24"/>
                              </w:rPr>
                              <w:t xml:space="preserve"> developed country and </w:t>
                            </w:r>
                            <w:r w:rsidRPr="009B6E03">
                              <w:rPr>
                                <w:rFonts w:ascii="Arial" w:eastAsia="Times New Roman" w:hAnsi="Arial" w:cs="Arial"/>
                                <w:b/>
                                <w:bCs/>
                                <w:sz w:val="24"/>
                                <w:szCs w:val="24"/>
                              </w:rPr>
                              <w:t>one</w:t>
                            </w:r>
                            <w:r w:rsidRPr="00A54923">
                              <w:rPr>
                                <w:rFonts w:ascii="Arial" w:eastAsia="Times New Roman" w:hAnsi="Arial" w:cs="Arial"/>
                                <w:sz w:val="24"/>
                                <w:szCs w:val="24"/>
                              </w:rPr>
                              <w:t xml:space="preserve"> less developed country or region, compare and contrast a natural hazard in terms of its social and economic impacts.</w:t>
                            </w:r>
                          </w:p>
                          <w:p w14:paraId="2BD124A4" w14:textId="77777777" w:rsidR="00783897" w:rsidRPr="00AA39FD" w:rsidRDefault="00783897" w:rsidP="00AD2C55">
                            <w:pPr>
                              <w:spacing w:after="0" w:line="240" w:lineRule="auto"/>
                              <w:ind w:left="8629" w:right="62" w:firstLine="11"/>
                              <w:jc w:val="right"/>
                              <w:rPr>
                                <w:rFonts w:ascii="Arial" w:hAnsi="Arial" w:cs="Arial"/>
                                <w:sz w:val="24"/>
                                <w:szCs w:val="24"/>
                              </w:rPr>
                            </w:pPr>
                            <w:r w:rsidRPr="00AA39FD">
                              <w:rPr>
                                <w:rFonts w:ascii="Arial" w:hAnsi="Arial" w:cs="Arial"/>
                                <w:sz w:val="24"/>
                                <w:szCs w:val="24"/>
                              </w:rPr>
                              <w:t>(12 marks)</w:t>
                            </w:r>
                          </w:p>
                          <w:p w14:paraId="11777A3A" w14:textId="77777777" w:rsidR="00783897" w:rsidRPr="002E351C" w:rsidRDefault="00783897" w:rsidP="00AD2C55">
                            <w:pPr>
                              <w:rPr>
                                <w:rFonts w:ascii="Arial" w:hAnsi="Arial" w:cs="Arial"/>
                              </w:rPr>
                            </w:pPr>
                          </w:p>
                          <w:p w14:paraId="2F98C3F6" w14:textId="77777777" w:rsidR="00783897" w:rsidRPr="00875C02" w:rsidRDefault="00783897" w:rsidP="00AD2C55">
                            <w:pPr>
                              <w:spacing w:after="0" w:line="240" w:lineRule="auto"/>
                              <w:ind w:left="567" w:right="-54" w:hanging="567"/>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96921" id="_x0000_s1044" type="#_x0000_t202" style="position:absolute;left:0;text-align:left;margin-left:31.5pt;margin-top:15.85pt;width:526.8pt;height:105pt;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" strokecolor="black [3213]">
                <v:textbox>
                  <w:txbxContent>
                    <w:p w14:paraId="17CB165F" w14:textId="77777777" w:rsidR="00783897" w:rsidRDefault="00783897" w:rsidP="00E63283">
                      <w:pPr>
                        <w:tabs>
                          <w:tab w:val="left" w:pos="8931"/>
                        </w:tabs>
                        <w:spacing w:after="0" w:line="240" w:lineRule="auto"/>
                        <w:ind w:right="-1"/>
                        <w:rPr>
                          <w:rFonts w:ascii="Arial" w:hAnsi="Arial" w:cs="Arial"/>
                          <w:b/>
                          <w:sz w:val="24"/>
                          <w:szCs w:val="24"/>
                        </w:rPr>
                      </w:pPr>
                      <w:r w:rsidRPr="005255F9">
                        <w:rPr>
                          <w:rFonts w:ascii="Arial" w:hAnsi="Arial" w:cs="Arial"/>
                          <w:b/>
                          <w:sz w:val="24"/>
                          <w:szCs w:val="24"/>
                        </w:rPr>
                        <w:t xml:space="preserve">Question </w:t>
                      </w:r>
                      <w:r>
                        <w:rPr>
                          <w:rFonts w:ascii="Arial" w:hAnsi="Arial" w:cs="Arial"/>
                          <w:b/>
                          <w:sz w:val="24"/>
                          <w:szCs w:val="24"/>
                        </w:rPr>
                        <w:t>34</w:t>
                      </w:r>
                      <w:r>
                        <w:rPr>
                          <w:rFonts w:ascii="Arial" w:hAnsi="Arial" w:cs="Arial"/>
                          <w:b/>
                          <w:sz w:val="24"/>
                          <w:szCs w:val="24"/>
                        </w:rPr>
                        <w:tab/>
                      </w:r>
                      <w:r w:rsidRPr="005255F9">
                        <w:rPr>
                          <w:rFonts w:ascii="Arial" w:hAnsi="Arial" w:cs="Arial"/>
                          <w:b/>
                          <w:sz w:val="24"/>
                          <w:szCs w:val="24"/>
                        </w:rPr>
                        <w:t>(20 marks)</w:t>
                      </w:r>
                    </w:p>
                    <w:p w14:paraId="652605E3" w14:textId="77777777" w:rsidR="00783897" w:rsidRPr="004F1B0F" w:rsidRDefault="00783897" w:rsidP="00AD2C55">
                      <w:pPr>
                        <w:spacing w:after="0" w:line="240" w:lineRule="auto"/>
                        <w:ind w:right="-1"/>
                        <w:rPr>
                          <w:rFonts w:ascii="Arial" w:hAnsi="Arial" w:cs="Arial"/>
                          <w:b/>
                          <w:sz w:val="20"/>
                          <w:szCs w:val="20"/>
                        </w:rPr>
                      </w:pPr>
                    </w:p>
                    <w:p w14:paraId="7EBCCB53" w14:textId="6A408D3A" w:rsidR="00783897" w:rsidRPr="00A54923" w:rsidRDefault="00783897" w:rsidP="00341B2F">
                      <w:pPr>
                        <w:ind w:left="567" w:hanging="567"/>
                        <w:rPr>
                          <w:rFonts w:ascii="Arial" w:hAnsi="Arial" w:cs="Arial"/>
                        </w:rPr>
                      </w:pPr>
                      <w:r w:rsidRPr="00A54923">
                        <w:rPr>
                          <w:rFonts w:ascii="Arial" w:eastAsia="Times New Roman" w:hAnsi="Arial" w:cs="Arial"/>
                          <w:sz w:val="24"/>
                          <w:szCs w:val="24"/>
                        </w:rPr>
                        <w:t>(b)</w:t>
                      </w:r>
                      <w:r>
                        <w:rPr>
                          <w:rFonts w:ascii="Arial" w:eastAsia="Times New Roman" w:hAnsi="Arial" w:cs="Arial"/>
                          <w:sz w:val="24"/>
                          <w:szCs w:val="24"/>
                        </w:rPr>
                        <w:tab/>
                      </w:r>
                      <w:r w:rsidRPr="00A54923">
                        <w:rPr>
                          <w:rFonts w:ascii="Arial" w:eastAsia="Times New Roman" w:hAnsi="Arial" w:cs="Arial"/>
                          <w:sz w:val="24"/>
                          <w:szCs w:val="24"/>
                        </w:rPr>
                        <w:t xml:space="preserve">For </w:t>
                      </w:r>
                      <w:r w:rsidRPr="009B6E03">
                        <w:rPr>
                          <w:rFonts w:ascii="Arial" w:eastAsia="Times New Roman" w:hAnsi="Arial" w:cs="Arial"/>
                          <w:b/>
                          <w:bCs/>
                          <w:sz w:val="24"/>
                          <w:szCs w:val="24"/>
                        </w:rPr>
                        <w:t>one</w:t>
                      </w:r>
                      <w:r w:rsidRPr="00A54923">
                        <w:rPr>
                          <w:rFonts w:ascii="Arial" w:eastAsia="Times New Roman" w:hAnsi="Arial" w:cs="Arial"/>
                          <w:sz w:val="24"/>
                          <w:szCs w:val="24"/>
                        </w:rPr>
                        <w:t xml:space="preserve"> developed country and </w:t>
                      </w:r>
                      <w:r w:rsidRPr="009B6E03">
                        <w:rPr>
                          <w:rFonts w:ascii="Arial" w:eastAsia="Times New Roman" w:hAnsi="Arial" w:cs="Arial"/>
                          <w:b/>
                          <w:bCs/>
                          <w:sz w:val="24"/>
                          <w:szCs w:val="24"/>
                        </w:rPr>
                        <w:t>one</w:t>
                      </w:r>
                      <w:r w:rsidRPr="00A54923">
                        <w:rPr>
                          <w:rFonts w:ascii="Arial" w:eastAsia="Times New Roman" w:hAnsi="Arial" w:cs="Arial"/>
                          <w:sz w:val="24"/>
                          <w:szCs w:val="24"/>
                        </w:rPr>
                        <w:t xml:space="preserve"> less developed country or region, compare and contrast a natural hazard in terms of its social and economic impacts.</w:t>
                      </w:r>
                    </w:p>
                    <w:p w14:paraId="2BD124A4" w14:textId="77777777" w:rsidR="00783897" w:rsidRPr="00AA39FD" w:rsidRDefault="00783897" w:rsidP="00AD2C55">
                      <w:pPr>
                        <w:spacing w:after="0" w:line="240" w:lineRule="auto"/>
                        <w:ind w:left="8629" w:right="62" w:firstLine="11"/>
                        <w:jc w:val="right"/>
                        <w:rPr>
                          <w:rFonts w:ascii="Arial" w:hAnsi="Arial" w:cs="Arial"/>
                          <w:sz w:val="24"/>
                          <w:szCs w:val="24"/>
                        </w:rPr>
                      </w:pPr>
                      <w:r w:rsidRPr="00AA39FD">
                        <w:rPr>
                          <w:rFonts w:ascii="Arial" w:hAnsi="Arial" w:cs="Arial"/>
                          <w:sz w:val="24"/>
                          <w:szCs w:val="24"/>
                        </w:rPr>
                        <w:t>(12 marks)</w:t>
                      </w:r>
                    </w:p>
                    <w:p w14:paraId="11777A3A" w14:textId="77777777" w:rsidR="00783897" w:rsidRPr="002E351C" w:rsidRDefault="00783897" w:rsidP="00AD2C55">
                      <w:pPr>
                        <w:rPr>
                          <w:rFonts w:ascii="Arial" w:hAnsi="Arial" w:cs="Arial"/>
                        </w:rPr>
                      </w:pPr>
                    </w:p>
                    <w:p w14:paraId="2F98C3F6" w14:textId="77777777" w:rsidR="00783897" w:rsidRPr="00875C02" w:rsidRDefault="00783897" w:rsidP="00AD2C55">
                      <w:pPr>
                        <w:spacing w:after="0" w:line="240" w:lineRule="auto"/>
                        <w:ind w:left="567" w:right="-54" w:hanging="567"/>
                        <w:rPr>
                          <w:color w:val="0070C0"/>
                        </w:rPr>
                      </w:pPr>
                    </w:p>
                  </w:txbxContent>
                </v:textbox>
                <w10:wrap anchorx="page"/>
              </v:shape>
            </w:pict>
          </mc:Fallback>
        </mc:AlternateContent>
      </w:r>
    </w:p>
    <w:p w14:paraId="0378954D" w14:textId="77777777" w:rsidR="00AD2C55" w:rsidRPr="009415AE" w:rsidRDefault="00AD2C55" w:rsidP="00291265">
      <w:pPr>
        <w:spacing w:after="0" w:line="240" w:lineRule="auto"/>
        <w:ind w:left="-567" w:right="-426"/>
        <w:rPr>
          <w:rFonts w:ascii="Arial" w:hAnsi="Arial" w:cs="Arial"/>
          <w:b/>
          <w:color w:val="FF0000"/>
          <w:sz w:val="24"/>
        </w:rPr>
      </w:pPr>
    </w:p>
    <w:p w14:paraId="44046172" w14:textId="77777777" w:rsidR="00AD2C55" w:rsidRPr="00E834C7" w:rsidRDefault="00AD2C55" w:rsidP="00291265">
      <w:pPr>
        <w:spacing w:after="0" w:line="240" w:lineRule="auto"/>
        <w:ind w:left="-567" w:right="-426"/>
        <w:rPr>
          <w:rFonts w:ascii="Arial" w:hAnsi="Arial" w:cs="Arial"/>
          <w:b/>
          <w:sz w:val="24"/>
        </w:rPr>
      </w:pPr>
    </w:p>
    <w:p w14:paraId="771B2E46" w14:textId="77777777" w:rsidR="00AD2C55" w:rsidRPr="00E834C7" w:rsidRDefault="00AD2C55" w:rsidP="00AD2C55">
      <w:pPr>
        <w:spacing w:after="0" w:line="240" w:lineRule="auto"/>
        <w:rPr>
          <w:rFonts w:ascii="Arial" w:hAnsi="Arial" w:cs="Arial"/>
          <w:b/>
          <w:sz w:val="24"/>
        </w:rPr>
      </w:pPr>
    </w:p>
    <w:p w14:paraId="68CB27CB" w14:textId="77777777" w:rsidR="00AD2C55" w:rsidRPr="00E834C7" w:rsidRDefault="00AD2C55" w:rsidP="00AD2C55">
      <w:pPr>
        <w:spacing w:after="0" w:line="240" w:lineRule="auto"/>
        <w:rPr>
          <w:rFonts w:ascii="Arial" w:hAnsi="Arial" w:cs="Arial"/>
          <w:b/>
          <w:sz w:val="24"/>
        </w:rPr>
      </w:pPr>
    </w:p>
    <w:p w14:paraId="54C27408" w14:textId="77777777" w:rsidR="00AD2C55" w:rsidRPr="00E834C7" w:rsidRDefault="00AD2C55" w:rsidP="00AD2C55">
      <w:pPr>
        <w:spacing w:after="0" w:line="240" w:lineRule="auto"/>
        <w:rPr>
          <w:rFonts w:ascii="Arial" w:hAnsi="Arial" w:cs="Arial"/>
          <w:b/>
          <w:sz w:val="24"/>
        </w:rPr>
      </w:pPr>
    </w:p>
    <w:p w14:paraId="42EA3637" w14:textId="77777777" w:rsidR="00AD2C55" w:rsidRPr="00E834C7" w:rsidRDefault="00AD2C55" w:rsidP="00AD2C55">
      <w:pPr>
        <w:spacing w:after="0" w:line="240" w:lineRule="auto"/>
        <w:rPr>
          <w:rFonts w:ascii="Arial" w:hAnsi="Arial" w:cs="Arial"/>
          <w:b/>
          <w:sz w:val="24"/>
        </w:rPr>
      </w:pPr>
    </w:p>
    <w:p w14:paraId="2E2EB79F" w14:textId="77777777" w:rsidR="00AD2C55" w:rsidRPr="00E834C7" w:rsidRDefault="00AD2C55" w:rsidP="00AD2C55">
      <w:pPr>
        <w:spacing w:after="0" w:line="240" w:lineRule="auto"/>
        <w:ind w:left="-567"/>
        <w:rPr>
          <w:rFonts w:ascii="Arial" w:hAnsi="Arial" w:cs="Arial"/>
          <w:b/>
          <w:sz w:val="24"/>
        </w:rPr>
      </w:pPr>
    </w:p>
    <w:p w14:paraId="514707DB" w14:textId="77777777" w:rsidR="00AD2C55" w:rsidRDefault="00AD2C55" w:rsidP="00AD2C55">
      <w:pPr>
        <w:spacing w:after="0" w:line="240" w:lineRule="auto"/>
        <w:ind w:left="-567"/>
        <w:rPr>
          <w:rFonts w:ascii="Arial" w:hAnsi="Arial" w:cs="Arial"/>
          <w:b/>
          <w:sz w:val="24"/>
        </w:rPr>
      </w:pPr>
    </w:p>
    <w:p w14:paraId="6BC2E802" w14:textId="77777777" w:rsidR="00291265" w:rsidRDefault="00291265" w:rsidP="00AD2C55">
      <w:pPr>
        <w:spacing w:after="0" w:line="240" w:lineRule="auto"/>
        <w:ind w:left="-567"/>
        <w:rPr>
          <w:rFonts w:ascii="Arial" w:hAnsi="Arial" w:cs="Arial"/>
          <w:b/>
          <w:sz w:val="24"/>
        </w:rPr>
      </w:pPr>
    </w:p>
    <w:p w14:paraId="2D054622" w14:textId="1366D9EC" w:rsidR="00AD2C55" w:rsidRPr="00E834C7" w:rsidRDefault="00AD2C55" w:rsidP="00AD2C55">
      <w:pPr>
        <w:spacing w:after="0" w:line="240" w:lineRule="auto"/>
        <w:ind w:left="-567"/>
        <w:rPr>
          <w:rFonts w:ascii="Arial" w:hAnsi="Arial" w:cs="Arial"/>
          <w:b/>
          <w:sz w:val="24"/>
        </w:rPr>
      </w:pPr>
      <w:r w:rsidRPr="00E834C7">
        <w:rPr>
          <w:rFonts w:ascii="Arial" w:hAnsi="Arial" w:cs="Arial"/>
          <w:b/>
          <w:sz w:val="24"/>
        </w:rPr>
        <w:t>Syllabus:</w:t>
      </w:r>
    </w:p>
    <w:p w14:paraId="3E605D92" w14:textId="77777777" w:rsidR="00AD2C55" w:rsidRPr="00E834C7" w:rsidRDefault="00AD2C55" w:rsidP="00AD2C55">
      <w:pPr>
        <w:spacing w:after="0" w:line="240" w:lineRule="auto"/>
        <w:ind w:left="-567" w:right="-143"/>
        <w:jc w:val="both"/>
        <w:rPr>
          <w:rFonts w:ascii="Arial" w:hAnsi="Arial" w:cs="Arial"/>
          <w:b/>
          <w:sz w:val="24"/>
          <w:szCs w:val="24"/>
        </w:rPr>
      </w:pPr>
      <w:r w:rsidRPr="00E834C7">
        <w:rPr>
          <w:rFonts w:ascii="Arial" w:hAnsi="Arial"/>
          <w:sz w:val="24"/>
          <w:szCs w:val="24"/>
        </w:rPr>
        <w:t>The environmental, economic and social impacts of the hazard in a developed country such as Australia compared with those in at least one less developed country or region.</w:t>
      </w:r>
    </w:p>
    <w:p w14:paraId="11F26E01" w14:textId="77777777" w:rsidR="00AD2C55" w:rsidRPr="00E834C7" w:rsidRDefault="00AD2C55" w:rsidP="00AD2C55">
      <w:pPr>
        <w:spacing w:after="0" w:line="240" w:lineRule="auto"/>
        <w:ind w:left="-567" w:right="-143"/>
        <w:jc w:val="both"/>
        <w:rPr>
          <w:rFonts w:ascii="Arial" w:hAnsi="Arial" w:cs="Arial"/>
          <w:b/>
          <w:sz w:val="24"/>
          <w:szCs w:val="24"/>
        </w:rPr>
      </w:pPr>
    </w:p>
    <w:p w14:paraId="1C72C62D" w14:textId="3C1F7580" w:rsidR="00AD2C55" w:rsidRPr="00E834C7" w:rsidRDefault="00AD2C55" w:rsidP="00AD2C55">
      <w:pPr>
        <w:spacing w:after="0" w:line="240" w:lineRule="auto"/>
        <w:ind w:left="-567" w:right="-143"/>
        <w:jc w:val="both"/>
        <w:rPr>
          <w:rFonts w:ascii="Arial" w:hAnsi="Arial" w:cs="Arial"/>
          <w:b/>
          <w:sz w:val="24"/>
          <w:szCs w:val="24"/>
        </w:rPr>
      </w:pPr>
      <w:r w:rsidRPr="00E834C7">
        <w:rPr>
          <w:rFonts w:ascii="Arial" w:hAnsi="Arial" w:cs="Arial"/>
          <w:b/>
          <w:sz w:val="24"/>
          <w:szCs w:val="24"/>
        </w:rPr>
        <w:t>Key word</w:t>
      </w:r>
      <w:r w:rsidR="009B6E03">
        <w:rPr>
          <w:rFonts w:ascii="Arial" w:hAnsi="Arial" w:cs="Arial"/>
          <w:b/>
          <w:sz w:val="24"/>
          <w:szCs w:val="24"/>
        </w:rPr>
        <w:t>s</w:t>
      </w:r>
      <w:r w:rsidRPr="00E834C7">
        <w:rPr>
          <w:rFonts w:ascii="Arial" w:hAnsi="Arial" w:cs="Arial"/>
          <w:b/>
          <w:sz w:val="24"/>
          <w:szCs w:val="24"/>
        </w:rPr>
        <w:t>:</w:t>
      </w:r>
    </w:p>
    <w:p w14:paraId="22591BCA" w14:textId="2EA6C24A" w:rsidR="00AD2C55" w:rsidRPr="009B6E03" w:rsidRDefault="00AD2C55" w:rsidP="009B6E03">
      <w:pPr>
        <w:spacing w:after="0" w:line="240" w:lineRule="auto"/>
        <w:ind w:left="-567" w:right="-143"/>
        <w:jc w:val="both"/>
        <w:rPr>
          <w:rFonts w:ascii="Arial" w:hAnsi="Arial" w:cs="Arial"/>
          <w:i/>
          <w:iCs/>
          <w:sz w:val="24"/>
          <w:szCs w:val="24"/>
        </w:rPr>
      </w:pPr>
      <w:r w:rsidRPr="009B6E03">
        <w:rPr>
          <w:rFonts w:ascii="Arial" w:hAnsi="Arial" w:cs="Arial"/>
          <w:i/>
          <w:iCs/>
          <w:sz w:val="24"/>
          <w:szCs w:val="24"/>
        </w:rPr>
        <w:t>Compare:</w:t>
      </w:r>
      <w:r w:rsidR="009B6E03">
        <w:rPr>
          <w:rFonts w:ascii="Arial" w:hAnsi="Arial" w:cs="Arial"/>
          <w:i/>
          <w:iCs/>
          <w:sz w:val="24"/>
          <w:szCs w:val="24"/>
        </w:rPr>
        <w:tab/>
      </w:r>
      <w:r w:rsidR="009B6E03">
        <w:rPr>
          <w:rFonts w:ascii="Arial" w:hAnsi="Arial" w:cs="Arial"/>
          <w:sz w:val="24"/>
          <w:szCs w:val="24"/>
        </w:rPr>
        <w:t>s</w:t>
      </w:r>
      <w:r>
        <w:rPr>
          <w:rFonts w:ascii="Arial" w:hAnsi="Arial" w:cs="Arial"/>
          <w:sz w:val="24"/>
          <w:szCs w:val="24"/>
        </w:rPr>
        <w:t>how how things are similar and different</w:t>
      </w:r>
      <w:r w:rsidR="00291265">
        <w:rPr>
          <w:rFonts w:ascii="Arial" w:hAnsi="Arial" w:cs="Arial"/>
          <w:sz w:val="24"/>
          <w:szCs w:val="24"/>
        </w:rPr>
        <w:t>.</w:t>
      </w:r>
    </w:p>
    <w:p w14:paraId="4F8BD8A4" w14:textId="77777777" w:rsidR="00AD2C55" w:rsidRDefault="00AD2C55" w:rsidP="00AD2C55">
      <w:pPr>
        <w:spacing w:after="0" w:line="240" w:lineRule="auto"/>
        <w:ind w:left="-567" w:right="-143"/>
        <w:jc w:val="both"/>
        <w:rPr>
          <w:rFonts w:ascii="Arial" w:hAnsi="Arial" w:cs="Arial"/>
          <w:sz w:val="24"/>
          <w:szCs w:val="24"/>
        </w:rPr>
      </w:pPr>
    </w:p>
    <w:p w14:paraId="63E28C1D" w14:textId="1018F032" w:rsidR="00AD2C55" w:rsidRPr="00E834C7" w:rsidRDefault="00AD2C55" w:rsidP="009B6E03">
      <w:pPr>
        <w:spacing w:after="0" w:line="240" w:lineRule="auto"/>
        <w:ind w:left="-567" w:right="-143"/>
        <w:jc w:val="both"/>
        <w:rPr>
          <w:rFonts w:ascii="Arial" w:hAnsi="Arial" w:cs="Arial"/>
          <w:sz w:val="24"/>
          <w:szCs w:val="24"/>
        </w:rPr>
      </w:pPr>
      <w:r w:rsidRPr="009B6E03">
        <w:rPr>
          <w:rFonts w:ascii="Arial" w:hAnsi="Arial" w:cs="Arial"/>
          <w:i/>
          <w:iCs/>
          <w:sz w:val="24"/>
          <w:szCs w:val="24"/>
        </w:rPr>
        <w:t>Contrast:</w:t>
      </w:r>
      <w:r w:rsidR="009B6E03">
        <w:rPr>
          <w:rFonts w:ascii="Arial" w:hAnsi="Arial" w:cs="Arial"/>
          <w:sz w:val="24"/>
          <w:szCs w:val="24"/>
        </w:rPr>
        <w:tab/>
        <w:t>s</w:t>
      </w:r>
      <w:r>
        <w:rPr>
          <w:rFonts w:ascii="Arial" w:hAnsi="Arial" w:cs="Arial"/>
          <w:sz w:val="24"/>
          <w:szCs w:val="24"/>
        </w:rPr>
        <w:t xml:space="preserve">how </w:t>
      </w:r>
      <w:r w:rsidR="00203C63">
        <w:rPr>
          <w:rFonts w:ascii="Arial" w:hAnsi="Arial" w:cs="Arial"/>
          <w:sz w:val="24"/>
          <w:szCs w:val="24"/>
        </w:rPr>
        <w:t xml:space="preserve">how </w:t>
      </w:r>
      <w:r>
        <w:rPr>
          <w:rFonts w:ascii="Arial" w:hAnsi="Arial" w:cs="Arial"/>
          <w:sz w:val="24"/>
          <w:szCs w:val="24"/>
        </w:rPr>
        <w:t>things are different or opposite</w:t>
      </w:r>
      <w:r w:rsidR="00291265">
        <w:rPr>
          <w:rFonts w:ascii="Arial" w:hAnsi="Arial" w:cs="Arial"/>
          <w:sz w:val="24"/>
          <w:szCs w:val="24"/>
        </w:rPr>
        <w:t>.</w:t>
      </w:r>
    </w:p>
    <w:p w14:paraId="05263052" w14:textId="77777777" w:rsidR="00AD2C55" w:rsidRPr="00E95A10" w:rsidRDefault="00AD2C55" w:rsidP="00AD2C55">
      <w:pPr>
        <w:spacing w:after="0" w:line="240" w:lineRule="auto"/>
        <w:ind w:left="-567" w:right="-143"/>
        <w:jc w:val="both"/>
        <w:rPr>
          <w:rFonts w:ascii="Arial" w:hAnsi="Arial" w:cs="Arial"/>
          <w:sz w:val="24"/>
          <w:szCs w:val="24"/>
        </w:rPr>
      </w:pPr>
    </w:p>
    <w:p w14:paraId="25186FF7" w14:textId="77777777" w:rsidR="00AD2C55" w:rsidRPr="00E92F48" w:rsidRDefault="00AD2C55" w:rsidP="00AD2C55">
      <w:pPr>
        <w:spacing w:after="0" w:line="240" w:lineRule="auto"/>
        <w:ind w:left="-567" w:right="-143"/>
        <w:jc w:val="both"/>
        <w:rPr>
          <w:rFonts w:ascii="Arial" w:hAnsi="Arial" w:cs="Arial"/>
          <w:color w:val="000000" w:themeColor="text1"/>
          <w:sz w:val="24"/>
          <w:szCs w:val="24"/>
        </w:rPr>
      </w:pPr>
      <w:r w:rsidRPr="00E92F48">
        <w:rPr>
          <w:rFonts w:ascii="Arial" w:hAnsi="Arial" w:cs="Arial"/>
          <w:color w:val="000000" w:themeColor="text1"/>
          <w:sz w:val="24"/>
          <w:szCs w:val="24"/>
        </w:rPr>
        <w:t>Developed country is a country that is considered to be strong in terms of its economy, infrastructure and industrial resources.  The population of a developed country typically has a high standard of living as measured by GDP per capita, high personal income levels, high levels of employment and a number of positive social indicators, particularly those related to education and health.</w:t>
      </w:r>
    </w:p>
    <w:p w14:paraId="358C16B8" w14:textId="77777777" w:rsidR="00AD2C55" w:rsidRDefault="00AD2C55" w:rsidP="00AD2C55">
      <w:pPr>
        <w:spacing w:after="0" w:line="240" w:lineRule="auto"/>
        <w:ind w:left="-567" w:right="-143"/>
        <w:jc w:val="both"/>
        <w:rPr>
          <w:rFonts w:ascii="Arial" w:hAnsi="Arial" w:cs="Arial"/>
          <w:sz w:val="24"/>
          <w:szCs w:val="24"/>
        </w:rPr>
      </w:pPr>
    </w:p>
    <w:p w14:paraId="5A506F54" w14:textId="77777777" w:rsidR="00AD2C55" w:rsidRPr="00E52899" w:rsidRDefault="00AD2C55" w:rsidP="00AD2C55">
      <w:pPr>
        <w:spacing w:after="0" w:line="240" w:lineRule="auto"/>
        <w:ind w:left="-567" w:right="-143"/>
        <w:jc w:val="both"/>
        <w:rPr>
          <w:rFonts w:ascii="Arial" w:hAnsi="Arial" w:cs="Arial"/>
          <w:sz w:val="24"/>
        </w:rPr>
      </w:pPr>
      <w:r>
        <w:rPr>
          <w:rFonts w:ascii="Arial" w:hAnsi="Arial" w:cs="Arial"/>
          <w:sz w:val="24"/>
          <w:szCs w:val="24"/>
        </w:rPr>
        <w:t>Less (economically) developed country: limited in its economy, infrastructure and industrial resources.  The population of a less developed country has a relatively low standard of living as measured by low income levels, high unemployment, abundant poverty and a number of negative social indicators, particularly those related to education and health.</w:t>
      </w:r>
    </w:p>
    <w:p w14:paraId="5ACBC53A" w14:textId="77777777" w:rsidR="00AD2C55" w:rsidRPr="002A246E" w:rsidRDefault="00AD2C55" w:rsidP="00AD2C55">
      <w:pPr>
        <w:spacing w:after="0" w:line="240" w:lineRule="auto"/>
        <w:ind w:left="-567" w:right="-143"/>
        <w:jc w:val="both"/>
        <w:rPr>
          <w:rFonts w:ascii="Arial" w:hAnsi="Arial" w:cs="Arial"/>
          <w:sz w:val="24"/>
          <w:szCs w:val="24"/>
        </w:rPr>
      </w:pPr>
    </w:p>
    <w:p w14:paraId="565A287F" w14:textId="77777777" w:rsidR="00AD2C55" w:rsidRPr="002A246E" w:rsidRDefault="00AD2C55" w:rsidP="00AD2C55">
      <w:pPr>
        <w:spacing w:after="0" w:line="240" w:lineRule="auto"/>
        <w:ind w:left="-567" w:right="-143"/>
        <w:jc w:val="both"/>
        <w:rPr>
          <w:rFonts w:ascii="Arial" w:hAnsi="Arial" w:cs="Arial"/>
          <w:sz w:val="24"/>
          <w:szCs w:val="24"/>
        </w:rPr>
      </w:pPr>
      <w:r w:rsidRPr="002A246E">
        <w:rPr>
          <w:rFonts w:ascii="Arial" w:hAnsi="Arial" w:cs="Arial"/>
          <w:b/>
          <w:sz w:val="24"/>
          <w:szCs w:val="24"/>
        </w:rPr>
        <w:t xml:space="preserve">Teacher Notes: </w:t>
      </w:r>
    </w:p>
    <w:p w14:paraId="5BD07597" w14:textId="069B04B7" w:rsidR="00AD2C55" w:rsidRDefault="00305489" w:rsidP="00AD2C55">
      <w:pPr>
        <w:spacing w:after="0" w:line="240" w:lineRule="auto"/>
        <w:ind w:left="-567" w:right="-426"/>
        <w:jc w:val="both"/>
        <w:rPr>
          <w:rFonts w:ascii="Arial" w:hAnsi="Arial" w:cs="Arial"/>
          <w:b/>
          <w:sz w:val="24"/>
          <w:szCs w:val="24"/>
        </w:rPr>
      </w:pPr>
      <w:r>
        <w:rPr>
          <w:rFonts w:ascii="Arial" w:hAnsi="Arial" w:cs="Arial"/>
          <w:sz w:val="24"/>
          <w:szCs w:val="24"/>
        </w:rPr>
        <w:t xml:space="preserve">Students can refer to any </w:t>
      </w:r>
      <w:r w:rsidR="0060780C">
        <w:rPr>
          <w:rFonts w:ascii="Arial" w:hAnsi="Arial" w:cs="Arial"/>
          <w:sz w:val="24"/>
          <w:szCs w:val="24"/>
        </w:rPr>
        <w:t xml:space="preserve">natural </w:t>
      </w:r>
      <w:r>
        <w:rPr>
          <w:rFonts w:ascii="Arial" w:hAnsi="Arial" w:cs="Arial"/>
          <w:sz w:val="24"/>
          <w:szCs w:val="24"/>
        </w:rPr>
        <w:t>hazard that they have studied to answer this question. Teacher discretion is required to determine the relevance of a student’s answer in response to the question.</w:t>
      </w:r>
      <w:r w:rsidR="00AD2C55" w:rsidRPr="002A246E">
        <w:rPr>
          <w:rFonts w:ascii="Arial" w:hAnsi="Arial" w:cs="Arial"/>
          <w:sz w:val="24"/>
          <w:szCs w:val="24"/>
        </w:rPr>
        <w:t xml:space="preserve"> </w:t>
      </w:r>
    </w:p>
    <w:p w14:paraId="673BF972" w14:textId="77777777" w:rsidR="00AD2C55" w:rsidRDefault="00AD2C55" w:rsidP="00AD2C55">
      <w:pPr>
        <w:spacing w:after="0" w:line="240" w:lineRule="auto"/>
        <w:ind w:left="-567" w:right="-426"/>
        <w:jc w:val="both"/>
        <w:rPr>
          <w:rFonts w:ascii="Arial" w:hAnsi="Arial" w:cs="Arial"/>
          <w:b/>
          <w:sz w:val="24"/>
          <w:szCs w:val="24"/>
        </w:rPr>
      </w:pPr>
    </w:p>
    <w:p w14:paraId="02DD7138" w14:textId="77777777" w:rsidR="00AD2C55" w:rsidRPr="00142719" w:rsidRDefault="00AD2C55" w:rsidP="00AD2C55">
      <w:pPr>
        <w:spacing w:after="0" w:line="240" w:lineRule="auto"/>
        <w:ind w:left="-567" w:right="-425"/>
        <w:rPr>
          <w:rFonts w:ascii="Arial" w:hAnsi="Arial" w:cs="Arial"/>
          <w:sz w:val="24"/>
          <w:szCs w:val="24"/>
        </w:rPr>
      </w:pPr>
      <w:r w:rsidRPr="00142719">
        <w:rPr>
          <w:rFonts w:ascii="Arial" w:hAnsi="Arial" w:cs="Arial"/>
          <w:b/>
          <w:sz w:val="24"/>
          <w:szCs w:val="24"/>
        </w:rPr>
        <w:t>Economic impacts</w:t>
      </w:r>
      <w:r w:rsidRPr="00142719">
        <w:rPr>
          <w:rFonts w:ascii="Arial" w:hAnsi="Arial" w:cs="Arial"/>
          <w:sz w:val="24"/>
          <w:szCs w:val="24"/>
        </w:rPr>
        <w:t xml:space="preserve"> of a</w:t>
      </w:r>
      <w:r>
        <w:rPr>
          <w:rFonts w:ascii="Arial" w:hAnsi="Arial" w:cs="Arial"/>
          <w:sz w:val="24"/>
          <w:szCs w:val="24"/>
        </w:rPr>
        <w:t xml:space="preserve"> natural </w:t>
      </w:r>
      <w:r w:rsidRPr="00142719">
        <w:rPr>
          <w:rFonts w:ascii="Arial" w:hAnsi="Arial" w:cs="Arial"/>
          <w:sz w:val="24"/>
          <w:szCs w:val="24"/>
        </w:rPr>
        <w:t>hazard may refer to the following</w:t>
      </w:r>
      <w:r>
        <w:rPr>
          <w:rFonts w:ascii="Arial" w:hAnsi="Arial" w:cs="Arial"/>
          <w:sz w:val="24"/>
          <w:szCs w:val="24"/>
        </w:rPr>
        <w:t>,</w:t>
      </w:r>
      <w:r w:rsidRPr="00142719">
        <w:rPr>
          <w:rFonts w:ascii="Arial" w:hAnsi="Arial" w:cs="Arial"/>
          <w:sz w:val="24"/>
          <w:szCs w:val="24"/>
        </w:rPr>
        <w:t xml:space="preserve"> where relevant: </w:t>
      </w:r>
    </w:p>
    <w:p w14:paraId="044D2CEA" w14:textId="77777777" w:rsidR="00AD2C55" w:rsidRPr="00142719" w:rsidRDefault="00AD2C55" w:rsidP="00932E88">
      <w:pPr>
        <w:pStyle w:val="ListParagraph"/>
        <w:numPr>
          <w:ilvl w:val="0"/>
          <w:numId w:val="10"/>
        </w:numPr>
        <w:ind w:right="-426"/>
        <w:rPr>
          <w:rFonts w:ascii="Arial" w:hAnsi="Arial" w:cs="Arial"/>
        </w:rPr>
      </w:pPr>
      <w:r>
        <w:rPr>
          <w:rFonts w:ascii="Arial" w:hAnsi="Arial" w:cs="Arial"/>
        </w:rPr>
        <w:t>d</w:t>
      </w:r>
      <w:r w:rsidRPr="00142719">
        <w:rPr>
          <w:rFonts w:ascii="Arial" w:hAnsi="Arial" w:cs="Arial"/>
        </w:rPr>
        <w:t xml:space="preserve">estruction of food crops </w:t>
      </w:r>
      <w:r>
        <w:rPr>
          <w:rFonts w:ascii="Arial" w:hAnsi="Arial" w:cs="Arial"/>
        </w:rPr>
        <w:t>and pastures for livestock.</w:t>
      </w:r>
    </w:p>
    <w:p w14:paraId="1FC0D000" w14:textId="77777777" w:rsidR="00AD2C55" w:rsidRPr="00AA184D" w:rsidRDefault="00AD2C55" w:rsidP="00932E88">
      <w:pPr>
        <w:pStyle w:val="ListParagraph"/>
        <w:numPr>
          <w:ilvl w:val="0"/>
          <w:numId w:val="10"/>
        </w:numPr>
        <w:ind w:right="-426"/>
        <w:rPr>
          <w:rFonts w:ascii="Arial" w:hAnsi="Arial" w:cs="Arial"/>
        </w:rPr>
      </w:pPr>
      <w:r>
        <w:rPr>
          <w:rFonts w:ascii="Arial" w:hAnsi="Arial" w:cs="Arial"/>
        </w:rPr>
        <w:t>medical treatments and facilities</w:t>
      </w:r>
    </w:p>
    <w:p w14:paraId="42F842F1" w14:textId="77777777" w:rsidR="00AD2C55" w:rsidRPr="00142719" w:rsidRDefault="00AD2C55" w:rsidP="00932E88">
      <w:pPr>
        <w:pStyle w:val="ListParagraph"/>
        <w:numPr>
          <w:ilvl w:val="0"/>
          <w:numId w:val="10"/>
        </w:numPr>
        <w:ind w:right="-426"/>
        <w:rPr>
          <w:rFonts w:ascii="Arial" w:hAnsi="Arial" w:cs="Arial"/>
        </w:rPr>
      </w:pPr>
      <w:r>
        <w:rPr>
          <w:rFonts w:ascii="Arial" w:hAnsi="Arial" w:cs="Arial"/>
        </w:rPr>
        <w:t>c</w:t>
      </w:r>
      <w:r w:rsidRPr="00142719">
        <w:rPr>
          <w:rFonts w:ascii="Arial" w:hAnsi="Arial" w:cs="Arial"/>
        </w:rPr>
        <w:t xml:space="preserve">ost of immediate relief efforts and ongoing medical responses. </w:t>
      </w:r>
    </w:p>
    <w:p w14:paraId="492CF5EC" w14:textId="77777777" w:rsidR="00AD2C55" w:rsidRPr="00142719" w:rsidRDefault="00AD2C55" w:rsidP="00932E88">
      <w:pPr>
        <w:pStyle w:val="ListParagraph"/>
        <w:numPr>
          <w:ilvl w:val="0"/>
          <w:numId w:val="10"/>
        </w:numPr>
        <w:ind w:right="-426"/>
        <w:rPr>
          <w:rFonts w:ascii="Arial" w:hAnsi="Arial" w:cs="Arial"/>
        </w:rPr>
      </w:pPr>
      <w:r>
        <w:rPr>
          <w:rFonts w:ascii="Arial" w:hAnsi="Arial" w:cs="Arial"/>
        </w:rPr>
        <w:t>i</w:t>
      </w:r>
      <w:r w:rsidRPr="00142719">
        <w:rPr>
          <w:rFonts w:ascii="Arial" w:hAnsi="Arial" w:cs="Arial"/>
        </w:rPr>
        <w:t xml:space="preserve">nterruption to jobs, income and spending, domestically and internationally, leading to destabilisation of economy and government.  </w:t>
      </w:r>
    </w:p>
    <w:p w14:paraId="5CE34323" w14:textId="77777777" w:rsidR="00AD2C55" w:rsidRPr="00142719" w:rsidRDefault="00AD2C55" w:rsidP="00932E88">
      <w:pPr>
        <w:pStyle w:val="ListParagraph"/>
        <w:numPr>
          <w:ilvl w:val="0"/>
          <w:numId w:val="10"/>
        </w:numPr>
        <w:ind w:right="-426"/>
        <w:rPr>
          <w:rFonts w:ascii="Arial" w:hAnsi="Arial" w:cs="Arial"/>
        </w:rPr>
      </w:pPr>
      <w:r>
        <w:rPr>
          <w:rFonts w:ascii="Arial" w:hAnsi="Arial" w:cs="Arial"/>
        </w:rPr>
        <w:t>d</w:t>
      </w:r>
      <w:r w:rsidRPr="00142719">
        <w:rPr>
          <w:rFonts w:ascii="Arial" w:hAnsi="Arial" w:cs="Arial"/>
        </w:rPr>
        <w:t>ecline in tourism.</w:t>
      </w:r>
    </w:p>
    <w:p w14:paraId="15937ED8" w14:textId="77777777" w:rsidR="00AD2C55" w:rsidRPr="00142719" w:rsidRDefault="00AD2C55" w:rsidP="00932E88">
      <w:pPr>
        <w:pStyle w:val="ListParagraph"/>
        <w:numPr>
          <w:ilvl w:val="0"/>
          <w:numId w:val="10"/>
        </w:numPr>
        <w:ind w:right="-426"/>
        <w:rPr>
          <w:rFonts w:ascii="Arial" w:hAnsi="Arial" w:cs="Arial"/>
        </w:rPr>
      </w:pPr>
      <w:r>
        <w:rPr>
          <w:rFonts w:ascii="Arial" w:hAnsi="Arial" w:cs="Arial"/>
        </w:rPr>
        <w:t>l</w:t>
      </w:r>
      <w:r w:rsidRPr="00142719">
        <w:rPr>
          <w:rFonts w:ascii="Arial" w:hAnsi="Arial" w:cs="Arial"/>
        </w:rPr>
        <w:t>oss of confidence and international investment.</w:t>
      </w:r>
    </w:p>
    <w:p w14:paraId="5675D1E0" w14:textId="77777777" w:rsidR="00AD2C55" w:rsidRPr="00142719" w:rsidRDefault="00AD2C55" w:rsidP="00AD2C55">
      <w:pPr>
        <w:spacing w:after="0" w:line="240" w:lineRule="auto"/>
        <w:ind w:left="-567" w:right="-426"/>
        <w:rPr>
          <w:rFonts w:ascii="Arial" w:hAnsi="Arial" w:cs="Arial"/>
          <w:sz w:val="24"/>
          <w:szCs w:val="24"/>
        </w:rPr>
      </w:pPr>
    </w:p>
    <w:p w14:paraId="01015B11" w14:textId="77777777" w:rsidR="00AD2C55" w:rsidRPr="00142719" w:rsidRDefault="00AD2C55" w:rsidP="00AD2C55">
      <w:pPr>
        <w:spacing w:after="0" w:line="240" w:lineRule="auto"/>
        <w:ind w:left="-567" w:right="-143"/>
        <w:jc w:val="both"/>
        <w:rPr>
          <w:rFonts w:ascii="Arial" w:hAnsi="Arial" w:cs="Arial"/>
          <w:sz w:val="24"/>
          <w:szCs w:val="24"/>
        </w:rPr>
      </w:pPr>
      <w:r w:rsidRPr="00142719">
        <w:rPr>
          <w:rFonts w:ascii="Arial" w:hAnsi="Arial" w:cs="Arial"/>
          <w:sz w:val="24"/>
          <w:szCs w:val="24"/>
        </w:rPr>
        <w:t xml:space="preserve">The impact, size and recovery from these potential economic impacts will vary between developed countries and less developed countries. </w:t>
      </w:r>
    </w:p>
    <w:p w14:paraId="2C0F42BD" w14:textId="77777777" w:rsidR="00AD2C55" w:rsidRDefault="00AD2C55" w:rsidP="00AD2C55">
      <w:pPr>
        <w:spacing w:after="0" w:line="240" w:lineRule="auto"/>
        <w:rPr>
          <w:rFonts w:ascii="Arial" w:hAnsi="Arial" w:cs="Arial"/>
          <w:sz w:val="24"/>
          <w:szCs w:val="24"/>
        </w:rPr>
      </w:pPr>
      <w:r>
        <w:rPr>
          <w:rFonts w:ascii="Arial" w:hAnsi="Arial" w:cs="Arial"/>
          <w:sz w:val="24"/>
          <w:szCs w:val="24"/>
        </w:rPr>
        <w:br w:type="page"/>
      </w:r>
    </w:p>
    <w:p w14:paraId="608022E7" w14:textId="77777777" w:rsidR="00AD2C55" w:rsidRPr="00142719" w:rsidRDefault="00AD2C55" w:rsidP="00AD2C55">
      <w:pPr>
        <w:spacing w:after="0" w:line="240" w:lineRule="auto"/>
        <w:ind w:left="-567" w:right="-426"/>
        <w:jc w:val="both"/>
        <w:rPr>
          <w:rFonts w:ascii="Arial" w:hAnsi="Arial" w:cs="Arial"/>
          <w:sz w:val="24"/>
          <w:szCs w:val="24"/>
        </w:rPr>
      </w:pPr>
    </w:p>
    <w:p w14:paraId="2EC7DFE2" w14:textId="77777777" w:rsidR="00AD2C55" w:rsidRPr="00142719" w:rsidRDefault="00AD2C55" w:rsidP="00AD2C55">
      <w:pPr>
        <w:spacing w:after="0" w:line="240" w:lineRule="auto"/>
        <w:ind w:left="-567" w:right="-426"/>
        <w:jc w:val="both"/>
        <w:rPr>
          <w:rFonts w:ascii="Arial" w:hAnsi="Arial" w:cs="Arial"/>
          <w:sz w:val="24"/>
          <w:szCs w:val="24"/>
        </w:rPr>
      </w:pPr>
      <w:r w:rsidRPr="00142719">
        <w:rPr>
          <w:rFonts w:ascii="Arial" w:hAnsi="Arial" w:cs="Arial"/>
          <w:b/>
          <w:sz w:val="24"/>
          <w:szCs w:val="24"/>
        </w:rPr>
        <w:t>Social Impacts</w:t>
      </w:r>
      <w:r w:rsidRPr="00142719">
        <w:rPr>
          <w:rFonts w:ascii="Arial" w:hAnsi="Arial" w:cs="Arial"/>
          <w:sz w:val="24"/>
          <w:szCs w:val="24"/>
        </w:rPr>
        <w:t xml:space="preserve"> of a</w:t>
      </w:r>
      <w:r>
        <w:rPr>
          <w:rFonts w:ascii="Arial" w:hAnsi="Arial" w:cs="Arial"/>
          <w:sz w:val="24"/>
          <w:szCs w:val="24"/>
        </w:rPr>
        <w:t xml:space="preserve"> natural </w:t>
      </w:r>
      <w:r w:rsidRPr="00142719">
        <w:rPr>
          <w:rFonts w:ascii="Arial" w:hAnsi="Arial" w:cs="Arial"/>
          <w:sz w:val="24"/>
          <w:szCs w:val="24"/>
        </w:rPr>
        <w:t>hazard may refer to the following</w:t>
      </w:r>
      <w:r>
        <w:rPr>
          <w:rFonts w:ascii="Arial" w:hAnsi="Arial" w:cs="Arial"/>
          <w:sz w:val="24"/>
          <w:szCs w:val="24"/>
        </w:rPr>
        <w:t>,</w:t>
      </w:r>
      <w:r w:rsidRPr="00142719">
        <w:rPr>
          <w:rFonts w:ascii="Arial" w:hAnsi="Arial" w:cs="Arial"/>
          <w:sz w:val="24"/>
          <w:szCs w:val="24"/>
        </w:rPr>
        <w:t xml:space="preserve"> where relevant:</w:t>
      </w:r>
    </w:p>
    <w:p w14:paraId="44E4A8BC" w14:textId="77777777" w:rsidR="00AD2C55" w:rsidRPr="00142719" w:rsidRDefault="00AD2C55" w:rsidP="00932E88">
      <w:pPr>
        <w:pStyle w:val="ListParagraph"/>
        <w:numPr>
          <w:ilvl w:val="0"/>
          <w:numId w:val="12"/>
        </w:numPr>
        <w:ind w:right="-143"/>
        <w:jc w:val="both"/>
        <w:rPr>
          <w:rFonts w:ascii="Arial" w:hAnsi="Arial" w:cs="Arial"/>
        </w:rPr>
      </w:pPr>
      <w:r w:rsidRPr="00142719">
        <w:rPr>
          <w:rFonts w:ascii="Arial" w:hAnsi="Arial" w:cs="Arial"/>
        </w:rPr>
        <w:t xml:space="preserve">High percentage of deaths, injury and/or infection from </w:t>
      </w:r>
      <w:r>
        <w:rPr>
          <w:rFonts w:ascii="Arial" w:hAnsi="Arial" w:cs="Arial"/>
        </w:rPr>
        <w:t>natural</w:t>
      </w:r>
      <w:r w:rsidRPr="00142719">
        <w:rPr>
          <w:rFonts w:ascii="Arial" w:hAnsi="Arial" w:cs="Arial"/>
        </w:rPr>
        <w:t xml:space="preserve"> disasters occur</w:t>
      </w:r>
      <w:r>
        <w:rPr>
          <w:rFonts w:ascii="Arial" w:hAnsi="Arial" w:cs="Arial"/>
        </w:rPr>
        <w:t>s</w:t>
      </w:r>
      <w:r w:rsidRPr="00142719">
        <w:rPr>
          <w:rFonts w:ascii="Arial" w:hAnsi="Arial" w:cs="Arial"/>
        </w:rPr>
        <w:t xml:space="preserve"> in L</w:t>
      </w:r>
      <w:r>
        <w:rPr>
          <w:rFonts w:ascii="Arial" w:hAnsi="Arial" w:cs="Arial"/>
        </w:rPr>
        <w:t>E</w:t>
      </w:r>
      <w:r w:rsidRPr="00142719">
        <w:rPr>
          <w:rFonts w:ascii="Arial" w:hAnsi="Arial" w:cs="Arial"/>
        </w:rPr>
        <w:t>DC’s, particularly Sub Saharan Africa.</w:t>
      </w:r>
    </w:p>
    <w:p w14:paraId="132A00A7" w14:textId="77777777" w:rsidR="00AD2C55" w:rsidRPr="00142719" w:rsidRDefault="00AD2C55" w:rsidP="00932E88">
      <w:pPr>
        <w:pStyle w:val="ListParagraph"/>
        <w:numPr>
          <w:ilvl w:val="0"/>
          <w:numId w:val="11"/>
        </w:numPr>
        <w:ind w:right="-143"/>
        <w:jc w:val="both"/>
        <w:rPr>
          <w:rFonts w:ascii="Arial" w:hAnsi="Arial" w:cs="Arial"/>
        </w:rPr>
      </w:pPr>
      <w:r w:rsidRPr="00142719">
        <w:rPr>
          <w:rFonts w:ascii="Arial" w:hAnsi="Arial" w:cs="Arial"/>
        </w:rPr>
        <w:t>Loss of employment, income and businesses.</w:t>
      </w:r>
    </w:p>
    <w:p w14:paraId="4D67BDAA" w14:textId="77777777" w:rsidR="00AD2C55" w:rsidRPr="00142719" w:rsidRDefault="00AD2C55" w:rsidP="00932E88">
      <w:pPr>
        <w:pStyle w:val="ListParagraph"/>
        <w:numPr>
          <w:ilvl w:val="0"/>
          <w:numId w:val="11"/>
        </w:numPr>
        <w:ind w:right="-143"/>
        <w:jc w:val="both"/>
        <w:rPr>
          <w:rFonts w:ascii="Arial" w:hAnsi="Arial" w:cs="Arial"/>
        </w:rPr>
      </w:pPr>
      <w:r>
        <w:rPr>
          <w:rFonts w:ascii="Arial" w:hAnsi="Arial" w:cs="Arial"/>
        </w:rPr>
        <w:t>Impacts on health and mortality.</w:t>
      </w:r>
    </w:p>
    <w:p w14:paraId="1FE4090A" w14:textId="77777777" w:rsidR="00AD2C55" w:rsidRPr="00142719" w:rsidRDefault="00AD2C55" w:rsidP="00932E88">
      <w:pPr>
        <w:pStyle w:val="ListParagraph"/>
        <w:numPr>
          <w:ilvl w:val="0"/>
          <w:numId w:val="10"/>
        </w:numPr>
        <w:ind w:right="-426"/>
        <w:jc w:val="both"/>
        <w:rPr>
          <w:rFonts w:ascii="Arial" w:hAnsi="Arial" w:cs="Arial"/>
        </w:rPr>
      </w:pPr>
      <w:r w:rsidRPr="00142719">
        <w:rPr>
          <w:rFonts w:ascii="Arial" w:hAnsi="Arial" w:cs="Arial"/>
        </w:rPr>
        <w:t xml:space="preserve">Health care infrastructure already limited, cannot cope with hazard event. </w:t>
      </w:r>
    </w:p>
    <w:p w14:paraId="0A3B75CA" w14:textId="77777777" w:rsidR="00AD2C55" w:rsidRPr="00142719" w:rsidRDefault="00AD2C55" w:rsidP="00932E88">
      <w:pPr>
        <w:pStyle w:val="ListParagraph"/>
        <w:numPr>
          <w:ilvl w:val="0"/>
          <w:numId w:val="11"/>
        </w:numPr>
        <w:ind w:right="-143"/>
        <w:jc w:val="both"/>
        <w:rPr>
          <w:rFonts w:ascii="Arial" w:hAnsi="Arial" w:cs="Arial"/>
        </w:rPr>
      </w:pPr>
      <w:r w:rsidRPr="00142719">
        <w:rPr>
          <w:rFonts w:ascii="Arial" w:hAnsi="Arial" w:cs="Arial"/>
        </w:rPr>
        <w:t xml:space="preserve">Lack of access to education can prevent children from receiving adequate training and care. </w:t>
      </w:r>
    </w:p>
    <w:p w14:paraId="26227FDB" w14:textId="77777777" w:rsidR="00AD2C55" w:rsidRPr="00142719" w:rsidRDefault="00AD2C55" w:rsidP="00AD2C55">
      <w:pPr>
        <w:spacing w:after="0" w:line="240" w:lineRule="auto"/>
        <w:ind w:left="-567" w:right="-426"/>
        <w:jc w:val="both"/>
        <w:rPr>
          <w:rFonts w:ascii="Arial" w:hAnsi="Arial" w:cs="Arial"/>
          <w:sz w:val="24"/>
          <w:szCs w:val="24"/>
        </w:rPr>
      </w:pPr>
    </w:p>
    <w:p w14:paraId="148FB440" w14:textId="77777777" w:rsidR="00AD2C55" w:rsidRPr="00140665" w:rsidRDefault="00AD2C55" w:rsidP="00AD2C55">
      <w:pPr>
        <w:spacing w:after="0" w:line="240" w:lineRule="auto"/>
        <w:ind w:left="-567" w:right="-143"/>
        <w:jc w:val="both"/>
        <w:rPr>
          <w:rFonts w:ascii="Arial" w:hAnsi="Arial" w:cs="Arial"/>
          <w:sz w:val="24"/>
          <w:szCs w:val="24"/>
        </w:rPr>
      </w:pPr>
      <w:r w:rsidRPr="00142719">
        <w:rPr>
          <w:rFonts w:ascii="Arial" w:hAnsi="Arial" w:cs="Arial"/>
          <w:sz w:val="24"/>
          <w:szCs w:val="24"/>
        </w:rPr>
        <w:t xml:space="preserve">The impact, size and recovery from these potential social impacts </w:t>
      </w:r>
      <w:r>
        <w:rPr>
          <w:rFonts w:ascii="Arial" w:hAnsi="Arial" w:cs="Arial"/>
          <w:sz w:val="24"/>
          <w:szCs w:val="24"/>
        </w:rPr>
        <w:t>may</w:t>
      </w:r>
      <w:r w:rsidRPr="00142719">
        <w:rPr>
          <w:rFonts w:ascii="Arial" w:hAnsi="Arial" w:cs="Arial"/>
          <w:sz w:val="24"/>
          <w:szCs w:val="24"/>
        </w:rPr>
        <w:t xml:space="preserve"> vary between </w:t>
      </w:r>
      <w:r>
        <w:rPr>
          <w:rFonts w:ascii="Arial" w:hAnsi="Arial" w:cs="Arial"/>
          <w:sz w:val="24"/>
          <w:szCs w:val="24"/>
        </w:rPr>
        <w:t xml:space="preserve">more economically </w:t>
      </w:r>
      <w:r w:rsidRPr="00142719">
        <w:rPr>
          <w:rFonts w:ascii="Arial" w:hAnsi="Arial" w:cs="Arial"/>
          <w:sz w:val="24"/>
          <w:szCs w:val="24"/>
        </w:rPr>
        <w:t xml:space="preserve">developed countries and less </w:t>
      </w:r>
      <w:r>
        <w:rPr>
          <w:rFonts w:ascii="Arial" w:hAnsi="Arial" w:cs="Arial"/>
          <w:sz w:val="24"/>
          <w:szCs w:val="24"/>
        </w:rPr>
        <w:t xml:space="preserve">economically </w:t>
      </w:r>
      <w:r w:rsidRPr="00142719">
        <w:rPr>
          <w:rFonts w:ascii="Arial" w:hAnsi="Arial" w:cs="Arial"/>
          <w:sz w:val="24"/>
          <w:szCs w:val="24"/>
        </w:rPr>
        <w:t xml:space="preserve">developed countries. </w:t>
      </w:r>
    </w:p>
    <w:p w14:paraId="6802BDDC" w14:textId="77777777" w:rsidR="00AD2C55" w:rsidRPr="00C65D8E" w:rsidRDefault="00AD2C55" w:rsidP="00AD2C55">
      <w:pPr>
        <w:spacing w:after="0" w:line="240" w:lineRule="auto"/>
        <w:ind w:left="-567" w:right="-426"/>
        <w:rPr>
          <w:rFonts w:ascii="Arial" w:hAnsi="Arial" w:cs="Arial"/>
          <w:sz w:val="24"/>
          <w:szCs w:val="24"/>
        </w:rPr>
      </w:pPr>
    </w:p>
    <w:p w14:paraId="4C3A8D1E" w14:textId="3234F879" w:rsidR="00AD2C55" w:rsidRPr="00497CD5" w:rsidRDefault="00AD2C55" w:rsidP="00AD2C55">
      <w:pPr>
        <w:spacing w:after="0" w:line="240" w:lineRule="auto"/>
        <w:ind w:left="-567"/>
        <w:jc w:val="both"/>
        <w:rPr>
          <w:rFonts w:ascii="Arial" w:hAnsi="Arial" w:cs="Arial"/>
          <w:sz w:val="24"/>
          <w:szCs w:val="24"/>
        </w:rPr>
      </w:pPr>
      <w:r>
        <w:rPr>
          <w:rFonts w:ascii="Arial" w:hAnsi="Arial" w:cs="Arial"/>
          <w:sz w:val="24"/>
          <w:szCs w:val="24"/>
        </w:rPr>
        <w:t>In terms of supporting their responses with data from the Broadsheet, students should look to Source 7</w:t>
      </w:r>
      <w:r w:rsidR="00164E82">
        <w:rPr>
          <w:rFonts w:ascii="Arial" w:hAnsi="Arial" w:cs="Arial"/>
          <w:sz w:val="24"/>
          <w:szCs w:val="24"/>
        </w:rPr>
        <w:t xml:space="preserve">: </w:t>
      </w:r>
      <w:r>
        <w:rPr>
          <w:rFonts w:ascii="Arial" w:hAnsi="Arial" w:cs="Arial"/>
          <w:sz w:val="24"/>
          <w:szCs w:val="24"/>
        </w:rPr>
        <w:t>Hazard management cycle to support their answer.</w:t>
      </w:r>
    </w:p>
    <w:p w14:paraId="7D449CD3" w14:textId="77777777" w:rsidR="00AD2C55" w:rsidRPr="00C65D8E" w:rsidRDefault="00AD2C55" w:rsidP="00AD2C55">
      <w:pPr>
        <w:spacing w:after="0" w:line="240" w:lineRule="auto"/>
        <w:ind w:left="-567" w:right="-426"/>
        <w:rPr>
          <w:rFonts w:ascii="Arial" w:hAnsi="Arial" w:cs="Arial"/>
          <w:sz w:val="24"/>
          <w:szCs w:val="24"/>
        </w:rPr>
      </w:pPr>
    </w:p>
    <w:p w14:paraId="4C413E31" w14:textId="77777777" w:rsidR="00AD2C55" w:rsidRPr="00C65D8E" w:rsidRDefault="00AD2C55" w:rsidP="00AD2C55">
      <w:pPr>
        <w:spacing w:after="0" w:line="240" w:lineRule="auto"/>
        <w:ind w:left="-567" w:right="-426"/>
        <w:rPr>
          <w:rFonts w:ascii="Arial" w:hAnsi="Arial" w:cs="Arial"/>
          <w:sz w:val="24"/>
          <w:szCs w:val="24"/>
        </w:rPr>
      </w:pPr>
    </w:p>
    <w:p w14:paraId="7DFBBB3C" w14:textId="77777777" w:rsidR="00AD2C55" w:rsidRPr="00F2094C" w:rsidRDefault="00AD2C55" w:rsidP="00AD2C55">
      <w:pPr>
        <w:spacing w:after="0" w:line="240" w:lineRule="auto"/>
        <w:ind w:left="-567" w:right="142"/>
        <w:jc w:val="both"/>
        <w:rPr>
          <w:rFonts w:ascii="Arial" w:hAnsi="Arial" w:cs="Arial"/>
          <w:b/>
          <w:sz w:val="24"/>
          <w:szCs w:val="24"/>
        </w:rPr>
      </w:pPr>
      <w:r w:rsidRPr="00F2094C">
        <w:rPr>
          <w:rFonts w:ascii="Arial" w:hAnsi="Arial" w:cs="Arial"/>
          <w:b/>
          <w:sz w:val="24"/>
          <w:szCs w:val="24"/>
        </w:rPr>
        <w:t>R</w:t>
      </w:r>
      <w:r>
        <w:rPr>
          <w:rFonts w:ascii="Arial" w:hAnsi="Arial" w:cs="Arial"/>
          <w:b/>
          <w:sz w:val="24"/>
          <w:szCs w:val="24"/>
        </w:rPr>
        <w:t>efer over page for marking key.</w:t>
      </w:r>
    </w:p>
    <w:p w14:paraId="3D4ADA0B" w14:textId="77777777" w:rsidR="00AD2C55" w:rsidRDefault="00AD2C55" w:rsidP="00AD2C55">
      <w:pPr>
        <w:spacing w:after="0" w:line="240" w:lineRule="auto"/>
        <w:rPr>
          <w:rFonts w:ascii="Arial" w:hAnsi="Arial" w:cs="Arial"/>
          <w:b/>
          <w:sz w:val="24"/>
          <w:szCs w:val="24"/>
        </w:rPr>
      </w:pPr>
      <w:r>
        <w:rPr>
          <w:rFonts w:ascii="Arial" w:hAnsi="Arial" w:cs="Arial"/>
          <w:b/>
          <w:sz w:val="24"/>
          <w:szCs w:val="24"/>
        </w:rPr>
        <w:br w:type="page"/>
      </w:r>
    </w:p>
    <w:p w14:paraId="7B9BAB8A" w14:textId="77777777" w:rsidR="00AD2C55" w:rsidRDefault="00AD2C55" w:rsidP="00AD2C55">
      <w:pPr>
        <w:spacing w:after="0" w:line="240" w:lineRule="auto"/>
        <w:ind w:left="-567" w:right="-426"/>
        <w:rPr>
          <w:rFonts w:ascii="Arial" w:hAnsi="Arial" w:cs="Arial"/>
          <w:b/>
          <w:sz w:val="24"/>
          <w:szCs w:val="24"/>
        </w:rPr>
      </w:pPr>
    </w:p>
    <w:p w14:paraId="1E10BB48" w14:textId="77777777" w:rsidR="00AD2C55" w:rsidRPr="00E834C7" w:rsidRDefault="00AD2C55" w:rsidP="00341B2F">
      <w:pPr>
        <w:spacing w:after="0" w:line="240" w:lineRule="auto"/>
        <w:ind w:left="-426" w:right="-426"/>
        <w:rPr>
          <w:rFonts w:ascii="Arial" w:hAnsi="Arial" w:cs="Arial"/>
          <w:b/>
          <w:sz w:val="24"/>
          <w:szCs w:val="24"/>
        </w:rPr>
      </w:pPr>
      <w:r w:rsidRPr="00E834C7">
        <w:rPr>
          <w:rFonts w:ascii="Arial" w:hAnsi="Arial" w:cs="Arial"/>
          <w:b/>
          <w:sz w:val="24"/>
          <w:szCs w:val="24"/>
        </w:rPr>
        <w:t>Marking Key:</w:t>
      </w:r>
    </w:p>
    <w:tbl>
      <w:tblPr>
        <w:tblStyle w:val="TableGrid"/>
        <w:tblW w:w="10461" w:type="dxa"/>
        <w:tblInd w:w="-431" w:type="dxa"/>
        <w:tblLook w:val="04A0" w:firstRow="1" w:lastRow="0" w:firstColumn="1" w:lastColumn="0" w:noHBand="0" w:noVBand="1"/>
      </w:tblPr>
      <w:tblGrid>
        <w:gridCol w:w="9611"/>
        <w:gridCol w:w="850"/>
      </w:tblGrid>
      <w:tr w:rsidR="00AD2C55" w:rsidRPr="00E834C7" w14:paraId="1483C133" w14:textId="77777777" w:rsidTr="001B0AE3">
        <w:tc>
          <w:tcPr>
            <w:tcW w:w="9611" w:type="dxa"/>
          </w:tcPr>
          <w:p w14:paraId="02ED6D3C" w14:textId="77777777" w:rsidR="00AD2C55" w:rsidRPr="00E834C7" w:rsidRDefault="00AD2C55" w:rsidP="001B0AE3">
            <w:pPr>
              <w:spacing w:after="0" w:line="240" w:lineRule="auto"/>
              <w:ind w:right="-426"/>
              <w:jc w:val="center"/>
              <w:rPr>
                <w:rFonts w:ascii="Arial" w:hAnsi="Arial" w:cs="Arial"/>
                <w:b/>
                <w:bCs/>
                <w:sz w:val="24"/>
                <w:szCs w:val="24"/>
              </w:rPr>
            </w:pPr>
            <w:r w:rsidRPr="00E834C7">
              <w:rPr>
                <w:rFonts w:ascii="Arial" w:hAnsi="Arial" w:cs="Arial"/>
                <w:b/>
                <w:bCs/>
                <w:sz w:val="24"/>
                <w:szCs w:val="24"/>
              </w:rPr>
              <w:t>Description</w:t>
            </w:r>
          </w:p>
        </w:tc>
        <w:tc>
          <w:tcPr>
            <w:tcW w:w="850" w:type="dxa"/>
          </w:tcPr>
          <w:p w14:paraId="6984537D" w14:textId="77777777" w:rsidR="00AD2C55" w:rsidRPr="00E834C7" w:rsidRDefault="00AD2C55" w:rsidP="001B0AE3">
            <w:pPr>
              <w:spacing w:after="0" w:line="240" w:lineRule="auto"/>
              <w:ind w:left="-108" w:right="-108"/>
              <w:jc w:val="center"/>
              <w:rPr>
                <w:rFonts w:ascii="Arial" w:hAnsi="Arial" w:cs="Arial"/>
                <w:b/>
                <w:bCs/>
                <w:sz w:val="24"/>
                <w:szCs w:val="24"/>
              </w:rPr>
            </w:pPr>
            <w:r w:rsidRPr="00E834C7">
              <w:rPr>
                <w:rFonts w:ascii="Arial" w:hAnsi="Arial" w:cs="Arial"/>
                <w:b/>
                <w:bCs/>
                <w:sz w:val="24"/>
                <w:szCs w:val="24"/>
              </w:rPr>
              <w:t>Marks</w:t>
            </w:r>
          </w:p>
        </w:tc>
      </w:tr>
      <w:tr w:rsidR="00AD2C55" w:rsidRPr="00E834C7" w14:paraId="68AF92AA" w14:textId="77777777" w:rsidTr="001B0AE3">
        <w:tc>
          <w:tcPr>
            <w:tcW w:w="9611" w:type="dxa"/>
          </w:tcPr>
          <w:p w14:paraId="1D978364" w14:textId="68ED985B" w:rsidR="00AD2C55" w:rsidRPr="005A72BE" w:rsidRDefault="00AD2C55" w:rsidP="001B0AE3">
            <w:pPr>
              <w:spacing w:after="0" w:line="240" w:lineRule="auto"/>
              <w:ind w:right="176"/>
              <w:jc w:val="both"/>
              <w:rPr>
                <w:rFonts w:ascii="Arial" w:hAnsi="Arial" w:cs="Arial"/>
              </w:rPr>
            </w:pPr>
            <w:r w:rsidRPr="005A72BE">
              <w:rPr>
                <w:rFonts w:ascii="Arial" w:hAnsi="Arial" w:cs="Arial"/>
                <w:bCs/>
              </w:rPr>
              <w:t xml:space="preserve">A clear and concise identification of a developed country and a less developed country or region is made. In relation to a clearly identified type of </w:t>
            </w:r>
            <w:r>
              <w:rPr>
                <w:rFonts w:ascii="Arial" w:hAnsi="Arial" w:cs="Arial"/>
                <w:bCs/>
              </w:rPr>
              <w:t xml:space="preserve">a natural </w:t>
            </w:r>
            <w:r w:rsidRPr="005A72BE">
              <w:rPr>
                <w:rFonts w:ascii="Arial" w:hAnsi="Arial" w:cs="Arial"/>
                <w:bCs/>
              </w:rPr>
              <w:t xml:space="preserve">hazard, a detailed and comprehensive </w:t>
            </w:r>
            <w:r>
              <w:rPr>
                <w:rFonts w:ascii="Arial" w:hAnsi="Arial" w:cs="Arial"/>
                <w:bCs/>
              </w:rPr>
              <w:t xml:space="preserve">comparison and contrast of </w:t>
            </w:r>
            <w:r w:rsidRPr="005A72BE">
              <w:rPr>
                <w:rFonts w:ascii="Arial" w:hAnsi="Arial" w:cs="Arial"/>
                <w:bCs/>
              </w:rPr>
              <w:t xml:space="preserve">economic and social impacts between the areas identified.  (A thorough response will necessarily describe various potential economic and social impacts for the particular locations and type of </w:t>
            </w:r>
            <w:r>
              <w:rPr>
                <w:rFonts w:ascii="Arial" w:hAnsi="Arial" w:cs="Arial"/>
                <w:bCs/>
              </w:rPr>
              <w:t>natural hazard</w:t>
            </w:r>
            <w:r w:rsidRPr="005A72BE">
              <w:rPr>
                <w:rFonts w:ascii="Arial" w:hAnsi="Arial" w:cs="Arial"/>
                <w:bCs/>
              </w:rPr>
              <w:t xml:space="preserve"> being discussed.) </w:t>
            </w:r>
            <w:r w:rsidRPr="005A72BE">
              <w:rPr>
                <w:rFonts w:ascii="Arial" w:hAnsi="Arial" w:cs="Arial"/>
              </w:rPr>
              <w:t xml:space="preserve">A wide range of appropriate supporting evidence and examples are used to develop and strengthen the </w:t>
            </w:r>
            <w:r w:rsidR="005C0C96">
              <w:rPr>
                <w:rFonts w:ascii="Arial" w:hAnsi="Arial" w:cs="Arial"/>
              </w:rPr>
              <w:t>comparison</w:t>
            </w:r>
            <w:r w:rsidRPr="005A72BE">
              <w:rPr>
                <w:rFonts w:ascii="Arial" w:hAnsi="Arial" w:cs="Arial"/>
              </w:rPr>
              <w:t xml:space="preserve"> and demonstrate varying levels of economic and social impact</w:t>
            </w:r>
            <w:r>
              <w:rPr>
                <w:rFonts w:ascii="Arial" w:hAnsi="Arial" w:cs="Arial"/>
              </w:rPr>
              <w:t>s</w:t>
            </w:r>
            <w:r w:rsidRPr="005A72BE">
              <w:rPr>
                <w:rFonts w:ascii="Arial" w:hAnsi="Arial" w:cs="Arial"/>
              </w:rPr>
              <w:t>. The accurate use of relevant geographical terminology and concepts helps to develop a cohesive, concise and articulate answer, with well-developed sentences and paragraphs in an extended answer format.</w:t>
            </w:r>
          </w:p>
        </w:tc>
        <w:tc>
          <w:tcPr>
            <w:tcW w:w="850" w:type="dxa"/>
            <w:vAlign w:val="center"/>
          </w:tcPr>
          <w:p w14:paraId="58986034" w14:textId="77777777" w:rsidR="00AD2C55" w:rsidRPr="00E834C7" w:rsidRDefault="00AD2C55" w:rsidP="001B0AE3">
            <w:pPr>
              <w:spacing w:after="0" w:line="240" w:lineRule="auto"/>
              <w:ind w:right="-44"/>
              <w:jc w:val="center"/>
              <w:rPr>
                <w:rFonts w:ascii="Arial" w:hAnsi="Arial" w:cs="Arial"/>
                <w:bCs/>
                <w:sz w:val="24"/>
                <w:szCs w:val="24"/>
              </w:rPr>
            </w:pPr>
            <w:r w:rsidRPr="00E834C7">
              <w:rPr>
                <w:rFonts w:ascii="Arial" w:hAnsi="Arial" w:cs="Arial"/>
                <w:bCs/>
                <w:sz w:val="24"/>
                <w:szCs w:val="24"/>
              </w:rPr>
              <w:t>11-12</w:t>
            </w:r>
          </w:p>
        </w:tc>
      </w:tr>
      <w:tr w:rsidR="00AD2C55" w:rsidRPr="00E834C7" w14:paraId="10E030F8" w14:textId="77777777" w:rsidTr="001B0AE3">
        <w:tc>
          <w:tcPr>
            <w:tcW w:w="9611" w:type="dxa"/>
          </w:tcPr>
          <w:p w14:paraId="329A738D" w14:textId="7B416890" w:rsidR="00AD2C55" w:rsidRPr="005A72BE" w:rsidRDefault="00AD2C55" w:rsidP="001B0AE3">
            <w:pPr>
              <w:spacing w:after="0" w:line="240" w:lineRule="auto"/>
              <w:ind w:right="176"/>
              <w:jc w:val="both"/>
              <w:rPr>
                <w:rFonts w:ascii="Arial" w:hAnsi="Arial" w:cs="Arial"/>
                <w:bCs/>
              </w:rPr>
            </w:pPr>
            <w:r w:rsidRPr="005A72BE">
              <w:rPr>
                <w:rFonts w:ascii="Arial" w:hAnsi="Arial" w:cs="Arial"/>
                <w:bCs/>
              </w:rPr>
              <w:t xml:space="preserve">A concise identification of a developed country and a less developed country or region is made. In relation to a clearly identified type of </w:t>
            </w:r>
            <w:r>
              <w:rPr>
                <w:rFonts w:ascii="Arial" w:hAnsi="Arial" w:cs="Arial"/>
                <w:bCs/>
              </w:rPr>
              <w:t>natural hazard</w:t>
            </w:r>
            <w:r w:rsidRPr="005A72BE">
              <w:rPr>
                <w:rFonts w:ascii="Arial" w:hAnsi="Arial" w:cs="Arial"/>
                <w:bCs/>
              </w:rPr>
              <w:t xml:space="preserve">, a detailed </w:t>
            </w:r>
            <w:r>
              <w:rPr>
                <w:rFonts w:ascii="Arial" w:hAnsi="Arial" w:cs="Arial"/>
                <w:bCs/>
              </w:rPr>
              <w:t xml:space="preserve">comparison and contrast of the </w:t>
            </w:r>
            <w:r w:rsidRPr="005A72BE">
              <w:rPr>
                <w:rFonts w:ascii="Arial" w:hAnsi="Arial" w:cs="Arial"/>
                <w:bCs/>
              </w:rPr>
              <w:t xml:space="preserve">economic and social impacts between the areas identified.  (A thorough response will necessarily describe various potential economic and social impacts for the particular locations and type of </w:t>
            </w:r>
            <w:r>
              <w:rPr>
                <w:rFonts w:ascii="Arial" w:hAnsi="Arial" w:cs="Arial"/>
                <w:bCs/>
              </w:rPr>
              <w:t>natural hazard</w:t>
            </w:r>
            <w:r w:rsidRPr="005A72BE">
              <w:rPr>
                <w:rFonts w:ascii="Arial" w:hAnsi="Arial" w:cs="Arial"/>
                <w:bCs/>
              </w:rPr>
              <w:t xml:space="preserve"> being discussed.) </w:t>
            </w:r>
            <w:r w:rsidRPr="005A72BE">
              <w:rPr>
                <w:rFonts w:ascii="Arial" w:hAnsi="Arial" w:cs="Arial"/>
              </w:rPr>
              <w:t xml:space="preserve">A range of appropriate supporting evidence and examples are used to develop and strengthen the </w:t>
            </w:r>
            <w:r w:rsidR="005C0C96">
              <w:rPr>
                <w:rFonts w:ascii="Arial" w:hAnsi="Arial" w:cs="Arial"/>
              </w:rPr>
              <w:t>comparison</w:t>
            </w:r>
            <w:r w:rsidRPr="005A72BE">
              <w:rPr>
                <w:rFonts w:ascii="Arial" w:hAnsi="Arial" w:cs="Arial"/>
              </w:rPr>
              <w:t xml:space="preserve"> and demonstrate varying levels o</w:t>
            </w:r>
            <w:r>
              <w:rPr>
                <w:rFonts w:ascii="Arial" w:hAnsi="Arial" w:cs="Arial"/>
              </w:rPr>
              <w:t xml:space="preserve">f </w:t>
            </w:r>
            <w:r w:rsidRPr="005A72BE">
              <w:rPr>
                <w:rFonts w:ascii="Arial" w:hAnsi="Arial" w:cs="Arial"/>
              </w:rPr>
              <w:t xml:space="preserve">economic and social impact. </w:t>
            </w:r>
            <w:r w:rsidRPr="005A72BE">
              <w:rPr>
                <w:rFonts w:ascii="Arial" w:hAnsi="Arial" w:cs="Arial"/>
                <w:bCs/>
              </w:rPr>
              <w:t>Relevant geographical terminology and concepts help to develop a cohesive and detailed answer, with well-developed sentences and paragraphs in an extended answer format.</w:t>
            </w:r>
          </w:p>
        </w:tc>
        <w:tc>
          <w:tcPr>
            <w:tcW w:w="850" w:type="dxa"/>
            <w:vAlign w:val="center"/>
          </w:tcPr>
          <w:p w14:paraId="6A4FC25C" w14:textId="77777777" w:rsidR="00AD2C55" w:rsidRPr="00E834C7" w:rsidRDefault="00AD2C55" w:rsidP="001B0AE3">
            <w:pPr>
              <w:spacing w:after="0" w:line="240" w:lineRule="auto"/>
              <w:ind w:right="-44"/>
              <w:jc w:val="center"/>
              <w:rPr>
                <w:rFonts w:ascii="Arial" w:hAnsi="Arial" w:cs="Arial"/>
                <w:bCs/>
                <w:sz w:val="24"/>
                <w:szCs w:val="24"/>
              </w:rPr>
            </w:pPr>
            <w:r w:rsidRPr="00E834C7">
              <w:rPr>
                <w:rFonts w:ascii="Arial" w:hAnsi="Arial" w:cs="Arial"/>
                <w:bCs/>
                <w:sz w:val="24"/>
                <w:szCs w:val="24"/>
              </w:rPr>
              <w:t>9-10</w:t>
            </w:r>
          </w:p>
        </w:tc>
      </w:tr>
      <w:tr w:rsidR="00AD2C55" w:rsidRPr="00E834C7" w14:paraId="67098B3C" w14:textId="77777777" w:rsidTr="001B0AE3">
        <w:tc>
          <w:tcPr>
            <w:tcW w:w="9611" w:type="dxa"/>
          </w:tcPr>
          <w:p w14:paraId="03C36301" w14:textId="3433B4F2" w:rsidR="00AD2C55" w:rsidRPr="005A72BE" w:rsidRDefault="00AD2C55" w:rsidP="001B0AE3">
            <w:pPr>
              <w:spacing w:after="0" w:line="240" w:lineRule="auto"/>
              <w:ind w:right="176"/>
              <w:jc w:val="both"/>
              <w:rPr>
                <w:rFonts w:ascii="Arial" w:hAnsi="Arial" w:cs="Arial"/>
              </w:rPr>
            </w:pPr>
            <w:r w:rsidRPr="005A72BE">
              <w:rPr>
                <w:rFonts w:ascii="Arial" w:hAnsi="Arial" w:cs="Arial"/>
                <w:bCs/>
              </w:rPr>
              <w:t xml:space="preserve">Identification of a developed country and a less developed country or region is made. In relation to a clearly identified type of </w:t>
            </w:r>
            <w:r>
              <w:rPr>
                <w:rFonts w:ascii="Arial" w:hAnsi="Arial" w:cs="Arial"/>
                <w:bCs/>
              </w:rPr>
              <w:t>natural hazard</w:t>
            </w:r>
            <w:r w:rsidRPr="005A72BE">
              <w:rPr>
                <w:rFonts w:ascii="Arial" w:hAnsi="Arial" w:cs="Arial"/>
                <w:bCs/>
              </w:rPr>
              <w:t xml:space="preserve">, </w:t>
            </w:r>
            <w:r>
              <w:rPr>
                <w:rFonts w:ascii="Arial" w:hAnsi="Arial" w:cs="Arial"/>
                <w:bCs/>
              </w:rPr>
              <w:t xml:space="preserve">a comparison and contrast of the </w:t>
            </w:r>
            <w:r w:rsidRPr="005A72BE">
              <w:rPr>
                <w:rFonts w:ascii="Arial" w:hAnsi="Arial" w:cs="Arial"/>
                <w:bCs/>
              </w:rPr>
              <w:t xml:space="preserve">economic and social impacts between the areas identified.  (A good response will describe a number of potential economic and social impacts for the particular locations and type of </w:t>
            </w:r>
            <w:r>
              <w:rPr>
                <w:rFonts w:ascii="Arial" w:hAnsi="Arial" w:cs="Arial"/>
                <w:bCs/>
              </w:rPr>
              <w:t>natural hazard</w:t>
            </w:r>
            <w:r w:rsidRPr="005A72BE">
              <w:rPr>
                <w:rFonts w:ascii="Arial" w:hAnsi="Arial" w:cs="Arial"/>
                <w:bCs/>
              </w:rPr>
              <w:t xml:space="preserve"> being discussed.) </w:t>
            </w:r>
            <w:r w:rsidRPr="005A72BE">
              <w:rPr>
                <w:rFonts w:ascii="Arial" w:hAnsi="Arial" w:cs="Arial"/>
              </w:rPr>
              <w:t xml:space="preserve">A range of appropriate supporting evidence and examples are used to develop and strengthen the </w:t>
            </w:r>
            <w:r w:rsidR="005C0C96">
              <w:rPr>
                <w:rFonts w:ascii="Arial" w:hAnsi="Arial" w:cs="Arial"/>
              </w:rPr>
              <w:t>comparison</w:t>
            </w:r>
            <w:r w:rsidRPr="005A72BE">
              <w:rPr>
                <w:rFonts w:ascii="Arial" w:hAnsi="Arial" w:cs="Arial"/>
              </w:rPr>
              <w:t xml:space="preserve"> and demonstrate varying levels of environmental economic and social impacts. </w:t>
            </w:r>
            <w:r w:rsidRPr="005A72BE">
              <w:rPr>
                <w:rFonts w:ascii="Arial" w:hAnsi="Arial" w:cs="Arial"/>
                <w:bCs/>
              </w:rPr>
              <w:t>Relevant geographical terminology and concepts help to develop a cohesive answer, with sentences and paragraphs in an extended answer format.</w:t>
            </w:r>
          </w:p>
        </w:tc>
        <w:tc>
          <w:tcPr>
            <w:tcW w:w="850" w:type="dxa"/>
            <w:vAlign w:val="center"/>
          </w:tcPr>
          <w:p w14:paraId="79B9C6B8" w14:textId="77777777" w:rsidR="00AD2C55" w:rsidRPr="00E834C7" w:rsidRDefault="00AD2C55" w:rsidP="001B0AE3">
            <w:pPr>
              <w:spacing w:after="0" w:line="240" w:lineRule="auto"/>
              <w:ind w:right="-44"/>
              <w:jc w:val="center"/>
              <w:rPr>
                <w:rFonts w:ascii="Arial" w:hAnsi="Arial" w:cs="Arial"/>
                <w:bCs/>
                <w:sz w:val="24"/>
                <w:szCs w:val="24"/>
              </w:rPr>
            </w:pPr>
            <w:r w:rsidRPr="00E834C7">
              <w:rPr>
                <w:rFonts w:ascii="Arial" w:hAnsi="Arial" w:cs="Arial"/>
                <w:bCs/>
                <w:sz w:val="24"/>
                <w:szCs w:val="24"/>
              </w:rPr>
              <w:t>6-8</w:t>
            </w:r>
          </w:p>
        </w:tc>
      </w:tr>
      <w:tr w:rsidR="00AD2C55" w:rsidRPr="00E834C7" w14:paraId="61E32673" w14:textId="77777777" w:rsidTr="001B0AE3">
        <w:tc>
          <w:tcPr>
            <w:tcW w:w="9611" w:type="dxa"/>
          </w:tcPr>
          <w:p w14:paraId="742F6984" w14:textId="77777777" w:rsidR="00AD2C55" w:rsidRPr="005A72BE" w:rsidRDefault="00AD2C55" w:rsidP="001B0AE3">
            <w:pPr>
              <w:spacing w:after="0" w:line="240" w:lineRule="auto"/>
              <w:ind w:right="176"/>
              <w:jc w:val="both"/>
              <w:rPr>
                <w:rFonts w:ascii="Arial" w:hAnsi="Arial" w:cs="Arial"/>
              </w:rPr>
            </w:pPr>
            <w:r w:rsidRPr="005A72BE">
              <w:rPr>
                <w:rFonts w:ascii="Arial" w:hAnsi="Arial" w:cs="Arial"/>
                <w:bCs/>
              </w:rPr>
              <w:t>Might identify a developed country and a less developed country or region</w:t>
            </w:r>
            <w:r>
              <w:rPr>
                <w:rFonts w:ascii="Arial" w:hAnsi="Arial" w:cs="Arial"/>
                <w:bCs/>
              </w:rPr>
              <w:t xml:space="preserve"> </w:t>
            </w:r>
            <w:r w:rsidRPr="005A72BE">
              <w:rPr>
                <w:rFonts w:ascii="Arial" w:hAnsi="Arial" w:cs="Arial"/>
                <w:bCs/>
              </w:rPr>
              <w:t xml:space="preserve">or may vaguely refer to the concepts. In relation to a </w:t>
            </w:r>
            <w:r>
              <w:rPr>
                <w:rFonts w:ascii="Arial" w:hAnsi="Arial" w:cs="Arial"/>
                <w:bCs/>
              </w:rPr>
              <w:t>natural hazard</w:t>
            </w:r>
            <w:r w:rsidRPr="005A72BE">
              <w:rPr>
                <w:rFonts w:ascii="Arial" w:hAnsi="Arial" w:cs="Arial"/>
                <w:bCs/>
              </w:rPr>
              <w:t xml:space="preserve">, a limited </w:t>
            </w:r>
            <w:r>
              <w:rPr>
                <w:rFonts w:ascii="Arial" w:hAnsi="Arial" w:cs="Arial"/>
                <w:bCs/>
              </w:rPr>
              <w:t xml:space="preserve">comparison and contrast of </w:t>
            </w:r>
            <w:r w:rsidRPr="005A72BE">
              <w:rPr>
                <w:rFonts w:ascii="Arial" w:hAnsi="Arial" w:cs="Arial"/>
                <w:bCs/>
              </w:rPr>
              <w:t xml:space="preserve">economic or social impacts between the areas identified.  (Response will describe one or two potential economic and/or social impacts for the particular locations and </w:t>
            </w:r>
            <w:r>
              <w:rPr>
                <w:rFonts w:ascii="Arial" w:hAnsi="Arial" w:cs="Arial"/>
                <w:bCs/>
              </w:rPr>
              <w:t>natural hazard</w:t>
            </w:r>
            <w:r w:rsidRPr="005A72BE">
              <w:rPr>
                <w:rFonts w:ascii="Arial" w:hAnsi="Arial" w:cs="Arial"/>
                <w:bCs/>
              </w:rPr>
              <w:t xml:space="preserve"> being discussed </w:t>
            </w:r>
            <w:r w:rsidRPr="005A72BE">
              <w:rPr>
                <w:rFonts w:ascii="Arial" w:hAnsi="Arial" w:cs="Arial"/>
                <w:b/>
                <w:bCs/>
              </w:rPr>
              <w:t>or</w:t>
            </w:r>
            <w:r w:rsidRPr="005A72BE">
              <w:rPr>
                <w:rFonts w:ascii="Arial" w:hAnsi="Arial" w:cs="Arial"/>
                <w:bCs/>
              </w:rPr>
              <w:t xml:space="preserve"> will describe the impacts in some detail but fail to appraise the reasons for the variations at all.) Limited evidence is used to support statements and generalisations with little reference to varying levels of impacts. There is limited use of geographical terminology and concepts in a largely unstructured response.</w:t>
            </w:r>
          </w:p>
        </w:tc>
        <w:tc>
          <w:tcPr>
            <w:tcW w:w="850" w:type="dxa"/>
            <w:vAlign w:val="center"/>
          </w:tcPr>
          <w:p w14:paraId="59EFDC4C" w14:textId="77777777" w:rsidR="00AD2C55" w:rsidRPr="00E834C7" w:rsidRDefault="00AD2C55" w:rsidP="001B0AE3">
            <w:pPr>
              <w:spacing w:after="0" w:line="240" w:lineRule="auto"/>
              <w:ind w:right="-44"/>
              <w:jc w:val="center"/>
              <w:rPr>
                <w:rFonts w:ascii="Arial" w:hAnsi="Arial" w:cs="Arial"/>
                <w:bCs/>
                <w:sz w:val="24"/>
                <w:szCs w:val="24"/>
              </w:rPr>
            </w:pPr>
            <w:r w:rsidRPr="00E834C7">
              <w:rPr>
                <w:rFonts w:ascii="Arial" w:hAnsi="Arial" w:cs="Arial"/>
                <w:bCs/>
                <w:sz w:val="24"/>
                <w:szCs w:val="24"/>
              </w:rPr>
              <w:t>3-5</w:t>
            </w:r>
          </w:p>
        </w:tc>
      </w:tr>
      <w:tr w:rsidR="00AD2C55" w:rsidRPr="00E834C7" w14:paraId="41DB5ABC" w14:textId="77777777" w:rsidTr="001B0AE3">
        <w:tc>
          <w:tcPr>
            <w:tcW w:w="9611" w:type="dxa"/>
          </w:tcPr>
          <w:p w14:paraId="6246F79F" w14:textId="77777777" w:rsidR="00AD2C55" w:rsidRPr="005A72BE" w:rsidRDefault="00AD2C55" w:rsidP="001B0AE3">
            <w:pPr>
              <w:spacing w:after="0" w:line="240" w:lineRule="auto"/>
              <w:ind w:right="176"/>
              <w:jc w:val="both"/>
              <w:rPr>
                <w:rFonts w:ascii="Arial" w:hAnsi="Arial" w:cs="Arial"/>
                <w:bCs/>
              </w:rPr>
            </w:pPr>
            <w:r w:rsidRPr="005A72BE">
              <w:rPr>
                <w:rFonts w:ascii="Arial" w:hAnsi="Arial" w:cs="Arial"/>
                <w:bCs/>
              </w:rPr>
              <w:t xml:space="preserve">Might identify a developed country and a less developed country or region, or may vaguely refer to the concepts, if at all.  In relation to </w:t>
            </w:r>
            <w:r>
              <w:rPr>
                <w:rFonts w:ascii="Arial" w:hAnsi="Arial" w:cs="Arial"/>
                <w:bCs/>
              </w:rPr>
              <w:t>a</w:t>
            </w:r>
            <w:r w:rsidRPr="005A72BE">
              <w:rPr>
                <w:rFonts w:ascii="Arial" w:hAnsi="Arial" w:cs="Arial"/>
                <w:bCs/>
              </w:rPr>
              <w:t xml:space="preserve"> </w:t>
            </w:r>
            <w:r>
              <w:rPr>
                <w:rFonts w:ascii="Arial" w:hAnsi="Arial" w:cs="Arial"/>
                <w:bCs/>
              </w:rPr>
              <w:t>natural hazard</w:t>
            </w:r>
            <w:r w:rsidRPr="005A72BE">
              <w:rPr>
                <w:rFonts w:ascii="Arial" w:hAnsi="Arial" w:cs="Arial"/>
                <w:bCs/>
              </w:rPr>
              <w:t xml:space="preserve">, a very limited, or no, account is given of the reasons for the differences in the level of some impacts.  (Response may describe one or two potential impacts for the </w:t>
            </w:r>
            <w:r>
              <w:rPr>
                <w:rFonts w:ascii="Arial" w:hAnsi="Arial" w:cs="Arial"/>
                <w:bCs/>
              </w:rPr>
              <w:t>natural hazard</w:t>
            </w:r>
            <w:r w:rsidRPr="005A72BE">
              <w:rPr>
                <w:rFonts w:ascii="Arial" w:hAnsi="Arial" w:cs="Arial"/>
                <w:bCs/>
              </w:rPr>
              <w:t xml:space="preserve"> being discussed </w:t>
            </w:r>
            <w:r w:rsidRPr="005A72BE">
              <w:rPr>
                <w:rFonts w:ascii="Arial" w:hAnsi="Arial" w:cs="Arial"/>
                <w:b/>
                <w:bCs/>
              </w:rPr>
              <w:t>or</w:t>
            </w:r>
            <w:r w:rsidRPr="005A72BE">
              <w:rPr>
                <w:rFonts w:ascii="Arial" w:hAnsi="Arial" w:cs="Arial"/>
                <w:bCs/>
              </w:rPr>
              <w:t xml:space="preserve"> will very briefly describe the impacts but fail to appraise the reasons for the variations at all.)  Insufficient evidence is used to support statements and generalisations with no reference to varying levels of impact. There is limited or no use of geographical terminology and concepts and poor literacy skills may contribute to a response that is difficult to understand.</w:t>
            </w:r>
          </w:p>
        </w:tc>
        <w:tc>
          <w:tcPr>
            <w:tcW w:w="850" w:type="dxa"/>
            <w:vAlign w:val="center"/>
          </w:tcPr>
          <w:p w14:paraId="5796738A" w14:textId="77777777" w:rsidR="00AD2C55" w:rsidRPr="00E834C7" w:rsidRDefault="00AD2C55" w:rsidP="001B0AE3">
            <w:pPr>
              <w:spacing w:after="0" w:line="240" w:lineRule="auto"/>
              <w:ind w:right="-44"/>
              <w:jc w:val="center"/>
              <w:rPr>
                <w:rFonts w:ascii="Arial" w:hAnsi="Arial" w:cs="Arial"/>
                <w:bCs/>
                <w:sz w:val="24"/>
                <w:szCs w:val="24"/>
              </w:rPr>
            </w:pPr>
            <w:r w:rsidRPr="00E834C7">
              <w:rPr>
                <w:rFonts w:ascii="Arial" w:hAnsi="Arial" w:cs="Arial"/>
                <w:bCs/>
                <w:sz w:val="24"/>
                <w:szCs w:val="24"/>
              </w:rPr>
              <w:t>1-2</w:t>
            </w:r>
          </w:p>
        </w:tc>
      </w:tr>
      <w:tr w:rsidR="00AD2C55" w:rsidRPr="00E834C7" w14:paraId="3E307E4C" w14:textId="77777777" w:rsidTr="001B0AE3">
        <w:tc>
          <w:tcPr>
            <w:tcW w:w="9611" w:type="dxa"/>
          </w:tcPr>
          <w:p w14:paraId="1734C3D4" w14:textId="77777777" w:rsidR="00AD2C55" w:rsidRPr="005A72BE" w:rsidRDefault="00AD2C55" w:rsidP="001B0AE3">
            <w:pPr>
              <w:spacing w:after="0" w:line="240" w:lineRule="auto"/>
              <w:ind w:right="176"/>
              <w:jc w:val="both"/>
              <w:rPr>
                <w:rFonts w:ascii="Arial" w:hAnsi="Arial" w:cs="Arial"/>
                <w:bCs/>
              </w:rPr>
            </w:pPr>
            <w:r w:rsidRPr="005A72BE">
              <w:rPr>
                <w:rFonts w:ascii="Arial" w:hAnsi="Arial" w:cs="Arial"/>
                <w:bCs/>
              </w:rPr>
              <w:t>No relevant attempt.</w:t>
            </w:r>
          </w:p>
        </w:tc>
        <w:tc>
          <w:tcPr>
            <w:tcW w:w="850" w:type="dxa"/>
            <w:vAlign w:val="center"/>
          </w:tcPr>
          <w:p w14:paraId="5E495436" w14:textId="77777777" w:rsidR="00AD2C55" w:rsidRPr="00E834C7" w:rsidRDefault="00AD2C55" w:rsidP="001B0AE3">
            <w:pPr>
              <w:spacing w:after="0" w:line="240" w:lineRule="auto"/>
              <w:ind w:right="-44"/>
              <w:jc w:val="center"/>
              <w:rPr>
                <w:rFonts w:ascii="Arial" w:hAnsi="Arial" w:cs="Arial"/>
                <w:bCs/>
                <w:sz w:val="24"/>
                <w:szCs w:val="24"/>
              </w:rPr>
            </w:pPr>
            <w:r w:rsidRPr="00E834C7">
              <w:rPr>
                <w:rFonts w:ascii="Arial" w:hAnsi="Arial" w:cs="Arial"/>
                <w:bCs/>
                <w:sz w:val="24"/>
                <w:szCs w:val="24"/>
              </w:rPr>
              <w:t>0</w:t>
            </w:r>
          </w:p>
        </w:tc>
      </w:tr>
      <w:tr w:rsidR="00AD2C55" w:rsidRPr="00E834C7" w14:paraId="397EE6D0" w14:textId="77777777" w:rsidTr="001B0AE3">
        <w:tc>
          <w:tcPr>
            <w:tcW w:w="9611" w:type="dxa"/>
          </w:tcPr>
          <w:p w14:paraId="656A0BEA" w14:textId="77777777" w:rsidR="00AD2C55" w:rsidRPr="00E834C7" w:rsidRDefault="00AD2C55" w:rsidP="001B0AE3">
            <w:pPr>
              <w:spacing w:after="0" w:line="240" w:lineRule="auto"/>
              <w:ind w:right="-108"/>
              <w:jc w:val="right"/>
              <w:rPr>
                <w:rFonts w:ascii="Arial" w:hAnsi="Arial" w:cs="Arial"/>
                <w:bCs/>
                <w:sz w:val="24"/>
                <w:szCs w:val="24"/>
              </w:rPr>
            </w:pPr>
            <w:r w:rsidRPr="00E834C7">
              <w:rPr>
                <w:rFonts w:ascii="Arial" w:hAnsi="Arial" w:cs="Arial"/>
                <w:b/>
                <w:bCs/>
                <w:sz w:val="24"/>
                <w:szCs w:val="24"/>
              </w:rPr>
              <w:t>TOTAL</w:t>
            </w:r>
          </w:p>
        </w:tc>
        <w:tc>
          <w:tcPr>
            <w:tcW w:w="850" w:type="dxa"/>
            <w:vAlign w:val="center"/>
          </w:tcPr>
          <w:p w14:paraId="3057F5D6" w14:textId="77777777" w:rsidR="00AD2C55" w:rsidRPr="00E834C7" w:rsidRDefault="00AD2C55" w:rsidP="001B0AE3">
            <w:pPr>
              <w:spacing w:after="0" w:line="240" w:lineRule="auto"/>
              <w:ind w:right="-44"/>
              <w:jc w:val="center"/>
              <w:rPr>
                <w:rFonts w:ascii="Arial" w:hAnsi="Arial" w:cs="Arial"/>
                <w:b/>
                <w:bCs/>
                <w:sz w:val="24"/>
                <w:szCs w:val="24"/>
              </w:rPr>
            </w:pPr>
            <w:r w:rsidRPr="00E834C7">
              <w:rPr>
                <w:rFonts w:ascii="Arial" w:hAnsi="Arial" w:cs="Arial"/>
                <w:b/>
                <w:bCs/>
                <w:sz w:val="24"/>
                <w:szCs w:val="24"/>
              </w:rPr>
              <w:t>12</w:t>
            </w:r>
          </w:p>
        </w:tc>
      </w:tr>
    </w:tbl>
    <w:p w14:paraId="28B7CCE7" w14:textId="77777777" w:rsidR="001166F3" w:rsidRPr="001166F3" w:rsidRDefault="001166F3" w:rsidP="001166F3">
      <w:pPr>
        <w:spacing w:after="0" w:line="240" w:lineRule="auto"/>
        <w:ind w:left="567" w:right="-143" w:hanging="993"/>
        <w:rPr>
          <w:rFonts w:ascii="Arial" w:hAnsi="Arial" w:cs="Arial"/>
          <w:sz w:val="12"/>
          <w:szCs w:val="12"/>
        </w:rPr>
      </w:pPr>
    </w:p>
    <w:p w14:paraId="54698BC2" w14:textId="132C61FC" w:rsidR="00AD2C55" w:rsidRPr="00E834C7" w:rsidRDefault="00AD2C55" w:rsidP="001166F3">
      <w:pPr>
        <w:spacing w:after="0" w:line="240" w:lineRule="auto"/>
        <w:ind w:left="567" w:right="-143" w:hanging="993"/>
        <w:rPr>
          <w:rFonts w:ascii="Arial" w:hAnsi="Arial" w:cs="Arial"/>
          <w:sz w:val="24"/>
          <w:szCs w:val="24"/>
        </w:rPr>
      </w:pPr>
      <w:r w:rsidRPr="00E834C7">
        <w:rPr>
          <w:rFonts w:ascii="Arial" w:hAnsi="Arial" w:cs="Arial"/>
          <w:sz w:val="24"/>
          <w:szCs w:val="24"/>
        </w:rPr>
        <w:t>NOTE:</w:t>
      </w:r>
      <w:r>
        <w:rPr>
          <w:rFonts w:ascii="Arial" w:hAnsi="Arial" w:cs="Arial"/>
          <w:sz w:val="24"/>
          <w:szCs w:val="24"/>
        </w:rPr>
        <w:tab/>
      </w:r>
      <w:r w:rsidRPr="00E834C7">
        <w:rPr>
          <w:rFonts w:ascii="Arial" w:hAnsi="Arial" w:cs="Arial"/>
          <w:sz w:val="24"/>
          <w:szCs w:val="24"/>
        </w:rPr>
        <w:t>If only one or two of the three types of listed impacts are addressed a maximum of 4 or 8 marks can be awarded.</w:t>
      </w:r>
    </w:p>
    <w:p w14:paraId="70237547" w14:textId="77777777" w:rsidR="00AD2C55" w:rsidRPr="0058759A" w:rsidRDefault="00AD2C55" w:rsidP="00AD2C55">
      <w:pPr>
        <w:spacing w:after="0" w:line="240" w:lineRule="auto"/>
        <w:rPr>
          <w:rFonts w:ascii="Arial" w:hAnsi="Arial" w:cs="Arial"/>
        </w:rPr>
      </w:pPr>
      <w:r w:rsidRPr="009406E3">
        <w:rPr>
          <w:rFonts w:ascii="Arial" w:hAnsi="Arial" w:cs="Arial"/>
        </w:rPr>
        <w:br w:type="page"/>
      </w:r>
    </w:p>
    <w:p w14:paraId="7E2C8721" w14:textId="77777777" w:rsidR="00E63283" w:rsidRDefault="00E63283" w:rsidP="001B07DE">
      <w:pPr>
        <w:pBdr>
          <w:bottom w:val="single" w:sz="6" w:space="1" w:color="auto"/>
        </w:pBdr>
        <w:tabs>
          <w:tab w:val="left" w:pos="8364"/>
        </w:tabs>
        <w:spacing w:after="0" w:line="240" w:lineRule="auto"/>
        <w:ind w:left="3119" w:right="-143" w:hanging="3686"/>
        <w:rPr>
          <w:rFonts w:ascii="Arial" w:hAnsi="Arial" w:cs="Arial"/>
          <w:b/>
          <w:sz w:val="24"/>
          <w:szCs w:val="24"/>
        </w:rPr>
      </w:pPr>
    </w:p>
    <w:p w14:paraId="1B5722E6" w14:textId="6504A4A0" w:rsidR="00AD2C55" w:rsidRPr="00E95A10" w:rsidRDefault="00AD2C55" w:rsidP="001B07DE">
      <w:pPr>
        <w:pBdr>
          <w:bottom w:val="single" w:sz="6" w:space="1" w:color="auto"/>
        </w:pBdr>
        <w:tabs>
          <w:tab w:val="left" w:pos="8364"/>
        </w:tabs>
        <w:spacing w:after="0" w:line="240" w:lineRule="auto"/>
        <w:ind w:left="3119" w:right="-143" w:hanging="3686"/>
        <w:rPr>
          <w:rFonts w:ascii="Arial" w:hAnsi="Arial" w:cs="Arial"/>
          <w:b/>
          <w:sz w:val="24"/>
          <w:szCs w:val="24"/>
        </w:rPr>
      </w:pPr>
      <w:r w:rsidRPr="00E95A10">
        <w:rPr>
          <w:rFonts w:ascii="Arial" w:hAnsi="Arial" w:cs="Arial"/>
          <w:b/>
          <w:sz w:val="24"/>
          <w:szCs w:val="24"/>
        </w:rPr>
        <w:t xml:space="preserve">PART B: </w:t>
      </w:r>
      <w:r w:rsidR="009B6E03">
        <w:rPr>
          <w:rFonts w:ascii="Arial" w:hAnsi="Arial" w:cs="Arial"/>
          <w:b/>
          <w:sz w:val="24"/>
          <w:szCs w:val="24"/>
        </w:rPr>
        <w:t xml:space="preserve">Unit 1 </w:t>
      </w:r>
      <w:r w:rsidRPr="00E95A10">
        <w:rPr>
          <w:rFonts w:ascii="Arial" w:hAnsi="Arial" w:cs="Arial"/>
          <w:b/>
          <w:sz w:val="24"/>
          <w:szCs w:val="24"/>
        </w:rPr>
        <w:t>Depth Study 2</w:t>
      </w:r>
      <w:r w:rsidRPr="00E95A10">
        <w:rPr>
          <w:rFonts w:ascii="Arial" w:hAnsi="Arial" w:cs="Arial"/>
          <w:b/>
          <w:sz w:val="24"/>
          <w:szCs w:val="24"/>
        </w:rPr>
        <w:tab/>
        <w:t xml:space="preserve">Answer either Question </w:t>
      </w:r>
      <w:r>
        <w:rPr>
          <w:rFonts w:ascii="Arial" w:hAnsi="Arial" w:cs="Arial"/>
          <w:b/>
          <w:sz w:val="24"/>
          <w:szCs w:val="24"/>
        </w:rPr>
        <w:t>35</w:t>
      </w:r>
      <w:r w:rsidRPr="00E95A10">
        <w:rPr>
          <w:rFonts w:ascii="Arial" w:hAnsi="Arial" w:cs="Arial"/>
          <w:b/>
          <w:sz w:val="24"/>
          <w:szCs w:val="24"/>
        </w:rPr>
        <w:t xml:space="preserve"> or Question </w:t>
      </w:r>
      <w:r>
        <w:rPr>
          <w:rFonts w:ascii="Arial" w:hAnsi="Arial" w:cs="Arial"/>
          <w:b/>
          <w:sz w:val="24"/>
          <w:szCs w:val="24"/>
        </w:rPr>
        <w:t>36</w:t>
      </w:r>
      <w:r w:rsidR="001B07DE">
        <w:rPr>
          <w:rFonts w:ascii="Arial" w:hAnsi="Arial" w:cs="Arial"/>
          <w:b/>
          <w:sz w:val="24"/>
          <w:szCs w:val="24"/>
        </w:rPr>
        <w:tab/>
      </w:r>
      <w:r w:rsidRPr="00E95A10">
        <w:rPr>
          <w:rFonts w:ascii="Arial" w:hAnsi="Arial" w:cs="Arial"/>
          <w:b/>
          <w:sz w:val="24"/>
          <w:szCs w:val="24"/>
        </w:rPr>
        <w:t>20%(20 Marks)</w:t>
      </w:r>
    </w:p>
    <w:p w14:paraId="78E2A000" w14:textId="77777777" w:rsidR="00AD2C55" w:rsidRPr="00E95A10" w:rsidRDefault="00AD2C55" w:rsidP="00AD2C55">
      <w:pPr>
        <w:pBdr>
          <w:bottom w:val="single" w:sz="6" w:space="1" w:color="auto"/>
        </w:pBdr>
        <w:spacing w:after="0" w:line="240" w:lineRule="auto"/>
        <w:ind w:left="-567" w:right="-143"/>
        <w:rPr>
          <w:rFonts w:ascii="Arial" w:hAnsi="Arial" w:cs="Arial"/>
          <w:b/>
          <w:sz w:val="16"/>
          <w:szCs w:val="16"/>
        </w:rPr>
      </w:pPr>
    </w:p>
    <w:p w14:paraId="29212706" w14:textId="77777777" w:rsidR="00AD2C55" w:rsidRPr="00E95A10" w:rsidRDefault="00AD2C55" w:rsidP="00AD2C55">
      <w:pPr>
        <w:spacing w:after="0" w:line="240" w:lineRule="auto"/>
        <w:ind w:left="-567" w:right="-142"/>
        <w:rPr>
          <w:rFonts w:ascii="Arial" w:hAnsi="Arial" w:cs="Arial"/>
          <w:sz w:val="16"/>
          <w:szCs w:val="16"/>
        </w:rPr>
      </w:pPr>
      <w:r w:rsidRPr="00E95A10">
        <w:rPr>
          <w:rFonts w:ascii="Arial" w:hAnsi="Arial" w:cs="Arial"/>
          <w:noProof/>
          <w:sz w:val="24"/>
          <w:szCs w:val="24"/>
          <w:lang w:val="en-US"/>
        </w:rPr>
        <mc:AlternateContent>
          <mc:Choice Requires="wps">
            <w:drawing>
              <wp:anchor distT="0" distB="0" distL="114300" distR="114300" simplePos="0" relativeHeight="251727360" behindDoc="0" locked="0" layoutInCell="1" allowOverlap="1" wp14:anchorId="57CF485E" wp14:editId="62F1FF61">
                <wp:simplePos x="0" y="0"/>
                <wp:positionH relativeFrom="page">
                  <wp:posOffset>350520</wp:posOffset>
                </wp:positionH>
                <wp:positionV relativeFrom="paragraph">
                  <wp:posOffset>155575</wp:posOffset>
                </wp:positionV>
                <wp:extent cx="6835140" cy="1188720"/>
                <wp:effectExtent l="0" t="0" r="22860" b="1143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188720"/>
                        </a:xfrm>
                        <a:prstGeom prst="rect">
                          <a:avLst/>
                        </a:prstGeom>
                        <a:solidFill>
                          <a:srgbClr val="FFFFFF"/>
                        </a:solidFill>
                        <a:ln w="9525">
                          <a:solidFill>
                            <a:schemeClr val="tx1"/>
                          </a:solidFill>
                          <a:miter lim="800000"/>
                          <a:headEnd/>
                          <a:tailEnd/>
                        </a:ln>
                      </wps:spPr>
                      <wps:txbx>
                        <w:txbxContent>
                          <w:p w14:paraId="7D314739" w14:textId="77777777" w:rsidR="00783897" w:rsidRPr="005255F9" w:rsidRDefault="00783897" w:rsidP="00AD2C55">
                            <w:pPr>
                              <w:tabs>
                                <w:tab w:val="left" w:pos="9214"/>
                              </w:tabs>
                              <w:spacing w:after="0" w:line="240" w:lineRule="auto"/>
                              <w:ind w:right="-1"/>
                              <w:rPr>
                                <w:rFonts w:ascii="Arial" w:hAnsi="Arial" w:cs="Arial"/>
                                <w:b/>
                                <w:sz w:val="24"/>
                                <w:szCs w:val="24"/>
                              </w:rPr>
                            </w:pPr>
                            <w:r w:rsidRPr="005255F9">
                              <w:rPr>
                                <w:rFonts w:ascii="Arial" w:hAnsi="Arial" w:cs="Arial"/>
                                <w:b/>
                                <w:sz w:val="24"/>
                                <w:szCs w:val="24"/>
                              </w:rPr>
                              <w:t xml:space="preserve">Question </w:t>
                            </w:r>
                            <w:r>
                              <w:rPr>
                                <w:rFonts w:ascii="Arial" w:hAnsi="Arial" w:cs="Arial"/>
                                <w:b/>
                                <w:sz w:val="24"/>
                                <w:szCs w:val="24"/>
                              </w:rPr>
                              <w:t>35</w:t>
                            </w:r>
                            <w:r>
                              <w:rPr>
                                <w:rFonts w:ascii="Arial" w:hAnsi="Arial" w:cs="Arial"/>
                                <w:b/>
                                <w:sz w:val="24"/>
                                <w:szCs w:val="24"/>
                              </w:rPr>
                              <w:tab/>
                            </w:r>
                            <w:r w:rsidRPr="005255F9">
                              <w:rPr>
                                <w:rFonts w:ascii="Arial" w:hAnsi="Arial" w:cs="Arial"/>
                                <w:b/>
                                <w:sz w:val="24"/>
                                <w:szCs w:val="24"/>
                              </w:rPr>
                              <w:t>(20 marks)</w:t>
                            </w:r>
                          </w:p>
                          <w:p w14:paraId="668640A1" w14:textId="77777777" w:rsidR="00783897" w:rsidRDefault="00783897" w:rsidP="00AD2C55">
                            <w:pPr>
                              <w:spacing w:after="0" w:line="240" w:lineRule="auto"/>
                              <w:ind w:left="720" w:right="-182" w:hanging="720"/>
                              <w:rPr>
                                <w:rFonts w:ascii="Arial" w:hAnsi="Arial" w:cs="Arial"/>
                                <w:sz w:val="24"/>
                                <w:szCs w:val="24"/>
                              </w:rPr>
                            </w:pPr>
                          </w:p>
                          <w:p w14:paraId="476A421F" w14:textId="4226E95E" w:rsidR="00783897" w:rsidRPr="00267D1B" w:rsidRDefault="00783897" w:rsidP="00267D1B">
                            <w:pPr>
                              <w:pStyle w:val="ListParagraph"/>
                              <w:numPr>
                                <w:ilvl w:val="0"/>
                                <w:numId w:val="35"/>
                              </w:numPr>
                              <w:rPr>
                                <w:rFonts w:ascii="Arial" w:hAnsi="Arial" w:cs="Arial"/>
                              </w:rPr>
                            </w:pPr>
                            <w:r w:rsidRPr="00267D1B">
                              <w:rPr>
                                <w:rFonts w:ascii="Arial" w:hAnsi="Arial" w:cs="Arial"/>
                              </w:rPr>
                              <w:t>Describe the nature of the risks to be managed for an ecological hazard you have studied</w:t>
                            </w:r>
                            <w:r>
                              <w:rPr>
                                <w:rFonts w:ascii="Arial" w:hAnsi="Arial" w:cs="Arial"/>
                              </w:rPr>
                              <w:t>.</w:t>
                            </w:r>
                          </w:p>
                          <w:p w14:paraId="7C17FD1D" w14:textId="77777777" w:rsidR="00783897" w:rsidRPr="007E4DA7" w:rsidRDefault="00783897" w:rsidP="00267D1B">
                            <w:pPr>
                              <w:spacing w:after="0"/>
                              <w:ind w:left="360"/>
                              <w:rPr>
                                <w:rFonts w:ascii="Arial" w:hAnsi="Arial" w:cs="Arial"/>
                                <w:sz w:val="16"/>
                                <w:szCs w:val="16"/>
                              </w:rPr>
                            </w:pPr>
                          </w:p>
                          <w:p w14:paraId="130E9455" w14:textId="77777777" w:rsidR="00783897" w:rsidRPr="00D6716E" w:rsidRDefault="00783897" w:rsidP="00AD2C55">
                            <w:pPr>
                              <w:spacing w:after="0" w:line="240" w:lineRule="auto"/>
                              <w:ind w:left="8640" w:right="107" w:firstLine="432"/>
                              <w:jc w:val="right"/>
                              <w:rPr>
                                <w:rFonts w:ascii="Arial" w:hAnsi="Arial" w:cs="Arial"/>
                                <w:sz w:val="24"/>
                                <w:szCs w:val="24"/>
                              </w:rPr>
                            </w:pPr>
                            <w:r w:rsidRPr="00D6716E">
                              <w:rPr>
                                <w:rFonts w:ascii="Arial" w:hAnsi="Arial" w:cs="Arial"/>
                                <w:sz w:val="24"/>
                                <w:szCs w:val="24"/>
                              </w:rPr>
                              <w:t>(8 marks)</w:t>
                            </w:r>
                          </w:p>
                          <w:p w14:paraId="315D37A7" w14:textId="77777777" w:rsidR="00783897" w:rsidRPr="00875C02" w:rsidRDefault="00783897" w:rsidP="00AD2C55">
                            <w:pPr>
                              <w:spacing w:after="0" w:line="240" w:lineRule="auto"/>
                              <w:ind w:right="-54"/>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F485E" id="_x0000_s1045" type="#_x0000_t202" style="position:absolute;left:0;text-align:left;margin-left:27.6pt;margin-top:12.25pt;width:538.2pt;height:93.6pt;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" strokecolor="black [3213]">
                <v:textbox>
                  <w:txbxContent>
                    <w:p w14:paraId="7D314739" w14:textId="77777777" w:rsidR="00783897" w:rsidRPr="005255F9" w:rsidRDefault="00783897" w:rsidP="00AD2C55">
                      <w:pPr>
                        <w:tabs>
                          <w:tab w:val="left" w:pos="9214"/>
                        </w:tabs>
                        <w:spacing w:after="0" w:line="240" w:lineRule="auto"/>
                        <w:ind w:right="-1"/>
                        <w:rPr>
                          <w:rFonts w:ascii="Arial" w:hAnsi="Arial" w:cs="Arial"/>
                          <w:b/>
                          <w:sz w:val="24"/>
                          <w:szCs w:val="24"/>
                        </w:rPr>
                      </w:pPr>
                      <w:r w:rsidRPr="005255F9">
                        <w:rPr>
                          <w:rFonts w:ascii="Arial" w:hAnsi="Arial" w:cs="Arial"/>
                          <w:b/>
                          <w:sz w:val="24"/>
                          <w:szCs w:val="24"/>
                        </w:rPr>
                        <w:t xml:space="preserve">Question </w:t>
                      </w:r>
                      <w:r>
                        <w:rPr>
                          <w:rFonts w:ascii="Arial" w:hAnsi="Arial" w:cs="Arial"/>
                          <w:b/>
                          <w:sz w:val="24"/>
                          <w:szCs w:val="24"/>
                        </w:rPr>
                        <w:t>35</w:t>
                      </w:r>
                      <w:r>
                        <w:rPr>
                          <w:rFonts w:ascii="Arial" w:hAnsi="Arial" w:cs="Arial"/>
                          <w:b/>
                          <w:sz w:val="24"/>
                          <w:szCs w:val="24"/>
                        </w:rPr>
                        <w:tab/>
                      </w:r>
                      <w:r w:rsidRPr="005255F9">
                        <w:rPr>
                          <w:rFonts w:ascii="Arial" w:hAnsi="Arial" w:cs="Arial"/>
                          <w:b/>
                          <w:sz w:val="24"/>
                          <w:szCs w:val="24"/>
                        </w:rPr>
                        <w:t>(20 marks)</w:t>
                      </w:r>
                    </w:p>
                    <w:p w14:paraId="668640A1" w14:textId="77777777" w:rsidR="00783897" w:rsidRDefault="00783897" w:rsidP="00AD2C55">
                      <w:pPr>
                        <w:spacing w:after="0" w:line="240" w:lineRule="auto"/>
                        <w:ind w:left="720" w:right="-182" w:hanging="720"/>
                        <w:rPr>
                          <w:rFonts w:ascii="Arial" w:hAnsi="Arial" w:cs="Arial"/>
                          <w:sz w:val="24"/>
                          <w:szCs w:val="24"/>
                        </w:rPr>
                      </w:pPr>
                    </w:p>
                    <w:p w14:paraId="476A421F" w14:textId="4226E95E" w:rsidR="00783897" w:rsidRPr="00267D1B" w:rsidRDefault="00783897" w:rsidP="00267D1B">
                      <w:pPr>
                        <w:pStyle w:val="ListParagraph"/>
                        <w:numPr>
                          <w:ilvl w:val="0"/>
                          <w:numId w:val="35"/>
                        </w:numPr>
                        <w:rPr>
                          <w:rFonts w:ascii="Arial" w:hAnsi="Arial" w:cs="Arial"/>
                        </w:rPr>
                      </w:pPr>
                      <w:r w:rsidRPr="00267D1B">
                        <w:rPr>
                          <w:rFonts w:ascii="Arial" w:hAnsi="Arial" w:cs="Arial"/>
                        </w:rPr>
                        <w:t>Describe the nature of the risks to be managed for an ecological hazard you have studied</w:t>
                      </w:r>
                      <w:r>
                        <w:rPr>
                          <w:rFonts w:ascii="Arial" w:hAnsi="Arial" w:cs="Arial"/>
                        </w:rPr>
                        <w:t>.</w:t>
                      </w:r>
                    </w:p>
                    <w:p w14:paraId="7C17FD1D" w14:textId="77777777" w:rsidR="00783897" w:rsidRPr="007E4DA7" w:rsidRDefault="00783897" w:rsidP="00267D1B">
                      <w:pPr>
                        <w:spacing w:after="0"/>
                        <w:ind w:left="360"/>
                        <w:rPr>
                          <w:rFonts w:ascii="Arial" w:hAnsi="Arial" w:cs="Arial"/>
                          <w:sz w:val="16"/>
                          <w:szCs w:val="16"/>
                        </w:rPr>
                      </w:pPr>
                    </w:p>
                    <w:p w14:paraId="130E9455" w14:textId="77777777" w:rsidR="00783897" w:rsidRPr="00D6716E" w:rsidRDefault="00783897" w:rsidP="00AD2C55">
                      <w:pPr>
                        <w:spacing w:after="0" w:line="240" w:lineRule="auto"/>
                        <w:ind w:left="8640" w:right="107" w:firstLine="432"/>
                        <w:jc w:val="right"/>
                        <w:rPr>
                          <w:rFonts w:ascii="Arial" w:hAnsi="Arial" w:cs="Arial"/>
                          <w:sz w:val="24"/>
                          <w:szCs w:val="24"/>
                        </w:rPr>
                      </w:pPr>
                      <w:r w:rsidRPr="00D6716E">
                        <w:rPr>
                          <w:rFonts w:ascii="Arial" w:hAnsi="Arial" w:cs="Arial"/>
                          <w:sz w:val="24"/>
                          <w:szCs w:val="24"/>
                        </w:rPr>
                        <w:t>(8 marks)</w:t>
                      </w:r>
                    </w:p>
                    <w:p w14:paraId="315D37A7" w14:textId="77777777" w:rsidR="00783897" w:rsidRPr="00875C02" w:rsidRDefault="00783897" w:rsidP="00AD2C55">
                      <w:pPr>
                        <w:spacing w:after="0" w:line="240" w:lineRule="auto"/>
                        <w:ind w:right="-54"/>
                        <w:rPr>
                          <w:color w:val="0070C0"/>
                        </w:rPr>
                      </w:pPr>
                    </w:p>
                  </w:txbxContent>
                </v:textbox>
                <w10:wrap anchorx="page"/>
              </v:shape>
            </w:pict>
          </mc:Fallback>
        </mc:AlternateContent>
      </w:r>
    </w:p>
    <w:p w14:paraId="77E2D0F1" w14:textId="77777777" w:rsidR="00AD2C55" w:rsidRPr="00E95A10" w:rsidRDefault="00AD2C55" w:rsidP="00AD2C55">
      <w:pPr>
        <w:spacing w:after="0" w:line="240" w:lineRule="auto"/>
        <w:ind w:right="-143"/>
        <w:rPr>
          <w:rFonts w:ascii="Arial" w:hAnsi="Arial" w:cs="Arial"/>
          <w:sz w:val="24"/>
          <w:szCs w:val="24"/>
        </w:rPr>
      </w:pPr>
    </w:p>
    <w:p w14:paraId="53769D7E" w14:textId="77777777" w:rsidR="00AD2C55" w:rsidRPr="00E95A10" w:rsidRDefault="00AD2C55" w:rsidP="00AD2C55">
      <w:pPr>
        <w:spacing w:after="0" w:line="240" w:lineRule="auto"/>
        <w:ind w:left="-567" w:right="-143"/>
        <w:rPr>
          <w:rFonts w:ascii="Arial" w:hAnsi="Arial" w:cs="Arial"/>
          <w:sz w:val="24"/>
          <w:szCs w:val="24"/>
        </w:rPr>
      </w:pPr>
    </w:p>
    <w:p w14:paraId="0884D301" w14:textId="77777777" w:rsidR="00AD2C55" w:rsidRPr="00E95A10" w:rsidRDefault="00AD2C55" w:rsidP="00AD2C55">
      <w:pPr>
        <w:spacing w:after="0" w:line="240" w:lineRule="auto"/>
        <w:ind w:left="-567" w:right="-143"/>
        <w:rPr>
          <w:rFonts w:ascii="Arial" w:hAnsi="Arial" w:cs="Arial"/>
          <w:sz w:val="24"/>
          <w:szCs w:val="24"/>
        </w:rPr>
      </w:pPr>
    </w:p>
    <w:p w14:paraId="6A9F73E0" w14:textId="77777777" w:rsidR="00AD2C55" w:rsidRPr="00E95A10" w:rsidRDefault="00AD2C55" w:rsidP="00AD2C55">
      <w:pPr>
        <w:spacing w:after="0" w:line="240" w:lineRule="auto"/>
        <w:ind w:left="-567" w:right="-143"/>
        <w:rPr>
          <w:rFonts w:ascii="Arial" w:hAnsi="Arial" w:cs="Arial"/>
          <w:sz w:val="24"/>
          <w:szCs w:val="24"/>
        </w:rPr>
      </w:pPr>
    </w:p>
    <w:p w14:paraId="022D4028" w14:textId="77777777" w:rsidR="00AD2C55" w:rsidRPr="00E95A10" w:rsidRDefault="00AD2C55" w:rsidP="00AD2C55">
      <w:pPr>
        <w:spacing w:after="0" w:line="240" w:lineRule="auto"/>
        <w:ind w:left="-567" w:right="-1"/>
        <w:rPr>
          <w:rFonts w:ascii="Arial" w:hAnsi="Arial" w:cs="Arial"/>
          <w:sz w:val="24"/>
        </w:rPr>
      </w:pPr>
    </w:p>
    <w:p w14:paraId="1D02E19A" w14:textId="77777777" w:rsidR="00AD2C55" w:rsidRPr="00E95A10" w:rsidRDefault="00AD2C55" w:rsidP="00AD2C55">
      <w:pPr>
        <w:spacing w:after="0" w:line="240" w:lineRule="auto"/>
        <w:ind w:left="-567" w:right="-1"/>
        <w:rPr>
          <w:rFonts w:ascii="Arial" w:hAnsi="Arial" w:cs="Arial"/>
          <w:sz w:val="24"/>
        </w:rPr>
      </w:pPr>
    </w:p>
    <w:p w14:paraId="129584BA" w14:textId="77777777" w:rsidR="00AD2C55" w:rsidRPr="00E95A10" w:rsidRDefault="00AD2C55" w:rsidP="00AD2C55">
      <w:pPr>
        <w:spacing w:after="0" w:line="240" w:lineRule="auto"/>
        <w:ind w:left="-567" w:right="-1"/>
        <w:rPr>
          <w:rFonts w:ascii="Arial" w:hAnsi="Arial" w:cs="Arial"/>
          <w:sz w:val="24"/>
        </w:rPr>
      </w:pPr>
    </w:p>
    <w:p w14:paraId="2C983F3C" w14:textId="77777777" w:rsidR="00267D1B" w:rsidRDefault="00267D1B" w:rsidP="00AD2C55">
      <w:pPr>
        <w:spacing w:after="0" w:line="240" w:lineRule="auto"/>
        <w:ind w:left="-567" w:right="-1"/>
        <w:rPr>
          <w:rFonts w:ascii="Arial" w:hAnsi="Arial" w:cs="Arial"/>
          <w:b/>
          <w:sz w:val="24"/>
        </w:rPr>
      </w:pPr>
    </w:p>
    <w:p w14:paraId="03336EF5" w14:textId="65A957C0" w:rsidR="00AD2C55" w:rsidRPr="00BF7FC9" w:rsidRDefault="00AD2C55" w:rsidP="00AD2C55">
      <w:pPr>
        <w:spacing w:after="0" w:line="240" w:lineRule="auto"/>
        <w:ind w:left="-567" w:right="-1"/>
        <w:rPr>
          <w:rFonts w:ascii="Arial" w:hAnsi="Arial" w:cs="Arial"/>
          <w:b/>
          <w:sz w:val="24"/>
        </w:rPr>
      </w:pPr>
      <w:r w:rsidRPr="00BF7FC9">
        <w:rPr>
          <w:rFonts w:ascii="Arial" w:hAnsi="Arial" w:cs="Arial"/>
          <w:b/>
          <w:sz w:val="24"/>
        </w:rPr>
        <w:t>Syllabus:</w:t>
      </w:r>
    </w:p>
    <w:p w14:paraId="67346AAB" w14:textId="77777777" w:rsidR="00AD2C55" w:rsidRPr="00BF7FC9" w:rsidRDefault="00AD2C55" w:rsidP="00AD2C55">
      <w:pPr>
        <w:spacing w:after="0" w:line="240" w:lineRule="auto"/>
        <w:ind w:left="-567" w:right="-1"/>
        <w:rPr>
          <w:rFonts w:ascii="Arial" w:hAnsi="Arial" w:cs="Arial"/>
          <w:b/>
          <w:sz w:val="24"/>
        </w:rPr>
      </w:pPr>
      <w:r w:rsidRPr="00BF7FC9">
        <w:rPr>
          <w:rFonts w:ascii="Arial" w:hAnsi="Arial"/>
          <w:sz w:val="24"/>
          <w:szCs w:val="24"/>
        </w:rPr>
        <w:t>the nature of the risks to be managed, such as:</w:t>
      </w:r>
    </w:p>
    <w:p w14:paraId="60ED0EC5" w14:textId="77777777" w:rsidR="00AD2C55" w:rsidRPr="00BF7FC9" w:rsidRDefault="00AD2C55" w:rsidP="00932E88">
      <w:pPr>
        <w:pStyle w:val="csbullet"/>
        <w:numPr>
          <w:ilvl w:val="0"/>
          <w:numId w:val="8"/>
        </w:numPr>
        <w:tabs>
          <w:tab w:val="clear" w:pos="-851"/>
        </w:tabs>
        <w:spacing w:before="0" w:after="0" w:line="240" w:lineRule="auto"/>
        <w:ind w:left="426" w:right="284" w:hanging="426"/>
        <w:rPr>
          <w:rFonts w:ascii="Arial" w:hAnsi="Arial" w:cs="Arial"/>
          <w:sz w:val="24"/>
          <w:szCs w:val="24"/>
        </w:rPr>
      </w:pPr>
      <w:r w:rsidRPr="00BF7FC9">
        <w:rPr>
          <w:rFonts w:ascii="Arial" w:hAnsi="Arial" w:cs="Arial"/>
          <w:sz w:val="24"/>
          <w:szCs w:val="24"/>
        </w:rPr>
        <w:t>loss of property/life</w:t>
      </w:r>
    </w:p>
    <w:p w14:paraId="015C7496" w14:textId="77777777" w:rsidR="00AD2C55" w:rsidRPr="00BF7FC9" w:rsidRDefault="00AD2C55" w:rsidP="00932E88">
      <w:pPr>
        <w:pStyle w:val="csbullet"/>
        <w:numPr>
          <w:ilvl w:val="0"/>
          <w:numId w:val="8"/>
        </w:numPr>
        <w:tabs>
          <w:tab w:val="clear" w:pos="-851"/>
        </w:tabs>
        <w:spacing w:before="0" w:after="0" w:line="240" w:lineRule="auto"/>
        <w:ind w:left="426" w:right="284" w:hanging="426"/>
        <w:rPr>
          <w:rFonts w:ascii="Arial" w:hAnsi="Arial" w:cs="Arial"/>
          <w:sz w:val="24"/>
          <w:szCs w:val="24"/>
        </w:rPr>
      </w:pPr>
      <w:r w:rsidRPr="00BF7FC9">
        <w:rPr>
          <w:rFonts w:ascii="Arial" w:hAnsi="Arial" w:cs="Arial"/>
          <w:sz w:val="24"/>
          <w:szCs w:val="24"/>
        </w:rPr>
        <w:t>effects on infrastructure, jobs and the economy</w:t>
      </w:r>
    </w:p>
    <w:p w14:paraId="52F149E0" w14:textId="77777777" w:rsidR="00AD2C55" w:rsidRPr="00BF7FC9" w:rsidRDefault="00AD2C55" w:rsidP="00932E88">
      <w:pPr>
        <w:pStyle w:val="csbullet"/>
        <w:numPr>
          <w:ilvl w:val="0"/>
          <w:numId w:val="8"/>
        </w:numPr>
        <w:tabs>
          <w:tab w:val="clear" w:pos="-851"/>
        </w:tabs>
        <w:spacing w:before="0" w:after="0" w:line="240" w:lineRule="auto"/>
        <w:ind w:left="426" w:right="284" w:hanging="426"/>
        <w:rPr>
          <w:rFonts w:ascii="Arial" w:hAnsi="Arial" w:cs="Arial"/>
          <w:sz w:val="24"/>
          <w:szCs w:val="24"/>
        </w:rPr>
      </w:pPr>
      <w:r w:rsidRPr="00BF7FC9">
        <w:rPr>
          <w:rFonts w:ascii="Arial" w:hAnsi="Arial" w:cs="Arial"/>
          <w:sz w:val="24"/>
          <w:szCs w:val="24"/>
        </w:rPr>
        <w:t>the impact on physical and mental health</w:t>
      </w:r>
    </w:p>
    <w:p w14:paraId="0DABF6BD" w14:textId="77777777" w:rsidR="00AD2C55" w:rsidRPr="00BF7FC9" w:rsidRDefault="00AD2C55" w:rsidP="00AD2C55">
      <w:pPr>
        <w:spacing w:after="0" w:line="240" w:lineRule="auto"/>
        <w:ind w:left="-567" w:right="-1"/>
        <w:jc w:val="both"/>
        <w:rPr>
          <w:rFonts w:ascii="Arial" w:hAnsi="Arial" w:cs="Arial"/>
          <w:b/>
          <w:sz w:val="24"/>
        </w:rPr>
      </w:pPr>
    </w:p>
    <w:p w14:paraId="19255FDE" w14:textId="77777777" w:rsidR="00AD2C55" w:rsidRPr="00BF7FC9" w:rsidRDefault="00AD2C55" w:rsidP="00AD2C55">
      <w:pPr>
        <w:spacing w:after="0" w:line="240" w:lineRule="auto"/>
        <w:ind w:left="-567" w:right="-1"/>
        <w:jc w:val="both"/>
        <w:rPr>
          <w:rFonts w:ascii="Arial" w:hAnsi="Arial" w:cs="Arial"/>
          <w:b/>
          <w:sz w:val="24"/>
        </w:rPr>
      </w:pPr>
      <w:r w:rsidRPr="00BF7FC9">
        <w:rPr>
          <w:rFonts w:ascii="Arial" w:hAnsi="Arial" w:cs="Arial"/>
          <w:b/>
          <w:sz w:val="24"/>
        </w:rPr>
        <w:t>Key words:</w:t>
      </w:r>
    </w:p>
    <w:p w14:paraId="49DB8BC2" w14:textId="4E94AC7B" w:rsidR="00AD2C55" w:rsidRPr="00BF7FC9" w:rsidRDefault="00AD2C55" w:rsidP="00AD2C55">
      <w:pPr>
        <w:spacing w:after="0" w:line="240" w:lineRule="auto"/>
        <w:ind w:left="-567" w:right="-143"/>
        <w:jc w:val="both"/>
        <w:rPr>
          <w:rFonts w:ascii="Arial" w:hAnsi="Arial" w:cs="Arial"/>
          <w:b/>
          <w:sz w:val="24"/>
          <w:szCs w:val="24"/>
        </w:rPr>
      </w:pPr>
      <w:r w:rsidRPr="001B07DE">
        <w:rPr>
          <w:rFonts w:ascii="Arial" w:hAnsi="Arial" w:cs="Arial"/>
          <w:i/>
          <w:iCs/>
          <w:sz w:val="24"/>
          <w:szCs w:val="24"/>
        </w:rPr>
        <w:t>Describe:</w:t>
      </w:r>
      <w:r w:rsidR="001B07DE">
        <w:rPr>
          <w:rFonts w:ascii="Arial" w:hAnsi="Arial" w:cs="Arial"/>
          <w:sz w:val="24"/>
          <w:szCs w:val="24"/>
        </w:rPr>
        <w:tab/>
      </w:r>
      <w:r w:rsidRPr="00BF7FC9">
        <w:rPr>
          <w:rFonts w:ascii="Arial" w:hAnsi="Arial" w:cs="Arial"/>
          <w:sz w:val="24"/>
          <w:szCs w:val="24"/>
        </w:rPr>
        <w:t>provide characteristics and features.</w:t>
      </w:r>
    </w:p>
    <w:p w14:paraId="068D6F97" w14:textId="77777777" w:rsidR="00AD2C55" w:rsidRPr="00E95A10" w:rsidRDefault="00AD2C55" w:rsidP="00AD2C55">
      <w:pPr>
        <w:spacing w:after="0" w:line="240" w:lineRule="auto"/>
        <w:ind w:left="-567" w:right="-1"/>
        <w:rPr>
          <w:rFonts w:ascii="Arial" w:hAnsi="Arial" w:cs="Arial"/>
          <w:sz w:val="24"/>
          <w:szCs w:val="24"/>
        </w:rPr>
      </w:pPr>
    </w:p>
    <w:p w14:paraId="7AFEACB9" w14:textId="77777777" w:rsidR="00AD2C55" w:rsidRPr="007C30FA" w:rsidRDefault="00AD2C55" w:rsidP="00AD2C55">
      <w:pPr>
        <w:spacing w:after="0" w:line="240" w:lineRule="auto"/>
        <w:ind w:left="-567" w:right="-1"/>
        <w:rPr>
          <w:rFonts w:ascii="Arial" w:hAnsi="Arial" w:cs="Arial"/>
          <w:b/>
          <w:sz w:val="24"/>
          <w:szCs w:val="24"/>
        </w:rPr>
      </w:pPr>
      <w:r w:rsidRPr="007C30FA">
        <w:rPr>
          <w:rFonts w:ascii="Arial" w:hAnsi="Arial" w:cs="Arial"/>
          <w:b/>
          <w:sz w:val="24"/>
          <w:szCs w:val="24"/>
        </w:rPr>
        <w:t xml:space="preserve">Teacher Notes: </w:t>
      </w:r>
    </w:p>
    <w:p w14:paraId="1735303E" w14:textId="78DF18F5" w:rsidR="00AD2C55" w:rsidRPr="007C30FA" w:rsidRDefault="00305489" w:rsidP="00AD2C55">
      <w:pPr>
        <w:spacing w:after="0" w:line="240" w:lineRule="auto"/>
        <w:ind w:left="-567" w:right="-426"/>
        <w:jc w:val="both"/>
        <w:rPr>
          <w:rFonts w:ascii="Arial" w:hAnsi="Arial" w:cs="Arial"/>
          <w:sz w:val="24"/>
          <w:szCs w:val="24"/>
        </w:rPr>
      </w:pPr>
      <w:r>
        <w:rPr>
          <w:rFonts w:ascii="Arial" w:hAnsi="Arial" w:cs="Arial"/>
          <w:sz w:val="24"/>
          <w:szCs w:val="24"/>
        </w:rPr>
        <w:t xml:space="preserve">Students can refer to any </w:t>
      </w:r>
      <w:r w:rsidR="0060780C">
        <w:rPr>
          <w:rFonts w:ascii="Arial" w:hAnsi="Arial" w:cs="Arial"/>
          <w:sz w:val="24"/>
          <w:szCs w:val="24"/>
        </w:rPr>
        <w:t xml:space="preserve">ecological </w:t>
      </w:r>
      <w:r>
        <w:rPr>
          <w:rFonts w:ascii="Arial" w:hAnsi="Arial" w:cs="Arial"/>
          <w:sz w:val="24"/>
          <w:szCs w:val="24"/>
        </w:rPr>
        <w:t xml:space="preserve">hazard that they have studied to answer this question. </w:t>
      </w:r>
      <w:r w:rsidR="00783897">
        <w:rPr>
          <w:rFonts w:ascii="Arial" w:hAnsi="Arial" w:cs="Arial"/>
          <w:sz w:val="24"/>
          <w:szCs w:val="24"/>
        </w:rPr>
        <w:t xml:space="preserve"> </w:t>
      </w:r>
      <w:r>
        <w:rPr>
          <w:rFonts w:ascii="Arial" w:hAnsi="Arial" w:cs="Arial"/>
          <w:sz w:val="24"/>
          <w:szCs w:val="24"/>
        </w:rPr>
        <w:t>Teacher discretion is required to determine the relevance of a student’s answer in response to the question.</w:t>
      </w:r>
    </w:p>
    <w:p w14:paraId="6E8877E3" w14:textId="77777777" w:rsidR="00AD2C55" w:rsidRPr="00E95A10" w:rsidRDefault="00AD2C55" w:rsidP="00AD2C55">
      <w:pPr>
        <w:spacing w:after="0" w:line="240" w:lineRule="auto"/>
        <w:ind w:left="-567" w:right="-426"/>
        <w:jc w:val="both"/>
        <w:rPr>
          <w:rFonts w:ascii="Arial" w:hAnsi="Arial" w:cs="Arial"/>
          <w:b/>
          <w:sz w:val="24"/>
          <w:szCs w:val="24"/>
        </w:rPr>
      </w:pPr>
    </w:p>
    <w:p w14:paraId="046C369B" w14:textId="198BE691" w:rsidR="00AD2C55" w:rsidRPr="00AD450C" w:rsidRDefault="009E01F5" w:rsidP="00AD2C55">
      <w:pPr>
        <w:spacing w:after="0" w:line="240" w:lineRule="auto"/>
        <w:ind w:left="-567" w:right="284"/>
        <w:rPr>
          <w:rFonts w:ascii="Arial" w:hAnsi="Arial" w:cs="Arial"/>
          <w:sz w:val="24"/>
          <w:szCs w:val="24"/>
        </w:rPr>
      </w:pPr>
      <w:r>
        <w:rPr>
          <w:rFonts w:ascii="Arial" w:hAnsi="Arial" w:cs="Arial"/>
          <w:sz w:val="24"/>
          <w:szCs w:val="24"/>
        </w:rPr>
        <w:t xml:space="preserve">The term </w:t>
      </w:r>
      <w:r w:rsidRPr="009E01F5">
        <w:rPr>
          <w:rFonts w:ascii="Arial" w:hAnsi="Arial" w:cs="Arial"/>
          <w:i/>
          <w:iCs/>
          <w:sz w:val="24"/>
          <w:szCs w:val="24"/>
        </w:rPr>
        <w:t>risk</w:t>
      </w:r>
      <w:r>
        <w:rPr>
          <w:rFonts w:ascii="Arial" w:hAnsi="Arial" w:cs="Arial"/>
          <w:sz w:val="24"/>
          <w:szCs w:val="24"/>
        </w:rPr>
        <w:t xml:space="preserve"> </w:t>
      </w:r>
      <w:r w:rsidR="00AD2C55" w:rsidRPr="00AD450C">
        <w:rPr>
          <w:rFonts w:ascii="Arial" w:hAnsi="Arial" w:cs="Arial"/>
          <w:sz w:val="24"/>
          <w:szCs w:val="24"/>
        </w:rPr>
        <w:t xml:space="preserve">is taken </w:t>
      </w:r>
      <w:r>
        <w:rPr>
          <w:rFonts w:ascii="Arial" w:hAnsi="Arial" w:cs="Arial"/>
          <w:sz w:val="24"/>
          <w:szCs w:val="24"/>
        </w:rPr>
        <w:t xml:space="preserve">here </w:t>
      </w:r>
      <w:r w:rsidR="00AD2C55" w:rsidRPr="00AD450C">
        <w:rPr>
          <w:rFonts w:ascii="Arial" w:hAnsi="Arial" w:cs="Arial"/>
          <w:sz w:val="24"/>
          <w:szCs w:val="24"/>
        </w:rPr>
        <w:t xml:space="preserve">to be </w:t>
      </w:r>
      <w:r>
        <w:rPr>
          <w:rFonts w:ascii="Arial" w:hAnsi="Arial" w:cs="Arial"/>
          <w:sz w:val="24"/>
          <w:szCs w:val="24"/>
        </w:rPr>
        <w:t>referring to</w:t>
      </w:r>
      <w:r w:rsidR="00AD2C55" w:rsidRPr="00AD450C">
        <w:rPr>
          <w:rFonts w:ascii="Arial" w:hAnsi="Arial" w:cs="Arial"/>
          <w:sz w:val="24"/>
          <w:szCs w:val="24"/>
        </w:rPr>
        <w:t xml:space="preserve"> the nature of potential impact</w:t>
      </w:r>
      <w:r w:rsidR="00AD2C55">
        <w:rPr>
          <w:rFonts w:ascii="Arial" w:hAnsi="Arial" w:cs="Arial"/>
          <w:sz w:val="24"/>
          <w:szCs w:val="24"/>
        </w:rPr>
        <w:t>s</w:t>
      </w:r>
      <w:r w:rsidR="00AD2C55" w:rsidRPr="00AD450C">
        <w:rPr>
          <w:rFonts w:ascii="Arial" w:hAnsi="Arial" w:cs="Arial"/>
          <w:sz w:val="24"/>
          <w:szCs w:val="24"/>
        </w:rPr>
        <w:t>, rather than their actual management</w:t>
      </w:r>
      <w:r w:rsidR="00CB3DC7">
        <w:rPr>
          <w:rFonts w:ascii="Arial" w:hAnsi="Arial" w:cs="Arial"/>
          <w:sz w:val="24"/>
          <w:szCs w:val="24"/>
        </w:rPr>
        <w:t>.</w:t>
      </w:r>
    </w:p>
    <w:p w14:paraId="46778497" w14:textId="77777777" w:rsidR="00AD2C55" w:rsidRPr="00E95A10" w:rsidRDefault="00AD2C55" w:rsidP="00AD2C55">
      <w:pPr>
        <w:spacing w:after="0" w:line="240" w:lineRule="auto"/>
        <w:ind w:left="-567" w:right="-426"/>
        <w:jc w:val="both"/>
        <w:rPr>
          <w:rFonts w:ascii="Arial" w:hAnsi="Arial" w:cs="Arial"/>
          <w:b/>
          <w:sz w:val="24"/>
          <w:szCs w:val="24"/>
        </w:rPr>
      </w:pPr>
    </w:p>
    <w:p w14:paraId="72267C1B" w14:textId="77777777" w:rsidR="00AD2C55" w:rsidRPr="00BF7FC9" w:rsidRDefault="00AD2C55" w:rsidP="00AD2C55">
      <w:pPr>
        <w:spacing w:after="0" w:line="240" w:lineRule="auto"/>
        <w:ind w:left="-567" w:right="284"/>
        <w:rPr>
          <w:rFonts w:ascii="Arial" w:hAnsi="Arial" w:cs="Arial"/>
          <w:sz w:val="24"/>
          <w:szCs w:val="24"/>
        </w:rPr>
      </w:pPr>
      <w:r w:rsidRPr="00BF7FC9">
        <w:rPr>
          <w:rFonts w:ascii="Arial" w:hAnsi="Arial" w:cs="Arial"/>
          <w:sz w:val="24"/>
          <w:szCs w:val="24"/>
        </w:rPr>
        <w:t>Risks, or impacts, to be managed, in relation to the dot points highlighted in the question, may include:</w:t>
      </w:r>
    </w:p>
    <w:p w14:paraId="712019FE" w14:textId="77777777" w:rsidR="0051585A" w:rsidRDefault="0051585A" w:rsidP="00932E88">
      <w:pPr>
        <w:pStyle w:val="ListParagraph"/>
        <w:numPr>
          <w:ilvl w:val="0"/>
          <w:numId w:val="9"/>
        </w:numPr>
        <w:ind w:left="-142" w:right="284"/>
        <w:rPr>
          <w:rFonts w:ascii="Arial" w:hAnsi="Arial" w:cs="Arial"/>
        </w:rPr>
      </w:pPr>
      <w:r>
        <w:rPr>
          <w:rFonts w:ascii="Arial" w:hAnsi="Arial" w:cs="Arial"/>
        </w:rPr>
        <w:t>costs of treatment to individuals, businesses, governments and NGO’s</w:t>
      </w:r>
    </w:p>
    <w:p w14:paraId="77920B8C" w14:textId="77777777" w:rsidR="0051585A" w:rsidRDefault="0051585A" w:rsidP="00932E88">
      <w:pPr>
        <w:pStyle w:val="ListParagraph"/>
        <w:numPr>
          <w:ilvl w:val="0"/>
          <w:numId w:val="9"/>
        </w:numPr>
        <w:ind w:left="-142" w:right="284"/>
        <w:rPr>
          <w:rFonts w:ascii="Arial" w:hAnsi="Arial" w:cs="Arial"/>
        </w:rPr>
      </w:pPr>
      <w:r>
        <w:rPr>
          <w:rFonts w:ascii="Arial" w:hAnsi="Arial" w:cs="Arial"/>
        </w:rPr>
        <w:t>costs of containment of the spread of a disease, chemical agent, nuclear threat.</w:t>
      </w:r>
    </w:p>
    <w:p w14:paraId="38D1F7D1" w14:textId="77777777" w:rsidR="0051585A" w:rsidRDefault="0051585A" w:rsidP="00932E88">
      <w:pPr>
        <w:pStyle w:val="ListParagraph"/>
        <w:numPr>
          <w:ilvl w:val="0"/>
          <w:numId w:val="9"/>
        </w:numPr>
        <w:ind w:left="-142" w:right="284"/>
        <w:rPr>
          <w:rFonts w:ascii="Arial" w:hAnsi="Arial" w:cs="Arial"/>
        </w:rPr>
      </w:pPr>
      <w:r>
        <w:rPr>
          <w:rFonts w:ascii="Arial" w:hAnsi="Arial" w:cs="Arial"/>
        </w:rPr>
        <w:t xml:space="preserve">costs of controlling secondary impacts such as </w:t>
      </w:r>
      <w:r w:rsidRPr="002E184E">
        <w:rPr>
          <w:rFonts w:ascii="Arial" w:hAnsi="Arial" w:cs="Arial"/>
        </w:rPr>
        <w:t>contamination of water su</w:t>
      </w:r>
      <w:r>
        <w:rPr>
          <w:rFonts w:ascii="Arial" w:hAnsi="Arial" w:cs="Arial"/>
        </w:rPr>
        <w:t>pplies and/or food sources</w:t>
      </w:r>
    </w:p>
    <w:p w14:paraId="6A1CCD70" w14:textId="77777777" w:rsidR="0051585A" w:rsidRDefault="0051585A" w:rsidP="00932E88">
      <w:pPr>
        <w:pStyle w:val="ListParagraph"/>
        <w:numPr>
          <w:ilvl w:val="0"/>
          <w:numId w:val="9"/>
        </w:numPr>
        <w:ind w:left="-142" w:right="284"/>
        <w:rPr>
          <w:rFonts w:ascii="Arial" w:hAnsi="Arial" w:cs="Arial"/>
        </w:rPr>
      </w:pPr>
      <w:r>
        <w:rPr>
          <w:rFonts w:ascii="Arial" w:hAnsi="Arial" w:cs="Arial"/>
        </w:rPr>
        <w:t>impact on agricultural production and income</w:t>
      </w:r>
    </w:p>
    <w:p w14:paraId="4973FD30" w14:textId="6E022A96" w:rsidR="00AD2C55" w:rsidRDefault="0051585A" w:rsidP="00932E88">
      <w:pPr>
        <w:pStyle w:val="ListParagraph"/>
        <w:numPr>
          <w:ilvl w:val="0"/>
          <w:numId w:val="9"/>
        </w:numPr>
        <w:ind w:left="-142" w:right="284"/>
        <w:rPr>
          <w:rFonts w:ascii="Arial" w:hAnsi="Arial" w:cs="Arial"/>
        </w:rPr>
      </w:pPr>
      <w:r w:rsidRPr="002E184E">
        <w:rPr>
          <w:rFonts w:ascii="Arial" w:hAnsi="Arial" w:cs="Arial"/>
        </w:rPr>
        <w:t>loss of employment, jobs, and income and wider associated impacts on the econo</w:t>
      </w:r>
      <w:r>
        <w:rPr>
          <w:rFonts w:ascii="Arial" w:hAnsi="Arial" w:cs="Arial"/>
        </w:rPr>
        <w:t xml:space="preserve">my. </w:t>
      </w:r>
      <w:r w:rsidR="00AD2C55">
        <w:rPr>
          <w:rFonts w:ascii="Arial" w:hAnsi="Arial" w:cs="Arial"/>
        </w:rPr>
        <w:t>physical</w:t>
      </w:r>
      <w:r w:rsidR="00AD2C55" w:rsidRPr="002E184E">
        <w:rPr>
          <w:rFonts w:ascii="Arial" w:hAnsi="Arial" w:cs="Arial"/>
        </w:rPr>
        <w:t xml:space="preserve"> health impacts such as: </w:t>
      </w:r>
      <w:r w:rsidR="00AD2C55">
        <w:rPr>
          <w:rFonts w:ascii="Arial" w:hAnsi="Arial" w:cs="Arial"/>
        </w:rPr>
        <w:t xml:space="preserve">short term </w:t>
      </w:r>
      <w:r w:rsidR="00AD2C55" w:rsidRPr="002E184E">
        <w:rPr>
          <w:rFonts w:ascii="Arial" w:hAnsi="Arial" w:cs="Arial"/>
        </w:rPr>
        <w:t>physical injury</w:t>
      </w:r>
      <w:r w:rsidR="00AD2C55">
        <w:rPr>
          <w:rFonts w:ascii="Arial" w:hAnsi="Arial" w:cs="Arial"/>
        </w:rPr>
        <w:t>/illness</w:t>
      </w:r>
      <w:r w:rsidR="00AD2C55" w:rsidRPr="002E184E">
        <w:rPr>
          <w:rFonts w:ascii="Arial" w:hAnsi="Arial" w:cs="Arial"/>
        </w:rPr>
        <w:t xml:space="preserve">, </w:t>
      </w:r>
      <w:r w:rsidR="00AD2C55">
        <w:rPr>
          <w:rFonts w:ascii="Arial" w:hAnsi="Arial" w:cs="Arial"/>
        </w:rPr>
        <w:t xml:space="preserve">reoccurring </w:t>
      </w:r>
      <w:r w:rsidR="00AD2C55" w:rsidRPr="002E184E">
        <w:rPr>
          <w:rFonts w:ascii="Arial" w:hAnsi="Arial" w:cs="Arial"/>
        </w:rPr>
        <w:t>injury</w:t>
      </w:r>
      <w:r w:rsidR="00AD2C55">
        <w:rPr>
          <w:rFonts w:ascii="Arial" w:hAnsi="Arial" w:cs="Arial"/>
        </w:rPr>
        <w:t>/illness,</w:t>
      </w:r>
      <w:r w:rsidR="00AD2C55" w:rsidRPr="002E184E">
        <w:rPr>
          <w:rFonts w:ascii="Arial" w:hAnsi="Arial" w:cs="Arial"/>
        </w:rPr>
        <w:t xml:space="preserve"> permanent disability and death </w:t>
      </w:r>
    </w:p>
    <w:p w14:paraId="710D5895" w14:textId="1BE15C2A" w:rsidR="00AD2C55" w:rsidRPr="0051585A" w:rsidRDefault="00AD2C55" w:rsidP="00932E88">
      <w:pPr>
        <w:pStyle w:val="ListParagraph"/>
        <w:numPr>
          <w:ilvl w:val="0"/>
          <w:numId w:val="9"/>
        </w:numPr>
        <w:ind w:left="-142" w:right="284"/>
        <w:rPr>
          <w:rFonts w:ascii="Arial" w:hAnsi="Arial" w:cs="Arial"/>
        </w:rPr>
      </w:pPr>
      <w:r>
        <w:rPr>
          <w:rFonts w:ascii="Arial" w:hAnsi="Arial" w:cs="Arial"/>
        </w:rPr>
        <w:t>mental health impacts from personal illness</w:t>
      </w:r>
    </w:p>
    <w:p w14:paraId="280C2EA9" w14:textId="77777777" w:rsidR="00AD2C55" w:rsidRDefault="00AD2C55" w:rsidP="00AD2C55">
      <w:pPr>
        <w:spacing w:after="0"/>
        <w:ind w:left="-502" w:right="284"/>
        <w:rPr>
          <w:rFonts w:ascii="Arial" w:hAnsi="Arial" w:cs="Arial"/>
          <w:sz w:val="24"/>
          <w:szCs w:val="24"/>
        </w:rPr>
      </w:pPr>
    </w:p>
    <w:p w14:paraId="7666DDD6" w14:textId="77777777" w:rsidR="00AD2C55" w:rsidRPr="007C30FA" w:rsidRDefault="00AD2C55" w:rsidP="00AD2C55">
      <w:pPr>
        <w:spacing w:after="0"/>
        <w:ind w:left="-502" w:right="284"/>
        <w:rPr>
          <w:rFonts w:ascii="Arial" w:hAnsi="Arial" w:cs="Arial"/>
          <w:sz w:val="24"/>
          <w:szCs w:val="24"/>
        </w:rPr>
      </w:pPr>
      <w:r w:rsidRPr="007C30FA">
        <w:rPr>
          <w:rFonts w:ascii="Arial" w:hAnsi="Arial" w:cs="Arial"/>
          <w:sz w:val="24"/>
          <w:szCs w:val="24"/>
        </w:rPr>
        <w:t>There may be other specific impacts associated with specific ecological hazards.</w:t>
      </w:r>
    </w:p>
    <w:p w14:paraId="63594FC7" w14:textId="77777777" w:rsidR="00AD2C55" w:rsidRDefault="00AD2C55" w:rsidP="00AD2C55">
      <w:pPr>
        <w:spacing w:after="0" w:line="240" w:lineRule="auto"/>
        <w:ind w:left="-567" w:right="142"/>
        <w:jc w:val="both"/>
        <w:rPr>
          <w:rFonts w:ascii="Arial" w:hAnsi="Arial" w:cs="Arial"/>
          <w:b/>
          <w:sz w:val="24"/>
          <w:szCs w:val="24"/>
        </w:rPr>
      </w:pPr>
    </w:p>
    <w:p w14:paraId="74567B01" w14:textId="77777777" w:rsidR="00AD2C55" w:rsidRPr="00E95A10" w:rsidRDefault="00AD2C55" w:rsidP="00AD2C55">
      <w:pPr>
        <w:spacing w:after="0" w:line="240" w:lineRule="auto"/>
        <w:ind w:left="-567" w:right="-426"/>
        <w:rPr>
          <w:rFonts w:ascii="Arial" w:hAnsi="Arial" w:cs="Arial"/>
          <w:b/>
          <w:sz w:val="24"/>
          <w:szCs w:val="24"/>
        </w:rPr>
      </w:pPr>
    </w:p>
    <w:p w14:paraId="34B9BCEA" w14:textId="77777777" w:rsidR="00AD2C55" w:rsidRDefault="00AD2C55" w:rsidP="00AD2C55">
      <w:pPr>
        <w:spacing w:after="0" w:line="240" w:lineRule="auto"/>
        <w:rPr>
          <w:rFonts w:ascii="Arial" w:hAnsi="Arial" w:cs="Arial"/>
          <w:b/>
          <w:sz w:val="24"/>
          <w:szCs w:val="24"/>
        </w:rPr>
      </w:pPr>
      <w:r>
        <w:rPr>
          <w:rFonts w:ascii="Arial" w:hAnsi="Arial" w:cs="Arial"/>
          <w:b/>
          <w:sz w:val="24"/>
          <w:szCs w:val="24"/>
        </w:rPr>
        <w:br w:type="page"/>
      </w:r>
    </w:p>
    <w:p w14:paraId="5491380B" w14:textId="77777777" w:rsidR="00AD2C55" w:rsidRDefault="00AD2C55" w:rsidP="00AD2C55">
      <w:pPr>
        <w:spacing w:after="0" w:line="240" w:lineRule="auto"/>
        <w:ind w:left="-567" w:right="-426"/>
        <w:rPr>
          <w:rFonts w:ascii="Arial" w:hAnsi="Arial" w:cs="Arial"/>
          <w:b/>
          <w:sz w:val="24"/>
          <w:szCs w:val="24"/>
        </w:rPr>
      </w:pPr>
    </w:p>
    <w:p w14:paraId="621FF26F" w14:textId="77777777" w:rsidR="00AD2C55" w:rsidRPr="00455681" w:rsidRDefault="00AD2C55" w:rsidP="00341B2F">
      <w:pPr>
        <w:spacing w:after="0" w:line="240" w:lineRule="auto"/>
        <w:ind w:left="-426" w:right="-426"/>
        <w:rPr>
          <w:rFonts w:ascii="Arial" w:hAnsi="Arial" w:cs="Arial"/>
          <w:b/>
          <w:sz w:val="24"/>
          <w:szCs w:val="24"/>
        </w:rPr>
      </w:pPr>
      <w:r w:rsidRPr="00455681">
        <w:rPr>
          <w:rFonts w:ascii="Arial" w:hAnsi="Arial" w:cs="Arial"/>
          <w:b/>
          <w:sz w:val="24"/>
          <w:szCs w:val="24"/>
        </w:rPr>
        <w:t xml:space="preserve">Marking Key: </w:t>
      </w:r>
    </w:p>
    <w:tbl>
      <w:tblPr>
        <w:tblStyle w:val="TableGrid"/>
        <w:tblW w:w="10660" w:type="dxa"/>
        <w:tblInd w:w="-431" w:type="dxa"/>
        <w:tblLook w:val="04A0" w:firstRow="1" w:lastRow="0" w:firstColumn="1" w:lastColumn="0" w:noHBand="0" w:noVBand="1"/>
      </w:tblPr>
      <w:tblGrid>
        <w:gridCol w:w="9810"/>
        <w:gridCol w:w="850"/>
      </w:tblGrid>
      <w:tr w:rsidR="00AD2C55" w:rsidRPr="00455681" w14:paraId="21A0DAC4" w14:textId="77777777" w:rsidTr="00341B2F">
        <w:tc>
          <w:tcPr>
            <w:tcW w:w="9810" w:type="dxa"/>
          </w:tcPr>
          <w:p w14:paraId="7EA47080" w14:textId="77777777" w:rsidR="00AD2C55" w:rsidRPr="00455681" w:rsidRDefault="00AD2C55" w:rsidP="001B0AE3">
            <w:pPr>
              <w:spacing w:after="0" w:line="240" w:lineRule="auto"/>
              <w:ind w:right="-426"/>
              <w:jc w:val="center"/>
              <w:rPr>
                <w:rFonts w:ascii="Arial" w:hAnsi="Arial" w:cs="Arial"/>
                <w:b/>
                <w:bCs/>
                <w:sz w:val="24"/>
                <w:szCs w:val="24"/>
              </w:rPr>
            </w:pPr>
            <w:bookmarkStart w:id="3" w:name="_Hlk71203766"/>
            <w:r w:rsidRPr="00455681">
              <w:rPr>
                <w:rFonts w:ascii="Arial" w:hAnsi="Arial" w:cs="Arial"/>
                <w:b/>
                <w:bCs/>
                <w:sz w:val="24"/>
                <w:szCs w:val="24"/>
              </w:rPr>
              <w:t>Description</w:t>
            </w:r>
          </w:p>
        </w:tc>
        <w:tc>
          <w:tcPr>
            <w:tcW w:w="850" w:type="dxa"/>
          </w:tcPr>
          <w:p w14:paraId="057CD916" w14:textId="77777777" w:rsidR="00AD2C55" w:rsidRPr="00455681" w:rsidRDefault="00AD2C55" w:rsidP="001B0AE3">
            <w:pPr>
              <w:spacing w:after="0" w:line="240" w:lineRule="auto"/>
              <w:ind w:left="-108" w:right="-108"/>
              <w:jc w:val="center"/>
              <w:rPr>
                <w:rFonts w:ascii="Arial" w:hAnsi="Arial" w:cs="Arial"/>
                <w:b/>
                <w:bCs/>
                <w:sz w:val="24"/>
                <w:szCs w:val="24"/>
              </w:rPr>
            </w:pPr>
            <w:r w:rsidRPr="00455681">
              <w:rPr>
                <w:rFonts w:ascii="Arial" w:hAnsi="Arial" w:cs="Arial"/>
                <w:b/>
                <w:bCs/>
                <w:sz w:val="24"/>
                <w:szCs w:val="24"/>
              </w:rPr>
              <w:t>Marks</w:t>
            </w:r>
          </w:p>
        </w:tc>
      </w:tr>
      <w:tr w:rsidR="00AD2C55" w:rsidRPr="00455681" w14:paraId="784172F9" w14:textId="77777777" w:rsidTr="00341B2F">
        <w:tc>
          <w:tcPr>
            <w:tcW w:w="9810" w:type="dxa"/>
          </w:tcPr>
          <w:p w14:paraId="32F54667" w14:textId="4DA03098" w:rsidR="00AD2C55" w:rsidRPr="00455681" w:rsidRDefault="00AD2C55" w:rsidP="001B0AE3">
            <w:pPr>
              <w:spacing w:after="0" w:line="240" w:lineRule="auto"/>
              <w:ind w:right="176"/>
              <w:jc w:val="both"/>
              <w:rPr>
                <w:rFonts w:ascii="Arial" w:hAnsi="Arial" w:cs="Arial"/>
                <w:sz w:val="24"/>
                <w:szCs w:val="24"/>
              </w:rPr>
            </w:pPr>
            <w:r w:rsidRPr="00455681">
              <w:rPr>
                <w:rFonts w:ascii="Arial" w:hAnsi="Arial" w:cs="Arial"/>
                <w:sz w:val="24"/>
                <w:szCs w:val="24"/>
              </w:rPr>
              <w:t xml:space="preserve">Clearly identifies an ecological hazard and describes the concept of risk as related to this hazard.  </w:t>
            </w:r>
            <w:r w:rsidRPr="00455681">
              <w:rPr>
                <w:rFonts w:ascii="Arial" w:hAnsi="Arial" w:cs="Arial"/>
                <w:bCs/>
                <w:sz w:val="24"/>
                <w:szCs w:val="24"/>
              </w:rPr>
              <w:t xml:space="preserve">A detailed and comprehensive description is given and accurate information is provided on risks associated with the given ecological hazard.  </w:t>
            </w:r>
            <w:r w:rsidRPr="00455681">
              <w:rPr>
                <w:rFonts w:ascii="Arial" w:hAnsi="Arial" w:cs="Arial"/>
                <w:sz w:val="24"/>
                <w:szCs w:val="24"/>
              </w:rPr>
              <w:t xml:space="preserve">A wide range of appropriate supporting evidence and examples are used to develop and strengthen the </w:t>
            </w:r>
            <w:r w:rsidR="00783897">
              <w:rPr>
                <w:rFonts w:ascii="Arial" w:hAnsi="Arial" w:cs="Arial"/>
                <w:sz w:val="24"/>
                <w:szCs w:val="24"/>
              </w:rPr>
              <w:t>descrip</w:t>
            </w:r>
            <w:r>
              <w:rPr>
                <w:rFonts w:ascii="Arial" w:hAnsi="Arial" w:cs="Arial"/>
                <w:sz w:val="24"/>
                <w:szCs w:val="24"/>
              </w:rPr>
              <w:t>tion</w:t>
            </w:r>
            <w:r w:rsidRPr="00455681">
              <w:rPr>
                <w:rFonts w:ascii="Arial" w:hAnsi="Arial" w:cs="Arial"/>
                <w:sz w:val="24"/>
                <w:szCs w:val="24"/>
              </w:rPr>
              <w:t>. The accurate use of relevant geographical terminology and concepts helps to develop a cohesive, concise and articulate answer, with well-developed sentences and paragraphs in an extended answer format.</w:t>
            </w:r>
          </w:p>
        </w:tc>
        <w:tc>
          <w:tcPr>
            <w:tcW w:w="850" w:type="dxa"/>
            <w:vAlign w:val="center"/>
          </w:tcPr>
          <w:p w14:paraId="069AB5EA" w14:textId="77777777" w:rsidR="00AD2C55" w:rsidRPr="00455681" w:rsidRDefault="00AD2C55" w:rsidP="001B0AE3">
            <w:pPr>
              <w:spacing w:after="0" w:line="240" w:lineRule="auto"/>
              <w:ind w:right="-44"/>
              <w:jc w:val="center"/>
              <w:rPr>
                <w:rFonts w:ascii="Arial" w:hAnsi="Arial" w:cs="Arial"/>
                <w:bCs/>
                <w:sz w:val="24"/>
                <w:szCs w:val="24"/>
              </w:rPr>
            </w:pPr>
            <w:r w:rsidRPr="00455681">
              <w:rPr>
                <w:rFonts w:ascii="Arial" w:hAnsi="Arial" w:cs="Arial"/>
                <w:bCs/>
                <w:sz w:val="24"/>
                <w:szCs w:val="24"/>
              </w:rPr>
              <w:t>7-8</w:t>
            </w:r>
          </w:p>
        </w:tc>
      </w:tr>
      <w:tr w:rsidR="00AD2C55" w:rsidRPr="00455681" w14:paraId="065334D1" w14:textId="77777777" w:rsidTr="00341B2F">
        <w:tc>
          <w:tcPr>
            <w:tcW w:w="9810" w:type="dxa"/>
          </w:tcPr>
          <w:p w14:paraId="01E4B7AB" w14:textId="2FD52BDB" w:rsidR="00AD2C55" w:rsidRPr="00455681" w:rsidRDefault="00AD2C55" w:rsidP="001B0AE3">
            <w:pPr>
              <w:spacing w:after="0" w:line="240" w:lineRule="auto"/>
              <w:ind w:right="176"/>
              <w:jc w:val="both"/>
              <w:rPr>
                <w:rFonts w:ascii="Arial" w:hAnsi="Arial" w:cs="Arial"/>
                <w:bCs/>
                <w:sz w:val="24"/>
                <w:szCs w:val="24"/>
              </w:rPr>
            </w:pPr>
            <w:r w:rsidRPr="00455681">
              <w:rPr>
                <w:rFonts w:ascii="Arial" w:hAnsi="Arial" w:cs="Arial"/>
                <w:sz w:val="24"/>
                <w:szCs w:val="24"/>
              </w:rPr>
              <w:t xml:space="preserve">Identifies an ecological hazard and describes the concept of risk as related to this hazard.  </w:t>
            </w:r>
            <w:r w:rsidRPr="00455681">
              <w:rPr>
                <w:rFonts w:ascii="Arial" w:hAnsi="Arial" w:cs="Arial"/>
                <w:bCs/>
                <w:sz w:val="24"/>
                <w:szCs w:val="24"/>
              </w:rPr>
              <w:t xml:space="preserve">An appropriate </w:t>
            </w:r>
            <w:r w:rsidR="00783897">
              <w:rPr>
                <w:rFonts w:ascii="Arial" w:hAnsi="Arial" w:cs="Arial"/>
                <w:bCs/>
                <w:sz w:val="24"/>
                <w:szCs w:val="24"/>
              </w:rPr>
              <w:t>descrip</w:t>
            </w:r>
            <w:r>
              <w:rPr>
                <w:rFonts w:ascii="Arial" w:hAnsi="Arial" w:cs="Arial"/>
                <w:sz w:val="24"/>
                <w:szCs w:val="24"/>
              </w:rPr>
              <w:t>tion</w:t>
            </w:r>
            <w:r w:rsidRPr="00455681">
              <w:rPr>
                <w:rFonts w:ascii="Arial" w:hAnsi="Arial" w:cs="Arial"/>
                <w:bCs/>
                <w:sz w:val="24"/>
                <w:szCs w:val="24"/>
              </w:rPr>
              <w:t xml:space="preserve"> is given and more general, but accurate information is provided on the types of risks associated with the given ecological hazard. </w:t>
            </w:r>
            <w:r w:rsidRPr="00455681">
              <w:rPr>
                <w:rFonts w:ascii="Arial" w:hAnsi="Arial" w:cs="Arial"/>
                <w:sz w:val="24"/>
                <w:szCs w:val="24"/>
              </w:rPr>
              <w:t xml:space="preserve">A range of appropriate supporting evidence and examples are used to develop and strengthen the </w:t>
            </w:r>
            <w:r>
              <w:rPr>
                <w:rFonts w:ascii="Arial" w:hAnsi="Arial" w:cs="Arial"/>
                <w:sz w:val="24"/>
                <w:szCs w:val="24"/>
              </w:rPr>
              <w:t>explanation</w:t>
            </w:r>
            <w:r w:rsidRPr="00455681">
              <w:rPr>
                <w:rFonts w:ascii="Arial" w:hAnsi="Arial" w:cs="Arial"/>
                <w:sz w:val="24"/>
                <w:szCs w:val="24"/>
              </w:rPr>
              <w:t>. Relevant geographical terminology and concepts helps to develop a cohesive and detailed answer, with well-developed sentences and paragraphs in an extended answer format.</w:t>
            </w:r>
          </w:p>
        </w:tc>
        <w:tc>
          <w:tcPr>
            <w:tcW w:w="850" w:type="dxa"/>
            <w:vAlign w:val="center"/>
          </w:tcPr>
          <w:p w14:paraId="3E66BC51" w14:textId="77777777" w:rsidR="00AD2C55" w:rsidRPr="00455681" w:rsidRDefault="00AD2C55" w:rsidP="001B0AE3">
            <w:pPr>
              <w:spacing w:after="0" w:line="240" w:lineRule="auto"/>
              <w:ind w:right="-44"/>
              <w:jc w:val="center"/>
              <w:rPr>
                <w:rFonts w:ascii="Arial" w:hAnsi="Arial" w:cs="Arial"/>
                <w:bCs/>
                <w:sz w:val="24"/>
                <w:szCs w:val="24"/>
              </w:rPr>
            </w:pPr>
            <w:r w:rsidRPr="00455681">
              <w:rPr>
                <w:rFonts w:ascii="Arial" w:hAnsi="Arial" w:cs="Arial"/>
                <w:bCs/>
                <w:sz w:val="24"/>
                <w:szCs w:val="24"/>
              </w:rPr>
              <w:t>5-6</w:t>
            </w:r>
          </w:p>
        </w:tc>
      </w:tr>
      <w:tr w:rsidR="00AD2C55" w:rsidRPr="00455681" w14:paraId="54263F01" w14:textId="77777777" w:rsidTr="00341B2F">
        <w:tc>
          <w:tcPr>
            <w:tcW w:w="9810" w:type="dxa"/>
          </w:tcPr>
          <w:p w14:paraId="411DE1AF" w14:textId="3006EE93" w:rsidR="00AD2C55" w:rsidRPr="00455681" w:rsidRDefault="00AD2C55" w:rsidP="001B0AE3">
            <w:pPr>
              <w:spacing w:after="0" w:line="240" w:lineRule="auto"/>
              <w:ind w:right="176"/>
              <w:jc w:val="both"/>
              <w:rPr>
                <w:rFonts w:ascii="Arial" w:hAnsi="Arial" w:cs="Arial"/>
                <w:sz w:val="24"/>
                <w:szCs w:val="24"/>
              </w:rPr>
            </w:pPr>
            <w:r w:rsidRPr="00455681">
              <w:rPr>
                <w:rFonts w:ascii="Arial" w:hAnsi="Arial" w:cs="Arial"/>
                <w:bCs/>
                <w:sz w:val="24"/>
                <w:szCs w:val="24"/>
              </w:rPr>
              <w:t>Identifies an ecological hazard.  Describe</w:t>
            </w:r>
            <w:r w:rsidR="00783897">
              <w:rPr>
                <w:rFonts w:ascii="Arial" w:hAnsi="Arial" w:cs="Arial"/>
                <w:bCs/>
                <w:sz w:val="24"/>
                <w:szCs w:val="24"/>
              </w:rPr>
              <w:t>s</w:t>
            </w:r>
            <w:r w:rsidRPr="00455681">
              <w:rPr>
                <w:rFonts w:ascii="Arial" w:hAnsi="Arial" w:cs="Arial"/>
                <w:bCs/>
                <w:sz w:val="24"/>
                <w:szCs w:val="24"/>
              </w:rPr>
              <w:t xml:space="preserve"> the concept of risk in part.  A limited </w:t>
            </w:r>
            <w:r w:rsidR="00783897">
              <w:rPr>
                <w:rFonts w:ascii="Arial" w:hAnsi="Arial" w:cs="Arial"/>
                <w:bCs/>
                <w:sz w:val="24"/>
                <w:szCs w:val="24"/>
              </w:rPr>
              <w:t>description</w:t>
            </w:r>
            <w:r w:rsidRPr="00455681">
              <w:rPr>
                <w:rFonts w:ascii="Arial" w:hAnsi="Arial" w:cs="Arial"/>
                <w:bCs/>
                <w:sz w:val="24"/>
                <w:szCs w:val="24"/>
              </w:rPr>
              <w:t xml:space="preserve"> is given and some generalised information is provided on the types of risks associated with the given ecological hazard.  Limited evidence is used to support statements and generalisations. There is limited use of geographical terminology and concepts in a largely unstructured response.</w:t>
            </w:r>
          </w:p>
        </w:tc>
        <w:tc>
          <w:tcPr>
            <w:tcW w:w="850" w:type="dxa"/>
            <w:vAlign w:val="center"/>
          </w:tcPr>
          <w:p w14:paraId="3267D369" w14:textId="77777777" w:rsidR="00AD2C55" w:rsidRPr="00455681" w:rsidRDefault="00AD2C55" w:rsidP="001B0AE3">
            <w:pPr>
              <w:spacing w:after="0" w:line="240" w:lineRule="auto"/>
              <w:ind w:right="-44"/>
              <w:jc w:val="center"/>
              <w:rPr>
                <w:rFonts w:ascii="Arial" w:hAnsi="Arial" w:cs="Arial"/>
                <w:bCs/>
                <w:sz w:val="24"/>
                <w:szCs w:val="24"/>
              </w:rPr>
            </w:pPr>
            <w:r w:rsidRPr="00455681">
              <w:rPr>
                <w:rFonts w:ascii="Arial" w:hAnsi="Arial" w:cs="Arial"/>
                <w:bCs/>
                <w:sz w:val="24"/>
                <w:szCs w:val="24"/>
              </w:rPr>
              <w:t>3-4</w:t>
            </w:r>
          </w:p>
        </w:tc>
      </w:tr>
      <w:tr w:rsidR="00AD2C55" w:rsidRPr="00455681" w14:paraId="4751C1FF" w14:textId="77777777" w:rsidTr="00341B2F">
        <w:tc>
          <w:tcPr>
            <w:tcW w:w="9810" w:type="dxa"/>
          </w:tcPr>
          <w:p w14:paraId="5A4BFDBA" w14:textId="0C55589D" w:rsidR="00AD2C55" w:rsidRPr="00455681" w:rsidRDefault="00AD2C55" w:rsidP="001B0AE3">
            <w:pPr>
              <w:spacing w:after="0" w:line="240" w:lineRule="auto"/>
              <w:ind w:right="176"/>
              <w:jc w:val="both"/>
              <w:rPr>
                <w:rFonts w:ascii="Arial" w:hAnsi="Arial" w:cs="Arial"/>
                <w:sz w:val="24"/>
                <w:szCs w:val="24"/>
              </w:rPr>
            </w:pPr>
            <w:r w:rsidRPr="00455681">
              <w:rPr>
                <w:rFonts w:ascii="Arial" w:hAnsi="Arial" w:cs="Arial"/>
                <w:bCs/>
                <w:sz w:val="24"/>
                <w:szCs w:val="24"/>
              </w:rPr>
              <w:t xml:space="preserve">May </w:t>
            </w:r>
            <w:r w:rsidR="00483C56">
              <w:rPr>
                <w:rFonts w:ascii="Arial" w:hAnsi="Arial" w:cs="Arial"/>
                <w:bCs/>
                <w:sz w:val="24"/>
                <w:szCs w:val="24"/>
              </w:rPr>
              <w:t>describe</w:t>
            </w:r>
            <w:r w:rsidR="00A33EE1">
              <w:rPr>
                <w:rFonts w:ascii="Arial" w:hAnsi="Arial" w:cs="Arial"/>
                <w:bCs/>
                <w:sz w:val="24"/>
                <w:szCs w:val="24"/>
              </w:rPr>
              <w:t xml:space="preserve"> </w:t>
            </w:r>
            <w:r w:rsidR="00483C56">
              <w:rPr>
                <w:rFonts w:ascii="Arial" w:hAnsi="Arial" w:cs="Arial"/>
                <w:bCs/>
                <w:sz w:val="24"/>
                <w:szCs w:val="24"/>
              </w:rPr>
              <w:t xml:space="preserve">an </w:t>
            </w:r>
            <w:r w:rsidRPr="00455681">
              <w:rPr>
                <w:rFonts w:ascii="Arial" w:hAnsi="Arial" w:cs="Arial"/>
                <w:bCs/>
                <w:sz w:val="24"/>
                <w:szCs w:val="24"/>
              </w:rPr>
              <w:t xml:space="preserve">ecological hazard in </w:t>
            </w:r>
            <w:r w:rsidR="00A33EE1">
              <w:rPr>
                <w:rFonts w:ascii="Arial" w:hAnsi="Arial" w:cs="Arial"/>
                <w:bCs/>
                <w:sz w:val="24"/>
                <w:szCs w:val="24"/>
              </w:rPr>
              <w:t xml:space="preserve">very </w:t>
            </w:r>
            <w:r w:rsidRPr="00455681">
              <w:rPr>
                <w:rFonts w:ascii="Arial" w:hAnsi="Arial" w:cs="Arial"/>
                <w:bCs/>
                <w:sz w:val="24"/>
                <w:szCs w:val="24"/>
              </w:rPr>
              <w:t>general</w:t>
            </w:r>
            <w:r w:rsidR="00A33EE1">
              <w:rPr>
                <w:rFonts w:ascii="Arial" w:hAnsi="Arial" w:cs="Arial"/>
                <w:bCs/>
                <w:sz w:val="24"/>
                <w:szCs w:val="24"/>
              </w:rPr>
              <w:t>ised</w:t>
            </w:r>
            <w:r w:rsidRPr="00455681">
              <w:rPr>
                <w:rFonts w:ascii="Arial" w:hAnsi="Arial" w:cs="Arial"/>
                <w:bCs/>
                <w:sz w:val="24"/>
                <w:szCs w:val="24"/>
              </w:rPr>
              <w:t xml:space="preserve"> terms. </w:t>
            </w:r>
            <w:r w:rsidR="00783897">
              <w:rPr>
                <w:rFonts w:ascii="Arial" w:hAnsi="Arial" w:cs="Arial"/>
                <w:bCs/>
                <w:sz w:val="24"/>
                <w:szCs w:val="24"/>
              </w:rPr>
              <w:t xml:space="preserve"> </w:t>
            </w:r>
            <w:r w:rsidRPr="00455681">
              <w:rPr>
                <w:rFonts w:ascii="Arial" w:hAnsi="Arial" w:cs="Arial"/>
                <w:bCs/>
                <w:sz w:val="24"/>
                <w:szCs w:val="24"/>
              </w:rPr>
              <w:t xml:space="preserve">A very basic </w:t>
            </w:r>
            <w:r w:rsidR="00783897">
              <w:rPr>
                <w:rFonts w:ascii="Arial" w:hAnsi="Arial" w:cs="Arial"/>
                <w:bCs/>
                <w:sz w:val="24"/>
                <w:szCs w:val="24"/>
              </w:rPr>
              <w:t>descrip</w:t>
            </w:r>
            <w:r>
              <w:rPr>
                <w:rFonts w:ascii="Arial" w:hAnsi="Arial" w:cs="Arial"/>
                <w:sz w:val="24"/>
                <w:szCs w:val="24"/>
              </w:rPr>
              <w:t>tion</w:t>
            </w:r>
            <w:r w:rsidRPr="00455681">
              <w:rPr>
                <w:rFonts w:ascii="Arial" w:hAnsi="Arial" w:cs="Arial"/>
                <w:bCs/>
                <w:sz w:val="24"/>
                <w:szCs w:val="24"/>
              </w:rPr>
              <w:t xml:space="preserve"> is given and little information is provided on the types of risks associated with a given ecological hazard.</w:t>
            </w:r>
            <w:r w:rsidR="00783897">
              <w:rPr>
                <w:rFonts w:ascii="Arial" w:hAnsi="Arial" w:cs="Arial"/>
                <w:bCs/>
                <w:sz w:val="24"/>
                <w:szCs w:val="24"/>
              </w:rPr>
              <w:t xml:space="preserve">  </w:t>
            </w:r>
            <w:r w:rsidRPr="00455681">
              <w:rPr>
                <w:rFonts w:ascii="Arial" w:hAnsi="Arial" w:cs="Arial"/>
                <w:bCs/>
                <w:sz w:val="24"/>
                <w:szCs w:val="24"/>
              </w:rPr>
              <w:t>There is limited or no use of geographical terminology and concepts, and poor literacy skills may contribute to a response that is difficult to understand.</w:t>
            </w:r>
          </w:p>
        </w:tc>
        <w:tc>
          <w:tcPr>
            <w:tcW w:w="850" w:type="dxa"/>
            <w:vAlign w:val="center"/>
          </w:tcPr>
          <w:p w14:paraId="3051A5C8" w14:textId="77777777" w:rsidR="00AD2C55" w:rsidRPr="00455681" w:rsidRDefault="00AD2C55" w:rsidP="001B0AE3">
            <w:pPr>
              <w:spacing w:after="0" w:line="240" w:lineRule="auto"/>
              <w:ind w:right="-44"/>
              <w:jc w:val="center"/>
              <w:rPr>
                <w:rFonts w:ascii="Arial" w:hAnsi="Arial" w:cs="Arial"/>
                <w:bCs/>
                <w:sz w:val="24"/>
                <w:szCs w:val="24"/>
              </w:rPr>
            </w:pPr>
            <w:r w:rsidRPr="00455681">
              <w:rPr>
                <w:rFonts w:ascii="Arial" w:hAnsi="Arial" w:cs="Arial"/>
                <w:bCs/>
                <w:sz w:val="24"/>
                <w:szCs w:val="24"/>
              </w:rPr>
              <w:t>1-2</w:t>
            </w:r>
          </w:p>
        </w:tc>
      </w:tr>
      <w:tr w:rsidR="00AD2C55" w:rsidRPr="00455681" w14:paraId="6F380106" w14:textId="77777777" w:rsidTr="00341B2F">
        <w:tc>
          <w:tcPr>
            <w:tcW w:w="9810" w:type="dxa"/>
          </w:tcPr>
          <w:p w14:paraId="268C3366" w14:textId="77777777" w:rsidR="00AD2C55" w:rsidRPr="00455681" w:rsidRDefault="00AD2C55" w:rsidP="001B0AE3">
            <w:pPr>
              <w:spacing w:after="0" w:line="240" w:lineRule="auto"/>
              <w:ind w:right="176"/>
              <w:jc w:val="both"/>
              <w:rPr>
                <w:rFonts w:ascii="Arial" w:hAnsi="Arial" w:cs="Arial"/>
                <w:bCs/>
                <w:sz w:val="24"/>
                <w:szCs w:val="24"/>
              </w:rPr>
            </w:pPr>
            <w:r w:rsidRPr="00455681">
              <w:rPr>
                <w:rFonts w:ascii="Arial" w:hAnsi="Arial" w:cs="Arial"/>
                <w:bCs/>
                <w:sz w:val="24"/>
                <w:szCs w:val="24"/>
              </w:rPr>
              <w:t>No relevant attempt.</w:t>
            </w:r>
          </w:p>
        </w:tc>
        <w:tc>
          <w:tcPr>
            <w:tcW w:w="850" w:type="dxa"/>
            <w:vAlign w:val="center"/>
          </w:tcPr>
          <w:p w14:paraId="6B9C88C6" w14:textId="77777777" w:rsidR="00AD2C55" w:rsidRPr="00455681" w:rsidRDefault="00AD2C55" w:rsidP="001B0AE3">
            <w:pPr>
              <w:spacing w:after="0" w:line="240" w:lineRule="auto"/>
              <w:ind w:right="-44"/>
              <w:jc w:val="center"/>
              <w:rPr>
                <w:rFonts w:ascii="Arial" w:hAnsi="Arial" w:cs="Arial"/>
                <w:bCs/>
                <w:sz w:val="24"/>
                <w:szCs w:val="24"/>
              </w:rPr>
            </w:pPr>
            <w:r w:rsidRPr="00455681">
              <w:rPr>
                <w:rFonts w:ascii="Arial" w:hAnsi="Arial" w:cs="Arial"/>
                <w:bCs/>
                <w:sz w:val="24"/>
                <w:szCs w:val="24"/>
              </w:rPr>
              <w:t>0</w:t>
            </w:r>
          </w:p>
        </w:tc>
      </w:tr>
      <w:tr w:rsidR="00AD2C55" w:rsidRPr="00455681" w14:paraId="39052C6E" w14:textId="77777777" w:rsidTr="00341B2F">
        <w:tc>
          <w:tcPr>
            <w:tcW w:w="9810" w:type="dxa"/>
          </w:tcPr>
          <w:p w14:paraId="528C2F00" w14:textId="77777777" w:rsidR="00AD2C55" w:rsidRPr="00455681" w:rsidRDefault="00AD2C55" w:rsidP="001B0AE3">
            <w:pPr>
              <w:spacing w:after="0" w:line="240" w:lineRule="auto"/>
              <w:ind w:right="-108"/>
              <w:jc w:val="right"/>
              <w:rPr>
                <w:rFonts w:ascii="Arial" w:hAnsi="Arial" w:cs="Arial"/>
                <w:bCs/>
                <w:sz w:val="24"/>
                <w:szCs w:val="24"/>
              </w:rPr>
            </w:pPr>
            <w:r w:rsidRPr="00455681">
              <w:rPr>
                <w:rFonts w:ascii="Arial" w:hAnsi="Arial" w:cs="Arial"/>
                <w:b/>
                <w:bCs/>
                <w:sz w:val="24"/>
                <w:szCs w:val="24"/>
              </w:rPr>
              <w:t>TOTAL</w:t>
            </w:r>
          </w:p>
        </w:tc>
        <w:tc>
          <w:tcPr>
            <w:tcW w:w="850" w:type="dxa"/>
            <w:vAlign w:val="center"/>
          </w:tcPr>
          <w:p w14:paraId="66F3FB86" w14:textId="77777777" w:rsidR="00AD2C55" w:rsidRPr="00455681" w:rsidRDefault="00AD2C55" w:rsidP="001B0AE3">
            <w:pPr>
              <w:spacing w:after="0" w:line="240" w:lineRule="auto"/>
              <w:ind w:right="-44"/>
              <w:jc w:val="center"/>
              <w:rPr>
                <w:rFonts w:ascii="Arial" w:hAnsi="Arial" w:cs="Arial"/>
                <w:b/>
                <w:bCs/>
                <w:sz w:val="24"/>
                <w:szCs w:val="24"/>
              </w:rPr>
            </w:pPr>
            <w:r w:rsidRPr="00455681">
              <w:rPr>
                <w:rFonts w:ascii="Arial" w:hAnsi="Arial" w:cs="Arial"/>
                <w:b/>
                <w:bCs/>
                <w:sz w:val="24"/>
                <w:szCs w:val="24"/>
              </w:rPr>
              <w:t>8</w:t>
            </w:r>
          </w:p>
        </w:tc>
      </w:tr>
      <w:bookmarkEnd w:id="3"/>
    </w:tbl>
    <w:p w14:paraId="050DFE88" w14:textId="77777777" w:rsidR="00115A50" w:rsidRPr="00115A50" w:rsidRDefault="00115A50" w:rsidP="00341B2F">
      <w:pPr>
        <w:spacing w:after="0" w:line="240" w:lineRule="auto"/>
        <w:ind w:left="284" w:right="-426" w:hanging="710"/>
        <w:rPr>
          <w:rFonts w:ascii="Arial" w:hAnsi="Arial" w:cs="Arial"/>
          <w:sz w:val="12"/>
          <w:szCs w:val="12"/>
        </w:rPr>
      </w:pPr>
    </w:p>
    <w:p w14:paraId="399B3B8B" w14:textId="77777777" w:rsidR="00AD2C55" w:rsidRPr="00E95A10" w:rsidRDefault="00AD2C55" w:rsidP="00AD2C55">
      <w:pPr>
        <w:spacing w:after="0" w:line="240" w:lineRule="auto"/>
        <w:ind w:left="-709" w:right="-426"/>
        <w:rPr>
          <w:rFonts w:ascii="Arial" w:hAnsi="Arial" w:cs="Arial"/>
          <w:sz w:val="24"/>
        </w:rPr>
      </w:pPr>
    </w:p>
    <w:p w14:paraId="35148C80" w14:textId="77777777" w:rsidR="00AD2C55" w:rsidRDefault="00AD2C55" w:rsidP="00AD2C55">
      <w:pPr>
        <w:spacing w:after="0" w:line="240" w:lineRule="auto"/>
        <w:ind w:left="-426"/>
        <w:rPr>
          <w:rFonts w:ascii="Arial" w:hAnsi="Arial" w:cs="Arial"/>
          <w:sz w:val="24"/>
        </w:rPr>
      </w:pPr>
    </w:p>
    <w:p w14:paraId="13480F8D" w14:textId="10EF4724" w:rsidR="00AD2C55" w:rsidRDefault="00AD2C55" w:rsidP="00AD2C55">
      <w:pPr>
        <w:spacing w:after="0" w:line="240" w:lineRule="auto"/>
        <w:ind w:left="-426"/>
        <w:rPr>
          <w:rFonts w:ascii="Arial" w:hAnsi="Arial" w:cs="Arial"/>
          <w:sz w:val="24"/>
        </w:rPr>
      </w:pPr>
      <w:r>
        <w:rPr>
          <w:rFonts w:ascii="Arial" w:hAnsi="Arial" w:cs="Arial"/>
          <w:sz w:val="24"/>
        </w:rPr>
        <w:br w:type="page"/>
      </w:r>
    </w:p>
    <w:p w14:paraId="4E8955B6" w14:textId="77777777" w:rsidR="00AD2C55" w:rsidRDefault="00AD2C55" w:rsidP="00AD2C55">
      <w:pPr>
        <w:spacing w:after="0" w:line="240" w:lineRule="auto"/>
        <w:ind w:left="-426"/>
        <w:rPr>
          <w:rFonts w:ascii="Arial" w:hAnsi="Arial" w:cs="Arial"/>
          <w:sz w:val="24"/>
        </w:rPr>
      </w:pPr>
      <w:r w:rsidRPr="00E95A10">
        <w:rPr>
          <w:rFonts w:ascii="Arial" w:hAnsi="Arial" w:cs="Arial"/>
          <w:noProof/>
          <w:sz w:val="24"/>
          <w:szCs w:val="24"/>
          <w:lang w:val="en-US"/>
        </w:rPr>
        <mc:AlternateContent>
          <mc:Choice Requires="wps">
            <w:drawing>
              <wp:anchor distT="0" distB="0" distL="114300" distR="114300" simplePos="0" relativeHeight="251734528" behindDoc="0" locked="0" layoutInCell="1" allowOverlap="1" wp14:anchorId="250C9A35" wp14:editId="63281869">
                <wp:simplePos x="0" y="0"/>
                <wp:positionH relativeFrom="page">
                  <wp:posOffset>409575</wp:posOffset>
                </wp:positionH>
                <wp:positionV relativeFrom="paragraph">
                  <wp:posOffset>1270</wp:posOffset>
                </wp:positionV>
                <wp:extent cx="6835140" cy="1771650"/>
                <wp:effectExtent l="0" t="0" r="2286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771650"/>
                        </a:xfrm>
                        <a:prstGeom prst="rect">
                          <a:avLst/>
                        </a:prstGeom>
                        <a:solidFill>
                          <a:srgbClr val="FFFFFF"/>
                        </a:solidFill>
                        <a:ln w="9525">
                          <a:solidFill>
                            <a:schemeClr val="tx1"/>
                          </a:solidFill>
                          <a:miter lim="800000"/>
                          <a:headEnd/>
                          <a:tailEnd/>
                        </a:ln>
                      </wps:spPr>
                      <wps:txbx>
                        <w:txbxContent>
                          <w:p w14:paraId="602CD30A" w14:textId="77777777" w:rsidR="00783897" w:rsidRPr="005255F9" w:rsidRDefault="00783897" w:rsidP="00AD2C55">
                            <w:pPr>
                              <w:tabs>
                                <w:tab w:val="left" w:pos="9214"/>
                              </w:tabs>
                              <w:spacing w:after="0" w:line="240" w:lineRule="auto"/>
                              <w:ind w:right="-1"/>
                              <w:rPr>
                                <w:rFonts w:ascii="Arial" w:hAnsi="Arial" w:cs="Arial"/>
                                <w:b/>
                                <w:sz w:val="24"/>
                                <w:szCs w:val="24"/>
                              </w:rPr>
                            </w:pPr>
                            <w:r w:rsidRPr="005255F9">
                              <w:rPr>
                                <w:rFonts w:ascii="Arial" w:hAnsi="Arial" w:cs="Arial"/>
                                <w:b/>
                                <w:sz w:val="24"/>
                                <w:szCs w:val="24"/>
                              </w:rPr>
                              <w:t xml:space="preserve">Question </w:t>
                            </w:r>
                            <w:r>
                              <w:rPr>
                                <w:rFonts w:ascii="Arial" w:hAnsi="Arial" w:cs="Arial"/>
                                <w:b/>
                                <w:sz w:val="24"/>
                                <w:szCs w:val="24"/>
                              </w:rPr>
                              <w:t>35</w:t>
                            </w:r>
                            <w:r>
                              <w:rPr>
                                <w:rFonts w:ascii="Arial" w:hAnsi="Arial" w:cs="Arial"/>
                                <w:b/>
                                <w:sz w:val="24"/>
                                <w:szCs w:val="24"/>
                              </w:rPr>
                              <w:tab/>
                            </w:r>
                            <w:r w:rsidRPr="005255F9">
                              <w:rPr>
                                <w:rFonts w:ascii="Arial" w:hAnsi="Arial" w:cs="Arial"/>
                                <w:b/>
                                <w:sz w:val="24"/>
                                <w:szCs w:val="24"/>
                              </w:rPr>
                              <w:t>(20 marks)</w:t>
                            </w:r>
                          </w:p>
                          <w:p w14:paraId="32A90A83" w14:textId="77777777" w:rsidR="00783897" w:rsidRDefault="00783897" w:rsidP="00AD2C55">
                            <w:pPr>
                              <w:spacing w:after="0" w:line="240" w:lineRule="auto"/>
                              <w:ind w:left="720" w:right="-182" w:hanging="720"/>
                              <w:rPr>
                                <w:rFonts w:ascii="Arial" w:hAnsi="Arial" w:cs="Arial"/>
                                <w:sz w:val="24"/>
                                <w:szCs w:val="24"/>
                              </w:rPr>
                            </w:pPr>
                          </w:p>
                          <w:p w14:paraId="1A05224D" w14:textId="2C4572C0" w:rsidR="00783897" w:rsidRDefault="00783897" w:rsidP="00AD2C55">
                            <w:pPr>
                              <w:spacing w:after="0" w:line="240" w:lineRule="auto"/>
                              <w:ind w:left="567" w:hanging="567"/>
                              <w:rPr>
                                <w:rFonts w:ascii="Arial" w:hAnsi="Arial" w:cs="Arial"/>
                                <w:sz w:val="24"/>
                                <w:szCs w:val="24"/>
                              </w:rPr>
                            </w:pPr>
                            <w:r w:rsidRPr="00BF7FC9">
                              <w:rPr>
                                <w:rFonts w:ascii="Arial" w:hAnsi="Arial" w:cs="Arial"/>
                                <w:sz w:val="24"/>
                                <w:szCs w:val="24"/>
                              </w:rPr>
                              <w:t>(</w:t>
                            </w:r>
                            <w:r>
                              <w:rPr>
                                <w:rFonts w:ascii="Arial" w:hAnsi="Arial" w:cs="Arial"/>
                                <w:sz w:val="24"/>
                                <w:szCs w:val="24"/>
                              </w:rPr>
                              <w:t>b</w:t>
                            </w:r>
                            <w:r w:rsidRPr="00BF7FC9">
                              <w:rPr>
                                <w:rFonts w:ascii="Arial" w:hAnsi="Arial" w:cs="Arial"/>
                                <w:sz w:val="24"/>
                                <w:szCs w:val="24"/>
                              </w:rPr>
                              <w:t>)</w:t>
                            </w:r>
                            <w:r w:rsidRPr="00BF7FC9">
                              <w:rPr>
                                <w:rFonts w:ascii="Arial" w:hAnsi="Arial" w:cs="Arial"/>
                                <w:sz w:val="24"/>
                                <w:szCs w:val="24"/>
                              </w:rPr>
                              <w:tab/>
                            </w:r>
                            <w:r>
                              <w:rPr>
                                <w:rFonts w:ascii="Arial" w:hAnsi="Arial" w:cs="Arial"/>
                                <w:sz w:val="24"/>
                                <w:szCs w:val="24"/>
                              </w:rPr>
                              <w:t>Describe the</w:t>
                            </w:r>
                            <w:r w:rsidRPr="004759DF">
                              <w:rPr>
                                <w:rFonts w:ascii="Arial" w:hAnsi="Arial" w:cs="Arial"/>
                                <w:sz w:val="24"/>
                                <w:szCs w:val="24"/>
                              </w:rPr>
                              <w:t xml:space="preserve"> spatial and temporal distribution of </w:t>
                            </w:r>
                            <w:r>
                              <w:rPr>
                                <w:rFonts w:ascii="Arial" w:hAnsi="Arial" w:cs="Arial"/>
                                <w:sz w:val="24"/>
                                <w:szCs w:val="24"/>
                              </w:rPr>
                              <w:t xml:space="preserve">an ecological </w:t>
                            </w:r>
                            <w:r w:rsidRPr="004759DF">
                              <w:rPr>
                                <w:rFonts w:ascii="Arial" w:hAnsi="Arial" w:cs="Arial"/>
                                <w:sz w:val="24"/>
                                <w:szCs w:val="24"/>
                              </w:rPr>
                              <w:t>hazard</w:t>
                            </w:r>
                            <w:r>
                              <w:rPr>
                                <w:rFonts w:ascii="Arial" w:hAnsi="Arial" w:cs="Arial"/>
                                <w:sz w:val="24"/>
                                <w:szCs w:val="24"/>
                              </w:rPr>
                              <w:t xml:space="preserve"> and explain the patterns identified by referring to:</w:t>
                            </w:r>
                          </w:p>
                          <w:p w14:paraId="7F4FF13C" w14:textId="77777777" w:rsidR="00783897" w:rsidRPr="00115A50" w:rsidRDefault="00783897" w:rsidP="00AD2C55">
                            <w:pPr>
                              <w:spacing w:after="0" w:line="240" w:lineRule="auto"/>
                              <w:ind w:left="567" w:hanging="567"/>
                              <w:rPr>
                                <w:rFonts w:ascii="Arial" w:hAnsi="Arial" w:cs="Arial"/>
                                <w:sz w:val="16"/>
                                <w:szCs w:val="16"/>
                              </w:rPr>
                            </w:pPr>
                          </w:p>
                          <w:p w14:paraId="53B2CECF" w14:textId="77777777" w:rsidR="00783897" w:rsidRPr="00267D1B" w:rsidRDefault="00783897" w:rsidP="00115A50">
                            <w:pPr>
                              <w:pStyle w:val="ListParagraph"/>
                              <w:numPr>
                                <w:ilvl w:val="0"/>
                                <w:numId w:val="27"/>
                              </w:numPr>
                              <w:spacing w:line="276" w:lineRule="auto"/>
                              <w:rPr>
                                <w:rFonts w:ascii="Arial" w:hAnsi="Arial" w:cs="Arial"/>
                              </w:rPr>
                            </w:pPr>
                            <w:r w:rsidRPr="00267D1B">
                              <w:rPr>
                                <w:rFonts w:ascii="Arial" w:hAnsi="Arial" w:cs="Arial"/>
                              </w:rPr>
                              <w:t>biophysical processes</w:t>
                            </w:r>
                          </w:p>
                          <w:p w14:paraId="420648E5" w14:textId="143D5E19" w:rsidR="00783897" w:rsidRPr="00267D1B" w:rsidRDefault="00783897" w:rsidP="00115A50">
                            <w:pPr>
                              <w:spacing w:after="0"/>
                              <w:ind w:left="930"/>
                              <w:rPr>
                                <w:rFonts w:ascii="Arial" w:hAnsi="Arial" w:cs="Arial"/>
                                <w:sz w:val="24"/>
                                <w:szCs w:val="24"/>
                              </w:rPr>
                            </w:pPr>
                            <w:r w:rsidRPr="00267D1B">
                              <w:rPr>
                                <w:rFonts w:ascii="Arial" w:hAnsi="Arial" w:cs="Arial"/>
                                <w:sz w:val="24"/>
                                <w:szCs w:val="24"/>
                              </w:rPr>
                              <w:t>and</w:t>
                            </w:r>
                          </w:p>
                          <w:p w14:paraId="562D94B7" w14:textId="1B2386A0" w:rsidR="00783897" w:rsidRPr="00267D1B" w:rsidRDefault="00783897" w:rsidP="00115A50">
                            <w:pPr>
                              <w:pStyle w:val="ListParagraph"/>
                              <w:numPr>
                                <w:ilvl w:val="0"/>
                                <w:numId w:val="27"/>
                              </w:numPr>
                              <w:spacing w:line="276" w:lineRule="auto"/>
                              <w:rPr>
                                <w:rFonts w:ascii="Arial" w:hAnsi="Arial" w:cs="Arial"/>
                              </w:rPr>
                            </w:pPr>
                            <w:r w:rsidRPr="00267D1B">
                              <w:rPr>
                                <w:rFonts w:ascii="Arial" w:hAnsi="Arial" w:cs="Arial"/>
                              </w:rPr>
                              <w:t>human processes</w:t>
                            </w:r>
                          </w:p>
                          <w:p w14:paraId="5201AE3A" w14:textId="77777777" w:rsidR="00783897" w:rsidRPr="00D6716E" w:rsidRDefault="00783897" w:rsidP="00AD2C55">
                            <w:pPr>
                              <w:spacing w:after="0" w:line="240" w:lineRule="auto"/>
                              <w:ind w:left="8640" w:right="107" w:firstLine="432"/>
                              <w:jc w:val="right"/>
                              <w:rPr>
                                <w:rFonts w:ascii="Arial" w:hAnsi="Arial" w:cs="Arial"/>
                                <w:sz w:val="24"/>
                                <w:szCs w:val="24"/>
                              </w:rPr>
                            </w:pPr>
                            <w:r w:rsidRPr="00D6716E">
                              <w:rPr>
                                <w:rFonts w:ascii="Arial" w:hAnsi="Arial" w:cs="Arial"/>
                                <w:sz w:val="24"/>
                                <w:szCs w:val="24"/>
                              </w:rPr>
                              <w:t>(</w:t>
                            </w:r>
                            <w:r>
                              <w:rPr>
                                <w:rFonts w:ascii="Arial" w:hAnsi="Arial" w:cs="Arial"/>
                                <w:sz w:val="24"/>
                                <w:szCs w:val="24"/>
                              </w:rPr>
                              <w:t xml:space="preserve">12 </w:t>
                            </w:r>
                            <w:r w:rsidRPr="00D6716E">
                              <w:rPr>
                                <w:rFonts w:ascii="Arial" w:hAnsi="Arial" w:cs="Arial"/>
                                <w:sz w:val="24"/>
                                <w:szCs w:val="24"/>
                              </w:rPr>
                              <w:t>marks)</w:t>
                            </w:r>
                          </w:p>
                          <w:p w14:paraId="2585C123" w14:textId="77777777" w:rsidR="00783897" w:rsidRPr="00875C02" w:rsidRDefault="00783897" w:rsidP="00AD2C55">
                            <w:pPr>
                              <w:spacing w:after="0" w:line="240" w:lineRule="auto"/>
                              <w:ind w:right="-54"/>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C9A35" id="_x0000_s1046" type="#_x0000_t202" style="position:absolute;left:0;text-align:left;margin-left:32.25pt;margin-top:.1pt;width:538.2pt;height:139.5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" strokecolor="black [3213]">
                <v:textbox>
                  <w:txbxContent>
                    <w:p w14:paraId="602CD30A" w14:textId="77777777" w:rsidR="00783897" w:rsidRPr="005255F9" w:rsidRDefault="00783897" w:rsidP="00AD2C55">
                      <w:pPr>
                        <w:tabs>
                          <w:tab w:val="left" w:pos="9214"/>
                        </w:tabs>
                        <w:spacing w:after="0" w:line="240" w:lineRule="auto"/>
                        <w:ind w:right="-1"/>
                        <w:rPr>
                          <w:rFonts w:ascii="Arial" w:hAnsi="Arial" w:cs="Arial"/>
                          <w:b/>
                          <w:sz w:val="24"/>
                          <w:szCs w:val="24"/>
                        </w:rPr>
                      </w:pPr>
                      <w:r w:rsidRPr="005255F9">
                        <w:rPr>
                          <w:rFonts w:ascii="Arial" w:hAnsi="Arial" w:cs="Arial"/>
                          <w:b/>
                          <w:sz w:val="24"/>
                          <w:szCs w:val="24"/>
                        </w:rPr>
                        <w:t xml:space="preserve">Question </w:t>
                      </w:r>
                      <w:r>
                        <w:rPr>
                          <w:rFonts w:ascii="Arial" w:hAnsi="Arial" w:cs="Arial"/>
                          <w:b/>
                          <w:sz w:val="24"/>
                          <w:szCs w:val="24"/>
                        </w:rPr>
                        <w:t>35</w:t>
                      </w:r>
                      <w:r>
                        <w:rPr>
                          <w:rFonts w:ascii="Arial" w:hAnsi="Arial" w:cs="Arial"/>
                          <w:b/>
                          <w:sz w:val="24"/>
                          <w:szCs w:val="24"/>
                        </w:rPr>
                        <w:tab/>
                      </w:r>
                      <w:r w:rsidRPr="005255F9">
                        <w:rPr>
                          <w:rFonts w:ascii="Arial" w:hAnsi="Arial" w:cs="Arial"/>
                          <w:b/>
                          <w:sz w:val="24"/>
                          <w:szCs w:val="24"/>
                        </w:rPr>
                        <w:t>(20 marks)</w:t>
                      </w:r>
                    </w:p>
                    <w:p w14:paraId="32A90A83" w14:textId="77777777" w:rsidR="00783897" w:rsidRDefault="00783897" w:rsidP="00AD2C55">
                      <w:pPr>
                        <w:spacing w:after="0" w:line="240" w:lineRule="auto"/>
                        <w:ind w:left="720" w:right="-182" w:hanging="720"/>
                        <w:rPr>
                          <w:rFonts w:ascii="Arial" w:hAnsi="Arial" w:cs="Arial"/>
                          <w:sz w:val="24"/>
                          <w:szCs w:val="24"/>
                        </w:rPr>
                      </w:pPr>
                    </w:p>
                    <w:p w14:paraId="1A05224D" w14:textId="2C4572C0" w:rsidR="00783897" w:rsidRDefault="00783897" w:rsidP="00AD2C55">
                      <w:pPr>
                        <w:spacing w:after="0" w:line="240" w:lineRule="auto"/>
                        <w:ind w:left="567" w:hanging="567"/>
                        <w:rPr>
                          <w:rFonts w:ascii="Arial" w:hAnsi="Arial" w:cs="Arial"/>
                          <w:sz w:val="24"/>
                          <w:szCs w:val="24"/>
                        </w:rPr>
                      </w:pPr>
                      <w:r w:rsidRPr="00BF7FC9">
                        <w:rPr>
                          <w:rFonts w:ascii="Arial" w:hAnsi="Arial" w:cs="Arial"/>
                          <w:sz w:val="24"/>
                          <w:szCs w:val="24"/>
                        </w:rPr>
                        <w:t>(</w:t>
                      </w:r>
                      <w:r>
                        <w:rPr>
                          <w:rFonts w:ascii="Arial" w:hAnsi="Arial" w:cs="Arial"/>
                          <w:sz w:val="24"/>
                          <w:szCs w:val="24"/>
                        </w:rPr>
                        <w:t>b</w:t>
                      </w:r>
                      <w:r w:rsidRPr="00BF7FC9">
                        <w:rPr>
                          <w:rFonts w:ascii="Arial" w:hAnsi="Arial" w:cs="Arial"/>
                          <w:sz w:val="24"/>
                          <w:szCs w:val="24"/>
                        </w:rPr>
                        <w:t>)</w:t>
                      </w:r>
                      <w:r w:rsidRPr="00BF7FC9">
                        <w:rPr>
                          <w:rFonts w:ascii="Arial" w:hAnsi="Arial" w:cs="Arial"/>
                          <w:sz w:val="24"/>
                          <w:szCs w:val="24"/>
                        </w:rPr>
                        <w:tab/>
                      </w:r>
                      <w:r>
                        <w:rPr>
                          <w:rFonts w:ascii="Arial" w:hAnsi="Arial" w:cs="Arial"/>
                          <w:sz w:val="24"/>
                          <w:szCs w:val="24"/>
                        </w:rPr>
                        <w:t>Describe the</w:t>
                      </w:r>
                      <w:r w:rsidRPr="004759DF">
                        <w:rPr>
                          <w:rFonts w:ascii="Arial" w:hAnsi="Arial" w:cs="Arial"/>
                          <w:sz w:val="24"/>
                          <w:szCs w:val="24"/>
                        </w:rPr>
                        <w:t xml:space="preserve"> spatial and temporal distribution of </w:t>
                      </w:r>
                      <w:r>
                        <w:rPr>
                          <w:rFonts w:ascii="Arial" w:hAnsi="Arial" w:cs="Arial"/>
                          <w:sz w:val="24"/>
                          <w:szCs w:val="24"/>
                        </w:rPr>
                        <w:t xml:space="preserve">an ecological </w:t>
                      </w:r>
                      <w:r w:rsidRPr="004759DF">
                        <w:rPr>
                          <w:rFonts w:ascii="Arial" w:hAnsi="Arial" w:cs="Arial"/>
                          <w:sz w:val="24"/>
                          <w:szCs w:val="24"/>
                        </w:rPr>
                        <w:t>hazard</w:t>
                      </w:r>
                      <w:r>
                        <w:rPr>
                          <w:rFonts w:ascii="Arial" w:hAnsi="Arial" w:cs="Arial"/>
                          <w:sz w:val="24"/>
                          <w:szCs w:val="24"/>
                        </w:rPr>
                        <w:t xml:space="preserve"> and explain the patterns identified by referring to:</w:t>
                      </w:r>
                    </w:p>
                    <w:p w14:paraId="7F4FF13C" w14:textId="77777777" w:rsidR="00783897" w:rsidRPr="00115A50" w:rsidRDefault="00783897" w:rsidP="00AD2C55">
                      <w:pPr>
                        <w:spacing w:after="0" w:line="240" w:lineRule="auto"/>
                        <w:ind w:left="567" w:hanging="567"/>
                        <w:rPr>
                          <w:rFonts w:ascii="Arial" w:hAnsi="Arial" w:cs="Arial"/>
                          <w:sz w:val="16"/>
                          <w:szCs w:val="16"/>
                        </w:rPr>
                      </w:pPr>
                    </w:p>
                    <w:p w14:paraId="53B2CECF" w14:textId="77777777" w:rsidR="00783897" w:rsidRPr="00267D1B" w:rsidRDefault="00783897" w:rsidP="00115A50">
                      <w:pPr>
                        <w:pStyle w:val="ListParagraph"/>
                        <w:numPr>
                          <w:ilvl w:val="0"/>
                          <w:numId w:val="27"/>
                        </w:numPr>
                        <w:spacing w:line="276" w:lineRule="auto"/>
                        <w:rPr>
                          <w:rFonts w:ascii="Arial" w:hAnsi="Arial" w:cs="Arial"/>
                        </w:rPr>
                      </w:pPr>
                      <w:r w:rsidRPr="00267D1B">
                        <w:rPr>
                          <w:rFonts w:ascii="Arial" w:hAnsi="Arial" w:cs="Arial"/>
                        </w:rPr>
                        <w:t>biophysical processes</w:t>
                      </w:r>
                    </w:p>
                    <w:p w14:paraId="420648E5" w14:textId="143D5E19" w:rsidR="00783897" w:rsidRPr="00267D1B" w:rsidRDefault="00783897" w:rsidP="00115A50">
                      <w:pPr>
                        <w:spacing w:after="0"/>
                        <w:ind w:left="930"/>
                        <w:rPr>
                          <w:rFonts w:ascii="Arial" w:hAnsi="Arial" w:cs="Arial"/>
                          <w:sz w:val="24"/>
                          <w:szCs w:val="24"/>
                        </w:rPr>
                      </w:pPr>
                      <w:r w:rsidRPr="00267D1B">
                        <w:rPr>
                          <w:rFonts w:ascii="Arial" w:hAnsi="Arial" w:cs="Arial"/>
                          <w:sz w:val="24"/>
                          <w:szCs w:val="24"/>
                        </w:rPr>
                        <w:t>and</w:t>
                      </w:r>
                    </w:p>
                    <w:p w14:paraId="562D94B7" w14:textId="1B2386A0" w:rsidR="00783897" w:rsidRPr="00267D1B" w:rsidRDefault="00783897" w:rsidP="00115A50">
                      <w:pPr>
                        <w:pStyle w:val="ListParagraph"/>
                        <w:numPr>
                          <w:ilvl w:val="0"/>
                          <w:numId w:val="27"/>
                        </w:numPr>
                        <w:spacing w:line="276" w:lineRule="auto"/>
                        <w:rPr>
                          <w:rFonts w:ascii="Arial" w:hAnsi="Arial" w:cs="Arial"/>
                        </w:rPr>
                      </w:pPr>
                      <w:r w:rsidRPr="00267D1B">
                        <w:rPr>
                          <w:rFonts w:ascii="Arial" w:hAnsi="Arial" w:cs="Arial"/>
                        </w:rPr>
                        <w:t>human processes</w:t>
                      </w:r>
                    </w:p>
                    <w:p w14:paraId="5201AE3A" w14:textId="77777777" w:rsidR="00783897" w:rsidRPr="00D6716E" w:rsidRDefault="00783897" w:rsidP="00AD2C55">
                      <w:pPr>
                        <w:spacing w:after="0" w:line="240" w:lineRule="auto"/>
                        <w:ind w:left="8640" w:right="107" w:firstLine="432"/>
                        <w:jc w:val="right"/>
                        <w:rPr>
                          <w:rFonts w:ascii="Arial" w:hAnsi="Arial" w:cs="Arial"/>
                          <w:sz w:val="24"/>
                          <w:szCs w:val="24"/>
                        </w:rPr>
                      </w:pPr>
                      <w:r w:rsidRPr="00D6716E">
                        <w:rPr>
                          <w:rFonts w:ascii="Arial" w:hAnsi="Arial" w:cs="Arial"/>
                          <w:sz w:val="24"/>
                          <w:szCs w:val="24"/>
                        </w:rPr>
                        <w:t>(</w:t>
                      </w:r>
                      <w:r>
                        <w:rPr>
                          <w:rFonts w:ascii="Arial" w:hAnsi="Arial" w:cs="Arial"/>
                          <w:sz w:val="24"/>
                          <w:szCs w:val="24"/>
                        </w:rPr>
                        <w:t xml:space="preserve">12 </w:t>
                      </w:r>
                      <w:r w:rsidRPr="00D6716E">
                        <w:rPr>
                          <w:rFonts w:ascii="Arial" w:hAnsi="Arial" w:cs="Arial"/>
                          <w:sz w:val="24"/>
                          <w:szCs w:val="24"/>
                        </w:rPr>
                        <w:t>marks)</w:t>
                      </w:r>
                    </w:p>
                    <w:p w14:paraId="2585C123" w14:textId="77777777" w:rsidR="00783897" w:rsidRPr="00875C02" w:rsidRDefault="00783897" w:rsidP="00AD2C55">
                      <w:pPr>
                        <w:spacing w:after="0" w:line="240" w:lineRule="auto"/>
                        <w:ind w:right="-54"/>
                        <w:rPr>
                          <w:color w:val="0070C0"/>
                        </w:rPr>
                      </w:pPr>
                    </w:p>
                  </w:txbxContent>
                </v:textbox>
                <w10:wrap anchorx="page"/>
              </v:shape>
            </w:pict>
          </mc:Fallback>
        </mc:AlternateContent>
      </w:r>
    </w:p>
    <w:p w14:paraId="05A9F785" w14:textId="77777777" w:rsidR="00AD2C55" w:rsidRDefault="00AD2C55" w:rsidP="00AD2C55">
      <w:pPr>
        <w:spacing w:after="0" w:line="240" w:lineRule="auto"/>
        <w:ind w:left="-426"/>
        <w:rPr>
          <w:rFonts w:ascii="Arial" w:hAnsi="Arial" w:cs="Arial"/>
          <w:sz w:val="24"/>
        </w:rPr>
      </w:pPr>
    </w:p>
    <w:p w14:paraId="648958F8" w14:textId="77777777" w:rsidR="00AD2C55" w:rsidRDefault="00AD2C55" w:rsidP="00AD2C55">
      <w:pPr>
        <w:spacing w:after="0" w:line="240" w:lineRule="auto"/>
        <w:ind w:left="-426"/>
        <w:rPr>
          <w:rFonts w:ascii="Arial" w:hAnsi="Arial" w:cs="Arial"/>
          <w:sz w:val="24"/>
        </w:rPr>
      </w:pPr>
    </w:p>
    <w:p w14:paraId="04271004" w14:textId="77777777" w:rsidR="00AD2C55" w:rsidRDefault="00AD2C55" w:rsidP="00AD2C55">
      <w:pPr>
        <w:spacing w:after="0" w:line="240" w:lineRule="auto"/>
        <w:ind w:left="-426"/>
        <w:rPr>
          <w:rFonts w:ascii="Arial" w:hAnsi="Arial" w:cs="Arial"/>
          <w:sz w:val="24"/>
        </w:rPr>
      </w:pPr>
    </w:p>
    <w:p w14:paraId="699E2ED6" w14:textId="77777777" w:rsidR="00AD2C55" w:rsidRDefault="00AD2C55" w:rsidP="00AD2C55">
      <w:pPr>
        <w:spacing w:after="0" w:line="240" w:lineRule="auto"/>
        <w:ind w:left="-426"/>
        <w:rPr>
          <w:rFonts w:ascii="Arial" w:hAnsi="Arial" w:cs="Arial"/>
          <w:sz w:val="24"/>
        </w:rPr>
      </w:pPr>
    </w:p>
    <w:p w14:paraId="12A24180" w14:textId="77777777" w:rsidR="00DD768B" w:rsidRDefault="00DD768B" w:rsidP="00AD2C55">
      <w:pPr>
        <w:spacing w:after="0" w:line="240" w:lineRule="auto"/>
        <w:ind w:left="-426"/>
        <w:rPr>
          <w:rFonts w:ascii="Arial" w:hAnsi="Arial" w:cs="Arial"/>
          <w:b/>
          <w:sz w:val="24"/>
        </w:rPr>
      </w:pPr>
    </w:p>
    <w:p w14:paraId="1F26E51C" w14:textId="77777777" w:rsidR="00DD768B" w:rsidRDefault="00DD768B" w:rsidP="00AD2C55">
      <w:pPr>
        <w:spacing w:after="0" w:line="240" w:lineRule="auto"/>
        <w:ind w:left="-426"/>
        <w:rPr>
          <w:rFonts w:ascii="Arial" w:hAnsi="Arial" w:cs="Arial"/>
          <w:b/>
          <w:sz w:val="24"/>
        </w:rPr>
      </w:pPr>
    </w:p>
    <w:p w14:paraId="6BC8F6AF" w14:textId="77777777" w:rsidR="00FE146C" w:rsidRDefault="00FE146C" w:rsidP="00AD2C55">
      <w:pPr>
        <w:spacing w:after="0" w:line="240" w:lineRule="auto"/>
        <w:ind w:left="-426"/>
        <w:rPr>
          <w:rFonts w:ascii="Arial" w:hAnsi="Arial" w:cs="Arial"/>
          <w:b/>
          <w:sz w:val="24"/>
        </w:rPr>
      </w:pPr>
    </w:p>
    <w:p w14:paraId="2666E300" w14:textId="77777777" w:rsidR="00115A50" w:rsidRDefault="00115A50" w:rsidP="00AD2C55">
      <w:pPr>
        <w:spacing w:after="0" w:line="240" w:lineRule="auto"/>
        <w:ind w:left="-426"/>
        <w:rPr>
          <w:rFonts w:ascii="Arial" w:hAnsi="Arial" w:cs="Arial"/>
          <w:b/>
          <w:sz w:val="24"/>
        </w:rPr>
      </w:pPr>
    </w:p>
    <w:p w14:paraId="2F156AB7" w14:textId="77777777" w:rsidR="00115A50" w:rsidRDefault="00115A50" w:rsidP="00AD2C55">
      <w:pPr>
        <w:spacing w:after="0" w:line="240" w:lineRule="auto"/>
        <w:ind w:left="-426"/>
        <w:rPr>
          <w:rFonts w:ascii="Arial" w:hAnsi="Arial" w:cs="Arial"/>
          <w:b/>
          <w:sz w:val="24"/>
        </w:rPr>
      </w:pPr>
    </w:p>
    <w:p w14:paraId="501C1797" w14:textId="77777777" w:rsidR="00115A50" w:rsidRDefault="00115A50" w:rsidP="00AD2C55">
      <w:pPr>
        <w:spacing w:after="0" w:line="240" w:lineRule="auto"/>
        <w:ind w:left="-426"/>
        <w:rPr>
          <w:rFonts w:ascii="Arial" w:hAnsi="Arial" w:cs="Arial"/>
          <w:b/>
          <w:sz w:val="24"/>
        </w:rPr>
      </w:pPr>
    </w:p>
    <w:p w14:paraId="46289B79" w14:textId="77777777" w:rsidR="00E63283" w:rsidRDefault="00E63283" w:rsidP="00AD2C55">
      <w:pPr>
        <w:spacing w:after="0" w:line="240" w:lineRule="auto"/>
        <w:ind w:left="-426"/>
        <w:rPr>
          <w:rFonts w:ascii="Arial" w:hAnsi="Arial" w:cs="Arial"/>
          <w:b/>
          <w:sz w:val="24"/>
        </w:rPr>
      </w:pPr>
    </w:p>
    <w:p w14:paraId="44B45DA2" w14:textId="77777777" w:rsidR="00E63283" w:rsidRDefault="00E63283" w:rsidP="00AD2C55">
      <w:pPr>
        <w:spacing w:after="0" w:line="240" w:lineRule="auto"/>
        <w:ind w:left="-426"/>
        <w:rPr>
          <w:rFonts w:ascii="Arial" w:hAnsi="Arial" w:cs="Arial"/>
          <w:b/>
          <w:sz w:val="24"/>
        </w:rPr>
      </w:pPr>
    </w:p>
    <w:p w14:paraId="7477A939" w14:textId="1EE14F85" w:rsidR="00AD2C55" w:rsidRPr="003D3C20" w:rsidRDefault="00AD2C55" w:rsidP="00AD2C55">
      <w:pPr>
        <w:spacing w:after="0" w:line="240" w:lineRule="auto"/>
        <w:ind w:left="-426"/>
        <w:rPr>
          <w:rFonts w:ascii="Arial" w:hAnsi="Arial" w:cs="Arial"/>
          <w:sz w:val="24"/>
        </w:rPr>
      </w:pPr>
      <w:r w:rsidRPr="005E462F">
        <w:rPr>
          <w:rFonts w:ascii="Arial" w:hAnsi="Arial" w:cs="Arial"/>
          <w:b/>
          <w:sz w:val="24"/>
        </w:rPr>
        <w:t>Syllabus:</w:t>
      </w:r>
    </w:p>
    <w:p w14:paraId="2DA3D59C" w14:textId="77777777" w:rsidR="00AD2C55" w:rsidRPr="00E52D72" w:rsidRDefault="00AD2C55" w:rsidP="00AD2C55">
      <w:pPr>
        <w:spacing w:after="0" w:line="240" w:lineRule="auto"/>
        <w:ind w:left="-426"/>
        <w:rPr>
          <w:rFonts w:ascii="Arial" w:hAnsi="Arial" w:cs="Arial"/>
          <w:bCs/>
          <w:sz w:val="24"/>
        </w:rPr>
      </w:pPr>
      <w:r w:rsidRPr="00E52D72">
        <w:rPr>
          <w:rFonts w:ascii="Arial" w:hAnsi="Arial" w:cs="Arial"/>
          <w:bCs/>
          <w:sz w:val="24"/>
        </w:rPr>
        <w:t>The spatial and temporal distribution of the hazard and how an understanding of biophysical and human processes can be used to explain the patterns that are identified.</w:t>
      </w:r>
    </w:p>
    <w:p w14:paraId="01469CB7" w14:textId="77777777" w:rsidR="00AD2C55" w:rsidRPr="00E52D72" w:rsidRDefault="00AD2C55" w:rsidP="00AD2C55">
      <w:pPr>
        <w:spacing w:after="0" w:line="240" w:lineRule="auto"/>
        <w:ind w:left="-426"/>
        <w:rPr>
          <w:rFonts w:ascii="Arial" w:hAnsi="Arial" w:cs="Arial"/>
          <w:bCs/>
          <w:sz w:val="24"/>
        </w:rPr>
      </w:pPr>
    </w:p>
    <w:p w14:paraId="0CF6C032" w14:textId="77777777" w:rsidR="00AD2C55" w:rsidRPr="005E462F" w:rsidRDefault="00AD2C55" w:rsidP="00AD2C55">
      <w:pPr>
        <w:spacing w:after="0" w:line="240" w:lineRule="auto"/>
        <w:ind w:left="-426"/>
        <w:rPr>
          <w:rFonts w:ascii="Arial" w:hAnsi="Arial" w:cs="Arial"/>
          <w:b/>
          <w:sz w:val="24"/>
        </w:rPr>
      </w:pPr>
      <w:r w:rsidRPr="005E462F">
        <w:rPr>
          <w:rFonts w:ascii="Arial" w:hAnsi="Arial" w:cs="Arial"/>
          <w:b/>
          <w:sz w:val="24"/>
        </w:rPr>
        <w:t>Key word:</w:t>
      </w:r>
    </w:p>
    <w:p w14:paraId="7137FBFA" w14:textId="311F095F" w:rsidR="00AD2C55" w:rsidRPr="00E52D72" w:rsidRDefault="00AD2C55" w:rsidP="00C53389">
      <w:pPr>
        <w:spacing w:after="0" w:line="240" w:lineRule="auto"/>
        <w:ind w:left="993" w:hanging="1419"/>
        <w:rPr>
          <w:rFonts w:ascii="Arial" w:hAnsi="Arial" w:cs="Arial"/>
          <w:bCs/>
          <w:sz w:val="24"/>
        </w:rPr>
      </w:pPr>
      <w:r w:rsidRPr="00C53389">
        <w:rPr>
          <w:rFonts w:ascii="Arial" w:hAnsi="Arial" w:cs="Arial"/>
          <w:bCs/>
          <w:i/>
          <w:iCs/>
          <w:sz w:val="24"/>
        </w:rPr>
        <w:t>Describe</w:t>
      </w:r>
      <w:r w:rsidRPr="00E52D72">
        <w:rPr>
          <w:rFonts w:ascii="Arial" w:hAnsi="Arial" w:cs="Arial"/>
          <w:bCs/>
          <w:sz w:val="24"/>
        </w:rPr>
        <w:t>:</w:t>
      </w:r>
      <w:r w:rsidR="00C53389">
        <w:rPr>
          <w:rFonts w:ascii="Arial" w:hAnsi="Arial" w:cs="Arial"/>
          <w:bCs/>
          <w:sz w:val="24"/>
        </w:rPr>
        <w:tab/>
        <w:t>p</w:t>
      </w:r>
      <w:r w:rsidRPr="00E52D72">
        <w:rPr>
          <w:rFonts w:ascii="Arial" w:hAnsi="Arial" w:cs="Arial"/>
          <w:bCs/>
          <w:sz w:val="24"/>
        </w:rPr>
        <w:t>rovide characteristics and features.</w:t>
      </w:r>
    </w:p>
    <w:p w14:paraId="0BCAABE8" w14:textId="05E59FA6" w:rsidR="00AD2C55" w:rsidRPr="00E52D72" w:rsidRDefault="00AD2C55" w:rsidP="00C53389">
      <w:pPr>
        <w:spacing w:after="0" w:line="240" w:lineRule="auto"/>
        <w:ind w:left="993" w:hanging="1419"/>
        <w:rPr>
          <w:rFonts w:ascii="Arial" w:hAnsi="Arial" w:cs="Arial"/>
          <w:bCs/>
          <w:sz w:val="24"/>
        </w:rPr>
      </w:pPr>
      <w:r w:rsidRPr="00C53389">
        <w:rPr>
          <w:rFonts w:ascii="Arial" w:hAnsi="Arial" w:cs="Arial"/>
          <w:bCs/>
          <w:i/>
          <w:iCs/>
          <w:sz w:val="24"/>
        </w:rPr>
        <w:t>Explain:</w:t>
      </w:r>
      <w:r w:rsidR="00C53389">
        <w:rPr>
          <w:rFonts w:ascii="Arial" w:hAnsi="Arial" w:cs="Arial"/>
          <w:bCs/>
          <w:sz w:val="24"/>
        </w:rPr>
        <w:tab/>
        <w:t>r</w:t>
      </w:r>
      <w:r w:rsidRPr="00E52D72">
        <w:rPr>
          <w:rFonts w:ascii="Arial" w:hAnsi="Arial" w:cs="Arial"/>
          <w:bCs/>
          <w:sz w:val="24"/>
        </w:rPr>
        <w:t>elate cause and effect; make the relationships between things evident; provide why and/or how.</w:t>
      </w:r>
    </w:p>
    <w:p w14:paraId="7931ABBC" w14:textId="77777777" w:rsidR="00AD2C55" w:rsidRPr="00E52D72" w:rsidRDefault="00AD2C55" w:rsidP="00AD2C55">
      <w:pPr>
        <w:spacing w:after="0" w:line="240" w:lineRule="auto"/>
        <w:ind w:left="-426"/>
        <w:rPr>
          <w:rFonts w:ascii="Arial" w:hAnsi="Arial" w:cs="Arial"/>
          <w:bCs/>
          <w:sz w:val="24"/>
        </w:rPr>
      </w:pPr>
    </w:p>
    <w:p w14:paraId="01963DF1" w14:textId="77777777" w:rsidR="00AD2C55" w:rsidRPr="005E462F" w:rsidRDefault="00AD2C55" w:rsidP="00AD2C55">
      <w:pPr>
        <w:spacing w:after="0" w:line="240" w:lineRule="auto"/>
        <w:ind w:left="-426"/>
        <w:rPr>
          <w:rFonts w:ascii="Arial" w:hAnsi="Arial" w:cs="Arial"/>
          <w:b/>
          <w:sz w:val="24"/>
        </w:rPr>
      </w:pPr>
      <w:r w:rsidRPr="005E462F">
        <w:rPr>
          <w:rFonts w:ascii="Arial" w:hAnsi="Arial" w:cs="Arial"/>
          <w:b/>
          <w:sz w:val="24"/>
        </w:rPr>
        <w:t>Glossary:</w:t>
      </w:r>
    </w:p>
    <w:p w14:paraId="7BD2F6BA" w14:textId="1C49409A" w:rsidR="00AD2C55" w:rsidRPr="00E52D72" w:rsidRDefault="00AD2C55" w:rsidP="00C53389">
      <w:pPr>
        <w:spacing w:after="0" w:line="240" w:lineRule="auto"/>
        <w:ind w:left="2127" w:hanging="2553"/>
        <w:rPr>
          <w:rFonts w:ascii="Arial" w:hAnsi="Arial" w:cs="Arial"/>
          <w:bCs/>
          <w:sz w:val="24"/>
        </w:rPr>
      </w:pPr>
      <w:r w:rsidRPr="00C53389">
        <w:rPr>
          <w:rFonts w:ascii="Arial" w:hAnsi="Arial" w:cs="Arial"/>
          <w:bCs/>
          <w:i/>
          <w:iCs/>
          <w:sz w:val="24"/>
        </w:rPr>
        <w:t>Spatial distribution:</w:t>
      </w:r>
      <w:r w:rsidR="00C53389">
        <w:rPr>
          <w:rFonts w:ascii="Arial" w:hAnsi="Arial" w:cs="Arial"/>
          <w:bCs/>
          <w:i/>
          <w:iCs/>
          <w:sz w:val="24"/>
        </w:rPr>
        <w:tab/>
      </w:r>
      <w:r w:rsidR="00C53389">
        <w:rPr>
          <w:rFonts w:ascii="Arial" w:hAnsi="Arial" w:cs="Arial"/>
          <w:bCs/>
          <w:sz w:val="24"/>
        </w:rPr>
        <w:t>t</w:t>
      </w:r>
      <w:r w:rsidRPr="00E52D72">
        <w:rPr>
          <w:rFonts w:ascii="Arial" w:hAnsi="Arial" w:cs="Arial"/>
          <w:bCs/>
          <w:sz w:val="24"/>
        </w:rPr>
        <w:t>he arrangement of geographical phenomena or activities across the earth’s surface; the location of features of a place; how features are arranged across the surface of the earth.</w:t>
      </w:r>
    </w:p>
    <w:p w14:paraId="675035E7" w14:textId="77777777" w:rsidR="00AD2C55" w:rsidRPr="00E52D72" w:rsidRDefault="00AD2C55" w:rsidP="00AD2C55">
      <w:pPr>
        <w:spacing w:after="0" w:line="240" w:lineRule="auto"/>
        <w:ind w:left="-426"/>
        <w:rPr>
          <w:rFonts w:ascii="Arial" w:hAnsi="Arial" w:cs="Arial"/>
          <w:bCs/>
          <w:sz w:val="24"/>
        </w:rPr>
      </w:pPr>
    </w:p>
    <w:p w14:paraId="0B30DFB9" w14:textId="7A14216A" w:rsidR="00AD2C55" w:rsidRPr="00E52D72" w:rsidRDefault="00AD2C55" w:rsidP="00C53389">
      <w:pPr>
        <w:spacing w:after="0" w:line="240" w:lineRule="auto"/>
        <w:ind w:left="2127" w:hanging="2553"/>
        <w:rPr>
          <w:rFonts w:ascii="Arial" w:hAnsi="Arial" w:cs="Arial"/>
          <w:bCs/>
          <w:sz w:val="24"/>
        </w:rPr>
      </w:pPr>
      <w:r w:rsidRPr="00C53389">
        <w:rPr>
          <w:rFonts w:ascii="Arial" w:hAnsi="Arial" w:cs="Arial"/>
          <w:bCs/>
          <w:i/>
          <w:iCs/>
          <w:sz w:val="24"/>
        </w:rPr>
        <w:t>Temporal distribution:</w:t>
      </w:r>
      <w:r w:rsidR="00C53389">
        <w:rPr>
          <w:rFonts w:ascii="Arial" w:hAnsi="Arial" w:cs="Arial"/>
          <w:bCs/>
          <w:i/>
          <w:iCs/>
          <w:sz w:val="24"/>
        </w:rPr>
        <w:tab/>
      </w:r>
      <w:r w:rsidR="00C53389">
        <w:rPr>
          <w:rFonts w:ascii="Arial" w:hAnsi="Arial" w:cs="Arial"/>
          <w:bCs/>
          <w:sz w:val="24"/>
        </w:rPr>
        <w:t>t</w:t>
      </w:r>
      <w:r w:rsidRPr="00E52D72">
        <w:rPr>
          <w:rFonts w:ascii="Arial" w:hAnsi="Arial" w:cs="Arial"/>
          <w:bCs/>
          <w:sz w:val="24"/>
        </w:rPr>
        <w:t>he distribution of geographical phenomena over time; when phenomena occur and/or how frequently, if known.</w:t>
      </w:r>
    </w:p>
    <w:p w14:paraId="6D0378E6" w14:textId="77777777" w:rsidR="00AD2C55" w:rsidRPr="00E52D72" w:rsidRDefault="00AD2C55" w:rsidP="00AD2C55">
      <w:pPr>
        <w:spacing w:after="0" w:line="240" w:lineRule="auto"/>
        <w:ind w:left="-426"/>
        <w:rPr>
          <w:rFonts w:ascii="Arial" w:hAnsi="Arial" w:cs="Arial"/>
          <w:bCs/>
          <w:sz w:val="24"/>
        </w:rPr>
      </w:pPr>
    </w:p>
    <w:p w14:paraId="3941EE57" w14:textId="77777777" w:rsidR="00AD2C55" w:rsidRPr="005E462F" w:rsidRDefault="00AD2C55" w:rsidP="00AD2C55">
      <w:pPr>
        <w:spacing w:after="0" w:line="240" w:lineRule="auto"/>
        <w:ind w:left="-426"/>
        <w:rPr>
          <w:rFonts w:ascii="Arial" w:hAnsi="Arial" w:cs="Arial"/>
          <w:b/>
          <w:sz w:val="24"/>
        </w:rPr>
      </w:pPr>
      <w:r w:rsidRPr="005E462F">
        <w:rPr>
          <w:rFonts w:ascii="Arial" w:hAnsi="Arial" w:cs="Arial"/>
          <w:b/>
          <w:sz w:val="24"/>
        </w:rPr>
        <w:t>Teacher Notes:</w:t>
      </w:r>
    </w:p>
    <w:p w14:paraId="08DF28E9" w14:textId="58FA1899" w:rsidR="003A0E29" w:rsidRPr="007C30FA" w:rsidRDefault="003A0E29" w:rsidP="003A0E29">
      <w:pPr>
        <w:spacing w:after="0" w:line="240" w:lineRule="auto"/>
        <w:ind w:left="-426" w:right="-426"/>
        <w:jc w:val="both"/>
        <w:rPr>
          <w:rFonts w:ascii="Arial" w:hAnsi="Arial" w:cs="Arial"/>
          <w:sz w:val="24"/>
          <w:szCs w:val="24"/>
        </w:rPr>
      </w:pPr>
      <w:r>
        <w:rPr>
          <w:rFonts w:ascii="Arial" w:hAnsi="Arial" w:cs="Arial"/>
          <w:sz w:val="24"/>
          <w:szCs w:val="24"/>
        </w:rPr>
        <w:t>Students can refer to any ecological hazard that they have studied to answer this question. Teacher discretion is required to determine the relevance of a student’s answer in response to the question.</w:t>
      </w:r>
    </w:p>
    <w:p w14:paraId="73EF53C9" w14:textId="77777777" w:rsidR="00AD2C55" w:rsidRPr="00E52D72" w:rsidRDefault="00AD2C55" w:rsidP="00AD2C55">
      <w:pPr>
        <w:spacing w:after="0" w:line="240" w:lineRule="auto"/>
        <w:ind w:left="-426"/>
        <w:rPr>
          <w:rFonts w:ascii="Arial" w:hAnsi="Arial" w:cs="Arial"/>
          <w:bCs/>
          <w:sz w:val="24"/>
        </w:rPr>
      </w:pPr>
    </w:p>
    <w:p w14:paraId="3F6E2A93" w14:textId="77777777" w:rsidR="00AD2C55" w:rsidRPr="00E52D72" w:rsidRDefault="00AD2C55" w:rsidP="00AD2C55">
      <w:pPr>
        <w:spacing w:after="0" w:line="240" w:lineRule="auto"/>
        <w:ind w:left="-426"/>
        <w:rPr>
          <w:rFonts w:ascii="Arial" w:hAnsi="Arial" w:cs="Arial"/>
          <w:bCs/>
          <w:sz w:val="24"/>
        </w:rPr>
      </w:pPr>
      <w:r w:rsidRPr="009470C9">
        <w:rPr>
          <w:rFonts w:ascii="Arial" w:hAnsi="Arial" w:cs="Arial"/>
          <w:b/>
          <w:sz w:val="24"/>
        </w:rPr>
        <w:t xml:space="preserve">Biophysical processes </w:t>
      </w:r>
      <w:r w:rsidRPr="00E52D72">
        <w:rPr>
          <w:rFonts w:ascii="Arial" w:hAnsi="Arial" w:cs="Arial"/>
          <w:bCs/>
          <w:sz w:val="24"/>
        </w:rPr>
        <w:t>may include the following where relevant: atmospheric process</w:t>
      </w:r>
      <w:r>
        <w:rPr>
          <w:rFonts w:ascii="Arial" w:hAnsi="Arial" w:cs="Arial"/>
          <w:bCs/>
          <w:sz w:val="24"/>
        </w:rPr>
        <w:t>es and patterns; c</w:t>
      </w:r>
      <w:r w:rsidRPr="00E52D72">
        <w:rPr>
          <w:rFonts w:ascii="Arial" w:hAnsi="Arial" w:cs="Arial"/>
          <w:bCs/>
          <w:sz w:val="24"/>
        </w:rPr>
        <w:t>omponents of the water cycle and surface water conditions</w:t>
      </w:r>
      <w:r>
        <w:rPr>
          <w:rFonts w:ascii="Arial" w:hAnsi="Arial" w:cs="Arial"/>
          <w:bCs/>
          <w:sz w:val="24"/>
        </w:rPr>
        <w:t xml:space="preserve">; </w:t>
      </w:r>
      <w:r w:rsidRPr="00E52D72">
        <w:rPr>
          <w:rFonts w:ascii="Arial" w:hAnsi="Arial" w:cs="Arial"/>
          <w:bCs/>
          <w:sz w:val="24"/>
        </w:rPr>
        <w:t>drainage patterns and characteristics</w:t>
      </w:r>
      <w:r>
        <w:rPr>
          <w:rFonts w:ascii="Arial" w:hAnsi="Arial" w:cs="Arial"/>
          <w:bCs/>
          <w:sz w:val="24"/>
        </w:rPr>
        <w:t>; t</w:t>
      </w:r>
      <w:r w:rsidRPr="00E52D72">
        <w:rPr>
          <w:rFonts w:ascii="Arial" w:hAnsi="Arial" w:cs="Arial"/>
          <w:bCs/>
          <w:sz w:val="24"/>
        </w:rPr>
        <w:t>he nature of</w:t>
      </w:r>
      <w:r>
        <w:rPr>
          <w:rFonts w:ascii="Arial" w:hAnsi="Arial" w:cs="Arial"/>
          <w:bCs/>
          <w:sz w:val="24"/>
        </w:rPr>
        <w:t xml:space="preserve"> </w:t>
      </w:r>
      <w:r w:rsidRPr="00E52D72">
        <w:rPr>
          <w:rFonts w:ascii="Arial" w:hAnsi="Arial" w:cs="Arial"/>
          <w:bCs/>
          <w:sz w:val="24"/>
        </w:rPr>
        <w:t>and variations in ecosystem components such as soil and vegetation types</w:t>
      </w:r>
      <w:r>
        <w:rPr>
          <w:rFonts w:ascii="Arial" w:hAnsi="Arial" w:cs="Arial"/>
          <w:bCs/>
          <w:sz w:val="24"/>
        </w:rPr>
        <w:t>; t</w:t>
      </w:r>
      <w:r w:rsidRPr="00E52D72">
        <w:rPr>
          <w:rFonts w:ascii="Arial" w:hAnsi="Arial" w:cs="Arial"/>
          <w:bCs/>
          <w:sz w:val="24"/>
        </w:rPr>
        <w:t>hese may influence habitat and food availability for some components of ecological hazards. Others not mentioned may be relevant to specific ecological hazards.</w:t>
      </w:r>
    </w:p>
    <w:p w14:paraId="00641A41" w14:textId="77777777" w:rsidR="00AD2C55" w:rsidRPr="00E52D72" w:rsidRDefault="00AD2C55" w:rsidP="00AD2C55">
      <w:pPr>
        <w:spacing w:after="0" w:line="240" w:lineRule="auto"/>
        <w:ind w:left="-426"/>
        <w:rPr>
          <w:rFonts w:ascii="Arial" w:hAnsi="Arial" w:cs="Arial"/>
          <w:bCs/>
          <w:sz w:val="24"/>
        </w:rPr>
      </w:pPr>
    </w:p>
    <w:p w14:paraId="1B4FE2B8" w14:textId="1982360A" w:rsidR="00AD2C55" w:rsidRPr="00E52D72" w:rsidRDefault="00AD2C55" w:rsidP="00AD2C55">
      <w:pPr>
        <w:spacing w:after="0" w:line="240" w:lineRule="auto"/>
        <w:ind w:left="-426"/>
        <w:rPr>
          <w:rFonts w:ascii="Arial" w:hAnsi="Arial" w:cs="Arial"/>
          <w:bCs/>
          <w:sz w:val="24"/>
        </w:rPr>
      </w:pPr>
      <w:r w:rsidRPr="009470C9">
        <w:rPr>
          <w:rFonts w:ascii="Arial" w:hAnsi="Arial" w:cs="Arial"/>
          <w:b/>
          <w:sz w:val="24"/>
        </w:rPr>
        <w:t xml:space="preserve">Human processes </w:t>
      </w:r>
      <w:r w:rsidRPr="00E52D72">
        <w:rPr>
          <w:rFonts w:ascii="Arial" w:hAnsi="Arial" w:cs="Arial"/>
          <w:bCs/>
          <w:sz w:val="24"/>
        </w:rPr>
        <w:t xml:space="preserve">may include the following where relevant: </w:t>
      </w:r>
      <w:r>
        <w:rPr>
          <w:rFonts w:ascii="Arial" w:hAnsi="Arial" w:cs="Arial"/>
          <w:bCs/>
          <w:sz w:val="24"/>
        </w:rPr>
        <w:t>the</w:t>
      </w:r>
      <w:r w:rsidR="00D717E8">
        <w:rPr>
          <w:rFonts w:ascii="Arial" w:hAnsi="Arial" w:cs="Arial"/>
          <w:bCs/>
          <w:sz w:val="24"/>
        </w:rPr>
        <w:t xml:space="preserve"> n</w:t>
      </w:r>
      <w:r w:rsidRPr="00E52D72">
        <w:rPr>
          <w:rFonts w:ascii="Arial" w:hAnsi="Arial" w:cs="Arial"/>
          <w:bCs/>
          <w:sz w:val="24"/>
        </w:rPr>
        <w:t>ature and location of human settlements and structures</w:t>
      </w:r>
      <w:r>
        <w:rPr>
          <w:rFonts w:ascii="Arial" w:hAnsi="Arial" w:cs="Arial"/>
          <w:bCs/>
          <w:sz w:val="24"/>
        </w:rPr>
        <w:t>; a</w:t>
      </w:r>
      <w:r w:rsidRPr="00E52D72">
        <w:rPr>
          <w:rFonts w:ascii="Arial" w:hAnsi="Arial" w:cs="Arial"/>
          <w:bCs/>
          <w:sz w:val="24"/>
        </w:rPr>
        <w:t>ctivities associated with and the nature of agricultur</w:t>
      </w:r>
      <w:r>
        <w:rPr>
          <w:rFonts w:ascii="Arial" w:hAnsi="Arial" w:cs="Arial"/>
          <w:bCs/>
          <w:sz w:val="24"/>
        </w:rPr>
        <w:t>e; a</w:t>
      </w:r>
      <w:r w:rsidRPr="00E52D72">
        <w:rPr>
          <w:rFonts w:ascii="Arial" w:hAnsi="Arial" w:cs="Arial"/>
          <w:bCs/>
          <w:sz w:val="24"/>
        </w:rPr>
        <w:t>ctivities associated with and the nature of mineral extraction practices</w:t>
      </w:r>
      <w:r>
        <w:rPr>
          <w:rFonts w:ascii="Arial" w:hAnsi="Arial" w:cs="Arial"/>
          <w:bCs/>
          <w:sz w:val="24"/>
        </w:rPr>
        <w:t>; w</w:t>
      </w:r>
      <w:r w:rsidRPr="00E52D72">
        <w:rPr>
          <w:rFonts w:ascii="Arial" w:hAnsi="Arial" w:cs="Arial"/>
          <w:bCs/>
          <w:sz w:val="24"/>
        </w:rPr>
        <w:t>ater catchment management and structures associated with water storage, distribution and power generation</w:t>
      </w:r>
      <w:r>
        <w:rPr>
          <w:rFonts w:ascii="Arial" w:hAnsi="Arial" w:cs="Arial"/>
          <w:bCs/>
          <w:sz w:val="24"/>
        </w:rPr>
        <w:t>; m</w:t>
      </w:r>
      <w:r w:rsidRPr="00E52D72">
        <w:rPr>
          <w:rFonts w:ascii="Arial" w:hAnsi="Arial" w:cs="Arial"/>
          <w:bCs/>
          <w:sz w:val="24"/>
        </w:rPr>
        <w:t>anagement practices associated with forest reserves and bushland areas</w:t>
      </w:r>
      <w:r>
        <w:rPr>
          <w:rFonts w:ascii="Arial" w:hAnsi="Arial" w:cs="Arial"/>
          <w:bCs/>
          <w:sz w:val="24"/>
        </w:rPr>
        <w:t>; p</w:t>
      </w:r>
      <w:r w:rsidRPr="00E52D72">
        <w:rPr>
          <w:rFonts w:ascii="Arial" w:hAnsi="Arial" w:cs="Arial"/>
          <w:bCs/>
          <w:sz w:val="24"/>
        </w:rPr>
        <w:t>rograms and processes that may either hinder or encourage the frequency of occurrence</w:t>
      </w:r>
      <w:r>
        <w:rPr>
          <w:rFonts w:ascii="Arial" w:hAnsi="Arial" w:cs="Arial"/>
          <w:bCs/>
          <w:sz w:val="24"/>
        </w:rPr>
        <w:t>; g</w:t>
      </w:r>
      <w:r w:rsidRPr="00E52D72">
        <w:rPr>
          <w:rFonts w:ascii="Arial" w:hAnsi="Arial" w:cs="Arial"/>
          <w:bCs/>
          <w:sz w:val="24"/>
        </w:rPr>
        <w:t>eneral level of knowledge and understanding of the hazard</w:t>
      </w:r>
      <w:r>
        <w:rPr>
          <w:rFonts w:ascii="Arial" w:hAnsi="Arial" w:cs="Arial"/>
          <w:bCs/>
          <w:sz w:val="24"/>
        </w:rPr>
        <w:t>; a</w:t>
      </w:r>
      <w:r w:rsidRPr="00E52D72">
        <w:rPr>
          <w:rFonts w:ascii="Arial" w:hAnsi="Arial" w:cs="Arial"/>
          <w:bCs/>
          <w:sz w:val="24"/>
        </w:rPr>
        <w:t>ccess to preventative medical supplies</w:t>
      </w:r>
      <w:r>
        <w:rPr>
          <w:rFonts w:ascii="Arial" w:hAnsi="Arial" w:cs="Arial"/>
          <w:bCs/>
          <w:sz w:val="24"/>
        </w:rPr>
        <w:t>; o</w:t>
      </w:r>
      <w:r w:rsidRPr="00E52D72">
        <w:rPr>
          <w:rFonts w:ascii="Arial" w:hAnsi="Arial" w:cs="Arial"/>
          <w:bCs/>
          <w:sz w:val="24"/>
        </w:rPr>
        <w:t>thers not mentioned may be relevant to specific ecological hazards.</w:t>
      </w:r>
    </w:p>
    <w:p w14:paraId="62B95BAC" w14:textId="77777777" w:rsidR="00AD2C55" w:rsidRPr="00E52D72" w:rsidRDefault="00AD2C55" w:rsidP="00AD2C55">
      <w:pPr>
        <w:spacing w:after="0" w:line="240" w:lineRule="auto"/>
        <w:ind w:left="-426"/>
        <w:rPr>
          <w:rFonts w:ascii="Arial" w:hAnsi="Arial" w:cs="Arial"/>
          <w:bCs/>
          <w:sz w:val="24"/>
        </w:rPr>
      </w:pPr>
      <w:r w:rsidRPr="00E52D72">
        <w:rPr>
          <w:rFonts w:ascii="Arial" w:hAnsi="Arial" w:cs="Arial"/>
          <w:bCs/>
          <w:sz w:val="24"/>
        </w:rPr>
        <w:t xml:space="preserve"> </w:t>
      </w:r>
    </w:p>
    <w:p w14:paraId="7BFED1DD" w14:textId="77777777" w:rsidR="00AD2C55" w:rsidRPr="00E52D72" w:rsidRDefault="00AD2C55" w:rsidP="00AD2C55">
      <w:pPr>
        <w:spacing w:after="0" w:line="240" w:lineRule="auto"/>
        <w:ind w:left="-426"/>
        <w:rPr>
          <w:rFonts w:ascii="Arial" w:hAnsi="Arial" w:cs="Arial"/>
          <w:bCs/>
          <w:sz w:val="24"/>
        </w:rPr>
      </w:pPr>
      <w:r w:rsidRPr="00E52D72">
        <w:rPr>
          <w:rFonts w:ascii="Arial" w:hAnsi="Arial" w:cs="Arial"/>
          <w:bCs/>
          <w:sz w:val="24"/>
        </w:rPr>
        <w:t>Spatial distribution of the ecological hazard should include where the hazard occurs and the patterns associated with this distribution.</w:t>
      </w:r>
    </w:p>
    <w:p w14:paraId="79C5F934" w14:textId="77777777" w:rsidR="00AD2C55" w:rsidRDefault="00AD2C55" w:rsidP="00AD2C55">
      <w:pPr>
        <w:spacing w:after="0" w:line="240" w:lineRule="auto"/>
        <w:ind w:left="-426"/>
        <w:rPr>
          <w:rFonts w:ascii="Arial" w:hAnsi="Arial" w:cs="Arial"/>
          <w:bCs/>
          <w:sz w:val="24"/>
        </w:rPr>
      </w:pPr>
      <w:r w:rsidRPr="00E52D72">
        <w:rPr>
          <w:rFonts w:ascii="Arial" w:hAnsi="Arial" w:cs="Arial"/>
          <w:bCs/>
          <w:sz w:val="24"/>
        </w:rPr>
        <w:t>Temporal distribution of the ecological hazard should include how often the hazard occurs/has occurred (frequency) and the probability of the hazard occurring, if known.</w:t>
      </w:r>
    </w:p>
    <w:p w14:paraId="3AF62BB7" w14:textId="77777777" w:rsidR="00AD2C55" w:rsidRDefault="00AD2C55" w:rsidP="00AD2C55">
      <w:pPr>
        <w:spacing w:after="0" w:line="240" w:lineRule="auto"/>
        <w:ind w:left="-426"/>
        <w:rPr>
          <w:rFonts w:ascii="Arial" w:hAnsi="Arial" w:cs="Arial"/>
          <w:bCs/>
          <w:sz w:val="24"/>
        </w:rPr>
      </w:pPr>
    </w:p>
    <w:p w14:paraId="10F7CDA5" w14:textId="77777777" w:rsidR="00AD2C55" w:rsidRPr="00F34922" w:rsidRDefault="00AD2C55" w:rsidP="00AD2C55">
      <w:pPr>
        <w:spacing w:after="0" w:line="240" w:lineRule="auto"/>
        <w:ind w:left="-426"/>
        <w:rPr>
          <w:rFonts w:ascii="Arial" w:hAnsi="Arial" w:cs="Arial"/>
          <w:bCs/>
          <w:sz w:val="24"/>
        </w:rPr>
      </w:pPr>
      <w:r>
        <w:rPr>
          <w:rFonts w:ascii="Arial" w:hAnsi="Arial" w:cs="Arial"/>
          <w:bCs/>
          <w:sz w:val="24"/>
        </w:rPr>
        <w:t>In many cases, Source 4: Gross domestic product per capita 2017 may be useful for students in providing supporting evidence, as would Source 5: Total confirmed COVID-19 cases for students who have studied that as their chosen ecological hazard.</w:t>
      </w:r>
      <w:r>
        <w:rPr>
          <w:rFonts w:ascii="Arial" w:hAnsi="Arial" w:cs="Arial"/>
          <w:b/>
          <w:sz w:val="24"/>
          <w:szCs w:val="24"/>
        </w:rPr>
        <w:br w:type="page"/>
      </w:r>
    </w:p>
    <w:p w14:paraId="0D98F555" w14:textId="77777777" w:rsidR="00AD2C55" w:rsidRPr="00E52D72" w:rsidRDefault="00AD2C55" w:rsidP="00AD2C55">
      <w:pPr>
        <w:spacing w:after="0" w:line="240" w:lineRule="auto"/>
        <w:ind w:left="-567" w:right="-426" w:firstLine="283"/>
        <w:rPr>
          <w:rFonts w:ascii="Arial" w:hAnsi="Arial" w:cs="Arial"/>
          <w:b/>
          <w:sz w:val="24"/>
          <w:szCs w:val="24"/>
        </w:rPr>
      </w:pPr>
      <w:r w:rsidRPr="00E52D72">
        <w:rPr>
          <w:rFonts w:ascii="Arial" w:hAnsi="Arial" w:cs="Arial"/>
          <w:b/>
          <w:sz w:val="24"/>
          <w:szCs w:val="24"/>
        </w:rPr>
        <w:t xml:space="preserve">Marking Key: </w:t>
      </w:r>
    </w:p>
    <w:tbl>
      <w:tblPr>
        <w:tblStyle w:val="TableGrid"/>
        <w:tblW w:w="10325" w:type="dxa"/>
        <w:tblInd w:w="-289" w:type="dxa"/>
        <w:tblLook w:val="04A0" w:firstRow="1" w:lastRow="0" w:firstColumn="1" w:lastColumn="0" w:noHBand="0" w:noVBand="1"/>
      </w:tblPr>
      <w:tblGrid>
        <w:gridCol w:w="9475"/>
        <w:gridCol w:w="850"/>
      </w:tblGrid>
      <w:tr w:rsidR="00AD2C55" w:rsidRPr="00E52D72" w14:paraId="0CB0AC0B" w14:textId="77777777" w:rsidTr="00341B2F">
        <w:tc>
          <w:tcPr>
            <w:tcW w:w="9475" w:type="dxa"/>
          </w:tcPr>
          <w:p w14:paraId="40086ECF" w14:textId="77777777" w:rsidR="00AD2C55" w:rsidRPr="00E52D72" w:rsidRDefault="00AD2C55" w:rsidP="001B0AE3">
            <w:pPr>
              <w:spacing w:after="0" w:line="240" w:lineRule="auto"/>
              <w:ind w:right="-426"/>
              <w:jc w:val="center"/>
              <w:rPr>
                <w:rFonts w:ascii="Arial" w:hAnsi="Arial" w:cs="Arial"/>
                <w:b/>
                <w:bCs/>
                <w:sz w:val="24"/>
                <w:szCs w:val="24"/>
              </w:rPr>
            </w:pPr>
          </w:p>
        </w:tc>
        <w:tc>
          <w:tcPr>
            <w:tcW w:w="850" w:type="dxa"/>
          </w:tcPr>
          <w:p w14:paraId="1E8FC621" w14:textId="77777777" w:rsidR="00AD2C55" w:rsidRPr="00E52D72" w:rsidRDefault="00AD2C55" w:rsidP="001B0AE3">
            <w:pPr>
              <w:spacing w:after="0" w:line="240" w:lineRule="auto"/>
              <w:ind w:left="-108" w:right="-108"/>
              <w:jc w:val="center"/>
              <w:rPr>
                <w:rFonts w:ascii="Arial" w:hAnsi="Arial" w:cs="Arial"/>
                <w:b/>
                <w:bCs/>
                <w:sz w:val="24"/>
                <w:szCs w:val="24"/>
              </w:rPr>
            </w:pPr>
          </w:p>
        </w:tc>
      </w:tr>
      <w:tr w:rsidR="00AD2C55" w:rsidRPr="00E52D72" w14:paraId="61B0D781" w14:textId="77777777" w:rsidTr="00341B2F">
        <w:tc>
          <w:tcPr>
            <w:tcW w:w="9475" w:type="dxa"/>
          </w:tcPr>
          <w:p w14:paraId="70C4E37B" w14:textId="77777777" w:rsidR="00AD2C55" w:rsidRPr="00A0344A" w:rsidRDefault="00AD2C55" w:rsidP="001B0AE3">
            <w:pPr>
              <w:spacing w:after="0" w:line="240" w:lineRule="auto"/>
              <w:ind w:left="30" w:right="176"/>
              <w:jc w:val="both"/>
              <w:rPr>
                <w:rFonts w:ascii="Arial" w:hAnsi="Arial" w:cs="Arial"/>
                <w:sz w:val="24"/>
                <w:szCs w:val="24"/>
              </w:rPr>
            </w:pPr>
            <w:r w:rsidRPr="00A0344A">
              <w:rPr>
                <w:rFonts w:ascii="Arial" w:hAnsi="Arial" w:cs="Arial"/>
                <w:sz w:val="24"/>
                <w:szCs w:val="24"/>
              </w:rPr>
              <w:t xml:space="preserve">A detailed and comprehensive </w:t>
            </w:r>
            <w:r>
              <w:rPr>
                <w:rFonts w:ascii="Arial" w:hAnsi="Arial" w:cs="Arial"/>
                <w:sz w:val="24"/>
                <w:szCs w:val="24"/>
              </w:rPr>
              <w:t>explanation</w:t>
            </w:r>
            <w:r w:rsidRPr="00A0344A">
              <w:rPr>
                <w:rFonts w:ascii="Arial" w:hAnsi="Arial" w:cs="Arial"/>
                <w:sz w:val="24"/>
                <w:szCs w:val="24"/>
              </w:rPr>
              <w:t xml:space="preserve"> is given and accurate information is provided of </w:t>
            </w:r>
            <w:r>
              <w:rPr>
                <w:rFonts w:ascii="Arial" w:hAnsi="Arial" w:cs="Arial"/>
                <w:sz w:val="24"/>
                <w:szCs w:val="24"/>
              </w:rPr>
              <w:t>two</w:t>
            </w:r>
            <w:r w:rsidRPr="00A0344A">
              <w:rPr>
                <w:rFonts w:ascii="Arial" w:hAnsi="Arial" w:cs="Arial"/>
                <w:sz w:val="24"/>
                <w:szCs w:val="24"/>
              </w:rPr>
              <w:t xml:space="preserve"> </w:t>
            </w:r>
            <w:r>
              <w:rPr>
                <w:rFonts w:ascii="Arial" w:hAnsi="Arial" w:cs="Arial"/>
                <w:sz w:val="24"/>
                <w:szCs w:val="24"/>
              </w:rPr>
              <w:t xml:space="preserve">factors </w:t>
            </w:r>
            <w:r w:rsidRPr="00A0344A">
              <w:rPr>
                <w:rFonts w:ascii="Arial" w:hAnsi="Arial" w:cs="Arial"/>
                <w:sz w:val="24"/>
                <w:szCs w:val="24"/>
              </w:rPr>
              <w:t xml:space="preserve">that </w:t>
            </w:r>
            <w:r>
              <w:rPr>
                <w:rFonts w:ascii="Arial" w:hAnsi="Arial" w:cs="Arial"/>
                <w:sz w:val="24"/>
                <w:szCs w:val="24"/>
              </w:rPr>
              <w:t>relate to</w:t>
            </w:r>
            <w:r w:rsidRPr="00A0344A">
              <w:rPr>
                <w:rFonts w:ascii="Arial" w:hAnsi="Arial" w:cs="Arial"/>
                <w:sz w:val="24"/>
                <w:szCs w:val="24"/>
              </w:rPr>
              <w:t xml:space="preserve"> the spatial and temporal distribution of a selected ecological hazard. The spatial and temporal distributions of the ecological hazard are thoroughly and accurately described. A wide range of appropriate supporting evidence and examples are used to develop and strengthen the </w:t>
            </w:r>
            <w:r>
              <w:rPr>
                <w:rFonts w:ascii="Arial" w:hAnsi="Arial" w:cs="Arial"/>
                <w:sz w:val="24"/>
                <w:szCs w:val="24"/>
              </w:rPr>
              <w:t>explanation</w:t>
            </w:r>
            <w:r w:rsidRPr="00A0344A">
              <w:rPr>
                <w:rFonts w:ascii="Arial" w:hAnsi="Arial" w:cs="Arial"/>
                <w:sz w:val="24"/>
                <w:szCs w:val="24"/>
              </w:rPr>
              <w:t>. The accurate use of relevant geographical terminology and concepts helps to develop a cohesive, concise and</w:t>
            </w:r>
            <w:r>
              <w:rPr>
                <w:rFonts w:ascii="Arial" w:hAnsi="Arial" w:cs="Arial"/>
                <w:sz w:val="24"/>
                <w:szCs w:val="24"/>
              </w:rPr>
              <w:t xml:space="preserve"> </w:t>
            </w:r>
            <w:r w:rsidRPr="00A0344A">
              <w:rPr>
                <w:rFonts w:ascii="Arial" w:hAnsi="Arial" w:cs="Arial"/>
                <w:sz w:val="24"/>
                <w:szCs w:val="24"/>
              </w:rPr>
              <w:t>articulate answer, with well-developed sentences and paragraphs in an extended answer format.</w:t>
            </w:r>
          </w:p>
        </w:tc>
        <w:tc>
          <w:tcPr>
            <w:tcW w:w="850" w:type="dxa"/>
            <w:vAlign w:val="center"/>
          </w:tcPr>
          <w:p w14:paraId="4C57DC72" w14:textId="77777777" w:rsidR="00AD2C55" w:rsidRPr="00E52D72" w:rsidRDefault="00AD2C55" w:rsidP="001B0AE3">
            <w:pPr>
              <w:spacing w:after="0" w:line="240" w:lineRule="auto"/>
              <w:ind w:right="-44"/>
              <w:jc w:val="center"/>
              <w:rPr>
                <w:rFonts w:ascii="Arial" w:hAnsi="Arial" w:cs="Arial"/>
                <w:bCs/>
                <w:sz w:val="24"/>
                <w:szCs w:val="24"/>
              </w:rPr>
            </w:pPr>
            <w:r>
              <w:rPr>
                <w:rFonts w:ascii="Arial" w:hAnsi="Arial" w:cs="Arial"/>
                <w:bCs/>
                <w:sz w:val="24"/>
                <w:szCs w:val="24"/>
              </w:rPr>
              <w:t>10-12</w:t>
            </w:r>
          </w:p>
        </w:tc>
      </w:tr>
      <w:tr w:rsidR="00AD2C55" w:rsidRPr="00E52D72" w14:paraId="0797A1BC" w14:textId="77777777" w:rsidTr="00341B2F">
        <w:tc>
          <w:tcPr>
            <w:tcW w:w="9475" w:type="dxa"/>
          </w:tcPr>
          <w:p w14:paraId="584864C0" w14:textId="77777777" w:rsidR="00AD2C55" w:rsidRPr="00A0344A" w:rsidRDefault="00AD2C55" w:rsidP="001B0AE3">
            <w:pPr>
              <w:spacing w:after="0" w:line="240" w:lineRule="auto"/>
              <w:ind w:left="30" w:right="176"/>
              <w:jc w:val="both"/>
              <w:rPr>
                <w:rFonts w:ascii="Arial" w:hAnsi="Arial" w:cs="Arial"/>
                <w:bCs/>
                <w:sz w:val="24"/>
                <w:szCs w:val="24"/>
              </w:rPr>
            </w:pPr>
            <w:r w:rsidRPr="00A0344A">
              <w:rPr>
                <w:rFonts w:ascii="Arial" w:hAnsi="Arial" w:cs="Arial"/>
                <w:bCs/>
                <w:sz w:val="24"/>
                <w:szCs w:val="24"/>
              </w:rPr>
              <w:t xml:space="preserve">An appropriate description is given and general, relatively accurate information is provided of </w:t>
            </w:r>
            <w:r>
              <w:rPr>
                <w:rFonts w:ascii="Arial" w:hAnsi="Arial" w:cs="Arial"/>
                <w:bCs/>
                <w:sz w:val="24"/>
                <w:szCs w:val="24"/>
              </w:rPr>
              <w:t xml:space="preserve">two factors </w:t>
            </w:r>
            <w:r w:rsidRPr="00A0344A">
              <w:rPr>
                <w:rFonts w:ascii="Arial" w:hAnsi="Arial" w:cs="Arial"/>
                <w:bCs/>
                <w:sz w:val="24"/>
                <w:szCs w:val="24"/>
              </w:rPr>
              <w:t xml:space="preserve">that </w:t>
            </w:r>
            <w:r>
              <w:rPr>
                <w:rFonts w:ascii="Arial" w:hAnsi="Arial" w:cs="Arial"/>
                <w:bCs/>
                <w:sz w:val="24"/>
                <w:szCs w:val="24"/>
              </w:rPr>
              <w:t>relate to</w:t>
            </w:r>
            <w:r w:rsidRPr="00A0344A">
              <w:rPr>
                <w:rFonts w:ascii="Arial" w:hAnsi="Arial" w:cs="Arial"/>
                <w:bCs/>
                <w:sz w:val="24"/>
                <w:szCs w:val="24"/>
              </w:rPr>
              <w:t xml:space="preserve"> the spatial and temporal distribution of a selected ecological hazard. The spatial and temporal distributions of the ecological hazard are clearly and accurately described. A range of appropriate supporting evidence and examples are used to develop and strengthen the description. Relevant geographical terminology and concepts helps to develop a cohesive and detailed answer, with well-developed sentences and paragraphs in an</w:t>
            </w:r>
            <w:r>
              <w:rPr>
                <w:rFonts w:ascii="Arial" w:hAnsi="Arial" w:cs="Arial"/>
                <w:bCs/>
                <w:sz w:val="24"/>
                <w:szCs w:val="24"/>
              </w:rPr>
              <w:t xml:space="preserve"> </w:t>
            </w:r>
            <w:r w:rsidRPr="00A0344A">
              <w:rPr>
                <w:rFonts w:ascii="Arial" w:hAnsi="Arial" w:cs="Arial"/>
                <w:bCs/>
                <w:sz w:val="24"/>
                <w:szCs w:val="24"/>
              </w:rPr>
              <w:t>extended answer format.</w:t>
            </w:r>
          </w:p>
        </w:tc>
        <w:tc>
          <w:tcPr>
            <w:tcW w:w="850" w:type="dxa"/>
            <w:vAlign w:val="center"/>
          </w:tcPr>
          <w:p w14:paraId="6C4E0160" w14:textId="77777777" w:rsidR="00AD2C55" w:rsidRPr="00E52D72" w:rsidRDefault="00AD2C55" w:rsidP="001B0AE3">
            <w:pPr>
              <w:spacing w:after="0" w:line="240" w:lineRule="auto"/>
              <w:ind w:right="-44"/>
              <w:jc w:val="center"/>
              <w:rPr>
                <w:rFonts w:ascii="Arial" w:hAnsi="Arial" w:cs="Arial"/>
                <w:bCs/>
                <w:sz w:val="24"/>
                <w:szCs w:val="24"/>
              </w:rPr>
            </w:pPr>
            <w:r>
              <w:rPr>
                <w:rFonts w:ascii="Arial" w:hAnsi="Arial" w:cs="Arial"/>
                <w:bCs/>
                <w:sz w:val="24"/>
                <w:szCs w:val="24"/>
              </w:rPr>
              <w:t>7-9</w:t>
            </w:r>
          </w:p>
        </w:tc>
      </w:tr>
      <w:tr w:rsidR="00AD2C55" w:rsidRPr="00E52D72" w14:paraId="6F818DA6" w14:textId="77777777" w:rsidTr="00341B2F">
        <w:tc>
          <w:tcPr>
            <w:tcW w:w="9475" w:type="dxa"/>
          </w:tcPr>
          <w:p w14:paraId="5F246576" w14:textId="77777777" w:rsidR="00AD2C55" w:rsidRPr="00A0344A" w:rsidRDefault="00AD2C55" w:rsidP="001B0AE3">
            <w:pPr>
              <w:spacing w:after="0" w:line="240" w:lineRule="auto"/>
              <w:ind w:left="30" w:right="176"/>
              <w:jc w:val="both"/>
              <w:rPr>
                <w:rFonts w:ascii="Arial" w:hAnsi="Arial" w:cs="Arial"/>
                <w:sz w:val="24"/>
                <w:szCs w:val="24"/>
              </w:rPr>
            </w:pPr>
            <w:r w:rsidRPr="00A0344A">
              <w:rPr>
                <w:rFonts w:ascii="Arial" w:hAnsi="Arial" w:cs="Arial"/>
                <w:sz w:val="24"/>
                <w:szCs w:val="24"/>
              </w:rPr>
              <w:t xml:space="preserve">A limited description is given and some generalised information is provided </w:t>
            </w:r>
            <w:r>
              <w:rPr>
                <w:rFonts w:ascii="Arial" w:hAnsi="Arial" w:cs="Arial"/>
                <w:sz w:val="24"/>
                <w:szCs w:val="24"/>
              </w:rPr>
              <w:t>of two factors that</w:t>
            </w:r>
            <w:r w:rsidRPr="00A0344A">
              <w:rPr>
                <w:rFonts w:ascii="Arial" w:hAnsi="Arial" w:cs="Arial"/>
                <w:sz w:val="24"/>
                <w:szCs w:val="24"/>
              </w:rPr>
              <w:t xml:space="preserve"> </w:t>
            </w:r>
            <w:r>
              <w:rPr>
                <w:rFonts w:ascii="Arial" w:hAnsi="Arial" w:cs="Arial"/>
                <w:sz w:val="24"/>
                <w:szCs w:val="24"/>
              </w:rPr>
              <w:t>relate to</w:t>
            </w:r>
            <w:r w:rsidRPr="00A0344A">
              <w:rPr>
                <w:rFonts w:ascii="Arial" w:hAnsi="Arial" w:cs="Arial"/>
                <w:sz w:val="24"/>
                <w:szCs w:val="24"/>
              </w:rPr>
              <w:t xml:space="preserve"> the spatial and temporal distribution of a selected ecological hazard. The spatial and/or temporal distributions of the ecological hazard are described to a limited extent. Limited evidence is used to support statements and generalisations. There is limited use of geographical terminology and concepts in a largely unstructured response.</w:t>
            </w:r>
          </w:p>
        </w:tc>
        <w:tc>
          <w:tcPr>
            <w:tcW w:w="850" w:type="dxa"/>
            <w:vAlign w:val="center"/>
          </w:tcPr>
          <w:p w14:paraId="12555A9A" w14:textId="77777777" w:rsidR="00AD2C55" w:rsidRPr="00E52D72" w:rsidRDefault="00AD2C55" w:rsidP="001B0AE3">
            <w:pPr>
              <w:spacing w:after="0" w:line="240" w:lineRule="auto"/>
              <w:ind w:right="-44"/>
              <w:jc w:val="center"/>
              <w:rPr>
                <w:rFonts w:ascii="Arial" w:hAnsi="Arial" w:cs="Arial"/>
                <w:bCs/>
                <w:sz w:val="24"/>
                <w:szCs w:val="24"/>
              </w:rPr>
            </w:pPr>
            <w:r>
              <w:rPr>
                <w:rFonts w:ascii="Arial" w:hAnsi="Arial" w:cs="Arial"/>
                <w:bCs/>
                <w:sz w:val="24"/>
                <w:szCs w:val="24"/>
              </w:rPr>
              <w:t>4-6</w:t>
            </w:r>
          </w:p>
        </w:tc>
      </w:tr>
      <w:tr w:rsidR="00AD2C55" w:rsidRPr="00E52D72" w14:paraId="49119175" w14:textId="77777777" w:rsidTr="00341B2F">
        <w:tc>
          <w:tcPr>
            <w:tcW w:w="9475" w:type="dxa"/>
          </w:tcPr>
          <w:p w14:paraId="582412FD" w14:textId="77777777" w:rsidR="00AD2C55" w:rsidRPr="00A0344A" w:rsidRDefault="00AD2C55" w:rsidP="001B0AE3">
            <w:pPr>
              <w:spacing w:after="0" w:line="240" w:lineRule="auto"/>
              <w:ind w:left="30" w:right="176"/>
              <w:jc w:val="both"/>
              <w:rPr>
                <w:rFonts w:ascii="Arial" w:hAnsi="Arial" w:cs="Arial"/>
                <w:sz w:val="24"/>
                <w:szCs w:val="24"/>
              </w:rPr>
            </w:pPr>
            <w:r w:rsidRPr="00A0344A">
              <w:rPr>
                <w:rFonts w:ascii="Arial" w:hAnsi="Arial" w:cs="Arial"/>
                <w:sz w:val="24"/>
                <w:szCs w:val="24"/>
              </w:rPr>
              <w:t xml:space="preserve">A very basic description is given and little information is provided of </w:t>
            </w:r>
            <w:r>
              <w:rPr>
                <w:rFonts w:ascii="Arial" w:hAnsi="Arial" w:cs="Arial"/>
                <w:sz w:val="24"/>
                <w:szCs w:val="24"/>
              </w:rPr>
              <w:t>one or two factors that may relate to</w:t>
            </w:r>
            <w:r w:rsidRPr="00A0344A">
              <w:rPr>
                <w:rFonts w:ascii="Arial" w:hAnsi="Arial" w:cs="Arial"/>
                <w:sz w:val="24"/>
                <w:szCs w:val="24"/>
              </w:rPr>
              <w:t xml:space="preserve"> the spatial and temporal distribution of an ecological hazard. An attempt may be made to describe the spatial or temporal distributions of the ecological hazard. Insufficient evidence is presented in the description. There is limited or no use of geographical terminology and concepts</w:t>
            </w:r>
            <w:r>
              <w:rPr>
                <w:rFonts w:ascii="Arial" w:hAnsi="Arial" w:cs="Arial"/>
                <w:sz w:val="24"/>
                <w:szCs w:val="24"/>
              </w:rPr>
              <w:t xml:space="preserve"> </w:t>
            </w:r>
            <w:r w:rsidRPr="00A0344A">
              <w:rPr>
                <w:rFonts w:ascii="Arial" w:hAnsi="Arial" w:cs="Arial"/>
                <w:sz w:val="24"/>
                <w:szCs w:val="24"/>
              </w:rPr>
              <w:t>and poor literacy skills may contribute to a response that is difficult to understand.</w:t>
            </w:r>
          </w:p>
        </w:tc>
        <w:tc>
          <w:tcPr>
            <w:tcW w:w="850" w:type="dxa"/>
            <w:vAlign w:val="center"/>
          </w:tcPr>
          <w:p w14:paraId="7AF94D25" w14:textId="77777777" w:rsidR="00AD2C55" w:rsidRPr="00E52D72" w:rsidRDefault="00AD2C55" w:rsidP="001B0AE3">
            <w:pPr>
              <w:spacing w:after="0" w:line="240" w:lineRule="auto"/>
              <w:ind w:right="-44"/>
              <w:jc w:val="center"/>
              <w:rPr>
                <w:rFonts w:ascii="Arial" w:hAnsi="Arial" w:cs="Arial"/>
                <w:bCs/>
                <w:sz w:val="24"/>
                <w:szCs w:val="24"/>
              </w:rPr>
            </w:pPr>
            <w:r>
              <w:rPr>
                <w:rFonts w:ascii="Arial" w:hAnsi="Arial" w:cs="Arial"/>
                <w:bCs/>
                <w:sz w:val="24"/>
                <w:szCs w:val="24"/>
              </w:rPr>
              <w:t>1-3</w:t>
            </w:r>
          </w:p>
        </w:tc>
      </w:tr>
      <w:tr w:rsidR="00AD2C55" w:rsidRPr="00E52D72" w14:paraId="13AB2148" w14:textId="77777777" w:rsidTr="00341B2F">
        <w:tc>
          <w:tcPr>
            <w:tcW w:w="9475" w:type="dxa"/>
          </w:tcPr>
          <w:p w14:paraId="420609A6" w14:textId="77777777" w:rsidR="00AD2C55" w:rsidRPr="00A0344A" w:rsidRDefault="00AD2C55" w:rsidP="001B0AE3">
            <w:pPr>
              <w:spacing w:after="0" w:line="240" w:lineRule="auto"/>
              <w:ind w:right="176"/>
              <w:jc w:val="both"/>
              <w:rPr>
                <w:rFonts w:ascii="Arial" w:hAnsi="Arial" w:cs="Arial"/>
                <w:sz w:val="24"/>
                <w:szCs w:val="24"/>
              </w:rPr>
            </w:pPr>
            <w:r>
              <w:rPr>
                <w:rFonts w:ascii="Arial" w:hAnsi="Arial" w:cs="Arial"/>
                <w:sz w:val="24"/>
                <w:szCs w:val="24"/>
              </w:rPr>
              <w:t>No relevant attempt.</w:t>
            </w:r>
          </w:p>
        </w:tc>
        <w:tc>
          <w:tcPr>
            <w:tcW w:w="850" w:type="dxa"/>
            <w:vAlign w:val="center"/>
          </w:tcPr>
          <w:p w14:paraId="7CACFE77" w14:textId="77777777" w:rsidR="00AD2C55" w:rsidRPr="00E52D72" w:rsidRDefault="00AD2C55" w:rsidP="001B0AE3">
            <w:pPr>
              <w:spacing w:after="0" w:line="240" w:lineRule="auto"/>
              <w:ind w:right="-44"/>
              <w:jc w:val="center"/>
              <w:rPr>
                <w:rFonts w:ascii="Arial" w:hAnsi="Arial" w:cs="Arial"/>
                <w:bCs/>
                <w:sz w:val="24"/>
                <w:szCs w:val="24"/>
              </w:rPr>
            </w:pPr>
            <w:r>
              <w:rPr>
                <w:rFonts w:ascii="Arial" w:hAnsi="Arial" w:cs="Arial"/>
                <w:bCs/>
                <w:sz w:val="24"/>
                <w:szCs w:val="24"/>
              </w:rPr>
              <w:t>0</w:t>
            </w:r>
          </w:p>
        </w:tc>
      </w:tr>
      <w:tr w:rsidR="00220520" w:rsidRPr="00E52D72" w14:paraId="494F99BA" w14:textId="77777777" w:rsidTr="00341B2F">
        <w:tc>
          <w:tcPr>
            <w:tcW w:w="9475" w:type="dxa"/>
          </w:tcPr>
          <w:p w14:paraId="6E25E1FA" w14:textId="2DFE822D" w:rsidR="00220520" w:rsidRPr="00220520" w:rsidRDefault="00220520" w:rsidP="00220520">
            <w:pPr>
              <w:spacing w:after="0" w:line="240" w:lineRule="auto"/>
              <w:ind w:right="176"/>
              <w:jc w:val="right"/>
              <w:rPr>
                <w:rFonts w:ascii="Arial" w:hAnsi="Arial" w:cs="Arial"/>
                <w:b/>
                <w:bCs/>
                <w:sz w:val="24"/>
                <w:szCs w:val="24"/>
              </w:rPr>
            </w:pPr>
            <w:r w:rsidRPr="00220520">
              <w:rPr>
                <w:rFonts w:ascii="Arial" w:hAnsi="Arial" w:cs="Arial"/>
                <w:b/>
                <w:bCs/>
                <w:sz w:val="24"/>
                <w:szCs w:val="24"/>
              </w:rPr>
              <w:t>TOTAL</w:t>
            </w:r>
          </w:p>
        </w:tc>
        <w:tc>
          <w:tcPr>
            <w:tcW w:w="850" w:type="dxa"/>
            <w:vAlign w:val="center"/>
          </w:tcPr>
          <w:p w14:paraId="3E5B22B7" w14:textId="7DAF90E0" w:rsidR="00220520" w:rsidRPr="00220520" w:rsidRDefault="00220520" w:rsidP="001B0AE3">
            <w:pPr>
              <w:spacing w:after="0" w:line="240" w:lineRule="auto"/>
              <w:ind w:right="-44"/>
              <w:jc w:val="center"/>
              <w:rPr>
                <w:rFonts w:ascii="Arial" w:hAnsi="Arial" w:cs="Arial"/>
                <w:b/>
                <w:sz w:val="24"/>
                <w:szCs w:val="24"/>
              </w:rPr>
            </w:pPr>
            <w:r w:rsidRPr="00220520">
              <w:rPr>
                <w:rFonts w:ascii="Arial" w:hAnsi="Arial" w:cs="Arial"/>
                <w:b/>
                <w:sz w:val="24"/>
                <w:szCs w:val="24"/>
              </w:rPr>
              <w:t>12</w:t>
            </w:r>
          </w:p>
        </w:tc>
      </w:tr>
    </w:tbl>
    <w:p w14:paraId="272878FC" w14:textId="77777777" w:rsidR="00AD2C55" w:rsidRDefault="00AD2C55" w:rsidP="00AD2C55">
      <w:pPr>
        <w:spacing w:after="0" w:line="240" w:lineRule="auto"/>
        <w:rPr>
          <w:rFonts w:ascii="Arial" w:hAnsi="Arial" w:cs="Arial"/>
          <w:sz w:val="24"/>
        </w:rPr>
      </w:pPr>
    </w:p>
    <w:p w14:paraId="56B62D5E" w14:textId="77777777" w:rsidR="00AD2C55" w:rsidRPr="00C9479C" w:rsidRDefault="00AD2C55" w:rsidP="00AD2C55">
      <w:pPr>
        <w:spacing w:after="0" w:line="240" w:lineRule="auto"/>
        <w:rPr>
          <w:rFonts w:ascii="Arial" w:hAnsi="Arial" w:cs="Arial"/>
          <w:sz w:val="24"/>
        </w:rPr>
      </w:pPr>
      <w:r>
        <w:rPr>
          <w:rFonts w:ascii="Arial" w:hAnsi="Arial" w:cs="Arial"/>
          <w:sz w:val="24"/>
        </w:rPr>
        <w:br w:type="page"/>
      </w:r>
    </w:p>
    <w:p w14:paraId="25F7567A" w14:textId="77777777" w:rsidR="00AD2C55" w:rsidRPr="00E95A10" w:rsidRDefault="00AD2C55" w:rsidP="00AD2C55">
      <w:pPr>
        <w:spacing w:after="0" w:line="240" w:lineRule="auto"/>
        <w:ind w:left="-567" w:right="-143"/>
        <w:rPr>
          <w:rFonts w:ascii="Arial" w:hAnsi="Arial" w:cs="Arial"/>
          <w:b/>
          <w:sz w:val="24"/>
          <w:szCs w:val="24"/>
        </w:rPr>
      </w:pPr>
      <w:r w:rsidRPr="00E95A10">
        <w:rPr>
          <w:rFonts w:ascii="Arial" w:hAnsi="Arial" w:cs="Arial"/>
          <w:noProof/>
          <w:sz w:val="24"/>
          <w:szCs w:val="24"/>
          <w:lang w:val="en-US"/>
        </w:rPr>
        <mc:AlternateContent>
          <mc:Choice Requires="wps">
            <w:drawing>
              <wp:anchor distT="0" distB="0" distL="114300" distR="114300" simplePos="0" relativeHeight="251738624" behindDoc="0" locked="0" layoutInCell="1" allowOverlap="1" wp14:anchorId="4C9195DD" wp14:editId="5FFC75A8">
                <wp:simplePos x="0" y="0"/>
                <wp:positionH relativeFrom="column">
                  <wp:posOffset>-348615</wp:posOffset>
                </wp:positionH>
                <wp:positionV relativeFrom="paragraph">
                  <wp:posOffset>10795</wp:posOffset>
                </wp:positionV>
                <wp:extent cx="6926579" cy="1790700"/>
                <wp:effectExtent l="0" t="0" r="2730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79" cy="1790700"/>
                        </a:xfrm>
                        <a:prstGeom prst="rect">
                          <a:avLst/>
                        </a:prstGeom>
                        <a:solidFill>
                          <a:srgbClr val="FFFFFF"/>
                        </a:solidFill>
                        <a:ln w="9525">
                          <a:solidFill>
                            <a:schemeClr val="tx1"/>
                          </a:solidFill>
                          <a:miter lim="800000"/>
                          <a:headEnd/>
                          <a:tailEnd/>
                        </a:ln>
                      </wps:spPr>
                      <wps:txbx>
                        <w:txbxContent>
                          <w:p w14:paraId="174F1BEE" w14:textId="77777777" w:rsidR="00783897" w:rsidRDefault="00783897" w:rsidP="00AD2C55">
                            <w:pPr>
                              <w:tabs>
                                <w:tab w:val="left" w:pos="9356"/>
                              </w:tabs>
                              <w:spacing w:after="0" w:line="240" w:lineRule="auto"/>
                              <w:ind w:right="-426"/>
                              <w:jc w:val="both"/>
                              <w:rPr>
                                <w:rFonts w:ascii="Arial" w:hAnsi="Arial" w:cs="Arial"/>
                                <w:b/>
                                <w:sz w:val="24"/>
                                <w:szCs w:val="24"/>
                                <w:lang w:val="en-GB"/>
                              </w:rPr>
                            </w:pPr>
                            <w:r w:rsidRPr="008F00B7">
                              <w:rPr>
                                <w:rFonts w:ascii="Arial" w:hAnsi="Arial" w:cs="Arial"/>
                                <w:b/>
                                <w:bCs/>
                                <w:sz w:val="24"/>
                                <w:szCs w:val="24"/>
                              </w:rPr>
                              <w:t xml:space="preserve">Question </w:t>
                            </w:r>
                            <w:r>
                              <w:rPr>
                                <w:rFonts w:ascii="Arial" w:hAnsi="Arial" w:cs="Arial"/>
                                <w:b/>
                                <w:bCs/>
                                <w:sz w:val="24"/>
                                <w:szCs w:val="24"/>
                              </w:rPr>
                              <w:t>36</w:t>
                            </w:r>
                            <w:r>
                              <w:rPr>
                                <w:rFonts w:ascii="Arial" w:hAnsi="Arial" w:cs="Arial"/>
                                <w:b/>
                                <w:bCs/>
                                <w:sz w:val="24"/>
                                <w:szCs w:val="24"/>
                              </w:rPr>
                              <w:tab/>
                            </w:r>
                            <w:r w:rsidRPr="008F00B7">
                              <w:rPr>
                                <w:rFonts w:ascii="Arial" w:hAnsi="Arial" w:cs="Arial"/>
                                <w:b/>
                                <w:sz w:val="24"/>
                                <w:szCs w:val="24"/>
                                <w:lang w:val="en-GB"/>
                              </w:rPr>
                              <w:t>(20 marks)</w:t>
                            </w:r>
                          </w:p>
                          <w:p w14:paraId="50EF467D" w14:textId="77777777" w:rsidR="00783897" w:rsidRDefault="00783897" w:rsidP="00AD2C55">
                            <w:pPr>
                              <w:spacing w:after="0" w:line="240" w:lineRule="auto"/>
                              <w:ind w:right="-426"/>
                              <w:jc w:val="both"/>
                              <w:rPr>
                                <w:rFonts w:ascii="Arial" w:hAnsi="Arial" w:cs="Arial"/>
                                <w:b/>
                                <w:sz w:val="24"/>
                                <w:szCs w:val="24"/>
                                <w:lang w:val="en-GB"/>
                              </w:rPr>
                            </w:pPr>
                          </w:p>
                          <w:p w14:paraId="066FF8C3" w14:textId="449A1EDD" w:rsidR="00783897" w:rsidRDefault="00783897" w:rsidP="00932E88">
                            <w:pPr>
                              <w:pStyle w:val="ListParagraph"/>
                              <w:numPr>
                                <w:ilvl w:val="0"/>
                                <w:numId w:val="14"/>
                              </w:numPr>
                              <w:ind w:left="567" w:right="-182" w:hanging="567"/>
                              <w:rPr>
                                <w:rFonts w:ascii="Arial" w:hAnsi="Arial" w:cs="Arial"/>
                              </w:rPr>
                            </w:pPr>
                            <w:r w:rsidRPr="00DA5446">
                              <w:rPr>
                                <w:rFonts w:ascii="Arial" w:hAnsi="Arial" w:cs="Arial"/>
                              </w:rPr>
                              <w:t>Describe the nature of an ecological hazard you have studied by referring to its:</w:t>
                            </w:r>
                          </w:p>
                          <w:p w14:paraId="679EDD86" w14:textId="77777777" w:rsidR="00783897" w:rsidRPr="00F658ED" w:rsidRDefault="00783897" w:rsidP="00F658ED">
                            <w:pPr>
                              <w:spacing w:line="240" w:lineRule="auto"/>
                              <w:ind w:right="-182"/>
                              <w:rPr>
                                <w:rFonts w:ascii="Arial" w:hAnsi="Arial" w:cs="Arial"/>
                                <w:sz w:val="16"/>
                                <w:szCs w:val="16"/>
                              </w:rPr>
                            </w:pPr>
                          </w:p>
                          <w:p w14:paraId="40F72C72" w14:textId="77777777" w:rsidR="00783897" w:rsidRPr="00267D1B" w:rsidRDefault="00783897" w:rsidP="00F658ED">
                            <w:pPr>
                              <w:pStyle w:val="ListParagraph"/>
                              <w:numPr>
                                <w:ilvl w:val="0"/>
                                <w:numId w:val="13"/>
                              </w:numPr>
                              <w:spacing w:line="276" w:lineRule="auto"/>
                              <w:ind w:left="1434" w:right="-181" w:hanging="357"/>
                              <w:rPr>
                                <w:rFonts w:ascii="Arial" w:hAnsi="Arial" w:cs="Arial"/>
                              </w:rPr>
                            </w:pPr>
                            <w:r w:rsidRPr="00267D1B">
                              <w:rPr>
                                <w:rFonts w:ascii="Arial" w:hAnsi="Arial" w:cs="Arial"/>
                              </w:rPr>
                              <w:t>duration and frequency</w:t>
                            </w:r>
                          </w:p>
                          <w:p w14:paraId="10A71208" w14:textId="2D2A0B10" w:rsidR="00783897" w:rsidRPr="00267D1B" w:rsidRDefault="00783897" w:rsidP="00F658ED">
                            <w:pPr>
                              <w:spacing w:after="0"/>
                              <w:ind w:left="1080" w:right="-182"/>
                              <w:rPr>
                                <w:rFonts w:ascii="Arial" w:hAnsi="Arial" w:cs="Arial"/>
                                <w:sz w:val="24"/>
                                <w:szCs w:val="24"/>
                              </w:rPr>
                            </w:pPr>
                            <w:r w:rsidRPr="00267D1B">
                              <w:rPr>
                                <w:rFonts w:ascii="Arial" w:hAnsi="Arial" w:cs="Arial"/>
                                <w:sz w:val="24"/>
                                <w:szCs w:val="24"/>
                              </w:rPr>
                              <w:t>and</w:t>
                            </w:r>
                          </w:p>
                          <w:p w14:paraId="746B716E" w14:textId="570F045C" w:rsidR="00783897" w:rsidRPr="00267D1B" w:rsidRDefault="00783897" w:rsidP="00F658ED">
                            <w:pPr>
                              <w:pStyle w:val="ListParagraph"/>
                              <w:numPr>
                                <w:ilvl w:val="0"/>
                                <w:numId w:val="13"/>
                              </w:numPr>
                              <w:spacing w:line="276" w:lineRule="auto"/>
                              <w:ind w:right="-182"/>
                              <w:rPr>
                                <w:rFonts w:ascii="Arial" w:hAnsi="Arial" w:cs="Arial"/>
                              </w:rPr>
                            </w:pPr>
                            <w:r w:rsidRPr="00267D1B">
                              <w:rPr>
                                <w:rFonts w:ascii="Arial" w:hAnsi="Arial" w:cs="Arial"/>
                              </w:rPr>
                              <w:t>the scale of its spatial impact.</w:t>
                            </w:r>
                          </w:p>
                          <w:p w14:paraId="58EB6F76" w14:textId="77777777" w:rsidR="00783897" w:rsidRPr="00C21DAA" w:rsidRDefault="00783897" w:rsidP="00AD2C55">
                            <w:pPr>
                              <w:spacing w:after="0" w:line="240" w:lineRule="auto"/>
                              <w:ind w:left="8640" w:right="115" w:firstLine="720"/>
                              <w:jc w:val="right"/>
                              <w:rPr>
                                <w:rFonts w:ascii="Arial" w:hAnsi="Arial" w:cs="Arial"/>
                                <w:sz w:val="24"/>
                                <w:szCs w:val="24"/>
                              </w:rPr>
                            </w:pPr>
                            <w:r w:rsidRPr="00C21DAA">
                              <w:rPr>
                                <w:rFonts w:ascii="Arial" w:hAnsi="Arial" w:cs="Arial"/>
                                <w:sz w:val="24"/>
                                <w:szCs w:val="24"/>
                              </w:rPr>
                              <w:t>(8 marks)</w:t>
                            </w:r>
                          </w:p>
                          <w:p w14:paraId="5B1FEE49" w14:textId="77777777" w:rsidR="00783897" w:rsidRPr="008F00B7" w:rsidRDefault="00783897" w:rsidP="00AD2C55">
                            <w:pPr>
                              <w:spacing w:after="0" w:line="240" w:lineRule="auto"/>
                              <w:ind w:right="-426"/>
                              <w:jc w:val="both"/>
                              <w:rPr>
                                <w:rFonts w:ascii="Arial" w:hAnsi="Arial" w:cs="Arial"/>
                                <w:sz w:val="24"/>
                                <w:szCs w:val="24"/>
                                <w:lang w:val="en-GB"/>
                              </w:rPr>
                            </w:pPr>
                          </w:p>
                          <w:p w14:paraId="7305605A" w14:textId="77777777" w:rsidR="00783897" w:rsidRPr="003726CD" w:rsidRDefault="00783897" w:rsidP="00AD2C55">
                            <w:pPr>
                              <w:spacing w:after="0" w:line="240" w:lineRule="auto"/>
                              <w:ind w:right="-1"/>
                              <w:rPr>
                                <w:rFonts w:ascii="Arial" w:hAnsi="Arial" w:cs="Arial"/>
                                <w:sz w:val="24"/>
                                <w:szCs w:val="24"/>
                              </w:rPr>
                            </w:pPr>
                          </w:p>
                          <w:p w14:paraId="304E43DF" w14:textId="77777777" w:rsidR="00783897" w:rsidRPr="00875C02" w:rsidRDefault="00783897" w:rsidP="00AD2C55">
                            <w:pPr>
                              <w:spacing w:after="0" w:line="240" w:lineRule="auto"/>
                              <w:ind w:left="-709" w:right="-426"/>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195DD" id="_x0000_s1047" type="#_x0000_t202" style="position:absolute;left:0;text-align:left;margin-left:-27.45pt;margin-top:.85pt;width:545.4pt;height:141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" strokecolor="black [3213]">
                <v:textbox>
                  <w:txbxContent>
                    <w:p w14:paraId="174F1BEE" w14:textId="77777777" w:rsidR="00783897" w:rsidRDefault="00783897" w:rsidP="00AD2C55">
                      <w:pPr>
                        <w:tabs>
                          <w:tab w:val="left" w:pos="9356"/>
                        </w:tabs>
                        <w:spacing w:after="0" w:line="240" w:lineRule="auto"/>
                        <w:ind w:right="-426"/>
                        <w:jc w:val="both"/>
                        <w:rPr>
                          <w:rFonts w:ascii="Arial" w:hAnsi="Arial" w:cs="Arial"/>
                          <w:b/>
                          <w:sz w:val="24"/>
                          <w:szCs w:val="24"/>
                          <w:lang w:val="en-GB"/>
                        </w:rPr>
                      </w:pPr>
                      <w:r w:rsidRPr="008F00B7">
                        <w:rPr>
                          <w:rFonts w:ascii="Arial" w:hAnsi="Arial" w:cs="Arial"/>
                          <w:b/>
                          <w:bCs/>
                          <w:sz w:val="24"/>
                          <w:szCs w:val="24"/>
                        </w:rPr>
                        <w:t xml:space="preserve">Question </w:t>
                      </w:r>
                      <w:r>
                        <w:rPr>
                          <w:rFonts w:ascii="Arial" w:hAnsi="Arial" w:cs="Arial"/>
                          <w:b/>
                          <w:bCs/>
                          <w:sz w:val="24"/>
                          <w:szCs w:val="24"/>
                        </w:rPr>
                        <w:t>36</w:t>
                      </w:r>
                      <w:r>
                        <w:rPr>
                          <w:rFonts w:ascii="Arial" w:hAnsi="Arial" w:cs="Arial"/>
                          <w:b/>
                          <w:bCs/>
                          <w:sz w:val="24"/>
                          <w:szCs w:val="24"/>
                        </w:rPr>
                        <w:tab/>
                      </w:r>
                      <w:r w:rsidRPr="008F00B7">
                        <w:rPr>
                          <w:rFonts w:ascii="Arial" w:hAnsi="Arial" w:cs="Arial"/>
                          <w:b/>
                          <w:sz w:val="24"/>
                          <w:szCs w:val="24"/>
                          <w:lang w:val="en-GB"/>
                        </w:rPr>
                        <w:t>(20 marks)</w:t>
                      </w:r>
                    </w:p>
                    <w:p w14:paraId="50EF467D" w14:textId="77777777" w:rsidR="00783897" w:rsidRDefault="00783897" w:rsidP="00AD2C55">
                      <w:pPr>
                        <w:spacing w:after="0" w:line="240" w:lineRule="auto"/>
                        <w:ind w:right="-426"/>
                        <w:jc w:val="both"/>
                        <w:rPr>
                          <w:rFonts w:ascii="Arial" w:hAnsi="Arial" w:cs="Arial"/>
                          <w:b/>
                          <w:sz w:val="24"/>
                          <w:szCs w:val="24"/>
                          <w:lang w:val="en-GB"/>
                        </w:rPr>
                      </w:pPr>
                    </w:p>
                    <w:p w14:paraId="066FF8C3" w14:textId="449A1EDD" w:rsidR="00783897" w:rsidRDefault="00783897" w:rsidP="00932E88">
                      <w:pPr>
                        <w:pStyle w:val="ListParagraph"/>
                        <w:numPr>
                          <w:ilvl w:val="0"/>
                          <w:numId w:val="14"/>
                        </w:numPr>
                        <w:ind w:left="567" w:right="-182" w:hanging="567"/>
                        <w:rPr>
                          <w:rFonts w:ascii="Arial" w:hAnsi="Arial" w:cs="Arial"/>
                        </w:rPr>
                      </w:pPr>
                      <w:r w:rsidRPr="00DA5446">
                        <w:rPr>
                          <w:rFonts w:ascii="Arial" w:hAnsi="Arial" w:cs="Arial"/>
                        </w:rPr>
                        <w:t>Describe the nature of an ecological hazard you have studied by referring to its:</w:t>
                      </w:r>
                    </w:p>
                    <w:p w14:paraId="679EDD86" w14:textId="77777777" w:rsidR="00783897" w:rsidRPr="00F658ED" w:rsidRDefault="00783897" w:rsidP="00F658ED">
                      <w:pPr>
                        <w:spacing w:line="240" w:lineRule="auto"/>
                        <w:ind w:right="-182"/>
                        <w:rPr>
                          <w:rFonts w:ascii="Arial" w:hAnsi="Arial" w:cs="Arial"/>
                          <w:sz w:val="16"/>
                          <w:szCs w:val="16"/>
                        </w:rPr>
                      </w:pPr>
                    </w:p>
                    <w:p w14:paraId="40F72C72" w14:textId="77777777" w:rsidR="00783897" w:rsidRPr="00267D1B" w:rsidRDefault="00783897" w:rsidP="00F658ED">
                      <w:pPr>
                        <w:pStyle w:val="ListParagraph"/>
                        <w:numPr>
                          <w:ilvl w:val="0"/>
                          <w:numId w:val="13"/>
                        </w:numPr>
                        <w:spacing w:line="276" w:lineRule="auto"/>
                        <w:ind w:left="1434" w:right="-181" w:hanging="357"/>
                        <w:rPr>
                          <w:rFonts w:ascii="Arial" w:hAnsi="Arial" w:cs="Arial"/>
                        </w:rPr>
                      </w:pPr>
                      <w:r w:rsidRPr="00267D1B">
                        <w:rPr>
                          <w:rFonts w:ascii="Arial" w:hAnsi="Arial" w:cs="Arial"/>
                        </w:rPr>
                        <w:t>duration and frequency</w:t>
                      </w:r>
                    </w:p>
                    <w:p w14:paraId="10A71208" w14:textId="2D2A0B10" w:rsidR="00783897" w:rsidRPr="00267D1B" w:rsidRDefault="00783897" w:rsidP="00F658ED">
                      <w:pPr>
                        <w:spacing w:after="0"/>
                        <w:ind w:left="1080" w:right="-182"/>
                        <w:rPr>
                          <w:rFonts w:ascii="Arial" w:hAnsi="Arial" w:cs="Arial"/>
                          <w:sz w:val="24"/>
                          <w:szCs w:val="24"/>
                        </w:rPr>
                      </w:pPr>
                      <w:r w:rsidRPr="00267D1B">
                        <w:rPr>
                          <w:rFonts w:ascii="Arial" w:hAnsi="Arial" w:cs="Arial"/>
                          <w:sz w:val="24"/>
                          <w:szCs w:val="24"/>
                        </w:rPr>
                        <w:t>and</w:t>
                      </w:r>
                    </w:p>
                    <w:p w14:paraId="746B716E" w14:textId="570F045C" w:rsidR="00783897" w:rsidRPr="00267D1B" w:rsidRDefault="00783897" w:rsidP="00F658ED">
                      <w:pPr>
                        <w:pStyle w:val="ListParagraph"/>
                        <w:numPr>
                          <w:ilvl w:val="0"/>
                          <w:numId w:val="13"/>
                        </w:numPr>
                        <w:spacing w:line="276" w:lineRule="auto"/>
                        <w:ind w:right="-182"/>
                        <w:rPr>
                          <w:rFonts w:ascii="Arial" w:hAnsi="Arial" w:cs="Arial"/>
                        </w:rPr>
                      </w:pPr>
                      <w:r w:rsidRPr="00267D1B">
                        <w:rPr>
                          <w:rFonts w:ascii="Arial" w:hAnsi="Arial" w:cs="Arial"/>
                        </w:rPr>
                        <w:t>the scale of its spatial impact.</w:t>
                      </w:r>
                    </w:p>
                    <w:p w14:paraId="58EB6F76" w14:textId="77777777" w:rsidR="00783897" w:rsidRPr="00C21DAA" w:rsidRDefault="00783897" w:rsidP="00AD2C55">
                      <w:pPr>
                        <w:spacing w:after="0" w:line="240" w:lineRule="auto"/>
                        <w:ind w:left="8640" w:right="115" w:firstLine="720"/>
                        <w:jc w:val="right"/>
                        <w:rPr>
                          <w:rFonts w:ascii="Arial" w:hAnsi="Arial" w:cs="Arial"/>
                          <w:sz w:val="24"/>
                          <w:szCs w:val="24"/>
                        </w:rPr>
                      </w:pPr>
                      <w:r w:rsidRPr="00C21DAA">
                        <w:rPr>
                          <w:rFonts w:ascii="Arial" w:hAnsi="Arial" w:cs="Arial"/>
                          <w:sz w:val="24"/>
                          <w:szCs w:val="24"/>
                        </w:rPr>
                        <w:t>(8 marks)</w:t>
                      </w:r>
                    </w:p>
                    <w:p w14:paraId="5B1FEE49" w14:textId="77777777" w:rsidR="00783897" w:rsidRPr="008F00B7" w:rsidRDefault="00783897" w:rsidP="00AD2C55">
                      <w:pPr>
                        <w:spacing w:after="0" w:line="240" w:lineRule="auto"/>
                        <w:ind w:right="-426"/>
                        <w:jc w:val="both"/>
                        <w:rPr>
                          <w:rFonts w:ascii="Arial" w:hAnsi="Arial" w:cs="Arial"/>
                          <w:sz w:val="24"/>
                          <w:szCs w:val="24"/>
                          <w:lang w:val="en-GB"/>
                        </w:rPr>
                      </w:pPr>
                    </w:p>
                    <w:p w14:paraId="7305605A" w14:textId="77777777" w:rsidR="00783897" w:rsidRPr="003726CD" w:rsidRDefault="00783897" w:rsidP="00AD2C55">
                      <w:pPr>
                        <w:spacing w:after="0" w:line="240" w:lineRule="auto"/>
                        <w:ind w:right="-1"/>
                        <w:rPr>
                          <w:rFonts w:ascii="Arial" w:hAnsi="Arial" w:cs="Arial"/>
                          <w:sz w:val="24"/>
                          <w:szCs w:val="24"/>
                        </w:rPr>
                      </w:pPr>
                    </w:p>
                    <w:p w14:paraId="304E43DF" w14:textId="77777777" w:rsidR="00783897" w:rsidRPr="00875C02" w:rsidRDefault="00783897" w:rsidP="00AD2C55">
                      <w:pPr>
                        <w:spacing w:after="0" w:line="240" w:lineRule="auto"/>
                        <w:ind w:left="-709" w:right="-426"/>
                        <w:rPr>
                          <w:color w:val="0070C0"/>
                        </w:rPr>
                      </w:pPr>
                    </w:p>
                  </w:txbxContent>
                </v:textbox>
              </v:shape>
            </w:pict>
          </mc:Fallback>
        </mc:AlternateContent>
      </w:r>
    </w:p>
    <w:p w14:paraId="1CBD4C4E" w14:textId="77777777" w:rsidR="00AD2C55" w:rsidRPr="00E95A10" w:rsidRDefault="00AD2C55" w:rsidP="00AD2C55">
      <w:pPr>
        <w:spacing w:after="0" w:line="240" w:lineRule="auto"/>
        <w:ind w:left="-567" w:right="-143"/>
        <w:rPr>
          <w:rFonts w:ascii="Arial" w:hAnsi="Arial" w:cs="Arial"/>
          <w:b/>
          <w:sz w:val="24"/>
          <w:szCs w:val="24"/>
        </w:rPr>
      </w:pPr>
    </w:p>
    <w:p w14:paraId="252518D7" w14:textId="77777777" w:rsidR="00AD2C55" w:rsidRPr="00E95A10" w:rsidRDefault="00AD2C55" w:rsidP="00AD2C55">
      <w:pPr>
        <w:spacing w:after="0" w:line="240" w:lineRule="auto"/>
        <w:ind w:left="-567" w:right="-143"/>
        <w:rPr>
          <w:rFonts w:ascii="Arial" w:hAnsi="Arial" w:cs="Arial"/>
          <w:b/>
          <w:sz w:val="24"/>
          <w:szCs w:val="24"/>
        </w:rPr>
      </w:pPr>
    </w:p>
    <w:p w14:paraId="1B36B50B" w14:textId="77777777" w:rsidR="00AD2C55" w:rsidRPr="00E95A10" w:rsidRDefault="00AD2C55" w:rsidP="00AD2C55">
      <w:pPr>
        <w:spacing w:after="0" w:line="240" w:lineRule="auto"/>
        <w:ind w:left="-567" w:right="-143"/>
        <w:rPr>
          <w:rFonts w:ascii="Arial" w:hAnsi="Arial" w:cs="Arial"/>
          <w:b/>
          <w:sz w:val="24"/>
          <w:szCs w:val="24"/>
        </w:rPr>
      </w:pPr>
    </w:p>
    <w:p w14:paraId="1CCC1EAC" w14:textId="77777777" w:rsidR="00AD2C55" w:rsidRPr="00E95A10" w:rsidRDefault="00AD2C55" w:rsidP="00AD2C55">
      <w:pPr>
        <w:spacing w:after="0" w:line="240" w:lineRule="auto"/>
        <w:ind w:left="-567" w:right="-143"/>
        <w:rPr>
          <w:rFonts w:ascii="Arial" w:hAnsi="Arial" w:cs="Arial"/>
          <w:b/>
          <w:sz w:val="24"/>
          <w:szCs w:val="24"/>
        </w:rPr>
      </w:pPr>
    </w:p>
    <w:p w14:paraId="5DC15E63" w14:textId="77777777" w:rsidR="00AD2C55" w:rsidRPr="00E95A10" w:rsidRDefault="00AD2C55" w:rsidP="00AD2C55">
      <w:pPr>
        <w:spacing w:after="0" w:line="240" w:lineRule="auto"/>
        <w:ind w:left="-567" w:right="-143"/>
        <w:rPr>
          <w:rFonts w:ascii="Arial" w:hAnsi="Arial" w:cs="Arial"/>
          <w:b/>
          <w:sz w:val="24"/>
          <w:szCs w:val="24"/>
        </w:rPr>
      </w:pPr>
    </w:p>
    <w:p w14:paraId="5E4ED4C1" w14:textId="77777777" w:rsidR="00AD2C55" w:rsidRPr="00E95A10" w:rsidRDefault="00AD2C55" w:rsidP="00AD2C55">
      <w:pPr>
        <w:spacing w:after="0" w:line="240" w:lineRule="auto"/>
        <w:ind w:left="-567" w:right="-143"/>
        <w:rPr>
          <w:rFonts w:ascii="Arial" w:hAnsi="Arial" w:cs="Arial"/>
          <w:b/>
          <w:sz w:val="24"/>
          <w:szCs w:val="24"/>
        </w:rPr>
      </w:pPr>
    </w:p>
    <w:p w14:paraId="1144D352" w14:textId="77777777" w:rsidR="00AD2C55" w:rsidRPr="00E95A10" w:rsidRDefault="00AD2C55" w:rsidP="00AD2C55">
      <w:pPr>
        <w:spacing w:after="0" w:line="240" w:lineRule="auto"/>
        <w:ind w:left="-567" w:right="-143"/>
        <w:rPr>
          <w:rFonts w:ascii="Arial" w:hAnsi="Arial" w:cs="Arial"/>
          <w:b/>
          <w:sz w:val="24"/>
          <w:szCs w:val="24"/>
        </w:rPr>
      </w:pPr>
    </w:p>
    <w:p w14:paraId="2213BE7C" w14:textId="77777777" w:rsidR="00F658ED" w:rsidRDefault="00F658ED" w:rsidP="00AD2C55">
      <w:pPr>
        <w:spacing w:after="0" w:line="240" w:lineRule="auto"/>
        <w:ind w:left="-567" w:right="-143"/>
        <w:rPr>
          <w:rFonts w:ascii="Arial" w:hAnsi="Arial" w:cs="Arial"/>
          <w:b/>
          <w:sz w:val="24"/>
          <w:szCs w:val="24"/>
        </w:rPr>
      </w:pPr>
    </w:p>
    <w:p w14:paraId="3483735B" w14:textId="77777777" w:rsidR="00F658ED" w:rsidRDefault="00F658ED" w:rsidP="00AD2C55">
      <w:pPr>
        <w:spacing w:after="0" w:line="240" w:lineRule="auto"/>
        <w:ind w:left="-567" w:right="-143"/>
        <w:rPr>
          <w:rFonts w:ascii="Arial" w:hAnsi="Arial" w:cs="Arial"/>
          <w:b/>
          <w:sz w:val="24"/>
          <w:szCs w:val="24"/>
        </w:rPr>
      </w:pPr>
    </w:p>
    <w:p w14:paraId="4B89A3CE" w14:textId="77777777" w:rsidR="00F658ED" w:rsidRDefault="00F658ED" w:rsidP="00AD2C55">
      <w:pPr>
        <w:spacing w:after="0" w:line="240" w:lineRule="auto"/>
        <w:ind w:left="-567" w:right="-143"/>
        <w:rPr>
          <w:rFonts w:ascii="Arial" w:hAnsi="Arial" w:cs="Arial"/>
          <w:b/>
          <w:sz w:val="24"/>
          <w:szCs w:val="24"/>
        </w:rPr>
      </w:pPr>
    </w:p>
    <w:p w14:paraId="186BB726" w14:textId="00BC1BF8" w:rsidR="00AD2C55" w:rsidRPr="00DA5446" w:rsidRDefault="00AD2C55" w:rsidP="00AD2C55">
      <w:pPr>
        <w:spacing w:after="0" w:line="240" w:lineRule="auto"/>
        <w:ind w:left="-567" w:right="-143"/>
        <w:rPr>
          <w:rFonts w:ascii="Arial" w:hAnsi="Arial" w:cs="Arial"/>
          <w:b/>
          <w:sz w:val="24"/>
          <w:szCs w:val="24"/>
        </w:rPr>
      </w:pPr>
      <w:r w:rsidRPr="00DA5446">
        <w:rPr>
          <w:rFonts w:ascii="Arial" w:hAnsi="Arial" w:cs="Arial"/>
          <w:b/>
          <w:sz w:val="24"/>
          <w:szCs w:val="24"/>
        </w:rPr>
        <w:t>Syllabus:</w:t>
      </w:r>
    </w:p>
    <w:p w14:paraId="775DF5C8" w14:textId="77777777" w:rsidR="00AD2C55" w:rsidRPr="00DA5446" w:rsidRDefault="00AD2C55" w:rsidP="00AD2C55">
      <w:pPr>
        <w:tabs>
          <w:tab w:val="left" w:pos="3465"/>
        </w:tabs>
        <w:spacing w:after="0" w:line="240" w:lineRule="auto"/>
        <w:ind w:left="-567" w:right="-143"/>
        <w:jc w:val="both"/>
        <w:rPr>
          <w:rFonts w:ascii="Arial" w:hAnsi="Arial" w:cs="Arial"/>
          <w:sz w:val="24"/>
          <w:szCs w:val="24"/>
        </w:rPr>
      </w:pPr>
      <w:r w:rsidRPr="00DA5446">
        <w:rPr>
          <w:rFonts w:ascii="Arial" w:hAnsi="Arial" w:cs="Arial"/>
          <w:sz w:val="24"/>
          <w:szCs w:val="24"/>
        </w:rPr>
        <w:t>T</w:t>
      </w:r>
      <w:r w:rsidRPr="00DA5446">
        <w:rPr>
          <w:rFonts w:ascii="Arial" w:hAnsi="Arial"/>
          <w:sz w:val="24"/>
          <w:szCs w:val="24"/>
        </w:rPr>
        <w:t>he magnitude, duration, frequency, probability and scale of spatial impact of the hazard</w:t>
      </w:r>
      <w:r w:rsidRPr="00DA5446">
        <w:rPr>
          <w:rFonts w:ascii="Arial" w:hAnsi="Arial" w:cs="Arial"/>
          <w:sz w:val="24"/>
          <w:szCs w:val="24"/>
        </w:rPr>
        <w:tab/>
      </w:r>
    </w:p>
    <w:p w14:paraId="6AAAF6B6" w14:textId="77777777" w:rsidR="00AD2C55" w:rsidRPr="00DA5446" w:rsidRDefault="00AD2C55" w:rsidP="00AD2C55">
      <w:pPr>
        <w:spacing w:after="0" w:line="240" w:lineRule="auto"/>
        <w:ind w:left="-567" w:right="-143"/>
        <w:jc w:val="both"/>
        <w:rPr>
          <w:rFonts w:ascii="Arial" w:hAnsi="Arial" w:cs="Arial"/>
          <w:b/>
          <w:sz w:val="24"/>
          <w:szCs w:val="24"/>
        </w:rPr>
      </w:pPr>
    </w:p>
    <w:p w14:paraId="3BC7841A" w14:textId="3958D620" w:rsidR="00AD2C55" w:rsidRPr="00DA5446" w:rsidRDefault="00AD2C55" w:rsidP="00AD2C55">
      <w:pPr>
        <w:spacing w:after="0" w:line="240" w:lineRule="auto"/>
        <w:ind w:left="-567" w:right="-143"/>
        <w:jc w:val="both"/>
        <w:rPr>
          <w:rFonts w:ascii="Arial" w:hAnsi="Arial" w:cs="Arial"/>
          <w:b/>
          <w:sz w:val="24"/>
          <w:szCs w:val="24"/>
        </w:rPr>
      </w:pPr>
      <w:r w:rsidRPr="00DA5446">
        <w:rPr>
          <w:rFonts w:ascii="Arial" w:hAnsi="Arial" w:cs="Arial"/>
          <w:b/>
          <w:sz w:val="24"/>
          <w:szCs w:val="24"/>
        </w:rPr>
        <w:t>Key word</w:t>
      </w:r>
      <w:r w:rsidR="00F658ED">
        <w:rPr>
          <w:rFonts w:ascii="Arial" w:hAnsi="Arial" w:cs="Arial"/>
          <w:b/>
          <w:sz w:val="24"/>
          <w:szCs w:val="24"/>
        </w:rPr>
        <w:t>s</w:t>
      </w:r>
      <w:r w:rsidRPr="00DA5446">
        <w:rPr>
          <w:rFonts w:ascii="Arial" w:hAnsi="Arial" w:cs="Arial"/>
          <w:b/>
          <w:sz w:val="24"/>
          <w:szCs w:val="24"/>
        </w:rPr>
        <w:t>:</w:t>
      </w:r>
    </w:p>
    <w:p w14:paraId="7023A712" w14:textId="55DA9CDE" w:rsidR="00AD2C55" w:rsidRPr="00DA5446" w:rsidRDefault="00AD2C55" w:rsidP="006F770D">
      <w:pPr>
        <w:spacing w:after="0" w:line="240" w:lineRule="auto"/>
        <w:ind w:left="993" w:right="-143" w:hanging="1560"/>
        <w:jc w:val="both"/>
        <w:rPr>
          <w:rFonts w:ascii="Arial" w:hAnsi="Arial" w:cs="Arial"/>
          <w:b/>
          <w:sz w:val="24"/>
          <w:szCs w:val="24"/>
        </w:rPr>
      </w:pPr>
      <w:r w:rsidRPr="00F658ED">
        <w:rPr>
          <w:rFonts w:ascii="Arial" w:hAnsi="Arial" w:cs="Arial"/>
          <w:i/>
          <w:iCs/>
          <w:sz w:val="24"/>
          <w:szCs w:val="24"/>
        </w:rPr>
        <w:t>Describe:</w:t>
      </w:r>
      <w:r w:rsidR="00F658ED">
        <w:rPr>
          <w:rFonts w:ascii="Arial" w:hAnsi="Arial" w:cs="Arial"/>
          <w:sz w:val="24"/>
          <w:szCs w:val="24"/>
        </w:rPr>
        <w:tab/>
      </w:r>
      <w:r w:rsidRPr="00DA5446">
        <w:rPr>
          <w:rFonts w:ascii="Arial" w:hAnsi="Arial" w:cs="Arial"/>
          <w:sz w:val="24"/>
          <w:szCs w:val="24"/>
        </w:rPr>
        <w:t>provide characteristics and features.</w:t>
      </w:r>
    </w:p>
    <w:p w14:paraId="22CD3E46" w14:textId="77777777" w:rsidR="00AD2C55" w:rsidRPr="00DA5446" w:rsidRDefault="00AD2C55" w:rsidP="006F770D">
      <w:pPr>
        <w:spacing w:after="0" w:line="240" w:lineRule="auto"/>
        <w:ind w:left="993" w:right="-143" w:hanging="1560"/>
        <w:jc w:val="both"/>
        <w:rPr>
          <w:rFonts w:ascii="Arial" w:hAnsi="Arial" w:cs="Arial"/>
          <w:sz w:val="24"/>
          <w:szCs w:val="24"/>
        </w:rPr>
      </w:pPr>
    </w:p>
    <w:p w14:paraId="36DACA17" w14:textId="4025CDC3" w:rsidR="00AD2C55" w:rsidRPr="00DA5446" w:rsidRDefault="00AD2C55" w:rsidP="006F770D">
      <w:pPr>
        <w:spacing w:after="0" w:line="240" w:lineRule="auto"/>
        <w:ind w:left="993" w:right="-143" w:hanging="1560"/>
        <w:jc w:val="both"/>
        <w:rPr>
          <w:rFonts w:ascii="Arial" w:hAnsi="Arial" w:cs="Arial"/>
          <w:sz w:val="24"/>
          <w:szCs w:val="24"/>
        </w:rPr>
      </w:pPr>
      <w:r w:rsidRPr="006F770D">
        <w:rPr>
          <w:rFonts w:ascii="Arial" w:hAnsi="Arial" w:cs="Arial"/>
          <w:i/>
          <w:iCs/>
          <w:sz w:val="24"/>
          <w:szCs w:val="24"/>
        </w:rPr>
        <w:t>Duration:</w:t>
      </w:r>
      <w:r w:rsidR="006F770D">
        <w:rPr>
          <w:rFonts w:ascii="Arial" w:hAnsi="Arial" w:cs="Arial"/>
          <w:sz w:val="24"/>
          <w:szCs w:val="24"/>
        </w:rPr>
        <w:tab/>
      </w:r>
      <w:r w:rsidRPr="00DA5446">
        <w:rPr>
          <w:rFonts w:ascii="Arial" w:hAnsi="Arial" w:cs="Arial"/>
          <w:sz w:val="24"/>
          <w:szCs w:val="24"/>
        </w:rPr>
        <w:t>the length of time a hazard event occurs.</w:t>
      </w:r>
    </w:p>
    <w:p w14:paraId="028792DA" w14:textId="77777777" w:rsidR="00AD2C55" w:rsidRPr="00DA5446" w:rsidRDefault="00AD2C55" w:rsidP="006F770D">
      <w:pPr>
        <w:spacing w:after="0" w:line="240" w:lineRule="auto"/>
        <w:ind w:left="993" w:right="-143" w:hanging="1560"/>
        <w:jc w:val="both"/>
        <w:rPr>
          <w:rFonts w:ascii="Arial" w:hAnsi="Arial" w:cs="Arial"/>
          <w:sz w:val="24"/>
          <w:szCs w:val="24"/>
        </w:rPr>
      </w:pPr>
    </w:p>
    <w:p w14:paraId="2619550B" w14:textId="6F05FC32" w:rsidR="00AD2C55" w:rsidRPr="00DA5446" w:rsidRDefault="00AD2C55" w:rsidP="006F770D">
      <w:pPr>
        <w:spacing w:after="0" w:line="240" w:lineRule="auto"/>
        <w:ind w:left="993" w:right="-143" w:hanging="1560"/>
        <w:jc w:val="both"/>
        <w:rPr>
          <w:rFonts w:ascii="Arial" w:hAnsi="Arial" w:cs="Arial"/>
          <w:sz w:val="24"/>
          <w:szCs w:val="24"/>
        </w:rPr>
      </w:pPr>
      <w:r w:rsidRPr="006F770D">
        <w:rPr>
          <w:rFonts w:ascii="Arial" w:hAnsi="Arial" w:cs="Arial"/>
          <w:i/>
          <w:iCs/>
          <w:sz w:val="24"/>
          <w:szCs w:val="24"/>
        </w:rPr>
        <w:t>Frequency:</w:t>
      </w:r>
      <w:r w:rsidR="006F770D">
        <w:rPr>
          <w:rFonts w:ascii="Arial" w:hAnsi="Arial" w:cs="Arial"/>
          <w:sz w:val="24"/>
          <w:szCs w:val="24"/>
        </w:rPr>
        <w:tab/>
      </w:r>
      <w:r w:rsidRPr="00DA5446">
        <w:rPr>
          <w:rFonts w:ascii="Arial" w:hAnsi="Arial" w:cs="Arial"/>
          <w:sz w:val="24"/>
          <w:szCs w:val="24"/>
        </w:rPr>
        <w:t>the rate at which or number of times a hazard occurs over a particular period of time.</w:t>
      </w:r>
    </w:p>
    <w:p w14:paraId="34E0420B" w14:textId="77777777" w:rsidR="00AD2C55" w:rsidRPr="00DA5446" w:rsidRDefault="00AD2C55" w:rsidP="00AD2C55">
      <w:pPr>
        <w:spacing w:after="0" w:line="240" w:lineRule="auto"/>
        <w:ind w:left="-567" w:right="-143"/>
        <w:jc w:val="both"/>
        <w:rPr>
          <w:rFonts w:ascii="Arial" w:hAnsi="Arial" w:cs="Arial"/>
          <w:sz w:val="24"/>
          <w:szCs w:val="24"/>
        </w:rPr>
      </w:pPr>
    </w:p>
    <w:p w14:paraId="1A526F93" w14:textId="432DBBF4" w:rsidR="00AD2C55" w:rsidRPr="00DA5446" w:rsidRDefault="00AD2C55" w:rsidP="00AD2C55">
      <w:pPr>
        <w:spacing w:after="0" w:line="240" w:lineRule="auto"/>
        <w:ind w:left="-567" w:right="-143"/>
        <w:jc w:val="both"/>
        <w:rPr>
          <w:rFonts w:ascii="Arial" w:hAnsi="Arial" w:cs="Arial"/>
          <w:sz w:val="24"/>
          <w:szCs w:val="24"/>
        </w:rPr>
      </w:pPr>
      <w:r w:rsidRPr="006F770D">
        <w:rPr>
          <w:rFonts w:ascii="Arial" w:hAnsi="Arial" w:cs="Arial"/>
          <w:i/>
          <w:iCs/>
          <w:sz w:val="24"/>
          <w:szCs w:val="24"/>
        </w:rPr>
        <w:t>Scale of spatial impact:</w:t>
      </w:r>
      <w:r w:rsidR="006F770D">
        <w:rPr>
          <w:rFonts w:ascii="Arial" w:hAnsi="Arial" w:cs="Arial"/>
          <w:sz w:val="24"/>
          <w:szCs w:val="24"/>
        </w:rPr>
        <w:tab/>
      </w:r>
      <w:r w:rsidRPr="00DA5446">
        <w:rPr>
          <w:rFonts w:ascii="Arial" w:hAnsi="Arial" w:cs="Arial"/>
          <w:sz w:val="24"/>
          <w:szCs w:val="24"/>
        </w:rPr>
        <w:t>the extent or size of the area or region impacted by the hazard</w:t>
      </w:r>
      <w:r w:rsidR="006F770D">
        <w:rPr>
          <w:rFonts w:ascii="Arial" w:hAnsi="Arial" w:cs="Arial"/>
          <w:sz w:val="24"/>
          <w:szCs w:val="24"/>
        </w:rPr>
        <w:t>.</w:t>
      </w:r>
    </w:p>
    <w:p w14:paraId="678F0A21" w14:textId="77777777" w:rsidR="00AD2C55" w:rsidRPr="00DA5446" w:rsidRDefault="00AD2C55" w:rsidP="00AD2C55">
      <w:pPr>
        <w:spacing w:after="0" w:line="240" w:lineRule="auto"/>
        <w:ind w:left="-567" w:right="-143"/>
        <w:jc w:val="both"/>
        <w:rPr>
          <w:rFonts w:ascii="Arial" w:hAnsi="Arial" w:cs="Arial"/>
          <w:sz w:val="24"/>
          <w:szCs w:val="24"/>
        </w:rPr>
      </w:pPr>
    </w:p>
    <w:p w14:paraId="758488E0" w14:textId="77777777" w:rsidR="00AD2C55" w:rsidRPr="00DA5446" w:rsidRDefault="00AD2C55" w:rsidP="00AD2C55">
      <w:pPr>
        <w:spacing w:after="0" w:line="240" w:lineRule="auto"/>
        <w:ind w:left="-567" w:right="-143"/>
        <w:jc w:val="both"/>
        <w:rPr>
          <w:rFonts w:ascii="Arial" w:hAnsi="Arial" w:cs="Arial"/>
          <w:b/>
          <w:sz w:val="24"/>
          <w:szCs w:val="24"/>
        </w:rPr>
      </w:pPr>
      <w:r w:rsidRPr="00DA5446">
        <w:rPr>
          <w:rFonts w:ascii="Arial" w:hAnsi="Arial" w:cs="Arial"/>
          <w:b/>
          <w:sz w:val="24"/>
          <w:szCs w:val="24"/>
        </w:rPr>
        <w:t xml:space="preserve">Teacher Notes: </w:t>
      </w:r>
    </w:p>
    <w:p w14:paraId="7883E0FF" w14:textId="31B4ED1A" w:rsidR="00AD2C55" w:rsidRPr="00DA5446" w:rsidRDefault="00305489" w:rsidP="00AD2C55">
      <w:pPr>
        <w:spacing w:after="0" w:line="240" w:lineRule="auto"/>
        <w:ind w:left="-567" w:right="-143"/>
        <w:jc w:val="both"/>
        <w:rPr>
          <w:rFonts w:ascii="Arial" w:hAnsi="Arial" w:cs="Arial"/>
          <w:sz w:val="24"/>
          <w:szCs w:val="24"/>
        </w:rPr>
      </w:pPr>
      <w:r>
        <w:rPr>
          <w:rFonts w:ascii="Arial" w:hAnsi="Arial" w:cs="Arial"/>
          <w:sz w:val="24"/>
          <w:szCs w:val="24"/>
        </w:rPr>
        <w:t xml:space="preserve">Students can refer to any </w:t>
      </w:r>
      <w:r w:rsidR="003A0E29">
        <w:rPr>
          <w:rFonts w:ascii="Arial" w:hAnsi="Arial" w:cs="Arial"/>
          <w:sz w:val="24"/>
          <w:szCs w:val="24"/>
        </w:rPr>
        <w:t xml:space="preserve">ecological </w:t>
      </w:r>
      <w:r>
        <w:rPr>
          <w:rFonts w:ascii="Arial" w:hAnsi="Arial" w:cs="Arial"/>
          <w:sz w:val="24"/>
          <w:szCs w:val="24"/>
        </w:rPr>
        <w:t>hazard that they have studied to answer this question. Teacher discretion is required to determine the relevance of a student’s answer in response to the question.</w:t>
      </w:r>
    </w:p>
    <w:p w14:paraId="765B9EEE" w14:textId="77777777" w:rsidR="00AD2C55" w:rsidRPr="00DA5446" w:rsidRDefault="00AD2C55" w:rsidP="00AD2C55">
      <w:pPr>
        <w:spacing w:after="0" w:line="240" w:lineRule="auto"/>
        <w:ind w:left="-567" w:right="-143"/>
        <w:jc w:val="both"/>
        <w:rPr>
          <w:rFonts w:ascii="Arial" w:hAnsi="Arial" w:cs="Arial"/>
          <w:b/>
          <w:sz w:val="24"/>
          <w:szCs w:val="24"/>
        </w:rPr>
      </w:pPr>
    </w:p>
    <w:p w14:paraId="33ECF9E3" w14:textId="77777777" w:rsidR="00AD2C55" w:rsidRPr="00DA5446" w:rsidRDefault="00AD2C55" w:rsidP="00AD2C55">
      <w:pPr>
        <w:spacing w:after="0" w:line="240" w:lineRule="auto"/>
        <w:ind w:left="-567" w:right="-143"/>
        <w:jc w:val="both"/>
        <w:rPr>
          <w:rFonts w:ascii="Arial" w:hAnsi="Arial" w:cs="Arial"/>
          <w:b/>
          <w:sz w:val="24"/>
          <w:szCs w:val="24"/>
        </w:rPr>
      </w:pPr>
      <w:r w:rsidRPr="00DA5446">
        <w:rPr>
          <w:rFonts w:ascii="Arial" w:hAnsi="Arial" w:cs="Arial"/>
          <w:b/>
          <w:sz w:val="24"/>
          <w:szCs w:val="24"/>
        </w:rPr>
        <w:t>Marking Key:</w:t>
      </w:r>
    </w:p>
    <w:tbl>
      <w:tblPr>
        <w:tblStyle w:val="TableGrid"/>
        <w:tblW w:w="10490" w:type="dxa"/>
        <w:tblInd w:w="-572" w:type="dxa"/>
        <w:tblLook w:val="04A0" w:firstRow="1" w:lastRow="0" w:firstColumn="1" w:lastColumn="0" w:noHBand="0" w:noVBand="1"/>
      </w:tblPr>
      <w:tblGrid>
        <w:gridCol w:w="9498"/>
        <w:gridCol w:w="992"/>
      </w:tblGrid>
      <w:tr w:rsidR="00AD2C55" w:rsidRPr="00DA5446" w14:paraId="46988B2C" w14:textId="77777777" w:rsidTr="00341B2F">
        <w:tc>
          <w:tcPr>
            <w:tcW w:w="9498" w:type="dxa"/>
          </w:tcPr>
          <w:p w14:paraId="253B42D2" w14:textId="77777777" w:rsidR="00AD2C55" w:rsidRPr="00DA5446" w:rsidRDefault="00AD2C55" w:rsidP="001B0AE3">
            <w:pPr>
              <w:spacing w:after="0" w:line="240" w:lineRule="auto"/>
              <w:ind w:right="-426"/>
              <w:jc w:val="center"/>
              <w:rPr>
                <w:rFonts w:ascii="Arial" w:hAnsi="Arial" w:cs="Arial"/>
                <w:b/>
                <w:bCs/>
                <w:sz w:val="24"/>
                <w:szCs w:val="24"/>
              </w:rPr>
            </w:pPr>
            <w:r w:rsidRPr="00DA5446">
              <w:rPr>
                <w:rFonts w:ascii="Arial" w:hAnsi="Arial" w:cs="Arial"/>
                <w:b/>
                <w:bCs/>
                <w:sz w:val="24"/>
                <w:szCs w:val="24"/>
              </w:rPr>
              <w:t>Description</w:t>
            </w:r>
          </w:p>
        </w:tc>
        <w:tc>
          <w:tcPr>
            <w:tcW w:w="992" w:type="dxa"/>
          </w:tcPr>
          <w:p w14:paraId="6D7F4575" w14:textId="77777777" w:rsidR="00AD2C55" w:rsidRPr="00DA5446" w:rsidRDefault="00AD2C55" w:rsidP="001B0AE3">
            <w:pPr>
              <w:spacing w:after="0" w:line="240" w:lineRule="auto"/>
              <w:ind w:left="-108" w:right="-108"/>
              <w:jc w:val="center"/>
              <w:rPr>
                <w:rFonts w:ascii="Arial" w:hAnsi="Arial" w:cs="Arial"/>
                <w:b/>
                <w:bCs/>
                <w:sz w:val="24"/>
                <w:szCs w:val="24"/>
              </w:rPr>
            </w:pPr>
            <w:r w:rsidRPr="00DA5446">
              <w:rPr>
                <w:rFonts w:ascii="Arial" w:hAnsi="Arial" w:cs="Arial"/>
                <w:b/>
                <w:bCs/>
                <w:sz w:val="24"/>
                <w:szCs w:val="24"/>
              </w:rPr>
              <w:t>Marks</w:t>
            </w:r>
          </w:p>
        </w:tc>
      </w:tr>
      <w:tr w:rsidR="00AD2C55" w:rsidRPr="00DA5446" w14:paraId="09DE46B1" w14:textId="77777777" w:rsidTr="00341B2F">
        <w:trPr>
          <w:trHeight w:val="1514"/>
        </w:trPr>
        <w:tc>
          <w:tcPr>
            <w:tcW w:w="9498" w:type="dxa"/>
          </w:tcPr>
          <w:p w14:paraId="651FDF97" w14:textId="77777777" w:rsidR="00AD2C55" w:rsidRPr="00DA5446" w:rsidRDefault="00AD2C55" w:rsidP="001B0AE3">
            <w:pPr>
              <w:spacing w:after="0" w:line="240" w:lineRule="auto"/>
              <w:ind w:right="176"/>
              <w:rPr>
                <w:rFonts w:ascii="Arial" w:hAnsi="Arial" w:cs="Arial"/>
                <w:sz w:val="24"/>
                <w:szCs w:val="24"/>
              </w:rPr>
            </w:pPr>
            <w:r w:rsidRPr="00DA5446">
              <w:rPr>
                <w:rFonts w:ascii="Arial" w:hAnsi="Arial" w:cs="Arial"/>
                <w:bCs/>
                <w:sz w:val="24"/>
                <w:szCs w:val="24"/>
              </w:rPr>
              <w:t xml:space="preserve">A detailed and comprehensive description is given and accurate information is provided on the duration, frequency and scale of spatial impact of an ecological hazard. </w:t>
            </w:r>
            <w:r w:rsidRPr="00DA5446">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992" w:type="dxa"/>
            <w:vAlign w:val="center"/>
          </w:tcPr>
          <w:p w14:paraId="12D17E12" w14:textId="77777777" w:rsidR="00AD2C55" w:rsidRPr="00DA5446" w:rsidRDefault="00AD2C55" w:rsidP="001B0AE3">
            <w:pPr>
              <w:spacing w:after="0" w:line="240" w:lineRule="auto"/>
              <w:ind w:right="-44"/>
              <w:jc w:val="center"/>
              <w:rPr>
                <w:rFonts w:ascii="Arial" w:hAnsi="Arial" w:cs="Arial"/>
                <w:bCs/>
                <w:sz w:val="24"/>
                <w:szCs w:val="24"/>
              </w:rPr>
            </w:pPr>
            <w:r w:rsidRPr="00DA5446">
              <w:rPr>
                <w:rFonts w:ascii="Arial" w:hAnsi="Arial" w:cs="Arial"/>
                <w:bCs/>
                <w:sz w:val="24"/>
                <w:szCs w:val="24"/>
              </w:rPr>
              <w:t>7-8</w:t>
            </w:r>
          </w:p>
        </w:tc>
      </w:tr>
      <w:tr w:rsidR="00AD2C55" w:rsidRPr="00DA5446" w14:paraId="2752BFDD" w14:textId="77777777" w:rsidTr="00341B2F">
        <w:tc>
          <w:tcPr>
            <w:tcW w:w="9498" w:type="dxa"/>
          </w:tcPr>
          <w:p w14:paraId="2F4AB916" w14:textId="77777777" w:rsidR="00AD2C55" w:rsidRPr="00DA5446" w:rsidRDefault="00AD2C55" w:rsidP="001B0AE3">
            <w:pPr>
              <w:spacing w:after="0" w:line="240" w:lineRule="auto"/>
              <w:ind w:right="176"/>
              <w:rPr>
                <w:rFonts w:ascii="Arial" w:hAnsi="Arial" w:cs="Arial"/>
                <w:sz w:val="24"/>
                <w:szCs w:val="24"/>
              </w:rPr>
            </w:pPr>
            <w:r w:rsidRPr="00DA5446">
              <w:rPr>
                <w:rFonts w:ascii="Arial" w:hAnsi="Arial" w:cs="Arial"/>
                <w:bCs/>
                <w:sz w:val="24"/>
                <w:szCs w:val="24"/>
              </w:rPr>
              <w:t xml:space="preserve">An appropriate </w:t>
            </w:r>
            <w:r w:rsidRPr="00DA5446">
              <w:rPr>
                <w:rFonts w:ascii="Arial" w:hAnsi="Arial" w:cs="Arial"/>
                <w:sz w:val="24"/>
                <w:szCs w:val="24"/>
              </w:rPr>
              <w:t>description</w:t>
            </w:r>
            <w:r w:rsidRPr="00DA5446">
              <w:rPr>
                <w:rFonts w:ascii="Arial" w:hAnsi="Arial" w:cs="Arial"/>
                <w:bCs/>
                <w:sz w:val="24"/>
                <w:szCs w:val="24"/>
              </w:rPr>
              <w:t xml:space="preserve"> is given and general, relatively accurate information is provided on the duration, frequency and scale of spatial impact of an ecological hazard.  </w:t>
            </w:r>
            <w:r w:rsidRPr="00DA5446">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992" w:type="dxa"/>
            <w:vAlign w:val="center"/>
          </w:tcPr>
          <w:p w14:paraId="60AB5117" w14:textId="77777777" w:rsidR="00AD2C55" w:rsidRPr="00DA5446" w:rsidRDefault="00AD2C55" w:rsidP="001B0AE3">
            <w:pPr>
              <w:spacing w:after="0" w:line="240" w:lineRule="auto"/>
              <w:ind w:right="-44"/>
              <w:jc w:val="center"/>
              <w:rPr>
                <w:rFonts w:ascii="Arial" w:hAnsi="Arial" w:cs="Arial"/>
                <w:bCs/>
                <w:sz w:val="24"/>
                <w:szCs w:val="24"/>
              </w:rPr>
            </w:pPr>
            <w:r w:rsidRPr="00DA5446">
              <w:rPr>
                <w:rFonts w:ascii="Arial" w:hAnsi="Arial" w:cs="Arial"/>
                <w:bCs/>
                <w:sz w:val="24"/>
                <w:szCs w:val="24"/>
              </w:rPr>
              <w:t>5-6</w:t>
            </w:r>
          </w:p>
        </w:tc>
      </w:tr>
      <w:tr w:rsidR="00AD2C55" w:rsidRPr="00DA5446" w14:paraId="5D37CB9F" w14:textId="77777777" w:rsidTr="00341B2F">
        <w:tc>
          <w:tcPr>
            <w:tcW w:w="9498" w:type="dxa"/>
          </w:tcPr>
          <w:p w14:paraId="2C975954" w14:textId="77777777" w:rsidR="00AD2C55" w:rsidRPr="00DA5446" w:rsidRDefault="00AD2C55" w:rsidP="001B0AE3">
            <w:pPr>
              <w:spacing w:after="0" w:line="240" w:lineRule="auto"/>
              <w:ind w:right="176"/>
              <w:rPr>
                <w:rFonts w:ascii="Arial" w:hAnsi="Arial" w:cs="Arial"/>
                <w:sz w:val="24"/>
                <w:szCs w:val="24"/>
              </w:rPr>
            </w:pPr>
            <w:r w:rsidRPr="00DA5446">
              <w:rPr>
                <w:rFonts w:ascii="Arial" w:hAnsi="Arial" w:cs="Arial"/>
                <w:bCs/>
                <w:sz w:val="24"/>
                <w:szCs w:val="24"/>
              </w:rPr>
              <w:t xml:space="preserve">A limited </w:t>
            </w:r>
            <w:r w:rsidRPr="00DA5446">
              <w:rPr>
                <w:rFonts w:ascii="Arial" w:hAnsi="Arial" w:cs="Arial"/>
                <w:sz w:val="24"/>
                <w:szCs w:val="24"/>
              </w:rPr>
              <w:t>description</w:t>
            </w:r>
            <w:r w:rsidRPr="00DA5446">
              <w:rPr>
                <w:rFonts w:ascii="Arial" w:hAnsi="Arial" w:cs="Arial"/>
                <w:bCs/>
                <w:sz w:val="24"/>
                <w:szCs w:val="24"/>
              </w:rPr>
              <w:t xml:space="preserve"> is given and some generalised information is provided for at least the duration and frequency or the scale of spatial impact of an ecological hazard.  Limited evidence is used to support statements and generalisations. There is limited use of geographical terminology and concepts in a largely unstructured response.</w:t>
            </w:r>
          </w:p>
        </w:tc>
        <w:tc>
          <w:tcPr>
            <w:tcW w:w="992" w:type="dxa"/>
            <w:vAlign w:val="center"/>
          </w:tcPr>
          <w:p w14:paraId="454AAF67" w14:textId="77777777" w:rsidR="00AD2C55" w:rsidRPr="00DA5446" w:rsidRDefault="00AD2C55" w:rsidP="001B0AE3">
            <w:pPr>
              <w:spacing w:after="0" w:line="240" w:lineRule="auto"/>
              <w:ind w:right="-44"/>
              <w:jc w:val="center"/>
              <w:rPr>
                <w:rFonts w:ascii="Arial" w:hAnsi="Arial" w:cs="Arial"/>
                <w:bCs/>
                <w:sz w:val="24"/>
                <w:szCs w:val="24"/>
              </w:rPr>
            </w:pPr>
            <w:r w:rsidRPr="00DA5446">
              <w:rPr>
                <w:rFonts w:ascii="Arial" w:hAnsi="Arial" w:cs="Arial"/>
                <w:bCs/>
                <w:sz w:val="24"/>
                <w:szCs w:val="24"/>
              </w:rPr>
              <w:t>3-4</w:t>
            </w:r>
          </w:p>
        </w:tc>
      </w:tr>
      <w:tr w:rsidR="00AD2C55" w:rsidRPr="00DA5446" w14:paraId="12908BE1" w14:textId="77777777" w:rsidTr="00341B2F">
        <w:tc>
          <w:tcPr>
            <w:tcW w:w="9498" w:type="dxa"/>
          </w:tcPr>
          <w:p w14:paraId="408B7E5C" w14:textId="77777777" w:rsidR="00AD2C55" w:rsidRPr="00DA5446" w:rsidRDefault="00AD2C55" w:rsidP="001B0AE3">
            <w:pPr>
              <w:spacing w:after="0" w:line="240" w:lineRule="auto"/>
              <w:ind w:right="176"/>
              <w:rPr>
                <w:rFonts w:ascii="Arial" w:hAnsi="Arial" w:cs="Arial"/>
                <w:sz w:val="24"/>
                <w:szCs w:val="24"/>
              </w:rPr>
            </w:pPr>
            <w:r w:rsidRPr="00DA5446">
              <w:rPr>
                <w:rFonts w:ascii="Arial" w:hAnsi="Arial" w:cs="Arial"/>
                <w:bCs/>
                <w:sz w:val="24"/>
                <w:szCs w:val="24"/>
              </w:rPr>
              <w:t xml:space="preserve">A very basic </w:t>
            </w:r>
            <w:r w:rsidRPr="00DA5446">
              <w:rPr>
                <w:rFonts w:ascii="Arial" w:hAnsi="Arial" w:cs="Arial"/>
                <w:sz w:val="24"/>
                <w:szCs w:val="24"/>
              </w:rPr>
              <w:t>description</w:t>
            </w:r>
            <w:r w:rsidRPr="00DA5446">
              <w:rPr>
                <w:rFonts w:ascii="Arial" w:hAnsi="Arial" w:cs="Arial"/>
                <w:bCs/>
                <w:sz w:val="24"/>
                <w:szCs w:val="24"/>
              </w:rPr>
              <w:t xml:space="preserve"> is given and little information is provided for the factors listed in relation to an ecological hazard.  Alternatively, very brief descriptions (1 sentence each could be given for all the factors). Insufficient evidence is presented in the description. There is limited or no use of geographical terminology and concepts, and poor literacy skills may contribute to a response that is difficult to understand.</w:t>
            </w:r>
          </w:p>
        </w:tc>
        <w:tc>
          <w:tcPr>
            <w:tcW w:w="992" w:type="dxa"/>
            <w:vAlign w:val="center"/>
          </w:tcPr>
          <w:p w14:paraId="427B62F8" w14:textId="77777777" w:rsidR="00AD2C55" w:rsidRPr="00DA5446" w:rsidRDefault="00AD2C55" w:rsidP="001B0AE3">
            <w:pPr>
              <w:spacing w:after="0" w:line="240" w:lineRule="auto"/>
              <w:ind w:right="-44"/>
              <w:jc w:val="center"/>
              <w:rPr>
                <w:rFonts w:ascii="Arial" w:hAnsi="Arial" w:cs="Arial"/>
                <w:bCs/>
                <w:sz w:val="24"/>
                <w:szCs w:val="24"/>
              </w:rPr>
            </w:pPr>
            <w:r w:rsidRPr="00DA5446">
              <w:rPr>
                <w:rFonts w:ascii="Arial" w:hAnsi="Arial" w:cs="Arial"/>
                <w:bCs/>
                <w:sz w:val="24"/>
                <w:szCs w:val="24"/>
              </w:rPr>
              <w:t>1-2</w:t>
            </w:r>
          </w:p>
        </w:tc>
      </w:tr>
      <w:tr w:rsidR="00AD2C55" w:rsidRPr="00DA5446" w14:paraId="73888866" w14:textId="77777777" w:rsidTr="00341B2F">
        <w:tc>
          <w:tcPr>
            <w:tcW w:w="9498" w:type="dxa"/>
          </w:tcPr>
          <w:p w14:paraId="4E52EAAA" w14:textId="77777777" w:rsidR="00AD2C55" w:rsidRPr="00DA5446" w:rsidRDefault="00AD2C55" w:rsidP="001B0AE3">
            <w:pPr>
              <w:spacing w:after="0" w:line="240" w:lineRule="auto"/>
              <w:ind w:right="176"/>
              <w:jc w:val="both"/>
              <w:rPr>
                <w:rFonts w:ascii="Arial" w:hAnsi="Arial" w:cs="Arial"/>
                <w:bCs/>
                <w:sz w:val="24"/>
                <w:szCs w:val="24"/>
              </w:rPr>
            </w:pPr>
            <w:r w:rsidRPr="00DA5446">
              <w:rPr>
                <w:rFonts w:ascii="Arial" w:hAnsi="Arial" w:cs="Arial"/>
                <w:bCs/>
                <w:sz w:val="24"/>
                <w:szCs w:val="24"/>
              </w:rPr>
              <w:t>No relevant attempt.</w:t>
            </w:r>
          </w:p>
        </w:tc>
        <w:tc>
          <w:tcPr>
            <w:tcW w:w="992" w:type="dxa"/>
            <w:vAlign w:val="center"/>
          </w:tcPr>
          <w:p w14:paraId="5E0150E0" w14:textId="77777777" w:rsidR="00AD2C55" w:rsidRPr="00DA5446" w:rsidRDefault="00AD2C55" w:rsidP="001B0AE3">
            <w:pPr>
              <w:spacing w:after="0" w:line="240" w:lineRule="auto"/>
              <w:ind w:right="-44"/>
              <w:jc w:val="center"/>
              <w:rPr>
                <w:rFonts w:ascii="Arial" w:hAnsi="Arial" w:cs="Arial"/>
                <w:bCs/>
                <w:sz w:val="24"/>
                <w:szCs w:val="24"/>
              </w:rPr>
            </w:pPr>
            <w:r w:rsidRPr="00DA5446">
              <w:rPr>
                <w:rFonts w:ascii="Arial" w:hAnsi="Arial" w:cs="Arial"/>
                <w:bCs/>
                <w:sz w:val="24"/>
                <w:szCs w:val="24"/>
              </w:rPr>
              <w:t>0</w:t>
            </w:r>
          </w:p>
        </w:tc>
      </w:tr>
      <w:tr w:rsidR="00AD2C55" w:rsidRPr="00DA5446" w14:paraId="1EEC7F1B" w14:textId="77777777" w:rsidTr="00341B2F">
        <w:tc>
          <w:tcPr>
            <w:tcW w:w="9498" w:type="dxa"/>
          </w:tcPr>
          <w:p w14:paraId="57E5A7E4" w14:textId="77777777" w:rsidR="00AD2C55" w:rsidRPr="00DA5446" w:rsidRDefault="00AD2C55" w:rsidP="001B0AE3">
            <w:pPr>
              <w:spacing w:after="0" w:line="240" w:lineRule="auto"/>
              <w:ind w:right="-108"/>
              <w:jc w:val="right"/>
              <w:rPr>
                <w:rFonts w:ascii="Arial" w:hAnsi="Arial" w:cs="Arial"/>
                <w:bCs/>
                <w:sz w:val="24"/>
                <w:szCs w:val="24"/>
              </w:rPr>
            </w:pPr>
            <w:r w:rsidRPr="00DA5446">
              <w:rPr>
                <w:rFonts w:ascii="Arial" w:hAnsi="Arial" w:cs="Arial"/>
                <w:b/>
                <w:bCs/>
                <w:sz w:val="24"/>
                <w:szCs w:val="24"/>
              </w:rPr>
              <w:t>TOTAL</w:t>
            </w:r>
          </w:p>
        </w:tc>
        <w:tc>
          <w:tcPr>
            <w:tcW w:w="992" w:type="dxa"/>
            <w:vAlign w:val="center"/>
          </w:tcPr>
          <w:p w14:paraId="2066B2F7" w14:textId="77777777" w:rsidR="00AD2C55" w:rsidRPr="00DA5446" w:rsidRDefault="00AD2C55" w:rsidP="001B0AE3">
            <w:pPr>
              <w:spacing w:after="0" w:line="240" w:lineRule="auto"/>
              <w:ind w:right="-44"/>
              <w:jc w:val="center"/>
              <w:rPr>
                <w:rFonts w:ascii="Arial" w:hAnsi="Arial" w:cs="Arial"/>
                <w:b/>
                <w:bCs/>
                <w:sz w:val="24"/>
                <w:szCs w:val="24"/>
              </w:rPr>
            </w:pPr>
            <w:r w:rsidRPr="00DA5446">
              <w:rPr>
                <w:rFonts w:ascii="Arial" w:hAnsi="Arial" w:cs="Arial"/>
                <w:b/>
                <w:bCs/>
                <w:sz w:val="24"/>
                <w:szCs w:val="24"/>
              </w:rPr>
              <w:t>8</w:t>
            </w:r>
          </w:p>
        </w:tc>
      </w:tr>
    </w:tbl>
    <w:p w14:paraId="7FCD957A" w14:textId="77777777" w:rsidR="00F658ED" w:rsidRPr="00F658ED" w:rsidRDefault="00F658ED" w:rsidP="00AD2C55">
      <w:pPr>
        <w:spacing w:after="0" w:line="240" w:lineRule="auto"/>
        <w:ind w:left="426" w:right="-426" w:hanging="993"/>
        <w:rPr>
          <w:rFonts w:ascii="Arial" w:hAnsi="Arial" w:cs="Arial"/>
          <w:sz w:val="12"/>
          <w:szCs w:val="12"/>
        </w:rPr>
      </w:pPr>
    </w:p>
    <w:p w14:paraId="71D4EC52" w14:textId="7A5DE957" w:rsidR="00AD2C55" w:rsidRPr="00FD7C50" w:rsidRDefault="00AD2C55" w:rsidP="00AD2C55">
      <w:pPr>
        <w:spacing w:after="0" w:line="240" w:lineRule="auto"/>
        <w:ind w:left="426" w:right="-426" w:hanging="993"/>
        <w:rPr>
          <w:rFonts w:ascii="Arial" w:hAnsi="Arial" w:cs="Arial"/>
          <w:sz w:val="24"/>
          <w:szCs w:val="24"/>
        </w:rPr>
      </w:pPr>
      <w:r w:rsidRPr="00455681">
        <w:rPr>
          <w:rFonts w:ascii="Arial" w:hAnsi="Arial" w:cs="Arial"/>
          <w:sz w:val="24"/>
        </w:rPr>
        <w:t>NOTE:</w:t>
      </w:r>
      <w:r>
        <w:rPr>
          <w:rFonts w:ascii="Arial" w:hAnsi="Arial" w:cs="Arial"/>
          <w:sz w:val="24"/>
        </w:rPr>
        <w:tab/>
      </w:r>
      <w:r w:rsidRPr="00455681">
        <w:rPr>
          <w:rFonts w:ascii="Arial" w:hAnsi="Arial" w:cs="Arial"/>
          <w:sz w:val="24"/>
        </w:rPr>
        <w:t>If only one (1) of the dot points is addressed a maximum of four marks is to be awarded.</w:t>
      </w:r>
    </w:p>
    <w:p w14:paraId="107B0ADD" w14:textId="77777777" w:rsidR="00AD2C55" w:rsidRDefault="00AD2C55" w:rsidP="00AD2C55">
      <w:pPr>
        <w:spacing w:after="0" w:line="240" w:lineRule="auto"/>
        <w:rPr>
          <w:rFonts w:ascii="Arial" w:hAnsi="Arial" w:cs="Arial"/>
          <w:sz w:val="24"/>
          <w:szCs w:val="24"/>
        </w:rPr>
      </w:pPr>
      <w:r>
        <w:rPr>
          <w:rFonts w:ascii="Arial" w:hAnsi="Arial" w:cs="Arial"/>
          <w:sz w:val="24"/>
          <w:szCs w:val="24"/>
        </w:rPr>
        <w:br w:type="page"/>
      </w:r>
    </w:p>
    <w:p w14:paraId="5B5C8A8A" w14:textId="02BC920F" w:rsidR="00AD2C55" w:rsidRDefault="00932E88" w:rsidP="00AD2C55">
      <w:pPr>
        <w:spacing w:after="0" w:line="240" w:lineRule="auto"/>
        <w:rPr>
          <w:rFonts w:ascii="Arial" w:hAnsi="Arial" w:cs="Arial"/>
          <w:b/>
          <w:sz w:val="24"/>
        </w:rPr>
      </w:pPr>
      <w:r w:rsidRPr="009415AE">
        <w:rPr>
          <w:rFonts w:ascii="Arial" w:hAnsi="Arial" w:cs="Arial"/>
          <w:noProof/>
          <w:color w:val="FF0000"/>
          <w:sz w:val="24"/>
          <w:szCs w:val="24"/>
          <w:lang w:val="en-US"/>
        </w:rPr>
        <mc:AlternateContent>
          <mc:Choice Requires="wps">
            <w:drawing>
              <wp:anchor distT="0" distB="0" distL="114300" distR="114300" simplePos="0" relativeHeight="251728384" behindDoc="0" locked="0" layoutInCell="1" allowOverlap="1" wp14:anchorId="130EA4DA" wp14:editId="4D71EA4C">
                <wp:simplePos x="0" y="0"/>
                <wp:positionH relativeFrom="page">
                  <wp:posOffset>409575</wp:posOffset>
                </wp:positionH>
                <wp:positionV relativeFrom="paragraph">
                  <wp:posOffset>29845</wp:posOffset>
                </wp:positionV>
                <wp:extent cx="6724650" cy="18573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57375"/>
                        </a:xfrm>
                        <a:prstGeom prst="rect">
                          <a:avLst/>
                        </a:prstGeom>
                        <a:solidFill>
                          <a:srgbClr val="FFFFFF"/>
                        </a:solidFill>
                        <a:ln w="9525">
                          <a:solidFill>
                            <a:schemeClr val="tx1"/>
                          </a:solidFill>
                          <a:miter lim="800000"/>
                          <a:headEnd/>
                          <a:tailEnd/>
                        </a:ln>
                      </wps:spPr>
                      <wps:txbx>
                        <w:txbxContent>
                          <w:p w14:paraId="458EA07F" w14:textId="77777777" w:rsidR="00783897" w:rsidRDefault="00783897" w:rsidP="00AD2C55">
                            <w:pPr>
                              <w:tabs>
                                <w:tab w:val="left" w:pos="9072"/>
                              </w:tabs>
                              <w:spacing w:after="0" w:line="240" w:lineRule="auto"/>
                              <w:ind w:right="-1"/>
                              <w:rPr>
                                <w:rFonts w:ascii="Arial" w:hAnsi="Arial" w:cs="Arial"/>
                                <w:b/>
                                <w:sz w:val="24"/>
                                <w:szCs w:val="24"/>
                              </w:rPr>
                            </w:pPr>
                            <w:r>
                              <w:rPr>
                                <w:rFonts w:ascii="Arial" w:hAnsi="Arial" w:cs="Arial"/>
                                <w:b/>
                                <w:sz w:val="24"/>
                                <w:szCs w:val="24"/>
                              </w:rPr>
                              <w:t>Question 36</w:t>
                            </w:r>
                            <w:r>
                              <w:rPr>
                                <w:rFonts w:ascii="Arial" w:hAnsi="Arial" w:cs="Arial"/>
                                <w:b/>
                                <w:sz w:val="24"/>
                                <w:szCs w:val="24"/>
                              </w:rPr>
                              <w:tab/>
                              <w:t>(20 marks)</w:t>
                            </w:r>
                          </w:p>
                          <w:p w14:paraId="0BB003DA" w14:textId="77777777" w:rsidR="00783897" w:rsidRPr="000B46DF" w:rsidRDefault="00783897" w:rsidP="00AD2C55">
                            <w:pPr>
                              <w:spacing w:after="0" w:line="240" w:lineRule="auto"/>
                              <w:rPr>
                                <w:rFonts w:ascii="Arial" w:hAnsi="Arial" w:cs="Arial"/>
                                <w:sz w:val="24"/>
                                <w:szCs w:val="24"/>
                              </w:rPr>
                            </w:pPr>
                          </w:p>
                          <w:p w14:paraId="26FC51EA" w14:textId="24B6E4FD" w:rsidR="00783897" w:rsidRDefault="00783897" w:rsidP="00267D1B">
                            <w:pPr>
                              <w:spacing w:after="0"/>
                              <w:ind w:left="567" w:right="-58" w:hanging="567"/>
                              <w:rPr>
                                <w:rFonts w:ascii="Arial" w:eastAsia="Times New Roman" w:hAnsi="Arial" w:cs="Arial"/>
                                <w:sz w:val="24"/>
                                <w:szCs w:val="24"/>
                              </w:rPr>
                            </w:pPr>
                            <w:r>
                              <w:rPr>
                                <w:rFonts w:ascii="Arial" w:eastAsia="Times New Roman" w:hAnsi="Arial" w:cs="Arial"/>
                                <w:sz w:val="24"/>
                                <w:szCs w:val="24"/>
                              </w:rPr>
                              <w:t>(b)</w:t>
                            </w:r>
                            <w:r>
                              <w:rPr>
                                <w:rFonts w:ascii="Arial" w:eastAsia="Times New Roman" w:hAnsi="Arial" w:cs="Arial"/>
                                <w:sz w:val="24"/>
                                <w:szCs w:val="24"/>
                              </w:rPr>
                              <w:tab/>
                            </w:r>
                            <w:r w:rsidRPr="004E1C7A">
                              <w:rPr>
                                <w:rFonts w:ascii="Arial" w:eastAsia="Times New Roman" w:hAnsi="Arial" w:cs="Arial"/>
                                <w:sz w:val="24"/>
                                <w:szCs w:val="24"/>
                              </w:rPr>
                              <w:t xml:space="preserve">Evaluate the sustainability of risk management to reduce the impacts of </w:t>
                            </w:r>
                            <w:r>
                              <w:rPr>
                                <w:rFonts w:ascii="Arial" w:eastAsia="Times New Roman" w:hAnsi="Arial" w:cs="Arial"/>
                                <w:sz w:val="24"/>
                                <w:szCs w:val="24"/>
                              </w:rPr>
                              <w:t>an</w:t>
                            </w:r>
                            <w:r w:rsidRPr="004E1C7A">
                              <w:rPr>
                                <w:rFonts w:ascii="Arial" w:eastAsia="Times New Roman" w:hAnsi="Arial" w:cs="Arial"/>
                                <w:sz w:val="24"/>
                                <w:szCs w:val="24"/>
                              </w:rPr>
                              <w:t xml:space="preserve"> ecological hazard through</w:t>
                            </w:r>
                            <w:r>
                              <w:rPr>
                                <w:rFonts w:ascii="Arial" w:eastAsia="Times New Roman" w:hAnsi="Arial" w:cs="Arial"/>
                                <w:sz w:val="24"/>
                                <w:szCs w:val="24"/>
                              </w:rPr>
                              <w:t>:</w:t>
                            </w:r>
                          </w:p>
                          <w:p w14:paraId="177B7E47" w14:textId="77777777" w:rsidR="00783897" w:rsidRPr="006F770D" w:rsidRDefault="00783897" w:rsidP="007E4DA7">
                            <w:pPr>
                              <w:spacing w:after="0" w:line="240" w:lineRule="auto"/>
                              <w:ind w:left="567" w:right="84" w:hanging="567"/>
                              <w:rPr>
                                <w:rFonts w:ascii="Arial" w:eastAsia="Times New Roman" w:hAnsi="Arial" w:cs="Arial"/>
                                <w:sz w:val="16"/>
                                <w:szCs w:val="16"/>
                              </w:rPr>
                            </w:pPr>
                          </w:p>
                          <w:p w14:paraId="196B2FF0" w14:textId="77777777" w:rsidR="00783897" w:rsidRPr="00267D1B" w:rsidRDefault="00783897" w:rsidP="006F770D">
                            <w:pPr>
                              <w:pStyle w:val="ListParagraph"/>
                              <w:numPr>
                                <w:ilvl w:val="0"/>
                                <w:numId w:val="28"/>
                              </w:numPr>
                              <w:spacing w:line="276" w:lineRule="auto"/>
                              <w:ind w:left="1418" w:right="-181"/>
                              <w:rPr>
                                <w:rFonts w:ascii="Arial" w:hAnsi="Arial" w:cs="Arial"/>
                              </w:rPr>
                            </w:pPr>
                            <w:r w:rsidRPr="00267D1B">
                              <w:rPr>
                                <w:rFonts w:ascii="Arial" w:hAnsi="Arial" w:cs="Arial"/>
                              </w:rPr>
                              <w:t>prevention and mitigation</w:t>
                            </w:r>
                          </w:p>
                          <w:p w14:paraId="6C2C679C" w14:textId="5C03D0B9" w:rsidR="00783897" w:rsidRPr="00267D1B" w:rsidRDefault="00783897" w:rsidP="006F770D">
                            <w:pPr>
                              <w:spacing w:after="0"/>
                              <w:ind w:left="1058" w:right="-181"/>
                              <w:rPr>
                                <w:rFonts w:ascii="Arial" w:hAnsi="Arial" w:cs="Arial"/>
                                <w:sz w:val="24"/>
                                <w:szCs w:val="24"/>
                              </w:rPr>
                            </w:pPr>
                            <w:r w:rsidRPr="00267D1B">
                              <w:rPr>
                                <w:rFonts w:ascii="Arial" w:hAnsi="Arial" w:cs="Arial"/>
                                <w:sz w:val="24"/>
                                <w:szCs w:val="24"/>
                              </w:rPr>
                              <w:t>and</w:t>
                            </w:r>
                          </w:p>
                          <w:p w14:paraId="7A908241" w14:textId="3D6F26B3" w:rsidR="00783897" w:rsidRPr="00267D1B" w:rsidRDefault="00783897" w:rsidP="006F770D">
                            <w:pPr>
                              <w:pStyle w:val="ListParagraph"/>
                              <w:numPr>
                                <w:ilvl w:val="0"/>
                                <w:numId w:val="28"/>
                              </w:numPr>
                              <w:spacing w:line="276" w:lineRule="auto"/>
                              <w:ind w:left="1418" w:right="-181"/>
                              <w:rPr>
                                <w:rFonts w:ascii="Arial" w:hAnsi="Arial" w:cs="Arial"/>
                              </w:rPr>
                            </w:pPr>
                            <w:r w:rsidRPr="00267D1B">
                              <w:rPr>
                                <w:rFonts w:ascii="Arial" w:hAnsi="Arial" w:cs="Arial"/>
                              </w:rPr>
                              <w:t>preparedness.</w:t>
                            </w:r>
                          </w:p>
                          <w:p w14:paraId="14E2036F" w14:textId="77777777" w:rsidR="00783897" w:rsidRPr="00D6716E" w:rsidRDefault="00783897" w:rsidP="00AD2C55">
                            <w:pPr>
                              <w:pStyle w:val="ListParagraph"/>
                              <w:ind w:left="7920" w:right="122" w:firstLine="720"/>
                              <w:jc w:val="right"/>
                              <w:rPr>
                                <w:rFonts w:ascii="Arial" w:hAnsi="Arial" w:cs="Arial"/>
                              </w:rPr>
                            </w:pPr>
                            <w:r w:rsidRPr="00D6716E">
                              <w:rPr>
                                <w:rFonts w:ascii="Arial" w:hAnsi="Arial" w:cs="Arial"/>
                              </w:rPr>
                              <w:t>(12 marks)</w:t>
                            </w:r>
                          </w:p>
                          <w:p w14:paraId="3DAA6AB4" w14:textId="77777777" w:rsidR="00783897" w:rsidRPr="00E8049F" w:rsidRDefault="00783897" w:rsidP="00AD2C55">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EA4DA" id="_x0000_s1048" type="#_x0000_t202" style="position:absolute;margin-left:32.25pt;margin-top:2.35pt;width:529.5pt;height:146.25pt;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" strokecolor="black [3213]">
                <v:textbox>
                  <w:txbxContent>
                    <w:p w14:paraId="458EA07F" w14:textId="77777777" w:rsidR="00783897" w:rsidRDefault="00783897" w:rsidP="00AD2C55">
                      <w:pPr>
                        <w:tabs>
                          <w:tab w:val="left" w:pos="9072"/>
                        </w:tabs>
                        <w:spacing w:after="0" w:line="240" w:lineRule="auto"/>
                        <w:ind w:right="-1"/>
                        <w:rPr>
                          <w:rFonts w:ascii="Arial" w:hAnsi="Arial" w:cs="Arial"/>
                          <w:b/>
                          <w:sz w:val="24"/>
                          <w:szCs w:val="24"/>
                        </w:rPr>
                      </w:pPr>
                      <w:r>
                        <w:rPr>
                          <w:rFonts w:ascii="Arial" w:hAnsi="Arial" w:cs="Arial"/>
                          <w:b/>
                          <w:sz w:val="24"/>
                          <w:szCs w:val="24"/>
                        </w:rPr>
                        <w:t>Question 36</w:t>
                      </w:r>
                      <w:r>
                        <w:rPr>
                          <w:rFonts w:ascii="Arial" w:hAnsi="Arial" w:cs="Arial"/>
                          <w:b/>
                          <w:sz w:val="24"/>
                          <w:szCs w:val="24"/>
                        </w:rPr>
                        <w:tab/>
                        <w:t>(20 marks)</w:t>
                      </w:r>
                    </w:p>
                    <w:p w14:paraId="0BB003DA" w14:textId="77777777" w:rsidR="00783897" w:rsidRPr="000B46DF" w:rsidRDefault="00783897" w:rsidP="00AD2C55">
                      <w:pPr>
                        <w:spacing w:after="0" w:line="240" w:lineRule="auto"/>
                        <w:rPr>
                          <w:rFonts w:ascii="Arial" w:hAnsi="Arial" w:cs="Arial"/>
                          <w:sz w:val="24"/>
                          <w:szCs w:val="24"/>
                        </w:rPr>
                      </w:pPr>
                    </w:p>
                    <w:p w14:paraId="26FC51EA" w14:textId="24B6E4FD" w:rsidR="00783897" w:rsidRDefault="00783897" w:rsidP="00267D1B">
                      <w:pPr>
                        <w:spacing w:after="0"/>
                        <w:ind w:left="567" w:right="-58" w:hanging="567"/>
                        <w:rPr>
                          <w:rFonts w:ascii="Arial" w:eastAsia="Times New Roman" w:hAnsi="Arial" w:cs="Arial"/>
                          <w:sz w:val="24"/>
                          <w:szCs w:val="24"/>
                        </w:rPr>
                      </w:pPr>
                      <w:r>
                        <w:rPr>
                          <w:rFonts w:ascii="Arial" w:eastAsia="Times New Roman" w:hAnsi="Arial" w:cs="Arial"/>
                          <w:sz w:val="24"/>
                          <w:szCs w:val="24"/>
                        </w:rPr>
                        <w:t>(b)</w:t>
                      </w:r>
                      <w:r>
                        <w:rPr>
                          <w:rFonts w:ascii="Arial" w:eastAsia="Times New Roman" w:hAnsi="Arial" w:cs="Arial"/>
                          <w:sz w:val="24"/>
                          <w:szCs w:val="24"/>
                        </w:rPr>
                        <w:tab/>
                      </w:r>
                      <w:r w:rsidRPr="004E1C7A">
                        <w:rPr>
                          <w:rFonts w:ascii="Arial" w:eastAsia="Times New Roman" w:hAnsi="Arial" w:cs="Arial"/>
                          <w:sz w:val="24"/>
                          <w:szCs w:val="24"/>
                        </w:rPr>
                        <w:t xml:space="preserve">Evaluate the sustainability of risk management to reduce the impacts of </w:t>
                      </w:r>
                      <w:r>
                        <w:rPr>
                          <w:rFonts w:ascii="Arial" w:eastAsia="Times New Roman" w:hAnsi="Arial" w:cs="Arial"/>
                          <w:sz w:val="24"/>
                          <w:szCs w:val="24"/>
                        </w:rPr>
                        <w:t>an</w:t>
                      </w:r>
                      <w:r w:rsidRPr="004E1C7A">
                        <w:rPr>
                          <w:rFonts w:ascii="Arial" w:eastAsia="Times New Roman" w:hAnsi="Arial" w:cs="Arial"/>
                          <w:sz w:val="24"/>
                          <w:szCs w:val="24"/>
                        </w:rPr>
                        <w:t xml:space="preserve"> ecological hazard through</w:t>
                      </w:r>
                      <w:r>
                        <w:rPr>
                          <w:rFonts w:ascii="Arial" w:eastAsia="Times New Roman" w:hAnsi="Arial" w:cs="Arial"/>
                          <w:sz w:val="24"/>
                          <w:szCs w:val="24"/>
                        </w:rPr>
                        <w:t>:</w:t>
                      </w:r>
                    </w:p>
                    <w:p w14:paraId="177B7E47" w14:textId="77777777" w:rsidR="00783897" w:rsidRPr="006F770D" w:rsidRDefault="00783897" w:rsidP="007E4DA7">
                      <w:pPr>
                        <w:spacing w:after="0" w:line="240" w:lineRule="auto"/>
                        <w:ind w:left="567" w:right="84" w:hanging="567"/>
                        <w:rPr>
                          <w:rFonts w:ascii="Arial" w:eastAsia="Times New Roman" w:hAnsi="Arial" w:cs="Arial"/>
                          <w:sz w:val="16"/>
                          <w:szCs w:val="16"/>
                        </w:rPr>
                      </w:pPr>
                    </w:p>
                    <w:p w14:paraId="196B2FF0" w14:textId="77777777" w:rsidR="00783897" w:rsidRPr="00267D1B" w:rsidRDefault="00783897" w:rsidP="006F770D">
                      <w:pPr>
                        <w:pStyle w:val="ListParagraph"/>
                        <w:numPr>
                          <w:ilvl w:val="0"/>
                          <w:numId w:val="28"/>
                        </w:numPr>
                        <w:spacing w:line="276" w:lineRule="auto"/>
                        <w:ind w:left="1418" w:right="-181"/>
                        <w:rPr>
                          <w:rFonts w:ascii="Arial" w:hAnsi="Arial" w:cs="Arial"/>
                        </w:rPr>
                      </w:pPr>
                      <w:r w:rsidRPr="00267D1B">
                        <w:rPr>
                          <w:rFonts w:ascii="Arial" w:hAnsi="Arial" w:cs="Arial"/>
                        </w:rPr>
                        <w:t>prevention and mitigation</w:t>
                      </w:r>
                    </w:p>
                    <w:p w14:paraId="6C2C679C" w14:textId="5C03D0B9" w:rsidR="00783897" w:rsidRPr="00267D1B" w:rsidRDefault="00783897" w:rsidP="006F770D">
                      <w:pPr>
                        <w:spacing w:after="0"/>
                        <w:ind w:left="1058" w:right="-181"/>
                        <w:rPr>
                          <w:rFonts w:ascii="Arial" w:hAnsi="Arial" w:cs="Arial"/>
                          <w:sz w:val="24"/>
                          <w:szCs w:val="24"/>
                        </w:rPr>
                      </w:pPr>
                      <w:r w:rsidRPr="00267D1B">
                        <w:rPr>
                          <w:rFonts w:ascii="Arial" w:hAnsi="Arial" w:cs="Arial"/>
                          <w:sz w:val="24"/>
                          <w:szCs w:val="24"/>
                        </w:rPr>
                        <w:t>and</w:t>
                      </w:r>
                    </w:p>
                    <w:p w14:paraId="7A908241" w14:textId="3D6F26B3" w:rsidR="00783897" w:rsidRPr="00267D1B" w:rsidRDefault="00783897" w:rsidP="006F770D">
                      <w:pPr>
                        <w:pStyle w:val="ListParagraph"/>
                        <w:numPr>
                          <w:ilvl w:val="0"/>
                          <w:numId w:val="28"/>
                        </w:numPr>
                        <w:spacing w:line="276" w:lineRule="auto"/>
                        <w:ind w:left="1418" w:right="-181"/>
                        <w:rPr>
                          <w:rFonts w:ascii="Arial" w:hAnsi="Arial" w:cs="Arial"/>
                        </w:rPr>
                      </w:pPr>
                      <w:r w:rsidRPr="00267D1B">
                        <w:rPr>
                          <w:rFonts w:ascii="Arial" w:hAnsi="Arial" w:cs="Arial"/>
                        </w:rPr>
                        <w:t>preparedness.</w:t>
                      </w:r>
                    </w:p>
                    <w:p w14:paraId="14E2036F" w14:textId="77777777" w:rsidR="00783897" w:rsidRPr="00D6716E" w:rsidRDefault="00783897" w:rsidP="00AD2C55">
                      <w:pPr>
                        <w:pStyle w:val="ListParagraph"/>
                        <w:ind w:left="7920" w:right="122" w:firstLine="720"/>
                        <w:jc w:val="right"/>
                        <w:rPr>
                          <w:rFonts w:ascii="Arial" w:hAnsi="Arial" w:cs="Arial"/>
                        </w:rPr>
                      </w:pPr>
                      <w:r w:rsidRPr="00D6716E">
                        <w:rPr>
                          <w:rFonts w:ascii="Arial" w:hAnsi="Arial" w:cs="Arial"/>
                        </w:rPr>
                        <w:t>(12 marks)</w:t>
                      </w:r>
                    </w:p>
                    <w:p w14:paraId="3DAA6AB4" w14:textId="77777777" w:rsidR="00783897" w:rsidRPr="00E8049F" w:rsidRDefault="00783897" w:rsidP="00AD2C55">
                      <w:pPr>
                        <w:rPr>
                          <w:rFonts w:ascii="Arial" w:hAnsi="Arial" w:cs="Arial"/>
                        </w:rPr>
                      </w:pPr>
                    </w:p>
                  </w:txbxContent>
                </v:textbox>
                <w10:wrap anchorx="page"/>
              </v:shape>
            </w:pict>
          </mc:Fallback>
        </mc:AlternateContent>
      </w:r>
    </w:p>
    <w:p w14:paraId="083BAA33" w14:textId="0CCBD525" w:rsidR="00AD2C55" w:rsidRPr="00E95A10" w:rsidRDefault="00AD2C55" w:rsidP="00AD2C55">
      <w:pPr>
        <w:spacing w:after="0" w:line="240" w:lineRule="auto"/>
        <w:ind w:right="-426"/>
        <w:rPr>
          <w:rFonts w:ascii="Arial" w:hAnsi="Arial" w:cs="Arial"/>
          <w:sz w:val="24"/>
          <w:szCs w:val="24"/>
        </w:rPr>
      </w:pPr>
    </w:p>
    <w:p w14:paraId="73FD26BD" w14:textId="77777777" w:rsidR="00AD2C55" w:rsidRPr="009415AE" w:rsidRDefault="00AD2C55" w:rsidP="00AD2C55">
      <w:pPr>
        <w:spacing w:after="0" w:line="240" w:lineRule="auto"/>
        <w:rPr>
          <w:rFonts w:ascii="Arial" w:hAnsi="Arial" w:cs="Arial"/>
          <w:color w:val="FF0000"/>
          <w:sz w:val="24"/>
          <w:szCs w:val="24"/>
        </w:rPr>
      </w:pPr>
    </w:p>
    <w:p w14:paraId="51C4140D" w14:textId="77777777" w:rsidR="00AD2C55" w:rsidRPr="009415AE" w:rsidRDefault="00AD2C55" w:rsidP="00AD2C55">
      <w:pPr>
        <w:spacing w:after="0" w:line="240" w:lineRule="auto"/>
        <w:rPr>
          <w:rFonts w:ascii="Arial" w:hAnsi="Arial" w:cs="Arial"/>
          <w:color w:val="FF0000"/>
          <w:sz w:val="24"/>
          <w:szCs w:val="24"/>
        </w:rPr>
      </w:pPr>
    </w:p>
    <w:p w14:paraId="6A420612" w14:textId="77777777" w:rsidR="00AD2C55" w:rsidRPr="009415AE" w:rsidRDefault="00AD2C55" w:rsidP="00AD2C55">
      <w:pPr>
        <w:spacing w:after="0" w:line="240" w:lineRule="auto"/>
        <w:rPr>
          <w:rFonts w:ascii="Arial" w:hAnsi="Arial" w:cs="Arial"/>
          <w:color w:val="FF0000"/>
          <w:sz w:val="24"/>
          <w:szCs w:val="24"/>
        </w:rPr>
      </w:pPr>
    </w:p>
    <w:p w14:paraId="01EFC818" w14:textId="77777777" w:rsidR="00AD2C55" w:rsidRPr="009415AE" w:rsidRDefault="00AD2C55" w:rsidP="00AD2C55">
      <w:pPr>
        <w:spacing w:after="0" w:line="240" w:lineRule="auto"/>
        <w:rPr>
          <w:rFonts w:ascii="Arial" w:hAnsi="Arial" w:cs="Arial"/>
          <w:color w:val="FF0000"/>
          <w:sz w:val="24"/>
          <w:szCs w:val="24"/>
        </w:rPr>
      </w:pPr>
    </w:p>
    <w:p w14:paraId="66DBF53E" w14:textId="77777777" w:rsidR="00AD2C55" w:rsidRPr="009415AE" w:rsidRDefault="00AD2C55" w:rsidP="00AD2C55">
      <w:pPr>
        <w:spacing w:after="0" w:line="240" w:lineRule="auto"/>
        <w:rPr>
          <w:rFonts w:ascii="Arial" w:hAnsi="Arial" w:cs="Arial"/>
          <w:color w:val="FF0000"/>
          <w:sz w:val="24"/>
          <w:szCs w:val="24"/>
        </w:rPr>
      </w:pPr>
    </w:p>
    <w:p w14:paraId="1F5C3208" w14:textId="77777777" w:rsidR="00AD2C55" w:rsidRPr="00E95A10" w:rsidRDefault="00AD2C55" w:rsidP="00AD2C55">
      <w:pPr>
        <w:spacing w:after="0" w:line="240" w:lineRule="auto"/>
        <w:rPr>
          <w:rFonts w:ascii="Arial" w:hAnsi="Arial" w:cs="Arial"/>
          <w:b/>
          <w:sz w:val="24"/>
          <w:szCs w:val="24"/>
        </w:rPr>
      </w:pPr>
    </w:p>
    <w:p w14:paraId="2EF8139B" w14:textId="77777777" w:rsidR="00AD2C55" w:rsidRDefault="00AD2C55" w:rsidP="00AD2C55">
      <w:pPr>
        <w:spacing w:after="0" w:line="240" w:lineRule="auto"/>
        <w:ind w:left="-567"/>
        <w:jc w:val="both"/>
        <w:rPr>
          <w:rFonts w:ascii="Arial" w:hAnsi="Arial" w:cs="Arial"/>
          <w:b/>
          <w:sz w:val="24"/>
          <w:szCs w:val="24"/>
        </w:rPr>
      </w:pPr>
    </w:p>
    <w:p w14:paraId="6B9A6BAB" w14:textId="4C9067CA" w:rsidR="00FE146C" w:rsidRDefault="00FE146C" w:rsidP="00AD2C55">
      <w:pPr>
        <w:spacing w:after="0" w:line="240" w:lineRule="auto"/>
        <w:ind w:left="-567"/>
        <w:jc w:val="both"/>
        <w:rPr>
          <w:rFonts w:ascii="Arial" w:hAnsi="Arial" w:cs="Arial"/>
          <w:b/>
          <w:sz w:val="24"/>
          <w:szCs w:val="24"/>
        </w:rPr>
      </w:pPr>
    </w:p>
    <w:p w14:paraId="5AEA9CA7" w14:textId="77777777" w:rsidR="006F770D" w:rsidRDefault="006F770D" w:rsidP="00AD2C55">
      <w:pPr>
        <w:spacing w:after="0" w:line="240" w:lineRule="auto"/>
        <w:ind w:left="-567"/>
        <w:jc w:val="both"/>
        <w:rPr>
          <w:rFonts w:ascii="Arial" w:hAnsi="Arial" w:cs="Arial"/>
          <w:b/>
          <w:sz w:val="24"/>
          <w:szCs w:val="24"/>
        </w:rPr>
      </w:pPr>
    </w:p>
    <w:p w14:paraId="7B73A0C4" w14:textId="77777777" w:rsidR="00267D1B" w:rsidRDefault="00267D1B" w:rsidP="00AD2C55">
      <w:pPr>
        <w:spacing w:after="0" w:line="240" w:lineRule="auto"/>
        <w:ind w:left="-567"/>
        <w:jc w:val="both"/>
        <w:rPr>
          <w:rFonts w:ascii="Arial" w:hAnsi="Arial" w:cs="Arial"/>
          <w:b/>
          <w:sz w:val="24"/>
          <w:szCs w:val="24"/>
        </w:rPr>
      </w:pPr>
    </w:p>
    <w:p w14:paraId="03A38D1F" w14:textId="76216D86" w:rsidR="00AD2C55" w:rsidRPr="00E95A10" w:rsidRDefault="00AD2C55" w:rsidP="00AD2C55">
      <w:pPr>
        <w:spacing w:after="0" w:line="240" w:lineRule="auto"/>
        <w:ind w:left="-567"/>
        <w:jc w:val="both"/>
        <w:rPr>
          <w:rFonts w:ascii="Arial" w:hAnsi="Arial" w:cs="Arial"/>
          <w:b/>
          <w:sz w:val="24"/>
          <w:szCs w:val="24"/>
        </w:rPr>
      </w:pPr>
      <w:r w:rsidRPr="00E95A10">
        <w:rPr>
          <w:rFonts w:ascii="Arial" w:hAnsi="Arial" w:cs="Arial"/>
          <w:b/>
          <w:sz w:val="24"/>
          <w:szCs w:val="24"/>
        </w:rPr>
        <w:t>Syllabus:</w:t>
      </w:r>
    </w:p>
    <w:p w14:paraId="3469963C" w14:textId="77777777" w:rsidR="00AD2C55" w:rsidRPr="00E95A10" w:rsidRDefault="00AD2C55" w:rsidP="00AD2C55">
      <w:pPr>
        <w:spacing w:after="0" w:line="240" w:lineRule="auto"/>
        <w:ind w:left="-567" w:right="-143"/>
        <w:jc w:val="both"/>
        <w:rPr>
          <w:rFonts w:ascii="Arial" w:hAnsi="Arial" w:cs="Arial"/>
          <w:sz w:val="24"/>
          <w:szCs w:val="24"/>
        </w:rPr>
      </w:pPr>
      <w:r w:rsidRPr="00E95A10">
        <w:rPr>
          <w:rFonts w:ascii="Arial" w:hAnsi="Arial" w:cs="Arial"/>
          <w:sz w:val="24"/>
          <w:szCs w:val="24"/>
        </w:rPr>
        <w:t>the sustainability of risk management policies, procedures and practices designed to reduce the impacts of the hazard, in the short and long term, through prevention, mitigation and preparedness</w:t>
      </w:r>
    </w:p>
    <w:p w14:paraId="51B54992" w14:textId="77777777" w:rsidR="00AD2C55" w:rsidRPr="00E95A10" w:rsidRDefault="00AD2C55" w:rsidP="00AD2C55">
      <w:pPr>
        <w:spacing w:after="0" w:line="240" w:lineRule="auto"/>
        <w:ind w:left="-567" w:right="-143"/>
        <w:jc w:val="both"/>
        <w:rPr>
          <w:rFonts w:ascii="Arial" w:hAnsi="Arial" w:cs="Arial"/>
          <w:b/>
          <w:sz w:val="24"/>
          <w:szCs w:val="24"/>
        </w:rPr>
      </w:pPr>
    </w:p>
    <w:p w14:paraId="32D454B6" w14:textId="18634183" w:rsidR="00AD2C55" w:rsidRPr="00E95A10" w:rsidRDefault="00AD2C55" w:rsidP="00AD2C55">
      <w:pPr>
        <w:spacing w:after="0" w:line="240" w:lineRule="auto"/>
        <w:ind w:left="-567" w:right="-143"/>
        <w:jc w:val="both"/>
        <w:rPr>
          <w:rFonts w:ascii="Arial" w:hAnsi="Arial" w:cs="Arial"/>
          <w:b/>
          <w:sz w:val="24"/>
          <w:szCs w:val="24"/>
        </w:rPr>
      </w:pPr>
      <w:r w:rsidRPr="00E95A10">
        <w:rPr>
          <w:rFonts w:ascii="Arial" w:hAnsi="Arial" w:cs="Arial"/>
          <w:b/>
          <w:sz w:val="24"/>
          <w:szCs w:val="24"/>
        </w:rPr>
        <w:t>Key word</w:t>
      </w:r>
      <w:r w:rsidR="007E4DA7">
        <w:rPr>
          <w:rFonts w:ascii="Arial" w:hAnsi="Arial" w:cs="Arial"/>
          <w:b/>
          <w:sz w:val="24"/>
          <w:szCs w:val="24"/>
        </w:rPr>
        <w:t>s</w:t>
      </w:r>
      <w:r w:rsidRPr="00E95A10">
        <w:rPr>
          <w:rFonts w:ascii="Arial" w:hAnsi="Arial" w:cs="Arial"/>
          <w:b/>
          <w:sz w:val="24"/>
          <w:szCs w:val="24"/>
        </w:rPr>
        <w:t>:</w:t>
      </w:r>
    </w:p>
    <w:p w14:paraId="16C28876" w14:textId="2E266A0C" w:rsidR="00AD2C55" w:rsidRPr="00E95A10" w:rsidRDefault="00AD2C55" w:rsidP="00F44D49">
      <w:pPr>
        <w:spacing w:after="0" w:line="240" w:lineRule="auto"/>
        <w:ind w:left="1276" w:right="-143" w:hanging="1843"/>
        <w:jc w:val="both"/>
        <w:rPr>
          <w:rFonts w:ascii="Arial" w:hAnsi="Arial" w:cs="Arial"/>
          <w:sz w:val="24"/>
          <w:szCs w:val="24"/>
        </w:rPr>
      </w:pPr>
      <w:r w:rsidRPr="007E4DA7">
        <w:rPr>
          <w:rFonts w:ascii="Arial" w:hAnsi="Arial" w:cs="Arial"/>
          <w:i/>
          <w:iCs/>
          <w:sz w:val="24"/>
          <w:szCs w:val="24"/>
        </w:rPr>
        <w:t>Evaluate:</w:t>
      </w:r>
      <w:r w:rsidR="007E4DA7">
        <w:rPr>
          <w:rFonts w:ascii="Arial" w:hAnsi="Arial" w:cs="Arial"/>
          <w:sz w:val="24"/>
          <w:szCs w:val="24"/>
        </w:rPr>
        <w:tab/>
      </w:r>
      <w:r w:rsidRPr="00E95A10">
        <w:rPr>
          <w:rFonts w:ascii="Arial" w:hAnsi="Arial" w:cs="Arial"/>
          <w:sz w:val="24"/>
          <w:szCs w:val="24"/>
        </w:rPr>
        <w:t>to ascertain the value or amount of; appraise carefully.</w:t>
      </w:r>
    </w:p>
    <w:p w14:paraId="3FF9CF23" w14:textId="77777777" w:rsidR="00AD2C55" w:rsidRPr="00E95A10" w:rsidRDefault="00AD2C55" w:rsidP="00F44D49">
      <w:pPr>
        <w:spacing w:after="0" w:line="240" w:lineRule="auto"/>
        <w:ind w:left="1276" w:right="-143" w:hanging="1843"/>
        <w:jc w:val="both"/>
        <w:rPr>
          <w:rFonts w:ascii="Arial" w:hAnsi="Arial" w:cs="Arial"/>
          <w:bCs/>
          <w:noProof/>
          <w:sz w:val="24"/>
          <w:lang w:val="en-US"/>
        </w:rPr>
      </w:pPr>
    </w:p>
    <w:p w14:paraId="6D8C5B5C" w14:textId="3A0A9AC5" w:rsidR="00AD2C55" w:rsidRPr="00E95A10" w:rsidRDefault="00AD2C55" w:rsidP="00F44D49">
      <w:pPr>
        <w:spacing w:after="0" w:line="240" w:lineRule="auto"/>
        <w:ind w:left="1276" w:right="-142" w:hanging="1843"/>
        <w:jc w:val="both"/>
        <w:rPr>
          <w:rFonts w:ascii="Arial" w:eastAsia="Times New Roman" w:hAnsi="Arial" w:cs="Arial"/>
          <w:bCs/>
          <w:noProof/>
          <w:sz w:val="24"/>
          <w:szCs w:val="24"/>
          <w:lang w:val="en-US"/>
        </w:rPr>
      </w:pPr>
      <w:r w:rsidRPr="00F44D49">
        <w:rPr>
          <w:rFonts w:ascii="Arial" w:hAnsi="Arial" w:cs="Arial"/>
          <w:bCs/>
          <w:i/>
          <w:iCs/>
          <w:noProof/>
          <w:sz w:val="24"/>
          <w:szCs w:val="24"/>
          <w:lang w:val="en-US"/>
        </w:rPr>
        <w:t>Sustainability:</w:t>
      </w:r>
      <w:r w:rsidR="00F44D49">
        <w:rPr>
          <w:rFonts w:ascii="Arial" w:hAnsi="Arial" w:cs="Arial"/>
          <w:bCs/>
          <w:noProof/>
          <w:sz w:val="24"/>
          <w:szCs w:val="24"/>
          <w:lang w:val="en-US"/>
        </w:rPr>
        <w:tab/>
      </w:r>
      <w:r w:rsidR="00F44D49">
        <w:rPr>
          <w:rFonts w:ascii="Arial" w:eastAsia="Times New Roman" w:hAnsi="Arial" w:cs="Arial"/>
          <w:bCs/>
          <w:noProof/>
          <w:sz w:val="24"/>
          <w:szCs w:val="24"/>
          <w:lang w:val="en-US"/>
        </w:rPr>
        <w:t>m</w:t>
      </w:r>
      <w:r w:rsidRPr="00E95A10">
        <w:rPr>
          <w:rFonts w:ascii="Arial" w:eastAsia="Times New Roman" w:hAnsi="Arial" w:cs="Arial"/>
          <w:bCs/>
          <w:noProof/>
          <w:sz w:val="24"/>
          <w:szCs w:val="24"/>
          <w:lang w:val="en-US"/>
        </w:rPr>
        <w:t>eeting the needs of current and future generations through simultaneous environmental, social and economic adaptation and improvement.</w:t>
      </w:r>
    </w:p>
    <w:p w14:paraId="3C99DCF8" w14:textId="77777777" w:rsidR="00AD2C55" w:rsidRPr="00E95A10" w:rsidRDefault="00AD2C55" w:rsidP="00AD2C55">
      <w:pPr>
        <w:spacing w:after="0" w:line="240" w:lineRule="auto"/>
        <w:ind w:left="-567" w:right="-142"/>
        <w:jc w:val="both"/>
        <w:rPr>
          <w:rFonts w:ascii="Arial" w:hAnsi="Arial" w:cs="Arial"/>
          <w:sz w:val="24"/>
          <w:szCs w:val="24"/>
        </w:rPr>
      </w:pPr>
    </w:p>
    <w:p w14:paraId="75BEFC5E" w14:textId="77777777" w:rsidR="00AD2C55" w:rsidRPr="00E95A10" w:rsidRDefault="00AD2C55" w:rsidP="00AD2C55">
      <w:pPr>
        <w:spacing w:after="0" w:line="240" w:lineRule="auto"/>
        <w:ind w:left="-567" w:right="-143"/>
        <w:jc w:val="both"/>
        <w:rPr>
          <w:rFonts w:ascii="Arial" w:hAnsi="Arial" w:cs="Arial"/>
          <w:b/>
          <w:sz w:val="24"/>
          <w:szCs w:val="24"/>
        </w:rPr>
      </w:pPr>
      <w:r w:rsidRPr="00E95A10">
        <w:rPr>
          <w:rFonts w:ascii="Arial" w:hAnsi="Arial" w:cs="Arial"/>
          <w:b/>
          <w:sz w:val="24"/>
          <w:szCs w:val="24"/>
        </w:rPr>
        <w:t xml:space="preserve">Teacher Notes: </w:t>
      </w:r>
    </w:p>
    <w:p w14:paraId="3AE4A007" w14:textId="04F8BDEA" w:rsidR="00AD2C55" w:rsidRPr="00E95A10" w:rsidRDefault="00305489" w:rsidP="00AD2C55">
      <w:pPr>
        <w:spacing w:after="0" w:line="240" w:lineRule="auto"/>
        <w:ind w:left="-567" w:right="-143"/>
        <w:jc w:val="both"/>
        <w:rPr>
          <w:rFonts w:ascii="Arial" w:hAnsi="Arial" w:cs="Arial"/>
          <w:sz w:val="24"/>
          <w:szCs w:val="24"/>
        </w:rPr>
      </w:pPr>
      <w:r>
        <w:rPr>
          <w:rFonts w:ascii="Arial" w:hAnsi="Arial" w:cs="Arial"/>
          <w:sz w:val="24"/>
          <w:szCs w:val="24"/>
        </w:rPr>
        <w:t xml:space="preserve">Students can refer to any </w:t>
      </w:r>
      <w:r w:rsidR="003A0E29">
        <w:rPr>
          <w:rFonts w:ascii="Arial" w:hAnsi="Arial" w:cs="Arial"/>
          <w:sz w:val="24"/>
          <w:szCs w:val="24"/>
        </w:rPr>
        <w:t xml:space="preserve">ecological </w:t>
      </w:r>
      <w:r>
        <w:rPr>
          <w:rFonts w:ascii="Arial" w:hAnsi="Arial" w:cs="Arial"/>
          <w:sz w:val="24"/>
          <w:szCs w:val="24"/>
        </w:rPr>
        <w:t>hazard that they have studied to answer this question. Teacher discretion is required to determine the relevance of a student’s answer in response to the question.</w:t>
      </w:r>
      <w:r w:rsidR="00AD2C55" w:rsidRPr="00E95A10">
        <w:rPr>
          <w:rFonts w:ascii="Arial" w:hAnsi="Arial" w:cs="Arial"/>
          <w:sz w:val="24"/>
          <w:szCs w:val="24"/>
        </w:rPr>
        <w:t xml:space="preserve"> </w:t>
      </w:r>
    </w:p>
    <w:p w14:paraId="6FDC0C60" w14:textId="77777777" w:rsidR="00AD2C55" w:rsidRPr="00E95A10" w:rsidRDefault="00AD2C55" w:rsidP="00AD2C55">
      <w:pPr>
        <w:spacing w:after="0" w:line="240" w:lineRule="auto"/>
        <w:ind w:left="-567" w:right="-143"/>
        <w:jc w:val="both"/>
        <w:rPr>
          <w:rFonts w:ascii="Arial" w:hAnsi="Arial" w:cs="Arial"/>
          <w:sz w:val="24"/>
          <w:szCs w:val="24"/>
        </w:rPr>
      </w:pPr>
    </w:p>
    <w:p w14:paraId="67D3A4ED" w14:textId="77777777" w:rsidR="00AD2C55" w:rsidRPr="00E95A10" w:rsidRDefault="00AD2C55" w:rsidP="00AD2C55">
      <w:pPr>
        <w:spacing w:after="0" w:line="240" w:lineRule="auto"/>
        <w:ind w:left="-567" w:right="-143"/>
        <w:jc w:val="both"/>
        <w:rPr>
          <w:rFonts w:ascii="Arial" w:hAnsi="Arial" w:cs="Arial"/>
          <w:sz w:val="24"/>
          <w:szCs w:val="24"/>
        </w:rPr>
      </w:pPr>
      <w:r w:rsidRPr="00E95A10">
        <w:rPr>
          <w:rFonts w:ascii="Arial" w:hAnsi="Arial" w:cs="Arial"/>
          <w:sz w:val="24"/>
          <w:szCs w:val="24"/>
        </w:rPr>
        <w:t>Whilst not referred to or required in the question, (as is the practice of SCSA in recent years in the extended answer questions), candidates may use information and terminology found in Source 4 to strengthen their answer, as per instructions on page 2 of the exam booklet.</w:t>
      </w:r>
    </w:p>
    <w:p w14:paraId="3D6B0139" w14:textId="77777777" w:rsidR="00AD2C55" w:rsidRPr="00E95A10" w:rsidRDefault="00AD2C55" w:rsidP="00AD2C55">
      <w:pPr>
        <w:spacing w:after="0" w:line="240" w:lineRule="auto"/>
        <w:ind w:left="-567" w:right="-143"/>
        <w:jc w:val="both"/>
        <w:rPr>
          <w:rFonts w:ascii="Arial" w:hAnsi="Arial" w:cs="Arial"/>
          <w:sz w:val="24"/>
          <w:szCs w:val="24"/>
        </w:rPr>
      </w:pPr>
    </w:p>
    <w:p w14:paraId="4D1ABB7A" w14:textId="6EBA46C0" w:rsidR="00AD2C55" w:rsidRPr="00A76666" w:rsidRDefault="00AD2C55" w:rsidP="00AD2C55">
      <w:pPr>
        <w:spacing w:after="0" w:line="240" w:lineRule="auto"/>
        <w:ind w:left="-567" w:right="-143"/>
        <w:jc w:val="both"/>
        <w:rPr>
          <w:rFonts w:ascii="Arial" w:hAnsi="Arial" w:cs="Arial"/>
          <w:sz w:val="24"/>
          <w:szCs w:val="24"/>
        </w:rPr>
      </w:pPr>
      <w:r w:rsidRPr="00A76666">
        <w:rPr>
          <w:rFonts w:ascii="Arial" w:hAnsi="Arial" w:cs="Arial"/>
          <w:sz w:val="24"/>
          <w:szCs w:val="24"/>
        </w:rPr>
        <w:t>Candidates should define or briefly describe the nature of sustainability.  Risk management policies (plans) and practices (actions taken), for a</w:t>
      </w:r>
      <w:r>
        <w:rPr>
          <w:rFonts w:ascii="Arial" w:hAnsi="Arial" w:cs="Arial"/>
          <w:sz w:val="24"/>
          <w:szCs w:val="24"/>
        </w:rPr>
        <w:t xml:space="preserve">n ecological </w:t>
      </w:r>
      <w:r w:rsidRPr="00A76666">
        <w:rPr>
          <w:rFonts w:ascii="Arial" w:hAnsi="Arial" w:cs="Arial"/>
          <w:sz w:val="24"/>
          <w:szCs w:val="24"/>
        </w:rPr>
        <w:t>hazard they have studied, should be described in order to evaluate their level of sustainability.  These plans and policies may be produced by various levels of government, risk management authorities (such as FESA), NGO’s or international agencies such as the United Nations of World Health Organisation.</w:t>
      </w:r>
      <w:r w:rsidR="00974F6D">
        <w:rPr>
          <w:rFonts w:ascii="Arial" w:hAnsi="Arial" w:cs="Arial"/>
          <w:sz w:val="24"/>
          <w:szCs w:val="24"/>
        </w:rPr>
        <w:t xml:space="preserve"> </w:t>
      </w:r>
      <w:r w:rsidRPr="00A76666">
        <w:rPr>
          <w:rFonts w:ascii="Arial" w:hAnsi="Arial" w:cs="Arial"/>
          <w:sz w:val="24"/>
          <w:szCs w:val="24"/>
        </w:rPr>
        <w:t xml:space="preserve">Sustainability is measured against the three pillars of sustainability - </w:t>
      </w:r>
      <w:r>
        <w:rPr>
          <w:rFonts w:ascii="Arial" w:hAnsi="Arial" w:cs="Arial"/>
          <w:sz w:val="24"/>
          <w:szCs w:val="24"/>
        </w:rPr>
        <w:t>e</w:t>
      </w:r>
      <w:r w:rsidRPr="00A76666">
        <w:rPr>
          <w:rFonts w:ascii="Arial" w:hAnsi="Arial" w:cs="Arial"/>
          <w:sz w:val="24"/>
          <w:szCs w:val="24"/>
        </w:rPr>
        <w:t xml:space="preserve">nvironmental, </w:t>
      </w:r>
      <w:r>
        <w:rPr>
          <w:rFonts w:ascii="Arial" w:hAnsi="Arial" w:cs="Arial"/>
          <w:sz w:val="24"/>
          <w:szCs w:val="24"/>
        </w:rPr>
        <w:t>s</w:t>
      </w:r>
      <w:r w:rsidRPr="00A76666">
        <w:rPr>
          <w:rFonts w:ascii="Arial" w:hAnsi="Arial" w:cs="Arial"/>
          <w:sz w:val="24"/>
          <w:szCs w:val="24"/>
        </w:rPr>
        <w:t xml:space="preserve">ocial and </w:t>
      </w:r>
      <w:r>
        <w:rPr>
          <w:rFonts w:ascii="Arial" w:hAnsi="Arial" w:cs="Arial"/>
          <w:sz w:val="24"/>
          <w:szCs w:val="24"/>
        </w:rPr>
        <w:t>ec</w:t>
      </w:r>
      <w:r w:rsidRPr="00A76666">
        <w:rPr>
          <w:rFonts w:ascii="Arial" w:hAnsi="Arial" w:cs="Arial"/>
          <w:sz w:val="24"/>
          <w:szCs w:val="24"/>
        </w:rPr>
        <w:t>onomic sustainability.</w:t>
      </w:r>
      <w:r w:rsidR="00974F6D">
        <w:rPr>
          <w:rFonts w:ascii="Arial" w:hAnsi="Arial" w:cs="Arial"/>
          <w:sz w:val="24"/>
          <w:szCs w:val="24"/>
        </w:rPr>
        <w:t xml:space="preserve"> </w:t>
      </w:r>
      <w:r w:rsidRPr="00A76666">
        <w:rPr>
          <w:rFonts w:ascii="Arial" w:hAnsi="Arial" w:cs="Arial"/>
          <w:sz w:val="24"/>
          <w:szCs w:val="24"/>
        </w:rPr>
        <w:t xml:space="preserve">The sustainability of policies and practices should be evaluated against these three pillars and their ability to meet the needs of current and future generations.  </w:t>
      </w:r>
    </w:p>
    <w:p w14:paraId="15971402" w14:textId="77777777" w:rsidR="00AD2C55" w:rsidRDefault="00AD2C55" w:rsidP="00AD2C55">
      <w:pPr>
        <w:spacing w:after="0" w:line="240" w:lineRule="auto"/>
        <w:ind w:left="-567" w:right="142"/>
        <w:jc w:val="both"/>
        <w:rPr>
          <w:rFonts w:ascii="Arial" w:hAnsi="Arial" w:cs="Arial"/>
          <w:sz w:val="24"/>
          <w:szCs w:val="24"/>
        </w:rPr>
      </w:pPr>
      <w:r>
        <w:rPr>
          <w:rFonts w:ascii="Arial" w:hAnsi="Arial" w:cs="Arial"/>
          <w:sz w:val="24"/>
          <w:szCs w:val="24"/>
        </w:rPr>
        <w:t>Aspects to be considered may include:</w:t>
      </w:r>
    </w:p>
    <w:p w14:paraId="5FE75EA6" w14:textId="77777777" w:rsidR="00AD2C55" w:rsidRPr="00733CFE" w:rsidRDefault="00AD2C55" w:rsidP="00AD2C55">
      <w:pPr>
        <w:spacing w:after="0" w:line="240" w:lineRule="auto"/>
        <w:ind w:left="-567" w:right="142"/>
        <w:jc w:val="both"/>
        <w:rPr>
          <w:rFonts w:ascii="Arial" w:hAnsi="Arial" w:cs="Arial"/>
          <w:sz w:val="24"/>
          <w:szCs w:val="24"/>
        </w:rPr>
      </w:pPr>
      <w:r w:rsidRPr="00733CFE">
        <w:rPr>
          <w:rFonts w:ascii="Arial" w:hAnsi="Arial" w:cs="Arial"/>
          <w:b/>
          <w:sz w:val="24"/>
          <w:szCs w:val="24"/>
        </w:rPr>
        <w:t>Environmental</w:t>
      </w:r>
      <w:r w:rsidRPr="00733CFE">
        <w:rPr>
          <w:rFonts w:ascii="Arial" w:hAnsi="Arial" w:cs="Arial"/>
          <w:sz w:val="24"/>
          <w:szCs w:val="24"/>
        </w:rPr>
        <w:t xml:space="preserve"> – do the procedures and practices, impact other aspects of the environment such as species, habitats, water supplies, coastlines and air quality?</w:t>
      </w:r>
    </w:p>
    <w:p w14:paraId="4A2702E9" w14:textId="1E215CC6" w:rsidR="00AD2C55" w:rsidRPr="00733CFE" w:rsidRDefault="00AD2C55" w:rsidP="00AD2C55">
      <w:pPr>
        <w:spacing w:after="0" w:line="240" w:lineRule="auto"/>
        <w:ind w:left="-567" w:right="142"/>
        <w:jc w:val="both"/>
        <w:rPr>
          <w:rFonts w:ascii="Arial" w:hAnsi="Arial" w:cs="Arial"/>
          <w:sz w:val="24"/>
          <w:szCs w:val="24"/>
        </w:rPr>
      </w:pPr>
      <w:r w:rsidRPr="00733CFE">
        <w:rPr>
          <w:rFonts w:ascii="Arial" w:hAnsi="Arial" w:cs="Arial"/>
          <w:b/>
          <w:sz w:val="24"/>
          <w:szCs w:val="24"/>
        </w:rPr>
        <w:t>Economic</w:t>
      </w:r>
      <w:r w:rsidRPr="00733CFE">
        <w:rPr>
          <w:rFonts w:ascii="Arial" w:hAnsi="Arial" w:cs="Arial"/>
          <w:sz w:val="24"/>
          <w:szCs w:val="24"/>
        </w:rPr>
        <w:t xml:space="preserve"> – are the measures affordable for the country, region, community or individuals affected?  Are the costs involved sustainable in the short term and long term? Can governments, NGO’s and individuals afford the ongoing procedures and practices?</w:t>
      </w:r>
    </w:p>
    <w:p w14:paraId="55A7811B" w14:textId="77777777" w:rsidR="00AD2C55" w:rsidRDefault="00AD2C55" w:rsidP="00AD2C55">
      <w:pPr>
        <w:spacing w:after="0" w:line="240" w:lineRule="auto"/>
        <w:ind w:left="-567" w:right="142"/>
        <w:jc w:val="both"/>
        <w:rPr>
          <w:rFonts w:ascii="Arial" w:hAnsi="Arial" w:cs="Arial"/>
          <w:sz w:val="24"/>
          <w:szCs w:val="24"/>
        </w:rPr>
      </w:pPr>
      <w:r w:rsidRPr="00733CFE">
        <w:rPr>
          <w:rFonts w:ascii="Arial" w:hAnsi="Arial" w:cs="Arial"/>
          <w:b/>
          <w:sz w:val="24"/>
          <w:szCs w:val="24"/>
        </w:rPr>
        <w:t>Social</w:t>
      </w:r>
      <w:r w:rsidRPr="00733CFE">
        <w:rPr>
          <w:rFonts w:ascii="Arial" w:hAnsi="Arial" w:cs="Arial"/>
          <w:sz w:val="24"/>
          <w:szCs w:val="24"/>
        </w:rPr>
        <w:t xml:space="preserve"> – are the procedures and practices available and affordable to all individuals and communities in need of their application, both now and into the future?</w:t>
      </w:r>
    </w:p>
    <w:p w14:paraId="1610C832" w14:textId="77777777" w:rsidR="00AD2C55" w:rsidRDefault="00AD2C55" w:rsidP="00AD2C55">
      <w:pPr>
        <w:spacing w:after="0" w:line="240" w:lineRule="auto"/>
        <w:ind w:left="-567" w:right="142"/>
        <w:jc w:val="both"/>
        <w:rPr>
          <w:rFonts w:ascii="Arial" w:hAnsi="Arial" w:cs="Arial"/>
          <w:sz w:val="24"/>
          <w:szCs w:val="24"/>
        </w:rPr>
      </w:pPr>
    </w:p>
    <w:p w14:paraId="1CDCE269" w14:textId="723CAA67" w:rsidR="00AD2C55" w:rsidRPr="00497CD5" w:rsidRDefault="00AD2C55" w:rsidP="00AD2C55">
      <w:pPr>
        <w:spacing w:after="0" w:line="240" w:lineRule="auto"/>
        <w:ind w:left="-567"/>
        <w:jc w:val="both"/>
        <w:rPr>
          <w:rFonts w:ascii="Arial" w:hAnsi="Arial" w:cs="Arial"/>
          <w:sz w:val="24"/>
          <w:szCs w:val="24"/>
        </w:rPr>
      </w:pPr>
      <w:r>
        <w:rPr>
          <w:rFonts w:ascii="Arial" w:hAnsi="Arial" w:cs="Arial"/>
          <w:sz w:val="24"/>
          <w:szCs w:val="24"/>
        </w:rPr>
        <w:t xml:space="preserve">In terms of supporting their responses with data from the Broadsheet, students should look to </w:t>
      </w:r>
      <w:r w:rsidRPr="00F44D49">
        <w:rPr>
          <w:rFonts w:ascii="Arial" w:hAnsi="Arial" w:cs="Arial"/>
          <w:b/>
          <w:bCs/>
          <w:sz w:val="24"/>
          <w:szCs w:val="24"/>
        </w:rPr>
        <w:t>Source 7:</w:t>
      </w:r>
      <w:r w:rsidR="00F44D49">
        <w:rPr>
          <w:rFonts w:ascii="Arial" w:hAnsi="Arial" w:cs="Arial"/>
          <w:sz w:val="24"/>
          <w:szCs w:val="24"/>
        </w:rPr>
        <w:t> </w:t>
      </w:r>
      <w:r>
        <w:rPr>
          <w:rFonts w:ascii="Arial" w:hAnsi="Arial" w:cs="Arial"/>
          <w:sz w:val="24"/>
          <w:szCs w:val="24"/>
        </w:rPr>
        <w:t xml:space="preserve">Hazard </w:t>
      </w:r>
      <w:r w:rsidR="00F44D49">
        <w:rPr>
          <w:rFonts w:ascii="Arial" w:hAnsi="Arial" w:cs="Arial"/>
          <w:sz w:val="24"/>
          <w:szCs w:val="24"/>
        </w:rPr>
        <w:t>m</w:t>
      </w:r>
      <w:r>
        <w:rPr>
          <w:rFonts w:ascii="Arial" w:hAnsi="Arial" w:cs="Arial"/>
          <w:sz w:val="24"/>
          <w:szCs w:val="24"/>
        </w:rPr>
        <w:t xml:space="preserve">anagement </w:t>
      </w:r>
      <w:r w:rsidR="00F44D49">
        <w:rPr>
          <w:rFonts w:ascii="Arial" w:hAnsi="Arial" w:cs="Arial"/>
          <w:sz w:val="24"/>
          <w:szCs w:val="24"/>
        </w:rPr>
        <w:t xml:space="preserve">cycle </w:t>
      </w:r>
      <w:r>
        <w:rPr>
          <w:rFonts w:ascii="Arial" w:hAnsi="Arial" w:cs="Arial"/>
          <w:sz w:val="24"/>
          <w:szCs w:val="24"/>
        </w:rPr>
        <w:t>to support their answer.</w:t>
      </w:r>
    </w:p>
    <w:p w14:paraId="60E68B1E" w14:textId="77777777" w:rsidR="00AD2C55" w:rsidRDefault="00AD2C55" w:rsidP="00AD2C55">
      <w:pPr>
        <w:spacing w:after="0" w:line="240" w:lineRule="auto"/>
        <w:ind w:left="-567" w:right="142"/>
        <w:jc w:val="both"/>
        <w:rPr>
          <w:rFonts w:ascii="Arial" w:hAnsi="Arial" w:cs="Arial"/>
          <w:sz w:val="24"/>
          <w:szCs w:val="24"/>
        </w:rPr>
      </w:pPr>
    </w:p>
    <w:p w14:paraId="0773E7DA" w14:textId="77777777" w:rsidR="00AD2C55" w:rsidRDefault="00AD2C55" w:rsidP="00AD2C55">
      <w:pPr>
        <w:spacing w:after="0" w:line="240" w:lineRule="auto"/>
        <w:ind w:left="-567" w:right="142"/>
        <w:jc w:val="both"/>
        <w:rPr>
          <w:rFonts w:ascii="Arial" w:hAnsi="Arial" w:cs="Arial"/>
          <w:sz w:val="24"/>
          <w:szCs w:val="24"/>
        </w:rPr>
      </w:pPr>
    </w:p>
    <w:p w14:paraId="04924388" w14:textId="77777777" w:rsidR="00AD2C55" w:rsidRPr="00F2094C" w:rsidRDefault="00AD2C55" w:rsidP="00AD2C55">
      <w:pPr>
        <w:spacing w:after="0" w:line="240" w:lineRule="auto"/>
        <w:ind w:left="-567" w:right="142"/>
        <w:jc w:val="both"/>
        <w:rPr>
          <w:rFonts w:ascii="Arial" w:hAnsi="Arial" w:cs="Arial"/>
          <w:b/>
          <w:sz w:val="24"/>
          <w:szCs w:val="24"/>
        </w:rPr>
      </w:pPr>
      <w:r w:rsidRPr="00F2094C">
        <w:rPr>
          <w:rFonts w:ascii="Arial" w:hAnsi="Arial" w:cs="Arial"/>
          <w:b/>
          <w:sz w:val="24"/>
          <w:szCs w:val="24"/>
        </w:rPr>
        <w:t>R</w:t>
      </w:r>
      <w:r>
        <w:rPr>
          <w:rFonts w:ascii="Arial" w:hAnsi="Arial" w:cs="Arial"/>
          <w:b/>
          <w:sz w:val="24"/>
          <w:szCs w:val="24"/>
        </w:rPr>
        <w:t>efer over page for marking key.</w:t>
      </w:r>
    </w:p>
    <w:p w14:paraId="7A3567C2" w14:textId="77777777" w:rsidR="00AD2C55" w:rsidRDefault="00AD2C55" w:rsidP="00AD2C55">
      <w:pPr>
        <w:spacing w:after="0" w:line="240" w:lineRule="auto"/>
        <w:rPr>
          <w:rFonts w:ascii="Arial" w:hAnsi="Arial" w:cs="Arial"/>
          <w:sz w:val="24"/>
          <w:szCs w:val="24"/>
        </w:rPr>
      </w:pPr>
      <w:r>
        <w:rPr>
          <w:rFonts w:ascii="Arial" w:hAnsi="Arial" w:cs="Arial"/>
          <w:sz w:val="24"/>
          <w:szCs w:val="24"/>
        </w:rPr>
        <w:br w:type="page"/>
      </w:r>
    </w:p>
    <w:p w14:paraId="6DDA75E2" w14:textId="2C1F99F9" w:rsidR="00AD2C55" w:rsidRPr="00E95A10" w:rsidRDefault="00AD2C55" w:rsidP="00AD2C55">
      <w:pPr>
        <w:spacing w:after="0" w:line="240" w:lineRule="auto"/>
        <w:ind w:left="-567" w:right="-143"/>
        <w:jc w:val="both"/>
        <w:rPr>
          <w:rFonts w:ascii="Arial" w:hAnsi="Arial" w:cs="Arial"/>
          <w:sz w:val="24"/>
          <w:szCs w:val="24"/>
        </w:rPr>
      </w:pPr>
    </w:p>
    <w:p w14:paraId="70E95B68" w14:textId="77777777" w:rsidR="00AD2C55" w:rsidRPr="00A82923" w:rsidRDefault="00AD2C55" w:rsidP="00341B2F">
      <w:pPr>
        <w:spacing w:after="0" w:line="240" w:lineRule="auto"/>
        <w:ind w:left="-426" w:right="-142"/>
        <w:rPr>
          <w:rFonts w:ascii="Arial" w:hAnsi="Arial" w:cs="Arial"/>
          <w:sz w:val="24"/>
          <w:szCs w:val="24"/>
        </w:rPr>
      </w:pPr>
      <w:r w:rsidRPr="00A82923">
        <w:rPr>
          <w:rFonts w:ascii="Arial" w:hAnsi="Arial" w:cs="Arial"/>
          <w:b/>
          <w:sz w:val="24"/>
          <w:szCs w:val="24"/>
        </w:rPr>
        <w:t>Marking Key:</w:t>
      </w:r>
    </w:p>
    <w:tbl>
      <w:tblPr>
        <w:tblStyle w:val="TableGrid"/>
        <w:tblW w:w="10660" w:type="dxa"/>
        <w:tblInd w:w="-431" w:type="dxa"/>
        <w:tblLook w:val="04A0" w:firstRow="1" w:lastRow="0" w:firstColumn="1" w:lastColumn="0" w:noHBand="0" w:noVBand="1"/>
      </w:tblPr>
      <w:tblGrid>
        <w:gridCol w:w="9810"/>
        <w:gridCol w:w="850"/>
      </w:tblGrid>
      <w:tr w:rsidR="00AD2C55" w:rsidRPr="009415AE" w14:paraId="55440757" w14:textId="77777777" w:rsidTr="00341B2F">
        <w:tc>
          <w:tcPr>
            <w:tcW w:w="9810" w:type="dxa"/>
          </w:tcPr>
          <w:p w14:paraId="43648BCF" w14:textId="77777777" w:rsidR="00AD2C55" w:rsidRPr="00A82923" w:rsidRDefault="00AD2C55" w:rsidP="001B0AE3">
            <w:pPr>
              <w:spacing w:after="0" w:line="240" w:lineRule="auto"/>
              <w:ind w:right="-426"/>
              <w:jc w:val="center"/>
              <w:rPr>
                <w:rFonts w:ascii="Arial" w:hAnsi="Arial" w:cs="Arial"/>
                <w:b/>
                <w:bCs/>
                <w:sz w:val="24"/>
                <w:szCs w:val="24"/>
              </w:rPr>
            </w:pPr>
            <w:r w:rsidRPr="00A82923">
              <w:rPr>
                <w:rFonts w:ascii="Arial" w:hAnsi="Arial" w:cs="Arial"/>
                <w:b/>
                <w:bCs/>
                <w:sz w:val="24"/>
                <w:szCs w:val="24"/>
              </w:rPr>
              <w:t>Description</w:t>
            </w:r>
          </w:p>
        </w:tc>
        <w:tc>
          <w:tcPr>
            <w:tcW w:w="850" w:type="dxa"/>
          </w:tcPr>
          <w:p w14:paraId="035454C0" w14:textId="77777777" w:rsidR="00AD2C55" w:rsidRPr="00A82923" w:rsidRDefault="00AD2C55" w:rsidP="001B0AE3">
            <w:pPr>
              <w:spacing w:after="0" w:line="240" w:lineRule="auto"/>
              <w:ind w:left="-108" w:right="-108"/>
              <w:jc w:val="center"/>
              <w:rPr>
                <w:rFonts w:ascii="Arial" w:hAnsi="Arial" w:cs="Arial"/>
                <w:b/>
                <w:bCs/>
                <w:sz w:val="24"/>
                <w:szCs w:val="24"/>
              </w:rPr>
            </w:pPr>
            <w:r w:rsidRPr="00A82923">
              <w:rPr>
                <w:rFonts w:ascii="Arial" w:hAnsi="Arial" w:cs="Arial"/>
                <w:b/>
                <w:bCs/>
                <w:sz w:val="24"/>
                <w:szCs w:val="24"/>
              </w:rPr>
              <w:t>Marks</w:t>
            </w:r>
          </w:p>
        </w:tc>
      </w:tr>
      <w:tr w:rsidR="00AD2C55" w:rsidRPr="009415AE" w14:paraId="4DD54167" w14:textId="77777777" w:rsidTr="00341B2F">
        <w:tc>
          <w:tcPr>
            <w:tcW w:w="9810" w:type="dxa"/>
          </w:tcPr>
          <w:p w14:paraId="2DDA7A49" w14:textId="5A16558F" w:rsidR="00AD2C55" w:rsidRPr="00A82923" w:rsidRDefault="00AD2C55" w:rsidP="001B0AE3">
            <w:pPr>
              <w:spacing w:after="0" w:line="240" w:lineRule="auto"/>
              <w:ind w:right="176"/>
              <w:jc w:val="both"/>
              <w:rPr>
                <w:rFonts w:ascii="Arial" w:hAnsi="Arial" w:cs="Arial"/>
                <w:sz w:val="24"/>
                <w:szCs w:val="24"/>
              </w:rPr>
            </w:pPr>
            <w:r w:rsidRPr="00A82923">
              <w:rPr>
                <w:rFonts w:ascii="Arial" w:hAnsi="Arial" w:cs="Arial"/>
                <w:bCs/>
                <w:sz w:val="24"/>
                <w:szCs w:val="24"/>
              </w:rPr>
              <w:t xml:space="preserve">A detailed and comprehensive evaluation of relevant risk management is given for the chosen </w:t>
            </w:r>
            <w:r>
              <w:rPr>
                <w:rFonts w:ascii="Arial" w:hAnsi="Arial" w:cs="Arial"/>
                <w:bCs/>
                <w:sz w:val="24"/>
                <w:szCs w:val="24"/>
              </w:rPr>
              <w:t>ecological</w:t>
            </w:r>
            <w:r w:rsidRPr="00A82923">
              <w:rPr>
                <w:rFonts w:ascii="Arial" w:hAnsi="Arial" w:cs="Arial"/>
                <w:bCs/>
                <w:sz w:val="24"/>
                <w:szCs w:val="24"/>
              </w:rPr>
              <w:t xml:space="preserve"> hazard. </w:t>
            </w:r>
            <w:r w:rsidR="00F44D49">
              <w:rPr>
                <w:rFonts w:ascii="Arial" w:hAnsi="Arial" w:cs="Arial"/>
                <w:bCs/>
                <w:sz w:val="24"/>
                <w:szCs w:val="24"/>
              </w:rPr>
              <w:t xml:space="preserve"> </w:t>
            </w:r>
            <w:r w:rsidRPr="00A82923">
              <w:rPr>
                <w:rFonts w:ascii="Arial" w:hAnsi="Arial" w:cs="Arial"/>
                <w:bCs/>
                <w:sz w:val="24"/>
                <w:szCs w:val="24"/>
              </w:rPr>
              <w:t xml:space="preserve">Complete and accurate information is provided about </w:t>
            </w:r>
            <w:r>
              <w:rPr>
                <w:rFonts w:ascii="Arial" w:hAnsi="Arial" w:cs="Arial"/>
                <w:bCs/>
                <w:sz w:val="24"/>
                <w:szCs w:val="24"/>
              </w:rPr>
              <w:t>prevention, mitigation and preparedness</w:t>
            </w:r>
            <w:r w:rsidR="00974F6D">
              <w:rPr>
                <w:rFonts w:ascii="Arial" w:hAnsi="Arial" w:cs="Arial"/>
                <w:bCs/>
                <w:sz w:val="24"/>
                <w:szCs w:val="24"/>
              </w:rPr>
              <w:t xml:space="preserve">. </w:t>
            </w:r>
            <w:r w:rsidR="00F44D49">
              <w:rPr>
                <w:rFonts w:ascii="Arial" w:hAnsi="Arial" w:cs="Arial"/>
                <w:bCs/>
                <w:sz w:val="24"/>
                <w:szCs w:val="24"/>
              </w:rPr>
              <w:t xml:space="preserve"> </w:t>
            </w:r>
            <w:r>
              <w:rPr>
                <w:rFonts w:ascii="Arial" w:hAnsi="Arial" w:cs="Arial"/>
                <w:bCs/>
                <w:sz w:val="24"/>
                <w:szCs w:val="24"/>
              </w:rPr>
              <w:t>T</w:t>
            </w:r>
            <w:r w:rsidRPr="00A82923">
              <w:rPr>
                <w:rFonts w:ascii="Arial" w:hAnsi="Arial" w:cs="Arial"/>
                <w:bCs/>
                <w:sz w:val="24"/>
                <w:szCs w:val="24"/>
              </w:rPr>
              <w:t xml:space="preserve">he evaluation </w:t>
            </w:r>
            <w:r>
              <w:rPr>
                <w:rFonts w:ascii="Arial" w:hAnsi="Arial" w:cs="Arial"/>
                <w:bCs/>
                <w:sz w:val="24"/>
                <w:szCs w:val="24"/>
              </w:rPr>
              <w:t xml:space="preserve">refers to </w:t>
            </w:r>
            <w:r w:rsidRPr="00A82923">
              <w:rPr>
                <w:rFonts w:ascii="Arial" w:hAnsi="Arial" w:cs="Arial"/>
                <w:bCs/>
                <w:sz w:val="24"/>
                <w:szCs w:val="24"/>
              </w:rPr>
              <w:t>the three pillars of sustainability and the ability of the policies and practices to meet the needs of current and future generations in the area(s) affected by the hazard.</w:t>
            </w:r>
            <w:r w:rsidR="00974F6D">
              <w:rPr>
                <w:rFonts w:ascii="Arial" w:hAnsi="Arial" w:cs="Arial"/>
                <w:bCs/>
                <w:sz w:val="24"/>
                <w:szCs w:val="24"/>
              </w:rPr>
              <w:t xml:space="preserve"> </w:t>
            </w:r>
            <w:r w:rsidR="00F44D49">
              <w:rPr>
                <w:rFonts w:ascii="Arial" w:hAnsi="Arial" w:cs="Arial"/>
                <w:bCs/>
                <w:sz w:val="24"/>
                <w:szCs w:val="24"/>
              </w:rPr>
              <w:t xml:space="preserve"> </w:t>
            </w:r>
            <w:r w:rsidRPr="00A82923">
              <w:rPr>
                <w:rFonts w:ascii="Arial" w:hAnsi="Arial" w:cs="Arial"/>
                <w:sz w:val="24"/>
                <w:szCs w:val="24"/>
              </w:rPr>
              <w:t>A wide range of appropriate supporting evidence is used to develop and strengthen the evaluation.</w:t>
            </w:r>
            <w:r w:rsidR="00974F6D">
              <w:rPr>
                <w:rFonts w:ascii="Arial" w:hAnsi="Arial" w:cs="Arial"/>
                <w:sz w:val="24"/>
                <w:szCs w:val="24"/>
              </w:rPr>
              <w:t xml:space="preserve"> </w:t>
            </w:r>
            <w:r w:rsidR="00F44D49">
              <w:rPr>
                <w:rFonts w:ascii="Arial" w:hAnsi="Arial" w:cs="Arial"/>
                <w:sz w:val="24"/>
                <w:szCs w:val="24"/>
              </w:rPr>
              <w:t xml:space="preserve"> </w:t>
            </w:r>
            <w:r w:rsidRPr="00A82923">
              <w:rPr>
                <w:rFonts w:ascii="Arial" w:hAnsi="Arial" w:cs="Arial"/>
                <w:sz w:val="24"/>
                <w:szCs w:val="24"/>
              </w:rPr>
              <w:t xml:space="preserve">The accurate use of relevant geographical terminology and concepts helps to develop a cohesive, concise and articulate answer, with well-developed sentences and paragraphs in an extended answer. </w:t>
            </w:r>
          </w:p>
        </w:tc>
        <w:tc>
          <w:tcPr>
            <w:tcW w:w="850" w:type="dxa"/>
            <w:vAlign w:val="center"/>
          </w:tcPr>
          <w:p w14:paraId="31921FA8" w14:textId="77777777" w:rsidR="00AD2C55" w:rsidRPr="00A82923" w:rsidRDefault="00AD2C55" w:rsidP="001B0AE3">
            <w:pPr>
              <w:spacing w:after="0" w:line="240" w:lineRule="auto"/>
              <w:ind w:right="-44"/>
              <w:jc w:val="center"/>
              <w:rPr>
                <w:rFonts w:ascii="Arial" w:hAnsi="Arial" w:cs="Arial"/>
                <w:bCs/>
                <w:sz w:val="24"/>
                <w:szCs w:val="24"/>
              </w:rPr>
            </w:pPr>
            <w:r w:rsidRPr="00A82923">
              <w:rPr>
                <w:rFonts w:ascii="Arial" w:hAnsi="Arial" w:cs="Arial"/>
                <w:bCs/>
                <w:sz w:val="24"/>
                <w:szCs w:val="24"/>
              </w:rPr>
              <w:t>11-12</w:t>
            </w:r>
          </w:p>
        </w:tc>
      </w:tr>
      <w:tr w:rsidR="00AD2C55" w:rsidRPr="009415AE" w14:paraId="5F2B7E0B" w14:textId="77777777" w:rsidTr="00341B2F">
        <w:tc>
          <w:tcPr>
            <w:tcW w:w="9810" w:type="dxa"/>
          </w:tcPr>
          <w:p w14:paraId="093AF04D" w14:textId="06EDBB47" w:rsidR="00AD2C55" w:rsidRPr="00A82923" w:rsidRDefault="00AD2C55" w:rsidP="001B0AE3">
            <w:pPr>
              <w:spacing w:after="0" w:line="240" w:lineRule="auto"/>
              <w:ind w:right="176"/>
              <w:jc w:val="both"/>
              <w:rPr>
                <w:rFonts w:ascii="Arial" w:hAnsi="Arial" w:cs="Arial"/>
                <w:bCs/>
                <w:sz w:val="24"/>
                <w:szCs w:val="24"/>
              </w:rPr>
            </w:pPr>
            <w:r w:rsidRPr="00A82923">
              <w:rPr>
                <w:rFonts w:ascii="Arial" w:hAnsi="Arial" w:cs="Arial"/>
                <w:bCs/>
                <w:sz w:val="24"/>
                <w:szCs w:val="24"/>
              </w:rPr>
              <w:t xml:space="preserve">A detailed evaluation of relevant risk management </w:t>
            </w:r>
            <w:r>
              <w:rPr>
                <w:rFonts w:ascii="Arial" w:hAnsi="Arial" w:cs="Arial"/>
                <w:bCs/>
                <w:sz w:val="24"/>
                <w:szCs w:val="24"/>
              </w:rPr>
              <w:t>i</w:t>
            </w:r>
            <w:r w:rsidRPr="00A82923">
              <w:rPr>
                <w:rFonts w:ascii="Arial" w:hAnsi="Arial" w:cs="Arial"/>
                <w:bCs/>
                <w:sz w:val="24"/>
                <w:szCs w:val="24"/>
              </w:rPr>
              <w:t xml:space="preserve">s given for the chosen </w:t>
            </w:r>
            <w:r>
              <w:rPr>
                <w:rFonts w:ascii="Arial" w:hAnsi="Arial" w:cs="Arial"/>
                <w:bCs/>
                <w:sz w:val="24"/>
                <w:szCs w:val="24"/>
              </w:rPr>
              <w:t>ecological</w:t>
            </w:r>
            <w:r w:rsidRPr="00A82923">
              <w:rPr>
                <w:rFonts w:ascii="Arial" w:hAnsi="Arial" w:cs="Arial"/>
                <w:bCs/>
                <w:sz w:val="24"/>
                <w:szCs w:val="24"/>
              </w:rPr>
              <w:t xml:space="preserve"> hazard. </w:t>
            </w:r>
            <w:r w:rsidR="00F44D49">
              <w:rPr>
                <w:rFonts w:ascii="Arial" w:hAnsi="Arial" w:cs="Arial"/>
                <w:bCs/>
                <w:sz w:val="24"/>
                <w:szCs w:val="24"/>
              </w:rPr>
              <w:t xml:space="preserve"> </w:t>
            </w:r>
            <w:r>
              <w:rPr>
                <w:rFonts w:ascii="Arial" w:hAnsi="Arial" w:cs="Arial"/>
                <w:bCs/>
                <w:sz w:val="24"/>
                <w:szCs w:val="24"/>
              </w:rPr>
              <w:t>A</w:t>
            </w:r>
            <w:r w:rsidRPr="00A82923">
              <w:rPr>
                <w:rFonts w:ascii="Arial" w:hAnsi="Arial" w:cs="Arial"/>
                <w:bCs/>
                <w:sz w:val="24"/>
                <w:szCs w:val="24"/>
              </w:rPr>
              <w:t xml:space="preserve">ccurate information is provided about </w:t>
            </w:r>
            <w:r>
              <w:rPr>
                <w:rFonts w:ascii="Arial" w:hAnsi="Arial" w:cs="Arial"/>
                <w:bCs/>
                <w:sz w:val="24"/>
                <w:szCs w:val="24"/>
              </w:rPr>
              <w:t>prevention, mitigation and preparedness.</w:t>
            </w:r>
            <w:r w:rsidRPr="00A82923">
              <w:rPr>
                <w:rFonts w:ascii="Arial" w:hAnsi="Arial" w:cs="Arial"/>
                <w:bCs/>
                <w:sz w:val="24"/>
                <w:szCs w:val="24"/>
              </w:rPr>
              <w:t xml:space="preserve">  The evaluation </w:t>
            </w:r>
            <w:r>
              <w:rPr>
                <w:rFonts w:ascii="Arial" w:hAnsi="Arial" w:cs="Arial"/>
                <w:bCs/>
                <w:sz w:val="24"/>
                <w:szCs w:val="24"/>
              </w:rPr>
              <w:t xml:space="preserve">refers to </w:t>
            </w:r>
            <w:r w:rsidRPr="00A82923">
              <w:rPr>
                <w:rFonts w:ascii="Arial" w:hAnsi="Arial" w:cs="Arial"/>
                <w:bCs/>
                <w:sz w:val="24"/>
                <w:szCs w:val="24"/>
              </w:rPr>
              <w:t xml:space="preserve">the three pillars of sustainability and the ability of the policies and practices to meet the needs of current and future generations in the area(s) affected by the hazard. </w:t>
            </w:r>
            <w:r w:rsidR="00F44D49">
              <w:rPr>
                <w:rFonts w:ascii="Arial" w:hAnsi="Arial" w:cs="Arial"/>
                <w:bCs/>
                <w:sz w:val="24"/>
                <w:szCs w:val="24"/>
              </w:rPr>
              <w:t xml:space="preserve"> </w:t>
            </w:r>
            <w:r w:rsidRPr="00A82923">
              <w:rPr>
                <w:rFonts w:ascii="Arial" w:hAnsi="Arial" w:cs="Arial"/>
                <w:sz w:val="24"/>
                <w:szCs w:val="24"/>
              </w:rPr>
              <w:t>A range of appropriate supporting evidence is used to develop and strengthen the evaluation.</w:t>
            </w:r>
            <w:r w:rsidR="00974F6D">
              <w:rPr>
                <w:rFonts w:ascii="Arial" w:hAnsi="Arial" w:cs="Arial"/>
                <w:sz w:val="24"/>
                <w:szCs w:val="24"/>
              </w:rPr>
              <w:t xml:space="preserve"> </w:t>
            </w:r>
            <w:r w:rsidR="00F44D49">
              <w:rPr>
                <w:rFonts w:ascii="Arial" w:hAnsi="Arial" w:cs="Arial"/>
                <w:sz w:val="24"/>
                <w:szCs w:val="24"/>
              </w:rPr>
              <w:t xml:space="preserve"> </w:t>
            </w:r>
            <w:r w:rsidRPr="00A82923">
              <w:rPr>
                <w:rFonts w:ascii="Arial" w:hAnsi="Arial" w:cs="Arial"/>
                <w:sz w:val="24"/>
                <w:szCs w:val="24"/>
              </w:rPr>
              <w:t xml:space="preserve">The accurate use of relevant geographical terminology and concepts helps to develop a cohesive and detailed answer, with well-developed sentences and paragraphs in an extended answer. </w:t>
            </w:r>
          </w:p>
        </w:tc>
        <w:tc>
          <w:tcPr>
            <w:tcW w:w="850" w:type="dxa"/>
            <w:vAlign w:val="center"/>
          </w:tcPr>
          <w:p w14:paraId="35217252" w14:textId="77777777" w:rsidR="00AD2C55" w:rsidRPr="00A82923" w:rsidRDefault="00AD2C55" w:rsidP="001B0AE3">
            <w:pPr>
              <w:spacing w:after="0" w:line="240" w:lineRule="auto"/>
              <w:ind w:right="-44"/>
              <w:jc w:val="center"/>
              <w:rPr>
                <w:rFonts w:ascii="Arial" w:hAnsi="Arial" w:cs="Arial"/>
                <w:bCs/>
                <w:sz w:val="24"/>
                <w:szCs w:val="24"/>
              </w:rPr>
            </w:pPr>
            <w:r w:rsidRPr="00A82923">
              <w:rPr>
                <w:rFonts w:ascii="Arial" w:hAnsi="Arial" w:cs="Arial"/>
                <w:bCs/>
                <w:sz w:val="24"/>
                <w:szCs w:val="24"/>
              </w:rPr>
              <w:t>9-10</w:t>
            </w:r>
          </w:p>
        </w:tc>
      </w:tr>
      <w:tr w:rsidR="00AD2C55" w:rsidRPr="009415AE" w14:paraId="525E9D92" w14:textId="77777777" w:rsidTr="00341B2F">
        <w:tc>
          <w:tcPr>
            <w:tcW w:w="9810" w:type="dxa"/>
          </w:tcPr>
          <w:p w14:paraId="228F4610" w14:textId="0E50AA00" w:rsidR="00AD2C55" w:rsidRPr="00A82923" w:rsidRDefault="00AD2C55" w:rsidP="001B0AE3">
            <w:pPr>
              <w:spacing w:after="0" w:line="240" w:lineRule="auto"/>
              <w:ind w:right="176"/>
              <w:jc w:val="both"/>
              <w:rPr>
                <w:rFonts w:ascii="Arial" w:hAnsi="Arial" w:cs="Arial"/>
                <w:bCs/>
                <w:sz w:val="24"/>
                <w:szCs w:val="24"/>
              </w:rPr>
            </w:pPr>
            <w:r w:rsidRPr="00A82923">
              <w:rPr>
                <w:rFonts w:ascii="Arial" w:hAnsi="Arial" w:cs="Arial"/>
                <w:bCs/>
                <w:sz w:val="24"/>
                <w:szCs w:val="24"/>
              </w:rPr>
              <w:t xml:space="preserve">An appropriate evaluation of a relevant risk management policy and practices is given for the chosen </w:t>
            </w:r>
            <w:r>
              <w:rPr>
                <w:rFonts w:ascii="Arial" w:hAnsi="Arial" w:cs="Arial"/>
                <w:bCs/>
                <w:sz w:val="24"/>
                <w:szCs w:val="24"/>
              </w:rPr>
              <w:t>ecological</w:t>
            </w:r>
            <w:r w:rsidRPr="00A82923">
              <w:rPr>
                <w:rFonts w:ascii="Arial" w:hAnsi="Arial" w:cs="Arial"/>
                <w:bCs/>
                <w:sz w:val="24"/>
                <w:szCs w:val="24"/>
              </w:rPr>
              <w:t xml:space="preserve"> hazard. </w:t>
            </w:r>
            <w:r w:rsidR="00F44D49">
              <w:rPr>
                <w:rFonts w:ascii="Arial" w:hAnsi="Arial" w:cs="Arial"/>
                <w:bCs/>
                <w:sz w:val="24"/>
                <w:szCs w:val="24"/>
              </w:rPr>
              <w:t xml:space="preserve"> </w:t>
            </w:r>
            <w:r>
              <w:rPr>
                <w:rFonts w:ascii="Arial" w:hAnsi="Arial" w:cs="Arial"/>
                <w:bCs/>
                <w:sz w:val="24"/>
                <w:szCs w:val="24"/>
              </w:rPr>
              <w:t>Some accurate</w:t>
            </w:r>
            <w:r w:rsidRPr="00A82923">
              <w:rPr>
                <w:rFonts w:ascii="Arial" w:hAnsi="Arial" w:cs="Arial"/>
                <w:bCs/>
                <w:sz w:val="24"/>
                <w:szCs w:val="24"/>
              </w:rPr>
              <w:t xml:space="preserve"> information is provided about </w:t>
            </w:r>
            <w:r>
              <w:rPr>
                <w:rFonts w:ascii="Arial" w:hAnsi="Arial" w:cs="Arial"/>
                <w:bCs/>
                <w:sz w:val="24"/>
                <w:szCs w:val="24"/>
              </w:rPr>
              <w:t xml:space="preserve">prevention, mitigation and preparedness. </w:t>
            </w:r>
            <w:r w:rsidR="00F44D49">
              <w:rPr>
                <w:rFonts w:ascii="Arial" w:hAnsi="Arial" w:cs="Arial"/>
                <w:bCs/>
                <w:sz w:val="24"/>
                <w:szCs w:val="24"/>
              </w:rPr>
              <w:t xml:space="preserve"> </w:t>
            </w:r>
            <w:r w:rsidRPr="00A82923">
              <w:rPr>
                <w:rFonts w:ascii="Arial" w:hAnsi="Arial" w:cs="Arial"/>
                <w:bCs/>
                <w:sz w:val="24"/>
                <w:szCs w:val="24"/>
              </w:rPr>
              <w:t xml:space="preserve">The evaluation </w:t>
            </w:r>
            <w:r>
              <w:rPr>
                <w:rFonts w:ascii="Arial" w:hAnsi="Arial" w:cs="Arial"/>
                <w:bCs/>
                <w:sz w:val="24"/>
                <w:szCs w:val="24"/>
              </w:rPr>
              <w:t>refers to the</w:t>
            </w:r>
            <w:r w:rsidRPr="00A82923">
              <w:rPr>
                <w:rFonts w:ascii="Arial" w:hAnsi="Arial" w:cs="Arial"/>
                <w:bCs/>
                <w:sz w:val="24"/>
                <w:szCs w:val="24"/>
              </w:rPr>
              <w:t xml:space="preserve"> three pillars of sustainability and the ability of the policies and practices to meet the needs of current and future generations in the area(s) affected by the hazard. </w:t>
            </w:r>
            <w:r w:rsidR="00F44D49">
              <w:rPr>
                <w:rFonts w:ascii="Arial" w:hAnsi="Arial" w:cs="Arial"/>
                <w:bCs/>
                <w:sz w:val="24"/>
                <w:szCs w:val="24"/>
              </w:rPr>
              <w:t xml:space="preserve"> </w:t>
            </w:r>
            <w:r w:rsidRPr="00A82923">
              <w:rPr>
                <w:rFonts w:ascii="Arial" w:hAnsi="Arial" w:cs="Arial"/>
                <w:bCs/>
                <w:sz w:val="24"/>
                <w:szCs w:val="24"/>
              </w:rPr>
              <w:t xml:space="preserve">Some supporting evidence is used to develop the evaluation. Geographical terminology and concepts are applied to construct a response, which shows some detail, but may have difficulty articulating ideas. </w:t>
            </w:r>
          </w:p>
        </w:tc>
        <w:tc>
          <w:tcPr>
            <w:tcW w:w="850" w:type="dxa"/>
            <w:vAlign w:val="center"/>
          </w:tcPr>
          <w:p w14:paraId="6D7F9406" w14:textId="77777777" w:rsidR="00AD2C55" w:rsidRPr="00A82923" w:rsidRDefault="00AD2C55" w:rsidP="001B0AE3">
            <w:pPr>
              <w:spacing w:after="0" w:line="240" w:lineRule="auto"/>
              <w:ind w:right="-44"/>
              <w:jc w:val="center"/>
              <w:rPr>
                <w:rFonts w:ascii="Arial" w:hAnsi="Arial" w:cs="Arial"/>
                <w:bCs/>
                <w:sz w:val="24"/>
                <w:szCs w:val="24"/>
              </w:rPr>
            </w:pPr>
            <w:r w:rsidRPr="00A82923">
              <w:rPr>
                <w:rFonts w:ascii="Arial" w:hAnsi="Arial" w:cs="Arial"/>
                <w:bCs/>
                <w:sz w:val="24"/>
                <w:szCs w:val="24"/>
              </w:rPr>
              <w:t>6-8</w:t>
            </w:r>
          </w:p>
        </w:tc>
      </w:tr>
      <w:tr w:rsidR="00AD2C55" w:rsidRPr="009415AE" w14:paraId="39EF8CD8" w14:textId="77777777" w:rsidTr="00341B2F">
        <w:trPr>
          <w:trHeight w:val="1380"/>
        </w:trPr>
        <w:tc>
          <w:tcPr>
            <w:tcW w:w="9810" w:type="dxa"/>
          </w:tcPr>
          <w:p w14:paraId="12CFB964" w14:textId="68F3278D" w:rsidR="00AD2C55" w:rsidRPr="00A82923" w:rsidRDefault="00AD2C55" w:rsidP="001B0AE3">
            <w:pPr>
              <w:spacing w:after="0" w:line="240" w:lineRule="auto"/>
              <w:jc w:val="both"/>
              <w:rPr>
                <w:rFonts w:ascii="Arial" w:hAnsi="Arial" w:cs="Arial"/>
                <w:bCs/>
                <w:sz w:val="24"/>
                <w:szCs w:val="24"/>
              </w:rPr>
            </w:pPr>
            <w:r w:rsidRPr="00A82923">
              <w:rPr>
                <w:rFonts w:ascii="Arial" w:hAnsi="Arial" w:cs="Arial"/>
                <w:bCs/>
                <w:sz w:val="24"/>
                <w:szCs w:val="24"/>
              </w:rPr>
              <w:t xml:space="preserve">A limited evaluation, more likely a description, of a relevant risk management policy or practice is given for the chosen </w:t>
            </w:r>
            <w:r>
              <w:rPr>
                <w:rFonts w:ascii="Arial" w:hAnsi="Arial" w:cs="Arial"/>
                <w:bCs/>
                <w:sz w:val="24"/>
                <w:szCs w:val="24"/>
              </w:rPr>
              <w:t>ecological</w:t>
            </w:r>
            <w:r w:rsidRPr="00A82923">
              <w:rPr>
                <w:rFonts w:ascii="Arial" w:hAnsi="Arial" w:cs="Arial"/>
                <w:bCs/>
                <w:sz w:val="24"/>
                <w:szCs w:val="24"/>
              </w:rPr>
              <w:t xml:space="preserve"> hazard. </w:t>
            </w:r>
            <w:r w:rsidR="008E75F5">
              <w:rPr>
                <w:rFonts w:ascii="Arial" w:hAnsi="Arial" w:cs="Arial"/>
                <w:bCs/>
                <w:sz w:val="24"/>
                <w:szCs w:val="24"/>
              </w:rPr>
              <w:t xml:space="preserve"> </w:t>
            </w:r>
            <w:r w:rsidRPr="00A82923">
              <w:rPr>
                <w:rFonts w:ascii="Arial" w:hAnsi="Arial" w:cs="Arial"/>
                <w:bCs/>
                <w:sz w:val="24"/>
                <w:szCs w:val="24"/>
              </w:rPr>
              <w:t>Some generalised information is provided about the nature of the policy or practice.  The three pillars of sustainability and the ability of the policy or practice to meet the needs of current and future generations in the area(s) affected by the hazard are only partially referred to.</w:t>
            </w:r>
            <w:r w:rsidR="008E75F5">
              <w:rPr>
                <w:rFonts w:ascii="Arial" w:hAnsi="Arial" w:cs="Arial"/>
                <w:bCs/>
                <w:sz w:val="24"/>
                <w:szCs w:val="24"/>
              </w:rPr>
              <w:t xml:space="preserve"> </w:t>
            </w:r>
            <w:r w:rsidRPr="00A82923">
              <w:rPr>
                <w:rFonts w:ascii="Arial" w:hAnsi="Arial" w:cs="Arial"/>
                <w:bCs/>
                <w:sz w:val="24"/>
                <w:szCs w:val="24"/>
              </w:rPr>
              <w:t xml:space="preserve"> Limited evidence is used to support statements and generalisations.</w:t>
            </w:r>
            <w:r w:rsidRPr="00A82923">
              <w:rPr>
                <w:rFonts w:ascii="Arial" w:hAnsi="Arial" w:cs="Arial"/>
                <w:sz w:val="24"/>
                <w:szCs w:val="24"/>
              </w:rPr>
              <w:t xml:space="preserve">  </w:t>
            </w:r>
            <w:r w:rsidRPr="00A82923">
              <w:rPr>
                <w:rFonts w:ascii="Arial" w:hAnsi="Arial" w:cs="Arial"/>
                <w:bCs/>
                <w:sz w:val="24"/>
                <w:szCs w:val="24"/>
              </w:rPr>
              <w:t>There is limited use of geographical terminology and concepts in a largely unstructured response.</w:t>
            </w:r>
          </w:p>
        </w:tc>
        <w:tc>
          <w:tcPr>
            <w:tcW w:w="850" w:type="dxa"/>
            <w:vAlign w:val="center"/>
          </w:tcPr>
          <w:p w14:paraId="4607F284" w14:textId="77777777" w:rsidR="00AD2C55" w:rsidRPr="00A82923" w:rsidRDefault="00AD2C55" w:rsidP="001B0AE3">
            <w:pPr>
              <w:spacing w:after="0" w:line="240" w:lineRule="auto"/>
              <w:ind w:right="-44"/>
              <w:jc w:val="center"/>
              <w:rPr>
                <w:rFonts w:ascii="Arial" w:hAnsi="Arial" w:cs="Arial"/>
                <w:bCs/>
                <w:sz w:val="24"/>
                <w:szCs w:val="24"/>
              </w:rPr>
            </w:pPr>
            <w:r w:rsidRPr="00A82923">
              <w:rPr>
                <w:rFonts w:ascii="Arial" w:hAnsi="Arial" w:cs="Arial"/>
                <w:bCs/>
                <w:sz w:val="24"/>
                <w:szCs w:val="24"/>
              </w:rPr>
              <w:t>3-5</w:t>
            </w:r>
          </w:p>
        </w:tc>
      </w:tr>
      <w:tr w:rsidR="00AD2C55" w:rsidRPr="009415AE" w14:paraId="078EF168" w14:textId="77777777" w:rsidTr="00341B2F">
        <w:tc>
          <w:tcPr>
            <w:tcW w:w="9810" w:type="dxa"/>
          </w:tcPr>
          <w:p w14:paraId="35FAFA9C" w14:textId="5B03FAF9" w:rsidR="00AD2C55" w:rsidRPr="00A82923" w:rsidRDefault="00AD2C55" w:rsidP="001B0AE3">
            <w:pPr>
              <w:spacing w:after="0" w:line="240" w:lineRule="auto"/>
              <w:ind w:right="176"/>
              <w:jc w:val="both"/>
              <w:rPr>
                <w:rFonts w:ascii="Arial" w:hAnsi="Arial" w:cs="Arial"/>
                <w:bCs/>
                <w:sz w:val="24"/>
                <w:szCs w:val="24"/>
              </w:rPr>
            </w:pPr>
            <w:r w:rsidRPr="00A82923">
              <w:rPr>
                <w:rFonts w:ascii="Arial" w:hAnsi="Arial" w:cs="Arial"/>
                <w:bCs/>
                <w:sz w:val="24"/>
                <w:szCs w:val="24"/>
              </w:rPr>
              <w:t xml:space="preserve">A basic description, of a relevant risk management policy or practice is given for </w:t>
            </w:r>
            <w:r>
              <w:rPr>
                <w:rFonts w:ascii="Arial" w:hAnsi="Arial" w:cs="Arial"/>
                <w:bCs/>
                <w:sz w:val="24"/>
                <w:szCs w:val="24"/>
              </w:rPr>
              <w:t>the chosen ecological</w:t>
            </w:r>
            <w:r w:rsidRPr="00A82923">
              <w:rPr>
                <w:rFonts w:ascii="Arial" w:hAnsi="Arial" w:cs="Arial"/>
                <w:bCs/>
                <w:sz w:val="24"/>
                <w:szCs w:val="24"/>
              </w:rPr>
              <w:t xml:space="preserve"> </w:t>
            </w:r>
            <w:r>
              <w:rPr>
                <w:rFonts w:ascii="Arial" w:hAnsi="Arial" w:cs="Arial"/>
                <w:bCs/>
                <w:sz w:val="24"/>
                <w:szCs w:val="24"/>
              </w:rPr>
              <w:t>hazard. Insuf</w:t>
            </w:r>
            <w:r w:rsidRPr="00A82923">
              <w:rPr>
                <w:rFonts w:ascii="Arial" w:hAnsi="Arial" w:cs="Arial"/>
                <w:bCs/>
                <w:sz w:val="24"/>
                <w:szCs w:val="24"/>
              </w:rPr>
              <w:t>ficient information is provided about the nature of the policy or practice.  The three pillars of sustainability and the ability of the policy or practice to meet the needs of current and future generations in the area(s) affected by the hazard are not referred to.</w:t>
            </w:r>
            <w:r w:rsidR="00974F6D">
              <w:rPr>
                <w:rFonts w:ascii="Arial" w:hAnsi="Arial" w:cs="Arial"/>
                <w:bCs/>
                <w:sz w:val="24"/>
                <w:szCs w:val="24"/>
              </w:rPr>
              <w:t xml:space="preserve"> </w:t>
            </w:r>
            <w:r w:rsidRPr="00A82923">
              <w:rPr>
                <w:rFonts w:ascii="Arial" w:hAnsi="Arial" w:cs="Arial"/>
                <w:bCs/>
                <w:sz w:val="24"/>
                <w:szCs w:val="24"/>
              </w:rPr>
              <w:t xml:space="preserve">Insufficient evidence is used to support statements and generalisations.  There is limited use of geographical terminology and concepts, and poor literacy skills may contribute to a response that is difficult to understand. </w:t>
            </w:r>
          </w:p>
        </w:tc>
        <w:tc>
          <w:tcPr>
            <w:tcW w:w="850" w:type="dxa"/>
            <w:vAlign w:val="center"/>
          </w:tcPr>
          <w:p w14:paraId="786CF8BA" w14:textId="77777777" w:rsidR="00AD2C55" w:rsidRPr="00A82923" w:rsidRDefault="00AD2C55" w:rsidP="001B0AE3">
            <w:pPr>
              <w:spacing w:after="0" w:line="240" w:lineRule="auto"/>
              <w:ind w:right="-44"/>
              <w:jc w:val="center"/>
              <w:rPr>
                <w:rFonts w:ascii="Arial" w:hAnsi="Arial" w:cs="Arial"/>
                <w:bCs/>
                <w:sz w:val="24"/>
                <w:szCs w:val="24"/>
              </w:rPr>
            </w:pPr>
            <w:r w:rsidRPr="00A82923">
              <w:rPr>
                <w:rFonts w:ascii="Arial" w:hAnsi="Arial" w:cs="Arial"/>
                <w:bCs/>
                <w:sz w:val="24"/>
                <w:szCs w:val="24"/>
              </w:rPr>
              <w:t>1-2</w:t>
            </w:r>
          </w:p>
        </w:tc>
      </w:tr>
      <w:tr w:rsidR="00AD2C55" w:rsidRPr="009415AE" w14:paraId="71F2F503" w14:textId="77777777" w:rsidTr="00341B2F">
        <w:tc>
          <w:tcPr>
            <w:tcW w:w="9810" w:type="dxa"/>
          </w:tcPr>
          <w:p w14:paraId="11CFE3BF" w14:textId="77777777" w:rsidR="00AD2C55" w:rsidRPr="00A82923" w:rsidRDefault="00AD2C55" w:rsidP="001B0AE3">
            <w:pPr>
              <w:spacing w:after="0" w:line="240" w:lineRule="auto"/>
              <w:ind w:right="176"/>
              <w:jc w:val="both"/>
              <w:rPr>
                <w:rFonts w:ascii="Arial" w:hAnsi="Arial" w:cs="Arial"/>
                <w:bCs/>
                <w:sz w:val="24"/>
                <w:szCs w:val="24"/>
              </w:rPr>
            </w:pPr>
            <w:r w:rsidRPr="00A82923">
              <w:rPr>
                <w:rFonts w:ascii="Arial" w:hAnsi="Arial" w:cs="Arial"/>
                <w:bCs/>
                <w:sz w:val="24"/>
                <w:szCs w:val="24"/>
              </w:rPr>
              <w:t>No relevant attempt.</w:t>
            </w:r>
          </w:p>
        </w:tc>
        <w:tc>
          <w:tcPr>
            <w:tcW w:w="850" w:type="dxa"/>
          </w:tcPr>
          <w:p w14:paraId="6F60DC5E" w14:textId="77777777" w:rsidR="00AD2C55" w:rsidRPr="00A82923" w:rsidRDefault="00AD2C55" w:rsidP="001B0AE3">
            <w:pPr>
              <w:spacing w:after="0" w:line="240" w:lineRule="auto"/>
              <w:ind w:right="-44"/>
              <w:jc w:val="center"/>
              <w:rPr>
                <w:rFonts w:ascii="Arial" w:hAnsi="Arial" w:cs="Arial"/>
                <w:bCs/>
                <w:sz w:val="24"/>
                <w:szCs w:val="24"/>
              </w:rPr>
            </w:pPr>
            <w:r w:rsidRPr="00A82923">
              <w:rPr>
                <w:rFonts w:ascii="Arial" w:hAnsi="Arial" w:cs="Arial"/>
                <w:bCs/>
                <w:sz w:val="24"/>
                <w:szCs w:val="24"/>
              </w:rPr>
              <w:t>0</w:t>
            </w:r>
          </w:p>
        </w:tc>
      </w:tr>
      <w:tr w:rsidR="00AD2C55" w:rsidRPr="009415AE" w14:paraId="352A1D07" w14:textId="77777777" w:rsidTr="00341B2F">
        <w:tc>
          <w:tcPr>
            <w:tcW w:w="9810" w:type="dxa"/>
          </w:tcPr>
          <w:p w14:paraId="10AE5F77" w14:textId="77777777" w:rsidR="00AD2C55" w:rsidRPr="00A82923" w:rsidRDefault="00AD2C55" w:rsidP="001B0AE3">
            <w:pPr>
              <w:spacing w:after="0" w:line="240" w:lineRule="auto"/>
              <w:ind w:right="-108"/>
              <w:jc w:val="right"/>
              <w:rPr>
                <w:rFonts w:ascii="Arial" w:hAnsi="Arial" w:cs="Arial"/>
                <w:bCs/>
                <w:sz w:val="24"/>
                <w:szCs w:val="24"/>
              </w:rPr>
            </w:pPr>
            <w:r w:rsidRPr="00A82923">
              <w:rPr>
                <w:rFonts w:ascii="Arial" w:hAnsi="Arial" w:cs="Arial"/>
                <w:b/>
                <w:bCs/>
                <w:sz w:val="24"/>
                <w:szCs w:val="24"/>
              </w:rPr>
              <w:t>TOTAL</w:t>
            </w:r>
          </w:p>
        </w:tc>
        <w:tc>
          <w:tcPr>
            <w:tcW w:w="850" w:type="dxa"/>
          </w:tcPr>
          <w:p w14:paraId="0C9116F3" w14:textId="77777777" w:rsidR="00AD2C55" w:rsidRPr="00A82923" w:rsidRDefault="00AD2C55" w:rsidP="001B0AE3">
            <w:pPr>
              <w:spacing w:after="0" w:line="240" w:lineRule="auto"/>
              <w:ind w:right="-44"/>
              <w:jc w:val="center"/>
              <w:rPr>
                <w:rFonts w:ascii="Arial" w:hAnsi="Arial" w:cs="Arial"/>
                <w:b/>
                <w:bCs/>
                <w:sz w:val="24"/>
                <w:szCs w:val="24"/>
              </w:rPr>
            </w:pPr>
            <w:r w:rsidRPr="00A82923">
              <w:rPr>
                <w:rFonts w:ascii="Arial" w:hAnsi="Arial" w:cs="Arial"/>
                <w:b/>
                <w:bCs/>
                <w:sz w:val="24"/>
                <w:szCs w:val="24"/>
              </w:rPr>
              <w:t>12</w:t>
            </w:r>
          </w:p>
        </w:tc>
      </w:tr>
    </w:tbl>
    <w:p w14:paraId="2BA86A97" w14:textId="77777777" w:rsidR="00AD2C55" w:rsidRPr="00E95A10" w:rsidRDefault="00AD2C55" w:rsidP="00AD2C55">
      <w:pPr>
        <w:spacing w:after="0" w:line="240" w:lineRule="auto"/>
        <w:ind w:left="-567" w:right="-143"/>
        <w:rPr>
          <w:rFonts w:ascii="Arial" w:hAnsi="Arial" w:cs="Arial"/>
          <w:sz w:val="24"/>
          <w:szCs w:val="24"/>
        </w:rPr>
      </w:pPr>
    </w:p>
    <w:p w14:paraId="01DD4F5F" w14:textId="7541EDE3" w:rsidR="00E76EAE" w:rsidRPr="00E95A10" w:rsidRDefault="00E76EAE" w:rsidP="00AD2C55">
      <w:pPr>
        <w:spacing w:after="0" w:line="240" w:lineRule="auto"/>
        <w:ind w:left="-426"/>
        <w:rPr>
          <w:rFonts w:ascii="Arial" w:hAnsi="Arial" w:cs="Arial"/>
          <w:b/>
          <w:sz w:val="24"/>
        </w:rPr>
      </w:pPr>
    </w:p>
    <w:sectPr w:rsidR="00E76EAE" w:rsidRPr="00E95A10" w:rsidSect="000204A9">
      <w:headerReference w:type="first" r:id="rId215"/>
      <w:footerReference w:type="first" r:id="rId216"/>
      <w:type w:val="continuous"/>
      <w:pgSz w:w="11907" w:h="16840" w:code="9"/>
      <w:pgMar w:top="568" w:right="850" w:bottom="289" w:left="1134" w:header="709" w:footer="5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CA3C8" w14:textId="77777777" w:rsidR="00783897" w:rsidRDefault="00783897">
      <w:r>
        <w:separator/>
      </w:r>
    </w:p>
  </w:endnote>
  <w:endnote w:type="continuationSeparator" w:id="0">
    <w:p w14:paraId="27718A86" w14:textId="77777777" w:rsidR="00783897" w:rsidRDefault="0078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005D3" w14:textId="77777777" w:rsidR="00783897" w:rsidRPr="00E97BBB" w:rsidRDefault="00783897" w:rsidP="00876F3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6D1D4" w14:textId="77777777" w:rsidR="00783897" w:rsidRPr="00E97BBB" w:rsidRDefault="00783897" w:rsidP="00876F3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08E63" w14:textId="77777777" w:rsidR="00783897" w:rsidRPr="00E97BBB" w:rsidRDefault="00783897" w:rsidP="00876F3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B1323" w14:textId="6BDD427F" w:rsidR="00783897" w:rsidRPr="00E97BBB" w:rsidRDefault="00783897" w:rsidP="00876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4EE9A" w14:textId="77777777" w:rsidR="00783897" w:rsidRDefault="00783897">
      <w:r>
        <w:separator/>
      </w:r>
    </w:p>
  </w:footnote>
  <w:footnote w:type="continuationSeparator" w:id="0">
    <w:p w14:paraId="5EC306AC" w14:textId="77777777" w:rsidR="00783897" w:rsidRDefault="0078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C1B39" w14:textId="77777777" w:rsidR="00783897" w:rsidRDefault="0078389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CF154" w14:textId="77777777" w:rsidR="00783897" w:rsidRDefault="0078389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7DDF9" w14:textId="77777777" w:rsidR="00783897" w:rsidRDefault="00783897">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CB148" w14:textId="224CF142" w:rsidR="00783897" w:rsidRDefault="0078389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FB1"/>
    <w:multiLevelType w:val="hybridMultilevel"/>
    <w:tmpl w:val="EEB07096"/>
    <w:lvl w:ilvl="0" w:tplc="0C090001">
      <w:start w:val="1"/>
      <w:numFmt w:val="bullet"/>
      <w:lvlText w:val=""/>
      <w:lvlJc w:val="left"/>
      <w:pPr>
        <w:ind w:left="11" w:hanging="360"/>
      </w:pPr>
      <w:rPr>
        <w:rFonts w:ascii="Symbol" w:hAnsi="Symbol" w:hint="default"/>
      </w:rPr>
    </w:lvl>
    <w:lvl w:ilvl="1" w:tplc="0C090003">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 w15:restartNumberingAfterBreak="0">
    <w:nsid w:val="09BB0BE1"/>
    <w:multiLevelType w:val="hybridMultilevel"/>
    <w:tmpl w:val="EFBEF5FE"/>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2" w15:restartNumberingAfterBreak="0">
    <w:nsid w:val="0BCB2423"/>
    <w:multiLevelType w:val="hybridMultilevel"/>
    <w:tmpl w:val="F3EC6B54"/>
    <w:lvl w:ilvl="0" w:tplc="0C090001">
      <w:start w:val="1"/>
      <w:numFmt w:val="bullet"/>
      <w:lvlText w:val=""/>
      <w:lvlJc w:val="left"/>
      <w:pPr>
        <w:ind w:left="11" w:hanging="360"/>
      </w:pPr>
      <w:rPr>
        <w:rFonts w:ascii="Symbol" w:hAnsi="Symbol" w:hint="default"/>
      </w:rPr>
    </w:lvl>
    <w:lvl w:ilvl="1" w:tplc="0C090003">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3" w15:restartNumberingAfterBreak="0">
    <w:nsid w:val="10EB2BC7"/>
    <w:multiLevelType w:val="hybridMultilevel"/>
    <w:tmpl w:val="8F869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50E4A16"/>
    <w:multiLevelType w:val="hybridMultilevel"/>
    <w:tmpl w:val="ED80C9AC"/>
    <w:lvl w:ilvl="0" w:tplc="87A8BF6A">
      <w:start w:val="1"/>
      <w:numFmt w:val="bullet"/>
      <w:lvlText w:val=""/>
      <w:lvlJc w:val="left"/>
      <w:pPr>
        <w:ind w:left="360" w:hanging="360"/>
      </w:pPr>
      <w:rPr>
        <w:rFonts w:ascii="Wingdings" w:hAnsi="Wingdings"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0A042B"/>
    <w:multiLevelType w:val="hybridMultilevel"/>
    <w:tmpl w:val="F9CCD074"/>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7" w15:restartNumberingAfterBreak="0">
    <w:nsid w:val="27330C62"/>
    <w:multiLevelType w:val="hybridMultilevel"/>
    <w:tmpl w:val="57DE4204"/>
    <w:lvl w:ilvl="0" w:tplc="424CB79E">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8" w15:restartNumberingAfterBreak="0">
    <w:nsid w:val="2B0470E5"/>
    <w:multiLevelType w:val="hybridMultilevel"/>
    <w:tmpl w:val="AFFCDC1C"/>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9" w15:restartNumberingAfterBreak="0">
    <w:nsid w:val="2D9620C7"/>
    <w:multiLevelType w:val="hybridMultilevel"/>
    <w:tmpl w:val="4880B572"/>
    <w:lvl w:ilvl="0" w:tplc="0C090001">
      <w:start w:val="1"/>
      <w:numFmt w:val="bullet"/>
      <w:lvlText w:val=""/>
      <w:lvlJc w:val="left"/>
      <w:pPr>
        <w:ind w:left="1443" w:hanging="360"/>
      </w:pPr>
      <w:rPr>
        <w:rFonts w:ascii="Symbol" w:hAnsi="Symbol" w:hint="default"/>
      </w:rPr>
    </w:lvl>
    <w:lvl w:ilvl="1" w:tplc="0C090003" w:tentative="1">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10" w15:restartNumberingAfterBreak="0">
    <w:nsid w:val="2DB118CC"/>
    <w:multiLevelType w:val="hybridMultilevel"/>
    <w:tmpl w:val="0E986372"/>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11" w15:restartNumberingAfterBreak="0">
    <w:nsid w:val="31302B92"/>
    <w:multiLevelType w:val="hybridMultilevel"/>
    <w:tmpl w:val="CA62CF30"/>
    <w:lvl w:ilvl="0" w:tplc="D3D2B14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13615"/>
    <w:multiLevelType w:val="hybridMultilevel"/>
    <w:tmpl w:val="F02C8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B651D2"/>
    <w:multiLevelType w:val="hybridMultilevel"/>
    <w:tmpl w:val="6C4622F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43957DDE"/>
    <w:multiLevelType w:val="hybridMultilevel"/>
    <w:tmpl w:val="EE8ADED2"/>
    <w:lvl w:ilvl="0" w:tplc="0C090001">
      <w:start w:val="1"/>
      <w:numFmt w:val="bullet"/>
      <w:lvlText w:val=""/>
      <w:lvlJc w:val="left"/>
      <w:pPr>
        <w:ind w:left="11" w:hanging="360"/>
      </w:pPr>
      <w:rPr>
        <w:rFonts w:ascii="Symbol" w:hAnsi="Symbol" w:hint="default"/>
      </w:rPr>
    </w:lvl>
    <w:lvl w:ilvl="1" w:tplc="0C090003">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5" w15:restartNumberingAfterBreak="0">
    <w:nsid w:val="467964D2"/>
    <w:multiLevelType w:val="hybridMultilevel"/>
    <w:tmpl w:val="5A2CE2E4"/>
    <w:lvl w:ilvl="0" w:tplc="CB7C0D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FF6656"/>
    <w:multiLevelType w:val="hybridMultilevel"/>
    <w:tmpl w:val="5D1EA06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499E08D8"/>
    <w:multiLevelType w:val="hybridMultilevel"/>
    <w:tmpl w:val="FA506C08"/>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8" w15:restartNumberingAfterBreak="0">
    <w:nsid w:val="4C162B00"/>
    <w:multiLevelType w:val="singleLevel"/>
    <w:tmpl w:val="FB26AA9E"/>
    <w:lvl w:ilvl="0">
      <w:numFmt w:val="decimal"/>
      <w:pStyle w:val="csbullet"/>
      <w:lvlText w:val=""/>
      <w:lvlJc w:val="left"/>
    </w:lvl>
  </w:abstractNum>
  <w:abstractNum w:abstractNumId="19" w15:restartNumberingAfterBreak="0">
    <w:nsid w:val="4CAE6512"/>
    <w:multiLevelType w:val="hybridMultilevel"/>
    <w:tmpl w:val="59E2B794"/>
    <w:lvl w:ilvl="0" w:tplc="4C363AB4">
      <w:numFmt w:val="bullet"/>
      <w:lvlText w:val="•"/>
      <w:lvlJc w:val="left"/>
      <w:pPr>
        <w:ind w:left="-207" w:hanging="360"/>
      </w:pPr>
      <w:rPr>
        <w:rFonts w:ascii="Arial" w:eastAsia="Calibri" w:hAnsi="Arial" w:cs="Arial"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20" w15:restartNumberingAfterBreak="0">
    <w:nsid w:val="53AD5B7E"/>
    <w:multiLevelType w:val="hybridMultilevel"/>
    <w:tmpl w:val="720828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1" w15:restartNumberingAfterBreak="0">
    <w:nsid w:val="5A327466"/>
    <w:multiLevelType w:val="hybridMultilevel"/>
    <w:tmpl w:val="90AA33FE"/>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22" w15:restartNumberingAfterBreak="0">
    <w:nsid w:val="5B6E6723"/>
    <w:multiLevelType w:val="hybridMultilevel"/>
    <w:tmpl w:val="DE66A47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3" w15:restartNumberingAfterBreak="0">
    <w:nsid w:val="5C5021E7"/>
    <w:multiLevelType w:val="hybridMultilevel"/>
    <w:tmpl w:val="9F8C2E62"/>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4" w15:restartNumberingAfterBreak="0">
    <w:nsid w:val="622169C3"/>
    <w:multiLevelType w:val="hybridMultilevel"/>
    <w:tmpl w:val="C48CA562"/>
    <w:lvl w:ilvl="0" w:tplc="991E95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0A2F69"/>
    <w:multiLevelType w:val="hybridMultilevel"/>
    <w:tmpl w:val="88B2B314"/>
    <w:lvl w:ilvl="0" w:tplc="D214F9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5AD6EF0"/>
    <w:multiLevelType w:val="hybridMultilevel"/>
    <w:tmpl w:val="AA04D5E0"/>
    <w:lvl w:ilvl="0" w:tplc="A8DEE0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B278B"/>
    <w:multiLevelType w:val="hybridMultilevel"/>
    <w:tmpl w:val="73748340"/>
    <w:lvl w:ilvl="0" w:tplc="281292B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AD42818"/>
    <w:multiLevelType w:val="hybridMultilevel"/>
    <w:tmpl w:val="9DB6EBB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9" w15:restartNumberingAfterBreak="0">
    <w:nsid w:val="6B501D5E"/>
    <w:multiLevelType w:val="hybridMultilevel"/>
    <w:tmpl w:val="C608AB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F530EE"/>
    <w:multiLevelType w:val="hybridMultilevel"/>
    <w:tmpl w:val="1FFE985C"/>
    <w:lvl w:ilvl="0" w:tplc="4AF62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9047B"/>
    <w:multiLevelType w:val="hybridMultilevel"/>
    <w:tmpl w:val="98F0AD90"/>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32" w15:restartNumberingAfterBreak="0">
    <w:nsid w:val="71C3080E"/>
    <w:multiLevelType w:val="hybridMultilevel"/>
    <w:tmpl w:val="80DCFCB8"/>
    <w:lvl w:ilvl="0" w:tplc="0C090001">
      <w:start w:val="1"/>
      <w:numFmt w:val="bullet"/>
      <w:lvlText w:val=""/>
      <w:lvlJc w:val="left"/>
      <w:pPr>
        <w:ind w:left="153" w:hanging="360"/>
      </w:pPr>
      <w:rPr>
        <w:rFonts w:ascii="Symbol" w:hAnsi="Symbol" w:hint="default"/>
      </w:rPr>
    </w:lvl>
    <w:lvl w:ilvl="1" w:tplc="0C090003">
      <w:start w:val="1"/>
      <w:numFmt w:val="bullet"/>
      <w:lvlText w:val="o"/>
      <w:lvlJc w:val="left"/>
      <w:pPr>
        <w:ind w:left="873" w:hanging="360"/>
      </w:pPr>
      <w:rPr>
        <w:rFonts w:ascii="Courier New" w:hAnsi="Courier New" w:cs="Courier New" w:hint="default"/>
      </w:rPr>
    </w:lvl>
    <w:lvl w:ilvl="2" w:tplc="0C090005">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33"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626B9B"/>
    <w:multiLevelType w:val="hybridMultilevel"/>
    <w:tmpl w:val="BCF46428"/>
    <w:lvl w:ilvl="0" w:tplc="0C090001">
      <w:start w:val="1"/>
      <w:numFmt w:val="bullet"/>
      <w:lvlText w:val=""/>
      <w:lvlJc w:val="left"/>
      <w:pPr>
        <w:ind w:left="11" w:hanging="360"/>
      </w:pPr>
      <w:rPr>
        <w:rFonts w:ascii="Symbol" w:hAnsi="Symbol" w:hint="default"/>
      </w:rPr>
    </w:lvl>
    <w:lvl w:ilvl="1" w:tplc="0C090003">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num w:numId="1">
    <w:abstractNumId w:val="18"/>
  </w:num>
  <w:num w:numId="2">
    <w:abstractNumId w:val="5"/>
  </w:num>
  <w:num w:numId="3">
    <w:abstractNumId w:val="22"/>
  </w:num>
  <w:num w:numId="4">
    <w:abstractNumId w:val="20"/>
  </w:num>
  <w:num w:numId="5">
    <w:abstractNumId w:val="30"/>
  </w:num>
  <w:num w:numId="6">
    <w:abstractNumId w:val="11"/>
  </w:num>
  <w:num w:numId="7">
    <w:abstractNumId w:val="4"/>
  </w:num>
  <w:num w:numId="8">
    <w:abstractNumId w:val="12"/>
  </w:num>
  <w:num w:numId="9">
    <w:abstractNumId w:val="13"/>
  </w:num>
  <w:num w:numId="10">
    <w:abstractNumId w:val="16"/>
  </w:num>
  <w:num w:numId="11">
    <w:abstractNumId w:val="32"/>
  </w:num>
  <w:num w:numId="12">
    <w:abstractNumId w:val="23"/>
  </w:num>
  <w:num w:numId="13">
    <w:abstractNumId w:val="33"/>
  </w:num>
  <w:num w:numId="14">
    <w:abstractNumId w:val="26"/>
  </w:num>
  <w:num w:numId="15">
    <w:abstractNumId w:val="7"/>
  </w:num>
  <w:num w:numId="16">
    <w:abstractNumId w:val="9"/>
  </w:num>
  <w:num w:numId="17">
    <w:abstractNumId w:val="17"/>
  </w:num>
  <w:num w:numId="18">
    <w:abstractNumId w:val="1"/>
  </w:num>
  <w:num w:numId="19">
    <w:abstractNumId w:val="34"/>
  </w:num>
  <w:num w:numId="20">
    <w:abstractNumId w:val="0"/>
  </w:num>
  <w:num w:numId="21">
    <w:abstractNumId w:val="6"/>
  </w:num>
  <w:num w:numId="22">
    <w:abstractNumId w:val="8"/>
  </w:num>
  <w:num w:numId="23">
    <w:abstractNumId w:val="21"/>
  </w:num>
  <w:num w:numId="24">
    <w:abstractNumId w:val="31"/>
  </w:num>
  <w:num w:numId="25">
    <w:abstractNumId w:val="14"/>
  </w:num>
  <w:num w:numId="26">
    <w:abstractNumId w:val="28"/>
  </w:num>
  <w:num w:numId="27">
    <w:abstractNumId w:val="10"/>
  </w:num>
  <w:num w:numId="28">
    <w:abstractNumId w:val="29"/>
  </w:num>
  <w:num w:numId="29">
    <w:abstractNumId w:val="19"/>
  </w:num>
  <w:num w:numId="30">
    <w:abstractNumId w:val="2"/>
  </w:num>
  <w:num w:numId="31">
    <w:abstractNumId w:val="15"/>
  </w:num>
  <w:num w:numId="32">
    <w:abstractNumId w:val="24"/>
  </w:num>
  <w:num w:numId="33">
    <w:abstractNumId w:val="25"/>
  </w:num>
  <w:num w:numId="34">
    <w:abstractNumId w:val="3"/>
  </w:num>
  <w:num w:numId="35">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7A"/>
    <w:rsid w:val="00000212"/>
    <w:rsid w:val="0000055A"/>
    <w:rsid w:val="000007C4"/>
    <w:rsid w:val="00000C1B"/>
    <w:rsid w:val="00000F7A"/>
    <w:rsid w:val="00001989"/>
    <w:rsid w:val="000021D9"/>
    <w:rsid w:val="000021EF"/>
    <w:rsid w:val="00002A41"/>
    <w:rsid w:val="00002D25"/>
    <w:rsid w:val="00002FD8"/>
    <w:rsid w:val="000035B9"/>
    <w:rsid w:val="00003C89"/>
    <w:rsid w:val="00003E5A"/>
    <w:rsid w:val="00004460"/>
    <w:rsid w:val="00004A15"/>
    <w:rsid w:val="0000532D"/>
    <w:rsid w:val="000057E5"/>
    <w:rsid w:val="00005FFD"/>
    <w:rsid w:val="00006C6E"/>
    <w:rsid w:val="00007348"/>
    <w:rsid w:val="00007CB8"/>
    <w:rsid w:val="00011101"/>
    <w:rsid w:val="00011258"/>
    <w:rsid w:val="000119AE"/>
    <w:rsid w:val="00011D0D"/>
    <w:rsid w:val="00012955"/>
    <w:rsid w:val="00013D35"/>
    <w:rsid w:val="00014117"/>
    <w:rsid w:val="00015598"/>
    <w:rsid w:val="00015749"/>
    <w:rsid w:val="00015F5C"/>
    <w:rsid w:val="00016356"/>
    <w:rsid w:val="000174A3"/>
    <w:rsid w:val="00017DE8"/>
    <w:rsid w:val="00020201"/>
    <w:rsid w:val="000204A9"/>
    <w:rsid w:val="00020E9B"/>
    <w:rsid w:val="000223D6"/>
    <w:rsid w:val="00022E54"/>
    <w:rsid w:val="000243AD"/>
    <w:rsid w:val="00024D43"/>
    <w:rsid w:val="00025983"/>
    <w:rsid w:val="000270DA"/>
    <w:rsid w:val="000274EC"/>
    <w:rsid w:val="00027B14"/>
    <w:rsid w:val="00030135"/>
    <w:rsid w:val="0003195F"/>
    <w:rsid w:val="00031B66"/>
    <w:rsid w:val="00031CC2"/>
    <w:rsid w:val="00031F5E"/>
    <w:rsid w:val="00032168"/>
    <w:rsid w:val="0003299F"/>
    <w:rsid w:val="00032F80"/>
    <w:rsid w:val="00033F42"/>
    <w:rsid w:val="00034DCF"/>
    <w:rsid w:val="00034E08"/>
    <w:rsid w:val="00034F2C"/>
    <w:rsid w:val="00035026"/>
    <w:rsid w:val="00035073"/>
    <w:rsid w:val="00035657"/>
    <w:rsid w:val="00035736"/>
    <w:rsid w:val="0003577A"/>
    <w:rsid w:val="00035F8C"/>
    <w:rsid w:val="00035FC4"/>
    <w:rsid w:val="00036728"/>
    <w:rsid w:val="00036ACE"/>
    <w:rsid w:val="0003762B"/>
    <w:rsid w:val="000405AD"/>
    <w:rsid w:val="000411F7"/>
    <w:rsid w:val="0004123A"/>
    <w:rsid w:val="00041A5A"/>
    <w:rsid w:val="000424A9"/>
    <w:rsid w:val="00042BA2"/>
    <w:rsid w:val="000435A3"/>
    <w:rsid w:val="00043B7A"/>
    <w:rsid w:val="0004441D"/>
    <w:rsid w:val="000448DE"/>
    <w:rsid w:val="00044D35"/>
    <w:rsid w:val="00045ABB"/>
    <w:rsid w:val="0004637F"/>
    <w:rsid w:val="00046616"/>
    <w:rsid w:val="00046AB6"/>
    <w:rsid w:val="00046F48"/>
    <w:rsid w:val="00046F5F"/>
    <w:rsid w:val="0004721C"/>
    <w:rsid w:val="00047F50"/>
    <w:rsid w:val="00050082"/>
    <w:rsid w:val="00050BDA"/>
    <w:rsid w:val="00051005"/>
    <w:rsid w:val="00051481"/>
    <w:rsid w:val="00052D86"/>
    <w:rsid w:val="00052EFF"/>
    <w:rsid w:val="00053DFC"/>
    <w:rsid w:val="00054062"/>
    <w:rsid w:val="000541B0"/>
    <w:rsid w:val="0005433E"/>
    <w:rsid w:val="0005516F"/>
    <w:rsid w:val="000555B0"/>
    <w:rsid w:val="00055931"/>
    <w:rsid w:val="00055BD8"/>
    <w:rsid w:val="000561AB"/>
    <w:rsid w:val="000564A5"/>
    <w:rsid w:val="00057B34"/>
    <w:rsid w:val="000608D4"/>
    <w:rsid w:val="00060FBA"/>
    <w:rsid w:val="000617F0"/>
    <w:rsid w:val="00061FAF"/>
    <w:rsid w:val="000626C9"/>
    <w:rsid w:val="00062ED7"/>
    <w:rsid w:val="000633EB"/>
    <w:rsid w:val="00063679"/>
    <w:rsid w:val="00064ABF"/>
    <w:rsid w:val="000661D4"/>
    <w:rsid w:val="00066334"/>
    <w:rsid w:val="0006736B"/>
    <w:rsid w:val="000676F0"/>
    <w:rsid w:val="00067B5B"/>
    <w:rsid w:val="00070667"/>
    <w:rsid w:val="00071EFC"/>
    <w:rsid w:val="000725DE"/>
    <w:rsid w:val="000728E4"/>
    <w:rsid w:val="00073978"/>
    <w:rsid w:val="00073BD1"/>
    <w:rsid w:val="000749E7"/>
    <w:rsid w:val="00074E9E"/>
    <w:rsid w:val="000754E8"/>
    <w:rsid w:val="00075A4C"/>
    <w:rsid w:val="00075B7A"/>
    <w:rsid w:val="000767EF"/>
    <w:rsid w:val="00076928"/>
    <w:rsid w:val="00076939"/>
    <w:rsid w:val="00076BA7"/>
    <w:rsid w:val="00076F8D"/>
    <w:rsid w:val="00077043"/>
    <w:rsid w:val="00077A6C"/>
    <w:rsid w:val="00080F10"/>
    <w:rsid w:val="00080F4E"/>
    <w:rsid w:val="0008103A"/>
    <w:rsid w:val="00081052"/>
    <w:rsid w:val="00081EB4"/>
    <w:rsid w:val="00082563"/>
    <w:rsid w:val="0008312E"/>
    <w:rsid w:val="00084063"/>
    <w:rsid w:val="0008410F"/>
    <w:rsid w:val="00084FDF"/>
    <w:rsid w:val="00085EEF"/>
    <w:rsid w:val="000867D7"/>
    <w:rsid w:val="000870F6"/>
    <w:rsid w:val="00087C8B"/>
    <w:rsid w:val="000903E9"/>
    <w:rsid w:val="00090817"/>
    <w:rsid w:val="00090EC8"/>
    <w:rsid w:val="00090F5E"/>
    <w:rsid w:val="00091903"/>
    <w:rsid w:val="0009258B"/>
    <w:rsid w:val="000949F8"/>
    <w:rsid w:val="00095A4B"/>
    <w:rsid w:val="00095F91"/>
    <w:rsid w:val="000967E3"/>
    <w:rsid w:val="00096F04"/>
    <w:rsid w:val="00097ABF"/>
    <w:rsid w:val="000A1163"/>
    <w:rsid w:val="000A1816"/>
    <w:rsid w:val="000A283F"/>
    <w:rsid w:val="000A344C"/>
    <w:rsid w:val="000A34E9"/>
    <w:rsid w:val="000A3957"/>
    <w:rsid w:val="000A3E55"/>
    <w:rsid w:val="000A3EB1"/>
    <w:rsid w:val="000A4302"/>
    <w:rsid w:val="000A4B33"/>
    <w:rsid w:val="000A5163"/>
    <w:rsid w:val="000A5BCA"/>
    <w:rsid w:val="000A5C74"/>
    <w:rsid w:val="000A62B4"/>
    <w:rsid w:val="000A662F"/>
    <w:rsid w:val="000A6A39"/>
    <w:rsid w:val="000A6CDA"/>
    <w:rsid w:val="000A7466"/>
    <w:rsid w:val="000B00D9"/>
    <w:rsid w:val="000B082C"/>
    <w:rsid w:val="000B12FE"/>
    <w:rsid w:val="000B1DCE"/>
    <w:rsid w:val="000B21E2"/>
    <w:rsid w:val="000B2C04"/>
    <w:rsid w:val="000B3CBC"/>
    <w:rsid w:val="000B4546"/>
    <w:rsid w:val="000B4B34"/>
    <w:rsid w:val="000B5FD7"/>
    <w:rsid w:val="000B6A34"/>
    <w:rsid w:val="000B753C"/>
    <w:rsid w:val="000B7559"/>
    <w:rsid w:val="000B7674"/>
    <w:rsid w:val="000C0527"/>
    <w:rsid w:val="000C0651"/>
    <w:rsid w:val="000C0B49"/>
    <w:rsid w:val="000C184C"/>
    <w:rsid w:val="000C2518"/>
    <w:rsid w:val="000C2FD9"/>
    <w:rsid w:val="000C352D"/>
    <w:rsid w:val="000C39E7"/>
    <w:rsid w:val="000C4BA5"/>
    <w:rsid w:val="000C502A"/>
    <w:rsid w:val="000C5933"/>
    <w:rsid w:val="000C6243"/>
    <w:rsid w:val="000C66B0"/>
    <w:rsid w:val="000C67C7"/>
    <w:rsid w:val="000C72E4"/>
    <w:rsid w:val="000D2416"/>
    <w:rsid w:val="000D2735"/>
    <w:rsid w:val="000D27A5"/>
    <w:rsid w:val="000D280A"/>
    <w:rsid w:val="000D3085"/>
    <w:rsid w:val="000D34AA"/>
    <w:rsid w:val="000D3849"/>
    <w:rsid w:val="000D3B0E"/>
    <w:rsid w:val="000D4103"/>
    <w:rsid w:val="000D57A0"/>
    <w:rsid w:val="000D58EA"/>
    <w:rsid w:val="000D6919"/>
    <w:rsid w:val="000D6CFE"/>
    <w:rsid w:val="000D775F"/>
    <w:rsid w:val="000D790E"/>
    <w:rsid w:val="000D7B08"/>
    <w:rsid w:val="000D7F20"/>
    <w:rsid w:val="000E01B7"/>
    <w:rsid w:val="000E0A6D"/>
    <w:rsid w:val="000E122B"/>
    <w:rsid w:val="000E21FD"/>
    <w:rsid w:val="000E2288"/>
    <w:rsid w:val="000E2548"/>
    <w:rsid w:val="000E27A1"/>
    <w:rsid w:val="000E2FD5"/>
    <w:rsid w:val="000E3D56"/>
    <w:rsid w:val="000E4184"/>
    <w:rsid w:val="000E4234"/>
    <w:rsid w:val="000E48E9"/>
    <w:rsid w:val="000E5E09"/>
    <w:rsid w:val="000E64D5"/>
    <w:rsid w:val="000E70FA"/>
    <w:rsid w:val="000E770D"/>
    <w:rsid w:val="000E78D2"/>
    <w:rsid w:val="000F057E"/>
    <w:rsid w:val="000F1CE4"/>
    <w:rsid w:val="000F1F0D"/>
    <w:rsid w:val="000F2CC5"/>
    <w:rsid w:val="000F3599"/>
    <w:rsid w:val="000F3941"/>
    <w:rsid w:val="000F434A"/>
    <w:rsid w:val="000F546B"/>
    <w:rsid w:val="000F57F3"/>
    <w:rsid w:val="000F5F10"/>
    <w:rsid w:val="000F69F3"/>
    <w:rsid w:val="000F7184"/>
    <w:rsid w:val="000F7690"/>
    <w:rsid w:val="000F7700"/>
    <w:rsid w:val="000F7CA8"/>
    <w:rsid w:val="00102329"/>
    <w:rsid w:val="00102E94"/>
    <w:rsid w:val="0010341C"/>
    <w:rsid w:val="001035F8"/>
    <w:rsid w:val="00103F69"/>
    <w:rsid w:val="0010522E"/>
    <w:rsid w:val="00105E6D"/>
    <w:rsid w:val="0010675A"/>
    <w:rsid w:val="00111FCD"/>
    <w:rsid w:val="001132EF"/>
    <w:rsid w:val="00113768"/>
    <w:rsid w:val="00114A31"/>
    <w:rsid w:val="00114C02"/>
    <w:rsid w:val="001154E4"/>
    <w:rsid w:val="00115A50"/>
    <w:rsid w:val="00115F5F"/>
    <w:rsid w:val="00115FE3"/>
    <w:rsid w:val="00116414"/>
    <w:rsid w:val="00116486"/>
    <w:rsid w:val="001166F3"/>
    <w:rsid w:val="00116CFE"/>
    <w:rsid w:val="00117856"/>
    <w:rsid w:val="00117ACE"/>
    <w:rsid w:val="001210FA"/>
    <w:rsid w:val="00121B81"/>
    <w:rsid w:val="00122516"/>
    <w:rsid w:val="00122837"/>
    <w:rsid w:val="00122A1D"/>
    <w:rsid w:val="0012393F"/>
    <w:rsid w:val="00123CC4"/>
    <w:rsid w:val="001246EB"/>
    <w:rsid w:val="0012508A"/>
    <w:rsid w:val="00125217"/>
    <w:rsid w:val="00125EAD"/>
    <w:rsid w:val="00126D6A"/>
    <w:rsid w:val="00127A27"/>
    <w:rsid w:val="00127B19"/>
    <w:rsid w:val="00130312"/>
    <w:rsid w:val="00130585"/>
    <w:rsid w:val="001306B2"/>
    <w:rsid w:val="00130BF3"/>
    <w:rsid w:val="00130FD1"/>
    <w:rsid w:val="001312CF"/>
    <w:rsid w:val="00131BDF"/>
    <w:rsid w:val="001327E5"/>
    <w:rsid w:val="00132AF2"/>
    <w:rsid w:val="001341BE"/>
    <w:rsid w:val="00135C85"/>
    <w:rsid w:val="00135DC8"/>
    <w:rsid w:val="00136748"/>
    <w:rsid w:val="00137567"/>
    <w:rsid w:val="00137A70"/>
    <w:rsid w:val="00137AF3"/>
    <w:rsid w:val="00137C58"/>
    <w:rsid w:val="001400F0"/>
    <w:rsid w:val="00140450"/>
    <w:rsid w:val="00142E15"/>
    <w:rsid w:val="001435C7"/>
    <w:rsid w:val="001443B7"/>
    <w:rsid w:val="00144CF7"/>
    <w:rsid w:val="00144EE6"/>
    <w:rsid w:val="00144FD4"/>
    <w:rsid w:val="0014542E"/>
    <w:rsid w:val="0014597D"/>
    <w:rsid w:val="00145A38"/>
    <w:rsid w:val="00145B1F"/>
    <w:rsid w:val="00145DB9"/>
    <w:rsid w:val="00145F8B"/>
    <w:rsid w:val="00146822"/>
    <w:rsid w:val="00147239"/>
    <w:rsid w:val="0014758F"/>
    <w:rsid w:val="00150604"/>
    <w:rsid w:val="00150A11"/>
    <w:rsid w:val="001513DB"/>
    <w:rsid w:val="0015170E"/>
    <w:rsid w:val="00151754"/>
    <w:rsid w:val="00151B53"/>
    <w:rsid w:val="0015346F"/>
    <w:rsid w:val="00153935"/>
    <w:rsid w:val="001541E8"/>
    <w:rsid w:val="001542C1"/>
    <w:rsid w:val="00155F3C"/>
    <w:rsid w:val="00156010"/>
    <w:rsid w:val="001561B5"/>
    <w:rsid w:val="001563B0"/>
    <w:rsid w:val="001578F3"/>
    <w:rsid w:val="00160765"/>
    <w:rsid w:val="00161694"/>
    <w:rsid w:val="00161833"/>
    <w:rsid w:val="00161977"/>
    <w:rsid w:val="001634FB"/>
    <w:rsid w:val="001647D9"/>
    <w:rsid w:val="00164E82"/>
    <w:rsid w:val="00164F23"/>
    <w:rsid w:val="001651A6"/>
    <w:rsid w:val="001656BB"/>
    <w:rsid w:val="001658D3"/>
    <w:rsid w:val="00165CA7"/>
    <w:rsid w:val="00165CB1"/>
    <w:rsid w:val="00166722"/>
    <w:rsid w:val="00166BC1"/>
    <w:rsid w:val="001670D8"/>
    <w:rsid w:val="0016783D"/>
    <w:rsid w:val="00167ABA"/>
    <w:rsid w:val="00167C2E"/>
    <w:rsid w:val="0017232D"/>
    <w:rsid w:val="001728EC"/>
    <w:rsid w:val="0017308B"/>
    <w:rsid w:val="00174547"/>
    <w:rsid w:val="00174570"/>
    <w:rsid w:val="00174C74"/>
    <w:rsid w:val="00174E0B"/>
    <w:rsid w:val="00175B15"/>
    <w:rsid w:val="001761C6"/>
    <w:rsid w:val="0017698B"/>
    <w:rsid w:val="00176BE3"/>
    <w:rsid w:val="00176C03"/>
    <w:rsid w:val="001774E1"/>
    <w:rsid w:val="00177DC9"/>
    <w:rsid w:val="00180A7E"/>
    <w:rsid w:val="00181D5D"/>
    <w:rsid w:val="00181E17"/>
    <w:rsid w:val="00182002"/>
    <w:rsid w:val="0018291A"/>
    <w:rsid w:val="00182AF9"/>
    <w:rsid w:val="001839CF"/>
    <w:rsid w:val="00183E96"/>
    <w:rsid w:val="001845CF"/>
    <w:rsid w:val="00185AC5"/>
    <w:rsid w:val="00185CBE"/>
    <w:rsid w:val="00185DD8"/>
    <w:rsid w:val="0018719C"/>
    <w:rsid w:val="0018780E"/>
    <w:rsid w:val="00187922"/>
    <w:rsid w:val="00187D93"/>
    <w:rsid w:val="001902B0"/>
    <w:rsid w:val="001903BD"/>
    <w:rsid w:val="001931BF"/>
    <w:rsid w:val="00194177"/>
    <w:rsid w:val="00194C5E"/>
    <w:rsid w:val="001950FE"/>
    <w:rsid w:val="00195C25"/>
    <w:rsid w:val="0019659E"/>
    <w:rsid w:val="0019664D"/>
    <w:rsid w:val="00196686"/>
    <w:rsid w:val="001968CE"/>
    <w:rsid w:val="0019736E"/>
    <w:rsid w:val="00197444"/>
    <w:rsid w:val="00197E9F"/>
    <w:rsid w:val="00197F04"/>
    <w:rsid w:val="00197F79"/>
    <w:rsid w:val="001A0A11"/>
    <w:rsid w:val="001A1021"/>
    <w:rsid w:val="001A1347"/>
    <w:rsid w:val="001A148F"/>
    <w:rsid w:val="001A2679"/>
    <w:rsid w:val="001A2832"/>
    <w:rsid w:val="001A33DB"/>
    <w:rsid w:val="001A3570"/>
    <w:rsid w:val="001A3EF6"/>
    <w:rsid w:val="001A4C6B"/>
    <w:rsid w:val="001A4F7C"/>
    <w:rsid w:val="001A5450"/>
    <w:rsid w:val="001A54A2"/>
    <w:rsid w:val="001A5BDE"/>
    <w:rsid w:val="001A5EB1"/>
    <w:rsid w:val="001A61A2"/>
    <w:rsid w:val="001A6DBF"/>
    <w:rsid w:val="001A7415"/>
    <w:rsid w:val="001A7EC4"/>
    <w:rsid w:val="001B0525"/>
    <w:rsid w:val="001B07DE"/>
    <w:rsid w:val="001B0AE3"/>
    <w:rsid w:val="001B0EBD"/>
    <w:rsid w:val="001B1A46"/>
    <w:rsid w:val="001B1C66"/>
    <w:rsid w:val="001B2581"/>
    <w:rsid w:val="001B262F"/>
    <w:rsid w:val="001B27BE"/>
    <w:rsid w:val="001B2BCE"/>
    <w:rsid w:val="001B2FE9"/>
    <w:rsid w:val="001B3DDB"/>
    <w:rsid w:val="001B3F31"/>
    <w:rsid w:val="001B40B6"/>
    <w:rsid w:val="001B4EAB"/>
    <w:rsid w:val="001B515D"/>
    <w:rsid w:val="001B5235"/>
    <w:rsid w:val="001B54A9"/>
    <w:rsid w:val="001B5AF8"/>
    <w:rsid w:val="001B5B37"/>
    <w:rsid w:val="001B6165"/>
    <w:rsid w:val="001B625A"/>
    <w:rsid w:val="001B62C5"/>
    <w:rsid w:val="001B69C5"/>
    <w:rsid w:val="001B6EA3"/>
    <w:rsid w:val="001B709A"/>
    <w:rsid w:val="001C0736"/>
    <w:rsid w:val="001C0EF4"/>
    <w:rsid w:val="001C121D"/>
    <w:rsid w:val="001C1750"/>
    <w:rsid w:val="001C1850"/>
    <w:rsid w:val="001C19CF"/>
    <w:rsid w:val="001C19E0"/>
    <w:rsid w:val="001C2874"/>
    <w:rsid w:val="001C28AA"/>
    <w:rsid w:val="001C337F"/>
    <w:rsid w:val="001C3BCE"/>
    <w:rsid w:val="001C4071"/>
    <w:rsid w:val="001C4ACA"/>
    <w:rsid w:val="001C4C69"/>
    <w:rsid w:val="001C51BF"/>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407B"/>
    <w:rsid w:val="001D594C"/>
    <w:rsid w:val="001D5C17"/>
    <w:rsid w:val="001D5FD6"/>
    <w:rsid w:val="001D6665"/>
    <w:rsid w:val="001D6670"/>
    <w:rsid w:val="001D69F9"/>
    <w:rsid w:val="001D7654"/>
    <w:rsid w:val="001D7AD8"/>
    <w:rsid w:val="001E0925"/>
    <w:rsid w:val="001E0E92"/>
    <w:rsid w:val="001E118F"/>
    <w:rsid w:val="001E16E7"/>
    <w:rsid w:val="001E189A"/>
    <w:rsid w:val="001E1E40"/>
    <w:rsid w:val="001E1F8C"/>
    <w:rsid w:val="001E288D"/>
    <w:rsid w:val="001E3044"/>
    <w:rsid w:val="001E32FB"/>
    <w:rsid w:val="001E3A50"/>
    <w:rsid w:val="001E4383"/>
    <w:rsid w:val="001E4388"/>
    <w:rsid w:val="001E47BC"/>
    <w:rsid w:val="001E4AF1"/>
    <w:rsid w:val="001E4B53"/>
    <w:rsid w:val="001E5ECB"/>
    <w:rsid w:val="001E61D4"/>
    <w:rsid w:val="001E6E16"/>
    <w:rsid w:val="001E7FB9"/>
    <w:rsid w:val="001F02F2"/>
    <w:rsid w:val="001F079A"/>
    <w:rsid w:val="001F13E8"/>
    <w:rsid w:val="001F17B5"/>
    <w:rsid w:val="001F203B"/>
    <w:rsid w:val="001F2242"/>
    <w:rsid w:val="001F22F2"/>
    <w:rsid w:val="001F26F6"/>
    <w:rsid w:val="001F293A"/>
    <w:rsid w:val="001F40EB"/>
    <w:rsid w:val="001F60C1"/>
    <w:rsid w:val="001F62D9"/>
    <w:rsid w:val="001F71CD"/>
    <w:rsid w:val="00200240"/>
    <w:rsid w:val="00201266"/>
    <w:rsid w:val="00201422"/>
    <w:rsid w:val="00201983"/>
    <w:rsid w:val="00201C7F"/>
    <w:rsid w:val="00201DDB"/>
    <w:rsid w:val="00202098"/>
    <w:rsid w:val="002020FD"/>
    <w:rsid w:val="00203901"/>
    <w:rsid w:val="00203C63"/>
    <w:rsid w:val="002045B8"/>
    <w:rsid w:val="0020497C"/>
    <w:rsid w:val="00204CCF"/>
    <w:rsid w:val="00204E56"/>
    <w:rsid w:val="00205797"/>
    <w:rsid w:val="00206570"/>
    <w:rsid w:val="00206C50"/>
    <w:rsid w:val="002073A0"/>
    <w:rsid w:val="00210482"/>
    <w:rsid w:val="00211B3E"/>
    <w:rsid w:val="00211DA7"/>
    <w:rsid w:val="00212754"/>
    <w:rsid w:val="002136D7"/>
    <w:rsid w:val="00213F40"/>
    <w:rsid w:val="002153B9"/>
    <w:rsid w:val="00215A1A"/>
    <w:rsid w:val="00215B96"/>
    <w:rsid w:val="002162CF"/>
    <w:rsid w:val="00216303"/>
    <w:rsid w:val="00216545"/>
    <w:rsid w:val="00216BD9"/>
    <w:rsid w:val="00216F5C"/>
    <w:rsid w:val="0021721A"/>
    <w:rsid w:val="00220520"/>
    <w:rsid w:val="0022073E"/>
    <w:rsid w:val="00220BCD"/>
    <w:rsid w:val="00220DD6"/>
    <w:rsid w:val="00221866"/>
    <w:rsid w:val="00223915"/>
    <w:rsid w:val="00223E39"/>
    <w:rsid w:val="002242E1"/>
    <w:rsid w:val="002247AD"/>
    <w:rsid w:val="00224CA6"/>
    <w:rsid w:val="00225731"/>
    <w:rsid w:val="0022630F"/>
    <w:rsid w:val="002271A2"/>
    <w:rsid w:val="002273BA"/>
    <w:rsid w:val="00230E48"/>
    <w:rsid w:val="0023191E"/>
    <w:rsid w:val="00231F36"/>
    <w:rsid w:val="0023287B"/>
    <w:rsid w:val="002328A0"/>
    <w:rsid w:val="00232AC6"/>
    <w:rsid w:val="00232CBF"/>
    <w:rsid w:val="00232D8F"/>
    <w:rsid w:val="0023405A"/>
    <w:rsid w:val="00234423"/>
    <w:rsid w:val="002346F9"/>
    <w:rsid w:val="00236A5A"/>
    <w:rsid w:val="0024015E"/>
    <w:rsid w:val="002407E4"/>
    <w:rsid w:val="002409BE"/>
    <w:rsid w:val="00240E94"/>
    <w:rsid w:val="00240F1F"/>
    <w:rsid w:val="002413B7"/>
    <w:rsid w:val="0024146F"/>
    <w:rsid w:val="00241C3D"/>
    <w:rsid w:val="00241F8C"/>
    <w:rsid w:val="002442DE"/>
    <w:rsid w:val="00244848"/>
    <w:rsid w:val="00245077"/>
    <w:rsid w:val="00246019"/>
    <w:rsid w:val="00247581"/>
    <w:rsid w:val="00247E8F"/>
    <w:rsid w:val="0025087D"/>
    <w:rsid w:val="00251C0B"/>
    <w:rsid w:val="00251E28"/>
    <w:rsid w:val="00252638"/>
    <w:rsid w:val="00252D2F"/>
    <w:rsid w:val="0025346D"/>
    <w:rsid w:val="00253547"/>
    <w:rsid w:val="00253C46"/>
    <w:rsid w:val="00253D0B"/>
    <w:rsid w:val="00254226"/>
    <w:rsid w:val="002543DB"/>
    <w:rsid w:val="00255E11"/>
    <w:rsid w:val="00257379"/>
    <w:rsid w:val="00257634"/>
    <w:rsid w:val="00257907"/>
    <w:rsid w:val="00257B75"/>
    <w:rsid w:val="00260FA5"/>
    <w:rsid w:val="0026205B"/>
    <w:rsid w:val="00262D6C"/>
    <w:rsid w:val="00262DCE"/>
    <w:rsid w:val="00262E94"/>
    <w:rsid w:val="002633B7"/>
    <w:rsid w:val="002633E9"/>
    <w:rsid w:val="00263F27"/>
    <w:rsid w:val="0026454F"/>
    <w:rsid w:val="002646C5"/>
    <w:rsid w:val="00264E35"/>
    <w:rsid w:val="0026590F"/>
    <w:rsid w:val="0026645F"/>
    <w:rsid w:val="00267D1B"/>
    <w:rsid w:val="00270B8C"/>
    <w:rsid w:val="00270C95"/>
    <w:rsid w:val="00271AA9"/>
    <w:rsid w:val="00271CB7"/>
    <w:rsid w:val="00271F51"/>
    <w:rsid w:val="002722FB"/>
    <w:rsid w:val="0027247E"/>
    <w:rsid w:val="00272747"/>
    <w:rsid w:val="00272CFE"/>
    <w:rsid w:val="00272DD1"/>
    <w:rsid w:val="002732FF"/>
    <w:rsid w:val="00273A78"/>
    <w:rsid w:val="00274F21"/>
    <w:rsid w:val="002757A8"/>
    <w:rsid w:val="00276524"/>
    <w:rsid w:val="00276982"/>
    <w:rsid w:val="00276F91"/>
    <w:rsid w:val="00277CC9"/>
    <w:rsid w:val="0028011D"/>
    <w:rsid w:val="0028043A"/>
    <w:rsid w:val="00280749"/>
    <w:rsid w:val="00280753"/>
    <w:rsid w:val="00280FCE"/>
    <w:rsid w:val="00281C43"/>
    <w:rsid w:val="00282171"/>
    <w:rsid w:val="002821C4"/>
    <w:rsid w:val="00282A72"/>
    <w:rsid w:val="00283257"/>
    <w:rsid w:val="00283CC6"/>
    <w:rsid w:val="00284078"/>
    <w:rsid w:val="002842E5"/>
    <w:rsid w:val="00284CF3"/>
    <w:rsid w:val="00284DB7"/>
    <w:rsid w:val="00284DD5"/>
    <w:rsid w:val="00284E17"/>
    <w:rsid w:val="00285124"/>
    <w:rsid w:val="002857A1"/>
    <w:rsid w:val="00285C9A"/>
    <w:rsid w:val="00286941"/>
    <w:rsid w:val="0028701F"/>
    <w:rsid w:val="00287423"/>
    <w:rsid w:val="00287BB7"/>
    <w:rsid w:val="002900E0"/>
    <w:rsid w:val="002906A5"/>
    <w:rsid w:val="00291265"/>
    <w:rsid w:val="00291C81"/>
    <w:rsid w:val="002937D4"/>
    <w:rsid w:val="00293C77"/>
    <w:rsid w:val="00293DA3"/>
    <w:rsid w:val="00294CF8"/>
    <w:rsid w:val="00294EAC"/>
    <w:rsid w:val="002950F6"/>
    <w:rsid w:val="00296BC1"/>
    <w:rsid w:val="00296C6D"/>
    <w:rsid w:val="002975C1"/>
    <w:rsid w:val="00297A4D"/>
    <w:rsid w:val="002A0737"/>
    <w:rsid w:val="002A077F"/>
    <w:rsid w:val="002A1BA6"/>
    <w:rsid w:val="002A20D0"/>
    <w:rsid w:val="002A246E"/>
    <w:rsid w:val="002A2A68"/>
    <w:rsid w:val="002A3045"/>
    <w:rsid w:val="002A327B"/>
    <w:rsid w:val="002A343A"/>
    <w:rsid w:val="002A384A"/>
    <w:rsid w:val="002A3AA5"/>
    <w:rsid w:val="002A4669"/>
    <w:rsid w:val="002A59B7"/>
    <w:rsid w:val="002A61C6"/>
    <w:rsid w:val="002A62D4"/>
    <w:rsid w:val="002A72EA"/>
    <w:rsid w:val="002A7910"/>
    <w:rsid w:val="002A795D"/>
    <w:rsid w:val="002B026B"/>
    <w:rsid w:val="002B0D04"/>
    <w:rsid w:val="002B0DFD"/>
    <w:rsid w:val="002B276D"/>
    <w:rsid w:val="002B2E28"/>
    <w:rsid w:val="002B316B"/>
    <w:rsid w:val="002B3B40"/>
    <w:rsid w:val="002B3D54"/>
    <w:rsid w:val="002B47D2"/>
    <w:rsid w:val="002B574D"/>
    <w:rsid w:val="002B58C1"/>
    <w:rsid w:val="002B5EE0"/>
    <w:rsid w:val="002B6A38"/>
    <w:rsid w:val="002B73F9"/>
    <w:rsid w:val="002B751C"/>
    <w:rsid w:val="002B752E"/>
    <w:rsid w:val="002B75D5"/>
    <w:rsid w:val="002B75F4"/>
    <w:rsid w:val="002C0134"/>
    <w:rsid w:val="002C025B"/>
    <w:rsid w:val="002C0866"/>
    <w:rsid w:val="002C1E6A"/>
    <w:rsid w:val="002C2088"/>
    <w:rsid w:val="002C269D"/>
    <w:rsid w:val="002C296A"/>
    <w:rsid w:val="002C29D5"/>
    <w:rsid w:val="002C3B07"/>
    <w:rsid w:val="002C4AA2"/>
    <w:rsid w:val="002C4C20"/>
    <w:rsid w:val="002C4CED"/>
    <w:rsid w:val="002C5112"/>
    <w:rsid w:val="002C5E77"/>
    <w:rsid w:val="002C6645"/>
    <w:rsid w:val="002C7024"/>
    <w:rsid w:val="002C741D"/>
    <w:rsid w:val="002D0033"/>
    <w:rsid w:val="002D00A1"/>
    <w:rsid w:val="002D070C"/>
    <w:rsid w:val="002D195F"/>
    <w:rsid w:val="002D2185"/>
    <w:rsid w:val="002D2995"/>
    <w:rsid w:val="002D2ABC"/>
    <w:rsid w:val="002D530E"/>
    <w:rsid w:val="002D672F"/>
    <w:rsid w:val="002D6999"/>
    <w:rsid w:val="002D78B4"/>
    <w:rsid w:val="002E0EEE"/>
    <w:rsid w:val="002E11B2"/>
    <w:rsid w:val="002E12A0"/>
    <w:rsid w:val="002E184E"/>
    <w:rsid w:val="002E1943"/>
    <w:rsid w:val="002E2E4E"/>
    <w:rsid w:val="002E30B9"/>
    <w:rsid w:val="002E3201"/>
    <w:rsid w:val="002E351C"/>
    <w:rsid w:val="002E3976"/>
    <w:rsid w:val="002E4065"/>
    <w:rsid w:val="002E421D"/>
    <w:rsid w:val="002E43A5"/>
    <w:rsid w:val="002E4E64"/>
    <w:rsid w:val="002E52B3"/>
    <w:rsid w:val="002E55A6"/>
    <w:rsid w:val="002E56FD"/>
    <w:rsid w:val="002E57DA"/>
    <w:rsid w:val="002E57F3"/>
    <w:rsid w:val="002E6408"/>
    <w:rsid w:val="002E66E0"/>
    <w:rsid w:val="002F0193"/>
    <w:rsid w:val="002F080C"/>
    <w:rsid w:val="002F10FC"/>
    <w:rsid w:val="002F1DC8"/>
    <w:rsid w:val="002F1EEA"/>
    <w:rsid w:val="002F1FAF"/>
    <w:rsid w:val="002F23CD"/>
    <w:rsid w:val="002F27CE"/>
    <w:rsid w:val="002F2A42"/>
    <w:rsid w:val="002F2D12"/>
    <w:rsid w:val="002F368B"/>
    <w:rsid w:val="002F37D6"/>
    <w:rsid w:val="002F3A80"/>
    <w:rsid w:val="002F46A4"/>
    <w:rsid w:val="002F4D72"/>
    <w:rsid w:val="002F4E06"/>
    <w:rsid w:val="002F642E"/>
    <w:rsid w:val="002F692D"/>
    <w:rsid w:val="002F6DEC"/>
    <w:rsid w:val="00301098"/>
    <w:rsid w:val="00301B63"/>
    <w:rsid w:val="00301C45"/>
    <w:rsid w:val="003020F9"/>
    <w:rsid w:val="0030217D"/>
    <w:rsid w:val="00303A07"/>
    <w:rsid w:val="00303B26"/>
    <w:rsid w:val="00304106"/>
    <w:rsid w:val="003041AA"/>
    <w:rsid w:val="00304592"/>
    <w:rsid w:val="00305489"/>
    <w:rsid w:val="00305923"/>
    <w:rsid w:val="00305936"/>
    <w:rsid w:val="0030595C"/>
    <w:rsid w:val="00306203"/>
    <w:rsid w:val="00306A81"/>
    <w:rsid w:val="00306A96"/>
    <w:rsid w:val="00307A5C"/>
    <w:rsid w:val="00307DAD"/>
    <w:rsid w:val="0031075D"/>
    <w:rsid w:val="003116F4"/>
    <w:rsid w:val="003123F9"/>
    <w:rsid w:val="00312BC3"/>
    <w:rsid w:val="00313F32"/>
    <w:rsid w:val="00314290"/>
    <w:rsid w:val="00315AA8"/>
    <w:rsid w:val="0031682C"/>
    <w:rsid w:val="0031739D"/>
    <w:rsid w:val="0031746B"/>
    <w:rsid w:val="00317A13"/>
    <w:rsid w:val="00317E3A"/>
    <w:rsid w:val="00320472"/>
    <w:rsid w:val="00320F07"/>
    <w:rsid w:val="003216A6"/>
    <w:rsid w:val="003217DF"/>
    <w:rsid w:val="003224D3"/>
    <w:rsid w:val="00323FC9"/>
    <w:rsid w:val="003245FD"/>
    <w:rsid w:val="003246D7"/>
    <w:rsid w:val="00324DF7"/>
    <w:rsid w:val="003254BB"/>
    <w:rsid w:val="00325776"/>
    <w:rsid w:val="00325D02"/>
    <w:rsid w:val="00325EBA"/>
    <w:rsid w:val="00326906"/>
    <w:rsid w:val="00326925"/>
    <w:rsid w:val="00330C75"/>
    <w:rsid w:val="00331522"/>
    <w:rsid w:val="00331D5F"/>
    <w:rsid w:val="0033225B"/>
    <w:rsid w:val="00333843"/>
    <w:rsid w:val="003348CE"/>
    <w:rsid w:val="0033490C"/>
    <w:rsid w:val="003358B5"/>
    <w:rsid w:val="00335D48"/>
    <w:rsid w:val="00337108"/>
    <w:rsid w:val="0033717F"/>
    <w:rsid w:val="0033759C"/>
    <w:rsid w:val="00337887"/>
    <w:rsid w:val="00337F41"/>
    <w:rsid w:val="00341B2F"/>
    <w:rsid w:val="003421B9"/>
    <w:rsid w:val="003427D5"/>
    <w:rsid w:val="0034282C"/>
    <w:rsid w:val="003429F9"/>
    <w:rsid w:val="00342E81"/>
    <w:rsid w:val="00344081"/>
    <w:rsid w:val="0034484B"/>
    <w:rsid w:val="00345152"/>
    <w:rsid w:val="003466A3"/>
    <w:rsid w:val="00347ADF"/>
    <w:rsid w:val="00347B9B"/>
    <w:rsid w:val="0035004E"/>
    <w:rsid w:val="003508A4"/>
    <w:rsid w:val="00351011"/>
    <w:rsid w:val="00351DF9"/>
    <w:rsid w:val="003521CE"/>
    <w:rsid w:val="003521F5"/>
    <w:rsid w:val="003531A9"/>
    <w:rsid w:val="003535DC"/>
    <w:rsid w:val="003537F5"/>
    <w:rsid w:val="00353F62"/>
    <w:rsid w:val="003543B7"/>
    <w:rsid w:val="0035442F"/>
    <w:rsid w:val="0035472D"/>
    <w:rsid w:val="003552A8"/>
    <w:rsid w:val="00355AF8"/>
    <w:rsid w:val="00355D52"/>
    <w:rsid w:val="00356043"/>
    <w:rsid w:val="00356258"/>
    <w:rsid w:val="00356297"/>
    <w:rsid w:val="00356C35"/>
    <w:rsid w:val="003574B6"/>
    <w:rsid w:val="00357E1F"/>
    <w:rsid w:val="00360E86"/>
    <w:rsid w:val="00361BCF"/>
    <w:rsid w:val="00361CB4"/>
    <w:rsid w:val="00361F80"/>
    <w:rsid w:val="003621CF"/>
    <w:rsid w:val="003622F6"/>
    <w:rsid w:val="003628AB"/>
    <w:rsid w:val="00363342"/>
    <w:rsid w:val="0036359A"/>
    <w:rsid w:val="00363D32"/>
    <w:rsid w:val="00363F59"/>
    <w:rsid w:val="00364772"/>
    <w:rsid w:val="00364882"/>
    <w:rsid w:val="00364B36"/>
    <w:rsid w:val="0036513A"/>
    <w:rsid w:val="00366847"/>
    <w:rsid w:val="003670B0"/>
    <w:rsid w:val="003670FF"/>
    <w:rsid w:val="00372CB0"/>
    <w:rsid w:val="00372F90"/>
    <w:rsid w:val="0037343D"/>
    <w:rsid w:val="00373A63"/>
    <w:rsid w:val="00374658"/>
    <w:rsid w:val="00374FC0"/>
    <w:rsid w:val="003750DC"/>
    <w:rsid w:val="003755FE"/>
    <w:rsid w:val="00375FAA"/>
    <w:rsid w:val="00376452"/>
    <w:rsid w:val="00377121"/>
    <w:rsid w:val="00377820"/>
    <w:rsid w:val="00377B24"/>
    <w:rsid w:val="0038044A"/>
    <w:rsid w:val="00380B60"/>
    <w:rsid w:val="00380EC8"/>
    <w:rsid w:val="00380EF8"/>
    <w:rsid w:val="00381051"/>
    <w:rsid w:val="00381C31"/>
    <w:rsid w:val="00381C41"/>
    <w:rsid w:val="00381CE4"/>
    <w:rsid w:val="00381D6D"/>
    <w:rsid w:val="00382677"/>
    <w:rsid w:val="0038273E"/>
    <w:rsid w:val="00383A2E"/>
    <w:rsid w:val="0038406A"/>
    <w:rsid w:val="0038474E"/>
    <w:rsid w:val="003848BE"/>
    <w:rsid w:val="00385422"/>
    <w:rsid w:val="003867F9"/>
    <w:rsid w:val="003873B1"/>
    <w:rsid w:val="003877B7"/>
    <w:rsid w:val="00391041"/>
    <w:rsid w:val="00391740"/>
    <w:rsid w:val="00392643"/>
    <w:rsid w:val="00392723"/>
    <w:rsid w:val="00393122"/>
    <w:rsid w:val="003933C3"/>
    <w:rsid w:val="00394699"/>
    <w:rsid w:val="00394C54"/>
    <w:rsid w:val="00394CA5"/>
    <w:rsid w:val="00396823"/>
    <w:rsid w:val="003A0440"/>
    <w:rsid w:val="003A05B6"/>
    <w:rsid w:val="003A0819"/>
    <w:rsid w:val="003A0897"/>
    <w:rsid w:val="003A0A2A"/>
    <w:rsid w:val="003A0E29"/>
    <w:rsid w:val="003A1AA2"/>
    <w:rsid w:val="003A1F9F"/>
    <w:rsid w:val="003A219C"/>
    <w:rsid w:val="003A2C6C"/>
    <w:rsid w:val="003A35EE"/>
    <w:rsid w:val="003A3F52"/>
    <w:rsid w:val="003A42D5"/>
    <w:rsid w:val="003A468E"/>
    <w:rsid w:val="003A4692"/>
    <w:rsid w:val="003A49E3"/>
    <w:rsid w:val="003A4A90"/>
    <w:rsid w:val="003A511B"/>
    <w:rsid w:val="003A5C00"/>
    <w:rsid w:val="003A6121"/>
    <w:rsid w:val="003A6B72"/>
    <w:rsid w:val="003A6B8D"/>
    <w:rsid w:val="003A78E6"/>
    <w:rsid w:val="003B0519"/>
    <w:rsid w:val="003B0926"/>
    <w:rsid w:val="003B1404"/>
    <w:rsid w:val="003B1C91"/>
    <w:rsid w:val="003B205A"/>
    <w:rsid w:val="003B2736"/>
    <w:rsid w:val="003B2858"/>
    <w:rsid w:val="003B2920"/>
    <w:rsid w:val="003B4FDF"/>
    <w:rsid w:val="003B5165"/>
    <w:rsid w:val="003B5290"/>
    <w:rsid w:val="003B5669"/>
    <w:rsid w:val="003B567E"/>
    <w:rsid w:val="003B6730"/>
    <w:rsid w:val="003B6D8C"/>
    <w:rsid w:val="003B7D44"/>
    <w:rsid w:val="003C0237"/>
    <w:rsid w:val="003C15BA"/>
    <w:rsid w:val="003C170D"/>
    <w:rsid w:val="003C226A"/>
    <w:rsid w:val="003C2315"/>
    <w:rsid w:val="003C2A22"/>
    <w:rsid w:val="003C2B8E"/>
    <w:rsid w:val="003C2F7B"/>
    <w:rsid w:val="003C2F7D"/>
    <w:rsid w:val="003C301F"/>
    <w:rsid w:val="003C3819"/>
    <w:rsid w:val="003C3918"/>
    <w:rsid w:val="003C42A0"/>
    <w:rsid w:val="003C4558"/>
    <w:rsid w:val="003C4A5F"/>
    <w:rsid w:val="003C4C25"/>
    <w:rsid w:val="003C55DB"/>
    <w:rsid w:val="003C56A1"/>
    <w:rsid w:val="003C5854"/>
    <w:rsid w:val="003C6755"/>
    <w:rsid w:val="003C782B"/>
    <w:rsid w:val="003D0222"/>
    <w:rsid w:val="003D142F"/>
    <w:rsid w:val="003D213B"/>
    <w:rsid w:val="003D2716"/>
    <w:rsid w:val="003D3E1D"/>
    <w:rsid w:val="003D3E85"/>
    <w:rsid w:val="003D4255"/>
    <w:rsid w:val="003D4ADD"/>
    <w:rsid w:val="003D55C3"/>
    <w:rsid w:val="003D5D66"/>
    <w:rsid w:val="003D6475"/>
    <w:rsid w:val="003D6720"/>
    <w:rsid w:val="003D6E88"/>
    <w:rsid w:val="003D732A"/>
    <w:rsid w:val="003E0033"/>
    <w:rsid w:val="003E070E"/>
    <w:rsid w:val="003E0826"/>
    <w:rsid w:val="003E0A13"/>
    <w:rsid w:val="003E0F78"/>
    <w:rsid w:val="003E1D48"/>
    <w:rsid w:val="003E1FD4"/>
    <w:rsid w:val="003E2790"/>
    <w:rsid w:val="003E283F"/>
    <w:rsid w:val="003E307D"/>
    <w:rsid w:val="003E3A9A"/>
    <w:rsid w:val="003E3DD9"/>
    <w:rsid w:val="003E45C5"/>
    <w:rsid w:val="003E54D5"/>
    <w:rsid w:val="003E6796"/>
    <w:rsid w:val="003F0719"/>
    <w:rsid w:val="003F1418"/>
    <w:rsid w:val="003F1C09"/>
    <w:rsid w:val="003F21EE"/>
    <w:rsid w:val="003F2538"/>
    <w:rsid w:val="003F3174"/>
    <w:rsid w:val="003F3F36"/>
    <w:rsid w:val="003F3F67"/>
    <w:rsid w:val="003F4207"/>
    <w:rsid w:val="003F4879"/>
    <w:rsid w:val="003F4A06"/>
    <w:rsid w:val="003F4F69"/>
    <w:rsid w:val="003F51B8"/>
    <w:rsid w:val="003F5E20"/>
    <w:rsid w:val="003F7BB2"/>
    <w:rsid w:val="003F7BD1"/>
    <w:rsid w:val="003F7F27"/>
    <w:rsid w:val="0040041F"/>
    <w:rsid w:val="004017A1"/>
    <w:rsid w:val="00401CA4"/>
    <w:rsid w:val="00401CDC"/>
    <w:rsid w:val="00401F5D"/>
    <w:rsid w:val="004026D0"/>
    <w:rsid w:val="004029A3"/>
    <w:rsid w:val="0040301B"/>
    <w:rsid w:val="00403902"/>
    <w:rsid w:val="0040459E"/>
    <w:rsid w:val="0040492F"/>
    <w:rsid w:val="00405C29"/>
    <w:rsid w:val="00405E17"/>
    <w:rsid w:val="0040610F"/>
    <w:rsid w:val="004063A2"/>
    <w:rsid w:val="004065DB"/>
    <w:rsid w:val="0040666F"/>
    <w:rsid w:val="004066E1"/>
    <w:rsid w:val="00406951"/>
    <w:rsid w:val="00406D2B"/>
    <w:rsid w:val="00407932"/>
    <w:rsid w:val="00407BD7"/>
    <w:rsid w:val="0041062A"/>
    <w:rsid w:val="00410BBF"/>
    <w:rsid w:val="00410CF8"/>
    <w:rsid w:val="004110BC"/>
    <w:rsid w:val="00411100"/>
    <w:rsid w:val="00412499"/>
    <w:rsid w:val="004126C1"/>
    <w:rsid w:val="0041312C"/>
    <w:rsid w:val="00413637"/>
    <w:rsid w:val="00413E99"/>
    <w:rsid w:val="004140E4"/>
    <w:rsid w:val="00415321"/>
    <w:rsid w:val="00415566"/>
    <w:rsid w:val="00416036"/>
    <w:rsid w:val="00416397"/>
    <w:rsid w:val="00416439"/>
    <w:rsid w:val="00416EBF"/>
    <w:rsid w:val="00417500"/>
    <w:rsid w:val="00417B2E"/>
    <w:rsid w:val="00417F8B"/>
    <w:rsid w:val="00420929"/>
    <w:rsid w:val="00420E4B"/>
    <w:rsid w:val="00421087"/>
    <w:rsid w:val="00423AF7"/>
    <w:rsid w:val="00423BB8"/>
    <w:rsid w:val="0042439E"/>
    <w:rsid w:val="0042624C"/>
    <w:rsid w:val="0042726D"/>
    <w:rsid w:val="00427A26"/>
    <w:rsid w:val="00427D56"/>
    <w:rsid w:val="00431D13"/>
    <w:rsid w:val="0043408D"/>
    <w:rsid w:val="00434AF8"/>
    <w:rsid w:val="0043563D"/>
    <w:rsid w:val="00435A2C"/>
    <w:rsid w:val="00435D09"/>
    <w:rsid w:val="00435FE6"/>
    <w:rsid w:val="00436C6B"/>
    <w:rsid w:val="00437EE7"/>
    <w:rsid w:val="00440673"/>
    <w:rsid w:val="004411B6"/>
    <w:rsid w:val="004416E4"/>
    <w:rsid w:val="0044198A"/>
    <w:rsid w:val="00441D7A"/>
    <w:rsid w:val="00442039"/>
    <w:rsid w:val="00442F7A"/>
    <w:rsid w:val="00443072"/>
    <w:rsid w:val="00443693"/>
    <w:rsid w:val="00443903"/>
    <w:rsid w:val="00444B1A"/>
    <w:rsid w:val="004451B2"/>
    <w:rsid w:val="00445366"/>
    <w:rsid w:val="00445BA4"/>
    <w:rsid w:val="00445F3F"/>
    <w:rsid w:val="00446F81"/>
    <w:rsid w:val="004475E4"/>
    <w:rsid w:val="00447D5C"/>
    <w:rsid w:val="00452162"/>
    <w:rsid w:val="004525D3"/>
    <w:rsid w:val="004536C7"/>
    <w:rsid w:val="0045379D"/>
    <w:rsid w:val="00453FE9"/>
    <w:rsid w:val="0045458C"/>
    <w:rsid w:val="004547F6"/>
    <w:rsid w:val="00454A1A"/>
    <w:rsid w:val="00455681"/>
    <w:rsid w:val="0045596E"/>
    <w:rsid w:val="00455BBD"/>
    <w:rsid w:val="00455C84"/>
    <w:rsid w:val="00455FC4"/>
    <w:rsid w:val="00456318"/>
    <w:rsid w:val="00456723"/>
    <w:rsid w:val="00456B80"/>
    <w:rsid w:val="004571A1"/>
    <w:rsid w:val="004571C7"/>
    <w:rsid w:val="00457605"/>
    <w:rsid w:val="00457683"/>
    <w:rsid w:val="00457872"/>
    <w:rsid w:val="00457CDC"/>
    <w:rsid w:val="00457F91"/>
    <w:rsid w:val="0046082C"/>
    <w:rsid w:val="00462270"/>
    <w:rsid w:val="00463203"/>
    <w:rsid w:val="00463782"/>
    <w:rsid w:val="00463EE2"/>
    <w:rsid w:val="0046480F"/>
    <w:rsid w:val="00466F66"/>
    <w:rsid w:val="0046758D"/>
    <w:rsid w:val="004679ED"/>
    <w:rsid w:val="004702C2"/>
    <w:rsid w:val="00470518"/>
    <w:rsid w:val="00470548"/>
    <w:rsid w:val="00470A66"/>
    <w:rsid w:val="00470D8F"/>
    <w:rsid w:val="00471113"/>
    <w:rsid w:val="004715C4"/>
    <w:rsid w:val="004718AB"/>
    <w:rsid w:val="00471AF5"/>
    <w:rsid w:val="00471B3F"/>
    <w:rsid w:val="004722C7"/>
    <w:rsid w:val="004725A7"/>
    <w:rsid w:val="00472BDB"/>
    <w:rsid w:val="00472DF3"/>
    <w:rsid w:val="004742DD"/>
    <w:rsid w:val="004746E6"/>
    <w:rsid w:val="00474DF2"/>
    <w:rsid w:val="00475517"/>
    <w:rsid w:val="00475D4F"/>
    <w:rsid w:val="00476008"/>
    <w:rsid w:val="0047670B"/>
    <w:rsid w:val="00476863"/>
    <w:rsid w:val="00476876"/>
    <w:rsid w:val="00476FA7"/>
    <w:rsid w:val="0048028C"/>
    <w:rsid w:val="0048086E"/>
    <w:rsid w:val="004814F2"/>
    <w:rsid w:val="0048177D"/>
    <w:rsid w:val="00481AB0"/>
    <w:rsid w:val="00481AEF"/>
    <w:rsid w:val="00481DC4"/>
    <w:rsid w:val="004820F3"/>
    <w:rsid w:val="004822AA"/>
    <w:rsid w:val="0048327F"/>
    <w:rsid w:val="004834FB"/>
    <w:rsid w:val="00483753"/>
    <w:rsid w:val="00483C56"/>
    <w:rsid w:val="00483C9B"/>
    <w:rsid w:val="00483E50"/>
    <w:rsid w:val="00484CF3"/>
    <w:rsid w:val="0048558D"/>
    <w:rsid w:val="0048587F"/>
    <w:rsid w:val="00485C87"/>
    <w:rsid w:val="00486165"/>
    <w:rsid w:val="00486BCF"/>
    <w:rsid w:val="00487970"/>
    <w:rsid w:val="0049073E"/>
    <w:rsid w:val="00490E21"/>
    <w:rsid w:val="00491167"/>
    <w:rsid w:val="00492B72"/>
    <w:rsid w:val="00492C7E"/>
    <w:rsid w:val="00493F5E"/>
    <w:rsid w:val="00493F6A"/>
    <w:rsid w:val="00494768"/>
    <w:rsid w:val="00494CFD"/>
    <w:rsid w:val="00495943"/>
    <w:rsid w:val="00495B40"/>
    <w:rsid w:val="00495D26"/>
    <w:rsid w:val="0049656D"/>
    <w:rsid w:val="00497695"/>
    <w:rsid w:val="00497CD5"/>
    <w:rsid w:val="004A03F0"/>
    <w:rsid w:val="004A0620"/>
    <w:rsid w:val="004A080B"/>
    <w:rsid w:val="004A0823"/>
    <w:rsid w:val="004A0EFE"/>
    <w:rsid w:val="004A0F57"/>
    <w:rsid w:val="004A0FD3"/>
    <w:rsid w:val="004A139E"/>
    <w:rsid w:val="004A16A9"/>
    <w:rsid w:val="004A19DA"/>
    <w:rsid w:val="004A1CB1"/>
    <w:rsid w:val="004A374F"/>
    <w:rsid w:val="004A3A55"/>
    <w:rsid w:val="004A47C1"/>
    <w:rsid w:val="004A51B2"/>
    <w:rsid w:val="004A57EA"/>
    <w:rsid w:val="004A619F"/>
    <w:rsid w:val="004A656F"/>
    <w:rsid w:val="004A7284"/>
    <w:rsid w:val="004A77EB"/>
    <w:rsid w:val="004B0368"/>
    <w:rsid w:val="004B081A"/>
    <w:rsid w:val="004B15FB"/>
    <w:rsid w:val="004B1B5A"/>
    <w:rsid w:val="004B3040"/>
    <w:rsid w:val="004B3603"/>
    <w:rsid w:val="004B42D4"/>
    <w:rsid w:val="004B454E"/>
    <w:rsid w:val="004B4D0C"/>
    <w:rsid w:val="004B585B"/>
    <w:rsid w:val="004B58C8"/>
    <w:rsid w:val="004B5EF0"/>
    <w:rsid w:val="004B73CB"/>
    <w:rsid w:val="004B73FD"/>
    <w:rsid w:val="004B768D"/>
    <w:rsid w:val="004C013E"/>
    <w:rsid w:val="004C01FC"/>
    <w:rsid w:val="004C062E"/>
    <w:rsid w:val="004C09CD"/>
    <w:rsid w:val="004C1373"/>
    <w:rsid w:val="004C214A"/>
    <w:rsid w:val="004C2785"/>
    <w:rsid w:val="004C2F67"/>
    <w:rsid w:val="004C31BD"/>
    <w:rsid w:val="004C3426"/>
    <w:rsid w:val="004C4F16"/>
    <w:rsid w:val="004D0120"/>
    <w:rsid w:val="004D05C7"/>
    <w:rsid w:val="004D0DFF"/>
    <w:rsid w:val="004D106F"/>
    <w:rsid w:val="004D173F"/>
    <w:rsid w:val="004D38A2"/>
    <w:rsid w:val="004D3902"/>
    <w:rsid w:val="004D4695"/>
    <w:rsid w:val="004D4ABF"/>
    <w:rsid w:val="004D728E"/>
    <w:rsid w:val="004D73FC"/>
    <w:rsid w:val="004D7619"/>
    <w:rsid w:val="004D7DAB"/>
    <w:rsid w:val="004D7F3E"/>
    <w:rsid w:val="004E12A9"/>
    <w:rsid w:val="004E3F67"/>
    <w:rsid w:val="004E4060"/>
    <w:rsid w:val="004E5393"/>
    <w:rsid w:val="004E572D"/>
    <w:rsid w:val="004E5A02"/>
    <w:rsid w:val="004E5E23"/>
    <w:rsid w:val="004E5F39"/>
    <w:rsid w:val="004E6686"/>
    <w:rsid w:val="004E689F"/>
    <w:rsid w:val="004E6E9A"/>
    <w:rsid w:val="004E7431"/>
    <w:rsid w:val="004E7986"/>
    <w:rsid w:val="004E7B0F"/>
    <w:rsid w:val="004E7D45"/>
    <w:rsid w:val="004E7F97"/>
    <w:rsid w:val="004F01F8"/>
    <w:rsid w:val="004F096C"/>
    <w:rsid w:val="004F0D20"/>
    <w:rsid w:val="004F17F4"/>
    <w:rsid w:val="004F18A3"/>
    <w:rsid w:val="004F1B0F"/>
    <w:rsid w:val="004F24E9"/>
    <w:rsid w:val="004F2C99"/>
    <w:rsid w:val="004F2FD2"/>
    <w:rsid w:val="004F3141"/>
    <w:rsid w:val="004F391E"/>
    <w:rsid w:val="004F4145"/>
    <w:rsid w:val="004F4706"/>
    <w:rsid w:val="004F4C2F"/>
    <w:rsid w:val="004F4DB4"/>
    <w:rsid w:val="004F54FD"/>
    <w:rsid w:val="004F55C0"/>
    <w:rsid w:val="004F5760"/>
    <w:rsid w:val="004F6672"/>
    <w:rsid w:val="004F698B"/>
    <w:rsid w:val="004F71F4"/>
    <w:rsid w:val="004F76A7"/>
    <w:rsid w:val="00500188"/>
    <w:rsid w:val="00500BC5"/>
    <w:rsid w:val="00501267"/>
    <w:rsid w:val="00501319"/>
    <w:rsid w:val="00502085"/>
    <w:rsid w:val="00503365"/>
    <w:rsid w:val="0050366E"/>
    <w:rsid w:val="0050399F"/>
    <w:rsid w:val="00503E7B"/>
    <w:rsid w:val="0050414C"/>
    <w:rsid w:val="00504442"/>
    <w:rsid w:val="00504C80"/>
    <w:rsid w:val="00504CA7"/>
    <w:rsid w:val="00504E3C"/>
    <w:rsid w:val="00504E5B"/>
    <w:rsid w:val="005053E8"/>
    <w:rsid w:val="0050548C"/>
    <w:rsid w:val="005063D6"/>
    <w:rsid w:val="005066B6"/>
    <w:rsid w:val="00506E72"/>
    <w:rsid w:val="00506E9C"/>
    <w:rsid w:val="0050705B"/>
    <w:rsid w:val="00507708"/>
    <w:rsid w:val="00507884"/>
    <w:rsid w:val="0051111F"/>
    <w:rsid w:val="005113CB"/>
    <w:rsid w:val="005114A5"/>
    <w:rsid w:val="00511F54"/>
    <w:rsid w:val="0051386E"/>
    <w:rsid w:val="005143C4"/>
    <w:rsid w:val="00514520"/>
    <w:rsid w:val="00515463"/>
    <w:rsid w:val="00515497"/>
    <w:rsid w:val="0051585A"/>
    <w:rsid w:val="005167DF"/>
    <w:rsid w:val="00516ECF"/>
    <w:rsid w:val="00517D41"/>
    <w:rsid w:val="00517DC3"/>
    <w:rsid w:val="00520AEA"/>
    <w:rsid w:val="00520DB3"/>
    <w:rsid w:val="00521B92"/>
    <w:rsid w:val="00522132"/>
    <w:rsid w:val="00522984"/>
    <w:rsid w:val="00522CC0"/>
    <w:rsid w:val="005232A2"/>
    <w:rsid w:val="00523413"/>
    <w:rsid w:val="00523A04"/>
    <w:rsid w:val="00523ADF"/>
    <w:rsid w:val="00523D3E"/>
    <w:rsid w:val="00523EE0"/>
    <w:rsid w:val="005241D3"/>
    <w:rsid w:val="005242B2"/>
    <w:rsid w:val="00524320"/>
    <w:rsid w:val="00524324"/>
    <w:rsid w:val="005248A8"/>
    <w:rsid w:val="005255F9"/>
    <w:rsid w:val="0052595D"/>
    <w:rsid w:val="00526360"/>
    <w:rsid w:val="00526B9D"/>
    <w:rsid w:val="00526C5D"/>
    <w:rsid w:val="00526F81"/>
    <w:rsid w:val="005301C0"/>
    <w:rsid w:val="005303DC"/>
    <w:rsid w:val="00531D56"/>
    <w:rsid w:val="00531DC3"/>
    <w:rsid w:val="00532A21"/>
    <w:rsid w:val="00533CAA"/>
    <w:rsid w:val="00533EAB"/>
    <w:rsid w:val="00534E77"/>
    <w:rsid w:val="00535202"/>
    <w:rsid w:val="0053566B"/>
    <w:rsid w:val="005362FA"/>
    <w:rsid w:val="00536B6A"/>
    <w:rsid w:val="00536C32"/>
    <w:rsid w:val="0053700A"/>
    <w:rsid w:val="0053719D"/>
    <w:rsid w:val="00540081"/>
    <w:rsid w:val="0054016E"/>
    <w:rsid w:val="005403AA"/>
    <w:rsid w:val="005403BB"/>
    <w:rsid w:val="0054045F"/>
    <w:rsid w:val="00540F3B"/>
    <w:rsid w:val="005411AA"/>
    <w:rsid w:val="00541533"/>
    <w:rsid w:val="00541554"/>
    <w:rsid w:val="00541663"/>
    <w:rsid w:val="00541B2E"/>
    <w:rsid w:val="00541ECE"/>
    <w:rsid w:val="005421EC"/>
    <w:rsid w:val="00542CCB"/>
    <w:rsid w:val="005435A0"/>
    <w:rsid w:val="005439AB"/>
    <w:rsid w:val="00545D93"/>
    <w:rsid w:val="0054601D"/>
    <w:rsid w:val="005468B5"/>
    <w:rsid w:val="00546CD8"/>
    <w:rsid w:val="00546DE7"/>
    <w:rsid w:val="0054736A"/>
    <w:rsid w:val="00550929"/>
    <w:rsid w:val="005518D5"/>
    <w:rsid w:val="005521FA"/>
    <w:rsid w:val="00553210"/>
    <w:rsid w:val="00553FB3"/>
    <w:rsid w:val="0055506E"/>
    <w:rsid w:val="00555241"/>
    <w:rsid w:val="00555B23"/>
    <w:rsid w:val="0055623D"/>
    <w:rsid w:val="00556CCE"/>
    <w:rsid w:val="00556D4E"/>
    <w:rsid w:val="00556FEF"/>
    <w:rsid w:val="00557979"/>
    <w:rsid w:val="00557986"/>
    <w:rsid w:val="00557BF4"/>
    <w:rsid w:val="00557C8B"/>
    <w:rsid w:val="00557E9D"/>
    <w:rsid w:val="00557F48"/>
    <w:rsid w:val="005604A4"/>
    <w:rsid w:val="00560590"/>
    <w:rsid w:val="00560854"/>
    <w:rsid w:val="00561CBF"/>
    <w:rsid w:val="00562189"/>
    <w:rsid w:val="0056239A"/>
    <w:rsid w:val="005630F7"/>
    <w:rsid w:val="005631F4"/>
    <w:rsid w:val="0056348E"/>
    <w:rsid w:val="00563E5E"/>
    <w:rsid w:val="00565140"/>
    <w:rsid w:val="00566F71"/>
    <w:rsid w:val="005676CA"/>
    <w:rsid w:val="00570143"/>
    <w:rsid w:val="005702A7"/>
    <w:rsid w:val="005702AF"/>
    <w:rsid w:val="005704BB"/>
    <w:rsid w:val="005707AB"/>
    <w:rsid w:val="005711A5"/>
    <w:rsid w:val="00572C8D"/>
    <w:rsid w:val="00573A19"/>
    <w:rsid w:val="00573B38"/>
    <w:rsid w:val="005740E5"/>
    <w:rsid w:val="00574A4E"/>
    <w:rsid w:val="00575094"/>
    <w:rsid w:val="00575644"/>
    <w:rsid w:val="00576263"/>
    <w:rsid w:val="005776FF"/>
    <w:rsid w:val="00577D9E"/>
    <w:rsid w:val="005804BF"/>
    <w:rsid w:val="00580760"/>
    <w:rsid w:val="00581401"/>
    <w:rsid w:val="00581B01"/>
    <w:rsid w:val="00582721"/>
    <w:rsid w:val="00582947"/>
    <w:rsid w:val="00583E33"/>
    <w:rsid w:val="00584879"/>
    <w:rsid w:val="00584ACE"/>
    <w:rsid w:val="00584F21"/>
    <w:rsid w:val="00585560"/>
    <w:rsid w:val="0058582E"/>
    <w:rsid w:val="0058678B"/>
    <w:rsid w:val="005868AC"/>
    <w:rsid w:val="00587B98"/>
    <w:rsid w:val="00587C72"/>
    <w:rsid w:val="005901D6"/>
    <w:rsid w:val="00590DAC"/>
    <w:rsid w:val="005916E0"/>
    <w:rsid w:val="00592032"/>
    <w:rsid w:val="005923BC"/>
    <w:rsid w:val="00592FFD"/>
    <w:rsid w:val="00593C35"/>
    <w:rsid w:val="0059505C"/>
    <w:rsid w:val="00595EB9"/>
    <w:rsid w:val="0059688A"/>
    <w:rsid w:val="005A12A8"/>
    <w:rsid w:val="005A1401"/>
    <w:rsid w:val="005A14E2"/>
    <w:rsid w:val="005A16B7"/>
    <w:rsid w:val="005A16FA"/>
    <w:rsid w:val="005A1A35"/>
    <w:rsid w:val="005A1AEE"/>
    <w:rsid w:val="005A25F9"/>
    <w:rsid w:val="005A44F9"/>
    <w:rsid w:val="005A4F19"/>
    <w:rsid w:val="005A51FA"/>
    <w:rsid w:val="005A5D3E"/>
    <w:rsid w:val="005A646E"/>
    <w:rsid w:val="005A6817"/>
    <w:rsid w:val="005A6926"/>
    <w:rsid w:val="005A72BE"/>
    <w:rsid w:val="005A755F"/>
    <w:rsid w:val="005B17A5"/>
    <w:rsid w:val="005B18AC"/>
    <w:rsid w:val="005B1C35"/>
    <w:rsid w:val="005B28A2"/>
    <w:rsid w:val="005B36C3"/>
    <w:rsid w:val="005B446E"/>
    <w:rsid w:val="005B50B6"/>
    <w:rsid w:val="005B6264"/>
    <w:rsid w:val="005B6C09"/>
    <w:rsid w:val="005B73DD"/>
    <w:rsid w:val="005C0344"/>
    <w:rsid w:val="005C0994"/>
    <w:rsid w:val="005C0C96"/>
    <w:rsid w:val="005C1A24"/>
    <w:rsid w:val="005C2258"/>
    <w:rsid w:val="005C296F"/>
    <w:rsid w:val="005C4295"/>
    <w:rsid w:val="005C4657"/>
    <w:rsid w:val="005C4A69"/>
    <w:rsid w:val="005C4CAC"/>
    <w:rsid w:val="005C4CD6"/>
    <w:rsid w:val="005C5C32"/>
    <w:rsid w:val="005C5E48"/>
    <w:rsid w:val="005C6371"/>
    <w:rsid w:val="005C6D4C"/>
    <w:rsid w:val="005C7076"/>
    <w:rsid w:val="005D028D"/>
    <w:rsid w:val="005D16CA"/>
    <w:rsid w:val="005D1FD7"/>
    <w:rsid w:val="005D24D8"/>
    <w:rsid w:val="005D2B4C"/>
    <w:rsid w:val="005D2C53"/>
    <w:rsid w:val="005D478F"/>
    <w:rsid w:val="005D50A0"/>
    <w:rsid w:val="005D6712"/>
    <w:rsid w:val="005D68E1"/>
    <w:rsid w:val="005D6F3E"/>
    <w:rsid w:val="005D7349"/>
    <w:rsid w:val="005D7910"/>
    <w:rsid w:val="005D7D52"/>
    <w:rsid w:val="005E0CE3"/>
    <w:rsid w:val="005E0EA8"/>
    <w:rsid w:val="005E0F2F"/>
    <w:rsid w:val="005E1020"/>
    <w:rsid w:val="005E1285"/>
    <w:rsid w:val="005E16FB"/>
    <w:rsid w:val="005E195E"/>
    <w:rsid w:val="005E1BEF"/>
    <w:rsid w:val="005E2186"/>
    <w:rsid w:val="005E2E0C"/>
    <w:rsid w:val="005E2E78"/>
    <w:rsid w:val="005E60C9"/>
    <w:rsid w:val="005E6598"/>
    <w:rsid w:val="005E6725"/>
    <w:rsid w:val="005E76ED"/>
    <w:rsid w:val="005E7DFD"/>
    <w:rsid w:val="005E7EB3"/>
    <w:rsid w:val="005F01E6"/>
    <w:rsid w:val="005F0636"/>
    <w:rsid w:val="005F0996"/>
    <w:rsid w:val="005F0BDA"/>
    <w:rsid w:val="005F0CC7"/>
    <w:rsid w:val="005F26C3"/>
    <w:rsid w:val="005F27D3"/>
    <w:rsid w:val="005F2BED"/>
    <w:rsid w:val="005F36B3"/>
    <w:rsid w:val="005F5582"/>
    <w:rsid w:val="005F6DC0"/>
    <w:rsid w:val="006000AF"/>
    <w:rsid w:val="006008F1"/>
    <w:rsid w:val="00600DD8"/>
    <w:rsid w:val="006014B5"/>
    <w:rsid w:val="00601517"/>
    <w:rsid w:val="00601712"/>
    <w:rsid w:val="00602C47"/>
    <w:rsid w:val="00604E24"/>
    <w:rsid w:val="00605AEB"/>
    <w:rsid w:val="00605C0A"/>
    <w:rsid w:val="00606654"/>
    <w:rsid w:val="00607321"/>
    <w:rsid w:val="00607722"/>
    <w:rsid w:val="0060780C"/>
    <w:rsid w:val="00607CD8"/>
    <w:rsid w:val="00607D49"/>
    <w:rsid w:val="00610F4F"/>
    <w:rsid w:val="00611FAA"/>
    <w:rsid w:val="006125AE"/>
    <w:rsid w:val="0061269C"/>
    <w:rsid w:val="00612A10"/>
    <w:rsid w:val="0061420B"/>
    <w:rsid w:val="0061437D"/>
    <w:rsid w:val="00614F11"/>
    <w:rsid w:val="00615620"/>
    <w:rsid w:val="00615743"/>
    <w:rsid w:val="00615FF3"/>
    <w:rsid w:val="00616E9D"/>
    <w:rsid w:val="006175E0"/>
    <w:rsid w:val="00617BAF"/>
    <w:rsid w:val="00617D4A"/>
    <w:rsid w:val="00620EFF"/>
    <w:rsid w:val="0062161C"/>
    <w:rsid w:val="00621BC4"/>
    <w:rsid w:val="00621D45"/>
    <w:rsid w:val="00622BCA"/>
    <w:rsid w:val="0062353D"/>
    <w:rsid w:val="00624FE3"/>
    <w:rsid w:val="00625085"/>
    <w:rsid w:val="00625125"/>
    <w:rsid w:val="00625433"/>
    <w:rsid w:val="00625716"/>
    <w:rsid w:val="0062597B"/>
    <w:rsid w:val="00625C61"/>
    <w:rsid w:val="00626B7D"/>
    <w:rsid w:val="00627486"/>
    <w:rsid w:val="006275D8"/>
    <w:rsid w:val="006303AD"/>
    <w:rsid w:val="00630D07"/>
    <w:rsid w:val="006310FE"/>
    <w:rsid w:val="006317E7"/>
    <w:rsid w:val="0063182B"/>
    <w:rsid w:val="00631B1F"/>
    <w:rsid w:val="00631FD1"/>
    <w:rsid w:val="006323C9"/>
    <w:rsid w:val="00633FAD"/>
    <w:rsid w:val="00634193"/>
    <w:rsid w:val="0063459E"/>
    <w:rsid w:val="0063469C"/>
    <w:rsid w:val="00635306"/>
    <w:rsid w:val="00635B16"/>
    <w:rsid w:val="00636BEB"/>
    <w:rsid w:val="00636C30"/>
    <w:rsid w:val="006370F3"/>
    <w:rsid w:val="00637DF4"/>
    <w:rsid w:val="00640CBA"/>
    <w:rsid w:val="0064159C"/>
    <w:rsid w:val="0064196A"/>
    <w:rsid w:val="006425D8"/>
    <w:rsid w:val="00642F5A"/>
    <w:rsid w:val="006432B2"/>
    <w:rsid w:val="006435FF"/>
    <w:rsid w:val="0064391F"/>
    <w:rsid w:val="00643ED9"/>
    <w:rsid w:val="006441CC"/>
    <w:rsid w:val="00644CAB"/>
    <w:rsid w:val="00644D7E"/>
    <w:rsid w:val="00644DA3"/>
    <w:rsid w:val="00645897"/>
    <w:rsid w:val="00645909"/>
    <w:rsid w:val="0064591E"/>
    <w:rsid w:val="00645D4C"/>
    <w:rsid w:val="00645DAC"/>
    <w:rsid w:val="00645E38"/>
    <w:rsid w:val="00646E40"/>
    <w:rsid w:val="0064795A"/>
    <w:rsid w:val="00651584"/>
    <w:rsid w:val="00651B7C"/>
    <w:rsid w:val="00651CE5"/>
    <w:rsid w:val="00652175"/>
    <w:rsid w:val="00652699"/>
    <w:rsid w:val="0065282A"/>
    <w:rsid w:val="00653D99"/>
    <w:rsid w:val="00654BAE"/>
    <w:rsid w:val="00655524"/>
    <w:rsid w:val="00655578"/>
    <w:rsid w:val="00655ECD"/>
    <w:rsid w:val="006560A1"/>
    <w:rsid w:val="00656FA2"/>
    <w:rsid w:val="00657275"/>
    <w:rsid w:val="0065773B"/>
    <w:rsid w:val="0065787E"/>
    <w:rsid w:val="006609F8"/>
    <w:rsid w:val="00660FCD"/>
    <w:rsid w:val="0066143F"/>
    <w:rsid w:val="006618E2"/>
    <w:rsid w:val="00661A70"/>
    <w:rsid w:val="00661D87"/>
    <w:rsid w:val="0066220C"/>
    <w:rsid w:val="00662815"/>
    <w:rsid w:val="00662BE9"/>
    <w:rsid w:val="00662CEC"/>
    <w:rsid w:val="00662FB6"/>
    <w:rsid w:val="00663921"/>
    <w:rsid w:val="00663B83"/>
    <w:rsid w:val="00663D30"/>
    <w:rsid w:val="00664527"/>
    <w:rsid w:val="0066476C"/>
    <w:rsid w:val="006659F9"/>
    <w:rsid w:val="00666A53"/>
    <w:rsid w:val="00666B3E"/>
    <w:rsid w:val="0066755A"/>
    <w:rsid w:val="00670A79"/>
    <w:rsid w:val="006715E1"/>
    <w:rsid w:val="00672750"/>
    <w:rsid w:val="00673D97"/>
    <w:rsid w:val="00677042"/>
    <w:rsid w:val="0067733D"/>
    <w:rsid w:val="00677B6D"/>
    <w:rsid w:val="00677C07"/>
    <w:rsid w:val="00677E22"/>
    <w:rsid w:val="006801DF"/>
    <w:rsid w:val="00680713"/>
    <w:rsid w:val="00681355"/>
    <w:rsid w:val="00681951"/>
    <w:rsid w:val="00681957"/>
    <w:rsid w:val="00681C23"/>
    <w:rsid w:val="00683137"/>
    <w:rsid w:val="0068319E"/>
    <w:rsid w:val="00683241"/>
    <w:rsid w:val="00683789"/>
    <w:rsid w:val="00683A00"/>
    <w:rsid w:val="00685020"/>
    <w:rsid w:val="00685142"/>
    <w:rsid w:val="0068603B"/>
    <w:rsid w:val="006865CC"/>
    <w:rsid w:val="00686DDD"/>
    <w:rsid w:val="00687201"/>
    <w:rsid w:val="00687223"/>
    <w:rsid w:val="00687414"/>
    <w:rsid w:val="006900D6"/>
    <w:rsid w:val="00690813"/>
    <w:rsid w:val="00690CDC"/>
    <w:rsid w:val="00690E42"/>
    <w:rsid w:val="00692B05"/>
    <w:rsid w:val="00692BF8"/>
    <w:rsid w:val="00692E24"/>
    <w:rsid w:val="006935AF"/>
    <w:rsid w:val="006945F1"/>
    <w:rsid w:val="006946B6"/>
    <w:rsid w:val="006947AB"/>
    <w:rsid w:val="00694B53"/>
    <w:rsid w:val="00694C93"/>
    <w:rsid w:val="00695F1A"/>
    <w:rsid w:val="006970AE"/>
    <w:rsid w:val="0069727C"/>
    <w:rsid w:val="006A08ED"/>
    <w:rsid w:val="006A12B6"/>
    <w:rsid w:val="006A1631"/>
    <w:rsid w:val="006A166A"/>
    <w:rsid w:val="006A1D9D"/>
    <w:rsid w:val="006A1EAC"/>
    <w:rsid w:val="006A1FC0"/>
    <w:rsid w:val="006A201A"/>
    <w:rsid w:val="006A2145"/>
    <w:rsid w:val="006A393A"/>
    <w:rsid w:val="006A39AF"/>
    <w:rsid w:val="006A48EF"/>
    <w:rsid w:val="006A5217"/>
    <w:rsid w:val="006A5FB2"/>
    <w:rsid w:val="006A6096"/>
    <w:rsid w:val="006A7050"/>
    <w:rsid w:val="006A75D5"/>
    <w:rsid w:val="006A7995"/>
    <w:rsid w:val="006A7E75"/>
    <w:rsid w:val="006B1684"/>
    <w:rsid w:val="006B35D1"/>
    <w:rsid w:val="006B3817"/>
    <w:rsid w:val="006B43B1"/>
    <w:rsid w:val="006B48B7"/>
    <w:rsid w:val="006B4C71"/>
    <w:rsid w:val="006B5542"/>
    <w:rsid w:val="006B60C8"/>
    <w:rsid w:val="006B615C"/>
    <w:rsid w:val="006B649D"/>
    <w:rsid w:val="006B6933"/>
    <w:rsid w:val="006B6CED"/>
    <w:rsid w:val="006B77C6"/>
    <w:rsid w:val="006B7B26"/>
    <w:rsid w:val="006C1637"/>
    <w:rsid w:val="006C27E6"/>
    <w:rsid w:val="006C2D33"/>
    <w:rsid w:val="006C32F5"/>
    <w:rsid w:val="006C33A9"/>
    <w:rsid w:val="006C448B"/>
    <w:rsid w:val="006C548E"/>
    <w:rsid w:val="006C59BD"/>
    <w:rsid w:val="006C6C0D"/>
    <w:rsid w:val="006C6FC3"/>
    <w:rsid w:val="006C721E"/>
    <w:rsid w:val="006C7341"/>
    <w:rsid w:val="006C7A72"/>
    <w:rsid w:val="006C7F05"/>
    <w:rsid w:val="006D04D8"/>
    <w:rsid w:val="006D06EB"/>
    <w:rsid w:val="006D07B5"/>
    <w:rsid w:val="006D081E"/>
    <w:rsid w:val="006D08EB"/>
    <w:rsid w:val="006D0E8D"/>
    <w:rsid w:val="006D115D"/>
    <w:rsid w:val="006D1BA9"/>
    <w:rsid w:val="006D1F41"/>
    <w:rsid w:val="006D1FE8"/>
    <w:rsid w:val="006D226A"/>
    <w:rsid w:val="006D2FA0"/>
    <w:rsid w:val="006D3D4F"/>
    <w:rsid w:val="006D42EA"/>
    <w:rsid w:val="006D4804"/>
    <w:rsid w:val="006D4898"/>
    <w:rsid w:val="006D504F"/>
    <w:rsid w:val="006D528E"/>
    <w:rsid w:val="006D55A6"/>
    <w:rsid w:val="006D573E"/>
    <w:rsid w:val="006D6319"/>
    <w:rsid w:val="006D6650"/>
    <w:rsid w:val="006D6A28"/>
    <w:rsid w:val="006D6EC3"/>
    <w:rsid w:val="006D7154"/>
    <w:rsid w:val="006D7BF5"/>
    <w:rsid w:val="006E063D"/>
    <w:rsid w:val="006E0AC8"/>
    <w:rsid w:val="006E0B82"/>
    <w:rsid w:val="006E10A5"/>
    <w:rsid w:val="006E19BD"/>
    <w:rsid w:val="006E1B55"/>
    <w:rsid w:val="006E1B91"/>
    <w:rsid w:val="006E21AE"/>
    <w:rsid w:val="006E2871"/>
    <w:rsid w:val="006E373C"/>
    <w:rsid w:val="006E3886"/>
    <w:rsid w:val="006E3DE3"/>
    <w:rsid w:val="006E4387"/>
    <w:rsid w:val="006E47E0"/>
    <w:rsid w:val="006E4B1B"/>
    <w:rsid w:val="006E4E23"/>
    <w:rsid w:val="006E5067"/>
    <w:rsid w:val="006E5189"/>
    <w:rsid w:val="006E5DE2"/>
    <w:rsid w:val="006E71F4"/>
    <w:rsid w:val="006E76EB"/>
    <w:rsid w:val="006F104B"/>
    <w:rsid w:val="006F1B84"/>
    <w:rsid w:val="006F24E3"/>
    <w:rsid w:val="006F277D"/>
    <w:rsid w:val="006F3EEE"/>
    <w:rsid w:val="006F40F8"/>
    <w:rsid w:val="006F48D7"/>
    <w:rsid w:val="006F60FE"/>
    <w:rsid w:val="006F6C23"/>
    <w:rsid w:val="006F7622"/>
    <w:rsid w:val="006F770D"/>
    <w:rsid w:val="006F77EC"/>
    <w:rsid w:val="006F7B18"/>
    <w:rsid w:val="00700BB6"/>
    <w:rsid w:val="00701104"/>
    <w:rsid w:val="00701F41"/>
    <w:rsid w:val="00703450"/>
    <w:rsid w:val="007039B1"/>
    <w:rsid w:val="00703A15"/>
    <w:rsid w:val="00704386"/>
    <w:rsid w:val="007051F8"/>
    <w:rsid w:val="007059D6"/>
    <w:rsid w:val="00705C52"/>
    <w:rsid w:val="0070734F"/>
    <w:rsid w:val="00707E19"/>
    <w:rsid w:val="0071006A"/>
    <w:rsid w:val="00710D96"/>
    <w:rsid w:val="007110C6"/>
    <w:rsid w:val="0071236C"/>
    <w:rsid w:val="00712397"/>
    <w:rsid w:val="007129DD"/>
    <w:rsid w:val="0071378F"/>
    <w:rsid w:val="00713B4F"/>
    <w:rsid w:val="00714666"/>
    <w:rsid w:val="00714B69"/>
    <w:rsid w:val="00715408"/>
    <w:rsid w:val="007161F1"/>
    <w:rsid w:val="00716406"/>
    <w:rsid w:val="00717298"/>
    <w:rsid w:val="00717458"/>
    <w:rsid w:val="0071752C"/>
    <w:rsid w:val="007205B1"/>
    <w:rsid w:val="00720DBB"/>
    <w:rsid w:val="00721430"/>
    <w:rsid w:val="007233CF"/>
    <w:rsid w:val="0072378A"/>
    <w:rsid w:val="00723EDD"/>
    <w:rsid w:val="007247FA"/>
    <w:rsid w:val="0072485E"/>
    <w:rsid w:val="00724882"/>
    <w:rsid w:val="00724EC2"/>
    <w:rsid w:val="00727EB0"/>
    <w:rsid w:val="007307F5"/>
    <w:rsid w:val="00730C0E"/>
    <w:rsid w:val="00731138"/>
    <w:rsid w:val="0073174E"/>
    <w:rsid w:val="00731D70"/>
    <w:rsid w:val="00731EFE"/>
    <w:rsid w:val="00732D4A"/>
    <w:rsid w:val="00732E70"/>
    <w:rsid w:val="0073307C"/>
    <w:rsid w:val="00733824"/>
    <w:rsid w:val="00733B74"/>
    <w:rsid w:val="00733CFE"/>
    <w:rsid w:val="00734199"/>
    <w:rsid w:val="007342B5"/>
    <w:rsid w:val="0073512B"/>
    <w:rsid w:val="00735AB5"/>
    <w:rsid w:val="00735F1A"/>
    <w:rsid w:val="00736B7F"/>
    <w:rsid w:val="00736F2E"/>
    <w:rsid w:val="00737087"/>
    <w:rsid w:val="007379B4"/>
    <w:rsid w:val="007414DF"/>
    <w:rsid w:val="00741632"/>
    <w:rsid w:val="00741A92"/>
    <w:rsid w:val="00741A9E"/>
    <w:rsid w:val="00742A5B"/>
    <w:rsid w:val="00742C9F"/>
    <w:rsid w:val="00743788"/>
    <w:rsid w:val="00743D3F"/>
    <w:rsid w:val="00743EEE"/>
    <w:rsid w:val="00744BEE"/>
    <w:rsid w:val="00745462"/>
    <w:rsid w:val="007464BC"/>
    <w:rsid w:val="00746E4F"/>
    <w:rsid w:val="00747A13"/>
    <w:rsid w:val="00750694"/>
    <w:rsid w:val="00750CD9"/>
    <w:rsid w:val="00750EE3"/>
    <w:rsid w:val="00750FAF"/>
    <w:rsid w:val="0075107D"/>
    <w:rsid w:val="0075116C"/>
    <w:rsid w:val="007517D8"/>
    <w:rsid w:val="00752AC6"/>
    <w:rsid w:val="00752FC1"/>
    <w:rsid w:val="007531CF"/>
    <w:rsid w:val="007538A8"/>
    <w:rsid w:val="00754112"/>
    <w:rsid w:val="007566B1"/>
    <w:rsid w:val="007600FA"/>
    <w:rsid w:val="00760439"/>
    <w:rsid w:val="00760606"/>
    <w:rsid w:val="0076078A"/>
    <w:rsid w:val="00760C37"/>
    <w:rsid w:val="00761635"/>
    <w:rsid w:val="00761BFF"/>
    <w:rsid w:val="00762B82"/>
    <w:rsid w:val="007650CC"/>
    <w:rsid w:val="0076518D"/>
    <w:rsid w:val="0076537A"/>
    <w:rsid w:val="00765606"/>
    <w:rsid w:val="00765615"/>
    <w:rsid w:val="00765BE6"/>
    <w:rsid w:val="00765E12"/>
    <w:rsid w:val="0076654F"/>
    <w:rsid w:val="00766970"/>
    <w:rsid w:val="00766B0B"/>
    <w:rsid w:val="00767E63"/>
    <w:rsid w:val="00770676"/>
    <w:rsid w:val="007709E1"/>
    <w:rsid w:val="00770F1E"/>
    <w:rsid w:val="0077167F"/>
    <w:rsid w:val="00771DE5"/>
    <w:rsid w:val="007723DF"/>
    <w:rsid w:val="0077292C"/>
    <w:rsid w:val="00772C49"/>
    <w:rsid w:val="00772D3D"/>
    <w:rsid w:val="00772DC3"/>
    <w:rsid w:val="00773201"/>
    <w:rsid w:val="00773C46"/>
    <w:rsid w:val="00773E74"/>
    <w:rsid w:val="0077441C"/>
    <w:rsid w:val="007747DE"/>
    <w:rsid w:val="00774EDA"/>
    <w:rsid w:val="007761C6"/>
    <w:rsid w:val="007769FE"/>
    <w:rsid w:val="00776B7B"/>
    <w:rsid w:val="00777513"/>
    <w:rsid w:val="00780489"/>
    <w:rsid w:val="00780F6B"/>
    <w:rsid w:val="00781CC8"/>
    <w:rsid w:val="00781FAF"/>
    <w:rsid w:val="00782776"/>
    <w:rsid w:val="00783001"/>
    <w:rsid w:val="00783897"/>
    <w:rsid w:val="0078450F"/>
    <w:rsid w:val="007847AD"/>
    <w:rsid w:val="00784A52"/>
    <w:rsid w:val="00785594"/>
    <w:rsid w:val="00785782"/>
    <w:rsid w:val="00786091"/>
    <w:rsid w:val="0078624C"/>
    <w:rsid w:val="00786312"/>
    <w:rsid w:val="007868D1"/>
    <w:rsid w:val="00786A49"/>
    <w:rsid w:val="0078770A"/>
    <w:rsid w:val="00790D5A"/>
    <w:rsid w:val="00790E0E"/>
    <w:rsid w:val="007917E4"/>
    <w:rsid w:val="00791E7A"/>
    <w:rsid w:val="007921B7"/>
    <w:rsid w:val="00792B26"/>
    <w:rsid w:val="00792F5E"/>
    <w:rsid w:val="007931EF"/>
    <w:rsid w:val="007948D1"/>
    <w:rsid w:val="00795922"/>
    <w:rsid w:val="00795CCE"/>
    <w:rsid w:val="00795EC8"/>
    <w:rsid w:val="00797441"/>
    <w:rsid w:val="0079774B"/>
    <w:rsid w:val="00797993"/>
    <w:rsid w:val="007A02A9"/>
    <w:rsid w:val="007A036F"/>
    <w:rsid w:val="007A12E3"/>
    <w:rsid w:val="007A16B2"/>
    <w:rsid w:val="007A1E32"/>
    <w:rsid w:val="007A2839"/>
    <w:rsid w:val="007A3359"/>
    <w:rsid w:val="007A33D8"/>
    <w:rsid w:val="007A3521"/>
    <w:rsid w:val="007A4713"/>
    <w:rsid w:val="007A53B9"/>
    <w:rsid w:val="007A559E"/>
    <w:rsid w:val="007A5B68"/>
    <w:rsid w:val="007A5E77"/>
    <w:rsid w:val="007B015D"/>
    <w:rsid w:val="007B0685"/>
    <w:rsid w:val="007B083A"/>
    <w:rsid w:val="007B0EBA"/>
    <w:rsid w:val="007B1852"/>
    <w:rsid w:val="007B2066"/>
    <w:rsid w:val="007B3163"/>
    <w:rsid w:val="007B37CB"/>
    <w:rsid w:val="007B3875"/>
    <w:rsid w:val="007B3BD4"/>
    <w:rsid w:val="007B3D1C"/>
    <w:rsid w:val="007B41B4"/>
    <w:rsid w:val="007B5054"/>
    <w:rsid w:val="007B5352"/>
    <w:rsid w:val="007B5E98"/>
    <w:rsid w:val="007B6222"/>
    <w:rsid w:val="007B65FA"/>
    <w:rsid w:val="007B70CF"/>
    <w:rsid w:val="007B741C"/>
    <w:rsid w:val="007B7429"/>
    <w:rsid w:val="007B785C"/>
    <w:rsid w:val="007B7A5E"/>
    <w:rsid w:val="007C0342"/>
    <w:rsid w:val="007C0345"/>
    <w:rsid w:val="007C0FB2"/>
    <w:rsid w:val="007C10BE"/>
    <w:rsid w:val="007C10F3"/>
    <w:rsid w:val="007C1377"/>
    <w:rsid w:val="007C17F3"/>
    <w:rsid w:val="007C3065"/>
    <w:rsid w:val="007C307D"/>
    <w:rsid w:val="007C30FA"/>
    <w:rsid w:val="007C332D"/>
    <w:rsid w:val="007C3CE4"/>
    <w:rsid w:val="007C3DC1"/>
    <w:rsid w:val="007C4591"/>
    <w:rsid w:val="007C4601"/>
    <w:rsid w:val="007C4DD4"/>
    <w:rsid w:val="007C5455"/>
    <w:rsid w:val="007C5482"/>
    <w:rsid w:val="007C5A41"/>
    <w:rsid w:val="007C7497"/>
    <w:rsid w:val="007C74D5"/>
    <w:rsid w:val="007C7784"/>
    <w:rsid w:val="007C785B"/>
    <w:rsid w:val="007C79AF"/>
    <w:rsid w:val="007C7BFF"/>
    <w:rsid w:val="007C7F54"/>
    <w:rsid w:val="007C7F74"/>
    <w:rsid w:val="007D0389"/>
    <w:rsid w:val="007D04E8"/>
    <w:rsid w:val="007D0674"/>
    <w:rsid w:val="007D1450"/>
    <w:rsid w:val="007D1E31"/>
    <w:rsid w:val="007D3FE7"/>
    <w:rsid w:val="007D4458"/>
    <w:rsid w:val="007D45C8"/>
    <w:rsid w:val="007D6583"/>
    <w:rsid w:val="007D6B7F"/>
    <w:rsid w:val="007D6C62"/>
    <w:rsid w:val="007D71D6"/>
    <w:rsid w:val="007D75E3"/>
    <w:rsid w:val="007E0112"/>
    <w:rsid w:val="007E0231"/>
    <w:rsid w:val="007E0651"/>
    <w:rsid w:val="007E0BB3"/>
    <w:rsid w:val="007E0BBC"/>
    <w:rsid w:val="007E1D8B"/>
    <w:rsid w:val="007E28BD"/>
    <w:rsid w:val="007E3479"/>
    <w:rsid w:val="007E3A82"/>
    <w:rsid w:val="007E3BD3"/>
    <w:rsid w:val="007E43C8"/>
    <w:rsid w:val="007E4DA7"/>
    <w:rsid w:val="007E544F"/>
    <w:rsid w:val="007E5452"/>
    <w:rsid w:val="007E551C"/>
    <w:rsid w:val="007E5BA2"/>
    <w:rsid w:val="007E5C30"/>
    <w:rsid w:val="007E5D38"/>
    <w:rsid w:val="007E5D5D"/>
    <w:rsid w:val="007E751F"/>
    <w:rsid w:val="007F1A97"/>
    <w:rsid w:val="007F1E82"/>
    <w:rsid w:val="007F27B8"/>
    <w:rsid w:val="007F2980"/>
    <w:rsid w:val="007F32CF"/>
    <w:rsid w:val="007F3979"/>
    <w:rsid w:val="007F42F1"/>
    <w:rsid w:val="007F4C36"/>
    <w:rsid w:val="007F5303"/>
    <w:rsid w:val="007F5952"/>
    <w:rsid w:val="007F5EE3"/>
    <w:rsid w:val="007F61F2"/>
    <w:rsid w:val="007F6F02"/>
    <w:rsid w:val="007F71DE"/>
    <w:rsid w:val="007F7486"/>
    <w:rsid w:val="007F7767"/>
    <w:rsid w:val="007F7DF4"/>
    <w:rsid w:val="00800B15"/>
    <w:rsid w:val="008020CF"/>
    <w:rsid w:val="0080227A"/>
    <w:rsid w:val="00802D32"/>
    <w:rsid w:val="0080336E"/>
    <w:rsid w:val="008037B5"/>
    <w:rsid w:val="008042C3"/>
    <w:rsid w:val="00804C55"/>
    <w:rsid w:val="008054D2"/>
    <w:rsid w:val="00805530"/>
    <w:rsid w:val="008057BC"/>
    <w:rsid w:val="0080586A"/>
    <w:rsid w:val="00807242"/>
    <w:rsid w:val="00807A93"/>
    <w:rsid w:val="00807ADD"/>
    <w:rsid w:val="00807E61"/>
    <w:rsid w:val="0081051A"/>
    <w:rsid w:val="00811D15"/>
    <w:rsid w:val="008125B3"/>
    <w:rsid w:val="00812A7E"/>
    <w:rsid w:val="008130E0"/>
    <w:rsid w:val="008142A5"/>
    <w:rsid w:val="00814F2E"/>
    <w:rsid w:val="00815A1C"/>
    <w:rsid w:val="00815B70"/>
    <w:rsid w:val="00816028"/>
    <w:rsid w:val="0081708D"/>
    <w:rsid w:val="00817AB0"/>
    <w:rsid w:val="00820A89"/>
    <w:rsid w:val="00820D34"/>
    <w:rsid w:val="00821822"/>
    <w:rsid w:val="00823063"/>
    <w:rsid w:val="00824652"/>
    <w:rsid w:val="00824B20"/>
    <w:rsid w:val="00825172"/>
    <w:rsid w:val="008253E2"/>
    <w:rsid w:val="00825496"/>
    <w:rsid w:val="00825825"/>
    <w:rsid w:val="00825AD1"/>
    <w:rsid w:val="0082653B"/>
    <w:rsid w:val="00826C74"/>
    <w:rsid w:val="0082719F"/>
    <w:rsid w:val="008273AA"/>
    <w:rsid w:val="00830AC3"/>
    <w:rsid w:val="00830C67"/>
    <w:rsid w:val="00830E7B"/>
    <w:rsid w:val="00831000"/>
    <w:rsid w:val="008311EE"/>
    <w:rsid w:val="008322CF"/>
    <w:rsid w:val="00832CA1"/>
    <w:rsid w:val="00832CBB"/>
    <w:rsid w:val="0083374F"/>
    <w:rsid w:val="00833D2D"/>
    <w:rsid w:val="008342B1"/>
    <w:rsid w:val="00835760"/>
    <w:rsid w:val="00835D6E"/>
    <w:rsid w:val="00835DC7"/>
    <w:rsid w:val="00835F09"/>
    <w:rsid w:val="00836F57"/>
    <w:rsid w:val="0083755C"/>
    <w:rsid w:val="0083771B"/>
    <w:rsid w:val="00837F1D"/>
    <w:rsid w:val="0084045E"/>
    <w:rsid w:val="00840625"/>
    <w:rsid w:val="00840AFD"/>
    <w:rsid w:val="00840D2B"/>
    <w:rsid w:val="00840F92"/>
    <w:rsid w:val="00841129"/>
    <w:rsid w:val="00841419"/>
    <w:rsid w:val="00841633"/>
    <w:rsid w:val="00841637"/>
    <w:rsid w:val="00841715"/>
    <w:rsid w:val="00841761"/>
    <w:rsid w:val="00841855"/>
    <w:rsid w:val="00841D22"/>
    <w:rsid w:val="00842240"/>
    <w:rsid w:val="00842766"/>
    <w:rsid w:val="008435A7"/>
    <w:rsid w:val="00843A72"/>
    <w:rsid w:val="00843C37"/>
    <w:rsid w:val="008447CA"/>
    <w:rsid w:val="00845331"/>
    <w:rsid w:val="0084534D"/>
    <w:rsid w:val="00845FF8"/>
    <w:rsid w:val="0084618E"/>
    <w:rsid w:val="00846B5B"/>
    <w:rsid w:val="00852973"/>
    <w:rsid w:val="00853254"/>
    <w:rsid w:val="0085389C"/>
    <w:rsid w:val="00853A9E"/>
    <w:rsid w:val="00853DEF"/>
    <w:rsid w:val="00854228"/>
    <w:rsid w:val="008543E5"/>
    <w:rsid w:val="008544A9"/>
    <w:rsid w:val="00854806"/>
    <w:rsid w:val="00855142"/>
    <w:rsid w:val="00855D9B"/>
    <w:rsid w:val="00856058"/>
    <w:rsid w:val="0085697E"/>
    <w:rsid w:val="00856B67"/>
    <w:rsid w:val="00856EA4"/>
    <w:rsid w:val="0085709B"/>
    <w:rsid w:val="00857610"/>
    <w:rsid w:val="00857A56"/>
    <w:rsid w:val="00860422"/>
    <w:rsid w:val="008619C6"/>
    <w:rsid w:val="008622CE"/>
    <w:rsid w:val="00862A8C"/>
    <w:rsid w:val="00863024"/>
    <w:rsid w:val="00863D9D"/>
    <w:rsid w:val="0086419B"/>
    <w:rsid w:val="00865686"/>
    <w:rsid w:val="00866B17"/>
    <w:rsid w:val="00866BC4"/>
    <w:rsid w:val="00866CEF"/>
    <w:rsid w:val="00867EBA"/>
    <w:rsid w:val="00870641"/>
    <w:rsid w:val="0087067E"/>
    <w:rsid w:val="00870CFE"/>
    <w:rsid w:val="00871AFD"/>
    <w:rsid w:val="00872336"/>
    <w:rsid w:val="00872692"/>
    <w:rsid w:val="008726B6"/>
    <w:rsid w:val="008733CC"/>
    <w:rsid w:val="0087362E"/>
    <w:rsid w:val="008736C3"/>
    <w:rsid w:val="00873782"/>
    <w:rsid w:val="00874471"/>
    <w:rsid w:val="00874794"/>
    <w:rsid w:val="00874D1E"/>
    <w:rsid w:val="00875C02"/>
    <w:rsid w:val="00876F38"/>
    <w:rsid w:val="008776A5"/>
    <w:rsid w:val="00877759"/>
    <w:rsid w:val="00877E87"/>
    <w:rsid w:val="00880149"/>
    <w:rsid w:val="00881084"/>
    <w:rsid w:val="008832A9"/>
    <w:rsid w:val="0088347C"/>
    <w:rsid w:val="00883F1E"/>
    <w:rsid w:val="00884AAA"/>
    <w:rsid w:val="008850E1"/>
    <w:rsid w:val="008855E7"/>
    <w:rsid w:val="008855F8"/>
    <w:rsid w:val="00885C19"/>
    <w:rsid w:val="00885EE1"/>
    <w:rsid w:val="0088639C"/>
    <w:rsid w:val="008863A7"/>
    <w:rsid w:val="008900E3"/>
    <w:rsid w:val="00892A19"/>
    <w:rsid w:val="00892B4D"/>
    <w:rsid w:val="00892EFB"/>
    <w:rsid w:val="008938BA"/>
    <w:rsid w:val="00893B94"/>
    <w:rsid w:val="00894739"/>
    <w:rsid w:val="00894AAA"/>
    <w:rsid w:val="0089512C"/>
    <w:rsid w:val="00895538"/>
    <w:rsid w:val="0089591A"/>
    <w:rsid w:val="00897A6D"/>
    <w:rsid w:val="00897F83"/>
    <w:rsid w:val="008A0266"/>
    <w:rsid w:val="008A03D3"/>
    <w:rsid w:val="008A0952"/>
    <w:rsid w:val="008A1AC5"/>
    <w:rsid w:val="008A1C27"/>
    <w:rsid w:val="008A1CCF"/>
    <w:rsid w:val="008A2314"/>
    <w:rsid w:val="008A2324"/>
    <w:rsid w:val="008A2ACA"/>
    <w:rsid w:val="008A2B2D"/>
    <w:rsid w:val="008A2B4B"/>
    <w:rsid w:val="008A3564"/>
    <w:rsid w:val="008A3C28"/>
    <w:rsid w:val="008A3CC4"/>
    <w:rsid w:val="008A4626"/>
    <w:rsid w:val="008A50A7"/>
    <w:rsid w:val="008A579B"/>
    <w:rsid w:val="008A69DC"/>
    <w:rsid w:val="008A6DAA"/>
    <w:rsid w:val="008A7E0A"/>
    <w:rsid w:val="008A7F27"/>
    <w:rsid w:val="008B010C"/>
    <w:rsid w:val="008B02D5"/>
    <w:rsid w:val="008B04B7"/>
    <w:rsid w:val="008B0BAF"/>
    <w:rsid w:val="008B0EA9"/>
    <w:rsid w:val="008B1FCB"/>
    <w:rsid w:val="008B2BED"/>
    <w:rsid w:val="008B3440"/>
    <w:rsid w:val="008B37D1"/>
    <w:rsid w:val="008B407A"/>
    <w:rsid w:val="008B4B22"/>
    <w:rsid w:val="008B526C"/>
    <w:rsid w:val="008B5861"/>
    <w:rsid w:val="008B5A68"/>
    <w:rsid w:val="008B5E8B"/>
    <w:rsid w:val="008B6465"/>
    <w:rsid w:val="008B66DA"/>
    <w:rsid w:val="008B68BA"/>
    <w:rsid w:val="008B69D1"/>
    <w:rsid w:val="008B76AE"/>
    <w:rsid w:val="008C0768"/>
    <w:rsid w:val="008C0875"/>
    <w:rsid w:val="008C2679"/>
    <w:rsid w:val="008C3020"/>
    <w:rsid w:val="008C4FBA"/>
    <w:rsid w:val="008C506B"/>
    <w:rsid w:val="008C5365"/>
    <w:rsid w:val="008C5814"/>
    <w:rsid w:val="008C5DFF"/>
    <w:rsid w:val="008C6307"/>
    <w:rsid w:val="008C66DA"/>
    <w:rsid w:val="008C709D"/>
    <w:rsid w:val="008C76C4"/>
    <w:rsid w:val="008D0502"/>
    <w:rsid w:val="008D1C5B"/>
    <w:rsid w:val="008D1C60"/>
    <w:rsid w:val="008D1CF0"/>
    <w:rsid w:val="008D2429"/>
    <w:rsid w:val="008D314A"/>
    <w:rsid w:val="008D3AC7"/>
    <w:rsid w:val="008D3C0B"/>
    <w:rsid w:val="008D3E0F"/>
    <w:rsid w:val="008D44DB"/>
    <w:rsid w:val="008D4758"/>
    <w:rsid w:val="008D489C"/>
    <w:rsid w:val="008D4BA4"/>
    <w:rsid w:val="008D541C"/>
    <w:rsid w:val="008E021E"/>
    <w:rsid w:val="008E0D97"/>
    <w:rsid w:val="008E1AFC"/>
    <w:rsid w:val="008E1F70"/>
    <w:rsid w:val="008E272D"/>
    <w:rsid w:val="008E2C2E"/>
    <w:rsid w:val="008E310D"/>
    <w:rsid w:val="008E4EB9"/>
    <w:rsid w:val="008E4EF7"/>
    <w:rsid w:val="008E549D"/>
    <w:rsid w:val="008E54CA"/>
    <w:rsid w:val="008E55D7"/>
    <w:rsid w:val="008E5738"/>
    <w:rsid w:val="008E6601"/>
    <w:rsid w:val="008E6B4A"/>
    <w:rsid w:val="008E71E6"/>
    <w:rsid w:val="008E75F5"/>
    <w:rsid w:val="008E7FBE"/>
    <w:rsid w:val="008F00B7"/>
    <w:rsid w:val="008F06ED"/>
    <w:rsid w:val="008F19C2"/>
    <w:rsid w:val="008F1EB7"/>
    <w:rsid w:val="008F2421"/>
    <w:rsid w:val="008F2470"/>
    <w:rsid w:val="008F2474"/>
    <w:rsid w:val="008F2694"/>
    <w:rsid w:val="008F3D22"/>
    <w:rsid w:val="008F3D93"/>
    <w:rsid w:val="008F3E5E"/>
    <w:rsid w:val="008F50BE"/>
    <w:rsid w:val="008F576C"/>
    <w:rsid w:val="008F64BA"/>
    <w:rsid w:val="008F6706"/>
    <w:rsid w:val="008F7D9E"/>
    <w:rsid w:val="00900541"/>
    <w:rsid w:val="00900D98"/>
    <w:rsid w:val="009018AD"/>
    <w:rsid w:val="00903613"/>
    <w:rsid w:val="00903B5E"/>
    <w:rsid w:val="00903D6D"/>
    <w:rsid w:val="00903E99"/>
    <w:rsid w:val="009044C0"/>
    <w:rsid w:val="009048AC"/>
    <w:rsid w:val="009053FC"/>
    <w:rsid w:val="009055A2"/>
    <w:rsid w:val="009055E5"/>
    <w:rsid w:val="0090609E"/>
    <w:rsid w:val="00906567"/>
    <w:rsid w:val="0090685D"/>
    <w:rsid w:val="00907127"/>
    <w:rsid w:val="00907875"/>
    <w:rsid w:val="00910104"/>
    <w:rsid w:val="00910E2D"/>
    <w:rsid w:val="009111EF"/>
    <w:rsid w:val="009117E5"/>
    <w:rsid w:val="00911F01"/>
    <w:rsid w:val="009125AC"/>
    <w:rsid w:val="00912F0E"/>
    <w:rsid w:val="0091379B"/>
    <w:rsid w:val="0091379C"/>
    <w:rsid w:val="00913C2B"/>
    <w:rsid w:val="00915593"/>
    <w:rsid w:val="0091568F"/>
    <w:rsid w:val="0091569E"/>
    <w:rsid w:val="00915B08"/>
    <w:rsid w:val="00915D0B"/>
    <w:rsid w:val="00915EA4"/>
    <w:rsid w:val="00916F61"/>
    <w:rsid w:val="009173CE"/>
    <w:rsid w:val="00920266"/>
    <w:rsid w:val="00920D99"/>
    <w:rsid w:val="00921818"/>
    <w:rsid w:val="00922D94"/>
    <w:rsid w:val="00923787"/>
    <w:rsid w:val="009237A8"/>
    <w:rsid w:val="00923CC8"/>
    <w:rsid w:val="00924067"/>
    <w:rsid w:val="00924E3D"/>
    <w:rsid w:val="009255C0"/>
    <w:rsid w:val="0092640C"/>
    <w:rsid w:val="00926935"/>
    <w:rsid w:val="00927D81"/>
    <w:rsid w:val="00930689"/>
    <w:rsid w:val="00930B66"/>
    <w:rsid w:val="009316EE"/>
    <w:rsid w:val="00931ABA"/>
    <w:rsid w:val="00932484"/>
    <w:rsid w:val="00932D9A"/>
    <w:rsid w:val="00932E88"/>
    <w:rsid w:val="00932E9E"/>
    <w:rsid w:val="00932EC8"/>
    <w:rsid w:val="00933BBD"/>
    <w:rsid w:val="00933F62"/>
    <w:rsid w:val="00935A26"/>
    <w:rsid w:val="00935DFF"/>
    <w:rsid w:val="00936264"/>
    <w:rsid w:val="00936794"/>
    <w:rsid w:val="009371DE"/>
    <w:rsid w:val="00937ACB"/>
    <w:rsid w:val="00937B6C"/>
    <w:rsid w:val="00937EEF"/>
    <w:rsid w:val="009415AE"/>
    <w:rsid w:val="00941F87"/>
    <w:rsid w:val="0094222D"/>
    <w:rsid w:val="0094234D"/>
    <w:rsid w:val="0094263A"/>
    <w:rsid w:val="009427FD"/>
    <w:rsid w:val="00943F7C"/>
    <w:rsid w:val="00944550"/>
    <w:rsid w:val="0094571D"/>
    <w:rsid w:val="0094592F"/>
    <w:rsid w:val="00945E89"/>
    <w:rsid w:val="00945EEE"/>
    <w:rsid w:val="0094688D"/>
    <w:rsid w:val="009509D7"/>
    <w:rsid w:val="00950D0A"/>
    <w:rsid w:val="009518D2"/>
    <w:rsid w:val="00951A79"/>
    <w:rsid w:val="00951B8D"/>
    <w:rsid w:val="00952195"/>
    <w:rsid w:val="009532E7"/>
    <w:rsid w:val="00953ACC"/>
    <w:rsid w:val="00953ECD"/>
    <w:rsid w:val="00955039"/>
    <w:rsid w:val="00955260"/>
    <w:rsid w:val="0095561B"/>
    <w:rsid w:val="009565B6"/>
    <w:rsid w:val="00956D57"/>
    <w:rsid w:val="00957F76"/>
    <w:rsid w:val="00960189"/>
    <w:rsid w:val="00960228"/>
    <w:rsid w:val="009603C5"/>
    <w:rsid w:val="00960636"/>
    <w:rsid w:val="009607F0"/>
    <w:rsid w:val="00960E64"/>
    <w:rsid w:val="009619D3"/>
    <w:rsid w:val="0096284E"/>
    <w:rsid w:val="009629BE"/>
    <w:rsid w:val="00962C09"/>
    <w:rsid w:val="00963123"/>
    <w:rsid w:val="00963402"/>
    <w:rsid w:val="00963667"/>
    <w:rsid w:val="00963E10"/>
    <w:rsid w:val="00964611"/>
    <w:rsid w:val="009649A1"/>
    <w:rsid w:val="00964E09"/>
    <w:rsid w:val="0096531F"/>
    <w:rsid w:val="00965773"/>
    <w:rsid w:val="00970254"/>
    <w:rsid w:val="00970629"/>
    <w:rsid w:val="00970794"/>
    <w:rsid w:val="00970A40"/>
    <w:rsid w:val="00971D9F"/>
    <w:rsid w:val="0097215F"/>
    <w:rsid w:val="009723A0"/>
    <w:rsid w:val="00972495"/>
    <w:rsid w:val="00972520"/>
    <w:rsid w:val="0097440D"/>
    <w:rsid w:val="0097492B"/>
    <w:rsid w:val="00974B27"/>
    <w:rsid w:val="00974F6D"/>
    <w:rsid w:val="0097581A"/>
    <w:rsid w:val="00975C1D"/>
    <w:rsid w:val="00975C96"/>
    <w:rsid w:val="00976417"/>
    <w:rsid w:val="00976B77"/>
    <w:rsid w:val="00980622"/>
    <w:rsid w:val="0098086E"/>
    <w:rsid w:val="00981D4D"/>
    <w:rsid w:val="00982231"/>
    <w:rsid w:val="0098266E"/>
    <w:rsid w:val="00982B23"/>
    <w:rsid w:val="009831FF"/>
    <w:rsid w:val="009836A2"/>
    <w:rsid w:val="00984284"/>
    <w:rsid w:val="00986CFD"/>
    <w:rsid w:val="00986F5F"/>
    <w:rsid w:val="00987990"/>
    <w:rsid w:val="00987B32"/>
    <w:rsid w:val="00987ECE"/>
    <w:rsid w:val="00990095"/>
    <w:rsid w:val="009904D7"/>
    <w:rsid w:val="009906D9"/>
    <w:rsid w:val="00990F42"/>
    <w:rsid w:val="009911CE"/>
    <w:rsid w:val="009911E8"/>
    <w:rsid w:val="00991834"/>
    <w:rsid w:val="00991C97"/>
    <w:rsid w:val="0099293C"/>
    <w:rsid w:val="00992E44"/>
    <w:rsid w:val="00992EE6"/>
    <w:rsid w:val="00993F2F"/>
    <w:rsid w:val="00993F5F"/>
    <w:rsid w:val="009949A3"/>
    <w:rsid w:val="00994F66"/>
    <w:rsid w:val="00995191"/>
    <w:rsid w:val="009955CA"/>
    <w:rsid w:val="0099606B"/>
    <w:rsid w:val="009968E9"/>
    <w:rsid w:val="00996F42"/>
    <w:rsid w:val="00997200"/>
    <w:rsid w:val="0099734A"/>
    <w:rsid w:val="00997523"/>
    <w:rsid w:val="00997623"/>
    <w:rsid w:val="0099765B"/>
    <w:rsid w:val="00997937"/>
    <w:rsid w:val="00997D43"/>
    <w:rsid w:val="00997ED1"/>
    <w:rsid w:val="009A070C"/>
    <w:rsid w:val="009A0FE1"/>
    <w:rsid w:val="009A172F"/>
    <w:rsid w:val="009A1904"/>
    <w:rsid w:val="009A1A69"/>
    <w:rsid w:val="009A2D20"/>
    <w:rsid w:val="009A37F1"/>
    <w:rsid w:val="009A3F9F"/>
    <w:rsid w:val="009A43C5"/>
    <w:rsid w:val="009A5883"/>
    <w:rsid w:val="009A73F5"/>
    <w:rsid w:val="009B0EC5"/>
    <w:rsid w:val="009B0F67"/>
    <w:rsid w:val="009B1B50"/>
    <w:rsid w:val="009B2111"/>
    <w:rsid w:val="009B28CB"/>
    <w:rsid w:val="009B3568"/>
    <w:rsid w:val="009B3E92"/>
    <w:rsid w:val="009B47C4"/>
    <w:rsid w:val="009B4B38"/>
    <w:rsid w:val="009B641C"/>
    <w:rsid w:val="009B6E03"/>
    <w:rsid w:val="009B6EDD"/>
    <w:rsid w:val="009B7209"/>
    <w:rsid w:val="009C028B"/>
    <w:rsid w:val="009C04C8"/>
    <w:rsid w:val="009C04DD"/>
    <w:rsid w:val="009C0CD2"/>
    <w:rsid w:val="009C11EE"/>
    <w:rsid w:val="009C1D16"/>
    <w:rsid w:val="009C1FC8"/>
    <w:rsid w:val="009C20B7"/>
    <w:rsid w:val="009C2222"/>
    <w:rsid w:val="009C2D02"/>
    <w:rsid w:val="009C4525"/>
    <w:rsid w:val="009C4679"/>
    <w:rsid w:val="009C59E5"/>
    <w:rsid w:val="009C5DA9"/>
    <w:rsid w:val="009C5EC4"/>
    <w:rsid w:val="009C630B"/>
    <w:rsid w:val="009C7C11"/>
    <w:rsid w:val="009D023F"/>
    <w:rsid w:val="009D1C12"/>
    <w:rsid w:val="009D3E13"/>
    <w:rsid w:val="009D4A5A"/>
    <w:rsid w:val="009D4B8F"/>
    <w:rsid w:val="009D4DC3"/>
    <w:rsid w:val="009D5CA2"/>
    <w:rsid w:val="009D5DB8"/>
    <w:rsid w:val="009D728B"/>
    <w:rsid w:val="009D7AD6"/>
    <w:rsid w:val="009E01F5"/>
    <w:rsid w:val="009E2190"/>
    <w:rsid w:val="009E2CCC"/>
    <w:rsid w:val="009E3288"/>
    <w:rsid w:val="009E59DE"/>
    <w:rsid w:val="009E679E"/>
    <w:rsid w:val="009E6C95"/>
    <w:rsid w:val="009E743B"/>
    <w:rsid w:val="009F037F"/>
    <w:rsid w:val="009F0D5C"/>
    <w:rsid w:val="009F120F"/>
    <w:rsid w:val="009F18D1"/>
    <w:rsid w:val="009F1E90"/>
    <w:rsid w:val="009F2164"/>
    <w:rsid w:val="009F21DD"/>
    <w:rsid w:val="009F258B"/>
    <w:rsid w:val="009F25ED"/>
    <w:rsid w:val="009F2F73"/>
    <w:rsid w:val="009F37CD"/>
    <w:rsid w:val="009F38DF"/>
    <w:rsid w:val="009F4B8F"/>
    <w:rsid w:val="009F5C04"/>
    <w:rsid w:val="009F6265"/>
    <w:rsid w:val="009F6851"/>
    <w:rsid w:val="009F7F44"/>
    <w:rsid w:val="00A00063"/>
    <w:rsid w:val="00A017ED"/>
    <w:rsid w:val="00A01C02"/>
    <w:rsid w:val="00A033CE"/>
    <w:rsid w:val="00A037E1"/>
    <w:rsid w:val="00A03D86"/>
    <w:rsid w:val="00A0404B"/>
    <w:rsid w:val="00A04A7E"/>
    <w:rsid w:val="00A05755"/>
    <w:rsid w:val="00A05CF9"/>
    <w:rsid w:val="00A06C9E"/>
    <w:rsid w:val="00A07211"/>
    <w:rsid w:val="00A079B9"/>
    <w:rsid w:val="00A1042E"/>
    <w:rsid w:val="00A1079C"/>
    <w:rsid w:val="00A10E66"/>
    <w:rsid w:val="00A10F60"/>
    <w:rsid w:val="00A1197E"/>
    <w:rsid w:val="00A11BD5"/>
    <w:rsid w:val="00A11C56"/>
    <w:rsid w:val="00A12857"/>
    <w:rsid w:val="00A130B4"/>
    <w:rsid w:val="00A13F23"/>
    <w:rsid w:val="00A14013"/>
    <w:rsid w:val="00A1496F"/>
    <w:rsid w:val="00A14CDE"/>
    <w:rsid w:val="00A15404"/>
    <w:rsid w:val="00A15A11"/>
    <w:rsid w:val="00A15CB8"/>
    <w:rsid w:val="00A15D81"/>
    <w:rsid w:val="00A16563"/>
    <w:rsid w:val="00A165C8"/>
    <w:rsid w:val="00A16ACE"/>
    <w:rsid w:val="00A176FA"/>
    <w:rsid w:val="00A17F1F"/>
    <w:rsid w:val="00A201B4"/>
    <w:rsid w:val="00A20605"/>
    <w:rsid w:val="00A20F5E"/>
    <w:rsid w:val="00A21E0D"/>
    <w:rsid w:val="00A21F81"/>
    <w:rsid w:val="00A221E1"/>
    <w:rsid w:val="00A228B0"/>
    <w:rsid w:val="00A230D7"/>
    <w:rsid w:val="00A23A4C"/>
    <w:rsid w:val="00A246FB"/>
    <w:rsid w:val="00A24A67"/>
    <w:rsid w:val="00A25D81"/>
    <w:rsid w:val="00A2637A"/>
    <w:rsid w:val="00A269AB"/>
    <w:rsid w:val="00A26EA6"/>
    <w:rsid w:val="00A27C1A"/>
    <w:rsid w:val="00A27CDB"/>
    <w:rsid w:val="00A30170"/>
    <w:rsid w:val="00A30AD5"/>
    <w:rsid w:val="00A323F3"/>
    <w:rsid w:val="00A328D9"/>
    <w:rsid w:val="00A33CFB"/>
    <w:rsid w:val="00A33EE1"/>
    <w:rsid w:val="00A33F8B"/>
    <w:rsid w:val="00A3411B"/>
    <w:rsid w:val="00A345A4"/>
    <w:rsid w:val="00A34723"/>
    <w:rsid w:val="00A35216"/>
    <w:rsid w:val="00A35A0E"/>
    <w:rsid w:val="00A35B3A"/>
    <w:rsid w:val="00A35D86"/>
    <w:rsid w:val="00A367A2"/>
    <w:rsid w:val="00A367ED"/>
    <w:rsid w:val="00A36FB9"/>
    <w:rsid w:val="00A3729A"/>
    <w:rsid w:val="00A375D7"/>
    <w:rsid w:val="00A40214"/>
    <w:rsid w:val="00A407A3"/>
    <w:rsid w:val="00A411A1"/>
    <w:rsid w:val="00A41CAB"/>
    <w:rsid w:val="00A41EB4"/>
    <w:rsid w:val="00A424C6"/>
    <w:rsid w:val="00A430C6"/>
    <w:rsid w:val="00A43BA5"/>
    <w:rsid w:val="00A45B2E"/>
    <w:rsid w:val="00A46124"/>
    <w:rsid w:val="00A47B56"/>
    <w:rsid w:val="00A47EDE"/>
    <w:rsid w:val="00A47EF4"/>
    <w:rsid w:val="00A5026F"/>
    <w:rsid w:val="00A51240"/>
    <w:rsid w:val="00A516FD"/>
    <w:rsid w:val="00A51DB4"/>
    <w:rsid w:val="00A521C3"/>
    <w:rsid w:val="00A5286C"/>
    <w:rsid w:val="00A52FE4"/>
    <w:rsid w:val="00A53AD3"/>
    <w:rsid w:val="00A53C01"/>
    <w:rsid w:val="00A54C6A"/>
    <w:rsid w:val="00A54D69"/>
    <w:rsid w:val="00A54DB7"/>
    <w:rsid w:val="00A555EB"/>
    <w:rsid w:val="00A55682"/>
    <w:rsid w:val="00A55D59"/>
    <w:rsid w:val="00A56526"/>
    <w:rsid w:val="00A565CA"/>
    <w:rsid w:val="00A56654"/>
    <w:rsid w:val="00A56876"/>
    <w:rsid w:val="00A5714F"/>
    <w:rsid w:val="00A57921"/>
    <w:rsid w:val="00A57B36"/>
    <w:rsid w:val="00A57DFA"/>
    <w:rsid w:val="00A57FD0"/>
    <w:rsid w:val="00A6088B"/>
    <w:rsid w:val="00A614FB"/>
    <w:rsid w:val="00A61A15"/>
    <w:rsid w:val="00A61DC8"/>
    <w:rsid w:val="00A6254A"/>
    <w:rsid w:val="00A62555"/>
    <w:rsid w:val="00A62FFC"/>
    <w:rsid w:val="00A63F75"/>
    <w:rsid w:val="00A64464"/>
    <w:rsid w:val="00A65014"/>
    <w:rsid w:val="00A65289"/>
    <w:rsid w:val="00A65A24"/>
    <w:rsid w:val="00A65FA4"/>
    <w:rsid w:val="00A6673E"/>
    <w:rsid w:val="00A6682C"/>
    <w:rsid w:val="00A70C5B"/>
    <w:rsid w:val="00A70CCC"/>
    <w:rsid w:val="00A70D93"/>
    <w:rsid w:val="00A71C8D"/>
    <w:rsid w:val="00A71D0C"/>
    <w:rsid w:val="00A72494"/>
    <w:rsid w:val="00A725C8"/>
    <w:rsid w:val="00A73A1D"/>
    <w:rsid w:val="00A73BF5"/>
    <w:rsid w:val="00A742BF"/>
    <w:rsid w:val="00A7484F"/>
    <w:rsid w:val="00A74AF6"/>
    <w:rsid w:val="00A76482"/>
    <w:rsid w:val="00A76666"/>
    <w:rsid w:val="00A766D5"/>
    <w:rsid w:val="00A76E38"/>
    <w:rsid w:val="00A77097"/>
    <w:rsid w:val="00A77A01"/>
    <w:rsid w:val="00A801D8"/>
    <w:rsid w:val="00A80E5C"/>
    <w:rsid w:val="00A8136C"/>
    <w:rsid w:val="00A81527"/>
    <w:rsid w:val="00A81688"/>
    <w:rsid w:val="00A82923"/>
    <w:rsid w:val="00A82A15"/>
    <w:rsid w:val="00A83A55"/>
    <w:rsid w:val="00A84FB4"/>
    <w:rsid w:val="00A85280"/>
    <w:rsid w:val="00A863E5"/>
    <w:rsid w:val="00A86820"/>
    <w:rsid w:val="00A87CC9"/>
    <w:rsid w:val="00A90AC1"/>
    <w:rsid w:val="00A90D11"/>
    <w:rsid w:val="00A912FF"/>
    <w:rsid w:val="00A91FFC"/>
    <w:rsid w:val="00A92908"/>
    <w:rsid w:val="00A92F99"/>
    <w:rsid w:val="00A93C1E"/>
    <w:rsid w:val="00A948C7"/>
    <w:rsid w:val="00A95A03"/>
    <w:rsid w:val="00A95C9B"/>
    <w:rsid w:val="00A96281"/>
    <w:rsid w:val="00A96610"/>
    <w:rsid w:val="00A96B4A"/>
    <w:rsid w:val="00A9776F"/>
    <w:rsid w:val="00AA04D5"/>
    <w:rsid w:val="00AA06CE"/>
    <w:rsid w:val="00AA0821"/>
    <w:rsid w:val="00AA0B87"/>
    <w:rsid w:val="00AA169B"/>
    <w:rsid w:val="00AA207F"/>
    <w:rsid w:val="00AA26CE"/>
    <w:rsid w:val="00AA2C1A"/>
    <w:rsid w:val="00AA2FCD"/>
    <w:rsid w:val="00AA3F0D"/>
    <w:rsid w:val="00AA436A"/>
    <w:rsid w:val="00AA4530"/>
    <w:rsid w:val="00AA5297"/>
    <w:rsid w:val="00AA5617"/>
    <w:rsid w:val="00AA56F0"/>
    <w:rsid w:val="00AA627A"/>
    <w:rsid w:val="00AA68F6"/>
    <w:rsid w:val="00AA6D33"/>
    <w:rsid w:val="00AA6DD2"/>
    <w:rsid w:val="00AA7C71"/>
    <w:rsid w:val="00AB05D3"/>
    <w:rsid w:val="00AB0D48"/>
    <w:rsid w:val="00AB11FD"/>
    <w:rsid w:val="00AB2195"/>
    <w:rsid w:val="00AB2A2A"/>
    <w:rsid w:val="00AB300F"/>
    <w:rsid w:val="00AB324F"/>
    <w:rsid w:val="00AB360E"/>
    <w:rsid w:val="00AB3FE2"/>
    <w:rsid w:val="00AB4394"/>
    <w:rsid w:val="00AB4BB7"/>
    <w:rsid w:val="00AB5681"/>
    <w:rsid w:val="00AB5D69"/>
    <w:rsid w:val="00AB63B4"/>
    <w:rsid w:val="00AB6CDF"/>
    <w:rsid w:val="00AC080B"/>
    <w:rsid w:val="00AC0A47"/>
    <w:rsid w:val="00AC0BE7"/>
    <w:rsid w:val="00AC0F07"/>
    <w:rsid w:val="00AC0FD7"/>
    <w:rsid w:val="00AC2F5E"/>
    <w:rsid w:val="00AC47B5"/>
    <w:rsid w:val="00AC4823"/>
    <w:rsid w:val="00AC5554"/>
    <w:rsid w:val="00AC586C"/>
    <w:rsid w:val="00AC5E25"/>
    <w:rsid w:val="00AC5EE0"/>
    <w:rsid w:val="00AC6DF0"/>
    <w:rsid w:val="00AC7273"/>
    <w:rsid w:val="00AC7840"/>
    <w:rsid w:val="00AD08E4"/>
    <w:rsid w:val="00AD0C59"/>
    <w:rsid w:val="00AD0F3D"/>
    <w:rsid w:val="00AD1535"/>
    <w:rsid w:val="00AD2033"/>
    <w:rsid w:val="00AD249C"/>
    <w:rsid w:val="00AD2C26"/>
    <w:rsid w:val="00AD2C55"/>
    <w:rsid w:val="00AD2FB2"/>
    <w:rsid w:val="00AD3193"/>
    <w:rsid w:val="00AD31DC"/>
    <w:rsid w:val="00AD37C7"/>
    <w:rsid w:val="00AD4807"/>
    <w:rsid w:val="00AD4863"/>
    <w:rsid w:val="00AD5461"/>
    <w:rsid w:val="00AD60E3"/>
    <w:rsid w:val="00AD674B"/>
    <w:rsid w:val="00AD6C12"/>
    <w:rsid w:val="00AD7236"/>
    <w:rsid w:val="00AD7555"/>
    <w:rsid w:val="00AD798D"/>
    <w:rsid w:val="00AD7C20"/>
    <w:rsid w:val="00AE077B"/>
    <w:rsid w:val="00AE15A9"/>
    <w:rsid w:val="00AE1856"/>
    <w:rsid w:val="00AE2725"/>
    <w:rsid w:val="00AE2F7B"/>
    <w:rsid w:val="00AE36E7"/>
    <w:rsid w:val="00AE4D0D"/>
    <w:rsid w:val="00AE5122"/>
    <w:rsid w:val="00AE5F36"/>
    <w:rsid w:val="00AE5F68"/>
    <w:rsid w:val="00AE5FEB"/>
    <w:rsid w:val="00AE72E9"/>
    <w:rsid w:val="00AE7627"/>
    <w:rsid w:val="00AE7757"/>
    <w:rsid w:val="00AF0134"/>
    <w:rsid w:val="00AF0AD7"/>
    <w:rsid w:val="00AF113F"/>
    <w:rsid w:val="00AF169F"/>
    <w:rsid w:val="00AF172B"/>
    <w:rsid w:val="00AF197B"/>
    <w:rsid w:val="00AF1A3F"/>
    <w:rsid w:val="00AF2D9C"/>
    <w:rsid w:val="00AF3602"/>
    <w:rsid w:val="00AF3C91"/>
    <w:rsid w:val="00AF55BC"/>
    <w:rsid w:val="00AF58E7"/>
    <w:rsid w:val="00AF6C83"/>
    <w:rsid w:val="00B0051C"/>
    <w:rsid w:val="00B005F6"/>
    <w:rsid w:val="00B008DA"/>
    <w:rsid w:val="00B0093F"/>
    <w:rsid w:val="00B00E50"/>
    <w:rsid w:val="00B016E4"/>
    <w:rsid w:val="00B01C02"/>
    <w:rsid w:val="00B01C98"/>
    <w:rsid w:val="00B022BF"/>
    <w:rsid w:val="00B022C9"/>
    <w:rsid w:val="00B03776"/>
    <w:rsid w:val="00B03C17"/>
    <w:rsid w:val="00B0454E"/>
    <w:rsid w:val="00B04BDA"/>
    <w:rsid w:val="00B04C7C"/>
    <w:rsid w:val="00B04E06"/>
    <w:rsid w:val="00B0549C"/>
    <w:rsid w:val="00B06191"/>
    <w:rsid w:val="00B06CE6"/>
    <w:rsid w:val="00B10021"/>
    <w:rsid w:val="00B10EC4"/>
    <w:rsid w:val="00B1135B"/>
    <w:rsid w:val="00B11A7D"/>
    <w:rsid w:val="00B122E9"/>
    <w:rsid w:val="00B14B16"/>
    <w:rsid w:val="00B14EFA"/>
    <w:rsid w:val="00B15875"/>
    <w:rsid w:val="00B15E64"/>
    <w:rsid w:val="00B15FC4"/>
    <w:rsid w:val="00B1651B"/>
    <w:rsid w:val="00B16605"/>
    <w:rsid w:val="00B20486"/>
    <w:rsid w:val="00B20D6E"/>
    <w:rsid w:val="00B21029"/>
    <w:rsid w:val="00B21498"/>
    <w:rsid w:val="00B215B1"/>
    <w:rsid w:val="00B21E6B"/>
    <w:rsid w:val="00B22B6A"/>
    <w:rsid w:val="00B22B88"/>
    <w:rsid w:val="00B230B0"/>
    <w:rsid w:val="00B23181"/>
    <w:rsid w:val="00B23AA5"/>
    <w:rsid w:val="00B25840"/>
    <w:rsid w:val="00B26640"/>
    <w:rsid w:val="00B27314"/>
    <w:rsid w:val="00B27606"/>
    <w:rsid w:val="00B27AAD"/>
    <w:rsid w:val="00B301B9"/>
    <w:rsid w:val="00B30C59"/>
    <w:rsid w:val="00B31834"/>
    <w:rsid w:val="00B31EC3"/>
    <w:rsid w:val="00B3334C"/>
    <w:rsid w:val="00B34794"/>
    <w:rsid w:val="00B3535C"/>
    <w:rsid w:val="00B35A63"/>
    <w:rsid w:val="00B36287"/>
    <w:rsid w:val="00B36336"/>
    <w:rsid w:val="00B36457"/>
    <w:rsid w:val="00B36863"/>
    <w:rsid w:val="00B36A26"/>
    <w:rsid w:val="00B3748A"/>
    <w:rsid w:val="00B37526"/>
    <w:rsid w:val="00B379D3"/>
    <w:rsid w:val="00B4118B"/>
    <w:rsid w:val="00B41563"/>
    <w:rsid w:val="00B415FF"/>
    <w:rsid w:val="00B41D71"/>
    <w:rsid w:val="00B41F7F"/>
    <w:rsid w:val="00B42DFB"/>
    <w:rsid w:val="00B4357A"/>
    <w:rsid w:val="00B43D8C"/>
    <w:rsid w:val="00B44190"/>
    <w:rsid w:val="00B45F03"/>
    <w:rsid w:val="00B46C01"/>
    <w:rsid w:val="00B47C83"/>
    <w:rsid w:val="00B47D87"/>
    <w:rsid w:val="00B47DCF"/>
    <w:rsid w:val="00B512F9"/>
    <w:rsid w:val="00B514A3"/>
    <w:rsid w:val="00B516AB"/>
    <w:rsid w:val="00B51B9F"/>
    <w:rsid w:val="00B537A0"/>
    <w:rsid w:val="00B53D57"/>
    <w:rsid w:val="00B54306"/>
    <w:rsid w:val="00B55B76"/>
    <w:rsid w:val="00B5631D"/>
    <w:rsid w:val="00B56A7B"/>
    <w:rsid w:val="00B56C36"/>
    <w:rsid w:val="00B57515"/>
    <w:rsid w:val="00B57ACF"/>
    <w:rsid w:val="00B57E57"/>
    <w:rsid w:val="00B57F0F"/>
    <w:rsid w:val="00B57FD3"/>
    <w:rsid w:val="00B6037C"/>
    <w:rsid w:val="00B60897"/>
    <w:rsid w:val="00B60AD8"/>
    <w:rsid w:val="00B615AC"/>
    <w:rsid w:val="00B617AB"/>
    <w:rsid w:val="00B61A4F"/>
    <w:rsid w:val="00B62E39"/>
    <w:rsid w:val="00B630DF"/>
    <w:rsid w:val="00B631E9"/>
    <w:rsid w:val="00B6331A"/>
    <w:rsid w:val="00B637D7"/>
    <w:rsid w:val="00B6390A"/>
    <w:rsid w:val="00B641C2"/>
    <w:rsid w:val="00B64BEA"/>
    <w:rsid w:val="00B65235"/>
    <w:rsid w:val="00B65633"/>
    <w:rsid w:val="00B656B7"/>
    <w:rsid w:val="00B656C8"/>
    <w:rsid w:val="00B6589C"/>
    <w:rsid w:val="00B66200"/>
    <w:rsid w:val="00B66BBD"/>
    <w:rsid w:val="00B678A4"/>
    <w:rsid w:val="00B679D2"/>
    <w:rsid w:val="00B70C2E"/>
    <w:rsid w:val="00B7157F"/>
    <w:rsid w:val="00B715B5"/>
    <w:rsid w:val="00B71935"/>
    <w:rsid w:val="00B71A28"/>
    <w:rsid w:val="00B71AC1"/>
    <w:rsid w:val="00B72E57"/>
    <w:rsid w:val="00B73701"/>
    <w:rsid w:val="00B73F9E"/>
    <w:rsid w:val="00B74114"/>
    <w:rsid w:val="00B7433A"/>
    <w:rsid w:val="00B752B4"/>
    <w:rsid w:val="00B75A81"/>
    <w:rsid w:val="00B76264"/>
    <w:rsid w:val="00B76DBB"/>
    <w:rsid w:val="00B77766"/>
    <w:rsid w:val="00B77FC6"/>
    <w:rsid w:val="00B80B12"/>
    <w:rsid w:val="00B81275"/>
    <w:rsid w:val="00B817B1"/>
    <w:rsid w:val="00B82A08"/>
    <w:rsid w:val="00B82E95"/>
    <w:rsid w:val="00B83361"/>
    <w:rsid w:val="00B84F71"/>
    <w:rsid w:val="00B85999"/>
    <w:rsid w:val="00B864D1"/>
    <w:rsid w:val="00B8727A"/>
    <w:rsid w:val="00B87757"/>
    <w:rsid w:val="00B87B43"/>
    <w:rsid w:val="00B87CD3"/>
    <w:rsid w:val="00B90A85"/>
    <w:rsid w:val="00B922C0"/>
    <w:rsid w:val="00B94E99"/>
    <w:rsid w:val="00B94FA1"/>
    <w:rsid w:val="00B955F3"/>
    <w:rsid w:val="00B96033"/>
    <w:rsid w:val="00B96545"/>
    <w:rsid w:val="00B97151"/>
    <w:rsid w:val="00BA0E34"/>
    <w:rsid w:val="00BA0F60"/>
    <w:rsid w:val="00BA17D7"/>
    <w:rsid w:val="00BA265D"/>
    <w:rsid w:val="00BA28D7"/>
    <w:rsid w:val="00BA2D93"/>
    <w:rsid w:val="00BA3048"/>
    <w:rsid w:val="00BA3179"/>
    <w:rsid w:val="00BA4744"/>
    <w:rsid w:val="00BA47E8"/>
    <w:rsid w:val="00BA4E06"/>
    <w:rsid w:val="00BA5047"/>
    <w:rsid w:val="00BA59D1"/>
    <w:rsid w:val="00BA5DAC"/>
    <w:rsid w:val="00BA6CC2"/>
    <w:rsid w:val="00BB02F6"/>
    <w:rsid w:val="00BB0409"/>
    <w:rsid w:val="00BB0A7A"/>
    <w:rsid w:val="00BB1028"/>
    <w:rsid w:val="00BB140C"/>
    <w:rsid w:val="00BB31FE"/>
    <w:rsid w:val="00BB39F7"/>
    <w:rsid w:val="00BB418A"/>
    <w:rsid w:val="00BB41CA"/>
    <w:rsid w:val="00BB49AB"/>
    <w:rsid w:val="00BB4BF6"/>
    <w:rsid w:val="00BB55AA"/>
    <w:rsid w:val="00BB56DC"/>
    <w:rsid w:val="00BB5AEE"/>
    <w:rsid w:val="00BB610A"/>
    <w:rsid w:val="00BB6420"/>
    <w:rsid w:val="00BB6EB8"/>
    <w:rsid w:val="00BB7AF6"/>
    <w:rsid w:val="00BC0096"/>
    <w:rsid w:val="00BC036D"/>
    <w:rsid w:val="00BC0DD0"/>
    <w:rsid w:val="00BC10F7"/>
    <w:rsid w:val="00BC132A"/>
    <w:rsid w:val="00BC1CE6"/>
    <w:rsid w:val="00BC242D"/>
    <w:rsid w:val="00BC265B"/>
    <w:rsid w:val="00BC28D7"/>
    <w:rsid w:val="00BC3441"/>
    <w:rsid w:val="00BC3CDD"/>
    <w:rsid w:val="00BC4168"/>
    <w:rsid w:val="00BC41D7"/>
    <w:rsid w:val="00BC4F2A"/>
    <w:rsid w:val="00BC5865"/>
    <w:rsid w:val="00BC590E"/>
    <w:rsid w:val="00BC68E1"/>
    <w:rsid w:val="00BC6D08"/>
    <w:rsid w:val="00BC70D2"/>
    <w:rsid w:val="00BC78FE"/>
    <w:rsid w:val="00BD1B22"/>
    <w:rsid w:val="00BD33C4"/>
    <w:rsid w:val="00BD3E1C"/>
    <w:rsid w:val="00BD47AF"/>
    <w:rsid w:val="00BD4D78"/>
    <w:rsid w:val="00BD4ED6"/>
    <w:rsid w:val="00BD6898"/>
    <w:rsid w:val="00BD6D3D"/>
    <w:rsid w:val="00BD7BB9"/>
    <w:rsid w:val="00BE0649"/>
    <w:rsid w:val="00BE0B65"/>
    <w:rsid w:val="00BE10B3"/>
    <w:rsid w:val="00BE13F0"/>
    <w:rsid w:val="00BE17E1"/>
    <w:rsid w:val="00BE1C04"/>
    <w:rsid w:val="00BE1FE4"/>
    <w:rsid w:val="00BE241B"/>
    <w:rsid w:val="00BE38F7"/>
    <w:rsid w:val="00BE5584"/>
    <w:rsid w:val="00BE5685"/>
    <w:rsid w:val="00BE5C3A"/>
    <w:rsid w:val="00BE6C64"/>
    <w:rsid w:val="00BF0DEA"/>
    <w:rsid w:val="00BF270B"/>
    <w:rsid w:val="00BF272A"/>
    <w:rsid w:val="00BF2871"/>
    <w:rsid w:val="00BF2D11"/>
    <w:rsid w:val="00BF3EAC"/>
    <w:rsid w:val="00BF3EF5"/>
    <w:rsid w:val="00BF4287"/>
    <w:rsid w:val="00BF621C"/>
    <w:rsid w:val="00BF6873"/>
    <w:rsid w:val="00BF69A5"/>
    <w:rsid w:val="00BF6B62"/>
    <w:rsid w:val="00BF6BAF"/>
    <w:rsid w:val="00BF7056"/>
    <w:rsid w:val="00BF7FC9"/>
    <w:rsid w:val="00C00361"/>
    <w:rsid w:val="00C00953"/>
    <w:rsid w:val="00C00C77"/>
    <w:rsid w:val="00C01711"/>
    <w:rsid w:val="00C019C3"/>
    <w:rsid w:val="00C01B76"/>
    <w:rsid w:val="00C01E54"/>
    <w:rsid w:val="00C02393"/>
    <w:rsid w:val="00C02650"/>
    <w:rsid w:val="00C036A7"/>
    <w:rsid w:val="00C046E2"/>
    <w:rsid w:val="00C04F43"/>
    <w:rsid w:val="00C0505A"/>
    <w:rsid w:val="00C0530E"/>
    <w:rsid w:val="00C05764"/>
    <w:rsid w:val="00C05C1B"/>
    <w:rsid w:val="00C05E5F"/>
    <w:rsid w:val="00C06444"/>
    <w:rsid w:val="00C075E2"/>
    <w:rsid w:val="00C10134"/>
    <w:rsid w:val="00C10350"/>
    <w:rsid w:val="00C10C23"/>
    <w:rsid w:val="00C10E0A"/>
    <w:rsid w:val="00C10F73"/>
    <w:rsid w:val="00C1118D"/>
    <w:rsid w:val="00C11499"/>
    <w:rsid w:val="00C11821"/>
    <w:rsid w:val="00C119F0"/>
    <w:rsid w:val="00C124FA"/>
    <w:rsid w:val="00C13888"/>
    <w:rsid w:val="00C13938"/>
    <w:rsid w:val="00C1402C"/>
    <w:rsid w:val="00C14455"/>
    <w:rsid w:val="00C14D67"/>
    <w:rsid w:val="00C14FF3"/>
    <w:rsid w:val="00C15112"/>
    <w:rsid w:val="00C15540"/>
    <w:rsid w:val="00C16E78"/>
    <w:rsid w:val="00C210BD"/>
    <w:rsid w:val="00C22AD8"/>
    <w:rsid w:val="00C23089"/>
    <w:rsid w:val="00C2429D"/>
    <w:rsid w:val="00C25521"/>
    <w:rsid w:val="00C25E3D"/>
    <w:rsid w:val="00C2634D"/>
    <w:rsid w:val="00C26821"/>
    <w:rsid w:val="00C26BE0"/>
    <w:rsid w:val="00C270C8"/>
    <w:rsid w:val="00C279D3"/>
    <w:rsid w:val="00C27A76"/>
    <w:rsid w:val="00C3020A"/>
    <w:rsid w:val="00C303EF"/>
    <w:rsid w:val="00C304F1"/>
    <w:rsid w:val="00C31EBA"/>
    <w:rsid w:val="00C322FC"/>
    <w:rsid w:val="00C32E1B"/>
    <w:rsid w:val="00C32F0E"/>
    <w:rsid w:val="00C3317B"/>
    <w:rsid w:val="00C3381C"/>
    <w:rsid w:val="00C33F42"/>
    <w:rsid w:val="00C34060"/>
    <w:rsid w:val="00C341E4"/>
    <w:rsid w:val="00C34F48"/>
    <w:rsid w:val="00C35023"/>
    <w:rsid w:val="00C3502C"/>
    <w:rsid w:val="00C35C80"/>
    <w:rsid w:val="00C36098"/>
    <w:rsid w:val="00C36607"/>
    <w:rsid w:val="00C36955"/>
    <w:rsid w:val="00C36BF7"/>
    <w:rsid w:val="00C374EE"/>
    <w:rsid w:val="00C37C34"/>
    <w:rsid w:val="00C37CAB"/>
    <w:rsid w:val="00C37D88"/>
    <w:rsid w:val="00C408BE"/>
    <w:rsid w:val="00C40B34"/>
    <w:rsid w:val="00C40CD7"/>
    <w:rsid w:val="00C41A1F"/>
    <w:rsid w:val="00C4251C"/>
    <w:rsid w:val="00C43D4A"/>
    <w:rsid w:val="00C44186"/>
    <w:rsid w:val="00C441F7"/>
    <w:rsid w:val="00C44BED"/>
    <w:rsid w:val="00C450F8"/>
    <w:rsid w:val="00C4542E"/>
    <w:rsid w:val="00C4549B"/>
    <w:rsid w:val="00C4668F"/>
    <w:rsid w:val="00C47153"/>
    <w:rsid w:val="00C47A19"/>
    <w:rsid w:val="00C5085C"/>
    <w:rsid w:val="00C50A9A"/>
    <w:rsid w:val="00C50EB1"/>
    <w:rsid w:val="00C51204"/>
    <w:rsid w:val="00C517A1"/>
    <w:rsid w:val="00C51DD4"/>
    <w:rsid w:val="00C52B1F"/>
    <w:rsid w:val="00C52BEF"/>
    <w:rsid w:val="00C52D28"/>
    <w:rsid w:val="00C53389"/>
    <w:rsid w:val="00C5381C"/>
    <w:rsid w:val="00C541A9"/>
    <w:rsid w:val="00C546C9"/>
    <w:rsid w:val="00C5473F"/>
    <w:rsid w:val="00C55D37"/>
    <w:rsid w:val="00C56850"/>
    <w:rsid w:val="00C56CEF"/>
    <w:rsid w:val="00C570D3"/>
    <w:rsid w:val="00C57458"/>
    <w:rsid w:val="00C576C1"/>
    <w:rsid w:val="00C57909"/>
    <w:rsid w:val="00C57E79"/>
    <w:rsid w:val="00C600CF"/>
    <w:rsid w:val="00C60476"/>
    <w:rsid w:val="00C60FCC"/>
    <w:rsid w:val="00C61839"/>
    <w:rsid w:val="00C61B99"/>
    <w:rsid w:val="00C62E71"/>
    <w:rsid w:val="00C62EDC"/>
    <w:rsid w:val="00C6334B"/>
    <w:rsid w:val="00C63381"/>
    <w:rsid w:val="00C63753"/>
    <w:rsid w:val="00C63D80"/>
    <w:rsid w:val="00C64852"/>
    <w:rsid w:val="00C64D5C"/>
    <w:rsid w:val="00C650FF"/>
    <w:rsid w:val="00C6546C"/>
    <w:rsid w:val="00C65D8E"/>
    <w:rsid w:val="00C660E9"/>
    <w:rsid w:val="00C66831"/>
    <w:rsid w:val="00C66A0E"/>
    <w:rsid w:val="00C66CC0"/>
    <w:rsid w:val="00C67137"/>
    <w:rsid w:val="00C67A5E"/>
    <w:rsid w:val="00C67B6C"/>
    <w:rsid w:val="00C70003"/>
    <w:rsid w:val="00C701DD"/>
    <w:rsid w:val="00C70A16"/>
    <w:rsid w:val="00C70A41"/>
    <w:rsid w:val="00C71169"/>
    <w:rsid w:val="00C72304"/>
    <w:rsid w:val="00C724FC"/>
    <w:rsid w:val="00C7289E"/>
    <w:rsid w:val="00C734DE"/>
    <w:rsid w:val="00C738D7"/>
    <w:rsid w:val="00C73C40"/>
    <w:rsid w:val="00C745E2"/>
    <w:rsid w:val="00C7484D"/>
    <w:rsid w:val="00C74856"/>
    <w:rsid w:val="00C74B58"/>
    <w:rsid w:val="00C74B7E"/>
    <w:rsid w:val="00C74D21"/>
    <w:rsid w:val="00C74E6D"/>
    <w:rsid w:val="00C75509"/>
    <w:rsid w:val="00C772D9"/>
    <w:rsid w:val="00C773AD"/>
    <w:rsid w:val="00C77ACB"/>
    <w:rsid w:val="00C77D6E"/>
    <w:rsid w:val="00C77FD6"/>
    <w:rsid w:val="00C81096"/>
    <w:rsid w:val="00C81124"/>
    <w:rsid w:val="00C82007"/>
    <w:rsid w:val="00C8303E"/>
    <w:rsid w:val="00C83C77"/>
    <w:rsid w:val="00C8467F"/>
    <w:rsid w:val="00C84686"/>
    <w:rsid w:val="00C84C73"/>
    <w:rsid w:val="00C84E24"/>
    <w:rsid w:val="00C85790"/>
    <w:rsid w:val="00C860C7"/>
    <w:rsid w:val="00C86312"/>
    <w:rsid w:val="00C86350"/>
    <w:rsid w:val="00C86523"/>
    <w:rsid w:val="00C86EF4"/>
    <w:rsid w:val="00C8759D"/>
    <w:rsid w:val="00C8779B"/>
    <w:rsid w:val="00C9003D"/>
    <w:rsid w:val="00C910E4"/>
    <w:rsid w:val="00C911A6"/>
    <w:rsid w:val="00C916B3"/>
    <w:rsid w:val="00C9245D"/>
    <w:rsid w:val="00C9253A"/>
    <w:rsid w:val="00C93543"/>
    <w:rsid w:val="00C9361E"/>
    <w:rsid w:val="00C93804"/>
    <w:rsid w:val="00C944C1"/>
    <w:rsid w:val="00C9471B"/>
    <w:rsid w:val="00C95A47"/>
    <w:rsid w:val="00C95E52"/>
    <w:rsid w:val="00C95F56"/>
    <w:rsid w:val="00C96B3A"/>
    <w:rsid w:val="00C970D9"/>
    <w:rsid w:val="00C9747F"/>
    <w:rsid w:val="00C9766E"/>
    <w:rsid w:val="00C97E88"/>
    <w:rsid w:val="00CA055D"/>
    <w:rsid w:val="00CA069C"/>
    <w:rsid w:val="00CA12AF"/>
    <w:rsid w:val="00CA340A"/>
    <w:rsid w:val="00CA3789"/>
    <w:rsid w:val="00CA3BE3"/>
    <w:rsid w:val="00CA3E20"/>
    <w:rsid w:val="00CA446C"/>
    <w:rsid w:val="00CA48F0"/>
    <w:rsid w:val="00CA4AD2"/>
    <w:rsid w:val="00CA4C13"/>
    <w:rsid w:val="00CA4D69"/>
    <w:rsid w:val="00CA4E9D"/>
    <w:rsid w:val="00CA56CF"/>
    <w:rsid w:val="00CA5EE2"/>
    <w:rsid w:val="00CA63B8"/>
    <w:rsid w:val="00CA7124"/>
    <w:rsid w:val="00CA73FD"/>
    <w:rsid w:val="00CA7891"/>
    <w:rsid w:val="00CA7958"/>
    <w:rsid w:val="00CA7A6A"/>
    <w:rsid w:val="00CA7CD4"/>
    <w:rsid w:val="00CB0A2F"/>
    <w:rsid w:val="00CB0B0D"/>
    <w:rsid w:val="00CB1333"/>
    <w:rsid w:val="00CB1B5E"/>
    <w:rsid w:val="00CB266B"/>
    <w:rsid w:val="00CB2938"/>
    <w:rsid w:val="00CB2BC8"/>
    <w:rsid w:val="00CB3114"/>
    <w:rsid w:val="00CB356F"/>
    <w:rsid w:val="00CB3D32"/>
    <w:rsid w:val="00CB3D5D"/>
    <w:rsid w:val="00CB3DC7"/>
    <w:rsid w:val="00CB3E04"/>
    <w:rsid w:val="00CB3ECC"/>
    <w:rsid w:val="00CB46C8"/>
    <w:rsid w:val="00CB4F9C"/>
    <w:rsid w:val="00CB5652"/>
    <w:rsid w:val="00CB5BE8"/>
    <w:rsid w:val="00CB5C0D"/>
    <w:rsid w:val="00CB5E91"/>
    <w:rsid w:val="00CB71A3"/>
    <w:rsid w:val="00CB74B5"/>
    <w:rsid w:val="00CB7965"/>
    <w:rsid w:val="00CC01FB"/>
    <w:rsid w:val="00CC0AC7"/>
    <w:rsid w:val="00CC0E2B"/>
    <w:rsid w:val="00CC21DB"/>
    <w:rsid w:val="00CC25EA"/>
    <w:rsid w:val="00CC2E25"/>
    <w:rsid w:val="00CC2EBA"/>
    <w:rsid w:val="00CC3FBB"/>
    <w:rsid w:val="00CC56D7"/>
    <w:rsid w:val="00CC64C9"/>
    <w:rsid w:val="00CC6B00"/>
    <w:rsid w:val="00CC7709"/>
    <w:rsid w:val="00CC77E8"/>
    <w:rsid w:val="00CD03D2"/>
    <w:rsid w:val="00CD076B"/>
    <w:rsid w:val="00CD0938"/>
    <w:rsid w:val="00CD286F"/>
    <w:rsid w:val="00CD2F33"/>
    <w:rsid w:val="00CD3029"/>
    <w:rsid w:val="00CD380F"/>
    <w:rsid w:val="00CD3927"/>
    <w:rsid w:val="00CD3B17"/>
    <w:rsid w:val="00CD3B19"/>
    <w:rsid w:val="00CD42D4"/>
    <w:rsid w:val="00CD4B8E"/>
    <w:rsid w:val="00CD4D83"/>
    <w:rsid w:val="00CD5188"/>
    <w:rsid w:val="00CD5532"/>
    <w:rsid w:val="00CD5CAF"/>
    <w:rsid w:val="00CD69F3"/>
    <w:rsid w:val="00CD6BBD"/>
    <w:rsid w:val="00CD7120"/>
    <w:rsid w:val="00CD7DDD"/>
    <w:rsid w:val="00CE0242"/>
    <w:rsid w:val="00CE02C0"/>
    <w:rsid w:val="00CE0A30"/>
    <w:rsid w:val="00CE0B81"/>
    <w:rsid w:val="00CE2108"/>
    <w:rsid w:val="00CE29E4"/>
    <w:rsid w:val="00CE317A"/>
    <w:rsid w:val="00CE3262"/>
    <w:rsid w:val="00CE32D3"/>
    <w:rsid w:val="00CE3484"/>
    <w:rsid w:val="00CE3F0B"/>
    <w:rsid w:val="00CE4670"/>
    <w:rsid w:val="00CE492D"/>
    <w:rsid w:val="00CE5BF6"/>
    <w:rsid w:val="00CE6366"/>
    <w:rsid w:val="00CE64D6"/>
    <w:rsid w:val="00CE66AF"/>
    <w:rsid w:val="00CE66D5"/>
    <w:rsid w:val="00CE67D7"/>
    <w:rsid w:val="00CE791D"/>
    <w:rsid w:val="00CE79A0"/>
    <w:rsid w:val="00CE7AC0"/>
    <w:rsid w:val="00CF00E8"/>
    <w:rsid w:val="00CF0BDB"/>
    <w:rsid w:val="00CF1378"/>
    <w:rsid w:val="00CF18B8"/>
    <w:rsid w:val="00CF1D74"/>
    <w:rsid w:val="00CF2209"/>
    <w:rsid w:val="00CF27F4"/>
    <w:rsid w:val="00CF2918"/>
    <w:rsid w:val="00CF36BF"/>
    <w:rsid w:val="00CF3A0D"/>
    <w:rsid w:val="00CF3FD5"/>
    <w:rsid w:val="00CF44E7"/>
    <w:rsid w:val="00CF45C2"/>
    <w:rsid w:val="00CF50DC"/>
    <w:rsid w:val="00CF564F"/>
    <w:rsid w:val="00CF57E2"/>
    <w:rsid w:val="00CF6C00"/>
    <w:rsid w:val="00CF6C29"/>
    <w:rsid w:val="00CF7175"/>
    <w:rsid w:val="00CF785C"/>
    <w:rsid w:val="00D0004C"/>
    <w:rsid w:val="00D0063E"/>
    <w:rsid w:val="00D006C3"/>
    <w:rsid w:val="00D0128C"/>
    <w:rsid w:val="00D01AD9"/>
    <w:rsid w:val="00D023E0"/>
    <w:rsid w:val="00D024A3"/>
    <w:rsid w:val="00D028DB"/>
    <w:rsid w:val="00D0328C"/>
    <w:rsid w:val="00D04750"/>
    <w:rsid w:val="00D04C42"/>
    <w:rsid w:val="00D04E29"/>
    <w:rsid w:val="00D0597F"/>
    <w:rsid w:val="00D05FCE"/>
    <w:rsid w:val="00D06184"/>
    <w:rsid w:val="00D062E6"/>
    <w:rsid w:val="00D06465"/>
    <w:rsid w:val="00D074C6"/>
    <w:rsid w:val="00D10B21"/>
    <w:rsid w:val="00D10E3C"/>
    <w:rsid w:val="00D113FF"/>
    <w:rsid w:val="00D116DA"/>
    <w:rsid w:val="00D11C6C"/>
    <w:rsid w:val="00D13C74"/>
    <w:rsid w:val="00D13DD6"/>
    <w:rsid w:val="00D15A26"/>
    <w:rsid w:val="00D1612C"/>
    <w:rsid w:val="00D16656"/>
    <w:rsid w:val="00D166A4"/>
    <w:rsid w:val="00D17429"/>
    <w:rsid w:val="00D17E07"/>
    <w:rsid w:val="00D17EB8"/>
    <w:rsid w:val="00D20166"/>
    <w:rsid w:val="00D20EBD"/>
    <w:rsid w:val="00D2133D"/>
    <w:rsid w:val="00D2157D"/>
    <w:rsid w:val="00D21A8A"/>
    <w:rsid w:val="00D21E8B"/>
    <w:rsid w:val="00D221E7"/>
    <w:rsid w:val="00D226EF"/>
    <w:rsid w:val="00D2303E"/>
    <w:rsid w:val="00D234DD"/>
    <w:rsid w:val="00D2377A"/>
    <w:rsid w:val="00D246D6"/>
    <w:rsid w:val="00D260E4"/>
    <w:rsid w:val="00D26633"/>
    <w:rsid w:val="00D267CB"/>
    <w:rsid w:val="00D26E22"/>
    <w:rsid w:val="00D27464"/>
    <w:rsid w:val="00D27F1C"/>
    <w:rsid w:val="00D30311"/>
    <w:rsid w:val="00D308B6"/>
    <w:rsid w:val="00D314A9"/>
    <w:rsid w:val="00D318AA"/>
    <w:rsid w:val="00D326E1"/>
    <w:rsid w:val="00D33A6C"/>
    <w:rsid w:val="00D348FD"/>
    <w:rsid w:val="00D34C73"/>
    <w:rsid w:val="00D34CF4"/>
    <w:rsid w:val="00D3528C"/>
    <w:rsid w:val="00D354EE"/>
    <w:rsid w:val="00D35D98"/>
    <w:rsid w:val="00D3623F"/>
    <w:rsid w:val="00D36BEF"/>
    <w:rsid w:val="00D37459"/>
    <w:rsid w:val="00D37674"/>
    <w:rsid w:val="00D376E9"/>
    <w:rsid w:val="00D40882"/>
    <w:rsid w:val="00D408C4"/>
    <w:rsid w:val="00D40980"/>
    <w:rsid w:val="00D40BDF"/>
    <w:rsid w:val="00D41176"/>
    <w:rsid w:val="00D419F6"/>
    <w:rsid w:val="00D423A8"/>
    <w:rsid w:val="00D423E2"/>
    <w:rsid w:val="00D44569"/>
    <w:rsid w:val="00D447BB"/>
    <w:rsid w:val="00D4492B"/>
    <w:rsid w:val="00D44B94"/>
    <w:rsid w:val="00D44F1B"/>
    <w:rsid w:val="00D4552F"/>
    <w:rsid w:val="00D455AA"/>
    <w:rsid w:val="00D45A10"/>
    <w:rsid w:val="00D45BDE"/>
    <w:rsid w:val="00D45CB7"/>
    <w:rsid w:val="00D45E42"/>
    <w:rsid w:val="00D475F0"/>
    <w:rsid w:val="00D47AEB"/>
    <w:rsid w:val="00D500A8"/>
    <w:rsid w:val="00D500E3"/>
    <w:rsid w:val="00D51152"/>
    <w:rsid w:val="00D5141C"/>
    <w:rsid w:val="00D515C6"/>
    <w:rsid w:val="00D518F7"/>
    <w:rsid w:val="00D52301"/>
    <w:rsid w:val="00D529B7"/>
    <w:rsid w:val="00D53E38"/>
    <w:rsid w:val="00D54F39"/>
    <w:rsid w:val="00D55023"/>
    <w:rsid w:val="00D552C5"/>
    <w:rsid w:val="00D5538A"/>
    <w:rsid w:val="00D55EEA"/>
    <w:rsid w:val="00D55F0F"/>
    <w:rsid w:val="00D565A3"/>
    <w:rsid w:val="00D569E6"/>
    <w:rsid w:val="00D60A84"/>
    <w:rsid w:val="00D6208B"/>
    <w:rsid w:val="00D62473"/>
    <w:rsid w:val="00D6282A"/>
    <w:rsid w:val="00D63D4D"/>
    <w:rsid w:val="00D63DF8"/>
    <w:rsid w:val="00D641E5"/>
    <w:rsid w:val="00D64494"/>
    <w:rsid w:val="00D6503C"/>
    <w:rsid w:val="00D65F92"/>
    <w:rsid w:val="00D664DA"/>
    <w:rsid w:val="00D66526"/>
    <w:rsid w:val="00D67016"/>
    <w:rsid w:val="00D6721E"/>
    <w:rsid w:val="00D673AF"/>
    <w:rsid w:val="00D67FBE"/>
    <w:rsid w:val="00D70629"/>
    <w:rsid w:val="00D70B55"/>
    <w:rsid w:val="00D70C3A"/>
    <w:rsid w:val="00D70FA1"/>
    <w:rsid w:val="00D717E8"/>
    <w:rsid w:val="00D71F15"/>
    <w:rsid w:val="00D73031"/>
    <w:rsid w:val="00D73CDB"/>
    <w:rsid w:val="00D74154"/>
    <w:rsid w:val="00D74176"/>
    <w:rsid w:val="00D7456B"/>
    <w:rsid w:val="00D74573"/>
    <w:rsid w:val="00D749EE"/>
    <w:rsid w:val="00D74D83"/>
    <w:rsid w:val="00D75A86"/>
    <w:rsid w:val="00D76E2E"/>
    <w:rsid w:val="00D77966"/>
    <w:rsid w:val="00D77D8D"/>
    <w:rsid w:val="00D77DA7"/>
    <w:rsid w:val="00D80C3F"/>
    <w:rsid w:val="00D80D28"/>
    <w:rsid w:val="00D81E3E"/>
    <w:rsid w:val="00D82BF4"/>
    <w:rsid w:val="00D8453F"/>
    <w:rsid w:val="00D84AE0"/>
    <w:rsid w:val="00D852AD"/>
    <w:rsid w:val="00D85333"/>
    <w:rsid w:val="00D8595D"/>
    <w:rsid w:val="00D863D8"/>
    <w:rsid w:val="00D86694"/>
    <w:rsid w:val="00D86FE7"/>
    <w:rsid w:val="00D87424"/>
    <w:rsid w:val="00D8792A"/>
    <w:rsid w:val="00D87B63"/>
    <w:rsid w:val="00D900E0"/>
    <w:rsid w:val="00D90B0C"/>
    <w:rsid w:val="00D916B1"/>
    <w:rsid w:val="00D917BE"/>
    <w:rsid w:val="00D9205E"/>
    <w:rsid w:val="00D92E9B"/>
    <w:rsid w:val="00D93297"/>
    <w:rsid w:val="00D95787"/>
    <w:rsid w:val="00D96C8C"/>
    <w:rsid w:val="00D9792E"/>
    <w:rsid w:val="00D97F28"/>
    <w:rsid w:val="00DA0DD0"/>
    <w:rsid w:val="00DA113F"/>
    <w:rsid w:val="00DA1B94"/>
    <w:rsid w:val="00DA2660"/>
    <w:rsid w:val="00DA26F5"/>
    <w:rsid w:val="00DA28DF"/>
    <w:rsid w:val="00DA4414"/>
    <w:rsid w:val="00DA4ECF"/>
    <w:rsid w:val="00DA531D"/>
    <w:rsid w:val="00DA5446"/>
    <w:rsid w:val="00DA5A6C"/>
    <w:rsid w:val="00DA6211"/>
    <w:rsid w:val="00DA668A"/>
    <w:rsid w:val="00DA685E"/>
    <w:rsid w:val="00DA6C7B"/>
    <w:rsid w:val="00DA7F10"/>
    <w:rsid w:val="00DB0A52"/>
    <w:rsid w:val="00DB0F93"/>
    <w:rsid w:val="00DB141B"/>
    <w:rsid w:val="00DB1B02"/>
    <w:rsid w:val="00DB2149"/>
    <w:rsid w:val="00DB2B89"/>
    <w:rsid w:val="00DB3539"/>
    <w:rsid w:val="00DB3670"/>
    <w:rsid w:val="00DB390C"/>
    <w:rsid w:val="00DB411F"/>
    <w:rsid w:val="00DB419D"/>
    <w:rsid w:val="00DB4D5B"/>
    <w:rsid w:val="00DB5B08"/>
    <w:rsid w:val="00DB639E"/>
    <w:rsid w:val="00DB6B33"/>
    <w:rsid w:val="00DB6C28"/>
    <w:rsid w:val="00DB7277"/>
    <w:rsid w:val="00DB7B07"/>
    <w:rsid w:val="00DC15A7"/>
    <w:rsid w:val="00DC1D77"/>
    <w:rsid w:val="00DC1DD6"/>
    <w:rsid w:val="00DC1F9E"/>
    <w:rsid w:val="00DC20B4"/>
    <w:rsid w:val="00DC253F"/>
    <w:rsid w:val="00DC2671"/>
    <w:rsid w:val="00DC314F"/>
    <w:rsid w:val="00DC3825"/>
    <w:rsid w:val="00DC3C96"/>
    <w:rsid w:val="00DC4B04"/>
    <w:rsid w:val="00DC4C10"/>
    <w:rsid w:val="00DC5E20"/>
    <w:rsid w:val="00DC6238"/>
    <w:rsid w:val="00DC6BAE"/>
    <w:rsid w:val="00DC6DCD"/>
    <w:rsid w:val="00DC711A"/>
    <w:rsid w:val="00DC7398"/>
    <w:rsid w:val="00DC770E"/>
    <w:rsid w:val="00DD0FFB"/>
    <w:rsid w:val="00DD1885"/>
    <w:rsid w:val="00DD28C9"/>
    <w:rsid w:val="00DD3C4C"/>
    <w:rsid w:val="00DD496B"/>
    <w:rsid w:val="00DD4B5C"/>
    <w:rsid w:val="00DD6C46"/>
    <w:rsid w:val="00DD6C82"/>
    <w:rsid w:val="00DD768B"/>
    <w:rsid w:val="00DE0E59"/>
    <w:rsid w:val="00DE1270"/>
    <w:rsid w:val="00DE1496"/>
    <w:rsid w:val="00DE1598"/>
    <w:rsid w:val="00DE240B"/>
    <w:rsid w:val="00DE352F"/>
    <w:rsid w:val="00DE4C99"/>
    <w:rsid w:val="00DE4F1B"/>
    <w:rsid w:val="00DE5DEE"/>
    <w:rsid w:val="00DE6C32"/>
    <w:rsid w:val="00DE6D38"/>
    <w:rsid w:val="00DE72FE"/>
    <w:rsid w:val="00DE7904"/>
    <w:rsid w:val="00DE7C6F"/>
    <w:rsid w:val="00DF001F"/>
    <w:rsid w:val="00DF0957"/>
    <w:rsid w:val="00DF0969"/>
    <w:rsid w:val="00DF0AB1"/>
    <w:rsid w:val="00DF160A"/>
    <w:rsid w:val="00DF1A4F"/>
    <w:rsid w:val="00DF1F38"/>
    <w:rsid w:val="00DF2CDF"/>
    <w:rsid w:val="00DF3298"/>
    <w:rsid w:val="00DF3473"/>
    <w:rsid w:val="00DF38D1"/>
    <w:rsid w:val="00DF4016"/>
    <w:rsid w:val="00DF46E8"/>
    <w:rsid w:val="00DF49A7"/>
    <w:rsid w:val="00DF4A00"/>
    <w:rsid w:val="00DF4AC1"/>
    <w:rsid w:val="00DF4C9C"/>
    <w:rsid w:val="00DF5044"/>
    <w:rsid w:val="00DF5344"/>
    <w:rsid w:val="00DF59AC"/>
    <w:rsid w:val="00DF646F"/>
    <w:rsid w:val="00DF730E"/>
    <w:rsid w:val="00DF7997"/>
    <w:rsid w:val="00E007C6"/>
    <w:rsid w:val="00E00A4A"/>
    <w:rsid w:val="00E00EA7"/>
    <w:rsid w:val="00E0138E"/>
    <w:rsid w:val="00E016B2"/>
    <w:rsid w:val="00E02044"/>
    <w:rsid w:val="00E026D8"/>
    <w:rsid w:val="00E034D6"/>
    <w:rsid w:val="00E045E1"/>
    <w:rsid w:val="00E049CE"/>
    <w:rsid w:val="00E0518B"/>
    <w:rsid w:val="00E05438"/>
    <w:rsid w:val="00E064CF"/>
    <w:rsid w:val="00E0799B"/>
    <w:rsid w:val="00E07E91"/>
    <w:rsid w:val="00E105B3"/>
    <w:rsid w:val="00E109E0"/>
    <w:rsid w:val="00E1148F"/>
    <w:rsid w:val="00E115FF"/>
    <w:rsid w:val="00E1223C"/>
    <w:rsid w:val="00E122A4"/>
    <w:rsid w:val="00E12786"/>
    <w:rsid w:val="00E128F0"/>
    <w:rsid w:val="00E12A3A"/>
    <w:rsid w:val="00E12ADF"/>
    <w:rsid w:val="00E13205"/>
    <w:rsid w:val="00E1469E"/>
    <w:rsid w:val="00E14877"/>
    <w:rsid w:val="00E14934"/>
    <w:rsid w:val="00E15D3B"/>
    <w:rsid w:val="00E15E35"/>
    <w:rsid w:val="00E20A7D"/>
    <w:rsid w:val="00E20F1B"/>
    <w:rsid w:val="00E21609"/>
    <w:rsid w:val="00E22B07"/>
    <w:rsid w:val="00E22D5A"/>
    <w:rsid w:val="00E2389C"/>
    <w:rsid w:val="00E24753"/>
    <w:rsid w:val="00E24B10"/>
    <w:rsid w:val="00E24CBD"/>
    <w:rsid w:val="00E24FBA"/>
    <w:rsid w:val="00E264DA"/>
    <w:rsid w:val="00E278F9"/>
    <w:rsid w:val="00E2799D"/>
    <w:rsid w:val="00E30519"/>
    <w:rsid w:val="00E30A6E"/>
    <w:rsid w:val="00E310E3"/>
    <w:rsid w:val="00E3122E"/>
    <w:rsid w:val="00E313A9"/>
    <w:rsid w:val="00E324E7"/>
    <w:rsid w:val="00E32DC4"/>
    <w:rsid w:val="00E33736"/>
    <w:rsid w:val="00E348DD"/>
    <w:rsid w:val="00E34D2B"/>
    <w:rsid w:val="00E34DB3"/>
    <w:rsid w:val="00E3505E"/>
    <w:rsid w:val="00E356DA"/>
    <w:rsid w:val="00E35C18"/>
    <w:rsid w:val="00E36237"/>
    <w:rsid w:val="00E36D24"/>
    <w:rsid w:val="00E36FBD"/>
    <w:rsid w:val="00E37926"/>
    <w:rsid w:val="00E40465"/>
    <w:rsid w:val="00E41A10"/>
    <w:rsid w:val="00E41F2F"/>
    <w:rsid w:val="00E42363"/>
    <w:rsid w:val="00E42405"/>
    <w:rsid w:val="00E42417"/>
    <w:rsid w:val="00E426F9"/>
    <w:rsid w:val="00E42BA7"/>
    <w:rsid w:val="00E44BA1"/>
    <w:rsid w:val="00E45092"/>
    <w:rsid w:val="00E45526"/>
    <w:rsid w:val="00E45DE1"/>
    <w:rsid w:val="00E4614A"/>
    <w:rsid w:val="00E46C64"/>
    <w:rsid w:val="00E476F3"/>
    <w:rsid w:val="00E51A38"/>
    <w:rsid w:val="00E525AB"/>
    <w:rsid w:val="00E52899"/>
    <w:rsid w:val="00E5329A"/>
    <w:rsid w:val="00E53807"/>
    <w:rsid w:val="00E53D00"/>
    <w:rsid w:val="00E546C7"/>
    <w:rsid w:val="00E55690"/>
    <w:rsid w:val="00E55993"/>
    <w:rsid w:val="00E55C2D"/>
    <w:rsid w:val="00E571D6"/>
    <w:rsid w:val="00E57673"/>
    <w:rsid w:val="00E578F1"/>
    <w:rsid w:val="00E57A6A"/>
    <w:rsid w:val="00E600BD"/>
    <w:rsid w:val="00E60820"/>
    <w:rsid w:val="00E60975"/>
    <w:rsid w:val="00E60BC1"/>
    <w:rsid w:val="00E61367"/>
    <w:rsid w:val="00E63283"/>
    <w:rsid w:val="00E635E2"/>
    <w:rsid w:val="00E6369E"/>
    <w:rsid w:val="00E64059"/>
    <w:rsid w:val="00E64145"/>
    <w:rsid w:val="00E64A2F"/>
    <w:rsid w:val="00E64C8D"/>
    <w:rsid w:val="00E6535B"/>
    <w:rsid w:val="00E65E04"/>
    <w:rsid w:val="00E66F8C"/>
    <w:rsid w:val="00E677DA"/>
    <w:rsid w:val="00E67936"/>
    <w:rsid w:val="00E702CB"/>
    <w:rsid w:val="00E70452"/>
    <w:rsid w:val="00E7093D"/>
    <w:rsid w:val="00E70960"/>
    <w:rsid w:val="00E71860"/>
    <w:rsid w:val="00E719F3"/>
    <w:rsid w:val="00E7255D"/>
    <w:rsid w:val="00E734C5"/>
    <w:rsid w:val="00E749D8"/>
    <w:rsid w:val="00E7566B"/>
    <w:rsid w:val="00E759B0"/>
    <w:rsid w:val="00E75A47"/>
    <w:rsid w:val="00E75B50"/>
    <w:rsid w:val="00E7628C"/>
    <w:rsid w:val="00E76A12"/>
    <w:rsid w:val="00E76A3A"/>
    <w:rsid w:val="00E76BB5"/>
    <w:rsid w:val="00E76EAE"/>
    <w:rsid w:val="00E772E5"/>
    <w:rsid w:val="00E77810"/>
    <w:rsid w:val="00E8049F"/>
    <w:rsid w:val="00E8057C"/>
    <w:rsid w:val="00E80AC2"/>
    <w:rsid w:val="00E81889"/>
    <w:rsid w:val="00E82122"/>
    <w:rsid w:val="00E825BE"/>
    <w:rsid w:val="00E834C7"/>
    <w:rsid w:val="00E83D32"/>
    <w:rsid w:val="00E8402F"/>
    <w:rsid w:val="00E8479F"/>
    <w:rsid w:val="00E84FDA"/>
    <w:rsid w:val="00E8563A"/>
    <w:rsid w:val="00E858BC"/>
    <w:rsid w:val="00E85D90"/>
    <w:rsid w:val="00E85F76"/>
    <w:rsid w:val="00E86638"/>
    <w:rsid w:val="00E8696D"/>
    <w:rsid w:val="00E86C6C"/>
    <w:rsid w:val="00E86CBB"/>
    <w:rsid w:val="00E8746E"/>
    <w:rsid w:val="00E87830"/>
    <w:rsid w:val="00E90FA9"/>
    <w:rsid w:val="00E91AA2"/>
    <w:rsid w:val="00E91EC3"/>
    <w:rsid w:val="00E920DC"/>
    <w:rsid w:val="00E9212F"/>
    <w:rsid w:val="00E925AB"/>
    <w:rsid w:val="00E92F34"/>
    <w:rsid w:val="00E9311E"/>
    <w:rsid w:val="00E9332B"/>
    <w:rsid w:val="00E9393C"/>
    <w:rsid w:val="00E93EC6"/>
    <w:rsid w:val="00E93EDC"/>
    <w:rsid w:val="00E9406D"/>
    <w:rsid w:val="00E9421D"/>
    <w:rsid w:val="00E9422D"/>
    <w:rsid w:val="00E95A10"/>
    <w:rsid w:val="00E963AD"/>
    <w:rsid w:val="00E97BBB"/>
    <w:rsid w:val="00EA00B4"/>
    <w:rsid w:val="00EA0C9F"/>
    <w:rsid w:val="00EA2843"/>
    <w:rsid w:val="00EA299F"/>
    <w:rsid w:val="00EA32B9"/>
    <w:rsid w:val="00EA34C3"/>
    <w:rsid w:val="00EA358E"/>
    <w:rsid w:val="00EA3A67"/>
    <w:rsid w:val="00EA3C6D"/>
    <w:rsid w:val="00EA3F25"/>
    <w:rsid w:val="00EA46E1"/>
    <w:rsid w:val="00EA4C74"/>
    <w:rsid w:val="00EA5196"/>
    <w:rsid w:val="00EA565F"/>
    <w:rsid w:val="00EA5FFF"/>
    <w:rsid w:val="00EA6A1D"/>
    <w:rsid w:val="00EA70AC"/>
    <w:rsid w:val="00EB00EE"/>
    <w:rsid w:val="00EB05A7"/>
    <w:rsid w:val="00EB074E"/>
    <w:rsid w:val="00EB0CBB"/>
    <w:rsid w:val="00EB0FA7"/>
    <w:rsid w:val="00EB1701"/>
    <w:rsid w:val="00EB178B"/>
    <w:rsid w:val="00EB294E"/>
    <w:rsid w:val="00EB2FDA"/>
    <w:rsid w:val="00EB4283"/>
    <w:rsid w:val="00EB45A5"/>
    <w:rsid w:val="00EB4FEE"/>
    <w:rsid w:val="00EB6E59"/>
    <w:rsid w:val="00EB7037"/>
    <w:rsid w:val="00EB792E"/>
    <w:rsid w:val="00EB7C66"/>
    <w:rsid w:val="00EC0423"/>
    <w:rsid w:val="00EC2BE2"/>
    <w:rsid w:val="00EC33F4"/>
    <w:rsid w:val="00EC43A7"/>
    <w:rsid w:val="00EC44A2"/>
    <w:rsid w:val="00EC4552"/>
    <w:rsid w:val="00EC47BC"/>
    <w:rsid w:val="00EC4D68"/>
    <w:rsid w:val="00EC4DE9"/>
    <w:rsid w:val="00EC4E73"/>
    <w:rsid w:val="00EC7EDC"/>
    <w:rsid w:val="00ED0202"/>
    <w:rsid w:val="00ED06A8"/>
    <w:rsid w:val="00ED09F2"/>
    <w:rsid w:val="00ED1B93"/>
    <w:rsid w:val="00ED1BB9"/>
    <w:rsid w:val="00ED1CB8"/>
    <w:rsid w:val="00ED2326"/>
    <w:rsid w:val="00ED2847"/>
    <w:rsid w:val="00ED2F8F"/>
    <w:rsid w:val="00ED338C"/>
    <w:rsid w:val="00ED424A"/>
    <w:rsid w:val="00ED4554"/>
    <w:rsid w:val="00ED4A13"/>
    <w:rsid w:val="00ED63D4"/>
    <w:rsid w:val="00ED668C"/>
    <w:rsid w:val="00ED6E36"/>
    <w:rsid w:val="00ED7996"/>
    <w:rsid w:val="00EE0646"/>
    <w:rsid w:val="00EE0AF7"/>
    <w:rsid w:val="00EE0E67"/>
    <w:rsid w:val="00EE1279"/>
    <w:rsid w:val="00EE13CD"/>
    <w:rsid w:val="00EE1B66"/>
    <w:rsid w:val="00EE242C"/>
    <w:rsid w:val="00EE3E27"/>
    <w:rsid w:val="00EE41AE"/>
    <w:rsid w:val="00EE4299"/>
    <w:rsid w:val="00EE4755"/>
    <w:rsid w:val="00EE5138"/>
    <w:rsid w:val="00EE5CE3"/>
    <w:rsid w:val="00EE5E6E"/>
    <w:rsid w:val="00EE7039"/>
    <w:rsid w:val="00EE71C8"/>
    <w:rsid w:val="00EE729D"/>
    <w:rsid w:val="00EE72D9"/>
    <w:rsid w:val="00EE7E40"/>
    <w:rsid w:val="00EF0BC8"/>
    <w:rsid w:val="00EF0DDF"/>
    <w:rsid w:val="00EF1CEB"/>
    <w:rsid w:val="00EF22B6"/>
    <w:rsid w:val="00EF2FA4"/>
    <w:rsid w:val="00EF3231"/>
    <w:rsid w:val="00EF36DE"/>
    <w:rsid w:val="00EF381E"/>
    <w:rsid w:val="00EF383F"/>
    <w:rsid w:val="00EF3DF1"/>
    <w:rsid w:val="00EF3EF4"/>
    <w:rsid w:val="00EF58E9"/>
    <w:rsid w:val="00EF6BE0"/>
    <w:rsid w:val="00EF70BD"/>
    <w:rsid w:val="00EF726A"/>
    <w:rsid w:val="00EF76DF"/>
    <w:rsid w:val="00EF79C9"/>
    <w:rsid w:val="00EF79CB"/>
    <w:rsid w:val="00EF7F5B"/>
    <w:rsid w:val="00F00152"/>
    <w:rsid w:val="00F00612"/>
    <w:rsid w:val="00F009D9"/>
    <w:rsid w:val="00F016D6"/>
    <w:rsid w:val="00F01EAC"/>
    <w:rsid w:val="00F0208F"/>
    <w:rsid w:val="00F02637"/>
    <w:rsid w:val="00F02D25"/>
    <w:rsid w:val="00F02D7A"/>
    <w:rsid w:val="00F03C1E"/>
    <w:rsid w:val="00F03F77"/>
    <w:rsid w:val="00F05370"/>
    <w:rsid w:val="00F05711"/>
    <w:rsid w:val="00F0747A"/>
    <w:rsid w:val="00F078B6"/>
    <w:rsid w:val="00F10391"/>
    <w:rsid w:val="00F10690"/>
    <w:rsid w:val="00F10C49"/>
    <w:rsid w:val="00F10E4D"/>
    <w:rsid w:val="00F11987"/>
    <w:rsid w:val="00F11D09"/>
    <w:rsid w:val="00F11D0E"/>
    <w:rsid w:val="00F12FDE"/>
    <w:rsid w:val="00F134A0"/>
    <w:rsid w:val="00F14264"/>
    <w:rsid w:val="00F14D59"/>
    <w:rsid w:val="00F151EA"/>
    <w:rsid w:val="00F15DF7"/>
    <w:rsid w:val="00F15FEF"/>
    <w:rsid w:val="00F17084"/>
    <w:rsid w:val="00F1772E"/>
    <w:rsid w:val="00F17B0A"/>
    <w:rsid w:val="00F203BB"/>
    <w:rsid w:val="00F2094C"/>
    <w:rsid w:val="00F211A1"/>
    <w:rsid w:val="00F211A3"/>
    <w:rsid w:val="00F212AF"/>
    <w:rsid w:val="00F2131D"/>
    <w:rsid w:val="00F23603"/>
    <w:rsid w:val="00F24034"/>
    <w:rsid w:val="00F24942"/>
    <w:rsid w:val="00F24948"/>
    <w:rsid w:val="00F25010"/>
    <w:rsid w:val="00F25563"/>
    <w:rsid w:val="00F25C87"/>
    <w:rsid w:val="00F25CA2"/>
    <w:rsid w:val="00F26E48"/>
    <w:rsid w:val="00F273D5"/>
    <w:rsid w:val="00F27F3D"/>
    <w:rsid w:val="00F30643"/>
    <w:rsid w:val="00F306B5"/>
    <w:rsid w:val="00F3128C"/>
    <w:rsid w:val="00F31667"/>
    <w:rsid w:val="00F3172E"/>
    <w:rsid w:val="00F31D4D"/>
    <w:rsid w:val="00F322D9"/>
    <w:rsid w:val="00F3252F"/>
    <w:rsid w:val="00F32A31"/>
    <w:rsid w:val="00F3308C"/>
    <w:rsid w:val="00F343E4"/>
    <w:rsid w:val="00F348D6"/>
    <w:rsid w:val="00F34B4D"/>
    <w:rsid w:val="00F34F30"/>
    <w:rsid w:val="00F36518"/>
    <w:rsid w:val="00F36651"/>
    <w:rsid w:val="00F36C75"/>
    <w:rsid w:val="00F36CCF"/>
    <w:rsid w:val="00F36EA6"/>
    <w:rsid w:val="00F36ED9"/>
    <w:rsid w:val="00F37053"/>
    <w:rsid w:val="00F373AA"/>
    <w:rsid w:val="00F374AC"/>
    <w:rsid w:val="00F40A5D"/>
    <w:rsid w:val="00F41230"/>
    <w:rsid w:val="00F416DD"/>
    <w:rsid w:val="00F426D4"/>
    <w:rsid w:val="00F42F68"/>
    <w:rsid w:val="00F43322"/>
    <w:rsid w:val="00F43916"/>
    <w:rsid w:val="00F43B83"/>
    <w:rsid w:val="00F43D39"/>
    <w:rsid w:val="00F44325"/>
    <w:rsid w:val="00F44AB7"/>
    <w:rsid w:val="00F44D49"/>
    <w:rsid w:val="00F469E6"/>
    <w:rsid w:val="00F46E4B"/>
    <w:rsid w:val="00F477B0"/>
    <w:rsid w:val="00F50B4A"/>
    <w:rsid w:val="00F51345"/>
    <w:rsid w:val="00F51C6B"/>
    <w:rsid w:val="00F531D3"/>
    <w:rsid w:val="00F53B46"/>
    <w:rsid w:val="00F548D1"/>
    <w:rsid w:val="00F54D1A"/>
    <w:rsid w:val="00F55548"/>
    <w:rsid w:val="00F56144"/>
    <w:rsid w:val="00F5782C"/>
    <w:rsid w:val="00F60F90"/>
    <w:rsid w:val="00F615C5"/>
    <w:rsid w:val="00F61B99"/>
    <w:rsid w:val="00F62332"/>
    <w:rsid w:val="00F62F4E"/>
    <w:rsid w:val="00F62F92"/>
    <w:rsid w:val="00F632BF"/>
    <w:rsid w:val="00F64893"/>
    <w:rsid w:val="00F64C95"/>
    <w:rsid w:val="00F64E25"/>
    <w:rsid w:val="00F6543A"/>
    <w:rsid w:val="00F65852"/>
    <w:rsid w:val="00F658ED"/>
    <w:rsid w:val="00F65C0B"/>
    <w:rsid w:val="00F6611A"/>
    <w:rsid w:val="00F666BC"/>
    <w:rsid w:val="00F66C47"/>
    <w:rsid w:val="00F66E2A"/>
    <w:rsid w:val="00F679FF"/>
    <w:rsid w:val="00F72EF4"/>
    <w:rsid w:val="00F73474"/>
    <w:rsid w:val="00F744CF"/>
    <w:rsid w:val="00F74546"/>
    <w:rsid w:val="00F74E5B"/>
    <w:rsid w:val="00F75A05"/>
    <w:rsid w:val="00F7633E"/>
    <w:rsid w:val="00F767FE"/>
    <w:rsid w:val="00F769BB"/>
    <w:rsid w:val="00F76B42"/>
    <w:rsid w:val="00F76F91"/>
    <w:rsid w:val="00F7756F"/>
    <w:rsid w:val="00F80254"/>
    <w:rsid w:val="00F81310"/>
    <w:rsid w:val="00F81441"/>
    <w:rsid w:val="00F81BDD"/>
    <w:rsid w:val="00F81E01"/>
    <w:rsid w:val="00F82BEC"/>
    <w:rsid w:val="00F845D4"/>
    <w:rsid w:val="00F84BD7"/>
    <w:rsid w:val="00F84CD2"/>
    <w:rsid w:val="00F86252"/>
    <w:rsid w:val="00F86524"/>
    <w:rsid w:val="00F86692"/>
    <w:rsid w:val="00F90124"/>
    <w:rsid w:val="00F90F6F"/>
    <w:rsid w:val="00F9216A"/>
    <w:rsid w:val="00F92A2F"/>
    <w:rsid w:val="00F93496"/>
    <w:rsid w:val="00F93825"/>
    <w:rsid w:val="00F93E79"/>
    <w:rsid w:val="00F94BF6"/>
    <w:rsid w:val="00F9575E"/>
    <w:rsid w:val="00F961B4"/>
    <w:rsid w:val="00F96E1B"/>
    <w:rsid w:val="00F972D9"/>
    <w:rsid w:val="00F9733E"/>
    <w:rsid w:val="00F975FC"/>
    <w:rsid w:val="00F97962"/>
    <w:rsid w:val="00FA0D60"/>
    <w:rsid w:val="00FA11C2"/>
    <w:rsid w:val="00FA2557"/>
    <w:rsid w:val="00FA26F6"/>
    <w:rsid w:val="00FA2CC1"/>
    <w:rsid w:val="00FA3C10"/>
    <w:rsid w:val="00FA3D88"/>
    <w:rsid w:val="00FA3EC9"/>
    <w:rsid w:val="00FA46C9"/>
    <w:rsid w:val="00FA4BA2"/>
    <w:rsid w:val="00FA5B05"/>
    <w:rsid w:val="00FA6363"/>
    <w:rsid w:val="00FA682B"/>
    <w:rsid w:val="00FA6EDE"/>
    <w:rsid w:val="00FA77AD"/>
    <w:rsid w:val="00FA7A00"/>
    <w:rsid w:val="00FB0467"/>
    <w:rsid w:val="00FB0D50"/>
    <w:rsid w:val="00FB1A08"/>
    <w:rsid w:val="00FB1BE9"/>
    <w:rsid w:val="00FB26DE"/>
    <w:rsid w:val="00FB2A58"/>
    <w:rsid w:val="00FB3BDA"/>
    <w:rsid w:val="00FB3F45"/>
    <w:rsid w:val="00FB5C4C"/>
    <w:rsid w:val="00FB5F45"/>
    <w:rsid w:val="00FB6D19"/>
    <w:rsid w:val="00FB7450"/>
    <w:rsid w:val="00FB76FC"/>
    <w:rsid w:val="00FB7FB3"/>
    <w:rsid w:val="00FC034D"/>
    <w:rsid w:val="00FC0436"/>
    <w:rsid w:val="00FC050A"/>
    <w:rsid w:val="00FC1446"/>
    <w:rsid w:val="00FC1943"/>
    <w:rsid w:val="00FC1A77"/>
    <w:rsid w:val="00FC2260"/>
    <w:rsid w:val="00FC2637"/>
    <w:rsid w:val="00FC29FD"/>
    <w:rsid w:val="00FC2A89"/>
    <w:rsid w:val="00FC309D"/>
    <w:rsid w:val="00FC31FD"/>
    <w:rsid w:val="00FC3B10"/>
    <w:rsid w:val="00FC5635"/>
    <w:rsid w:val="00FC5D68"/>
    <w:rsid w:val="00FC6879"/>
    <w:rsid w:val="00FC723D"/>
    <w:rsid w:val="00FC7BF8"/>
    <w:rsid w:val="00FD021B"/>
    <w:rsid w:val="00FD0746"/>
    <w:rsid w:val="00FD0B6E"/>
    <w:rsid w:val="00FD12BA"/>
    <w:rsid w:val="00FD1A09"/>
    <w:rsid w:val="00FD277E"/>
    <w:rsid w:val="00FD2892"/>
    <w:rsid w:val="00FD3590"/>
    <w:rsid w:val="00FD3F3B"/>
    <w:rsid w:val="00FD408A"/>
    <w:rsid w:val="00FD493C"/>
    <w:rsid w:val="00FD510C"/>
    <w:rsid w:val="00FD6C08"/>
    <w:rsid w:val="00FD7C50"/>
    <w:rsid w:val="00FD7C92"/>
    <w:rsid w:val="00FE0054"/>
    <w:rsid w:val="00FE0812"/>
    <w:rsid w:val="00FE0C9F"/>
    <w:rsid w:val="00FE146C"/>
    <w:rsid w:val="00FE17AA"/>
    <w:rsid w:val="00FE2A71"/>
    <w:rsid w:val="00FE327B"/>
    <w:rsid w:val="00FE43AB"/>
    <w:rsid w:val="00FE47CD"/>
    <w:rsid w:val="00FE51E8"/>
    <w:rsid w:val="00FE5417"/>
    <w:rsid w:val="00FE5463"/>
    <w:rsid w:val="00FE5EB3"/>
    <w:rsid w:val="00FE6162"/>
    <w:rsid w:val="00FE7518"/>
    <w:rsid w:val="00FF035A"/>
    <w:rsid w:val="00FF112F"/>
    <w:rsid w:val="00FF18AA"/>
    <w:rsid w:val="00FF1EE0"/>
    <w:rsid w:val="00FF2ADB"/>
    <w:rsid w:val="00FF31D2"/>
    <w:rsid w:val="00FF375B"/>
    <w:rsid w:val="00FF42CA"/>
    <w:rsid w:val="00FF44D7"/>
    <w:rsid w:val="00FF4C7B"/>
    <w:rsid w:val="00FF604B"/>
    <w:rsid w:val="00FF617F"/>
    <w:rsid w:val="00FF6DD3"/>
    <w:rsid w:val="00FF6E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7CB61B1E"/>
  <w15:docId w15:val="{AF4E1FE8-3F1B-4603-AA72-0CAC90C0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8B"/>
    <w:pPr>
      <w:spacing w:after="200" w:line="276" w:lineRule="auto"/>
    </w:pPr>
    <w:rPr>
      <w:rFonts w:ascii="Calibri" w:eastAsia="Calibri" w:hAnsi="Calibri"/>
      <w:sz w:val="22"/>
      <w:szCs w:val="22"/>
      <w:lang w:eastAsia="en-US"/>
    </w:rPr>
  </w:style>
  <w:style w:type="paragraph" w:styleId="Heading2">
    <w:name w:val="heading 2"/>
    <w:basedOn w:val="Normal"/>
    <w:link w:val="Heading2Char"/>
    <w:uiPriority w:val="9"/>
    <w:unhideWhenUsed/>
    <w:qFormat/>
    <w:rsid w:val="00002D25"/>
    <w:pPr>
      <w:widowControl w:val="0"/>
      <w:autoSpaceDE w:val="0"/>
      <w:autoSpaceDN w:val="0"/>
      <w:spacing w:after="0" w:line="240" w:lineRule="auto"/>
      <w:ind w:left="549"/>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uiPriority w:val="1"/>
    <w:qFormat/>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sz w:val="24"/>
      <w:szCs w:val="24"/>
    </w:rPr>
  </w:style>
  <w:style w:type="character" w:customStyle="1" w:styleId="Heading2Char">
    <w:name w:val="Heading 2 Char"/>
    <w:basedOn w:val="DefaultParagraphFont"/>
    <w:link w:val="Heading2"/>
    <w:uiPriority w:val="9"/>
    <w:rsid w:val="00002D25"/>
    <w:rPr>
      <w:rFonts w:ascii="Arial" w:eastAsia="Arial" w:hAnsi="Arial" w:cs="Arial"/>
      <w:b/>
      <w:bCs/>
      <w:sz w:val="24"/>
      <w:szCs w:val="24"/>
      <w:lang w:eastAsia="en-US"/>
    </w:rPr>
  </w:style>
  <w:style w:type="paragraph" w:customStyle="1" w:styleId="TableParagraph">
    <w:name w:val="Table Paragraph"/>
    <w:basedOn w:val="Normal"/>
    <w:uiPriority w:val="1"/>
    <w:qFormat/>
    <w:rsid w:val="00002D2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0828">
      <w:bodyDiv w:val="1"/>
      <w:marLeft w:val="0"/>
      <w:marRight w:val="0"/>
      <w:marTop w:val="0"/>
      <w:marBottom w:val="0"/>
      <w:divBdr>
        <w:top w:val="none" w:sz="0" w:space="0" w:color="auto"/>
        <w:left w:val="none" w:sz="0" w:space="0" w:color="auto"/>
        <w:bottom w:val="none" w:sz="0" w:space="0" w:color="auto"/>
        <w:right w:val="none" w:sz="0" w:space="0" w:color="auto"/>
      </w:divBdr>
    </w:div>
    <w:div w:id="173039663">
      <w:bodyDiv w:val="1"/>
      <w:marLeft w:val="0"/>
      <w:marRight w:val="0"/>
      <w:marTop w:val="0"/>
      <w:marBottom w:val="0"/>
      <w:divBdr>
        <w:top w:val="none" w:sz="0" w:space="0" w:color="auto"/>
        <w:left w:val="none" w:sz="0" w:space="0" w:color="auto"/>
        <w:bottom w:val="none" w:sz="0" w:space="0" w:color="auto"/>
        <w:right w:val="none" w:sz="0" w:space="0" w:color="auto"/>
      </w:divBdr>
    </w:div>
    <w:div w:id="369036322">
      <w:bodyDiv w:val="1"/>
      <w:marLeft w:val="0"/>
      <w:marRight w:val="0"/>
      <w:marTop w:val="0"/>
      <w:marBottom w:val="0"/>
      <w:divBdr>
        <w:top w:val="none" w:sz="0" w:space="0" w:color="auto"/>
        <w:left w:val="none" w:sz="0" w:space="0" w:color="auto"/>
        <w:bottom w:val="none" w:sz="0" w:space="0" w:color="auto"/>
        <w:right w:val="none" w:sz="0" w:space="0" w:color="auto"/>
      </w:divBdr>
    </w:div>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736706599">
      <w:bodyDiv w:val="1"/>
      <w:marLeft w:val="0"/>
      <w:marRight w:val="0"/>
      <w:marTop w:val="0"/>
      <w:marBottom w:val="0"/>
      <w:divBdr>
        <w:top w:val="none" w:sz="0" w:space="0" w:color="auto"/>
        <w:left w:val="none" w:sz="0" w:space="0" w:color="auto"/>
        <w:bottom w:val="none" w:sz="0" w:space="0" w:color="auto"/>
        <w:right w:val="none" w:sz="0" w:space="0" w:color="auto"/>
      </w:divBdr>
    </w:div>
    <w:div w:id="1373270059">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2.xml"/><Relationship Id="rId21" Type="http://schemas.openxmlformats.org/officeDocument/2006/relationships/customXml" Target="ink/ink4.xml"/><Relationship Id="rId42" Type="http://schemas.openxmlformats.org/officeDocument/2006/relationships/image" Target="media/image16.png"/><Relationship Id="rId63" Type="http://schemas.openxmlformats.org/officeDocument/2006/relationships/customXml" Target="ink/ink25.xml"/><Relationship Id="rId84" Type="http://schemas.openxmlformats.org/officeDocument/2006/relationships/image" Target="media/image37.png"/><Relationship Id="rId138" Type="http://schemas.openxmlformats.org/officeDocument/2006/relationships/image" Target="media/image64.png"/><Relationship Id="rId159" Type="http://schemas.openxmlformats.org/officeDocument/2006/relationships/customXml" Target="ink/ink73.xml"/><Relationship Id="rId170" Type="http://schemas.openxmlformats.org/officeDocument/2006/relationships/image" Target="media/image80.png"/><Relationship Id="rId191" Type="http://schemas.openxmlformats.org/officeDocument/2006/relationships/customXml" Target="ink/ink89.xml"/><Relationship Id="rId205" Type="http://schemas.openxmlformats.org/officeDocument/2006/relationships/customXml" Target="ink/ink96.xml"/><Relationship Id="rId107" Type="http://schemas.openxmlformats.org/officeDocument/2006/relationships/customXml" Target="ink/ink47.xml"/><Relationship Id="rId11" Type="http://schemas.openxmlformats.org/officeDocument/2006/relationships/image" Target="media/image1.jpeg"/><Relationship Id="rId32" Type="http://schemas.openxmlformats.org/officeDocument/2006/relationships/image" Target="media/image11.png"/><Relationship Id="rId53" Type="http://schemas.openxmlformats.org/officeDocument/2006/relationships/customXml" Target="ink/ink20.xml"/><Relationship Id="rId74" Type="http://schemas.openxmlformats.org/officeDocument/2006/relationships/image" Target="media/image32.png"/><Relationship Id="rId128" Type="http://schemas.openxmlformats.org/officeDocument/2006/relationships/image" Target="media/image59.png"/><Relationship Id="rId149" Type="http://schemas.openxmlformats.org/officeDocument/2006/relationships/customXml" Target="ink/ink68.xml"/><Relationship Id="rId5" Type="http://schemas.openxmlformats.org/officeDocument/2006/relationships/numbering" Target="numbering.xml"/><Relationship Id="rId95" Type="http://schemas.openxmlformats.org/officeDocument/2006/relationships/customXml" Target="ink/ink41.xml"/><Relationship Id="rId160" Type="http://schemas.openxmlformats.org/officeDocument/2006/relationships/image" Target="media/image75.png"/><Relationship Id="rId181" Type="http://schemas.openxmlformats.org/officeDocument/2006/relationships/customXml" Target="ink/ink84.xml"/><Relationship Id="rId216" Type="http://schemas.openxmlformats.org/officeDocument/2006/relationships/footer" Target="footer4.xml"/><Relationship Id="rId22" Type="http://schemas.openxmlformats.org/officeDocument/2006/relationships/image" Target="media/image6.png"/><Relationship Id="rId43" Type="http://schemas.openxmlformats.org/officeDocument/2006/relationships/customXml" Target="ink/ink15.xml"/><Relationship Id="rId64" Type="http://schemas.openxmlformats.org/officeDocument/2006/relationships/image" Target="media/image27.png"/><Relationship Id="rId118" Type="http://schemas.openxmlformats.org/officeDocument/2006/relationships/image" Target="media/image54.png"/><Relationship Id="rId139" Type="http://schemas.openxmlformats.org/officeDocument/2006/relationships/customXml" Target="ink/ink63.xml"/><Relationship Id="rId85" Type="http://schemas.openxmlformats.org/officeDocument/2006/relationships/customXml" Target="ink/ink36.xml"/><Relationship Id="rId150" Type="http://schemas.openxmlformats.org/officeDocument/2006/relationships/image" Target="media/image70.png"/><Relationship Id="rId171" Type="http://schemas.openxmlformats.org/officeDocument/2006/relationships/customXml" Target="ink/ink79.xml"/><Relationship Id="rId192" Type="http://schemas.openxmlformats.org/officeDocument/2006/relationships/image" Target="media/image91.png"/><Relationship Id="rId206" Type="http://schemas.openxmlformats.org/officeDocument/2006/relationships/image" Target="media/image98.png"/><Relationship Id="rId12" Type="http://schemas.openxmlformats.org/officeDocument/2006/relationships/image" Target="media/image2.png"/><Relationship Id="rId33" Type="http://schemas.openxmlformats.org/officeDocument/2006/relationships/customXml" Target="ink/ink10.xml"/><Relationship Id="rId108" Type="http://schemas.openxmlformats.org/officeDocument/2006/relationships/image" Target="media/image49.png"/><Relationship Id="rId129" Type="http://schemas.openxmlformats.org/officeDocument/2006/relationships/customXml" Target="ink/ink58.xml"/><Relationship Id="rId54" Type="http://schemas.openxmlformats.org/officeDocument/2006/relationships/image" Target="media/image22.png"/><Relationship Id="rId75" Type="http://schemas.openxmlformats.org/officeDocument/2006/relationships/customXml" Target="ink/ink31.xml"/><Relationship Id="rId96" Type="http://schemas.openxmlformats.org/officeDocument/2006/relationships/image" Target="media/image43.png"/><Relationship Id="rId140" Type="http://schemas.openxmlformats.org/officeDocument/2006/relationships/image" Target="media/image65.png"/><Relationship Id="rId161" Type="http://schemas.openxmlformats.org/officeDocument/2006/relationships/customXml" Target="ink/ink74.xml"/><Relationship Id="rId182" Type="http://schemas.openxmlformats.org/officeDocument/2006/relationships/image" Target="media/image86.png"/><Relationship Id="rId217" Type="http://schemas.openxmlformats.org/officeDocument/2006/relationships/fontTable" Target="fontTable.xml"/><Relationship Id="rId6" Type="http://schemas.openxmlformats.org/officeDocument/2006/relationships/styles" Target="styles.xml"/><Relationship Id="rId23" Type="http://schemas.openxmlformats.org/officeDocument/2006/relationships/customXml" Target="ink/ink5.xml"/><Relationship Id="rId119" Type="http://schemas.openxmlformats.org/officeDocument/2006/relationships/customXml" Target="ink/ink53.xml"/><Relationship Id="rId44" Type="http://schemas.openxmlformats.org/officeDocument/2006/relationships/image" Target="media/image17.png"/><Relationship Id="rId65" Type="http://schemas.openxmlformats.org/officeDocument/2006/relationships/customXml" Target="ink/ink26.xml"/><Relationship Id="rId86" Type="http://schemas.openxmlformats.org/officeDocument/2006/relationships/image" Target="media/image38.png"/><Relationship Id="rId130" Type="http://schemas.openxmlformats.org/officeDocument/2006/relationships/image" Target="media/image60.png"/><Relationship Id="rId151" Type="http://schemas.openxmlformats.org/officeDocument/2006/relationships/customXml" Target="ink/ink69.xml"/><Relationship Id="rId172" Type="http://schemas.openxmlformats.org/officeDocument/2006/relationships/image" Target="media/image81.png"/><Relationship Id="rId193" Type="http://schemas.openxmlformats.org/officeDocument/2006/relationships/customXml" Target="ink/ink90.xml"/><Relationship Id="rId207" Type="http://schemas.openxmlformats.org/officeDocument/2006/relationships/customXml" Target="ink/ink97.xml"/><Relationship Id="rId13" Type="http://schemas.openxmlformats.org/officeDocument/2006/relationships/customXml" Target="ink/ink1.xml"/><Relationship Id="rId109" Type="http://schemas.openxmlformats.org/officeDocument/2006/relationships/customXml" Target="ink/ink48.xml"/><Relationship Id="rId34" Type="http://schemas.openxmlformats.org/officeDocument/2006/relationships/image" Target="media/image12.png"/><Relationship Id="rId55" Type="http://schemas.openxmlformats.org/officeDocument/2006/relationships/customXml" Target="ink/ink21.xml"/><Relationship Id="rId76" Type="http://schemas.openxmlformats.org/officeDocument/2006/relationships/image" Target="media/image33.png"/><Relationship Id="rId97" Type="http://schemas.openxmlformats.org/officeDocument/2006/relationships/customXml" Target="ink/ink42.xml"/><Relationship Id="rId120" Type="http://schemas.openxmlformats.org/officeDocument/2006/relationships/image" Target="media/image55.png"/><Relationship Id="rId141" Type="http://schemas.openxmlformats.org/officeDocument/2006/relationships/customXml" Target="ink/ink64.xml"/><Relationship Id="rId7" Type="http://schemas.openxmlformats.org/officeDocument/2006/relationships/settings" Target="settings.xml"/><Relationship Id="rId162" Type="http://schemas.openxmlformats.org/officeDocument/2006/relationships/image" Target="media/image76.png"/><Relationship Id="rId183" Type="http://schemas.openxmlformats.org/officeDocument/2006/relationships/customXml" Target="ink/ink85.xml"/><Relationship Id="rId218" Type="http://schemas.openxmlformats.org/officeDocument/2006/relationships/theme" Target="theme/theme1.xml"/><Relationship Id="rId24" Type="http://schemas.openxmlformats.org/officeDocument/2006/relationships/image" Target="media/image7.png"/><Relationship Id="rId45" Type="http://schemas.openxmlformats.org/officeDocument/2006/relationships/customXml" Target="ink/ink16.xml"/><Relationship Id="rId66" Type="http://schemas.openxmlformats.org/officeDocument/2006/relationships/image" Target="media/image28.png"/><Relationship Id="rId87" Type="http://schemas.openxmlformats.org/officeDocument/2006/relationships/customXml" Target="ink/ink37.xml"/><Relationship Id="rId110" Type="http://schemas.openxmlformats.org/officeDocument/2006/relationships/image" Target="media/image50.png"/><Relationship Id="rId131" Type="http://schemas.openxmlformats.org/officeDocument/2006/relationships/customXml" Target="ink/ink59.xml"/><Relationship Id="rId152" Type="http://schemas.openxmlformats.org/officeDocument/2006/relationships/image" Target="media/image71.png"/><Relationship Id="rId173" Type="http://schemas.openxmlformats.org/officeDocument/2006/relationships/customXml" Target="ink/ink80.xml"/><Relationship Id="rId194" Type="http://schemas.openxmlformats.org/officeDocument/2006/relationships/image" Target="media/image92.png"/><Relationship Id="rId208" Type="http://schemas.openxmlformats.org/officeDocument/2006/relationships/image" Target="media/image99.png"/><Relationship Id="rId19" Type="http://schemas.openxmlformats.org/officeDocument/2006/relationships/customXml" Target="ink/ink3.xml"/><Relationship Id="rId30" Type="http://schemas.openxmlformats.org/officeDocument/2006/relationships/image" Target="media/image10.png"/><Relationship Id="rId35" Type="http://schemas.openxmlformats.org/officeDocument/2006/relationships/customXml" Target="ink/ink11.xml"/><Relationship Id="rId56" Type="http://schemas.openxmlformats.org/officeDocument/2006/relationships/image" Target="media/image23.png"/><Relationship Id="rId77" Type="http://schemas.openxmlformats.org/officeDocument/2006/relationships/customXml" Target="ink/ink32.xml"/><Relationship Id="rId100" Type="http://schemas.openxmlformats.org/officeDocument/2006/relationships/image" Target="media/image45.png"/><Relationship Id="rId105" Type="http://schemas.openxmlformats.org/officeDocument/2006/relationships/customXml" Target="ink/ink46.xml"/><Relationship Id="rId126" Type="http://schemas.openxmlformats.org/officeDocument/2006/relationships/image" Target="media/image58.png"/><Relationship Id="rId147" Type="http://schemas.openxmlformats.org/officeDocument/2006/relationships/customXml" Target="ink/ink67.xml"/><Relationship Id="rId168" Type="http://schemas.openxmlformats.org/officeDocument/2006/relationships/image" Target="media/image79.png"/><Relationship Id="rId8" Type="http://schemas.openxmlformats.org/officeDocument/2006/relationships/webSettings" Target="webSettings.xml"/><Relationship Id="rId51" Type="http://schemas.openxmlformats.org/officeDocument/2006/relationships/customXml" Target="ink/ink19.xml"/><Relationship Id="rId72" Type="http://schemas.openxmlformats.org/officeDocument/2006/relationships/image" Target="media/image31.png"/><Relationship Id="rId93" Type="http://schemas.openxmlformats.org/officeDocument/2006/relationships/customXml" Target="ink/ink40.xml"/><Relationship Id="rId98" Type="http://schemas.openxmlformats.org/officeDocument/2006/relationships/image" Target="media/image44.png"/><Relationship Id="rId121" Type="http://schemas.openxmlformats.org/officeDocument/2006/relationships/customXml" Target="ink/ink54.xml"/><Relationship Id="rId142" Type="http://schemas.openxmlformats.org/officeDocument/2006/relationships/image" Target="media/image66.png"/><Relationship Id="rId163" Type="http://schemas.openxmlformats.org/officeDocument/2006/relationships/customXml" Target="ink/ink75.xml"/><Relationship Id="rId184" Type="http://schemas.openxmlformats.org/officeDocument/2006/relationships/image" Target="media/image87.png"/><Relationship Id="rId189" Type="http://schemas.openxmlformats.org/officeDocument/2006/relationships/customXml" Target="ink/ink88.xml"/><Relationship Id="rId3" Type="http://schemas.openxmlformats.org/officeDocument/2006/relationships/customXml" Target="../customXml/item3.xml"/><Relationship Id="rId214" Type="http://schemas.openxmlformats.org/officeDocument/2006/relationships/footer" Target="footer3.xml"/><Relationship Id="rId25" Type="http://schemas.openxmlformats.org/officeDocument/2006/relationships/customXml" Target="ink/ink6.xml"/><Relationship Id="rId46" Type="http://schemas.openxmlformats.org/officeDocument/2006/relationships/image" Target="media/image18.png"/><Relationship Id="rId67" Type="http://schemas.openxmlformats.org/officeDocument/2006/relationships/customXml" Target="ink/ink27.xml"/><Relationship Id="rId116" Type="http://schemas.openxmlformats.org/officeDocument/2006/relationships/image" Target="media/image53.png"/><Relationship Id="rId137" Type="http://schemas.openxmlformats.org/officeDocument/2006/relationships/customXml" Target="ink/ink62.xml"/><Relationship Id="rId158" Type="http://schemas.openxmlformats.org/officeDocument/2006/relationships/image" Target="media/image74.png"/><Relationship Id="rId20" Type="http://schemas.openxmlformats.org/officeDocument/2006/relationships/image" Target="media/image5.png"/><Relationship Id="rId41" Type="http://schemas.openxmlformats.org/officeDocument/2006/relationships/customXml" Target="ink/ink14.xml"/><Relationship Id="rId62" Type="http://schemas.openxmlformats.org/officeDocument/2006/relationships/image" Target="media/image26.png"/><Relationship Id="rId83" Type="http://schemas.openxmlformats.org/officeDocument/2006/relationships/customXml" Target="ink/ink35.xml"/><Relationship Id="rId88" Type="http://schemas.openxmlformats.org/officeDocument/2006/relationships/image" Target="media/image39.png"/><Relationship Id="rId111" Type="http://schemas.openxmlformats.org/officeDocument/2006/relationships/customXml" Target="ink/ink49.xml"/><Relationship Id="rId132" Type="http://schemas.openxmlformats.org/officeDocument/2006/relationships/image" Target="media/image61.png"/><Relationship Id="rId153" Type="http://schemas.openxmlformats.org/officeDocument/2006/relationships/customXml" Target="ink/ink70.xml"/><Relationship Id="rId174" Type="http://schemas.openxmlformats.org/officeDocument/2006/relationships/image" Target="media/image82.png"/><Relationship Id="rId179" Type="http://schemas.openxmlformats.org/officeDocument/2006/relationships/customXml" Target="ink/ink83.xml"/><Relationship Id="rId195" Type="http://schemas.openxmlformats.org/officeDocument/2006/relationships/customXml" Target="ink/ink91.xml"/><Relationship Id="rId209" Type="http://schemas.openxmlformats.org/officeDocument/2006/relationships/header" Target="header1.xml"/><Relationship Id="rId190" Type="http://schemas.openxmlformats.org/officeDocument/2006/relationships/image" Target="media/image90.png"/><Relationship Id="rId204" Type="http://schemas.openxmlformats.org/officeDocument/2006/relationships/image" Target="media/image97.png"/><Relationship Id="rId36" Type="http://schemas.openxmlformats.org/officeDocument/2006/relationships/image" Target="media/image13.png"/><Relationship Id="rId57" Type="http://schemas.openxmlformats.org/officeDocument/2006/relationships/customXml" Target="ink/ink22.xml"/><Relationship Id="rId106" Type="http://schemas.openxmlformats.org/officeDocument/2006/relationships/image" Target="media/image48.png"/><Relationship Id="rId127" Type="http://schemas.openxmlformats.org/officeDocument/2006/relationships/customXml" Target="ink/ink57.xml"/><Relationship Id="rId10" Type="http://schemas.openxmlformats.org/officeDocument/2006/relationships/endnotes" Target="endnotes.xml"/><Relationship Id="rId31" Type="http://schemas.openxmlformats.org/officeDocument/2006/relationships/customXml" Target="ink/ink9.xml"/><Relationship Id="rId52" Type="http://schemas.openxmlformats.org/officeDocument/2006/relationships/image" Target="media/image21.png"/><Relationship Id="rId73" Type="http://schemas.openxmlformats.org/officeDocument/2006/relationships/customXml" Target="ink/ink30.xml"/><Relationship Id="rId78" Type="http://schemas.openxmlformats.org/officeDocument/2006/relationships/image" Target="media/image34.png"/><Relationship Id="rId94" Type="http://schemas.openxmlformats.org/officeDocument/2006/relationships/image" Target="media/image42.png"/><Relationship Id="rId99" Type="http://schemas.openxmlformats.org/officeDocument/2006/relationships/customXml" Target="ink/ink43.xml"/><Relationship Id="rId101" Type="http://schemas.openxmlformats.org/officeDocument/2006/relationships/customXml" Target="ink/ink44.xml"/><Relationship Id="rId122" Type="http://schemas.openxmlformats.org/officeDocument/2006/relationships/image" Target="media/image56.png"/><Relationship Id="rId143" Type="http://schemas.openxmlformats.org/officeDocument/2006/relationships/customXml" Target="ink/ink65.xml"/><Relationship Id="rId148" Type="http://schemas.openxmlformats.org/officeDocument/2006/relationships/image" Target="media/image69.png"/><Relationship Id="rId164" Type="http://schemas.openxmlformats.org/officeDocument/2006/relationships/image" Target="media/image77.png"/><Relationship Id="rId169" Type="http://schemas.openxmlformats.org/officeDocument/2006/relationships/customXml" Target="ink/ink78.xml"/><Relationship Id="rId185" Type="http://schemas.openxmlformats.org/officeDocument/2006/relationships/customXml" Target="ink/ink86.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85.png"/><Relationship Id="rId210" Type="http://schemas.openxmlformats.org/officeDocument/2006/relationships/footer" Target="footer1.xml"/><Relationship Id="rId215" Type="http://schemas.openxmlformats.org/officeDocument/2006/relationships/header" Target="header4.xml"/><Relationship Id="rId26" Type="http://schemas.openxmlformats.org/officeDocument/2006/relationships/image" Target="media/image8.png"/><Relationship Id="rId47" Type="http://schemas.openxmlformats.org/officeDocument/2006/relationships/customXml" Target="ink/ink17.xml"/><Relationship Id="rId68" Type="http://schemas.openxmlformats.org/officeDocument/2006/relationships/image" Target="media/image29.png"/><Relationship Id="rId89" Type="http://schemas.openxmlformats.org/officeDocument/2006/relationships/customXml" Target="ink/ink38.xml"/><Relationship Id="rId112" Type="http://schemas.openxmlformats.org/officeDocument/2006/relationships/image" Target="media/image51.png"/><Relationship Id="rId133" Type="http://schemas.openxmlformats.org/officeDocument/2006/relationships/customXml" Target="ink/ink60.xml"/><Relationship Id="rId154" Type="http://schemas.openxmlformats.org/officeDocument/2006/relationships/image" Target="media/image72.png"/><Relationship Id="rId175" Type="http://schemas.openxmlformats.org/officeDocument/2006/relationships/customXml" Target="ink/ink81.xml"/><Relationship Id="rId196" Type="http://schemas.openxmlformats.org/officeDocument/2006/relationships/image" Target="media/image93.png"/><Relationship Id="rId200" Type="http://schemas.openxmlformats.org/officeDocument/2006/relationships/image" Target="media/image95.png"/><Relationship Id="rId16" Type="http://schemas.openxmlformats.org/officeDocument/2006/relationships/image" Target="media/image3.png"/><Relationship Id="rId37" Type="http://schemas.openxmlformats.org/officeDocument/2006/relationships/customXml" Target="ink/ink12.xml"/><Relationship Id="rId58" Type="http://schemas.openxmlformats.org/officeDocument/2006/relationships/image" Target="media/image24.png"/><Relationship Id="rId79" Type="http://schemas.openxmlformats.org/officeDocument/2006/relationships/customXml" Target="ink/ink33.xml"/><Relationship Id="rId102" Type="http://schemas.openxmlformats.org/officeDocument/2006/relationships/image" Target="media/image46.png"/><Relationship Id="rId123" Type="http://schemas.openxmlformats.org/officeDocument/2006/relationships/customXml" Target="ink/ink55.xml"/><Relationship Id="rId144" Type="http://schemas.openxmlformats.org/officeDocument/2006/relationships/image" Target="media/image67.png"/><Relationship Id="rId90" Type="http://schemas.openxmlformats.org/officeDocument/2006/relationships/image" Target="media/image40.png"/><Relationship Id="rId165" Type="http://schemas.openxmlformats.org/officeDocument/2006/relationships/customXml" Target="ink/ink76.xml"/><Relationship Id="rId186" Type="http://schemas.openxmlformats.org/officeDocument/2006/relationships/image" Target="media/image88.png"/><Relationship Id="rId211" Type="http://schemas.openxmlformats.org/officeDocument/2006/relationships/header" Target="header2.xml"/><Relationship Id="rId27" Type="http://schemas.openxmlformats.org/officeDocument/2006/relationships/customXml" Target="ink/ink7.xml"/><Relationship Id="rId48" Type="http://schemas.openxmlformats.org/officeDocument/2006/relationships/image" Target="media/image19.png"/><Relationship Id="rId69" Type="http://schemas.openxmlformats.org/officeDocument/2006/relationships/customXml" Target="ink/ink28.xml"/><Relationship Id="rId113" Type="http://schemas.openxmlformats.org/officeDocument/2006/relationships/customXml" Target="ink/ink50.xml"/><Relationship Id="rId134" Type="http://schemas.openxmlformats.org/officeDocument/2006/relationships/image" Target="media/image62.png"/><Relationship Id="rId80" Type="http://schemas.openxmlformats.org/officeDocument/2006/relationships/image" Target="media/image35.png"/><Relationship Id="rId155" Type="http://schemas.openxmlformats.org/officeDocument/2006/relationships/customXml" Target="ink/ink71.xml"/><Relationship Id="rId176" Type="http://schemas.openxmlformats.org/officeDocument/2006/relationships/image" Target="media/image83.png"/><Relationship Id="rId197" Type="http://schemas.openxmlformats.org/officeDocument/2006/relationships/customXml" Target="ink/ink92.xml"/><Relationship Id="rId201" Type="http://schemas.openxmlformats.org/officeDocument/2006/relationships/customXml" Target="ink/ink94.xml"/><Relationship Id="rId17" Type="http://schemas.openxmlformats.org/officeDocument/2006/relationships/customXml" Target="ink/ink2.xml"/><Relationship Id="rId38" Type="http://schemas.openxmlformats.org/officeDocument/2006/relationships/image" Target="media/image14.png"/><Relationship Id="rId59" Type="http://schemas.openxmlformats.org/officeDocument/2006/relationships/customXml" Target="ink/ink23.xml"/><Relationship Id="rId103" Type="http://schemas.openxmlformats.org/officeDocument/2006/relationships/customXml" Target="ink/ink45.xml"/><Relationship Id="rId124" Type="http://schemas.openxmlformats.org/officeDocument/2006/relationships/image" Target="media/image57.png"/><Relationship Id="rId70" Type="http://schemas.openxmlformats.org/officeDocument/2006/relationships/image" Target="media/image30.png"/><Relationship Id="rId91" Type="http://schemas.openxmlformats.org/officeDocument/2006/relationships/customXml" Target="ink/ink39.xml"/><Relationship Id="rId145" Type="http://schemas.openxmlformats.org/officeDocument/2006/relationships/customXml" Target="ink/ink66.xml"/><Relationship Id="rId166" Type="http://schemas.openxmlformats.org/officeDocument/2006/relationships/image" Target="media/image78.png"/><Relationship Id="rId187" Type="http://schemas.openxmlformats.org/officeDocument/2006/relationships/customXml" Target="ink/ink87.xml"/><Relationship Id="rId1" Type="http://schemas.openxmlformats.org/officeDocument/2006/relationships/customXml" Target="../customXml/item1.xml"/><Relationship Id="rId212" Type="http://schemas.openxmlformats.org/officeDocument/2006/relationships/footer" Target="footer2.xml"/><Relationship Id="rId28" Type="http://schemas.openxmlformats.org/officeDocument/2006/relationships/image" Target="media/image9.png"/><Relationship Id="rId49" Type="http://schemas.openxmlformats.org/officeDocument/2006/relationships/customXml" Target="ink/ink18.xml"/><Relationship Id="rId114" Type="http://schemas.openxmlformats.org/officeDocument/2006/relationships/image" Target="media/image52.png"/><Relationship Id="rId60" Type="http://schemas.openxmlformats.org/officeDocument/2006/relationships/image" Target="media/image25.png"/><Relationship Id="rId81" Type="http://schemas.openxmlformats.org/officeDocument/2006/relationships/customXml" Target="ink/ink34.xml"/><Relationship Id="rId135" Type="http://schemas.openxmlformats.org/officeDocument/2006/relationships/customXml" Target="ink/ink61.xml"/><Relationship Id="rId156" Type="http://schemas.openxmlformats.org/officeDocument/2006/relationships/image" Target="media/image73.png"/><Relationship Id="rId177" Type="http://schemas.openxmlformats.org/officeDocument/2006/relationships/customXml" Target="ink/ink82.xml"/><Relationship Id="rId198" Type="http://schemas.openxmlformats.org/officeDocument/2006/relationships/image" Target="media/image94.png"/><Relationship Id="rId202" Type="http://schemas.openxmlformats.org/officeDocument/2006/relationships/image" Target="media/image96.png"/><Relationship Id="rId18" Type="http://schemas.openxmlformats.org/officeDocument/2006/relationships/image" Target="media/image4.png"/><Relationship Id="rId39" Type="http://schemas.openxmlformats.org/officeDocument/2006/relationships/customXml" Target="ink/ink13.xml"/><Relationship Id="rId50" Type="http://schemas.openxmlformats.org/officeDocument/2006/relationships/image" Target="media/image20.png"/><Relationship Id="rId104" Type="http://schemas.openxmlformats.org/officeDocument/2006/relationships/image" Target="media/image47.png"/><Relationship Id="rId125" Type="http://schemas.openxmlformats.org/officeDocument/2006/relationships/customXml" Target="ink/ink56.xml"/><Relationship Id="rId146" Type="http://schemas.openxmlformats.org/officeDocument/2006/relationships/image" Target="media/image68.png"/><Relationship Id="rId167" Type="http://schemas.openxmlformats.org/officeDocument/2006/relationships/customXml" Target="ink/ink77.xml"/><Relationship Id="rId188" Type="http://schemas.openxmlformats.org/officeDocument/2006/relationships/image" Target="media/image89.png"/><Relationship Id="rId71" Type="http://schemas.openxmlformats.org/officeDocument/2006/relationships/customXml" Target="ink/ink29.xml"/><Relationship Id="rId92" Type="http://schemas.openxmlformats.org/officeDocument/2006/relationships/image" Target="media/image41.png"/><Relationship Id="rId213" Type="http://schemas.openxmlformats.org/officeDocument/2006/relationships/header" Target="header3.xml"/><Relationship Id="rId2" Type="http://schemas.openxmlformats.org/officeDocument/2006/relationships/customXml" Target="../customXml/item2.xml"/><Relationship Id="rId29" Type="http://schemas.openxmlformats.org/officeDocument/2006/relationships/customXml" Target="ink/ink8.xml"/><Relationship Id="rId40" Type="http://schemas.openxmlformats.org/officeDocument/2006/relationships/image" Target="media/image15.png"/><Relationship Id="rId115" Type="http://schemas.openxmlformats.org/officeDocument/2006/relationships/customXml" Target="ink/ink51.xml"/><Relationship Id="rId136" Type="http://schemas.openxmlformats.org/officeDocument/2006/relationships/image" Target="media/image63.png"/><Relationship Id="rId157" Type="http://schemas.openxmlformats.org/officeDocument/2006/relationships/customXml" Target="ink/ink72.xml"/><Relationship Id="rId178" Type="http://schemas.openxmlformats.org/officeDocument/2006/relationships/image" Target="media/image84.png"/><Relationship Id="rId61" Type="http://schemas.openxmlformats.org/officeDocument/2006/relationships/customXml" Target="ink/ink24.xml"/><Relationship Id="rId82" Type="http://schemas.openxmlformats.org/officeDocument/2006/relationships/image" Target="media/image36.png"/><Relationship Id="rId199" Type="http://schemas.openxmlformats.org/officeDocument/2006/relationships/customXml" Target="ink/ink93.xml"/><Relationship Id="rId203" Type="http://schemas.openxmlformats.org/officeDocument/2006/relationships/customXml" Target="ink/ink9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yllie\OneDrive%20-%20Christ%20Church%20Grammar%20School\Yr%2011%20Exam%20Marking%20Guide%20-%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8:27.253"/>
    </inkml:context>
    <inkml:brush xml:id="br0">
      <inkml:brushProperty name="width" value="0.025" units="cm"/>
      <inkml:brushProperty name="height" value="0.025" units="cm"/>
      <inkml:brushProperty name="color" value="#008C3A"/>
    </inkml:brush>
  </inkml:definitions>
  <inkml:trace contextRef="#ctx0" brushRef="#br0">19 45 8496 0 0,'0'0'190'0'0,"0"0"28"0"0,0 0 10 0 0,5-6 6624 0 0,-4 10-6427 0 0,1 0 1 0 0,-1-1 0 0 0,0 1 0 0 0,0 0 0 0 0,-1 0 0 0 0,1 0 0 0 0,-1-1 0 0 0,0 5 0 0 0,-3 36 641 0 0,1-26-480 0 0,-3 65 795 0 0,10-95-6049 0 0,-4 8 3072 0 0</inkml:trace>
  <inkml:trace contextRef="#ctx0" brushRef="#br0" timeOffset="599.77">0 51 8592 0 0,'0'0'250'0'0,"0"0"4"0"0,0 0-45 0 0,0 0 403 0 0,0 0 195 0 0,0 0 38 0 0,6-10 4625 0 0,0 7-5039 0 0,0 0 0 0 0,0 0 0 0 0,0 0 0 0 0,0 1 0 0 0,0 0 0 0 0,10-2-1 0 0,-12 3-1234 0 0,-1 0 0 0 0,1 1 0 0 0,0 0 0 0 0,0 0 0 0 0,-1 0 0 0 0,1 0-1 0 0,6 1 1 0 0,-8 0-5058 0 0</inkml:trace>
  <inkml:trace contextRef="#ctx0" brushRef="#br0" timeOffset="979.83">29 108 11232 0 0,'0'0'256'0'0,"0"0"34"0"0,0 0 20 0 0,0 0-40 0 0,0 0-79 0 0,0 0 318 0 0,0 0 163 0 0,0 0 31 0 0,0 0-3 0 0,21-4 3585 0 0,-1-6-3756 0 0,-17 9-652 0 0,-1-1 0 0 0,1 0 0 0 0,0 1 0 0 0,-1 0 0 0 0,1 0 0 0 0,3-1 0 0 0,1 2-2499 0 0,-4 1 1070 0 0</inkml:trace>
  <inkml:trace contextRef="#ctx0" brushRef="#br0" timeOffset="1392.77">129 110 10136 0 0,'0'0'230'0'0,"0"0"30"0"0,-5 21 1275 0 0,1-2 1363 0 0,-1 15 571 0 0,4-31-3312 0 0,1-1-1 0 0,0 1 1 0 0,0-1-1 0 0,0 0 1 0 0,1 1-1 0 0,-1-1 1 0 0,1 1-1 0 0,-1-1 1 0 0,1 0-1 0 0,0 1 1 0 0,1 1-1 0 0,-2-2-134 0 0,1-1-1 0 0,0 1 1 0 0,0-1-1 0 0,0 0 1 0 0,0 1 0 0 0,0-1-1 0 0,0 0 1 0 0,0 0 0 0 0,0 0-1 0 0,0 0 1 0 0,0 0-1 0 0,1 0 1 0 0,-1 0 0 0 0,3 1-1 0 0,-3-2-62 0 0,0 0 0 0 0,0 0 0 0 0,0 0 0 0 0,-1 0 0 0 0,1 0 0 0 0,0 0-1 0 0,0 0 1 0 0,0-1 0 0 0,0 1 0 0 0,0 0 0 0 0,-1-1 0 0 0,1 1 0 0 0,0 0 0 0 0,0-1 0 0 0,0 1-1 0 0,-1-1 1 0 0,1 1 0 0 0,0-1 0 0 0,0 1 0 0 0,-1-1 0 0 0,1 0 0 0 0,-1 1 0 0 0,1-1 0 0 0,-1 0-1 0 0,1 0 1 0 0,-1 1 0 0 0,1-1 0 0 0,0-1 0 0 0,1-3-18 0 0,1 1 1 0 0,-1-1-1 0 0,-1 1 0 0 0,1-1 1 0 0,0 0-1 0 0,-1 0 0 0 0,0 1 1 0 0,0-1-1 0 0,0-9 0 0 0,-1 12 133 0 0,0-1-1 0 0,0 1 1 0 0,0-1-1 0 0,0 1 1 0 0,0-1-1 0 0,-1 1 1 0 0,1 0-1 0 0,-1-1 1 0 0,1 1-1 0 0,-1 0 1 0 0,0 0-1 0 0,0-1 1 0 0,0 1-1 0 0,0 0 1 0 0,-1 0-1 0 0,1 0 1 0 0,-1 0-1 0 0,1 0 1 0 0,-1 0-1 0 0,1 1 1 0 0,-1-1 0 0 0,-2-1-1 0 0,3 2-26 0 0,0 1 1 0 0,0 0-1 0 0,0 0 1 0 0,1 0-1 0 0,-1 0 1 0 0,0 0-1 0 0,0 0 0 0 0,0 0 1 0 0,0 0-1 0 0,1 0 1 0 0,-1 0-1 0 0,0 0 0 0 0,0 1 1 0 0,0-1-1 0 0,1 0 1 0 0,-1 1-1 0 0,0-1 0 0 0,1 0 1 0 0,-1 1-1 0 0,0-1 1 0 0,0 1-1 0 0,1-1 1 0 0,-1 1-1 0 0,1-1 0 0 0,-1 1 1 0 0,1 0-1 0 0,-1-1 1 0 0,1 1-1 0 0,-1 0 0 0 0,1-1 1 0 0,-1 1-1 0 0,0 1 1 0 0,-13 24 1256 0 0,13-23-1359 0 0,-1 0-804 0 0,1 0-1 0 0,0 0 0 0 0,0 0 1 0 0,0 0-1 0 0,0 0 0 0 0,1 0 1 0 0,-1 1-1 0 0,1 5 1 0 0,1-5-5909 0 0</inkml:trace>
  <inkml:trace contextRef="#ctx0" brushRef="#br0" timeOffset="2210.84">219 130 8088 0 0,'0'0'182'0'0,"0"0"29"0"0,-3 20 329 0 0,2-5 1821 0 0,2-11-1615 0 0,-2 0-1 0 0,1-1 1 0 0,0 1-1 0 0,-1-1 1 0 0,1 1-1 0 0,-3 5 1 0 0,3-8-486 0 0,0-1-18 0 0,0 0 36 0 0,0 0 156 0 0,0 0 70 0 0,0 0 10 0 0,0 0-34 0 0,0 0-163 0 0,0 0-77 0 0,0 0-15 0 0,0 0-11 0 0,0 0-48 0 0,0 0-26 0 0,5-22 496 0 0,-4 17-613 0 0,1-1-1 0 0,0 1 1 0 0,6-9-1 0 0,3-9 106 0 0,-10 20-79 0 0,0 1 1 0 0,0-1 0 0 0,0 1 0 0 0,0-1 0 0 0,1 1-1 0 0,0-1 1 0 0,-1 1 0 0 0,1 0 0 0 0,0 0-1 0 0,0 0 1 0 0,2-2 0 0 0,-3 3-144 0 0,-1 1 0 0 0,1-1 1 0 0,0 1-1 0 0,0-1 0 0 0,0 1 0 0 0,0 0 0 0 0,-1-1 1 0 0,1 1-1 0 0,0 0 0 0 0,0 0 0 0 0,0 0 0 0 0,0 0 1 0 0,0-1-1 0 0,2 1 0 0 0,-2 1-409 0 0,0-1 0 0 0,0 0-1 0 0,0 1 1 0 0,0-1 0 0 0,0 0 0 0 0,0 1-1 0 0,0-1 1 0 0,0 1 0 0 0,0 0 0 0 0,0-1-1 0 0,0 1 1 0 0,0 0 0 0 0,0-1 0 0 0,1 3-1 0 0,0-1-5166 0 0</inkml:trace>
  <inkml:trace contextRef="#ctx0" brushRef="#br0" timeOffset="2895.01">305 171 10512 0 0,'0'0'306'0'0,"0"0"-4"0"0,19-7 3098 0 0,-15 2-3043 0 0,0 0 0 0 0,0-1 0 0 0,-1 1 0 0 0,1-1 0 0 0,-1 0-1 0 0,-1 0 1 0 0,5-11 0 0 0,-6 15-285 0 0,-1 1 10 0 0,0 1 1 0 0,0-1-1 0 0,0 1 0 0 0,0-1 0 0 0,0 1 0 0 0,0-1 0 0 0,0 1 0 0 0,0-1 0 0 0,0 1 0 0 0,0-1 0 0 0,0 1 0 0 0,0-1 0 0 0,0 1 0 0 0,0-1 0 0 0,0 1 0 0 0,0-1 0 0 0,-1 1 0 0 0,1-1 0 0 0,0 1 0 0 0,0 0 0 0 0,-1-1 0 0 0,0 0 0 0 0,1 1-68 0 0,0-1-1 0 0,0 1 1 0 0,0 0 0 0 0,0 0-1 0 0,-1-1 1 0 0,1 1-1 0 0,0 0 1 0 0,0 0 0 0 0,0 0-1 0 0,-1-1 1 0 0,1 1 0 0 0,0 0-1 0 0,-1 0 1 0 0,1 0 0 0 0,0 0-1 0 0,0 0 1 0 0,-1-1 0 0 0,1 1-1 0 0,0 0 1 0 0,-1 0-1 0 0,1 0 1 0 0,0 0 0 0 0,0 0-1 0 0,-1 0 1 0 0,1 0 0 0 0,0 0-1 0 0,-1 0 1 0 0,1 0 0 0 0,0 0-1 0 0,-1 0 1 0 0,1 0 0 0 0,0 1-1 0 0,0-1 1 0 0,-1 0 0 0 0,1 0-1 0 0,0 0 1 0 0,0 0-1 0 0,-1 1 1 0 0,-3 2 136 0 0,1 1 0 0 0,-1 0-1 0 0,1 1 1 0 0,0-1 0 0 0,0 0-1 0 0,1 1 1 0 0,-1 0 0 0 0,1-1 0 0 0,0 1-1 0 0,1 0 1 0 0,-1 0 0 0 0,-1 7 0 0 0,2-4 64 0 0,0-1 0 0 0,0 1 1 0 0,0 0-1 0 0,1 0 0 0 0,0-1 1 0 0,1 1-1 0 0,2 13 0 0 0,-3-21-231 0 0,0 1 0 0 0,0 0 1 0 0,0-1-1 0 0,1 1 0 0 0,-1-1 0 0 0,0 1 0 0 0,1-1 0 0 0,-1 0 0 0 0,0 1 0 0 0,1-1 0 0 0,-1 1 0 0 0,0-1 0 0 0,1 0 1 0 0,-1 1-1 0 0,1-1 0 0 0,-1 0 0 0 0,1 1 0 0 0,-1-1 0 0 0,1 0 0 0 0,-1 0 0 0 0,1 1 0 0 0,-1-1 0 0 0,1 0 0 0 0,-1 0 1 0 0,1 0-1 0 0,-1 0 0 0 0,1 0 0 0 0,-1 0 0 0 0,1 0 0 0 0,0 0 0 0 0,-1 0 0 0 0,1 0 0 0 0,-1 0 0 0 0,1 0 0 0 0,-1 0 1 0 0,1 0-1 0 0,-1 0 0 0 0,1-1 0 0 0,-1 1 0 0 0,1 0 0 0 0,-1 0 0 0 0,1-1 0 0 0,0 1 0 0 0,26-16-1464 0 0,-22 13 1010 0 0,3-1-2101 0 0,0 0-4247 0 0</inkml:trace>
  <inkml:trace contextRef="#ctx0" brushRef="#br0" timeOffset="3380.47">500 104 12728 0 0,'-4'-5'1380'0'0,"3"5"-936"0"0,-1 0 1 0 0,1-1-1 0 0,-1 1 1 0 0,0 0-1 0 0,0 0 1 0 0,1 0-1 0 0,-1 0 1 0 0,0 0-1 0 0,1 0 1 0 0,-1 0 0 0 0,0 1-1 0 0,-1 0 1 0 0,1-1-248 0 0,0 1 0 0 0,0 0 1 0 0,0-1-1 0 0,0 1 1 0 0,1 0-1 0 0,-1 0 0 0 0,0 1 1 0 0,1-1-1 0 0,-1 0 1 0 0,0 0-1 0 0,1 1 1 0 0,0-1-1 0 0,-1 1 0 0 0,1 0 1 0 0,0-1-1 0 0,0 1 1 0 0,0 0-1 0 0,0-1 0 0 0,0 1 1 0 0,0 0-1 0 0,0 0 1 0 0,1 0-1 0 0,-1 0 0 0 0,0 0 1 0 0,1 4-1 0 0,0-5-197 0 0,0 0 1 0 0,1 0-1 0 0,-1 0 0 0 0,0 0 0 0 0,1 0 0 0 0,0 0 0 0 0,-1 0 0 0 0,1 0 1 0 0,-1 0-1 0 0,1 0 0 0 0,0 0 0 0 0,0-1 0 0 0,0 1 0 0 0,-1 0 1 0 0,1-1-1 0 0,0 1 0 0 0,0 0 0 0 0,0-1 0 0 0,0 1 0 0 0,0-1 1 0 0,0 1-1 0 0,0-1 0 0 0,0 0 0 0 0,0 1 0 0 0,0-1 0 0 0,2 0 0 0 0,7 4-144 0 0,-10-4 143 0 0,3 2-71 0 0,-1-1 0 0 0,1 1-1 0 0,-1-1 1 0 0,0 1 0 0 0,0 0 0 0 0,1 0 0 0 0,-1 0-1 0 0,2 2 1 0 0,-4-3 47 0 0,0 0 0 0 0,1 1 0 0 0,-1-1-1 0 0,0 0 1 0 0,1 0 0 0 0,-1 0 0 0 0,0 0 0 0 0,0 0-1 0 0,0 0 1 0 0,0 1 0 0 0,0-1 0 0 0,0 0 0 0 0,0 0-1 0 0,0 0 1 0 0,-1 0 0 0 0,1 0 0 0 0,0 0 0 0 0,-1 0-1 0 0,1 1 1 0 0,0-1 0 0 0,-1 0 0 0 0,0 0-1 0 0,-1 1 1 0 0,1 0 25 0 0,-1-1 0 0 0,1 1 0 0 0,-1-1 0 0 0,1 0 0 0 0,-1 0 0 0 0,0 0 0 0 0,0 0 0 0 0,0 0 0 0 0,0 0 0 0 0,0-1 0 0 0,1 1 0 0 0,-1-1 0 0 0,0 1 0 0 0,-1-1 0 0 0,1 0 0 0 0,0 1 0 0 0,0-1 0 0 0,-3-1 0 0 0,-8 3 0 0 0,12-2-157 0 0,0 0-1 0 0,0 0 0 0 0,-1 1 0 0 0,1-1 1 0 0,0 0-1 0 0,0 0 0 0 0,0-1 1 0 0,0 1-1 0 0,0 0 0 0 0,0 0 0 0 0,0 0 1 0 0,0-1-1 0 0,0 1 0 0 0,0-1 0 0 0,0 1 1 0 0,0-1-1 0 0,0 1 0 0 0,0-1 1 0 0,0 1-1 0 0,0-1 0 0 0,0 0 0 0 0,0 0 1 0 0,0 1-1 0 0,1-1 0 0 0,-1 0 1 0 0,0 0-1 0 0,1 0 0 0 0,-1 0 0 0 0,1 0 1 0 0,-1 0-1 0 0,1 0 0 0 0,-1 0 0 0 0,0-2 1 0 0,1 0-6664 0 0</inkml:trace>
  <inkml:trace contextRef="#ctx0" brushRef="#br0" timeOffset="4060.3">565 24 14712 0 0,'0'0'332'0'0,"0"0"50"0"0,0 0 25 0 0,0 0-48 0 0,0 20 4191 0 0,8 93-2226 0 0,-7-66-1807 0 0,0-43-596 0 0,-1 5-1197 0 0,1 0 1 0 0,-1 0-1 0 0,-1-1 0 0 0,0 1 1 0 0,-2 11-1 0 0,2-18-760 0 0,-3 0-10 0 0</inkml:trace>
  <inkml:trace contextRef="#ctx0" brushRef="#br0" timeOffset="4644.33">508 124 5608 0 0,'0'0'165'0'0,"0"0"1675"0"0,0 0-2117 0 0</inkml:trace>
  <inkml:trace contextRef="#ctx0" brushRef="#br0" timeOffset="6007.21">513 128 8032 0 0,'0'0'182'0'0,"0"0"29"0"0,0 0 12 0 0,0 0 38 0 0,0 0 159 0 0,0 0 76 0 0,0 0 15 0 0,0 0 3 0 0,0 0 13 0 0,0 0 8 0 0,0 0 1 0 0,0 0-8 0 0,0 0-34 0 0,5-2 5727 0 0,6-1-4617 0 0,-8 3-1493 0 0,0 0 0 0 0,-1-1 0 0 0,1 1 0 0 0,-1-1 0 0 0,1 0 0 0 0,4-2 0 0 0,-5 2-92 0 0,0 1 0 0 0,-1-1 0 0 0,1 0 0 0 0,0 1 0 0 0,0-1 0 0 0,0 1 0 0 0,0-1 0 0 0,0 1 0 0 0,0 0 0 0 0,-1 0 0 0 0,1 0 0 0 0,4 1 0 0 0,9-4-315 0 0,-7-2-2856 0 0,-6 3 1344 0 0</inkml:trace>
  <inkml:trace contextRef="#ctx0" brushRef="#br0" timeOffset="7035.88">743 3 8952 0 0,'0'0'200'0'0,"0"0"33"0"0,0 0 15 0 0,0 0 44 0 0,0 0 160 0 0,0 0 76 0 0,0 0 15 0 0,0 0 6 0 0,0 0 24 0 0,0 0 17 0 0,-4 21 4257 0 0,-15 44-1477 0 0,-22 66-28 0 0,21-77-2541 0 0,4-11-3624 0 0,16-42 332 0 0,2 0-4971 0 0</inkml:trace>
  <inkml:trace contextRef="#ctx0" brushRef="#br0" timeOffset="7612.05">859 109 8952 0 0,'0'0'200'0'0,"0"0"33"0"0,0 0 15 0 0,0 0 45 0 0,-8-20 5406 0 0,7 20-5598 0 0,1 0 1 0 0,-1-1-1 0 0,1 1 1 0 0,-1-1-1 0 0,1 1 1 0 0,-1 0 0 0 0,1 0-1 0 0,-1-1 1 0 0,1 1-1 0 0,-1 0 1 0 0,0 0-1 0 0,1 0 1 0 0,-1-1-1 0 0,1 1 1 0 0,-1 0-1 0 0,0 0 1 0 0,1 0-1 0 0,-1 0 1 0 0,1 0-1 0 0,-1 0 1 0 0,0 0-1 0 0,1 1 1 0 0,-1-1-1 0 0,1 0 1 0 0,-1 0 0 0 0,0 0-1 0 0,1 1 1 0 0,-1-1-1 0 0,1 0 1 0 0,-1 0-1 0 0,1 1 1 0 0,-1-1-1 0 0,1 1 1 0 0,-1-1-1 0 0,1 0 1 0 0,-1 1-1 0 0,1-1 1 0 0,-1 2-1 0 0,0-1-35 0 0,-1 0 0 0 0,1 0 0 0 0,0 0 0 0 0,0 0 0 0 0,0 0 0 0 0,0 1 0 0 0,0-1 0 0 0,0 1 0 0 0,0-1 0 0 0,0 1 0 0 0,1-1 0 0 0,-1 1 0 0 0,0-1 0 0 0,1 1-1 0 0,-1 2 1 0 0,1-3-66 0 0,0 1 0 0 0,1-1 0 0 0,-1 1 0 0 0,0-1 0 0 0,1 0 0 0 0,-1 1 0 0 0,1-1 0 0 0,-1 0 0 0 0,1 1 0 0 0,0-1 0 0 0,0 0 0 0 0,-1 0 0 0 0,1 0 0 0 0,0 1 0 0 0,0-1 0 0 0,0 0 0 0 0,0 0 0 0 0,0 0 0 0 0,1 0 0 0 0,-1-1-1 0 0,3 2 1 0 0,-3-1 1 0 0,1 0 0 0 0,-1 0-1 0 0,0 0 1 0 0,1 0-1 0 0,-1 1 1 0 0,0-1-1 0 0,1 0 1 0 0,-1 0-1 0 0,0 1 1 0 0,0-1 0 0 0,0 1-1 0 0,0-1 1 0 0,0 1-1 0 0,-1-1 1 0 0,1 1-1 0 0,0-1 1 0 0,-1 1 0 0 0,1 0-1 0 0,-1 0 1 0 0,1-1-1 0 0,-1 1 1 0 0,0 2-1 0 0,0-2 35 0 0,-1 0-1 0 0,1-1 1 0 0,-1 1 0 0 0,1-1-1 0 0,-1 1 1 0 0,0-1-1 0 0,0 1 1 0 0,1-1-1 0 0,-1 0 1 0 0,0 1-1 0 0,0-1 1 0 0,-1 0-1 0 0,1 0 1 0 0,0 0-1 0 0,-2 1 1 0 0,1 0 65 0 0,0 0-1 0 0,0 0 1 0 0,-1 0-1 0 0,1-1 1 0 0,0 1-1 0 0,-1-1 1 0 0,-3 2 0 0 0,5-3-85 0 0,0 0-1 0 0,0 0 1 0 0,1 0 0 0 0,-1-1 0 0 0,0 1 0 0 0,0 0 0 0 0,1 0 0 0 0,-1 0 0 0 0,0 0-1 0 0,1-1 1 0 0,-1 1 0 0 0,0 0 0 0 0,1-1 0 0 0,-1 1 0 0 0,0-1 0 0 0,1 1 0 0 0,-1-1-1 0 0,1 1 1 0 0,-1-1 0 0 0,1 1 0 0 0,-1-1 0 0 0,1 1 0 0 0,-1-1 0 0 0,0 0 0 0 0,-4-9-2034 0 0,3 1-4911 0 0,2 6 1130 0 0</inkml:trace>
  <inkml:trace contextRef="#ctx0" brushRef="#br0" timeOffset="8296.68">984 108 5616 0 0,'0'0'124'0'0,"0"0"17"0"0,0 0 11 0 0,0 0 37 0 0,0 0 130 0 0,0 0 53 0 0,0 0 11 0 0,0 0-17 0 0,0 0-72 0 0,0 0-34 0 0,0 0-4 0 0,-4-18 5598 0 0,3 18-5669 0 0,0-1-1 0 0,0 1 0 0 0,0 0 1 0 0,1 0-1 0 0,-1 0 0 0 0,0 0 1 0 0,0 0-1 0 0,1 0 0 0 0,-1 0 1 0 0,0 0-1 0 0,0 1 1 0 0,0-1-1 0 0,1 0 0 0 0,-1 0 1 0 0,0 1-1 0 0,1-1 0 0 0,-1 0 1 0 0,0 1-1 0 0,0-1 0 0 0,1 1 1 0 0,-2 0-1 0 0,0 0 49 0 0,0 1 0 0 0,1 0 0 0 0,-1 0 0 0 0,0 0 0 0 0,0 1 0 0 0,-1 2 0 0 0,-1 2 120 0 0,1 0-1 0 0,0-1 1 0 0,-4 15-1 0 0,7-19-342 0 0,-1-1 0 0 0,1 1-1 0 0,-1-1 1 0 0,1 0 0 0 0,0 1-1 0 0,0-1 1 0 0,0 1-1 0 0,0-1 1 0 0,0 0 0 0 0,0 1-1 0 0,0-1 1 0 0,1 1 0 0 0,-1-1-1 0 0,0 1 1 0 0,1-1-1 0 0,-1 0 1 0 0,2 3 0 0 0,-1-3-23 0 0,0 0 0 0 0,-1-1 0 0 0,1 1 1 0 0,0 0-1 0 0,0-1 0 0 0,0 1 0 0 0,0-1 0 0 0,-1 1 1 0 0,1-1-1 0 0,0 1 0 0 0,0-1 0 0 0,0 1 1 0 0,0-1-1 0 0,0 0 0 0 0,0 0 0 0 0,1 1 0 0 0,-1-1 1 0 0,1 0-1 0 0,3 0-311 0 0,-1-1-1 0 0,1 1 1 0 0,-1-1 0 0 0,1 0 0 0 0,-1 0-1 0 0,0 0 1 0 0,1 0 0 0 0,-1-1 0 0 0,7-3-1 0 0,-8 3-326 0 0,1-1 0 0 0,0 1 0 0 0,-1-1 0 0 0,0 1 0 0 0,0-1 0 0 0,0 0 0 0 0,0 0 0 0 0,0 0 0 0 0,0-1 0 0 0,-1 1 0 0 0,0-1 0 0 0,0 1 0 0 0,0-1 0 0 0,3-6 0 0 0,3-19 847 0 0,-9 51 7745 0 0,4 20-6156 0 0,1 2-1416 0 0,-3-32 970 0 0,0-12-557 0 0,-1-7-597 0 0,1-5-169 0 0,0 1-1 0 0,0-1 0 0 0,1 1 0 0 0,5-18 0 0 0,-5 23-9 0 0,0 0-1 0 0,0 0 0 0 0,1 0 0 0 0,0 0 0 0 0,0 0 1 0 0,0 0-1 0 0,1 1 0 0 0,0 0 0 0 0,7-8 0 0 0,-11 12-164 0 0,1 0-1 0 0,0 1 0 0 0,0-1 0 0 0,0 1 1 0 0,0-1-1 0 0,-1 1 0 0 0,1-1 0 0 0,0 1 1 0 0,0-1-1 0 0,0 1 0 0 0,0 0 0 0 0,0-1 1 0 0,0 1-1 0 0,0 0 0 0 0,0 0 0 0 0,0 0 0 0 0,0 0 1 0 0,1 0-1 0 0,-1 0 0 0 0,0 0 0 0 0,0 0 1 0 0,0 0-1 0 0,0 1 0 0 0,0-1 0 0 0,0 0 1 0 0,0 1-1 0 0,1 0 0 0 0,-1-1-1374 0 0</inkml:trace>
  <inkml:trace contextRef="#ctx0" brushRef="#br0" timeOffset="9140.94">1194 81 9528 0 0,'0'0'216'0'0,"0"0"32"0"0,0 0 10 0 0,0 0 34 0 0,0 0 98 0 0,0 0 39 0 0,0 0 10 0 0,0 0 7 0 0,0 0 28 0 0,-1 15 3235 0 0,-1-6-3310 0 0,0 0 0 0 0,0 0 0 0 0,1 0 0 0 0,0 0 0 0 0,1 1 0 0 0,0-1 0 0 0,1 11 0 0 0,-1-20-394 0 0,0 1 0 0 0,0-1 1 0 0,0 1-1 0 0,0-1 0 0 0,0 1 0 0 0,0-1 1 0 0,1 1-1 0 0,-1-1 0 0 0,0 1 1 0 0,0-1-1 0 0,0 1 0 0 0,0-1 0 0 0,1 0 1 0 0,-1 1-1 0 0,0-1 0 0 0,1 1 0 0 0,-1-1 1 0 0,0 1-1 0 0,1-1 0 0 0,-1 0 1 0 0,0 1-1 0 0,1-1 0 0 0,-1 0 0 0 0,0 0 1 0 0,1 1-1 0 0,-1-1 0 0 0,1 0 1 0 0,-1 0-1 0 0,1 1 0 0 0,-1-1 0 0 0,1 0 1 0 0,0 0-1 0 0,0 0 8 0 0,0 0 0 0 0,0-1 0 0 0,0 1-1 0 0,0-1 1 0 0,1 1 0 0 0,-1-1 0 0 0,0 1 0 0 0,0-1 0 0 0,0 1-1 0 0,0-1 1 0 0,-1 0 0 0 0,1 0 0 0 0,1-1 0 0 0,3-3-85 0 0,0 0-1 0 0,-1 0 1 0 0,7-11 0 0 0,17-38-511 0 0,-23 43 720 0 0,-5 10 870 0 0,-1 7-93 0 0,1-3-794 0 0,-1 11 233 0 0,0 0 1 0 0,1 1 0 0 0,3 20-1 0 0,-3-35-384 0 0,0 1 1 0 0,0-1-1 0 0,0 1 0 0 0,0-1 0 0 0,0 1 0 0 0,0 0 0 0 0,1-1 0 0 0,-1 1 0 0 0,0-1 1 0 0,0 1-1 0 0,1-1 0 0 0,-1 1 0 0 0,0-1 0 0 0,0 1 0 0 0,1-1 0 0 0,-1 0 0 0 0,1 1 0 0 0,-1-1 1 0 0,0 1-1 0 0,1-1 0 0 0,-1 0 0 0 0,1 1 0 0 0,-1-1 0 0 0,2 1 0 0 0,-2-1-2 0 0,0 0 1 0 0,1 0-1 0 0,-1 0 0 0 0,1 0 0 0 0,-1 0 0 0 0,1 0 0 0 0,-1 0 0 0 0,0-1 0 0 0,1 1 0 0 0,-1 0 0 0 0,1 0 1 0 0,-1 0-1 0 0,1 0 0 0 0,-1 0 0 0 0,0-1 0 0 0,1 1 0 0 0,-1 0 0 0 0,0 0 0 0 0,1-1 0 0 0,-1 1 0 0 0,0 0 1 0 0,1-1-1 0 0,-1 1 0 0 0,0 0 0 0 0,0-1 0 0 0,1 1 0 0 0,-1 0 0 0 0,0-1 0 0 0,0 1 0 0 0,1-1 0 0 0,4-10-2396 0 0,-2 6 315 0 0</inkml:trace>
  <inkml:trace contextRef="#ctx0" brushRef="#br0" timeOffset="9634.99">1373 3 7344 0 0,'0'0'216'0'0,"0"-1"-11"0"0,0 0-56 0 0,0 0 399 0 0,0 3 6584 0 0,0 2-3333 0 0,0 19-1363 0 0,-7 129 158 0 0,6-148-2489 0 0,1-3-81 0 0,-1-1 0 0 0,1 1-1 0 0,0 0 1 0 0,0-1 0 0 0,0 1 0 0 0,0 0-1 0 0,0-1 1 0 0,0 1 0 0 0,0 0 0 0 0,0-1-1 0 0,0 1 1 0 0,0 0 0 0 0,0 0 0 0 0,0-1-1 0 0,0 1 1 0 0,1 0 0 0 0,-1-1 0 0 0,0 1-1 0 0,1 0 1 0 0,1-3-33 0 0,-1 0 1 0 0,1-1-1 0 0,-1 1 0 0 0,1-1 0 0 0,-1 0 0 0 0,0 1 0 0 0,1-4 1 0 0,1-4-53 0 0,1 1 0 0 0,0 0 1 0 0,6-11-1 0 0,-8 16 38 0 0,0 1 1 0 0,1-1-1 0 0,-1 0 0 0 0,1 1 1 0 0,0 0-1 0 0,0 0 0 0 0,0 0 1 0 0,0 0-1 0 0,7-4 0 0 0,-10 7 23 0 0,0 0 0 0 0,1 0-1 0 0,-1 0 1 0 0,0-1 0 0 0,0 1 0 0 0,1 0-1 0 0,-1 0 1 0 0,0 0 0 0 0,0 0-1 0 0,0 0 1 0 0,1 0 0 0 0,-1 0 0 0 0,0 0-1 0 0,0 0 1 0 0,0 0 0 0 0,1 0 0 0 0,-1 0-1 0 0,0 0 1 0 0,0 1 0 0 0,0-1-1 0 0,1 0 1 0 0,-1 0 0 0 0,0 0 0 0 0,0 0-1 0 0,0 0 1 0 0,1 0 0 0 0,-1 0-1 0 0,0 1 1 0 0,0-1 0 0 0,0 0 0 0 0,0 0-1 0 0,0 0 1 0 0,1 0 0 0 0,-1 1-1 0 0,4 9-20 0 0,0 12-12 0 0,-4-22 33 0 0,0 5 7 0 0,0-1 1 0 0,-1 0-1 0 0,1 0 0 0 0,-1 0 0 0 0,0 1 0 0 0,0-1 1 0 0,0 0-1 0 0,-1 0 0 0 0,-3 6 0 0 0,4-7-1 0 0,-1 1-1 0 0,1-1 1 0 0,-1 0-1 0 0,0-1 1 0 0,0 1-1 0 0,0 0 1 0 0,-1 0 0 0 0,1-1-1 0 0,-1 1 1 0 0,1-1-1 0 0,-1 0 1 0 0,-3 2-1 0 0,2-3-467 0 0,1 1 0 0 0,-1-1-1 0 0,0-1 1 0 0,1 1 0 0 0,-8 0-1 0 0,6-1-875 0 0,1 1-6157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5:53.703"/>
    </inkml:context>
    <inkml:brush xml:id="br0">
      <inkml:brushProperty name="width" value="0.025" units="cm"/>
      <inkml:brushProperty name="height" value="0.025" units="cm"/>
      <inkml:brushProperty name="color" value="#101040"/>
    </inkml:brush>
  </inkml:definitions>
  <inkml:trace contextRef="#ctx0" brushRef="#br0">485 253 3040 0 0,'0'0'65'0'0,"0"0"61"0"0,-4-8 3500 0 0,-3-5-2454 0 0,-1-14-61 0 0,7 24-1060 0 0,0 0 1 0 0,1 0-1 0 0,-1 0 1 0 0,0-1-1 0 0,-1 1 1 0 0,1 0-1 0 0,-1 0 1 0 0,-2-4-1 0 0,4 7-57 0 0,-15-30 859 0 0,-4 4-223 0 0,17 25-630 0 0,0-1 0 0 0,-5-9 73 0 0,7 9-64 0 0,-1 1-1 0 0,0 0 1 0 0,1-1 0 0 0,-1 1-1 0 0,0 0 1 0 0,0-1 0 0 0,0 1-1 0 0,0 0 1 0 0,-1-1 0 0 0,0 1-9 0 0,1 0 0 0 0,0-1 0 0 0,-1 1 0 0 0,1 0 0 0 0,-6-7 3 0 0,5 7 5 0 0,1 0 0 0 0,-1-1 0 0 0,1 1 0 0 0,-1-1 0 0 0,1 1 0 0 0,0-1 0 0 0,0 0 1 0 0,-2-2-1 0 0,3 3-4 0 0,-15-10 368 0 0,8 4-466 0 0,5 6 70 0 0,0-1 0 0 0,0 1 0 0 0,0-1 0 0 0,0 1 1 0 0,0 0-1 0 0,0 0 0 0 0,0 0 0 0 0,0 0 0 0 0,0 0 0 0 0,0 0 0 0 0,-1 1 1 0 0,-2-2-1 0 0,4 2 24 0 0,-1-1 0 0 0,-1 2 0 0 0,-9-6 0 0 0,9 4 37 0 0,0 0-1 0 0,0 0 1 0 0,0 0 0 0 0,0 0 0 0 0,0 0 0 0 0,-1 0 0 0 0,-4 1 0 0 0,-6-3 156 0 0,6 0-261 0 0,0 1 1 0 0,0 1-1 0 0,0-1 1 0 0,-1 1 0 0 0,1 1-1 0 0,-12 0 1 0 0,-1 5 563 0 0,-3 2-768 0 0,22-7 260 0 0,0 1-36 0 0,0 0 36 0 0,-14 4 13 0 0,-3-2-18 0 0,17-3-61 0 0,0 1 9 0 0,0-1 56 0 0,0 0 13 0 0,0 2 0 0 0,0-2 0 0 0,1 1-1 0 0,0-1 1 0 0,0 0-1 0 0,1 0 1 0 0,-1 1 0 0 0,0-1-1 0 0,0 0 1 0 0,0 1-1 0 0,1-1 1 0 0,-1 1 0 0 0,0-1-1 0 0,0 1 1 0 0,1-1-1 0 0,-2 2 1 0 0,-9 7-2 0 0,10-8 2 0 0,-1 1 0 0 0,-4 6-625 0 0,5-7 550 0 0,1 1-1 0 0,-1-1 0 0 0,0 1 1 0 0,0-1-1 0 0,0 0 0 0 0,0 0 1 0 0,0 1-1 0 0,0-1 0 0 0,0 0 1 0 0,0 0-1 0 0,0 0 0 0 0,-2 1 1 0 0,1-1 42 0 0,3-2-38 0 0,-12 22-33 0 0,0-4 40 0 0,10-15 64 0 0,-1 0 0 0 0,0-1-123 0 0,1 1 1 0 0,0-1 0 0 0,-1 1-1 0 0,1-1 1 0 0,0 1-1 0 0,0 0 1 0 0,0-1 0 0 0,0 1-1 0 0,0 2 1 0 0,-3 3-936 0 0,3-5 756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5:25.962"/>
    </inkml:context>
    <inkml:brush xml:id="br0">
      <inkml:brushProperty name="width" value="0.025" units="cm"/>
      <inkml:brushProperty name="height" value="0.025" units="cm"/>
      <inkml:brushProperty name="color" value="#008C3A"/>
    </inkml:brush>
  </inkml:definitions>
  <inkml:trace contextRef="#ctx0" brushRef="#br0">16 3 2240 0 0,'0'0'65'0'0,"0"0"50"0"0,0 0 185 0 0,0 0 79 0 0,0 0 18 0 0,0 0-10 0 0,0 1 6124 0 0,0-1-6787 0 0,-2 27 2814 0 0,2-27-2362 0 0,0 0 2 0 0,0 0 13 0 0,0 0 8 0 0,0 0 1 0 0,0-22 432 0 0,-3 64 1170 0 0,3-42-1731 0 0,1-22 74 0 0,-1 2-34 0 0,1 19-8 0 0,-1 13-64 0 0,-2 8 100 0 0,0-60 54 0 0,2 40-133 0 0,-1 22 140 0 0,-1 8-189 0 0,2-57 42 0 0,0 17-52 0 0,0 17 62 0 0,1 11-63 0 0,-1-18 0 0 0,0-10 0 0 0,0-8 17 0 0,1 30 30 0 0,0 20-59 0 0,4-82-48 0 0,-7 89 367 0 0,5-80 116 0 0,-3 41-337 0 0,0 22 42 0 0,1-2-80 0 0,-1-21-90 0 0,-2-10 36 0 0,0-2 145 0 0,2 13-176 0 0,-4 22 23 0 0,1-5 3 0 0,2-29-119 0 0,0-21 191 0 0,2 68-61 0 0,-1-71 11 0 0,-2 50 48 0 0,2-13-60 0 0,-1 1 1 0 0,1 0-1 0 0,0-1 1 0 0,0 1-1 0 0,-1 0 0 0 0,1-1 1 0 0,0 1-1 0 0,1-1 1 0 0,-1 3-1 0 0,1-1 2 0 0,-1-6-2 0 0,-1-1 3 0 0,1 1 0 0 0,0-1 0 0 0,0 0-1 0 0,0 1 1 0 0,1-5 0 0 0,-1 7 51 0 0,-1 24 11 0 0,3-4-76 0 0,-2-19-46 0 0,2-23-752 0 0,-2 22 490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2:37.414"/>
    </inkml:context>
    <inkml:brush xml:id="br0">
      <inkml:brushProperty name="width" value="0.025" units="cm"/>
      <inkml:brushProperty name="height" value="0.025" units="cm"/>
      <inkml:brushProperty name="color" value="#008C3A"/>
    </inkml:brush>
  </inkml:definitions>
  <inkml:trace contextRef="#ctx0" brushRef="#br0">6 175 5120 0 0,'0'0'116'0'0,"0"0"17"0"0,0 0 10 0 0,0 0 14 0 0,0 0 55 0 0,0 0 20 0 0,0 0 7 0 0,0 0-15 0 0,0 0-67 0 0,0 0-28 0 0,0 0-7 0 0,0 0-2 0 0,0 0 0 0 0,0 0 0 0 0,0 0 0 0 0,0 0 10 0 0,0 0 45 0 0,0 0 17 0 0,0 0 7 0 0,0 0 2 0 0,0 0 6 0 0,0 0 1 0 0,0 0 0 0 0,0 0-8 0 0,0 0-35 0 0,0 0-18 0 0,0 0-3 0 0,0 0-40 0 0,0 0-167 0 0,0 0-69 0 0,0 0-17 0 0,0 0 42 0 0,0 0 190 0 0,0 0 79 0 0,0 0 20 0 0,0 0-48 0 0,0 0-206 0 0,0 0-89 0 0,0 0-20 0 0,0 0 42 0 0,0 0 190 0 0,0 0 79 0 0,0 0 20 0 0,0 0-36 0 0,0 0-167 0 0,0 0-115 0 0,-1 2-2776 0 0,1-2 107 0 0</inkml:trace>
  <inkml:trace contextRef="#ctx0" brushRef="#br0" timeOffset="505.69">1 197 1408 0 0,'0'0'65'0'0,"0"7"-71"0"0,-1-5-97 0 0,1-1-16 0 0,0-1 18 0 0</inkml:trace>
  <inkml:trace contextRef="#ctx0" brushRef="#br0" timeOffset="2549.3">0 208 680 0 0,'0'0'93'0'0,"0"0"-11"0"0,0 0-9 0 0,0 0 30 0 0,0 0 129 0 0,0 0 58 0 0,0 0 13 0 0,0 0-15 0 0,0 0-67 0 0,0 0-27 0 0,0 0-9 0 0,0 0-16 0 0,0 0-62 0 0,0 0-31 0 0,0 0-4 0 0,0 0-1 0 0,0 0-5 0 0,0 0 5 0 0,0 0 1 0 0,0 0 0 0 0,0 0-1 0 0,0 0-1 0 0,0 0 16 0 0,0 0-10 0 0,0 0 22 0 0,0 0 13 0 0,0 0 1 0 0,0 0 1 0 0,0 0 6 0 0,0 0 1 0 0,0 0 0 0 0,0 0-9 0 0,0 0-38 0 0,0 0-4 0 0,0 0 22 0 0,0 0 4 0 0,0 0-6 0 0,0 0-1 0 0,0 0 7 0 0,0 0 26 0 0,0 0 8 0 0,0 0 6 0 0,0 0 10 0 0,0 0 40 0 0,0 0 21 0 0,0 0 2 0 0,0 0-14 0 0,0 0-54 0 0,0 0-20 0 0,0 0-6 0 0,0 0 15 0 0,0 0 72 0 0,0 0 30 0 0,0 0 8 0 0,0 0-27 0 0,0 0-114 0 0,0 0-27 0 0,0 0 17 0 0,0-23 917 0 0,3 12-641 0 0,-2-1-1 0 0,1 1 1 0 0,-2 0-1 0 0,0-14 1 0 0,0 22-346 0 0,1-41 214 0 0,-1 44-125 0 0,0 0 12 0 0,0-1-19 0 0,0 0-92 0 0,0 1-75 0 0,0 0-40 0 0,0 0-11 0 0,0 0 32 0 0,0 0 146 0 0,0 0 62 0 0,0 0 7 0 0,0 0-6 0 0,0-1-58 0 0,0-1-76 0 0,0 2-97 0 0,0 0-26 0 0,0 0-2 0 0,0 0 44 0 0,0 0 184 0 0,0 0 78 0 0,0 0 20 0 0,0 0-50 0 0,0 0-218 0 0,0 0-91 0 0,0 7 614 0 0,-1-6-362 0 0,1 1-72 0 0,0-1-1 0 0,0 0 33 0 0,0 0-22 0 0,-5 104 1103 0 0,5-104-1024 0 0,0-1 18 0 0,0 0-30 0 0,2-9-96 0 0,-1 1 0 0 0,0-1 0 0 0,0-15 0 0 0,-1-69-327 0 0,0 93 470 0 0,0 0 59 0 0,0 0 20 0 0,0 0-56 0 0,0 0-240 0 0,0 0-109 0 0,0 0-22 0 0,0 0 57 0 0,0 0 252 0 0,0 0 109 0 0,0 0 19 0 0,0 0-55 0 0,0 0-257 0 0,0 0-116 0 0,0 0-20 0 0,0 0 32 0 0,0-1 180 0 0,0 0 160 0 0,0 1 87 0 0,0 0 21 0 0,0 0-27 0 0,0 0-126 0 0,0 0-18 0 0,0 0-15 0 0,0 0 4 0 0,0 0 40 0 0,0 0-8 0 0,0 0-8 0 0,0 0-4 0 0,0 0-6 0 0,0 0-6 0 0,0 0-2 0 0,0 0 2 0 0,0 0 12 0 0,0 0 2 0 0,0 0 0 0 0,0 0-3 0 0,0 0-10 0 0,0 0-33 0 0,0 0-122 0 0,0 0-50 0 0,0 0-8 0 0,1 1 18 0 0,-1-1 133 0 0,0 1 0 0 0,1 0 0 0 0,-1-1 0 0 0,1 1-1 0 0,-1-1 1 0 0,1 1 0 0 0,-1-1 0 0 0,1 1 0 0 0,0-1-1 0 0,-1 1 1 0 0,1-1 0 0 0,-1 0 0 0 0,1 1 0 0 0,0-1 0 0 0,-1 0-1 0 0,1 1 1 0 0,0-1 0 0 0,0 0 0 0 0,-1 0 0 0 0,1 0 0 0 0,1 0-1 0 0,18-2 636 0 0,-13 1-609 0 0,-6 1-16 0 0,2 1 347 0 0,-2 0-5826 0 0,-1-1 480 0 0</inkml:trace>
  <inkml:trace contextRef="#ctx0" brushRef="#br0" timeOffset="3004.49">0 120 6704 0 0,'0'0'149'0'0,"0"0"23"0"0,0 0 12 0 0,0 0 20 0 0,0 0 57 0 0,0 0 25 0 0,0 0 2 0 0,0 0-3 0 0,0 0-10 0 0,14-11 4161 0 0,11 2-2568 0 0,-24 9-1996 0 0</inkml:trace>
  <inkml:trace contextRef="#ctx0" brushRef="#br0" timeOffset="3766.74">91 120 6448 0 0,'0'0'141'0'0,"0"0"23"0"0,0 0 13 0 0,0 0 43 0 0,0 0 132 0 0,0 0 58 0 0,0 0 7 0 0,0 0 18 0 0,0 0 51 0 0,0 0 24 0 0,0 0 2 0 0,0 0 0 0 0,0 0 0 0 0,-2 21 3744 0 0,1-4-3971 0 0,2-15-217 0 0,-1 0-1 0 0,0 0 1 0 0,1 0-1 0 0,0 0 1 0 0,-1 0-1 0 0,1 0 1 0 0,0-1-1 0 0,0 1 1 0 0,0 0-1 0 0,1 1 0 0 0,-1-2-37 0 0,0 0-1 0 0,0 0 1 0 0,0 0-1 0 0,0 0 0 0 0,0 0 1 0 0,0 0-1 0 0,0 0 1 0 0,0-1-1 0 0,1 1 0 0 0,-1-1 1 0 0,0 1-1 0 0,0-1 0 0 0,1 1 1 0 0,-1-1-1 0 0,0 1 1 0 0,1-1-1 0 0,-1 0 0 0 0,0 0 1 0 0,1 0-1 0 0,-1 0 0 0 0,0 0 1 0 0,1 0-1 0 0,-1 0 1 0 0,1 0-1 0 0,-1-1 0 0 0,0 1 1 0 0,0 0-1 0 0,3-2 0 0 0,-3 1-29 0 0,1 1 0 0 0,-1-1 0 0 0,0 0 0 0 0,0 0 0 0 0,0 0 0 0 0,0 0 0 0 0,0 0 0 0 0,0-1 0 0 0,0 1 0 0 0,0 0 0 0 0,0 0 0 0 0,0-1 0 0 0,-1 1 0 0 0,1 0 0 0 0,0-1 0 0 0,-1 1 0 0 0,1-1 0 0 0,-1 1 0 0 0,0-1 0 0 0,1 1 0 0 0,-1-1 0 0 0,0 1 0 0 0,0-1 0 0 0,0 1 0 0 0,0-1 0 0 0,-1-2 0 0 0,1-2 0 0 0,-1 0 0 0 0,1-1 0 0 0,-1 1 0 0 0,-1 0 0 0 0,-2-7 0 0 0,4 12 19 0 0,0 1-1 0 0,0-1 0 0 0,0 0 0 0 0,-1 1 0 0 0,1-1 0 0 0,0 0 0 0 0,0 1 0 0 0,-1-1 0 0 0,1 0 1 0 0,-1 1-1 0 0,1-1 0 0 0,0 1 0 0 0,-1-1 0 0 0,1 1 0 0 0,-1-1 0 0 0,1 1 0 0 0,-1-1 0 0 0,1 1 1 0 0,-1-1-1 0 0,0 1 0 0 0,1 0 0 0 0,-1-1 0 0 0,0 1 0 0 0,1 0 0 0 0,-1-1 0 0 0,0 1 0 0 0,1 0 1 0 0,-1 0-1 0 0,0 0 0 0 0,1 0 0 0 0,-1 0 0 0 0,0 0 0 0 0,1 0 0 0 0,-1 0 0 0 0,0 0 0 0 0,0 0 0 0 0,1 0 1 0 0,-1 0-1 0 0,0 0 0 0 0,1 0 0 0 0,-1 1 0 0 0,0-1 0 0 0,1 0 0 0 0,-1 1 0 0 0,0-1 0 0 0,1 0 1 0 0,-1 1-1 0 0,1-1 0 0 0,-1 1 0 0 0,1-1 0 0 0,-1 1 0 0 0,1-1 0 0 0,-1 1 0 0 0,0 0 0 0 0,-2 2 107 0 0,0 1-1 0 0,0-1 1 0 0,1 0-1 0 0,-1 1 1 0 0,1 0-1 0 0,0-1 1 0 0,-3 8-1 0 0,4-9-124 0 0,0 0-265 0 0,0 0-1 0 0,1 1 1 0 0,-1-1-1 0 0,0 1 1 0 0,1-1-1 0 0,0 1 0 0 0,-1-1 1 0 0,1 1-1 0 0,0-1 1 0 0,1 5-1 0 0,0-3-652 0 0</inkml:trace>
  <inkml:trace contextRef="#ctx0" brushRef="#br0" timeOffset="4376.26">176 118 6048 0 0,'0'0'133'0'0,"0"0"23"0"0,0 0 11 0 0,1 22 2673 0 0,-4 41 3005 0 0,3-62-5770 0 0,0-1 29 0 0,0 0 134 0 0,0 0 61 0 0,0 0 12 0 0,2-19 327 0 0,-2 16-624 0 0,1-11 127 0 0,6-22 0 0 0,-7 32-127 0 0,1 1 0 0 0,0 0 1 0 0,0 0-1 0 0,0 0 0 0 0,1 0 0 0 0,-1 0 1 0 0,1 0-1 0 0,-1 0 0 0 0,1 0 1 0 0,0 0-1 0 0,0 1 0 0 0,5-5 0 0 0,-6 6-230 0 0,0 1 0 0 0,0 0 0 0 0,0-1 0 0 0,0 1 1 0 0,0 0-1 0 0,0 0 0 0 0,0 0 0 0 0,0 0 0 0 0,1 0 0 0 0,-1 0 0 0 0,0 0 0 0 0,0 0 0 0 0,0 0 0 0 0,0 1 0 0 0,0-1 0 0 0,0 0 0 0 0,0 1 0 0 0,0-1 0 0 0,0 1 0 0 0,0-1 0 0 0,0 1 0 0 0,0-1 0 0 0,-1 1 0 0 0,1 0 0 0 0,0-1 0 0 0,1 2 0 0 0,2 1-4744 0 0</inkml:trace>
  <inkml:trace contextRef="#ctx0" brushRef="#br0" timeOffset="4955.11">295 149 8592 0 0,'0'0'250'0'0,"0"0"4"0"0,0 0-84 0 0,0 0 241 0 0,14-19 3369 0 0,-9-7-2082 0 0,-5 25-1615 0 0,0-1 0 0 0,1 1-1 0 0,-1 0 1 0 0,0-1 0 0 0,0 1 0 0 0,-1 0 0 0 0,1-1 0 0 0,0 1-1 0 0,0 0 1 0 0,-1-1 0 0 0,1 1 0 0 0,0 0 0 0 0,-1 0 0 0 0,0-1 0 0 0,1 1-1 0 0,-1 0 1 0 0,0-1 0 0 0,0 2-45 0 0,1-1 0 0 0,0 1-1 0 0,-1 0 1 0 0,1 0 0 0 0,0 0-1 0 0,-1 0 1 0 0,1-1 0 0 0,0 1 0 0 0,-1 0-1 0 0,1 0 1 0 0,-1 0 0 0 0,1 0-1 0 0,0 0 1 0 0,-1 0 0 0 0,1 0 0 0 0,-1 0-1 0 0,1 0 1 0 0,0 0 0 0 0,-1 1-1 0 0,1-1 1 0 0,0 0 0 0 0,-1 0 0 0 0,1 0-1 0 0,0 0 1 0 0,-1 0 0 0 0,1 1-1 0 0,0-1 1 0 0,-1 0 0 0 0,1 0 0 0 0,0 1-1 0 0,-1-1 1 0 0,1 0 0 0 0,0 0-1 0 0,0 1 1 0 0,-1-1 0 0 0,1 0 0 0 0,0 1-1 0 0,0-1 1 0 0,0 0 0 0 0,0 1-1 0 0,-1-1 1 0 0,1 0 0 0 0,0 1 0 0 0,0-1-1 0 0,0 1 1 0 0,0-1 0 0 0,0 1-1 0 0,-6 22 443 0 0,5-20-413 0 0,0 4 6 0 0,0 0-1 0 0,0-1 0 0 0,1 1 1 0 0,0 12-1 0 0,0-16-57 0 0,0 0-1 0 0,0 0 1 0 0,1 0-1 0 0,0 0 1 0 0,-1 0-1 0 0,1 0 1 0 0,0 0-1 0 0,0 0 1 0 0,1 0-1 0 0,-1-1 1 0 0,1 1 0 0 0,1 3-1 0 0,-2-5-23 0 0,-1-1 0 0 0,1 1 0 0 0,0-1 0 0 0,-1 0 0 0 0,1 1 0 0 0,-1-1 0 0 0,1 0 0 0 0,-1 1 0 0 0,1-1 0 0 0,0 0-1 0 0,-1 0 1 0 0,1 1 0 0 0,0-1 0 0 0,-1 0 0 0 0,1 0 0 0 0,0 0 0 0 0,-1 0 0 0 0,1 0 0 0 0,0 0 0 0 0,0 0 0 0 0,-1 0 0 0 0,1 0 0 0 0,0 0 0 0 0,-1-1 0 0 0,1 1 0 0 0,0 0 0 0 0,-1 0 0 0 0,1-1-1 0 0,-1 1 1 0 0,1 0 0 0 0,0-1 0 0 0,0 1 0 0 0,19-18-2120 0 0,-13 12 44 0 0,-3 3-12 0 0</inkml:trace>
  <inkml:trace contextRef="#ctx0" brushRef="#br0" timeOffset="5801.59">435 95 7016 0 0,'0'0'201'0'0,"-12"-9"7802"0"0,11 9-7881 0 0,1 1 1 0 0,-1-1-1 0 0,0 0 0 0 0,0 1 1 0 0,1-1-1 0 0,-1 1 1 0 0,0-1-1 0 0,1 1 1 0 0,-1-1-1 0 0,0 1 1 0 0,1-1-1 0 0,-1 1 1 0 0,1 0-1 0 0,-1-1 1 0 0,1 1-1 0 0,-1 0 1 0 0,1-1-1 0 0,-1 1 1 0 0,1 0-1 0 0,-1 1 1 0 0,1-1-105 0 0,0-1 0 0 0,0 1 0 0 0,-1-1 0 0 0,1 1 0 0 0,0-1 0 0 0,0 1 0 0 0,0-1 0 0 0,0 1 0 0 0,0-1 0 0 0,0 1 0 0 0,0 0 0 0 0,0-1 0 0 0,0 1 0 0 0,0-1 0 0 0,0 1 0 0 0,1-1 0 0 0,-1 1 0 0 0,0-1 0 0 0,0 1 0 0 0,0-1 0 0 0,1 1 0 0 0,-1-1 0 0 0,0 1-1 0 0,1-1 1 0 0,-1 1 0 0 0,0-1 0 0 0,1 0 0 0 0,-1 1 0 0 0,0-1 0 0 0,1 1 0 0 0,0-1 0 0 0,1 1-33 0 0,-1 1-1 0 0,1-1 0 0 0,0 1 1 0 0,-1-1-1 0 0,1 1 0 0 0,-1-1 1 0 0,1 1-1 0 0,-1 0 0 0 0,0 0 1 0 0,0 0-1 0 0,0 0 0 0 0,0 0 1 0 0,0 0-1 0 0,0 0 0 0 0,-1 0 1 0 0,1 0-1 0 0,-1 0 0 0 0,1 0 1 0 0,-1 3-1 0 0,0-4 30 0 0,1 0-1 0 0,-1 0 1 0 0,0 0-1 0 0,0 0 1 0 0,-1 0-1 0 0,1 0 1 0 0,0 0-1 0 0,0-1 1 0 0,0 1-1 0 0,-1 0 1 0 0,1 0 0 0 0,0 0-1 0 0,-1 0 1 0 0,1 0-1 0 0,-1 0 1 0 0,1 0-1 0 0,-1-1 1 0 0,1 1-1 0 0,-1 0 1 0 0,0-1-1 0 0,1 1 1 0 0,-1 0-1 0 0,0-1 1 0 0,0 1 0 0 0,1 0-1 0 0,-1-1 1 0 0,0 1-1 0 0,0-1 1 0 0,0 0-1 0 0,0 1 1 0 0,0-1-1 0 0,1 0 1 0 0,-1 1-1 0 0,0-1 1 0 0,0 0 0 0 0,0 0-1 0 0,0 0 1 0 0,0 0-1 0 0,0 0 1 0 0,0 0-1 0 0,0 0 1 0 0,0 0-1 0 0,0 0 1 0 0,-2-1-1 0 0,0 0-135 0 0,-1 1-1 0 0,0-1 1 0 0,1 0-1 0 0,-1-1 1 0 0,-5-2-1 0 0,-1-2-4152 0 0,8 3-850 0 0</inkml:trace>
  <inkml:trace contextRef="#ctx0" brushRef="#br0" timeOffset="6155.3">490 30 6648 0 0,'0'0'149'0'0,"0"0"23"0"0,0 0 12 0 0,0 0 64 0 0,0 0 243 0 0,0 0 106 0 0,0 0 19 0 0,0 0 24 0 0,0 0 73 0 0,0 0 30 0 0,0 0 8 0 0,0 0-19 0 0,0 0-84 0 0,5 15 2898 0 0,2 96 564 0 0,-6-37-5283 0 0,-1-74 447 0 0,0 0-1070 0 0,0 0-468 0 0,-1-3-93 0 0</inkml:trace>
  <inkml:trace contextRef="#ctx0" brushRef="#br0" timeOffset="6657.22">462 126 10136 0 0,'0'0'230'0'0,"0"0"30"0"0,0 0 19 0 0,0 0 77 0 0,0 0 292 0 0,14-13 3804 0 0,-8 10-4299 0 0,-1-1-1 0 0,0 1 1 0 0,1 0 0 0 0,0 1 0 0 0,8-4 0 0 0,5 3-5069 0 0,-14 3-398 0 0</inkml:trace>
  <inkml:trace contextRef="#ctx0" brushRef="#br0" timeOffset="7172.21">648 6 9872 0 0,'0'0'222'0'0,"0"0"30"0"0,0 0 20 0 0,-4 22 4678 0 0,-29 111 694 0 0,20-89-6605 0 0,-1-1-3932 0 0,12-37-1705 0 0</inkml:trace>
  <inkml:trace contextRef="#ctx0" brushRef="#br0" timeOffset="8191.28">740 89 6688 0 0,'0'0'197'0'0,"0"0"24"0"0,0 0 17 0 0,0 0 2 0 0,0 0 0 0 0,0 0 12 0 0,0 0 49 0 0,0 0 19 0 0,0 0 7 0 0,0 0-2 0 0,0 0-12 0 0,0 0-7 0 0,0 0-2 0 0,0 0-20 0 0,0 0-84 0 0,0 0-38 0 0,-8-6 2192 0 0,6 5-2354 0 0,0 0 0 0 0,2 1 67 0 0,-1 0 1 0 0,1 0-1 0 0,-1-1 1 0 0,1 1-1 0 0,-1 0 1 0 0,1 0-1 0 0,-1 0 1 0 0,1 0-1 0 0,-1 0 1 0 0,1 0-1 0 0,-1 0 1 0 0,1 0-1 0 0,-1 0 1 0 0,1 0-1 0 0,-1 0 1 0 0,1 0 0 0 0,-1 0-1 0 0,1 1 1 0 0,-1-1-1 0 0,1 0 1 0 0,-1 0-1 0 0,1 0 1 0 0,-1 1-1 0 0,1-1 1 0 0,0 0-1 0 0,-1 1 1 0 0,1-1-1 0 0,-1 0 1 0 0,1 1-1 0 0,0-1 1 0 0,-1 0-1 0 0,1 1 1 0 0,0-1-1 0 0,0 1 1 0 0,-1-1 0 0 0,1 1-1 0 0,0-1 1 0 0,0 1-1 0 0,-1-1 1 0 0,1 1-1 0 0,0-1 1 0 0,0 1-1 0 0,0-1 1 0 0,0 1-1 0 0,0 0 1 0 0,0 1-1 0 0,-1 0 0 0 0,1 0-1 0 0,0-1 1 0 0,0 1 0 0 0,0 0 0 0 0,0 0 0 0 0,1 0 0 0 0,-1 0 0 0 0,0-1 0 0 0,1 1 0 0 0,-1 0 0 0 0,2 2-1 0 0,-1-3-51 0 0,1 3-16 0 0,1 0-1 0 0,-1 0 1 0 0,0 0-1 0 0,0 1 1 0 0,2 7-1 0 0,-4-11 44 0 0,0-1 0 0 0,0 1-1 0 0,0 0 1 0 0,0 0-1 0 0,0 0 1 0 0,0-1-1 0 0,0 1 1 0 0,0 0 0 0 0,0 0-1 0 0,0 0 1 0 0,0-1-1 0 0,-1 1 1 0 0,1 0-1 0 0,0 0 1 0 0,-1 0 0 0 0,1-1-1 0 0,0 1 1 0 0,-1 0-1 0 0,1-1 1 0 0,-1 1-1 0 0,1 0 1 0 0,-1-1 0 0 0,1 1-1 0 0,-1-1 1 0 0,0 1-1 0 0,1-1 1 0 0,-1 1-1 0 0,0-1 1 0 0,1 1 0 0 0,-1-1-1 0 0,0 0 1 0 0,0 1-1 0 0,1-1 1 0 0,-1 0-1 0 0,0 1 1 0 0,0-1 0 0 0,1 0-1 0 0,-1 0 1 0 0,0 0-1 0 0,0 0 1 0 0,-1 0-1 0 0,0 0 8 0 0,0 0-1 0 0,0 0 0 0 0,1 0 0 0 0,-1 0 0 0 0,0-1 0 0 0,0 1 1 0 0,1-1-1 0 0,-1 1 0 0 0,0-1 0 0 0,1 0 0 0 0,-3 0 0 0 0,-9-7-6612 0 0,10 5 951 0 0</inkml:trace>
  <inkml:trace contextRef="#ctx0" brushRef="#br0" timeOffset="9046.42">815 101 7920 0 0,'0'0'174'0'0,"0"0"29"0"0,0 0 13 0 0,0 0 71 0 0,0 0 270 0 0,0 0 120 0 0,-6 3 4339 0 0,-6 2-2939 0 0,10-2-1832 0 0,0 0-1 0 0,0 0 1 0 0,0 1-1 0 0,0-1 0 0 0,1 0 1 0 0,-1 1-1 0 0,1 0 1 0 0,0-1-1 0 0,0 1 0 0 0,0 6 1 0 0,0-8-258 0 0,1 0 0 0 0,0-1 0 0 0,0 1 0 0 0,0 0 0 0 0,0 0 0 0 0,0-1 0 0 0,0 1 0 0 0,1 0 0 0 0,-1-1 0 0 0,1 1 0 0 0,-1 0 1 0 0,1-1-1 0 0,-1 1 0 0 0,1-1 0 0 0,0 1 0 0 0,0-1 0 0 0,0 1 0 0 0,0-1 0 0 0,0 1 0 0 0,0-1 0 0 0,0 0 0 0 0,1 1 0 0 0,-1-1 0 0 0,0 0 0 0 0,3 2 0 0 0,-2-3 1 0 0,-1 0-1 0 0,0 1 0 0 0,1-1 0 0 0,-1 0 1 0 0,0 0-1 0 0,1 0 0 0 0,-1 0 0 0 0,0 0 0 0 0,1 0 1 0 0,-1 0-1 0 0,0 0 0 0 0,1-1 0 0 0,-1 1 1 0 0,0-1-1 0 0,1 1 0 0 0,-1-1 0 0 0,0 1 0 0 0,0-1 1 0 0,1 0-1 0 0,-1 1 0 0 0,0-1 0 0 0,0 0 1 0 0,0 0-1 0 0,0 0 0 0 0,1-2 0 0 0,3 0-354 0 0,-1-2 0 0 0,-1 1 0 0 0,1 0 0 0 0,5-10-1 0 0,-6 10 275 0 0,-2 2 94 0 0,0-1 0 0 0,1 1 0 0 0,-1 0 0 0 0,0 0 0 0 0,0-1 0 0 0,-1 1 0 0 0,1 0 0 0 0,0-1-1 0 0,-1 1 1 0 0,1-1 0 0 0,-1 1 0 0 0,0-4 0 0 0,0 5 84 0 0,0 1 26 0 0,0 0 173 0 0,0 0 72 0 0,0 0 17 0 0,-1 22 395 0 0,1 13-648 0 0,-1-22-58 0 0,1-12-43 0 0,0-6-12 0 0,0-4 31 0 0,1 0 0 0 0,0 0 0 0 0,4-17 0 0 0,-4 22-25 0 0,0 1 0 0 0,0-1-1 0 0,1 0 1 0 0,-1 1 0 0 0,1-1-1 0 0,0 1 1 0 0,0 0 0 0 0,0-1-1 0 0,0 1 1 0 0,1 0 0 0 0,4-4-1 0 0,-6 6-100 0 0,0 0-1 0 0,-1 1 0 0 0,1-1 0 0 0,0 1 1 0 0,0-1-1 0 0,0 1 0 0 0,0 0 1 0 0,0-1-1 0 0,0 1 0 0 0,1 0 0 0 0,-1 0 1 0 0,0 0-1 0 0,0 0 0 0 0,0 0 0 0 0,0 0 1 0 0,0 0-1 0 0,0 0 0 0 0,0 0 1 0 0,0 0-1 0 0,0 1 0 0 0,0-1 0 0 0,0 0 1 0 0,0 1-1 0 0,0-1 0 0 0,0 1 0 0 0,0-1 1 0 0,0 1-1 0 0,0-1 0 0 0,0 1 1 0 0,1 1-1 0 0,1 1-1160 0 0</inkml:trace>
  <inkml:trace contextRef="#ctx0" brushRef="#br0" timeOffset="9680.79">984 98 7800 0 0,'0'0'174'0'0,"0"0"29"0"0,0 0 13 0 0,0 0 19 0 0,0 0 53 0 0,0 0 28 0 0,0 0 4 0 0,0 0 50 0 0,0 0 214 0 0,0 0 96 0 0,0 0 22 0 0,0 0-9 0 0,-1 22 3532 0 0,0-5-2901 0 0,1-11-1125 0 0,-1-1-1 0 0,1 0 0 0 0,0 0 0 0 0,0 0 0 0 0,1 0 0 0 0,1 8 0 0 0,-1-12-188 0 0,-1-1-13 0 0,0 0-1 0 0,0 1 1 0 0,0-1-1 0 0,1 0 1 0 0,-1 0-1 0 0,0 0 1 0 0,0 0-1 0 0,0 0 1 0 0,1 0-1 0 0,-1 1 1 0 0,0-1-1 0 0,0 0 1 0 0,1 0-1 0 0,-1 0 1 0 0,0 0-1 0 0,0 0 1 0 0,1 0-1 0 0,-1 0 1 0 0,0 0-1 0 0,0 0 1 0 0,1 0-1 0 0,-1 0 1 0 0,0 0-1 0 0,0 0 1 0 0,1-1-1 0 0,-1 1 1 0 0,0 0-1 0 0,0 0 1 0 0,1 0-1 0 0,-1 0 1 0 0,0 0-1 0 0,0 0 1 0 0,0 0-1 0 0,1-1 1 0 0,-1 1-1 0 0,0 0 1 0 0,0 0-1 0 0,0 0 1 0 0,0-1-1 0 0,1 1 1 0 0,-1 0-1 0 0,0 0 1 0 0,0 0-1 0 0,0-1 1 0 0,0 1-1 0 0,7-11 21 0 0,-7 10-25 0 0,11-22 12 0 0,-9 17-31 0 0,1-1 1 0 0,1 1 0 0 0,-1-1 0 0 0,6-6-1 0 0,-8 12 27 0 0,0 0 11 0 0,-1 0 32 0 0,1 0-22 0 0,-1 0 32 0 0,0 1 11 0 0,0 0 2 0 0,0 0-24 0 0,0 0-80 0 0,1 3 69 0 0,0-1 0 0 0,0 1 0 0 0,0-1 0 0 0,0 1 0 0 0,0 0 0 0 0,0-1 0 0 0,0 6 0 0 0,0 4-24 0 0,0-6-13 0 0,0 0 0 0 0,0 0 0 0 0,0-1 0 0 0,4 12 0 0 0,-5-17-61 0 0,1 1-1 0 0,-1-1 1 0 0,0 0-1 0 0,0 1 1 0 0,0-1-1 0 0,1 0 0 0 0,-1 1 1 0 0,0-1-1 0 0,0 0 1 0 0,1 0-1 0 0,-1 0 1 0 0,0 1-1 0 0,1-1 1 0 0,-1 0-1 0 0,0 0 1 0 0,1 0-1 0 0,-1 1 1 0 0,0-1-1 0 0,1 0 1 0 0,-1 0-1 0 0,0 0 1 0 0,1 0-1 0 0,-1 0 1 0 0,0 0-1 0 0,1 0 1 0 0,-1 0-1 0 0,1 0 1 0 0,-1 0-1 0 0,0 0 1 0 0,1 0-1 0 0,-1 0 1 0 0,0 0-1 0 0,1 0 1 0 0,-1-1-1 0 0,0 1 1 0 0,1 0-1 0 0,-1 0 1 0 0,0 0-1 0 0,1 0 1 0 0,-1-1-1 0 0,0 1 1 0 0,1 0-1 0 0,-1 0 0 0 0,0-1 1 0 0,0 1-1 0 0,1 0 1 0 0,-1 0-1 0 0,0-1 1 0 0,0 0-1 0 0,13-14-3821 0 0,-10 9 2500 0 0</inkml:trace>
  <inkml:trace contextRef="#ctx0" brushRef="#br0" timeOffset="10687.9">1134 2 7568 0 0,'0'0'166'0'0,"0"0"29"0"0,0 0 14 0 0,0 0 77 0 0,0 0 272 0 0,0 0 125 0 0,0 0 21 0 0,0 0-80 0 0,0 0-364 0 0,0 0-164 0 0,0 0 9 0 0,0 0 154 0 0,0 0 44 0 0,0 0 1 0 0,0 0-20 0 0,0 0-84 0 0,0 0-38 0 0,0 0-8 0 0,0 0 22 0 0,0 0 101 0 0,0 0 47 0 0,0 0 11 0 0,0 0-21 0 0,0 0-88 0 0,0 0-40 0 0,0 0-8 0 0,0 0-32 0 0,0-2-68 0 0,0 2 164 0 0,0 0 61 0 0,0 0 8 0 0,0 0-20 0 0,0 0-81 0 0,1 22 432 0 0,-10 170 2990 0 0,8-180-3194 0 0,2-26-439 0 0,2-11-70 0 0,-2 21 59 0 0,7-37-45 0 0,-7 39 65 0 0,-1 0 0 0 0,1 1-1 0 0,0-1 1 0 0,-1 0 0 0 0,1 0-1 0 0,0 0 1 0 0,0 0-1 0 0,0 1 1 0 0,1-1 0 0 0,-1 0-1 0 0,0 1 1 0 0,0-1 0 0 0,1 1-1 0 0,-1 0 1 0 0,1-1-1 0 0,3-1 1 0 0,-4 2-11 0 0,0 1 0 0 0,0 0 0 0 0,0 0 0 0 0,0 0 0 0 0,0 0 0 0 0,-1 0 0 0 0,1 0-1 0 0,0 0 1 0 0,0 0 0 0 0,0 0 0 0 0,0 0 0 0 0,0 0 0 0 0,0 0 0 0 0,0 1 0 0 0,0-1 0 0 0,0 0 0 0 0,0 1 0 0 0,-1-1 0 0 0,1 1 0 0 0,0-1 0 0 0,0 1-1 0 0,0-1 1 0 0,-1 1 0 0 0,1 0 0 0 0,0-1 0 0 0,-1 1 0 0 0,1 0 0 0 0,-1-1 0 0 0,1 1 0 0 0,-1 0 0 0 0,1 0 0 0 0,-1 0 0 0 0,1-1 0 0 0,0 2 0 0 0,0 1-13 0 0,0-1 0 0 0,0 1 0 0 0,0-1 0 0 0,0 1 0 0 0,-1 0 0 0 0,1-1 0 0 0,0 1 0 0 0,-1 0 0 0 0,0-1 0 0 0,0 6 0 0 0,-1-5 21 0 0,0-1-1 0 0,0 1 1 0 0,0-1-1 0 0,0 1 1 0 0,0-1-1 0 0,-1 1 1 0 0,1-1-1 0 0,-1 0 1 0 0,0 0-1 0 0,1 0 1 0 0,-1 0-1 0 0,0 0 1 0 0,0 0-1 0 0,-1 0 1 0 0,-3 2-1 0 0,-17 10-1056 0 0,2-3-3701 0 0,18-9 3465 0 0,1-1-4786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7:12.178"/>
    </inkml:context>
    <inkml:brush xml:id="br0">
      <inkml:brushProperty name="width" value="0.025" units="cm"/>
      <inkml:brushProperty name="height" value="0.025" units="cm"/>
      <inkml:brushProperty name="color" value="#008C3A"/>
    </inkml:brush>
  </inkml:definitions>
  <inkml:trace contextRef="#ctx0" brushRef="#br0">1 1 3080 0 0,'0'0'65'0'0,"0"0"7"0"0,0 0 10 0 0,2 4 3025 0 0,-1-4-2602 0 0,-1-1 0 0 0,1 1-1 0 0,0-1 1 0 0,0 1-1 0 0,0-1 1 0 0,-1 1-1 0 0,1 0 1 0 0,0-1-1 0 0,0 1 1 0 0,0 0-1 0 0,0 0 1 0 0,0 0 0 0 0,0 0-1 0 0,0 0 1 0 0,0 0-1 0 0,-1 0 1 0 0,1 0-1 0 0,2 0 1 0 0,-3 0-426 0 0,0 1-79 0 0,1-1-54 0 0,-1 0 92 0 0,13 2 897 0 0,-12-2-872 0 0,-1 0-1 0 0,1-1 1 0 0,0 1-1 0 0,0 0 0 0 0,-1 0 1 0 0,1 0-1 0 0,0 0 1 0 0,0 0-1 0 0,-1 0 0 0 0,1 0 1 0 0,0 0-1 0 0,0 0 1 0 0,0 0-1 0 0,-1 0 0 0 0,1 0 1 0 0,0 0-1 0 0,0 0 1 0 0,-1 1-1 0 0,2 0 0 0 0,16-2 66 0 0,0 2 510 0 0,-9 2-615 0 0,13 0 876 0 0,14 4-1067 0 0,-29-7 160 0 0,-7 1 6 0 0,1-1 0 0 0,0 0 0 0 0,0 0-1 0 0,0 0 1 0 0,-1 0 0 0 0,1 0 0 0 0,0 0 0 0 0,0 0 0 0 0,0 0 0 0 0,0 0-1 0 0,-1 0 1 0 0,1 0 0 0 0,0 0 0 0 0,0 0 0 0 0,0-1 0 0 0,-1 1 0 0 0,1 0 0 0 0,0-1-1 0 0,0 1 1 0 0,-1-1 0 0 0,1 1 0 0 0,0-1 0 0 0,-1 1 0 0 0,1-1 0 0 0,0 0-1 0 0,9-1 347 0 0,-9 2-344 0 0,1 0 0 0 0,-1-1 0 0 0,0 2 0 0 0,1-1 0 0 0,-1-1 0 0 0,0 1 0 0 0,6 1 0 0 0,-6-2 0 0 0,0 0 0 0 0,0 1 0 0 0,0 0 0 0 0,-1 0-5 0 0,1 0 0 0 0,-1 0 0 0 0,0 0 0 0 0,1 0 0 0 0,-1 0 0 0 0,0 0 0 0 0,0 0 0 0 0,1 0 0 0 0,-1 0 0 0 0,0 0 0 0 0,0 0 0 0 0,1 1 0 0 0,-1-1 0 0 0,0 0 0 0 0,0 0 0 0 0,1 0 0 0 0,-1 0 0 0 0,0 1 0 0 0,0-1 0 0 0,1 0 0 0 0,-1 0 0 0 0,0 0 0 0 0,0 1 0 0 0,0-1 0 0 0,0 0 0 0 0,1 0 0 0 0,-1 1 0 0 0,0-1 0 0 0,0 0 0 0 0,0 0 0 0 0,0 1 0 0 0,0-1 0 0 0,0 0 0 0 0,0 0 0 0 0,0 1 0 0 0,0-1 0 0 0,3 5-50 0 0,0-7 255 0 0,-3 2-217 0 0,0 0-68 0 0,1-2-238 0 0,-2 2 321 0 0,1 0 0 0 0,0 0-1 0 0,0 0 1 0 0,0 0 0 0 0,0 0 0 0 0,0-1 0 0 0,0 1 0 0 0,0 0 0 0 0,0 0 0 0 0,0 0 0 0 0,0 0 0 0 0,0 0-1 0 0,0 0 1 0 0,0-1 0 0 0,0 1 0 0 0,0 0 0 0 0,0 0 0 0 0,0 0 0 0 0,0 0 0 0 0,0 0 0 0 0,0-1-1 0 0,0 1 1 0 0,0 0 0 0 0,0 0 0 0 0,0 0 0 0 0,0 0 0 0 0,1 0 0 0 0,-1 0 0 0 0,0 0 0 0 0,0-1-1 0 0,0 1 1 0 0,0 0 0 0 0,0 0 0 0 0,0 0 0 0 0,0 0 0 0 0,0 0 0 0 0,0 0 0 0 0,1 0 0 0 0,-1 0 0 0 0,0 0-1 0 0,0 0 1 0 0,0 0 0 0 0,0 0 0 0 0,0 0 0 0 0,0-1 0 0 0,1 1 0 0 0,-1 0 0 0 0,0 0 0 0 0,0 0-1 0 0,0 0 1 0 0,0 0 0 0 0,1 0 0 0 0,-1 0 1 0 0,1 0 0 0 0,0 0 0 0 0,-1 0 0 0 0,1 0 1 0 0,-1 0-1 0 0,1 0 0 0 0,0 0 0 0 0,-1 1 0 0 0,1-1 0 0 0,0 0 0 0 0,-1 0 0 0 0,1 0 0 0 0,-1 1 0 0 0,1-1 0 0 0,0 0 0 0 0,-1 1 1 0 0,1-1-1 0 0,0 1 0 0 0,-1-1-53 0 0,0 0-15 0 0,0 0-19 0 0,0 0 5 0 0,0 0 3 0 0,-18 2-192 0 0,17-1 273 0 0,0-1-1 0 0,0 0 1 0 0,0 0-1 0 0,0 0 0 0 0,0 0 1 0 0,0 0-1 0 0,0 0 1 0 0,0 0-1 0 0,0 0 0 0 0,0 0 1 0 0,0 0-1 0 0,0-1 1 0 0,1 1-1 0 0,-1 0 0 0 0,-2-2 1 0 0,2 2-9 0 0,-1-1 0 0 0,0 1 0 0 0,1-1 1 0 0,-1 1-1 0 0,0 0 0 0 0,0-1 0 0 0,1 1 0 0 0,-1 0 0 0 0,-3 0 0 0 0,3 1 8 0 0,0-1 0 0 0,0 1 0 0 0,-1-1 0 0 0,1 0 0 0 0,0 1 0 0 0,0-1 0 0 0,-1-1 0 0 0,1 1 0 0 0,-5-1 0 0 0,-13-1 0 0 0,16 2 0 0 0,4 0 0 0 0,-1 0 0 0 0,0 0 0 0 0,1 0 0 0 0,-1 0 0 0 0,1 0 0 0 0,-1 0 0 0 0,0 0 0 0 0,1 0 0 0 0,-1 0 0 0 0,1 0 0 0 0,-1 0 0 0 0,1 0 0 0 0,-1 1 0 0 0,0-1 0 0 0,1 0 0 0 0,-1 0 0 0 0,1 1 0 0 0,-1 0 0 0 0,0-1 0 0 0,1 0 0 0 0,-1 0 0 0 0,0 0 0 0 0,1 0 0 0 0,-1 1 0 0 0,1-1 0 0 0,-1 0 0 0 0,1 0 0 0 0,-1 0 0 0 0,1 0 0 0 0,-1-1 0 0 0,1 1 0 0 0,-1 0 0 0 0,0 0 0 0 0,1 0 0 0 0,-1 0 0 0 0,0-1 0 0 0,-12-1 0 0 0,10 3 0 0 0,0-1 0 0 0,0 1 0 0 0,1-1 0 0 0,-1 0 0 0 0,0 0 0 0 0,0 0 0 0 0,1 0 0 0 0,-1-1 0 0 0,-3 0 0 0 0,4 0 0 0 0,1 2 0 0 0,-1 0 0 0 0,-1-1 0 0 0,1 0 0 0 0,0 0 0 0 0,0 1 0 0 0,0-1 0 0 0,0-1 0 0 0,0 1 0 0 0,-1 0 0 0 0,1 0 0 0 0,-4-2 0 0 0,3 1 0 0 0,-4 0 0 0 0,-1 5 0 0 0,-8-4-2486 0 0,16-1-3395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5:45.502"/>
    </inkml:context>
    <inkml:brush xml:id="br0">
      <inkml:brushProperty name="width" value="0.025" units="cm"/>
      <inkml:brushProperty name="height" value="0.025" units="cm"/>
      <inkml:brushProperty name="color" value="#008C3A"/>
    </inkml:brush>
  </inkml:definitions>
  <inkml:trace contextRef="#ctx0" brushRef="#br0">1 714 4800 0 0,'0'0'136'0'0,"0"0"47"0"0,0 0 70 0 0,0 0 31 0 0,0 0 4 0 0,0 0-11 0 0,0 0-42 0 0,0 0-13 0 0,0 0-4 0 0,0 0-12 0 0,0 0-39 0 0,0 0-20 0 0,0 0-3 0 0,0-5-2452 0 0,0 5 40 0 0</inkml:trace>
  <inkml:trace contextRef="#ctx0" brushRef="#br0" timeOffset="611.99">1 690 4400 0 0,'0'0'99'0'0,"0"0"11"0"0,0 0 10 0 0,0 0-1 0 0,0 0-34 0 0,0 0-55 0 0,0 0-162 0 0,0 0-76 0 0,0 0-15 0 0,0 0-1 0 0</inkml:trace>
  <inkml:trace contextRef="#ctx0" brushRef="#br0" timeOffset="1003.54">18 732 5408 0 0,'0'0'124'0'0,"0"0"17"0"0,0 0 10 0 0,0 0-2 0 0,0 0-10 0 0,0 0-3 0 0,0 0 0 0 0,0 0-2 0 0,0 0 1 0 0,0 0 20 0 0,0 0 5 0 0,-3-7-1618 0 0,2 5 1012 0 0</inkml:trace>
  <inkml:trace contextRef="#ctx0" brushRef="#br0" timeOffset="1004.54">9 705 5496 0 0,'0'0'124'0'0,"0"0"17"0"0,0 0 11 0 0,0 0 9 0 0,0 0 14 0 0,0 0 8 0 0,0 0 1 0 0,0 0-7 0 0,0 0-28 0 0,0 0-11 0 0,0 0-2 0 0,0 0-12 0 0,0 0-43 0 0,0-3-206 0 0,0 3 21 0 0</inkml:trace>
  <inkml:trace contextRef="#ctx0" brushRef="#br0" timeOffset="1453.99">1 663 4896 0 0,'0'0'136'0'0,"0"0"32"0"0,0 0-168 0 0,0 0 0 0 0,0 0 0 0 0,0 0 0 0 0,0 0 0 0 0,0 0 0 0 0,0 0 0 0 0</inkml:trace>
  <inkml:trace contextRef="#ctx0" brushRef="#br0" timeOffset="1454.99">1 645 3392 0 0,'0'0'72'0'0,"0"0"24"0"0,0 0 0 0 0,0 0 0 0 0,0 0-96 0 0,0 0 0 0 0,0 0 0 0 0,0 0 0 0 0,0 0-136 0 0</inkml:trace>
  <inkml:trace contextRef="#ctx0" brushRef="#br0" timeOffset="1829.03">9 675 6448 0 0,'0'0'136'0'0,"0"0"32"0"0,0 0 8 0 0,0 0 16 0 0,0 0-192 0 0,0 0 0 0 0,0 0 0 0 0,0 0 0 0 0,0 0 0 0 0,0 0 0 0 0,0 0 0 0 0,0 0 0 0 0,0 0 0 0 0,0 0 0 0 0,0 0 0 0 0,0 0-1880 0 0,0 0-408 0 0</inkml:trace>
  <inkml:trace contextRef="#ctx0" brushRef="#br0" timeOffset="1830.03">17 701 3336 0 0,'0'0'64'0'0,"0"0"24"0"0,0 0 0 0 0,0 0 16 0 0,0 0-104 0 0,0 0 0 0 0,0 0 0 0 0,0 0 0 0 0,0-3-104 0 0,0 3-48 0 0,-2-2-8 0 0,2 2 0 0 0,0-3 544 0 0,0 3 96 0 0,0-3 32 0 0,-1 2 0 0 0,1-2-736 0 0,0 3-152 0 0</inkml:trace>
  <inkml:trace contextRef="#ctx0" brushRef="#br0" timeOffset="2329.41">9 654 5224 0 0,'0'0'151'0'0,"0"0"54"0"0,0 0 124 0 0,0 0 50 0 0,0 0 6 0 0,0 0-46 0 0,0 0-258 0 0,0 0-265 0 0,0 0-96 0 0,0 0-259 0 0,0 0-999 0 0,0 0-430 0 0</inkml:trace>
  <inkml:trace contextRef="#ctx0" brushRef="#br0" timeOffset="2330.41">8 629 5496 0 0,'0'0'120'0'0,"0"0"24"0"0,0 0 8 0 0,0 0 8 0 0,0 0-160 0 0,0 0 0 0 0,0 0 0 0 0,0 0 0 0 0,0 0 0 0 0,0 0 0 0 0,0 0 0 0 0,0 0 0 0 0,0 0 0 0 0,0 0 0 0 0,0 0 0 0 0,0 0-1600 0 0,0 0-352 0 0</inkml:trace>
  <inkml:trace contextRef="#ctx0" brushRef="#br0" timeOffset="3075.85">8 623 5352 0 0,'0'0'112'0'0,"0"0"24"0"0,0 0 8 0 0,0 0 16 0 0,0 0-160 0 0,0 0 0 0 0,0 0 0 0 0,0 0 0 0 0,0 0 0 0 0,0 0 0 0 0,0 0 0 0 0,0 0 0 0 0,0-2-304 0 0,0 1-48 0 0,0 1 0 0 0,0-3-8 0 0</inkml:trace>
  <inkml:trace contextRef="#ctx0" brushRef="#br0" timeOffset="3076.85">8 596 3192 0 0,'0'0'68'0'0,"0"0"16"0"0,0 0 5 0 0,0 0 19 0 0,0 0 58 0 0,0 0 24 0 0,0 0 9 0 0,0 0-7 0 0,0 0-35 0 0,0 0-18 0 0,0 0-3 0 0,0 0-244 0 0,0 0-1012 0 0,0 0-388 0 0</inkml:trace>
  <inkml:trace contextRef="#ctx0" brushRef="#br0" timeOffset="3483.9">17 574 6688 0 0,'0'0'197'0'0,"0"0"7"0"0,0 0-56 0 0,0 0-27 0 0,0 0-7 0 0,0 0-5 0 0,0 0-10 0 0,0 0-3 0 0,0 0 0 0 0,0 0-40 0 0,0 0-168 0 0,0 0-75 0 0,0 0-18 0 0,0 0 93 0 0,0 0 402 0 0,0 0 177 0 0,-2-13 648 0 0,2 11-1115 0 0,0 0 0 0 0,2-12-1885 0 0,1-13-1494 0 0,-3 25 1907 0 0</inkml:trace>
  <inkml:trace contextRef="#ctx0" brushRef="#br0" timeOffset="3484.9">8 564 3512 0 0,'0'0'72'0'0,"0"0"24"0"0,0 0 0 0 0,0 0 0 0 0,0 0-96 0 0,0 0 0 0 0,0 0 0 0 0,0 0 0 0 0,0 0-72 0 0,0 0-40 0 0,0 0-8 0 0</inkml:trace>
  <inkml:trace contextRef="#ctx0" brushRef="#br0" timeOffset="3485.9">5 556 3456 0 0,'0'0'76'0'0,"0"0"16"0"0,0-1 4 0 0,1-12 598 0 0,1-3-3963 0 0,-2 16 3745 0 0,0 0 195 0 0,0 0 38 0 0,0 0 22 0 0,0 0 50 0 0,0 0 19 0 0,0 0 7 0 0,0 0-38 0 0,0 0-161 0 0,0 0-68 0 0,0 0-17 0 0,0 0-5 0 0,0 0-4 0 0,0 0-2 0 0,0 0 0 0 0,0 0-68 0 0,0-1-290 0 0,0-1-136 0 0,0-4-5240 0 0,-2 4 2612 0 0</inkml:trace>
  <inkml:trace contextRef="#ctx0" brushRef="#br0" timeOffset="3846.25">5 498 6448 0 0,'0'0'141'0'0,"0"0"23"0"0,0 0 13 0 0,0 0-333 0 0,0 0-1446 0 0,0 0-618 0 0</inkml:trace>
  <inkml:trace contextRef="#ctx0" brushRef="#br0" timeOffset="3847.25">5 472 6448 0 0,'0'0'136'0'0,"0"0"32"0"0,0 0 8 0 0,0 0 16 0 0,0 0-192 0 0,0 0 0 0 0,0 0 0 0 0,0 0 0 0 0,0 0 0 0 0,0 0 0 0 0,0 0 0 0 0,0 0 0 0 0,0 0 0 0 0,0 0-144 0 0,0 0 24 0 0,0 0-1728 0 0,0 0-344 0 0</inkml:trace>
  <inkml:trace contextRef="#ctx0" brushRef="#br0" timeOffset="4310.88">11 462 416 0 0,'0'0'0'0'0,"0"0"0"0"0,0 0 0 0 0,0 0 0 0 0,0 0 0 0 0,0 0 0 0 0</inkml:trace>
  <inkml:trace contextRef="#ctx0" brushRef="#br0" timeOffset="4821.39">13 452 5352 0 0,'0'0'116'0'0,"0"0"17"0"0,0 0 12 0 0,0 0 33 0 0,0 0 84 0 0,0 0 33 0 0,0 0 8 0 0,0 0-39 0 0,0 0-155 0 0,0 0-24 0 0,0 0-15 0 0,0 0-30 0 0,0 0-100 0 0,0 0-92 0 0,0 0-223 0 0,-3-9-5150 0 0,3 7 7667 0 0,0 1 3644 0 0,0-1-5770 0 0,0-6-3600 0 0,0 8 1160 0 0</inkml:trace>
  <inkml:trace contextRef="#ctx0" brushRef="#br0" timeOffset="4822.39">13 393 6448 0 0,'0'0'141'0'0,"0"0"23"0"0,0 0 13 0 0,0 0 55 0 0,0 0 182 0 0,0 0 76 0 0,0 0 20 0 0,0 0-68 0 0,0 0-356 0 0,0 0-408 0 0,0 0-152 0 0,0 0-34 0 0,0-6-4845 0 0,0-1 3770 0 0,0 5 1618 0 0,0 2 222 0 0,0 0 68 0 0,0 0 10 0 0,0 0 52 0 0,0 0 213 0 0,0 0 96 0 0,0 0 21 0 0,0 0-25 0 0,0 0-118 0 0,0 0-50 0 0,0 0-10 0 0,0 0-66 0 0,0 0-267 0 0,0-4-1590 0 0,0 2-723 0 0</inkml:trace>
  <inkml:trace contextRef="#ctx0" brushRef="#br0" timeOffset="5478.39">11 343 5408 0 0,'0'0'124'0'0,"0"0"17"0"0,0 0 10 0 0,0 0 18 0 0,0 0 75 0 0,0 0 39 0 0,0 0 5 0 0,0-5-1651 0 0,0 3-682 0 0</inkml:trace>
  <inkml:trace contextRef="#ctx0" brushRef="#br0" timeOffset="5479.39">17 313 4544 0 0,'0'0'101'0'0,"0"0"22"0"0,0 0 5 0 0,0 0 53 0 0,0 0 224 0 0,0 0 98 0 0,0 0 17 0 0,0 0-117 0 0,0 0-493 0 0,0 0-112 0 0,0 0 14 0 0,0 0 52 0 0,0 0 28 0 0,0 0-251 0 0,0 0-1070 0 0,0 0-463 0 0</inkml:trace>
  <inkml:trace contextRef="#ctx0" brushRef="#br0" timeOffset="5987.38">17 295 5496 0 0,'0'0'124'0'0,"0"0"17"0"0,0 0 11 0 0,0 0 20 0 0,0 0 57 0 0,0 0 26 0 0,0 0 8 0 0,0 0-67 0 0,0 0-286 0 0,0 0-124 0 0,0 0-30 0 0,0 0-4 0 0,0 0 0 0 0,0 0 0 0 0,0 0 0 0 0,0 0 4 0 0,0 0 16 0 0,0-4-898 0 0,0-9 4380 0 0,0-7-9235 0 0,0 20 5618 0 0,0 0 51 0 0,0 0 300 0 0,0 0 503 0 0,-1-1 643 0 0,1 1 2005 0 0,0 0-3443 0 0</inkml:trace>
  <inkml:trace contextRef="#ctx0" brushRef="#br0" timeOffset="5988.38">14 290 5120 0 0,'0'0'116'0'0,"0"0"17"0"0,0 0 10 0 0,0 0-23 0 0,1 4 101 0 0,-2 1 138 0 0,-6-15 727 0 0,5 0-76 0 0,2 10-1518 0 0</inkml:trace>
  <inkml:trace contextRef="#ctx0" brushRef="#br0" timeOffset="6394.98">2 278 6448 0 0,'0'0'141'0'0,"0"0"23"0"0,0 0 13 0 0,0 0 55 0 0,0 0 182 0 0,0 0 76 0 0,0 0 20 0 0,0 0-68 0 0,0 0-220 0 0,0 0 164 0 0,0 0 102 0 0,0 0 22 0 0,0 0-68 0 0,0 0-356 0 0,0 0-408 0 0,0 0-152 0 0,0 0-34 0 0,0 0-106 0 0,0 0-424 0 0,0 0-182 0 0</inkml:trace>
  <inkml:trace contextRef="#ctx0" brushRef="#br0" timeOffset="6395.98">7 312 4808 0 0,'0'0'101'0'0,"0"0"22"0"0,0 0 8 0 0,0 0 31 0 0,0 0 93 0 0,0 0 38 0 0,0 0 10 0 0,0 0-13 0 0,0 0-54 0 0,0 0-20 0 0,0 0-6 0 0,0 0-14 0 0,0 0-50 0 0,0 0-18 0 0,0 0-6 0 0,-2-13 51 0 0,2-15-1428 0 0,0 25 529 0 0</inkml:trace>
  <inkml:trace contextRef="#ctx0" brushRef="#br0" timeOffset="6396.98">7 245 6448 0 0,'0'0'141'0'0,"0"0"23"0"0,0 0 13 0 0,0 0-7 0 0,0 0-90 0 0,0-6-2152 0 0,0 6-132 0 0</inkml:trace>
  <inkml:trace contextRef="#ctx0" brushRef="#br0" timeOffset="7159.96">2 199 6448 0 0,'0'0'141'0'0,"0"0"23"0"0,0 0 13 0 0,0 0 18 0 0,0 0 26 0 0,0 0 17 0 0,0 0 2 0 0,0 0 4 0 0,0 0 17 0 0,0 0 10 0 0,0 0 1 0 0,0 0-59 0 0,0 0-246 0 0,0 0-109 0 0,0 0-18 0 0,0 0-22 0 0,0 0-70 0 0,0 0-32 0 0,0-7-4452 0 0,0-6 6873 0 0,0 11-2122 0 0,0 1-4 0 0,0 1 15 0 0,0 0-92 0 0,0 0-16 0 0,0 0-31 0 0,0 0-166 0 0,0 0-69 0 0,0 0-17 0 0,0 0 17 0 0,0 0 84 0 0,0 0 37 0 0,0 0 10 0 0,0 0 49 0 0,0 0 201 0 0,0 0 89 0 0,0 0 19 0 0,0 0 68 0 0,0 0 274 0 0,0 0 117 0 0,0 0 28 0 0,0 0-27 0 0,0 0-129 0 0,0 0-59 0 0,0 0-11 0 0,0 0-85 0 0,0 0-333 0 0,0 0-93 0 0,0 0 53 0 0,0 0 236 0 0,0 0 106 0 0,0 0 24 0 0,0 0-13 0 0,0 0-62 0 0,0 0-31 0 0,0 0-4 0 0,0 0-44 0 0,0 0-187 0 0,0 0-86 0 0,3-28-59 0 0,-3 28 296 0 0,0 0 9 0 0,1 0-17 0 0,0-1-125 0 0,-1 1-179 0 0,0 0-86 0 0,0 0-18 0 0,0 0 14 0 0,0 0 82 0 0,0 0 37 0 0,0 0 10 0 0,0 0-25 0 0,0 0-106 0 0,0 0-48 0 0,0 0-10 0 0,0 0-26 0 0,0 0-102 0 0,0 0-45 0 0,0 0-237 0 0,0 0-903 0 0</inkml:trace>
  <inkml:trace contextRef="#ctx0" brushRef="#br0" timeOffset="7566.96">5 140 4776 0 0,'0'0'135'0'0,"0"0"57"0"0,0 0 134 0 0,0-7 1125 0 0,0 4-1391 0 0,0 1-356 0 0,0 2-1308 0 0,0 0-564 0 0</inkml:trace>
  <inkml:trace contextRef="#ctx0" brushRef="#br0" timeOffset="7954.48">8 209 1752 0 0,'0'0'0'0'0,"0"0"72"0"0,0 0-72 0 0,0 0 96 0 0,0 0-96 0 0,0 0 0 0 0,0 0 0 0 0</inkml:trace>
  <inkml:trace contextRef="#ctx0" brushRef="#br0" timeOffset="7955.48">8 135 6448 0 0,'0'0'141'0'0,"0"0"23"0"0,0 0 13 0 0,0 0-6 0 0,0 0-75 0 0,0 0-24 0 0,0 0-45 0 0,0 0-266 0 0,0 0-124 0 0,0 0-21 0 0,0 0-6 0 0</inkml:trace>
  <inkml:trace contextRef="#ctx0" brushRef="#br0" timeOffset="8368.08">8 122 6448 0 0,'0'0'141'0'0,"0"0"23"0"0,0 0 13 0 0,0 0-6 0 0,0 0-75 0 0,0 0-24 0 0,0 0-8 0 0,0 0-108 0 0,0-3-53 0 0,0-6-3232 0 0,0 9 1666 0 0</inkml:trace>
  <inkml:trace contextRef="#ctx0" brushRef="#br0" timeOffset="9816.11">2 74 4920 0 0,'0'0'108'0'0,"0"0"17"0"0,0 0 11 0 0,0 0 6 0 0,0 0-5 0 0,0 0-1 0 0,0 0 0 0 0,0 0-7 0 0,0 0-26 0 0,0 0-9 0 0,0 0-4 0 0,0 0 12 0 0,0 0 62 0 0,0 0 27 0 0,0 0 8 0 0,0 0-65 0 0,0 0-272 0 0,0 0-118 0 0,0 0-410 0 0,0 0-1528 0 0</inkml:trace>
  <inkml:trace contextRef="#ctx0" brushRef="#br0" timeOffset="12174.54">5 54 3192 0 0,'0'0'68'0'0,"0"0"16"0"0,0 0 5 0 0,0 0 50 0 0,0 0 186 0 0,-3-17 3514 0 0,2-4 894 0 0,0 35-1609 0 0,4 45-1334 0 0,-3-58-1790 0 0,3-15 0 0 0,-3-56-70 0 0,3 192 2188 0 0,-6-222-1715 0 0,5 121-620 0 0,-1-15 413 0 0,-1 0-1 0 0,0 0 0 0 0,0 0 1 0 0,-1 10-1 0 0,-2 21 666 0 0,2-34-882 0 0,5-34-1574 0 0,-4 25 1721 0 0,1-1-1 0 0,-1 1 1 0 0,0-11-1 0 0,-1 13-18 0 0,1-1-1 0 0,0 1 1 0 0,0 0-1 0 0,1-1 1 0 0,-1 1-1 0 0,1 0 0 0 0,0-1 1 0 0,2-5-1 0 0,3 50-459 0 0,-6-27 474 0 0,0-4-66 0 0,0 0 0 0 0,-1 0-1 0 0,0 0 1 0 0,-3 14 0 0 0,4-21 3 0 0,1-132-26 0 0,-5 207-32 0 0,4-73 0 0 0,0 3 0 0 0,0 1 0 0 0,-1-1 0 0 0,0 0 0 0 0,-2 8 0 0 0,4-25 0 0 0,0-1 0 0 0,-1 1 0 0 0,0-1 0 0 0,-2-10 0 0 0,-1-29 0 0 0,4 47 0 0 0,0 1 0 0 0,-1 0 16 0 0,0 2 59 0 0,0 0-6 0 0,0 0-82 0 0,0 0-332 0 0,0 0-173 0 0,0 0-39 0 0,0 0-139 0 0,0 0-544 0 0,-1 6-1760 0 0,0-5 1466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40.997"/>
    </inkml:context>
    <inkml:brush xml:id="br0">
      <inkml:brushProperty name="width" value="0.05" units="cm"/>
      <inkml:brushProperty name="height" value="0.05" units="cm"/>
      <inkml:brushProperty name="color" value="#849398"/>
    </inkml:brush>
  </inkml:definitions>
  <inkml:trace contextRef="#ctx0" brushRef="#br0">331 0 952 0 0,'0'0'809'0'0,"0"0"73"0"0,0 0 28 0 0,0 0-80 0 0,0 0-376 0 0,0 0-166 0 0,0 14 1071 0 0,0-12-1512 0 0,-4-2 3236 0 0,3 0-2931 0 0,1 0 26 0 0,0 0-2 0 0,0 0-7 0 0,0 0-28 0 0,0 0-11 0 0,0 0-2 0 0,0 0 5 0 0,0 0-125 0 0,0 0 1 0 0,0-1-1 0 0,0 1 1 0 0,0 0-1 0 0,0 0 1 0 0,0 0-1 0 0,0 0 1 0 0,0 0-1 0 0,0 0 1 0 0,0-1-1 0 0,0 1 1 0 0,0 0-1 0 0,-1 0 1 0 0,1 0-1 0 0,0 0 1 0 0,0 0-1 0 0,0 0 1 0 0,0 0-1 0 0,0 0 1 0 0,0 0-1 0 0,0 0 1 0 0,-1-1-1 0 0,1 1 1 0 0,0 0-1 0 0,0 0 1 0 0,0 0-1 0 0,0 0 1 0 0,0 0-1 0 0,-1 0 1 0 0,1 0-1 0 0,0 0 1 0 0,0 0-1 0 0,0 0 1 0 0,0 0-1 0 0,0 0 1 0 0,-1 0-1 0 0,1 0 0 0 0,0 0 1 0 0,0 0-1 0 0,0 0 1 0 0,0 1-1 0 0,0-1 1 0 0,0 0-1 0 0,-1 0 1 0 0,1 0-1 0 0,0 0 1 0 0,0 0-1 0 0,0 0 1 0 0,0 0-1 0 0,0 0 1 0 0,-2 1 229 0 0,7-4 400 0 0,-5 3-615 0 0,0 0-122 0 0,0 0-70 0 0,0 0-20 0 0,3 14 1026 0 0,0-13-816 0 0,-2 0 10 0 0,-1-1-79 0 0,0 0-17 0 0,0 0-26 0 0,0 0-106 0 0,0 0-27 0 0,0 0 0 0 0,0 0 60 0 0,0 0 252 0 0,2 5-72 0 0,-4-8-148 0 0,2 2 304 0 0,0 1 84 0 0,0 0 28 0 0,0 1-145 0 0,0-1-64 0 0,0-1-74 0 0,0 1-1 0 0,0 0 1 0 0,-1 0-1 0 0,1 0 1 0 0,0-1-1 0 0,0 1 1 0 0,0 0-1 0 0,0 0 1 0 0,0 0-1 0 0,0-1 1 0 0,-1 1 0 0 0,1 0-1 0 0,0 0 1 0 0,0 0-1 0 0,0 0 1 0 0,-1-1-1 0 0,1 1 1 0 0,0 0-1 0 0,0 0 1 0 0,0 0-1 0 0,-1 0 1 0 0,1 0-1 0 0,0 0 1 0 0,0 0-1 0 0,-1 0 1 0 0,1 0-1 0 0,0-1 1 0 0,0 1 0 0 0,0 0-1 0 0,-1 0 1 0 0,1 0-1 0 0,-1 1 1 0 0,1-1-625 0 0,0 0-216 0 0</inkml:trace>
  <inkml:trace contextRef="#ctx0" brushRef="#br0" timeOffset="1939.56">23 11 5352 0 0,'0'0'116'0'0,"0"0"17"0"0,0 0 12 0 0,-2 8 374 0 0,2-5-494 0 0,0-3 34 0 0,0 0 33 0 0,0 0 11 0 0,0 0 1 0 0,0 0 26 0 0,0 0 113 0 0,0 0 49 0 0,0 0 11 0 0,0 0-5 0 0,0 0-22 0 0,0 0-10 0 0,0 0-2 0 0,0 0-14 0 0,0 0-56 0 0,0 0-30 0 0,0 0-4 0 0,0 0-6 0 0,0 0-23 0 0,0 0-16 0 0,0 0-3 0 0,0 0-8 0 0,-5-3 1856 0 0,-9 14-1006 0 0,13-11-900 0 0,1 0 10 0 0,0 0 0 0 0,0 0 9 0 0,0 0 35 0 0,0 0-1 0 0,0 0-3 0 0,0 0-42 0 0,0 0-159 0 0,0 0-19 0 0,0 0 44 0 0,0 0 140 0 0,0 0 57 0 0,0 0 17 0 0,0 0-9 0 0,0 0-45 0 0,0 0-53 0 0,0 0-137 0 0,0 0-55 0 0,0 0-16 0 0,0 0 43 0 0,0 0 197 0 0,0 0 86 0 0,0 0 21 0 0,0-5-334 0 0,0 5 163 0 0,0 0 1 0 0,0 0-1 0 0,0 0 1 0 0,0 1-1 0 0,0-1 1 0 0,0 0-1 0 0,0 0 1 0 0,0 0 0 0 0,0 0-1 0 0,0 0 1 0 0,0 0-1 0 0,0 0 1 0 0,0 0-1 0 0,0 0 1 0 0,0 0-1 0 0,0 1 1 0 0,0-1-1 0 0,0 0 1 0 0,0 0-1 0 0,0 0 1 0 0,0 0 0 0 0,1 0-1 0 0,-1 0 1 0 0,0 0-1 0 0,0 0 1 0 0,0 0-1 0 0,0 0 1 0 0,0 0-1 0 0,0 0 1 0 0,0 0-1 0 0,0 0 1 0 0,0 0 0 0 0,0 0-1 0 0,0 0 1 0 0,1 0-1 0 0,-1 0 1 0 0,0 0-1 0 0,0 0 1 0 0,0 1-1 0 0,0-1 1 0 0,0 0-1 0 0,0-1 1 0 0,0 1-1 0 0,0 0 1 0 0,0 0 0 0 0,0 0-1 0 0,1 0 1 0 0,-1 0-1 0 0,0 0 1 0 0,0 0-1 0 0,0 0 1 0 0,0 0-1 0 0,0 0 1 0 0,0 0-1 0 0,0 0 1 0 0,0 0 0 0 0,0 0-1 0 0,0 0 1 0 0,0 0-1 0 0,0 0 1 0 0,1 0-1 0 0,-1 0 1 0 0,0 0-1 0 0,0 0 1 0 0,0-1-1 0 0,0 1 1 0 0,0 0 0 0 0,0 0-1 0 0,0 0 1 0 0,1 1 151 0 0,0 1-205 0 0,-7-4 277 0 0,6 2-999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40:32.076"/>
    </inkml:context>
    <inkml:brush xml:id="br0">
      <inkml:brushProperty name="width" value="0.025" units="cm"/>
      <inkml:brushProperty name="height" value="0.025" units="cm"/>
      <inkml:brushProperty name="color" value="#008C3A"/>
    </inkml:brush>
  </inkml:definitions>
  <inkml:trace contextRef="#ctx0" brushRef="#br0">0 11 8432 0 0,'0'0'190'0'0,"0"0"28"0"0,0 0 10 0 0,0 0 61 0 0,0 0 195 0 0,0 0 85 0 0,0 0 21 0 0,0 0-13 0 0,0 0-62 0 0,0 0-31 0 0,0 0-4 0 0,0 0-10 0 0,0 0-38 0 0,0 0-16 0 0,0 0-6 0 0,0 0-21 0 0,0 0-77 0 0,0 0-31 0 0,0 0-7 0 0,0 0-4 0 0,0 0-5 0 0,0 0-1 0 0,18 2 4838 0 0,-17-1-4898 0 0,0-1-152 0 0,-1 1 0 0 0,0-1 0 0 0,1 1 0 0 0,-1-1 0 0 0,1 0 0 0 0,-1 1 0 0 0,1-1 1 0 0,-1 0-1 0 0,1 0 0 0 0,0 1 0 0 0,-1-1 0 0 0,1 0 0 0 0,-1 0 0 0 0,1 0 0 0 0,0 1 0 0 0,-1-1 0 0 0,1 0 1 0 0,-1 0-1 0 0,1 0 0 0 0,0 0 0 0 0,-1 0 0 0 0,1 0 0 0 0,-1-1 0 0 0,2 1 0 0 0,-2 0 20 0 0,0 0 27 0 0,0 0-15 0 0,0 0-73 0 0,0 0 1 0 0,0 0-1 0 0,1 0 0 0 0,-1 0 1 0 0,0-1-1 0 0,0 1 0 0 0,0 0 1 0 0,0 0-1 0 0,0 0 0 0 0,0 0 1 0 0,0 0-1 0 0,0 0 0 0 0,0 0 1 0 0,0 0-1 0 0,0 0 0 0 0,0 0 1 0 0,1 0-1 0 0,-1 0 0 0 0,0 0 1 0 0,0 0-1 0 0,0 0 0 0 0,0 0 1 0 0,0 0-1 0 0,0 0 0 0 0,0 0 1 0 0,0 0-1 0 0,0 0 0 0 0,1 0 1 0 0,-1 0-1 0 0,0 0 0 0 0,0 0 1 0 0,0 0-1 0 0,0 0 0 0 0,0 0 1 0 0,0 0-1 0 0,0 0 0 0 0,0 0 1 0 0,0 0-1 0 0,0 0 0 0 0,1 0 1 0 0,-1 0-1 0 0,0 0 0 0 0,0 0 1 0 0,0 0-1 0 0,0 1 0 0 0,0-1 1 0 0,0 0-1 0 0,0 0 0 0 0,0 0 1 0 0,0 0-1 0 0,10 2 676 0 0,-9-3-667 0 0,0 1 86 0 0,5-1 108 0 0,11 0 38 0 0,-14 0-252 0 0,-1 1 0 0 0,0-1 0 0 0,1 1 0 0 0,-1-1 0 0 0,-1 0-44 0 0,0 1 25 0 0,0 0 0 0 0,0 0 0 0 0,0 0 0 0 0,-1 0 0 0 0,1 0 0 0 0,0 0 0 0 0,0 0 0 0 0,0 0 0 0 0,-1 0 0 0 0,1 0 0 0 0,0 0 0 0 0,0 0 0 0 0,-1 1 0 0 0,1-1 0 0 0,0 0 0 0 0,0 0 0 0 0,-1 1 0 0 0,1-1 0 0 0,1 1 0 0 0,4 2-31 0 0,-7-1-66 0 0,-9-2-122 0 0,8 0 213 0 0,0 0-60 0 0,0 0 0 0 0,1 0 0 0 0,-1 0-1 0 0,0-1 1 0 0,0 1 0 0 0,0 0 0 0 0,1-1 0 0 0,-1 1 0 0 0,0-1 0 0 0,1 0 0 0 0,-1 0-1 0 0,-2-1 1 0 0,2 1 98 0 0,1 1 0 0 0,-1-1-1 0 0,1 1 1 0 0,-1-1-1 0 0,1 1 1 0 0,-1 0 0 0 0,0 0-1 0 0,1 0 1 0 0,-4 0 0 0 0,3 0-1 0 0,0 0 1 0 0,1 0 0 0 0,-1 0 0 0 0,0 0 0 0 0,0-1 0 0 0,0 1 0 0 0,0 0 0 0 0,1-1 0 0 0,-3 0 0 0 0,3 0-23 0 0,-1 1 1 0 0,1 0-1 0 0,0 0 0 0 0,-1-1 0 0 0,1 1 0 0 0,-1 0 0 0 0,1 0 1 0 0,0 0-1 0 0,-1 0 0 0 0,1 1 0 0 0,0-1 0 0 0,-3 1 0 0 0,3 1-28 0 0,-4 0-76 0 0,6-2 54 0 0,0 1 60 0 0,0-1-1 0 0,0 1 1 0 0,0 0 0 0 0,0-1-1 0 0,0 1 1 0 0,0-1-1 0 0,0 1 1 0 0,1-1 0 0 0,-1 0-1 0 0,0 1 1 0 0,0-1-1 0 0,1 0 1 0 0,-1 0-1 0 0,0 0 1 0 0,2 0 0 0 0,22-3 13 0 0,-14 2-8 0 0,10-1-41 0 0,-16 1 25 0 0,1 0 1 0 0,-1 0 0 0 0,1 1 0 0 0,8 0-1 0 0,-11 0 11 0 0,-1 0 0 0 0,1 1 0 0 0,0 0 0 0 0,0-1 0 0 0,0-1 1 0 0,-2 1 1 0 0,4 4-15 0 0,-5-4-30 0 0,1 2 22 0 0,-1-2-33 0 0,-29 0-308 0 0,26 1 354 0 0,0 0 0 0 0,-1 0 1 0 0,1-1-1 0 0,0 1 1 0 0,0-1-1 0 0,-5 0 0 0 0,7 0 5 0 0,0-1 0 0 0,0 1 0 0 0,0 0 0 0 0,0-1-1 0 0,0 0 1 0 0,0 1 0 0 0,0-1 0 0 0,1 0 0 0 0,-1 1 0 0 0,0-1-1 0 0,0 0 1 0 0,0-1 0 0 0,-11-8-36 0 0,10 10 39 0 0,0 0 0 0 0,1 0 0 0 0,-1 0 0 0 0,0 0 0 0 0,0 0 0 0 0,1 0 0 0 0,-1 0 0 0 0,0 0 0 0 0,1 1 0 0 0,-1-1 0 0 0,0 0 0 0 0,1 1 0 0 0,-1 0 0 0 0,1-1 0 0 0,-1 1 0 0 0,-2 1 0 0 0,-2 0-16 0 0,3-2 9 0 0,1 1-1 0 0,-1-1 1 0 0,1 1-1 0 0,-1-1 1 0 0,1 1-1 0 0,0 0 1 0 0,-4 2-1 0 0,6-3-52 0 0,0 0-12 0 0,0 0-1 0 0,0 0-4 0 0,62-1-238 0 0,-18 4 516 0 0,-31 1-201 0 0,9-5 0 0 0,-22 1 0 0 0,0 0 0 0 0,0 0 0 0 0,0 0 0 0 0,0 0 0 0 0,0 0 0 0 0,0 0 0 0 0,0 1 0 0 0,0-1 0 0 0,0 0 0 0 0,0 0 0 0 0,0 0 0 0 0,0 0 0 0 0,0 0 0 0 0,0 0 0 0 0,0 0 0 0 0,0 0 0 0 0,0 0 0 0 0,0 0 0 0 0,0 0 0 0 0,0 0 0 0 0,0 0 0 0 0,0 0 0 0 0,0 0 0 0 0,0 0 0 0 0,0 0 0 0 0,0 1 0 0 0,0-1 0 0 0,0 0 0 0 0,0 0 0 0 0,1 0 0 0 0,-1 0 0 0 0,0 0 0 0 0,0 0 0 0 0,0 0 0 0 0,0 0 0 0 0,0 0 0 0 0,0 0 0 0 0,0 0 0 0 0,0 0 0 0 0,0 0 0 0 0,0 0 0 0 0,0 0 0 0 0,0 0 0 0 0,0 0 0 0 0,0 0 0 0 0,0 0 0 0 0,0 0 0 0 0,0 0 0 0 0,0 0 0 0 0,1 0 0 0 0,-1 0 0 0 0,0 0 0 0 0,0 0 0 0 0,0 0 0 0 0,0 0 0 0 0,0 0 0 0 0,0 0 0 0 0,0 0 0 0 0,0 0 0 0 0,0 0 0 0 0,0 0 0 0 0,0 0 0 0 0,-4 3 0 0 0,2-2 0 0 0,-2 0 0 0 0,-18 3-1484 0 0,22-3 136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40:28.056"/>
    </inkml:context>
    <inkml:brush xml:id="br0">
      <inkml:brushProperty name="width" value="0.025" units="cm"/>
      <inkml:brushProperty name="height" value="0.025" units="cm"/>
      <inkml:brushProperty name="color" value="#008C3A"/>
    </inkml:brush>
  </inkml:definitions>
  <inkml:trace contextRef="#ctx0" brushRef="#br0">24 41 8496 0 0,'0'0'190'0'0,"-4"-5"500"0"0,-3-2 3456 0 0,4-1-2308 0 0,2 8-1716 0 0,1 0 36 0 0,0 0 2 0 0,0 0-27 0 0,-1-1-96 0 0,1 1 6 0 0,-1-2-51 0 0,1 2-93 0 0,0 0-54 0 0,0 0-18 0 0,0 0 57 0 0,0 0 252 0 0,0 0 109 0 0,0 0 19 0 0,0 0-25 0 0,0 0-130 0 0,-5 14 203 0 0,4 18 64 0 0,0-17-57 0 0,2 24 0 0 0,0-14-392 0 0,-1-24 123 0 0,0-2 23 0 0,0-14 135 0 0,5-30-695 0 0,-3 31 1150 0 0,1-22 1 0 0,-4 52-168 0 0,-1-5-489 0 0,2 1 0 0 0,-1 0 0 0 0,2 0-1 0 0,2 20 1 0 0,1-70 57 0 0,-1 12 13 0 0,2-35 1722 0 0,-12 104-1699 0 0,6-30-65 0 0,2 1 0 0 0,0-1 0 0 0,3 13 0 0 0,-8-51 31 0 0,1-50 0 0 0,2 67 9 0 0,-6 36-22 0 0,6-14-43 0 0,0 0 0 0 0,2 21 0 0 0,0-5 0 0 0,-1-20-10 0 0,0-5 0 0 0,-1 0 0 0 0,2 1 0 0 0,-1-1 0 0 0,1 0 0 0 0,1 8 0 0 0,-3-24 29 0 0,-1 0 0 0 0,2-1-1 0 0,-1 1 1 0 0,2-14-1 0 0,0-3-9 0 0,0-31-358 0 0,1 42 802 0 0,-2 17-566 0 0,0 0-58 0 0,0 0-21 0 0,3 21 646 0 0,1 7-464 0 0,-1 0 0 0 0,-1 31 0 0 0,-3-57-10 0 0,1-5-18 0 0,0-13-63 0 0,2-24-117 0 0,-1 33 130 0 0,-1-1-1 0 0,1 1 1 0 0,-2-9-1 0 0,1-3 622 0 0,-1 17-673 0 0,0 2-135 0 0,1-12 120 0 0,0 151 145 0 0,-3-126-1852 0 0,3-16 840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9:32.273"/>
    </inkml:context>
    <inkml:brush xml:id="br0">
      <inkml:brushProperty name="width" value="0.025" units="cm"/>
      <inkml:brushProperty name="height" value="0.025" units="cm"/>
      <inkml:brushProperty name="color" value="#008C3A"/>
    </inkml:brush>
  </inkml:definitions>
  <inkml:trace contextRef="#ctx0" brushRef="#br0">14 15 5960 0 0,'0'0'132'0'0,"0"0"17"0"0,0 0 12 0 0,0-1-17 0 0,0 0-45 0 0,0 1 257 0 0,0 0 108 0 0,0-2 5927 0 0,2 13-5929 0 0,-1 0 0 0 0,-1-1 0 0 0,0 1 0 0 0,-1 15 0 0 0,-1 8 573 0 0,3 74 1653 0 0,-1-109-2703 0 0,0 1 0 0 0,0 0 0 0 0,1 0 0 0 0,-1 0 0 0 0,0 0 1 0 0,0 0-1 0 0,0 0 0 0 0,0 0 0 0 0,0 0 0 0 0,0 0 0 0 0,0 0 1 0 0,0 0-1 0 0,0 0 0 0 0,0 0 0 0 0,0 0 0 0 0,1 0 0 0 0,-1 0 0 0 0,0 0 1 0 0,0 0-1 0 0,0 0 0 0 0,0 0 0 0 0,0 0 0 0 0,0 0 0 0 0,0 0 1 0 0,0 0-1 0 0,0 0 0 0 0,0 0 0 0 0,0 0 0 0 0,1 1 0 0 0,-1-1 0 0 0,0 0 1 0 0,0 0-1 0 0,0 0 0 0 0,0 0 0 0 0,0 0 0 0 0,0 0 0 0 0,0 0 1 0 0,0 0-1 0 0,0 0 0 0 0,0 0 0 0 0,0 0 0 0 0,0 0 0 0 0,0 0 0 0 0,0 1 1 0 0,0-1-1 0 0,0 0 0 0 0,0 0 0 0 0,0 0 0 0 0,0 0 0 0 0,0 0 1 0 0,0 0-1 0 0,0 0 0 0 0,0 0 0 0 0,0 0 0 0 0,0 0 0 0 0,0 1 0 0 0,0-1 1 0 0,0 0-1 0 0,0 0 0 0 0,0 0 0 0 0,0 0 0 0 0,0 0 0 0 0,3-6-2694 0 0,-2 2-3239 0 0</inkml:trace>
  <inkml:trace contextRef="#ctx0" brushRef="#br0" timeOffset="1481.45">1 15 5432 0 0,'0'0'158'0'0,"0"0"148"0"0,0 0 510 0 0,0 0 221 0 0,0 0 47 0 0,0 0-45 0 0,7-4 4913 0 0,-2 4-5638 0 0,-1 0 1 0 0,1 0-1 0 0,-1 0 1 0 0,1 0-1 0 0,0-1 1 0 0,-1 0-1 0 0,8-2 1 0 0,6 0 312 0 0,1 0-5845 0 0,-12 3-683 0 0</inkml:trace>
  <inkml:trace contextRef="#ctx0" brushRef="#br0" timeOffset="3146.29">1 116 8376 0 0,'0'0'190'0'0,"0"0"28"0"0,0 0 8 0 0,0 0 61 0 0,0 0 209 0 0,0 0 89 0 0,11-9 4107 0 0,28-9-1691 0 0,-8 8-2682 0 0,-17 7-5499 0 0,-11 2-494 0 0</inkml:trace>
  <inkml:trace contextRef="#ctx0" brushRef="#br0" timeOffset="3147.29">100 89 7616 0 0,'0'0'222'0'0,"0"0"62"0"0,0 0 152 0 0,0 0 63 0 0,0 0 12 0 0,-8 20 3831 0 0,6-14-3836 0 0,-1 1-1 0 0,1-1 0 0 0,0 1 1 0 0,1 0-1 0 0,0 0 0 0 0,0 0 0 0 0,0 0 1 0 0,1 0-1 0 0,0 0 0 0 0,1 0 1 0 0,2 14-1 0 0,-3-20-496 0 0,0 0 1 0 0,0 0-1 0 0,1 0 0 0 0,-1 0 1 0 0,1-1-1 0 0,-1 1 0 0 0,0 0 1 0 0,1 0-1 0 0,0 0 0 0 0,-1 0 1 0 0,1-1-1 0 0,-1 1 0 0 0,1 0 1 0 0,0 0-1 0 0,0-1 0 0 0,-1 1 0 0 0,1-1 1 0 0,0 1-1 0 0,0-1 0 0 0,0 1 1 0 0,0-1-1 0 0,0 1 0 0 0,0-1 1 0 0,0 0-1 0 0,-1 1 0 0 0,1-1 1 0 0,0 0-1 0 0,0 0 0 0 0,0 0 1 0 0,0 0-1 0 0,0 0 0 0 0,0 0 1 0 0,0 0-1 0 0,0 0 0 0 0,0 0 1 0 0,0 0-1 0 0,0-1 0 0 0,0 1 1 0 0,0 0-1 0 0,2-1 0 0 0,0-1-2 0 0,0 1-1 0 0,0-1 1 0 0,0 0 0 0 0,0 0-1 0 0,0 0 1 0 0,-1 0-1 0 0,1 0 1 0 0,-1-1 0 0 0,1 1-1 0 0,2-5 1 0 0,-1 1 16 0 0,0-1 0 0 0,0 1 0 0 0,-1-1 0 0 0,0 0 0 0 0,5-15 0 0 0,-8 19-20 0 0,1 1 0 0 0,-1-1 0 0 0,1 0 0 0 0,-1 0 0 0 0,0 0 0 0 0,0 1 0 0 0,0-1 0 0 0,-1-5 0 0 0,0 6 0 0 0,1 1-1 0 0,-1 0 0 0 0,1-1 1 0 0,-1 1-1 0 0,1 0 0 0 0,-1-1 1 0 0,0 1-1 0 0,0 0 1 0 0,0 0-1 0 0,1 0 0 0 0,-1-1 1 0 0,-1 1-1 0 0,1 0 0 0 0,0 0 1 0 0,0 1-1 0 0,0-1 0 0 0,-3-1 1 0 0,2 0 30 0 0,-1 1 0 0 0,1 0 1 0 0,-1 1-1 0 0,1-1 0 0 0,-1 0 0 0 0,1 1 1 0 0,-1 0-1 0 0,0-1 0 0 0,1 1 1 0 0,-1 0-1 0 0,0 0 0 0 0,1 1 1 0 0,-1-1-1 0 0,1 0 0 0 0,-1 1 0 0 0,0 0 1 0 0,1-1-1 0 0,-1 1 0 0 0,1 0 1 0 0,-1 0-1 0 0,1 1 0 0 0,0-1 1 0 0,0 0-1 0 0,-1 1 0 0 0,1 0 0 0 0,-2 2 1 0 0,2-3-174 0 0,0 1 1 0 0,0 0-1 0 0,0 0 1 0 0,0 0-1 0 0,1 0 0 0 0,-1 0 1 0 0,1 0-1 0 0,0 1 1 0 0,-1-1-1 0 0,1 0 1 0 0,0 1-1 0 0,0-1 0 0 0,1 1 1 0 0,-1-1-1 0 0,0 1 1 0 0,1 0-1 0 0,0-1 1 0 0,-1 1-1 0 0,1-1 0 0 0,0 1 1 0 0,0 0-1 0 0,1-1 1 0 0,-1 1-1 0 0,0-1 1 0 0,1 1-1 0 0,1 3 0 0 0,0 0-1451 0 0</inkml:trace>
  <inkml:trace contextRef="#ctx0" brushRef="#br0" timeOffset="3148.29">206 140 7856 0 0,'0'0'174'0'0,"-6"19"558"0"0,4-4 3711 0 0,0 26-1 0 0,3-50-4216 0 0,0-1 0 0 0,1 1 0 0 0,0 0 0 0 0,1 0 0 0 0,0-1 0 0 0,0 1 0 0 0,1 1-1 0 0,0-1 1 0 0,0 1 0 0 0,7-9 0 0 0,-7 8-159 0 0,-3 8-70 0 0,-1 0-1 0 0,1 0 1 0 0,-1 0-1 0 0,1 0 1 0 0,0 0-1 0 0,-1 1 1 0 0,1-1-1 0 0,0 0 1 0 0,0 0-1 0 0,0 0 1 0 0,-1 1-1 0 0,1-1 1 0 0,0 0-1 0 0,0 1 1 0 0,0-1-1 0 0,0 1 1 0 0,0-1-1 0 0,0 1 1 0 0,2-1-1 0 0,-3 1-1 0 0,1 0-1 0 0,0 0 0 0 0,0 0 0 0 0,0 0 0 0 0,0 0 1 0 0,0 1-1 0 0,0-1 0 0 0,0 0 0 0 0,0 1 0 0 0,0-1 1 0 0,0 0-1 0 0,0 1 0 0 0,0-1 0 0 0,-1 1 0 0 0,1-1 1 0 0,0 1-1 0 0,1 1 0 0 0,3 4-638 0 0,0-1 0 0 0,0 1 0 0 0,-1 1 0 0 0,7 10 0 0 0,-2-3-2961 0 0,-7-10 1661 0 0</inkml:trace>
  <inkml:trace contextRef="#ctx0" brushRef="#br0" timeOffset="5144.17">338 128 10680 0 0,'0'0'241'0'0,"0"0"38"0"0,7-15 854 0 0,11-29 3533 0 0,-20 45-4484 0 0,1-1 0 0 0,0 1 0 0 0,-1-1 0 0 0,1 1 0 0 0,0 0-1 0 0,0-1 1 0 0,-1 1 0 0 0,1 0 0 0 0,0 0 0 0 0,-2 1-1 0 0,0 5-92 0 0,-1-1 0 0 0,1 1 0 0 0,0-1-1 0 0,0 1 1 0 0,1 0 0 0 0,-3 14-1 0 0,4-18-46 0 0,0-1-1 0 0,1 1 0 0 0,0-1 0 0 0,-1 1 0 0 0,1 0 0 0 0,0-1 1 0 0,0 1-1 0 0,1-1 0 0 0,-1 1 0 0 0,0 0 0 0 0,1-1 0 0 0,0 1 1 0 0,-1-1-1 0 0,1 1 0 0 0,0-1 0 0 0,0 0 0 0 0,1 1 1 0 0,-1-1-1 0 0,0 0 0 0 0,1 0 0 0 0,-1 0 0 0 0,4 3 0 0 0,-4-4-41 0 0,0 0 0 0 0,0 0 0 0 0,1-1 0 0 0,-1 1 0 0 0,0-1 0 0 0,0 1 0 0 0,1-1 0 0 0,-1 0 0 0 0,0 1 0 0 0,1-1 0 0 0,-1 0 0 0 0,0 0 0 0 0,1 0 0 0 0,-1 0 0 0 0,0 0 0 0 0,1 0 0 0 0,-1 0 0 0 0,0-1 0 0 0,0 1 0 0 0,1 0 0 0 0,-1-1 0 0 0,0 1 0 0 0,1-1 0 0 0,-1 1 0 0 0,0-1 0 0 0,0 0 0 0 0,0 1 0 0 0,2-3 0 0 0,4-2 0 0 0,-1 0 0 0 0,0-1 0 0 0,9-10 0 0 0,-6 6 0 0 0,22-27 14 0 0,-6 6 36 0 0,-24 30-46 0 0,-1 0 0 0 0,1 0 0 0 0,-1 1 0 0 0,1-1 0 0 0,0 0-1 0 0,0 1 1 0 0,-1-1 0 0 0,1 0 0 0 0,0 1 0 0 0,0-1 0 0 0,0 1 0 0 0,-1 0-1 0 0,1-1 1 0 0,0 1 0 0 0,0 0 0 0 0,0-1 0 0 0,0 1 0 0 0,0 0 0 0 0,0 0-1 0 0,0 0 1 0 0,0 0 0 0 0,0 0 0 0 0,0 0 0 0 0,0 0 0 0 0,0 0 0 0 0,-1 0-1 0 0,1 0 1 0 0,0 0 0 0 0,0 1 0 0 0,0-1 0 0 0,0 0 0 0 0,0 1-1 0 0,0-1 1 0 0,0 1 0 0 0,0 0 0 0 0,0-1 39 0 0,0 1-22 0 0,1 0 22 0 0,0-3-22 0 0,-1 2 34 0 0,-1 0 3 0 0,1 2-46 0 0,7 18-65 0 0,-10-26 12 0 0,1 6 30 0 0,1-1 0 0 0,0 0 0 0 0,-1 1 0 0 0,1-1 0 0 0,0 0 0 0 0,-1 1 1 0 0,1-1-1 0 0,-1 0 0 0 0,1 1 0 0 0,-1-1 0 0 0,1 1 0 0 0,-1-1 0 0 0,0 1 0 0 0,1-1 0 0 0,-1 1 0 0 0,-1-1 0 0 0,1 0 7 0 0,0 1-1 0 0,-1-1 0 0 0,1 0 0 0 0,0 1 0 0 0,-1-1 1 0 0,1 1-1 0 0,-1-1 0 0 0,1 1 0 0 0,-1 0 0 0 0,1 0 1 0 0,-1-1-1 0 0,1 1 0 0 0,-1 0 0 0 0,1 1 0 0 0,-1-1 1 0 0,1 0-1 0 0,-1 0 0 0 0,1 0 0 0 0,-1 1 0 0 0,1-1 1 0 0,-1 1-1 0 0,1-1 0 0 0,-1 1 0 0 0,1 0 0 0 0,0 0 1 0 0,-1-1-1 0 0,1 1 0 0 0,0 0 0 0 0,-2 2 0 0 0,1-1-5 0 0,-1 0 0 0 0,1 1 0 0 0,0 0-1 0 0,0-1 1 0 0,0 1 0 0 0,0 0-1 0 0,0 0 1 0 0,1 0 0 0 0,-1 0 0 0 0,1 0-1 0 0,0 0 1 0 0,0 0 0 0 0,-1 4-1 0 0,2-5 8 0 0,0-1-1 0 0,-1 1 0 0 0,1-1 0 0 0,0 1 1 0 0,0-1-1 0 0,0 0 0 0 0,0 1 1 0 0,1-1-1 0 0,-1 1 0 0 0,0-1 0 0 0,0 0 1 0 0,1 1-1 0 0,-1-1 0 0 0,1 0 0 0 0,0 1 1 0 0,-1-1-1 0 0,1 0 0 0 0,0 0 1 0 0,-1 1-1 0 0,1-1 0 0 0,0 0 0 0 0,0 0 1 0 0,2 1-1 0 0,0 1-16 0 0,1-1 0 0 0,0 1 1 0 0,0-1-1 0 0,0 0 0 0 0,8 2 0 0 0,-3-1 12 0 0,-8-2 13 0 0,1 0 0 0 0,-1-1 0 0 0,1 1 0 0 0,-1 0 0 0 0,1 0 0 0 0,-1 0 0 0 0,0 0 0 0 0,1 0 0 0 0,-1 1 0 0 0,0-1 0 0 0,0 0 0 0 0,0 0 0 0 0,0 1 0 0 0,0-1 0 0 0,0 1 0 0 0,0-1 0 0 0,-1 1 0 0 0,1-1 0 0 0,0 1 0 0 0,-1-1 0 0 0,1 1 0 0 0,-1-1 0 0 0,0 1 0 0 0,0 0 0 0 0,1-1 0 0 0,-1 4 0 0 0,0-4-12 0 0,-1 0 0 0 0,1 1-1 0 0,0-1 1 0 0,0 0 0 0 0,-1 0-1 0 0,1 1 1 0 0,-1-1 0 0 0,1 0 0 0 0,-1 0-1 0 0,1 0 1 0 0,-1 0 0 0 0,0 0-1 0 0,0 0 1 0 0,1 0 0 0 0,-1 0-1 0 0,0 0 1 0 0,0 0 0 0 0,0 0 0 0 0,0-1-1 0 0,0 1 1 0 0,0 0 0 0 0,0 0-1 0 0,0-1 1 0 0,0 1 0 0 0,-1-1-1 0 0,1 1 1 0 0,0-1 0 0 0,0 0 0 0 0,0 1-1 0 0,-1-1 1 0 0,1 0 0 0 0,0 0-1 0 0,0 0 1 0 0,-1 0 0 0 0,0 0-1 0 0,-5 0-334 0 0,-3 0-641 0 0,4 0-4043 0 0,2-2-894 0 0</inkml:trace>
  <inkml:trace contextRef="#ctx0" brushRef="#br0" timeOffset="5145.17">573 44 6536 0 0,'0'0'190'0'0,"0"-7"450"0"0,1 2-953 0 0,1-3 5573 0 0,0 6-97 0 0,-3 8-3633 0 0,0 3-1250 0 0,0 0-1 0 0,0 0 1 0 0,1 0-1 0 0,0 0 1 0 0,3 14-1 0 0,0 17 239 0 0,-1 61 543 0 0,-2-100-1188 0 0,0-1-129 0 0,0 0-537 0 0,0 0-235 0 0,0 0-48 0 0,-2-3-3447 0 0,-5-4 2054 0 0,5 3 423 0 0</inkml:trace>
  <inkml:trace contextRef="#ctx0" brushRef="#br0" timeOffset="5146.17">528 146 11112 0 0,'0'0'248'0'0,"0"0"34"0"0,0 0 22 0 0,0 0-29 0 0,13-12 2273 0 0,-8 8-1851 0 0,1 1 1 0 0,0 1-1 0 0,0-1 1 0 0,0 1-1 0 0,11-3 1 0 0,33-3-1425 0 0,-31 5-1320 0 0,-12 2-3869 0 0</inkml:trace>
  <inkml:trace contextRef="#ctx0" brushRef="#br0" timeOffset="5811.87">741 4 13448 0 0,'0'0'298'0'0,"0"0"46"0"0,0 0 24 0 0,0 0-37 0 0,0 0-100 0 0,0 0 369 0 0,0 0 185 0 0,0 0 41 0 0,0 0-47 0 0,0 0-224 0 0,0 0-99 0 0,0 0-22 0 0,0 0-48 0 0,0 0-197 0 0,0 0-86 0 0,0 0-21 0 0,0 0 2 0 0,0 0 18 0 0,-5 17 2032 0 0,-2 2-1703 0 0,-4 27 0 0 0,-4 13 275 0 0,4-29-1602 0 0,-11 35-5892 0 0,20-59-287 0 0</inkml:trace>
  <inkml:trace contextRef="#ctx0" brushRef="#br0" timeOffset="5812.87">98 353 8496 0 0,'0'0'190'0'0,"0"0"28"0"0,0 0 10 0 0,0 0 62 0 0,0 0 201 0 0,0 0 86 0 0,-15-3 5459 0 0,13 3-5990 0 0,1 1 0 0 0,0-1-1 0 0,-1 1 1 0 0,1 0 0 0 0,0-1-1 0 0,0 1 1 0 0,0 0 0 0 0,0 0-1 0 0,0 0 1 0 0,0 0 0 0 0,0 0-1 0 0,0 0 1 0 0,0 0 0 0 0,0 0 0 0 0,0 0-1 0 0,1 0 1 0 0,-1 1 0 0 0,1-1-1 0 0,-1 0 1 0 0,1 0 0 0 0,-1 1-1 0 0,1-1 1 0 0,-1 0 0 0 0,1 1-1 0 0,0-1 1 0 0,0 1 0 0 0,0-1-1 0 0,0 0 1 0 0,0 1 0 0 0,0-1 0 0 0,0 0-1 0 0,0 1 1 0 0,1-1 0 0 0,-1 0-1 0 0,0 1 1 0 0,1-1 0 0 0,-1 0-1 0 0,1 1 1 0 0,-1-1 0 0 0,2 1-1 0 0,1 3-45 0 0,0 0 0 0 0,0 0 0 0 0,1 0 0 0 0,5 5 0 0 0,-6-6 0 0 0,1 0 0 0 0,-1 0 0 0 0,0 0 0 0 0,0 0 0 0 0,4 9 0 0 0,-7-13 14 0 0,0 1 0 0 0,1-1 0 0 0,-1 1 0 0 0,0-1 0 0 0,0 1 0 0 0,0-1 0 0 0,0 1 0 0 0,0-1 0 0 0,0 1 0 0 0,0-1 0 0 0,0 1 0 0 0,0-1 0 0 0,0 1 0 0 0,0-1 0 0 0,0 1 0 0 0,0-1 0 0 0,0 1 0 0 0,0-1 0 0 0,-1 1 0 0 0,1-1 0 0 0,0 1-1 0 0,0-1 1 0 0,0 0 0 0 0,-1 1 0 0 0,1-1 0 0 0,0 1 0 0 0,-1-1 0 0 0,1 0 0 0 0,0 1 0 0 0,-1-1 0 0 0,1 0 0 0 0,-1 1 0 0 0,1-1 0 0 0,0 0 0 0 0,-1 0 0 0 0,1 1 0 0 0,-1-1 0 0 0,1 0 0 0 0,-1 0 0 0 0,1 0 0 0 0,-1 0 0 0 0,1 0 0 0 0,-1 1 0 0 0,1-1-1 0 0,-1 0 1 0 0,0 0 0 0 0,-1 0 46 0 0,1 0 0 0 0,-1 0-1 0 0,0 0 1 0 0,0 0 0 0 0,0 0-1 0 0,0 0 1 0 0,1 0 0 0 0,-1-1-1 0 0,0 1 1 0 0,-2-1-1 0 0,-2-2-491 0 0,3 1-228 0 0,0 1 1 0 0,1-1-1 0 0,-1 0 0 0 0,0 1 0 0 0,1-1 1 0 0,-3-3-1 0 0,2 2-857 0 0</inkml:trace>
  <inkml:trace contextRef="#ctx0" brushRef="#br0" timeOffset="6444.09">214 345 8952 0 0,'0'0'200'0'0,"0"0"33"0"0,0 0 15 0 0,-1 0-36 0 0,0 0 110 0 0,-1 0 0 0 0,1 1-1 0 0,-1-1 1 0 0,1 1 0 0 0,-1-1 0 0 0,1 1 0 0 0,-1 0 0 0 0,1 0-1 0 0,0 0 1 0 0,-1 0 0 0 0,1 0 0 0 0,0 0 0 0 0,0 0-1 0 0,0 0 1 0 0,0 0 0 0 0,0 0 0 0 0,0 1 0 0 0,0-1 0 0 0,0 0-1 0 0,-1 3 1 0 0,-14 30 1764 0 0,16-33-1888 0 0,-2 4 112 0 0,1 0 0 0 0,-1 0 0 0 0,1-1 0 0 0,0 1 0 0 0,0 0 0 0 0,1 0 0 0 0,-1 0 0 0 0,2 10 0 0 0,-1-14-286 0 0,0 0 0 0 0,0 0 0 0 0,1 0 0 0 0,-1 1-1 0 0,0-1 1 0 0,1 0 0 0 0,-1 0 0 0 0,1 0 0 0 0,0 0 0 0 0,-1 0 0 0 0,1 0 0 0 0,0 0 0 0 0,0 0 0 0 0,-1 0 0 0 0,1 0-1 0 0,2 1 1 0 0,-2-1-30 0 0,1 0-1 0 0,-1-1 1 0 0,1 1 0 0 0,0 0-1 0 0,-1-1 1 0 0,1 0-1 0 0,0 1 1 0 0,-1-1 0 0 0,1 0-1 0 0,0 0 1 0 0,-1 0-1 0 0,1 0 1 0 0,0 0 0 0 0,-1 0-1 0 0,4-1 1 0 0,0 0-36 0 0,0 0 1 0 0,0 0-1 0 0,0-1 1 0 0,0 0-1 0 0,-1 0 1 0 0,1 0 0 0 0,0 0-1 0 0,-1-1 1 0 0,0 0-1 0 0,1 0 1 0 0,-1 0-1 0 0,0 0 1 0 0,6-7-1 0 0,-1-2-83 0 0,0-1-1 0 0,0 1 1 0 0,8-20-1 0 0,-16 32 118 0 0,-1-3-51 0 0,-2 6 82 0 0,-3 10 10 0 0,3 2-22 0 0,2 1 0 0 0,0 0-1 0 0,1-1 1 0 0,4 25 0 0 0,-5-40-8 0 0,0 0 1 0 0,0 1 0 0 0,0-1 0 0 0,0 0 0 0 0,0 0-1 0 0,0 0 1 0 0,0 0 0 0 0,0 0 0 0 0,0 0-1 0 0,0 0 1 0 0,0 0 0 0 0,0 0 0 0 0,0 1 0 0 0,0-1-1 0 0,0 0 1 0 0,0 0 0 0 0,0 0 0 0 0,0 0-1 0 0,0 0 1 0 0,0 0 0 0 0,0 0 0 0 0,0 0 0 0 0,0 0-1 0 0,0 0 1 0 0,0 1 0 0 0,0-1 0 0 0,0 0-1 0 0,0 0 1 0 0,0 0 0 0 0,1 0 0 0 0,-1 0 0 0 0,0 0-1 0 0,0 0 1 0 0,0 0 0 0 0,0 0 0 0 0,0 0-1 0 0,0 0 1 0 0,0 0 0 0 0,0 0 0 0 0,0 0-1 0 0,0 0 1 0 0,1 0 0 0 0,-1 0 0 0 0,0 0 0 0 0,0 0-1 0 0,0 0 1 0 0,0 0 0 0 0,0 0 0 0 0,0 0-1 0 0,0 0 1 0 0,0 0 0 0 0,0 0 0 0 0,1 0 0 0 0,-1 0-1 0 0,0 0 1 0 0,0 0 0 0 0,0 0 0 0 0,0 0-1 0 0,5-7 90 0 0,2-10 34 0 0,-4 8 42 0 0,10-33 325 0 0,-12 39-568 0 0,1 0 0 0 0,-1 0 1 0 0,1 0-1 0 0,0 0 0 0 0,0 0 1 0 0,0 0-1 0 0,0 1 0 0 0,0-1 1 0 0,0 1-1 0 0,3-3 0 0 0,-4 4 22 0 0,-1 1-1 0 0,0 0 0 0 0,1 0 0 0 0,-1-1 0 0 0,0 1 0 0 0,1 0 0 0 0,-1 0 1 0 0,0-1-1 0 0,1 1 0 0 0,-1 0 0 0 0,1 0 0 0 0,-1 0 0 0 0,0 0 1 0 0,1-1-1 0 0,-1 1 0 0 0,1 0 0 0 0,-1 0 0 0 0,1 0 0 0 0,-1 0 1 0 0,0 0-1 0 0,1 0 0 0 0,-1 0 0 0 0,1 0 0 0 0,-1 0 0 0 0,1 1 0 0 0,-1-1 1 0 0,0 0-1 0 0,1 0 0 0 0,0 0 0 0 0,4 4-4232 0 0,-4-2 2037 0 0,2 0-3405 0 0</inkml:trace>
  <inkml:trace contextRef="#ctx0" brushRef="#br0" timeOffset="7031.32">432 355 8144 0 0,'0'0'234'0'0,"0"0"6"0"0,0 0-45 0 0,0 0 354 0 0,0 0 174 0 0,0 0 40 0 0,0 0-30 0 0,0 0-145 0 0,0 0-63 0 0,0 0-11 0 0,0 0-22 0 0,0 0-84 0 0,0 0-38 0 0,1 19 1574 0 0,-3 17-587 0 0,1-26-890 0 0,0 1 1 0 0,1-1-1 0 0,0 0 1 0 0,2 13 0 0 0,-2-23-464 0 0,0 1 1 0 0,0-1-1 0 0,0 0 1 0 0,0 1 0 0 0,0-1-1 0 0,0 0 1 0 0,0 1-1 0 0,0-1 1 0 0,0 0 0 0 0,0 1-1 0 0,0-1 1 0 0,0 0-1 0 0,0 1 1 0 0,1-1-1 0 0,-1 0 1 0 0,0 1 0 0 0,0-1-1 0 0,0 0 1 0 0,0 0-1 0 0,1 1 1 0 0,-1-1-1 0 0,0 0 1 0 0,0 0 0 0 0,1 1-1 0 0,-1-1 1 0 0,0 0-1 0 0,0 0 1 0 0,1 0 0 0 0,-1 1-1 0 0,0-1 1 0 0,1 0-1 0 0,-1 0 1 0 0,0 0-1 0 0,0 0 1 0 0,1 0 0 0 0,-1 0-1 0 0,0 0 1 0 0,1 1-1 0 0,-1-1 1 0 0,0 0 0 0 0,1 0-1 0 0,-1 0 1 0 0,0 0-1 0 0,1-1 1 0 0,-1 1-1 0 0,0 0 1 0 0,1 0 0 0 0,-1 0-1 0 0,0 0 1 0 0,1 0-1 0 0,-1 0 1 0 0,0 0-1 0 0,1-1 1 0 0,-1 1 0 0 0,0 0-1 0 0,0 0 1 0 0,1 0-1 0 0,-1-1 1 0 0,0 1 0 0 0,0 0-1 0 0,1 0 1 0 0,-1-1-1 0 0,0 1 1 0 0,0-1-1 0 0,15-18-19 0 0,-13 17 61 0 0,5-10-23 0 0,0-1 0 0 0,0 0 0 0 0,-1 0 0 0 0,0-1 0 0 0,5-24 0 0 0,-14 53 692 0 0,-1 22-1 0 0,3-31-647 0 0,1 0 0 0 0,0 0-1 0 0,0 1 1 0 0,1-1 0 0 0,0 0 0 0 0,0 0-1 0 0,2 7 1 0 0,-3-12-64 0 0,0-1-1 0 0,1 1 1 0 0,-1-1-1 0 0,0 1 1 0 0,0-1-1 0 0,0 1 1 0 0,1-1-1 0 0,-1 1 1 0 0,0-1-1 0 0,1 1 1 0 0,-1-1-1 0 0,0 1 1 0 0,1-1-1 0 0,-1 1 1 0 0,0-1-1 0 0,1 0 1 0 0,-1 1-1 0 0,1-1 1 0 0,-1 0-1 0 0,1 0 1 0 0,-1 1 0 0 0,1-1-1 0 0,-1 0 1 0 0,1 0-1 0 0,-1 1 1 0 0,1-1-1 0 0,-1 0 1 0 0,1 0-1 0 0,0 0 1 0 0,-1 0-1 0 0,1 0 1 0 0,-1 0-1 0 0,1 0 1 0 0,0 0-1 0 0,1-1-162 0 0,-1 1 1 0 0,0-1-1 0 0,1 1 0 0 0,-1-1 0 0 0,0 0 0 0 0,0 0 0 0 0,0 0 0 0 0,0 1 0 0 0,1-1 0 0 0,-1 0 0 0 0,0 0 0 0 0,1-3 0 0 0,1 1-1532 0 0</inkml:trace>
  <inkml:trace contextRef="#ctx0" brushRef="#br0" timeOffset="7559.64">615 293 8840 0 0,'0'0'197'0'0,"0"0"24"0"0,0 0 19 0 0,0 0 96 0 0,0 0 350 0 0,0 0 148 0 0,0 0 29 0 0,0 0-20 0 0,0 0-117 0 0,0 0-48 0 0,0 0-8 0 0,0 0-44 0 0,0 0-169 0 0,0 0-69 0 0,0 0-18 0 0,0 0-3 0 0,0 0-6 0 0,0 0-1 0 0,-7 18 1755 0 0,-2 130 2978 0 0,8-148-5084 0 0,1 1 0 0 0,0 0 1 0 0,0-1-1 0 0,0 1 0 0 0,0-1 0 0 0,0 1 0 0 0,0-1 0 0 0,0 1 0 0 0,0-1 0 0 0,0 1 0 0 0,0-1 1 0 0,1 1-1 0 0,-1 0 0 0 0,0-1 0 0 0,0 1 0 0 0,0-1 0 0 0,1 1 0 0 0,-1-1 0 0 0,0 1 0 0 0,1-1 1 0 0,-1 0-1 0 0,1 2 0 0 0,-1-3 5 0 0,1 1 0 0 0,-1 0 0 0 0,1 0 0 0 0,-1 0 0 0 0,1 0 0 0 0,-1 0 0 0 0,0-1 0 0 0,1 1 0 0 0,-1 0 0 0 0,1 0 0 0 0,-1 0 0 0 0,0-1 0 0 0,1 1 0 0 0,-1 0 0 0 0,0-1 0 0 0,0 1 0 0 0,1 0 0 0 0,-1-1 0 0 0,0 1 0 0 0,1-1 0 0 0,12-24 362 0 0,-9 16-376 0 0,-1 1 0 0 0,8-13 0 0 0,-9 18 0 0 0,0 0 0 0 0,0 0 0 0 0,0 0 0 0 0,0 0 0 0 0,0 0 0 0 0,1 1 0 0 0,-1-1 0 0 0,1 1 0 0 0,5-4 0 0 0,-7 6 0 0 0,-1 0-1 0 0,1 0 1 0 0,-1-1 0 0 0,1 1-1 0 0,-1 0 1 0 0,1 0 0 0 0,-1 0-1 0 0,1 0 1 0 0,0 0 0 0 0,-1 0-1 0 0,1 0 1 0 0,-1 0 0 0 0,1 0-1 0 0,-1 1 1 0 0,1-1-1 0 0,-1 0 1 0 0,1 0 0 0 0,-1 0-1 0 0,1 1 1 0 0,-1-1 0 0 0,1 0-1 0 0,-1 0 1 0 0,1 1 0 0 0,-1-1-1 0 0,1 1 1 0 0,-1-1 0 0 0,0 0-1 0 0,1 1 1 0 0,-1-1-1 0 0,1 1 1 0 0,-1-1 0 0 0,0 1-1 0 0,0-1 1 0 0,1 1 0 0 0,-1-1-1 0 0,0 1 1 0 0,0-1 0 0 0,0 1-1 0 0,1-1 1 0 0,-1 2 0 0 0,1 1 2 0 0,0 0 1 0 0,0 0 0 0 0,0 1 0 0 0,-1-1 0 0 0,1 6 0 0 0,-1-5-6 0 0,0 0 1 0 0,-1 1-1 0 0,0-1 1 0 0,1 1-1 0 0,-2-1 1 0 0,1 0-1 0 0,0 0 1 0 0,-1 0-1 0 0,0 1 1 0 0,1-1-1 0 0,-6 6 1 0 0,6-8-14 0 0,-1 0 0 0 0,1 0 0 0 0,-1 0 0 0 0,0 0 1 0 0,0 0-1 0 0,0-1 0 0 0,0 1 0 0 0,0-1 0 0 0,0 0 0 0 0,0 1 0 0 0,0-1 1 0 0,0 0-1 0 0,-1 0 0 0 0,1 0 0 0 0,0-1 0 0 0,-1 1 0 0 0,1 0 0 0 0,-1-1 1 0 0,1 0-1 0 0,0 1 0 0 0,-1-1 0 0 0,-4-1 0 0 0,4 1-532 0 0,0-1 0 0 0,0 0 0 0 0,0 0 0 0 0,1 0-1 0 0,-1 0 1 0 0,-2-2 0 0 0,0 0-7438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6:56.892"/>
    </inkml:context>
    <inkml:brush xml:id="br0">
      <inkml:brushProperty name="width" value="0.025" units="cm"/>
      <inkml:brushProperty name="height" value="0.025" units="cm"/>
      <inkml:brushProperty name="color" value="#008C3A"/>
    </inkml:brush>
  </inkml:definitions>
  <inkml:trace contextRef="#ctx0" brushRef="#br0">0 1538 5040 0 0,'0'0'144'0'0,"0"-2"-331"0"0,0-12 7830 0 0,0 17-6527 0 0,0-6-578 0 0,2-4 216 0 0,-2 7-602 0 0,0-5 0 0 0,0 2-103 0 0,0 2 207 0 0,0 1 89 0 0,0 0 21 0 0,0 0-28 0 0,0 0-123 0 0,0 0-58 0 0,0-7 132 0 0,1-16 1709 0 0,-1 23-1933 0 0,0 0 8 0 0,0 0-1 0 0,0 0 0 0 0,0 0-28 0 0,0 0-109 0 0,0 0-16 0 0,0-15 1131 0 0,0 12-990 0 0,0 3 0 0 0,0-1-36 0 0,0 1-400 0 0,2-8 1438 0 0,-2-2-7059 0 0,0 10 209 0 0</inkml:trace>
  <inkml:trace contextRef="#ctx0" brushRef="#br0" timeOffset="790.66">10 1337 5880 0 0,'0'0'168'0'0,"0"1"-3"0"0,-1-17 10009 0 0,-1-3-6370 0 0,2 19-3660 0 0,0 0-33 0 0,1-18 552 0 0,-1 16-597 0 0,4-70 1065 0 0,-4 69-1568 0 0,1 1-1462 0 0,-1 0-4663 0 0,0 0 4434 0 0</inkml:trace>
  <inkml:trace contextRef="#ctx0" brushRef="#br0" timeOffset="1604.48">5 1100 6688 0 0,'0'0'197'0'0,"0"0"102"0"0,0 0 341 0 0,0 0 148 0 0,1-8 4469 0 0,0-7-3806 0 0,2-1-84 0 0,-2 0 1 0 0,0-21 0 0 0,0 6-1769 0 0,-1 31-74 0 0,0-3-440 0 0,0-1-298 0 0,0 2-3670 0 0,0 1-85 0 0</inkml:trace>
  <inkml:trace contextRef="#ctx0" brushRef="#br0" timeOffset="2476.48">9 850 6448 0 0,'0'0'141'0'0,"0"0"23"0"0,0 0 13 0 0,0 0 55 0 0,0 0 182 0 0,0 0 76 0 0,0 0 20 0 0,0-19 5124 0 0,2-7-2634 0 0,0 8-2835 0 0,-1 9 1291 0 0,-1 7-1396 0 0,0 0-1 0 0,0 0 0 0 0,0 0 0 0 0,0 0 0 0 0,0 0 1 0 0,0 0-1 0 0,0 0 0 0 0,-1 0 0 0 0,0-2 0 0 0,1-28-59 0 0,1-3 822 0 0,-1 33-906 0 0,0 0-4453 0 0,0 1-1295 0 0</inkml:trace>
  <inkml:trace contextRef="#ctx0" brushRef="#br0" timeOffset="3322.83">16 579 3456 0 0,'0'0'101'0'0,"0"0"86"0"0,0 0 276 0 0,0 0 123 0 0,-2-24 8947 0 0,4-1-7715 0 0,-2 11-861 0 0,0 13-872 0 0,0-9 451 0 0,-1-10 570 0 0,1 16-1007 0 0,-1 1 0 0 0,1-1 0 0 0,0 0 0 0 0,0 0 0 0 0,1 0 0 0 0,-1 1 0 0 0,2-6-1 0 0,-1 6-36 0 0,-1 1-3240 0 0,0 2 1115 0 0</inkml:trace>
  <inkml:trace contextRef="#ctx0" brushRef="#br0" timeOffset="5337.46">17 349 3792 0 0,'0'0'108'0'0,"0"0"88"0"0,0 0 305 0 0,0 0 130 0 0,0 0 29 0 0,0 0-34 0 0,0 0-156 0 0,0 0-72 0 0,0 0-12 0 0,0 0-1 0 0,0 0 6 0 0,0 0 1 0 0,0 0 0 0 0,0 0-24 0 0,0 0-102 0 0,0 0-46 0 0,0 0-10 0 0,0 0-26 0 0,0 0-96 0 0,-3-25 4381 0 0,2-2-2397 0 0,0 14-1691 0 0,1 12-338 0 0,1-1-22 0 0,-1 0 22 0 0,0 0-22 0 0,0-49 896 0 0,0 49-917 0 0,1 0 11 0 0,-1 0 32 0 0,0-1-30 0 0,-1 2-9 0 0,1-1 0 0 0,0 1 0 0 0,0 0 0 0 0,0 0 0 0 0,0 0 0 0 0,0 0 0 0 0,0 0 1 0 0,0-1-1 0 0,1 1 0 0 0,-1 0 0 0 0,0 0 0 0 0,1 0 0 0 0,-1 0 0 0 0,1-2 0 0 0,0 1-4 0 0,0 0 0 0 0,-1 0 0 0 0,0 0 0 0 0,0 0-24 0 0,0 2-104 0 0,0 0-56 0 0,0 0-792 0 0,0 0-3290 0 0,0-2-1403 0 0</inkml:trace>
  <inkml:trace contextRef="#ctx0" brushRef="#br0" timeOffset="6715.08">7 98 4088 0 0,'0'0'91'0'0,"0"0"11"0"0,0 0 10 0 0,0 0 54 0 0,0 0 196 0 0,0 0 88 0 0,0 0 19 0 0,0 0-21 0 0,0 0-100 0 0,0 0-42 0 0,0 0-8 0 0,0 0-13 0 0,0 0-44 0 0,0 0-17 0 0,0 0-6 0 0,0 0-10 0 0,0 0-34 0 0,1-23 4941 0 0,1-14-3643 0 0,-2 37-1369 0 0,0 0 1 0 0,-2-19 618 0 0,2 19-796 0 0,0-1 68 0 0,0 1 64 0 0,1-11 2 0 0,0 9-74 0 0,-1 1 62 0 0,0-2-2676 0 0,0 3-2266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8:23.189"/>
    </inkml:context>
    <inkml:brush xml:id="br0">
      <inkml:brushProperty name="width" value="0.025" units="cm"/>
      <inkml:brushProperty name="height" value="0.025" units="cm"/>
      <inkml:brushProperty name="color" value="#008C3A"/>
    </inkml:brush>
  </inkml:definitions>
  <inkml:trace contextRef="#ctx0" brushRef="#br0">486 31 6448 0 0,'0'0'141'0'0,"0"0"23"0"0,0 0 13 0 0,0 0 55 0 0,-6 0 5310 0 0,-5-2-2981 0 0,-55 0 472 0 0,-37 4-2276 0 0,75-3-649 0 0,-8 1-207 0 0,12 1 452 0 0,20-1-430 0 0,2-2-7 0 0,-14 1 43 0 0,-14 4 57 0 0,30-3 59 0 0,0 0-6 0 0,0 0-27 0 0,0 1-42 0 0,0-1 1 0 0,0 0-1 0 0,0 0 1 0 0,0 1-1 0 0,1-1 0 0 0,-1 0 1 0 0,0 0-1 0 0,0 0 1 0 0,0 1-1 0 0,0-1 1 0 0,1 0-1 0 0,-1 0 1 0 0,0 0-1 0 0,0 0 1 0 0,1 0-1 0 0,-1 0 0 0 0,0 1 1 0 0,0-1-1 0 0,0 0 1 0 0,1 0-1 0 0,-1 0 1 0 0,0 0-1 0 0,0 0 1 0 0,1 0-1 0 0,-1 0 1 0 0,0 0-1 0 0,1 0 0 0 0,-1 0 1 0 0,0 0-1 0 0,0 0 1 0 0,1 0-1 0 0,-1 0 1 0 0,0 0-1 0 0,1-1 1 0 0,13-1-4 0 0,-7 1 4 0 0,21 2 124 0 0,-24 0-112 0 0,0-1 0 0 0,0 1 0 0 0,1-1 0 0 0,-1 0 0 0 0,8-1 0 0 0,42-6 23 0 0,-32 6 18 0 0,-8 0-41 0 0,-5 1 107 0 0,-3 1-167 0 0,1-2 1 0 0,-1 1-1 0 0,0-1 1 0 0,8-1 0 0 0,19 0-28 0 0,-23 2 114 0 0,-9 1-50 0 0,12 0-408 0 0,-11-1 239 0 0,-7 0 64 0 0,-41-5 232 0 0,23 4 110 0 0,-25 1 1 0 0,18 0-110 0 0,-4-1-25 0 0,21 0-18 0 0,-1 1 0 0 0,0 0 0 0 0,-17 3-1 0 0,-9 0-289 0 0,9-2 622 0 0,-54 2-1012 0 0,84-3 658 0 0,1 0 78 0 0,0 0 18 0 0,0 0-22 0 0,-2 0-127 0 0,2 0-123 0 0,0 0-9 0 0,0 0 4 0 0,0 0 32 0 0,0 0 134 0 0,0 0 55 0 0,0 0 16 0 0,0 0-26 0 0,22 4-231 0 0,17 0 37 0 0,49 0-1 0 0,-76-4-11 0 0,8 0 397 0 0,1-1 0 0 0,34-5 0 0 0,-27 4-136 0 0,-6 1 33 0 0,-11 1-248 0 0,-9 0 70 0 0,0 0-1 0 0,0 0 1 0 0,0 0-1 0 0,1 0 0 0 0,-1 0 1 0 0,0-1-1 0 0,0 1 1 0 0,0-1-1 0 0,0 1 1 0 0,0-1-1 0 0,3-1 0 0 0,-15 1-164 0 0,-32-3 176 0 0,35 4-4 0 0,0 0 0 0 0,-1 0 0 0 0,-11-2 0 0 0,-11-1 0 0 0,-61 5 0 0 0,47-1 0 0 0,24-2 28 0 0,16 0-23 0 0,1 1 0 0 0,-1 0 1 0 0,0 0-1 0 0,1 0 0 0 0,-1 0 0 0 0,-3 1 0 0 0,-1 0-97 0 0,1-1-1 0 0,-1 0 1 0 0,-13-1-1 0 0,-3-1 7 0 0,23 2 248 0 0,1 0-40 0 0,0 0-184 0 0,0 0-88 0 0,0 0-11 0 0,0 0 22 0 0,56-3 135 0 0,32 9 4 0 0,-26-12 0 0 0,29 6 1894 0 0,-77 0-1857 0 0,6 0-34 0 0,-7 1-9 0 0,30-4 6 0 0,4 0 0 0 0,-39 4 0 0 0,-6-1 0 0 0,-1 0 0 0 0,1 1 0 0 0,-1-1 0 0 0,0 0 0 0 0,1 0 0 0 0,-1 0 0 0 0,1-1 0 0 0,-1 1 0 0 0,3-1 0 0 0,1 2 0 0 0,-5-1 0 0 0,1 1 0 0 0,0-1 0 0 0,-1 0 0 0 0,1 0 0 0 0,0 1 0 0 0,-1-1 0 0 0,1 0 0 0 0,0 0 0 0 0,-1 0 0 0 0,1 0 0 0 0,0 0 0 0 0,-1 0 0 0 0,1 0 0 0 0,0 0 0 0 0,0-1 0 0 0,1 0 0 0 0,-23 3 0 0 0,-2-1 0 0 0,3-2-853 0 0,-50-1-262 0 0,50 4 1115 0 0,-11-2 0 0 0,-7 2 0 0 0,-14-2 0 0 0,51 0 0 0 0,1 0 0 0 0,-1 0 0 0 0,0 0 0 0 0,0 0 0 0 0,0 0 0 0 0,0 0 0 0 0,0 0 0 0 0,0 0 0 0 0,0 0 0 0 0,1 1 0 0 0,-1-1 0 0 0,0 0 0 0 0,0 0 0 0 0,0 1 0 0 0,0-1 0 0 0,1 1 0 0 0,-1-1 0 0 0,0 1 0 0 0,0-1 0 0 0,0 2 0 0 0,-35-3 1840 0 0,-46 3-1570 0 0,35-2-284 0 0,42 1 127 0 0,-5 1-156 0 0,130 3-563 0 0,-105-5 528 0 0,-97 1 259 0 0,45 2-150 0 0,36-3-213 0 0,1 0 40 0 0,-2-1 180 0 0,2 1 104 0 0,0 0 4 0 0,0 0-2 0 0,0 0-38 0 0,0 0-162 0 0,0 0-68 0 0,0 0-18 0 0,0 0 36 0 0,18-2 436 0 0,-14 2-305 0 0,0-1 1 0 0,1 1-1 0 0,-1 0 1 0 0,0 0-1 0 0,7 1 0 0 0,2-1-25 0 0,-23-2 0 0 0,-16 4 514 0 0,8 0-1967 0 0,-3-1-4587 0 0,21-1-204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5:48.710"/>
    </inkml:context>
    <inkml:brush xml:id="br0">
      <inkml:brushProperty name="width" value="0.025" units="cm"/>
      <inkml:brushProperty name="height" value="0.025" units="cm"/>
      <inkml:brushProperty name="color" value="#101040"/>
    </inkml:brush>
  </inkml:definitions>
  <inkml:trace contextRef="#ctx0" brushRef="#br0">388 978 2904 0 0,'0'0'128'0'0,"0"0"-1"0"0,0 0-6 0 0,0 0-1 0 0,0 0 3 0 0,-8-14 1438 0 0,8 13-1549 0 0,-6-28 1513 0 0,5 27-1514 0 0,-6-25 493 0 0,5 21-401 0 0,1 4-64 0 0,1 0 0 0 0,-1 0 1 0 0,0-1-1 0 0,0 1 0 0 0,0 0 0 0 0,0 0 0 0 0,0 0 1 0 0,-2-2-1 0 0,3 4 437 0 0,-8-12 640 0 0,7 11-1116 0 0,-2-3-16 0 0,0 0 1 0 0,0 0-1 0 0,1 0 0 0 0,-1 0 1 0 0,1-1-1 0 0,0 1 1 0 0,-3-9-1 0 0,4 10 18 0 0,-7-14 774 0 0,6 15-636 0 0,1-1 0 0 0,-1 0 0 0 0,1 0-1 0 0,-1 0 1 0 0,1 0 0 0 0,0 0 0 0 0,1 0 0 0 0,-2-5 0 0 0,-10-12 484 0 0,-12-44 144 0 0,9 28-512 0 0,3 14-266 0 0,10 18 83 0 0,-1-1 0 0 0,1 1 1 0 0,0-1-1 0 0,0 1 0 0 0,0-1 0 0 0,-1-7 0 0 0,-6-19-583 0 0,-8-5 694 0 0,2 4 184 0 0,4 6-399 0 0,7 18 12 0 0,0 0 0 0 0,-4-17 0 0 0,-6-21 83 0 0,9 22-60 0 0,-2-3 120 0 0,-15-46-135 0 0,14 56 406 0 0,2 6 22 0 0,2 0-1 0 0,-7-22 1 0 0,10 31-374 0 0,-1-1-32 0 0,0 0 1 0 0,1 0 0 0 0,-1-1-1 0 0,1 1 1 0 0,-1-1-1 0 0,1 1 1 0 0,0-1-1 0 0,1 1 1 0 0,-1-1-1 0 0,0 1 1 0 0,1-8 0 0 0,0 8-7 0 0,-1-1 0 0 0,0 1 0 0 0,1-1 0 0 0,-1 1 0 0 0,0 0 0 0 0,-1 0 0 0 0,-2-7 0 0 0,-4-8-5 0 0,8 16 6 0 0,-1 0 1 0 0,0 0 0 0 0,0 0 0 0 0,1 0 0 0 0,-1 0 0 0 0,-1 0 0 0 0,1 1 0 0 0,0-1 0 0 0,-3-2 0 0 0,3 2-8 0 0,0 1 1 0 0,0 0-1 0 0,0-1 1 0 0,0 1-1 0 0,0 0 1 0 0,0-1-1 0 0,0 1 1 0 0,1-1-1 0 0,-2-2 1 0 0,-16-31 0 0 0,15 28-862 0 0,3 6 356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20:45.789"/>
    </inkml:context>
    <inkml:brush xml:id="br0">
      <inkml:brushProperty name="width" value="0.025" units="cm"/>
      <inkml:brushProperty name="height" value="0.025" units="cm"/>
      <inkml:brushProperty name="color" value="#849398"/>
    </inkml:brush>
  </inkml:definitions>
  <inkml:trace contextRef="#ctx0" brushRef="#br0">3 1 4400 0 0,'0'0'93'0'0,"0"0"38"0"0,0 0 72 0 0,0 0 27 0 0,0 0 9 0 0,0 0-18 0 0,0 0-77 0 0,0 0-31 0 0,0 0-7 0 0,0 0 18 0 0,0 0 82 0 0,0 0 33 0 0,0 0 8 0 0,0 0 18 0 0,0 0 75 0 0,0 0 39 0 0,0 0 5 0 0,0 0 5 0 0,0 0 24 0 0,0 0 17 0 0,0 0 2 0 0,0 0-40 0 0,0 0-170 0 0,0 0-78 0 0,0 0-14 0 0,0 0 4 0 0,0 0 29 0 0,9 20 1045 0 0,-9-20-991 0 0,0 0 21 0 0,0 4 918 0 0,1 1 1542 0 0,-1-5-2672 0 0,0 0 0 0 0,0 0 0 0 0,0 0 0 0 0,0 0 0 0 0,0 0 0 0 0,0 0 0 0 0,0 0 0 0 0,0 0 1 0 0,0 0-1 0 0,0 0 0 0 0,-1 0 0 0 0,1 0 0 0 0,0 0 0 0 0,0 1 0 0 0,0-1 0 0 0,0 0 0 0 0,0 0 0 0 0,0 0 1 0 0,0 0-1 0 0,0 0 0 0 0,0 0 0 0 0,0 0 0 0 0,0 0 0 0 0,-1 0 0 0 0,1 0 0 0 0,0 0 0 0 0,0 0 0 0 0,0 0 1 0 0,0 0-1 0 0,0 0 0 0 0,0 0 0 0 0,0 0 0 0 0,0 0 0 0 0,0 0 0 0 0,0 0 0 0 0,0-1 0 0 0,-1 1 0 0 0,1 0 1 0 0,0 0-1 0 0,0 0 0 0 0,0 0 0 0 0,0 0 0 0 0,0 0 0 0 0,0 0 0 0 0,0 0 0 0 0,0 0 0 0 0,0 0 0 0 0,0 0 1 0 0,0 0-1 0 0,0 0 0 0 0,0 0 0 0 0,0 0 0 0 0,0-1 0 0 0,0 1 0 0 0,0 0 0 0 0,0 0 0 0 0,0 0 0 0 0,-2-2-38 0 0,1 1 0 0 0,0-1 0 0 0,0 0 0 0 0,0 0 0 0 0,0 0 0 0 0,0 0 0 0 0,-1-3 0 0 0,2 4-84 0 0,1 9 0 0 0,1 3 118 0 0,-2-11 83 0 0,0 0 16 0 0,0 6 2211 0 0,0-3-2304 0 0,0-2 48 0 0,0-1 0 0 0,0 0-5 0 0,0 0-6 0 0,0 0-1 0 0,0 0 0 0 0,0 0-22 0 0,0 0-93 0 0,0 0-25 0 0,1 1 20 0 0,3 0 49 0 0,1 4 2 0 0,-3 0 6 0 0,1 2-1 0 0,-2-2 0 0 0,1 1 0 0 0,-2 0 11 0 0,0-5 42 0 0,0-1 11 0 0,0 0 3 0 0,0 0 9 0 0,0 0-4 0 0,0-1-17 0 0,-1-5-71 0 0,1 6 9 0 0,0-1 0 0 0,-1 1 0 0 0,1 0 0 0 0,0-1 0 0 0,0 1 0 0 0,0 0 0 0 0,0-1-1 0 0,0 1 1 0 0,0 0 0 0 0,0-1 0 0 0,0 1 0 0 0,0-1 0 0 0,0 1 0 0 0,0 0 0 0 0,1-1-1 0 0,-1 1 1 0 0,0 0 0 0 0,0-1 0 0 0,0 1 0 0 0,0 0 0 0 0,1-1 0 0 0,-1 1 0 0 0,0 0-1 0 0,1-1 1 0 0,1-3-15 0 0,-2 4-21 0 0,0 0 43 0 0,-1 11 83 0 0,0-12-16 0 0,-2-7-36 0 0,2 3-4934 0 0,1 5 3199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4:45.654"/>
    </inkml:context>
    <inkml:brush xml:id="br0">
      <inkml:brushProperty name="width" value="0.025" units="cm"/>
      <inkml:brushProperty name="height" value="0.025" units="cm"/>
      <inkml:brushProperty name="color" value="#008C3A"/>
    </inkml:brush>
  </inkml:definitions>
  <inkml:trace contextRef="#ctx0" brushRef="#br0">8 40 6848 0 0,'0'0'157'0'0,"0"0"23"0"0,0 0 11 0 0,0 0 49 0 0,0 0 201 0 0,0 0 87 0 0,0 0 16 0 0,0 0-39 0 0,0 0-189 0 0,0 0-85 0 0,-2 25 2970 0 0,2-31-1709 0 0,1-5-1174 0 0,-1-1-1 0 0,-1 1 0 0 0,-1-14 1 0 0,2 34 113 0 0,1 0 0 0 0,-3 15 1 0 0,0 10-367 0 0,2-31-151 0 0,0-5 202 0 0,2-10 188 0 0,-1-28-3139 0 0,-1 40-2623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4:24.408"/>
    </inkml:context>
    <inkml:brush xml:id="br0">
      <inkml:brushProperty name="width" value="0.025" units="cm"/>
      <inkml:brushProperty name="height" value="0.025" units="cm"/>
      <inkml:brushProperty name="color" value="#008C3A"/>
    </inkml:brush>
  </inkml:definitions>
  <inkml:trace contextRef="#ctx0" brushRef="#br0">1 174 3336 0 0,'0'0'68'0'0,"0"0"16"0"0,0 0 7 0 0,0 0 27 0 0,0 0 76 0 0,0 0 28 0 0,0 0 9 0 0,0 0-18 0 0,0 0-78 0 0,9-15 3693 0 0,-10-3-432 0 0,1 11-2573 0 0,0-1 0 0 0,0 1 0 0 0,2-15 0 0 0,0-4 487 0 0,-2 26-1050 0 0,0 0 17 0 0,-1-4-253 0 0,2 10 328 0 0,-6 88-360 0 0,5-92 8 0 0,4-21 17 0 0,0-1 0 0 0,-2 1-1 0 0,1-27 1 0 0,-4 24-53 0 0,1 22 107 0 0,0 0 3 0 0,0 0-30 0 0,0 0-109 0 0,0 0-16 0 0,0 0 35 0 0,0 0 120 0 0,0 0 48 0 0,1 2-45 0 0,0 1 0 0 0,0 0-1 0 0,-1 0 1 0 0,1 0-1 0 0,-1 0 1 0 0,0 4-1 0 0,-2 27-428 0 0,1-25 465 0 0,1 1 0 0 0,-1 0 0 0 0,3 15 0 0 0,-3-35-362 0 0,1 0 0 0 0,1-1 0 0 0,1-13 0 0 0,3-26 300 0 0,-5 50 9 0 0,0 0 36 0 0,-2 11 127 0 0,0 1 0 0 0,0 21 0 0 0,-1 10 189 0 0,3-37-334 0 0,-1 0-337 0 0,0-14 56 0 0,0-84 665 0 0,-6 201 204 0 0,7-108-643 0 0,0-1-343 0 0,0 0-155 0 0,4-18 319 0 0,2-96 222 0 0,-6 114 4 0 0,0 0 4 0 0,0 0 4 0 0,2 22 162 0 0,-9 52-30 0 0,7-73-124 0 0,0-1 18 0 0,0 0-38 0 0,0 0-165 0 0,3-19-532 0 0,-1 13 562 0 0,-1 0-1 0 0,0 0 0 0 0,0 0 0 0 0,0 0 1 0 0,-1 0-1 0 0,0-1 0 0 0,0 1 0 0 0,-2-11 0 0 0,-1 11 1085 0 0,4 14-842 0 0,-1 5 1 0 0,-4 80-164 0 0,3-89-10 0 0,-1-51-249 0 0,3 38 124 0 0,-1 0 1 0 0,1 0-1 0 0,-3-12 0 0 0,1-6 457 0 0,0 15-163 0 0,0 11-165 0 0,1-1 0 0 0,0 0 1 0 0,0 0-1 0 0,0 0 0 0 0,0 1 1 0 0,0-1-1 0 0,0 0 0 0 0,0 0 0 0 0,0 1 1 0 0,1-1-1 0 0,-1 0 0 0 0,2-3 0 0 0,0 3 51 0 0,-2 7 42 0 0,0 0-57 0 0,1 1-76 0 0,-1 0 0 0 0,1 1 0 0 0,-1-1 0 0 0,-2 10 1 0 0,1 4-34 0 0,1-15 31 0 0,0 11 186 0 0,0-12-47 0 0,2-9-40 0 0,0-6-511 0 0,-1 1-1 0 0,0-1 0 0 0,-1-19 0 0 0,-1 10 1046 0 0,2 56 117 0 0,-8 83-760 0 0,6-107-745 0 0,8-38 673 0 0,1-32 56 0 0,-12 31 97 0 0,4 27 107 0 0,0 0-217 0 0,0 0-92 0 0,1-2 126 0 0,0 5 547 0 0,0 15-485 0 0,0 0 1 0 0,-1 0-1 0 0,-5 33 0 0 0,2 19-37 0 0,3-70-70 0 0,0 0 4 0 0,0 0 10 0 0,0 0-2 0 0,0 0-16 0 0,0 0-4 0 0,0 0 0 0 0,0 0-1 0 0,0 0 1 0 0,1-20-111 0 0,3-22 521 0 0,-1-50 0 0 0,-3 80-200 0 0,1 6-335 0 0,-1 5 256 0 0,0 0 0 0 0,0 0-1 0 0,0-1 1 0 0,1 1 0 0 0,-1 0 0 0 0,0 0 0 0 0,0 0-1 0 0,-1 0 1 0 0,1 0 0 0 0,0 0 0 0 0,0 0 0 0 0,0 0-1 0 0,-1-1 1 0 0,0 0 0 0 0,1 1 18 0 0,-2-9 75 0 0,5-12-380 0 0,-6 15 999 0 0,3 3-7180 0 0,0 4 1004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4:14.466"/>
    </inkml:context>
    <inkml:brush xml:id="br0">
      <inkml:brushProperty name="width" value="0.025" units="cm"/>
      <inkml:brushProperty name="height" value="0.025" units="cm"/>
      <inkml:brushProperty name="color" value="#008C3A"/>
    </inkml:brush>
  </inkml:definitions>
  <inkml:trace contextRef="#ctx0" brushRef="#br0">5 87 6688 0 0,'0'0'197'0'0,"0"0"28"0"0,0 0 34 0 0,1-11 1463 0 0,0 8 1749 0 0,1 8-3278 0 0,-1 0 1 0 0,0 0-1 0 0,0 0 0 0 0,0 0 0 0 0,0 0 0 0 0,-1 0 0 0 0,0 0 0 0 0,0 0 0 0 0,-1 7 0 0 0,1 4-366 0 0,0-16 119 0 0,2-3 82 0 0,0 1 0 0 0,-1-1-1 0 0,0 1 1 0 0,1-1-1 0 0,-1 0 1 0 0,0 1 0 0 0,0-1-1 0 0,0 0 1 0 0,-1 0 0 0 0,1 0-1 0 0,-1 0 1 0 0,0 0 0 0 0,1 0-1 0 0,-1 0 1 0 0,-1 1 0 0 0,1-1-1 0 0,0 0 1 0 0,-1-4-1 0 0,-1-10 223 0 0,1 11 61 0 0,1 5-29 0 0,0 1 69 0 0,0 0 8 0 0,0 0-20 0 0,0 0-83 0 0,0 0-37 0 0,0 0-10 0 0,0 2-198 0 0,-1 0-1 0 0,0 0 0 0 0,1-1 0 0 0,-1 1 0 0 0,1 0 0 0 0,-1 0 0 0 0,1 0 0 0 0,0 0 0 0 0,0 3 0 0 0,-1-3 33 0 0,1 18 1277 0 0,0-17-1331 0 0,0 1 1 0 0,0-1-1 0 0,0 0 1 0 0,0 1-1 0 0,-1-1 1 0 0,1 1-1 0 0,-1-1 1 0 0,0 0-1 0 0,0 1 1 0 0,-2 3-1 0 0,3-7-47 0 0,0 0-13 0 0,2-19-1022 0 0,1-5 1491 0 0,1-42 1 0 0,-4 66-346 0 0,0 0 14 0 0,0 0 10 0 0,0 0 1 0 0,0 0-12 0 0,0 0 4 0 0,2 11 30 0 0,-1 0 0 0 0,-1 1 0 0 0,0-1 0 0 0,-1 0 0 0 0,0 0 0 0 0,-2 13 0 0 0,2-19-94 0 0,-2 8-18 0 0,3-13-57 0 0,3-19-554 0 0,1-12 971 0 0,-2-38 0 0 0,0 53-348 0 0,-4 23 0 0 0,2-1 0 0 0,-1 1 0 0 0,1 0 0 0 0,1 11 0 0 0,-1 14 0 0 0,-4-5 57 0 0,-1 14 21 0 0,14-62-375 0 0,-2-89 411 0 0,-6 100 94 0 0,-1 10-142 0 0,0 0 3 0 0,0 0-4 0 0,0 0 5 0 0,0 0 19 0 0,0 0-1 0 0,-1 18 191 0 0,-9 94-421 0 0,9-107-529 0 0,1-6 260 0 0,0-17 135 0 0,3-27 290 0 0,-1 18 281 0 0,-3 25-6 0 0,-2 17-241 0 0,2 4 100 0 0,0 24-1 0 0,-2 15 118 0 0,3-48-669 0 0,1-9 127 0 0,0-6 150 0 0,3-17 214 0 0,-1 0-1 0 0,0-27 0 0 0,-3 49-27 0 0,0 0 26 0 0,-2 22-120 0 0,-1 51-42 0 0,3-71 74 0 0,0-19 3 0 0,1-34 0 0 0,0 2-17 0 0,-1 49 92 0 0,0 0 3 0 0,0-1-78 0 0,0 0-50 0 0,0 1 102 0 0,0 0 34 0 0,0 0 0 0 0,0 0-36 0 0,0 0-102 0 0,3 24-248 0 0,-2-15 307 0 0,-1 0 0 0 0,-1 14 0 0 0,0-16-71 0 0,1 0-1 0 0,-1 0 0 0 0,1 0 0 0 0,1 1 0 0 0,2 10 0 0 0,2-33-335 0 0,-1-79 392 0 0,-4 93 72 0 0,0 1 0 0 0,0 0 0 0 0,0 0 0 0 0,0 0 0 0 0,0 0 0 0 0,0 0 0 0 0,0 0 0 0 0,-2 23 136 0 0,-1 26-200 0 0,1-29 0 0 0,1-17 0 0 0,1-5 0 0 0,0-29 0 0 0,0-7 0 0 0,0 27 0 0 0,0 9 0 0 0,-1 4 0 0 0,-1 32 0 0 0,1-17 0 0 0,1-17 0 0 0,-1-7 0 0 0,-1-84 0 0 0,-5 149 30 0 0,6-52 21 0 0,0-14-72 0 0,-1-17 216 0 0,0-34-394 0 0,-1 152 1410 0 0,3-92-1302 0 0,-2-23 91 0 0,1 14 35 0 0,0 0 0 0 0,0 0 0 0 0,1-13 0 0 0,0 21 71 0 0,0 0 54 0 0,0 0 1 0 0,0 0-8 0 0,4 19-1 0 0,-3-13-306 0 0,0 3-262 0 0,0 0 0 0 0,0 1 0 0 0,-1 10 0 0 0,0-82 250 0 0,0 19 161 0 0,1 15 74 0 0,-1 28 269 0 0,0 0 136 0 0,3 20 642 0 0,-1-6-2131 0 0,-2 29-1 0 0,-1-15 1359 0 0,7-55-319 0 0,-5 18-20 0 0,0 0-1 0 0,-1-15 0 0 0,-1 3-341 0 0,1 18 400 0 0,4-9 300 0 0,0 25-778 0 0,-4 15 416 0 0,1-11 0 0 0,-1 0 0 0 0,-1 1 0 0 0,-4 25 0 0 0,3-10 8 0 0,8-139-96 0 0,-4 60 88 0 0,-2 45 0 0 0,1-1 0 0 0,-1 2 11 0 0,0-1 42 0 0,0 1 11 0 0,0 0-24 0 0,0 0-93 0 0,0 0-75 0 0,0 0-252 0 0,0 0-101 0 0,0 0-21 0 0,0 0-123 0 0,0 0-509 0 0,0 0-224 0 0,0 0-46 0 0,0 0-10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4:02.143"/>
    </inkml:context>
    <inkml:brush xml:id="br0">
      <inkml:brushProperty name="width" value="0.025" units="cm"/>
      <inkml:brushProperty name="height" value="0.025" units="cm"/>
      <inkml:brushProperty name="color" value="#008C3A"/>
    </inkml:brush>
  </inkml:definitions>
  <inkml:trace contextRef="#ctx0" brushRef="#br0">9 77 5296 0 0,'0'0'116'0'0,"-2"22"1240"0"0,1-3-144 0 0,2-15-484 0 0,1-12-404 0 0,0-31-278 0 0,-2 31-28 0 0,0 8 38 0 0,0 0 0 0 0,0 0 0 0 0,0 0 0 0 0,0 0 0 0 0,0 0 0 0 0,0 0 0 0 0,0 0 1 0 0,0 0-1 0 0,0 0 0 0 0,0 0 0 0 0,0 0 0 0 0,0 0 0 0 0,0 0 0 0 0,-1 0 0 0 0,1 0 0 0 0,0 0 0 0 0,0 0 1 0 0,0 0-1 0 0,0 0 0 0 0,0 0 0 0 0,0 0 0 0 0,0 0 0 0 0,0 0 0 0 0,0 0 0 0 0,0 0 0 0 0,0 0 0 0 0,0 0 1 0 0,0 0-1 0 0,0-1 0 0 0,0 1 0 0 0,0 0 0 0 0,0 0 0 0 0,0 0 0 0 0,0 0 0 0 0,0 0 0 0 0,0 0 0 0 0,0 0 1 0 0,0 0-1 0 0,0 0 0 0 0,0 0 0 0 0,-3 9 532 0 0,-2 16-314 0 0,7 5 20 0 0,4-44-430 0 0,8-59 136 0 0,-13 71 0 0 0,0 0 0 0 0,-1 0 17 0 0,0 2 66 0 0,0 0-1 0 0,0 0-8 0 0,0 0 7 0 0,0 0 38 0 0,0 20 799 0 0,-2 16-368 0 0,0-22-428 0 0,2-14-120 0 0,0 0 0 0 0,0 0-1 0 0,0 0 1 0 0,0 0-1 0 0,0 0 1 0 0,0 0-1 0 0,0 0 1 0 0,0 0-1 0 0,0 0 1 0 0,0 0 0 0 0,1-19-2 0 0,-1 14 0 0 0,1-1 0 0 0,-1 0 0 0 0,-2-11 0 0 0,-3-8 609 0 0,2 89-15 0 0,1-36-221 0 0,1-22-251 0 0,1-6-76 0 0,3-100-706 0 0,-3 102 786 0 0,0 27 412 0 0,-6 46-1 0 0,6-73-500 0 0,0-1 94 0 0,0-1 15 0 0,5-85-586 0 0,-5 52 357 0 0,0 21 223 0 0,0 20 755 0 0,0 8-858 0 0,1 1 46 0 0,-1 0 0 0 0,-2 0 0 0 0,-2 18-1 0 0,3-33-92 0 0,3-8-11 0 0,-1 1-1 0 0,1-1 1 0 0,-1 0 0 0 0,-1 0 0 0 0,1 0-1 0 0,-1 0 1 0 0,0 0 0 0 0,-1-9 0 0 0,0-1 6 0 0,1 4 114 0 0,-1 19 189 0 0,-4 91-889 0 0,14-214 1079 0 0,-8 105-414 0 0,-1 11 2 0 0,-4 18 220 0 0,-1 67-261 0 0,2-19-26 0 0,2-29-191 0 0,1-30 101 0 0,0-13 42 0 0,1-30-243 0 0,2 65 603 0 0,-2-18-287 0 0,1 0 1 0 0,-2-1-1 0 0,-1 19 0 0 0,2-14-131 0 0,1-15-139 0 0,-2-9-137 0 0,0-3 679 0 0,0-3-216 0 0,0 0 0 0 0,3-16 0 0 0,-4 104 781 0 0,1-73-829 0 0,0-8 59 0 0,-1-11-167 0 0,0 14 77 0 0,1 1-1 0 0,0-1 1 0 0,-1 1 0 0 0,2-1-1 0 0,-1 1 1 0 0,1-7-1 0 0,0 10 12 0 0,-1 3 22 0 0,-1 1 0 0 0,1-1 0 0 0,0 1 0 0 0,0 0 0 0 0,0-1 0 0 0,0 1 0 0 0,0-1 0 0 0,1 5 0 0 0,0 5 38 0 0,-3 31 2 0 0,-1-103-124 0 0,-1 94 85 0 0,1-19-24 0 0,3-12-8 0 0,-1-4-2 0 0,-1-51-65 0 0,2 50 64 0 0,1 32 128 0 0,4-61-336 0 0,2-49 0 0 0,0-12 208 0 0,-7 87 7 0 0,-3-12 282 0 0,4 24-279 0 0,-1 1 0 0 0,1 0-1 0 0,-1 0 1 0 0,-2 11 0 0 0,1 5 5 0 0,-1 11-15 0 0,1-27 0 0 0,1-12 0 0 0,4-32-35 0 0,-3-42 0 0 0,-1 65 33 0 0,-1 0 95 0 0,1 12 120 0 0,-1 9-97 0 0,-5 75-55 0 0,6-83-125 0 0,1-20-3 0 0,3-28 219 0 0,-2 25-26 0 0,-2 20-79 0 0,0 7-24 0 0,-5 77-549 0 0,5-81 643 0 0,0 0 67 0 0,0 0 21 0 0,0 0-53 0 0,0 0-234 0 0,0 0-101 0 0,0 0-17 0 0,0 0 45 0 0,-1-1 156 0 0,1 0-1 0 0,-1-1 1 0 0,0 1-1 0 0,1-1 1 0 0,-1 1-1 0 0,1 0 1 0 0,0-1-1 0 0,-1 0 1 0 0,1 1-1 0 0,0-1 1 0 0,0 1-1 0 0,0-3 1 0 0,0 1-68 0 0,-1-3 67 0 0,0 1 0 0 0,1-1 0 0 0,0 1 0 0 0,0-1 0 0 0,1-5 0 0 0,3 53 800 0 0,-3-33-795 0 0,0-7-81 0 0,-1-1-1 0 0,1 1 0 0 0,-1 0 0 0 0,0 0 0 0 0,0 0 0 0 0,0-1 0 0 0,0 1 1 0 0,-1 4-1 0 0,4-39 70 0 0,-3 28 246 0 0,1-6-413 0 0,1 20 2 0 0,-1 26 172 0 0,-2-28 0 0 0,1 0 0 0 0,0 1 0 0 0,3 11 0 0 0,-2-32 269 0 0,1 1-3290 0 0,-2 12 1500 0 0,0 0-13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5:30.140"/>
    </inkml:context>
    <inkml:brush xml:id="br0">
      <inkml:brushProperty name="width" value="0.025" units="cm"/>
      <inkml:brushProperty name="height" value="0.025" units="cm"/>
      <inkml:brushProperty name="color" value="#008C3A"/>
    </inkml:brush>
  </inkml:definitions>
  <inkml:trace contextRef="#ctx0" brushRef="#br0">5 1804 5104 0 0,'0'0'149'0'0,"0"0"25"0"0,0 0 15 0 0,0 0 3 0 0,0 0 0 0 0,0 0-22 0 0,0 0-84 0 0,-1-4-54 0 0,1 2-160 0 0</inkml:trace>
  <inkml:trace contextRef="#ctx0" brushRef="#br0" timeOffset="368.46">4 1756 6968 0 0,'0'0'157'0'0,"0"0"23"0"0,0 0 11 0 0,0-11 1497 0 0,0 5-3900 0 0,0 5-384 0 0</inkml:trace>
  <inkml:trace contextRef="#ctx0" brushRef="#br0" timeOffset="730.95">4 1701 7136 0 0,'0'0'165'0'0,"0"0"22"0"0,0 0 6 0 0,0 0 15 0 0,0 0 39 0 0,0 0 10 0 0,0 0 6 0 0,0 0-17 0 0,0 0-74 0 0,0 0-38 0 0,0 0-6 0 0,0 0-8 0 0,0 0-35 0 0,0 0-29 0 0,0-27-8334 0 0,0 26 8042 0 0,-1 0 897 0 0,1 0 0 0 0,0 0 1 0 0,0 0-1 0 0,-1-1 1 0 0,1 1-1 0 0,0 0 0 0 0,0 0 1 0 0,0 0-1 0 0,0 0 1 0 0,0-1-1 0 0,1 1 0 0 0,-1 0 1 0 0,0 0-1 0 0,1-2 1 0 0,-1 3-588 0 0,0 0-8 0 0,0 0-13 0 0,1-32-9687 0 0,-1 32 9928 0 0,2-5 4552 0 0,-1-6-4068 0 0,-1 9-1395 0 0</inkml:trace>
  <inkml:trace contextRef="#ctx0" brushRef="#br0" timeOffset="1186.08">11 1568 7744 0 0,'0'0'174'0'0,"0"0"29"0"0,0 0 12 0 0,0 0-9 0 0,0 0-36 0 0,0 0-12 0 0,0 0-4 0 0,0 0 6 0 0,0 0 34 0 0,0 0 20 0 0,0 0 2 0 0,0 0-59 0 0,0 0-246 0 0,2-11-2925 0 0,-2 8 424 0 0</inkml:trace>
  <inkml:trace contextRef="#ctx0" brushRef="#br0" timeOffset="1187.08">14 1525 5240 0 0,'0'0'116'0'0,"0"0"17"0"0,0 0 11 0 0,0 0 32 0 0,0 0 108 0 0,0 0 48 0 0,0 0 11 0 0,2-7 667 0 0,1-4-2111 0 0,-3 9 40 0 0</inkml:trace>
  <inkml:trace contextRef="#ctx0" brushRef="#br0" timeOffset="1714.07">16 1477 6448 0 0,'0'0'141'0'0,"0"0"23"0"0,0 0 13 0 0,0 0-9 0 0,0 0-80 0 0,0 0-9 0 0,0 0 9 0 0,0 0-9 0 0,0-2-79 0 0,0-1-582 0 0,0 3 28 0 0</inkml:trace>
  <inkml:trace contextRef="#ctx0" brushRef="#br0" timeOffset="1715.07">15 1442 5040 0 0,'0'0'144'0'0,"0"0"65"0"0,0 0 150 0 0,0 0 66 0 0,0 0 14 0 0,0 0-58 0 0,-2-5-493 0 0,2 5-389 0 0</inkml:trace>
  <inkml:trace contextRef="#ctx0" brushRef="#br0" timeOffset="1716.07">12 1392 6448 0 0,'0'0'141'0'0,"0"0"23"0"0,0 0 13 0 0,0 0 55 0 0,0 0 182 0 0,0 0 76 0 0,0 0 20 0 0,0 0-112 0 0,0 0-452 0 0,0 0-114 0 0,0 0 44 0 0,0 0 186 0 0,0 0 88 0 0,0 0 11 0 0,0-5-2022 0 0,0 4 641 0 0</inkml:trace>
  <inkml:trace contextRef="#ctx0" brushRef="#br0" timeOffset="1717.07">12 1357 6968 0 0,'0'0'157'0'0,"0"0"23"0"0,0 0 11 0 0,0 0-14 0 0,0 0-61 0 0,0 0-27 0 0,0 0-7 0 0,0 0-32 0 0,0 0-122 0 0,0 0-50 0 0,0 0-8 0 0,0 0-67 0 0,0 0-263 0 0,0 0-109 0 0,0 0-27 0 0,0 0-4 0 0</inkml:trace>
  <inkml:trace contextRef="#ctx0" brushRef="#br0" timeOffset="2133.53">13 1328 5240 0 0,'0'0'116'0'0,"0"0"17"0"0,0 0 11 0 0,0 0 63 0 0,0 0 237 0 0,0 0 106 0 0,0 0 24 0 0,0 0-28 0 0,0 0-122 0 0,0 0-52 0 0,0 0-10 0 0,-1-11 410 0 0,1 4-4110 0 0,0 6 832 0 0</inkml:trace>
  <inkml:trace contextRef="#ctx0" brushRef="#br0" timeOffset="2134.53">12 1291 6688 0 0,'0'0'197'0'0,"0"0"27"0"0,0 0 27 0 0,0 0 5 0 0,0 0 0 0 0,0 0-19 0 0,0 0-77 0 0,0 0-31 0 0,0 0-7 0 0,0 0-1 0 0,0 0 6 0 0,0 0 1 0 0,0 0 0 0 0,0-12 456 0 0,0-3-2320 0 0,0 14 208 0 0</inkml:trace>
  <inkml:trace contextRef="#ctx0" brushRef="#br0" timeOffset="2570.27">10 1241 7312 0 0,'0'0'165'0'0,"0"0"22"0"0,0 0 9 0 0,0 0 22 0 0,0 0 32 0 0,0 0 7 0 0,0 0 6 0 0,0 0-11 0 0,0-8 488 0 0,0-6-4679 0 0,0 11 3022 0 0</inkml:trace>
  <inkml:trace contextRef="#ctx0" brushRef="#br0" timeOffset="3213.05">10 1197 4400 0 0,'0'0'99'0'0,"0"0"11"0"0,0 0 10 0 0,0 0 110 0 0,0 0 431 0 0,0 0 188 0 0,0 0 42 0 0,0 0-59 0 0,0 0-270 0 0,0 0-119 0 0,0 0-24 0 0,0 0-22 0 0,0 0-78 0 0,0 0-37 0 0,0 0-8 0 0,0 0-32 0 0,0 0-116 0 0,0 0-46 0 0,0-2-86 0 0,1-18-4214 0 0,-1 3 3899 0 0,1 3 3521 0 0,-1-2-4604 0 0,1-9-5732 0 0,-1 25 7611 0 0,-5-18 8457 0 0,5 18-8780 0 0,-1-8 752 0 0,1 8-1006 0 0,-2-33-4646 0 0,2 32 4794 0 0,0 0-141 0 0,0 1-13 0 0,0 0 99 0 0,0 0 371 0 0,0 0 166 0 0,0 0 31 0 0,0 0 4 0 0,0 0-15 0 0,0 0-4 0 0,0 0 0 0 0,0 0-32 0 0,0 0-136 0 0,0 0-66 0 0,0 0-12 0 0,0 0-30 0 0,0 0-118 0 0,0 0-48 0 0,0 0-8 0 0,0-9-5044 0 0,0-1 3376 0 0,-1-20 5257 0 0,1 29-4736 0 0,1-1-2179 0 0</inkml:trace>
  <inkml:trace contextRef="#ctx0" brushRef="#br0" timeOffset="3661.97">9 923 6160 0 0,'0'0'133'0'0,"0"0"23"0"0,0 0 13 0 0,0 0-2 0 0,0 0-58 0 0,0 0-21 0 0,0 0-6 0 0,0 0-34 0 0,0 0-124 0 0,0 0-15 0 0,0 0-37 0 0,0 0-195 0 0,0 0-86 0 0,0 0-20 0 0,0 0-3 0 0</inkml:trace>
  <inkml:trace contextRef="#ctx0" brushRef="#br0" timeOffset="3662.97">7 879 4400 0 0,'0'0'96'0'0,"0"0"16"0"0,0 0 8 0 0,0 0 8 0 0,0 0-128 0 0,0 0 0 0 0,0 0 0 0 0,0 0 0 0 0,0 0 64 0 0,0 0-64 0 0,0 0 72 0 0,0 0-72 0 0,0 0 0 0 0,0 0 0 0 0,0-3 0 0 0,0 3 0 0 0,0-2-320 0 0,0 2-56 0 0</inkml:trace>
  <inkml:trace contextRef="#ctx0" brushRef="#br0" timeOffset="4178.19">3 778 3136 0 0,'0'0'64'0'0,"0"0"24"0"0,0 0 0 0 0,0 0 0 0 0,0 0-88 0 0,0 0 0 0 0,0 0 0 0 0</inkml:trace>
  <inkml:trace contextRef="#ctx0" brushRef="#br0" timeOffset="6403.07">3 823 4544 0 0,'0'0'101'0'0,"0"0"22"0"0,0 0 5 0 0,0 0 12 0 0,0 0 52 0 0,0 0 28 0 0,0 0 4 0 0,0 0-23 0 0,0 0-94 0 0,0 0-34 0 0,0 0-57 0 0,0 0-301 0 0,0 0-107 0 0</inkml:trace>
  <inkml:trace contextRef="#ctx0" brushRef="#br0" timeOffset="6832.7">7 770 5184 0 0,'0'0'112'0'0,"0"0"24"0"0,0 0 8 0 0,0 0 0 0 0,0 0-144 0 0,0 0 0 0 0,0 0 0 0 0,0 0 0 0 0,0 0 80 0 0,0 0-16 0 0,0 0 0 0 0,0 0 0 0 0,0 0-64 0 0,0 0-88 0 0,0 0 24 0 0</inkml:trace>
  <inkml:trace contextRef="#ctx0" brushRef="#br0" timeOffset="6833.7">4 736 5224 0 0,'0'0'151'0'0,"0"0"38"0"0,0 0 59 0 0,0 0 28 0 0,0 0 4 0 0,0 0-36 0 0,0 0-176 0 0,0 0-176 0 0,0 0-84 0 0,0 0-28 0 0</inkml:trace>
  <inkml:trace contextRef="#ctx0" brushRef="#br0" timeOffset="7205.82">0 704 5672 0 0,'0'0'124'0'0,"0"0"17"0"0,0 0 12 0 0,0 0 14 0 0,0 0 8 0 0,0 0 1 0 0,0 0 0 0 0,0 0 12 0 0,0 0 49 0 0,0 0 19 0 0,0 0 7 0 0,0 0-6 0 0,0 0-26 0 0,0 0-9 0 0,0 0-4 0 0,0 0-50 0 0,0 0-310 0 0,0 0-534 0 0,0-3-186 0 0</inkml:trace>
  <inkml:trace contextRef="#ctx0" brushRef="#br0" timeOffset="7206.82">0 665 4448 0 0,'0'0'128'0'0,"0"0"24"0"0,0 0-152 0 0,0 0 0 0 0,0 0 0 0 0,0 0 0 0 0,0 0 384 0 0,0 0 40 0 0,0 0 16 0 0,0 0 0 0 0,0 0-352 0 0,0 0-88 0 0,0 0 0 0 0,0 0-1728 0 0,0 0-352 0 0</inkml:trace>
  <inkml:trace contextRef="#ctx0" brushRef="#br0" timeOffset="7648.07">4 653 4400 0 0,'0'0'96'0'0,"0"0"16"0"0,0 0 8 0 0,0 0 8 0 0,0 0-128 0 0,0 0 0 0 0,0 0 0 0 0,0 0 0 0 0,0 0 0 0 0,0 0 0 0 0,0 0 0 0 0,0 0 0 0 0,0 0 0 0 0,0-3 0 0 0,0 3 0 0 0,0-2-1328 0 0,0-1-216 0 0</inkml:trace>
  <inkml:trace contextRef="#ctx0" brushRef="#br0" timeOffset="8051.14">6 607 4504 0 0,'0'0'133'0'0,"0"0"78"0"0,0 0 241 0 0,0 0 105 0 0,0 0 19 0 0,0 0-52 0 0,0 0-245 0 0,0 0-109 0 0,0 0-18 0 0,0 0 20 0 0,0 0 111 0 0,0 0 49 0 0,0 0 11 0 0,0 0-25 0 0,0 0-104 0 0,0 0-44 0 0,0 0-8 0 0,0 0-61 0 0,0 0-248 0 0,0 0-114 0 0,0-2-1080 0 0,0 2 509 0 0</inkml:trace>
  <inkml:trace contextRef="#ctx0" brushRef="#br0" timeOffset="8052.14">9 577 4328 0 0,'0'0'125'0'0,"0"0"53"0"0,0 0 134 0 0,0 0 58 0 0,0 0 13 0 0,0 0-15 0 0,0 0-66 0 0,-2-12 1976 0 0,2 0-4942 0 0,0 10 84 0 0</inkml:trace>
  <inkml:trace contextRef="#ctx0" brushRef="#br0" timeOffset="8416.92">10 509 6272 0 0,'0'0'182'0'0,"0"0"72"0"0,0 0 192 0 0,0 0 88 0 0,0 0 11 0 0,0 0-32 0 0,0 0-154 0 0,0 0-67 0 0,0 0-17 0 0,0 0-35 0 0,0 0-131 0 0,0 0-69 0 0,0 0-120 0 0,0 0-72 0 0,0 0-21 0 0,0-2-875 0 0,0 1-2507 0 0,0-3 1966 0 0</inkml:trace>
  <inkml:trace contextRef="#ctx0" brushRef="#br0" timeOffset="8777.49">9 475 6536 0 0,'0'0'141'0'0,"0"0"23"0"0,0 0 13 0 0,0 0 53 0 0,0 0 170 0 0,0 0 72 0 0,0 0 9 0 0,0 0-54 0 0,0 0-250 0 0,0 0-101 0 0,-2-26-2109 0 0,2 10-1283 0 0,-1 8 3340 0 0,1 0 4340 0 0,0 7-3946 0 0,0 1-54 0 0,0 0-20 0 0,0 0-6 0 0,0 0-21 0 0,0 0-80 0 0,1-15 514 0 0,0 12-1126 0 0,-1 0 0 0 0,1 1 0 0 0,-1-1-1 0 0,0 0 1 0 0,0 0 0 0 0,0 1 0 0 0,-1-6 0 0 0,0-11 1588 0 0,1 19-1748 0 0,0-3-2343 0 0,0 1 326 0 0</inkml:trace>
  <inkml:trace contextRef="#ctx0" brushRef="#br0" timeOffset="9136.07">11 314 7544 0 0,'0'0'166'0'0,"0"0"29"0"0,0 0 13 0 0,0 0 19 0 0,0 0 53 0 0,0 0 28 0 0,0 0 4 0 0,0 0-36 0 0,0 0-150 0 0,0 0-52 0 0,0-5-2997 0 0,0 4 2 0 0</inkml:trace>
  <inkml:trace contextRef="#ctx0" brushRef="#br0" timeOffset="9543.57">10 284 5608 0 0,'0'0'165'0'0,"0"0"38"0"0,0 0 73 0 0,0 0 32 0 0,0 0 4 0 0,0 0 9 0 0,0 0 40 0 0,0 0 21 0 0,0 0 2 0 0,0 0-31 0 0,0 0-128 0 0,0 0-53 0 0,0 0-10 0 0,0 0-17 0 0,0 0-54 0 0,0-23-6295 0 0,0 20 6031 0 0,0 1 154 0 0,0 1 155 0 0,0 1 572 0 0,-2-11 4653 0 0,2 9-5286 0 0,1 0-123 0 0,-1 2-294 0 0,0 0-152 0 0,0 0-38 0 0</inkml:trace>
  <inkml:trace contextRef="#ctx0" brushRef="#br0" timeOffset="9544.57">13 196 6968 0 0,'0'0'157'0'0,"0"0"23"0"0,0 0 11 0 0,0 0-7 0 0,0 0-35 0 0,0 0-18 0 0,0 0-3 0 0,0-18 649 0 0,2 5-4046 0 0,-2 11 1145 0 0</inkml:trace>
  <inkml:trace contextRef="#ctx0" brushRef="#br0" timeOffset="9912.69">16 148 3768 0 0,'0'0'83'0'0,"0"0"11"0"0,0 0 10 0 0,0 0 39 0 0,0 0 136 0 0,0 0 59 0 0,0 0 13 0 0,0 0 5 0 0,0 0 17 0 0,0 0 10 0 0,0 0 1 0 0,0 0-27 0 0,0 0-110 0 0,0 0-45 0 0,0 0-8 0 0,0 0 3 0 0,0 0 22 0 0,0 0 5 0 0,-1-20-64 0 0,2 2-2158 0 0,-1 18 996 0 0</inkml:trace>
  <inkml:trace contextRef="#ctx0" brushRef="#br0" timeOffset="11981.03">13 64 2864 0 0,'0'0'83'0'0,"0"0"31"0"0,0 0 92 0 0,0 0 32 0 0,0 0 9 0 0,0 0-30 0 0,0 0-133 0 0,0-20-1369 0 0,0-2 4542 0 0,0 22-3074 0 0,-1-13 2373 0 0,1 9 1612 0 0,-5 49-1723 0 0,2-16-687 0 0,3 8 520 0 0,3-85-2268 0 0,-6-13 2105 0 0,8 186-2062 0 0,-5-125 285 0 0,0 0 136 0 0,0 0 34 0 0,0 0-133 0 0,0 0-576 0 0,0 0-250 0 0,0 0-49 0 0,0 0 59 0 0,0 0 355 0 0,0 0 408 0 0,0 0 152 0 0,0 0 34 0 0,1-23 100 0 0,-2-7-843 0 0,0 19 73 0 0,1 0 0 0 0,0 0 0 0 0,0 0 0 0 0,1 1-1 0 0,3-14 1 0 0,-5 56 290 0 0,1-14-40 0 0,-3 21 0 0 0,-2 3 527 0 0,5-42-783 0 0,0 0 40 0 0,0 0 195 0 0,0 0 86 0 0,0 0 20 0 0,2-21-307 0 0,-1-64-72 0 0,1 175 245 0 0,-2-89 16 0 0,0-1 21 0 0,0 0 21 0 0,0 0-1 0 0,0 0-7 0 0,0-7-99 0 0,1 0-1 0 0,-2 1 0 0 0,0-11 0 0 0,-1-8 10 0 0,2 25 69 0 0,0 0-33 0 0,0 0-114 0 0,0 0-11 0 0,0 0 40 0 0,0 0 126 0 0,0 0 15 0 0,0 0-167 0 0,0 0-661 0 0,0 0-287 0 0,0 0-812 0 0,0 0-3177 0 0,0 0-1363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49.043"/>
    </inkml:context>
    <inkml:brush xml:id="br0">
      <inkml:brushProperty name="width" value="0.05" units="cm"/>
      <inkml:brushProperty name="height" value="0.05" units="cm"/>
      <inkml:brushProperty name="color" value="#849398"/>
    </inkml:brush>
  </inkml:definitions>
  <inkml:trace contextRef="#ctx0" brushRef="#br0">8 10 2768 0 0,'0'0'77'0'0,"0"0"15"0"0,0 0 44 0 0,0 0 263 0 0,0 0 98 0 0,0 0 14 0 0,0 0-68 0 0,0 0-278 0 0,0 0-70 0 0,0 0-6 0 0,0 0-1 0 0,0 0 44 0 0,0 0 186 0 0,0 0 88 0 0,0 0 11 0 0,0 0-50 0 0,0 0-211 0 0,0 0-7 0 0,0 0 19 0 0,0 0 7 0 0,0 0 22 0 0,0 0 90 0 0,0 0 38 0 0,0 0 10 0 0,0 0-45 0 0,0 0-120 0 0,0 0 206 0 0,0 0 110 0 0,0 0 24 0 0,0 0-96 0 0,0 0-388 0 0,0 0-64 0 0,0 0 148 0 0,0 0 67 0 0,0 0 14 0 0,0 0-58 0 0,0 0-229 0 0,0 0-36 0 0,0 0 95 0 0,0 0 354 0 0,0 0 158 0 0,0 0 33 0 0,0 0-66 0 0,-1 0-292 0 0,-1-2-134 0 0,-2-5 4 0 0,3 7 41 0 0,2 0-50 0 0,-1 1 139 0 0,0-1 74 0 0,0 0 22 0 0,0 0-50 0 0,0 0-210 0 0,2 5-779 0 0,-2-1 764 0 0,0 1 29 0 0,1-1 0 0 0,1-1 0 0 0,3-3 223 0 0,-4-1-1340 0 0,-1 1-3349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38.407"/>
    </inkml:context>
    <inkml:brush xml:id="br0">
      <inkml:brushProperty name="width" value="0.05" units="cm"/>
      <inkml:brushProperty name="height" value="0.05" units="cm"/>
      <inkml:brushProperty name="color" value="#849398"/>
    </inkml:brush>
  </inkml:definitions>
  <inkml:trace contextRef="#ctx0" brushRef="#br0">0 9 3248 0 0,'0'0'93'0'0,"0"0"77"0"0,0 0 234 0 0,0 4 1609 0 0,1-4-2009 0 0,-1-1 1 0 0,0 1-1 0 0,0 0 0 0 0,0 0 1 0 0,0-1-1 0 0,0 1 0 0 0,0 0 1 0 0,0 0-1 0 0,1 0 1 0 0,-1-1-1 0 0,0 1 0 0 0,0 0 1 0 0,0 0-1 0 0,1 0 1 0 0,-1-1-1 0 0,0 1 0 0 0,0 0 1 0 0,0 0-1 0 0,1 0 0 0 0,-1 0 1 0 0,0 0-1 0 0,0 0 1 0 0,1 0-1 0 0,-1 0 0 0 0,0-1 1 0 0,0 1-1 0 0,1 0 1 0 0,-1 0-1 0 0,0 0 0 0 0,1 0 1 0 0,-1 0-1 0 0,0 0 0 0 0,0 0 1 0 0,1 0-1 0 0,-1 1 1 0 0,0-1-1 0 0,0 0 0 0 0,1 0 1 0 0,-1 0-1 0 0,0 0 1 0 0,1 0-1 0 0,-1 0 0 0 0,0 0 0 0 0,0 1 0 0 0,0-1 1 0 0,0 0-1 0 0,0 0 0 0 0,1 0 0 0 0,-1 0 0 0 0,0 0 1 0 0,0 0-1 0 0,0 0 0 0 0,0 0 0 0 0,0 0 0 0 0,1 0 0 0 0,-1 0 1 0 0,0 0-1 0 0,0 0 0 0 0,0 0 0 0 0,1 0 0 0 0,-1 0 0 0 0,0 0 1 0 0,0 0-1 0 0,0 0 0 0 0,0 0 0 0 0,0 0 0 0 0,1 0 1 0 0,-1 0-1 0 0,0 0 0 0 0,0-1 0 0 0,0 1 0 0 0,0 0 0 0 0,0 0 1 0 0,1 0-1 0 0,-1 0 0 0 0,0 0 0 0 0,0 0 0 0 0,0 0 1 0 0,0-1-1 0 0,0 1 0 0 0,0 0 0 0 0,0 0 0 0 0,0 0 0 0 0,1 0 1 0 0,-1-1-1 0 0,0 1 77 0 0,0 0 6 0 0,0 0-18 0 0,0 0 0 0 0,0 0 1 0 0,0 0-1 0 0,1 0 0 0 0,-1 0 1 0 0,0 0-1 0 0,0 0 0 0 0,0 1 1 0 0,0-1-1 0 0,0 0 0 0 0,0 0 1 0 0,0 0-1 0 0,0 0 0 0 0,0 0 1 0 0,0 0-1 0 0,0 0 0 0 0,0 0 1 0 0,1 1-1 0 0,-1-1 0 0 0,0 0 1 0 0,0 0-1 0 0,0 0 0 0 0,0 0 1 0 0,0 0-1 0 0,0 0 0 0 0,0 0 1 0 0,0 1-1 0 0,0-1 0 0 0,0 0 1 0 0,0 0-1 0 0,0 0 0 0 0,0 0 0 0 0,0 0 1 0 0,0 0-1 0 0,-1 1 0 0 0,1-1 1 0 0,0 0-1 0 0,0 0 0 0 0,0 0 1 0 0,0 0-1 0 0,0 0 0 0 0,0 0 1 0 0,0 0-1 0 0,0 0 0 0 0,0 0 1 0 0,0 1-1 0 0,0-1 0 0 0,0 0 1 0 0,-1 0-1 0 0,1 0 0 0 0,0 0 1 0 0,0 0-1 0 0,0 0 0 0 0,0 0 1 0 0,0 0-1 0 0,0 0 0 0 0,0 0 1 0 0,-1 0-1 0 0,1 0 0 0 0,0 0 1 0 0,0 0-65 0 0,0 0 1 0 0,0 1 0 0 0,0-1 0 0 0,0 0-1 0 0,-1 0 1 0 0,1 0 0 0 0,0 0-1 0 0,0 0 1 0 0,0 0 0 0 0,0 0 0 0 0,0 0-1 0 0,0 0 1 0 0,-1 0 0 0 0,1 0 0 0 0,0 0-1 0 0,0 0 1 0 0,0 1 0 0 0,0-1 0 0 0,0 0-1 0 0,0 0 1 0 0,-1 0 0 0 0,1 0 0 0 0,0 0-1 0 0,0 0 1 0 0,0 0 0 0 0,0 0 0 0 0,0-1-1 0 0,-1 1 1 0 0,1 0 0 0 0,0 0 0 0 0,0 0-1 0 0,0 0 1 0 0,0 0 0 0 0,0 0 0 0 0,0 0-1 0 0,-1 0 1 0 0,1 0 0 0 0,0 0 0 0 0,0 0-1 0 0,0 0 1 0 0,0-1 0 0 0,0 1 0 0 0,0 0-1 0 0,0 0 1 0 0,0 0 0 0 0,-1 0 0 0 0,1 0-1 0 0,0 0 1 0 0,0-1 0 0 0,0 1 0 0 0,0 0-1 0 0,0 0 1 0 0,0 0 0 0 0,0 0 0 0 0,0 0-1 0 0,0 0 1 0 0,0-1 0 0 0,0 1-1 0 0,0 0 1 0 0,0 0 0 0 0,0 0 0 0 0,0 0-1 0 0,0 0 1 0 0,0-1 0 0 0,0 1 0 0 0,0-3-20 0 0,2-3-10 0 0,0 8-27 0 0,-2-2 118 0 0,0 1 1 0 0,1 0 0 0 0,-1 0-1 0 0,0 0 1 0 0,0 0 0 0 0,0 0 0 0 0,0 0-1 0 0,0 0 1 0 0,0 0 0 0 0,0 0 0 0 0,0 0-1 0 0,-1 0 1 0 0,1 0 0 0 0,0 0 0 0 0,-1 1-1 0 0,1-1-13 0 0,0 2 15 0 0,0-2 16 0 0,-1-2-26 0 0,0 1-59 0 0,1 0 1 0 0,0 0-1 0 0,-1 0 0 0 0,1 0 0 0 0,0 0 1 0 0,-1 0-1 0 0,1 0 0 0 0,0-1 1 0 0,-1 1-1 0 0,1 0 0 0 0,0 0 1 0 0,0 0-1 0 0,-1-1 0 0 0,1 1 0 0 0,0 0 1 0 0,0 0-1 0 0,-1-1 0 0 0,1 1 1 0 0,0 0-1 0 0,0 0 0 0 0,-1-1 0 0 0,1 1 1 0 0,0 0-1 0 0,0-1 0 0 0,0 1 1 0 0,0 0-1 0 0,0-1 0 0 0,0 1 1 0 0,-1 0-1 0 0,1-1 0 0 0,0 1 0 0 0,0 0 1 0 0,0-1-1 0 0,0 1 0 0 0,0-1 1 0 0,2-2 12 0 0,-2 2 40 0 0,3 3-29 0 0,0 3 30 0 0,-2-4 10 0 0,-1 7 144 0 0,0-3-199 0 0,0-13 1012 0 0,0 8-972 0 0,0-1-4652 0 0,0 1 623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3:00.613"/>
    </inkml:context>
    <inkml:brush xml:id="br0">
      <inkml:brushProperty name="width" value="0.1" units="cm"/>
      <inkml:brushProperty name="height" value="0.1" units="cm"/>
    </inkml:brush>
  </inkml:definitions>
  <inkml:trace contextRef="#ctx0" brushRef="#br0">770 988 1544 0 0,'0'0'67'0'0,"0"0"10"0"0,0 0 3 0 0,0 0 0 0 0,-8-19 505 0 0,-14-25 1817 0 0,4 8-703 0 0,16 35-1676 0 0,-2-2 91 0 0,-3-11-57 0 0,-10-15-57 0 0,16 27 0 0 0,-16-25 16 0 0,16 27 64 0 0,0-3-54 0 0,0 1 0 0 0,0-1 1 0 0,0 1-1 0 0,-1-1 0 0 0,1 1 0 0 0,-1 0 1 0 0,0 0-1 0 0,1 0 0 0 0,-4-3 0 0 0,2 2-48 0 0,1-1 0 0 0,-1 0 0 0 0,1 0 0 0 0,0 0 0 0 0,0 0 0 0 0,1 0 0 0 0,-3-6 0 0 0,-1-3 194 0 0,4 11-258 0 0,-1 0 101 0 0,0-1 0 0 0,1 1 1 0 0,-1-1-1 0 0,1 0 1 0 0,0 0-1 0 0,-2-5 1 0 0,1 5-204 0 0,-7-15 320 0 0,7 16-132 0 0,0 1 0 0 0,2 1 0 0 0,-1 0 0 0 0,1-1 0 0 0,0 1 0 0 0,-1 0 0 0 0,1 0 0 0 0,0-1 0 0 0,-1 1 0 0 0,1 0 0 0 0,0-1 0 0 0,-1 1 0 0 0,1-1 0 0 0,0 1 0 0 0,0 0 0 0 0,0-1 0 0 0,-1 1 0 0 0,1 0 0 0 0,0-1 0 0 0,0 1 0 0 0,0-1 0 0 0,0 1 0 0 0,0-1 0 0 0,0 1 0 0 0,0-1 0 0 0,0 1 0 0 0,0-1 0 0 0,-1-2 0 0 0,0 0 0 0 0,-1 1 0 0 0,1 0 0 0 0,-1 0 0 0 0,0 0 0 0 0,1 0 0 0 0,0-3-14 0 0,0 2-109 0 0,-10-14 252 0 0,4 1-129 0 0,6 12 0 0 0,-2-3 0 0 0,-6-9 0 0 0,5 10 0 0 0,1 5 0 0 0,-3-12 0 0 0,-8-37 0 0 0,1 9 0 0 0,0-1-272 0 0,8 17 272 0 0,5 24 0 0 0,0-2 0 0 0,-4 0 0 0 0,2 1 0 0 0,2-11 0 0 0,-5-3 0 0 0,4 15-4 0 0,1-1 0 0 0,-1 1 0 0 0,1 0 0 0 0,-1-1 0 0 0,0 1 0 0 0,1 0 0 0 0,-1 0 0 0 0,0-1 0 0 0,0 1 0 0 0,0 0 0 0 0,0 0 0 0 0,-1-1 0 0 0,1 0 7 0 0,-1 1 0 0 0,1-1 0 0 0,0 0 0 0 0,0 0 0 0 0,0 0-1 0 0,0 0 1 0 0,1 0 0 0 0,-1 0 0 0 0,0 0 0 0 0,1 0 0 0 0,-1-4 0 0 0,-2-9 14 0 0,0 8 53 0 0,2 5-55 0 0,0 1 0 0 0,1-1 0 0 0,-1 1 0 0 0,0-1 0 0 0,1 1 0 0 0,0-1 0 0 0,-1 0 0 0 0,1 1-1 0 0,0-1 1 0 0,0 0 0 0 0,0-2 0 0 0,-1-2 4 0 0,0 0 0 0 0,-1 0-1 0 0,1 0 1 0 0,-5-10 0 0 0,4 12-42 0 0,-6-11 39 0 0,-3 0-16 0 0,8 11 0 0 0,0 0 0 0 0,1 0 0 0 0,-1 0 0 0 0,1 0 0 0 0,0 0 0 0 0,-3-8 0 0 0,5 10 10 0 0,-5-3 54 0 0,5 5-21 0 0,0-2-22 0 0,-5-8 43 0 0,5 9-21 0 0,-1 0-32 0 0,0-2-11 0 0,-24-43 0 0 0,24 43 0 0 0,0 0 0 0 0,0 0 0 0 0,-1 0 0 0 0,1 0 0 0 0,-1 0 0 0 0,1 0 0 0 0,0 0 0 0 0,0 0 0 0 0,-1 0 0 0 0,1 0 0 0 0,-1-1 0 0 0,0 1 0 0 0,1 0 0 0 0,-2 1 0 0 0,1-1 10 0 0,2 2 33 0 0,-2-2-32 0 0,-1 0-11 0 0,0 1 0 0 0,0-1 0 0 0,0 1 0 0 0,-1 0 0 0 0,0 0 10 0 0,3 1 33 0 0,-2 0-32 0 0,0-1-11 0 0,-1 0 0 0 0,1 0 10 0 0,3 2 44 0 0,-1 0-1 0 0,-1-2-32 0 0,1 1 22 0 0,-3-1-22 0 0,0 0 22 0 0,-20-11 616 0 0,21 12-659 0 0,-1-1 0 0 0,1 0 10 0 0,2 1 33 0 0,-2 1-22 0 0,2-1 22 0 0,-2 1-16 0 0,0-1 53 0 0,2 1 0 0 0,-2-1-64 0 0,-7 0 128 0 0,9 1-64 0 0,1 0 0 0 0,0 0-36 0 0,0 0-139 0 0,0 0-13 0 0,-1 0 27 0 0,-1-1 65 0 0,-9 0 464 0 0,11 1-366 0 0,-3-2-38 0 0,-7 2-41 0 0,1 0-4 0 0,5 0 1 0 0,0 1 0 0 0,0 0 10 0 0,1 0 33 0 0,-1-1-32 0 0,0 0-11 0 0,1 1 0 0 0,0 0 0 0 0,0 0 0 0 0,-1-1 0 0 0,1 1 0 0 0,0-1 0 0 0,-2 0 0 0 0,-3 1 0 0 0,5 0 0 0 0,0 0 0 0 0,-1-1 0 0 0,-16 6 0 0 0,17-5 0 0 0,0 1 0 0 0,0-1 0 0 0,1 0 0 0 0,-1 1 10 0 0,0-1 44 0 0,2-1-1 0 0,-2 2-42 0 0,0-1-11 0 0,0-1 0 0 0,1 1 10 0 0,1 0 44 0 0,0 0 10 0 0,0 1-10 0 0,-7 1 153 0 0,-5 1-58 0 0,3 10-111 0 0,8-10 18 0 0,0-2-56 0 0,2 2 0 0 0,-1-2 0 0 0,-1 1 0 0 0,1 0 0 0 0,0 0 0 0 0,0 0 0 0 0,1-1 0 0 0,0 2 0 0 0,-2 0 0 0 0,2-1 0 0 0,-1 0 0 0 0,0 0 0 0 0,0 0 0 0 0,-1 0 0 0 0,1-2-11 0 0,0-1-43 0 0,0 1 57 0 0,-8 13 16 0 0,9-13 13 0 0,-1 2-21 0 0,0-1-11 0 0,0 1-11 0 0,1-2-32 0 0,-2 1 33 0 0,0 2-3 0 0,0 0 1 0 0,0 0-1 0 0,1 0 0 0 0,-1 1 1 0 0,1-1-1 0 0,-2 8 1 0 0,2-5-256 0 0,1-3 24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8:14.044"/>
    </inkml:context>
    <inkml:brush xml:id="br0">
      <inkml:brushProperty name="width" value="0.025" units="cm"/>
      <inkml:brushProperty name="height" value="0.025" units="cm"/>
      <inkml:brushProperty name="color" value="#008C3A"/>
    </inkml:brush>
  </inkml:definitions>
  <inkml:trace contextRef="#ctx0" brushRef="#br0">18 35 1608 0 0,'1'-25'5896'0'0,"-1"24"-5768"0"0,0 1-35 0 0,-1-4 4639 0 0,-1 11-3301 0 0,-2 14-505 0 0,3-3-165 0 0,3 10-245 0 0,0-3-50 0 0,-2-7 144 0 0,0-20-610 0 0,-1 1 0 0 0,1-16 0 0 0,-4-14 0 0 0,2-17 19 0 0,2 48 72 0 0,0 0 7 0 0,0 0-2 0 0,0 0 7 0 0,0 0 28 0 0,0 0 11 0 0,0 2-53 0 0,-1-1-1 0 0,1 1 1 0 0,0 0 0 0 0,-1 0-1 0 0,1 0 1 0 0,0 0-1 0 0,0 0 1 0 0,1-1-1 0 0,-1 1 1 0 0,0 0-1 0 0,1 2 1 0 0,0 5 80 0 0,2 42 699 0 0,-1-21-281 0 0,-2-10-282 0 0,0-18-274 0 0,0 0 0 0 0,1-1 0 0 0,-1 1 1 0 0,0-1-1 0 0,-1 1 0 0 0,1-1 1 0 0,0 1-1 0 0,0-1 0 0 0,-1 1 1 0 0,1-1-1 0 0,0 1 0 0 0,-1-1 0 0 0,0 0 1 0 0,1 1-1 0 0,-1-1 0 0 0,0 0 1 0 0,-1 2-1 0 0,2-4-25 0 0,0-1-1 0 0,0 0 1 0 0,0 1 0 0 0,0-1-1 0 0,0 0 1 0 0,0 1 0 0 0,0-1-1 0 0,-1 0 1 0 0,0-1 0 0 0,-2-16-10 0 0,3-72-672 0 0,1 43 419 0 0,-1 41 90 0 0,0 27 131 0 0,6 43 96 0 0,-1 1-796 0 0,-4-28 1420 0 0,2-55-1300 0 0,-10-30 316 0 0,6 17 136 0 0,2 12 0 0 0,0 15 14 0 0,0-1-1 0 0,-1 1 0 0 0,0 0 0 0 0,0 0 0 0 0,-2-8 0 0 0,2 11 84 0 0,-3-22-62 0 0,2 29 232 0 0,0 0-1 0 0,0 0 1 0 0,0 0-1 0 0,1 0 0 0 0,0 0 1 0 0,0 0-1 0 0,1 8 1 0 0,0 4 129 0 0,1 102 528 0 0,-2-118-717 0 0,-1 0-46 0 0,1-1-62 0 0,0 0-9 0 0,0 1 14 0 0,5-98-261 0 0,-7 65 247 0 0,1 7 28 0 0,0 20 31 0 0,0 4 9 0 0,1-1 1 0 0,0 1 0 0 0,-1 0-1 0 0,1-1 1 0 0,0 1-1 0 0,-1 0 1 0 0,1-1 0 0 0,0 1-1 0 0,0 0 1 0 0,0-1 0 0 0,0 1-1 0 0,1 0 1 0 0,-1-1 0 0 0,0 1-1 0 0,0 0 1 0 0,1-1-1 0 0,0-1 1 0 0,-3 41 190 0 0,-2 36 326 0 0,4-74-612 0 0,-1 13 38 0 0,3 9 35 0 0,-1-2 759 0 0,-1-19-829 0 0,0-1-118 0 0,0 0-28 0 0,2 3 7 0 0,-2 0 264 0 0,0-3-93 0 0,0 0-14 0 0,0 0-12 0 0,0-17-146 0 0,2-3-4053 0 0,-2 15 3109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2:54.925"/>
    </inkml:context>
    <inkml:brush xml:id="br0">
      <inkml:brushProperty name="width" value="0.1" units="cm"/>
      <inkml:brushProperty name="height" value="0.1" units="cm"/>
    </inkml:brush>
  </inkml:definitions>
  <inkml:trace contextRef="#ctx0" brushRef="#br0">15 26 1664 0 0,'0'0'91'0'0,"0"0"-22"0"0,-1-1-16 0 0,0 0-42 0 0,-9-17-11 0 0,9 16 0 0 0,1 0 0 0 0,-2 0 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41:00.999"/>
    </inkml:context>
    <inkml:brush xml:id="br0">
      <inkml:brushProperty name="width" value="0.025" units="cm"/>
      <inkml:brushProperty name="height" value="0.025" units="cm"/>
      <inkml:brushProperty name="color" value="#E71224"/>
    </inkml:brush>
  </inkml:definitions>
  <inkml:trace contextRef="#ctx0" brushRef="#br0">12 34 8840 0 0,'0'0'197'0'0,"0"0"24"0"0,0 0 19 0 0,2-22 3190 0 0,1 44-1353 0 0,-5 7-1402 0 0,1-22-223 0 0,0 0 0 0 0,1 0 0 0 0,0 0 0 0 0,0 0 0 0 0,2 9-1 0 0,-2-19-350 0 0,0-1-1 0 0,0 1 1 0 0,0 0-1 0 0,1 0 1 0 0,-1-1-1 0 0,2-3 1 0 0,3-18-173 0 0,-5 9 250 0 0,1 16-157 0 0,1 9 50 0 0,-1 2 4 0 0,0 1 0 0 0,0-1 0 0 0,-1 1 0 0 0,-1-1 0 0 0,-2 17 0 0 0,2-26-26 0 0,0-5 41 0 0,-1-13 151 0 0,0-22 91 0 0,4-27-332 0 0,-2 97 722 0 0,-7 54-1 0 0,7-73-321 0 0,0-13-324 0 0,0 0-9 0 0,0 0 2 0 0,0-19-4 0 0,-1 4-65 0 0,6-95 0 0 0,-5 120 44 0 0,0 69 232 0 0,0-42-44 0 0,1-23-72 0 0,-1-12-108 0 0,0-7-32 0 0,8-136 44 0 0,-7 139-64 0 0,3 33 0 0 0,-9 75 0 0 0,13-199 344 0 0,-8 89-212 0 0,-1 1-126 0 0,1-1 1 0 0,0 0-1 0 0,1 1 0 0 0,-1-1 1 0 0,0 1-1 0 0,3-8 0 0 0,-3 11-119 0 0,0 0-14 0 0,1 19-1 0 0,-2 95 430 0 0,1-110-278 0 0,-2-22-1 0 0,1 1 0 0 0,1 0 0 0 0,0 0 0 0 0,2 0 0 0 0,3-22 0 0 0,-1 25 77 0 0,-2 15-24 0 0,-1 9-28 0 0,-8 110-125 0 0,11-222 310 0 0,-9 155-378 0 0,5-53 78 0 0,0 0 14 0 0,0 2 53 0 0,0-2 27 0 0,0 0-93 0 0,-1-2 43 0 0,0 0-1 0 0,1 0 1 0 0,-1 0-1 0 0,1 0 1 0 0,-1 0 0 0 0,1 0-1 0 0,0 0 1 0 0,0-2-1 0 0,0 1 7 0 0,-1-34-8 0 0,1 20 18 0 0,1 9 82 0 0,-1 8-43 0 0,0 0-64 0 0,0 2 21 0 0,-2-2 11 0 0,0-1 0 0 0,1 1 3 0 0,0-1-1 0 0,1 0 0 0 0,-1 1 1 0 0,0 0-1 0 0,0-1 0 0 0,0 1 1 0 0,0 0-1 0 0,0-1 1 0 0,0 1-1 0 0,0 0 0 0 0,0 0 1 0 0,-1 0-1 0 0,1 0 0 0 0,0 0 1 0 0,0 0-1 0 0,0 0 1 0 0,0 0-1 0 0,0 0 0 0 0,0 0 1 0 0,0 1-1 0 0,0-1 0 0 0,0 0 1 0 0,0 1-1 0 0,0-1 1 0 0,0 1-1 0 0,-1 0 0 0 0,1 0-2 0 0,1 0-2 0 0,-1 0-1 0 0,1-1 1 0 0,-1 1-1 0 0,1 0 1 0 0,0 0-1 0 0,-1 0 1 0 0,1-1-1 0 0,0 1 1 0 0,0 0-1 0 0,0 0 1 0 0,0 0-1 0 0,0 0 1 0 0,0 0-1 0 0,0-1 1 0 0,0 1-1 0 0,0 0 1 0 0,0 0-1 0 0,0 0 1 0 0,0 0-1 0 0,1-1 1 0 0,-1 1-1 0 0,0 0 1 0 0,1 1-1 0 0,0-1-1 0 0,2 20 4 0 0,-1 0 0 0 0,-1 28 0 0 0,-2-43 2 0 0,-2 23-14 0 0,4-28-31 0 0,0 0 32 0 0,11-3-53 0 0,-12 3 55 0 0,1-1-1 0 0,-1 0 1 0 0,1 0 0 0 0,-1 0-1 0 0,0 0 1 0 0,1 0 0 0 0,-1 0-1 0 0,1 0 1 0 0,-1 0-1 0 0,1 0 1 0 0,-1 0 0 0 0,0 0-1 0 0,1 0 1 0 0,-1 0-1 0 0,1 0 1 0 0,-1 0 0 0 0,1 0-1 0 0,-1 0 1 0 0,0-1-1 0 0,1 1 1 0 0,-1 0 0 0 0,0 0-1 0 0,1 0 1 0 0,-1-1-1 0 0,0 1 1 0 0,1 0 0 0 0,-1-1-1 0 0,0 1 1 0 0,1 0 0 0 0,-1 0-1 0 0,0-1 1 0 0,0 1-1 0 0,1-1 1 0 0,-1 1 0 0 0,0 0-1 0 0,0-1 1 0 0,0 1-1 0 0,0 0 1 0 0,1-1 0 0 0,-1 1-1 0 0,0-1 1 0 0,0 1-1 0 0,0-1 1 0 0,0 1 0 0 0,0 0-1 0 0,0-1 1 0 0,0 0-1 0 0,-2-26-686 0 0,1 18 563 0 0,1-4 115 0 0,1 1 0 0 0,1-1 0 0 0,6-22 0 0 0,-7 31 18 0 0,-1-2 0 0 0,0-14 0 0 0,0 18 0 0 0,-1 0 0 0 0,1 1-13 0 0,0 1-254 0 0,0 0-849 0 0,0 0-344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9:55.074"/>
    </inkml:context>
    <inkml:brush xml:id="br0">
      <inkml:brushProperty name="width" value="0.025" units="cm"/>
      <inkml:brushProperty name="height" value="0.025" units="cm"/>
      <inkml:brushProperty name="color" value="#008C3A"/>
    </inkml:brush>
  </inkml:definitions>
  <inkml:trace contextRef="#ctx0" brushRef="#br0">2 2072 2864 0 0,'0'0'83'0'0,"0"0"31"0"0,0 0 92 0 0,0 0 32 0 0,0 0 9 0 0,0 0 2 0 0,0 0 7 0 0,0 0 7 0 0,0 0 1 0 0,0 0 101 0 0,0 0 426 0 0,0 0 186 0 0,0 0 42 0 0,0 0-133 0 0,0 0-507 0 0,0 0 37 0 0,0 0 80 0 0,0 0 15 0 0,0 0-69 0 0,0 0-292 0 0,-1-64 1914 0 0,3 10-856 0 0,-2 52-1208 0 0,3-5-698 0 0,-1 8-546 0 0,-2-1 1096 0 0,0 1 0 0 0,0-1 0 0 0,0 0 0 0 0,1 0 0 0 0,-1 0 0 0 0,0 0 0 0 0,0 1 0 0 0,0-1 1 0 0,0 0-1 0 0,0 0 0 0 0,0 0 0 0 0,0 0 0 0 0,1 0 0 0 0,-1 1 0 0 0,0-1 0 0 0,0 0 0 0 0,0 0 1 0 0,0 0-1 0 0,0 0 0 0 0,1 0 0 0 0,-1 0 0 0 0,0 0 0 0 0,0 0 0 0 0,0 0 0 0 0,1 0 0 0 0,-1 1 1 0 0,0-1-1 0 0,0 0 0 0 0,0 0 0 0 0,0 0 0 0 0,1 0 0 0 0,-1-1 95 0 0,3-5 292 0 0,0 2 4146 0 0,1 27-2855 0 0,-1 1 0 0 0,-1-1 0 0 0,-1 32 1 0 0,-1-54-1437 0 0,0-1-14 0 0,1 1-64 0 0,0-2-16 0 0,-1 0 0 0 0,0 0 0 0 0,1 1 0 0 0,-1-1 0 0 0,0 0 0 0 0,1 0 0 0 0,-1 0 0 0 0,0 0 0 0 0,0 1 0 0 0,0-1 0 0 0,1 0 0 0 0,-1 0 0 0 0,0 0 0 0 0,0 0 0 0 0,-1-1 0 0 0,-2-34 101 0 0,3 26-55 0 0,-1 0 1 0 0,0 0 0 0 0,-4-13 0 0 0,2 13 593 0 0,5 17 324 0 0,1 11-692 0 0,-1 5-120 0 0,-1 30 0 0 0,-1-28 247 0 0,-2-15-303 0 0,2-9-67 0 0,0-1-89 0 0,-9-12-40 0 0,7 0 100 0 0,0 0 0 0 0,2-1 0 0 0,0-20 0 0 0,0 9 0 0 0,3 2 288 0 0,-5 94 75 0 0,-6-7 957 0 0,8-65-1515 0 0,0 0-71 0 0,0 0-20 0 0,0 0 76 0 0,0 0 323 0 0,0 0 140 0 0,0 0 31 0 0,0 0-102 0 0,0 0-449 0 0,0 0-197 0 0,0 0-43 0 0,0 0 65 0 0,3-24 910 0 0,3-84 394 0 0,-5 134-2478 0 0,-1-26 1351 0 0,0 0-795 0 0,0 0-341 0 0,0 0-67 0 0,0 0-17 0 0</inkml:trace>
  <inkml:trace contextRef="#ctx0" brushRef="#br0" timeOffset="445.29">19 1802 1408 0 0,'0'0'0'0'0,"0"0"64"0"0,0 0-64 0 0,0 0 72 0 0,0 0-72 0 0,0 0 0 0 0,0 0 0 0 0,0 0 0 0 0</inkml:trace>
  <inkml:trace contextRef="#ctx0" brushRef="#br0" timeOffset="1719.9">13 1826 5960 0 0,'0'0'132'0'0,"0"0"17"0"0,-1 8 186 0 0,1-5-335 0 0,0-16 6252 0 0,2-20-1 0 0,-1 29-5926 0 0,-1 0-1 0 0,1 0 1 0 0,-1 0-1 0 0,-1-8 1 0 0,1-14 420 0 0,0 24-745 0 0,1 0 0 0 0,-1 0 0 0 0,4-23 262 0 0,-1 7 36 0 0,-3 10-542 0 0,1-2-2215 0 0,-2 4-3751 0 0,1 4 548 0 0</inkml:trace>
  <inkml:trace contextRef="#ctx0" brushRef="#br0" timeOffset="2691.09">33 1478 5784 0 0,'0'0'132'0'0,"0"0"17"0"0,0 0 10 0 0,0 0 73 0 0,0 0 301 0 0,0 0 130 0 0,0 0 29 0 0,0 0-22 0 0,0 0-104 0 0,0 0-44 0 0,0 0-8 0 0,0 0-70 0 0,0 0-218 0 0,0 0 162 0 0,0 0 100 0 0,0 0 22 0 0,0 0-22 0 0,0 0-100 0 0,0 0-42 0 0,0 0-8 0 0,0 0-10 0 0,0 0-32 0 0,0 0-10 0 0,0 0-4 0 0,0 0-12 0 0,0 0-39 0 0,0 0-20 0 0,0 0-3 0 0,0 0-14 0 0,0 0-54 0 0,0 0-20 0 0,0 0-7 0 0,-3-25 1615 0 0,2 3-1433 0 0,1 22-226 0 0,0 0 5 0 0,0 0 11 0 0,0 0-16 0 0,0 0 1 0 0,-2 27 876 0 0,1-14-863 0 0,1 0 0 0 0,-1-1-1 0 0,2 1 1 0 0,0 0 0 0 0,5 23-1 0 0,-6-62-1311 0 0,0 13 1340 0 0,0-1 0 0 0,-2-15 0 0 0,1-4 31 0 0,1 31-132 0 0,-1 1-31 0 0,1 1-86 0 0,0 0-21 0 0,0 0 0 0 0,0 0 22 0 0,0-2 74 0 0,0 2-34 0 0,0 0-58 0 0,0 0-12 0 0,0 0 0 0 0,0 0-22 0 0,0 0-96 0 0,0 0-39 0 0,0 0-10 0 0,0 0-19 0 0,0 0-81 0 0,0 0-40 0 0,0 0-4 0 0,-2-6-4667 0 0,1 6 3460 0 0</inkml:trace>
  <inkml:trace contextRef="#ctx0" brushRef="#br0" timeOffset="3708.24">27 1278 3728 0 0,'0'0'103'0'0,"0"0"43"0"0,6-15 11014 0 0,-3 5-8642 0 0,-1 3-2255 0 0,-1-1 0 0 0,1 1 0 0 0,-2-1 0 0 0,1 0 0 0 0,-1 1 0 0 0,-1-12-1 0 0,0-3-123 0 0,-3-30-176 0 0,4 69-93 0 0,2 57 158 0 0,2-17 655 0 0,-4-56-630 0 0,0-1 11 0 0,0 0 0 0 0,0 0 0 0 0,0 0-21 0 0,0 0-87 0 0,-3-23-80 0 0,-5-76 113 0 0,7 88 230 0 0,-1 6-1073 0 0,2 0-3513 0 0,0 5-1302 0 0</inkml:trace>
  <inkml:trace contextRef="#ctx0" brushRef="#br0" timeOffset="5556.14">53 836 6360 0 0,'0'0'141'0'0,"0"0"23"0"0,0 0 12 0 0,0 0 27 0 0,0 0 85 0 0,-2 21 3116 0 0,0-7-1722 0 0,1-1 1 0 0,1 16 0 0 0,-1 2 1564 0 0,2-44-3291 0 0,0 3 37 0 0,-1 1 0 0 0,0 0-1 0 0,0-1 1 0 0,0 1 0 0 0,-3-11-1 0 0,2 15 87 0 0,0 1-1 0 0,1-1 0 0 0,0 1 0 0 0,0-8 0 0 0,0-7 67 0 0,6 107-19 0 0,-6-80 791 0 0,0-5-265 0 0,0-6-355 0 0,-1 2-297 0 0,1 2 0 0 0,-1 0 0 0 0,1 0 0 0 0,-1 0 0 0 0,1 0 0 0 0,-1 0 0 0 0,1 0 0 0 0,-1 0 0 0 0,1 0 0 0 0,0 0 0 0 0,-1 0 0 0 0,1 0 0 0 0,0 3 0 0 0,-1-1 0 0 0,-3 11 0 0 0,4-13 28 0 0,0-4 21 0 0,1 1 0 0 0,-1-1-1 0 0,1 0 1 0 0,-1 0 0 0 0,0 0-1 0 0,0 0 1 0 0,-1-5 0 0 0,1 2-1 0 0,-2-79 206 0 0,-1 51-8961 0 0,3 32 2903 0 0</inkml:trace>
  <inkml:trace contextRef="#ctx0" brushRef="#br0" timeOffset="7640.52">23 621 7488 0 0,'0'0'166'0'0,"0"0"29"0"0,0 0 12 0 0,-4-22 4955 0 0,5 29-1863 0 0,-3 13-2776 0 0,1-1 195 0 0,0 10 52 0 0,1-20-1469 0 0,0-19 1469 0 0,1-16-770 0 0,0 18 0 0 0,-1-1 0 0 0,0 1 0 0 0,-2-17 0 0 0,1 20 7 0 0,1 0 0 0 0,0-1 0 0 0,0 1-1 0 0,1-8 1 0 0,1-10 23 0 0,-2 21-30 0 0,1 1 0 0 0,-1-1 0 0 0,1 0 0 0 0,0 1 16 0 0,0 1 64 0 0,-1 0 11 0 0,0 0-22 0 0,0 0-5 0 0,1 56 523 0 0,1 1 233 0 0,-1-20 149 0 0,-7-61-881 0 0,7-20-88 0 0,0 0 0 0 0,-1 30 0 0 0,0 3 0 0 0,1 12 0 0 0,0 8 0 0 0,-1-5 0 0 0,-3 39 0 0 0,0 0 0 0 0,2-37-48 0 0,1-5-208 0 0,0-1-114 0 0,0 0-29 0 0,0 0-172 0 0,0 0-690 0 0,0 0-304 0 0,0-1-60 0 0,0 0-7 0 0</inkml:trace>
  <inkml:trace contextRef="#ctx0" brushRef="#br0" timeOffset="9673.26">43 327 5672 0 0,'0'0'124'0'0,"0"0"17"0"0,0 0 12 0 0,-4-19 8429 0 0,2 24-8278 0 0,0 1 0 0 0,0 0 1 0 0,1 0-1 0 0,0-1 0 0 0,0 1 1 0 0,0 0-1 0 0,0 0 1 0 0,1 11-1 0 0,-1 14 460 0 0,0-11 705 0 0,1-19-402 0 0,0-13-923 0 0,0-89-322 0 0,1 92 189 0 0,-1 9-11 0 0,0 0 0 0 0,0 0 0 0 0,1 0 0 0 0,-1 0 0 0 0,0 0 0 0 0,0 0 0 0 0,0 1 0 0 0,0-1 0 0 0,0 0 0 0 0,0 0 0 0 0,0 0 0 0 0,0 0 0 0 0,0 0 0 0 0,0 0-1 0 0,0 0 1 0 0,0 0 0 0 0,0 0 0 0 0,1 0 0 0 0,-1 0 0 0 0,0 0 0 0 0,0 0 0 0 0,0 0 0 0 0,0 0 0 0 0,0 0 0 0 0,0 0 0 0 0,0 0 0 0 0,0 0 0 0 0,0 0 0 0 0,0 0 0 0 0,0 0 0 0 0,1 0 0 0 0,-1 0 0 0 0,0 0 0 0 0,0 0 0 0 0,0-1 0 0 0,0 1 0 0 0,0 0 0 0 0,0 0 0 0 0,0 0 0 0 0,0 0 0 0 0,0 0 0 0 0,2 7 56 0 0,-1 1-1 0 0,-1-1 0 0 0,1 1 1 0 0,-1-1-1 0 0,0 1 0 0 0,-3 13 0 0 0,1 14 13 0 0,1-20 481 0 0,2-25 93 0 0,0-5-622 0 0,0 0-1 0 0,-2-27 1 0 0,0 8-1173 0 0,0 32 764 0 0,1 0-1356 0 0,0 1-3412 0 0,0-1-855 0 0</inkml:trace>
  <inkml:trace contextRef="#ctx0" brushRef="#br0" timeOffset="11276.07">25 84 5552 0 0,'0'0'124'0'0,"0"0"17"0"0,0 0 11 0 0,0 0 36 0 0,0 0 124 0 0,4-21 1539 0 0,-4 11-1646 0 0,1 0 4243 0 0,-1 10-4348 0 0,0 0-1 0 0,0 0 1 0 0,0 0 0 0 0,0 0 0 0 0,0 0 0 0 0,0 0 0 0 0,0 0-1 0 0,0 0 1 0 0,0 0 0 0 0,0 0 0 0 0,0 0 0 0 0,0 0-1 0 0,0 0 1 0 0,0 0 0 0 0,0 0 0 0 0,0 0 0 0 0,0 0 0 0 0,0 0-1 0 0,0 0 1 0 0,0 0 0 0 0,0 0 0 0 0,0 0 0 0 0,0 0 0 0 0,0-1-1 0 0,0 1 1 0 0,0 0 0 0 0,0 0 0 0 0,0 0 0 0 0,1 0 0 0 0,-1 0-1 0 0,0 0 1 0 0,0 0 0 0 0,0 0 0 0 0,0 0 0 0 0,0 0 0 0 0,0 0-1 0 0,0 0 1 0 0,0 0 0 0 0,0 0 0 0 0,0 0 0 0 0,2 12 1037 0 0,1 63 1394 0 0,-3-73-2412 0 0,0 0 0 0 0,1 0 1 0 0,-1 1-1 0 0,0-1 0 0 0,0 0 0 0 0,-1 0 0 0 0,1 0 0 0 0,-1 4 1 0 0,1-6-111 0 0,0 0 0 0 0,0 0 0 0 0,0 0 0 0 0,0 0 0 0 0,0 0 0 0 0,0-1 1 0 0,0 1-1 0 0,0 0 0 0 0,-1 0 0 0 0,1 0 0 0 0,0 0 0 0 0,0 0 0 0 0,0 0 0 0 0,0 0 1 0 0,0 0-1 0 0,0 0 0 0 0,0 0 0 0 0,0 0 0 0 0,0 0 0 0 0,0 0 0 0 0,0 0 1 0 0,0 0-1 0 0,0 0 0 0 0,0 0 0 0 0,0 0 0 0 0,0 0 0 0 0,0 0 0 0 0,0 0 0 0 0,0 0 1 0 0,0 0-1 0 0,-1 0 0 0 0,1 0 0 0 0,0 0 0 0 0,0 0 0 0 0,0 0 0 0 0,0 0 0 0 0,0 0 1 0 0,0 0-1 0 0,0 0 0 0 0,0 0 0 0 0,0 0 0 0 0,0 0 0 0 0,0 0 0 0 0,0 0 1 0 0,0 0-1 0 0,0 0 0 0 0,0 0 0 0 0,0 0 0 0 0,0 0 0 0 0,0 0 0 0 0,0 0 0 0 0,0 0 1 0 0,0 0-1 0 0,0 1 0 0 0,-1-1 0 0 0,1 0 0 0 0,0 0 0 0 0,0 0 0 0 0,0 0 0 0 0,0 0 1 0 0,0 0-1 0 0,-1-14-145 0 0,-1-21-345 0 0,1 25 350 0 0,1 0-1 0 0,0 0 1 0 0,0-1-1 0 0,0 1 1 0 0,4-16-1 0 0,-2 16 86 0 0,-1 5 36 0 0,-1 7 68 0 0,-5 31 456 0 0,3 0 0 0 0,0 38 0 0 0,2-68-458 0 0,1 20 174 0 0,-1-13-139 0 0,1-9-41 0 0,-1-3 7 0 0,1-29-213 0 0,0 18 20 0 0,-1 0 0 0 0,-2-24 0 0 0,1 27 136 0 0,0 0 0 0 0,2-13 0 0 0,0 4 0 0 0,-1 17 0 0 0,2-18 0 0 0,-1 14-85 0 0,-1 6-27 0 0,0 0-43 0 0,0 0-5 0 0,0 0-165 0 0,0 0-694 0 0,0 0-293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9:24.104"/>
    </inkml:context>
    <inkml:brush xml:id="br0">
      <inkml:brushProperty name="width" value="0.025" units="cm"/>
      <inkml:brushProperty name="height" value="0.025" units="cm"/>
      <inkml:brushProperty name="color" value="#008C3A"/>
    </inkml:brush>
  </inkml:definitions>
  <inkml:trace contextRef="#ctx0" brushRef="#br0">177 748 3656 0 0,'0'0'76'0'0,"0"0"16"0"0,0 0 7 0 0,0 0 2 0 0,0 0-61 0 0,0 0-136 0 0,0 0-32 0 0,0 0 0 0 0,0 0-5 0 0,0 0-22 0 0,0 0-5 0 0,0 0 0 0 0,1 9 160 0 0,-1-8 71 0 0,1-6 6196 0 0,-1 2-6122 0 0,1 1 0 0 0,-1 0 1 0 0,1 0-1 0 0,-1-1 0 0 0,0 1 0 0 0,0 0 1 0 0,0-1-1 0 0,0 1 0 0 0,-1 0 0 0 0,0-3 1 0 0,1 4-96 0 0,-2-16 1198 0 0,2 16-1205 0 0,-4 38 50 0 0,5-48-165 0 0,0 7 100 0 0,-1 1 0 0 0,1-1 1 0 0,-1 1-1 0 0,0-1 0 0 0,0 1 0 0 0,-2-8 1 0 0,1-10 445 0 0,1 21-420 0 0,0 0 10 0 0,0 0 10 0 0,0 0 40 0 0,0 0-6 0 0,0 0-4 0 0,0 0-4 0 0,0 0-18 0 0,0 0-8 0 0,0 21 144 0 0,-2-10-160 0 0,1-8-57 0 0,1 0 0 0 0,-1 1 0 0 0,1-1 0 0 0,-1 0 0 0 0,1 6 0 0 0,0-8 53 0 0,0-3-49 0 0,0 0 1 0 0,-1 1-1 0 0,1-1 1 0 0,0 0 0 0 0,0 1-1 0 0,0-1 1 0 0,0 1 0 0 0,1-1-1 0 0,-1 0 1 0 0,1-1 0 0 0,0-5-4 0 0,2-41 1854 0 0,-3 70-1667 0 0,0-9-164 0 0,-1 0 0 0 0,-3 22 0 0 0,5-33-26 0 0,-5 7-9 0 0,4-8-43 0 0,0-21-11 0 0,2-24 554 0 0,-1 20 285 0 0,-1 19-245 0 0,-1 8 98 0 0,0 20-628 0 0,1-17 0 0 0,0-1 0 0 0,0 1 0 0 0,0 0 0 0 0,-3 7 0 0 0,3-10-16 0 0,-1-2-61 0 0,1 0-4 0 0,0 0 9 0 0,4-18-47 0 0,-2-48 134 0 0,-2 65-153 0 0,0 1-71 0 0,0 0-14 0 0,0 0-177 0 0,0 1-738 0 0,0 0-315 0 0</inkml:trace>
  <inkml:trace contextRef="#ctx0" brushRef="#br0" timeOffset="1249.33">167 541 4976 0 0,'0'0'108'0'0,"0"0"17"0"0,0 0 13 0 0,0 0 20 0 0,0 0 43 0 0,0 0 21 0 0,0 0 2 0 0,3-20 3862 0 0,-2 18-3797 0 0,-1 0 0 0 0,0 0 0 0 0,1 0 0 0 0,-1 0-1 0 0,0 0 1 0 0,0 0 0 0 0,0 0 0 0 0,0-3-1 0 0,-1 2-154 0 0,1 1-1 0 0,0-1 0 0 0,0 1 0 0 0,0-1 1 0 0,1 1-1 0 0,0-5 0 0 0,0 4-117 0 0,-1 0 0 0 0,0 0-1 0 0,1 0 1 0 0,-1 0 0 0 0,0 1 0 0 0,-1-1-1 0 0,1 0 1 0 0,-1-5 0 0 0,-1-5-5168 0 0,2 12 4256 0 0</inkml:trace>
  <inkml:trace contextRef="#ctx0" brushRef="#br0" timeOffset="2369.41">163 341 7976 0 0,'0'0'174'0'0,"0"0"29"0"0,0 0 14 0 0,0 0-26 0 0,3-36 4896 0 0,-3 36-5015 0 0,1-2 6 0 0,-1 0 0 0 0,1 0 0 0 0,-1 0 0 0 0,0 0 0 0 0,0 0 0 0 0,0 0 0 0 0,0 0 0 0 0,-1-3 1 0 0,1 4 51 0 0,-1-28 1780 0 0,1-23-59 0 0,0 51-1808 0 0,2-1-32 0 0,-1-5-168 0 0,-1 7 155 0 0,0 0-104 0 0,0 0-94 0 0,0 0-24 0 0,0 0 0 0 0,0 0-5 0 0,0 0-22 0 0,0 0-5 0 0,0 0 0 0 0,0 0-191 0 0,0 0-807 0 0,0 0-350 0 0,0 0-76 0 0,0 0-14 0 0</inkml:trace>
  <inkml:trace contextRef="#ctx0" brushRef="#br0" timeOffset="4135.5">169 94 5960 0 0,'0'0'132'0'0,"0"0"17"0"0,0 0 12 0 0,0-6 2976 0 0,0 5 1852 0 0,-1 15-4861 0 0,-3 23 0 0 0,0 4 9 0 0,4-40-125 0 0,0-1-9 0 0,-1 0-1 0 0,1 0 1 0 0,0 1-1 0 0,0-1 1 0 0,0 0-1 0 0,0 0 1 0 0,0 0-1 0 0,0 0 1 0 0,0 1-1 0 0,-1-1 1 0 0,1 0-1 0 0,0 0 1 0 0,0 0-1 0 0,0 1 1 0 0,0-1-1 0 0,0 0 1 0 0,0 0-1 0 0,0 0 1 0 0,0 1-1 0 0,0-1 1 0 0,0 0-1 0 0,0 0 1 0 0,0 0-1 0 0,0 1 1 0 0,0-1-1 0 0,0 0 1 0 0,1 0-1 0 0,-1 0 1 0 0,0 1-1 0 0,0-1 1 0 0,0 0-1 0 0,0 0 1 0 0,4-39-3 0 0,-7-40 1911 0 0,3 84-1317 0 0,1 14-437 0 0,-1 0 0 0 0,-4 32-1 0 0,4-49-156 0 0,0 0-12 0 0,0-2-46 0 0,3-20-8 0 0,1-11 469 0 0,1-40 0 0 0,-4 51-49 0 0,-1 20-290 0 0,0 0 0 0 0,0 0 0 0 0,0 0 0 0 0,0 0 0 0 0,0 19 128 0 0,0-8-149 0 0,-3 71 61 0 0,3-78-101 0 0,-2 13-38 0 0,1-11 11 0 0,1-6 13 0 0,3-128 639 0 0,-3 127-569 0 0,0 1 6 0 0,0 0-1 0 0,0 0 2 0 0,-1 16 68 0 0,1-10-133 0 0,0 28 67 0 0,-6 53-1 0 0,5-84-30 0 0,0-5-6 0 0,-1-8 13 0 0,-1-17-28 0 0,5-71 275 0 0,-2 98-236 0 0,0 0 17 0 0,0 5-31 0 0,1 0 0 0 0,-1 1-1 0 0,0-1 1 0 0,0 0 0 0 0,-1 6 0 0 0,-1 9-16 0 0,4 38-55 0 0,-2-58-120 0 0,2-7-2708 0 0,-2 5 1536 0 0</inkml:trace>
  <inkml:trace contextRef="#ctx0" brushRef="#br0" timeOffset="24075.92">53 117 5816 0 0,'0'0'132'0'0,"0"0"17"0"0,0 0 10 0 0,-1 0-26 0 0,-1 0 3 0 0,-14-3 10017 0 0,2 0-6608 0 0,14 3-3233 0 0,0 0 6 0 0,-1 0-230 0 0,1 0 1 0 0,0 0-1 0 0,0 0 0 0 0,-1 0 1 0 0,1 0-1 0 0,0 0 1 0 0,-1 0-1 0 0,1 0 0 0 0,0 0 1 0 0,0 0-1 0 0,-1 0 1 0 0,1 0-1 0 0,0-1 1 0 0,-1 1-1 0 0,1 0 0 0 0,0 0 1 0 0,0 0-1 0 0,0 0 1 0 0,-1-1-1 0 0,1 1 0 0 0,0 0 1 0 0,0 0-1 0 0,0 0 1 0 0,-1-1-1 0 0,1 1 0 0 0,0 0 1 0 0,0-1-1 0 0,0 1-77 0 0,0 0 0 0 0,0 0 0 0 0,0 1-1 0 0,0-1 1 0 0,1 0 0 0 0,-1 0 0 0 0,0 0-1 0 0,0 0 1 0 0,0 0 0 0 0,0 0 0 0 0,1 0 0 0 0,-1 0-1 0 0,0 0 1 0 0,0 0 0 0 0,0 0 0 0 0,0 0-1 0 0,1 0 1 0 0,-1 0 0 0 0,0 0 0 0 0,0 0-1 0 0,0 0 1 0 0,0 0 0 0 0,1 0 0 0 0,-1-1-1 0 0,0 1 1 0 0,0 0 0 0 0,0 0 0 0 0,0 0 0 0 0,1 0-1 0 0,-1 0 1 0 0,0 0 0 0 0,0 0 0 0 0,0-1-1 0 0,0 1 1 0 0,0 0 0 0 0,0 0 0 0 0,0 0-1 0 0,0 0 1 0 0,1 0 0 0 0,-1-1 0 0 0,0 1-1 0 0,0 0 1 0 0,0 0 0 0 0,0 0 0 0 0,0 0 0 0 0,0-1-1 0 0,0 1 1 0 0,0 0 0 0 0,0 0 0 0 0,0 0-1 0 0,0 0 1 0 0,0-1 0 0 0,0 1 0 0 0,0 0-1 0 0,0 0 1 0 0,0 0 0 0 0,0 0 0 0 0,0-1-1 0 0,0 1 1 0 0,-1 0 0 0 0,1 0 0 0 0,0 0 0 0 0,0 0-1 0 0,0-1 1 0 0,0 1 0 0 0,0 0 0 0 0,0 0-1 0 0,0 0 1 0 0,-1 0 0 0 0,66-8 480 0 0,-34 11 159 0 0,-30-3-650 0 0,0-1 11 0 0,0 1 32 0 0,0 0-33 0 0,1-1-10 0 0,-1 0 0 0 0,0 1 0 0 0,0-1 0 0 0,0 1 0 0 0,1-1 0 0 0,-1 0 0 0 0,-1 0 0 0 0,-2 2 0 0 0,-1 0 0 0 0,0-1-4 0 0,0 1 0 0 0,0-1 0 0 0,0 0 0 0 0,0 0 0 0 0,0 0 1 0 0,0 0-1 0 0,0-1 0 0 0,0 1 0 0 0,-4-2 0 0 0,-13-1-35 0 0,-23 2-35 0 0,43 0 74 0 0,-3 1 0 0 0,-8 6 0 0 0,2-2 54 0 0,9-3-97 0 0,1-1 42 0 0,-1 1 1 0 0,1 0-1 0 0,0 0 0 0 0,0-1 1 0 0,-1 1-1 0 0,1-1 1 0 0,0 1-1 0 0,0-1 0 0 0,0 1 1 0 0,0-1-1 0 0,0 1 0 0 0,0-1 1 0 0,0 0-1 0 0,0 1 1 0 0,0-1-1 0 0,0 0 0 0 0,0 0 1 0 0,2 0-1 0 0,0 1 2 0 0,0-1-1 0 0,-1 1 0 0 0,0-1 0 0 0,1 1 0 0 0,-1-1 0 0 0,0 0 0 0 0,1 0 0 0 0,-1 0 0 0 0,1 0 0 0 0,-1 0 0 0 0,0 0 0 0 0,3-1 0 0 0,15-1 0 0 0,-14 4 64 0 0,12 1 112 0 0,-18-3-176 0 0,1-2 0 0 0,6 1 0 0 0,20-4 0 0 0,-26 5 0 0 0,1 1-10 0 0,-1-1-44 0 0,-1 0-10 0 0,0 0-5 0 0,0 0-16 0 0,0 0 9 0 0,0 0-23 0 0,0 0-12 0 0,0 0-1 0 0,0 0 0 0 0,0 0 0 0 0,0 0 0 0 0,0 0 0 0 0,0 0 0 0 0,0 0 2 0 0,0 0 4 0 0,0 0 2 0 0,0-1 37 0 0,1 1-1 0 0,0 0 0 0 0,0-1 1 0 0,-1 1-1 0 0,1-1 0 0 0,0 1 1 0 0,0-1-1 0 0,-1 1 0 0 0,1-1 0 0 0,-1 0 1 0 0,1 1-1 0 0,0-1 0 0 0,-1 0 1 0 0,1 1-1 0 0,-1-1 0 0 0,0 0 1 0 0,1 0-1 0 0,-1 1 0 0 0,1-1 1 0 0,-1 0-1 0 0,0 0 0 0 0,0 0 1 0 0,0 0-1 0 0,1 0 0 0 0,-1 1 1 0 0,0-1-1 0 0,0 0 0 0 0,0-2 1 0 0,1-28 339 0 0,-1 27-398 0 0,2-8 114 0 0,-1 7 73 0 0,-1 1-1 0 0,1 0 1 0 0,-1 0 0 0 0,1 0 0 0 0,-1-6-1 0 0,0 10 23 0 0,0 0 6 0 0,-3 47 1203 0 0,1 19-1164 0 0,2-73-128 0 0,1 0 0 0 0,0 0 0 0 0,3-9 0 0 0,-3 9 0 0 0,1 0 0 0 0,-1-1 0 0 0,0-8 0 0 0,0 13 0 0 0,-1 1 0 0 0,-3 13 55 0 0,0 0-1 0 0,1 0 1 0 0,0 0-1 0 0,0 0 1 0 0,1 0-1 0 0,1 0 1 0 0,0 1-1 0 0,2 13 1 0 0,-2-23-48 0 0,1 1 5 0 0,0 1 0 0 0,-1-1 1 0 0,0 0-1 0 0,1 1 0 0 0,-1-1 0 0 0,0 1 1 0 0,-1-1-1 0 0,0 5 0 0 0,0-5-12 0 0,0-1 0 0 0,1 1 0 0 0,1-3 0 0 0,-4 11 0 0 0,3-9-10 0 0,2-6-3 0 0,-1 0 1 0 0,1 0 0 0 0,-1 0 0 0 0,1-1-1 0 0,-1 1 1 0 0,-1-1 0 0 0,2-6-1 0 0,0-6-6 0 0,-1 7 49 0 0,-1 8-6 0 0,-1 5-3 0 0,-1 24 86 0 0,3-21-84 0 0,-1-1 0 0 0,-1 0 0 0 0,1 0 0 0 0,-1 1 0 0 0,-2 9 0 0 0,3-14-41 0 0,0 0-69 0 0,0-1 10 0 0,1-6-2423 0 0,-1 3-3443 0 0,0 1-1007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9:16.002"/>
    </inkml:context>
    <inkml:brush xml:id="br0">
      <inkml:brushProperty name="width" value="0.025" units="cm"/>
      <inkml:brushProperty name="height" value="0.025" units="cm"/>
      <inkml:brushProperty name="color" value="#008C3A"/>
    </inkml:brush>
  </inkml:definitions>
  <inkml:trace contextRef="#ctx0" brushRef="#br0">19 439 2560 0 0,'0'0'69'0'0,"0"-14"2099"0"0,0 7 4187 0 0,-3 58-4468 0 0,2-32-1309 0 0,0-1 0 0 0,1 1 0 0 0,3 22 1 0 0,-1-25-315 0 0,-1-3-98 0 0,0-12 33 0 0,-1-6 147 0 0,0-21-353 0 0,-1 8 21 0 0,1-1 1 0 0,1 1 0 0 0,1 0-1 0 0,0-1 1 0 0,6-19 0 0 0,-5 94 392 0 0,-5-7-312 0 0,2-30 319 0 0,-1-1 0 0 0,-5 35-1 0 0,7-61-248 0 0,-1 0 0 0 0,0 1 0 0 0,-1-11-1 0 0,1-22-7 0 0,4-50 891 0 0,-6 76-984 0 0,2 14 3 0 0,0 0 8 0 0,0 0-3 0 0,0 0 17 0 0,-2 6 19 0 0,1-1-47 0 0,-1 11-2 0 0,1 26 0 0 0,1-30-49 0 0,-6 107 100 0 0,6-119-164 0 0,0-22-10 0 0,0-10 61 0 0,1-48-10 0 0,0 56 71 0 0,0 14-2 0 0,-1 0 1 0 0,4-15-1 0 0,-4 23-3 0 0,1 2 11 0 0,-1 21 276 0 0,2 8-291 0 0,-1 1 0 0 0,-1 0 0 0 0,-6 37 0 0 0,5-59 212 0 0,-1 5-460 0 0,-2-26-237 0 0,3-2 517 0 0,0-1 1 0 0,1 0 0 0 0,5-30-1 0 0,-3 21 90 0 0,1-33 117 0 0,-3 58-229 0 0,0 0 30 0 0,0 0-1 0 0,-3 5-217 0 0,-1 8-2735 0 0,4-13-4077 0 0</inkml:trace>
  <inkml:trace contextRef="#ctx0" brushRef="#br0" timeOffset="2439.54">18 321 2240 0 0,'0'0'65'0'0,"0"0"39"0"0,0 0 142 0 0,0 0 60 0 0,0 0 13 0 0,0 0 13 0 0,0 0 52 0 0,0 0 28 0 0,0 0 4 0 0,0 0-8 0 0,0 0-34 0 0,0 0-12 0 0,0 0-2 0 0,2 15 744 0 0,-2-12-1094 0 0,0-2 40 0 0,0 0 0 0 0,1 1-1 0 0,-1-1 1 0 0,-1 0 0 0 0,1 0-1 0 0,0 0 1 0 0,0 1 0 0 0,0-1-1 0 0,-1 0 1 0 0,1 0-1 0 0,-1 2 1 0 0,1-2 40 0 0,0-1 38 0 0,0 0 0 0 0,0 0 25 0 0,-2 5 1226 0 0,2-5-1274 0 0,0 0 43 0 0,0 0 11 0 0,0 0 15 0 0,0 0 62 0 0,0 0 27 0 0,0 0 8 0 0,0 0-9 0 0,0 0-39 0 0,0 0-20 0 0,0 0-3 0 0,0 0-3 0 0,0 0-12 0 0,0 0-7 0 0,0 0-2 0 0,0 0-3 0 0,0 0-12 0 0,0 0-7 0 0,-4-19 1270 0 0,11-53 677 0 0,-6 21-1723 0 0,-2 26 184 0 0,1 25-660 0 0,0 0 2 0 0,-1 20 424 0 0,-2 92-568 0 0,3-108 194 0 0,0-2 51 0 0,0 1-1 0 0,0-1 0 0 0,0 0 0 0 0,0 1 1 0 0,1-1-1 0 0,-1 0 0 0 0,1 0 0 0 0,-1 1 1 0 0,1-1-1 0 0,0 0 0 0 0,0 0 1 0 0,1 3-1 0 0,-3-29 262 0 0,0 4-582 0 0,0 9 282 0 0,0 0-1 0 0,0-20 0 0 0,2 12 27 0 0,-1 17 464 0 0,1 1-1557 0 0,-1 0-3332 0 0,0 1-944 0 0</inkml:trace>
  <inkml:trace contextRef="#ctx0" brushRef="#br0" timeOffset="4384.21">13 62 3856 0 0,'0'0'83'0'0,"0"0"11"0"0,0 0 12 0 0,0 21 3763 0 0,-3 4-1365 0 0,3-24-2328 0 0,0-1-4 0 0,0 0-18 0 0,-1-25 2424 0 0,1 11-2001 0 0,0 0 0 0 0,1 0 0 0 0,1 0 0 0 0,3-13 0 0 0,-5 26-55 0 0,1 5-226 0 0,-2 11-165 0 0,-1 21-206 0 0,1-25 50 0 0,1 1 0 0 0,0-1-1 0 0,1 0 1 0 0,0 0 0 0 0,3 14-1 0 0,-3-22 16 0 0,-2-7-14 0 0,1 0-1 0 0,-1 1 1 0 0,1-1 0 0 0,0-7-1 0 0,-1-7 29 0 0,0 8-4 0 0,1 1 0 0 0,0-1 0 0 0,1-11 0 0 0,1-10 0 0 0,-9 87 272 0 0,7-48-261 0 0,0 2-497 0 0,-2-14 220 0 0,1-4 257 0 0,0 0-1 0 0,1 0 1 0 0,0 0 0 0 0,0 0-1 0 0,1 0 1 0 0,0 1 0 0 0,3-12-1 0 0,-3 24 92 0 0,-1 0-53 0 0,0 1 1 0 0,0-1 0 0 0,-1 10-1 0 0,-4 17 8 0 0,4-23-25 0 0,-1 0 1 0 0,-5 17 0 0 0,7-26 16 0 0,0 0-93 0 0,2-4-868 0 0,0 0-3014 0 0,-1 0-1159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20:49.003"/>
    </inkml:context>
    <inkml:brush xml:id="br0">
      <inkml:brushProperty name="width" value="0.025" units="cm"/>
      <inkml:brushProperty name="height" value="0.025" units="cm"/>
      <inkml:brushProperty name="color" value="#849398"/>
    </inkml:brush>
  </inkml:definitions>
  <inkml:trace contextRef="#ctx0" brushRef="#br0">3 36 5136 0 0,'0'0'108'0'0,"0"0"55"0"0,0 0 166 0 0,0 0 72 0 0,0 0 14 0 0,0 0-35 0 0,0 0-151 0 0,0 0-62 0 0,0 0-9 0 0,0 0-6 0 0,0 0-6 0 0,-3-19 830 0 0,5 15-956 0 0,-1 3 78 0 0,-1 1 16 0 0,0 0-2 0 0,0 0 24 0 0,0 0 100 0 0,0 0 41 0 0,0 0 10 0 0,0 0 19 0 0,0 0 80 0 0,4 14 1842 0 0,-2-8 1338 0 0,-2 3-2830 0 0,-2-6-271 0 0,-2-10-257 0 0,4 3-208 0 0,-1-10-13 0 0,0 13 7 0 0,1-1-1 0 0,0 1 0 0 0,0 0 1 0 0,0 0-1 0 0,0 0 0 0 0,0-1 1 0 0,0 1-1 0 0,0 0 0 0 0,0 0 1 0 0,0-1-1 0 0,0 1 0 0 0,1-1 0 0 0,0 1-110 0 0,-1 1-10 0 0,0 0 9 0 0,0 0 38 0 0,0 1 25 0 0,3 6 35 0 0,5 8 176 0 0,-7-14-67 0 0,-1-1-14 0 0,0 0-10 0 0,0 0 2 0 0,0 0 10 0 0,0 0 3 0 0,0 0 0 0 0,0 0 2 0 0,0 0 4 0 0,0 0 2 0 0,0 0 0 0 0,0 0-4 0 0,0 0-16 0 0,0 0-4 0 0,0 0 0 0 0,0 0 0 0 0,8-20-178 0 0,-7 19 19 0 0,-1 1-1 0 0,0 1 36 0 0,3 2 49 0 0,0 1 11 0 0,-1 1 11 0 0,-4 14 54 0 0,1-16-17 0 0,-1 0-21 0 0,2-2 45 0 0,0-1 7 0 0,-4-3-8 0 0,3 3-71 0 0,0 0 0 0 0,0 0 1 0 0,0-1-1 0 0,1 1 0 0 0,-1 0 1 0 0,0-1-1 0 0,1 1 0 0 0,-1 0 0 0 0,0-1 1 0 0,1 1-1 0 0,-1-1 0 0 0,1 0 0 0 0,-1 1 1 0 0,0-1-1 0 0,1 1 0 0 0,-1-1 1 0 0,1 0-1 0 0,0 1 0 0 0,-1-1 0 0 0,1 0 1 0 0,0 1-1 0 0,-1-1 0 0 0,1 0 1 0 0,0 0-1 0 0,0 1 0 0 0,-1-2 0 0 0,-1-3-22 0 0,2 5-5 0 0,0-1 1 0 0,1 0-1 0 0,-1 0 1 0 0,0 1-1 0 0,0-1 1 0 0,0 0-1 0 0,1 0 1 0 0,-1 1-1 0 0,0-1 1 0 0,1 0-1 0 0,-1 1 1 0 0,1-1-1 0 0,-1 1 1 0 0,1-2-1 0 0,0 2-26 0 0,11 11 42 0 0,-9-4 7 0 0,-1 2 24 0 0,-1-7 55 0 0,-1-2-6 0 0,0 0-2 0 0,0 0 10 0 0,0 0 3 0 0,0 0 0 0 0,0 0 0 0 0,0 0 0 0 0,0 0-2 0 0,-12-15-24 0 0,12 15-116 0 0,-1-7-70 0 0,2 5 54 0 0,4 10-307 0 0,-4-7 440 0 0,-1-1 14 0 0,0 0-4 0 0,0 0-1 0 0,0 0 0 0 0,0 0 0 0 0,-1 1-38 0 0,0 0 0 0 0,0 1 0 0 0,1-1-1 0 0,-1 0 1 0 0,1 1 0 0 0,-1-1 0 0 0,1 1-1 0 0,-1-1 1 0 0,1 4 0 0 0,0-5 18 0 0,0 0-114 0 0,0 0-60 0 0,0 0-20 0 0,0 0-56 0 0,0 0-232 0 0,0 0-104 0 0,0 0-24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4:40.622"/>
    </inkml:context>
    <inkml:brush xml:id="br0">
      <inkml:brushProperty name="width" value="0.025" units="cm"/>
      <inkml:brushProperty name="height" value="0.025" units="cm"/>
      <inkml:brushProperty name="color" value="#008C3A"/>
    </inkml:brush>
  </inkml:definitions>
  <inkml:trace contextRef="#ctx0" brushRef="#br0">11 124 7256 0 0,'0'0'165'0'0,"0"0"22"0"0,0 0 7 0 0,2-8 5388 0 0,-5 28-4746 0 0,3-18-796 0 0,-1 1 0 0 0,1-1 0 0 0,0 1 0 0 0,-1-1 0 0 0,1 1 1 0 0,-1-1-1 0 0,0 0 0 0 0,0 1 0 0 0,-1 2 0 0 0,2-5 24 0 0,0 0 8 0 0,-2-22 19 0 0,4-5 293 0 0,6 68-96 0 0,-8-39-288 0 0,1 1-14 0 0,-1-7-3 0 0,-1 1 0 0 0,1-1 0 0 0,0 1 0 0 0,1-1 0 0 0,-1-4 0 0 0,1-4-11 0 0,0 5 35 0 0,0 18 10 0 0,-1-7-14 0 0,0 0 0 0 0,0 0 1 0 0,0 0-1 0 0,0 0 1 0 0,-1-1-1 0 0,-1 5 1 0 0,1-47 164 0 0,2 37-124 0 0,-4-7 122 0 0,3 8-238 0 0,0 23 86 0 0,-1-8-730 0 0,0-24-267 0 0,1 6 442 0 0</inkml:trace>
  <inkml:trace contextRef="#ctx0" brushRef="#br0" timeOffset="744.49">12 10 5984 0 0,'0'0'133'0'0,"0"0"23"0"0,0 0 11 0 0,0 0 27 0 0,0 0 113 0 0,0 0 49 0 0,0 0 11 0 0,0 0 10 0 0,0 0 40 0 0,0 0 21 0 0,-2-5 1851 0 0,1 4-2258 0 0,0-1-31 0 0,0 1 20 0 0,1 0 77 0 0,0 1 10 0 0,0 0-3 0 0,0 0 41 0 0,0 0 172 0 0,0 0 71 0 0,0 0 18 0 0,0 0-82 0 0,1 21-160 0 0,-2-3 732 0 0,2-31 0 0 0,0 8-895 0 0,0 4 3 0 0,-1 0 0 0 0,0 1 0 0 0,0-1 0 0 0,0 0 0 0 0,1 0 0 0 0,-1 0 0 0 0,0 0-1 0 0,0 0 1 0 0,0 0 0 0 0,0 0 0 0 0,0 0 0 0 0,-1 0 0 0 0,1 1 0 0 0,0-1 0 0 0,-1-1 0 0 0,-3 19 337 0 0,4-17-976 0 0,0 0-2947 0 0,0 0-1262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4:36.854"/>
    </inkml:context>
    <inkml:brush xml:id="br0">
      <inkml:brushProperty name="width" value="0.025" units="cm"/>
      <inkml:brushProperty name="height" value="0.025" units="cm"/>
      <inkml:brushProperty name="color" value="#008C3A"/>
    </inkml:brush>
  </inkml:definitions>
  <inkml:trace contextRef="#ctx0" brushRef="#br0">6 148 6160 0 0,'0'0'133'0'0,"0"0"23"0"0,0 0 13 0 0,2-23 4469 0 0,-2 22-4311 0 0,0 2 414 0 0,-6 34 4318 0 0,7-24-5014 0 0,1-16 54 0 0,0-14 45 0 0,-4 6 44 0 0,2 13-179 0 0,-1 1 0 0 0,1-1 0 0 0,0 1 0 0 0,0-1 0 0 0,-1 1 0 0 0,1 0 0 0 0,0-1 0 0 0,0 1 0 0 0,0-1 0 0 0,0 1 0 0 0,0 0 0 0 0,0-1 0 0 0,0 1 0 0 0,0-1 0 0 0,0 1 0 0 0,0-1 0 0 0,1 1 0 0 0,-1 0 0 0 0,0-1 0 0 0,0 1-1 0 0,1 29-430 0 0,-2-10 260 0 0,1-20 237 0 0,0 0-107 0 0,0 0-432 0 0,1 0-1830 0 0,-1-1-3110 0 0</inkml:trace>
  <inkml:trace contextRef="#ctx0" brushRef="#br0" timeOffset="958.57">2 54 5872 0 0,'0'0'132'0'0,"0"0"17"0"0,0 0 11 0 0,0 0 21 0 0,0 0 62 0 0,0-9 6535 0 0,-2-8-5533 0 0,3 1-782 0 0,0 27 695 0 0,2 26-863 0 0,-2-20-68 0 0,-1-15-151 0 0,-1-7-48 0 0,1-2-97 0 0,-1 1-1 0 0,1-1 1 0 0,1 0-1 0 0,1-9 0 0 0,0-13-226 0 0,-2 29 51 0 0,0 0-9 0 0,0-2-1077 0 0,0 2 758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3:45.488"/>
    </inkml:context>
    <inkml:brush xml:id="br0">
      <inkml:brushProperty name="width" value="0.025" units="cm"/>
      <inkml:brushProperty name="height" value="0.025" units="cm"/>
      <inkml:brushProperty name="color" value="#E71224"/>
    </inkml:brush>
  </inkml:definitions>
  <inkml:trace contextRef="#ctx0" brushRef="#br0">13 108 3856 0 0,'0'0'83'0'0,"-8"-9"3583"0"0,8 15 411 0 0,0 29-3278 0 0,-1-7 161 0 0,1-27-1005 0 0,0-1 254 0 0,0 0 116 0 0,0 0 25 0 0,0 0-25 0 0,0 0-110 0 0,0 0-45 0 0,0 0-8 0 0,-1-21-466 0 0,0-37 914 0 0,4 83-422 0 0,-2-15-302 0 0,0-8 228 0 0,-1-5 200 0 0,4-42-812 0 0,-2 108 2437 0 0,5-139-997 0 0,-5 104-136 0 0,-1-21-750 0 0,0 0-1 0 0,-1 0 0 0 0,0 15 0 0 0,-2-10 136 0 0,4-19-120 0 0,3-21 16 0 0,-5 22-86 0 0,0 4 0 0 0,0 1-1 0 0,0-1 1 0 0,0 1 0 0 0,0-1 0 0 0,0 1-1 0 0,0 0 1 0 0,0-1 0 0 0,1 1 0 0 0,-1-1 0 0 0,1 1-1 0 0,-1 0 1 0 0,2-2 0 0 0,-2 2 52 0 0,0 1-10 0 0,0 0-91 0 0,0 0-44 0 0,0 0-11 0 0,1 22 663 0 0,-4 28-1165 0 0,3-70 816 0 0,5-31-1 0 0,2 109 298 0 0,-7-74-576 0 0,1 0 0 0 0,3-25 0 0 0,-3 39 79 0 0,-1 2 42 0 0,1 21 155 0 0,-1 18-201 0 0,-1-23-18 0 0,1-15-17 0 0,0-5-20 0 0,-1-11 48 0 0,1 11 0 0 0,-1 0 0 0 0,1 0 0 0 0,0 0 0 0 0,1 0 0 0 0,-1 0 0 0 0,2-8 0 0 0,-1 11 12 0 0,-2 4 26 0 0,1 0 0 0 0,-1 0 0 0 0,1 0-1 0 0,0 0 1 0 0,0 0 0 0 0,1 3 0 0 0,-1 1-27 0 0,-1 23-24 0 0,2-88-107 0 0,-3 97 237 0 0,-3-99-258 0 0,5 60 194 0 0,-1 23 83 0 0,0-13-84 0 0,-1-51-229 0 0,-2 65 366 0 0,2-24-189 0 0,-3-5 0 0 0,-3-6 0 0 0,7 9 11 0 0,1 2 42 0 0,0 0 1 0 0,-4-2-43 0 0,-5-1 76 0 0,19-4-247 0 0,-8 7 160 0 0,-3-2 0 0 0,1 1 0 0 0,-1 15-64 0 0,3 1 87 0 0,-2-12-27 0 0,0 0 0 0 0,1 0 0 0 0,-1 0-1 0 0,0 0 1 0 0,0 0 0 0 0,0 0 0 0 0,-1 0-1 0 0,1-1 1 0 0,-1 1 0 0 0,0 0 0 0 0,-1 3-1 0 0,2-5-55 0 0,-3-23-156 0 0,2-9 688 0 0,0 20-147 0 0,1 16-178 0 0,-2 42-169 0 0,2-47-101 0 0,0 0-60 0 0,0 0-10 0 0,2-22-20 0 0,0-22 539 0 0,2 73-212 0 0,-4-29-184 0 0,0 0 2 0 0,0 0 31 0 0,0 0 112 0 0,2-20-401 0 0,-2 15 326 0 0,0 3 0 0 0,0-1 0 0 0,0 1 0 0 0,0 0 0 0 0,0 0 0 0 0,1 0 0 0 0,-1-1 0 0 0,1 1 0 0 0,-1 0 0 0 0,2-3 0 0 0,-1 4 30 0 0,-1 0 116 0 0,0 1 30 0 0,0 0 0 0 0,0 0-46 0 0,0 0-197 0 0,1 1 48 0 0,-1 0 1 0 0,0-1-1 0 0,0 1 1 0 0,1-1-1 0 0,-1 1 0 0 0,1 0 1 0 0,-1-1-1 0 0,0 1 0 0 0,1-1 1 0 0,-1 0-1 0 0,1 1 1 0 0,-1-1-1 0 0,1 1 0 0 0,-1-1 1 0 0,1 0-1 0 0,-1 1 1 0 0,1-1-1 0 0,0 0 0 0 0,-1 1 1 0 0,1-1-1 0 0,0 0 0 0 0,-1 0 1 0 0,1 0-1 0 0,-1 0 1 0 0,1 0-1 0 0,1 1 0 0 0,2-4 19 0 0,-1 39 0 0 0,-6-14 1 0 0,0 12-16 0 0,3-34-55 0 0,1-2 110 0 0,-1 0-1 0 0,1 0 0 0 0,0 0 0 0 0,-1 0 1 0 0,1 0-1 0 0,-1 0 0 0 0,0 0 0 0 0,0-2 1 0 0,1-5-518 0 0,0-9 478 0 0,-2 14 0 0 0,1 1 0 0 0,0-1 0 0 0,0 0 0 0 0,0 1 0 0 0,1-8 0 0 0,0 10 11 0 0,-1 0 42 0 0,-1 20 65 0 0,0 42-118 0 0,1-61-43 0 0,1-3 35 0 0,0 0 1 0 0,0 0-1 0 0,-1 0 0 0 0,1 0 1 0 0,-1 0-1 0 0,0 0 0 0 0,0 0 1 0 0,0 0-1 0 0,-1-3 0 0 0,1-1 2 0 0,-2-40 17 0 0,2 47 44 0 0,0 0 15 0 0,3 21 85 0 0,-4 36-111 0 0,2-118-251 0 0,0 48 346 0 0,-1 13-84 0 0,1 1-33 0 0,-1 1 1 0 0,1 0-1 0 0,-1-1 0 0 0,0 1 1 0 0,0 0-1 0 0,1 0 1 0 0,-1-1-1 0 0,0 1 1 0 0,0 0-1 0 0,-1 1 1 0 0,1 3 16 0 0,2 3-20 0 0,-2 0-1 0 0,1 0 0 0 0,-1 0 0 0 0,0 0 1 0 0,-1 0-1 0 0,-2 13 0 0 0,2-20-31 0 0,1-1-56 0 0,0-1-23 0 0,1-3 68 0 0,0 0-1 0 0,-1 1 1 0 0,1-1 0 0 0,-1 0 0 0 0,0 1 0 0 0,0-1 0 0 0,1 0-1 0 0,-2-3 1 0 0,1 3 8 0 0,1-27-70 0 0,0 18 111 0 0,-1 11 68 0 0,0 3 79 0 0,-5 99 12 0 0,5-101-249 0 0,0 0-16 0 0,0 0 3 0 0,-1-3 56 0 0,1-1 0 0 0,0 1 0 0 0,-1-1 0 0 0,2 1 0 0 0,-1-1 0 0 0,0 1 0 0 0,0 0 0 0 0,2-7 0 0 0,0 2 0 0 0,-1-38 122 0 0,-2 28-31 0 0,1 15-46 0 0,0 7-15 0 0,-3 33 46 0 0,3-37-109 0 0,0-20-16 0 0,-2-37 253 0 0,2 55-172 0 0,1 1 1 0 0,-1 1 32 0 0,0 0-41 0 0,0 0 1 0 0,1-1 0 0 0,-1 1-1 0 0,0 0 1 0 0,0 0-1 0 0,0-1 1 0 0,0 1 0 0 0,0 0-1 0 0,0 0 1 0 0,0 0-1 0 0,0-1 1 0 0,0 1 0 0 0,1 0-1 0 0,-1-1 1 0 0,0 1 0 0 0,0 0-1 0 0,0 0 1 0 0,-1-1-1 0 0,1 1 1 0 0,0 0 0 0 0,0 0-1 0 0,0-1 1 0 0,0 1-1 0 0,0 0 1 0 0,0 0 0 0 0,0-1-1 0 0,0 1 1 0 0,0 0 0 0 0,-1 0-1 0 0,1 0 1 0 0,0-1-1 0 0,0 1 1 0 0,0 0 0 0 0,0 0-1 0 0,-1 0 1 0 0,1-1 0 0 0,0 1-1 0 0,0 0 1 0 0,0 0-1 0 0,-1 0 1 0 0,1 0 0 0 0,0 0-1 0 0,0 0 1 0 0,-1-1-1 0 0,1 1 1 0 0,0 0 0 0 0,0 0-1 0 0,-1 0 1 0 0,1 0 0 0 0,0 0-1 0 0,0 0 1 0 0,-1 0-1 0 0,-11-5-2 0 0,10 4 0 0 0,-1 2 0 0 0,-5 4 0 0 0,7-3 0 0 0,0 1 0 0 0,0 0 0 0 0,1 0 0 0 0,-1 0 0 0 0,1 1 0 0 0,0-1 0 0 0,-1 0 0 0 0,2 1 0 0 0,-1-1 0 0 0,1 7 0 0 0,0 1 0 0 0,0 32 0 0 0,-3-93 0 0 0,2 48 0 0 0,1 0 0 0 0,0 0 0 0 0,-2-10 0 0 0,1 11 0 0 0,0-1 0 0 0,0 0 0 0 0,0-1 0 0 0,0 1 0 0 0,1 0 0 0 0,-1 0 0 0 0,0 0 0 0 0,2-3 0 0 0,-1 3 0 0 0,0 1 0 0 0,-1-1 0 0 0,1 2 0 0 0,-1-1 0 0 0,0 1 0 0 0,1-1 1 0 0,-1 1-1 0 0,0 0 0 0 0,1-1 0 0 0,-1 1 0 0 0,0-1 0 0 0,1 1 0 0 0,-1 0 0 0 0,1-1 0 0 0,-1 1 0 0 0,1 0 0 0 0,-1-1 0 0 0,1 1 0 0 0,-1 0 0 0 0,1 0 0 0 0,-1 0 0 0 0,1-1 0 0 0,-1 1 0 0 0,1 0 0 0 0,0 0 0 0 0,20-1-11 0 0,-21 1-32 0 0,1 2 42 0 0,0-1 1 0 0,-1 1-1 0 0,1 0 0 0 0,-1-1 1 0 0,1 1-1 0 0,-1 0 0 0 0,0-1 1 0 0,0 1-1 0 0,1 0 0 0 0,-1 0 1 0 0,-1-1-1 0 0,1 1 0 0 0,0 0 0 0 0,-1 2 1 0 0,0 5-1 0 0,-2 62 65 0 0,1-9-64 0 0,4-172-120 0 0,-3 77-184 0 0,0 29 304 0 0,0 3 0 0 0,1 0 0 0 0,-1 0 0 0 0,1 0 0 0 0,0 0 0 0 0,-1 0 0 0 0,1 0 0 0 0,0 0 0 0 0,0 0 0 0 0,-1 0 0 0 0,1 0 0 0 0,0 0 0 0 0,0 0 0 0 0,0 0 0 0 0,0 0 0 0 0,1-2 0 0 0,-1 1 0 0 0,-1 1 0 0 0,1-1 0 0 0,0 1 0 0 0,-1-1 0 0 0,1 1 11 0 0,-2 0 32 0 0,1 0-22 0 0,1 1 22 0 0,-2 0-22 0 0,2 0 22 0 0,-2 0-33 0 0,1-1-10 0 0,-1 1 0 0 0,0 0 11 0 0,1 0 32 0 0,0 0-33 0 0,-1 0-10 0 0,-1 0 0 0 0,1-1 0 0 0,0 1 0 0 0,0 0 0 0 0,0 0 0 0 0,0 0 0 0 0,0 1 0 0 0,-1 0-6 0 0,-3 4 156 0 0,5-3-150 0 0,1 0 0 0 0,-1 0 0 0 0,1 0 0 0 0,-1 0 0 0 0,1 0 0 0 0,0 0 0 0 0,2 52 128 0 0,-2-22 72 0 0,0-30-200 0 0,-1 0-13 0 0,1-2-51 0 0,0 0-3 0 0,0 0 14 0 0,1-2 42 0 0,-1 0-10 0 0,1-1 0 0 0,-1 0 0 0 0,0 0 0 0 0,0 0-1 0 0,0 0 1 0 0,0 1 0 0 0,0-1 0 0 0,-1-4 0 0 0,0 4-5 0 0,1 0 1 0 0,-1 0 0 0 0,1 0-1 0 0,0 0 1 0 0,0 0 0 0 0,1-5-1 0 0,-1 0-1654 0 0,1 7 1200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3:18.441"/>
    </inkml:context>
    <inkml:brush xml:id="br0">
      <inkml:brushProperty name="width" value="0.025" units="cm"/>
      <inkml:brushProperty name="height" value="0.025" units="cm"/>
      <inkml:brushProperty name="color" value="#E71224"/>
    </inkml:brush>
  </inkml:definitions>
  <inkml:trace contextRef="#ctx0" brushRef="#br0">22 31 5408 0 0,'0'0'124'0'0,"0"0"17"0"0,0 0 10 0 0,0 0 18 0 0,0 0 72 0 0,0 5 8544 0 0,-1 15-8100 0 0,4-2 142 0 0,-2-15-332 0 0,0-12-390 0 0,-7-39 147 0 0,12 99 847 0 0,-6-48-1149 0 0,-1 1-42 0 0,1 0-1 0 0,1 0 0 0 0,-1 0 1 0 0,1 0-1 0 0,-1 0 0 0 0,3 5 0 0 0,-3-9-129 0 0,0 0 340 0 0,0 0 149 0 0,0 0 28 0 0,1-23 7 0 0,5-39-291 0 0,-6 62 42 0 0,0 0 15 0 0,0 0 18 0 0,0 0 6 0 0,-4 25 302 0 0,1 11-252 0 0,2-21-89 0 0,1-12-45 0 0,0-5-19 0 0,3-65 11 0 0,-5 112 430 0 0,2-37 643 0 0,0 2-2221 0 0,-3-22 2217 0 0,3 6-1015 0 0,0 0 0 0 0,0 0 0 0 0,0 0 0 0 0,1-8 0 0 0,2-18-521 0 0,-3 32 520 0 0,1 20 193 0 0,-2 41-273 0 0,5-105-112 0 0,0 26 182 0 0,-3 15 104 0 0,-1 6 121 0 0,2 77 16 0 0,5-156-434 0 0,-6 62 357 0 0,-2 24 16 0 0,-4 76 143 0 0,5-86-506 0 0,0 0-28 0 0,0 0 0 0 0,0-23-1 0 0,1 11 170 0 0,0-13-37 0 0,0 5 7 0 0,-1 17 664 0 0,-1 8 755 0 0,-7 62-1374 0 0,0-117-16 0 0,6 23 0 0 0,-7 59 0 0 0,4 5-201 0 0,5-36 74 0 0,0-1 9 0 0,-5-22-28 0 0,4 12 262 0 0,1 7-64 0 0,-1 0 0 0 0,1 0 0 0 0,0 0 0 0 0,0-1 0 0 0,1 1 0 0 0,-1 0 0 0 0,0 0 0 0 0,2-4 0 0 0,-1 5-62 0 0,-1 2-52 0 0,-2 20-228 0 0,2 9 322 0 0,1-24 38 0 0,-1 1-1 0 0,0 0 0 0 0,0 0 0 0 0,-2 11 0 0 0,3-24-106 0 0,0-1 0 0 0,-1 1-1 0 0,-1-14 1 0 0,2-20 92 0 0,-1 29-364 0 0,-1 21 606 0 0,1 31-296 0 0,1-25-11 0 0,-1-13 7 0 0,0-6 1 0 0,6-61 122 0 0,-8 134-40 0 0,0-87-61 0 0,0 12-25 0 0,1 0-1 0 0,1 0 0 0 0,-1-11 0 0 0,1 15 7 0 0,1 0 0 0 0,-1 0 0 0 0,1-10 64 0 0,-1 11-64 0 0,-1 0 11 0 0,-7-11-62 0 0,8 12 54 0 0,0 0 0 0 0,0 0-1 0 0,0 0 1 0 0,0-1-1 0 0,0 1 1 0 0,0 0 0 0 0,-1 0-1 0 0,1-1 1 0 0,0 1 0 0 0,0 0-1 0 0,0 0 1 0 0,0-1 0 0 0,0 1-1 0 0,0 0 1 0 0,0 0 0 0 0,0 0-1 0 0,1-1 1 0 0,-1 1-1 0 0,0 0 1 0 0,0 0 0 0 0,0-1-1 0 0,0 1 1 0 0,0 0 0 0 0,0 0-1 0 0,0 0 1 0 0,0-1 0 0 0,1 1-1 0 0,-1 0 1 0 0,0 0-1 0 0,0 0 1 0 0,0-1 0 0 0,0 1-1 0 0,1 0 1 0 0,-1 0 0 0 0,0 0-1 0 0,0 0 1 0 0,0 0 0 0 0,1 0-1 0 0,-1-1 1 0 0,0 1 0 0 0,0 0-1 0 0,1 0 1 0 0,-1 0-1 0 0,0 0 1 0 0,0 0 0 0 0,1 0-1 0 0,-1 0 1 0 0,0 0 0 0 0,0 0-1 0 0,0 0 1 0 0,1 0 0 0 0,-1 0-1 0 0,8 0 138 0 0,-4 1-140 0 0,-2-1 0 0 0,1 1 0 0 0,-1-1 0 0 0,0 1 0 0 0,1-1 0 0 0,-1 0 0 0 0,0 0 0 0 0,1 0 0 0 0,-1 0 0 0 0,3-1 0 0 0,-4 0 12 0 0,-1 1 36 0 0,2 2-25 0 0,-2-2 9 0 0,0 0-85 0 0,0 0-65 0 0,0 0-11 0 0,0 0 32 0 0,0 0 154 0 0,0 0 67 0 0,0 0 17 0 0,0 0-35 0 0,0 0-162 0 0,0 0-68 0 0,0 0-18 0 0,0 0 36 0 0,0 0 156 0 0,0 0 70 0 0,0 0 10 0 0,0 0-29 0 0,0 0-133 0 0,0 0-27 0 0,-2 1 37 0 0,2-1-32 0 0,0 0-10 0 0,0 0 0 0 0,0 0 0 0 0,0 0 0 0 0,0 0 0 0 0,0 0 0 0 0,-1 3 20 0 0,0 0 0 0 0,0 0-1 0 0,0 0 1 0 0,0 1 0 0 0,1-1-1 0 0,-1 0 1 0 0,1 0-1 0 0,0 1 1 0 0,0-1 0 0 0,0 5-1 0 0,0 10-123 0 0,-5 34 462 0 0,5-52-761 0 0,0 0-40 0 0,0 0 65 0 0,0 2 268 0 0,0-2 173 0 0,0 0 0 0 0,0 0 0 0 0,0 0 0 0 0,0 0 0 0 0,0 0 0 0 0,0 1 0 0 0,1-1 0 0 0,-1 0 0 0 0,0 0 0 0 0,0 0-1 0 0,0 0 1 0 0,0 0 0 0 0,0 0 0 0 0,0 0 0 0 0,0 0 0 0 0,0 0 0 0 0,0 1 0 0 0,0-1 0 0 0,0 0 0 0 0,0 0 0 0 0,0 0 0 0 0,0 0 0 0 0,0 0 0 0 0,0 0 0 0 0,0 0 0 0 0,0 0 0 0 0,0 1 0 0 0,0-1 0 0 0,0 0 0 0 0,0 0 0 0 0,0 0 0 0 0,0 0 0 0 0,0 0 0 0 0,0 0 0 0 0,0 0 0 0 0,0 0 0 0 0,0 0 0 0 0,0 1 0 0 0,-1-1 0 0 0,1 0 0 0 0,0 0 0 0 0,0 0-1 0 0,0 0 1 0 0,0 0 0 0 0,0 0 0 0 0,1 0-15 0 0,-1 0-72 0 0,0 0-49 0 0,0 0-14 0 0,0 0 41 0 0,0 0 171 0 0,0 0 71 0 0,0 0 17 0 0,0 0-22 0 0,-2 1-57 0 0,0-1 0 0 0,0 1-1 0 0,0-1 1 0 0,0 1 0 0 0,0-1 0 0 0,-1 0-1 0 0,1 0 1 0 0,-4 0 0 0 0,3 0-19 0 0,33 2-181 0 0,-30-2-4 0 0,0 0-24 0 0,0 0 41 0 0,0 0 180 0 0,0 0 81 0 0,0 0 14 0 0,0 0-40 0 0,0 0-181 0 0,0 0-81 0 0,0 0-15 0 0,0 0 42 0 0,0 0 180 0 0,0 0 81 0 0,0 0 14 0 0,0 0-40 0 0,0 0-181 0 0,0 0-81 0 0,0 0-15 0 0,0 0 42 0 0,0 0 180 0 0,-2-6-99 0 0,-3-4-34 0 0,4 7 70 0 0,1 0 0 0 0,-1 1 0 0 0,1-1 0 0 0,-1 0 0 0 0,1 0 0 0 0,0 1 0 0 0,0-1 0 0 0,1 0 0 0 0,0-5 0 0 0,1-19 0 0 0,-2 25 0 0 0,-1 1 0 0 0,1-2 0 0 0,-1 1 0 0 0,1 1 0 0 0,1-19-1232 0 0,5 13-56 0 0,-6 7 1176 0 0,0 0 0 0 0,0 0-2 0 0,0 0-13 0 0,0-3-976 0 0,-1 2 1166 0 0,1 1 268 0 0,0 0 137 0 0,-21-4 513 0 0,20 4-1677 0 0,1 0-257 0 0,0 0-58 0 0,-1 1-11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7:27.732"/>
    </inkml:context>
    <inkml:brush xml:id="br0">
      <inkml:brushProperty name="width" value="0.025" units="cm"/>
      <inkml:brushProperty name="height" value="0.025" units="cm"/>
      <inkml:brushProperty name="color" value="#008C3A"/>
    </inkml:brush>
  </inkml:definitions>
  <inkml:trace contextRef="#ctx0" brushRef="#br0">34 35 6688 0 0,'0'0'197'0'0,"0"0"94"0"0,0 0 306 0 0,0 0 130 0 0,0 0 29 0 0,0 0-63 0 0,0 0-278 0 0,0 0-119 0 0,0 0-28 0 0,0 0 17 0 0,0 0 90 0 0,0 0 38 0 0,0 0 10 0 0,-10-1 1693 0 0,10 1-2052 0 0,0 0 36 0 0,0 0 38 0 0,0 0 20 0 0,0 0 2 0 0,0 0 14 0 0,0 0 62 0 0,0 0 27 0 0,0 0 8 0 0,0 0-21 0 0,0 0-89 0 0,0 0-38 0 0,0 0-10 0 0,0 0-19 0 0,2 0-52 0 0,-2 0 76 0 0,6 0-141 0 0,-8-3 254 0 0,2 2-414 0 0,0 1-17 0 0,0 0 49 0 0,0 0 234 0 0,0 0 100 0 0,-4 0 807 0 0,78-6 490 0 0,-54 3-1500 0 0,-20 3 20 0 0,0 0 0 0 0,0 0 0 0 0,0 0-1 0 0,0 0 1 0 0,0 0 0 0 0,0 0 0 0 0,0 0 0 0 0,0 0-1 0 0,0 0 1 0 0,0 0 0 0 0,0 0 0 0 0,0 0-1 0 0,-1 0 1 0 0,1 0 0 0 0,0 0 0 0 0,0 0-1 0 0,0 0 1 0 0,0 0 0 0 0,0 0 0 0 0,0 0-1 0 0,0 0 1 0 0,0 0 0 0 0,0 0 0 0 0,0 0 0 0 0,0 0-1 0 0,0-1 1 0 0,0 1 0 0 0,0 0 0 0 0,0 0-1 0 0,0 0 1 0 0,0 0 0 0 0,0 0 0 0 0,0 0-1 0 0,0 0 1 0 0,0 0 0 0 0,0 0 0 0 0,0 0-1 0 0,0 0 1 0 0,0 0 0 0 0,0 0 0 0 0,0 0-1 0 0,0 0 1 0 0,0 0 0 0 0,0 0 0 0 0,0 0 0 0 0,0-1-1 0 0,0 1 1 0 0,0 0 0 0 0,0 0 0 0 0,0 0-1 0 0,0 0 1 0 0,0 0 0 0 0,0 0 0 0 0,0 0-1 0 0,0 0 1 0 0,0 0 0 0 0,0 0 0 0 0,-15-1-7 0 0,-65 4 7 0 0,81-3 292 0 0,33 0 858 0 0,62 8 0 0 0,-73-6 17 0 0,-23-2-1174 0 0,0 0-1 0 0,0 0 1 0 0,0 0 0 0 0,0-1 0 0 0,0 1 0 0 0,0 0 0 0 0,0 0-1 0 0,0 0 1 0 0,0 0 0 0 0,0 0 0 0 0,0 0 0 0 0,0 0-1 0 0,0 0 1 0 0,0 0 0 0 0,0 0 0 0 0,0 0 0 0 0,0 0 0 0 0,0 0-1 0 0,0 0 1 0 0,0 0 0 0 0,0 0 0 0 0,0 0 0 0 0,0 0 0 0 0,0 0-1 0 0,0 0 1 0 0,0-1 0 0 0,0 1 0 0 0,0 0 0 0 0,0 0 0 0 0,0 0-1 0 0,0 0 1 0 0,0 0 0 0 0,0 0 0 0 0,0 0 0 0 0,0 0 0 0 0,0 0-1 0 0,0 0 1 0 0,0 0 0 0 0,0 0 0 0 0,0 0 0 0 0,1 0 0 0 0,-1 0-1 0 0,0 0 1 0 0,0 0 0 0 0,0 0 0 0 0,0 0 0 0 0,0 0-1 0 0,0 0 1 0 0,0 0 0 0 0,0 0 0 0 0,0 0 0 0 0,0 0 0 0 0,0 0-1 0 0,0 0 1 0 0,0 0 0 0 0,-12-2-687 0 0,-21-3 593 0 0,15 2 92 0 0,-28 0 0 0 0,2 3-131 0 0,43 0 10 0 0,1 0 48 0 0,0 0 158 0 0,0 0 23 0 0,4 1-17 0 0,-1 0 1 0 0,1-1-1 0 0,-1 1 1 0 0,1-1-1 0 0,-1 0 1 0 0,1 0-1 0 0,0 0 1 0 0,4 0-1 0 0,7 0 97 0 0,0 0-93 0 0,-1 0-1 0 0,15-3 0 0 0,17-1 91 0 0,-6 2-42 0 0,-56-1-124 0 0,-27 6-10 0 0,28-3 0 0 0,-28 4 0 0 0,29-3 70 0 0,0 0 1 0 0,-15 0-1 0 0,26-1-62 0 0,62 3 261 0 0,85-2 91 0 0,-194-1-472 0 0,-79 12 0 0 0,99-11 126 0 0,30-1 28 0 0,0 0-87 0 0,0 0-47 0 0,0 0-11 0 0,0 0 34 0 0,0 0 136 0 0,0 0 22 0 0,0 0-10 0 0,0 0-13 0 0,0 0-2 0 0,23 0 118 0 0,68-7-77 0 0,1 1-410 0 0,-65 4 285 0 0,-24 1 235 0 0,-17 2-550 0 0,-25 1 426 0 0,-61-5 0 0 0,49 4-91 0 0,9-4 0 0 0,33 4 36 0 0,9 0-11 0 0,5-1-14 0 0,196 0-13 0 0,-163-1 169 0 0,-23 0-229 0 0,-13 1-104 0 0,-5 0-129 0 0,-170-9 87 0 0,136 6 106 0 0,37 3 4 0 0,-1 0 23 0 0,-1 0 60 0 0,16 2-106 0 0,30 1-114 0 0,72-5 839 0 0,-96-1-1437 0 0,-18 2 219 0 0,-13 0 169 0 0,-108 2 417 0 0,102-1 41 0 0,8-1 4 0 0,-1 1 0 0 0,1 1 0 0 0,-17 2-1 0 0,-23-5-101 0 0,187 6 1949 0 0,-91-1-1835 0 0,-29-2 16 0 0,0 0 1 0 0,33-4-1 0 0,-48 3-45 0 0,0-1 0 0 0,0 1 0 0 0,0 0 0 0 0,0 0 0 0 0,0 0 0 0 0,0 0 0 0 0,1 0 0 0 0,-1 1 0 0 0,5 1 0 0 0,-6-1 0 0 0,-1-1-10 0 0,0 1-33 0 0,0-1 32 0 0,1 0 1 0 0,-2 0-53 0 0,0 0-49 0 0,0-1-15 0 0,-6 0 103 0 0,1-1 0 0 0,0 1-1 0 0,0-1 1 0 0,0 1-1 0 0,-1 1 1 0 0,1-1 0 0 0,0 1-1 0 0,-1 0 1 0 0,1 0 0 0 0,-7 1-1 0 0,-17 0-35 0 0,-78-3-4 0 0,55 4 195 0 0,47-3 221 0 0,5 0-378 0 0,-1 1 0 0 0,0 0 1 0 0,0 0-1 0 0,0 0 0 0 0,0-1 1 0 0,0 1-1 0 0,1 0 0 0 0,-1 0 0 0 0,0 0 1 0 0,0 0-1 0 0,0 1 0 0 0,0-1 1 0 0,0 0-1 0 0,0 0 0 0 0,1 0 0 0 0,-3 1 1 0 0,3 0 53 0 0,0-1 58 0 0,0 0 37 0 0,-5 0-300 0 0,11 3 211 0 0,-1-2 1 0 0,1 1-1 0 0,-1-1 1 0 0,1 1-1 0 0,-1-1 1 0 0,1-1-1 0 0,0 1 1 0 0,0-1-1 0 0,-1 0 1 0 0,7-1-1 0 0,19 1-287 0 0,48-1 283 0 0,-30 0 102 0 0,-207 2-1734 0 0,158-1 1940 0 0,0 0 136 0 0,0 0 34 0 0,0 0-100 0 0,0 0-436 0 0,0 0-188 0 0,0 0-37 0 0,0 0 50 0 0,0 0 235 0 0,3-1-6 0 0,1 1-1 0 0,0 0 1 0 0,0 0-1 0 0,0 0 1 0 0,0 0 0 0 0,4 2-1 0 0,12 0 68 0 0,119 1 439 0 0,-216-7-508 0 0,21 1-590 0 0,-3 6 771 0 0,59-3-680 0 0,39 2 874 0 0,-2 0 54 0 0,7-3-453 0 0,-11 0 0 0 0,56 6 0 0 0,-71-7 0 0 0,-121-1 0 0 0,-71 2 139 0 0,145 3-131 0 0,29-2 20 0 0,0 0-56 0 0,0 0 111 0 0,0 0 23 0 0,0 0-43 0 0,0 0-160 0 0,0 0-19 0 0,1 1 124 0 0,1-1 0 0 0,0 1 1 0 0,0-1-1 0 0,0 1 0 0 0,0-1 0 0 0,-1 1 1 0 0,1-1-1 0 0,0 0 0 0 0,2 0 1 0 0,0 0 10 0 0,13 2-7 0 0,0-1-1 0 0,-1-1 1 0 0,22-2-1 0 0,9 0 7 0 0,-25 2-69 0 0,-10-1 1 0 0,0 1 0 0 0,-1 0 0 0 0,14 3-1 0 0,-24-3 70 0 0,-1 0-11 0 0,0 0-1 0 0,0 1 1 0 0,0-1 0 0 0,1 0-1 0 0,-1 0 1 0 0,0 0-1 0 0,0 0 1 0 0,1 0-1 0 0,-1 0 1 0 0,0 0 0 0 0,0 0-1 0 0,1 0 1 0 0,-1 0-1 0 0,0 0 1 0 0,0 0 0 0 0,0 0-1 0 0,1 0 1 0 0,-1-1-1 0 0,0 1 1 0 0,0 0 0 0 0,1 0-1 0 0,-1 0 1 0 0,0 0-1 0 0,0 0 1 0 0,0 0-1 0 0,0-1 1 0 0,1 1 0 0 0,-1 0-1 0 0,0 0 1 0 0,0 0-1 0 0,0 0 1 0 0,1-1 0 0 0,-1 1-78 0 0,0 0 0 0 0,-55-2-65 0 0,29 0 44 0 0,-27 3-1 0 0,51-1 92 0 0,-2 0 0 0 0,0 0 0 0 0,0 0 0 0 0,0 0 0 0 0,0 0 0 0 0,1-1 0 0 0,-6 0 0 0 0,8 0 12 0 0,1 1 52 0 0,0 0 23 0 0,0 0-18 0 0,29 5 59 0 0,0-3-134 0 0,31-3 0 0 0,13 1 41 0 0,-21-1-138 0 0,-52 1 10 0 0,2-1 90 0 0,-2 1 54 0 0,-1-2-102 0 0,-3 1-36 0 0,0 0 0 0 0,0 0 0 0 0,0 0 1 0 0,-7 0-1 0 0,6 1 85 0 0,-189-12-178 0 0,136 12 327 0 0,33 2-142 0 0,16-1-11 0 0,0-1 0 0 0,0 0-1 0 0,0 0 1 0 0,-14-3-1 0 0,4 2-45 0 0,16 2 17 0 0,11-1 18 0 0,222 8 617 0 0,-209-8-441 0 0,0 0-1 0 0,40-6 0 0 0,-54 5-153 0 0,11-1 25 0 0,26 1 0 0 0,-44 1-110 0 0,0 0-14 0 0,0 0-108 0 0,-8 0-6736 0 0,3 0-295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2:20.709"/>
    </inkml:context>
    <inkml:brush xml:id="br0">
      <inkml:brushProperty name="width" value="0.025" units="cm"/>
      <inkml:brushProperty name="height" value="0.025" units="cm"/>
      <inkml:brushProperty name="color" value="#008C3A"/>
    </inkml:brush>
  </inkml:definitions>
  <inkml:trace contextRef="#ctx0" brushRef="#br0">1 81 3456 0 0,'0'0'101'0'0,"0"0"85"0"0,0 0 267 0 0,0 0 115 0 0,0 0 28 0 0,0 0-14 0 0,0 0-71 0 0,0 0-30 0 0,0 0-7 0 0,0 0-17 0 0,0 0-62 0 0,0 0-31 0 0,0 0-4 0 0,0 0-78 0 0,0 0-227 0 0,0 0 265 0 0,0 0 155 0 0,0 0 33 0 0,0 0-66 0 0,0 0-220 0 0,0 0 164 0 0,0 0 102 0 0,0 0 22 0 0,0 0 2 0 0,0 0 0 0 0,0 0 0 0 0,0 0 0 0 0,0 0-63 0 0,0 0-262 0 0,0 0-106 0 0,0 0-22 0 0,3-5-2943 0 0,-3 5 2981 0 0,0 0 10 0 0,0 0-3 0 0,0 0 10 0 0,0 0 46 0 0,0 0 22 0 0,0 0 2 0 0,0 0-4 0 0,0 0-16 0 0,0 0-4 0 0,0 0 0 0 0,0 0 5 0 0,0 0 23 0 0,0 0 11 0 0,0 0 1 0 0,0 0-2 0 0,12 1 2399 0 0,-8-1-2330 0 0,0 1 1 0 0,-1-1-1 0 0,1 0 1 0 0,0 0-1 0 0,0-1 1 0 0,5 0-1 0 0,-5 0-134 0 0,0 1-1 0 0,0-1 1 0 0,0 1-1 0 0,0 0 0 0 0,7 1 1 0 0,9 0 240 0 0,-10-1-143 0 0,-6 1-151 0 0,0-1 0 0 0,1 0 1 0 0,-1-1-1 0 0,0 1 0 0 0,6-2 1 0 0,-7 2-71 0 0,-1-1-1 0 0,0 1 1 0 0,0 0 0 0 0,1 0 0 0 0,-1 0 0 0 0,0 0 0 0 0,1 0-1 0 0,-1 1 1 0 0,0-1 0 0 0,1 1 0 0 0,-1 0 0 0 0,3 0 0 0 0,-3 0 5 0 0,-1 0 1 0 0,1-1 0 0 0,0 1-1 0 0,0-1 1 0 0,-1 1-1 0 0,1-1 1 0 0,0 0 0 0 0,0 0-1 0 0,0 0 1 0 0,0 0 0 0 0,3 0-1 0 0,40-4 50 0 0,-36 3-130 0 0,0 0 0 0 0,1 1 0 0 0,13 0 0 0 0,1 1-14 0 0,77 9 536 0 0,-34-10-392 0 0,51 6-64 0 0,-92-8-131 0 0,-17 2 55 0 0,0-1-1 0 0,0 1 1 0 0,0 0 0 0 0,9 2 0 0 0,-15-1 109 0 0,-1-1 0 0 0,0 0-1 0 0,0 0 1 0 0,1 0-1 0 0,-1-1 1 0 0,4 0 0 0 0,-3 0-3 0 0,-1 1 1 0 0,1 0-1 0 0,-1-1 0 0 0,0 1 1 0 0,1 0-1 0 0,-1 0 1 0 0,3 1-1 0 0,22 3-187 0 0,-1-1 0 0 0,32-1-1 0 0,-22-3 158 0 0,-20 0 0 0 0,0 0 0 0 0,23 4 0 0 0,-18-1 0 0 0,27-1 0 0 0,-37-1 0 0 0,155 1-840 0 0,7-6-328 0 0,-142 7 1142 0 0,-31-2-17 0 0,1 0 34 0 0,0 0 9 0 0,0 0 0 0 0,-1 0 0 0 0,1 0 0 0 0,0 0 0 0 0,-1 0 0 0 0,1 0 0 0 0,-1 0-1 0 0,1 0 1 0 0,0 0 0 0 0,-1 0 0 0 0,1 1 0 0 0,0-1 0 0 0,-1 0 0 0 0,1 0 0 0 0,-1 1 0 0 0,1-1 0 0 0,0 1-1 0 0,0 0 23 0 0,0 1 0 0 0,1-1 0 0 0,-1 0-1 0 0,0 0 1 0 0,1 0 0 0 0,-1 0-1 0 0,1 0 1 0 0,1 1 0 0 0,-2-1-10 0 0,-1-1 1 0 0,1 0-1 0 0,0 1 0 0 0,-1-1 1 0 0,1 0-1 0 0,-1 1 1 0 0,1-1-1 0 0,-1 1 0 0 0,1-1 1 0 0,-1 1-1 0 0,1-1 1 0 0,-1 1-1 0 0,1 0 0 0 0,-1-1 1 0 0,0 1-1 0 0,1 0 1 0 0,-1-1-1 0 0,0 1 0 0 0,1 0 1 0 0,-1-1-1 0 0,0 1 1 0 0,0 0-1 0 0,0-1 0 0 0,0 1 1 0 0,0 0-1 0 0,0-1 1 0 0,0 1-1 0 0,0 0 0 0 0,0 0 1 0 0,0-1-1 0 0,0 1 1 0 0,0 0-1 0 0,0-1 0 0 0,0 1 1 0 0,-1 0-1 0 0,1-1 1 0 0,-1 2-1 0 0,2 25 807 0 0,-12-12-347 0 0,11-15-387 0 0,0 0-16 0 0,0 0 1 0 0,0 0 15 0 0,0 0-16 0 0,0 0-3 0 0,0 0 4 0 0,1-3-52 0 0,-1 0 0 0 0,1 1 0 0 0,0-1 0 0 0,-1 0 0 0 0,0 0 0 0 0,1-4 0 0 0,-1-4 117 0 0,0 8-41 0 0,0 0 1 0 0,0 0 0 0 0,0 0-1 0 0,0-1 1 0 0,-1 1-1 0 0,1 0 1 0 0,-1 0-1 0 0,0 0 1 0 0,0 0-1 0 0,0 1 1 0 0,0-1-1 0 0,0 0 1 0 0,-3-3-1 0 0,-1-7-94 0 0,5 11 0 0 0,3-17 308 0 0,-3 17-254 0 0,1 0-1 0 0,-1 0 0 0 0,1 0 0 0 0,-1 0 0 0 0,0-1 0 0 0,0 1 0 0 0,0 0 0 0 0,0 0 0 0 0,0 0 0 0 0,0 0 0 0 0,-1 0 0 0 0,1 0 0 0 0,-1 0 0 0 0,-1-4 0 0 0,1 1 4 0 0,3-15 14 0 0,-2 18-71 0 0,1 1 0 0 0,0-1 11 0 0,-1 3 43 0 0,1 0-50 0 0,-1 0-1 0 0,1 0 0 0 0,-1 1 1 0 0,1-1-1 0 0,-1 0 0 0 0,1 1 1 0 0,-1-1-1 0 0,0 0 0 0 0,0 1 1 0 0,0-1-1 0 0,0 1 0 0 0,0-1 0 0 0,0 0 1 0 0,0 1-1 0 0,0-1 0 0 0,-1 0 1 0 0,1 1-1 0 0,-2 1 0 0 0,1-1-3 0 0,1 0 0 0 0,0 1 0 0 0,2 4 1 0 0,-1-6-3 0 0,-1 1 1 0 0,1 0 0 0 0,-1-1 0 0 0,1 1-1 0 0,-1 0 1 0 0,0-1 0 0 0,0 1 0 0 0,0 3 0 0 0,5-8-106 0 0,-9-6-5160 0 0,3 8 5267 0 0,1 1-68 0 0,0 0 0 0 0,-1 0 0 0 0,1 1-1 0 0,0-1 1 0 0,-1 0 0 0 0,1 1 0 0 0,0-1-1 0 0,0 0 1 0 0,0 1 0 0 0,-1-1 0 0 0,1 1-1 0 0,0-1 1 0 0,0 0 0 0 0,0 1-1 0 0,0-1 1 0 0,0 1 0 0 0,0-1 0 0 0,0 0-1 0 0,-1 1 1 0 0,1-1 0 0 0,0 1 0 0 0,1-1-1 0 0,-1 1 1 0 0,0-1 0 0 0,0 0 0 0 0,0 1-1 0 0,0-1 1 0 0,0 1 0 0 0,1 0-1 0 0,-1 0-3 0 0,0-1-298 0 0,2 7-2414 0 0,0-1 5102 0 0,-3-6-2270 0 0,1 1-25 0 0,-1-1 32 0 0,1 0 26 0 0,-9 2 988 0 0,9-2-845 0 0,0 0-25 0 0,-23 5 1269 0 0,-45-6 2361 0 0,17 2-3997 0 0,35-2 184 0 0,11 0 9 0 0,-1 1 1 0 0,1-1 0 0 0,-1 1 0 0 0,-7 2-1 0 0,6-1-25 0 0,0 0 0 0 0,-1-1 0 0 0,1 0 0 0 0,-11-1 0 0 0,11 1 0 0 0,0-1 0 0 0,0 1 0 0 0,-12 2 0 0 0,15-1 0 0 0,0-1 0 0 0,0 0 0 0 0,1 0 0 0 0,-1 0 0 0 0,0 0 0 0 0,0-1 0 0 0,-4 0 0 0 0,5 0 0 0 0,-1 0 0 0 0,1 1 0 0 0,-1 0 0 0 0,1-1 0 0 0,-1 1 0 0 0,0 0 0 0 0,-5 2 0 0 0,-15 2 0 0 0,-48-6 472 0 0,60 2-503 0 0,2 1 37 0 0,-1-1 1 0 0,1-1-1 0 0,0 0 0 0 0,-14-2 0 0 0,17 1-29 0 0,0 1-1 0 0,0-1 0 0 0,-1 2 0 0 0,1-1 1 0 0,0 1-1 0 0,-9 1 0 0 0,-1-1-202 0 0,-15 0 305 0 0,-60 0 146 0 0,28 0-409 0 0,37 2 113 0 0,20-1 63 0 0,-1 0 0 0 0,0-1 0 0 0,-9-1-1 0 0,-29 4 9 0 0,-44-5 456 0 0,50 1-456 0 0,9-2 0 0 0,28 2 0 0 0,1 1 0 0 0,-1-1 0 0 0,0 1 0 0 0,0-1 0 0 0,0 1 0 0 0,1 0 0 0 0,-1 0 0 0 0,-4 1 0 0 0,5-1 0 0 0,-1 0 0 0 0,0 0 0 0 0,0 0 0 0 0,0 0 0 0 0,0 0 0 0 0,-4-1 0 0 0,0-1-9 0 0,-1 2-1 0 0,1-1 0 0 0,-1 1 1 0 0,-9 1-1 0 0,-6 0-6 0 0,-55-1 16 0 0,6 2 0 0 0,69-3 0 0 0,-17 1 0 0 0,11 1 0 0 0,5-1-54 0 0,3 0 20 0 0,-1 0-1 0 0,0 0 1 0 0,0 0 0 0 0,0 0 0 0 0,0 0 0 0 0,1 0 0 0 0,-1 0 0 0 0,0-1-1 0 0,-3 0 1 0 0,5 1 101 0 0,43-3 113 0 0,40 6-500 0 0,-47-1-40 0 0,-28-1-388 0 0,-7-1 665 0 0,-1 0 15 0 0,0 0 4 0 0,0 0-5 0 0,0 0-22 0 0,-18 1-77 0 0,-56 5 96 0 0,69-5 72 0 0,0-1 0 0 0,0 0 0 0 0,0 0 0 0 0,-9-1 0 0 0,12 0 0 0 0,0 0 0 0 0,0 1 0 0 0,0 0 0 0 0,0 0 0 0 0,0 0 0 0 0,0 0 0 0 0,-17-1-346 0 0,18 1 480 0 0,0 1-4448 0 0,1-1 2817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1:50.530"/>
    </inkml:context>
    <inkml:brush xml:id="br0">
      <inkml:brushProperty name="width" value="0.025" units="cm"/>
      <inkml:brushProperty name="height" value="0.025" units="cm"/>
      <inkml:brushProperty name="color" value="#008C3A"/>
    </inkml:brush>
  </inkml:definitions>
  <inkml:trace contextRef="#ctx0" brushRef="#br0">7 700 2984 0 0,'0'0'84'0'0,"0"0"16"0"0,0 0 4 0 0,2-4-771 0 0,-1 2-450 0 0</inkml:trace>
  <inkml:trace contextRef="#ctx0" brushRef="#br0" timeOffset="349.16">12 668 1408 0 0,'0'0'0'0'0,"0"0"64"0"0,0 0-64 0 0,0 0 72 0 0,0 0-72 0 0,0 0 0 0 0,0 0 0 0 0,0 0 0 0 0,0-2 0 0 0,0 2 0 0 0</inkml:trace>
  <inkml:trace contextRef="#ctx0" brushRef="#br0" timeOffset="777.19">16 641 1840 0 0,'0'0'0'0'0,"0"0"72"0"0</inkml:trace>
  <inkml:trace contextRef="#ctx0" brushRef="#br0" timeOffset="778.19">16 643 3600 0 0,'0'0'72'0'0,"0"0"24"0"0,0 0 0 0 0,0 0 8 0 0,0 0-104 0 0,0 0 0 0 0,0 0 0 0 0,0 0 0 0 0,0-1 0 0 0,0 1 0 0 0,0 0 64 0 0</inkml:trace>
  <inkml:trace contextRef="#ctx0" brushRef="#br0" timeOffset="1239.44">17 695 4864 0 0,'0'0'108'0'0,"0"0"17"0"0,0 0 10 0 0,0 0 10 0 0,0 0 40 0 0,0 0 21 0 0,0 0 2 0 0,0 0 33 0 0,0 0 140 0 0,0 0 61 0 0,0 0 7 0 0,0 0-6 0 0,0 0-51 0 0,-2 2 906 0 0,1-17-628 0 0,1 8-362 0 0,0 7-36 0 0,-1-12 1319 0 0,2 9-5840 0 0,-1 3 707 0 0</inkml:trace>
  <inkml:trace contextRef="#ctx0" brushRef="#br0" timeOffset="1602.16">20 653 6208 0 0,'0'0'182'0'0,"0"0"37"0"0,0 0 46 0 0,0 0 21 0 0,0 0 2 0 0,0 0-31 0 0,0 0-128 0 0,0-11-942 0 0,0 10-1744 0 0</inkml:trace>
  <inkml:trace contextRef="#ctx0" brushRef="#br0" timeOffset="1603.16">16 615 6592 0 0,'0'0'149'0'0,"0"0"23"0"0,0 0 11 0 0,0 0 5 0 0,0 0 17 0 0,0 0 10 0 0,0 0 1 0 0,0 0-18 0 0,0 0-71 0 0,0 0-30 0 0,0 0-7 0 0,0-1-17 0 0,1 1-98 0 0,-1 0-186 0 0,0 0-82 0 0</inkml:trace>
  <inkml:trace contextRef="#ctx0" brushRef="#br0" timeOffset="1963.44">14 594 5240 0 0,'0'0'112'0'0,"0"0"24"0"0,0 0 8 0 0,0 0 8 0 0,0 0-152 0 0,0 0 0 0 0,0 0 0 0 0,0 0 0 0 0,0 0 0 0 0,0 0 80 0 0,0 0-80 0 0,0 0 64 0 0,0 0-128 0 0,0 0-32 0 0,0 0-8 0 0</inkml:trace>
  <inkml:trace contextRef="#ctx0" brushRef="#br0" timeOffset="1964.44">16 582 5352 0 0,'0'0'112'0'0,"0"0"24"0"0,0 0 8 0 0,0 0 16 0 0,0 0-160 0 0,0 0 0 0 0,0 0 0 0 0,0 0 0 0 0,0 0 80 0 0,0 0-16 0 0,0 0-64 0 0,0 0 96 0 0,0 0-96 0 0,0 0 0 0 0,0-2 0 0 0,0 2-1624 0 0,0 0-344 0 0</inkml:trace>
  <inkml:trace contextRef="#ctx0" brushRef="#br0" timeOffset="4104.72">17 602 5296 0 0,'0'0'116'0'0,"0"0"17"0"0,0 0 12 0 0,-1 34 4397 0 0,1-33-4270 0 0,0-2 3000 0 0,0 1-3040 0 0,0-24 1385 0 0,-2-44 1151 0 0,2 68-2694 0 0,0-1 8 0 0,4 38 3150 0 0,2 39-3366 0 0,-8-70 139 0 0,-1 7-127 0 0,2-37 5 0 0,0 17 96 0 0,1-1-1 0 0,-1 1 1 0 0,2-11-1 0 0,1 4 28 0 0,1 0 26 0 0,0-27 1 0 0,-4 41 22 0 0,0 4-54 0 0,0-1 0 0 0,0 1 0 0 0,0 0 0 0 0,0-1-1 0 0,0 1 1 0 0,1 0 0 0 0,-1 0 0 0 0,1-1 0 0 0,0 1 0 0 0,1 5 0 0 0,-1 13-1 0 0,-2-6 0 0 0,2-1 0 0 0,1 16 0 0 0,0 3 0 0 0,0-32 0 0 0,-1 0-18 0 0,0-2-72 0 0,0 0 0 0 0,0 0 8 0 0,0 0 2 0 0,0 0 0 0 0,0 0 0 0 0,0 0 0 0 0,-2-54-405 0 0,-4-64-374 0 0,6 117 2032 0 0,1 3-510 0 0,0 10-375 0 0,0 14-460 0 0,-3 66 172 0 0,2-87 0 0 0,0 0 0 0 0,1 1 0 0 0,-1-1 0 0 0,4 10 0 0 0,-5-20 0 0 0,0 1 0 0 0,1-1 0 0 0,0 0 0 0 0,1-7 0 0 0,0-15 0 0 0,-3-25-267 0 0,2 29-7123 0 0,0 20 5344 0 0</inkml:trace>
  <inkml:trace contextRef="#ctx0" brushRef="#br0" timeOffset="4606.12">13 466 1936 0 0,'0'0'191'0'0,"0"-8"2883"0"0,0 7 6469 0 0,-1-3-6029 0 0,1-3-4735 0 0,-1-1-5286 0 0,1 6 4897 0 0</inkml:trace>
  <inkml:trace contextRef="#ctx0" brushRef="#br0" timeOffset="5386.12">16 321 5040 0 0,'0'0'224'0'0,"0"0"40"0"0,0 0-264 0 0,0 0 0 0 0,0 0 0 0 0,0 0 0 0 0,0-3 96 0 0,0 2-32 0 0,0 1 0 0 0,0 0-64 0 0,1-2 0 0 0,-1 2 0 0 0,0 0 0 0 0,0 0-1504 0 0,0-2-352 0 0</inkml:trace>
  <inkml:trace contextRef="#ctx0" brushRef="#br0" timeOffset="5805.92">21 278 8376 0 0,'0'0'190'0'0,"0"0"28"0"0,0 0 8 0 0,0 0 4 0 0,0 0-33 0 0,0 0-18 0 0,0 0-3 0 0,0 0-19 0 0,0-1-74 0 0,-1 0-30 0 0,1 0-491 0 0,-1-1 0 0 0,0 0 0 0 0,1 1 1 0 0,-1-1-1 0 0,1 0 0 0 0,0 0 0 0 0,-1 1 0 0 0,1-1 0 0 0,0-2 0 0 0,0 3 580 0 0,0 1 2 0 0,0 0-8 0 0,0 0-32 0 0,0-3-1563 0 0,0 3-602 0 0</inkml:trace>
  <inkml:trace contextRef="#ctx0" brushRef="#br0" timeOffset="6940.42">36 210 8496 0 0,'0'0'190'0'0,"0"0"28"0"0,0 0 10 0 0,0 0 46 0 0,0 0 134 0 0,0 0 59 0 0,0 0 12 0 0,0 0-35 0 0,0 0-151 0 0,0 0-62 0 0,0 0-9 0 0,0 0-30 0 0,0 0-102 0 0,0-4-1630 0 0,0 4 160 0 0</inkml:trace>
  <inkml:trace contextRef="#ctx0" brushRef="#br0" timeOffset="7379.3">35 181 8376 0 0,'0'0'190'0'0,"0"0"28"0"0,0 0 8 0 0,0 0 26 0 0,0 0 66 0 0,0 0 30 0 0,0 0 4 0 0,0 0-35 0 0,0 0-145 0 0,0 0-63 0 0,0 0-11 0 0,0 0-36 0 0,0 0-140 0 0,0 0-68 0 0,0 0-12 0 0,0 0-69 0 0,0 0-280 0 0,0 0-123 0 0,0 0-30 0 0,0 0-72 0 0,0 0-286 0 0,0 0-120 0 0</inkml:trace>
  <inkml:trace contextRef="#ctx0" brushRef="#br0" timeOffset="7840.35">18 179 6160 0 0,'0'0'133'0'0,"0"0"23"0"0,0 0 13 0 0,0 0 66 0 0,0 0 226 0 0,0 0 98 0 0,0 0 17 0 0,0 0-28 0 0,0-12 1520 0 0,1 11-2589 0 0,-1 0-1 0 0,1-1 1 0 0,-1 1-1 0 0,1 0 1 0 0,-1 0 0 0 0,0-1-1 0 0,0 1 1 0 0,0 0-1 0 0,0-1 1 0 0,1 1-1 0 0,-2-2 1 0 0,0-3 4115 0 0,0 6-3243 0 0,-1-11 1820 0 0,1 6-4273 0 0,1 5 856 0 0</inkml:trace>
  <inkml:trace contextRef="#ctx0" brushRef="#br0" timeOffset="7841.35">31 101 5616 0 0,'0'0'256'0'0,"0"0"-7"0"0,0 0-130 0 0,0 0 30 0 0,-1-6 390 0 0,1 6-1043 0 0</inkml:trace>
  <inkml:trace contextRef="#ctx0" brushRef="#br0" timeOffset="7842.35">31 166 4504 0 0,'-2'6'128'0'0,"2"-3"32"0"0,-1 0-160 0 0,0 0 0 0 0,1-3 0 0 0,0 0 0 0 0,0 2 88 0 0,0 1-16 0 0,-1 0 0 0 0,1-1 0 0 0,0 2-464 0 0,0-1-96 0 0,0-1-24 0 0,0-2-544 0 0,0 0-104 0 0</inkml:trace>
  <inkml:trace contextRef="#ctx0" brushRef="#br0" timeOffset="8219.93">26 201 6648 0 0,'0'0'149'0'0,"0"0"23"0"0,0 0 12 0 0,-3-23 1820 0 0,2-18-1929 0 0,2 10-2843 0 0,-1 31 1688 0 0</inkml:trace>
  <inkml:trace contextRef="#ctx0" brushRef="#br0" timeOffset="8592.25">5 94 6448 0 0,'0'0'141'0'0,"0"0"23"0"0,0 0 13 0 0,0 0 55 0 0,-1-10 3838 0 0,0 9-4242 0 0,1 0 0 0 0,0 0 0 0 0,-1-1 0 0 0,1 1 1 0 0,0 0-1 0 0,0-1 0 0 0,0 1 0 0 0,0 0 0 0 0,0-1 1 0 0,1 1-1 0 0,-1 0 0 0 0,0-1 0 0 0,1-1 0 0 0,0 2 231 0 0,-1 1 28 0 0,0 0-11 0 0,0 0-4 0 0,0 0-36 0 0,0 0-152 0 0,0 0-68 0 0,0-2-1578 0 0,0 2-836 0 0</inkml:trace>
  <inkml:trace contextRef="#ctx0" brushRef="#br0" timeOffset="8954.71">22 43 4776 0 0,'0'0'135'0'0,"0"0"73"0"0,0 0 201 0 0,0 0 81 0 0,0 0 20 0 0,0 0-68 0 0,0 0-767 0 0,0 0-2032 0 0</inkml:trace>
  <inkml:trace contextRef="#ctx0" brushRef="#br0" timeOffset="11084.5">32 26 6912 0 0,'0'0'157'0'0,"0"0"23"0"0,0 0 11 0 0,0 0 38 0 0,0 0 156 0 0,0 0 67 0 0,0 0 18 0 0,-2 19 3075 0 0,3 1-3359 0 0,-1-13-94 0 0,1 0 0 0 0,-1 0 0 0 0,-1 0 0 0 0,1-1 0 0 0,-1 1 0 0 0,-2 8 1 0 0,3-15-91 0 0,0 0 1 0 0,-1 0-1 0 0,1 0 1 0 0,0 0-1 0 0,0 0 1 0 0,0 0-1 0 0,0 0 1 0 0,0 0 0 0 0,0 0-1 0 0,0 0 1 0 0,0 0-1 0 0,0 0 1 0 0,0 0-1 0 0,0 0 1 0 0,0 0-1 0 0,0 0 1 0 0,0 0-1 0 0,0 0 1 0 0,0 0 0 0 0,0 0-1 0 0,0 0 1 0 0,-1 0-1 0 0,1-1 1 0 0,0 1-1 0 0,0 0 1 0 0,0 0-1 0 0,0 0 1 0 0,0 0-1 0 0,0 1 1 0 0,0-1 0 0 0,0 0-1 0 0,0 0 1 0 0,0 0-1 0 0,0 0 1 0 0,0 0-1 0 0,0 0 1 0 0,0 0-1 0 0,-1 0 1 0 0,1 0-1 0 0,0 0 1 0 0,0 0 0 0 0,0 0-1 0 0,0 0 1 0 0,0 0-1 0 0,0 0 1 0 0,0 0-1 0 0,0 0 1 0 0,0 0-1 0 0,0 0 1 0 0,0 0-1 0 0,0 0 1 0 0,0 0 0 0 0,0 0-1 0 0,0 0 1 0 0,0 1-1 0 0,0-1 1 0 0,0 0-1 0 0,0 0 1 0 0,0 0-1 0 0,0 0 1 0 0,-3-10 340 0 0,-1-12 172 0 0,2 15-238 0 0,-1-28 2412 0 0,3 35-2627 0 0,0 0 34 0 0,0 0 68 0 0,1 4 5 0 0,0 1 0 0 0,0-1 0 0 0,-1 1 1 0 0,0-1-1 0 0,0 1 0 0 0,-1 6 0 0 0,1-4 89 0 0,-3 32 750 0 0,-5-121-1494 0 0,8 81 647 0 0,0 1 20 0 0,0 0-27 0 0,-2-6 132 0 0,2 9-198 0 0,4 102 759 0 0,-4-77-788 0 0,0-28-390 0 0,0 0-137 0 0,0-16-647 0 0,2-24 1427 0 0,-1 32-360 0 0,0-1 0 0 0,-1 1 0 0 0,0-1 0 0 0,0 1 0 0 0,-3-13 0 0 0,0-8 1504 0 0,4 18-1279 0 0,0-3 41 0 0,-1 14-214 0 0,0 0 0 0 0,0 0-1 0 0,0 0 1 0 0,0 0 0 0 0,0 0 0 0 0,0 0 0 0 0,0 0-1 0 0,0 0 1 0 0,1 0 0 0 0,-1 0 0 0 0,0 0-1 0 0,0 0 1 0 0,0 0 0 0 0,0 0 0 0 0,0 0-1 0 0,0 0 1 0 0,0 0 0 0 0,0 0 0 0 0,0 0-1 0 0,0 0 1 0 0,0 0 0 0 0,0 0 0 0 0,0 0 0 0 0,1 0-1 0 0,-1 0 1 0 0,0 0 0 0 0,0 0 0 0 0,0 0-1 0 0,1 6-3 0 0,0 1 0 0 0,-1 0 0 0 0,0-1 0 0 0,-1 12 0 0 0,0-10 0 0 0,1 0 0 0 0,1 14 0 0 0,0 3 13 0 0,-1-16-39 0 0,0-14-97 0 0,4-63 275 0 0,-5 54-152 0 0,0 11 0 0 0,1 0 0 0 0,0 0 0 0 0,0 0 0 0 0,0 0 0 0 0,0 0 0 0 0,1 0 0 0 0,-1 0 0 0 0,1-3 0 0 0,0 4-334 0 0,-1 0 458 0 0,-2 5-3927 0 0,2-3 2561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1:42.267"/>
    </inkml:context>
    <inkml:brush xml:id="br0">
      <inkml:brushProperty name="width" value="0.025" units="cm"/>
      <inkml:brushProperty name="height" value="0.025" units="cm"/>
      <inkml:brushProperty name="color" value="#008C3A"/>
    </inkml:brush>
  </inkml:definitions>
  <inkml:trace contextRef="#ctx0" brushRef="#br0">23 429 6448 0 0,'0'0'141'0'0,"0"0"23"0"0,0 0 13 0 0,0 0 11 0 0,0 0-2 0 0,0 0-2 0 0,0 0 0 0 0,0 0 18 0 0,0 0 80 0 0,0 0 35 0 0,0 0 10 0 0,0 0-43 0 0,0 0-158 0 0,0 0 34 0 0,1-4 558 0 0,0 4-486 0 0,0-1-3592 0 0,0-1 368 0 0</inkml:trace>
  <inkml:trace contextRef="#ctx0" brushRef="#br0" timeOffset="496.67">25 424 1816 0 0,'0'0'0'0'0,"0"0"104"0"0,0-2-104 0 0,0 2 0 0 0,0 0 0 0 0</inkml:trace>
  <inkml:trace contextRef="#ctx0" brushRef="#br0" timeOffset="497.67">23 403 3312 0 0,'0'0'136'0'0,"0"0"-136"0"0,0 0 0 0 0,0 0 0 0 0,0 0 88 0 0,0 0-16 0 0,0-2 0 0 0</inkml:trace>
  <inkml:trace contextRef="#ctx0" brushRef="#br0" timeOffset="957.33">21 425 1872 0 0,'0'0'0'0'0,"0"0"72"0"0,0 0-72 0 0,0 0 104 0 0,0 0-104 0 0,0 0 0 0 0,0 0 0 0 0</inkml:trace>
  <inkml:trace contextRef="#ctx0" brushRef="#br0" timeOffset="1354.44">20 437 5040 0 0,'0'0'108'0'0,"0"0"17"0"0,0 0 13 0 0,0 0 43 0 0,0 0 137 0 0,0 0 60 0 0,0 0 7 0 0,0 0-29 0 0,0 0-145 0 0,0 0-69 0 0,0 0-12 0 0,0 0 12 0 0,0 0 61 0 0,0 0 21 0 0,0 0 7 0 0,0 0-10 0 0,0 0-44 0 0,0 0-17 0 0,0 0-6 0 0,0 0-28 0 0,-5-41-1015 0 0,8 34-3028 0 0,-3 7 2053 0 0</inkml:trace>
  <inkml:trace contextRef="#ctx0" brushRef="#br0" timeOffset="1713.08">23 370 2864 0 0,'0'0'83'0'0,"0"0"65"0"0,0 0 232 0 0,0 0 100 0 0,0 0 21 0 0,0 0-66 0 0,0 0-513 0 0,0 0-1058 0 0,0 0-437 0 0</inkml:trace>
  <inkml:trace contextRef="#ctx0" brushRef="#br0" timeOffset="1714.08">18 387 6448 0 0,'0'0'141'0'0,"0"0"23"0"0,-3 22 1397 0 0,3 3 5 0 0,0-25-1682 0 0,0 0-7 0 0,0 0 15 0 0,0 0 24 0 0,0 0 11 0 0,0 0 1 0 0,-3-23-2567 0 0,3 21 1967 0 0,-1-1-1529 0 0</inkml:trace>
  <inkml:trace contextRef="#ctx0" brushRef="#br0" timeOffset="2169.93">15 354 6688 0 0,'0'0'197'0'0,"0"0"4"0"0,0 0-67 0 0,0 0-36 0 0,0 0-8 0 0,0 0-5 0 0,3-3-2297 0 0,-3 1-61 0 0</inkml:trace>
  <inkml:trace contextRef="#ctx0" brushRef="#br0" timeOffset="2170.93">24 287 3680 0 0,'0'0'80'0'0,"0"0"16"0"0,0 0 8 0 0</inkml:trace>
  <inkml:trace contextRef="#ctx0" brushRef="#br0" timeOffset="2945.28">20 268 920 0 0,'0'0'0'0'0,"0"0"0"0"0,0 0 0 0 0,0 0 80 0 0,0 0-80 0 0,0-2 0 0 0,0 2 0 0 0,0 0 0 0 0,0 0 112 0 0</inkml:trace>
  <inkml:trace contextRef="#ctx0" brushRef="#br0" timeOffset="2946.28">1 250 2024 0 0,'0'0'0'0'0,"0"0"120"0"0,0 0-120 0 0,0 0 0 0 0,0 0 0 0 0</inkml:trace>
  <inkml:trace contextRef="#ctx0" brushRef="#br0" timeOffset="4940.24">20 139 4608 0 0,'0'0'101'0'0,"0"0"22"0"0,0 0 5 0 0,0 0 8 0 0,0 0 35 0 0,1-12 1840 0 0,-1-6-43 0 0,0 6 3554 0 0,0 12-5438 0 0,0 0-11 0 0,0 0 12 0 0,0 0-9 0 0,0 0 23 0 0,0 0 12 0 0,0 0 1 0 0,0 0 17 0 0,0 0 72 0 0,0 0 30 0 0,0 0 8 0 0,0 0-5 0 0,1 22 1691 0 0,-2-6-1093 0 0,1-13-714 0 0,-1 1-1 0 0,1-1 1 0 0,0 1-1 0 0,-1-1 1 0 0,-1 5 0 0 0,2 3 591 0 0,-7-58-1524 0 0,12-8 1675 0 0,1 11-64 0 0,-13 94-796 0 0,3 39 1179 0 0,2-77-1324 0 0,0-14 591 0 0,1-5-1014 0 0,4-60-256 0 0,-1 46 1450 0 0,-1 16-725 0 0,-1-1 0 0 0,0 1 0 0 0,0 0 0 0 0,-1-9 0 0 0,1-4 642 0 0,0 9-468 0 0,0 8 138 0 0,1 3 203 0 0,0 4-671 0 0,0 1 1 0 0,-1 0 0 0 0,0 0 0 0 0,-1 10-1 0 0,1-9 259 0 0,-1 1 0 0 0,2 13 0 0 0,0-10 1101 0 0,-2-22-1592 0 0,-1-70-65 0 0,2 77 427 0 0,-3-17 66 0 0,4 26 279 0 0,0-1 0 0 0,0 1 0 0 0,-1-1-1 0 0,0 7 1 0 0,4-11-954 0 0,-3-1 1567 0 0,-3 3-268 0 0,1-1-676 0 0,0-1-1 0 0,1 1 1 0 0,-1-1-1 0 0,1 1 1 0 0,-1-1-1 0 0,1 1 1 0 0,-1 0 0 0 0,1-1-1 0 0,0 1 1 0 0,0 0-1 0 0,0-1 1 0 0,0 1-1 0 0,0 0 1 0 0,0-1 0 0 0,1 4-1 0 0,0 6-150 0 0,-1-10 223 0 0,0 3-855 0 0,-1-2-4357 0 0,1-2 5244 0 0,0 0-1559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1:32.933"/>
    </inkml:context>
    <inkml:brush xml:id="br0">
      <inkml:brushProperty name="width" value="0.025" units="cm"/>
      <inkml:brushProperty name="height" value="0.025" units="cm"/>
      <inkml:brushProperty name="color" value="#008C3A"/>
    </inkml:brush>
  </inkml:definitions>
  <inkml:trace contextRef="#ctx0" brushRef="#br0">17 274 4384 0 0,'0'0'127'0'0,"-2"-20"4514"0"0,2 18-4641 0 0,0 1 0 0 0,0-1 0 0 0,0 1 76 0 0,0 1 312 0 0,0 0 109 0 0,0 0 14 0 0,-2 24 749 0 0,2-16-1080 0 0,-1 0 1 0 0,-3 14 0 0 0,2-11 499 0 0,10-94-746 0 0,-3 135 2188 0 0,-3-30-1979 0 0,-1-17-138 0 0,-1 0-1 0 0,0 0 1 0 0,1 0-1 0 0,-2 9 1 0 0,1-4-5 0 0,-1-26 0 0 0,-1-13 0 0 0,1-27 837 0 0,-5 126-268 0 0,2-38-296 0 0,3-9-224 0 0,1-23-55 0 0,0 0 0 0 0,0 0 0 0 0,0 0 0 0 0,1 0 0 0 0,-1 0-1 0 0,0 0 1 0 0,0 0 0 0 0,0 0 0 0 0,0 0 0 0 0,0 0 0 0 0,0 0 0 0 0,0 0-1 0 0,0 0 1 0 0,0 0 0 0 0,0-14-15 0 0,6-90-59 0 0,-8 99 91 0 0,2 4 42 0 0,3 21 86 0 0,-1-2-62 0 0,-1 1 1 0 0,-1 0-1 0 0,-3 26 0 0 0,-1-18-77 0 0,8-54-53 0 0,0 0 0 0 0,-2-50-1 0 0,-5 21 54 0 0,2 50 0 0 0,2-2 11 0 0,-1 7 44 0 0,0 1 14 0 0,-1 19 124 0 0,2-3-131 0 0,0 0-1 0 0,-2 0 0 0 0,-3 23 0 0 0,0 20 126 0 0,4-59-187 0 0,0 0-1 0 0,0 0 0 0 0,0 1 1 0 0,0-1-1 0 0,0 0 0 0 0,0 0 1 0 0,-1 0-1 0 0,1 0 0 0 0,0 0 1 0 0,0 1-1 0 0,0-1 0 0 0,0 0 1 0 0,0 0-1 0 0,0 0 0 0 0,0 0 1 0 0,0 0-1 0 0,0 1 0 0 0,0-1 1 0 0,1 0-1 0 0,-1 0 0 0 0,0 0 0 0 0,0 0 1 0 0,0 0-1 0 0,0 1 0 0 0,0-1 1 0 0,0 0-1 0 0,0 0 0 0 0,0 0 1 0 0,0 0-1 0 0,0 0 0 0 0,0 0 1 0 0,1 0-1 0 0,-1 1 0 0 0,0-1 1 0 0,0 0-1 0 0,0 0 0 0 0,0 0 1 0 0,0 0-1 0 0,0 0 0 0 0,1 0 1 0 0,-1 0-1 0 0,0 0 0 0 0,0 0 1 0 0,0 0-1 0 0,0 0 0 0 0,0 0 1 0 0,1 0-1 0 0,-1 0 0 0 0,0 0 0 0 0,0 0 1 0 0,0 0-1 0 0,1 0 0 0 0,2-6-35 0 0,-3-21-24 0 0,1-2-146 0 0,-5-34 0 0 0,4 47 206 0 0,-2-9 0 0 0,4 39 241 0 0,0-1-1 0 0,-1 1 0 0 0,0 0 0 0 0,-2 0 1 0 0,-2 26-1 0 0,-1 19 310 0 0,4-57-550 0 0,2-1-64 0 0,-1-2-78 0 0,0 0 0 0 0,-1-1 0 0 0,1 1 1 0 0,0 0-1 0 0,0-1 0 0 0,-1 1 0 0 0,1 0 0 0 0,-1-1 0 0 0,1 1 0 0 0,-1-1 0 0 0,0 1 0 0 0,1-3 0 0 0,-1 2 59 0 0,2-7 96 0 0,-1-1-1 0 0,0 1 1 0 0,-1-1-1 0 0,0 1 0 0 0,0-1 1 0 0,-3-15-1 0 0,-1-18 3 0 0,5 7 990 0 0,-1 35-1000 0 0,0 1-191 0 0,0 0-93 0 0,1 6-1150 0 0,-1-4-2964 0 0,0-1-871 0 0</inkml:trace>
  <inkml:trace contextRef="#ctx0" brushRef="#br0" timeOffset="3401.16">35 4 6104 0 0,'0'0'133'0'0,"0"0"23"0"0,0 0 12 0 0,0 0 21 0 0,0 0 65 0 0,0 0 30 0 0,0 0 4 0 0,0 0-23 0 0,0 0-94 0 0,0-4-2101 0 0,0 4-680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5:19.007"/>
    </inkml:context>
    <inkml:brush xml:id="br0">
      <inkml:brushProperty name="width" value="0.025" units="cm"/>
      <inkml:brushProperty name="height" value="0.025" units="cm"/>
      <inkml:brushProperty name="color" value="#008C3A"/>
    </inkml:brush>
  </inkml:definitions>
  <inkml:trace contextRef="#ctx0" brushRef="#br0">9 1393 4608 0 0,'0'0'96'0'0,"0"0"32"0"0,0 0 0 0 0,0 0 0 0 0,0 0-128 0 0,0 0 0 0 0,0 0 0 0 0,0 0 0 0 0,0 0 0 0 0,0 0 0 0 0,0 0 0 0 0,0 0 0 0 0,0 0 0 0 0,0 0-96 0 0,0 0 24 0 0,0 0-1912 0 0</inkml:trace>
  <inkml:trace contextRef="#ctx0" brushRef="#br0" timeOffset="493.8">9 1307 7568 0 0,'0'0'166'0'0,"0"0"29"0"0,0 0 14 0 0,0 0 9 0 0,0 0-14 0 0,0 0-4 0 0,0 0 0 0 0,0 0-95 0 0,0 0-397 0 0,-1-3-1124 0 0,1 3-1309 0 0</inkml:trace>
  <inkml:trace contextRef="#ctx0" brushRef="#br0" timeOffset="867.93">13 1271 3856 0 0,'0'0'80'0'0,"0"0"16"0"0,0 0 8 0 0,0 0 16 0 0,0 0-120 0 0,0 0 0 0 0,0 0 0 0 0,0 0 0 0 0,0 0 0 0 0,0 0-64 0 0,0 0 64 0 0</inkml:trace>
  <inkml:trace contextRef="#ctx0" brushRef="#br0" timeOffset="868.93">10 1230 6448 0 0,'0'0'141'0'0,"0"0"23"0"0,0 0 13 0 0,0-3-719 0 0,0 3-302 0 0</inkml:trace>
  <inkml:trace contextRef="#ctx0" brushRef="#br0" timeOffset="1409.2">12 1200 6688 0 0,'0'0'197'0'0,"0"0"60"0"0,0 0 169 0 0,0 0 71 0 0,0 0 14 0 0,0 0 1 0 0,0 0 0 0 0,0 0 0 0 0,0 0 0 0 0,0 0-70 0 0,0-1-292 0 0,-1-1-497 0 0,0 0 0 0 0,0 0 0 0 0,0 0 0 0 0,1 0 0 0 0,-1-1 1 0 0,1 1-1 0 0,-1 0 0 0 0,1-1 0 0 0,0 1 0 0 0,0 0 0 0 0,0-4 1 0 0,0 0-956 0 0,-3-4 7156 0 0,0 2-7612 0 0,3 5-901 0 0,1-2 5193 0 0,0 0-674 0 0,-1 2-6358 0 0,0 1 1437 0 0</inkml:trace>
  <inkml:trace contextRef="#ctx0" brushRef="#br0" timeOffset="1813.64">0 1089 6896 0 0,'0'0'200'0'0,"0"0"85"0"0,0 0 232 0 0,0 0 99 0 0,0 0 22 0 0,0 0-41 0 0,0 0-177 0 0,0 0-72 0 0,0 0-17 0 0,0 0-70 0 0,0 0-269 0 0,0 0-77 0 0,0 0-6 0 0,0 0-12 0 0,0 0-7 0 0,0 0-2 0 0,0 0-62 0 0,0 0-258 0 0,0 0-117 0 0,0 0-335 0 0,0 0-1308 0 0,0 0-561 0 0</inkml:trace>
  <inkml:trace contextRef="#ctx0" brushRef="#br0" timeOffset="1814.64">8 1060 7080 0 0,'0'0'157'0'0,"0"0"23"0"0,0 0 13 0 0,0 0-38 0 0,0 0-211 0 0,0 0-96 0 0,0 0-21 0 0,0 0 89 0 0,0 0 385 0 0,0 0 167 0 0,0 0 39 0 0,0 0-133 0 0,0 0-575 0 0,0-16-1892 0 0,0 13 1349 0 0</inkml:trace>
  <inkml:trace contextRef="#ctx0" brushRef="#br0" timeOffset="2183.07">7 1015 5608 0 0,'0'0'165'0'0,"0"0"35"0"0,0 0 61 0 0,0 0 25 0 0,0 0 2 0 0,0 0-78 0 0,0 0-304 0 0,0 0-61 0 0,0-2-3748 0 0,-1-2 3996 0 0,0-12 9272 0 0,1 12-10576 0 0,0-6-5378 0 0,0 7 4609 0 0</inkml:trace>
  <inkml:trace contextRef="#ctx0" brushRef="#br0" timeOffset="2577.45">8 959 6072 0 0,'0'0'133'0'0,"0"0"23"0"0,0 0 12 0 0,0 0 65 0 0,0 0 249 0 0,0 0 107 0 0,0 0 19 0 0,0 0-75 0 0,0 0-273 0 0,0 0 132 0 0,0 0 96 0 0,0 0 22 0 0,0 0-136 0 0,0 0-575 0 0,0 0-250 0 0,0 0-49 0 0,0 0 59 0 0,0 0 174 0 0,0 0-354 0 0,0 0-180 0 0,0-2-2023 0 0,0 2 692 0 0</inkml:trace>
  <inkml:trace contextRef="#ctx0" brushRef="#br0" timeOffset="2578.45">6 934 6448 0 0,'0'0'141'0'0,"0"0"23"0"0,0 0 13 0 0,0 0 18 0 0,0 0 26 0 0,0 0 17 0 0,0 0 2 0 0,0 0 4 0 0,-1-4 462 0 0,1 1-4018 0 0,0 1 954 0 0</inkml:trace>
  <inkml:trace contextRef="#ctx0" brushRef="#br0" timeOffset="2579.45">6 890 6448 0 0,'0'0'141'0'0,"0"0"23"0"0,0 0 13 0 0,0 0-333 0 0,0 0-1446 0 0,0-1-618 0 0</inkml:trace>
  <inkml:trace contextRef="#ctx0" brushRef="#br0" timeOffset="3060.96">6 850 6448 0 0,'0'0'141'0'0,"0"0"23"0"0,0 0 13 0 0,0 0 55 0 0,0 0 182 0 0,0 0 76 0 0,0 0 20 0 0,0 0-68 0 0,-1-5-276 0 0,1-3-3750 0 0,0 8 1160 0 0</inkml:trace>
  <inkml:trace contextRef="#ctx0" brushRef="#br0" timeOffset="3061.96">8 816 4776 0 0,'0'0'135'0'0,"0"0"73"0"0,0 0 201 0 0,0 0 81 0 0,0 0 20 0 0,0 0-68 0 0,0 0-338 0 0,0 0-328 0 0,0 0-116 0 0,0 0-374 0 0,0 0-1426 0 0</inkml:trace>
  <inkml:trace contextRef="#ctx0" brushRef="#br0" timeOffset="3660.31">7 787 6688 0 0,'0'0'197'0'0,"0"0"60"0"0,0 0 169 0 0,0 0 71 0 0,0 0 14 0 0,0 0-69 0 0,1-15-8260 0 0,-1 13 7571 0 0,0 0 269 0 0,0 1 347 0 0,0 1 139 0 0,0 0 32 0 0,0-14 4923 0 0,0 1-5708 0 0,0-11 943 0 0,0-2-6295 0 0,0 26 6079 0 0,0 0 136 0 0,0 0 19 0 0,0 0 7 0 0,0 0 17 0 0,0 0 10 0 0,0 0 1 0 0,-3-23 1424 0 0,5 11-5811 0 0,-2 11 2758 0 0</inkml:trace>
  <inkml:trace contextRef="#ctx0" brushRef="#br0" timeOffset="4011.05">5 624 4384 0 0,'0'0'127'0'0,"0"0"87"0"0,0 0 266 0 0,0 0 116 0 0,0 0 20 0 0,0 0-77 0 0,0 0-286 0 0,0 0 126 0 0,0 0 101 0 0,0 0 28 0 0,0-6-1790 0 0,0 6 588 0 0</inkml:trace>
  <inkml:trace contextRef="#ctx0" brushRef="#br0" timeOffset="4376.83">8 597 6448 0 0,'0'0'141'0'0,"0"0"23"0"0,0 0 13 0 0,0 0 37 0 0,0 0 103 0 0,0 0 47 0 0,0 0 11 0 0,0 0-31 0 0,0 0-135 0 0,0 0-60 0 0,0 0-11 0 0,4-19-7631 0 0,-4 10 12948 0 0,0 0-4329 0 0,0 2-3725 0 0,2 5 526 0 0</inkml:trace>
  <inkml:trace contextRef="#ctx0" brushRef="#br0" timeOffset="4783.09">14 516 4240 0 0,'0'0'124'0'0,"0"0"79"0"0,0 0 267 0 0,0 0 118 0 0,0 0 20 0 0,0 0-1 0 0,0 0-34 0 0,0 0-18 0 0,0 0-3 0 0,0 0-74 0 0,-1-1-311 0 0,0-1-148 0 0,1 0-19 0 0,0-1 37 0 0,0 3 152 0 0,-1-12-31 0 0,-4-27-3180 0 0,4-13 5745 0 0,1 52-2567 0 0,0 0 69 0 0,0 0 21 0 0,0 0-29 0 0,0-1-133 0 0,1-1-59 0 0,-1-1 50 0 0,0 3-11 0 0,0 0-133 0 0,0 0-81 0 0,0 0-18 0 0,2-6-1453 0 0,-2 5 1399 0 0,1 0 0 0 0,-1 0 0 0 0,1 0 0 0 0,-1-1 0 0 0,0 1-1 0 0,0 0 1 0 0,1 0 0 0 0,-1-1 0 0 0,0 1 0 0 0,0 0 0 0 0,0-3 0 0 0,0 4 384 0 0,0 0 44 0 0,0 0 2 0 0,0 0-7 0 0,0 0-28 0 0,0 0-11 0 0,0 0-2 0 0,0 0-38 0 0,0 0-148 0 0,0 0-38 0 0,0 0-11 0 0,0 0-42 0 0,0 0-13 0 0,0 0-275 0 0,0 0-1139 0 0,0 0-489 0 0</inkml:trace>
  <inkml:trace contextRef="#ctx0" brushRef="#br0" timeOffset="5216.99">14 340 3656 0 0,'0'0'76'0'0,"0"0"16"0"0,0 0 7 0 0,0 0 50 0 0,0 0 170 0 0,0 0 69 0 0,-1-10 1733 0 0,1 10-2063 0 0,0-13-1334 0 0,0 11-822 0 0</inkml:trace>
  <inkml:trace contextRef="#ctx0" brushRef="#br0" timeOffset="5731.77">12 290 5408 0 0,'0'0'124'0'0,"0"0"17"0"0,0 0 10 0 0,0 0 7 0 0,0 0 30 0 0,0 0 18 0 0,0 0 2 0 0,0 0-56 0 0,0 0-220 0 0,0 0-40 0 0,0 0-15 0 0,0 0-77 0 0,0 0-31 0 0,0 0-7 0 0,0-9-2874 0 0,0 9 2088 0 0</inkml:trace>
  <inkml:trace contextRef="#ctx0" brushRef="#br0" timeOffset="6129.1">15 219 6104 0 0,'0'0'133'0'0,"0"0"23"0"0,0 0 12 0 0,0 0 25 0 0,0 0 79 0 0,0 0 31 0 0,0 0 8 0 0,0 0-2 0 0,0 0-10 0 0,0 0-3 0 0,0 0 0 0 0,0 0-39 0 0,0 0-165 0 0,0-1-81 0 0,-1-2-11 0 0,1 1 0 0 0,0-1 0 0 0,0-9-3283 0 0,0 11 1054 0 0</inkml:trace>
  <inkml:trace contextRef="#ctx0" brushRef="#br0" timeOffset="6130.1">12 192 2112 0 0,'0'0'0'0'0,"0"0"128"0"0</inkml:trace>
  <inkml:trace contextRef="#ctx0" brushRef="#br0" timeOffset="6609.2">10 172 5040 0 0,'0'0'136'0'0,"0"0"48"0"0,0 0-184 0 0,0 0 0 0 0,0 0 0 0 0,0 0 0 0 0,0 0 336 0 0,0 0 32 0 0,0 0 8 0 0,0 0 0 0 0,0 0-248 0 0,0 0-56 0 0,0 0-8 0 0,0 0 0 0 0,0 0-64 0 0,0 0 0 0 0,0 0 0 0 0,0 0-2848 0 0</inkml:trace>
  <inkml:trace contextRef="#ctx0" brushRef="#br0" timeOffset="6982.52">9 143 5728 0 0,'0'0'128'0'0,"0"0"24"0"0,0 0 8 0 0,0 0 0 0 0,0 0-160 0 0,0 0 0 0 0,0 0 0 0 0,0 0 0 0 0,0 0 72 0 0,0 0-8 0 0,0 0-64 0 0,0 0 96 0 0,0 0-224 0 0,0 0-56 0 0</inkml:trace>
  <inkml:trace contextRef="#ctx0" brushRef="#br0" timeOffset="6983.52">11 128 1400 0 0,'0'0'0'0'0,"0"0"80"0"0,0 0-80 0 0,0 0 0 0 0,0 0 0 0 0,0 0 0 0 0,0 0 0 0 0,0 0 0 0 0</inkml:trace>
  <inkml:trace contextRef="#ctx0" brushRef="#br0" timeOffset="7330.75">12 65 4400 0 0,'0'0'96'0'0,"0"0"16"0"0,0 0 8 0 0,0 0 8 0 0,0 0-128 0 0,0 0 0 0 0,0 0 0 0 0,0 0 0 0 0,0 0 128 0 0,0 0 0 0 0,0 0 0 0 0,0 0 0 0 0,0 0-128 0 0,0 0-88 0 0,0 0 16 0 0,0 0-1328 0 0,0 0-264 0 0</inkml:trace>
  <inkml:trace contextRef="#ctx0" brushRef="#br0" timeOffset="7681.48">13 22 4720 0 0,'0'0'101'0'0,"0"0"22"0"0,0 0 6 0 0,0 0 14 0 0,0 0 34 0 0,0 0 14 0 0,0 0 1 0 0,0 0-20 0 0,0 0-92 0 0,0-14-3132 0 0,0 14 2897 0 0,0 0-111 0 0,0 0-50 0 0,0 0-48 0 0,0-1-159 0 0,0-1-69 0 0</inkml:trace>
  <inkml:trace contextRef="#ctx0" brushRef="#br0" timeOffset="8075.57">14 0 2936 0 0,'0'0'65'0'0,"0"0"7"0"0,0 0 8 0 0,0 0 46 0 0,0 0 162 0 0,0 0 68 0 0,0 21 2701 0 0,0 1-2891 0 0,0-21-475 0 0,0-1-72 0 0,0 0-350 0 0,0 0-1386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50.644"/>
    </inkml:context>
    <inkml:brush xml:id="br0">
      <inkml:brushProperty name="width" value="0.05" units="cm"/>
      <inkml:brushProperty name="height" value="0.05" units="cm"/>
      <inkml:brushProperty name="color" value="#849398"/>
    </inkml:brush>
  </inkml:definitions>
  <inkml:trace contextRef="#ctx0" brushRef="#br0">5 30 5352 0 0,'0'0'116'0'0,"0"0"17"0"0,0 0 12 0 0,0 0 15 0 0,0 0 14 0 0,0 0 2 0 0,0 0 0 0 0,0 0 8 0 0,0 0 34 0 0,0 0 20 0 0,0 0 2 0 0,-4-7 796 0 0,3 5 2249 0 0,6-4-2221 0 0,-5 6-1019 0 0,0 0 0 0 0,0 0 0 0 0,0 0 0 0 0,1 0 0 0 0,-1 0 0 0 0,0 0 0 0 0,0 0 0 0 0,0 0 0 0 0,0 0 0 0 0,0 0 0 0 0,0 0 0 0 0,0 0 0 0 0,0 0 0 0 0,0 0 0 0 0,0 0 0 0 0,0 0 0 0 0,0 0 0 0 0,0 0 0 0 0,0 0 0 0 0,0 0 0 0 0,0 0 0 0 0,0 0 0 0 0,0 0 0 0 0,0 0 0 0 0,1 0 0 0 0,-1 0 0 0 0,0 0 0 0 0,0 0 0 0 0,0 1-2 0 0,4 1-32 0 0,-2-1-11 0 0,1-2 0 0 0,-2-1 10 0 0,0 1 33 0 0,2-4-33 0 0,-2 4-7 0 0,8-7-31 0 0,-9 7-105 0 0,3 8-1 0 0,-3-7 167 0 0,0 0 0 0 0,0 0-1 0 0,1 0 1 0 0,-1 1 0 0 0,0-1 0 0 0,0 0 0 0 0,0 0 0 0 0,0 1 0 0 0,1-1 0 0 0,-1 0 0 0 0,0 0 0 0 0,0 1 0 0 0,0-1 0 0 0,0 0-1 0 0,0 0 1 0 0,0 1 0 0 0,0-1 0 0 0,0 0 0 0 0,0 0 0 0 0,0 1 0 0 0,0-1 0 0 0,0 0 0 0 0,0 0 0 0 0,0 1 0 0 0,0-1 0 0 0,0 0-1 0 0,0 1 1 0 0,0-1 0 0 0,0 0 0 0 0,0 0 0 0 0,0 1 0 0 0,-1-1 0 0 0,1 0 0 0 0,0 0 0 0 0,0 0 0 0 0,0 1 0 0 0,0-1-1 0 0,-1 0 1 0 0,1 0 0 0 0,0 0 0 0 0,0 1 0 0 0,0-1 0 0 0,-1 0 0 0 0,1 0 0 0 0,0 0 0 0 0,0 0 0 0 0,-1 0 0 0 0,1 1 0 0 0,-1-1-72 0 0,1 0 98 0 0,0 0 9 0 0,0 1-15 0 0,-2 1-54 0 0,2-1-75 0 0,0-1-74 0 0,0 0-3 0 0,0 0 8 0 0,0 0-141 0 0,0 0-591 0 0,0 0-248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36.677"/>
    </inkml:context>
    <inkml:brush xml:id="br0">
      <inkml:brushProperty name="width" value="0.05" units="cm"/>
      <inkml:brushProperty name="height" value="0.05" units="cm"/>
      <inkml:brushProperty name="color" value="#849398"/>
    </inkml:brush>
  </inkml:definitions>
  <inkml:trace contextRef="#ctx0" brushRef="#br0">20 25 2992 0 0,'0'0'65'0'0,"0"0"7"0"0,0 0 10 0 0,0 0 7 0 0,0 0-13 0 0,0 0-4 0 0,0 0 0 0 0,0 0 1 0 0,0 0 6 0 0,0 0 8 0 0,0 0 27 0 0,0 0 13 0 0,0 0 1 0 0,0 0 24 0 0,0 0 101 0 0,0 0 47 0 0,0 0 11 0 0,0 0 14 0 0,0 0 58 0 0,0 0 29 0 0,0 0 4 0 0,0 0-16 0 0,0 0-66 0 0,0 0-22 0 0,0 0-6 0 0,0 0-21 0 0,0 0-80 0 0,0 0-39 0 0,0 0-6 0 0,0 0-2 0 0,0 0-6 0 0,0 0-6 0 0,0 0-2 0 0,0 0-14 0 0,0 0-47 0 0,0 0 5 0 0,0 0-8 0 0,0 0-13 0 0,0 0-3 0 0,0 0 9 0 0,0 0 34 0 0,0 0-7 0 0,0 0-4 0 0,0 0 0 0 0,0 0 0 0 0,0 0 0 0 0,0 0 0 0 0,0 0 21 0 0,0 0 91 0 0,0 0 43 0 0,0 0 5 0 0,0 0-32 0 0,0 0-127 0 0,0 0-25 0 0,0 0 7 0 0,0 0-13 0 0,-3 0-42 0 0,2 0 17 0 0,-11-6 360 0 0,12 6-399 0 0,-1-1-1 0 0,1 1 1 0 0,0-1-1 0 0,0 1 0 0 0,-1 0 1 0 0,1-1-1 0 0,0 1 1 0 0,0-1-1 0 0,-1 1 0 0 0,1-1 1 0 0,0 1-1 0 0,0-1 1 0 0,0 1-1 0 0,0-1 1 0 0,0 1-1 0 0,0 0 0 0 0,0-1 1 0 0,0 1-1 0 0,0-1 1 0 0,0 1-1 0 0,0-1 0 0 0,0 1 1 0 0,0-1-1 0 0,0 1 1 0 0,1-1-1 0 0,-1 1 0 0 0,0-1 1 0 0,0 1-1 0 0,0-1 1 0 0,1 1-1 0 0,-1 0 0 0 0,0-1 1 0 0,0 1-1 0 0,1 0 1 0 0,-1-1-1 0 0,0 1 1 0 0,1 0-1 0 0,-1-1 0 0 0,1 1 1 0 0,-1 0-1 0 0,1-1 1 0 0,-1 1 0 0 0,0 0-1 0 0,0 0 1 0 0,1 0 0 0 0,-1 0 0 0 0,0 0 0 0 0,0-1 0 0 0,0 1 0 0 0,0 0 0 0 0,1 0 0 0 0,-1 0 0 0 0,0 0-1 0 0,0 0 1 0 0,0 0 0 0 0,1 0 0 0 0,-1 0 0 0 0,0 0 0 0 0,0 0 0 0 0,0 0 0 0 0,1 0 0 0 0,-1 0 0 0 0,0 0 0 0 0,0 0-1 0 0,0 0 1 0 0,1 0 0 0 0,-1 0 0 0 0,0 1 0 0 0,0-1 0 0 0,0 0 0 0 0,0 0 0 0 0,1 0 0 0 0,-1 0 0 0 0,0 0-1 0 0,0 0 1 0 0,0 0 0 0 0,0 1 0 0 0,0-1 0 0 0,1 0 0 0 0,-1 0 0 0 0,0 1 0 0 0,5 6 496 0 0,-4-6 45 0 0,0 3-532 0 0,0-1-1 0 0,0-2 48 0 0,-1-1-4 0 0,0 0-87 0 0,0 0 61 0 0,2 2-17 0 0,0 0-11 0 0,0 1 0 0 0,-2 2 0 0 0,-2-2 0 0 0,-1-1 0 0 0,0-4 0 0 0,0-1 0 0 0,3-1 0 0 0,2 2-118 0 0,4 10-2278 0 0,-5-7 1470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18.948"/>
    </inkml:context>
    <inkml:brush xml:id="br0">
      <inkml:brushProperty name="width" value="0.04999" units="cm"/>
      <inkml:brushProperty name="height" value="0.04999" units="cm"/>
      <inkml:brushProperty name="color" value="#849398"/>
    </inkml:brush>
  </inkml:definitions>
  <inkml:trace contextRef="#ctx0" brushRef="#br0">176 12 3768 0 0,'0'0'83'0'0,"0"0"11"0"0,0 0 10 0 0,-1-1-12 0 0,0-2-22 0 0,0 2 190 0 0,1 1 78 0 0,0 0 13 0 0,0 0-14 0 0,0 0-60 0 0,0 0-21 0 0,0 0-6 0 0,0 0-28 0 0,0 0-104 0 0,0 0-44 0 0,0 0-8 0 0,0 0-2 0 0,-1-6 1333 0 0,2 7-1239 0 0,-1 0-57 0 0,0-1 1 0 0,1 1 0 0 0,-1-1-1 0 0,0 1 1 0 0,1-1-1 0 0,-1 1 1 0 0,0 0 0 0 0,0-1-1 0 0,0 1 1 0 0,0-1 0 0 0,1 1-1 0 0,-1 0 1 0 0,0-1-1 0 0,0 1 1 0 0,0 0 0 0 0,0 0-1 0 0,-3-3 94 0 0,0-1-174 0 0,2 2 33 0 0,2 3 43 0 0,0 0 0 0 0,0-1 1 0 0,0 1-1 0 0,0 0 0 0 0,-1-1 1 0 0,1 1-1 0 0,0 0 0 0 0,-1 0 1 0 0,1 0-1 0 0,-1 0 0 0 0,0 1 1 0 0,-1 1 86 0 0,1-3-91 0 0,0-1-8 0 0,0 0-15 0 0,0 0-6 0 0,0 0-26 0 0,-1 0-86 0 0,-3 0 34 0 0,3 0 15 0 0,1 0 1 0 0,-1 0 0 0 0,0 0 0 0 0,0-1-1 0 0,1 1 1 0 0,-1 0 0 0 0,0 0-1 0 0,0 0 1 0 0,1-1 0 0 0,-1 1 0 0 0,0 0-1 0 0,1-1 1 0 0,-1 1 0 0 0,0-1 0 0 0,1 1-1 0 0,-1-1 1 0 0,1 1 0 0 0,-1-1-1 0 0,1 1 1 0 0,-1-1 0 0 0,1 1 0 0 0,-1-1-1 0 0,1 0 1 0 0,-1 1 0 0 0,1-1 0 0 0,0 0-1 0 0,-1 0 1 0 0,1 1 0 0 0,0-1 0 0 0,0 0-1 0 0,0 1 1 0 0,-1-1 0 0 0,1 0-1 0 0,0 0 1 0 0,0 1 0 0 0,0-2 0 0 0,1-2-2 0 0,2 3-11 0 0,2 5-45 0 0,-5-1 59 0 0,2 0 8 0 0,-1-1-2 0 0,0 0 0 0 0,0 0 0 0 0,0 0 0 0 0,0 0 0 0 0,-1 0 0 0 0,1 0 0 0 0,-1 0 0 0 0,1 0 0 0 0,-1 1 0 0 0,0-1 0 0 0,0 0 0 0 0,0 0 0 0 0,0 3 0 0 0,0-5-5 0 0,0 0-1 0 0,0 0 1 0 0,0 0-1 0 0,0 1 1 0 0,0-1-1 0 0,0 0 1 0 0,0 0 0 0 0,0 0-1 0 0,0 0 1 0 0,0 0-1 0 0,0 0 1 0 0,0 0 0 0 0,0 0-1 0 0,0 0 1 0 0,0 0-1 0 0,0 0 1 0 0,0 0-1 0 0,-1 0 1 0 0,1 0 0 0 0,0 0-1 0 0,0 0 1 0 0,0 0-1 0 0,0 0 1 0 0,0 1 0 0 0,0-1-1 0 0,0 0 1 0 0,0 0-1 0 0,0 0 1 0 0,0 0-1 0 0,0 0 1 0 0,0 0 0 0 0,0 0-1 0 0,-1 0 1 0 0,1 0-1 0 0,0 0 1 0 0,0 0-1 0 0,0 0 1 0 0,0 0 0 0 0,0 0-1 0 0,0 0 1 0 0,0 0-1 0 0,0-1 1 0 0,0 1 0 0 0,0 0-1 0 0,0 0 1 0 0,0 0-1 0 0,-1 0 1 0 0,1 0-1 0 0,0 0 1 0 0,0 0 0 0 0,0 0-1 0 0,0 0 1 0 0,0 0-1 0 0,0 0 1 0 0,0 0 0 0 0,0 0-1 0 0,0 0 1 0 0,0 0-1 0 0,0 0 1 0 0,0 0-1 0 0,0-1 1 0 0,0 1 0 0 0,0 0-1 0 0,0 0 1 0 0,0 0-1 0 0,0 0 1 0 0,0 0 0 0 0,0 0-1 0 0,0 0 1 0 0,-1-1-71 0 0,1 0 1 0 0,-1-1 0 0 0,1 1 0 0 0,-1 0 0 0 0,1 0-1 0 0,0 0 1 0 0,0-1 0 0 0,0 1 0 0 0,-1 0-1 0 0,1 0 1 0 0,0-2 0 0 0,0 3-4103 0 0</inkml:trace>
  <inkml:trace contextRef="#ctx0" brushRef="#br0" timeOffset="1408.71">5 15 4344 0 0,'0'0'99'0'0,"0"0"11"0"0,0 0 10 0 0,0 0 34 0 0,0 0 114 0 0,0 0 54 0 0,0 0 13 0 0,0 0-17 0 0,0 0-71 0 0,-2 10 1145 0 0,2-7-1371 0 0,0-2 33 0 0,0-1 10 0 0,0 0 0 0 0,0 0 0 0 0,0-1-248 0 0,-1-2 2384 0 0,0 3 782 0 0,0-1-3019 0 0,1 1 49 0 0,7 6-145 0 0,-5-2 133 0 0,2 7 333 0 0,-4-11-325 0 0,0 0 0 0 0,0 1 0 0 0,0-1 0 0 0,0 0 0 0 0,0 0 0 0 0,0 0 0 0 0,0 0 0 0 0,0 0 0 0 0,0 0 0 0 0,0 0 0 0 0,0 0 0 0 0,0 0 0 0 0,0 0 0 0 0,0 0 0 0 0,0 0 0 0 0,0 0 0 0 0,0 0-1 0 0,0 1 1 0 0,0-1 0 0 0,0 0 0 0 0,0 0 0 0 0,0 0 0 0 0,0 0 0 0 0,0 0 0 0 0,0 0 0 0 0,0 0 0 0 0,0 0 0 0 0,0 0 0 0 0,0 0 0 0 0,0 0 0 0 0,0 0 0 0 0,0 0 0 0 0,-1 0 0 0 0,1 0 0 0 0,0 0 0 0 0,0 0-1 0 0,0 0 1 0 0,0 1 0 0 0,0-1 0 0 0,0 0 0 0 0,0 0 0 0 0,0 0 0 0 0,0 0 0 0 0,0 0 0 0 0,0 0 0 0 0,0 0 0 0 0,0 0 0 0 0,0 0 0 0 0,-1 0 0 0 0,1 0 0 0 0,0 0 0 0 0,0 0 0 0 0,0 0 0 0 0,0 0-1 0 0,0 0 1 0 0,0-1 0 0 0,-1 1 2 0 0,1-1-1 0 0,-1 1 1 0 0,1-1 0 0 0,-1 0-1 0 0,1 1 1 0 0,-1-1-1 0 0,1 0 1 0 0,0 1-1 0 0,-1-1 1 0 0,1 0-1 0 0,0 0 1 0 0,0 1-1 0 0,-1-1 1 0 0,1 0-1 0 0,0 0 1 0 0,0 0 0 0 0,0 1-1 0 0,0-3 1 0 0,0-6-10 0 0,0 6 10 0 0,4 9-13 0 0,-4-6-4274 0 0,0 0 179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2:43.135"/>
    </inkml:context>
    <inkml:brush xml:id="br0">
      <inkml:brushProperty name="width" value="0.1" units="cm"/>
      <inkml:brushProperty name="height" value="0.1" units="cm"/>
    </inkml:brush>
  </inkml:definitions>
  <inkml:trace contextRef="#ctx0" brushRef="#br0">960 717 1456 0 0,'0'0'117'0'0,"0"0"125"0"0,0 0 56 0 0,0 0 13 0 0,0 0-4 0 0,0 0-23 0 0,0 0-11 0 0,0 0-1 0 0,0 0-19 0 0,0 0-79 0 0,0 0-41 0 0,0 0-5 0 0,0 0-5 0 0,0 0-22 0 0,0 0-6 0 0,0 0-6 0 0,-9-19 1364 0 0,8 17-1335 0 0,-1 1-1 0 0,1-1 1 0 0,0 0-1 0 0,0 1 1 0 0,0-1-1 0 0,0 0 1 0 0,0 0-1 0 0,0-2 1 0 0,-3-4 83 0 0,4 7-137 0 0,-4-5 187 0 0,4 5-235 0 0,-1 1 0 0 0,1-1 0 0 0,-1 0-1 0 0,1 1 1 0 0,-1-1 0 0 0,1 0-1 0 0,-1 0 1 0 0,1 1 0 0 0,0-1-1 0 0,-1 0 1 0 0,1 0 0 0 0,0 0 0 0 0,-1 0-1 0 0,1 1 1 0 0,0-1 0 0 0,0 0-1 0 0,0 0 1 0 0,0 0 0 0 0,0 0-1 0 0,0-1 1 0 0,-10-32 875 0 0,9 32-881 0 0,0-1 44 0 0,-3-4 8 0 0,3 4-64 0 0,0 0-1 0 0,0 0 1 0 0,-1-1 0 0 0,2 1 0 0 0,-1 0 0 0 0,0 0-1 0 0,1-1 1 0 0,-1 1 0 0 0,1-5 0 0 0,0 6 2 0 0,-1 0 0 0 0,0-1 0 0 0,0 0 0 0 0,-10-22 0 0 0,-3 0 0 0 0,12 23 0 0 0,2-1 4 0 0,-1 1 0 0 0,0-1 0 0 0,-1 1 0 0 0,1 0 1 0 0,0-1-1 0 0,-1 1 0 0 0,-1-2 0 0 0,1 1 1 0 0,0 0 0 0 0,0 1 0 0 0,0-1 1 0 0,1 0-1 0 0,-3-4 0 0 0,4 5-16 0 0,0 1-32 0 0,-6-7-42 0 0,6 7 26 0 0,-12-11-323 0 0,-11-13-1838 0 0,-2-3 144 0 0,20 23 1847 0 0,3 4 81 0 0,0-1 0 0 0,0 1 0 0 0,0-1 0 0 0,1 0 1 0 0,-1 0-1 0 0,1 0 0 0 0,-3-4 0 0 0,-6-7 84 0 0,9 11 64 0 0,-1 1 15 0 0,1 0 0 0 0,0-1 0 0 0,-1 1 0 0 0,1 0 0 0 0,0 0 0 0 0,0-1 0 0 0,0 1 0 0 0,0-1 0 0 0,0 1 0 0 0,-1-3 0 0 0,1 2 7 0 0,0-1-1 0 0,0 1 1 0 0,-1 0-1 0 0,1 0 1 0 0,-1 0 0 0 0,1 0-1 0 0,-1 1 1 0 0,0-1-1 0 0,0 0 1 0 0,-4-2 0 0 0,-3-6 230 0 0,8 8-187 0 0,-18-20 559 0 0,17 20-624 0 0,-10-13 0 0 0,9 11 137 0 0,-7-7 841 0 0,10 10-936 0 0,-2 1-20 0 0,0-1 3 0 0,1 0 337 0 0,-13-15 224 0 0,-9-8 232 0 0,22 24-775 0 0,-2-2-32 0 0,-13-18 117 0 0,-3 7-64 0 0,9 3-227 0 0,1 0-54 0 0,-1 0 85 0 0,7 8 132 0 0,0 0 0 0 0,-14-16 0 0 0,15 16 0 0 0,0-1 10 0 0,0 2 22 0 0,-1-5-79 0 0,-7 1-4 0 0,9 5 125 0 0,-2 0-27 0 0,0-2-102 0 0,1 2-26 0 0,1-1 81 0 0,0 0-1 0 0,-1 0 1 0 0,1 0-1 0 0,-1 0 1 0 0,1 0-1 0 0,-1 0 1 0 0,0 1-1 0 0,1-1 1 0 0,-1 1-1 0 0,-2-1 1 0 0,2 0 19 0 0,1 1 0 0 0,-1 0 0 0 0,1-1 0 0 0,-1 1-1 0 0,1-1 1 0 0,0 1 0 0 0,-1-1 0 0 0,1 0 0 0 0,0 0 0 0 0,-2-1 0 0 0,2 2 29 0 0,-1-1-36 0 0,-2-2-12 0 0,2 2 0 0 0,-20-10 64 0 0,4 0-64 0 0,14 10 0 0 0,-14-6-72 0 0,10 4 1 0 0,5 1 71 0 0,1 1-1 0 0,0 0 1 0 0,-1 0 0 0 0,0 0 0 0 0,1 0 0 0 0,-1 1 0 0 0,1-1 0 0 0,-1 1 0 0 0,-4-1 0 0 0,-8-2 0 0 0,12 2 0 0 0,-5 2-20 0 0,-36-6-104 0 0,40 4 138 0 0,2 1 61 0 0,-1 0-68 0 0,1 0-1 0 0,-1 0 1 0 0,1-1-1 0 0,-1 1 1 0 0,1-1-1 0 0,-1 0 1 0 0,1 1-1 0 0,-1-1 1 0 0,-3-2-1 0 0,6 3 12 0 0,-1-1-84 0 0,-5 0 321 0 0,3 1-184 0 0,2 0-18 0 0,-3 0-30 0 0,1 0 35 0 0,3 0 10 0 0,-18-1-86 0 0,17 1 29 0 0,-23-2 419 0 0,16 2-271 0 0,5 0-159 0 0,0-1 10 0 0,1 1 14 0 0,1-1 0 0 0,-1 1-1 0 0,1 0 1 0 0,-1-1-1 0 0,1 1 1 0 0,-1 0-1 0 0,0 0 1 0 0,1 0-1 0 0,-1 0 1 0 0,0 0-1 0 0,1 0 1 0 0,-1 1-1 0 0,1-1 1 0 0,-1 0 0 0 0,-2 2-1 0 0,-8 2 86 0 0,6-3-102 0 0,1 0 0 0 0,0 1 0 0 0,0 0 0 0 0,0 0 0 0 0,0 0 0 0 0,0 1 1 0 0,0 0-1 0 0,-5 4 0 0 0,7-6-7 0 0,1-1-40 0 0,0 1 0 0 0,0 0 0 0 0,0-1 0 0 0,0 1 0 0 0,0 0 0 0 0,1 1 0 0 0,-4 1-1 0 0,0 0-44 0 0,2-1 71 0 0,2-2 22 0 0,-5-1-90 0 0,6 1 18 0 0,-28 6 118 0 0,13 0-661 0 0,12-5-2066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5:33.287"/>
    </inkml:context>
    <inkml:brush xml:id="br0">
      <inkml:brushProperty name="width" value="0.025" units="cm"/>
      <inkml:brushProperty name="height" value="0.025" units="cm"/>
      <inkml:brushProperty name="color" value="#101040"/>
    </inkml:brush>
  </inkml:definitions>
  <inkml:trace contextRef="#ctx0" brushRef="#br0">1066 6 2912 0 0,'0'0'179'0'0,"0"0"213"0"0,0 0 96 0 0,0 0 21 0 0,0 0-29 0 0,0 0-133 0 0,0 0-54 0 0,0 0-7 0 0,0 0-35 0 0,0 0-124 0 0,0 0-14 0 0,0 0 68 0 0,0 0 11 0 0,0 0-6 0 0,0 0 0 0 0,0 0 13 0 0,0 0 8 0 0,0 0 1 0 0,0 0-2 0 0,0 0-4 0 0,0 0-2 0 0,0 0 0 0 0,0 0-12 0 0,0 0-52 0 0,0 0-28 0 0,0 0-4 0 0,0 0-18 0 0,-2-1-58 0 0,2 1 26 0 0,0 0 15 0 0,-4-1 30 0 0,6 1-130 0 0,-21 0 392 0 0,-20-4 90 0 0,-15 8 584 0 0,53-4-1035 0 0,-3-1 0 0 0,0 1 0 0 0,1 0 0 0 0,0 0 0 0 0,0 0 0 0 0,-1 1 0 0 0,0-1 0 0 0,1 0 0 0 0,-5 1 0 0 0,-5 3 960 0 0,10-3-960 0 0,1 0 0 0 0,-10 6-96 0 0,9-4-486 0 0,-21 9 1249 0 0,6-7-720 0 0,14-5 53 0 0,2 1 0 0 0,-1-1 0 0 0,1 1 0 0 0,-45 13 36 0 0,40-12-31 0 0,1 1 1 0 0,0 0-1 0 0,1 0 1 0 0,-1 1-1 0 0,0-1 1 0 0,1 1-1 0 0,-8 6 1 0 0,-13 9 98 0 0,19-13-68 0 0,6-5-29 0 0,0 0 1 0 0,0-1 0 0 0,0 1-1 0 0,-1 0 1 0 0,1 0 0 0 0,0-1-1 0 0,0 1 1 0 0,-1 0 0 0 0,1 0-1 0 0,-1-1 1 0 0,-2 2 0 0 0,-8 1-8 0 0,1 2 0 0 0,0 0 0 0 0,0 0 0 0 0,-12 10 0 0 0,14-11-3 0 0,3 1 12 0 0,-1-2-1 0 0,1 2 1 0 0,-10 9 0 0 0,-12 12 47 0 0,25-24-56 0 0,2-1 0 0 0,-1 2-13 0 0,-1 1 0 0 0,1-2 0 0 0,-1 2 0 0 0,-5 3 1 0 0,7-5 12 0 0,-2 0 0 0 0,-16 15-128 0 0,-3-3 128 0 0,18-12 0 0 0,0 0 0 0 0,1 1 0 0 0,0 0 0 0 0,-7 5 0 0 0,-21 16-947 0 0,27-21 1053 0 0,0 1 0 0 0,2 0 0 0 0,-1-1 0 0 0,-4 8 1 0 0,-15 21 381 0 0,21-31-488 0 0,-2 1 0 0 0,1 0-7 0 0,-2 1 1 0 0,2 1-1 0 0,-1-2 1 0 0,1 1-1 0 0,0 1 1 0 0,0-2-1 0 0,-3 7 1 0 0,1 2-14 0 0,-17 21 80 0 0,-15 25-120 0 0,12-31 163 0 0,14-15-68 0 0,8-9 21 0 0,-7 5 124 0 0,2 0-1 0 0,1 1 1 0 0,-8 10 0 0 0,-15 18-156 0 0,20-27-25 0 0,-17 24 67 0 0,-1-3 5 0 0,3-6-32 0 0,23-22-29 0 0,-13 11-75 0 0,-23 15 0 0 0,28-23 65 0 0,-11 12 0 0 0,18-15 0 0 0,1 0 0 0 0,-10 17-923 0 0,10-18 414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7:12.659"/>
    </inkml:context>
    <inkml:brush xml:id="br0">
      <inkml:brushProperty name="width" value="0.025" units="cm"/>
      <inkml:brushProperty name="height" value="0.025" units="cm"/>
      <inkml:brushProperty name="color" value="#008C3A"/>
    </inkml:brush>
  </inkml:definitions>
  <inkml:trace contextRef="#ctx0" brushRef="#br0">3 100 4176 0 0,'0'0'91'0'0,"0"0"11"0"0,0 0 12 0 0,0-1-747 0 0,0-2 8369 0 0,0 2-6866 0 0,-1 4-724 0 0,1-1 1 0 0,-1 1 0 0 0,1-1 0 0 0,0 1-1 0 0,0-1 1 0 0,0 1 0 0 0,0-1-1 0 0,1 4 1 0 0,0 3 573 0 0,-1 15 383 0 0,0-20-636 0 0,0-17-397 0 0,-1 4-58 0 0,1 5-5 0 0,0 1 0 0 0,0-1 1 0 0,0 0-1 0 0,0 0 1 0 0,1 1-1 0 0,1-8 1 0 0,-1 9-35 0 0,-1 2-113 0 0,0 0-56 0 0,0 0-17 0 0,0 0 57 0 0,0 0 252 0 0,0 0 109 0 0,0 0 19 0 0,0 0-61 0 0,0 0-277 0 0,0 0-90 0 0,0 0-10 0 0,1-5-4464 0 0,-1 4 4359 0 0,0 1 0 0 0,0-1-1 0 0,-1 0 1 0 0,1 1 0 0 0,0-1-1 0 0,1 0 1 0 0,-1 1 0 0 0,0-1-1 0 0,0 0 1 0 0,0 1 0 0 0,0-1-1 0 0,0 0 1 0 0,1 1 0 0 0,-1-1-1 0 0,0 0 1 0 0,0 1 0 0 0,2-2 0 0 0,-2 2 388 0 0,0 1 7579 0 0,1 4-8148 0 0,1 14 2013 0 0,0 0 0 0 0,-1 19 0 0 0,-1-37-1413 0 0,-2 11 771 0 0,1-13-719 0 0,0-8-103 0 0,0-69-430 0 0,1 80 1036 0 0,-3 67 1383 0 0,2-37-1606 0 0,2-30-432 0 0,0-11 0 0 0,0-29 0 0 0,-1 30 0 0 0,0 1 0 0 0,1 0 0 0 0,1-12 0 0 0,-1 17 23 0 0,0 6 35 0 0,1 14 123 0 0,-2 25 103 0 0,-1 1 354 0 0,6-93-622 0 0,-2 28-10 0 0,-1-28 0 0 0,-2 49 54 0 0,0 0-21 0 0,0 0-142 0 0,0 11-433 0 0,-1 24 1073 0 0,1-17-394 0 0,-2 3 73 0 0,1-13-67 0 0,0-6-100 0 0,1-3-31 0 0,-6-123 46 0 0,5 134-52 0 0,0-1-1 0 0,1 0 0 0 0,2 13 0 0 0,-1 6 8 0 0,0-12 9 0 0,0-11-8 0 0,-1 0 0 0 0,0 1 0 0 0,0-1-1 0 0,0 0 1 0 0,-2 9 0 0 0,3-23-12 0 0,0 0-1 0 0,0 0 1 0 0,-1-1 0 0 0,-2-16 0 0 0,1-29 6 0 0,1 35-3 0 0,0 19 44 0 0,0 22 26 0 0,0 58 100 0 0,0-182-181 0 0,2 90 64 0 0,-2 11-20 0 0,1 8-24 0 0,1 28 10 0 0,-1-25-16 0 0,0 0 0 0 0,-1 0 0 0 0,0 1 0 0 0,-1-1 0 0 0,1 0 0 0 0,-5 18 0 0 0,8-46-32 0 0,-1 0 1 0 0,-1-1-1 0 0,-2-31 0 0 0,0 10 15 0 0,3 88 31 0 0,-1-26-13 0 0,0-1 1 0 0,-5 39-1 0 0,3-56-27 0 0,1-25-36 0 0,-1 10 36 0 0,1-65-124 0 0,-1 67 172 0 0,0 9-11 0 0,0 7-14 0 0,2 19-11 0 0,-1 2 0 0 0,-4 33 0 0 0,0-119 0 0 0,4 45 0 0 0,1 10 0 0 0,-1 0 0 0 0,0-1 0 0 0,0 1 0 0 0,0 0 0 0 0,-2-8 0 0 0,3 19 0 0 0,-1-1 0 0 0,0 0 0 0 0,0 1 0 0 0,-2 11 0 0 0,0 10 0 0 0,-1 11 72 0 0,3-37-82 0 0,0-6-1 0 0,-1 0-1 0 0,1 0 1 0 0,0 0 0 0 0,0 0 0 0 0,0 0 0 0 0,0 0 0 0 0,2-5 0 0 0,0-12-18 0 0,0-76 93 0 0,-2 97-73 0 0,0-1 1 0 0,0 1-1 0 0,0 0 0 0 0,0-1 0 0 0,0 1 0 0 0,0 0 0 0 0,0-1 0 0 0,0 1 1 0 0,0-1-1 0 0,0 1 0 0 0,0 0 0 0 0,0-1 0 0 0,1 1 0 0 0,-1-1 1 0 0,0 1-1 0 0,0 0 0 0 0,0-1 0 0 0,0 1 0 0 0,1 0 0 0 0,-1-1 0 0 0,0 1 1 0 0,0 0-1 0 0,1-1 0 0 0,-1 1 0 0 0,0 0 0 0 0,1 0 0 0 0,-1-1 0 0 0,0 1 1 0 0,1 0-1 0 0,-1 0 0 0 0,0 0 0 0 0,1-1 0 0 0,-1 1 0 0 0,0 0 0 0 0,1 0 1 0 0,-1 0-1 0 0,0 0 0 0 0,1 0 0 0 0,-1 0 0 0 0,1 0 0 0 0,-1 0 1 0 0,0 0-1 0 0,1 0 0 0 0,-1 0 0 0 0,1 0 0 0 0,0 0 0 0 0,-1 0-57 0 0,0 0-9 0 0,1 4-45 0 0,-1-2 99 0 0,2 42-1153 0 0,-5-4 1174 0 0,2-30 0 0 0,0 0 0 0 0,0 0 0 0 0,2 21 0 0 0,0 14 0 0 0,-1-38-6 0 0,0-8-10 0 0,0-14-34 0 0,0 0 1 0 0,-1 14 33 0 0,0 7 9 0 0,1-3 15 0 0,-3 26 293 0 0,1-19-127 0 0,1-10-118 0 0,1-3-35 0 0,-3-22-172 0 0,2 15 30 0 0,1 9 195 0 0,0 3 146 0 0,-1 44-198 0 0,1-46 37 0 0,0 0 6 0 0,0 0-11 0 0,2-28-72 0 0,-2 28-122 0 0,0 0-28 0 0,0 0 0 0 0,1-8-1012 0 0,0 5 336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5:25.815"/>
    </inkml:context>
    <inkml:brush xml:id="br0">
      <inkml:brushProperty name="width" value="0.025" units="cm"/>
      <inkml:brushProperty name="height" value="0.025" units="cm"/>
      <inkml:brushProperty name="color" value="#101040"/>
    </inkml:brush>
  </inkml:definitions>
  <inkml:trace contextRef="#ctx0" brushRef="#br0">742 615 4760 0 0,'0'0'101'0'0,"0"0"53"0"0,0 0 132 0 0,0 0 54 0 0,0 0 11 0 0,0 0 6 0 0,0 0 22 0 0,0 0 6 0 0,0 0 6 0 0,0 0-25 0 0,0 0-106 0 0,0 0-48 0 0,0 0-10 0 0,0 0 18 0 0,0 0 85 0 0,0 0 42 0 0,0 0 5 0 0,0 0-35 0 0,0 0-145 0 0,0 0-63 0 0,0 0-11 0 0,0 0-6 0 0,-9-5 1456 0 0,8 4-1548 0 0,0-1 0 0 0,-5-5 239 0 0,4 5-166 0 0,1 0 0 0 0,-1 0 0 0 0,0-1 0 0 0,0 1 0 0 0,1 1 0 0 0,-2-1 0 0 0,2 1 0 0 0,-4-2 0 0 0,-16-15 265 0 0,-2-1-8 0 0,3 5-102 0 0,18 13-228 0 0,0-1 0 0 0,1 1 0 0 0,-1 1 0 0 0,-11-11 0 0 0,1-2 0 0 0,-10-7 0 0 0,22 19 0 0 0,-6-5 0 0 0,-4 1 0 0 0,8 3 0 0 0,0 0 0 0 0,-1 0 0 0 0,1-1 0 0 0,0 0 0 0 0,-3-5 0 0 0,4 6 0 0 0,0 2 0 0 0,-1-1 0 0 0,1 0 0 0 0,0 0 0 0 0,-1 1 0 0 0,0-1 0 0 0,1 1 0 0 0,-1 0 0 0 0,0-1 0 0 0,2 0 0 0 0,-2 1 0 0 0,0-1 0 0 0,1 0 0 0 0,0 0 0 0 0,-1 0 0 0 0,1 0 0 0 0,0 0 0 0 0,-1-1 0 0 0,1 1 0 0 0,0 0 0 0 0,0-1 0 0 0,0 1 0 0 0,0-1 0 0 0,0 1 0 0 0,-1-3 0 0 0,0-1 0 0 0,1 4 0 0 0,-9-6 0 0 0,7 5 0 0 0,0 0 0 0 0,0 0 0 0 0,0-1 0 0 0,0 0 0 0 0,1 1 0 0 0,0-1 0 0 0,-1 0 0 0 0,-2-5 0 0 0,-9 8-552 0 0,10-2 550 0 0,-1-1 0 0 0,1 0 0 0 0,0 0 0 0 0,0 0 1 0 0,0 0-1 0 0,1-1 0 0 0,-1 0 0 0 0,-4-7 1 0 0,5 8 44 0 0,2 1-52 0 0,-1-1-1 0 0,0 1 0 0 0,1 0 0 0 0,-1 0 0 0 0,0 0 1 0 0,1 0-1 0 0,-2 0 0 0 0,2 0 0 0 0,-2 1 0 0 0,-2-3 1 0 0,3 2 9 0 0,0 1 0 0 0,1-2 0 0 0,-1 2 0 0 0,1-1 0 0 0,-1 0 0 0 0,0 0 0 0 0,-1-3 0 0 0,1 2 0 0 0,2 1 0 0 0,-2 0 0 0 0,0 0 0 0 0,1 0 0 0 0,-1 0 0 0 0,-4-3 0 0 0,4 3 0 0 0,-1 1 0 0 0,1-1 0 0 0,0 0 0 0 0,-1 0 0 0 0,2 0 0 0 0,-2 0 0 0 0,1 0 0 0 0,0 0 0 0 0,0-1 0 0 0,-3-4 0 0 0,0 0-24 0 0,4 7 26 0 0,0-1 0 0 0,0 0 0 0 0,1 1 0 0 0,-1-1 0 0 0,0-1 0 0 0,1 2 0 0 0,-1-1 0 0 0,0 0 0 0 0,1 0 0 0 0,-1 0 0 0 0,1-1 0 0 0,-1 1-3 0 0,-4-6-12 0 0,-6-1-27 0 0,10 8 37 0 0,0-1 1 0 0,0 0 0 0 0,-1 0-1 0 0,2 1 1 0 0,-1-1-1 0 0,0 0 1 0 0,0 0 0 0 0,0 0-1 0 0,0-1 1 0 0,-1 0 0 0 0,-5-3 2 0 0,-11-16 48 0 0,10 9-32 0 0,3 7-16 0 0,4 3 0 0 0,0 0 0 0 0,0 1 0 0 0,-1-1 0 0 0,1 1 0 0 0,0-1 0 0 0,-1 1 0 0 0,0 0 0 0 0,1 0 0 0 0,0 0 0 0 0,-1 0 0 0 0,-2-1 0 0 0,3 2-3 0 0,1-1 1 0 0,0 1-1 0 0,-1 0 0 0 0,0-1 1 0 0,1 1-1 0 0,-1-1 1 0 0,1 1-1 0 0,-1-1 1 0 0,0 1-1 0 0,1-1 1 0 0,0 0-1 0 0,0 1 1 0 0,-1-2-1 0 0,-6-6-25 0 0,6 7 22 0 0,-1 0 0 0 0,0 0 0 0 0,2 0 0 0 0,-2 0 0 0 0,0-1 0 0 0,2 1 0 0 0,-2-1 0 0 0,0-1 0 0 0,-12-8-4 0 0,10 9 10 0 0,2 1 0 0 0,0-1 0 0 0,-1-2 0 0 0,1 2 0 0 0,-1 0 0 0 0,1-1 0 0 0,-1 0 0 0 0,2 1 0 0 0,-4-6 0 0 0,3 6 0 0 0,1 2 0 0 0,-1 0 0 0 0,1 0 0 0 0,0 0 0 0 0,0 0 0 0 0,1-1 0 0 0,-1 1 0 0 0,0 0 0 0 0,0 0 0 0 0,0-1 0 0 0,0 1 0 0 0,0-1 0 0 0,0 1 0 0 0,0-1 0 0 0,1 1 0 0 0,-1-1 0 0 0,0 0 0 0 0,-1-1 0 0 0,-3-3 0 0 0,-10-5 128 0 0,0-2-128 0 0,11 9 0 0 0,0 0 0 0 0,1 1 0 0 0,-1-1 0 0 0,-8-3 0 0 0,11 6 0 0 0,-1 0 0 0 0,-4-1 0 0 0,0 0 0 0 0,-1-1 0 0 0,2 0 0 0 0,-7-3 0 0 0,8 1 0 0 0,3 3 0 0 0,1 1 0 0 0,0 0 0 0 0,0-1 0 0 0,0 1 0 0 0,0 0 0 0 0,0-1 0 0 0,-1 1 0 0 0,1 0 0 0 0,0 0 0 0 0,-1-1 0 0 0,1 1 0 0 0,-1 0 0 0 0,1 0 0 0 0,0-1 0 0 0,-1 1 0 0 0,1 0 0 0 0,0 0 0 0 0,0 0 0 0 0,-1 0 0 0 0,1 0 0 0 0,0 0 0 0 0,-1 0 0 0 0,1 0 0 0 0,-1 0 0 0 0,-1 0 0 0 0,0-1 0 0 0,0 1 0 0 0,1-1 0 0 0,-1 0 0 0 0,0 1 0 0 0,0-1 0 0 0,0 0 0 0 0,1 1 0 0 0,-24-2-64 0 0,24 3-739 0 0,0-1 310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41:06.440"/>
    </inkml:context>
    <inkml:brush xml:id="br0">
      <inkml:brushProperty name="width" value="0.025" units="cm"/>
      <inkml:brushProperty name="height" value="0.025" units="cm"/>
      <inkml:brushProperty name="color" value="#E71224"/>
    </inkml:brush>
  </inkml:definitions>
  <inkml:trace contextRef="#ctx0" brushRef="#br0">7 7 5672 0 0,'0'0'124'0'0,"0"0"17"0"0,0 0 12 0 0,-4 8 4981 0 0,7-17-4381 0 0,-2 7 1152 0 0,0 8 1084 0 0,-2-5-1895 0 0,1-2-3401 0 0,0 1 1033 0 0</inkml:trace>
  <inkml:trace contextRef="#ctx0" brushRef="#br0" timeOffset="1247.58">5 14 5120 0 0,'0'0'116'0'0,"0"0"17"0"0,0 0 10 0 0,0 0-7 0 0,0 0-35 0 0,0 0-18 0 0,0 0-3 0 0,0 0 10 0 0,0 0 46 0 0,0 0 22 0 0,0 0 2 0 0,0 0 10 0 0,0 0 45 0 0,12 15 5358 0 0,-11-16-2385 0 0,1-21-3222 0 0,-2 21 110 0 0,1 1-74 0 0,-1 0 0 0 0,0 1 1 0 0,0-1-1 0 0,0 0 0 0 0,1 0 1 0 0,-1 0-1 0 0,0 0 0 0 0,0 1 1 0 0,0-1-1 0 0,0 0 1 0 0,1 0-1 0 0,-1 0 0 0 0,0 1 1 0 0,0-1-1 0 0,0 0 0 0 0,0 0 1 0 0,0 0-1 0 0,0 1 1 0 0,0-1-1 0 0,0 0 0 0 0,1 0 1 0 0,-1 1-1 0 0,0-1 0 0 0,0 0 1 0 0,0 0-1 0 0,0 1 1 0 0,0-1-1 0 0,-1 0 0 0 0,1 0 1 0 0,0 1-1 0 0,0-1 0 0 0,0 0 1 0 0,0 0-1 0 0,0 1 1 0 0,0-1-1 0 0,0 0 0 0 0,0 0 1 0 0,-5 17 289 0 0,2-5 873 0 0,3-12-939 0 0,0 0 6 0 0,0 0 6 0 0,0 0 2 0 0,0 0-12 0 0,0 0-49 0 0,0 0-19 0 0,0 0-7 0 0,0 0-15 0 0,-1 0-133 0 0,0-1 0 0 0,1 1 0 0 0,-1-1 0 0 0,0 1 0 0 0,1-1 0 0 0,-1 0 0 0 0,0 1 0 0 0,1-1 0 0 0,-1 0 0 0 0,1 0 0 0 0,-1 1 0 0 0,1-1 0 0 0,0 0 0 0 0,-1 0 0 0 0,1 0 0 0 0,0 1 0 0 0,-1-1 0 0 0,1 0 0 0 0,0 0 0 0 0,0 0 0 0 0,0 0 0 0 0,0 0 0 0 0,0 0 0 0 0,0 1 0 0 0,0-1-1 0 0,0 0 1 0 0,0 0 0 0 0,0 0 0 0 0,0 0 0 0 0,1 0 0 0 0,-1 0 0 0 0,0 1 0 0 0,1-1 0 0 0,0-1 0 0 0,0 0-18 0 0,1 3-40 0 0,-1 1 39 0 0,-1-2 18 0 0,1 2 9 0 0,-1-1 1 0 0,0 0-1 0 0,0 1 1 0 0,1-1 0 0 0,-1 0-1 0 0,0 1 1 0 0,0-1-1 0 0,0 0 1 0 0,-1 0-1 0 0,1 1 1 0 0,0-1 0 0 0,0 0-1 0 0,-2 3 1 0 0,2-4 44 0 0,0-1-53 0 0,-1 0-1 0 0,1 1 0 0 0,-1-1 0 0 0,1 0 0 0 0,0 0 0 0 0,-1 1 0 0 0,1-1 0 0 0,0 0 1 0 0,0 0-1 0 0,0 1 0 0 0,0-1 0 0 0,-1 0 0 0 0,1 0 0 0 0,0 0 0 0 0,0 1 1 0 0,0-1-1 0 0,1 0 0 0 0,-1 0 0 0 0,0-1 0 0 0,6-17-11 0 0,-5 54-129 0 0,-5-22 644 0 0,3-22-405 0 0,3-18-507 0 0,-1 27 277 0 0,-1 0-1 0 0,0 0-57 0 0,0 0-242 0 0,0 0-106 0 0,0 0-718 0 0,0 0-2940 0 0,0 0-1261 0 0</inkml:trace>
  <inkml:trace contextRef="#ctx0" brushRef="#br0" timeOffset="2189.67">12 147 7568 0 0,'0'0'166'0'0,"0"0"29"0"0,0 0 14 0 0,-2-18 4811 0 0,3 10-3725 0 0,2 8-251 0 0,-3 0-991 0 0,1 1 0 0 0,-1 0-1 0 0,1 0 1 0 0,-1-1 0 0 0,0 1-1 0 0,1 0 1 0 0,-1 0 0 0 0,0 0-1 0 0,0 0 1 0 0,1-1 0 0 0,-1 1-1 0 0,0 0 1 0 0,0 0 0 0 0,0 1 0 0 0,-2 22 1502 0 0,2-24-1522 0 0,0 0-1 0 0,0 0 0 0 0,0 0 0 0 0,0 0 0 0 0,0 0 0 0 0,0 0 0 0 0,0 0 0 0 0,0 0 1 0 0,0 0-1 0 0,0 0 0 0 0,0 0 0 0 0,0 0 0 0 0,0 0 0 0 0,0 0 0 0 0,0 0 0 0 0,0 0 0 0 0,0 0 1 0 0,0 0-1 0 0,0 0 0 0 0,-1 0 0 0 0,1 0 0 0 0,0 0 0 0 0,0 0 0 0 0,0 0 0 0 0,0 1 0 0 0,0-1 1 0 0,0 0-1 0 0,0 0 0 0 0,0 0 0 0 0,0 0 0 0 0,0 0 0 0 0,0-14 432 0 0,-1 10-381 0 0,-1 13 98 0 0,-1 5 59 0 0,3-13-78 0 0,0-1-64 0 0,0 0-30 0 0,0 0-4 0 0,0 0 3 0 0,0 0 10 0 0,0 0 3 0 0,0 0 0 0 0,-1-2-71 0 0,1-1-1 0 0,0 1 0 0 0,0 0 0 0 0,0 0 1 0 0,0-1-1 0 0,1 1 0 0 0,-1 0 0 0 0,0 0 1 0 0,1-1-1 0 0,0 1 0 0 0,-1 0 0 0 0,1 0 1 0 0,0 0-1 0 0,0 0 0 0 0,2-3 0 0 0,-3 5-72 0 0,0 2 41 0 0,1 0-1 0 0,-1 0 1 0 0,0 0-1 0 0,0 0 0 0 0,0 0 1 0 0,0 0-1 0 0,-1 1 1 0 0,1-1-1 0 0,-1 2 0 0 0,-1 1 35 0 0,2-5 42 0 0,0 0 11 0 0,0 0 0 0 0,-8-4 216 0 0,8-4-366 0 0,1 6-5847 0 0,0 1-439 0 0</inkml:trace>
  <inkml:trace contextRef="#ctx0" brushRef="#br0" timeOffset="3334.05">5 248 5352 0 0,'0'0'116'0'0,"0"0"17"0"0,0 0 12 0 0,0 0-14 0 0,1-1-78 0 0,1 1 7209 0 0,-3 3-4254 0 0,-1-1-2159 0 0,2-8-67 0 0,2 5-740 0 0,0 5 0 0 0,-1 8 1130 0 0,-5-8-181 0 0,3-8-318 0 0,7-14-585 0 0,-6 18-172 0 0,0 0-9 0 0,0 0 20 0 0,0 0-5 0 0,3 12-2 0 0,-4-10 80 0 0,1 1 14 0 0,-1-3-38 0 0,1 0 0 0 0,0 0 0 0 0,0 0 1 0 0,0 0-1 0 0,0 0 0 0 0,0 0 0 0 0,0 0 1 0 0,-1 0-1 0 0,1 0 0 0 0,0 0 0 0 0,0 0 1 0 0,0 0-1 0 0,0 0 0 0 0,0 0 0 0 0,0 0 1 0 0,0 0-1 0 0,-1 0 0 0 0,1 0 0 0 0,0 0 1 0 0,0 0-1 0 0,0 0 0 0 0,0-1 0 0 0,0 1 0 0 0,0 0 1 0 0,0 0-1 0 0,0 0 0 0 0,0 0 0 0 0,-1 0 1 0 0,1 0-1 0 0,0 0 0 0 0,0 0 0 0 0,0 0 1 0 0,0-1-1 0 0,0 1 0 0 0,0 0 0 0 0,0 0 1 0 0,0 0-1 0 0,0 0 0 0 0,0 0 0 0 0,0 0 1 0 0,0 0-1 0 0,0-1 0 0 0,0 1 0 0 0,0 0 1 0 0,0 0-1 0 0,0 0 0 0 0,0 0 0 0 0,0 0 1 0 0,0 0-1 0 0,0-1 0 0 0,0 1 0 0 0,0 0 0 0 0,0 0 1 0 0,0 0-1 0 0,0 0 0 0 0,0 0 0 0 0,0 0 1 0 0,0 0-1 0 0,1 0 0 0 0,-1-1 0 0 0,0 1-1380 0 0</inkml:trace>
  <inkml:trace contextRef="#ctx0" brushRef="#br0" timeOffset="4411.06">5 371 7744 0 0,'0'-12'808'0'0,"0"10"-728"0"0,0 1 328 0 0,0 1-254 0 0,0-1 0 0 0,0 1 0 0 0,0 0 0 0 0,0 0 0 0 0,0-1 0 0 0,0 1 0 0 0,0 0 0 0 0,0 0 0 0 0,0-1 0 0 0,0 1 0 0 0,0 0 0 0 0,0-1 0 0 0,0 1 0 0 0,0 0 0 0 0,0 0 0 0 0,0-1 0 0 0,0 1 0 0 0,0 0 0 0 0,0 0 0 0 0,0-1 0 0 0,0 1 0 0 0,1 0 0 0 0,-1 0 0 0 0,0-1 0 0 0,0 1 0 0 0,0 0 0 0 0,1 0 0 0 0,-1 0 0 0 0,0-1 0 0 0,0 1 0 0 0,0 0 0 0 0,1 0 0 0 0,-1 0 0 0 0,0 0 0 0 0,0-1 0 0 0,1 1 0 0 0,-1 0 0 0 0,0 0 0 0 0,0 0 0 0 0,1 0 0 0 0,0 0 0 0 0,-1 0-121 0 0,0 0 0 0 0,1 1-1 0 0,-1-1 1 0 0,0 0 0 0 0,1 1 0 0 0,-1-1-1 0 0,0 0 1 0 0,1 1 0 0 0,-1-1 0 0 0,0 1-1 0 0,1-1 1 0 0,-1 0 0 0 0,0 1 0 0 0,0-1-1 0 0,0 1 1 0 0,1-1 0 0 0,-1 1 0 0 0,0-1-1 0 0,0 1 1 0 0,0-1 0 0 0,0 0 0 0 0,0 1-1 0 0,0-1 1 0 0,0 1 0 0 0,0 0 0 0 0,0 4 193 0 0,0-4-116 0 0,0 1 0 0 0,0 0 0 0 0,0 0 0 0 0,0 0 0 0 0,0 0 0 0 0,-1 0 0 0 0,1 0-1 0 0,-1 2 1 0 0,1-4 64 0 0,0 0 22 0 0,0 0 10 0 0,0 0 2 0 0,-2-1 798 0 0,2 1-990 0 0,-1 0 1 0 0,0 0-1 0 0,1-1 0 0 0,-1 1 1 0 0,1-1-1 0 0,-1 1 0 0 0,1 0 1 0 0,0-1-1 0 0,-1 1 1 0 0,1-1-1 0 0,-1 1 0 0 0,1-1 1 0 0,0 1-1 0 0,-1-1 0 0 0,1 1 1 0 0,0-1-1 0 0,0 1 1 0 0,-1-1-1 0 0,1 0 0 0 0,0 0 1 0 0,-1-11 49 0 0,2 8-52 0 0,5 8 44 0 0,-6-3-54 0 0,1 0 0 0 0,-1-1-1 0 0,1 1 1 0 0,-1 0 0 0 0,0-1 0 0 0,1 1-1 0 0,-1 0 1 0 0,0 0 0 0 0,0-1-1 0 0,1 1 1 0 0,-1 0 0 0 0,0 0-1 0 0,0-1 1 0 0,0 1 0 0 0,0 0-1 0 0,0 0 1 0 0,0 0 0 0 0,0-1-1 0 0,0 1 1 0 0,-1 1 0 0 0,0 12 452 0 0,3-44-446 0 0,-2 29-10 0 0,0 1 0 0 0,1 1 0 0 0,-1 0 0 0 0,1-1 0 0 0,-1 1 0 0 0,0 0 0 0 0,0 0 0 0 0,1 0 0 0 0,-1-1 0 0 0,0 1 0 0 0,0 0 0 0 0,0 0 0 0 0,0 0 0 0 0,0-1 0 0 0,0 2 0 0 0,0 2 2 0 0,-1-1 0 0 0,1 0-1 0 0,-1 0 1 0 0,0 1 0 0 0,0-1-1 0 0,0 0 1 0 0,-3 6 0 0 0,4-9 64 0 0,0 0 13 0 0,0 0-6 0 0,0 0-1 0 0,0 0 0 0 0,0 0-92 0 0,0 0-388 0 0,-1 0-174 0 0,0-2-32 0 0</inkml:trace>
  <inkml:trace contextRef="#ctx0" brushRef="#br0" timeOffset="5389.88">3 519 6048 0 0,'0'0'133'0'0,"0"0"23"0"0,0 0 11 0 0,5-9 2649 0 0,-5 9-2747 0 0,0 0-1 0 0,0 0 1 0 0,0 0 0 0 0,0-1 0 0 0,0 1 0 0 0,0 0-1 0 0,0 0 1 0 0,0 0 0 0 0,1 0 0 0 0,-1 0 0 0 0,0 0 0 0 0,0 0-1 0 0,0 0 1 0 0,0-1 0 0 0,0 1 0 0 0,0 0 0 0 0,1 0-1 0 0,-1 0 1 0 0,0 0 0 0 0,0 0 0 0 0,0 0 0 0 0,0 0 0 0 0,1 0-1 0 0,-1 0 1 0 0,0 0 0 0 0,0 0 0 0 0,0 0 0 0 0,0 0 0 0 0,0 0-1 0 0,1 0 1 0 0,-1 0 0 0 0,0 0 0 0 0,0 0 0 0 0,0 0-1 0 0,0 0 1 0 0,0 1 0 0 0,1-1 0 0 0,-1 0 0 0 0,0 0 0 0 0,0 0-1 0 0,0 0 1 0 0,0 0 0 0 0,0 0 0 0 0,0 0 0 0 0,1 0-1 0 0,-1 1 1 0 0,0-1 0 0 0,0 0 0 0 0,0 0 0 0 0,0 0 0 0 0,0 0-1 0 0,0 0 1 0 0,0 1 0 0 0,0-1 0 0 0,0 0 0 0 0,0 0 0 0 0,0 0-1 0 0,0 0 1 0 0,0 0 0 0 0,0 1 0 0 0,0-1 0 0 0,0 0-1 0 0,0 0 1 0 0,0 0 0 0 0,0 0 0 0 0,0 1 0 0 0,2 10 952 0 0,-2-10-797 0 0,-9 7 2650 0 0,8-8-2873 0 0,1-1 0 0 0,-1 1 0 0 0,1-1 0 0 0,-1 1 0 0 0,1-1 0 0 0,0 1 0 0 0,-1-1 0 0 0,1 1 0 0 0,0-1 0 0 0,-1 1 0 0 0,1-1 0 0 0,0 1 0 0 0,0-1 0 0 0,-1 0 0 0 0,1 1 0 0 0,0-1 0 0 0,0 1 0 0 0,0-1 0 0 0,0 0 0 0 0,0 1 0 0 0,0-1 0 0 0,0 0 0 0 0,0 1 0 0 0,0-1 0 0 0,0 1 0 0 0,1-2 0 0 0,5-18-7 0 0,-6 20 6 0 0,2 8 91 0 0,-6-1 245 0 0,3-15 383 0 0,4-12 319 0 0,-3 20-1037 0 0,0 0 0 0 0,0 0 0 0 0,0 0 0 0 0,0-1 0 0 0,0 1 0 0 0,0 0 0 0 0,0 0 0 0 0,0 0 0 0 0,0 0 0 0 0,0 0 0 0 0,0 0 0 0 0,0 0 0 0 0,0 0 0 0 0,0 0 0 0 0,0 0 0 0 0,1 0 0 0 0,-1 0 0 0 0,0 0 0 0 0,0 0 0 0 0,0 0 0 0 0,0 0 0 0 0,0 0 0 0 0,0 0 0 0 0,0 0 0 0 0,0 0 0 0 0,0 0 0 0 0,0 0 0 0 0,1 0-1 0 0,-1 0 1 0 0,0 0 0 0 0,0 0 0 0 0,0 0 0 0 0,0 0 0 0 0,0 0 0 0 0,0 0 0 0 0,0 0 0 0 0,0 0 0 0 0,0 0 0 0 0,0 0 0 0 0,0 0 0 0 0,1 0 0 0 0,-1 0 0 0 0,0 0 0 0 0,0 0 0 0 0,0 0 0 0 0,0 0 0 0 0,0 0 0 0 0,2 6 106 0 0,-1-4-91 0 0,-1-1 0 0 0,0 0 0 0 0,0 0 0 0 0,0 0 0 0 0,0 0-1 0 0,0 1 1 0 0,0-1 0 0 0,0 0 0 0 0,0 0 0 0 0,-1 0 0 0 0,1 1 0 0 0,-1 0-1 0 0,-3 7 454 0 0,0-7 59 0 0,1-9 67 0 0,5-6-2792 0 0,-2 13 1058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6:03.673"/>
    </inkml:context>
    <inkml:brush xml:id="br0">
      <inkml:brushProperty name="width" value="0.025" units="cm"/>
      <inkml:brushProperty name="height" value="0.025" units="cm"/>
      <inkml:brushProperty name="color" value="#101040"/>
    </inkml:brush>
  </inkml:definitions>
  <inkml:trace contextRef="#ctx0" brushRef="#br0">1178 1 4312 0 0,'0'0'92'0'0,"-5"6"1541"0"0,-5 6 1226 0 0,10-12-2646 0 0,-1 2-170 0 0,-1 0-43 0 0,-6 5 337 0 0,4-1 44 0 0,0 2-347 0 0,0-1-65 0 0,0 0 0 0 0,0-1 1 0 0,1 1-1 0 0,0 0 0 0 0,1 1 0 0 0,-1-1 1 0 0,2 0-1 0 0,-3 12 0 0 0,1-2-28 0 0,-12 36-253 0 0,-2 0 169 0 0,-2 23-266 0 0,3-19 345 0 0,-2 18 0 0 0,15-62 64 0 0,-2 12 51 0 0,3-18-38 0 0,-7 43 115 0 0,5-16-128 0 0,4-26 0 0 0,-1 1 0 0 0,-4 14 0 0 0,-4 39 424 0 0,6-33-928 0 0,3-23 504 0 0,-1 1 0 0 0,1 0 0 0 0,-3 9 0 0 0,-3 2 3 0 0,3-8-288 0 0,0 1 1 0 0,-2 17-1 0 0,4-22 141 0 0,1 0 1 0 0,-1 0-1 0 0,-4 12 0 0 0,4-12 130 0 0,-1 0 0 0 0,1 0-1 0 0,-1 12 1 0 0,1-10 9 0 0,0-1-1 0 0,0 0 1 0 0,-5 15 0 0 0,3-14 141 0 0,1 1 0 0 0,0-1 0 0 0,0 1 0 0 0,1 0 0 0 0,0-1 0 0 0,0 16 0 0 0,-3 9-340 0 0,4-29 508 0 0,-2-1 310 0 0,2 21-280 0 0,-1-22-334 0 0,1 0 0 0 0,-1 0 0 0 0,1 0 0 0 0,-1 0 0 0 0,1 1 0 0 0,0-1 0 0 0,0 1 0 0 0,0-1 0 0 0,1 5-12 0 0,-1-5 4 0 0,0 1-1 0 0,-1-1 0 0 0,1 1 1 0 0,0-1-1 0 0,-1 1 1 0 0,1-1-1 0 0,-2 4 1 0 0,-5 28 245 0 0,7-28-126 0 0,-2 0 0 0 0,1 0 0 0 0,-4 12 0 0 0,-5 12 482 0 0,8-21-606 0 0,-1 0 1 0 0,0 1-1 0 0,-7 11 1 0 0,-6 19 12 0 0,7-19 0 0 0,-6 13 0 0 0,1-12 175 0 0,12-19-86 0 0,0-1 1 0 0,0 1 0 0 0,1-1 0 0 0,0 1 0 0 0,-1-1 0 0 0,1 1 0 0 0,0 0 0 0 0,-1 3 0 0 0,-8 23-122 0 0,-4 9 1672 0 0,7-23-1368 0 0,6-13-272 0 0,0 0 0 0 0,0 0 0 0 0,0 0 0 0 0,0 0 0 0 0,0 0 0 0 0,-1 0 0 0 0,1 0 0 0 0,-1 0 0 0 0,0 0 0 0 0,0 0 0 0 0,1 0 10 0 0,1-1 33 0 0,-1 0-32 0 0,0 1-1 0 0,-1-1 44 0 0,1 0-1 0 0,-5 7 9 0 0,-7 4 335 0 0,12-10-397 0 0,-1 0 0 0 0,-1 4 68 0 0,0 0 1 0 0,-1-1-1 0 0,0 1 1 0 0,-5 5-1 0 0,-9 11 179 0 0,-17 32 636 0 0,20-34-1160 0 0,-5 10-148 0 0,19-30 468 0 0,0 2-32 0 0,-6 7-45 0 0,1-1 1 0 0,-15 16-1 0 0,18-21 19 0 0,0 0 0 0 0,0 0-1 0 0,0 0 1 0 0,0 1 0 0 0,-3 6 0 0 0,3-5-54 0 0,0-1 0 0 0,0 1 0 0 0,-1-1 0 0 0,1 1 0 0 0,-1-1 0 0 0,0 0 1 0 0,0-1-1 0 0,0 1 0 0 0,-1-1 0 0 0,-6 5 0 0 0,4-3-19 0 0,1 0-1 0 0,0 0 0 0 0,-7 10 1 0 0,9-11-38 0 0,0 1 0 0 0,1 0 0 0 0,-1 0 0 0 0,1 0 0 0 0,-4 9 0 0 0,-7 9-358 0 0,-3 2 281 0 0,11-16-67 0 0,0-1 0 0 0,0-1-1 0 0,-1 1 1 0 0,0-1 0 0 0,-11 9 0 0 0,14-12 100 0 0,0-1 27 0 0,1 0 1 0 0,-1 0 0 0 0,1 1-1 0 0,0 0 1 0 0,-5 7 0 0 0,6-9 142 0 0,-1 2-336 0 0,0 0 0 0 0,0 1 0 0 0,0 0 0 0 0,0-1 0 0 0,0 1 0 0 0,-1 6 0 0 0,0 1 88 0 0,-1 0 1 0 0,0-1-1 0 0,0 0 0 0 0,-1 0 1 0 0,-1 0-1 0 0,-10 13 1 0 0,15-21 245 0 0,0-1 0 0 0,0 1 1 0 0,0 0-1 0 0,0 0 0 0 0,1 0 1 0 0,-3 6-1 0 0,-4 8 14 0 0,-8 5 493 0 0,-1 4 365 0 0,7-8-811 0 0,5-11-38 0 0,1 1-1 0 0,0-1 1 0 0,-5 14 0 0 0,-14 27 171 0 0,3 1 522 0 0,19-46-705 0 0,0 0-1 0 0,0 0 1 0 0,0 0-1 0 0,0 0 1 0 0,0 0-1 0 0,0 3 1 0 0,-3 11-509 0 0,-8 11 20 0 0,-2 10-3435 0 0,-15 48 4288 0 0,19-52 503 0 0,7-21-862 0 0,-9 22 0 0 0,-8 17 614 0 0,13-34-613 0 0,1-3 131 0 0,-6 20 0 0 0,12-32-93 0 0,0-2 0 0 0,-1 0-42 0 0,-1 2-11 0 0,2-1-8 0 0,0 0-9 0 0,0-2-109 0 0,0 0-19 0 0,-5 8-1076 0 0,5-5 1210 0 0,-1 0 11 0 0,-1 3 179 0 0,2-6-305 0 0,0 0-48 0 0,0 0-9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5:43.816"/>
    </inkml:context>
    <inkml:brush xml:id="br0">
      <inkml:brushProperty name="width" value="0.025" units="cm"/>
      <inkml:brushProperty name="height" value="0.025" units="cm"/>
      <inkml:brushProperty name="color" value="#101040"/>
    </inkml:brush>
  </inkml:definitions>
  <inkml:trace contextRef="#ctx0" brushRef="#br0">633 965 3976 0 0,'0'0'84'0'0,"0"0"52"0"0,0 0 156 0 0,-1 0 571 0 0,-4-2-46 0 0,-7-3 317 0 0,-27-20 532 0 0,33 22-1677 0 0,0 0-1 0 0,0-1 1 0 0,1 1 0 0 0,-9-8 0 0 0,14 11-151 0 0,-5-3 137 0 0,1 1-1 0 0,0-1 0 0 0,0 1 1 0 0,1-1-1 0 0,-7-6 0 0 0,8 7 14 0 0,-19-17 12 0 0,15 15 0 0 0,5 4 0 0 0,1-1 0 0 0,-1 1 0 0 0,0 0 0 0 0,1-1 0 0 0,-1 1 0 0 0,0-1 0 0 0,1 1 0 0 0,-1-1 0 0 0,1 1 0 0 0,-1-1 0 0 0,1 1 0 0 0,-1-1 0 0 0,0-1 0 0 0,-3-2 0 0 0,-1 0 1 0 0,0 0-1 0 0,1 1 1 0 0,-8-4-1 0 0,4 2 20 0 0,6 3 49 0 0,0 0 0 0 0,0 1 0 0 0,1-1 0 0 0,-1 0-1 0 0,1 0 1 0 0,-1 0 0 0 0,1 0 0 0 0,-2-4-1 0 0,2 4-73 0 0,0 0-1 0 0,0 1 0 0 0,-1-1 1 0 0,1 0-1 0 0,0 0 0 0 0,-1 0 0 0 0,1 1 1 0 0,-1-1-1 0 0,1 1 0 0 0,-4-3 0 0 0,2 2-27 0 0,1 0-1 0 0,0 1 1 0 0,0-1 0 0 0,0 0-1 0 0,0-1 1 0 0,0 1-1 0 0,-3-4 1 0 0,4 3 1 0 0,-1 1 0 0 0,0 0 0 0 0,0-1 0 0 0,0 1 0 0 0,0 0 1 0 0,0 0-1 0 0,-4-3 0 0 0,3 2 22 0 0,1 0 1 0 0,0 0-1 0 0,0 0 0 0 0,0 0 1 0 0,-3-6-1 0 0,3 4 4 0 0,-3-3 7 0 0,0 0 0 0 0,-11-12 0 0 0,5 7-178 0 0,10 12 113 0 0,0 1 55 0 0,0-1-1 0 0,0 0 0 0 0,-1 0 0 0 0,1 0 0 0 0,0 1 0 0 0,0-1 0 0 0,0 0 1 0 0,0 0-1 0 0,0 0 0 0 0,0-1 0 0 0,1 1 0 0 0,-1 0 0 0 0,0 0 0 0 0,0 0 1 0 0,0-2-1 0 0,-5-7 471 0 0,3 7-734 0 0,1 1 291 0 0,1 1-1 0 0,0-1 0 0 0,-1 1 1 0 0,1-1-1 0 0,0 0 0 0 0,0 1 1 0 0,0-1-1 0 0,0 0 0 0 0,0 0 0 0 0,0 0 1 0 0,0-3-1 0 0,-7-11-1518 0 0,6 14 1518 0 0,0-1-1 0 0,0 0 0 0 0,0 0 1 0 0,1 0-1 0 0,0 0 1 0 0,-1 0-1 0 0,1 0 0 0 0,-1-7 1 0 0,-13-18-9 0 0,14 26-4 0 0,1 1 7 0 0,0 1 0 0 0,0-1 0 0 0,-1 0 0 0 0,1 0 0 0 0,0 0 0 0 0,-1 1-1 0 0,1-1 1 0 0,0 0 0 0 0,-1 1 0 0 0,1-1 0 0 0,-1 0 0 0 0,1 1 0 0 0,-1-1-1 0 0,1 0 1 0 0,-1 1 0 0 0,0-1 0 0 0,0 0 0 0 0,-15-38 150 0 0,15 39 71 0 0,1-1-33 0 0,-1-1-159 0 0,-1-2-78 0 0,-1 0 0 0 0,1 0 1 0 0,-1 0-1 0 0,1 0 1 0 0,0 0-1 0 0,1-1 0 0 0,-1 1 1 0 0,1-1-1 0 0,-1-5 0 0 0,0 3 31 0 0,-2-7-77 0 0,-1 1 0 0 0,-1 0 0 0 0,-14-25 0 0 0,-8-9 302 0 0,4-7 1358 0 0,24 54-1533 0 0,-1-2-44 0 0,1 0-1 0 0,0 1 1 0 0,-1-1 0 0 0,1 0-1 0 0,-1 1 1 0 0,0-1 0 0 0,1 1 0 0 0,-1-1-1 0 0,-1-1 1 0 0,-5-12 286 0 0,6 10 38 0 0,0 0 0 0 0,0 0 0 0 0,-1 0 0 0 0,-2-5 0 0 0,-1-1-154 0 0,5 10-24 0 0,0 1 25 0 0,0 0-2 0 0,-11-22 1368 0 0,-6-25-1400 0 0,16 45-147 0 0,0 2-32 0 0,-2-7 125 0 0,0 1 1 0 0,1 0-1 0 0,0-1 0 0 0,0 1 0 0 0,-2-9 1 0 0,-5-14-97 0 0,5 19-2 0 0,1-1-1146 0 0,3 11 170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20:11.070"/>
    </inkml:context>
    <inkml:brush xml:id="br0">
      <inkml:brushProperty name="width" value="0.025" units="cm"/>
      <inkml:brushProperty name="height" value="0.025" units="cm"/>
      <inkml:brushProperty name="color" value="#849398"/>
    </inkml:brush>
  </inkml:definitions>
  <inkml:trace contextRef="#ctx0" brushRef="#br0">0 61 1904 0 0,'0'0'99'0'0,"0"0"43"0"0,0 0 18 0 0,0 0 7 0 0,0 0 17 0 0,0 0 68 0 0,9-9 3296 0 0,-7 6-3470 0 0,-1 2 5 0 0,-1 1 36 0 0,0 0 7 0 0,0 0-4 0 0,0 0 20 0 0,0 0 97 0 0,0 0 45 0 0,0 0 11 0 0,5-7 1091 0 0,-4 6-1330 0 0,-1 1 24 0 0,0 0 26 0 0,0 0 47 0 0,0 0 0 0 0,0 0-7 0 0,0 0 12 0 0,0 0 64 0 0,0 0 30 0 0,0 0 4 0 0,0 0-28 0 0,0 0-111 0 0,0 0-22 0 0,0 0 1 0 0,15-17 284 0 0,-15 16-343 0 0,1 1 1 0 0,-1 0 0 0 0,1 0-1 0 0,0 0 1 0 0,-1 0 0 0 0,1 0-1 0 0,-1 0 1 0 0,1 0 0 0 0,-1 0-1 0 0,1 0 1 0 0,-1 0 0 0 0,1 0-1 0 0,0 0 1 0 0,-1 0 0 0 0,1 0 0 0 0,-1 1-1 0 0,1-1 1 0 0,-1 0 0 0 0,1 0-1 0 0,-1 1 1 0 0,1-1 0 0 0,-1 0-1 0 0,1 0 1 0 0,-1 1 0 0 0,0-1-1 0 0,1 1 1 0 0,-1-1 0 0 0,1 1-1 0 0,1 1-21 0 0,-1-2 68 0 0,-1 0 82 0 0,0 0 33 0 0,0 0 8 0 0,0 0-6 0 0,0 0-28 0 0,0 0-11 0 0,0 0-2 0 0,0-1-16 0 0,0-2-60 0 0,0 2 1 0 0,0 1 4 0 0,0 0-45 0 0,0 0-102 0 0,0 0 11 0 0,0 0 90 0 0,0 0 25 0 0,0 6 9 0 0,-2-3 80 0 0,-2-7 765 0 0,3 3-922 0 0,1 1 0 0 0,-1-1 0 0 0,1 0 0 0 0,0 1 0 0 0,-1-1 0 0 0,1 0 0 0 0,0 1 0 0 0,0-1 0 0 0,-1 0 0 0 0,1 1 0 0 0,0-1 0 0 0,0 0 0 0 0,0 0 0 0 0,0 1 0 0 0,0-1 0 0 0,0 0 0 0 0,0 1 0 0 0,0-1 0 0 0,0 0 0 0 0,0 0 0 0 0,1 1 0 0 0,-1-1 0 0 0,0 0 0 0 0,0 1 0 0 0,1-1 0 0 0,-1 0 0 0 0,0 1 0 0 0,1-1 0 0 0,-1 0 0 0 0,1 0 0 0 0,1-3 0 0 0,-1 1 0 0 0,1 6 0 0 0,0 0 0 0 0,-2-2 0 0 0,1 0 0 0 0,-1 0 0 0 0,0 1 0 0 0,1-1 0 0 0,-1 0 0 0 0,0 0 0 0 0,0 0 0 0 0,0 0 0 0 0,0 0 0 0 0,0 1 0 0 0,0-1 0 0 0,0 0 0 0 0,0 2 0 0 0,0 10-50 0 0,0-8-36 0 0,0-9 106 0 0,0 3 48 0 0,0 1-30 0 0,0 0-96 0 0,0 0-10 0 0,8-5-50 0 0,-5 1 63 0 0,-2 4 56 0 0,-1 0-1 0 0,1 0 1 0 0,-1 0-1 0 0,1 1 0 0 0,-1-1 1 0 0,1 0-1 0 0,-1 1 1 0 0,1-1-1 0 0,-1 0 1 0 0,1 1-1 0 0,-1-1 1 0 0,0 0-1 0 0,1 1 0 0 0,-1-1 1 0 0,0 1-1 0 0,1-1 1 0 0,-1 1-1 0 0,0-1 1 0 0,0 1-1 0 0,1-1 0 0 0,-1 1 1 0 0,0 0 102 0 0,0-1 3 0 0,0 0-14 0 0,0 0-18 0 0,0 0 19 0 0,0 0 38 0 0,0 0-9 0 0,0 0-8 0 0,0 0-9 0 0,0 0-28 0 0,0 0-12 0 0,0 0-1 0 0,0 0 3 0 0,0 0 10 0 0,1-4 8 0 0,-1 3-84 0 0,0 0-1 0 0,1 0 0 0 0,-1 0 1 0 0,0 0-1 0 0,1 0 1 0 0,-1 0-1 0 0,0 0 0 0 0,0 0 1 0 0,0 0-1 0 0,0 0 1 0 0,0 0-1 0 0,0 0 0 0 0,0 0 1 0 0,-1 0-1 0 0,1 0 1 0 0,0 0-1 0 0,-1-1 0 0 0,0 1 59 0 0,1 1 10 0 0,0 0 17 0 0,0 0 14 0 0,0 0 25 0 0,3 8 478 0 0,-3-7-581 0 0,0-1 1 0 0,0 0 0 0 0,0 0-1 0 0,0 0 1 0 0,0 0 0 0 0,0 0-1 0 0,0 1 1 0 0,0-1 0 0 0,0 0 0 0 0,0 0-1 0 0,0 0 1 0 0,0 0 0 0 0,0 1-1 0 0,0-1 1 0 0,0 0 0 0 0,0 0-1 0 0,0 0 1 0 0,0 0 0 0 0,0 0 0 0 0,0 1-1 0 0,0-1 1 0 0,0 0 0 0 0,0 0-1 0 0,0 0 1 0 0,0 0 0 0 0,0 0-1 0 0,0 0 1 0 0,-1 1 0 0 0,1-1-1 0 0,0 0 1 0 0,0 0 0 0 0,0 0 0 0 0,0 0-1 0 0,0 0 1 0 0,0 0 0 0 0,-1 0-1 0 0,1 0 1 0 0,0 0 0 0 0,0 0-1 0 0,0 1 1 0 0,0-1 0 0 0,0 0 0 0 0,-1 0-1 0 0,1 0 1 0 0,0 0 0 0 0,0 0-1 0 0,0 0 1 0 0,0 0 0 0 0,-5-3-13 0 0,2-1-22 0 0,3 2-52 0 0,0-2-28 0 0,0 2-4 0 0,3-2 4 0 0,-1 0 16 0 0,0 3 16 0 0,2 2 48 0 0,-1 3 12 0 0,0 1 0 0 0,0-1 0 0 0,-3-3 4 0 0,1 0-1 0 0,-1 0 1 0 0,0 0-1 0 0,1 0 1 0 0,-1 0-1 0 0,0 0 1 0 0,0 0-1 0 0,0 0 1 0 0,0 0-1 0 0,0 0 1 0 0,0 0-1 0 0,0 0 0 0 0,0 0 1 0 0,0 0-1 0 0,0 0 1 0 0,-1 0-1 0 0,1 0 1 0 0,0 0-1 0 0,-1 0 1 0 0,1 0-1 0 0,-1 1 1 0 0,0-1 6 0 0,0 0 62 0 0,1-1 8 0 0,0 0-8 0 0,0 0-7 0 0,0 0-1 0 0,0 0-10 0 0,-3-2-44 0 0,1 0-20 0 0,1 1-45 0 0,1 0-20 0 0,0-5-15 0 0,0 5 2 0 0,0 1 8 0 0,1-1 18 0 0,-1 1 62 0 0,0 0 0 0 0,0 1-1 0 0,0-1 1 0 0,0 0-1 0 0,0 0 1 0 0,0 0 0 0 0,0 0-1 0 0,0 0 1 0 0,0 0-1 0 0,0 0 1 0 0,0 0 0 0 0,0 0-1 0 0,0 1 1 0 0,0-1-1 0 0,0 0 1 0 0,0 0 0 0 0,0 0-1 0 0,0 0 1 0 0,0 0-1 0 0,0 0 1 0 0,0 0 0 0 0,0 0-1 0 0,0 0 1 0 0,1 0-1 0 0,-1 0 1 0 0,0 1 0 0 0,0-1-1 0 0,0 0 1 0 0,0 0-1 0 0,0 0 1 0 0,0 0-1 0 0,0 0 1 0 0,0 0 0 0 0,0 0-1 0 0,0 0 1 0 0,0 0-1 0 0,1 0 1 0 0,-1 0 0 0 0,0 0-1 0 0,0 0 1 0 0,0 0-1 0 0,0 0 1 0 0,0 0 0 0 0,0 0-1 0 0,0 0 1 0 0,0 0-1 0 0,0 0 1 0 0,1 0 0 0 0,-1 0-1 0 0,0 0 1 0 0,0 0-1 0 0,0 0 1 0 0,0 0 0 0 0,0 0-1 0 0,0 0 1 0 0,0 0-1 0 0,0 0 1 0 0,0-1 0 0 0,0 1-1 0 0,0 0 1 0 0,1 0-1 0 0,-1 0 1 0 0,0 0 0 0 0,0 2 14 0 0,-1-1 1 0 0,1 1-1 0 0,0-1 1 0 0,-1 1 0 0 0,1 0-1 0 0,-1-1 1 0 0,1 1-1 0 0,-1-1 1 0 0,0 0-1 0 0,-1 3 1 0 0,1-3 38 0 0,1-1 11 0 0,0 0 6 0 0,0-1 4 0 0,-2-2-74 0 0,2 2-76 0 0,0 1-12 0 0,2-13-609 0 0,2 10-676 0 0,1 1 576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19:31.886"/>
    </inkml:context>
    <inkml:brush xml:id="br0">
      <inkml:brushProperty name="width" value="0.025" units="cm"/>
      <inkml:brushProperty name="height" value="0.025" units="cm"/>
      <inkml:brushProperty name="color" value="#849398"/>
    </inkml:brush>
  </inkml:definitions>
  <inkml:trace contextRef="#ctx0" brushRef="#br0">13 13 3040 0 0,'0'0'153'0'0,"0"0"107"0"0,0 0 48 0 0,0 0 11 0 0,0 0-40 0 0,0 0-166 0 0,0 0-41 0 0,0 0 4 0 0,0 0 16 0 0,0 0 28 0 0,0 0 101 0 0,0 0 47 0 0,0 0 11 0 0,0 0-9 0 0,0 0-39 0 0,0 0-20 0 0,0 0-3 0 0,0 0 0 0 0,0 0 0 0 0,0 0 0 0 0,0 0 0 0 0,0 0-11 0 0,0 0-45 0 0,0 0-21 0 0,0 0-3 0 0,0 0-11 0 0,0 1-53 0 0,0 2-36 0 0,0-2 53 0 0,0-1-5 0 0,0 0-10 0 0,1 4-766 0 0,-3-2 3291 0 0,-8 0-472 0 0,9-3-2076 0 0,1-11 69 0 0,0 12-23 0 0,0 4 2225 0 0,1-5-2340 0 0,1 0-29 0 0,-2-10 10 0 0,0 10-19 0 0,0 1-2 0 0,3 12 2 0 0,-3-6 64 0 0,0 6 10 0 0,0-11 44 0 0,0-1 10 0 0,0-1-11 0 0,-4-4-56 0 0,4 5 4 0 0,0 0 0 0 0,0-1 1 0 0,-1 1-1 0 0,1 0 0 0 0,0-1 1 0 0,0 1-1 0 0,-1-1 1 0 0,1 1-1 0 0,0 0 0 0 0,0-1 1 0 0,0 1-1 0 0,0-1 0 0 0,0 1 1 0 0,0 0-1 0 0,-1-1 0 0 0,1 1 1 0 0,0-1-1 0 0,0 1 0 0 0,1-1 1 0 0,8-18-149 0 0,-8 19 190 0 0,-1 1-45 0 0,1 0 1 0 0,-1 0 0 0 0,1 0-1 0 0,-1 0 1 0 0,0 0-1 0 0,1 0 1 0 0,-1 0-1 0 0,0 1 1 0 0,0-1-1 0 0,0 0 1 0 0,0 0 0 0 0,0 0-1 0 0,0 0 1 0 0,0 1-1 0 0,-1 9 491 0 0,1-12-436 0 0,-2-1-42 0 0,0-4-16 0 0,4 5 13 0 0,1-1-11 0 0,-1-11-59 0 0,-2 13 116 0 0,-2 3 26 0 0,1-2 62 0 0,1-1 10 0 0,0 0-6 0 0,0 0-16 0 0,0 1-51 0 0,-2 2-58 0 0,1-2-203 0 0,1-1-84 0 0,0 0-12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3:21.787"/>
    </inkml:context>
    <inkml:brush xml:id="br0">
      <inkml:brushProperty name="width" value="0.025" units="cm"/>
      <inkml:brushProperty name="height" value="0.025" units="cm"/>
      <inkml:brushProperty name="color" value="#E71224"/>
    </inkml:brush>
  </inkml:definitions>
  <inkml:trace contextRef="#ctx0" brushRef="#br0">176 33 6448 0 0,'0'0'141'0'0,"0"0"23"0"0,0 0 13 0 0,0 0 86 0 0,0 0 310 0 0,0 0 135 0 0,0 0 27 0 0,0 0-15 0 0,0 0-95 0 0,0 0-45 0 0,0 0-10 0 0,0 0-21 0 0,0 0-77 0 0,0 0-31 0 0,0 0-7 0 0,0 0-18 0 0,0 0-67 0 0,0 0-28 0 0,0 0-7 0 0,0 0-33 0 0,0 0-128 0 0,0 0-51 0 0,0 0-8 0 0,2-7-2253 0 0,-1 5-4528 0 0,-1 2 4895 0 0</inkml:trace>
  <inkml:trace contextRef="#ctx0" brushRef="#br0" timeOffset="378.07">198 0 7632 0 0,'0'0'166'0'0,"0"0"29"0"0,0 0 14 0 0,0 0 61 0 0,0 0 204 0 0,0 0 94 0 0,-2 4 3069 0 0,-1 6-3210 0 0,3-9-576 0 0,0 4-2307 0 0,0-5-1597 0 0</inkml:trace>
  <inkml:trace contextRef="#ctx0" brushRef="#br0" timeOffset="774.59">190 35 6384 0 0,'0'0'184'0'0,"0"0"65"0"0,0 0 148 0 0,0 0 62 0 0,0 0 12 0 0,0 0-35 0 0,0 0-150 0 0,0 0-59 0 0,0 11-539 0 0,0-11-2869 0 0</inkml:trace>
  <inkml:trace contextRef="#ctx0" brushRef="#br0" timeOffset="775.59">182 69 5784 0 0,'0'0'132'0'0,"0"0"17"0"0,0 0 10 0 0,0 0 23 0 0,0 0 96 0 0,0 0 39 0 0,0 0 10 0 0,0 0 6 0 0,0 0 23 0 0,0 0 11 0 0,0 0 1 0 0,0 0-79 0 0,0 0-330 0 0,0 1-906 0 0,0-1-1970 0 0</inkml:trace>
  <inkml:trace contextRef="#ctx0" brushRef="#br0" timeOffset="776.59">177 95 8288 0 0,'0'0'190'0'0,"0"0"28"0"0,0 0 7 0 0,-2 2 570 0 0,2-2-4335 0 0</inkml:trace>
  <inkml:trace contextRef="#ctx0" brushRef="#br0" timeOffset="1154.31">161 113 2472 0 0,'0'0'0'0'0,"0"0"96"0"0,0 0-24 0 0,0 0 16 0 0,0 0-88 0 0</inkml:trace>
  <inkml:trace contextRef="#ctx0" brushRef="#br0" timeOffset="1155.31">149 152 7112 0 0,'0'0'157'0'0,"0"0"23"0"0,0 0 13 0 0,-1 2-22 0 0,0-1-108 0 0,-2 2 386 0 0,3-3-638 0 0</inkml:trace>
  <inkml:trace contextRef="#ctx0" brushRef="#br0" timeOffset="1543.95">125 214 4608 0 0,'0'0'96'0'0,"0"0"32"0"0,0 0 0 0 0,0 0 0 0 0,0 0-128 0 0,0 0 0 0 0,0 0 0 0 0,-1 2 0 0 0,1-2-96 0 0,0 0-32 0 0,0 0-16 0 0</inkml:trace>
  <inkml:trace contextRef="#ctx0" brushRef="#br0" timeOffset="1898.88">113 251 4920 0 0,'0'0'104'0'0,"0"0"24"0"0,-1 1 8 0 0,1-1 8 0 0,0 0-144 0 0,0 0 0 0 0,-1 3 0 0 0,1-3 0 0 0,0 0 0 0 0,0 0 0 0 0,-1 2 0 0 0</inkml:trace>
  <inkml:trace contextRef="#ctx0" brushRef="#br0" timeOffset="1899.88">77 301 4808 0 0,'0'0'96'0'0,"0"0"32"0"0,0 0 0 0 0,0 0 16 0 0,0 0-144 0 0,0 0 0 0 0,0 0 0 0 0,-2 3 0 0 0,2-3 0 0 0,0 0 0 0 0,0 0-104 0 0,0 0-1304 0 0,0 0-256 0 0</inkml:trace>
  <inkml:trace contextRef="#ctx0" brushRef="#br0" timeOffset="2244.6">84 309 5824 0 0,'-4'8'349'0'0,"4"-6"3186"0"0,0-2-3530 0 0,0 0-518 0 0</inkml:trace>
  <inkml:trace contextRef="#ctx0" brushRef="#br0" timeOffset="2245.6">70 335 7488 0 0,'0'0'166'0'0,"0"0"29"0"0,0 0 12 0 0,0 0-34 0 0,-1 1 150 0 0,-1 1 3013 0 0,2 0-6660 0 0,0-2-376 0 0</inkml:trace>
  <inkml:trace contextRef="#ctx0" brushRef="#br0" timeOffset="2671.52">64 369 5224 0 0,'0'0'144'0'0,"0"0"40"0"0,0 0-184 0 0,0 0 0 0 0,0 0 0 0 0,0 0 0 0 0,0 0 224 0 0,0 0 0 0 0,0 0 8 0 0,0 0-1864 0 0,0 0-368 0 0</inkml:trace>
  <inkml:trace contextRef="#ctx0" brushRef="#br0" timeOffset="2672.52">43 390 4608 0 0,'0'0'96'0'0,"0"0"32"0"0,0 0 0 0 0,0 0 0 0 0,0 0-128 0 0,0 0 0 0 0,0 0 0 0 0,-2 2 0 0 0,2-2 0 0 0,0 0 0 0 0,0 0 0 0 0,0 0-1344 0 0,0 0-288 0 0</inkml:trace>
  <inkml:trace contextRef="#ctx0" brushRef="#br0" timeOffset="2673.52">14 401 8496 0 0,'0'0'190'0'0,"0"0"28"0"0,0 0 10 0 0,0 0 44 0 0,-2 5 1357 0 0,2-5-2566 0 0</inkml:trace>
  <inkml:trace contextRef="#ctx0" brushRef="#br0" timeOffset="3066.82">2 428 5432 0 0,'0'0'152'0'0,"0"0"40"0"0,0 0-192 0 0,0 0 0 0 0,0 0 0 0 0,-1 3 0 0 0,0-2 272 0 0,1-1 16 0 0,0 0 8 0 0,0 0 0 0 0,0 0-232 0 0,0 0-64 0 0,0 0 0 0 0,0 0 0 0 0,0 0-168 0 0,0 0-48 0 0</inkml:trace>
  <inkml:trace contextRef="#ctx0" brushRef="#br0" timeOffset="3436.85">2 434 6768 0 0,'0'0'306'0'0,"0"0"-4"0"0,0 0-136 0 0,0 0 150 0 0,0 0 90 0 0,0 0 11 0 0,0 0-50 0 0,0 0-167 0 0,0 0 180 0 0,0 0 106 0 0,0 0 24 0 0,0 0-9 0 0,0 0-42 0 0,0 0-13 0 0,0 0-4 0 0,0 0-12 0 0,0 0-39 0 0,0 0-20 0 0,0 0-3 0 0,0 0-20 0 0,0 0-84 0 0,0 0-38 0 0,0 0-8 0 0,0 0 20 0 0,0 0 96 0 0,0 0 39 0 0,0 0 10 0 0,0 0-34 0 0,0 0-145 0 0,0 0-63 0 0,0 0-12 0 0,15-19 2431 0 0,-8 11-2160 0 0,-3 2-1746 0 0,-2 4-3001 0 0,-2 2 2425 0 0</inkml:trace>
  <inkml:trace contextRef="#ctx0" brushRef="#br0" timeOffset="4202.02">93 335 5224 0 0,'0'0'151'0'0,"0"0"54"0"0,0 0 125 0 0,0 0 57 0 0,0-2-99 0 0,1-9 9159 0 0,-1 9-9391 0 0,0 1 1 0 0,0-1 0 0 0,0 1 0 0 0,1-1-1 0 0,-1 1 1 0 0,0-1 0 0 0,1 1 0 0 0,-1-1-1 0 0,1 1 1 0 0,0 0 0 0 0,-1-1 0 0 0,1 1-1 0 0,0 0 1 0 0,0-1 0 0 0,-1 1 0 0 0,1 0-1 0 0,0 0 1 0 0,1 0 0 0 0,-1 0 0 0 0,1-2-1 0 0,-1 3-95 0 0,0-1-1 0 0,-1 0 0 0 0,1 1 0 0 0,-1-1 1 0 0,1 0-1 0 0,-1 1 0 0 0,1-1 0 0 0,-1 0 1 0 0,0 0-1 0 0,1 0 0 0 0,-1 1 0 0 0,0-1 0 0 0,0-2 1 0 0,2-2-2274 0 0,-1 3 663 0 0</inkml:trace>
  <inkml:trace contextRef="#ctx0" brushRef="#br0" timeOffset="4979.29">137 204 4456 0 0,'0'0'95'0'0,"0"0"85"0"0,0 0 254 0 0,0 0 115 0 0,0 0 25 0 0,0 0-2 0 0,0 0-16 0 0,0 0-4 0 0,0 0 0 0 0,0 0-6 0 0,0 0-22 0 0,0 0-10 0 0,0 0-2 0 0,0 0-10 0 0,0 0-38 0 0,0 0-16 0 0,0 0-6 0 0,0 0-18 0 0,0 0-68 0 0,0 0-32 0 0,0 0-4 0 0,0 0-11 0 0,0 0-46 0 0,0 0-27 0 0,0 0-4 0 0,0 0-8 0 0,0 0-35 0 0,0 0-18 0 0,0 0-3 0 0,0 0-7 0 0,6-16 1032 0 0,-4 13-1046 0 0,-1 0-1 0 0,0 0 1 0 0,0 0 0 0 0,0-1-1 0 0,0 1 1 0 0,0 0 0 0 0,0-4-1 0 0,5-5 204 0 0,-6 8-871 0 0,1 1-4349 0 0,-1 3 3336 0 0</inkml:trace>
  <inkml:trace contextRef="#ctx0" brushRef="#br0" timeOffset="5716.09">175 81 6448 0 0,'0'0'141'0'0,"0"0"23"0"0,0 0 13 0 0,0 0 79 0 0,0 0 283 0 0,0 0 124 0 0,3-22 4574 0 0,4-1-3590 0 0,-7 21-1637 0 0,1 2 33 0 0,-1-2-32 0 0,-5-11-1887 0 0,5 12 832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52.857"/>
    </inkml:context>
    <inkml:brush xml:id="br0">
      <inkml:brushProperty name="width" value="0.05" units="cm"/>
      <inkml:brushProperty name="height" value="0.05" units="cm"/>
      <inkml:brushProperty name="color" value="#849398"/>
    </inkml:brush>
  </inkml:definitions>
  <inkml:trace contextRef="#ctx0" brushRef="#br0">1 1 2792 0 0,'0'0'107'0'0,"0"0"-19"0"0,0 0 24 0 0,0 0 81 0 0,0 0 36 0 0,0 0 10 0 0,0 0 14 0 0,0 0 55 0 0,0 0 20 0 0,0 0 7 0 0,0 0 2 0 0,0 0 6 0 0,0 0 1 0 0,0 0 0 0 0,0 0-15 0 0,0 0-60 0 0,0 0-21 0 0,0 0-6 0 0,0 0 0 0 0,0 0 13 0 0,0 0 8 0 0,0 0 1 0 0,0 0-6 0 0,0 0-22 0 0,0 0-10 0 0,0 0-2 0 0,0 0-15 0 0,0 0-61 0 0,0 0-27 0 0,0 0-7 0 0,0 0-10 0 0,0 0-28 0 0,0 0 9 0 0,0 0 10 0 0,0 0 1 0 0,0 0 0 0 0,0 0 0 0 0,0 0 0 0 0,0 0 1 0 0,0 0 0 0 0,0 0-21 0 0,0 0-10 0 0,0 0 3 0 0,0 0 22 0 0,0 0 2 0 0,0 0-10 0 0,0 0-3 0 0,0 0 0 0 0,0 0 5 0 0,0 0 23 0 0,0 0 11 0 0,0 0 1 0 0,0 0-6 0 0,0 0-22 0 0,0 0-10 0 0,0 0-2 0 0,0 0-2 0 0,0 1-16 0 0,0 2-40 0 0,0-3 32 0 0,0 1 10 0 0,0 1 0 0 0,0-1 0 0 0,0-1-11 0 0,2 0-42 0 0,1-2-11 0 0,0 2 0 0 0,0 0 0 0 0,0-1 0 0 0,0 0 13 0 0,-2 1 51 0 0,-1 4-591 0 0,0-4-439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34.318"/>
    </inkml:context>
    <inkml:brush xml:id="br0">
      <inkml:brushProperty name="width" value="0.05" units="cm"/>
      <inkml:brushProperty name="height" value="0.05" units="cm"/>
      <inkml:brushProperty name="color" value="#849398"/>
    </inkml:brush>
  </inkml:definitions>
  <inkml:trace contextRef="#ctx0" brushRef="#br0">5 1 3432 0 0,'0'0'100'0'0,"0"0"75"0"0,0 0 250 0 0,0 0 108 0 0,0 0 19 0 0,0 0-36 0 0,0 0-177 0 0,0 0-78 0 0,0 0-18 0 0,0 0-33 0 0,0 0-115 0 0,0 0-23 0 0,0 0 7 0 0,0 0 10 0 0,0 0 40 0 0,0 0 21 0 0,0 0 2 0 0,0 0-6 0 0,0 0-22 0 0,0 0-10 0 0,0 0-2 0 0,0 0-6 0 0,0 0-22 0 0,0 0-10 0 0,0 0-2 0 0,0 0-2 0 0,0 0-4 0 0,0 0-2 0 0,0 0 0 0 0,0 0 0 0 0,0 0 0 0 0,0 0 10 0 0,0 0 46 0 0,0 0 22 0 0,0 0 2 0 0,0 0 13 0 0,0 0 55 0 0,0 0 20 0 0,0 0 7 0 0,0 0-7 0 0,0 0-35 0 0,0 0-18 0 0,-1 6 1050 0 0,-2-4-1208 0 0,2-2 33 0 0,1 0 10 0 0,0 0 0 0 0,0 0-27 0 0,0 0-80 0 0,0 0 86 0 0,0 0 42 0 0,5 13 1481 0 0,-3-14-1584 0 0,-2 1-66 0 0,0 0-5 0 0,0 0 32 0 0,0 0 101 0 0,0 0 41 0 0,0 0 10 0 0,0 0-34 0 0,0 0-136 0 0,0 0-23 0 0,0 0 2 0 0,0-1 16 0 0,1 0 74 0 0,-1 1 66 0 0,0 0 39 0 0,0 0 12 0 0,0 0-18 0 0,0 4-64 0 0,0 0 26 0 0,0-3 14 0 0,0-1-26 0 0,1 0-80 0 0,0-1 11 0 0,0 1-219 0 0,-1 0-763 0 0,0 0-317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24.452"/>
    </inkml:context>
    <inkml:brush xml:id="br0">
      <inkml:brushProperty name="width" value="0.05" units="cm"/>
      <inkml:brushProperty name="height" value="0.05" units="cm"/>
      <inkml:brushProperty name="color" value="#849398"/>
    </inkml:brush>
  </inkml:definitions>
  <inkml:trace contextRef="#ctx0" brushRef="#br0">18 4 2328 0 0,'0'0'92'0'0,"0"0"-16"0"0,0 0-4 0 0,0 0 11 0 0,0 0 41 0 0,0 0 5 0 0,0 0-1 0 0,0 0 3 0 0,0 0 10 0 0,0 0 3 0 0,0 0 0 0 0,0 0 3 0 0,0 0 10 0 0,0 0 3 0 0,0 0 0 0 0,0 0 21 0 0,0 0 90 0 0,0 0 38 0 0,0 0 10 0 0,0 0-21 0 0,0 0-87 0 0,0 0-34 0 0,0 0-7 0 0,1 0-30 0 0,1-1-112 0 0,0-1-10 0 0,-2 2 73 0 0,0 0 8 0 0,0 0-3 0 0,0 0 26 0 0,0 0 113 0 0,0 0 49 0 0,0 0 11 0 0,0 0-27 0 0,0 0-119 0 0,0 0-56 0 0,0 0-11 0 0,0 0 6 0 0,0 0 32 0 0,0 0 9 0 0,0 0 6 0 0,0 0 17 0 0,0 0 68 0 0,0 0 32 0 0,0 0 4 0 0,0 0-43 0 0,0 3-160 0 0,0-3 1 0 0,0 0 10 0 0,0 0 0 0 0,0 0 1 0 0,0 0 4 0 0,0 0 6 0 0,0 0 32 0 0,0 0-7 0 0,0 0-4 0 0,0 0 0 0 0,0 0 0 0 0,0 0 0 0 0,0 0 0 0 0,0 0 0 0 0,0 0-2 0 0,0 0-6 0 0,0 0 4 0 0,-4 4 783 0 0,7-2-878 0 0,-3-2-50 0 0,-3-2 40 0 0,0-1 13 0 0,1 1 10 0 0,2 2 21 0 0,0 0-54 0 0,0 13 198 0 0,-1-14-165 0 0,-5 0-10 0 0,0 1-10 0 0,6 0-859 0 0,0 0-3199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5:21.189"/>
    </inkml:context>
    <inkml:brush xml:id="br0">
      <inkml:brushProperty name="width" value="0.025" units="cm"/>
      <inkml:brushProperty name="height" value="0.025" units="cm"/>
      <inkml:brushProperty name="color" value="#008C3A"/>
    </inkml:brush>
  </inkml:definitions>
  <inkml:trace contextRef="#ctx0" brushRef="#br0">3 48 5296 0 0,'0'0'116'0'0,"0"0"17"0"0,0 0 12 0 0,0 0-14 0 0,3-12 2218 0 0,-1 12 451 0 0,-1 6-1860 0 0,-5 68 2272 0 0,4-73-3140 0 0,0-1 84 0 0,0 0 14 0 0,1-1-151 0 0,-1 1 1 0 0,1-1 0 0 0,-1 1-1 0 0,0-1 1 0 0,1 1 0 0 0,-1-1 0 0 0,0 1-1 0 0,1-1 1 0 0,-1 1 0 0 0,0-1-1 0 0,0 1 1 0 0,0-1 0 0 0,1 0 0 0 0,-1 1-1 0 0,0-1 1 0 0,0 1 0 0 0,0-1 0 0 0,0 0-1 0 0,0 1 1 0 0,0-2 0 0 0,0-12-36 0 0,0 14 18 0 0,4-36 12 0 0,-4 36 56 0 0,0 0-2 0 0,0 0-4 0 0,-3 24 0 0 0,-4 26-64 0 0,11-86 165 0 0,-3 29-105 0 0,0 0 0 0 0,0 0 1 0 0,0-1-1 0 0,-1 1 0 0 0,0 0 0 0 0,-2-12 0 0 0,2 12 68 0 0,0 7-75 0 0,-2 19 59 0 0,-5 57 51 0 0,7-74-164 0 0,0-2-58 0 0,5-20 108 0 0,-2 5 83 0 0,-1 0 0 0 0,0-26-1 0 0,-2 40-74 0 0,0-1-93 0 0,-4 48 242 0 0,2-7-140 0 0,2-34-66 0 0,2-9 0 0 0,1-11 0 0 0,1-81 64 0 0,-8 133 60 0 0,3 44 16 0 0,1-80-140 0 0,1 0-14 0 0,-1 0-56 0 0,0-1 2 0 0,5-14 4 0 0,-3-10 114 0 0,-2-26-1 0 0,0 24 68 0 0,-4 120-117 0 0,4-93 44 0 0,0-7-24 0 0,2-18-20 0 0,0-35 64 0 0,-2 57-64 0 0,0 2 15 0 0,-3 21-30 0 0,1 7-41 0 0,-1 23 43 0 0,4-81-224 0 0,0 18 65 0 0,-1 0-1 0 0,0 0 1 0 0,-3-17-1 0 0,1 98-591 0 0,7 44 754 0 0,-5-113-48 0 0,1-20-89 0 0,2-9 214 0 0,-3 26 10 0 0,0 4-6 0 0,-3 16-7 0 0,0 5 56 0 0,-2 19 320 0 0,9-74 232 0 0,-3-2-672 0 0,-1 35-2 0 0,0 6-4 0 0,0 25 133 0 0,-1-13-54 0 0,1-1-1 0 0,3 23 0 0 0,-4-54 21 0 0,3-27 0 0 0,-1-2-23 0 0,-1 120 453 0 0,0-77-494 0 0,2-24-71 0 0,-1-19 288 0 0,-1 43-168 0 0,-2 22 40 0 0,1-1 132 0 0,0 0 78 0 0,1-18-554 0 0,1-10-480 0 0,1-7 835 0 0,1-25 0 0 0,-6 66-402 0 0,2-20 304 0 0,0-1 0 0 0,1 1 0 0 0,0-1-1 0 0,0 1 1 0 0,1 8 0 0 0,1-77-269 0 0,-5 46 416 0 0,2 16 15 0 0,0 9-190 0 0,2 28-122 0 0,0-24 135 0 0,-1-19-353 0 0,0-53 705 0 0,-6 90-304 0 0,7 33-64 0 0,-3-129-69 0 0,1 36 78 0 0,0 24-7 0 0,1 7-8 0 0,-1 18 6 0 0,1-11 0 0 0,0 0 0 0 0,0-1 0 0 0,1 11 0 0 0,3-41-72 0 0,-4-73 136 0 0,-1 132 67 0 0,0-18-149 0 0,1-16 15 0 0,0-6 13 0 0,2-109 566 0 0,-6 191-576 0 0,5-177 0 0 0,-1 95 0 0 0,0 5 0 0 0,1 13 0 0 0,-1-1 0 0 0,0-12 0 0 0,-1-5 0 0 0,0-6 98 0 0,0 0 0 0 0,2-14 0 0 0,-1 3-310 0 0,0 57 409 0 0,0-23-208 0 0,0-13 46 0 0,0-6 52 0 0,2-32-77 0 0,-1 51-10 0 0,-1-9 0 0 0,1-1 0 0 0,-1 1 0 0 0,0 0 0 0 0,-1-1 0 0 0,0 6 0 0 0,0-42-21 0 0,0 10 9 0 0,1 21 13 0 0,0 11 7 0 0,-1 20-8 0 0,1-28 0 0 0,0-3 0 0 0,0-16 0 0 0,0-9 0 0 0,0 28 0 0 0,0-1 0 0 0,0 1 0 0 0,0 0 0 0 0,1 0 0 0 0,-1 0 0 0 0,-1-1 0 0 0,1 1 0 0 0,0 0 0 0 0,-1 2 0 0 0,2-12-1 0 0,0-9-62 0 0,0 16 74 0 0,-1 1 32 0 0,0-2-33 0 0,1 2-20 0 0,-1-2-1858 0 0,0 2-2577 0 0,0 0-1615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14.320"/>
    </inkml:context>
    <inkml:brush xml:id="br0">
      <inkml:brushProperty name="width" value="0.04999" units="cm"/>
      <inkml:brushProperty name="height" value="0.04999" units="cm"/>
      <inkml:brushProperty name="color" value="#849398"/>
    </inkml:brush>
  </inkml:definitions>
  <inkml:trace contextRef="#ctx0" brushRef="#br0">40 6 2736 0 0,'0'0'107'0'0,"0"0"-21"0"0,0 0 2 0 0,0 0 7 0 0,0-2-15 0 0,0-1-79 0 0,0 2-49 0 0,0 1 119 0 0,0 0 157 0 0,0 0 48 0 0,0 0 4 0 0,0 0-9 0 0,0 0-41 0 0,0 0-19 0 0,0 0-3 0 0,0 0-4 0 0,0 0-17 0 0,0 0-10 0 0,0 0-1 0 0,0 0 9 0 0,0 0 40 0 0,0 0 21 0 0,0 0 2 0 0,0 0-10 0 0,0 0-36 0 0,0 0-12 0 0,0 0-4 0 0,0 0-6 0 0,0 0-16 0 0,0 0-4 0 0,0 0 0 0 0,0 0-14 0 0,0 0-55 0 0,0 0-19 0 0,0 0 15 0 0,0 0-13 0 0,0 0-8 0 0,0 0-2 0 0,0 0 9 0 0,0 0 39 0 0,0 0 15 0 0,0 0 1 0 0,0 0 5 0 0,0 0 24 0 0,0 0 17 0 0,0 0 2 0 0,0 0-7 0 0,-3 6 253 0 0,-3 8 211 0 0,6-15-567 0 0,-2 0 9 0 0,2 1-2 0 0,0 0 19 0 0,0 0-16 0 0,0 0-10 0 0,0 0-2 0 0,0 0 0 0 0,0 0 0 0 0,0 0 0 0 0,0 0 0 0 0,-1 0-11 0 0,-2 1-32 0 0,2 0 33 0 0,1-1 10 0 0,0 0-23 0 0,0 0-68 0 0,0 0 69 0 0,0 0 23 0 0,0 0 4 0 0,0 0 2 0 0,0 0 14 0 0,0 0-15 0 0,0 0-6 0 0,0 0 1 0 0,0 0 6 0 0,0 0 1 0 0,0 0 0 0 0,-7 3 1984 0 0,6-3-2086 0 0,1-3 20 0 0,1 1 10 0 0,2 2 10 0 0,-2 1 33 0 0,0 1-20 0 0,-1-1 35 0 0,2 3-3 0 0,-2-1-34 0 0,0-3 33 0 0,0 0-54 0 0,0 0 1 0 0,0 0 0 0 0,0 1 0 0 0,0-1 0 0 0,0 0 0 0 0,0 0-1 0 0,0 0 1 0 0,0 0 0 0 0,0 0 0 0 0,0 0 0 0 0,0 0 0 0 0,-1 0-1 0 0,1 0 1 0 0,0 0 0 0 0,0 0 0 0 0,0 0 0 0 0,0 0 0 0 0,0 0 0 0 0,0 0-1 0 0,0 0 1 0 0,0 0 0 0 0,0 0 0 0 0,0 1 0 0 0,-1-1 0 0 0,1 0-1 0 0,0 0 1 0 0,0 0 0 0 0,0 0 0 0 0,0 0 0 0 0,0-1 0 0 0,0 1-1 0 0,0 0 1 0 0,0 0 0 0 0,0 0 0 0 0,0 0 0 0 0,-1 0 0 0 0,1 0-1 0 0,0 0 1 0 0,0 0 0 0 0,0 0 0 0 0,0 0 0 0 0,0 0 0 0 0,0 0 0 0 0,0 0-1 0 0,0 0 1 0 0,0 0 0 0 0,0 0 0 0 0,0 0 0 0 0,0 0 0 0 0,0 0-1 0 0,-1-1 1 0 0,1 1 0 0 0,0 0 0 0 0,-5-8-74 0 0,-1 0 77 0 0,5 6 6 0 0,0 1 44 0 0,1 1 11 0 0,0 0 10 0 0,-6 13 293 0 0,6-13-962 0 0,0 0-172 0 0,0 0-30 0 0,0 0-4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2:49.416"/>
    </inkml:context>
    <inkml:brush xml:id="br0">
      <inkml:brushProperty name="width" value="0.1" units="cm"/>
      <inkml:brushProperty name="height" value="0.1" units="cm"/>
    </inkml:brush>
  </inkml:definitions>
  <inkml:trace contextRef="#ctx0" brushRef="#br0">697 0 1752 0 0,'0'0'76'0'0,"0"0"16"0"0,0 0 3 0 0,0 0-6 0 0,-1 1-1 0 0,-1-1-1 0 0,1 1-6 0 0,-7 3 165 0 0,0-1 238 0 0,6-3-125 0 0,2 0-192 0 0,0 0 1 0 0,0 0-11 0 0,-9 4 361 0 0,-4 0 234 0 0,12-4-660 0 0,1 0-24 0 0,-2 0-44 0 0,0 0 18 0 0,0 0-31 0 0,-1 2-11 0 0,-1-1 0 0 0,0 1 0 0 0,1 0 0 0 0,1 0 0 0 0,-1 0 0 0 0,0 0 0 0 0,0 0 0 0 0,-1 0 0 0 0,1 1 0 0 0,-21 16-72 0 0,21-17 72 0 0,1-1 0 0 0,-1 1 0 0 0,-7 4-11 0 0,8-5-42 0 0,-11 10-75 0 0,11-10 128 0 0,-10 13 0 0 0,10-12-11 0 0,-14 13-250 0 0,6-4 239 0 0,7-7 14 0 0,-1 1-1 0 0,0 0 1 0 0,0-1-1 0 0,-7 6 1 0 0,7-7 8 0 0,5-5 0 0 0,-18 19 0 0 0,16-14 0 0 0,-1 0 0 0 0,-5 4 0 0 0,-3-1 0 0 0,8-3 0 0 0,1-2 35 0 0,0 1-1 0 0,0-1 1 0 0,-1 1 0 0 0,1-1 0 0 0,0 1 0 0 0,-1-1-1 0 0,1 0 1 0 0,-4 2 0 0 0,-10 9 396 0 0,15-11-365 0 0,-2 2-42 0 0,2-2 30 0 0,-16 13 191 0 0,14-11-234 0 0,0 1-11 0 0,-1-1 0 0 0,-1 1 0 0 0,-10 13 53 0 0,-2 0-42 0 0,14-14-11 0 0,-8 13 0 0 0,3-8 0 0 0,5-6 0 0 0,0 0 0 0 0,0 0 0 0 0,0 0 0 0 0,1 1 0 0 0,-1-2 0 0 0,-1 1 0 0 0,1 0 0 0 0,1 1 0 0 0,-8 10 0 0 0,7-10 0 0 0,1 0 0 0 0,0 2 3 0 0,0-3 17 0 0,-7 11 23 0 0,1 1 131 0 0,5-12-174 0 0,-2 1 0 0 0,2 1 3 0 0,1 0 4 0 0,-6 12 47 0 0,6-13-54 0 0,-1-2 12 0 0,-11 22 322 0 0,9-13-214 0 0,-2 8 312 0 0,5-15-395 0 0,1-1 0 0 0,-1 1 1 0 0,0-1-1 0 0,0 0 1 0 0,0 0-1 0 0,0 1 1 0 0,0-1-1 0 0,0 0 0 0 0,-3 3 1 0 0,-28 57 178 0 0,24-49-216 0 0,5-10 0 0 0,1 1 6 0 0,0 0 0 0 0,0 0 0 0 0,0 0 0 0 0,1 0 0 0 0,-1 1 0 0 0,0 7 0 0 0,1-8-16 0 0,-1 6 10 0 0,2-7-6 0 0,0-1-1 0 0,-1 0 1 0 0,1 1-1 0 0,-1-1 1 0 0,0 0 0 0 0,0 1-1 0 0,1-1 1 0 0,-3 4-1 0 0,2-6 77 0 0,-15 30-2 0 0,7-11-68 0 0,-4 20 0 0 0,-1-7 0 0 0,8-15 0 0 0,5-15-15 0 0,1 0-44 0 0,-5 1 43 0 0,-2 8 18 0 0,-5 1 70 0 0,4 6-80 0 0,7-15 5 0 0,-1 1-1 0 0,0 0 1 0 0,0 0 0 0 0,-4 5 0 0 0,-3 5-61 0 0,8-11 64 0 0,-7 5 0 0 0,5-6 0 0 0,-1-1 0 0 0,2 1-11 0 0,1-2-32 0 0,-2 1 33 0 0,0 0 22 0 0,2 0 36 0 0,1-1-52 0 0,-1 0 0 0 0,0 1 1 0 0,1-1-1 0 0,-1 0 1 0 0,1 1-1 0 0,-1-1 0 0 0,1 1 1 0 0,-1-1-1 0 0,1 0 0 0 0,0 1 1 0 0,-1-1-1 0 0,1 1 0 0 0,0 0 1 0 0,-1-1-1 0 0,0 2 0 0 0,-3 5 3 0 0,1-4 1 0 0,1-2-75 0 0,1 0 1 0 0,-1 0-1 0 0,1 0 1 0 0,0 0-1 0 0,0 1 1 0 0,-1-1-1 0 0,1 0 1 0 0,0 1-1 0 0,0-1 1 0 0,0 1-1 0 0,0-1 1 0 0,1 1-1 0 0,-1 0 1 0 0,0 2-1 0 0,1-4-199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2:31:39.221"/>
    </inkml:context>
    <inkml:brush xml:id="br0">
      <inkml:brushProperty name="width" value="0.05" units="cm"/>
      <inkml:brushProperty name="height" value="0.05" units="cm"/>
    </inkml:brush>
  </inkml:definitions>
  <inkml:trace contextRef="#ctx0" brushRef="#br0">1551 1004 2152 0 0,'0'0'99'0'0,"0"0"11"0"0,0 0 9 0 0,0 0 1 0 0,0 0 8 0 0,0 0 35 0 0,0 0 18 0 0,0 0 3 0 0,0 0 7 0 0,0 0 26 0 0,0 0 8 0 0,0 0 6 0 0,0 0-16 0 0,0 0-73 0 0,0 0-28 0 0,0 0-9 0 0,0 0-2 0 0,0 0-7 0 0,0 0-7 0 0,0 0-1 0 0,0 0 9 0 0,0 0 41 0 0,0 0 19 0 0,0 0 3 0 0,0 0 1 0 0,-1 1 7 0 0,-2 1 128 0 0,1 1-1 0 0,0 0 1 0 0,0-1 0 0 0,0 1-1 0 0,0 0 1 0 0,-2 4 0 0 0,2-3-301 0 0,1-3 80 0 0,1-1 101 0 0,0 0 43 0 0,0 0 5 0 0,0 0-3 0 0,-5 5 854 0 0,-2 4-510 0 0,7-8-474 0 0,-2 0-1 0 0,-3 4-20 0 0,3-4-6 0 0,-15 18 1280 0 0,4-8-1024 0 0,13-10-287 0 0,-1 0-52 0 0,-8 0 327 0 0,7 1-244 0 0,-2 3-50 0 0,-3 5 84 0 0,6-8-22 0 0,1-2-10 0 0,-9 4-322 0 0,6-1 240 0 0,-1 3 4 0 0,4-5 21 0 0,0-1 0 0 0,0 0 1 0 0,0 0-1 0 0,0 0 1 0 0,0 0-1 0 0,0 0 0 0 0,0 0 1 0 0,0 1-1 0 0,0-1 1 0 0,-1 0-1 0 0,1 0 0 0 0,0 0 1 0 0,0 0-1 0 0,0 0 1 0 0,0 0-1 0 0,0 0 0 0 0,0 0 1 0 0,0 0-1 0 0,0 0 0 0 0,-1 1 1 0 0,1-1-1 0 0,0 0 1 0 0,0 0-1 0 0,0 0 0 0 0,0 0 1 0 0,0 0-1 0 0,0 0 1 0 0,-1 0-1 0 0,1 0 0 0 0,0 0 1 0 0,0 0-1 0 0,0 0 1 0 0,0 0-1 0 0,0 0 0 0 0,-1 0 1 0 0,1 0-1 0 0,0 0 1 0 0,0 0-1 0 0,0-1 0 0 0,-2 1 35 0 0,1 0 0 0 0,0 0 0 0 0,-1 0 0 0 0,1 0 0 0 0,-1 0 0 0 0,1 0 0 0 0,-1 1 1 0 0,1-1-1 0 0,0 0 0 0 0,-1 1 0 0 0,1-1 0 0 0,-2 1 0 0 0,-3 1-44 0 0,3 0 2 0 0,0 1 12 0 0,2-2 62 0 0,1-1-2 0 0,-5 0-19 0 0,-2 2-44 0 0,3-1-1 0 0,3-1 33 0 0,-2 3-22 0 0,2-2 33 0 0,0-1-1 0 0,-5 3-42 0 0,1 1-11 0 0,1 0 0 0 0,-1-1 0 0 0,-2 1 0 0 0,-1 5 3 0 0,7-8 4 0 0,1 0 47 0 0,-10 0 127 0 0,-6 5-170 0 0,8-2-11 0 0,0-3 0 0 0,1 4 13 0 0,6-4 51 0 0,0-1-8 0 0,-3 1-45 0 0,-2 2 2 0 0,3-3 40 0 0,-3 0-51 0 0,4 1-50 0 0,-4 1 36 0 0,1 2 12 0 0,-3-3 12 0 0,-29 13 250 0 0,29-14-211 0 0,6 0 17 0 0,-1 1 0 0 0,1-1 1 0 0,0 0-1 0 0,0 1 0 0 0,-1-1 0 0 0,1 1 0 0 0,0-1 1 0 0,0 1-1 0 0,-1 0 0 0 0,1 0 0 0 0,0 0 0 0 0,-4 3 1 0 0,4-3-70 0 0,0 0 1 0 0,0-1 0 0 0,0 1 0 0 0,0-1 0 0 0,0 0 0 0 0,0 0-1 0 0,-3 1 1 0 0,-2-1 14 0 0,-1 0-14 0 0,1 0 16 0 0,2 1 108 0 0,4 0-119 0 0,1-1 0 0 0,0 0 0 0 0,0 0-1 0 0,-1 1 1 0 0,1-1 0 0 0,0 0 0 0 0,-1 0-1 0 0,1 0 1 0 0,0 1 0 0 0,-1-1-1 0 0,1 0 1 0 0,0 0 0 0 0,-1 0 0 0 0,1 0-1 0 0,0 0 1 0 0,-1 0 0 0 0,1 0 0 0 0,-1 0-1 0 0,1 0 1 0 0,0 0 0 0 0,-1 0-1 0 0,1 0 1 0 0,-1 0 0 0 0,1 0 0 0 0,0 0-1 0 0,-1 0 1 0 0,0 0 0 0 0,0 0-74 0 0,0 0 1 0 0,-6-1 14 0 0,-8-2 124 0 0,10 5 6 0 0,-2 0-175 0 0,0-3 82 0 0,-1-2 17 0 0,0 3 13 0 0,1 0 51 0 0,4 0-8 0 0,-4 0-45 0 0,-2 0-11 0 0,-2 0 0 0 0,-36 0 373 0 0,18 0-227 0 0,22-1-92 0 0,-1-1-32 0 0,3 1 13 0 0,0 1-1 0 0,1-1 0 0 0,-1 1 1 0 0,0 0-1 0 0,-8 1 0 0 0,0 0 36 0 0,-12-5 146 0 0,21 4-216 0 0,-13-4 0 0 0,3 2 62 0 0,0 3-60 0 0,13 0 5 0 0,1-1-1 0 0,-1 0 0 0 0,0 0 0 0 0,1 0 0 0 0,-1 0 0 0 0,0 0 1 0 0,1 0-1 0 0,-1 0 0 0 0,1 0 0 0 0,-1 0 0 0 0,0 0 0 0 0,1 0 1 0 0,-1-1-1 0 0,1 1 0 0 0,-1 0 0 0 0,0 0 0 0 0,1-1 0 0 0,-1 1 0 0 0,1 0 1 0 0,-1-1-1 0 0,1 1 0 0 0,-2-1 0 0 0,2 0 14 0 0,-1 1 0 0 0,1 0 0 0 0,-1-1 0 0 0,1 1 0 0 0,-1 0 0 0 0,1-1 0 0 0,-1 1 0 0 0,1 0 0 0 0,-1 0 0 0 0,1-1 0 0 0,-1 1 0 0 0,1 0 0 0 0,-1 0 0 0 0,0 0 0 0 0,1 0 0 0 0,-1 0 0 0 0,1 0 0 0 0,-1 0 0 0 0,0 0 0 0 0,1 0 0 0 0,-1 0 0 0 0,1 0 0 0 0,-2 0 0 0 0,-3 0 6 0 0,-3-3-26 0 0,0 2 0 0 0,0 1 0 0 0,3 0 0 0 0,-4 0 0 0 0,6 0 0 0 0,1-3 0 0 0,-16-4 0 0 0,12 6 0 0 0,4 0-35 0 0,0 1-1 0 0,0-1 1 0 0,0 1-1 0 0,0-1 0 0 0,0 0 1 0 0,0 1-1 0 0,0-1 1 0 0,1 0-1 0 0,-3-2 0 0 0,-6-2 258 0 0,-10 1-157 0 0,14 1-44 0 0,-11-4-365 0 0,15 7 347 0 0,-25-9-22 0 0,25 8 19 0 0,-8-3 0 0 0,3 3 19 0 0,6 1-1 0 0,0 0 0 0 0,0 0 1 0 0,0-1-1 0 0,0 1 0 0 0,0 0 0 0 0,0-1 0 0 0,0 1 1 0 0,1-1-1 0 0,-1 1 0 0 0,0-1 0 0 0,-1 0 0 0 0,1 0-8 0 0,0 0-1 0 0,0 1 0 0 0,0-1 0 0 0,0 1 1 0 0,0-1-1 0 0,0 1 0 0 0,-1-1 0 0 0,1 1 1 0 0,0 0-1 0 0,0-1 0 0 0,0 1 1 0 0,-2 0-1 0 0,3 0-18 0 0,-1 0 0 0 0,0 0 0 0 0,0 0 0 0 0,0-1-1 0 0,0 1 1 0 0,0 0 0 0 0,0-1 0 0 0,0 1 0 0 0,0 0 0 0 0,1-1 0 0 0,-1 1 0 0 0,0-1 0 0 0,0 1 0 0 0,0-1 0 0 0,1 1 0 0 0,-1-1 0 0 0,0 0 0 0 0,1 1 0 0 0,-1-1 0 0 0,1 0-1 0 0,-1 0 1 0 0,0 0 0 0 0,-2-3 96 0 0,-6-3-160 0 0,4 3 62 0 0,-1 1 1 0 0,4 3-14 0 0,-4-8 245 0 0,-4-3-408 0 0,-16-20 277 0 0,6 8 78 0 0,20 22-276 0 0,0 1 0 0 0,0 0 48 0 0,0 0 146 0 0,-16-21-112 0 0,15 20-34 0 0,1 1 146 0 0,-1-1 21 0 0,-10-14-338 0 0,7 9 231 0 0,3 2 0 0 0,-2-2 22 0 0,2 4 80 0 0,1 2 5 0 0,0-1-26 0 0,-3-3-86 0 0,2 2-98 0 0,1 2-3 0 0,0 0 56 0 0,-3-1-1 0 0,-3-12 54 0 0,3 8-3 0 0,-1-1 0 0 0,0 1 0 0 0,0 0 0 0 0,0 0 0 0 0,1-1 0 0 0,-7-21 0 0 0,-5-9 0 0 0,14 31 0 0 0,1-1 0 0 0,-1 1 0 0 0,-1-1 0 0 0,1 1 0 0 0,0-1 0 0 0,-2 0 0 0 0,-1 0 0 0 0,3 1 0 0 0,-8-13 0 0 0,6 12 0 0 0,-1 1 0 0 0,3-1 0 0 0,-2 1 0 0 0,0-6 0 0 0,-3 0 0 0 0,5 9 0 0 0,0 1 0 0 0,0 0 0 0 0,0-1 0 0 0,0 1 0 0 0,1-1 0 0 0,-1 1 0 0 0,0-1 0 0 0,1 1 0 0 0,-1-1 0 0 0,1 0 0 0 0,-1-2 0 0 0,-2-7 0 0 0,2 4 0 0 0,-2 2 0 0 0,-5-20 22 0 0,4 13 284 0 0,3 6-306 0 0,1 1 0 0 0,-1-2 0 0 0,-1 1 0 0 0,0 1 0 0 0,-1-2 0 0 0,2 1 0 0 0,1 5 0 0 0,-1-1 0 0 0,1 1 0 0 0,-1 0 0 0 0,1-1-1 0 0,-1 1 1 0 0,1 0 0 0 0,-1 0 0 0 0,0 0 0 0 0,0 0-1 0 0,0-1 1 0 0,-1 0 0 0 0,-5-6 2 0 0,4 3-2 0 0,-4-11-31 0 0,2 1-228 0 0,-11-14 549 0 0,14 22-290 0 0,0-1-50 0 0,-3-3-212 0 0,1 4 246 0 0,3 0 38 0 0,0 3 134 0 0,1 4-150 0 0,-1 0 0 0 0,1-1 0 0 0,0 1-1 0 0,-1 0 1 0 0,1 0 0 0 0,0 0 0 0 0,-1-1-1 0 0,1 1 1 0 0,0 0 0 0 0,-1-1 0 0 0,1 1 0 0 0,0 0-1 0 0,0 0 1 0 0,-1-1 0 0 0,1 1 0 0 0,0-1-1 0 0,0 1 1 0 0,0 0 0 0 0,-1-1 0 0 0,1 1 0 0 0,0 0-1 0 0,0-1 1 0 0,0 1 0 0 0,0-1 0 0 0,0 0-1 0 0,-1-5-5 0 0,0-1 0 0 0,-1-1 0 0 0,0-2 1 0 0,-1 1-7 0 0,-1 0-2 0 0,4 7-56 0 0,0 2-3 0 0,0 0 3 0 0,-1-15 206 0 0,0 14-154 0 0,1 0 0 0 0,-1 0 0 0 0,1 0 0 0 0,-1 0 0 0 0,1 0 0 0 0,-1 0 0 0 0,1 0 0 0 0,0 0 0 0 0,0 0 0 0 0,-1 0 0 0 0,1 0 0 0 0,0 0 0 0 0,0 0 0 0 0,0 0 0 0 0,0 0 0 0 0,0-1 0 0 0,0 1 0 0 0,1-1 0 0 0,-1 0 49 0 0,0 0 32 0 0,0 1-1 0 0,0-4-14 0 0,-3 1-56 0 0,2 3-63 0 0,1-1-16 0 0,0-5 79 0 0,0 4 66 0 0,-3-2-34 0 0,1 3 23 0 0,-1-5-40 0 0,-1-2-13 0 0,-8-17 251 0 0,11 24-207 0 0,1 2-103 0 0,0 0-9 0 0,0-1 15 0 0,-4-5 42 0 0,1-3 26 0 0,2 7 54 0 0,1 2-1 0 0,-1-1-14 0 0,-3-5-58 0 0,-2 1-66 0 0,4 2 2 0 0,-2-4 15 0 0,0-1 42 0 0,3 7 14 0 0,0 0-1 0 0,1-1 0 0 0,-1 1 1 0 0,0-1-1 0 0,1 1 0 0 0,-1-1 1 0 0,1 1-1 0 0,-1-1 0 0 0,1 1 1 0 0,0-1-1 0 0,-1-2 0 0 0,-1-11 34 0 0,1 12-37 0 0,0 3-2 0 0,1-1 0 0 0,0 1 0 0 0,-1-1 0 0 0,1 1 0 0 0,0-1 0 0 0,0 1 0 0 0,-1-1 0 0 0,1 0 0 0 0,0 1 0 0 0,0-1 0 0 0,0 1 0 0 0,0-1 0 0 0,0 0 0 0 0,0 1 0 0 0,0-1 0 0 0,0 1 0 0 0,0-1 0 0 0,0 0 0 0 0,0 1 0 0 0,1-1 0 0 0,-2-6 3 0 0,-2 2 0 0 0,2-1 14 0 0,-3-2 39 0 0,0 0-40 0 0,1 1-13 0 0,-1 0 0 0 0,0-3 0 0 0,0 5 0 0 0,0-2 0 0 0,-1 0 0 0 0,4 5 0 0 0,0 1 0 0 0,0-1 0 0 0,0 1 0 0 0,1-1 0 0 0,-1 1 0 0 0,0-1 0 0 0,1 0 0 0 0,-1 1 0 0 0,1-1 0 0 0,-1-2 0 0 0,0-2 0 0 0,-2-1 0 0 0,-1 3 0 0 0,-1 0 0 0 0,-2-3 0 0 0,2 0 0 0 0,0 2 0 0 0,-2-2 0 0 0,2 0 0 0 0,1-3 0 0 0,0 4 0 0 0,0-3 0 0 0,0 1 0 0 0,3 1 0 0 0,-3-1 0 0 0,1 1 0 0 0,2 0 0 0 0,1 2 0 0 0,-3 0-20 0 0,2 4-74 0 0,1 1 2 0 0,0 0 10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5:39.943"/>
    </inkml:context>
    <inkml:brush xml:id="br0">
      <inkml:brushProperty name="width" value="0.025" units="cm"/>
      <inkml:brushProperty name="height" value="0.025" units="cm"/>
      <inkml:brushProperty name="color" value="#004F8B"/>
    </inkml:brush>
  </inkml:definitions>
  <inkml:trace contextRef="#ctx0" brushRef="#br0">1318 517 3600 0 0,'0'0'76'0'0,"0"0"16"0"0,0 0 5 0 0,0 0-36 0 0,0 0-23 0 0,0 0 45 0 0,0 0-54 0 0,0 0 15 0 0,0 0 28 0 0,0 0-1 0 0,0 0-6 0 0,0 0 7 0 0,0 1 260 0 0,-1 2 110 0 0,0 2-93 0 0,0-1-62 0 0,1-3-233 0 0,0 6 518 0 0,1 6 29 0 0,0-12-512 0 0,-1 10 427 0 0,-2 26 1706 0 0,2-37-2156 0 0,0 12 908 0 0,0-11-894 0 0,0 38 921 0 0,0-3-189 0 0,3-3-673 0 0,0 32-75 0 0,-2-62-58 0 0,0-2-2 0 0,-1 0 0 0 0,0 0-1 0 0,0 0 1 0 0,1 0 0 0 0,-1 0 0 0 0,0 0 0 0 0,0 0 0 0 0,0 0 0 0 0,0 1-1 0 0,0-1 1 0 0,0 0 0 0 0,-1 0 0 0 0,1 0 0 0 0,-1 1 0 0 0,0 7 82 0 0,0 1 0 0 0,1 15 0 0 0,0-13-64 0 0,4 78 2 0 0,-6-67 277 0 0,1-21-244 0 0,1 1 0 0 0,0-1 0 0 0,-1 1 0 0 0,1 0 0 0 0,0-1 0 0 0,1 1 0 0 0,-1-1 0 0 0,0 1 0 0 0,1 2 1 0 0,1 4-58 0 0,-1-1 0 0 0,0 1 0 0 0,-1 13 0 0 0,0-19 0 0 0,3 61 256 0 0,-6-27-64 0 0,2 18-128 0 0,0-26-64 0 0,-2-4 0 0 0,0 20 0 0 0,3-30 0 0 0,0 5 0 0 0,0-16 0 0 0,0 10 117 0 0,0 23 168 0 0,0-37-231 0 0,2 25 74 0 0,-2-22-113 0 0,1-1 1 0 0,-1 0 0 0 0,0 1 0 0 0,0-1 0 0 0,0 0 0 0 0,0 1 0 0 0,0-1 0 0 0,-1 3 0 0 0,-1 17 249 0 0,-1 61-81 0 0,5 11-680 0 0,-1-85 486 0 0,-1-9 134 0 0,0 0 68 0 0,0 0 22 0 0,1 26-329 0 0,0-21-11 0 0,-1 9 649 0 0,-1-12-505 0 0,1-1-146 0 0,0-1-88 0 0,1 17-256 0 0,-1-17 584 0 0,0 0 69 0 0,0 0 19 0 0,0 0-49 0 0,0 0-234 0 0,0 0-100 0 0,0 0-17 0 0,-1 0 474 0 0,1-2-125 0 0,0 1-184 0 0,0 1-98 0 0,0 0-24 0 0,-1 7-245 0 0,1-35-76 0 0,-4-71 478 0 0,10 16 255 0 0,-6 80-254 0 0,8-62-1 0 0,-6 39 0 0 0,-1-28 0 0 0,-1 38 0 0 0,-2-53 0 0 0,4 2 53 0 0,-4-8 86 0 0,3 4-139 0 0,-2 14 64 0 0,2-41-64 0 0,-1 91 0 0 0,0 0 0 0 0,0-1 0 0 0,-1 1 0 0 0,-1-8 0 0 0,1 3 0 0 0,1 9 0 0 0,0 1 0 0 0,0 0 0 0 0,-1 0 0 0 0,1-1 0 0 0,-1 1 0 0 0,1 0 0 0 0,-2-4 0 0 0,0 2 0 0 0,1-1 0 0 0,1 1 0 0 0,-1-1 0 0 0,1 0 0 0 0,-1 1 0 0 0,2-9 0 0 0,-1 4 0 0 0,-3-45 0 0 0,5-51 0 0 0,-1 57 0 0 0,0 20-67 0 0,-1 28-281 0 0,2 0-637 0 0,-2 0 473 0 0</inkml:trace>
  <inkml:trace contextRef="#ctx0" brushRef="#br0" timeOffset="2441.93">1326 1710 3712 0 0,'0'0'83'0'0,"0"0"11"0"0,0 0 9 0 0,0 0 25 0 0,0 0 100 0 0,0 0 41 0 0,0 0 10 0 0,0 0-15 0 0,0 0-68 0 0,0 0-32 0 0,0 0-4 0 0,0 0 2 0 0,0 0 12 0 0,0 0 2 0 0,0 0 0 0 0,0 0-2 0 0,0 0-4 0 0,-1 8 5414 0 0,1-8-5483 0 0,0 0 22 0 0,0 0 6 0 0,0 0 6 0 0,0 0 2 0 0,0 0 6 0 0,0 0 1 0 0,0 0 0 0 0,5-24 1304 0 0,-3 7-834 0 0,-2 11-422 0 0,1 1 0 0 0,0 0 0 0 0,0 0 1 0 0,0 0-1 0 0,0 0 0 0 0,1 0 0 0 0,2-7 0 0 0,-3 12-117 0 0,7-23 250 0 0,-7 21-325 0 0,3-4-4 0 0,-1 2-143 0 0,-7 12 18 0 0,0-1 129 0 0,0 1 0 0 0,1 0 0 0 0,0 1 0 0 0,0-1 0 0 0,1 1 0 0 0,-2 12 0 0 0,3-15 0 0 0,-11 39 11 0 0,11-44 42 0 0,1-1 11 0 0,-2-24 128 0 0,-11-9 174 0 0,7 10-174 0 0,1 13-331 0 0,3 5 226 0 0,0-1 1 0 0,0 0-1 0 0,-3-11 0 0 0,-2-4-929 0 0,7 22 87 0 0,0-1-235 0 0,0 0-853 0 0,0 0-3262 0 0</inkml:trace>
  <inkml:trace contextRef="#ctx0" brushRef="#br0" timeOffset="39561.01">336 256 6592 0 0,'0'0'149'0'0,"0"0"23"0"0,0 0 11 0 0,0 0 71 0 0,0 0 300 0 0,0 0 135 0 0,0 0 23 0 0,0 0 0 0 0,0 0-27 0 0,0 0-11 0 0,-1-1 3904 0 0,-3-2-3155 0 0,4-3-1159 0 0,0 1-1 0 0,0-1 1 0 0,0 0 0 0 0,1 1 0 0 0,0-1 0 0 0,0 0 0 0 0,2-7-1 0 0,1-1-59 0 0,2-25 1078 0 0,-4 22-1155 0 0,1 0-1 0 0,1 1 1 0 0,10-31-1 0 0,-13 44-124 0 0,-1 2 7 0 0,0 1-1 0 0,0-1 1 0 0,0 0-1 0 0,0 1 0 0 0,0-1 1 0 0,0 1-1 0 0,0-1 1 0 0,1 1-1 0 0,-1-1 0 0 0,0 1 1 0 0,0-1-1 0 0,1 1 1 0 0,-1-1-1 0 0,0 1 0 0 0,0-1 1 0 0,1 1-1 0 0,0-1 1 0 0,-1 0 151 0 0,0 1 6 0 0,0 0 26 0 0,0 0 100 0 0,2-16-977 0 0,6 35 1070 0 0,-3-7 337 0 0,8 30-1019 0 0,-3-6-215 0 0,22 49-1 0 0,-32-83-643 0 0,2 2 30 0 0,-1-3-4891 0 0,-1-1 293 0 0</inkml:trace>
  <inkml:trace contextRef="#ctx0" brushRef="#br0" timeOffset="40200.71">335 160 6896 0 0,'0'0'200'0'0,"0"0"61"0"0,0 0 131 0 0,0 0 51 0 0,0 0 6 0 0,0 0 30 0 0,0 0 101 0 0,0 0 41 0 0,0 0 10 0 0,0 0-33 0 0,0 0-139 0 0,0 0-62 0 0,0 0-11 0 0,0 0-29 0 0,0 0-112 0 0,0 0-47 0 0,10 3 1586 0 0,12-12-1114 0 0,-17 7-800 0 0,1 0-1 0 0,-1 0 1 0 0,1 0 0 0 0,0 0 0 0 0,0 1-1 0 0,12-2 1 0 0,-14 3-676 0 0</inkml:trace>
  <inkml:trace contextRef="#ctx0" brushRef="#br0" timeOffset="40617.37">475 162 6416 0 0,'0'0'141'0'0,"0"0"23"0"0,0 0 13 0 0,0 0 55 0 0,0 16 3254 0 0,1-1-1252 0 0,0 0 0 0 0,6 29 0 0 0,-6-43-2126 0 0,-1 0 275 0 0,0-1 113 0 0,0 0 14 0 0,5-25 781 0 0,0 6-91 0 0,-4 12-1182 0 0,3-15 87 0 0,7-28-1 0 0,-10 45-158 0 0,1 0 0 0 0,0 0 1 0 0,0 0-1 0 0,0 0 0 0 0,0 0 0 0 0,1 0 0 0 0,0 1 1 0 0,0-1-1 0 0,1 1 0 0 0,-1 0 0 0 0,5-5 0 0 0,-7 8-50 0 0,0 1 0 0 0,0-1 0 0 0,0 0 0 0 0,1 1 0 0 0,-1-1 0 0 0,0 0 0 0 0,0 1 0 0 0,1-1 0 0 0,-1 1 0 0 0,0 0 0 0 0,0-1 0 0 0,1 1 0 0 0,-1 0 0 0 0,0 0 0 0 0,1 0 0 0 0,1 0 0 0 0,4 0-1440 0 0</inkml:trace>
  <inkml:trace contextRef="#ctx0" brushRef="#br0" timeOffset="41186.87">675 14 8496 0 0,'0'0'190'0'0,"0"0"28"0"0,-3-8 1213 0 0,1 3 2756 0 0,2 46 1130 0 0,6 182-1637 0 0,-6-219-3970 0 0,0 0-1 0 0,1-1 0 0 0,-1 1 1 0 0,1-1-1 0 0,0 1 0 0 0,2 3 1 0 0,-3-6-942 0 0,1-4-2707 0 0,0 0-2191 0 0</inkml:trace>
  <inkml:trace contextRef="#ctx0" brushRef="#br0" timeOffset="41578.39">618 139 11048 0 0,'0'0'324'0'0,"0"0"-4"0"0,15-5 3092 0 0,-6 3-2865 0 0,0-1 1 0 0,0-1 0 0 0,-1 1 0 0 0,9-6 0 0 0,5-2-1552 0 0,1 2-3479 0 0,-14 7-825 0 0</inkml:trace>
  <inkml:trace contextRef="#ctx0" brushRef="#br0" timeOffset="42189.71">799 13 11256 0 0,'0'0'256'0'0,"0"0"34"0"0,-4-5 428 0 0,2 4 5051 0 0,1 4-5582 0 0,0 0 0 0 0,0 0-1 0 0,0 0 1 0 0,0-1 0 0 0,0 1 0 0 0,1 0 0 0 0,-1 0 0 0 0,1 0 0 0 0,0 5 0 0 0,2 31 1194 0 0,0-19-1449 0 0,0 26 1074 0 0,5 70 1476 0 0,-3-101-2219 0 0,-4-15-262 0 0,0 0 0 0 0,0 0-1 0 0,0 0 1 0 0,1 0 0 0 0,-1 0 0 0 0,0 0 0 0 0,0 0-1 0 0,0 0 1 0 0,0-1 0 0 0,1 1 0 0 0,-1 0 0 0 0,0 0-1 0 0,0 0 1 0 0,0 0 0 0 0,0 0 0 0 0,1 0 0 0 0,-1 0 0 0 0,0 0-1 0 0,0-1 1 0 0,0 1 0 0 0,0 0 0 0 0,0 0 0 0 0,1 0-1 0 0,-1 0 1 0 0,0 0 0 0 0,0-1 0 0 0,0 1 0 0 0,0 0-1 0 0,0 0 1 0 0,0 0 0 0 0,0-1 0 0 0,0 1 0 0 0,0 0-1 0 0,0 0 1 0 0,0 0 0 0 0,0-1 0 0 0,9-31-526 0 0,-7 24 149 0 0,6-27-401 0 0,-6 24 531 0 0,1 0-1 0 0,0 0 0 0 0,0 0 0 0 0,1 1 1 0 0,1-1-1 0 0,7-13 0 0 0,-12 24 239 0 0,1-1-1 0 0,-1 1 1 0 0,0-1-1 0 0,0 1 1 0 0,0 0 0 0 0,1-1-1 0 0,-1 1 1 0 0,0 0-1 0 0,1-1 1 0 0,-1 1-1 0 0,0 0 1 0 0,1-1-1 0 0,-1 1 1 0 0,0 0-1 0 0,1-1 1 0 0,-1 1-1 0 0,1 0 1 0 0,-1 0 0 0 0,1 0-1 0 0,-1 0 1 0 0,0-1-1 0 0,1 1 1 0 0,-1 0-1 0 0,1 0 1 0 0,-1 0-1 0 0,1 0 1 0 0,-1 0-1 0 0,1 0 1 0 0,0 0 0 0 0,0 1 4 0 0,-1-1 0 0 0,1 0 1 0 0,0 1-1 0 0,-1 0 1 0 0,1-1-1 0 0,0 1 1 0 0,-1-1-1 0 0,1 1 1 0 0,-1 0-1 0 0,1-1 1 0 0,-1 1-1 0 0,1 0 1 0 0,-1 0-1 0 0,1 1 0 0 0,9 33 50 0 0,-9-32-65 0 0,4 28-37 0 0,-5-24 272 0 0,1-1 1 0 0,0 1 0 0 0,0 0 0 0 0,1-1 0 0 0,0 1 0 0 0,0-1-1 0 0,1 1 1 0 0,3 5 0 0 0,-6-11-211 0 0,0-1 1 0 0,0 0-1 0 0,1 1 1 0 0,-1-1-1 0 0,0 0 1 0 0,0 0-1 0 0,1 1 1 0 0,-1-1-1 0 0,0 0 1 0 0,1 1-1 0 0,-1-1 1 0 0,0 0-1 0 0,1 0 1 0 0,-1 0-1 0 0,0 1 1 0 0,1-1-1 0 0,-1 0 1 0 0,0 0-1 0 0,1 0 1 0 0,-1 0-1 0 0,1 0 1 0 0,-1 0-1 0 0,0 0 1 0 0,1 0-1 0 0,-1 0 1 0 0,1 0-1 0 0,-1 0 1 0 0,1 0-1 0 0,10-7-2329 0 0,5-13-3142 0 0,-13 11 3419 0 0</inkml:trace>
  <inkml:trace contextRef="#ctx0" brushRef="#br0" timeOffset="42736.78">1011 92 8288 0 0,'0'0'190'0'0,"0"0"28"0"0,0 0 7 0 0,0 0 42 0 0,0 0 153 0 0,0 0 69 0 0,0 0 14 0 0,0 0-7 0 0,0 0-34 0 0,0 0-12 0 0,0 0-2 0 0,0 0 0 0 0,0 0 0 0 0,0 0 0 0 0,-3 19 2686 0 0,2-12-2904 0 0,-5 54 2595 0 0,6-54-2613 0 0,0-1-1 0 0,0 1 1 0 0,1 0 0 0 0,0-1 0 0 0,0 1 0 0 0,4 12-1 0 0,-5-18-169 0 0,1 0-1 0 0,-1 0 0 0 0,0 0 1 0 0,1 0-1 0 0,-1 0 0 0 0,1 0 1 0 0,-1 0-1 0 0,1 0 0 0 0,0 0 1 0 0,-1 0-1 0 0,1 0 1 0 0,0 0-1 0 0,0 0 0 0 0,0-1 1 0 0,-1 1-1 0 0,1 0 0 0 0,0-1 1 0 0,0 1-1 0 0,0-1 0 0 0,0 1 1 0 0,0-1-1 0 0,1 1 0 0 0,-1-1-20 0 0,1 0-1 0 0,-1 0 0 0 0,0 0 0 0 0,0 0 0 0 0,0-1 0 0 0,0 1 1 0 0,0 0-1 0 0,0-1 0 0 0,0 1 0 0 0,0 0 0 0 0,0-1 1 0 0,0 0-1 0 0,0 1 0 0 0,0-1 0 0 0,-1 1 0 0 0,1-1 0 0 0,0 0 1 0 0,1-1-1 0 0,4-5-259 0 0,-1 0 1 0 0,1 0-1 0 0,-1-1 0 0 0,4-8 1 0 0,-7 12-56 0 0,7-11 21 0 0,-1-1 0 0 0,-1 0 0 0 0,8-25 0 0 0,-16 50 313 0 0,0 0 0 0 0,1 0 0 0 0,0 0 0 0 0,0 0 0 0 0,4 17 0 0 0,1 25 556 0 0,-5-50-596 0 0,0-1-1 0 0,0 1 0 0 0,0 0 0 0 0,0 0 1 0 0,0-1-1 0 0,0 1 0 0 0,0 0 0 0 0,0 0 1 0 0,0-1-1 0 0,0 1 0 0 0,1 0 1 0 0,-1-1-1 0 0,0 1 0 0 0,1 0 0 0 0,-1-1 1 0 0,0 1-1 0 0,1 0 0 0 0,-1-1 0 0 0,1 1 1 0 0,-1-1-1 0 0,1 1 0 0 0,-1 0 0 0 0,1-1 1 0 0,-1 0-1 0 0,1 1 0 0 0,0 0-191 0 0,0-1 0 0 0,0 0 0 0 0,0 0 0 0 0,-1 0 0 0 0,1 0 0 0 0,0-1 0 0 0,0 1 0 0 0,-1 0 0 0 0,1 0 0 0 0,0 0 0 0 0,0 0 0 0 0,-1-1 0 0 0,1 1 0 0 0,0 0 0 0 0,-1-1 0 0 0,1 1 0 0 0,0-1 0 0 0,-1 1 0 0 0,1-1 0 0 0,-1 1 0 0 0,1-1 0 0 0,-1 1 0 0 0,2-2 0 0 0,1-2-5908 0 0</inkml:trace>
  <inkml:trace contextRef="#ctx0" brushRef="#br0" timeOffset="44389.54">1229 118 6896 0 0,'-10'17'1400'0'0,"8"-7"16"0"0,0-1 0 0 0,1 1 1 0 0,0 0-1 0 0,1-1 1 0 0,0 1-1 0 0,1 12 0 0 0,1 11 949 0 0,3-40-1832 0 0,1-4-418 0 0,-1-5-413 0 0,0-1 433 0 0,1 1 1 0 0,0 0-1 0 0,2 0 0 0 0,11-20 1 0 0,-16 33-260 0 0,0-1 1 0 0,0 0-1 0 0,0 1 1 0 0,0-1-1 0 0,1 1 1 0 0,0 0-1 0 0,-1 0 1 0 0,9-4-1 0 0,-9 5-191 0 0,0 1-1 0 0,1-1 1 0 0,-1 1-1 0 0,0 0 0 0 0,1 1 1 0 0,-1-1-1 0 0,1 0 0 0 0,0 1 1 0 0,-1 0-1 0 0,1 0 0 0 0,-1 0 1 0 0,1 0-1 0 0,4 1 1 0 0,-3 0-1125 0 0</inkml:trace>
  <inkml:trace contextRef="#ctx0" brushRef="#br0" timeOffset="44968.45">10 393 8264 0 0,'0'0'182'0'0,"0"0"29"0"0,-3 21 772 0 0,0 70 6730 0 0,0 0-5123 0 0,3-91-2566 0 0,-1 7-119 0 0,1 0-1 0 0,1 0 0 0 0,-1 0 0 0 0,1 0 0 0 0,0 0 0 0 0,1-1 1 0 0,2 8-1 0 0,0-10-840 0 0,0-4-3079 0 0,-2-2-1347 0 0</inkml:trace>
  <inkml:trace contextRef="#ctx0" brushRef="#br0" timeOffset="45407.82">76 390 8384 0 0,'0'0'242'0'0,"0"0"5"0"0,0 0-80 0 0,0 0 229 0 0,0 0 116 0 0,0 0 28 0 0,1 6 5952 0 0,3 18-5853 0 0,-3-7 200 0 0,1 28 0 0 0,-1-8 95 0 0,0-13-510 0 0,1-1-1 0 0,1 0 0 0 0,7 24 1 0 0,-8-35-1093 0 0,-1-7-355 0 0,-2-5-1410 0 0,-2-2-1550 0 0,0 2 1938 0 0</inkml:trace>
  <inkml:trace contextRef="#ctx0" brushRef="#br0" timeOffset="46187.71">37 555 10856 0 0,'0'0'241'0'0,"0"0"38"0"0,0 0 14 0 0,0 0-21 0 0,4-3 1364 0 0,-4 3-1582 0 0,1 0 1 0 0,-1 0-1 0 0,0 0 0 0 0,1 0 1 0 0,-1 0-1 0 0,1 0 0 0 0,-1 0 1 0 0,0 0-1 0 0,1 0 0 0 0,-1-1 1 0 0,0 1-1 0 0,1 0 0 0 0,-1 0 1 0 0,1 0-1 0 0,-1 0 1 0 0,0-1-1 0 0,1 1 0 0 0,-1 0 1 0 0,0 0-1 0 0,1-1 0 0 0,-1 1-15 0 0,0-1 1 0 0,1 1-1 0 0,-1 0 0 0 0,0-1 0 0 0,1 1 1 0 0,-1 0-1 0 0,1 0 0 0 0,-1 0 0 0 0,1-1 1 0 0,-1 1-1 0 0,0 0 0 0 0,1 0 0 0 0,-1 0 0 0 0,1 0 1 0 0,-1 0-1 0 0,1 0 0 0 0,-1 0 0 0 0,1 0 1 0 0,1 0 48 0 0,-1 0 0 0 0,1 0 0 0 0,-1 0 0 0 0,1 0 0 0 0,-1-1 0 0 0,1 1 0 0 0,-1 0 0 0 0,0-1 0 0 0,1 1 0 0 0,1-2 0 0 0,-1 2-43 0 0,-1-1 0 0 0,1 1 1 0 0,-1-1-1 0 0,0 1 0 0 0,1 0 1 0 0,-1-1-1 0 0,1 1 0 0 0,-1 0 1 0 0,1 0-1 0 0,-1 0 0 0 0,3 0 0 0 0,37 1 395 0 0,-23-3-440 0 0,-17 1 0 0 0,1 0 0 0 0,-1 1 0 0 0,1 0 0 0 0,-1-1 0 0 0,1 1 0 0 0,-1 0 0 0 0,1 0 0 0 0,-1 0 0 0 0,1 0 0 0 0,-1 0 0 0 0,1 0 0 0 0,-1 0 0 0 0,4 1 0 0 0,-5-1 0 0 0,0 0 0 0 0,0 0 0 0 0,1 1 0 0 0,-1-1 0 0 0,0 0 0 0 0,0 0 0 0 0,0 0 0 0 0,1 0 0 0 0,-1 0 0 0 0,0 0 0 0 0,0 0 0 0 0,1 0 0 0 0,-1 0 0 0 0,0 0 0 0 0,0 0 0 0 0,1 0 0 0 0,-1 0 0 0 0,0 0 0 0 0,0 0 0 0 0,0 0 0 0 0,1 0 0 0 0,-1-1 0 0 0,0 1 0 0 0,0 0 0 0 0,1 0 0 0 0,-1 0 0 0 0,0 0 0 0 0,0 0 0 0 0,0 0 0 0 0,0-1 0 0 0,1 1 0 0 0,-1 0 0 0 0,0 0 0 0 0,0 0 0 0 0,0-1 0 0 0,0 1 0 0 0,2-1 0 0 0,0 5 0 0 0,-1-2-801 0 0,-2 0-3199 0 0,0 0-1414 0 0</inkml:trace>
  <inkml:trace contextRef="#ctx0" brushRef="#br0" timeOffset="46188.71">219 481 968 0 0,'0'0'0'0'0,"0"0"0"0"0,0 0 0 0 0,0 0 0 0 0</inkml:trace>
  <inkml:trace contextRef="#ctx0" brushRef="#br0" timeOffset="46814.51">209 528 5872 0 0,'0'-11'674'0'0,"0"10"-160"0"0,0 1 118 0 0,0 0 28 0 0,0 0-16 0 0,-2 3 4419 0 0,-4 7-817 0 0,5-9-4004 0 0,0 0 0 0 0,1 0-1 0 0,-1 0 1 0 0,0 0 0 0 0,0 1 0 0 0,1-1 0 0 0,-1 0 0 0 0,1 1 0 0 0,-1-1 0 0 0,1 0-1 0 0,-1 2 1 0 0,0 7-213 0 0,-1 0 0 0 0,2 0 0 0 0,0 0 0 0 0,0 0 0 0 0,0 0 0 0 0,2 0 0 0 0,2 13 0 0 0,-1-16-195 0 0,-3-7-75 0 0,0 0 0 0 0,0 0 0 0 0,0 1 0 0 0,1-1-1 0 0,-1 0 1 0 0,0 0 0 0 0,0 0 0 0 0,0 1 0 0 0,1-1-1 0 0,-1 0 1 0 0,0 0 0 0 0,1 0 0 0 0,-1 0 0 0 0,0 1-1 0 0,0-1 1 0 0,1 0 0 0 0,-1 0 0 0 0,0 0 0 0 0,1 0-1 0 0,-1 0 1 0 0,0 0 0 0 0,1 0 0 0 0,-1 0 0 0 0,1 0 0 0 0,-1 0-2027 0 0</inkml:trace>
  <inkml:trace contextRef="#ctx0" brushRef="#br0" timeOffset="46815.51">192 438 10136 0 0,'0'0'224'0'0,"0"0"40"0"0,0 0 16 0 0,0 0 8 0 0,0 0-288 0 0,0 0 0 0 0,0 0 0 0 0,0 0 0 0 0,0 0 296 0 0,0 0 8 0 0,0 0 0 0 0,0 0 0 0 0,0 0-488 0 0,0 0-96 0 0,0 3-16 0 0</inkml:trace>
  <inkml:trace contextRef="#ctx0" brushRef="#br0" timeOffset="48391.28">395 571 10136 0 0,'0'0'230'0'0,"0"0"30"0"0,0 0 19 0 0,1-3-178 0 0,4-9 6300 0 0,-7-2-3962 0 0,-2-14-1051 0 0,3 27-1341 0 0,1 0 0 0 0,0 0 1 0 0,-1 0-1 0 0,1 0 0 0 0,0 0 0 0 0,-1 0 0 0 0,0 0 0 0 0,1 0 0 0 0,-1 0 0 0 0,1 0 1 0 0,-1 0-1 0 0,0 0 0 0 0,0 0 0 0 0,0 0 0 0 0,1 1 0 0 0,-1-1 0 0 0,0 0 0 0 0,0 1 1 0 0,-1-2-1 0 0,1 2-1 0 0,0 0 1 0 0,1 0-1 0 0,-1 0 1 0 0,0 0-1 0 0,1 0 1 0 0,-1 0-1 0 0,0 0 1 0 0,1 0-1 0 0,-1 0 1 0 0,0 0-1 0 0,1 0 1 0 0,-1 0-1 0 0,0 0 1 0 0,1 1-1 0 0,-1-1 1 0 0,0 0-1 0 0,1 0 1 0 0,-1 1-1 0 0,1-1 1 0 0,-1 0-1 0 0,0 1 1 0 0,1-1-1 0 0,-1 1 1 0 0,1-1-1 0 0,-1 1 1 0 0,1-1-1 0 0,0 1 1 0 0,-1-1-1 0 0,1 1 1 0 0,-1 1-1 0 0,-11 22-226 0 0,6-10 253 0 0,1-6 103 0 0,1-1-1 0 0,-7 17 0 0 0,9-21-42 0 0,1 1 0 0 0,0-1 0 0 0,1 1 0 0 0,-1 0 0 0 0,1-1-1 0 0,-1 5 1 0 0,7-3-81 0 0,-5-4-67 0 0,0-1 0 0 0,0 0 1 0 0,0 0-1 0 0,0 0 0 0 0,1-1 0 0 0,-1 1 0 0 0,0 0 0 0 0,0 0 0 0 0,0-1 0 0 0,0 1 0 0 0,0 0 1 0 0,0-1-1 0 0,2 0 0 0 0,-3 1 14 0 0,2-2-33 0 0,0 1 1 0 0,0-1-1 0 0,0 1 0 0 0,0-1 1 0 0,0 0-1 0 0,0 0 0 0 0,-1 0 1 0 0,1 0-1 0 0,-1 0 1 0 0,1 0-1 0 0,-1-1 0 0 0,2-3 1 0 0,9-33-609 0 0,-7 23 534 0 0,2 52 944 0 0,-1 5-480 0 0,4 51-243 0 0,-9-82-25 0 0,-1 0 0 0 0,-1 0 0 0 0,0 0 0 0 0,0 0-1 0 0,-1 0 1 0 0,-6 19 0 0 0,7-27-88 0 0,0 0 0 0 0,0-1 0 0 0,0 1 0 0 0,0 0 0 0 0,0-1 0 0 0,0 1 0 0 0,0-1 0 0 0,0 0 0 0 0,0 1 0 0 0,-1-1 0 0 0,1 0 0 0 0,-1 1 0 0 0,-1 0 0 0 0,2-2 0 0 0,0 1 0 0 0,1-1 0 0 0,-1 0 0 0 0,0 1 0 0 0,0-1 0 0 0,0 0 0 0 0,0 0 0 0 0,1 0 0 0 0,-1 0 0 0 0,0 0 0 0 0,0 0 0 0 0,0 0 0 0 0,0 0 0 0 0,1 0 0 0 0,-1 0 0 0 0,0 0 0 0 0,0 0 0 0 0,0-1 0 0 0,0 1 0 0 0,1 0 0 0 0,-1-1 0 0 0,0 1 0 0 0,0 0 0 0 0,1-1 0 0 0,-1 1 0 0 0,0-1 0 0 0,1 1 0 0 0,-1-1 0 0 0,1 0 0 0 0,-1 1 0 0 0,0-1 0 0 0,1 0 0 0 0,-1 0 0 0 0,-1-2-103 0 0,0 1-1 0 0,1 0 1 0 0,0-1-1 0 0,-1 1 1 0 0,1-1-1 0 0,0 0 1 0 0,0 1-1 0 0,1-1 1 0 0,-1 0-1 0 0,1 1 1 0 0,-1-1-1 0 0,1 0 1 0 0,0 0-1 0 0,0 1 1 0 0,0-1-1 0 0,0 0 1 0 0,0 0-1 0 0,1 0 1 0 0,-1 1-1 0 0,1-1 1 0 0,0 0-1 0 0,0 1 1 0 0,2-6-1 0 0,3-4-120 0 0,1 0 0 0 0,0 0 0 0 0,16-18 0 0 0,-3 3-364 0 0,54-95-431 0 0,-34 37-58 0 0,-36 74 1077 0 0,-1 1 0 0 0,0 0 0 0 0,2-13 0 0 0,-2 6 1827 0 0,-6 73-1622 0 0,1 30 1506 0 0,2-46-920 0 0,2 15 388 0 0,-1-49-1120 0 0,0 0 0 0 0,0 0 0 0 0,4 10-1 0 0,-5-15 1 0 0,1 1 62 0 0,2-5-101 0 0,1-5-42 0 0,6-27-420 0 0,4-10-556 0 0,-13 42 936 0 0,0-1 0 0 0,1 1 0 0 0,0-1 0 0 0,0 1 0 0 0,0 0 0 0 0,1-1 0 0 0,-1 1 0 0 0,6-5 0 0 0,-8 7 56 0 0,1 1 0 0 0,-1-1 0 0 0,1 1 0 0 0,-1 0 0 0 0,1-1 0 0 0,-1 1-1 0 0,1-1 1 0 0,0 1 0 0 0,-1 0 0 0 0,1 0 0 0 0,0-1 0 0 0,-1 1 0 0 0,1 0 0 0 0,0 0 0 0 0,-1 0-1 0 0,1 0 1 0 0,0 0 0 0 0,-1-1 0 0 0,1 1 0 0 0,0 1 0 0 0,-1-1 0 0 0,1 0 0 0 0,0 0 0 0 0,-1 0-1 0 0,2 1 1 0 0,-1-1-20 0 0,0 1-1 0 0,1 0 0 0 0,-1 0 0 0 0,0-1 1 0 0,-1 1-1 0 0,1 0 0 0 0,0 0 1 0 0,0 0-1 0 0,0 0 0 0 0,0 0 0 0 0,-1 0 1 0 0,2 3-1 0 0,0 1-70 0 0,0 1 0 0 0,0 0 0 0 0,0 0 1 0 0,1 9-1 0 0,-1-3 198 0 0,4 25 623 0 0,-5-35-717 0 0,0 1 1 0 0,0-1 0 0 0,0 1-1 0 0,0-1 1 0 0,0 0 0 0 0,3 4-1 0 0,-3-5-74 0 0,-1-1-1 0 0,1 0 1 0 0,-1 1-1 0 0,0-1 1 0 0,1 0-1 0 0,-1 1 1 0 0,1-1-1 0 0,-1 0 1 0 0,1 0-1 0 0,-1 1 1 0 0,1-1 0 0 0,-1 0-1 0 0,0 0 1 0 0,1 0-1 0 0,-1 0 1 0 0,1 0-1 0 0,-1 0 1 0 0,1 0-1 0 0,0 0 1 0 0,-1 0-1 0 0,1 0 1 0 0,-1 0-1 0 0,1 0 1 0 0,-1 0-1 0 0,1 0 1 0 0,-1 0-1 0 0,0-1 1 0 0,1 1-1 0 0,-1 0 1 0 0,1 0-1 0 0,-1 0 1 0 0,1-1-1 0 0,-1 1 1 0 0,1 0-1 0 0,-1-1 1 0 0,0 1 0 0 0,1 0-1 0 0,-1-1 1 0 0,1 0-1 0 0,14-17-3868 0 0,-14 16 3619 0 0,7-10-1474 0 0</inkml:trace>
  <inkml:trace contextRef="#ctx0" brushRef="#br0" timeOffset="49492.44">758 490 10768 0 0,'0'0'241'0'0,"0"0"38"0"0,-7 12 987 0 0,6-4 26 0 0,0 0 0 0 0,1 0-1 0 0,-1 1 1 0 0,3 15 0 0 0,-1-20-1088 0 0,0 1 0 0 0,0-1 1 0 0,0 0-1 0 0,1 0 0 0 0,-1 0 0 0 0,1 0 0 0 0,0 0 1 0 0,0 0-1 0 0,1-1 0 0 0,-1 1 0 0 0,5 4 0 0 0,-7-8-208 0 0,0 1-1 0 0,0-1 0 0 0,1 0 0 0 0,-1 1 0 0 0,0-1 0 0 0,1 1 1 0 0,-1-1-1 0 0,1 0 0 0 0,-1 0 0 0 0,1 1 0 0 0,-1-1 0 0 0,0 0 1 0 0,1 0-1 0 0,-1 1 0 0 0,1-1 0 0 0,-1 0 0 0 0,1 0 0 0 0,-1 0 1 0 0,1 0-1 0 0,-1 0 0 0 0,1 0 0 0 0,-1 0 0 0 0,1 0 0 0 0,-1 0 1 0 0,1 0-1 0 0,0 0 0 0 0,0 0 19 0 0,0-1 0 0 0,0 1 0 0 0,-1-1 0 0 0,1 0 0 0 0,0 1-1 0 0,0-1 1 0 0,-1 1 0 0 0,1-1 0 0 0,-1 0 0 0 0,1 0 0 0 0,0 1 0 0 0,-1-1 0 0 0,1-1 0 0 0,2-5 320 0 0,0 1 1 0 0,0-1 0 0 0,1-8-1 0 0,-2 9 303 0 0,3-12-686 0 0,-3 11-180 0 0,1-1 1 0 0,-1 0 0 0 0,5-7 0 0 0,-6 16 229 0 0,0 0 0 0 0,0 0 0 0 0,0 0 0 0 0,0 1-1 0 0,0-1 1 0 0,0 0 0 0 0,0 0 0 0 0,-1 1 0 0 0,1-1 0 0 0,0 3 0 0 0,6 34 288 0 0,-6-30-191 0 0,0 0 1 0 0,1 0-1 0 0,0 0 0 0 0,0 0 0 0 0,0 0 0 0 0,6 11 0 0 0,-8-19-98 0 0,0 0 0 0 0,0 0 0 0 0,0-1 0 0 0,0 1 0 0 0,1 0 0 0 0,-1 0 0 0 0,0-1 0 0 0,0 1 0 0 0,0 0 0 0 0,0 0 0 0 0,0 0 0 0 0,0-1 0 0 0,0 1 0 0 0,1 0 0 0 0,-1 0 0 0 0,0 0 0 0 0,0-1 0 0 0,0 1 0 0 0,0 0 0 0 0,1 0 0 0 0,-1 0 0 0 0,0 0 0 0 0,0-1 0 0 0,0 1 0 0 0,1 0 0 0 0,-1 0 0 0 0,0 0 0 0 0,0 0 0 0 0,1 0 0 0 0,-1 0 0 0 0,0 0 0 0 0,0 0 0 0 0,1 0 0 0 0,-1 0 0 0 0,0 0 0 0 0,0 0 0 0 0,1 0 0 0 0,-1 0 0 0 0,0 0 0 0 0,0 0 0 0 0,1 0 0 0 0,-1 0 0 0 0,0 0 0 0 0,0 0 0 0 0,1 0 0 0 0,-1 0 0 0 0,0 1 0 0 0,0-1 0 0 0,0 0 0 0 0,1 0 0 0 0,-1 0 0 0 0,0 0 0 0 0,0 1 0 0 0,0-1 0 0 0,0 0 0 0 0,1 0 0 0 0,-1 0 0 0 0,0 1 0 0 0,0-1 0 0 0,0 0 0 0 0,0 0 0 0 0,0 0 0 0 0,0 1 0 0 0,0-1 0 0 0,1 0 0 0 0,-1 0 0 0 0,0 1 0 0 0,0-1 0 0 0,4-22 0 0 0,-3 19 0 0 0,25-97-3828 0 0,-26 100 1716 0 0,2-1-4371 0 0</inkml:trace>
  <inkml:trace contextRef="#ctx0" brushRef="#br0" timeOffset="49932.71">1046 479 6688 0 0,'0'0'197'0'0,"-9"-18"9200"0"0,9 18-9280 0 0,-1-1 1 0 0,1 1-1 0 0,-1 1 0 0 0,1-1 0 0 0,-1 0 1 0 0,1 0-1 0 0,-1 0 0 0 0,1 0 0 0 0,-1 0 0 0 0,1 0 1 0 0,-1 1-1 0 0,1-1 0 0 0,-1 0 0 0 0,1 0 1 0 0,-1 1-1 0 0,1-1 0 0 0,-1 0 0 0 0,1 1 1 0 0,-1-1-1 0 0,1 0 0 0 0,0 1 0 0 0,-1-1 0 0 0,1 1 1 0 0,0-1-1 0 0,-1 0 0 0 0,1 1 0 0 0,0 0 1 0 0,-12 14-94 0 0,12-14 26 0 0,-6 8 287 0 0,0 0-1 0 0,-6 14 0 0 0,11-20-94 0 0,0 0 0 0 0,0 0 0 0 0,0 1 0 0 0,0-1 0 0 0,0 0 0 0 0,1 1-1 0 0,-1 2 1 0 0,1-5-244 0 0,0-1 0 0 0,0 1 0 0 0,0-1 0 0 0,-1 1-1 0 0,1-1 1 0 0,0 1 0 0 0,0-1 0 0 0,0 1-1 0 0,0-1 1 0 0,0 0 0 0 0,1 1 0 0 0,-1-1 0 0 0,0 1-1 0 0,0-1 1 0 0,0 1 0 0 0,0-1 0 0 0,0 1 0 0 0,1-1-1 0 0,-1 0 1 0 0,0 1 0 0 0,0-1 0 0 0,1 1 0 0 0,-1-1-1 0 0,0 0 1 0 0,1 1 0 0 0,-1-1 0 0 0,0 0 0 0 0,1 1-1 0 0,-1-1 1 0 0,1 0 0 0 0,-1 0 0 0 0,0 1 0 0 0,1-1-1 0 0,-1 0 1 0 0,1 0 0 0 0,-1 0 0 0 0,1 0 0 0 0,-1 1-1 0 0,0-1 1 0 0,1 0 0 0 0,-1 0 0 0 0,1 0 0 0 0,-1 0-1 0 0,1 0 1 0 0,-1 0 0 0 0,1 0 0 0 0,-1 0 0 0 0,1-1-1 0 0,-1 1 1 0 0,1 0 0 0 0,-1 0 0 0 0,1 0 0 0 0,-1 0-1 0 0,0-1 1 0 0,1 1 0 0 0,-1 0 0 0 0,1 0 0 0 0,-1-1-1 0 0,3 0-100 0 0,0-1 1 0 0,-1 0-1 0 0,0 1 0 0 0,1-1 0 0 0,-1 0 0 0 0,0 0 0 0 0,0 0 0 0 0,2-3 0 0 0,1-3 76 0 0,-1 0-1 0 0,6-14 1 0 0,-1 1-315 0 0,0 51 1286 0 0,-8-23-963 0 0,-1-2-5 0 0,0 0 1 0 0,1-1-1 0 0,0 1 1 0 0,0 0-1 0 0,0 0 1 0 0,1-1 0 0 0,0 1-1 0 0,3 6 1 0 0,-5-11-143 0 0,0 0 1 0 0,0 0-1 0 0,1 0 1 0 0,-1 0 0 0 0,0 0-1 0 0,0 0 1 0 0,1 0-1 0 0,-1 0 1 0 0,0 1 0 0 0,0-1-1 0 0,1 0 1 0 0,-1 0-1 0 0,0 0 1 0 0,0 0 0 0 0,1 0-1 0 0,-1-1 1 0 0,0 1-1 0 0,0 0 1 0 0,0 0 0 0 0,1 0-1 0 0,-1 0 1 0 0,0 0-1 0 0,0 0 1 0 0,1 0-1 0 0,-1 0 1 0 0,0 0 0 0 0,0-1-1 0 0,0 1 1 0 0,1 0-1 0 0,-1 0 1 0 0,0 0 0 0 0,0 0-1 0 0,0-1 1 0 0,3 0-5900 0 0</inkml:trace>
  <inkml:trace contextRef="#ctx0" brushRef="#br0" timeOffset="50515.23">1131 433 9416 0 0,'0'0'208'0'0,"0"0"33"0"0,0 0 16 0 0,0 0 45 0 0,0 0 136 0 0,0 0 61 0 0,0 0 12 0 0,0 0 13 0 0,0 0 52 0 0,0 0 28 0 0,-1 19 2778 0 0,-3 23-1024 0 0,3-35-2130 0 0,0 0-1 0 0,0 1 1 0 0,1-1 0 0 0,0 0-1 0 0,0 0 1 0 0,0 1-1 0 0,1-1 1 0 0,0 0 0 0 0,1 0-1 0 0,-1 0 1 0 0,4 9-1 0 0,-4-16-225 0 0,-1 1-1 0 0,0-1 0 0 0,0 1 0 0 0,0-1 0 0 0,1 1 1 0 0,-1-1-1 0 0,0 1 0 0 0,1-1 0 0 0,-1 1 0 0 0,0-1 0 0 0,1 1 1 0 0,-1-1-1 0 0,0 0 0 0 0,1 1 0 0 0,-1-1 0 0 0,1 0 1 0 0,-1 1-1 0 0,1-1 0 0 0,-1 0 0 0 0,1 0 0 0 0,-1 1 1 0 0,1-1-1 0 0,-1 0 0 0 0,1 0 0 0 0,-1 0 0 0 0,1 0 1 0 0,0 0-1 0 0,0 1 0 0 0,0-2-7 0 0,0 1 1 0 0,0-1-1 0 0,0 1 0 0 0,0-1 0 0 0,-1 1 0 0 0,1-1 1 0 0,0 1-1 0 0,0-1 0 0 0,0 0 0 0 0,-1 1 1 0 0,1-1-1 0 0,0 0 0 0 0,-1 0 0 0 0,2-1 0 0 0,3-6-118 0 0,-1 1 1 0 0,7-17-1 0 0,-10 20 51 0 0,23-69-519 0 0,-24 72 582 0 0,0 1-18 0 0,-3 21 1018 0 0,1-9-767 0 0,2-1 0 0 0,-1 1 0 0 0,3 14 0 0 0,-1 3 253 0 0,-1-16-263 0 0,-3 80 877 0 0,1-83-1028 0 0,1 0 1 0 0,-1 0 0 0 0,0 0 0 0 0,-1 0-1 0 0,-1 0 1 0 0,-7 17 0 0 0,9-24-59 0 0,1 0 0 0 0,-1 0 0 0 0,-1 0 1 0 0,1 0-1 0 0,0 0 0 0 0,-1 0 1 0 0,0-1-1 0 0,1 1 0 0 0,-1-1 0 0 0,0 0 1 0 0,-5 3-1 0 0,7-4-23 0 0,0-1 0 0 0,0 1 0 0 0,0-1-1 0 0,0 0 1 0 0,-1 1 0 0 0,1-1 0 0 0,0 0 0 0 0,0 0 0 0 0,0 0 0 0 0,-1 0 0 0 0,1 0-1 0 0,0 0 1 0 0,0 0 0 0 0,0 0 0 0 0,-1 0 0 0 0,1-1 0 0 0,0 1 0 0 0,0-1 0 0 0,0 1-1 0 0,0-1 1 0 0,0 1 0 0 0,0-1 0 0 0,0 1 0 0 0,0-1 0 0 0,0 0 0 0 0,0 1-1 0 0,0-1 1 0 0,0 0 0 0 0,0 0 0 0 0,0 0 0 0 0,1 0 0 0 0,-1 0 0 0 0,0 0 0 0 0,1 0-1 0 0,-1 0 1 0 0,1 0 0 0 0,-1 0 0 0 0,0-2 0 0 0,0 1-1 0 0,0 0 0 0 0,0-1 0 0 0,0 1 1 0 0,0-1-1 0 0,1 1 0 0 0,-1-1 0 0 0,1 1 0 0 0,-1-1 0 0 0,1 1 1 0 0,0-1-1 0 0,0 1 0 0 0,0-1 0 0 0,0 1 0 0 0,0-1 0 0 0,1 1 1 0 0,-1-1-1 0 0,1 1 0 0 0,0-1 0 0 0,0 1 0 0 0,0-1 0 0 0,0 1 1 0 0,0 0-1 0 0,0-1 0 0 0,0 1 0 0 0,1 0 0 0 0,1-2 0 0 0,4-4-134 0 0,1 0 0 0 0,1 0 0 0 0,-1 1-1 0 0,17-12 1 0 0,0 1 30 0 0,58-61-1949 0 0,-75 71 1930 0 0,3-2-457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5:37.257"/>
    </inkml:context>
    <inkml:brush xml:id="br0">
      <inkml:brushProperty name="width" value="0.025" units="cm"/>
      <inkml:brushProperty name="height" value="0.025" units="cm"/>
      <inkml:brushProperty name="color" value="#101040"/>
    </inkml:brush>
  </inkml:definitions>
  <inkml:trace contextRef="#ctx0" brushRef="#br0">803 1 2272 0 0,'0'0'101'0'0,"0"0"22"0"0,0 0 5 0 0,0 0 0 0 0,0 0 4 0 0,0 0 17 0 0,0 0 10 0 0,0 0 1 0 0,0 0 3 0 0,0 0 11 0 0,0 0 9 0 0,0 0 1 0 0,-3 5 1461 0 0,3-4-1560 0 0,-13 12 2769 0 0,-3-5-1480 0 0,5-3-948 0 0,6-3-246 0 0,3-1-141 0 0,0 0-1 0 0,0 0 1 0 0,1-1-1 0 0,-1 2 1 0 0,0-1-1 0 0,0 0 1 0 0,1 0-1 0 0,-1 0 1 0 0,-1 3-1 0 0,2-4-33 0 0,1 1 0 0 0,0-1-1 0 0,0 0 1 0 0,0 0 0 0 0,0 0 0 0 0,0 0-1 0 0,0 1 1 0 0,-1-1 0 0 0,1 0 0 0 0,0 0 0 0 0,0 0-1 0 0,0 0 1 0 0,0 0 0 0 0,0 0 0 0 0,-1 1-1 0 0,1-1 1 0 0,0 0 0 0 0,0 0 0 0 0,0 0-1 0 0,-1 0 1 0 0,1 0 0 0 0,0 0 0 0 0,0 0 0 0 0,0 0-1 0 0,-1 0 1 0 0,1 0 0 0 0,0 0 0 0 0,0 0-1 0 0,0 0 1 0 0,-1 0 0 0 0,1 0 0 0 0,0 0 0 0 0,0 0-1 0 0,0 0 1 0 0,-1 0 0 0 0,1-1 0 0 0,-1 1-4 0 0,0 0 1 0 0,0 0 0 0 0,0-1 0 0 0,-1 1-1 0 0,1 0 1 0 0,0 0 0 0 0,0 0 0 0 0,0 0-1 0 0,0 1 1 0 0,-1-1 0 0 0,1 0-1 0 0,0 0 1 0 0,0 1 0 0 0,-1 0 0 0 0,0-1-2 0 0,-2 3 9 0 0,-1 1 31 0 0,-1-1 0 0 0,0 0-1 0 0,0 0 1 0 0,-7 3 0 0 0,10-5-40 0 0,-22 7 0 0 0,24-7 0 0 0,0-1 0 0 0,0 1 0 0 0,0-1 0 0 0,-1 1 0 0 0,1-1 0 0 0,0 0 0 0 0,0 1 0 0 0,-1-1 0 0 0,1 0 0 0 0,0 0 0 0 0,-1 0 0 0 0,1 0 0 0 0,0 0 0 0 0,0 0 0 0 0,-3 0 0 0 0,2-1 0 0 0,0 1 0 0 0,0 0 0 0 0,0 0 0 0 0,0 1 0 0 0,0-1 0 0 0,0 0 0 0 0,0 1 0 0 0,0-1 0 0 0,-3 2 0 0 0,-12 1 0 0 0,14-2-9 0 0,-1-1 0 0 0,1 1 0 0 0,0 0 0 0 0,0 0 0 0 0,0 0 0 0 0,0 0 1 0 0,0 0-1 0 0,-3 3 0 0 0,-18 5-47 0 0,-7-1 406 0 0,17-3-297 0 0,13-4-51 0 0,0-1 1 0 0,0 1 0 0 0,-1 0-1 0 0,1-1 1 0 0,0 1-1 0 0,-1-1 1 0 0,1 0 0 0 0,0 1-1 0 0,-1-1 1 0 0,0 0 0 0 0,-5 1-3 0 0,1 0 0 0 0,-1 0 0 0 0,-11 5 0 0 0,3-2 0 0 0,8-2-39 0 0,0-1 1 0 0,0 0 0 0 0,0 0-1 0 0,0-1 1 0 0,-14 0-1 0 0,1-1 14 0 0,-22-4-375 0 0,9 8 272 0 0,32-3 142 0 0,0 0 0 0 0,-1 0 0 0 0,1 0-1 0 0,0-1 1 0 0,-1 1 0 0 0,1 0 0 0 0,0-1 0 0 0,-1 1 0 0 0,-1-2 0 0 0,2 2-5 0 0,1-1 1 0 0,-1 1-1 0 0,0 0 0 0 0,0 0 0 0 0,1-1 0 0 0,-1 1 1 0 0,0 0-1 0 0,1 0 0 0 0,-1 0 0 0 0,0 0 0 0 0,0 0 1 0 0,0 0-1 0 0,1 0 0 0 0,-1 0 0 0 0,0 0 0 0 0,-1 0 1 0 0,-11 1-217 0 0,-4-2 67 0 0,16 1-73 0 0,-15-5-68 0 0,8 1 122 0 0,6 3 148 0 0,-19-12-565 0 0,-16-1 523 0 0,17 5-23 0 0,19 8 16 0 0,1 1-12 0 0,0 1 0 0 0,-1-1 67 0 0,-1 0 0 0 0,1 0 0 0 0,0 0 0 0 0,0 0 0 0 0,-1 0 0 0 0,1 0 0 0 0,0-1 0 0 0,0 1 0 0 0,-1 0 0 0 0,1-1 0 0 0,0 1 0 0 0,0-1 0 0 0,-2 0 0 0 0,1 0 3 0 0,2-1 74 0 0,-19-7 104 0 0,16 8-192 0 0,1-1 0 0 0,-1 1 1 0 0,0-1-1 0 0,1 1 1 0 0,0-1-1 0 0,0 0 0 0 0,-1 0 1 0 0,1 0-1 0 0,0 0 0 0 0,-2-3 1 0 0,4 4-96 0 0,0 1 19 0 0,0 0 11 0 0,0 0 1 0 0,0 0 0 0 0,-22-12-2984 0 0,19 9 1919 0 0,2 2 682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19:23.462"/>
    </inkml:context>
    <inkml:brush xml:id="br0">
      <inkml:brushProperty name="width" value="0.025" units="cm"/>
      <inkml:brushProperty name="height" value="0.025" units="cm"/>
      <inkml:brushProperty name="color" value="#849398"/>
    </inkml:brush>
  </inkml:definitions>
  <inkml:trace contextRef="#ctx0" brushRef="#br0">0 32 4800 0 0,'0'0'223'0'0,"0"0"94"0"0,0 0 40 0 0,0 0 10 0 0,0 0-35 0 0,0 0-152 0 0,0 0-70 0 0,0 0-12 0 0,0 0-30 0 0,0 0-87 0 0,0 0 84 0 0,0 0 71 0 0,0 0 22 0 0,0 0-6 0 0,0 0-34 0 0,0 0-12 0 0,0 0-2 0 0,0 0 13 0 0,0 0 55 0 0,0 0 20 0 0,0 0 7 0 0,0 0-13 0 0,0 0-56 0 0,0 0-30 0 0,0 0-4 0 0,0 0-6 0 0,0 0-44 0 0,0 0-100 0 0,0 0-12 0 0,0 0 23 0 0,0 0 90 0 0,0 0 38 0 0,0 0 10 0 0,1 0-15 0 0,1-2-83 0 0,-2 1-88 0 0,0 1-7 0 0,0 0 2 0 0,0 0 32 0 0,0 0 133 0 0,0 0 56 0 0,0 0 17 0 0,0 0-9 0 0,0 0-45 0 0,0 0-21 0 0,0 0-3 0 0,0 0 13 0 0,0 0 56 0 0,0 0 25 0 0,0 0 2 0 0,0 0 0 0 0,0 0 0 0 0,0 0 0 0 0,0 0 0 0 0,1 0-27 0 0,1-1-68 0 0,-2 0 133 0 0,0 1 54 0 0,0 0 4 0 0,0 0-70 0 0,0 0-288 0 0,0 0-122 0 0,0 0-28 0 0,0 0 56 0 0,0 0 238 0 0,0 0 56 0 0,1 1-18 0 0,4 1-64 0 0,-2 2-38 0 0,-2 0 12 0 0,-2-6 403 0 0,1 2-379 0 0,0-1-1 0 0,0 0 1 0 0,0 1 0 0 0,0-1 0 0 0,0 0-1 0 0,0 0 1 0 0,0 1 0 0 0,0-1 0 0 0,1 0-1 0 0,-1 1 1 0 0,0-1 0 0 0,0 1 0 0 0,1-1 0 0 0,-1 0-1 0 0,0 1 1 0 0,1-1 0 0 0,-1 1 0 0 0,1-1-1 0 0,-1 1 1 0 0,1-1 0 0 0,0 0 0 0 0,-1 0 63 0 0,0 1 6 0 0,0 0 6 0 0,0 0 36 0 0,0 0 3 0 0,0 0-6 0 0,0 0-5 0 0,-1 2 55 0 0,-4 2-103 0 0,5-4-64 0 0,0 0-1 0 0,0 0 0 0 0,0 0 1 0 0,0 0-1 0 0,-1 0 0 0 0,1 0 1 0 0,0 0-1 0 0,0 0 0 0 0,0 0 0 0 0,0 0 1 0 0,0 0-1 0 0,0 0 0 0 0,0 0 1 0 0,-1 0-1 0 0,1 0 0 0 0,0 0 1 0 0,0 0-1 0 0,0 0 0 0 0,0 0 1 0 0,0-1-1 0 0,0 1 0 0 0,0 0 1 0 0,0 0-1 0 0,-1 0 0 0 0,1 0 0 0 0,0 0 1 0 0,0 0-1 0 0,0 0 0 0 0,0 0 1 0 0,0 0-1 0 0,0-1 0 0 0,0 1 1 0 0,0 0-1 0 0,0 0 0 0 0,0 0 1 0 0,0 0-1 0 0,0 0 0 0 0,0 0 1 0 0,0 0-1 0 0,0-1 0 0 0,0 1 1 0 0,0 0-1 0 0,0 0 0 0 0,0 0 0 0 0,0 0 1 0 0,0 0-1 0 0,0 0 0 0 0,0-1 1 0 0,0 1-1 0 0,0 0 0 0 0,0 0 1 0 0,0 0-1 0 0,0 0 0 0 0,0 0 1 0 0,0-2-95 0 0,1 2 21 0 0,1-2 56 0 0,1 0 23 0 0,-3 1 44 0 0,0 1 10 0 0,0 0 0 0 0,0 0-22 0 0,1 0-74 0 0,1-2 8 0 0,-2 1-49 0 0,0 1-35 0 0,1 0 84 0 0,-1 0 1 0 0,1 0-1 0 0,-1 0 0 0 0,1 0 1 0 0,-1 0-1 0 0,1-1 0 0 0,-1 1 1 0 0,0 0-1 0 0,1 0 0 0 0,-1-1 1 0 0,1 1-1 0 0,-1 0 0 0 0,0-1 1 0 0,1 1-1 0 0,-1 0 0 0 0,0-1 1 0 0,1 1-1 0 0,-1 0 0 0 0,0-1 1 0 0,4-3-109 0 0,-4 4 68 0 0,0 0 0 0 0,1-1 10 0 0,1-1 57 0 0,-2 2 61 0 0,0 0 3 0 0,0 1-14 0 0,0 3-53 0 0,0-3-53 0 0,0-1-17 0 0,0 0-59 0 0,3 5-504 0 0,-3-4 289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7:41.607"/>
    </inkml:context>
    <inkml:brush xml:id="br0">
      <inkml:brushProperty name="width" value="0.025" units="cm"/>
      <inkml:brushProperty name="height" value="0.025" units="cm"/>
      <inkml:brushProperty name="color" value="#E71224"/>
    </inkml:brush>
  </inkml:definitions>
  <inkml:trace contextRef="#ctx0" brushRef="#br0">178 18 4000 0 0,'0'0'116'0'0,"0"0"-7"0"0,0-1-58 0 0,-3-9 2035 0 0,-2 11 1269 0 0,-9 12-960 0 0,9-5-2212 0 0,1-1 0 0 0,-1 1 0 0 0,1 0 0 0 0,0 0 0 0 0,1 0 0 0 0,0 1 0 0 0,1 0 0 0 0,-1-1 0 0 0,2 1 0 0 0,-1 0 0 0 0,1 0 0 0 0,0 0 0 0 0,1 0 0 0 0,0 0 0 0 0,2 12 0 0 0,-2-20-181 0 0,0-1 0 0 0,0 1 0 0 0,1 0 0 0 0,-1 0 0 0 0,0 0 0 0 0,0 0 0 0 0,1 0 0 0 0,-1 0 0 0 0,1 0 0 0 0,-1 0 0 0 0,1-1 0 0 0,-1 1 0 0 0,1 0 0 0 0,-1 0 0 0 0,2 0 0 0 0,-2-1-1 0 0,1 1-1 0 0,-1-1 1 0 0,0 0 0 0 0,1 0 0 0 0,-1 0 0 0 0,1 0 0 0 0,-1 0 0 0 0,0 0 0 0 0,1 0 0 0 0,-1 0 0 0 0,1 0 0 0 0,-1 0 0 0 0,1 0 0 0 0,-1 0 0 0 0,0 0 0 0 0,1-1 0 0 0,-1 1 0 0 0,1 0 0 0 0,-1 0 0 0 0,0 0 0 0 0,1 0 0 0 0,-1-1 0 0 0,0 1 0 0 0,1 0 0 0 0,-1 0 0 0 0,0-1 0 0 0,1 1 0 0 0,-1 0 0 0 0,0-1 0 0 0,0 1 0 0 0,1 0 0 0 0,-1-1 0 0 0,5-4 21 0 0,0-1 0 0 0,-1 1 0 0 0,0-1 0 0 0,0 0 1 0 0,0 0-1 0 0,-1 0 0 0 0,0 0 0 0 0,3-8 1 0 0,-3 9-26 0 0,-2 4 10 0 0,0 1 1 0 0,-1-1-1 0 0,1 0 0 0 0,-1 0 0 0 0,1 0 0 0 0,-1 1 0 0 0,1-1 0 0 0,-1 0 0 0 0,1 0 0 0 0,-1 0 0 0 0,0 0 0 0 0,0 0 0 0 0,1 0 0 0 0,-1 1 0 0 0,0-1 0 0 0,0-1 0 0 0,-1 19 137 0 0,1-9-4 0 0,-1 1-1 0 0,2-1 1 0 0,-1 1 0 0 0,3 15 0 0 0,-3-24-147 0 0,0 1 0 0 0,0-1 1 0 0,0 0-1 0 0,0 1 0 0 0,0-1 1 0 0,1 0-1 0 0,-1 1 0 0 0,0-1 1 0 0,0 0-1 0 0,0 1 1 0 0,0-1-1 0 0,0 0 0 0 0,1 0 1 0 0,-1 1-1 0 0,0-1 0 0 0,0 0 1 0 0,0 0-1 0 0,1 1 1 0 0,-1-1-1 0 0,0 0 0 0 0,0 0 1 0 0,1 1-1 0 0,-1-1 0 0 0,0 0 1 0 0,1 0-1 0 0,-1 0 0 0 0,0 0 1 0 0,1 0-1 0 0,-1 1 1 0 0,0-1-1 0 0,1 0 0 0 0,-1 0 1 0 0,8-6-1406 0 0,-6 5 831 0 0,2-2-4527 0 0</inkml:trace>
  <inkml:trace contextRef="#ctx0" brushRef="#br0" timeOffset="783.37">300 82 5312 0 0,'0'0'157'0'0,"0"0"74"0"0,0 0 223 0 0,0 0 98 0 0,0 0 22 0 0,0 0 7 0 0,-16 3 4510 0 0,14-2-4910 0 0,0 0 1 0 0,0 1-1 0 0,0-1 1 0 0,0 0-1 0 0,0 1 1 0 0,0 0 0 0 0,0-1-1 0 0,1 1 1 0 0,-1 0-1 0 0,0 0 1 0 0,1 0-1 0 0,0 0 1 0 0,-1 0-1 0 0,1 0 1 0 0,-1 4 0 0 0,-1 1-25 0 0,0 0 1 0 0,1 0 0 0 0,-3 13-1 0 0,5-18-157 0 0,0-1-1 0 0,1 0 0 0 0,-1 1 1 0 0,0-1-1 0 0,1 0 0 0 0,-1 0 0 0 0,1 0 1 0 0,-1 1-1 0 0,1-1 0 0 0,-1 0 1 0 0,2 1-1 0 0,-2-2-3 0 0,0 1 0 0 0,0-1 0 0 0,0 0 1 0 0,0 1-1 0 0,0-1 0 0 0,1 0 0 0 0,-1 0 1 0 0,0 1-1 0 0,0-1 0 0 0,1 0 0 0 0,-1 0 0 0 0,0 1 1 0 0,0-1-1 0 0,0 0 0 0 0,1 0 0 0 0,-1 0 1 0 0,0 1-1 0 0,1-1 0 0 0,-1 0 0 0 0,0 0 0 0 0,1 0 1 0 0,-1 0-1 0 0,0 0 0 0 0,0 0 0 0 0,1 0 0 0 0,-1 0 1 0 0,0 0-1 0 0,1 0 0 0 0,-1 0 0 0 0,0 0 1 0 0,1 0-1 0 0,-1 0 0 0 0,0 0 0 0 0,1 0 0 0 0,-1 0 1 0 0,0 0-1 0 0,1 0 0 0 0,-1 0 0 0 0,0 0 1 0 0,0-1-1 0 0,1 1 0 0 0,-1 0 0 0 0,0 0 0 0 0,1 0 1 0 0,-1-1-1 0 0,0 1 0 0 0,0 0 0 0 0,0 0 1 0 0,1 0-1 0 0,-1-1 0 0 0,0 1 0 0 0,6-8-52 0 0,-1-1-1 0 0,0 1 1 0 0,0-1-1 0 0,-1 0 1 0 0,4-12 0 0 0,-8 22 61 0 0,-4 27 369 0 0,3-25-349 0 0,1-1 0 0 0,0 1 0 0 0,0 0 0 0 0,0-1 0 0 0,0 1 0 0 0,0 0 0 0 0,1-1 0 0 0,-1 1 0 0 0,1-1 0 0 0,0 1 0 0 0,0-1 0 0 0,1 5-1 0 0,-1-7-30 0 0,-1 0 0 0 0,0 1-1 0 0,0-1 1 0 0,1 0 0 0 0,-1 0-1 0 0,0 0 1 0 0,0 1-1 0 0,1-1 1 0 0,-1 0 0 0 0,0 0-1 0 0,1 0 1 0 0,-1 0-1 0 0,0 0 1 0 0,1 0 0 0 0,-1 0-1 0 0,0 1 1 0 0,1-1 0 0 0,-1 0-1 0 0,0 0 1 0 0,1 0-1 0 0,-1 0 1 0 0,1-1 0 0 0,-1 1-1 0 0,0 0 1 0 0,1 0-1 0 0,-1 0 1 0 0,0 0 0 0 0,1 0-1 0 0,-1 0 1 0 0,0 0-1 0 0,0-1 1 0 0,1 1 0 0 0,9-7-2069 0 0,-7 4 945 0 0</inkml:trace>
  <inkml:trace contextRef="#ctx0" brushRef="#br0" timeOffset="1408.16">375 104 6848 0 0,'0'0'157'0'0,"0"0"23"0"0,0 0 11 0 0,-4 22 3153 0 0,-2 11-2274 0 0,2 0 1 0 0,1 1 0 0 0,2 46-1 0 0,1-79-1016 0 0,1-18 10 0 0,2-11-120 0 0,-1 7-55 0 0,0 0 1 0 0,2 0-1 0 0,0 0 0 0 0,14-38 0 0 0,-14 48-93 0 0,6-15-258 0 0,-10 25 418 0 0,1 0 0 0 0,-1 0 0 0 0,1 0 0 0 0,0-1 0 0 0,-1 1 0 0 0,1 0 0 0 0,0 0 0 0 0,0 0 0 0 0,0 0 0 0 0,0 0 0 0 0,0 0 0 0 0,0 1 0 0 0,0-1 0 0 0,2-1 0 0 0,-2 2 34 0 0,-1 0 1 0 0,1 0 0 0 0,0 0 0 0 0,-1 0-1 0 0,1 0 1 0 0,0 0 0 0 0,-1 0-1 0 0,1 0 1 0 0,0 0 0 0 0,-1 0 0 0 0,1 1-1 0 0,-1-1 1 0 0,1 0 0 0 0,0 0 0 0 0,-1 1-1 0 0,1-1 1 0 0,-1 0 0 0 0,1 1 0 0 0,-1-1-1 0 0,1 1 1 0 0,-1-1 0 0 0,1 1 0 0 0,-1-1-1 0 0,1 1 1 0 0,-1-1 0 0 0,1 1 0 0 0,-1-1-1 0 0,0 1 1 0 0,0-1 0 0 0,1 1-1 0 0,-1 0 1 0 0,0-1 0 0 0,0 1 0 0 0,1 0-1 0 0,-1-1 1 0 0,0 1 0 0 0,0 0 0 0 0,4 26-295 0 0,-4-23 320 0 0,0-1 0 0 0,0 1 1 0 0,-1-1-1 0 0,0 1 1 0 0,1-1-1 0 0,-1 1 0 0 0,0-1 1 0 0,0 0-1 0 0,-1 1 1 0 0,1-1-1 0 0,-1 0 0 0 0,0 0 1 0 0,0 0-1 0 0,-3 4 1 0 0,4-6-92 0 0,0 1 0 0 0,-1-1 1 0 0,0 0-1 0 0,1 1 0 0 0,-1-1 0 0 0,0 0 1 0 0,1 0-1 0 0,-1 0 0 0 0,0 0 1 0 0,0 0-1 0 0,0-1 0 0 0,0 1 1 0 0,0-1-1 0 0,0 1 0 0 0,0-1 1 0 0,0 1-1 0 0,0-1 0 0 0,0 0 0 0 0,0 0 1 0 0,-1 0-1 0 0,1 0 0 0 0,0-1 1 0 0,0 1-1 0 0,0-1 0 0 0,-3 0 1 0 0,0-1-4574 0 0</inkml:trace>
  <inkml:trace contextRef="#ctx0" brushRef="#br0" timeOffset="2113.83">560 98 6104 0 0,'0'0'133'0'0,"0"0"23"0"0,0 0 12 0 0,0 0 47 0 0,0 0 167 0 0,0 0 70 0 0,0 0 18 0 0,-8 18 2858 0 0,7-12-3076 0 0,0-1 1 0 0,0 0-1 0 0,1 0 1 0 0,0 0-1 0 0,0 0 1 0 0,0 1 0 0 0,2 8-1 0 0,1 13-1608 0 0,-3-25-20 0 0</inkml:trace>
  <inkml:trace contextRef="#ctx0" brushRef="#br0" timeOffset="2519.44">547 31 7688 0 0,'0'-2'160'0'0,"-1"-1"40"0"0,1-2 8 0 0,0 0 16 0 0,-1 1-224 0 0,1 1 0 0 0,-2 1 0 0 0,2 0 0 0 0,0 2 496 0 0,0 0 48 0 0,0 0 16 0 0,0-2 0 0 0,0 0-240 0 0,0 2-56 0 0,0 0-8 0 0,0 0-3280 0 0,2 2-656 0 0</inkml:trace>
  <inkml:trace contextRef="#ctx0" brushRef="#br0" timeOffset="2990.47">608 168 4664 0 0,'-1'28'937'0'0,"1"-28"-441"0"0,0 0 16 0 0,0 0-7 0 0,0 0-55 0 0,0 0-30 0 0,0 0-4 0 0,0 0-36 0 0,0 0-151 0 0,8-15 834 0 0,-5 9-810 0 0,12-31 490 0 0,-14 34-717 0 0,1 0-1 0 0,0 0 1 0 0,0 0 0 0 0,0 0-1 0 0,0 1 1 0 0,0-1 0 0 0,0 1 0 0 0,1-1-1 0 0,3-2 1 0 0,-6 5-14 0 0,0 0-1 0 0,1 0 1 0 0,-1-1-1 0 0,1 1 1 0 0,-1 0-1 0 0,1 0 1 0 0,-1 0-1 0 0,1 0 1 0 0,-1 0-1 0 0,1 0 1 0 0,-1 0-1 0 0,0 0 1 0 0,1 0 0 0 0,-1 0-1 0 0,1 0 1 0 0,-1 0-1 0 0,1 0 1 0 0,-1 0-1 0 0,1 0 1 0 0,-1 0-1 0 0,1 1 1 0 0,-1-1-1 0 0,1 0 1 0 0,-1 0-1 0 0,0 0 1 0 0,1 1-1 0 0,-1-1 1 0 0,1 0 0 0 0,-1 1-1 0 0,0-1 1 0 0,1 0-1 0 0,-1 1 1 0 0,0-1-1 0 0,0 1 1 0 0,1-1-1 0 0,-1 0 1 0 0,0 1-1 0 0,0-1 1 0 0,1 1-1 0 0,-1-1 1 0 0,0 1 0 0 0,0-1-1 0 0,0 0 1 0 0,0 1-1 0 0,0 0 1 0 0,7 25 880 0 0,-7-23-703 0 0,1 5 195 0 0,4 16 625 0 0,-5-23-988 0 0,1 0-1 0 0,-1 0 0 0 0,0 0 0 0 0,0 0 0 0 0,1-1 0 0 0,-1 1 0 0 0,1 0 0 0 0,-1 0 0 0 0,1-1 0 0 0,-1 1 0 0 0,1 0 0 0 0,-1-1 0 0 0,1 1 0 0 0,-1 0 0 0 0,1-1 0 0 0,0 1 0 0 0,-1-1 0 0 0,1 1 0 0 0,0-1 0 0 0,0 1 0 0 0,-1-1 1 0 0,2 1-1 0 0,7-5-398 0 0,-6 1 156 0 0</inkml:trace>
  <inkml:trace contextRef="#ctx0" brushRef="#br0" timeOffset="4321.72">128 342 7688 0 0,'0'0'166'0'0,"0"0"29"0"0,0 0 14 0 0,0 0 47 0 0,-22-7 6254 0 0,20 8-6429 0 0,0-1 0 0 0,1 1 0 0 0,-1 0 0 0 0,0 0 0 0 0,1 0 0 0 0,-1 0 1 0 0,1 0-1 0 0,-1 0 0 0 0,1 0 0 0 0,0 1 0 0 0,-1-1 0 0 0,1 0 1 0 0,0 1-1 0 0,0-1 0 0 0,0 1 0 0 0,0-1 0 0 0,0 1 0 0 0,0-1 0 0 0,1 1 1 0 0,-1 0-1 0 0,0 0 0 0 0,0 3 0 0 0,-1 5 198 0 0,0 1-1 0 0,-2 19 1 0 0,3-11 114 0 0,-6 52-32 0 0,7-41-3256 0 0,0-30 1534 0 0</inkml:trace>
  <inkml:trace contextRef="#ctx0" brushRef="#br0" timeOffset="4676.82">0 419 10048 0 0,'0'0'230'0'0,"0"0"30"0"0,0 0 18 0 0,22 4 2312 0 0,-12-5-2294 0 0,-1 0 0 0 0,1 0 0 0 0,12-4 0 0 0,17-2-5057 0 0,-33 7 532 0 0</inkml:trace>
  <inkml:trace contextRef="#ctx0" brushRef="#br0" timeOffset="5024.96">143 445 6648 0 0,'-7'21'792'0'0,"6"-16"-33"0"0,0 1 1 0 0,0-1-1 0 0,0 1 1 0 0,1-1-1 0 0,1 10 0 0 0,-1-13-698 0 0,0-1 0 0 0,0 0 0 0 0,0 1-1 0 0,0-1 1 0 0,0 0 0 0 0,1 1-1 0 0,-1-1 1 0 0,0 0 0 0 0,1 0-1 0 0,-1 1 1 0 0,1-1 0 0 0,0 0 0 0 0,-1 0-1 0 0,1 0 1 0 0,0 0 0 0 0,0 0-1 0 0,0 0 1 0 0,0 0 0 0 0,0 0 0 0 0,0 0-1 0 0,0 0 1 0 0,0 0 0 0 0,0 0-1 0 0,0-1 1 0 0,0 1 0 0 0,0-1-1 0 0,1 1 1 0 0,1 0 0 0 0,-2-1-61 0 0,1 0 0 0 0,-1 0 0 0 0,0-1 0 0 0,0 1 1 0 0,0 0-1 0 0,0-1 0 0 0,1 1 0 0 0,-1-1 0 0 0,0 1 0 0 0,0-1 0 0 0,0 0 0 0 0,0 1 1 0 0,0-1-1 0 0,-1 0 0 0 0,1 0 0 0 0,0 1 0 0 0,0-1 0 0 0,0 0 0 0 0,-1 0 0 0 0,1 0 1 0 0,0 0-1 0 0,-1 0 0 0 0,1 0 0 0 0,-1 0 0 0 0,1-2 0 0 0,2-2 10 0 0,-1 0-1 0 0,0 0 1 0 0,-1 0-1 0 0,3-7 1 0 0,-4 9-3 0 0,1 0 1 0 0,-1 0-1 0 0,0 1 1 0 0,0-1 0 0 0,0 0-1 0 0,0 0 1 0 0,0 0 0 0 0,-1 0-1 0 0,1 1 1 0 0,-1-1-1 0 0,0 0 1 0 0,1 0 0 0 0,-1 1-1 0 0,-1-1 1 0 0,1 0-1 0 0,0 1 1 0 0,-1-1 0 0 0,1 1-1 0 0,-1 0 1 0 0,-3-4 0 0 0,5 6 22 0 0,-1-1 1 0 0,1 1 0 0 0,-1-1-1 0 0,1 1 1 0 0,-1 0 0 0 0,1-1-1 0 0,-1 1 1 0 0,1 0 0 0 0,-1 0-1 0 0,0 0 1 0 0,1-1 0 0 0,-1 1-1 0 0,0 0 1 0 0,1 0 0 0 0,-1 0-1 0 0,0 0 1 0 0,1 0 0 0 0,-1 0-1 0 0,1 0 1 0 0,-1 0 0 0 0,0 0 0 0 0,1 0-1 0 0,-1 1 1 0 0,0-1 0 0 0,1 0-1 0 0,-1 0 1 0 0,1 0 0 0 0,-1 1-1 0 0,0-1 1 0 0,1 0 0 0 0,-1 1-1 0 0,1-1 1 0 0,-1 1 0 0 0,1-1-1 0 0,-1 0 1 0 0,1 1 0 0 0,-1-1-1 0 0,1 1 1 0 0,0 0 0 0 0,-1-1-1 0 0,1 1 1 0 0,-1 0 0 0 0,-8 14-559 0 0,5-2-3591 0 0,4-9-457 0 0</inkml:trace>
  <inkml:trace contextRef="#ctx0" brushRef="#br0" timeOffset="5564.45">245 499 8264 0 0,'-5'13'2035'0'0,"4"-9"413"0"0,2-10-1559 0 0,1-6-745 0 0,10-33 202 0 0,-11 41-303 0 0,1-1 0 0 0,-1 1 1 0 0,1 0-1 0 0,1 0 0 0 0,-1-1 0 0 0,0 1 0 0 0,5-4 1 0 0,-7 8-44 0 0,0 0 0 0 0,0 0 0 0 0,1-1 0 0 0,-1 1 0 0 0,0 0 0 0 0,1 0 0 0 0,-1 0 0 0 0,0 0 0 0 0,1 0 0 0 0,-1 0 0 0 0,0-1 0 0 0,1 1 0 0 0,-1 0 1 0 0,1 0-1 0 0,-1 0 0 0 0,0 0 0 0 0,1 0 0 0 0,-1 1 0 0 0,0-1 0 0 0,1 0 0 0 0,-1 0 0 0 0,0 0 0 0 0,1 0 0 0 0,-1 0 0 0 0,0 0 0 0 0,1 1 0 0 0,-1-1 1 0 0,0 0-1 0 0,1 0 0 0 0,-1 0 0 0 0,0 1 0 0 0,0-1 0 0 0,1 0 0 0 0,-1 0 0 0 0,0 1 0 0 0,0-1 0 0 0,1 0 0 0 0,-1 1 0 0 0,0 0 0 0 0,8 10-362 0 0,0 2-1356 0 0,-6-9 860 0 0</inkml:trace>
  <inkml:trace contextRef="#ctx0" brushRef="#br0" timeOffset="6419.33">345 492 6536 0 0,'0'0'141'0'0,"0"0"23"0"0,15-12 891 0 0,0-10 555 0 0,-14 21-1519 0 0,-1 0 0 0 0,1 0 0 0 0,-1 0 0 0 0,1 0 0 0 0,-1 0 0 0 0,0-1 0 0 0,1 1 0 0 0,-1 0-1 0 0,0 0 1 0 0,0 0 0 0 0,0-1 0 0 0,0 1 0 0 0,0 0 0 0 0,0 0 0 0 0,0 0 0 0 0,0-1 0 0 0,0 1 0 0 0,-1 0 0 0 0,0-2 0 0 0,1 3 3 0 0,0 0 0 0 0,0 0 0 0 0,-1-1 0 0 0,1 1 0 0 0,0 0 0 0 0,-1 0 0 0 0,1-1 0 0 0,-1 1 0 0 0,1 0-1 0 0,0 0 1 0 0,-1 0 0 0 0,1 0 0 0 0,0-1 0 0 0,-1 1 0 0 0,1 0 0 0 0,-1 0 0 0 0,1 0 0 0 0,0 0 0 0 0,-1 0 0 0 0,1 0 0 0 0,-1 0 0 0 0,1 0 0 0 0,-1 0 0 0 0,1 0 0 0 0,0 0 0 0 0,-1 1 0 0 0,1-1 0 0 0,0 0-1 0 0,-1 0 1 0 0,1 0 0 0 0,-1 0 0 0 0,1 1 0 0 0,0-1 0 0 0,-1 0 0 0 0,1 0 0 0 0,0 1 0 0 0,-1-1 0 0 0,1 0 0 0 0,0 0 0 0 0,0 1 0 0 0,-1 0 0 0 0,-11 12 947 0 0,8-6-845 0 0,1-1 0 0 0,0 1 1 0 0,-3 9-1 0 0,5-14-140 0 0,0 1 0 0 0,0 0 0 0 0,0 0 0 0 0,1 0 0 0 0,-1 0-1 0 0,1-1 1 0 0,0 1 0 0 0,0 0 0 0 0,0 0 0 0 0,0 0 0 0 0,1 4-1 0 0,0-6-69 0 0,-1 0 0 0 0,0-1 0 0 0,1 1 0 0 0,-1 0-1 0 0,0 0 1 0 0,1-1 0 0 0,-1 1 0 0 0,1 0-1 0 0,-1 0 1 0 0,1-1 0 0 0,-1 1 0 0 0,1 0-1 0 0,0-1 1 0 0,-1 1 0 0 0,1-1 0 0 0,0 1-1 0 0,0-1 1 0 0,-1 1 0 0 0,1-1 0 0 0,0 0-1 0 0,0 1 1 0 0,0-1 0 0 0,0 0 0 0 0,1 1-57 0 0,0-1 1 0 0,0 0 0 0 0,0 0 0 0 0,0 0 0 0 0,0 0 0 0 0,0-1-1 0 0,0 1 1 0 0,-1 0 0 0 0,1-1 0 0 0,2 0 0 0 0,4-3-260 0 0,0 1 1 0 0,0-2 0 0 0,11-6 0 0 0,-19 10 318 0 0,4-2-274 0 0,-1 0 0 0 0,1 0 0 0 0,-1 0 0 0 0,5-7 0 0 0,-6 7 158 0 0,0 1 0 0 0,0-1 0 0 0,1 0 0 0 0,-1 1 1 0 0,1 0-1 0 0,0-1 0 0 0,4-1 0 0 0,-7 3 131 0 0,1 0-15 0 0,1 1 0 0 0,0-1 1 0 0,0 0-1 0 0,0 1 1 0 0,0-1-1 0 0,0 1 0 0 0,0-1 1 0 0,0 1-1 0 0,0 0 1 0 0,0 0-1 0 0,4 0 0 0 0,-4 0 1 0 0,-1 0 10 0 0,0 0 0 0 0,-1-2 0 0 0,0 1 16 0 0,0 0 64 0 0,0 1 17 0 0,-14 1 1534 0 0,13 1-1563 0 0,-1-1 1 0 0,1 0 0 0 0,-1 0 0 0 0,1 1 0 0 0,0-1 0 0 0,0 1-1 0 0,0 0 1 0 0,0-1 0 0 0,0 1 0 0 0,0 0 0 0 0,0-1 0 0 0,1 1 0 0 0,-1 0-1 0 0,0 0 1 0 0,1 0 0 0 0,0-1 0 0 0,-1 1 0 0 0,1 0 0 0 0,0 0-1 0 0,0 0 1 0 0,0 2 0 0 0,1-3-89 0 0,-1 1 0 0 0,1-1 0 0 0,0 0 0 0 0,0 0 0 0 0,0 0 0 0 0,0 1 0 0 0,0-1 0 0 0,0 0 0 0 0,0 0 0 0 0,0 0 0 0 0,0-1 0 0 0,1 1 0 0 0,-1 0-1 0 0,3 1 1 0 0,-2-1-44 0 0,-1 0-1 0 0,1 0 0 0 0,0 1 0 0 0,0-1 1 0 0,0 1-1 0 0,-1-1 0 0 0,3 3 1 0 0,-4-3 56 0 0,1 0 0 0 0,-1 0 1 0 0,1 0-1 0 0,-1-1 1 0 0,1 1-1 0 0,-1 0 1 0 0,0 0-1 0 0,1 0 1 0 0,-1 0-1 0 0,0 0 1 0 0,0 0-1 0 0,0 0 1 0 0,0 0-1 0 0,0 0 1 0 0,0 0-1 0 0,0 0 1 0 0,0 0-1 0 0,0 0 0 0 0,0 0 1 0 0,-1 0-1 0 0,1 0 1 0 0,0 0-1 0 0,-1 0 1 0 0,1 0-1 0 0,0 0 1 0 0,-1 0-1 0 0,0 0 1 0 0,1 0-1 0 0,-1 0 1 0 0,1-1-1 0 0,-1 1 1 0 0,0 0-1 0 0,-1 0 1 0 0,0 1 27 0 0,-1 0 0 0 0,1 0 0 0 0,-1-1 0 0 0,0 1 0 0 0,0-1 0 0 0,-5 2 0 0 0,7-3-46 0 0,0 1 0 0 0,0-1 0 0 0,0 1 0 0 0,0-1 0 0 0,-1 0 1 0 0,1 1-1 0 0,0-1 0 0 0,0 0 0 0 0,-1 0 0 0 0,1 0 0 0 0,0 0 0 0 0,0 0 0 0 0,0-1 1 0 0,-1 1-1 0 0,1 0 0 0 0,0 0 0 0 0,0-1 0 0 0,0 1 0 0 0,-2-1 0 0 0,1-1-260 0 0</inkml:trace>
  <inkml:trace contextRef="#ctx0" brushRef="#br0" timeOffset="6968.08">562 403 8432 0 0,'0'0'190'0'0,"0"0"28"0"0,0 0 10 0 0,0 0 36 0 0,0 0 88 0 0,0 0 37 0 0,0 0 10 0 0,0 0-15 0 0,0 0-67 0 0,0 0-28 0 0,0 0-7 0 0,0 0-29 0 0,0 0-112 0 0,0 0-49 0 0,0 0-10 0 0,0 0-4 0 0,0 0-2 0 0,0 0 6 0 0,0 0-14 0 0,0 0-4 0 0,0 0 1 0 0,0 0 6 0 0,0 0 1 0 0,0 0 0 0 0,0 0 4 0 0,0 0 16 0 0,0 0 4 0 0,0 0 0 0 0,0 0 0 0 0,0 0 1 0 0,-8 8 1903 0 0,6 5-1537 0 0,1 1-1 0 0,0-1 1 0 0,2 26 0 0 0,0-25-416 0 0,-1 0 1 0 0,0 0 0 0 0,-4 20-1 0 0,4-31-1977 0 0,0-3 122 0 0</inkml:trace>
  <inkml:trace contextRef="#ctx0" brushRef="#br0" timeOffset="7427.09">526 485 10160 0 0,'0'0'230'0'0,"0"0"30"0"0,0 0 19 0 0,22-7 968 0 0,14-7-2225 0 0,-32 12 388 0 0</inkml:trace>
  <inkml:trace contextRef="#ctx0" brushRef="#br0" timeOffset="7906.68">717 372 7568 0 0,'0'0'166'0'0,"0"0"29"0"0,0 0 14 0 0,0 0 42 0 0,0 0 126 0 0,-5 24 4985 0 0,-21 77-1095 0 0,10-32-5592 0 0,13-61-4801 0 0</inkml:trace>
  <inkml:trace contextRef="#ctx0" brushRef="#br0" timeOffset="8859.9">84 668 8496 0 0,'0'0'190'0'0,"0"0"28"0"0,0 0 10 0 0,-22 3 4552 0 0,19 0-4337 0 0,1-3-321 0 0,1 1 0 0 0,0 1 0 0 0,-1-1 1 0 0,1 0-1 0 0,0 0 0 0 0,0 0 0 0 0,-1 1 0 0 0,1-1 0 0 0,0 1 1 0 0,0-1-1 0 0,1 1 0 0 0,-1-1 0 0 0,0 1 0 0 0,0 1 1 0 0,1-2-121 0 0,-1 0 1 0 0,1-1-1 0 0,0 1 1 0 0,0 0 0 0 0,0-1-1 0 0,0 1 1 0 0,1 0 0 0 0,-1-1-1 0 0,0 1 1 0 0,0 0 0 0 0,0-1-1 0 0,0 1 1 0 0,1 0 0 0 0,-1-1-1 0 0,0 1 1 0 0,1-1-1 0 0,-1 1 1 0 0,0-1 0 0 0,1 1-1 0 0,-1 0 1 0 0,1-1 0 0 0,-1 0-1 0 0,1 1 1 0 0,0 0 0 0 0,16 9-69 0 0,-6-4 54 0 0,-10-6 16 0 0,-1 1 1 0 0,1 0 0 0 0,0 0 0 0 0,0 0 0 0 0,0 0 0 0 0,-1 0-1 0 0,1 0 1 0 0,0 0 0 0 0,-1 0 0 0 0,1 0 0 0 0,-1 0 0 0 0,1 0-1 0 0,-1 0 1 0 0,0 0 0 0 0,1 0 0 0 0,-1 3 0 0 0,0-4 7 0 0,0 1 0 0 0,0 0 1 0 0,0 0-1 0 0,-1 0 0 0 0,1 0 1 0 0,0 0-1 0 0,-1-1 1 0 0,1 1-1 0 0,-1 0 0 0 0,1 0 1 0 0,-1-1-1 0 0,1 1 0 0 0,-1 0 1 0 0,1-1-1 0 0,-1 1 0 0 0,0 0 1 0 0,1-1-1 0 0,-1 1 0 0 0,0-1 1 0 0,0 1-1 0 0,1-1 0 0 0,-1 0 1 0 0,-1 1-1 0 0,0 0 14 0 0,0 0-1 0 0,1-1 1 0 0,-1 1-1 0 0,0-1 1 0 0,0 1-1 0 0,0-1 0 0 0,0 0 1 0 0,0 1-1 0 0,-3-1 1 0 0,4 0-102 0 0,0 0 0 0 0,0 0 0 0 0,1 0 0 0 0,-1-1 0 0 0,0 1 0 0 0,0 0 1 0 0,0 0-1 0 0,1 0 0 0 0,-1-1 0 0 0,0 1 0 0 0,0 0 0 0 0,0-1 0 0 0,1 1 0 0 0,-1-1 0 0 0,0 1 1 0 0,1-1-1 0 0,-1 1 0 0 0,1-1 0 0 0,-1 1 0 0 0,0-1 0 0 0,1 1 0 0 0,-1-1 0 0 0,1 0 0 0 0,-1 0 0 0 0,0 0 1 0 0,1-1-1512 0 0,1 1-3294 0 0</inkml:trace>
  <inkml:trace contextRef="#ctx0" brushRef="#br0" timeOffset="9595.79">150 682 9472 0 0,'0'0'216'0'0,"0"0"32"0"0,0 0 9 0 0,-15 17 2278 0 0,12-13-2222 0 0,1 1 0 0 0,0-1 0 0 0,0 0 0 0 0,0 1 0 0 0,1 0 0 0 0,0-1 0 0 0,0 1 0 0 0,0 0-1 0 0,0 0 1 0 0,1 7 0 0 0,-1-11-315 0 0,1 1 0 0 0,0-1-1 0 0,0 0 1 0 0,0 1-1 0 0,1-1 1 0 0,-1 0-1 0 0,0 1 1 0 0,0-1 0 0 0,1 0-1 0 0,-1 1 1 0 0,1-1-1 0 0,-1 0 1 0 0,1 0 0 0 0,-1 0-1 0 0,1 1 1 0 0,0-1-1 0 0,-1 0 1 0 0,1 0-1 0 0,0 0 1 0 0,0 0 0 0 0,0 0-1 0 0,0 0 1 0 0,0 0-1 0 0,0-1 1 0 0,0 1-1 0 0,0 0 1 0 0,1-1 0 0 0,-1 1-1 0 0,0 0 1 0 0,0-1-1 0 0,1 1 1 0 0,-1-1-1 0 0,0 0 1 0 0,0 0 0 0 0,1 1-1 0 0,-1-1 1 0 0,0 0-1 0 0,1 0 1 0 0,-1 0-1 0 0,0 0 1 0 0,1 0 0 0 0,0-1-1 0 0,2 1-145 0 0,-1-1 0 0 0,0 0 0 0 0,1-1 0 0 0,-1 1 0 0 0,0 0 0 0 0,0-1-1 0 0,0 0 1 0 0,0 0 0 0 0,-1 0 0 0 0,1 0 0 0 0,0 0 0 0 0,-1 0 0 0 0,5-5 0 0 0,-1 0-229 0 0,-1 0 1 0 0,0 0 0 0 0,0-1 0 0 0,5-8 0 0 0,-8 7 155 0 0,-2 7 217 0 0,1 1 1 0 0,-1-1-1 0 0,0 1 0 0 0,1 0 0 0 0,-1-1 0 0 0,1 1 0 0 0,0 0 0 0 0,-1-1 0 0 0,1 1 0 0 0,0 0 0 0 0,1-2 0 0 0,-2 3 228 0 0,3 19 1164 0 0,1 12-845 0 0,1 13 146 0 0,5-62-381 0 0,-9 14-358 0 0,14-34 263 0 0,-14 36-338 0 0,0-1 1 0 0,1 1-1 0 0,-1 0 1 0 0,1-1-1 0 0,0 1 0 0 0,-1 0 1 0 0,1 0-1 0 0,0 0 0 0 0,0 0 1 0 0,1 0-1 0 0,3-2 1 0 0,2 2-2522 0 0,-4 2-1500 0 0</inkml:trace>
  <inkml:trace contextRef="#ctx0" brushRef="#br0" timeOffset="10696.5">364 688 9296 0 0,'0'0'208'0'0,"0"0"33"0"0,0 0 15 0 0,-8 18 3776 0 0,4 23-2068 0 0,4-39-1942 0 0,0 0-1 0 0,0 0 0 0 0,0 0 0 0 0,0 1 0 0 0,0-1 0 0 0,1 0 0 0 0,-1 0 0 0 0,1 0 1 0 0,-1 0-1 0 0,1 0 0 0 0,0 0 0 0 0,0 0 0 0 0,0 0 0 0 0,0 0 0 0 0,2 3 1 0 0,-2-5-27 0 0,-1 1 0 0 0,1-1 1 0 0,-1 0-1 0 0,0 1 1 0 0,1-1-1 0 0,-1 0 1 0 0,1 0-1 0 0,-1 0 0 0 0,1 1 1 0 0,-1-1-1 0 0,1 0 1 0 0,-1 0-1 0 0,1 0 1 0 0,-1 0-1 0 0,1 0 1 0 0,-1 0-1 0 0,1 0 0 0 0,-1 0 1 0 0,1 0-1 0 0,-1 0 1 0 0,1 0-1 0 0,-1 0 1 0 0,1 0-1 0 0,-1 0 1 0 0,1-1-1 0 0,12-9-82 0 0,6-18-227 0 0,-18 27 266 0 0,4-12 69 0 0,-1 3 72 0 0,-4 10-92 0 0,0 0 0 0 0,0 0 0 0 0,0 0 0 0 0,0 0 0 0 0,0 0 0 0 0,0 0 0 0 0,0 0 0 0 0,0 0 0 0 0,0 0 0 0 0,0 0 0 0 0,0 1 0 0 0,0-1-1 0 0,0 0 1 0 0,0 0 0 0 0,0 0 0 0 0,0 0 0 0 0,0 0 0 0 0,0 0 0 0 0,0 0 0 0 0,0 0 0 0 0,0 0 0 0 0,0 0 0 0 0,1 0 0 0 0,-1 0 0 0 0,0 0 0 0 0,0 0 0 0 0,0 0 0 0 0,0 0 0 0 0,0 0 0 0 0,0 0 0 0 0,0 0 0 0 0,0 0 0 0 0,0 0 0 0 0,0 0 0 0 0,0 0 0 0 0,0 0 0 0 0,0 0 0 0 0,1 0 0 0 0,-1 0 0 0 0,0 0 0 0 0,0 0 0 0 0,0 0 0 0 0,0 0 0 0 0,0 0 0 0 0,0 0 0 0 0,0 0 0 0 0,0 0 0 0 0,0 0 0 0 0,0 0 0 0 0,0 0 0 0 0,0 0 0 0 0,0 0 0 0 0,0 0 0 0 0,1 0 0 0 0,0 24 175 0 0,-2-22-146 0 0,1 1 0 0 0,0 0 0 0 0,0-1-1 0 0,0 1 1 0 0,0 0 0 0 0,1 0 0 0 0,-1-1 0 0 0,1 1 0 0 0,-1 0-1 0 0,1-1 1 0 0,0 1 0 0 0,0-1 0 0 0,0 1 0 0 0,2 2 0 0 0,-2-5-36 0 0,-1 1 0 0 0,0-1 0 0 0,0 0 0 0 0,1 0 1 0 0,-1 0-1 0 0,0 1 0 0 0,0-1 0 0 0,1 0 1 0 0,-1 0-1 0 0,0 0 0 0 0,1 1 0 0 0,-1-1 0 0 0,0 0 1 0 0,1 0-1 0 0,-1 0 0 0 0,0 0 0 0 0,1 0 1 0 0,-1 0-1 0 0,0 0 0 0 0,1 0 0 0 0,-1 0 0 0 0,0 0 1 0 0,1 0-1 0 0,-1 0 0 0 0,0 0 0 0 0,1 0 1 0 0,-1 0-1 0 0,0 0 0 0 0,1-1 0 0 0,10-7-761 0 0,5-14-996 0 0,-11 11 1402 0 0,-1-1 0 0 0,0 1 0 0 0,5-20 0 0 0,-1 0 413 0 0,-10 49 4409 0 0,5 25-3867 0 0,0 4-298 0 0,-3-39-166 0 0,-1 16-516 0 0,0-22 372 0 0,22-51-713 0 0,-20 47 693 0 0,0-1 0 0 0,0 1 1 0 0,1 0-1 0 0,-1 0 0 0 0,1 0 0 0 0,0 0 0 0 0,0 0 0 0 0,-1 0 0 0 0,4-2 1 0 0,-4 4 27 0 0,-1 0 1 0 0,0 0-1 0 0,1 0 1 0 0,-1-1 0 0 0,0 1-1 0 0,1 0 1 0 0,-1 0-1 0 0,0 0 1 0 0,1 0 0 0 0,-1 0-1 0 0,0 0 1 0 0,1 0-1 0 0,-1 0 1 0 0,0 0 0 0 0,1 0-1 0 0,-1 0 1 0 0,0 0-1 0 0,1 0 1 0 0,-1 0 0 0 0,0 0-1 0 0,1 0 1 0 0,-1 0-1 0 0,0 0 1 0 0,1 1 0 0 0,-1-1-1 0 0,0 0 1 0 0,1 0-1 0 0,0 1 6 0 0,-1 0-1 0 0,1 0 0 0 0,0 0 1 0 0,-1 0-1 0 0,1 0 1 0 0,-1 0-1 0 0,1 0 0 0 0,-1 0 1 0 0,1 0-1 0 0,-1 0 0 0 0,0 0 1 0 0,0 0-1 0 0,1 2 0 0 0,-1 0 27 0 0,0 0-1 0 0,0-1 1 0 0,0 1-1 0 0,0 0 0 0 0,-1 0 1 0 0,1-1-1 0 0,-1 1 0 0 0,0 0 1 0 0,1-1-1 0 0,-1 1 0 0 0,0-1 1 0 0,-1 1-1 0 0,-1 3 0 0 0,2-5-51 0 0,1 0-1 0 0,-1 0 1 0 0,0 1 0 0 0,0-1-1 0 0,0 0 1 0 0,1 0-1 0 0,-1 0 1 0 0,0 0 0 0 0,-1 0-1 0 0,1-1 1 0 0,0 1-1 0 0,0 0 1 0 0,0 0 0 0 0,0-1-1 0 0,0 1 1 0 0,-1-1 0 0 0,1 1-1 0 0,0-1 1 0 0,-1 0-1 0 0,1 1 1 0 0,0-1 0 0 0,-1 0-1 0 0,1 0 1 0 0,0 0-1 0 0,-1 0 1 0 0,1 0 0 0 0,0 0-1 0 0,-3 0 1 0 0,0-1-971 0 0</inkml:trace>
  <inkml:trace contextRef="#ctx0" brushRef="#br0" timeOffset="11979.07">720 697 7424 0 0,'0'0'166'0'0,"0"0"29"0"0,0 0 12 0 0,-12-1 2807 0 0,9 4-2539 0 0,-1 1 0 0 0,1 0 0 0 0,0 0 0 0 0,0 0 0 0 0,0 1 0 0 0,0-1 0 0 0,1 1 0 0 0,-3 6 0 0 0,5-10-464 0 0,-1 1 1 0 0,0-1-1 0 0,1 1 1 0 0,-1-1-1 0 0,1 0 1 0 0,0 1-1 0 0,-1-1 0 0 0,1 1 1 0 0,0-1-1 0 0,0 1 1 0 0,0-1-1 0 0,0 1 1 0 0,0-1-1 0 0,0 1 1 0 0,0-1-1 0 0,1 1 1 0 0,-1-1-1 0 0,1 1 0 0 0,-1-1 1 0 0,1 0-1 0 0,-1 1 1 0 0,1-1-1 0 0,0 0 1 0 0,-1 1-1 0 0,1-1 1 0 0,0 0-1 0 0,0 0 0 0 0,0 0 1 0 0,0 0-1 0 0,0 0 1 0 0,0 0-1 0 0,1 0 1 0 0,0 1-1 0 0,-1-2-55 0 0,1 1-1 0 0,-1-1 0 0 0,0 0 1 0 0,1 0-1 0 0,-1 0 0 0 0,0 0 0 0 0,1 0 1 0 0,-1 0-1 0 0,0 0 0 0 0,1 0 1 0 0,-1 0-1 0 0,0-1 0 0 0,0 1 1 0 0,1 0-1 0 0,-1-1 0 0 0,0 1 1 0 0,0-1-1 0 0,0 0 0 0 0,1 1 1 0 0,-1-1-1 0 0,0 0 0 0 0,0 0 1 0 0,0 0-1 0 0,0 0 0 0 0,0 0 1 0 0,1-1-1 0 0,2-2-165 0 0,0-1 1 0 0,0 1-1 0 0,-1-1 0 0 0,5-7 1 0 0,-4 4 17 0 0,-1 4 668 0 0,-3 13 196 0 0,0-5-511 0 0,2 27 278 0 0,-2-30-439 0 0,0-1 0 0 0,1 1 0 0 0,-1 0 0 0 0,0-1 0 0 0,0 1 0 0 0,0 0-1 0 0,0-1 1 0 0,1 1 0 0 0,-1 0 0 0 0,0-1 0 0 0,1 1 0 0 0,-1 0 0 0 0,0-1 0 0 0,1 1-1 0 0,-1-1 1 0 0,1 1 0 0 0,-1 0 0 0 0,1-1 0 0 0,-1 1 0 0 0,1-1 0 0 0,0 0 0 0 0,-1 1-1 0 0,1-1 1 0 0,-1 1 0 0 0,1-1 0 0 0,0 0 0 0 0,-1 0 0 0 0,1 1 0 0 0,0-1-1 0 0,-1 0 1 0 0,1 0 0 0 0,0 0 0 0 0,0 0 0 0 0,-1 0 0 0 0,1 0 0 0 0,1 0 0 0 0,-1 0-50 0 0,1-1 0 0 0,0 0 0 0 0,-1 0 0 0 0,1 0 0 0 0,0 0 0 0 0,-1 0 0 0 0,1 0 0 0 0,-1-1 0 0 0,0 1 0 0 0,1 0 0 0 0,-1-1 0 0 0,0 1 0 0 0,0-1 0 0 0,0 1 0 0 0,1-3 0 0 0,0 2-10 0 0,-1 0 0 0 0,0 0 0 0 0,0 0 1 0 0,0 0-1 0 0,0 0 0 0 0,-1-1 1 0 0,1 1-1 0 0,0 0 0 0 0,-1 0 1 0 0,0 0-1 0 0,1-1 0 0 0,-1-2 1 0 0,0 4 91 0 0,-1 0 1 0 0,1 0 0 0 0,0 0 0 0 0,0 1 0 0 0,0-1 0 0 0,-1 0 0 0 0,1 0 0 0 0,0 0-1 0 0,-1 1 1 0 0,1-1 0 0 0,-1 0 0 0 0,1 1 0 0 0,-1-1 0 0 0,1 0 0 0 0,-1 1 0 0 0,0-1-1 0 0,1 1 1 0 0,-1-1 0 0 0,1 1 0 0 0,-1-1 0 0 0,0 1 0 0 0,0-1 0 0 0,1 1-1 0 0,-1 0 1 0 0,0-1 0 0 0,0 1 0 0 0,0 0 0 0 0,1 0 0 0 0,-1-1 0 0 0,0 1 0 0 0,0 0-1 0 0,0 0 1 0 0,0 0 0 0 0,1 0 0 0 0,-1 0 0 0 0,0 0 0 0 0,0 1 0 0 0,0-1 0 0 0,0 0-1 0 0,1 0 1 0 0,-1 0 0 0 0,0 1 0 0 0,0-1 0 0 0,-1 1 54 0 0,0 0 1 0 0,0 0 0 0 0,0 0-1 0 0,0 0 1 0 0,0 0-1 0 0,0 0 1 0 0,0 1-1 0 0,1-1 1 0 0,-1 1-1 0 0,1-1 1 0 0,-1 1-1 0 0,1-1 1 0 0,-1 1 0 0 0,1 0-1 0 0,0 0 1 0 0,-1 2-1 0 0,0 0-232 0 0,1 0-1 0 0,1-1 0 0 0,-1 1 1 0 0,0 0-1 0 0,1 0 1 0 0,0 0-1 0 0,0 5 1 0 0,0-2-3364 0 0,0-7-1504 0 0</inkml:trace>
  <inkml:trace contextRef="#ctx0" brushRef="#br0" timeOffset="12666.76">843 683 4384 0 0,'0'0'127'0'0,"0"1"-1"0"0,1 0-8 0 0,2 8 1944 0 0,0 0 1132 0 0,-3-8-3160 0 0,0-1 0 0 0,0 0 0 0 0,0 0 0 0 0,1 0 0 0 0,-1 0-1 0 0,0 0 1 0 0,0 0 0 0 0,0 0 0 0 0,0 0 0 0 0,1 0 0 0 0,-1 0-1 0 0,0 0 1 0 0,0 0 0 0 0,0 0 0 0 0,1 0 0 0 0,-1 0 0 0 0,0 0 0 0 0,0 0-1 0 0,0 0 1 0 0,0 0 0 0 0,1 0 0 0 0,-1 0 0 0 0,0 0 0 0 0,0 0 0 0 0,0-1-1 0 0,0 1 1 0 0,1 0 0 0 0,-1 0 0 0 0,0 0 0 0 0,0 0 0 0 0,0 0-1 0 0,0 0 1 0 0,0 0 0 0 0,0-1 0 0 0,1 1 0 0 0,-1 0 0 0 0,0 0 0 0 0,0 0-1 0 0,0 0 1 0 0,0-1 0 0 0,0 1 0 0 0,0 0 0 0 0,0 0 0 0 0,0 0-1 0 0,0 0 1 0 0,0-1 0 0 0,0 1 0 0 0,0 0 0 0 0,0 0 0 0 0,0-1 51 0 0,0 1 38 0 0,0 0 6 0 0,0 0 6 0 0,0 0 31 0 0,0 0 129 0 0,0 0 52 0 0,0 0 6 0 0,0 0-8 0 0,4 23 1269 0 0,1-6-1350 0 0,11 26 1 0 0,-8-22-178 0 0,-6-19-87 0 0,-2-2 0 0 0,0 1 0 0 0,0-1 0 0 0,0 0 0 0 0,0 0 0 0 0,0 0 0 0 0,0 0 0 0 0,1 1 0 0 0,-1-1 0 0 0,0 0 0 0 0,0 0 0 0 0,0 0 0 0 0,1 0 0 0 0,-1 0 0 0 0,0 0 0 0 0,0 0 0 0 0,0 0 0 0 0,1 1 0 0 0,-1-1 0 0 0,0 0 0 0 0,0 0 0 0 0,0 0 0 0 0,1 0 0 0 0,-1 0 0 0 0,0 0 0 0 0,0 0 0 0 0,0 0 0 0 0,1 0 0 0 0,-1 0 0 0 0,0-1 0 0 0,0 1 0 0 0,0 0 0 0 0,1 0 0 0 0,-1 0 0 0 0,0 0 0 0 0,0 0 0 0 0,0 0 0 0 0,1 0 0 0 0,-1 0 0 0 0,0-1 0 0 0,0 1 0 0 0,0 0 0 0 0,0 0 0 0 0,0 0 0 0 0,1 0 0 0 0,-1 0 0 0 0,0-1 0 0 0,0 1 0 0 0,0 0 0 0 0,0 0 0 0 0,0 0 0 0 0,0-1 0 0 0,0 1 0 0 0,0 0 0 0 0,0 0 0 0 0,0 0 0 0 0,1-1 0 0 0,-1 1 0 0 0,0 0 0 0 0,0 0 0 0 0,0-1 0 0 0,0 1 0 0 0,-1 0 0 0 0,5-16 0 0 0,-4 15 0 0 0,5-26-585 0 0,-3 15-795 0 0,0 1 0 0 0,6-17-1 0 0,-8 27-3429 0 0</inkml:trace>
  <inkml:trace contextRef="#ctx0" brushRef="#br0" timeOffset="13550.02">969 762 6000 0 0,'0'0'174'0'0,"14"-17"2794"0"0,-5 5-1625 0 0,3-7 606 0 0,-11 18-1857 0 0,-1 0-1 0 0,1 0 1 0 0,-1 0 0 0 0,1 0 0 0 0,-1 0 0 0 0,0 0 0 0 0,0 0 0 0 0,1 0 0 0 0,-1 0-1 0 0,0 0 1 0 0,0 0 0 0 0,0 0 0 0 0,0 0 0 0 0,0 0 0 0 0,0 0 0 0 0,-1 0 0 0 0,1-2 0 0 0,0 3-74 0 0,0 0 0 0 0,0 0 0 0 0,0-1 1 0 0,0 1-1 0 0,-1 0 0 0 0,1 0 0 0 0,0-1 0 0 0,0 1 1 0 0,0 0-1 0 0,0 0 0 0 0,0-1 0 0 0,-1 1 1 0 0,1 0-1 0 0,0 0 0 0 0,0 0 0 0 0,0-1 1 0 0,-1 1-1 0 0,1 0 0 0 0,0 0 0 0 0,0 0 0 0 0,-1 0 1 0 0,1-1-1 0 0,0 1 0 0 0,0 0 0 0 0,-1 0 1 0 0,1 0-1 0 0,0 0 0 0 0,-1 0 0 0 0,1 0 1 0 0,0 0-1 0 0,0 0 0 0 0,-1 0 0 0 0,1 0 1 0 0,-1 0-1 0 0,-9 7 1246 0 0,-5 13 529 0 0,13-17-1786 0 0,0 0 0 0 0,0 0 0 0 0,0 0-1 0 0,1 0 1 0 0,0 1 0 0 0,-1-1 0 0 0,1 0-1 0 0,0 1 1 0 0,1-1 0 0 0,-1 1-1 0 0,1 0 1 0 0,-1-1 0 0 0,1 1 0 0 0,0-1-1 0 0,0 1 1 0 0,1 0 0 0 0,-1-1-1 0 0,1 1 1 0 0,0-1 0 0 0,0 1 0 0 0,0-1-1 0 0,2 5 1 0 0,-3-7-28 0 0,1 0-1 0 0,-1 0 0 0 0,0-1 1 0 0,1 1-1 0 0,-1 0 1 0 0,1-1-1 0 0,-1 1 1 0 0,1 0-1 0 0,-1-1 1 0 0,1 1-1 0 0,-1-1 0 0 0,1 1 1 0 0,0-1-1 0 0,-1 1 1 0 0,1-1-1 0 0,0 1 1 0 0,-1-1-1 0 0,1 0 1 0 0,0 1-1 0 0,0-1 0 0 0,-1 0 1 0 0,1 1-1 0 0,0-1 1 0 0,0 0-1 0 0,0 0 1 0 0,-1 0-1 0 0,1 0 1 0 0,0 0-1 0 0,0 0 0 0 0,0 0 1 0 0,-1 0-1 0 0,1 0 1 0 0,0 0-1 0 0,0-1 1 0 0,0 1-1 0 0,-1 0 1 0 0,1 0-1 0 0,0-1 0 0 0,0 1 1 0 0,-1-1-1 0 0,1 1 1 0 0,0-1-1 0 0,-1 1 1 0 0,1-1-1 0 0,0 1 1 0 0,-1-1-1 0 0,1 1 0 0 0,0-2 1 0 0,5-4-373 0 0,-1 0 1 0 0,1-1 0 0 0,7-14-1 0 0,-4 8 174 0 0,-7 10 220 0 0,0 0 0 0 0,-1 1 0 0 0,1-1 0 0 0,0 0 0 0 0,-1 0 0 0 0,2-6 0 0 0,-3 7 10 0 0,0 2 48 0 0,0 0 27 0 0,0 0 10 0 0,0 0 9 0 0,0 0 34 0 0,0 0 20 0 0,0 0 2 0 0,0 0-14 0 0,0 0-55 0 0,1 18 115 0 0,0 1 0 0 0,6 34 0 0 0,1-75-206 0 0,-7 18 2 0 0,0-4 6 0 0,1 0 0 0 0,0 0 0 0 0,0 1-1 0 0,0-1 1 0 0,1 1 0 0 0,0-1 0 0 0,8-12-1 0 0,-11 20-43 0 0,0-1 0 0 0,0 1 0 0 0,1-1 0 0 0,-1 1 0 0 0,0-1 0 0 0,1 1 0 0 0,-1 0 0 0 0,0-1 0 0 0,1 1 0 0 0,-1-1 0 0 0,1 1 0 0 0,-1 0 0 0 0,1-1 0 0 0,-1 1 0 0 0,1 0 0 0 0,-1-1 0 0 0,1 1 0 0 0,-1 0 0 0 0,1 0 0 0 0,-1 0 0 0 0,1 0 0 0 0,0-1 0 0 0,-1 1 0 0 0,1 0 0 0 0,-1 0 0 0 0,1 0 0 0 0,0 0 0 0 0,-1 0 0 0 0,1 0 0 0 0,-1 0 0 0 0,1 1 0 0 0,-1-1 0 0 0,1 0 0 0 0,-1 0 0 0 0,1 0-1 0 0,0 1 1 0 0,-1-1 0 0 0,1 0 0 0 0,-1 0 0 0 0,1 1 0 0 0,-1-1 0 0 0,1 0 0 0 0,-1 1 0 0 0,0-1 0 0 0,1 1 0 0 0,0 0 0 0 0,1 3-950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5:03.597"/>
    </inkml:context>
    <inkml:brush xml:id="br0">
      <inkml:brushProperty name="width" value="0.025" units="cm"/>
      <inkml:brushProperty name="height" value="0.025" units="cm"/>
      <inkml:brushProperty name="color" value="#008C3A"/>
    </inkml:brush>
  </inkml:definitions>
  <inkml:trace contextRef="#ctx0" brushRef="#br0">0 0 4608 0 0,'0'0'101'0'0,"0"0"22"0"0,0 0 5 0 0,0 0 1 0 0,0 0 7 0 0,0 0 7 0 0,0 0 1 0 0,0 0 29 0 0,0 0 124 0 0,0 0 58 0 0,0 0 12 0 0,0 0-49 0 0,0 0-166 0 0,0 0 79 0 0,0 0 52 0 0,0 0 6 0 0,0 0-5 0 0,0 0-43 0 0,0 0-17 0 0,0 0-6 0 0,0 0 8 0 0,0 0 45 0 0,0 0 17 0 0,0 0 7 0 0,0 0-10 0 0,0 0-44 0 0,0 0-17 0 0,0 0-6 0 0,0 0-26 0 0,0 0-95 0 0,0 0-17 0 0,2 18 911 0 0,1-3-655 0 0,-2-10-261 0 0,0 0 0 0 0,1 0 0 0 0,-2 0 0 0 0,1 0 0 0 0,0 0 0 0 0,-1 0 0 0 0,-1 7 0 0 0,2-8-75 0 0,0-1 0 0 0,-1-1 10 0 0,0 22 156 0 0,0-23-167 0 0,0-1 1 0 0,0 0 0 0 0,0 0 0 0 0,-1 0 0 0 0,1 0 1 0 0,0 0-1 0 0,0 0 0 0 0,0 0 0 0 0,0 0 0 0 0,0 0 0 0 0,0 0 0 0 0,0 0 1 0 0,0 0-1 0 0,0 0 0 0 0,0 0 0 0 0,0 0 0 0 0,0 0 0 0 0,0 0 0 0 0,0 0 1 0 0,0 0-1 0 0,0 0 0 0 0,0 0 0 0 0,0 0 0 0 0,0 0 0 0 0,0 0 1 0 0,0 0-1 0 0,0 0 0 0 0,0 0 0 0 0,0 0 0 0 0,0 0 0 0 0,-1 17-70 0 0,0 22 1 0 0,1-36 69 0 0,-1-1 0 0 0,0-1 28 0 0,1 0 121 0 0,0-1 66 0 0,0 0 10 0 0,0 0-56 0 0,0 0-257 0 0,0 0-116 0 0,0 0-20 0 0,0-7-6 0 0,-1-92 3150 0 0,1 99-2792 0 0,0 0-6 0 0,0-11 307 0 0,3 53 1449 0 0,-3 16-1660 0 0,2-49-185 0 0,3 9-2 0 0,-5-15-31 0 0,1 0 0 0 0,1 0 64 0 0,-3 12 0 0 0,1-5 51 0 0,0-9-168 0 0,-1 1 39 0 0,0 1 14 0 0,0-1 12 0 0,1-1 47 0 0,0 2-18 0 0,0-2-101 0 0,-1 0-12 0 0,0 0 108 0 0,0 16-62 0 0,1-14-17 0 0,0-1 32 0 0,-1 1 22 0 0,0-3 42 0 0,1 0 11 0 0,0 0-22 0 0,-3-59-68 0 0,3 25 170 0 0,0 136-144 0 0,1-99 0 0 0,0 0 0 0 0,-1 0 0 0 0,0 0 0 0 0,0 0 0 0 0,0-1 0 0 0,0 1 18 0 0,0-2 83 0 0,0-1 78 0 0,0 0 21 0 0,0 0-50 0 0,0 0-232 0 0,0 0-101 0 0,0 0-17 0 0,0 0 53 0 0,0 0 251 0 0,0 0 110 0 0,0 0 18 0 0,0 0-23 0 0,-2-30 218 0 0,2-45 287 0 0,-1-26-535 0 0,2 62-179 0 0,1 17-101 0 0,-2 21 202 0 0,0 1-1 0 0,0 0-25 0 0,0 0-82 0 0,0-1-94 0 0,0 1 1 0 0,-2 21 146 0 0,1 73-174 0 0,7 5 256 0 0,-6-96-234 0 0,1 1 87 0 0,-1-4 14 0 0,-1 10 7 0 0,2-130-10 0 0,4 51 8 0 0,-5 12 19 0 0,-8 137 1354 0 0,7 36-765 0 0,1-113-777 0 0,3 14-1654 0 0,-3-64 1823 0 0,-2 23-1 0 0,3-42-1 0 0,0 23 69 0 0,0 2 103 0 0,-2 98 218 0 0,-1-33-46 0 0,1-1 1 0 0,2 0 0 0 0,4 30-1 0 0,-5-51-342 0 0,2 8 0 0 0,-1 1 0 0 0,0-1 0 0 0,0 0 0 0 0,-2 13 0 0 0,1-6 0 0 0,0-14 0 0 0,-1-1 0 0 0,1 1 0 0 0,-1 0 0 0 0,0 1 0 0 0,1-2 0 0 0,0 1 0 0 0,0-1 0 0 0,0 1 0 0 0,-1 0 0 0 0,1 0 0 0 0,0 0-64 0 0,0-3-273 0 0,0 0-138 0 0,0 0-33 0 0,0 0 134 0 0,0 0 575 0 0,0 0 250 0 0,0 0 49 0 0,0 0-59 0 0,1-27-1866 0 0,-1 27 1899 0 0,0 0 34 0 0,0 0-133 0 0,0-11-2118 0 0,0 8 1727 0 0,0 1 16 0 0,0 0 0 0 0,0 0 0 0 0,0-1 0 0 0,-1-36 0 0 0,1 29-1714 0 0,0 9-204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2:47.546"/>
    </inkml:context>
    <inkml:brush xml:id="br0">
      <inkml:brushProperty name="width" value="0.025" units="cm"/>
      <inkml:brushProperty name="height" value="0.025" units="cm"/>
      <inkml:brushProperty name="color" value="#004F8B"/>
    </inkml:brush>
  </inkml:definitions>
  <inkml:trace contextRef="#ctx0" brushRef="#br0">1 180 6448 0 0,'0'0'141'0'0,"2"-19"3694"0"0,13-26-864 0 0,-8 26-2071 0 0,7-33-1 0 0,-9 38-800 0 0,-5 13-163 0 0,0 1-53 0 0,5-11 325 0 0,2-2-398 0 0,-7 13 244 0 0,13 48 1065 0 0,9 43-911 0 0,-21-84-1861 0 0,-1-7 731 0 0</inkml:trace>
  <inkml:trace contextRef="#ctx0" brushRef="#br0" timeOffset="369.3">12 111 7256 0 0,'0'0'165'0'0,"0"0"22"0"0,0 0 7 0 0,0 0 41 0 0,12-3 3278 0 0,-7 3-3406 0 0,0 0-1 0 0,1-1 1 0 0,-1 1-1 0 0,0-1 1 0 0,0 0-1 0 0,0-1 1 0 0,8-2-1 0 0,-11 3-4532 0 0</inkml:trace>
  <inkml:trace contextRef="#ctx0" brushRef="#br0" timeOffset="1088.82">117 116 5408 0 0,'0'0'124'0'0,"0"0"17"0"0,0 0 10 0 0,0 0 34 0 0,0 0 139 0 0,0 0 57 0 0,0 0 17 0 0,0 0 4 0 0,0 25 4428 0 0,0-14-3626 0 0,0-6 614 0 0,3-15-1136 0 0,3-12-104 0 0,-4 14-556 0 0,0 0 0 0 0,1 1 1 0 0,0-1-1 0 0,0 0 0 0 0,7-11 0 0 0,-10 19-39 0 0,0 0 0 0 0,0 0 0 0 0,0-1-1 0 0,0 1 1 0 0,1 0 0 0 0,-1 0-1 0 0,0 0 1 0 0,0-1 0 0 0,0 1-1 0 0,1 0 1 0 0,-1 0 0 0 0,0 0 0 0 0,0 0-1 0 0,1-1 1 0 0,-1 1 0 0 0,0 0-1 0 0,0 0 1 0 0,1 0 0 0 0,-1 0-1 0 0,0 0 1 0 0,1 0 0 0 0,-1 0-1 0 0,0 0 1 0 0,0 0 0 0 0,1 0 0 0 0,-1 0-1 0 0,0 0 1 0 0,1 0 0 0 0,-1 0-1 0 0,1 0 1 0 0,4 3-5177 0 0,-3-1 437 0 0</inkml:trace>
  <inkml:trace contextRef="#ctx0" brushRef="#br0" timeOffset="1664.84">221 11 6968 0 0,'0'0'157'0'0,"0"0"23"0"0,0 0 11 0 0,0-1-31 0 0,0 0-59 0 0,0 1 254 0 0,1 27 7031 0 0,2 3-5498 0 0,2 34-985 0 0,-1-7 725 0 0,-4-57-1834 0 0,0 1-2762 0 0,0-1 1449 0 0</inkml:trace>
  <inkml:trace contextRef="#ctx0" brushRef="#br0" timeOffset="2031.8">198 77 10136 0 0,'0'0'230'0'0,"0"0"30"0"0,0 0 19 0 0,1 0-40 0 0,19 1 2401 0 0,-17 0-2647 0 0,1-1 0 0 0,0 0 0 0 0,-1 0-1 0 0,1 0 1 0 0,-1 0 0 0 0,1 0 0 0 0,-1-1 0 0 0,1 0-1 0 0,-1 0 1 0 0,8-2 0 0 0,-7 1-4930 0 0</inkml:trace>
  <inkml:trace contextRef="#ctx0" brushRef="#br0" timeOffset="2806.95">282 0 6720 0 0,'0'0'197'0'0,"0"0"59"0"0,0 0 163 0 0,0 0 70 0 0,0 0 14 0 0,1 5 7940 0 0,3 16-8053 0 0,7 118 1895 0 0,-11-137-2201 0 0,0 0-1 0 0,0 0 1 0 0,1 0-1 0 0,-1 0 1 0 0,0 0-1 0 0,1 0 1 0 0,-1 0-1 0 0,1 0 1 0 0,0 0-1 0 0,-1 0 1 0 0,1 0-1 0 0,0 0 1 0 0,2 1-1 0 0,-3-3-81 0 0,1 0-1 0 0,-1-1 0 0 0,0 1 0 0 0,1 0 0 0 0,-1-1 0 0 0,1 1 0 0 0,-1-1 0 0 0,0 1 1 0 0,1 0-1 0 0,-1-1 0 0 0,0 1 0 0 0,1-1 0 0 0,-1 1 0 0 0,0-1 0 0 0,0 1 1 0 0,0-1-1 0 0,1 1 0 0 0,-1-1 0 0 0,0 1 0 0 0,0-1 0 0 0,0 0 0 0 0,0 1 1 0 0,0-1-1 0 0,3-16 368 0 0,-3 17-334 0 0,1-7-269 0 0,0 0 0 0 0,0 1-1 0 0,1-1 1 0 0,0 1-1 0 0,0-1 1 0 0,0 1 0 0 0,1 0-1 0 0,0 0 1 0 0,4-7-1 0 0,-6 12 153 0 0,-1 0 0 0 0,1 0-1 0 0,-1 1 1 0 0,1-1-1 0 0,-1 0 1 0 0,1 1-1 0 0,0-1 1 0 0,-1 1-1 0 0,1-1 1 0 0,0 1 0 0 0,0-1-1 0 0,-1 1 1 0 0,1 0-1 0 0,0-1 1 0 0,0 1-1 0 0,-1 0 1 0 0,1-1 0 0 0,0 1-1 0 0,0 0 1 0 0,0 0-1 0 0,0 0 1 0 0,1 0-1 0 0,-1 0 65 0 0,0 0 0 0 0,-1 1-1 0 0,1-1 1 0 0,0 1-1 0 0,-1-1 1 0 0,1 1-1 0 0,-1-1 1 0 0,1 1 0 0 0,0 0-1 0 0,-1-1 1 0 0,1 1-1 0 0,-1-1 1 0 0,1 1 0 0 0,-1 0-1 0 0,0 0 1 0 0,1-1-1 0 0,-1 1 1 0 0,0 0-1 0 0,1 0 1 0 0,1 6 295 0 0,-1 1 1 0 0,1-1-1 0 0,0 13 0 0 0,-2-19-256 0 0,0 3 75 0 0,1 0 1 0 0,0 0 0 0 0,0 0-1 0 0,0-1 1 0 0,0 1-1 0 0,1 0 1 0 0,2 4 0 0 0,-4-7-112 0 0,0-1 1 0 0,1 1-1 0 0,-1-1 1 0 0,0 1 0 0 0,1-1-1 0 0,-1 1 1 0 0,1 0-1 0 0,-1-1 1 0 0,1 0-1 0 0,-1 1 1 0 0,1-1 0 0 0,-1 1-1 0 0,1-1 1 0 0,0 0-1 0 0,-1 1 1 0 0,1-1-1 0 0,0 0 1 0 0,-1 0 0 0 0,2 1-1 0 0,-1-1-23 0 0,0 0 1 0 0,-1-1-1 0 0,1 1 0 0 0,0 0 1 0 0,0 0-1 0 0,0-1 0 0 0,-1 1 0 0 0,1 0 1 0 0,0-1-1 0 0,0 1 0 0 0,-1-1 1 0 0,1 1-1 0 0,-1-1 0 0 0,1 1 0 0 0,0-1 1 0 0,-1 0-1 0 0,1 1 0 0 0,-1-1 1 0 0,1 0-1 0 0,-1 1 0 0 0,1-2 0 0 0,4-6-1852 0 0,-1 0 0 0 0,6-13-1 0 0,-7 16-748 0 0,-1 0-1330 0 0</inkml:trace>
  <inkml:trace contextRef="#ctx0" brushRef="#br0" timeOffset="3873.55">430 70 6048 0 0,'0'0'133'0'0,"0"-3"1074"0"0,0-1 6947 0 0,-1 14-7672 0 0,2 1 1 0 0,-1 0-1 0 0,2 0 0 0 0,-1 0 0 0 0,1-1 0 0 0,1 1 0 0 0,7 18 0 0 0,-10-28-479 0 0,0-1-1 0 0,0 1 1 0 0,0-1-1 0 0,0 0 1 0 0,1 1-1 0 0,-1-1 0 0 0,0 0 1 0 0,0 1-1 0 0,0-1 1 0 0,1 0-1 0 0,-1 1 0 0 0,0-1 1 0 0,0 0-1 0 0,1 1 1 0 0,-1-1-1 0 0,0 0 1 0 0,1 0-1 0 0,-1 1 0 0 0,0-1 1 0 0,1 0-1 0 0,-1 0 1 0 0,0 0-1 0 0,1 0 0 0 0,-1 0 1 0 0,1 1-1 0 0,-1-1 1 0 0,0 0-1 0 0,1 0 1 0 0,-1 0-1 0 0,1 0 0 0 0,-1 0 1 0 0,0 0-1 0 0,1 0 1 0 0,0 0-1 0 0,0-1-20 0 0,0 0-1 0 0,0 1 0 0 0,0-1 1 0 0,0 0-1 0 0,-1 1 0 0 0,1-1 1 0 0,0 0-1 0 0,0 0 1 0 0,0 0-1 0 0,-1 0 0 0 0,2-2 1 0 0,12-28-1180 0 0,-9 10 561 0 0,5-11 690 0 0,-6 61 1251 0 0,1 1-1022 0 0,-5-29-324 0 0,1 1 0 0 0,-1-1 0 0 0,0 1 0 0 0,1-1 0 0 0,0 1 0 0 0,-1-1 0 0 0,1 1 0 0 0,0-1 0 0 0,0 1 0 0 0,0-1 0 0 0,-1 0 0 0 0,1 0 0 0 0,1 0 0 0 0,-1 1 0 0 0,0-1 0 0 0,2 1 0 0 0,-2-2-40 0 0,-1 0 0 0 0,0 1 0 0 0,1-1-1 0 0,-1 0 1 0 0,1 0 0 0 0,-1 0-1 0 0,0 0 1 0 0,1 0 0 0 0,-1 0-1 0 0,1 0 1 0 0,-1-1 0 0 0,0 1-1 0 0,1 0 1 0 0,-1 0 0 0 0,1 0 0 0 0,-1 0-1 0 0,0 0 1 0 0,1-1 0 0 0,-1 1-1 0 0,0 0 1 0 0,1 0 0 0 0,-1-1-1 0 0,0 1 1 0 0,1 0 0 0 0,-1 0-1 0 0,0-1 1 0 0,1 1 0 0 0,2-5-4293 0 0,-1 1-649 0 0</inkml:trace>
  <inkml:trace contextRef="#ctx0" brushRef="#br0" timeOffset="4311.54">570 73 6416 0 0,'0'0'141'0'0,"1"19"1674"0"0,3 8 1654 0 0,1 11 914 0 0,-5-38-3988 0 0,0 0-49 0 0,0 0-24 0 0,0 0-2 0 0,0 0-21 0 0,0 0-91 0 0,3-22 741 0 0,-3 21-938 0 0,1-10 85 0 0,1-1 0 0 0,6-16 0 0 0,-8 25-117 0 0,1 1 0 0 0,0 0 0 0 0,0 0 0 0 0,-1 0 0 0 0,1 0 0 0 0,1 0 0 0 0,-1 0 0 0 0,0 0 0 0 0,0 0 0 0 0,1 1 0 0 0,-1-1 0 0 0,1 0 0 0 0,-1 1 0 0 0,1-1 0 0 0,0 1 0 0 0,0 0 0 0 0,-1-1 0 0 0,1 1 0 0 0,0 0 0 0 0,4-2 0 0 0,-4 3-431 0 0,0 0 0 0 0,0 0 0 0 0,0 0 1 0 0,-1 0-1 0 0,1 0 0 0 0,0 0 0 0 0,0 0 1 0 0,0 1-1 0 0,-1-1 0 0 0,1 1 0 0 0,2 0 1 0 0,2 2-4689 0 0</inkml:trace>
  <inkml:trace contextRef="#ctx0" brushRef="#br0" timeOffset="5627.29">19 223 7024 0 0,'0'0'157'0'0,"0"0"23"0"0,0 0 12 0 0,0 0 24 0 0,0 0 73 0 0,0 0 30 0 0,0 0 8 0 0,0 0-13 0 0,0 0-56 0 0,0 0-30 0 0,0 0-4 0 0,1-9 1801 0 0,0 58 1562 0 0,-2 48-2141 0 0,1-85-1329 0 0,-1-7-3808 0 0,1-5-1233 0 0</inkml:trace>
  <inkml:trace contextRef="#ctx0" brushRef="#br0" timeOffset="6064.17">73 217 5224 0 0,'0'0'151'0'0,"0"0"63"0"0,0 0 163 0 0,0 0 67 0 0,0 0 18 0 0,0 0 4 0 0,0 0 12 0 0,0 0 2 0 0,0 0 0 0 0,0 0-3 0 0,0 0-10 0 0,0 0-3 0 0,0 0 0 0 0,0 0-8 0 0,0 0-35 0 0,0 16 1582 0 0,5 85 1681 0 0,-5-58-7539 0 0,0-43 2306 0 0</inkml:trace>
  <inkml:trace contextRef="#ctx0" brushRef="#br0" timeOffset="6438.72">26 295 8032 0 0,'0'0'182'0'0,"0"0"29"0"0,0 0 12 0 0,0-1-37 0 0,1 1 2 0 0,0-1-1 0 0,0 0 1 0 0,1 1-1 0 0,-1-1 1 0 0,0 1-1 0 0,1-1 1 0 0,-1 1 0 0 0,1-1-1 0 0,-1 1 1 0 0,1 0-1 0 0,1 0 1 0 0,0 0-44 0 0,29-8-227 0 0,-25 6-3055 0 0,-4-2-302 0 0</inkml:trace>
  <inkml:trace contextRef="#ctx0" brushRef="#br0" timeOffset="6860.32">139 289 8720 0 0,'0'0'197'0'0,"0"0"24"0"0,0 0 19 0 0,1 13 4043 0 0,-1 31 2169 0 0,0-29-8163 0 0,0 1-4673 0 0,0-15 1182 0 0</inkml:trace>
  <inkml:trace contextRef="#ctx0" brushRef="#br0" timeOffset="7251.68">137 232 12352 0 0,'0'0'272'0'0,"0"0"56"0"0,0-3 16 0 0,0 2 0 0 0,0 1-280 0 0,-1-2-64 0 0,1 1 0 0 0,0 0 0 0 0,0 1 224 0 0,0 0 32 0 0,0 0 8 0 0,0 0 0 0 0,0 0-264 0 0,0 0-88 0 0,0 0 0 0 0,0 0-5736 0 0</inkml:trace>
  <inkml:trace contextRef="#ctx0" brushRef="#br0" timeOffset="8016.95">279 287 8288 0 0,'0'0'190'0'0,"0"0"28"0"0,0 0 7 0 0,-15-7 4608 0 0,13 8-4606 0 0,0-1-1 0 0,-1 1 0 0 0,1 0 1 0 0,0 1-1 0 0,0-1 1 0 0,0 0-1 0 0,0 1 0 0 0,0-1 1 0 0,0 1-1 0 0,0-1 0 0 0,1 1 1 0 0,-1 0-1 0 0,1 0 1 0 0,-1 0-1 0 0,1 0 0 0 0,-2 3 1 0 0,1-3-224 0 0,1 1 1 0 0,-1-1-1 0 0,1 1 0 0 0,0 0 1 0 0,-1 0-1 0 0,1 0 1 0 0,1 0-1 0 0,-1 0 1 0 0,0 0-1 0 0,1 0 1 0 0,-1 0-1 0 0,1 5 0 0 0,0-7-33 0 0,0 0-1 0 0,0-1 1 0 0,0 1-1 0 0,0 0 0 0 0,0-1 1 0 0,0 1-1 0 0,0-1 0 0 0,0 1 1 0 0,1 0-1 0 0,-1-1 1 0 0,0 1-1 0 0,0-1 0 0 0,1 1 1 0 0,-1 0-1 0 0,0-1 0 0 0,0 1 1 0 0,1-1-1 0 0,-1 1 1 0 0,1-1-1 0 0,-1 1 0 0 0,0-1 1 0 0,1 0-1 0 0,-1 1 0 0 0,1-1 1 0 0,-1 1-1 0 0,1-1 1 0 0,-1 0-1 0 0,1 0 0 0 0,0 1 1 0 0,-1-1-1 0 0,1 0 0 0 0,-1 0 1 0 0,1 0-1 0 0,0 1 1 0 0,-1-1-1 0 0,1 0 0 0 0,-1 0 1 0 0,1 0-1 0 0,0 0 1 0 0,-1 0-1 0 0,1 0 0 0 0,0 0 1 0 0,-1 0-1 0 0,1-1 0 0 0,-1 1 1 0 0,1 0-1 0 0,1-1 0 0 0,-1 1-148 0 0,1-1 0 0 0,-1 0 0 0 0,1 0 0 0 0,-1 0 0 0 0,1-1 0 0 0,-1 1 0 0 0,1 0 0 0 0,-1 0-1 0 0,0-1 1 0 0,0 1 0 0 0,0-1 0 0 0,0 1 0 0 0,0-1 0 0 0,0 0 0 0 0,1-1 0 0 0,9-33 99 0 0,-8 56 2735 0 0,1 27 0 0 0,-2-27-2272 0 0,-1-7-309 0 0,0 0 1 0 0,0 0-1 0 0,-1 0 1 0 0,-1 0-1 0 0,0 0 1 0 0,-4 16-1 0 0,5-28-36 0 0,-1 0 1 0 0,1 0-1 0 0,0 0 0 0 0,0 0 1 0 0,-1-1-1 0 0,1 1 0 0 0,0 0 1 0 0,-1 0-1 0 0,1 0 0 0 0,-1-1 1 0 0,1 1-1 0 0,-1 0 1 0 0,1 0-1 0 0,-1-1 0 0 0,0 1 1 0 0,1 0-1 0 0,-1-1 0 0 0,0 1 1 0 0,1-1-1 0 0,-1 1 0 0 0,0-1 1 0 0,-1 1-1 0 0,1-1-11 0 0,0 0 0 0 0,0 0 0 0 0,0 0 0 0 0,0 0 0 0 0,0 0 0 0 0,0 0 0 0 0,0-1 0 0 0,0 1 0 0 0,1 0 0 0 0,-1-1 0 0 0,0 1 0 0 0,0 0 0 0 0,0-1 0 0 0,1 1 0 0 0,-1-1 0 0 0,0 0 0 0 0,0 1 0 0 0,0-2 0 0 0,-3-2-221 0 0,0-1 0 0 0,0 1 1 0 0,1-1-1 0 0,-1 0 0 0 0,-3-9 0 0 0,4 8-498 0 0,-2-5-537 0 0,2 4-3810 0 0,2 2-455 0 0</inkml:trace>
  <inkml:trace contextRef="#ctx0" brushRef="#br0" timeOffset="9263.01">326 232 6592 0 0,'0'0'149'0'0,"0"0"23"0"0,0 0 11 0 0,0 3 4480 0 0,1-5-2910 0 0,0 0-1411 0 0,-1 7 401 0 0,5 106 2171 0 0,-5-110-2834 0 0,1-3-72 0 0,0 0-1 0 0,0 1 1 0 0,0-1-1 0 0,0 0 0 0 0,0 1 1 0 0,-1-1-1 0 0,1 0 1 0 0,-1 0-1 0 0,1-3 0 0 0,0 1-1 0 0,21-41-927 0 0,-10 61 579 0 0,-4 19 1004 0 0,-7-29-554 0 0,0 0-1 0 0,0 0 0 0 0,1 0 1 0 0,-1 0-1 0 0,5 8 0 0 0,-6-14-114 0 0,0 1-1 0 0,0-1 1 0 0,0 0-1 0 0,0 0 1 0 0,0 0-1 0 0,0 0 1 0 0,0 0 0 0 0,0 0-1 0 0,0 0 1 0 0,0 0-1 0 0,1 0 1 0 0,-1 0-1 0 0,0 0 1 0 0,0 0-1 0 0,0 0 1 0 0,0 0 0 0 0,0 0-1 0 0,0 0 1 0 0,0 0-1 0 0,0 0 1 0 0,0 0-1 0 0,0 0 1 0 0,0 0-1 0 0,0 0 1 0 0,1 0 0 0 0,-1 0-1 0 0,0 0 1 0 0,0 0-1 0 0,0 0 1 0 0,0 0-1 0 0,0 0 1 0 0,0 0-1 0 0,0 0 1 0 0,0 0 0 0 0,0 0-1 0 0,0 0 1 0 0,0 0-1 0 0,0 0 1 0 0,1 0-1 0 0,-1 0 1 0 0,0 0 0 0 0,0 0-1 0 0,0 0 1 0 0,0 0-1 0 0,0 0 1 0 0,0 0-1 0 0,0 0 1 0 0,0 0-1 0 0,0 0 1 0 0,0 0 0 0 0,0-1-1 0 0,0 1 1 0 0,0 0-1 0 0,0 0 1 0 0,0 0-1 0 0,0 0 1 0 0,0 0-1 0 0,0 0 1 0 0,4-8-1141 0 0,1-9-1965 0 0,-4 8 1707 0 0</inkml:trace>
  <inkml:trace contextRef="#ctx0" brushRef="#br0" timeOffset="9929.68">446 272 10160 0 0,'1'6'947'0'0,"0"0"1"0"0,0 0-1 0 0,1 0 1 0 0,3 8-1 0 0,5 20-212 0 0,-5-19 379 0 0,-2-15-28 0 0,2-9-641 0 0,28-82 235 0 0,-33 90-575 0 0,0 1 16 0 0,0 0-1 0 0,5 9 0 0 0,-4 1 39 0 0,1 0-1 0 0,0 0 1 0 0,0 0-1 0 0,1 0 1 0 0,1 0-1 0 0,7 16 1 0 0,-10-26-150 0 0,-1 1 0 0 0,0-1-1 0 0,0 0 1 0 0,0 1 0 0 0,0-1 0 0 0,1 0 0 0 0,-1 1 0 0 0,0-1 0 0 0,0 0 0 0 0,0 0 0 0 0,1 1 0 0 0,-1-1 0 0 0,0 0 0 0 0,0 0 0 0 0,1 0-1 0 0,-1 1 1 0 0,0-1 0 0 0,1 0 0 0 0,-1 0 0 0 0,0 0 0 0 0,1 0 0 0 0,-1 0 0 0 0,0 0 0 0 0,0 1 0 0 0,1-1 0 0 0,-1 0 0 0 0,1 0-1 0 0,-1 0 1 0 0,0 0 0 0 0,1 0 0 0 0,-1 0 0 0 0,7-9 153 0 0,1-17-28 0 0,-7 24-123 0 0,3-17-158 0 0,4-17 262 0 0,0 13-3191 0 0,-7 21 1786 0 0</inkml:trace>
  <inkml:trace contextRef="#ctx0" brushRef="#br0" timeOffset="11034.9">670 282 7168 0 0,'0'0'208'0'0,"0"0"74"0"0,0 0 188 0 0,0 0 76 0 0,-4-22 6804 0 0,4 22-7251 0 0,0-1 1 0 0,0 0 0 0 0,0 1 0 0 0,0-1 0 0 0,0 1 0 0 0,-1-1-1 0 0,1 1 1 0 0,0-1 0 0 0,0 1 0 0 0,-1-1 0 0 0,1 1 0 0 0,0-1 0 0 0,-1 1-1 0 0,1-1 1 0 0,0 1 0 0 0,-1-1 0 0 0,1 1 0 0 0,-1 0 0 0 0,1-1-1 0 0,0 1 1 0 0,-1 0 0 0 0,1-1 0 0 0,-1 1 0 0 0,1 0 0 0 0,-1 0 0 0 0,0-1-1 0 0,0 1 1 0 0,0 0-52 0 0,0 0 1 0 0,1 1-1 0 0,-1-1 0 0 0,0 0 0 0 0,0 1 1 0 0,0-1-1 0 0,1 0 0 0 0,-1 1 0 0 0,0-1 0 0 0,1 1 1 0 0,-1-1-1 0 0,0 1 0 0 0,1-1 0 0 0,-1 1 0 0 0,1 0 1 0 0,-1 0-1 0 0,-3 5-90 0 0,0-1 0 0 0,1 1 0 0 0,-5 8 0 0 0,7-12 68 0 0,-2 6 19 0 0,0-1 0 0 0,-4 16-1 0 0,7-22-48 0 0,-1 1 0 0 0,1 0-1 0 0,0 0 1 0 0,0-1 0 0 0,0 1 0 0 0,0 0-1 0 0,0 0 1 0 0,1 2 0 0 0,-1-3-1 0 0,0 0 0 0 0,1-1 1 0 0,-1 1-1 0 0,0 0 0 0 0,1-1 0 0 0,-1 1 1 0 0,0-1-1 0 0,1 1 0 0 0,-1-1 1 0 0,1 1-1 0 0,-1-1 0 0 0,0 1 0 0 0,1-1 1 0 0,-1 1-1 0 0,1-1 0 0 0,0 0 0 0 0,-1 1 1 0 0,1-1-1 0 0,-1 0 0 0 0,1 1 1 0 0,0-1-1 0 0,-1 0 0 0 0,2 0 0 0 0,-2 0-1 0 0,1 0 0 0 0,-1 0 0 0 0,1 0 0 0 0,-1 0 0 0 0,1 0 0 0 0,-1 0 0 0 0,1-1 0 0 0,-1 1 0 0 0,1 0 0 0 0,-1 0 0 0 0,1-1 0 0 0,-1 1 0 0 0,0 0 0 0 0,1 0 0 0 0,-1-1 0 0 0,1 1 0 0 0,-1-1 0 0 0,0 1 0 0 0,1 0 0 0 0,-1-1 0 0 0,0 1 0 0 0,0-1 0 0 0,1 1 0 0 0,-1-1-1 0 0,0 1 1 0 0,1-1 0 0 0,6-18 11 0 0,-4 12-207 0 0,1-5 88 0 0,-3 10 149 0 0,-1 0 1 0 0,1 0 0 0 0,0-1 0 0 0,0 1 0 0 0,0 0 0 0 0,0 0 0 0 0,0 0 0 0 0,0 0 0 0 0,0 0 0 0 0,3-2-1 0 0,-4 4-149 0 0,0 0-2 0 0,0 4 664 0 0,-1 6-420 0 0,1-1-1 0 0,1 0 1 0 0,0 0-1 0 0,0 0 1 0 0,1 0 0 0 0,3 14-1 0 0,-4-23-213 0 0,-1 0 1 0 0,0 0-1 0 0,0 0 1 0 0,1 0-1 0 0,-1 0 1 0 0,0 0-1 0 0,0 0 0 0 0,1 1 1 0 0,-1-1-1 0 0,0 0 1 0 0,0 0-1 0 0,1 0 1 0 0,-1 0-1 0 0,0 0 0 0 0,0 0 1 0 0,1 0-1 0 0,-1 0 1 0 0,0-1-1 0 0,0 1 0 0 0,1 0 1 0 0,-1 0-1 0 0,0 0 1 0 0,0 0-1 0 0,1 0 1 0 0,-1 0-1 0 0,0 0 0 0 0,0-1 1 0 0,1 1-1 0 0,-1 0 1 0 0,0 0-1 0 0,0 0 0 0 0,0 0 1 0 0,0-1-1 0 0,1 1 1 0 0,-1 0-1 0 0,0 0 1 0 0,0-1-1 0 0,0 1 0 0 0,0 0 1 0 0,0 0-1 0 0,0 0 1 0 0,1-1-1 0 0,0-2-6108 0 0</inkml:trace>
  <inkml:trace contextRef="#ctx0" brushRef="#br0" timeOffset="11807.66">724 271 5376 0 0,'0'0'157'0'0,"0"0"-168"0"0,1-1 8339 0 0,0 1-7466 0 0,-1 23 803 0 0,1 7-493 0 0,-1-29-1175 0 0,0 0 0 0 0,0 0 0 0 0,1 0 0 0 0,-1 0 0 0 0,0 0 0 0 0,1 0 1 0 0,-1 0-1 0 0,1 0 0 0 0,-1-1 0 0 0,1 1 0 0 0,-1 0 0 0 0,1 0 0 0 0,0 0 0 0 0,0 0 0 0 0,-1-1 1 0 0,1 1-1 0 0,0 0 0 0 0,0-1 0 0 0,0 1 0 0 0,0-1 0 0 0,-1 1 0 0 0,1-1 0 0 0,2 1 0 0 0,-2-1-12 0 0,-1 0 0 0 0,1 0-1 0 0,-1 0 1 0 0,1 0 0 0 0,0 0-1 0 0,-1 0 1 0 0,1 0 0 0 0,-1-1-1 0 0,1 1 1 0 0,-1 0 0 0 0,1 0-1 0 0,0-1 1 0 0,-1 1 0 0 0,1 0-1 0 0,-1-1 1 0 0,1 1 0 0 0,-1-1-1 0 0,0 1 1 0 0,1-1 0 0 0,-1 1-1 0 0,1-1 1 0 0,-1 1 0 0 0,1-1-1 0 0,9-15-394 0 0,-9 14 315 0 0,6-10-406 0 0,0-1 0 0 0,4-14 1 0 0,-10 26 512 0 0,-1 1 52 0 0,0 0 44 0 0,0 0 73 0 0,0 0 38 0 0,0 0 5 0 0,0 0-16 0 0,3 49 1457 0 0,-1-29-1080 0 0,0 20 0 0 0,-2-34-352 0 0,0-1 0 0 0,-1 1 0 0 0,0-1 0 0 0,0 1 0 0 0,0-1 1 0 0,-1 1-1 0 0,1-1 0 0 0,-5 7 0 0 0,6-11-158 0 0,-1 0 1 0 0,0 1 0 0 0,1-1 0 0 0,-1 0-1 0 0,0 0 1 0 0,0 0 0 0 0,0 0-1 0 0,0 0 1 0 0,0 0 0 0 0,0 0 0 0 0,0-1-1 0 0,-1 1 1 0 0,1 0 0 0 0,0-1-1 0 0,0 1 1 0 0,-1-1 0 0 0,1 1-1 0 0,0-1 1 0 0,-1 1 0 0 0,1-1 0 0 0,0 0-1 0 0,-1 0 1 0 0,1 1 0 0 0,0-1-1 0 0,-1 0 1 0 0,1 0 0 0 0,-1-1 0 0 0,1 1-1 0 0,0 0 1 0 0,-3-1 0 0 0,1 0-206 0 0,1 0 0 0 0,-1 0 1 0 0,0 0-1 0 0,0 0 0 0 0,1 0 0 0 0,-3-3 1 0 0,-12-11-5046 0 0,13 9-1254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54.352"/>
    </inkml:context>
    <inkml:brush xml:id="br0">
      <inkml:brushProperty name="width" value="0.05" units="cm"/>
      <inkml:brushProperty name="height" value="0.05" units="cm"/>
      <inkml:brushProperty name="color" value="#849398"/>
    </inkml:brush>
  </inkml:definitions>
  <inkml:trace contextRef="#ctx0" brushRef="#br0">33 45 5240 0 0,'0'0'116'0'0,"0"0"17"0"0,0 0 11 0 0,0 0-3 0 0,0 0-35 0 0,-1-4 3821 0 0,-3-15-3604 0 0,-1-2 3 0 0,5 20-246 0 0,0 1 0 0 0,0 0 2 0 0,0 0 12 0 0,0 0 2 0 0,0 0 0 0 0,0 0 4 0 0,0 0 17 0 0,0 0 10 0 0,0 0 1 0 0,0 0-2 0 0,0 0-4 0 0,0 0-2 0 0,0 0 0 0 0,0 0-4 0 0,0 0-16 0 0,0 0-4 0 0,0 0 0 0 0,0 0 10 0 0,0 0 46 0 0,0 0 22 0 0,0 0 2 0 0,0 0 2 0 0,0 0 12 0 0,0 0 2 0 0,0 0 0 0 0,0 0-15 0 0,0 0-60 0 0,-14 14 562 0 0,14-12-679 0 0,0-2 21 0 0,0 1 1 0 0,-1 0-1 0 0,1-1 0 0 0,0 1 1 0 0,0 0-1 0 0,-1-1 0 0 0,1 1 1 0 0,0 0-1 0 0,-1-1 0 0 0,1 1 1 0 0,-1-1-1 0 0,1 1 0 0 0,-1-1 1 0 0,1 1-1 0 0,-1-1 0 0 0,1 1 1 0 0,-1-1-1 0 0,0 1 0 0 0,0 0 33 0 0,1-1 10 0 0,1 0-11 0 0,3 3-42 0 0,-2 0-11 0 0,0 0 0 0 0,2 1 21 0 0,-1 2 32 0 0,-3-3 1 0 0,0-3-1 0 0,1-6-42 0 0,1 3-11 0 0,-2 2-58 0 0,0 1 1 0 0,0 0-1 0 0,1 0 1 0 0,-1 0-1 0 0,0 0 1 0 0,0 0 0 0 0,1-1-1 0 0,-1 1 1 0 0,0 0-1 0 0,0 0 1 0 0,1 0 0 0 0,-1 0-1 0 0,0 0 1 0 0,0 0-1 0 0,1 0 1 0 0,-1 0-1 0 0,0 0 1 0 0,0 0 0 0 0,1 0-1 0 0,-1 0 1 0 0,0 0-1 0 0,1 0 1 0 0,-1 0 0 0 0,0 0-1 0 0,0 1 1 0 0,1-1-1 0 0,-1 0 1 0 0,0 0-1 0 0,0 0 1 0 0,1 0 0 0 0,-1 1-1 0 0,5-1-4872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44:07.341"/>
    </inkml:context>
    <inkml:brush xml:id="br0">
      <inkml:brushProperty name="width" value="0.025" units="cm"/>
      <inkml:brushProperty name="height" value="0.025" units="cm"/>
      <inkml:brushProperty name="color" value="#008C3A"/>
    </inkml:brush>
  </inkml:definitions>
  <inkml:trace contextRef="#ctx0" brushRef="#br0">5 75 4864 0 0,'0'0'108'0'0,"0"0"17"0"0,0 0 10 0 0,0 0 26 0 0,0 0 107 0 0,0 0 48 0 0,0 0 11 0 0,0 0 41 0 0,0 0 166 0 0,1 21 4820 0 0,-3-4-4098 0 0,0-1 1 0 0,1 19 0 0 0,10-101-1211 0 0,-9 59 244 0 0,-1 13 352 0 0,0 11 311 0 0,-1 49-749 0 0,10-113-414 0 0,-7-3 221 0 0,-1 49 49 0 0,0 1 36 0 0,0 0 0 0 0,0 0-7 0 0,0 0 11 0 0,0 0 52 0 0,-2 20 396 0 0,-1 107-164 0 0,3-124-368 0 0,-1-2-37 0 0,1-1-82 0 0,0 0-3 0 0,0 0 38 0 0,3-65-87 0 0,-3 64 208 0 0,0 1 11 0 0,0 0 0 0 0,-3 20-102 0 0,1 69 36 0 0,3-100 2 0 0,0 8 0 0 0,-1-1 0 0 0,1 1 0 0 0,-1 0 0 0 0,0-1 0 0 0,-1-5 0 0 0,1-8 28 0 0,0 16 124 0 0,0 1 79 0 0,0 0 22 0 0,0 0-25 0 0,0 0-110 0 0,1 21 195 0 0,0-7-247 0 0,1 8 61 0 0,-1-19-185 0 0,0-8-162 0 0,2-14 259 0 0,-1 0 130 0 0,-1 40-63 0 0,-3 1 301 0 0,2-57-412 0 0,0 35-75 0 0,0 0-44 0 0,0 0-18 0 0,0 0 37 0 0,0 0 161 0 0,-2 18-43 0 0,0 10-45 0 0,2-27-30 0 0,-1-19-204 0 0,2-32 211 0 0,0 21 71 0 0,-1 1 0 0 0,-7-52 1 0 0,5 71 506 0 0,3 20-436 0 0,1 7-47 0 0,-1 26-18 0 0,0-27-58 0 0,-1-15-48 0 0,0-6-63 0 0,-1-143 144 0 0,1 146 73 0 0,0 1 16 0 0,0 0-10 0 0,0 0-4 0 0,0 0 11 0 0,0 8 46 0 0,-1 0 0 0 0,3 14 1 0 0,0 5-465 0 0,-2-23 363 0 0,0 1 99 0 0,0 0 0 0 0,0 0 0 0 0,1 0 0 0 0,1 7 0 0 0,-1-12-596 0 0,1-10 554 0 0,0-2 196 0 0,-2 6-401 0 0,1-32-115 0 0,-1 25 293 0 0,0 23 1267 0 0,1 15-1785 0 0,0-17 614 0 0,0 1 1 0 0,-1-1-1 0 0,-1 0 0 0 0,-1 12 0 0 0,3-32-798 0 0,0 0 0 0 0,-2-19-1 0 0,0 5 695 0 0,-4 123 1246 0 0,5-177-2242 0 0,1 55 863 0 0,-1 24 264 0 0,0 1-17 0 0,0 0-80 0 0,0 18 215 0 0,-1 49-212 0 0,0-7-33 0 0,0-39-54 0 0,1-12 0 0 0,0 0 0 0 0,-1-1 0 0 0,-2 10 0 0 0,2-10-530 0 0,1 1-1 0 0,0 14 0 0 0,2-8-563 0 0,0-14 733 0 0,-1-6 224 0 0,2-18 121 0 0,1-32-1 0 0,-1-2-22 0 0,-2 46 39 0 0,-2-24 0 0 0,-1 7 0 0 0,-1-49 2056 0 0,5 67-1750 0 0,-2 7-3310 0 0,0 3-3809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31.670"/>
    </inkml:context>
    <inkml:brush xml:id="br0">
      <inkml:brushProperty name="width" value="0.05" units="cm"/>
      <inkml:brushProperty name="height" value="0.05" units="cm"/>
      <inkml:brushProperty name="color" value="#849398"/>
    </inkml:brush>
  </inkml:definitions>
  <inkml:trace contextRef="#ctx0" brushRef="#br0">23 11 3456 0 0,'0'0'157'0'0,"0"0"63"0"0,0 0 179 0 0,0 0 76 0 0,0 0 18 0 0,0 0-11 0 0,0 0-56 0 0,0 0-30 0 0,0 0-4 0 0,-2-6 1113 0 0,2 6 2632 0 0,2 3-4168 0 0,-1-2 700 0 0,2-5-414 0 0,-2 3-310 0 0,-1 1 61 0 0,0 0 1 0 0,0 0-1 0 0,0-1 1 0 0,0 1-1 0 0,0 0 0 0 0,0 0 1 0 0,0 0-1 0 0,1-1 1 0 0,-1 1-1 0 0,0 0 1 0 0,0 0-1 0 0,0 0 1 0 0,0 0-1 0 0,1-1 1 0 0,-1 1-1 0 0,0 0 1 0 0,0 0-1 0 0,0 0 1 0 0,1 0-1 0 0,-1 0 1 0 0,0 0-1 0 0,0 0 1 0 0,0 0-1 0 0,1 0 1 0 0,-1 0-1 0 0,0 0 1 0 0,0 0-1 0 0,1 0 1 0 0,-1 0-1 0 0,4 6-20 0 0,-1 0-42 0 0,-2-5 121 0 0,-1-1 35 0 0,0 0 11 0 0,0 0-39 0 0,0 0-156 0 0,0 0-23 0 0,0 0 26 0 0,0 3 82 0 0,0-3 83 0 0,0 0 5 0 0,-1 0-21 0 0,0-1-70 0 0,-5-5-120 0 0,9 9 196 0 0,-3-2-10 0 0,0 2-48 0 0,0 2-16 0 0,0-2 0 0 0,-6-6 17 0 0,2 0 8 0 0,8 9 3 0 0,-4-5-25 0 0,1-1 1 0 0,-1 1-1 0 0,1-1 0 0 0,-1 1 0 0 0,1-1 0 0 0,-1 1 1 0 0,1 0-1 0 0,-1-1 0 0 0,1 1 0 0 0,-1 0 0 0 0,0-1 1 0 0,0 1-1 0 0,1 0 0 0 0,-1 0 0 0 0,0-1 0 0 0,0 1 1 0 0,0 0-1 0 0,0 0 0 0 0,0-1 0 0 0,0 1 0 0 0,0 0 1 0 0,0 0-1 0 0,0-1 0 0 0,0 1 0 0 0,0 0 0 0 0,0 0 1 0 0,0-1-1 0 0,-1 1 0 0 0,1 0 0 0 0,0 0 0 0 0,-1-1 1 0 0,1 1-1 0 0,0 0 0 0 0,-1-1 0 0 0,1 1 0 0 0,-1-1 1 0 0,1 1-1 0 0,-1 0 0 0 0,-1 0 0 0 0,1 0-17 0 0,-1-3 14 0 0,1-2 0 0 0,-1 1-11 0 0,2 2-32 0 0,2-2 33 0 0,-2-2 22 0 0,0 4 46 0 0,0 1-15 0 0,0 0-80 0 0,0 2 35 0 0,-6-16 24 0 0,6 15-18 0 0,-2-2 6 0 0,2 1-9 0 0,0 0-1 0 0,0 0 1 0 0,0 0-1 0 0,0 0 1 0 0,-1-1 0 0 0,1 1-1 0 0,0 0 1 0 0,0 0-1 0 0,0 0 1 0 0,0 0-1 0 0,0 0 1 0 0,0 0-1 0 0,-1-1 1 0 0,1 1 0 0 0,0 0-1 0 0,0 0 1 0 0,0 0-1 0 0,0 0 1 0 0,-1 0-1 0 0,1 0 1 0 0,0 0-1 0 0,0 0 1 0 0,0 0-1 0 0,0 0 1 0 0,-1 0 0 0 0,1 0-1 0 0,0 0 1 0 0,0 0-1 0 0,0 0 1 0 0,0 0-1 0 0,-1 0 1 0 0,1 0-1 0 0,0 0 1 0 0,0 0-1 0 0,0 0 1 0 0,0 0 0 0 0,-1 0-1 0 0,1 0 1 0 0,0 1-1 0 0,0-1 1 0 0,0 0-1 0 0,0 0 1 0 0,0 0-1 0 0,-1 0 1 0 0,1 0 0 0 0,0 0-1 0 0,0 1 1 0 0,0-1-1 0 0,0 0 1 0 0,0 0-1 0 0,3 3-2 0 0,-2-2 3 0 0,-1-1-1 0 0,1 0 1 0 0,-1 1 0 0 0,1-1-1 0 0,-1 0 1 0 0,1 1-1 0 0,-1-1 1 0 0,0 1 0 0 0,1-1-1 0 0,-1 1 1 0 0,1-1-1 0 0,-1 1 1 0 0,0-1 0 0 0,0 1-1 0 0,1-1 1 0 0,-1 1-1 0 0,0-1 1 0 0,0 1 0 0 0,1-1-1 0 0,-1 2 1 0 0,-2 12-40 0 0,2-14 41 0 0,0 1 0 0 0,0-1 0 0 0,0 1 0 0 0,-1-1 0 0 0,1 0 0 0 0,0 1 0 0 0,0-1 0 0 0,0 1 0 0 0,-1-1 0 0 0,1 0 0 0 0,0 1 0 0 0,0-1 0 0 0,-1 0 0 0 0,1 1 0 0 0,0-1 0 0 0,-1 0 0 0 0,1 1 0 0 0,0-1 0 0 0,-1 0 0 0 0,1 0 0 0 0,-1 1 0 0 0,1-1 0 0 0,0 0 0 0 0,-1 0 0 0 0,1 0 0 0 0,-1 0 0 0 0,1 1 0 0 0,-1-1 0 0 0,-8-9-1276 0 0,9 9 748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27.990"/>
    </inkml:context>
    <inkml:brush xml:id="br0">
      <inkml:brushProperty name="width" value="0.05" units="cm"/>
      <inkml:brushProperty name="height" value="0.05" units="cm"/>
      <inkml:brushProperty name="color" value="#849398"/>
    </inkml:brush>
  </inkml:definitions>
  <inkml:trace contextRef="#ctx0" brushRef="#br0">10 16 4000 0 0,'0'0'183'0'0,"0"0"53"0"0,0 0 118 0 0,0 0 50 0 0,-3-1 176 0 0,3 0 5471 0 0,2-1-6035 0 0,-1 2 60 0 0,-1 0-2 0 0,0 0-8 0 0,0 0-2 0 0,0 0 0 0 0,0 0 0 0 0,0 0 0 0 0,0 0 0 0 0,0 0 0 0 0,0-1-11 0 0,-1-2-42 0 0,0-1-11 0 0,0 1 10 0 0,1 2 44 0 0,1 2-1 0 0,1 0-42 0 0,0 3-11 0 0,0-2 0 0 0,0 2 0 0 0,-1 0 0 0 0,0-1 10 0 0,-1 1 162 0 0,-2-13-16 0 0,2 9-177 0 0,0 0 42 0 0,0 0-42 0 0,0 0 21 0 0,1 0 0 0 0,-1 1 0 0 0,0-1 0 0 0,0 0 0 0 0,1 1 0 0 0,-1-1 0 0 0,0 0 0 0 0,0 1 0 0 0,0-1 0 0 0,1 1 0 0 0,-1-1 0 0 0,0 0 0 0 0,0 1 0 0 0,0-1 0 0 0,0 1 0 0 0,0-1 0 0 0,0 1 0 0 0,0-1 0 0 0,0 0 0 0 0,0 1 0 0 0,0-1 0 0 0,-1 1 0 0 0,-1-1-5 0 0,1 0 4 0 0,1 1 1 0 0,-1-1-1 0 0,1 0 0 0 0,-1 0 1 0 0,1 0-1 0 0,-1 0 1 0 0,1 0-1 0 0,-1 0 0 0 0,1 0 1 0 0,-1 0-1 0 0,1 0 1 0 0,-1 0-1 0 0,1 0 0 0 0,-1-1 1 0 0,1 1-1 0 0,-1 0 1 0 0,1 0-1 0 0,0 0 0 0 0,-1-1 1 0 0,1 1-1 0 0,-1 0 1 0 0,1 0-1 0 0,0-1 0 0 0,-1 1 1 0 0,1 0-1 0 0,-1-1 1 0 0,-2-6-576 0 0,4 8-2416 0 0,-1-1-1024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2:31:17.484"/>
    </inkml:context>
    <inkml:brush xml:id="br0">
      <inkml:brushProperty name="width" value="0.05" units="cm"/>
      <inkml:brushProperty name="height" value="0.05" units="cm"/>
    </inkml:brush>
  </inkml:definitions>
  <inkml:trace contextRef="#ctx0" brushRef="#br0">4118 0 208 0 0,'0'0'56'0'0,"0"0"-21"0"0,0 0-6 0 0,0 0 11 0 0,0 0 52 0 0,0 0 119 0 0,0 0 55 0 0,0 0 13 0 0,0 0 46 0 0,0 0 191 0 0,0 0 86 0 0,0 0 19 0 0,0 0-29 0 0,0 0-135 0 0,0 0-59 0 0,-5 16 2839 0 0,-18 5-1519 0 0,21-19-1659 0 0,-1 3 32 0 0,3-4 2 0 0,0-1-10 0 0,0 0-3 0 0,-1 1 33 0 0,0 0-95 0 0,0-1 0 0 0,1 0 0 0 0,-1 0 0 0 0,1 0 0 0 0,-1 0 0 0 0,0 1 0 0 0,1-1 0 0 0,-1 0 0 0 0,1 0 0 0 0,-1 1-1 0 0,1-1 1 0 0,-1 0 0 0 0,1 1 0 0 0,0-1 0 0 0,-1 1 0 0 0,1-1 0 0 0,-1 1 0 0 0,1-1 0 0 0,0 0 0 0 0,-1 1 0 0 0,1 0-1 0 0,0-1 1 0 0,-1 1 0 0 0,1-1 0 0 0,0 1 0 0 0,0 0 0 0 0,-4 5-7 0 0,1-1-11 0 0,1 5 0 0 0,-1-2 0 0 0,-1 12 74 0 0,4-18-15 0 0,0-2 32 0 0,0 0-83 0 0,0 0 1 0 0,0 0-1 0 0,0 1 1 0 0,0-1 0 0 0,0 0-1 0 0,0 0 1 0 0,0 1-1 0 0,0-1 1 0 0,0 0-1 0 0,0 0 1 0 0,0 1 0 0 0,0-1-1 0 0,0 0 1 0 0,0 1-1 0 0,0-1 1 0 0,0 0 0 0 0,0 0-1 0 0,0 1 1 0 0,0-1-1 0 0,0 0 1 0 0,0 0-1 0 0,0 1 1 0 0,0-1 0 0 0,0 0-1 0 0,-1 0 1 0 0,1 1-1 0 0,0-1 1 0 0,-1 1 10 0 0,1 0 0 0 0,-1 0 1 0 0,1 0-1 0 0,0 0 0 0 0,-1 0 1 0 0,1-1-1 0 0,0 1 0 0 0,0 0 0 0 0,0 0 1 0 0,-1 0-1 0 0,1 0 0 0 0,0 2 0 0 0,0 0 24 0 0,-3 5-32 0 0,2 0-11 0 0,1-2 10 0 0,0-5 44 0 0,-8 20 634 0 0,8-20-676 0 0,-1 2 90 0 0,-1-1-87 0 0,-3 16 106 0 0,4-15-108 0 0,-1 10 38 0 0,1-10 3 0 0,-2 2 15 0 0,0-1 48 0 0,2-2-107 0 0,0 10 146 0 0,2-8-91 0 0,-1-4-67 0 0,-13 20 267 0 0,9-12-265 0 0,4 2 0 0 0,-1-3 0 0 0,-6 26 0 0 0,6-25 0 0 0,1 0 0 0 0,-3 1 0 0 0,1-3 0 0 0,0 3 0 0 0,1-1 0 0 0,0 0 0 0 0,-2-1 0 0 0,2 0 0 0 0,-2 0 0 0 0,3 1 0 0 0,0-2 32 0 0,-2-2 206 0 0,0-2-193 0 0,1 10 386 0 0,1-9-356 0 0,-3 3-64 0 0,-1 16-1 0 0,3-14 44 0 0,1-6-11 0 0,0 1 1 0 0,0-1 0 0 0,0 0 0 0 0,-1 1 0 0 0,1-1-1 0 0,-1 0 1 0 0,0 0 0 0 0,-1 5 0 0 0,-1 4 90 0 0,3-10-120 0 0,-1 3 45 0 0,1-4-59 0 0,0 0 0 0 0,0 0 0 0 0,0 0 0 0 0,0 0 0 0 0,0 0 0 0 0,0 0-1 0 0,0 0 1 0 0,0 0 0 0 0,0 1 0 0 0,0-1 0 0 0,0 0 0 0 0,0 0 0 0 0,0 0-1 0 0,0 0 1 0 0,0 0 0 0 0,0 0 0 0 0,0 0 0 0 0,0 0 0 0 0,0 0 0 0 0,0 0-1 0 0,0 0 1 0 0,0 0 0 0 0,0 0 0 0 0,0 0 0 0 0,0 0 0 0 0,0 0 0 0 0,0 0-1 0 0,0 0 1 0 0,-1 0 0 0 0,1 0 0 0 0,0 0 0 0 0,0 1 0 0 0,0-1 0 0 0,0 0 0 0 0,0 0-1 0 0,0 0 1 0 0,0 0 0 0 0,0 0 0 0 0,0 0 0 0 0,0 0 0 0 0,0 0 0 0 0,0 0-1 0 0,0-1 1 0 0,-1 1 0 0 0,1 0 0 0 0,0 0 0 0 0,0 0 0 0 0,0 0 0 0 0,0 0-1 0 0,0 0 1 0 0,0 0 0 0 0,0 0 0 0 0,0 0 0 0 0,0 0 0 0 0,0 0 0 0 0,0 0-1 0 0,0 0 1 0 0,0 0 0 0 0,0 0 0 0 0,0 0 0 0 0,0 0 0 0 0,0 0 0 0 0,0 0-1 0 0,0 0 1 0 0,0 0 0 0 0,-1-1 0 0 0,-7 32 189 0 0,2-8 46 0 0,-1-9 174 0 0,7-13-242 0 0,0 0-27 0 0,-4 24-262 0 0,4-18 150 0 0,-1-4-21 0 0,-3 12 60 0 0,1-8-67 0 0,1 1 0 0 0,0-1 0 0 0,0 1 0 0 0,0-1 0 0 0,0 3 0 0 0,-1-2 0 0 0,3-1 12 0 0,-1-3 74 0 0,-2-3-72 0 0,-1 12 127 0 0,3-5-130 0 0,-3-3-11 0 0,3-3-1 0 0,0 0 1 0 0,0-1 0 0 0,1 1 0 0 0,-1 0 0 0 0,0-1 0 0 0,1 1 0 0 0,-1 0 0 0 0,1 0-1 0 0,-1 0 1 0 0,1 0 0 0 0,0 0 0 0 0,0-1 0 0 0,0 4 0 0 0,0 1 55 0 0,-5 3-35 0 0,6-8-33 0 0,-1-1 13 0 0,0 0 0 0 0,0 0 0 0 0,0 0 0 0 0,0 0 0 0 0,0 0 0 0 0,0 0 0 0 0,0 0 0 0 0,0 0 0 0 0,0 0 0 0 0,0 0 0 0 0,0 0 0 0 0,0 0 0 0 0,-1 0 0 0 0,1 0 0 0 0,0 0 0 0 0,0 1 0 0 0,0-1 0 0 0,0 0 0 0 0,0 0 0 0 0,0 0 0 0 0,0 0 0 0 0,0 0 0 0 0,0 0 0 0 0,0 0 0 0 0,0 0 0 0 0,0 0 0 0 0,0 0 0 0 0,0 1 0 0 0,0-1 0 0 0,0 0 0 0 0,0 0 0 0 0,0 0 0 0 0,0 0 0 0 0,0 0 0 0 0,1 0 0 0 0,-1 0 0 0 0,0 0 0 0 0,0 0 0 0 0,0 0 0 0 0,0 0 0 0 0,0 0 0 0 0,0 1 0 0 0,0-1 0 0 0,0 0 0 0 0,0 0 0 0 0,0 0 0 0 0,0 0 0 0 0,0 0 0 0 0,0 0 0 0 0,0 0 0 0 0,0 0 0 0 0,1 0 0 0 0,-1 0 0 0 0,0 0 0 0 0,0 0 0 0 0,0 0 0 0 0,0 0 0 0 0,0 0 0 0 0,0 0 0 0 0,0 0 0 0 0,0 0 0 0 0,-18 33 148 0 0,11-23 75 0 0,6-9-151 0 0,0 0 2 0 0,-2 5 4 0 0,-1 1-11 0 0,3 1-54 0 0,-3 0-13 0 0,0 2 0 0 0,1-4 11 0 0,1-3 32 0 0,-2 7-33 0 0,2-7-2 0 0,-6 3 59 0 0,6-3-24 0 0,-1 1-22 0 0,2-1 22 0 0,-3 4-22 0 0,-8 22 96 0 0,8-22-117 0 0,2-4 0 0 0,0 9 0 0 0,0-1-1 0 0,3-4 13 0 0,-3-4 43 0 0,2-2-55 0 0,-1-1 0 0 0,1 0 0 0 0,-1 0 0 0 0,1 1 0 0 0,-1-1 0 0 0,1 1 0 0 0,0-1 0 0 0,-1 0 0 0 0,1 1 0 0 0,0-1-1 0 0,-1 1 1 0 0,1-1 0 0 0,0 1 0 0 0,-1-1 0 0 0,1 1 0 0 0,0-1 0 0 0,0 1 0 0 0,0-1 0 0 0,0 1 0 0 0,-1-1 0 0 0,1 1 0 0 0,0 1-1 0 0,0-1 28 0 0,-1 1-1 0 0,1 0 0 0 0,-1 0 1 0 0,1-1-1 0 0,-1 1 0 0 0,0 0 1 0 0,1-1-1 0 0,-1 1 0 0 0,0-1 1 0 0,0 1-1 0 0,-2 2 0 0 0,2-4-6 0 0,0 1 0 0 0,1-1 0 0 0,-1 1-1 0 0,1 0 1 0 0,-1 0 0 0 0,1-1-1 0 0,-1 1 1 0 0,1 0 0 0 0,0 0 0 0 0,-1 0-1 0 0,1-1 1 0 0,0 1 0 0 0,-1 1-1 0 0,-5 15-19 0 0,3-13 0 0 0,1 1 0 0 0,-1 0 0 0 0,2 1 0 0 0,-3 5 0 0 0,3-8 6 0 0,0 2 2 0 0,0-1 0 0 0,-1 0 1 0 0,0 0-1 0 0,0 0 1 0 0,0 0-1 0 0,-3 5 0 0 0,-1 8-13 0 0,6-15 19 0 0,-1 1-1 0 0,1 0 1 0 0,-1 0 0 0 0,0 0-1 0 0,0-1 1 0 0,0 1-1 0 0,-1 0 1 0 0,1-1-1 0 0,-1 1 1 0 0,-3 4-1 0 0,-4 11 115 0 0,6-14-128 0 0,-2-1 0 0 0,3-2 0 0 0,1 0 0 0 0,0-1 0 0 0,0 1 0 0 0,0 0 0 0 0,0 0 0 0 0,0 0 0 0 0,0 0 0 0 0,0 0 0 0 0,0 0 0 0 0,0 0 0 0 0,0 0 0 0 0,0 0 0 0 0,0 0 0 0 0,1 1 0 0 0,-1-1 0 0 0,0 0 0 0 0,0 2 0 0 0,-1 3 0 0 0,-11 12 0 0 0,5-9 1 0 0,7-8-1 0 0,0-1 1 0 0,0 1-1 0 0,0 0 1 0 0,0 0 0 0 0,0 0-1 0 0,0 0 1 0 0,0 0 0 0 0,1 0-1 0 0,-1 0 1 0 0,0 1-1 0 0,1-1 1 0 0,-1 0 0 0 0,1 0-1 0 0,-1 0 1 0 0,1 1 0 0 0,-1 1-1 0 0,1-2 53 0 0,-12 17 22 0 0,-9 15 42 0 0,13-20-118 0 0,1 2 13 0 0,-19 26 41 0 0,26-40-50 0 0,-1 0-1 0 0,0 0 1 0 0,0 0-1 0 0,1 0 0 0 0,-1 0 1 0 0,1 0-1 0 0,-1 1 1 0 0,1-1-1 0 0,-1 0 0 0 0,1 0 1 0 0,-1 2-1 0 0,1-3 0 0 0,0 1 0 0 0,0-1-1 0 0,0 1 1 0 0,0-1 0 0 0,0 1 0 0 0,0-1-1 0 0,-1 1 1 0 0,1-1 0 0 0,0 0 0 0 0,0 1 0 0 0,-1-1-1 0 0,1 1 1 0 0,0-1 0 0 0,-1 0 0 0 0,1 1-1 0 0,0-1 1 0 0,-1 0 0 0 0,1 1 0 0 0,-1-1-1 0 0,-1 2 1 0 0,0 0-1 0 0,0 0 0 0 0,0 1 0 0 0,1-1 0 0 0,-1 0 1 0 0,1 1-1 0 0,-1-1 0 0 0,-1 6 0 0 0,-1-5 37 0 0,1 0-24 0 0,-3 14-13 0 0,1-10-1 0 0,4-5 5 0 0,0-1-1 0 0,0 0 1 0 0,0 1 0 0 0,0-1-1 0 0,0 1 1 0 0,0-1-1 0 0,0 1 1 0 0,0-1 0 0 0,1 1-1 0 0,-1 0 1 0 0,1-1-1 0 0,-1 1 1 0 0,0 3-1 0 0,1-2-4 0 0,-1-1 0 0 0,0 1 0 0 0,-1-1 0 0 0,1 1 0 0 0,0-1 0 0 0,-1 0 0 0 0,1 1 0 0 0,-4 2 0 0 0,4-4 0 0 0,-5 17 11 0 0,-2 0 42 0 0,7-16-53 0 0,-10 18 0 0 0,7-15 0 0 0,0-2 0 0 0,0 1 0 0 0,1 0 0 0 0,0-2 11 0 0,1-1 32 0 0,-1 2-22 0 0,3-2 32 0 0,0-1 13 0 0,0 0 3 0 0,0 1-14 0 0,0 1-33 0 0,0-1 37 0 0,-1-1-4 0 0,-2 0-45 0 0,2 0-9 0 0,1 0 0 0 0,0 0 0 0 0,0 0 0 0 0,-1 0 0 0 0,1 0 0 0 0,0 0 0 0 0,0 0 0 0 0,0 0 0 0 0,-1 0 0 0 0,1 0 0 0 0,0 0 0 0 0,0 0 0 0 0,0 0 0 0 0,-1 0 0 0 0,1 1 0 0 0,0-1 0 0 0,0 0 0 0 0,0 0 0 0 0,-1 0 0 0 0,1 0 0 0 0,0 0 0 0 0,0 1 0 0 0,0-1 0 0 0,0 0 0 0 0,0 0 0 0 0,-1 0 0 0 0,1 0 0 0 0,0 1 0 0 0,0-1-1 0 0,0 0 1 0 0,0 0 0 0 0,0 0 0 0 0,0 1 0 0 0,0-1 0 0 0,-4 3 249 0 0,-2-3-155 0 0,5 0-42 0 0,1 0 11 0 0,0 0 0 0 0,0 0 0 0 0,0 0-24 0 0,-20 4 216 0 0,19-4-198 0 0,-3 6-124 0 0,0-4 66 0 0,0-1 47 0 0,4-1-43 0 0,-1 0 0 0 0,1 0 0 0 0,0 0 0 0 0,-1 0 0 0 0,1 0 0 0 0,-1 0 0 0 0,1 0 0 0 0,-1 0 0 0 0,1 1 0 0 0,0-1 1 0 0,-1 0-1 0 0,1 0 0 0 0,-1 0 0 0 0,1 1 0 0 0,0-1 0 0 0,-1 0 0 0 0,1 0 0 0 0,0 1 0 0 0,-1-1 0 0 0,1 0 0 0 0,-1 2 0 0 0,-11 13 71 0 0,12-14-32 0 0,-1 0-40 0 0,1 0-1 0 0,0-1 1 0 0,0 1 0 0 0,0 0 0 0 0,-1 0-1 0 0,1 0 1 0 0,-1 0 0 0 0,1-1 0 0 0,0 1 0 0 0,-1 0-1 0 0,1-1 1 0 0,-1 1 0 0 0,0 0 0 0 0,1-1 0 0 0,-1 1-1 0 0,1 0 1 0 0,-1-1 0 0 0,0 1 0 0 0,0-1 0 0 0,1 1-1 0 0,-1-1 1 0 0,0 1 0 0 0,0-1 0 0 0,0 0 0 0 0,1 0-1 0 0,-1 1 1 0 0,0-1 0 0 0,0 0 0 0 0,0 0 0 0 0,-1 0-1 0 0,-10 14 167 0 0,-6 9-134 0 0,10-14-31 0 0,8-9-10 0 0,-12 24 72 0 0,-5 5-2 0 0,13-22-64 0 0,0 1 0 0 0,0-1 0 0 0,0 1 0 0 0,-1 0 0 0 0,1-1 0 0 0,-1 0 0 0 0,-2 0 0 0 0,3 1 0 0 0,-1-1 0 0 0,1 1 0 0 0,-3 1 0 0 0,2-1 0 0 0,1 0 0 0 0,-1-1 0 0 0,1 1 0 0 0,-1 1 0 0 0,-1-2 0 0 0,4 2 0 0 0,-1-1 0 0 0,-1-1 0 0 0,3 1 0 0 0,-2 0 0 0 0,1 1 0 0 0,-1 1 0 0 0,3-9 0 0 0,0 23 0 0 0,-1-14 0 0 0,-2-2 0 0 0,-1 2 0 0 0,3-2 0 0 0,-3 2 0 0 0,1-2 0 0 0,0 2 0 0 0,2-2 0 0 0,-3 1 0 0 0,0 1 0 0 0,-2 4 0 0 0,3-12 0 0 0,0 1 0 0 0,-2 18 0 0 0,1-14 0 0 0,0 1 0 0 0,-1 3 0 0 0,-2 7 0 0 0,2-10 0 0 0,1 0 0 0 0,4-7 0 0 0,-2 2 0 0 0,1-1 0 0 0,-1 1 0 0 0,1 0 0 0 0,0-1 0 0 0,0 1 0 0 0,0 0 0 0 0,0 3 0 0 0,-2 12 0 0 0,2-14 0 0 0,0-1 0 0 0,-13 25 0 0 0,10-20 0 0 0,0 0 0 0 0,0 0 0 0 0,-6 9 0 0 0,7-6 0 0 0,0 5 0 0 0,3-13 0 0 0,-10 19 0 0 0,8-19 0 0 0,1 2 0 0 0,-3 15 0 0 0,1 2 0 0 0,0-3 0 0 0,1-10 0 0 0,-7 34 0 0 0,6-35 0 0 0,-2 2 0 0 0,5-8 0 0 0,1-1 0 0 0,-1-1 0 0 0,0 1 0 0 0,0-1 0 0 0,0 1 0 0 0,1-1 0 0 0,-1 1 0 0 0,0-1 0 0 0,0 1 0 0 0,0-1 0 0 0,0 1 0 0 0,0-1 0 0 0,0 1 0 0 0,0-1 0 0 0,0 1 0 0 0,0-1 0 0 0,0 1 0 0 0,-1 0 0 0 0,1-1 0 0 0,0 0 0 0 0,0 1 0 0 0,0-1 0 0 0,-1 1 0 0 0,1 0 0 0 0,-12 50 0 0 0,12-49 0 0 0,0 0 0 0 0,0 0 0 0 0,0 0 0 0 0,0 0 0 0 0,-1 0 0 0 0,1 0 0 0 0,-1 0 0 0 0,1 0 0 0 0,-1 0 0 0 0,-1 2 0 0 0,-1 9 0 0 0,2-5 0 0 0,-3-1 0 0 0,1 3 0 0 0,-1 2 0 0 0,3-2 0 0 0,1 3 0 0 0,0 12 0 0 0,1-19 0 0 0,-1-6 0 0 0,-10 37 0 0 0,9-34 0 0 0,0-3 0 0 0,1 1 0 0 0,-1 0 0 0 0,1-1 0 0 0,0 1 0 0 0,0 0 0 0 0,-1 0 0 0 0,1-1 0 0 0,0 1 0 0 0,0 0 0 0 0,0 0 0 0 0,0 0 0 0 0,0-1 0 0 0,0 1 0 0 0,0 0 0 0 0,0 0 0 0 0,0-1 0 0 0,0 1 0 0 0,1 1 0 0 0,-2 6 0 0 0,-2 1 0 0 0,2 1 0 0 0,-3 1 0 0 0,-5 22 0 0 0,-3 14 0 0 0,-13 28 0 0 0,21-68 0 0 0,3-6 0 0 0,1 0 0 0 0,-1-1 0 0 0,0 1 0 0 0,1 0 0 0 0,-1 0 0 0 0,1 0 0 0 0,-1 0 0 0 0,1 0 0 0 0,0 1 0 0 0,-1-1 0 0 0,1 0 0 0 0,0 0 0 0 0,0 1 0 0 0,-3 12 0 0 0,0-6 0 0 0,3-8 0 0 0,0 1 0 0 0,-1-1 0 0 0,1 1 0 0 0,0-1 0 0 0,0 1 0 0 0,0-1 0 0 0,0 1 0 0 0,-1-1 0 0 0,1 1 0 0 0,0 0 0 0 0,0-1 0 0 0,0 1 0 0 0,0-1 0 0 0,0 1 0 0 0,0 0 0 0 0,0-1 0 0 0,0 1 0 0 0,1-1 0 0 0,-1 1 0 0 0,0-1 0 0 0,0 1 0 0 0,0-1 0 0 0,1 2 0 0 0,-6 9 0 0 0,3-3 0 0 0,3 2 0 0 0,-3-3 0 0 0,1 1 0 0 0,-2 0 0 0 0,-2 31 0 0 0,2-31 0 0 0,-1-1 0 0 0,1 1 0 0 0,1 0 0 0 0,-1 2 0 0 0,-6 12 0 0 0,1-3 0 0 0,4-12 0 0 0,3 6 0 0 0,-15 18 0 0 0,12-24 0 0 0,0 0 0 0 0,0 1 0 0 0,0 0 0 0 0,3 2 0 0 0,-3-2 0 0 0,0 2 0 0 0,0-2 0 0 0,0 0 0 0 0,0 0 0 0 0,-1 1 0 0 0,1 4 0 0 0,-9 9 0 0 0,7-13 14 0 0,3-4 52 0 0,-7 5 30 0 0,-3 2-192 0 0,8-6 96 0 0,1-1 0 0 0,-2 2 0 0 0,0 0 0 0 0,-1-2 0 0 0,2 2 0 0 0,-2 0 0 0 0,2 0 0 0 0,1-1-12 0 0,-17 28-48 0 0,17-26 60 0 0,-1-1 0 0 0,1 1 0 0 0,0-1 0 0 0,0 0 0 0 0,0-4-10 0 0,3-1-33 0 0,-3 4 32 0 0,-3 1 11 0 0,-11 13 246 0 0,14-17-236 0 0,-3 0-10 0 0,1 2 0 0 0,-1 1 11 0 0,1-2 42 0 0,4-3 1 0 0,-2 1-54 0 0,-1 2-43 0 0,-1 0 32 0 0,0 0 11 0 0,-1-1 0 0 0,1 1 0 0 0,-1-3 0 0 0,-1-1 0 0 0,3 2 0 0 0,-3-2 0 0 0,0 0 0 0 0,-1 1 0 0 0,9-1 0 0 0,0 0 0 0 0,0 0 0 0 0,-1 1 0 0 0,1-1 0 0 0,0 0 0 0 0,-1-1 0 0 0,1 1 0 0 0,0 0 0 0 0,0 0 0 0 0,-1 0 0 0 0,1 0 0 0 0,0 0 0 0 0,-1 0 0 0 0,1 0 0 0 0,0 0 0 0 0,0 0 0 0 0,-1-1 0 0 0,1 1 0 0 0,0 0 0 0 0,0 0 0 0 0,-1 0 0 0 0,1 0 0 0 0,0-1 0 0 0,0 1 0 0 0,0 0 0 0 0,0 0 0 0 0,-1-1 0 0 0,1 1 0 0 0,-9-8 0 0 0,8 6 0 0 0,-19-4 0 0 0,15 3 0 0 0,-3 2 0 0 0,1 2 0 0 0,2 2 0 0 0,-2-3 0 0 0,-6 1 190 0 0,9-2 394 0 0,-13-3-446 0 0,14 3-138 0 0,-10-1 0 0 0,8 2 0 0 0,-3-3 0 0 0,0 2 0 0 0,3-2 0 0 0,-2 0 0 0 0,2 2 0 0 0,0-3 0 0 0,-2 1 0 0 0,2 0 0 0 0,-2 1 0 0 0,2-1 0 0 0,0 0 0 0 0,-2 0 0 0 0,2 1 0 0 0,0-1 0 0 0,-1 0 0 0 0,-2 0 0 0 0,3 1 0 0 0,-12-9 0 0 0,10 5 0 0 0,2 2 0 0 0,0 1 0 0 0,-2-1 0 0 0,3 0 0 0 0,-7-4-92 0 0,6 3 119 0 0,2 3 54 0 0,-3-1-65 0 0,1-1-16 0 0,2 1-21 0 0,-3-1-186 0 0,-9-3 107 0 0,9 6 100 0 0,0-2 22 0 0,5 2 80 0 0,1 1 5 0 0,0 0-42 0 0,0 0-126 0 0,0 0-22 0 0,-2 0 3 0 0,-3-2 28 0 0,3 1 108 0 0,-3-2 119 0 0,-6-2-370 0 0,4 2 195 0 0,0 0-10 0 0,5 1-33 0 0,-2-1 32 0 0,-4-1 11 0 0,0-1 0 0 0,-2-3 7 0 0,8 7 5 0 0,1 1 77 0 0,1 0 2 0 0,0 0-42 0 0,0 0-125 0 0,0 0-14 0 0,-1-1 22 0 0,-5-4 69 0 0,5 4 68 0 0,1 1-1 0 0,-2 0-4 0 0,-5 0-10 0 0,-4 1-44 0 0,2 2-10 0 0,-19 7-162 0 0,26-9 226 0 0,2-1 2 0 0,0 0-65 0 0,0 0-1 0 0,0 0 1 0 0,0 0-1 0 0,1 1 0 0 0,-1-1 1 0 0,0 0-1 0 0,0 0 0 0 0,0 0 1 0 0,0 0-1 0 0,0 0 1 0 0,0 0-1 0 0,0 0 0 0 0,0 0 1 0 0,0 1-1 0 0,0-1 1 0 0,0 0-1 0 0,0 0 0 0 0,0 0 1 0 0,0 0-1 0 0,0 0 1 0 0,0 0-1 0 0,-1 0 0 0 0,1 0 1 0 0,0 0-1 0 0,0 1 1 0 0,0-1-1 0 0,0 0 0 0 0,0 0 1 0 0,0 0-1 0 0,0 0 1 0 0,0 0-1 0 0,0 0 0 0 0,0 0 1 0 0,0 0-1 0 0,0 0 1 0 0,0 0-1 0 0,0 0 0 0 0,-1 0 1 0 0,1 0-1 0 0,0 1 1 0 0,0-1-1 0 0,0 0 0 0 0,0 0 1 0 0,0 0-1 0 0,0 0 0 0 0,0 0 1 0 0,0 0-1 0 0,-1 0 1 0 0,1 0-1 0 0,-7 2-112 0 0,-7 16 254 0 0,14-17-212 0 0,-2 0 2 0 0,-5 5 15 0 0,7-6 52 0 0,-1 0 0 0 0,1 0-1 0 0,-1 0 1 0 0,1 1 0 0 0,-1-1 0 0 0,0 0 0 0 0,1 1-1 0 0,-1-1 1 0 0,1 0 0 0 0,0 1 0 0 0,-1-1 0 0 0,1 0-1 0 0,-1 1 1 0 0,1-1 0 0 0,0 1 0 0 0,-1-1 0 0 0,1 1-1 0 0,0-1 1 0 0,-1 1 0 0 0,1-1 0 0 0,0 2 0 0 0,-10 4 218 0 0,8-6-287 0 0,2 0 2 0 0,-3 4 62 0 0,2-3 1 0 0,0 0 0 0 0,-1 0 0 0 0,1 0-1 0 0,0 0 1 0 0,0 0 0 0 0,0 1-1 0 0,0-1 1 0 0,0 0 0 0 0,0 0 0 0 0,-1 3-1 0 0,-2 2 6 0 0,-1-1 0 0 0,2 2 0 0 0,2 0 0 0 0,-2-3 0 0 0,1 2 0 0 0,-1-1 0 0 0,-1 2 0 0 0,0 1 0 0 0,3-1 0 0 0,-2 0 0 0 0,2 1 0 0 0,-3-1 0 0 0,0 0 0 0 0,1 1 0 0 0,2-1 0 0 0,0 1 0 0 0,-2-1 0 0 0,-1 1 0 0 0,4-2 15 0 0,-1-4 44 0 0,-2 4-45 0 0,2 4-14 0 0,-3-2 0 0 0,0 0 0 0 0,0 0 11 0 0,0 2 42 0 0,3-3 1 0 0,-3 1-44 0 0,0 2-10 0 0,-1 1 0 0 0,4-10 0 0 0,-2 17 0 0 0,2-10 0 0 0,-1 2 0 0 0,0-2 0 0 0,0 0 0 0 0,-1 1 0 0 0,-1-1 0 0 0,4 0 0 0 0,-1 0 0 0 0,-2 2 0 0 0,2-3 0 0 0,2 4 0 0 0,-1-10 0 0 0,-4 10 0 0 0,4-9 0 0 0,1 0 0 0 0,-6 16 0 0 0,1-4 0 0 0,3-6 0 0 0,0-1 0 0 0,-2 0 0 0 0,-2 5 0 0 0,1-5 0 0 0,1 0 0 0 0,2-3 0 0 0,-3 3 0 0 0,1 0 0 0 0,1-2 0 0 0,-1 1 0 0 0,-2-1 0 0 0,-2 1 0 0 0,2-2 0 0 0,-1 0 0 0 0,-9 18 0 0 0,10-18 0 0 0,-2 0 0 0 0,2 3 0 0 0,-2 0 0 0 0,2-4 0 0 0,1 2 0 0 0,-1 1 0 0 0,-2-2 0 0 0,2 0 0 0 0,-2 0 0 0 0,-1-1 0 0 0,0-3 0 0 0,3-3 0 0 0,-3-1 0 0 0,0 0 0 0 0,3 0 0 0 0,-3 1 0 0 0,0-1 0 0 0,3 0 0 0 0,-3 1 0 0 0,1-1 0 0 0,1 1 0 0 0,-1-1 0 0 0,2-2 0 0 0,0 1 0 0 0,-2-2 0 0 0,2-1 0 0 0,2 1 0 0 0,2 2 0 0 0,-3-1 0 0 0,0-1 0 0 0,0 2 0 0 0,3-1 0 0 0,-2-1 0 0 0,-21-26 262 0 0,11 15-1028 0 0,9 13 766 0 0,-1 1 0 0 0,-2 1 0 0 0,3-2 0 0 0,-1-1 0 0 0,-2 1 0 0 0,2-1 0 0 0,-3-2 0 0 0,-13-18 0 0 0,17 20 0 0 0,3 1 0 0 0,-3-2 0 0 0,1 1 0 0 0,1 1 0 0 0,-1-1 0 0 0,-1 1 0 0 0,3 3 0 0 0,-1 1 0 0 0,1 0 0 0 0,0 0 0 0 0,0-1 0 0 0,0 1 0 0 0,1-1 0 0 0,-1 1 0 0 0,0-1 0 0 0,0 1 0 0 0,1-1 0 0 0,-1 1 0 0 0,1-1 0 0 0,0 1 0 0 0,-1-3 0 0 0,1 3 0 0 0,0 1 0 0 0,0-1 0 0 0,-1 0 0 0 0,1 1 0 0 0,0-1 0 0 0,0 0 0 0 0,0 1 0 0 0,-1-1 0 0 0,1 1 0 0 0,0-1 0 0 0,-1 1 0 0 0,1-1 0 0 0,-1 1 0 0 0,1-1 0 0 0,0 1 0 0 0,-1-1 0 0 0,1 1 0 0 0,-1-1 0 0 0,1 1 0 0 0,-1 0 0 0 0,1-1 0 0 0,-2 1 0 0 0,-2-5 0 0 0,1-1 0 0 0,2 1 0 0 0,-2-1 0 0 0,-1 2 0 0 0,-1 0 0 0 0,1 1 0 0 0,0-2 0 0 0,-1-1 0 0 0,-2 1 0 0 0,2 2 0 0 0,1-1 0 0 0,-3 0 0 0 0,-16-10 1968 0 0,16 11-1968 0 0,5 2 0 0 0,-3-1 0 0 0,-4-4 0 0 0,8 6 0 0 0,1 0 0 0 0,-1 0 0 0 0,1 0 0 0 0,0-1 0 0 0,-1 1 0 0 0,1 0 0 0 0,-1 0 0 0 0,1 0 0 0 0,0-1 0 0 0,-1 1 0 0 0,1 0 0 0 0,0 0 0 0 0,-1-1 0 0 0,1 1 0 0 0,0 0 0 0 0,-1-1 0 0 0,1 1 0 0 0,0 0 0 0 0,0-1 0 0 0,-1 1 0 0 0,1 0 0 0 0,0-1 0 0 0,0 1 0 0 0,0-1 0 0 0,0 1 0 0 0,-1-1 0 0 0,0-1 0 0 0,-4-1 0 0 0,3 2 0 0 0,0 0 0 0 0,0 1 0 0 0,1-1 0 0 0,-1-1 0 0 0,0 1 0 0 0,1 0 0 0 0,0 0 0 0 0,-1-1 0 0 0,1 1 0 0 0,-2-3 0 0 0,-2 0 0 0 0,1 1 0 0 0,-4-1 0 0 0,1 0 0 0 0,2 1 0 0 0,-2-2 0 0 0,2-1 0 0 0,-4 0 0 0 0,9 7 0 0 0,-2-2 0 0 0,-24-20 0 0 0,21 18 0 0 0,-2-1 0 0 0,2 0 0 0 0,0 1 0 0 0,-2 0 0 0 0,2 1 0 0 0,-3-1 0 0 0,0 0 0 0 0,3 0 0 0 0,-3 1 0 0 0,0-1 0 0 0,0 1 0 0 0,1 0 0 0 0,2-1 0 0 0,-3-1 0 0 0,0 1 0 0 0,0 2 0 0 0,2-2 0 0 0,-1 0 0 0 0,-2 2 0 0 0,1-2 0 0 0,0-1 0 0 0,-1 3 0 0 0,2-1 0 0 0,1-2 0 0 0,-1 0 0 0 0,-2 0 0 0 0,2 1 0 0 0,1-1 0 0 0,-2 0 0 0 0,1 0 0 0 0,1-2 0 0 0,1 1 0 0 0,2 3 0 0 0,-8-3 0 0 0,4 2 0 0 0,1 2 0 0 0,-2-1 0 0 0,0 1 0 0 0,0-2 0 0 0,-26-2 0 0 0,32 4 0 0 0,-12-1 0 0 0,-3-1 0 0 0,14 3 0 0 0,-11-2 0 0 0,12 1 0 0 0,-19-3 0 0 0,13 2 0 0 0,2-1 0 0 0,-5-2 0 0 0,-6-1 0 0 0,9 3 0 0 0,3-1 0 0 0,-2 0 0 0 0,1 1 0 0 0,-1-1 0 0 0,-1 0 0 0 0,6 2 0 0 0,-17-15 0 0 0,2 3 0 0 0,12 10 0 0 0,1-2 0 0 0,0 0 0 0 0,3 5 0 0 0,0 1 0 0 0,-12-9 0 0 0,9 3 0 0 0,-2 0 0 0 0,3 6 0 0 0,-5-11 0 0 0,1 0 52 0 0,-7-2 32 0 0,9 9-84 0 0,-2 1 0 0 0,2-1 0 0 0,-4-3 0 0 0,9 6 0 0 0,-1-2 0 0 0,-13-5 0 0 0,-4-3-88 0 0,9 6 88 0 0,7 3 0 0 0,-15-5 0 0 0,5 3 0 0 0,5 0 0 0 0,1 0 0 0 0,-1 1 0 0 0,2-1 0 0 0,0 0 0 0 0,-1 2 16 0 0,-11-10 216 0 0,12 10-232 0 0,1 0 0 0 0,0-1 0 0 0,0 1 0 0 0,0-1 0 0 0,0 1 0 0 0,-5-6 0 0 0,4 3 0 0 0,1-1 0 0 0,-1 2 0 0 0,-2 0 0 0 0,3 1 0 0 0,-1-1 0 0 0,1 0 0 0 0,0 0 0 0 0,-1-2 0 0 0,-1 1 0 0 0,2 2 0 0 0,0-1 0 0 0,-1 0 0 0 0,1 0 0 0 0,-3-2 0 0 0,1 2 0 0 0,-1 0 0 0 0,2 0 0 0 0,-3 2 0 0 0,0 0 0 0 0,3-1 0 0 0,-2 0 0 0 0,1 0 0 0 0,0 2 11 0 0,4 0 32 0 0,-2-3-80 0 0,-2 1-31 0 0,-1 1-93 0 0,5 2 179 0 0,-1 1 8 0 0,-7-4 192 0 0,5 0-204 0 0,-1 2-14 0 0,-3-1 11 0 0,7 2 32 0 0,-2-1-33 0 0,-3-2-10 0 0,-1 2 0 0 0,0-2 0 0 0,3 2 0 0 0,-2-1 0 0 0,-18-2-340 0 0,24 4 382 0 0,-8-1 231 0 0,5-2-256 0 0,-4 2-17 0 0,0-1 0 0 0,3 1 0 0 0,4 1 0 0 0,1 0 0 0 0,0 0 0 0 0,-1 0 0 0 0,1 0 0 0 0,-1 0 0 0 0,1 0 0 0 0,0 0 0 0 0,-1 0 0 0 0,1 0 0 0 0,-1-1 0 0 0,1 1 0 0 0,0 0 0 0 0,-1 0 0 0 0,1 0 0 0 0,0 0 0 0 0,-1-1 0 0 0,1 1 0 0 0,0 0 0 0 0,-1 0 0 0 0,1-1 0 0 0,0 1 0 0 0,0 0 0 0 0,-1-1 0 0 0,1 1 0 0 0,0 0 0 0 0,0-1 0 0 0,-1 1 0 0 0,-9-5 0 0 0,2 4 0 0 0,2 1 0 0 0,-1-3 0 0 0,-1 2 0 0 0,1-1 0 0 0,2 1 0 0 0,-3-2 0 0 0,0 2 0 0 0,1 1 11 0 0,5 0 32 0 0,-3-4-33 0 0,-2 2-10 0 0,-2 1 0 0 0,2 1 11 0 0,5 0 32 0 0,-2-3-33 0 0,-3 2-10 0 0,-1 1 0 0 0,2-3 0 0 0,0 2-13 0 0,5 1-163 0 0,1 0-472 0 0,0 1-199 0 0,4 6-37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2:30:57.971"/>
    </inkml:context>
    <inkml:brush xml:id="br0">
      <inkml:brushProperty name="width" value="0.05" units="cm"/>
      <inkml:brushProperty name="height" value="0.05" units="cm"/>
    </inkml:brush>
  </inkml:definitions>
  <inkml:trace contextRef="#ctx0" brushRef="#br0">8 0 3920 0 0,'0'0'160'0'0,"0"0"0"0"0,0 0 0 0 0,0 0 0 0 0,0 0 0 0 0,0 0 0 0 0,0 0 0 0 0,0 0 0 0 0,0 0-11 0 0,0 0-43 0 0,0 0-19 0 0,0 0-5 0 0,0 0 0 0 0,0 0 12 0 0,0 0 2 0 0,0 0 0 0 0,0 0 0 0 0,0 0 0 0 0,0 0 0 0 0,0 0 0 0 0,0 0-6 0 0,0 0-20 0 0,0 0-6 0 0,0 0 0 0 0,0 0 13 0 0,0 0 56 0 0,0 0 25 0 0,0 0 2 0 0,0 0-8 0 0,0 0-34 0 0,0 0-12 0 0,0 0-2 0 0,0 0-7 0 0,-1 2-22 0 0,-1 2 11 0 0,0-2 12 0 0,2-2-88 0 0,-1 0 0 0 0,1 1 0 0 0,0-1 0 0 0,0 0-1 0 0,0 0 1 0 0,-1 0 0 0 0,1 1 0 0 0,0-1 0 0 0,0 0 0 0 0,0 0-1 0 0,0 1 1 0 0,0-1 0 0 0,0 0 0 0 0,-1 0 0 0 0,1 1 0 0 0,0-1-1 0 0,0 0 1 0 0,0 0 0 0 0,0 1 0 0 0,0-1 0 0 0,0 0-1 0 0,0 0 1 0 0,0 1 0 0 0,0-1 0 0 0,0 0 0 0 0,0 0 0 0 0,0 1-1 0 0,0-1 1 0 0,0 0 0 0 0,1 0 0 0 0,-1 1 0 0 0,0-1 0 0 0,0 0-1 0 0,0 0 1 0 0,0 1 0 0 0,0-1 0 0 0,1 0 0 0 0,-1 0 0 0 0,0 0-1 0 0,0 1 1 0 0,0-1 0 0 0,0 0 0 0 0,1 0 0 0 0,-1 0 0 0 0,0 0-1 0 0,0 1 1 0 0,1-1 0 0 0,-1 0 0 0 0,1 0 0 0 0,5 5 0 0 0,-1-3 44 0 0,-5-2-16 0 0,1 0-86 0 0,2 3 16 0 0,-2-2-48 0 0,-1-1 10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2:29:44.962"/>
    </inkml:context>
    <inkml:brush xml:id="br0">
      <inkml:brushProperty name="width" value="0.05" units="cm"/>
      <inkml:brushProperty name="height" value="0.05" units="cm"/>
      <inkml:brushProperty name="color" value="#424C50"/>
    </inkml:brush>
    <inkml:brush xml:id="br1">
      <inkml:brushProperty name="width" value="0.0501" units="cm"/>
      <inkml:brushProperty name="height" value="0.0501" units="cm"/>
      <inkml:brushProperty name="color" value="#424C50"/>
    </inkml:brush>
  </inkml:definitions>
  <inkml:trace contextRef="#ctx0" brushRef="#br0">6998 2179 3584 0 0,'0'0'72'0'0,"0"0"24"0"0,0 0-96 0 0,0 0 0 0 0,0 5 0 0 0</inkml:trace>
  <inkml:trace contextRef="#ctx0" brushRef="#br0" timeOffset="7">5482 4035 2792 0 0,'0'0'107'0'0,"0"0"-19"0"0,0 0 10 0 0,0 0 28 0 0,0 0 15 0 0,0 0 3 0 0,0-4 19 0 0,-1 4 2744 0 0,-1 3-2920 0 0,-1 2 420 0 0,-3 2 3169 0 0,5-7-3496 0 0,-3-3-64 0 0,1 0-28 0 0,2 1-36 0 0,0 0 106 0 0,1 0 0 0 0,0-1 0 0 0,-1 1 1 0 0,1 0-1 0 0,0 0 0 0 0,1 0 1 0 0,-1 0-1 0 0,0 0 0 0 0,1 0 0 0 0,-1 0 1 0 0,1 0-1 0 0,-1 0 0 0 0,2-3 0 0 0,-1 5 280 0 0,-2-2-405 0 0,18 9 1489 0 0,-15-6-1356 0 0,0 4-42 0 0,1-1 30 0 0,-3-3 22 0 0,0-1 50 0 0,0 0 24 0 0,0 0 2 0 0,14 16-99 0 0,-13-16-96 0 0,4 0 33 0 0,-1 0 10 0 0,0-2 17 0 0,-3 1 66 0 0,-1 1-1 0 0,0 0-8 0 0,0 0-4 0 0,10-2 1436 0 0,5 10-519 0 0,-10-6-975 0 0,-1-2-12 0 0,1 0 11 0 0,1-2 45 0 0,-6 2-54 0 0,0 0 0 0 0,0-1-1 0 0,1 1 1 0 0,-1 0 0 0 0,0 0 0 0 0,0 0 0 0 0,0 0-1 0 0,0 0 1 0 0,1 0 0 0 0,-1 0 0 0 0,0-1-1 0 0,0 1 1 0 0,0 0 0 0 0,0 0 0 0 0,1 0-1 0 0,-1 0 1 0 0,0 0 0 0 0,0 0 0 0 0,0 0 0 0 0,1 0-1 0 0,-1 0 1 0 0,0 0 0 0 0,0 0 0 0 0,0 0-1 0 0,1 0 1 0 0,-1 0 0 0 0,0 0 0 0 0,0 0-1 0 0,0 0 1 0 0,0 1 0 0 0,1-1 0 0 0,-1 0-1 0 0,0 0 1 0 0,0 0 0 0 0,0 0 0 0 0,0 0 0 0 0,1 0-1 0 0,-1 0 1 0 0,0 1 0 0 0,0-1 0 0 0,0 0-1 0 0,0 0 1 0 0,0 0 0 0 0,0 0 0 0 0,1 1-1 0 0,-1-1-1 0 0,0 0 0 0 0,0 0 0 0 0,0 0 0 0 0,0 1 0 0 0,0-1 0 0 0,0 0 0 0 0,0 0 0 0 0,1 0 0 0 0,-1 0 0 0 0,0 0-1 0 0,0 1 1 0 0,0-1 0 0 0,0 0 0 0 0,0 0 0 0 0,1 0 0 0 0,-1 0 0 0 0,0 0 0 0 0,0 0 0 0 0,0 0 0 0 0,1 0 0 0 0,-1 0 0 0 0,0 0-1 0 0,0 0 1 0 0,0 0 0 0 0,0 0 0 0 0,1 0 0 0 0,-1 0 0 0 0,0 0 0 0 0,0 0 0 0 0,0 0 0 0 0,1 0 0 0 0,-1 0 0 0 0,0 0 0 0 0,0 0-1 0 0,0 0 1 0 0,1 0 0 0 0,-1 0 0 0 0,0 0 0 0 0,0 0 0 0 0,0 0 0 0 0,0 0 0 0 0,0-1 0 0 0,1 1 0 0 0,-1 0 0 0 0,0 0-1 0 0,8-1 0 0 0,7-14 14 0 0,-12 13 29 0 0,4-1 2 0 0,-2 0-6 0 0,1 1-38 0 0,-3-3 0 0 0,0 2 0 0 0,0 0 0 0 0,0-1 0 0 0,0 0 0 0 0,0 0 0 0 0,1 0-8 0 0,1 2 144 0 0,-5 1-184 0 0,0 1 107 0 0,0 1-57 0 0,0-1 1 0 0,1 0-1 0 0,-1 1 0 0 0,0-1 0 0 0,0 0 0 0 0,0 1 0 0 0,0-1 1 0 0,0 1-1 0 0,0-1 0 0 0,0 0 0 0 0,0 1 0 0 0,0-1 1 0 0,0 1-1 0 0,0-1 0 0 0,-1 0 0 0 0,1 1 0 0 0,0-1 0 0 0,0 0 1 0 0,0 1-1 0 0,0-1 0 0 0,-1 0 0 0 0,1 1 0 0 0,0-1 1 0 0,-1 1-1 0 0,-2 5 12 0 0,2-1-2 0 0,1-4 48 0 0,0 0 11 0 0,0 2-6 0 0,0-1-11 0 0,-3 2-44 0 0,1 0 1 0 0,1-3 42 0 0,1-1 11 0 0,0 0 0 0 0,0 0 0 0 0,0 1-10 0 0,-2 3-33 0 0,1-2 35 0 0,-1-1 21 0 0,0 1-40 0 0,1-1-13 0 0,0 0 0 0 0,1-1-1 0 0,-1 1 1 0 0,1 0 0 0 0,-1-1 0 0 0,0 1 0 0 0,0 0 0 0 0,0-1 0 0 0,1 1 0 0 0,-1-1-1 0 0,0 0 1 0 0,0 1 0 0 0,0-1 0 0 0,0 0 0 0 0,0 1 0 0 0,0-1 0 0 0,1 0-1 0 0,-1 0 1 0 0,0 0 0 0 0,0 0 0 0 0,0 0 0 0 0,-2 0 0 0 0,-36 5 993 0 0,37-4-974 0 0,-2 1-22 0 0,2-1 22 0 0,-2 1-21 0 0,1-1 38 0 0,3-1-60 0 0,-1 0 0 0 0,1 0 0 0 0,0 0 0 0 0,0 0 0 0 0,0 0 0 0 0,0 0 0 0 0,0 0 0 0 0,0 0 0 0 0,0 0 0 0 0,0 0 0 0 0,0 0 0 0 0,0 0 0 0 0,0 0 0 0 0,0 0 0 0 0,0 0-1 0 0,0 0 1 0 0,0 0 0 0 0,0 0 0 0 0,0 0 0 0 0,0 0 0 0 0,0 0 0 0 0,0 0 0 0 0,0 0 0 0 0,0 0 0 0 0,0 0 0 0 0,0 0 0 0 0,0 0 0 0 0,0 0 0 0 0,0 0 0 0 0,0 0 0 0 0,0-1 0 0 0,0 1-1 0 0,0 0 1 0 0,0 0 0 0 0,0 0 0 0 0,0 0 0 0 0,0 0 0 0 0,0 0 0 0 0,0 0 0 0 0,0 0 0 0 0,0 0 0 0 0,0 0 0 0 0,0 0 0 0 0,0 0 0 0 0,0 0 0 0 0,0 0 0 0 0,0 0 0 0 0,-21 7 146 0 0,16-5-146 0 0,1-4 0 0 0,-2 1 0 0 0,0 0 0 0 0,0-2 0 0 0,1-1 0 0 0,1 0 0 0 0,-1 2 0 0 0,-18-17 0 0 0,20 17 11 0 0,1 1 32 0 0,-2 0-17 0 0,3 0 49 0 0,1 1-6 0 0,0 0-31 0 0,0 0-105 0 0,0 0-14 0 0,0 0 7 0 0,0 0 34 0 0,0 0 124 0 0,0 0 16 0 0,0 0-40 0 0,0 0-140 0 0,0 0-18 0 0,1 1 23 0 0,4 1 60 0 0,-2 3 15 0 0,0 0 0 0 0,1-2 0 0 0,-4-2 0 0 0,1-1-1 0 0,0 1 0 0 0,0-1 0 0 0,0 1 0 0 0,0-1 0 0 0,1 1 1 0 0,-1-1-1 0 0,0 0 0 0 0,0 0 0 0 0,0 0 0 0 0,0 1 0 0 0,0-1 1 0 0,0 0-1 0 0,2-1 0 0 0,-2 1 0 0 0,-1 0 0 0 0,1 0 1 0 0,0 0-1 0 0,0 0 0 0 0,0 1 0 0 0,0-1 1 0 0,0 0-1 0 0,0 0 0 0 0,0 1 0 0 0,0-1 0 0 0,0 0 1 0 0,0 1-1 0 0,0-1 0 0 0,1 1 0 0 0,3 1 1 0 0,1-2 0 0 0,-2 0 0 0 0,0 0-12 0 0,-2 0-36 0 0,3 0 36 0 0,0 1 78 0 0,4-3 112 0 0,8-11-644 0 0,-12 10 320 0 0,-2-1 2 0 0</inkml:trace>
  <inkml:trace contextRef="#ctx0" brushRef="#br0" timeOffset="8">10933 1091 1488 0 0,'0'0'36'0'0,"0"0"-105"0"0,0 0-2 0 0,0 0 35 0 0,0 0 111 0 0,0 0 21 0 0,1 0-22 0 0,2-2-59 0 0,1 0-36 0 0,-3 1-81 0 0,-1 1 2 0 0,1 1 26 0 0,10 10 1422 0 0,-11-10-1007 0 0,1 3 187 0 0,0-5 2640 0 0,-2-2-3171 0 0,2 1 11 0 0,14-12-96 0 0,-3 6-43 0 0,-8 7 67 0 0,1 1 8 0 0,-2 2 46 0 0,0 3 10 0 0,0-1 10 0 0,-3-2 33 0 0,1 2-32 0 0,-1-3 22 0 0,0 0 1 0 0,0-1 0 0 0,0 1-1 0 0,1-1 1 0 0,-1 1-1 0 0,0-1 1 0 0,0 1-1 0 0,0-1 1 0 0,0 1 0 0 0,0 0-1 0 0,0-1 1 0 0,0 1-1 0 0,0-1 1 0 0,0 1-1 0 0,-1-1 1 0 0,1 1 0 0 0,0 0-1 0 0,0-1 1 0 0,0 1-1 0 0,-1-1 1 0 0,1 1 0 0 0,0-1-1 0 0,-1 1 1 0 0,1-1-1 0 0,0 0 1 0 0,-1 1-1 0 0,1-1 1 0 0,0 1 0 0 0,-1-1-1 0 0,1 0 1 0 0,-1 1-1 0 0,1-1 1 0 0,-1 0-1 0 0,1 1 1 0 0,-1-1 0 0 0,0 0-1 0 0,0 1 22 0 0,0-1 90 0 0,1 0-45 0 0,0 0-10 0 0,-6-2-272 0 0,6 1 236 0 0,0 1 10 0 0,0 0 0 0 0,0 0 0 0 0,0 0 0 0 0,0 0 0 0 0,0 0-52 0 0,0 0-214 0 0,0 0-74 0 0,0 0-10 0 0</inkml:trace>
  <inkml:trace contextRef="#ctx0" brushRef="#br0" timeOffset="10">10967 1123 5072 0 0,'0'0'227'0'0,"0"0"43"0"0,0 0 18 0 0,0 0 7 0 0,0 0-30 0 0,0 0-129 0 0,0 0-59 0 0,0 0-11 0 0,0 0-2 0 0,1 0-11 0 0,2-5-43 0 0,-4 5-7 0 0,23-16-5 0 0,-18 14 12 0 0,-2 1 33 0 0,0 0-20 0 0,-2 0 35 0 0,0 1-31 0 0,0 0-1 0 0,0 0 0 0 0,0 0 0 0 0,0 0 1 0 0,0 0-1 0 0,0 0 0 0 0,0 0 0 0 0,0 0 1 0 0,0 0-1 0 0,-1 0 0 0 0,1 0 0 0 0,0 0 1 0 0,0 0-1 0 0,0 0 0 0 0,0 0 0 0 0,0 0 1 0 0,0 0-1 0 0,0 0 0 0 0,0 0 0 0 0,0 0 0 0 0,0 0 1 0 0,0 0-1 0 0,0-1 0 0 0,0 1 0 0 0,0 0 1 0 0,0 0-1 0 0,0 0 0 0 0,0 0 0 0 0,0 0 1 0 0,0 0-1 0 0,0 0 0 0 0,0 0 0 0 0,0 0 1 0 0,0 0-1 0 0,0 0 0 0 0,0 0 0 0 0,0 0 1 0 0,0 0-1 0 0,0 0 0 0 0,0-1 0 0 0,0 1 1 0 0,0 0-1 0 0,0 0 0 0 0,0 0 0 0 0,0 0 0 0 0,0 0 1 0 0,0 0-1 0 0,0 0 0 0 0,0 0 0 0 0,0 0 1 0 0,0 0-1 0 0,0 0 0 0 0,0 0 0 0 0,0 0 1 0 0,0 0-1 0 0,0 0 0 0 0,1 0 0 0 0,-1 0 1 0 0,0 0-1 0 0,0 0 0 0 0,0 0 0 0 0,0 0 1 0 0,0-1-1 0 0,0 1 0 0 0,-5-4 894 0 0,4 3-819 0 0,1 1-18 0 0,0 0-3 0 0,0 0-3 0 0,0 0-10 0 0,-1 0-14 0 0,-3-2-32 0 0,3 1 33 0 0,1 1 10 0 0,0 0 0 0 0,0 0 0 0 0,0 0 0 0 0,0 0 0 0 0,0 0 0 0 0,0 0 0 0 0,0 0 0 0 0,0 0 0 0 0,0 0 0 0 0,1 1-11 0 0,1 3-42 0 0,-2-1 26 0 0,0-3 154 0 0,0 0 54 0 0,0 0 10 0 0,0 0-42 0 0,1-3-170 0 0,1-1-43 0 0,1 0 0 0 0,0 2 0 0 0,0-1 0 0 0,0 0 0 0 0,1 2 0 0 0,1 0 0 0 0,-2 1 0 0 0,0 1 0 0 0,0 3 0 0 0,-3 2 0 0 0,-1-5 0 0 0,-2 7 0 0 0,-4-2 0 0 0,5-3 46 0 0,2-2-34 0 0,-1-1 0 0 0,1 1 0 0 0,0-1 0 0 0,-1 1 0 0 0,1-1-1 0 0,-1 1 1 0 0,1-1 0 0 0,-1 0 0 0 0,1 1 0 0 0,-1-1 0 0 0,1 1 0 0 0,-1-1 0 0 0,1 0-1 0 0,-1 1 1 0 0,1-1 0 0 0,-1 0 0 0 0,0 0 0 0 0,1 0 0 0 0,-1 1 0 0 0,0-1 0 0 0,-3 0-12 0 0,5 0 0 0 0,1 0 0 0 0,-4 0 0 0 0,1 0 2 0 0,0 1-1 0 0,0-1 0 0 0,0 0 0 0 0,0 0 0 0 0,0 0 0 0 0,0-1 0 0 0,0 1 0 0 0,0 0 1 0 0,0 0-1 0 0,0-1 0 0 0,0 1 0 0 0,0 0 0 0 0,0-1 0 0 0,0 1 0 0 0,0-1 0 0 0,1 1 0 0 0,-1-1 1 0 0,0 1-1 0 0,0-1 0 0 0,1 0 0 0 0,-1 1 0 0 0,0-1 0 0 0,0 0 0 0 0,1 0 0 0 0,-1 1 1 0 0,1-1-1 0 0,-1 0 0 0 0,1 0 0 0 0,-1 0 0 0 0,1 0 0 0 0,0 0 0 0 0,-1 0 0 0 0,1 0 1 0 0,0-1-1 0 0,-1-2-13 0 0,1 3-48 0 0,0 1-12 0 0,0 0 0 0 0,1 0 12 0 0,3 0 62 0 0,-3 0 68 0 0,-1 0-2 0 0,0 0-31 0 0,0 0-104 0 0,0 0-15 0 0</inkml:trace>
  <inkml:trace contextRef="#ctx0" brushRef="#br0" timeOffset="13">1169 3616 3920 0 0,'0'0'83'0'0,"0"0"10"0"0,0 0 2 0 0,0 0-6 0 0,0 0-1 0 0,0 0 35 0 0,0 0 146 0 0,0 0 68 0 0,0 0 14 0 0,0 0-18 0 0,0 0-247 0 0,-1 1-1 0 0,1-1 1 0 0,0 0-1 0 0,0 0 1 0 0,0 1 0 0 0,-1-1-1 0 0,1 0 1 0 0,0 0-1 0 0,0 0 1 0 0,-1 1 0 0 0,1-1-1 0 0,0 0 1 0 0,-1 0-1 0 0,1 0 1 0 0,0 0 0 0 0,0 0-1 0 0,-1 0 1 0 0,1 1-1 0 0,0-1 1 0 0,-1 0-1 0 0,1-2-68 0 0,0 0 0 0 0,0 1 0 0 0,0-1-1 0 0,1 1 1 0 0,-1-1 0 0 0,1 0 0 0 0,-1 1-1 0 0,1-1 1 0 0,0 1 0 0 0,0-3-1 0 0,0 3 27 0 0,-1 0-36 0 0,0 0-1 0 0,-1 0 1 0 0,1 0-1 0 0,0 0 0 0 0,0 0 1 0 0,0 0-1 0 0,1 0 1 0 0,-1 0-1 0 0,0 0 1 0 0,0 0-1 0 0,1 0 1 0 0,-1 0-1 0 0,0 0 1 0 0,1 0-1 0 0,-1 0 1 0 0,1 1-1 0 0,-1-1 1 0 0,1 0-1 0 0,-1 0 1 0 0,1 0-1 0 0,0 1 0 0 0,-1-1 1 0 0,2-1-1 0 0,1-1 186 0 0,-3 3 5 0 0,1-1-605 0 0,-6 4 4045 0 0,4-2-3563 0 0,1-1-59 0 0,0 1 0 0 0,0-1 0 0 0,0 1 0 0 0,-1-1 0 0 0,1 1 0 0 0,0-1 0 0 0,0 1 0 0 0,0-1 0 0 0,-1 1 0 0 0,1-1 0 0 0,0 1 0 0 0,0-1 0 0 0,-1 0 0 0 0,1 1 0 0 0,0-1 0 0 0,-1 1 1 0 0,1-1-1 0 0,-1 0 0 0 0,1 0 0 0 0,0 1 0 0 0,-1-1 0 0 0,1 0 0 0 0,-2 1 0 0 0,-4 4 134 0 0,5-4-102 0 0,1-1-72 0 0,0 0 61 0 0,2 2-14 0 0,-1-1 32 0 0,-1-2-1 0 0,2-1-32 0 0,-1 2 33 0 0,-1 0 19 0 0,0 0 39 0 0,0 0 15 0 0,0 0 1 0 0,0 0-10 0 0,0 0-38 0 0,0 0-14 0 0,0 0-2 0 0,0 0 14 0 0,0 0 57 0 0,0 0 4 0 0,0 0-3 0 0,0 0-3 0 0,0 0-12 0 0,0 0-7 0 0,0 0-2 0 0,0 0-32 0 0,0 0-104 0 0,0 0 64 0 0,0 0 2 0 0,14-5-70 0 0,-13 5 98 0 0,-1 0-2 0 0,0 0-4 0 0,0 0-26 0 0,0 0-64 0 0,0 0 112 0 0,0 0 14 0 0,-1 1-25 0 0,1-1-74 0 0,0 0-1 0 0,-1 1 1 0 0,1-1 0 0 0,0 0 0 0 0,0 1 0 0 0,-1-1-1 0 0,1 0 1 0 0,0 1 0 0 0,0-1 0 0 0,0 0-1 0 0,0 1 1 0 0,-1-1 0 0 0,1 1 0 0 0,0-1-1 0 0,0 0 1 0 0,0 1 0 0 0,0-1 0 0 0,0 1 0 0 0,0-1-1 0 0,0 1 1 0 0,0-1 0 0 0,0 0 0 0 0,0 1-1 0 0,1 0 1 0 0,-1 0 7 0 0,0 0 29 0 0,0-1-78 0 0,0 0-2 0 0,0 0 64 0 0,0 0-69 0 0,0 0-16 0 0,0 0 102 0 0,0 0 26 0 0,0 0-22 0 0,0 0-63 0 0,0 0 64 0 0,0 0 21 0 0,0 0 0 0 0,0 0 0 0 0,0 0 0 0 0,0 0 4 0 0,0 0 25 0 0,0 0 44 0 0,0 0 21 0 0,0 0 2 0 0,0 0-16 0 0,0 0-58 0 0,0 0 6 0 0,0 0-16 0 0,0 0-10 0 0,0 0-28 0 0,0 0-96 0 0,0 0-10 0 0,0 0 4 0 0,0 0 0 0 0,0 0 21 0 0,0 0 64 0 0,0 0-42 0 0,0 0-3 0 0,2 2-632 0 0,-1-1 259 0 0</inkml:trace>
  <inkml:trace contextRef="#ctx0" brushRef="#br0" timeOffset="14">8271 96 2760 0 0,'0'0'161'0'0,"0"0"174"0"0,0 0 76 0 0,0 0 18 0 0,0 0-4 0 0,0 0-27 0 0,0 0-13 0 0,0 0-1 0 0,0 0-3 0 0,0 0-12 0 0,0 0-7 0 0,-5 0 183 0 0,4 1 2932 0 0,4 32-1683 0 0,-4-28-1523 0 0,1-3-252 0 0,3-5 437 0 0,-2 2-396 0 0,-1 1 40 0 0,0 0 18 0 0,0 0-30 0 0,0 0-135 0 0,0 0-60 0 0,0 0-11 0 0,0 0 44 0 0,0 0 198 0 0,0 0 90 0 0,0 0 11 0 0,0 0-6 0 0,0 0-51 0 0,0 0-28 0 0,0 0-4 0 0,0 0-2 0 0,0 0-4 0 0,0 0-2 0 0,0 0 0 0 0,0 0-11 0 0,-1 0-53 0 0,-3-2-53 0 0,3-4-11 0 0,-1-1 0 0 0,4 2 0 0 0,1 2 16 0 0,-3 2 61 0 0,0 1 6 0 0,0 0-3 0 0,0 0-32 0 0,0 0-124 0 0,0 0-15 0 0,1 0 23 0 0,2 1 55 0 0,2 2 13 0 0,-2 2 0 0 0,-3-1 33 0 0,0-3 143 0 0,0-1 73 0 0,0 0 21 0 0,0-11 2 0 0,-2 7-273 0 0,2 3 2 0 0,-1 0-1 0 0,1-1 0 0 0,0 1 0 0 0,-1-1 0 0 0,1 1 0 0 0,0 0 0 0 0,0-1 0 0 0,0 1 0 0 0,0-1 0 0 0,0 1 0 0 0,0-1 0 0 0,0 1 0 0 0,0 0 0 0 0,1-1 0 0 0,0-1 0 0 0,1-1 0 0 0,1 1 0 0 0,0 5 16 0 0,-2-1 15 0 0,-1 0 1 0 0,1 0 0 0 0,-1 0 0 0 0,1 0 0 0 0,-1 0 0 0 0,1 0 0 0 0,-1 0 0 0 0,0 0 0 0 0,1 0 0 0 0,-1 0 0 0 0,0 0 0 0 0,0 0 0 0 0,0 0 0 0 0,0 1 0 0 0,0-1 0 0 0,0 0 0 0 0,0 0 0 0 0,0 0 0 0 0,-1 0 0 0 0,1 0 0 0 0,0 0 0 0 0,-1 0 0 0 0,1 0 0 0 0,0 0 0 0 0,-1 0 0 0 0,0 2 0 0 0,0-3 62 0 0,1 0-9 0 0,-8-14-4 0 0,7 8-141 0 0,2 1 60 0 0,-1 5 0 0 0,1 0 0 0 0,-1 0 0 0 0,0-1 0 0 0,1 1 0 0 0,-1 0 0 0 0,0 0 0 0 0,1 0 0 0 0,-1 0 0 0 0,0 0 0 0 0,1-1 0 0 0,-1 1 0 0 0,0 0 0 0 0,1 0 0 0 0,-1 0 0 0 0,1 0 0 0 0,-1 0 0 0 0,0 0 0 0 0,1 0 0 0 0,-1 0 0 0 0,1 1 0 0 0,2 0 0 0 0,0 1 0 0 0,1 0 0 0 0,-4-2 0 0 0,1 1 0 0 0,0-1 0 0 0,-1 0 0 0 0,1 0 0 0 0,-1 1 0 0 0,1-1 0 0 0,0 0 0 0 0,-1 1 0 0 0,1-1 0 0 0,-1 1 0 0 0,1-1 0 0 0,-1 1 0 0 0,1-1 0 0 0,-1 1 0 0 0,0-1 0 0 0,1 1 0 0 0,-1 0 0 0 0,0-1 0 0 0,1 1 0 0 0,-1-1 0 0 0,0 1 0 0 0,1 0 0 0 0,-1-1 0 0 0,0 1 0 0 0,0 0 0 0 0,0-1 0 0 0,0 1 0 0 0,0 0 0 0 0,0-1 0 0 0,0 2 0 0 0,0 1 0 0 0,-3-4 0 0 0,2 0 0 0 0,0 0 0 0 0,0 0 0 0 0,0 0 0 0 0,0 0 0 0 0,0 0 0 0 0,0 0 0 0 0,1 0 0 0 0,-1 0 0 0 0,1-1 0 0 0,-1 1 0 0 0,0 0 0 0 0,1 0 0 0 0,0-1 0 0 0,-1 1 0 0 0,1 0 0 0 0,0-3 0 0 0,-3-8 0 0 0,3 7 0 0 0,2 1 0 0 0,-2 8 0 0 0,0 3 0 0 0,0-2-13 0 0,0 2-70 0 0,0-6 3 0 0</inkml:trace>
  <inkml:trace contextRef="#ctx0" brushRef="#br1" timeOffset="16">32 3694 4864 0 0,'0'1'70'0'0,"-2"1"-93"0"0,1-1 445 0 0,0-1 263 0 0,1-1 861 0 0,-2 0-825 0 0,-3-1 2312 0 0,8 1-2835 0 0,-3 1-195 0 0,0 0 0 0 0,0 0 0 0 0,0 0 0 0 0,0-1 0 0 0,0 1 0 0 0,0 0 0 0 0,1 0 0 0 0,-1 0 0 0 0,0 0 0 0 0,0 0 0 0 0,0 0 1 0 0,0 0-1 0 0,0-1 0 0 0,1 1 0 0 0,-1 0 0 0 0,0 0 0 0 0,0 0 0 0 0,0 0 0 0 0,0 0 0 0 0,1 0 0 0 0,-1 0 0 0 0,0 0 0 0 0,0 0 0 0 0,0 0 0 0 0,0 0 0 0 0,1 0 0 0 0,-1 0 0 0 0,0 0 0 0 0,0 0 0 0 0,0 0 0 0 0,0 0 0 0 0,1 0 0 0 0,-1 0 0 0 0,0 1 0 0 0,0-1 0 0 0,0 0 0 0 0,0 0 0 0 0,0 0 0 0 0,1 0 0 0 0,-1 0 0 0 0,0 0 0 0 0,0 0 0 0 0,0 0 0 0 0,0 1 0 0 0,0-1 0 0 0,0 0 0 0 0,0 0 1 0 0,1 0-1 0 0,-1 0 0 0 0,0 0 0 0 0,0 1 0 0 0,0-1 0 0 0,0 0 0 0 0,0 0-50 0 0,0 0-60 0 0,0 0-11 0 0,0 0 66 0 0,0 0 286 0 0,0 0 129 0 0,-3 13 2996 0 0,1-12-3333 0 0,2 0 17 0 0,-2 0-19 0 0,1 0 43 0 0,-1-12 13 0 0,3 9-80 0 0,1-2 2 0 0,-2 4-3 0 0,0-1 0 0 0,0 1 1 0 0,0-1-1 0 0,0 1 1 0 0,0-1-1 0 0,1 1 0 0 0,-1 0 1 0 0,0-1-1 0 0,0 1 0 0 0,1 0 1 0 0,-1-1-1 0 0,0 1 0 0 0,0-1 1 0 0,1 1-1 0 0,-1 0 0 0 0,0 0 1 0 0,1-1-1 0 0,-1 1 0 0 0,0 0 1 0 0,1 0-1 0 0,-1-1 0 0 0,0 1 1 0 0,2 0-1 0 0,-2 0-68 0 0,3 2 53 0 0,-3-2 32 0 0,1 0 0 0 0,-1 0 0 0 0,1 0-1 0 0,-1 1 1 0 0,0-1 0 0 0,1 0 0 0 0,-1 0-1 0 0,1 1 1 0 0,-1-1 0 0 0,0 1 0 0 0,1-1-1 0 0,-1 0 1 0 0,0 1 0 0 0,1-1-1 0 0,-1 1 1 0 0,0-1 0 0 0,1 0 0 0 0,-1 1-1 0 0,0-1 1 0 0,0 1 0 0 0,1 0 0 0 0,-1 0 29 0 0,0-1 1 0 0,0 1 0 0 0,0-1 0 0 0,0 0 0 0 0,0 1 0 0 0,0-1 0 0 0,0 1 0 0 0,0-1 0 0 0,0 1 0 0 0,-1-1 0 0 0,1 1 0 0 0,0-1 0 0 0,0 0 0 0 0,0 1 0 0 0,0-1 0 0 0,-1 1 0 0 0,1-1 0 0 0,0 0 0 0 0,0 1 0 0 0,-1-1 0 0 0,1 0-1 0 0,0 1 1 0 0,-1-1 0 0 0,1 0 0 0 0,0 1 0 0 0,-1-1 0 0 0,1 0 0 0 0,0 0 0 0 0,-1 0 0 0 0,1 1 0 0 0,-1-1 0 0 0,1 0 0 0 0,-1 0 0 0 0,1 0 0 0 0,0 0 0 0 0,-1 0 0 0 0,1 0 0 0 0,-1 0 0 0 0,1 0 0 0 0,-1 0 0 0 0,1 0-1 0 0,-1 0 1 0 0,1 0 38 0 0,0 0-16 0 0,-4-9-25 0 0,3 8-42 0 0,1 0 0 0 0,0 0 1 0 0,-1 1-1 0 0,1-1 0 0 0,-1 0 1 0 0,1 0-1 0 0,0 0 0 0 0,0 1 0 0 0,-1-1 1 0 0,1 0-1 0 0,0 0 0 0 0,0 0 0 0 0,0 0 1 0 0,0 0-1 0 0,0 1 0 0 0,0-3 0 0 0,0 3-3 0 0,0-1-1 0 0,0 0 0 0 0,0 1 0 0 0,1-1 0 0 0,-1 1 0 0 0,0-1 0 0 0,0 0 1 0 0,0 1-1 0 0,1-1 0 0 0,-1 1 0 0 0,0-1 0 0 0,1 1 0 0 0,-1-1 0 0 0,0 1 1 0 0,1-1-1 0 0,-1 1 0 0 0,1-1 0 0 0,-1 1 0 0 0,1-1 0 0 0,0 1 0 0 0,1 0-9 0 0,-1 2 12 0 0,2 4-5 0 0,1 3 88 0 0,-4-9-17 0 0,-9 16 454 0 0,7-15-444 0 0,2-1-61 0 0,0 0 0 0 0,-1 0 1 0 0,1 1-1 0 0,-1-1 0 0 0,1 0 0 0 0,0 0 0 0 0,-1 1 0 0 0,1-1 1 0 0,-1 0-1 0 0,1 0 0 0 0,0 0 0 0 0,-1 0 0 0 0,1 0 1 0 0,-1 0-1 0 0,1 0 0 0 0,-1 1 0 0 0,1-1 0 0 0,0-1 1 0 0,-1 1-1 0 0,1 0 0 0 0,-1 0 0 0 0,1 0 0 0 0,-1 0 1 0 0,1 0-1 0 0,0 0 0 0 0,-1 0 0 0 0,1 0 0 0 0,-1-1 0 0 0,1 1 1 0 0,0 0-1 0 0,-1 0 0 0 0,1-1 0 0 0,-1 1 0 0 0,1-1-17 0 0,-1 1-1 0 0,1 0 1 0 0,0 0-1 0 0,0 0 1 0 0,0 0-1 0 0,0 0 1 0 0,0-1 0 0 0,-1 1-1 0 0,1 0 1 0 0,0 0-1 0 0,0 0 1 0 0,0 0-1 0 0,0-1 1 0 0,0 1-1 0 0,0 0 1 0 0,0 0-1 0 0,0 0 1 0 0,0-1-1 0 0,0 1 1 0 0,0 0-1 0 0,0 0 1 0 0,-1 0-1 0 0,1-1 1 0 0,0 1-1 0 0,1 0 1 0 0,-1 0-1 0 0,0 0 1 0 0,0-1-1 0 0,0 1 1 0 0,0 0-1 0 0,0 0 1 0 0,0 0-1 0 0,0-1 1 0 0,0 1-1 0 0,0 0 1 0 0,0 0-1 0 0,0 0 1 0 0,1-1-1 0 0,-1 1 1 0 0,0 0-1 0 0,0 0 1 0 0,0 0-1 0 0,0 0 1 0 0,0 0-1 0 0,1-1 1 0 0,-1 1-1 0 0,0 0 1 0 0,0 0-1 0 0,0 0 1 0 0,1 0-1 0 0,7-4-61 0 0,-8 4 50 0 0,0 0 14 0 0,0 0 6 0 0,1 0-6 0 0,0 0-1 0 0,-1 0 1 0 0,1 0 0 0 0,-1 0-1 0 0,1 0 1 0 0,-1-1 0 0 0,1 2-1 0 0,-1-1 1 0 0,1 0 0 0 0,0 0-1 0 0,-1 0 1 0 0,1 0 0 0 0,-1 0-1 0 0,1 0 1 0 0,-1 1 0 0 0,1-1-1 0 0,-1 0 1 0 0,1 0-1 0 0,-1 1 1 0 0,1-1 0 0 0,-1 0-1 0 0,1 1 1 0 0,-1-1 0 0 0,0 0-1 0 0,1 1 1 0 0,-1-1 0 0 0,0 1-1 0 0,1-1 1 0 0,-1 1 0 0 0,0-1-1 0 0,1 1 1 0 0,-1-1 0 0 0,0 1-1 0 0,0-1 1 0 0,1 1 0 0 0,-1-1-1 0 0,0 1 1 0 0,0-1-1 0 0,0 2 1 0 0,0 0 76 0 0,-1 1-4 0 0,1-2-63 0 0,-1-1-1 0 0,1 1 1 0 0,0-1 0 0 0,-1 1-1 0 0,1-1 1 0 0,-1 1-1 0 0,1-1 1 0 0,-1 0 0 0 0,1 1-1 0 0,-1-1 1 0 0,1 0-1 0 0,-1 1 1 0 0,1-1 0 0 0,-1 0-1 0 0,1 0 1 0 0,-1 1-1 0 0,0-1 1 0 0,1 0 0 0 0,-1 0-1 0 0,0 0 1 0 0,1 0-1 0 0,-1 0 1 0 0,1 0 0 0 0,-1 0-1 0 0,0 0 1 0 0,1 0-1 0 0,-1 0 1 0 0,0 0 0 0 0,1 0-1 0 0,-1-1 1 0 0,1 1 0 0 0,-1 0-1 0 0,-1-1 1 0 0,1 1 13 0 0,-1-1-1 0 0,1 0 1 0 0,-1 1 0 0 0,1-1 0 0 0,-1 0 0 0 0,1 0 0 0 0,-1 0 0 0 0,1 0 0 0 0,0 0 0 0 0,-2-1-1 0 0,3 1-24 0 0,0 1-1 0 0,-1 0 1 0 0,1 0-1 0 0,0 0 1 0 0,0-1-1 0 0,0 1 0 0 0,0 0 1 0 0,0 0-1 0 0,0 0 1 0 0,0-1-1 0 0,0 1 1 0 0,0 0-1 0 0,0 0 0 0 0,0 0 1 0 0,0-1-1 0 0,0 1 1 0 0,0 0-1 0 0,0 0 1 0 0,0 0-1 0 0,0-1 0 0 0,0 1 1 0 0,0 0-1 0 0,1 0 1 0 0,-1 0-1 0 0,0-1 1 0 0,0 1-1 0 0,0 0 0 0 0,0 0 1 0 0,0 0-1 0 0,0 0 1 0 0,1-1-1 0 0,-1 1 1 0 0,0 0-1 0 0,0 0 0 0 0,0 0 1 0 0,1 0-1 0 0,-1 0 1 0 0,0 0-1 0 0,0-1 1 0 0,0 1-1 0 0,1 0 0 0 0,-1 0 1 0 0,0 0-1 0 0,0 0 1 0 0,0 0-1 0 0,1 0 1 0 0,-1 0-1 0 0,0 0 0 0 0,7-1 146 0 0,-6 2-148 0 0,-1 0 1 0 0,1-1-1 0 0,-1 1 0 0 0,1-1 1 0 0,-1 1-1 0 0,0 0 0 0 0,1-1 1 0 0,-1 1-1 0 0,0 0 0 0 0,1-1 1 0 0,-1 1-1 0 0,0 0 0 0 0,0 0 1 0 0,0-1-1 0 0,0 1 0 0 0,0 0 0 0 0,0 0 1 0 0,0-1-1 0 0,0 1 0 0 0,0 0 1 0 0,0 0-1 0 0,0 0 0 0 0,-1 2 6 0 0,-1-1 0 0 0,1-2-24 0 0,1 0 0 0 0,-1 0 0 0 0,1 0 0 0 0,-1-1 0 0 0,1 1 0 0 0,0 0 0 0 0,-1 0 0 0 0,1-1-1 0 0,-1 1 1 0 0,1 0 0 0 0,-1-1 0 0 0,1 1 0 0 0,0 0 0 0 0,-1-1 0 0 0,1 1 0 0 0,0-1 0 0 0,-1 1-1 0 0,1-1 1 0 0,0 1 0 0 0,0-1 0 0 0,-1 1 0 0 0,1-1 0 0 0,0 0 0 0 0,0 0-684 0 0,-3-1-734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41:15.622"/>
    </inkml:context>
    <inkml:brush xml:id="br0">
      <inkml:brushProperty name="width" value="0.025" units="cm"/>
      <inkml:brushProperty name="height" value="0.025" units="cm"/>
      <inkml:brushProperty name="color" value="#E71224"/>
    </inkml:brush>
  </inkml:definitions>
  <inkml:trace contextRef="#ctx0" brushRef="#br0">86 13 8032 0 0,'0'0'182'0'0,"0"0"29"0"0,0 0 12 0 0,-5-4 3185 0 0,-4-4 261 0 0,7 9-3428 0 0,0 1-1 0 0,-1-1 1 0 0,1 1 0 0 0,0 0-1 0 0,0 0 1 0 0,0 0 0 0 0,0 0-1 0 0,0 0 1 0 0,0 0 0 0 0,1 1 0 0 0,-2 2-1 0 0,2-4-210 0 0,1 0-1 0 0,-1 1 1 0 0,1-1-1 0 0,-1 0 1 0 0,1 1-1 0 0,0-1 1 0 0,0 0-1 0 0,-1 1 1 0 0,1-1-1 0 0,0 1 1 0 0,0-1 0 0 0,1 0-1 0 0,-1 1 1 0 0,0-1-1 0 0,0 0 1 0 0,1 1-1 0 0,-1-1 1 0 0,0 0-1 0 0,1 1 1 0 0,0-1-1 0 0,-1 0 1 0 0,1 0-1 0 0,0 1 1 0 0,1 0-1 0 0,18 19-29 0 0,-17-19 0 0 0,-1 0 0 0 0,1 1 0 0 0,0-1 0 0 0,-1 1 0 0 0,0-1 0 0 0,1 1 0 0 0,-1 0 0 0 0,0 0 0 0 0,-1 0 0 0 0,1 0 0 0 0,0 0 0 0 0,-1 0 0 0 0,0 0 0 0 0,1 4 0 0 0,-2-5 25 0 0,0 0-1 0 0,0-1 0 0 0,0 1 0 0 0,0-1 0 0 0,-1 1 0 0 0,1 0 0 0 0,-1-1 1 0 0,1 1-1 0 0,-1-1 0 0 0,0 0 0 0 0,1 1 0 0 0,-1-1 0 0 0,0 1 1 0 0,0-1-1 0 0,0 0 0 0 0,0 0 0 0 0,0 1 0 0 0,0-1 0 0 0,-1 0 0 0 0,1 0 1 0 0,0 0-1 0 0,0 0 0 0 0,-1-1 0 0 0,1 1 0 0 0,-1 0 0 0 0,1 0 0 0 0,-2 0 1 0 0,-6 3 116 0 0,0-1 1 0 0,0 0-1 0 0,-10 3 1 0 0,18-6-134 0 0,-15 2-247 0 0,5-1-2778 0 0,9-2-3337 0 0</inkml:trace>
  <inkml:trace contextRef="#ctx0" brushRef="#br0" timeOffset="766.52">130 84 7688 0 0,'0'0'166'0'0,"0"0"29"0"0,0 0 14 0 0,0 0 55 0 0,0 0 183 0 0,0 0 81 0 0,0 0 15 0 0,-3 14 2087 0 0,8 81 3827 0 0,7-150-6233 0 0,-11 50-213 0 0,1 0 1 0 0,0 0 0 0 0,0 0-1 0 0,0 0 1 0 0,1 0-1 0 0,0 0 1 0 0,0 0 0 0 0,4-4-1 0 0,-7 8-5 0 0,0 1-1 0 0,1-1 0 0 0,-1 1 0 0 0,0-1 0 0 0,1 1 0 0 0,-1-1 0 0 0,1 1 0 0 0,-1-1 0 0 0,1 1 1 0 0,0 0-1 0 0,-1-1 0 0 0,1 1 0 0 0,-1 0 0 0 0,1-1 0 0 0,-1 1 0 0 0,1 0 0 0 0,0 0 1 0 0,-1 0-1 0 0,1-1 0 0 0,0 1 0 0 0,-1 0 0 0 0,1 0 0 0 0,0 0 0 0 0,-1 0 0 0 0,1 0 0 0 0,0 0 1 0 0,-1 0-1 0 0,1 1 0 0 0,1-1 0 0 0,-1 1 1 0 0,0 0-1 0 0,0 0 1 0 0,0 0 0 0 0,0 0 0 0 0,0 0-1 0 0,-1 0 1 0 0,1 0 0 0 0,0 0 0 0 0,0 0-1 0 0,-1 0 1 0 0,1 1 0 0 0,-1-1 0 0 0,2 2-1 0 0,0 6-44 0 0,0-1 0 0 0,0 1 0 0 0,1 10 0 0 0,-2 17 897 0 0,-1-35-762 0 0,0-1 0 0 0,0 0-4 0 0,0 0-16 0 0,0 0-4 0 0,0 0 0 0 0,1-2-50 0 0,0-1 0 0 0,0 1 0 0 0,1-1 0 0 0,-2 1-1 0 0,1-1 1 0 0,1-3 0 0 0,-2 5-20 0 0,2-7-35 0 0,1 0-1 0 0,-1 0 1 0 0,1 0-1 0 0,1 0 1 0 0,0 0-1 0 0,0 1 1 0 0,7-10-1 0 0,-11 17 31 0 0,1-1 1 0 0,-1 1-1 0 0,0 0 0 0 0,0 0 1 0 0,0 0-1 0 0,0-1 0 0 0,1 1 1 0 0,-1 0-1 0 0,0 0 1 0 0,0 0-1 0 0,0 0 0 0 0,1-1 1 0 0,-1 1-1 0 0,0 0 0 0 0,0 0 1 0 0,1 0-1 0 0,-1 0 0 0 0,0 0 1 0 0,0 0-1 0 0,1 0 0 0 0,-1 0 1 0 0,0 0-1 0 0,1 0 0 0 0,-1 0 1 0 0,0 0-1 0 0,0 0 0 0 0,1 0 1 0 0,-1 0-1 0 0,0 0 0 0 0,0 0 1 0 0,1 0-1 0 0,-1 0 1 0 0,0 0-1 0 0,7 9-151 0 0,-2 13-57 0 0,-3-4 203 0 0,1 5-74 0 0,9 37 0 0 0,-8-51-544 0 0,-4-9 533 0 0,0 0 0 0 0,0 0 1 0 0,1 0-1 0 0,-1 0 0 0 0,0 0 0 0 0,0 0 0 0 0,0 0 0 0 0,1 0 0 0 0,-1 0 0 0 0,0 1 0 0 0,0-1 0 0 0,0 0 1 0 0,0 0-1 0 0,1 0 0 0 0,-1 0 0 0 0,0-1 0 0 0,0 1 0 0 0,0 0 0 0 0,0 0 0 0 0,1 0 0 0 0,-1 0 1 0 0,0 0-1 0 0,0 0 0 0 0,0 0 0 0 0,1 0 0 0 0,-1 0 0 0 0,0 0 0 0 0,0 0 0 0 0,0 0 0 0 0,0-1 0 0 0,0 1 1 0 0,0 0-1 0 0,1 0 0 0 0,-1 0 0 0 0,0 0 0 0 0,0 0 0 0 0,0-1 0 0 0,0 1 0 0 0,0 0 0 0 0,0 0 1 0 0,0 0-1 0 0,0 0 0 0 0,0-1 0 0 0,0 1 0 0 0,0 0 0 0 0,0 0 0 0 0,1-1 0 0 0,1-3-5529 0 0</inkml:trace>
  <inkml:trace contextRef="#ctx0" brushRef="#br0" timeOffset="1912.53">399 78 9816 0 0,'0'0'222'0'0,"0"0"30"0"0,0 0 19 0 0,0 0 69 0 0,-17 15 3280 0 0,12-7-3080 0 0,0 0 1 0 0,1 1-1 0 0,0-1 1 0 0,0 1-1 0 0,0 0 1 0 0,1 0 0 0 0,1 1-1 0 0,0-1 1 0 0,-2 19-1 0 0,4-28-536 0 0,0 1 1 0 0,0-1-1 0 0,0 0 0 0 0,-1 0 0 0 0,1 1 1 0 0,0-1-1 0 0,0 0 0 0 0,0 1 1 0 0,0-1-1 0 0,0 0 0 0 0,0 0 0 0 0,0 1 1 0 0,1-1-1 0 0,-1 0 0 0 0,0 0 1 0 0,0 1-1 0 0,0-1 0 0 0,0 0 0 0 0,0 0 1 0 0,0 1-1 0 0,0-1 0 0 0,1 0 1 0 0,-1 0-1 0 0,0 0 0 0 0,0 1 0 0 0,0-1 1 0 0,0 0-1 0 0,1 0 0 0 0,-1 0 1 0 0,0 1-1 0 0,0-1 0 0 0,1 0 0 0 0,-1 0 1 0 0,0 0-1 0 0,0 0 0 0 0,1 0 1 0 0,-1 0-1 0 0,0 0 0 0 0,0 0 0 0 0,1 1 1 0 0,-1-1-1 0 0,0 0 0 0 0,0 0 1 0 0,1 0-1 0 0,-1 0 0 0 0,0 0 0 0 0,0 0 1 0 0,1-1-1 0 0,-1 1 0 0 0,0 0 1 0 0,0 0-1 0 0,1 0 0 0 0,-1 0 0 0 0,0 0 1 0 0,1 0-1 0 0,10-8-3 0 0,-8 3 41 0 0,1 0 0 0 0,-1-1 0 0 0,0 1 0 0 0,-1-1 0 0 0,1 0-1 0 0,-1 0 1 0 0,0 0 0 0 0,2-10 0 0 0,5-17 181 0 0,-11 42-61 0 0,0 0 0 0 0,1 0 0 0 0,-1 12 0 0 0,1-15-81 0 0,1 1 0 0 0,0-1 0 0 0,0 0 0 0 0,1 0 0 0 0,0 0 0 0 0,0 0 0 0 0,3 12 0 0 0,-4-18-81 0 0,0 0 0 0 0,0 0 0 0 0,1 0 0 0 0,-1 1 0 0 0,0-1 0 0 0,0 0 0 0 0,0 0 0 0 0,0 0 0 0 0,0 1 0 0 0,0-1 0 0 0,1 0 0 0 0,-1 0 0 0 0,0 0 0 0 0,0 0 0 0 0,0 1 0 0 0,1-1 0 0 0,-1 0 0 0 0,0 0 0 0 0,0 0 0 0 0,0 0 0 0 0,1 0 0 0 0,-1 0 0 0 0,0 0 0 0 0,0 0 0 0 0,0 0 0 0 0,1 1 0 0 0,-1-1 0 0 0,0 0 0 0 0,0 0 0 0 0,1 0 0 0 0,-1 0 0 0 0,0 0 0 0 0,0-1 0 0 0,1 1 0 0 0,-1 0 0 0 0,0 0 0 0 0,0 0 0 0 0,0 0 0 0 0,1 0 0 0 0,9-9 0 0 0,5-15 0 0 0,-1-4-37 0 0,-3-1 0 0 0,0-1-1 0 0,10-44 1 0 0,-17 61 453 0 0,-4 24 397 0 0,-6 74-537 0 0,6-80-269 0 0,0 1 22 0 0,0 1 1 0 0,0 0 0 0 0,0-1 0 0 0,1 1 0 0 0,0-1-1 0 0,0 1 1 0 0,0 0 0 0 0,1-1 0 0 0,0 0 0 0 0,0 1-1 0 0,6 10 1 0 0,-8-17-30 0 0,1 0 0 0 0,-1 1 0 0 0,0-1 0 0 0,1 0 0 0 0,-1 1 0 0 0,0-1 0 0 0,0 0 0 0 0,1 1 0 0 0,-1-1 0 0 0,1 0 0 0 0,-1 0 0 0 0,0 0 0 0 0,1 1 0 0 0,-1-1 0 0 0,1 0 0 0 0,-1 0 0 0 0,0 0 0 0 0,1 0 0 0 0,-1 0 0 0 0,1 0 0 0 0,-1 0 0 0 0,1 0 0 0 0,-1 0 0 0 0,0 0 0 0 0,1 0 0 0 0,-1 0 0 0 0,1 0 0 0 0,-1 0 0 0 0,1 0 0 0 0,-1 0 0 0 0,0 0 0 0 0,1 0 0 0 0,-1-1 0 0 0,1 1 0 0 0,-1 0 0 0 0,0 0 0 0 0,1 0 0 0 0,-1-1 0 0 0,0 1 0 0 0,1 0 0 0 0,-1-1 0 0 0,0 1 0 0 0,1 0 0 0 0,-1-1 0 0 0,0 1 0 0 0,0 0 0 0 0,1-1 0 0 0,-1 1 0 0 0,0-1 0 0 0,0 0 0 0 0,13-22 0 0 0,-12 21 0 0 0,12-30 42 0 0,-2 0 0 0 0,9-43 0 0 0,-17 62-40 0 0,1 2 8 0 0,-3 18 12 0 0,-3 18 10 0 0,-6 40 323 0 0,7-57-302 0 0,1 0 0 0 0,0 0 0 0 0,1 0 0 0 0,0 0 0 0 0,0 0 0 0 0,3 8 0 0 0,-4-15-102 0 0,0 0 0 0 0,1 0 0 0 0,-1 0 1 0 0,0 0-1 0 0,1 0 0 0 0,-1-1 0 0 0,1 1 1 0 0,-1 0-1 0 0,1 0 0 0 0,0-1 0 0 0,-1 1 1 0 0,1 0-1 0 0,0 0 0 0 0,-1-1 0 0 0,1 1 1 0 0,0-1-1 0 0,0 1 0 0 0,0-1 1 0 0,-1 1-1 0 0,1-1 0 0 0,0 0 0 0 0,0 1 1 0 0,0-1-1 0 0,0 0 0 0 0,0 0 0 0 0,0 1 1 0 0,0-1-1 0 0,0 0 0 0 0,0 0 0 0 0,0 0 1 0 0,0 0-1 0 0,0 0 0 0 0,0 0 0 0 0,0-1 1 0 0,1 1-1 0 0,4-3-1626 0 0</inkml:trace>
  <inkml:trace contextRef="#ctx0" brushRef="#br0" timeOffset="4877.62">843 128 8208 0 0,'0'0'182'0'0,"0"0"29"0"0,5-24 2637 0 0,-4 19-867 0 0,0 4-1768 0 0,-1 0 1 0 0,1-1 0 0 0,-1 1-1 0 0,0 0 1 0 0,1 0 0 0 0,-1 0 0 0 0,0-1-1 0 0,0 1 1 0 0,0 0 0 0 0,0 0-1 0 0,0-1 1 0 0,0 1 0 0 0,0 0 0 0 0,0 0-1 0 0,-1-1 1 0 0,1 1 0 0 0,0 0-1 0 0,-2-2 1 0 0,2 3-130 0 0,-1 0-1 0 0,1-1 0 0 0,-1 1 1 0 0,1 0-1 0 0,-1 0 1 0 0,1 0-1 0 0,-1 0 1 0 0,1 0-1 0 0,-1 0 0 0 0,1 0 1 0 0,-1 0-1 0 0,0 0 1 0 0,1 0-1 0 0,-1 0 1 0 0,1 0-1 0 0,-1 0 0 0 0,1 0 1 0 0,-1 1-1 0 0,1-1 1 0 0,-1 0-1 0 0,1 0 1 0 0,-1 1-1 0 0,1-1 0 0 0,-1 0 1 0 0,1 1-1 0 0,0-1 1 0 0,-1 1-1 0 0,-13 10 442 0 0,14-10-421 0 0,-4 3 75 0 0,0 0 0 0 0,0 1 0 0 0,0 0 0 0 0,1-1 0 0 0,0 2 0 0 0,-5 9 0 0 0,7-14-142 0 0,1 1-1 0 0,-1 0 0 0 0,0 0 0 0 0,0 0 0 0 0,1-1 0 0 0,-1 1 0 0 0,1 0 0 0 0,0 0 0 0 0,-1 0 0 0 0,1 0 0 0 0,0 0 0 0 0,0 0 0 0 0,0 0 0 0 0,1 0 0 0 0,-1 0 0 0 0,0 0 0 0 0,1-1 1 0 0,-1 1-1 0 0,1 0 0 0 0,0 0 0 0 0,-1 0 0 0 0,1-1 0 0 0,0 1 0 0 0,2 2 0 0 0,-3-4-35 0 0,1 1 0 0 0,0 0 0 0 0,-1-1 0 0 0,1 1 0 0 0,0-1-1 0 0,0 1 1 0 0,0-1 0 0 0,0 0 0 0 0,0 1 0 0 0,-1-1 0 0 0,1 0 0 0 0,0 1 0 0 0,0-1 0 0 0,0 0 0 0 0,0 0 0 0 0,0 0-1 0 0,0 0 1 0 0,0 0 0 0 0,0 0 0 0 0,0 0 0 0 0,0 0 0 0 0,0 0 0 0 0,0-1 0 0 0,0 1 0 0 0,0 0 0 0 0,-1-1 0 0 0,1 1 0 0 0,0 0-1 0 0,0-1 1 0 0,0 1 0 0 0,0-1 0 0 0,-1 0 0 0 0,1 1 0 0 0,0-1 0 0 0,-1 1 0 0 0,1-1 0 0 0,1-1 0 0 0,1-2 1 0 0,0 1 1 0 0,0 0 0 0 0,0-1-1 0 0,-1 0 1 0 0,1 0 0 0 0,2-6-1 0 0,-3 6 8 0 0,0-1-1 0 0,-1 0 0 0 0,0 0 1 0 0,0 0-1 0 0,0 0 0 0 0,-1 0 1 0 0,1-6-1 0 0,-2 11 34 0 0,-3 15-33 0 0,3 6 287 0 0,3 40 0 0 0,-1-41-56 0 0,0 0 0 0 0,-3 29 1 0 0,2-46-226 0 0,-7 33 418 0 0,7-34-393 0 0,-1 1 0 0 0,0-1 0 0 0,0 1 0 0 0,0-1 0 0 0,0 0 0 0 0,0 1 0 0 0,-1-1-1 0 0,1 0 1 0 0,-1 0 0 0 0,1 0 0 0 0,-4 3 0 0 0,5-5-35 0 0,-1 1 0 0 0,1-1 0 0 0,0 0 0 0 0,-1 0 0 0 0,1 1 0 0 0,0-1 1 0 0,-1 0-1 0 0,1 0 0 0 0,-1 1 0 0 0,1-1 0 0 0,0 0 0 0 0,-1 0 0 0 0,1 0 0 0 0,-1 0 0 0 0,1 0 0 0 0,-1 1 0 0 0,1-1 1 0 0,-1 0-1 0 0,1 0 0 0 0,-1 0 0 0 0,1 0 0 0 0,0 0 0 0 0,-1-1 0 0 0,1 1 0 0 0,-1 0 0 0 0,1 0 0 0 0,-1 0 0 0 0,0-1-6 0 0,0 1-1 0 0,1-1 0 0 0,-1 0 0 0 0,0 1 0 0 0,1-1 1 0 0,-1 0-1 0 0,1 1 0 0 0,-1-1 0 0 0,1 0 0 0 0,-1 0 1 0 0,1 1-1 0 0,0-1 0 0 0,-1-1 0 0 0,0-1-32 0 0,0-1 0 0 0,1 1-1 0 0,-1 0 1 0 0,1 0 0 0 0,-1 0 0 0 0,1 0-1 0 0,1-5 1 0 0,0 3-47 0 0,0-1-1 0 0,1 1 1 0 0,0 0 0 0 0,0-1-1 0 0,1 1 1 0 0,-1 0-1 0 0,5-6 1 0 0,27-33-541 0 0,-10 15 357 0 0,44-59-280 0 0,-64 81 552 0 0,-3 5 0 0 0,1-1-1 0 0,-1 1 0 0 0,1-1 1 0 0,-1 1-1 0 0,1 0 1 0 0,0 0-1 0 0,0 0 1 0 0,3-3-1 0 0,-4 5 49 0 0,-1 0 19 0 0,0 0-3 0 0,0 0 13 0 0,0 0-16 0 0,0 0-5 0 0,-16 15 128 0 0,11-7-147 0 0,0 0-1 0 0,0 0 0 0 0,1 1 0 0 0,0-1 1 0 0,1 1-1 0 0,0 0 0 0 0,0 0 1 0 0,-1 13-1 0 0,3-21-34 0 0,1 1 0 0 0,0-1-1 0 0,0 0 1 0 0,0 0 0 0 0,0 1 0 0 0,0-1 0 0 0,0 0-1 0 0,0 0 1 0 0,0 1 0 0 0,0-1 0 0 0,1 0 0 0 0,-1 0-1 0 0,1 0 1 0 0,-1 1 0 0 0,0-1 0 0 0,1 0 0 0 0,0 0-1 0 0,-1 0 1 0 0,1 0 0 0 0,0 0 0 0 0,0 0 0 0 0,-1 0-1 0 0,1 0 1 0 0,0 0 0 0 0,0-1 0 0 0,0 1 0 0 0,0 0-1 0 0,2 1 1 0 0,-2-2-14 0 0,1 0 1 0 0,-1 0-1 0 0,0 1 0 0 0,0-1 0 0 0,1 0 0 0 0,-1 0 1 0 0,0-1-1 0 0,0 1 0 0 0,1 0 0 0 0,-1 0 1 0 0,0-1-1 0 0,0 1 0 0 0,0 0 0 0 0,1-1 0 0 0,-1 1 1 0 0,0-1-1 0 0,0 0 0 0 0,0 1 0 0 0,0-1 1 0 0,0 0-1 0 0,0 0 0 0 0,0 1 0 0 0,0-1 0 0 0,0 0 1 0 0,-1 0-1 0 0,1 0 0 0 0,0 0 0 0 0,1-2 1 0 0,1-2 4 0 0,-1-1 1 0 0,1 0 0 0 0,-1 1-1 0 0,0-1 1 0 0,-1 0 0 0 0,1 0-1 0 0,0-10 1 0 0,2-18-5 0 0,-7 51 3 0 0,2-11 0 0 0,-1 0 0 0 0,2 0 0 0 0,-1 0 0 0 0,1 0 0 0 0,0 0 0 0 0,0 0 0 0 0,0 0 0 0 0,1 0 0 0 0,1 7 0 0 0,-2-13-12 0 0,1 1-1 0 0,-1 0 1 0 0,0 0-1 0 0,0-1 1 0 0,1 1-1 0 0,-1 0 0 0 0,0-1 1 0 0,1 1-1 0 0,-1-1 1 0 0,1 1-1 0 0,-1 0 1 0 0,0-1-1 0 0,1 1 1 0 0,-1-1-1 0 0,1 1 1 0 0,0-1-1 0 0,-1 1 0 0 0,1-1 1 0 0,-1 0-1 0 0,1 1 1 0 0,0-1-1 0 0,-1 0 1 0 0,2 1-1 0 0,-1-1-24 0 0,0 0 0 0 0,0 0-1 0 0,-1 0 1 0 0,1-1 0 0 0,0 1-1 0 0,0 0 1 0 0,-1 0 0 0 0,1-1-1 0 0,0 1 1 0 0,-1 0 0 0 0,1-1-1 0 0,0 1 1 0 0,-1-1 0 0 0,1 1 0 0 0,0-1-1 0 0,-1 1 1 0 0,2-2 0 0 0,1-1-141 0 0,-1-1 1 0 0,1 1-1 0 0,0-1 1 0 0,-1 0-1 0 0,3-6 1 0 0,-1 1-489 0 0,4-9 282 0 0,7-26-1 0 0,-15 42 396 0 0,0 2 42 0 0,0 0 13 0 0,0 0 4 0 0,0 0 2 0 0,0 0 0 0 0,0 0 0 0 0,0 0 22 0 0,1 2 16 0 0,-1 0 1 0 0,0 1-1 0 0,0-1 1 0 0,0 0-1 0 0,0 0 1 0 0,0 1-1 0 0,-1 3 1 0 0,0-5-129 0 0,-2 30 308 0 0,0 0 0 0 0,2 0-1 0 0,1 1 1 0 0,7 49-1 0 0,-8-91-310 0 0,1-1-1 0 0,0 1 0 0 0,1-1 1 0 0,1-12-1 0 0,11-51-86 0 0,-9 59 95 0 0,0 0 0 0 0,6-16-1 0 0,-8 25 10 0 0,1 0-1 0 0,0 1 1 0 0,0-1 0 0 0,0 1-1 0 0,1 0 1 0 0,-1 0-1 0 0,1 0 1 0 0,5-5-1 0 0,-8 9 2 0 0,0 0-1 0 0,-1 1 0 0 0,1-1 0 0 0,0 0 1 0 0,0 1-1 0 0,0-1 0 0 0,0 1 0 0 0,0-1 1 0 0,0 1-1 0 0,0-1 0 0 0,0 1 0 0 0,0-1 1 0 0,0 1-1 0 0,0 0 0 0 0,0 0 0 0 0,0-1 1 0 0,1 1-1 0 0,-1 0-2 0 0,-1 1 0 0 0,1-1 0 0 0,-1 0 0 0 0,1 0 0 0 0,-1 0 0 0 0,1 1 0 0 0,-1-1 0 0 0,0 0 0 0 0,1 1 0 0 0,-1-1 0 0 0,1 0 1 0 0,-1 1-1 0 0,0-1 0 0 0,1 1 0 0 0,-1-1 0 0 0,0 0 0 0 0,1 1 0 0 0,-1-1 0 0 0,0 1 0 0 0,0-1 0 0 0,1 1 0 0 0,-1-1 0 0 0,0 1 0 0 0,0 0 0 0 0,1 2-15 0 0,-1 0-1 0 0,1 0 1 0 0,-1 1-1 0 0,0-1 0 0 0,0 0 1 0 0,0 0-1 0 0,0 0 1 0 0,-1 1-1 0 0,0 4 0 0 0,-1-3-193 0 0,0 0 1 0 0,0 1-1 0 0,0-1 0 0 0,0 0 0 0 0,-1 0 0 0 0,0-1 0 0 0,0 1 0 0 0,0 0 1 0 0,-1-1-1 0 0,1 0 0 0 0,-1 0 0 0 0,0 0 0 0 0,-1 0 0 0 0,1-1 0 0 0,0 1 1 0 0,-1-1-1 0 0,0 0 0 0 0,0-1 0 0 0,-10 5 0 0 0,10-5-6575 0 0</inkml:trace>
  <inkml:trace contextRef="#ctx0" brushRef="#br0" timeOffset="5566.03">7 437 8376 0 0,'0'0'190'0'0,"0"0"28"0"0,0 0 8 0 0,0 0 41 0 0,-3 17 3436 0 0,5-7-2943 0 0,2 6-138 0 0,-2 1 1 0 0,1 23 0 0 0,-3-39-1173 0 0,0-1-226 0 0,0 0-50 0 0</inkml:trace>
  <inkml:trace contextRef="#ctx0" brushRef="#br0" timeOffset="5567.03">24 338 9880 0 0,'-5'3'280'0'0,"5"-3"64"0"0,0 0-280 0 0,-1 2-64 0 0,0 1 0 0 0,-2-1 0 0 0,2 1 64 0 0,0 0 0 0 0,0 0 0 0 0,1 1-2920 0 0,0 1-592 0 0</inkml:trace>
  <inkml:trace contextRef="#ctx0" brushRef="#br0" timeOffset="6546.14">79 473 5608 0 0,'0'0'165'0'0,"0"0"-10"0"0,-2 4 1203 0 0,0 1 0 0 0,0-1 0 0 0,1 0 0 0 0,-2 9 0 0 0,2-3-352 0 0,0 0-1 0 0,1 15 1 0 0,0-8 1254 0 0,1-25-2110 0 0,1 0-1 0 0,-1 0 0 0 0,1 1 1 0 0,1-1-1 0 0,0 0 0 0 0,5-12 0 0 0,2-2-110 0 0,-9 19-39 0 0,0 0-1 0 0,0 1 1 0 0,1-1-1 0 0,-1 1 0 0 0,1-1 1 0 0,0 1-1 0 0,-1 0 0 0 0,4-3 1 0 0,-5 5 0 0 0,0-1 1 0 0,1 1-1 0 0,-1 0 0 0 0,0 0 1 0 0,1-1-1 0 0,-1 1 0 0 0,0 0 1 0 0,1 0-1 0 0,-1 0 0 0 0,0 0 1 0 0,1 0-1 0 0,-1-1 1 0 0,0 1-1 0 0,1 0 0 0 0,-1 0 1 0 0,0 0-1 0 0,1 0 0 0 0,-1 0 1 0 0,1 0-1 0 0,-1 0 0 0 0,0 0 1 0 0,1 0-1 0 0,-1 0 0 0 0,1 0 1 0 0,-1 1-1 0 0,1-1 4 0 0,0 1-1 0 0,-1-1 1 0 0,1 1-1 0 0,-1 0 1 0 0,1-1-1 0 0,-1 1 1 0 0,1 0 0 0 0,-1-1-1 0 0,1 1 1 0 0,-1 0-1 0 0,0 0 1 0 0,1-1-1 0 0,-1 1 1 0 0,0 0-1 0 0,0 0 1 0 0,1 1-1 0 0,6 38 78 0 0,-5-25-172 0 0,8 28 0 0 0,-10-43 108 0 0,0 1-1 0 0,0-1 1 0 0,0 0-1 0 0,0 1 1 0 0,0-1-1 0 0,1 1 1 0 0,-1-1-1 0 0,0 0 1 0 0,0 1-1 0 0,0-1 1 0 0,1 0-1 0 0,-1 1 1 0 0,0-1-1 0 0,0 0 1 0 0,1 1-1 0 0,-1-1 1 0 0,0 0-1 0 0,1 0 1 0 0,-1 1-1 0 0,0-1 1 0 0,1 0-1 0 0,-1 0 1 0 0,1 0-1 0 0,-1 1 1 0 0,0-1-1 0 0,1 0 1 0 0,-1 0-1 0 0,1 0 1 0 0,-1 0-1 0 0,1 0 0 0 0,5-2-1053 0 0,0-2-3614 0 0,0-1-1302 0 0</inkml:trace>
  <inkml:trace contextRef="#ctx0" brushRef="#br0" timeOffset="7114.65">334 393 6896 0 0,'0'0'200'0'0,"-10"-17"6337"0"0,10 17-6480 0 0,0 0 0 0 0,0 0-1 0 0,-1-1 1 0 0,1 1 0 0 0,0 0 0 0 0,-1 0 0 0 0,1-1 0 0 0,0 1 0 0 0,-1 0-1 0 0,1 0 1 0 0,0 0 0 0 0,-1-1 0 0 0,1 1 0 0 0,0 0 0 0 0,-1 0 0 0 0,1 0-1 0 0,0 0 1 0 0,-1 0 0 0 0,1 0 0 0 0,-1 0 0 0 0,1 0 0 0 0,0 0 0 0 0,-1 0-1 0 0,1 0 1 0 0,0 0 0 0 0,-1 0 0 0 0,1 0 0 0 0,-1 0 0 0 0,1 0 0 0 0,0 1-1 0 0,-1-1 1 0 0,1 0 0 0 0,-1 1 5 0 0,0 0-1 0 0,0 0 1 0 0,1 0 0 0 0,-1-1-1 0 0,0 1 1 0 0,1 0 0 0 0,-1 0-1 0 0,1 0 1 0 0,-1 0 0 0 0,1 0-1 0 0,-1 2 1 0 0,-4 29 598 0 0,5-31-554 0 0,-2 24 397 0 0,1 0-1 0 0,1 0 1 0 0,1-1-1 0 0,6 30 0 0 0,-7-53-989 0 0,1 4 1293 0 0,0-4-2170 0 0,0-2-3676 0 0,0-1 3438 0 0</inkml:trace>
  <inkml:trace contextRef="#ctx0" brushRef="#br0" timeOffset="7658.55">266 468 10336 0 0,'0'0'233'0'0,"0"0"39"0"0,0 0 15 0 0,4-7 1985 0 0,2 4-1975 0 0,-1 1 1 0 0,0 0 0 0 0,0 0 0 0 0,1 1 0 0 0,-1 0 0 0 0,0 0 0 0 0,1 0-1 0 0,-1 0 1 0 0,1 1 0 0 0,0 0 0 0 0,6 1 0 0 0,-5-1-277 0 0,2 0-97 0 0</inkml:trace>
  <inkml:trace contextRef="#ctx0" brushRef="#br0" timeOffset="8223.5">406 472 8784 0 0,'0'0'197'0'0,"0"0"24"0"0,0-7 165 0 0,0 6 5716 0 0,-1 2-5967 0 0,0-1 0 0 0,0 1 0 0 0,1 0 0 0 0,-1 0 0 0 0,0 0 0 0 0,1 0-1 0 0,-1 0 1 0 0,1 0 0 0 0,-1 0 0 0 0,1 0 0 0 0,0 1 0 0 0,-1-1 0 0 0,1 0 0 0 0,0 0 0 0 0,0 0-1 0 0,0 2 1 0 0,-2 20 512 0 0,2-16-362 0 0,-1-1-98 0 0,1 1 0 0 0,0-1 0 0 0,1 0 0 0 0,1 8 0 0 0,-2-13-181 0 0,0-1 0 0 0,0 1 0 0 0,0 0 0 0 0,0 0 1 0 0,1-1-1 0 0,-1 1 0 0 0,0 0 0 0 0,1 0 0 0 0,-1-1 0 0 0,0 1 0 0 0,1 0 1 0 0,-1-1-1 0 0,1 1 0 0 0,-1-1 0 0 0,1 1 0 0 0,-1 0 0 0 0,1-1 0 0 0,-1 1 1 0 0,1-1-1 0 0,0 1 0 0 0,-1-1 0 0 0,1 0 0 0 0,0 1 0 0 0,-1-1 0 0 0,1 0 1 0 0,0 1-1 0 0,-1-1 0 0 0,1 0 0 0 0,0 0 0 0 0,0 0 0 0 0,-1 1 0 0 0,1-1 1 0 0,0 0-1 0 0,0 0 0 0 0,0 0 0 0 0,-1 0 0 0 0,1 0 0 0 0,0-1 0 0 0,0 1 1 0 0,-1 0-1 0 0,1 0 0 0 0,1-1 0 0 0,1 0 4 0 0,0 0 0 0 0,-1-1 0 0 0,1 1 0 0 0,0-1 0 0 0,-1 0 0 0 0,1 0 0 0 0,-1 0 0 0 0,1 0 0 0 0,-1 0 0 0 0,0-1 0 0 0,0 1 0 0 0,0-1 0 0 0,0 1 0 0 0,0-1-1 0 0,-1 0 1 0 0,1 0 0 0 0,-1 0 0 0 0,0 0 0 0 0,2-4 0 0 0,-2 3 20 0 0,0 1 0 0 0,0-1 0 0 0,-1 0 0 0 0,1 1 0 0 0,-1-1 0 0 0,0 0 0 0 0,0 1 0 0 0,0-1 0 0 0,0 1 0 0 0,-1-1 0 0 0,1 0 0 0 0,-1 1 0 0 0,0-1 0 0 0,0 1 0 0 0,0-1 0 0 0,-4-5 0 0 0,5 9 17 0 0,0-1 0 0 0,-1 1 0 0 0,1-1 0 0 0,0 1 0 0 0,-1-1 0 0 0,1 1 0 0 0,-1-1 0 0 0,1 1 0 0 0,-1-1 0 0 0,1 1 0 0 0,-1 0 0 0 0,1-1 0 0 0,-1 1-1 0 0,1 0 1 0 0,-1-1 0 0 0,1 1 0 0 0,-1 0 0 0 0,0 0 0 0 0,1 0 0 0 0,-1-1 0 0 0,1 1 0 0 0,-1 0 0 0 0,0 0 0 0 0,0 0 0 0 0,-1 0-12 0 0,1 1 0 0 0,-1-1 0 0 0,1 1 0 0 0,-1-1 0 0 0,1 1 0 0 0,-1-1 0 0 0,1 1 1 0 0,0 0-1 0 0,-1-1 0 0 0,0 2 0 0 0,-2 1-12 0 0,1 0 0 0 0,-1 0 1 0 0,1 0-1 0 0,0 0 0 0 0,0 0 1 0 0,-3 6-1 0 0,4-6-28 0 0,0 0-1 0 0,1 0 1 0 0,-1 0-1 0 0,1 1 1 0 0,0-1-1 0 0,0 0 1 0 0,0 1-1 0 0,1-1 1 0 0,-1 1 0 0 0,1-1-1 0 0,-1 0 1 0 0,2 6-1 0 0,-1-6-649 0 0,0-1 0 0 0,1 0-1 0 0,-1 0 1 0 0,1 1 0 0 0,0-1-1 0 0,0 0 1 0 0,1 3 0 0 0,2 0-5794 0 0</inkml:trace>
  <inkml:trace contextRef="#ctx0" brushRef="#br0" timeOffset="8722.51">524 489 6056 0 0,'0'0'176'0'0,"-9"15"2284"0"0,7-11-1879 0 0,0 1 1 0 0,1-1 0 0 0,0 0 0 0 0,0 0-1 0 0,0 0 1 0 0,0 1 0 0 0,1-1 0 0 0,0 5-1 0 0,0-5-60 0 0,-1 1 1 0 0,1-1-1 0 0,-1 1 0 0 0,0-1 0 0 0,0 1 0 0 0,-3 7 0 0 0,4-12-41 0 0,0 0-17 0 0,0 0-74 0 0,0 0-33 0 0,0 0-4 0 0,-1-4-294 0 0,1-1-1 0 0,-1 1 0 0 0,1 0 0 0 0,0-1 0 0 0,1 1 0 0 0,-1-1 0 0 0,1 1 0 0 0,0-1 1 0 0,0 1-1 0 0,0 0 0 0 0,2-5 0 0 0,2-4-41 0 0,1 0 0 0 0,9-15 0 0 0,-14 27-35 0 0,-1-1-1 0 0,1 1 1 0 0,0 0 0 0 0,0 0 0 0 0,0-1-1 0 0,0 1 1 0 0,0 0 0 0 0,0 0 0 0 0,0 0 0 0 0,0 0-1 0 0,0 0 1 0 0,0 0 0 0 0,1 1 0 0 0,-1-1-1 0 0,0 0 1 0 0,1 0 0 0 0,-1 1 0 0 0,1-1 0 0 0,1 0-1 0 0,-2 1-242 0 0,1 1 0 0 0,-1-1 0 0 0,1 0 0 0 0,-1 0-1 0 0,0 0 1 0 0,1 1 0 0 0,-1-1 0 0 0,0 1 0 0 0,1-1-1 0 0,-1 1 1 0 0,0 0 0 0 0,0-1 0 0 0,1 1 0 0 0,-1 0-1 0 0,0 0 1 0 0,0 0 0 0 0,0 0 0 0 0,0 0 0 0 0,0 0-1 0 0,1 1 1 0 0,2 3-5124 0 0</inkml:trace>
  <inkml:trace contextRef="#ctx0" brushRef="#br0" timeOffset="9827.68">616 518 9184 0 0,'0'0'208'0'0,"0"0"33"0"0,0 0 14 0 0,10-17 3145 0 0,-1 4-1673 0 0,-1 2-932 0 0,0-1 1 0 0,7-15-1 0 0,-11 15 139 0 0,-4 12-853 0 0,-1-1 0 0 0,1 1 0 0 0,0-1 0 0 0,0 1 0 0 0,-1-1 0 0 0,1 1 0 0 0,0-1 0 0 0,-1 1 0 0 0,1 0 0 0 0,0-1 0 0 0,-1 1 0 0 0,1 0 0 0 0,-1-1 0 0 0,1 1 0 0 0,-1 0 0 0 0,1-1 0 0 0,0 1 0 0 0,-1 0 0 0 0,0-1 0 0 0,0 1-60 0 0,0 1-1 0 0,1-1 0 0 0,-1 0 0 0 0,1 0 0 0 0,-1 0 1 0 0,1 0-1 0 0,-1 0 0 0 0,1 1 0 0 0,-1-1 1 0 0,1 0-1 0 0,-1 0 0 0 0,1 1 0 0 0,-1-1 0 0 0,1 0 1 0 0,0 1-1 0 0,-1-1 0 0 0,1 1 0 0 0,0-1 1 0 0,-1 0-1 0 0,1 1 0 0 0,0-1 0 0 0,-1 1 0 0 0,1-1 1 0 0,0 1-1 0 0,-8 13 134 0 0,4-8-125 0 0,0 1 1 0 0,1-1-1 0 0,0 1 0 0 0,1 0 0 0 0,-1 0 0 0 0,1 1 0 0 0,1-1 0 0 0,-1 0 1 0 0,1 1-1 0 0,1-1 0 0 0,-1 1 0 0 0,2 10 0 0 0,-1-17-27 0 0,0-1 0 0 0,0 1 1 0 0,0 0-1 0 0,0 0 0 0 0,1-1 0 0 0,-1 1 0 0 0,0 0 0 0 0,0-1 1 0 0,1 1-1 0 0,-1 0 0 0 0,1-1 0 0 0,-1 1 0 0 0,1 0 0 0 0,-1-1 0 0 0,1 1 1 0 0,-1-1-1 0 0,1 1 0 0 0,-1-1 0 0 0,1 1 0 0 0,0-1 0 0 0,-1 1 1 0 0,1-1-1 0 0,0 0 0 0 0,-1 1 0 0 0,2-1 0 0 0,-1 1 1 0 0,1-1 0 0 0,0 0 0 0 0,0 0 0 0 0,-1 0 0 0 0,1 0 0 0 0,0 0 0 0 0,0 0 0 0 0,-1 0 0 0 0,1-1 0 0 0,3 0 0 0 0,1-1-32 0 0,-1 0 1 0 0,1 0-1 0 0,0-1 0 0 0,-1 0 1 0 0,7-4-1 0 0,-5 1-10 0 0,-1 0-1 0 0,11-12 0 0 0,-12 13 28 0 0,-1 0 0 0 0,0 0 0 0 0,1 1 0 0 0,0 0 0 0 0,10-7-1 0 0,-13 10 18 0 0,-1 0 0 0 0,1 0 0 0 0,-1 1 0 0 0,0-1-1 0 0,1 0 1 0 0,-1 0 0 0 0,0-1 0 0 0,0 1 0 0 0,1 0 0 0 0,0-2 0 0 0,-1 1 16 0 0,0 0 22 0 0,0 0-33 0 0,9 5 38 0 0,-3-5-296 0 0,-6 3 248 0 0,-1 0 4 0 0,0-1-1 0 0,0 1 1 0 0,0-1-1 0 0,0 1 1 0 0,0-1-1 0 0,0 0 0 0 0,0 1 1 0 0,0-1-1 0 0,0 1 1 0 0,0-1-1 0 0,0 1 1 0 0,0-1-1 0 0,0 0 0 0 0,0 1 1 0 0,0-1-1 0 0,-1 1 1 0 0,1-1-1 0 0,0 0 0 0 0,0 1 1 0 0,-1-1-1 0 0,1 1 1 0 0,0-1-1 0 0,0 0 1 0 0,-1 1-1 0 0,1-1 0 0 0,0 0 1 0 0,-1 0-1 0 0,1 1 1 0 0,-1-1-1 0 0,1 0 1 0 0,0 0-1 0 0,-1 0 0 0 0,1 1 1 0 0,-1-1-1 0 0,0 0 3 0 0,0 1 0 0 0,1-1 0 0 0,-1 1 0 0 0,0-1 0 0 0,0 0 0 0 0,0 1 0 0 0,0-1 0 0 0,0 0 0 0 0,1 0 0 0 0,-1 1 0 0 0,0-1 0 0 0,0 0 0 0 0,0 0 0 0 0,0 0 0 0 0,0 0 0 0 0,0 0 0 0 0,0 0 0 0 0,0-1 0 0 0,-1 1 0 0 0,0-1-6 0 0,0 1 14 0 0,0 0 7 0 0,1 1 1 0 0,0-1-1 0 0,-1 1 1 0 0,1-1-1 0 0,0 1 1 0 0,0 0 0 0 0,-1 0-1 0 0,1-1 1 0 0,0 1-1 0 0,0 0 1 0 0,-2 2-1 0 0,3-2-10 0 0,-1-1 0 0 0,1 1 0 0 0,-1-1 0 0 0,1 1-1 0 0,0 0 1 0 0,0-1 0 0 0,-1 1 0 0 0,1-1 0 0 0,0 1-1 0 0,0 0 1 0 0,0-1 0 0 0,-1 1 0 0 0,1 0 0 0 0,0-1 0 0 0,0 1-1 0 0,0 0 1 0 0,0-1 0 0 0,0 1 0 0 0,0 0 0 0 0,0-1-1 0 0,1 1 1 0 0,-1-1 0 0 0,0 1 0 0 0,0 0 0 0 0,0-1 0 0 0,1 1-1 0 0,-1 0 1 0 0,0-1 0 0 0,1 2 0 0 0,13 12-127 0 0,-12-11 43 0 0,14 18-111 0 0,-15-20 183 0 0,-1 0 1 0 0,1 0-1 0 0,0 1 1 0 0,-1-1-1 0 0,1 1 1 0 0,-1-1-1 0 0,1 0 1 0 0,-1 1-1 0 0,0-1 1 0 0,1 1-1 0 0,-1-1 1 0 0,0 1-1 0 0,0-1 1 0 0,0 3-1 0 0,-1-2-24 0 0,1-1 0 0 0,-1 0 0 0 0,0 1-1 0 0,1-1 1 0 0,-1 0 0 0 0,0 0 0 0 0,0 0 0 0 0,0 1-1 0 0,0-1 1 0 0,0 0 0 0 0,0 0 0 0 0,0 0-1 0 0,0 0 1 0 0,0 0 0 0 0,-1-1 0 0 0,1 1-1 0 0,0 0 1 0 0,-1-1 0 0 0,1 1 0 0 0,0 0-1 0 0,-1-1 1 0 0,-2 1 0 0 0,3-1-286 0 0,0 0 0 0 0,0 1 0 0 0,-1-1 0 0 0,1 0-1 0 0,0 0 1 0 0,0 0 0 0 0,-1 0 0 0 0,1 0 0 0 0,0 0 0 0 0,-1-1 0 0 0,1 1 0 0 0,0 0 0 0 0,0-1 0 0 0,0 1-1 0 0,-1-1 1 0 0,0 0 0 0 0,-1-1-5339 0 0</inkml:trace>
  <inkml:trace contextRef="#ctx0" brushRef="#br0" timeOffset="10350.84">864 380 7688 0 0,'0'0'166'0'0,"0"0"29"0"0,0 0 14 0 0,0 0 94 0 0,0 0 344 0 0,0 0 149 0 0,0 16 4000 0 0,2 3-3115 0 0,0 0 1 0 0,-4 37 0 0 0,1 18-720 0 0,1-71-964 0 0,1 0-36 0 0,-1 1 0 0 0,1 0 0 0 0,-1-1 0 0 0,-1 1 0 0 0,1 0 0 0 0,0-1 0 0 0,-1 1 0 0 0,-1 4 0 0 0,2-8-248 0 0,0 0-702 0 0,0 0-312 0 0,-7-5-5315 0 0,3-1 4605 0 0,0 0-6 0 0</inkml:trace>
  <inkml:trace contextRef="#ctx0" brushRef="#br0" timeOffset="10749.81">831 516 10104 0 0,'0'0'230'0'0,"0"0"30"0"0,0 0 19 0 0,19-10 1488 0 0,14-9 211 0 0,-11 8-6150 0 0,-14 9-306 0 0</inkml:trace>
  <inkml:trace contextRef="#ctx0" brushRef="#br0" timeOffset="11257.53">1091 416 12464 0 0,'0'0'281'0'0,"0"0"40"0"0,0 0 22 0 0,0 0-39 0 0,0 0-88 0 0,0 0 361 0 0,-12 2 6008 0 0,8 3-6250 0 0,0 0 0 0 0,0 1-1 0 0,1 0 1 0 0,0-1-1 0 0,0 1 1 0 0,0 1 0 0 0,-4 11-1 0 0,-2 6 207 0 0,-39 79 790 0 0,27-59-9641 0 0,18-40 844 0 0</inkml:trace>
  <inkml:trace contextRef="#ctx0" brushRef="#br0" timeOffset="12652.52">39 744 8032 0 0,'0'0'233'0'0,"-21"-2"6888"0"0,20 2-7005 0 0,1 0 0 0 0,-1 0-1 0 0,0 0 1 0 0,1 0 0 0 0,-1 1 0 0 0,0-1-1 0 0,1 0 1 0 0,-1 0 0 0 0,1 1 0 0 0,-1-1-1 0 0,0 0 1 0 0,1 1 0 0 0,-1-1 0 0 0,1 0-1 0 0,-1 1 1 0 0,1-1 0 0 0,-1 1 0 0 0,1-1-1 0 0,-1 1 1 0 0,1-1 0 0 0,-1 1 0 0 0,1 0 0 0 0,0-1-1 0 0,-1 2 1 0 0,1-2-110 0 0,0 1-1 0 0,0 0 1 0 0,0 0 0 0 0,1 0-1 0 0,-1 0 1 0 0,0 0 0 0 0,0-1 0 0 0,1 1-1 0 0,-1 0 1 0 0,0 0 0 0 0,1 0-1 0 0,-1-1 1 0 0,1 1 0 0 0,-1 0-1 0 0,1-1 1 0 0,-1 1 0 0 0,1 0-1 0 0,0-1 1 0 0,-1 1 0 0 0,2 0-1 0 0,2 3-4 0 0,-2-2-4 0 0,0-1 0 0 0,0 1 1 0 0,0-1-1 0 0,0 1 0 0 0,0 0 0 0 0,-1 0 0 0 0,1 0 0 0 0,-1 0 1 0 0,0 0-1 0 0,1 0 0 0 0,-1 0 0 0 0,0 1 0 0 0,0-1 0 0 0,-1 0 0 0 0,1 1 1 0 0,0-1-1 0 0,-1 0 0 0 0,1 4 0 0 0,-1-5 18 0 0,0-1 0 0 0,0 1-1 0 0,0-1 1 0 0,0 0 0 0 0,0 1-1 0 0,0-1 1 0 0,0 1 0 0 0,0-1-1 0 0,0 1 1 0 0,0-1 0 0 0,0 1 0 0 0,-1-1-1 0 0,1 1 1 0 0,0-1 0 0 0,0 0-1 0 0,0 1 1 0 0,-1-1 0 0 0,1 1 0 0 0,0-1-1 0 0,-1 0 1 0 0,1 1 0 0 0,0-1-1 0 0,-1 0 1 0 0,1 1 0 0 0,0-1 0 0 0,-1 0-1 0 0,1 0 1 0 0,-1 1 0 0 0,1-1-1 0 0,-1 0 1 0 0,1 0 0 0 0,0 0-1 0 0,-1 0 1 0 0,1 1 0 0 0,-1-1 0 0 0,1 0-1 0 0,-1 0 1 0 0,1 0 0 0 0,-1 0-1 0 0,1 0 1 0 0,-1 0 0 0 0,1 0 0 0 0,-1 0-1 0 0,1-1 1 0 0,-1 1 0 0 0,-10-4-925 0 0,3 0-4110 0 0,6 1-617 0 0</inkml:trace>
  <inkml:trace contextRef="#ctx0" brushRef="#br0" timeOffset="15582.69">158 732 7696 0 0,'-21'11'3632'0'0,"19"-10"-3420"0"0,0 1 0 0 0,0-1 1 0 0,0 1-1 0 0,1 0 0 0 0,-1 0 1 0 0,1 0-1 0 0,-1 0 0 0 0,1 0 1 0 0,0 0-1 0 0,0 0 0 0 0,-1 1 0 0 0,2-1 1 0 0,-1 0-1 0 0,0 1 0 0 0,0-1 1 0 0,1 0-1 0 0,-1 1 0 0 0,1-1 1 0 0,0 1-1 0 0,0-1 0 0 0,0 3 1 0 0,0-3-190 0 0,0 0-1 0 0,0 0 1 0 0,0 0 0 0 0,1 0 0 0 0,-1 0 0 0 0,1-1 0 0 0,-1 1 0 0 0,1 0 0 0 0,0 0 0 0 0,-1 0-1 0 0,1-1 1 0 0,0 1 0 0 0,0-1 0 0 0,0 1 0 0 0,1 0 0 0 0,-1-1 0 0 0,0 0 0 0 0,1 1 0 0 0,-1-1-1 0 0,0 0 1 0 0,1 0 0 0 0,-1 1 0 0 0,1-1 0 0 0,0 0 0 0 0,-1-1 0 0 0,1 1 0 0 0,2 1-1 0 0,-1-2-22 0 0,1 1 0 0 0,-1 0 0 0 0,1-1 0 0 0,0 0 0 0 0,-1 0 0 0 0,1 0 0 0 0,-1 0 0 0 0,1 0-1 0 0,0-1 1 0 0,-1 1 0 0 0,1-1 0 0 0,-1 0 0 0 0,1 0 0 0 0,-1-1 0 0 0,0 1 0 0 0,0-1 0 0 0,1 1-1 0 0,-1-1 1 0 0,0 0 0 0 0,0 0 0 0 0,-1-1 0 0 0,1 1 0 0 0,0-1 0 0 0,-1 1 0 0 0,1-1 0 0 0,-1 0-1 0 0,0 0 1 0 0,0 0 0 0 0,0 0 0 0 0,0 0 0 0 0,-1 0 0 0 0,1 0 0 0 0,-1-1 0 0 0,0 1 0 0 0,2-7-1 0 0,0-17 1464 0 0,-7 40-994 0 0,3 3-136 0 0,0-1 0 0 0,1 1 0 0 0,1-1 0 0 0,4 22-1 0 0,6-70 199 0 0,-8 19-506 0 0,8-26 37 0 0,-10 36-59 0 0,1 1 0 0 0,-1 0 0 0 0,1 0 0 0 0,-1 0 0 0 0,1 0 0 0 0,0 0 0 0 0,0 0 0 0 0,0 0 0 0 0,4-3 0 0 0,-5 6-16 0 0,-1-1-1 0 0,0 1 0 0 0,1 0 0 0 0,-1 0 0 0 0,1-1 0 0 0,-1 1 0 0 0,1 0 0 0 0,-1 0 1 0 0,1 0-1 0 0,-1-1 0 0 0,1 1 0 0 0,0 0 0 0 0,-1 0 0 0 0,1 0 0 0 0,-1 0 1 0 0,1 0-1 0 0,-1 0 0 0 0,1 0 0 0 0,-1 0 0 0 0,1 1 0 0 0,-1-1 0 0 0,1 0 0 0 0,-1 0 1 0 0,1 0-1 0 0,-1 1 0 0 0,1-1 0 0 0,-1 0 0 0 0,1 0 0 0 0,-1 1 0 0 0,1-1 1 0 0,16 16-1467 0 0,-5-5 9 0 0,-12-11 1343 0 0,0 0 28 0 0,5-8-252 0 0,-2 1 399 0 0,-3 11 770 0 0,-3 5-564 0 0,1 1 0 0 0,0 1 0 0 0,1-1 0 0 0,0 0-1 0 0,1 0 1 0 0,0 0 0 0 0,0 1 0 0 0,1-1 0 0 0,3 11-1 0 0,-4-21-252 0 0,0 1 0 0 0,0-1-1 0 0,0 1 1 0 0,0-1 0 0 0,1 1 0 0 0,-1-1-1 0 0,0 1 1 0 0,0-1 0 0 0,0 0-1 0 0,1 1 1 0 0,-1-1 0 0 0,0 1-1 0 0,1-1 1 0 0,-1 0 0 0 0,0 1 0 0 0,1-1-1 0 0,-1 0 1 0 0,0 0 0 0 0,1 1-1 0 0,-1-1 1 0 0,1 0 0 0 0,-1 0 0 0 0,0 1-1 0 0,1-1 1 0 0,-1 0 0 0 0,1 0-1 0 0,-1 0 1 0 0,1 0 0 0 0,-1 0-1 0 0,1 0 1 0 0,0 0-4 0 0,1 0 0 0 0,-1 0 0 0 0,0-1 0 0 0,0 1 0 0 0,1-1 0 0 0,-1 1 0 0 0,0-1 0 0 0,0 1 0 0 0,0-1 0 0 0,0 0 0 0 0,1 0 0 0 0,23-24 39 0 0,-25 25-31 0 0,4-4-3 0 0,-1-1 0 0 0,-1 0 0 0 0,1 0 0 0 0,0 0 0 0 0,-1-1 0 0 0,0 1 0 0 0,-1 0 0 0 0,1-1 0 0 0,-1 1 1 0 0,1-10-1 0 0,3-8-3 0 0,-5 21 2 0 0,1 1 0 0 0,0-1 12 0 0,-2 6 23 0 0,1-1-1 0 0,-1 1 0 0 0,1-1 1 0 0,-1 1-1 0 0,1-1 0 0 0,0 1 1 0 0,0-1-1 0 0,1 6 0 0 0,0 4 133 0 0,-1-9-112 0 0,3 29 291 0 0,-3-32-343 0 0,0 0 0 0 0,0 1 0 0 0,0-1 0 0 0,1 0 0 0 0,-1 0 0 0 0,1 0-1 0 0,-1 0 1 0 0,1 0 0 0 0,-1 1 0 0 0,1-1 0 0 0,-1 0 0 0 0,1 0 0 0 0,0 0 0 0 0,0 0 0 0 0,0-1 0 0 0,-1 1 0 0 0,1 0 0 0 0,0 0 0 0 0,0 0 0 0 0,0-1 0 0 0,0 1 0 0 0,0 0 0 0 0,2 0 0 0 0,-2-1-7 0 0,0 0-1 0 0,0 0 1 0 0,0 0-1 0 0,0-1 1 0 0,0 1-1 0 0,0 0 0 0 0,-1 0 1 0 0,1-1-1 0 0,0 1 1 0 0,0 0-1 0 0,0-1 1 0 0,0 1-1 0 0,-1-1 1 0 0,1 1-1 0 0,0-1 0 0 0,0 0 1 0 0,-1 1-1 0 0,1-1 1 0 0,0 1-1 0 0,-1-1 1 0 0,1 0-1 0 0,-1 0 0 0 0,1 1 1 0 0,0-2-1 0 0,12-22-12 0 0,-11 21 20 0 0,11-28-3 0 0,-1-1 0 0 0,14-61 0 0 0,-23 86 0 0 0,2-7 11 0 0,-5 14 46 0 0,0 0 29 0 0,0 0 3 0 0,-2 20 152 0 0,-12 101 305 0 0,11-68-80 0 0,13-69-402 0 0,-5 3-84 0 0,10-24-129 0 0,-14 35 140 0 0,0 0-1 0 0,0 1 1 0 0,0-1 0 0 0,1 0-1 0 0,-1 0 1 0 0,0 1 0 0 0,1-1-1 0 0,-1 1 1 0 0,1-1 0 0 0,0 1-1 0 0,-1 0 1 0 0,1 0 0 0 0,0-1-1 0 0,3 0 1 0 0,-4 1-5 0 0,-1 1-1 0 0,0 0 1 0 0,1 0-1 0 0,-1 0 1 0 0,0 0 0 0 0,1 0-1 0 0,-1 0 1 0 0,0 0-1 0 0,1 0 1 0 0,-1 0 0 0 0,0 0-1 0 0,1 0 1 0 0,-1 0-1 0 0,0 0 1 0 0,1 0 0 0 0,-1 0-1 0 0,0 0 1 0 0,1 0-1 0 0,-1 0 1 0 0,0 1 0 0 0,1-1-1 0 0,-1 0 1 0 0,0 0-1 0 0,1 0 1 0 0,-1 0-1 0 0,0 1 1 0 0,0-1 0 0 0,1 0-1 0 0,-1 0 1 0 0,0 1-1 0 0,1-1 1 0 0,2 13-95 0 0,-7 18-39 0 0,4-29 39 0 0,-1 2 166 0 0,0 0-1 0 0,0-1 0 0 0,0 1 1 0 0,-1 0-1 0 0,1-1 0 0 0,-1 1 1 0 0,0-1-1 0 0,0 0 0 0 0,0 1 1 0 0,-5 5-1 0 0,6-8-129 0 0,0-1 0 0 0,0 1 0 0 0,0 0 0 0 0,0 0 0 0 0,0 0 0 0 0,0-1 0 0 0,0 1 0 0 0,0-1 0 0 0,0 1 0 0 0,0 0 0 0 0,0-1 0 0 0,0 0 0 0 0,-1 1 0 0 0,1-1 0 0 0,0 0 0 0 0,0 0 0 0 0,0 1 0 0 0,-1-1 0 0 0,1 0 0 0 0,0 0 0 0 0,0 0 0 0 0,-1-1 0 0 0,1 1 0 0 0,0 0 0 0 0,0 0 0 0 0,0-1 0 0 0,-1 1 0 0 0,1-1 0 0 0,0 1 0 0 0,0-1 0 0 0,0 1 0 0 0,0-1 0 0 0,0 0 0 0 0,0 1 0 0 0,0-1 0 0 0,0 0 0 0 0,-1-1 0 0 0,-13-11-7540 0 0,14 12 5629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1:38.675"/>
    </inkml:context>
    <inkml:brush xml:id="br0">
      <inkml:brushProperty name="width" value="0.05" units="cm"/>
      <inkml:brushProperty name="height" value="0.05" units="cm"/>
      <inkml:brushProperty name="color" value="#004F8B"/>
    </inkml:brush>
  </inkml:definitions>
  <inkml:trace contextRef="#ctx0" brushRef="#br0">4 1100 3912 0 0,'0'0'83'0'0,"0"0"11"0"0,0 0 13 0 0,0 0 13 0 0,0 0-12 0 0,0 0-4 0 0,0 0 0 0 0,0 0 8 0 0,0 0 33 0 0,0 0 14 0 0,0 0 1 0 0,0 0 1 0 0,0 0 7 0 0,0 0 7 0 0,0 0 1 0 0,0 0-3 0 0,0 0-12 0 0,0 0-7 0 0,0 0-2 0 0,0 0-15 0 0,0 0-53 0 0,0 0 5 0 0,0 0-1 0 0,0 0 8 0 0,0 0 56 0 0,0 0 8 0 0,0 0-6 0 0,0 0 2 0 0,0 0 17 0 0,0 0 10 0 0,0 0 1 0 0,0 0 5 0 0,0 0 23 0 0,0 0 11 0 0,0 0 1 0 0,0 0-14 0 0,0 0-55 0 0,0 0-24 0 0,0 0-3 0 0,0 0-11 0 0,0 0-40 0 0,0 0-2 0 0,0 0-8 0 0,0 0-3 0 0,0 0 0 0 0,0 0 0 0 0,0 0 0 0 0,0 0 0 0 0,0 0 0 0 0,0 0 5 0 0,0 0 22 0 0,0 0 5 0 0,0 0 0 0 0,0 0-6 0 0,0 0-20 0 0,-3-13 2610 0 0,3-9-1760 0 0,0 22-867 0 0,1-1-39 0 0,1-11 47 0 0,0-8 285 0 0,-2 20-287 0 0,2-15 202 0 0,-2 14-207 0 0,0-53 906 0 0,1 26-705 0 0,0-49-191 0 0,-2 73-7 0 0,1 0-56 0 0,0 0 0 0 0,0 1 1 0 0,0-1-1 0 0,0 0 0 0 0,2-4 0 0 0,-2 6-1 0 0,1-2 0 0 0,-1-1 0 0 0,1 1 0 0 0,-1-1 0 0 0,0 1 0 0 0,-2-9 0 0 0,2 3 0 0 0,0-21 0 0 0,0-21 192 0 0,1 30-192 0 0,0 14 0 0 0,-1 0 0 0 0,0 0 0 0 0,-2-12 0 0 0,2 16-1 0 0,-1 0-1 0 0,1 0 0 0 0,0 0 1 0 0,0 0-1 0 0,1-4 0 0 0,0-15 130 0 0,1-52-54 0 0,-3 19 54 0 0,-1 37 11 0 0,2 19-96 0 0,-1-5-3 0 0,0 1 1 0 0,1-1-1 0 0,-1 1 1 0 0,1-1 0 0 0,0-7-1 0 0,0 10 15 0 0,1-18 87 0 0,-1 20-202 0 0,0 0-39 0 0,0-12 268 0 0,2-45 25 0 0,-2 57-261 0 0,0-14 224 0 0,0 13-266 0 0,0-26-434 0 0,2-31 1519 0 0,0 24-912 0 0,-3-33 0 0 0,3-20 0 0 0,-1 73-1636 0 0,-1 14 713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56.034"/>
    </inkml:context>
    <inkml:brush xml:id="br0">
      <inkml:brushProperty name="width" value="0.05" units="cm"/>
      <inkml:brushProperty name="height" value="0.05" units="cm"/>
      <inkml:brushProperty name="color" value="#849398"/>
    </inkml:brush>
  </inkml:definitions>
  <inkml:trace contextRef="#ctx0" brushRef="#br0">18 0 4920 0 0,'0'0'108'0'0,"0"0"17"0"0,0 0 11 0 0,0 0 11 0 0,0 0 18 0 0,0 0 10 0 0,0 0 1 0 0,0 0-19 0 0,0 0-74 0 0,0 0-14 0 0,0 0 18 0 0,0 0-11 0 0,0 0-4 0 0,0 0 4 0 0,0 0 17 0 0,0 0 10 0 0,-4 9 2482 0 0,4-7-2584 0 0,0 0-54 0 0,0 2 61 0 0,0-3 99 0 0,0-1 19 0 0,0 0 5 0 0,0 0 38 0 0,1 2 93 0 0,-9-15 1892 0 0,8 12-2100 0 0,0 1 11 0 0,0 0 6 0 0,0 0-1 0 0,0 0 12 0 0,0 0 62 0 0,0 0 14 0 0,0 0-4 0 0,0 0-17 0 0,-1 1 25 0 0,-2 5 1291 0 0,1-8-896 0 0,1-6-621 0 0,1 7-80 0 0,0 1-69 0 0,0 0-11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5:36:50.814"/>
    </inkml:context>
    <inkml:brush xml:id="br0">
      <inkml:brushProperty name="width" value="0.025" units="cm"/>
      <inkml:brushProperty name="height" value="0.025" units="cm"/>
      <inkml:brushProperty name="color" value="#008C3A"/>
    </inkml:brush>
  </inkml:definitions>
  <inkml:trace contextRef="#ctx0" brushRef="#br0">7 48 3520 0 0,'0'0'101'0'0,"-3"-20"6704"0"0,3 13-6945 0 0,0 0 3414 0 0,-2 14-1282 0 0,1-3-1726 0 0,1 1 0 0 0,0 0 0 0 0,0 0 0 0 0,1 7 1 0 0,0 4 252 0 0,-1-14-506 0 0,-1-9 9 0 0,1 0-1 0 0,0 0 0 0 0,0-11 0 0 0,1-1-90 0 0,0 7 731 0 0,-1 22 143 0 0,-2 63-282 0 0,3-72-501 0 0,-1 0 16 0 0,7-63-80 0 0,-7 44 106 0 0,4 115 1472 0 0,-4-74-1464 0 0,0-43-72 0 0,1 10 0 0 0,0-1 0 0 0,-2 1 0 0 0,-1-19 0 0 0,2 8 14 0 0,0 21 50 0 0,0 0 2 0 0,0 0-2 0 0,0 20 296 0 0,0 68 272 0 0,-4-191-740 0 0,4 102-1 0 0,0 1-60 0 0,0 0-21 0 0,0 0 57 0 0,0 0 245 0 0,-2 17 637 0 0,1-7-700 0 0,0 1-1 0 0,2 16 0 0 0,0-3 125 0 0,-1-8-96 0 0,-1-27-16 0 0,1 2-71 0 0,-1 0 0 0 0,1 0 0 0 0,2-15 0 0 0,1-25-3 0 0,-3 49 66 0 0,0 0 11 0 0,-1 22 0 0 0,3 78-124 0 0,7-192-80 0 0,-8 63 235 0 0,-1 29 21 0 0,0 0 33 0 0,0 0 3 0 0,0 0-105 0 0,0 0-442 0 0,0 0-189 0 0,0-11-6261 0 0,0 10 4871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6:14.701"/>
    </inkml:context>
    <inkml:brush xml:id="br0">
      <inkml:brushProperty name="width" value="0.025" units="cm"/>
      <inkml:brushProperty name="height" value="0.025" units="cm"/>
      <inkml:brushProperty name="color" value="#101040"/>
    </inkml:brush>
  </inkml:definitions>
  <inkml:trace contextRef="#ctx0" brushRef="#br0">1299 51 5528 0 0,'0'0'117'0'0,"0"0"28"0"0,0 0 34 0 0,0 0 12 0 0,0 0 1 0 0,0 0-11 0 0,0 0-42 0 0,0 0-13 0 0,0 0-4 0 0,0 0-8 0 0,0 0-22 0 0,0 0-10 0 0,0 0-2 0 0,0 0-3 0 0,0 0-5 0 0,0 0 13 0 0,0 0-15 0 0,0 0-6 0 0,0 0 0 0 0,0 0 0 0 0,-7 4 3384 0 0,5-3-3448 0 0,-1 1 0 0 0,1-1 0 0 0,0 1 0 0 0,0-1 0 0 0,0 0 0 0 0,0 0 0 0 0,-6 3 0 0 0,-7 6 0 0 0,13-9 0 0 0,0-1 0 0 0,0 1 0 0 0,0 0 0 0 0,-1 0 0 0 0,1-1 4 0 0,0 1 0 0 0,0 0 0 0 0,0 0 0 0 0,0-1 0 0 0,0 1 0 0 0,0 0 0 0 0,1 0 0 0 0,-1 1 0 0 0,0-1 0 0 0,0 0-1 0 0,1 1 1 0 0,-1-1 0 0 0,-1 2 0 0 0,2-1-3 0 0,-1-1-1 0 0,0 0 0 0 0,0 0 0 0 0,0-1 0 0 0,-27 12 16 0 0,-27-6 1928 0 0,48-3-1944 0 0,6-2 0 0 0,0-1 0 0 0,0 1 0 0 0,0-1 0 0 0,0 1 0 0 0,0-1 0 0 0,0 0 0 0 0,0 0 0 0 0,0 1 0 0 0,-4-2 0 0 0,5 1 0 0 0,-2 1 0 0 0,0-1 0 0 0,1 0 0 0 0,0 1 0 0 0,0-1 0 0 0,-1 0 0 0 0,1 0 0 0 0,0 0 0 0 0,0 0 0 0 0,0 0-14 0 0,0 0-50 0 0,1 0 8 0 0,-18-2 54 0 0,17 2 2 0 0,-4-1 21 0 0,4 0-15 0 0,0 0 1 0 0,0 1-1 0 0,0-1 1 0 0,-1 1 0 0 0,1-1-1 0 0,0 1 1 0 0,0 0-1 0 0,-5 0 1 0 0,6 0-7 0 0,0 0 0 0 0,-1 0 0 0 0,1 0 0 0 0,0 0 0 0 0,0-1 0 0 0,0 1 0 0 0,-1-1 0 0 0,1 1 0 0 0,0-1 0 0 0,0 1 0 0 0,0-1 0 0 0,0 1 0 0 0,-2-3 0 0 0,2 2 0 0 0,0 1-1 0 0,0-1 1 0 0,-1 0-1 0 0,1 0 1 0 0,0 1 0 0 0,0-1-1 0 0,-1 1 1 0 0,1-1 0 0 0,0 1-1 0 0,-1-1 1 0 0,1 1-1 0 0,-1 0 1 0 0,1 0 0 0 0,-2 0-1 0 0,2-1 44 0 0,0 0-33 0 0,1 2-8 0 0,-2-1-4 0 0,-11-3 3 0 0,12 3-1 0 0,-1-1 0 0 0,1 1 0 0 0,-1-1 0 0 0,1 0 0 0 0,-1 0 0 0 0,0 1 0 0 0,1-1 0 0 0,-1 0 0 0 0,0 0 0 0 0,0 0 0 0 0,1 1 0 0 0,-26-18-40 0 0,27 18 38 0 0,0 0 0 0 0,0 0 1 0 0,0 0-1 0 0,0 0 1 0 0,0 0-1 0 0,0 0 0 0 0,0 0 1 0 0,1 0-1 0 0,-1 0 1 0 0,0 0-1 0 0,0 0 0 0 0,0 0 1 0 0,0 0-1 0 0,0 0 0 0 0,0 0 1 0 0,0 0-1 0 0,0 0 1 0 0,0 0-1 0 0,0 0 0 0 0,0 0 1 0 0,0 0-1 0 0,0 0 1 0 0,0 0-1 0 0,0 0 0 0 0,0 0 1 0 0,0 0-1 0 0,0 0 1 0 0,0 0-1 0 0,-9-5-76 0 0,2 1 75 0 0,5 2 3 0 0,-6-5 0 0 0,6 7 0 0 0,-1 2 0 0 0,3-2 0 0 0,-16-10 0 0 0,14 9 0 0 0,1 1 0 0 0,-1-1 0 0 0,0 1 0 0 0,0-1 0 0 0,0 1 0 0 0,0 0 0 0 0,1-1 0 0 0,-1 1 14 0 0,1 0 56 0 0,1 0-2 0 0,-1 0-30 0 0,-2 1-118 0 0,-11-10-169 0 0,14 8 285 0 0,0 0-15 0 0,-14-4 254 0 0,14 5-324 0 0,-3 0-240 0 0,-13-14 250 0 0,7 7 404 0 0,8 7-456 0 0,1 0-6 0 0,0 0 22 0 0,-2-1 61 0 0,1 0 14 0 0,-1 1 0 0 0,0-1 0 0 0,-1-1 0 0 0,4 3 0 0 0,-27-6 0 0 0,24 5 0 0 0,0 0 0 0 0,0 0 0 0 0,-1-1 0 0 0,1 1 0 0 0,0-1 0 0 0,0 0 0 0 0,-1 1 0 0 0,1 0 0 0 0,0 0 10 0 0,2 0 33 0 0,-2 0-32 0 0,0 0-11 0 0,0 0 0 0 0,0 0 0 0 0,0 1 10 0 0,1-1 33 0 0,-1 1-32 0 0,0 0-11 0 0,0-1 0 0 0,-1 1 0 0 0,1 0 0 0 0,0-1 0 0 0,0 0 0 0 0,0 1 0 0 0,0 0 0 0 0,0 0 0 0 0,0 0 0 0 0,0 0 0 0 0,1 0 0 0 0,-1 0 0 0 0,0 0 0 0 0,0 0 0 0 0,1 0 0 0 0,-1 0 0 0 0,0 0 0 0 0,0 0 0 0 0,1 0 0 0 0,-1 1 10 0 0,0-1 44 0 0,1 0 10 0 0,0-1-11 0 0,0 1-53 0 0,-1 0-43 0 0,0 0 33 0 0,0 0 10 0 0,1-1 10 0 0,0 1 33 0 0,0 0-32 0 0,-1 1-11 0 0,1 0 0 0 0,0-1 0 0 0,-1 1 0 0 0,0-1 0 0 0,0 1 0 0 0,1-1 0 0 0,0 1 0 0 0,0-1 0 0 0,-1 1 0 0 0,1-1 0 0 0,0 1 0 0 0,0 0 0 0 0,0 0 0 0 0,0 0 0 0 0,-1-1 0 0 0,1 1 0 0 0,-11 20-64 0 0,-5 39 64 0 0,14-44 0 0 0,3-15 0 0 0,-1 0-11 0 0,0 0-32 0 0,1 1 43 0 0,-1-1 43 0 0,1 0-32 0 0,-1 0-11 0 0,1 1 0 0 0,0 4-15 0 0,0 0 0 0 0,-1 1-1 0 0,0-1 1 0 0,-4 14 0 0 0,4-19 23 0 0,0 1-1 0 0,1 0 1 0 0,-1 1-1 0 0,1-1 1 0 0,-1 0 0 0 0,1 0-1 0 0,0 0 1 0 0,0 0-1 0 0,1 6 1 0 0,0-1 245 0 0,0 1 0 0 0,-1 0 0 0 0,-1 0 1 0 0,1-1-1 0 0,-1 1 0 0 0,0 0 0 0 0,-5 15 1 0 0,4-18-224 0 0,1-4-48 0 0,1-2-62 0 0,0 0-2 0 0,0 0-45 0 0,0 0-22 0 0,0 0-3 0 0,0 0-19 0 0,0 0-78 0 0,0 0-37 0 0,1-11 532 0 0,-1 11-229 0 0,0 0-166 0 0,0 0-78 0 0,0 0-18 0 0,0 0 22 0 0,0 0 106 0 0,0 0 42 0 0,0 0 10 0 0,0 0-51 0 0,0 0-218 0 0,0 0-91 0 0,0 0-20 0 0,0 0-106 0 0,0 0-432 0 0,0 0-187 0 0</inkml:trace>
  <inkml:trace contextRef="#ctx0" brushRef="#br0" timeOffset="3675.96">598 323 2912 0 0,'-4'9'3788'0'0,"-3"13"-1456"0"0,7-22-2268 0 0,-1 0 0 0 0,0 2 0 0 0,-2 3 196 0 0,-3 13 834 0 0,2-8-789 0 0,2-5-194 0 0,1-1-1 0 0,-1 1 1 0 0,1 0 0 0 0,-1 5 0 0 0,1-9-4 0 0,0 0-88 0 0,1 1 0 0 0,-1 0 1 0 0,0 0-1 0 0,0-1 0 0 0,1 1 1 0 0,-1 0-1 0 0,1 0 0 0 0,-1 0 1 0 0,1 0-1 0 0,0 2 0 0 0,-2 7 25 0 0,1-10-44 0 0,-9 15 109 0 0,10-16-293 0 0,-2 4 958 0 0,-10 4-33 0 0,12-8-831 0 0,-12 8 228 0 0,9-7-29 0 0,-1-1-128 0 0,-12 12 37 0 0,15-12 40 0 0,1 0-3 0 0,-2 0-44 0 0,1 0-25 0 0,0 0-47 0 0,-7 2-47 0 0,5 0 107 0 0,-15 10 667 0 0,18-11-702 0 0,0 0 38 0 0,-8 4-618 0 0,6-4 616 0 0,0 0 0 0 0,-1-1 0 0 0,1 0 0 0 0,0-1 0 0 0,0 0 0 0 0,-1 1 0 0 0,1 0 0 0 0,0 0 0 0 0,0-1 0 0 0,0 0 0 0 0,-1 1 0 0 0,1 0 0 0 0,0 0 0 0 0,0 0 0 0 0,0 0 0 0 0,0 0 0 0 0,-1 0 0 0 0,1 0 0 0 0,1-1 0 0 0,-1 1 0 0 0,0 0 0 0 0,0 0 0 0 0,0-1 0 0 0,0 1 0 0 0,0 0 0 0 0,0 0 0 0 0,0 0 0 0 0,0 0 0 0 0,0 0 0 0 0,0-1 0 0 0,0 1 0 0 0,0 0 0 0 0,0-1 0 0 0,1-1-146 0 0,0 2 326 0 0,-18-3-145 0 0,15 1 584 0 0,4 1-554 0 0,0 1-1 0 0,-1 0 0 0 0,1-1 1 0 0,-1 1-1 0 0,1 0 1 0 0,-1 0-1 0 0,1-1 0 0 0,-1 1 1 0 0,1 0-1 0 0,-1 0 0 0 0,1 0 1 0 0,-1 0-1 0 0,1-1 1 0 0,-1 1-1 0 0,1 0 0 0 0,-1 0 1 0 0,1 0-1 0 0,-1 0 1 0 0,0 0-403 0 0,1 0-136 0 0,-11-8 931 0 0,-1-2-1146 0 0,11 9 1190 0 0,1 1-128 0 0,0 0-574 0 0,-4-4 612 0 0,2 3-433 0 0,2 1-95 0 0,0 0-66 0 0,0 0-17 0 0,-4-5-28 0 0,4 4 243 0 0,-3-2-616 0 0,3 3 313 0 0</inkml:trace>
  <inkml:trace contextRef="#ctx0" brushRef="#br0" timeOffset="9799.06">345 508 2864 0 0,'0'0'83'0'0,"0"0"66"0"0,0 0 238 0 0,0 0 101 0 0,0 0 21 0 0,0 0-66 0 0,0 0-294 0 0,0-1-133 0 0,0-1-27 0 0,0 2-19 0 0,0 0 56 0 0,0 0-46 0 0,2 0-178 0 0,-2 0 285 0 0,0 0 1 0 0,0-1-1 0 0,0 1 0 0 0,0 0 0 0 0,0 0 0 0 0,0 0 1 0 0,0-1-1 0 0,0 1 0 0 0,0 0 0 0 0,0 0 0 0 0,0 0 1 0 0,0 0-1 0 0,0-1 0 0 0,0 1 0 0 0,0 0 0 0 0,0 0 1 0 0,0 0-1 0 0,0-1 0 0 0,0 1 0 0 0,-1 0 0 0 0,1 0 0 0 0,0 0 1 0 0,0 0-1 0 0,0 0 0 0 0,0-1 0 0 0,0 1 0 0 0,0 0 1 0 0,-1 0-1 0 0,1 0 0 0 0,0 0 0 0 0,0 0 0 0 0,0 0 1 0 0,-1 0-1 0 0,1 0 15 0 0,0 0 33 0 0,0 0 8 0 0,-9-7 941 0 0,-4-5 108 0 0,-22-19 1205 0 0,3-2-1982 0 0,-21-24-415 0 0,22 23-16 0 0,31 34-48 0 0,-1-1 48 0 0,-1 0 16 0 0,1 0 0 0 0,-1 0 0 0 0,-10-9 0 0 0,-5 0 0 0 0,15 10-8 0 0,-19-17-56 0 0,18 13 64 0 0,-5-6 66 0 0,7 8-56 0 0,0 0 0 0 0,0 0 0 0 0,0 0 1 0 0,0 1-1 0 0,-1-1 0 0 0,1 0 0 0 0,0 1 0 0 0,-1-1 0 0 0,-2-1 1 0 0,-7-9-77 0 0,10 12-276 0 0,1 0-134 0 0,0 0-32 0 0,0 0 65 0 0,-1-2 294 0 0,-1 1 133 0 0,1 0 16 0 0,0 0 0 0 0,-1 0 0 0 0,1 0 0 0 0,0 0 0 0 0,0 0 0 0 0,-1-1 0 0 0,1 1 0 0 0,-1 1 0 0 0,-10-13 0 0 0,11 8 0 0 0,0 4 0 0 0,-13-14 0 0 0,13 14-12 0 0,0-1-36 0 0,0 1 36 0 0,1-1 12 0 0,-13-15 0 0 0,13 16-16 0 0,-2 0-121 0 0,1-1 1 0 0,-1 0-1 0 0,1 1 0 0 0,0-1 1 0 0,0 0-1 0 0,0 0 1 0 0,0 0-1 0 0,0 0 1 0 0,1 0-1 0 0,-1 0 0 0 0,0 0 1 0 0,1 0-1 0 0,-1-3 1 0 0,1 3 57 0 0,-1 0-820 0 0,1 2 389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7:52.494"/>
    </inkml:context>
    <inkml:brush xml:id="br0">
      <inkml:brushProperty name="width" value="0.025" units="cm"/>
      <inkml:brushProperty name="height" value="0.025" units="cm"/>
      <inkml:brushProperty name="color" value="#008C3A"/>
    </inkml:brush>
  </inkml:definitions>
  <inkml:trace contextRef="#ctx0" brushRef="#br0">1026 17 5040 0 0,'0'0'108'0'0,"0"0"17"0"0,0 0 13 0 0,-24 0 3145 0 0,-10-1 63 0 0,29 0-3263 0 0,4 1-70 0 0,1-1 1 0 0,-1 1-1 0 0,0 0 1 0 0,1 0-1 0 0,-1 0 1 0 0,0 0 0 0 0,1 0-1 0 0,-1-1 1 0 0,0 1-1 0 0,1 0 1 0 0,-1 1-1 0 0,0-1 1 0 0,0 0-1 0 0,1 0 1 0 0,-1 0-1 0 0,0 0 1 0 0,1 1-1 0 0,-1-1 1 0 0,1 0-1 0 0,-1 0 1 0 0,0 1-1 0 0,1-1 1 0 0,-1 1-1 0 0,0 0 1 0 0,-1-1-3 0 0,1 0 0 0 0,0 0 0 0 0,0 0 0 0 0,0 0 0 0 0,0 0 1 0 0,-1-1-1 0 0,1 1 0 0 0,0 0 0 0 0,0-1 1 0 0,0 1-1 0 0,0 0 0 0 0,-2-2 0 0 0,3 2 6 0 0,-1 0-1 0 0,1 0 1 0 0,0-1 0 0 0,0 1-1 0 0,-1 0 1 0 0,1 0 0 0 0,0 0-1 0 0,-1 0 1 0 0,1 0-1 0 0,0 0 1 0 0,-1 0 0 0 0,1 0-1 0 0,0 0 1 0 0,-1 0 0 0 0,1 0-1 0 0,0 0 1 0 0,0 0-1 0 0,-1 0 1 0 0,1 0 0 0 0,0 0-1 0 0,-1 0 1 0 0,1 0-1 0 0,0 0 1 0 0,-1 0 0 0 0,1 0-1 0 0,0 1 1 0 0,-1-1 0 0 0,-23-1 769 0 0,-1 3-236 0 0,24-2-519 0 0,0 0 0 0 0,0 0 1 0 0,0 0-1 0 0,0 0 1 0 0,0 0-1 0 0,0 0 1 0 0,1 0-1 0 0,-1 0 0 0 0,0 0 1 0 0,0 0-1 0 0,0-1 1 0 0,-1 0-1 0 0,-4 0 241 0 0,0 2-465 0 0,15 0-230 0 0,3 2 431 0 0,-5-2-21 0 0,1 0 1 0 0,-1 0-1 0 0,0-1 0 0 0,9 0 1 0 0,-10 0 11 0 0,11 0-119 0 0,28-5 0 0 0,-39 4 86 0 0,-2 1-49 0 0,0-1-1 0 0,-1 0 1 0 0,1 1-1 0 0,0 0 1 0 0,0 0 0 0 0,0 0-1 0 0,-1 0 1 0 0,8 1 0 0 0,-1 1-348 0 0,-8-2 133 0 0,-9 0 163 0 0,-47-2 213 0 0,-26 4 3232 0 0,67-1-3468 0 0,11-1 289 0 0,-1 0 1 0 0,0 1-1 0 0,0-1 0 0 0,0 0 0 0 0,0-1 0 0 0,1 1 0 0 0,-4-1 0 0 0,4 0-94 0 0,-1 1 0 0 0,1 0 0 0 0,0-1 0 0 0,0 1 0 0 0,-1 0 0 0 0,1 0 0 0 0,0 0 0 0 0,0 0 0 0 0,-4 2 0 0 0,-14-2 193 0 0,4-2-78 0 0,-4 1-140 0 0,14 0 55 0 0,0 1 1 0 0,0 0-1 0 0,0 0 1 0 0,0 1-1 0 0,-9 1 0 0 0,13-2-38 0 0,0 1 0 0 0,1-1 0 0 0,-1 0 0 0 0,0 0 0 0 0,1 0 0 0 0,-1 0-1 0 0,1 0 1 0 0,-1 0 0 0 0,0 0 0 0 0,-2-1 0 0 0,-8-1 72 0 0,11 2-24 0 0,-9 1 843 0 0,6-1-952 0 0,0 0-1 0 0,0 0 0 0 0,1 0 0 0 0,-1 0 0 0 0,-4-2 1 0 0,-13 1 244 0 0,-1 1-212 0 0,15-1 0 0 0,-48 0-617 0 0,8 2 905 0 0,6-3-620 0 0,32 2 524 0 0,-16 3-371 0 0,14-4 179 0 0,-40 5 0 0 0,48-4 0 0 0,0 1 0 0 0,0-1 0 0 0,0 0 0 0 0,0 0 0 0 0,-6-2 0 0 0,-5 1 0 0 0,-54 2-72 0 0,50-3-444 0 0,16 1 564 0 0,0 1 1 0 0,-1-1-1 0 0,1 1 1 0 0,0 0-1 0 0,0 0 1 0 0,0 0-1 0 0,0 0 1 0 0,-4 1-1 0 0,-27-3-80 0 0,13 3-328 0 0,15 0 360 0 0,0-1 0 0 0,0 0 0 0 0,0-1 0 0 0,0 1 0 0 0,-6-2 0 0 0,-11 2-19 0 0,20 1 5 0 0,-1-1 1 0 0,1 0 0 0 0,-1 0 0 0 0,1 0 0 0 0,0 0-1 0 0,-1 0 1 0 0,1 0 0 0 0,0-1 0 0 0,-4 0-1 0 0,-25 3-138 0 0,29-2 152 0 0,-3 0-278 0 0,4 0 294 0 0,0 1 0 0 0,0-1 1 0 0,0 0-1 0 0,0 0 1 0 0,0 0-1 0 0,1 0 0 0 0,-1 0 1 0 0,0 0-1 0 0,0 0 1 0 0,0 0-1 0 0,0-1 0 0 0,0 1 1 0 0,0 0-1 0 0,0 0 1 0 0,0-1-1 0 0,-1 0 0 0 0,1 0-5 0 0,1 1 16 0 0,-15-2-474 0 0,14 2 546 0 0,1 0 11 0 0,-2 0-34 0 0,-10-1-110 0 0,12 1-65 0 0,0 0-12 0 0,-2 1-386 0 0,2-1 130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7:06.679"/>
    </inkml:context>
    <inkml:brush xml:id="br0">
      <inkml:brushProperty name="width" value="0.025" units="cm"/>
      <inkml:brushProperty name="height" value="0.025" units="cm"/>
      <inkml:brushProperty name="color" value="#101040"/>
    </inkml:brush>
  </inkml:definitions>
  <inkml:trace contextRef="#ctx0" brushRef="#br0">4186 221 4832 0 0,'0'0'101'0'0,"0"0"33"0"0,0 0 51 0 0,0 0 27 0 0,0 0 4 0 0,0 0-15 0 0,0 0-62 0 0,0 0-31 0 0,0 0-4 0 0,0 0-2 0 0,0 0-4 0 0,0 0-2 0 0,0 0 0 0 0,0 0 17 0 0,0 0 74 0 0,0 0 33 0 0,0 0 4 0 0,0 0-6 0 0,0 0-20 0 0,0 0-6 0 0,0 0 0 0 0,0 0-12 0 0,0 0-52 0 0,0 0-28 0 0,0 0-4 0 0,0 0 30 0 0,0 0 129 0 0,0 0 53 0 0,0 0 11 0 0,-1 0-38 0 0,0-1-158 0 0,0 0-66 0 0,0 1-46 0 0,-1-1-11 0 0,1 0 0 0 0,-1 0 0 0 0,1 0 0 0 0,-1 0 0 0 0,1-2 0 0 0,-4 0 0 0 0,4 2 0 0 0,-1 0 0 0 0,0 1 0 0 0,-19-12 16 0 0,20 12 58 0 0,-10-4 124 0 0,9 4-198 0 0,0 0 0 0 0,-1-1 0 0 0,0-2 0 0 0,-9 1 0 0 0,10 1 0 0 0,1 0 0 0 0,-1 0 0 0 0,-1 0 0 0 0,1 1 0 0 0,0 0 0 0 0,0-1 0 0 0,-1 1 0 0 0,1 0 0 0 0,0-1 0 0 0,1 0 0 0 0,-4 0 55 0 0,0 0-1 0 0,1 0 1 0 0,-1 0 0 0 0,0 0 0 0 0,0 1 0 0 0,-5-1 0 0 0,-8 0-35 0 0,-29-6 0 0 0,45 7-20 0 0,-13-3 0 0 0,3 1 0 0 0,-31-6 0 0 0,41 8 0 0 0,0 0 0 0 0,-10-1 43 0 0,11 0-44 0 0,-1 1 0 0 0,0 0 0 0 0,0 0-1 0 0,1-1 1 0 0,-1 1 0 0 0,0-1-1 0 0,1 1 1 0 0,-1-1 0 0 0,0 0-1 0 0,-2-1 1 0 0,4 2 104 0 0,0 0 3 0 0,-1 0-24 0 0,-1 0-83 0 0,0 0 1 0 0,0 0-1 0 0,0-1 1 0 0,0 1-1 0 0,0-1 0 0 0,0 1 1 0 0,0-1-1 0 0,0 0 1 0 0,-2-1-1 0 0,3 2-101 0 0,-20-5-102 0 0,8 1 576 0 0,-8-1 192 0 0,19 4-564 0 0,-6-1 92 0 0,6 1-79 0 0,1 0 1 0 0,-1 0 0 0 0,0 1-1 0 0,1-1 1 0 0,-1 1-1 0 0,0-1 1 0 0,0 1 0 0 0,0-1-1 0 0,0 1 1 0 0,0 0-1 0 0,1 0 1 0 0,-1 0-1 0 0,0 0 1 0 0,-3 1 0 0 0,-17-9 114 0 0,20 7-128 0 0,-3 1 33 0 0,4 0 32 0 0,-11-5 103 0 0,2 0 107 0 0,-1 0 0 0 0,-1 2-1 0 0,1-1 1 0 0,-14-2 0 0 0,15 6-47 0 0,9 0-229 0 0,0 0 1 0 0,0 0 0 0 0,-1 0 0 0 0,1-1 0 0 0,0 1 0 0 0,0 0 0 0 0,-1 0 0 0 0,1-1 0 0 0,0 1 0 0 0,0-1-1 0 0,-1 1 1 0 0,0-1 0 0 0,-21-3 182 0 0,-8-2-182 0 0,-1-4 0 0 0,10 2 64 0 0,11 6 19 0 0,9 2-62 0 0,0 0 0 0 0,0 0 1 0 0,0-1-1 0 0,0 1 0 0 0,0-1 0 0 0,1 1 1 0 0,-1-1-1 0 0,-3-1 0 0 0,1-1 45 0 0,3 3-46 0 0,1-1 1 0 0,-1 0-1 0 0,0 0 0 0 0,-1 1 0 0 0,1-1 1 0 0,0 1-1 0 0,0-1 0 0 0,0 1 1 0 0,0-1-1 0 0,0 1 0 0 0,-3-1 1 0 0,2 1-21 0 0,0 0 0 0 0,0-1 0 0 0,-1 1 0 0 0,-3 0 40 0 0,3-1 18 0 0,-20 4-28 0 0,7-3-168 0 0,14 0 107 0 0,-1-1 0 0 0,1 1 0 0 0,0 0 0 0 0,0 0 0 0 0,-1 1 0 0 0,1-1 0 0 0,0 0 0 0 0,-5 2 1 0 0,1-1 21 0 0,6-1 6 0 0,-1 0-1 0 0,1 0 0 0 0,-1 0 0 0 0,1 0 1 0 0,-1 0-1 0 0,1 0 0 0 0,-1 0 0 0 0,1 0 0 0 0,-1 0 1 0 0,1 0-1 0 0,-1 0 0 0 0,1 0 0 0 0,0 0 0 0 0,-1 1 1 0 0,1-1-1 0 0,-1 0 0 0 0,1 0 0 0 0,-1 1 1 0 0,0 0-13 0 0,0-1 0 0 0,-1 1 0 0 0,1-1 0 0 0,0 0 0 0 0,0 1 0 0 0,0-1 0 0 0,-1 0 0 0 0,1 1 0 0 0,0-1 0 0 0,0 0 0 0 0,-1 0 0 0 0,1 0 0 0 0,0 0 0 0 0,-1-1 1 0 0,1 1-1 0 0,0 0 0 0 0,0 0 0 0 0,-1-1 0 0 0,-1 0 0 0 0,-8-1-279 0 0,-29 1-7 0 0,7-8-526 0 0,24 8 795 0 0,6 1 5 0 0,1-1 0 0 0,-1 1-1 0 0,0 0 1 0 0,0-1-1 0 0,0 1 1 0 0,0 1-1 0 0,0-1 1 0 0,-3 1 0 0 0,3-1-4 0 0,1 0 1 0 0,0 0-1 0 0,-1 0 1 0 0,1 0 0 0 0,0-1-1 0 0,0 1 1 0 0,-3-2-1 0 0,-13-1-346 0 0,-59-1 357 0 0,68 4 6 0 0,1 0 1 0 0,-15-3-1 0 0,3 1 31 0 0,13 2-17 0 0,-60 0 1 0 0,46 0-12 0 0,-25-3 0 0 0,-11 2 225 0 0,30 2-146 0 0,0-3-67 0 0,20 1 0 0 0,0 1 0 0 0,1-1 0 0 0,-1 2 0 0 0,0-1 0 0 0,-11 2 0 0 0,-6 1 80 0 0,18-3-51 0 0,0 0 1 0 0,0 0-1 0 0,1 1 0 0 0,-1 0 0 0 0,-7 2 1 0 0,-36 5 162 0 0,41-6-181 0 0,0-1 1 0 0,-16 1 0 0 0,-13 2 17 0 0,21-2 16 0 0,1 0 0 0 0,-26-1 0 0 0,38-1-52 0 0,-24 3-61 0 0,16 0 64 0 0,-54 3-12 0 0,14 0-48 0 0,28 3 61 0 0,19-7 13 0 0,-1 0 1 0 0,0 0-1 0 0,1 0 1 0 0,-1-1-1 0 0,-9 2 1 0 0,10-3 6 0 0,1 0 0 0 0,-1 1 0 0 0,1-1 0 0 0,-1 1 1 0 0,1-1-1 0 0,-1 1 0 0 0,1 0 0 0 0,0 0 0 0 0,-6 3 1 0 0,0 1-18 0 0,-1-1 0 0 0,1 0 0 0 0,-17 5 0 0 0,17-6 341 0 0,0 0 0 0 0,-15 8 1 0 0,-22 6-342 0 0,37-13 0 0 0,0-1 0 0 0,-1 0 0 0 0,-10 2 0 0 0,-23 7 0 0 0,27-5 0 0 0,-1-1 0 0 0,1 2 0 0 0,-25 14 0 0 0,37-19 0 0 0,0-1 0 0 0,0 0 0 0 0,0 0 0 0 0,0 0 0 0 0,-1 0 0 0 0,1-1 0 0 0,0 1 0 0 0,-1-1 0 0 0,-6 1 0 0 0,8-2 0 0 0,1 1 0 0 0,-1 0 0 0 0,0 0 0 0 0,0 1 0 0 0,1-1 0 0 0,-1 1 0 0 0,-3 2 0 0 0,-7 4 0 0 0,-21 8 0 0 0,28-12 0 0 0,0-1 0 0 0,0 0 0 0 0,0 0 0 0 0,-10 2 0 0 0,8-2 0 0 0,1 0 0 0 0,-1 0 0 0 0,0 1 0 0 0,1 0 0 0 0,-9 6 0 0 0,-8 4 0 0 0,1-1 0 0 0,7-4 0 0 0,1-1 0 0 0,-23 8 0 0 0,25-11 0 0 0,0 0 0 0 0,-14 9 0 0 0,25-13 0 0 0,-71 35 0 0 0,0 5 0 0 0,41-25 0 0 0,-33 24 0 0 0,40-28 0 0 0,-24 11 0 0 0,18-9 0 0 0,27-12 0 0 0,0 0 0 0 0,0 0 0 0 0,-1-1 0 0 0,1 1 0 0 0,-7 0 0 0 0,-12 5 0 0 0,7 0 0 0 0,12-5 0 0 0,-1 1 0 0 0,0-1 0 0 0,0-1 0 0 0,0 1 0 0 0,-6 1 0 0 0,-15 7 0 0 0,21-7 0 0 0,-1-1 0 0 0,0 1 0 0 0,0-2 0 0 0,0 1 0 0 0,0-1 0 0 0,0 1 0 0 0,-8-1 0 0 0,11 0 0 0 0,0-1 0 0 0,1 1 0 0 0,-1 0 0 0 0,0 0 0 0 0,1 0 0 0 0,-1 0 0 0 0,-2 3 0 0 0,-3 0 0 0 0,-37 17 304 0 0,-26 0 141 0 0,58-16-443 0 0,-1 0 0 0 0,0-1 0 0 0,0 0 0 0 0,-16 1 1 0 0,-25 9-3 0 0,50-13 0 0 0,0 0 0 0 0,0 0 0 0 0,1 0 0 0 0,-1 1 0 0 0,-4 2 0 0 0,-18 6 0 0 0,-1-3 0 0 0,21-4 0 0 0,0-1 0 0 0,0-1 0 0 0,-1 1 0 0 0,-13 0 0 0 0,14-2 10 0 0,-1 1 0 0 0,0 0 0 0 0,-8 3 0 0 0,8-2 0 0 0,1-1 0 0 0,-1 0 0 0 0,-8 1 0 0 0,3-2-7 0 0,-14 0 27 0 0,-26 3 1 0 0,-16 11 442 0 0,60-14-541 0 0,0 1 1 0 0,0-1-1 0 0,0 0 1 0 0,-12-2-1 0 0,-15-1-67 0 0,-38 11 135 0 0,45-2 529 0 0,26-6-525 0 0,1 0 0 0 0,-1 1-1 0 0,0-1 1 0 0,0 1 0 0 0,1-1 0 0 0,-1 1 0 0 0,-3 1 0 0 0,-14 5 4 0 0,14-6-205 0 0,0 1 0 0 0,0-1 1 0 0,-1 0-1 0 0,1-1 1 0 0,0 0-1 0 0,-8 0 1 0 0,14-1-82 0 0,-6 0-52 0 0,4 2 330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6:36.039"/>
    </inkml:context>
    <inkml:brush xml:id="br0">
      <inkml:brushProperty name="width" value="0.025" units="cm"/>
      <inkml:brushProperty name="height" value="0.025" units="cm"/>
      <inkml:brushProperty name="color" value="#101040"/>
    </inkml:brush>
  </inkml:definitions>
  <inkml:trace contextRef="#ctx0" brushRef="#br0">844 567 2272 0 0,'0'0'124'0'0,"0"0"117"0"0,0 0 51 0 0,0 0 11 0 0,0 0-20 0 0,0 0-90 0 0,0 0-38 0 0,-11-16 2330 0 0,-18-25-187 0 0,29 41-2249 0 0,0-1 22 0 0,-1 0 0 0 0,1 0 0 0 0,-1 0 0 0 0,1 1 0 0 0,-1-1 0 0 0,0 0 0 0 0,1 0 0 0 0,-1 1 0 0 0,0-1 0 0 0,1 0 0 0 0,-1 1 0 0 0,0-1 0 0 0,0 1 0 0 0,-1-1 0 0 0,1 0-71 0 0,0 1 0 0 0,1 0 1 0 0,-1-1-1 0 0,0 1 1 0 0,0-1-1 0 0,1 1 0 0 0,-1-1 1 0 0,1 1-1 0 0,-1-1 1 0 0,0 1-1 0 0,1-1 0 0 0,-1 1 1 0 0,1-1-1 0 0,-1 0 1 0 0,1 1-1 0 0,-1-1 0 0 0,1 0 1 0 0,0 0-1 0 0,-1 1 1 0 0,1-1-1 0 0,0-1 0 0 0,-1 1 3 0 0,1 0 0 0 0,-1-1 0 0 0,0 1 0 0 0,1 0-1 0 0,-1 0 1 0 0,0 0 0 0 0,1 0 0 0 0,-1 0 0 0 0,0 0-1 0 0,0 0 1 0 0,0 0 0 0 0,0 0 0 0 0,-2-1 0 0 0,1 0 83 0 0,1 1 0 0 0,-1 0 0 0 0,0-1 1 0 0,1 1-1 0 0,-1-1 0 0 0,1 0 0 0 0,0 0 0 0 0,-3-3 1 0 0,3 3-28 0 0,-7-9 314 0 0,-21-20 971 0 0,29 31-1280 0 0,-1 0-11 0 0,0-2-42 0 0,-1 1-11 0 0,0 0 0 0 0,0 0 0 0 0,0-1 0 0 0,1 1 0 0 0,-8-4 0 0 0,0-1 0 0 0,-13-13 0 0 0,-42-36 40 0 0,53 47 56 0 0,0 1 0 0 0,0 0 0 0 0,-17-7 0 0 0,27 13-86 0 0,-9-4 128 0 0,10 5-70 0 0,-19-13 598 0 0,-7-6-721 0 0,10 7 20 0 0,-21-8 483 0 0,-9-2-1191 0 0,11 2 1529 0 0,11 5-285 0 0,17 10-518 0 0,5 4 9 0 0,0 0 0 0 0,1 1 0 0 0,-1-1 0 0 0,0 0 0 0 0,1 0 0 0 0,-1 1 0 0 0,0-1 0 0 0,-2 0 1 0 0,3 1 7 0 0,-1-1 0 0 0,1 0 0 0 0,0 1 0 0 0,-1-1 0 0 0,1 0 0 0 0,0 0 0 0 0,-1 0 0 0 0,1 0 0 0 0,-2-3 0 0 0,-11-7 0 0 0,2 7 13 0 0,1-1-1 0 0,-1-1 1 0 0,-9-7 0 0 0,10 7-8 0 0,-43-22-5 0 0,49 26 0 0 0,0-1 0 0 0,1 1 0 0 0,-1-1 0 0 0,-6 0 0 0 0,3 3 0 0 0,2 0 0 0 0,-15-7-45 0 0,19 6 38 0 0,1 1 0 0 0,-1-1 0 0 0,0 1 0 0 0,0-1 0 0 0,1 0 1 0 0,-1 1-1 0 0,1-1 0 0 0,-1 0 0 0 0,1 0 0 0 0,-3-2 1 0 0,2 2-75 0 0,0-1 1 0 0,0 1 0 0 0,0 0 0 0 0,1 1 0 0 0,-1-1-1 0 0,0 0 1 0 0,0 0 0 0 0,0 1 0 0 0,-4-1 0 0 0,-7-3-278 0 0,-11-7-930 0 0,21 10 368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6:08.370"/>
    </inkml:context>
    <inkml:brush xml:id="br0">
      <inkml:brushProperty name="width" value="0.025" units="cm"/>
      <inkml:brushProperty name="height" value="0.025" units="cm"/>
      <inkml:brushProperty name="color" value="#101040"/>
    </inkml:brush>
  </inkml:definitions>
  <inkml:trace contextRef="#ctx0" brushRef="#br0">508 0 3704 0 0,'0'0'76'0'0,"0"0"28"0"0,0 0 55 0 0,0 0 22 0 0,0 0 3 0 0,0 0-11 0 0,-4 7 554 0 0,1-3-265 0 0,-3 14 802 0 0,6-15-1186 0 0,-4 10 1042 0 0,1 0 0 0 0,-9 19 0 0 0,-3-8-364 0 0,11-19-534 0 0,0 0-1 0 0,1 0 0 0 0,-1 1 1 0 0,2 0-1 0 0,-1 0 1 0 0,0-1-1 0 0,-1 8 1 0 0,2-4-209 0 0,-1 5 120 0 0,-1 0 1 0 0,0 0-1 0 0,-1 0 0 0 0,0-1 1 0 0,-12 21-1 0 0,12-25-117 0 0,1 0 0 0 0,-4 16 0 0 0,-5 9-43 0 0,11-28 17 0 0,0-1 21 0 0,0 0-1 0 0,-1 0 1 0 0,1 0-1 0 0,-1 0 1 0 0,-5 7 0 0 0,6-10-25 0 0,2-2-39 0 0,-1 2 40 0 0,-1 0 13 0 0,-7 11-64 0 0,-2-2 64 0 0,10-9 0 0 0,0 1 0 0 0,-1-1 10 0 0,0 1 19 0 0,3-2-12 0 0,-7 7-9 0 0,6-7-12 0 0,-1 0 1 0 0,1-1 0 0 0,0 1-1 0 0,-1 0 1 0 0,1 0 0 0 0,-1 0-1 0 0,1-1 1 0 0,-1 1 0 0 0,1 0-1 0 0,-1 0 1 0 0,1-1 0 0 0,-1 1-1 0 0,0-1 1 0 0,1 1 0 0 0,-2 0-1 0 0,0 0 58 0 0,2 0-1 0 0,-1 0-56 0 0,1 0-50 0 0,-2 0 40 0 0,1 1 13 0 0,-1 0 0 0 0,1-1 0 0 0,-1 1 0 0 0,1-1 12 0 0,1 0 36 0 0,-1 0-36 0 0,0 0-12 0 0,-1 1 0 0 0,1 0 0 0 0,0-1 0 0 0,0 1 0 0 0,-1-1 0 0 0,1 1 0 0 0,0 0 0 0 0,1 0 0 0 0,-1 0 0 0 0,0 0 0 0 0,0-1 0 0 0,0 2 0 0 0,1-2 0 0 0,-1 0 0 0 0,0 1 0 0 0,0 0 0 0 0,0 0 0 0 0,1 0 0 0 0,-1 0 0 0 0,0 0 0 0 0,-1 0 0 0 0,1-1 0 0 0,0 1 0 0 0,0 0 0 0 0,0 0 0 0 0,-1-1 0 0 0,1 1 0 0 0,0-1 0 0 0,0 1 0 0 0,0-1 0 0 0,0 1 0 0 0,0-1 0 0 0,-1 1 0 0 0,0-1 0 0 0,0 1 0 0 0,-26 33-19 0 0,25-29-89 0 0,1-3 82 0 0,1 1 1 0 0,-1-1 0 0 0,0 0-1 0 0,1 0 1 0 0,-1 1 0 0 0,-3 2 0 0 0,-3 4-103 0 0,0 1 1 0 0,-11 9-1 0 0,0 1-65 0 0,13-13 237 0 0,-1-1 0 0 0,0 1 0 0 0,-7 5 0 0 0,-1 0 4 0 0,14-12-57 0 0,-6 3-288 0 0,-16 1 51 0 0,21-4 235 0 0,0-1-42 0 0,2 0-1 0 0,-2 0 44 0 0,-1 1 10 0 0,0-1 0 0 0,1 1 0 0 0,0-1 0 0 0,0 1 0 0 0,0 0 0 0 0,0 0 0 0 0,0 1 0 0 0,0-2 0 0 0,0 2 0 0 0,0-1 0 0 0,0 0-11 0 0,-25 8-846 0 0,24-7-291 0 0,1-1 956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21:40.826"/>
    </inkml:context>
    <inkml:brush xml:id="br0">
      <inkml:brushProperty name="width" value="0.025" units="cm"/>
      <inkml:brushProperty name="height" value="0.025" units="cm"/>
      <inkml:brushProperty name="color" value="#849398"/>
    </inkml:brush>
  </inkml:definitions>
  <inkml:trace contextRef="#ctx0" brushRef="#br0">6 15 1912 0 0,'0'0'104'0'0,"0"0"100"0"0,0 0 41 0 0,0 0 10 0 0,0 0-24 0 0,0 0-106 0 0,0 0-42 0 0,0 0-10 0 0,0 0 16 0 0,0 0 73 0 0,0 0 28 0 0,0 0 9 0 0,0 0 5 0 0,0 0 17 0 0,0 0 10 0 0,0 0 1 0 0,0 0-7 0 0,0 0-29 0 0,0 0-17 0 0,0 0-3 0 0,0 0 4 0 0,0 0 17 0 0,0 0 10 0 0,0 0 1 0 0,0 0-24 0 0,0 0-91 0 0,0 0-8 0 0,0 0-15 0 0,0 0-6 0 0,0 0 1 0 0,0 0 28 0 0,0 0 94 0 0,0 0 28 0 0,0 0 1 0 0,0 0-3 0 0,0 0-10 0 0,0 0-3 0 0,0 0 0 0 0,0 0-12 0 0,0 0-50 0 0,0 0-18 0 0,0 0-6 0 0,0 0-2 0 0,0 0 0 0 0,0 0 0 0 0,0 0 0 0 0,0 0 2 0 0,0 0 12 0 0,0 0 2 0 0,0 0 0 0 0,0 0-6 0 0,0 0-20 0 0,0 0-6 0 0,0 0 0 0 0,0 0 0 0 0,0 0 0 0 0,0 0 0 0 0,0 0 0 0 0,0 0 5 0 0,-3 3 734 0 0,1 2-771 0 0,2-4 0 0 0,0-1 0 0 0,0 1 0 0 0,0 1 0 0 0,5 8 146 0 0,-5-10-118 0 0,0 0-4 0 0,0 0-8 0 0,4 4 47 0 0,-2 0-106 0 0,-1-4 33 0 0,4 1-1 0 0,1 2-42 0 0,-2 0-1 0 0,0-2 44 0 0,-2 0 10 0 0,2 1 0 0 0,-2-2-11 0 0,17 5 22 0 0,14-5 53 0 0,-22 2-64 0 0,-7-3-64 0 0,2 0 0 0 0,-1 1 0 0 0,-1 0 0 0 0,1 0 0 0 0,-1 0 0 0 0,1 0 0 0 0,-2 0 21 0 0,-2 0 88 0 0,-1 0 33 0 0,0 0 2 0 0,1 0-24 0 0,3 0-96 0 0,-1-2-14 0 0,-2 1 33 0 0,4-1-32 0 0,-2-1-11 0 0,-1 1 0 0 0,1-3 0 0 0,0 2 0 0 0,0 0 0 0 0,0-1 0 0 0,0 0 0 0 0,0 2 0 0 0,0-1 0 0 0,0 0 0 0 0,0-1 0 0 0,1 3 0 0 0,0-1 17 0 0,-3 2 64 0 0,-1 0-5 0 0,0 0-10 0 0,0 0-1 0 0,0 0 4 0 0,0 0-1 0 0,0 0 11 0 0,0 0 8 0 0,0 0 1 0 0,0 0 1 0 0,0 0 7 0 0,0 0 7 0 0,0 0 1 0 0,0 0-3 0 0,0 0-12 0 0,0 0 6 0 0,0 0 53 0 0,0 0 20 0 0,0 0 7 0 0,0 0-13 0 0,0 0-56 0 0,0 0-30 0 0,0 0-4 0 0,0 0-2 0 0,0 0-2 0 0,0 0 10 0 0,0 0 2 0 0,0 0-1 0 0,-27 8 1361 0 0,16-4-1280 0 0,10-4-88 0 0,1 1-12 0 0,-1 1-33 0 0,-1-2 46 0 0,-4 0 17 0 0,3 0 5 0 0,2 0-90 0 0,1 0 0 0 0,0 0 0 0 0,0 0 0 0 0,-1 0 0 0 0,1 0 0 0 0,0 0 0 0 0,0 0 0 0 0,-1 0 0 0 0,1 0 0 0 0,0 0 0 0 0,0 0 0 0 0,0 0 0 0 0,-1 0 0 0 0,1 0 0 0 0,0 0 0 0 0,0 0 0 0 0,-1 0 0 0 0,1 0 0 0 0,0 1-1 0 0,0-1 1 0 0,0 0 0 0 0,-1 0 0 0 0,1 0 0 0 0,0 0 0 0 0,0 1 0 0 0,0-1 0 0 0,0 0 0 0 0,-1 0 0 0 0,1 0 0 0 0,0 1 0 0 0,0-1 48 0 0,-1 1 11 0 0,-3 3 0 0 0,2-3-10 0 0,-3 1-33 0 0,1 1 22 0 0,0-1-19 0 0,3-2 40 0 0,1 0 2 0 0,-1 1-12 0 0,-7 4-134 0 0,6-5 7 0 0,-14-1 316 0 0,16 1-250 0 0,-1 0 0 0 0,1 0-1 0 0,0 0 1 0 0,-1 0-1 0 0,1 0 1 0 0,-1 0-1 0 0,1 0 1 0 0,0 0 0 0 0,-1 0-1 0 0,1 0 1 0 0,0 0-1 0 0,0 0 1 0 0,-1 0-1 0 0,1 0 1 0 0,0-1 0 0 0,-1 1-1 0 0,1 0 1 0 0,0 0-1 0 0,-1 0 1 0 0,1-1-1 0 0,0 1 1 0 0,0 0 0 0 0,-1 0-1 0 0,1-1 1 0 0,0 1-1 0 0,0 0 1 0 0,-1-1-1 0 0,1 0-61 0 0,0 1 113 0 0,0 0 55 0 0,0 0 11 0 0,-1 0-16 0 0,-4 0-76 0 0,-1-2-18 0 0,1-1 0 0 0,1 0 0 0 0,-1 1 0 0 0,2-1 0 0 0,0 0 0 0 0,-2-1 0 0 0,-3-1-66 0 0,7 5 70 0 0,0 0 0 0 0,0-1 1 0 0,0 1-1 0 0,1 0 0 0 0,-1-1 0 0 0,0 1 0 0 0,0 0 0 0 0,0-1 0 0 0,1 1 1 0 0,-1-1-1 0 0,0 0 0 0 0,0 1 0 0 0,1-1 0 0 0,-1 0 0 0 0,-1-1 0 0 0,0 0-25 0 0,1 2-82 0 0,1 0-3 0 0,0 0 46 0 0,0 0 146 0 0,0 0 21 0 0,-1-1-26 0 0,-3-2-65 0 0,0-1-16 0 0,2 1-20 0 0,1 3-74 0 0,1 0 2 0 0,0 0 10 0 0,-1 1 84 0 0,1 2 78 0 0,7 8-26 0 0,-4-7-54 0 0,1 0 0 0 0,4 1-9 0 0,7 1-14 0 0,-9-6 23 0 0,-3 0 0 0 0,2 0 0 0 0,1 0 0 0 0,-2 0 0 0 0,1 0 0 0 0,20 0-84 0 0,0 10 176 0 0,-19-8-83 0 0,3-1-184 0 0,-5-1 157 0 0,1-2 18 0 0,1 1 0 0 0,-1 1 0 0 0,-1 0 0 0 0,0 0 18 0 0,-1 1 15 0 0,-2-1-26 0 0,0 0 1 0 0,0 0-1 0 0,0 0 1 0 0,0 0-1 0 0,0 0 1 0 0,0 0-1 0 0,0 0 1 0 0,0-1-1 0 0,0 1 1 0 0,-1 0-1 0 0,1 0 1 0 0,0-1-1 0 0,0 1 1 0 0,0 0-1 0 0,0-1 1 0 0,-1 1-1 0 0,1-1 1 0 0,0 1-1 0 0,0-1 1 0 0,0 0-1 0 0,3-3-7 0 0,1 0 0 0 0,-2 2 16 0 0,0 0 64 0 0,-3 1-16 0 0,0 1-101 0 0,0 0 53 0 0,-3-5-1188 0 0,3 5 21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5:13.010"/>
    </inkml:context>
    <inkml:brush xml:id="br0">
      <inkml:brushProperty name="width" value="0.025" units="cm"/>
      <inkml:brushProperty name="height" value="0.025" units="cm"/>
      <inkml:brushProperty name="color" value="#008C3A"/>
    </inkml:brush>
  </inkml:definitions>
  <inkml:trace contextRef="#ctx0" brushRef="#br0">5 93 2760 0 0,'0'0'107'0'0,"0"0"-19"0"0,0 0 60 0 0,0 0 233 0 0,-2-5 1266 0 0,2 4-1429 0 0,-2-3 4129 0 0,2 3-2065 0 0,0 7-1340 0 0,0 3-868 0 0,-1-2 65 0 0,1 0 1 0 0,1 0 0 0 0,-1 0-1 0 0,1 0 1 0 0,3 11 0 0 0,-3-16-155 0 0,0-1-54 0 0,-1-83 71 0 0,0 81 94 0 0,0 1 0 0 0,0 0-6 0 0,0 0 3 0 0,0 0 23 0 0,0 0 11 0 0,0 0 1 0 0,0 0-3 0 0,0 0-10 0 0,0 0-3 0 0,0 0 0 0 0,0 0-2 0 0,0 0-4 0 0,0 0-2 0 0,0 0 0 0 0,0 0-3 0 0,0 0-12 0 0,0 0-7 0 0,0 0-2 0 0,0 0-2 0 0,0 0-4 0 0,0 0-2 0 0,0 0 0 0 0,-6 24 306 0 0,6 20-251 0 0,9-64-200 0 0,-8-63 243 0 0,-1 83-115 0 0,0 0 15 0 0,0 0 2 0 0,0 0-1 0 0,0 0-6 0 0,1 3-54 0 0,0-1 1 0 0,0 1-1 0 0,-1-1 0 0 0,1 1 0 0 0,-1-1 0 0 0,1 1 0 0 0,-1-1 0 0 0,0 1 0 0 0,0-1 0 0 0,0 4 0 0 0,-1-1-5 0 0,4 63 390 0 0,-1-173-301 0 0,-4 98 385 0 0,2 7-403 0 0,0 0 3 0 0,0 0-2 0 0,0 22 124 0 0,-2 13-149 0 0,2-27-30 0 0,-1 0 0 0 0,1 0 0 0 0,-4 11-1 0 0,4-12-22 0 0,0-105 11 0 0,0 98 42 0 0,0 0 17 0 0,0 0 15 0 0,0 0-16 0 0,0 0-1 0 0,0 0 15 0 0,0 0-2 0 0,0 0-1 0 0,-1 20 124 0 0,1-18-195 0 0,0 19 53 0 0,-1-1 1 0 0,-6 40-1 0 0,13-171 789 0 0,-7 250-350 0 0,1-139-342 0 0,0 0-6 0 0,0 0-42 0 0,0 0-175 0 0,0 0-80 0 0,0 0-15 0 0,0 0 15 0 0,0 0 64 0 0,0-2 74 0 0,1 1 0 0 0,-1 0 0 0 0,1-1 0 0 0,-1 0 0 0 0,1 1 0 0 0,-1-1 0 0 0,0 1 0 0 0,1-1 0 0 0,-1-1 0 0 0,0-1 2 0 0,2-9 24 0 0,0-1-1 0 0,-1 1 0 0 0,-1-15 1 0 0,-1 16 20 0 0,-1-10-107 0 0,2 22 126 0 0,0 0 27 0 0,0 0-11 0 0,-2 21-10 0 0,-1 98 303 0 0,10-159-368 0 0,-6 16 0 0 0,0 13 0 0 0,-1-1 0 0 0,-1-14 0 0 0,0-3-6 0 0,1 23-7 0 0,0 20 8 0 0,2 34 146 0 0,-1-22-140 0 0,-1 0 0 0 0,-5 38 0 0 0,3-53-2 0 0,2-11 1 0 0,0 0 0 0 0,0 0 0 0 0,0 0 0 0 0,0 0-1 0 0,0 0 1 0 0,0 0 0 0 0,0 0 0 0 0,0 0 0 0 0,-1 0 0 0 0,1 0 0 0 0,0 0-1 0 0,0 0 1 0 0,0 0 0 0 0,0 0 0 0 0,0 0 0 0 0,0 0 0 0 0,0 0 0 0 0,0 0 0 0 0,0 0-1 0 0,0 0 1 0 0,0 0 0 0 0,1-18-8 0 0,1 0 4 0 0,-1-125 68 0 0,0 137-53 0 0,-1 6 44 0 0,0 0 14 0 0,0 0-4 0 0,0 0 1 0 0,0 18 68 0 0,1 6-117 0 0,-1 1 41 0 0,0 0 1 0 0,-6 34-1 0 0,5-57-68 0 0,1-9-17 0 0,1-22-45 0 0,0-6 21 0 0,-2 5-277 0 0,1 30 458 0 0,0 0-18 0 0,0-1-79 0 0,0 1 22 0 0,0 0 15 0 0,-2 26-4 0 0,2-25-60 0 0,-3 95-18 0 0,9-141-634 0 0,-3-30 1019 0 0,-3 74-320 0 0,1 5-38 0 0,-1-1 0 0 0,1 0 0 0 0,-1 0-1 0 0,0 0 1 0 0,0 1 0 0 0,0-1-1 0 0,-1 5 1 0 0,0 5-262 0 0,-3 58 520 0 0,5-162-273 0 0,1 104-1 0 0,2 21-74 0 0,-4-34 14 0 0,1-19-71 0 0,-1-81 239 0 0,2 85-86 0 0,-2 14 32 0 0,1 23 11 0 0,0 0-64 0 0,0-14 0 0 0,-1 1 0 0 0,0-1 0 0 0,0 0 0 0 0,-2 9 0 0 0,1-14 0 0 0,-6-42 0 0 0,2-51 206 0 0,7 201-180 0 0,-2-213 28 0 0,4 217 56 0 0,-4-115 77 0 0,0 0 65 0 0,0 0 17 0 0,0 0-71 0 0,0 0-314 0 0,0 0-138 0 0,0-22-1163 0 0,4-81 2345 0 0,-4 102-875 0 0,0 1 11 0 0,0 0 3 0 0,0 0 10 0 0,2 21 475 0 0,-1 28-762 0 0,0-30 16 0 0,0-15 128 0 0,-1-7 40 0 0,-2-101 53 0 0,2 104 106 0 0,0 0 27 0 0,0 0 0 0 0,0 0-37 0 0,0 0-159 0 0,2 12-203 0 0,-1-2 111 0 0,-4 67 128 0 0,-1-152 8 0 0,2 168 56 0 0,-3-151-128 0 0,4 32 63 0 0,0 24 3 0 0,1 17 8 0 0,0 1 5 0 0,1-3-2 0 0,-2 0 0 0 0,-2 19-1 0 0,5-50-11 0 0,-1-35-1 0 0,-1 30 10 0 0,0 23 45 0 0,3 18 15 0 0,-2 1-55 0 0,0 2 17 0 0,-2-17-20 0 0,0-10-7 0 0,0-18-17 0 0,1 23-89 0 0,0 1-183 0 0,0 0-63 0 0,0 0-943 0 0,0 0-3942 0 0,0 0-1685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1:53.145"/>
    </inkml:context>
    <inkml:brush xml:id="br0">
      <inkml:brushProperty name="width" value="0.05" units="cm"/>
      <inkml:brushProperty name="height" value="0.05" units="cm"/>
      <inkml:brushProperty name="color" value="#004F8B"/>
    </inkml:brush>
  </inkml:definitions>
  <inkml:trace contextRef="#ctx0" brushRef="#br0">63 105 4088 0 0,'0'0'184'0'0,"0"0"5"0"0,0 0-98 0 0,0 0-38 0 0,0-2-10 0 0,-1-1-901 0 0,1 9 4990 0 0,0-6-4078 0 0,0 0 10 0 0,0 0 4 0 0,0 0 16 0 0,0 0 4 0 0,0 0 0 0 0,-1 4 106 0 0,2-11-44 0 0,-3 20-1075 0 0,1-8 261 0 0,0-12 302 0 0,-1 0 147 0 0,2 7 253 0 0,0 0 1 0 0,0 0-1 0 0,0 0 0 0 0,0 0 0 0 0,1 1 0 0 0,-1-1 1 0 0,0 0-1 0 0,0 0 0 0 0,0 0 0 0 0,0 0 1 0 0,0 0-1 0 0,0 0 0 0 0,0 0 0 0 0,0 0 0 0 0,0 0 1 0 0,0 0-1 0 0,0 0 0 0 0,0 0 0 0 0,0 1 1 0 0,0-1-1 0 0,0 0 0 0 0,0 0 0 0 0,0 0 1 0 0,0 0-1 0 0,-1 0 0 0 0,1 0 0 0 0,0 0 0 0 0,0 0 1 0 0,0 0-1 0 0,0 0 0 0 0,0 0 0 0 0,0 0 1 0 0,0 0-1 0 0,0 0 0 0 0,0 1 0 0 0,0-1 0 0 0,0 0 1 0 0,0 0-1 0 0,0 0 0 0 0,0 0 0 0 0,0 0 1 0 0,0 0-1 0 0,-1 0 0 0 0,1 0 0 0 0,0 0 1 0 0,0 0-1 0 0,0 0 0 0 0,0 0 0 0 0,0 0 0 0 0,0 0 1 0 0,0 0-1 0 0,0 0 0 0 0,0 0 0 0 0,0 0 1 0 0,0 0-1 0 0,0 0 0 0 0,-1 0 0 0 0,1 0 1 0 0,0 0-1 0 0,0 0 26 0 0,-3 10 317 0 0,3-11-434 0 0,0 0-11 0 0,-3-3 1280 0 0,2 5-488 0 0,-1 6-458 0 0,1-5-749 0 0,1-10-336 0 0,0 8 721 0 0,1-1 89 0 0,-1 0 72 0 0,0 1 13 0 0,0 0 0 0 0,0 0 0 0 0,0 0 4 0 0,0 0 17 0 0,0 0 10 0 0,0 0 1 0 0,0 1-56 0 0,-1 0 1 0 0,1-1-1 0 0,-1 1 1 0 0,1 0 0 0 0,-1 0-1 0 0,1-1 1 0 0,0 1-1 0 0,0 0 1 0 0,-1 0-1 0 0,1 0 1 0 0,0 0 0 0 0,0-1-1 0 0,0 1 1 0 0,0 0-1 0 0,0 1 1 0 0,0-2-126 0 0,0 0-2 0 0,0 0-9 0 0,0 0-19 0 0,1-11-818 0 0,-1 31 2124 0 0,0-20-1271 0 0,0 0-23 0 0,0 0 15 0 0,0-1-3 0 0,0-1 9 0 0,0 1 2 0 0,0-4 165 0 0,0 10-1041 0 0,0-1-295 0 0,0-7 451 0 0,0 3 592 0 0,1 7-885 0 0,-1-6 1006 0 0,0-1-3 0 0,0 0 2 0 0,0 0-4 0 0,0 0-18 0 0,1 1-354 0 0,-2-7 3932 0 0,1 5-3430 0 0,-1 1 14 0 0,1-1 14 0 0,0 1-3 0 0,0 0-12 0 0,-1-1-35 0 0,1 1 1 0 0,0-1-1 0 0,-1 0 1 0 0,1 0-1 0 0,0 1 1 0 0,0-1-1 0 0,-1 0 1 0 0,1 0-1 0 0,0 0 1 0 0,0 1-1 0 0,0-1 1 0 0,0 0-1 0 0,0-1 1 0 0,-1-8-132 0 0,1 10 20 0 0,0 0-85 0 0,0 0-13 0 0,0 0 1 0 0,0 0 2 0 0,0 0 12 0 0,0 0 2 0 0,0 0 0 0 0,0 2 12 0 0,0 1 29 0 0,-1-2 110 0 0,1 0-1 0 0,0 0 0 0 0,0-1 1 0 0,0 1-1 0 0,0 0 0 0 0,-1 0 1 0 0,1 0-1 0 0,0-1 0 0 0,0 1 1 0 0,0 0-1 0 0,1 0 1 0 0,-1-1-1 0 0,0 1 0 0 0,0 0 1 0 0,0 0-1 0 0,1-1 0 0 0,-1 3 1 0 0,1-2-2 0 0,-1-1-32 0 0,0 1 22 0 0,0-1-32 0 0,0-1 177 0 0,0-1 1 0 0,1 0 0 0 0,-2 0 0 0 0,1 0-1 0 0,0 1 1 0 0,0-1 0 0 0,0 0 0 0 0,-1 0-1 0 0,0-2 1 0 0,-2-9 537 0 0,3 13-598 0 0,-4-16 867 0 0,4 16-867 0 0,0 0 0 0 0,-2-12 128 0 0,-3-6-11 0 0,5 17-170 0 0,-1-2-225 0 0,-8-16 1444 0 0,9 19-1154 0 0,0 0 0 0 0,0 0-4 0 0,0 0-28 0 0,0 0-110 0 0,0 0-15 0 0,0-1 20 0 0,-1 0 49 0 0,0 0 26 0 0,0 0 0 0 0,0 1 0 0 0,1-1 0 0 0,-1 0 0 0 0,0 0 0 0 0,0 0 0 0 0,1 0 0 0 0,-1 0 1 0 0,1 0-1 0 0,-1 0 0 0 0,1-1 0 0 0,-1 1 0 0 0,1-2 0 0 0,-2-3 22 0 0,2 6-105 0 0,0 0 1 0 0,0 0 29 0 0,0 0 98 0 0,0 0 9 0 0,0 0-31 0 0,0 0-112 0 0,0 0-47 0 0,0 0-8 0 0,0 0 32 0 0,0 0 150 0 0,0 0 68 0 0,0 0 9 0 0,0 0-37 0 0,0 0-177 0 0,0 0-78 0 0,0 0-18 0 0,0 0 53 0 0,0 0 225 0 0,0 0 63 0 0,0 0 7 0 0,0 0-46 0 0,0 0-196 0 0,0 0-86 0 0,0 0-20 0 0,0 0 46 0 0,0 0 207 0 0,0 0 89 0 0,0 0 21 0 0,0 0-50 0 0,0 0-219 0 0,0 0-97 0 0,0 0-21 0 0,0 0 53 0 0,0 0 234 0 0,0 0 101 0 0,0 0 17 0 0,0 0-283 0 0,1-1 0 0 0,-1 1 0 0 0,1-1 0 0 0,-1 1 0 0 0,1 0 0 0 0,0-1 0 0 0,-1 1 0 0 0,1 0 0 0 0,-1 0 0 0 0,1 0 0 0 0,0-1 0 0 0,-1 1 0 0 0,1 0 0 0 0,0 0 0 0 0,0 0 0 0 0,-1 0 0 0 0,1 0-1 0 0,0 0 1 0 0,-1 0 0 0 0,2 1 0 0 0,14 2 1138 0 0,-14-3-1062 0 0,1 0 0 0 0,-1-1 1 0 0,0 1-1 0 0,0-1 1 0 0,0 1-1 0 0,1-1 1 0 0,2-1-1 0 0,2-1-140 0 0,2 2-481 0 0,1 2 372 0 0,-10-1 208 0 0,1 0 36 0 0,0 1 0 0 0,0-1-58 0 0,-1 0-48 0 0,0 0-12 0 0,0 0 8 0 0,0 0 72 0 0,0 0 126 0 0,0 0-100 0 0,0 0 15 0 0,0 0 0 0 0,0 0 1 0 0,0 0-1 0 0,0 0 0 0 0,0 0 0 0 0,-1 0 0 0 0,1 0 0 0 0,0 0 0 0 0,0 0 0 0 0,0 0 0 0 0,0 0 1 0 0,0 0-1 0 0,0 0 0 0 0,0 0 0 0 0,0 0 0 0 0,0 1 0 0 0,0-1 0 0 0,0 0 0 0 0,0 0 0 0 0,0 0 0 0 0,0 0 1 0 0,0 0-1 0 0,0 0 0 0 0,0 0 0 0 0,0 0 0 0 0,0 0 0 0 0,0 1 0 0 0,0-1 0 0 0,0 0 0 0 0,0 0 1 0 0,0 0-1 0 0,0 0 0 0 0,0 0 0 0 0,0 0 0 0 0,0 0 0 0 0,0 0 0 0 0,0 0 0 0 0,0 0 0 0 0,0 1 0 0 0,0-1 1 0 0,0 0-1 0 0,0 0 0 0 0,0 0 0 0 0,0 0 0 0 0,0 0 0 0 0,0 0 0 0 0,0 0 0 0 0,0 0 0 0 0,0 0 1 0 0,1 0-1 0 0,-1 0 0 0 0,0 0 0 0 0,0 0 0 0 0,0 0 0 0 0,0 0 0 0 0,0 1 0 0 0,0-1 0 0 0,0 0 1 0 0,0 0-1 0 0,0 0 0 0 0,0 0 0 0 0,1 0 0 0 0,-1 0 0 0 0,0 0 0 0 0,0 0 0 0 0,0 0 0 0 0,0 0 0 0 0,0 0 1 0 0,0 0-1 0 0,-1 2 79 0 0,-1 1 0 0 0,1-1 0 0 0,-1 1 0 0 0,1 0 0 0 0,0 0 0 0 0,0 0 0 0 0,-1 5 0 0 0,-1 10 66 0 0,3-17-122 0 0,0 1-1 0 0,0 0 0 0 0,-1-1 0 0 0,1 1 0 0 0,0-1 0 0 0,-1 1 1 0 0,1 0-1 0 0,-1-1 0 0 0,0 1 0 0 0,1-1 0 0 0,-2 2 0 0 0,0-1-3146 0 0,1-1-252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1:43.767"/>
    </inkml:context>
    <inkml:brush xml:id="br0">
      <inkml:brushProperty name="width" value="0.05" units="cm"/>
      <inkml:brushProperty name="height" value="0.05" units="cm"/>
      <inkml:brushProperty name="color" value="#004F8B"/>
    </inkml:brush>
  </inkml:definitions>
  <inkml:trace contextRef="#ctx0" brushRef="#br0">16 8 4608 0 0,'0'0'101'0'0,"0"0"22"0"0,0 0 5 0 0,0 0 51 0 0,0 0 212 0 0,0 0 97 0 0,0 0 22 0 0,0 0 2 0 0,0 0 0 0 0,0 0 0 0 0,0 0 0 0 0,0 0-70 0 0,0 0-220 0 0,0 0 164 0 0,0 0 102 0 0,0 0 22 0 0,0 0-96 0 0,0 0-388 0 0,0 0-70 0 0,0 0 109 0 0,0 0 16 0 0,0 0-41 0 0,0 0-129 0 0,0 0-11 0 0,0 0 47 0 0,0 0 139 0 0,0 0 14 0 0,0 0-9 0 0,0 0 4 0 0,0 0 1 0 0,0 0 9 0 0,0 0 39 0 0,0 0 16 0 0,0 0 7 0 0,0 0-7 0 0,0 0-35 0 0,0 0-18 0 0,0 0-3 0 0,0 0-6 0 0,0 0-22 0 0,0 0-10 0 0,0 0-2 0 0,0 0 0 0 0,0 0 0 0 0,0 0 4 0 0,0 0 16 0 0,0 0 4 0 0,0 0 0 0 0,8 19 853 0 0,-2-9-853 0 0,3 13 91 0 0,-9-22-179 0 0,1 1 0 0 0,0 0 0 0 0,-1 0 0 0 0,1 0 0 0 0,-1-1 0 0 0,1 1 0 0 0,-1 0 0 0 0,0 0 0 0 0,0 0 0 0 0,0 0 0 0 0,0 0 0 0 0,0 2 0 0 0,0 4 0 0 0,-1-7 0 0 0,-2 6 81 0 0,0-10 102 0 0,2-9 118 0 0,1 12-229 0 0,-2-12 2245 0 0,3 6-2228 0 0,0 3-85 0 0,1 0-1 0 0,-1 0 1 0 0,0-1-1 0 0,0 1 1 0 0,0 0-1 0 0,0 0 1 0 0,1-5-1 0 0,-2 6-3 0 0,1 1 0 0 0,-1-1 0 0 0,1 1 0 0 0,-1-1 0 0 0,1 0 0 0 0,-1 1 0 0 0,1-1 0 0 0,-1 1-10 0 0,1-1-33 0 0,-1 1 1 0 0,0 0 0 0 0,1 0-1 0 0,-1 0 1 0 0,0 0 0 0 0,1 0 0 0 0,-1 0 0 0 0,1 0-1 0 0,0 0 1 0 0,-1 1 0 0 0,1-1 0 0 0,0 0-1 0 0,0 0 1 0 0,-1 0 0 0 0,2 0 0 0 0,2-5-2318 0 0,-4 6 2125 0 0,0 0-53 0 0,0 0-6 0 0,0 0 20 0 0,0 0 97 0 0,0 0 45 0 0,0 0 11 0 0,0 0 33 0 0,0 0 134 0 0,0 0 61 0 0,0 0 12 0 0,0 0-83 0 0,0 0-354 0 0,0 0-156 0 0,0 0-34 0 0,0 0 65 0 0,0 0 294 0 0,0 0 47 0 0,-1 0-339 0 0,1 0-146 0 0,-1 0-1259 0 0,-1 0 1222 0 0</inkml:trace>
  <inkml:trace contextRef="#ctx0" brushRef="#br0" timeOffset="1857.31">56 15 2416 0 0,'0'0'68'0'0,"0"0"51"0"0,0 0 150 0 0,0 0 68 0 0,0 0 14 0 0,0 0-14 0 0,0 0-59 0 0,0 0-22 0 0,-3 11 2299 0 0,3-11-2512 0 0,-4 34-1106 0 0,3-34 807 0 0,0 12-426 0 0,1-12 621 0 0,0 0-17 0 0,0 1 17 0 0,-1 0 38 0 0,1-1-19 0 0,-1 2 31 0 0,0-1 11 0 0,1 1 11 0 0,0-2 31 0 0,0 1-20 0 0,-1 0 36 0 0,1-1 28 0 0,0 0-17 0 0,0 0-5 0 0,0 0 1 0 0,0 0 6 0 0,0 0 1 0 0,0 0 3 0 0,0 0 10 0 0,0 0 3 0 0,0 0 0 0 0,0 0 1 0 0,0 0 7 0 0,0-5 443 0 0,0 1-1 0 0,-1-1 1 0 0,1 1-1 0 0,-1 0 1 0 0,-1 0-1 0 0,1 0 1 0 0,0-1-1 0 0,-3-4 1 0 0,4 9-465 0 0,0 0-4 0 0,-6-12 1284 0 0,6 11-1311 0 0,0 0-32 0 0,-1 0-1 0 0,1 1 44 0 0,-1-1 10 0 0,0 0 0 0 0,1 1-11 0 0,-1-1-42 0 0,-1-3 11 0 0,-7-6 28 0 0,8 10-50 0 0,1-1 0 0 0,-1 0 0 0 0,1 1 33 0 0,0 0 0 0 0,0 0 0 0 0,-1-1 0 0 0,1 1 0 0 0,0 0 0 0 0,0 0 0 0 0,-1 0 0 0 0,1-1-1 0 0,0 1 1 0 0,0 0 0 0 0,-1 0 0 0 0,1 0 0 0 0,0 0 0 0 0,-1 0 0 0 0,1 0 0 0 0,0-1 0 0 0,-1 1 0 0 0,1 0 0 0 0,0 0 0 0 0,0 0 0 0 0,-1 0 0 0 0,1 0 0 0 0,0 0 0 0 0,-1 0 0 0 0,1 0 0 0 0,-1 1 0 0 0,0 1-971 0 0,1-2-3080 0 0,0 0 364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6:45.906"/>
    </inkml:context>
    <inkml:brush xml:id="br0">
      <inkml:brushProperty name="width" value="0.05" units="cm"/>
      <inkml:brushProperty name="height" value="0.05" units="cm"/>
      <inkml:brushProperty name="color" value="#849398"/>
    </inkml:brush>
  </inkml:definitions>
  <inkml:trace contextRef="#ctx0" brushRef="#br0">4 29 3312 0 0,'0'0'68'0'0,"0"0"16"0"0,0 0 5 0 0,0 0 17 0 0,0 0 46 0 0,0 0 21 0 0,0 0 3 0 0,0 0 3 0 0,0 0 11 0 0,0 0 9 0 0,0 0 1 0 0,0 0-7 0 0,0 0-29 0 0,0 0-17 0 0,0 0-3 0 0,0 0 1 0 0,0 0 6 0 0,0 0 1 0 0,0 0 0 0 0,0 0-7 0 0,0 0-28 0 0,0 0-11 0 0,0 0-2 0 0,0 0 13 0 0,0 0 55 0 0,0 0 20 0 0,0 0 7 0 0,-3 5 25 0 0,3-5 4253 0 0,6-20-4178 0 0,-6 18-203 0 0,0 2 0 0 0,2-4-37 0 0,-2 4-17 0 0,0-1 1 0 0,0 1 0 0 0,0 0 0 0 0,0 0 0 0 0,0-1-1 0 0,0 1 1 0 0,0 0 0 0 0,0 0 0 0 0,0-1 0 0 0,0 1-1 0 0,1 0 1 0 0,-1 0 0 0 0,0-1 0 0 0,0 1-1 0 0,0 0 1 0 0,0 0 0 0 0,0-1 0 0 0,0 1 0 0 0,1 0-1 0 0,-1 0 1 0 0,0 0 0 0 0,0-1 0 0 0,0 1 0 0 0,0 0-1 0 0,1 0 1 0 0,-1 0 0 0 0,0 0 0 0 0,0-1 0 0 0,1 1-1 0 0,-1 0 1 0 0,0 0 0 0 0,0 0 0 0 0,1 0 0 0 0,-1 0-1 0 0,0 0 1 0 0,0 0 0 0 0,1 0 0 0 0,-1 0-1 0 0,1 0 1 0 0,-1 0 13 0 0,0 0 22 0 0,0 0 18 0 0,0 0 66 0 0,0 0 29 0 0,0 0 8 0 0,0 0-6 0 0,0 0-26 0 0,0 0-9 0 0,0 0-4 0 0,0 1-28 0 0,-2 3-100 0 0,4 3-26 0 0,-2-2 20 0 0,0-4 74 0 0,0-1-2 0 0,0 0-10 0 0,0 0-2 0 0,0 0 0 0 0,0 0 0 0 0,0 0 0 0 0,0 0-27 0 0,7 0-4666 0 0,-3 0-523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6:24.006"/>
    </inkml:context>
    <inkml:brush xml:id="br0">
      <inkml:brushProperty name="width" value="0.05" units="cm"/>
      <inkml:brushProperty name="height" value="0.05" units="cm"/>
      <inkml:brushProperty name="color" value="#849398"/>
    </inkml:brush>
  </inkml:definitions>
  <inkml:trace contextRef="#ctx0" brushRef="#br0">6 6 4088 0 0,'0'0'91'0'0,"0"0"11"0"0,0 0 10 0 0,0 0 14 0 0,0 0 30 0 0,0 0 17 0 0,0 0 3 0 0,0 0 0 0 0,0 0 0 0 0,0 0 0 0 0,0 0 0 0 0,-5 1 3576 0 0,5 0-3678 0 0,0-1 46 0 0,0 0 22 0 0,0 0 2 0 0,0 0-51 0 0,0 0-212 0 0,0 0-89 0 0,0 0-16 0 0,0 0 59 0 0,0 0 274 0 0,0 0 126 0 0,0 0 21 0 0,0 0-24 0 0,0 0-124 0 0,0 0-41 0 0,0 0-3 0 0,0 0 2 0 0,0 0 14 0 0,0 0 14 0 0,0 0 2 0 0,0 0 10 0 0,0 0 38 0 0,0 0-10 0 0,0 0-6 0 0,0 0-32 0 0,0 0-78 0 0,0 0 188 0 0,0 0 116 0 0,0 0 29 0 0,0 0-30 0 0,0 0-154 0 0,0 0-67 0 0,0 0-17 0 0,0 0-5 0 0,0 0-4 0 0,0 0-2 0 0,0 0 0 0 0,0 0 58 0 0,0 0 248 0 0,0 0 108 0 0,0 0 24 0 0,0 0-94 0 0,0 0-404 0 0,0 0-179 0 0,0 0-32 0 0,0 0 42 0 0,0 0 197 0 0,0 0 60 0 0,0 0 25 0 0,0 0 17 0 0,0 0 2 0 0,0 0 14 0 0,0 0 64 0 0,0 0 30 0 0,0 0 4 0 0,0 0-26 0 0,0 0-104 0 0,0 2-59 0 0,1-2 44 0 0,5-8 746 0 0,-4 7-857 0 0,2 1 0 0 0,0 1 0 0 0,-4 1 0 0 0,2-4 0 0 0,1 2 0 0 0,1 3 0 0 0,-1 0 101 0 0,-3-3-85 0 0,0 0 1 0 0,0 0 0 0 0,0 0 0 0 0,0 0-1 0 0,0 0 1 0 0,0 0 0 0 0,0 0 0 0 0,1 0 0 0 0,-1 0-1 0 0,0 0 1 0 0,0 1 0 0 0,0-1 0 0 0,0 0-1 0 0,0 0 1 0 0,0 0 0 0 0,0 0 0 0 0,0 0-1 0 0,0 0 1 0 0,0 0 0 0 0,0 1 0 0 0,0-1-1 0 0,0 0 1 0 0,0 0 0 0 0,0 0 0 0 0,0 0 0 0 0,0 0-1 0 0,0 0 1 0 0,0 1 0 0 0,0-1 0 0 0,0 0-1 0 0,0 0 1 0 0,0 0 0 0 0,0 0 0 0 0,0 0-1 0 0,0 0 1 0 0,0 1 0 0 0,0-1 0 0 0,0 0-1 0 0,0 0 1 0 0,0 0 0 0 0,0 0 0 0 0,0 0 0 0 0,0 0-1 0 0,0 0 1 0 0,-1 1 0 0 0,1-1 0 0 0,0 0-1 0 0,0 0 1 0 0,0 0 0 0 0,0 0 0 0 0,0 0-1 0 0,-1 1-170 0 0,1-1-92 0 0,0 0-30 0 0,0-1 43 0 0,0-1 41 0 0,0 1-555 0 0,0 1-230 0 0,0 0-41 0 0,0 0-6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6:14.933"/>
    </inkml:context>
    <inkml:brush xml:id="br0">
      <inkml:brushProperty name="width" value="0.05" units="cm"/>
      <inkml:brushProperty name="height" value="0.05" units="cm"/>
      <inkml:brushProperty name="color" value="#849398"/>
    </inkml:brush>
  </inkml:definitions>
  <inkml:trace contextRef="#ctx0" brushRef="#br0">32 3 2832 0 0,'0'0'77'0'0,"0"0"54"0"0,0 0 140 0 0,0 0 59 0 0,0 0 13 0 0,0 0-22 0 0,0 0-94 0 0,0 0-40 0 0,0 0-10 0 0,0 0 28 0 0,0 0 125 0 0,0 0 56 0 0,0 0 13 0 0,0 0-39 0 0,0 0-167 0 0,0 0-69 0 0,0 0-17 0 0,0 0-9 0 0,0 0-22 0 0,0 0-10 0 0,0 0-2 0 0,0 0 0 0 0,-3 4 544 0 0,-3 5 4742 0 0,5-7-5295 0 0,0-1-56 0 0,1-1 191 0 0,0 0 98 0 0,0 0 22 0 0,0 0-33 0 0,0 0-145 0 0,0 0-61 0 0,0-1-18 0 0,-2-1-32 0 0,2 2-15 0 0,0 0 0 0 0,0-1 0 0 0,0 1 0 0 0,0 0 0 0 0,0 0 0 0 0,0 0 0 0 0,0 0 0 0 0,0 0 0 0 0,0 0 0 0 0,0 0 0 0 0,0 0 0 0 0,-1 0 0 0 0,1 0 0 0 0,0 0 0 0 0,0-1 0 0 0,0 1 0 0 0,0 0 0 0 0,0 0 0 0 0,0 0 0 0 0,0 0 0 0 0,0 0 0 0 0,0 0 0 0 0,0 0 0 0 0,0 0 0 0 0,0 0 0 0 0,0-1 0 0 0,0 1 0 0 0,0 0 0 0 0,0 0 0 0 0,0 0 0 0 0,0 0 0 0 0,1 0 1 0 0,-1 0-1 0 0,0 0 0 0 0,0 0 0 0 0,0 0 0 0 0,0-1 0 0 0,0 1 0 0 0,0 0 0 0 0,0 0 0 0 0,0 0 0 0 0,0 0 0 0 0,0 0 0 0 0,0 0 0 0 0,0 0 0 0 0,0 0 0 0 0,0 0 0 0 0,1 0 0 0 0,-1 0 0 0 0,0 0 0 0 0,0 0 0 0 0,0 0 0 0 0,0 0 0 0 0,0 0 0 0 0,0 0 0 0 0,0 0 0 0 0,0 0 0 0 0,1 0 0 0 0,-1 0 0 0 0,0 0 0 0 0,0 0 0 0 0,0 0 0 0 0,0 0 0 0 0,0 0 1 0 0,1 0 0 0 0,-1 0 0 0 0,0 0 0 0 0,1 1 0 0 0,-1-1 0 0 0,0 0 0 0 0,0 0 0 0 0,1 1 0 0 0,-1-1 1 0 0,0 0-1 0 0,0 0 0 0 0,0 1 0 0 0,1-1 0 0 0,-1 0 0 0 0,0 1 0 0 0,0-1 0 0 0,0 0 0 0 0,0 1 0 0 0,0-1 0 0 0,1 0 0 0 0,-1 1 0 0 0,0-1 0 0 0,0 0 1 0 0,0 1-1 0 0,0-1 0 0 0,0 0 0 0 0,0 1 0 0 0,0 0-78 0 0,0-1-3 0 0,0 0 28 0 0,0 0 104 0 0,0 0 10 0 0,-1 0-15 0 0,-2-3-42 0 0,2 3-11 0 0,1 0 0 0 0,-1 0 0 0 0,1 0 0 0 0,0-1 0 0 0,-1 1 0 0 0,1 0 0 0 0,0-1 0 0 0,-1 1 0 0 0,1 0 0 0 0,0-1 0 0 0,0 1 0 0 0,-1 0 0 0 0,1-1 0 0 0,0 1 0 0 0,0 0 0 0 0,0-1 0 0 0,0 1 0 0 0,-1-1 0 0 0,1 1 0 0 0,0 0 0 0 0,0-1 0 0 0,0 0 0 0 0,-1-6 0 0 0,1 5 0 0 0,2 7 0 0 0,-1-4 0 0 0,0 11 0 0 0,-1-8 0 0 0,0-4 18 0 0,0 0 0 0 0,0 0 0 0 0,0 0 1 0 0,0 0-1 0 0,0 0 0 0 0,0 0 1 0 0,0 1-1 0 0,0-1 0 0 0,0 0 1 0 0,0 0-1 0 0,0 0 0 0 0,0 0 1 0 0,0 0-1 0 0,0 1 0 0 0,0-1 0 0 0,0 0 1 0 0,0 0-1 0 0,0 0 0 0 0,0 0 1 0 0,0 0-1 0 0,0 0 0 0 0,0 1 1 0 0,0-1-1 0 0,0 0 0 0 0,0 0 1 0 0,0 0-1 0 0,-1 0 0 0 0,1 0 0 0 0,0 0 1 0 0,0 0-1 0 0,0 0 0 0 0,0 0 1 0 0,0 1-1 0 0,0-1 0 0 0,0 0 1 0 0,-1 0-1 0 0,1 0 0 0 0,0 0 1 0 0,0 0-1 0 0,0 0 0 0 0,0 0 1 0 0,0 0-1 0 0,0 0 0 0 0,-1 0 0 0 0,1 0 1 0 0,0 0-1 0 0,-8-5 1025 0 0,6 4-1013 0 0,2 1-62 0 0,0 0 74 0 0,0 0-18 0 0,-1 0-23 0 0,1 0 0 0 0,0 0 1 0 0,0 0-1 0 0,0 0 0 0 0,0 0 0 0 0,0 0 0 0 0,-1 0 0 0 0,1 0 0 0 0,0 1 1 0 0,0-1-1 0 0,0 0 0 0 0,0 0 0 0 0,0 0 0 0 0,0 0 0 0 0,0 0 1 0 0,-1 0-1 0 0,1 0 0 0 0,0 1 0 0 0,0-1 0 0 0,0 0 0 0 0,0 0 1 0 0,0 0-1 0 0,0 0 0 0 0,0 0 0 0 0,0 0 0 0 0,0 1 0 0 0,0-1 1 0 0,0 0-1 0 0,0 0 0 0 0,0 0 0 0 0,0 0 0 0 0,0 0 0 0 0,0 1 1 0 0,0-1-1 0 0,0 0 0 0 0,0 0 0 0 0,0 0 0 0 0,0 0 0 0 0,0 0 1 0 0,0 1-1 0 0,0-1 0 0 0,0 0 0 0 0,0 0 0 0 0,0 1 42 0 0,-2-9-6 0 0,2 8-36 0 0,0 0-1 0 0,0 0 0 0 0,0 0 1 0 0,0 0-1 0 0,0 0 1 0 0,0 0-1 0 0,0 0 1 0 0,0 0-1 0 0,0 0 0 0 0,0 0 1 0 0,0 0-1 0 0,0 0 1 0 0,0 0-1 0 0,0 1 1 0 0,0-1-1 0 0,0 0 0 0 0,1 0 1 0 0,-1 0-1 0 0,0 0 1 0 0,0 0-1 0 0,0 0 1 0 0,0 0-1 0 0,0 0 0 0 0,0 0 1 0 0,0 0-1 0 0,0 0 1 0 0,0 0-1 0 0,0 0 0 0 0,0 0 1 0 0,0 0-1 0 0,0-1 1 0 0,0 1-1 0 0,0 0 1 0 0,0 0-1 0 0,0 0 0 0 0,1 0 1 0 0,-1 0-1 0 0,0 0 1 0 0,0 0-1 0 0,0 0 1 0 0,0 0-1 0 0,0 0 0 0 0,0 0 1 0 0,0 0-1 0 0,0 0 1 0 0,0 0-1 0 0,0 0 1 0 0,0 0-1 0 0,0 0 0 0 0,0 2-1124 0 0,1-6-2558 0 0,3 2-1735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36:32.578"/>
    </inkml:context>
    <inkml:brush xml:id="br0">
      <inkml:brushProperty name="width" value="0.025" units="cm"/>
      <inkml:brushProperty name="height" value="0.025" units="cm"/>
      <inkml:brushProperty name="color" value="#008C3A"/>
    </inkml:brush>
  </inkml:definitions>
  <inkml:trace contextRef="#ctx0" brushRef="#br0">0 29 4608 0 0,'0'0'101'0'0,"0"0"22"0"0,0 0 5 0 0,0 0-21 0 0,0-1-14 0 0,0 0 277 0 0,0 1 118 0 0,0 0 22 0 0,0 0-68 0 0,0 0-282 0 0,0 0-90 0 0,0 0-1 0 0,0 0 35 0 0,0 0 61 0 0,0 0 25 0 0,0 0 2 0 0,0 0 14 0 0,0 0 62 0 0,3 20 2264 0 0,-3 13-939 0 0,-2 56 160 0 0,2-77-1255 0 0,1-4-3788 0 0,-1-8 2170 0 0</inkml:trace>
  <inkml:trace contextRef="#ctx0" brushRef="#br0" timeOffset="519.71">15 51 8288 0 0,'0'0'190'0'0,"0"0"28"0"0,0 0 7 0 0,0 0 43 0 0,0 0 159 0 0,9-20 5285 0 0,-7 19-5688 0 0,-1-1 1 0 0,1 1-1 0 0,0-1 1 0 0,0 1-1 0 0,0 0 1 0 0,0 0 0 0 0,0 0-1 0 0,0 0 1 0 0,0 0-1 0 0,0 1 1 0 0,1-1 0 0 0,-1 1-1 0 0,0-1 1 0 0,0 1-1 0 0,1 0 1 0 0,-1 0 0 0 0,0 0-1 0 0,1 0 1 0 0,-1 0-1 0 0,0 0 1 0 0,0 1 0 0 0,1-1-1 0 0,-1 1 1 0 0,0-1-1 0 0,0 1 1 0 0,3 1 0 0 0,-1 0-537 0 0</inkml:trace>
  <inkml:trace contextRef="#ctx0" brushRef="#br0" timeOffset="919.9">10 105 7744 0 0,'0'0'174'0'0,"0"0"29"0"0,21-4 1632 0 0,4-7-1052 0 0,-13 9-3774 0 0,-7 1-333 0 0</inkml:trace>
  <inkml:trace contextRef="#ctx0" brushRef="#br0" timeOffset="1648.77">146 103 7432 0 0,'0'0'216'0'0,"-3"3"4461"0"0,-5 5-2630 0 0,6-2-1203 0 0,-1 2-43 0 0,1-1 1 0 0,0 0 0 0 0,-1 11-1 0 0,2-17-761 0 0,1 1 0 0 0,0-1 1 0 0,0 1-1 0 0,0-1 0 0 0,0 1 0 0 0,0 0 0 0 0,0-1 0 0 0,1 1 0 0 0,-1-1 0 0 0,0 1 0 0 0,1-1 0 0 0,-1 1 0 0 0,1-1 0 0 0,-1 0 0 0 0,1 1 0 0 0,0-1 0 0 0,0 0 0 0 0,0 1 0 0 0,0-1 0 0 0,0 0 0 0 0,0 0 0 0 0,2 2 0 0 0,-3-3-42 0 0,0 1 0 0 0,1-1 0 0 0,-1 0 0 0 0,1 0 0 0 0,-1 0 0 0 0,1 1 0 0 0,-1-1-1 0 0,1 0 1 0 0,-1 0 0 0 0,0 0 0 0 0,1 0 0 0 0,-1 0 0 0 0,1 0 0 0 0,-1 0 0 0 0,1 0 0 0 0,-1 0-1 0 0,1 0 1 0 0,-1 0 0 0 0,1 0 0 0 0,-1 0 0 0 0,1-1 0 0 0,-1 1 0 0 0,1 0 0 0 0,-1 0-1 0 0,0 0 1 0 0,1-1 0 0 0,-1 1 0 0 0,1 0 0 0 0,-1 0 0 0 0,0-1 0 0 0,1 1 0 0 0,-1 0 0 0 0,0-1-1 0 0,1 1 1 0 0,-1-1 0 0 0,0 0 0 0 0,8-12 8 0 0,-6 7-9 0 0,-1 0-1 0 0,0 0 1 0 0,0 0-1 0 0,0-1 1 0 0,-1-7-1 0 0,0 13 25 0 0,0-1 0 0 0,0 0 1 0 0,0 1-1 0 0,0-1 0 0 0,0 1 0 0 0,0-1 1 0 0,-1 1-1 0 0,1-1 0 0 0,-1 1 0 0 0,1-1 1 0 0,-1 1-1 0 0,1-1 0 0 0,-1 1 0 0 0,0-1 0 0 0,0 1 1 0 0,0 0-1 0 0,0-1 0 0 0,0 1 0 0 0,0 0 1 0 0,0 0-1 0 0,0 0 0 0 0,0 0 0 0 0,0 0 1 0 0,-1 0-1 0 0,-1-1 0 0 0,2 2 63 0 0,0 0 0 0 0,0 0 1 0 0,0 0-1 0 0,0 0 0 0 0,0 0 0 0 0,0 0 1 0 0,0 0-1 0 0,0 0 0 0 0,0 1 0 0 0,0-1 0 0 0,0 0 1 0 0,0 1-1 0 0,0-1 0 0 0,0 1 0 0 0,0-1 0 0 0,0 1 1 0 0,0-1-1 0 0,0 1 0 0 0,0 0 0 0 0,0 0 0 0 0,1-1 1 0 0,-1 1-1 0 0,0 0 0 0 0,1 0 0 0 0,-1 0 0 0 0,0 0 1 0 0,1 0-1 0 0,-1 0 0 0 0,0 2 0 0 0,-6 15-1061 0 0,5-2-5834 0 0,3-13 543 0 0</inkml:trace>
  <inkml:trace contextRef="#ctx0" brushRef="#br0" timeOffset="2403.21">240 123 6216 0 0,'0'0'133'0'0,"0"0"23"0"0,-5 18 1801 0 0,2 33 2470 0 0,2-30-3085 0 0,1-17-311 0 0,1-6 459 0 0,0-10-1268 0 0,-1 0-168 0 0,1 0 0 0 0,1 0 0 0 0,0 0 0 0 0,1 0 0 0 0,0 0 0 0 0,9-22-1 0 0,-12 34-132 0 0,1 0 0 0 0,-1-1 0 0 0,0 1 0 0 0,1-1 0 0 0,-1 1 0 0 0,0-1 0 0 0,1 1 0 0 0,-1 0 0 0 0,0-1 0 0 0,1 1 0 0 0,-1 0-1 0 0,1 0 1 0 0,-1-1 0 0 0,0 1 0 0 0,1 0 0 0 0,-1 0 0 0 0,1-1 0 0 0,-1 1 0 0 0,1 0 0 0 0,-1 0 0 0 0,1 0 0 0 0,-1 0 0 0 0,1 0 0 0 0,-1 0-1 0 0,1 0 1 0 0,-1 0 0 0 0,1 0 0 0 0,-1 0 0 0 0,1 0 0 0 0,-1 0 0 0 0,1 0 0 0 0,-1 0 0 0 0,1 0 0 0 0,-1 1 0 0 0,1-1 0 0 0,-1 0-1 0 0,1 0 1 0 0,-1 0 0 0 0,1 1 0 0 0,-1-1 0 0 0,1 0 0 0 0,-1 1 0 0 0,0-1 0 0 0,1 0 0 0 0,-1 1 0 0 0,0-1 0 0 0,1 1 0 0 0,2 3-941 0 0</inkml:trace>
  <inkml:trace contextRef="#ctx0" brushRef="#br0" timeOffset="2947.01">321 189 10280 0 0,'0'0'230'0'0,"0"0"30"0"0,0 0 20 0 0,18-7 1014 0 0,-13 4-1112 0 0,-1 0-1 0 0,1-1 1 0 0,-1 0 0 0 0,1 1 0 0 0,-1-2 0 0 0,-1 1 0 0 0,1 0 0 0 0,0-1 0 0 0,-1 0 0 0 0,0 1 0 0 0,0-1 0 0 0,0 0-1 0 0,-1-1 1 0 0,0 1 0 0 0,3-10 0 0 0,-5 15-119 0 0,0-1-1 0 0,1 1 0 0 0,-1-1 1 0 0,0 1-1 0 0,0-1 1 0 0,0 0-1 0 0,0 1 1 0 0,0-1-1 0 0,0 1 0 0 0,0-1 1 0 0,0 1-1 0 0,0-1 1 0 0,0 1-1 0 0,0-1 1 0 0,-1 1-1 0 0,1-1 0 0 0,0 1 1 0 0,0-1-1 0 0,0 1 1 0 0,-1-1-1 0 0,1 1 0 0 0,0 0 1 0 0,-1-1-1 0 0,1 1 1 0 0,0-1-1 0 0,-1 1 1 0 0,1 0-1 0 0,0-1 0 0 0,-1 1 1 0 0,1 0-1 0 0,-1-1 1 0 0,1 1-1 0 0,-1 0 0 0 0,1 0 1 0 0,-1-1-1 0 0,1 1 1 0 0,-1 0-1 0 0,1 0 1 0 0,-1 0-1 0 0,1 0 0 0 0,-1 0 1 0 0,1 0-1 0 0,-1 0 1 0 0,0 0-1 0 0,0 0 13 0 0,0 0-1 0 0,-1 0 0 0 0,1 0 1 0 0,0 0-1 0 0,0 1 1 0 0,-1-1-1 0 0,1 1 1 0 0,0-1-1 0 0,0 1 1 0 0,0-1-1 0 0,0 1 1 0 0,0-1-1 0 0,0 1 1 0 0,0 0-1 0 0,0 0 0 0 0,0 0 1 0 0,-2 1-1 0 0,-1 4 132 0 0,1 0 0 0 0,-1 0 0 0 0,1 0 0 0 0,0 1 0 0 0,1-1 0 0 0,0 1-1 0 0,-3 13 1 0 0,4-18-181 0 0,0 1-1 0 0,1-1 1 0 0,0 1-1 0 0,-1-1 1 0 0,1 1-1 0 0,0-1 1 0 0,0 1 0 0 0,0 0-1 0 0,1-1 1 0 0,-1 1-1 0 0,1-1 1 0 0,-1 1-1 0 0,1-1 1 0 0,0 1-1 0 0,0-1 1 0 0,0 0-1 0 0,0 1 1 0 0,0-1-1 0 0,1 0 1 0 0,-1 0-1 0 0,1 0 1 0 0,-1 0-1 0 0,1 0 1 0 0,2 2-1 0 0,-3-3-71 0 0,0 0-1 0 0,0-1 0 0 0,0 0 1 0 0,0 1-1 0 0,0-1 0 0 0,0 1 1 0 0,0-1-1 0 0,0 0 1 0 0,0 0-1 0 0,0 1 0 0 0,0-1 1 0 0,0 0-1 0 0,0 0 0 0 0,0 0 1 0 0,0 0-1 0 0,0 0 0 0 0,0 0 1 0 0,0-1-1 0 0,0 1 1 0 0,0 0-1 0 0,0 0 0 0 0,0-1 1 0 0,1 0-1 0 0,1 0-557 0 0,-1 0 0 0 0,0-1 1 0 0,0 1-1 0 0,0-1 0 0 0,0 0 0 0 0,0 0 0 0 0,0 1 1 0 0,1-4-1 0 0,1 1-5032 0 0</inkml:trace>
  <inkml:trace contextRef="#ctx0" brushRef="#br0" timeOffset="3890.33">541 89 6968 0 0,'0'0'157'0'0,"0"0"23"0"0,0 0 11 0 0,0-1-31 0 0,0 0-43 0 0,-1 1 106 0 0,1 0-1 0 0,-1-1 0 0 0,1 1 1 0 0,-1 0-1 0 0,0-1 1 0 0,1 1-1 0 0,-1 0 1 0 0,1-1-1 0 0,-1 1 1 0 0,0 0-1 0 0,1 0 1 0 0,-1 0-1 0 0,1 0 0 0 0,-1 0 1 0 0,0-1-1 0 0,1 1 1 0 0,-1 0-1 0 0,0 0 1 0 0,1 1-1 0 0,-1-1 1 0 0,1 0-1 0 0,-1 0 1 0 0,0 0-1 0 0,1 0 1 0 0,-1 0-1 0 0,1 1 0 0 0,-1-1 1 0 0,0 0-1 0 0,1 1 1 0 0,-1-1-1 0 0,1 0 1 0 0,-1 1-1 0 0,1-1 1 0 0,-1 1-1 0 0,-18 14 3442 0 0,19-14-3645 0 0,-2 1 11 0 0,0 0 0 0 0,1 0 1 0 0,-1 0-1 0 0,1 0 0 0 0,0 0 1 0 0,0 0-1 0 0,-1 3 0 0 0,1-4-32 0 0,1-1 0 0 0,0 1-1 0 0,0-1 1 0 0,0 1 0 0 0,0 0 0 0 0,0-1-1 0 0,1 1 1 0 0,-1-1 0 0 0,0 1 0 0 0,0 0-1 0 0,0-1 1 0 0,0 1 0 0 0,1-1 0 0 0,-1 1-1 0 0,0-1 1 0 0,0 1 0 0 0,1-1 0 0 0,-1 1-1 0 0,1-1 1 0 0,-1 1 0 0 0,0-1 0 0 0,1 0-1 0 0,-1 1 1 0 0,1-1 0 0 0,-1 1-1 0 0,1-1 1 0 0,-1 0 0 0 0,1 1 0 0 0,-1-1-1 0 0,1 0 1 0 0,-1 0 0 0 0,1 0 0 0 0,0 1-1 0 0,3 0-70 0 0,-1 1 0 0 0,0 0 0 0 0,0 0 0 0 0,0 0 0 0 0,0 0-1 0 0,0 1 1 0 0,0-1 0 0 0,-1 1 0 0 0,1-1 0 0 0,3 6 0 0 0,-5-7 44 0 0,-1 0 0 0 0,0 0 1 0 0,1 0-1 0 0,-1 0 1 0 0,1 0-1 0 0,-1 0 1 0 0,0 0-1 0 0,0-1 0 0 0,0 1 1 0 0,1 0-1 0 0,-1 0 1 0 0,0 0-1 0 0,0 0 1 0 0,0 0-1 0 0,0 0 0 0 0,-1 0 1 0 0,1 2-1 0 0,-1-1 75 0 0,0-1 0 0 0,1 0 0 0 0,-1 0 0 0 0,0 1 0 0 0,0-1 0 0 0,0 0 0 0 0,0 0 0 0 0,0 0 0 0 0,0 0 0 0 0,0 0 0 0 0,0 0 0 0 0,-1 0 0 0 0,1 0 0 0 0,0 0-1 0 0,-2 0 1 0 0,0 1 181 0 0,0-1 0 0 0,0 0 0 0 0,0 0 0 0 0,0-1 0 0 0,0 1 0 0 0,0-1 0 0 0,0 1 0 0 0,-5-1-1 0 0,7 0-306 0 0,-1 0-1 0 0,1 0 1 0 0,-1 0-1 0 0,1-1 1 0 0,-1 1-1 0 0,1 0 1 0 0,0-1 0 0 0,-1 1-1 0 0,1-1 1 0 0,0 1-1 0 0,-3-2 1 0 0,4 1-265 0 0,-1 1 1 0 0,1 0 0 0 0,-1-1 0 0 0,1 1 0 0 0,-1-1 0 0 0,1 0-1 0 0,-1 1 1 0 0,1-1 0 0 0,0 1 0 0 0,-1-1 0 0 0,1 0 0 0 0,0 1-1 0 0,0-1 1 0 0,-1 0 0 0 0,1 0 0 0 0,0-1-5857 0 0</inkml:trace>
  <inkml:trace contextRef="#ctx0" brushRef="#br0" timeOffset="4355.39">612 35 8288 0 0,'0'0'190'0'0,"0"0"28"0"0,0 0 7 0 0,0 0 68 0 0,0 0 263 0 0,0 0 110 0 0,0 0 26 0 0,0 0 5 0 0,0 0 6 0 0,0 0 1 0 0,0 0 0 0 0,0 0-31 0 0,0 0-128 0 0,0 0-53 0 0,7 16 2125 0 0,-4-4-2116 0 0,-1 1 0 0 0,0-1-1 0 0,-1 1 1 0 0,-1 0 0 0 0,0 14-1 0 0,1 28-328 0 0,2-38 63 0 0,-1-1-1032 0 0,-1-5-6656 0 0,-1-11 1653 0 0</inkml:trace>
  <inkml:trace contextRef="#ctx0" brushRef="#br0" timeOffset="4777.3">585 118 12032 0 0,'0'0'273'0'0,"0"0"40"0"0,0 0 21 0 0,14-11 2419 0 0,-5 8-1651 0 0,0-1 1 0 0,13-3-1 0 0,20-1-2656 0 0,-37 7 631 0 0</inkml:trace>
  <inkml:trace contextRef="#ctx0" brushRef="#br0" timeOffset="5147.72">817 0 7920 0 0,'0'0'174'0'0,"0"0"29"0"0,0 0 13 0 0,0 0 77 0 0,0 0 299 0 0,0 0 131 0 0,0 0 21 0 0,0 0 28 0 0,0 0 91 0 0,0 0 38 0 0,0 0 10 0 0,0 0-29 0 0,0 0-122 0 0,0 0-51 0 0,0 0-6 0 0,-4 21 3952 0 0,-5 19-2275 0 0,-24 62 0 0 0,3-11-2210 0 0,26-74-3996 0 0,4-13-4611 0 0</inkml:trace>
  <inkml:trace contextRef="#ctx0" brushRef="#br0" timeOffset="6680.98">980 82 8272 0 0,'0'0'241'0'0,"-15"3"8541"0"0,11-2-8577 0 0,1 1-1 0 0,-1 0 0 0 0,0 0 0 0 0,1 0 1 0 0,0 0-1 0 0,-4 3 0 0 0,7-4-189 0 0,-1-1-1 0 0,1 1 1 0 0,-1-1-1 0 0,1 0 1 0 0,0 1-1 0 0,-1-1 1 0 0,1 1-1 0 0,0 0 1 0 0,-1-1-1 0 0,1 1 1 0 0,0-1 0 0 0,-1 1-1 0 0,1-1 1 0 0,0 1-1 0 0,0 0 1 0 0,0-1-1 0 0,0 1 1 0 0,0-1-1 0 0,0 1 1 0 0,0 0 0 0 0,0-1-1 0 0,0 1 1 0 0,0 0-1 0 0,0-1 1 0 0,0 1-1 0 0,0 0 1 0 0,0-1-1 0 0,0 1 1 0 0,1-1 0 0 0,-1 1-1 0 0,0 0 1 0 0,0-1-1 0 0,1 1 1 0 0,-1-1-1 0 0,0 1 1 0 0,1-1-1 0 0,-1 1 1 0 0,1-1-1 0 0,-1 1 1 0 0,1-1 0 0 0,-1 0-1 0 0,1 1 1 0 0,-1-1-1 0 0,1 0 1 0 0,-1 1-1 0 0,1-1 1 0 0,0 1-1 0 0,1-1-11 0 0,-1 1-1 0 0,0 0 0 0 0,0 0 0 0 0,1 0 0 0 0,-1 0 0 0 0,0 0 0 0 0,0 0 0 0 0,0 0 0 0 0,0 0 0 0 0,0 0 1 0 0,-1 0-1 0 0,1 1 0 0 0,0-1 0 0 0,0 0 0 0 0,-1 1 0 0 0,1-1 0 0 0,-1 0 0 0 0,1 1 0 0 0,-1-1 1 0 0,0 1-1 0 0,0-1 0 0 0,1 1 0 0 0,-1-1 0 0 0,0 1 0 0 0,0-1 0 0 0,0 0 0 0 0,0 1 0 0 0,-1-1 1 0 0,1 1-1 0 0,0-1 0 0 0,-1 1 0 0 0,1-1 0 0 0,-2 3 0 0 0,1-3 27 0 0,0 1 1 0 0,0-1-1 0 0,0 0 0 0 0,0 0 1 0 0,0 1-1 0 0,0-1 0 0 0,0 0 0 0 0,-1 0 1 0 0,1 0-1 0 0,0 0 0 0 0,-1 0 1 0 0,1 0-1 0 0,-1 0 0 0 0,1-1 1 0 0,-1 1-1 0 0,0-1 0 0 0,1 1 0 0 0,-1-1 1 0 0,0 1-1 0 0,1-1 0 0 0,-1 0 1 0 0,0 0-1 0 0,1 0 0 0 0,-1 0 1 0 0,0 0-1 0 0,1 0 0 0 0,-1 0 0 0 0,-3-2 1 0 0,-1-1-674 0 0,5 0-2351 0 0,1 2 1497 0 0</inkml:trace>
  <inkml:trace contextRef="#ctx0" brushRef="#br0" timeOffset="7816.09">1039 104 7168 0 0,'0'0'208'0'0,"0"-5"2782"0"0,0-4 6715 0 0,-1 9-9632 0 0,1 0-1 0 0,-1 0 0 0 0,0 0 0 0 0,1 0 0 0 0,-1 1 0 0 0,1-1 0 0 0,-1 0 1 0 0,0 0-1 0 0,1 1 0 0 0,-1-1 0 0 0,1 0 0 0 0,-1 0 0 0 0,0 1 0 0 0,1-1 1 0 0,-1 1-1 0 0,1-1 0 0 0,-1 1 0 0 0,1-1 0 0 0,0 1 0 0 0,-1-1 0 0 0,1 1 1 0 0,-1-1-1 0 0,1 1 0 0 0,-1 0 0 0 0,-9 15 479 0 0,9-14-519 0 0,0 1 1 0 0,0 0-1 0 0,0-1 1 0 0,0 1-1 0 0,0 0 1 0 0,1-1-1 0 0,-1 1 1 0 0,1 0-1 0 0,-1 0 1 0 0,1 0-1 0 0,0-1 1 0 0,1 1-1 0 0,-1 0 1 0 0,0 0-1 0 0,1 0 1 0 0,1 4-1 0 0,-2-6-32 0 0,1 1 0 0 0,-1-1 0 0 0,1 0 0 0 0,-1 0 0 0 0,1 0 0 0 0,0 0 0 0 0,0 0 0 0 0,-1 0 0 0 0,1 0 0 0 0,0 0 0 0 0,0 0 0 0 0,0 0 0 0 0,0 0 0 0 0,0-1-1 0 0,0 1 1 0 0,0 0 0 0 0,0 0 0 0 0,1-1 0 0 0,-1 1 0 0 0,0-1 0 0 0,0 0 0 0 0,1 1 0 0 0,-1-1 0 0 0,0 0 0 0 0,0 1 0 0 0,1-1 0 0 0,-1 0 0 0 0,0 0 0 0 0,1 0 0 0 0,-1 0 0 0 0,0 0 0 0 0,0-1 0 0 0,1 1 0 0 0,-1 0 0 0 0,0-1 0 0 0,0 1 0 0 0,2-1 0 0 0,0 0-81 0 0,-1-1-1 0 0,0 1 1 0 0,1 0 0 0 0,-1-1 0 0 0,0 1 0 0 0,0-1 0 0 0,0 0 0 0 0,0 1 0 0 0,0-1 0 0 0,0 0 0 0 0,2-4 0 0 0,17-29-496 0 0,-11 17 349 0 0,-5 12 435 0 0,-5 9 1322 0 0,1 11-1387 0 0,1 6-357 0 0,-2-14 165 0 0,0-1-1 0 0,1 1 1 0 0,0-1-1 0 0,0 1 1 0 0,3 6-1 0 0,-4-12 83 0 0,1 0 136 0 0,1-17-64 0 0,-1 7-87 0 0,0 0 1 0 0,1 0-1 0 0,5-17 0 0 0,-7 25 2 0 0,1-1 0 0 0,0 1 0 0 0,0 0 0 0 0,0 0 0 0 0,0-1 0 0 0,0 1 0 0 0,0 0 0 0 0,0 0 1 0 0,1 0-1 0 0,-1 1 0 0 0,1-1 0 0 0,-1 0 0 0 0,1 0 0 0 0,0 1 0 0 0,0-1 0 0 0,0 1 0 0 0,0 0 0 0 0,0-1 0 0 0,0 1 0 0 0,0 0 0 0 0,4-1 0 0 0,4 3-878 0 0,-6 1-5360 0 0,-1 0-782 0 0</inkml:trace>
  <inkml:trace contextRef="#ctx0" brushRef="#br0" timeOffset="8882.59">1245 81 4176 0 0,'0'0'91'0'0,"0"0"11"0"0,0 0 12 0 0,0 0-10 0 0,1 0-10 0 0,-1 0 284 0 0,1-4 9812 0 0,-2 6-6440 0 0,0 3-4770 0 0,-1 5 1438 0 0,-2 31 400 0 0,3-38-756 0 0,1 1 1 0 0,1-1-1 0 0,-1 1 1 0 0,0-1-1 0 0,1 0 1 0 0,0 1-1 0 0,-1-1 0 0 0,1 1 1 0 0,2 2-1 0 0,-3-5-59 0 0,0-1 0 0 0,0 1 0 0 0,1-1 0 0 0,-1 0 0 0 0,0 1 0 0 0,0-1 0 0 0,0 1 0 0 0,1-1-1 0 0,-1 0 1 0 0,0 1 0 0 0,1-1 0 0 0,-1 0 0 0 0,0 1 0 0 0,1-1 0 0 0,-1 0 0 0 0,0 1 0 0 0,1-1-1 0 0,-1 0 1 0 0,0 0 0 0 0,1 1 0 0 0,-1-1 0 0 0,1 0 0 0 0,-1 0 0 0 0,1 0 0 0 0,-1 0 0 0 0,1 0-1 0 0,-1 1 1 0 0,0-1 0 0 0,1 0 0 0 0,-1 0 0 0 0,1 0 0 0 0,0 0 0 0 0,0-1-20 0 0,0 0 1 0 0,0 1-1 0 0,0-1 1 0 0,0 1-1 0 0,0-1 1 0 0,0 0-1 0 0,0 0 1 0 0,0 0-1 0 0,-1 1 1 0 0,1-1-1 0 0,0 0 1 0 0,0-2-1 0 0,15-29 34 0 0,-10 16 96 0 0,13-30-220 0 0,-19 53 267 0 0,-1 1 0 0 0,1-1 0 0 0,1 0 0 0 0,0 1 0 0 0,2 11 0 0 0,-3-17-100 0 0,1 0-37 0 0,-1 0-1 0 0,0-1 0 0 0,1 1 0 0 0,-1 0 1 0 0,1-1-1 0 0,-1 1 0 0 0,1-1 0 0 0,0 1 1 0 0,0-1-1 0 0,0 0 0 0 0,0 1 0 0 0,0-1 1 0 0,0 0-1 0 0,0 1 0 0 0,0-1 0 0 0,2 2 1 0 0,-2-3-117 0 0,0 0 0 0 0,0 1 0 0 0,-1-1 0 0 0,1 0 0 0 0,0 0 1 0 0,0 1-1 0 0,0-1 0 0 0,0 0 0 0 0,-1 0 0 0 0,1 0 0 0 0,0 0 0 0 0,0 0 1 0 0,0 0-1 0 0,0 0 0 0 0,-1-1 0 0 0,1 1 0 0 0,0 0 0 0 0,0 0 0 0 0,0-1 1 0 0,-1 1-1 0 0,1 0 0 0 0,0-1 0 0 0,0 1 0 0 0,-1-1 0 0 0,1 1 0 0 0,0-1 1 0 0,-1 1-1 0 0,1-1 0 0 0,-1 1 0 0 0,1-1 0 0 0,-1 0 0 0 0,1 1 1 0 0,-1-1-1 0 0,2-1 0 0 0,0-1-1268 0 0</inkml:trace>
  <inkml:trace contextRef="#ctx0" brushRef="#br0" timeOffset="9596.51">1411 0 6704 0 0,'0'0'149'0'0,"0"0"23"0"0,0 0 12 0 0,0 0-25 0 0,1 6 9817 0 0,-1 4-5775 0 0,3 36-3455 0 0,-2 52 490 0 0,0-105-1326 0 0,0 0 1 0 0,0-1-1 0 0,0 1 0 0 0,1 0 0 0 0,0 0 0 0 0,1 0 0 0 0,0 0 0 0 0,0 0 1 0 0,4-6-1 0 0,-7 12 81 0 0,1 0 0 0 0,0 0 1 0 0,-1 0-1 0 0,1 0 0 0 0,-1 0 1 0 0,1 0-1 0 0,0 0 0 0 0,0 1 1 0 0,-1-1-1 0 0,1 0 0 0 0,0 1 1 0 0,0-1-1 0 0,0 0 0 0 0,0 1 1 0 0,0-1-1 0 0,0 1 0 0 0,0-1 1 0 0,0 1-1 0 0,0 0 1 0 0,0-1-1 0 0,0 1 0 0 0,0 0 1 0 0,0 0-1 0 0,0 0 0 0 0,1-1 1 0 0,-1 1-1 0 0,0 0 0 0 0,0 1 1 0 0,2-1-1 0 0,-2 1 53 0 0,0-1 1 0 0,0 1-1 0 0,0 0 1 0 0,0 0-1 0 0,0-1 1 0 0,0 1-1 0 0,0 0 1 0 0,0 0-1 0 0,0 0 0 0 0,-1 0 1 0 0,1 0-1 0 0,0 1 1 0 0,-1-1-1 0 0,1 0 1 0 0,-1 0-1 0 0,1 0 1 0 0,-1 0-1 0 0,0 1 0 0 0,1-1 1 0 0,-1 0-1 0 0,0 0 1 0 0,0 1-1 0 0,0-1 1 0 0,0 0-1 0 0,0 2 1 0 0,0 0-54 0 0,0 0 0 0 0,0-1 0 0 0,-1 1 0 0 0,1 0 1 0 0,-1-1-1 0 0,0 1 0 0 0,0-1 0 0 0,0 1 0 0 0,0-1 1 0 0,0 1-1 0 0,0-1 0 0 0,-1 0 0 0 0,1 0 0 0 0,-1 1 1 0 0,1-1-1 0 0,-1 0 0 0 0,0 0 0 0 0,-2 2 0 0 0,2-3-95 0 0,1 0-1 0 0,-1 0 1 0 0,1 0-1 0 0,-1 0 1 0 0,0-1 0 0 0,1 1-1 0 0,-1 0 1 0 0,0-1-1 0 0,1 1 1 0 0,-1-1-1 0 0,0 0 1 0 0,0 1-1 0 0,1-1 1 0 0,-1 0-1 0 0,-2 0 1 0 0,2-1-480 0 0,0 1 0 0 0,0 0-1 0 0,0-1 1 0 0,0 1 0 0 0,1-1 0 0 0,-1 0 0 0 0,0 1 0 0 0,0-1 0 0 0,-3-2 0 0 0,3 1-6237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6:11.181"/>
    </inkml:context>
    <inkml:brush xml:id="br0">
      <inkml:brushProperty name="width" value="0.05" units="cm"/>
      <inkml:brushProperty name="height" value="0.05" units="cm"/>
      <inkml:brushProperty name="color" value="#849398"/>
    </inkml:brush>
  </inkml:definitions>
  <inkml:trace contextRef="#ctx0" brushRef="#br0">27 0 3728 0 0,'0'0'103'0'0,"-1"6"845"0"0,0-4 4942 0 0,-1 1-5859 0 0,2-2 27 0 0,0-1 13 0 0,0 0 21 0 0,0 0 11 0 0,0 0 1 0 0,0 0 32 0 0,0 0 134 0 0,0 0 61 0 0,0 0 12 0 0,0 0-23 0 0,0 0-100 0 0,0 0-42 0 0,0 0-8 0 0,0 0-9 0 0,0 0-26 0 0,0 0-9 0 0,0 0-4 0 0,0 0-34 0 0,0 0-135 0 0,0 0-60 0 0,0 0-11 0 0,0 0 50 0 0,0 0 217 0 0,0 0 91 0 0,0 0 16 0 0,0 0-64 0 0,0 0-295 0 0,0 0-126 0 0,0 0-26 0 0,0 0 63 0 0,0 0 295 0 0,0 9 1609 0 0,0-9-1656 0 0,-2-3-5 0 0,2 3 153 0 0,0 0 57 0 0,0 0 10 0 0,0 0-30 0 0,-15 3 11 0 0,14-3-278 0 0,1 0 98 0 0,0 0 11 0 0,0 0-10 0 0,0 0 1 0 0,0 0 4 0 0,0 0 2 0 0,0 0 0 0 0,0 0 3 0 0,0 0 10 0 0,0 0 27 0 0,0 0 102 0 0,0 0 46 0 0,0 0 10 0 0,0 0-34 0 0,0 0-154 0 0,-2-3-80 0 0,0 0-10 0 0,2 0 11 0 0,0 3 45 0 0,0 0 19 0 0,0 0-19 0 0,0 3-35 0 0,2 1-954 0 0,0-4 455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6:07.996"/>
    </inkml:context>
    <inkml:brush xml:id="br0">
      <inkml:brushProperty name="width" value="0.05" units="cm"/>
      <inkml:brushProperty name="height" value="0.05" units="cm"/>
      <inkml:brushProperty name="color" value="#849398"/>
    </inkml:brush>
  </inkml:definitions>
  <inkml:trace contextRef="#ctx0" brushRef="#br0">2 13 6192 0 0,'0'0'133'0'0,"0"0"23"0"0,0 0 13 0 0,0 5 13 0 0,-1 6-102 0 0,1-10 108 0 0,0 0 0 0 0,0 1 0 0 0,0-1 0 0 0,0 0 0 0 0,0 0 0 0 0,0 0 0 0 0,0 0 0 0 0,0 1 0 0 0,1-1 0 0 0,-1 0 0 0 0,0 0 0 0 0,1 1 0 0 0,0-1-8 0 0,-1-1 4 0 0,13-6 25 0 0,-13 6-199 0 0,0 0 0 0 0,0 0 0 0 0,1-1-1 0 0,-1 1 1 0 0,0 0 0 0 0,0 0 0 0 0,0 0 0 0 0,0 0 0 0 0,0 0 0 0 0,1 0-1 0 0,-1 0 1 0 0,0-1 0 0 0,0 1 0 0 0,0 0 0 0 0,1 0 0 0 0,-1 0-1 0 0,0 0 1 0 0,0 0 0 0 0,0 0 0 0 0,0 0 0 0 0,1 0 0 0 0,-1 0 0 0 0,0 0-1 0 0,0 0 1 0 0,0 0 0 0 0,1 0 0 0 0,-1 0 0 0 0,0 0 0 0 0,0 0 0 0 0,0 1-1 0 0,1-1 1 0 0,-1 0 15 0 0,0 0 0 0 0,0 0 0 0 0,0 0 0 0 0,0 0 0 0 0,0 0 0 0 0,0 0 0 0 0,0 0 1 0 0,0 0-1 0 0,0 0 0 0 0,0 0 0 0 0,1 0 0 0 0,-1 0 0 0 0,0 0 0 0 0,0 0 0 0 0,0 0 0 0 0,0 0 0 0 0,0 0 0 0 0,0 0 0 0 0,0 0 0 0 0,0 0 0 0 0,0 0 0 0 0,0 0 0 0 0,0 0 0 0 0,0 0 0 0 0,0 0 0 0 0,1 0 0 0 0,-1 0 0 0 0,0 0 0 0 0,0 0 0 0 0,0 0 0 0 0,0-1 0 0 0,0 1 1 0 0,0 0-1 0 0,0 0 0 0 0,0 0 0 0 0,0 0 0 0 0,0 0 0 0 0,0 0 0 0 0,0 0 0 0 0,0 0 0 0 0,0 0 0 0 0,0 0 0 0 0,0 0 0 0 0,0 0 0 0 0,0 0 0 0 0,0 0 0 0 0,0-1 0 0 0,0 1 0 0 0,0 0 0 0 0,0 0 0 0 0,0 0 0 0 0,0 0 0 0 0,0 0 0 0 0,0 0 0 0 0,0 0 0 0 0,0 0 0 0 0,0 0 0 0 0,0 0 1 0 0,0 0-1 0 0,0 0 0 0 0,0 0 0 0 0,0 0 0 0 0,0-1 0 0 0,0 1 0 0 0,0 0 0 0 0,0 0 0 0 0,0 0 0 0 0,0 0 0 0 0,-1 0 0 0 0,3-8 14 0 0,-2 6-30 0 0,0 0 0 0 0,1 0 0 0 0,-1 0 0 0 0,0 0 0 0 0,0 0 0 0 0,0 0 0 0 0,0 0 0 0 0,0 0 0 0 0,0 0 1 0 0,-1-3-1 0 0,-1 3 1 0 0,2 2 44 0 0,0 0 10 0 0,0 0 2 0 0,0 0 12 0 0,0 0 6 0 0,0 0 17 0 0,0 0 10 0 0,0 0 1 0 0,0 0 2 0 0,0 0 12 0 0,0 0 2 0 0,0 0 0 0 0,0 0-4 0 0,0 0-16 0 0,0 0-4 0 0,0 0 0 0 0,0 0-4 0 0,0 0-18 0 0,0 0-8 0 0,0 0-2 0 0,-1 0 10 0 0,-5 6 41 0 0,5-5-84 0 0,1 0 1 0 0,0 0 0 0 0,0 0-1 0 0,0 0 1 0 0,0 0 0 0 0,0 0-1 0 0,0 0 1 0 0,0 0 0 0 0,0 0-1 0 0,1 0 1 0 0,-1 0 0 0 0,0 0 0 0 0,1 0-1 0 0,-1 0 1 0 0,1 2 0 0 0,2 2-40 0 0,-2-1 10 0 0,0 1 1 0 0,-1-4-171 0 0,0-1-85 0 0,0 0-11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6:05.881"/>
    </inkml:context>
    <inkml:brush xml:id="br0">
      <inkml:brushProperty name="width" value="0.05" units="cm"/>
      <inkml:brushProperty name="height" value="0.05" units="cm"/>
      <inkml:brushProperty name="color" value="#849398"/>
    </inkml:brush>
  </inkml:definitions>
  <inkml:trace contextRef="#ctx0" brushRef="#br0">3 42 4976 0 0,'0'0'108'0'0,"0"0"17"0"0,0 0 13 0 0,0 0 7 0 0,-1-19 1145 0 0,2 18-1200 0 0,-1 1-2 0 0,0 0 1 0 0,0 0 6 0 0,0 0 1 0 0,0 0 0 0 0,0 0 29 0 0,0 0 124 0 0,0 0 58 0 0,0 0 12 0 0,0 0 9 0 0,0 0 34 0 0,0 0 20 0 0,0 0 2 0 0,0 0-6 0 0,0 0-20 0 0,-2-3 391 0 0,1 3 2254 0 0,1 1-2935 0 0,0-1 16 0 0,0 0 4 0 0,0 0 0 0 0,0 0-2 0 0,0 0-4 0 0,4 5 84 0 0,-4-5-166 0 0,0 0-1 0 0,0 0 1 0 0,0 0-1 0 0,0 0 1 0 0,0 0-1 0 0,0 1 1 0 0,0-1 0 0 0,0 0-1 0 0,1 0 1 0 0,-1 0-1 0 0,0 0 1 0 0,0 0-1 0 0,0 0 1 0 0,0 0-1 0 0,0 0 1 0 0,0 0 0 0 0,0 0-1 0 0,0 0 1 0 0,1 0-1 0 0,-1 0 1 0 0,0 0-1 0 0,0 0 1 0 0,0 0-1 0 0,0 0 1 0 0,0-1 0 0 0,0 1-1 0 0,0 0 1 0 0,0 0-1 0 0,0 0 1 0 0,1 0-1 0 0,-1 0 1 0 0,0 0-1 0 0,0 0 1 0 0,0 0 0 0 0,0 0-1 0 0,0 0 1 0 0,0 0-1 0 0,0 0 1 0 0,0 0-1 0 0,0 0 1 0 0,0-1-1 0 0,0 1 1 0 0,0 0 0 0 0,0 0-1 0 0,0 0 1 0 0,0 0-1 0 0,0 0 1 0 0,0 0-1 0 0,0 0 1 0 0,0 0 0 0 0,0-1-1 0 0,0 1 1 0 0,0 0-1 0 0,0 0 1 0 0,0 0-1 0 0,0 0 1 0 0,0 0-1 0 0,0 0 1 0 0,0 0 0 0 0,0 0-1 0 0,0 0 1 0 0,0-1-1 0 0,0-3 131 0 0,1 1 621 0 0,7-3-784 0 0,-8 5 87 0 0,0 1 10 0 0,2-7 13 0 0,-2 7-8 0 0,0 0 19 0 0,0 0-79 0 0,0 0-1 0 0,-1 1 1 0 0,1-1 0 0 0,0 0-1 0 0,0 0 1 0 0,0 1-1 0 0,-1-1 1 0 0,1 0 0 0 0,0 0-1 0 0,0 1 1 0 0,0-1-1 0 0,0 0 1 0 0,0 0 0 0 0,0 1-1 0 0,0-1 1 0 0,-1 0-1 0 0,1 1 1 0 0,0-1 0 0 0,0 0-1 0 0,0 1 1 0 0,0-1-1 0 0,0 0 1 0 0,0 1 0 0 0,0-1-1 0 0,1 0 1 0 0,-1 0-1 0 0,0 1 1 0 0,0-1 0 0 0,2 14-1041 0 0,-2-11-2664 0 0,0-3-1308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59.544"/>
    </inkml:context>
    <inkml:brush xml:id="br0">
      <inkml:brushProperty name="width" value="0.05" units="cm"/>
      <inkml:brushProperty name="height" value="0.05" units="cm"/>
      <inkml:brushProperty name="color" value="#849398"/>
    </inkml:brush>
  </inkml:definitions>
  <inkml:trace contextRef="#ctx0" brushRef="#br0">441 22 3520 0 0,'0'0'101'0'0,"0"0"70"0"0,0 0 208 0 0,0 0 93 0 0,0 0 21 0 0,0 0-29 0 0,0 0-135 0 0,0 0-60 0 0,0 0-11 0 0,0 0-6 0 0,0 0-18 0 0,-4 12 3870 0 0,4-12-4062 0 0,0 0-1 0 0,0 0 0 0 0,0 0 1 0 0,0 0-1 0 0,0 0 0 0 0,-1 1 1 0 0,1-1-1 0 0,0 0 0 0 0,0 0 1 0 0,0 0-1 0 0,0 0 0 0 0,0 0 0 0 0,0 0 1 0 0,-1 1-1 0 0,1-1 0 0 0,0 0 1 0 0,0 0-1 0 0,0 0 0 0 0,0 0 1 0 0,0 0-1 0 0,-1 0 0 0 0,1 0 1 0 0,0 0-1 0 0,0 0 0 0 0,0 0 1 0 0,0 0-1 0 0,-1 0 0 0 0,1 0 1 0 0,0 0-1 0 0,0 0 0 0 0,0 0 0 0 0,0 0 1 0 0,-1 0-1 0 0,1 0 0 0 0,0 0 1 0 0,0 0-1 0 0,0 0 0 0 0,0 0 1 0 0,0 0-1 0 0,-1 0 0 0 0,1 0 1 0 0,0 0-1 0 0,0-1 0 0 0,0 1 1 0 0,0 0-1 0 0,0 0 0 0 0,-1 0 1 0 0,1 0-1 0 0,0 0 0 0 0,0 0 1 0 0,0-1-1 0 0,0 1 0 0 0,0 0 0 0 0,0 0 1 0 0,0 0-1 0 0,0 0 0 0 0,0 0 1 0 0,0-1-1 0 0,-1 0-53 0 0,0 0 0 0 0,0 0-1 0 0,0 0 1 0 0,1-1 0 0 0,-1 1-1 0 0,1 0 1 0 0,-1 0 0 0 0,1-1 0 0 0,-1 1-1 0 0,1 0 1 0 0,0-1 0 0 0,-1 1-1 0 0,1-1 1 0 0,0 1 0 0 0,0-2 0 0 0,1-1 12 0 0,0 0 0 0 0,1 2 10 0 0,-1 2 45 0 0,1 9 296 0 0,-2-7-282 0 0,0-1 16 0 0,0-1-15 0 0,0 0-6 0 0,0 0 0 0 0,0 0 5 0 0,0 0 16 0 0,0 0-15 0 0,0 0-6 0 0,0-1-11 0 0,0-2-42 0 0,0 3-8 0 0,0 0 1 0 0,0 0-1 0 0,1 0 1 0 0,-1 0 0 0 0,0 0-1 0 0,0 0 1 0 0,0 0-1 0 0,1 0 1 0 0,-1 0 0 0 0,0 0-1 0 0,0 0 1 0 0,1 0-1 0 0,-1 0 1 0 0,0 0-1 0 0,0 0 1 0 0,0 0 0 0 0,1 0-1 0 0,-1 0 1 0 0,0 0-1 0 0,0 0 1 0 0,0 0 0 0 0,1 0-1 0 0,-1 0 1 0 0,0 0-1 0 0,0 0 1 0 0,0 1 0 0 0,0-1-1 0 0,1 0 1 0 0,-1 0-1 0 0,0 0 1 0 0,0 0 0 0 0,0 0-1 0 0,0 1 1 0 0,1-1-1 0 0,-1 0 1 0 0,0 0 0 0 0,0 0-1 0 0,0 1 1 0 0,0-1-1 0 0,0 0 1 0 0,0 1 0 0 0,8 8-965 0 0,-8-9-3933 0 0</inkml:trace>
  <inkml:trace contextRef="#ctx0" brushRef="#br0" timeOffset="1897.81">7 35 4088 0 0,'0'0'91'0'0,"0"0"11"0"0,0 0 10 0 0,0 0 10 0 0,0 0 12 0 0,0 0 9 0 0,0 0 1 0 0,0 0 7 0 0,0 0 27 0 0,0 0 13 0 0,0 0 1 0 0,0 0 4 0 0,0 0 17 0 0,0 0 10 0 0,0 0 1 0 0,0 0-11 0 0,0 0-42 0 0,0 0-13 0 0,0 0-4 0 0,0 0 2 0 0,0 0 17 0 0,0 0 10 0 0,0 0 1 0 0,0 0 17 0 0,0 0 72 0 0,0 0 30 0 0,0 0 8 0 0,0 0-3 0 0,0 0-16 0 0,0 0-4 0 0,0 0 0 0 0,0 0-15 0 0,0 0-61 0 0,0 0-27 0 0,0 0-7 0 0,0 0-17 0 0,0 0-62 0 0,0 0-31 0 0,0 0-4 0 0,0 0 5 0 0,0 0 22 0 0,0 0-1 0 0,0 0-15 0 0,0 0 10 0 0,0 0-10 0 0,0 0 16 0 0,-2-3 5 0 0,2 2-96 0 0,-1 0 0 0 0,1 1 0 0 0,-1 0 0 0 0,1-1 0 0 0,0 1 0 0 0,0 0 0 0 0,-1-1 0 0 0,1 1-1 0 0,0-1 1 0 0,0 1 0 0 0,-1 0 0 0 0,1-1 0 0 0,0 1 0 0 0,0-1 0 0 0,0 1 0 0 0,0-1 0 0 0,0 1 0 0 0,0-1 0 0 0,-1 1 0 0 0,1 0 0 0 0,0-1 0 0 0,0 1 0 0 0,0-1 0 0 0,1 1 0 0 0,-1-1 0 0 0,2-18 11 0 0,-2 18 47 0 0,0 1 26 0 0,0 0 4 0 0,0 0 0 0 0,4 20 614 0 0,-5 3 216 0 0,0-21-554 0 0,0-3-72 0 0,0-17-176 0 0,1 15-116 0 0,2 6 0 0 0,-2 0 10 0 0,0-3 44 0 0,0 0 10 0 0,0 0 0 0 0,0 0-30 0 0,0 0-112 0 0,0 0-992 0 0,0 0-3904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3:25:57.993"/>
    </inkml:context>
    <inkml:brush xml:id="br0">
      <inkml:brushProperty name="width" value="0.05" units="cm"/>
      <inkml:brushProperty name="height" value="0.05" units="cm"/>
      <inkml:brushProperty name="color" value="#849398"/>
    </inkml:brush>
  </inkml:definitions>
  <inkml:trace contextRef="#ctx0" brushRef="#br0">5 0 4720 0 0,'0'0'101'0'0,"0"0"22"0"0,0 0 6 0 0,0 0 5 0 0,0 0-5 0 0,0 0-1 0 0,0 0 0 0 0,0 0-3 0 0,-4 16 7158 0 0,7-16-7283 0 0,0 0 12 0 0,-3 0 52 0 0,0 0 26 0 0,0 0-2 0 0,0 0-6 0 0,0 0-30 0 0,0 0-72 0 0,0 0 138 0 0,0 0 70 0 0,0 0 18 0 0,0 0-60 0 0,0 0-250 0 0,0 0-82 0 0,0 0-6 0 0,0-1 32 0 0,1-3 645 0 0,0 7-1949 0 0,-1-3 827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2:31:25.244"/>
    </inkml:context>
    <inkml:brush xml:id="br0">
      <inkml:brushProperty name="width" value="0.05" units="cm"/>
      <inkml:brushProperty name="height" value="0.05" units="cm"/>
    </inkml:brush>
  </inkml:definitions>
  <inkml:trace contextRef="#ctx0" brushRef="#br0">3889 112 632 0 0,'0'0'91'0'0,"0"0"110"0"0,0 0 43 0 0,0 0 4 0 0,0 0 59 0 0,0 0 246 0 0,0 0 108 0 0,0 0 19 0 0,0 0-64 0 0,0 0-294 0 0,0 0-129 0 0,0 0-29 0 0,0 0 44 0 0,0 0 200 0 0,0 0 82 0 0,0 0 20 0 0,0 0-68 0 0,0 0-255 0 0,0 0 21 0 0,0 0 43 0 0,0 0 5 0 0,0 0-6 0 0,0 0-22 0 0,0 0-10 0 0,1-1-102 0 0,-1 1 0 0 0,0 0 0 0 0,0-1 0 0 0,0 1-1 0 0,0 0 1 0 0,0 0 0 0 0,0-1 0 0 0,0 1 0 0 0,0 0 0 0 0,0-1 0 0 0,0 1 0 0 0,0 0 0 0 0,0 0 0 0 0,0-1 0 0 0,0 1 0 0 0,-1 0 0 0 0,1-1 0 0 0,0 1 0 0 0,0 0 0 0 0,0 0-1 0 0,0-1 1 0 0,0 1 0 0 0,-1 0 0 0 0,-6-1-176 0 0,-4-3 51 0 0,3-2 1893 0 0,5 5-1820 0 0,1 1 67 0 0,1 0-1 0 0,-1 0 1 0 0,0 0-1 0 0,1-1 1 0 0,-1 1-1 0 0,0-1 1 0 0,1 1 0 0 0,-1-1-1 0 0,1 0 1 0 0,-1 0-1 0 0,1 0 1 0 0,-3-2 0 0 0,2 2-262 0 0,0 0 224 0 0,2 1 10 0 0,-1 0 1 0 0,-5-3-6 0 0,2 2-22 0 0,2 1-21 0 0,-5-3-44 0 0,0 0 27 0 0,5 2 161 0 0,2 1 61 0 0,0 0 11 0 0,0 0-31 0 0,-3-3-131 0 0,2 2-40 0 0,1 1 11 0 0,-4 0 33 0 0,0 0-1 0 0,0 0 1 0 0,1-1 0 0 0,-1 1-1 0 0,0-1 1 0 0,0 0 0 0 0,-5-2-1 0 0,8 2-41 0 0,-1 2-44 0 0,1-1 1 0 0,-1 0-1 0 0,1 0 0 0 0,-1 1 1 0 0,1-1-1 0 0,0 0 0 0 0,-1 0 1 0 0,1 0-1 0 0,-1-1 0 0 0,1 1 0 0 0,-1 0 1 0 0,1 0-1 0 0,0-1 0 0 0,-1 1 1 0 0,1-1-1 0 0,0 1 0 0 0,-1-1 0 0 0,0 0 1 0 0,-6-1 53 0 0,-5 3 104 0 0,11-1-105 0 0,-11-1 79 0 0,8 0-87 0 0,2-1-5 0 0,2 2-78 0 0,-14 1 224 0 0,0-4-75 0 0,12 3-131 0 0,-10-1 60 0 0,7-2-67 0 0,-2 0 11 0 0,0 1 32 0 0,0 0-22 0 0,-1 1 32 0 0,-14 1 179 0 0,19 0-187 0 0,1 0-5 0 0,0 0 0 0 0,0-1 1 0 0,-1 1-1 0 0,1-1 0 0 0,0 0 1 0 0,-3-1-1 0 0,-7-1 47 0 0,-12-3 1 0 0,18 6-22 0 0,-25 0 300 0 0,26-1-345 0 0,-3-2 42 0 0,1 2-21 0 0,-15 2 152 0 0,22-1-185 0 0,0 1-6 0 0,0-1 0 0 0,1 0 0 0 0,-1 0 0 0 0,1 0 0 0 0,-1 0 0 0 0,0 1 0 0 0,1-1 0 0 0,-1 0 0 0 0,0 0 0 0 0,1 0 0 0 0,-1-1 0 0 0,1 1 0 0 0,-1 0 0 0 0,0 0-1 0 0,1 0 1 0 0,-1 0 0 0 0,1 0 0 0 0,-1-1 0 0 0,0 1 0 0 0,1 0 0 0 0,-1-1 0 0 0,-7-2 61 0 0,4 3 0 0 0,-4 0 0 0 0,-21-3 220 0 0,0 3-136 0 0,21 0-148 0 0,-1 0 0 0 0,1-1 0 0 0,-12-2 204 0 0,-4-4-337 0 0,22 7 212 0 0,2 0 37 0 0,-1 0 10 0 0,-5 0-8 0 0,-2 0-54 0 0,-1 0-54 0 0,-1 0 1 0 0,6 0 32 0 0,-3 0-22 0 0,-2 0 22 0 0,-2 0-33 0 0,2 0 1 0 0,0 0 32 0 0,-2 0-33 0 0,2 0-10 0 0,2 0 11 0 0,4 0 32 0 0,-4 0-33 0 0,-2 0-10 0 0,-2 3 0 0 0,2-2 0 0 0,-2-1 0 0 0,3 0 11 0 0,-5 2 28 0 0,1-1 1 0 0,-22-1-1 0 0,-3 0 24 0 0,-4 0 1 0 0,33 0-64 0 0,0 0 0 0 0,3 0 0 0 0,-2 0 0 0 0,1 0 0 0 0,-22 0 0 0 0,21 0 0 0 0,2 0 0 0 0,1 0 0 0 0,-1 0 0 0 0,0-1 0 0 0,0 1 0 0 0,-6-3 0 0 0,0-1 0 0 0,11 4 0 0 0,-9 1 0 0 0,-24-1 0 0 0,25 0 0 0 0,3 0 0 0 0,-2 0 0 0 0,-37 0 118 0 0,37 0-108 0 0,-5-2 19 0 0,-1 4 6 0 0,5 2-35 0 0,-1-1 0 0 0,-18 7 64 0 0,18-9-64 0 0,1 3 11 0 0,-30 7 106 0 0,30-9-117 0 0,-1-1 0 0 0,-2-1 0 0 0,2 1 0 0 0,0 1 0 0 0,2 0 0 0 0,1 1 0 0 0,-1-1 4 0 0,-1 0 39 0 0,-4-3-26 0 0,-34 4-6 0 0,34 0 44 0 0,-1-3-46 0 0,6 1 34 0 0,1 0-33 0 0,-2 1-10 0 0,1-1 0 0 0,-1-1 15 0 0,7 0 3 0 0,-17 5 13 0 0,11-3-31 0 0,2-1 0 0 0,-1 2 0 0 0,1-3 0 0 0,-2 1 0 0 0,1 2 0 0 0,-2-2 0 0 0,1 1 0 0 0,1-1 0 0 0,-1 2 11 0 0,-1-2 32 0 0,2 2-33 0 0,-1 1-10 0 0,-1-1 0 0 0,0-1 0 0 0,8-3 0 0 0,-20 11 0 0 0,13-6 0 0 0,-14 4 0 0 0,11-5 0 0 0,5 1 0 0 0,-3-1 0 0 0,1-2 0 0 0,-2 2 23 0 0,-4 5 208 0 0,6-5-221 0 0,1 1-10 0 0,-2 0 0 0 0,0-1-12 0 0,1 0-53 0 0,4-1-16 0 0,-4 0 63 0 0,-1 2 18 0 0,0 0 0 0 0,-1-1 0 0 0,1 2 0 0 0,0 1 0 0 0,-1 2 0 0 0,1-4 0 0 0,1 3 0 0 0,-1-3 14 0 0,1-1 50 0 0,3-2-8 0 0,-6 2-46 0 0,1 1-10 0 0,-2 0 0 0 0,2 2 0 0 0,-1-1 0 0 0,-1-2 0 0 0,2 0 0 0 0,0-2 0 0 0,-2 3 0 0 0,2-2 0 0 0,1-1 0 0 0,0 3 0 0 0,0-1 0 0 0,7-2 0 0 0,0-1 0 0 0,0 1 0 0 0,-1-1 0 0 0,1 1 0 0 0,0-1 0 0 0,0 1 0 0 0,-1-1 0 0 0,1 0 0 0 0,0 1 0 0 0,-1-1 0 0 0,0 0 0 0 0,0 0 0 0 0,1 0 0 0 0,0 0 0 0 0,0 0 0 0 0,0 1 0 0 0,0-1 0 0 0,0 0 0 0 0,0 1 0 0 0,0-1 0 0 0,0 1 0 0 0,0-1 0 0 0,0 1 0 0 0,0 0 0 0 0,-1 0 0 0 0,-4 2 0 0 0,-1-1 0 0 0,-3 2 0 0 0,8-2 0 0 0,-16 3 0 0 0,11-2 0 0 0,1 0 0 0 0,-2 1 0 0 0,0-3 0 0 0,-1 2 0 0 0,8-2 0 0 0,0 1 0 0 0,-16 3 0 0 0,16-5 2 0 0,0 0 0 0 0,1 0 0 0 0,-1 0 0 0 0,0 0-1 0 0,1 1 1 0 0,-1-1 0 0 0,0 0 0 0 0,1 0 0 0 0,-1 1-1 0 0,1-1 1 0 0,-1 1 0 0 0,0-1 0 0 0,1 0 0 0 0,-1 1-1 0 0,0 0 1 0 0,-1 1 1 0 0,1-1 0 0 0,-1 0-1 0 0,0 1 1 0 0,0-1 0 0 0,0 0-1 0 0,0 0 1 0 0,0 0 0 0 0,0-1-1 0 0,-1 1 1 0 0,1 0 0 0 0,0-1 0 0 0,-4 1-1 0 0,3 0-2 0 0,1-1 0 0 0,0 1 0 0 0,-1 0 0 0 0,1 0 0 0 0,0 0 0 0 0,0 0 0 0 0,-4 3 0 0 0,-11 4 0 0 0,-12 10 0 0 0,22-14 0 0 0,2 0 0 0 0,-3 1 0 0 0,-4 3 0 0 0,-5 4 54 0 0,7-6-41 0 0,4-1-16 0 0,-1 0 3 0 0,1 1 0 0 0,-1 1 0 0 0,2-2 0 0 0,-2 1 0 0 0,1-1 0 0 0,-1-2 0 0 0,-1 1 0 0 0,2-1 0 0 0,-1 1 0 0 0,-1 3 0 0 0,2-3 11 0 0,0 3 18 0 0,3-5-71 0 0,-3 4 42 0 0,1 0 53 0 0,-3-1-40 0 0,0 1-13 0 0,0 0-12 0 0,3 0-36 0 0,-2-1 36 0 0,-1 1 12 0 0,3 1 0 0 0,-2-2 0 0 0,1 1 0 0 0,0-2 11 0 0,3-2 32 0 0,-4 3-33 0 0,-1 0-10 0 0,0 1 0 0 0,-1-2 0 0 0,1 0 0 0 0,-2 1 25 0 0,12-5-12 0 0,-4 2 0 0 0,-26 10 0 0 0,4-6 51 0 0,-6-2-64 0 0,27-4 0 0 0,-5 3 0 0 0,0-1 0 0 0,-30 9 0 0 0,-28 4 0 0 0,58-13 0 0 0,0-1 0 0 0,0 2 0 0 0,3-3 0 0 0,-3 1 0 0 0,1 2 0 0 0,1-2 0 0 0,-2 1 0 0 0,0-2 0 0 0,0 0 0 0 0,3 0 0 0 0,-24 0 64 0 0,16 4-64 0 0,13-4-5 0 0,-1 0 0 0 0,1 0 0 0 0,0 1 0 0 0,-1-1-1 0 0,1 0 1 0 0,0 0 0 0 0,-1 0 0 0 0,1 1 0 0 0,0-1-1 0 0,-1 0 1 0 0,1 0 0 0 0,-1 0 0 0 0,1 0 0 0 0,0 0 0 0 0,-1 0-1 0 0,1 0 1 0 0,-1 0 0 0 0,1 0 0 0 0,0 0 0 0 0,-1 0-1 0 0,1 0 1 0 0,-1 0 0 0 0,1 0 0 0 0,0 0 0 0 0,-1-1 0 0 0,1 1-1 0 0,-1 0 1 0 0,1 0 0 0 0,-1-1 0 0 0,-1 1-98 0 0,-5 3 57 0 0,1 1 46 0 0,-2-3 0 0 0,-1 2 0 0 0,1-2 0 0 0,0 2 0 0 0,-1 0 0 0 0,1-2 0 0 0,-11 5 22 0 0,17-6 92 0 0,-8 5 392 0 0,3-5-476 0 0,0 3-58 0 0,6-2-110 0 0,1-1-24 0 0,-1-1 129 0 0,-4 2-241 0 0,-11 2 877 0 0,5 0-603 0 0,2-2 0 0 0,1 2 0 0 0,-3-2 0 0 0,-18-1 64 0 0,20-1-64 0 0,-58-9 0 0 0,51 6 0 0 0,9 2-1 0 0,5 2 0 0 0,-67 2 14 0 0,61-2 30 0 0,3 0-33 0 0,-3 0-10 0 0,0 0 0 0 0,0-1 10 0 0,9 1 12 0 0,-36 7 10 0 0,11-2-21 0 0,16-5 32 0 0,0 0-22 0 0,0 0 22 0 0,2 3-33 0 0,-1-2-10 0 0,-1-1 0 0 0,2 0 0 0 0,-1 0 0 0 0,-1 0 0 0 0,3 0 0 0 0,-3 0 0 0 0,0 0 0 0 0,-45 0 1008 0 0,44 0-1008 0 0,1 0 0 0 0,-4-1-366 0 0,9 1 29 0 0,-15 3 200 0 0,9-2 137 0 0,-3-1 0 0 0,3 3 0 0 0,1-2 0 0 0,0-1 0 0 0,-1 0 0 0 0,-17 3 683 0 0,25-3-895 0 0,-1 0-20 0 0,-5 0 33 0 0,-1 0 159 0 0,0 0 40 0 0,-1 0 0 0 0,1 0 0 0 0,-1 0 0 0 0,1 0 0 0 0,0 0 0 0 0,-1 0 0 0 0,1 0 0 0 0,0 0 0 0 0,-1 0 0 0 0,1 0 0 0 0,0 0 0 0 0,3 0 0 0 0,-3 0 0 0 0,1 0 0 0 0,1 0 0 0 0,0 0 0 0 0,-3 0 0 0 0,1 3 0 0 0,0-2 0 0 0,3-1 0 0 0,-3 3 0 0 0,-13 0 64 0 0,14-2-64 0 0,1-1 0 0 0,-2 0 0 0 0,1 0 0 0 0,1 0 0 0 0,-1 0 0 0 0,-1 0 0 0 0,4 0 32 0 0,-17 0 155 0 0,20 0-12 0 0,1 0 17 0 0,-1 0-27 0 0,-6 0-132 0 0,0 0-33 0 0,-1 0 0 0 0,3 3 0 0 0,-2-2 0 0 0,1-1 0 0 0,-1 0 0 0 0,2 0 0 0 0,2 0-61 0 0,2 0-264 0 0,1 0-142 0 0,0 0-40 0 0,0 0 65 0 0,1 1 292 0 0,2 5 134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2:30:23.853"/>
    </inkml:context>
    <inkml:brush xml:id="br0">
      <inkml:brushProperty name="width" value="0.05" units="cm"/>
      <inkml:brushProperty name="height" value="0.05" units="cm"/>
    </inkml:brush>
  </inkml:definitions>
  <inkml:trace contextRef="#ctx0" brushRef="#br0">100 49 1760 0 0,'-17'1'1367'0'0,"-5"2"-922"0"0,20-3-313 0 0,2 0-4 0 0,0 0 1 0 0,0 0 6 0 0,0 0 1 0 0,-8-16 680 0 0,8 14-909 0 0,-1 1 196 0 0,1 0 0 0 0,0 1 0 0 0,0-1 1 0 0,0 0-1 0 0,0 0 0 0 0,0 0 0 0 0,0 0 1 0 0,0 0-1 0 0,0 1 0 0 0,0-1 0 0 0,0 0 0 0 0,1 0 1 0 0,-1 0-1 0 0,0 0 0 0 0,1 1 0 0 0,-1-1 1 0 0,0 0-1 0 0,1 0 0 0 0,-1 1 0 0 0,2-2 0 0 0,-2 1-33 0 0,0 1 78 0 0,0 0 32 0 0,0 0 4 0 0,0 0-4 0 0,0 0-18 0 0,0 0-8 0 0,0 0-2 0 0,0 0-8 0 0,0 0-34 0 0,0 0-12 0 0,0 0-2 0 0,-18 8 253 0 0,17-7-345 0 0,0-1 0 0 0,0 0 0 0 0,0 1 0 0 0,0-1 0 0 0,0 1 0 0 0,0-1 0 0 0,0 1 0 0 0,0 0 0 0 0,1-1 0 0 0,-1 1 0 0 0,0 0 0 0 0,0-1 0 0 0,0 1 0 0 0,1 0 0 0 0,-1 0 0 0 0,1 0 0 0 0,-1 0 0 0 0,0 1-1 0 0,-1 1 7 0 0,-15 19 348 0 0,16-21-272 0 0,1-1 29 0 0,0 0 12 0 0,0 0 1 0 0,0 0-11 0 0,0 0-38 0 0,0 0-26 0 0,0 0-114 0 0,0 0-19 0 0,8-10-172 0 0,-7 8 252 0 0,7-1 0 0 0,-5 2 0 0 0,-1 0-9 0 0,10 0 7 0 0,-11 2 15 0 0,14-10-15 0 0,-10 8 2 0 0,2-1 12 0 0,-1-1 52 0 0,-4 2 22 0 0,2 0-11 0 0,3-2 16 0 0,-1 0 5 0 0,1-2 0 0 0,-3 0 4 0 0,-3 4 10 0 0,-1 1-18 0 0,0 0-10 0 0,0 0-2 0 0,0-1 81 0 0,4-8-283 0 0,-4 7 423 0 0,-4 6 919 0 0,0 4-1220 0 0,0-2 13 0 0,3-5 52 0 0,1-1 9 0 0,0 0-2 0 0,0 0-2 0 0,0 0-4 0 0,0 0-2 0 0,0 0 0 0 0,0 0 5 0 0,0 0 22 0 0,0 0-11 0 0,-3 3-76 0 0,2-2-66 0 0,1-1-14 0 0,-1 1 20 0 0,-1 0 47 0 0,-7 10-67 0 0,9-10 44 0 0,0-1 75 0 0,0 0-1 0 0,0 0-63 0 0,0 0 42 0 0,0 0-42 0 0,0 0 65 0 0,0 0 25 0 0,0 0 18 0 0,0 0 80 0 0,0 0 5 0 0,0 0-4 0 0,0 0-18 0 0,-1 1-79 0 0,-2 5-80 0 0,3-5-87 0 0,0-1-4 0 0,0 0 37 0 0,0 0 131 0 0,0 0 21 0 0,0 0-10 0 0,0 0-12 0 0,0 0-3 0 0,0 0 0 0 0,0 0-26 0 0,0 0-96 0 0,0 0-10 0 0,0 0 30 0 0,0 0 105 0 0,0 0 14 0 0,0 0-6 0 0,0 0 4 0 0,0 0-27 0 0,0 0-108 0 0,0 0-66 0 0,0 0-219 0 0,0 0-99 0 0,0 0-21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2:30:20.798"/>
    </inkml:context>
    <inkml:brush xml:id="br0">
      <inkml:brushProperty name="width" value="0.05" units="cm"/>
      <inkml:brushProperty name="height" value="0.05" units="cm"/>
    </inkml:brush>
  </inkml:definitions>
  <inkml:trace contextRef="#ctx0" brushRef="#br0">0 57 2456 0 0,'0'0'140'0'0,"0"0"149"0"0,0 0 61 0 0,0 0 15 0 0,0 0-44 0 0,13-5-599 0 0,-11 4 360 0 0,-1 0 1 0 0,0 0-1 0 0,0 0 1 0 0,1 0-1 0 0,-1 0 1 0 0,0 0-1 0 0,0 0 1 0 0,0 0 0 0 0,0-1-1 0 0,0 1 1 0 0,0 0-1 0 0,1-3 1 0 0,-2 3 290 0 0,9-10 555 0 0,-1 0-545 0 0,-5 5-383 0 0,-2 2 26 0 0,-1 3 110 0 0,0 1 38 0 0,0 0 2 0 0,0 0 16 0 0,0 0 66 0 0,0 0 29 0 0,0 0 8 0 0,0 0-10 0 0,0 0-44 0 0,0 0-17 0 0,0 0-6 0 0,0 0-25 0 0,0 1-88 0 0,0 4-17 0 0,1 0-20 0 0,-1-5-67 0 0,0 1 0 0 0,0-1 1 0 0,0 1-1 0 0,0 0 0 0 0,0-1 0 0 0,0 1 0 0 0,0-1 0 0 0,0 1 0 0 0,0 0 0 0 0,0-1 0 0 0,0 1 0 0 0,-1-1 0 0 0,1 1 0 0 0,0-1 0 0 0,0 1 0 0 0,-1 0 0 0 0,1-1 0 0 0,0 1 0 0 0,-1-1 0 0 0,1 1 0 0 0,-1 0 0 0 0,0 0 102 0 0,1-1 3 0 0,-1 1-8 0 0,-2 5-40 0 0,3-5-63 0 0,-1 1-1 0 0,0-1 1 0 0,1 0 0 0 0,-1 1-1 0 0,1-1 1 0 0,0 1-1 0 0,-1-1 1 0 0,1 1-1 0 0,0-1 1 0 0,0 3-1 0 0,0-3 98 0 0,0-1-49 0 0,0 0-114 0 0,0 0-26 0 0,0 0 21 0 0,0 0 11 0 0,0 0 22 0 0,0 0 90 0 0,0 0 38 0 0,0 0 10 0 0,0 0 1 0 0,0 0 0 0 0,0 0-3 0 0,0 0-13 0 0,0 0 7 0 0,0 0 73 0 0,0 0 4 0 0,-1 1-29 0 0,-1 3 884 0 0,2-4-1002 0 0,0 0 1 0 0,0 0 0 0 0,0 1 0 0 0,0-1 0 0 0,1 0-1 0 0,-1 0 1 0 0,0 0 0 0 0,0 0 0 0 0,0 0 0 0 0,1 0-1 0 0,-1 0 1 0 0,0 0 0 0 0,0 0 0 0 0,0 0 0 0 0,1 0-1 0 0,-1 0 1 0 0,0 0 0 0 0,0 0 0 0 0,0 0-1 0 0,1 0 1 0 0,-1 0 0 0 0,0 0 0 0 0,0 0 0 0 0,0 0-1 0 0,0 0 1 0 0,1 0 0 0 0,-1 0 0 0 0,0 0 0 0 0,0 0-1 0 0,0 0 1 0 0,1 0 0 0 0,-1-1 0 0 0,0 1 0 0 0,0 0-1 0 0,0 0 1 0 0,0 0 0 0 0,0 0 0 0 0,1-1 0 0 0,-1 1-18 0 0,1 0 5 0 0,0 0 0 0 0,0-1 0 0 0,-1 1 0 0 0,1 0 1 0 0,0-1-1 0 0,-1 1 0 0 0,1 0 0 0 0,0-1 0 0 0,-1 1 1 0 0,1-1-1 0 0,-1 1 0 0 0,1-1 0 0 0,-1 1 0 0 0,2-2 1 0 0,16-17 44 0 0,-11 13-50 0 0,0 5 10 0 0,-6 1 8 0 0,-1 0-130 0 0,0 0-19 0 0,0 0 10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eamsChannelId xmlns="0390efc9-ab92-4735-a466-0a28ddda94e5" xsi:nil="true"/>
    <Math_Settings xmlns="0390efc9-ab92-4735-a466-0a28ddda94e5" xsi:nil="true"/>
    <Distribution_Groups xmlns="0390efc9-ab92-4735-a466-0a28ddda94e5" xsi:nil="true"/>
    <LMS_Mappings xmlns="0390efc9-ab92-4735-a466-0a28ddda94e5" xsi:nil="true"/>
    <Invited_Students xmlns="0390efc9-ab92-4735-a466-0a28ddda94e5" xsi:nil="true"/>
    <Is_Collaboration_Space_Locked xmlns="0390efc9-ab92-4735-a466-0a28ddda94e5" xsi:nil="true"/>
    <Teams_Channel_Section_Location xmlns="0390efc9-ab92-4735-a466-0a28ddda94e5" xsi:nil="true"/>
    <Templates xmlns="0390efc9-ab92-4735-a466-0a28ddda94e5" xsi:nil="true"/>
    <Self_Registration_Enabled xmlns="0390efc9-ab92-4735-a466-0a28ddda94e5" xsi:nil="true"/>
    <Teachers xmlns="0390efc9-ab92-4735-a466-0a28ddda94e5">
      <UserInfo>
        <DisplayName/>
        <AccountId xsi:nil="true"/>
        <AccountType/>
      </UserInfo>
    </Teachers>
    <Student_Groups xmlns="0390efc9-ab92-4735-a466-0a28ddda94e5">
      <UserInfo>
        <DisplayName/>
        <AccountId xsi:nil="true"/>
        <AccountType/>
      </UserInfo>
    </Student_Groups>
    <AppVersion xmlns="0390efc9-ab92-4735-a466-0a28ddda94e5" xsi:nil="true"/>
    <NotebookType xmlns="0390efc9-ab92-4735-a466-0a28ddda94e5" xsi:nil="true"/>
    <CultureName xmlns="0390efc9-ab92-4735-a466-0a28ddda94e5" xsi:nil="true"/>
    <Students xmlns="0390efc9-ab92-4735-a466-0a28ddda94e5">
      <UserInfo>
        <DisplayName/>
        <AccountId xsi:nil="true"/>
        <AccountType/>
      </UserInfo>
    </Students>
    <Invited_Teachers xmlns="0390efc9-ab92-4735-a466-0a28ddda94e5" xsi:nil="true"/>
    <IsNotebookLocked xmlns="0390efc9-ab92-4735-a466-0a28ddda94e5" xsi:nil="true"/>
    <DefaultSectionNames xmlns="0390efc9-ab92-4735-a466-0a28ddda94e5" xsi:nil="true"/>
    <Has_Teacher_Only_SectionGroup xmlns="0390efc9-ab92-4735-a466-0a28ddda94e5" xsi:nil="true"/>
    <FolderType xmlns="0390efc9-ab92-4735-a466-0a28ddda94e5" xsi:nil="true"/>
    <Owner xmlns="0390efc9-ab92-4735-a466-0a28ddda94e5">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1F0A3FF2A6C94F9BC8FE401E345178" ma:contentTypeVersion="34" ma:contentTypeDescription="Create a new document." ma:contentTypeScope="" ma:versionID="197e222d7838f190fa339dac60aa15fd">
  <xsd:schema xmlns:xsd="http://www.w3.org/2001/XMLSchema" xmlns:xs="http://www.w3.org/2001/XMLSchema" xmlns:p="http://schemas.microsoft.com/office/2006/metadata/properties" xmlns:ns3="0390efc9-ab92-4735-a466-0a28ddda94e5" xmlns:ns4="eb589aa2-1d36-4b63-b660-d6a3957d9db9" targetNamespace="http://schemas.microsoft.com/office/2006/metadata/properties" ma:root="true" ma:fieldsID="d7d1db4ebc25d0313d642c1aefcf3101" ns3:_="" ns4:_="">
    <xsd:import namespace="0390efc9-ab92-4735-a466-0a28ddda94e5"/>
    <xsd:import namespace="eb589aa2-1d36-4b63-b660-d6a3957d9d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0efc9-ab92-4735-a466-0a28ddda9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589aa2-1d36-4b63-b660-d6a3957d9db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2BF28-AF27-49CC-A514-92FE88A9D62C}">
  <ds:schemaRefs>
    <ds:schemaRef ds:uri="http://schemas.openxmlformats.org/officeDocument/2006/bibliography"/>
  </ds:schemaRefs>
</ds:datastoreItem>
</file>

<file path=customXml/itemProps2.xml><?xml version="1.0" encoding="utf-8"?>
<ds:datastoreItem xmlns:ds="http://schemas.openxmlformats.org/officeDocument/2006/customXml" ds:itemID="{12D164AF-7DAF-4CD6-B9E4-8EB49153CE9A}">
  <ds:schemaRefs>
    <ds:schemaRef ds:uri="http://schemas.microsoft.com/office/2006/metadata/properties"/>
    <ds:schemaRef ds:uri="http://schemas.microsoft.com/office/infopath/2007/PartnerControls"/>
    <ds:schemaRef ds:uri="0390efc9-ab92-4735-a466-0a28ddda94e5"/>
  </ds:schemaRefs>
</ds:datastoreItem>
</file>

<file path=customXml/itemProps3.xml><?xml version="1.0" encoding="utf-8"?>
<ds:datastoreItem xmlns:ds="http://schemas.openxmlformats.org/officeDocument/2006/customXml" ds:itemID="{5F129ED0-F3A3-44D7-AFF2-7C386BD66E1F}">
  <ds:schemaRefs>
    <ds:schemaRef ds:uri="http://schemas.microsoft.com/sharepoint/v3/contenttype/forms"/>
  </ds:schemaRefs>
</ds:datastoreItem>
</file>

<file path=customXml/itemProps4.xml><?xml version="1.0" encoding="utf-8"?>
<ds:datastoreItem xmlns:ds="http://schemas.openxmlformats.org/officeDocument/2006/customXml" ds:itemID="{C965F0E7-62AD-433A-B287-298F0199B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0efc9-ab92-4735-a466-0a28ddda94e5"/>
    <ds:schemaRef ds:uri="eb589aa2-1d36-4b63-b660-d6a3957d9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Yr 11 Exam Marking Guide - template</Template>
  <TotalTime>0</TotalTime>
  <Pages>11</Pages>
  <Words>10191</Words>
  <Characters>58090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68145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subject/>
  <dc:creator>Jonathan Wyllie</dc:creator>
  <cp:keywords/>
  <dc:description/>
  <cp:lastModifiedBy>RINTOUL Brooke [Narrogin Senior High School]</cp:lastModifiedBy>
  <cp:revision>2</cp:revision>
  <cp:lastPrinted>2021-04-30T08:11:00Z</cp:lastPrinted>
  <dcterms:created xsi:type="dcterms:W3CDTF">2022-02-21T05:17:00Z</dcterms:created>
  <dcterms:modified xsi:type="dcterms:W3CDTF">2022-02-21T05:17:00Z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0x010100001F0A3FF2A6C94F9BC8FE401E345178</vt:lpwstr>
  </property>
</Properties>
</file>