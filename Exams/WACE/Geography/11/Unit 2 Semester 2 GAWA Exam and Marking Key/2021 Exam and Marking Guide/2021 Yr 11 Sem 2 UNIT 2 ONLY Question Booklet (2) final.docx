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B623C" w14:textId="77777777" w:rsidR="00FD2C9B" w:rsidRDefault="00FD2C9B" w:rsidP="009D7CCF">
      <w:pPr>
        <w:tabs>
          <w:tab w:val="left" w:pos="540"/>
          <w:tab w:val="left" w:pos="1100"/>
          <w:tab w:val="left" w:pos="1760"/>
          <w:tab w:val="left" w:pos="7797"/>
        </w:tabs>
        <w:spacing w:after="0" w:line="240" w:lineRule="auto"/>
        <w:jc w:val="both"/>
        <w:rPr>
          <w:rFonts w:ascii="Arial" w:hAnsi="Arial" w:cs="Arial"/>
          <w:b/>
          <w:sz w:val="24"/>
          <w:szCs w:val="24"/>
        </w:rPr>
      </w:pPr>
    </w:p>
    <w:p w14:paraId="1C5463B4"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noProof/>
          <w:lang w:eastAsia="en-AU"/>
        </w:rPr>
        <w:drawing>
          <wp:anchor distT="0" distB="0" distL="114300" distR="114300" simplePos="0" relativeHeight="251658244" behindDoc="0" locked="0" layoutInCell="1" allowOverlap="1" wp14:anchorId="25D39D5C" wp14:editId="42488B38">
            <wp:simplePos x="0" y="0"/>
            <wp:positionH relativeFrom="column">
              <wp:posOffset>0</wp:posOffset>
            </wp:positionH>
            <wp:positionV relativeFrom="paragraph">
              <wp:posOffset>-635</wp:posOffset>
            </wp:positionV>
            <wp:extent cx="666750" cy="847725"/>
            <wp:effectExtent l="0" t="0" r="0" b="9525"/>
            <wp:wrapNone/>
            <wp:docPr id="2" name="Picture 2"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1A3F0"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447B2D31"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44818625" w14:textId="77777777" w:rsidR="009D7CCF" w:rsidRPr="009D7CCF" w:rsidRDefault="008A150B" w:rsidP="009D7CCF">
      <w:pPr>
        <w:tabs>
          <w:tab w:val="right" w:pos="4920"/>
        </w:tabs>
        <w:spacing w:after="0" w:line="240" w:lineRule="auto"/>
        <w:ind w:right="-460"/>
        <w:rPr>
          <w:rFonts w:ascii="Arial Narrow" w:hAnsi="Arial Narrow" w:cs="Arial"/>
          <w:sz w:val="24"/>
          <w:szCs w:val="24"/>
        </w:rPr>
      </w:pPr>
      <w:r w:rsidRPr="0073307C">
        <w:rPr>
          <w:rFonts w:ascii="Arial" w:hAnsi="Arial" w:cs="Arial"/>
          <w:noProof/>
          <w:sz w:val="36"/>
          <w:szCs w:val="36"/>
          <w:lang w:eastAsia="en-AU"/>
        </w:rPr>
        <mc:AlternateContent>
          <mc:Choice Requires="wps">
            <w:drawing>
              <wp:anchor distT="45720" distB="45720" distL="114300" distR="114300" simplePos="0" relativeHeight="251658245" behindDoc="0" locked="0" layoutInCell="1" allowOverlap="1" wp14:anchorId="7411B10B" wp14:editId="65C1DAB2">
                <wp:simplePos x="0" y="0"/>
                <wp:positionH relativeFrom="margin">
                  <wp:posOffset>698500</wp:posOffset>
                </wp:positionH>
                <wp:positionV relativeFrom="paragraph">
                  <wp:posOffset>74295</wp:posOffset>
                </wp:positionV>
                <wp:extent cx="5572125" cy="34798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7980"/>
                        </a:xfrm>
                        <a:prstGeom prst="rect">
                          <a:avLst/>
                        </a:prstGeom>
                        <a:solidFill>
                          <a:srgbClr val="FFFFFF"/>
                        </a:solidFill>
                        <a:ln w="9525">
                          <a:noFill/>
                          <a:miter lim="800000"/>
                          <a:headEnd/>
                          <a:tailEnd/>
                        </a:ln>
                      </wps:spPr>
                      <wps:txbx>
                        <w:txbxContent>
                          <w:p w14:paraId="679B8741" w14:textId="77777777" w:rsidR="007F1271" w:rsidRPr="0073307C" w:rsidRDefault="007F1271"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11B10B" id="_x0000_t202" coordsize="21600,21600" o:spt="202" path="m,l,21600r21600,l21600,xe">
                <v:stroke joinstyle="miter"/>
                <v:path gradientshapeok="t" o:connecttype="rect"/>
              </v:shapetype>
              <v:shape id="Text Box 2" o:spid="_x0000_s1026" type="#_x0000_t202" style="position:absolute;margin-left:55pt;margin-top:5.85pt;width:438.75pt;height:27.4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" stroked="f">
                <v:textbox style="mso-fit-shape-to-text:t">
                  <w:txbxContent>
                    <w:p w14:paraId="679B8741" w14:textId="77777777" w:rsidR="007F1271" w:rsidRPr="0073307C" w:rsidRDefault="007F1271"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v:textbox>
                <w10:wrap type="square" anchorx="margin"/>
              </v:shape>
            </w:pict>
          </mc:Fallback>
        </mc:AlternateContent>
      </w:r>
    </w:p>
    <w:p w14:paraId="38040F03"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0EC0AA34"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104E44A4" w14:textId="77777777" w:rsidR="002213E4" w:rsidRDefault="002213E4" w:rsidP="009D7CCF">
      <w:pPr>
        <w:tabs>
          <w:tab w:val="right" w:pos="4920"/>
        </w:tabs>
        <w:spacing w:after="0" w:line="240" w:lineRule="auto"/>
        <w:ind w:right="-460"/>
        <w:jc w:val="center"/>
        <w:rPr>
          <w:rFonts w:ascii="Arial Narrow" w:hAnsi="Arial Narrow" w:cs="Arial"/>
          <w:b/>
          <w:sz w:val="48"/>
          <w:szCs w:val="48"/>
        </w:rPr>
      </w:pPr>
    </w:p>
    <w:p w14:paraId="529A1072" w14:textId="5D2B70E2" w:rsidR="009D7CCF" w:rsidRPr="00B5185B" w:rsidRDefault="009D7CCF" w:rsidP="009D7CCF">
      <w:pPr>
        <w:tabs>
          <w:tab w:val="right" w:pos="4920"/>
        </w:tabs>
        <w:spacing w:after="0" w:line="240" w:lineRule="auto"/>
        <w:ind w:right="-460"/>
        <w:jc w:val="center"/>
        <w:rPr>
          <w:rFonts w:ascii="Arial Narrow" w:hAnsi="Arial Narrow" w:cs="Arial"/>
          <w:b/>
          <w:sz w:val="44"/>
          <w:szCs w:val="44"/>
        </w:rPr>
      </w:pPr>
      <w:r w:rsidRPr="00B5185B">
        <w:rPr>
          <w:rFonts w:ascii="Arial Narrow" w:hAnsi="Arial Narrow" w:cs="Arial"/>
          <w:b/>
          <w:sz w:val="44"/>
          <w:szCs w:val="44"/>
        </w:rPr>
        <w:t xml:space="preserve">GEOGRAPHY – </w:t>
      </w:r>
      <w:r w:rsidR="0077565D" w:rsidRPr="00B5185B">
        <w:rPr>
          <w:rFonts w:ascii="Arial Narrow" w:hAnsi="Arial Narrow" w:cs="Arial"/>
          <w:b/>
          <w:sz w:val="44"/>
          <w:szCs w:val="44"/>
        </w:rPr>
        <w:t xml:space="preserve">Year 11 ATAR </w:t>
      </w:r>
      <w:r w:rsidR="0077565D" w:rsidRPr="00A13693">
        <w:rPr>
          <w:rFonts w:ascii="Arial Narrow" w:hAnsi="Arial Narrow" w:cs="Arial"/>
          <w:b/>
          <w:sz w:val="44"/>
          <w:szCs w:val="44"/>
          <w:u w:val="single"/>
        </w:rPr>
        <w:t>Unit 2 ONLY</w:t>
      </w:r>
      <w:r w:rsidRPr="00B5185B">
        <w:rPr>
          <w:rFonts w:ascii="Arial Narrow" w:hAnsi="Arial Narrow" w:cs="Arial"/>
          <w:b/>
          <w:sz w:val="44"/>
          <w:szCs w:val="44"/>
        </w:rPr>
        <w:t xml:space="preserve"> Examination</w:t>
      </w:r>
    </w:p>
    <w:p w14:paraId="7B75C8FE" w14:textId="77777777" w:rsidR="009D7CCF" w:rsidRPr="00635306" w:rsidRDefault="009D7CCF" w:rsidP="009D7CCF">
      <w:pPr>
        <w:tabs>
          <w:tab w:val="right" w:pos="4920"/>
        </w:tabs>
        <w:spacing w:after="0" w:line="240" w:lineRule="auto"/>
        <w:rPr>
          <w:rFonts w:ascii="Arial Narrow" w:hAnsi="Arial Narrow" w:cs="Arial"/>
          <w:sz w:val="48"/>
          <w:szCs w:val="48"/>
        </w:rPr>
      </w:pPr>
    </w:p>
    <w:p w14:paraId="70ACA178" w14:textId="119871D1" w:rsidR="009D7CCF" w:rsidRPr="00635306" w:rsidRDefault="009532FB" w:rsidP="009D7CCF">
      <w:pPr>
        <w:tabs>
          <w:tab w:val="right" w:pos="4920"/>
        </w:tabs>
        <w:spacing w:after="0" w:line="240" w:lineRule="auto"/>
        <w:jc w:val="center"/>
        <w:rPr>
          <w:rFonts w:ascii="Arial Narrow" w:hAnsi="Arial Narrow" w:cs="Arial"/>
          <w:b/>
          <w:sz w:val="48"/>
          <w:szCs w:val="48"/>
        </w:rPr>
      </w:pPr>
      <w:r>
        <w:rPr>
          <w:rFonts w:ascii="Arial Narrow" w:hAnsi="Arial Narrow" w:cs="Arial"/>
          <w:b/>
          <w:sz w:val="48"/>
          <w:szCs w:val="48"/>
        </w:rPr>
        <w:t>Semester 2</w:t>
      </w:r>
      <w:r w:rsidR="009D7CCF" w:rsidRPr="00635306">
        <w:rPr>
          <w:rFonts w:ascii="Arial Narrow" w:hAnsi="Arial Narrow" w:cs="Arial"/>
          <w:b/>
          <w:sz w:val="48"/>
          <w:szCs w:val="48"/>
        </w:rPr>
        <w:t xml:space="preserve">, </w:t>
      </w:r>
      <w:r>
        <w:rPr>
          <w:rFonts w:ascii="Arial Narrow" w:hAnsi="Arial Narrow" w:cs="Arial"/>
          <w:b/>
          <w:sz w:val="48"/>
          <w:szCs w:val="48"/>
        </w:rPr>
        <w:t>2021</w:t>
      </w:r>
    </w:p>
    <w:p w14:paraId="29BB79B2" w14:textId="77777777" w:rsidR="009D7CCF" w:rsidRDefault="009D7CCF" w:rsidP="009D7CCF">
      <w:pPr>
        <w:spacing w:after="0" w:line="240" w:lineRule="auto"/>
        <w:jc w:val="center"/>
        <w:rPr>
          <w:rFonts w:ascii="Arial" w:hAnsi="Arial" w:cs="Arial"/>
        </w:rPr>
      </w:pPr>
    </w:p>
    <w:p w14:paraId="18387A4F" w14:textId="77777777"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r>
        <w:rPr>
          <w:rFonts w:ascii="Arial" w:hAnsi="Arial" w:cs="Arial"/>
          <w:b/>
          <w:bCs/>
          <w:sz w:val="36"/>
          <w:szCs w:val="36"/>
        </w:rPr>
        <w:t>Question/Answer Booklet</w:t>
      </w:r>
    </w:p>
    <w:p w14:paraId="49B8D79B" w14:textId="77777777" w:rsidR="009D7CCF" w:rsidRDefault="009D7CCF" w:rsidP="009D7CCF">
      <w:pPr>
        <w:tabs>
          <w:tab w:val="right" w:pos="4920"/>
        </w:tabs>
        <w:spacing w:after="0" w:line="240" w:lineRule="auto"/>
        <w:ind w:left="-12" w:right="-49"/>
        <w:rPr>
          <w:rFonts w:ascii="Arial" w:hAnsi="Arial" w:cs="Arial"/>
        </w:rPr>
      </w:pPr>
    </w:p>
    <w:p w14:paraId="533423E8" w14:textId="77777777"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p>
    <w:p w14:paraId="125269E1" w14:textId="77777777" w:rsidR="009D7CCF" w:rsidRPr="0005463E" w:rsidRDefault="009D7CCF" w:rsidP="009D7CCF">
      <w:pPr>
        <w:tabs>
          <w:tab w:val="right" w:pos="4920"/>
        </w:tabs>
        <w:spacing w:after="0" w:line="240" w:lineRule="auto"/>
        <w:jc w:val="center"/>
        <w:rPr>
          <w:rFonts w:ascii="Arial" w:hAnsi="Arial" w:cs="Arial"/>
          <w:b/>
        </w:rPr>
      </w:pPr>
    </w:p>
    <w:p w14:paraId="7EB4941B" w14:textId="77777777" w:rsidR="009D7CCF"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Student Name:</w:t>
      </w:r>
      <w:r>
        <w:rPr>
          <w:rFonts w:ascii="Arial" w:hAnsi="Arial" w:cs="Arial"/>
          <w:lang w:val="en-GB"/>
        </w:rPr>
        <w:tab/>
        <w:t>________________________________________</w:t>
      </w:r>
    </w:p>
    <w:p w14:paraId="70A2D8ED" w14:textId="77777777" w:rsidR="009D7CCF" w:rsidRDefault="009D7CCF" w:rsidP="009D7CCF">
      <w:pPr>
        <w:tabs>
          <w:tab w:val="right" w:pos="4920"/>
        </w:tabs>
        <w:spacing w:after="0" w:line="240" w:lineRule="auto"/>
        <w:rPr>
          <w:rFonts w:ascii="Arial" w:hAnsi="Arial" w:cs="Arial"/>
          <w:lang w:val="en-GB"/>
        </w:rPr>
      </w:pPr>
    </w:p>
    <w:p w14:paraId="3268E586" w14:textId="77777777" w:rsidR="009D7CCF" w:rsidRDefault="009D7CCF" w:rsidP="009D7CCF">
      <w:pPr>
        <w:tabs>
          <w:tab w:val="right" w:pos="4920"/>
        </w:tabs>
        <w:spacing w:after="0" w:line="240" w:lineRule="auto"/>
        <w:rPr>
          <w:rFonts w:ascii="Arial" w:hAnsi="Arial" w:cs="Arial"/>
          <w:lang w:val="en-GB"/>
        </w:rPr>
      </w:pPr>
      <w:r>
        <w:rPr>
          <w:rFonts w:ascii="Arial" w:hAnsi="Arial" w:cs="Arial"/>
          <w:noProof/>
          <w:lang w:eastAsia="en-AU"/>
        </w:rPr>
        <mc:AlternateContent>
          <mc:Choice Requires="wpg">
            <w:drawing>
              <wp:anchor distT="0" distB="0" distL="114300" distR="114300" simplePos="0" relativeHeight="251658243" behindDoc="0" locked="0" layoutInCell="1" allowOverlap="1" wp14:anchorId="58EFC77D" wp14:editId="01C4E4AD">
                <wp:simplePos x="0" y="0"/>
                <wp:positionH relativeFrom="column">
                  <wp:posOffset>3336290</wp:posOffset>
                </wp:positionH>
                <wp:positionV relativeFrom="paragraph">
                  <wp:posOffset>80010</wp:posOffset>
                </wp:positionV>
                <wp:extent cx="963295" cy="285750"/>
                <wp:effectExtent l="0" t="0" r="27305" b="19050"/>
                <wp:wrapNone/>
                <wp:docPr id="58" name="Group 58"/>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59"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xmlns:w16sdtdh="http://schemas.microsoft.com/office/word/2020/wordml/sdtdatahash">
            <w:pict>
              <v:group w14:anchorId="45449646" id="Group 58" o:spid="_x0000_s1026" style="position:absolute;margin-left:262.7pt;margin-top:6.3pt;width:75.85pt;height:22.5pt;z-index:251658243"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group>
            </w:pict>
          </mc:Fallback>
        </mc:AlternateContent>
      </w:r>
      <w:r>
        <w:rPr>
          <w:rFonts w:ascii="Arial" w:hAnsi="Arial" w:cs="Arial"/>
          <w:noProof/>
          <w:lang w:eastAsia="en-AU"/>
        </w:rPr>
        <mc:AlternateContent>
          <mc:Choice Requires="wpg">
            <w:drawing>
              <wp:anchor distT="0" distB="0" distL="114300" distR="114300" simplePos="0" relativeHeight="251658242" behindDoc="0" locked="0" layoutInCell="1" allowOverlap="1" wp14:anchorId="7985614A" wp14:editId="0CF246AE">
                <wp:simplePos x="0" y="0"/>
                <wp:positionH relativeFrom="column">
                  <wp:posOffset>2240915</wp:posOffset>
                </wp:positionH>
                <wp:positionV relativeFrom="paragraph">
                  <wp:posOffset>80010</wp:posOffset>
                </wp:positionV>
                <wp:extent cx="963295" cy="285750"/>
                <wp:effectExtent l="0" t="0" r="27305" b="19050"/>
                <wp:wrapNone/>
                <wp:docPr id="62" name="Group 62"/>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63"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xmlns:w16sdtdh="http://schemas.microsoft.com/office/word/2020/wordml/sdtdatahash">
            <w:pict>
              <v:group w14:anchorId="4235F64C" id="Group 62" o:spid="_x0000_s1026" style="position:absolute;margin-left:176.45pt;margin-top:6.3pt;width:75.85pt;height:22.5pt;z-index:251658242"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CooHar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w:pict>
          </mc:Fallback>
        </mc:AlternateContent>
      </w:r>
      <w:r>
        <w:rPr>
          <w:rFonts w:ascii="Arial" w:hAnsi="Arial" w:cs="Arial"/>
          <w:noProof/>
          <w:lang w:eastAsia="en-AU"/>
        </w:rPr>
        <mc:AlternateContent>
          <mc:Choice Requires="wps">
            <w:drawing>
              <wp:anchor distT="0" distB="0" distL="114300" distR="114300" simplePos="0" relativeHeight="251658240" behindDoc="0" locked="0" layoutInCell="1" allowOverlap="1" wp14:anchorId="458E2FE4" wp14:editId="7AD01DE2">
                <wp:simplePos x="0" y="0"/>
                <wp:positionH relativeFrom="column">
                  <wp:posOffset>1431290</wp:posOffset>
                </wp:positionH>
                <wp:positionV relativeFrom="paragraph">
                  <wp:posOffset>80010</wp:posOffset>
                </wp:positionV>
                <wp:extent cx="334645" cy="285750"/>
                <wp:effectExtent l="0" t="0" r="27305" b="19050"/>
                <wp:wrapNone/>
                <wp:docPr id="6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w:pict>
              <v:rect w14:anchorId="4812E635" id="Rectangle 171" o:spid="_x0000_s1026" style="position:absolute;margin-left:112.7pt;margin-top:6.3pt;width:26.3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4YUx7CMCAAA+BAAADgAAAAAAAAAAAAAAAAAuAgAAZHJzL2Uyb0RvYy54&#10;bWxQSwECLQAUAAYACAAAACEAeKHwVd4AAAAJAQAADwAAAAAAAAAAAAAAAAB9BAAAZHJzL2Rvd25y&#10;ZXYueG1sUEsFBgAAAAAEAAQA8wAAAIgFAAAAAA==&#10;"/>
            </w:pict>
          </mc:Fallback>
        </mc:AlternateContent>
      </w:r>
      <w:r>
        <w:rPr>
          <w:rFonts w:ascii="Arial" w:hAnsi="Arial" w:cs="Arial"/>
          <w:noProof/>
          <w:lang w:eastAsia="en-AU"/>
        </w:rPr>
        <mc:AlternateContent>
          <mc:Choice Requires="wps">
            <w:drawing>
              <wp:anchor distT="0" distB="0" distL="114300" distR="114300" simplePos="0" relativeHeight="251658241" behindDoc="0" locked="0" layoutInCell="1" allowOverlap="1" wp14:anchorId="1D176210" wp14:editId="2519B623">
                <wp:simplePos x="0" y="0"/>
                <wp:positionH relativeFrom="column">
                  <wp:posOffset>1766570</wp:posOffset>
                </wp:positionH>
                <wp:positionV relativeFrom="paragraph">
                  <wp:posOffset>80010</wp:posOffset>
                </wp:positionV>
                <wp:extent cx="334645" cy="285750"/>
                <wp:effectExtent l="0" t="0" r="27305" b="19050"/>
                <wp:wrapNone/>
                <wp:docPr id="67"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w:pict>
              <v:rect w14:anchorId="11BBBD98" id="Rectangle 172" o:spid="_x0000_s1026" style="position:absolute;margin-left:139.1pt;margin-top:6.3pt;width:26.35pt;height:22.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"/>
            </w:pict>
          </mc:Fallback>
        </mc:AlternateContent>
      </w:r>
    </w:p>
    <w:p w14:paraId="7D3A0F08" w14:textId="77777777" w:rsidR="009D7CCF" w:rsidRPr="00032168" w:rsidRDefault="009D7CCF" w:rsidP="009D7CCF">
      <w:pPr>
        <w:tabs>
          <w:tab w:val="left" w:pos="2214"/>
          <w:tab w:val="right" w:pos="4920"/>
        </w:tabs>
        <w:spacing w:after="0" w:line="240" w:lineRule="auto"/>
        <w:rPr>
          <w:rFonts w:ascii="Arial" w:hAnsi="Arial" w:cs="Arial"/>
          <w:b/>
          <w:sz w:val="24"/>
          <w:szCs w:val="24"/>
          <w:lang w:val="en-GB"/>
        </w:rPr>
      </w:pPr>
      <w:r w:rsidRPr="00032168">
        <w:rPr>
          <w:rFonts w:ascii="Arial" w:hAnsi="Arial" w:cs="Arial"/>
          <w:b/>
          <w:sz w:val="24"/>
          <w:szCs w:val="24"/>
          <w:lang w:val="en-GB"/>
        </w:rPr>
        <w:t>Student Number:</w:t>
      </w:r>
    </w:p>
    <w:p w14:paraId="375F9F71" w14:textId="77777777" w:rsidR="009D7CCF" w:rsidRPr="00BE7668" w:rsidRDefault="009D7CCF" w:rsidP="009D7CCF">
      <w:pPr>
        <w:tabs>
          <w:tab w:val="right" w:pos="4920"/>
        </w:tabs>
        <w:spacing w:after="0" w:line="240" w:lineRule="auto"/>
        <w:rPr>
          <w:rFonts w:ascii="Arial" w:hAnsi="Arial" w:cs="Arial"/>
          <w:sz w:val="24"/>
          <w:lang w:val="en-GB"/>
        </w:rPr>
      </w:pPr>
      <w:r w:rsidRPr="00BE7668">
        <w:rPr>
          <w:rFonts w:ascii="Arial" w:hAnsi="Arial" w:cs="Arial"/>
          <w:sz w:val="24"/>
          <w:lang w:val="en-GB"/>
        </w:rPr>
        <w:t>(if required)</w:t>
      </w:r>
    </w:p>
    <w:p w14:paraId="6A747D80" w14:textId="77777777" w:rsidR="009D7CCF" w:rsidRDefault="009D7CCF" w:rsidP="009D7CCF">
      <w:pPr>
        <w:tabs>
          <w:tab w:val="right" w:pos="4920"/>
        </w:tabs>
        <w:spacing w:after="0" w:line="240" w:lineRule="auto"/>
        <w:rPr>
          <w:rFonts w:ascii="Arial" w:hAnsi="Arial" w:cs="Arial"/>
          <w:lang w:val="en-GB"/>
        </w:rPr>
      </w:pPr>
    </w:p>
    <w:p w14:paraId="11FF9455" w14:textId="77777777" w:rsidR="009D7CCF" w:rsidRDefault="009D7CCF" w:rsidP="009D7CCF">
      <w:pPr>
        <w:tabs>
          <w:tab w:val="right" w:pos="4920"/>
        </w:tabs>
        <w:spacing w:after="0" w:line="240" w:lineRule="auto"/>
        <w:rPr>
          <w:rFonts w:ascii="Arial" w:hAnsi="Arial" w:cs="Arial"/>
          <w:lang w:val="en-GB"/>
        </w:rPr>
      </w:pPr>
    </w:p>
    <w:p w14:paraId="14EA4BE3" w14:textId="77777777" w:rsidR="009D7CCF" w:rsidRPr="00150C1A"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Teacher Name:</w:t>
      </w:r>
      <w:r>
        <w:rPr>
          <w:rFonts w:ascii="Arial" w:hAnsi="Arial" w:cs="Arial"/>
          <w:lang w:val="en-GB"/>
        </w:rPr>
        <w:tab/>
        <w:t>________________________________________</w:t>
      </w:r>
    </w:p>
    <w:p w14:paraId="7B6DF01E" w14:textId="77777777" w:rsidR="009D7CCF" w:rsidRDefault="009D7CCF" w:rsidP="009D7CCF">
      <w:pPr>
        <w:tabs>
          <w:tab w:val="right" w:pos="4920"/>
        </w:tabs>
        <w:spacing w:after="0" w:line="240" w:lineRule="auto"/>
        <w:rPr>
          <w:rFonts w:ascii="Arial" w:hAnsi="Arial" w:cs="Arial"/>
          <w:lang w:val="en-GB"/>
        </w:rPr>
      </w:pPr>
    </w:p>
    <w:p w14:paraId="43A1B8FE" w14:textId="77777777" w:rsidR="009D7CCF" w:rsidRDefault="009D7CCF" w:rsidP="009D7CCF">
      <w:pPr>
        <w:tabs>
          <w:tab w:val="right" w:pos="4920"/>
        </w:tabs>
        <w:spacing w:after="0" w:line="240" w:lineRule="auto"/>
        <w:rPr>
          <w:rFonts w:ascii="Arial" w:hAnsi="Arial" w:cs="Arial"/>
          <w:b/>
          <w:i/>
          <w:sz w:val="24"/>
          <w:szCs w:val="24"/>
          <w:lang w:val="en-GB"/>
        </w:rPr>
      </w:pPr>
    </w:p>
    <w:p w14:paraId="2E42B91F" w14:textId="77777777" w:rsidR="009D7CCF" w:rsidRPr="00556E49" w:rsidRDefault="009D7CCF" w:rsidP="009D7CCF">
      <w:pPr>
        <w:tabs>
          <w:tab w:val="right" w:pos="4920"/>
        </w:tabs>
        <w:spacing w:after="0" w:line="240" w:lineRule="auto"/>
        <w:rPr>
          <w:rFonts w:ascii="Arial" w:hAnsi="Arial" w:cs="Arial"/>
          <w:b/>
          <w:sz w:val="28"/>
          <w:szCs w:val="28"/>
          <w:lang w:val="en-GB"/>
        </w:rPr>
      </w:pPr>
      <w:r w:rsidRPr="00556E49">
        <w:rPr>
          <w:rFonts w:ascii="Arial" w:hAnsi="Arial" w:cs="Arial"/>
          <w:b/>
          <w:sz w:val="28"/>
          <w:szCs w:val="28"/>
          <w:lang w:val="en-GB"/>
        </w:rPr>
        <w:t>Time allowed for this paper</w:t>
      </w:r>
    </w:p>
    <w:p w14:paraId="50C4B3BA" w14:textId="77777777" w:rsidR="009D7CCF" w:rsidRPr="00150C1A" w:rsidRDefault="009D7CCF" w:rsidP="009D7CCF">
      <w:pPr>
        <w:tabs>
          <w:tab w:val="left" w:pos="4140"/>
          <w:tab w:val="right" w:pos="4920"/>
        </w:tabs>
        <w:spacing w:after="0" w:line="240" w:lineRule="auto"/>
        <w:rPr>
          <w:rFonts w:ascii="Arial" w:hAnsi="Arial" w:cs="Arial"/>
          <w:lang w:val="en-GB"/>
        </w:rPr>
      </w:pPr>
      <w:r w:rsidRPr="00150C1A">
        <w:rPr>
          <w:rFonts w:ascii="Arial" w:hAnsi="Arial" w:cs="Arial"/>
          <w:lang w:val="en-GB"/>
        </w:rPr>
        <w:t>Reading time before commencin</w:t>
      </w:r>
      <w:r>
        <w:rPr>
          <w:rFonts w:ascii="Arial" w:hAnsi="Arial" w:cs="Arial"/>
          <w:lang w:val="en-GB"/>
        </w:rPr>
        <w:t>g work:</w:t>
      </w:r>
      <w:r>
        <w:rPr>
          <w:rFonts w:ascii="Arial" w:hAnsi="Arial" w:cs="Arial"/>
          <w:lang w:val="en-GB"/>
        </w:rPr>
        <w:tab/>
        <w:t>t</w:t>
      </w:r>
      <w:r w:rsidRPr="00150C1A">
        <w:rPr>
          <w:rFonts w:ascii="Arial" w:hAnsi="Arial" w:cs="Arial"/>
          <w:lang w:val="en-GB"/>
        </w:rPr>
        <w:t>en minutes</w:t>
      </w:r>
    </w:p>
    <w:p w14:paraId="252FBBC4" w14:textId="77777777" w:rsidR="009D7CCF" w:rsidRPr="00150C1A" w:rsidRDefault="00556E49" w:rsidP="009D7CCF">
      <w:pPr>
        <w:tabs>
          <w:tab w:val="left" w:pos="4140"/>
          <w:tab w:val="right" w:pos="5954"/>
        </w:tabs>
        <w:spacing w:after="0" w:line="240" w:lineRule="auto"/>
        <w:rPr>
          <w:rFonts w:ascii="Arial" w:hAnsi="Arial" w:cs="Arial"/>
          <w:lang w:val="en-GB"/>
        </w:rPr>
      </w:pPr>
      <w:r>
        <w:rPr>
          <w:rFonts w:ascii="Arial" w:hAnsi="Arial" w:cs="Arial"/>
          <w:lang w:val="en-GB"/>
        </w:rPr>
        <w:t>Working time</w:t>
      </w:r>
      <w:r w:rsidR="009D7CCF">
        <w:rPr>
          <w:rFonts w:ascii="Arial" w:hAnsi="Arial" w:cs="Arial"/>
          <w:lang w:val="en-GB"/>
        </w:rPr>
        <w:t>:</w:t>
      </w:r>
      <w:r w:rsidR="009D7CCF">
        <w:rPr>
          <w:rFonts w:ascii="Arial" w:hAnsi="Arial" w:cs="Arial"/>
          <w:lang w:val="en-GB"/>
        </w:rPr>
        <w:tab/>
        <w:t>t</w:t>
      </w:r>
      <w:r w:rsidR="009D7CCF" w:rsidRPr="00150C1A">
        <w:rPr>
          <w:rFonts w:ascii="Arial" w:hAnsi="Arial" w:cs="Arial"/>
          <w:lang w:val="en-GB"/>
        </w:rPr>
        <w:t>hree hours</w:t>
      </w:r>
    </w:p>
    <w:p w14:paraId="334315D6" w14:textId="77777777" w:rsidR="009D7CCF" w:rsidRPr="00150C1A" w:rsidRDefault="009D7CCF" w:rsidP="009D7CCF">
      <w:pPr>
        <w:tabs>
          <w:tab w:val="right" w:pos="5954"/>
        </w:tabs>
        <w:spacing w:after="0" w:line="240" w:lineRule="auto"/>
        <w:rPr>
          <w:rFonts w:ascii="Arial" w:hAnsi="Arial" w:cs="Arial"/>
          <w:lang w:val="en-GB"/>
        </w:rPr>
      </w:pPr>
    </w:p>
    <w:p w14:paraId="2FA97F18" w14:textId="77777777" w:rsidR="009D7CCF" w:rsidRPr="00556E49" w:rsidRDefault="009D7CCF" w:rsidP="009D7CCF">
      <w:pPr>
        <w:tabs>
          <w:tab w:val="right" w:pos="5954"/>
        </w:tabs>
        <w:spacing w:after="0" w:line="240" w:lineRule="auto"/>
        <w:rPr>
          <w:rFonts w:ascii="Arial" w:hAnsi="Arial" w:cs="Arial"/>
          <w:b/>
          <w:sz w:val="28"/>
          <w:szCs w:val="28"/>
          <w:lang w:val="en-GB"/>
        </w:rPr>
      </w:pPr>
      <w:r w:rsidRPr="00556E49">
        <w:rPr>
          <w:rFonts w:ascii="Arial" w:hAnsi="Arial" w:cs="Arial"/>
          <w:b/>
          <w:sz w:val="28"/>
          <w:szCs w:val="28"/>
          <w:lang w:val="en-GB"/>
        </w:rPr>
        <w:t>Materials required/recommended for this paper</w:t>
      </w:r>
    </w:p>
    <w:p w14:paraId="147D9915" w14:textId="77777777" w:rsidR="009D7CCF" w:rsidRPr="00BE7668" w:rsidRDefault="009D7CCF" w:rsidP="009D7CCF">
      <w:pPr>
        <w:tabs>
          <w:tab w:val="right" w:pos="5954"/>
        </w:tabs>
        <w:spacing w:after="0" w:line="240" w:lineRule="auto"/>
        <w:rPr>
          <w:rFonts w:ascii="Arial" w:hAnsi="Arial" w:cs="Arial"/>
          <w:b/>
          <w:i/>
          <w:sz w:val="24"/>
          <w:lang w:val="en-GB"/>
        </w:rPr>
      </w:pPr>
      <w:r w:rsidRPr="00BE7668">
        <w:rPr>
          <w:rFonts w:ascii="Arial" w:hAnsi="Arial" w:cs="Arial"/>
          <w:b/>
          <w:i/>
          <w:sz w:val="24"/>
          <w:lang w:val="en-GB"/>
        </w:rPr>
        <w:t>To be provided by your teacher/supervisor</w:t>
      </w:r>
    </w:p>
    <w:p w14:paraId="31667A8B"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 xml:space="preserve">This Question/Answer </w:t>
      </w:r>
      <w:r w:rsidR="00EA67DE">
        <w:rPr>
          <w:rFonts w:ascii="Arial" w:hAnsi="Arial" w:cs="Arial"/>
          <w:lang w:val="en-GB"/>
        </w:rPr>
        <w:t>B</w:t>
      </w:r>
      <w:r w:rsidRPr="00150C1A">
        <w:rPr>
          <w:rFonts w:ascii="Arial" w:hAnsi="Arial" w:cs="Arial"/>
          <w:lang w:val="en-GB"/>
        </w:rPr>
        <w:t>ooklet</w:t>
      </w:r>
    </w:p>
    <w:p w14:paraId="4377FE03"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Broadsheet</w:t>
      </w:r>
    </w:p>
    <w:p w14:paraId="6D5898EC" w14:textId="77777777" w:rsidR="009D7CCF" w:rsidRDefault="009D7CCF" w:rsidP="009D7CCF">
      <w:pPr>
        <w:tabs>
          <w:tab w:val="right" w:pos="5954"/>
        </w:tabs>
        <w:spacing w:after="0" w:line="240" w:lineRule="auto"/>
        <w:rPr>
          <w:rFonts w:ascii="Arial" w:hAnsi="Arial" w:cs="Arial"/>
          <w:lang w:val="en-GB"/>
        </w:rPr>
      </w:pPr>
      <w:r>
        <w:rPr>
          <w:rFonts w:ascii="Arial" w:hAnsi="Arial" w:cs="Arial"/>
          <w:lang w:val="en-GB"/>
        </w:rPr>
        <w:t>Multiple-c</w:t>
      </w:r>
      <w:r w:rsidRPr="00150C1A">
        <w:rPr>
          <w:rFonts w:ascii="Arial" w:hAnsi="Arial" w:cs="Arial"/>
          <w:lang w:val="en-GB"/>
        </w:rPr>
        <w:t xml:space="preserve">hoice </w:t>
      </w:r>
      <w:r>
        <w:rPr>
          <w:rFonts w:ascii="Arial" w:hAnsi="Arial" w:cs="Arial"/>
          <w:lang w:val="en-GB"/>
        </w:rPr>
        <w:t>a</w:t>
      </w:r>
      <w:r w:rsidRPr="00150C1A">
        <w:rPr>
          <w:rFonts w:ascii="Arial" w:hAnsi="Arial" w:cs="Arial"/>
          <w:lang w:val="en-GB"/>
        </w:rPr>
        <w:t xml:space="preserve">nswer </w:t>
      </w:r>
      <w:r>
        <w:rPr>
          <w:rFonts w:ascii="Arial" w:hAnsi="Arial" w:cs="Arial"/>
          <w:lang w:val="en-GB"/>
        </w:rPr>
        <w:t>s</w:t>
      </w:r>
      <w:r w:rsidRPr="00150C1A">
        <w:rPr>
          <w:rFonts w:ascii="Arial" w:hAnsi="Arial" w:cs="Arial"/>
          <w:lang w:val="en-GB"/>
        </w:rPr>
        <w:t>heet</w:t>
      </w:r>
    </w:p>
    <w:p w14:paraId="7AEF7BC9" w14:textId="1B4C21CF" w:rsidR="009D7CCF" w:rsidRPr="00150C1A" w:rsidRDefault="009D7CCF" w:rsidP="009D7CCF">
      <w:pPr>
        <w:tabs>
          <w:tab w:val="right" w:pos="5954"/>
        </w:tabs>
        <w:spacing w:after="0" w:line="240" w:lineRule="auto"/>
        <w:rPr>
          <w:rFonts w:ascii="Arial" w:hAnsi="Arial" w:cs="Arial"/>
          <w:lang w:val="en-GB"/>
        </w:rPr>
      </w:pPr>
      <w:r>
        <w:rPr>
          <w:rFonts w:ascii="Arial" w:hAnsi="Arial" w:cs="Arial"/>
          <w:lang w:val="en-GB"/>
        </w:rPr>
        <w:t>Examination writing booklet</w:t>
      </w:r>
      <w:r w:rsidR="00847EF1">
        <w:rPr>
          <w:rFonts w:ascii="Arial" w:hAnsi="Arial" w:cs="Arial"/>
          <w:lang w:val="en-GB"/>
        </w:rPr>
        <w:t xml:space="preserve"> or </w:t>
      </w:r>
      <w:r w:rsidR="00CB07EB">
        <w:rPr>
          <w:rFonts w:ascii="Arial" w:hAnsi="Arial" w:cs="Arial"/>
          <w:lang w:val="en-GB"/>
        </w:rPr>
        <w:t xml:space="preserve">writing </w:t>
      </w:r>
      <w:r>
        <w:rPr>
          <w:rFonts w:ascii="Arial" w:hAnsi="Arial" w:cs="Arial"/>
          <w:lang w:val="en-GB"/>
        </w:rPr>
        <w:t>paper</w:t>
      </w:r>
      <w:r w:rsidR="007C289D">
        <w:rPr>
          <w:rFonts w:ascii="Arial" w:hAnsi="Arial" w:cs="Arial"/>
          <w:lang w:val="en-GB"/>
        </w:rPr>
        <w:t>,</w:t>
      </w:r>
      <w:r w:rsidR="00CB07EB">
        <w:rPr>
          <w:rFonts w:ascii="Arial" w:hAnsi="Arial" w:cs="Arial"/>
          <w:lang w:val="en-GB"/>
        </w:rPr>
        <w:t xml:space="preserve"> </w:t>
      </w:r>
      <w:r w:rsidR="007C289D">
        <w:rPr>
          <w:rFonts w:ascii="Arial" w:hAnsi="Arial" w:cs="Arial"/>
          <w:lang w:val="en-GB"/>
        </w:rPr>
        <w:t xml:space="preserve">if </w:t>
      </w:r>
      <w:r w:rsidR="00CB07EB">
        <w:rPr>
          <w:rFonts w:ascii="Arial" w:hAnsi="Arial" w:cs="Arial"/>
          <w:lang w:val="en-GB"/>
        </w:rPr>
        <w:t>supplied by your teacher/supervisor.</w:t>
      </w:r>
    </w:p>
    <w:p w14:paraId="506CB725" w14:textId="77777777" w:rsidR="009D7CCF" w:rsidRPr="00032168" w:rsidRDefault="009D7CCF" w:rsidP="009D7CCF">
      <w:pPr>
        <w:tabs>
          <w:tab w:val="right" w:pos="5954"/>
        </w:tabs>
        <w:spacing w:after="0" w:line="240" w:lineRule="auto"/>
        <w:rPr>
          <w:rFonts w:ascii="Arial" w:hAnsi="Arial" w:cs="Arial"/>
          <w:b/>
          <w:sz w:val="20"/>
          <w:szCs w:val="20"/>
          <w:lang w:val="en-GB"/>
        </w:rPr>
      </w:pPr>
    </w:p>
    <w:p w14:paraId="75BADA49" w14:textId="77777777" w:rsidR="009D7CCF" w:rsidRPr="00BE7668" w:rsidRDefault="009D7CCF" w:rsidP="009D7CCF">
      <w:pPr>
        <w:tabs>
          <w:tab w:val="right" w:pos="5954"/>
        </w:tabs>
        <w:spacing w:after="0" w:line="240" w:lineRule="auto"/>
        <w:rPr>
          <w:rFonts w:ascii="Arial" w:hAnsi="Arial" w:cs="Arial"/>
          <w:b/>
          <w:i/>
          <w:sz w:val="24"/>
          <w:szCs w:val="24"/>
          <w:lang w:val="en-GB"/>
        </w:rPr>
      </w:pPr>
      <w:r w:rsidRPr="00BE7668">
        <w:rPr>
          <w:rFonts w:ascii="Arial" w:hAnsi="Arial" w:cs="Arial"/>
          <w:b/>
          <w:i/>
          <w:sz w:val="24"/>
          <w:szCs w:val="24"/>
          <w:lang w:val="en-GB"/>
        </w:rPr>
        <w:t>To be provided by candidate</w:t>
      </w:r>
    </w:p>
    <w:p w14:paraId="1C55062D" w14:textId="05330BD6" w:rsidR="009D7CCF" w:rsidRPr="003018CB" w:rsidRDefault="009D7CCF" w:rsidP="00847EF1">
      <w:pPr>
        <w:tabs>
          <w:tab w:val="right" w:pos="5954"/>
        </w:tabs>
        <w:spacing w:after="0" w:line="240" w:lineRule="auto"/>
        <w:ind w:left="1701" w:hanging="1701"/>
        <w:rPr>
          <w:rFonts w:ascii="Arial" w:hAnsi="Arial" w:cs="Arial"/>
          <w:b/>
          <w:lang w:val="en-GB"/>
        </w:rPr>
      </w:pPr>
      <w:r>
        <w:rPr>
          <w:rFonts w:ascii="Arial" w:hAnsi="Arial" w:cs="Arial"/>
          <w:lang w:val="en-GB"/>
        </w:rPr>
        <w:t>Standard items:</w:t>
      </w:r>
      <w:r>
        <w:rPr>
          <w:rFonts w:ascii="Arial" w:hAnsi="Arial" w:cs="Arial"/>
          <w:lang w:val="en-GB"/>
        </w:rPr>
        <w:tab/>
        <w:t>p</w:t>
      </w:r>
      <w:r w:rsidRPr="00150C1A">
        <w:rPr>
          <w:rFonts w:ascii="Arial" w:hAnsi="Arial" w:cs="Arial"/>
          <w:lang w:val="en-GB"/>
        </w:rPr>
        <w:t>ens</w:t>
      </w:r>
      <w:r>
        <w:rPr>
          <w:rFonts w:ascii="Arial" w:hAnsi="Arial" w:cs="Arial"/>
          <w:lang w:val="en-GB"/>
        </w:rPr>
        <w:t xml:space="preserve"> (blue/black preferred)</w:t>
      </w:r>
      <w:r w:rsidRPr="00150C1A">
        <w:rPr>
          <w:rFonts w:ascii="Arial" w:hAnsi="Arial" w:cs="Arial"/>
          <w:lang w:val="en-GB"/>
        </w:rPr>
        <w:t>,</w:t>
      </w:r>
      <w:r>
        <w:rPr>
          <w:rFonts w:ascii="Arial" w:hAnsi="Arial" w:cs="Arial"/>
          <w:lang w:val="en-GB"/>
        </w:rPr>
        <w:tab/>
      </w:r>
      <w:r w:rsidR="00472B5B">
        <w:rPr>
          <w:rFonts w:ascii="Arial" w:hAnsi="Arial" w:cs="Arial"/>
          <w:lang w:val="en-GB"/>
        </w:rPr>
        <w:t xml:space="preserve"> </w:t>
      </w:r>
      <w:r>
        <w:rPr>
          <w:rFonts w:ascii="Arial" w:hAnsi="Arial" w:cs="Arial"/>
          <w:lang w:val="en-GB"/>
        </w:rPr>
        <w:t>pencils (including coloured), sharpener,</w:t>
      </w:r>
      <w:r>
        <w:rPr>
          <w:rFonts w:ascii="Arial" w:hAnsi="Arial" w:cs="Arial"/>
          <w:b/>
          <w:lang w:val="en-GB"/>
        </w:rPr>
        <w:t xml:space="preserve"> </w:t>
      </w:r>
      <w:r w:rsidRPr="002E12A0">
        <w:rPr>
          <w:rFonts w:ascii="Arial" w:hAnsi="Arial" w:cs="Arial"/>
          <w:lang w:val="en-GB"/>
        </w:rPr>
        <w:t xml:space="preserve">correction fluid/tape, </w:t>
      </w:r>
      <w:r w:rsidRPr="00150C1A">
        <w:rPr>
          <w:rFonts w:ascii="Arial" w:hAnsi="Arial" w:cs="Arial"/>
          <w:lang w:val="en-GB"/>
        </w:rPr>
        <w:t xml:space="preserve">eraser, </w:t>
      </w:r>
      <w:r>
        <w:rPr>
          <w:rFonts w:ascii="Arial" w:hAnsi="Arial" w:cs="Arial"/>
          <w:lang w:val="en-GB"/>
        </w:rPr>
        <w:t xml:space="preserve">ruler, </w:t>
      </w:r>
      <w:r w:rsidRPr="002E12A0">
        <w:rPr>
          <w:rFonts w:ascii="Arial" w:hAnsi="Arial" w:cs="Arial"/>
          <w:lang w:val="en-GB"/>
        </w:rPr>
        <w:t>highlighters</w:t>
      </w:r>
      <w:r w:rsidR="00847EF1">
        <w:rPr>
          <w:rFonts w:ascii="Arial" w:hAnsi="Arial" w:cs="Arial"/>
          <w:lang w:val="en-GB"/>
        </w:rPr>
        <w:t>.</w:t>
      </w:r>
    </w:p>
    <w:p w14:paraId="04DAB64E" w14:textId="77777777" w:rsidR="009D7CCF" w:rsidRDefault="009D7CCF" w:rsidP="009D7CCF">
      <w:pPr>
        <w:tabs>
          <w:tab w:val="right" w:pos="3828"/>
        </w:tabs>
        <w:spacing w:after="0" w:line="240" w:lineRule="auto"/>
        <w:rPr>
          <w:rFonts w:ascii="Arial" w:hAnsi="Arial" w:cs="Arial"/>
          <w:lang w:val="en-GB"/>
        </w:rPr>
      </w:pPr>
    </w:p>
    <w:p w14:paraId="256BE7BE" w14:textId="2911B14D" w:rsidR="009D7CCF" w:rsidRPr="00CA5BB2" w:rsidRDefault="009D7CCF" w:rsidP="00847EF1">
      <w:pPr>
        <w:tabs>
          <w:tab w:val="right" w:pos="3828"/>
        </w:tabs>
        <w:spacing w:after="0" w:line="240" w:lineRule="auto"/>
        <w:ind w:left="1701" w:right="-284" w:hanging="1701"/>
        <w:rPr>
          <w:rFonts w:ascii="Arial" w:hAnsi="Arial" w:cs="Arial"/>
          <w:lang w:val="en-GB"/>
        </w:rPr>
      </w:pPr>
      <w:r>
        <w:rPr>
          <w:rFonts w:ascii="Arial" w:hAnsi="Arial" w:cs="Arial"/>
          <w:lang w:val="en-GB"/>
        </w:rPr>
        <w:t>Special items:</w:t>
      </w:r>
      <w:r>
        <w:rPr>
          <w:rFonts w:ascii="Arial" w:hAnsi="Arial" w:cs="Arial"/>
          <w:lang w:val="en-GB"/>
        </w:rPr>
        <w:tab/>
        <w:t>approved</w:t>
      </w:r>
      <w:r w:rsidRPr="00150C1A">
        <w:rPr>
          <w:rFonts w:ascii="Arial" w:hAnsi="Arial" w:cs="Arial"/>
          <w:lang w:val="en-GB"/>
        </w:rPr>
        <w:t xml:space="preserve"> drawing and measuring i</w:t>
      </w:r>
      <w:r>
        <w:rPr>
          <w:rFonts w:ascii="Arial" w:hAnsi="Arial" w:cs="Arial"/>
          <w:lang w:val="en-GB"/>
        </w:rPr>
        <w:t>nstruments (</w:t>
      </w:r>
      <w:proofErr w:type="gramStart"/>
      <w:r>
        <w:rPr>
          <w:rFonts w:ascii="Arial" w:hAnsi="Arial" w:cs="Arial"/>
          <w:lang w:val="en-GB"/>
        </w:rPr>
        <w:t>i.e.</w:t>
      </w:r>
      <w:proofErr w:type="gramEnd"/>
      <w:r w:rsidRPr="00150C1A">
        <w:rPr>
          <w:rFonts w:ascii="Arial" w:hAnsi="Arial" w:cs="Arial"/>
          <w:lang w:val="en-GB"/>
        </w:rPr>
        <w:t xml:space="preserve"> di</w:t>
      </w:r>
      <w:r>
        <w:rPr>
          <w:rFonts w:ascii="Arial" w:hAnsi="Arial" w:cs="Arial"/>
          <w:lang w:val="en-GB"/>
        </w:rPr>
        <w:t xml:space="preserve">viders, drawing </w:t>
      </w:r>
      <w:r w:rsidRPr="00150C1A">
        <w:rPr>
          <w:rFonts w:ascii="Arial" w:hAnsi="Arial" w:cs="Arial"/>
          <w:lang w:val="en-GB"/>
        </w:rPr>
        <w:t>compass</w:t>
      </w:r>
      <w:r w:rsidR="007744CA">
        <w:rPr>
          <w:rFonts w:ascii="Arial" w:hAnsi="Arial" w:cs="Arial"/>
          <w:lang w:val="en-GB"/>
        </w:rPr>
        <w:t>,</w:t>
      </w:r>
      <w:r>
        <w:rPr>
          <w:rFonts w:ascii="Arial" w:hAnsi="Arial" w:cs="Arial"/>
          <w:lang w:val="en-GB"/>
        </w:rPr>
        <w:t xml:space="preserve"> protractor and </w:t>
      </w:r>
      <w:r w:rsidRPr="00CA5BB2">
        <w:rPr>
          <w:rFonts w:ascii="Arial" w:hAnsi="Arial" w:cs="Arial"/>
          <w:lang w:val="en-GB"/>
        </w:rPr>
        <w:t xml:space="preserve">string), </w:t>
      </w:r>
      <w:r w:rsidR="00847EF1" w:rsidRPr="00B5185B">
        <w:rPr>
          <w:rFonts w:ascii="Arial" w:hAnsi="Arial" w:cs="Arial"/>
          <w:lang w:val="en-GB"/>
        </w:rPr>
        <w:t>up to three calculators, which do not have the capacity to create or store programmes or text, are permitted in the ATAR course examination</w:t>
      </w:r>
      <w:r w:rsidR="00847EF1" w:rsidRPr="00CA5BB2">
        <w:rPr>
          <w:rFonts w:ascii="Arial" w:hAnsi="Arial" w:cs="Arial"/>
          <w:lang w:val="en-GB"/>
        </w:rPr>
        <w:t>.</w:t>
      </w:r>
    </w:p>
    <w:p w14:paraId="26CB94B7" w14:textId="77777777" w:rsidR="00847EF1" w:rsidRDefault="00847EF1" w:rsidP="00847EF1">
      <w:pPr>
        <w:tabs>
          <w:tab w:val="right" w:pos="3828"/>
        </w:tabs>
        <w:spacing w:after="0" w:line="240" w:lineRule="auto"/>
        <w:ind w:left="1701" w:right="-284" w:hanging="1701"/>
        <w:rPr>
          <w:rFonts w:ascii="Arial" w:hAnsi="Arial" w:cs="Arial"/>
          <w:b/>
          <w:i/>
          <w:sz w:val="24"/>
          <w:szCs w:val="24"/>
          <w:lang w:val="en-GB"/>
        </w:rPr>
      </w:pPr>
    </w:p>
    <w:p w14:paraId="37A62F8D" w14:textId="77777777" w:rsidR="009D7CCF" w:rsidRPr="00495F0F" w:rsidRDefault="009D7CCF" w:rsidP="009D7CCF">
      <w:pPr>
        <w:tabs>
          <w:tab w:val="right" w:pos="5954"/>
        </w:tabs>
        <w:spacing w:after="0" w:line="240" w:lineRule="auto"/>
        <w:rPr>
          <w:rFonts w:ascii="Arial" w:hAnsi="Arial" w:cs="Arial"/>
          <w:b/>
          <w:i/>
          <w:sz w:val="24"/>
          <w:szCs w:val="24"/>
          <w:lang w:val="en-GB"/>
        </w:rPr>
      </w:pPr>
      <w:r w:rsidRPr="00495F0F">
        <w:rPr>
          <w:rFonts w:ascii="Arial" w:hAnsi="Arial" w:cs="Arial"/>
          <w:b/>
          <w:i/>
          <w:sz w:val="24"/>
          <w:szCs w:val="24"/>
          <w:lang w:val="en-GB"/>
        </w:rPr>
        <w:t>Important note to candidates</w:t>
      </w:r>
    </w:p>
    <w:p w14:paraId="7D7B11A8" w14:textId="77777777" w:rsidR="009D7CCF" w:rsidRDefault="009D7CCF" w:rsidP="00847EF1">
      <w:pPr>
        <w:tabs>
          <w:tab w:val="left" w:pos="540"/>
          <w:tab w:val="left" w:pos="1100"/>
          <w:tab w:val="left" w:pos="1760"/>
          <w:tab w:val="left" w:pos="7797"/>
        </w:tabs>
        <w:spacing w:after="0" w:line="240" w:lineRule="auto"/>
        <w:ind w:right="-142"/>
        <w:rPr>
          <w:rFonts w:ascii="Arial" w:hAnsi="Arial" w:cs="Arial"/>
        </w:rPr>
      </w:pPr>
      <w:r>
        <w:rPr>
          <w:rFonts w:ascii="Arial" w:hAnsi="Arial" w:cs="Arial"/>
        </w:rPr>
        <w:t>No other items may be taken into the examination room.  It is</w:t>
      </w:r>
      <w:r w:rsidRPr="0059505C">
        <w:rPr>
          <w:rFonts w:ascii="Arial" w:hAnsi="Arial" w:cs="Arial"/>
          <w:b/>
        </w:rPr>
        <w:t xml:space="preserve"> your</w:t>
      </w:r>
      <w:r>
        <w:rPr>
          <w:rFonts w:ascii="Arial" w:hAnsi="Arial" w:cs="Arial"/>
        </w:rPr>
        <w:t xml:space="preserve"> responsibility to ensure that you do not have any unauthorised material.  If you have any unauthorised material with you, hand it to your teacher/supervisor </w:t>
      </w:r>
      <w:r w:rsidRPr="0059505C">
        <w:rPr>
          <w:rFonts w:ascii="Arial" w:hAnsi="Arial" w:cs="Arial"/>
          <w:b/>
        </w:rPr>
        <w:t>before</w:t>
      </w:r>
      <w:r>
        <w:rPr>
          <w:rFonts w:ascii="Arial" w:hAnsi="Arial" w:cs="Arial"/>
        </w:rPr>
        <w:t xml:space="preserve"> reading any </w:t>
      </w:r>
      <w:r w:rsidR="0016141A">
        <w:rPr>
          <w:rFonts w:ascii="Arial" w:hAnsi="Arial" w:cs="Arial"/>
        </w:rPr>
        <w:t>further.</w:t>
      </w:r>
    </w:p>
    <w:p w14:paraId="75614746" w14:textId="77777777" w:rsidR="00FD2C9B" w:rsidRDefault="00FD2C9B" w:rsidP="009D7CCF">
      <w:pPr>
        <w:tabs>
          <w:tab w:val="left" w:pos="540"/>
          <w:tab w:val="left" w:pos="1100"/>
          <w:tab w:val="left" w:pos="1760"/>
          <w:tab w:val="left" w:pos="7797"/>
        </w:tabs>
        <w:spacing w:after="0" w:line="240" w:lineRule="auto"/>
        <w:jc w:val="both"/>
        <w:rPr>
          <w:rFonts w:ascii="Arial" w:hAnsi="Arial" w:cs="Arial"/>
        </w:rPr>
      </w:pPr>
    </w:p>
    <w:p w14:paraId="2FF84257" w14:textId="77777777" w:rsidR="00561F25"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Sect="00BA16D7">
          <w:headerReference w:type="even" r:id="rId12"/>
          <w:headerReference w:type="default" r:id="rId13"/>
          <w:footerReference w:type="even" r:id="rId14"/>
          <w:footerReference w:type="default" r:id="rId15"/>
          <w:headerReference w:type="first" r:id="rId16"/>
          <w:pgSz w:w="11907" w:h="16840" w:code="9"/>
          <w:pgMar w:top="289" w:right="1134" w:bottom="284" w:left="1134" w:header="709" w:footer="57" w:gutter="0"/>
          <w:pgNumType w:start="3"/>
          <w:cols w:space="708"/>
          <w:titlePg/>
          <w:docGrid w:linePitch="360"/>
        </w:sectPr>
      </w:pPr>
    </w:p>
    <w:p w14:paraId="6215CB76" w14:textId="45448C53"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792B4F1F" w14:textId="77777777" w:rsidR="009D7CCF" w:rsidRPr="00681951" w:rsidRDefault="009D7CCF" w:rsidP="009D7CCF">
      <w:pPr>
        <w:tabs>
          <w:tab w:val="right" w:pos="4920"/>
        </w:tabs>
        <w:spacing w:after="0" w:line="240" w:lineRule="auto"/>
        <w:rPr>
          <w:rFonts w:ascii="Arial" w:hAnsi="Arial" w:cs="Arial"/>
          <w:b/>
          <w:sz w:val="28"/>
          <w:szCs w:val="28"/>
          <w:lang w:val="en-GB"/>
        </w:rPr>
      </w:pPr>
      <w:r w:rsidRPr="00681951">
        <w:rPr>
          <w:rFonts w:ascii="Arial" w:hAnsi="Arial" w:cs="Arial"/>
          <w:b/>
          <w:sz w:val="28"/>
          <w:szCs w:val="28"/>
          <w:lang w:val="en-GB"/>
        </w:rPr>
        <w:t>Structure of this paper</w:t>
      </w:r>
    </w:p>
    <w:p w14:paraId="0D874FA0" w14:textId="27F5E0F9" w:rsidR="009D7CCF" w:rsidRPr="002E2E4E" w:rsidRDefault="009D7CCF" w:rsidP="009D7CCF">
      <w:pPr>
        <w:tabs>
          <w:tab w:val="right" w:pos="4920"/>
        </w:tabs>
        <w:spacing w:after="0" w:line="240" w:lineRule="auto"/>
        <w:rPr>
          <w:rFonts w:ascii="Arial" w:hAnsi="Arial" w:cs="Arial"/>
          <w:sz w:val="12"/>
          <w:szCs w:val="12"/>
          <w:lang w:val="en-GB"/>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417"/>
        <w:gridCol w:w="1418"/>
        <w:gridCol w:w="1417"/>
        <w:gridCol w:w="1276"/>
        <w:gridCol w:w="1564"/>
      </w:tblGrid>
      <w:tr w:rsidR="009D7CCF" w:rsidRPr="00AD60E3" w14:paraId="5C24D47B" w14:textId="77777777" w:rsidTr="00847EF1">
        <w:trPr>
          <w:trHeight w:val="861"/>
          <w:jc w:val="center"/>
        </w:trPr>
        <w:tc>
          <w:tcPr>
            <w:tcW w:w="2689" w:type="dxa"/>
            <w:vAlign w:val="center"/>
          </w:tcPr>
          <w:p w14:paraId="1B066E3E" w14:textId="77777777" w:rsidR="009D7CCF" w:rsidRPr="00556E49" w:rsidRDefault="009D7CCF" w:rsidP="009D7CCF">
            <w:pPr>
              <w:tabs>
                <w:tab w:val="right" w:pos="2689"/>
              </w:tabs>
              <w:spacing w:after="0" w:line="240" w:lineRule="auto"/>
              <w:jc w:val="center"/>
              <w:rPr>
                <w:rFonts w:ascii="Arial" w:hAnsi="Arial" w:cs="Arial"/>
                <w:b/>
                <w:i/>
                <w:caps/>
                <w:lang w:val="en-GB"/>
              </w:rPr>
            </w:pPr>
            <w:r w:rsidRPr="00556E49">
              <w:rPr>
                <w:rFonts w:ascii="Arial" w:hAnsi="Arial" w:cs="Arial"/>
                <w:b/>
                <w:lang w:val="en-GB"/>
              </w:rPr>
              <w:t>Section</w:t>
            </w:r>
          </w:p>
        </w:tc>
        <w:tc>
          <w:tcPr>
            <w:tcW w:w="1417" w:type="dxa"/>
            <w:vAlign w:val="center"/>
          </w:tcPr>
          <w:p w14:paraId="60BFEE14"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Number of questions available</w:t>
            </w:r>
          </w:p>
        </w:tc>
        <w:tc>
          <w:tcPr>
            <w:tcW w:w="1418" w:type="dxa"/>
            <w:vAlign w:val="center"/>
          </w:tcPr>
          <w:p w14:paraId="3E1D5FE4"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Number of questions to be answered</w:t>
            </w:r>
          </w:p>
        </w:tc>
        <w:tc>
          <w:tcPr>
            <w:tcW w:w="1417" w:type="dxa"/>
            <w:vAlign w:val="center"/>
          </w:tcPr>
          <w:p w14:paraId="07F47384"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Suggested working time</w:t>
            </w:r>
          </w:p>
          <w:p w14:paraId="48003F95"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(minutes)</w:t>
            </w:r>
          </w:p>
        </w:tc>
        <w:tc>
          <w:tcPr>
            <w:tcW w:w="1276" w:type="dxa"/>
            <w:vAlign w:val="center"/>
          </w:tcPr>
          <w:p w14:paraId="4C940C8C"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Marks available</w:t>
            </w:r>
          </w:p>
        </w:tc>
        <w:tc>
          <w:tcPr>
            <w:tcW w:w="1564" w:type="dxa"/>
            <w:vAlign w:val="center"/>
          </w:tcPr>
          <w:p w14:paraId="66B23365" w14:textId="77777777" w:rsidR="00556E49" w:rsidRDefault="00556E49" w:rsidP="009D7CCF">
            <w:pPr>
              <w:tabs>
                <w:tab w:val="right" w:pos="2689"/>
              </w:tabs>
              <w:spacing w:after="0" w:line="240" w:lineRule="auto"/>
              <w:jc w:val="center"/>
              <w:rPr>
                <w:rFonts w:ascii="Arial" w:hAnsi="Arial" w:cs="Arial"/>
                <w:b/>
                <w:lang w:val="en-GB"/>
              </w:rPr>
            </w:pPr>
            <w:r>
              <w:rPr>
                <w:rFonts w:ascii="Arial" w:hAnsi="Arial" w:cs="Arial"/>
                <w:b/>
                <w:lang w:val="en-GB"/>
              </w:rPr>
              <w:t>Percentage of</w:t>
            </w:r>
          </w:p>
          <w:p w14:paraId="5D6A900B" w14:textId="77777777" w:rsidR="009D7CCF" w:rsidRPr="00556E49" w:rsidRDefault="009D7CCF" w:rsidP="00DC4CE9">
            <w:pPr>
              <w:tabs>
                <w:tab w:val="right" w:pos="2689"/>
              </w:tabs>
              <w:spacing w:after="0" w:line="240" w:lineRule="auto"/>
              <w:ind w:right="28"/>
              <w:jc w:val="center"/>
              <w:rPr>
                <w:rFonts w:ascii="Arial" w:hAnsi="Arial" w:cs="Arial"/>
                <w:b/>
                <w:lang w:val="en-GB"/>
              </w:rPr>
            </w:pPr>
            <w:r w:rsidRPr="00556E49">
              <w:rPr>
                <w:rFonts w:ascii="Arial" w:hAnsi="Arial" w:cs="Arial"/>
                <w:b/>
                <w:lang w:val="en-GB"/>
              </w:rPr>
              <w:t>exam</w:t>
            </w:r>
            <w:r w:rsidR="00556E49">
              <w:rPr>
                <w:rFonts w:ascii="Arial" w:hAnsi="Arial" w:cs="Arial"/>
                <w:b/>
                <w:lang w:val="en-GB"/>
              </w:rPr>
              <w:t>ination</w:t>
            </w:r>
          </w:p>
        </w:tc>
      </w:tr>
      <w:tr w:rsidR="009D7CCF" w:rsidRPr="00AD60E3" w14:paraId="0273B17B" w14:textId="77777777" w:rsidTr="00847EF1">
        <w:trPr>
          <w:trHeight w:val="587"/>
          <w:jc w:val="center"/>
        </w:trPr>
        <w:tc>
          <w:tcPr>
            <w:tcW w:w="2689" w:type="dxa"/>
            <w:vAlign w:val="center"/>
          </w:tcPr>
          <w:p w14:paraId="0BF84E66"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One</w:t>
            </w:r>
          </w:p>
          <w:p w14:paraId="4FE45F1E"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Multiple-choice</w:t>
            </w:r>
          </w:p>
        </w:tc>
        <w:tc>
          <w:tcPr>
            <w:tcW w:w="1417" w:type="dxa"/>
            <w:vAlign w:val="center"/>
          </w:tcPr>
          <w:p w14:paraId="0721E75B" w14:textId="77777777" w:rsidR="009D7CCF" w:rsidRPr="007517D8" w:rsidRDefault="009D7CCF" w:rsidP="009D7CCF">
            <w:pPr>
              <w:spacing w:after="0" w:line="240" w:lineRule="auto"/>
              <w:ind w:right="-108"/>
              <w:jc w:val="center"/>
              <w:rPr>
                <w:rFonts w:ascii="Arial" w:hAnsi="Arial" w:cs="Arial"/>
                <w:lang w:val="en-GB"/>
              </w:rPr>
            </w:pPr>
            <w:r w:rsidRPr="007517D8">
              <w:rPr>
                <w:rFonts w:ascii="Arial" w:hAnsi="Arial" w:cs="Arial"/>
                <w:lang w:val="en-GB"/>
              </w:rPr>
              <w:t>20</w:t>
            </w:r>
          </w:p>
        </w:tc>
        <w:tc>
          <w:tcPr>
            <w:tcW w:w="1418" w:type="dxa"/>
            <w:vAlign w:val="center"/>
          </w:tcPr>
          <w:p w14:paraId="3AB53F4A"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20</w:t>
            </w:r>
          </w:p>
        </w:tc>
        <w:tc>
          <w:tcPr>
            <w:tcW w:w="1417" w:type="dxa"/>
            <w:vAlign w:val="center"/>
          </w:tcPr>
          <w:p w14:paraId="5649BA52"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30</w:t>
            </w:r>
          </w:p>
        </w:tc>
        <w:tc>
          <w:tcPr>
            <w:tcW w:w="1276" w:type="dxa"/>
            <w:vAlign w:val="center"/>
          </w:tcPr>
          <w:p w14:paraId="657DBDB8" w14:textId="77777777" w:rsidR="009D7CCF" w:rsidRPr="007517D8" w:rsidRDefault="009D7CCF" w:rsidP="009D7CCF">
            <w:pPr>
              <w:spacing w:after="0" w:line="240" w:lineRule="auto"/>
              <w:ind w:right="-18"/>
              <w:jc w:val="center"/>
              <w:rPr>
                <w:rFonts w:ascii="Arial" w:hAnsi="Arial" w:cs="Arial"/>
                <w:lang w:val="en-GB"/>
              </w:rPr>
            </w:pPr>
            <w:r w:rsidRPr="007517D8">
              <w:rPr>
                <w:rFonts w:ascii="Arial" w:hAnsi="Arial" w:cs="Arial"/>
                <w:lang w:val="en-GB"/>
              </w:rPr>
              <w:t>20</w:t>
            </w:r>
          </w:p>
        </w:tc>
        <w:tc>
          <w:tcPr>
            <w:tcW w:w="1564" w:type="dxa"/>
            <w:vAlign w:val="center"/>
          </w:tcPr>
          <w:p w14:paraId="23E42532" w14:textId="77777777" w:rsidR="009D7CCF" w:rsidRPr="007517D8" w:rsidRDefault="009D7CCF" w:rsidP="009D7CCF">
            <w:pPr>
              <w:spacing w:after="0" w:line="240" w:lineRule="auto"/>
              <w:ind w:right="-18"/>
              <w:jc w:val="center"/>
              <w:rPr>
                <w:rFonts w:ascii="Arial" w:hAnsi="Arial" w:cs="Arial"/>
                <w:b/>
                <w:i/>
                <w:lang w:val="en-GB"/>
              </w:rPr>
            </w:pPr>
            <w:r w:rsidRPr="007517D8">
              <w:rPr>
                <w:rFonts w:ascii="Arial" w:hAnsi="Arial" w:cs="Arial"/>
                <w:lang w:val="en-GB"/>
              </w:rPr>
              <w:t>20</w:t>
            </w:r>
          </w:p>
        </w:tc>
      </w:tr>
      <w:tr w:rsidR="009D7CCF" w:rsidRPr="00AD60E3" w14:paraId="22221D0E" w14:textId="77777777" w:rsidTr="00847EF1">
        <w:trPr>
          <w:trHeight w:val="590"/>
          <w:jc w:val="center"/>
        </w:trPr>
        <w:tc>
          <w:tcPr>
            <w:tcW w:w="2689" w:type="dxa"/>
            <w:vAlign w:val="center"/>
          </w:tcPr>
          <w:p w14:paraId="2B6C65A5"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Two</w:t>
            </w:r>
          </w:p>
          <w:p w14:paraId="788439FD"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Short response</w:t>
            </w:r>
          </w:p>
        </w:tc>
        <w:tc>
          <w:tcPr>
            <w:tcW w:w="1417" w:type="dxa"/>
            <w:vAlign w:val="center"/>
          </w:tcPr>
          <w:p w14:paraId="03B1A7F5" w14:textId="6E8FE416" w:rsidR="009D7CCF" w:rsidRPr="00667332" w:rsidRDefault="009D7CCF" w:rsidP="009D7CCF">
            <w:pPr>
              <w:spacing w:after="0" w:line="240" w:lineRule="auto"/>
              <w:ind w:right="-6"/>
              <w:jc w:val="center"/>
              <w:rPr>
                <w:rFonts w:ascii="Arial" w:hAnsi="Arial" w:cs="Arial"/>
                <w:lang w:val="en-GB"/>
              </w:rPr>
            </w:pPr>
            <w:r w:rsidRPr="00667332">
              <w:rPr>
                <w:rFonts w:ascii="Arial" w:hAnsi="Arial" w:cs="Arial"/>
                <w:lang w:val="en-GB"/>
              </w:rPr>
              <w:t xml:space="preserve">  </w:t>
            </w:r>
            <w:r w:rsidR="005500C1">
              <w:rPr>
                <w:rFonts w:ascii="Arial" w:hAnsi="Arial" w:cs="Arial"/>
                <w:lang w:val="en-GB"/>
              </w:rPr>
              <w:t>12</w:t>
            </w:r>
          </w:p>
        </w:tc>
        <w:tc>
          <w:tcPr>
            <w:tcW w:w="1418" w:type="dxa"/>
            <w:vAlign w:val="center"/>
          </w:tcPr>
          <w:p w14:paraId="51851E05" w14:textId="256D7D70" w:rsidR="009D7CCF" w:rsidRPr="00667332" w:rsidRDefault="005500C1" w:rsidP="009D7CCF">
            <w:pPr>
              <w:spacing w:after="0" w:line="240" w:lineRule="auto"/>
              <w:jc w:val="center"/>
              <w:rPr>
                <w:rFonts w:ascii="Arial" w:hAnsi="Arial" w:cs="Arial"/>
                <w:lang w:val="en-GB"/>
              </w:rPr>
            </w:pPr>
            <w:r>
              <w:rPr>
                <w:rFonts w:ascii="Arial" w:hAnsi="Arial" w:cs="Arial"/>
                <w:lang w:val="en-GB"/>
              </w:rPr>
              <w:t>12</w:t>
            </w:r>
          </w:p>
        </w:tc>
        <w:tc>
          <w:tcPr>
            <w:tcW w:w="1417" w:type="dxa"/>
            <w:vAlign w:val="center"/>
          </w:tcPr>
          <w:p w14:paraId="7ADD929C"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7</w:t>
            </w:r>
            <w:r w:rsidRPr="007517D8">
              <w:rPr>
                <w:rFonts w:ascii="Arial" w:hAnsi="Arial" w:cs="Arial"/>
                <w:lang w:val="en-GB"/>
              </w:rPr>
              <w:t>0</w:t>
            </w:r>
          </w:p>
        </w:tc>
        <w:tc>
          <w:tcPr>
            <w:tcW w:w="1276" w:type="dxa"/>
            <w:vAlign w:val="center"/>
          </w:tcPr>
          <w:p w14:paraId="214E60FC"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4</w:t>
            </w:r>
            <w:r w:rsidRPr="007517D8">
              <w:rPr>
                <w:rFonts w:ascii="Arial" w:hAnsi="Arial" w:cs="Arial"/>
                <w:lang w:val="en-GB"/>
              </w:rPr>
              <w:t>0</w:t>
            </w:r>
          </w:p>
        </w:tc>
        <w:tc>
          <w:tcPr>
            <w:tcW w:w="1564" w:type="dxa"/>
            <w:vAlign w:val="center"/>
          </w:tcPr>
          <w:p w14:paraId="56EB7631" w14:textId="77777777" w:rsidR="009D7CCF" w:rsidRPr="007517D8" w:rsidRDefault="009D7CCF" w:rsidP="009D7CCF">
            <w:pPr>
              <w:spacing w:after="0" w:line="240" w:lineRule="auto"/>
              <w:ind w:right="-18"/>
              <w:jc w:val="center"/>
              <w:rPr>
                <w:rFonts w:ascii="Arial" w:hAnsi="Arial" w:cs="Arial"/>
                <w:b/>
                <w:i/>
                <w:lang w:val="en-GB"/>
              </w:rPr>
            </w:pPr>
            <w:r>
              <w:rPr>
                <w:rFonts w:ascii="Arial" w:hAnsi="Arial" w:cs="Arial"/>
                <w:lang w:val="en-GB"/>
              </w:rPr>
              <w:t>4</w:t>
            </w:r>
            <w:r w:rsidRPr="007517D8">
              <w:rPr>
                <w:rFonts w:ascii="Arial" w:hAnsi="Arial" w:cs="Arial"/>
                <w:lang w:val="en-GB"/>
              </w:rPr>
              <w:t>0</w:t>
            </w:r>
          </w:p>
        </w:tc>
      </w:tr>
      <w:tr w:rsidR="009D7CCF" w:rsidRPr="00AD60E3" w14:paraId="6C80B2AC" w14:textId="77777777" w:rsidTr="00847EF1">
        <w:trPr>
          <w:trHeight w:val="806"/>
          <w:jc w:val="center"/>
        </w:trPr>
        <w:tc>
          <w:tcPr>
            <w:tcW w:w="2689" w:type="dxa"/>
            <w:vAlign w:val="center"/>
          </w:tcPr>
          <w:p w14:paraId="593540BF" w14:textId="77777777" w:rsidR="00847EF1" w:rsidRPr="00B5185B" w:rsidRDefault="009D7CCF" w:rsidP="009D7CCF">
            <w:pPr>
              <w:spacing w:after="0" w:line="240" w:lineRule="auto"/>
              <w:rPr>
                <w:rFonts w:ascii="Arial" w:hAnsi="Arial" w:cs="Arial"/>
                <w:lang w:val="en-GB"/>
              </w:rPr>
            </w:pPr>
            <w:r w:rsidRPr="00B5185B">
              <w:rPr>
                <w:rFonts w:ascii="Arial" w:hAnsi="Arial" w:cs="Arial"/>
                <w:lang w:val="en-GB"/>
              </w:rPr>
              <w:t>Section Three</w:t>
            </w:r>
          </w:p>
          <w:p w14:paraId="11C1611B" w14:textId="3C8F1C16" w:rsidR="009D7CCF" w:rsidRPr="00B5185B" w:rsidRDefault="009D7CCF" w:rsidP="009D7CCF">
            <w:pPr>
              <w:spacing w:after="0" w:line="240" w:lineRule="auto"/>
              <w:rPr>
                <w:rFonts w:ascii="Arial" w:hAnsi="Arial" w:cs="Arial"/>
                <w:b/>
                <w:lang w:val="en-GB"/>
              </w:rPr>
            </w:pPr>
            <w:r w:rsidRPr="00B5185B">
              <w:rPr>
                <w:rFonts w:ascii="Arial" w:hAnsi="Arial" w:cs="Arial"/>
                <w:lang w:val="en-GB"/>
              </w:rPr>
              <w:t>Extended response</w:t>
            </w:r>
          </w:p>
          <w:p w14:paraId="42B6F311" w14:textId="41B1DA9E" w:rsidR="009D7CCF" w:rsidRPr="00B5185B" w:rsidRDefault="008D46ED" w:rsidP="008D46ED">
            <w:pPr>
              <w:spacing w:after="0" w:line="240" w:lineRule="auto"/>
              <w:rPr>
                <w:rFonts w:ascii="Arial" w:hAnsi="Arial" w:cs="Arial"/>
                <w:lang w:val="en-GB"/>
              </w:rPr>
            </w:pPr>
            <w:r w:rsidRPr="00B5185B">
              <w:rPr>
                <w:rFonts w:ascii="Arial" w:hAnsi="Arial" w:cs="Arial"/>
                <w:lang w:val="en-GB"/>
              </w:rPr>
              <w:t>Part A:</w:t>
            </w:r>
            <w:r w:rsidR="009D7CCF" w:rsidRPr="00B5185B">
              <w:rPr>
                <w:rFonts w:ascii="Arial" w:hAnsi="Arial" w:cs="Arial"/>
                <w:lang w:val="en-GB"/>
              </w:rPr>
              <w:t xml:space="preserve"> </w:t>
            </w:r>
            <w:r w:rsidR="00C6787D" w:rsidRPr="00B5185B">
              <w:rPr>
                <w:rFonts w:ascii="Arial" w:hAnsi="Arial" w:cs="Arial"/>
                <w:lang w:val="en-GB"/>
              </w:rPr>
              <w:t xml:space="preserve"> </w:t>
            </w:r>
            <w:r w:rsidR="00847EF1" w:rsidRPr="00B5185B">
              <w:rPr>
                <w:rFonts w:ascii="Arial" w:hAnsi="Arial" w:cs="Arial"/>
                <w:lang w:val="en-GB"/>
              </w:rPr>
              <w:t>Depth Study 1</w:t>
            </w:r>
          </w:p>
        </w:tc>
        <w:tc>
          <w:tcPr>
            <w:tcW w:w="1417" w:type="dxa"/>
            <w:tcBorders>
              <w:bottom w:val="single" w:sz="4" w:space="0" w:color="auto"/>
            </w:tcBorders>
            <w:vAlign w:val="center"/>
          </w:tcPr>
          <w:p w14:paraId="7F97BE18" w14:textId="77777777" w:rsidR="009D7CCF" w:rsidRPr="00CA5BB2" w:rsidRDefault="009D7CCF" w:rsidP="009D7CCF">
            <w:pPr>
              <w:spacing w:after="0" w:line="240" w:lineRule="auto"/>
              <w:ind w:right="-6"/>
              <w:jc w:val="center"/>
              <w:rPr>
                <w:rFonts w:ascii="Arial" w:hAnsi="Arial" w:cs="Arial"/>
                <w:lang w:val="en-GB"/>
              </w:rPr>
            </w:pPr>
            <w:r w:rsidRPr="00CA5BB2">
              <w:rPr>
                <w:rFonts w:ascii="Arial" w:hAnsi="Arial" w:cs="Arial"/>
                <w:lang w:val="en-GB"/>
              </w:rPr>
              <w:t xml:space="preserve">  2</w:t>
            </w:r>
          </w:p>
        </w:tc>
        <w:tc>
          <w:tcPr>
            <w:tcW w:w="1418" w:type="dxa"/>
            <w:tcBorders>
              <w:bottom w:val="single" w:sz="4" w:space="0" w:color="auto"/>
            </w:tcBorders>
            <w:vAlign w:val="center"/>
          </w:tcPr>
          <w:p w14:paraId="7B64A6A3"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417" w:type="dxa"/>
            <w:vAlign w:val="center"/>
          </w:tcPr>
          <w:p w14:paraId="5F59A83C"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76" w:type="dxa"/>
            <w:vAlign w:val="center"/>
          </w:tcPr>
          <w:p w14:paraId="0D97EABB"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c>
          <w:tcPr>
            <w:tcW w:w="1564" w:type="dxa"/>
            <w:vAlign w:val="center"/>
          </w:tcPr>
          <w:p w14:paraId="1814AEC0"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r>
      <w:tr w:rsidR="009D7CCF" w:rsidRPr="00AD60E3" w14:paraId="10AD329B" w14:textId="77777777" w:rsidTr="00847EF1">
        <w:trPr>
          <w:trHeight w:val="848"/>
          <w:jc w:val="center"/>
        </w:trPr>
        <w:tc>
          <w:tcPr>
            <w:tcW w:w="2689" w:type="dxa"/>
            <w:tcBorders>
              <w:bottom w:val="single" w:sz="4" w:space="0" w:color="auto"/>
            </w:tcBorders>
            <w:vAlign w:val="center"/>
          </w:tcPr>
          <w:p w14:paraId="78E2712E" w14:textId="77777777" w:rsidR="00847EF1" w:rsidRPr="00B5185B" w:rsidRDefault="00AA0B5B" w:rsidP="00AA0B5B">
            <w:pPr>
              <w:spacing w:after="0" w:line="240" w:lineRule="auto"/>
              <w:rPr>
                <w:rFonts w:ascii="Arial" w:hAnsi="Arial" w:cs="Arial"/>
                <w:lang w:val="en-GB"/>
              </w:rPr>
            </w:pPr>
            <w:r w:rsidRPr="00B5185B">
              <w:rPr>
                <w:rFonts w:ascii="Arial" w:hAnsi="Arial" w:cs="Arial"/>
                <w:lang w:val="en-GB"/>
              </w:rPr>
              <w:t>Section Three</w:t>
            </w:r>
          </w:p>
          <w:p w14:paraId="20534FCC" w14:textId="7B6BFD54" w:rsidR="00AA0B5B" w:rsidRPr="00B5185B" w:rsidRDefault="00AA0B5B" w:rsidP="00AA0B5B">
            <w:pPr>
              <w:spacing w:after="0" w:line="240" w:lineRule="auto"/>
              <w:rPr>
                <w:rFonts w:ascii="Arial" w:hAnsi="Arial" w:cs="Arial"/>
                <w:b/>
                <w:lang w:val="en-GB"/>
              </w:rPr>
            </w:pPr>
            <w:r w:rsidRPr="00B5185B">
              <w:rPr>
                <w:rFonts w:ascii="Arial" w:hAnsi="Arial" w:cs="Arial"/>
                <w:lang w:val="en-GB"/>
              </w:rPr>
              <w:t>Extended response</w:t>
            </w:r>
          </w:p>
          <w:p w14:paraId="3728FA62" w14:textId="4CCE9B65" w:rsidR="009D7CCF" w:rsidRPr="00B5185B" w:rsidRDefault="00AA0B5B" w:rsidP="00AA0B5B">
            <w:pPr>
              <w:spacing w:after="0" w:line="240" w:lineRule="auto"/>
              <w:rPr>
                <w:rFonts w:ascii="Arial" w:hAnsi="Arial" w:cs="Arial"/>
                <w:lang w:val="en-GB"/>
              </w:rPr>
            </w:pPr>
            <w:r w:rsidRPr="00B5185B">
              <w:rPr>
                <w:rFonts w:ascii="Arial" w:hAnsi="Arial" w:cs="Arial"/>
                <w:lang w:val="en-GB"/>
              </w:rPr>
              <w:t xml:space="preserve">Part </w:t>
            </w:r>
            <w:r w:rsidR="00847EF1" w:rsidRPr="00B5185B">
              <w:rPr>
                <w:rFonts w:ascii="Arial" w:hAnsi="Arial" w:cs="Arial"/>
                <w:lang w:val="en-GB"/>
              </w:rPr>
              <w:t>B</w:t>
            </w:r>
            <w:r w:rsidR="00C6787D" w:rsidRPr="00B5185B">
              <w:rPr>
                <w:rFonts w:ascii="Arial" w:hAnsi="Arial" w:cs="Arial"/>
                <w:lang w:val="en-GB"/>
              </w:rPr>
              <w:t xml:space="preserve">:  </w:t>
            </w:r>
            <w:r w:rsidR="00847EF1" w:rsidRPr="00B5185B">
              <w:rPr>
                <w:rFonts w:ascii="Arial" w:hAnsi="Arial" w:cs="Arial"/>
                <w:lang w:val="en-GB"/>
              </w:rPr>
              <w:t>Depth Study 2</w:t>
            </w:r>
          </w:p>
        </w:tc>
        <w:tc>
          <w:tcPr>
            <w:tcW w:w="1417" w:type="dxa"/>
            <w:tcBorders>
              <w:bottom w:val="single" w:sz="4" w:space="0" w:color="auto"/>
            </w:tcBorders>
            <w:vAlign w:val="center"/>
          </w:tcPr>
          <w:p w14:paraId="3A1A6110" w14:textId="77777777" w:rsidR="009D7CCF" w:rsidRPr="00CA5BB2" w:rsidRDefault="009D7CCF" w:rsidP="009D7CCF">
            <w:pPr>
              <w:spacing w:after="0" w:line="240" w:lineRule="auto"/>
              <w:ind w:right="-6"/>
              <w:jc w:val="center"/>
              <w:rPr>
                <w:rFonts w:ascii="Arial" w:hAnsi="Arial" w:cs="Arial"/>
                <w:lang w:val="en-GB"/>
              </w:rPr>
            </w:pPr>
            <w:r w:rsidRPr="00CA5BB2">
              <w:rPr>
                <w:rFonts w:ascii="Arial" w:hAnsi="Arial" w:cs="Arial"/>
                <w:lang w:val="en-GB"/>
              </w:rPr>
              <w:t xml:space="preserve">  2</w:t>
            </w:r>
          </w:p>
        </w:tc>
        <w:tc>
          <w:tcPr>
            <w:tcW w:w="1418" w:type="dxa"/>
            <w:tcBorders>
              <w:bottom w:val="single" w:sz="4" w:space="0" w:color="auto"/>
            </w:tcBorders>
            <w:vAlign w:val="center"/>
          </w:tcPr>
          <w:p w14:paraId="210A6607"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417" w:type="dxa"/>
            <w:tcBorders>
              <w:bottom w:val="single" w:sz="4" w:space="0" w:color="auto"/>
            </w:tcBorders>
            <w:vAlign w:val="center"/>
          </w:tcPr>
          <w:p w14:paraId="26F8CB66"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76" w:type="dxa"/>
            <w:tcBorders>
              <w:bottom w:val="single" w:sz="4" w:space="0" w:color="auto"/>
            </w:tcBorders>
            <w:vAlign w:val="center"/>
          </w:tcPr>
          <w:p w14:paraId="319FCC04"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c>
          <w:tcPr>
            <w:tcW w:w="1564" w:type="dxa"/>
            <w:tcBorders>
              <w:bottom w:val="single" w:sz="4" w:space="0" w:color="auto"/>
            </w:tcBorders>
            <w:vAlign w:val="center"/>
          </w:tcPr>
          <w:p w14:paraId="5A6285A0"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r>
      <w:tr w:rsidR="009D7CCF" w:rsidRPr="00AD60E3" w14:paraId="5245F154" w14:textId="77777777" w:rsidTr="00847EF1">
        <w:trPr>
          <w:trHeight w:val="426"/>
          <w:jc w:val="center"/>
        </w:trPr>
        <w:tc>
          <w:tcPr>
            <w:tcW w:w="8217" w:type="dxa"/>
            <w:gridSpan w:val="5"/>
            <w:tcBorders>
              <w:top w:val="single" w:sz="4" w:space="0" w:color="auto"/>
              <w:left w:val="nil"/>
              <w:bottom w:val="nil"/>
              <w:right w:val="single" w:sz="4" w:space="0" w:color="auto"/>
            </w:tcBorders>
            <w:vAlign w:val="center"/>
          </w:tcPr>
          <w:p w14:paraId="5F7B11DD" w14:textId="77777777" w:rsidR="009D7CCF" w:rsidRPr="00AD60E3" w:rsidRDefault="009D7CCF" w:rsidP="009D7CCF">
            <w:pPr>
              <w:tabs>
                <w:tab w:val="decimal" w:pos="742"/>
                <w:tab w:val="right" w:pos="2689"/>
              </w:tabs>
              <w:spacing w:after="0" w:line="240" w:lineRule="auto"/>
              <w:jc w:val="center"/>
              <w:rPr>
                <w:rFonts w:ascii="Arial" w:hAnsi="Arial" w:cs="Arial"/>
                <w:b/>
                <w:sz w:val="24"/>
                <w:szCs w:val="24"/>
                <w:lang w:val="en-GB"/>
              </w:rPr>
            </w:pP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t>Total marks</w:t>
            </w:r>
          </w:p>
        </w:tc>
        <w:tc>
          <w:tcPr>
            <w:tcW w:w="1564" w:type="dxa"/>
            <w:tcBorders>
              <w:left w:val="single" w:sz="4" w:space="0" w:color="auto"/>
            </w:tcBorders>
            <w:vAlign w:val="center"/>
          </w:tcPr>
          <w:p w14:paraId="0F6935E9" w14:textId="77777777" w:rsidR="009D7CCF" w:rsidRPr="00AD60E3" w:rsidRDefault="009D7CCF" w:rsidP="009D7CCF">
            <w:pPr>
              <w:tabs>
                <w:tab w:val="decimal" w:pos="742"/>
                <w:tab w:val="right" w:pos="2689"/>
              </w:tabs>
              <w:spacing w:after="0" w:line="240" w:lineRule="auto"/>
              <w:jc w:val="center"/>
              <w:rPr>
                <w:rFonts w:ascii="Arial" w:hAnsi="Arial" w:cs="Arial"/>
                <w:sz w:val="24"/>
                <w:szCs w:val="24"/>
                <w:lang w:val="en-GB"/>
              </w:rPr>
            </w:pPr>
            <w:r w:rsidRPr="00AD60E3">
              <w:rPr>
                <w:rFonts w:ascii="Arial" w:hAnsi="Arial" w:cs="Arial"/>
                <w:b/>
                <w:sz w:val="24"/>
                <w:szCs w:val="24"/>
                <w:lang w:val="en-GB"/>
              </w:rPr>
              <w:t>100</w:t>
            </w:r>
          </w:p>
        </w:tc>
      </w:tr>
    </w:tbl>
    <w:p w14:paraId="6047FA81" w14:textId="77777777" w:rsidR="009D7CCF" w:rsidRPr="003C537F"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446222A5" w14:textId="77777777" w:rsidR="009D7CCF" w:rsidRPr="007517D8" w:rsidRDefault="009D7CCF" w:rsidP="009D7CCF">
      <w:pPr>
        <w:tabs>
          <w:tab w:val="right" w:pos="3064"/>
        </w:tabs>
        <w:spacing w:after="0" w:line="240" w:lineRule="auto"/>
        <w:rPr>
          <w:rFonts w:ascii="Arial" w:hAnsi="Arial" w:cs="Arial"/>
          <w:b/>
          <w:sz w:val="24"/>
          <w:szCs w:val="24"/>
          <w:lang w:val="en-GB"/>
        </w:rPr>
      </w:pPr>
      <w:r w:rsidRPr="007517D8">
        <w:rPr>
          <w:rFonts w:ascii="Arial" w:hAnsi="Arial" w:cs="Arial"/>
          <w:b/>
          <w:sz w:val="24"/>
          <w:szCs w:val="24"/>
          <w:lang w:val="en-GB"/>
        </w:rPr>
        <w:t>Instructions to candidates</w:t>
      </w:r>
    </w:p>
    <w:p w14:paraId="03D7F07B" w14:textId="77777777" w:rsidR="009D7CCF" w:rsidRPr="00795EC8" w:rsidRDefault="009D7CCF" w:rsidP="009D7CCF">
      <w:pPr>
        <w:spacing w:after="0" w:line="240" w:lineRule="auto"/>
        <w:ind w:right="-43"/>
        <w:jc w:val="both"/>
        <w:rPr>
          <w:rFonts w:ascii="Arial" w:hAnsi="Arial" w:cs="Arial"/>
          <w:sz w:val="20"/>
          <w:szCs w:val="20"/>
          <w:lang w:val="en-GB"/>
        </w:rPr>
      </w:pPr>
    </w:p>
    <w:p w14:paraId="0E315EAD" w14:textId="77777777" w:rsidR="009D7CCF" w:rsidRPr="00150C1A" w:rsidRDefault="009D7CCF" w:rsidP="009D7CCF">
      <w:pPr>
        <w:spacing w:after="0" w:line="240" w:lineRule="auto"/>
        <w:ind w:left="342" w:right="-43" w:hanging="342"/>
        <w:jc w:val="both"/>
        <w:rPr>
          <w:rFonts w:ascii="Arial" w:hAnsi="Arial" w:cs="Arial"/>
          <w:lang w:val="en-GB"/>
        </w:rPr>
      </w:pPr>
      <w:r>
        <w:rPr>
          <w:rFonts w:ascii="Arial" w:hAnsi="Arial" w:cs="Arial"/>
          <w:lang w:val="en-GB"/>
        </w:rPr>
        <w:t>1.</w:t>
      </w:r>
      <w:r>
        <w:rPr>
          <w:rFonts w:ascii="Arial" w:hAnsi="Arial" w:cs="Arial"/>
          <w:lang w:val="en-GB"/>
        </w:rPr>
        <w:tab/>
      </w:r>
      <w:r w:rsidRPr="00150C1A">
        <w:rPr>
          <w:rFonts w:ascii="Arial" w:hAnsi="Arial" w:cs="Arial"/>
          <w:lang w:val="en-GB"/>
        </w:rPr>
        <w:t xml:space="preserve">The rules for the conduct of </w:t>
      </w:r>
      <w:r>
        <w:rPr>
          <w:rFonts w:ascii="Arial" w:hAnsi="Arial" w:cs="Arial"/>
          <w:lang w:val="en-GB"/>
        </w:rPr>
        <w:t>this examination</w:t>
      </w:r>
      <w:r w:rsidRPr="00150C1A">
        <w:rPr>
          <w:rFonts w:ascii="Arial" w:hAnsi="Arial" w:cs="Arial"/>
          <w:lang w:val="en-GB"/>
        </w:rPr>
        <w:t xml:space="preserve"> are </w:t>
      </w:r>
      <w:r>
        <w:rPr>
          <w:rFonts w:ascii="Arial" w:hAnsi="Arial" w:cs="Arial"/>
          <w:lang w:val="en-GB"/>
        </w:rPr>
        <w:t xml:space="preserve">as </w:t>
      </w:r>
      <w:r w:rsidRPr="00150C1A">
        <w:rPr>
          <w:rFonts w:ascii="Arial" w:hAnsi="Arial" w:cs="Arial"/>
          <w:lang w:val="en-GB"/>
        </w:rPr>
        <w:t xml:space="preserve">detailed </w:t>
      </w:r>
      <w:r>
        <w:rPr>
          <w:rFonts w:ascii="Arial" w:hAnsi="Arial" w:cs="Arial"/>
          <w:lang w:val="en-GB"/>
        </w:rPr>
        <w:t xml:space="preserve">by your teacher/supervisor. </w:t>
      </w:r>
      <w:r w:rsidRPr="00150C1A">
        <w:rPr>
          <w:rFonts w:ascii="Arial" w:hAnsi="Arial" w:cs="Arial"/>
          <w:i/>
          <w:lang w:val="en-GB"/>
        </w:rPr>
        <w:t xml:space="preserve"> </w:t>
      </w:r>
      <w:r w:rsidRPr="00150C1A">
        <w:rPr>
          <w:rFonts w:ascii="Arial" w:hAnsi="Arial" w:cs="Arial"/>
          <w:lang w:val="en-GB"/>
        </w:rPr>
        <w:t>Sitting this examination implies that you agree to abide by these rules.</w:t>
      </w:r>
    </w:p>
    <w:p w14:paraId="1709CAF9" w14:textId="77777777" w:rsidR="009D7CCF" w:rsidRPr="003C537F" w:rsidRDefault="009D7CCF" w:rsidP="009D7CCF">
      <w:pPr>
        <w:spacing w:after="0" w:line="240" w:lineRule="auto"/>
        <w:ind w:left="342" w:hanging="342"/>
        <w:jc w:val="both"/>
        <w:rPr>
          <w:rFonts w:ascii="Arial" w:hAnsi="Arial" w:cs="Arial"/>
          <w:sz w:val="20"/>
          <w:szCs w:val="20"/>
          <w:lang w:val="en-GB"/>
        </w:rPr>
      </w:pPr>
    </w:p>
    <w:p w14:paraId="6DBC67CE" w14:textId="77777777" w:rsidR="00CB07EB" w:rsidRDefault="009D7CCF" w:rsidP="00CB07EB">
      <w:pPr>
        <w:spacing w:after="0" w:line="240" w:lineRule="auto"/>
        <w:ind w:left="342" w:right="-43" w:hanging="342"/>
        <w:jc w:val="both"/>
        <w:rPr>
          <w:rFonts w:ascii="Arial" w:hAnsi="Arial" w:cs="Arial"/>
          <w:lang w:val="en-GB"/>
        </w:rPr>
      </w:pPr>
      <w:r>
        <w:rPr>
          <w:rFonts w:ascii="Arial" w:hAnsi="Arial" w:cs="Arial"/>
          <w:lang w:val="en-GB"/>
        </w:rPr>
        <w:t>2.</w:t>
      </w:r>
      <w:r>
        <w:rPr>
          <w:rFonts w:ascii="Arial" w:hAnsi="Arial" w:cs="Arial"/>
          <w:lang w:val="en-GB"/>
        </w:rPr>
        <w:tab/>
      </w:r>
      <w:r w:rsidR="00CB07EB">
        <w:rPr>
          <w:rFonts w:ascii="Arial" w:hAnsi="Arial" w:cs="Arial"/>
          <w:lang w:val="en-GB"/>
        </w:rPr>
        <w:t>Write your answers in this Question/Answer Booklet or on the lined paper</w:t>
      </w:r>
      <w:r w:rsidR="00CB07EB" w:rsidRPr="00150C1A">
        <w:rPr>
          <w:rFonts w:ascii="Arial" w:hAnsi="Arial" w:cs="Arial"/>
          <w:lang w:val="en-GB"/>
        </w:rPr>
        <w:t xml:space="preserve"> </w:t>
      </w:r>
      <w:r w:rsidR="00CB07EB">
        <w:rPr>
          <w:rFonts w:ascii="Arial" w:hAnsi="Arial" w:cs="Arial"/>
          <w:lang w:val="en-GB"/>
        </w:rPr>
        <w:t>provided by your teacher/supervisor, preferably using a blue/black pen.  Do not use erasable or gel pens.</w:t>
      </w:r>
    </w:p>
    <w:p w14:paraId="6FE73043" w14:textId="77777777" w:rsidR="00CB07EB" w:rsidRPr="003C537F" w:rsidRDefault="00CB07EB" w:rsidP="009D7CCF">
      <w:pPr>
        <w:spacing w:after="0" w:line="240" w:lineRule="auto"/>
        <w:ind w:left="342" w:right="-43" w:hanging="342"/>
        <w:jc w:val="both"/>
        <w:rPr>
          <w:rFonts w:ascii="Arial" w:hAnsi="Arial" w:cs="Arial"/>
          <w:sz w:val="20"/>
          <w:szCs w:val="20"/>
          <w:lang w:val="en-GB"/>
        </w:rPr>
      </w:pPr>
    </w:p>
    <w:p w14:paraId="13335FDF" w14:textId="77777777" w:rsidR="00CB07EB" w:rsidRDefault="00CB07EB" w:rsidP="00CB07EB">
      <w:pPr>
        <w:spacing w:after="0" w:line="240" w:lineRule="auto"/>
        <w:ind w:left="342" w:right="-43" w:hanging="342"/>
        <w:jc w:val="both"/>
        <w:rPr>
          <w:rFonts w:ascii="Arial" w:hAnsi="Arial" w:cs="Arial"/>
          <w:lang w:val="en-GB"/>
        </w:rPr>
      </w:pPr>
      <w:r>
        <w:rPr>
          <w:rFonts w:ascii="Arial" w:hAnsi="Arial" w:cs="Arial"/>
          <w:lang w:val="en-GB"/>
        </w:rPr>
        <w:t>3.</w:t>
      </w:r>
      <w:r>
        <w:rPr>
          <w:rFonts w:ascii="Arial" w:hAnsi="Arial" w:cs="Arial"/>
          <w:lang w:val="en-GB"/>
        </w:rPr>
        <w:tab/>
      </w:r>
      <w:r w:rsidR="009D7CCF" w:rsidRPr="00150C1A">
        <w:rPr>
          <w:rFonts w:ascii="Arial" w:hAnsi="Arial" w:cs="Arial"/>
          <w:lang w:val="en-GB"/>
        </w:rPr>
        <w:t>Answer the questions according to the following instructions:</w:t>
      </w:r>
    </w:p>
    <w:p w14:paraId="34F1A649" w14:textId="77777777" w:rsidR="009D7CCF" w:rsidRPr="000C72E4" w:rsidRDefault="009D7CCF" w:rsidP="00CB07EB">
      <w:pPr>
        <w:spacing w:after="0" w:line="240" w:lineRule="auto"/>
        <w:ind w:left="342" w:right="-43" w:hanging="342"/>
        <w:jc w:val="both"/>
        <w:rPr>
          <w:rFonts w:ascii="Arial" w:hAnsi="Arial" w:cs="Arial"/>
          <w:sz w:val="16"/>
          <w:szCs w:val="16"/>
          <w:lang w:val="en-GB"/>
        </w:rPr>
      </w:pPr>
    </w:p>
    <w:p w14:paraId="358501CE" w14:textId="77777777"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One:</w:t>
      </w:r>
      <w:r>
        <w:rPr>
          <w:rFonts w:ascii="Arial" w:hAnsi="Arial" w:cs="Arial"/>
          <w:lang w:val="en-GB"/>
        </w:rPr>
        <w:tab/>
      </w:r>
      <w:r w:rsidRPr="00150C1A">
        <w:rPr>
          <w:rFonts w:ascii="Arial" w:hAnsi="Arial" w:cs="Arial"/>
          <w:lang w:val="en-GB"/>
        </w:rPr>
        <w:t xml:space="preserve">Answer </w:t>
      </w:r>
      <w:r w:rsidRPr="004B73CB">
        <w:rPr>
          <w:rFonts w:ascii="Arial" w:hAnsi="Arial" w:cs="Arial"/>
          <w:lang w:val="en-GB"/>
        </w:rPr>
        <w:t xml:space="preserve">all </w:t>
      </w:r>
      <w:r w:rsidRPr="00150C1A">
        <w:rPr>
          <w:rFonts w:ascii="Arial" w:hAnsi="Arial" w:cs="Arial"/>
          <w:lang w:val="en-GB"/>
        </w:rPr>
        <w:t>questions on the separate</w:t>
      </w:r>
      <w:r>
        <w:rPr>
          <w:rFonts w:ascii="Arial" w:hAnsi="Arial" w:cs="Arial"/>
          <w:lang w:val="en-GB"/>
        </w:rPr>
        <w:t xml:space="preserve"> Multiple-choice answer sheet provided.  For each question, shade the box to indicate your answer.  Use only a blue or black pen to shade the boxes.  </w:t>
      </w:r>
      <w:r w:rsidR="00CF167A">
        <w:rPr>
          <w:rFonts w:ascii="ArialMT" w:eastAsia="Times New Roman" w:hAnsi="ArialMT" w:cs="ArialMT"/>
          <w:lang w:eastAsia="en-AU"/>
        </w:rPr>
        <w:t xml:space="preserve">Do not use erasable or gel pens.  </w:t>
      </w:r>
      <w:r>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AA31A05" w14:textId="77777777" w:rsidR="009D7CCF" w:rsidRPr="002E2E4E"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6E2A1804" w14:textId="77777777"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Two:</w:t>
      </w:r>
      <w:r w:rsidRPr="00150C1A">
        <w:rPr>
          <w:rFonts w:ascii="Arial" w:hAnsi="Arial" w:cs="Arial"/>
          <w:lang w:val="en-GB"/>
        </w:rPr>
        <w:tab/>
        <w:t xml:space="preserve">Answer </w:t>
      </w:r>
      <w:r w:rsidRPr="004B73CB">
        <w:rPr>
          <w:rFonts w:ascii="Arial" w:hAnsi="Arial" w:cs="Arial"/>
          <w:lang w:val="en-GB"/>
        </w:rPr>
        <w:t xml:space="preserve">all </w:t>
      </w:r>
      <w:r w:rsidRPr="00150C1A">
        <w:rPr>
          <w:rFonts w:ascii="Arial" w:hAnsi="Arial" w:cs="Arial"/>
          <w:lang w:val="en-GB"/>
        </w:rPr>
        <w:t>questions</w:t>
      </w:r>
      <w:r>
        <w:rPr>
          <w:rFonts w:ascii="Arial" w:hAnsi="Arial" w:cs="Arial"/>
          <w:lang w:val="en-GB"/>
        </w:rPr>
        <w:t xml:space="preserve">.  </w:t>
      </w:r>
      <w:r w:rsidRPr="00150C1A">
        <w:rPr>
          <w:rFonts w:ascii="Arial" w:hAnsi="Arial" w:cs="Arial"/>
          <w:lang w:val="en-GB"/>
        </w:rPr>
        <w:t>Write your answers in th</w:t>
      </w:r>
      <w:r w:rsidR="00EA67DE">
        <w:rPr>
          <w:rFonts w:ascii="Arial" w:hAnsi="Arial" w:cs="Arial"/>
          <w:lang w:val="en-GB"/>
        </w:rPr>
        <w:t>is Question/Answer Booklet</w:t>
      </w:r>
      <w:r w:rsidRPr="00150C1A">
        <w:rPr>
          <w:rFonts w:ascii="Arial" w:hAnsi="Arial" w:cs="Arial"/>
          <w:lang w:val="en-GB"/>
        </w:rPr>
        <w:t>.</w:t>
      </w:r>
    </w:p>
    <w:p w14:paraId="5FE8485D" w14:textId="77777777" w:rsidR="009D7CCF" w:rsidRPr="00EA46E1" w:rsidRDefault="009D7CCF" w:rsidP="009D7CCF">
      <w:pPr>
        <w:tabs>
          <w:tab w:val="left" w:pos="2410"/>
          <w:tab w:val="right" w:pos="6334"/>
        </w:tabs>
        <w:spacing w:after="0" w:line="240" w:lineRule="auto"/>
        <w:jc w:val="both"/>
        <w:rPr>
          <w:rFonts w:ascii="Arial" w:hAnsi="Arial" w:cs="Arial"/>
          <w:sz w:val="20"/>
          <w:szCs w:val="20"/>
          <w:lang w:val="en-GB"/>
        </w:rPr>
      </w:pPr>
    </w:p>
    <w:p w14:paraId="6D2CFBD0" w14:textId="77777777" w:rsidR="005C4040" w:rsidRDefault="00191734" w:rsidP="005C4040">
      <w:pPr>
        <w:spacing w:after="0" w:line="240" w:lineRule="auto"/>
        <w:ind w:left="1985" w:hanging="1655"/>
        <w:jc w:val="both"/>
        <w:rPr>
          <w:rFonts w:ascii="Arial" w:hAnsi="Arial" w:cs="Arial"/>
          <w:lang w:val="en-GB"/>
        </w:rPr>
      </w:pPr>
      <w:r>
        <w:rPr>
          <w:rFonts w:ascii="Arial" w:hAnsi="Arial" w:cs="Arial"/>
          <w:lang w:val="en-GB"/>
        </w:rPr>
        <w:t>Section Three:</w:t>
      </w:r>
      <w:r w:rsidR="00CB07EB">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D0666B">
        <w:rPr>
          <w:rFonts w:ascii="Arial" w:hAnsi="Arial" w:cs="Arial"/>
          <w:lang w:val="en-GB"/>
        </w:rPr>
        <w:t>lined paper provided by your teacher/supervisor.</w:t>
      </w:r>
    </w:p>
    <w:p w14:paraId="71C54735" w14:textId="77777777" w:rsidR="009D7CCF" w:rsidRPr="002E2E4E" w:rsidRDefault="009D7CCF" w:rsidP="009D7CCF">
      <w:pPr>
        <w:spacing w:after="0" w:line="240" w:lineRule="auto"/>
        <w:ind w:left="342" w:hanging="12"/>
        <w:jc w:val="both"/>
        <w:rPr>
          <w:rFonts w:ascii="Arial" w:hAnsi="Arial" w:cs="Arial"/>
          <w:sz w:val="14"/>
          <w:szCs w:val="14"/>
          <w:lang w:val="en-GB"/>
        </w:rPr>
      </w:pPr>
    </w:p>
    <w:p w14:paraId="3849A4C8" w14:textId="77777777" w:rsidR="009D7CCF" w:rsidRDefault="007C289D" w:rsidP="007C289D">
      <w:pPr>
        <w:spacing w:after="0" w:line="240" w:lineRule="auto"/>
        <w:ind w:left="342" w:right="-43" w:hanging="342"/>
        <w:jc w:val="both"/>
        <w:rPr>
          <w:rFonts w:ascii="Arial" w:hAnsi="Arial" w:cs="Arial"/>
          <w:lang w:val="en-GB"/>
        </w:rPr>
      </w:pPr>
      <w:r>
        <w:rPr>
          <w:rFonts w:ascii="Arial" w:hAnsi="Arial" w:cs="Arial"/>
          <w:lang w:val="en-GB"/>
        </w:rPr>
        <w:t>4</w:t>
      </w:r>
      <w:r w:rsidR="009D7CCF">
        <w:rPr>
          <w:rFonts w:ascii="Arial" w:hAnsi="Arial" w:cs="Arial"/>
          <w:lang w:val="en-GB"/>
        </w:rPr>
        <w:t>.</w:t>
      </w:r>
      <w:r w:rsidR="009D7CCF">
        <w:rPr>
          <w:rFonts w:ascii="Arial" w:hAnsi="Arial" w:cs="Arial"/>
          <w:lang w:val="en-GB"/>
        </w:rPr>
        <w:tab/>
        <w:t xml:space="preserve">Wherever possible, you are encouraged to use </w:t>
      </w:r>
      <w:r w:rsidR="009D7CCF" w:rsidRPr="00517DC3">
        <w:rPr>
          <w:rFonts w:ascii="Arial" w:hAnsi="Arial" w:cs="Arial"/>
          <w:lang w:val="en-GB"/>
        </w:rPr>
        <w:t>relevant, fully labelled sketch maps, diagrams and actual examples to illustrate and support your answers</w:t>
      </w:r>
      <w:r>
        <w:rPr>
          <w:rFonts w:ascii="Arial" w:hAnsi="Arial" w:cs="Arial"/>
          <w:lang w:val="en-GB"/>
        </w:rPr>
        <w:t>.</w:t>
      </w:r>
    </w:p>
    <w:p w14:paraId="7C434F1D" w14:textId="77777777" w:rsidR="007C289D" w:rsidRPr="002E2E4E" w:rsidRDefault="007C289D" w:rsidP="007C289D">
      <w:pPr>
        <w:spacing w:after="0" w:line="240" w:lineRule="auto"/>
        <w:ind w:left="342" w:right="-43" w:hanging="342"/>
        <w:jc w:val="both"/>
        <w:rPr>
          <w:rFonts w:ascii="Arial" w:hAnsi="Arial" w:cs="Arial"/>
          <w:sz w:val="14"/>
          <w:szCs w:val="14"/>
          <w:lang w:val="en-GB"/>
        </w:rPr>
      </w:pPr>
    </w:p>
    <w:p w14:paraId="3D3F1029" w14:textId="77777777" w:rsidR="009D7CCF" w:rsidRPr="007C289D" w:rsidRDefault="009D7CCF" w:rsidP="00753AE9">
      <w:pPr>
        <w:pStyle w:val="ListParagraph"/>
        <w:numPr>
          <w:ilvl w:val="0"/>
          <w:numId w:val="7"/>
        </w:numPr>
        <w:ind w:left="284" w:hanging="284"/>
        <w:jc w:val="both"/>
        <w:rPr>
          <w:rFonts w:ascii="Arial" w:hAnsi="Arial" w:cs="Arial"/>
          <w:sz w:val="22"/>
          <w:szCs w:val="22"/>
          <w:lang w:val="en-GB"/>
        </w:rPr>
      </w:pPr>
      <w:r w:rsidRPr="007C289D">
        <w:rPr>
          <w:rFonts w:ascii="Arial" w:hAnsi="Arial" w:cs="Arial"/>
          <w:sz w:val="22"/>
          <w:szCs w:val="22"/>
          <w:lang w:val="en-GB"/>
        </w:rPr>
        <w:t xml:space="preserve">You must be careful to confine your </w:t>
      </w:r>
      <w:r w:rsidR="007C289D">
        <w:rPr>
          <w:rFonts w:ascii="Arial" w:hAnsi="Arial" w:cs="Arial"/>
          <w:sz w:val="22"/>
          <w:szCs w:val="22"/>
          <w:lang w:val="en-GB"/>
        </w:rPr>
        <w:t>answers</w:t>
      </w:r>
      <w:r w:rsidRPr="007C289D">
        <w:rPr>
          <w:rFonts w:ascii="Arial" w:hAnsi="Arial" w:cs="Arial"/>
          <w:sz w:val="22"/>
          <w:szCs w:val="22"/>
          <w:lang w:val="en-GB"/>
        </w:rPr>
        <w:t xml:space="preserve"> to the specific questions asked and to follow any instructions that are specific to a particular question.</w:t>
      </w:r>
    </w:p>
    <w:p w14:paraId="375BBBDA" w14:textId="77777777" w:rsidR="009D7CCF" w:rsidRPr="002E2E4E" w:rsidRDefault="009D7CCF" w:rsidP="007C289D">
      <w:pPr>
        <w:tabs>
          <w:tab w:val="right" w:pos="9274"/>
        </w:tabs>
        <w:spacing w:after="0" w:line="240" w:lineRule="auto"/>
        <w:ind w:left="284" w:hanging="284"/>
        <w:jc w:val="both"/>
        <w:rPr>
          <w:rFonts w:ascii="Arial" w:hAnsi="Arial" w:cs="Arial"/>
          <w:sz w:val="14"/>
          <w:szCs w:val="14"/>
          <w:lang w:val="en-GB"/>
        </w:rPr>
      </w:pPr>
    </w:p>
    <w:p w14:paraId="5542748F" w14:textId="77777777" w:rsidR="009D7CCF" w:rsidRDefault="007C289D" w:rsidP="00EA67DE">
      <w:pPr>
        <w:spacing w:after="0"/>
        <w:ind w:left="342" w:hanging="342"/>
        <w:jc w:val="both"/>
        <w:rPr>
          <w:rFonts w:ascii="Arial" w:hAnsi="Arial" w:cs="Arial"/>
          <w:lang w:val="en-GB"/>
        </w:rPr>
      </w:pPr>
      <w:r>
        <w:rPr>
          <w:rFonts w:ascii="Arial" w:hAnsi="Arial" w:cs="Arial"/>
          <w:lang w:val="en-GB"/>
        </w:rPr>
        <w:t>6</w:t>
      </w:r>
      <w:r w:rsidR="009D7CCF">
        <w:rPr>
          <w:rFonts w:ascii="Arial" w:hAnsi="Arial" w:cs="Arial"/>
          <w:lang w:val="en-GB"/>
        </w:rPr>
        <w:t>.</w:t>
      </w:r>
      <w:r w:rsidR="009D7CCF">
        <w:rPr>
          <w:rFonts w:ascii="Arial" w:hAnsi="Arial" w:cs="Arial"/>
          <w:lang w:val="en-GB"/>
        </w:rPr>
        <w:tab/>
        <w:t>S</w:t>
      </w:r>
      <w:r w:rsidR="00EA67DE">
        <w:rPr>
          <w:rFonts w:ascii="Arial" w:hAnsi="Arial" w:cs="Arial"/>
          <w:lang w:val="en-GB"/>
        </w:rPr>
        <w:t xml:space="preserve">upplementary pages for the use of planning/continuing your answer to a question have been provided at the end of this Question/Answer Booklet or the lined paper provided by your teacher/supervisor. </w:t>
      </w:r>
      <w:r w:rsidR="00F72D82">
        <w:rPr>
          <w:rFonts w:ascii="Arial" w:hAnsi="Arial" w:cs="Arial"/>
          <w:lang w:val="en-GB"/>
        </w:rPr>
        <w:t xml:space="preserve"> </w:t>
      </w:r>
      <w:r w:rsidR="00EA67DE">
        <w:rPr>
          <w:rFonts w:ascii="Arial" w:hAnsi="Arial" w:cs="Arial"/>
          <w:lang w:val="en-GB"/>
        </w:rPr>
        <w:t>If you use these pages to continue an answer, indicate at the original answer where the answer is contin</w:t>
      </w:r>
      <w:r w:rsidR="00F72D82">
        <w:rPr>
          <w:rFonts w:ascii="Arial" w:hAnsi="Arial" w:cs="Arial"/>
          <w:lang w:val="en-GB"/>
        </w:rPr>
        <w:t xml:space="preserve">ued, </w:t>
      </w:r>
      <w:proofErr w:type="gramStart"/>
      <w:r w:rsidR="00F72D82">
        <w:rPr>
          <w:rFonts w:ascii="Arial" w:hAnsi="Arial" w:cs="Arial"/>
          <w:lang w:val="en-GB"/>
        </w:rPr>
        <w:t>i.e.</w:t>
      </w:r>
      <w:proofErr w:type="gramEnd"/>
      <w:r w:rsidR="00F72D82">
        <w:rPr>
          <w:rFonts w:ascii="Arial" w:hAnsi="Arial" w:cs="Arial"/>
          <w:lang w:val="en-GB"/>
        </w:rPr>
        <w:t xml:space="preserve"> give the page number.</w:t>
      </w:r>
    </w:p>
    <w:p w14:paraId="717E6E09" w14:textId="77777777" w:rsidR="009D7CCF" w:rsidRPr="002E2E4E" w:rsidRDefault="009D7CCF" w:rsidP="009D7CCF">
      <w:pPr>
        <w:widowControl w:val="0"/>
        <w:autoSpaceDE w:val="0"/>
        <w:autoSpaceDN w:val="0"/>
        <w:adjustRightInd w:val="0"/>
        <w:spacing w:after="0" w:line="240" w:lineRule="auto"/>
        <w:rPr>
          <w:rFonts w:ascii="Arial" w:hAnsi="Arial" w:cs="Arial"/>
          <w:sz w:val="14"/>
          <w:szCs w:val="14"/>
          <w:lang w:val="en-GB"/>
        </w:rPr>
      </w:pPr>
    </w:p>
    <w:p w14:paraId="1A50322D" w14:textId="77777777" w:rsidR="009D7CCF" w:rsidRPr="00B6086C" w:rsidRDefault="007C289D" w:rsidP="00B6086C">
      <w:pPr>
        <w:widowControl w:val="0"/>
        <w:autoSpaceDE w:val="0"/>
        <w:autoSpaceDN w:val="0"/>
        <w:adjustRightInd w:val="0"/>
        <w:spacing w:after="0" w:line="240" w:lineRule="auto"/>
        <w:ind w:left="284" w:hanging="284"/>
        <w:rPr>
          <w:rFonts w:ascii="Arial" w:hAnsi="Arial" w:cs="Arial"/>
          <w:lang w:val="en-GB"/>
        </w:rPr>
      </w:pPr>
      <w:r>
        <w:rPr>
          <w:rFonts w:ascii="Arial" w:hAnsi="Arial" w:cs="Arial"/>
          <w:lang w:val="en-GB"/>
        </w:rPr>
        <w:t>7.</w:t>
      </w:r>
      <w:r>
        <w:rPr>
          <w:rFonts w:ascii="Arial" w:hAnsi="Arial" w:cs="Arial"/>
          <w:lang w:val="en-GB"/>
        </w:rPr>
        <w:tab/>
      </w:r>
      <w:r w:rsidR="009D7CCF">
        <w:rPr>
          <w:rFonts w:ascii="Arial" w:hAnsi="Arial" w:cs="Arial"/>
          <w:lang w:val="en-GB"/>
        </w:rPr>
        <w:t>You are encouraged to refer to the sources on the Broadsheet to support your answer for any question.</w:t>
      </w:r>
    </w:p>
    <w:p w14:paraId="11A1B933" w14:textId="77777777" w:rsidR="009D7CCF" w:rsidRPr="007C289D" w:rsidRDefault="009D7CCF" w:rsidP="009D7CCF">
      <w:pPr>
        <w:tabs>
          <w:tab w:val="left" w:pos="540"/>
          <w:tab w:val="left" w:pos="1100"/>
          <w:tab w:val="left" w:pos="1760"/>
          <w:tab w:val="left" w:pos="7797"/>
        </w:tabs>
        <w:spacing w:after="0" w:line="240" w:lineRule="auto"/>
        <w:jc w:val="both"/>
        <w:rPr>
          <w:rFonts w:ascii="Arial" w:hAnsi="Arial" w:cs="Arial"/>
          <w:sz w:val="24"/>
          <w:szCs w:val="24"/>
        </w:rPr>
        <w:sectPr w:rsidR="009D7CCF" w:rsidRPr="007C289D" w:rsidSect="00A50CD9">
          <w:headerReference w:type="first" r:id="rId17"/>
          <w:footerReference w:type="first" r:id="rId18"/>
          <w:pgSz w:w="11907" w:h="16840" w:code="9"/>
          <w:pgMar w:top="289" w:right="1134" w:bottom="284" w:left="1134" w:header="709" w:footer="227" w:gutter="0"/>
          <w:pgNumType w:start="2"/>
          <w:cols w:space="708"/>
          <w:titlePg/>
          <w:docGrid w:linePitch="360"/>
        </w:sectPr>
      </w:pPr>
    </w:p>
    <w:p w14:paraId="044A8CA2" w14:textId="77777777" w:rsidR="009D7CCF" w:rsidRDefault="00164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noProof/>
          <w:sz w:val="24"/>
          <w:szCs w:val="24"/>
          <w:lang w:eastAsia="en-AU"/>
        </w:rPr>
        <w:lastRenderedPageBreak/>
        <mc:AlternateContent>
          <mc:Choice Requires="wpg">
            <w:drawing>
              <wp:anchor distT="0" distB="0" distL="114300" distR="114300" simplePos="0" relativeHeight="251658259" behindDoc="0" locked="0" layoutInCell="1" allowOverlap="1" wp14:anchorId="76B363A0" wp14:editId="5B01F226">
                <wp:simplePos x="0" y="0"/>
                <wp:positionH relativeFrom="leftMargin">
                  <wp:posOffset>57150</wp:posOffset>
                </wp:positionH>
                <wp:positionV relativeFrom="topMargin">
                  <wp:posOffset>666750</wp:posOffset>
                </wp:positionV>
                <wp:extent cx="503555" cy="9449435"/>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5" name="Straight Connector 1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2562227"/>
                            <a:ext cx="410400" cy="4172400"/>
                          </a:xfrm>
                          <a:prstGeom prst="rect">
                            <a:avLst/>
                          </a:prstGeom>
                          <a:solidFill>
                            <a:schemeClr val="lt1"/>
                          </a:solidFill>
                          <a:ln w="6350">
                            <a:noFill/>
                          </a:ln>
                        </wps:spPr>
                        <wps:txbx>
                          <w:txbxContent>
                            <w:p w14:paraId="1F6415FB" w14:textId="77777777" w:rsidR="007F1271" w:rsidRPr="00765AD5" w:rsidRDefault="007F1271"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363A0" id="Group 76" o:spid="_x0000_s1027" style="position:absolute;left:0;text-align:left;margin-left:4.5pt;margin-top:52.5pt;width:39.65pt;height:744.05pt;z-index:251658259;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">
                <v:line id="Straight Connector 15" o:spid="_x0000_s1028"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Text Box 17" o:spid="_x0000_s1029"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" fillcolor="white [3201]" stroked="f" strokeweight=".5pt">
                  <v:textbox style="layout-flow:vertical">
                    <w:txbxContent>
                      <w:p w14:paraId="1F6415FB" w14:textId="77777777" w:rsidR="007F1271" w:rsidRPr="00765AD5" w:rsidRDefault="007F1271"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r w:rsidR="001622BF">
        <w:rPr>
          <w:rFonts w:ascii="Arial" w:eastAsia="Times New Roman" w:hAnsi="Arial" w:cs="Arial"/>
          <w:noProof/>
          <w:sz w:val="24"/>
          <w:szCs w:val="24"/>
          <w:lang w:eastAsia="en-AU"/>
        </w:rPr>
        <mc:AlternateContent>
          <mc:Choice Requires="wps">
            <w:drawing>
              <wp:anchor distT="0" distB="0" distL="114300" distR="114300" simplePos="0" relativeHeight="251658277" behindDoc="0" locked="0" layoutInCell="1" allowOverlap="1" wp14:anchorId="74B393E9" wp14:editId="283E585E">
                <wp:simplePos x="0" y="0"/>
                <wp:positionH relativeFrom="margin">
                  <wp:posOffset>2962275</wp:posOffset>
                </wp:positionH>
                <wp:positionV relativeFrom="paragraph">
                  <wp:posOffset>-449580</wp:posOffset>
                </wp:positionV>
                <wp:extent cx="485775" cy="247650"/>
                <wp:effectExtent l="0" t="0" r="9525" b="0"/>
                <wp:wrapNone/>
                <wp:docPr id="194" name="Text Box 194"/>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2C7902FE" w14:textId="77777777" w:rsidR="007F1271" w:rsidRPr="00930F3C" w:rsidRDefault="007F1271" w:rsidP="001622BF">
                            <w:pPr>
                              <w:rPr>
                                <w:rFonts w:ascii="Arial" w:hAnsi="Arial" w:cs="Arial"/>
                                <w:b/>
                                <w:sz w:val="24"/>
                                <w:szCs w:val="24"/>
                              </w:rPr>
                            </w:pPr>
                            <w:r>
                              <w:rPr>
                                <w:rFonts w:ascii="Arial" w:hAnsi="Arial" w:cs="Arial"/>
                                <w:b/>
                                <w:sz w:val="24"/>
                                <w:szCs w:val="24"/>
                              </w:rPr>
                              <w:t>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393E9" id="Text Box 194" o:spid="_x0000_s1030" type="#_x0000_t202" style="position:absolute;left:0;text-align:left;margin-left:233.25pt;margin-top:-35.4pt;width:38.25pt;height:19.5pt;z-index:251658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" fillcolor="white [3201]" stroked="f" strokeweight=".5pt">
                <v:textbox>
                  <w:txbxContent>
                    <w:p w14:paraId="2C7902FE" w14:textId="77777777" w:rsidR="007F1271" w:rsidRPr="00930F3C" w:rsidRDefault="007F1271" w:rsidP="001622BF">
                      <w:pPr>
                        <w:rPr>
                          <w:rFonts w:ascii="Arial" w:hAnsi="Arial" w:cs="Arial"/>
                          <w:b/>
                          <w:sz w:val="24"/>
                          <w:szCs w:val="24"/>
                        </w:rPr>
                      </w:pPr>
                      <w:r>
                        <w:rPr>
                          <w:rFonts w:ascii="Arial" w:hAnsi="Arial" w:cs="Arial"/>
                          <w:b/>
                          <w:sz w:val="24"/>
                          <w:szCs w:val="24"/>
                        </w:rPr>
                        <w:t>3</w:t>
                      </w:r>
                      <w:r w:rsidRPr="00930F3C">
                        <w:rPr>
                          <w:rFonts w:ascii="Arial" w:hAnsi="Arial" w:cs="Arial"/>
                          <w:b/>
                          <w:sz w:val="24"/>
                          <w:szCs w:val="24"/>
                        </w:rPr>
                        <w:t>.</w:t>
                      </w:r>
                    </w:p>
                  </w:txbxContent>
                </v:textbox>
                <w10:wrap anchorx="margin"/>
              </v:shape>
            </w:pict>
          </mc:Fallback>
        </mc:AlternateContent>
      </w:r>
    </w:p>
    <w:p w14:paraId="3B01D1AF" w14:textId="77777777" w:rsidR="009D7CCF" w:rsidRPr="00D5141C"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sz w:val="24"/>
          <w:szCs w:val="24"/>
        </w:rPr>
        <w:t>Section One:  Multiple-c</w:t>
      </w:r>
      <w:r w:rsidRPr="00D5141C">
        <w:rPr>
          <w:rFonts w:ascii="Arial" w:hAnsi="Arial" w:cs="Arial"/>
          <w:b/>
          <w:sz w:val="24"/>
          <w:szCs w:val="24"/>
        </w:rPr>
        <w:t>hoice</w:t>
      </w:r>
      <w:r>
        <w:rPr>
          <w:rFonts w:ascii="Arial" w:hAnsi="Arial" w:cs="Arial"/>
          <w:b/>
          <w:sz w:val="24"/>
          <w:szCs w:val="24"/>
        </w:rPr>
        <w:tab/>
        <w:t xml:space="preserve"> 20% </w:t>
      </w:r>
      <w:r w:rsidR="003E0903">
        <w:rPr>
          <w:rFonts w:ascii="Arial" w:hAnsi="Arial" w:cs="Arial"/>
          <w:b/>
          <w:sz w:val="24"/>
          <w:szCs w:val="24"/>
        </w:rPr>
        <w:t>(</w:t>
      </w:r>
      <w:r w:rsidRPr="00D5141C">
        <w:rPr>
          <w:rFonts w:ascii="Arial" w:hAnsi="Arial" w:cs="Arial"/>
          <w:b/>
          <w:sz w:val="24"/>
          <w:szCs w:val="24"/>
        </w:rPr>
        <w:t>20 marks</w:t>
      </w:r>
      <w:r w:rsidR="003E0903">
        <w:rPr>
          <w:rFonts w:ascii="Arial" w:hAnsi="Arial" w:cs="Arial"/>
          <w:b/>
          <w:sz w:val="24"/>
          <w:szCs w:val="24"/>
        </w:rPr>
        <w:t>)</w:t>
      </w:r>
    </w:p>
    <w:p w14:paraId="4FD5EE34" w14:textId="77777777" w:rsidR="009D7CCF" w:rsidRPr="00381D6D" w:rsidRDefault="009D7CCF" w:rsidP="009D7CCF">
      <w:pPr>
        <w:tabs>
          <w:tab w:val="left" w:pos="540"/>
          <w:tab w:val="left" w:pos="1080"/>
          <w:tab w:val="right" w:pos="9540"/>
        </w:tabs>
        <w:spacing w:after="0" w:line="240" w:lineRule="auto"/>
        <w:ind w:left="1080" w:hanging="1080"/>
        <w:rPr>
          <w:rFonts w:ascii="Arial" w:hAnsi="Arial" w:cs="Arial"/>
          <w:b/>
          <w:sz w:val="24"/>
          <w:szCs w:val="24"/>
        </w:rPr>
      </w:pPr>
    </w:p>
    <w:p w14:paraId="5D20339B" w14:textId="77777777" w:rsidR="009D7CCF" w:rsidRPr="00532A21" w:rsidRDefault="009D7CCF" w:rsidP="007A402E">
      <w:pPr>
        <w:spacing w:after="0" w:line="240" w:lineRule="auto"/>
        <w:jc w:val="both"/>
        <w:rPr>
          <w:rFonts w:ascii="Arial" w:hAnsi="Arial" w:cs="Arial"/>
          <w:sz w:val="24"/>
          <w:szCs w:val="24"/>
          <w:lang w:val="en-GB"/>
        </w:rPr>
      </w:pPr>
      <w:r w:rsidRPr="00532A21">
        <w:rPr>
          <w:rFonts w:ascii="Arial" w:hAnsi="Arial" w:cs="Arial"/>
          <w:bCs/>
          <w:sz w:val="24"/>
          <w:szCs w:val="24"/>
        </w:rPr>
        <w:t xml:space="preserve">This section has </w:t>
      </w:r>
      <w:r w:rsidRPr="00532A21">
        <w:rPr>
          <w:rFonts w:ascii="Arial" w:hAnsi="Arial" w:cs="Arial"/>
          <w:b/>
          <w:bCs/>
          <w:sz w:val="24"/>
          <w:szCs w:val="24"/>
        </w:rPr>
        <w:t>20</w:t>
      </w:r>
      <w:r w:rsidRPr="00532A21">
        <w:rPr>
          <w:rFonts w:ascii="Arial" w:hAnsi="Arial" w:cs="Arial"/>
          <w:bCs/>
          <w:sz w:val="24"/>
          <w:szCs w:val="24"/>
        </w:rPr>
        <w:t xml:space="preserve"> questions.  Answer </w:t>
      </w:r>
      <w:r w:rsidRPr="00381D6D">
        <w:rPr>
          <w:rFonts w:ascii="Arial" w:hAnsi="Arial" w:cs="Arial"/>
          <w:b/>
          <w:bCs/>
          <w:sz w:val="24"/>
          <w:szCs w:val="24"/>
        </w:rPr>
        <w:t>all</w:t>
      </w:r>
      <w:r w:rsidRPr="00532A21">
        <w:rPr>
          <w:rFonts w:ascii="Arial" w:hAnsi="Arial" w:cs="Arial"/>
          <w:bCs/>
          <w:sz w:val="24"/>
          <w:szCs w:val="24"/>
        </w:rPr>
        <w:t xml:space="preserve"> questions on the separate Multiple-c</w:t>
      </w:r>
      <w:r>
        <w:rPr>
          <w:rFonts w:ascii="Arial" w:hAnsi="Arial" w:cs="Arial"/>
          <w:bCs/>
          <w:sz w:val="24"/>
          <w:szCs w:val="24"/>
        </w:rPr>
        <w:t>hoice a</w:t>
      </w:r>
      <w:r w:rsidRPr="00532A21">
        <w:rPr>
          <w:rFonts w:ascii="Arial" w:hAnsi="Arial" w:cs="Arial"/>
          <w:bCs/>
          <w:sz w:val="24"/>
          <w:szCs w:val="24"/>
        </w:rPr>
        <w:t xml:space="preserve">nswer </w:t>
      </w:r>
      <w:r>
        <w:rPr>
          <w:rFonts w:ascii="Arial" w:hAnsi="Arial" w:cs="Arial"/>
          <w:bCs/>
          <w:sz w:val="24"/>
          <w:szCs w:val="24"/>
        </w:rPr>
        <w:t>s</w:t>
      </w:r>
      <w:r w:rsidRPr="00532A21">
        <w:rPr>
          <w:rFonts w:ascii="Arial" w:hAnsi="Arial" w:cs="Arial"/>
          <w:bCs/>
          <w:sz w:val="24"/>
          <w:szCs w:val="24"/>
        </w:rPr>
        <w:t xml:space="preserve">heet provided.  </w:t>
      </w:r>
      <w:r w:rsidRPr="00532A21">
        <w:rPr>
          <w:rFonts w:ascii="Arial" w:hAnsi="Arial" w:cs="Arial"/>
          <w:sz w:val="24"/>
          <w:szCs w:val="24"/>
          <w:lang w:val="en-GB"/>
        </w:rPr>
        <w:t xml:space="preserve">For each question, shade the box to indicate your answer.  Use only a blue or black pen to shade the boxes.  </w:t>
      </w:r>
      <w:r w:rsidR="00164CCF">
        <w:rPr>
          <w:rFonts w:ascii="Arial" w:hAnsi="Arial" w:cs="Arial"/>
          <w:lang w:val="en-GB"/>
        </w:rPr>
        <w:t>Do not use erasable or gel pens</w:t>
      </w:r>
      <w:r w:rsidR="00164CCF">
        <w:rPr>
          <w:rFonts w:ascii="Arial" w:hAnsi="Arial" w:cs="Arial"/>
          <w:sz w:val="24"/>
          <w:szCs w:val="24"/>
          <w:lang w:val="en-GB"/>
        </w:rPr>
        <w:t xml:space="preserve">.  </w:t>
      </w:r>
      <w:r w:rsidRPr="00532A21">
        <w:rPr>
          <w:rFonts w:ascii="Arial" w:hAnsi="Arial" w:cs="Arial"/>
          <w:sz w:val="24"/>
          <w:szCs w:val="24"/>
          <w:lang w:val="en-GB"/>
        </w:rPr>
        <w:t>If you make a mistake, p</w:t>
      </w:r>
      <w:r>
        <w:rPr>
          <w:rFonts w:ascii="Arial" w:hAnsi="Arial" w:cs="Arial"/>
          <w:sz w:val="24"/>
          <w:szCs w:val="24"/>
          <w:lang w:val="en-GB"/>
        </w:rPr>
        <w:t>lace a cross through the square, then shade your new answer.</w:t>
      </w:r>
      <w:r w:rsidRPr="00532A21">
        <w:rPr>
          <w:rFonts w:ascii="Arial" w:hAnsi="Arial" w:cs="Arial"/>
          <w:sz w:val="24"/>
          <w:szCs w:val="24"/>
          <w:lang w:val="en-GB"/>
        </w:rPr>
        <w:t xml:space="preserve">  Do not erase or use correction fluid/tape.  Marks will not be deducted for incorrect answers.  No marks will be given if more than one answer is completed for any question.</w:t>
      </w:r>
    </w:p>
    <w:p w14:paraId="37689EAC" w14:textId="77777777" w:rsidR="009D7CCF" w:rsidRPr="00381D6D" w:rsidRDefault="009D7CCF" w:rsidP="009D7CCF">
      <w:pPr>
        <w:widowControl w:val="0"/>
        <w:autoSpaceDE w:val="0"/>
        <w:autoSpaceDN w:val="0"/>
        <w:adjustRightInd w:val="0"/>
        <w:spacing w:after="0" w:line="240" w:lineRule="auto"/>
        <w:ind w:left="-18" w:right="-20"/>
        <w:rPr>
          <w:rFonts w:ascii="Arial" w:hAnsi="Arial" w:cs="Arial"/>
          <w:bCs/>
          <w:sz w:val="24"/>
          <w:szCs w:val="24"/>
        </w:rPr>
      </w:pPr>
    </w:p>
    <w:p w14:paraId="439BEC66" w14:textId="77777777" w:rsidR="009D7CCF" w:rsidRPr="00A54DB7"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A54DB7">
        <w:rPr>
          <w:rFonts w:ascii="Arial" w:hAnsi="Arial" w:cs="Arial"/>
          <w:bCs/>
          <w:sz w:val="24"/>
          <w:szCs w:val="24"/>
        </w:rPr>
        <w:t>Suggested working time</w:t>
      </w:r>
      <w:r>
        <w:rPr>
          <w:rFonts w:ascii="Arial" w:hAnsi="Arial" w:cs="Arial"/>
          <w:bCs/>
          <w:sz w:val="24"/>
          <w:szCs w:val="24"/>
        </w:rPr>
        <w:t xml:space="preserve">: </w:t>
      </w:r>
      <w:r w:rsidRPr="00A54DB7">
        <w:rPr>
          <w:rFonts w:ascii="Arial" w:hAnsi="Arial" w:cs="Arial"/>
          <w:bCs/>
          <w:sz w:val="24"/>
          <w:szCs w:val="24"/>
        </w:rPr>
        <w:t>30 minutes.</w:t>
      </w:r>
    </w:p>
    <w:p w14:paraId="4FC8DC92" w14:textId="77777777" w:rsidR="009D7CCF" w:rsidRPr="009C5EC4" w:rsidRDefault="009D7CCF" w:rsidP="009D7CCF">
      <w:pPr>
        <w:tabs>
          <w:tab w:val="left" w:pos="540"/>
          <w:tab w:val="left" w:pos="1080"/>
        </w:tabs>
        <w:spacing w:after="0" w:line="240" w:lineRule="auto"/>
        <w:rPr>
          <w:rFonts w:ascii="Arial" w:hAnsi="Arial" w:cs="Arial"/>
          <w:sz w:val="20"/>
          <w:szCs w:val="20"/>
        </w:rPr>
      </w:pPr>
      <w:r w:rsidRPr="009C5EC4">
        <w:rPr>
          <w:rFonts w:ascii="Arial" w:hAnsi="Arial" w:cs="Arial"/>
        </w:rPr>
        <w:t>____________________________________________________________________________</w:t>
      </w:r>
      <w:r>
        <w:rPr>
          <w:rFonts w:ascii="Arial" w:hAnsi="Arial" w:cs="Arial"/>
        </w:rPr>
        <w:t>__</w:t>
      </w:r>
    </w:p>
    <w:p w14:paraId="67C2ACDF" w14:textId="77777777" w:rsidR="009D7CCF" w:rsidRPr="004D1C28" w:rsidRDefault="009D7CCF" w:rsidP="009D7CCF">
      <w:pPr>
        <w:spacing w:after="0"/>
        <w:rPr>
          <w:rFonts w:ascii="Arial" w:hAnsi="Arial" w:cs="Arial"/>
          <w:sz w:val="20"/>
          <w:szCs w:val="20"/>
          <w:lang w:val="en-US"/>
        </w:rPr>
      </w:pPr>
    </w:p>
    <w:p w14:paraId="326ECD11" w14:textId="2F246C07" w:rsidR="009D7CCF" w:rsidRPr="006928AE" w:rsidRDefault="009D7CCF" w:rsidP="009D7CCF">
      <w:pPr>
        <w:tabs>
          <w:tab w:val="left" w:pos="540"/>
          <w:tab w:val="left" w:pos="1080"/>
          <w:tab w:val="right" w:pos="9540"/>
        </w:tabs>
        <w:spacing w:after="0" w:line="240" w:lineRule="auto"/>
        <w:rPr>
          <w:rFonts w:ascii="Arial" w:hAnsi="Arial" w:cs="Arial"/>
          <w:sz w:val="24"/>
          <w:szCs w:val="24"/>
        </w:rPr>
      </w:pPr>
      <w:r w:rsidRPr="006928AE">
        <w:rPr>
          <w:rFonts w:ascii="Arial" w:hAnsi="Arial" w:cs="Arial"/>
          <w:sz w:val="24"/>
          <w:szCs w:val="24"/>
        </w:rPr>
        <w:t xml:space="preserve">Refer to </w:t>
      </w:r>
      <w:r w:rsidRPr="006928AE">
        <w:rPr>
          <w:rFonts w:ascii="Arial" w:hAnsi="Arial" w:cs="Arial"/>
          <w:b/>
          <w:sz w:val="24"/>
          <w:szCs w:val="24"/>
        </w:rPr>
        <w:t>Source 1</w:t>
      </w:r>
      <w:r>
        <w:rPr>
          <w:rFonts w:ascii="Arial" w:hAnsi="Arial" w:cs="Arial"/>
          <w:b/>
          <w:sz w:val="24"/>
          <w:szCs w:val="24"/>
        </w:rPr>
        <w:t>:</w:t>
      </w:r>
      <w:r w:rsidRPr="006928AE">
        <w:rPr>
          <w:rFonts w:ascii="Arial" w:hAnsi="Arial" w:cs="Arial"/>
          <w:sz w:val="24"/>
          <w:szCs w:val="24"/>
        </w:rPr>
        <w:t xml:space="preserve"> </w:t>
      </w:r>
      <w:r w:rsidR="00870D0A">
        <w:rPr>
          <w:rFonts w:ascii="Arial" w:hAnsi="Arial" w:cs="Arial"/>
          <w:sz w:val="24"/>
          <w:szCs w:val="24"/>
        </w:rPr>
        <w:t xml:space="preserve"> </w:t>
      </w:r>
      <w:r w:rsidR="002E4E80">
        <w:rPr>
          <w:rFonts w:ascii="Arial" w:hAnsi="Arial" w:cs="Arial"/>
          <w:sz w:val="24"/>
          <w:szCs w:val="24"/>
        </w:rPr>
        <w:t>Byron Bay</w:t>
      </w:r>
      <w:r w:rsidR="00667332" w:rsidRPr="00B72B26">
        <w:rPr>
          <w:rFonts w:ascii="Arial" w:hAnsi="Arial" w:cs="Arial"/>
          <w:sz w:val="24"/>
          <w:szCs w:val="24"/>
        </w:rPr>
        <w:t xml:space="preserve"> topographic map </w:t>
      </w:r>
      <w:r w:rsidR="001247F0">
        <w:rPr>
          <w:rFonts w:ascii="Arial" w:hAnsi="Arial" w:cs="Arial"/>
          <w:sz w:val="24"/>
          <w:szCs w:val="24"/>
        </w:rPr>
        <w:t xml:space="preserve">– 2017 </w:t>
      </w:r>
      <w:r w:rsidR="00667332" w:rsidRPr="00B72B26">
        <w:rPr>
          <w:rFonts w:ascii="Arial" w:hAnsi="Arial" w:cs="Arial"/>
          <w:sz w:val="24"/>
          <w:szCs w:val="24"/>
        </w:rPr>
        <w:t>to answer Questions 1 to</w:t>
      </w:r>
      <w:r w:rsidR="00E94794">
        <w:rPr>
          <w:rFonts w:ascii="Arial" w:hAnsi="Arial" w:cs="Arial"/>
          <w:sz w:val="24"/>
          <w:szCs w:val="24"/>
        </w:rPr>
        <w:t xml:space="preserve"> </w:t>
      </w:r>
      <w:r w:rsidR="002E4E80">
        <w:rPr>
          <w:rFonts w:ascii="Arial" w:hAnsi="Arial" w:cs="Arial"/>
          <w:sz w:val="24"/>
          <w:szCs w:val="24"/>
        </w:rPr>
        <w:t>12</w:t>
      </w:r>
      <w:r w:rsidR="00870D0A">
        <w:rPr>
          <w:rFonts w:ascii="Arial" w:hAnsi="Arial" w:cs="Arial"/>
          <w:sz w:val="24"/>
          <w:szCs w:val="24"/>
        </w:rPr>
        <w:t>.</w:t>
      </w:r>
    </w:p>
    <w:p w14:paraId="5FBDC7C9" w14:textId="77777777" w:rsidR="009D7CCF" w:rsidRPr="002249BC" w:rsidRDefault="009D7CCF" w:rsidP="009D7CCF">
      <w:pPr>
        <w:tabs>
          <w:tab w:val="left" w:pos="540"/>
          <w:tab w:val="left" w:pos="1080"/>
          <w:tab w:val="right" w:pos="9540"/>
        </w:tabs>
        <w:spacing w:after="0" w:line="240" w:lineRule="auto"/>
        <w:rPr>
          <w:rFonts w:ascii="Arial" w:hAnsi="Arial" w:cs="Arial"/>
          <w:b/>
          <w:sz w:val="16"/>
          <w:szCs w:val="16"/>
        </w:rPr>
      </w:pPr>
    </w:p>
    <w:p w14:paraId="5D4403F9" w14:textId="6198A581" w:rsidR="0026008C" w:rsidRPr="003C09F2" w:rsidRDefault="0026008C" w:rsidP="00B5185B">
      <w:pPr>
        <w:pStyle w:val="ListParagraph"/>
        <w:numPr>
          <w:ilvl w:val="0"/>
          <w:numId w:val="2"/>
        </w:numPr>
        <w:ind w:left="567" w:right="-142" w:hanging="567"/>
        <w:rPr>
          <w:rFonts w:ascii="Arial" w:hAnsi="Arial" w:cs="Arial"/>
          <w:lang w:val="en-US"/>
        </w:rPr>
      </w:pPr>
      <w:r w:rsidRPr="003C09F2">
        <w:rPr>
          <w:rFonts w:ascii="Arial" w:hAnsi="Arial" w:cs="Arial"/>
          <w:lang w:val="en-US"/>
        </w:rPr>
        <w:t>The scale of the map could be stated as:</w:t>
      </w:r>
    </w:p>
    <w:p w14:paraId="1559420C" w14:textId="77777777" w:rsidR="0026008C" w:rsidRPr="00B5185B" w:rsidRDefault="0026008C" w:rsidP="0026008C">
      <w:pPr>
        <w:spacing w:after="0" w:line="240" w:lineRule="auto"/>
        <w:ind w:left="1134" w:hanging="567"/>
        <w:rPr>
          <w:rFonts w:ascii="Arial" w:hAnsi="Arial" w:cs="Arial"/>
          <w:sz w:val="24"/>
          <w:szCs w:val="24"/>
          <w:lang w:val="en-US"/>
        </w:rPr>
      </w:pPr>
    </w:p>
    <w:p w14:paraId="1C4790FE" w14:textId="3DBBA729" w:rsidR="0026008C" w:rsidRPr="00EA32B7" w:rsidRDefault="0026008C" w:rsidP="0026008C">
      <w:pPr>
        <w:pStyle w:val="ListParagraph"/>
        <w:numPr>
          <w:ilvl w:val="0"/>
          <w:numId w:val="3"/>
        </w:numPr>
        <w:ind w:left="1134" w:hanging="567"/>
        <w:rPr>
          <w:rFonts w:ascii="Arial" w:hAnsi="Arial" w:cs="Arial"/>
          <w:lang w:val="en-US"/>
        </w:rPr>
      </w:pPr>
      <w:r w:rsidRPr="00EA32B7">
        <w:rPr>
          <w:rFonts w:ascii="Arial" w:hAnsi="Arial" w:cs="Arial"/>
          <w:lang w:val="en-US"/>
        </w:rPr>
        <w:t>one centimetre represents 250 metres</w:t>
      </w:r>
      <w:r w:rsidR="00A50CD9">
        <w:rPr>
          <w:rFonts w:ascii="Arial" w:hAnsi="Arial" w:cs="Arial"/>
          <w:lang w:val="en-US"/>
        </w:rPr>
        <w:t>.</w:t>
      </w:r>
    </w:p>
    <w:p w14:paraId="00921075" w14:textId="6308999F" w:rsidR="0026008C" w:rsidRDefault="0026008C" w:rsidP="0026008C">
      <w:pPr>
        <w:pStyle w:val="ListParagraph"/>
        <w:numPr>
          <w:ilvl w:val="0"/>
          <w:numId w:val="3"/>
        </w:numPr>
        <w:ind w:left="1134" w:hanging="567"/>
        <w:rPr>
          <w:rFonts w:ascii="Arial" w:hAnsi="Arial" w:cs="Arial"/>
          <w:lang w:val="en-US"/>
        </w:rPr>
      </w:pPr>
      <w:r w:rsidRPr="00EA32B7">
        <w:rPr>
          <w:rFonts w:ascii="Arial" w:hAnsi="Arial" w:cs="Arial"/>
          <w:lang w:val="en-US"/>
        </w:rPr>
        <w:t>on</w:t>
      </w:r>
      <w:r>
        <w:rPr>
          <w:rFonts w:ascii="Arial" w:hAnsi="Arial" w:cs="Arial"/>
          <w:lang w:val="en-US"/>
        </w:rPr>
        <w:t xml:space="preserve">e centimetre represents </w:t>
      </w:r>
      <w:r w:rsidR="001247F0">
        <w:rPr>
          <w:rFonts w:ascii="Arial" w:hAnsi="Arial" w:cs="Arial"/>
          <w:lang w:val="en-US"/>
        </w:rPr>
        <w:t>5</w:t>
      </w:r>
      <w:r>
        <w:rPr>
          <w:rFonts w:ascii="Arial" w:hAnsi="Arial" w:cs="Arial"/>
          <w:lang w:val="en-US"/>
        </w:rPr>
        <w:t>00 metres</w:t>
      </w:r>
      <w:r w:rsidR="00A50CD9">
        <w:rPr>
          <w:rFonts w:ascii="Arial" w:hAnsi="Arial" w:cs="Arial"/>
          <w:lang w:val="en-US"/>
        </w:rPr>
        <w:t>.</w:t>
      </w:r>
    </w:p>
    <w:p w14:paraId="7E8E041C" w14:textId="5BFA5EC6" w:rsidR="0026008C" w:rsidRDefault="0026008C" w:rsidP="0026008C">
      <w:pPr>
        <w:pStyle w:val="ListParagraph"/>
        <w:numPr>
          <w:ilvl w:val="0"/>
          <w:numId w:val="3"/>
        </w:numPr>
        <w:ind w:left="1134" w:hanging="567"/>
        <w:rPr>
          <w:rFonts w:ascii="Arial" w:hAnsi="Arial" w:cs="Arial"/>
          <w:lang w:val="en-US"/>
        </w:rPr>
      </w:pPr>
      <w:r>
        <w:rPr>
          <w:rFonts w:ascii="Arial" w:hAnsi="Arial" w:cs="Arial"/>
          <w:lang w:val="en-US"/>
        </w:rPr>
        <w:t xml:space="preserve">one centimetre represents </w:t>
      </w:r>
      <w:r w:rsidR="001247F0">
        <w:rPr>
          <w:rFonts w:ascii="Arial" w:hAnsi="Arial" w:cs="Arial"/>
          <w:lang w:val="en-US"/>
        </w:rPr>
        <w:t>25,000</w:t>
      </w:r>
      <w:r>
        <w:rPr>
          <w:rFonts w:ascii="Arial" w:hAnsi="Arial" w:cs="Arial"/>
          <w:lang w:val="en-US"/>
        </w:rPr>
        <w:t xml:space="preserve"> metre</w:t>
      </w:r>
      <w:r w:rsidR="001247F0">
        <w:rPr>
          <w:rFonts w:ascii="Arial" w:hAnsi="Arial" w:cs="Arial"/>
          <w:lang w:val="en-US"/>
        </w:rPr>
        <w:t>s</w:t>
      </w:r>
      <w:r w:rsidR="00A50CD9">
        <w:rPr>
          <w:rFonts w:ascii="Arial" w:hAnsi="Arial" w:cs="Arial"/>
          <w:lang w:val="en-US"/>
        </w:rPr>
        <w:t>.</w:t>
      </w:r>
    </w:p>
    <w:p w14:paraId="29409B70" w14:textId="2F12AEFE" w:rsidR="0026008C" w:rsidRPr="00E94794" w:rsidRDefault="0026008C" w:rsidP="0026008C">
      <w:pPr>
        <w:pStyle w:val="ListParagraph"/>
        <w:numPr>
          <w:ilvl w:val="0"/>
          <w:numId w:val="3"/>
        </w:numPr>
        <w:ind w:left="1134" w:hanging="567"/>
        <w:rPr>
          <w:rFonts w:ascii="Arial" w:hAnsi="Arial" w:cs="Arial"/>
          <w:lang w:val="en-US"/>
        </w:rPr>
      </w:pPr>
      <w:r>
        <w:rPr>
          <w:rFonts w:ascii="Arial" w:hAnsi="Arial" w:cs="Arial"/>
          <w:lang w:val="en-US"/>
        </w:rPr>
        <w:t>one centimetre represents 4 kilometres</w:t>
      </w:r>
      <w:r w:rsidR="00A50CD9">
        <w:rPr>
          <w:rFonts w:ascii="Arial" w:hAnsi="Arial" w:cs="Arial"/>
          <w:lang w:val="en-US"/>
        </w:rPr>
        <w:t>.</w:t>
      </w:r>
    </w:p>
    <w:p w14:paraId="6ACD3093" w14:textId="77777777" w:rsidR="009D7CCF" w:rsidRDefault="009D7CCF" w:rsidP="009D7CCF">
      <w:pPr>
        <w:spacing w:after="0" w:line="240" w:lineRule="auto"/>
        <w:rPr>
          <w:rFonts w:ascii="Arial" w:hAnsi="Arial" w:cs="Arial"/>
          <w:sz w:val="20"/>
          <w:szCs w:val="20"/>
          <w:lang w:val="en-US"/>
        </w:rPr>
      </w:pPr>
    </w:p>
    <w:p w14:paraId="5CCD56B6" w14:textId="77777777" w:rsidR="00E94794" w:rsidRPr="004D1C28" w:rsidRDefault="00E94794" w:rsidP="009D7CCF">
      <w:pPr>
        <w:spacing w:after="0" w:line="240" w:lineRule="auto"/>
        <w:rPr>
          <w:rFonts w:ascii="Arial" w:hAnsi="Arial" w:cs="Arial"/>
          <w:sz w:val="20"/>
          <w:szCs w:val="20"/>
          <w:lang w:val="en-US"/>
        </w:rPr>
      </w:pPr>
    </w:p>
    <w:p w14:paraId="4C845FC1" w14:textId="11F0F2F6" w:rsidR="00E94794" w:rsidRPr="00E94794" w:rsidRDefault="00AB4FAB" w:rsidP="00797A0A">
      <w:pPr>
        <w:pStyle w:val="ListParagraph"/>
        <w:numPr>
          <w:ilvl w:val="0"/>
          <w:numId w:val="2"/>
        </w:numPr>
        <w:ind w:left="567" w:hanging="567"/>
        <w:rPr>
          <w:rFonts w:ascii="Arial" w:hAnsi="Arial" w:cs="Arial"/>
          <w:szCs w:val="16"/>
          <w:lang w:val="en-US"/>
        </w:rPr>
      </w:pPr>
      <w:r>
        <w:rPr>
          <w:rFonts w:ascii="Arial" w:hAnsi="Arial" w:cs="Arial"/>
          <w:szCs w:val="16"/>
          <w:lang w:val="en-US"/>
        </w:rPr>
        <w:t>The contour interval of the topographic map is:</w:t>
      </w:r>
    </w:p>
    <w:p w14:paraId="0D5A4E93" w14:textId="77777777" w:rsidR="00E94794" w:rsidRPr="004D1C28" w:rsidRDefault="00E94794" w:rsidP="00797A0A">
      <w:pPr>
        <w:spacing w:after="0" w:line="240" w:lineRule="auto"/>
        <w:ind w:left="1134" w:hanging="567"/>
        <w:rPr>
          <w:rFonts w:ascii="Arial" w:hAnsi="Arial" w:cs="Arial"/>
          <w:sz w:val="16"/>
          <w:szCs w:val="16"/>
          <w:lang w:val="en-US"/>
        </w:rPr>
      </w:pPr>
    </w:p>
    <w:p w14:paraId="3CDB5EB1" w14:textId="7AD010AD" w:rsidR="00AB4FAB" w:rsidRDefault="00797A0A" w:rsidP="00797A0A">
      <w:pPr>
        <w:pStyle w:val="ListParagraph"/>
        <w:numPr>
          <w:ilvl w:val="0"/>
          <w:numId w:val="11"/>
        </w:numPr>
        <w:ind w:left="1134" w:hanging="567"/>
        <w:rPr>
          <w:rFonts w:ascii="Arial" w:hAnsi="Arial" w:cs="Arial"/>
          <w:lang w:val="en-US"/>
        </w:rPr>
      </w:pPr>
      <w:r>
        <w:rPr>
          <w:rFonts w:ascii="Arial" w:hAnsi="Arial" w:cs="Arial"/>
          <w:lang w:val="en-US"/>
        </w:rPr>
        <w:t xml:space="preserve">  </w:t>
      </w:r>
      <w:r w:rsidR="00AB4FAB">
        <w:rPr>
          <w:rFonts w:ascii="Arial" w:hAnsi="Arial" w:cs="Arial"/>
          <w:lang w:val="en-US"/>
        </w:rPr>
        <w:t>5 metres</w:t>
      </w:r>
      <w:r w:rsidR="00A50CD9">
        <w:rPr>
          <w:rFonts w:ascii="Arial" w:hAnsi="Arial" w:cs="Arial"/>
          <w:lang w:val="en-US"/>
        </w:rPr>
        <w:t>.</w:t>
      </w:r>
    </w:p>
    <w:p w14:paraId="04023A60" w14:textId="1B1CA4DA" w:rsidR="00AB4FAB" w:rsidRDefault="00AB4FAB" w:rsidP="00797A0A">
      <w:pPr>
        <w:pStyle w:val="ListParagraph"/>
        <w:numPr>
          <w:ilvl w:val="0"/>
          <w:numId w:val="11"/>
        </w:numPr>
        <w:ind w:left="1134" w:hanging="567"/>
        <w:rPr>
          <w:rFonts w:ascii="Arial" w:hAnsi="Arial" w:cs="Arial"/>
          <w:lang w:val="en-US"/>
        </w:rPr>
      </w:pPr>
      <w:r>
        <w:rPr>
          <w:rFonts w:ascii="Arial" w:hAnsi="Arial" w:cs="Arial"/>
          <w:lang w:val="en-US"/>
        </w:rPr>
        <w:t>10 metres</w:t>
      </w:r>
      <w:r w:rsidR="00A50CD9">
        <w:rPr>
          <w:rFonts w:ascii="Arial" w:hAnsi="Arial" w:cs="Arial"/>
          <w:lang w:val="en-US"/>
        </w:rPr>
        <w:t>.</w:t>
      </w:r>
    </w:p>
    <w:p w14:paraId="684059ED" w14:textId="34ECF72B" w:rsidR="00AB4FAB" w:rsidRDefault="00AB4FAB" w:rsidP="00797A0A">
      <w:pPr>
        <w:pStyle w:val="ListParagraph"/>
        <w:numPr>
          <w:ilvl w:val="0"/>
          <w:numId w:val="11"/>
        </w:numPr>
        <w:ind w:left="1134" w:hanging="567"/>
        <w:rPr>
          <w:rFonts w:ascii="Arial" w:hAnsi="Arial" w:cs="Arial"/>
          <w:lang w:val="en-US"/>
        </w:rPr>
      </w:pPr>
      <w:r>
        <w:rPr>
          <w:rFonts w:ascii="Arial" w:hAnsi="Arial" w:cs="Arial"/>
          <w:lang w:val="en-US"/>
        </w:rPr>
        <w:t>20 metres</w:t>
      </w:r>
      <w:r w:rsidR="00A50CD9">
        <w:rPr>
          <w:rFonts w:ascii="Arial" w:hAnsi="Arial" w:cs="Arial"/>
          <w:lang w:val="en-US"/>
        </w:rPr>
        <w:t>.</w:t>
      </w:r>
    </w:p>
    <w:p w14:paraId="5C85209D" w14:textId="01D2FA67" w:rsidR="009D7CCF" w:rsidRPr="00E94794" w:rsidRDefault="00AB4FAB" w:rsidP="00797A0A">
      <w:pPr>
        <w:pStyle w:val="ListParagraph"/>
        <w:numPr>
          <w:ilvl w:val="0"/>
          <w:numId w:val="11"/>
        </w:numPr>
        <w:ind w:left="1134" w:hanging="567"/>
        <w:rPr>
          <w:rFonts w:ascii="Arial" w:hAnsi="Arial" w:cs="Arial"/>
          <w:lang w:val="en-US"/>
        </w:rPr>
      </w:pPr>
      <w:r>
        <w:rPr>
          <w:rFonts w:ascii="Arial" w:hAnsi="Arial" w:cs="Arial"/>
          <w:lang w:val="en-US"/>
        </w:rPr>
        <w:t>50 metres</w:t>
      </w:r>
      <w:r w:rsidR="00A50CD9">
        <w:rPr>
          <w:rFonts w:ascii="Arial" w:hAnsi="Arial" w:cs="Arial"/>
          <w:lang w:val="en-US"/>
        </w:rPr>
        <w:t>.</w:t>
      </w:r>
    </w:p>
    <w:p w14:paraId="7A40FE40" w14:textId="77777777" w:rsidR="009D7CCF" w:rsidRDefault="009D7CCF" w:rsidP="009D7CCF">
      <w:pPr>
        <w:pStyle w:val="ListParagraph"/>
        <w:ind w:left="0"/>
        <w:rPr>
          <w:rFonts w:ascii="Arial" w:hAnsi="Arial" w:cs="Arial"/>
          <w:sz w:val="20"/>
          <w:szCs w:val="20"/>
          <w:lang w:val="en-US"/>
        </w:rPr>
      </w:pPr>
    </w:p>
    <w:p w14:paraId="2A66C793" w14:textId="77777777" w:rsidR="00E94794" w:rsidRPr="004D1C28" w:rsidRDefault="00E94794" w:rsidP="009D7CCF">
      <w:pPr>
        <w:pStyle w:val="ListParagraph"/>
        <w:ind w:left="0"/>
        <w:rPr>
          <w:rFonts w:ascii="Arial" w:hAnsi="Arial" w:cs="Arial"/>
          <w:sz w:val="20"/>
          <w:szCs w:val="20"/>
          <w:lang w:val="en-US"/>
        </w:rPr>
      </w:pPr>
    </w:p>
    <w:p w14:paraId="215E876E" w14:textId="29318B58" w:rsidR="00DA3360" w:rsidRPr="00E94794" w:rsidRDefault="00221EA5" w:rsidP="00797A0A">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Which of the following is a cultural feature found within AR </w:t>
      </w:r>
      <w:r w:rsidR="00F32FEC">
        <w:rPr>
          <w:rFonts w:ascii="Arial" w:hAnsi="Arial" w:cs="Arial"/>
          <w:szCs w:val="16"/>
          <w:lang w:val="en-US"/>
        </w:rPr>
        <w:t>6231?</w:t>
      </w:r>
    </w:p>
    <w:p w14:paraId="427E5077" w14:textId="77777777" w:rsidR="00DA3360" w:rsidRPr="004D1C28" w:rsidRDefault="00DA3360" w:rsidP="00797A0A">
      <w:pPr>
        <w:spacing w:after="0" w:line="240" w:lineRule="auto"/>
        <w:ind w:left="567"/>
        <w:rPr>
          <w:rFonts w:ascii="Arial" w:hAnsi="Arial" w:cs="Arial"/>
          <w:sz w:val="16"/>
          <w:szCs w:val="16"/>
          <w:lang w:val="en-US"/>
        </w:rPr>
      </w:pPr>
    </w:p>
    <w:p w14:paraId="1FFB9962" w14:textId="247B4786" w:rsidR="00417175" w:rsidRPr="00417175" w:rsidRDefault="00640950" w:rsidP="00797A0A">
      <w:pPr>
        <w:pStyle w:val="ListParagraph"/>
        <w:numPr>
          <w:ilvl w:val="0"/>
          <w:numId w:val="29"/>
        </w:numPr>
        <w:ind w:left="1134" w:hanging="567"/>
        <w:rPr>
          <w:rFonts w:ascii="Arial" w:hAnsi="Arial" w:cs="Arial"/>
          <w:color w:val="000000" w:themeColor="text1"/>
          <w:szCs w:val="16"/>
          <w:lang w:val="en-US"/>
        </w:rPr>
      </w:pPr>
      <w:r>
        <w:rPr>
          <w:rFonts w:ascii="Arial" w:hAnsi="Arial" w:cs="Arial"/>
          <w:lang w:val="en-US"/>
        </w:rPr>
        <w:t xml:space="preserve">Ambulance </w:t>
      </w:r>
      <w:r w:rsidR="001247F0">
        <w:rPr>
          <w:rFonts w:ascii="Arial" w:hAnsi="Arial" w:cs="Arial"/>
          <w:lang w:val="en-US"/>
        </w:rPr>
        <w:t>station</w:t>
      </w:r>
    </w:p>
    <w:p w14:paraId="048C9BFA" w14:textId="28739E19" w:rsidR="004F1707" w:rsidRPr="004F1707" w:rsidRDefault="001247F0" w:rsidP="00797A0A">
      <w:pPr>
        <w:pStyle w:val="ListParagraph"/>
        <w:numPr>
          <w:ilvl w:val="0"/>
          <w:numId w:val="29"/>
        </w:numPr>
        <w:ind w:left="1134" w:hanging="567"/>
        <w:rPr>
          <w:rFonts w:ascii="Arial" w:hAnsi="Arial" w:cs="Arial"/>
          <w:color w:val="000000" w:themeColor="text1"/>
          <w:szCs w:val="16"/>
          <w:lang w:val="en-US"/>
        </w:rPr>
      </w:pPr>
      <w:r>
        <w:rPr>
          <w:rFonts w:ascii="Arial" w:hAnsi="Arial" w:cs="Arial"/>
          <w:lang w:val="en-US"/>
        </w:rPr>
        <w:t>A c</w:t>
      </w:r>
      <w:r w:rsidR="004F1707" w:rsidRPr="004F1707">
        <w:rPr>
          <w:rFonts w:ascii="Arial" w:hAnsi="Arial" w:cs="Arial"/>
          <w:lang w:val="en-US"/>
        </w:rPr>
        <w:t>liff</w:t>
      </w:r>
    </w:p>
    <w:p w14:paraId="0F022F43" w14:textId="7684E452" w:rsidR="00417175" w:rsidRPr="00417175" w:rsidRDefault="00417175" w:rsidP="00797A0A">
      <w:pPr>
        <w:pStyle w:val="ListParagraph"/>
        <w:numPr>
          <w:ilvl w:val="0"/>
          <w:numId w:val="29"/>
        </w:numPr>
        <w:ind w:left="1134" w:hanging="567"/>
        <w:rPr>
          <w:rFonts w:ascii="Arial" w:hAnsi="Arial" w:cs="Arial"/>
          <w:color w:val="000000" w:themeColor="text1"/>
          <w:szCs w:val="16"/>
          <w:lang w:val="en-US"/>
        </w:rPr>
      </w:pPr>
      <w:r>
        <w:rPr>
          <w:rFonts w:ascii="Arial" w:hAnsi="Arial" w:cs="Arial"/>
          <w:lang w:val="en-US"/>
        </w:rPr>
        <w:t>Electricity substation</w:t>
      </w:r>
    </w:p>
    <w:p w14:paraId="508E8E87" w14:textId="6A881FE1" w:rsidR="002D2963" w:rsidRPr="00F32FEC" w:rsidRDefault="00417175" w:rsidP="00FB798F">
      <w:pPr>
        <w:pStyle w:val="ListParagraph"/>
        <w:numPr>
          <w:ilvl w:val="0"/>
          <w:numId w:val="29"/>
        </w:numPr>
        <w:ind w:left="1134" w:hanging="567"/>
        <w:rPr>
          <w:rFonts w:ascii="Arial" w:hAnsi="Arial" w:cs="Arial"/>
          <w:color w:val="000000" w:themeColor="text1"/>
          <w:szCs w:val="16"/>
          <w:lang w:val="en-US"/>
        </w:rPr>
      </w:pPr>
      <w:r>
        <w:rPr>
          <w:rFonts w:ascii="Arial" w:hAnsi="Arial" w:cs="Arial"/>
          <w:lang w:val="en-US"/>
        </w:rPr>
        <w:t>Emer</w:t>
      </w:r>
      <w:r w:rsidR="00221EA5">
        <w:rPr>
          <w:rFonts w:ascii="Arial" w:hAnsi="Arial" w:cs="Arial"/>
          <w:lang w:val="en-US"/>
        </w:rPr>
        <w:t>gency headquarters</w:t>
      </w:r>
    </w:p>
    <w:p w14:paraId="0458B01E" w14:textId="033BEE6E" w:rsidR="00797A0A" w:rsidRDefault="00797A0A" w:rsidP="00CA5BB2">
      <w:pPr>
        <w:spacing w:after="0" w:line="240" w:lineRule="auto"/>
        <w:rPr>
          <w:rFonts w:ascii="Arial" w:hAnsi="Arial" w:cs="Arial"/>
          <w:lang w:val="en-US"/>
        </w:rPr>
      </w:pPr>
    </w:p>
    <w:p w14:paraId="6266E685" w14:textId="77777777" w:rsidR="00797A0A" w:rsidRPr="00CA5BB2" w:rsidRDefault="00797A0A" w:rsidP="00CA5BB2">
      <w:pPr>
        <w:spacing w:after="0" w:line="240" w:lineRule="auto"/>
        <w:rPr>
          <w:rFonts w:ascii="Arial" w:hAnsi="Arial" w:cs="Arial"/>
          <w:color w:val="000000" w:themeColor="text1"/>
          <w:sz w:val="20"/>
          <w:szCs w:val="20"/>
          <w:lang w:val="en-US"/>
        </w:rPr>
      </w:pPr>
    </w:p>
    <w:p w14:paraId="440322A7" w14:textId="7FD45FCB" w:rsidR="009D7CCF" w:rsidRPr="0033352E" w:rsidRDefault="0033352E" w:rsidP="00CA5BB2">
      <w:pPr>
        <w:pStyle w:val="ListParagraph"/>
        <w:numPr>
          <w:ilvl w:val="0"/>
          <w:numId w:val="2"/>
        </w:numPr>
        <w:ind w:left="567" w:hanging="567"/>
        <w:rPr>
          <w:rFonts w:ascii="Arial" w:hAnsi="Arial" w:cs="Arial"/>
          <w:color w:val="000000" w:themeColor="text1"/>
          <w:szCs w:val="16"/>
          <w:lang w:val="en-US"/>
        </w:rPr>
      </w:pPr>
      <w:r>
        <w:rPr>
          <w:rFonts w:ascii="Arial" w:hAnsi="Arial" w:cs="Arial"/>
          <w:color w:val="000000" w:themeColor="text1"/>
          <w:szCs w:val="16"/>
          <w:lang w:val="en-US"/>
        </w:rPr>
        <w:t>The distance by rail from</w:t>
      </w:r>
      <w:r w:rsidR="00452870">
        <w:rPr>
          <w:rFonts w:ascii="Arial" w:hAnsi="Arial" w:cs="Arial"/>
          <w:color w:val="000000" w:themeColor="text1"/>
          <w:szCs w:val="16"/>
          <w:lang w:val="en-US"/>
        </w:rPr>
        <w:t xml:space="preserve"> the bridge at</w:t>
      </w:r>
      <w:r>
        <w:rPr>
          <w:rFonts w:ascii="Arial" w:hAnsi="Arial" w:cs="Arial"/>
          <w:color w:val="000000" w:themeColor="text1"/>
          <w:szCs w:val="16"/>
          <w:lang w:val="en-US"/>
        </w:rPr>
        <w:t xml:space="preserve"> GR </w:t>
      </w:r>
      <w:r w:rsidRPr="0033352E">
        <w:rPr>
          <w:rFonts w:ascii="Arial" w:hAnsi="Arial" w:cs="Arial"/>
          <w:color w:val="000000" w:themeColor="text1"/>
          <w:szCs w:val="16"/>
          <w:lang w:val="en-US"/>
        </w:rPr>
        <w:t>56</w:t>
      </w:r>
      <w:r w:rsidR="005F1A0A">
        <w:rPr>
          <w:rFonts w:ascii="Arial" w:hAnsi="Arial" w:cs="Arial"/>
          <w:color w:val="000000" w:themeColor="text1"/>
          <w:szCs w:val="16"/>
          <w:lang w:val="en-US"/>
        </w:rPr>
        <w:t>0</w:t>
      </w:r>
      <w:r w:rsidRPr="0033352E">
        <w:rPr>
          <w:rFonts w:ascii="Arial" w:hAnsi="Arial" w:cs="Arial"/>
          <w:color w:val="000000" w:themeColor="text1"/>
          <w:szCs w:val="16"/>
          <w:lang w:val="en-US"/>
        </w:rPr>
        <w:t>288</w:t>
      </w:r>
      <w:r>
        <w:rPr>
          <w:rFonts w:ascii="Arial" w:hAnsi="Arial" w:cs="Arial"/>
          <w:color w:val="000000" w:themeColor="text1"/>
          <w:szCs w:val="16"/>
          <w:lang w:val="en-US"/>
        </w:rPr>
        <w:t xml:space="preserve"> to </w:t>
      </w:r>
      <w:r w:rsidR="00027B09">
        <w:rPr>
          <w:rFonts w:ascii="Arial" w:hAnsi="Arial" w:cs="Arial"/>
          <w:color w:val="000000" w:themeColor="text1"/>
          <w:szCs w:val="16"/>
          <w:lang w:val="en-US"/>
        </w:rPr>
        <w:t xml:space="preserve">the </w:t>
      </w:r>
      <w:r w:rsidR="00D26123">
        <w:rPr>
          <w:rFonts w:ascii="Arial" w:hAnsi="Arial" w:cs="Arial"/>
          <w:color w:val="000000" w:themeColor="text1"/>
          <w:szCs w:val="16"/>
          <w:lang w:val="en-US"/>
        </w:rPr>
        <w:t xml:space="preserve">(closed) </w:t>
      </w:r>
      <w:r w:rsidR="00027B09">
        <w:rPr>
          <w:rFonts w:ascii="Arial" w:hAnsi="Arial" w:cs="Arial"/>
          <w:color w:val="000000" w:themeColor="text1"/>
          <w:szCs w:val="16"/>
          <w:lang w:val="en-US"/>
        </w:rPr>
        <w:t>railway station at Byron Bay is</w:t>
      </w:r>
      <w:r w:rsidR="007E512F">
        <w:rPr>
          <w:rFonts w:ascii="Arial" w:hAnsi="Arial" w:cs="Arial"/>
          <w:color w:val="000000" w:themeColor="text1"/>
          <w:szCs w:val="16"/>
          <w:lang w:val="en-US"/>
        </w:rPr>
        <w:t xml:space="preserve"> closest to</w:t>
      </w:r>
      <w:r w:rsidR="00027B09">
        <w:rPr>
          <w:rFonts w:ascii="Arial" w:hAnsi="Arial" w:cs="Arial"/>
          <w:color w:val="000000" w:themeColor="text1"/>
          <w:szCs w:val="16"/>
          <w:lang w:val="en-US"/>
        </w:rPr>
        <w:t>:</w:t>
      </w:r>
    </w:p>
    <w:p w14:paraId="475528C0" w14:textId="77777777" w:rsidR="009D7CCF" w:rsidRPr="004D1C28" w:rsidRDefault="009D7CCF" w:rsidP="00797A0A">
      <w:pPr>
        <w:spacing w:after="0" w:line="240" w:lineRule="auto"/>
        <w:ind w:left="567"/>
        <w:rPr>
          <w:rFonts w:ascii="Arial" w:hAnsi="Arial" w:cs="Arial"/>
          <w:sz w:val="16"/>
          <w:szCs w:val="16"/>
          <w:lang w:val="en-US"/>
        </w:rPr>
      </w:pPr>
    </w:p>
    <w:p w14:paraId="29091D8D" w14:textId="15DCE35D" w:rsidR="009D7CCF" w:rsidRDefault="00DA3360" w:rsidP="00CA5BB2">
      <w:pPr>
        <w:pStyle w:val="ListParagraph"/>
        <w:numPr>
          <w:ilvl w:val="0"/>
          <w:numId w:val="12"/>
        </w:numPr>
        <w:ind w:left="1134" w:hanging="567"/>
        <w:rPr>
          <w:rFonts w:ascii="Arial" w:hAnsi="Arial" w:cs="Arial"/>
          <w:lang w:val="en-US"/>
        </w:rPr>
      </w:pPr>
      <w:r>
        <w:rPr>
          <w:rFonts w:ascii="Arial" w:hAnsi="Arial" w:cs="Arial"/>
          <w:lang w:val="en-US"/>
        </w:rPr>
        <w:t>6.0 km</w:t>
      </w:r>
      <w:r w:rsidR="00A50CD9">
        <w:rPr>
          <w:rFonts w:ascii="Arial" w:hAnsi="Arial" w:cs="Arial"/>
          <w:lang w:val="en-US"/>
        </w:rPr>
        <w:t>.</w:t>
      </w:r>
    </w:p>
    <w:p w14:paraId="2E6028C5" w14:textId="560B2520" w:rsidR="00667394" w:rsidRDefault="00DA3360" w:rsidP="00CA5BB2">
      <w:pPr>
        <w:pStyle w:val="ListParagraph"/>
        <w:numPr>
          <w:ilvl w:val="0"/>
          <w:numId w:val="12"/>
        </w:numPr>
        <w:ind w:left="1134" w:hanging="567"/>
        <w:rPr>
          <w:rFonts w:ascii="Arial" w:hAnsi="Arial" w:cs="Arial"/>
          <w:lang w:val="en-US"/>
        </w:rPr>
      </w:pPr>
      <w:r>
        <w:rPr>
          <w:rFonts w:ascii="Arial" w:hAnsi="Arial" w:cs="Arial"/>
          <w:lang w:val="en-US"/>
        </w:rPr>
        <w:t>7.0 km</w:t>
      </w:r>
      <w:r w:rsidR="00A50CD9">
        <w:rPr>
          <w:rFonts w:ascii="Arial" w:hAnsi="Arial" w:cs="Arial"/>
          <w:lang w:val="en-US"/>
        </w:rPr>
        <w:t>.</w:t>
      </w:r>
    </w:p>
    <w:p w14:paraId="1005D2A3" w14:textId="049C3244" w:rsidR="00667394" w:rsidRDefault="00DA3360" w:rsidP="00CA5BB2">
      <w:pPr>
        <w:pStyle w:val="ListParagraph"/>
        <w:numPr>
          <w:ilvl w:val="0"/>
          <w:numId w:val="12"/>
        </w:numPr>
        <w:ind w:left="1134" w:hanging="567"/>
        <w:rPr>
          <w:rFonts w:ascii="Arial" w:hAnsi="Arial" w:cs="Arial"/>
          <w:lang w:val="en-US"/>
        </w:rPr>
      </w:pPr>
      <w:r>
        <w:rPr>
          <w:rFonts w:ascii="Arial" w:hAnsi="Arial" w:cs="Arial"/>
          <w:lang w:val="en-US"/>
        </w:rPr>
        <w:t>8.0 km</w:t>
      </w:r>
      <w:r w:rsidR="00A50CD9">
        <w:rPr>
          <w:rFonts w:ascii="Arial" w:hAnsi="Arial" w:cs="Arial"/>
          <w:lang w:val="en-US"/>
        </w:rPr>
        <w:t>.</w:t>
      </w:r>
    </w:p>
    <w:p w14:paraId="6722DBB3" w14:textId="774114EB" w:rsidR="00667394" w:rsidRPr="00E94794" w:rsidRDefault="00DA3360" w:rsidP="00CA5BB2">
      <w:pPr>
        <w:pStyle w:val="ListParagraph"/>
        <w:numPr>
          <w:ilvl w:val="0"/>
          <w:numId w:val="12"/>
        </w:numPr>
        <w:ind w:left="1134" w:hanging="567"/>
        <w:rPr>
          <w:rFonts w:ascii="Arial" w:hAnsi="Arial" w:cs="Arial"/>
          <w:lang w:val="en-US"/>
        </w:rPr>
      </w:pPr>
      <w:r>
        <w:rPr>
          <w:rFonts w:ascii="Arial" w:hAnsi="Arial" w:cs="Arial"/>
          <w:lang w:val="en-US"/>
        </w:rPr>
        <w:t>9.0 km</w:t>
      </w:r>
      <w:r w:rsidR="00A50CD9">
        <w:rPr>
          <w:rFonts w:ascii="Arial" w:hAnsi="Arial" w:cs="Arial"/>
          <w:lang w:val="en-US"/>
        </w:rPr>
        <w:t>.</w:t>
      </w:r>
    </w:p>
    <w:p w14:paraId="5DBF6EDB" w14:textId="77777777" w:rsidR="009D7CCF" w:rsidRPr="004D1C28" w:rsidRDefault="009D7CCF" w:rsidP="009D7CCF">
      <w:pPr>
        <w:spacing w:after="0" w:line="240" w:lineRule="auto"/>
        <w:rPr>
          <w:rFonts w:ascii="Arial" w:hAnsi="Arial" w:cs="Arial"/>
          <w:sz w:val="20"/>
          <w:szCs w:val="20"/>
          <w:lang w:val="en-US"/>
        </w:rPr>
      </w:pPr>
    </w:p>
    <w:p w14:paraId="53E0C34C" w14:textId="77777777" w:rsidR="00692416" w:rsidRPr="004D1C28" w:rsidRDefault="00692416" w:rsidP="009D7CCF">
      <w:pPr>
        <w:spacing w:after="0" w:line="240" w:lineRule="auto"/>
        <w:rPr>
          <w:rFonts w:ascii="Arial" w:hAnsi="Arial" w:cs="Arial"/>
          <w:sz w:val="20"/>
          <w:szCs w:val="20"/>
          <w:lang w:val="en-US"/>
        </w:rPr>
      </w:pPr>
    </w:p>
    <w:p w14:paraId="45CBFE61" w14:textId="6C70960E" w:rsidR="00E94794" w:rsidRPr="00554550" w:rsidRDefault="00BF5AEB" w:rsidP="00797A0A">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elevation </w:t>
      </w:r>
      <w:r w:rsidR="00692416">
        <w:rPr>
          <w:rFonts w:ascii="Arial" w:hAnsi="Arial" w:cs="Arial"/>
          <w:szCs w:val="16"/>
          <w:lang w:val="en-US"/>
        </w:rPr>
        <w:t xml:space="preserve">above sea level </w:t>
      </w:r>
      <w:r>
        <w:rPr>
          <w:rFonts w:ascii="Arial" w:hAnsi="Arial" w:cs="Arial"/>
          <w:szCs w:val="16"/>
          <w:lang w:val="en-US"/>
        </w:rPr>
        <w:t xml:space="preserve">of the communication tower located at </w:t>
      </w:r>
      <w:r w:rsidR="001247F0">
        <w:rPr>
          <w:rFonts w:ascii="Arial" w:hAnsi="Arial" w:cs="Arial"/>
          <w:szCs w:val="16"/>
          <w:lang w:val="en-US"/>
        </w:rPr>
        <w:t>GR </w:t>
      </w:r>
      <w:r>
        <w:rPr>
          <w:rFonts w:ascii="Arial" w:hAnsi="Arial" w:cs="Arial"/>
          <w:szCs w:val="16"/>
          <w:lang w:val="en-US"/>
        </w:rPr>
        <w:t>56</w:t>
      </w:r>
      <w:r w:rsidR="008521B1">
        <w:rPr>
          <w:rFonts w:ascii="Arial" w:hAnsi="Arial" w:cs="Arial"/>
          <w:szCs w:val="16"/>
          <w:lang w:val="en-US"/>
        </w:rPr>
        <w:t>1</w:t>
      </w:r>
      <w:r>
        <w:rPr>
          <w:rFonts w:ascii="Arial" w:hAnsi="Arial" w:cs="Arial"/>
          <w:szCs w:val="16"/>
          <w:lang w:val="en-US"/>
        </w:rPr>
        <w:t>2</w:t>
      </w:r>
      <w:r w:rsidR="001247F0">
        <w:rPr>
          <w:rFonts w:ascii="Arial" w:hAnsi="Arial" w:cs="Arial"/>
          <w:szCs w:val="16"/>
          <w:lang w:val="en-US"/>
        </w:rPr>
        <w:t>8</w:t>
      </w:r>
      <w:r>
        <w:rPr>
          <w:rFonts w:ascii="Arial" w:hAnsi="Arial" w:cs="Arial"/>
          <w:szCs w:val="16"/>
          <w:lang w:val="en-US"/>
        </w:rPr>
        <w:t>2?</w:t>
      </w:r>
    </w:p>
    <w:p w14:paraId="3DEAA688" w14:textId="77777777" w:rsidR="00E94794" w:rsidRPr="004D1C28" w:rsidRDefault="00E94794" w:rsidP="00797A0A">
      <w:pPr>
        <w:pStyle w:val="ListParagraph"/>
        <w:ind w:left="567"/>
        <w:rPr>
          <w:rFonts w:ascii="Arial" w:hAnsi="Arial" w:cs="Arial"/>
          <w:sz w:val="16"/>
          <w:szCs w:val="16"/>
          <w:lang w:val="en-US"/>
        </w:rPr>
      </w:pPr>
    </w:p>
    <w:p w14:paraId="6E037A55" w14:textId="36F9EF71" w:rsidR="009B6275" w:rsidRDefault="000D4615" w:rsidP="00CA5BB2">
      <w:pPr>
        <w:pStyle w:val="ListParagraph"/>
        <w:numPr>
          <w:ilvl w:val="0"/>
          <w:numId w:val="13"/>
        </w:numPr>
        <w:ind w:left="1134" w:hanging="567"/>
        <w:rPr>
          <w:rFonts w:ascii="Arial" w:hAnsi="Arial" w:cs="Arial"/>
          <w:lang w:val="en-US"/>
        </w:rPr>
      </w:pPr>
      <w:r>
        <w:rPr>
          <w:rFonts w:ascii="Arial" w:hAnsi="Arial" w:cs="Arial"/>
          <w:lang w:val="en-US"/>
        </w:rPr>
        <w:t>b</w:t>
      </w:r>
      <w:r w:rsidR="00D665AB">
        <w:rPr>
          <w:rFonts w:ascii="Arial" w:hAnsi="Arial" w:cs="Arial"/>
          <w:lang w:val="en-US"/>
        </w:rPr>
        <w:t>etween 120 and 130 metres</w:t>
      </w:r>
    </w:p>
    <w:p w14:paraId="2B496E4F" w14:textId="609434AE" w:rsidR="00D665AB" w:rsidRDefault="000D4615" w:rsidP="00CA5BB2">
      <w:pPr>
        <w:pStyle w:val="ListParagraph"/>
        <w:numPr>
          <w:ilvl w:val="0"/>
          <w:numId w:val="13"/>
        </w:numPr>
        <w:ind w:left="1134" w:hanging="567"/>
        <w:rPr>
          <w:rFonts w:ascii="Arial" w:hAnsi="Arial" w:cs="Arial"/>
          <w:lang w:val="en-US"/>
        </w:rPr>
      </w:pPr>
      <w:r>
        <w:rPr>
          <w:rFonts w:ascii="Arial" w:hAnsi="Arial" w:cs="Arial"/>
          <w:lang w:val="en-US"/>
        </w:rPr>
        <w:t>b</w:t>
      </w:r>
      <w:r w:rsidR="00D665AB">
        <w:rPr>
          <w:rFonts w:ascii="Arial" w:hAnsi="Arial" w:cs="Arial"/>
          <w:lang w:val="en-US"/>
        </w:rPr>
        <w:t>etween 130 and 140 metres</w:t>
      </w:r>
    </w:p>
    <w:p w14:paraId="51D17237" w14:textId="4DAB28A8" w:rsidR="00D665AB" w:rsidRDefault="000D4615" w:rsidP="00CA5BB2">
      <w:pPr>
        <w:pStyle w:val="ListParagraph"/>
        <w:numPr>
          <w:ilvl w:val="0"/>
          <w:numId w:val="13"/>
        </w:numPr>
        <w:ind w:left="1134" w:hanging="567"/>
        <w:rPr>
          <w:rFonts w:ascii="Arial" w:hAnsi="Arial" w:cs="Arial"/>
          <w:lang w:val="en-US"/>
        </w:rPr>
      </w:pPr>
      <w:r>
        <w:rPr>
          <w:rFonts w:ascii="Arial" w:hAnsi="Arial" w:cs="Arial"/>
          <w:lang w:val="en-US"/>
        </w:rPr>
        <w:t>b</w:t>
      </w:r>
      <w:r w:rsidR="00D665AB">
        <w:rPr>
          <w:rFonts w:ascii="Arial" w:hAnsi="Arial" w:cs="Arial"/>
          <w:lang w:val="en-US"/>
        </w:rPr>
        <w:t xml:space="preserve">etween 140 and </w:t>
      </w:r>
      <w:r w:rsidR="00692416">
        <w:rPr>
          <w:rFonts w:ascii="Arial" w:hAnsi="Arial" w:cs="Arial"/>
          <w:lang w:val="en-US"/>
        </w:rPr>
        <w:t>150</w:t>
      </w:r>
      <w:r w:rsidR="00D665AB">
        <w:rPr>
          <w:rFonts w:ascii="Arial" w:hAnsi="Arial" w:cs="Arial"/>
          <w:lang w:val="en-US"/>
        </w:rPr>
        <w:t xml:space="preserve"> metres</w:t>
      </w:r>
    </w:p>
    <w:p w14:paraId="73114AAD" w14:textId="4DAA28BA" w:rsidR="00FB798F" w:rsidRDefault="000D4615" w:rsidP="00FB798F">
      <w:pPr>
        <w:pStyle w:val="ListParagraph"/>
        <w:numPr>
          <w:ilvl w:val="0"/>
          <w:numId w:val="13"/>
        </w:numPr>
        <w:ind w:left="1134" w:hanging="567"/>
        <w:rPr>
          <w:rFonts w:ascii="Arial" w:hAnsi="Arial" w:cs="Arial"/>
          <w:lang w:val="en-US"/>
        </w:rPr>
      </w:pPr>
      <w:r>
        <w:rPr>
          <w:rFonts w:ascii="Arial" w:hAnsi="Arial" w:cs="Arial"/>
          <w:lang w:val="en-US"/>
        </w:rPr>
        <w:t>b</w:t>
      </w:r>
      <w:r w:rsidR="00692416">
        <w:rPr>
          <w:rFonts w:ascii="Arial" w:hAnsi="Arial" w:cs="Arial"/>
          <w:lang w:val="en-US"/>
        </w:rPr>
        <w:t>etween 150 and 160 metres</w:t>
      </w:r>
      <w:r w:rsidR="00FB798F" w:rsidRPr="00CA5BB2">
        <w:rPr>
          <w:rFonts w:ascii="Arial" w:hAnsi="Arial" w:cs="Arial"/>
          <w:lang w:val="en-US"/>
        </w:rPr>
        <w:br w:type="page"/>
      </w:r>
    </w:p>
    <w:p w14:paraId="52FE08F4" w14:textId="4A33F0BA" w:rsidR="00FB798F" w:rsidRPr="00CA5BB2" w:rsidRDefault="00CA5BB2" w:rsidP="00B5185B">
      <w:pPr>
        <w:spacing w:after="0" w:line="240" w:lineRule="auto"/>
        <w:ind w:left="567"/>
        <w:rPr>
          <w:rFonts w:ascii="Arial" w:hAnsi="Arial" w:cs="Arial"/>
          <w:sz w:val="24"/>
          <w:szCs w:val="24"/>
          <w:lang w:val="en-US"/>
        </w:rPr>
      </w:pPr>
      <w:r w:rsidRPr="00CA5BB2">
        <w:rPr>
          <w:rFonts w:ascii="Arial" w:eastAsia="Times New Roman" w:hAnsi="Arial" w:cs="Arial"/>
          <w:noProof/>
          <w:sz w:val="20"/>
          <w:szCs w:val="20"/>
          <w:lang w:eastAsia="en-AU"/>
        </w:rPr>
        <w:lastRenderedPageBreak/>
        <mc:AlternateContent>
          <mc:Choice Requires="wpg">
            <w:drawing>
              <wp:anchor distT="0" distB="0" distL="114300" distR="114300" simplePos="0" relativeHeight="251658268" behindDoc="0" locked="0" layoutInCell="1" allowOverlap="1" wp14:anchorId="7AD0D866" wp14:editId="64C1BBB8">
                <wp:simplePos x="0" y="0"/>
                <wp:positionH relativeFrom="column">
                  <wp:posOffset>6300698</wp:posOffset>
                </wp:positionH>
                <wp:positionV relativeFrom="paragraph">
                  <wp:posOffset>-186690</wp:posOffset>
                </wp:positionV>
                <wp:extent cx="482600" cy="9449435"/>
                <wp:effectExtent l="0" t="0" r="0" b="37465"/>
                <wp:wrapNone/>
                <wp:docPr id="196" name="Group 196"/>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78" name="Straight Connector 78"/>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72572" y="2514821"/>
                            <a:ext cx="410210" cy="4171950"/>
                          </a:xfrm>
                          <a:prstGeom prst="rect">
                            <a:avLst/>
                          </a:prstGeom>
                          <a:solidFill>
                            <a:schemeClr val="lt1"/>
                          </a:solidFill>
                          <a:ln w="6350">
                            <a:noFill/>
                          </a:ln>
                        </wps:spPr>
                        <wps:txbx>
                          <w:txbxContent>
                            <w:p w14:paraId="4A2205B5" w14:textId="77777777" w:rsidR="007F1271" w:rsidRPr="00765AD5" w:rsidRDefault="007F1271"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D0D866" id="Group 196" o:spid="_x0000_s1031" style="position:absolute;left:0;text-align:left;margin-left:496.1pt;margin-top:-14.7pt;width:38pt;height:744.05pt;z-index:251658268"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">
                <v:line id="Straight Connector 78" o:spid="_x0000_s1032"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shape id="Text Box 103" o:spid="_x0000_s1033"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" fillcolor="white [3201]" stroked="f" strokeweight=".5pt">
                  <v:textbox style="layout-flow:vertical;mso-layout-flow-alt:bottom-to-top">
                    <w:txbxContent>
                      <w:p w14:paraId="4A2205B5" w14:textId="77777777" w:rsidR="007F1271" w:rsidRPr="00765AD5" w:rsidRDefault="007F1271"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3C9A003" w14:textId="25AB4467" w:rsidR="00593D7E" w:rsidRPr="00CA5BB2" w:rsidRDefault="00593D7E" w:rsidP="00870D0A">
      <w:pPr>
        <w:pStyle w:val="ListParagraph"/>
        <w:numPr>
          <w:ilvl w:val="0"/>
          <w:numId w:val="2"/>
        </w:numPr>
        <w:ind w:left="567" w:right="-284" w:hanging="567"/>
        <w:rPr>
          <w:rFonts w:ascii="Arial" w:hAnsi="Arial" w:cs="Arial"/>
          <w:szCs w:val="16"/>
          <w:lang w:val="en-US"/>
        </w:rPr>
      </w:pPr>
      <w:r w:rsidRPr="00CA5BB2">
        <w:rPr>
          <w:rFonts w:ascii="Arial" w:hAnsi="Arial" w:cs="Arial"/>
          <w:szCs w:val="16"/>
          <w:lang w:val="en-US"/>
        </w:rPr>
        <w:t>Heading north-east from the yards at GR 55</w:t>
      </w:r>
      <w:r w:rsidR="007E7F3F">
        <w:rPr>
          <w:rFonts w:ascii="Arial" w:hAnsi="Arial" w:cs="Arial"/>
          <w:szCs w:val="16"/>
          <w:lang w:val="en-US"/>
        </w:rPr>
        <w:t>1</w:t>
      </w:r>
      <w:r w:rsidRPr="00CA5BB2">
        <w:rPr>
          <w:rFonts w:ascii="Arial" w:hAnsi="Arial" w:cs="Arial"/>
          <w:szCs w:val="16"/>
          <w:lang w:val="en-US"/>
        </w:rPr>
        <w:t>292, the slope could best be described as:</w:t>
      </w:r>
    </w:p>
    <w:p w14:paraId="190C8C67" w14:textId="2B0A8428" w:rsidR="00593D7E" w:rsidRPr="004D1C28" w:rsidRDefault="00593D7E" w:rsidP="00797A0A">
      <w:pPr>
        <w:pStyle w:val="ListParagraph"/>
        <w:ind w:left="567"/>
        <w:rPr>
          <w:rFonts w:ascii="Arial" w:hAnsi="Arial" w:cs="Arial"/>
          <w:sz w:val="16"/>
          <w:szCs w:val="16"/>
          <w:lang w:val="en-US"/>
        </w:rPr>
      </w:pPr>
    </w:p>
    <w:p w14:paraId="117301E5" w14:textId="46552A54" w:rsidR="00593D7E" w:rsidRDefault="00A50CD9" w:rsidP="00CA5BB2">
      <w:pPr>
        <w:pStyle w:val="ListParagraph"/>
        <w:numPr>
          <w:ilvl w:val="0"/>
          <w:numId w:val="16"/>
        </w:numPr>
        <w:ind w:left="1134" w:hanging="567"/>
        <w:rPr>
          <w:rFonts w:ascii="Arial" w:hAnsi="Arial" w:cs="Arial"/>
          <w:lang w:val="en-US"/>
        </w:rPr>
      </w:pPr>
      <w:r>
        <w:rPr>
          <w:rFonts w:ascii="Arial" w:hAnsi="Arial" w:cs="Arial"/>
          <w:lang w:val="en-US"/>
        </w:rPr>
        <w:t>c</w:t>
      </w:r>
      <w:r w:rsidR="00593D7E">
        <w:rPr>
          <w:rFonts w:ascii="Arial" w:hAnsi="Arial" w:cs="Arial"/>
          <w:lang w:val="en-US"/>
        </w:rPr>
        <w:t>oncave</w:t>
      </w:r>
      <w:r>
        <w:rPr>
          <w:rFonts w:ascii="Arial" w:hAnsi="Arial" w:cs="Arial"/>
          <w:lang w:val="en-US"/>
        </w:rPr>
        <w:t>.</w:t>
      </w:r>
    </w:p>
    <w:p w14:paraId="041C63B2" w14:textId="0BE42D47" w:rsidR="00593D7E" w:rsidRDefault="00A50CD9" w:rsidP="00CA5BB2">
      <w:pPr>
        <w:pStyle w:val="ListParagraph"/>
        <w:numPr>
          <w:ilvl w:val="0"/>
          <w:numId w:val="16"/>
        </w:numPr>
        <w:ind w:left="1134" w:hanging="567"/>
        <w:rPr>
          <w:rFonts w:ascii="Arial" w:hAnsi="Arial" w:cs="Arial"/>
          <w:lang w:val="en-US"/>
        </w:rPr>
      </w:pPr>
      <w:r>
        <w:rPr>
          <w:rFonts w:ascii="Arial" w:hAnsi="Arial" w:cs="Arial"/>
          <w:lang w:val="en-US"/>
        </w:rPr>
        <w:t>c</w:t>
      </w:r>
      <w:r w:rsidR="00593D7E">
        <w:rPr>
          <w:rFonts w:ascii="Arial" w:hAnsi="Arial" w:cs="Arial"/>
          <w:lang w:val="en-US"/>
        </w:rPr>
        <w:t>onvex</w:t>
      </w:r>
      <w:r>
        <w:rPr>
          <w:rFonts w:ascii="Arial" w:hAnsi="Arial" w:cs="Arial"/>
          <w:lang w:val="en-US"/>
        </w:rPr>
        <w:t>.</w:t>
      </w:r>
    </w:p>
    <w:p w14:paraId="50294B4D" w14:textId="590057FC" w:rsidR="00593D7E" w:rsidRDefault="00A50CD9" w:rsidP="00CA5BB2">
      <w:pPr>
        <w:pStyle w:val="ListParagraph"/>
        <w:numPr>
          <w:ilvl w:val="0"/>
          <w:numId w:val="16"/>
        </w:numPr>
        <w:ind w:left="1134" w:hanging="567"/>
        <w:rPr>
          <w:rFonts w:ascii="Arial" w:hAnsi="Arial" w:cs="Arial"/>
          <w:lang w:val="en-US"/>
        </w:rPr>
      </w:pPr>
      <w:r>
        <w:rPr>
          <w:rFonts w:ascii="Arial" w:hAnsi="Arial" w:cs="Arial"/>
          <w:lang w:val="en-US"/>
        </w:rPr>
        <w:t>uniform.</w:t>
      </w:r>
    </w:p>
    <w:p w14:paraId="5B3AA62F" w14:textId="72832F41" w:rsidR="00593D7E" w:rsidRPr="00AB76A9" w:rsidRDefault="00A50CD9" w:rsidP="00CA5BB2">
      <w:pPr>
        <w:pStyle w:val="ListParagraph"/>
        <w:numPr>
          <w:ilvl w:val="0"/>
          <w:numId w:val="16"/>
        </w:numPr>
        <w:ind w:left="1134" w:hanging="567"/>
        <w:rPr>
          <w:rFonts w:ascii="Arial" w:hAnsi="Arial" w:cs="Arial"/>
          <w:lang w:val="en-US"/>
        </w:rPr>
      </w:pPr>
      <w:r>
        <w:rPr>
          <w:rFonts w:ascii="Arial" w:hAnsi="Arial" w:cs="Arial"/>
          <w:lang w:val="en-US"/>
        </w:rPr>
        <w:t>no slope.</w:t>
      </w:r>
    </w:p>
    <w:p w14:paraId="1D4BB7C9" w14:textId="1D79790C" w:rsidR="009D7CCF" w:rsidRPr="00CA5BB2" w:rsidRDefault="009D7CCF" w:rsidP="00FA5704">
      <w:pPr>
        <w:spacing w:after="0" w:line="240" w:lineRule="auto"/>
        <w:rPr>
          <w:rFonts w:ascii="Arial" w:eastAsia="Times New Roman" w:hAnsi="Arial" w:cs="Arial"/>
          <w:sz w:val="20"/>
          <w:szCs w:val="20"/>
          <w:lang w:val="en-US"/>
        </w:rPr>
      </w:pPr>
    </w:p>
    <w:p w14:paraId="7CD65B6E"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467E7AC1" w14:textId="54FA256F" w:rsidR="00E94794" w:rsidRPr="00554550" w:rsidRDefault="00BD5D2D" w:rsidP="00797A0A">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topographic feature most prominent in the southern </w:t>
      </w:r>
      <w:r w:rsidR="006C3C9D">
        <w:rPr>
          <w:rFonts w:ascii="Arial" w:hAnsi="Arial" w:cs="Arial"/>
          <w:szCs w:val="16"/>
          <w:lang w:val="en-US"/>
        </w:rPr>
        <w:t>half of AR 5730 is a:</w:t>
      </w:r>
    </w:p>
    <w:p w14:paraId="7D381840" w14:textId="77777777" w:rsidR="00E94794" w:rsidRPr="004D1C28" w:rsidRDefault="00E94794" w:rsidP="00797A0A">
      <w:pPr>
        <w:pStyle w:val="ListParagraph"/>
        <w:ind w:left="567"/>
        <w:rPr>
          <w:rFonts w:ascii="Arial" w:hAnsi="Arial" w:cs="Arial"/>
          <w:sz w:val="16"/>
          <w:szCs w:val="16"/>
          <w:lang w:val="en-US"/>
        </w:rPr>
      </w:pPr>
    </w:p>
    <w:p w14:paraId="6A73D55C" w14:textId="6EA9032B" w:rsidR="006C3C9D" w:rsidRDefault="00A50CD9" w:rsidP="00CA5BB2">
      <w:pPr>
        <w:pStyle w:val="ListParagraph"/>
        <w:numPr>
          <w:ilvl w:val="0"/>
          <w:numId w:val="28"/>
        </w:numPr>
        <w:ind w:left="1134" w:hanging="567"/>
        <w:rPr>
          <w:rFonts w:ascii="Arial" w:hAnsi="Arial" w:cs="Arial"/>
          <w:lang w:val="en-US"/>
        </w:rPr>
      </w:pPr>
      <w:r>
        <w:rPr>
          <w:rFonts w:ascii="Arial" w:hAnsi="Arial" w:cs="Arial"/>
          <w:lang w:val="en-US"/>
        </w:rPr>
        <w:t>p</w:t>
      </w:r>
      <w:r w:rsidR="006C3C9D">
        <w:rPr>
          <w:rFonts w:ascii="Arial" w:hAnsi="Arial" w:cs="Arial"/>
          <w:lang w:val="en-US"/>
        </w:rPr>
        <w:t>lain</w:t>
      </w:r>
      <w:r>
        <w:rPr>
          <w:rFonts w:ascii="Arial" w:hAnsi="Arial" w:cs="Arial"/>
          <w:lang w:val="en-US"/>
        </w:rPr>
        <w:t>.</w:t>
      </w:r>
    </w:p>
    <w:p w14:paraId="78CD27D9" w14:textId="538825AD" w:rsidR="006C3C9D" w:rsidRDefault="00A50CD9" w:rsidP="00CA5BB2">
      <w:pPr>
        <w:pStyle w:val="ListParagraph"/>
        <w:numPr>
          <w:ilvl w:val="0"/>
          <w:numId w:val="28"/>
        </w:numPr>
        <w:ind w:left="1134" w:hanging="567"/>
        <w:rPr>
          <w:rFonts w:ascii="Arial" w:hAnsi="Arial" w:cs="Arial"/>
          <w:lang w:val="en-US"/>
        </w:rPr>
      </w:pPr>
      <w:r>
        <w:rPr>
          <w:rFonts w:ascii="Arial" w:hAnsi="Arial" w:cs="Arial"/>
          <w:lang w:val="en-US"/>
        </w:rPr>
        <w:t>s</w:t>
      </w:r>
      <w:r w:rsidR="006C3C9D">
        <w:rPr>
          <w:rFonts w:ascii="Arial" w:hAnsi="Arial" w:cs="Arial"/>
          <w:lang w:val="en-US"/>
        </w:rPr>
        <w:t>addle</w:t>
      </w:r>
      <w:r>
        <w:rPr>
          <w:rFonts w:ascii="Arial" w:hAnsi="Arial" w:cs="Arial"/>
          <w:lang w:val="en-US"/>
        </w:rPr>
        <w:t>.</w:t>
      </w:r>
    </w:p>
    <w:p w14:paraId="717EB294" w14:textId="133C3233" w:rsidR="006C3C9D" w:rsidRDefault="00A50CD9" w:rsidP="00CA5BB2">
      <w:pPr>
        <w:pStyle w:val="ListParagraph"/>
        <w:numPr>
          <w:ilvl w:val="0"/>
          <w:numId w:val="28"/>
        </w:numPr>
        <w:ind w:left="1134" w:hanging="567"/>
        <w:rPr>
          <w:rFonts w:ascii="Arial" w:hAnsi="Arial" w:cs="Arial"/>
          <w:lang w:val="en-US"/>
        </w:rPr>
      </w:pPr>
      <w:r>
        <w:rPr>
          <w:rFonts w:ascii="Arial" w:hAnsi="Arial" w:cs="Arial"/>
          <w:lang w:val="en-US"/>
        </w:rPr>
        <w:t>s</w:t>
      </w:r>
      <w:r w:rsidR="006C3C9D">
        <w:rPr>
          <w:rFonts w:ascii="Arial" w:hAnsi="Arial" w:cs="Arial"/>
          <w:lang w:val="en-US"/>
        </w:rPr>
        <w:t>pur</w:t>
      </w:r>
      <w:r>
        <w:rPr>
          <w:rFonts w:ascii="Arial" w:hAnsi="Arial" w:cs="Arial"/>
          <w:lang w:val="en-US"/>
        </w:rPr>
        <w:t>.</w:t>
      </w:r>
    </w:p>
    <w:p w14:paraId="2495D69F" w14:textId="0C61EBC4" w:rsidR="006C3C9D" w:rsidRPr="00000728" w:rsidRDefault="00A50CD9" w:rsidP="00CA5BB2">
      <w:pPr>
        <w:pStyle w:val="ListParagraph"/>
        <w:numPr>
          <w:ilvl w:val="0"/>
          <w:numId w:val="28"/>
        </w:numPr>
        <w:ind w:left="1134" w:hanging="567"/>
        <w:rPr>
          <w:rFonts w:ascii="Arial" w:hAnsi="Arial" w:cs="Arial"/>
          <w:lang w:val="en-US"/>
        </w:rPr>
      </w:pPr>
      <w:r>
        <w:rPr>
          <w:rFonts w:ascii="Arial" w:hAnsi="Arial" w:cs="Arial"/>
          <w:lang w:val="en-US"/>
        </w:rPr>
        <w:t>v</w:t>
      </w:r>
      <w:r w:rsidR="006C3C9D">
        <w:rPr>
          <w:rFonts w:ascii="Arial" w:hAnsi="Arial" w:cs="Arial"/>
          <w:lang w:val="en-US"/>
        </w:rPr>
        <w:t>alley</w:t>
      </w:r>
      <w:r>
        <w:rPr>
          <w:rFonts w:ascii="Arial" w:hAnsi="Arial" w:cs="Arial"/>
          <w:lang w:val="en-US"/>
        </w:rPr>
        <w:t>.</w:t>
      </w:r>
    </w:p>
    <w:p w14:paraId="6CB42729" w14:textId="6A15EEDB" w:rsidR="00EC18DE" w:rsidRPr="006C3C9D" w:rsidRDefault="00EC18DE" w:rsidP="00B5185B">
      <w:pPr>
        <w:pStyle w:val="ListParagraph"/>
        <w:ind w:left="0"/>
        <w:jc w:val="both"/>
        <w:rPr>
          <w:rFonts w:ascii="Arial" w:hAnsi="Arial" w:cs="Arial"/>
          <w:sz w:val="20"/>
          <w:szCs w:val="20"/>
          <w:lang w:val="en-US"/>
        </w:rPr>
      </w:pPr>
    </w:p>
    <w:p w14:paraId="564F53FE" w14:textId="77777777" w:rsidR="00EC18DE" w:rsidRPr="00EC18DE" w:rsidRDefault="00EC18DE" w:rsidP="00EC18DE">
      <w:pPr>
        <w:spacing w:after="0" w:line="240" w:lineRule="auto"/>
        <w:jc w:val="both"/>
        <w:rPr>
          <w:rFonts w:ascii="Arial" w:hAnsi="Arial" w:cs="Arial"/>
          <w:sz w:val="20"/>
          <w:szCs w:val="20"/>
          <w:lang w:val="en-US"/>
        </w:rPr>
      </w:pPr>
    </w:p>
    <w:p w14:paraId="5C4075A0" w14:textId="6430E897" w:rsidR="00E94794" w:rsidRPr="00554550" w:rsidRDefault="00A92ED2" w:rsidP="00797A0A">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gradient of the slope from the </w:t>
      </w:r>
      <w:r w:rsidR="002463D2">
        <w:rPr>
          <w:rFonts w:ascii="Arial" w:hAnsi="Arial" w:cs="Arial"/>
          <w:szCs w:val="16"/>
          <w:lang w:val="en-US"/>
        </w:rPr>
        <w:t>south</w:t>
      </w:r>
      <w:r w:rsidR="00635C6E">
        <w:rPr>
          <w:rFonts w:ascii="Arial" w:hAnsi="Arial" w:cs="Arial"/>
          <w:szCs w:val="16"/>
          <w:lang w:val="en-US"/>
        </w:rPr>
        <w:t>ern</w:t>
      </w:r>
      <w:r w:rsidR="002463D2">
        <w:rPr>
          <w:rFonts w:ascii="Arial" w:hAnsi="Arial" w:cs="Arial"/>
          <w:szCs w:val="16"/>
          <w:lang w:val="en-US"/>
        </w:rPr>
        <w:t xml:space="preserve"> </w:t>
      </w:r>
      <w:r>
        <w:rPr>
          <w:rFonts w:ascii="Arial" w:hAnsi="Arial" w:cs="Arial"/>
          <w:szCs w:val="16"/>
          <w:lang w:val="en-US"/>
        </w:rPr>
        <w:t xml:space="preserve">edge of the </w:t>
      </w:r>
      <w:r w:rsidR="00185740">
        <w:rPr>
          <w:rFonts w:ascii="Arial" w:hAnsi="Arial" w:cs="Arial"/>
          <w:szCs w:val="16"/>
          <w:lang w:val="en-US"/>
        </w:rPr>
        <w:t xml:space="preserve">small </w:t>
      </w:r>
      <w:r>
        <w:rPr>
          <w:rFonts w:ascii="Arial" w:hAnsi="Arial" w:cs="Arial"/>
          <w:szCs w:val="16"/>
          <w:lang w:val="en-US"/>
        </w:rPr>
        <w:t xml:space="preserve">lake at </w:t>
      </w:r>
      <w:r w:rsidR="00185740">
        <w:rPr>
          <w:rFonts w:ascii="Arial" w:hAnsi="Arial" w:cs="Arial"/>
          <w:szCs w:val="16"/>
          <w:lang w:val="en-US"/>
        </w:rPr>
        <w:t>GR </w:t>
      </w:r>
      <w:r>
        <w:rPr>
          <w:rFonts w:ascii="Arial" w:hAnsi="Arial" w:cs="Arial"/>
          <w:szCs w:val="16"/>
          <w:lang w:val="en-US"/>
        </w:rPr>
        <w:t xml:space="preserve">563261 to the </w:t>
      </w:r>
      <w:r w:rsidR="002463D2">
        <w:rPr>
          <w:rFonts w:ascii="Arial" w:hAnsi="Arial" w:cs="Arial"/>
          <w:szCs w:val="16"/>
          <w:lang w:val="en-US"/>
        </w:rPr>
        <w:t xml:space="preserve">south-east corner of the </w:t>
      </w:r>
      <w:r>
        <w:rPr>
          <w:rFonts w:ascii="Arial" w:hAnsi="Arial" w:cs="Arial"/>
          <w:szCs w:val="16"/>
          <w:lang w:val="en-US"/>
        </w:rPr>
        <w:t>yards at GR 56</w:t>
      </w:r>
      <w:r w:rsidR="00113E31">
        <w:rPr>
          <w:rFonts w:ascii="Arial" w:hAnsi="Arial" w:cs="Arial"/>
          <w:szCs w:val="16"/>
          <w:lang w:val="en-US"/>
        </w:rPr>
        <w:t>0</w:t>
      </w:r>
      <w:r>
        <w:rPr>
          <w:rFonts w:ascii="Arial" w:hAnsi="Arial" w:cs="Arial"/>
          <w:szCs w:val="16"/>
          <w:lang w:val="en-US"/>
        </w:rPr>
        <w:t>263?</w:t>
      </w:r>
    </w:p>
    <w:p w14:paraId="2FED569D" w14:textId="77777777" w:rsidR="00E94794" w:rsidRPr="004D1C28" w:rsidRDefault="00E94794" w:rsidP="00797A0A">
      <w:pPr>
        <w:pStyle w:val="ListParagraph"/>
        <w:ind w:left="567"/>
        <w:rPr>
          <w:rFonts w:ascii="Arial" w:hAnsi="Arial" w:cs="Arial"/>
          <w:sz w:val="16"/>
          <w:szCs w:val="16"/>
          <w:lang w:val="en-US"/>
        </w:rPr>
      </w:pPr>
    </w:p>
    <w:p w14:paraId="3F20968F" w14:textId="590517D2" w:rsidR="00E94794" w:rsidRDefault="009E3725" w:rsidP="00CA5BB2">
      <w:pPr>
        <w:pStyle w:val="ListParagraph"/>
        <w:numPr>
          <w:ilvl w:val="0"/>
          <w:numId w:val="17"/>
        </w:numPr>
        <w:ind w:left="1134" w:hanging="567"/>
        <w:rPr>
          <w:rFonts w:ascii="Arial" w:hAnsi="Arial" w:cs="Arial"/>
          <w:lang w:val="en-US"/>
        </w:rPr>
      </w:pPr>
      <w:r>
        <w:rPr>
          <w:rFonts w:ascii="Arial" w:hAnsi="Arial" w:cs="Arial"/>
          <w:lang w:val="en-US"/>
        </w:rPr>
        <w:t>1: 2</w:t>
      </w:r>
    </w:p>
    <w:p w14:paraId="1D7F5B90" w14:textId="60FDBDE1" w:rsidR="005C569A" w:rsidRDefault="009E3725" w:rsidP="00CA5BB2">
      <w:pPr>
        <w:pStyle w:val="ListParagraph"/>
        <w:numPr>
          <w:ilvl w:val="0"/>
          <w:numId w:val="17"/>
        </w:numPr>
        <w:ind w:left="1134" w:hanging="567"/>
        <w:rPr>
          <w:rFonts w:ascii="Arial" w:hAnsi="Arial" w:cs="Arial"/>
          <w:lang w:val="en-US"/>
        </w:rPr>
      </w:pPr>
      <w:r>
        <w:rPr>
          <w:rFonts w:ascii="Arial" w:hAnsi="Arial" w:cs="Arial"/>
          <w:lang w:val="en-US"/>
        </w:rPr>
        <w:t>1: 5</w:t>
      </w:r>
    </w:p>
    <w:p w14:paraId="69AFC1E9" w14:textId="65C2F580" w:rsidR="005C569A" w:rsidRDefault="009E3725" w:rsidP="00CA5BB2">
      <w:pPr>
        <w:pStyle w:val="ListParagraph"/>
        <w:numPr>
          <w:ilvl w:val="0"/>
          <w:numId w:val="17"/>
        </w:numPr>
        <w:ind w:left="1134" w:hanging="567"/>
        <w:rPr>
          <w:rFonts w:ascii="Arial" w:hAnsi="Arial" w:cs="Arial"/>
          <w:lang w:val="en-US"/>
        </w:rPr>
      </w:pPr>
      <w:r>
        <w:rPr>
          <w:rFonts w:ascii="Arial" w:hAnsi="Arial" w:cs="Arial"/>
          <w:lang w:val="en-US"/>
        </w:rPr>
        <w:t>1: 7</w:t>
      </w:r>
    </w:p>
    <w:p w14:paraId="66405650" w14:textId="5B63B7C0" w:rsidR="005C569A" w:rsidRPr="00000728" w:rsidRDefault="009E3725" w:rsidP="00CA5BB2">
      <w:pPr>
        <w:pStyle w:val="ListParagraph"/>
        <w:numPr>
          <w:ilvl w:val="0"/>
          <w:numId w:val="17"/>
        </w:numPr>
        <w:ind w:left="1134" w:hanging="567"/>
        <w:rPr>
          <w:rFonts w:ascii="Arial" w:hAnsi="Arial" w:cs="Arial"/>
          <w:lang w:val="en-US"/>
        </w:rPr>
      </w:pPr>
      <w:r>
        <w:rPr>
          <w:rFonts w:ascii="Arial" w:hAnsi="Arial" w:cs="Arial"/>
          <w:lang w:val="en-US"/>
        </w:rPr>
        <w:t>1: 10</w:t>
      </w:r>
    </w:p>
    <w:p w14:paraId="603CB766"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3624C19D" w14:textId="77777777" w:rsidR="001E0208" w:rsidRPr="004D1C28" w:rsidRDefault="001E0208" w:rsidP="009D7CCF">
      <w:pPr>
        <w:tabs>
          <w:tab w:val="left" w:pos="540"/>
          <w:tab w:val="left" w:pos="1080"/>
          <w:tab w:val="right" w:pos="9540"/>
        </w:tabs>
        <w:spacing w:after="0" w:line="240" w:lineRule="auto"/>
        <w:rPr>
          <w:rFonts w:ascii="Arial" w:hAnsi="Arial" w:cs="Arial"/>
          <w:sz w:val="20"/>
          <w:szCs w:val="20"/>
        </w:rPr>
      </w:pPr>
    </w:p>
    <w:p w14:paraId="263FED21" w14:textId="77777777" w:rsidR="009767AC" w:rsidRPr="009767AC" w:rsidRDefault="007D7496" w:rsidP="00783FDA">
      <w:pPr>
        <w:pStyle w:val="ListParagraph"/>
        <w:numPr>
          <w:ilvl w:val="0"/>
          <w:numId w:val="2"/>
        </w:numPr>
        <w:ind w:left="567" w:hanging="567"/>
        <w:rPr>
          <w:rFonts w:ascii="Arial" w:hAnsi="Arial" w:cs="Arial"/>
          <w:lang w:val="en-US"/>
        </w:rPr>
      </w:pPr>
      <w:r>
        <w:rPr>
          <w:rFonts w:ascii="Arial" w:hAnsi="Arial" w:cs="Arial"/>
          <w:szCs w:val="16"/>
          <w:lang w:val="en-US"/>
        </w:rPr>
        <w:t xml:space="preserve">To the nearest minute, </w:t>
      </w:r>
      <w:r w:rsidR="001D1452">
        <w:rPr>
          <w:rFonts w:ascii="Arial" w:hAnsi="Arial" w:cs="Arial"/>
          <w:szCs w:val="16"/>
          <w:lang w:val="en-US"/>
        </w:rPr>
        <w:t xml:space="preserve">what is the latitude and longitude of Cape Byron </w:t>
      </w:r>
    </w:p>
    <w:p w14:paraId="2FE4E5C8" w14:textId="46181DE6" w:rsidR="00783FDA" w:rsidRPr="009F260F" w:rsidRDefault="001D1452" w:rsidP="009767AC">
      <w:pPr>
        <w:pStyle w:val="ListParagraph"/>
        <w:ind w:left="567"/>
        <w:rPr>
          <w:rFonts w:ascii="Arial" w:hAnsi="Arial" w:cs="Arial"/>
          <w:lang w:val="en-US"/>
        </w:rPr>
      </w:pPr>
      <w:r>
        <w:rPr>
          <w:rFonts w:ascii="Arial" w:hAnsi="Arial" w:cs="Arial"/>
          <w:szCs w:val="16"/>
          <w:lang w:val="en-US"/>
        </w:rPr>
        <w:t>(</w:t>
      </w:r>
      <w:r w:rsidR="009767AC">
        <w:rPr>
          <w:rFonts w:ascii="Arial" w:hAnsi="Arial" w:cs="Arial"/>
          <w:szCs w:val="16"/>
          <w:lang w:val="en-US"/>
        </w:rPr>
        <w:t>GR 624325)?</w:t>
      </w:r>
    </w:p>
    <w:p w14:paraId="03793AFB" w14:textId="77777777" w:rsidR="00E94794" w:rsidRPr="004D1C28" w:rsidRDefault="00E94794" w:rsidP="00FB798F">
      <w:pPr>
        <w:pStyle w:val="ListParagraph"/>
        <w:ind w:left="567"/>
        <w:rPr>
          <w:rFonts w:ascii="Arial" w:hAnsi="Arial" w:cs="Arial"/>
          <w:sz w:val="16"/>
          <w:szCs w:val="16"/>
          <w:lang w:val="en-US"/>
        </w:rPr>
      </w:pPr>
    </w:p>
    <w:p w14:paraId="1FE84614" w14:textId="0F1A903C" w:rsidR="001C4C94" w:rsidRDefault="001C4C94" w:rsidP="001C4C94">
      <w:pPr>
        <w:pStyle w:val="ListParagraph"/>
        <w:numPr>
          <w:ilvl w:val="0"/>
          <w:numId w:val="18"/>
        </w:numPr>
        <w:ind w:left="1134" w:hanging="567"/>
        <w:rPr>
          <w:rFonts w:ascii="Arial" w:hAnsi="Arial" w:cs="Arial"/>
          <w:lang w:val="en-US"/>
        </w:rPr>
      </w:pPr>
      <w:r>
        <w:rPr>
          <w:rFonts w:ascii="Arial" w:hAnsi="Arial" w:cs="Arial"/>
          <w:lang w:val="en-US"/>
        </w:rPr>
        <w:t>28</w:t>
      </w:r>
      <w:r w:rsidRPr="008A5CDB">
        <w:rPr>
          <w:rFonts w:ascii="Arial" w:hAnsi="Arial" w:cs="Arial"/>
          <w:lang w:val="en-US"/>
        </w:rPr>
        <w:t>°</w:t>
      </w:r>
      <w:r>
        <w:rPr>
          <w:rFonts w:ascii="Arial" w:hAnsi="Arial" w:cs="Arial"/>
          <w:lang w:val="en-US"/>
        </w:rPr>
        <w:t xml:space="preserve"> 00</w:t>
      </w:r>
      <w:r w:rsidR="00AA7AA0">
        <w:rPr>
          <w:rFonts w:ascii="Arial" w:hAnsi="Arial" w:cs="Arial"/>
          <w:lang w:val="en-US"/>
        </w:rPr>
        <w:t>′</w:t>
      </w:r>
      <w:r>
        <w:rPr>
          <w:rFonts w:ascii="Arial" w:hAnsi="Arial" w:cs="Arial"/>
          <w:lang w:val="en-US"/>
        </w:rPr>
        <w:t xml:space="preserve"> S  153</w:t>
      </w:r>
      <w:r w:rsidRPr="00F05C49">
        <w:rPr>
          <w:rFonts w:ascii="Arial" w:hAnsi="Arial" w:cs="Arial"/>
          <w:lang w:val="en-US"/>
        </w:rPr>
        <w:t>°</w:t>
      </w:r>
      <w:r>
        <w:rPr>
          <w:rFonts w:ascii="Arial" w:hAnsi="Arial" w:cs="Arial"/>
          <w:lang w:val="en-US"/>
        </w:rPr>
        <w:t xml:space="preserve"> 00</w:t>
      </w:r>
      <w:r w:rsidR="00AA7AA0">
        <w:rPr>
          <w:rFonts w:ascii="Arial" w:hAnsi="Arial" w:cs="Arial"/>
          <w:lang w:val="en-US"/>
        </w:rPr>
        <w:t>′</w:t>
      </w:r>
      <w:r>
        <w:rPr>
          <w:rFonts w:ascii="Arial" w:hAnsi="Arial" w:cs="Arial"/>
          <w:lang w:val="en-US"/>
        </w:rPr>
        <w:t xml:space="preserve"> E </w:t>
      </w:r>
    </w:p>
    <w:p w14:paraId="2CD54263" w14:textId="40029260" w:rsidR="001C4C94" w:rsidRDefault="001C4C94" w:rsidP="001C4C94">
      <w:pPr>
        <w:pStyle w:val="ListParagraph"/>
        <w:numPr>
          <w:ilvl w:val="0"/>
          <w:numId w:val="18"/>
        </w:numPr>
        <w:ind w:left="1134" w:hanging="567"/>
        <w:rPr>
          <w:rFonts w:ascii="Arial" w:hAnsi="Arial" w:cs="Arial"/>
          <w:lang w:val="en-US"/>
        </w:rPr>
      </w:pPr>
      <w:r>
        <w:rPr>
          <w:rFonts w:ascii="Arial" w:hAnsi="Arial" w:cs="Arial"/>
          <w:lang w:val="en-US"/>
        </w:rPr>
        <w:t>28</w:t>
      </w:r>
      <w:r w:rsidRPr="008A5CDB">
        <w:rPr>
          <w:rFonts w:ascii="Arial" w:hAnsi="Arial" w:cs="Arial"/>
          <w:lang w:val="en-US"/>
        </w:rPr>
        <w:t>°</w:t>
      </w:r>
      <w:r>
        <w:rPr>
          <w:rFonts w:ascii="Arial" w:hAnsi="Arial" w:cs="Arial"/>
          <w:lang w:val="en-US"/>
        </w:rPr>
        <w:t xml:space="preserve"> 3</w:t>
      </w:r>
      <w:r w:rsidR="00965D29">
        <w:rPr>
          <w:rFonts w:ascii="Arial" w:hAnsi="Arial" w:cs="Arial"/>
          <w:lang w:val="en-US"/>
        </w:rPr>
        <w:t>2</w:t>
      </w:r>
      <w:r w:rsidR="00AA7AA0">
        <w:rPr>
          <w:rFonts w:ascii="Arial" w:hAnsi="Arial" w:cs="Arial"/>
          <w:lang w:val="en-US"/>
        </w:rPr>
        <w:t>′</w:t>
      </w:r>
      <w:r>
        <w:rPr>
          <w:rFonts w:ascii="Arial" w:hAnsi="Arial" w:cs="Arial"/>
          <w:lang w:val="en-US"/>
        </w:rPr>
        <w:t xml:space="preserve"> S  153</w:t>
      </w:r>
      <w:r w:rsidRPr="00F05C49">
        <w:rPr>
          <w:rFonts w:ascii="Arial" w:hAnsi="Arial" w:cs="Arial"/>
          <w:lang w:val="en-US"/>
        </w:rPr>
        <w:t>°</w:t>
      </w:r>
      <w:r>
        <w:rPr>
          <w:rFonts w:ascii="Arial" w:hAnsi="Arial" w:cs="Arial"/>
          <w:lang w:val="en-US"/>
        </w:rPr>
        <w:t xml:space="preserve"> </w:t>
      </w:r>
      <w:r w:rsidR="00012C03">
        <w:rPr>
          <w:rFonts w:ascii="Arial" w:hAnsi="Arial" w:cs="Arial"/>
          <w:lang w:val="en-US"/>
        </w:rPr>
        <w:t>32</w:t>
      </w:r>
      <w:r w:rsidR="00AA7AA0">
        <w:rPr>
          <w:rFonts w:ascii="Arial" w:hAnsi="Arial" w:cs="Arial"/>
          <w:lang w:val="en-US"/>
        </w:rPr>
        <w:t>′</w:t>
      </w:r>
      <w:r>
        <w:rPr>
          <w:rFonts w:ascii="Arial" w:hAnsi="Arial" w:cs="Arial"/>
          <w:lang w:val="en-US"/>
        </w:rPr>
        <w:t xml:space="preserve"> E </w:t>
      </w:r>
    </w:p>
    <w:p w14:paraId="040E7047" w14:textId="22A9DB0B" w:rsidR="007D7496" w:rsidRPr="001C4C94" w:rsidRDefault="008A5CDB" w:rsidP="001C4C94">
      <w:pPr>
        <w:pStyle w:val="ListParagraph"/>
        <w:numPr>
          <w:ilvl w:val="0"/>
          <w:numId w:val="18"/>
        </w:numPr>
        <w:ind w:left="1134" w:hanging="567"/>
        <w:rPr>
          <w:rFonts w:ascii="Arial" w:hAnsi="Arial" w:cs="Arial"/>
          <w:lang w:val="en-US"/>
        </w:rPr>
      </w:pPr>
      <w:r w:rsidRPr="001C4C94">
        <w:rPr>
          <w:rFonts w:ascii="Arial" w:hAnsi="Arial" w:cs="Arial"/>
          <w:lang w:val="en-US"/>
        </w:rPr>
        <w:t>28° 38</w:t>
      </w:r>
      <w:r w:rsidR="00D50CBB">
        <w:rPr>
          <w:rFonts w:ascii="Arial" w:hAnsi="Arial" w:cs="Arial"/>
          <w:lang w:val="en-US"/>
        </w:rPr>
        <w:t>′</w:t>
      </w:r>
      <w:r w:rsidRPr="001C4C94">
        <w:rPr>
          <w:rFonts w:ascii="Arial" w:hAnsi="Arial" w:cs="Arial"/>
          <w:lang w:val="en-US"/>
        </w:rPr>
        <w:t xml:space="preserve"> S </w:t>
      </w:r>
      <w:r w:rsidR="00F05C49" w:rsidRPr="001C4C94">
        <w:rPr>
          <w:rFonts w:ascii="Arial" w:hAnsi="Arial" w:cs="Arial"/>
          <w:lang w:val="en-US"/>
        </w:rPr>
        <w:t xml:space="preserve"> 153° 38</w:t>
      </w:r>
      <w:r w:rsidR="00D50CBB">
        <w:rPr>
          <w:rFonts w:ascii="Arial" w:hAnsi="Arial" w:cs="Arial"/>
          <w:lang w:val="en-US"/>
        </w:rPr>
        <w:t>′</w:t>
      </w:r>
      <w:r w:rsidR="00F05C49" w:rsidRPr="001C4C94">
        <w:rPr>
          <w:rFonts w:ascii="Arial" w:hAnsi="Arial" w:cs="Arial"/>
          <w:lang w:val="en-US"/>
        </w:rPr>
        <w:t xml:space="preserve"> E</w:t>
      </w:r>
      <w:r w:rsidR="007D7496" w:rsidRPr="001C4C94">
        <w:rPr>
          <w:rFonts w:ascii="Arial" w:hAnsi="Arial" w:cs="Arial"/>
          <w:lang w:val="en-US"/>
        </w:rPr>
        <w:t xml:space="preserve"> </w:t>
      </w:r>
    </w:p>
    <w:p w14:paraId="09F0207C" w14:textId="346D3829" w:rsidR="007D7496" w:rsidRPr="00F05C49" w:rsidRDefault="00B57813" w:rsidP="00F05C49">
      <w:pPr>
        <w:pStyle w:val="ListParagraph"/>
        <w:numPr>
          <w:ilvl w:val="0"/>
          <w:numId w:val="18"/>
        </w:numPr>
        <w:ind w:left="1134" w:hanging="567"/>
        <w:rPr>
          <w:rFonts w:ascii="Arial" w:hAnsi="Arial" w:cs="Arial"/>
          <w:lang w:val="en-US"/>
        </w:rPr>
      </w:pPr>
      <w:r>
        <w:rPr>
          <w:rFonts w:ascii="Arial" w:hAnsi="Arial" w:cs="Arial"/>
          <w:lang w:val="en-US"/>
        </w:rPr>
        <w:t>33</w:t>
      </w:r>
      <w:r w:rsidR="00F05C49" w:rsidRPr="008A5CDB">
        <w:rPr>
          <w:rFonts w:ascii="Arial" w:hAnsi="Arial" w:cs="Arial"/>
          <w:lang w:val="en-US"/>
        </w:rPr>
        <w:t>°</w:t>
      </w:r>
      <w:r w:rsidR="00F05C49">
        <w:rPr>
          <w:rFonts w:ascii="Arial" w:hAnsi="Arial" w:cs="Arial"/>
          <w:lang w:val="en-US"/>
        </w:rPr>
        <w:t xml:space="preserve"> </w:t>
      </w:r>
      <w:r>
        <w:rPr>
          <w:rFonts w:ascii="Arial" w:hAnsi="Arial" w:cs="Arial"/>
          <w:lang w:val="en-US"/>
        </w:rPr>
        <w:t>00</w:t>
      </w:r>
      <w:r w:rsidR="00D50CBB">
        <w:rPr>
          <w:rFonts w:ascii="Arial" w:hAnsi="Arial" w:cs="Arial"/>
          <w:lang w:val="en-US"/>
        </w:rPr>
        <w:t>′</w:t>
      </w:r>
      <w:r>
        <w:rPr>
          <w:rFonts w:ascii="Arial" w:hAnsi="Arial" w:cs="Arial"/>
          <w:lang w:val="en-US"/>
        </w:rPr>
        <w:t xml:space="preserve"> </w:t>
      </w:r>
      <w:r w:rsidR="00F05C49">
        <w:rPr>
          <w:rFonts w:ascii="Arial" w:hAnsi="Arial" w:cs="Arial"/>
          <w:lang w:val="en-US"/>
        </w:rPr>
        <w:t>S  153</w:t>
      </w:r>
      <w:r w:rsidR="00F05C49" w:rsidRPr="00F05C49">
        <w:rPr>
          <w:rFonts w:ascii="Arial" w:hAnsi="Arial" w:cs="Arial"/>
          <w:lang w:val="en-US"/>
        </w:rPr>
        <w:t>°</w:t>
      </w:r>
      <w:r w:rsidR="00F05C49">
        <w:rPr>
          <w:rFonts w:ascii="Arial" w:hAnsi="Arial" w:cs="Arial"/>
          <w:lang w:val="en-US"/>
        </w:rPr>
        <w:t xml:space="preserve"> </w:t>
      </w:r>
      <w:r w:rsidR="00965D29">
        <w:rPr>
          <w:rFonts w:ascii="Arial" w:hAnsi="Arial" w:cs="Arial"/>
          <w:lang w:val="en-US"/>
        </w:rPr>
        <w:t>62</w:t>
      </w:r>
      <w:r w:rsidR="00D50CBB">
        <w:rPr>
          <w:rFonts w:ascii="Arial" w:hAnsi="Arial" w:cs="Arial"/>
          <w:lang w:val="en-US"/>
        </w:rPr>
        <w:t>′</w:t>
      </w:r>
      <w:r w:rsidR="00F05C49">
        <w:rPr>
          <w:rFonts w:ascii="Arial" w:hAnsi="Arial" w:cs="Arial"/>
          <w:lang w:val="en-US"/>
        </w:rPr>
        <w:t xml:space="preserve"> E </w:t>
      </w:r>
    </w:p>
    <w:p w14:paraId="69223485" w14:textId="2099963F" w:rsidR="009D7CCF" w:rsidRDefault="009D7CCF" w:rsidP="009D7CCF">
      <w:pPr>
        <w:tabs>
          <w:tab w:val="left" w:pos="540"/>
          <w:tab w:val="left" w:pos="1080"/>
          <w:tab w:val="right" w:pos="9540"/>
        </w:tabs>
        <w:spacing w:after="0" w:line="240" w:lineRule="auto"/>
        <w:rPr>
          <w:rFonts w:ascii="Arial" w:hAnsi="Arial" w:cs="Arial"/>
          <w:sz w:val="20"/>
          <w:szCs w:val="20"/>
        </w:rPr>
      </w:pPr>
    </w:p>
    <w:p w14:paraId="3F25A489" w14:textId="77777777" w:rsidR="00C64635" w:rsidRPr="004D1C28" w:rsidRDefault="00C64635" w:rsidP="009D7CCF">
      <w:pPr>
        <w:tabs>
          <w:tab w:val="left" w:pos="540"/>
          <w:tab w:val="left" w:pos="1080"/>
          <w:tab w:val="right" w:pos="9540"/>
        </w:tabs>
        <w:spacing w:after="0" w:line="240" w:lineRule="auto"/>
        <w:rPr>
          <w:rFonts w:ascii="Arial" w:hAnsi="Arial" w:cs="Arial"/>
          <w:sz w:val="20"/>
          <w:szCs w:val="20"/>
        </w:rPr>
      </w:pPr>
    </w:p>
    <w:p w14:paraId="6045BBE4" w14:textId="733947C6" w:rsidR="00E94794" w:rsidRPr="00554550" w:rsidRDefault="0090382B" w:rsidP="00FB798F">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approximate area of the lake in </w:t>
      </w:r>
      <w:r w:rsidR="003E6743">
        <w:rPr>
          <w:rFonts w:ascii="Arial" w:hAnsi="Arial" w:cs="Arial"/>
          <w:szCs w:val="16"/>
          <w:lang w:val="en-US"/>
        </w:rPr>
        <w:t>AR 5628?</w:t>
      </w:r>
    </w:p>
    <w:p w14:paraId="6E45F10B" w14:textId="77777777" w:rsidR="00E94794" w:rsidRPr="004D1C28" w:rsidRDefault="00E94794" w:rsidP="00E94794">
      <w:pPr>
        <w:pStyle w:val="ListParagraph"/>
        <w:ind w:left="709"/>
        <w:rPr>
          <w:rFonts w:ascii="Arial" w:hAnsi="Arial" w:cs="Arial"/>
          <w:sz w:val="16"/>
          <w:szCs w:val="16"/>
          <w:lang w:val="en-US"/>
        </w:rPr>
      </w:pPr>
    </w:p>
    <w:p w14:paraId="0C3D1D53" w14:textId="29C769C2" w:rsidR="00E94794" w:rsidRDefault="00797A0A" w:rsidP="00CA5BB2">
      <w:pPr>
        <w:pStyle w:val="ListParagraph"/>
        <w:numPr>
          <w:ilvl w:val="0"/>
          <w:numId w:val="19"/>
        </w:numPr>
        <w:ind w:left="1134" w:hanging="567"/>
        <w:rPr>
          <w:rFonts w:ascii="Arial" w:hAnsi="Arial" w:cs="Arial"/>
          <w:lang w:val="en-US"/>
        </w:rPr>
      </w:pPr>
      <w:r>
        <w:rPr>
          <w:rFonts w:ascii="Arial" w:hAnsi="Arial" w:cs="Arial"/>
          <w:lang w:val="en-US"/>
        </w:rPr>
        <w:t xml:space="preserve">    </w:t>
      </w:r>
      <w:r w:rsidR="003E6743">
        <w:rPr>
          <w:rFonts w:ascii="Arial" w:hAnsi="Arial" w:cs="Arial"/>
          <w:lang w:val="en-US"/>
        </w:rPr>
        <w:t>3 hectares</w:t>
      </w:r>
    </w:p>
    <w:p w14:paraId="12B7AB14" w14:textId="62310D1E" w:rsidR="003E6743" w:rsidRDefault="00797A0A" w:rsidP="00CA5BB2">
      <w:pPr>
        <w:pStyle w:val="ListParagraph"/>
        <w:numPr>
          <w:ilvl w:val="0"/>
          <w:numId w:val="19"/>
        </w:numPr>
        <w:ind w:left="1134" w:hanging="567"/>
        <w:rPr>
          <w:rFonts w:ascii="Arial" w:hAnsi="Arial" w:cs="Arial"/>
          <w:lang w:val="en-US"/>
        </w:rPr>
      </w:pPr>
      <w:r>
        <w:rPr>
          <w:rFonts w:ascii="Arial" w:hAnsi="Arial" w:cs="Arial"/>
          <w:lang w:val="en-US"/>
        </w:rPr>
        <w:t xml:space="preserve">  </w:t>
      </w:r>
      <w:r w:rsidR="003E6743">
        <w:rPr>
          <w:rFonts w:ascii="Arial" w:hAnsi="Arial" w:cs="Arial"/>
          <w:lang w:val="en-US"/>
        </w:rPr>
        <w:t>1</w:t>
      </w:r>
      <w:r w:rsidR="00107948">
        <w:rPr>
          <w:rFonts w:ascii="Arial" w:hAnsi="Arial" w:cs="Arial"/>
          <w:lang w:val="en-US"/>
        </w:rPr>
        <w:t>2</w:t>
      </w:r>
      <w:r w:rsidR="003E6743">
        <w:rPr>
          <w:rFonts w:ascii="Arial" w:hAnsi="Arial" w:cs="Arial"/>
          <w:lang w:val="en-US"/>
        </w:rPr>
        <w:t xml:space="preserve"> hectares</w:t>
      </w:r>
    </w:p>
    <w:p w14:paraId="7FC82FFB" w14:textId="0ED12958" w:rsidR="003E6743" w:rsidRDefault="00797A0A" w:rsidP="00CA5BB2">
      <w:pPr>
        <w:pStyle w:val="ListParagraph"/>
        <w:numPr>
          <w:ilvl w:val="0"/>
          <w:numId w:val="19"/>
        </w:numPr>
        <w:ind w:left="1134" w:hanging="567"/>
        <w:rPr>
          <w:rFonts w:ascii="Arial" w:hAnsi="Arial" w:cs="Arial"/>
          <w:lang w:val="en-US"/>
        </w:rPr>
      </w:pPr>
      <w:r>
        <w:rPr>
          <w:rFonts w:ascii="Arial" w:hAnsi="Arial" w:cs="Arial"/>
          <w:lang w:val="en-US"/>
        </w:rPr>
        <w:t xml:space="preserve">  </w:t>
      </w:r>
      <w:r w:rsidR="00D53041">
        <w:rPr>
          <w:rFonts w:ascii="Arial" w:hAnsi="Arial" w:cs="Arial"/>
          <w:lang w:val="en-US"/>
        </w:rPr>
        <w:t>4</w:t>
      </w:r>
      <w:r w:rsidR="00790ADB">
        <w:rPr>
          <w:rFonts w:ascii="Arial" w:hAnsi="Arial" w:cs="Arial"/>
          <w:lang w:val="en-US"/>
        </w:rPr>
        <w:t>8</w:t>
      </w:r>
      <w:r w:rsidR="003E6743">
        <w:rPr>
          <w:rFonts w:ascii="Arial" w:hAnsi="Arial" w:cs="Arial"/>
          <w:lang w:val="en-US"/>
        </w:rPr>
        <w:t xml:space="preserve"> hectares</w:t>
      </w:r>
    </w:p>
    <w:p w14:paraId="24D489AA" w14:textId="092BC899" w:rsidR="003E6743" w:rsidRPr="00000728" w:rsidRDefault="00D53041" w:rsidP="00CA5BB2">
      <w:pPr>
        <w:pStyle w:val="ListParagraph"/>
        <w:numPr>
          <w:ilvl w:val="0"/>
          <w:numId w:val="19"/>
        </w:numPr>
        <w:ind w:left="1134" w:hanging="567"/>
        <w:rPr>
          <w:rFonts w:ascii="Arial" w:hAnsi="Arial" w:cs="Arial"/>
          <w:lang w:val="en-US"/>
        </w:rPr>
      </w:pPr>
      <w:r>
        <w:rPr>
          <w:rFonts w:ascii="Arial" w:hAnsi="Arial" w:cs="Arial"/>
          <w:lang w:val="en-US"/>
        </w:rPr>
        <w:t>1</w:t>
      </w:r>
      <w:r w:rsidR="00790ADB">
        <w:rPr>
          <w:rFonts w:ascii="Arial" w:hAnsi="Arial" w:cs="Arial"/>
          <w:lang w:val="en-US"/>
        </w:rPr>
        <w:t>96</w:t>
      </w:r>
      <w:r>
        <w:rPr>
          <w:rFonts w:ascii="Arial" w:hAnsi="Arial" w:cs="Arial"/>
          <w:lang w:val="en-US"/>
        </w:rPr>
        <w:t xml:space="preserve"> hectares</w:t>
      </w:r>
    </w:p>
    <w:p w14:paraId="1F9AA30A" w14:textId="77777777" w:rsidR="009D7CCF" w:rsidRDefault="009D7CCF" w:rsidP="009D7CCF">
      <w:pPr>
        <w:tabs>
          <w:tab w:val="left" w:pos="540"/>
          <w:tab w:val="left" w:pos="1080"/>
          <w:tab w:val="right" w:pos="9540"/>
        </w:tabs>
        <w:spacing w:after="0" w:line="240" w:lineRule="auto"/>
        <w:rPr>
          <w:rFonts w:ascii="Arial" w:hAnsi="Arial" w:cs="Arial"/>
          <w:sz w:val="20"/>
          <w:szCs w:val="20"/>
        </w:rPr>
      </w:pPr>
    </w:p>
    <w:p w14:paraId="36CC6F88" w14:textId="604274C1" w:rsidR="001B46A4" w:rsidRDefault="00895E57">
      <w:pPr>
        <w:spacing w:after="0" w:line="240" w:lineRule="auto"/>
        <w:rPr>
          <w:rFonts w:ascii="Arial" w:hAnsi="Arial" w:cs="Arial"/>
          <w:sz w:val="20"/>
          <w:szCs w:val="20"/>
        </w:rPr>
      </w:pPr>
      <w:r>
        <w:rPr>
          <w:rFonts w:ascii="Arial" w:hAnsi="Arial" w:cs="Arial"/>
          <w:sz w:val="20"/>
          <w:szCs w:val="20"/>
        </w:rPr>
        <w:t>Note:</w:t>
      </w:r>
      <w:r w:rsidR="00797A0A">
        <w:rPr>
          <w:rFonts w:ascii="Arial" w:hAnsi="Arial" w:cs="Arial"/>
          <w:sz w:val="20"/>
          <w:szCs w:val="20"/>
        </w:rPr>
        <w:tab/>
      </w:r>
      <w:r w:rsidR="00A50CD9">
        <w:rPr>
          <w:rFonts w:ascii="Arial" w:hAnsi="Arial" w:cs="Arial"/>
          <w:sz w:val="20"/>
          <w:szCs w:val="20"/>
        </w:rPr>
        <w:t>One</w:t>
      </w:r>
      <w:r w:rsidR="001B46A4">
        <w:rPr>
          <w:rFonts w:ascii="Arial" w:hAnsi="Arial" w:cs="Arial"/>
          <w:sz w:val="20"/>
          <w:szCs w:val="20"/>
        </w:rPr>
        <w:t xml:space="preserve"> hectare</w:t>
      </w:r>
      <w:r w:rsidR="00A50CD9">
        <w:rPr>
          <w:rFonts w:ascii="Arial" w:hAnsi="Arial" w:cs="Arial"/>
          <w:sz w:val="20"/>
          <w:szCs w:val="20"/>
        </w:rPr>
        <w:t xml:space="preserve"> is 10 000 m</w:t>
      </w:r>
      <w:r w:rsidR="00A50CD9">
        <w:rPr>
          <w:rFonts w:ascii="Arial" w:hAnsi="Arial" w:cs="Arial"/>
          <w:sz w:val="20"/>
          <w:szCs w:val="20"/>
          <w:vertAlign w:val="superscript"/>
        </w:rPr>
        <w:t>2</w:t>
      </w:r>
      <w:r w:rsidR="001B46A4">
        <w:rPr>
          <w:rFonts w:ascii="Arial" w:hAnsi="Arial" w:cs="Arial"/>
          <w:sz w:val="20"/>
          <w:szCs w:val="20"/>
        </w:rPr>
        <w:t>.</w:t>
      </w:r>
    </w:p>
    <w:p w14:paraId="6C29749A" w14:textId="704CCAC5" w:rsidR="008D6498" w:rsidRDefault="008D6498" w:rsidP="009D7CCF">
      <w:pPr>
        <w:tabs>
          <w:tab w:val="left" w:pos="540"/>
          <w:tab w:val="left" w:pos="1080"/>
          <w:tab w:val="right" w:pos="9540"/>
        </w:tabs>
        <w:spacing w:after="0" w:line="240" w:lineRule="auto"/>
        <w:rPr>
          <w:rFonts w:ascii="Arial" w:hAnsi="Arial" w:cs="Arial"/>
          <w:sz w:val="20"/>
          <w:szCs w:val="20"/>
        </w:rPr>
      </w:pPr>
    </w:p>
    <w:p w14:paraId="4D0BEDEA" w14:textId="77777777" w:rsidR="001B46A4" w:rsidRPr="006A6969" w:rsidRDefault="001B46A4" w:rsidP="009D7CCF">
      <w:pPr>
        <w:tabs>
          <w:tab w:val="left" w:pos="540"/>
          <w:tab w:val="left" w:pos="1080"/>
          <w:tab w:val="right" w:pos="9540"/>
        </w:tabs>
        <w:spacing w:after="0" w:line="240" w:lineRule="auto"/>
        <w:rPr>
          <w:rFonts w:ascii="Arial" w:hAnsi="Arial" w:cs="Arial"/>
          <w:sz w:val="20"/>
          <w:szCs w:val="20"/>
        </w:rPr>
      </w:pPr>
    </w:p>
    <w:p w14:paraId="25A30248" w14:textId="56D84201" w:rsidR="00E94794" w:rsidRPr="00554550" w:rsidRDefault="00E31FF7" w:rsidP="00CA5BB2">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To walk southward from Cape Byron, along Tallow Beach, </w:t>
      </w:r>
      <w:r w:rsidR="003D431D">
        <w:rPr>
          <w:rFonts w:ascii="Arial" w:hAnsi="Arial" w:cs="Arial"/>
          <w:szCs w:val="16"/>
          <w:lang w:val="en-US"/>
        </w:rPr>
        <w:t xml:space="preserve">to the southern edge of the map, </w:t>
      </w:r>
      <w:r w:rsidR="008D7C58">
        <w:rPr>
          <w:rFonts w:ascii="Arial" w:hAnsi="Arial" w:cs="Arial"/>
          <w:szCs w:val="16"/>
          <w:lang w:val="en-US"/>
        </w:rPr>
        <w:t>one would be moving at a compass bearing of between:</w:t>
      </w:r>
    </w:p>
    <w:p w14:paraId="799B48CA" w14:textId="77777777" w:rsidR="00E94794" w:rsidRPr="004D1C28" w:rsidRDefault="00E94794" w:rsidP="00CA5BB2">
      <w:pPr>
        <w:pStyle w:val="ListParagraph"/>
        <w:ind w:left="567"/>
        <w:rPr>
          <w:rFonts w:ascii="Arial" w:hAnsi="Arial" w:cs="Arial"/>
          <w:sz w:val="16"/>
          <w:szCs w:val="16"/>
          <w:lang w:val="en-US"/>
        </w:rPr>
      </w:pPr>
    </w:p>
    <w:p w14:paraId="090EE180" w14:textId="7FCBEC29" w:rsidR="002B6408" w:rsidRDefault="00FB798F" w:rsidP="00CA5BB2">
      <w:pPr>
        <w:pStyle w:val="ListParagraph"/>
        <w:numPr>
          <w:ilvl w:val="0"/>
          <w:numId w:val="20"/>
        </w:numPr>
        <w:ind w:left="1134" w:hanging="567"/>
        <w:rPr>
          <w:rFonts w:ascii="Arial" w:hAnsi="Arial" w:cs="Arial"/>
          <w:lang w:val="en-US"/>
        </w:rPr>
      </w:pPr>
      <w:r>
        <w:rPr>
          <w:rFonts w:ascii="Arial" w:hAnsi="Arial" w:cs="Arial"/>
          <w:lang w:val="en-US"/>
        </w:rPr>
        <w:t xml:space="preserve">  </w:t>
      </w:r>
      <w:r w:rsidR="002B6408">
        <w:rPr>
          <w:rFonts w:ascii="Arial" w:hAnsi="Arial" w:cs="Arial"/>
          <w:lang w:val="en-US"/>
        </w:rPr>
        <w:t>10</w:t>
      </w:r>
      <w:r w:rsidR="002B6408" w:rsidRPr="00605453">
        <w:rPr>
          <w:rFonts w:ascii="Arial" w:hAnsi="Arial" w:cs="Arial"/>
          <w:lang w:val="en-US"/>
        </w:rPr>
        <w:t>°</w:t>
      </w:r>
      <w:r w:rsidR="002B6408">
        <w:rPr>
          <w:rFonts w:ascii="Arial" w:hAnsi="Arial" w:cs="Arial"/>
          <w:lang w:val="en-US"/>
        </w:rPr>
        <w:t xml:space="preserve"> and 20</w:t>
      </w:r>
      <w:r w:rsidR="002B6408" w:rsidRPr="00605453">
        <w:rPr>
          <w:rFonts w:ascii="Arial" w:hAnsi="Arial" w:cs="Arial"/>
          <w:lang w:val="en-US"/>
        </w:rPr>
        <w:t>°</w:t>
      </w:r>
      <w:r w:rsidR="002B6408">
        <w:rPr>
          <w:rFonts w:ascii="Arial" w:hAnsi="Arial" w:cs="Arial"/>
          <w:lang w:val="en-US"/>
        </w:rPr>
        <w:t>.</w:t>
      </w:r>
    </w:p>
    <w:p w14:paraId="554455E8" w14:textId="4D2FD64F" w:rsidR="00E94794" w:rsidRDefault="00FB798F" w:rsidP="00CA5BB2">
      <w:pPr>
        <w:pStyle w:val="ListParagraph"/>
        <w:numPr>
          <w:ilvl w:val="0"/>
          <w:numId w:val="20"/>
        </w:numPr>
        <w:ind w:left="1134" w:hanging="567"/>
        <w:rPr>
          <w:rFonts w:ascii="Arial" w:hAnsi="Arial" w:cs="Arial"/>
          <w:lang w:val="en-US"/>
        </w:rPr>
      </w:pPr>
      <w:r>
        <w:rPr>
          <w:rFonts w:ascii="Arial" w:hAnsi="Arial" w:cs="Arial"/>
          <w:lang w:val="en-US"/>
        </w:rPr>
        <w:t xml:space="preserve">  </w:t>
      </w:r>
      <w:r w:rsidR="001D4800">
        <w:rPr>
          <w:rFonts w:ascii="Arial" w:hAnsi="Arial" w:cs="Arial"/>
          <w:lang w:val="en-US"/>
        </w:rPr>
        <w:t>60</w:t>
      </w:r>
      <w:r w:rsidR="00605453" w:rsidRPr="00605453">
        <w:rPr>
          <w:rFonts w:ascii="Arial" w:hAnsi="Arial" w:cs="Arial"/>
          <w:lang w:val="en-US"/>
        </w:rPr>
        <w:t>°</w:t>
      </w:r>
      <w:r w:rsidR="008D7C58">
        <w:rPr>
          <w:rFonts w:ascii="Arial" w:hAnsi="Arial" w:cs="Arial"/>
          <w:lang w:val="en-US"/>
        </w:rPr>
        <w:t xml:space="preserve"> and </w:t>
      </w:r>
      <w:r w:rsidR="001D4800">
        <w:rPr>
          <w:rFonts w:ascii="Arial" w:hAnsi="Arial" w:cs="Arial"/>
          <w:lang w:val="en-US"/>
        </w:rPr>
        <w:t>70</w:t>
      </w:r>
      <w:r w:rsidR="00605453" w:rsidRPr="00605453">
        <w:rPr>
          <w:rFonts w:ascii="Arial" w:hAnsi="Arial" w:cs="Arial"/>
          <w:lang w:val="en-US"/>
        </w:rPr>
        <w:t>°</w:t>
      </w:r>
      <w:r w:rsidR="00605453">
        <w:rPr>
          <w:rFonts w:ascii="Arial" w:hAnsi="Arial" w:cs="Arial"/>
          <w:lang w:val="en-US"/>
        </w:rPr>
        <w:t>.</w:t>
      </w:r>
    </w:p>
    <w:p w14:paraId="69DE984F" w14:textId="3F3D6074" w:rsidR="00605453" w:rsidRDefault="001D4800" w:rsidP="00CA5BB2">
      <w:pPr>
        <w:pStyle w:val="ListParagraph"/>
        <w:numPr>
          <w:ilvl w:val="0"/>
          <w:numId w:val="20"/>
        </w:numPr>
        <w:ind w:left="1134" w:hanging="567"/>
        <w:rPr>
          <w:rFonts w:ascii="Arial" w:hAnsi="Arial" w:cs="Arial"/>
          <w:lang w:val="en-US"/>
        </w:rPr>
      </w:pPr>
      <w:r>
        <w:rPr>
          <w:rFonts w:ascii="Arial" w:hAnsi="Arial" w:cs="Arial"/>
          <w:lang w:val="en-US"/>
        </w:rPr>
        <w:t>120</w:t>
      </w:r>
      <w:r w:rsidR="00605453" w:rsidRPr="00605453">
        <w:rPr>
          <w:rFonts w:ascii="Arial" w:hAnsi="Arial" w:cs="Arial"/>
          <w:lang w:val="en-US"/>
        </w:rPr>
        <w:t>°</w:t>
      </w:r>
      <w:r w:rsidR="00605453">
        <w:rPr>
          <w:rFonts w:ascii="Arial" w:hAnsi="Arial" w:cs="Arial"/>
          <w:lang w:val="en-US"/>
        </w:rPr>
        <w:t xml:space="preserve"> and </w:t>
      </w:r>
      <w:r>
        <w:rPr>
          <w:rFonts w:ascii="Arial" w:hAnsi="Arial" w:cs="Arial"/>
          <w:lang w:val="en-US"/>
        </w:rPr>
        <w:t>140</w:t>
      </w:r>
      <w:r w:rsidR="00605453" w:rsidRPr="00605453">
        <w:rPr>
          <w:rFonts w:ascii="Arial" w:hAnsi="Arial" w:cs="Arial"/>
          <w:lang w:val="en-US"/>
        </w:rPr>
        <w:t>°</w:t>
      </w:r>
      <w:r w:rsidR="00605453">
        <w:rPr>
          <w:rFonts w:ascii="Arial" w:hAnsi="Arial" w:cs="Arial"/>
          <w:lang w:val="en-US"/>
        </w:rPr>
        <w:t>.</w:t>
      </w:r>
    </w:p>
    <w:p w14:paraId="271EC237" w14:textId="30AA0E1F" w:rsidR="00605453" w:rsidRDefault="00605453" w:rsidP="00CA5BB2">
      <w:pPr>
        <w:pStyle w:val="ListParagraph"/>
        <w:numPr>
          <w:ilvl w:val="0"/>
          <w:numId w:val="20"/>
        </w:numPr>
        <w:ind w:left="1134" w:hanging="567"/>
        <w:rPr>
          <w:rFonts w:ascii="Arial" w:hAnsi="Arial" w:cs="Arial"/>
          <w:lang w:val="en-US"/>
        </w:rPr>
      </w:pPr>
      <w:r>
        <w:rPr>
          <w:rFonts w:ascii="Arial" w:hAnsi="Arial" w:cs="Arial"/>
          <w:lang w:val="en-US"/>
        </w:rPr>
        <w:t>190</w:t>
      </w:r>
      <w:r w:rsidRPr="00605453">
        <w:rPr>
          <w:rFonts w:ascii="Arial" w:hAnsi="Arial" w:cs="Arial"/>
          <w:lang w:val="en-US"/>
        </w:rPr>
        <w:t>°</w:t>
      </w:r>
      <w:r>
        <w:rPr>
          <w:rFonts w:ascii="Arial" w:hAnsi="Arial" w:cs="Arial"/>
          <w:lang w:val="en-US"/>
        </w:rPr>
        <w:t xml:space="preserve"> and 210</w:t>
      </w:r>
      <w:r w:rsidRPr="00605453">
        <w:rPr>
          <w:rFonts w:ascii="Arial" w:hAnsi="Arial" w:cs="Arial"/>
          <w:lang w:val="en-US"/>
        </w:rPr>
        <w:t>°</w:t>
      </w:r>
      <w:r>
        <w:rPr>
          <w:rFonts w:ascii="Arial" w:hAnsi="Arial" w:cs="Arial"/>
          <w:lang w:val="en-US"/>
        </w:rPr>
        <w:t>.</w:t>
      </w:r>
    </w:p>
    <w:p w14:paraId="3E89434B" w14:textId="6DACC414" w:rsidR="002A1A2A" w:rsidRDefault="002A1A2A" w:rsidP="009D7CCF">
      <w:pPr>
        <w:tabs>
          <w:tab w:val="left" w:pos="540"/>
          <w:tab w:val="left" w:pos="1080"/>
          <w:tab w:val="right" w:pos="9540"/>
        </w:tabs>
        <w:spacing w:after="0" w:line="240" w:lineRule="auto"/>
        <w:rPr>
          <w:rFonts w:ascii="Arial" w:hAnsi="Arial" w:cs="Arial"/>
          <w:sz w:val="20"/>
          <w:szCs w:val="20"/>
        </w:rPr>
      </w:pPr>
    </w:p>
    <w:p w14:paraId="182D8DE3" w14:textId="400FE7F5" w:rsidR="00FB798F" w:rsidRDefault="00FB798F">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br w:type="page"/>
      </w:r>
    </w:p>
    <w:p w14:paraId="3D427896" w14:textId="5FE3DBA8" w:rsidR="00FA5704" w:rsidRPr="004D1C28" w:rsidRDefault="007F1271" w:rsidP="00FB798F">
      <w:pPr>
        <w:spacing w:after="0" w:line="240" w:lineRule="auto"/>
        <w:rPr>
          <w:rFonts w:ascii="Arial" w:eastAsia="Times New Roman" w:hAnsi="Arial" w:cs="Arial"/>
          <w:sz w:val="20"/>
          <w:szCs w:val="20"/>
          <w:lang w:val="en-US"/>
        </w:rPr>
      </w:pPr>
      <w:r>
        <w:rPr>
          <w:rFonts w:ascii="Arial" w:hAnsi="Arial" w:cs="Arial"/>
          <w:b/>
          <w:noProof/>
          <w:sz w:val="24"/>
          <w:szCs w:val="24"/>
          <w:lang w:eastAsia="en-AU"/>
        </w:rPr>
        <w:lastRenderedPageBreak/>
        <mc:AlternateContent>
          <mc:Choice Requires="wpg">
            <w:drawing>
              <wp:anchor distT="0" distB="0" distL="114300" distR="114300" simplePos="0" relativeHeight="251658270" behindDoc="0" locked="0" layoutInCell="1" allowOverlap="1" wp14:anchorId="721AA258" wp14:editId="7951BC7D">
                <wp:simplePos x="0" y="0"/>
                <wp:positionH relativeFrom="page">
                  <wp:posOffset>53340</wp:posOffset>
                </wp:positionH>
                <wp:positionV relativeFrom="topMargin">
                  <wp:posOffset>716280</wp:posOffset>
                </wp:positionV>
                <wp:extent cx="503555" cy="9449435"/>
                <wp:effectExtent l="0" t="0" r="10795" b="37465"/>
                <wp:wrapNone/>
                <wp:docPr id="105" name="Group 105"/>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06" name="Straight Connector 106"/>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0" y="2537461"/>
                            <a:ext cx="410400" cy="4172400"/>
                          </a:xfrm>
                          <a:prstGeom prst="rect">
                            <a:avLst/>
                          </a:prstGeom>
                          <a:solidFill>
                            <a:schemeClr val="lt1"/>
                          </a:solidFill>
                          <a:ln w="6350">
                            <a:noFill/>
                          </a:ln>
                        </wps:spPr>
                        <wps:txbx>
                          <w:txbxContent>
                            <w:p w14:paraId="2F5FD323" w14:textId="77777777" w:rsidR="007F1271" w:rsidRPr="00765AD5" w:rsidRDefault="007F1271"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1AA258" id="Group 105" o:spid="_x0000_s1034" style="position:absolute;margin-left:4.2pt;margin-top:56.4pt;width:39.65pt;height:744.05pt;z-index:251658270;mso-position-horizontal-relative:page;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">
                <v:line id="Straight Connector 106" o:spid="_x0000_s1035"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shape id="Text Box 122" o:spid="_x0000_s1036" type="#_x0000_t202" style="position:absolute;top:25374;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" fillcolor="white [3201]" stroked="f" strokeweight=".5pt">
                  <v:textbox style="layout-flow:vertical">
                    <w:txbxContent>
                      <w:p w14:paraId="2F5FD323" w14:textId="77777777" w:rsidR="007F1271" w:rsidRPr="00765AD5" w:rsidRDefault="007F1271"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anchory="margin"/>
              </v:group>
            </w:pict>
          </mc:Fallback>
        </mc:AlternateContent>
      </w:r>
    </w:p>
    <w:p w14:paraId="35D5C275" w14:textId="77777777" w:rsidR="001B46A4" w:rsidRPr="00CA5BB2" w:rsidRDefault="001B46A4" w:rsidP="00CA5BB2">
      <w:pPr>
        <w:spacing w:after="0" w:line="240" w:lineRule="auto"/>
        <w:rPr>
          <w:rFonts w:ascii="Arial" w:hAnsi="Arial" w:cs="Arial"/>
          <w:sz w:val="20"/>
          <w:szCs w:val="20"/>
          <w:lang w:val="en-US"/>
        </w:rPr>
      </w:pPr>
    </w:p>
    <w:p w14:paraId="26A8F7E9" w14:textId="33DE7815" w:rsidR="00FA5704" w:rsidRPr="00554550" w:rsidRDefault="00387F53" w:rsidP="00CA5BB2">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Which of the following statements best describes the relationship between the distribution of built-up areas and the </w:t>
      </w:r>
      <w:r w:rsidR="000D6098">
        <w:rPr>
          <w:rFonts w:ascii="Arial" w:hAnsi="Arial" w:cs="Arial"/>
          <w:szCs w:val="16"/>
          <w:lang w:val="en-US"/>
        </w:rPr>
        <w:t>topography of the map area?</w:t>
      </w:r>
    </w:p>
    <w:p w14:paraId="3B3B7332" w14:textId="77777777" w:rsidR="00FA5704" w:rsidRPr="004D1C28" w:rsidRDefault="00FA5704" w:rsidP="00FB798F">
      <w:pPr>
        <w:pStyle w:val="ListParagraph"/>
        <w:ind w:left="567"/>
        <w:rPr>
          <w:rFonts w:ascii="Arial" w:hAnsi="Arial" w:cs="Arial"/>
          <w:sz w:val="16"/>
          <w:szCs w:val="16"/>
          <w:lang w:val="en-US"/>
        </w:rPr>
      </w:pPr>
    </w:p>
    <w:p w14:paraId="72BF1EED" w14:textId="19319DC5" w:rsidR="00FA5704" w:rsidRDefault="00001B68" w:rsidP="00FB798F">
      <w:pPr>
        <w:pStyle w:val="ListParagraph"/>
        <w:numPr>
          <w:ilvl w:val="0"/>
          <w:numId w:val="22"/>
        </w:numPr>
        <w:ind w:left="1134" w:hanging="567"/>
        <w:rPr>
          <w:rFonts w:ascii="Arial" w:hAnsi="Arial" w:cs="Arial"/>
          <w:lang w:val="en-US"/>
        </w:rPr>
      </w:pPr>
      <w:r>
        <w:rPr>
          <w:rFonts w:ascii="Arial" w:hAnsi="Arial" w:cs="Arial"/>
          <w:lang w:val="en-US"/>
        </w:rPr>
        <w:t xml:space="preserve">The majority of built-up areas </w:t>
      </w:r>
      <w:r w:rsidR="009C11FD">
        <w:rPr>
          <w:rFonts w:ascii="Arial" w:hAnsi="Arial" w:cs="Arial"/>
          <w:lang w:val="en-US"/>
        </w:rPr>
        <w:t>are</w:t>
      </w:r>
      <w:r>
        <w:rPr>
          <w:rFonts w:ascii="Arial" w:hAnsi="Arial" w:cs="Arial"/>
          <w:lang w:val="en-US"/>
        </w:rPr>
        <w:t xml:space="preserve"> located </w:t>
      </w:r>
      <w:r w:rsidR="00833960">
        <w:rPr>
          <w:rFonts w:ascii="Arial" w:hAnsi="Arial" w:cs="Arial"/>
          <w:lang w:val="en-US"/>
        </w:rPr>
        <w:t xml:space="preserve">on </w:t>
      </w:r>
      <w:r w:rsidR="00037CCA">
        <w:rPr>
          <w:rFonts w:ascii="Arial" w:hAnsi="Arial" w:cs="Arial"/>
          <w:lang w:val="en-US"/>
        </w:rPr>
        <w:t xml:space="preserve">swamps and </w:t>
      </w:r>
      <w:r w:rsidR="00833960">
        <w:rPr>
          <w:rFonts w:ascii="Arial" w:hAnsi="Arial" w:cs="Arial"/>
          <w:lang w:val="en-US"/>
        </w:rPr>
        <w:t>land subject to inundation.</w:t>
      </w:r>
    </w:p>
    <w:p w14:paraId="29125B2B" w14:textId="071B805B" w:rsidR="00FA5704" w:rsidRDefault="00001B68" w:rsidP="00FB798F">
      <w:pPr>
        <w:pStyle w:val="ListParagraph"/>
        <w:numPr>
          <w:ilvl w:val="0"/>
          <w:numId w:val="22"/>
        </w:numPr>
        <w:ind w:left="1134" w:hanging="567"/>
        <w:rPr>
          <w:rFonts w:ascii="Arial" w:hAnsi="Arial" w:cs="Arial"/>
          <w:lang w:val="en-US"/>
        </w:rPr>
      </w:pPr>
      <w:r>
        <w:rPr>
          <w:rFonts w:ascii="Arial" w:hAnsi="Arial" w:cs="Arial"/>
          <w:lang w:val="en-US"/>
        </w:rPr>
        <w:t>The land</w:t>
      </w:r>
      <w:r w:rsidR="00833960">
        <w:rPr>
          <w:rFonts w:ascii="Arial" w:hAnsi="Arial" w:cs="Arial"/>
          <w:lang w:val="en-US"/>
        </w:rPr>
        <w:t xml:space="preserve"> with the steepest topography and the highest elevation </w:t>
      </w:r>
      <w:r>
        <w:rPr>
          <w:rFonts w:ascii="Arial" w:hAnsi="Arial" w:cs="Arial"/>
          <w:lang w:val="en-US"/>
        </w:rPr>
        <w:t>tends to have the most built-up areas.</w:t>
      </w:r>
    </w:p>
    <w:p w14:paraId="404037D8" w14:textId="3E93D72F" w:rsidR="00FA5704" w:rsidRDefault="000D6098" w:rsidP="00CA5BB2">
      <w:pPr>
        <w:pStyle w:val="ListParagraph"/>
        <w:numPr>
          <w:ilvl w:val="0"/>
          <w:numId w:val="22"/>
        </w:numPr>
        <w:ind w:left="1134" w:hanging="567"/>
        <w:rPr>
          <w:rFonts w:ascii="Arial" w:hAnsi="Arial" w:cs="Arial"/>
          <w:lang w:val="en-US"/>
        </w:rPr>
      </w:pPr>
      <w:r>
        <w:rPr>
          <w:rFonts w:ascii="Arial" w:hAnsi="Arial" w:cs="Arial"/>
          <w:lang w:val="en-US"/>
        </w:rPr>
        <w:t xml:space="preserve">Built-up areas </w:t>
      </w:r>
      <w:r w:rsidR="00F0275B">
        <w:rPr>
          <w:rFonts w:ascii="Arial" w:hAnsi="Arial" w:cs="Arial"/>
          <w:lang w:val="en-US"/>
        </w:rPr>
        <w:t xml:space="preserve">can mainly be found on </w:t>
      </w:r>
      <w:r w:rsidR="00091866">
        <w:rPr>
          <w:rFonts w:ascii="Arial" w:hAnsi="Arial" w:cs="Arial"/>
          <w:lang w:val="en-US"/>
        </w:rPr>
        <w:t>gently undulating</w:t>
      </w:r>
      <w:r w:rsidR="00F0275B">
        <w:rPr>
          <w:rFonts w:ascii="Arial" w:hAnsi="Arial" w:cs="Arial"/>
          <w:lang w:val="en-US"/>
        </w:rPr>
        <w:t xml:space="preserve"> </w:t>
      </w:r>
      <w:r w:rsidR="00902C03">
        <w:rPr>
          <w:rFonts w:ascii="Arial" w:hAnsi="Arial" w:cs="Arial"/>
          <w:lang w:val="en-US"/>
        </w:rPr>
        <w:t xml:space="preserve">and </w:t>
      </w:r>
      <w:r w:rsidR="00F0275B">
        <w:rPr>
          <w:rFonts w:ascii="Arial" w:hAnsi="Arial" w:cs="Arial"/>
          <w:lang w:val="en-US"/>
        </w:rPr>
        <w:t xml:space="preserve">lower lying </w:t>
      </w:r>
      <w:r w:rsidR="00001B68">
        <w:rPr>
          <w:rFonts w:ascii="Arial" w:hAnsi="Arial" w:cs="Arial"/>
          <w:lang w:val="en-US"/>
        </w:rPr>
        <w:t>topography.</w:t>
      </w:r>
    </w:p>
    <w:p w14:paraId="7AAB2E49" w14:textId="14C314AF" w:rsidR="00FA5704" w:rsidRDefault="00037CCA" w:rsidP="00CA5BB2">
      <w:pPr>
        <w:pStyle w:val="ListParagraph"/>
        <w:numPr>
          <w:ilvl w:val="0"/>
          <w:numId w:val="22"/>
        </w:numPr>
        <w:ind w:left="1134" w:hanging="567"/>
        <w:rPr>
          <w:rFonts w:ascii="Arial" w:hAnsi="Arial" w:cs="Arial"/>
          <w:lang w:val="en-US"/>
        </w:rPr>
      </w:pPr>
      <w:r>
        <w:rPr>
          <w:rFonts w:ascii="Arial" w:hAnsi="Arial" w:cs="Arial"/>
          <w:lang w:val="en-US"/>
        </w:rPr>
        <w:t xml:space="preserve">There is no significant relationship </w:t>
      </w:r>
      <w:r w:rsidR="00CC377A">
        <w:rPr>
          <w:rFonts w:ascii="Arial" w:hAnsi="Arial" w:cs="Arial"/>
          <w:szCs w:val="16"/>
          <w:lang w:val="en-US"/>
        </w:rPr>
        <w:t>between the distribution of built-up areas and the topography.</w:t>
      </w:r>
    </w:p>
    <w:p w14:paraId="17EB1C2B" w14:textId="31A45C7D" w:rsidR="00FA5704" w:rsidRDefault="00FA5704" w:rsidP="009D7CCF">
      <w:pPr>
        <w:tabs>
          <w:tab w:val="left" w:pos="540"/>
          <w:tab w:val="left" w:pos="1080"/>
          <w:tab w:val="right" w:pos="9540"/>
        </w:tabs>
        <w:spacing w:after="0" w:line="240" w:lineRule="auto"/>
        <w:rPr>
          <w:rFonts w:ascii="Arial" w:hAnsi="Arial" w:cs="Arial"/>
          <w:sz w:val="20"/>
          <w:szCs w:val="20"/>
        </w:rPr>
      </w:pPr>
    </w:p>
    <w:p w14:paraId="097CEA1A" w14:textId="77777777" w:rsidR="00FA5704" w:rsidRDefault="00FA5704" w:rsidP="009D7CCF">
      <w:pPr>
        <w:tabs>
          <w:tab w:val="left" w:pos="540"/>
          <w:tab w:val="left" w:pos="1080"/>
          <w:tab w:val="right" w:pos="9540"/>
        </w:tabs>
        <w:spacing w:after="0" w:line="240" w:lineRule="auto"/>
        <w:rPr>
          <w:rFonts w:ascii="Arial" w:hAnsi="Arial" w:cs="Arial"/>
          <w:sz w:val="20"/>
          <w:szCs w:val="20"/>
        </w:rPr>
      </w:pPr>
    </w:p>
    <w:p w14:paraId="29F2304C" w14:textId="7B28EC33" w:rsidR="002A1A2A" w:rsidRPr="002A1A2A" w:rsidRDefault="002A1A2A" w:rsidP="002A1A2A">
      <w:pPr>
        <w:spacing w:after="0" w:line="240" w:lineRule="auto"/>
        <w:rPr>
          <w:rFonts w:ascii="Arial" w:hAnsi="Arial" w:cs="Arial"/>
          <w:sz w:val="24"/>
          <w:szCs w:val="24"/>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Source 1</w:t>
      </w:r>
      <w:r w:rsidR="00A87C92">
        <w:rPr>
          <w:rFonts w:ascii="Arial" w:hAnsi="Arial" w:cs="Arial"/>
          <w:b/>
          <w:sz w:val="24"/>
          <w:szCs w:val="24"/>
          <w:lang w:val="en-US"/>
        </w:rPr>
        <w:t>:</w:t>
      </w:r>
      <w:r w:rsidR="00D50CBB">
        <w:rPr>
          <w:rFonts w:ascii="Arial" w:hAnsi="Arial" w:cs="Arial"/>
          <w:bCs/>
          <w:sz w:val="24"/>
          <w:szCs w:val="24"/>
          <w:lang w:val="en-US"/>
        </w:rPr>
        <w:t xml:space="preserve">  </w:t>
      </w:r>
      <w:r>
        <w:rPr>
          <w:rFonts w:ascii="Arial" w:hAnsi="Arial" w:cs="Arial"/>
          <w:sz w:val="24"/>
          <w:szCs w:val="24"/>
          <w:lang w:val="en-US"/>
        </w:rPr>
        <w:t>Byron Bay</w:t>
      </w:r>
      <w:r w:rsidRPr="00B72B26">
        <w:rPr>
          <w:rFonts w:ascii="Arial" w:hAnsi="Arial" w:cs="Arial"/>
          <w:sz w:val="24"/>
          <w:szCs w:val="24"/>
          <w:lang w:val="en-US"/>
        </w:rPr>
        <w:t xml:space="preserve"> topographic map</w:t>
      </w:r>
      <w:r>
        <w:rPr>
          <w:rFonts w:ascii="Arial" w:hAnsi="Arial" w:cs="Arial"/>
          <w:sz w:val="24"/>
          <w:szCs w:val="24"/>
          <w:lang w:val="en-US"/>
        </w:rPr>
        <w:t xml:space="preserve"> </w:t>
      </w:r>
      <w:r w:rsidR="00185740">
        <w:rPr>
          <w:rFonts w:ascii="Arial" w:hAnsi="Arial" w:cs="Arial"/>
          <w:sz w:val="24"/>
          <w:szCs w:val="24"/>
          <w:lang w:val="en-US"/>
        </w:rPr>
        <w:t xml:space="preserve">- </w:t>
      </w:r>
      <w:r>
        <w:rPr>
          <w:rFonts w:ascii="Arial" w:hAnsi="Arial" w:cs="Arial"/>
          <w:sz w:val="24"/>
          <w:szCs w:val="24"/>
          <w:lang w:val="en-US"/>
        </w:rPr>
        <w:t>2017</w:t>
      </w:r>
      <w:r w:rsidRPr="00B72B26">
        <w:rPr>
          <w:rFonts w:ascii="Arial" w:hAnsi="Arial" w:cs="Arial"/>
          <w:sz w:val="24"/>
          <w:szCs w:val="24"/>
          <w:lang w:val="en-US"/>
        </w:rPr>
        <w:t xml:space="preserve"> </w:t>
      </w:r>
      <w:r>
        <w:rPr>
          <w:rFonts w:ascii="Arial" w:hAnsi="Arial" w:cs="Arial"/>
          <w:sz w:val="24"/>
          <w:szCs w:val="24"/>
          <w:lang w:val="en-US"/>
        </w:rPr>
        <w:t xml:space="preserve">and </w:t>
      </w:r>
      <w:r w:rsidRPr="002A1A2A">
        <w:rPr>
          <w:rFonts w:ascii="Arial" w:hAnsi="Arial" w:cs="Arial"/>
          <w:b/>
          <w:bCs/>
          <w:sz w:val="24"/>
          <w:szCs w:val="24"/>
          <w:lang w:val="en-US"/>
        </w:rPr>
        <w:t>Source 2</w:t>
      </w:r>
      <w:r w:rsidR="00A87C92">
        <w:rPr>
          <w:rFonts w:ascii="Arial" w:hAnsi="Arial" w:cs="Arial"/>
          <w:b/>
          <w:bCs/>
          <w:sz w:val="24"/>
          <w:szCs w:val="24"/>
          <w:lang w:val="en-US"/>
        </w:rPr>
        <w:t>:</w:t>
      </w:r>
      <w:r w:rsidR="00D50CBB">
        <w:rPr>
          <w:rFonts w:ascii="Arial" w:hAnsi="Arial" w:cs="Arial"/>
          <w:sz w:val="24"/>
          <w:szCs w:val="24"/>
          <w:lang w:val="en-US"/>
        </w:rPr>
        <w:t xml:space="preserve">  </w:t>
      </w:r>
      <w:r>
        <w:rPr>
          <w:rFonts w:ascii="Arial" w:hAnsi="Arial" w:cs="Arial"/>
          <w:sz w:val="24"/>
          <w:szCs w:val="24"/>
          <w:lang w:val="en-US"/>
        </w:rPr>
        <w:t>Byron Bay</w:t>
      </w:r>
      <w:r w:rsidR="00BE33BD">
        <w:rPr>
          <w:rFonts w:ascii="Arial" w:hAnsi="Arial" w:cs="Arial"/>
          <w:sz w:val="24"/>
          <w:szCs w:val="24"/>
          <w:lang w:val="en-US"/>
        </w:rPr>
        <w:t xml:space="preserve"> </w:t>
      </w:r>
      <w:r>
        <w:rPr>
          <w:rFonts w:ascii="Arial" w:hAnsi="Arial" w:cs="Arial"/>
          <w:sz w:val="24"/>
          <w:szCs w:val="24"/>
          <w:lang w:val="en-US"/>
        </w:rPr>
        <w:t xml:space="preserve">aerial photograph </w:t>
      </w:r>
      <w:r w:rsidR="00185740">
        <w:rPr>
          <w:rFonts w:ascii="Arial" w:hAnsi="Arial" w:cs="Arial"/>
          <w:sz w:val="24"/>
          <w:szCs w:val="24"/>
          <w:lang w:val="en-US"/>
        </w:rPr>
        <w:t xml:space="preserve">- </w:t>
      </w:r>
      <w:r>
        <w:rPr>
          <w:rFonts w:ascii="Arial" w:hAnsi="Arial" w:cs="Arial"/>
          <w:sz w:val="24"/>
          <w:szCs w:val="24"/>
          <w:lang w:val="en-US"/>
        </w:rPr>
        <w:t>19</w:t>
      </w:r>
      <w:r w:rsidR="00185740">
        <w:rPr>
          <w:rFonts w:ascii="Arial" w:hAnsi="Arial" w:cs="Arial"/>
          <w:sz w:val="24"/>
          <w:szCs w:val="24"/>
          <w:lang w:val="en-US"/>
        </w:rPr>
        <w:t>58</w:t>
      </w:r>
      <w:r>
        <w:rPr>
          <w:rFonts w:ascii="Arial" w:hAnsi="Arial" w:cs="Arial"/>
          <w:sz w:val="24"/>
          <w:szCs w:val="24"/>
          <w:lang w:val="en-US"/>
        </w:rPr>
        <w:t xml:space="preserve"> to answer Question</w:t>
      </w:r>
      <w:r w:rsidR="005F3000">
        <w:rPr>
          <w:rFonts w:ascii="Arial" w:hAnsi="Arial" w:cs="Arial"/>
          <w:sz w:val="24"/>
          <w:szCs w:val="24"/>
          <w:lang w:val="en-US"/>
        </w:rPr>
        <w:t>s</w:t>
      </w:r>
      <w:r>
        <w:rPr>
          <w:rFonts w:ascii="Arial" w:hAnsi="Arial" w:cs="Arial"/>
          <w:sz w:val="24"/>
          <w:szCs w:val="24"/>
          <w:lang w:val="en-US"/>
        </w:rPr>
        <w:t xml:space="preserve"> </w:t>
      </w:r>
      <w:r w:rsidR="00581C78">
        <w:rPr>
          <w:rFonts w:ascii="Arial" w:hAnsi="Arial" w:cs="Arial"/>
          <w:sz w:val="24"/>
          <w:szCs w:val="24"/>
          <w:lang w:val="en-US"/>
        </w:rPr>
        <w:t>13 below.</w:t>
      </w:r>
    </w:p>
    <w:p w14:paraId="5F788011" w14:textId="7FCFBF1E" w:rsidR="0065280F" w:rsidRDefault="0065280F" w:rsidP="009D7CCF">
      <w:pPr>
        <w:tabs>
          <w:tab w:val="left" w:pos="540"/>
          <w:tab w:val="left" w:pos="1080"/>
          <w:tab w:val="right" w:pos="9540"/>
        </w:tabs>
        <w:spacing w:after="0" w:line="240" w:lineRule="auto"/>
        <w:rPr>
          <w:rFonts w:ascii="Arial" w:hAnsi="Arial" w:cs="Arial"/>
          <w:sz w:val="20"/>
          <w:szCs w:val="20"/>
        </w:rPr>
      </w:pPr>
    </w:p>
    <w:p w14:paraId="2CD5F959" w14:textId="4E35AEE6" w:rsidR="00E94794" w:rsidRPr="00554550" w:rsidRDefault="008E3658" w:rsidP="00FB798F">
      <w:pPr>
        <w:pStyle w:val="ListParagraph"/>
        <w:numPr>
          <w:ilvl w:val="0"/>
          <w:numId w:val="2"/>
        </w:numPr>
        <w:ind w:left="567" w:hanging="567"/>
        <w:rPr>
          <w:rFonts w:ascii="Arial" w:hAnsi="Arial" w:cs="Arial"/>
          <w:szCs w:val="16"/>
          <w:lang w:val="en-US"/>
        </w:rPr>
      </w:pPr>
      <w:r>
        <w:rPr>
          <w:rFonts w:ascii="Arial" w:hAnsi="Arial" w:cs="Arial"/>
          <w:szCs w:val="16"/>
          <w:lang w:val="en-US"/>
        </w:rPr>
        <w:t>Which of the following is true?</w:t>
      </w:r>
    </w:p>
    <w:p w14:paraId="27CB97C3" w14:textId="77777777" w:rsidR="00E94794" w:rsidRPr="004D1C28" w:rsidRDefault="00E94794" w:rsidP="00FB798F">
      <w:pPr>
        <w:pStyle w:val="ListParagraph"/>
        <w:ind w:left="567"/>
        <w:rPr>
          <w:rFonts w:ascii="Arial" w:hAnsi="Arial" w:cs="Arial"/>
          <w:sz w:val="16"/>
          <w:szCs w:val="16"/>
          <w:lang w:val="en-US"/>
        </w:rPr>
      </w:pPr>
    </w:p>
    <w:p w14:paraId="4889D1CE" w14:textId="1AFD4249" w:rsidR="00E94794" w:rsidRDefault="008E3658" w:rsidP="00CA5BB2">
      <w:pPr>
        <w:pStyle w:val="ListParagraph"/>
        <w:numPr>
          <w:ilvl w:val="0"/>
          <w:numId w:val="21"/>
        </w:numPr>
        <w:ind w:left="1134" w:hanging="567"/>
        <w:rPr>
          <w:rFonts w:ascii="Arial" w:hAnsi="Arial" w:cs="Arial"/>
          <w:lang w:val="en-US"/>
        </w:rPr>
      </w:pPr>
      <w:r>
        <w:rPr>
          <w:rFonts w:ascii="Arial" w:hAnsi="Arial" w:cs="Arial"/>
          <w:lang w:val="en-US"/>
        </w:rPr>
        <w:t>Source 1 is larger in scale than Source 2.</w:t>
      </w:r>
    </w:p>
    <w:p w14:paraId="4C55F737" w14:textId="00E4B3A7" w:rsidR="008E3658" w:rsidRDefault="008E3658" w:rsidP="00CA5BB2">
      <w:pPr>
        <w:pStyle w:val="ListParagraph"/>
        <w:numPr>
          <w:ilvl w:val="0"/>
          <w:numId w:val="21"/>
        </w:numPr>
        <w:ind w:left="1134" w:hanging="567"/>
        <w:rPr>
          <w:rFonts w:ascii="Arial" w:hAnsi="Arial" w:cs="Arial"/>
          <w:lang w:val="en-US"/>
        </w:rPr>
      </w:pPr>
      <w:r>
        <w:rPr>
          <w:rFonts w:ascii="Arial" w:hAnsi="Arial" w:cs="Arial"/>
          <w:lang w:val="en-US"/>
        </w:rPr>
        <w:t>Source 2 is larger in scale than Source 1.</w:t>
      </w:r>
    </w:p>
    <w:p w14:paraId="4E853522" w14:textId="60CCCBEF" w:rsidR="008E3658" w:rsidRDefault="008E3658" w:rsidP="00CA5BB2">
      <w:pPr>
        <w:pStyle w:val="ListParagraph"/>
        <w:numPr>
          <w:ilvl w:val="0"/>
          <w:numId w:val="21"/>
        </w:numPr>
        <w:ind w:left="1134" w:hanging="567"/>
        <w:rPr>
          <w:rFonts w:ascii="Arial" w:hAnsi="Arial" w:cs="Arial"/>
          <w:lang w:val="en-US"/>
        </w:rPr>
      </w:pPr>
      <w:r>
        <w:rPr>
          <w:rFonts w:ascii="Arial" w:hAnsi="Arial" w:cs="Arial"/>
          <w:lang w:val="en-US"/>
        </w:rPr>
        <w:t xml:space="preserve">Both sources are </w:t>
      </w:r>
      <w:r w:rsidR="00D50AFB">
        <w:rPr>
          <w:rFonts w:ascii="Arial" w:hAnsi="Arial" w:cs="Arial"/>
          <w:lang w:val="en-US"/>
        </w:rPr>
        <w:t>the same in scale.</w:t>
      </w:r>
    </w:p>
    <w:p w14:paraId="7C596456" w14:textId="2BB8677E" w:rsidR="00D50AFB" w:rsidRPr="00000728" w:rsidRDefault="00D50AFB" w:rsidP="00CA5BB2">
      <w:pPr>
        <w:pStyle w:val="ListParagraph"/>
        <w:numPr>
          <w:ilvl w:val="0"/>
          <w:numId w:val="21"/>
        </w:numPr>
        <w:ind w:left="1134" w:hanging="567"/>
        <w:rPr>
          <w:rFonts w:ascii="Arial" w:hAnsi="Arial" w:cs="Arial"/>
          <w:lang w:val="en-US"/>
        </w:rPr>
      </w:pPr>
      <w:r>
        <w:rPr>
          <w:rFonts w:ascii="Arial" w:hAnsi="Arial" w:cs="Arial"/>
          <w:lang w:val="en-US"/>
        </w:rPr>
        <w:t>There is no way to compare the scales of the two sources.</w:t>
      </w:r>
    </w:p>
    <w:p w14:paraId="6A42ADFD" w14:textId="16C67672" w:rsidR="009D7CCF" w:rsidRDefault="009D7CCF" w:rsidP="009D7CCF">
      <w:pPr>
        <w:pStyle w:val="ListParagraph"/>
        <w:ind w:left="0"/>
        <w:rPr>
          <w:rFonts w:ascii="Arial" w:hAnsi="Arial" w:cs="Arial"/>
          <w:sz w:val="20"/>
          <w:szCs w:val="20"/>
          <w:highlight w:val="yellow"/>
          <w:lang w:val="en-US"/>
        </w:rPr>
      </w:pPr>
    </w:p>
    <w:p w14:paraId="56BAA324" w14:textId="511190F7" w:rsidR="008A2637" w:rsidRDefault="008A2637" w:rsidP="009D7CCF">
      <w:pPr>
        <w:pStyle w:val="ListParagraph"/>
        <w:ind w:left="0"/>
        <w:rPr>
          <w:rFonts w:ascii="Arial" w:hAnsi="Arial" w:cs="Arial"/>
          <w:sz w:val="20"/>
          <w:szCs w:val="20"/>
          <w:highlight w:val="yellow"/>
          <w:lang w:val="en-US"/>
        </w:rPr>
      </w:pPr>
    </w:p>
    <w:p w14:paraId="7338F3EA" w14:textId="47D306C0" w:rsidR="008A2637" w:rsidRPr="002A1A2A" w:rsidRDefault="008A2637" w:rsidP="008A2637">
      <w:pPr>
        <w:spacing w:after="0" w:line="240" w:lineRule="auto"/>
        <w:rPr>
          <w:rFonts w:ascii="Arial" w:hAnsi="Arial" w:cs="Arial"/>
          <w:sz w:val="24"/>
          <w:szCs w:val="24"/>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Source 1</w:t>
      </w:r>
      <w:r w:rsidR="00A87C92">
        <w:rPr>
          <w:rFonts w:ascii="Arial" w:hAnsi="Arial" w:cs="Arial"/>
          <w:b/>
          <w:sz w:val="24"/>
          <w:szCs w:val="24"/>
          <w:lang w:val="en-US"/>
        </w:rPr>
        <w:t>:</w:t>
      </w:r>
      <w:r w:rsidR="0095639E">
        <w:rPr>
          <w:rFonts w:ascii="Arial" w:hAnsi="Arial" w:cs="Arial"/>
          <w:bCs/>
          <w:sz w:val="24"/>
          <w:szCs w:val="24"/>
          <w:lang w:val="en-US"/>
        </w:rPr>
        <w:t xml:space="preserve">  </w:t>
      </w:r>
      <w:r>
        <w:rPr>
          <w:rFonts w:ascii="Arial" w:hAnsi="Arial" w:cs="Arial"/>
          <w:sz w:val="24"/>
          <w:szCs w:val="24"/>
          <w:lang w:val="en-US"/>
        </w:rPr>
        <w:t>Byron Bay</w:t>
      </w:r>
      <w:r w:rsidRPr="00B72B26">
        <w:rPr>
          <w:rFonts w:ascii="Arial" w:hAnsi="Arial" w:cs="Arial"/>
          <w:sz w:val="24"/>
          <w:szCs w:val="24"/>
          <w:lang w:val="en-US"/>
        </w:rPr>
        <w:t xml:space="preserve"> topographic map</w:t>
      </w:r>
      <w:r>
        <w:rPr>
          <w:rFonts w:ascii="Arial" w:hAnsi="Arial" w:cs="Arial"/>
          <w:sz w:val="24"/>
          <w:szCs w:val="24"/>
          <w:lang w:val="en-US"/>
        </w:rPr>
        <w:t xml:space="preserve"> </w:t>
      </w:r>
      <w:r w:rsidR="00185740">
        <w:rPr>
          <w:rFonts w:ascii="Arial" w:hAnsi="Arial" w:cs="Arial"/>
          <w:sz w:val="24"/>
          <w:szCs w:val="24"/>
          <w:lang w:val="en-US"/>
        </w:rPr>
        <w:t xml:space="preserve">- </w:t>
      </w:r>
      <w:r>
        <w:rPr>
          <w:rFonts w:ascii="Arial" w:hAnsi="Arial" w:cs="Arial"/>
          <w:sz w:val="24"/>
          <w:szCs w:val="24"/>
          <w:lang w:val="en-US"/>
        </w:rPr>
        <w:t>2017</w:t>
      </w:r>
      <w:r w:rsidRPr="00B72B26">
        <w:rPr>
          <w:rFonts w:ascii="Arial" w:hAnsi="Arial" w:cs="Arial"/>
          <w:sz w:val="24"/>
          <w:szCs w:val="24"/>
          <w:lang w:val="en-US"/>
        </w:rPr>
        <w:t xml:space="preserve"> </w:t>
      </w:r>
      <w:r>
        <w:rPr>
          <w:rFonts w:ascii="Arial" w:hAnsi="Arial" w:cs="Arial"/>
          <w:sz w:val="24"/>
          <w:szCs w:val="24"/>
          <w:lang w:val="en-US"/>
        </w:rPr>
        <w:t xml:space="preserve">and </w:t>
      </w:r>
      <w:r>
        <w:rPr>
          <w:rFonts w:ascii="Arial" w:hAnsi="Arial" w:cs="Arial"/>
          <w:b/>
          <w:bCs/>
          <w:sz w:val="24"/>
          <w:szCs w:val="24"/>
          <w:lang w:val="en-US"/>
        </w:rPr>
        <w:t>Source 3</w:t>
      </w:r>
      <w:r w:rsidR="00A87C92">
        <w:rPr>
          <w:rFonts w:ascii="Arial" w:hAnsi="Arial" w:cs="Arial"/>
          <w:b/>
          <w:bCs/>
          <w:sz w:val="24"/>
          <w:szCs w:val="24"/>
          <w:lang w:val="en-US"/>
        </w:rPr>
        <w:t>:</w:t>
      </w:r>
      <w:r w:rsidR="0095639E">
        <w:rPr>
          <w:rFonts w:ascii="Arial" w:hAnsi="Arial" w:cs="Arial"/>
          <w:sz w:val="24"/>
          <w:szCs w:val="24"/>
          <w:lang w:val="en-US"/>
        </w:rPr>
        <w:t xml:space="preserve">  </w:t>
      </w:r>
      <w:r>
        <w:rPr>
          <w:rFonts w:ascii="Arial" w:hAnsi="Arial" w:cs="Arial"/>
          <w:sz w:val="24"/>
          <w:szCs w:val="24"/>
          <w:lang w:val="en-US"/>
        </w:rPr>
        <w:t xml:space="preserve">Byron Bay oblique </w:t>
      </w:r>
      <w:r w:rsidR="00F84E10">
        <w:rPr>
          <w:rFonts w:ascii="Arial" w:hAnsi="Arial" w:cs="Arial"/>
          <w:sz w:val="24"/>
          <w:szCs w:val="24"/>
          <w:lang w:val="en-US"/>
        </w:rPr>
        <w:t xml:space="preserve">aerial </w:t>
      </w:r>
      <w:r>
        <w:rPr>
          <w:rFonts w:ascii="Arial" w:hAnsi="Arial" w:cs="Arial"/>
          <w:sz w:val="24"/>
          <w:szCs w:val="24"/>
          <w:lang w:val="en-US"/>
        </w:rPr>
        <w:t xml:space="preserve">photograph to answer Question </w:t>
      </w:r>
      <w:r w:rsidR="00790ADB">
        <w:rPr>
          <w:rFonts w:ascii="Arial" w:hAnsi="Arial" w:cs="Arial"/>
          <w:sz w:val="24"/>
          <w:szCs w:val="24"/>
          <w:lang w:val="en-US"/>
        </w:rPr>
        <w:t>14</w:t>
      </w:r>
      <w:r>
        <w:rPr>
          <w:rFonts w:ascii="Arial" w:hAnsi="Arial" w:cs="Arial"/>
          <w:sz w:val="24"/>
          <w:szCs w:val="24"/>
          <w:lang w:val="en-US"/>
        </w:rPr>
        <w:t xml:space="preserve"> below.</w:t>
      </w:r>
    </w:p>
    <w:p w14:paraId="1B19C12B" w14:textId="77777777" w:rsidR="009D7CCF" w:rsidRPr="004D1C28" w:rsidRDefault="009D7CCF" w:rsidP="009D7CCF">
      <w:pPr>
        <w:spacing w:after="0" w:line="240" w:lineRule="auto"/>
        <w:rPr>
          <w:rFonts w:ascii="Arial" w:eastAsia="Times New Roman" w:hAnsi="Arial" w:cs="Arial"/>
          <w:sz w:val="20"/>
          <w:szCs w:val="20"/>
          <w:lang w:val="en-US"/>
        </w:rPr>
      </w:pPr>
    </w:p>
    <w:p w14:paraId="227976F3" w14:textId="77777777" w:rsidR="00A50CD9" w:rsidRPr="00554550" w:rsidRDefault="00A50CD9" w:rsidP="00A50CD9">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In which direction was the camera facing to take the </w:t>
      </w:r>
      <w:r w:rsidRPr="001A5D4F">
        <w:rPr>
          <w:rFonts w:ascii="Arial" w:hAnsi="Arial" w:cs="Arial"/>
          <w:b/>
          <w:bCs/>
          <w:szCs w:val="16"/>
          <w:lang w:val="en-US"/>
        </w:rPr>
        <w:t>Source 3</w:t>
      </w:r>
      <w:r>
        <w:rPr>
          <w:rFonts w:ascii="Arial" w:hAnsi="Arial" w:cs="Arial"/>
          <w:szCs w:val="16"/>
          <w:lang w:val="en-US"/>
        </w:rPr>
        <w:t xml:space="preserve"> photograph?</w:t>
      </w:r>
    </w:p>
    <w:p w14:paraId="1297667D" w14:textId="77777777" w:rsidR="00E94794" w:rsidRPr="004D1C28" w:rsidRDefault="00E94794" w:rsidP="00727A0D">
      <w:pPr>
        <w:pStyle w:val="ListParagraph"/>
        <w:ind w:left="567"/>
        <w:rPr>
          <w:rFonts w:ascii="Arial" w:hAnsi="Arial" w:cs="Arial"/>
          <w:sz w:val="16"/>
          <w:szCs w:val="16"/>
          <w:lang w:val="en-US"/>
        </w:rPr>
      </w:pPr>
    </w:p>
    <w:p w14:paraId="55438DE5" w14:textId="62ECBE8F" w:rsidR="00E94794" w:rsidRDefault="00A12366" w:rsidP="00CA5BB2">
      <w:pPr>
        <w:pStyle w:val="ListParagraph"/>
        <w:numPr>
          <w:ilvl w:val="0"/>
          <w:numId w:val="30"/>
        </w:numPr>
        <w:ind w:left="1134" w:hanging="513"/>
        <w:rPr>
          <w:rFonts w:ascii="Arial" w:hAnsi="Arial" w:cs="Arial"/>
          <w:lang w:val="en-US"/>
        </w:rPr>
      </w:pPr>
      <w:r>
        <w:rPr>
          <w:rFonts w:ascii="Arial" w:hAnsi="Arial" w:cs="Arial"/>
          <w:lang w:val="en-US"/>
        </w:rPr>
        <w:t>n</w:t>
      </w:r>
      <w:r w:rsidR="00BC4EAB">
        <w:rPr>
          <w:rFonts w:ascii="Arial" w:hAnsi="Arial" w:cs="Arial"/>
          <w:lang w:val="en-US"/>
        </w:rPr>
        <w:t>orth</w:t>
      </w:r>
      <w:r>
        <w:rPr>
          <w:rFonts w:ascii="Arial" w:hAnsi="Arial" w:cs="Arial"/>
          <w:lang w:val="en-US"/>
        </w:rPr>
        <w:t>-</w:t>
      </w:r>
      <w:r w:rsidR="000D4615">
        <w:rPr>
          <w:rFonts w:ascii="Arial" w:hAnsi="Arial" w:cs="Arial"/>
          <w:lang w:val="en-US"/>
        </w:rPr>
        <w:t>east</w:t>
      </w:r>
    </w:p>
    <w:p w14:paraId="18436992" w14:textId="72C30EEC" w:rsidR="0045661B" w:rsidRDefault="00A12366" w:rsidP="00CA5BB2">
      <w:pPr>
        <w:pStyle w:val="ListParagraph"/>
        <w:numPr>
          <w:ilvl w:val="0"/>
          <w:numId w:val="30"/>
        </w:numPr>
        <w:ind w:left="1134" w:hanging="513"/>
        <w:rPr>
          <w:rFonts w:ascii="Arial" w:hAnsi="Arial" w:cs="Arial"/>
          <w:lang w:val="en-US"/>
        </w:rPr>
      </w:pPr>
      <w:r>
        <w:rPr>
          <w:rFonts w:ascii="Arial" w:hAnsi="Arial" w:cs="Arial"/>
          <w:lang w:val="en-US"/>
        </w:rPr>
        <w:t>n</w:t>
      </w:r>
      <w:r w:rsidR="000D4615">
        <w:rPr>
          <w:rFonts w:ascii="Arial" w:hAnsi="Arial" w:cs="Arial"/>
          <w:lang w:val="en-US"/>
        </w:rPr>
        <w:t>orth</w:t>
      </w:r>
      <w:r>
        <w:rPr>
          <w:rFonts w:ascii="Arial" w:hAnsi="Arial" w:cs="Arial"/>
          <w:lang w:val="en-US"/>
        </w:rPr>
        <w:t>-</w:t>
      </w:r>
      <w:r w:rsidR="000D4615">
        <w:rPr>
          <w:rFonts w:ascii="Arial" w:hAnsi="Arial" w:cs="Arial"/>
          <w:lang w:val="en-US"/>
        </w:rPr>
        <w:t>west</w:t>
      </w:r>
    </w:p>
    <w:p w14:paraId="457FDA60" w14:textId="01E3E77C" w:rsidR="0045661B" w:rsidRDefault="00A12366" w:rsidP="00CA5BB2">
      <w:pPr>
        <w:pStyle w:val="ListParagraph"/>
        <w:numPr>
          <w:ilvl w:val="0"/>
          <w:numId w:val="30"/>
        </w:numPr>
        <w:ind w:left="1134" w:hanging="513"/>
        <w:rPr>
          <w:rFonts w:ascii="Arial" w:hAnsi="Arial" w:cs="Arial"/>
          <w:lang w:val="en-US"/>
        </w:rPr>
      </w:pPr>
      <w:r>
        <w:rPr>
          <w:rFonts w:ascii="Arial" w:hAnsi="Arial" w:cs="Arial"/>
          <w:lang w:val="en-US"/>
        </w:rPr>
        <w:t>s</w:t>
      </w:r>
      <w:r w:rsidR="0045661B">
        <w:rPr>
          <w:rFonts w:ascii="Arial" w:hAnsi="Arial" w:cs="Arial"/>
          <w:lang w:val="en-US"/>
        </w:rPr>
        <w:t>outh</w:t>
      </w:r>
      <w:r>
        <w:rPr>
          <w:rFonts w:ascii="Arial" w:hAnsi="Arial" w:cs="Arial"/>
          <w:lang w:val="en-US"/>
        </w:rPr>
        <w:t>-</w:t>
      </w:r>
      <w:r w:rsidR="000D4615">
        <w:rPr>
          <w:rFonts w:ascii="Arial" w:hAnsi="Arial" w:cs="Arial"/>
          <w:lang w:val="en-US"/>
        </w:rPr>
        <w:t>east</w:t>
      </w:r>
    </w:p>
    <w:p w14:paraId="6E9BE80A" w14:textId="07111D77" w:rsidR="0045661B" w:rsidRDefault="00A12366" w:rsidP="00CA5BB2">
      <w:pPr>
        <w:pStyle w:val="ListParagraph"/>
        <w:numPr>
          <w:ilvl w:val="0"/>
          <w:numId w:val="30"/>
        </w:numPr>
        <w:ind w:left="1134" w:hanging="513"/>
        <w:rPr>
          <w:rFonts w:ascii="Arial" w:hAnsi="Arial" w:cs="Arial"/>
          <w:lang w:val="en-US"/>
        </w:rPr>
      </w:pPr>
      <w:r>
        <w:rPr>
          <w:rFonts w:ascii="Arial" w:hAnsi="Arial" w:cs="Arial"/>
          <w:lang w:val="en-US"/>
        </w:rPr>
        <w:t>s</w:t>
      </w:r>
      <w:r w:rsidR="000D4615">
        <w:rPr>
          <w:rFonts w:ascii="Arial" w:hAnsi="Arial" w:cs="Arial"/>
          <w:lang w:val="en-US"/>
        </w:rPr>
        <w:t>outh</w:t>
      </w:r>
      <w:r>
        <w:rPr>
          <w:rFonts w:ascii="Arial" w:hAnsi="Arial" w:cs="Arial"/>
          <w:lang w:val="en-US"/>
        </w:rPr>
        <w:t>-</w:t>
      </w:r>
      <w:r w:rsidR="000D4615">
        <w:rPr>
          <w:rFonts w:ascii="Arial" w:hAnsi="Arial" w:cs="Arial"/>
          <w:lang w:val="en-US"/>
        </w:rPr>
        <w:t>west</w:t>
      </w:r>
    </w:p>
    <w:p w14:paraId="1BA764C8" w14:textId="4A99D72B" w:rsidR="009D7CCF" w:rsidRPr="000D4615" w:rsidRDefault="009D7CCF" w:rsidP="000D4615">
      <w:pPr>
        <w:tabs>
          <w:tab w:val="right" w:pos="9540"/>
        </w:tabs>
        <w:spacing w:after="0" w:line="240" w:lineRule="auto"/>
        <w:rPr>
          <w:rFonts w:ascii="Arial" w:hAnsi="Arial" w:cs="Arial"/>
          <w:sz w:val="20"/>
          <w:szCs w:val="20"/>
          <w:lang w:val="en-US"/>
        </w:rPr>
      </w:pPr>
    </w:p>
    <w:p w14:paraId="71DFFDE1" w14:textId="77777777" w:rsidR="00DD09E2" w:rsidRPr="000D4615" w:rsidRDefault="00DD09E2" w:rsidP="009D7CCF">
      <w:pPr>
        <w:tabs>
          <w:tab w:val="left" w:pos="540"/>
          <w:tab w:val="left" w:pos="1080"/>
          <w:tab w:val="right" w:pos="9540"/>
        </w:tabs>
        <w:spacing w:after="0" w:line="240" w:lineRule="auto"/>
        <w:rPr>
          <w:rFonts w:ascii="Arial" w:hAnsi="Arial" w:cs="Arial"/>
          <w:sz w:val="20"/>
          <w:szCs w:val="20"/>
          <w:lang w:val="en-US"/>
        </w:rPr>
      </w:pPr>
    </w:p>
    <w:p w14:paraId="0AE07A78" w14:textId="05B6CFFE" w:rsidR="0045661B" w:rsidRDefault="009D12AD" w:rsidP="009D7CCF">
      <w:pPr>
        <w:tabs>
          <w:tab w:val="left" w:pos="540"/>
          <w:tab w:val="left" w:pos="1080"/>
          <w:tab w:val="right" w:pos="9540"/>
        </w:tabs>
        <w:spacing w:after="0" w:line="240" w:lineRule="auto"/>
        <w:rPr>
          <w:rFonts w:ascii="Arial" w:hAnsi="Arial" w:cs="Arial"/>
          <w:sz w:val="24"/>
          <w:szCs w:val="24"/>
          <w:lang w:val="en-US"/>
        </w:rPr>
      </w:pPr>
      <w:r w:rsidRPr="009D12AD">
        <w:rPr>
          <w:rFonts w:ascii="Arial" w:hAnsi="Arial" w:cs="Arial"/>
          <w:sz w:val="24"/>
          <w:szCs w:val="24"/>
          <w:lang w:val="en-US"/>
        </w:rPr>
        <w:t xml:space="preserve">Refer to </w:t>
      </w:r>
      <w:r w:rsidRPr="00DD09E2">
        <w:rPr>
          <w:rFonts w:ascii="Arial" w:hAnsi="Arial" w:cs="Arial"/>
          <w:b/>
          <w:bCs/>
          <w:sz w:val="24"/>
          <w:szCs w:val="24"/>
          <w:lang w:val="en-US"/>
        </w:rPr>
        <w:t>Source</w:t>
      </w:r>
      <w:r w:rsidRPr="009D12AD">
        <w:rPr>
          <w:rFonts w:ascii="Arial" w:hAnsi="Arial" w:cs="Arial"/>
          <w:sz w:val="24"/>
          <w:szCs w:val="24"/>
          <w:lang w:val="en-US"/>
        </w:rPr>
        <w:t xml:space="preserve"> </w:t>
      </w:r>
      <w:r w:rsidRPr="00DD09E2">
        <w:rPr>
          <w:rFonts w:ascii="Arial" w:hAnsi="Arial" w:cs="Arial"/>
          <w:b/>
          <w:bCs/>
          <w:sz w:val="24"/>
          <w:szCs w:val="24"/>
          <w:lang w:val="en-US"/>
        </w:rPr>
        <w:t>9</w:t>
      </w:r>
      <w:r w:rsidR="00A87C92">
        <w:rPr>
          <w:rFonts w:ascii="Arial" w:hAnsi="Arial" w:cs="Arial"/>
          <w:b/>
          <w:bCs/>
          <w:sz w:val="24"/>
          <w:szCs w:val="24"/>
          <w:lang w:val="en-US"/>
        </w:rPr>
        <w:t>:</w:t>
      </w:r>
      <w:r w:rsidRPr="009D12AD">
        <w:rPr>
          <w:rFonts w:ascii="Arial" w:hAnsi="Arial" w:cs="Arial"/>
          <w:sz w:val="24"/>
          <w:szCs w:val="24"/>
          <w:lang w:val="en-US"/>
        </w:rPr>
        <w:t xml:space="preserve"> </w:t>
      </w:r>
      <w:r w:rsidR="0095639E">
        <w:rPr>
          <w:rFonts w:ascii="Arial" w:hAnsi="Arial" w:cs="Arial"/>
          <w:sz w:val="24"/>
          <w:szCs w:val="24"/>
          <w:lang w:val="en-US"/>
        </w:rPr>
        <w:t xml:space="preserve"> </w:t>
      </w:r>
      <w:r w:rsidR="0085040E">
        <w:rPr>
          <w:rFonts w:ascii="Arial" w:hAnsi="Arial" w:cs="Arial"/>
          <w:sz w:val="24"/>
          <w:szCs w:val="24"/>
          <w:lang w:val="en-US"/>
        </w:rPr>
        <w:t>Mobile phone subsc</w:t>
      </w:r>
      <w:r w:rsidR="00C35605">
        <w:rPr>
          <w:rFonts w:ascii="Arial" w:hAnsi="Arial" w:cs="Arial"/>
          <w:sz w:val="24"/>
          <w:szCs w:val="24"/>
          <w:lang w:val="en-US"/>
        </w:rPr>
        <w:t>r</w:t>
      </w:r>
      <w:r w:rsidR="0085040E">
        <w:rPr>
          <w:rFonts w:ascii="Arial" w:hAnsi="Arial" w:cs="Arial"/>
          <w:sz w:val="24"/>
          <w:szCs w:val="24"/>
          <w:lang w:val="en-US"/>
        </w:rPr>
        <w:t>iptions</w:t>
      </w:r>
      <w:r w:rsidR="00B15ECB">
        <w:rPr>
          <w:rFonts w:ascii="Arial" w:hAnsi="Arial" w:cs="Arial"/>
          <w:sz w:val="24"/>
          <w:szCs w:val="24"/>
          <w:lang w:val="en-US"/>
        </w:rPr>
        <w:t xml:space="preserve"> (per 100 people)</w:t>
      </w:r>
      <w:r w:rsidR="005F3000">
        <w:rPr>
          <w:rFonts w:ascii="Arial" w:hAnsi="Arial" w:cs="Arial"/>
          <w:sz w:val="24"/>
          <w:szCs w:val="24"/>
          <w:lang w:val="en-US"/>
        </w:rPr>
        <w:t>, 2017</w:t>
      </w:r>
      <w:r w:rsidR="0085040E">
        <w:rPr>
          <w:rFonts w:ascii="Arial" w:hAnsi="Arial" w:cs="Arial"/>
          <w:sz w:val="24"/>
          <w:szCs w:val="24"/>
          <w:lang w:val="en-US"/>
        </w:rPr>
        <w:t xml:space="preserve"> </w:t>
      </w:r>
      <w:r>
        <w:rPr>
          <w:rFonts w:ascii="Arial" w:hAnsi="Arial" w:cs="Arial"/>
          <w:sz w:val="24"/>
          <w:szCs w:val="24"/>
          <w:lang w:val="en-US"/>
        </w:rPr>
        <w:t>to answer Question</w:t>
      </w:r>
      <w:r w:rsidR="00A87C92">
        <w:rPr>
          <w:rFonts w:ascii="Arial" w:hAnsi="Arial" w:cs="Arial"/>
          <w:sz w:val="24"/>
          <w:szCs w:val="24"/>
          <w:lang w:val="en-US"/>
        </w:rPr>
        <w:t>s</w:t>
      </w:r>
      <w:r>
        <w:rPr>
          <w:rFonts w:ascii="Arial" w:hAnsi="Arial" w:cs="Arial"/>
          <w:sz w:val="24"/>
          <w:szCs w:val="24"/>
          <w:lang w:val="en-US"/>
        </w:rPr>
        <w:t xml:space="preserve"> 15 and 16.</w:t>
      </w:r>
    </w:p>
    <w:p w14:paraId="43BEB3A4" w14:textId="77777777" w:rsidR="009D12AD" w:rsidRPr="00CA5BB2" w:rsidRDefault="009D12AD" w:rsidP="009D7CCF">
      <w:pPr>
        <w:tabs>
          <w:tab w:val="left" w:pos="540"/>
          <w:tab w:val="left" w:pos="1080"/>
          <w:tab w:val="right" w:pos="9540"/>
        </w:tabs>
        <w:spacing w:after="0" w:line="240" w:lineRule="auto"/>
        <w:rPr>
          <w:rFonts w:ascii="Arial" w:hAnsi="Arial" w:cs="Arial"/>
          <w:sz w:val="20"/>
          <w:szCs w:val="20"/>
        </w:rPr>
      </w:pPr>
    </w:p>
    <w:p w14:paraId="7FD21748" w14:textId="29CB4CA0" w:rsidR="00E94794" w:rsidRPr="00554550" w:rsidRDefault="00C425A2" w:rsidP="00727A0D">
      <w:pPr>
        <w:pStyle w:val="ListParagraph"/>
        <w:numPr>
          <w:ilvl w:val="0"/>
          <w:numId w:val="2"/>
        </w:numPr>
        <w:ind w:left="567" w:hanging="567"/>
        <w:rPr>
          <w:rFonts w:ascii="Arial" w:hAnsi="Arial" w:cs="Arial"/>
          <w:szCs w:val="16"/>
          <w:lang w:val="en-US"/>
        </w:rPr>
      </w:pPr>
      <w:r>
        <w:rPr>
          <w:rFonts w:ascii="Arial" w:hAnsi="Arial" w:cs="Arial"/>
          <w:szCs w:val="16"/>
          <w:lang w:val="en-US"/>
        </w:rPr>
        <w:t>Which world region ha</w:t>
      </w:r>
      <w:r w:rsidR="005F3000">
        <w:rPr>
          <w:rFonts w:ascii="Arial" w:hAnsi="Arial" w:cs="Arial"/>
          <w:szCs w:val="16"/>
          <w:lang w:val="en-US"/>
        </w:rPr>
        <w:t>d</w:t>
      </w:r>
      <w:r>
        <w:rPr>
          <w:rFonts w:ascii="Arial" w:hAnsi="Arial" w:cs="Arial"/>
          <w:szCs w:val="16"/>
          <w:lang w:val="en-US"/>
        </w:rPr>
        <w:t xml:space="preserve"> the lowest </w:t>
      </w:r>
      <w:r w:rsidR="00304C38">
        <w:rPr>
          <w:rFonts w:ascii="Arial" w:hAnsi="Arial" w:cs="Arial"/>
          <w:szCs w:val="16"/>
          <w:lang w:val="en-US"/>
        </w:rPr>
        <w:t xml:space="preserve">number of </w:t>
      </w:r>
      <w:r>
        <w:rPr>
          <w:rFonts w:ascii="Arial" w:hAnsi="Arial" w:cs="Arial"/>
          <w:szCs w:val="16"/>
          <w:lang w:val="en-US"/>
        </w:rPr>
        <w:t>phone subsc</w:t>
      </w:r>
      <w:r w:rsidR="00C35605">
        <w:rPr>
          <w:rFonts w:ascii="Arial" w:hAnsi="Arial" w:cs="Arial"/>
          <w:szCs w:val="16"/>
          <w:lang w:val="en-US"/>
        </w:rPr>
        <w:t>r</w:t>
      </w:r>
      <w:r>
        <w:rPr>
          <w:rFonts w:ascii="Arial" w:hAnsi="Arial" w:cs="Arial"/>
          <w:szCs w:val="16"/>
          <w:lang w:val="en-US"/>
        </w:rPr>
        <w:t>iptions</w:t>
      </w:r>
      <w:r w:rsidR="00AE4603">
        <w:rPr>
          <w:rFonts w:ascii="Arial" w:hAnsi="Arial" w:cs="Arial"/>
          <w:szCs w:val="16"/>
          <w:lang w:val="en-US"/>
        </w:rPr>
        <w:t xml:space="preserve"> per 100 people</w:t>
      </w:r>
      <w:r>
        <w:rPr>
          <w:rFonts w:ascii="Arial" w:hAnsi="Arial" w:cs="Arial"/>
          <w:szCs w:val="16"/>
          <w:lang w:val="en-US"/>
        </w:rPr>
        <w:t xml:space="preserve"> </w:t>
      </w:r>
      <w:r w:rsidR="005F3000">
        <w:rPr>
          <w:rFonts w:ascii="Arial" w:hAnsi="Arial" w:cs="Arial"/>
          <w:szCs w:val="16"/>
          <w:lang w:val="en-US"/>
        </w:rPr>
        <w:t>in 2017</w:t>
      </w:r>
      <w:r>
        <w:rPr>
          <w:rFonts w:ascii="Arial" w:hAnsi="Arial" w:cs="Arial"/>
          <w:szCs w:val="16"/>
          <w:lang w:val="en-US"/>
        </w:rPr>
        <w:t>?</w:t>
      </w:r>
    </w:p>
    <w:p w14:paraId="39D42210" w14:textId="77777777" w:rsidR="00E94794" w:rsidRPr="004D1C28" w:rsidRDefault="00E94794" w:rsidP="00CA5BB2">
      <w:pPr>
        <w:pStyle w:val="ListParagraph"/>
        <w:ind w:left="567"/>
        <w:rPr>
          <w:rFonts w:ascii="Arial" w:hAnsi="Arial" w:cs="Arial"/>
          <w:sz w:val="16"/>
          <w:szCs w:val="16"/>
          <w:lang w:val="en-US"/>
        </w:rPr>
      </w:pPr>
    </w:p>
    <w:p w14:paraId="1A2B91DD" w14:textId="02C5C290" w:rsidR="00E94794" w:rsidRDefault="00C425A2" w:rsidP="00CA5BB2">
      <w:pPr>
        <w:pStyle w:val="ListParagraph"/>
        <w:numPr>
          <w:ilvl w:val="0"/>
          <w:numId w:val="23"/>
        </w:numPr>
        <w:ind w:left="1134" w:hanging="567"/>
        <w:rPr>
          <w:rFonts w:ascii="Arial" w:hAnsi="Arial" w:cs="Arial"/>
          <w:lang w:val="en-US"/>
        </w:rPr>
      </w:pPr>
      <w:r>
        <w:rPr>
          <w:rFonts w:ascii="Arial" w:hAnsi="Arial" w:cs="Arial"/>
          <w:lang w:val="en-US"/>
        </w:rPr>
        <w:t>Africa</w:t>
      </w:r>
    </w:p>
    <w:p w14:paraId="2B111215" w14:textId="77C5B20D" w:rsidR="00C425A2" w:rsidRDefault="00D3324F" w:rsidP="00CA5BB2">
      <w:pPr>
        <w:pStyle w:val="ListParagraph"/>
        <w:numPr>
          <w:ilvl w:val="0"/>
          <w:numId w:val="23"/>
        </w:numPr>
        <w:ind w:left="1134" w:hanging="567"/>
        <w:rPr>
          <w:rFonts w:ascii="Arial" w:hAnsi="Arial" w:cs="Arial"/>
          <w:lang w:val="en-US"/>
        </w:rPr>
      </w:pPr>
      <w:r>
        <w:rPr>
          <w:rFonts w:ascii="Arial" w:hAnsi="Arial" w:cs="Arial"/>
          <w:lang w:val="en-US"/>
        </w:rPr>
        <w:t>Middle East</w:t>
      </w:r>
    </w:p>
    <w:p w14:paraId="659B9292" w14:textId="764C8F36" w:rsidR="00D3324F" w:rsidRDefault="00D3324F" w:rsidP="00CA5BB2">
      <w:pPr>
        <w:pStyle w:val="ListParagraph"/>
        <w:numPr>
          <w:ilvl w:val="0"/>
          <w:numId w:val="23"/>
        </w:numPr>
        <w:ind w:left="1134" w:hanging="567"/>
        <w:rPr>
          <w:rFonts w:ascii="Arial" w:hAnsi="Arial" w:cs="Arial"/>
          <w:lang w:val="en-US"/>
        </w:rPr>
      </w:pPr>
      <w:r>
        <w:rPr>
          <w:rFonts w:ascii="Arial" w:hAnsi="Arial" w:cs="Arial"/>
          <w:lang w:val="en-US"/>
        </w:rPr>
        <w:t>South America</w:t>
      </w:r>
    </w:p>
    <w:p w14:paraId="5A8D2680" w14:textId="721F1083" w:rsidR="00D3324F" w:rsidRPr="00D3324F" w:rsidRDefault="00C425A2" w:rsidP="00CA5BB2">
      <w:pPr>
        <w:pStyle w:val="ListParagraph"/>
        <w:numPr>
          <w:ilvl w:val="0"/>
          <w:numId w:val="23"/>
        </w:numPr>
        <w:ind w:left="1134" w:hanging="567"/>
        <w:rPr>
          <w:rFonts w:ascii="Arial" w:hAnsi="Arial" w:cs="Arial"/>
          <w:lang w:val="en-US"/>
        </w:rPr>
      </w:pPr>
      <w:r>
        <w:rPr>
          <w:rFonts w:ascii="Arial" w:hAnsi="Arial" w:cs="Arial"/>
          <w:lang w:val="en-US"/>
        </w:rPr>
        <w:t>South-east Asia</w:t>
      </w:r>
    </w:p>
    <w:p w14:paraId="14877ACB" w14:textId="1650900D" w:rsidR="008A35DF" w:rsidRDefault="008A35DF">
      <w:pPr>
        <w:spacing w:after="0" w:line="240" w:lineRule="auto"/>
        <w:rPr>
          <w:rFonts w:ascii="Arial" w:eastAsia="Times New Roman" w:hAnsi="Arial" w:cs="Arial"/>
          <w:sz w:val="20"/>
          <w:szCs w:val="20"/>
          <w:highlight w:val="yellow"/>
          <w:lang w:val="en-US"/>
        </w:rPr>
      </w:pPr>
      <w:r>
        <w:rPr>
          <w:rFonts w:ascii="Arial" w:hAnsi="Arial" w:cs="Arial"/>
          <w:sz w:val="20"/>
          <w:szCs w:val="20"/>
          <w:highlight w:val="yellow"/>
          <w:lang w:val="en-US"/>
        </w:rPr>
        <w:br w:type="page"/>
      </w:r>
    </w:p>
    <w:p w14:paraId="2BB2EDA8" w14:textId="13914DE1" w:rsidR="009D7CCF" w:rsidRDefault="00CA5BB2" w:rsidP="009D7CCF">
      <w:pPr>
        <w:pStyle w:val="ListParagraph"/>
        <w:ind w:left="0"/>
        <w:rPr>
          <w:rFonts w:ascii="Arial" w:hAnsi="Arial" w:cs="Arial"/>
          <w:sz w:val="20"/>
          <w:szCs w:val="20"/>
          <w:highlight w:val="yellow"/>
          <w:lang w:val="en-US"/>
        </w:rPr>
      </w:pPr>
      <w:r>
        <w:rPr>
          <w:rFonts w:ascii="Arial" w:hAnsi="Arial" w:cs="Arial"/>
          <w:noProof/>
          <w:lang w:eastAsia="en-AU"/>
        </w:rPr>
        <w:lastRenderedPageBreak/>
        <mc:AlternateContent>
          <mc:Choice Requires="wpg">
            <w:drawing>
              <wp:anchor distT="0" distB="0" distL="114300" distR="114300" simplePos="0" relativeHeight="251658272" behindDoc="0" locked="0" layoutInCell="1" allowOverlap="1" wp14:anchorId="710F9BA2" wp14:editId="09CD76C7">
                <wp:simplePos x="0" y="0"/>
                <wp:positionH relativeFrom="column">
                  <wp:posOffset>6266815</wp:posOffset>
                </wp:positionH>
                <wp:positionV relativeFrom="paragraph">
                  <wp:posOffset>-147139</wp:posOffset>
                </wp:positionV>
                <wp:extent cx="495300" cy="9449435"/>
                <wp:effectExtent l="0" t="0" r="0" b="37465"/>
                <wp:wrapNone/>
                <wp:docPr id="197" name="Group 197"/>
                <wp:cNvGraphicFramePr/>
                <a:graphic xmlns:a="http://schemas.openxmlformats.org/drawingml/2006/main">
                  <a:graphicData uri="http://schemas.microsoft.com/office/word/2010/wordprocessingGroup">
                    <wpg:wgp>
                      <wpg:cNvGrpSpPr/>
                      <wpg:grpSpPr>
                        <a:xfrm>
                          <a:off x="0" y="0"/>
                          <a:ext cx="495300" cy="9449435"/>
                          <a:chOff x="0" y="0"/>
                          <a:chExt cx="495819" cy="9449435"/>
                        </a:xfrm>
                      </wpg:grpSpPr>
                      <wps:wsp>
                        <wps:cNvPr id="124" name="Straight Connector 124"/>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87086" y="2521171"/>
                            <a:ext cx="408733" cy="4172151"/>
                          </a:xfrm>
                          <a:prstGeom prst="rect">
                            <a:avLst/>
                          </a:prstGeom>
                          <a:solidFill>
                            <a:schemeClr val="lt1"/>
                          </a:solidFill>
                          <a:ln w="6350">
                            <a:noFill/>
                          </a:ln>
                        </wps:spPr>
                        <wps:txbx>
                          <w:txbxContent>
                            <w:p w14:paraId="7C5732A1" w14:textId="77777777" w:rsidR="007F1271" w:rsidRPr="00765AD5" w:rsidRDefault="007F1271"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0F9BA2" id="Group 197" o:spid="_x0000_s1037" style="position:absolute;margin-left:493.45pt;margin-top:-11.6pt;width:39pt;height:744.05pt;z-index:251658272" coordsize="4958,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">
                <v:line id="Straight Connector 124" o:spid="_x0000_s1038"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shape id="Text Box 125" o:spid="_x0000_s1039" type="#_x0000_t202" style="position:absolute;left:870;top:25211;width:4088;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" fillcolor="white [3201]" stroked="f" strokeweight=".5pt">
                  <v:textbox style="layout-flow:vertical;mso-layout-flow-alt:bottom-to-top">
                    <w:txbxContent>
                      <w:p w14:paraId="7C5732A1" w14:textId="77777777" w:rsidR="007F1271" w:rsidRPr="00765AD5" w:rsidRDefault="007F1271"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0AB61EC7" w14:textId="64B89A73" w:rsidR="00E94794" w:rsidRPr="00554550" w:rsidRDefault="0085040E" w:rsidP="00727A0D">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Which </w:t>
      </w:r>
      <w:r w:rsidR="00A87C92">
        <w:rPr>
          <w:rFonts w:ascii="Arial" w:hAnsi="Arial" w:cs="Arial"/>
          <w:szCs w:val="16"/>
          <w:lang w:val="en-US"/>
        </w:rPr>
        <w:t xml:space="preserve">one of the following </w:t>
      </w:r>
      <w:r>
        <w:rPr>
          <w:rFonts w:ascii="Arial" w:hAnsi="Arial" w:cs="Arial"/>
          <w:szCs w:val="16"/>
          <w:lang w:val="en-US"/>
        </w:rPr>
        <w:t xml:space="preserve">is a reasonable inference to make from </w:t>
      </w:r>
      <w:r w:rsidRPr="001F768E">
        <w:rPr>
          <w:rFonts w:ascii="Arial" w:hAnsi="Arial" w:cs="Arial"/>
          <w:b/>
          <w:bCs/>
          <w:szCs w:val="16"/>
          <w:lang w:val="en-US"/>
        </w:rPr>
        <w:t xml:space="preserve">Source </w:t>
      </w:r>
      <w:r w:rsidR="00DD2D87" w:rsidRPr="001F768E">
        <w:rPr>
          <w:rFonts w:ascii="Arial" w:hAnsi="Arial" w:cs="Arial"/>
          <w:b/>
          <w:bCs/>
          <w:szCs w:val="16"/>
          <w:lang w:val="en-US"/>
        </w:rPr>
        <w:t>9</w:t>
      </w:r>
      <w:r w:rsidR="00DD2D87">
        <w:rPr>
          <w:rFonts w:ascii="Arial" w:hAnsi="Arial" w:cs="Arial"/>
          <w:szCs w:val="16"/>
          <w:lang w:val="en-US"/>
        </w:rPr>
        <w:t>?</w:t>
      </w:r>
    </w:p>
    <w:p w14:paraId="07C772AA" w14:textId="1104850C" w:rsidR="00E94794" w:rsidRPr="004D1C28" w:rsidRDefault="00E94794" w:rsidP="00727A0D">
      <w:pPr>
        <w:pStyle w:val="ListParagraph"/>
        <w:ind w:left="567"/>
        <w:rPr>
          <w:rFonts w:ascii="Arial" w:hAnsi="Arial" w:cs="Arial"/>
          <w:sz w:val="16"/>
          <w:szCs w:val="16"/>
          <w:lang w:val="en-US"/>
        </w:rPr>
      </w:pPr>
    </w:p>
    <w:p w14:paraId="41A654E9" w14:textId="493EE4D4" w:rsidR="00A03EF8" w:rsidRDefault="00A03EF8" w:rsidP="00FB798F">
      <w:pPr>
        <w:pStyle w:val="ListParagraph"/>
        <w:numPr>
          <w:ilvl w:val="0"/>
          <w:numId w:val="24"/>
        </w:numPr>
        <w:ind w:left="1134" w:hanging="567"/>
        <w:rPr>
          <w:rFonts w:ascii="Arial" w:hAnsi="Arial" w:cs="Arial"/>
          <w:lang w:val="en-US"/>
        </w:rPr>
      </w:pPr>
      <w:r>
        <w:rPr>
          <w:rFonts w:ascii="Arial" w:hAnsi="Arial" w:cs="Arial"/>
          <w:lang w:val="en-US"/>
        </w:rPr>
        <w:t xml:space="preserve">There is a </w:t>
      </w:r>
      <w:r w:rsidR="00653A88">
        <w:rPr>
          <w:rFonts w:ascii="Arial" w:hAnsi="Arial" w:cs="Arial"/>
          <w:lang w:val="en-US"/>
        </w:rPr>
        <w:t xml:space="preserve">spatial association between </w:t>
      </w:r>
      <w:r w:rsidR="00376765">
        <w:rPr>
          <w:rFonts w:ascii="Arial" w:hAnsi="Arial" w:cs="Arial"/>
          <w:lang w:val="en-US"/>
        </w:rPr>
        <w:t xml:space="preserve">high levels of mobile phone </w:t>
      </w:r>
      <w:r w:rsidR="006667C4">
        <w:rPr>
          <w:rFonts w:ascii="Arial" w:hAnsi="Arial" w:cs="Arial"/>
          <w:lang w:val="en-US"/>
        </w:rPr>
        <w:t>subscription</w:t>
      </w:r>
      <w:r w:rsidR="00376765">
        <w:rPr>
          <w:rFonts w:ascii="Arial" w:hAnsi="Arial" w:cs="Arial"/>
          <w:lang w:val="en-US"/>
        </w:rPr>
        <w:t xml:space="preserve"> and </w:t>
      </w:r>
      <w:r w:rsidR="00281184">
        <w:rPr>
          <w:rFonts w:ascii="Arial" w:hAnsi="Arial" w:cs="Arial"/>
          <w:lang w:val="en-US"/>
        </w:rPr>
        <w:t>economic development.</w:t>
      </w:r>
    </w:p>
    <w:p w14:paraId="1EE61A0E" w14:textId="4EFDB937" w:rsidR="00DA562B" w:rsidRDefault="00DA562B" w:rsidP="00727A0D">
      <w:pPr>
        <w:pStyle w:val="ListParagraph"/>
        <w:numPr>
          <w:ilvl w:val="0"/>
          <w:numId w:val="24"/>
        </w:numPr>
        <w:ind w:left="1134" w:hanging="567"/>
        <w:rPr>
          <w:rFonts w:ascii="Arial" w:hAnsi="Arial" w:cs="Arial"/>
          <w:lang w:val="en-US"/>
        </w:rPr>
      </w:pPr>
      <w:r>
        <w:rPr>
          <w:rFonts w:ascii="Arial" w:hAnsi="Arial" w:cs="Arial"/>
          <w:lang w:val="en-US"/>
        </w:rPr>
        <w:t xml:space="preserve">Every person in Russia, </w:t>
      </w:r>
      <w:r w:rsidR="00D24272">
        <w:rPr>
          <w:rFonts w:ascii="Arial" w:hAnsi="Arial" w:cs="Arial"/>
          <w:lang w:val="en-US"/>
        </w:rPr>
        <w:t>Indonesia, South Africa</w:t>
      </w:r>
      <w:r w:rsidR="00E6037A">
        <w:rPr>
          <w:rFonts w:ascii="Arial" w:hAnsi="Arial" w:cs="Arial"/>
          <w:lang w:val="en-US"/>
        </w:rPr>
        <w:t xml:space="preserve"> must own a mobile phone and therefore be a global citizen.</w:t>
      </w:r>
    </w:p>
    <w:p w14:paraId="0986AA58" w14:textId="1A23FE5C" w:rsidR="008E125B" w:rsidRDefault="00DD2D87" w:rsidP="00727A0D">
      <w:pPr>
        <w:pStyle w:val="ListParagraph"/>
        <w:numPr>
          <w:ilvl w:val="0"/>
          <w:numId w:val="24"/>
        </w:numPr>
        <w:ind w:left="1134" w:hanging="567"/>
        <w:rPr>
          <w:rFonts w:ascii="Arial" w:hAnsi="Arial" w:cs="Arial"/>
          <w:lang w:val="en-US"/>
        </w:rPr>
      </w:pPr>
      <w:r>
        <w:rPr>
          <w:rFonts w:ascii="Arial" w:hAnsi="Arial" w:cs="Arial"/>
          <w:lang w:val="en-US"/>
        </w:rPr>
        <w:t>Australia</w:t>
      </w:r>
      <w:r w:rsidR="00281184">
        <w:rPr>
          <w:rFonts w:ascii="Arial" w:hAnsi="Arial" w:cs="Arial"/>
          <w:lang w:val="en-US"/>
        </w:rPr>
        <w:t xml:space="preserve">, Brazil, the United States and </w:t>
      </w:r>
      <w:r>
        <w:rPr>
          <w:rFonts w:ascii="Arial" w:hAnsi="Arial" w:cs="Arial"/>
          <w:lang w:val="en-US"/>
        </w:rPr>
        <w:t xml:space="preserve">China have </w:t>
      </w:r>
      <w:r w:rsidR="007A592C">
        <w:rPr>
          <w:rFonts w:ascii="Arial" w:hAnsi="Arial" w:cs="Arial"/>
          <w:lang w:val="en-US"/>
        </w:rPr>
        <w:t xml:space="preserve">approximately </w:t>
      </w:r>
      <w:r>
        <w:rPr>
          <w:rFonts w:ascii="Arial" w:hAnsi="Arial" w:cs="Arial"/>
          <w:lang w:val="en-US"/>
        </w:rPr>
        <w:t xml:space="preserve">the same </w:t>
      </w:r>
      <w:r w:rsidR="00BC1FD7">
        <w:rPr>
          <w:rFonts w:ascii="Arial" w:hAnsi="Arial" w:cs="Arial"/>
          <w:lang w:val="en-US"/>
        </w:rPr>
        <w:t xml:space="preserve">total </w:t>
      </w:r>
      <w:r>
        <w:rPr>
          <w:rFonts w:ascii="Arial" w:hAnsi="Arial" w:cs="Arial"/>
          <w:lang w:val="en-US"/>
        </w:rPr>
        <w:t>amount of mobile phone</w:t>
      </w:r>
      <w:r w:rsidR="00281184">
        <w:rPr>
          <w:rFonts w:ascii="Arial" w:hAnsi="Arial" w:cs="Arial"/>
          <w:lang w:val="en-US"/>
        </w:rPr>
        <w:t xml:space="preserve"> subscriptions.</w:t>
      </w:r>
    </w:p>
    <w:p w14:paraId="5F09DF6F" w14:textId="49FAD274" w:rsidR="00DD2D87" w:rsidRPr="00E6037A" w:rsidRDefault="00AF5992" w:rsidP="00727A0D">
      <w:pPr>
        <w:pStyle w:val="ListParagraph"/>
        <w:numPr>
          <w:ilvl w:val="0"/>
          <w:numId w:val="24"/>
        </w:numPr>
        <w:ind w:left="1134" w:hanging="567"/>
        <w:rPr>
          <w:rFonts w:ascii="Arial" w:hAnsi="Arial" w:cs="Arial"/>
          <w:lang w:val="en-US"/>
        </w:rPr>
      </w:pPr>
      <w:r w:rsidRPr="00E6037A">
        <w:rPr>
          <w:rFonts w:ascii="Arial" w:hAnsi="Arial" w:cs="Arial"/>
          <w:lang w:val="en-US"/>
        </w:rPr>
        <w:t>There are no mobile phones in Greenland</w:t>
      </w:r>
      <w:r w:rsidR="00E563CF">
        <w:rPr>
          <w:rFonts w:ascii="Arial" w:hAnsi="Arial" w:cs="Arial"/>
          <w:lang w:val="en-US"/>
        </w:rPr>
        <w:t>, possibly due to the lack of mobile data</w:t>
      </w:r>
      <w:r w:rsidRPr="00E6037A">
        <w:rPr>
          <w:rFonts w:ascii="Arial" w:hAnsi="Arial" w:cs="Arial"/>
          <w:lang w:val="en-US"/>
        </w:rPr>
        <w:t>.</w:t>
      </w:r>
    </w:p>
    <w:p w14:paraId="4DC571C7" w14:textId="27C6DE4E" w:rsidR="009D7CCF" w:rsidRPr="00CA5BB2" w:rsidRDefault="009D7CCF" w:rsidP="009D7CCF">
      <w:pPr>
        <w:tabs>
          <w:tab w:val="left" w:pos="540"/>
          <w:tab w:val="left" w:pos="1080"/>
          <w:tab w:val="right" w:pos="9540"/>
        </w:tabs>
        <w:spacing w:after="0" w:line="240" w:lineRule="auto"/>
        <w:rPr>
          <w:rFonts w:ascii="Arial" w:hAnsi="Arial" w:cs="Arial"/>
          <w:sz w:val="20"/>
          <w:szCs w:val="20"/>
        </w:rPr>
      </w:pPr>
    </w:p>
    <w:p w14:paraId="2260299E" w14:textId="77777777" w:rsidR="008D6498" w:rsidRPr="00CA5BB2" w:rsidRDefault="008D6498" w:rsidP="00A44851">
      <w:pPr>
        <w:spacing w:after="0"/>
        <w:rPr>
          <w:rFonts w:ascii="Arial" w:hAnsi="Arial" w:cs="Arial"/>
          <w:sz w:val="20"/>
          <w:szCs w:val="20"/>
          <w:lang w:val="en-US"/>
        </w:rPr>
      </w:pPr>
    </w:p>
    <w:p w14:paraId="2AAAACD8" w14:textId="5155E763" w:rsidR="003A7CFF" w:rsidRPr="00B06D50" w:rsidRDefault="00B06D50" w:rsidP="00A44851">
      <w:pPr>
        <w:spacing w:after="0"/>
        <w:rPr>
          <w:rFonts w:ascii="Arial" w:hAnsi="Arial" w:cs="Arial"/>
          <w:lang w:val="en-US"/>
        </w:rPr>
      </w:pPr>
      <w:r w:rsidRPr="00B72B26">
        <w:rPr>
          <w:rFonts w:ascii="Arial" w:hAnsi="Arial" w:cs="Arial"/>
          <w:sz w:val="24"/>
          <w:szCs w:val="24"/>
          <w:lang w:val="en-US"/>
        </w:rPr>
        <w:t xml:space="preserve">Refer to </w:t>
      </w:r>
      <w:r w:rsidRPr="00B72B26">
        <w:rPr>
          <w:rFonts w:ascii="Arial" w:hAnsi="Arial" w:cs="Arial"/>
          <w:b/>
          <w:sz w:val="24"/>
          <w:szCs w:val="24"/>
          <w:lang w:val="en-US"/>
        </w:rPr>
        <w:t xml:space="preserve">Source </w:t>
      </w:r>
      <w:r w:rsidR="005A0EF0">
        <w:rPr>
          <w:rFonts w:ascii="Arial" w:hAnsi="Arial" w:cs="Arial"/>
          <w:b/>
          <w:sz w:val="24"/>
          <w:szCs w:val="24"/>
          <w:lang w:val="en-US"/>
        </w:rPr>
        <w:t>11</w:t>
      </w:r>
      <w:r w:rsidR="00A87C92">
        <w:rPr>
          <w:rFonts w:ascii="Arial" w:hAnsi="Arial" w:cs="Arial"/>
          <w:b/>
          <w:sz w:val="24"/>
          <w:szCs w:val="24"/>
          <w:lang w:val="en-US"/>
        </w:rPr>
        <w:t>:</w:t>
      </w:r>
      <w:r w:rsidRPr="00B72B26">
        <w:rPr>
          <w:rFonts w:ascii="Arial" w:hAnsi="Arial" w:cs="Arial"/>
          <w:sz w:val="24"/>
          <w:szCs w:val="24"/>
          <w:lang w:val="en-US"/>
        </w:rPr>
        <w:t xml:space="preserve"> </w:t>
      </w:r>
      <w:r w:rsidR="0095639E">
        <w:rPr>
          <w:rFonts w:ascii="Arial" w:hAnsi="Arial" w:cs="Arial"/>
          <w:sz w:val="24"/>
          <w:szCs w:val="24"/>
          <w:lang w:val="en-US"/>
        </w:rPr>
        <w:t xml:space="preserve"> </w:t>
      </w:r>
      <w:r w:rsidR="005A0EF0">
        <w:rPr>
          <w:rFonts w:ascii="Arial" w:hAnsi="Arial" w:cs="Arial"/>
          <w:sz w:val="24"/>
          <w:szCs w:val="24"/>
          <w:lang w:val="en-US"/>
        </w:rPr>
        <w:t xml:space="preserve">Technology adoption in the US, 1950 – 2019 </w:t>
      </w:r>
      <w:r w:rsidR="00D9452B">
        <w:rPr>
          <w:rFonts w:ascii="Arial" w:hAnsi="Arial" w:cs="Arial"/>
          <w:sz w:val="24"/>
          <w:szCs w:val="24"/>
          <w:lang w:val="en-US"/>
        </w:rPr>
        <w:t xml:space="preserve">to answer Questions </w:t>
      </w:r>
      <w:r w:rsidR="00DD09E2">
        <w:rPr>
          <w:rFonts w:ascii="Arial" w:hAnsi="Arial" w:cs="Arial"/>
          <w:sz w:val="24"/>
          <w:szCs w:val="24"/>
          <w:lang w:val="en-US"/>
        </w:rPr>
        <w:t>17</w:t>
      </w:r>
      <w:r w:rsidR="00D9452B">
        <w:rPr>
          <w:rFonts w:ascii="Arial" w:hAnsi="Arial" w:cs="Arial"/>
          <w:sz w:val="24"/>
          <w:szCs w:val="24"/>
          <w:lang w:val="en-US"/>
        </w:rPr>
        <w:t xml:space="preserve"> and </w:t>
      </w:r>
      <w:r w:rsidR="00DD09E2">
        <w:rPr>
          <w:rFonts w:ascii="Arial" w:hAnsi="Arial" w:cs="Arial"/>
          <w:sz w:val="24"/>
          <w:szCs w:val="24"/>
          <w:lang w:val="en-US"/>
        </w:rPr>
        <w:t>18</w:t>
      </w:r>
      <w:r w:rsidR="00D9452B">
        <w:rPr>
          <w:rFonts w:ascii="Arial" w:hAnsi="Arial" w:cs="Arial"/>
          <w:sz w:val="24"/>
          <w:szCs w:val="24"/>
          <w:lang w:val="en-US"/>
        </w:rPr>
        <w:t xml:space="preserve"> below:</w:t>
      </w:r>
    </w:p>
    <w:p w14:paraId="70B5B43B" w14:textId="77777777" w:rsidR="003A7CFF" w:rsidRPr="004D1C28" w:rsidRDefault="003A7CFF" w:rsidP="00A44851">
      <w:pPr>
        <w:tabs>
          <w:tab w:val="left" w:pos="540"/>
          <w:tab w:val="left" w:pos="1080"/>
          <w:tab w:val="right" w:pos="9540"/>
        </w:tabs>
        <w:spacing w:after="0" w:line="240" w:lineRule="auto"/>
        <w:rPr>
          <w:rFonts w:ascii="Arial" w:hAnsi="Arial" w:cs="Arial"/>
          <w:sz w:val="20"/>
          <w:szCs w:val="20"/>
        </w:rPr>
      </w:pPr>
    </w:p>
    <w:p w14:paraId="05D02C81" w14:textId="368146FA" w:rsidR="009D7CCF" w:rsidRPr="00554550" w:rsidRDefault="00FC6ED1" w:rsidP="00727A0D">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In what year </w:t>
      </w:r>
      <w:r w:rsidR="00DC6B45">
        <w:rPr>
          <w:rFonts w:ascii="Arial" w:hAnsi="Arial" w:cs="Arial"/>
          <w:szCs w:val="16"/>
          <w:lang w:val="en-US"/>
        </w:rPr>
        <w:t xml:space="preserve">did the </w:t>
      </w:r>
      <w:r w:rsidR="00B011E7">
        <w:rPr>
          <w:rFonts w:ascii="Arial" w:hAnsi="Arial" w:cs="Arial"/>
          <w:szCs w:val="16"/>
          <w:lang w:val="en-US"/>
        </w:rPr>
        <w:t xml:space="preserve">adoption of </w:t>
      </w:r>
      <w:r w:rsidR="00DD0017">
        <w:rPr>
          <w:rFonts w:ascii="Arial" w:hAnsi="Arial" w:cs="Arial"/>
          <w:szCs w:val="16"/>
          <w:lang w:val="en-US"/>
        </w:rPr>
        <w:t xml:space="preserve">computers </w:t>
      </w:r>
      <w:r w:rsidR="00DC6B45">
        <w:rPr>
          <w:rFonts w:ascii="Arial" w:hAnsi="Arial" w:cs="Arial"/>
          <w:szCs w:val="16"/>
          <w:lang w:val="en-US"/>
        </w:rPr>
        <w:t xml:space="preserve">overtake </w:t>
      </w:r>
      <w:r w:rsidR="00DD0017">
        <w:rPr>
          <w:rFonts w:ascii="Arial" w:hAnsi="Arial" w:cs="Arial"/>
          <w:szCs w:val="16"/>
          <w:lang w:val="en-US"/>
        </w:rPr>
        <w:t>landline (telephones) for the first time?</w:t>
      </w:r>
    </w:p>
    <w:p w14:paraId="1E480816" w14:textId="77777777" w:rsidR="009D7CCF" w:rsidRPr="004D1C28" w:rsidRDefault="009D7CCF" w:rsidP="00727A0D">
      <w:pPr>
        <w:pStyle w:val="ListParagraph"/>
        <w:ind w:left="567"/>
        <w:rPr>
          <w:rFonts w:ascii="Arial" w:hAnsi="Arial" w:cs="Arial"/>
          <w:sz w:val="16"/>
          <w:szCs w:val="16"/>
          <w:lang w:val="en-US"/>
        </w:rPr>
      </w:pPr>
    </w:p>
    <w:p w14:paraId="4C6B08D0" w14:textId="3B876B70" w:rsidR="009D7CCF" w:rsidRDefault="00E860B4" w:rsidP="00CA5BB2">
      <w:pPr>
        <w:pStyle w:val="ListParagraph"/>
        <w:numPr>
          <w:ilvl w:val="0"/>
          <w:numId w:val="25"/>
        </w:numPr>
        <w:ind w:left="1134" w:hanging="567"/>
        <w:rPr>
          <w:rFonts w:ascii="Arial" w:hAnsi="Arial" w:cs="Arial"/>
          <w:lang w:val="en-US"/>
        </w:rPr>
      </w:pPr>
      <w:r>
        <w:rPr>
          <w:rFonts w:ascii="Arial" w:hAnsi="Arial" w:cs="Arial"/>
          <w:lang w:val="en-US"/>
        </w:rPr>
        <w:t>2000</w:t>
      </w:r>
    </w:p>
    <w:p w14:paraId="09AF5C7C" w14:textId="5531729D" w:rsidR="00DD0017" w:rsidRDefault="00E860B4" w:rsidP="00CA5BB2">
      <w:pPr>
        <w:pStyle w:val="ListParagraph"/>
        <w:numPr>
          <w:ilvl w:val="0"/>
          <w:numId w:val="25"/>
        </w:numPr>
        <w:ind w:left="1134" w:hanging="567"/>
        <w:rPr>
          <w:rFonts w:ascii="Arial" w:hAnsi="Arial" w:cs="Arial"/>
          <w:lang w:val="en-US"/>
        </w:rPr>
      </w:pPr>
      <w:r>
        <w:rPr>
          <w:rFonts w:ascii="Arial" w:hAnsi="Arial" w:cs="Arial"/>
          <w:lang w:val="en-US"/>
        </w:rPr>
        <w:t>2005</w:t>
      </w:r>
    </w:p>
    <w:p w14:paraId="3B859AB5" w14:textId="6506E373" w:rsidR="00DD0017" w:rsidRDefault="00E860B4" w:rsidP="00CA5BB2">
      <w:pPr>
        <w:pStyle w:val="ListParagraph"/>
        <w:numPr>
          <w:ilvl w:val="0"/>
          <w:numId w:val="25"/>
        </w:numPr>
        <w:ind w:left="1134" w:hanging="567"/>
        <w:rPr>
          <w:rFonts w:ascii="Arial" w:hAnsi="Arial" w:cs="Arial"/>
          <w:lang w:val="en-US"/>
        </w:rPr>
      </w:pPr>
      <w:r>
        <w:rPr>
          <w:rFonts w:ascii="Arial" w:hAnsi="Arial" w:cs="Arial"/>
          <w:lang w:val="en-US"/>
        </w:rPr>
        <w:t>2010</w:t>
      </w:r>
    </w:p>
    <w:p w14:paraId="75402702" w14:textId="54509AA1" w:rsidR="00D9452B" w:rsidRPr="00000728" w:rsidRDefault="00E860B4" w:rsidP="00CA5BB2">
      <w:pPr>
        <w:pStyle w:val="ListParagraph"/>
        <w:numPr>
          <w:ilvl w:val="0"/>
          <w:numId w:val="25"/>
        </w:numPr>
        <w:ind w:left="1134" w:hanging="567"/>
        <w:rPr>
          <w:rFonts w:ascii="Arial" w:hAnsi="Arial" w:cs="Arial"/>
          <w:lang w:val="en-US"/>
        </w:rPr>
      </w:pPr>
      <w:r>
        <w:rPr>
          <w:rFonts w:ascii="Arial" w:hAnsi="Arial" w:cs="Arial"/>
          <w:lang w:val="en-US"/>
        </w:rPr>
        <w:t>2015</w:t>
      </w:r>
    </w:p>
    <w:p w14:paraId="413DDEB7" w14:textId="77777777" w:rsidR="009D7CCF" w:rsidRDefault="009D7CCF" w:rsidP="009D7CCF">
      <w:pPr>
        <w:spacing w:after="0" w:line="240" w:lineRule="auto"/>
        <w:rPr>
          <w:rFonts w:ascii="Arial" w:hAnsi="Arial" w:cs="Arial"/>
          <w:sz w:val="20"/>
          <w:szCs w:val="20"/>
          <w:lang w:val="en-US"/>
        </w:rPr>
      </w:pPr>
    </w:p>
    <w:p w14:paraId="7D95F36F" w14:textId="77777777" w:rsidR="00AA1670" w:rsidRPr="00CC514C" w:rsidRDefault="00AA1670" w:rsidP="009D7CCF">
      <w:pPr>
        <w:spacing w:after="0" w:line="240" w:lineRule="auto"/>
        <w:rPr>
          <w:rFonts w:ascii="Arial" w:hAnsi="Arial" w:cs="Arial"/>
          <w:sz w:val="20"/>
          <w:szCs w:val="20"/>
          <w:lang w:val="en-US"/>
        </w:rPr>
      </w:pPr>
    </w:p>
    <w:p w14:paraId="7CA8EB2C" w14:textId="4C828E96" w:rsidR="009D7CCF" w:rsidRPr="00AA1670" w:rsidRDefault="005C219C" w:rsidP="00CA5BB2">
      <w:pPr>
        <w:pStyle w:val="ListParagraph"/>
        <w:numPr>
          <w:ilvl w:val="0"/>
          <w:numId w:val="2"/>
        </w:numPr>
        <w:ind w:left="567" w:hanging="567"/>
        <w:rPr>
          <w:rFonts w:ascii="Arial" w:hAnsi="Arial" w:cs="Arial"/>
          <w:szCs w:val="16"/>
          <w:lang w:val="en-US"/>
        </w:rPr>
      </w:pPr>
      <w:r>
        <w:rPr>
          <w:rFonts w:ascii="Arial" w:hAnsi="Arial" w:cs="Arial"/>
          <w:szCs w:val="16"/>
          <w:lang w:val="en-US"/>
        </w:rPr>
        <w:t>T</w:t>
      </w:r>
      <w:r w:rsidR="00DE6B74">
        <w:rPr>
          <w:rFonts w:ascii="Arial" w:hAnsi="Arial" w:cs="Arial"/>
          <w:szCs w:val="16"/>
          <w:lang w:val="en-US"/>
        </w:rPr>
        <w:t xml:space="preserve">he most </w:t>
      </w:r>
      <w:r w:rsidR="002037CC">
        <w:rPr>
          <w:rFonts w:ascii="Arial" w:hAnsi="Arial" w:cs="Arial"/>
          <w:szCs w:val="16"/>
          <w:lang w:val="en-US"/>
        </w:rPr>
        <w:t>rapid adop</w:t>
      </w:r>
      <w:r w:rsidR="00250122">
        <w:rPr>
          <w:rFonts w:ascii="Arial" w:hAnsi="Arial" w:cs="Arial"/>
          <w:szCs w:val="16"/>
          <w:lang w:val="en-US"/>
        </w:rPr>
        <w:t>tion of any technology</w:t>
      </w:r>
      <w:r>
        <w:rPr>
          <w:rFonts w:ascii="Arial" w:hAnsi="Arial" w:cs="Arial"/>
          <w:szCs w:val="16"/>
          <w:lang w:val="en-US"/>
        </w:rPr>
        <w:t xml:space="preserve"> in the US, decade by decade, </w:t>
      </w:r>
      <w:r w:rsidR="00DE485C">
        <w:rPr>
          <w:rFonts w:ascii="Arial" w:hAnsi="Arial" w:cs="Arial"/>
          <w:szCs w:val="16"/>
          <w:lang w:val="en-US"/>
        </w:rPr>
        <w:t xml:space="preserve">from the 1960s </w:t>
      </w:r>
      <w:r w:rsidR="004A53F7">
        <w:rPr>
          <w:rFonts w:ascii="Arial" w:hAnsi="Arial" w:cs="Arial"/>
          <w:szCs w:val="16"/>
          <w:lang w:val="en-US"/>
        </w:rPr>
        <w:t xml:space="preserve">to the 2010s, </w:t>
      </w:r>
      <w:r>
        <w:rPr>
          <w:rFonts w:ascii="Arial" w:hAnsi="Arial" w:cs="Arial"/>
          <w:szCs w:val="16"/>
          <w:lang w:val="en-US"/>
        </w:rPr>
        <w:t>has been:</w:t>
      </w:r>
    </w:p>
    <w:p w14:paraId="7752EEF1" w14:textId="77777777" w:rsidR="009D7CCF" w:rsidRPr="00CC514C" w:rsidRDefault="009D7CCF" w:rsidP="00CA5BB2">
      <w:pPr>
        <w:pStyle w:val="ListParagraph"/>
        <w:ind w:left="567"/>
        <w:rPr>
          <w:rFonts w:ascii="Arial" w:hAnsi="Arial" w:cs="Arial"/>
          <w:sz w:val="16"/>
          <w:szCs w:val="16"/>
          <w:lang w:val="en-US"/>
        </w:rPr>
      </w:pPr>
    </w:p>
    <w:p w14:paraId="4985039E" w14:textId="2F1044E5" w:rsidR="00C712FC" w:rsidRPr="00000728" w:rsidRDefault="003D033B" w:rsidP="00CA5BB2">
      <w:pPr>
        <w:pStyle w:val="ListParagraph"/>
        <w:numPr>
          <w:ilvl w:val="0"/>
          <w:numId w:val="4"/>
        </w:numPr>
        <w:ind w:left="1134" w:hanging="567"/>
        <w:rPr>
          <w:rFonts w:ascii="Arial" w:hAnsi="Arial" w:cs="Arial"/>
          <w:lang w:val="en-US"/>
        </w:rPr>
      </w:pPr>
      <w:r>
        <w:rPr>
          <w:rFonts w:ascii="Arial" w:hAnsi="Arial" w:cs="Arial"/>
          <w:lang w:val="en-US"/>
        </w:rPr>
        <w:t>colour TV</w:t>
      </w:r>
      <w:r w:rsidR="00C712FC">
        <w:rPr>
          <w:rFonts w:ascii="Arial" w:hAnsi="Arial" w:cs="Arial"/>
          <w:lang w:val="en-US"/>
        </w:rPr>
        <w:t>, colour TV, colour TV, cellular phone, cellular phone, tablet</w:t>
      </w:r>
      <w:r w:rsidR="00A50CD9">
        <w:rPr>
          <w:rFonts w:ascii="Arial" w:hAnsi="Arial" w:cs="Arial"/>
          <w:lang w:val="en-US"/>
        </w:rPr>
        <w:t>.</w:t>
      </w:r>
    </w:p>
    <w:p w14:paraId="12A498B8" w14:textId="6DD5EF40" w:rsidR="00C712FC" w:rsidRPr="00771B52" w:rsidRDefault="00A87C92" w:rsidP="00CA5BB2">
      <w:pPr>
        <w:pStyle w:val="ListParagraph"/>
        <w:numPr>
          <w:ilvl w:val="0"/>
          <w:numId w:val="4"/>
        </w:numPr>
        <w:ind w:left="1134" w:hanging="567"/>
        <w:rPr>
          <w:rFonts w:ascii="Arial" w:hAnsi="Arial" w:cs="Arial"/>
          <w:lang w:val="en-US"/>
        </w:rPr>
      </w:pPr>
      <w:r>
        <w:rPr>
          <w:rFonts w:ascii="Arial" w:hAnsi="Arial" w:cs="Arial"/>
          <w:lang w:val="en-US"/>
        </w:rPr>
        <w:t>l</w:t>
      </w:r>
      <w:r w:rsidR="00C712FC">
        <w:rPr>
          <w:rFonts w:ascii="Arial" w:hAnsi="Arial" w:cs="Arial"/>
          <w:lang w:val="en-US"/>
        </w:rPr>
        <w:t>andline, colour TV, colour TV, cellular phone, computer, tablet</w:t>
      </w:r>
      <w:r w:rsidR="00A50CD9">
        <w:rPr>
          <w:rFonts w:ascii="Arial" w:hAnsi="Arial" w:cs="Arial"/>
          <w:lang w:val="en-US"/>
        </w:rPr>
        <w:t>.</w:t>
      </w:r>
    </w:p>
    <w:p w14:paraId="6E1F3E5E" w14:textId="4348491C" w:rsidR="00C712FC" w:rsidRDefault="00A87C92" w:rsidP="00CA5BB2">
      <w:pPr>
        <w:pStyle w:val="ListParagraph"/>
        <w:numPr>
          <w:ilvl w:val="0"/>
          <w:numId w:val="4"/>
        </w:numPr>
        <w:ind w:left="1134" w:hanging="567"/>
        <w:rPr>
          <w:rFonts w:ascii="Arial" w:hAnsi="Arial" w:cs="Arial"/>
          <w:lang w:val="en-US"/>
        </w:rPr>
      </w:pPr>
      <w:r>
        <w:rPr>
          <w:rFonts w:ascii="Arial" w:hAnsi="Arial" w:cs="Arial"/>
          <w:lang w:val="en-US"/>
        </w:rPr>
        <w:t>r</w:t>
      </w:r>
      <w:r w:rsidR="00C712FC">
        <w:rPr>
          <w:rFonts w:ascii="Arial" w:hAnsi="Arial" w:cs="Arial"/>
          <w:lang w:val="en-US"/>
        </w:rPr>
        <w:t>adio, colour TV, colour TV, cellular phone, computer, tablet</w:t>
      </w:r>
      <w:r w:rsidR="00A50CD9">
        <w:rPr>
          <w:rFonts w:ascii="Arial" w:hAnsi="Arial" w:cs="Arial"/>
          <w:lang w:val="en-US"/>
        </w:rPr>
        <w:t>.</w:t>
      </w:r>
    </w:p>
    <w:p w14:paraId="30CA9E98" w14:textId="47298F83" w:rsidR="00771B52" w:rsidRDefault="00A87C92" w:rsidP="00CA5BB2">
      <w:pPr>
        <w:pStyle w:val="ListParagraph"/>
        <w:numPr>
          <w:ilvl w:val="0"/>
          <w:numId w:val="4"/>
        </w:numPr>
        <w:ind w:left="1134" w:hanging="567"/>
        <w:rPr>
          <w:rFonts w:ascii="Arial" w:hAnsi="Arial" w:cs="Arial"/>
          <w:lang w:val="en-US"/>
        </w:rPr>
      </w:pPr>
      <w:r>
        <w:rPr>
          <w:rFonts w:ascii="Arial" w:hAnsi="Arial" w:cs="Arial"/>
          <w:lang w:val="en-US"/>
        </w:rPr>
        <w:t>r</w:t>
      </w:r>
      <w:r w:rsidR="00C712FC">
        <w:rPr>
          <w:rFonts w:ascii="Arial" w:hAnsi="Arial" w:cs="Arial"/>
          <w:lang w:val="en-US"/>
        </w:rPr>
        <w:t>adio, radio, colour TV, cellular phone, computer, tablet</w:t>
      </w:r>
      <w:r w:rsidR="00A50CD9">
        <w:rPr>
          <w:rFonts w:ascii="Arial" w:hAnsi="Arial" w:cs="Arial"/>
          <w:lang w:val="en-US"/>
        </w:rPr>
        <w:t>.</w:t>
      </w:r>
    </w:p>
    <w:p w14:paraId="41087189" w14:textId="77777777" w:rsidR="009D7CCF" w:rsidRDefault="009D7CCF" w:rsidP="00CA5BB2">
      <w:pPr>
        <w:spacing w:after="0" w:line="240" w:lineRule="auto"/>
        <w:ind w:left="567" w:hanging="567"/>
        <w:rPr>
          <w:rFonts w:ascii="Arial" w:hAnsi="Arial" w:cs="Arial"/>
          <w:sz w:val="20"/>
          <w:szCs w:val="20"/>
          <w:lang w:val="en-US"/>
        </w:rPr>
      </w:pPr>
    </w:p>
    <w:p w14:paraId="634E7461" w14:textId="77777777" w:rsidR="00B06D50" w:rsidRPr="00CC514C" w:rsidRDefault="00B06D50" w:rsidP="00A44851">
      <w:pPr>
        <w:spacing w:after="0" w:line="240" w:lineRule="auto"/>
        <w:rPr>
          <w:rFonts w:ascii="Arial" w:hAnsi="Arial" w:cs="Arial"/>
          <w:sz w:val="20"/>
          <w:szCs w:val="20"/>
          <w:lang w:val="en-US"/>
        </w:rPr>
      </w:pPr>
    </w:p>
    <w:p w14:paraId="53D39517" w14:textId="60758A35" w:rsidR="009D7CCF" w:rsidRPr="002A1AEA" w:rsidRDefault="00444073" w:rsidP="00CA5BB2">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A raw material, </w:t>
      </w:r>
      <w:r w:rsidR="009D532D">
        <w:rPr>
          <w:rFonts w:ascii="Arial" w:hAnsi="Arial" w:cs="Arial"/>
          <w:szCs w:val="16"/>
          <w:lang w:val="en-US"/>
        </w:rPr>
        <w:t>produced from primary industries such as agriculture,</w:t>
      </w:r>
      <w:r w:rsidR="007C02AB">
        <w:rPr>
          <w:rFonts w:ascii="Arial" w:hAnsi="Arial" w:cs="Arial"/>
          <w:szCs w:val="16"/>
          <w:lang w:val="en-US"/>
        </w:rPr>
        <w:t xml:space="preserve"> for the purpose of being bought or sold</w:t>
      </w:r>
      <w:r w:rsidR="00985AB0">
        <w:rPr>
          <w:rFonts w:ascii="Arial" w:hAnsi="Arial" w:cs="Arial"/>
          <w:szCs w:val="16"/>
          <w:lang w:val="en-US"/>
        </w:rPr>
        <w:t>,</w:t>
      </w:r>
      <w:r w:rsidR="007C02AB">
        <w:rPr>
          <w:rFonts w:ascii="Arial" w:hAnsi="Arial" w:cs="Arial"/>
          <w:szCs w:val="16"/>
          <w:lang w:val="en-US"/>
        </w:rPr>
        <w:t xml:space="preserve"> can be referred to as a:</w:t>
      </w:r>
    </w:p>
    <w:p w14:paraId="770B7AC1" w14:textId="77777777" w:rsidR="009D7CCF" w:rsidRPr="00CC514C" w:rsidRDefault="009D7CCF" w:rsidP="00CA5BB2">
      <w:pPr>
        <w:pStyle w:val="ListParagraph"/>
        <w:ind w:left="567"/>
        <w:rPr>
          <w:rFonts w:ascii="Arial" w:hAnsi="Arial" w:cs="Arial"/>
          <w:sz w:val="16"/>
          <w:szCs w:val="16"/>
          <w:lang w:val="en-US"/>
        </w:rPr>
      </w:pPr>
    </w:p>
    <w:p w14:paraId="0E71316E" w14:textId="0C0421AE" w:rsidR="009D7CCF" w:rsidRDefault="00A50CD9" w:rsidP="00CA5BB2">
      <w:pPr>
        <w:pStyle w:val="ListParagraph"/>
        <w:numPr>
          <w:ilvl w:val="0"/>
          <w:numId w:val="5"/>
        </w:numPr>
        <w:ind w:left="1134" w:hanging="567"/>
        <w:rPr>
          <w:rFonts w:ascii="Arial" w:hAnsi="Arial" w:cs="Arial"/>
          <w:szCs w:val="16"/>
          <w:lang w:val="en-US"/>
        </w:rPr>
      </w:pPr>
      <w:r>
        <w:rPr>
          <w:rFonts w:ascii="Arial" w:hAnsi="Arial" w:cs="Arial"/>
          <w:szCs w:val="16"/>
          <w:lang w:val="en-US"/>
        </w:rPr>
        <w:t>c</w:t>
      </w:r>
      <w:r w:rsidR="007C02AB">
        <w:rPr>
          <w:rFonts w:ascii="Arial" w:hAnsi="Arial" w:cs="Arial"/>
          <w:szCs w:val="16"/>
          <w:lang w:val="en-US"/>
        </w:rPr>
        <w:t>ommodity</w:t>
      </w:r>
      <w:r>
        <w:rPr>
          <w:rFonts w:ascii="Arial" w:hAnsi="Arial" w:cs="Arial"/>
          <w:szCs w:val="16"/>
          <w:lang w:val="en-US"/>
        </w:rPr>
        <w:t>.</w:t>
      </w:r>
    </w:p>
    <w:p w14:paraId="2884E761" w14:textId="6FEEE5B6" w:rsidR="007C02AB" w:rsidRDefault="00A50CD9" w:rsidP="00CA5BB2">
      <w:pPr>
        <w:pStyle w:val="ListParagraph"/>
        <w:numPr>
          <w:ilvl w:val="0"/>
          <w:numId w:val="5"/>
        </w:numPr>
        <w:ind w:left="1134" w:hanging="567"/>
        <w:rPr>
          <w:rFonts w:ascii="Arial" w:hAnsi="Arial" w:cs="Arial"/>
          <w:szCs w:val="16"/>
          <w:lang w:val="en-US"/>
        </w:rPr>
      </w:pPr>
      <w:r>
        <w:rPr>
          <w:rFonts w:ascii="Arial" w:hAnsi="Arial" w:cs="Arial"/>
          <w:szCs w:val="16"/>
          <w:lang w:val="en-US"/>
        </w:rPr>
        <w:t>g</w:t>
      </w:r>
      <w:r w:rsidR="007C02AB">
        <w:rPr>
          <w:rFonts w:ascii="Arial" w:hAnsi="Arial" w:cs="Arial"/>
          <w:szCs w:val="16"/>
          <w:lang w:val="en-US"/>
        </w:rPr>
        <w:t>ood</w:t>
      </w:r>
      <w:r>
        <w:rPr>
          <w:rFonts w:ascii="Arial" w:hAnsi="Arial" w:cs="Arial"/>
          <w:szCs w:val="16"/>
          <w:lang w:val="en-US"/>
        </w:rPr>
        <w:t>.</w:t>
      </w:r>
    </w:p>
    <w:p w14:paraId="282CBA40" w14:textId="51F7D569" w:rsidR="007C02AB" w:rsidRDefault="00A50CD9" w:rsidP="00CA5BB2">
      <w:pPr>
        <w:pStyle w:val="ListParagraph"/>
        <w:numPr>
          <w:ilvl w:val="0"/>
          <w:numId w:val="5"/>
        </w:numPr>
        <w:ind w:left="1134" w:hanging="567"/>
        <w:rPr>
          <w:rFonts w:ascii="Arial" w:hAnsi="Arial" w:cs="Arial"/>
          <w:szCs w:val="16"/>
          <w:lang w:val="en-US"/>
        </w:rPr>
      </w:pPr>
      <w:r>
        <w:rPr>
          <w:rFonts w:ascii="Arial" w:hAnsi="Arial" w:cs="Arial"/>
          <w:szCs w:val="16"/>
          <w:lang w:val="en-US"/>
        </w:rPr>
        <w:t>s</w:t>
      </w:r>
      <w:r w:rsidR="007C02AB">
        <w:rPr>
          <w:rFonts w:ascii="Arial" w:hAnsi="Arial" w:cs="Arial"/>
          <w:szCs w:val="16"/>
          <w:lang w:val="en-US"/>
        </w:rPr>
        <w:t>ervice</w:t>
      </w:r>
      <w:r>
        <w:rPr>
          <w:rFonts w:ascii="Arial" w:hAnsi="Arial" w:cs="Arial"/>
          <w:szCs w:val="16"/>
          <w:lang w:val="en-US"/>
        </w:rPr>
        <w:t>.</w:t>
      </w:r>
    </w:p>
    <w:p w14:paraId="18221434" w14:textId="3520364C" w:rsidR="007C02AB" w:rsidRPr="006856CB" w:rsidRDefault="00A87C92" w:rsidP="00CA5BB2">
      <w:pPr>
        <w:pStyle w:val="ListParagraph"/>
        <w:numPr>
          <w:ilvl w:val="0"/>
          <w:numId w:val="5"/>
        </w:numPr>
        <w:ind w:left="1134" w:hanging="567"/>
        <w:rPr>
          <w:rFonts w:ascii="Arial" w:hAnsi="Arial" w:cs="Arial"/>
          <w:szCs w:val="16"/>
          <w:lang w:val="en-US"/>
        </w:rPr>
      </w:pPr>
      <w:r>
        <w:rPr>
          <w:rFonts w:ascii="Arial" w:hAnsi="Arial" w:cs="Arial"/>
          <w:szCs w:val="16"/>
          <w:lang w:val="en-US"/>
        </w:rPr>
        <w:t>a</w:t>
      </w:r>
      <w:r w:rsidR="007C02AB">
        <w:rPr>
          <w:rFonts w:ascii="Arial" w:hAnsi="Arial" w:cs="Arial"/>
          <w:szCs w:val="16"/>
          <w:lang w:val="en-US"/>
        </w:rPr>
        <w:t>ll of the above</w:t>
      </w:r>
      <w:r w:rsidR="00A50CD9">
        <w:rPr>
          <w:rFonts w:ascii="Arial" w:hAnsi="Arial" w:cs="Arial"/>
          <w:szCs w:val="16"/>
          <w:lang w:val="en-US"/>
        </w:rPr>
        <w:t>.</w:t>
      </w:r>
    </w:p>
    <w:p w14:paraId="2782116B" w14:textId="77777777" w:rsidR="009D7CCF" w:rsidRPr="00CC514C" w:rsidRDefault="009D7CCF" w:rsidP="009D7CCF">
      <w:pPr>
        <w:spacing w:after="0" w:line="240" w:lineRule="auto"/>
        <w:rPr>
          <w:rFonts w:ascii="Arial" w:eastAsia="Times New Roman" w:hAnsi="Arial" w:cs="Arial"/>
          <w:sz w:val="20"/>
          <w:szCs w:val="20"/>
          <w:lang w:val="en-US"/>
        </w:rPr>
      </w:pPr>
    </w:p>
    <w:p w14:paraId="43E30226" w14:textId="77777777" w:rsidR="00AA1670" w:rsidRDefault="00AA1670" w:rsidP="009D7CCF">
      <w:pPr>
        <w:spacing w:after="0" w:line="240" w:lineRule="auto"/>
        <w:rPr>
          <w:rFonts w:ascii="Arial" w:eastAsia="Times New Roman" w:hAnsi="Arial" w:cs="Arial"/>
          <w:sz w:val="20"/>
          <w:szCs w:val="20"/>
          <w:lang w:val="en-US"/>
        </w:rPr>
      </w:pPr>
    </w:p>
    <w:p w14:paraId="76D64232" w14:textId="5D84D12D" w:rsidR="00AA1670" w:rsidRPr="002A1AEA" w:rsidRDefault="00977113" w:rsidP="00CA5BB2">
      <w:pPr>
        <w:pStyle w:val="ListParagraph"/>
        <w:numPr>
          <w:ilvl w:val="0"/>
          <w:numId w:val="2"/>
        </w:numPr>
        <w:ind w:left="567" w:hanging="567"/>
        <w:rPr>
          <w:rFonts w:ascii="Arial" w:hAnsi="Arial" w:cs="Arial"/>
          <w:szCs w:val="16"/>
          <w:lang w:val="en-US"/>
        </w:rPr>
      </w:pPr>
      <w:r>
        <w:rPr>
          <w:rFonts w:ascii="Arial" w:hAnsi="Arial" w:cs="Arial"/>
          <w:szCs w:val="16"/>
          <w:lang w:val="en-US"/>
        </w:rPr>
        <w:t>Which of the following flows</w:t>
      </w:r>
      <w:r w:rsidR="00897A34">
        <w:rPr>
          <w:rFonts w:ascii="Arial" w:hAnsi="Arial" w:cs="Arial"/>
          <w:szCs w:val="16"/>
          <w:lang w:val="en-US"/>
        </w:rPr>
        <w:t xml:space="preserve">, typical of </w:t>
      </w:r>
      <w:r w:rsidR="00D63B2C">
        <w:rPr>
          <w:rFonts w:ascii="Arial" w:hAnsi="Arial" w:cs="Arial"/>
          <w:szCs w:val="16"/>
          <w:lang w:val="en-US"/>
        </w:rPr>
        <w:t>increased international integration</w:t>
      </w:r>
      <w:r w:rsidR="00897A34">
        <w:rPr>
          <w:rFonts w:ascii="Arial" w:hAnsi="Arial" w:cs="Arial"/>
          <w:szCs w:val="16"/>
          <w:lang w:val="en-US"/>
        </w:rPr>
        <w:t xml:space="preserve">, </w:t>
      </w:r>
      <w:r>
        <w:rPr>
          <w:rFonts w:ascii="Arial" w:hAnsi="Arial" w:cs="Arial"/>
          <w:szCs w:val="16"/>
          <w:lang w:val="en-US"/>
        </w:rPr>
        <w:t>was most dis</w:t>
      </w:r>
      <w:r w:rsidR="00B976BB">
        <w:rPr>
          <w:rFonts w:ascii="Arial" w:hAnsi="Arial" w:cs="Arial"/>
          <w:szCs w:val="16"/>
          <w:lang w:val="en-US"/>
        </w:rPr>
        <w:t xml:space="preserve">rupted by </w:t>
      </w:r>
      <w:r w:rsidR="00897A34">
        <w:rPr>
          <w:rFonts w:ascii="Arial" w:hAnsi="Arial" w:cs="Arial"/>
          <w:szCs w:val="16"/>
          <w:lang w:val="en-US"/>
        </w:rPr>
        <w:t>the COVID-19 pandemic during 2020 and 2021?</w:t>
      </w:r>
    </w:p>
    <w:p w14:paraId="14B66291" w14:textId="77777777" w:rsidR="00AA1670" w:rsidRPr="00CC514C" w:rsidRDefault="00AA1670" w:rsidP="00CA5BB2">
      <w:pPr>
        <w:pStyle w:val="ListParagraph"/>
        <w:ind w:left="567"/>
        <w:rPr>
          <w:rFonts w:ascii="Arial" w:hAnsi="Arial" w:cs="Arial"/>
          <w:sz w:val="16"/>
          <w:szCs w:val="16"/>
          <w:lang w:val="en-US"/>
        </w:rPr>
      </w:pPr>
    </w:p>
    <w:p w14:paraId="33F00575" w14:textId="0D6F3557" w:rsidR="00AA1670" w:rsidRDefault="00A87C92" w:rsidP="00CA5BB2">
      <w:pPr>
        <w:pStyle w:val="ListParagraph"/>
        <w:numPr>
          <w:ilvl w:val="0"/>
          <w:numId w:val="26"/>
        </w:numPr>
        <w:ind w:left="1134" w:hanging="567"/>
        <w:rPr>
          <w:rFonts w:ascii="Arial" w:hAnsi="Arial" w:cs="Arial"/>
          <w:szCs w:val="16"/>
          <w:lang w:val="en-US"/>
        </w:rPr>
      </w:pPr>
      <w:r>
        <w:rPr>
          <w:rFonts w:ascii="Arial" w:hAnsi="Arial" w:cs="Arial"/>
          <w:szCs w:val="16"/>
          <w:lang w:val="en-US"/>
        </w:rPr>
        <w:t>c</w:t>
      </w:r>
      <w:r w:rsidR="00C90FC6">
        <w:rPr>
          <w:rFonts w:ascii="Arial" w:hAnsi="Arial" w:cs="Arial"/>
          <w:szCs w:val="16"/>
          <w:lang w:val="en-US"/>
        </w:rPr>
        <w:t>apital and finance</w:t>
      </w:r>
    </w:p>
    <w:p w14:paraId="1923EB6C" w14:textId="5B18D962" w:rsidR="000E0FBF" w:rsidRDefault="00CE3768" w:rsidP="00CA5BB2">
      <w:pPr>
        <w:pStyle w:val="ListParagraph"/>
        <w:numPr>
          <w:ilvl w:val="0"/>
          <w:numId w:val="26"/>
        </w:numPr>
        <w:ind w:left="1134" w:hanging="567"/>
        <w:rPr>
          <w:rFonts w:ascii="Arial" w:hAnsi="Arial" w:cs="Arial"/>
          <w:szCs w:val="16"/>
          <w:lang w:val="en-US"/>
        </w:rPr>
      </w:pPr>
      <w:r>
        <w:rPr>
          <w:rFonts w:ascii="Arial" w:hAnsi="Arial" w:cs="Arial"/>
          <w:szCs w:val="16"/>
          <w:lang w:val="en-US"/>
        </w:rPr>
        <w:t>media and communication</w:t>
      </w:r>
    </w:p>
    <w:p w14:paraId="5E0A85BA" w14:textId="7673629A" w:rsidR="000E0FBF" w:rsidRDefault="00A87C92" w:rsidP="00CA5BB2">
      <w:pPr>
        <w:pStyle w:val="ListParagraph"/>
        <w:numPr>
          <w:ilvl w:val="0"/>
          <w:numId w:val="26"/>
        </w:numPr>
        <w:ind w:left="1134" w:hanging="567"/>
        <w:rPr>
          <w:rFonts w:ascii="Arial" w:hAnsi="Arial" w:cs="Arial"/>
          <w:szCs w:val="16"/>
          <w:lang w:val="en-US"/>
        </w:rPr>
      </w:pPr>
      <w:r>
        <w:rPr>
          <w:rFonts w:ascii="Arial" w:hAnsi="Arial" w:cs="Arial"/>
          <w:szCs w:val="16"/>
          <w:lang w:val="en-US"/>
        </w:rPr>
        <w:t>i</w:t>
      </w:r>
      <w:r w:rsidR="00C90FC6">
        <w:rPr>
          <w:rFonts w:ascii="Arial" w:hAnsi="Arial" w:cs="Arial"/>
          <w:szCs w:val="16"/>
          <w:lang w:val="en-US"/>
        </w:rPr>
        <w:t>deas and information</w:t>
      </w:r>
    </w:p>
    <w:p w14:paraId="59851EB9" w14:textId="439A96EC" w:rsidR="000E0FBF" w:rsidRPr="006856CB" w:rsidRDefault="00A87C92" w:rsidP="00CA5BB2">
      <w:pPr>
        <w:pStyle w:val="ListParagraph"/>
        <w:numPr>
          <w:ilvl w:val="0"/>
          <w:numId w:val="26"/>
        </w:numPr>
        <w:ind w:left="1134" w:hanging="567"/>
        <w:rPr>
          <w:rFonts w:ascii="Arial" w:hAnsi="Arial" w:cs="Arial"/>
          <w:szCs w:val="16"/>
          <w:lang w:val="en-US"/>
        </w:rPr>
      </w:pPr>
      <w:r>
        <w:rPr>
          <w:rFonts w:ascii="Arial" w:hAnsi="Arial" w:cs="Arial"/>
          <w:szCs w:val="16"/>
          <w:lang w:val="en-US"/>
        </w:rPr>
        <w:t>p</w:t>
      </w:r>
      <w:r w:rsidR="000E0FBF">
        <w:rPr>
          <w:rFonts w:ascii="Arial" w:hAnsi="Arial" w:cs="Arial"/>
          <w:szCs w:val="16"/>
          <w:lang w:val="en-US"/>
        </w:rPr>
        <w:t xml:space="preserve">eople and </w:t>
      </w:r>
      <w:proofErr w:type="spellStart"/>
      <w:r w:rsidR="000E0FBF">
        <w:rPr>
          <w:rFonts w:ascii="Arial" w:hAnsi="Arial" w:cs="Arial"/>
          <w:szCs w:val="16"/>
          <w:lang w:val="en-US"/>
        </w:rPr>
        <w:t>labour</w:t>
      </w:r>
      <w:proofErr w:type="spellEnd"/>
    </w:p>
    <w:p w14:paraId="1A0E1680" w14:textId="77777777" w:rsidR="00AA1670" w:rsidRPr="00CA5BB2" w:rsidRDefault="00AA1670" w:rsidP="00CA5BB2">
      <w:pPr>
        <w:pStyle w:val="ListParagraph"/>
        <w:ind w:left="0"/>
        <w:rPr>
          <w:rFonts w:ascii="Arial" w:hAnsi="Arial" w:cs="Arial"/>
          <w:sz w:val="20"/>
          <w:szCs w:val="20"/>
          <w:lang w:val="en-US"/>
        </w:rPr>
      </w:pPr>
    </w:p>
    <w:p w14:paraId="2AE75D1F" w14:textId="77777777" w:rsidR="008D6498" w:rsidRDefault="008D6498" w:rsidP="009D7CCF">
      <w:pPr>
        <w:tabs>
          <w:tab w:val="left" w:pos="540"/>
          <w:tab w:val="right" w:pos="9540"/>
        </w:tabs>
        <w:spacing w:after="0" w:line="240" w:lineRule="auto"/>
        <w:jc w:val="center"/>
        <w:rPr>
          <w:rFonts w:ascii="Arial" w:hAnsi="Arial" w:cs="Arial"/>
          <w:b/>
          <w:sz w:val="24"/>
          <w:szCs w:val="24"/>
        </w:rPr>
      </w:pPr>
    </w:p>
    <w:p w14:paraId="68EABDE5" w14:textId="77777777" w:rsidR="008D6498" w:rsidRDefault="008D6498" w:rsidP="009D7CCF">
      <w:pPr>
        <w:tabs>
          <w:tab w:val="left" w:pos="540"/>
          <w:tab w:val="right" w:pos="9540"/>
        </w:tabs>
        <w:spacing w:after="0" w:line="240" w:lineRule="auto"/>
        <w:jc w:val="center"/>
        <w:rPr>
          <w:rFonts w:ascii="Arial" w:hAnsi="Arial" w:cs="Arial"/>
          <w:b/>
          <w:sz w:val="24"/>
          <w:szCs w:val="24"/>
        </w:rPr>
      </w:pPr>
    </w:p>
    <w:p w14:paraId="31F51632" w14:textId="08EC3646" w:rsidR="009D7CCF" w:rsidRPr="001236C7" w:rsidRDefault="009D7CCF" w:rsidP="009D7CCF">
      <w:pPr>
        <w:tabs>
          <w:tab w:val="left" w:pos="540"/>
          <w:tab w:val="right" w:pos="9540"/>
        </w:tabs>
        <w:spacing w:after="0" w:line="240" w:lineRule="auto"/>
        <w:jc w:val="center"/>
        <w:rPr>
          <w:rFonts w:ascii="Arial" w:hAnsi="Arial" w:cs="Arial"/>
          <w:b/>
          <w:sz w:val="24"/>
          <w:szCs w:val="24"/>
        </w:rPr>
      </w:pPr>
      <w:r>
        <w:rPr>
          <w:rFonts w:ascii="Arial" w:hAnsi="Arial" w:cs="Arial"/>
          <w:b/>
          <w:sz w:val="24"/>
          <w:szCs w:val="24"/>
        </w:rPr>
        <w:t>END OF SECTION ONE</w:t>
      </w:r>
      <w:r>
        <w:rPr>
          <w:rFonts w:ascii="Arial" w:hAnsi="Arial" w:cs="Arial"/>
          <w:b/>
          <w:sz w:val="16"/>
          <w:szCs w:val="16"/>
        </w:rPr>
        <w:br w:type="page"/>
      </w:r>
    </w:p>
    <w:p w14:paraId="22614812" w14:textId="1C9CA1A5" w:rsidR="009D7CCF" w:rsidRDefault="006363DF" w:rsidP="009D7CCF">
      <w:pPr>
        <w:spacing w:after="0" w:line="240" w:lineRule="auto"/>
        <w:rPr>
          <w:rFonts w:ascii="Arial" w:hAnsi="Arial" w:cs="Arial"/>
          <w:b/>
          <w:sz w:val="16"/>
          <w:szCs w:val="16"/>
        </w:rPr>
      </w:pPr>
      <w:r>
        <w:rPr>
          <w:rFonts w:ascii="Arial" w:hAnsi="Arial" w:cs="Arial"/>
          <w:b/>
          <w:noProof/>
          <w:sz w:val="24"/>
          <w:szCs w:val="24"/>
          <w:lang w:eastAsia="en-AU"/>
        </w:rPr>
        <w:lastRenderedPageBreak/>
        <mc:AlternateContent>
          <mc:Choice Requires="wpg">
            <w:drawing>
              <wp:anchor distT="0" distB="0" distL="114300" distR="114300" simplePos="0" relativeHeight="251658273" behindDoc="0" locked="0" layoutInCell="1" allowOverlap="1" wp14:anchorId="4CA3FFB8" wp14:editId="7AFC9529">
                <wp:simplePos x="0" y="0"/>
                <wp:positionH relativeFrom="leftMargin">
                  <wp:posOffset>57150</wp:posOffset>
                </wp:positionH>
                <wp:positionV relativeFrom="page">
                  <wp:posOffset>803729</wp:posOffset>
                </wp:positionV>
                <wp:extent cx="503555" cy="9449435"/>
                <wp:effectExtent l="0" t="0" r="10795" b="37465"/>
                <wp:wrapNone/>
                <wp:docPr id="126" name="Group 12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27" name="Straight Connector 12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2533650"/>
                            <a:ext cx="410400" cy="4172400"/>
                          </a:xfrm>
                          <a:prstGeom prst="rect">
                            <a:avLst/>
                          </a:prstGeom>
                          <a:solidFill>
                            <a:schemeClr val="lt1"/>
                          </a:solidFill>
                          <a:ln w="6350">
                            <a:noFill/>
                          </a:ln>
                        </wps:spPr>
                        <wps:txbx>
                          <w:txbxContent>
                            <w:p w14:paraId="23595CA7" w14:textId="77777777" w:rsidR="007F1271" w:rsidRPr="00765AD5" w:rsidRDefault="007F1271"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A3FFB8" id="Group 126" o:spid="_x0000_s1040" style="position:absolute;margin-left:4.5pt;margin-top:63.3pt;width:39.65pt;height:744.05pt;z-index:251658273;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">
                <v:line id="Straight Connector 127" o:spid="_x0000_s1041"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shape id="Text Box 192" o:spid="_x0000_s1042"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" fillcolor="white [3201]" stroked="f" strokeweight=".5pt">
                  <v:textbox style="layout-flow:vertical">
                    <w:txbxContent>
                      <w:p w14:paraId="23595CA7" w14:textId="77777777" w:rsidR="007F1271" w:rsidRPr="00765AD5" w:rsidRDefault="007F1271"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09168E18" w14:textId="27490AC9" w:rsidR="009D7CCF" w:rsidRPr="00D5141C" w:rsidRDefault="009D7CCF" w:rsidP="009D7CCF">
      <w:pPr>
        <w:tabs>
          <w:tab w:val="left" w:pos="540"/>
          <w:tab w:val="left" w:pos="1080"/>
          <w:tab w:val="left" w:pos="1870"/>
          <w:tab w:val="left" w:pos="7797"/>
        </w:tabs>
        <w:spacing w:after="0" w:line="240" w:lineRule="auto"/>
        <w:jc w:val="both"/>
        <w:rPr>
          <w:rFonts w:ascii="Arial" w:hAnsi="Arial" w:cs="Arial"/>
          <w:b/>
          <w:sz w:val="24"/>
          <w:szCs w:val="24"/>
        </w:rPr>
      </w:pPr>
      <w:r>
        <w:rPr>
          <w:rFonts w:ascii="Arial" w:hAnsi="Arial" w:cs="Arial"/>
          <w:b/>
          <w:sz w:val="24"/>
          <w:szCs w:val="24"/>
        </w:rPr>
        <w:t>Section Two:</w:t>
      </w:r>
      <w:r w:rsidR="009B37BF">
        <w:rPr>
          <w:rFonts w:ascii="Arial" w:hAnsi="Arial" w:cs="Arial"/>
          <w:b/>
          <w:sz w:val="24"/>
          <w:szCs w:val="24"/>
        </w:rPr>
        <w:tab/>
      </w:r>
      <w:r>
        <w:rPr>
          <w:rFonts w:ascii="Arial" w:hAnsi="Arial" w:cs="Arial"/>
          <w:b/>
          <w:sz w:val="24"/>
          <w:szCs w:val="24"/>
        </w:rPr>
        <w:t>Short response</w:t>
      </w:r>
      <w:r>
        <w:rPr>
          <w:rFonts w:ascii="Arial" w:hAnsi="Arial" w:cs="Arial"/>
          <w:b/>
          <w:sz w:val="24"/>
          <w:szCs w:val="24"/>
        </w:rPr>
        <w:tab/>
        <w:t xml:space="preserve"> 40% </w:t>
      </w:r>
      <w:r w:rsidR="003E0903">
        <w:rPr>
          <w:rFonts w:ascii="Arial" w:hAnsi="Arial" w:cs="Arial"/>
          <w:b/>
          <w:sz w:val="24"/>
          <w:szCs w:val="24"/>
        </w:rPr>
        <w:t>(</w:t>
      </w:r>
      <w:r>
        <w:rPr>
          <w:rFonts w:ascii="Arial" w:hAnsi="Arial" w:cs="Arial"/>
          <w:b/>
          <w:sz w:val="24"/>
          <w:szCs w:val="24"/>
        </w:rPr>
        <w:t>4</w:t>
      </w:r>
      <w:r w:rsidRPr="00D5141C">
        <w:rPr>
          <w:rFonts w:ascii="Arial" w:hAnsi="Arial" w:cs="Arial"/>
          <w:b/>
          <w:sz w:val="24"/>
          <w:szCs w:val="24"/>
        </w:rPr>
        <w:t>0 marks</w:t>
      </w:r>
      <w:r w:rsidR="003E0903">
        <w:rPr>
          <w:rFonts w:ascii="Arial" w:hAnsi="Arial" w:cs="Arial"/>
          <w:b/>
          <w:sz w:val="24"/>
          <w:szCs w:val="24"/>
        </w:rPr>
        <w:t>)</w:t>
      </w:r>
    </w:p>
    <w:p w14:paraId="4155E0FF" w14:textId="77777777" w:rsidR="009D7CCF" w:rsidRPr="00381D6D" w:rsidRDefault="009D7CCF" w:rsidP="009D7CCF">
      <w:pPr>
        <w:tabs>
          <w:tab w:val="left" w:pos="540"/>
          <w:tab w:val="right" w:pos="9540"/>
        </w:tabs>
        <w:spacing w:after="0" w:line="240" w:lineRule="auto"/>
        <w:ind w:left="-18"/>
        <w:rPr>
          <w:rFonts w:ascii="Arial" w:hAnsi="Arial" w:cs="Arial"/>
          <w:sz w:val="24"/>
          <w:szCs w:val="24"/>
        </w:rPr>
      </w:pPr>
    </w:p>
    <w:p w14:paraId="16A56BE8" w14:textId="382F808F" w:rsidR="009D7CCF" w:rsidRPr="005D3F38" w:rsidRDefault="009D7CCF" w:rsidP="009D7CCF">
      <w:pPr>
        <w:widowControl w:val="0"/>
        <w:autoSpaceDE w:val="0"/>
        <w:autoSpaceDN w:val="0"/>
        <w:adjustRightInd w:val="0"/>
        <w:spacing w:after="0" w:line="240" w:lineRule="auto"/>
        <w:ind w:left="-18" w:right="-20"/>
        <w:rPr>
          <w:rFonts w:ascii="Arial" w:hAnsi="Arial" w:cs="Arial"/>
          <w:sz w:val="24"/>
          <w:szCs w:val="24"/>
        </w:rPr>
      </w:pPr>
      <w:r w:rsidRPr="005D3F38">
        <w:rPr>
          <w:rFonts w:ascii="Arial" w:hAnsi="Arial" w:cs="Arial"/>
          <w:bCs/>
          <w:sz w:val="24"/>
          <w:szCs w:val="24"/>
        </w:rPr>
        <w:t xml:space="preserve">This section has </w:t>
      </w:r>
      <w:r w:rsidR="00441F2F" w:rsidRPr="00441F2F">
        <w:rPr>
          <w:rFonts w:ascii="Arial" w:hAnsi="Arial" w:cs="Arial"/>
          <w:b/>
          <w:bCs/>
          <w:sz w:val="24"/>
          <w:szCs w:val="24"/>
        </w:rPr>
        <w:t>1</w:t>
      </w:r>
      <w:r w:rsidR="009B37BF">
        <w:rPr>
          <w:rFonts w:ascii="Arial" w:hAnsi="Arial" w:cs="Arial"/>
          <w:b/>
          <w:bCs/>
          <w:sz w:val="24"/>
          <w:szCs w:val="24"/>
        </w:rPr>
        <w:t>2</w:t>
      </w:r>
      <w:r w:rsidRPr="00441F2F">
        <w:rPr>
          <w:rFonts w:ascii="Arial" w:hAnsi="Arial" w:cs="Arial"/>
          <w:b/>
          <w:bCs/>
          <w:sz w:val="24"/>
          <w:szCs w:val="24"/>
        </w:rPr>
        <w:t xml:space="preserve"> </w:t>
      </w:r>
      <w:r w:rsidRPr="005D3F38">
        <w:rPr>
          <w:rFonts w:ascii="Arial" w:hAnsi="Arial" w:cs="Arial"/>
          <w:bCs/>
          <w:sz w:val="24"/>
          <w:szCs w:val="24"/>
        </w:rPr>
        <w:t xml:space="preserve">questions.  Answer </w:t>
      </w:r>
      <w:r w:rsidRPr="005D3F38">
        <w:rPr>
          <w:rFonts w:ascii="Arial" w:hAnsi="Arial" w:cs="Arial"/>
          <w:b/>
          <w:bCs/>
          <w:sz w:val="24"/>
          <w:szCs w:val="24"/>
        </w:rPr>
        <w:t xml:space="preserve">all </w:t>
      </w:r>
      <w:r w:rsidRPr="005D3F38">
        <w:rPr>
          <w:rFonts w:ascii="Arial" w:hAnsi="Arial" w:cs="Arial"/>
          <w:bCs/>
          <w:sz w:val="24"/>
          <w:szCs w:val="24"/>
        </w:rPr>
        <w:t>questions.  Write your answers in the spaces provided.</w:t>
      </w:r>
    </w:p>
    <w:p w14:paraId="632971E1" w14:textId="77777777"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5592E6CA" w14:textId="77777777" w:rsidR="009D7CCF" w:rsidRPr="005D3F38"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5D3F38">
        <w:rPr>
          <w:rFonts w:ascii="Arial" w:hAnsi="Arial" w:cs="Arial"/>
          <w:bCs/>
          <w:sz w:val="24"/>
          <w:szCs w:val="24"/>
        </w:rPr>
        <w:t>Suggested working time: 70 minutes.</w:t>
      </w:r>
    </w:p>
    <w:p w14:paraId="7FACBCA7" w14:textId="7339FB27" w:rsidR="009D7CCF" w:rsidRPr="00CA5BB2" w:rsidRDefault="009D7CCF" w:rsidP="009D7CCF">
      <w:pPr>
        <w:widowControl w:val="0"/>
        <w:autoSpaceDE w:val="0"/>
        <w:autoSpaceDN w:val="0"/>
        <w:adjustRightInd w:val="0"/>
        <w:spacing w:after="0" w:line="240" w:lineRule="auto"/>
        <w:ind w:left="-18" w:right="-20"/>
        <w:rPr>
          <w:rFonts w:ascii="Arial" w:hAnsi="Arial" w:cs="Arial"/>
          <w:sz w:val="24"/>
          <w:szCs w:val="24"/>
        </w:rPr>
      </w:pPr>
      <w:r w:rsidRPr="00CA5BB2">
        <w:rPr>
          <w:rFonts w:ascii="Arial" w:hAnsi="Arial" w:cs="Arial"/>
          <w:bCs/>
          <w:sz w:val="24"/>
          <w:szCs w:val="24"/>
        </w:rPr>
        <w:t>________________________________________________________________________</w:t>
      </w:r>
    </w:p>
    <w:p w14:paraId="20CE5ABD" w14:textId="3AE9ED6F" w:rsidR="009D7CCF" w:rsidRDefault="009D7CCF" w:rsidP="009D7CCF">
      <w:pPr>
        <w:widowControl w:val="0"/>
        <w:autoSpaceDE w:val="0"/>
        <w:autoSpaceDN w:val="0"/>
        <w:adjustRightInd w:val="0"/>
        <w:spacing w:after="0" w:line="240" w:lineRule="auto"/>
        <w:rPr>
          <w:rFonts w:ascii="Arial" w:hAnsi="Arial" w:cs="Arial"/>
          <w:bCs/>
          <w:sz w:val="24"/>
          <w:szCs w:val="24"/>
        </w:rPr>
      </w:pPr>
    </w:p>
    <w:p w14:paraId="3B468B80" w14:textId="77777777" w:rsidR="00BF19CE" w:rsidRDefault="00BF19CE" w:rsidP="009D7CCF">
      <w:pPr>
        <w:widowControl w:val="0"/>
        <w:autoSpaceDE w:val="0"/>
        <w:autoSpaceDN w:val="0"/>
        <w:adjustRightInd w:val="0"/>
        <w:spacing w:after="0" w:line="240" w:lineRule="auto"/>
        <w:rPr>
          <w:rFonts w:ascii="Arial" w:hAnsi="Arial" w:cs="Arial"/>
          <w:bCs/>
          <w:sz w:val="24"/>
          <w:szCs w:val="24"/>
        </w:rPr>
      </w:pPr>
    </w:p>
    <w:p w14:paraId="3A00F908" w14:textId="5B5F3E1E" w:rsidR="00F53843" w:rsidRPr="006623CD" w:rsidRDefault="00F53843" w:rsidP="00CA5BB2">
      <w:pPr>
        <w:spacing w:after="0" w:line="240" w:lineRule="auto"/>
        <w:ind w:left="720" w:hanging="720"/>
        <w:jc w:val="both"/>
        <w:rPr>
          <w:rFonts w:ascii="Arial" w:hAnsi="Arial" w:cs="Arial"/>
          <w:sz w:val="24"/>
          <w:szCs w:val="24"/>
        </w:rPr>
      </w:pPr>
      <w:r w:rsidRPr="006623CD">
        <w:rPr>
          <w:rFonts w:ascii="Arial" w:hAnsi="Arial" w:cs="Arial"/>
          <w:sz w:val="24"/>
          <w:szCs w:val="24"/>
        </w:rPr>
        <w:t xml:space="preserve">Refer to </w:t>
      </w:r>
      <w:r w:rsidRPr="006623CD">
        <w:rPr>
          <w:rFonts w:ascii="Arial" w:hAnsi="Arial" w:cs="Arial"/>
          <w:b/>
          <w:bCs/>
          <w:sz w:val="24"/>
          <w:szCs w:val="24"/>
        </w:rPr>
        <w:t>Source 1:</w:t>
      </w:r>
      <w:r w:rsidR="00E65650">
        <w:rPr>
          <w:rFonts w:ascii="Arial" w:hAnsi="Arial" w:cs="Arial"/>
          <w:sz w:val="24"/>
          <w:szCs w:val="24"/>
        </w:rPr>
        <w:t xml:space="preserve">  </w:t>
      </w:r>
      <w:r w:rsidRPr="006623CD">
        <w:rPr>
          <w:rFonts w:ascii="Arial" w:hAnsi="Arial" w:cs="Arial"/>
          <w:sz w:val="24"/>
          <w:szCs w:val="24"/>
        </w:rPr>
        <w:t>Byron Bay topographic map</w:t>
      </w:r>
      <w:r w:rsidR="006623CD" w:rsidRPr="006623CD">
        <w:rPr>
          <w:rFonts w:ascii="Arial" w:hAnsi="Arial" w:cs="Arial"/>
          <w:sz w:val="24"/>
          <w:szCs w:val="24"/>
        </w:rPr>
        <w:t xml:space="preserve"> </w:t>
      </w:r>
      <w:r w:rsidR="00B66932">
        <w:rPr>
          <w:rFonts w:ascii="Arial" w:hAnsi="Arial" w:cs="Arial"/>
          <w:sz w:val="24"/>
          <w:szCs w:val="24"/>
        </w:rPr>
        <w:t xml:space="preserve">- </w:t>
      </w:r>
      <w:r w:rsidR="006623CD" w:rsidRPr="006623CD">
        <w:rPr>
          <w:rFonts w:ascii="Arial" w:hAnsi="Arial" w:cs="Arial"/>
          <w:sz w:val="24"/>
          <w:szCs w:val="24"/>
        </w:rPr>
        <w:t xml:space="preserve">2017 to answer Questions 21 to </w:t>
      </w:r>
      <w:r w:rsidR="001B6B20">
        <w:rPr>
          <w:rFonts w:ascii="Arial" w:hAnsi="Arial" w:cs="Arial"/>
          <w:sz w:val="24"/>
          <w:szCs w:val="24"/>
        </w:rPr>
        <w:t>23</w:t>
      </w:r>
      <w:r w:rsidR="006623CD" w:rsidRPr="006623CD">
        <w:rPr>
          <w:rFonts w:ascii="Arial" w:hAnsi="Arial" w:cs="Arial"/>
          <w:sz w:val="24"/>
          <w:szCs w:val="24"/>
        </w:rPr>
        <w:t>.</w:t>
      </w:r>
    </w:p>
    <w:p w14:paraId="0DD152EE" w14:textId="77777777" w:rsidR="00F53843" w:rsidRDefault="00F53843" w:rsidP="009D7CCF">
      <w:pPr>
        <w:tabs>
          <w:tab w:val="left" w:pos="8505"/>
        </w:tabs>
        <w:spacing w:after="0" w:line="240" w:lineRule="auto"/>
        <w:ind w:left="720" w:hanging="720"/>
        <w:jc w:val="both"/>
        <w:rPr>
          <w:rFonts w:ascii="Arial" w:hAnsi="Arial" w:cs="Arial"/>
          <w:b/>
          <w:bCs/>
          <w:sz w:val="24"/>
          <w:szCs w:val="24"/>
        </w:rPr>
      </w:pPr>
    </w:p>
    <w:p w14:paraId="277BD91B" w14:textId="413F1E92" w:rsidR="009D7CCF" w:rsidRPr="001341BE" w:rsidRDefault="009D7CCF" w:rsidP="009D7CCF">
      <w:pPr>
        <w:tabs>
          <w:tab w:val="left" w:pos="8505"/>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21</w:t>
      </w:r>
      <w:r>
        <w:rPr>
          <w:rFonts w:ascii="Arial" w:hAnsi="Arial" w:cs="Arial"/>
          <w:b/>
          <w:bCs/>
          <w:sz w:val="24"/>
          <w:szCs w:val="24"/>
        </w:rPr>
        <w:tab/>
      </w:r>
      <w:r w:rsidRPr="001341BE">
        <w:rPr>
          <w:rFonts w:ascii="Arial" w:hAnsi="Arial" w:cs="Arial"/>
          <w:b/>
          <w:sz w:val="24"/>
          <w:szCs w:val="24"/>
          <w:lang w:val="en-GB"/>
        </w:rPr>
        <w:t>(</w:t>
      </w:r>
      <w:r w:rsidR="0086436F">
        <w:rPr>
          <w:rFonts w:ascii="Arial" w:hAnsi="Arial" w:cs="Arial"/>
          <w:b/>
          <w:sz w:val="24"/>
          <w:szCs w:val="24"/>
          <w:lang w:val="en-GB"/>
        </w:rPr>
        <w:t>1</w:t>
      </w:r>
      <w:r>
        <w:rPr>
          <w:rFonts w:ascii="Arial" w:hAnsi="Arial" w:cs="Arial"/>
          <w:b/>
          <w:sz w:val="24"/>
          <w:szCs w:val="24"/>
          <w:lang w:val="en-GB"/>
        </w:rPr>
        <w:t xml:space="preserve"> m</w:t>
      </w:r>
      <w:r w:rsidRPr="001341BE">
        <w:rPr>
          <w:rFonts w:ascii="Arial" w:hAnsi="Arial" w:cs="Arial"/>
          <w:b/>
          <w:sz w:val="24"/>
          <w:szCs w:val="24"/>
          <w:lang w:val="en-GB"/>
        </w:rPr>
        <w:t>ark)</w:t>
      </w:r>
    </w:p>
    <w:p w14:paraId="5544AF7B" w14:textId="77777777" w:rsidR="009D7CCF" w:rsidRPr="00441F2F" w:rsidRDefault="009D7CCF" w:rsidP="009D7CCF">
      <w:pPr>
        <w:spacing w:after="0"/>
        <w:rPr>
          <w:rFonts w:ascii="Arial" w:hAnsi="Arial" w:cs="Arial"/>
          <w:sz w:val="24"/>
          <w:szCs w:val="24"/>
        </w:rPr>
      </w:pPr>
    </w:p>
    <w:p w14:paraId="57760580" w14:textId="3B41C306" w:rsidR="00441F2F" w:rsidRDefault="00441F2F" w:rsidP="00CA5BB2">
      <w:pPr>
        <w:spacing w:after="0" w:line="240" w:lineRule="auto"/>
        <w:rPr>
          <w:rFonts w:ascii="Arial" w:hAnsi="Arial" w:cs="Arial"/>
          <w:sz w:val="24"/>
          <w:szCs w:val="24"/>
        </w:rPr>
      </w:pPr>
      <w:r w:rsidRPr="00441F2F">
        <w:rPr>
          <w:rFonts w:ascii="Arial" w:hAnsi="Arial" w:cs="Arial"/>
          <w:sz w:val="24"/>
          <w:szCs w:val="24"/>
          <w:lang w:val="en-US"/>
        </w:rPr>
        <w:t xml:space="preserve">Describe </w:t>
      </w:r>
      <w:r w:rsidR="005F38BB">
        <w:rPr>
          <w:rFonts w:ascii="Arial" w:hAnsi="Arial" w:cs="Arial"/>
          <w:b/>
          <w:sz w:val="24"/>
          <w:szCs w:val="24"/>
          <w:lang w:val="en-US"/>
        </w:rPr>
        <w:t xml:space="preserve">one </w:t>
      </w:r>
      <w:r w:rsidR="005F38BB">
        <w:rPr>
          <w:rFonts w:ascii="Arial" w:hAnsi="Arial" w:cs="Arial"/>
          <w:sz w:val="24"/>
          <w:szCs w:val="24"/>
          <w:lang w:val="en-US"/>
        </w:rPr>
        <w:t xml:space="preserve">characteristic </w:t>
      </w:r>
      <w:r w:rsidRPr="00441F2F">
        <w:rPr>
          <w:rFonts w:ascii="Arial" w:hAnsi="Arial" w:cs="Arial"/>
          <w:sz w:val="24"/>
          <w:szCs w:val="24"/>
          <w:lang w:val="en-US"/>
        </w:rPr>
        <w:t xml:space="preserve">of the </w:t>
      </w:r>
      <w:r w:rsidR="009532FB">
        <w:rPr>
          <w:rFonts w:ascii="Arial" w:hAnsi="Arial" w:cs="Arial"/>
          <w:sz w:val="24"/>
          <w:szCs w:val="24"/>
          <w:lang w:val="en-US"/>
        </w:rPr>
        <w:t>site</w:t>
      </w:r>
      <w:r w:rsidRPr="00441F2F">
        <w:rPr>
          <w:rFonts w:ascii="Arial" w:hAnsi="Arial" w:cs="Arial"/>
          <w:sz w:val="24"/>
          <w:szCs w:val="24"/>
          <w:lang w:val="en-US"/>
        </w:rPr>
        <w:t xml:space="preserve"> </w:t>
      </w:r>
      <w:r w:rsidR="00753AE9">
        <w:rPr>
          <w:rFonts w:ascii="Arial" w:hAnsi="Arial" w:cs="Arial"/>
          <w:sz w:val="24"/>
          <w:szCs w:val="24"/>
          <w:lang w:val="en-US"/>
        </w:rPr>
        <w:t>of</w:t>
      </w:r>
      <w:r w:rsidR="007875DE">
        <w:rPr>
          <w:rFonts w:ascii="Arial" w:hAnsi="Arial" w:cs="Arial"/>
          <w:sz w:val="24"/>
          <w:szCs w:val="24"/>
          <w:lang w:val="en-US"/>
        </w:rPr>
        <w:t xml:space="preserve"> the caravan park at GR</w:t>
      </w:r>
      <w:r w:rsidR="00753AE9">
        <w:rPr>
          <w:rFonts w:ascii="Arial" w:hAnsi="Arial" w:cs="Arial"/>
          <w:sz w:val="24"/>
          <w:szCs w:val="24"/>
          <w:lang w:val="en-US"/>
        </w:rPr>
        <w:t xml:space="preserve"> </w:t>
      </w:r>
      <w:r w:rsidR="007875DE">
        <w:rPr>
          <w:rFonts w:ascii="Arial" w:hAnsi="Arial" w:cs="Arial"/>
          <w:sz w:val="24"/>
          <w:szCs w:val="24"/>
        </w:rPr>
        <w:t>581322</w:t>
      </w:r>
      <w:r w:rsidR="00753AE9">
        <w:rPr>
          <w:rFonts w:ascii="Arial" w:hAnsi="Arial" w:cs="Arial"/>
          <w:sz w:val="24"/>
          <w:szCs w:val="24"/>
        </w:rPr>
        <w:t>.</w:t>
      </w:r>
    </w:p>
    <w:p w14:paraId="31ED531E" w14:textId="6A7B6E7B" w:rsidR="003A1224" w:rsidRDefault="003A1224" w:rsidP="00317A1F">
      <w:pPr>
        <w:tabs>
          <w:tab w:val="left" w:pos="9639"/>
        </w:tabs>
        <w:spacing w:after="0" w:line="240" w:lineRule="auto"/>
        <w:rPr>
          <w:rFonts w:ascii="Arial" w:hAnsi="Arial" w:cs="Arial"/>
          <w:sz w:val="24"/>
          <w:szCs w:val="24"/>
          <w:u w:val="single"/>
        </w:rPr>
      </w:pPr>
    </w:p>
    <w:p w14:paraId="1C4A5BF9" w14:textId="77777777" w:rsidR="00317A1F" w:rsidRPr="00441F2F" w:rsidRDefault="00317A1F" w:rsidP="00CA5BB2">
      <w:pPr>
        <w:tabs>
          <w:tab w:val="left" w:pos="9639"/>
        </w:tabs>
        <w:spacing w:after="0" w:line="240" w:lineRule="auto"/>
        <w:rPr>
          <w:rFonts w:ascii="Arial" w:hAnsi="Arial" w:cs="Arial"/>
          <w:sz w:val="24"/>
          <w:szCs w:val="24"/>
          <w:u w:val="single"/>
        </w:rPr>
      </w:pPr>
    </w:p>
    <w:tbl>
      <w:tblPr>
        <w:tblStyle w:val="TableGrid"/>
        <w:tblW w:w="0" w:type="auto"/>
        <w:tblLook w:val="04A0" w:firstRow="1" w:lastRow="0" w:firstColumn="1" w:lastColumn="0" w:noHBand="0" w:noVBand="1"/>
      </w:tblPr>
      <w:tblGrid>
        <w:gridCol w:w="9629"/>
      </w:tblGrid>
      <w:tr w:rsidR="003A1224" w:rsidRPr="00441F2F" w14:paraId="570FAAC4" w14:textId="77777777" w:rsidTr="00847EF1">
        <w:trPr>
          <w:trHeight w:val="510"/>
        </w:trPr>
        <w:tc>
          <w:tcPr>
            <w:tcW w:w="9629" w:type="dxa"/>
            <w:tcBorders>
              <w:left w:val="nil"/>
              <w:right w:val="nil"/>
            </w:tcBorders>
          </w:tcPr>
          <w:p w14:paraId="789A6B34" w14:textId="77777777" w:rsidR="003A1224" w:rsidRPr="00441F2F" w:rsidRDefault="003A1224" w:rsidP="00847EF1">
            <w:pPr>
              <w:pStyle w:val="ListParagraph"/>
              <w:tabs>
                <w:tab w:val="left" w:pos="2420"/>
              </w:tabs>
              <w:spacing w:line="360" w:lineRule="auto"/>
              <w:ind w:left="0"/>
              <w:rPr>
                <w:rFonts w:ascii="Arial" w:hAnsi="Arial" w:cs="Arial"/>
              </w:rPr>
            </w:pPr>
          </w:p>
        </w:tc>
      </w:tr>
      <w:tr w:rsidR="003A1224" w:rsidRPr="00441F2F" w14:paraId="02168ABD" w14:textId="77777777" w:rsidTr="00847EF1">
        <w:trPr>
          <w:trHeight w:val="510"/>
        </w:trPr>
        <w:tc>
          <w:tcPr>
            <w:tcW w:w="9629" w:type="dxa"/>
            <w:tcBorders>
              <w:left w:val="nil"/>
              <w:right w:val="nil"/>
            </w:tcBorders>
          </w:tcPr>
          <w:p w14:paraId="0F170B3B" w14:textId="77777777" w:rsidR="003A1224" w:rsidRPr="00441F2F" w:rsidRDefault="003A1224" w:rsidP="00847EF1">
            <w:pPr>
              <w:pStyle w:val="ListParagraph"/>
              <w:tabs>
                <w:tab w:val="left" w:pos="2420"/>
              </w:tabs>
              <w:spacing w:line="360" w:lineRule="auto"/>
              <w:ind w:left="0"/>
              <w:rPr>
                <w:rFonts w:ascii="Arial" w:hAnsi="Arial" w:cs="Arial"/>
              </w:rPr>
            </w:pPr>
          </w:p>
        </w:tc>
      </w:tr>
    </w:tbl>
    <w:p w14:paraId="35D51FE5" w14:textId="77777777" w:rsidR="003A1224" w:rsidRPr="00441F2F" w:rsidRDefault="003A1224" w:rsidP="00CA5BB2">
      <w:pPr>
        <w:pStyle w:val="ListParagraph"/>
        <w:tabs>
          <w:tab w:val="left" w:pos="2420"/>
        </w:tabs>
        <w:ind w:left="0"/>
        <w:rPr>
          <w:rFonts w:ascii="Arial" w:hAnsi="Arial" w:cs="Arial"/>
        </w:rPr>
      </w:pPr>
    </w:p>
    <w:p w14:paraId="57D4EB95" w14:textId="77777777" w:rsidR="009B37BF" w:rsidRPr="00D17C4E" w:rsidRDefault="009B37BF" w:rsidP="00CA5BB2">
      <w:pPr>
        <w:spacing w:after="0" w:line="240" w:lineRule="auto"/>
        <w:rPr>
          <w:rFonts w:ascii="Arial" w:hAnsi="Arial" w:cs="Arial"/>
          <w:sz w:val="24"/>
          <w:szCs w:val="24"/>
        </w:rPr>
      </w:pPr>
    </w:p>
    <w:p w14:paraId="3116FCF6" w14:textId="77777777" w:rsidR="00B67C72" w:rsidRDefault="00B67C72" w:rsidP="009B37BF">
      <w:pPr>
        <w:tabs>
          <w:tab w:val="left" w:pos="8505"/>
        </w:tabs>
        <w:spacing w:after="0" w:line="240" w:lineRule="auto"/>
        <w:ind w:left="720" w:hanging="720"/>
        <w:jc w:val="both"/>
        <w:rPr>
          <w:rFonts w:ascii="Arial" w:hAnsi="Arial" w:cs="Arial"/>
          <w:b/>
          <w:bCs/>
          <w:sz w:val="24"/>
          <w:szCs w:val="24"/>
        </w:rPr>
      </w:pPr>
    </w:p>
    <w:p w14:paraId="75320F1B" w14:textId="7BC4344A" w:rsidR="00830C55" w:rsidRPr="001341BE" w:rsidRDefault="00830C55" w:rsidP="009B37BF">
      <w:pPr>
        <w:tabs>
          <w:tab w:val="left" w:pos="8505"/>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 xml:space="preserve">Question </w:t>
      </w:r>
      <w:r>
        <w:rPr>
          <w:rFonts w:ascii="Arial" w:hAnsi="Arial" w:cs="Arial"/>
          <w:b/>
          <w:bCs/>
          <w:sz w:val="24"/>
          <w:szCs w:val="24"/>
        </w:rPr>
        <w:t>22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 m</w:t>
      </w:r>
      <w:r w:rsidRPr="001341BE">
        <w:rPr>
          <w:rFonts w:ascii="Arial" w:hAnsi="Arial" w:cs="Arial"/>
          <w:b/>
          <w:sz w:val="24"/>
          <w:szCs w:val="24"/>
          <w:lang w:val="en-GB"/>
        </w:rPr>
        <w:t>arks)</w:t>
      </w:r>
    </w:p>
    <w:p w14:paraId="68BE1115" w14:textId="77777777" w:rsidR="00E5594B" w:rsidRDefault="00E5594B">
      <w:pPr>
        <w:spacing w:after="0" w:line="240" w:lineRule="auto"/>
        <w:rPr>
          <w:rFonts w:ascii="Arial" w:hAnsi="Arial" w:cs="Arial"/>
          <w:sz w:val="24"/>
          <w:szCs w:val="24"/>
        </w:rPr>
      </w:pPr>
    </w:p>
    <w:p w14:paraId="2BB92756" w14:textId="4F53D21E" w:rsidR="00830C55" w:rsidRDefault="00E5594B">
      <w:pPr>
        <w:spacing w:after="0" w:line="240" w:lineRule="auto"/>
        <w:rPr>
          <w:rFonts w:ascii="Arial" w:hAnsi="Arial" w:cs="Arial"/>
          <w:sz w:val="24"/>
          <w:szCs w:val="24"/>
        </w:rPr>
      </w:pPr>
      <w:r>
        <w:rPr>
          <w:rFonts w:ascii="Arial" w:hAnsi="Arial" w:cs="Arial"/>
          <w:sz w:val="24"/>
          <w:szCs w:val="24"/>
        </w:rPr>
        <w:t xml:space="preserve">Describe </w:t>
      </w:r>
      <w:r w:rsidR="00EB369B">
        <w:rPr>
          <w:rFonts w:ascii="Arial" w:hAnsi="Arial" w:cs="Arial"/>
          <w:b/>
          <w:bCs/>
          <w:sz w:val="24"/>
          <w:szCs w:val="24"/>
        </w:rPr>
        <w:t>two</w:t>
      </w:r>
      <w:r>
        <w:rPr>
          <w:rFonts w:ascii="Arial" w:hAnsi="Arial" w:cs="Arial"/>
          <w:sz w:val="24"/>
          <w:szCs w:val="24"/>
        </w:rPr>
        <w:t xml:space="preserve"> characteristic</w:t>
      </w:r>
      <w:r w:rsidR="00EB369B">
        <w:rPr>
          <w:rFonts w:ascii="Arial" w:hAnsi="Arial" w:cs="Arial"/>
          <w:sz w:val="24"/>
          <w:szCs w:val="24"/>
        </w:rPr>
        <w:t>s</w:t>
      </w:r>
      <w:r w:rsidR="008E4E11">
        <w:rPr>
          <w:rFonts w:ascii="Arial" w:hAnsi="Arial" w:cs="Arial"/>
          <w:sz w:val="24"/>
          <w:szCs w:val="24"/>
        </w:rPr>
        <w:t xml:space="preserve"> </w:t>
      </w:r>
      <w:r>
        <w:rPr>
          <w:rFonts w:ascii="Arial" w:hAnsi="Arial" w:cs="Arial"/>
          <w:sz w:val="24"/>
          <w:szCs w:val="24"/>
        </w:rPr>
        <w:t xml:space="preserve">of </w:t>
      </w:r>
      <w:r w:rsidR="008E4E11">
        <w:rPr>
          <w:rFonts w:ascii="Arial" w:hAnsi="Arial" w:cs="Arial"/>
          <w:sz w:val="24"/>
          <w:szCs w:val="24"/>
        </w:rPr>
        <w:t xml:space="preserve">the </w:t>
      </w:r>
      <w:r w:rsidR="001D09E2">
        <w:rPr>
          <w:rFonts w:ascii="Arial" w:hAnsi="Arial" w:cs="Arial"/>
          <w:sz w:val="24"/>
          <w:szCs w:val="24"/>
        </w:rPr>
        <w:t xml:space="preserve">situation of Byron Bay High School </w:t>
      </w:r>
      <w:r w:rsidR="00832C76">
        <w:rPr>
          <w:rFonts w:ascii="Arial" w:hAnsi="Arial" w:cs="Arial"/>
          <w:sz w:val="24"/>
          <w:szCs w:val="24"/>
        </w:rPr>
        <w:t>(AR 6028):</w:t>
      </w:r>
    </w:p>
    <w:p w14:paraId="7A89BA66" w14:textId="77777777" w:rsidR="005F38BB" w:rsidRDefault="005F38BB" w:rsidP="00CA5BB2">
      <w:pPr>
        <w:pStyle w:val="ListParagraph"/>
        <w:ind w:left="0"/>
        <w:rPr>
          <w:rFonts w:ascii="Arial" w:hAnsi="Arial" w:cs="Arial"/>
          <w:b/>
        </w:rPr>
      </w:pPr>
    </w:p>
    <w:p w14:paraId="08D16B16" w14:textId="6E7E17ED" w:rsidR="005F38BB" w:rsidRPr="00441F2F" w:rsidRDefault="005F38BB" w:rsidP="00CA5BB2">
      <w:pPr>
        <w:pStyle w:val="ListParagraph"/>
        <w:ind w:left="0"/>
        <w:rPr>
          <w:rFonts w:ascii="Arial" w:hAnsi="Arial" w:cs="Arial"/>
          <w:b/>
        </w:rPr>
      </w:pPr>
      <w:r>
        <w:rPr>
          <w:rFonts w:ascii="Arial" w:hAnsi="Arial" w:cs="Arial"/>
          <w:b/>
        </w:rPr>
        <w:t>Situation</w:t>
      </w:r>
      <w:r w:rsidRPr="00441F2F">
        <w:rPr>
          <w:rFonts w:ascii="Arial" w:hAnsi="Arial" w:cs="Arial"/>
          <w:b/>
        </w:rPr>
        <w:t xml:space="preserve"> characteristic 1:</w:t>
      </w:r>
    </w:p>
    <w:p w14:paraId="6505DC25" w14:textId="241A74FF" w:rsidR="005F38BB" w:rsidRPr="00CA5BB2" w:rsidRDefault="005F38BB" w:rsidP="00CA5BB2">
      <w:pPr>
        <w:tabs>
          <w:tab w:val="left" w:pos="9639"/>
        </w:tabs>
        <w:spacing w:after="0" w:line="240" w:lineRule="auto"/>
        <w:rPr>
          <w:rFonts w:ascii="Arial" w:hAnsi="Arial" w:cs="Arial"/>
          <w:sz w:val="24"/>
          <w:szCs w:val="24"/>
          <w:u w:val="single"/>
        </w:rPr>
      </w:pPr>
    </w:p>
    <w:p w14:paraId="26071F7F" w14:textId="77777777" w:rsidR="009B37BF" w:rsidRPr="009B37BF" w:rsidRDefault="009B37BF" w:rsidP="00CA5BB2">
      <w:pPr>
        <w:tabs>
          <w:tab w:val="left" w:pos="9639"/>
        </w:tabs>
        <w:spacing w:after="0" w:line="240" w:lineRule="auto"/>
        <w:rPr>
          <w:rFonts w:ascii="Arial" w:hAnsi="Arial" w:cs="Arial"/>
          <w:sz w:val="24"/>
          <w:szCs w:val="24"/>
          <w:u w:val="single"/>
        </w:rPr>
      </w:pPr>
    </w:p>
    <w:tbl>
      <w:tblPr>
        <w:tblStyle w:val="TableGrid"/>
        <w:tblW w:w="0" w:type="auto"/>
        <w:tblLook w:val="04A0" w:firstRow="1" w:lastRow="0" w:firstColumn="1" w:lastColumn="0" w:noHBand="0" w:noVBand="1"/>
      </w:tblPr>
      <w:tblGrid>
        <w:gridCol w:w="9629"/>
      </w:tblGrid>
      <w:tr w:rsidR="005F38BB" w:rsidRPr="00441F2F" w14:paraId="75AFFE7B" w14:textId="77777777" w:rsidTr="00847EF1">
        <w:trPr>
          <w:trHeight w:val="510"/>
        </w:trPr>
        <w:tc>
          <w:tcPr>
            <w:tcW w:w="9629" w:type="dxa"/>
            <w:tcBorders>
              <w:left w:val="nil"/>
              <w:right w:val="nil"/>
            </w:tcBorders>
          </w:tcPr>
          <w:p w14:paraId="2CDB5747" w14:textId="77777777" w:rsidR="005F38BB" w:rsidRPr="00441F2F" w:rsidRDefault="005F38BB" w:rsidP="00847EF1">
            <w:pPr>
              <w:pStyle w:val="ListParagraph"/>
              <w:tabs>
                <w:tab w:val="left" w:pos="2420"/>
              </w:tabs>
              <w:spacing w:line="360" w:lineRule="auto"/>
              <w:ind w:left="0"/>
              <w:rPr>
                <w:rFonts w:ascii="Arial" w:hAnsi="Arial" w:cs="Arial"/>
              </w:rPr>
            </w:pPr>
          </w:p>
        </w:tc>
      </w:tr>
      <w:tr w:rsidR="005F38BB" w:rsidRPr="00441F2F" w14:paraId="7427224D" w14:textId="77777777" w:rsidTr="00847EF1">
        <w:trPr>
          <w:trHeight w:val="510"/>
        </w:trPr>
        <w:tc>
          <w:tcPr>
            <w:tcW w:w="9629" w:type="dxa"/>
            <w:tcBorders>
              <w:left w:val="nil"/>
              <w:right w:val="nil"/>
            </w:tcBorders>
          </w:tcPr>
          <w:p w14:paraId="7BC29DA8" w14:textId="77777777" w:rsidR="005F38BB" w:rsidRPr="00441F2F" w:rsidRDefault="005F38BB" w:rsidP="00847EF1">
            <w:pPr>
              <w:pStyle w:val="ListParagraph"/>
              <w:tabs>
                <w:tab w:val="left" w:pos="2420"/>
              </w:tabs>
              <w:spacing w:line="360" w:lineRule="auto"/>
              <w:ind w:left="0"/>
              <w:rPr>
                <w:rFonts w:ascii="Arial" w:hAnsi="Arial" w:cs="Arial"/>
              </w:rPr>
            </w:pPr>
          </w:p>
        </w:tc>
      </w:tr>
    </w:tbl>
    <w:p w14:paraId="1C5BCFF2" w14:textId="77777777" w:rsidR="005F38BB" w:rsidRPr="00441F2F" w:rsidRDefault="005F38BB" w:rsidP="00CA5BB2">
      <w:pPr>
        <w:pStyle w:val="ListParagraph"/>
        <w:tabs>
          <w:tab w:val="left" w:pos="2420"/>
        </w:tabs>
        <w:ind w:left="0"/>
        <w:rPr>
          <w:rFonts w:ascii="Arial" w:hAnsi="Arial" w:cs="Arial"/>
        </w:rPr>
      </w:pPr>
    </w:p>
    <w:p w14:paraId="09454704" w14:textId="2B3902FC" w:rsidR="005F38BB" w:rsidRPr="00441F2F" w:rsidRDefault="005F38BB" w:rsidP="00CA5BB2">
      <w:pPr>
        <w:pStyle w:val="ListParagraph"/>
        <w:ind w:left="0"/>
        <w:rPr>
          <w:rFonts w:ascii="Arial" w:hAnsi="Arial" w:cs="Arial"/>
          <w:b/>
        </w:rPr>
      </w:pPr>
      <w:r>
        <w:rPr>
          <w:rFonts w:ascii="Arial" w:hAnsi="Arial" w:cs="Arial"/>
          <w:b/>
        </w:rPr>
        <w:t>Situation</w:t>
      </w:r>
      <w:r w:rsidRPr="00441F2F">
        <w:rPr>
          <w:rFonts w:ascii="Arial" w:hAnsi="Arial" w:cs="Arial"/>
          <w:b/>
        </w:rPr>
        <w:t xml:space="preserve"> characteristic 2:</w:t>
      </w:r>
    </w:p>
    <w:p w14:paraId="41C21E99" w14:textId="2DD2ED2F" w:rsidR="005F38BB" w:rsidRPr="00CA5BB2" w:rsidRDefault="005F38BB" w:rsidP="009B37BF">
      <w:pPr>
        <w:pStyle w:val="ListParagraph"/>
        <w:ind w:left="0"/>
        <w:rPr>
          <w:rFonts w:ascii="Arial" w:hAnsi="Arial" w:cs="Arial"/>
          <w:b/>
        </w:rPr>
      </w:pPr>
    </w:p>
    <w:p w14:paraId="0FE1E5CA" w14:textId="77777777" w:rsidR="009B37BF" w:rsidRPr="009B37BF" w:rsidRDefault="009B37BF" w:rsidP="00CA5BB2">
      <w:pPr>
        <w:pStyle w:val="ListParagraph"/>
        <w:ind w:left="0"/>
        <w:rPr>
          <w:rFonts w:ascii="Arial" w:hAnsi="Arial" w:cs="Arial"/>
          <w:b/>
        </w:rPr>
      </w:pPr>
    </w:p>
    <w:tbl>
      <w:tblPr>
        <w:tblStyle w:val="TableGrid"/>
        <w:tblW w:w="0" w:type="auto"/>
        <w:tblLook w:val="04A0" w:firstRow="1" w:lastRow="0" w:firstColumn="1" w:lastColumn="0" w:noHBand="0" w:noVBand="1"/>
      </w:tblPr>
      <w:tblGrid>
        <w:gridCol w:w="9629"/>
      </w:tblGrid>
      <w:tr w:rsidR="005F38BB" w:rsidRPr="00441F2F" w14:paraId="19F0DD03" w14:textId="77777777" w:rsidTr="00847EF1">
        <w:trPr>
          <w:trHeight w:val="510"/>
        </w:trPr>
        <w:tc>
          <w:tcPr>
            <w:tcW w:w="9629" w:type="dxa"/>
            <w:tcBorders>
              <w:left w:val="nil"/>
              <w:right w:val="nil"/>
            </w:tcBorders>
          </w:tcPr>
          <w:p w14:paraId="4F1CAB9F" w14:textId="77777777" w:rsidR="005F38BB" w:rsidRPr="00441F2F" w:rsidRDefault="005F38BB" w:rsidP="00847EF1">
            <w:pPr>
              <w:pStyle w:val="ListParagraph"/>
              <w:tabs>
                <w:tab w:val="left" w:pos="2420"/>
              </w:tabs>
              <w:spacing w:line="360" w:lineRule="auto"/>
              <w:ind w:left="0"/>
              <w:rPr>
                <w:rFonts w:ascii="Arial" w:hAnsi="Arial" w:cs="Arial"/>
              </w:rPr>
            </w:pPr>
          </w:p>
        </w:tc>
      </w:tr>
      <w:tr w:rsidR="005F38BB" w:rsidRPr="00441F2F" w14:paraId="7A1579D7" w14:textId="77777777" w:rsidTr="00847EF1">
        <w:trPr>
          <w:trHeight w:val="510"/>
        </w:trPr>
        <w:tc>
          <w:tcPr>
            <w:tcW w:w="9629" w:type="dxa"/>
            <w:tcBorders>
              <w:left w:val="nil"/>
              <w:right w:val="nil"/>
            </w:tcBorders>
          </w:tcPr>
          <w:p w14:paraId="485B854B" w14:textId="77777777" w:rsidR="005F38BB" w:rsidRPr="00441F2F" w:rsidRDefault="005F38BB" w:rsidP="00847EF1">
            <w:pPr>
              <w:pStyle w:val="ListParagraph"/>
              <w:tabs>
                <w:tab w:val="left" w:pos="2420"/>
              </w:tabs>
              <w:spacing w:line="360" w:lineRule="auto"/>
              <w:ind w:left="0"/>
              <w:rPr>
                <w:rFonts w:ascii="Arial" w:hAnsi="Arial" w:cs="Arial"/>
              </w:rPr>
            </w:pPr>
          </w:p>
        </w:tc>
      </w:tr>
    </w:tbl>
    <w:p w14:paraId="24F02704" w14:textId="11381AB8" w:rsidR="005F38BB" w:rsidRPr="00441F2F" w:rsidRDefault="005F38BB" w:rsidP="005F38BB">
      <w:pPr>
        <w:pStyle w:val="ListParagraph"/>
        <w:tabs>
          <w:tab w:val="left" w:pos="728"/>
          <w:tab w:val="left" w:pos="2420"/>
        </w:tabs>
        <w:ind w:left="0"/>
        <w:rPr>
          <w:rFonts w:ascii="Arial" w:hAnsi="Arial" w:cs="Arial"/>
        </w:rPr>
      </w:pPr>
    </w:p>
    <w:p w14:paraId="48E0AAF1" w14:textId="1C441F37" w:rsidR="00441F2F" w:rsidRPr="00165CB1" w:rsidRDefault="00441F2F" w:rsidP="009D7CCF">
      <w:pPr>
        <w:spacing w:after="0"/>
        <w:rPr>
          <w:rFonts w:ascii="Arial" w:hAnsi="Arial" w:cs="Arial"/>
          <w:sz w:val="24"/>
          <w:szCs w:val="24"/>
        </w:rPr>
      </w:pPr>
    </w:p>
    <w:p w14:paraId="015DDCA2" w14:textId="1820992D" w:rsidR="005F38BB" w:rsidRDefault="005F38BB">
      <w:pPr>
        <w:spacing w:after="0" w:line="240" w:lineRule="auto"/>
        <w:rPr>
          <w:rFonts w:ascii="Arial" w:hAnsi="Arial" w:cs="Arial"/>
          <w:b/>
          <w:sz w:val="24"/>
          <w:szCs w:val="24"/>
          <w:lang w:val="en-GB"/>
        </w:rPr>
      </w:pPr>
      <w:r>
        <w:rPr>
          <w:rFonts w:ascii="Arial" w:hAnsi="Arial" w:cs="Arial"/>
          <w:b/>
          <w:sz w:val="24"/>
          <w:szCs w:val="24"/>
          <w:lang w:val="en-GB"/>
        </w:rPr>
        <w:br w:type="page"/>
      </w:r>
    </w:p>
    <w:p w14:paraId="768598E7" w14:textId="7C6E3880" w:rsidR="005F38BB" w:rsidRDefault="00F710AD" w:rsidP="009D7CCF">
      <w:pPr>
        <w:widowControl w:val="0"/>
        <w:tabs>
          <w:tab w:val="left" w:pos="8505"/>
        </w:tabs>
        <w:autoSpaceDE w:val="0"/>
        <w:autoSpaceDN w:val="0"/>
        <w:adjustRightInd w:val="0"/>
        <w:spacing w:after="0" w:line="240" w:lineRule="auto"/>
        <w:rPr>
          <w:rFonts w:ascii="Arial" w:hAnsi="Arial" w:cs="Arial"/>
          <w:b/>
          <w:sz w:val="24"/>
          <w:szCs w:val="24"/>
          <w:lang w:val="en-GB"/>
        </w:rPr>
      </w:pPr>
      <w:r>
        <w:rPr>
          <w:rFonts w:ascii="Arial" w:eastAsia="Times New Roman" w:hAnsi="Arial" w:cs="Arial"/>
          <w:noProof/>
          <w:sz w:val="24"/>
          <w:szCs w:val="24"/>
          <w:lang w:eastAsia="en-AU"/>
        </w:rPr>
        <w:lastRenderedPageBreak/>
        <mc:AlternateContent>
          <mc:Choice Requires="wpg">
            <w:drawing>
              <wp:anchor distT="0" distB="0" distL="114300" distR="114300" simplePos="0" relativeHeight="251658286" behindDoc="0" locked="0" layoutInCell="1" allowOverlap="1" wp14:anchorId="268D61C8" wp14:editId="568D6D48">
                <wp:simplePos x="0" y="0"/>
                <wp:positionH relativeFrom="page">
                  <wp:posOffset>7004957</wp:posOffset>
                </wp:positionH>
                <wp:positionV relativeFrom="paragraph">
                  <wp:posOffset>-257538</wp:posOffset>
                </wp:positionV>
                <wp:extent cx="481305" cy="9449435"/>
                <wp:effectExtent l="0" t="0" r="0" b="37465"/>
                <wp:wrapNone/>
                <wp:docPr id="200" name="Group 200"/>
                <wp:cNvGraphicFramePr/>
                <a:graphic xmlns:a="http://schemas.openxmlformats.org/drawingml/2006/main">
                  <a:graphicData uri="http://schemas.microsoft.com/office/word/2010/wordprocessingGroup">
                    <wpg:wgp>
                      <wpg:cNvGrpSpPr/>
                      <wpg:grpSpPr>
                        <a:xfrm>
                          <a:off x="0" y="0"/>
                          <a:ext cx="481305" cy="9449435"/>
                          <a:chOff x="0" y="0"/>
                          <a:chExt cx="481305" cy="9449435"/>
                        </a:xfrm>
                      </wpg:grpSpPr>
                      <wps:wsp>
                        <wps:cNvPr id="201" name="Straight Connector 201"/>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72572" y="2521855"/>
                            <a:ext cx="408733" cy="4172151"/>
                          </a:xfrm>
                          <a:prstGeom prst="rect">
                            <a:avLst/>
                          </a:prstGeom>
                          <a:solidFill>
                            <a:schemeClr val="lt1"/>
                          </a:solidFill>
                          <a:ln w="6350">
                            <a:noFill/>
                          </a:ln>
                        </wps:spPr>
                        <wps:txbx>
                          <w:txbxContent>
                            <w:p w14:paraId="2B2FFEEB"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68D61C8" id="Group 200" o:spid="_x0000_s1043" style="position:absolute;margin-left:551.55pt;margin-top:-20.3pt;width:37.9pt;height:744.05pt;z-index:251658286;mso-position-horizontal-relative:page;mso-width-relative:margin" coordsize="4813,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">
                <v:line id="Straight Connector 201" o:spid="_x0000_s1044"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" strokecolor="black [3213]" strokeweight=".5pt">
                  <v:stroke joinstyle="miter"/>
                </v:line>
                <v:shape id="Text Box 202" o:spid="_x0000_s1045" type="#_x0000_t202" style="position:absolute;left:725;top:25218;width:4088;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" fillcolor="white [3201]" stroked="f" strokeweight=".5pt">
                  <v:textbox style="layout-flow:vertical;mso-layout-flow-alt:bottom-to-top">
                    <w:txbxContent>
                      <w:p w14:paraId="2B2FFEEB"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6E0ACC1F" w14:textId="2A926C00" w:rsidR="009D7CCF" w:rsidRPr="001341BE" w:rsidRDefault="009D7CCF" w:rsidP="009D7CCF">
      <w:pPr>
        <w:widowControl w:val="0"/>
        <w:tabs>
          <w:tab w:val="left" w:pos="8505"/>
        </w:tabs>
        <w:autoSpaceDE w:val="0"/>
        <w:autoSpaceDN w:val="0"/>
        <w:adjustRightInd w:val="0"/>
        <w:spacing w:after="0" w:line="240" w:lineRule="auto"/>
        <w:rPr>
          <w:rFonts w:ascii="Arial" w:hAnsi="Arial" w:cs="Arial"/>
          <w:b/>
          <w:sz w:val="24"/>
          <w:szCs w:val="24"/>
          <w:lang w:val="en-GB"/>
        </w:rPr>
      </w:pPr>
      <w:r w:rsidRPr="001341BE">
        <w:rPr>
          <w:rFonts w:ascii="Arial" w:hAnsi="Arial" w:cs="Arial"/>
          <w:b/>
          <w:sz w:val="24"/>
          <w:szCs w:val="24"/>
          <w:lang w:val="en-GB"/>
        </w:rPr>
        <w:t xml:space="preserve">Question </w:t>
      </w:r>
      <w:r w:rsidR="005C52E6">
        <w:rPr>
          <w:rFonts w:ascii="Arial" w:hAnsi="Arial" w:cs="Arial"/>
          <w:b/>
          <w:sz w:val="24"/>
          <w:szCs w:val="24"/>
          <w:lang w:val="en-GB"/>
        </w:rPr>
        <w:t>23</w:t>
      </w:r>
      <w:r>
        <w:rPr>
          <w:rFonts w:ascii="Arial" w:hAnsi="Arial" w:cs="Arial"/>
          <w:b/>
          <w:sz w:val="24"/>
          <w:szCs w:val="24"/>
          <w:lang w:val="en-GB"/>
        </w:rPr>
        <w:tab/>
      </w:r>
      <w:r w:rsidRPr="001341BE">
        <w:rPr>
          <w:rFonts w:ascii="Arial" w:hAnsi="Arial" w:cs="Arial"/>
          <w:b/>
          <w:sz w:val="24"/>
          <w:szCs w:val="24"/>
          <w:lang w:val="en-GB"/>
        </w:rPr>
        <w:t>(</w:t>
      </w:r>
      <w:r w:rsidR="00DD4899">
        <w:rPr>
          <w:rFonts w:ascii="Arial" w:hAnsi="Arial" w:cs="Arial"/>
          <w:b/>
          <w:sz w:val="24"/>
          <w:szCs w:val="24"/>
          <w:lang w:val="en-GB"/>
        </w:rPr>
        <w:t>6</w:t>
      </w:r>
      <w:r w:rsidRPr="001341BE">
        <w:rPr>
          <w:rFonts w:ascii="Arial" w:hAnsi="Arial" w:cs="Arial"/>
          <w:b/>
          <w:sz w:val="24"/>
          <w:szCs w:val="24"/>
          <w:lang w:val="en-GB"/>
        </w:rPr>
        <w:t xml:space="preserve"> marks)</w:t>
      </w:r>
    </w:p>
    <w:p w14:paraId="2F45A2AB" w14:textId="5DEC6558" w:rsidR="009D7CCF" w:rsidRPr="00165CB1" w:rsidRDefault="009D7CCF" w:rsidP="009D7CCF">
      <w:pPr>
        <w:pStyle w:val="ListParagraph"/>
        <w:ind w:left="0"/>
        <w:rPr>
          <w:rFonts w:ascii="Arial" w:hAnsi="Arial" w:cs="Arial"/>
        </w:rPr>
      </w:pPr>
    </w:p>
    <w:p w14:paraId="5B06B953" w14:textId="77777777" w:rsidR="002867E9" w:rsidRDefault="002867E9" w:rsidP="002867E9">
      <w:pPr>
        <w:pStyle w:val="ListParagraph"/>
        <w:numPr>
          <w:ilvl w:val="0"/>
          <w:numId w:val="9"/>
        </w:numPr>
        <w:ind w:left="567" w:right="1417" w:hanging="578"/>
        <w:jc w:val="both"/>
        <w:rPr>
          <w:rFonts w:ascii="Arial" w:hAnsi="Arial" w:cs="Arial"/>
          <w:bCs/>
        </w:rPr>
      </w:pPr>
      <w:r w:rsidRPr="00782F78">
        <w:rPr>
          <w:rFonts w:ascii="Arial" w:hAnsi="Arial" w:cs="Arial"/>
          <w:bCs/>
        </w:rPr>
        <w:t>In the frame below draw a sketch map</w:t>
      </w:r>
      <w:r>
        <w:rPr>
          <w:rFonts w:ascii="Arial" w:hAnsi="Arial" w:cs="Arial"/>
          <w:bCs/>
        </w:rPr>
        <w:t xml:space="preserve"> of the coastline within </w:t>
      </w:r>
      <w:r>
        <w:rPr>
          <w:rFonts w:ascii="Arial" w:hAnsi="Arial" w:cs="Arial"/>
        </w:rPr>
        <w:t xml:space="preserve">the area bounded by Eastings 60 and 63 and Northings 30 and 33. </w:t>
      </w:r>
    </w:p>
    <w:p w14:paraId="2C009758" w14:textId="5EFCCB88" w:rsidR="002867E9" w:rsidRPr="00782F78" w:rsidRDefault="002867E9" w:rsidP="002867E9">
      <w:pPr>
        <w:ind w:left="-11"/>
        <w:jc w:val="right"/>
        <w:rPr>
          <w:rFonts w:ascii="Arial" w:hAnsi="Arial" w:cs="Arial"/>
          <w:bCs/>
          <w:sz w:val="24"/>
          <w:szCs w:val="24"/>
        </w:rPr>
      </w:pPr>
      <w:r w:rsidRPr="00782F78">
        <w:rPr>
          <w:rFonts w:ascii="Arial" w:hAnsi="Arial" w:cs="Arial"/>
          <w:bCs/>
          <w:sz w:val="24"/>
          <w:szCs w:val="24"/>
        </w:rPr>
        <w:t>(2 marks)</w:t>
      </w:r>
    </w:p>
    <w:p w14:paraId="2DBADDEA" w14:textId="77777777" w:rsidR="002867E9" w:rsidRPr="00E916C0" w:rsidRDefault="002867E9" w:rsidP="002867E9">
      <w:pPr>
        <w:spacing w:after="0"/>
        <w:ind w:right="61"/>
        <w:jc w:val="both"/>
        <w:rPr>
          <w:rFonts w:ascii="Arial" w:hAnsi="Arial" w:cs="Arial"/>
          <w:sz w:val="24"/>
          <w:szCs w:val="24"/>
        </w:rPr>
      </w:pPr>
      <w:r w:rsidRPr="00E916C0">
        <w:rPr>
          <w:rFonts w:ascii="Arial" w:hAnsi="Arial" w:cs="Arial"/>
          <w:noProof/>
          <w:sz w:val="24"/>
          <w:szCs w:val="24"/>
          <w:lang w:eastAsia="en-AU"/>
        </w:rPr>
        <mc:AlternateContent>
          <mc:Choice Requires="wps">
            <w:drawing>
              <wp:anchor distT="0" distB="0" distL="114300" distR="114300" simplePos="0" relativeHeight="251682885" behindDoc="0" locked="0" layoutInCell="1" allowOverlap="1" wp14:anchorId="63B7738D" wp14:editId="685E77DB">
                <wp:simplePos x="0" y="0"/>
                <wp:positionH relativeFrom="column">
                  <wp:posOffset>232410</wp:posOffset>
                </wp:positionH>
                <wp:positionV relativeFrom="paragraph">
                  <wp:posOffset>59690</wp:posOffset>
                </wp:positionV>
                <wp:extent cx="4343400" cy="4319905"/>
                <wp:effectExtent l="0" t="0" r="19050" b="23495"/>
                <wp:wrapThrough wrapText="bothSides">
                  <wp:wrapPolygon edited="0">
                    <wp:start x="0" y="0"/>
                    <wp:lineTo x="0" y="21622"/>
                    <wp:lineTo x="21600" y="21622"/>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4343400" cy="4319905"/>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DA7C4" id="Rectangle 31" o:spid="_x0000_s1026" style="position:absolute;margin-left:18.3pt;margin-top:4.7pt;width:342pt;height:340.15pt;z-index:2516828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" fillcolor="white [3201]" strokecolor="black [3213]" strokeweight="1.5pt">
                <w10:wrap type="through"/>
              </v:rect>
            </w:pict>
          </mc:Fallback>
        </mc:AlternateContent>
      </w:r>
    </w:p>
    <w:p w14:paraId="74E036C4" w14:textId="77777777" w:rsidR="002867E9" w:rsidRPr="00E916C0" w:rsidRDefault="002867E9" w:rsidP="002867E9">
      <w:pPr>
        <w:spacing w:after="0"/>
        <w:ind w:right="61"/>
        <w:jc w:val="both"/>
        <w:rPr>
          <w:rFonts w:ascii="Arial" w:hAnsi="Arial" w:cs="Arial"/>
          <w:sz w:val="24"/>
          <w:szCs w:val="24"/>
        </w:rPr>
      </w:pPr>
    </w:p>
    <w:p w14:paraId="58A1F876" w14:textId="77777777" w:rsidR="002867E9" w:rsidRPr="00E916C0" w:rsidRDefault="002867E9" w:rsidP="002867E9">
      <w:pPr>
        <w:spacing w:after="0"/>
        <w:ind w:right="61"/>
        <w:jc w:val="both"/>
        <w:rPr>
          <w:rFonts w:ascii="Arial" w:hAnsi="Arial" w:cs="Arial"/>
          <w:sz w:val="24"/>
          <w:szCs w:val="24"/>
        </w:rPr>
      </w:pPr>
    </w:p>
    <w:p w14:paraId="58C59910" w14:textId="77777777" w:rsidR="002867E9" w:rsidRPr="00E916C0" w:rsidRDefault="002867E9" w:rsidP="002867E9">
      <w:pPr>
        <w:spacing w:after="0"/>
        <w:ind w:right="61"/>
        <w:jc w:val="both"/>
        <w:rPr>
          <w:rFonts w:ascii="Arial" w:hAnsi="Arial" w:cs="Arial"/>
          <w:sz w:val="24"/>
          <w:szCs w:val="24"/>
        </w:rPr>
      </w:pPr>
    </w:p>
    <w:p w14:paraId="2F8DDE9E" w14:textId="77777777" w:rsidR="002867E9" w:rsidRPr="00E916C0" w:rsidRDefault="002867E9" w:rsidP="002867E9">
      <w:pPr>
        <w:spacing w:after="0"/>
        <w:ind w:right="61"/>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81" behindDoc="0" locked="0" layoutInCell="1" allowOverlap="1" wp14:anchorId="0EBE3642" wp14:editId="32342D5C">
                <wp:simplePos x="0" y="0"/>
                <wp:positionH relativeFrom="column">
                  <wp:posOffset>5218430</wp:posOffset>
                </wp:positionH>
                <wp:positionV relativeFrom="paragraph">
                  <wp:posOffset>106045</wp:posOffset>
                </wp:positionV>
                <wp:extent cx="269875" cy="240665"/>
                <wp:effectExtent l="0" t="0" r="0" b="6985"/>
                <wp:wrapNone/>
                <wp:docPr id="227" name="Text Box 227"/>
                <wp:cNvGraphicFramePr/>
                <a:graphic xmlns:a="http://schemas.openxmlformats.org/drawingml/2006/main">
                  <a:graphicData uri="http://schemas.microsoft.com/office/word/2010/wordprocessingShape">
                    <wps:wsp>
                      <wps:cNvSpPr txBox="1"/>
                      <wps:spPr>
                        <a:xfrm>
                          <a:off x="0" y="0"/>
                          <a:ext cx="269875" cy="240665"/>
                        </a:xfrm>
                        <a:prstGeom prst="rect">
                          <a:avLst/>
                        </a:prstGeom>
                        <a:noFill/>
                        <a:ln w="6350">
                          <a:noFill/>
                        </a:ln>
                      </wps:spPr>
                      <wps:txbx>
                        <w:txbxContent>
                          <w:p w14:paraId="517636BF"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E3642" id="Text Box 227" o:spid="_x0000_s1046" type="#_x0000_t202" style="position:absolute;left:0;text-align:left;margin-left:410.9pt;margin-top:8.35pt;width:21.25pt;height:18.95pt;z-index:2516869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" filled="f" stroked="f" strokeweight=".5pt">
                <v:textbox>
                  <w:txbxContent>
                    <w:p w14:paraId="517636BF"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N</w:t>
                      </w:r>
                    </w:p>
                  </w:txbxContent>
                </v:textbox>
              </v:shape>
            </w:pict>
          </mc:Fallback>
        </mc:AlternateContent>
      </w:r>
    </w:p>
    <w:p w14:paraId="70A22B23" w14:textId="77777777" w:rsidR="002867E9" w:rsidRPr="00E916C0" w:rsidRDefault="002867E9" w:rsidP="002867E9">
      <w:pPr>
        <w:spacing w:after="0"/>
        <w:ind w:right="61"/>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8005" behindDoc="0" locked="0" layoutInCell="1" allowOverlap="1" wp14:anchorId="16BD02C8" wp14:editId="6C207CC2">
                <wp:simplePos x="0" y="0"/>
                <wp:positionH relativeFrom="column">
                  <wp:posOffset>5353685</wp:posOffset>
                </wp:positionH>
                <wp:positionV relativeFrom="paragraph">
                  <wp:posOffset>143510</wp:posOffset>
                </wp:positionV>
                <wp:extent cx="0" cy="648000"/>
                <wp:effectExtent l="38100" t="38100" r="57150" b="19050"/>
                <wp:wrapNone/>
                <wp:docPr id="234" name="Straight Arrow Connector 234"/>
                <wp:cNvGraphicFramePr/>
                <a:graphic xmlns:a="http://schemas.openxmlformats.org/drawingml/2006/main">
                  <a:graphicData uri="http://schemas.microsoft.com/office/word/2010/wordprocessingShape">
                    <wps:wsp>
                      <wps:cNvCnPr/>
                      <wps:spPr>
                        <a:xfrm flipV="1">
                          <a:off x="0" y="0"/>
                          <a:ext cx="0" cy="648000"/>
                        </a:xfrm>
                        <a:prstGeom prst="straightConnector1">
                          <a:avLst/>
                        </a:prstGeom>
                        <a:ln>
                          <a:solidFill>
                            <a:schemeClr val="tx1"/>
                          </a:solidFill>
                          <a:headEnd type="none"/>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8D96646" id="_x0000_t32" coordsize="21600,21600" o:spt="32" o:oned="t" path="m,l21600,21600e" filled="f">
                <v:path arrowok="t" fillok="f" o:connecttype="none"/>
                <o:lock v:ext="edit" shapetype="t"/>
              </v:shapetype>
              <v:shape id="Straight Arrow Connector 234" o:spid="_x0000_s1026" type="#_x0000_t32" style="position:absolute;margin-left:421.55pt;margin-top:11.3pt;width:0;height:51pt;flip:y;z-index:2516880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" strokecolor="black [3213]" strokeweight=".5pt">
                <v:stroke endarrow="classic" endarrowlength="long" joinstyle="miter"/>
              </v:shape>
            </w:pict>
          </mc:Fallback>
        </mc:AlternateContent>
      </w:r>
    </w:p>
    <w:p w14:paraId="185DD275" w14:textId="77777777" w:rsidR="002867E9" w:rsidRPr="00E916C0" w:rsidRDefault="002867E9" w:rsidP="002867E9">
      <w:pPr>
        <w:spacing w:after="0"/>
        <w:ind w:right="61"/>
        <w:jc w:val="both"/>
        <w:rPr>
          <w:rFonts w:ascii="Arial" w:hAnsi="Arial" w:cs="Arial"/>
          <w:sz w:val="24"/>
          <w:szCs w:val="24"/>
        </w:rPr>
      </w:pPr>
    </w:p>
    <w:p w14:paraId="625F85FA" w14:textId="77777777" w:rsidR="002867E9" w:rsidRPr="00E916C0" w:rsidRDefault="002867E9" w:rsidP="002867E9">
      <w:pPr>
        <w:spacing w:after="0"/>
        <w:ind w:right="61"/>
        <w:jc w:val="both"/>
        <w:rPr>
          <w:rFonts w:ascii="Arial" w:hAnsi="Arial" w:cs="Arial"/>
          <w:sz w:val="24"/>
          <w:szCs w:val="24"/>
        </w:rPr>
      </w:pPr>
    </w:p>
    <w:p w14:paraId="05A3BFDC" w14:textId="77777777" w:rsidR="002867E9" w:rsidRPr="00E916C0" w:rsidRDefault="002867E9" w:rsidP="002867E9">
      <w:pPr>
        <w:spacing w:after="0"/>
        <w:ind w:right="61"/>
        <w:jc w:val="both"/>
        <w:rPr>
          <w:rFonts w:ascii="Arial" w:hAnsi="Arial" w:cs="Arial"/>
          <w:sz w:val="24"/>
          <w:szCs w:val="24"/>
        </w:rPr>
      </w:pPr>
    </w:p>
    <w:p w14:paraId="76040DF2" w14:textId="77777777" w:rsidR="002867E9" w:rsidRPr="00E916C0" w:rsidRDefault="002867E9" w:rsidP="002867E9">
      <w:pPr>
        <w:spacing w:after="0"/>
        <w:ind w:right="61"/>
        <w:jc w:val="both"/>
        <w:rPr>
          <w:rFonts w:ascii="Arial" w:hAnsi="Arial" w:cs="Arial"/>
          <w:sz w:val="24"/>
          <w:szCs w:val="24"/>
        </w:rPr>
      </w:pPr>
    </w:p>
    <w:p w14:paraId="1497F181" w14:textId="77777777" w:rsidR="002867E9" w:rsidRPr="00E916C0" w:rsidRDefault="002867E9" w:rsidP="002867E9">
      <w:pPr>
        <w:spacing w:after="0"/>
        <w:ind w:right="61"/>
        <w:jc w:val="both"/>
        <w:rPr>
          <w:rFonts w:ascii="Arial" w:hAnsi="Arial" w:cs="Arial"/>
          <w:sz w:val="24"/>
          <w:szCs w:val="24"/>
        </w:rPr>
      </w:pPr>
    </w:p>
    <w:p w14:paraId="2418AD9E" w14:textId="77777777" w:rsidR="002867E9" w:rsidRPr="00E916C0" w:rsidRDefault="002867E9" w:rsidP="002867E9">
      <w:pPr>
        <w:spacing w:after="0"/>
        <w:ind w:right="61"/>
        <w:jc w:val="both"/>
        <w:rPr>
          <w:rFonts w:ascii="Arial" w:hAnsi="Arial" w:cs="Arial"/>
          <w:sz w:val="24"/>
          <w:szCs w:val="24"/>
        </w:rPr>
      </w:pPr>
    </w:p>
    <w:p w14:paraId="61C95260" w14:textId="7983DAE3" w:rsidR="002867E9" w:rsidRPr="00E916C0" w:rsidRDefault="00A21918" w:rsidP="002867E9">
      <w:pPr>
        <w:spacing w:after="0"/>
        <w:ind w:right="61"/>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957" behindDoc="0" locked="0" layoutInCell="1" allowOverlap="1" wp14:anchorId="381A684D" wp14:editId="7A59BA85">
                <wp:simplePos x="0" y="0"/>
                <wp:positionH relativeFrom="column">
                  <wp:posOffset>5068570</wp:posOffset>
                </wp:positionH>
                <wp:positionV relativeFrom="paragraph">
                  <wp:posOffset>486105</wp:posOffset>
                </wp:positionV>
                <wp:extent cx="973303" cy="240665"/>
                <wp:effectExtent l="0" t="0" r="0" b="6985"/>
                <wp:wrapNone/>
                <wp:docPr id="226" name="Text Box 226"/>
                <wp:cNvGraphicFramePr/>
                <a:graphic xmlns:a="http://schemas.openxmlformats.org/drawingml/2006/main">
                  <a:graphicData uri="http://schemas.microsoft.com/office/word/2010/wordprocessingShape">
                    <wps:wsp>
                      <wps:cNvSpPr txBox="1"/>
                      <wps:spPr>
                        <a:xfrm>
                          <a:off x="0" y="0"/>
                          <a:ext cx="973303" cy="240665"/>
                        </a:xfrm>
                        <a:prstGeom prst="rect">
                          <a:avLst/>
                        </a:prstGeom>
                        <a:noFill/>
                        <a:ln w="6350">
                          <a:noFill/>
                        </a:ln>
                      </wps:spPr>
                      <wps:txbx>
                        <w:txbxContent>
                          <w:p w14:paraId="5908440C"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Kilometres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A684D" id="Text Box 226" o:spid="_x0000_s1047" type="#_x0000_t202" style="position:absolute;left:0;text-align:left;margin-left:399.1pt;margin-top:38.3pt;width:76.65pt;height:18.95pt;z-index:2516859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" filled="f" stroked="f" strokeweight=".5pt">
                <v:textbox>
                  <w:txbxContent>
                    <w:p w14:paraId="5908440C"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Kilometres</w:t>
                      </w:r>
                    </w:p>
                  </w:txbxContent>
                </v:textbox>
              </v:shape>
            </w:pict>
          </mc:Fallback>
        </mc:AlternateContent>
      </w:r>
      <w:r w:rsidR="00CE3768">
        <w:rPr>
          <w:rFonts w:ascii="Arial" w:hAnsi="Arial" w:cs="Arial"/>
          <w:noProof/>
          <w:sz w:val="24"/>
          <w:szCs w:val="24"/>
        </w:rPr>
        <mc:AlternateContent>
          <mc:Choice Requires="wps">
            <w:drawing>
              <wp:anchor distT="0" distB="0" distL="114300" distR="114300" simplePos="0" relativeHeight="251684933" behindDoc="0" locked="0" layoutInCell="1" allowOverlap="1" wp14:anchorId="355F10F8" wp14:editId="6A724F2F">
                <wp:simplePos x="0" y="0"/>
                <wp:positionH relativeFrom="column">
                  <wp:posOffset>5984240</wp:posOffset>
                </wp:positionH>
                <wp:positionV relativeFrom="paragraph">
                  <wp:posOffset>118262</wp:posOffset>
                </wp:positionV>
                <wp:extent cx="330835" cy="240665"/>
                <wp:effectExtent l="0" t="0" r="0" b="6985"/>
                <wp:wrapNone/>
                <wp:docPr id="224" name="Text Box 224"/>
                <wp:cNvGraphicFramePr/>
                <a:graphic xmlns:a="http://schemas.openxmlformats.org/drawingml/2006/main">
                  <a:graphicData uri="http://schemas.microsoft.com/office/word/2010/wordprocessingShape">
                    <wps:wsp>
                      <wps:cNvSpPr txBox="1"/>
                      <wps:spPr>
                        <a:xfrm>
                          <a:off x="0" y="0"/>
                          <a:ext cx="330835" cy="240665"/>
                        </a:xfrm>
                        <a:prstGeom prst="rect">
                          <a:avLst/>
                        </a:prstGeom>
                        <a:noFill/>
                        <a:ln w="6350">
                          <a:noFill/>
                        </a:ln>
                      </wps:spPr>
                      <wps:txbx>
                        <w:txbxContent>
                          <w:p w14:paraId="2AB6109C"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F10F8" id="Text Box 224" o:spid="_x0000_s1048" type="#_x0000_t202" style="position:absolute;left:0;text-align:left;margin-left:471.2pt;margin-top:9.3pt;width:26.05pt;height:18.95pt;z-index:2516849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" filled="f" stroked="f" strokeweight=".5pt">
                <v:textbox>
                  <w:txbxContent>
                    <w:p w14:paraId="2AB6109C"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1</w:t>
                      </w:r>
                    </w:p>
                  </w:txbxContent>
                </v:textbox>
              </v:shape>
            </w:pict>
          </mc:Fallback>
        </mc:AlternateContent>
      </w:r>
      <w:r w:rsidR="00CE3768">
        <w:rPr>
          <w:rFonts w:ascii="Arial" w:hAnsi="Arial" w:cs="Arial"/>
          <w:noProof/>
          <w:sz w:val="24"/>
          <w:szCs w:val="24"/>
        </w:rPr>
        <mc:AlternateContent>
          <mc:Choice Requires="wps">
            <w:drawing>
              <wp:anchor distT="0" distB="0" distL="114300" distR="114300" simplePos="0" relativeHeight="251683909" behindDoc="0" locked="0" layoutInCell="1" allowOverlap="1" wp14:anchorId="6CA6677F" wp14:editId="2D6412FE">
                <wp:simplePos x="0" y="0"/>
                <wp:positionH relativeFrom="column">
                  <wp:posOffset>4551045</wp:posOffset>
                </wp:positionH>
                <wp:positionV relativeFrom="paragraph">
                  <wp:posOffset>115773</wp:posOffset>
                </wp:positionV>
                <wp:extent cx="330835" cy="240665"/>
                <wp:effectExtent l="0" t="0" r="0" b="6985"/>
                <wp:wrapNone/>
                <wp:docPr id="225" name="Text Box 225"/>
                <wp:cNvGraphicFramePr/>
                <a:graphic xmlns:a="http://schemas.openxmlformats.org/drawingml/2006/main">
                  <a:graphicData uri="http://schemas.microsoft.com/office/word/2010/wordprocessingShape">
                    <wps:wsp>
                      <wps:cNvSpPr txBox="1"/>
                      <wps:spPr>
                        <a:xfrm>
                          <a:off x="0" y="0"/>
                          <a:ext cx="330835" cy="240665"/>
                        </a:xfrm>
                        <a:prstGeom prst="rect">
                          <a:avLst/>
                        </a:prstGeom>
                        <a:noFill/>
                        <a:ln w="6350">
                          <a:noFill/>
                        </a:ln>
                      </wps:spPr>
                      <wps:txbx>
                        <w:txbxContent>
                          <w:p w14:paraId="37C55680"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6677F" id="Text Box 225" o:spid="_x0000_s1049" type="#_x0000_t202" style="position:absolute;left:0;text-align:left;margin-left:358.35pt;margin-top:9.1pt;width:26.05pt;height:18.95pt;z-index:2516839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" filled="f" stroked="f" strokeweight=".5pt">
                <v:textbox>
                  <w:txbxContent>
                    <w:p w14:paraId="37C55680" w14:textId="77777777" w:rsidR="007F1271" w:rsidRPr="00B5185B" w:rsidRDefault="007F1271" w:rsidP="002867E9">
                      <w:pPr>
                        <w:rPr>
                          <w:rFonts w:ascii="Arial" w:hAnsi="Arial" w:cs="Arial"/>
                          <w:sz w:val="18"/>
                          <w:szCs w:val="18"/>
                          <w:lang w:val="en-US"/>
                        </w:rPr>
                      </w:pPr>
                      <w:r>
                        <w:rPr>
                          <w:rFonts w:ascii="Arial" w:hAnsi="Arial" w:cs="Arial"/>
                          <w:sz w:val="18"/>
                          <w:szCs w:val="18"/>
                          <w:lang w:val="en-US"/>
                        </w:rPr>
                        <w:t>0</w:t>
                      </w:r>
                    </w:p>
                  </w:txbxContent>
                </v:textbox>
              </v:shape>
            </w:pict>
          </mc:Fallback>
        </mc:AlternateContent>
      </w:r>
    </w:p>
    <w:p w14:paraId="036A0DC3" w14:textId="2305084A" w:rsidR="002867E9" w:rsidRPr="00E916C0" w:rsidRDefault="002867E9" w:rsidP="002867E9">
      <w:pPr>
        <w:spacing w:after="0"/>
        <w:ind w:right="61"/>
        <w:jc w:val="both"/>
        <w:rPr>
          <w:rFonts w:ascii="Arial" w:hAnsi="Arial" w:cs="Arial"/>
          <w:sz w:val="24"/>
          <w:szCs w:val="24"/>
        </w:rPr>
      </w:pPr>
    </w:p>
    <w:tbl>
      <w:tblPr>
        <w:tblStyle w:val="TableGrid"/>
        <w:tblpPr w:leftFromText="180" w:rightFromText="180" w:vertAnchor="page" w:horzAnchor="margin" w:tblpXSpec="right" w:tblpY="7711"/>
        <w:tblW w:w="0" w:type="auto"/>
        <w:tblBorders>
          <w:top w:val="none" w:sz="0" w:space="0" w:color="auto"/>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ook w:val="04A0" w:firstRow="1" w:lastRow="0" w:firstColumn="1" w:lastColumn="0" w:noHBand="0" w:noVBand="1"/>
      </w:tblPr>
      <w:tblGrid>
        <w:gridCol w:w="2296"/>
      </w:tblGrid>
      <w:tr w:rsidR="002867E9" w14:paraId="5E6CCF47" w14:textId="77777777" w:rsidTr="007F1271">
        <w:trPr>
          <w:trHeight w:hRule="exact" w:val="170"/>
        </w:trPr>
        <w:tc>
          <w:tcPr>
            <w:tcW w:w="2296" w:type="dxa"/>
            <w:vAlign w:val="center"/>
          </w:tcPr>
          <w:p w14:paraId="169EA000" w14:textId="77777777" w:rsidR="002867E9" w:rsidRDefault="002867E9" w:rsidP="001247F0">
            <w:pPr>
              <w:spacing w:after="0"/>
              <w:ind w:right="61"/>
              <w:jc w:val="both"/>
              <w:rPr>
                <w:rFonts w:ascii="Arial" w:hAnsi="Arial" w:cs="Arial"/>
                <w:sz w:val="24"/>
                <w:szCs w:val="24"/>
              </w:rPr>
            </w:pPr>
          </w:p>
        </w:tc>
      </w:tr>
    </w:tbl>
    <w:p w14:paraId="0F58C83D" w14:textId="3D762C07" w:rsidR="002867E9" w:rsidRDefault="002867E9" w:rsidP="002867E9">
      <w:pPr>
        <w:spacing w:after="0"/>
        <w:ind w:right="61"/>
        <w:jc w:val="both"/>
        <w:rPr>
          <w:rFonts w:ascii="Arial" w:hAnsi="Arial" w:cs="Arial"/>
          <w:sz w:val="24"/>
          <w:szCs w:val="24"/>
        </w:rPr>
      </w:pPr>
    </w:p>
    <w:p w14:paraId="5C067FC9" w14:textId="77777777" w:rsidR="002867E9" w:rsidRDefault="002867E9" w:rsidP="002867E9">
      <w:pPr>
        <w:spacing w:after="0"/>
        <w:ind w:right="61"/>
        <w:jc w:val="both"/>
        <w:rPr>
          <w:rFonts w:ascii="Arial" w:hAnsi="Arial" w:cs="Arial"/>
          <w:sz w:val="24"/>
          <w:szCs w:val="24"/>
        </w:rPr>
      </w:pPr>
    </w:p>
    <w:p w14:paraId="006121A2" w14:textId="77777777" w:rsidR="002867E9" w:rsidRDefault="002867E9" w:rsidP="002867E9">
      <w:pPr>
        <w:spacing w:after="0"/>
        <w:ind w:right="61"/>
        <w:jc w:val="both"/>
        <w:rPr>
          <w:rFonts w:ascii="Arial" w:hAnsi="Arial" w:cs="Arial"/>
          <w:sz w:val="24"/>
          <w:szCs w:val="24"/>
        </w:rPr>
      </w:pPr>
    </w:p>
    <w:p w14:paraId="2953EEA3" w14:textId="77777777" w:rsidR="002867E9" w:rsidRDefault="002867E9" w:rsidP="002867E9">
      <w:pPr>
        <w:spacing w:after="0"/>
        <w:ind w:right="61"/>
        <w:jc w:val="both"/>
        <w:rPr>
          <w:rFonts w:ascii="Arial" w:hAnsi="Arial" w:cs="Arial"/>
          <w:sz w:val="24"/>
          <w:szCs w:val="24"/>
        </w:rPr>
      </w:pPr>
    </w:p>
    <w:p w14:paraId="13F6B232" w14:textId="77777777" w:rsidR="002867E9" w:rsidRDefault="002867E9" w:rsidP="002867E9">
      <w:pPr>
        <w:spacing w:after="0"/>
        <w:ind w:right="61"/>
        <w:jc w:val="both"/>
        <w:rPr>
          <w:rFonts w:ascii="Arial" w:hAnsi="Arial" w:cs="Arial"/>
          <w:sz w:val="24"/>
          <w:szCs w:val="24"/>
        </w:rPr>
      </w:pPr>
    </w:p>
    <w:p w14:paraId="7A1ED4E5" w14:textId="77777777" w:rsidR="002867E9" w:rsidRDefault="002867E9" w:rsidP="002867E9">
      <w:pPr>
        <w:spacing w:after="0"/>
        <w:ind w:right="61"/>
        <w:jc w:val="both"/>
        <w:rPr>
          <w:rFonts w:ascii="Arial" w:hAnsi="Arial" w:cs="Arial"/>
          <w:sz w:val="24"/>
          <w:szCs w:val="24"/>
        </w:rPr>
      </w:pPr>
    </w:p>
    <w:p w14:paraId="0BDA3FE5" w14:textId="77777777" w:rsidR="002867E9" w:rsidRDefault="002867E9" w:rsidP="002867E9">
      <w:pPr>
        <w:spacing w:after="0"/>
        <w:ind w:right="61"/>
        <w:jc w:val="both"/>
        <w:rPr>
          <w:rFonts w:ascii="Arial" w:hAnsi="Arial" w:cs="Arial"/>
          <w:sz w:val="24"/>
          <w:szCs w:val="24"/>
        </w:rPr>
      </w:pPr>
    </w:p>
    <w:p w14:paraId="4ED1DA7B" w14:textId="77777777" w:rsidR="002867E9" w:rsidRDefault="002867E9" w:rsidP="002867E9">
      <w:pPr>
        <w:spacing w:after="0"/>
        <w:ind w:right="61"/>
        <w:jc w:val="both"/>
        <w:rPr>
          <w:rFonts w:ascii="Arial" w:hAnsi="Arial" w:cs="Arial"/>
          <w:sz w:val="24"/>
          <w:szCs w:val="24"/>
        </w:rPr>
      </w:pPr>
    </w:p>
    <w:p w14:paraId="1E0EB17E" w14:textId="77777777" w:rsidR="00441F2F" w:rsidRPr="00E916C0" w:rsidRDefault="00441F2F" w:rsidP="00441F2F">
      <w:pPr>
        <w:spacing w:after="0"/>
        <w:ind w:right="61"/>
        <w:jc w:val="both"/>
        <w:rPr>
          <w:rFonts w:ascii="Arial" w:hAnsi="Arial" w:cs="Arial"/>
          <w:sz w:val="24"/>
          <w:szCs w:val="24"/>
        </w:rPr>
      </w:pPr>
    </w:p>
    <w:p w14:paraId="34BBEE50" w14:textId="77777777" w:rsidR="00441F2F" w:rsidRPr="00E916C0" w:rsidRDefault="00441F2F" w:rsidP="00441F2F">
      <w:pPr>
        <w:spacing w:after="0"/>
        <w:ind w:right="61"/>
        <w:jc w:val="both"/>
        <w:rPr>
          <w:rFonts w:ascii="Arial" w:hAnsi="Arial" w:cs="Arial"/>
          <w:sz w:val="24"/>
          <w:szCs w:val="24"/>
        </w:rPr>
      </w:pPr>
    </w:p>
    <w:p w14:paraId="28B24E1A" w14:textId="77777777" w:rsidR="00782F78" w:rsidRDefault="00CC73F3" w:rsidP="00CC73F3">
      <w:pPr>
        <w:spacing w:after="0"/>
        <w:ind w:left="567" w:right="61" w:hanging="567"/>
        <w:rPr>
          <w:rFonts w:ascii="Arial" w:hAnsi="Arial" w:cs="Arial"/>
          <w:sz w:val="24"/>
          <w:szCs w:val="24"/>
        </w:rPr>
      </w:pPr>
      <w:r>
        <w:rPr>
          <w:rFonts w:ascii="Arial" w:hAnsi="Arial" w:cs="Arial"/>
          <w:sz w:val="24"/>
          <w:szCs w:val="24"/>
        </w:rPr>
        <w:t>(</w:t>
      </w:r>
      <w:r w:rsidR="00441F2F" w:rsidRPr="00E916C0">
        <w:rPr>
          <w:rFonts w:ascii="Arial" w:hAnsi="Arial" w:cs="Arial"/>
          <w:sz w:val="24"/>
          <w:szCs w:val="24"/>
        </w:rPr>
        <w:t>b)</w:t>
      </w:r>
      <w:r>
        <w:rPr>
          <w:rFonts w:ascii="Arial" w:hAnsi="Arial" w:cs="Arial"/>
          <w:sz w:val="24"/>
          <w:szCs w:val="24"/>
        </w:rPr>
        <w:tab/>
      </w:r>
      <w:r w:rsidR="00441F2F" w:rsidRPr="00E916C0">
        <w:rPr>
          <w:rFonts w:ascii="Arial" w:hAnsi="Arial" w:cs="Arial"/>
          <w:sz w:val="24"/>
          <w:szCs w:val="24"/>
        </w:rPr>
        <w:t>Locate and label</w:t>
      </w:r>
      <w:r w:rsidR="00441F2F">
        <w:rPr>
          <w:rFonts w:ascii="Arial" w:hAnsi="Arial" w:cs="Arial"/>
          <w:sz w:val="24"/>
          <w:szCs w:val="24"/>
        </w:rPr>
        <w:t xml:space="preserve"> by using an appropriate symbol or colour,</w:t>
      </w:r>
      <w:r w:rsidR="00441F2F" w:rsidRPr="00E916C0">
        <w:rPr>
          <w:rFonts w:ascii="Arial" w:hAnsi="Arial" w:cs="Arial"/>
          <w:sz w:val="24"/>
          <w:szCs w:val="24"/>
        </w:rPr>
        <w:t xml:space="preserve"> the fo</w:t>
      </w:r>
      <w:r w:rsidR="00441F2F">
        <w:rPr>
          <w:rFonts w:ascii="Arial" w:hAnsi="Arial" w:cs="Arial"/>
          <w:sz w:val="24"/>
          <w:szCs w:val="24"/>
        </w:rPr>
        <w:t>llowing features on your sketch.  Complete the key</w:t>
      </w:r>
      <w:r w:rsidR="00D6735B">
        <w:rPr>
          <w:rFonts w:ascii="Arial" w:hAnsi="Arial" w:cs="Arial"/>
          <w:sz w:val="24"/>
          <w:szCs w:val="24"/>
        </w:rPr>
        <w:t xml:space="preserve"> below</w:t>
      </w:r>
      <w:r w:rsidR="00441F2F">
        <w:rPr>
          <w:rFonts w:ascii="Arial" w:hAnsi="Arial" w:cs="Arial"/>
          <w:sz w:val="24"/>
          <w:szCs w:val="24"/>
        </w:rPr>
        <w:t>.</w:t>
      </w:r>
    </w:p>
    <w:p w14:paraId="5B6B0985" w14:textId="33250756" w:rsidR="00441F2F" w:rsidRPr="00E916C0" w:rsidRDefault="00441F2F" w:rsidP="00782F78">
      <w:pPr>
        <w:spacing w:after="0"/>
        <w:ind w:right="61"/>
        <w:jc w:val="right"/>
        <w:rPr>
          <w:rFonts w:ascii="Arial" w:hAnsi="Arial" w:cs="Arial"/>
          <w:sz w:val="24"/>
          <w:szCs w:val="24"/>
        </w:rPr>
      </w:pPr>
      <w:r>
        <w:rPr>
          <w:rFonts w:ascii="Arial" w:hAnsi="Arial" w:cs="Arial"/>
          <w:sz w:val="24"/>
          <w:szCs w:val="24"/>
        </w:rPr>
        <w:t>(</w:t>
      </w:r>
      <w:r w:rsidR="00506372">
        <w:rPr>
          <w:rFonts w:ascii="Arial" w:hAnsi="Arial" w:cs="Arial"/>
          <w:sz w:val="24"/>
          <w:szCs w:val="24"/>
        </w:rPr>
        <w:t>4</w:t>
      </w:r>
      <w:r>
        <w:rPr>
          <w:rFonts w:ascii="Arial" w:hAnsi="Arial" w:cs="Arial"/>
          <w:sz w:val="24"/>
          <w:szCs w:val="24"/>
        </w:rPr>
        <w:t xml:space="preserve"> marks</w:t>
      </w:r>
      <w:r w:rsidR="00053DB9">
        <w:rPr>
          <w:rFonts w:ascii="Arial" w:hAnsi="Arial" w:cs="Arial"/>
          <w:sz w:val="24"/>
          <w:szCs w:val="24"/>
        </w:rPr>
        <w:t>)</w:t>
      </w:r>
    </w:p>
    <w:p w14:paraId="3459177F" w14:textId="0C24130F" w:rsidR="00441F2F" w:rsidRDefault="00441F2F" w:rsidP="00441F2F">
      <w:pPr>
        <w:spacing w:after="0"/>
        <w:ind w:right="61"/>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27"/>
      </w:tblGrid>
      <w:tr w:rsidR="002D66B0" w14:paraId="0D6DFAE3" w14:textId="77777777" w:rsidTr="00CA5BB2">
        <w:tc>
          <w:tcPr>
            <w:tcW w:w="5245" w:type="dxa"/>
          </w:tcPr>
          <w:p w14:paraId="58E7375B" w14:textId="6C0F9D80" w:rsidR="002D66B0" w:rsidRDefault="002D66B0" w:rsidP="00441F2F">
            <w:pPr>
              <w:spacing w:after="0"/>
              <w:ind w:right="61"/>
              <w:jc w:val="both"/>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66501" behindDoc="0" locked="0" layoutInCell="1" allowOverlap="1" wp14:anchorId="679FB4B1" wp14:editId="249C980A">
                      <wp:simplePos x="0" y="0"/>
                      <wp:positionH relativeFrom="column">
                        <wp:posOffset>2952888</wp:posOffset>
                      </wp:positionH>
                      <wp:positionV relativeFrom="paragraph">
                        <wp:posOffset>146851</wp:posOffset>
                      </wp:positionV>
                      <wp:extent cx="266700" cy="266700"/>
                      <wp:effectExtent l="0" t="0" r="19050" b="1905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8428EBF" id="Rectangle 24" o:spid="_x0000_s1026" style="position:absolute;margin-left:232.5pt;margin-top:11.55pt;width:21pt;height:21pt;z-index:251666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" fillcolor="white [3201]" strokecolor="black [3213]" strokeweight="1.5pt">
                      <w10:wrap type="through"/>
                    </v:rect>
                  </w:pict>
                </mc:Fallback>
              </mc:AlternateContent>
            </w:r>
            <w:r>
              <w:rPr>
                <w:rFonts w:ascii="Arial" w:hAnsi="Arial" w:cs="Arial"/>
                <w:noProof/>
                <w:sz w:val="24"/>
                <w:szCs w:val="24"/>
                <w:lang w:eastAsia="en-AU"/>
              </w:rPr>
              <mc:AlternateContent>
                <mc:Choice Requires="wps">
                  <w:drawing>
                    <wp:anchor distT="0" distB="0" distL="114300" distR="114300" simplePos="0" relativeHeight="251660357" behindDoc="0" locked="0" layoutInCell="1" allowOverlap="1" wp14:anchorId="212528F3" wp14:editId="459509DA">
                      <wp:simplePos x="0" y="0"/>
                      <wp:positionH relativeFrom="column">
                        <wp:posOffset>-47349</wp:posOffset>
                      </wp:positionH>
                      <wp:positionV relativeFrom="paragraph">
                        <wp:posOffset>151130</wp:posOffset>
                      </wp:positionV>
                      <wp:extent cx="266700" cy="266700"/>
                      <wp:effectExtent l="0" t="0" r="19050" b="1905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A608691" id="Rectangle 13" o:spid="_x0000_s1026" style="position:absolute;margin-left:-3.75pt;margin-top:11.9pt;width:21pt;height:21pt;z-index:2516603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" fillcolor="white [3201]" strokecolor="black [3213]" strokeweight="1.5pt">
                      <w10:wrap type="through"/>
                    </v:rect>
                  </w:pict>
                </mc:Fallback>
              </mc:AlternateContent>
            </w:r>
          </w:p>
          <w:p w14:paraId="39437E31" w14:textId="3B000B36" w:rsidR="002D66B0" w:rsidRPr="00B8486B" w:rsidRDefault="002D66B0" w:rsidP="00753AE9">
            <w:pPr>
              <w:pStyle w:val="ListParagraph"/>
              <w:numPr>
                <w:ilvl w:val="0"/>
                <w:numId w:val="10"/>
              </w:numPr>
              <w:ind w:left="993" w:right="61" w:hanging="284"/>
              <w:jc w:val="both"/>
              <w:rPr>
                <w:rFonts w:ascii="Arial" w:hAnsi="Arial" w:cs="Arial"/>
              </w:rPr>
            </w:pPr>
            <w:r>
              <w:rPr>
                <w:rFonts w:ascii="Arial" w:hAnsi="Arial" w:cs="Arial"/>
              </w:rPr>
              <w:t>Cape Byron</w:t>
            </w:r>
          </w:p>
          <w:p w14:paraId="6D4CF95C" w14:textId="7CDC3CDA" w:rsidR="002D66B0" w:rsidRDefault="002D66B0" w:rsidP="00441F2F">
            <w:pPr>
              <w:spacing w:after="0"/>
              <w:ind w:right="61"/>
              <w:jc w:val="both"/>
              <w:rPr>
                <w:rFonts w:ascii="Arial" w:hAnsi="Arial" w:cs="Arial"/>
                <w:sz w:val="24"/>
                <w:szCs w:val="24"/>
              </w:rPr>
            </w:pPr>
          </w:p>
        </w:tc>
        <w:tc>
          <w:tcPr>
            <w:tcW w:w="3827" w:type="dxa"/>
          </w:tcPr>
          <w:p w14:paraId="3D073D47" w14:textId="5FBCA38C" w:rsidR="002D66B0" w:rsidRDefault="002D66B0" w:rsidP="00441F2F">
            <w:pPr>
              <w:spacing w:after="0"/>
              <w:ind w:right="61"/>
              <w:jc w:val="both"/>
              <w:rPr>
                <w:rFonts w:ascii="Arial" w:hAnsi="Arial" w:cs="Arial"/>
                <w:sz w:val="24"/>
                <w:szCs w:val="24"/>
              </w:rPr>
            </w:pPr>
          </w:p>
          <w:p w14:paraId="59C69433" w14:textId="096C8D76" w:rsidR="002D66B0" w:rsidRPr="00D85475" w:rsidRDefault="002D66B0" w:rsidP="00753AE9">
            <w:pPr>
              <w:pStyle w:val="ListParagraph"/>
              <w:numPr>
                <w:ilvl w:val="0"/>
                <w:numId w:val="10"/>
              </w:numPr>
              <w:ind w:left="544" w:right="61" w:hanging="284"/>
              <w:jc w:val="both"/>
              <w:rPr>
                <w:rFonts w:ascii="Arial" w:hAnsi="Arial" w:cs="Arial"/>
              </w:rPr>
            </w:pPr>
            <w:r>
              <w:rPr>
                <w:rFonts w:ascii="Arial" w:hAnsi="Arial" w:cs="Arial"/>
              </w:rPr>
              <w:t>Perennial lake</w:t>
            </w:r>
            <w:r w:rsidR="00C56AF7">
              <w:rPr>
                <w:rFonts w:ascii="Arial" w:hAnsi="Arial" w:cs="Arial"/>
              </w:rPr>
              <w:t>(s)</w:t>
            </w:r>
          </w:p>
        </w:tc>
      </w:tr>
      <w:tr w:rsidR="002D66B0" w14:paraId="28D82A1D" w14:textId="77777777" w:rsidTr="00CA5BB2">
        <w:tc>
          <w:tcPr>
            <w:tcW w:w="5245" w:type="dxa"/>
          </w:tcPr>
          <w:p w14:paraId="4F3E922F" w14:textId="4765F82D" w:rsidR="002D66B0" w:rsidRDefault="00DE6901" w:rsidP="00441F2F">
            <w:pPr>
              <w:spacing w:after="0"/>
              <w:ind w:right="61"/>
              <w:jc w:val="both"/>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68549" behindDoc="0" locked="0" layoutInCell="1" allowOverlap="1" wp14:anchorId="40B9F1D2" wp14:editId="6E82C8B2">
                      <wp:simplePos x="0" y="0"/>
                      <wp:positionH relativeFrom="column">
                        <wp:posOffset>2947035</wp:posOffset>
                      </wp:positionH>
                      <wp:positionV relativeFrom="paragraph">
                        <wp:posOffset>102235</wp:posOffset>
                      </wp:positionV>
                      <wp:extent cx="266700" cy="266700"/>
                      <wp:effectExtent l="0" t="0" r="19050" b="1905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CDC19C0" id="Rectangle 1" o:spid="_x0000_s1026" style="position:absolute;margin-left:232.05pt;margin-top:8.05pt;width:21pt;height:21pt;z-index:2516685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" fillcolor="white [3201]" strokecolor="black [3213]" strokeweight="1.5pt">
                      <w10:wrap type="through"/>
                    </v:rect>
                  </w:pict>
                </mc:Fallback>
              </mc:AlternateContent>
            </w:r>
            <w:r>
              <w:rPr>
                <w:noProof/>
                <w:lang w:eastAsia="en-AU"/>
              </w:rPr>
              <mc:AlternateContent>
                <mc:Choice Requires="wps">
                  <w:drawing>
                    <wp:anchor distT="0" distB="0" distL="114300" distR="114300" simplePos="0" relativeHeight="251661381" behindDoc="0" locked="0" layoutInCell="1" allowOverlap="1" wp14:anchorId="15765298" wp14:editId="2DEEB4E9">
                      <wp:simplePos x="0" y="0"/>
                      <wp:positionH relativeFrom="column">
                        <wp:posOffset>-48895</wp:posOffset>
                      </wp:positionH>
                      <wp:positionV relativeFrom="paragraph">
                        <wp:posOffset>130810</wp:posOffset>
                      </wp:positionV>
                      <wp:extent cx="266700" cy="266700"/>
                      <wp:effectExtent l="0" t="0" r="19050" b="1905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66700" cy="266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48248DB" id="Rectangle 4" o:spid="_x0000_s1026" style="position:absolute;margin-left:-3.85pt;margin-top:10.3pt;width:21pt;height:21pt;z-index:2516613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" fillcolor="white [3201]" strokecolor="black [3213]" strokeweight="1.5pt">
                      <w10:wrap type="through"/>
                    </v:rect>
                  </w:pict>
                </mc:Fallback>
              </mc:AlternateContent>
            </w:r>
          </w:p>
          <w:p w14:paraId="2E7AF180" w14:textId="5F074518" w:rsidR="002D66B0" w:rsidRPr="00D85475" w:rsidRDefault="00324D6F" w:rsidP="00753AE9">
            <w:pPr>
              <w:pStyle w:val="ListParagraph"/>
              <w:numPr>
                <w:ilvl w:val="0"/>
                <w:numId w:val="10"/>
              </w:numPr>
              <w:ind w:left="993" w:right="61" w:hanging="284"/>
              <w:jc w:val="both"/>
              <w:rPr>
                <w:rFonts w:ascii="Arial" w:hAnsi="Arial" w:cs="Arial"/>
              </w:rPr>
            </w:pPr>
            <w:r>
              <w:rPr>
                <w:rFonts w:ascii="Arial" w:hAnsi="Arial" w:cs="Arial"/>
              </w:rPr>
              <w:t>Cliff</w:t>
            </w:r>
            <w:r w:rsidR="00C56AF7">
              <w:rPr>
                <w:rFonts w:ascii="Arial" w:hAnsi="Arial" w:cs="Arial"/>
              </w:rPr>
              <w:t>(s)</w:t>
            </w:r>
          </w:p>
          <w:p w14:paraId="3D8F842E" w14:textId="6FFCCD14" w:rsidR="002D66B0" w:rsidRDefault="002D66B0" w:rsidP="00441F2F">
            <w:pPr>
              <w:spacing w:after="0"/>
              <w:ind w:right="61"/>
              <w:jc w:val="both"/>
              <w:rPr>
                <w:rFonts w:ascii="Arial" w:hAnsi="Arial" w:cs="Arial"/>
                <w:sz w:val="24"/>
                <w:szCs w:val="24"/>
              </w:rPr>
            </w:pPr>
          </w:p>
        </w:tc>
        <w:tc>
          <w:tcPr>
            <w:tcW w:w="3827" w:type="dxa"/>
          </w:tcPr>
          <w:p w14:paraId="45CEB9E5" w14:textId="551F93AD" w:rsidR="002D66B0" w:rsidRDefault="002D66B0" w:rsidP="00441F2F">
            <w:pPr>
              <w:spacing w:after="0"/>
              <w:ind w:right="61"/>
              <w:jc w:val="both"/>
              <w:rPr>
                <w:rFonts w:ascii="Arial" w:hAnsi="Arial" w:cs="Arial"/>
                <w:sz w:val="24"/>
                <w:szCs w:val="24"/>
              </w:rPr>
            </w:pPr>
          </w:p>
          <w:p w14:paraId="26BE5039" w14:textId="347236BD" w:rsidR="002D66B0" w:rsidRPr="00D85475" w:rsidRDefault="002D66B0" w:rsidP="00753AE9">
            <w:pPr>
              <w:pStyle w:val="ListParagraph"/>
              <w:numPr>
                <w:ilvl w:val="0"/>
                <w:numId w:val="10"/>
              </w:numPr>
              <w:ind w:left="544" w:right="61" w:hanging="284"/>
              <w:jc w:val="both"/>
              <w:rPr>
                <w:rFonts w:ascii="Arial" w:hAnsi="Arial" w:cs="Arial"/>
              </w:rPr>
            </w:pPr>
            <w:r>
              <w:rPr>
                <w:rFonts w:ascii="Arial" w:hAnsi="Arial" w:cs="Arial"/>
              </w:rPr>
              <w:t>Built-up area</w:t>
            </w:r>
            <w:r w:rsidR="00C56AF7">
              <w:rPr>
                <w:rFonts w:ascii="Arial" w:hAnsi="Arial" w:cs="Arial"/>
              </w:rPr>
              <w:t>(s)</w:t>
            </w:r>
          </w:p>
        </w:tc>
      </w:tr>
    </w:tbl>
    <w:p w14:paraId="07D46AF0" w14:textId="4A01D31C" w:rsidR="00B8486B" w:rsidRDefault="00B8486B" w:rsidP="00441F2F">
      <w:pPr>
        <w:spacing w:after="0"/>
        <w:ind w:right="61"/>
        <w:jc w:val="both"/>
        <w:rPr>
          <w:rFonts w:ascii="Arial" w:hAnsi="Arial" w:cs="Arial"/>
          <w:sz w:val="24"/>
          <w:szCs w:val="24"/>
        </w:rPr>
      </w:pPr>
    </w:p>
    <w:p w14:paraId="7B1728D7" w14:textId="047CD8D6" w:rsidR="009B37BF" w:rsidRDefault="009B37BF">
      <w:pPr>
        <w:spacing w:after="0" w:line="240" w:lineRule="auto"/>
        <w:rPr>
          <w:rFonts w:ascii="Arial" w:hAnsi="Arial" w:cs="Arial"/>
          <w:sz w:val="24"/>
          <w:szCs w:val="24"/>
        </w:rPr>
      </w:pPr>
      <w:r>
        <w:rPr>
          <w:rFonts w:ascii="Arial" w:hAnsi="Arial" w:cs="Arial"/>
          <w:sz w:val="24"/>
          <w:szCs w:val="24"/>
        </w:rPr>
        <w:br w:type="page"/>
      </w:r>
    </w:p>
    <w:p w14:paraId="7316226F" w14:textId="20DDFD94" w:rsidR="00441F2F" w:rsidRPr="005F0833" w:rsidRDefault="00420749" w:rsidP="00441F2F">
      <w:pPr>
        <w:spacing w:after="0"/>
        <w:ind w:right="61"/>
        <w:jc w:val="both"/>
        <w:rPr>
          <w:rFonts w:ascii="Arial" w:hAnsi="Arial" w:cs="Arial"/>
          <w:sz w:val="24"/>
          <w:szCs w:val="24"/>
        </w:rPr>
      </w:pPr>
      <w:r>
        <w:rPr>
          <w:rFonts w:ascii="Arial" w:hAnsi="Arial" w:cs="Arial"/>
          <w:b/>
          <w:noProof/>
          <w:sz w:val="24"/>
          <w:szCs w:val="24"/>
          <w:lang w:eastAsia="en-AU"/>
        </w:rPr>
        <w:lastRenderedPageBreak/>
        <mc:AlternateContent>
          <mc:Choice Requires="wpg">
            <w:drawing>
              <wp:anchor distT="0" distB="0" distL="114300" distR="114300" simplePos="0" relativeHeight="251658287" behindDoc="0" locked="0" layoutInCell="1" allowOverlap="1" wp14:anchorId="36A8E400" wp14:editId="083F9305">
                <wp:simplePos x="0" y="0"/>
                <wp:positionH relativeFrom="leftMargin">
                  <wp:posOffset>95250</wp:posOffset>
                </wp:positionH>
                <wp:positionV relativeFrom="page">
                  <wp:posOffset>685800</wp:posOffset>
                </wp:positionV>
                <wp:extent cx="504000" cy="9450000"/>
                <wp:effectExtent l="0" t="0" r="10795" b="37465"/>
                <wp:wrapNone/>
                <wp:docPr id="203" name="Group 203"/>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04" name="Straight Connector 20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Text Box 205"/>
                        <wps:cNvSpPr txBox="1"/>
                        <wps:spPr>
                          <a:xfrm>
                            <a:off x="0" y="2533650"/>
                            <a:ext cx="410400" cy="4172400"/>
                          </a:xfrm>
                          <a:prstGeom prst="rect">
                            <a:avLst/>
                          </a:prstGeom>
                          <a:solidFill>
                            <a:schemeClr val="lt1"/>
                          </a:solidFill>
                          <a:ln w="6350">
                            <a:noFill/>
                          </a:ln>
                        </wps:spPr>
                        <wps:txbx>
                          <w:txbxContent>
                            <w:p w14:paraId="6C26F022"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A8E400" id="Group 203" o:spid="_x0000_s1050" style="position:absolute;left:0;text-align:left;margin-left:7.5pt;margin-top:54pt;width:39.7pt;height:744.1pt;z-index:251658287;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">
                <v:line id="Straight Connector 204" o:spid="_x0000_s1051"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xQAAANwAAAAPAAAAZHJzL2Rvd25yZXYueG1sRI9PawIx&#10;FMTvhX6H8Aq91awi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B0UI/ExQAAANwAAAAP&#10;AAAAAAAAAAAAAAAAAAcCAABkcnMvZG93bnJldi54bWxQSwUGAAAAAAMAAwC3AAAA+QIAAAAA&#10;" strokecolor="black [3213]" strokeweight=".5pt">
                  <v:stroke joinstyle="miter"/>
                </v:line>
                <v:shape id="Text Box 205" o:spid="_x0000_s1052"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" fillcolor="white [3201]" stroked="f" strokeweight=".5pt">
                  <v:textbox style="layout-flow:vertical">
                    <w:txbxContent>
                      <w:p w14:paraId="6C26F022"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605441AE" w14:textId="7FE10CC7" w:rsidR="00E51872" w:rsidRPr="005F0833" w:rsidRDefault="00E51872" w:rsidP="00E51872">
      <w:pPr>
        <w:spacing w:after="0"/>
        <w:ind w:right="61"/>
        <w:jc w:val="both"/>
        <w:rPr>
          <w:rFonts w:ascii="Arial" w:hAnsi="Arial" w:cs="Arial"/>
          <w:sz w:val="24"/>
          <w:szCs w:val="24"/>
        </w:rPr>
      </w:pPr>
      <w:bookmarkStart w:id="0" w:name="_Hlk77254975"/>
      <w:r w:rsidRPr="005F0833">
        <w:rPr>
          <w:rFonts w:ascii="Arial" w:hAnsi="Arial" w:cs="Arial"/>
          <w:sz w:val="24"/>
          <w:szCs w:val="24"/>
        </w:rPr>
        <w:t xml:space="preserve">Refer to </w:t>
      </w:r>
      <w:r w:rsidRPr="005F0833">
        <w:rPr>
          <w:rFonts w:ascii="Arial" w:hAnsi="Arial" w:cs="Arial"/>
          <w:b/>
          <w:sz w:val="24"/>
          <w:szCs w:val="24"/>
        </w:rPr>
        <w:t>Source 1</w:t>
      </w:r>
      <w:r w:rsidR="00A030C4">
        <w:rPr>
          <w:rFonts w:ascii="Arial" w:hAnsi="Arial" w:cs="Arial"/>
          <w:b/>
          <w:sz w:val="24"/>
          <w:szCs w:val="24"/>
        </w:rPr>
        <w:t>:</w:t>
      </w:r>
      <w:r w:rsidRPr="005F0833">
        <w:rPr>
          <w:rFonts w:ascii="Arial" w:hAnsi="Arial" w:cs="Arial"/>
          <w:sz w:val="24"/>
          <w:szCs w:val="24"/>
        </w:rPr>
        <w:t xml:space="preserve"> </w:t>
      </w:r>
      <w:r w:rsidR="00A030C4">
        <w:rPr>
          <w:rFonts w:ascii="Arial" w:hAnsi="Arial" w:cs="Arial"/>
          <w:sz w:val="24"/>
          <w:szCs w:val="24"/>
        </w:rPr>
        <w:t xml:space="preserve"> </w:t>
      </w:r>
      <w:r>
        <w:rPr>
          <w:rFonts w:ascii="Arial" w:hAnsi="Arial" w:cs="Arial"/>
          <w:sz w:val="24"/>
          <w:szCs w:val="24"/>
        </w:rPr>
        <w:t xml:space="preserve">Byron Bay </w:t>
      </w:r>
      <w:r w:rsidRPr="005F0833">
        <w:rPr>
          <w:rFonts w:ascii="Arial" w:hAnsi="Arial" w:cs="Arial"/>
          <w:sz w:val="24"/>
          <w:szCs w:val="24"/>
        </w:rPr>
        <w:t xml:space="preserve">topographic map </w:t>
      </w:r>
      <w:r w:rsidR="00A12366">
        <w:rPr>
          <w:rFonts w:ascii="Arial" w:hAnsi="Arial" w:cs="Arial"/>
          <w:sz w:val="24"/>
          <w:szCs w:val="24"/>
        </w:rPr>
        <w:t xml:space="preserve">– 2017 </w:t>
      </w:r>
      <w:r w:rsidRPr="005F0833">
        <w:rPr>
          <w:rFonts w:ascii="Arial" w:hAnsi="Arial" w:cs="Arial"/>
          <w:sz w:val="24"/>
          <w:szCs w:val="24"/>
        </w:rPr>
        <w:t xml:space="preserve">and </w:t>
      </w:r>
      <w:r w:rsidRPr="005F0833">
        <w:rPr>
          <w:rFonts w:ascii="Arial" w:hAnsi="Arial" w:cs="Arial"/>
          <w:b/>
          <w:sz w:val="24"/>
          <w:szCs w:val="24"/>
        </w:rPr>
        <w:t>Source 2</w:t>
      </w:r>
      <w:r w:rsidRPr="005F0833">
        <w:rPr>
          <w:rFonts w:ascii="Arial" w:hAnsi="Arial" w:cs="Arial"/>
          <w:sz w:val="24"/>
          <w:szCs w:val="24"/>
        </w:rPr>
        <w:t xml:space="preserve"> </w:t>
      </w:r>
      <w:r>
        <w:rPr>
          <w:rFonts w:ascii="Arial" w:hAnsi="Arial" w:cs="Arial"/>
          <w:sz w:val="24"/>
          <w:szCs w:val="24"/>
        </w:rPr>
        <w:t>Byron Bay</w:t>
      </w:r>
      <w:r w:rsidRPr="005F0833">
        <w:rPr>
          <w:rFonts w:ascii="Arial" w:hAnsi="Arial" w:cs="Arial"/>
          <w:sz w:val="24"/>
          <w:szCs w:val="24"/>
        </w:rPr>
        <w:t xml:space="preserve"> </w:t>
      </w:r>
      <w:r>
        <w:rPr>
          <w:rFonts w:ascii="Arial" w:hAnsi="Arial" w:cs="Arial"/>
          <w:sz w:val="24"/>
          <w:szCs w:val="24"/>
        </w:rPr>
        <w:t>aerial</w:t>
      </w:r>
      <w:r w:rsidRPr="005F0833">
        <w:rPr>
          <w:rFonts w:ascii="Arial" w:hAnsi="Arial" w:cs="Arial"/>
          <w:sz w:val="24"/>
          <w:szCs w:val="24"/>
        </w:rPr>
        <w:t xml:space="preserve"> </w:t>
      </w:r>
      <w:r>
        <w:rPr>
          <w:rFonts w:ascii="Arial" w:hAnsi="Arial" w:cs="Arial"/>
          <w:sz w:val="24"/>
          <w:szCs w:val="24"/>
        </w:rPr>
        <w:t>photograph</w:t>
      </w:r>
      <w:r w:rsidRPr="005F0833">
        <w:rPr>
          <w:rFonts w:ascii="Arial" w:hAnsi="Arial" w:cs="Arial"/>
          <w:sz w:val="24"/>
          <w:szCs w:val="24"/>
        </w:rPr>
        <w:t xml:space="preserve"> </w:t>
      </w:r>
      <w:r w:rsidR="00A12366">
        <w:rPr>
          <w:rFonts w:ascii="Arial" w:hAnsi="Arial" w:cs="Arial"/>
          <w:sz w:val="24"/>
          <w:szCs w:val="24"/>
        </w:rPr>
        <w:t xml:space="preserve">- </w:t>
      </w:r>
      <w:r>
        <w:rPr>
          <w:rFonts w:ascii="Arial" w:hAnsi="Arial" w:cs="Arial"/>
          <w:sz w:val="24"/>
          <w:szCs w:val="24"/>
        </w:rPr>
        <w:t>19</w:t>
      </w:r>
      <w:r w:rsidR="00A12366">
        <w:rPr>
          <w:rFonts w:ascii="Arial" w:hAnsi="Arial" w:cs="Arial"/>
          <w:sz w:val="24"/>
          <w:szCs w:val="24"/>
        </w:rPr>
        <w:t>58</w:t>
      </w:r>
      <w:r w:rsidR="00535BAB">
        <w:rPr>
          <w:rFonts w:ascii="Arial" w:hAnsi="Arial" w:cs="Arial"/>
          <w:sz w:val="24"/>
          <w:szCs w:val="24"/>
        </w:rPr>
        <w:t xml:space="preserve"> to answer Question 24 below.</w:t>
      </w:r>
    </w:p>
    <w:bookmarkEnd w:id="0"/>
    <w:p w14:paraId="1B68A780" w14:textId="77777777" w:rsidR="00E51872" w:rsidRDefault="00E51872" w:rsidP="00E51872">
      <w:pPr>
        <w:widowControl w:val="0"/>
        <w:autoSpaceDE w:val="0"/>
        <w:autoSpaceDN w:val="0"/>
        <w:adjustRightInd w:val="0"/>
        <w:spacing w:after="0" w:line="240" w:lineRule="auto"/>
        <w:rPr>
          <w:rFonts w:ascii="Arial" w:hAnsi="Arial" w:cs="Arial"/>
          <w:sz w:val="24"/>
          <w:szCs w:val="24"/>
          <w:lang w:val="en-GB"/>
        </w:rPr>
      </w:pPr>
    </w:p>
    <w:p w14:paraId="18EE9392" w14:textId="155BD3D6" w:rsidR="00E51872" w:rsidRPr="00441F2F" w:rsidRDefault="00E51872" w:rsidP="00E51872">
      <w:pPr>
        <w:spacing w:after="0" w:line="240" w:lineRule="auto"/>
        <w:ind w:left="8505" w:hanging="8505"/>
        <w:rPr>
          <w:rFonts w:ascii="Arial" w:hAnsi="Arial" w:cs="Arial"/>
          <w:sz w:val="24"/>
          <w:szCs w:val="24"/>
          <w:lang w:val="en-GB"/>
        </w:rPr>
      </w:pPr>
      <w:r w:rsidRPr="009532FB">
        <w:rPr>
          <w:rFonts w:ascii="Arial" w:hAnsi="Arial" w:cs="Arial"/>
          <w:b/>
          <w:sz w:val="24"/>
          <w:szCs w:val="24"/>
          <w:lang w:val="en-GB"/>
        </w:rPr>
        <w:t>Question</w:t>
      </w:r>
      <w:r w:rsidRPr="001341BE">
        <w:rPr>
          <w:rFonts w:ascii="Arial" w:hAnsi="Arial" w:cs="Arial"/>
          <w:b/>
          <w:sz w:val="24"/>
          <w:szCs w:val="24"/>
          <w:lang w:val="en-GB"/>
        </w:rPr>
        <w:t xml:space="preserve"> </w:t>
      </w:r>
      <w:r w:rsidR="005C52E6">
        <w:rPr>
          <w:rFonts w:ascii="Arial" w:hAnsi="Arial" w:cs="Arial"/>
          <w:b/>
          <w:sz w:val="24"/>
          <w:szCs w:val="24"/>
          <w:lang w:val="en-GB"/>
        </w:rPr>
        <w:t>2</w:t>
      </w:r>
      <w:r w:rsidR="00B663BD">
        <w:rPr>
          <w:rFonts w:ascii="Arial" w:hAnsi="Arial" w:cs="Arial"/>
          <w:b/>
          <w:sz w:val="24"/>
          <w:szCs w:val="24"/>
          <w:lang w:val="en-GB"/>
        </w:rPr>
        <w:t>4</w:t>
      </w:r>
      <w:r>
        <w:rPr>
          <w:rFonts w:ascii="Arial" w:hAnsi="Arial" w:cs="Arial"/>
          <w:b/>
          <w:sz w:val="24"/>
          <w:szCs w:val="24"/>
          <w:lang w:val="en-GB"/>
        </w:rPr>
        <w:tab/>
        <w:t>(2 marks)</w:t>
      </w:r>
    </w:p>
    <w:p w14:paraId="13A0191D" w14:textId="77777777" w:rsidR="00E51872" w:rsidRDefault="00E51872" w:rsidP="00E51872">
      <w:pPr>
        <w:pStyle w:val="ListParagraph"/>
        <w:tabs>
          <w:tab w:val="left" w:pos="1843"/>
        </w:tabs>
        <w:ind w:left="0"/>
        <w:rPr>
          <w:rFonts w:ascii="Arial" w:hAnsi="Arial" w:cs="Arial"/>
          <w:u w:val="single"/>
        </w:rPr>
      </w:pPr>
    </w:p>
    <w:p w14:paraId="7FF0358A" w14:textId="37196EC4" w:rsidR="00E51872" w:rsidRPr="005F0833" w:rsidRDefault="00E51872" w:rsidP="00E51872">
      <w:pPr>
        <w:spacing w:after="0" w:line="240" w:lineRule="auto"/>
        <w:jc w:val="both"/>
        <w:rPr>
          <w:rFonts w:ascii="Arial" w:hAnsi="Arial" w:cs="Arial"/>
          <w:bCs/>
          <w:sz w:val="24"/>
          <w:szCs w:val="24"/>
        </w:rPr>
      </w:pPr>
      <w:r w:rsidRPr="005F0833">
        <w:rPr>
          <w:rFonts w:ascii="Arial" w:hAnsi="Arial" w:cs="Arial"/>
          <w:bCs/>
          <w:sz w:val="24"/>
          <w:szCs w:val="24"/>
        </w:rPr>
        <w:t xml:space="preserve">Locate and describe </w:t>
      </w:r>
      <w:r w:rsidRPr="005F0833">
        <w:rPr>
          <w:rFonts w:ascii="Arial" w:hAnsi="Arial" w:cs="Arial"/>
          <w:b/>
          <w:bCs/>
          <w:sz w:val="24"/>
          <w:szCs w:val="24"/>
        </w:rPr>
        <w:t>one</w:t>
      </w:r>
      <w:r w:rsidRPr="005F0833">
        <w:rPr>
          <w:rFonts w:ascii="Arial" w:hAnsi="Arial" w:cs="Arial"/>
          <w:bCs/>
          <w:sz w:val="24"/>
          <w:szCs w:val="24"/>
        </w:rPr>
        <w:t xml:space="preserve"> example of a change in land use that can be observed in </w:t>
      </w:r>
      <w:r w:rsidRPr="005F0833">
        <w:rPr>
          <w:rFonts w:ascii="Arial" w:hAnsi="Arial" w:cs="Arial"/>
          <w:b/>
          <w:bCs/>
          <w:sz w:val="24"/>
          <w:szCs w:val="24"/>
        </w:rPr>
        <w:t xml:space="preserve">Source </w:t>
      </w:r>
      <w:r w:rsidR="00A21918">
        <w:rPr>
          <w:rFonts w:ascii="Arial" w:hAnsi="Arial" w:cs="Arial"/>
          <w:b/>
          <w:bCs/>
          <w:sz w:val="24"/>
          <w:szCs w:val="24"/>
        </w:rPr>
        <w:t>1</w:t>
      </w:r>
      <w:r w:rsidRPr="005F0833">
        <w:rPr>
          <w:rFonts w:ascii="Arial" w:hAnsi="Arial" w:cs="Arial"/>
          <w:bCs/>
          <w:sz w:val="24"/>
          <w:szCs w:val="24"/>
        </w:rPr>
        <w:t xml:space="preserve"> when compared to </w:t>
      </w:r>
      <w:r w:rsidRPr="005F0833">
        <w:rPr>
          <w:rFonts w:ascii="Arial" w:hAnsi="Arial" w:cs="Arial"/>
          <w:b/>
          <w:bCs/>
          <w:sz w:val="24"/>
          <w:szCs w:val="24"/>
        </w:rPr>
        <w:t xml:space="preserve">Source </w:t>
      </w:r>
      <w:r w:rsidR="00A21918">
        <w:rPr>
          <w:rFonts w:ascii="Arial" w:hAnsi="Arial" w:cs="Arial"/>
          <w:b/>
          <w:bCs/>
          <w:sz w:val="24"/>
          <w:szCs w:val="24"/>
        </w:rPr>
        <w:t>2</w:t>
      </w:r>
      <w:r w:rsidRPr="005F0833">
        <w:rPr>
          <w:rFonts w:ascii="Arial" w:hAnsi="Arial" w:cs="Arial"/>
          <w:bCs/>
          <w:sz w:val="24"/>
          <w:szCs w:val="24"/>
        </w:rPr>
        <w:t>.</w:t>
      </w:r>
    </w:p>
    <w:p w14:paraId="3D42DE54" w14:textId="77777777" w:rsidR="00E51872" w:rsidRPr="00782F78" w:rsidRDefault="00E51872" w:rsidP="00E51872">
      <w:pPr>
        <w:spacing w:after="0" w:line="240" w:lineRule="auto"/>
        <w:jc w:val="both"/>
        <w:rPr>
          <w:rFonts w:ascii="Arial" w:hAnsi="Arial" w:cs="Arial"/>
          <w:bCs/>
          <w:sz w:val="24"/>
          <w:szCs w:val="24"/>
        </w:rPr>
      </w:pPr>
    </w:p>
    <w:p w14:paraId="49580545" w14:textId="77777777" w:rsidR="00E51872" w:rsidRPr="00782F78" w:rsidRDefault="00E51872" w:rsidP="00CA5BB2">
      <w:pPr>
        <w:pStyle w:val="ListParagraph"/>
        <w:ind w:left="0"/>
        <w:rPr>
          <w:rFonts w:ascii="Arial" w:hAnsi="Arial" w:cs="Arial"/>
          <w:b/>
        </w:rPr>
      </w:pPr>
    </w:p>
    <w:tbl>
      <w:tblPr>
        <w:tblStyle w:val="TableGrid"/>
        <w:tblW w:w="0" w:type="auto"/>
        <w:tblLook w:val="04A0" w:firstRow="1" w:lastRow="0" w:firstColumn="1" w:lastColumn="0" w:noHBand="0" w:noVBand="1"/>
      </w:tblPr>
      <w:tblGrid>
        <w:gridCol w:w="9629"/>
      </w:tblGrid>
      <w:tr w:rsidR="00E51872" w:rsidRPr="00782F78" w14:paraId="32ADFA41" w14:textId="77777777" w:rsidTr="00847EF1">
        <w:trPr>
          <w:trHeight w:val="510"/>
        </w:trPr>
        <w:tc>
          <w:tcPr>
            <w:tcW w:w="9629" w:type="dxa"/>
            <w:tcBorders>
              <w:left w:val="nil"/>
              <w:right w:val="nil"/>
            </w:tcBorders>
          </w:tcPr>
          <w:p w14:paraId="50CF1037" w14:textId="77777777" w:rsidR="00E51872" w:rsidRPr="00782F78" w:rsidRDefault="00E51872" w:rsidP="00847EF1">
            <w:pPr>
              <w:pStyle w:val="ListParagraph"/>
              <w:tabs>
                <w:tab w:val="left" w:pos="2420"/>
              </w:tabs>
              <w:spacing w:line="360" w:lineRule="auto"/>
              <w:ind w:left="0"/>
              <w:rPr>
                <w:rFonts w:ascii="Arial" w:hAnsi="Arial" w:cs="Arial"/>
              </w:rPr>
            </w:pPr>
          </w:p>
        </w:tc>
      </w:tr>
      <w:tr w:rsidR="00E51872" w:rsidRPr="00782F78" w14:paraId="0BDD5BDD" w14:textId="77777777" w:rsidTr="00847EF1">
        <w:trPr>
          <w:trHeight w:val="510"/>
        </w:trPr>
        <w:tc>
          <w:tcPr>
            <w:tcW w:w="9629" w:type="dxa"/>
            <w:tcBorders>
              <w:left w:val="nil"/>
              <w:right w:val="nil"/>
            </w:tcBorders>
          </w:tcPr>
          <w:p w14:paraId="57665525" w14:textId="77777777" w:rsidR="00E51872" w:rsidRPr="00782F78" w:rsidRDefault="00E51872" w:rsidP="00847EF1">
            <w:pPr>
              <w:pStyle w:val="ListParagraph"/>
              <w:tabs>
                <w:tab w:val="left" w:pos="2420"/>
              </w:tabs>
              <w:spacing w:line="360" w:lineRule="auto"/>
              <w:ind w:left="0"/>
              <w:rPr>
                <w:rFonts w:ascii="Arial" w:hAnsi="Arial" w:cs="Arial"/>
              </w:rPr>
            </w:pPr>
          </w:p>
        </w:tc>
      </w:tr>
      <w:tr w:rsidR="00E51872" w:rsidRPr="00782F78" w14:paraId="6A6303EA" w14:textId="77777777" w:rsidTr="00847EF1">
        <w:trPr>
          <w:trHeight w:val="510"/>
        </w:trPr>
        <w:tc>
          <w:tcPr>
            <w:tcW w:w="9629" w:type="dxa"/>
            <w:tcBorders>
              <w:left w:val="nil"/>
              <w:right w:val="nil"/>
            </w:tcBorders>
          </w:tcPr>
          <w:p w14:paraId="4619E495" w14:textId="77777777" w:rsidR="00E51872" w:rsidRPr="00782F78" w:rsidRDefault="00E51872" w:rsidP="00847EF1">
            <w:pPr>
              <w:pStyle w:val="ListParagraph"/>
              <w:tabs>
                <w:tab w:val="left" w:pos="2420"/>
              </w:tabs>
              <w:spacing w:line="360" w:lineRule="auto"/>
              <w:ind w:left="0"/>
              <w:rPr>
                <w:rFonts w:ascii="Arial" w:hAnsi="Arial" w:cs="Arial"/>
              </w:rPr>
            </w:pPr>
          </w:p>
        </w:tc>
      </w:tr>
      <w:tr w:rsidR="00E51872" w:rsidRPr="00782F78" w14:paraId="7933F1BF" w14:textId="77777777" w:rsidTr="00847EF1">
        <w:trPr>
          <w:trHeight w:val="510"/>
        </w:trPr>
        <w:tc>
          <w:tcPr>
            <w:tcW w:w="9629" w:type="dxa"/>
            <w:tcBorders>
              <w:left w:val="nil"/>
              <w:right w:val="nil"/>
            </w:tcBorders>
          </w:tcPr>
          <w:p w14:paraId="739A1566" w14:textId="77777777" w:rsidR="00E51872" w:rsidRPr="00782F78" w:rsidRDefault="00E51872" w:rsidP="00847EF1">
            <w:pPr>
              <w:pStyle w:val="ListParagraph"/>
              <w:tabs>
                <w:tab w:val="left" w:pos="2420"/>
              </w:tabs>
              <w:spacing w:line="360" w:lineRule="auto"/>
              <w:ind w:left="0"/>
              <w:rPr>
                <w:rFonts w:ascii="Arial" w:hAnsi="Arial" w:cs="Arial"/>
              </w:rPr>
            </w:pPr>
          </w:p>
        </w:tc>
      </w:tr>
      <w:tr w:rsidR="00E51872" w:rsidRPr="00782F78" w14:paraId="784C71B4" w14:textId="77777777" w:rsidTr="00847EF1">
        <w:trPr>
          <w:trHeight w:val="510"/>
        </w:trPr>
        <w:tc>
          <w:tcPr>
            <w:tcW w:w="9629" w:type="dxa"/>
            <w:tcBorders>
              <w:left w:val="nil"/>
              <w:right w:val="nil"/>
            </w:tcBorders>
          </w:tcPr>
          <w:p w14:paraId="58CE2ACA" w14:textId="77777777" w:rsidR="00E51872" w:rsidRPr="00782F78" w:rsidRDefault="00E51872" w:rsidP="00847EF1">
            <w:pPr>
              <w:pStyle w:val="ListParagraph"/>
              <w:tabs>
                <w:tab w:val="left" w:pos="2420"/>
              </w:tabs>
              <w:spacing w:line="360" w:lineRule="auto"/>
              <w:ind w:left="0"/>
              <w:rPr>
                <w:rFonts w:ascii="Arial" w:hAnsi="Arial" w:cs="Arial"/>
              </w:rPr>
            </w:pPr>
          </w:p>
        </w:tc>
      </w:tr>
    </w:tbl>
    <w:p w14:paraId="64D692EF" w14:textId="77777777" w:rsidR="00CA650E" w:rsidRDefault="00CA650E">
      <w:pPr>
        <w:spacing w:after="0" w:line="240" w:lineRule="auto"/>
        <w:rPr>
          <w:rFonts w:ascii="Arial" w:hAnsi="Arial" w:cs="Arial"/>
          <w:bCs/>
          <w:sz w:val="24"/>
          <w:szCs w:val="24"/>
        </w:rPr>
      </w:pPr>
    </w:p>
    <w:p w14:paraId="5DEF29D5" w14:textId="54D26D85" w:rsidR="003F62F7" w:rsidRDefault="003F62F7">
      <w:pPr>
        <w:spacing w:after="0" w:line="240" w:lineRule="auto"/>
        <w:rPr>
          <w:rFonts w:ascii="Arial" w:hAnsi="Arial" w:cs="Arial"/>
          <w:bCs/>
          <w:sz w:val="24"/>
          <w:szCs w:val="24"/>
        </w:rPr>
      </w:pPr>
    </w:p>
    <w:p w14:paraId="27C062E1" w14:textId="77777777" w:rsidR="00E63221" w:rsidRDefault="00E63221">
      <w:pPr>
        <w:spacing w:after="0" w:line="240" w:lineRule="auto"/>
        <w:rPr>
          <w:rFonts w:ascii="Arial" w:hAnsi="Arial" w:cs="Arial"/>
          <w:bCs/>
          <w:sz w:val="24"/>
          <w:szCs w:val="24"/>
        </w:rPr>
      </w:pPr>
    </w:p>
    <w:p w14:paraId="0299B165" w14:textId="242F49E3" w:rsidR="00B663BD" w:rsidRDefault="00B663BD">
      <w:pPr>
        <w:spacing w:after="0" w:line="240" w:lineRule="auto"/>
        <w:rPr>
          <w:rFonts w:ascii="Arial" w:hAnsi="Arial" w:cs="Arial"/>
          <w:bCs/>
          <w:sz w:val="24"/>
          <w:szCs w:val="24"/>
        </w:rPr>
      </w:pPr>
    </w:p>
    <w:p w14:paraId="16C84C38" w14:textId="20CA7D39" w:rsidR="00B663BD" w:rsidRPr="005F0833" w:rsidRDefault="00B663BD" w:rsidP="00B663BD">
      <w:pPr>
        <w:spacing w:after="0"/>
        <w:ind w:right="61"/>
        <w:jc w:val="both"/>
        <w:rPr>
          <w:rFonts w:ascii="Arial" w:hAnsi="Arial" w:cs="Arial"/>
          <w:sz w:val="24"/>
          <w:szCs w:val="24"/>
        </w:rPr>
      </w:pPr>
      <w:r w:rsidRPr="005F0833">
        <w:rPr>
          <w:rFonts w:ascii="Arial" w:hAnsi="Arial" w:cs="Arial"/>
          <w:sz w:val="24"/>
          <w:szCs w:val="24"/>
        </w:rPr>
        <w:t xml:space="preserve">Refer to </w:t>
      </w:r>
      <w:r w:rsidRPr="005F0833">
        <w:rPr>
          <w:rFonts w:ascii="Arial" w:hAnsi="Arial" w:cs="Arial"/>
          <w:b/>
          <w:sz w:val="24"/>
          <w:szCs w:val="24"/>
        </w:rPr>
        <w:t>Source 1</w:t>
      </w:r>
      <w:r w:rsidR="00A030C4">
        <w:rPr>
          <w:rFonts w:ascii="Arial" w:hAnsi="Arial" w:cs="Arial"/>
          <w:b/>
          <w:sz w:val="24"/>
          <w:szCs w:val="24"/>
        </w:rPr>
        <w:t>:</w:t>
      </w:r>
      <w:r w:rsidRPr="005F0833">
        <w:rPr>
          <w:rFonts w:ascii="Arial" w:hAnsi="Arial" w:cs="Arial"/>
          <w:sz w:val="24"/>
          <w:szCs w:val="24"/>
        </w:rPr>
        <w:t xml:space="preserve"> </w:t>
      </w:r>
      <w:r w:rsidR="00A030C4">
        <w:rPr>
          <w:rFonts w:ascii="Arial" w:hAnsi="Arial" w:cs="Arial"/>
          <w:sz w:val="24"/>
          <w:szCs w:val="24"/>
        </w:rPr>
        <w:t xml:space="preserve"> </w:t>
      </w:r>
      <w:r>
        <w:rPr>
          <w:rFonts w:ascii="Arial" w:hAnsi="Arial" w:cs="Arial"/>
          <w:sz w:val="24"/>
          <w:szCs w:val="24"/>
        </w:rPr>
        <w:t xml:space="preserve">Byron Bay </w:t>
      </w:r>
      <w:r w:rsidRPr="005F0833">
        <w:rPr>
          <w:rFonts w:ascii="Arial" w:hAnsi="Arial" w:cs="Arial"/>
          <w:sz w:val="24"/>
          <w:szCs w:val="24"/>
        </w:rPr>
        <w:t>topographic map</w:t>
      </w:r>
      <w:r w:rsidR="00945108">
        <w:rPr>
          <w:rFonts w:ascii="Arial" w:hAnsi="Arial" w:cs="Arial"/>
          <w:sz w:val="24"/>
          <w:szCs w:val="24"/>
        </w:rPr>
        <w:t xml:space="preserve"> - 2017</w:t>
      </w:r>
      <w:r>
        <w:rPr>
          <w:rFonts w:ascii="Arial" w:hAnsi="Arial" w:cs="Arial"/>
          <w:sz w:val="24"/>
          <w:szCs w:val="24"/>
        </w:rPr>
        <w:t xml:space="preserve">, </w:t>
      </w:r>
      <w:r w:rsidRPr="005F0833">
        <w:rPr>
          <w:rFonts w:ascii="Arial" w:hAnsi="Arial" w:cs="Arial"/>
          <w:b/>
          <w:sz w:val="24"/>
          <w:szCs w:val="24"/>
        </w:rPr>
        <w:t>Source 2</w:t>
      </w:r>
      <w:r w:rsidR="00A030C4">
        <w:rPr>
          <w:rFonts w:ascii="Arial" w:hAnsi="Arial" w:cs="Arial"/>
          <w:b/>
          <w:sz w:val="24"/>
          <w:szCs w:val="24"/>
        </w:rPr>
        <w:t>:</w:t>
      </w:r>
      <w:r w:rsidRPr="005F0833">
        <w:rPr>
          <w:rFonts w:ascii="Arial" w:hAnsi="Arial" w:cs="Arial"/>
          <w:sz w:val="24"/>
          <w:szCs w:val="24"/>
        </w:rPr>
        <w:t xml:space="preserve"> </w:t>
      </w:r>
      <w:r w:rsidR="00A030C4">
        <w:rPr>
          <w:rFonts w:ascii="Arial" w:hAnsi="Arial" w:cs="Arial"/>
          <w:sz w:val="24"/>
          <w:szCs w:val="24"/>
        </w:rPr>
        <w:t xml:space="preserve"> </w:t>
      </w:r>
      <w:r>
        <w:rPr>
          <w:rFonts w:ascii="Arial" w:hAnsi="Arial" w:cs="Arial"/>
          <w:sz w:val="24"/>
          <w:szCs w:val="24"/>
        </w:rPr>
        <w:t>Byron Bay</w:t>
      </w:r>
      <w:r w:rsidRPr="005F0833">
        <w:rPr>
          <w:rFonts w:ascii="Arial" w:hAnsi="Arial" w:cs="Arial"/>
          <w:sz w:val="24"/>
          <w:szCs w:val="24"/>
        </w:rPr>
        <w:t xml:space="preserve"> </w:t>
      </w:r>
      <w:r>
        <w:rPr>
          <w:rFonts w:ascii="Arial" w:hAnsi="Arial" w:cs="Arial"/>
          <w:sz w:val="24"/>
          <w:szCs w:val="24"/>
        </w:rPr>
        <w:t>aerial</w:t>
      </w:r>
      <w:r w:rsidRPr="005F0833">
        <w:rPr>
          <w:rFonts w:ascii="Arial" w:hAnsi="Arial" w:cs="Arial"/>
          <w:sz w:val="24"/>
          <w:szCs w:val="24"/>
        </w:rPr>
        <w:t xml:space="preserve"> </w:t>
      </w:r>
      <w:r>
        <w:rPr>
          <w:rFonts w:ascii="Arial" w:hAnsi="Arial" w:cs="Arial"/>
          <w:sz w:val="24"/>
          <w:szCs w:val="24"/>
        </w:rPr>
        <w:t>photograph</w:t>
      </w:r>
      <w:r w:rsidRPr="005F0833">
        <w:rPr>
          <w:rFonts w:ascii="Arial" w:hAnsi="Arial" w:cs="Arial"/>
          <w:sz w:val="24"/>
          <w:szCs w:val="24"/>
        </w:rPr>
        <w:t xml:space="preserve"> </w:t>
      </w:r>
      <w:r w:rsidR="00EF6460">
        <w:rPr>
          <w:rFonts w:ascii="Arial" w:hAnsi="Arial" w:cs="Arial"/>
          <w:sz w:val="24"/>
          <w:szCs w:val="24"/>
        </w:rPr>
        <w:t xml:space="preserve">- </w:t>
      </w:r>
      <w:r>
        <w:rPr>
          <w:rFonts w:ascii="Arial" w:hAnsi="Arial" w:cs="Arial"/>
          <w:sz w:val="24"/>
          <w:szCs w:val="24"/>
        </w:rPr>
        <w:t>19</w:t>
      </w:r>
      <w:r w:rsidR="004F0EA9">
        <w:rPr>
          <w:rFonts w:ascii="Arial" w:hAnsi="Arial" w:cs="Arial"/>
          <w:sz w:val="24"/>
          <w:szCs w:val="24"/>
        </w:rPr>
        <w:t>58</w:t>
      </w:r>
      <w:r>
        <w:rPr>
          <w:rFonts w:ascii="Arial" w:hAnsi="Arial" w:cs="Arial"/>
          <w:sz w:val="24"/>
          <w:szCs w:val="24"/>
        </w:rPr>
        <w:t xml:space="preserve"> and </w:t>
      </w:r>
      <w:r w:rsidRPr="00047C95">
        <w:rPr>
          <w:rFonts w:ascii="Arial" w:hAnsi="Arial" w:cs="Arial"/>
          <w:b/>
          <w:bCs/>
          <w:sz w:val="24"/>
          <w:szCs w:val="24"/>
        </w:rPr>
        <w:t>Source 3:</w:t>
      </w:r>
      <w:r w:rsidR="00EF6460">
        <w:rPr>
          <w:rFonts w:ascii="Arial" w:hAnsi="Arial" w:cs="Arial"/>
          <w:sz w:val="24"/>
          <w:szCs w:val="24"/>
        </w:rPr>
        <w:t xml:space="preserve">  </w:t>
      </w:r>
      <w:r>
        <w:rPr>
          <w:rFonts w:ascii="Arial" w:hAnsi="Arial" w:cs="Arial"/>
          <w:sz w:val="24"/>
          <w:szCs w:val="24"/>
        </w:rPr>
        <w:t xml:space="preserve">Byron Bay oblique </w:t>
      </w:r>
      <w:r w:rsidR="004F0EA9">
        <w:rPr>
          <w:rFonts w:ascii="Arial" w:hAnsi="Arial" w:cs="Arial"/>
          <w:sz w:val="24"/>
          <w:szCs w:val="24"/>
        </w:rPr>
        <w:t xml:space="preserve">aerial </w:t>
      </w:r>
      <w:r>
        <w:rPr>
          <w:rFonts w:ascii="Arial" w:hAnsi="Arial" w:cs="Arial"/>
          <w:sz w:val="24"/>
          <w:szCs w:val="24"/>
        </w:rPr>
        <w:t>photograph</w:t>
      </w:r>
      <w:r w:rsidR="00047C95">
        <w:rPr>
          <w:rFonts w:ascii="Arial" w:hAnsi="Arial" w:cs="Arial"/>
          <w:sz w:val="24"/>
          <w:szCs w:val="24"/>
        </w:rPr>
        <w:t xml:space="preserve"> to answer Question</w:t>
      </w:r>
      <w:r w:rsidR="00EF6460">
        <w:rPr>
          <w:rFonts w:ascii="Arial" w:hAnsi="Arial" w:cs="Arial"/>
          <w:sz w:val="24"/>
          <w:szCs w:val="24"/>
        </w:rPr>
        <w:t> </w:t>
      </w:r>
      <w:r w:rsidR="00047C95">
        <w:rPr>
          <w:rFonts w:ascii="Arial" w:hAnsi="Arial" w:cs="Arial"/>
          <w:sz w:val="24"/>
          <w:szCs w:val="24"/>
        </w:rPr>
        <w:t>25 below.</w:t>
      </w:r>
    </w:p>
    <w:p w14:paraId="0CEE11D8" w14:textId="77777777" w:rsidR="00E63221" w:rsidRDefault="00E63221">
      <w:pPr>
        <w:spacing w:after="0" w:line="240" w:lineRule="auto"/>
        <w:rPr>
          <w:rFonts w:ascii="Arial" w:hAnsi="Arial" w:cs="Arial"/>
          <w:bCs/>
          <w:sz w:val="24"/>
          <w:szCs w:val="24"/>
        </w:rPr>
      </w:pPr>
    </w:p>
    <w:p w14:paraId="5D372EDB" w14:textId="1CEC4CB7" w:rsidR="00B663BD" w:rsidRPr="001341BE" w:rsidRDefault="00B663BD" w:rsidP="00B663BD">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 xml:space="preserve">Question </w:t>
      </w:r>
      <w:r>
        <w:rPr>
          <w:rFonts w:ascii="Arial" w:hAnsi="Arial" w:cs="Arial"/>
          <w:b/>
          <w:sz w:val="24"/>
          <w:szCs w:val="24"/>
          <w:lang w:val="en-GB"/>
        </w:rPr>
        <w:t>25</w:t>
      </w:r>
      <w:r>
        <w:rPr>
          <w:rFonts w:ascii="Arial" w:hAnsi="Arial" w:cs="Arial"/>
          <w:b/>
          <w:sz w:val="24"/>
          <w:szCs w:val="24"/>
          <w:lang w:val="en-GB"/>
        </w:rPr>
        <w:tab/>
        <w:t>(2 marks)</w:t>
      </w:r>
    </w:p>
    <w:p w14:paraId="290D661F" w14:textId="77777777" w:rsidR="00B663BD" w:rsidRPr="00E14934" w:rsidRDefault="00B663BD" w:rsidP="00B663BD">
      <w:pPr>
        <w:spacing w:after="0" w:line="240" w:lineRule="auto"/>
        <w:rPr>
          <w:rFonts w:ascii="Arial" w:hAnsi="Arial" w:cs="Arial"/>
          <w:sz w:val="24"/>
          <w:szCs w:val="24"/>
        </w:rPr>
      </w:pPr>
    </w:p>
    <w:p w14:paraId="02138696" w14:textId="2BB0AF9B" w:rsidR="00B663BD" w:rsidRPr="006E4AB6" w:rsidRDefault="00B663BD" w:rsidP="00B663BD">
      <w:pPr>
        <w:spacing w:after="0" w:line="240" w:lineRule="auto"/>
        <w:jc w:val="both"/>
        <w:rPr>
          <w:rFonts w:ascii="Arial" w:hAnsi="Arial" w:cs="Arial"/>
          <w:bCs/>
          <w:sz w:val="24"/>
          <w:szCs w:val="24"/>
        </w:rPr>
      </w:pPr>
      <w:r>
        <w:rPr>
          <w:rFonts w:ascii="Arial" w:hAnsi="Arial" w:cs="Arial"/>
          <w:bCs/>
          <w:sz w:val="24"/>
          <w:szCs w:val="24"/>
        </w:rPr>
        <w:t xml:space="preserve">Describe </w:t>
      </w:r>
      <w:r w:rsidRPr="003F62F7">
        <w:rPr>
          <w:rFonts w:ascii="Arial" w:hAnsi="Arial" w:cs="Arial"/>
          <w:b/>
          <w:sz w:val="24"/>
          <w:szCs w:val="24"/>
        </w:rPr>
        <w:t>two</w:t>
      </w:r>
      <w:r w:rsidR="003F62F7">
        <w:rPr>
          <w:rFonts w:ascii="Arial" w:hAnsi="Arial" w:cs="Arial"/>
          <w:bCs/>
          <w:sz w:val="24"/>
          <w:szCs w:val="24"/>
        </w:rPr>
        <w:t xml:space="preserve"> </w:t>
      </w:r>
      <w:r>
        <w:rPr>
          <w:rFonts w:ascii="Arial" w:hAnsi="Arial" w:cs="Arial"/>
          <w:bCs/>
          <w:sz w:val="24"/>
          <w:szCs w:val="24"/>
        </w:rPr>
        <w:t>pieces of source evidence that indicate this area may experience a high degree of tourism.</w:t>
      </w:r>
    </w:p>
    <w:p w14:paraId="421EDB5E" w14:textId="77777777" w:rsidR="00B663BD" w:rsidRPr="006E4AB6" w:rsidRDefault="00B663BD" w:rsidP="00B663BD">
      <w:pPr>
        <w:spacing w:after="0" w:line="240" w:lineRule="auto"/>
        <w:jc w:val="both"/>
        <w:rPr>
          <w:rFonts w:ascii="Arial" w:hAnsi="Arial" w:cs="Arial"/>
          <w:bCs/>
          <w:sz w:val="24"/>
          <w:szCs w:val="24"/>
        </w:rPr>
      </w:pPr>
    </w:p>
    <w:p w14:paraId="34D28BCE" w14:textId="48C75A09" w:rsidR="00B663BD" w:rsidRPr="00CA5BB2" w:rsidRDefault="00317A1F" w:rsidP="00CA5BB2">
      <w:pPr>
        <w:pStyle w:val="ListParagraph"/>
        <w:ind w:left="0"/>
        <w:rPr>
          <w:rFonts w:ascii="Arial" w:hAnsi="Arial" w:cs="Arial"/>
          <w:b/>
        </w:rPr>
      </w:pPr>
      <w:r w:rsidRPr="00CA5BB2">
        <w:rPr>
          <w:rFonts w:ascii="Arial" w:hAnsi="Arial" w:cs="Arial"/>
          <w:b/>
        </w:rPr>
        <w:t>Evidence 1:</w:t>
      </w:r>
    </w:p>
    <w:p w14:paraId="754C72A5" w14:textId="7E597CD0" w:rsidR="00317A1F" w:rsidRDefault="00317A1F" w:rsidP="00317A1F">
      <w:pPr>
        <w:pStyle w:val="ListParagraph"/>
        <w:ind w:left="0"/>
        <w:rPr>
          <w:rFonts w:ascii="Arial" w:hAnsi="Arial" w:cs="Arial"/>
          <w:bCs/>
        </w:rPr>
      </w:pPr>
    </w:p>
    <w:p w14:paraId="4A16209D" w14:textId="77777777" w:rsidR="00317A1F" w:rsidRPr="00AD1C4D" w:rsidRDefault="00317A1F" w:rsidP="00CA5BB2">
      <w:pPr>
        <w:pStyle w:val="ListParagraph"/>
        <w:ind w:left="0"/>
        <w:rPr>
          <w:rFonts w:ascii="Arial" w:hAnsi="Arial" w:cs="Arial"/>
          <w:bCs/>
        </w:rPr>
      </w:pPr>
    </w:p>
    <w:tbl>
      <w:tblPr>
        <w:tblStyle w:val="TableGrid"/>
        <w:tblW w:w="0" w:type="auto"/>
        <w:tblLook w:val="04A0" w:firstRow="1" w:lastRow="0" w:firstColumn="1" w:lastColumn="0" w:noHBand="0" w:noVBand="1"/>
      </w:tblPr>
      <w:tblGrid>
        <w:gridCol w:w="9629"/>
      </w:tblGrid>
      <w:tr w:rsidR="00B663BD" w:rsidRPr="00B60722" w14:paraId="13193E1F" w14:textId="77777777" w:rsidTr="00847EF1">
        <w:trPr>
          <w:trHeight w:val="510"/>
        </w:trPr>
        <w:tc>
          <w:tcPr>
            <w:tcW w:w="9629" w:type="dxa"/>
            <w:tcBorders>
              <w:left w:val="nil"/>
              <w:right w:val="nil"/>
            </w:tcBorders>
          </w:tcPr>
          <w:p w14:paraId="0C4A2279" w14:textId="77777777" w:rsidR="00B663BD" w:rsidRPr="00B60722" w:rsidRDefault="00B663BD" w:rsidP="00847EF1">
            <w:pPr>
              <w:pStyle w:val="ListParagraph"/>
              <w:tabs>
                <w:tab w:val="left" w:pos="2420"/>
              </w:tabs>
              <w:spacing w:line="360" w:lineRule="auto"/>
              <w:ind w:left="0"/>
              <w:rPr>
                <w:rFonts w:ascii="Arial" w:hAnsi="Arial" w:cs="Arial"/>
              </w:rPr>
            </w:pPr>
          </w:p>
        </w:tc>
      </w:tr>
      <w:tr w:rsidR="00B663BD" w:rsidRPr="00B60722" w14:paraId="6959D098" w14:textId="77777777" w:rsidTr="00847EF1">
        <w:trPr>
          <w:trHeight w:val="510"/>
        </w:trPr>
        <w:tc>
          <w:tcPr>
            <w:tcW w:w="9629" w:type="dxa"/>
            <w:tcBorders>
              <w:left w:val="nil"/>
              <w:right w:val="nil"/>
            </w:tcBorders>
          </w:tcPr>
          <w:p w14:paraId="4A70EDA6" w14:textId="77777777" w:rsidR="00B663BD" w:rsidRPr="00B60722" w:rsidRDefault="00B663BD" w:rsidP="00847EF1">
            <w:pPr>
              <w:pStyle w:val="ListParagraph"/>
              <w:tabs>
                <w:tab w:val="left" w:pos="2420"/>
              </w:tabs>
              <w:spacing w:line="360" w:lineRule="auto"/>
              <w:ind w:left="0"/>
              <w:rPr>
                <w:rFonts w:ascii="Arial" w:hAnsi="Arial" w:cs="Arial"/>
              </w:rPr>
            </w:pPr>
          </w:p>
        </w:tc>
      </w:tr>
      <w:tr w:rsidR="00B663BD" w:rsidRPr="00B60722" w14:paraId="7A7E95A4" w14:textId="77777777" w:rsidTr="00847EF1">
        <w:trPr>
          <w:trHeight w:val="510"/>
        </w:trPr>
        <w:tc>
          <w:tcPr>
            <w:tcW w:w="9629" w:type="dxa"/>
            <w:tcBorders>
              <w:left w:val="nil"/>
              <w:right w:val="nil"/>
            </w:tcBorders>
          </w:tcPr>
          <w:p w14:paraId="6299ED94" w14:textId="77777777" w:rsidR="00D300F3" w:rsidRDefault="00D300F3" w:rsidP="00CA5BB2">
            <w:pPr>
              <w:pStyle w:val="ListParagraph"/>
              <w:tabs>
                <w:tab w:val="left" w:pos="2420"/>
              </w:tabs>
              <w:ind w:left="-108"/>
              <w:rPr>
                <w:rFonts w:ascii="Arial" w:hAnsi="Arial" w:cs="Arial"/>
                <w:b/>
                <w:bCs/>
              </w:rPr>
            </w:pPr>
          </w:p>
          <w:p w14:paraId="54E5CFE7" w14:textId="77777777" w:rsidR="00D300F3" w:rsidRDefault="00D300F3" w:rsidP="00CA5BB2">
            <w:pPr>
              <w:pStyle w:val="ListParagraph"/>
              <w:tabs>
                <w:tab w:val="left" w:pos="2420"/>
              </w:tabs>
              <w:ind w:left="-108"/>
              <w:rPr>
                <w:rFonts w:ascii="Arial" w:hAnsi="Arial" w:cs="Arial"/>
                <w:b/>
                <w:bCs/>
              </w:rPr>
            </w:pPr>
          </w:p>
          <w:p w14:paraId="4560A162" w14:textId="1C91E259" w:rsidR="00317A1F" w:rsidRDefault="00317A1F" w:rsidP="00CA5BB2">
            <w:pPr>
              <w:pStyle w:val="ListParagraph"/>
              <w:tabs>
                <w:tab w:val="left" w:pos="2420"/>
              </w:tabs>
              <w:ind w:left="-108"/>
              <w:rPr>
                <w:rFonts w:ascii="Arial" w:hAnsi="Arial" w:cs="Arial"/>
                <w:b/>
                <w:bCs/>
              </w:rPr>
            </w:pPr>
            <w:r w:rsidRPr="00CA5BB2">
              <w:rPr>
                <w:rFonts w:ascii="Arial" w:hAnsi="Arial" w:cs="Arial"/>
                <w:b/>
                <w:bCs/>
              </w:rPr>
              <w:t xml:space="preserve">Evidence </w:t>
            </w:r>
            <w:r w:rsidR="00B663BD" w:rsidRPr="00CA5BB2">
              <w:rPr>
                <w:rFonts w:ascii="Arial" w:hAnsi="Arial" w:cs="Arial"/>
                <w:b/>
                <w:bCs/>
              </w:rPr>
              <w:t>2</w:t>
            </w:r>
            <w:r w:rsidR="00D300F3">
              <w:rPr>
                <w:rFonts w:ascii="Arial" w:hAnsi="Arial" w:cs="Arial"/>
                <w:b/>
                <w:bCs/>
              </w:rPr>
              <w:t>:</w:t>
            </w:r>
          </w:p>
          <w:p w14:paraId="253713AF" w14:textId="77777777" w:rsidR="00317A1F" w:rsidRDefault="00317A1F" w:rsidP="00CA5BB2">
            <w:pPr>
              <w:pStyle w:val="ListParagraph"/>
              <w:tabs>
                <w:tab w:val="left" w:pos="2420"/>
              </w:tabs>
              <w:ind w:left="-108"/>
              <w:rPr>
                <w:rFonts w:ascii="Arial" w:hAnsi="Arial" w:cs="Arial"/>
                <w:b/>
                <w:bCs/>
              </w:rPr>
            </w:pPr>
          </w:p>
          <w:p w14:paraId="35A44883" w14:textId="35136D9B" w:rsidR="00317A1F" w:rsidRPr="00CA5BB2" w:rsidRDefault="00317A1F" w:rsidP="00CA5BB2">
            <w:pPr>
              <w:pStyle w:val="ListParagraph"/>
              <w:tabs>
                <w:tab w:val="left" w:pos="2420"/>
              </w:tabs>
              <w:spacing w:before="500"/>
              <w:ind w:left="-108"/>
              <w:rPr>
                <w:rFonts w:ascii="Arial" w:hAnsi="Arial" w:cs="Arial"/>
                <w:b/>
                <w:bCs/>
              </w:rPr>
            </w:pPr>
          </w:p>
        </w:tc>
      </w:tr>
      <w:tr w:rsidR="00B663BD" w:rsidRPr="00B60722" w14:paraId="5460F882" w14:textId="77777777" w:rsidTr="00847EF1">
        <w:trPr>
          <w:trHeight w:val="510"/>
        </w:trPr>
        <w:tc>
          <w:tcPr>
            <w:tcW w:w="9629" w:type="dxa"/>
            <w:tcBorders>
              <w:left w:val="nil"/>
              <w:right w:val="nil"/>
            </w:tcBorders>
          </w:tcPr>
          <w:p w14:paraId="653F9C6D" w14:textId="77777777" w:rsidR="00B663BD" w:rsidRPr="00B60722" w:rsidRDefault="00B663BD" w:rsidP="00CA5BB2">
            <w:pPr>
              <w:pStyle w:val="ListParagraph"/>
              <w:tabs>
                <w:tab w:val="left" w:pos="2420"/>
              </w:tabs>
              <w:ind w:left="0"/>
              <w:rPr>
                <w:rFonts w:ascii="Arial" w:hAnsi="Arial" w:cs="Arial"/>
              </w:rPr>
            </w:pPr>
          </w:p>
        </w:tc>
      </w:tr>
      <w:tr w:rsidR="00B663BD" w:rsidRPr="00B60722" w14:paraId="232B0564" w14:textId="77777777" w:rsidTr="00847EF1">
        <w:trPr>
          <w:trHeight w:val="510"/>
        </w:trPr>
        <w:tc>
          <w:tcPr>
            <w:tcW w:w="9629" w:type="dxa"/>
            <w:tcBorders>
              <w:left w:val="nil"/>
              <w:right w:val="nil"/>
            </w:tcBorders>
          </w:tcPr>
          <w:p w14:paraId="272A772F" w14:textId="77777777" w:rsidR="00B663BD" w:rsidRPr="00B60722" w:rsidRDefault="00B663BD" w:rsidP="00847EF1">
            <w:pPr>
              <w:pStyle w:val="ListParagraph"/>
              <w:tabs>
                <w:tab w:val="left" w:pos="2420"/>
              </w:tabs>
              <w:spacing w:line="360" w:lineRule="auto"/>
              <w:ind w:left="0"/>
              <w:rPr>
                <w:rFonts w:ascii="Arial" w:hAnsi="Arial" w:cs="Arial"/>
              </w:rPr>
            </w:pPr>
          </w:p>
        </w:tc>
      </w:tr>
    </w:tbl>
    <w:p w14:paraId="748CBC0B" w14:textId="79E28874" w:rsidR="00B60722" w:rsidRDefault="00B60722">
      <w:pPr>
        <w:spacing w:after="0" w:line="240" w:lineRule="auto"/>
        <w:rPr>
          <w:rFonts w:ascii="Arial" w:hAnsi="Arial" w:cs="Arial"/>
          <w:bCs/>
          <w:sz w:val="24"/>
          <w:szCs w:val="24"/>
        </w:rPr>
      </w:pPr>
      <w:r>
        <w:rPr>
          <w:rFonts w:ascii="Arial" w:hAnsi="Arial" w:cs="Arial"/>
          <w:bCs/>
          <w:sz w:val="24"/>
          <w:szCs w:val="24"/>
        </w:rPr>
        <w:br w:type="page"/>
      </w:r>
    </w:p>
    <w:p w14:paraId="6B3687BF" w14:textId="1AA27608" w:rsidR="0078152D" w:rsidRDefault="00105533" w:rsidP="0078152D">
      <w:pPr>
        <w:tabs>
          <w:tab w:val="left" w:pos="8505"/>
        </w:tabs>
        <w:spacing w:after="0" w:line="240" w:lineRule="auto"/>
        <w:rPr>
          <w:rFonts w:ascii="Arial" w:hAnsi="Arial" w:cs="Arial"/>
          <w:bCs/>
          <w:sz w:val="24"/>
          <w:szCs w:val="24"/>
        </w:rPr>
      </w:pPr>
      <w:r>
        <w:rPr>
          <w:noProof/>
          <w:lang w:eastAsia="en-AU"/>
        </w:rPr>
        <w:lastRenderedPageBreak/>
        <mc:AlternateContent>
          <mc:Choice Requires="wpg">
            <w:drawing>
              <wp:anchor distT="0" distB="0" distL="114300" distR="114300" simplePos="0" relativeHeight="251692101" behindDoc="0" locked="0" layoutInCell="1" allowOverlap="1" wp14:anchorId="5456A2C4" wp14:editId="320835E2">
                <wp:simplePos x="0" y="0"/>
                <wp:positionH relativeFrom="rightMargin">
                  <wp:posOffset>155575</wp:posOffset>
                </wp:positionH>
                <wp:positionV relativeFrom="paragraph">
                  <wp:posOffset>-367665</wp:posOffset>
                </wp:positionV>
                <wp:extent cx="525689" cy="9505950"/>
                <wp:effectExtent l="0" t="0" r="8255" b="19050"/>
                <wp:wrapNone/>
                <wp:docPr id="23" name="Group 23"/>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6" name="Straight Connector 26"/>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7" name="Text Box 27"/>
                        <wps:cNvSpPr txBox="1"/>
                        <wps:spPr>
                          <a:xfrm>
                            <a:off x="116114" y="2928421"/>
                            <a:ext cx="409575" cy="4171950"/>
                          </a:xfrm>
                          <a:prstGeom prst="rect">
                            <a:avLst/>
                          </a:prstGeom>
                          <a:solidFill>
                            <a:schemeClr val="lt1"/>
                          </a:solidFill>
                          <a:ln w="6350">
                            <a:noFill/>
                          </a:ln>
                        </wps:spPr>
                        <wps:txbx>
                          <w:txbxContent>
                            <w:p w14:paraId="2EA72E75" w14:textId="77777777" w:rsidR="007F1271" w:rsidRPr="00765AD5" w:rsidRDefault="007F1271" w:rsidP="00105533">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56A2C4" id="Group 23" o:spid="_x0000_s1053" style="position:absolute;margin-left:12.25pt;margin-top:-28.95pt;width:41.4pt;height:748.5pt;z-index:251692101;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">
                <v:line id="Straight Connector 26" o:spid="_x0000_s1054"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" strokecolor="windowText" strokeweight=".5pt">
                  <v:stroke joinstyle="miter"/>
                </v:line>
                <v:shape id="Text Box 27" o:spid="_x0000_s1055"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" fillcolor="white [3201]" stroked="f" strokeweight=".5pt">
                  <v:textbox style="layout-flow:vertical;mso-layout-flow-alt:bottom-to-top">
                    <w:txbxContent>
                      <w:p w14:paraId="2EA72E75" w14:textId="77777777" w:rsidR="007F1271" w:rsidRPr="00765AD5" w:rsidRDefault="007F1271" w:rsidP="00105533">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602A0A0" w14:textId="1332B02D" w:rsidR="0078152D" w:rsidRDefault="0078152D" w:rsidP="0078152D">
      <w:pPr>
        <w:tabs>
          <w:tab w:val="left" w:pos="8505"/>
        </w:tabs>
        <w:spacing w:after="0" w:line="240" w:lineRule="auto"/>
        <w:rPr>
          <w:rFonts w:ascii="Arial" w:hAnsi="Arial" w:cs="Arial"/>
          <w:b/>
          <w:sz w:val="24"/>
          <w:szCs w:val="24"/>
        </w:rPr>
      </w:pPr>
      <w:r w:rsidRPr="004B6438">
        <w:rPr>
          <w:rFonts w:ascii="Arial" w:hAnsi="Arial" w:cs="Arial"/>
          <w:bCs/>
          <w:sz w:val="24"/>
          <w:szCs w:val="24"/>
        </w:rPr>
        <w:t xml:space="preserve">Refer to </w:t>
      </w:r>
      <w:r>
        <w:rPr>
          <w:rFonts w:ascii="Arial" w:hAnsi="Arial" w:cs="Arial"/>
          <w:b/>
          <w:sz w:val="24"/>
          <w:szCs w:val="24"/>
        </w:rPr>
        <w:t>Source 8:</w:t>
      </w:r>
      <w:r w:rsidRPr="004B6438">
        <w:rPr>
          <w:rFonts w:ascii="Arial" w:hAnsi="Arial" w:cs="Arial"/>
          <w:bCs/>
          <w:sz w:val="24"/>
          <w:szCs w:val="24"/>
        </w:rPr>
        <w:t xml:space="preserve"> </w:t>
      </w:r>
      <w:r w:rsidR="00EF6460">
        <w:rPr>
          <w:rFonts w:ascii="Arial" w:hAnsi="Arial" w:cs="Arial"/>
          <w:bCs/>
          <w:sz w:val="24"/>
          <w:szCs w:val="24"/>
        </w:rPr>
        <w:t xml:space="preserve"> </w:t>
      </w:r>
      <w:r w:rsidRPr="004B6438">
        <w:rPr>
          <w:rFonts w:ascii="Arial" w:hAnsi="Arial" w:cs="Arial"/>
          <w:bCs/>
          <w:sz w:val="24"/>
          <w:szCs w:val="24"/>
        </w:rPr>
        <w:t xml:space="preserve">Survey responses to the question: “What is globalisation?” to answer Question </w:t>
      </w:r>
      <w:r w:rsidR="000D7FC6">
        <w:rPr>
          <w:rFonts w:ascii="Arial" w:hAnsi="Arial" w:cs="Arial"/>
          <w:bCs/>
          <w:sz w:val="24"/>
          <w:szCs w:val="24"/>
        </w:rPr>
        <w:t>26</w:t>
      </w:r>
      <w:r w:rsidRPr="004B6438">
        <w:rPr>
          <w:rFonts w:ascii="Arial" w:hAnsi="Arial" w:cs="Arial"/>
          <w:bCs/>
          <w:sz w:val="24"/>
          <w:szCs w:val="24"/>
        </w:rPr>
        <w:t xml:space="preserve"> below.</w:t>
      </w:r>
    </w:p>
    <w:p w14:paraId="4DD8E5E1" w14:textId="240AA4DD" w:rsidR="0078152D" w:rsidRDefault="0078152D" w:rsidP="0078152D">
      <w:pPr>
        <w:tabs>
          <w:tab w:val="left" w:pos="8505"/>
        </w:tabs>
        <w:spacing w:after="0" w:line="240" w:lineRule="auto"/>
        <w:rPr>
          <w:rFonts w:ascii="Arial" w:hAnsi="Arial" w:cs="Arial"/>
          <w:b/>
          <w:sz w:val="24"/>
          <w:szCs w:val="24"/>
        </w:rPr>
      </w:pPr>
    </w:p>
    <w:p w14:paraId="14F7B4B8" w14:textId="6CD29DDD" w:rsidR="0078152D" w:rsidRPr="00380EC8" w:rsidRDefault="0078152D" w:rsidP="0078152D">
      <w:pPr>
        <w:tabs>
          <w:tab w:val="left" w:pos="8505"/>
        </w:tabs>
        <w:spacing w:after="0" w:line="240" w:lineRule="auto"/>
        <w:rPr>
          <w:rFonts w:ascii="Arial" w:hAnsi="Arial" w:cs="Arial"/>
          <w:b/>
          <w:sz w:val="24"/>
          <w:szCs w:val="24"/>
        </w:rPr>
      </w:pPr>
      <w:r w:rsidRPr="00380EC8">
        <w:rPr>
          <w:rFonts w:ascii="Arial" w:hAnsi="Arial" w:cs="Arial"/>
          <w:b/>
          <w:sz w:val="24"/>
          <w:szCs w:val="24"/>
        </w:rPr>
        <w:t xml:space="preserve">Question </w:t>
      </w:r>
      <w:r w:rsidR="000D7FC6">
        <w:rPr>
          <w:rFonts w:ascii="Arial" w:hAnsi="Arial" w:cs="Arial"/>
          <w:b/>
          <w:sz w:val="24"/>
          <w:szCs w:val="24"/>
        </w:rPr>
        <w:t>26</w:t>
      </w:r>
      <w:r>
        <w:rPr>
          <w:rFonts w:ascii="Arial" w:hAnsi="Arial" w:cs="Arial"/>
          <w:b/>
          <w:sz w:val="24"/>
          <w:szCs w:val="24"/>
        </w:rPr>
        <w:tab/>
        <w:t>(6 marks)</w:t>
      </w:r>
      <w:r w:rsidRPr="00420749">
        <w:rPr>
          <w:noProof/>
          <w:lang w:val="en-US"/>
        </w:rPr>
        <w:t xml:space="preserve"> </w:t>
      </w:r>
    </w:p>
    <w:p w14:paraId="7DDCB15C" w14:textId="521B562E" w:rsidR="0078152D" w:rsidRDefault="0078152D" w:rsidP="0078152D">
      <w:pPr>
        <w:spacing w:after="0" w:line="240" w:lineRule="auto"/>
        <w:rPr>
          <w:rFonts w:ascii="Arial" w:hAnsi="Arial" w:cs="Arial"/>
          <w:sz w:val="24"/>
          <w:szCs w:val="24"/>
        </w:rPr>
      </w:pPr>
    </w:p>
    <w:p w14:paraId="168D114F" w14:textId="4479EC91" w:rsidR="0078152D" w:rsidRPr="005D682A" w:rsidRDefault="0078152D" w:rsidP="0078152D">
      <w:pPr>
        <w:spacing w:after="0" w:line="288" w:lineRule="auto"/>
        <w:jc w:val="both"/>
        <w:rPr>
          <w:rFonts w:ascii="Arial" w:hAnsi="Arial" w:cs="Arial"/>
          <w:bCs/>
          <w:sz w:val="24"/>
          <w:szCs w:val="24"/>
        </w:rPr>
      </w:pPr>
      <w:r>
        <w:rPr>
          <w:rFonts w:ascii="Arial" w:hAnsi="Arial" w:cs="Arial"/>
          <w:bCs/>
          <w:sz w:val="24"/>
          <w:szCs w:val="24"/>
        </w:rPr>
        <w:t xml:space="preserve">With reference to the concept of sustainability, explain how globalisation may lead to both positive </w:t>
      </w:r>
      <w:r w:rsidRPr="00135B9C">
        <w:rPr>
          <w:rFonts w:ascii="Arial" w:hAnsi="Arial" w:cs="Arial"/>
          <w:b/>
          <w:sz w:val="24"/>
          <w:szCs w:val="24"/>
        </w:rPr>
        <w:t>and</w:t>
      </w:r>
      <w:r>
        <w:rPr>
          <w:rFonts w:ascii="Arial" w:hAnsi="Arial" w:cs="Arial"/>
          <w:bCs/>
          <w:sz w:val="24"/>
          <w:szCs w:val="24"/>
        </w:rPr>
        <w:t xml:space="preserve"> negative outcomes.</w:t>
      </w:r>
      <w:r w:rsidR="00105533" w:rsidRPr="00105533">
        <w:rPr>
          <w:noProof/>
          <w:lang w:eastAsia="en-AU"/>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78152D" w:rsidRPr="005D682A" w14:paraId="20281244" w14:textId="77777777" w:rsidTr="00B96076">
        <w:trPr>
          <w:trHeight w:val="567"/>
        </w:trPr>
        <w:tc>
          <w:tcPr>
            <w:tcW w:w="9921" w:type="dxa"/>
          </w:tcPr>
          <w:p w14:paraId="3CDDB2FB" w14:textId="77777777" w:rsidR="0078152D" w:rsidRPr="005D682A" w:rsidRDefault="0078152D" w:rsidP="00B96076">
            <w:pPr>
              <w:pStyle w:val="ListParagraph"/>
              <w:tabs>
                <w:tab w:val="left" w:pos="728"/>
                <w:tab w:val="left" w:pos="2420"/>
              </w:tabs>
              <w:spacing w:line="360" w:lineRule="auto"/>
              <w:ind w:left="0"/>
              <w:rPr>
                <w:rFonts w:ascii="Arial" w:hAnsi="Arial" w:cs="Arial"/>
                <w:sz w:val="23"/>
                <w:szCs w:val="23"/>
                <w:lang w:val="en-GB"/>
              </w:rPr>
            </w:pPr>
          </w:p>
        </w:tc>
      </w:tr>
      <w:tr w:rsidR="0078152D" w:rsidRPr="005D682A" w14:paraId="1B026C20" w14:textId="77777777" w:rsidTr="00B96076">
        <w:trPr>
          <w:trHeight w:val="482"/>
        </w:trPr>
        <w:tc>
          <w:tcPr>
            <w:tcW w:w="9921" w:type="dxa"/>
          </w:tcPr>
          <w:p w14:paraId="3C516E54"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205AF2E8" w14:textId="77777777" w:rsidTr="00B96076">
        <w:trPr>
          <w:trHeight w:val="482"/>
        </w:trPr>
        <w:tc>
          <w:tcPr>
            <w:tcW w:w="9921" w:type="dxa"/>
          </w:tcPr>
          <w:p w14:paraId="46FAD8C6"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23B94368" w14:textId="77777777" w:rsidTr="00B96076">
        <w:trPr>
          <w:trHeight w:val="482"/>
        </w:trPr>
        <w:tc>
          <w:tcPr>
            <w:tcW w:w="9921" w:type="dxa"/>
          </w:tcPr>
          <w:p w14:paraId="5C2572FD"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78BDC306" w14:textId="77777777" w:rsidTr="00B96076">
        <w:trPr>
          <w:trHeight w:val="482"/>
        </w:trPr>
        <w:tc>
          <w:tcPr>
            <w:tcW w:w="9921" w:type="dxa"/>
          </w:tcPr>
          <w:p w14:paraId="155BAB0D" w14:textId="598F8001"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5F7E0A29" w14:textId="77777777" w:rsidTr="00B96076">
        <w:trPr>
          <w:trHeight w:val="482"/>
        </w:trPr>
        <w:tc>
          <w:tcPr>
            <w:tcW w:w="9921" w:type="dxa"/>
          </w:tcPr>
          <w:p w14:paraId="22EFAAF4" w14:textId="2495A415"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4387D686" w14:textId="77777777" w:rsidTr="00B96076">
        <w:trPr>
          <w:trHeight w:val="482"/>
        </w:trPr>
        <w:tc>
          <w:tcPr>
            <w:tcW w:w="9921" w:type="dxa"/>
          </w:tcPr>
          <w:p w14:paraId="0158B797"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535AD894" w14:textId="77777777" w:rsidTr="00B96076">
        <w:trPr>
          <w:trHeight w:val="482"/>
        </w:trPr>
        <w:tc>
          <w:tcPr>
            <w:tcW w:w="9921" w:type="dxa"/>
          </w:tcPr>
          <w:p w14:paraId="4D3DB523"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5825D2C9" w14:textId="77777777" w:rsidTr="00B96076">
        <w:trPr>
          <w:trHeight w:val="482"/>
        </w:trPr>
        <w:tc>
          <w:tcPr>
            <w:tcW w:w="9921" w:type="dxa"/>
          </w:tcPr>
          <w:p w14:paraId="5F338FF0"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2D9D1DD5" w14:textId="77777777" w:rsidTr="00B96076">
        <w:trPr>
          <w:trHeight w:val="482"/>
        </w:trPr>
        <w:tc>
          <w:tcPr>
            <w:tcW w:w="9921" w:type="dxa"/>
          </w:tcPr>
          <w:p w14:paraId="3E1458BD"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0F2DE51C" w14:textId="77777777" w:rsidTr="00B96076">
        <w:trPr>
          <w:trHeight w:val="482"/>
        </w:trPr>
        <w:tc>
          <w:tcPr>
            <w:tcW w:w="9921" w:type="dxa"/>
          </w:tcPr>
          <w:p w14:paraId="7F8E3FAE"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1963BB5C" w14:textId="77777777" w:rsidTr="00B96076">
        <w:trPr>
          <w:trHeight w:val="482"/>
        </w:trPr>
        <w:tc>
          <w:tcPr>
            <w:tcW w:w="9921" w:type="dxa"/>
          </w:tcPr>
          <w:p w14:paraId="6EBB100D"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7A228ABD" w14:textId="77777777" w:rsidTr="00B96076">
        <w:trPr>
          <w:trHeight w:val="482"/>
        </w:trPr>
        <w:tc>
          <w:tcPr>
            <w:tcW w:w="9921" w:type="dxa"/>
          </w:tcPr>
          <w:p w14:paraId="22177CFC"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73777565" w14:textId="77777777" w:rsidTr="00B96076">
        <w:trPr>
          <w:trHeight w:val="482"/>
        </w:trPr>
        <w:tc>
          <w:tcPr>
            <w:tcW w:w="9921" w:type="dxa"/>
            <w:tcBorders>
              <w:bottom w:val="single" w:sz="4" w:space="0" w:color="auto"/>
            </w:tcBorders>
          </w:tcPr>
          <w:p w14:paraId="1A316189"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45F5C17E" w14:textId="77777777" w:rsidTr="00B96076">
        <w:trPr>
          <w:trHeight w:val="482"/>
        </w:trPr>
        <w:tc>
          <w:tcPr>
            <w:tcW w:w="9921" w:type="dxa"/>
            <w:tcBorders>
              <w:top w:val="single" w:sz="4" w:space="0" w:color="auto"/>
              <w:bottom w:val="single" w:sz="4" w:space="0" w:color="auto"/>
            </w:tcBorders>
          </w:tcPr>
          <w:p w14:paraId="48DF9F79"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09BEDB1D" w14:textId="77777777" w:rsidTr="00B96076">
        <w:trPr>
          <w:trHeight w:val="482"/>
        </w:trPr>
        <w:tc>
          <w:tcPr>
            <w:tcW w:w="9921" w:type="dxa"/>
            <w:tcBorders>
              <w:top w:val="single" w:sz="4" w:space="0" w:color="auto"/>
              <w:bottom w:val="single" w:sz="4" w:space="0" w:color="auto"/>
            </w:tcBorders>
          </w:tcPr>
          <w:p w14:paraId="000CE521"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6BD77E2F" w14:textId="77777777" w:rsidTr="00B96076">
        <w:trPr>
          <w:trHeight w:val="482"/>
        </w:trPr>
        <w:tc>
          <w:tcPr>
            <w:tcW w:w="9921" w:type="dxa"/>
            <w:tcBorders>
              <w:top w:val="single" w:sz="4" w:space="0" w:color="auto"/>
              <w:bottom w:val="single" w:sz="4" w:space="0" w:color="auto"/>
            </w:tcBorders>
          </w:tcPr>
          <w:p w14:paraId="79E89CE2"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r w:rsidR="0078152D" w:rsidRPr="005D682A" w14:paraId="2C655A27" w14:textId="77777777" w:rsidTr="00B96076">
        <w:trPr>
          <w:trHeight w:val="482"/>
        </w:trPr>
        <w:tc>
          <w:tcPr>
            <w:tcW w:w="9921" w:type="dxa"/>
            <w:tcBorders>
              <w:top w:val="single" w:sz="4" w:space="0" w:color="auto"/>
              <w:bottom w:val="single" w:sz="4" w:space="0" w:color="auto"/>
            </w:tcBorders>
          </w:tcPr>
          <w:p w14:paraId="4510B10F" w14:textId="77777777" w:rsidR="0078152D" w:rsidRPr="005D682A" w:rsidRDefault="0078152D" w:rsidP="00B96076">
            <w:pPr>
              <w:pStyle w:val="ListParagraph"/>
              <w:tabs>
                <w:tab w:val="left" w:pos="728"/>
                <w:tab w:val="left" w:pos="2420"/>
              </w:tabs>
              <w:spacing w:line="480" w:lineRule="auto"/>
              <w:ind w:left="0"/>
              <w:rPr>
                <w:rFonts w:ascii="Arial" w:hAnsi="Arial" w:cs="Arial"/>
                <w:sz w:val="23"/>
                <w:szCs w:val="23"/>
                <w:lang w:val="en-GB"/>
              </w:rPr>
            </w:pPr>
          </w:p>
        </w:tc>
      </w:tr>
    </w:tbl>
    <w:p w14:paraId="47404B81" w14:textId="77777777" w:rsidR="0078152D" w:rsidRPr="00F6646A" w:rsidRDefault="0078152D" w:rsidP="0078152D">
      <w:pPr>
        <w:spacing w:after="0" w:line="240" w:lineRule="auto"/>
        <w:ind w:left="720" w:hanging="720"/>
        <w:jc w:val="both"/>
        <w:rPr>
          <w:rFonts w:ascii="Arial" w:hAnsi="Arial" w:cs="Arial"/>
          <w:sz w:val="24"/>
          <w:szCs w:val="24"/>
        </w:rPr>
      </w:pPr>
    </w:p>
    <w:p w14:paraId="0C33CBBB" w14:textId="77777777" w:rsidR="000D7FC6" w:rsidRDefault="000D7FC6">
      <w:pPr>
        <w:spacing w:after="0" w:line="240" w:lineRule="auto"/>
        <w:rPr>
          <w:rFonts w:ascii="Arial" w:hAnsi="Arial" w:cs="Arial"/>
          <w:sz w:val="24"/>
        </w:rPr>
      </w:pPr>
      <w:r>
        <w:rPr>
          <w:rFonts w:ascii="Arial" w:hAnsi="Arial" w:cs="Arial"/>
          <w:sz w:val="24"/>
        </w:rPr>
        <w:br w:type="page"/>
      </w:r>
    </w:p>
    <w:p w14:paraId="4B2F4BD5" w14:textId="1401A211" w:rsidR="00FE26DD" w:rsidRDefault="00743760" w:rsidP="00FE26DD">
      <w:pPr>
        <w:spacing w:after="0" w:line="240" w:lineRule="auto"/>
        <w:rPr>
          <w:rFonts w:ascii="Arial" w:hAnsi="Arial" w:cs="Arial"/>
          <w:sz w:val="24"/>
        </w:rPr>
      </w:pPr>
      <w:r>
        <w:rPr>
          <w:rFonts w:ascii="Arial" w:hAnsi="Arial" w:cs="Arial"/>
          <w:b/>
          <w:noProof/>
          <w:sz w:val="24"/>
          <w:szCs w:val="24"/>
          <w:lang w:eastAsia="en-AU"/>
        </w:rPr>
        <w:lastRenderedPageBreak/>
        <mc:AlternateContent>
          <mc:Choice Requires="wpg">
            <w:drawing>
              <wp:anchor distT="0" distB="0" distL="114300" distR="114300" simplePos="0" relativeHeight="251696197" behindDoc="0" locked="0" layoutInCell="1" allowOverlap="1" wp14:anchorId="7AC659FB" wp14:editId="3F428EF0">
                <wp:simplePos x="0" y="0"/>
                <wp:positionH relativeFrom="leftMargin">
                  <wp:posOffset>72390</wp:posOffset>
                </wp:positionH>
                <wp:positionV relativeFrom="page">
                  <wp:posOffset>652961</wp:posOffset>
                </wp:positionV>
                <wp:extent cx="504000" cy="9450000"/>
                <wp:effectExtent l="0" t="0" r="10795" b="37465"/>
                <wp:wrapNone/>
                <wp:docPr id="6" name="Group 6"/>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7" name="Straight Connector 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2877450"/>
                            <a:ext cx="410400" cy="4172400"/>
                          </a:xfrm>
                          <a:prstGeom prst="rect">
                            <a:avLst/>
                          </a:prstGeom>
                          <a:solidFill>
                            <a:schemeClr val="lt1"/>
                          </a:solidFill>
                          <a:ln w="6350">
                            <a:noFill/>
                          </a:ln>
                        </wps:spPr>
                        <wps:txbx>
                          <w:txbxContent>
                            <w:p w14:paraId="60FE6FAA" w14:textId="77777777" w:rsidR="007F1271" w:rsidRPr="00765AD5" w:rsidRDefault="007F1271" w:rsidP="00743760">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659FB" id="Group 6" o:spid="_x0000_s1056" style="position:absolute;margin-left:5.7pt;margin-top:51.4pt;width:39.7pt;height:744.1pt;z-index:251696197;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">
                <v:line id="Straight Connector 7" o:spid="_x0000_s1057"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Text Box 8" o:spid="_x0000_s1058" type="#_x0000_t202" style="position:absolute;top:28774;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" fillcolor="white [3201]" stroked="f" strokeweight=".5pt">
                  <v:textbox style="layout-flow:vertical">
                    <w:txbxContent>
                      <w:p w14:paraId="60FE6FAA" w14:textId="77777777" w:rsidR="007F1271" w:rsidRPr="00765AD5" w:rsidRDefault="007F1271" w:rsidP="00743760">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707CFE99" w14:textId="0150329E" w:rsidR="00FE26DD" w:rsidRDefault="00FE26DD" w:rsidP="00FE26DD">
      <w:pPr>
        <w:spacing w:after="0" w:line="240" w:lineRule="auto"/>
        <w:rPr>
          <w:rFonts w:ascii="Arial" w:hAnsi="Arial" w:cs="Arial"/>
          <w:sz w:val="24"/>
        </w:rPr>
      </w:pPr>
      <w:r>
        <w:rPr>
          <w:rFonts w:ascii="Arial" w:hAnsi="Arial" w:cs="Arial"/>
          <w:sz w:val="24"/>
        </w:rPr>
        <w:t xml:space="preserve">Refer to </w:t>
      </w:r>
      <w:r w:rsidRPr="006221F0">
        <w:rPr>
          <w:rFonts w:ascii="Arial" w:hAnsi="Arial" w:cs="Arial"/>
          <w:b/>
          <w:bCs/>
          <w:sz w:val="24"/>
        </w:rPr>
        <w:t>Source 9:</w:t>
      </w:r>
      <w:r w:rsidR="00135B9C">
        <w:rPr>
          <w:rFonts w:ascii="Arial" w:hAnsi="Arial" w:cs="Arial"/>
          <w:sz w:val="24"/>
        </w:rPr>
        <w:t xml:space="preserve">  </w:t>
      </w:r>
      <w:r>
        <w:rPr>
          <w:rFonts w:ascii="Arial" w:hAnsi="Arial" w:cs="Arial"/>
          <w:sz w:val="24"/>
        </w:rPr>
        <w:t xml:space="preserve">Mobile phone subscriptions </w:t>
      </w:r>
      <w:r w:rsidR="00105533">
        <w:rPr>
          <w:rFonts w:ascii="Arial" w:hAnsi="Arial" w:cs="Arial"/>
          <w:sz w:val="24"/>
        </w:rPr>
        <w:t>(</w:t>
      </w:r>
      <w:r w:rsidR="00C903A0">
        <w:rPr>
          <w:rFonts w:ascii="Arial" w:hAnsi="Arial" w:cs="Arial"/>
          <w:sz w:val="24"/>
        </w:rPr>
        <w:t>per 100 people</w:t>
      </w:r>
      <w:r w:rsidR="00105533">
        <w:rPr>
          <w:rFonts w:ascii="Arial" w:hAnsi="Arial" w:cs="Arial"/>
          <w:sz w:val="24"/>
        </w:rPr>
        <w:t>)</w:t>
      </w:r>
      <w:r>
        <w:rPr>
          <w:rFonts w:ascii="Arial" w:hAnsi="Arial" w:cs="Arial"/>
          <w:sz w:val="24"/>
        </w:rPr>
        <w:t>, 2017 to answer Question</w:t>
      </w:r>
      <w:r w:rsidR="00135B9C">
        <w:rPr>
          <w:rFonts w:ascii="Arial" w:hAnsi="Arial" w:cs="Arial"/>
          <w:sz w:val="24"/>
        </w:rPr>
        <w:t> </w:t>
      </w:r>
      <w:r w:rsidR="000974D7">
        <w:rPr>
          <w:rFonts w:ascii="Arial" w:hAnsi="Arial" w:cs="Arial"/>
          <w:sz w:val="24"/>
        </w:rPr>
        <w:t>2</w:t>
      </w:r>
      <w:r w:rsidR="000D7FC6">
        <w:rPr>
          <w:rFonts w:ascii="Arial" w:hAnsi="Arial" w:cs="Arial"/>
          <w:sz w:val="24"/>
        </w:rPr>
        <w:t>7</w:t>
      </w:r>
      <w:r>
        <w:rPr>
          <w:rFonts w:ascii="Arial" w:hAnsi="Arial" w:cs="Arial"/>
          <w:sz w:val="24"/>
        </w:rPr>
        <w:t xml:space="preserve"> below.</w:t>
      </w:r>
    </w:p>
    <w:p w14:paraId="06402AB9" w14:textId="4B847ABE" w:rsidR="00FE26DD" w:rsidRDefault="00FE26DD" w:rsidP="00FE26DD">
      <w:pPr>
        <w:tabs>
          <w:tab w:val="left" w:pos="8505"/>
        </w:tabs>
        <w:spacing w:after="0" w:line="240" w:lineRule="auto"/>
        <w:rPr>
          <w:rFonts w:ascii="Arial" w:hAnsi="Arial" w:cs="Arial"/>
          <w:b/>
          <w:sz w:val="24"/>
          <w:szCs w:val="24"/>
        </w:rPr>
      </w:pPr>
    </w:p>
    <w:p w14:paraId="66B3A77D" w14:textId="4C5008B1" w:rsidR="00FE26DD" w:rsidRPr="00380EC8" w:rsidRDefault="00FE26DD" w:rsidP="00FE26DD">
      <w:pPr>
        <w:tabs>
          <w:tab w:val="left" w:pos="8505"/>
        </w:tabs>
        <w:spacing w:after="0" w:line="240" w:lineRule="auto"/>
        <w:rPr>
          <w:rFonts w:ascii="Arial" w:hAnsi="Arial" w:cs="Arial"/>
          <w:b/>
          <w:sz w:val="24"/>
          <w:szCs w:val="24"/>
        </w:rPr>
      </w:pPr>
      <w:r w:rsidRPr="00380EC8">
        <w:rPr>
          <w:rFonts w:ascii="Arial" w:hAnsi="Arial" w:cs="Arial"/>
          <w:b/>
          <w:sz w:val="24"/>
          <w:szCs w:val="24"/>
        </w:rPr>
        <w:t xml:space="preserve">Question </w:t>
      </w:r>
      <w:r w:rsidR="000974D7">
        <w:rPr>
          <w:rFonts w:ascii="Arial" w:hAnsi="Arial" w:cs="Arial"/>
          <w:b/>
          <w:sz w:val="24"/>
          <w:szCs w:val="24"/>
        </w:rPr>
        <w:t>2</w:t>
      </w:r>
      <w:r w:rsidR="000D7FC6">
        <w:rPr>
          <w:rFonts w:ascii="Arial" w:hAnsi="Arial" w:cs="Arial"/>
          <w:b/>
          <w:sz w:val="24"/>
          <w:szCs w:val="24"/>
        </w:rPr>
        <w:t>7</w:t>
      </w:r>
      <w:r>
        <w:rPr>
          <w:rFonts w:ascii="Arial" w:hAnsi="Arial" w:cs="Arial"/>
          <w:b/>
          <w:sz w:val="24"/>
          <w:szCs w:val="24"/>
        </w:rPr>
        <w:tab/>
        <w:t>(4 marks)</w:t>
      </w:r>
    </w:p>
    <w:p w14:paraId="152D4DAA" w14:textId="02F897A9" w:rsidR="00FE26DD" w:rsidRDefault="00FE26DD" w:rsidP="00FE26DD">
      <w:pPr>
        <w:spacing w:after="0" w:line="240" w:lineRule="auto"/>
        <w:rPr>
          <w:rFonts w:ascii="Arial" w:hAnsi="Arial" w:cs="Arial"/>
          <w:sz w:val="24"/>
          <w:szCs w:val="24"/>
        </w:rPr>
      </w:pPr>
    </w:p>
    <w:p w14:paraId="060931C7" w14:textId="3D7386A8" w:rsidR="00FE26DD" w:rsidRPr="006D6CED" w:rsidRDefault="00FE26DD" w:rsidP="00FE26DD">
      <w:pPr>
        <w:tabs>
          <w:tab w:val="left" w:pos="2552"/>
        </w:tabs>
        <w:spacing w:after="0" w:line="240" w:lineRule="auto"/>
        <w:jc w:val="both"/>
        <w:rPr>
          <w:rFonts w:ascii="Arial" w:hAnsi="Arial" w:cs="Arial"/>
          <w:sz w:val="24"/>
          <w:szCs w:val="24"/>
        </w:rPr>
      </w:pPr>
      <w:r>
        <w:rPr>
          <w:rFonts w:ascii="Arial" w:hAnsi="Arial" w:cs="Arial"/>
          <w:sz w:val="24"/>
          <w:szCs w:val="24"/>
        </w:rPr>
        <w:t xml:space="preserve">With reference to </w:t>
      </w:r>
      <w:r w:rsidRPr="00905A55">
        <w:rPr>
          <w:rFonts w:ascii="Arial" w:hAnsi="Arial" w:cs="Arial"/>
          <w:b/>
          <w:bCs/>
          <w:sz w:val="24"/>
          <w:szCs w:val="24"/>
        </w:rPr>
        <w:t>S</w:t>
      </w:r>
      <w:r w:rsidRPr="00B5185B">
        <w:rPr>
          <w:rFonts w:ascii="Arial" w:hAnsi="Arial" w:cs="Arial"/>
          <w:b/>
          <w:bCs/>
          <w:color w:val="000000" w:themeColor="text1"/>
          <w:sz w:val="24"/>
          <w:szCs w:val="24"/>
        </w:rPr>
        <w:t>ource 9</w:t>
      </w:r>
      <w:r w:rsidRPr="00B5185B">
        <w:rPr>
          <w:rFonts w:ascii="Arial" w:hAnsi="Arial" w:cs="Arial"/>
          <w:color w:val="000000" w:themeColor="text1"/>
          <w:sz w:val="24"/>
          <w:szCs w:val="24"/>
        </w:rPr>
        <w:t xml:space="preserve">, comment on the statement that </w:t>
      </w:r>
      <w:r w:rsidRPr="00B5185B">
        <w:rPr>
          <w:rFonts w:ascii="Arial" w:hAnsi="Arial" w:cs="Arial"/>
          <w:i/>
          <w:iCs/>
          <w:color w:val="000000" w:themeColor="text1"/>
          <w:sz w:val="24"/>
          <w:szCs w:val="24"/>
        </w:rPr>
        <w:t>“some countries exhibit higher levels of international integration than others”</w:t>
      </w:r>
      <w:r w:rsidRPr="00B5185B">
        <w:rPr>
          <w:rFonts w:ascii="Arial" w:hAnsi="Arial" w:cs="Arial"/>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FE26DD" w:rsidRPr="005D682A" w14:paraId="5D5D9125" w14:textId="77777777" w:rsidTr="00B96076">
        <w:trPr>
          <w:trHeight w:val="567"/>
        </w:trPr>
        <w:tc>
          <w:tcPr>
            <w:tcW w:w="9921" w:type="dxa"/>
          </w:tcPr>
          <w:p w14:paraId="29C7498E" w14:textId="1921D3E3" w:rsidR="00FE26DD" w:rsidRPr="007330E5" w:rsidRDefault="00FE26DD" w:rsidP="00B96076">
            <w:pPr>
              <w:pStyle w:val="ListParagraph"/>
              <w:tabs>
                <w:tab w:val="left" w:pos="728"/>
                <w:tab w:val="left" w:pos="2420"/>
              </w:tabs>
              <w:spacing w:line="360" w:lineRule="auto"/>
              <w:ind w:left="0"/>
              <w:rPr>
                <w:rFonts w:ascii="Arial" w:hAnsi="Arial" w:cs="Arial"/>
                <w:sz w:val="23"/>
                <w:szCs w:val="23"/>
              </w:rPr>
            </w:pPr>
          </w:p>
        </w:tc>
      </w:tr>
      <w:tr w:rsidR="00FE26DD" w:rsidRPr="005D682A" w14:paraId="3E703882" w14:textId="77777777" w:rsidTr="00B96076">
        <w:trPr>
          <w:trHeight w:val="567"/>
        </w:trPr>
        <w:tc>
          <w:tcPr>
            <w:tcW w:w="9921" w:type="dxa"/>
          </w:tcPr>
          <w:p w14:paraId="699619FF" w14:textId="1F0BDDC6" w:rsidR="00FE26DD" w:rsidRPr="007330E5" w:rsidRDefault="00FE26DD" w:rsidP="00B96076">
            <w:pPr>
              <w:pStyle w:val="ListParagraph"/>
              <w:tabs>
                <w:tab w:val="left" w:pos="728"/>
                <w:tab w:val="left" w:pos="2420"/>
              </w:tabs>
              <w:spacing w:line="360" w:lineRule="auto"/>
              <w:ind w:left="0"/>
              <w:rPr>
                <w:rFonts w:ascii="Arial" w:hAnsi="Arial" w:cs="Arial"/>
                <w:sz w:val="23"/>
                <w:szCs w:val="23"/>
              </w:rPr>
            </w:pPr>
          </w:p>
        </w:tc>
      </w:tr>
      <w:tr w:rsidR="00FE26DD" w:rsidRPr="005D682A" w14:paraId="69701BE4" w14:textId="77777777" w:rsidTr="00B96076">
        <w:trPr>
          <w:trHeight w:val="482"/>
        </w:trPr>
        <w:tc>
          <w:tcPr>
            <w:tcW w:w="9921" w:type="dxa"/>
          </w:tcPr>
          <w:p w14:paraId="7234AA24" w14:textId="224B6179"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28CF8CE6" w14:textId="77777777" w:rsidTr="00B96076">
        <w:trPr>
          <w:trHeight w:val="482"/>
        </w:trPr>
        <w:tc>
          <w:tcPr>
            <w:tcW w:w="9921" w:type="dxa"/>
          </w:tcPr>
          <w:p w14:paraId="0CEADA90" w14:textId="4D0921D1"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357EC898" w14:textId="77777777" w:rsidTr="00B96076">
        <w:trPr>
          <w:trHeight w:val="482"/>
        </w:trPr>
        <w:tc>
          <w:tcPr>
            <w:tcW w:w="9921" w:type="dxa"/>
          </w:tcPr>
          <w:p w14:paraId="3D5D0B14" w14:textId="1E181418"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142D89B5" w14:textId="77777777" w:rsidTr="00B96076">
        <w:trPr>
          <w:trHeight w:val="482"/>
        </w:trPr>
        <w:tc>
          <w:tcPr>
            <w:tcW w:w="9921" w:type="dxa"/>
          </w:tcPr>
          <w:p w14:paraId="5BE25040" w14:textId="0CD36001"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12A7745D" w14:textId="77777777" w:rsidTr="00B96076">
        <w:trPr>
          <w:trHeight w:val="482"/>
        </w:trPr>
        <w:tc>
          <w:tcPr>
            <w:tcW w:w="9921" w:type="dxa"/>
          </w:tcPr>
          <w:p w14:paraId="3208B228" w14:textId="4AB71215"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390BB2E9" w14:textId="77777777" w:rsidTr="00B96076">
        <w:trPr>
          <w:trHeight w:val="482"/>
        </w:trPr>
        <w:tc>
          <w:tcPr>
            <w:tcW w:w="9921" w:type="dxa"/>
          </w:tcPr>
          <w:p w14:paraId="3D27C05E" w14:textId="73FD392D"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4C6CA541" w14:textId="77777777" w:rsidTr="00B96076">
        <w:trPr>
          <w:trHeight w:val="482"/>
        </w:trPr>
        <w:tc>
          <w:tcPr>
            <w:tcW w:w="9921" w:type="dxa"/>
          </w:tcPr>
          <w:p w14:paraId="10DB698B" w14:textId="77777777"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1F4E96A4" w14:textId="77777777" w:rsidTr="00B96076">
        <w:trPr>
          <w:trHeight w:val="482"/>
        </w:trPr>
        <w:tc>
          <w:tcPr>
            <w:tcW w:w="9921" w:type="dxa"/>
          </w:tcPr>
          <w:p w14:paraId="7F0C8B72" w14:textId="312B782F"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0794CDB9" w14:textId="77777777" w:rsidTr="00B96076">
        <w:trPr>
          <w:trHeight w:val="482"/>
        </w:trPr>
        <w:tc>
          <w:tcPr>
            <w:tcW w:w="9921" w:type="dxa"/>
          </w:tcPr>
          <w:p w14:paraId="24F5DFBB" w14:textId="77777777"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39968D0F" w14:textId="77777777" w:rsidTr="00B96076">
        <w:trPr>
          <w:trHeight w:val="482"/>
        </w:trPr>
        <w:tc>
          <w:tcPr>
            <w:tcW w:w="9921" w:type="dxa"/>
          </w:tcPr>
          <w:p w14:paraId="72A4DBF0" w14:textId="3D451525"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3D52B5A9" w14:textId="77777777" w:rsidTr="00B96076">
        <w:trPr>
          <w:trHeight w:val="482"/>
        </w:trPr>
        <w:tc>
          <w:tcPr>
            <w:tcW w:w="9921" w:type="dxa"/>
          </w:tcPr>
          <w:p w14:paraId="5FAE507D" w14:textId="5C924134"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r w:rsidR="00FE26DD" w:rsidRPr="005D682A" w14:paraId="60B5222D" w14:textId="77777777" w:rsidTr="00B96076">
        <w:trPr>
          <w:trHeight w:val="482"/>
        </w:trPr>
        <w:tc>
          <w:tcPr>
            <w:tcW w:w="9921" w:type="dxa"/>
          </w:tcPr>
          <w:p w14:paraId="290FDD9A" w14:textId="7983301B" w:rsidR="00FE26DD" w:rsidRPr="005D682A" w:rsidRDefault="00FE26DD" w:rsidP="00B96076">
            <w:pPr>
              <w:pStyle w:val="ListParagraph"/>
              <w:tabs>
                <w:tab w:val="left" w:pos="728"/>
                <w:tab w:val="left" w:pos="2420"/>
              </w:tabs>
              <w:spacing w:line="480" w:lineRule="auto"/>
              <w:ind w:left="0"/>
              <w:rPr>
                <w:rFonts w:ascii="Arial" w:hAnsi="Arial" w:cs="Arial"/>
                <w:sz w:val="23"/>
                <w:szCs w:val="23"/>
                <w:lang w:val="en-GB"/>
              </w:rPr>
            </w:pPr>
          </w:p>
        </w:tc>
      </w:tr>
    </w:tbl>
    <w:p w14:paraId="216D84C1" w14:textId="77777777" w:rsidR="000974D7" w:rsidRDefault="000974D7" w:rsidP="000974D7">
      <w:pPr>
        <w:pStyle w:val="ListParagraph"/>
        <w:tabs>
          <w:tab w:val="left" w:pos="8505"/>
        </w:tabs>
        <w:ind w:left="0"/>
        <w:rPr>
          <w:rFonts w:ascii="Arial" w:hAnsi="Arial" w:cs="Arial"/>
          <w:b/>
        </w:rPr>
      </w:pPr>
    </w:p>
    <w:p w14:paraId="12EC9AEE" w14:textId="4BBF2F20" w:rsidR="00A32B0D" w:rsidRPr="008874AE" w:rsidRDefault="00A32B0D" w:rsidP="008874AE">
      <w:pPr>
        <w:spacing w:after="0" w:line="240" w:lineRule="auto"/>
        <w:jc w:val="both"/>
        <w:rPr>
          <w:rFonts w:ascii="Arial" w:hAnsi="Arial" w:cs="Arial"/>
          <w:bCs/>
          <w:sz w:val="24"/>
          <w:szCs w:val="24"/>
        </w:rPr>
      </w:pPr>
    </w:p>
    <w:p w14:paraId="6CBF805A" w14:textId="77777777" w:rsidR="00A00599" w:rsidRDefault="00A00599">
      <w:pPr>
        <w:spacing w:after="0" w:line="240" w:lineRule="auto"/>
        <w:rPr>
          <w:rFonts w:ascii="Arial" w:hAnsi="Arial" w:cs="Arial"/>
          <w:sz w:val="24"/>
          <w:szCs w:val="24"/>
          <w:lang w:val="en-US"/>
        </w:rPr>
      </w:pPr>
      <w:r>
        <w:rPr>
          <w:rFonts w:ascii="Arial" w:hAnsi="Arial" w:cs="Arial"/>
          <w:sz w:val="24"/>
          <w:szCs w:val="24"/>
          <w:lang w:val="en-US"/>
        </w:rPr>
        <w:br w:type="page"/>
      </w:r>
    </w:p>
    <w:p w14:paraId="3FB5E3ED" w14:textId="06435AC8" w:rsidR="005D096B" w:rsidRDefault="00743760" w:rsidP="007A3EFB">
      <w:pPr>
        <w:spacing w:after="0"/>
        <w:rPr>
          <w:rFonts w:ascii="Arial" w:hAnsi="Arial" w:cs="Arial"/>
          <w:sz w:val="24"/>
          <w:szCs w:val="24"/>
          <w:lang w:val="en-US"/>
        </w:rPr>
      </w:pPr>
      <w:r>
        <w:rPr>
          <w:noProof/>
          <w:lang w:eastAsia="en-AU"/>
        </w:rPr>
        <w:lastRenderedPageBreak/>
        <mc:AlternateContent>
          <mc:Choice Requires="wpg">
            <w:drawing>
              <wp:anchor distT="0" distB="0" distL="114300" distR="114300" simplePos="0" relativeHeight="251694149" behindDoc="0" locked="0" layoutInCell="1" allowOverlap="1" wp14:anchorId="15813123" wp14:editId="6D288AAE">
                <wp:simplePos x="0" y="0"/>
                <wp:positionH relativeFrom="rightMargin">
                  <wp:posOffset>114300</wp:posOffset>
                </wp:positionH>
                <wp:positionV relativeFrom="paragraph">
                  <wp:posOffset>-210820</wp:posOffset>
                </wp:positionV>
                <wp:extent cx="525689" cy="9505950"/>
                <wp:effectExtent l="0" t="0" r="8255" b="19050"/>
                <wp:wrapNone/>
                <wp:docPr id="228" name="Group 228"/>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29" name="Straight Connector 22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30" name="Text Box 230"/>
                        <wps:cNvSpPr txBox="1"/>
                        <wps:spPr>
                          <a:xfrm>
                            <a:off x="116114" y="2928421"/>
                            <a:ext cx="409575" cy="4171950"/>
                          </a:xfrm>
                          <a:prstGeom prst="rect">
                            <a:avLst/>
                          </a:prstGeom>
                          <a:solidFill>
                            <a:schemeClr val="lt1"/>
                          </a:solidFill>
                          <a:ln w="6350">
                            <a:noFill/>
                          </a:ln>
                        </wps:spPr>
                        <wps:txbx>
                          <w:txbxContent>
                            <w:p w14:paraId="1400DD5A" w14:textId="77777777" w:rsidR="007F1271" w:rsidRPr="00765AD5" w:rsidRDefault="007F1271" w:rsidP="00743760">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813123" id="Group 228" o:spid="_x0000_s1059" style="position:absolute;margin-left:9pt;margin-top:-16.6pt;width:41.4pt;height:748.5pt;z-index:251694149;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">
                <v:line id="Straight Connector 229" o:spid="_x0000_s106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" strokecolor="windowText" strokeweight=".5pt">
                  <v:stroke joinstyle="miter"/>
                </v:line>
                <v:shape id="Text Box 230" o:spid="_x0000_s1061"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" fillcolor="white [3201]" stroked="f" strokeweight=".5pt">
                  <v:textbox style="layout-flow:vertical;mso-layout-flow-alt:bottom-to-top">
                    <w:txbxContent>
                      <w:p w14:paraId="1400DD5A" w14:textId="77777777" w:rsidR="007F1271" w:rsidRPr="00765AD5" w:rsidRDefault="007F1271" w:rsidP="00743760">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631847C" w14:textId="0229426C" w:rsidR="007A3EFB" w:rsidRPr="006E4AB6" w:rsidRDefault="007A3EFB" w:rsidP="007A3EFB">
      <w:pPr>
        <w:spacing w:after="0"/>
        <w:rPr>
          <w:rFonts w:ascii="Arial" w:hAnsi="Arial" w:cs="Arial"/>
          <w:sz w:val="24"/>
          <w:szCs w:val="24"/>
          <w:lang w:val="en-US"/>
        </w:rPr>
      </w:pPr>
      <w:r w:rsidRPr="006E4AB6">
        <w:rPr>
          <w:rFonts w:ascii="Arial" w:hAnsi="Arial" w:cs="Arial"/>
          <w:sz w:val="24"/>
          <w:szCs w:val="24"/>
          <w:lang w:val="en-US"/>
        </w:rPr>
        <w:t xml:space="preserve">Refer to </w:t>
      </w:r>
      <w:r w:rsidRPr="006E4AB6">
        <w:rPr>
          <w:rFonts w:ascii="Arial" w:hAnsi="Arial" w:cs="Arial"/>
          <w:b/>
          <w:sz w:val="24"/>
          <w:szCs w:val="24"/>
          <w:lang w:val="en-US"/>
        </w:rPr>
        <w:t xml:space="preserve">Source </w:t>
      </w:r>
      <w:r w:rsidR="002F0DF5">
        <w:rPr>
          <w:rFonts w:ascii="Arial" w:hAnsi="Arial" w:cs="Arial"/>
          <w:b/>
          <w:sz w:val="24"/>
          <w:szCs w:val="24"/>
          <w:lang w:val="en-US"/>
        </w:rPr>
        <w:t>1</w:t>
      </w:r>
      <w:r w:rsidR="00631197">
        <w:rPr>
          <w:rFonts w:ascii="Arial" w:hAnsi="Arial" w:cs="Arial"/>
          <w:b/>
          <w:sz w:val="24"/>
          <w:szCs w:val="24"/>
          <w:lang w:val="en-US"/>
        </w:rPr>
        <w:t>0</w:t>
      </w:r>
      <w:r>
        <w:rPr>
          <w:rFonts w:ascii="Arial" w:hAnsi="Arial" w:cs="Arial"/>
          <w:b/>
          <w:sz w:val="24"/>
          <w:szCs w:val="24"/>
          <w:lang w:val="en-US"/>
        </w:rPr>
        <w:t>:</w:t>
      </w:r>
      <w:r w:rsidR="00135B9C">
        <w:rPr>
          <w:rFonts w:ascii="Arial" w:hAnsi="Arial" w:cs="Arial"/>
          <w:bCs/>
          <w:sz w:val="24"/>
          <w:szCs w:val="24"/>
          <w:lang w:val="en-US"/>
        </w:rPr>
        <w:t xml:space="preserve">  </w:t>
      </w:r>
      <w:r w:rsidR="007614A6" w:rsidRPr="007614A6">
        <w:rPr>
          <w:rFonts w:ascii="Arial" w:hAnsi="Arial" w:cs="Arial"/>
          <w:bCs/>
          <w:sz w:val="24"/>
          <w:szCs w:val="24"/>
          <w:lang w:val="en-US"/>
        </w:rPr>
        <w:t>A diagram of t</w:t>
      </w:r>
      <w:r w:rsidR="002F0DF5" w:rsidRPr="007614A6">
        <w:rPr>
          <w:rFonts w:ascii="Arial" w:hAnsi="Arial" w:cs="Arial"/>
          <w:bCs/>
          <w:sz w:val="24"/>
          <w:szCs w:val="24"/>
          <w:lang w:val="en-US"/>
        </w:rPr>
        <w:t>ime</w:t>
      </w:r>
      <w:r w:rsidR="002F0DF5">
        <w:rPr>
          <w:rFonts w:ascii="Arial" w:hAnsi="Arial" w:cs="Arial"/>
          <w:sz w:val="24"/>
          <w:szCs w:val="24"/>
          <w:lang w:val="en-US"/>
        </w:rPr>
        <w:t>-space convergence</w:t>
      </w:r>
      <w:r w:rsidRPr="006E4AB6">
        <w:rPr>
          <w:rFonts w:ascii="Arial" w:hAnsi="Arial" w:cs="Arial"/>
          <w:sz w:val="24"/>
          <w:szCs w:val="24"/>
          <w:lang w:val="en-US"/>
        </w:rPr>
        <w:t xml:space="preserve"> to answer Question</w:t>
      </w:r>
      <w:r w:rsidR="00135B9C">
        <w:rPr>
          <w:rFonts w:ascii="Arial" w:hAnsi="Arial" w:cs="Arial"/>
          <w:sz w:val="24"/>
          <w:szCs w:val="24"/>
          <w:lang w:val="en-US"/>
        </w:rPr>
        <w:t> </w:t>
      </w:r>
      <w:r w:rsidR="00990704">
        <w:rPr>
          <w:rFonts w:ascii="Arial" w:hAnsi="Arial" w:cs="Arial"/>
          <w:sz w:val="24"/>
          <w:szCs w:val="24"/>
          <w:lang w:val="en-US"/>
        </w:rPr>
        <w:t>2</w:t>
      </w:r>
      <w:r w:rsidR="000D7FC6">
        <w:rPr>
          <w:rFonts w:ascii="Arial" w:hAnsi="Arial" w:cs="Arial"/>
          <w:sz w:val="24"/>
          <w:szCs w:val="24"/>
          <w:lang w:val="en-US"/>
        </w:rPr>
        <w:t>8</w:t>
      </w:r>
      <w:r w:rsidR="002F0DF5">
        <w:rPr>
          <w:rFonts w:ascii="Arial" w:hAnsi="Arial" w:cs="Arial"/>
          <w:sz w:val="24"/>
          <w:szCs w:val="24"/>
          <w:lang w:val="en-US"/>
        </w:rPr>
        <w:t xml:space="preserve"> below.</w:t>
      </w:r>
    </w:p>
    <w:p w14:paraId="74B46C66" w14:textId="61342337" w:rsidR="00FD1FEB" w:rsidRDefault="00241668" w:rsidP="00FD1FEB">
      <w:pPr>
        <w:pStyle w:val="ListParagraph"/>
        <w:tabs>
          <w:tab w:val="left" w:pos="1418"/>
          <w:tab w:val="left" w:pos="9922"/>
        </w:tabs>
        <w:ind w:left="0"/>
        <w:rPr>
          <w:rFonts w:ascii="Arial" w:hAnsi="Arial" w:cs="Arial"/>
        </w:rPr>
      </w:pPr>
      <w:r>
        <w:rPr>
          <w:rFonts w:ascii="Arial" w:hAnsi="Arial" w:cs="Arial"/>
          <w:b/>
          <w:noProof/>
          <w:lang w:eastAsia="en-AU"/>
        </w:rPr>
        <mc:AlternateContent>
          <mc:Choice Requires="wps">
            <w:drawing>
              <wp:anchor distT="0" distB="0" distL="114300" distR="114300" simplePos="0" relativeHeight="251658263" behindDoc="0" locked="0" layoutInCell="1" allowOverlap="1" wp14:anchorId="4ED3F301" wp14:editId="341E5344">
                <wp:simplePos x="0" y="0"/>
                <wp:positionH relativeFrom="column">
                  <wp:posOffset>12773206</wp:posOffset>
                </wp:positionH>
                <wp:positionV relativeFrom="paragraph">
                  <wp:posOffset>524510</wp:posOffset>
                </wp:positionV>
                <wp:extent cx="409575" cy="41719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409575" cy="4171950"/>
                        </a:xfrm>
                        <a:prstGeom prst="rect">
                          <a:avLst/>
                        </a:prstGeom>
                        <a:solidFill>
                          <a:schemeClr val="lt1"/>
                        </a:solidFill>
                        <a:ln w="6350">
                          <a:noFill/>
                        </a:ln>
                      </wps:spPr>
                      <wps:txbx>
                        <w:txbxContent>
                          <w:p w14:paraId="1B8E8334" w14:textId="77777777" w:rsidR="007F1271" w:rsidRPr="00765AD5" w:rsidRDefault="007F1271"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3F301" id="Text Box 69" o:spid="_x0000_s1062" type="#_x0000_t202" style="position:absolute;margin-left:1005.75pt;margin-top:41.3pt;width:32.25pt;height:328.5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" fillcolor="white [3201]" stroked="f" strokeweight=".5pt">
                <v:textbox style="layout-flow:vertical">
                  <w:txbxContent>
                    <w:p w14:paraId="1B8E8334" w14:textId="77777777" w:rsidR="007F1271" w:rsidRPr="00765AD5" w:rsidRDefault="007F1271"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pict>
          </mc:Fallback>
        </mc:AlternateContent>
      </w:r>
    </w:p>
    <w:p w14:paraId="48AF7FB6" w14:textId="55958A36" w:rsidR="009D7CCF" w:rsidRPr="007A3EFB" w:rsidRDefault="007A3EFB" w:rsidP="003E0903">
      <w:pPr>
        <w:spacing w:after="0" w:line="240" w:lineRule="auto"/>
        <w:ind w:left="8505" w:hanging="8505"/>
        <w:rPr>
          <w:rFonts w:ascii="Arial" w:hAnsi="Arial" w:cs="Arial"/>
          <w:sz w:val="24"/>
          <w:szCs w:val="24"/>
        </w:rPr>
      </w:pPr>
      <w:r w:rsidRPr="00053DB9">
        <w:rPr>
          <w:rFonts w:ascii="Arial" w:hAnsi="Arial" w:cs="Arial"/>
          <w:b/>
        </w:rPr>
        <w:t>Q</w:t>
      </w:r>
      <w:r w:rsidR="009D7CCF" w:rsidRPr="00E14934">
        <w:rPr>
          <w:rFonts w:ascii="Arial" w:hAnsi="Arial" w:cs="Arial"/>
          <w:b/>
          <w:sz w:val="24"/>
          <w:szCs w:val="24"/>
        </w:rPr>
        <w:t xml:space="preserve">uestion </w:t>
      </w:r>
      <w:r w:rsidR="00990704">
        <w:rPr>
          <w:rFonts w:ascii="Arial" w:hAnsi="Arial" w:cs="Arial"/>
          <w:b/>
          <w:sz w:val="24"/>
          <w:szCs w:val="24"/>
        </w:rPr>
        <w:t>2</w:t>
      </w:r>
      <w:r w:rsidR="000D7FC6">
        <w:rPr>
          <w:rFonts w:ascii="Arial" w:hAnsi="Arial" w:cs="Arial"/>
          <w:b/>
          <w:sz w:val="24"/>
          <w:szCs w:val="24"/>
        </w:rPr>
        <w:t>8</w:t>
      </w:r>
      <w:r w:rsidR="003E0903">
        <w:rPr>
          <w:rFonts w:ascii="Arial" w:hAnsi="Arial" w:cs="Arial"/>
          <w:b/>
          <w:sz w:val="24"/>
          <w:szCs w:val="24"/>
        </w:rPr>
        <w:tab/>
      </w:r>
      <w:r w:rsidR="00DB0B8F">
        <w:rPr>
          <w:rFonts w:ascii="Arial" w:hAnsi="Arial" w:cs="Arial"/>
          <w:b/>
          <w:sz w:val="24"/>
          <w:szCs w:val="24"/>
          <w:lang w:val="en-GB"/>
        </w:rPr>
        <w:t>(3</w:t>
      </w:r>
      <w:r w:rsidR="009D7CCF" w:rsidRPr="00E14934">
        <w:rPr>
          <w:rFonts w:ascii="Arial" w:hAnsi="Arial" w:cs="Arial"/>
          <w:b/>
          <w:sz w:val="24"/>
          <w:szCs w:val="24"/>
          <w:lang w:val="en-GB"/>
        </w:rPr>
        <w:t xml:space="preserve"> marks)</w:t>
      </w:r>
    </w:p>
    <w:p w14:paraId="0FC3504C" w14:textId="7A1117F7" w:rsidR="009D7CCF" w:rsidRDefault="009D7CCF" w:rsidP="009D7CCF">
      <w:pPr>
        <w:pStyle w:val="ListParagraph"/>
        <w:ind w:left="0"/>
        <w:rPr>
          <w:rFonts w:ascii="Arial" w:hAnsi="Arial" w:cs="Arial"/>
        </w:rPr>
      </w:pPr>
    </w:p>
    <w:p w14:paraId="52EC2BA8" w14:textId="4B253393" w:rsidR="007A3EFB" w:rsidRPr="006E4AB6" w:rsidRDefault="001A4723" w:rsidP="007A3EFB">
      <w:pPr>
        <w:spacing w:after="0" w:line="240" w:lineRule="auto"/>
        <w:jc w:val="both"/>
        <w:rPr>
          <w:rFonts w:ascii="Arial" w:hAnsi="Arial" w:cs="Arial"/>
          <w:bCs/>
          <w:sz w:val="24"/>
          <w:szCs w:val="24"/>
        </w:rPr>
      </w:pPr>
      <w:r>
        <w:rPr>
          <w:rFonts w:ascii="Arial" w:hAnsi="Arial" w:cs="Arial"/>
          <w:bCs/>
          <w:sz w:val="24"/>
          <w:szCs w:val="24"/>
        </w:rPr>
        <w:t xml:space="preserve">With reference to </w:t>
      </w:r>
      <w:r w:rsidRPr="005C1FFC">
        <w:rPr>
          <w:rFonts w:ascii="Arial" w:hAnsi="Arial" w:cs="Arial"/>
          <w:b/>
          <w:sz w:val="24"/>
          <w:szCs w:val="24"/>
        </w:rPr>
        <w:t>Source 1</w:t>
      </w:r>
      <w:r w:rsidR="00631197" w:rsidRPr="005C1FFC">
        <w:rPr>
          <w:rFonts w:ascii="Arial" w:hAnsi="Arial" w:cs="Arial"/>
          <w:b/>
          <w:sz w:val="24"/>
          <w:szCs w:val="24"/>
        </w:rPr>
        <w:t>0</w:t>
      </w:r>
      <w:r>
        <w:rPr>
          <w:rFonts w:ascii="Arial" w:hAnsi="Arial" w:cs="Arial"/>
          <w:bCs/>
          <w:sz w:val="24"/>
          <w:szCs w:val="24"/>
        </w:rPr>
        <w:t>, e</w:t>
      </w:r>
      <w:r w:rsidR="002F0DF5">
        <w:rPr>
          <w:rFonts w:ascii="Arial" w:hAnsi="Arial" w:cs="Arial"/>
          <w:bCs/>
          <w:sz w:val="24"/>
          <w:szCs w:val="24"/>
        </w:rPr>
        <w:t>xplain</w:t>
      </w:r>
      <w:r w:rsidR="00330849">
        <w:rPr>
          <w:rFonts w:ascii="Arial" w:hAnsi="Arial" w:cs="Arial"/>
          <w:bCs/>
          <w:sz w:val="24"/>
          <w:szCs w:val="24"/>
        </w:rPr>
        <w:t xml:space="preserve"> </w:t>
      </w:r>
      <w:r w:rsidR="002F0DF5">
        <w:rPr>
          <w:rFonts w:ascii="Arial" w:hAnsi="Arial" w:cs="Arial"/>
          <w:bCs/>
          <w:sz w:val="24"/>
          <w:szCs w:val="24"/>
        </w:rPr>
        <w:t>the concept of time-space convergence.</w:t>
      </w:r>
    </w:p>
    <w:p w14:paraId="284BB67B" w14:textId="40EC0EA3" w:rsidR="007A3EFB" w:rsidRDefault="007A3EFB" w:rsidP="00CA5BB2">
      <w:pPr>
        <w:pStyle w:val="ListParagraph"/>
        <w:ind w:left="0"/>
        <w:rPr>
          <w:rFonts w:ascii="Arial" w:hAnsi="Arial" w:cs="Arial"/>
          <w:b/>
        </w:rPr>
      </w:pPr>
    </w:p>
    <w:p w14:paraId="3AFA6C0A" w14:textId="77777777" w:rsidR="00317A1F" w:rsidRPr="00B60722" w:rsidRDefault="00317A1F" w:rsidP="00CA5BB2">
      <w:pPr>
        <w:pStyle w:val="ListParagraph"/>
        <w:ind w:left="0"/>
        <w:rPr>
          <w:rFonts w:ascii="Arial" w:hAnsi="Arial" w:cs="Arial"/>
          <w:b/>
        </w:rPr>
      </w:pPr>
    </w:p>
    <w:tbl>
      <w:tblPr>
        <w:tblStyle w:val="TableGrid"/>
        <w:tblW w:w="0" w:type="auto"/>
        <w:tblLook w:val="04A0" w:firstRow="1" w:lastRow="0" w:firstColumn="1" w:lastColumn="0" w:noHBand="0" w:noVBand="1"/>
      </w:tblPr>
      <w:tblGrid>
        <w:gridCol w:w="9629"/>
      </w:tblGrid>
      <w:tr w:rsidR="007A3EFB" w:rsidRPr="00B60722" w14:paraId="68ED632A" w14:textId="77777777" w:rsidTr="007A3EFB">
        <w:trPr>
          <w:trHeight w:val="510"/>
        </w:trPr>
        <w:tc>
          <w:tcPr>
            <w:tcW w:w="9629" w:type="dxa"/>
            <w:tcBorders>
              <w:left w:val="nil"/>
              <w:right w:val="nil"/>
            </w:tcBorders>
          </w:tcPr>
          <w:p w14:paraId="7BA44B65" w14:textId="4922D67E"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4F0482D1" w14:textId="77777777" w:rsidTr="007A3EFB">
        <w:trPr>
          <w:trHeight w:val="510"/>
        </w:trPr>
        <w:tc>
          <w:tcPr>
            <w:tcW w:w="9629" w:type="dxa"/>
            <w:tcBorders>
              <w:left w:val="nil"/>
              <w:right w:val="nil"/>
            </w:tcBorders>
          </w:tcPr>
          <w:p w14:paraId="76023DA9" w14:textId="3BA3AB01"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64586AAB" w14:textId="77777777" w:rsidTr="007A3EFB">
        <w:trPr>
          <w:trHeight w:val="510"/>
        </w:trPr>
        <w:tc>
          <w:tcPr>
            <w:tcW w:w="9629" w:type="dxa"/>
            <w:tcBorders>
              <w:left w:val="nil"/>
              <w:right w:val="nil"/>
            </w:tcBorders>
          </w:tcPr>
          <w:p w14:paraId="7B1B60AB" w14:textId="41CBFFE8" w:rsidR="00B60722" w:rsidRPr="00B60722" w:rsidRDefault="00B60722" w:rsidP="007A3EFB">
            <w:pPr>
              <w:pStyle w:val="ListParagraph"/>
              <w:tabs>
                <w:tab w:val="left" w:pos="2420"/>
              </w:tabs>
              <w:spacing w:line="360" w:lineRule="auto"/>
              <w:ind w:left="0"/>
              <w:rPr>
                <w:rFonts w:ascii="Arial" w:hAnsi="Arial" w:cs="Arial"/>
              </w:rPr>
            </w:pPr>
          </w:p>
        </w:tc>
      </w:tr>
      <w:tr w:rsidR="00DB0B8F" w:rsidRPr="00B60722" w14:paraId="2295FED3" w14:textId="77777777" w:rsidTr="007A3EFB">
        <w:trPr>
          <w:trHeight w:val="510"/>
        </w:trPr>
        <w:tc>
          <w:tcPr>
            <w:tcW w:w="9629" w:type="dxa"/>
            <w:tcBorders>
              <w:left w:val="nil"/>
              <w:right w:val="nil"/>
            </w:tcBorders>
          </w:tcPr>
          <w:p w14:paraId="4887F385" w14:textId="2992DB0E" w:rsidR="00DB0B8F" w:rsidRPr="00B60722" w:rsidRDefault="00DB0B8F" w:rsidP="007A3EFB">
            <w:pPr>
              <w:pStyle w:val="ListParagraph"/>
              <w:tabs>
                <w:tab w:val="left" w:pos="2420"/>
              </w:tabs>
              <w:spacing w:line="360" w:lineRule="auto"/>
              <w:ind w:left="0"/>
              <w:rPr>
                <w:rFonts w:ascii="Arial" w:hAnsi="Arial" w:cs="Arial"/>
              </w:rPr>
            </w:pPr>
          </w:p>
        </w:tc>
      </w:tr>
      <w:tr w:rsidR="00DB0B8F" w:rsidRPr="00B60722" w14:paraId="48ADCFE4" w14:textId="77777777" w:rsidTr="007A3EFB">
        <w:trPr>
          <w:trHeight w:val="510"/>
        </w:trPr>
        <w:tc>
          <w:tcPr>
            <w:tcW w:w="9629" w:type="dxa"/>
            <w:tcBorders>
              <w:left w:val="nil"/>
              <w:right w:val="nil"/>
            </w:tcBorders>
          </w:tcPr>
          <w:p w14:paraId="6C3858A6" w14:textId="10E6DADC" w:rsidR="00DB0B8F" w:rsidRPr="00B60722" w:rsidRDefault="00DB0B8F" w:rsidP="007A3EFB">
            <w:pPr>
              <w:pStyle w:val="ListParagraph"/>
              <w:tabs>
                <w:tab w:val="left" w:pos="2420"/>
              </w:tabs>
              <w:spacing w:line="360" w:lineRule="auto"/>
              <w:ind w:left="0"/>
              <w:rPr>
                <w:rFonts w:ascii="Arial" w:hAnsi="Arial" w:cs="Arial"/>
              </w:rPr>
            </w:pPr>
          </w:p>
        </w:tc>
      </w:tr>
      <w:tr w:rsidR="00DB0B8F" w:rsidRPr="00B60722" w14:paraId="47CADF88" w14:textId="77777777" w:rsidTr="007A3EFB">
        <w:trPr>
          <w:trHeight w:val="510"/>
        </w:trPr>
        <w:tc>
          <w:tcPr>
            <w:tcW w:w="9629" w:type="dxa"/>
            <w:tcBorders>
              <w:left w:val="nil"/>
              <w:right w:val="nil"/>
            </w:tcBorders>
          </w:tcPr>
          <w:p w14:paraId="1E5897F9" w14:textId="05B0B5CC" w:rsidR="00DB0B8F" w:rsidRPr="00B60722" w:rsidRDefault="00DB0B8F" w:rsidP="007A3EFB">
            <w:pPr>
              <w:pStyle w:val="ListParagraph"/>
              <w:tabs>
                <w:tab w:val="left" w:pos="2420"/>
              </w:tabs>
              <w:spacing w:line="360" w:lineRule="auto"/>
              <w:ind w:left="0"/>
              <w:rPr>
                <w:rFonts w:ascii="Arial" w:hAnsi="Arial" w:cs="Arial"/>
              </w:rPr>
            </w:pPr>
          </w:p>
        </w:tc>
      </w:tr>
      <w:tr w:rsidR="00B60722" w:rsidRPr="00B60722" w14:paraId="5583CA61" w14:textId="77777777" w:rsidTr="007A3EFB">
        <w:trPr>
          <w:trHeight w:val="510"/>
        </w:trPr>
        <w:tc>
          <w:tcPr>
            <w:tcW w:w="9629" w:type="dxa"/>
            <w:tcBorders>
              <w:left w:val="nil"/>
              <w:right w:val="nil"/>
            </w:tcBorders>
          </w:tcPr>
          <w:p w14:paraId="2F01075A" w14:textId="0951CFC1"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2F1BF63A" w14:textId="77777777" w:rsidTr="007A3EFB">
        <w:trPr>
          <w:trHeight w:val="510"/>
        </w:trPr>
        <w:tc>
          <w:tcPr>
            <w:tcW w:w="9629" w:type="dxa"/>
            <w:tcBorders>
              <w:left w:val="nil"/>
              <w:right w:val="nil"/>
            </w:tcBorders>
          </w:tcPr>
          <w:p w14:paraId="3BF7DE67" w14:textId="54FF451F" w:rsidR="00B60722" w:rsidRPr="00B60722" w:rsidRDefault="00B60722" w:rsidP="007A3EFB">
            <w:pPr>
              <w:pStyle w:val="ListParagraph"/>
              <w:tabs>
                <w:tab w:val="left" w:pos="2420"/>
              </w:tabs>
              <w:spacing w:line="360" w:lineRule="auto"/>
              <w:ind w:left="0"/>
              <w:rPr>
                <w:rFonts w:ascii="Arial" w:hAnsi="Arial" w:cs="Arial"/>
              </w:rPr>
            </w:pPr>
          </w:p>
        </w:tc>
      </w:tr>
    </w:tbl>
    <w:p w14:paraId="5EC1DC9F" w14:textId="36FEBCC4" w:rsidR="00C876B1" w:rsidRDefault="00C876B1" w:rsidP="007A3EFB">
      <w:pPr>
        <w:spacing w:after="0" w:line="240" w:lineRule="auto"/>
        <w:jc w:val="both"/>
        <w:rPr>
          <w:rFonts w:ascii="Arial" w:hAnsi="Arial" w:cs="Arial"/>
          <w:bCs/>
          <w:sz w:val="24"/>
          <w:szCs w:val="24"/>
        </w:rPr>
      </w:pPr>
    </w:p>
    <w:p w14:paraId="71092C88" w14:textId="119DE465" w:rsidR="005D096B" w:rsidRDefault="005D096B">
      <w:pPr>
        <w:spacing w:after="0" w:line="240" w:lineRule="auto"/>
        <w:rPr>
          <w:rFonts w:ascii="Arial" w:hAnsi="Arial" w:cs="Arial"/>
          <w:bCs/>
          <w:sz w:val="24"/>
          <w:szCs w:val="24"/>
        </w:rPr>
      </w:pPr>
    </w:p>
    <w:p w14:paraId="714FB40E" w14:textId="19BB7439" w:rsidR="00DB4653" w:rsidRDefault="00DB4653">
      <w:pPr>
        <w:spacing w:after="0" w:line="240" w:lineRule="auto"/>
        <w:rPr>
          <w:rFonts w:ascii="Arial" w:hAnsi="Arial" w:cs="Arial"/>
          <w:bCs/>
          <w:sz w:val="24"/>
          <w:szCs w:val="24"/>
        </w:rPr>
      </w:pPr>
    </w:p>
    <w:p w14:paraId="4766815A" w14:textId="427D40F2" w:rsidR="00DB4653" w:rsidRDefault="00DB4653">
      <w:pPr>
        <w:spacing w:after="0" w:line="240" w:lineRule="auto"/>
        <w:rPr>
          <w:rFonts w:ascii="Arial" w:hAnsi="Arial" w:cs="Arial"/>
          <w:bCs/>
          <w:sz w:val="24"/>
          <w:szCs w:val="24"/>
        </w:rPr>
      </w:pPr>
    </w:p>
    <w:p w14:paraId="659BBC58" w14:textId="394977F2" w:rsidR="00DB4653" w:rsidRPr="00E14934" w:rsidRDefault="00DB4653" w:rsidP="00DB4653">
      <w:pPr>
        <w:pStyle w:val="ListParagraph"/>
        <w:tabs>
          <w:tab w:val="left" w:pos="8505"/>
        </w:tabs>
        <w:ind w:left="0"/>
        <w:rPr>
          <w:rFonts w:ascii="Arial" w:hAnsi="Arial" w:cs="Arial"/>
          <w:b/>
        </w:rPr>
      </w:pPr>
      <w:r>
        <w:rPr>
          <w:rFonts w:ascii="Arial" w:hAnsi="Arial" w:cs="Arial"/>
          <w:b/>
        </w:rPr>
        <w:t>Question 2</w:t>
      </w:r>
      <w:r w:rsidR="000D7FC6">
        <w:rPr>
          <w:rFonts w:ascii="Arial" w:hAnsi="Arial" w:cs="Arial"/>
          <w:b/>
        </w:rPr>
        <w:t>9</w:t>
      </w:r>
      <w:r>
        <w:rPr>
          <w:rFonts w:ascii="Arial" w:hAnsi="Arial" w:cs="Arial"/>
          <w:b/>
        </w:rPr>
        <w:tab/>
      </w:r>
      <w:r w:rsidRPr="00E14934">
        <w:rPr>
          <w:rFonts w:ascii="Arial" w:hAnsi="Arial" w:cs="Arial"/>
          <w:b/>
          <w:lang w:val="en-GB"/>
        </w:rPr>
        <w:t>(</w:t>
      </w:r>
      <w:r>
        <w:rPr>
          <w:rFonts w:ascii="Arial" w:hAnsi="Arial" w:cs="Arial"/>
          <w:b/>
          <w:lang w:val="en-GB"/>
        </w:rPr>
        <w:t>2</w:t>
      </w:r>
      <w:r w:rsidRPr="00E14934">
        <w:rPr>
          <w:rFonts w:ascii="Arial" w:hAnsi="Arial" w:cs="Arial"/>
          <w:b/>
          <w:lang w:val="en-GB"/>
        </w:rPr>
        <w:t xml:space="preserve"> marks)</w:t>
      </w:r>
    </w:p>
    <w:p w14:paraId="229577C1" w14:textId="77777777" w:rsidR="00DB4653" w:rsidRDefault="00DB4653" w:rsidP="00DB4653">
      <w:pPr>
        <w:pStyle w:val="ListParagraph"/>
        <w:ind w:left="0"/>
        <w:rPr>
          <w:rFonts w:ascii="Arial" w:hAnsi="Arial" w:cs="Arial"/>
          <w:b/>
        </w:rPr>
      </w:pPr>
    </w:p>
    <w:p w14:paraId="5B1FDD49" w14:textId="77777777" w:rsidR="00DB4653" w:rsidRPr="007614A6" w:rsidRDefault="00DB4653" w:rsidP="00DB4653">
      <w:pPr>
        <w:spacing w:after="0" w:line="240" w:lineRule="auto"/>
        <w:jc w:val="both"/>
        <w:rPr>
          <w:rFonts w:ascii="Arial" w:hAnsi="Arial" w:cs="Arial"/>
          <w:bCs/>
          <w:sz w:val="24"/>
          <w:szCs w:val="24"/>
        </w:rPr>
      </w:pPr>
      <w:r>
        <w:rPr>
          <w:rFonts w:ascii="Arial" w:hAnsi="Arial" w:cs="Arial"/>
          <w:bCs/>
          <w:sz w:val="24"/>
          <w:szCs w:val="24"/>
        </w:rPr>
        <w:t xml:space="preserve">Outline, with examples, the concept of </w:t>
      </w:r>
      <w:r w:rsidRPr="007614A6">
        <w:rPr>
          <w:rFonts w:ascii="Arial" w:hAnsi="Arial" w:cs="Arial"/>
          <w:bCs/>
          <w:sz w:val="24"/>
          <w:szCs w:val="24"/>
        </w:rPr>
        <w:t>world cities.</w:t>
      </w:r>
    </w:p>
    <w:p w14:paraId="70791FDE" w14:textId="77777777" w:rsidR="00DB4653" w:rsidRDefault="00DB4653" w:rsidP="00DB4653">
      <w:pPr>
        <w:pStyle w:val="ListParagraph"/>
        <w:ind w:left="0"/>
        <w:rPr>
          <w:rFonts w:ascii="Arial" w:hAnsi="Arial" w:cs="Arial"/>
          <w:b/>
        </w:rPr>
      </w:pPr>
    </w:p>
    <w:p w14:paraId="71C88C7E" w14:textId="77777777" w:rsidR="00DB4653" w:rsidRPr="00CA5BB2" w:rsidRDefault="00DB4653" w:rsidP="00DB4653">
      <w:pPr>
        <w:pStyle w:val="ListParagraph"/>
        <w:ind w:left="0"/>
        <w:rPr>
          <w:rFonts w:ascii="Arial" w:hAnsi="Arial" w:cs="Arial"/>
          <w:b/>
        </w:rPr>
      </w:pPr>
    </w:p>
    <w:tbl>
      <w:tblPr>
        <w:tblStyle w:val="TableGrid"/>
        <w:tblW w:w="0" w:type="auto"/>
        <w:tblLook w:val="04A0" w:firstRow="1" w:lastRow="0" w:firstColumn="1" w:lastColumn="0" w:noHBand="0" w:noVBand="1"/>
      </w:tblPr>
      <w:tblGrid>
        <w:gridCol w:w="9629"/>
      </w:tblGrid>
      <w:tr w:rsidR="00DB4653" w:rsidRPr="00B60722" w14:paraId="0B49AE35" w14:textId="77777777" w:rsidTr="00B96076">
        <w:trPr>
          <w:trHeight w:val="510"/>
        </w:trPr>
        <w:tc>
          <w:tcPr>
            <w:tcW w:w="9629" w:type="dxa"/>
            <w:tcBorders>
              <w:left w:val="nil"/>
              <w:right w:val="nil"/>
            </w:tcBorders>
          </w:tcPr>
          <w:p w14:paraId="35C2BFED" w14:textId="77777777" w:rsidR="00DB4653" w:rsidRPr="00B60722" w:rsidRDefault="00DB4653" w:rsidP="00B96076">
            <w:pPr>
              <w:pStyle w:val="ListParagraph"/>
              <w:tabs>
                <w:tab w:val="left" w:pos="2420"/>
              </w:tabs>
              <w:spacing w:line="360" w:lineRule="auto"/>
              <w:ind w:left="0"/>
              <w:rPr>
                <w:rFonts w:ascii="Arial" w:hAnsi="Arial" w:cs="Arial"/>
              </w:rPr>
            </w:pPr>
          </w:p>
        </w:tc>
      </w:tr>
      <w:tr w:rsidR="00DB4653" w:rsidRPr="00B60722" w14:paraId="187AD0A6" w14:textId="77777777" w:rsidTr="00B96076">
        <w:trPr>
          <w:trHeight w:val="510"/>
        </w:trPr>
        <w:tc>
          <w:tcPr>
            <w:tcW w:w="9629" w:type="dxa"/>
            <w:tcBorders>
              <w:left w:val="nil"/>
              <w:right w:val="nil"/>
            </w:tcBorders>
          </w:tcPr>
          <w:p w14:paraId="24ACE931" w14:textId="77777777" w:rsidR="00DB4653" w:rsidRPr="00B60722" w:rsidRDefault="00DB4653" w:rsidP="00B96076">
            <w:pPr>
              <w:pStyle w:val="ListParagraph"/>
              <w:tabs>
                <w:tab w:val="left" w:pos="2420"/>
              </w:tabs>
              <w:spacing w:line="360" w:lineRule="auto"/>
              <w:ind w:left="0"/>
              <w:rPr>
                <w:rFonts w:ascii="Arial" w:hAnsi="Arial" w:cs="Arial"/>
              </w:rPr>
            </w:pPr>
          </w:p>
        </w:tc>
      </w:tr>
      <w:tr w:rsidR="00DB4653" w:rsidRPr="00B60722" w14:paraId="21191063" w14:textId="77777777" w:rsidTr="00B96076">
        <w:trPr>
          <w:trHeight w:val="510"/>
        </w:trPr>
        <w:tc>
          <w:tcPr>
            <w:tcW w:w="9629" w:type="dxa"/>
            <w:tcBorders>
              <w:left w:val="nil"/>
              <w:right w:val="nil"/>
            </w:tcBorders>
          </w:tcPr>
          <w:p w14:paraId="3AA32D99" w14:textId="77777777" w:rsidR="00DB4653" w:rsidRPr="00B60722" w:rsidRDefault="00DB4653" w:rsidP="00B96076">
            <w:pPr>
              <w:pStyle w:val="ListParagraph"/>
              <w:tabs>
                <w:tab w:val="left" w:pos="2420"/>
              </w:tabs>
              <w:spacing w:line="360" w:lineRule="auto"/>
              <w:ind w:left="0"/>
              <w:rPr>
                <w:rFonts w:ascii="Arial" w:hAnsi="Arial" w:cs="Arial"/>
              </w:rPr>
            </w:pPr>
          </w:p>
        </w:tc>
      </w:tr>
      <w:tr w:rsidR="00DB4653" w:rsidRPr="00B60722" w14:paraId="7D363911" w14:textId="77777777" w:rsidTr="00B96076">
        <w:trPr>
          <w:trHeight w:val="510"/>
        </w:trPr>
        <w:tc>
          <w:tcPr>
            <w:tcW w:w="9629" w:type="dxa"/>
            <w:tcBorders>
              <w:left w:val="nil"/>
              <w:right w:val="nil"/>
            </w:tcBorders>
          </w:tcPr>
          <w:p w14:paraId="59967C95" w14:textId="77777777" w:rsidR="00DB4653" w:rsidRPr="00B60722" w:rsidRDefault="00DB4653" w:rsidP="00B96076">
            <w:pPr>
              <w:pStyle w:val="ListParagraph"/>
              <w:tabs>
                <w:tab w:val="left" w:pos="2420"/>
              </w:tabs>
              <w:spacing w:line="360" w:lineRule="auto"/>
              <w:ind w:left="0"/>
              <w:rPr>
                <w:rFonts w:ascii="Arial" w:hAnsi="Arial" w:cs="Arial"/>
              </w:rPr>
            </w:pPr>
          </w:p>
        </w:tc>
      </w:tr>
      <w:tr w:rsidR="00DB4653" w:rsidRPr="00B60722" w14:paraId="1AEF320F" w14:textId="77777777" w:rsidTr="00B96076">
        <w:trPr>
          <w:trHeight w:val="510"/>
        </w:trPr>
        <w:tc>
          <w:tcPr>
            <w:tcW w:w="9629" w:type="dxa"/>
            <w:tcBorders>
              <w:left w:val="nil"/>
              <w:right w:val="nil"/>
            </w:tcBorders>
          </w:tcPr>
          <w:p w14:paraId="24383252" w14:textId="77777777" w:rsidR="00DB4653" w:rsidRPr="00B60722" w:rsidRDefault="00DB4653" w:rsidP="00B96076">
            <w:pPr>
              <w:pStyle w:val="ListParagraph"/>
              <w:tabs>
                <w:tab w:val="left" w:pos="2420"/>
              </w:tabs>
              <w:spacing w:line="360" w:lineRule="auto"/>
              <w:ind w:left="0"/>
              <w:rPr>
                <w:rFonts w:ascii="Arial" w:hAnsi="Arial" w:cs="Arial"/>
              </w:rPr>
            </w:pPr>
          </w:p>
        </w:tc>
      </w:tr>
    </w:tbl>
    <w:p w14:paraId="5A31694A" w14:textId="34A132DF" w:rsidR="00DB4653" w:rsidRDefault="00DB4653">
      <w:pPr>
        <w:spacing w:after="0" w:line="240" w:lineRule="auto"/>
        <w:rPr>
          <w:rFonts w:ascii="Arial" w:hAnsi="Arial" w:cs="Arial"/>
          <w:bCs/>
          <w:sz w:val="24"/>
          <w:szCs w:val="24"/>
        </w:rPr>
      </w:pPr>
    </w:p>
    <w:p w14:paraId="27295993" w14:textId="785E1798" w:rsidR="00DB4653" w:rsidRDefault="00DB4653">
      <w:pPr>
        <w:spacing w:after="0" w:line="240" w:lineRule="auto"/>
        <w:rPr>
          <w:rFonts w:ascii="Arial" w:hAnsi="Arial" w:cs="Arial"/>
          <w:bCs/>
          <w:sz w:val="24"/>
          <w:szCs w:val="24"/>
        </w:rPr>
      </w:pPr>
    </w:p>
    <w:p w14:paraId="4CBC0F17" w14:textId="77777777" w:rsidR="00DB4653" w:rsidRDefault="00DB4653">
      <w:pPr>
        <w:spacing w:after="0" w:line="240" w:lineRule="auto"/>
        <w:rPr>
          <w:rFonts w:ascii="Arial" w:hAnsi="Arial" w:cs="Arial"/>
          <w:bCs/>
          <w:sz w:val="24"/>
          <w:szCs w:val="24"/>
        </w:rPr>
      </w:pPr>
    </w:p>
    <w:p w14:paraId="624AE93A" w14:textId="49B57F83" w:rsidR="005D096B" w:rsidRDefault="005D096B" w:rsidP="005D096B">
      <w:pPr>
        <w:spacing w:after="0" w:line="240" w:lineRule="auto"/>
        <w:rPr>
          <w:rFonts w:ascii="Arial" w:hAnsi="Arial" w:cs="Arial"/>
          <w:u w:val="single"/>
          <w:lang w:val="en-US"/>
        </w:rPr>
      </w:pPr>
      <w:r>
        <w:rPr>
          <w:rFonts w:ascii="Arial" w:hAnsi="Arial" w:cs="Arial"/>
          <w:u w:val="single"/>
          <w:lang w:val="en-US"/>
        </w:rPr>
        <w:br w:type="page"/>
      </w:r>
    </w:p>
    <w:p w14:paraId="79B46EB0" w14:textId="33800AF9" w:rsidR="00E60802" w:rsidRDefault="00743760" w:rsidP="009D7CCF">
      <w:pPr>
        <w:pStyle w:val="ListParagraph"/>
        <w:tabs>
          <w:tab w:val="left" w:pos="8505"/>
        </w:tabs>
        <w:ind w:left="0"/>
        <w:rPr>
          <w:rFonts w:ascii="Arial" w:hAnsi="Arial" w:cs="Arial"/>
          <w:b/>
        </w:rPr>
      </w:pPr>
      <w:r>
        <w:rPr>
          <w:rFonts w:ascii="Arial" w:hAnsi="Arial" w:cs="Arial"/>
          <w:b/>
          <w:noProof/>
          <w:lang w:eastAsia="en-AU"/>
        </w:rPr>
        <w:lastRenderedPageBreak/>
        <mc:AlternateContent>
          <mc:Choice Requires="wpg">
            <w:drawing>
              <wp:anchor distT="0" distB="0" distL="114300" distR="114300" simplePos="0" relativeHeight="251698245" behindDoc="0" locked="0" layoutInCell="1" allowOverlap="1" wp14:anchorId="16529935" wp14:editId="3F238317">
                <wp:simplePos x="0" y="0"/>
                <wp:positionH relativeFrom="leftMargin">
                  <wp:posOffset>64770</wp:posOffset>
                </wp:positionH>
                <wp:positionV relativeFrom="page">
                  <wp:posOffset>768985</wp:posOffset>
                </wp:positionV>
                <wp:extent cx="504000" cy="9450000"/>
                <wp:effectExtent l="0" t="0" r="10795" b="37465"/>
                <wp:wrapNone/>
                <wp:docPr id="5" name="Group 5"/>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9" name="Straight Connector 9"/>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2877450"/>
                            <a:ext cx="410400" cy="4172400"/>
                          </a:xfrm>
                          <a:prstGeom prst="rect">
                            <a:avLst/>
                          </a:prstGeom>
                          <a:solidFill>
                            <a:schemeClr val="lt1"/>
                          </a:solidFill>
                          <a:ln w="6350">
                            <a:noFill/>
                          </a:ln>
                        </wps:spPr>
                        <wps:txbx>
                          <w:txbxContent>
                            <w:p w14:paraId="192B8837" w14:textId="77777777" w:rsidR="007F1271" w:rsidRPr="00765AD5" w:rsidRDefault="007F1271" w:rsidP="00743760">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529935" id="Group 5" o:spid="_x0000_s1063" style="position:absolute;margin-left:5.1pt;margin-top:60.55pt;width:39.7pt;height:744.1pt;z-index:251698245;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">
                <v:line id="Straight Connector 9" o:spid="_x0000_s1064"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" strokecolor="black [3213]" strokeweight=".5pt">
                  <v:stroke joinstyle="miter"/>
                </v:line>
                <v:shape id="Text Box 11" o:spid="_x0000_s1065" type="#_x0000_t202" style="position:absolute;top:28774;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" fillcolor="white [3201]" stroked="f" strokeweight=".5pt">
                  <v:textbox style="layout-flow:vertical">
                    <w:txbxContent>
                      <w:p w14:paraId="192B8837" w14:textId="77777777" w:rsidR="007F1271" w:rsidRPr="00765AD5" w:rsidRDefault="007F1271" w:rsidP="00743760">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52DED300" w14:textId="2B1D085E" w:rsidR="00973464" w:rsidRPr="006E4AB6" w:rsidRDefault="00973464" w:rsidP="00973464">
      <w:pPr>
        <w:spacing w:after="0"/>
        <w:rPr>
          <w:rFonts w:ascii="Arial" w:hAnsi="Arial" w:cs="Arial"/>
          <w:sz w:val="24"/>
          <w:szCs w:val="24"/>
          <w:lang w:val="en-US"/>
        </w:rPr>
      </w:pPr>
      <w:r w:rsidRPr="006E4AB6">
        <w:rPr>
          <w:rFonts w:ascii="Arial" w:hAnsi="Arial" w:cs="Arial"/>
          <w:sz w:val="24"/>
          <w:szCs w:val="24"/>
          <w:lang w:val="en-US"/>
        </w:rPr>
        <w:t xml:space="preserve">Refer to </w:t>
      </w:r>
      <w:r w:rsidRPr="006E4AB6">
        <w:rPr>
          <w:rFonts w:ascii="Arial" w:hAnsi="Arial" w:cs="Arial"/>
          <w:b/>
          <w:sz w:val="24"/>
          <w:szCs w:val="24"/>
          <w:lang w:val="en-US"/>
        </w:rPr>
        <w:t xml:space="preserve">Source </w:t>
      </w:r>
      <w:r>
        <w:rPr>
          <w:rFonts w:ascii="Arial" w:hAnsi="Arial" w:cs="Arial"/>
          <w:b/>
          <w:sz w:val="24"/>
          <w:szCs w:val="24"/>
          <w:lang w:val="en-US"/>
        </w:rPr>
        <w:t>11:</w:t>
      </w:r>
      <w:r w:rsidR="00297D33">
        <w:rPr>
          <w:rFonts w:ascii="Arial" w:hAnsi="Arial" w:cs="Arial"/>
          <w:bCs/>
          <w:sz w:val="24"/>
          <w:szCs w:val="24"/>
          <w:lang w:val="en-US"/>
        </w:rPr>
        <w:t xml:space="preserve">  </w:t>
      </w:r>
      <w:r>
        <w:rPr>
          <w:rFonts w:ascii="Arial" w:hAnsi="Arial" w:cs="Arial"/>
          <w:sz w:val="24"/>
          <w:szCs w:val="24"/>
          <w:lang w:val="en-US"/>
        </w:rPr>
        <w:t>Technology adoption in the US, 1950-2019 to answer Question</w:t>
      </w:r>
      <w:r w:rsidR="00297D33">
        <w:rPr>
          <w:rFonts w:ascii="Arial" w:hAnsi="Arial" w:cs="Arial"/>
          <w:sz w:val="24"/>
          <w:szCs w:val="24"/>
          <w:lang w:val="en-US"/>
        </w:rPr>
        <w:t> </w:t>
      </w:r>
      <w:r w:rsidR="000D7FC6">
        <w:rPr>
          <w:rFonts w:ascii="Arial" w:hAnsi="Arial" w:cs="Arial"/>
          <w:sz w:val="24"/>
          <w:szCs w:val="24"/>
          <w:lang w:val="en-US"/>
        </w:rPr>
        <w:t>30</w:t>
      </w:r>
      <w:r>
        <w:rPr>
          <w:rFonts w:ascii="Arial" w:hAnsi="Arial" w:cs="Arial"/>
          <w:sz w:val="24"/>
          <w:szCs w:val="24"/>
          <w:lang w:val="en-US"/>
        </w:rPr>
        <w:t xml:space="preserve"> below:</w:t>
      </w:r>
    </w:p>
    <w:p w14:paraId="49519213" w14:textId="34334BB3" w:rsidR="00973464" w:rsidRDefault="00973464" w:rsidP="00973464">
      <w:pPr>
        <w:pStyle w:val="ListParagraph"/>
        <w:tabs>
          <w:tab w:val="left" w:pos="1418"/>
          <w:tab w:val="left" w:pos="9922"/>
        </w:tabs>
        <w:ind w:left="0"/>
        <w:rPr>
          <w:rFonts w:ascii="Arial" w:hAnsi="Arial" w:cs="Arial"/>
        </w:rPr>
      </w:pPr>
      <w:r>
        <w:rPr>
          <w:rFonts w:ascii="Arial" w:hAnsi="Arial" w:cs="Arial"/>
          <w:b/>
          <w:noProof/>
          <w:lang w:eastAsia="en-AU"/>
        </w:rPr>
        <mc:AlternateContent>
          <mc:Choice Requires="wps">
            <w:drawing>
              <wp:anchor distT="0" distB="0" distL="114300" distR="114300" simplePos="0" relativeHeight="251690053" behindDoc="0" locked="0" layoutInCell="1" allowOverlap="1" wp14:anchorId="43176431" wp14:editId="736B923A">
                <wp:simplePos x="0" y="0"/>
                <wp:positionH relativeFrom="column">
                  <wp:posOffset>12773206</wp:posOffset>
                </wp:positionH>
                <wp:positionV relativeFrom="paragraph">
                  <wp:posOffset>524510</wp:posOffset>
                </wp:positionV>
                <wp:extent cx="409575" cy="41719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09575" cy="4171950"/>
                        </a:xfrm>
                        <a:prstGeom prst="rect">
                          <a:avLst/>
                        </a:prstGeom>
                        <a:solidFill>
                          <a:schemeClr val="lt1"/>
                        </a:solidFill>
                        <a:ln w="6350">
                          <a:noFill/>
                        </a:ln>
                      </wps:spPr>
                      <wps:txbx>
                        <w:txbxContent>
                          <w:p w14:paraId="089EE5B4" w14:textId="77777777" w:rsidR="007F1271" w:rsidRPr="00765AD5" w:rsidRDefault="007F1271" w:rsidP="00973464">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76431" id="Text Box 3" o:spid="_x0000_s1066" type="#_x0000_t202" style="position:absolute;margin-left:1005.75pt;margin-top:41.3pt;width:32.25pt;height:328.5pt;z-index:2516900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" fillcolor="white [3201]" stroked="f" strokeweight=".5pt">
                <v:textbox style="layout-flow:vertical">
                  <w:txbxContent>
                    <w:p w14:paraId="089EE5B4" w14:textId="77777777" w:rsidR="007F1271" w:rsidRPr="00765AD5" w:rsidRDefault="007F1271" w:rsidP="00973464">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pict>
          </mc:Fallback>
        </mc:AlternateContent>
      </w:r>
    </w:p>
    <w:p w14:paraId="595DAC08" w14:textId="47440DFA" w:rsidR="00973464" w:rsidRPr="007A3EFB" w:rsidRDefault="00973464" w:rsidP="00973464">
      <w:pPr>
        <w:spacing w:after="0" w:line="240" w:lineRule="auto"/>
        <w:ind w:left="8505" w:hanging="8505"/>
        <w:rPr>
          <w:rFonts w:ascii="Arial" w:hAnsi="Arial" w:cs="Arial"/>
          <w:sz w:val="24"/>
          <w:szCs w:val="24"/>
        </w:rPr>
      </w:pPr>
      <w:r w:rsidRPr="00053DB9">
        <w:rPr>
          <w:rFonts w:ascii="Arial" w:hAnsi="Arial" w:cs="Arial"/>
          <w:b/>
        </w:rPr>
        <w:t>Q</w:t>
      </w:r>
      <w:r w:rsidRPr="00E14934">
        <w:rPr>
          <w:rFonts w:ascii="Arial" w:hAnsi="Arial" w:cs="Arial"/>
          <w:b/>
          <w:sz w:val="24"/>
          <w:szCs w:val="24"/>
        </w:rPr>
        <w:t xml:space="preserve">uestion </w:t>
      </w:r>
      <w:r w:rsidR="00327DE2">
        <w:rPr>
          <w:rFonts w:ascii="Arial" w:hAnsi="Arial" w:cs="Arial"/>
          <w:b/>
          <w:sz w:val="24"/>
          <w:szCs w:val="24"/>
        </w:rPr>
        <w:t>30</w:t>
      </w:r>
      <w:r>
        <w:rPr>
          <w:rFonts w:ascii="Arial" w:hAnsi="Arial" w:cs="Arial"/>
          <w:b/>
          <w:sz w:val="24"/>
          <w:szCs w:val="24"/>
        </w:rPr>
        <w:tab/>
      </w:r>
      <w:r>
        <w:rPr>
          <w:rFonts w:ascii="Arial" w:hAnsi="Arial" w:cs="Arial"/>
          <w:b/>
          <w:sz w:val="24"/>
          <w:szCs w:val="24"/>
          <w:lang w:val="en-GB"/>
        </w:rPr>
        <w:t>(4</w:t>
      </w:r>
      <w:r w:rsidRPr="00E14934">
        <w:rPr>
          <w:rFonts w:ascii="Arial" w:hAnsi="Arial" w:cs="Arial"/>
          <w:b/>
          <w:sz w:val="24"/>
          <w:szCs w:val="24"/>
          <w:lang w:val="en-GB"/>
        </w:rPr>
        <w:t xml:space="preserve"> marks)</w:t>
      </w:r>
    </w:p>
    <w:p w14:paraId="799D9388" w14:textId="5209C2E2" w:rsidR="00973464" w:rsidRPr="00046616" w:rsidRDefault="00973464" w:rsidP="00973464">
      <w:pPr>
        <w:pStyle w:val="ListParagraph"/>
        <w:ind w:left="0"/>
        <w:rPr>
          <w:rFonts w:ascii="Arial" w:hAnsi="Arial" w:cs="Arial"/>
        </w:rPr>
      </w:pPr>
    </w:p>
    <w:p w14:paraId="2D31C670" w14:textId="68342518" w:rsidR="00973464" w:rsidRPr="006E4AB6" w:rsidRDefault="00973464" w:rsidP="00973464">
      <w:pPr>
        <w:spacing w:after="0" w:line="240" w:lineRule="auto"/>
        <w:jc w:val="both"/>
        <w:rPr>
          <w:rFonts w:ascii="Arial" w:hAnsi="Arial" w:cs="Arial"/>
          <w:bCs/>
          <w:sz w:val="24"/>
          <w:szCs w:val="24"/>
        </w:rPr>
      </w:pPr>
      <w:r>
        <w:rPr>
          <w:rFonts w:ascii="Arial" w:hAnsi="Arial" w:cs="Arial"/>
          <w:bCs/>
          <w:sz w:val="24"/>
          <w:szCs w:val="24"/>
        </w:rPr>
        <w:t xml:space="preserve">Describe and account for the adoption curve of </w:t>
      </w:r>
      <w:r w:rsidRPr="00893586">
        <w:rPr>
          <w:rFonts w:ascii="Arial" w:hAnsi="Arial" w:cs="Arial"/>
          <w:b/>
          <w:sz w:val="24"/>
          <w:szCs w:val="24"/>
        </w:rPr>
        <w:t>one</w:t>
      </w:r>
      <w:r>
        <w:rPr>
          <w:rFonts w:ascii="Arial" w:hAnsi="Arial" w:cs="Arial"/>
          <w:bCs/>
          <w:sz w:val="24"/>
          <w:szCs w:val="24"/>
        </w:rPr>
        <w:t xml:space="preserve"> form of technology during the time period shown.</w:t>
      </w:r>
    </w:p>
    <w:p w14:paraId="69967E3E" w14:textId="77777777" w:rsidR="00973464" w:rsidRPr="00893586" w:rsidRDefault="00973464" w:rsidP="00973464">
      <w:pPr>
        <w:pStyle w:val="ListParagraph"/>
        <w:ind w:left="0"/>
        <w:rPr>
          <w:rFonts w:ascii="Arial" w:hAnsi="Arial" w:cs="Arial"/>
          <w:b/>
          <w:sz w:val="22"/>
          <w:szCs w:val="22"/>
        </w:rPr>
      </w:pPr>
    </w:p>
    <w:p w14:paraId="4D75FC45" w14:textId="77777777" w:rsidR="00973464" w:rsidRPr="00893586" w:rsidRDefault="00973464" w:rsidP="00973464">
      <w:pPr>
        <w:pStyle w:val="ListParagraph"/>
        <w:ind w:left="0"/>
        <w:rPr>
          <w:rFonts w:ascii="Arial" w:hAnsi="Arial" w:cs="Arial"/>
          <w:b/>
          <w:sz w:val="22"/>
          <w:szCs w:val="22"/>
        </w:rPr>
      </w:pPr>
    </w:p>
    <w:p w14:paraId="425BC48C" w14:textId="77777777" w:rsidR="00973464" w:rsidRDefault="00973464" w:rsidP="00973464">
      <w:pPr>
        <w:pStyle w:val="ListParagraph"/>
        <w:ind w:left="2410" w:right="-142" w:hanging="2410"/>
        <w:rPr>
          <w:rFonts w:ascii="Arial" w:hAnsi="Arial" w:cs="Arial"/>
          <w:b/>
        </w:rPr>
      </w:pPr>
      <w:r>
        <w:rPr>
          <w:rFonts w:ascii="Arial" w:hAnsi="Arial" w:cs="Arial"/>
          <w:b/>
        </w:rPr>
        <w:t>Form of technology:</w:t>
      </w:r>
      <w:r>
        <w:rPr>
          <w:rFonts w:ascii="Arial" w:hAnsi="Arial" w:cs="Arial"/>
          <w:b/>
        </w:rPr>
        <w:tab/>
      </w:r>
      <w:r w:rsidRPr="00893586">
        <w:rPr>
          <w:rFonts w:ascii="Arial" w:hAnsi="Arial" w:cs="Arial"/>
          <w:bCs/>
          <w:sz w:val="20"/>
          <w:szCs w:val="20"/>
        </w:rPr>
        <w:t>______________________________________________________</w:t>
      </w:r>
      <w:r>
        <w:rPr>
          <w:rFonts w:ascii="Arial" w:hAnsi="Arial" w:cs="Arial"/>
          <w:bCs/>
          <w:sz w:val="20"/>
          <w:szCs w:val="20"/>
        </w:rPr>
        <w:t>___________</w:t>
      </w:r>
    </w:p>
    <w:p w14:paraId="559014C3" w14:textId="77777777" w:rsidR="00973464" w:rsidRPr="00893586" w:rsidRDefault="00973464" w:rsidP="00973464">
      <w:pPr>
        <w:pStyle w:val="ListParagraph"/>
        <w:ind w:left="0"/>
        <w:rPr>
          <w:rFonts w:ascii="Arial" w:hAnsi="Arial" w:cs="Arial"/>
          <w:bCs/>
          <w:sz w:val="22"/>
          <w:szCs w:val="22"/>
        </w:rPr>
      </w:pPr>
    </w:p>
    <w:p w14:paraId="137957E1" w14:textId="77777777" w:rsidR="00973464" w:rsidRPr="00893586" w:rsidRDefault="00973464" w:rsidP="00973464">
      <w:pPr>
        <w:pStyle w:val="ListParagraph"/>
        <w:ind w:left="0"/>
        <w:rPr>
          <w:rFonts w:ascii="Arial" w:hAnsi="Arial" w:cs="Arial"/>
          <w:bCs/>
          <w:sz w:val="22"/>
          <w:szCs w:val="22"/>
        </w:rPr>
      </w:pPr>
    </w:p>
    <w:tbl>
      <w:tblPr>
        <w:tblStyle w:val="TableGrid"/>
        <w:tblW w:w="0" w:type="auto"/>
        <w:tblLook w:val="04A0" w:firstRow="1" w:lastRow="0" w:firstColumn="1" w:lastColumn="0" w:noHBand="0" w:noVBand="1"/>
      </w:tblPr>
      <w:tblGrid>
        <w:gridCol w:w="9629"/>
      </w:tblGrid>
      <w:tr w:rsidR="00973464" w:rsidRPr="00B60722" w14:paraId="2B50AFBE" w14:textId="77777777" w:rsidTr="00B96076">
        <w:trPr>
          <w:trHeight w:val="510"/>
        </w:trPr>
        <w:tc>
          <w:tcPr>
            <w:tcW w:w="9629" w:type="dxa"/>
            <w:tcBorders>
              <w:left w:val="nil"/>
              <w:right w:val="nil"/>
            </w:tcBorders>
          </w:tcPr>
          <w:p w14:paraId="312D20D1"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3F118AA8" w14:textId="77777777" w:rsidTr="00B96076">
        <w:trPr>
          <w:trHeight w:val="510"/>
        </w:trPr>
        <w:tc>
          <w:tcPr>
            <w:tcW w:w="9629" w:type="dxa"/>
            <w:tcBorders>
              <w:left w:val="nil"/>
              <w:right w:val="nil"/>
            </w:tcBorders>
          </w:tcPr>
          <w:p w14:paraId="5172E03E"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0ACBE1B6" w14:textId="77777777" w:rsidTr="00B96076">
        <w:trPr>
          <w:trHeight w:val="510"/>
        </w:trPr>
        <w:tc>
          <w:tcPr>
            <w:tcW w:w="9629" w:type="dxa"/>
            <w:tcBorders>
              <w:left w:val="nil"/>
              <w:right w:val="nil"/>
            </w:tcBorders>
          </w:tcPr>
          <w:p w14:paraId="1F012A99"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48C9749E" w14:textId="77777777" w:rsidTr="00B96076">
        <w:trPr>
          <w:trHeight w:val="510"/>
        </w:trPr>
        <w:tc>
          <w:tcPr>
            <w:tcW w:w="9629" w:type="dxa"/>
            <w:tcBorders>
              <w:left w:val="nil"/>
              <w:right w:val="nil"/>
            </w:tcBorders>
          </w:tcPr>
          <w:p w14:paraId="4A9ECA73"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5334924D" w14:textId="77777777" w:rsidTr="00B96076">
        <w:trPr>
          <w:trHeight w:val="510"/>
        </w:trPr>
        <w:tc>
          <w:tcPr>
            <w:tcW w:w="9629" w:type="dxa"/>
            <w:tcBorders>
              <w:left w:val="nil"/>
              <w:right w:val="nil"/>
            </w:tcBorders>
          </w:tcPr>
          <w:p w14:paraId="738BBF3E"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2590C1CE" w14:textId="77777777" w:rsidTr="00B96076">
        <w:trPr>
          <w:trHeight w:val="510"/>
        </w:trPr>
        <w:tc>
          <w:tcPr>
            <w:tcW w:w="9629" w:type="dxa"/>
            <w:tcBorders>
              <w:left w:val="nil"/>
              <w:right w:val="nil"/>
            </w:tcBorders>
          </w:tcPr>
          <w:p w14:paraId="22DD79A7"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4DD460B3" w14:textId="77777777" w:rsidTr="00B96076">
        <w:trPr>
          <w:trHeight w:val="510"/>
        </w:trPr>
        <w:tc>
          <w:tcPr>
            <w:tcW w:w="9629" w:type="dxa"/>
            <w:tcBorders>
              <w:left w:val="nil"/>
              <w:right w:val="nil"/>
            </w:tcBorders>
          </w:tcPr>
          <w:p w14:paraId="3D67AFE9"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637CA9C8" w14:textId="77777777" w:rsidTr="00B96076">
        <w:trPr>
          <w:trHeight w:val="510"/>
        </w:trPr>
        <w:tc>
          <w:tcPr>
            <w:tcW w:w="9629" w:type="dxa"/>
            <w:tcBorders>
              <w:left w:val="nil"/>
              <w:right w:val="nil"/>
            </w:tcBorders>
          </w:tcPr>
          <w:p w14:paraId="678E91CF"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16AA1952" w14:textId="77777777" w:rsidTr="00B96076">
        <w:trPr>
          <w:trHeight w:val="510"/>
        </w:trPr>
        <w:tc>
          <w:tcPr>
            <w:tcW w:w="9629" w:type="dxa"/>
            <w:tcBorders>
              <w:left w:val="nil"/>
              <w:right w:val="nil"/>
            </w:tcBorders>
          </w:tcPr>
          <w:p w14:paraId="408A59F6"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3308A65B" w14:textId="77777777" w:rsidTr="00B96076">
        <w:trPr>
          <w:trHeight w:val="510"/>
        </w:trPr>
        <w:tc>
          <w:tcPr>
            <w:tcW w:w="9629" w:type="dxa"/>
            <w:tcBorders>
              <w:left w:val="nil"/>
              <w:right w:val="nil"/>
            </w:tcBorders>
          </w:tcPr>
          <w:p w14:paraId="169A284C" w14:textId="77777777" w:rsidR="00973464" w:rsidRPr="00B60722" w:rsidRDefault="00973464" w:rsidP="00B96076">
            <w:pPr>
              <w:pStyle w:val="ListParagraph"/>
              <w:tabs>
                <w:tab w:val="left" w:pos="2420"/>
              </w:tabs>
              <w:spacing w:line="360" w:lineRule="auto"/>
              <w:ind w:left="0"/>
              <w:rPr>
                <w:rFonts w:ascii="Arial" w:hAnsi="Arial" w:cs="Arial"/>
              </w:rPr>
            </w:pPr>
          </w:p>
        </w:tc>
      </w:tr>
      <w:tr w:rsidR="00973464" w:rsidRPr="00B60722" w14:paraId="2D24D28B" w14:textId="77777777" w:rsidTr="00B96076">
        <w:trPr>
          <w:trHeight w:val="510"/>
        </w:trPr>
        <w:tc>
          <w:tcPr>
            <w:tcW w:w="9629" w:type="dxa"/>
            <w:tcBorders>
              <w:left w:val="nil"/>
              <w:right w:val="nil"/>
            </w:tcBorders>
          </w:tcPr>
          <w:p w14:paraId="6DE2B41E" w14:textId="77777777" w:rsidR="00973464" w:rsidRPr="00B60722" w:rsidRDefault="00973464" w:rsidP="00B96076">
            <w:pPr>
              <w:pStyle w:val="ListParagraph"/>
              <w:tabs>
                <w:tab w:val="left" w:pos="2420"/>
              </w:tabs>
              <w:spacing w:line="360" w:lineRule="auto"/>
              <w:ind w:left="0"/>
              <w:rPr>
                <w:rFonts w:ascii="Arial" w:hAnsi="Arial" w:cs="Arial"/>
              </w:rPr>
            </w:pPr>
          </w:p>
        </w:tc>
      </w:tr>
    </w:tbl>
    <w:p w14:paraId="78ADEAD8" w14:textId="77777777" w:rsidR="00973464" w:rsidRDefault="00973464" w:rsidP="00973464">
      <w:pPr>
        <w:spacing w:after="0" w:line="240" w:lineRule="auto"/>
        <w:rPr>
          <w:rFonts w:ascii="Arial" w:hAnsi="Arial" w:cs="Arial"/>
          <w:bCs/>
          <w:sz w:val="24"/>
          <w:szCs w:val="24"/>
        </w:rPr>
      </w:pPr>
    </w:p>
    <w:p w14:paraId="258C1FE5" w14:textId="00D5A087" w:rsidR="00973464" w:rsidRDefault="00973464">
      <w:pPr>
        <w:spacing w:after="0" w:line="240" w:lineRule="auto"/>
        <w:rPr>
          <w:rFonts w:ascii="Arial" w:eastAsia="Times New Roman" w:hAnsi="Arial" w:cs="Arial"/>
          <w:b/>
          <w:sz w:val="24"/>
          <w:szCs w:val="24"/>
        </w:rPr>
      </w:pPr>
      <w:r>
        <w:rPr>
          <w:rFonts w:ascii="Arial" w:hAnsi="Arial" w:cs="Arial"/>
          <w:b/>
        </w:rPr>
        <w:br w:type="page"/>
      </w:r>
    </w:p>
    <w:p w14:paraId="0B6EC5F8" w14:textId="0BB05A2E" w:rsidR="00437310" w:rsidRDefault="00E13477" w:rsidP="009D7CCF">
      <w:pPr>
        <w:pStyle w:val="ListParagraph"/>
        <w:tabs>
          <w:tab w:val="left" w:pos="8505"/>
        </w:tabs>
        <w:ind w:left="0"/>
        <w:rPr>
          <w:rFonts w:ascii="Arial" w:hAnsi="Arial" w:cs="Arial"/>
          <w:b/>
        </w:rPr>
      </w:pPr>
      <w:r>
        <w:rPr>
          <w:noProof/>
          <w:lang w:eastAsia="en-AU"/>
        </w:rPr>
        <w:lastRenderedPageBreak/>
        <mc:AlternateContent>
          <mc:Choice Requires="wpg">
            <w:drawing>
              <wp:anchor distT="0" distB="0" distL="114300" distR="114300" simplePos="0" relativeHeight="251674693" behindDoc="0" locked="0" layoutInCell="1" allowOverlap="1" wp14:anchorId="178DC161" wp14:editId="43A88919">
                <wp:simplePos x="0" y="0"/>
                <wp:positionH relativeFrom="rightMargin">
                  <wp:posOffset>112395</wp:posOffset>
                </wp:positionH>
                <wp:positionV relativeFrom="paragraph">
                  <wp:posOffset>-232229</wp:posOffset>
                </wp:positionV>
                <wp:extent cx="525689" cy="9505950"/>
                <wp:effectExtent l="0" t="0" r="8255" b="19050"/>
                <wp:wrapNone/>
                <wp:docPr id="10" name="Group 10"/>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2" name="Straight Connector 12"/>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4" name="Text Box 14"/>
                        <wps:cNvSpPr txBox="1"/>
                        <wps:spPr>
                          <a:xfrm>
                            <a:off x="116114" y="2928421"/>
                            <a:ext cx="409575" cy="4171950"/>
                          </a:xfrm>
                          <a:prstGeom prst="rect">
                            <a:avLst/>
                          </a:prstGeom>
                          <a:solidFill>
                            <a:schemeClr val="lt1"/>
                          </a:solidFill>
                          <a:ln w="6350">
                            <a:noFill/>
                          </a:ln>
                        </wps:spPr>
                        <wps:txbx>
                          <w:txbxContent>
                            <w:p w14:paraId="706F0F92" w14:textId="77777777" w:rsidR="007F1271" w:rsidRPr="00765AD5" w:rsidRDefault="007F1271" w:rsidP="00E13477">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8DC161" id="Group 10" o:spid="_x0000_s1067" style="position:absolute;margin-left:8.85pt;margin-top:-18.3pt;width:41.4pt;height:748.5pt;z-index:251674693;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">
                <v:line id="Straight Connector 12" o:spid="_x0000_s1068"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" strokecolor="windowText" strokeweight=".5pt">
                  <v:stroke joinstyle="miter"/>
                </v:line>
                <v:shape id="Text Box 14" o:spid="_x0000_s1069"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" fillcolor="white [3201]" stroked="f" strokeweight=".5pt">
                  <v:textbox style="layout-flow:vertical;mso-layout-flow-alt:bottom-to-top">
                    <w:txbxContent>
                      <w:p w14:paraId="706F0F92" w14:textId="77777777" w:rsidR="007F1271" w:rsidRPr="00765AD5" w:rsidRDefault="007F1271" w:rsidP="00E13477">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656B7581" w14:textId="3920E5E7" w:rsidR="009D7CCF" w:rsidRPr="00C876B1" w:rsidRDefault="007A3EFB" w:rsidP="000F1B80">
      <w:pPr>
        <w:tabs>
          <w:tab w:val="right" w:pos="9639"/>
        </w:tabs>
        <w:spacing w:after="0" w:line="240" w:lineRule="auto"/>
        <w:rPr>
          <w:rFonts w:ascii="Arial" w:hAnsi="Arial" w:cs="Arial"/>
          <w:u w:val="single"/>
          <w:lang w:val="en-US"/>
        </w:rPr>
      </w:pPr>
      <w:r>
        <w:rPr>
          <w:rFonts w:ascii="Arial" w:hAnsi="Arial" w:cs="Arial"/>
          <w:b/>
          <w:sz w:val="24"/>
          <w:szCs w:val="24"/>
          <w:lang w:val="en-US"/>
        </w:rPr>
        <w:t>Question</w:t>
      </w:r>
      <w:r w:rsidR="009D7CCF" w:rsidRPr="0010522E">
        <w:rPr>
          <w:rFonts w:ascii="Arial" w:hAnsi="Arial" w:cs="Arial"/>
          <w:b/>
          <w:sz w:val="24"/>
          <w:szCs w:val="24"/>
        </w:rPr>
        <w:t xml:space="preserve"> </w:t>
      </w:r>
      <w:r w:rsidR="009D23EE">
        <w:rPr>
          <w:rFonts w:ascii="Arial" w:hAnsi="Arial" w:cs="Arial"/>
          <w:b/>
          <w:sz w:val="24"/>
          <w:szCs w:val="24"/>
        </w:rPr>
        <w:t>3</w:t>
      </w:r>
      <w:r w:rsidR="00327DE2">
        <w:rPr>
          <w:rFonts w:ascii="Arial" w:hAnsi="Arial" w:cs="Arial"/>
          <w:b/>
          <w:sz w:val="24"/>
          <w:szCs w:val="24"/>
        </w:rPr>
        <w:t>1</w:t>
      </w:r>
      <w:r w:rsidR="000F1B80">
        <w:rPr>
          <w:rFonts w:ascii="Arial" w:hAnsi="Arial" w:cs="Arial"/>
          <w:b/>
          <w:sz w:val="24"/>
          <w:szCs w:val="24"/>
        </w:rPr>
        <w:tab/>
      </w:r>
      <w:r>
        <w:rPr>
          <w:rFonts w:ascii="Arial" w:hAnsi="Arial" w:cs="Arial"/>
          <w:b/>
          <w:sz w:val="24"/>
          <w:szCs w:val="24"/>
        </w:rPr>
        <w:t>(4</w:t>
      </w:r>
      <w:r w:rsidR="009D7CCF">
        <w:rPr>
          <w:rFonts w:ascii="Arial" w:hAnsi="Arial" w:cs="Arial"/>
          <w:b/>
          <w:sz w:val="24"/>
          <w:szCs w:val="24"/>
        </w:rPr>
        <w:t xml:space="preserve"> marks)</w:t>
      </w:r>
      <w:r w:rsidR="00E13477" w:rsidRPr="00E13477">
        <w:rPr>
          <w:noProof/>
          <w:lang w:eastAsia="en-AU"/>
        </w:rPr>
        <w:t xml:space="preserve"> </w:t>
      </w:r>
    </w:p>
    <w:p w14:paraId="6687BA7D" w14:textId="77777777" w:rsidR="009D7CCF" w:rsidRPr="00E14934" w:rsidRDefault="009D7CCF" w:rsidP="009D7CCF">
      <w:pPr>
        <w:spacing w:after="0" w:line="240" w:lineRule="auto"/>
        <w:rPr>
          <w:rFonts w:ascii="Arial" w:hAnsi="Arial" w:cs="Arial"/>
          <w:sz w:val="24"/>
          <w:szCs w:val="24"/>
        </w:rPr>
      </w:pPr>
    </w:p>
    <w:p w14:paraId="000A4B72" w14:textId="30E4EBEC" w:rsidR="007A3EFB" w:rsidRPr="005D682A" w:rsidRDefault="00E671F4" w:rsidP="00B5185B">
      <w:pPr>
        <w:spacing w:after="0" w:line="240" w:lineRule="auto"/>
        <w:rPr>
          <w:rFonts w:ascii="Arial" w:hAnsi="Arial" w:cs="Arial"/>
          <w:bCs/>
          <w:sz w:val="24"/>
          <w:szCs w:val="24"/>
        </w:rPr>
      </w:pPr>
      <w:r>
        <w:rPr>
          <w:rFonts w:ascii="Arial" w:hAnsi="Arial" w:cs="Arial"/>
          <w:bCs/>
          <w:sz w:val="24"/>
          <w:szCs w:val="24"/>
        </w:rPr>
        <w:t xml:space="preserve">Identify </w:t>
      </w:r>
      <w:r w:rsidRPr="002E3160">
        <w:rPr>
          <w:rFonts w:ascii="Arial" w:hAnsi="Arial" w:cs="Arial"/>
          <w:b/>
          <w:sz w:val="24"/>
          <w:szCs w:val="24"/>
        </w:rPr>
        <w:t>one</w:t>
      </w:r>
      <w:r>
        <w:rPr>
          <w:rFonts w:ascii="Arial" w:hAnsi="Arial" w:cs="Arial"/>
          <w:bCs/>
          <w:sz w:val="24"/>
          <w:szCs w:val="24"/>
        </w:rPr>
        <w:t xml:space="preserve"> </w:t>
      </w:r>
      <w:r w:rsidR="002E3160">
        <w:rPr>
          <w:rFonts w:ascii="Arial" w:hAnsi="Arial" w:cs="Arial"/>
          <w:bCs/>
          <w:sz w:val="24"/>
          <w:szCs w:val="24"/>
        </w:rPr>
        <w:t xml:space="preserve">advancement in transport technology and </w:t>
      </w:r>
      <w:r w:rsidR="002E3160" w:rsidRPr="007330E5">
        <w:rPr>
          <w:rFonts w:ascii="Arial" w:hAnsi="Arial" w:cs="Arial"/>
          <w:b/>
          <w:sz w:val="24"/>
          <w:szCs w:val="24"/>
        </w:rPr>
        <w:t>one</w:t>
      </w:r>
      <w:r w:rsidR="007330E5">
        <w:rPr>
          <w:rFonts w:ascii="Arial" w:hAnsi="Arial" w:cs="Arial"/>
          <w:bCs/>
          <w:sz w:val="24"/>
          <w:szCs w:val="24"/>
        </w:rPr>
        <w:t xml:space="preserve"> </w:t>
      </w:r>
      <w:r w:rsidR="002E3160">
        <w:rPr>
          <w:rFonts w:ascii="Arial" w:hAnsi="Arial" w:cs="Arial"/>
          <w:bCs/>
          <w:sz w:val="24"/>
          <w:szCs w:val="24"/>
        </w:rPr>
        <w:t xml:space="preserve">advancement in </w:t>
      </w:r>
      <w:r w:rsidR="00FF778C">
        <w:rPr>
          <w:rFonts w:ascii="Arial" w:hAnsi="Arial" w:cs="Arial"/>
          <w:bCs/>
          <w:sz w:val="24"/>
          <w:szCs w:val="24"/>
        </w:rPr>
        <w:t>telecommunications technologies</w:t>
      </w:r>
      <w:r w:rsidR="00456052">
        <w:rPr>
          <w:rFonts w:ascii="Arial" w:hAnsi="Arial" w:cs="Arial"/>
          <w:bCs/>
          <w:sz w:val="24"/>
          <w:szCs w:val="24"/>
        </w:rPr>
        <w:t xml:space="preserve"> and explain how they have facilitated </w:t>
      </w:r>
      <w:r w:rsidR="00F65F64">
        <w:rPr>
          <w:rFonts w:ascii="Arial" w:hAnsi="Arial" w:cs="Arial"/>
          <w:bCs/>
          <w:sz w:val="24"/>
          <w:szCs w:val="24"/>
        </w:rPr>
        <w:t>international integration</w:t>
      </w:r>
      <w:r w:rsidR="00193E4D">
        <w:rPr>
          <w:rFonts w:ascii="Arial" w:hAnsi="Arial" w:cs="Arial"/>
          <w:bCs/>
          <w:sz w:val="24"/>
          <w:szCs w:val="24"/>
        </w:rPr>
        <w:t xml:space="preserve"> over time</w:t>
      </w:r>
      <w:r w:rsidR="006221F0">
        <w:rPr>
          <w:rFonts w:ascii="Arial" w:hAnsi="Arial" w:cs="Arial"/>
          <w:bCs/>
          <w:sz w:val="24"/>
          <w:szCs w:val="24"/>
        </w:rPr>
        <w:t>.</w:t>
      </w:r>
    </w:p>
    <w:p w14:paraId="25FCF576" w14:textId="77777777" w:rsidR="007A3EFB" w:rsidRPr="00B60722" w:rsidRDefault="007A3EFB" w:rsidP="007A3EFB">
      <w:pPr>
        <w:spacing w:after="0" w:line="240" w:lineRule="auto"/>
        <w:jc w:val="both"/>
        <w:rPr>
          <w:rFonts w:ascii="Arial" w:hAnsi="Arial" w:cs="Arial"/>
          <w:bCs/>
          <w:sz w:val="28"/>
          <w:szCs w:val="28"/>
        </w:rPr>
      </w:pPr>
    </w:p>
    <w:p w14:paraId="74616750" w14:textId="29ADD03F" w:rsidR="007A3EFB" w:rsidRPr="005D682A" w:rsidRDefault="00193E4D" w:rsidP="00CA5BB2">
      <w:pPr>
        <w:tabs>
          <w:tab w:val="left" w:pos="8789"/>
        </w:tabs>
        <w:spacing w:after="0" w:line="240" w:lineRule="auto"/>
        <w:ind w:left="4253" w:hanging="4253"/>
        <w:rPr>
          <w:rFonts w:ascii="Arial" w:hAnsi="Arial" w:cs="Arial"/>
          <w:bCs/>
          <w:sz w:val="24"/>
          <w:szCs w:val="24"/>
        </w:rPr>
      </w:pPr>
      <w:r>
        <w:rPr>
          <w:rFonts w:ascii="Arial" w:hAnsi="Arial" w:cs="Arial"/>
          <w:b/>
          <w:bCs/>
          <w:sz w:val="24"/>
          <w:szCs w:val="24"/>
        </w:rPr>
        <w:t>Selected advancement in transport</w:t>
      </w:r>
      <w:r w:rsidR="00032F4A">
        <w:rPr>
          <w:rFonts w:ascii="Arial" w:hAnsi="Arial" w:cs="Arial"/>
          <w:b/>
          <w:bCs/>
          <w:sz w:val="24"/>
          <w:szCs w:val="24"/>
        </w:rPr>
        <w:t>:</w:t>
      </w:r>
      <w:r w:rsidR="00317A1F">
        <w:rPr>
          <w:rFonts w:ascii="Arial" w:hAnsi="Arial" w:cs="Arial"/>
          <w:b/>
          <w:bCs/>
          <w:sz w:val="24"/>
          <w:szCs w:val="24"/>
        </w:rPr>
        <w:tab/>
      </w:r>
      <w:r w:rsidR="007A3EFB" w:rsidRPr="005B5CFD">
        <w:rPr>
          <w:rFonts w:ascii="Arial" w:hAnsi="Arial" w:cs="Arial"/>
          <w:bCs/>
          <w:sz w:val="20"/>
          <w:szCs w:val="20"/>
        </w:rPr>
        <w:t>_______</w:t>
      </w:r>
      <w:r w:rsidR="00D37C0F">
        <w:rPr>
          <w:rFonts w:ascii="Arial" w:hAnsi="Arial" w:cs="Arial"/>
          <w:bCs/>
          <w:sz w:val="20"/>
          <w:szCs w:val="20"/>
        </w:rPr>
        <w:t>____</w:t>
      </w:r>
      <w:r w:rsidR="007A3EFB" w:rsidRPr="005B5CFD">
        <w:rPr>
          <w:rFonts w:ascii="Arial" w:hAnsi="Arial" w:cs="Arial"/>
          <w:bCs/>
          <w:sz w:val="20"/>
          <w:szCs w:val="20"/>
        </w:rPr>
        <w:t>_______</w:t>
      </w:r>
      <w:r w:rsidR="005B5CFD">
        <w:rPr>
          <w:rFonts w:ascii="Arial" w:hAnsi="Arial" w:cs="Arial"/>
          <w:bCs/>
          <w:sz w:val="20"/>
          <w:szCs w:val="20"/>
        </w:rPr>
        <w:t>___________</w:t>
      </w:r>
      <w:r w:rsidR="007A3EFB" w:rsidRPr="005B5CFD">
        <w:rPr>
          <w:rFonts w:ascii="Arial" w:hAnsi="Arial" w:cs="Arial"/>
          <w:bCs/>
          <w:sz w:val="20"/>
          <w:szCs w:val="20"/>
        </w:rPr>
        <w:t>_</w:t>
      </w:r>
      <w:r w:rsidR="00B60722" w:rsidRPr="005B5CFD">
        <w:rPr>
          <w:rFonts w:ascii="Arial" w:hAnsi="Arial" w:cs="Arial"/>
          <w:bCs/>
          <w:sz w:val="20"/>
          <w:szCs w:val="20"/>
        </w:rPr>
        <w:t>_______</w:t>
      </w:r>
      <w:r w:rsidR="007A3EFB" w:rsidRPr="005B5CFD">
        <w:rPr>
          <w:rFonts w:ascii="Arial" w:hAnsi="Arial" w:cs="Arial"/>
          <w:bCs/>
          <w:sz w:val="20"/>
          <w:szCs w:val="20"/>
        </w:rPr>
        <w:t>_</w:t>
      </w:r>
      <w:r w:rsidR="00927DA2">
        <w:rPr>
          <w:rFonts w:ascii="Arial" w:hAnsi="Arial" w:cs="Arial"/>
          <w:bCs/>
          <w:sz w:val="20"/>
          <w:szCs w:val="20"/>
        </w:rPr>
        <w:t>__________</w:t>
      </w:r>
    </w:p>
    <w:p w14:paraId="57C55F6C" w14:textId="310E626E" w:rsidR="007A3EFB" w:rsidRPr="005D682A" w:rsidRDefault="007A3EFB" w:rsidP="007A3EFB">
      <w:pPr>
        <w:spacing w:after="0" w:line="240" w:lineRule="auto"/>
        <w:jc w:val="both"/>
        <w:rPr>
          <w:rFonts w:ascii="Arial" w:hAnsi="Arial" w:cs="Arial"/>
          <w:bCs/>
          <w:sz w:val="24"/>
          <w:szCs w:val="24"/>
        </w:rPr>
      </w:pPr>
    </w:p>
    <w:p w14:paraId="49EA99B6" w14:textId="77777777" w:rsidR="007A3EFB" w:rsidRPr="005D682A" w:rsidRDefault="007A3EFB" w:rsidP="007A3EFB">
      <w:pPr>
        <w:spacing w:after="0" w:line="240" w:lineRule="auto"/>
        <w:jc w:val="both"/>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7A3EFB" w:rsidRPr="005D682A" w14:paraId="4FA2D6E4" w14:textId="77777777" w:rsidTr="007A3EFB">
        <w:trPr>
          <w:trHeight w:val="510"/>
        </w:trPr>
        <w:tc>
          <w:tcPr>
            <w:tcW w:w="9654" w:type="dxa"/>
          </w:tcPr>
          <w:p w14:paraId="4817AF09" w14:textId="1C5415F8" w:rsidR="007A3EFB" w:rsidRPr="005D682A" w:rsidRDefault="007A3EFB" w:rsidP="007A3EFB">
            <w:pPr>
              <w:rPr>
                <w:rFonts w:ascii="Arial" w:hAnsi="Arial" w:cs="Arial"/>
                <w:b/>
                <w:bCs/>
                <w:sz w:val="24"/>
                <w:szCs w:val="24"/>
              </w:rPr>
            </w:pPr>
          </w:p>
        </w:tc>
      </w:tr>
      <w:tr w:rsidR="007A3EFB" w:rsidRPr="005D682A" w14:paraId="61656C5D" w14:textId="77777777" w:rsidTr="007A3EFB">
        <w:trPr>
          <w:trHeight w:val="510"/>
        </w:trPr>
        <w:tc>
          <w:tcPr>
            <w:tcW w:w="9654" w:type="dxa"/>
          </w:tcPr>
          <w:p w14:paraId="351AD4E0" w14:textId="77777777" w:rsidR="007A3EFB" w:rsidRPr="005D682A" w:rsidRDefault="007A3EFB" w:rsidP="007A3EFB">
            <w:pPr>
              <w:jc w:val="both"/>
              <w:rPr>
                <w:rFonts w:ascii="Arial" w:hAnsi="Arial" w:cs="Arial"/>
                <w:b/>
                <w:bCs/>
                <w:sz w:val="24"/>
                <w:szCs w:val="24"/>
              </w:rPr>
            </w:pPr>
          </w:p>
        </w:tc>
      </w:tr>
      <w:tr w:rsidR="007A3EFB" w:rsidRPr="005D682A" w14:paraId="6029C236" w14:textId="77777777" w:rsidTr="007A3EFB">
        <w:trPr>
          <w:trHeight w:val="510"/>
        </w:trPr>
        <w:tc>
          <w:tcPr>
            <w:tcW w:w="9654" w:type="dxa"/>
          </w:tcPr>
          <w:p w14:paraId="0AFB2792" w14:textId="77777777" w:rsidR="007A3EFB" w:rsidRPr="005D682A" w:rsidRDefault="007A3EFB" w:rsidP="007A3EFB">
            <w:pPr>
              <w:jc w:val="both"/>
              <w:rPr>
                <w:rFonts w:ascii="Arial" w:hAnsi="Arial" w:cs="Arial"/>
                <w:b/>
                <w:bCs/>
                <w:sz w:val="24"/>
                <w:szCs w:val="24"/>
              </w:rPr>
            </w:pPr>
          </w:p>
        </w:tc>
      </w:tr>
      <w:tr w:rsidR="007A3EFB" w:rsidRPr="005D682A" w14:paraId="22634395" w14:textId="77777777" w:rsidTr="007A3EFB">
        <w:trPr>
          <w:trHeight w:val="510"/>
        </w:trPr>
        <w:tc>
          <w:tcPr>
            <w:tcW w:w="9654" w:type="dxa"/>
          </w:tcPr>
          <w:p w14:paraId="3D0C77F8" w14:textId="77777777" w:rsidR="007A3EFB" w:rsidRPr="005D682A" w:rsidRDefault="007A3EFB" w:rsidP="007A3EFB">
            <w:pPr>
              <w:jc w:val="both"/>
              <w:rPr>
                <w:rFonts w:ascii="Arial" w:hAnsi="Arial" w:cs="Arial"/>
                <w:b/>
                <w:bCs/>
                <w:sz w:val="24"/>
                <w:szCs w:val="24"/>
              </w:rPr>
            </w:pPr>
          </w:p>
        </w:tc>
      </w:tr>
      <w:tr w:rsidR="007A3EFB" w:rsidRPr="005D682A" w14:paraId="6F960EBF" w14:textId="77777777" w:rsidTr="007A3EFB">
        <w:trPr>
          <w:trHeight w:val="510"/>
        </w:trPr>
        <w:tc>
          <w:tcPr>
            <w:tcW w:w="9654" w:type="dxa"/>
          </w:tcPr>
          <w:p w14:paraId="5524607A" w14:textId="77777777" w:rsidR="007A3EFB" w:rsidRPr="005D682A" w:rsidRDefault="007A3EFB" w:rsidP="007A3EFB">
            <w:pPr>
              <w:jc w:val="both"/>
              <w:rPr>
                <w:rFonts w:ascii="Arial" w:hAnsi="Arial" w:cs="Arial"/>
                <w:b/>
                <w:bCs/>
                <w:sz w:val="24"/>
                <w:szCs w:val="24"/>
              </w:rPr>
            </w:pPr>
          </w:p>
        </w:tc>
      </w:tr>
    </w:tbl>
    <w:p w14:paraId="6AC09AD6" w14:textId="77777777" w:rsidR="007A3EFB" w:rsidRDefault="007A3EFB" w:rsidP="007A3EFB">
      <w:pPr>
        <w:spacing w:after="0" w:line="240" w:lineRule="auto"/>
        <w:rPr>
          <w:rFonts w:ascii="Arial" w:hAnsi="Arial" w:cs="Arial"/>
          <w:sz w:val="24"/>
          <w:szCs w:val="24"/>
          <w:lang w:val="en-GB"/>
        </w:rPr>
      </w:pPr>
    </w:p>
    <w:p w14:paraId="7A0101D8" w14:textId="77777777" w:rsidR="00F6646A" w:rsidRPr="005D682A" w:rsidRDefault="00F6646A" w:rsidP="007A3EFB">
      <w:pPr>
        <w:spacing w:after="0" w:line="240" w:lineRule="auto"/>
        <w:rPr>
          <w:rFonts w:ascii="Arial" w:hAnsi="Arial" w:cs="Arial"/>
          <w:sz w:val="24"/>
          <w:szCs w:val="24"/>
          <w:lang w:val="en-GB"/>
        </w:rPr>
      </w:pPr>
    </w:p>
    <w:p w14:paraId="6F33A817" w14:textId="77777777" w:rsidR="005B5CFD" w:rsidRDefault="005B5CFD" w:rsidP="007A3EFB">
      <w:pPr>
        <w:spacing w:after="0" w:line="240" w:lineRule="auto"/>
        <w:jc w:val="both"/>
        <w:rPr>
          <w:rFonts w:ascii="Arial" w:hAnsi="Arial" w:cs="Arial"/>
          <w:b/>
          <w:bCs/>
          <w:sz w:val="24"/>
          <w:szCs w:val="24"/>
        </w:rPr>
      </w:pPr>
    </w:p>
    <w:p w14:paraId="13B0B036" w14:textId="7BF2C981" w:rsidR="007A3EFB" w:rsidRPr="005D682A" w:rsidRDefault="00193E4D" w:rsidP="00CA5BB2">
      <w:pPr>
        <w:spacing w:after="0" w:line="240" w:lineRule="auto"/>
        <w:ind w:left="5529" w:hanging="5529"/>
        <w:rPr>
          <w:rFonts w:ascii="Arial" w:hAnsi="Arial" w:cs="Arial"/>
          <w:bCs/>
          <w:sz w:val="24"/>
          <w:szCs w:val="24"/>
        </w:rPr>
      </w:pPr>
      <w:r>
        <w:rPr>
          <w:rFonts w:ascii="Arial" w:hAnsi="Arial" w:cs="Arial"/>
          <w:b/>
          <w:bCs/>
          <w:sz w:val="24"/>
          <w:szCs w:val="24"/>
        </w:rPr>
        <w:t>Selected advancement in telecommunications</w:t>
      </w:r>
      <w:r w:rsidR="00B60722">
        <w:rPr>
          <w:rFonts w:ascii="Arial" w:hAnsi="Arial" w:cs="Arial"/>
          <w:b/>
          <w:bCs/>
          <w:sz w:val="24"/>
          <w:szCs w:val="24"/>
        </w:rPr>
        <w:t>:</w:t>
      </w:r>
      <w:r w:rsidR="00927DA2">
        <w:rPr>
          <w:rFonts w:ascii="Arial" w:hAnsi="Arial" w:cs="Arial"/>
          <w:b/>
          <w:bCs/>
          <w:sz w:val="24"/>
          <w:szCs w:val="24"/>
        </w:rPr>
        <w:tab/>
      </w:r>
      <w:r w:rsidR="005B5CFD" w:rsidRPr="005B5CFD">
        <w:rPr>
          <w:rFonts w:ascii="Arial" w:hAnsi="Arial" w:cs="Arial"/>
          <w:bCs/>
          <w:sz w:val="20"/>
          <w:szCs w:val="20"/>
        </w:rPr>
        <w:t>_____________</w:t>
      </w:r>
      <w:r w:rsidR="00D37C0F">
        <w:rPr>
          <w:rFonts w:ascii="Arial" w:hAnsi="Arial" w:cs="Arial"/>
          <w:bCs/>
          <w:sz w:val="20"/>
          <w:szCs w:val="20"/>
        </w:rPr>
        <w:t>____</w:t>
      </w:r>
      <w:r w:rsidR="005B5CFD" w:rsidRPr="005B5CFD">
        <w:rPr>
          <w:rFonts w:ascii="Arial" w:hAnsi="Arial" w:cs="Arial"/>
          <w:bCs/>
          <w:sz w:val="20"/>
          <w:szCs w:val="20"/>
        </w:rPr>
        <w:t>_</w:t>
      </w:r>
      <w:r w:rsidR="005B5CFD">
        <w:rPr>
          <w:rFonts w:ascii="Arial" w:hAnsi="Arial" w:cs="Arial"/>
          <w:bCs/>
          <w:sz w:val="20"/>
          <w:szCs w:val="20"/>
        </w:rPr>
        <w:t>___________</w:t>
      </w:r>
      <w:r w:rsidR="005B5CFD" w:rsidRPr="005B5CFD">
        <w:rPr>
          <w:rFonts w:ascii="Arial" w:hAnsi="Arial" w:cs="Arial"/>
          <w:bCs/>
          <w:sz w:val="20"/>
          <w:szCs w:val="20"/>
        </w:rPr>
        <w:t>_______</w:t>
      </w:r>
    </w:p>
    <w:p w14:paraId="7C64BB17" w14:textId="77777777" w:rsidR="007A3EFB" w:rsidRPr="005D682A" w:rsidRDefault="007A3EFB" w:rsidP="00CA5BB2">
      <w:pPr>
        <w:spacing w:after="0"/>
        <w:ind w:right="61"/>
        <w:rPr>
          <w:rFonts w:ascii="Arial" w:hAnsi="Arial" w:cs="Arial"/>
          <w:sz w:val="24"/>
          <w:szCs w:val="24"/>
        </w:rPr>
      </w:pPr>
    </w:p>
    <w:p w14:paraId="3F6A5964" w14:textId="77777777" w:rsidR="007A3EFB" w:rsidRPr="005D682A" w:rsidRDefault="007A3EFB" w:rsidP="00CA5BB2">
      <w:pPr>
        <w:spacing w:after="0" w:line="240" w:lineRule="auto"/>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7A3EFB" w:rsidRPr="005D682A" w14:paraId="4B1D62CF" w14:textId="77777777" w:rsidTr="007A3EFB">
        <w:trPr>
          <w:trHeight w:val="510"/>
        </w:trPr>
        <w:tc>
          <w:tcPr>
            <w:tcW w:w="9654" w:type="dxa"/>
          </w:tcPr>
          <w:p w14:paraId="6DF42ADD" w14:textId="77777777" w:rsidR="007A3EFB" w:rsidRPr="005D682A" w:rsidRDefault="007A3EFB" w:rsidP="007A3EFB">
            <w:pPr>
              <w:rPr>
                <w:rFonts w:ascii="Arial" w:hAnsi="Arial" w:cs="Arial"/>
                <w:b/>
                <w:bCs/>
                <w:sz w:val="24"/>
                <w:szCs w:val="24"/>
              </w:rPr>
            </w:pPr>
          </w:p>
        </w:tc>
      </w:tr>
      <w:tr w:rsidR="007A3EFB" w:rsidRPr="005D682A" w14:paraId="48F12A5F" w14:textId="77777777" w:rsidTr="007A3EFB">
        <w:trPr>
          <w:trHeight w:val="510"/>
        </w:trPr>
        <w:tc>
          <w:tcPr>
            <w:tcW w:w="9654" w:type="dxa"/>
          </w:tcPr>
          <w:p w14:paraId="41648939" w14:textId="77777777" w:rsidR="007A3EFB" w:rsidRPr="005D682A" w:rsidRDefault="007A3EFB" w:rsidP="007A3EFB">
            <w:pPr>
              <w:jc w:val="both"/>
              <w:rPr>
                <w:rFonts w:ascii="Arial" w:hAnsi="Arial" w:cs="Arial"/>
                <w:b/>
                <w:bCs/>
                <w:sz w:val="24"/>
                <w:szCs w:val="24"/>
              </w:rPr>
            </w:pPr>
          </w:p>
        </w:tc>
      </w:tr>
      <w:tr w:rsidR="007A3EFB" w:rsidRPr="005D682A" w14:paraId="1F551498" w14:textId="77777777" w:rsidTr="007A3EFB">
        <w:trPr>
          <w:trHeight w:val="510"/>
        </w:trPr>
        <w:tc>
          <w:tcPr>
            <w:tcW w:w="9654" w:type="dxa"/>
          </w:tcPr>
          <w:p w14:paraId="66F3501B" w14:textId="77777777" w:rsidR="007A3EFB" w:rsidRPr="005D682A" w:rsidRDefault="007A3EFB" w:rsidP="007A3EFB">
            <w:pPr>
              <w:jc w:val="both"/>
              <w:rPr>
                <w:rFonts w:ascii="Arial" w:hAnsi="Arial" w:cs="Arial"/>
                <w:b/>
                <w:bCs/>
                <w:sz w:val="24"/>
                <w:szCs w:val="24"/>
              </w:rPr>
            </w:pPr>
          </w:p>
        </w:tc>
      </w:tr>
      <w:tr w:rsidR="007A3EFB" w:rsidRPr="005D682A" w14:paraId="1557CF0E" w14:textId="77777777" w:rsidTr="007A3EFB">
        <w:trPr>
          <w:trHeight w:val="510"/>
        </w:trPr>
        <w:tc>
          <w:tcPr>
            <w:tcW w:w="9654" w:type="dxa"/>
          </w:tcPr>
          <w:p w14:paraId="1E03DD91" w14:textId="77777777" w:rsidR="007A3EFB" w:rsidRPr="005D682A" w:rsidRDefault="007A3EFB" w:rsidP="007A3EFB">
            <w:pPr>
              <w:jc w:val="both"/>
              <w:rPr>
                <w:rFonts w:ascii="Arial" w:hAnsi="Arial" w:cs="Arial"/>
                <w:b/>
                <w:bCs/>
                <w:sz w:val="24"/>
                <w:szCs w:val="24"/>
              </w:rPr>
            </w:pPr>
          </w:p>
        </w:tc>
      </w:tr>
      <w:tr w:rsidR="007A3EFB" w:rsidRPr="005D682A" w14:paraId="2CC2189E" w14:textId="77777777" w:rsidTr="007A3EFB">
        <w:trPr>
          <w:trHeight w:val="510"/>
        </w:trPr>
        <w:tc>
          <w:tcPr>
            <w:tcW w:w="9654" w:type="dxa"/>
          </w:tcPr>
          <w:p w14:paraId="64AF1B95" w14:textId="77777777" w:rsidR="007A3EFB" w:rsidRPr="005D682A" w:rsidRDefault="007A3EFB" w:rsidP="007A3EFB">
            <w:pPr>
              <w:jc w:val="both"/>
              <w:rPr>
                <w:rFonts w:ascii="Arial" w:hAnsi="Arial" w:cs="Arial"/>
                <w:b/>
                <w:bCs/>
                <w:sz w:val="24"/>
                <w:szCs w:val="24"/>
              </w:rPr>
            </w:pPr>
          </w:p>
        </w:tc>
      </w:tr>
    </w:tbl>
    <w:p w14:paraId="2D37380C" w14:textId="77777777" w:rsidR="007A3EFB" w:rsidRPr="005D682A" w:rsidRDefault="007A3EFB" w:rsidP="007A3EFB">
      <w:pPr>
        <w:spacing w:after="0" w:line="360" w:lineRule="auto"/>
        <w:ind w:left="720" w:hanging="720"/>
        <w:jc w:val="both"/>
        <w:rPr>
          <w:rFonts w:ascii="Arial" w:hAnsi="Arial" w:cs="Arial"/>
          <w:sz w:val="16"/>
          <w:szCs w:val="16"/>
        </w:rPr>
      </w:pPr>
    </w:p>
    <w:p w14:paraId="2B576637" w14:textId="77777777" w:rsidR="007E4399" w:rsidRDefault="007E4399">
      <w:pPr>
        <w:spacing w:after="0" w:line="240" w:lineRule="auto"/>
        <w:rPr>
          <w:rFonts w:ascii="Arial" w:hAnsi="Arial" w:cs="Arial"/>
          <w:sz w:val="24"/>
        </w:rPr>
      </w:pPr>
    </w:p>
    <w:p w14:paraId="374467F8" w14:textId="052F321E" w:rsidR="00603DE6" w:rsidRDefault="00603DE6">
      <w:pPr>
        <w:spacing w:after="0" w:line="240" w:lineRule="auto"/>
        <w:rPr>
          <w:rFonts w:ascii="Arial" w:hAnsi="Arial" w:cs="Arial"/>
          <w:sz w:val="24"/>
        </w:rPr>
      </w:pPr>
      <w:r>
        <w:rPr>
          <w:rFonts w:ascii="Arial" w:hAnsi="Arial" w:cs="Arial"/>
          <w:sz w:val="24"/>
        </w:rPr>
        <w:br w:type="page"/>
      </w:r>
    </w:p>
    <w:p w14:paraId="35DB5F41" w14:textId="77777777" w:rsidR="00603DE6" w:rsidRDefault="00603DE6" w:rsidP="00603DE6">
      <w:pPr>
        <w:spacing w:after="0" w:line="240" w:lineRule="auto"/>
        <w:rPr>
          <w:rFonts w:ascii="Arial" w:hAnsi="Arial" w:cs="Arial"/>
          <w:bCs/>
          <w:sz w:val="24"/>
          <w:szCs w:val="24"/>
        </w:rPr>
      </w:pPr>
    </w:p>
    <w:p w14:paraId="3BE21728" w14:textId="394FBFDE" w:rsidR="00603DE6" w:rsidRPr="007A3EFB" w:rsidRDefault="00603DE6" w:rsidP="00603DE6">
      <w:pPr>
        <w:spacing w:after="0" w:line="240" w:lineRule="auto"/>
        <w:ind w:left="8505" w:hanging="8505"/>
        <w:rPr>
          <w:rFonts w:ascii="Arial" w:hAnsi="Arial" w:cs="Arial"/>
          <w:sz w:val="24"/>
          <w:szCs w:val="24"/>
          <w:u w:val="single"/>
          <w:lang w:val="en-US"/>
        </w:rPr>
      </w:pPr>
      <w:r>
        <w:rPr>
          <w:rFonts w:ascii="Arial" w:hAnsi="Arial" w:cs="Arial"/>
          <w:b/>
          <w:sz w:val="24"/>
          <w:szCs w:val="24"/>
          <w:lang w:val="en-US"/>
        </w:rPr>
        <w:t>Question</w:t>
      </w:r>
      <w:r w:rsidRPr="0010522E">
        <w:rPr>
          <w:rFonts w:ascii="Arial" w:hAnsi="Arial" w:cs="Arial"/>
          <w:b/>
          <w:sz w:val="24"/>
          <w:szCs w:val="24"/>
        </w:rPr>
        <w:t xml:space="preserve"> </w:t>
      </w:r>
      <w:r>
        <w:rPr>
          <w:rFonts w:ascii="Arial" w:hAnsi="Arial" w:cs="Arial"/>
          <w:b/>
          <w:sz w:val="24"/>
          <w:szCs w:val="24"/>
        </w:rPr>
        <w:t>32</w:t>
      </w:r>
      <w:r>
        <w:rPr>
          <w:rFonts w:ascii="Arial" w:hAnsi="Arial" w:cs="Arial"/>
          <w:b/>
          <w:sz w:val="24"/>
          <w:szCs w:val="24"/>
        </w:rPr>
        <w:tab/>
        <w:t>(4 marks)</w:t>
      </w:r>
      <w:r w:rsidRPr="00AD4731">
        <w:rPr>
          <w:noProof/>
          <w:lang w:eastAsia="en-AU"/>
        </w:rPr>
        <w:t xml:space="preserve"> </w:t>
      </w:r>
    </w:p>
    <w:p w14:paraId="6B9F2B80" w14:textId="77777777" w:rsidR="00603DE6" w:rsidRPr="00E14934" w:rsidRDefault="00603DE6" w:rsidP="00603DE6">
      <w:pPr>
        <w:spacing w:after="0" w:line="240" w:lineRule="auto"/>
        <w:rPr>
          <w:rFonts w:ascii="Arial" w:hAnsi="Arial" w:cs="Arial"/>
          <w:sz w:val="24"/>
          <w:szCs w:val="24"/>
        </w:rPr>
      </w:pPr>
    </w:p>
    <w:p w14:paraId="5454C2C3" w14:textId="40464B34" w:rsidR="00603DE6" w:rsidRPr="005D682A" w:rsidRDefault="00603DE6" w:rsidP="00603DE6">
      <w:pPr>
        <w:spacing w:after="0" w:line="240" w:lineRule="auto"/>
        <w:jc w:val="both"/>
        <w:rPr>
          <w:rFonts w:ascii="Arial" w:hAnsi="Arial" w:cs="Arial"/>
          <w:bCs/>
          <w:sz w:val="24"/>
          <w:szCs w:val="24"/>
        </w:rPr>
      </w:pPr>
      <w:r>
        <w:rPr>
          <w:rFonts w:ascii="Arial" w:hAnsi="Arial" w:cs="Arial"/>
          <w:bCs/>
          <w:sz w:val="24"/>
          <w:szCs w:val="24"/>
        </w:rPr>
        <w:t xml:space="preserve">Explain how the process of adaptation has changed the nature of a commodity, good, </w:t>
      </w:r>
      <w:r w:rsidRPr="00E962AE">
        <w:rPr>
          <w:rFonts w:ascii="Arial" w:hAnsi="Arial" w:cs="Arial"/>
          <w:b/>
          <w:sz w:val="24"/>
          <w:szCs w:val="24"/>
        </w:rPr>
        <w:t>or</w:t>
      </w:r>
      <w:r>
        <w:rPr>
          <w:rFonts w:ascii="Arial" w:hAnsi="Arial" w:cs="Arial"/>
          <w:bCs/>
          <w:sz w:val="24"/>
          <w:szCs w:val="24"/>
        </w:rPr>
        <w:t xml:space="preserve"> service in </w:t>
      </w:r>
      <w:r w:rsidRPr="00E962AE">
        <w:rPr>
          <w:rFonts w:ascii="Arial" w:hAnsi="Arial" w:cs="Arial"/>
          <w:b/>
          <w:sz w:val="24"/>
          <w:szCs w:val="24"/>
        </w:rPr>
        <w:t>one or more</w:t>
      </w:r>
      <w:r>
        <w:rPr>
          <w:rFonts w:ascii="Arial" w:hAnsi="Arial" w:cs="Arial"/>
          <w:bCs/>
          <w:sz w:val="24"/>
          <w:szCs w:val="24"/>
        </w:rPr>
        <w:t xml:space="preserve"> locations around the world.</w:t>
      </w:r>
    </w:p>
    <w:p w14:paraId="52C09705" w14:textId="77777777" w:rsidR="00603DE6" w:rsidRPr="00B60722" w:rsidRDefault="00603DE6" w:rsidP="00603DE6">
      <w:pPr>
        <w:spacing w:after="0" w:line="240" w:lineRule="auto"/>
        <w:jc w:val="both"/>
        <w:rPr>
          <w:rFonts w:ascii="Arial" w:hAnsi="Arial" w:cs="Arial"/>
          <w:bCs/>
          <w:sz w:val="28"/>
          <w:szCs w:val="28"/>
        </w:rPr>
      </w:pPr>
    </w:p>
    <w:p w14:paraId="416E6F09" w14:textId="20581423" w:rsidR="00603DE6" w:rsidRPr="005D682A" w:rsidRDefault="00603DE6" w:rsidP="00603DE6">
      <w:pPr>
        <w:spacing w:after="0" w:line="240" w:lineRule="auto"/>
        <w:ind w:left="4536" w:hanging="4536"/>
        <w:rPr>
          <w:rFonts w:ascii="Arial" w:hAnsi="Arial" w:cs="Arial"/>
          <w:bCs/>
          <w:sz w:val="24"/>
          <w:szCs w:val="24"/>
        </w:rPr>
      </w:pPr>
      <w:r>
        <w:rPr>
          <w:rFonts w:ascii="Arial" w:hAnsi="Arial" w:cs="Arial"/>
          <w:b/>
          <w:bCs/>
          <w:sz w:val="24"/>
          <w:szCs w:val="24"/>
        </w:rPr>
        <w:t xml:space="preserve">Selected </w:t>
      </w:r>
      <w:r w:rsidR="00105533">
        <w:rPr>
          <w:rFonts w:ascii="Arial" w:hAnsi="Arial" w:cs="Arial"/>
          <w:b/>
          <w:bCs/>
          <w:sz w:val="24"/>
          <w:szCs w:val="24"/>
        </w:rPr>
        <w:t>commodity, good or</w:t>
      </w:r>
      <w:r>
        <w:rPr>
          <w:rFonts w:ascii="Arial" w:hAnsi="Arial" w:cs="Arial"/>
          <w:b/>
          <w:bCs/>
          <w:sz w:val="24"/>
          <w:szCs w:val="24"/>
        </w:rPr>
        <w:t xml:space="preserve"> service:</w:t>
      </w:r>
      <w:r>
        <w:rPr>
          <w:rFonts w:ascii="Arial" w:hAnsi="Arial" w:cs="Arial"/>
          <w:b/>
          <w:bCs/>
          <w:sz w:val="24"/>
          <w:szCs w:val="24"/>
        </w:rPr>
        <w:tab/>
      </w:r>
      <w:r w:rsidRPr="00ED0DB5">
        <w:rPr>
          <w:rFonts w:ascii="Arial" w:hAnsi="Arial" w:cs="Arial"/>
          <w:bCs/>
          <w:sz w:val="20"/>
          <w:szCs w:val="20"/>
        </w:rPr>
        <w:t>________________</w:t>
      </w:r>
      <w:r>
        <w:rPr>
          <w:rFonts w:ascii="Arial" w:hAnsi="Arial" w:cs="Arial"/>
          <w:bCs/>
          <w:sz w:val="20"/>
          <w:szCs w:val="20"/>
        </w:rPr>
        <w:t>___________</w:t>
      </w:r>
      <w:r w:rsidRPr="00ED0DB5">
        <w:rPr>
          <w:rFonts w:ascii="Arial" w:hAnsi="Arial" w:cs="Arial"/>
          <w:bCs/>
          <w:sz w:val="20"/>
          <w:szCs w:val="20"/>
        </w:rPr>
        <w:t>_____________</w:t>
      </w:r>
      <w:r>
        <w:rPr>
          <w:rFonts w:ascii="Arial" w:hAnsi="Arial" w:cs="Arial"/>
          <w:bCs/>
          <w:sz w:val="20"/>
          <w:szCs w:val="20"/>
        </w:rPr>
        <w:t>_____</w:t>
      </w:r>
    </w:p>
    <w:p w14:paraId="44A68C67" w14:textId="77777777" w:rsidR="00603DE6" w:rsidRPr="005D682A" w:rsidRDefault="00603DE6" w:rsidP="00603DE6">
      <w:pPr>
        <w:spacing w:after="0" w:line="240" w:lineRule="auto"/>
        <w:jc w:val="both"/>
        <w:rPr>
          <w:rFonts w:ascii="Arial" w:hAnsi="Arial" w:cs="Arial"/>
          <w:bCs/>
          <w:sz w:val="24"/>
          <w:szCs w:val="24"/>
        </w:rPr>
      </w:pPr>
    </w:p>
    <w:p w14:paraId="446526FB" w14:textId="77777777" w:rsidR="00603DE6" w:rsidRPr="005D682A" w:rsidRDefault="00603DE6" w:rsidP="00603DE6">
      <w:pPr>
        <w:spacing w:after="0" w:line="240" w:lineRule="auto"/>
        <w:jc w:val="both"/>
        <w:rPr>
          <w:rFonts w:ascii="Arial" w:hAnsi="Arial" w:cs="Arial"/>
          <w:bCs/>
          <w:sz w:val="24"/>
          <w:szCs w:val="24"/>
        </w:rPr>
      </w:pPr>
    </w:p>
    <w:tbl>
      <w:tblPr>
        <w:tblStyle w:val="TableGrid"/>
        <w:tblW w:w="9654" w:type="dxa"/>
        <w:tblInd w:w="-5" w:type="dxa"/>
        <w:tblBorders>
          <w:left w:val="none" w:sz="0" w:space="0" w:color="auto"/>
          <w:right w:val="none" w:sz="0" w:space="0" w:color="auto"/>
        </w:tblBorders>
        <w:tblLook w:val="04A0" w:firstRow="1" w:lastRow="0" w:firstColumn="1" w:lastColumn="0" w:noHBand="0" w:noVBand="1"/>
      </w:tblPr>
      <w:tblGrid>
        <w:gridCol w:w="9654"/>
      </w:tblGrid>
      <w:tr w:rsidR="00603DE6" w:rsidRPr="005D682A" w14:paraId="34520B2E" w14:textId="77777777" w:rsidTr="00B96076">
        <w:trPr>
          <w:trHeight w:val="510"/>
        </w:trPr>
        <w:tc>
          <w:tcPr>
            <w:tcW w:w="9654" w:type="dxa"/>
          </w:tcPr>
          <w:p w14:paraId="779543AC" w14:textId="77777777" w:rsidR="00603DE6" w:rsidRPr="005D682A" w:rsidRDefault="00603DE6" w:rsidP="00B96076">
            <w:pPr>
              <w:rPr>
                <w:rFonts w:ascii="Arial" w:hAnsi="Arial" w:cs="Arial"/>
                <w:b/>
                <w:bCs/>
                <w:sz w:val="24"/>
                <w:szCs w:val="24"/>
              </w:rPr>
            </w:pPr>
          </w:p>
        </w:tc>
      </w:tr>
      <w:tr w:rsidR="00603DE6" w:rsidRPr="005D682A" w14:paraId="3A98A111" w14:textId="77777777" w:rsidTr="00B96076">
        <w:trPr>
          <w:trHeight w:val="510"/>
        </w:trPr>
        <w:tc>
          <w:tcPr>
            <w:tcW w:w="9654" w:type="dxa"/>
          </w:tcPr>
          <w:p w14:paraId="4A83BA8D" w14:textId="77777777" w:rsidR="00603DE6" w:rsidRPr="005D682A" w:rsidRDefault="00603DE6" w:rsidP="00B96076">
            <w:pPr>
              <w:rPr>
                <w:rFonts w:ascii="Arial" w:hAnsi="Arial" w:cs="Arial"/>
                <w:b/>
                <w:bCs/>
                <w:sz w:val="24"/>
                <w:szCs w:val="24"/>
              </w:rPr>
            </w:pPr>
          </w:p>
        </w:tc>
      </w:tr>
      <w:tr w:rsidR="00603DE6" w:rsidRPr="005D682A" w14:paraId="0A208F3F" w14:textId="77777777" w:rsidTr="00B96076">
        <w:trPr>
          <w:trHeight w:val="510"/>
        </w:trPr>
        <w:tc>
          <w:tcPr>
            <w:tcW w:w="9654" w:type="dxa"/>
          </w:tcPr>
          <w:p w14:paraId="0C67EDF5" w14:textId="77777777" w:rsidR="00603DE6" w:rsidRPr="005D682A" w:rsidRDefault="00603DE6" w:rsidP="00B96076">
            <w:pPr>
              <w:rPr>
                <w:rFonts w:ascii="Arial" w:hAnsi="Arial" w:cs="Arial"/>
                <w:b/>
                <w:bCs/>
                <w:sz w:val="24"/>
                <w:szCs w:val="24"/>
              </w:rPr>
            </w:pPr>
          </w:p>
        </w:tc>
      </w:tr>
      <w:tr w:rsidR="00603DE6" w:rsidRPr="005D682A" w14:paraId="6B618848" w14:textId="77777777" w:rsidTr="00B96076">
        <w:trPr>
          <w:trHeight w:val="510"/>
        </w:trPr>
        <w:tc>
          <w:tcPr>
            <w:tcW w:w="9654" w:type="dxa"/>
          </w:tcPr>
          <w:p w14:paraId="1E24230E" w14:textId="77777777" w:rsidR="00603DE6" w:rsidRPr="005D682A" w:rsidRDefault="00603DE6" w:rsidP="00B96076">
            <w:pPr>
              <w:rPr>
                <w:rFonts w:ascii="Arial" w:hAnsi="Arial" w:cs="Arial"/>
                <w:b/>
                <w:bCs/>
                <w:sz w:val="24"/>
                <w:szCs w:val="24"/>
              </w:rPr>
            </w:pPr>
          </w:p>
        </w:tc>
      </w:tr>
      <w:tr w:rsidR="00603DE6" w:rsidRPr="005D682A" w14:paraId="3F4A3820" w14:textId="77777777" w:rsidTr="00B96076">
        <w:trPr>
          <w:trHeight w:val="510"/>
        </w:trPr>
        <w:tc>
          <w:tcPr>
            <w:tcW w:w="9654" w:type="dxa"/>
          </w:tcPr>
          <w:p w14:paraId="17B614D7" w14:textId="77777777" w:rsidR="00603DE6" w:rsidRPr="005D682A" w:rsidRDefault="00603DE6" w:rsidP="00B96076">
            <w:pPr>
              <w:rPr>
                <w:rFonts w:ascii="Arial" w:hAnsi="Arial" w:cs="Arial"/>
                <w:b/>
                <w:bCs/>
                <w:sz w:val="24"/>
                <w:szCs w:val="24"/>
              </w:rPr>
            </w:pPr>
          </w:p>
        </w:tc>
      </w:tr>
      <w:tr w:rsidR="00603DE6" w:rsidRPr="005D682A" w14:paraId="50BB1166" w14:textId="77777777" w:rsidTr="00B96076">
        <w:trPr>
          <w:trHeight w:val="510"/>
        </w:trPr>
        <w:tc>
          <w:tcPr>
            <w:tcW w:w="9654" w:type="dxa"/>
          </w:tcPr>
          <w:p w14:paraId="1D57EA0F" w14:textId="77777777" w:rsidR="00603DE6" w:rsidRPr="005D682A" w:rsidRDefault="00603DE6" w:rsidP="00B96076">
            <w:pPr>
              <w:rPr>
                <w:rFonts w:ascii="Arial" w:hAnsi="Arial" w:cs="Arial"/>
                <w:b/>
                <w:bCs/>
                <w:sz w:val="24"/>
                <w:szCs w:val="24"/>
              </w:rPr>
            </w:pPr>
          </w:p>
        </w:tc>
      </w:tr>
      <w:tr w:rsidR="00603DE6" w:rsidRPr="005D682A" w14:paraId="4DCA0268" w14:textId="77777777" w:rsidTr="00B96076">
        <w:trPr>
          <w:trHeight w:val="510"/>
        </w:trPr>
        <w:tc>
          <w:tcPr>
            <w:tcW w:w="9654" w:type="dxa"/>
          </w:tcPr>
          <w:p w14:paraId="339748A0" w14:textId="77777777" w:rsidR="00603DE6" w:rsidRPr="005D682A" w:rsidRDefault="00603DE6" w:rsidP="00B96076">
            <w:pPr>
              <w:rPr>
                <w:rFonts w:ascii="Arial" w:hAnsi="Arial" w:cs="Arial"/>
                <w:b/>
                <w:bCs/>
                <w:sz w:val="24"/>
                <w:szCs w:val="24"/>
              </w:rPr>
            </w:pPr>
          </w:p>
        </w:tc>
      </w:tr>
      <w:tr w:rsidR="00603DE6" w:rsidRPr="005D682A" w14:paraId="64614F67" w14:textId="77777777" w:rsidTr="00B96076">
        <w:trPr>
          <w:trHeight w:val="510"/>
        </w:trPr>
        <w:tc>
          <w:tcPr>
            <w:tcW w:w="9654" w:type="dxa"/>
          </w:tcPr>
          <w:p w14:paraId="59CB3947" w14:textId="77777777" w:rsidR="00603DE6" w:rsidRPr="005D682A" w:rsidRDefault="00603DE6" w:rsidP="00B96076">
            <w:pPr>
              <w:rPr>
                <w:rFonts w:ascii="Arial" w:hAnsi="Arial" w:cs="Arial"/>
                <w:b/>
                <w:bCs/>
                <w:sz w:val="24"/>
                <w:szCs w:val="24"/>
              </w:rPr>
            </w:pPr>
          </w:p>
        </w:tc>
      </w:tr>
      <w:tr w:rsidR="00603DE6" w:rsidRPr="005D682A" w14:paraId="4303BE15" w14:textId="77777777" w:rsidTr="00B96076">
        <w:trPr>
          <w:trHeight w:val="510"/>
        </w:trPr>
        <w:tc>
          <w:tcPr>
            <w:tcW w:w="9654" w:type="dxa"/>
          </w:tcPr>
          <w:p w14:paraId="043010DE" w14:textId="77777777" w:rsidR="00603DE6" w:rsidRPr="005D682A" w:rsidRDefault="00603DE6" w:rsidP="00B96076">
            <w:pPr>
              <w:jc w:val="both"/>
              <w:rPr>
                <w:rFonts w:ascii="Arial" w:hAnsi="Arial" w:cs="Arial"/>
                <w:b/>
                <w:bCs/>
                <w:sz w:val="24"/>
                <w:szCs w:val="24"/>
              </w:rPr>
            </w:pPr>
          </w:p>
        </w:tc>
      </w:tr>
      <w:tr w:rsidR="00603DE6" w:rsidRPr="005D682A" w14:paraId="7590E0A6" w14:textId="77777777" w:rsidTr="00B96076">
        <w:trPr>
          <w:trHeight w:val="510"/>
        </w:trPr>
        <w:tc>
          <w:tcPr>
            <w:tcW w:w="9654" w:type="dxa"/>
          </w:tcPr>
          <w:p w14:paraId="01A016A1" w14:textId="77777777" w:rsidR="00603DE6" w:rsidRPr="005D682A" w:rsidRDefault="00603DE6" w:rsidP="00B96076">
            <w:pPr>
              <w:jc w:val="both"/>
              <w:rPr>
                <w:rFonts w:ascii="Arial" w:hAnsi="Arial" w:cs="Arial"/>
                <w:b/>
                <w:bCs/>
                <w:sz w:val="24"/>
                <w:szCs w:val="24"/>
              </w:rPr>
            </w:pPr>
          </w:p>
        </w:tc>
      </w:tr>
      <w:tr w:rsidR="00603DE6" w:rsidRPr="005D682A" w14:paraId="77BEE0EA" w14:textId="77777777" w:rsidTr="00B96076">
        <w:trPr>
          <w:trHeight w:val="510"/>
        </w:trPr>
        <w:tc>
          <w:tcPr>
            <w:tcW w:w="9654" w:type="dxa"/>
          </w:tcPr>
          <w:p w14:paraId="5207290E" w14:textId="77777777" w:rsidR="00603DE6" w:rsidRPr="005D682A" w:rsidRDefault="00603DE6" w:rsidP="00B96076">
            <w:pPr>
              <w:jc w:val="both"/>
              <w:rPr>
                <w:rFonts w:ascii="Arial" w:hAnsi="Arial" w:cs="Arial"/>
                <w:b/>
                <w:bCs/>
                <w:sz w:val="24"/>
                <w:szCs w:val="24"/>
              </w:rPr>
            </w:pPr>
          </w:p>
        </w:tc>
      </w:tr>
    </w:tbl>
    <w:p w14:paraId="70C7613F" w14:textId="77777777" w:rsidR="00603DE6" w:rsidRDefault="00603DE6" w:rsidP="00603DE6">
      <w:pPr>
        <w:spacing w:after="0" w:line="240" w:lineRule="auto"/>
        <w:rPr>
          <w:rFonts w:ascii="Arial" w:hAnsi="Arial" w:cs="Arial"/>
          <w:sz w:val="24"/>
          <w:szCs w:val="24"/>
        </w:rPr>
      </w:pPr>
    </w:p>
    <w:p w14:paraId="2BEAB1FD" w14:textId="77777777" w:rsidR="00603DE6" w:rsidRDefault="00603DE6" w:rsidP="00603DE6">
      <w:pPr>
        <w:spacing w:after="0" w:line="240" w:lineRule="auto"/>
        <w:rPr>
          <w:rFonts w:ascii="Arial" w:hAnsi="Arial" w:cs="Arial"/>
          <w:sz w:val="24"/>
          <w:szCs w:val="24"/>
        </w:rPr>
      </w:pPr>
    </w:p>
    <w:p w14:paraId="7EA25D1F" w14:textId="77777777" w:rsidR="007E4399" w:rsidRDefault="007E4399">
      <w:pPr>
        <w:spacing w:after="0" w:line="240" w:lineRule="auto"/>
        <w:rPr>
          <w:rFonts w:ascii="Arial" w:hAnsi="Arial" w:cs="Arial"/>
          <w:sz w:val="24"/>
        </w:rPr>
      </w:pPr>
    </w:p>
    <w:p w14:paraId="6771DCDF" w14:textId="77777777" w:rsidR="00FE06E8" w:rsidRDefault="00FE06E8">
      <w:pPr>
        <w:spacing w:after="0" w:line="240" w:lineRule="auto"/>
        <w:rPr>
          <w:rFonts w:ascii="Arial" w:hAnsi="Arial" w:cs="Arial"/>
          <w:sz w:val="24"/>
        </w:rPr>
      </w:pPr>
    </w:p>
    <w:p w14:paraId="460B1FAD" w14:textId="77777777" w:rsidR="00FE06E8" w:rsidRDefault="00FE06E8">
      <w:pPr>
        <w:spacing w:after="0" w:line="240" w:lineRule="auto"/>
        <w:rPr>
          <w:rFonts w:ascii="Arial" w:hAnsi="Arial" w:cs="Arial"/>
          <w:sz w:val="24"/>
        </w:rPr>
      </w:pPr>
    </w:p>
    <w:p w14:paraId="07D90108" w14:textId="615FAE1B" w:rsidR="007330E5" w:rsidRPr="00624185" w:rsidRDefault="007330E5">
      <w:pPr>
        <w:spacing w:after="0" w:line="240" w:lineRule="auto"/>
        <w:rPr>
          <w:rFonts w:ascii="Arial" w:hAnsi="Arial" w:cs="Arial"/>
          <w:sz w:val="24"/>
        </w:rPr>
      </w:pPr>
    </w:p>
    <w:p w14:paraId="14A64835" w14:textId="06728697" w:rsidR="007A3EFB" w:rsidRDefault="00AD4731" w:rsidP="009D7CCF">
      <w:pPr>
        <w:tabs>
          <w:tab w:val="left" w:pos="8505"/>
        </w:tabs>
        <w:spacing w:after="0" w:line="240" w:lineRule="auto"/>
        <w:rPr>
          <w:rFonts w:ascii="Arial" w:hAnsi="Arial" w:cs="Arial"/>
          <w:sz w:val="24"/>
          <w:szCs w:val="24"/>
        </w:rPr>
      </w:pPr>
      <w:r>
        <w:rPr>
          <w:noProof/>
          <w:lang w:eastAsia="en-AU"/>
        </w:rPr>
        <mc:AlternateContent>
          <mc:Choice Requires="wpg">
            <w:drawing>
              <wp:anchor distT="0" distB="0" distL="114300" distR="114300" simplePos="0" relativeHeight="251658248" behindDoc="0" locked="0" layoutInCell="1" allowOverlap="1" wp14:anchorId="0F326564" wp14:editId="7342CB3D">
                <wp:simplePos x="0" y="0"/>
                <wp:positionH relativeFrom="leftMargin">
                  <wp:posOffset>72390</wp:posOffset>
                </wp:positionH>
                <wp:positionV relativeFrom="page">
                  <wp:posOffset>749754</wp:posOffset>
                </wp:positionV>
                <wp:extent cx="489585" cy="9507220"/>
                <wp:effectExtent l="0" t="0" r="43815" b="36830"/>
                <wp:wrapNone/>
                <wp:docPr id="35" name="Group 35"/>
                <wp:cNvGraphicFramePr/>
                <a:graphic xmlns:a="http://schemas.openxmlformats.org/drawingml/2006/main">
                  <a:graphicData uri="http://schemas.microsoft.com/office/word/2010/wordprocessingGroup">
                    <wpg:wgp>
                      <wpg:cNvGrpSpPr/>
                      <wpg:grpSpPr>
                        <a:xfrm>
                          <a:off x="0" y="0"/>
                          <a:ext cx="489585" cy="9507220"/>
                          <a:chOff x="0" y="0"/>
                          <a:chExt cx="488028" cy="9505950"/>
                        </a:xfrm>
                      </wpg:grpSpPr>
                      <wps:wsp>
                        <wps:cNvPr id="37" name="Straight Connector 37"/>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40" name="Text Box 40"/>
                        <wps:cNvSpPr txBox="1"/>
                        <wps:spPr>
                          <a:xfrm>
                            <a:off x="0" y="2911929"/>
                            <a:ext cx="377190" cy="4142740"/>
                          </a:xfrm>
                          <a:prstGeom prst="rect">
                            <a:avLst/>
                          </a:prstGeom>
                          <a:solidFill>
                            <a:schemeClr val="lt1"/>
                          </a:solidFill>
                          <a:ln w="6350">
                            <a:noFill/>
                          </a:ln>
                        </wps:spPr>
                        <wps:txbx>
                          <w:txbxContent>
                            <w:p w14:paraId="55B0EF8A" w14:textId="77777777" w:rsidR="007F1271" w:rsidRPr="00765AD5" w:rsidRDefault="007F1271" w:rsidP="004D0952">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326564" id="Group 35" o:spid="_x0000_s1070" style="position:absolute;margin-left:5.7pt;margin-top:59.05pt;width:38.55pt;height:748.6pt;z-index:251658248;mso-position-horizontal-relative:left-margin-area;mso-position-vertical-relative:page;mso-width-relative:margin;mso-height-relative:margin"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">
                <v:line id="Straight Connector 37" o:spid="_x0000_s1071"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AywwAAANsAAAAPAAAAZHJzL2Rvd25yZXYueG1sRI9Pi8Iw&#10;FMTvC36H8ARv29QV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25UAMsMAAADbAAAADwAA&#10;AAAAAAAAAAAAAAAHAgAAZHJzL2Rvd25yZXYueG1sUEsFBgAAAAADAAMAtwAAAPcCAAAAAA==&#10;" strokecolor="windowText" strokeweight=".5pt">
                  <v:stroke joinstyle="miter"/>
                </v:line>
                <v:shape id="Text Box 40" o:spid="_x0000_s1072" type="#_x0000_t202" style="position:absolute;top:29119;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" fillcolor="white [3201]" stroked="f" strokeweight=".5pt">
                  <v:textbox style="layout-flow:vertical">
                    <w:txbxContent>
                      <w:p w14:paraId="55B0EF8A" w14:textId="77777777" w:rsidR="007F1271" w:rsidRPr="00765AD5" w:rsidRDefault="007F1271" w:rsidP="004D0952">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09A38C7D" w14:textId="77777777" w:rsidR="00E1129E" w:rsidRPr="007A3EFB" w:rsidRDefault="007A3EFB" w:rsidP="007A3EFB">
      <w:pPr>
        <w:spacing w:after="0" w:line="240" w:lineRule="auto"/>
        <w:jc w:val="center"/>
        <w:rPr>
          <w:rFonts w:ascii="Arial" w:hAnsi="Arial" w:cs="Arial"/>
          <w:sz w:val="24"/>
          <w:szCs w:val="24"/>
        </w:rPr>
      </w:pPr>
      <w:r w:rsidRPr="007A3EFB">
        <w:rPr>
          <w:rFonts w:ascii="Arial" w:hAnsi="Arial" w:cs="Arial"/>
          <w:b/>
          <w:sz w:val="24"/>
          <w:szCs w:val="24"/>
        </w:rPr>
        <w:t xml:space="preserve">END </w:t>
      </w:r>
      <w:r w:rsidR="009D7CCF">
        <w:rPr>
          <w:rFonts w:ascii="Arial" w:hAnsi="Arial" w:cs="Arial"/>
          <w:b/>
          <w:sz w:val="24"/>
          <w:szCs w:val="24"/>
        </w:rPr>
        <w:t>OF SECTION TWO</w:t>
      </w:r>
    </w:p>
    <w:p w14:paraId="62514E55" w14:textId="77777777" w:rsidR="00B60722" w:rsidRDefault="00E1129E" w:rsidP="007A3EFB">
      <w:pPr>
        <w:spacing w:after="0" w:line="240" w:lineRule="auto"/>
        <w:rPr>
          <w:rFonts w:ascii="Arial" w:hAnsi="Arial" w:cs="Arial"/>
          <w:b/>
          <w:sz w:val="24"/>
          <w:szCs w:val="24"/>
        </w:rPr>
      </w:pPr>
      <w:r>
        <w:rPr>
          <w:rFonts w:ascii="Arial" w:hAnsi="Arial" w:cs="Arial"/>
          <w:b/>
          <w:sz w:val="24"/>
          <w:szCs w:val="24"/>
        </w:rPr>
        <w:br w:type="page"/>
      </w:r>
    </w:p>
    <w:p w14:paraId="6436F230" w14:textId="38BCF1DD" w:rsidR="00CC73F3" w:rsidRDefault="00AD4731" w:rsidP="007A3EFB">
      <w:pPr>
        <w:spacing w:after="0" w:line="240" w:lineRule="auto"/>
        <w:rPr>
          <w:rFonts w:ascii="Arial" w:hAnsi="Arial" w:cs="Arial"/>
          <w:b/>
          <w:sz w:val="24"/>
          <w:szCs w:val="24"/>
        </w:rPr>
      </w:pPr>
      <w:r>
        <w:rPr>
          <w:noProof/>
          <w:lang w:eastAsia="en-AU"/>
        </w:rPr>
        <w:lastRenderedPageBreak/>
        <mc:AlternateContent>
          <mc:Choice Requires="wpg">
            <w:drawing>
              <wp:anchor distT="0" distB="0" distL="114300" distR="114300" simplePos="0" relativeHeight="251658307" behindDoc="0" locked="0" layoutInCell="1" allowOverlap="1" wp14:anchorId="4A11936E" wp14:editId="4CC7616F">
                <wp:simplePos x="0" y="0"/>
                <wp:positionH relativeFrom="rightMargin">
                  <wp:posOffset>116205</wp:posOffset>
                </wp:positionH>
                <wp:positionV relativeFrom="paragraph">
                  <wp:posOffset>-297815</wp:posOffset>
                </wp:positionV>
                <wp:extent cx="525145" cy="9505950"/>
                <wp:effectExtent l="0" t="0" r="8255" b="19050"/>
                <wp:wrapNone/>
                <wp:docPr id="219" name="Group 219"/>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220" name="Straight Connector 220"/>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1" name="Text Box 221"/>
                        <wps:cNvSpPr txBox="1"/>
                        <wps:spPr>
                          <a:xfrm>
                            <a:off x="116114" y="2859841"/>
                            <a:ext cx="409575" cy="4171950"/>
                          </a:xfrm>
                          <a:prstGeom prst="rect">
                            <a:avLst/>
                          </a:prstGeom>
                          <a:solidFill>
                            <a:schemeClr val="lt1"/>
                          </a:solidFill>
                          <a:ln w="6350">
                            <a:noFill/>
                          </a:ln>
                        </wps:spPr>
                        <wps:txbx>
                          <w:txbxContent>
                            <w:p w14:paraId="4AFB0373"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11936E" id="Group 219" o:spid="_x0000_s1073" style="position:absolute;margin-left:9.15pt;margin-top:-23.45pt;width:41.35pt;height:748.5pt;z-index:251658307;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">
                <v:line id="Straight Connector 220" o:spid="_x0000_s1074"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" strokecolor="windowText" strokeweight=".5pt">
                  <v:stroke joinstyle="miter"/>
                </v:line>
                <v:shape id="Text Box 221" o:spid="_x0000_s1075" type="#_x0000_t202" style="position:absolute;left:1161;top:2859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" fillcolor="white [3201]" stroked="f" strokeweight=".5pt">
                  <v:textbox style="layout-flow:vertical;mso-layout-flow-alt:bottom-to-top">
                    <w:txbxContent>
                      <w:p w14:paraId="4AFB0373"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67C6C959" w14:textId="5A603ACF" w:rsidR="009D7CCF" w:rsidRPr="00D5141C" w:rsidRDefault="007A3EFB" w:rsidP="00CA5BB2">
      <w:pPr>
        <w:tabs>
          <w:tab w:val="left" w:pos="7655"/>
        </w:tabs>
        <w:spacing w:after="0" w:line="240" w:lineRule="auto"/>
        <w:ind w:left="1843" w:hanging="1843"/>
        <w:rPr>
          <w:rFonts w:ascii="Arial" w:hAnsi="Arial" w:cs="Arial"/>
          <w:b/>
          <w:sz w:val="24"/>
          <w:szCs w:val="24"/>
        </w:rPr>
      </w:pPr>
      <w:r>
        <w:rPr>
          <w:rFonts w:ascii="Arial" w:hAnsi="Arial" w:cs="Arial"/>
          <w:b/>
          <w:sz w:val="24"/>
          <w:szCs w:val="24"/>
        </w:rPr>
        <w:t>S</w:t>
      </w:r>
      <w:r w:rsidR="009D7CCF">
        <w:rPr>
          <w:rFonts w:ascii="Arial" w:hAnsi="Arial" w:cs="Arial"/>
          <w:b/>
          <w:sz w:val="24"/>
          <w:szCs w:val="24"/>
        </w:rPr>
        <w:t>ection Three:</w:t>
      </w:r>
      <w:r w:rsidR="007708C2">
        <w:rPr>
          <w:rFonts w:ascii="Arial" w:hAnsi="Arial" w:cs="Arial"/>
          <w:b/>
          <w:sz w:val="24"/>
          <w:szCs w:val="24"/>
        </w:rPr>
        <w:tab/>
      </w:r>
      <w:r w:rsidR="009D7CCF">
        <w:rPr>
          <w:rFonts w:ascii="Arial" w:hAnsi="Arial" w:cs="Arial"/>
          <w:b/>
          <w:sz w:val="24"/>
          <w:szCs w:val="24"/>
        </w:rPr>
        <w:t>Extended response</w:t>
      </w:r>
      <w:r w:rsidR="003E0903">
        <w:rPr>
          <w:rFonts w:ascii="Arial" w:hAnsi="Arial" w:cs="Arial"/>
          <w:b/>
          <w:sz w:val="24"/>
          <w:szCs w:val="24"/>
        </w:rPr>
        <w:tab/>
      </w:r>
      <w:r w:rsidR="009D7CCF">
        <w:rPr>
          <w:rFonts w:ascii="Arial" w:hAnsi="Arial" w:cs="Arial"/>
          <w:b/>
          <w:sz w:val="24"/>
          <w:szCs w:val="24"/>
        </w:rPr>
        <w:t>40%</w:t>
      </w:r>
      <w:proofErr w:type="gramStart"/>
      <w:r w:rsidR="002E3E86">
        <w:rPr>
          <w:rFonts w:ascii="Arial" w:hAnsi="Arial" w:cs="Arial"/>
          <w:b/>
          <w:sz w:val="24"/>
          <w:szCs w:val="24"/>
        </w:rPr>
        <w:t xml:space="preserve">   </w:t>
      </w:r>
      <w:r w:rsidR="003E0903">
        <w:rPr>
          <w:rFonts w:ascii="Arial" w:hAnsi="Arial" w:cs="Arial"/>
          <w:b/>
          <w:sz w:val="24"/>
          <w:szCs w:val="24"/>
        </w:rPr>
        <w:t>(</w:t>
      </w:r>
      <w:proofErr w:type="gramEnd"/>
      <w:r w:rsidR="009D7CCF">
        <w:rPr>
          <w:rFonts w:ascii="Arial" w:hAnsi="Arial" w:cs="Arial"/>
          <w:b/>
          <w:sz w:val="24"/>
          <w:szCs w:val="24"/>
        </w:rPr>
        <w:t>4</w:t>
      </w:r>
      <w:r w:rsidR="009D7CCF" w:rsidRPr="00D5141C">
        <w:rPr>
          <w:rFonts w:ascii="Arial" w:hAnsi="Arial" w:cs="Arial"/>
          <w:b/>
          <w:sz w:val="24"/>
          <w:szCs w:val="24"/>
        </w:rPr>
        <w:t>0 marks</w:t>
      </w:r>
      <w:r w:rsidR="003E0903">
        <w:rPr>
          <w:rFonts w:ascii="Arial" w:hAnsi="Arial" w:cs="Arial"/>
          <w:b/>
          <w:sz w:val="24"/>
          <w:szCs w:val="24"/>
        </w:rPr>
        <w:t>)</w:t>
      </w:r>
    </w:p>
    <w:p w14:paraId="50273FA9" w14:textId="77777777" w:rsidR="009D7CCF" w:rsidRDefault="009D7CCF" w:rsidP="009D7CCF">
      <w:pPr>
        <w:spacing w:after="0" w:line="240" w:lineRule="auto"/>
        <w:rPr>
          <w:rFonts w:ascii="Arial" w:hAnsi="Arial" w:cs="Arial"/>
          <w:sz w:val="24"/>
          <w:szCs w:val="24"/>
        </w:rPr>
      </w:pPr>
    </w:p>
    <w:p w14:paraId="0CC2188E" w14:textId="28121C8B" w:rsidR="00C60AF3" w:rsidRDefault="00325229" w:rsidP="009D7CCF">
      <w:pPr>
        <w:spacing w:after="0" w:line="240" w:lineRule="auto"/>
        <w:ind w:right="142"/>
        <w:jc w:val="both"/>
        <w:rPr>
          <w:rFonts w:ascii="Arial" w:hAnsi="Arial" w:cs="Arial"/>
          <w:bCs/>
          <w:sz w:val="24"/>
          <w:szCs w:val="24"/>
        </w:rPr>
      </w:pPr>
      <w:r>
        <w:rPr>
          <w:rFonts w:ascii="Arial" w:hAnsi="Arial" w:cs="Arial"/>
          <w:bCs/>
          <w:sz w:val="24"/>
          <w:szCs w:val="24"/>
        </w:rPr>
        <w:t>S</w:t>
      </w:r>
      <w:r w:rsidR="009D7CCF" w:rsidRPr="00A80E5C">
        <w:rPr>
          <w:rFonts w:ascii="Arial" w:hAnsi="Arial" w:cs="Arial"/>
          <w:bCs/>
          <w:sz w:val="24"/>
          <w:szCs w:val="24"/>
        </w:rPr>
        <w:t xml:space="preserve">ection </w:t>
      </w:r>
      <w:r>
        <w:rPr>
          <w:rFonts w:ascii="Arial" w:hAnsi="Arial" w:cs="Arial"/>
          <w:bCs/>
          <w:sz w:val="24"/>
          <w:szCs w:val="24"/>
        </w:rPr>
        <w:t xml:space="preserve">Three consists of </w:t>
      </w:r>
      <w:r w:rsidRPr="00325229">
        <w:rPr>
          <w:rFonts w:ascii="Arial" w:hAnsi="Arial" w:cs="Arial"/>
          <w:b/>
          <w:bCs/>
          <w:sz w:val="24"/>
          <w:szCs w:val="24"/>
        </w:rPr>
        <w:t xml:space="preserve">two </w:t>
      </w:r>
      <w:r>
        <w:rPr>
          <w:rFonts w:ascii="Arial" w:hAnsi="Arial" w:cs="Arial"/>
          <w:bCs/>
          <w:sz w:val="24"/>
          <w:szCs w:val="24"/>
        </w:rPr>
        <w:t>parts</w:t>
      </w:r>
      <w:r w:rsidR="00C60AF3">
        <w:rPr>
          <w:rFonts w:ascii="Arial" w:hAnsi="Arial" w:cs="Arial"/>
          <w:bCs/>
          <w:sz w:val="24"/>
          <w:szCs w:val="24"/>
        </w:rPr>
        <w:t>,</w:t>
      </w:r>
      <w:r>
        <w:rPr>
          <w:rFonts w:ascii="Arial" w:hAnsi="Arial" w:cs="Arial"/>
          <w:bCs/>
          <w:sz w:val="24"/>
          <w:szCs w:val="24"/>
        </w:rPr>
        <w:t xml:space="preserve"> </w:t>
      </w:r>
      <w:r w:rsidR="009D7CCF" w:rsidRPr="00C60AF3">
        <w:rPr>
          <w:rFonts w:ascii="Arial" w:hAnsi="Arial" w:cs="Arial"/>
          <w:bCs/>
          <w:sz w:val="24"/>
          <w:szCs w:val="24"/>
        </w:rPr>
        <w:t>Part A</w:t>
      </w:r>
      <w:r w:rsidR="005468CA">
        <w:rPr>
          <w:rFonts w:ascii="Arial" w:hAnsi="Arial" w:cs="Arial"/>
          <w:bCs/>
          <w:sz w:val="24"/>
          <w:szCs w:val="24"/>
        </w:rPr>
        <w:t xml:space="preserve">: Unit </w:t>
      </w:r>
      <w:r w:rsidR="007708C2">
        <w:rPr>
          <w:rFonts w:ascii="Arial" w:hAnsi="Arial" w:cs="Arial"/>
          <w:bCs/>
          <w:sz w:val="24"/>
          <w:szCs w:val="24"/>
        </w:rPr>
        <w:t>2</w:t>
      </w:r>
      <w:r w:rsidR="00C60AF3">
        <w:rPr>
          <w:rFonts w:ascii="Arial" w:hAnsi="Arial" w:cs="Arial"/>
          <w:bCs/>
          <w:sz w:val="24"/>
          <w:szCs w:val="24"/>
        </w:rPr>
        <w:t xml:space="preserve"> Depth Study 1 </w:t>
      </w:r>
      <w:r w:rsidR="009D7CCF" w:rsidRPr="00A80E5C">
        <w:rPr>
          <w:rFonts w:ascii="Arial" w:hAnsi="Arial" w:cs="Arial"/>
          <w:bCs/>
          <w:sz w:val="24"/>
          <w:szCs w:val="24"/>
        </w:rPr>
        <w:t xml:space="preserve">and </w:t>
      </w:r>
      <w:r w:rsidR="009D7CCF" w:rsidRPr="00C60AF3">
        <w:rPr>
          <w:rFonts w:ascii="Arial" w:hAnsi="Arial" w:cs="Arial"/>
          <w:bCs/>
          <w:sz w:val="24"/>
          <w:szCs w:val="24"/>
        </w:rPr>
        <w:t>Part B</w:t>
      </w:r>
      <w:r w:rsidR="00C60AF3">
        <w:rPr>
          <w:rFonts w:ascii="Arial" w:hAnsi="Arial" w:cs="Arial"/>
          <w:bCs/>
          <w:sz w:val="24"/>
          <w:szCs w:val="24"/>
        </w:rPr>
        <w:t xml:space="preserve">: Unit </w:t>
      </w:r>
      <w:r w:rsidR="007708C2">
        <w:rPr>
          <w:rFonts w:ascii="Arial" w:hAnsi="Arial" w:cs="Arial"/>
          <w:bCs/>
          <w:sz w:val="24"/>
          <w:szCs w:val="24"/>
        </w:rPr>
        <w:t>2</w:t>
      </w:r>
      <w:r w:rsidR="00C60AF3">
        <w:rPr>
          <w:rFonts w:ascii="Arial" w:hAnsi="Arial" w:cs="Arial"/>
          <w:bCs/>
          <w:sz w:val="24"/>
          <w:szCs w:val="24"/>
        </w:rPr>
        <w:t xml:space="preserve"> Depth Study 2</w:t>
      </w:r>
      <w:r w:rsidR="009D7CCF" w:rsidRPr="0062290D">
        <w:rPr>
          <w:rFonts w:ascii="Arial" w:hAnsi="Arial" w:cs="Arial"/>
          <w:bCs/>
          <w:sz w:val="24"/>
          <w:szCs w:val="24"/>
        </w:rPr>
        <w:t>.</w:t>
      </w:r>
    </w:p>
    <w:p w14:paraId="0D34B11E" w14:textId="77777777" w:rsidR="00C60AF3" w:rsidRDefault="00C60AF3" w:rsidP="009D7CCF">
      <w:pPr>
        <w:spacing w:after="0" w:line="240" w:lineRule="auto"/>
        <w:ind w:right="142"/>
        <w:jc w:val="both"/>
        <w:rPr>
          <w:rFonts w:ascii="Arial" w:hAnsi="Arial" w:cs="Arial"/>
          <w:bCs/>
          <w:sz w:val="24"/>
          <w:szCs w:val="24"/>
        </w:rPr>
      </w:pPr>
    </w:p>
    <w:p w14:paraId="397B81D9" w14:textId="2B7A20A9" w:rsidR="00C60AF3" w:rsidRDefault="00C60AF3" w:rsidP="009D7CCF">
      <w:pPr>
        <w:spacing w:after="0" w:line="240" w:lineRule="auto"/>
        <w:ind w:right="142"/>
        <w:jc w:val="both"/>
        <w:rPr>
          <w:rFonts w:ascii="Arial" w:hAnsi="Arial" w:cs="Arial"/>
          <w:bCs/>
          <w:sz w:val="24"/>
          <w:szCs w:val="24"/>
        </w:rPr>
      </w:pPr>
      <w:r>
        <w:rPr>
          <w:rFonts w:ascii="Arial" w:hAnsi="Arial" w:cs="Arial"/>
          <w:bCs/>
          <w:sz w:val="24"/>
          <w:szCs w:val="24"/>
        </w:rPr>
        <w:t xml:space="preserve">Part A: Unit </w:t>
      </w:r>
      <w:r w:rsidR="007708C2">
        <w:rPr>
          <w:rFonts w:ascii="Arial" w:hAnsi="Arial" w:cs="Arial"/>
          <w:bCs/>
          <w:sz w:val="24"/>
          <w:szCs w:val="24"/>
        </w:rPr>
        <w:t>2</w:t>
      </w:r>
      <w:r>
        <w:rPr>
          <w:rFonts w:ascii="Arial" w:hAnsi="Arial" w:cs="Arial"/>
          <w:bCs/>
          <w:sz w:val="24"/>
          <w:szCs w:val="24"/>
        </w:rPr>
        <w:t xml:space="preserve"> Depth Study 1 consists of Questions </w:t>
      </w:r>
      <w:r w:rsidR="00604CA9">
        <w:rPr>
          <w:rFonts w:ascii="Arial" w:hAnsi="Arial" w:cs="Arial"/>
          <w:bCs/>
          <w:sz w:val="24"/>
          <w:szCs w:val="24"/>
        </w:rPr>
        <w:t>33</w:t>
      </w:r>
      <w:r>
        <w:rPr>
          <w:rFonts w:ascii="Arial" w:hAnsi="Arial" w:cs="Arial"/>
          <w:bCs/>
          <w:sz w:val="24"/>
          <w:szCs w:val="24"/>
        </w:rPr>
        <w:t xml:space="preserve"> </w:t>
      </w:r>
      <w:r w:rsidR="007614A6">
        <w:rPr>
          <w:rFonts w:ascii="Arial" w:hAnsi="Arial" w:cs="Arial"/>
          <w:bCs/>
          <w:sz w:val="24"/>
          <w:szCs w:val="24"/>
        </w:rPr>
        <w:t>a</w:t>
      </w:r>
      <w:r>
        <w:rPr>
          <w:rFonts w:ascii="Arial" w:hAnsi="Arial" w:cs="Arial"/>
          <w:bCs/>
          <w:sz w:val="24"/>
          <w:szCs w:val="24"/>
        </w:rPr>
        <w:t xml:space="preserve">nd </w:t>
      </w:r>
      <w:r w:rsidR="00604CA9">
        <w:rPr>
          <w:rFonts w:ascii="Arial" w:hAnsi="Arial" w:cs="Arial"/>
          <w:bCs/>
          <w:sz w:val="24"/>
          <w:szCs w:val="24"/>
        </w:rPr>
        <w:t>34</w:t>
      </w:r>
      <w:r w:rsidR="007614A6">
        <w:rPr>
          <w:rFonts w:ascii="Arial" w:hAnsi="Arial" w:cs="Arial"/>
          <w:bCs/>
          <w:sz w:val="24"/>
          <w:szCs w:val="24"/>
        </w:rPr>
        <w:t>.</w:t>
      </w:r>
      <w:r w:rsidR="00CC73F3">
        <w:rPr>
          <w:rFonts w:ascii="Arial" w:hAnsi="Arial" w:cs="Arial"/>
          <w:bCs/>
          <w:sz w:val="24"/>
          <w:szCs w:val="24"/>
        </w:rPr>
        <w:t xml:space="preserve"> </w:t>
      </w:r>
      <w:r w:rsidR="007614A6">
        <w:rPr>
          <w:rFonts w:ascii="Arial" w:hAnsi="Arial" w:cs="Arial"/>
          <w:bCs/>
          <w:sz w:val="24"/>
          <w:szCs w:val="24"/>
        </w:rPr>
        <w:t xml:space="preserve"> </w:t>
      </w:r>
      <w:r>
        <w:rPr>
          <w:rFonts w:ascii="Arial" w:hAnsi="Arial" w:cs="Arial"/>
          <w:bCs/>
          <w:sz w:val="24"/>
          <w:szCs w:val="24"/>
        </w:rPr>
        <w:t xml:space="preserve">Part B: Unit </w:t>
      </w:r>
      <w:r w:rsidR="007708C2">
        <w:rPr>
          <w:rFonts w:ascii="Arial" w:hAnsi="Arial" w:cs="Arial"/>
          <w:bCs/>
          <w:sz w:val="24"/>
          <w:szCs w:val="24"/>
        </w:rPr>
        <w:t>2</w:t>
      </w:r>
      <w:r>
        <w:rPr>
          <w:rFonts w:ascii="Arial" w:hAnsi="Arial" w:cs="Arial"/>
          <w:bCs/>
          <w:sz w:val="24"/>
          <w:szCs w:val="24"/>
        </w:rPr>
        <w:t xml:space="preserve"> Depth Study 2 consists of Questions </w:t>
      </w:r>
      <w:r w:rsidR="00604CA9">
        <w:rPr>
          <w:rFonts w:ascii="Arial" w:hAnsi="Arial" w:cs="Arial"/>
          <w:bCs/>
          <w:sz w:val="24"/>
          <w:szCs w:val="24"/>
        </w:rPr>
        <w:t>35</w:t>
      </w:r>
      <w:r>
        <w:rPr>
          <w:rFonts w:ascii="Arial" w:hAnsi="Arial" w:cs="Arial"/>
          <w:bCs/>
          <w:sz w:val="24"/>
          <w:szCs w:val="24"/>
        </w:rPr>
        <w:t xml:space="preserve"> And </w:t>
      </w:r>
      <w:r w:rsidR="00604CA9">
        <w:rPr>
          <w:rFonts w:ascii="Arial" w:hAnsi="Arial" w:cs="Arial"/>
          <w:bCs/>
          <w:sz w:val="24"/>
          <w:szCs w:val="24"/>
        </w:rPr>
        <w:t>36</w:t>
      </w:r>
      <w:r>
        <w:rPr>
          <w:rFonts w:ascii="Arial" w:hAnsi="Arial" w:cs="Arial"/>
          <w:bCs/>
          <w:sz w:val="24"/>
          <w:szCs w:val="24"/>
        </w:rPr>
        <w:t>.</w:t>
      </w:r>
    </w:p>
    <w:p w14:paraId="52313347" w14:textId="77777777" w:rsidR="00C60AF3" w:rsidRDefault="00C60AF3" w:rsidP="009D7CCF">
      <w:pPr>
        <w:spacing w:after="0" w:line="240" w:lineRule="auto"/>
        <w:ind w:right="142"/>
        <w:jc w:val="both"/>
        <w:rPr>
          <w:rFonts w:ascii="Arial" w:hAnsi="Arial" w:cs="Arial"/>
          <w:bCs/>
          <w:sz w:val="24"/>
          <w:szCs w:val="24"/>
        </w:rPr>
      </w:pPr>
      <w:r>
        <w:rPr>
          <w:rFonts w:ascii="Arial" w:hAnsi="Arial" w:cs="Arial"/>
          <w:bCs/>
          <w:sz w:val="24"/>
          <w:szCs w:val="24"/>
        </w:rPr>
        <w:t xml:space="preserve">Answer </w:t>
      </w:r>
      <w:r w:rsidRPr="00C60AF3">
        <w:rPr>
          <w:rFonts w:ascii="Arial" w:hAnsi="Arial" w:cs="Arial"/>
          <w:b/>
          <w:bCs/>
          <w:sz w:val="24"/>
          <w:szCs w:val="24"/>
        </w:rPr>
        <w:t>one</w:t>
      </w:r>
      <w:r>
        <w:rPr>
          <w:rFonts w:ascii="Arial" w:hAnsi="Arial" w:cs="Arial"/>
          <w:bCs/>
          <w:sz w:val="24"/>
          <w:szCs w:val="24"/>
        </w:rPr>
        <w:t xml:space="preserve"> question from Part A and </w:t>
      </w:r>
      <w:r w:rsidRPr="00C60AF3">
        <w:rPr>
          <w:rFonts w:ascii="Arial" w:hAnsi="Arial" w:cs="Arial"/>
          <w:b/>
          <w:bCs/>
          <w:sz w:val="24"/>
          <w:szCs w:val="24"/>
        </w:rPr>
        <w:t>one</w:t>
      </w:r>
      <w:r>
        <w:rPr>
          <w:rFonts w:ascii="Arial" w:hAnsi="Arial" w:cs="Arial"/>
          <w:bCs/>
          <w:sz w:val="24"/>
          <w:szCs w:val="24"/>
        </w:rPr>
        <w:t xml:space="preserve"> question from Part B.</w:t>
      </w:r>
    </w:p>
    <w:p w14:paraId="555A3A4D" w14:textId="77777777" w:rsidR="007708C2" w:rsidRPr="00A80E5C" w:rsidRDefault="007708C2" w:rsidP="009D7CCF">
      <w:pPr>
        <w:widowControl w:val="0"/>
        <w:autoSpaceDE w:val="0"/>
        <w:autoSpaceDN w:val="0"/>
        <w:adjustRightInd w:val="0"/>
        <w:spacing w:after="0" w:line="240" w:lineRule="auto"/>
        <w:ind w:left="-30"/>
        <w:jc w:val="both"/>
        <w:rPr>
          <w:rFonts w:ascii="Arial" w:hAnsi="Arial" w:cs="Arial"/>
          <w:bCs/>
          <w:sz w:val="24"/>
          <w:szCs w:val="24"/>
        </w:rPr>
      </w:pPr>
    </w:p>
    <w:p w14:paraId="5A100F2A" w14:textId="77777777" w:rsidR="009D7CCF" w:rsidRPr="008D4758" w:rsidRDefault="009D7CCF" w:rsidP="009D7CCF">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3522AF40" w14:textId="77777777" w:rsidR="009D7CCF" w:rsidRPr="008D4758" w:rsidRDefault="009D7CCF" w:rsidP="009D7CCF">
      <w:pPr>
        <w:spacing w:after="0" w:line="240" w:lineRule="auto"/>
        <w:ind w:right="-1"/>
        <w:rPr>
          <w:rFonts w:ascii="Arial" w:hAnsi="Arial" w:cs="Arial"/>
          <w:b/>
          <w:sz w:val="16"/>
          <w:szCs w:val="16"/>
        </w:rPr>
      </w:pPr>
    </w:p>
    <w:p w14:paraId="0EAA00CC" w14:textId="362FF8AB" w:rsidR="009D7CCF" w:rsidRDefault="009D7CCF" w:rsidP="00CA5BB2">
      <w:pPr>
        <w:tabs>
          <w:tab w:val="left" w:pos="4962"/>
        </w:tabs>
        <w:spacing w:after="0" w:line="240" w:lineRule="auto"/>
        <w:ind w:left="1134" w:right="-1" w:hanging="1134"/>
        <w:rPr>
          <w:rFonts w:ascii="Arial" w:hAnsi="Arial" w:cs="Arial"/>
          <w:sz w:val="24"/>
          <w:szCs w:val="24"/>
        </w:rPr>
      </w:pPr>
      <w:r>
        <w:rPr>
          <w:rFonts w:ascii="Arial" w:hAnsi="Arial" w:cs="Arial"/>
          <w:b/>
          <w:sz w:val="24"/>
          <w:szCs w:val="24"/>
        </w:rPr>
        <w:t>PART A:</w:t>
      </w:r>
      <w:r w:rsidR="007708C2">
        <w:rPr>
          <w:rFonts w:ascii="Arial" w:hAnsi="Arial" w:cs="Arial"/>
          <w:b/>
          <w:sz w:val="24"/>
          <w:szCs w:val="24"/>
        </w:rPr>
        <w:tab/>
      </w:r>
      <w:r w:rsidR="003E7D3C">
        <w:rPr>
          <w:rFonts w:ascii="Arial" w:hAnsi="Arial" w:cs="Arial"/>
          <w:b/>
          <w:sz w:val="24"/>
          <w:szCs w:val="24"/>
        </w:rPr>
        <w:t xml:space="preserve">Unit </w:t>
      </w:r>
      <w:r w:rsidR="007708C2">
        <w:rPr>
          <w:rFonts w:ascii="Arial" w:hAnsi="Arial" w:cs="Arial"/>
          <w:b/>
          <w:sz w:val="24"/>
          <w:szCs w:val="24"/>
        </w:rPr>
        <w:t>2</w:t>
      </w:r>
      <w:r w:rsidR="003E7D3C">
        <w:rPr>
          <w:rFonts w:ascii="Arial" w:hAnsi="Arial" w:cs="Arial"/>
          <w:b/>
          <w:sz w:val="24"/>
          <w:szCs w:val="24"/>
        </w:rPr>
        <w:t xml:space="preserve"> </w:t>
      </w:r>
      <w:r w:rsidR="007708C2">
        <w:rPr>
          <w:rFonts w:ascii="Arial" w:hAnsi="Arial" w:cs="Arial"/>
          <w:b/>
          <w:sz w:val="24"/>
          <w:szCs w:val="24"/>
        </w:rPr>
        <w:t>Depth Study 1</w:t>
      </w:r>
      <w:r w:rsidR="003E0903">
        <w:rPr>
          <w:rFonts w:ascii="Arial" w:hAnsi="Arial" w:cs="Arial"/>
          <w:b/>
          <w:sz w:val="24"/>
          <w:szCs w:val="24"/>
        </w:rPr>
        <w:tab/>
      </w:r>
      <w:r w:rsidR="003E7D3C" w:rsidRPr="003E7D3C">
        <w:rPr>
          <w:rFonts w:ascii="Arial" w:hAnsi="Arial" w:cs="Arial"/>
          <w:sz w:val="24"/>
          <w:szCs w:val="24"/>
        </w:rPr>
        <w:t>Choose</w:t>
      </w:r>
      <w:r w:rsidRPr="003E7D3C">
        <w:rPr>
          <w:rFonts w:ascii="Arial" w:hAnsi="Arial" w:cs="Arial"/>
          <w:sz w:val="24"/>
          <w:szCs w:val="24"/>
        </w:rPr>
        <w:t xml:space="preserve"> </w:t>
      </w:r>
      <w:r w:rsidRPr="003E7D3C">
        <w:rPr>
          <w:rFonts w:ascii="Arial" w:hAnsi="Arial" w:cs="Arial"/>
          <w:b/>
          <w:sz w:val="24"/>
          <w:szCs w:val="24"/>
        </w:rPr>
        <w:t>either</w:t>
      </w:r>
      <w:r w:rsidRPr="003E7D3C">
        <w:rPr>
          <w:rFonts w:ascii="Arial" w:hAnsi="Arial" w:cs="Arial"/>
          <w:sz w:val="24"/>
          <w:szCs w:val="24"/>
        </w:rPr>
        <w:t xml:space="preserve"> Question </w:t>
      </w:r>
      <w:r w:rsidR="00604CA9">
        <w:rPr>
          <w:rFonts w:ascii="Arial" w:hAnsi="Arial" w:cs="Arial"/>
          <w:sz w:val="24"/>
          <w:szCs w:val="24"/>
        </w:rPr>
        <w:t>33</w:t>
      </w:r>
      <w:r w:rsidRPr="003E7D3C">
        <w:rPr>
          <w:rFonts w:ascii="Arial" w:hAnsi="Arial" w:cs="Arial"/>
          <w:sz w:val="24"/>
          <w:szCs w:val="24"/>
        </w:rPr>
        <w:t xml:space="preserve"> or Question </w:t>
      </w:r>
      <w:r w:rsidR="00604CA9">
        <w:rPr>
          <w:rFonts w:ascii="Arial" w:hAnsi="Arial" w:cs="Arial"/>
          <w:sz w:val="24"/>
          <w:szCs w:val="24"/>
        </w:rPr>
        <w:t>34</w:t>
      </w:r>
    </w:p>
    <w:p w14:paraId="2AED3DB8" w14:textId="77777777" w:rsidR="003E7D3C" w:rsidRDefault="003E7D3C" w:rsidP="009D7CCF">
      <w:pPr>
        <w:spacing w:after="0" w:line="240" w:lineRule="auto"/>
        <w:ind w:right="-1"/>
        <w:rPr>
          <w:rFonts w:ascii="Arial" w:hAnsi="Arial" w:cs="Arial"/>
          <w:sz w:val="24"/>
          <w:szCs w:val="24"/>
        </w:rPr>
      </w:pPr>
    </w:p>
    <w:p w14:paraId="6A658ABE" w14:textId="36A3FF8A" w:rsidR="003E7D3C" w:rsidRPr="00A80E5C" w:rsidRDefault="003E7D3C" w:rsidP="003E7D3C">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sidR="007321E2">
        <w:rPr>
          <w:rFonts w:ascii="Arial" w:hAnsi="Arial" w:cs="Arial"/>
          <w:bCs/>
          <w:sz w:val="24"/>
          <w:szCs w:val="24"/>
        </w:rPr>
        <w:t xml:space="preserve">answer on pages </w:t>
      </w:r>
      <w:r w:rsidR="007708C2" w:rsidRPr="009A623F">
        <w:rPr>
          <w:rFonts w:ascii="Arial" w:hAnsi="Arial" w:cs="Arial"/>
          <w:bCs/>
          <w:sz w:val="24"/>
          <w:szCs w:val="24"/>
        </w:rPr>
        <w:t>17-21</w:t>
      </w:r>
      <w:r w:rsidRPr="00CC73F3">
        <w:rPr>
          <w:rFonts w:ascii="Arial" w:hAnsi="Arial" w:cs="Arial"/>
          <w:bCs/>
          <w:sz w:val="24"/>
          <w:szCs w:val="24"/>
        </w:rPr>
        <w:t xml:space="preserve"> </w:t>
      </w:r>
      <w:r>
        <w:rPr>
          <w:rFonts w:ascii="Arial" w:hAnsi="Arial" w:cs="Arial"/>
          <w:bCs/>
          <w:sz w:val="24"/>
          <w:szCs w:val="24"/>
        </w:rPr>
        <w:t>(</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r>
        <w:rPr>
          <w:rFonts w:ascii="Arial" w:hAnsi="Arial" w:cs="Arial"/>
          <w:sz w:val="24"/>
          <w:szCs w:val="24"/>
          <w:lang w:val="en-GB"/>
        </w:rPr>
        <w:t xml:space="preserve">  When you have completed Part A: </w:t>
      </w:r>
      <w:r w:rsidR="00811445">
        <w:rPr>
          <w:rFonts w:ascii="Arial" w:hAnsi="Arial" w:cs="Arial"/>
          <w:sz w:val="24"/>
          <w:szCs w:val="24"/>
          <w:lang w:val="en-GB"/>
        </w:rPr>
        <w:t>Unit 2 Depth Study 1</w:t>
      </w:r>
      <w:r>
        <w:rPr>
          <w:rFonts w:ascii="Arial" w:hAnsi="Arial" w:cs="Arial"/>
          <w:sz w:val="24"/>
          <w:szCs w:val="24"/>
          <w:lang w:val="en-GB"/>
        </w:rPr>
        <w:t xml:space="preserve">, turn to page </w:t>
      </w:r>
      <w:r w:rsidR="007708C2">
        <w:rPr>
          <w:rFonts w:ascii="Arial" w:hAnsi="Arial" w:cs="Arial"/>
          <w:sz w:val="24"/>
          <w:szCs w:val="24"/>
          <w:lang w:val="en-GB"/>
        </w:rPr>
        <w:t>22.</w:t>
      </w:r>
    </w:p>
    <w:p w14:paraId="54887F20" w14:textId="77777777" w:rsidR="003E7D3C" w:rsidRDefault="003E7D3C" w:rsidP="009D7CCF">
      <w:pPr>
        <w:spacing w:after="0" w:line="240" w:lineRule="auto"/>
        <w:ind w:right="-1"/>
        <w:rPr>
          <w:rFonts w:ascii="Arial" w:hAnsi="Arial" w:cs="Arial"/>
          <w:b/>
          <w:sz w:val="24"/>
          <w:szCs w:val="24"/>
        </w:rPr>
      </w:pPr>
    </w:p>
    <w:p w14:paraId="1381E23E" w14:textId="56E0FC23" w:rsidR="003E7D3C" w:rsidRPr="003E7D3C" w:rsidRDefault="003E7D3C" w:rsidP="003E7D3C">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w:t>
      </w:r>
      <w:r w:rsidR="0031525C">
        <w:rPr>
          <w:rFonts w:ascii="Arial" w:hAnsi="Arial" w:cs="Arial"/>
          <w:bCs/>
          <w:sz w:val="24"/>
          <w:szCs w:val="24"/>
        </w:rPr>
        <w:tab/>
      </w:r>
      <w:r>
        <w:rPr>
          <w:rFonts w:ascii="Arial" w:hAnsi="Arial" w:cs="Arial"/>
          <w:bCs/>
          <w:sz w:val="24"/>
          <w:szCs w:val="24"/>
        </w:rPr>
        <w:t>4</w:t>
      </w:r>
      <w:r w:rsidRPr="00A80E5C">
        <w:rPr>
          <w:rFonts w:ascii="Arial" w:hAnsi="Arial" w:cs="Arial"/>
          <w:bCs/>
          <w:sz w:val="24"/>
          <w:szCs w:val="24"/>
        </w:rPr>
        <w:t>0 minutes</w:t>
      </w:r>
      <w:r>
        <w:rPr>
          <w:rFonts w:ascii="Arial" w:hAnsi="Arial" w:cs="Arial"/>
          <w:bCs/>
          <w:sz w:val="24"/>
          <w:szCs w:val="24"/>
        </w:rPr>
        <w:t>.</w:t>
      </w:r>
    </w:p>
    <w:p w14:paraId="78D12269" w14:textId="77777777" w:rsidR="009D7CCF" w:rsidRPr="008D4758" w:rsidRDefault="009D7CCF" w:rsidP="009D7CCF">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0A2217B3" w14:textId="77777777" w:rsidR="00977DB9" w:rsidRDefault="00977DB9" w:rsidP="009D7CCF">
      <w:pPr>
        <w:spacing w:after="0" w:line="240" w:lineRule="auto"/>
        <w:ind w:right="-1"/>
        <w:rPr>
          <w:rFonts w:ascii="Arial" w:hAnsi="Arial" w:cs="Arial"/>
          <w:sz w:val="16"/>
          <w:szCs w:val="16"/>
        </w:rPr>
      </w:pPr>
    </w:p>
    <w:p w14:paraId="58F3E3C0" w14:textId="77777777" w:rsidR="00977DB9" w:rsidRPr="00E1129E" w:rsidRDefault="003E7D3C" w:rsidP="009D7CCF">
      <w:pPr>
        <w:spacing w:after="0" w:line="240" w:lineRule="auto"/>
        <w:ind w:right="-1"/>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58256" behindDoc="0" locked="0" layoutInCell="1" allowOverlap="1" wp14:anchorId="4019D79F" wp14:editId="3A71D424">
                <wp:simplePos x="0" y="0"/>
                <wp:positionH relativeFrom="column">
                  <wp:posOffset>32385</wp:posOffset>
                </wp:positionH>
                <wp:positionV relativeFrom="paragraph">
                  <wp:posOffset>53340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36062FB4" id="Rectangle 19" o:spid="_x0000_s1026" style="position:absolute;margin-left:2.55pt;margin-top:4.2pt;width:22.5pt;height:21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ct1Br5UCAACFBQAADgAAAAAAAAAAAAAAAAAuAgAAZHJzL2Uyb0RvYy54bWxQ&#10;SwECLQAUAAYACAAAACEAqo+CNtsAAAAFAQAADwAAAAAAAAAAAAAAAADvBAAAZHJzL2Rvd25yZXYu&#10;eG1sUEsFBgAAAAAEAAQA8wAAAPcFAAAAAA==&#10;" filled="f" strokecolor="black [3213]" strokeweight="1pt"/>
            </w:pict>
          </mc:Fallback>
        </mc:AlternateContent>
      </w:r>
    </w:p>
    <w:p w14:paraId="1F751FA8" w14:textId="1035A109" w:rsidR="00977DB9" w:rsidRPr="000D2A1F" w:rsidRDefault="003E7D3C"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00977DB9" w:rsidRPr="000D2A1F">
        <w:rPr>
          <w:rFonts w:ascii="Arial" w:hAnsi="Arial" w:cs="Arial"/>
          <w:b/>
          <w:sz w:val="24"/>
          <w:szCs w:val="24"/>
        </w:rPr>
        <w:t xml:space="preserve">Question </w:t>
      </w:r>
      <w:r w:rsidR="00604CA9">
        <w:rPr>
          <w:rFonts w:ascii="Arial" w:hAnsi="Arial" w:cs="Arial"/>
          <w:b/>
          <w:sz w:val="24"/>
          <w:szCs w:val="24"/>
        </w:rPr>
        <w:t>33</w:t>
      </w:r>
      <w:r w:rsidR="00E1129E">
        <w:rPr>
          <w:rFonts w:ascii="Arial" w:hAnsi="Arial" w:cs="Arial"/>
          <w:b/>
          <w:sz w:val="24"/>
          <w:szCs w:val="24"/>
        </w:rPr>
        <w:tab/>
      </w:r>
      <w:r w:rsidR="00977DB9" w:rsidRPr="000D2A1F">
        <w:rPr>
          <w:rFonts w:ascii="Arial" w:hAnsi="Arial" w:cs="Arial"/>
          <w:b/>
          <w:sz w:val="24"/>
          <w:szCs w:val="24"/>
        </w:rPr>
        <w:t>(20 marks)</w:t>
      </w:r>
    </w:p>
    <w:p w14:paraId="6B4C40E0" w14:textId="77777777" w:rsidR="00977DB9" w:rsidRPr="000D2A1F" w:rsidRDefault="00977DB9" w:rsidP="00977DB9">
      <w:pPr>
        <w:spacing w:after="0" w:line="240" w:lineRule="auto"/>
        <w:ind w:right="-1"/>
        <w:rPr>
          <w:rFonts w:ascii="Arial" w:hAnsi="Arial" w:cs="Arial"/>
          <w:sz w:val="24"/>
          <w:szCs w:val="24"/>
        </w:rPr>
      </w:pPr>
    </w:p>
    <w:p w14:paraId="6761D133" w14:textId="2BE34A5F" w:rsidR="00977DB9" w:rsidRPr="00F057CE" w:rsidRDefault="00583EDE" w:rsidP="00753AE9">
      <w:pPr>
        <w:pStyle w:val="ListParagraph"/>
        <w:numPr>
          <w:ilvl w:val="0"/>
          <w:numId w:val="1"/>
        </w:numPr>
        <w:ind w:left="709" w:right="-1" w:hanging="709"/>
        <w:rPr>
          <w:rFonts w:ascii="Arial" w:hAnsi="Arial" w:cs="Arial"/>
        </w:rPr>
      </w:pPr>
      <w:r>
        <w:rPr>
          <w:rFonts w:ascii="Arial" w:hAnsi="Arial" w:cs="Arial"/>
        </w:rPr>
        <w:t xml:space="preserve">Describe the role played by </w:t>
      </w:r>
      <w:r w:rsidR="006E6325">
        <w:rPr>
          <w:rFonts w:ascii="Arial" w:hAnsi="Arial" w:cs="Arial"/>
        </w:rPr>
        <w:t xml:space="preserve">advances </w:t>
      </w:r>
      <w:r w:rsidR="000F4EB8">
        <w:rPr>
          <w:rFonts w:ascii="Arial" w:hAnsi="Arial" w:cs="Arial"/>
        </w:rPr>
        <w:t xml:space="preserve">either </w:t>
      </w:r>
      <w:r w:rsidR="006E6325">
        <w:rPr>
          <w:rFonts w:ascii="Arial" w:hAnsi="Arial" w:cs="Arial"/>
        </w:rPr>
        <w:t>in</w:t>
      </w:r>
      <w:r>
        <w:rPr>
          <w:rFonts w:ascii="Arial" w:hAnsi="Arial" w:cs="Arial"/>
        </w:rPr>
        <w:t xml:space="preserve"> transport or telecommun</w:t>
      </w:r>
      <w:r w:rsidR="00C524EA">
        <w:rPr>
          <w:rFonts w:ascii="Arial" w:hAnsi="Arial" w:cs="Arial"/>
        </w:rPr>
        <w:t xml:space="preserve">ications in facilitating changes in the spatial distribution of </w:t>
      </w:r>
      <w:r w:rsidR="00963EEC">
        <w:rPr>
          <w:rFonts w:ascii="Arial" w:hAnsi="Arial" w:cs="Arial"/>
        </w:rPr>
        <w:t xml:space="preserve">a commodity, good </w:t>
      </w:r>
      <w:r w:rsidR="00963EEC" w:rsidRPr="000F4EB8">
        <w:rPr>
          <w:rFonts w:ascii="Arial" w:hAnsi="Arial" w:cs="Arial"/>
          <w:b/>
          <w:bCs/>
        </w:rPr>
        <w:t>or</w:t>
      </w:r>
      <w:r w:rsidR="00963EEC">
        <w:rPr>
          <w:rFonts w:ascii="Arial" w:hAnsi="Arial" w:cs="Arial"/>
        </w:rPr>
        <w:t xml:space="preserve"> service.</w:t>
      </w:r>
    </w:p>
    <w:p w14:paraId="2EA38D3C" w14:textId="77777777" w:rsidR="00977DB9" w:rsidRPr="000D2A1F" w:rsidRDefault="00977DB9" w:rsidP="00E1129E">
      <w:pPr>
        <w:pStyle w:val="ListParagraph"/>
        <w:ind w:left="7560" w:right="141" w:firstLine="360"/>
        <w:jc w:val="right"/>
        <w:rPr>
          <w:rFonts w:ascii="Arial" w:hAnsi="Arial" w:cs="Arial"/>
        </w:rPr>
      </w:pPr>
      <w:r w:rsidRPr="000D2A1F">
        <w:rPr>
          <w:rFonts w:ascii="Arial" w:hAnsi="Arial" w:cs="Arial"/>
        </w:rPr>
        <w:t>(</w:t>
      </w:r>
      <w:r w:rsidR="007321E2">
        <w:rPr>
          <w:rFonts w:ascii="Arial" w:hAnsi="Arial" w:cs="Arial"/>
        </w:rPr>
        <w:t>8</w:t>
      </w:r>
      <w:r w:rsidRPr="000D2A1F">
        <w:rPr>
          <w:rFonts w:ascii="Arial" w:hAnsi="Arial" w:cs="Arial"/>
        </w:rPr>
        <w:t xml:space="preserve"> marks)</w:t>
      </w:r>
    </w:p>
    <w:p w14:paraId="536E0C5D" w14:textId="77777777" w:rsidR="00977DB9" w:rsidRDefault="00977DB9" w:rsidP="00977DB9">
      <w:pPr>
        <w:spacing w:after="0" w:line="240" w:lineRule="auto"/>
        <w:ind w:right="-1"/>
        <w:rPr>
          <w:rFonts w:ascii="Arial" w:hAnsi="Arial" w:cs="Arial"/>
          <w:sz w:val="24"/>
          <w:szCs w:val="24"/>
        </w:rPr>
      </w:pPr>
    </w:p>
    <w:p w14:paraId="3FDD3642" w14:textId="7721DA9F" w:rsidR="00977DB9" w:rsidRPr="004D0952" w:rsidRDefault="00A3000E" w:rsidP="005B31A7">
      <w:pPr>
        <w:pStyle w:val="ListParagraph"/>
        <w:numPr>
          <w:ilvl w:val="0"/>
          <w:numId w:val="1"/>
        </w:numPr>
        <w:ind w:left="709" w:right="425" w:hanging="709"/>
        <w:rPr>
          <w:rFonts w:ascii="Arial" w:hAnsi="Arial" w:cs="Arial"/>
        </w:rPr>
      </w:pPr>
      <w:r>
        <w:rPr>
          <w:rFonts w:ascii="Arial" w:hAnsi="Arial" w:cs="Arial"/>
        </w:rPr>
        <w:t xml:space="preserve">Explain the implications </w:t>
      </w:r>
      <w:r w:rsidR="005B31A7">
        <w:rPr>
          <w:rFonts w:ascii="Arial" w:hAnsi="Arial" w:cs="Arial"/>
        </w:rPr>
        <w:t xml:space="preserve">of changes in the </w:t>
      </w:r>
      <w:r w:rsidR="005B31A7" w:rsidRPr="005B31A7">
        <w:rPr>
          <w:rFonts w:ascii="Arial" w:hAnsi="Arial" w:cs="Arial"/>
        </w:rPr>
        <w:t xml:space="preserve">nature </w:t>
      </w:r>
      <w:r w:rsidR="005B31A7" w:rsidRPr="000F4EB8">
        <w:rPr>
          <w:rFonts w:ascii="Arial" w:hAnsi="Arial" w:cs="Arial"/>
          <w:b/>
          <w:bCs/>
        </w:rPr>
        <w:t>and</w:t>
      </w:r>
      <w:r w:rsidR="005B31A7" w:rsidRPr="005B31A7">
        <w:rPr>
          <w:rFonts w:ascii="Arial" w:hAnsi="Arial" w:cs="Arial"/>
        </w:rPr>
        <w:t xml:space="preserve"> spatial distribution of </w:t>
      </w:r>
      <w:r w:rsidR="006E6325">
        <w:rPr>
          <w:rFonts w:ascii="Arial" w:hAnsi="Arial" w:cs="Arial"/>
        </w:rPr>
        <w:t>a</w:t>
      </w:r>
      <w:r w:rsidR="005B31A7" w:rsidRPr="005B31A7">
        <w:rPr>
          <w:rFonts w:ascii="Arial" w:hAnsi="Arial" w:cs="Arial"/>
        </w:rPr>
        <w:t xml:space="preserve"> commodity, good or service for people, places </w:t>
      </w:r>
      <w:r w:rsidR="005B31A7" w:rsidRPr="000F4EB8">
        <w:rPr>
          <w:rFonts w:ascii="Arial" w:hAnsi="Arial" w:cs="Arial"/>
          <w:b/>
          <w:bCs/>
        </w:rPr>
        <w:t>and</w:t>
      </w:r>
      <w:r w:rsidR="006E6325" w:rsidRPr="000F4EB8">
        <w:rPr>
          <w:rFonts w:ascii="Arial" w:hAnsi="Arial" w:cs="Arial"/>
          <w:b/>
          <w:bCs/>
        </w:rPr>
        <w:t>/or</w:t>
      </w:r>
      <w:r w:rsidR="005B31A7" w:rsidRPr="005B31A7">
        <w:rPr>
          <w:rFonts w:ascii="Arial" w:hAnsi="Arial" w:cs="Arial"/>
        </w:rPr>
        <w:t xml:space="preserve"> the biophysical environment</w:t>
      </w:r>
      <w:r w:rsidR="005B31A7">
        <w:rPr>
          <w:rFonts w:ascii="Arial" w:hAnsi="Arial" w:cs="Arial"/>
        </w:rPr>
        <w:t>.</w:t>
      </w:r>
    </w:p>
    <w:p w14:paraId="24776017" w14:textId="77777777" w:rsidR="009D7CCF" w:rsidRPr="00977DB9" w:rsidRDefault="00977DB9" w:rsidP="00E1129E">
      <w:pPr>
        <w:pStyle w:val="ListParagraph"/>
        <w:ind w:left="7560" w:right="141" w:firstLine="360"/>
        <w:jc w:val="right"/>
      </w:pPr>
      <w:r w:rsidRPr="000D2A1F">
        <w:rPr>
          <w:rFonts w:ascii="Arial" w:hAnsi="Arial" w:cs="Arial"/>
        </w:rPr>
        <w:t>(</w:t>
      </w:r>
      <w:r w:rsidR="007321E2">
        <w:rPr>
          <w:rFonts w:ascii="Arial" w:hAnsi="Arial" w:cs="Arial"/>
        </w:rPr>
        <w:t>12</w:t>
      </w:r>
      <w:r w:rsidRPr="000D2A1F">
        <w:rPr>
          <w:rFonts w:ascii="Arial" w:hAnsi="Arial" w:cs="Arial"/>
        </w:rPr>
        <w:t xml:space="preserve"> marks)</w:t>
      </w:r>
    </w:p>
    <w:p w14:paraId="12AE0B3B" w14:textId="77777777" w:rsidR="009D7CCF" w:rsidRPr="00CA5BB2" w:rsidRDefault="009D7CCF" w:rsidP="009D7CCF">
      <w:pPr>
        <w:spacing w:after="0" w:line="240" w:lineRule="auto"/>
        <w:ind w:right="-1"/>
        <w:rPr>
          <w:rFonts w:ascii="Arial" w:hAnsi="Arial" w:cs="Arial"/>
          <w:sz w:val="20"/>
          <w:szCs w:val="20"/>
        </w:rPr>
      </w:pPr>
    </w:p>
    <w:p w14:paraId="39F184BD" w14:textId="77777777" w:rsidR="00977DB9" w:rsidRPr="00CA5BB2" w:rsidRDefault="00977DB9" w:rsidP="009D7CCF">
      <w:pPr>
        <w:spacing w:after="0" w:line="240" w:lineRule="auto"/>
        <w:ind w:right="-1"/>
        <w:rPr>
          <w:rFonts w:ascii="Arial" w:hAnsi="Arial" w:cs="Arial"/>
          <w:sz w:val="20"/>
          <w:szCs w:val="20"/>
        </w:rPr>
      </w:pPr>
    </w:p>
    <w:p w14:paraId="017E2A3E" w14:textId="77777777" w:rsidR="00977DB9" w:rsidRPr="00977DB9" w:rsidRDefault="00977DB9" w:rsidP="00977DB9">
      <w:pPr>
        <w:spacing w:after="0" w:line="240" w:lineRule="auto"/>
        <w:ind w:right="-1"/>
        <w:jc w:val="center"/>
        <w:rPr>
          <w:rFonts w:ascii="Arial" w:hAnsi="Arial" w:cs="Arial"/>
          <w:b/>
          <w:sz w:val="36"/>
          <w:szCs w:val="36"/>
        </w:rPr>
      </w:pPr>
      <w:r w:rsidRPr="00977DB9">
        <w:rPr>
          <w:rFonts w:ascii="Arial" w:hAnsi="Arial" w:cs="Arial"/>
          <w:b/>
          <w:sz w:val="36"/>
          <w:szCs w:val="36"/>
        </w:rPr>
        <w:t>OR</w:t>
      </w:r>
    </w:p>
    <w:p w14:paraId="60274F5C" w14:textId="77777777" w:rsidR="00977DB9" w:rsidRPr="00CA5BB2" w:rsidRDefault="00977DB9" w:rsidP="00CA5BB2">
      <w:pPr>
        <w:spacing w:after="0" w:line="240" w:lineRule="auto"/>
        <w:ind w:right="-1"/>
        <w:rPr>
          <w:rFonts w:ascii="Arial" w:hAnsi="Arial" w:cs="Arial"/>
          <w:sz w:val="20"/>
          <w:szCs w:val="20"/>
        </w:rPr>
      </w:pPr>
    </w:p>
    <w:p w14:paraId="5F1C5729" w14:textId="77777777" w:rsidR="00977DB9" w:rsidRPr="00CA5BB2" w:rsidRDefault="00977DB9" w:rsidP="009D7CCF">
      <w:pPr>
        <w:spacing w:after="0" w:line="240" w:lineRule="auto"/>
        <w:ind w:right="-1"/>
        <w:rPr>
          <w:rFonts w:ascii="Arial" w:hAnsi="Arial" w:cs="Arial"/>
          <w:sz w:val="20"/>
          <w:szCs w:val="20"/>
        </w:rPr>
      </w:pPr>
    </w:p>
    <w:p w14:paraId="5D48A3EC" w14:textId="77777777" w:rsidR="00977DB9" w:rsidRDefault="003E7D3C" w:rsidP="009D7CCF">
      <w:pPr>
        <w:spacing w:after="0" w:line="240" w:lineRule="auto"/>
        <w:ind w:right="-1"/>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58258" behindDoc="0" locked="0" layoutInCell="1" allowOverlap="1" wp14:anchorId="3BE439B4" wp14:editId="3D8672F3">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0B148DA9" id="Rectangle 21" o:spid="_x0000_s1026" style="position:absolute;margin-left:0;margin-top:4.65pt;width:22.5pt;height:21pt;z-index:25165825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KHEloG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46C58161" w14:textId="1C7E7577" w:rsidR="00977DB9" w:rsidRPr="000D2A1F" w:rsidRDefault="003E7D3C" w:rsidP="00CA5BB2">
      <w:pPr>
        <w:tabs>
          <w:tab w:val="left" w:pos="851"/>
          <w:tab w:val="left" w:pos="8364"/>
        </w:tabs>
        <w:spacing w:after="0" w:line="240" w:lineRule="auto"/>
        <w:rPr>
          <w:rFonts w:ascii="Arial" w:hAnsi="Arial" w:cs="Arial"/>
          <w:b/>
          <w:sz w:val="24"/>
          <w:szCs w:val="24"/>
        </w:rPr>
      </w:pPr>
      <w:r>
        <w:rPr>
          <w:rFonts w:ascii="Arial" w:hAnsi="Arial" w:cs="Arial"/>
          <w:b/>
          <w:sz w:val="24"/>
          <w:szCs w:val="24"/>
        </w:rPr>
        <w:tab/>
      </w:r>
      <w:r w:rsidR="00977DB9" w:rsidRPr="000D2A1F">
        <w:rPr>
          <w:rFonts w:ascii="Arial" w:hAnsi="Arial" w:cs="Arial"/>
          <w:b/>
          <w:sz w:val="24"/>
          <w:szCs w:val="24"/>
        </w:rPr>
        <w:t xml:space="preserve">Question </w:t>
      </w:r>
      <w:r w:rsidR="00604CA9">
        <w:rPr>
          <w:rFonts w:ascii="Arial" w:hAnsi="Arial" w:cs="Arial"/>
          <w:b/>
          <w:sz w:val="24"/>
          <w:szCs w:val="24"/>
        </w:rPr>
        <w:t>34</w:t>
      </w:r>
      <w:r w:rsidR="00977DB9">
        <w:rPr>
          <w:rFonts w:ascii="Arial" w:hAnsi="Arial" w:cs="Arial"/>
          <w:b/>
          <w:sz w:val="24"/>
          <w:szCs w:val="24"/>
        </w:rPr>
        <w:tab/>
      </w:r>
      <w:r w:rsidR="00977DB9" w:rsidRPr="000D2A1F">
        <w:rPr>
          <w:rFonts w:ascii="Arial" w:hAnsi="Arial" w:cs="Arial"/>
          <w:b/>
          <w:sz w:val="24"/>
          <w:szCs w:val="24"/>
        </w:rPr>
        <w:t>(20 marks)</w:t>
      </w:r>
    </w:p>
    <w:p w14:paraId="22014E9E" w14:textId="77777777" w:rsidR="00977DB9" w:rsidRPr="000D2A1F" w:rsidRDefault="00977DB9" w:rsidP="00977DB9">
      <w:pPr>
        <w:spacing w:after="0" w:line="240" w:lineRule="auto"/>
        <w:ind w:right="-131"/>
        <w:rPr>
          <w:rFonts w:ascii="Arial" w:hAnsi="Arial" w:cs="Arial"/>
          <w:sz w:val="24"/>
          <w:szCs w:val="24"/>
        </w:rPr>
      </w:pPr>
    </w:p>
    <w:p w14:paraId="3966DF5E" w14:textId="21D5BB7E" w:rsidR="00977DB9" w:rsidRPr="002E3E86" w:rsidRDefault="00F057CE" w:rsidP="002E3E86">
      <w:pPr>
        <w:pStyle w:val="ListParagraph"/>
        <w:numPr>
          <w:ilvl w:val="0"/>
          <w:numId w:val="27"/>
        </w:numPr>
        <w:ind w:left="709" w:right="425" w:hanging="709"/>
        <w:rPr>
          <w:rFonts w:ascii="Arial" w:hAnsi="Arial" w:cs="Arial"/>
        </w:rPr>
      </w:pPr>
      <w:r>
        <w:rPr>
          <w:rFonts w:ascii="Arial" w:hAnsi="Arial" w:cs="Arial"/>
        </w:rPr>
        <w:tab/>
      </w:r>
      <w:r w:rsidR="00963EEC">
        <w:rPr>
          <w:rFonts w:ascii="Arial" w:hAnsi="Arial" w:cs="Arial"/>
        </w:rPr>
        <w:t xml:space="preserve">Describe the </w:t>
      </w:r>
      <w:r w:rsidR="00B92603">
        <w:rPr>
          <w:rFonts w:ascii="Arial" w:hAnsi="Arial" w:cs="Arial"/>
        </w:rPr>
        <w:t>role played by government and enterprises in the internationalisation of the production and consum</w:t>
      </w:r>
      <w:r w:rsidR="00BF4928">
        <w:rPr>
          <w:rFonts w:ascii="Arial" w:hAnsi="Arial" w:cs="Arial"/>
        </w:rPr>
        <w:t xml:space="preserve">ption of a commodity, good </w:t>
      </w:r>
      <w:r w:rsidR="00BF4928" w:rsidRPr="000F4EB8">
        <w:rPr>
          <w:rFonts w:ascii="Arial" w:hAnsi="Arial" w:cs="Arial"/>
          <w:b/>
          <w:bCs/>
        </w:rPr>
        <w:t>or</w:t>
      </w:r>
      <w:r w:rsidR="00BF4928">
        <w:rPr>
          <w:rFonts w:ascii="Arial" w:hAnsi="Arial" w:cs="Arial"/>
        </w:rPr>
        <w:t xml:space="preserve"> service.</w:t>
      </w:r>
    </w:p>
    <w:p w14:paraId="3A93E354" w14:textId="77777777" w:rsidR="00977DB9" w:rsidRPr="000D2A1F" w:rsidRDefault="00977DB9" w:rsidP="0031525C">
      <w:pPr>
        <w:spacing w:after="0"/>
        <w:ind w:right="141"/>
        <w:jc w:val="right"/>
        <w:rPr>
          <w:rFonts w:ascii="Arial" w:hAnsi="Arial" w:cs="Arial"/>
          <w:sz w:val="24"/>
          <w:szCs w:val="24"/>
        </w:rPr>
      </w:pPr>
      <w:r w:rsidRPr="000D2A1F">
        <w:rPr>
          <w:rFonts w:ascii="Arial" w:hAnsi="Arial" w:cs="Arial"/>
          <w:sz w:val="24"/>
          <w:szCs w:val="24"/>
        </w:rPr>
        <w:t>(</w:t>
      </w:r>
      <w:r w:rsidR="007321E2">
        <w:rPr>
          <w:rFonts w:ascii="Arial" w:hAnsi="Arial" w:cs="Arial"/>
          <w:sz w:val="24"/>
          <w:szCs w:val="24"/>
        </w:rPr>
        <w:t>8</w:t>
      </w:r>
      <w:r w:rsidRPr="000D2A1F">
        <w:rPr>
          <w:rFonts w:ascii="Arial" w:hAnsi="Arial" w:cs="Arial"/>
          <w:sz w:val="24"/>
          <w:szCs w:val="24"/>
        </w:rPr>
        <w:t xml:space="preserve"> marks)</w:t>
      </w:r>
    </w:p>
    <w:p w14:paraId="5684E09C" w14:textId="77777777" w:rsidR="00977DB9" w:rsidRDefault="00977DB9" w:rsidP="00977DB9">
      <w:pPr>
        <w:spacing w:after="0"/>
        <w:ind w:right="-131"/>
        <w:rPr>
          <w:rFonts w:ascii="Arial" w:hAnsi="Arial" w:cs="Arial"/>
          <w:sz w:val="24"/>
          <w:szCs w:val="24"/>
        </w:rPr>
      </w:pPr>
    </w:p>
    <w:p w14:paraId="42A9AB5F" w14:textId="5AC1A3E8" w:rsidR="00977DB9" w:rsidRPr="00595E98" w:rsidRDefault="000F4541" w:rsidP="00FA0493">
      <w:pPr>
        <w:pStyle w:val="ListParagraph"/>
        <w:numPr>
          <w:ilvl w:val="0"/>
          <w:numId w:val="27"/>
        </w:numPr>
        <w:ind w:left="709" w:right="-131" w:hanging="709"/>
        <w:rPr>
          <w:rFonts w:ascii="Arial" w:hAnsi="Arial" w:cs="Arial"/>
        </w:rPr>
      </w:pPr>
      <w:r>
        <w:rPr>
          <w:rFonts w:ascii="Arial" w:hAnsi="Arial" w:cs="Arial"/>
        </w:rPr>
        <w:tab/>
      </w:r>
      <w:r w:rsidR="00FA0493">
        <w:rPr>
          <w:rFonts w:ascii="Arial" w:hAnsi="Arial" w:cs="Arial"/>
        </w:rPr>
        <w:t xml:space="preserve">Explain the </w:t>
      </w:r>
      <w:r w:rsidR="00FA0493" w:rsidRPr="00FA0493">
        <w:rPr>
          <w:rFonts w:ascii="Arial" w:hAnsi="Arial" w:cs="Arial"/>
        </w:rPr>
        <w:t xml:space="preserve">likely future changes in the nature </w:t>
      </w:r>
      <w:r w:rsidR="00FA0493" w:rsidRPr="000F4EB8">
        <w:rPr>
          <w:rFonts w:ascii="Arial" w:hAnsi="Arial" w:cs="Arial"/>
          <w:b/>
          <w:bCs/>
        </w:rPr>
        <w:t>and</w:t>
      </w:r>
      <w:r w:rsidR="00FA0493" w:rsidRPr="00FA0493">
        <w:rPr>
          <w:rFonts w:ascii="Arial" w:hAnsi="Arial" w:cs="Arial"/>
        </w:rPr>
        <w:t xml:space="preserve"> spatial distribution of the production and consumption of </w:t>
      </w:r>
      <w:r w:rsidR="00105533">
        <w:rPr>
          <w:rFonts w:ascii="Arial" w:hAnsi="Arial" w:cs="Arial"/>
        </w:rPr>
        <w:t>a</w:t>
      </w:r>
      <w:r w:rsidR="00FA0493" w:rsidRPr="00FA0493">
        <w:rPr>
          <w:rFonts w:ascii="Arial" w:hAnsi="Arial" w:cs="Arial"/>
        </w:rPr>
        <w:t xml:space="preserve"> commodity, good </w:t>
      </w:r>
      <w:r w:rsidR="00FA0493" w:rsidRPr="000F4EB8">
        <w:rPr>
          <w:rFonts w:ascii="Arial" w:hAnsi="Arial" w:cs="Arial"/>
          <w:b/>
          <w:bCs/>
        </w:rPr>
        <w:t>or</w:t>
      </w:r>
      <w:r w:rsidR="00FA0493" w:rsidRPr="00FA0493">
        <w:rPr>
          <w:rFonts w:ascii="Arial" w:hAnsi="Arial" w:cs="Arial"/>
        </w:rPr>
        <w:t xml:space="preserve"> service</w:t>
      </w:r>
      <w:r w:rsidR="000B3568">
        <w:rPr>
          <w:rFonts w:ascii="Arial" w:hAnsi="Arial" w:cs="Arial"/>
        </w:rPr>
        <w:t>.</w:t>
      </w:r>
    </w:p>
    <w:p w14:paraId="0220282B" w14:textId="77777777" w:rsidR="009D7CCF" w:rsidRPr="00761776" w:rsidRDefault="00977DB9" w:rsidP="00CA5BB2">
      <w:pPr>
        <w:ind w:right="141"/>
        <w:jc w:val="right"/>
        <w:sectPr w:rsidR="009D7CCF" w:rsidRPr="00761776" w:rsidSect="003221CB">
          <w:headerReference w:type="even" r:id="rId19"/>
          <w:headerReference w:type="first" r:id="rId20"/>
          <w:footerReference w:type="first" r:id="rId21"/>
          <w:pgSz w:w="11907" w:h="16840" w:code="9"/>
          <w:pgMar w:top="289" w:right="1134" w:bottom="284" w:left="1134" w:header="709" w:footer="284" w:gutter="0"/>
          <w:cols w:space="708"/>
          <w:titlePg/>
          <w:docGrid w:linePitch="360"/>
        </w:sectPr>
      </w:pPr>
      <w:r w:rsidRPr="000D2A1F">
        <w:rPr>
          <w:rFonts w:ascii="Arial" w:hAnsi="Arial" w:cs="Arial"/>
          <w:sz w:val="24"/>
          <w:szCs w:val="24"/>
        </w:rPr>
        <w:t>(</w:t>
      </w:r>
      <w:r w:rsidR="007321E2">
        <w:rPr>
          <w:rFonts w:ascii="Arial" w:hAnsi="Arial" w:cs="Arial"/>
          <w:sz w:val="24"/>
          <w:szCs w:val="24"/>
        </w:rPr>
        <w:t>12</w:t>
      </w:r>
      <w:r w:rsidRPr="000D2A1F">
        <w:rPr>
          <w:rFonts w:ascii="Arial" w:hAnsi="Arial" w:cs="Arial"/>
          <w:sz w:val="24"/>
          <w:szCs w:val="24"/>
        </w:rPr>
        <w:t xml:space="preserve"> marks)</w:t>
      </w:r>
    </w:p>
    <w:p w14:paraId="4E0396C8" w14:textId="34778422" w:rsidR="009E4164" w:rsidRDefault="00AD4731"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49" behindDoc="0" locked="0" layoutInCell="1" allowOverlap="1" wp14:anchorId="0834032C" wp14:editId="55D39533">
                <wp:simplePos x="0" y="0"/>
                <wp:positionH relativeFrom="page">
                  <wp:posOffset>69215</wp:posOffset>
                </wp:positionH>
                <wp:positionV relativeFrom="paragraph">
                  <wp:posOffset>-102870</wp:posOffset>
                </wp:positionV>
                <wp:extent cx="487680" cy="9505950"/>
                <wp:effectExtent l="0" t="0" r="26670" b="19050"/>
                <wp:wrapNone/>
                <wp:docPr id="79" name="Group 79"/>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0" name="Straight Connector 8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1" name="Text Box 81"/>
                        <wps:cNvSpPr txBox="1"/>
                        <wps:spPr>
                          <a:xfrm>
                            <a:off x="0" y="2875561"/>
                            <a:ext cx="377190" cy="4142740"/>
                          </a:xfrm>
                          <a:prstGeom prst="rect">
                            <a:avLst/>
                          </a:prstGeom>
                          <a:solidFill>
                            <a:schemeClr val="lt1"/>
                          </a:solidFill>
                          <a:ln w="6350">
                            <a:noFill/>
                          </a:ln>
                        </wps:spPr>
                        <wps:txbx>
                          <w:txbxContent>
                            <w:p w14:paraId="7973887C"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34032C" id="Group 79" o:spid="_x0000_s1076" style="position:absolute;margin-left:5.45pt;margin-top:-8.1pt;width:38.4pt;height:748.5pt;z-index:251658249;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">
                <v:line id="Straight Connector 80" o:spid="_x0000_s1077"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" strokecolor="windowText" strokeweight=".5pt">
                  <v:stroke joinstyle="miter"/>
                </v:line>
                <v:shape id="Text Box 81" o:spid="_x0000_s1078" type="#_x0000_t202" style="position:absolute;top:28755;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7973887C"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26B1A621" w14:textId="4B0C1A5F" w:rsidR="00733C02" w:rsidRPr="007017E1" w:rsidRDefault="00733C02" w:rsidP="00733C02">
      <w:pPr>
        <w:tabs>
          <w:tab w:val="left" w:pos="2835"/>
        </w:tabs>
        <w:spacing w:after="0" w:line="240" w:lineRule="auto"/>
        <w:rPr>
          <w:rFonts w:ascii="Arial" w:hAnsi="Arial" w:cs="Arial"/>
          <w:u w:val="single"/>
        </w:rPr>
      </w:pPr>
      <w:r>
        <w:rPr>
          <w:rFonts w:ascii="Arial" w:hAnsi="Arial" w:cs="Arial"/>
        </w:rPr>
        <w:t>Questio</w:t>
      </w:r>
      <w:r w:rsidRPr="007017E1">
        <w:rPr>
          <w:rFonts w:ascii="Arial" w:hAnsi="Arial" w:cs="Arial"/>
        </w:rPr>
        <w:t xml:space="preserve">n number: </w:t>
      </w:r>
      <w:r w:rsidRPr="007017E1">
        <w:rPr>
          <w:rFonts w:ascii="Arial" w:hAnsi="Arial" w:cs="Arial"/>
          <w:u w:val="single"/>
        </w:rPr>
        <w:tab/>
      </w:r>
    </w:p>
    <w:p w14:paraId="083F15CA" w14:textId="77777777" w:rsidR="00733C02" w:rsidRDefault="00733C02" w:rsidP="00733C02">
      <w:pPr>
        <w:tabs>
          <w:tab w:val="left" w:pos="2835"/>
        </w:tabs>
        <w:spacing w:after="0" w:line="240" w:lineRule="auto"/>
        <w:rPr>
          <w:rFonts w:ascii="Arial" w:hAnsi="Arial" w:cs="Arial"/>
          <w:u w:val="single"/>
        </w:rPr>
      </w:pPr>
    </w:p>
    <w:p w14:paraId="773389AC"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11AA6E61" w14:textId="77777777" w:rsidTr="00CA5BB2">
        <w:trPr>
          <w:trHeight w:val="510"/>
        </w:trPr>
        <w:tc>
          <w:tcPr>
            <w:tcW w:w="9639" w:type="dxa"/>
          </w:tcPr>
          <w:p w14:paraId="0F357A88" w14:textId="77777777" w:rsidR="00733C02" w:rsidRPr="007017E1" w:rsidRDefault="00733C02" w:rsidP="000B2FE7">
            <w:pPr>
              <w:ind w:right="-1"/>
              <w:rPr>
                <w:rFonts w:ascii="Arial" w:hAnsi="Arial" w:cs="Arial"/>
                <w:b/>
              </w:rPr>
            </w:pPr>
          </w:p>
        </w:tc>
      </w:tr>
      <w:tr w:rsidR="00733C02" w:rsidRPr="007017E1" w14:paraId="42B38B63" w14:textId="77777777" w:rsidTr="00CA5BB2">
        <w:trPr>
          <w:trHeight w:val="510"/>
        </w:trPr>
        <w:tc>
          <w:tcPr>
            <w:tcW w:w="9639" w:type="dxa"/>
          </w:tcPr>
          <w:p w14:paraId="525930D7" w14:textId="77777777" w:rsidR="00733C02" w:rsidRPr="007017E1" w:rsidRDefault="00733C02" w:rsidP="000B2FE7">
            <w:pPr>
              <w:ind w:right="-1"/>
              <w:rPr>
                <w:rFonts w:ascii="Arial" w:hAnsi="Arial" w:cs="Arial"/>
                <w:b/>
              </w:rPr>
            </w:pPr>
          </w:p>
        </w:tc>
      </w:tr>
      <w:tr w:rsidR="00733C02" w:rsidRPr="007017E1" w14:paraId="2FEB5C1B" w14:textId="77777777" w:rsidTr="00CA5BB2">
        <w:trPr>
          <w:trHeight w:val="510"/>
        </w:trPr>
        <w:tc>
          <w:tcPr>
            <w:tcW w:w="9639" w:type="dxa"/>
          </w:tcPr>
          <w:p w14:paraId="7CF7224A" w14:textId="77777777" w:rsidR="00733C02" w:rsidRPr="007017E1" w:rsidRDefault="00733C02" w:rsidP="000B2FE7">
            <w:pPr>
              <w:ind w:right="-1"/>
              <w:rPr>
                <w:rFonts w:ascii="Arial" w:hAnsi="Arial" w:cs="Arial"/>
                <w:b/>
              </w:rPr>
            </w:pPr>
          </w:p>
        </w:tc>
      </w:tr>
      <w:tr w:rsidR="00733C02" w:rsidRPr="007017E1" w14:paraId="7896A3A1" w14:textId="77777777" w:rsidTr="00CA5BB2">
        <w:trPr>
          <w:trHeight w:val="510"/>
        </w:trPr>
        <w:tc>
          <w:tcPr>
            <w:tcW w:w="9639" w:type="dxa"/>
          </w:tcPr>
          <w:p w14:paraId="73394EF3" w14:textId="77777777" w:rsidR="00733C02" w:rsidRPr="007017E1" w:rsidRDefault="00733C02" w:rsidP="000B2FE7">
            <w:pPr>
              <w:ind w:right="-1"/>
              <w:rPr>
                <w:rFonts w:ascii="Arial" w:hAnsi="Arial" w:cs="Arial"/>
                <w:b/>
              </w:rPr>
            </w:pPr>
          </w:p>
        </w:tc>
      </w:tr>
      <w:tr w:rsidR="00733C02" w:rsidRPr="007017E1" w14:paraId="7B31FC5B" w14:textId="77777777" w:rsidTr="00CA5BB2">
        <w:trPr>
          <w:trHeight w:val="510"/>
        </w:trPr>
        <w:tc>
          <w:tcPr>
            <w:tcW w:w="9639" w:type="dxa"/>
          </w:tcPr>
          <w:p w14:paraId="4610524C" w14:textId="77777777" w:rsidR="00733C02" w:rsidRPr="007017E1" w:rsidRDefault="00733C02" w:rsidP="000B2FE7">
            <w:pPr>
              <w:ind w:right="-1"/>
              <w:rPr>
                <w:rFonts w:ascii="Arial" w:hAnsi="Arial" w:cs="Arial"/>
                <w:b/>
              </w:rPr>
            </w:pPr>
          </w:p>
        </w:tc>
      </w:tr>
      <w:tr w:rsidR="00733C02" w:rsidRPr="007017E1" w14:paraId="0CB41581" w14:textId="77777777" w:rsidTr="00CA5BB2">
        <w:trPr>
          <w:trHeight w:val="510"/>
        </w:trPr>
        <w:tc>
          <w:tcPr>
            <w:tcW w:w="9639" w:type="dxa"/>
          </w:tcPr>
          <w:p w14:paraId="47AB2B97" w14:textId="77777777" w:rsidR="00733C02" w:rsidRPr="007017E1" w:rsidRDefault="00733C02" w:rsidP="000B2FE7">
            <w:pPr>
              <w:ind w:right="-1"/>
              <w:rPr>
                <w:rFonts w:ascii="Arial" w:hAnsi="Arial" w:cs="Arial"/>
                <w:b/>
              </w:rPr>
            </w:pPr>
          </w:p>
        </w:tc>
      </w:tr>
      <w:tr w:rsidR="00733C02" w:rsidRPr="007017E1" w14:paraId="4C9BF9C1" w14:textId="77777777" w:rsidTr="00CA5BB2">
        <w:trPr>
          <w:trHeight w:val="510"/>
        </w:trPr>
        <w:tc>
          <w:tcPr>
            <w:tcW w:w="9639" w:type="dxa"/>
          </w:tcPr>
          <w:p w14:paraId="73A99A93" w14:textId="77777777" w:rsidR="00733C02" w:rsidRPr="007017E1" w:rsidRDefault="00733C02" w:rsidP="000B2FE7">
            <w:pPr>
              <w:ind w:right="-1"/>
              <w:rPr>
                <w:rFonts w:ascii="Arial" w:hAnsi="Arial" w:cs="Arial"/>
                <w:b/>
              </w:rPr>
            </w:pPr>
          </w:p>
        </w:tc>
      </w:tr>
      <w:tr w:rsidR="00733C02" w:rsidRPr="007017E1" w14:paraId="41C7AA3A" w14:textId="77777777" w:rsidTr="00CA5BB2">
        <w:trPr>
          <w:trHeight w:val="510"/>
        </w:trPr>
        <w:tc>
          <w:tcPr>
            <w:tcW w:w="9639" w:type="dxa"/>
          </w:tcPr>
          <w:p w14:paraId="16C940CD" w14:textId="77777777" w:rsidR="00733C02" w:rsidRPr="007017E1" w:rsidRDefault="00733C02" w:rsidP="000B2FE7">
            <w:pPr>
              <w:ind w:right="-1"/>
              <w:rPr>
                <w:rFonts w:ascii="Arial" w:hAnsi="Arial" w:cs="Arial"/>
                <w:b/>
              </w:rPr>
            </w:pPr>
          </w:p>
        </w:tc>
      </w:tr>
      <w:tr w:rsidR="00733C02" w:rsidRPr="007017E1" w14:paraId="0686722F" w14:textId="77777777" w:rsidTr="00CA5BB2">
        <w:trPr>
          <w:trHeight w:val="510"/>
        </w:trPr>
        <w:tc>
          <w:tcPr>
            <w:tcW w:w="9639" w:type="dxa"/>
          </w:tcPr>
          <w:p w14:paraId="23DA3DED" w14:textId="77777777" w:rsidR="00733C02" w:rsidRPr="007017E1" w:rsidRDefault="00733C02" w:rsidP="000B2FE7">
            <w:pPr>
              <w:ind w:right="-1"/>
              <w:rPr>
                <w:rFonts w:ascii="Arial" w:hAnsi="Arial" w:cs="Arial"/>
                <w:b/>
              </w:rPr>
            </w:pPr>
          </w:p>
        </w:tc>
      </w:tr>
      <w:tr w:rsidR="00733C02" w:rsidRPr="007017E1" w14:paraId="51F31B99" w14:textId="77777777" w:rsidTr="00CA5BB2">
        <w:trPr>
          <w:trHeight w:val="510"/>
        </w:trPr>
        <w:tc>
          <w:tcPr>
            <w:tcW w:w="9639" w:type="dxa"/>
          </w:tcPr>
          <w:p w14:paraId="6ED73AAE" w14:textId="77777777" w:rsidR="00733C02" w:rsidRPr="007017E1" w:rsidRDefault="00733C02" w:rsidP="000B2FE7">
            <w:pPr>
              <w:ind w:right="-1"/>
              <w:rPr>
                <w:rFonts w:ascii="Arial" w:hAnsi="Arial" w:cs="Arial"/>
                <w:b/>
              </w:rPr>
            </w:pPr>
          </w:p>
        </w:tc>
      </w:tr>
      <w:tr w:rsidR="00733C02" w:rsidRPr="007017E1" w14:paraId="3E69FF6D" w14:textId="77777777" w:rsidTr="00CA5BB2">
        <w:trPr>
          <w:trHeight w:val="510"/>
        </w:trPr>
        <w:tc>
          <w:tcPr>
            <w:tcW w:w="9639" w:type="dxa"/>
          </w:tcPr>
          <w:p w14:paraId="7676961E" w14:textId="77777777" w:rsidR="00733C02" w:rsidRPr="007017E1" w:rsidRDefault="00733C02" w:rsidP="000B2FE7">
            <w:pPr>
              <w:ind w:right="-1"/>
              <w:rPr>
                <w:rFonts w:ascii="Arial" w:hAnsi="Arial" w:cs="Arial"/>
                <w:b/>
              </w:rPr>
            </w:pPr>
          </w:p>
        </w:tc>
      </w:tr>
      <w:tr w:rsidR="00733C02" w:rsidRPr="007017E1" w14:paraId="49DB0AA4" w14:textId="77777777" w:rsidTr="00CA5BB2">
        <w:trPr>
          <w:trHeight w:val="510"/>
        </w:trPr>
        <w:tc>
          <w:tcPr>
            <w:tcW w:w="9639" w:type="dxa"/>
          </w:tcPr>
          <w:p w14:paraId="0378BC43" w14:textId="77777777" w:rsidR="00733C02" w:rsidRPr="007017E1" w:rsidRDefault="00733C02" w:rsidP="000B2FE7">
            <w:pPr>
              <w:ind w:right="-1"/>
              <w:rPr>
                <w:rFonts w:ascii="Arial" w:hAnsi="Arial" w:cs="Arial"/>
                <w:b/>
              </w:rPr>
            </w:pPr>
          </w:p>
        </w:tc>
      </w:tr>
      <w:tr w:rsidR="00733C02" w:rsidRPr="007017E1" w14:paraId="2E041BC5" w14:textId="77777777" w:rsidTr="00CA5BB2">
        <w:trPr>
          <w:trHeight w:val="510"/>
        </w:trPr>
        <w:tc>
          <w:tcPr>
            <w:tcW w:w="9639" w:type="dxa"/>
          </w:tcPr>
          <w:p w14:paraId="7334072C" w14:textId="77777777" w:rsidR="00733C02" w:rsidRPr="007017E1" w:rsidRDefault="00733C02" w:rsidP="000B2FE7">
            <w:pPr>
              <w:ind w:right="-1"/>
              <w:rPr>
                <w:rFonts w:ascii="Arial" w:hAnsi="Arial" w:cs="Arial"/>
                <w:b/>
              </w:rPr>
            </w:pPr>
          </w:p>
        </w:tc>
      </w:tr>
      <w:tr w:rsidR="00733C02" w:rsidRPr="007017E1" w14:paraId="10A3AA64" w14:textId="77777777" w:rsidTr="00CA5BB2">
        <w:trPr>
          <w:trHeight w:val="510"/>
        </w:trPr>
        <w:tc>
          <w:tcPr>
            <w:tcW w:w="9639" w:type="dxa"/>
          </w:tcPr>
          <w:p w14:paraId="6EAA26E9" w14:textId="77777777" w:rsidR="00733C02" w:rsidRPr="007017E1" w:rsidRDefault="00733C02" w:rsidP="000B2FE7">
            <w:pPr>
              <w:ind w:right="-1"/>
              <w:rPr>
                <w:rFonts w:ascii="Arial" w:hAnsi="Arial" w:cs="Arial"/>
                <w:b/>
              </w:rPr>
            </w:pPr>
          </w:p>
        </w:tc>
      </w:tr>
      <w:tr w:rsidR="00733C02" w:rsidRPr="007017E1" w14:paraId="49AFCF19" w14:textId="77777777" w:rsidTr="00CA5BB2">
        <w:trPr>
          <w:trHeight w:val="510"/>
        </w:trPr>
        <w:tc>
          <w:tcPr>
            <w:tcW w:w="9639" w:type="dxa"/>
          </w:tcPr>
          <w:p w14:paraId="71CC679C" w14:textId="77777777" w:rsidR="00733C02" w:rsidRPr="007017E1" w:rsidRDefault="00733C02" w:rsidP="000B2FE7">
            <w:pPr>
              <w:ind w:right="-1"/>
              <w:rPr>
                <w:rFonts w:ascii="Arial" w:hAnsi="Arial" w:cs="Arial"/>
                <w:b/>
              </w:rPr>
            </w:pPr>
          </w:p>
        </w:tc>
      </w:tr>
      <w:tr w:rsidR="00733C02" w:rsidRPr="007017E1" w14:paraId="7C5988C9" w14:textId="77777777" w:rsidTr="00CA5BB2">
        <w:trPr>
          <w:trHeight w:val="510"/>
        </w:trPr>
        <w:tc>
          <w:tcPr>
            <w:tcW w:w="9639" w:type="dxa"/>
          </w:tcPr>
          <w:p w14:paraId="78A8BCA2" w14:textId="77777777" w:rsidR="00733C02" w:rsidRPr="007017E1" w:rsidRDefault="00733C02" w:rsidP="000B2FE7">
            <w:pPr>
              <w:ind w:right="-1"/>
              <w:rPr>
                <w:rFonts w:ascii="Arial" w:hAnsi="Arial" w:cs="Arial"/>
                <w:b/>
              </w:rPr>
            </w:pPr>
          </w:p>
        </w:tc>
      </w:tr>
      <w:tr w:rsidR="00733C02" w:rsidRPr="007017E1" w14:paraId="13836DAA" w14:textId="77777777" w:rsidTr="00CA5BB2">
        <w:trPr>
          <w:trHeight w:val="510"/>
        </w:trPr>
        <w:tc>
          <w:tcPr>
            <w:tcW w:w="9639" w:type="dxa"/>
          </w:tcPr>
          <w:p w14:paraId="11E183A1" w14:textId="77777777" w:rsidR="00733C02" w:rsidRPr="007017E1" w:rsidRDefault="00733C02" w:rsidP="000B2FE7">
            <w:pPr>
              <w:ind w:right="-1"/>
              <w:rPr>
                <w:rFonts w:ascii="Arial" w:hAnsi="Arial" w:cs="Arial"/>
                <w:b/>
              </w:rPr>
            </w:pPr>
          </w:p>
        </w:tc>
      </w:tr>
      <w:tr w:rsidR="00733C02" w:rsidRPr="007017E1" w14:paraId="512BC7DF" w14:textId="77777777" w:rsidTr="00CA5BB2">
        <w:trPr>
          <w:trHeight w:val="510"/>
        </w:trPr>
        <w:tc>
          <w:tcPr>
            <w:tcW w:w="9639" w:type="dxa"/>
          </w:tcPr>
          <w:p w14:paraId="3412D2BF" w14:textId="77777777" w:rsidR="00733C02" w:rsidRPr="007017E1" w:rsidRDefault="00733C02" w:rsidP="000B2FE7">
            <w:pPr>
              <w:ind w:right="-1"/>
              <w:rPr>
                <w:rFonts w:ascii="Arial" w:hAnsi="Arial" w:cs="Arial"/>
                <w:b/>
              </w:rPr>
            </w:pPr>
          </w:p>
        </w:tc>
      </w:tr>
      <w:tr w:rsidR="00733C02" w:rsidRPr="007017E1" w14:paraId="5FA64CA2" w14:textId="77777777" w:rsidTr="00CA5BB2">
        <w:trPr>
          <w:trHeight w:val="510"/>
        </w:trPr>
        <w:tc>
          <w:tcPr>
            <w:tcW w:w="9639" w:type="dxa"/>
          </w:tcPr>
          <w:p w14:paraId="179F91BA" w14:textId="77777777" w:rsidR="00733C02" w:rsidRPr="007017E1" w:rsidRDefault="00733C02" w:rsidP="000B2FE7">
            <w:pPr>
              <w:ind w:right="-1"/>
              <w:rPr>
                <w:rFonts w:ascii="Arial" w:hAnsi="Arial" w:cs="Arial"/>
                <w:b/>
              </w:rPr>
            </w:pPr>
          </w:p>
        </w:tc>
      </w:tr>
      <w:tr w:rsidR="00733C02" w:rsidRPr="007017E1" w14:paraId="0FCF2FEE" w14:textId="77777777" w:rsidTr="00CA5BB2">
        <w:trPr>
          <w:trHeight w:val="510"/>
        </w:trPr>
        <w:tc>
          <w:tcPr>
            <w:tcW w:w="9639" w:type="dxa"/>
          </w:tcPr>
          <w:p w14:paraId="09D6C84F" w14:textId="77777777" w:rsidR="00733C02" w:rsidRPr="007017E1" w:rsidRDefault="00733C02" w:rsidP="000B2FE7">
            <w:pPr>
              <w:ind w:right="-1"/>
              <w:rPr>
                <w:rFonts w:ascii="Arial" w:hAnsi="Arial" w:cs="Arial"/>
                <w:b/>
              </w:rPr>
            </w:pPr>
          </w:p>
        </w:tc>
      </w:tr>
      <w:tr w:rsidR="00733C02" w:rsidRPr="007017E1" w14:paraId="1BE0C27D" w14:textId="77777777" w:rsidTr="00CA5BB2">
        <w:trPr>
          <w:trHeight w:val="510"/>
        </w:trPr>
        <w:tc>
          <w:tcPr>
            <w:tcW w:w="9639" w:type="dxa"/>
          </w:tcPr>
          <w:p w14:paraId="1A6E7DE7" w14:textId="77777777" w:rsidR="00733C02" w:rsidRPr="007017E1" w:rsidRDefault="00733C02" w:rsidP="000B2FE7">
            <w:pPr>
              <w:ind w:right="-1"/>
              <w:rPr>
                <w:rFonts w:ascii="Arial" w:hAnsi="Arial" w:cs="Arial"/>
                <w:b/>
              </w:rPr>
            </w:pPr>
          </w:p>
        </w:tc>
      </w:tr>
      <w:tr w:rsidR="00733C02" w:rsidRPr="007017E1" w14:paraId="32F3235E" w14:textId="77777777" w:rsidTr="00CA5BB2">
        <w:trPr>
          <w:trHeight w:val="510"/>
        </w:trPr>
        <w:tc>
          <w:tcPr>
            <w:tcW w:w="9639" w:type="dxa"/>
          </w:tcPr>
          <w:p w14:paraId="1891F866" w14:textId="77777777" w:rsidR="00733C02" w:rsidRPr="007017E1" w:rsidRDefault="00733C02" w:rsidP="000B2FE7">
            <w:pPr>
              <w:ind w:right="-1"/>
              <w:rPr>
                <w:rFonts w:ascii="Arial" w:hAnsi="Arial" w:cs="Arial"/>
                <w:b/>
              </w:rPr>
            </w:pPr>
          </w:p>
        </w:tc>
      </w:tr>
      <w:tr w:rsidR="00733C02" w:rsidRPr="007017E1" w14:paraId="10C5FA02" w14:textId="77777777" w:rsidTr="00CA5BB2">
        <w:trPr>
          <w:trHeight w:val="510"/>
        </w:trPr>
        <w:tc>
          <w:tcPr>
            <w:tcW w:w="9639" w:type="dxa"/>
          </w:tcPr>
          <w:p w14:paraId="34A09D79" w14:textId="77777777" w:rsidR="00733C02" w:rsidRPr="007017E1" w:rsidRDefault="00733C02" w:rsidP="000B2FE7">
            <w:pPr>
              <w:ind w:right="-1"/>
              <w:rPr>
                <w:rFonts w:ascii="Arial" w:hAnsi="Arial" w:cs="Arial"/>
                <w:b/>
              </w:rPr>
            </w:pPr>
          </w:p>
        </w:tc>
      </w:tr>
      <w:tr w:rsidR="00733C02" w:rsidRPr="007017E1" w14:paraId="3B715CCA" w14:textId="77777777" w:rsidTr="00CA5BB2">
        <w:trPr>
          <w:trHeight w:val="510"/>
        </w:trPr>
        <w:tc>
          <w:tcPr>
            <w:tcW w:w="9639" w:type="dxa"/>
          </w:tcPr>
          <w:p w14:paraId="1614EA68" w14:textId="77777777" w:rsidR="00733C02" w:rsidRPr="007017E1" w:rsidRDefault="00733C02" w:rsidP="000B2FE7">
            <w:pPr>
              <w:ind w:right="-1"/>
              <w:rPr>
                <w:rFonts w:ascii="Arial" w:hAnsi="Arial" w:cs="Arial"/>
                <w:b/>
              </w:rPr>
            </w:pPr>
          </w:p>
        </w:tc>
      </w:tr>
      <w:tr w:rsidR="00733C02" w:rsidRPr="007017E1" w14:paraId="62F3281C" w14:textId="77777777" w:rsidTr="00CA5BB2">
        <w:trPr>
          <w:trHeight w:val="510"/>
        </w:trPr>
        <w:tc>
          <w:tcPr>
            <w:tcW w:w="9639" w:type="dxa"/>
          </w:tcPr>
          <w:p w14:paraId="07019664" w14:textId="77777777" w:rsidR="00733C02" w:rsidRPr="007017E1" w:rsidRDefault="00733C02" w:rsidP="000B2FE7">
            <w:pPr>
              <w:ind w:right="-1"/>
              <w:rPr>
                <w:rFonts w:ascii="Arial" w:hAnsi="Arial" w:cs="Arial"/>
                <w:b/>
              </w:rPr>
            </w:pPr>
          </w:p>
        </w:tc>
      </w:tr>
    </w:tbl>
    <w:p w14:paraId="2ED84137" w14:textId="133FEAE3" w:rsidR="00733C02" w:rsidRDefault="00733C02" w:rsidP="00733C02">
      <w:pPr>
        <w:tabs>
          <w:tab w:val="left" w:pos="2835"/>
        </w:tabs>
        <w:spacing w:after="0" w:line="240" w:lineRule="auto"/>
        <w:rPr>
          <w:rFonts w:ascii="Arial" w:hAnsi="Arial" w:cs="Arial"/>
        </w:rPr>
      </w:pPr>
    </w:p>
    <w:p w14:paraId="394AA5D6" w14:textId="77777777" w:rsidR="00420749" w:rsidRDefault="00420749" w:rsidP="00733C02">
      <w:pPr>
        <w:tabs>
          <w:tab w:val="left" w:pos="2835"/>
        </w:tabs>
        <w:spacing w:after="0" w:line="240" w:lineRule="auto"/>
        <w:rPr>
          <w:rFonts w:ascii="Arial" w:hAnsi="Arial" w:cs="Arial"/>
        </w:rPr>
      </w:pPr>
    </w:p>
    <w:p w14:paraId="0402DDD7" w14:textId="05D6AD45" w:rsidR="004E7532" w:rsidRDefault="005632FA"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80837" behindDoc="0" locked="0" layoutInCell="1" allowOverlap="1" wp14:anchorId="0EF83A40" wp14:editId="5C2859E1">
                <wp:simplePos x="0" y="0"/>
                <wp:positionH relativeFrom="rightMargin">
                  <wp:posOffset>95885</wp:posOffset>
                </wp:positionH>
                <wp:positionV relativeFrom="paragraph">
                  <wp:posOffset>-126365</wp:posOffset>
                </wp:positionV>
                <wp:extent cx="525145" cy="9505950"/>
                <wp:effectExtent l="0" t="0" r="8255" b="19050"/>
                <wp:wrapNone/>
                <wp:docPr id="28" name="Group 2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29" name="Straight Connector 2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30" name="Text Box 30"/>
                        <wps:cNvSpPr txBox="1"/>
                        <wps:spPr>
                          <a:xfrm>
                            <a:off x="116114" y="2890321"/>
                            <a:ext cx="409575" cy="4171950"/>
                          </a:xfrm>
                          <a:prstGeom prst="rect">
                            <a:avLst/>
                          </a:prstGeom>
                          <a:solidFill>
                            <a:schemeClr val="lt1"/>
                          </a:solidFill>
                          <a:ln w="6350">
                            <a:noFill/>
                          </a:ln>
                        </wps:spPr>
                        <wps:txbx>
                          <w:txbxContent>
                            <w:p w14:paraId="7403697E" w14:textId="77777777" w:rsidR="007F1271" w:rsidRPr="00765AD5" w:rsidRDefault="007F1271" w:rsidP="003D13C4">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F83A40" id="Group 28" o:spid="_x0000_s1079" style="position:absolute;margin-left:7.55pt;margin-top:-9.95pt;width:41.35pt;height:748.5pt;z-index:251680837;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">
                <v:line id="Straight Connector 29" o:spid="_x0000_s108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" strokecolor="windowText" strokeweight=".5pt">
                  <v:stroke joinstyle="miter"/>
                </v:line>
                <v:shape id="Text Box 30" o:spid="_x0000_s1081" type="#_x0000_t202" style="position:absolute;left:1161;top:28903;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" fillcolor="white [3201]" stroked="f" strokeweight=".5pt">
                  <v:textbox style="layout-flow:vertical;mso-layout-flow-alt:bottom-to-top">
                    <w:txbxContent>
                      <w:p w14:paraId="7403697E" w14:textId="77777777" w:rsidR="007F1271" w:rsidRPr="00765AD5" w:rsidRDefault="007F1271" w:rsidP="003D13C4">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FC8C7D3" w14:textId="3A5FBCB1"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4A6D5A0" w14:textId="6FF34F5D" w:rsidR="00733C02" w:rsidRDefault="00733C02" w:rsidP="00733C02">
      <w:pPr>
        <w:tabs>
          <w:tab w:val="left" w:pos="2835"/>
        </w:tabs>
        <w:spacing w:after="0" w:line="240" w:lineRule="auto"/>
        <w:rPr>
          <w:rFonts w:ascii="Arial" w:hAnsi="Arial" w:cs="Arial"/>
          <w:u w:val="single"/>
        </w:rPr>
      </w:pPr>
    </w:p>
    <w:p w14:paraId="1F5E2B3A" w14:textId="4D1C409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B6DB805" w14:textId="77777777" w:rsidTr="000B2FE7">
        <w:trPr>
          <w:trHeight w:val="510"/>
        </w:trPr>
        <w:tc>
          <w:tcPr>
            <w:tcW w:w="9639" w:type="dxa"/>
          </w:tcPr>
          <w:p w14:paraId="7AAD0A36" w14:textId="77777777" w:rsidR="00733C02" w:rsidRPr="007017E1" w:rsidRDefault="00733C02" w:rsidP="000B2FE7">
            <w:pPr>
              <w:ind w:right="-1"/>
              <w:rPr>
                <w:rFonts w:ascii="Arial" w:hAnsi="Arial" w:cs="Arial"/>
                <w:b/>
              </w:rPr>
            </w:pPr>
          </w:p>
        </w:tc>
      </w:tr>
      <w:tr w:rsidR="00733C02" w:rsidRPr="007017E1" w14:paraId="08426F41" w14:textId="77777777" w:rsidTr="000B2FE7">
        <w:trPr>
          <w:trHeight w:val="510"/>
        </w:trPr>
        <w:tc>
          <w:tcPr>
            <w:tcW w:w="9639" w:type="dxa"/>
          </w:tcPr>
          <w:p w14:paraId="1B398224" w14:textId="77777777" w:rsidR="00733C02" w:rsidRPr="007017E1" w:rsidRDefault="00733C02" w:rsidP="000B2FE7">
            <w:pPr>
              <w:ind w:right="-1"/>
              <w:rPr>
                <w:rFonts w:ascii="Arial" w:hAnsi="Arial" w:cs="Arial"/>
                <w:b/>
              </w:rPr>
            </w:pPr>
          </w:p>
        </w:tc>
      </w:tr>
      <w:tr w:rsidR="00733C02" w:rsidRPr="007017E1" w14:paraId="2224A07E" w14:textId="77777777" w:rsidTr="000B2FE7">
        <w:trPr>
          <w:trHeight w:val="510"/>
        </w:trPr>
        <w:tc>
          <w:tcPr>
            <w:tcW w:w="9639" w:type="dxa"/>
          </w:tcPr>
          <w:p w14:paraId="77B2D1B9" w14:textId="77777777" w:rsidR="00733C02" w:rsidRPr="007017E1" w:rsidRDefault="00733C02" w:rsidP="000B2FE7">
            <w:pPr>
              <w:ind w:right="-1"/>
              <w:rPr>
                <w:rFonts w:ascii="Arial" w:hAnsi="Arial" w:cs="Arial"/>
                <w:b/>
              </w:rPr>
            </w:pPr>
          </w:p>
        </w:tc>
      </w:tr>
      <w:tr w:rsidR="00733C02" w:rsidRPr="007017E1" w14:paraId="61130CF3" w14:textId="77777777" w:rsidTr="000B2FE7">
        <w:trPr>
          <w:trHeight w:val="510"/>
        </w:trPr>
        <w:tc>
          <w:tcPr>
            <w:tcW w:w="9639" w:type="dxa"/>
          </w:tcPr>
          <w:p w14:paraId="722DC608" w14:textId="2CDC13A5" w:rsidR="00733C02" w:rsidRPr="007017E1" w:rsidRDefault="00733C02" w:rsidP="000B2FE7">
            <w:pPr>
              <w:ind w:right="-1"/>
              <w:rPr>
                <w:rFonts w:ascii="Arial" w:hAnsi="Arial" w:cs="Arial"/>
                <w:b/>
              </w:rPr>
            </w:pPr>
          </w:p>
        </w:tc>
      </w:tr>
      <w:tr w:rsidR="00733C02" w:rsidRPr="007017E1" w14:paraId="0D37B304" w14:textId="77777777" w:rsidTr="000B2FE7">
        <w:trPr>
          <w:trHeight w:val="510"/>
        </w:trPr>
        <w:tc>
          <w:tcPr>
            <w:tcW w:w="9639" w:type="dxa"/>
          </w:tcPr>
          <w:p w14:paraId="32E4C3C9" w14:textId="4EADFE07" w:rsidR="00733C02" w:rsidRPr="007017E1" w:rsidRDefault="00733C02" w:rsidP="000B2FE7">
            <w:pPr>
              <w:ind w:right="-1"/>
              <w:rPr>
                <w:rFonts w:ascii="Arial" w:hAnsi="Arial" w:cs="Arial"/>
                <w:b/>
              </w:rPr>
            </w:pPr>
          </w:p>
        </w:tc>
      </w:tr>
      <w:tr w:rsidR="00733C02" w:rsidRPr="007017E1" w14:paraId="745AECB3" w14:textId="77777777" w:rsidTr="000B2FE7">
        <w:trPr>
          <w:trHeight w:val="510"/>
        </w:trPr>
        <w:tc>
          <w:tcPr>
            <w:tcW w:w="9639" w:type="dxa"/>
          </w:tcPr>
          <w:p w14:paraId="2CDB4E63" w14:textId="77777777" w:rsidR="00733C02" w:rsidRPr="007017E1" w:rsidRDefault="00733C02" w:rsidP="000B2FE7">
            <w:pPr>
              <w:ind w:right="-1"/>
              <w:rPr>
                <w:rFonts w:ascii="Arial" w:hAnsi="Arial" w:cs="Arial"/>
                <w:b/>
              </w:rPr>
            </w:pPr>
          </w:p>
        </w:tc>
      </w:tr>
      <w:tr w:rsidR="00733C02" w:rsidRPr="007017E1" w14:paraId="7122A051" w14:textId="77777777" w:rsidTr="000B2FE7">
        <w:trPr>
          <w:trHeight w:val="510"/>
        </w:trPr>
        <w:tc>
          <w:tcPr>
            <w:tcW w:w="9639" w:type="dxa"/>
          </w:tcPr>
          <w:p w14:paraId="5F378CD5" w14:textId="77777777" w:rsidR="00733C02" w:rsidRPr="007017E1" w:rsidRDefault="00733C02" w:rsidP="000B2FE7">
            <w:pPr>
              <w:ind w:right="-1"/>
              <w:rPr>
                <w:rFonts w:ascii="Arial" w:hAnsi="Arial" w:cs="Arial"/>
                <w:b/>
              </w:rPr>
            </w:pPr>
          </w:p>
        </w:tc>
      </w:tr>
      <w:tr w:rsidR="00733C02" w:rsidRPr="007017E1" w14:paraId="7086834D" w14:textId="77777777" w:rsidTr="000B2FE7">
        <w:trPr>
          <w:trHeight w:val="510"/>
        </w:trPr>
        <w:tc>
          <w:tcPr>
            <w:tcW w:w="9639" w:type="dxa"/>
          </w:tcPr>
          <w:p w14:paraId="586D3491" w14:textId="77777777" w:rsidR="00733C02" w:rsidRPr="007017E1" w:rsidRDefault="00733C02" w:rsidP="000B2FE7">
            <w:pPr>
              <w:ind w:right="-1"/>
              <w:rPr>
                <w:rFonts w:ascii="Arial" w:hAnsi="Arial" w:cs="Arial"/>
                <w:b/>
              </w:rPr>
            </w:pPr>
          </w:p>
        </w:tc>
      </w:tr>
      <w:tr w:rsidR="00733C02" w:rsidRPr="007017E1" w14:paraId="7C7A30EB" w14:textId="77777777" w:rsidTr="000B2FE7">
        <w:trPr>
          <w:trHeight w:val="510"/>
        </w:trPr>
        <w:tc>
          <w:tcPr>
            <w:tcW w:w="9639" w:type="dxa"/>
          </w:tcPr>
          <w:p w14:paraId="73681F00" w14:textId="77777777" w:rsidR="00733C02" w:rsidRPr="007017E1" w:rsidRDefault="00733C02" w:rsidP="000B2FE7">
            <w:pPr>
              <w:ind w:right="-1"/>
              <w:rPr>
                <w:rFonts w:ascii="Arial" w:hAnsi="Arial" w:cs="Arial"/>
                <w:b/>
              </w:rPr>
            </w:pPr>
          </w:p>
        </w:tc>
      </w:tr>
      <w:tr w:rsidR="00733C02" w:rsidRPr="007017E1" w14:paraId="6222A753" w14:textId="77777777" w:rsidTr="000B2FE7">
        <w:trPr>
          <w:trHeight w:val="510"/>
        </w:trPr>
        <w:tc>
          <w:tcPr>
            <w:tcW w:w="9639" w:type="dxa"/>
          </w:tcPr>
          <w:p w14:paraId="76B39331" w14:textId="77777777" w:rsidR="00733C02" w:rsidRPr="007017E1" w:rsidRDefault="00733C02" w:rsidP="000B2FE7">
            <w:pPr>
              <w:ind w:right="-1"/>
              <w:rPr>
                <w:rFonts w:ascii="Arial" w:hAnsi="Arial" w:cs="Arial"/>
                <w:b/>
              </w:rPr>
            </w:pPr>
          </w:p>
        </w:tc>
      </w:tr>
      <w:tr w:rsidR="00733C02" w:rsidRPr="007017E1" w14:paraId="71F76C14" w14:textId="77777777" w:rsidTr="000B2FE7">
        <w:trPr>
          <w:trHeight w:val="510"/>
        </w:trPr>
        <w:tc>
          <w:tcPr>
            <w:tcW w:w="9639" w:type="dxa"/>
          </w:tcPr>
          <w:p w14:paraId="667A03FA" w14:textId="77777777" w:rsidR="00733C02" w:rsidRPr="007017E1" w:rsidRDefault="00733C02" w:rsidP="000B2FE7">
            <w:pPr>
              <w:ind w:right="-1"/>
              <w:rPr>
                <w:rFonts w:ascii="Arial" w:hAnsi="Arial" w:cs="Arial"/>
                <w:b/>
              </w:rPr>
            </w:pPr>
          </w:p>
        </w:tc>
      </w:tr>
      <w:tr w:rsidR="00733C02" w:rsidRPr="007017E1" w14:paraId="06EE1D31" w14:textId="77777777" w:rsidTr="000B2FE7">
        <w:trPr>
          <w:trHeight w:val="510"/>
        </w:trPr>
        <w:tc>
          <w:tcPr>
            <w:tcW w:w="9639" w:type="dxa"/>
          </w:tcPr>
          <w:p w14:paraId="3BFA2870" w14:textId="77777777" w:rsidR="00733C02" w:rsidRPr="007017E1" w:rsidRDefault="00733C02" w:rsidP="000B2FE7">
            <w:pPr>
              <w:ind w:right="-1"/>
              <w:rPr>
                <w:rFonts w:ascii="Arial" w:hAnsi="Arial" w:cs="Arial"/>
                <w:b/>
              </w:rPr>
            </w:pPr>
          </w:p>
        </w:tc>
      </w:tr>
      <w:tr w:rsidR="00733C02" w:rsidRPr="007017E1" w14:paraId="4CFCFB55" w14:textId="77777777" w:rsidTr="000B2FE7">
        <w:trPr>
          <w:trHeight w:val="510"/>
        </w:trPr>
        <w:tc>
          <w:tcPr>
            <w:tcW w:w="9639" w:type="dxa"/>
          </w:tcPr>
          <w:p w14:paraId="77E2A5BB" w14:textId="77777777" w:rsidR="00733C02" w:rsidRPr="007017E1" w:rsidRDefault="00733C02" w:rsidP="000B2FE7">
            <w:pPr>
              <w:ind w:right="-1"/>
              <w:rPr>
                <w:rFonts w:ascii="Arial" w:hAnsi="Arial" w:cs="Arial"/>
                <w:b/>
              </w:rPr>
            </w:pPr>
          </w:p>
        </w:tc>
      </w:tr>
      <w:tr w:rsidR="00733C02" w:rsidRPr="007017E1" w14:paraId="3C6E781A" w14:textId="77777777" w:rsidTr="000B2FE7">
        <w:trPr>
          <w:trHeight w:val="510"/>
        </w:trPr>
        <w:tc>
          <w:tcPr>
            <w:tcW w:w="9639" w:type="dxa"/>
          </w:tcPr>
          <w:p w14:paraId="2042C439" w14:textId="77777777" w:rsidR="00733C02" w:rsidRPr="007017E1" w:rsidRDefault="00733C02" w:rsidP="000B2FE7">
            <w:pPr>
              <w:ind w:right="-1"/>
              <w:rPr>
                <w:rFonts w:ascii="Arial" w:hAnsi="Arial" w:cs="Arial"/>
                <w:b/>
              </w:rPr>
            </w:pPr>
          </w:p>
        </w:tc>
      </w:tr>
      <w:tr w:rsidR="00733C02" w:rsidRPr="007017E1" w14:paraId="76A49423" w14:textId="77777777" w:rsidTr="000B2FE7">
        <w:trPr>
          <w:trHeight w:val="510"/>
        </w:trPr>
        <w:tc>
          <w:tcPr>
            <w:tcW w:w="9639" w:type="dxa"/>
          </w:tcPr>
          <w:p w14:paraId="75025C87" w14:textId="77777777" w:rsidR="00733C02" w:rsidRPr="007017E1" w:rsidRDefault="00733C02" w:rsidP="000B2FE7">
            <w:pPr>
              <w:ind w:right="-1"/>
              <w:rPr>
                <w:rFonts w:ascii="Arial" w:hAnsi="Arial" w:cs="Arial"/>
                <w:b/>
              </w:rPr>
            </w:pPr>
          </w:p>
        </w:tc>
      </w:tr>
      <w:tr w:rsidR="00733C02" w:rsidRPr="007017E1" w14:paraId="3772E64C" w14:textId="77777777" w:rsidTr="000B2FE7">
        <w:trPr>
          <w:trHeight w:val="510"/>
        </w:trPr>
        <w:tc>
          <w:tcPr>
            <w:tcW w:w="9639" w:type="dxa"/>
          </w:tcPr>
          <w:p w14:paraId="22D3EE8A" w14:textId="77777777" w:rsidR="00733C02" w:rsidRPr="007017E1" w:rsidRDefault="00733C02" w:rsidP="000B2FE7">
            <w:pPr>
              <w:ind w:right="-1"/>
              <w:rPr>
                <w:rFonts w:ascii="Arial" w:hAnsi="Arial" w:cs="Arial"/>
                <w:b/>
              </w:rPr>
            </w:pPr>
          </w:p>
        </w:tc>
      </w:tr>
      <w:tr w:rsidR="00733C02" w:rsidRPr="007017E1" w14:paraId="7F7B14ED" w14:textId="77777777" w:rsidTr="000B2FE7">
        <w:trPr>
          <w:trHeight w:val="510"/>
        </w:trPr>
        <w:tc>
          <w:tcPr>
            <w:tcW w:w="9639" w:type="dxa"/>
          </w:tcPr>
          <w:p w14:paraId="4DF9B3FF" w14:textId="77777777" w:rsidR="00733C02" w:rsidRPr="007017E1" w:rsidRDefault="00733C02" w:rsidP="000B2FE7">
            <w:pPr>
              <w:ind w:right="-1"/>
              <w:rPr>
                <w:rFonts w:ascii="Arial" w:hAnsi="Arial" w:cs="Arial"/>
                <w:b/>
              </w:rPr>
            </w:pPr>
          </w:p>
        </w:tc>
      </w:tr>
      <w:tr w:rsidR="00733C02" w:rsidRPr="007017E1" w14:paraId="0E7AFD62" w14:textId="77777777" w:rsidTr="000B2FE7">
        <w:trPr>
          <w:trHeight w:val="510"/>
        </w:trPr>
        <w:tc>
          <w:tcPr>
            <w:tcW w:w="9639" w:type="dxa"/>
          </w:tcPr>
          <w:p w14:paraId="2FDEB964" w14:textId="77777777" w:rsidR="00733C02" w:rsidRPr="007017E1" w:rsidRDefault="00733C02" w:rsidP="000B2FE7">
            <w:pPr>
              <w:ind w:right="-1"/>
              <w:rPr>
                <w:rFonts w:ascii="Arial" w:hAnsi="Arial" w:cs="Arial"/>
                <w:b/>
              </w:rPr>
            </w:pPr>
          </w:p>
        </w:tc>
      </w:tr>
      <w:tr w:rsidR="00733C02" w:rsidRPr="007017E1" w14:paraId="7527F4C0" w14:textId="77777777" w:rsidTr="000B2FE7">
        <w:trPr>
          <w:trHeight w:val="510"/>
        </w:trPr>
        <w:tc>
          <w:tcPr>
            <w:tcW w:w="9639" w:type="dxa"/>
          </w:tcPr>
          <w:p w14:paraId="1F575A17" w14:textId="77777777" w:rsidR="00733C02" w:rsidRPr="007017E1" w:rsidRDefault="00733C02" w:rsidP="000B2FE7">
            <w:pPr>
              <w:ind w:right="-1"/>
              <w:rPr>
                <w:rFonts w:ascii="Arial" w:hAnsi="Arial" w:cs="Arial"/>
                <w:b/>
              </w:rPr>
            </w:pPr>
          </w:p>
        </w:tc>
      </w:tr>
      <w:tr w:rsidR="00733C02" w:rsidRPr="007017E1" w14:paraId="338BEDE9" w14:textId="77777777" w:rsidTr="000B2FE7">
        <w:trPr>
          <w:trHeight w:val="510"/>
        </w:trPr>
        <w:tc>
          <w:tcPr>
            <w:tcW w:w="9639" w:type="dxa"/>
          </w:tcPr>
          <w:p w14:paraId="18E56622" w14:textId="77777777" w:rsidR="00733C02" w:rsidRPr="007017E1" w:rsidRDefault="00733C02" w:rsidP="000B2FE7">
            <w:pPr>
              <w:ind w:right="-1"/>
              <w:rPr>
                <w:rFonts w:ascii="Arial" w:hAnsi="Arial" w:cs="Arial"/>
                <w:b/>
              </w:rPr>
            </w:pPr>
          </w:p>
        </w:tc>
      </w:tr>
      <w:tr w:rsidR="00733C02" w:rsidRPr="007017E1" w14:paraId="2956F307" w14:textId="77777777" w:rsidTr="000B2FE7">
        <w:trPr>
          <w:trHeight w:val="510"/>
        </w:trPr>
        <w:tc>
          <w:tcPr>
            <w:tcW w:w="9639" w:type="dxa"/>
          </w:tcPr>
          <w:p w14:paraId="1A32C908" w14:textId="77777777" w:rsidR="00733C02" w:rsidRPr="007017E1" w:rsidRDefault="00733C02" w:rsidP="000B2FE7">
            <w:pPr>
              <w:ind w:right="-1"/>
              <w:rPr>
                <w:rFonts w:ascii="Arial" w:hAnsi="Arial" w:cs="Arial"/>
                <w:b/>
              </w:rPr>
            </w:pPr>
          </w:p>
        </w:tc>
      </w:tr>
      <w:tr w:rsidR="00733C02" w:rsidRPr="007017E1" w14:paraId="6F06E7AA" w14:textId="77777777" w:rsidTr="000B2FE7">
        <w:trPr>
          <w:trHeight w:val="510"/>
        </w:trPr>
        <w:tc>
          <w:tcPr>
            <w:tcW w:w="9639" w:type="dxa"/>
          </w:tcPr>
          <w:p w14:paraId="07B61316" w14:textId="77777777" w:rsidR="00733C02" w:rsidRPr="007017E1" w:rsidRDefault="00733C02" w:rsidP="000B2FE7">
            <w:pPr>
              <w:ind w:right="-1"/>
              <w:rPr>
                <w:rFonts w:ascii="Arial" w:hAnsi="Arial" w:cs="Arial"/>
                <w:b/>
              </w:rPr>
            </w:pPr>
          </w:p>
        </w:tc>
      </w:tr>
      <w:tr w:rsidR="00733C02" w:rsidRPr="007017E1" w14:paraId="4A54B77E" w14:textId="77777777" w:rsidTr="000B2FE7">
        <w:trPr>
          <w:trHeight w:val="510"/>
        </w:trPr>
        <w:tc>
          <w:tcPr>
            <w:tcW w:w="9639" w:type="dxa"/>
          </w:tcPr>
          <w:p w14:paraId="76F25932" w14:textId="77777777" w:rsidR="00733C02" w:rsidRPr="007017E1" w:rsidRDefault="00733C02" w:rsidP="000B2FE7">
            <w:pPr>
              <w:ind w:right="-1"/>
              <w:rPr>
                <w:rFonts w:ascii="Arial" w:hAnsi="Arial" w:cs="Arial"/>
                <w:b/>
              </w:rPr>
            </w:pPr>
          </w:p>
        </w:tc>
      </w:tr>
      <w:tr w:rsidR="00733C02" w:rsidRPr="007017E1" w14:paraId="1D4DE83A" w14:textId="77777777" w:rsidTr="000B2FE7">
        <w:trPr>
          <w:trHeight w:val="510"/>
        </w:trPr>
        <w:tc>
          <w:tcPr>
            <w:tcW w:w="9639" w:type="dxa"/>
          </w:tcPr>
          <w:p w14:paraId="2F103F01" w14:textId="77777777" w:rsidR="00733C02" w:rsidRPr="007017E1" w:rsidRDefault="00733C02" w:rsidP="000B2FE7">
            <w:pPr>
              <w:ind w:right="-1"/>
              <w:rPr>
                <w:rFonts w:ascii="Arial" w:hAnsi="Arial" w:cs="Arial"/>
                <w:b/>
              </w:rPr>
            </w:pPr>
          </w:p>
        </w:tc>
      </w:tr>
    </w:tbl>
    <w:p w14:paraId="50D2AAE6" w14:textId="77777777" w:rsidR="00733C02" w:rsidRDefault="00733C02" w:rsidP="00733C02">
      <w:pPr>
        <w:spacing w:after="0" w:line="240" w:lineRule="auto"/>
        <w:rPr>
          <w:rFonts w:ascii="Arial" w:hAnsi="Arial" w:cs="Arial"/>
        </w:rPr>
      </w:pPr>
      <w:r>
        <w:rPr>
          <w:rFonts w:ascii="Arial" w:hAnsi="Arial" w:cs="Arial"/>
        </w:rPr>
        <w:br w:type="page"/>
      </w:r>
    </w:p>
    <w:p w14:paraId="3FF9EC02" w14:textId="39F05132" w:rsidR="00BE064A" w:rsidRDefault="0086436F"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0" behindDoc="0" locked="0" layoutInCell="1" allowOverlap="1" wp14:anchorId="2CBDFEDA" wp14:editId="3875544A">
                <wp:simplePos x="0" y="0"/>
                <wp:positionH relativeFrom="leftMargin">
                  <wp:posOffset>81643</wp:posOffset>
                </wp:positionH>
                <wp:positionV relativeFrom="paragraph">
                  <wp:posOffset>-126909</wp:posOffset>
                </wp:positionV>
                <wp:extent cx="487680" cy="9505950"/>
                <wp:effectExtent l="0" t="0" r="26670" b="19050"/>
                <wp:wrapNone/>
                <wp:docPr id="85" name="Group 85"/>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6" name="Straight Connector 86"/>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7" name="Text Box 87"/>
                        <wps:cNvSpPr txBox="1"/>
                        <wps:spPr>
                          <a:xfrm>
                            <a:off x="0" y="2935515"/>
                            <a:ext cx="377190" cy="4142740"/>
                          </a:xfrm>
                          <a:prstGeom prst="rect">
                            <a:avLst/>
                          </a:prstGeom>
                          <a:solidFill>
                            <a:schemeClr val="lt1"/>
                          </a:solidFill>
                          <a:ln w="6350">
                            <a:noFill/>
                          </a:ln>
                        </wps:spPr>
                        <wps:txbx>
                          <w:txbxContent>
                            <w:p w14:paraId="4990F932"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BDFEDA" id="Group 85" o:spid="_x0000_s1082" style="position:absolute;margin-left:6.45pt;margin-top:-10pt;width:38.4pt;height:748.5pt;z-index:251658250;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">
                <v:line id="Straight Connector 86" o:spid="_x0000_s1083"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" strokecolor="windowText" strokeweight=".5pt">
                  <v:stroke joinstyle="miter"/>
                </v:line>
                <v:shape id="Text Box 87" o:spid="_x0000_s1084" type="#_x0000_t202" style="position:absolute;top:29355;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4990F932"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53084933" w14:textId="328BD828"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FED15DF" w14:textId="77777777" w:rsidR="00733C02" w:rsidRDefault="00733C02" w:rsidP="00733C02">
      <w:pPr>
        <w:tabs>
          <w:tab w:val="left" w:pos="2835"/>
        </w:tabs>
        <w:spacing w:after="0" w:line="240" w:lineRule="auto"/>
        <w:rPr>
          <w:rFonts w:ascii="Arial" w:hAnsi="Arial" w:cs="Arial"/>
          <w:u w:val="single"/>
        </w:rPr>
      </w:pPr>
    </w:p>
    <w:p w14:paraId="456CFEE0"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D8DFE63" w14:textId="77777777" w:rsidTr="000B2FE7">
        <w:trPr>
          <w:trHeight w:val="510"/>
        </w:trPr>
        <w:tc>
          <w:tcPr>
            <w:tcW w:w="9639" w:type="dxa"/>
          </w:tcPr>
          <w:p w14:paraId="017AC2C0" w14:textId="77777777" w:rsidR="00733C02" w:rsidRPr="007017E1" w:rsidRDefault="00733C02" w:rsidP="000B2FE7">
            <w:pPr>
              <w:ind w:right="-1"/>
              <w:rPr>
                <w:rFonts w:ascii="Arial" w:hAnsi="Arial" w:cs="Arial"/>
                <w:b/>
              </w:rPr>
            </w:pPr>
          </w:p>
        </w:tc>
      </w:tr>
      <w:tr w:rsidR="00733C02" w:rsidRPr="007017E1" w14:paraId="601C0496" w14:textId="77777777" w:rsidTr="000B2FE7">
        <w:trPr>
          <w:trHeight w:val="510"/>
        </w:trPr>
        <w:tc>
          <w:tcPr>
            <w:tcW w:w="9639" w:type="dxa"/>
          </w:tcPr>
          <w:p w14:paraId="2B65167A" w14:textId="77777777" w:rsidR="00733C02" w:rsidRPr="007017E1" w:rsidRDefault="00733C02" w:rsidP="000B2FE7">
            <w:pPr>
              <w:ind w:right="-1"/>
              <w:rPr>
                <w:rFonts w:ascii="Arial" w:hAnsi="Arial" w:cs="Arial"/>
                <w:b/>
              </w:rPr>
            </w:pPr>
          </w:p>
        </w:tc>
      </w:tr>
      <w:tr w:rsidR="00733C02" w:rsidRPr="007017E1" w14:paraId="5606DA4D" w14:textId="77777777" w:rsidTr="000B2FE7">
        <w:trPr>
          <w:trHeight w:val="510"/>
        </w:trPr>
        <w:tc>
          <w:tcPr>
            <w:tcW w:w="9639" w:type="dxa"/>
          </w:tcPr>
          <w:p w14:paraId="2DE8C629" w14:textId="77777777" w:rsidR="00733C02" w:rsidRPr="007017E1" w:rsidRDefault="00733C02" w:rsidP="000B2FE7">
            <w:pPr>
              <w:ind w:right="-1"/>
              <w:rPr>
                <w:rFonts w:ascii="Arial" w:hAnsi="Arial" w:cs="Arial"/>
                <w:b/>
              </w:rPr>
            </w:pPr>
          </w:p>
        </w:tc>
      </w:tr>
      <w:tr w:rsidR="00733C02" w:rsidRPr="007017E1" w14:paraId="52A57761" w14:textId="77777777" w:rsidTr="000B2FE7">
        <w:trPr>
          <w:trHeight w:val="510"/>
        </w:trPr>
        <w:tc>
          <w:tcPr>
            <w:tcW w:w="9639" w:type="dxa"/>
          </w:tcPr>
          <w:p w14:paraId="5FF199C8" w14:textId="77777777" w:rsidR="00733C02" w:rsidRPr="007017E1" w:rsidRDefault="00733C02" w:rsidP="000B2FE7">
            <w:pPr>
              <w:ind w:right="-1"/>
              <w:rPr>
                <w:rFonts w:ascii="Arial" w:hAnsi="Arial" w:cs="Arial"/>
                <w:b/>
              </w:rPr>
            </w:pPr>
          </w:p>
        </w:tc>
      </w:tr>
      <w:tr w:rsidR="00733C02" w:rsidRPr="007017E1" w14:paraId="5C2C4368" w14:textId="77777777" w:rsidTr="000B2FE7">
        <w:trPr>
          <w:trHeight w:val="510"/>
        </w:trPr>
        <w:tc>
          <w:tcPr>
            <w:tcW w:w="9639" w:type="dxa"/>
          </w:tcPr>
          <w:p w14:paraId="30E1A965" w14:textId="77777777" w:rsidR="00733C02" w:rsidRPr="007017E1" w:rsidRDefault="00733C02" w:rsidP="000B2FE7">
            <w:pPr>
              <w:ind w:right="-1"/>
              <w:rPr>
                <w:rFonts w:ascii="Arial" w:hAnsi="Arial" w:cs="Arial"/>
                <w:b/>
              </w:rPr>
            </w:pPr>
          </w:p>
        </w:tc>
      </w:tr>
      <w:tr w:rsidR="00733C02" w:rsidRPr="007017E1" w14:paraId="3A94409C" w14:textId="77777777" w:rsidTr="000B2FE7">
        <w:trPr>
          <w:trHeight w:val="510"/>
        </w:trPr>
        <w:tc>
          <w:tcPr>
            <w:tcW w:w="9639" w:type="dxa"/>
          </w:tcPr>
          <w:p w14:paraId="2922E412" w14:textId="77777777" w:rsidR="00733C02" w:rsidRPr="007017E1" w:rsidRDefault="00733C02" w:rsidP="000B2FE7">
            <w:pPr>
              <w:ind w:right="-1"/>
              <w:rPr>
                <w:rFonts w:ascii="Arial" w:hAnsi="Arial" w:cs="Arial"/>
                <w:b/>
              </w:rPr>
            </w:pPr>
          </w:p>
        </w:tc>
      </w:tr>
      <w:tr w:rsidR="00733C02" w:rsidRPr="007017E1" w14:paraId="083B7466" w14:textId="77777777" w:rsidTr="000B2FE7">
        <w:trPr>
          <w:trHeight w:val="510"/>
        </w:trPr>
        <w:tc>
          <w:tcPr>
            <w:tcW w:w="9639" w:type="dxa"/>
          </w:tcPr>
          <w:p w14:paraId="647F71BE" w14:textId="77777777" w:rsidR="00733C02" w:rsidRPr="007017E1" w:rsidRDefault="00733C02" w:rsidP="000B2FE7">
            <w:pPr>
              <w:ind w:right="-1"/>
              <w:rPr>
                <w:rFonts w:ascii="Arial" w:hAnsi="Arial" w:cs="Arial"/>
                <w:b/>
              </w:rPr>
            </w:pPr>
          </w:p>
        </w:tc>
      </w:tr>
      <w:tr w:rsidR="00733C02" w:rsidRPr="007017E1" w14:paraId="00795070" w14:textId="77777777" w:rsidTr="000B2FE7">
        <w:trPr>
          <w:trHeight w:val="510"/>
        </w:trPr>
        <w:tc>
          <w:tcPr>
            <w:tcW w:w="9639" w:type="dxa"/>
          </w:tcPr>
          <w:p w14:paraId="6BED0F85" w14:textId="77777777" w:rsidR="00733C02" w:rsidRPr="007017E1" w:rsidRDefault="00733C02" w:rsidP="000B2FE7">
            <w:pPr>
              <w:ind w:right="-1"/>
              <w:rPr>
                <w:rFonts w:ascii="Arial" w:hAnsi="Arial" w:cs="Arial"/>
                <w:b/>
              </w:rPr>
            </w:pPr>
          </w:p>
        </w:tc>
      </w:tr>
      <w:tr w:rsidR="00733C02" w:rsidRPr="007017E1" w14:paraId="76A8E019" w14:textId="77777777" w:rsidTr="000B2FE7">
        <w:trPr>
          <w:trHeight w:val="510"/>
        </w:trPr>
        <w:tc>
          <w:tcPr>
            <w:tcW w:w="9639" w:type="dxa"/>
          </w:tcPr>
          <w:p w14:paraId="490F9A8D" w14:textId="77777777" w:rsidR="00733C02" w:rsidRPr="007017E1" w:rsidRDefault="00733C02" w:rsidP="000B2FE7">
            <w:pPr>
              <w:ind w:right="-1"/>
              <w:rPr>
                <w:rFonts w:ascii="Arial" w:hAnsi="Arial" w:cs="Arial"/>
                <w:b/>
              </w:rPr>
            </w:pPr>
          </w:p>
        </w:tc>
      </w:tr>
      <w:tr w:rsidR="00733C02" w:rsidRPr="007017E1" w14:paraId="628DBBB6" w14:textId="77777777" w:rsidTr="000B2FE7">
        <w:trPr>
          <w:trHeight w:val="510"/>
        </w:trPr>
        <w:tc>
          <w:tcPr>
            <w:tcW w:w="9639" w:type="dxa"/>
          </w:tcPr>
          <w:p w14:paraId="47AA1252" w14:textId="77777777" w:rsidR="00733C02" w:rsidRPr="007017E1" w:rsidRDefault="00733C02" w:rsidP="000B2FE7">
            <w:pPr>
              <w:ind w:right="-1"/>
              <w:rPr>
                <w:rFonts w:ascii="Arial" w:hAnsi="Arial" w:cs="Arial"/>
                <w:b/>
              </w:rPr>
            </w:pPr>
          </w:p>
        </w:tc>
      </w:tr>
      <w:tr w:rsidR="00733C02" w:rsidRPr="007017E1" w14:paraId="7C1680BA" w14:textId="77777777" w:rsidTr="000B2FE7">
        <w:trPr>
          <w:trHeight w:val="510"/>
        </w:trPr>
        <w:tc>
          <w:tcPr>
            <w:tcW w:w="9639" w:type="dxa"/>
          </w:tcPr>
          <w:p w14:paraId="726732D8" w14:textId="77777777" w:rsidR="00733C02" w:rsidRPr="007017E1" w:rsidRDefault="00733C02" w:rsidP="000B2FE7">
            <w:pPr>
              <w:ind w:right="-1"/>
              <w:rPr>
                <w:rFonts w:ascii="Arial" w:hAnsi="Arial" w:cs="Arial"/>
                <w:b/>
              </w:rPr>
            </w:pPr>
          </w:p>
        </w:tc>
      </w:tr>
      <w:tr w:rsidR="00733C02" w:rsidRPr="007017E1" w14:paraId="119BDF76" w14:textId="77777777" w:rsidTr="000B2FE7">
        <w:trPr>
          <w:trHeight w:val="510"/>
        </w:trPr>
        <w:tc>
          <w:tcPr>
            <w:tcW w:w="9639" w:type="dxa"/>
          </w:tcPr>
          <w:p w14:paraId="06554DF2" w14:textId="77777777" w:rsidR="00733C02" w:rsidRPr="007017E1" w:rsidRDefault="00733C02" w:rsidP="000B2FE7">
            <w:pPr>
              <w:ind w:right="-1"/>
              <w:rPr>
                <w:rFonts w:ascii="Arial" w:hAnsi="Arial" w:cs="Arial"/>
                <w:b/>
              </w:rPr>
            </w:pPr>
          </w:p>
        </w:tc>
      </w:tr>
      <w:tr w:rsidR="00733C02" w:rsidRPr="007017E1" w14:paraId="3E30A41A" w14:textId="77777777" w:rsidTr="000B2FE7">
        <w:trPr>
          <w:trHeight w:val="510"/>
        </w:trPr>
        <w:tc>
          <w:tcPr>
            <w:tcW w:w="9639" w:type="dxa"/>
          </w:tcPr>
          <w:p w14:paraId="23D85B3B" w14:textId="77777777" w:rsidR="00733C02" w:rsidRPr="007017E1" w:rsidRDefault="00733C02" w:rsidP="000B2FE7">
            <w:pPr>
              <w:ind w:right="-1"/>
              <w:rPr>
                <w:rFonts w:ascii="Arial" w:hAnsi="Arial" w:cs="Arial"/>
                <w:b/>
              </w:rPr>
            </w:pPr>
          </w:p>
        </w:tc>
      </w:tr>
      <w:tr w:rsidR="00733C02" w:rsidRPr="007017E1" w14:paraId="02DDAAF3" w14:textId="77777777" w:rsidTr="000B2FE7">
        <w:trPr>
          <w:trHeight w:val="510"/>
        </w:trPr>
        <w:tc>
          <w:tcPr>
            <w:tcW w:w="9639" w:type="dxa"/>
          </w:tcPr>
          <w:p w14:paraId="6B143FBA" w14:textId="77777777" w:rsidR="00733C02" w:rsidRPr="007017E1" w:rsidRDefault="00733C02" w:rsidP="000B2FE7">
            <w:pPr>
              <w:ind w:right="-1"/>
              <w:rPr>
                <w:rFonts w:ascii="Arial" w:hAnsi="Arial" w:cs="Arial"/>
                <w:b/>
              </w:rPr>
            </w:pPr>
          </w:p>
        </w:tc>
      </w:tr>
      <w:tr w:rsidR="00733C02" w:rsidRPr="007017E1" w14:paraId="0303FEFB" w14:textId="77777777" w:rsidTr="000B2FE7">
        <w:trPr>
          <w:trHeight w:val="510"/>
        </w:trPr>
        <w:tc>
          <w:tcPr>
            <w:tcW w:w="9639" w:type="dxa"/>
          </w:tcPr>
          <w:p w14:paraId="0CF3E0CE" w14:textId="77777777" w:rsidR="00733C02" w:rsidRPr="007017E1" w:rsidRDefault="00733C02" w:rsidP="000B2FE7">
            <w:pPr>
              <w:ind w:right="-1"/>
              <w:rPr>
                <w:rFonts w:ascii="Arial" w:hAnsi="Arial" w:cs="Arial"/>
                <w:b/>
              </w:rPr>
            </w:pPr>
          </w:p>
        </w:tc>
      </w:tr>
      <w:tr w:rsidR="00733C02" w:rsidRPr="007017E1" w14:paraId="4770E186" w14:textId="77777777" w:rsidTr="000B2FE7">
        <w:trPr>
          <w:trHeight w:val="510"/>
        </w:trPr>
        <w:tc>
          <w:tcPr>
            <w:tcW w:w="9639" w:type="dxa"/>
          </w:tcPr>
          <w:p w14:paraId="4B5999DF" w14:textId="77777777" w:rsidR="00733C02" w:rsidRPr="007017E1" w:rsidRDefault="00733C02" w:rsidP="000B2FE7">
            <w:pPr>
              <w:ind w:right="-1"/>
              <w:rPr>
                <w:rFonts w:ascii="Arial" w:hAnsi="Arial" w:cs="Arial"/>
                <w:b/>
              </w:rPr>
            </w:pPr>
          </w:p>
        </w:tc>
      </w:tr>
      <w:tr w:rsidR="00733C02" w:rsidRPr="007017E1" w14:paraId="26C6F7E1" w14:textId="77777777" w:rsidTr="000B2FE7">
        <w:trPr>
          <w:trHeight w:val="510"/>
        </w:trPr>
        <w:tc>
          <w:tcPr>
            <w:tcW w:w="9639" w:type="dxa"/>
          </w:tcPr>
          <w:p w14:paraId="5088AFA4" w14:textId="77777777" w:rsidR="00733C02" w:rsidRPr="007017E1" w:rsidRDefault="00733C02" w:rsidP="000B2FE7">
            <w:pPr>
              <w:ind w:right="-1"/>
              <w:rPr>
                <w:rFonts w:ascii="Arial" w:hAnsi="Arial" w:cs="Arial"/>
                <w:b/>
              </w:rPr>
            </w:pPr>
          </w:p>
        </w:tc>
      </w:tr>
      <w:tr w:rsidR="00733C02" w:rsidRPr="007017E1" w14:paraId="7EDCB859" w14:textId="77777777" w:rsidTr="000B2FE7">
        <w:trPr>
          <w:trHeight w:val="510"/>
        </w:trPr>
        <w:tc>
          <w:tcPr>
            <w:tcW w:w="9639" w:type="dxa"/>
          </w:tcPr>
          <w:p w14:paraId="3A202949" w14:textId="77777777" w:rsidR="00733C02" w:rsidRPr="007017E1" w:rsidRDefault="00733C02" w:rsidP="000B2FE7">
            <w:pPr>
              <w:ind w:right="-1"/>
              <w:rPr>
                <w:rFonts w:ascii="Arial" w:hAnsi="Arial" w:cs="Arial"/>
                <w:b/>
              </w:rPr>
            </w:pPr>
          </w:p>
        </w:tc>
      </w:tr>
      <w:tr w:rsidR="00733C02" w:rsidRPr="007017E1" w14:paraId="3136CB24" w14:textId="77777777" w:rsidTr="000B2FE7">
        <w:trPr>
          <w:trHeight w:val="510"/>
        </w:trPr>
        <w:tc>
          <w:tcPr>
            <w:tcW w:w="9639" w:type="dxa"/>
          </w:tcPr>
          <w:p w14:paraId="74991E92" w14:textId="77777777" w:rsidR="00733C02" w:rsidRPr="007017E1" w:rsidRDefault="00733C02" w:rsidP="000B2FE7">
            <w:pPr>
              <w:ind w:right="-1"/>
              <w:rPr>
                <w:rFonts w:ascii="Arial" w:hAnsi="Arial" w:cs="Arial"/>
                <w:b/>
              </w:rPr>
            </w:pPr>
          </w:p>
        </w:tc>
      </w:tr>
      <w:tr w:rsidR="00733C02" w:rsidRPr="007017E1" w14:paraId="2E8224BD" w14:textId="77777777" w:rsidTr="000B2FE7">
        <w:trPr>
          <w:trHeight w:val="510"/>
        </w:trPr>
        <w:tc>
          <w:tcPr>
            <w:tcW w:w="9639" w:type="dxa"/>
          </w:tcPr>
          <w:p w14:paraId="1E1BE08C" w14:textId="77777777" w:rsidR="00733C02" w:rsidRPr="007017E1" w:rsidRDefault="00733C02" w:rsidP="000B2FE7">
            <w:pPr>
              <w:ind w:right="-1"/>
              <w:rPr>
                <w:rFonts w:ascii="Arial" w:hAnsi="Arial" w:cs="Arial"/>
                <w:b/>
              </w:rPr>
            </w:pPr>
          </w:p>
        </w:tc>
      </w:tr>
      <w:tr w:rsidR="00733C02" w:rsidRPr="007017E1" w14:paraId="0AEEF9B6" w14:textId="77777777" w:rsidTr="000B2FE7">
        <w:trPr>
          <w:trHeight w:val="510"/>
        </w:trPr>
        <w:tc>
          <w:tcPr>
            <w:tcW w:w="9639" w:type="dxa"/>
          </w:tcPr>
          <w:p w14:paraId="51C8443F" w14:textId="77777777" w:rsidR="00733C02" w:rsidRPr="007017E1" w:rsidRDefault="00733C02" w:rsidP="000B2FE7">
            <w:pPr>
              <w:ind w:right="-1"/>
              <w:rPr>
                <w:rFonts w:ascii="Arial" w:hAnsi="Arial" w:cs="Arial"/>
                <w:b/>
              </w:rPr>
            </w:pPr>
          </w:p>
        </w:tc>
      </w:tr>
      <w:tr w:rsidR="00733C02" w:rsidRPr="007017E1" w14:paraId="2FE2283D" w14:textId="77777777" w:rsidTr="000B2FE7">
        <w:trPr>
          <w:trHeight w:val="510"/>
        </w:trPr>
        <w:tc>
          <w:tcPr>
            <w:tcW w:w="9639" w:type="dxa"/>
          </w:tcPr>
          <w:p w14:paraId="0CEE5FE9" w14:textId="77777777" w:rsidR="00733C02" w:rsidRPr="007017E1" w:rsidRDefault="00733C02" w:rsidP="000B2FE7">
            <w:pPr>
              <w:ind w:right="-1"/>
              <w:rPr>
                <w:rFonts w:ascii="Arial" w:hAnsi="Arial" w:cs="Arial"/>
                <w:b/>
              </w:rPr>
            </w:pPr>
          </w:p>
        </w:tc>
      </w:tr>
      <w:tr w:rsidR="00733C02" w:rsidRPr="007017E1" w14:paraId="1E16BCD4" w14:textId="77777777" w:rsidTr="000B2FE7">
        <w:trPr>
          <w:trHeight w:val="510"/>
        </w:trPr>
        <w:tc>
          <w:tcPr>
            <w:tcW w:w="9639" w:type="dxa"/>
          </w:tcPr>
          <w:p w14:paraId="122E87A7" w14:textId="77777777" w:rsidR="00733C02" w:rsidRPr="007017E1" w:rsidRDefault="00733C02" w:rsidP="000B2FE7">
            <w:pPr>
              <w:ind w:right="-1"/>
              <w:rPr>
                <w:rFonts w:ascii="Arial" w:hAnsi="Arial" w:cs="Arial"/>
                <w:b/>
              </w:rPr>
            </w:pPr>
          </w:p>
        </w:tc>
      </w:tr>
      <w:tr w:rsidR="00733C02" w:rsidRPr="007017E1" w14:paraId="4454BE10" w14:textId="77777777" w:rsidTr="000B2FE7">
        <w:trPr>
          <w:trHeight w:val="510"/>
        </w:trPr>
        <w:tc>
          <w:tcPr>
            <w:tcW w:w="9639" w:type="dxa"/>
          </w:tcPr>
          <w:p w14:paraId="6956DC77" w14:textId="77777777" w:rsidR="00733C02" w:rsidRPr="007017E1" w:rsidRDefault="00733C02" w:rsidP="000B2FE7">
            <w:pPr>
              <w:ind w:right="-1"/>
              <w:rPr>
                <w:rFonts w:ascii="Arial" w:hAnsi="Arial" w:cs="Arial"/>
                <w:b/>
              </w:rPr>
            </w:pPr>
          </w:p>
        </w:tc>
      </w:tr>
      <w:tr w:rsidR="00733C02" w:rsidRPr="007017E1" w14:paraId="299FC2F3" w14:textId="77777777" w:rsidTr="000B2FE7">
        <w:trPr>
          <w:trHeight w:val="510"/>
        </w:trPr>
        <w:tc>
          <w:tcPr>
            <w:tcW w:w="9639" w:type="dxa"/>
          </w:tcPr>
          <w:p w14:paraId="020C36D2" w14:textId="77777777" w:rsidR="00733C02" w:rsidRPr="007017E1" w:rsidRDefault="00733C02" w:rsidP="000B2FE7">
            <w:pPr>
              <w:ind w:right="-1"/>
              <w:rPr>
                <w:rFonts w:ascii="Arial" w:hAnsi="Arial" w:cs="Arial"/>
                <w:b/>
              </w:rPr>
            </w:pPr>
          </w:p>
        </w:tc>
      </w:tr>
    </w:tbl>
    <w:p w14:paraId="7106A1A5" w14:textId="77777777" w:rsidR="00733C02" w:rsidRDefault="00733C02" w:rsidP="00733C02">
      <w:pPr>
        <w:spacing w:after="0" w:line="240" w:lineRule="auto"/>
        <w:rPr>
          <w:rFonts w:ascii="Arial" w:hAnsi="Arial" w:cs="Arial"/>
        </w:rPr>
      </w:pPr>
      <w:r>
        <w:rPr>
          <w:rFonts w:ascii="Arial" w:hAnsi="Arial" w:cs="Arial"/>
        </w:rPr>
        <w:br w:type="page"/>
      </w:r>
    </w:p>
    <w:p w14:paraId="26741EB8" w14:textId="53FBF755" w:rsidR="00733C02" w:rsidRDefault="003151D6"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1" behindDoc="0" locked="0" layoutInCell="1" allowOverlap="1" wp14:anchorId="1FDD79EC" wp14:editId="4280DB88">
                <wp:simplePos x="0" y="0"/>
                <wp:positionH relativeFrom="rightMargin">
                  <wp:posOffset>120015</wp:posOffset>
                </wp:positionH>
                <wp:positionV relativeFrom="paragraph">
                  <wp:posOffset>-220799</wp:posOffset>
                </wp:positionV>
                <wp:extent cx="525145" cy="9505950"/>
                <wp:effectExtent l="0" t="0" r="8255" b="19050"/>
                <wp:wrapNone/>
                <wp:docPr id="88" name="Group 8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89" name="Straight Connector 8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0" name="Text Box 90"/>
                        <wps:cNvSpPr txBox="1"/>
                        <wps:spPr>
                          <a:xfrm>
                            <a:off x="116114" y="2730667"/>
                            <a:ext cx="409575" cy="4171950"/>
                          </a:xfrm>
                          <a:prstGeom prst="rect">
                            <a:avLst/>
                          </a:prstGeom>
                          <a:solidFill>
                            <a:schemeClr val="lt1"/>
                          </a:solidFill>
                          <a:ln w="6350">
                            <a:noFill/>
                          </a:ln>
                        </wps:spPr>
                        <wps:txbx>
                          <w:txbxContent>
                            <w:p w14:paraId="0660659A"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DD79EC" id="Group 88" o:spid="_x0000_s1085" style="position:absolute;margin-left:9.45pt;margin-top:-17.4pt;width:41.35pt;height:748.5pt;z-index:251658251;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">
                <v:line id="Straight Connector 89" o:spid="_x0000_s1086"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" strokecolor="windowText" strokeweight=".5pt">
                  <v:stroke joinstyle="miter"/>
                </v:line>
                <v:shape id="Text Box 90" o:spid="_x0000_s1087" type="#_x0000_t202" style="position:absolute;left:1161;top:27306;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" fillcolor="white [3201]" stroked="f" strokeweight=".5pt">
                  <v:textbox style="layout-flow:vertical;mso-layout-flow-alt:bottom-to-top">
                    <w:txbxContent>
                      <w:p w14:paraId="0660659A"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FCB425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43BD3170" w14:textId="77777777" w:rsidR="00733C02" w:rsidRDefault="00733C02" w:rsidP="00733C02">
      <w:pPr>
        <w:tabs>
          <w:tab w:val="left" w:pos="2835"/>
        </w:tabs>
        <w:spacing w:after="0" w:line="240" w:lineRule="auto"/>
        <w:rPr>
          <w:rFonts w:ascii="Arial" w:hAnsi="Arial" w:cs="Arial"/>
          <w:u w:val="single"/>
        </w:rPr>
      </w:pPr>
    </w:p>
    <w:p w14:paraId="4C1E7F1C"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03FFD222" w14:textId="77777777" w:rsidTr="000B2FE7">
        <w:trPr>
          <w:trHeight w:val="510"/>
        </w:trPr>
        <w:tc>
          <w:tcPr>
            <w:tcW w:w="9639" w:type="dxa"/>
          </w:tcPr>
          <w:p w14:paraId="48FF44D1" w14:textId="77777777" w:rsidR="00733C02" w:rsidRPr="007017E1" w:rsidRDefault="00733C02" w:rsidP="000B2FE7">
            <w:pPr>
              <w:ind w:right="-1"/>
              <w:rPr>
                <w:rFonts w:ascii="Arial" w:hAnsi="Arial" w:cs="Arial"/>
                <w:b/>
              </w:rPr>
            </w:pPr>
          </w:p>
        </w:tc>
      </w:tr>
      <w:tr w:rsidR="00733C02" w:rsidRPr="007017E1" w14:paraId="431BA9AA" w14:textId="77777777" w:rsidTr="000B2FE7">
        <w:trPr>
          <w:trHeight w:val="510"/>
        </w:trPr>
        <w:tc>
          <w:tcPr>
            <w:tcW w:w="9639" w:type="dxa"/>
          </w:tcPr>
          <w:p w14:paraId="082D0B6A" w14:textId="77777777" w:rsidR="00733C02" w:rsidRPr="007017E1" w:rsidRDefault="00733C02" w:rsidP="000B2FE7">
            <w:pPr>
              <w:ind w:right="-1"/>
              <w:rPr>
                <w:rFonts w:ascii="Arial" w:hAnsi="Arial" w:cs="Arial"/>
                <w:b/>
              </w:rPr>
            </w:pPr>
          </w:p>
        </w:tc>
      </w:tr>
      <w:tr w:rsidR="00733C02" w:rsidRPr="007017E1" w14:paraId="5B68BC8E" w14:textId="77777777" w:rsidTr="000B2FE7">
        <w:trPr>
          <w:trHeight w:val="510"/>
        </w:trPr>
        <w:tc>
          <w:tcPr>
            <w:tcW w:w="9639" w:type="dxa"/>
          </w:tcPr>
          <w:p w14:paraId="1748B587" w14:textId="77777777" w:rsidR="00733C02" w:rsidRPr="007017E1" w:rsidRDefault="00733C02" w:rsidP="000B2FE7">
            <w:pPr>
              <w:ind w:right="-1"/>
              <w:rPr>
                <w:rFonts w:ascii="Arial" w:hAnsi="Arial" w:cs="Arial"/>
                <w:b/>
              </w:rPr>
            </w:pPr>
          </w:p>
        </w:tc>
      </w:tr>
      <w:tr w:rsidR="00733C02" w:rsidRPr="007017E1" w14:paraId="65B28646" w14:textId="77777777" w:rsidTr="000B2FE7">
        <w:trPr>
          <w:trHeight w:val="510"/>
        </w:trPr>
        <w:tc>
          <w:tcPr>
            <w:tcW w:w="9639" w:type="dxa"/>
          </w:tcPr>
          <w:p w14:paraId="5C167C7C" w14:textId="77777777" w:rsidR="00733C02" w:rsidRPr="007017E1" w:rsidRDefault="00733C02" w:rsidP="000B2FE7">
            <w:pPr>
              <w:ind w:right="-1"/>
              <w:rPr>
                <w:rFonts w:ascii="Arial" w:hAnsi="Arial" w:cs="Arial"/>
                <w:b/>
              </w:rPr>
            </w:pPr>
          </w:p>
        </w:tc>
      </w:tr>
      <w:tr w:rsidR="00733C02" w:rsidRPr="007017E1" w14:paraId="0BDC7F7D" w14:textId="77777777" w:rsidTr="000B2FE7">
        <w:trPr>
          <w:trHeight w:val="510"/>
        </w:trPr>
        <w:tc>
          <w:tcPr>
            <w:tcW w:w="9639" w:type="dxa"/>
          </w:tcPr>
          <w:p w14:paraId="0CD6147C" w14:textId="77777777" w:rsidR="00733C02" w:rsidRPr="007017E1" w:rsidRDefault="00733C02" w:rsidP="000B2FE7">
            <w:pPr>
              <w:ind w:right="-1"/>
              <w:rPr>
                <w:rFonts w:ascii="Arial" w:hAnsi="Arial" w:cs="Arial"/>
                <w:b/>
              </w:rPr>
            </w:pPr>
          </w:p>
        </w:tc>
      </w:tr>
      <w:tr w:rsidR="00733C02" w:rsidRPr="007017E1" w14:paraId="7BDBD71B" w14:textId="77777777" w:rsidTr="000B2FE7">
        <w:trPr>
          <w:trHeight w:val="510"/>
        </w:trPr>
        <w:tc>
          <w:tcPr>
            <w:tcW w:w="9639" w:type="dxa"/>
          </w:tcPr>
          <w:p w14:paraId="251398DB" w14:textId="77777777" w:rsidR="00733C02" w:rsidRPr="007017E1" w:rsidRDefault="00733C02" w:rsidP="000B2FE7">
            <w:pPr>
              <w:ind w:right="-1"/>
              <w:rPr>
                <w:rFonts w:ascii="Arial" w:hAnsi="Arial" w:cs="Arial"/>
                <w:b/>
              </w:rPr>
            </w:pPr>
          </w:p>
        </w:tc>
      </w:tr>
      <w:tr w:rsidR="00733C02" w:rsidRPr="007017E1" w14:paraId="6E5A900A" w14:textId="77777777" w:rsidTr="000B2FE7">
        <w:trPr>
          <w:trHeight w:val="510"/>
        </w:trPr>
        <w:tc>
          <w:tcPr>
            <w:tcW w:w="9639" w:type="dxa"/>
          </w:tcPr>
          <w:p w14:paraId="3BD826F0" w14:textId="77777777" w:rsidR="00733C02" w:rsidRPr="007017E1" w:rsidRDefault="00733C02" w:rsidP="000B2FE7">
            <w:pPr>
              <w:ind w:right="-1"/>
              <w:rPr>
                <w:rFonts w:ascii="Arial" w:hAnsi="Arial" w:cs="Arial"/>
                <w:b/>
              </w:rPr>
            </w:pPr>
          </w:p>
        </w:tc>
      </w:tr>
      <w:tr w:rsidR="00733C02" w:rsidRPr="007017E1" w14:paraId="0499DA64" w14:textId="77777777" w:rsidTr="000B2FE7">
        <w:trPr>
          <w:trHeight w:val="510"/>
        </w:trPr>
        <w:tc>
          <w:tcPr>
            <w:tcW w:w="9639" w:type="dxa"/>
          </w:tcPr>
          <w:p w14:paraId="2354BB15" w14:textId="77777777" w:rsidR="00733C02" w:rsidRPr="007017E1" w:rsidRDefault="00733C02" w:rsidP="000B2FE7">
            <w:pPr>
              <w:ind w:right="-1"/>
              <w:rPr>
                <w:rFonts w:ascii="Arial" w:hAnsi="Arial" w:cs="Arial"/>
                <w:b/>
              </w:rPr>
            </w:pPr>
          </w:p>
        </w:tc>
      </w:tr>
      <w:tr w:rsidR="00733C02" w:rsidRPr="007017E1" w14:paraId="69908665" w14:textId="77777777" w:rsidTr="000B2FE7">
        <w:trPr>
          <w:trHeight w:val="510"/>
        </w:trPr>
        <w:tc>
          <w:tcPr>
            <w:tcW w:w="9639" w:type="dxa"/>
          </w:tcPr>
          <w:p w14:paraId="1D5BE5ED" w14:textId="77777777" w:rsidR="00733C02" w:rsidRPr="007017E1" w:rsidRDefault="00733C02" w:rsidP="000B2FE7">
            <w:pPr>
              <w:ind w:right="-1"/>
              <w:rPr>
                <w:rFonts w:ascii="Arial" w:hAnsi="Arial" w:cs="Arial"/>
                <w:b/>
              </w:rPr>
            </w:pPr>
          </w:p>
        </w:tc>
      </w:tr>
      <w:tr w:rsidR="00733C02" w:rsidRPr="007017E1" w14:paraId="2B90CFC7" w14:textId="77777777" w:rsidTr="000B2FE7">
        <w:trPr>
          <w:trHeight w:val="510"/>
        </w:trPr>
        <w:tc>
          <w:tcPr>
            <w:tcW w:w="9639" w:type="dxa"/>
          </w:tcPr>
          <w:p w14:paraId="6880AD9A" w14:textId="77777777" w:rsidR="00733C02" w:rsidRPr="007017E1" w:rsidRDefault="00733C02" w:rsidP="000B2FE7">
            <w:pPr>
              <w:ind w:right="-1"/>
              <w:rPr>
                <w:rFonts w:ascii="Arial" w:hAnsi="Arial" w:cs="Arial"/>
                <w:b/>
              </w:rPr>
            </w:pPr>
          </w:p>
        </w:tc>
      </w:tr>
      <w:tr w:rsidR="00733C02" w:rsidRPr="007017E1" w14:paraId="5B3BA892" w14:textId="77777777" w:rsidTr="000B2FE7">
        <w:trPr>
          <w:trHeight w:val="510"/>
        </w:trPr>
        <w:tc>
          <w:tcPr>
            <w:tcW w:w="9639" w:type="dxa"/>
          </w:tcPr>
          <w:p w14:paraId="6D7FCF2B" w14:textId="77777777" w:rsidR="00733C02" w:rsidRPr="007017E1" w:rsidRDefault="00733C02" w:rsidP="000B2FE7">
            <w:pPr>
              <w:ind w:right="-1"/>
              <w:rPr>
                <w:rFonts w:ascii="Arial" w:hAnsi="Arial" w:cs="Arial"/>
                <w:b/>
              </w:rPr>
            </w:pPr>
          </w:p>
        </w:tc>
      </w:tr>
      <w:tr w:rsidR="00733C02" w:rsidRPr="007017E1" w14:paraId="22894BF3" w14:textId="77777777" w:rsidTr="000B2FE7">
        <w:trPr>
          <w:trHeight w:val="510"/>
        </w:trPr>
        <w:tc>
          <w:tcPr>
            <w:tcW w:w="9639" w:type="dxa"/>
          </w:tcPr>
          <w:p w14:paraId="1ABEBDEF" w14:textId="77777777" w:rsidR="00733C02" w:rsidRPr="007017E1" w:rsidRDefault="00733C02" w:rsidP="000B2FE7">
            <w:pPr>
              <w:ind w:right="-1"/>
              <w:rPr>
                <w:rFonts w:ascii="Arial" w:hAnsi="Arial" w:cs="Arial"/>
                <w:b/>
              </w:rPr>
            </w:pPr>
          </w:p>
        </w:tc>
      </w:tr>
      <w:tr w:rsidR="00733C02" w:rsidRPr="007017E1" w14:paraId="35ED249D" w14:textId="77777777" w:rsidTr="000B2FE7">
        <w:trPr>
          <w:trHeight w:val="510"/>
        </w:trPr>
        <w:tc>
          <w:tcPr>
            <w:tcW w:w="9639" w:type="dxa"/>
          </w:tcPr>
          <w:p w14:paraId="08335FC1" w14:textId="77777777" w:rsidR="00733C02" w:rsidRPr="007017E1" w:rsidRDefault="00733C02" w:rsidP="000B2FE7">
            <w:pPr>
              <w:ind w:right="-1"/>
              <w:rPr>
                <w:rFonts w:ascii="Arial" w:hAnsi="Arial" w:cs="Arial"/>
                <w:b/>
              </w:rPr>
            </w:pPr>
          </w:p>
        </w:tc>
      </w:tr>
      <w:tr w:rsidR="00733C02" w:rsidRPr="007017E1" w14:paraId="22A45B7C" w14:textId="77777777" w:rsidTr="000B2FE7">
        <w:trPr>
          <w:trHeight w:val="510"/>
        </w:trPr>
        <w:tc>
          <w:tcPr>
            <w:tcW w:w="9639" w:type="dxa"/>
          </w:tcPr>
          <w:p w14:paraId="65A26909" w14:textId="77777777" w:rsidR="00733C02" w:rsidRPr="007017E1" w:rsidRDefault="00733C02" w:rsidP="000B2FE7">
            <w:pPr>
              <w:ind w:right="-1"/>
              <w:rPr>
                <w:rFonts w:ascii="Arial" w:hAnsi="Arial" w:cs="Arial"/>
                <w:b/>
              </w:rPr>
            </w:pPr>
          </w:p>
        </w:tc>
      </w:tr>
      <w:tr w:rsidR="00733C02" w:rsidRPr="007017E1" w14:paraId="092F03F1" w14:textId="77777777" w:rsidTr="000B2FE7">
        <w:trPr>
          <w:trHeight w:val="510"/>
        </w:trPr>
        <w:tc>
          <w:tcPr>
            <w:tcW w:w="9639" w:type="dxa"/>
          </w:tcPr>
          <w:p w14:paraId="16565607" w14:textId="77777777" w:rsidR="00733C02" w:rsidRPr="007017E1" w:rsidRDefault="00733C02" w:rsidP="000B2FE7">
            <w:pPr>
              <w:ind w:right="-1"/>
              <w:rPr>
                <w:rFonts w:ascii="Arial" w:hAnsi="Arial" w:cs="Arial"/>
                <w:b/>
              </w:rPr>
            </w:pPr>
          </w:p>
        </w:tc>
      </w:tr>
      <w:tr w:rsidR="00733C02" w:rsidRPr="007017E1" w14:paraId="63B95D29" w14:textId="77777777" w:rsidTr="000B2FE7">
        <w:trPr>
          <w:trHeight w:val="510"/>
        </w:trPr>
        <w:tc>
          <w:tcPr>
            <w:tcW w:w="9639" w:type="dxa"/>
          </w:tcPr>
          <w:p w14:paraId="6BB6ED45" w14:textId="77777777" w:rsidR="00733C02" w:rsidRPr="007017E1" w:rsidRDefault="00733C02" w:rsidP="000B2FE7">
            <w:pPr>
              <w:ind w:right="-1"/>
              <w:rPr>
                <w:rFonts w:ascii="Arial" w:hAnsi="Arial" w:cs="Arial"/>
                <w:b/>
              </w:rPr>
            </w:pPr>
          </w:p>
        </w:tc>
      </w:tr>
      <w:tr w:rsidR="00733C02" w:rsidRPr="007017E1" w14:paraId="4EA829EE" w14:textId="77777777" w:rsidTr="000B2FE7">
        <w:trPr>
          <w:trHeight w:val="510"/>
        </w:trPr>
        <w:tc>
          <w:tcPr>
            <w:tcW w:w="9639" w:type="dxa"/>
          </w:tcPr>
          <w:p w14:paraId="5937D9B7" w14:textId="77777777" w:rsidR="00733C02" w:rsidRPr="007017E1" w:rsidRDefault="00733C02" w:rsidP="000B2FE7">
            <w:pPr>
              <w:ind w:right="-1"/>
              <w:rPr>
                <w:rFonts w:ascii="Arial" w:hAnsi="Arial" w:cs="Arial"/>
                <w:b/>
              </w:rPr>
            </w:pPr>
          </w:p>
        </w:tc>
      </w:tr>
      <w:tr w:rsidR="00733C02" w:rsidRPr="007017E1" w14:paraId="2FCE32F0" w14:textId="77777777" w:rsidTr="000B2FE7">
        <w:trPr>
          <w:trHeight w:val="510"/>
        </w:trPr>
        <w:tc>
          <w:tcPr>
            <w:tcW w:w="9639" w:type="dxa"/>
          </w:tcPr>
          <w:p w14:paraId="245D713F" w14:textId="77777777" w:rsidR="00733C02" w:rsidRPr="007017E1" w:rsidRDefault="00733C02" w:rsidP="000B2FE7">
            <w:pPr>
              <w:ind w:right="-1"/>
              <w:rPr>
                <w:rFonts w:ascii="Arial" w:hAnsi="Arial" w:cs="Arial"/>
                <w:b/>
              </w:rPr>
            </w:pPr>
          </w:p>
        </w:tc>
      </w:tr>
      <w:tr w:rsidR="00733C02" w:rsidRPr="007017E1" w14:paraId="4A54A799" w14:textId="77777777" w:rsidTr="000B2FE7">
        <w:trPr>
          <w:trHeight w:val="510"/>
        </w:trPr>
        <w:tc>
          <w:tcPr>
            <w:tcW w:w="9639" w:type="dxa"/>
          </w:tcPr>
          <w:p w14:paraId="1484EBBE" w14:textId="77777777" w:rsidR="00733C02" w:rsidRPr="007017E1" w:rsidRDefault="00733C02" w:rsidP="000B2FE7">
            <w:pPr>
              <w:ind w:right="-1"/>
              <w:rPr>
                <w:rFonts w:ascii="Arial" w:hAnsi="Arial" w:cs="Arial"/>
                <w:b/>
              </w:rPr>
            </w:pPr>
          </w:p>
        </w:tc>
      </w:tr>
      <w:tr w:rsidR="00733C02" w:rsidRPr="007017E1" w14:paraId="3AD8B160" w14:textId="77777777" w:rsidTr="000B2FE7">
        <w:trPr>
          <w:trHeight w:val="510"/>
        </w:trPr>
        <w:tc>
          <w:tcPr>
            <w:tcW w:w="9639" w:type="dxa"/>
          </w:tcPr>
          <w:p w14:paraId="2CAE6EAD" w14:textId="77777777" w:rsidR="00733C02" w:rsidRPr="007017E1" w:rsidRDefault="00733C02" w:rsidP="000B2FE7">
            <w:pPr>
              <w:ind w:right="-1"/>
              <w:rPr>
                <w:rFonts w:ascii="Arial" w:hAnsi="Arial" w:cs="Arial"/>
                <w:b/>
              </w:rPr>
            </w:pPr>
          </w:p>
        </w:tc>
      </w:tr>
      <w:tr w:rsidR="00733C02" w:rsidRPr="007017E1" w14:paraId="39162D92" w14:textId="77777777" w:rsidTr="000B2FE7">
        <w:trPr>
          <w:trHeight w:val="510"/>
        </w:trPr>
        <w:tc>
          <w:tcPr>
            <w:tcW w:w="9639" w:type="dxa"/>
          </w:tcPr>
          <w:p w14:paraId="26197124" w14:textId="77777777" w:rsidR="00733C02" w:rsidRPr="007017E1" w:rsidRDefault="00733C02" w:rsidP="000B2FE7">
            <w:pPr>
              <w:ind w:right="-1"/>
              <w:rPr>
                <w:rFonts w:ascii="Arial" w:hAnsi="Arial" w:cs="Arial"/>
                <w:b/>
              </w:rPr>
            </w:pPr>
          </w:p>
        </w:tc>
      </w:tr>
      <w:tr w:rsidR="00733C02" w:rsidRPr="007017E1" w14:paraId="645221AA" w14:textId="77777777" w:rsidTr="000B2FE7">
        <w:trPr>
          <w:trHeight w:val="510"/>
        </w:trPr>
        <w:tc>
          <w:tcPr>
            <w:tcW w:w="9639" w:type="dxa"/>
          </w:tcPr>
          <w:p w14:paraId="22DF1C6C" w14:textId="77777777" w:rsidR="00733C02" w:rsidRPr="007017E1" w:rsidRDefault="00733C02" w:rsidP="000B2FE7">
            <w:pPr>
              <w:ind w:right="-1"/>
              <w:rPr>
                <w:rFonts w:ascii="Arial" w:hAnsi="Arial" w:cs="Arial"/>
                <w:b/>
              </w:rPr>
            </w:pPr>
          </w:p>
        </w:tc>
      </w:tr>
      <w:tr w:rsidR="00733C02" w:rsidRPr="007017E1" w14:paraId="327F1E1C" w14:textId="77777777" w:rsidTr="000B2FE7">
        <w:trPr>
          <w:trHeight w:val="510"/>
        </w:trPr>
        <w:tc>
          <w:tcPr>
            <w:tcW w:w="9639" w:type="dxa"/>
          </w:tcPr>
          <w:p w14:paraId="3DE26D12" w14:textId="77777777" w:rsidR="00733C02" w:rsidRPr="007017E1" w:rsidRDefault="00733C02" w:rsidP="000B2FE7">
            <w:pPr>
              <w:ind w:right="-1"/>
              <w:rPr>
                <w:rFonts w:ascii="Arial" w:hAnsi="Arial" w:cs="Arial"/>
                <w:b/>
              </w:rPr>
            </w:pPr>
          </w:p>
        </w:tc>
      </w:tr>
      <w:tr w:rsidR="00733C02" w:rsidRPr="007017E1" w14:paraId="59F263A3" w14:textId="77777777" w:rsidTr="000B2FE7">
        <w:trPr>
          <w:trHeight w:val="510"/>
        </w:trPr>
        <w:tc>
          <w:tcPr>
            <w:tcW w:w="9639" w:type="dxa"/>
          </w:tcPr>
          <w:p w14:paraId="51B2F874" w14:textId="77777777" w:rsidR="00733C02" w:rsidRPr="007017E1" w:rsidRDefault="00733C02" w:rsidP="000B2FE7">
            <w:pPr>
              <w:ind w:right="-1"/>
              <w:rPr>
                <w:rFonts w:ascii="Arial" w:hAnsi="Arial" w:cs="Arial"/>
                <w:b/>
              </w:rPr>
            </w:pPr>
          </w:p>
        </w:tc>
      </w:tr>
    </w:tbl>
    <w:p w14:paraId="2AE3ABDD" w14:textId="77777777" w:rsidR="00BE064A" w:rsidRDefault="00BE064A" w:rsidP="00733C02">
      <w:pPr>
        <w:spacing w:after="0" w:line="240" w:lineRule="auto"/>
        <w:rPr>
          <w:rFonts w:ascii="Arial" w:hAnsi="Arial" w:cs="Arial"/>
        </w:rPr>
      </w:pPr>
    </w:p>
    <w:p w14:paraId="22395375" w14:textId="77777777" w:rsidR="00BE064A" w:rsidRDefault="00BE064A">
      <w:pPr>
        <w:spacing w:after="0" w:line="240" w:lineRule="auto"/>
        <w:rPr>
          <w:rFonts w:ascii="Arial" w:hAnsi="Arial" w:cs="Arial"/>
        </w:rPr>
      </w:pPr>
      <w:r>
        <w:rPr>
          <w:rFonts w:ascii="Arial" w:hAnsi="Arial" w:cs="Arial"/>
        </w:rPr>
        <w:br w:type="page"/>
      </w:r>
    </w:p>
    <w:p w14:paraId="16B371E2" w14:textId="5BF65C11" w:rsidR="00733C02" w:rsidRDefault="00770E69" w:rsidP="00733C02">
      <w:pPr>
        <w:spacing w:after="0" w:line="240" w:lineRule="auto"/>
        <w:rPr>
          <w:rFonts w:ascii="Arial" w:hAnsi="Arial" w:cs="Arial"/>
        </w:rPr>
      </w:pPr>
      <w:r>
        <w:rPr>
          <w:rFonts w:ascii="Arial" w:hAnsi="Arial" w:cs="Arial"/>
          <w:b/>
          <w:noProof/>
          <w:sz w:val="24"/>
          <w:szCs w:val="24"/>
          <w:lang w:eastAsia="en-AU"/>
        </w:rPr>
        <mc:AlternateContent>
          <mc:Choice Requires="wpg">
            <w:drawing>
              <wp:anchor distT="0" distB="0" distL="114300" distR="114300" simplePos="0" relativeHeight="251658305" behindDoc="0" locked="0" layoutInCell="1" allowOverlap="1" wp14:anchorId="700B920B" wp14:editId="11DB4FC7">
                <wp:simplePos x="0" y="0"/>
                <wp:positionH relativeFrom="leftMargin">
                  <wp:posOffset>60960</wp:posOffset>
                </wp:positionH>
                <wp:positionV relativeFrom="page">
                  <wp:posOffset>762000</wp:posOffset>
                </wp:positionV>
                <wp:extent cx="503555" cy="9449435"/>
                <wp:effectExtent l="0" t="0" r="10795" b="37465"/>
                <wp:wrapNone/>
                <wp:docPr id="209" name="Group 209"/>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210" name="Straight Connector 21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0" y="2704736"/>
                            <a:ext cx="410400" cy="4172400"/>
                          </a:xfrm>
                          <a:prstGeom prst="rect">
                            <a:avLst/>
                          </a:prstGeom>
                          <a:solidFill>
                            <a:schemeClr val="lt1"/>
                          </a:solidFill>
                          <a:ln w="6350">
                            <a:noFill/>
                          </a:ln>
                        </wps:spPr>
                        <wps:txbx>
                          <w:txbxContent>
                            <w:p w14:paraId="5074ECCE"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B920B" id="Group 209" o:spid="_x0000_s1088" style="position:absolute;margin-left:4.8pt;margin-top:60pt;width:39.65pt;height:744.05pt;z-index:251658305;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">
                <v:line id="Straight Connector 210" o:spid="_x0000_s1089"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" strokecolor="black [3213]" strokeweight=".5pt">
                  <v:stroke joinstyle="miter"/>
                </v:line>
                <v:shape id="Text Box 211" o:spid="_x0000_s1090" type="#_x0000_t202" style="position:absolute;top:27047;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" fillcolor="white [3201]" stroked="f" strokeweight=".5pt">
                  <v:textbox style="layout-flow:vertical">
                    <w:txbxContent>
                      <w:p w14:paraId="5074ECCE"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037987B2" w14:textId="25E1A151" w:rsidR="007321E2" w:rsidRPr="007017E1" w:rsidRDefault="007321E2" w:rsidP="007321E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85775ED" w14:textId="77777777" w:rsidR="007321E2" w:rsidRDefault="007321E2" w:rsidP="007321E2">
      <w:pPr>
        <w:tabs>
          <w:tab w:val="left" w:pos="2835"/>
        </w:tabs>
        <w:spacing w:after="0" w:line="240" w:lineRule="auto"/>
        <w:rPr>
          <w:rFonts w:ascii="Arial" w:hAnsi="Arial" w:cs="Arial"/>
          <w:u w:val="single"/>
        </w:rPr>
      </w:pPr>
    </w:p>
    <w:p w14:paraId="7E540320" w14:textId="77777777" w:rsidR="007321E2" w:rsidRPr="007017E1" w:rsidRDefault="007321E2" w:rsidP="007321E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21E2" w:rsidRPr="007017E1" w14:paraId="052F9095" w14:textId="77777777" w:rsidTr="00CD70EE">
        <w:trPr>
          <w:trHeight w:val="510"/>
        </w:trPr>
        <w:tc>
          <w:tcPr>
            <w:tcW w:w="9639" w:type="dxa"/>
          </w:tcPr>
          <w:p w14:paraId="7808D064" w14:textId="77777777" w:rsidR="007321E2" w:rsidRPr="007017E1" w:rsidRDefault="007321E2" w:rsidP="00CD70EE">
            <w:pPr>
              <w:ind w:right="-1"/>
              <w:rPr>
                <w:rFonts w:ascii="Arial" w:hAnsi="Arial" w:cs="Arial"/>
                <w:b/>
              </w:rPr>
            </w:pPr>
          </w:p>
        </w:tc>
      </w:tr>
      <w:tr w:rsidR="007321E2" w:rsidRPr="007017E1" w14:paraId="473F819F" w14:textId="77777777" w:rsidTr="00CD70EE">
        <w:trPr>
          <w:trHeight w:val="510"/>
        </w:trPr>
        <w:tc>
          <w:tcPr>
            <w:tcW w:w="9639" w:type="dxa"/>
          </w:tcPr>
          <w:p w14:paraId="0CCA482C" w14:textId="77777777" w:rsidR="007321E2" w:rsidRPr="007017E1" w:rsidRDefault="007321E2" w:rsidP="00CD70EE">
            <w:pPr>
              <w:ind w:right="-1"/>
              <w:rPr>
                <w:rFonts w:ascii="Arial" w:hAnsi="Arial" w:cs="Arial"/>
                <w:b/>
              </w:rPr>
            </w:pPr>
          </w:p>
        </w:tc>
      </w:tr>
      <w:tr w:rsidR="00770E69" w:rsidRPr="007017E1" w14:paraId="0D55B238" w14:textId="77777777" w:rsidTr="00CD70EE">
        <w:trPr>
          <w:trHeight w:val="510"/>
        </w:trPr>
        <w:tc>
          <w:tcPr>
            <w:tcW w:w="9639" w:type="dxa"/>
          </w:tcPr>
          <w:p w14:paraId="1E1100BA" w14:textId="77777777" w:rsidR="00770E69" w:rsidRPr="007017E1" w:rsidRDefault="00770E69" w:rsidP="00CD70EE">
            <w:pPr>
              <w:ind w:right="-1"/>
              <w:rPr>
                <w:rFonts w:ascii="Arial" w:hAnsi="Arial" w:cs="Arial"/>
                <w:b/>
              </w:rPr>
            </w:pPr>
          </w:p>
        </w:tc>
      </w:tr>
      <w:tr w:rsidR="00770E69" w:rsidRPr="007017E1" w14:paraId="12A0CF30" w14:textId="77777777" w:rsidTr="00CD70EE">
        <w:trPr>
          <w:trHeight w:val="510"/>
        </w:trPr>
        <w:tc>
          <w:tcPr>
            <w:tcW w:w="9639" w:type="dxa"/>
          </w:tcPr>
          <w:p w14:paraId="1FF4EFD0" w14:textId="77777777" w:rsidR="00770E69" w:rsidRPr="007017E1" w:rsidRDefault="00770E69" w:rsidP="00CD70EE">
            <w:pPr>
              <w:ind w:right="-1"/>
              <w:rPr>
                <w:rFonts w:ascii="Arial" w:hAnsi="Arial" w:cs="Arial"/>
                <w:b/>
              </w:rPr>
            </w:pPr>
          </w:p>
        </w:tc>
      </w:tr>
      <w:tr w:rsidR="007321E2" w:rsidRPr="007017E1" w14:paraId="7BEA7FDB" w14:textId="77777777" w:rsidTr="00CD70EE">
        <w:trPr>
          <w:trHeight w:val="510"/>
        </w:trPr>
        <w:tc>
          <w:tcPr>
            <w:tcW w:w="9639" w:type="dxa"/>
          </w:tcPr>
          <w:p w14:paraId="6A5C8F18" w14:textId="77777777" w:rsidR="007321E2" w:rsidRPr="007017E1" w:rsidRDefault="007321E2" w:rsidP="00CD70EE">
            <w:pPr>
              <w:ind w:right="-1"/>
              <w:rPr>
                <w:rFonts w:ascii="Arial" w:hAnsi="Arial" w:cs="Arial"/>
                <w:b/>
              </w:rPr>
            </w:pPr>
          </w:p>
        </w:tc>
      </w:tr>
      <w:tr w:rsidR="007321E2" w:rsidRPr="007017E1" w14:paraId="71150CD9" w14:textId="77777777" w:rsidTr="00CD70EE">
        <w:trPr>
          <w:trHeight w:val="510"/>
        </w:trPr>
        <w:tc>
          <w:tcPr>
            <w:tcW w:w="9639" w:type="dxa"/>
          </w:tcPr>
          <w:p w14:paraId="6E37E33A" w14:textId="77777777" w:rsidR="007321E2" w:rsidRPr="007017E1" w:rsidRDefault="007321E2" w:rsidP="00CD70EE">
            <w:pPr>
              <w:ind w:right="-1"/>
              <w:rPr>
                <w:rFonts w:ascii="Arial" w:hAnsi="Arial" w:cs="Arial"/>
                <w:b/>
              </w:rPr>
            </w:pPr>
          </w:p>
        </w:tc>
      </w:tr>
      <w:tr w:rsidR="007321E2" w:rsidRPr="007017E1" w14:paraId="7FBE55CB" w14:textId="77777777" w:rsidTr="00CD70EE">
        <w:trPr>
          <w:trHeight w:val="510"/>
        </w:trPr>
        <w:tc>
          <w:tcPr>
            <w:tcW w:w="9639" w:type="dxa"/>
          </w:tcPr>
          <w:p w14:paraId="4F9AC682" w14:textId="77777777" w:rsidR="007321E2" w:rsidRPr="007017E1" w:rsidRDefault="007321E2" w:rsidP="00CD70EE">
            <w:pPr>
              <w:ind w:right="-1"/>
              <w:rPr>
                <w:rFonts w:ascii="Arial" w:hAnsi="Arial" w:cs="Arial"/>
                <w:b/>
              </w:rPr>
            </w:pPr>
          </w:p>
        </w:tc>
      </w:tr>
      <w:tr w:rsidR="007321E2" w:rsidRPr="007017E1" w14:paraId="292D2AE4" w14:textId="77777777" w:rsidTr="00CD70EE">
        <w:trPr>
          <w:trHeight w:val="510"/>
        </w:trPr>
        <w:tc>
          <w:tcPr>
            <w:tcW w:w="9639" w:type="dxa"/>
          </w:tcPr>
          <w:p w14:paraId="43EE5484" w14:textId="77777777" w:rsidR="007321E2" w:rsidRPr="007017E1" w:rsidRDefault="007321E2" w:rsidP="00CD70EE">
            <w:pPr>
              <w:ind w:right="-1"/>
              <w:rPr>
                <w:rFonts w:ascii="Arial" w:hAnsi="Arial" w:cs="Arial"/>
                <w:b/>
              </w:rPr>
            </w:pPr>
          </w:p>
        </w:tc>
      </w:tr>
      <w:tr w:rsidR="007321E2" w:rsidRPr="007017E1" w14:paraId="735738D3" w14:textId="77777777" w:rsidTr="00CD70EE">
        <w:trPr>
          <w:trHeight w:val="510"/>
        </w:trPr>
        <w:tc>
          <w:tcPr>
            <w:tcW w:w="9639" w:type="dxa"/>
          </w:tcPr>
          <w:p w14:paraId="44D325A0" w14:textId="77777777" w:rsidR="007321E2" w:rsidRPr="007017E1" w:rsidRDefault="007321E2" w:rsidP="00CD70EE">
            <w:pPr>
              <w:ind w:right="-1"/>
              <w:rPr>
                <w:rFonts w:ascii="Arial" w:hAnsi="Arial" w:cs="Arial"/>
                <w:b/>
              </w:rPr>
            </w:pPr>
          </w:p>
        </w:tc>
      </w:tr>
      <w:tr w:rsidR="007321E2" w:rsidRPr="007017E1" w14:paraId="51FE0B85" w14:textId="77777777" w:rsidTr="00CD70EE">
        <w:trPr>
          <w:trHeight w:val="510"/>
        </w:trPr>
        <w:tc>
          <w:tcPr>
            <w:tcW w:w="9639" w:type="dxa"/>
          </w:tcPr>
          <w:p w14:paraId="742BDE5A" w14:textId="77777777" w:rsidR="007321E2" w:rsidRPr="007017E1" w:rsidRDefault="007321E2" w:rsidP="00CD70EE">
            <w:pPr>
              <w:ind w:right="-1"/>
              <w:rPr>
                <w:rFonts w:ascii="Arial" w:hAnsi="Arial" w:cs="Arial"/>
                <w:b/>
              </w:rPr>
            </w:pPr>
          </w:p>
        </w:tc>
      </w:tr>
      <w:tr w:rsidR="007321E2" w:rsidRPr="007017E1" w14:paraId="77ED9371" w14:textId="77777777" w:rsidTr="00CD70EE">
        <w:trPr>
          <w:trHeight w:val="510"/>
        </w:trPr>
        <w:tc>
          <w:tcPr>
            <w:tcW w:w="9639" w:type="dxa"/>
          </w:tcPr>
          <w:p w14:paraId="1A0CCBA7" w14:textId="77777777" w:rsidR="007321E2" w:rsidRPr="007017E1" w:rsidRDefault="007321E2" w:rsidP="00CD70EE">
            <w:pPr>
              <w:ind w:right="-1"/>
              <w:rPr>
                <w:rFonts w:ascii="Arial" w:hAnsi="Arial" w:cs="Arial"/>
                <w:b/>
              </w:rPr>
            </w:pPr>
          </w:p>
        </w:tc>
      </w:tr>
      <w:tr w:rsidR="007321E2" w:rsidRPr="007017E1" w14:paraId="1FDF2BA0" w14:textId="77777777" w:rsidTr="00CD70EE">
        <w:trPr>
          <w:trHeight w:val="510"/>
        </w:trPr>
        <w:tc>
          <w:tcPr>
            <w:tcW w:w="9639" w:type="dxa"/>
          </w:tcPr>
          <w:p w14:paraId="703E44B8" w14:textId="77777777" w:rsidR="007321E2" w:rsidRPr="007017E1" w:rsidRDefault="007321E2" w:rsidP="00CD70EE">
            <w:pPr>
              <w:ind w:right="-1"/>
              <w:rPr>
                <w:rFonts w:ascii="Arial" w:hAnsi="Arial" w:cs="Arial"/>
                <w:b/>
              </w:rPr>
            </w:pPr>
          </w:p>
        </w:tc>
      </w:tr>
      <w:tr w:rsidR="007321E2" w:rsidRPr="007017E1" w14:paraId="48E2AD2F" w14:textId="77777777" w:rsidTr="00CD70EE">
        <w:trPr>
          <w:trHeight w:val="510"/>
        </w:trPr>
        <w:tc>
          <w:tcPr>
            <w:tcW w:w="9639" w:type="dxa"/>
          </w:tcPr>
          <w:p w14:paraId="4F995870" w14:textId="77777777" w:rsidR="007321E2" w:rsidRPr="007017E1" w:rsidRDefault="007321E2" w:rsidP="00CD70EE">
            <w:pPr>
              <w:ind w:right="-1"/>
              <w:rPr>
                <w:rFonts w:ascii="Arial" w:hAnsi="Arial" w:cs="Arial"/>
                <w:b/>
              </w:rPr>
            </w:pPr>
          </w:p>
        </w:tc>
      </w:tr>
      <w:tr w:rsidR="007321E2" w:rsidRPr="007017E1" w14:paraId="0C0B8AA6" w14:textId="77777777" w:rsidTr="00CD70EE">
        <w:trPr>
          <w:trHeight w:val="510"/>
        </w:trPr>
        <w:tc>
          <w:tcPr>
            <w:tcW w:w="9639" w:type="dxa"/>
          </w:tcPr>
          <w:p w14:paraId="3B1ABE83" w14:textId="77777777" w:rsidR="007321E2" w:rsidRPr="007017E1" w:rsidRDefault="007321E2" w:rsidP="00CD70EE">
            <w:pPr>
              <w:ind w:right="-1"/>
              <w:rPr>
                <w:rFonts w:ascii="Arial" w:hAnsi="Arial" w:cs="Arial"/>
                <w:b/>
              </w:rPr>
            </w:pPr>
          </w:p>
        </w:tc>
      </w:tr>
      <w:tr w:rsidR="007321E2" w:rsidRPr="007017E1" w14:paraId="7C5242CA" w14:textId="77777777" w:rsidTr="00CD70EE">
        <w:trPr>
          <w:trHeight w:val="510"/>
        </w:trPr>
        <w:tc>
          <w:tcPr>
            <w:tcW w:w="9639" w:type="dxa"/>
          </w:tcPr>
          <w:p w14:paraId="31D2BABA" w14:textId="77777777" w:rsidR="007321E2" w:rsidRPr="007017E1" w:rsidRDefault="007321E2" w:rsidP="00CD70EE">
            <w:pPr>
              <w:ind w:right="-1"/>
              <w:rPr>
                <w:rFonts w:ascii="Arial" w:hAnsi="Arial" w:cs="Arial"/>
                <w:b/>
              </w:rPr>
            </w:pPr>
          </w:p>
        </w:tc>
      </w:tr>
      <w:tr w:rsidR="007321E2" w:rsidRPr="007017E1" w14:paraId="7AD3B5F6" w14:textId="77777777" w:rsidTr="00CD70EE">
        <w:trPr>
          <w:trHeight w:val="510"/>
        </w:trPr>
        <w:tc>
          <w:tcPr>
            <w:tcW w:w="9639" w:type="dxa"/>
          </w:tcPr>
          <w:p w14:paraId="7AD93BB0" w14:textId="77777777" w:rsidR="007321E2" w:rsidRPr="007017E1" w:rsidRDefault="007321E2" w:rsidP="00CD70EE">
            <w:pPr>
              <w:ind w:right="-1"/>
              <w:rPr>
                <w:rFonts w:ascii="Arial" w:hAnsi="Arial" w:cs="Arial"/>
                <w:b/>
              </w:rPr>
            </w:pPr>
          </w:p>
        </w:tc>
      </w:tr>
      <w:tr w:rsidR="007321E2" w:rsidRPr="007017E1" w14:paraId="2983A8D3" w14:textId="77777777" w:rsidTr="00CD70EE">
        <w:trPr>
          <w:trHeight w:val="510"/>
        </w:trPr>
        <w:tc>
          <w:tcPr>
            <w:tcW w:w="9639" w:type="dxa"/>
          </w:tcPr>
          <w:p w14:paraId="26F89548" w14:textId="77777777" w:rsidR="007321E2" w:rsidRPr="007017E1" w:rsidRDefault="007321E2" w:rsidP="00CD70EE">
            <w:pPr>
              <w:ind w:right="-1"/>
              <w:rPr>
                <w:rFonts w:ascii="Arial" w:hAnsi="Arial" w:cs="Arial"/>
                <w:b/>
              </w:rPr>
            </w:pPr>
          </w:p>
        </w:tc>
      </w:tr>
      <w:tr w:rsidR="007321E2" w:rsidRPr="007017E1" w14:paraId="348FF533" w14:textId="77777777" w:rsidTr="00CD70EE">
        <w:trPr>
          <w:trHeight w:val="510"/>
        </w:trPr>
        <w:tc>
          <w:tcPr>
            <w:tcW w:w="9639" w:type="dxa"/>
          </w:tcPr>
          <w:p w14:paraId="3AF06CF0" w14:textId="77777777" w:rsidR="007321E2" w:rsidRPr="007017E1" w:rsidRDefault="007321E2" w:rsidP="00CD70EE">
            <w:pPr>
              <w:ind w:right="-1"/>
              <w:rPr>
                <w:rFonts w:ascii="Arial" w:hAnsi="Arial" w:cs="Arial"/>
                <w:b/>
              </w:rPr>
            </w:pPr>
          </w:p>
        </w:tc>
      </w:tr>
      <w:tr w:rsidR="007321E2" w:rsidRPr="007017E1" w14:paraId="544E6923" w14:textId="77777777" w:rsidTr="00CD70EE">
        <w:trPr>
          <w:trHeight w:val="510"/>
        </w:trPr>
        <w:tc>
          <w:tcPr>
            <w:tcW w:w="9639" w:type="dxa"/>
          </w:tcPr>
          <w:p w14:paraId="11BE8058" w14:textId="77777777" w:rsidR="007321E2" w:rsidRPr="007017E1" w:rsidRDefault="007321E2" w:rsidP="00CD70EE">
            <w:pPr>
              <w:ind w:right="-1"/>
              <w:rPr>
                <w:rFonts w:ascii="Arial" w:hAnsi="Arial" w:cs="Arial"/>
                <w:b/>
              </w:rPr>
            </w:pPr>
          </w:p>
        </w:tc>
      </w:tr>
      <w:tr w:rsidR="007321E2" w:rsidRPr="007017E1" w14:paraId="0FC13B13" w14:textId="77777777" w:rsidTr="00CD70EE">
        <w:trPr>
          <w:trHeight w:val="510"/>
        </w:trPr>
        <w:tc>
          <w:tcPr>
            <w:tcW w:w="9639" w:type="dxa"/>
          </w:tcPr>
          <w:p w14:paraId="5F245441" w14:textId="77777777" w:rsidR="007321E2" w:rsidRPr="007017E1" w:rsidRDefault="007321E2" w:rsidP="00CD70EE">
            <w:pPr>
              <w:ind w:right="-1"/>
              <w:rPr>
                <w:rFonts w:ascii="Arial" w:hAnsi="Arial" w:cs="Arial"/>
                <w:b/>
              </w:rPr>
            </w:pPr>
          </w:p>
        </w:tc>
      </w:tr>
      <w:tr w:rsidR="007321E2" w:rsidRPr="007017E1" w14:paraId="4D564CD0" w14:textId="77777777" w:rsidTr="00CD70EE">
        <w:trPr>
          <w:trHeight w:val="510"/>
        </w:trPr>
        <w:tc>
          <w:tcPr>
            <w:tcW w:w="9639" w:type="dxa"/>
          </w:tcPr>
          <w:p w14:paraId="03040C3E" w14:textId="77777777" w:rsidR="007321E2" w:rsidRPr="007017E1" w:rsidRDefault="007321E2" w:rsidP="00CD70EE">
            <w:pPr>
              <w:ind w:right="-1"/>
              <w:rPr>
                <w:rFonts w:ascii="Arial" w:hAnsi="Arial" w:cs="Arial"/>
                <w:b/>
              </w:rPr>
            </w:pPr>
          </w:p>
        </w:tc>
      </w:tr>
      <w:tr w:rsidR="007321E2" w:rsidRPr="007017E1" w14:paraId="24AA811F" w14:textId="77777777" w:rsidTr="00CD70EE">
        <w:trPr>
          <w:trHeight w:val="510"/>
        </w:trPr>
        <w:tc>
          <w:tcPr>
            <w:tcW w:w="9639" w:type="dxa"/>
          </w:tcPr>
          <w:p w14:paraId="02CD9A71" w14:textId="77777777" w:rsidR="007321E2" w:rsidRPr="007017E1" w:rsidRDefault="007321E2" w:rsidP="00CD70EE">
            <w:pPr>
              <w:ind w:right="-1"/>
              <w:rPr>
                <w:rFonts w:ascii="Arial" w:hAnsi="Arial" w:cs="Arial"/>
                <w:b/>
              </w:rPr>
            </w:pPr>
          </w:p>
        </w:tc>
      </w:tr>
      <w:tr w:rsidR="007321E2" w:rsidRPr="007017E1" w14:paraId="71E6CB30" w14:textId="77777777" w:rsidTr="00CD70EE">
        <w:trPr>
          <w:trHeight w:val="510"/>
        </w:trPr>
        <w:tc>
          <w:tcPr>
            <w:tcW w:w="9639" w:type="dxa"/>
          </w:tcPr>
          <w:p w14:paraId="3C285237" w14:textId="77777777" w:rsidR="007321E2" w:rsidRPr="007017E1" w:rsidRDefault="007321E2" w:rsidP="00CD70EE">
            <w:pPr>
              <w:ind w:right="-1"/>
              <w:rPr>
                <w:rFonts w:ascii="Arial" w:hAnsi="Arial" w:cs="Arial"/>
                <w:b/>
              </w:rPr>
            </w:pPr>
          </w:p>
        </w:tc>
      </w:tr>
      <w:tr w:rsidR="007321E2" w:rsidRPr="007017E1" w14:paraId="3770F9C7" w14:textId="77777777" w:rsidTr="00CD70EE">
        <w:trPr>
          <w:trHeight w:val="510"/>
        </w:trPr>
        <w:tc>
          <w:tcPr>
            <w:tcW w:w="9639" w:type="dxa"/>
          </w:tcPr>
          <w:p w14:paraId="3E0DEE05" w14:textId="77777777" w:rsidR="007321E2" w:rsidRPr="007017E1" w:rsidRDefault="007321E2" w:rsidP="00CD70EE">
            <w:pPr>
              <w:ind w:right="-1"/>
              <w:rPr>
                <w:rFonts w:ascii="Arial" w:hAnsi="Arial" w:cs="Arial"/>
                <w:b/>
              </w:rPr>
            </w:pPr>
          </w:p>
        </w:tc>
      </w:tr>
      <w:tr w:rsidR="007321E2" w:rsidRPr="007017E1" w14:paraId="043017B6" w14:textId="77777777" w:rsidTr="00CD70EE">
        <w:trPr>
          <w:trHeight w:val="510"/>
        </w:trPr>
        <w:tc>
          <w:tcPr>
            <w:tcW w:w="9639" w:type="dxa"/>
          </w:tcPr>
          <w:p w14:paraId="042B1778" w14:textId="77777777" w:rsidR="007321E2" w:rsidRPr="007017E1" w:rsidRDefault="007321E2" w:rsidP="00CD70EE">
            <w:pPr>
              <w:ind w:right="-1"/>
              <w:rPr>
                <w:rFonts w:ascii="Arial" w:hAnsi="Arial" w:cs="Arial"/>
                <w:b/>
              </w:rPr>
            </w:pPr>
          </w:p>
        </w:tc>
      </w:tr>
    </w:tbl>
    <w:p w14:paraId="682A10B7" w14:textId="77777777" w:rsidR="007321E2" w:rsidRDefault="007321E2" w:rsidP="007321E2">
      <w:pPr>
        <w:spacing w:after="0" w:line="240" w:lineRule="auto"/>
        <w:rPr>
          <w:rFonts w:ascii="Arial" w:hAnsi="Arial" w:cs="Arial"/>
        </w:rPr>
      </w:pPr>
      <w:r>
        <w:rPr>
          <w:rFonts w:ascii="Arial" w:hAnsi="Arial" w:cs="Arial"/>
        </w:rPr>
        <w:br w:type="page"/>
      </w:r>
    </w:p>
    <w:p w14:paraId="30D01FFD" w14:textId="34F3F167" w:rsidR="007321E2" w:rsidRDefault="00420749" w:rsidP="00733C02">
      <w:pPr>
        <w:spacing w:after="0" w:line="240" w:lineRule="auto"/>
        <w:rPr>
          <w:rFonts w:ascii="Arial" w:hAnsi="Arial" w:cs="Arial"/>
        </w:rPr>
      </w:pPr>
      <w:r>
        <w:rPr>
          <w:noProof/>
          <w:lang w:eastAsia="en-AU"/>
        </w:rPr>
        <mc:AlternateContent>
          <mc:Choice Requires="wpg">
            <w:drawing>
              <wp:anchor distT="0" distB="0" distL="114300" distR="114300" simplePos="0" relativeHeight="251658306" behindDoc="0" locked="0" layoutInCell="1" allowOverlap="1" wp14:anchorId="60834F79" wp14:editId="354935DA">
                <wp:simplePos x="0" y="0"/>
                <wp:positionH relativeFrom="rightMargin">
                  <wp:posOffset>120015</wp:posOffset>
                </wp:positionH>
                <wp:positionV relativeFrom="paragraph">
                  <wp:posOffset>-173536</wp:posOffset>
                </wp:positionV>
                <wp:extent cx="525689" cy="9505950"/>
                <wp:effectExtent l="0" t="0" r="8255" b="19050"/>
                <wp:wrapNone/>
                <wp:docPr id="212" name="Group 21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14" name="Text Box 214"/>
                        <wps:cNvSpPr txBox="1"/>
                        <wps:spPr>
                          <a:xfrm>
                            <a:off x="116114" y="2873829"/>
                            <a:ext cx="409575" cy="4171950"/>
                          </a:xfrm>
                          <a:prstGeom prst="rect">
                            <a:avLst/>
                          </a:prstGeom>
                          <a:solidFill>
                            <a:schemeClr val="lt1"/>
                          </a:solidFill>
                          <a:ln w="6350">
                            <a:noFill/>
                          </a:ln>
                        </wps:spPr>
                        <wps:txbx>
                          <w:txbxContent>
                            <w:p w14:paraId="58660693"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13" name="Straight Connector 21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60834F79" id="Group 212" o:spid="_x0000_s1091" style="position:absolute;margin-left:9.45pt;margin-top:-13.65pt;width:41.4pt;height:748.5pt;z-index:251658306;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">
                <v:shape id="Text Box 214" o:spid="_x0000_s1092"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" fillcolor="white [3201]" stroked="f" strokeweight=".5pt">
                  <v:textbox style="layout-flow:vertical;mso-layout-flow-alt:bottom-to-top">
                    <w:txbxContent>
                      <w:p w14:paraId="58660693" w14:textId="77777777" w:rsidR="007F1271" w:rsidRPr="00765AD5" w:rsidRDefault="007F1271"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line id="Straight Connector 213" o:spid="_x0000_s1093"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" strokecolor="windowText" strokeweight=".5pt">
                  <v:stroke joinstyle="miter"/>
                </v:line>
                <w10:wrap anchorx="margin"/>
              </v:group>
            </w:pict>
          </mc:Fallback>
        </mc:AlternateContent>
      </w:r>
    </w:p>
    <w:p w14:paraId="3B67E8C7" w14:textId="77777777" w:rsidR="007321E2" w:rsidRPr="008D4758" w:rsidRDefault="007321E2" w:rsidP="007321E2">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1C59F928" w14:textId="77777777" w:rsidR="007321E2" w:rsidRPr="008D4758" w:rsidRDefault="007321E2" w:rsidP="007321E2">
      <w:pPr>
        <w:spacing w:after="0" w:line="240" w:lineRule="auto"/>
        <w:ind w:right="-1"/>
        <w:rPr>
          <w:rFonts w:ascii="Arial" w:hAnsi="Arial" w:cs="Arial"/>
          <w:b/>
          <w:sz w:val="16"/>
          <w:szCs w:val="16"/>
        </w:rPr>
      </w:pPr>
    </w:p>
    <w:p w14:paraId="42B8255C" w14:textId="4330859C" w:rsidR="007321E2" w:rsidRDefault="007321E2" w:rsidP="00CA5BB2">
      <w:pPr>
        <w:spacing w:after="0" w:line="240" w:lineRule="auto"/>
        <w:ind w:left="1276" w:right="-1" w:hanging="1276"/>
        <w:rPr>
          <w:rFonts w:ascii="Arial" w:hAnsi="Arial" w:cs="Arial"/>
          <w:sz w:val="24"/>
          <w:szCs w:val="24"/>
        </w:rPr>
      </w:pPr>
      <w:r>
        <w:rPr>
          <w:rFonts w:ascii="Arial" w:hAnsi="Arial" w:cs="Arial"/>
          <w:b/>
          <w:sz w:val="24"/>
          <w:szCs w:val="24"/>
        </w:rPr>
        <w:t>PART B:</w:t>
      </w:r>
      <w:r w:rsidR="009E4164">
        <w:rPr>
          <w:rFonts w:ascii="Arial" w:hAnsi="Arial" w:cs="Arial"/>
          <w:b/>
          <w:sz w:val="24"/>
          <w:szCs w:val="24"/>
        </w:rPr>
        <w:tab/>
        <w:t>Unit 2 Depth Study 2</w:t>
      </w:r>
      <w:r>
        <w:rPr>
          <w:rFonts w:ascii="Arial" w:hAnsi="Arial" w:cs="Arial"/>
          <w:b/>
          <w:sz w:val="24"/>
          <w:szCs w:val="24"/>
        </w:rPr>
        <w:tab/>
      </w:r>
      <w:r w:rsidRPr="003E7D3C">
        <w:rPr>
          <w:rFonts w:ascii="Arial" w:hAnsi="Arial" w:cs="Arial"/>
          <w:sz w:val="24"/>
          <w:szCs w:val="24"/>
        </w:rPr>
        <w:t xml:space="preserve">Choose </w:t>
      </w:r>
      <w:r w:rsidRPr="003E7D3C">
        <w:rPr>
          <w:rFonts w:ascii="Arial" w:hAnsi="Arial" w:cs="Arial"/>
          <w:b/>
          <w:sz w:val="24"/>
          <w:szCs w:val="24"/>
        </w:rPr>
        <w:t>either</w:t>
      </w:r>
      <w:r w:rsidR="00761776">
        <w:rPr>
          <w:rFonts w:ascii="Arial" w:hAnsi="Arial" w:cs="Arial"/>
          <w:sz w:val="24"/>
          <w:szCs w:val="24"/>
        </w:rPr>
        <w:t xml:space="preserve"> Question </w:t>
      </w:r>
      <w:r w:rsidR="00604CA9">
        <w:rPr>
          <w:rFonts w:ascii="Arial" w:hAnsi="Arial" w:cs="Arial"/>
          <w:sz w:val="24"/>
          <w:szCs w:val="24"/>
        </w:rPr>
        <w:t>35</w:t>
      </w:r>
      <w:r w:rsidR="00761776">
        <w:rPr>
          <w:rFonts w:ascii="Arial" w:hAnsi="Arial" w:cs="Arial"/>
          <w:sz w:val="24"/>
          <w:szCs w:val="24"/>
        </w:rPr>
        <w:t xml:space="preserve"> or Question </w:t>
      </w:r>
      <w:r w:rsidR="00604CA9">
        <w:rPr>
          <w:rFonts w:ascii="Arial" w:hAnsi="Arial" w:cs="Arial"/>
          <w:sz w:val="24"/>
          <w:szCs w:val="24"/>
        </w:rPr>
        <w:t>36</w:t>
      </w:r>
    </w:p>
    <w:p w14:paraId="2D7E0C3F" w14:textId="77777777" w:rsidR="007321E2" w:rsidRDefault="007321E2" w:rsidP="007321E2">
      <w:pPr>
        <w:spacing w:after="0" w:line="240" w:lineRule="auto"/>
        <w:ind w:right="-1"/>
        <w:rPr>
          <w:rFonts w:ascii="Arial" w:hAnsi="Arial" w:cs="Arial"/>
          <w:sz w:val="24"/>
          <w:szCs w:val="24"/>
        </w:rPr>
      </w:pPr>
    </w:p>
    <w:p w14:paraId="57A88DD9" w14:textId="285119B1" w:rsidR="007321E2" w:rsidRPr="00A80E5C" w:rsidRDefault="007321E2" w:rsidP="007321E2">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Pr>
          <w:rFonts w:ascii="Arial" w:hAnsi="Arial" w:cs="Arial"/>
          <w:bCs/>
          <w:sz w:val="24"/>
          <w:szCs w:val="24"/>
        </w:rPr>
        <w:t xml:space="preserve">answer on </w:t>
      </w:r>
      <w:r w:rsidR="00D71B64">
        <w:rPr>
          <w:rFonts w:ascii="Arial" w:hAnsi="Arial" w:cs="Arial"/>
          <w:bCs/>
          <w:sz w:val="24"/>
          <w:szCs w:val="24"/>
        </w:rPr>
        <w:t xml:space="preserve">the </w:t>
      </w:r>
      <w:r w:rsidR="00867143">
        <w:rPr>
          <w:rFonts w:ascii="Arial" w:hAnsi="Arial" w:cs="Arial"/>
          <w:bCs/>
          <w:sz w:val="24"/>
          <w:szCs w:val="24"/>
        </w:rPr>
        <w:t xml:space="preserve">following </w:t>
      </w:r>
      <w:r>
        <w:rPr>
          <w:rFonts w:ascii="Arial" w:hAnsi="Arial" w:cs="Arial"/>
          <w:bCs/>
          <w:sz w:val="24"/>
          <w:szCs w:val="24"/>
        </w:rPr>
        <w:t>pages (</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p>
    <w:p w14:paraId="7856AA2D" w14:textId="77777777" w:rsidR="007321E2" w:rsidRDefault="007321E2" w:rsidP="007321E2">
      <w:pPr>
        <w:spacing w:after="0" w:line="240" w:lineRule="auto"/>
        <w:ind w:right="-1"/>
        <w:rPr>
          <w:rFonts w:ascii="Arial" w:hAnsi="Arial" w:cs="Arial"/>
          <w:b/>
          <w:sz w:val="24"/>
          <w:szCs w:val="24"/>
        </w:rPr>
      </w:pPr>
    </w:p>
    <w:p w14:paraId="2FCB7337" w14:textId="77777777" w:rsidR="007321E2" w:rsidRPr="003E7D3C" w:rsidRDefault="007321E2" w:rsidP="007321E2">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2B0FC9FE" w14:textId="77777777" w:rsidR="007321E2" w:rsidRPr="008D4758" w:rsidRDefault="007321E2" w:rsidP="007321E2">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17C4D3EB" w14:textId="77777777" w:rsidR="007321E2" w:rsidRDefault="007321E2" w:rsidP="007321E2">
      <w:pPr>
        <w:spacing w:after="0" w:line="240" w:lineRule="auto"/>
        <w:ind w:right="-1"/>
        <w:rPr>
          <w:rFonts w:ascii="Arial" w:hAnsi="Arial" w:cs="Arial"/>
          <w:sz w:val="16"/>
          <w:szCs w:val="16"/>
        </w:rPr>
      </w:pPr>
    </w:p>
    <w:p w14:paraId="75028C26" w14:textId="77777777" w:rsidR="007321E2" w:rsidRPr="00E1129E" w:rsidRDefault="007321E2" w:rsidP="007321E2">
      <w:pPr>
        <w:spacing w:after="0" w:line="240" w:lineRule="auto"/>
        <w:ind w:right="-1"/>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58267" behindDoc="0" locked="0" layoutInCell="1" allowOverlap="1" wp14:anchorId="11B28336" wp14:editId="08606146">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457E710F" id="Rectangle 22" o:spid="_x0000_s1026" style="position:absolute;margin-left:2.55pt;margin-top:4.2pt;width:22.5pt;height:21pt;z-index:2516582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zxphK5UCAACFBQAADgAAAAAAAAAAAAAAAAAuAgAAZHJzL2Uyb0RvYy54bWxQ&#10;SwECLQAUAAYACAAAACEAqo+CNtsAAAAFAQAADwAAAAAAAAAAAAAAAADvBAAAZHJzL2Rvd25yZXYu&#10;eG1sUEsFBgAAAAAEAAQA8wAAAPcFAAAAAA==&#10;" filled="f" strokecolor="black [3213]" strokeweight="1pt"/>
            </w:pict>
          </mc:Fallback>
        </mc:AlternateContent>
      </w:r>
    </w:p>
    <w:p w14:paraId="7DC78D54" w14:textId="11A64C61" w:rsidR="007321E2" w:rsidRPr="000D2A1F" w:rsidRDefault="007321E2"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Pr="000D2A1F">
        <w:rPr>
          <w:rFonts w:ascii="Arial" w:hAnsi="Arial" w:cs="Arial"/>
          <w:b/>
          <w:sz w:val="24"/>
          <w:szCs w:val="24"/>
        </w:rPr>
        <w:t xml:space="preserve">Question </w:t>
      </w:r>
      <w:r w:rsidR="00604CA9">
        <w:rPr>
          <w:rFonts w:ascii="Arial" w:hAnsi="Arial" w:cs="Arial"/>
          <w:b/>
          <w:sz w:val="24"/>
          <w:szCs w:val="24"/>
        </w:rPr>
        <w:t>35</w:t>
      </w:r>
      <w:r>
        <w:rPr>
          <w:rFonts w:ascii="Arial" w:hAnsi="Arial" w:cs="Arial"/>
          <w:b/>
          <w:sz w:val="24"/>
          <w:szCs w:val="24"/>
        </w:rPr>
        <w:tab/>
      </w:r>
      <w:r w:rsidRPr="000D2A1F">
        <w:rPr>
          <w:rFonts w:ascii="Arial" w:hAnsi="Arial" w:cs="Arial"/>
          <w:b/>
          <w:sz w:val="24"/>
          <w:szCs w:val="24"/>
        </w:rPr>
        <w:t>(20 marks)</w:t>
      </w:r>
    </w:p>
    <w:p w14:paraId="6B85D5B6" w14:textId="77777777" w:rsidR="007321E2" w:rsidRPr="00761776" w:rsidRDefault="007321E2" w:rsidP="007321E2">
      <w:pPr>
        <w:spacing w:after="0" w:line="240" w:lineRule="auto"/>
        <w:ind w:right="-1"/>
        <w:rPr>
          <w:rFonts w:ascii="Arial" w:hAnsi="Arial" w:cs="Arial"/>
          <w:sz w:val="24"/>
          <w:szCs w:val="24"/>
        </w:rPr>
      </w:pPr>
    </w:p>
    <w:p w14:paraId="08648D40" w14:textId="50D215F1" w:rsidR="00761776" w:rsidRPr="005219E4" w:rsidRDefault="00761776" w:rsidP="00E76DEC">
      <w:pPr>
        <w:spacing w:after="0"/>
        <w:ind w:left="720" w:hanging="720"/>
        <w:rPr>
          <w:rFonts w:ascii="Arial" w:hAnsi="Arial" w:cs="Arial"/>
          <w:sz w:val="24"/>
          <w:szCs w:val="24"/>
        </w:rPr>
      </w:pPr>
      <w:r w:rsidRPr="005219E4">
        <w:rPr>
          <w:rFonts w:ascii="Arial" w:hAnsi="Arial" w:cs="Arial"/>
          <w:sz w:val="24"/>
          <w:szCs w:val="24"/>
        </w:rPr>
        <w:t>(a)</w:t>
      </w:r>
      <w:r w:rsidRPr="005219E4">
        <w:rPr>
          <w:rFonts w:ascii="Arial" w:hAnsi="Arial" w:cs="Arial"/>
          <w:sz w:val="24"/>
          <w:szCs w:val="24"/>
        </w:rPr>
        <w:tab/>
      </w:r>
      <w:r w:rsidR="005219E4" w:rsidRPr="005219E4">
        <w:rPr>
          <w:rFonts w:ascii="Arial" w:hAnsi="Arial" w:cs="Arial"/>
          <w:sz w:val="24"/>
          <w:szCs w:val="24"/>
        </w:rPr>
        <w:t xml:space="preserve">Describe </w:t>
      </w:r>
      <w:r w:rsidR="00802A8B">
        <w:rPr>
          <w:rFonts w:ascii="Arial" w:hAnsi="Arial" w:cs="Arial"/>
          <w:sz w:val="24"/>
          <w:szCs w:val="24"/>
        </w:rPr>
        <w:t xml:space="preserve">the </w:t>
      </w:r>
      <w:r w:rsidR="005219E4" w:rsidRPr="005219E4">
        <w:rPr>
          <w:rFonts w:ascii="Arial" w:hAnsi="Arial" w:cs="Arial"/>
          <w:sz w:val="24"/>
          <w:szCs w:val="24"/>
        </w:rPr>
        <w:t xml:space="preserve">role played by media and emerging technologies in the generation and dispersion of </w:t>
      </w:r>
      <w:r w:rsidR="00674D33">
        <w:rPr>
          <w:rFonts w:ascii="Arial" w:hAnsi="Arial" w:cs="Arial"/>
          <w:sz w:val="24"/>
          <w:szCs w:val="24"/>
        </w:rPr>
        <w:t>an</w:t>
      </w:r>
      <w:r w:rsidR="005219E4" w:rsidRPr="005219E4">
        <w:rPr>
          <w:rFonts w:ascii="Arial" w:hAnsi="Arial" w:cs="Arial"/>
          <w:sz w:val="24"/>
          <w:szCs w:val="24"/>
        </w:rPr>
        <w:t xml:space="preserve"> element of</w:t>
      </w:r>
      <w:r w:rsidR="005219E4">
        <w:rPr>
          <w:rFonts w:ascii="Arial" w:hAnsi="Arial" w:cs="Arial"/>
          <w:sz w:val="24"/>
          <w:szCs w:val="24"/>
        </w:rPr>
        <w:t xml:space="preserve"> culture.</w:t>
      </w:r>
    </w:p>
    <w:p w14:paraId="148B738B" w14:textId="4A5364F4" w:rsidR="007321E2" w:rsidRPr="007E512F" w:rsidRDefault="007321E2" w:rsidP="00CA5BB2">
      <w:pPr>
        <w:ind w:left="7200" w:right="141" w:firstLine="720"/>
        <w:jc w:val="right"/>
        <w:rPr>
          <w:rFonts w:ascii="Arial" w:hAnsi="Arial" w:cs="Arial"/>
          <w:sz w:val="24"/>
          <w:szCs w:val="24"/>
        </w:rPr>
      </w:pPr>
      <w:r w:rsidRPr="007E512F">
        <w:rPr>
          <w:rFonts w:ascii="Arial" w:hAnsi="Arial" w:cs="Arial"/>
          <w:sz w:val="24"/>
          <w:szCs w:val="24"/>
        </w:rPr>
        <w:t>(8 marks)</w:t>
      </w:r>
    </w:p>
    <w:p w14:paraId="44DC642D" w14:textId="77777777" w:rsidR="007321E2" w:rsidRPr="007E512F" w:rsidRDefault="007321E2" w:rsidP="007321E2">
      <w:pPr>
        <w:spacing w:after="0" w:line="240" w:lineRule="auto"/>
        <w:ind w:right="-1"/>
        <w:rPr>
          <w:rFonts w:ascii="Arial" w:hAnsi="Arial" w:cs="Arial"/>
          <w:sz w:val="24"/>
          <w:szCs w:val="24"/>
        </w:rPr>
      </w:pPr>
    </w:p>
    <w:p w14:paraId="55FBF387" w14:textId="09E22022" w:rsidR="007321E2" w:rsidRPr="00C86F92" w:rsidRDefault="00761776" w:rsidP="00C86F92">
      <w:pPr>
        <w:ind w:left="720" w:right="567" w:hanging="720"/>
        <w:rPr>
          <w:rFonts w:ascii="Arial" w:hAnsi="Arial" w:cs="Arial"/>
          <w:sz w:val="24"/>
          <w:szCs w:val="24"/>
        </w:rPr>
      </w:pPr>
      <w:r w:rsidRPr="00C86F92">
        <w:rPr>
          <w:rFonts w:ascii="Arial" w:hAnsi="Arial" w:cs="Arial"/>
          <w:sz w:val="24"/>
          <w:szCs w:val="24"/>
        </w:rPr>
        <w:t>(b)</w:t>
      </w:r>
      <w:r w:rsidRPr="00C86F92">
        <w:rPr>
          <w:rFonts w:ascii="Arial" w:hAnsi="Arial" w:cs="Arial"/>
          <w:sz w:val="24"/>
          <w:szCs w:val="24"/>
        </w:rPr>
        <w:tab/>
      </w:r>
      <w:bookmarkStart w:id="1" w:name="_Hlk77256673"/>
      <w:r w:rsidR="00C86F92" w:rsidRPr="00C86F92">
        <w:rPr>
          <w:rFonts w:ascii="Arial" w:hAnsi="Arial" w:cs="Arial"/>
          <w:sz w:val="24"/>
          <w:szCs w:val="24"/>
        </w:rPr>
        <w:t xml:space="preserve">Discuss ways people embrace, adapt to, </w:t>
      </w:r>
      <w:r w:rsidR="00263359" w:rsidRPr="00786035">
        <w:rPr>
          <w:rFonts w:ascii="Arial" w:hAnsi="Arial" w:cs="Arial"/>
          <w:b/>
          <w:bCs/>
          <w:sz w:val="24"/>
          <w:szCs w:val="24"/>
        </w:rPr>
        <w:t>and/</w:t>
      </w:r>
      <w:r w:rsidR="00C86F92" w:rsidRPr="00786035">
        <w:rPr>
          <w:rFonts w:ascii="Arial" w:hAnsi="Arial" w:cs="Arial"/>
          <w:b/>
          <w:bCs/>
          <w:sz w:val="24"/>
          <w:szCs w:val="24"/>
        </w:rPr>
        <w:t>or</w:t>
      </w:r>
      <w:r w:rsidR="00C86F92" w:rsidRPr="00C86F92">
        <w:rPr>
          <w:rFonts w:ascii="Arial" w:hAnsi="Arial" w:cs="Arial"/>
          <w:sz w:val="24"/>
          <w:szCs w:val="24"/>
        </w:rPr>
        <w:t xml:space="preserve"> resist the forces of international cultural integration</w:t>
      </w:r>
      <w:bookmarkEnd w:id="1"/>
      <w:r w:rsidR="003E516B">
        <w:rPr>
          <w:rFonts w:ascii="Arial" w:hAnsi="Arial"/>
          <w:iCs/>
          <w:sz w:val="24"/>
          <w:szCs w:val="24"/>
        </w:rPr>
        <w:t>, with reference to an element of culture you have studied.</w:t>
      </w:r>
    </w:p>
    <w:p w14:paraId="3DBA7270" w14:textId="77777777" w:rsidR="007321E2" w:rsidRPr="00685653" w:rsidRDefault="007321E2" w:rsidP="007321E2">
      <w:pPr>
        <w:pStyle w:val="ListParagraph"/>
        <w:ind w:left="7560" w:right="141" w:firstLine="360"/>
        <w:jc w:val="right"/>
        <w:rPr>
          <w:lang w:val="fr-BE"/>
        </w:rPr>
      </w:pPr>
      <w:r w:rsidRPr="00685653">
        <w:rPr>
          <w:rFonts w:ascii="Arial" w:hAnsi="Arial" w:cs="Arial"/>
          <w:lang w:val="fr-BE"/>
        </w:rPr>
        <w:t>(12 marks)</w:t>
      </w:r>
    </w:p>
    <w:p w14:paraId="34C4F7D9" w14:textId="77777777" w:rsidR="007321E2" w:rsidRPr="00685653" w:rsidRDefault="007321E2" w:rsidP="007321E2">
      <w:pPr>
        <w:spacing w:after="0" w:line="240" w:lineRule="auto"/>
        <w:ind w:right="-1"/>
        <w:rPr>
          <w:rFonts w:ascii="Arial" w:hAnsi="Arial" w:cs="Arial"/>
          <w:sz w:val="24"/>
          <w:szCs w:val="24"/>
          <w:lang w:val="fr-BE"/>
        </w:rPr>
      </w:pPr>
    </w:p>
    <w:p w14:paraId="03650C6A" w14:textId="77777777" w:rsidR="007321E2" w:rsidRPr="00685653" w:rsidRDefault="007321E2" w:rsidP="007321E2">
      <w:pPr>
        <w:spacing w:after="0" w:line="240" w:lineRule="auto"/>
        <w:ind w:right="-1"/>
        <w:rPr>
          <w:rFonts w:ascii="Arial" w:hAnsi="Arial" w:cs="Arial"/>
          <w:sz w:val="24"/>
          <w:szCs w:val="24"/>
          <w:lang w:val="fr-BE"/>
        </w:rPr>
      </w:pPr>
    </w:p>
    <w:p w14:paraId="5699E40C" w14:textId="77777777" w:rsidR="007321E2" w:rsidRPr="00977DB9" w:rsidRDefault="007321E2" w:rsidP="007321E2">
      <w:pPr>
        <w:spacing w:after="0" w:line="240" w:lineRule="auto"/>
        <w:ind w:right="-1"/>
        <w:jc w:val="center"/>
        <w:rPr>
          <w:rFonts w:ascii="Arial" w:hAnsi="Arial" w:cs="Arial"/>
          <w:b/>
          <w:sz w:val="36"/>
          <w:szCs w:val="36"/>
        </w:rPr>
      </w:pPr>
      <w:r w:rsidRPr="00977DB9">
        <w:rPr>
          <w:rFonts w:ascii="Arial" w:hAnsi="Arial" w:cs="Arial"/>
          <w:b/>
          <w:sz w:val="36"/>
          <w:szCs w:val="36"/>
        </w:rPr>
        <w:t>OR</w:t>
      </w:r>
    </w:p>
    <w:p w14:paraId="68CE7A45" w14:textId="77777777" w:rsidR="007321E2" w:rsidRDefault="007321E2" w:rsidP="007321E2">
      <w:pPr>
        <w:spacing w:after="0" w:line="240" w:lineRule="auto"/>
        <w:ind w:right="-1"/>
        <w:jc w:val="center"/>
        <w:rPr>
          <w:rFonts w:ascii="Arial" w:hAnsi="Arial" w:cs="Arial"/>
          <w:sz w:val="24"/>
          <w:szCs w:val="24"/>
        </w:rPr>
      </w:pPr>
    </w:p>
    <w:p w14:paraId="5435A812" w14:textId="77777777" w:rsidR="007321E2" w:rsidRDefault="007321E2" w:rsidP="007321E2">
      <w:pPr>
        <w:spacing w:after="0" w:line="240" w:lineRule="auto"/>
        <w:ind w:right="-1"/>
        <w:rPr>
          <w:rFonts w:ascii="Arial" w:hAnsi="Arial" w:cs="Arial"/>
          <w:sz w:val="24"/>
          <w:szCs w:val="24"/>
        </w:rPr>
      </w:pPr>
    </w:p>
    <w:p w14:paraId="297D8FCF" w14:textId="77777777" w:rsidR="007321E2" w:rsidRDefault="007321E2" w:rsidP="007321E2">
      <w:pPr>
        <w:spacing w:after="0" w:line="240" w:lineRule="auto"/>
        <w:ind w:right="-1"/>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58269" behindDoc="0" locked="0" layoutInCell="1" allowOverlap="1" wp14:anchorId="748065CF" wp14:editId="7CCEBCEB">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3ACFFA9C" id="Rectangle 25" o:spid="_x0000_s1026" style="position:absolute;margin-left:0;margin-top:4.65pt;width:22.5pt;height:21pt;z-index:25165826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IgVrcO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5102C6CC" w14:textId="00B65B22" w:rsidR="007321E2" w:rsidRPr="000D2A1F" w:rsidRDefault="007321E2" w:rsidP="007321E2">
      <w:pPr>
        <w:tabs>
          <w:tab w:val="left" w:pos="851"/>
          <w:tab w:val="left" w:pos="8364"/>
        </w:tabs>
        <w:spacing w:after="0" w:line="240" w:lineRule="auto"/>
        <w:ind w:right="-131"/>
        <w:rPr>
          <w:rFonts w:ascii="Arial" w:hAnsi="Arial" w:cs="Arial"/>
          <w:b/>
          <w:sz w:val="24"/>
          <w:szCs w:val="24"/>
        </w:rPr>
      </w:pPr>
      <w:r>
        <w:rPr>
          <w:rFonts w:ascii="Arial" w:hAnsi="Arial" w:cs="Arial"/>
          <w:b/>
          <w:sz w:val="24"/>
          <w:szCs w:val="24"/>
        </w:rPr>
        <w:tab/>
      </w:r>
      <w:r w:rsidRPr="000D2A1F">
        <w:rPr>
          <w:rFonts w:ascii="Arial" w:hAnsi="Arial" w:cs="Arial"/>
          <w:b/>
          <w:sz w:val="24"/>
          <w:szCs w:val="24"/>
        </w:rPr>
        <w:t xml:space="preserve">Question </w:t>
      </w:r>
      <w:r w:rsidR="00604CA9">
        <w:rPr>
          <w:rFonts w:ascii="Arial" w:hAnsi="Arial" w:cs="Arial"/>
          <w:b/>
          <w:sz w:val="24"/>
          <w:szCs w:val="24"/>
        </w:rPr>
        <w:t>36</w:t>
      </w:r>
      <w:r>
        <w:rPr>
          <w:rFonts w:ascii="Arial" w:hAnsi="Arial" w:cs="Arial"/>
          <w:b/>
          <w:sz w:val="24"/>
          <w:szCs w:val="24"/>
        </w:rPr>
        <w:tab/>
      </w:r>
      <w:r w:rsidRPr="000D2A1F">
        <w:rPr>
          <w:rFonts w:ascii="Arial" w:hAnsi="Arial" w:cs="Arial"/>
          <w:b/>
          <w:sz w:val="24"/>
          <w:szCs w:val="24"/>
        </w:rPr>
        <w:t>(20 marks)</w:t>
      </w:r>
    </w:p>
    <w:p w14:paraId="72916EB3" w14:textId="77777777" w:rsidR="007321E2" w:rsidRPr="000D2A1F" w:rsidRDefault="007321E2" w:rsidP="007321E2">
      <w:pPr>
        <w:spacing w:after="0" w:line="240" w:lineRule="auto"/>
        <w:ind w:right="-131"/>
        <w:rPr>
          <w:rFonts w:ascii="Arial" w:hAnsi="Arial" w:cs="Arial"/>
          <w:sz w:val="24"/>
          <w:szCs w:val="24"/>
        </w:rPr>
      </w:pPr>
    </w:p>
    <w:p w14:paraId="5050CD20" w14:textId="2DBCD816" w:rsidR="007321E2" w:rsidRPr="00E76DEC" w:rsidRDefault="00AC6FE9" w:rsidP="00734786">
      <w:pPr>
        <w:numPr>
          <w:ilvl w:val="0"/>
          <w:numId w:val="8"/>
        </w:numPr>
        <w:spacing w:after="0" w:line="240" w:lineRule="auto"/>
        <w:ind w:right="283" w:hanging="720"/>
        <w:rPr>
          <w:rFonts w:ascii="Arial" w:hAnsi="Arial" w:cs="Arial"/>
          <w:sz w:val="24"/>
          <w:szCs w:val="24"/>
        </w:rPr>
      </w:pPr>
      <w:r>
        <w:rPr>
          <w:rFonts w:ascii="Arial" w:hAnsi="Arial" w:cs="Arial"/>
          <w:sz w:val="24"/>
          <w:szCs w:val="24"/>
        </w:rPr>
        <w:t>Describe</w:t>
      </w:r>
      <w:r w:rsidRPr="00AC6FE9">
        <w:rPr>
          <w:rFonts w:ascii="Arial" w:hAnsi="Arial" w:cs="Arial"/>
          <w:sz w:val="24"/>
          <w:szCs w:val="24"/>
        </w:rPr>
        <w:t xml:space="preserve"> the </w:t>
      </w:r>
      <w:r w:rsidR="0003723C">
        <w:rPr>
          <w:rFonts w:ascii="Arial" w:hAnsi="Arial" w:cs="Arial"/>
          <w:sz w:val="24"/>
          <w:szCs w:val="24"/>
        </w:rPr>
        <w:t xml:space="preserve">implications of </w:t>
      </w:r>
      <w:r w:rsidRPr="00AC6FE9">
        <w:rPr>
          <w:rFonts w:ascii="Arial" w:hAnsi="Arial" w:cs="Arial"/>
          <w:sz w:val="24"/>
          <w:szCs w:val="24"/>
        </w:rPr>
        <w:t xml:space="preserve">changes in the nature </w:t>
      </w:r>
      <w:r w:rsidRPr="00786035">
        <w:rPr>
          <w:rFonts w:ascii="Arial" w:hAnsi="Arial" w:cs="Arial"/>
          <w:b/>
          <w:bCs/>
          <w:sz w:val="24"/>
          <w:szCs w:val="24"/>
        </w:rPr>
        <w:t>and</w:t>
      </w:r>
      <w:r w:rsidRPr="00AC6FE9">
        <w:rPr>
          <w:rFonts w:ascii="Arial" w:hAnsi="Arial" w:cs="Arial"/>
          <w:sz w:val="24"/>
          <w:szCs w:val="24"/>
        </w:rPr>
        <w:t xml:space="preserve"> spatial distribution of </w:t>
      </w:r>
      <w:r w:rsidR="006E1C38">
        <w:rPr>
          <w:rFonts w:ascii="Arial" w:hAnsi="Arial" w:cs="Arial"/>
          <w:sz w:val="24"/>
          <w:szCs w:val="24"/>
        </w:rPr>
        <w:t>an</w:t>
      </w:r>
      <w:r w:rsidRPr="00AC6FE9">
        <w:rPr>
          <w:rFonts w:ascii="Arial" w:hAnsi="Arial" w:cs="Arial"/>
          <w:sz w:val="24"/>
          <w:szCs w:val="24"/>
        </w:rPr>
        <w:t xml:space="preserve"> element of culture for people and places at a range of scales</w:t>
      </w:r>
      <w:r>
        <w:rPr>
          <w:rFonts w:ascii="Arial" w:hAnsi="Arial" w:cs="Arial"/>
          <w:sz w:val="24"/>
          <w:szCs w:val="24"/>
        </w:rPr>
        <w:t>.</w:t>
      </w:r>
    </w:p>
    <w:p w14:paraId="46DA2775" w14:textId="7C54D3AE" w:rsidR="007321E2" w:rsidRPr="00E76DEC" w:rsidRDefault="007321E2" w:rsidP="00CA5BB2">
      <w:pPr>
        <w:spacing w:after="0"/>
        <w:ind w:left="7200" w:right="141" w:firstLine="720"/>
        <w:jc w:val="right"/>
        <w:rPr>
          <w:rFonts w:ascii="Arial" w:hAnsi="Arial" w:cs="Arial"/>
          <w:sz w:val="24"/>
          <w:szCs w:val="24"/>
        </w:rPr>
      </w:pPr>
      <w:r w:rsidRPr="00E76DEC">
        <w:rPr>
          <w:rFonts w:ascii="Arial" w:hAnsi="Arial" w:cs="Arial"/>
          <w:sz w:val="24"/>
          <w:szCs w:val="24"/>
        </w:rPr>
        <w:t>(8 marks)</w:t>
      </w:r>
    </w:p>
    <w:p w14:paraId="3A287D62" w14:textId="77777777" w:rsidR="007321E2" w:rsidRPr="00E76DEC" w:rsidRDefault="007321E2" w:rsidP="007321E2">
      <w:pPr>
        <w:spacing w:after="0"/>
        <w:ind w:right="-131"/>
        <w:rPr>
          <w:rFonts w:ascii="Arial" w:hAnsi="Arial" w:cs="Arial"/>
          <w:sz w:val="24"/>
          <w:szCs w:val="24"/>
        </w:rPr>
      </w:pPr>
    </w:p>
    <w:p w14:paraId="3E5EF630" w14:textId="2EE9B71C" w:rsidR="007321E2" w:rsidRPr="00E76DEC" w:rsidRDefault="00761776" w:rsidP="00734786">
      <w:pPr>
        <w:ind w:left="720" w:right="425" w:hanging="720"/>
        <w:rPr>
          <w:rFonts w:ascii="Arial" w:hAnsi="Arial" w:cs="Arial"/>
          <w:sz w:val="24"/>
          <w:szCs w:val="24"/>
        </w:rPr>
      </w:pPr>
      <w:r w:rsidRPr="00E76DEC">
        <w:rPr>
          <w:rFonts w:ascii="Arial" w:hAnsi="Arial" w:cs="Arial"/>
          <w:sz w:val="24"/>
          <w:szCs w:val="24"/>
        </w:rPr>
        <w:t>(b)</w:t>
      </w:r>
      <w:r w:rsidRPr="00E76DEC">
        <w:rPr>
          <w:rFonts w:ascii="Arial" w:hAnsi="Arial" w:cs="Arial"/>
          <w:sz w:val="24"/>
          <w:szCs w:val="24"/>
        </w:rPr>
        <w:tab/>
      </w:r>
      <w:bookmarkStart w:id="2" w:name="_Hlk77256888"/>
      <w:r w:rsidR="00734786">
        <w:rPr>
          <w:rFonts w:ascii="Arial" w:hAnsi="Arial" w:cs="Arial"/>
          <w:sz w:val="24"/>
          <w:szCs w:val="24"/>
        </w:rPr>
        <w:t xml:space="preserve">Discuss </w:t>
      </w:r>
      <w:r w:rsidR="00A0255C">
        <w:rPr>
          <w:rFonts w:ascii="Arial" w:hAnsi="Arial" w:cs="Arial"/>
          <w:sz w:val="24"/>
          <w:szCs w:val="24"/>
        </w:rPr>
        <w:t xml:space="preserve">the </w:t>
      </w:r>
      <w:r w:rsidR="00734786" w:rsidRPr="00734786">
        <w:rPr>
          <w:rFonts w:ascii="Arial" w:hAnsi="Arial" w:cs="Arial"/>
          <w:sz w:val="24"/>
          <w:szCs w:val="24"/>
        </w:rPr>
        <w:t xml:space="preserve">role of the media and new technologies in shaping people’s perceptions of place and events </w:t>
      </w:r>
      <w:r w:rsidR="0060614A">
        <w:rPr>
          <w:rFonts w:ascii="Arial" w:hAnsi="Arial" w:cs="Arial"/>
          <w:sz w:val="24"/>
          <w:szCs w:val="24"/>
        </w:rPr>
        <w:t>with respect to an element of culture</w:t>
      </w:r>
      <w:r w:rsidR="00734786">
        <w:rPr>
          <w:rFonts w:ascii="Arial" w:hAnsi="Arial" w:cs="Arial"/>
          <w:sz w:val="24"/>
          <w:szCs w:val="24"/>
        </w:rPr>
        <w:t>.</w:t>
      </w:r>
      <w:bookmarkEnd w:id="2"/>
    </w:p>
    <w:p w14:paraId="5C176441" w14:textId="77777777" w:rsidR="007321E2" w:rsidRPr="00E76DEC" w:rsidRDefault="007321E2" w:rsidP="007321E2">
      <w:pPr>
        <w:ind w:right="141"/>
        <w:jc w:val="right"/>
        <w:rPr>
          <w:sz w:val="24"/>
          <w:szCs w:val="24"/>
        </w:rPr>
      </w:pPr>
      <w:r w:rsidRPr="00E76DEC">
        <w:rPr>
          <w:rFonts w:ascii="Arial" w:hAnsi="Arial" w:cs="Arial"/>
          <w:sz w:val="24"/>
          <w:szCs w:val="24"/>
        </w:rPr>
        <w:t>(12 marks)</w:t>
      </w:r>
    </w:p>
    <w:p w14:paraId="086E0322" w14:textId="32CCBC5C" w:rsidR="007321E2" w:rsidRDefault="007321E2" w:rsidP="007321E2">
      <w:pPr>
        <w:spacing w:after="0" w:line="240" w:lineRule="auto"/>
        <w:ind w:right="-1"/>
        <w:rPr>
          <w:rFonts w:ascii="Arial" w:hAnsi="Arial" w:cs="Arial"/>
          <w:sz w:val="24"/>
          <w:szCs w:val="24"/>
        </w:rPr>
      </w:pPr>
    </w:p>
    <w:p w14:paraId="7362DDF3" w14:textId="32E9ACE3" w:rsidR="00786035" w:rsidRDefault="00786035" w:rsidP="007321E2">
      <w:pPr>
        <w:spacing w:after="0" w:line="240" w:lineRule="auto"/>
        <w:ind w:right="-1"/>
        <w:rPr>
          <w:rFonts w:ascii="Arial" w:hAnsi="Arial" w:cs="Arial"/>
          <w:sz w:val="24"/>
          <w:szCs w:val="24"/>
        </w:rPr>
      </w:pPr>
    </w:p>
    <w:p w14:paraId="499A52D0" w14:textId="558D15B9" w:rsidR="00786035" w:rsidRPr="00DF6AB3" w:rsidRDefault="00DF6AB3" w:rsidP="00786035">
      <w:pPr>
        <w:spacing w:after="0" w:line="240" w:lineRule="auto"/>
        <w:ind w:right="-1"/>
        <w:jc w:val="center"/>
        <w:rPr>
          <w:rFonts w:ascii="Arial" w:hAnsi="Arial" w:cs="Arial"/>
          <w:b/>
          <w:bCs/>
          <w:sz w:val="24"/>
          <w:szCs w:val="24"/>
        </w:rPr>
      </w:pPr>
      <w:r w:rsidRPr="00DF6AB3">
        <w:rPr>
          <w:rFonts w:ascii="Arial" w:hAnsi="Arial" w:cs="Arial"/>
          <w:b/>
          <w:bCs/>
          <w:sz w:val="24"/>
          <w:szCs w:val="24"/>
        </w:rPr>
        <w:t>END OF SECTION THREEE</w:t>
      </w:r>
    </w:p>
    <w:p w14:paraId="6761AD0C" w14:textId="29389AD9" w:rsidR="00786035" w:rsidRDefault="00786035" w:rsidP="007321E2">
      <w:pPr>
        <w:spacing w:after="0" w:line="240" w:lineRule="auto"/>
        <w:ind w:right="-1"/>
        <w:rPr>
          <w:rFonts w:ascii="Arial" w:hAnsi="Arial" w:cs="Arial"/>
          <w:sz w:val="24"/>
          <w:szCs w:val="24"/>
        </w:rPr>
      </w:pPr>
    </w:p>
    <w:p w14:paraId="7B99497A" w14:textId="7D81E053" w:rsidR="00786035" w:rsidRDefault="00786035" w:rsidP="007321E2">
      <w:pPr>
        <w:spacing w:after="0" w:line="240" w:lineRule="auto"/>
        <w:ind w:right="-1"/>
        <w:rPr>
          <w:rFonts w:ascii="Arial" w:hAnsi="Arial" w:cs="Arial"/>
          <w:sz w:val="24"/>
          <w:szCs w:val="24"/>
        </w:rPr>
      </w:pPr>
    </w:p>
    <w:p w14:paraId="7A87DB4B" w14:textId="77777777" w:rsidR="00DF6AB3" w:rsidRDefault="00DF6AB3" w:rsidP="007321E2">
      <w:pPr>
        <w:spacing w:after="0" w:line="240" w:lineRule="auto"/>
        <w:ind w:right="-1"/>
        <w:rPr>
          <w:rFonts w:ascii="Arial" w:hAnsi="Arial" w:cs="Arial"/>
          <w:sz w:val="24"/>
          <w:szCs w:val="24"/>
        </w:rPr>
      </w:pPr>
    </w:p>
    <w:p w14:paraId="43B02A91" w14:textId="023D1CAE" w:rsidR="00786035" w:rsidRPr="00DF6AB3" w:rsidRDefault="00DF6AB3" w:rsidP="00DF6AB3">
      <w:pPr>
        <w:spacing w:after="0" w:line="240" w:lineRule="auto"/>
        <w:ind w:right="-1"/>
        <w:jc w:val="center"/>
        <w:rPr>
          <w:rFonts w:ascii="Arial" w:hAnsi="Arial" w:cs="Arial"/>
          <w:b/>
          <w:bCs/>
          <w:sz w:val="24"/>
          <w:szCs w:val="24"/>
        </w:rPr>
      </w:pPr>
      <w:r w:rsidRPr="00DF6AB3">
        <w:rPr>
          <w:rFonts w:ascii="Arial" w:hAnsi="Arial" w:cs="Arial"/>
          <w:b/>
          <w:bCs/>
          <w:sz w:val="24"/>
          <w:szCs w:val="24"/>
        </w:rPr>
        <w:t>End of questions</w:t>
      </w:r>
    </w:p>
    <w:p w14:paraId="7F7AE9F1" w14:textId="77777777" w:rsidR="007321E2" w:rsidRDefault="007321E2">
      <w:pPr>
        <w:spacing w:after="0" w:line="240" w:lineRule="auto"/>
        <w:rPr>
          <w:rFonts w:ascii="Arial" w:hAnsi="Arial" w:cs="Arial"/>
        </w:rPr>
      </w:pPr>
      <w:r>
        <w:rPr>
          <w:rFonts w:ascii="Arial" w:hAnsi="Arial" w:cs="Arial"/>
        </w:rPr>
        <w:br w:type="page"/>
      </w:r>
    </w:p>
    <w:p w14:paraId="296DC467" w14:textId="5931867A" w:rsidR="00733C02" w:rsidRDefault="00F61805"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2" behindDoc="0" locked="0" layoutInCell="1" allowOverlap="1" wp14:anchorId="6B1B38E7" wp14:editId="45E704CF">
                <wp:simplePos x="0" y="0"/>
                <wp:positionH relativeFrom="leftMargin">
                  <wp:posOffset>72390</wp:posOffset>
                </wp:positionH>
                <wp:positionV relativeFrom="paragraph">
                  <wp:posOffset>-181610</wp:posOffset>
                </wp:positionV>
                <wp:extent cx="487680" cy="9505950"/>
                <wp:effectExtent l="0" t="0" r="26670" b="19050"/>
                <wp:wrapNone/>
                <wp:docPr id="91" name="Group 91"/>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2" name="Straight Connector 92"/>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3" name="Text Box 93"/>
                        <wps:cNvSpPr txBox="1"/>
                        <wps:spPr>
                          <a:xfrm>
                            <a:off x="0" y="2902857"/>
                            <a:ext cx="377190" cy="4142740"/>
                          </a:xfrm>
                          <a:prstGeom prst="rect">
                            <a:avLst/>
                          </a:prstGeom>
                          <a:solidFill>
                            <a:schemeClr val="lt1"/>
                          </a:solidFill>
                          <a:ln w="6350">
                            <a:noFill/>
                          </a:ln>
                        </wps:spPr>
                        <wps:txbx>
                          <w:txbxContent>
                            <w:p w14:paraId="17DEBF84"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1B38E7" id="Group 91" o:spid="_x0000_s1094" style="position:absolute;margin-left:5.7pt;margin-top:-14.3pt;width:38.4pt;height:748.5pt;z-index:251658252;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">
                <v:line id="Straight Connector 92" o:spid="_x0000_s1095"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" strokecolor="windowText" strokeweight=".5pt">
                  <v:stroke joinstyle="miter"/>
                </v:line>
                <v:shape id="Text Box 93" o:spid="_x0000_s1096"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" fillcolor="white [3201]" stroked="f" strokeweight=".5pt">
                  <v:textbox style="layout-flow:vertical">
                    <w:txbxContent>
                      <w:p w14:paraId="17DEBF84"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3147503"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2D9ECDF" w14:textId="77777777" w:rsidR="00733C02" w:rsidRDefault="00733C02" w:rsidP="00733C02">
      <w:pPr>
        <w:tabs>
          <w:tab w:val="left" w:pos="2835"/>
        </w:tabs>
        <w:spacing w:after="0" w:line="240" w:lineRule="auto"/>
        <w:rPr>
          <w:rFonts w:ascii="Arial" w:hAnsi="Arial" w:cs="Arial"/>
          <w:u w:val="single"/>
        </w:rPr>
      </w:pPr>
    </w:p>
    <w:p w14:paraId="2D611FB9"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729A74DC" w14:textId="77777777" w:rsidTr="000B2FE7">
        <w:trPr>
          <w:trHeight w:val="510"/>
        </w:trPr>
        <w:tc>
          <w:tcPr>
            <w:tcW w:w="9639" w:type="dxa"/>
          </w:tcPr>
          <w:p w14:paraId="020AC7AA" w14:textId="77777777" w:rsidR="00733C02" w:rsidRPr="007017E1" w:rsidRDefault="00733C02" w:rsidP="000B2FE7">
            <w:pPr>
              <w:ind w:right="-1"/>
              <w:rPr>
                <w:rFonts w:ascii="Arial" w:hAnsi="Arial" w:cs="Arial"/>
                <w:b/>
              </w:rPr>
            </w:pPr>
          </w:p>
        </w:tc>
      </w:tr>
      <w:tr w:rsidR="00733C02" w:rsidRPr="007017E1" w14:paraId="5A44B9E8" w14:textId="77777777" w:rsidTr="000B2FE7">
        <w:trPr>
          <w:trHeight w:val="510"/>
        </w:trPr>
        <w:tc>
          <w:tcPr>
            <w:tcW w:w="9639" w:type="dxa"/>
          </w:tcPr>
          <w:p w14:paraId="2A820D4B" w14:textId="77777777" w:rsidR="00733C02" w:rsidRPr="007017E1" w:rsidRDefault="00733C02" w:rsidP="000B2FE7">
            <w:pPr>
              <w:ind w:right="-1"/>
              <w:rPr>
                <w:rFonts w:ascii="Arial" w:hAnsi="Arial" w:cs="Arial"/>
                <w:b/>
              </w:rPr>
            </w:pPr>
          </w:p>
        </w:tc>
      </w:tr>
      <w:tr w:rsidR="00733C02" w:rsidRPr="007017E1" w14:paraId="307BBC83" w14:textId="77777777" w:rsidTr="000B2FE7">
        <w:trPr>
          <w:trHeight w:val="510"/>
        </w:trPr>
        <w:tc>
          <w:tcPr>
            <w:tcW w:w="9639" w:type="dxa"/>
          </w:tcPr>
          <w:p w14:paraId="199CD3F2" w14:textId="77777777" w:rsidR="00733C02" w:rsidRPr="007017E1" w:rsidRDefault="00733C02" w:rsidP="000B2FE7">
            <w:pPr>
              <w:ind w:right="-1"/>
              <w:rPr>
                <w:rFonts w:ascii="Arial" w:hAnsi="Arial" w:cs="Arial"/>
                <w:b/>
              </w:rPr>
            </w:pPr>
          </w:p>
        </w:tc>
      </w:tr>
      <w:tr w:rsidR="00733C02" w:rsidRPr="007017E1" w14:paraId="7602056F" w14:textId="77777777" w:rsidTr="000B2FE7">
        <w:trPr>
          <w:trHeight w:val="510"/>
        </w:trPr>
        <w:tc>
          <w:tcPr>
            <w:tcW w:w="9639" w:type="dxa"/>
          </w:tcPr>
          <w:p w14:paraId="15FBC004" w14:textId="77777777" w:rsidR="00733C02" w:rsidRPr="007017E1" w:rsidRDefault="00733C02" w:rsidP="000B2FE7">
            <w:pPr>
              <w:ind w:right="-1"/>
              <w:rPr>
                <w:rFonts w:ascii="Arial" w:hAnsi="Arial" w:cs="Arial"/>
                <w:b/>
              </w:rPr>
            </w:pPr>
          </w:p>
        </w:tc>
      </w:tr>
      <w:tr w:rsidR="00733C02" w:rsidRPr="007017E1" w14:paraId="390D0CD3" w14:textId="77777777" w:rsidTr="000B2FE7">
        <w:trPr>
          <w:trHeight w:val="510"/>
        </w:trPr>
        <w:tc>
          <w:tcPr>
            <w:tcW w:w="9639" w:type="dxa"/>
          </w:tcPr>
          <w:p w14:paraId="46976511" w14:textId="77777777" w:rsidR="00733C02" w:rsidRPr="007017E1" w:rsidRDefault="00733C02" w:rsidP="000B2FE7">
            <w:pPr>
              <w:ind w:right="-1"/>
              <w:rPr>
                <w:rFonts w:ascii="Arial" w:hAnsi="Arial" w:cs="Arial"/>
                <w:b/>
              </w:rPr>
            </w:pPr>
          </w:p>
        </w:tc>
      </w:tr>
      <w:tr w:rsidR="00733C02" w:rsidRPr="007017E1" w14:paraId="75AD51E2" w14:textId="77777777" w:rsidTr="000B2FE7">
        <w:trPr>
          <w:trHeight w:val="510"/>
        </w:trPr>
        <w:tc>
          <w:tcPr>
            <w:tcW w:w="9639" w:type="dxa"/>
          </w:tcPr>
          <w:p w14:paraId="44B1D7B7" w14:textId="77777777" w:rsidR="00733C02" w:rsidRPr="007017E1" w:rsidRDefault="00733C02" w:rsidP="000B2FE7">
            <w:pPr>
              <w:ind w:right="-1"/>
              <w:rPr>
                <w:rFonts w:ascii="Arial" w:hAnsi="Arial" w:cs="Arial"/>
                <w:b/>
              </w:rPr>
            </w:pPr>
          </w:p>
        </w:tc>
      </w:tr>
      <w:tr w:rsidR="00733C02" w:rsidRPr="007017E1" w14:paraId="35544AC8" w14:textId="77777777" w:rsidTr="000B2FE7">
        <w:trPr>
          <w:trHeight w:val="510"/>
        </w:trPr>
        <w:tc>
          <w:tcPr>
            <w:tcW w:w="9639" w:type="dxa"/>
          </w:tcPr>
          <w:p w14:paraId="152B331B" w14:textId="77777777" w:rsidR="00733C02" w:rsidRPr="007017E1" w:rsidRDefault="00733C02" w:rsidP="000B2FE7">
            <w:pPr>
              <w:ind w:right="-1"/>
              <w:rPr>
                <w:rFonts w:ascii="Arial" w:hAnsi="Arial" w:cs="Arial"/>
                <w:b/>
              </w:rPr>
            </w:pPr>
          </w:p>
        </w:tc>
      </w:tr>
      <w:tr w:rsidR="00733C02" w:rsidRPr="007017E1" w14:paraId="22DB72A2" w14:textId="77777777" w:rsidTr="000B2FE7">
        <w:trPr>
          <w:trHeight w:val="510"/>
        </w:trPr>
        <w:tc>
          <w:tcPr>
            <w:tcW w:w="9639" w:type="dxa"/>
          </w:tcPr>
          <w:p w14:paraId="7DC5A86E" w14:textId="77777777" w:rsidR="00733C02" w:rsidRPr="007017E1" w:rsidRDefault="00733C02" w:rsidP="000B2FE7">
            <w:pPr>
              <w:ind w:right="-1"/>
              <w:rPr>
                <w:rFonts w:ascii="Arial" w:hAnsi="Arial" w:cs="Arial"/>
                <w:b/>
              </w:rPr>
            </w:pPr>
          </w:p>
        </w:tc>
      </w:tr>
      <w:tr w:rsidR="00733C02" w:rsidRPr="007017E1" w14:paraId="65BE694E" w14:textId="77777777" w:rsidTr="000B2FE7">
        <w:trPr>
          <w:trHeight w:val="510"/>
        </w:trPr>
        <w:tc>
          <w:tcPr>
            <w:tcW w:w="9639" w:type="dxa"/>
          </w:tcPr>
          <w:p w14:paraId="57C96F44" w14:textId="77777777" w:rsidR="00733C02" w:rsidRPr="007017E1" w:rsidRDefault="00733C02" w:rsidP="000B2FE7">
            <w:pPr>
              <w:ind w:right="-1"/>
              <w:rPr>
                <w:rFonts w:ascii="Arial" w:hAnsi="Arial" w:cs="Arial"/>
                <w:b/>
              </w:rPr>
            </w:pPr>
          </w:p>
        </w:tc>
      </w:tr>
      <w:tr w:rsidR="00733C02" w:rsidRPr="007017E1" w14:paraId="663F8ED8" w14:textId="77777777" w:rsidTr="000B2FE7">
        <w:trPr>
          <w:trHeight w:val="510"/>
        </w:trPr>
        <w:tc>
          <w:tcPr>
            <w:tcW w:w="9639" w:type="dxa"/>
          </w:tcPr>
          <w:p w14:paraId="54DABADD" w14:textId="77777777" w:rsidR="00733C02" w:rsidRPr="007017E1" w:rsidRDefault="00733C02" w:rsidP="000B2FE7">
            <w:pPr>
              <w:ind w:right="-1"/>
              <w:rPr>
                <w:rFonts w:ascii="Arial" w:hAnsi="Arial" w:cs="Arial"/>
                <w:b/>
              </w:rPr>
            </w:pPr>
          </w:p>
        </w:tc>
      </w:tr>
      <w:tr w:rsidR="00733C02" w:rsidRPr="007017E1" w14:paraId="57E5AF1C" w14:textId="77777777" w:rsidTr="000B2FE7">
        <w:trPr>
          <w:trHeight w:val="510"/>
        </w:trPr>
        <w:tc>
          <w:tcPr>
            <w:tcW w:w="9639" w:type="dxa"/>
          </w:tcPr>
          <w:p w14:paraId="2F57D727" w14:textId="77777777" w:rsidR="00733C02" w:rsidRPr="007017E1" w:rsidRDefault="00733C02" w:rsidP="000B2FE7">
            <w:pPr>
              <w:ind w:right="-1"/>
              <w:rPr>
                <w:rFonts w:ascii="Arial" w:hAnsi="Arial" w:cs="Arial"/>
                <w:b/>
              </w:rPr>
            </w:pPr>
          </w:p>
        </w:tc>
      </w:tr>
      <w:tr w:rsidR="00733C02" w:rsidRPr="007017E1" w14:paraId="205BF312" w14:textId="77777777" w:rsidTr="000B2FE7">
        <w:trPr>
          <w:trHeight w:val="510"/>
        </w:trPr>
        <w:tc>
          <w:tcPr>
            <w:tcW w:w="9639" w:type="dxa"/>
          </w:tcPr>
          <w:p w14:paraId="217BAB00" w14:textId="77777777" w:rsidR="00733C02" w:rsidRPr="007017E1" w:rsidRDefault="00733C02" w:rsidP="000B2FE7">
            <w:pPr>
              <w:ind w:right="-1"/>
              <w:rPr>
                <w:rFonts w:ascii="Arial" w:hAnsi="Arial" w:cs="Arial"/>
                <w:b/>
              </w:rPr>
            </w:pPr>
          </w:p>
        </w:tc>
      </w:tr>
      <w:tr w:rsidR="00733C02" w:rsidRPr="007017E1" w14:paraId="54FCCF1A" w14:textId="77777777" w:rsidTr="000B2FE7">
        <w:trPr>
          <w:trHeight w:val="510"/>
        </w:trPr>
        <w:tc>
          <w:tcPr>
            <w:tcW w:w="9639" w:type="dxa"/>
          </w:tcPr>
          <w:p w14:paraId="0288CBBD" w14:textId="77777777" w:rsidR="00733C02" w:rsidRPr="007017E1" w:rsidRDefault="00733C02" w:rsidP="000B2FE7">
            <w:pPr>
              <w:ind w:right="-1"/>
              <w:rPr>
                <w:rFonts w:ascii="Arial" w:hAnsi="Arial" w:cs="Arial"/>
                <w:b/>
              </w:rPr>
            </w:pPr>
          </w:p>
        </w:tc>
      </w:tr>
      <w:tr w:rsidR="00733C02" w:rsidRPr="007017E1" w14:paraId="3C8846D1" w14:textId="77777777" w:rsidTr="000B2FE7">
        <w:trPr>
          <w:trHeight w:val="510"/>
        </w:trPr>
        <w:tc>
          <w:tcPr>
            <w:tcW w:w="9639" w:type="dxa"/>
          </w:tcPr>
          <w:p w14:paraId="01A1F031" w14:textId="77777777" w:rsidR="00733C02" w:rsidRPr="007017E1" w:rsidRDefault="00733C02" w:rsidP="000B2FE7">
            <w:pPr>
              <w:ind w:right="-1"/>
              <w:rPr>
                <w:rFonts w:ascii="Arial" w:hAnsi="Arial" w:cs="Arial"/>
                <w:b/>
              </w:rPr>
            </w:pPr>
          </w:p>
        </w:tc>
      </w:tr>
      <w:tr w:rsidR="00733C02" w:rsidRPr="007017E1" w14:paraId="63E3413F" w14:textId="77777777" w:rsidTr="000B2FE7">
        <w:trPr>
          <w:trHeight w:val="510"/>
        </w:trPr>
        <w:tc>
          <w:tcPr>
            <w:tcW w:w="9639" w:type="dxa"/>
          </w:tcPr>
          <w:p w14:paraId="5311908D" w14:textId="77777777" w:rsidR="00733C02" w:rsidRPr="007017E1" w:rsidRDefault="00733C02" w:rsidP="000B2FE7">
            <w:pPr>
              <w:ind w:right="-1"/>
              <w:rPr>
                <w:rFonts w:ascii="Arial" w:hAnsi="Arial" w:cs="Arial"/>
                <w:b/>
              </w:rPr>
            </w:pPr>
          </w:p>
        </w:tc>
      </w:tr>
      <w:tr w:rsidR="00733C02" w:rsidRPr="007017E1" w14:paraId="749D1CC2" w14:textId="77777777" w:rsidTr="000B2FE7">
        <w:trPr>
          <w:trHeight w:val="510"/>
        </w:trPr>
        <w:tc>
          <w:tcPr>
            <w:tcW w:w="9639" w:type="dxa"/>
          </w:tcPr>
          <w:p w14:paraId="204AE76E" w14:textId="77777777" w:rsidR="00733C02" w:rsidRPr="007017E1" w:rsidRDefault="00733C02" w:rsidP="000B2FE7">
            <w:pPr>
              <w:ind w:right="-1"/>
              <w:rPr>
                <w:rFonts w:ascii="Arial" w:hAnsi="Arial" w:cs="Arial"/>
                <w:b/>
              </w:rPr>
            </w:pPr>
          </w:p>
        </w:tc>
      </w:tr>
      <w:tr w:rsidR="00733C02" w:rsidRPr="007017E1" w14:paraId="25C9D180" w14:textId="77777777" w:rsidTr="000B2FE7">
        <w:trPr>
          <w:trHeight w:val="510"/>
        </w:trPr>
        <w:tc>
          <w:tcPr>
            <w:tcW w:w="9639" w:type="dxa"/>
          </w:tcPr>
          <w:p w14:paraId="4A65285A" w14:textId="77777777" w:rsidR="00733C02" w:rsidRPr="007017E1" w:rsidRDefault="00733C02" w:rsidP="000B2FE7">
            <w:pPr>
              <w:ind w:right="-1"/>
              <w:rPr>
                <w:rFonts w:ascii="Arial" w:hAnsi="Arial" w:cs="Arial"/>
                <w:b/>
              </w:rPr>
            </w:pPr>
          </w:p>
        </w:tc>
      </w:tr>
      <w:tr w:rsidR="00733C02" w:rsidRPr="007017E1" w14:paraId="4BFA7277" w14:textId="77777777" w:rsidTr="000B2FE7">
        <w:trPr>
          <w:trHeight w:val="510"/>
        </w:trPr>
        <w:tc>
          <w:tcPr>
            <w:tcW w:w="9639" w:type="dxa"/>
          </w:tcPr>
          <w:p w14:paraId="4A76D5F2" w14:textId="77777777" w:rsidR="00733C02" w:rsidRPr="007017E1" w:rsidRDefault="00733C02" w:rsidP="000B2FE7">
            <w:pPr>
              <w:ind w:right="-1"/>
              <w:rPr>
                <w:rFonts w:ascii="Arial" w:hAnsi="Arial" w:cs="Arial"/>
                <w:b/>
              </w:rPr>
            </w:pPr>
          </w:p>
        </w:tc>
      </w:tr>
      <w:tr w:rsidR="00733C02" w:rsidRPr="007017E1" w14:paraId="1EF9B958" w14:textId="77777777" w:rsidTr="000B2FE7">
        <w:trPr>
          <w:trHeight w:val="510"/>
        </w:trPr>
        <w:tc>
          <w:tcPr>
            <w:tcW w:w="9639" w:type="dxa"/>
          </w:tcPr>
          <w:p w14:paraId="620618FE" w14:textId="77777777" w:rsidR="00733C02" w:rsidRPr="007017E1" w:rsidRDefault="00733C02" w:rsidP="000B2FE7">
            <w:pPr>
              <w:ind w:right="-1"/>
              <w:rPr>
                <w:rFonts w:ascii="Arial" w:hAnsi="Arial" w:cs="Arial"/>
                <w:b/>
              </w:rPr>
            </w:pPr>
          </w:p>
        </w:tc>
      </w:tr>
      <w:tr w:rsidR="00733C02" w:rsidRPr="007017E1" w14:paraId="026B78C1" w14:textId="77777777" w:rsidTr="000B2FE7">
        <w:trPr>
          <w:trHeight w:val="510"/>
        </w:trPr>
        <w:tc>
          <w:tcPr>
            <w:tcW w:w="9639" w:type="dxa"/>
          </w:tcPr>
          <w:p w14:paraId="6D481C1D" w14:textId="77777777" w:rsidR="00733C02" w:rsidRPr="007017E1" w:rsidRDefault="00733C02" w:rsidP="000B2FE7">
            <w:pPr>
              <w:ind w:right="-1"/>
              <w:rPr>
                <w:rFonts w:ascii="Arial" w:hAnsi="Arial" w:cs="Arial"/>
                <w:b/>
              </w:rPr>
            </w:pPr>
          </w:p>
        </w:tc>
      </w:tr>
      <w:tr w:rsidR="00733C02" w:rsidRPr="007017E1" w14:paraId="6B42FFA2" w14:textId="77777777" w:rsidTr="000B2FE7">
        <w:trPr>
          <w:trHeight w:val="510"/>
        </w:trPr>
        <w:tc>
          <w:tcPr>
            <w:tcW w:w="9639" w:type="dxa"/>
          </w:tcPr>
          <w:p w14:paraId="70042D19" w14:textId="77777777" w:rsidR="00733C02" w:rsidRPr="007017E1" w:rsidRDefault="00733C02" w:rsidP="000B2FE7">
            <w:pPr>
              <w:ind w:right="-1"/>
              <w:rPr>
                <w:rFonts w:ascii="Arial" w:hAnsi="Arial" w:cs="Arial"/>
                <w:b/>
              </w:rPr>
            </w:pPr>
          </w:p>
        </w:tc>
      </w:tr>
      <w:tr w:rsidR="00733C02" w:rsidRPr="007017E1" w14:paraId="6CDEC567" w14:textId="77777777" w:rsidTr="000B2FE7">
        <w:trPr>
          <w:trHeight w:val="510"/>
        </w:trPr>
        <w:tc>
          <w:tcPr>
            <w:tcW w:w="9639" w:type="dxa"/>
          </w:tcPr>
          <w:p w14:paraId="0455DBD2" w14:textId="77777777" w:rsidR="00733C02" w:rsidRPr="007017E1" w:rsidRDefault="00733C02" w:rsidP="000B2FE7">
            <w:pPr>
              <w:ind w:right="-1"/>
              <w:rPr>
                <w:rFonts w:ascii="Arial" w:hAnsi="Arial" w:cs="Arial"/>
                <w:b/>
              </w:rPr>
            </w:pPr>
          </w:p>
        </w:tc>
      </w:tr>
      <w:tr w:rsidR="00733C02" w:rsidRPr="007017E1" w14:paraId="17E2A13E" w14:textId="77777777" w:rsidTr="000B2FE7">
        <w:trPr>
          <w:trHeight w:val="510"/>
        </w:trPr>
        <w:tc>
          <w:tcPr>
            <w:tcW w:w="9639" w:type="dxa"/>
          </w:tcPr>
          <w:p w14:paraId="3947F083" w14:textId="77777777" w:rsidR="00733C02" w:rsidRPr="007017E1" w:rsidRDefault="00733C02" w:rsidP="000B2FE7">
            <w:pPr>
              <w:ind w:right="-1"/>
              <w:rPr>
                <w:rFonts w:ascii="Arial" w:hAnsi="Arial" w:cs="Arial"/>
                <w:b/>
              </w:rPr>
            </w:pPr>
          </w:p>
        </w:tc>
      </w:tr>
      <w:tr w:rsidR="00733C02" w:rsidRPr="007017E1" w14:paraId="67071B1C" w14:textId="77777777" w:rsidTr="000B2FE7">
        <w:trPr>
          <w:trHeight w:val="510"/>
        </w:trPr>
        <w:tc>
          <w:tcPr>
            <w:tcW w:w="9639" w:type="dxa"/>
          </w:tcPr>
          <w:p w14:paraId="6C507E38" w14:textId="77777777" w:rsidR="00733C02" w:rsidRPr="007017E1" w:rsidRDefault="00733C02" w:rsidP="000B2FE7">
            <w:pPr>
              <w:ind w:right="-1"/>
              <w:rPr>
                <w:rFonts w:ascii="Arial" w:hAnsi="Arial" w:cs="Arial"/>
                <w:b/>
              </w:rPr>
            </w:pPr>
          </w:p>
        </w:tc>
      </w:tr>
      <w:tr w:rsidR="00733C02" w:rsidRPr="007017E1" w14:paraId="42ABFB31" w14:textId="77777777" w:rsidTr="000B2FE7">
        <w:trPr>
          <w:trHeight w:val="510"/>
        </w:trPr>
        <w:tc>
          <w:tcPr>
            <w:tcW w:w="9639" w:type="dxa"/>
          </w:tcPr>
          <w:p w14:paraId="16A7E940" w14:textId="77777777" w:rsidR="00733C02" w:rsidRPr="007017E1" w:rsidRDefault="00733C02" w:rsidP="000B2FE7">
            <w:pPr>
              <w:ind w:right="-1"/>
              <w:rPr>
                <w:rFonts w:ascii="Arial" w:hAnsi="Arial" w:cs="Arial"/>
                <w:b/>
              </w:rPr>
            </w:pPr>
          </w:p>
        </w:tc>
      </w:tr>
    </w:tbl>
    <w:p w14:paraId="5AD05074" w14:textId="77777777" w:rsidR="00733C02" w:rsidRDefault="00733C02" w:rsidP="00733C02">
      <w:pPr>
        <w:spacing w:after="0" w:line="240" w:lineRule="auto"/>
        <w:rPr>
          <w:rFonts w:ascii="Arial" w:hAnsi="Arial" w:cs="Arial"/>
        </w:rPr>
      </w:pPr>
      <w:r>
        <w:rPr>
          <w:rFonts w:ascii="Arial" w:hAnsi="Arial" w:cs="Arial"/>
        </w:rPr>
        <w:br w:type="page"/>
      </w:r>
    </w:p>
    <w:p w14:paraId="04AB6130" w14:textId="199254B8" w:rsidR="00733C02" w:rsidRDefault="00F61805"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3" behindDoc="0" locked="0" layoutInCell="1" allowOverlap="1" wp14:anchorId="42D8DE46" wp14:editId="36B58741">
                <wp:simplePos x="0" y="0"/>
                <wp:positionH relativeFrom="column">
                  <wp:posOffset>6246495</wp:posOffset>
                </wp:positionH>
                <wp:positionV relativeFrom="paragraph">
                  <wp:posOffset>-216989</wp:posOffset>
                </wp:positionV>
                <wp:extent cx="525145" cy="9505950"/>
                <wp:effectExtent l="0" t="0" r="8255" b="19050"/>
                <wp:wrapNone/>
                <wp:docPr id="94" name="Group 94"/>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95" name="Straight Connector 95"/>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6" name="Text Box 96"/>
                        <wps:cNvSpPr txBox="1"/>
                        <wps:spPr>
                          <a:xfrm>
                            <a:off x="116114" y="2914773"/>
                            <a:ext cx="409575" cy="4171950"/>
                          </a:xfrm>
                          <a:prstGeom prst="rect">
                            <a:avLst/>
                          </a:prstGeom>
                          <a:solidFill>
                            <a:schemeClr val="lt1"/>
                          </a:solidFill>
                          <a:ln w="6350">
                            <a:noFill/>
                          </a:ln>
                        </wps:spPr>
                        <wps:txbx>
                          <w:txbxContent>
                            <w:p w14:paraId="5857EF7D"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D8DE46" id="Group 94" o:spid="_x0000_s1097" style="position:absolute;margin-left:491.85pt;margin-top:-17.1pt;width:41.35pt;height:748.5pt;z-index:251658253"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">
                <v:line id="Straight Connector 95" o:spid="_x0000_s1098"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shape id="Text Box 96" o:spid="_x0000_s1099" type="#_x0000_t202" style="position:absolute;left:1161;top:2914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" fillcolor="white [3201]" stroked="f" strokeweight=".5pt">
                  <v:textbox style="layout-flow:vertical;mso-layout-flow-alt:bottom-to-top">
                    <w:txbxContent>
                      <w:p w14:paraId="5857EF7D"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3DBC2942"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6879301" w14:textId="77777777" w:rsidR="00733C02" w:rsidRDefault="00733C02" w:rsidP="00733C02">
      <w:pPr>
        <w:tabs>
          <w:tab w:val="left" w:pos="2835"/>
        </w:tabs>
        <w:spacing w:after="0" w:line="240" w:lineRule="auto"/>
        <w:rPr>
          <w:rFonts w:ascii="Arial" w:hAnsi="Arial" w:cs="Arial"/>
          <w:u w:val="single"/>
        </w:rPr>
      </w:pPr>
    </w:p>
    <w:p w14:paraId="4A1F78E3"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46676C4" w14:textId="77777777" w:rsidTr="000B2FE7">
        <w:trPr>
          <w:trHeight w:val="510"/>
        </w:trPr>
        <w:tc>
          <w:tcPr>
            <w:tcW w:w="9639" w:type="dxa"/>
          </w:tcPr>
          <w:p w14:paraId="346D691E" w14:textId="77777777" w:rsidR="00733C02" w:rsidRPr="007017E1" w:rsidRDefault="00733C02" w:rsidP="000B2FE7">
            <w:pPr>
              <w:ind w:right="-1"/>
              <w:rPr>
                <w:rFonts w:ascii="Arial" w:hAnsi="Arial" w:cs="Arial"/>
                <w:b/>
              </w:rPr>
            </w:pPr>
          </w:p>
        </w:tc>
      </w:tr>
      <w:tr w:rsidR="00733C02" w:rsidRPr="007017E1" w14:paraId="46905770" w14:textId="77777777" w:rsidTr="000B2FE7">
        <w:trPr>
          <w:trHeight w:val="510"/>
        </w:trPr>
        <w:tc>
          <w:tcPr>
            <w:tcW w:w="9639" w:type="dxa"/>
          </w:tcPr>
          <w:p w14:paraId="49E7395C" w14:textId="77777777" w:rsidR="00733C02" w:rsidRPr="007017E1" w:rsidRDefault="00733C02" w:rsidP="000B2FE7">
            <w:pPr>
              <w:ind w:right="-1"/>
              <w:rPr>
                <w:rFonts w:ascii="Arial" w:hAnsi="Arial" w:cs="Arial"/>
                <w:b/>
              </w:rPr>
            </w:pPr>
          </w:p>
        </w:tc>
      </w:tr>
      <w:tr w:rsidR="00733C02" w:rsidRPr="007017E1" w14:paraId="3A49C3AF" w14:textId="77777777" w:rsidTr="000B2FE7">
        <w:trPr>
          <w:trHeight w:val="510"/>
        </w:trPr>
        <w:tc>
          <w:tcPr>
            <w:tcW w:w="9639" w:type="dxa"/>
          </w:tcPr>
          <w:p w14:paraId="2A773570" w14:textId="77777777" w:rsidR="00733C02" w:rsidRPr="007017E1" w:rsidRDefault="00733C02" w:rsidP="000B2FE7">
            <w:pPr>
              <w:ind w:right="-1"/>
              <w:rPr>
                <w:rFonts w:ascii="Arial" w:hAnsi="Arial" w:cs="Arial"/>
                <w:b/>
              </w:rPr>
            </w:pPr>
          </w:p>
        </w:tc>
      </w:tr>
      <w:tr w:rsidR="00733C02" w:rsidRPr="007017E1" w14:paraId="78A61156" w14:textId="77777777" w:rsidTr="000B2FE7">
        <w:trPr>
          <w:trHeight w:val="510"/>
        </w:trPr>
        <w:tc>
          <w:tcPr>
            <w:tcW w:w="9639" w:type="dxa"/>
          </w:tcPr>
          <w:p w14:paraId="3AE4DAAE" w14:textId="77777777" w:rsidR="00733C02" w:rsidRPr="007017E1" w:rsidRDefault="00733C02" w:rsidP="000B2FE7">
            <w:pPr>
              <w:ind w:right="-1"/>
              <w:rPr>
                <w:rFonts w:ascii="Arial" w:hAnsi="Arial" w:cs="Arial"/>
                <w:b/>
              </w:rPr>
            </w:pPr>
          </w:p>
        </w:tc>
      </w:tr>
      <w:tr w:rsidR="00733C02" w:rsidRPr="007017E1" w14:paraId="4C8CD52A" w14:textId="77777777" w:rsidTr="000B2FE7">
        <w:trPr>
          <w:trHeight w:val="510"/>
        </w:trPr>
        <w:tc>
          <w:tcPr>
            <w:tcW w:w="9639" w:type="dxa"/>
          </w:tcPr>
          <w:p w14:paraId="15F3FF10" w14:textId="77777777" w:rsidR="00733C02" w:rsidRPr="007017E1" w:rsidRDefault="00733C02" w:rsidP="000B2FE7">
            <w:pPr>
              <w:ind w:right="-1"/>
              <w:rPr>
                <w:rFonts w:ascii="Arial" w:hAnsi="Arial" w:cs="Arial"/>
                <w:b/>
              </w:rPr>
            </w:pPr>
          </w:p>
        </w:tc>
      </w:tr>
      <w:tr w:rsidR="00733C02" w:rsidRPr="007017E1" w14:paraId="47DE58AD" w14:textId="77777777" w:rsidTr="000B2FE7">
        <w:trPr>
          <w:trHeight w:val="510"/>
        </w:trPr>
        <w:tc>
          <w:tcPr>
            <w:tcW w:w="9639" w:type="dxa"/>
          </w:tcPr>
          <w:p w14:paraId="51DA899E" w14:textId="77777777" w:rsidR="00733C02" w:rsidRPr="007017E1" w:rsidRDefault="00733C02" w:rsidP="000B2FE7">
            <w:pPr>
              <w:ind w:right="-1"/>
              <w:rPr>
                <w:rFonts w:ascii="Arial" w:hAnsi="Arial" w:cs="Arial"/>
                <w:b/>
              </w:rPr>
            </w:pPr>
          </w:p>
        </w:tc>
      </w:tr>
      <w:tr w:rsidR="00733C02" w:rsidRPr="007017E1" w14:paraId="75D31B9E" w14:textId="77777777" w:rsidTr="000B2FE7">
        <w:trPr>
          <w:trHeight w:val="510"/>
        </w:trPr>
        <w:tc>
          <w:tcPr>
            <w:tcW w:w="9639" w:type="dxa"/>
          </w:tcPr>
          <w:p w14:paraId="37FCBC5D" w14:textId="77777777" w:rsidR="00733C02" w:rsidRPr="007017E1" w:rsidRDefault="00733C02" w:rsidP="000B2FE7">
            <w:pPr>
              <w:ind w:right="-1"/>
              <w:rPr>
                <w:rFonts w:ascii="Arial" w:hAnsi="Arial" w:cs="Arial"/>
                <w:b/>
              </w:rPr>
            </w:pPr>
          </w:p>
        </w:tc>
      </w:tr>
      <w:tr w:rsidR="00733C02" w:rsidRPr="007017E1" w14:paraId="67E8BEE6" w14:textId="77777777" w:rsidTr="000B2FE7">
        <w:trPr>
          <w:trHeight w:val="510"/>
        </w:trPr>
        <w:tc>
          <w:tcPr>
            <w:tcW w:w="9639" w:type="dxa"/>
          </w:tcPr>
          <w:p w14:paraId="3ED76274" w14:textId="77777777" w:rsidR="00733C02" w:rsidRPr="007017E1" w:rsidRDefault="00733C02" w:rsidP="000B2FE7">
            <w:pPr>
              <w:ind w:right="-1"/>
              <w:rPr>
                <w:rFonts w:ascii="Arial" w:hAnsi="Arial" w:cs="Arial"/>
                <w:b/>
              </w:rPr>
            </w:pPr>
          </w:p>
        </w:tc>
      </w:tr>
      <w:tr w:rsidR="00733C02" w:rsidRPr="007017E1" w14:paraId="322C77A0" w14:textId="77777777" w:rsidTr="000B2FE7">
        <w:trPr>
          <w:trHeight w:val="510"/>
        </w:trPr>
        <w:tc>
          <w:tcPr>
            <w:tcW w:w="9639" w:type="dxa"/>
          </w:tcPr>
          <w:p w14:paraId="66F077B0" w14:textId="77777777" w:rsidR="00733C02" w:rsidRPr="007017E1" w:rsidRDefault="00733C02" w:rsidP="000B2FE7">
            <w:pPr>
              <w:ind w:right="-1"/>
              <w:rPr>
                <w:rFonts w:ascii="Arial" w:hAnsi="Arial" w:cs="Arial"/>
                <w:b/>
              </w:rPr>
            </w:pPr>
          </w:p>
        </w:tc>
      </w:tr>
      <w:tr w:rsidR="00733C02" w:rsidRPr="007017E1" w14:paraId="6EDFDFF6" w14:textId="77777777" w:rsidTr="000B2FE7">
        <w:trPr>
          <w:trHeight w:val="510"/>
        </w:trPr>
        <w:tc>
          <w:tcPr>
            <w:tcW w:w="9639" w:type="dxa"/>
          </w:tcPr>
          <w:p w14:paraId="6EF6030C" w14:textId="77777777" w:rsidR="00733C02" w:rsidRPr="007017E1" w:rsidRDefault="00733C02" w:rsidP="000B2FE7">
            <w:pPr>
              <w:ind w:right="-1"/>
              <w:rPr>
                <w:rFonts w:ascii="Arial" w:hAnsi="Arial" w:cs="Arial"/>
                <w:b/>
              </w:rPr>
            </w:pPr>
          </w:p>
        </w:tc>
      </w:tr>
      <w:tr w:rsidR="00733C02" w:rsidRPr="007017E1" w14:paraId="19DE8E22" w14:textId="77777777" w:rsidTr="000B2FE7">
        <w:trPr>
          <w:trHeight w:val="510"/>
        </w:trPr>
        <w:tc>
          <w:tcPr>
            <w:tcW w:w="9639" w:type="dxa"/>
          </w:tcPr>
          <w:p w14:paraId="1D9FE345" w14:textId="77777777" w:rsidR="00733C02" w:rsidRPr="007017E1" w:rsidRDefault="00733C02" w:rsidP="000B2FE7">
            <w:pPr>
              <w:ind w:right="-1"/>
              <w:rPr>
                <w:rFonts w:ascii="Arial" w:hAnsi="Arial" w:cs="Arial"/>
                <w:b/>
              </w:rPr>
            </w:pPr>
          </w:p>
        </w:tc>
      </w:tr>
      <w:tr w:rsidR="00733C02" w:rsidRPr="007017E1" w14:paraId="27165FA5" w14:textId="77777777" w:rsidTr="000B2FE7">
        <w:trPr>
          <w:trHeight w:val="510"/>
        </w:trPr>
        <w:tc>
          <w:tcPr>
            <w:tcW w:w="9639" w:type="dxa"/>
          </w:tcPr>
          <w:p w14:paraId="09FF6D72" w14:textId="77777777" w:rsidR="00733C02" w:rsidRPr="007017E1" w:rsidRDefault="00733C02" w:rsidP="000B2FE7">
            <w:pPr>
              <w:ind w:right="-1"/>
              <w:rPr>
                <w:rFonts w:ascii="Arial" w:hAnsi="Arial" w:cs="Arial"/>
                <w:b/>
              </w:rPr>
            </w:pPr>
          </w:p>
        </w:tc>
      </w:tr>
      <w:tr w:rsidR="00733C02" w:rsidRPr="007017E1" w14:paraId="1D88542C" w14:textId="77777777" w:rsidTr="000B2FE7">
        <w:trPr>
          <w:trHeight w:val="510"/>
        </w:trPr>
        <w:tc>
          <w:tcPr>
            <w:tcW w:w="9639" w:type="dxa"/>
          </w:tcPr>
          <w:p w14:paraId="205FFD62" w14:textId="77777777" w:rsidR="00733C02" w:rsidRPr="007017E1" w:rsidRDefault="00733C02" w:rsidP="000B2FE7">
            <w:pPr>
              <w:ind w:right="-1"/>
              <w:rPr>
                <w:rFonts w:ascii="Arial" w:hAnsi="Arial" w:cs="Arial"/>
                <w:b/>
              </w:rPr>
            </w:pPr>
          </w:p>
        </w:tc>
      </w:tr>
      <w:tr w:rsidR="00733C02" w:rsidRPr="007017E1" w14:paraId="52A3B8C5" w14:textId="77777777" w:rsidTr="000B2FE7">
        <w:trPr>
          <w:trHeight w:val="510"/>
        </w:trPr>
        <w:tc>
          <w:tcPr>
            <w:tcW w:w="9639" w:type="dxa"/>
          </w:tcPr>
          <w:p w14:paraId="1211DEF9" w14:textId="77777777" w:rsidR="00733C02" w:rsidRPr="007017E1" w:rsidRDefault="00733C02" w:rsidP="000B2FE7">
            <w:pPr>
              <w:ind w:right="-1"/>
              <w:rPr>
                <w:rFonts w:ascii="Arial" w:hAnsi="Arial" w:cs="Arial"/>
                <w:b/>
              </w:rPr>
            </w:pPr>
          </w:p>
        </w:tc>
      </w:tr>
      <w:tr w:rsidR="00733C02" w:rsidRPr="007017E1" w14:paraId="4B9152E1" w14:textId="77777777" w:rsidTr="000B2FE7">
        <w:trPr>
          <w:trHeight w:val="510"/>
        </w:trPr>
        <w:tc>
          <w:tcPr>
            <w:tcW w:w="9639" w:type="dxa"/>
          </w:tcPr>
          <w:p w14:paraId="6DF42DE3" w14:textId="77777777" w:rsidR="00733C02" w:rsidRPr="007017E1" w:rsidRDefault="00733C02" w:rsidP="000B2FE7">
            <w:pPr>
              <w:ind w:right="-1"/>
              <w:rPr>
                <w:rFonts w:ascii="Arial" w:hAnsi="Arial" w:cs="Arial"/>
                <w:b/>
              </w:rPr>
            </w:pPr>
          </w:p>
        </w:tc>
      </w:tr>
      <w:tr w:rsidR="00733C02" w:rsidRPr="007017E1" w14:paraId="2F1AA6C1" w14:textId="77777777" w:rsidTr="000B2FE7">
        <w:trPr>
          <w:trHeight w:val="510"/>
        </w:trPr>
        <w:tc>
          <w:tcPr>
            <w:tcW w:w="9639" w:type="dxa"/>
          </w:tcPr>
          <w:p w14:paraId="21254D7E" w14:textId="77777777" w:rsidR="00733C02" w:rsidRPr="007017E1" w:rsidRDefault="00733C02" w:rsidP="000B2FE7">
            <w:pPr>
              <w:ind w:right="-1"/>
              <w:rPr>
                <w:rFonts w:ascii="Arial" w:hAnsi="Arial" w:cs="Arial"/>
                <w:b/>
              </w:rPr>
            </w:pPr>
          </w:p>
        </w:tc>
      </w:tr>
      <w:tr w:rsidR="00733C02" w:rsidRPr="007017E1" w14:paraId="2A64BF5F" w14:textId="77777777" w:rsidTr="000B2FE7">
        <w:trPr>
          <w:trHeight w:val="510"/>
        </w:trPr>
        <w:tc>
          <w:tcPr>
            <w:tcW w:w="9639" w:type="dxa"/>
          </w:tcPr>
          <w:p w14:paraId="2C7BF4A2" w14:textId="77777777" w:rsidR="00733C02" w:rsidRPr="007017E1" w:rsidRDefault="00733C02" w:rsidP="000B2FE7">
            <w:pPr>
              <w:ind w:right="-1"/>
              <w:rPr>
                <w:rFonts w:ascii="Arial" w:hAnsi="Arial" w:cs="Arial"/>
                <w:b/>
              </w:rPr>
            </w:pPr>
          </w:p>
        </w:tc>
      </w:tr>
      <w:tr w:rsidR="00733C02" w:rsidRPr="007017E1" w14:paraId="23B14A9D" w14:textId="77777777" w:rsidTr="000B2FE7">
        <w:trPr>
          <w:trHeight w:val="510"/>
        </w:trPr>
        <w:tc>
          <w:tcPr>
            <w:tcW w:w="9639" w:type="dxa"/>
          </w:tcPr>
          <w:p w14:paraId="760E7527" w14:textId="77777777" w:rsidR="00733C02" w:rsidRPr="007017E1" w:rsidRDefault="00733C02" w:rsidP="000B2FE7">
            <w:pPr>
              <w:ind w:right="-1"/>
              <w:rPr>
                <w:rFonts w:ascii="Arial" w:hAnsi="Arial" w:cs="Arial"/>
                <w:b/>
              </w:rPr>
            </w:pPr>
          </w:p>
        </w:tc>
      </w:tr>
      <w:tr w:rsidR="00733C02" w:rsidRPr="007017E1" w14:paraId="77C61EBE" w14:textId="77777777" w:rsidTr="000B2FE7">
        <w:trPr>
          <w:trHeight w:val="510"/>
        </w:trPr>
        <w:tc>
          <w:tcPr>
            <w:tcW w:w="9639" w:type="dxa"/>
          </w:tcPr>
          <w:p w14:paraId="63881CCF" w14:textId="77777777" w:rsidR="00733C02" w:rsidRPr="007017E1" w:rsidRDefault="00733C02" w:rsidP="000B2FE7">
            <w:pPr>
              <w:ind w:right="-1"/>
              <w:rPr>
                <w:rFonts w:ascii="Arial" w:hAnsi="Arial" w:cs="Arial"/>
                <w:b/>
              </w:rPr>
            </w:pPr>
          </w:p>
        </w:tc>
      </w:tr>
      <w:tr w:rsidR="00733C02" w:rsidRPr="007017E1" w14:paraId="4F46630B" w14:textId="77777777" w:rsidTr="000B2FE7">
        <w:trPr>
          <w:trHeight w:val="510"/>
        </w:trPr>
        <w:tc>
          <w:tcPr>
            <w:tcW w:w="9639" w:type="dxa"/>
          </w:tcPr>
          <w:p w14:paraId="06964E4C" w14:textId="77777777" w:rsidR="00733C02" w:rsidRPr="007017E1" w:rsidRDefault="00733C02" w:rsidP="000B2FE7">
            <w:pPr>
              <w:ind w:right="-1"/>
              <w:rPr>
                <w:rFonts w:ascii="Arial" w:hAnsi="Arial" w:cs="Arial"/>
                <w:b/>
              </w:rPr>
            </w:pPr>
          </w:p>
        </w:tc>
      </w:tr>
      <w:tr w:rsidR="00733C02" w:rsidRPr="007017E1" w14:paraId="2B3803CD" w14:textId="77777777" w:rsidTr="000B2FE7">
        <w:trPr>
          <w:trHeight w:val="510"/>
        </w:trPr>
        <w:tc>
          <w:tcPr>
            <w:tcW w:w="9639" w:type="dxa"/>
          </w:tcPr>
          <w:p w14:paraId="5A5287FE" w14:textId="77777777" w:rsidR="00733C02" w:rsidRPr="007017E1" w:rsidRDefault="00733C02" w:rsidP="000B2FE7">
            <w:pPr>
              <w:ind w:right="-1"/>
              <w:rPr>
                <w:rFonts w:ascii="Arial" w:hAnsi="Arial" w:cs="Arial"/>
                <w:b/>
              </w:rPr>
            </w:pPr>
          </w:p>
        </w:tc>
      </w:tr>
      <w:tr w:rsidR="00733C02" w:rsidRPr="007017E1" w14:paraId="74467C36" w14:textId="77777777" w:rsidTr="000B2FE7">
        <w:trPr>
          <w:trHeight w:val="510"/>
        </w:trPr>
        <w:tc>
          <w:tcPr>
            <w:tcW w:w="9639" w:type="dxa"/>
          </w:tcPr>
          <w:p w14:paraId="1EF691DD" w14:textId="77777777" w:rsidR="00733C02" w:rsidRPr="007017E1" w:rsidRDefault="00733C02" w:rsidP="000B2FE7">
            <w:pPr>
              <w:ind w:right="-1"/>
              <w:rPr>
                <w:rFonts w:ascii="Arial" w:hAnsi="Arial" w:cs="Arial"/>
                <w:b/>
              </w:rPr>
            </w:pPr>
          </w:p>
        </w:tc>
      </w:tr>
      <w:tr w:rsidR="00733C02" w:rsidRPr="007017E1" w14:paraId="69E6FAB2" w14:textId="77777777" w:rsidTr="000B2FE7">
        <w:trPr>
          <w:trHeight w:val="510"/>
        </w:trPr>
        <w:tc>
          <w:tcPr>
            <w:tcW w:w="9639" w:type="dxa"/>
          </w:tcPr>
          <w:p w14:paraId="4F1814E8" w14:textId="77777777" w:rsidR="00733C02" w:rsidRPr="007017E1" w:rsidRDefault="00733C02" w:rsidP="000B2FE7">
            <w:pPr>
              <w:ind w:right="-1"/>
              <w:rPr>
                <w:rFonts w:ascii="Arial" w:hAnsi="Arial" w:cs="Arial"/>
                <w:b/>
              </w:rPr>
            </w:pPr>
          </w:p>
        </w:tc>
      </w:tr>
      <w:tr w:rsidR="00733C02" w:rsidRPr="007017E1" w14:paraId="0B65A65B" w14:textId="77777777" w:rsidTr="000B2FE7">
        <w:trPr>
          <w:trHeight w:val="510"/>
        </w:trPr>
        <w:tc>
          <w:tcPr>
            <w:tcW w:w="9639" w:type="dxa"/>
          </w:tcPr>
          <w:p w14:paraId="5D2C6683" w14:textId="77777777" w:rsidR="00733C02" w:rsidRPr="007017E1" w:rsidRDefault="00733C02" w:rsidP="000B2FE7">
            <w:pPr>
              <w:ind w:right="-1"/>
              <w:rPr>
                <w:rFonts w:ascii="Arial" w:hAnsi="Arial" w:cs="Arial"/>
                <w:b/>
              </w:rPr>
            </w:pPr>
          </w:p>
        </w:tc>
      </w:tr>
    </w:tbl>
    <w:p w14:paraId="4941C904" w14:textId="77777777" w:rsidR="00733C02" w:rsidRDefault="00733C02" w:rsidP="00733C02">
      <w:pPr>
        <w:spacing w:after="0" w:line="240" w:lineRule="auto"/>
        <w:rPr>
          <w:rFonts w:ascii="Arial" w:hAnsi="Arial" w:cs="Arial"/>
        </w:rPr>
      </w:pPr>
      <w:r>
        <w:rPr>
          <w:rFonts w:ascii="Arial" w:hAnsi="Arial" w:cs="Arial"/>
        </w:rPr>
        <w:br w:type="page"/>
      </w:r>
    </w:p>
    <w:p w14:paraId="7BC97FEE" w14:textId="21E74455" w:rsidR="00733C02" w:rsidRDefault="00F61805"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4" behindDoc="0" locked="0" layoutInCell="1" allowOverlap="1" wp14:anchorId="444434BB" wp14:editId="5D695BC3">
                <wp:simplePos x="0" y="0"/>
                <wp:positionH relativeFrom="leftMargin">
                  <wp:posOffset>72390</wp:posOffset>
                </wp:positionH>
                <wp:positionV relativeFrom="paragraph">
                  <wp:posOffset>-185420</wp:posOffset>
                </wp:positionV>
                <wp:extent cx="487680" cy="9505950"/>
                <wp:effectExtent l="0" t="0" r="26670" b="19050"/>
                <wp:wrapNone/>
                <wp:docPr id="97" name="Group 9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8" name="Straight Connector 9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9" name="Text Box 99"/>
                        <wps:cNvSpPr txBox="1"/>
                        <wps:spPr>
                          <a:xfrm>
                            <a:off x="0" y="2902857"/>
                            <a:ext cx="377190" cy="4142740"/>
                          </a:xfrm>
                          <a:prstGeom prst="rect">
                            <a:avLst/>
                          </a:prstGeom>
                          <a:solidFill>
                            <a:schemeClr val="lt1"/>
                          </a:solidFill>
                          <a:ln w="6350">
                            <a:noFill/>
                          </a:ln>
                        </wps:spPr>
                        <wps:txbx>
                          <w:txbxContent>
                            <w:p w14:paraId="21A62F0C"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4434BB" id="Group 97" o:spid="_x0000_s1100" style="position:absolute;margin-left:5.7pt;margin-top:-14.6pt;width:38.4pt;height:748.5pt;z-index:251658254;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">
                <v:line id="Straight Connector 98" o:spid="_x0000_s1101"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shape id="Text Box 99" o:spid="_x0000_s1102"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" fillcolor="white [3201]" stroked="f" strokeweight=".5pt">
                  <v:textbox style="layout-flow:vertical">
                    <w:txbxContent>
                      <w:p w14:paraId="21A62F0C" w14:textId="77777777" w:rsidR="007F1271" w:rsidRPr="00765AD5" w:rsidRDefault="007F1271"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C3DD9B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BD68F9B" w14:textId="77777777" w:rsidR="00733C02" w:rsidRDefault="00733C02" w:rsidP="00733C02">
      <w:pPr>
        <w:tabs>
          <w:tab w:val="left" w:pos="2835"/>
        </w:tabs>
        <w:spacing w:after="0" w:line="240" w:lineRule="auto"/>
        <w:rPr>
          <w:rFonts w:ascii="Arial" w:hAnsi="Arial" w:cs="Arial"/>
          <w:u w:val="single"/>
        </w:rPr>
      </w:pPr>
    </w:p>
    <w:p w14:paraId="215021D3"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003958A9" w14:textId="77777777" w:rsidTr="000B2FE7">
        <w:trPr>
          <w:trHeight w:val="510"/>
        </w:trPr>
        <w:tc>
          <w:tcPr>
            <w:tcW w:w="9639" w:type="dxa"/>
          </w:tcPr>
          <w:p w14:paraId="1A2E6084" w14:textId="77777777" w:rsidR="00733C02" w:rsidRPr="007017E1" w:rsidRDefault="00733C02" w:rsidP="000B2FE7">
            <w:pPr>
              <w:ind w:right="-1"/>
              <w:rPr>
                <w:rFonts w:ascii="Arial" w:hAnsi="Arial" w:cs="Arial"/>
                <w:b/>
              </w:rPr>
            </w:pPr>
          </w:p>
        </w:tc>
      </w:tr>
      <w:tr w:rsidR="00733C02" w:rsidRPr="007017E1" w14:paraId="48423E4A" w14:textId="77777777" w:rsidTr="000B2FE7">
        <w:trPr>
          <w:trHeight w:val="510"/>
        </w:trPr>
        <w:tc>
          <w:tcPr>
            <w:tcW w:w="9639" w:type="dxa"/>
          </w:tcPr>
          <w:p w14:paraId="330B016B" w14:textId="77777777" w:rsidR="00733C02" w:rsidRPr="007017E1" w:rsidRDefault="00733C02" w:rsidP="000B2FE7">
            <w:pPr>
              <w:ind w:right="-1"/>
              <w:rPr>
                <w:rFonts w:ascii="Arial" w:hAnsi="Arial" w:cs="Arial"/>
                <w:b/>
              </w:rPr>
            </w:pPr>
          </w:p>
        </w:tc>
      </w:tr>
      <w:tr w:rsidR="00733C02" w:rsidRPr="007017E1" w14:paraId="6499FC04" w14:textId="77777777" w:rsidTr="000B2FE7">
        <w:trPr>
          <w:trHeight w:val="510"/>
        </w:trPr>
        <w:tc>
          <w:tcPr>
            <w:tcW w:w="9639" w:type="dxa"/>
          </w:tcPr>
          <w:p w14:paraId="305C6BA2" w14:textId="77777777" w:rsidR="00733C02" w:rsidRPr="007017E1" w:rsidRDefault="00733C02" w:rsidP="000B2FE7">
            <w:pPr>
              <w:ind w:right="-1"/>
              <w:rPr>
                <w:rFonts w:ascii="Arial" w:hAnsi="Arial" w:cs="Arial"/>
                <w:b/>
              </w:rPr>
            </w:pPr>
          </w:p>
        </w:tc>
      </w:tr>
      <w:tr w:rsidR="009B26D2" w:rsidRPr="007017E1" w14:paraId="2318B735" w14:textId="77777777" w:rsidTr="000B2FE7">
        <w:trPr>
          <w:trHeight w:val="510"/>
        </w:trPr>
        <w:tc>
          <w:tcPr>
            <w:tcW w:w="9639" w:type="dxa"/>
          </w:tcPr>
          <w:p w14:paraId="02662150" w14:textId="77777777" w:rsidR="009B26D2" w:rsidRPr="007017E1" w:rsidRDefault="009B26D2" w:rsidP="000B2FE7">
            <w:pPr>
              <w:ind w:right="-1"/>
              <w:rPr>
                <w:rFonts w:ascii="Arial" w:hAnsi="Arial" w:cs="Arial"/>
                <w:b/>
              </w:rPr>
            </w:pPr>
          </w:p>
        </w:tc>
      </w:tr>
      <w:tr w:rsidR="00733C02" w:rsidRPr="007017E1" w14:paraId="59C5231F" w14:textId="77777777" w:rsidTr="000B2FE7">
        <w:trPr>
          <w:trHeight w:val="510"/>
        </w:trPr>
        <w:tc>
          <w:tcPr>
            <w:tcW w:w="9639" w:type="dxa"/>
          </w:tcPr>
          <w:p w14:paraId="06392821" w14:textId="77777777" w:rsidR="00733C02" w:rsidRPr="007017E1" w:rsidRDefault="00733C02" w:rsidP="000B2FE7">
            <w:pPr>
              <w:ind w:right="-1"/>
              <w:rPr>
                <w:rFonts w:ascii="Arial" w:hAnsi="Arial" w:cs="Arial"/>
                <w:b/>
              </w:rPr>
            </w:pPr>
          </w:p>
        </w:tc>
      </w:tr>
      <w:tr w:rsidR="00733C02" w:rsidRPr="007017E1" w14:paraId="310A0566" w14:textId="77777777" w:rsidTr="000B2FE7">
        <w:trPr>
          <w:trHeight w:val="510"/>
        </w:trPr>
        <w:tc>
          <w:tcPr>
            <w:tcW w:w="9639" w:type="dxa"/>
          </w:tcPr>
          <w:p w14:paraId="7AE151BF" w14:textId="77777777" w:rsidR="00733C02" w:rsidRPr="007017E1" w:rsidRDefault="00733C02" w:rsidP="000B2FE7">
            <w:pPr>
              <w:ind w:right="-1"/>
              <w:rPr>
                <w:rFonts w:ascii="Arial" w:hAnsi="Arial" w:cs="Arial"/>
                <w:b/>
              </w:rPr>
            </w:pPr>
          </w:p>
        </w:tc>
      </w:tr>
      <w:tr w:rsidR="00733C02" w:rsidRPr="007017E1" w14:paraId="3F4814CD" w14:textId="77777777" w:rsidTr="000B2FE7">
        <w:trPr>
          <w:trHeight w:val="510"/>
        </w:trPr>
        <w:tc>
          <w:tcPr>
            <w:tcW w:w="9639" w:type="dxa"/>
          </w:tcPr>
          <w:p w14:paraId="687DDB04" w14:textId="77777777" w:rsidR="00733C02" w:rsidRPr="007017E1" w:rsidRDefault="00733C02" w:rsidP="000B2FE7">
            <w:pPr>
              <w:ind w:right="-1"/>
              <w:rPr>
                <w:rFonts w:ascii="Arial" w:hAnsi="Arial" w:cs="Arial"/>
                <w:b/>
              </w:rPr>
            </w:pPr>
          </w:p>
        </w:tc>
      </w:tr>
      <w:tr w:rsidR="00733C02" w:rsidRPr="007017E1" w14:paraId="41F4E3C1" w14:textId="77777777" w:rsidTr="000B2FE7">
        <w:trPr>
          <w:trHeight w:val="510"/>
        </w:trPr>
        <w:tc>
          <w:tcPr>
            <w:tcW w:w="9639" w:type="dxa"/>
          </w:tcPr>
          <w:p w14:paraId="4B52C8F9" w14:textId="77777777" w:rsidR="00733C02" w:rsidRPr="007017E1" w:rsidRDefault="00733C02" w:rsidP="000B2FE7">
            <w:pPr>
              <w:ind w:right="-1"/>
              <w:rPr>
                <w:rFonts w:ascii="Arial" w:hAnsi="Arial" w:cs="Arial"/>
                <w:b/>
              </w:rPr>
            </w:pPr>
          </w:p>
        </w:tc>
      </w:tr>
      <w:tr w:rsidR="00733C02" w:rsidRPr="007017E1" w14:paraId="1F1A2713" w14:textId="77777777" w:rsidTr="000B2FE7">
        <w:trPr>
          <w:trHeight w:val="510"/>
        </w:trPr>
        <w:tc>
          <w:tcPr>
            <w:tcW w:w="9639" w:type="dxa"/>
          </w:tcPr>
          <w:p w14:paraId="6AD24125" w14:textId="77777777" w:rsidR="00733C02" w:rsidRPr="007017E1" w:rsidRDefault="00733C02" w:rsidP="000B2FE7">
            <w:pPr>
              <w:ind w:right="-1"/>
              <w:rPr>
                <w:rFonts w:ascii="Arial" w:hAnsi="Arial" w:cs="Arial"/>
                <w:b/>
              </w:rPr>
            </w:pPr>
          </w:p>
        </w:tc>
      </w:tr>
      <w:tr w:rsidR="00733C02" w:rsidRPr="007017E1" w14:paraId="11BA5777" w14:textId="77777777" w:rsidTr="000B2FE7">
        <w:trPr>
          <w:trHeight w:val="510"/>
        </w:trPr>
        <w:tc>
          <w:tcPr>
            <w:tcW w:w="9639" w:type="dxa"/>
          </w:tcPr>
          <w:p w14:paraId="4959B67B" w14:textId="77777777" w:rsidR="00733C02" w:rsidRPr="007017E1" w:rsidRDefault="00733C02" w:rsidP="000B2FE7">
            <w:pPr>
              <w:ind w:right="-1"/>
              <w:rPr>
                <w:rFonts w:ascii="Arial" w:hAnsi="Arial" w:cs="Arial"/>
                <w:b/>
              </w:rPr>
            </w:pPr>
          </w:p>
        </w:tc>
      </w:tr>
      <w:tr w:rsidR="00733C02" w:rsidRPr="007017E1" w14:paraId="6590D60F" w14:textId="77777777" w:rsidTr="000B2FE7">
        <w:trPr>
          <w:trHeight w:val="510"/>
        </w:trPr>
        <w:tc>
          <w:tcPr>
            <w:tcW w:w="9639" w:type="dxa"/>
          </w:tcPr>
          <w:p w14:paraId="34BA2E59" w14:textId="77777777" w:rsidR="00733C02" w:rsidRPr="007017E1" w:rsidRDefault="00733C02" w:rsidP="000B2FE7">
            <w:pPr>
              <w:ind w:right="-1"/>
              <w:rPr>
                <w:rFonts w:ascii="Arial" w:hAnsi="Arial" w:cs="Arial"/>
                <w:b/>
              </w:rPr>
            </w:pPr>
          </w:p>
        </w:tc>
      </w:tr>
      <w:tr w:rsidR="00733C02" w:rsidRPr="007017E1" w14:paraId="0838D2EF" w14:textId="77777777" w:rsidTr="000B2FE7">
        <w:trPr>
          <w:trHeight w:val="510"/>
        </w:trPr>
        <w:tc>
          <w:tcPr>
            <w:tcW w:w="9639" w:type="dxa"/>
          </w:tcPr>
          <w:p w14:paraId="0070F377" w14:textId="77777777" w:rsidR="00733C02" w:rsidRPr="007017E1" w:rsidRDefault="00733C02" w:rsidP="000B2FE7">
            <w:pPr>
              <w:ind w:right="-1"/>
              <w:rPr>
                <w:rFonts w:ascii="Arial" w:hAnsi="Arial" w:cs="Arial"/>
                <w:b/>
              </w:rPr>
            </w:pPr>
          </w:p>
        </w:tc>
      </w:tr>
      <w:tr w:rsidR="00733C02" w:rsidRPr="007017E1" w14:paraId="42A717CA" w14:textId="77777777" w:rsidTr="000B2FE7">
        <w:trPr>
          <w:trHeight w:val="510"/>
        </w:trPr>
        <w:tc>
          <w:tcPr>
            <w:tcW w:w="9639" w:type="dxa"/>
          </w:tcPr>
          <w:p w14:paraId="0700BEDF" w14:textId="77777777" w:rsidR="00733C02" w:rsidRPr="007017E1" w:rsidRDefault="00733C02" w:rsidP="000B2FE7">
            <w:pPr>
              <w:ind w:right="-1"/>
              <w:rPr>
                <w:rFonts w:ascii="Arial" w:hAnsi="Arial" w:cs="Arial"/>
                <w:b/>
              </w:rPr>
            </w:pPr>
          </w:p>
        </w:tc>
      </w:tr>
      <w:tr w:rsidR="00733C02" w:rsidRPr="007017E1" w14:paraId="37A45F97" w14:textId="77777777" w:rsidTr="000B2FE7">
        <w:trPr>
          <w:trHeight w:val="510"/>
        </w:trPr>
        <w:tc>
          <w:tcPr>
            <w:tcW w:w="9639" w:type="dxa"/>
          </w:tcPr>
          <w:p w14:paraId="1F486701" w14:textId="77777777" w:rsidR="00733C02" w:rsidRPr="007017E1" w:rsidRDefault="00733C02" w:rsidP="000B2FE7">
            <w:pPr>
              <w:ind w:right="-1"/>
              <w:rPr>
                <w:rFonts w:ascii="Arial" w:hAnsi="Arial" w:cs="Arial"/>
                <w:b/>
              </w:rPr>
            </w:pPr>
          </w:p>
        </w:tc>
      </w:tr>
      <w:tr w:rsidR="00733C02" w:rsidRPr="007017E1" w14:paraId="243BFFA7" w14:textId="77777777" w:rsidTr="000B2FE7">
        <w:trPr>
          <w:trHeight w:val="510"/>
        </w:trPr>
        <w:tc>
          <w:tcPr>
            <w:tcW w:w="9639" w:type="dxa"/>
          </w:tcPr>
          <w:p w14:paraId="37F3EF9C" w14:textId="77777777" w:rsidR="00733C02" w:rsidRPr="007017E1" w:rsidRDefault="00733C02" w:rsidP="000B2FE7">
            <w:pPr>
              <w:ind w:right="-1"/>
              <w:rPr>
                <w:rFonts w:ascii="Arial" w:hAnsi="Arial" w:cs="Arial"/>
                <w:b/>
              </w:rPr>
            </w:pPr>
          </w:p>
        </w:tc>
      </w:tr>
      <w:tr w:rsidR="00733C02" w:rsidRPr="007017E1" w14:paraId="11CF59F6" w14:textId="77777777" w:rsidTr="000B2FE7">
        <w:trPr>
          <w:trHeight w:val="510"/>
        </w:trPr>
        <w:tc>
          <w:tcPr>
            <w:tcW w:w="9639" w:type="dxa"/>
          </w:tcPr>
          <w:p w14:paraId="2CCB6430" w14:textId="77777777" w:rsidR="00733C02" w:rsidRPr="007017E1" w:rsidRDefault="00733C02" w:rsidP="000B2FE7">
            <w:pPr>
              <w:ind w:right="-1"/>
              <w:rPr>
                <w:rFonts w:ascii="Arial" w:hAnsi="Arial" w:cs="Arial"/>
                <w:b/>
              </w:rPr>
            </w:pPr>
          </w:p>
        </w:tc>
      </w:tr>
      <w:tr w:rsidR="00733C02" w:rsidRPr="007017E1" w14:paraId="4E6F6862" w14:textId="77777777" w:rsidTr="000B2FE7">
        <w:trPr>
          <w:trHeight w:val="510"/>
        </w:trPr>
        <w:tc>
          <w:tcPr>
            <w:tcW w:w="9639" w:type="dxa"/>
          </w:tcPr>
          <w:p w14:paraId="5ABAE1A5" w14:textId="77777777" w:rsidR="00733C02" w:rsidRPr="007017E1" w:rsidRDefault="00733C02" w:rsidP="000B2FE7">
            <w:pPr>
              <w:ind w:right="-1"/>
              <w:rPr>
                <w:rFonts w:ascii="Arial" w:hAnsi="Arial" w:cs="Arial"/>
                <w:b/>
              </w:rPr>
            </w:pPr>
          </w:p>
        </w:tc>
      </w:tr>
      <w:tr w:rsidR="00733C02" w:rsidRPr="007017E1" w14:paraId="77BAED76" w14:textId="77777777" w:rsidTr="000B2FE7">
        <w:trPr>
          <w:trHeight w:val="510"/>
        </w:trPr>
        <w:tc>
          <w:tcPr>
            <w:tcW w:w="9639" w:type="dxa"/>
          </w:tcPr>
          <w:p w14:paraId="23045198" w14:textId="77777777" w:rsidR="00733C02" w:rsidRPr="007017E1" w:rsidRDefault="00733C02" w:rsidP="000B2FE7">
            <w:pPr>
              <w:ind w:right="-1"/>
              <w:rPr>
                <w:rFonts w:ascii="Arial" w:hAnsi="Arial" w:cs="Arial"/>
                <w:b/>
              </w:rPr>
            </w:pPr>
          </w:p>
        </w:tc>
      </w:tr>
      <w:tr w:rsidR="00733C02" w:rsidRPr="007017E1" w14:paraId="579EBB49" w14:textId="77777777" w:rsidTr="000B2FE7">
        <w:trPr>
          <w:trHeight w:val="510"/>
        </w:trPr>
        <w:tc>
          <w:tcPr>
            <w:tcW w:w="9639" w:type="dxa"/>
          </w:tcPr>
          <w:p w14:paraId="5934BF60" w14:textId="77777777" w:rsidR="00733C02" w:rsidRPr="007017E1" w:rsidRDefault="00733C02" w:rsidP="000B2FE7">
            <w:pPr>
              <w:ind w:right="-1"/>
              <w:rPr>
                <w:rFonts w:ascii="Arial" w:hAnsi="Arial" w:cs="Arial"/>
                <w:b/>
              </w:rPr>
            </w:pPr>
          </w:p>
        </w:tc>
      </w:tr>
      <w:tr w:rsidR="00733C02" w:rsidRPr="007017E1" w14:paraId="7F0B4651" w14:textId="77777777" w:rsidTr="000B2FE7">
        <w:trPr>
          <w:trHeight w:val="510"/>
        </w:trPr>
        <w:tc>
          <w:tcPr>
            <w:tcW w:w="9639" w:type="dxa"/>
          </w:tcPr>
          <w:p w14:paraId="7F83D18F" w14:textId="77777777" w:rsidR="00733C02" w:rsidRPr="007017E1" w:rsidRDefault="00733C02" w:rsidP="000B2FE7">
            <w:pPr>
              <w:ind w:right="-1"/>
              <w:rPr>
                <w:rFonts w:ascii="Arial" w:hAnsi="Arial" w:cs="Arial"/>
                <w:b/>
              </w:rPr>
            </w:pPr>
          </w:p>
        </w:tc>
      </w:tr>
      <w:tr w:rsidR="00733C02" w:rsidRPr="007017E1" w14:paraId="7CAFCBD5" w14:textId="77777777" w:rsidTr="000B2FE7">
        <w:trPr>
          <w:trHeight w:val="510"/>
        </w:trPr>
        <w:tc>
          <w:tcPr>
            <w:tcW w:w="9639" w:type="dxa"/>
          </w:tcPr>
          <w:p w14:paraId="6E959CDD" w14:textId="77777777" w:rsidR="00733C02" w:rsidRPr="007017E1" w:rsidRDefault="00733C02" w:rsidP="000B2FE7">
            <w:pPr>
              <w:ind w:right="-1"/>
              <w:rPr>
                <w:rFonts w:ascii="Arial" w:hAnsi="Arial" w:cs="Arial"/>
                <w:b/>
              </w:rPr>
            </w:pPr>
          </w:p>
        </w:tc>
      </w:tr>
      <w:tr w:rsidR="00733C02" w:rsidRPr="007017E1" w14:paraId="499223FF" w14:textId="77777777" w:rsidTr="000B2FE7">
        <w:trPr>
          <w:trHeight w:val="510"/>
        </w:trPr>
        <w:tc>
          <w:tcPr>
            <w:tcW w:w="9639" w:type="dxa"/>
          </w:tcPr>
          <w:p w14:paraId="7F2BACD3" w14:textId="77777777" w:rsidR="00733C02" w:rsidRPr="007017E1" w:rsidRDefault="00733C02" w:rsidP="000B2FE7">
            <w:pPr>
              <w:ind w:right="-1"/>
              <w:rPr>
                <w:rFonts w:ascii="Arial" w:hAnsi="Arial" w:cs="Arial"/>
                <w:b/>
              </w:rPr>
            </w:pPr>
          </w:p>
        </w:tc>
      </w:tr>
      <w:tr w:rsidR="00733C02" w:rsidRPr="007017E1" w14:paraId="5555A85B" w14:textId="77777777" w:rsidTr="000B2FE7">
        <w:trPr>
          <w:trHeight w:val="510"/>
        </w:trPr>
        <w:tc>
          <w:tcPr>
            <w:tcW w:w="9639" w:type="dxa"/>
          </w:tcPr>
          <w:p w14:paraId="067BC588" w14:textId="77777777" w:rsidR="00733C02" w:rsidRPr="007017E1" w:rsidRDefault="00733C02" w:rsidP="000B2FE7">
            <w:pPr>
              <w:ind w:right="-1"/>
              <w:rPr>
                <w:rFonts w:ascii="Arial" w:hAnsi="Arial" w:cs="Arial"/>
                <w:b/>
              </w:rPr>
            </w:pPr>
          </w:p>
        </w:tc>
      </w:tr>
      <w:tr w:rsidR="00733C02" w:rsidRPr="007017E1" w14:paraId="763D4BB5" w14:textId="77777777" w:rsidTr="000B2FE7">
        <w:trPr>
          <w:trHeight w:val="510"/>
        </w:trPr>
        <w:tc>
          <w:tcPr>
            <w:tcW w:w="9639" w:type="dxa"/>
          </w:tcPr>
          <w:p w14:paraId="52287C81" w14:textId="77777777" w:rsidR="00733C02" w:rsidRPr="007017E1" w:rsidRDefault="00733C02" w:rsidP="000B2FE7">
            <w:pPr>
              <w:ind w:right="-1"/>
              <w:rPr>
                <w:rFonts w:ascii="Arial" w:hAnsi="Arial" w:cs="Arial"/>
                <w:b/>
              </w:rPr>
            </w:pPr>
          </w:p>
        </w:tc>
      </w:tr>
      <w:tr w:rsidR="00733C02" w:rsidRPr="007017E1" w14:paraId="78FA6D74" w14:textId="77777777" w:rsidTr="000B2FE7">
        <w:trPr>
          <w:trHeight w:val="510"/>
        </w:trPr>
        <w:tc>
          <w:tcPr>
            <w:tcW w:w="9639" w:type="dxa"/>
          </w:tcPr>
          <w:p w14:paraId="288E5FB5" w14:textId="77777777" w:rsidR="00733C02" w:rsidRPr="007017E1" w:rsidRDefault="00733C02" w:rsidP="000B2FE7">
            <w:pPr>
              <w:ind w:right="-1"/>
              <w:rPr>
                <w:rFonts w:ascii="Arial" w:hAnsi="Arial" w:cs="Arial"/>
                <w:b/>
              </w:rPr>
            </w:pPr>
          </w:p>
        </w:tc>
      </w:tr>
    </w:tbl>
    <w:p w14:paraId="3A45FF04" w14:textId="77777777" w:rsidR="00733C02" w:rsidRDefault="00733C02" w:rsidP="00733C02">
      <w:pPr>
        <w:spacing w:after="0" w:line="240" w:lineRule="auto"/>
        <w:rPr>
          <w:rFonts w:ascii="Arial" w:hAnsi="Arial" w:cs="Arial"/>
        </w:rPr>
      </w:pPr>
      <w:r>
        <w:rPr>
          <w:rFonts w:ascii="Arial" w:hAnsi="Arial" w:cs="Arial"/>
        </w:rPr>
        <w:br w:type="page"/>
      </w:r>
    </w:p>
    <w:p w14:paraId="2A550A4E" w14:textId="34E6280D" w:rsidR="00733C02" w:rsidRDefault="004E7532"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5" behindDoc="0" locked="0" layoutInCell="1" allowOverlap="1" wp14:anchorId="6E36D1EE" wp14:editId="30502502">
                <wp:simplePos x="0" y="0"/>
                <wp:positionH relativeFrom="rightMargin">
                  <wp:posOffset>116205</wp:posOffset>
                </wp:positionH>
                <wp:positionV relativeFrom="paragraph">
                  <wp:posOffset>-274955</wp:posOffset>
                </wp:positionV>
                <wp:extent cx="525145" cy="9505950"/>
                <wp:effectExtent l="0" t="0" r="8255" b="19050"/>
                <wp:wrapNone/>
                <wp:docPr id="100" name="Group 100"/>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101" name="Straight Connector 101"/>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02" name="Text Box 102"/>
                        <wps:cNvSpPr txBox="1"/>
                        <wps:spPr>
                          <a:xfrm>
                            <a:off x="116114" y="2850969"/>
                            <a:ext cx="409575" cy="4171950"/>
                          </a:xfrm>
                          <a:prstGeom prst="rect">
                            <a:avLst/>
                          </a:prstGeom>
                          <a:solidFill>
                            <a:schemeClr val="lt1"/>
                          </a:solidFill>
                          <a:ln w="6350">
                            <a:noFill/>
                          </a:ln>
                        </wps:spPr>
                        <wps:txbx>
                          <w:txbxContent>
                            <w:p w14:paraId="31213775" w14:textId="77777777" w:rsidR="007F1271" w:rsidRPr="00765AD5" w:rsidRDefault="007F1271"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36D1EE" id="Group 100" o:spid="_x0000_s1103" style="position:absolute;margin-left:9.15pt;margin-top:-21.65pt;width:41.35pt;height:748.5pt;z-index:251658255;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">
                <v:line id="Straight Connector 101" o:spid="_x0000_s1104"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shape id="Text Box 102" o:spid="_x0000_s1105" type="#_x0000_t202" style="position:absolute;left:1161;top:28509;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" fillcolor="white [3201]" stroked="f" strokeweight=".5pt">
                  <v:textbox style="layout-flow:vertical;mso-layout-flow-alt:bottom-to-top">
                    <w:txbxContent>
                      <w:p w14:paraId="31213775" w14:textId="77777777" w:rsidR="007F1271" w:rsidRPr="00765AD5" w:rsidRDefault="007F1271"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1B79219D"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110B3E42" w14:textId="77777777" w:rsidR="00733C02" w:rsidRDefault="00733C02" w:rsidP="00733C02">
      <w:pPr>
        <w:tabs>
          <w:tab w:val="left" w:pos="2835"/>
        </w:tabs>
        <w:spacing w:after="0" w:line="240" w:lineRule="auto"/>
        <w:rPr>
          <w:rFonts w:ascii="Arial" w:hAnsi="Arial" w:cs="Arial"/>
          <w:u w:val="single"/>
        </w:rPr>
      </w:pPr>
    </w:p>
    <w:p w14:paraId="7760229F"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7C90DB7B" w14:textId="77777777" w:rsidTr="000B2FE7">
        <w:trPr>
          <w:trHeight w:val="510"/>
        </w:trPr>
        <w:tc>
          <w:tcPr>
            <w:tcW w:w="9639" w:type="dxa"/>
          </w:tcPr>
          <w:p w14:paraId="3E1D13E4" w14:textId="77777777" w:rsidR="00733C02" w:rsidRPr="007017E1" w:rsidRDefault="00733C02" w:rsidP="000B2FE7">
            <w:pPr>
              <w:ind w:right="-1"/>
              <w:rPr>
                <w:rFonts w:ascii="Arial" w:hAnsi="Arial" w:cs="Arial"/>
                <w:b/>
              </w:rPr>
            </w:pPr>
          </w:p>
        </w:tc>
      </w:tr>
      <w:tr w:rsidR="00733C02" w:rsidRPr="007017E1" w14:paraId="41C67CE7" w14:textId="77777777" w:rsidTr="000B2FE7">
        <w:trPr>
          <w:trHeight w:val="510"/>
        </w:trPr>
        <w:tc>
          <w:tcPr>
            <w:tcW w:w="9639" w:type="dxa"/>
          </w:tcPr>
          <w:p w14:paraId="5C40ECBA" w14:textId="77777777" w:rsidR="00733C02" w:rsidRPr="007017E1" w:rsidRDefault="00733C02" w:rsidP="000B2FE7">
            <w:pPr>
              <w:ind w:right="-1"/>
              <w:rPr>
                <w:rFonts w:ascii="Arial" w:hAnsi="Arial" w:cs="Arial"/>
                <w:b/>
              </w:rPr>
            </w:pPr>
          </w:p>
        </w:tc>
      </w:tr>
      <w:tr w:rsidR="00733C02" w:rsidRPr="007017E1" w14:paraId="392D9E62" w14:textId="77777777" w:rsidTr="000B2FE7">
        <w:trPr>
          <w:trHeight w:val="510"/>
        </w:trPr>
        <w:tc>
          <w:tcPr>
            <w:tcW w:w="9639" w:type="dxa"/>
          </w:tcPr>
          <w:p w14:paraId="76B281E1" w14:textId="77777777" w:rsidR="00733C02" w:rsidRPr="007017E1" w:rsidRDefault="00733C02" w:rsidP="000B2FE7">
            <w:pPr>
              <w:ind w:right="-1"/>
              <w:rPr>
                <w:rFonts w:ascii="Arial" w:hAnsi="Arial" w:cs="Arial"/>
                <w:b/>
              </w:rPr>
            </w:pPr>
          </w:p>
        </w:tc>
      </w:tr>
      <w:tr w:rsidR="00733C02" w:rsidRPr="007017E1" w14:paraId="7D0E6930" w14:textId="77777777" w:rsidTr="000B2FE7">
        <w:trPr>
          <w:trHeight w:val="510"/>
        </w:trPr>
        <w:tc>
          <w:tcPr>
            <w:tcW w:w="9639" w:type="dxa"/>
          </w:tcPr>
          <w:p w14:paraId="2621E301" w14:textId="77777777" w:rsidR="00733C02" w:rsidRPr="007017E1" w:rsidRDefault="00733C02" w:rsidP="000B2FE7">
            <w:pPr>
              <w:ind w:right="-1"/>
              <w:rPr>
                <w:rFonts w:ascii="Arial" w:hAnsi="Arial" w:cs="Arial"/>
                <w:b/>
              </w:rPr>
            </w:pPr>
          </w:p>
        </w:tc>
      </w:tr>
      <w:tr w:rsidR="00733C02" w:rsidRPr="007017E1" w14:paraId="1A8E2F3A" w14:textId="77777777" w:rsidTr="000B2FE7">
        <w:trPr>
          <w:trHeight w:val="510"/>
        </w:trPr>
        <w:tc>
          <w:tcPr>
            <w:tcW w:w="9639" w:type="dxa"/>
          </w:tcPr>
          <w:p w14:paraId="2CE64FBF" w14:textId="77777777" w:rsidR="00733C02" w:rsidRPr="007017E1" w:rsidRDefault="00733C02" w:rsidP="000B2FE7">
            <w:pPr>
              <w:ind w:right="-1"/>
              <w:rPr>
                <w:rFonts w:ascii="Arial" w:hAnsi="Arial" w:cs="Arial"/>
                <w:b/>
              </w:rPr>
            </w:pPr>
          </w:p>
        </w:tc>
      </w:tr>
      <w:tr w:rsidR="00733C02" w:rsidRPr="007017E1" w14:paraId="0262A40B" w14:textId="77777777" w:rsidTr="000B2FE7">
        <w:trPr>
          <w:trHeight w:val="510"/>
        </w:trPr>
        <w:tc>
          <w:tcPr>
            <w:tcW w:w="9639" w:type="dxa"/>
          </w:tcPr>
          <w:p w14:paraId="5BB67991" w14:textId="77777777" w:rsidR="00733C02" w:rsidRPr="007017E1" w:rsidRDefault="00733C02" w:rsidP="000B2FE7">
            <w:pPr>
              <w:ind w:right="-1"/>
              <w:rPr>
                <w:rFonts w:ascii="Arial" w:hAnsi="Arial" w:cs="Arial"/>
                <w:b/>
              </w:rPr>
            </w:pPr>
          </w:p>
        </w:tc>
      </w:tr>
      <w:tr w:rsidR="00733C02" w:rsidRPr="007017E1" w14:paraId="1F9366D0" w14:textId="77777777" w:rsidTr="000B2FE7">
        <w:trPr>
          <w:trHeight w:val="510"/>
        </w:trPr>
        <w:tc>
          <w:tcPr>
            <w:tcW w:w="9639" w:type="dxa"/>
          </w:tcPr>
          <w:p w14:paraId="1D3BF0D9" w14:textId="77777777" w:rsidR="00733C02" w:rsidRPr="007017E1" w:rsidRDefault="00733C02" w:rsidP="000B2FE7">
            <w:pPr>
              <w:ind w:right="-1"/>
              <w:rPr>
                <w:rFonts w:ascii="Arial" w:hAnsi="Arial" w:cs="Arial"/>
                <w:b/>
              </w:rPr>
            </w:pPr>
          </w:p>
        </w:tc>
      </w:tr>
      <w:tr w:rsidR="00733C02" w:rsidRPr="007017E1" w14:paraId="3876F863" w14:textId="77777777" w:rsidTr="000B2FE7">
        <w:trPr>
          <w:trHeight w:val="510"/>
        </w:trPr>
        <w:tc>
          <w:tcPr>
            <w:tcW w:w="9639" w:type="dxa"/>
          </w:tcPr>
          <w:p w14:paraId="74DC09F5" w14:textId="77777777" w:rsidR="00733C02" w:rsidRPr="007017E1" w:rsidRDefault="00733C02" w:rsidP="000B2FE7">
            <w:pPr>
              <w:ind w:right="-1"/>
              <w:rPr>
                <w:rFonts w:ascii="Arial" w:hAnsi="Arial" w:cs="Arial"/>
                <w:b/>
              </w:rPr>
            </w:pPr>
          </w:p>
        </w:tc>
      </w:tr>
      <w:tr w:rsidR="00733C02" w:rsidRPr="007017E1" w14:paraId="3FF79B10" w14:textId="77777777" w:rsidTr="000B2FE7">
        <w:trPr>
          <w:trHeight w:val="510"/>
        </w:trPr>
        <w:tc>
          <w:tcPr>
            <w:tcW w:w="9639" w:type="dxa"/>
          </w:tcPr>
          <w:p w14:paraId="4723B585" w14:textId="77777777" w:rsidR="00733C02" w:rsidRPr="007017E1" w:rsidRDefault="00733C02" w:rsidP="000B2FE7">
            <w:pPr>
              <w:ind w:right="-1"/>
              <w:rPr>
                <w:rFonts w:ascii="Arial" w:hAnsi="Arial" w:cs="Arial"/>
                <w:b/>
              </w:rPr>
            </w:pPr>
          </w:p>
        </w:tc>
      </w:tr>
      <w:tr w:rsidR="00733C02" w:rsidRPr="007017E1" w14:paraId="6006A126" w14:textId="77777777" w:rsidTr="000B2FE7">
        <w:trPr>
          <w:trHeight w:val="510"/>
        </w:trPr>
        <w:tc>
          <w:tcPr>
            <w:tcW w:w="9639" w:type="dxa"/>
          </w:tcPr>
          <w:p w14:paraId="1904964C" w14:textId="77777777" w:rsidR="00733C02" w:rsidRPr="007017E1" w:rsidRDefault="00733C02" w:rsidP="000B2FE7">
            <w:pPr>
              <w:ind w:right="-1"/>
              <w:rPr>
                <w:rFonts w:ascii="Arial" w:hAnsi="Arial" w:cs="Arial"/>
                <w:b/>
              </w:rPr>
            </w:pPr>
          </w:p>
        </w:tc>
      </w:tr>
      <w:tr w:rsidR="00733C02" w:rsidRPr="007017E1" w14:paraId="1AC3718C" w14:textId="77777777" w:rsidTr="000B2FE7">
        <w:trPr>
          <w:trHeight w:val="510"/>
        </w:trPr>
        <w:tc>
          <w:tcPr>
            <w:tcW w:w="9639" w:type="dxa"/>
          </w:tcPr>
          <w:p w14:paraId="796109D7" w14:textId="77777777" w:rsidR="00733C02" w:rsidRPr="007017E1" w:rsidRDefault="00733C02" w:rsidP="000B2FE7">
            <w:pPr>
              <w:ind w:right="-1"/>
              <w:rPr>
                <w:rFonts w:ascii="Arial" w:hAnsi="Arial" w:cs="Arial"/>
                <w:b/>
              </w:rPr>
            </w:pPr>
          </w:p>
        </w:tc>
      </w:tr>
      <w:tr w:rsidR="00733C02" w:rsidRPr="007017E1" w14:paraId="149D11D0" w14:textId="77777777" w:rsidTr="000B2FE7">
        <w:trPr>
          <w:trHeight w:val="510"/>
        </w:trPr>
        <w:tc>
          <w:tcPr>
            <w:tcW w:w="9639" w:type="dxa"/>
          </w:tcPr>
          <w:p w14:paraId="56E7C5D3" w14:textId="77777777" w:rsidR="00733C02" w:rsidRPr="007017E1" w:rsidRDefault="00733C02" w:rsidP="000B2FE7">
            <w:pPr>
              <w:ind w:right="-1"/>
              <w:rPr>
                <w:rFonts w:ascii="Arial" w:hAnsi="Arial" w:cs="Arial"/>
                <w:b/>
              </w:rPr>
            </w:pPr>
          </w:p>
        </w:tc>
      </w:tr>
      <w:tr w:rsidR="00733C02" w:rsidRPr="007017E1" w14:paraId="50ACF0AB" w14:textId="77777777" w:rsidTr="000B2FE7">
        <w:trPr>
          <w:trHeight w:val="510"/>
        </w:trPr>
        <w:tc>
          <w:tcPr>
            <w:tcW w:w="9639" w:type="dxa"/>
          </w:tcPr>
          <w:p w14:paraId="68C10A17" w14:textId="77777777" w:rsidR="00733C02" w:rsidRPr="007017E1" w:rsidRDefault="00733C02" w:rsidP="000B2FE7">
            <w:pPr>
              <w:ind w:right="-1"/>
              <w:rPr>
                <w:rFonts w:ascii="Arial" w:hAnsi="Arial" w:cs="Arial"/>
                <w:b/>
              </w:rPr>
            </w:pPr>
          </w:p>
        </w:tc>
      </w:tr>
      <w:tr w:rsidR="00733C02" w:rsidRPr="007017E1" w14:paraId="41D82286" w14:textId="77777777" w:rsidTr="000B2FE7">
        <w:trPr>
          <w:trHeight w:val="510"/>
        </w:trPr>
        <w:tc>
          <w:tcPr>
            <w:tcW w:w="9639" w:type="dxa"/>
          </w:tcPr>
          <w:p w14:paraId="1599A192" w14:textId="77777777" w:rsidR="00733C02" w:rsidRPr="007017E1" w:rsidRDefault="00733C02" w:rsidP="000B2FE7">
            <w:pPr>
              <w:ind w:right="-1"/>
              <w:rPr>
                <w:rFonts w:ascii="Arial" w:hAnsi="Arial" w:cs="Arial"/>
                <w:b/>
              </w:rPr>
            </w:pPr>
          </w:p>
        </w:tc>
      </w:tr>
      <w:tr w:rsidR="00733C02" w:rsidRPr="007017E1" w14:paraId="7B54A6B1" w14:textId="77777777" w:rsidTr="000B2FE7">
        <w:trPr>
          <w:trHeight w:val="510"/>
        </w:trPr>
        <w:tc>
          <w:tcPr>
            <w:tcW w:w="9639" w:type="dxa"/>
          </w:tcPr>
          <w:p w14:paraId="1BB14945" w14:textId="77777777" w:rsidR="00733C02" w:rsidRPr="007017E1" w:rsidRDefault="00733C02" w:rsidP="000B2FE7">
            <w:pPr>
              <w:ind w:right="-1"/>
              <w:rPr>
                <w:rFonts w:ascii="Arial" w:hAnsi="Arial" w:cs="Arial"/>
                <w:b/>
              </w:rPr>
            </w:pPr>
          </w:p>
        </w:tc>
      </w:tr>
      <w:tr w:rsidR="00733C02" w:rsidRPr="007017E1" w14:paraId="03E5B04E" w14:textId="77777777" w:rsidTr="000B2FE7">
        <w:trPr>
          <w:trHeight w:val="510"/>
        </w:trPr>
        <w:tc>
          <w:tcPr>
            <w:tcW w:w="9639" w:type="dxa"/>
          </w:tcPr>
          <w:p w14:paraId="798BD134" w14:textId="77777777" w:rsidR="00733C02" w:rsidRPr="007017E1" w:rsidRDefault="00733C02" w:rsidP="000B2FE7">
            <w:pPr>
              <w:ind w:right="-1"/>
              <w:rPr>
                <w:rFonts w:ascii="Arial" w:hAnsi="Arial" w:cs="Arial"/>
                <w:b/>
              </w:rPr>
            </w:pPr>
          </w:p>
        </w:tc>
      </w:tr>
      <w:tr w:rsidR="00733C02" w:rsidRPr="007017E1" w14:paraId="036BAAF7" w14:textId="77777777" w:rsidTr="000B2FE7">
        <w:trPr>
          <w:trHeight w:val="510"/>
        </w:trPr>
        <w:tc>
          <w:tcPr>
            <w:tcW w:w="9639" w:type="dxa"/>
          </w:tcPr>
          <w:p w14:paraId="1DA94FEB" w14:textId="77777777" w:rsidR="00733C02" w:rsidRPr="007017E1" w:rsidRDefault="00733C02" w:rsidP="000B2FE7">
            <w:pPr>
              <w:ind w:right="-1"/>
              <w:rPr>
                <w:rFonts w:ascii="Arial" w:hAnsi="Arial" w:cs="Arial"/>
                <w:b/>
              </w:rPr>
            </w:pPr>
          </w:p>
        </w:tc>
      </w:tr>
      <w:tr w:rsidR="00733C02" w:rsidRPr="007017E1" w14:paraId="5CE6141E" w14:textId="77777777" w:rsidTr="000B2FE7">
        <w:trPr>
          <w:trHeight w:val="510"/>
        </w:trPr>
        <w:tc>
          <w:tcPr>
            <w:tcW w:w="9639" w:type="dxa"/>
          </w:tcPr>
          <w:p w14:paraId="548A68DF" w14:textId="77777777" w:rsidR="00733C02" w:rsidRPr="007017E1" w:rsidRDefault="00733C02" w:rsidP="000B2FE7">
            <w:pPr>
              <w:ind w:right="-1"/>
              <w:rPr>
                <w:rFonts w:ascii="Arial" w:hAnsi="Arial" w:cs="Arial"/>
                <w:b/>
              </w:rPr>
            </w:pPr>
          </w:p>
        </w:tc>
      </w:tr>
      <w:tr w:rsidR="00733C02" w:rsidRPr="007017E1" w14:paraId="3F45B56F" w14:textId="77777777" w:rsidTr="000B2FE7">
        <w:trPr>
          <w:trHeight w:val="510"/>
        </w:trPr>
        <w:tc>
          <w:tcPr>
            <w:tcW w:w="9639" w:type="dxa"/>
          </w:tcPr>
          <w:p w14:paraId="019EAC54" w14:textId="77777777" w:rsidR="00733C02" w:rsidRPr="007017E1" w:rsidRDefault="00733C02" w:rsidP="000B2FE7">
            <w:pPr>
              <w:ind w:right="-1"/>
              <w:rPr>
                <w:rFonts w:ascii="Arial" w:hAnsi="Arial" w:cs="Arial"/>
                <w:b/>
              </w:rPr>
            </w:pPr>
          </w:p>
        </w:tc>
      </w:tr>
      <w:tr w:rsidR="00733C02" w:rsidRPr="007017E1" w14:paraId="028228EF" w14:textId="77777777" w:rsidTr="000B2FE7">
        <w:trPr>
          <w:trHeight w:val="510"/>
        </w:trPr>
        <w:tc>
          <w:tcPr>
            <w:tcW w:w="9639" w:type="dxa"/>
          </w:tcPr>
          <w:p w14:paraId="704E2F86" w14:textId="77777777" w:rsidR="00733C02" w:rsidRPr="007017E1" w:rsidRDefault="00733C02" w:rsidP="000B2FE7">
            <w:pPr>
              <w:ind w:right="-1"/>
              <w:rPr>
                <w:rFonts w:ascii="Arial" w:hAnsi="Arial" w:cs="Arial"/>
                <w:b/>
              </w:rPr>
            </w:pPr>
          </w:p>
        </w:tc>
      </w:tr>
      <w:tr w:rsidR="00733C02" w:rsidRPr="007017E1" w14:paraId="18F261AA" w14:textId="77777777" w:rsidTr="000B2FE7">
        <w:trPr>
          <w:trHeight w:val="510"/>
        </w:trPr>
        <w:tc>
          <w:tcPr>
            <w:tcW w:w="9639" w:type="dxa"/>
          </w:tcPr>
          <w:p w14:paraId="56691909" w14:textId="77777777" w:rsidR="00733C02" w:rsidRPr="007017E1" w:rsidRDefault="00733C02" w:rsidP="000B2FE7">
            <w:pPr>
              <w:ind w:right="-1"/>
              <w:rPr>
                <w:rFonts w:ascii="Arial" w:hAnsi="Arial" w:cs="Arial"/>
                <w:b/>
              </w:rPr>
            </w:pPr>
          </w:p>
        </w:tc>
      </w:tr>
      <w:tr w:rsidR="00733C02" w:rsidRPr="007017E1" w14:paraId="0B6D5BE0" w14:textId="77777777" w:rsidTr="000B2FE7">
        <w:trPr>
          <w:trHeight w:val="510"/>
        </w:trPr>
        <w:tc>
          <w:tcPr>
            <w:tcW w:w="9639" w:type="dxa"/>
          </w:tcPr>
          <w:p w14:paraId="259976C0" w14:textId="77777777" w:rsidR="00733C02" w:rsidRPr="007017E1" w:rsidRDefault="00733C02" w:rsidP="000B2FE7">
            <w:pPr>
              <w:ind w:right="-1"/>
              <w:rPr>
                <w:rFonts w:ascii="Arial" w:hAnsi="Arial" w:cs="Arial"/>
                <w:b/>
              </w:rPr>
            </w:pPr>
          </w:p>
        </w:tc>
      </w:tr>
      <w:tr w:rsidR="00733C02" w:rsidRPr="007017E1" w14:paraId="736780A2" w14:textId="77777777" w:rsidTr="000B2FE7">
        <w:trPr>
          <w:trHeight w:val="510"/>
        </w:trPr>
        <w:tc>
          <w:tcPr>
            <w:tcW w:w="9639" w:type="dxa"/>
          </w:tcPr>
          <w:p w14:paraId="7D6A55B8" w14:textId="77777777" w:rsidR="00733C02" w:rsidRPr="007017E1" w:rsidRDefault="00733C02" w:rsidP="000B2FE7">
            <w:pPr>
              <w:ind w:right="-1"/>
              <w:rPr>
                <w:rFonts w:ascii="Arial" w:hAnsi="Arial" w:cs="Arial"/>
                <w:b/>
              </w:rPr>
            </w:pPr>
          </w:p>
        </w:tc>
      </w:tr>
      <w:tr w:rsidR="00733C02" w:rsidRPr="007017E1" w14:paraId="01E7E3E0" w14:textId="77777777" w:rsidTr="000B2FE7">
        <w:trPr>
          <w:trHeight w:val="510"/>
        </w:trPr>
        <w:tc>
          <w:tcPr>
            <w:tcW w:w="9639" w:type="dxa"/>
          </w:tcPr>
          <w:p w14:paraId="64BEAC61" w14:textId="77777777" w:rsidR="00733C02" w:rsidRPr="007017E1" w:rsidRDefault="00733C02" w:rsidP="000B2FE7">
            <w:pPr>
              <w:ind w:right="-1"/>
              <w:rPr>
                <w:rFonts w:ascii="Arial" w:hAnsi="Arial" w:cs="Arial"/>
                <w:b/>
              </w:rPr>
            </w:pPr>
          </w:p>
        </w:tc>
      </w:tr>
      <w:tr w:rsidR="00733C02" w:rsidRPr="007017E1" w14:paraId="6A1AF094" w14:textId="77777777" w:rsidTr="000B2FE7">
        <w:trPr>
          <w:trHeight w:val="510"/>
        </w:trPr>
        <w:tc>
          <w:tcPr>
            <w:tcW w:w="9639" w:type="dxa"/>
          </w:tcPr>
          <w:p w14:paraId="381DCBA9" w14:textId="77777777" w:rsidR="00733C02" w:rsidRPr="007017E1" w:rsidRDefault="00733C02" w:rsidP="000B2FE7">
            <w:pPr>
              <w:ind w:right="-1"/>
              <w:rPr>
                <w:rFonts w:ascii="Arial" w:hAnsi="Arial" w:cs="Arial"/>
                <w:b/>
              </w:rPr>
            </w:pPr>
          </w:p>
        </w:tc>
      </w:tr>
    </w:tbl>
    <w:p w14:paraId="268C5AF9" w14:textId="77777777" w:rsidR="00460B5E" w:rsidRDefault="00460B5E" w:rsidP="00733C02">
      <w:pPr>
        <w:tabs>
          <w:tab w:val="left" w:pos="2835"/>
        </w:tabs>
        <w:spacing w:after="0" w:line="240" w:lineRule="auto"/>
        <w:rPr>
          <w:rFonts w:ascii="Arial" w:hAnsi="Arial" w:cs="Arial"/>
        </w:rPr>
        <w:sectPr w:rsidR="00460B5E" w:rsidSect="003221CB">
          <w:footerReference w:type="even" r:id="rId22"/>
          <w:pgSz w:w="11907" w:h="16840" w:code="9"/>
          <w:pgMar w:top="289" w:right="1134" w:bottom="284" w:left="1134" w:header="709" w:footer="284" w:gutter="0"/>
          <w:cols w:space="708"/>
          <w:titlePg/>
          <w:docGrid w:linePitch="360"/>
        </w:sectPr>
      </w:pPr>
    </w:p>
    <w:p w14:paraId="718AC9F0" w14:textId="47CE0BDD" w:rsidR="00733C02" w:rsidRDefault="004E7532" w:rsidP="00733C02">
      <w:pPr>
        <w:tabs>
          <w:tab w:val="left" w:pos="2835"/>
        </w:tabs>
        <w:spacing w:after="0" w:line="240" w:lineRule="auto"/>
        <w:rPr>
          <w:rFonts w:ascii="Arial" w:hAnsi="Arial" w:cs="Arial"/>
        </w:rPr>
      </w:pPr>
      <w:r>
        <w:rPr>
          <w:noProof/>
          <w:lang w:eastAsia="en-AU"/>
        </w:rPr>
        <mc:AlternateContent>
          <mc:Choice Requires="wpg">
            <w:drawing>
              <wp:anchor distT="0" distB="0" distL="114300" distR="114300" simplePos="0" relativeHeight="251658257" behindDoc="0" locked="0" layoutInCell="1" allowOverlap="1" wp14:anchorId="6D449927" wp14:editId="2349ED7F">
                <wp:simplePos x="0" y="0"/>
                <wp:positionH relativeFrom="leftMargin">
                  <wp:posOffset>68580</wp:posOffset>
                </wp:positionH>
                <wp:positionV relativeFrom="paragraph">
                  <wp:posOffset>-85090</wp:posOffset>
                </wp:positionV>
                <wp:extent cx="487680" cy="9505950"/>
                <wp:effectExtent l="0" t="0" r="26670" b="19050"/>
                <wp:wrapNone/>
                <wp:docPr id="107" name="Group 10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08" name="Straight Connector 10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09" name="Text Box 109"/>
                        <wps:cNvSpPr txBox="1"/>
                        <wps:spPr>
                          <a:xfrm>
                            <a:off x="0" y="2853870"/>
                            <a:ext cx="377190" cy="4142740"/>
                          </a:xfrm>
                          <a:prstGeom prst="rect">
                            <a:avLst/>
                          </a:prstGeom>
                          <a:solidFill>
                            <a:schemeClr val="lt1"/>
                          </a:solidFill>
                          <a:ln w="6350">
                            <a:noFill/>
                          </a:ln>
                        </wps:spPr>
                        <wps:txbx>
                          <w:txbxContent>
                            <w:p w14:paraId="5725D190" w14:textId="77777777" w:rsidR="007F1271" w:rsidRPr="00765AD5" w:rsidRDefault="007F1271"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449927" id="Group 107" o:spid="_x0000_s1106" style="position:absolute;margin-left:5.4pt;margin-top:-6.7pt;width:38.4pt;height:748.5pt;z-index:251658257;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">
                <v:line id="Straight Connector 108" o:spid="_x0000_s1107"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shape id="Text Box 109" o:spid="_x0000_s1108" type="#_x0000_t202" style="position:absolute;top:28538;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" fillcolor="white [3201]" stroked="f" strokeweight=".5pt">
                  <v:textbox style="layout-flow:vertical">
                    <w:txbxContent>
                      <w:p w14:paraId="5725D190" w14:textId="77777777" w:rsidR="007F1271" w:rsidRPr="00765AD5" w:rsidRDefault="007F1271"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471E0F7"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4FD04968" w14:textId="77777777" w:rsidR="00733C02" w:rsidRDefault="00733C02" w:rsidP="00733C02">
      <w:pPr>
        <w:tabs>
          <w:tab w:val="left" w:pos="2835"/>
        </w:tabs>
        <w:spacing w:after="0" w:line="240" w:lineRule="auto"/>
        <w:rPr>
          <w:rFonts w:ascii="Arial" w:hAnsi="Arial" w:cs="Arial"/>
          <w:u w:val="single"/>
        </w:rPr>
      </w:pPr>
    </w:p>
    <w:p w14:paraId="049D075B"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40E6962" w14:textId="77777777" w:rsidTr="000B2FE7">
        <w:trPr>
          <w:trHeight w:val="510"/>
        </w:trPr>
        <w:tc>
          <w:tcPr>
            <w:tcW w:w="9639" w:type="dxa"/>
          </w:tcPr>
          <w:p w14:paraId="172FE91B" w14:textId="77777777" w:rsidR="00733C02" w:rsidRPr="007017E1" w:rsidRDefault="00733C02" w:rsidP="000B2FE7">
            <w:pPr>
              <w:ind w:right="-1"/>
              <w:rPr>
                <w:rFonts w:ascii="Arial" w:hAnsi="Arial" w:cs="Arial"/>
                <w:b/>
              </w:rPr>
            </w:pPr>
          </w:p>
        </w:tc>
      </w:tr>
      <w:tr w:rsidR="00733C02" w:rsidRPr="007017E1" w14:paraId="4F564FC1" w14:textId="77777777" w:rsidTr="000B2FE7">
        <w:trPr>
          <w:trHeight w:val="510"/>
        </w:trPr>
        <w:tc>
          <w:tcPr>
            <w:tcW w:w="9639" w:type="dxa"/>
          </w:tcPr>
          <w:p w14:paraId="57ED8D65" w14:textId="77777777" w:rsidR="00733C02" w:rsidRPr="007017E1" w:rsidRDefault="00733C02" w:rsidP="000B2FE7">
            <w:pPr>
              <w:ind w:right="-1"/>
              <w:rPr>
                <w:rFonts w:ascii="Arial" w:hAnsi="Arial" w:cs="Arial"/>
                <w:b/>
              </w:rPr>
            </w:pPr>
          </w:p>
        </w:tc>
      </w:tr>
      <w:tr w:rsidR="004E7532" w:rsidRPr="007017E1" w14:paraId="139F861E" w14:textId="77777777" w:rsidTr="000B2FE7">
        <w:trPr>
          <w:trHeight w:val="510"/>
        </w:trPr>
        <w:tc>
          <w:tcPr>
            <w:tcW w:w="9639" w:type="dxa"/>
          </w:tcPr>
          <w:p w14:paraId="34C20DFE" w14:textId="77777777" w:rsidR="004E7532" w:rsidRPr="007017E1" w:rsidRDefault="004E7532" w:rsidP="000B2FE7">
            <w:pPr>
              <w:ind w:right="-1"/>
              <w:rPr>
                <w:rFonts w:ascii="Arial" w:hAnsi="Arial" w:cs="Arial"/>
                <w:b/>
              </w:rPr>
            </w:pPr>
          </w:p>
        </w:tc>
      </w:tr>
      <w:tr w:rsidR="00733C02" w:rsidRPr="007017E1" w14:paraId="22C6C264" w14:textId="77777777" w:rsidTr="000B2FE7">
        <w:trPr>
          <w:trHeight w:val="510"/>
        </w:trPr>
        <w:tc>
          <w:tcPr>
            <w:tcW w:w="9639" w:type="dxa"/>
          </w:tcPr>
          <w:p w14:paraId="3D3E86D1" w14:textId="77777777" w:rsidR="00733C02" w:rsidRPr="007017E1" w:rsidRDefault="00733C02" w:rsidP="000B2FE7">
            <w:pPr>
              <w:ind w:right="-1"/>
              <w:rPr>
                <w:rFonts w:ascii="Arial" w:hAnsi="Arial" w:cs="Arial"/>
                <w:b/>
              </w:rPr>
            </w:pPr>
          </w:p>
        </w:tc>
      </w:tr>
      <w:tr w:rsidR="00733C02" w:rsidRPr="007017E1" w14:paraId="5A262DE0" w14:textId="77777777" w:rsidTr="000B2FE7">
        <w:trPr>
          <w:trHeight w:val="510"/>
        </w:trPr>
        <w:tc>
          <w:tcPr>
            <w:tcW w:w="9639" w:type="dxa"/>
          </w:tcPr>
          <w:p w14:paraId="3E1C2E3A" w14:textId="77777777" w:rsidR="00733C02" w:rsidRPr="007017E1" w:rsidRDefault="00733C02" w:rsidP="000B2FE7">
            <w:pPr>
              <w:ind w:right="-1"/>
              <w:rPr>
                <w:rFonts w:ascii="Arial" w:hAnsi="Arial" w:cs="Arial"/>
                <w:b/>
              </w:rPr>
            </w:pPr>
          </w:p>
        </w:tc>
      </w:tr>
      <w:tr w:rsidR="00733C02" w:rsidRPr="007017E1" w14:paraId="6CC37896" w14:textId="77777777" w:rsidTr="000B2FE7">
        <w:trPr>
          <w:trHeight w:val="510"/>
        </w:trPr>
        <w:tc>
          <w:tcPr>
            <w:tcW w:w="9639" w:type="dxa"/>
          </w:tcPr>
          <w:p w14:paraId="05BADD2B" w14:textId="77777777" w:rsidR="00733C02" w:rsidRPr="007017E1" w:rsidRDefault="00733C02" w:rsidP="000B2FE7">
            <w:pPr>
              <w:ind w:right="-1"/>
              <w:rPr>
                <w:rFonts w:ascii="Arial" w:hAnsi="Arial" w:cs="Arial"/>
                <w:b/>
              </w:rPr>
            </w:pPr>
          </w:p>
        </w:tc>
      </w:tr>
      <w:tr w:rsidR="00733C02" w:rsidRPr="007017E1" w14:paraId="73B75C58" w14:textId="77777777" w:rsidTr="000B2FE7">
        <w:trPr>
          <w:trHeight w:val="510"/>
        </w:trPr>
        <w:tc>
          <w:tcPr>
            <w:tcW w:w="9639" w:type="dxa"/>
          </w:tcPr>
          <w:p w14:paraId="21F5F4A7" w14:textId="77777777" w:rsidR="00733C02" w:rsidRPr="007017E1" w:rsidRDefault="00733C02" w:rsidP="000B2FE7">
            <w:pPr>
              <w:ind w:right="-1"/>
              <w:rPr>
                <w:rFonts w:ascii="Arial" w:hAnsi="Arial" w:cs="Arial"/>
                <w:b/>
              </w:rPr>
            </w:pPr>
          </w:p>
        </w:tc>
      </w:tr>
      <w:tr w:rsidR="00733C02" w:rsidRPr="007017E1" w14:paraId="314FDBB3" w14:textId="77777777" w:rsidTr="000B2FE7">
        <w:trPr>
          <w:trHeight w:val="510"/>
        </w:trPr>
        <w:tc>
          <w:tcPr>
            <w:tcW w:w="9639" w:type="dxa"/>
          </w:tcPr>
          <w:p w14:paraId="5C5E8637" w14:textId="77777777" w:rsidR="00733C02" w:rsidRPr="007017E1" w:rsidRDefault="00733C02" w:rsidP="000B2FE7">
            <w:pPr>
              <w:ind w:right="-1"/>
              <w:rPr>
                <w:rFonts w:ascii="Arial" w:hAnsi="Arial" w:cs="Arial"/>
                <w:b/>
              </w:rPr>
            </w:pPr>
          </w:p>
        </w:tc>
      </w:tr>
      <w:tr w:rsidR="00733C02" w:rsidRPr="007017E1" w14:paraId="6C81B0D4" w14:textId="77777777" w:rsidTr="000B2FE7">
        <w:trPr>
          <w:trHeight w:val="510"/>
        </w:trPr>
        <w:tc>
          <w:tcPr>
            <w:tcW w:w="9639" w:type="dxa"/>
          </w:tcPr>
          <w:p w14:paraId="5FAC3532" w14:textId="77777777" w:rsidR="00733C02" w:rsidRPr="007017E1" w:rsidRDefault="00733C02" w:rsidP="000B2FE7">
            <w:pPr>
              <w:ind w:right="-1"/>
              <w:rPr>
                <w:rFonts w:ascii="Arial" w:hAnsi="Arial" w:cs="Arial"/>
                <w:b/>
              </w:rPr>
            </w:pPr>
          </w:p>
        </w:tc>
      </w:tr>
      <w:tr w:rsidR="00733C02" w:rsidRPr="007017E1" w14:paraId="5DC1F4E3" w14:textId="77777777" w:rsidTr="000B2FE7">
        <w:trPr>
          <w:trHeight w:val="510"/>
        </w:trPr>
        <w:tc>
          <w:tcPr>
            <w:tcW w:w="9639" w:type="dxa"/>
          </w:tcPr>
          <w:p w14:paraId="4669A3E9" w14:textId="77777777" w:rsidR="00733C02" w:rsidRPr="007017E1" w:rsidRDefault="00733C02" w:rsidP="000B2FE7">
            <w:pPr>
              <w:ind w:right="-1"/>
              <w:rPr>
                <w:rFonts w:ascii="Arial" w:hAnsi="Arial" w:cs="Arial"/>
                <w:b/>
              </w:rPr>
            </w:pPr>
          </w:p>
        </w:tc>
      </w:tr>
      <w:tr w:rsidR="00733C02" w:rsidRPr="007017E1" w14:paraId="4F1D26DB" w14:textId="77777777" w:rsidTr="000B2FE7">
        <w:trPr>
          <w:trHeight w:val="510"/>
        </w:trPr>
        <w:tc>
          <w:tcPr>
            <w:tcW w:w="9639" w:type="dxa"/>
          </w:tcPr>
          <w:p w14:paraId="74DCA119" w14:textId="77777777" w:rsidR="00733C02" w:rsidRPr="007017E1" w:rsidRDefault="00733C02" w:rsidP="000B2FE7">
            <w:pPr>
              <w:ind w:right="-1"/>
              <w:rPr>
                <w:rFonts w:ascii="Arial" w:hAnsi="Arial" w:cs="Arial"/>
                <w:b/>
              </w:rPr>
            </w:pPr>
          </w:p>
        </w:tc>
      </w:tr>
      <w:tr w:rsidR="00733C02" w:rsidRPr="007017E1" w14:paraId="3E1A5A55" w14:textId="77777777" w:rsidTr="000B2FE7">
        <w:trPr>
          <w:trHeight w:val="510"/>
        </w:trPr>
        <w:tc>
          <w:tcPr>
            <w:tcW w:w="9639" w:type="dxa"/>
          </w:tcPr>
          <w:p w14:paraId="2C687341" w14:textId="77777777" w:rsidR="00733C02" w:rsidRPr="007017E1" w:rsidRDefault="00733C02" w:rsidP="000B2FE7">
            <w:pPr>
              <w:ind w:right="-1"/>
              <w:rPr>
                <w:rFonts w:ascii="Arial" w:hAnsi="Arial" w:cs="Arial"/>
                <w:b/>
              </w:rPr>
            </w:pPr>
          </w:p>
        </w:tc>
      </w:tr>
      <w:tr w:rsidR="00733C02" w:rsidRPr="007017E1" w14:paraId="1BAF99F8" w14:textId="77777777" w:rsidTr="000B2FE7">
        <w:trPr>
          <w:trHeight w:val="510"/>
        </w:trPr>
        <w:tc>
          <w:tcPr>
            <w:tcW w:w="9639" w:type="dxa"/>
          </w:tcPr>
          <w:p w14:paraId="140840EE" w14:textId="77777777" w:rsidR="00733C02" w:rsidRPr="007017E1" w:rsidRDefault="00733C02" w:rsidP="000B2FE7">
            <w:pPr>
              <w:ind w:right="-1"/>
              <w:rPr>
                <w:rFonts w:ascii="Arial" w:hAnsi="Arial" w:cs="Arial"/>
                <w:b/>
              </w:rPr>
            </w:pPr>
          </w:p>
        </w:tc>
      </w:tr>
      <w:tr w:rsidR="00733C02" w:rsidRPr="007017E1" w14:paraId="6BCDD21B" w14:textId="77777777" w:rsidTr="000B2FE7">
        <w:trPr>
          <w:trHeight w:val="510"/>
        </w:trPr>
        <w:tc>
          <w:tcPr>
            <w:tcW w:w="9639" w:type="dxa"/>
          </w:tcPr>
          <w:p w14:paraId="3AB278B7" w14:textId="77777777" w:rsidR="00733C02" w:rsidRPr="007017E1" w:rsidRDefault="00733C02" w:rsidP="000B2FE7">
            <w:pPr>
              <w:ind w:right="-1"/>
              <w:rPr>
                <w:rFonts w:ascii="Arial" w:hAnsi="Arial" w:cs="Arial"/>
                <w:b/>
              </w:rPr>
            </w:pPr>
          </w:p>
        </w:tc>
      </w:tr>
      <w:tr w:rsidR="00733C02" w:rsidRPr="007017E1" w14:paraId="39F33927" w14:textId="77777777" w:rsidTr="000B2FE7">
        <w:trPr>
          <w:trHeight w:val="510"/>
        </w:trPr>
        <w:tc>
          <w:tcPr>
            <w:tcW w:w="9639" w:type="dxa"/>
          </w:tcPr>
          <w:p w14:paraId="5202368A" w14:textId="77777777" w:rsidR="00733C02" w:rsidRPr="007017E1" w:rsidRDefault="00733C02" w:rsidP="000B2FE7">
            <w:pPr>
              <w:ind w:right="-1"/>
              <w:rPr>
                <w:rFonts w:ascii="Arial" w:hAnsi="Arial" w:cs="Arial"/>
                <w:b/>
              </w:rPr>
            </w:pPr>
          </w:p>
        </w:tc>
      </w:tr>
      <w:tr w:rsidR="00733C02" w:rsidRPr="007017E1" w14:paraId="50F71663" w14:textId="77777777" w:rsidTr="000B2FE7">
        <w:trPr>
          <w:trHeight w:val="510"/>
        </w:trPr>
        <w:tc>
          <w:tcPr>
            <w:tcW w:w="9639" w:type="dxa"/>
          </w:tcPr>
          <w:p w14:paraId="42E47206" w14:textId="77777777" w:rsidR="00733C02" w:rsidRPr="007017E1" w:rsidRDefault="00733C02" w:rsidP="000B2FE7">
            <w:pPr>
              <w:ind w:right="-1"/>
              <w:rPr>
                <w:rFonts w:ascii="Arial" w:hAnsi="Arial" w:cs="Arial"/>
                <w:b/>
              </w:rPr>
            </w:pPr>
          </w:p>
        </w:tc>
      </w:tr>
      <w:tr w:rsidR="00733C02" w:rsidRPr="007017E1" w14:paraId="7894DC71" w14:textId="77777777" w:rsidTr="000B2FE7">
        <w:trPr>
          <w:trHeight w:val="510"/>
        </w:trPr>
        <w:tc>
          <w:tcPr>
            <w:tcW w:w="9639" w:type="dxa"/>
          </w:tcPr>
          <w:p w14:paraId="3222B55F" w14:textId="77777777" w:rsidR="00733C02" w:rsidRPr="007017E1" w:rsidRDefault="00733C02" w:rsidP="000B2FE7">
            <w:pPr>
              <w:ind w:right="-1"/>
              <w:rPr>
                <w:rFonts w:ascii="Arial" w:hAnsi="Arial" w:cs="Arial"/>
                <w:b/>
              </w:rPr>
            </w:pPr>
          </w:p>
        </w:tc>
      </w:tr>
      <w:tr w:rsidR="00733C02" w:rsidRPr="007017E1" w14:paraId="1E893541" w14:textId="77777777" w:rsidTr="000B2FE7">
        <w:trPr>
          <w:trHeight w:val="510"/>
        </w:trPr>
        <w:tc>
          <w:tcPr>
            <w:tcW w:w="9639" w:type="dxa"/>
          </w:tcPr>
          <w:p w14:paraId="01D9E094" w14:textId="77777777" w:rsidR="00733C02" w:rsidRPr="007017E1" w:rsidRDefault="00733C02" w:rsidP="000B2FE7">
            <w:pPr>
              <w:ind w:right="-1"/>
              <w:rPr>
                <w:rFonts w:ascii="Arial" w:hAnsi="Arial" w:cs="Arial"/>
                <w:b/>
              </w:rPr>
            </w:pPr>
          </w:p>
        </w:tc>
      </w:tr>
      <w:tr w:rsidR="00733C02" w:rsidRPr="007017E1" w14:paraId="1C03750E" w14:textId="77777777" w:rsidTr="000B2FE7">
        <w:trPr>
          <w:trHeight w:val="510"/>
        </w:trPr>
        <w:tc>
          <w:tcPr>
            <w:tcW w:w="9639" w:type="dxa"/>
          </w:tcPr>
          <w:p w14:paraId="10CCCDE5" w14:textId="77777777" w:rsidR="00733C02" w:rsidRPr="007017E1" w:rsidRDefault="00733C02" w:rsidP="000B2FE7">
            <w:pPr>
              <w:ind w:right="-1"/>
              <w:rPr>
                <w:rFonts w:ascii="Arial" w:hAnsi="Arial" w:cs="Arial"/>
                <w:b/>
              </w:rPr>
            </w:pPr>
          </w:p>
        </w:tc>
      </w:tr>
      <w:tr w:rsidR="00733C02" w:rsidRPr="007017E1" w14:paraId="784CE5B5" w14:textId="77777777" w:rsidTr="000B2FE7">
        <w:trPr>
          <w:trHeight w:val="510"/>
        </w:trPr>
        <w:tc>
          <w:tcPr>
            <w:tcW w:w="9639" w:type="dxa"/>
          </w:tcPr>
          <w:p w14:paraId="4BAE49AA" w14:textId="77777777" w:rsidR="00733C02" w:rsidRPr="007017E1" w:rsidRDefault="00733C02" w:rsidP="000B2FE7">
            <w:pPr>
              <w:ind w:right="-1"/>
              <w:rPr>
                <w:rFonts w:ascii="Arial" w:hAnsi="Arial" w:cs="Arial"/>
                <w:b/>
              </w:rPr>
            </w:pPr>
          </w:p>
        </w:tc>
      </w:tr>
      <w:tr w:rsidR="00733C02" w:rsidRPr="007017E1" w14:paraId="7F5CF4F1" w14:textId="77777777" w:rsidTr="000B2FE7">
        <w:trPr>
          <w:trHeight w:val="510"/>
        </w:trPr>
        <w:tc>
          <w:tcPr>
            <w:tcW w:w="9639" w:type="dxa"/>
          </w:tcPr>
          <w:p w14:paraId="3915409F" w14:textId="77777777" w:rsidR="00733C02" w:rsidRPr="007017E1" w:rsidRDefault="00733C02" w:rsidP="000B2FE7">
            <w:pPr>
              <w:ind w:right="-1"/>
              <w:rPr>
                <w:rFonts w:ascii="Arial" w:hAnsi="Arial" w:cs="Arial"/>
                <w:b/>
              </w:rPr>
            </w:pPr>
          </w:p>
        </w:tc>
      </w:tr>
      <w:tr w:rsidR="00733C02" w:rsidRPr="007017E1" w14:paraId="70105612" w14:textId="77777777" w:rsidTr="000B2FE7">
        <w:trPr>
          <w:trHeight w:val="510"/>
        </w:trPr>
        <w:tc>
          <w:tcPr>
            <w:tcW w:w="9639" w:type="dxa"/>
          </w:tcPr>
          <w:p w14:paraId="2C2DB1F2" w14:textId="77777777" w:rsidR="00733C02" w:rsidRPr="007017E1" w:rsidRDefault="00733C02" w:rsidP="000B2FE7">
            <w:pPr>
              <w:ind w:right="-1"/>
              <w:rPr>
                <w:rFonts w:ascii="Arial" w:hAnsi="Arial" w:cs="Arial"/>
                <w:b/>
              </w:rPr>
            </w:pPr>
          </w:p>
        </w:tc>
      </w:tr>
      <w:tr w:rsidR="00733C02" w:rsidRPr="007017E1" w14:paraId="789DB1BC" w14:textId="77777777" w:rsidTr="000B2FE7">
        <w:trPr>
          <w:trHeight w:val="510"/>
        </w:trPr>
        <w:tc>
          <w:tcPr>
            <w:tcW w:w="9639" w:type="dxa"/>
          </w:tcPr>
          <w:p w14:paraId="3DC2E37B" w14:textId="77777777" w:rsidR="00733C02" w:rsidRPr="007017E1" w:rsidRDefault="00733C02" w:rsidP="000B2FE7">
            <w:pPr>
              <w:ind w:right="-1"/>
              <w:rPr>
                <w:rFonts w:ascii="Arial" w:hAnsi="Arial" w:cs="Arial"/>
                <w:b/>
              </w:rPr>
            </w:pPr>
          </w:p>
        </w:tc>
      </w:tr>
      <w:tr w:rsidR="00733C02" w:rsidRPr="007017E1" w14:paraId="4073BF5A" w14:textId="77777777" w:rsidTr="000B2FE7">
        <w:trPr>
          <w:trHeight w:val="510"/>
        </w:trPr>
        <w:tc>
          <w:tcPr>
            <w:tcW w:w="9639" w:type="dxa"/>
          </w:tcPr>
          <w:p w14:paraId="54B86126" w14:textId="77777777" w:rsidR="00733C02" w:rsidRPr="007017E1" w:rsidRDefault="00733C02" w:rsidP="000B2FE7">
            <w:pPr>
              <w:ind w:right="-1"/>
              <w:rPr>
                <w:rFonts w:ascii="Arial" w:hAnsi="Arial" w:cs="Arial"/>
                <w:b/>
              </w:rPr>
            </w:pPr>
          </w:p>
        </w:tc>
      </w:tr>
      <w:tr w:rsidR="00733C02" w:rsidRPr="007017E1" w14:paraId="6DDE9CFB" w14:textId="77777777" w:rsidTr="000B2FE7">
        <w:trPr>
          <w:trHeight w:val="510"/>
        </w:trPr>
        <w:tc>
          <w:tcPr>
            <w:tcW w:w="9639" w:type="dxa"/>
          </w:tcPr>
          <w:p w14:paraId="3380C3A7" w14:textId="77777777" w:rsidR="00733C02" w:rsidRPr="007017E1" w:rsidRDefault="00733C02" w:rsidP="000B2FE7">
            <w:pPr>
              <w:ind w:right="-1"/>
              <w:rPr>
                <w:rFonts w:ascii="Arial" w:hAnsi="Arial" w:cs="Arial"/>
                <w:b/>
              </w:rPr>
            </w:pPr>
          </w:p>
        </w:tc>
      </w:tr>
      <w:tr w:rsidR="00733C02" w:rsidRPr="007017E1" w14:paraId="7DCD2EA5" w14:textId="77777777" w:rsidTr="000B2FE7">
        <w:trPr>
          <w:trHeight w:val="510"/>
        </w:trPr>
        <w:tc>
          <w:tcPr>
            <w:tcW w:w="9639" w:type="dxa"/>
          </w:tcPr>
          <w:p w14:paraId="103935AF" w14:textId="77777777" w:rsidR="00733C02" w:rsidRPr="007017E1" w:rsidRDefault="00733C02" w:rsidP="000B2FE7">
            <w:pPr>
              <w:ind w:right="-1"/>
              <w:rPr>
                <w:rFonts w:ascii="Arial" w:hAnsi="Arial" w:cs="Arial"/>
                <w:b/>
              </w:rPr>
            </w:pPr>
          </w:p>
        </w:tc>
      </w:tr>
    </w:tbl>
    <w:p w14:paraId="4383795C" w14:textId="77777777" w:rsidR="00C360BA" w:rsidRDefault="00C360BA" w:rsidP="00460B5E">
      <w:pPr>
        <w:tabs>
          <w:tab w:val="left" w:pos="2835"/>
        </w:tabs>
        <w:spacing w:after="0" w:line="240" w:lineRule="auto"/>
      </w:pPr>
    </w:p>
    <w:sectPr w:rsidR="00C360BA" w:rsidSect="00BA16D7">
      <w:footerReference w:type="first" r:id="rId23"/>
      <w:pgSz w:w="11907" w:h="16840" w:code="9"/>
      <w:pgMar w:top="289" w:right="1134" w:bottom="284" w:left="1134"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11F07" w14:textId="77777777" w:rsidR="007F1271" w:rsidRDefault="007F1271" w:rsidP="009D7CCF">
      <w:pPr>
        <w:spacing w:after="0" w:line="240" w:lineRule="auto"/>
      </w:pPr>
      <w:r>
        <w:separator/>
      </w:r>
    </w:p>
  </w:endnote>
  <w:endnote w:type="continuationSeparator" w:id="0">
    <w:p w14:paraId="59B78AAC" w14:textId="77777777" w:rsidR="007F1271" w:rsidRDefault="007F1271" w:rsidP="009D7CCF">
      <w:pPr>
        <w:spacing w:after="0" w:line="240" w:lineRule="auto"/>
      </w:pPr>
      <w:r>
        <w:continuationSeparator/>
      </w:r>
    </w:p>
  </w:endnote>
  <w:endnote w:type="continuationNotice" w:id="1">
    <w:p w14:paraId="1CEA0FCD" w14:textId="77777777" w:rsidR="007F1271" w:rsidRDefault="007F1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5532A" w14:textId="77777777" w:rsidR="007F1271" w:rsidRPr="00D37C80" w:rsidRDefault="007F1271"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13D4274F" w14:textId="77777777" w:rsidR="007F1271" w:rsidRDefault="007F1271"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CA92F" w14:textId="77777777" w:rsidR="007F1271" w:rsidRPr="00D37C80" w:rsidRDefault="007F1271"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26036C88" w14:textId="77777777" w:rsidR="007F1271" w:rsidRPr="00D6735B" w:rsidRDefault="007F1271"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85916" w14:textId="4ABBE6A1" w:rsidR="007F1271" w:rsidRDefault="007F1271" w:rsidP="00A50CD9">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258B9332" w14:textId="40B82386" w:rsidR="007F1271" w:rsidRPr="00A50CD9" w:rsidRDefault="007F1271" w:rsidP="00A50CD9">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3A5C3" w14:textId="77777777" w:rsidR="007F1271" w:rsidRPr="00D37C80" w:rsidRDefault="007F1271"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466AFBA9" w14:textId="77777777" w:rsidR="007F1271" w:rsidRDefault="007F1271"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A431" w14:textId="77777777" w:rsidR="007F1271" w:rsidRDefault="007F1271" w:rsidP="003221CB">
    <w:pPr>
      <w:pStyle w:val="Footer"/>
      <w:spacing w:line="240" w:lineRule="auto"/>
      <w:jc w:val="center"/>
      <w:rPr>
        <w:rFonts w:ascii="Arial" w:hAnsi="Arial" w:cs="Arial"/>
        <w:b/>
        <w:sz w:val="18"/>
        <w:szCs w:val="18"/>
        <w:lang w:val="en-US"/>
      </w:rPr>
    </w:pPr>
    <w:r w:rsidRPr="00CA3BE3">
      <w:rPr>
        <w:rFonts w:ascii="Arial" w:hAnsi="Arial" w:cs="Arial"/>
        <w:b/>
        <w:sz w:val="24"/>
        <w:szCs w:val="24"/>
        <w:lang w:val="en-US"/>
      </w:rPr>
      <w:t>See next page</w:t>
    </w:r>
  </w:p>
  <w:p w14:paraId="20A8B84E" w14:textId="77777777" w:rsidR="007F1271" w:rsidRPr="00DA531D" w:rsidRDefault="007F1271" w:rsidP="003221CB">
    <w:pPr>
      <w:pStyle w:val="Footer"/>
      <w:spacing w:line="24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DA88E" w14:textId="77777777" w:rsidR="007F1271" w:rsidRDefault="007F1271"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07E0D" w14:textId="77777777" w:rsidR="007F1271" w:rsidRDefault="007F1271" w:rsidP="009D7CCF">
      <w:pPr>
        <w:spacing w:after="0" w:line="240" w:lineRule="auto"/>
      </w:pPr>
      <w:r>
        <w:separator/>
      </w:r>
    </w:p>
  </w:footnote>
  <w:footnote w:type="continuationSeparator" w:id="0">
    <w:p w14:paraId="1B8489DA" w14:textId="77777777" w:rsidR="007F1271" w:rsidRDefault="007F1271" w:rsidP="009D7CCF">
      <w:pPr>
        <w:spacing w:after="0" w:line="240" w:lineRule="auto"/>
      </w:pPr>
      <w:r>
        <w:continuationSeparator/>
      </w:r>
    </w:p>
  </w:footnote>
  <w:footnote w:type="continuationNotice" w:id="1">
    <w:p w14:paraId="6481EFDC" w14:textId="77777777" w:rsidR="007F1271" w:rsidRDefault="007F12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31B28" w14:textId="77777777" w:rsidR="007F1271" w:rsidRPr="00561F25" w:rsidRDefault="007F1271"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sz w:val="24"/>
        <w:szCs w:val="24"/>
      </w:rPr>
      <w:id w:val="-932905704"/>
      <w:docPartObj>
        <w:docPartGallery w:val="Page Numbers (Top of Page)"/>
        <w:docPartUnique/>
      </w:docPartObj>
    </w:sdtPr>
    <w:sdtEndPr>
      <w:rPr>
        <w:noProof/>
      </w:rPr>
    </w:sdtEndPr>
    <w:sdtContent>
      <w:p w14:paraId="20694BF1" w14:textId="119023A2" w:rsidR="007F1271" w:rsidRPr="00B5185B" w:rsidRDefault="007F1271" w:rsidP="00B5185B">
        <w:pPr>
          <w:pStyle w:val="Header"/>
          <w:spacing w:after="0" w:line="360" w:lineRule="auto"/>
          <w:jc w:val="center"/>
          <w:rPr>
            <w:rFonts w:ascii="Arial" w:hAnsi="Arial" w:cs="Arial"/>
            <w:b/>
            <w:bCs/>
            <w:sz w:val="24"/>
            <w:szCs w:val="24"/>
          </w:rPr>
        </w:pPr>
        <w:r w:rsidRPr="00B5185B">
          <w:rPr>
            <w:rFonts w:ascii="Arial" w:hAnsi="Arial" w:cs="Arial"/>
            <w:b/>
            <w:bCs/>
            <w:sz w:val="24"/>
            <w:szCs w:val="24"/>
          </w:rPr>
          <w:fldChar w:fldCharType="begin"/>
        </w:r>
        <w:r w:rsidRPr="00B5185B">
          <w:rPr>
            <w:rFonts w:ascii="Arial" w:hAnsi="Arial" w:cs="Arial"/>
            <w:b/>
            <w:bCs/>
            <w:sz w:val="24"/>
            <w:szCs w:val="24"/>
          </w:rPr>
          <w:instrText xml:space="preserve"> PAGE   \* MERGEFORMAT </w:instrText>
        </w:r>
        <w:r w:rsidRPr="00B5185B">
          <w:rPr>
            <w:rFonts w:ascii="Arial" w:hAnsi="Arial" w:cs="Arial"/>
            <w:b/>
            <w:bCs/>
            <w:sz w:val="24"/>
            <w:szCs w:val="24"/>
          </w:rPr>
          <w:fldChar w:fldCharType="separate"/>
        </w:r>
        <w:r w:rsidRPr="00B5185B">
          <w:rPr>
            <w:rFonts w:ascii="Arial" w:hAnsi="Arial" w:cs="Arial"/>
            <w:b/>
            <w:bCs/>
            <w:noProof/>
            <w:sz w:val="24"/>
            <w:szCs w:val="24"/>
          </w:rPr>
          <w:t>2</w:t>
        </w:r>
        <w:r w:rsidRPr="00B5185B">
          <w:rPr>
            <w:rFonts w:ascii="Arial" w:hAnsi="Arial" w:cs="Arial"/>
            <w:b/>
            <w:bCs/>
            <w:noProof/>
            <w:sz w:val="24"/>
            <w:szCs w:val="24"/>
          </w:rPr>
          <w:fldChar w:fldCharType="end"/>
        </w:r>
        <w:r>
          <w:rPr>
            <w:rFonts w:ascii="Arial" w:hAnsi="Arial" w:cs="Arial"/>
            <w:b/>
            <w:bCs/>
            <w:noProof/>
            <w:sz w:val="24"/>
            <w:szCs w:val="24"/>
          </w:rPr>
          <w:t>.</w:t>
        </w:r>
      </w:p>
    </w:sdtContent>
  </w:sdt>
  <w:p w14:paraId="313445CB" w14:textId="107899E8" w:rsidR="007F1271" w:rsidRPr="00983608" w:rsidRDefault="007F1271" w:rsidP="00B5185B">
    <w:pPr>
      <w:pStyle w:val="Header"/>
      <w:spacing w:after="0" w:line="360" w:lineRule="auto"/>
      <w:jc w:val="right"/>
      <w:rPr>
        <w:rFonts w:ascii="Arial" w:hAnsi="Arial" w:cs="Arial"/>
        <w:b/>
        <w:bCs/>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04376" w14:textId="77777777" w:rsidR="007F1271" w:rsidRDefault="007F1271" w:rsidP="00CA5BB2">
    <w:pPr>
      <w:pStyle w:val="Header"/>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sz w:val="24"/>
        <w:szCs w:val="24"/>
      </w:rPr>
      <w:id w:val="974416083"/>
      <w:docPartObj>
        <w:docPartGallery w:val="Page Numbers (Top of Page)"/>
        <w:docPartUnique/>
      </w:docPartObj>
    </w:sdtPr>
    <w:sdtEndPr>
      <w:rPr>
        <w:noProof/>
      </w:rPr>
    </w:sdtEndPr>
    <w:sdtContent>
      <w:p w14:paraId="1B09C1A5" w14:textId="73C039B1" w:rsidR="007F1271" w:rsidRPr="00CA5BB2" w:rsidRDefault="007F1271" w:rsidP="00CA5BB2">
        <w:pPr>
          <w:pStyle w:val="Header"/>
          <w:spacing w:after="0"/>
          <w:jc w:val="center"/>
          <w:rPr>
            <w:rFonts w:ascii="Arial" w:hAnsi="Arial" w:cs="Arial"/>
            <w:b/>
            <w:bCs/>
            <w:sz w:val="24"/>
            <w:szCs w:val="24"/>
          </w:rPr>
        </w:pPr>
        <w:r w:rsidRPr="00CA5BB2">
          <w:rPr>
            <w:rFonts w:ascii="Arial" w:hAnsi="Arial" w:cs="Arial"/>
            <w:b/>
            <w:bCs/>
            <w:sz w:val="24"/>
            <w:szCs w:val="24"/>
          </w:rPr>
          <w:fldChar w:fldCharType="begin"/>
        </w:r>
        <w:r w:rsidRPr="00CA5BB2">
          <w:rPr>
            <w:rFonts w:ascii="Arial" w:hAnsi="Arial" w:cs="Arial"/>
            <w:b/>
            <w:bCs/>
            <w:sz w:val="24"/>
            <w:szCs w:val="24"/>
          </w:rPr>
          <w:instrText xml:space="preserve"> PAGE   \* MERGEFORMAT </w:instrText>
        </w:r>
        <w:r w:rsidRPr="00CA5BB2">
          <w:rPr>
            <w:rFonts w:ascii="Arial" w:hAnsi="Arial" w:cs="Arial"/>
            <w:b/>
            <w:bCs/>
            <w:sz w:val="24"/>
            <w:szCs w:val="24"/>
          </w:rPr>
          <w:fldChar w:fldCharType="separate"/>
        </w:r>
        <w:r w:rsidRPr="00CA5BB2">
          <w:rPr>
            <w:rFonts w:ascii="Arial" w:hAnsi="Arial" w:cs="Arial"/>
            <w:b/>
            <w:bCs/>
            <w:noProof/>
            <w:sz w:val="24"/>
            <w:szCs w:val="24"/>
          </w:rPr>
          <w:t>2</w:t>
        </w:r>
        <w:r w:rsidRPr="00CA5BB2">
          <w:rPr>
            <w:rFonts w:ascii="Arial" w:hAnsi="Arial" w:cs="Arial"/>
            <w:b/>
            <w:bCs/>
            <w:noProof/>
            <w:sz w:val="24"/>
            <w:szCs w:val="24"/>
          </w:rPr>
          <w:fldChar w:fldCharType="end"/>
        </w:r>
        <w:r>
          <w:rPr>
            <w:rFonts w:ascii="Arial" w:hAnsi="Arial" w:cs="Arial"/>
            <w:b/>
            <w:bCs/>
            <w:noProof/>
            <w:sz w:val="24"/>
            <w:szCs w:val="24"/>
          </w:rPr>
          <w:t>.</w:t>
        </w:r>
      </w:p>
    </w:sdtContent>
  </w:sdt>
  <w:p w14:paraId="56A47116" w14:textId="77777777" w:rsidR="007F1271" w:rsidRPr="00561F25" w:rsidRDefault="007F1271" w:rsidP="00CA5BB2">
    <w:pPr>
      <w:pStyle w:val="Header"/>
      <w:spacing w:after="0"/>
      <w:jc w:val="center"/>
      <w:rPr>
        <w:rFonts w:ascii="Arial" w:hAnsi="Arial" w:cs="Arial"/>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sz w:val="24"/>
        <w:szCs w:val="24"/>
      </w:rPr>
      <w:id w:val="973567446"/>
      <w:docPartObj>
        <w:docPartGallery w:val="Page Numbers (Top of Page)"/>
        <w:docPartUnique/>
      </w:docPartObj>
    </w:sdtPr>
    <w:sdtEndPr>
      <w:rPr>
        <w:noProof/>
      </w:rPr>
    </w:sdtEndPr>
    <w:sdtContent>
      <w:p w14:paraId="444A4886" w14:textId="0777FA1F" w:rsidR="007F1271" w:rsidRPr="00CA5BB2" w:rsidRDefault="007F1271" w:rsidP="00B5185B">
        <w:pPr>
          <w:pStyle w:val="Header"/>
          <w:spacing w:after="0" w:line="360" w:lineRule="auto"/>
          <w:jc w:val="center"/>
          <w:rPr>
            <w:rFonts w:ascii="Arial" w:hAnsi="Arial" w:cs="Arial"/>
            <w:b/>
            <w:bCs/>
            <w:sz w:val="24"/>
            <w:szCs w:val="24"/>
          </w:rPr>
        </w:pPr>
        <w:r w:rsidRPr="00CA5BB2">
          <w:rPr>
            <w:rFonts w:ascii="Arial" w:hAnsi="Arial" w:cs="Arial"/>
            <w:b/>
            <w:bCs/>
            <w:sz w:val="24"/>
            <w:szCs w:val="24"/>
          </w:rPr>
          <w:fldChar w:fldCharType="begin"/>
        </w:r>
        <w:r w:rsidRPr="00CA5BB2">
          <w:rPr>
            <w:rFonts w:ascii="Arial" w:hAnsi="Arial" w:cs="Arial"/>
            <w:b/>
            <w:bCs/>
            <w:sz w:val="24"/>
            <w:szCs w:val="24"/>
          </w:rPr>
          <w:instrText xml:space="preserve"> PAGE   \* MERGEFORMAT </w:instrText>
        </w:r>
        <w:r w:rsidRPr="00CA5BB2">
          <w:rPr>
            <w:rFonts w:ascii="Arial" w:hAnsi="Arial" w:cs="Arial"/>
            <w:b/>
            <w:bCs/>
            <w:sz w:val="24"/>
            <w:szCs w:val="24"/>
          </w:rPr>
          <w:fldChar w:fldCharType="separate"/>
        </w:r>
        <w:r w:rsidRPr="00CA5BB2">
          <w:rPr>
            <w:rFonts w:ascii="Arial" w:hAnsi="Arial" w:cs="Arial"/>
            <w:b/>
            <w:bCs/>
            <w:noProof/>
            <w:sz w:val="24"/>
            <w:szCs w:val="24"/>
          </w:rPr>
          <w:t>2</w:t>
        </w:r>
        <w:r w:rsidRPr="00CA5BB2">
          <w:rPr>
            <w:rFonts w:ascii="Arial" w:hAnsi="Arial" w:cs="Arial"/>
            <w:b/>
            <w:bCs/>
            <w:noProof/>
            <w:sz w:val="24"/>
            <w:szCs w:val="24"/>
          </w:rPr>
          <w:fldChar w:fldCharType="end"/>
        </w:r>
        <w:r>
          <w:rPr>
            <w:rFonts w:ascii="Arial" w:hAnsi="Arial" w:cs="Arial"/>
            <w:b/>
            <w:bCs/>
            <w:noProof/>
            <w:sz w:val="24"/>
            <w:szCs w:val="24"/>
          </w:rPr>
          <w:t>.</w:t>
        </w:r>
      </w:p>
    </w:sdtContent>
  </w:sdt>
  <w:p w14:paraId="447C313A" w14:textId="0E9DE65A" w:rsidR="007F1271" w:rsidRPr="00063769" w:rsidRDefault="007F1271" w:rsidP="00B5185B">
    <w:pPr>
      <w:pStyle w:val="Header"/>
      <w:spacing w:after="0" w:line="360" w:lineRule="auto"/>
      <w:rPr>
        <w:rFonts w:ascii="Arial" w:hAnsi="Arial" w:cs="Arial"/>
        <w:b/>
        <w:bCs/>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sz w:val="24"/>
        <w:szCs w:val="24"/>
      </w:rPr>
      <w:id w:val="-829670255"/>
      <w:docPartObj>
        <w:docPartGallery w:val="Page Numbers (Top of Page)"/>
        <w:docPartUnique/>
      </w:docPartObj>
    </w:sdtPr>
    <w:sdtEndPr>
      <w:rPr>
        <w:noProof/>
      </w:rPr>
    </w:sdtEndPr>
    <w:sdtContent>
      <w:p w14:paraId="56370073" w14:textId="6D02BB0C" w:rsidR="007F1271" w:rsidRPr="00B5185B" w:rsidRDefault="007F1271" w:rsidP="00B5185B">
        <w:pPr>
          <w:pStyle w:val="Header"/>
          <w:spacing w:after="0" w:line="240" w:lineRule="auto"/>
          <w:jc w:val="center"/>
          <w:rPr>
            <w:rFonts w:ascii="Arial" w:hAnsi="Arial" w:cs="Arial"/>
            <w:b/>
            <w:bCs/>
            <w:sz w:val="24"/>
            <w:szCs w:val="24"/>
          </w:rPr>
        </w:pPr>
        <w:r w:rsidRPr="00B5185B">
          <w:rPr>
            <w:rFonts w:ascii="Arial" w:hAnsi="Arial" w:cs="Arial"/>
            <w:b/>
            <w:bCs/>
            <w:sz w:val="24"/>
            <w:szCs w:val="24"/>
          </w:rPr>
          <w:fldChar w:fldCharType="begin"/>
        </w:r>
        <w:r w:rsidRPr="00B5185B">
          <w:rPr>
            <w:rFonts w:ascii="Arial" w:hAnsi="Arial" w:cs="Arial"/>
            <w:b/>
            <w:bCs/>
            <w:sz w:val="24"/>
            <w:szCs w:val="24"/>
          </w:rPr>
          <w:instrText xml:space="preserve"> PAGE   \* MERGEFORMAT </w:instrText>
        </w:r>
        <w:r w:rsidRPr="00B5185B">
          <w:rPr>
            <w:rFonts w:ascii="Arial" w:hAnsi="Arial" w:cs="Arial"/>
            <w:b/>
            <w:bCs/>
            <w:sz w:val="24"/>
            <w:szCs w:val="24"/>
          </w:rPr>
          <w:fldChar w:fldCharType="separate"/>
        </w:r>
        <w:r w:rsidRPr="00B5185B">
          <w:rPr>
            <w:rFonts w:ascii="Arial" w:hAnsi="Arial" w:cs="Arial"/>
            <w:b/>
            <w:bCs/>
            <w:noProof/>
            <w:sz w:val="24"/>
            <w:szCs w:val="24"/>
          </w:rPr>
          <w:t>2</w:t>
        </w:r>
        <w:r w:rsidRPr="00B5185B">
          <w:rPr>
            <w:rFonts w:ascii="Arial" w:hAnsi="Arial" w:cs="Arial"/>
            <w:b/>
            <w:bCs/>
            <w:noProof/>
            <w:sz w:val="24"/>
            <w:szCs w:val="24"/>
          </w:rPr>
          <w:fldChar w:fldCharType="end"/>
        </w:r>
        <w:r>
          <w:rPr>
            <w:rFonts w:ascii="Arial" w:hAnsi="Arial" w:cs="Arial"/>
            <w:b/>
            <w:bCs/>
            <w:noProof/>
            <w:sz w:val="24"/>
            <w:szCs w:val="24"/>
          </w:rPr>
          <w:t>.</w:t>
        </w:r>
      </w:p>
    </w:sdtContent>
  </w:sdt>
  <w:p w14:paraId="569C8D76" w14:textId="40DDDDD3" w:rsidR="007F1271" w:rsidRPr="00561F25" w:rsidRDefault="007F1271" w:rsidP="00B5185B">
    <w:pPr>
      <w:pStyle w:val="Header"/>
      <w:tabs>
        <w:tab w:val="left" w:pos="426"/>
      </w:tabs>
      <w:spacing w:after="0" w:line="240" w:lineRule="auto"/>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220C"/>
    <w:multiLevelType w:val="hybridMultilevel"/>
    <w:tmpl w:val="C53E87D6"/>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15:restartNumberingAfterBreak="0">
    <w:nsid w:val="12D80F43"/>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A857CE"/>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DA685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30C62"/>
    <w:multiLevelType w:val="hybridMultilevel"/>
    <w:tmpl w:val="6FCEA64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8" w15:restartNumberingAfterBreak="0">
    <w:nsid w:val="275D5B2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130B16"/>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C5F24"/>
    <w:multiLevelType w:val="hybridMultilevel"/>
    <w:tmpl w:val="EB48A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87392B"/>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0423A8"/>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1A0877"/>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C75E9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CB0F98"/>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9B5AD4"/>
    <w:multiLevelType w:val="hybridMultilevel"/>
    <w:tmpl w:val="7F7E9880"/>
    <w:lvl w:ilvl="0" w:tplc="0C09001B">
      <w:start w:val="1"/>
      <w:numFmt w:val="lowerRoman"/>
      <w:lvlText w:val="%1."/>
      <w:lvlJc w:val="right"/>
      <w:pPr>
        <w:ind w:left="1638" w:hanging="360"/>
      </w:pPr>
      <w:rPr>
        <w:rFonts w:hint="default"/>
      </w:rPr>
    </w:lvl>
    <w:lvl w:ilvl="1" w:tplc="0C090019" w:tentative="1">
      <w:start w:val="1"/>
      <w:numFmt w:val="lowerLetter"/>
      <w:lvlText w:val="%2."/>
      <w:lvlJc w:val="left"/>
      <w:pPr>
        <w:ind w:left="2358" w:hanging="360"/>
      </w:pPr>
    </w:lvl>
    <w:lvl w:ilvl="2" w:tplc="0C09001B" w:tentative="1">
      <w:start w:val="1"/>
      <w:numFmt w:val="lowerRoman"/>
      <w:lvlText w:val="%3."/>
      <w:lvlJc w:val="right"/>
      <w:pPr>
        <w:ind w:left="3078" w:hanging="180"/>
      </w:pPr>
    </w:lvl>
    <w:lvl w:ilvl="3" w:tplc="0C09000F" w:tentative="1">
      <w:start w:val="1"/>
      <w:numFmt w:val="decimal"/>
      <w:lvlText w:val="%4."/>
      <w:lvlJc w:val="left"/>
      <w:pPr>
        <w:ind w:left="3798" w:hanging="360"/>
      </w:pPr>
    </w:lvl>
    <w:lvl w:ilvl="4" w:tplc="0C090019" w:tentative="1">
      <w:start w:val="1"/>
      <w:numFmt w:val="lowerLetter"/>
      <w:lvlText w:val="%5."/>
      <w:lvlJc w:val="left"/>
      <w:pPr>
        <w:ind w:left="4518" w:hanging="360"/>
      </w:pPr>
    </w:lvl>
    <w:lvl w:ilvl="5" w:tplc="0C09001B" w:tentative="1">
      <w:start w:val="1"/>
      <w:numFmt w:val="lowerRoman"/>
      <w:lvlText w:val="%6."/>
      <w:lvlJc w:val="right"/>
      <w:pPr>
        <w:ind w:left="5238" w:hanging="180"/>
      </w:pPr>
    </w:lvl>
    <w:lvl w:ilvl="6" w:tplc="0C09000F" w:tentative="1">
      <w:start w:val="1"/>
      <w:numFmt w:val="decimal"/>
      <w:lvlText w:val="%7."/>
      <w:lvlJc w:val="left"/>
      <w:pPr>
        <w:ind w:left="5958" w:hanging="360"/>
      </w:pPr>
    </w:lvl>
    <w:lvl w:ilvl="7" w:tplc="0C090019" w:tentative="1">
      <w:start w:val="1"/>
      <w:numFmt w:val="lowerLetter"/>
      <w:lvlText w:val="%8."/>
      <w:lvlJc w:val="left"/>
      <w:pPr>
        <w:ind w:left="6678" w:hanging="360"/>
      </w:pPr>
    </w:lvl>
    <w:lvl w:ilvl="8" w:tplc="0C09001B" w:tentative="1">
      <w:start w:val="1"/>
      <w:numFmt w:val="lowerRoman"/>
      <w:lvlText w:val="%9."/>
      <w:lvlJc w:val="right"/>
      <w:pPr>
        <w:ind w:left="7398" w:hanging="180"/>
      </w:pPr>
    </w:lvl>
  </w:abstractNum>
  <w:abstractNum w:abstractNumId="20" w15:restartNumberingAfterBreak="0">
    <w:nsid w:val="55601E3A"/>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9B3036"/>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762CE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BB12F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E06F8B"/>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071E93"/>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D31C6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6C131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AE72B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2"/>
  </w:num>
  <w:num w:numId="3">
    <w:abstractNumId w:val="5"/>
  </w:num>
  <w:num w:numId="4">
    <w:abstractNumId w:val="13"/>
  </w:num>
  <w:num w:numId="5">
    <w:abstractNumId w:val="11"/>
  </w:num>
  <w:num w:numId="6">
    <w:abstractNumId w:val="9"/>
  </w:num>
  <w:num w:numId="7">
    <w:abstractNumId w:val="2"/>
  </w:num>
  <w:num w:numId="8">
    <w:abstractNumId w:val="1"/>
  </w:num>
  <w:num w:numId="9">
    <w:abstractNumId w:val="7"/>
  </w:num>
  <w:num w:numId="10">
    <w:abstractNumId w:val="19"/>
  </w:num>
  <w:num w:numId="11">
    <w:abstractNumId w:val="18"/>
  </w:num>
  <w:num w:numId="12">
    <w:abstractNumId w:val="21"/>
  </w:num>
  <w:num w:numId="13">
    <w:abstractNumId w:val="14"/>
  </w:num>
  <w:num w:numId="14">
    <w:abstractNumId w:val="22"/>
  </w:num>
  <w:num w:numId="15">
    <w:abstractNumId w:val="6"/>
  </w:num>
  <w:num w:numId="16">
    <w:abstractNumId w:val="8"/>
  </w:num>
  <w:num w:numId="17">
    <w:abstractNumId w:val="27"/>
  </w:num>
  <w:num w:numId="18">
    <w:abstractNumId w:val="24"/>
  </w:num>
  <w:num w:numId="19">
    <w:abstractNumId w:val="26"/>
  </w:num>
  <w:num w:numId="20">
    <w:abstractNumId w:val="10"/>
  </w:num>
  <w:num w:numId="21">
    <w:abstractNumId w:val="28"/>
  </w:num>
  <w:num w:numId="22">
    <w:abstractNumId w:val="17"/>
  </w:num>
  <w:num w:numId="23">
    <w:abstractNumId w:val="16"/>
  </w:num>
  <w:num w:numId="24">
    <w:abstractNumId w:val="23"/>
  </w:num>
  <w:num w:numId="25">
    <w:abstractNumId w:val="15"/>
  </w:num>
  <w:num w:numId="26">
    <w:abstractNumId w:val="20"/>
  </w:num>
  <w:num w:numId="27">
    <w:abstractNumId w:val="0"/>
  </w:num>
  <w:num w:numId="28">
    <w:abstractNumId w:val="29"/>
  </w:num>
  <w:num w:numId="29">
    <w:abstractNumId w:val="3"/>
  </w:num>
  <w:num w:numId="30">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6E"/>
    <w:rsid w:val="000005B0"/>
    <w:rsid w:val="00000728"/>
    <w:rsid w:val="00000790"/>
    <w:rsid w:val="000010D5"/>
    <w:rsid w:val="00001B68"/>
    <w:rsid w:val="00001FC0"/>
    <w:rsid w:val="000022DC"/>
    <w:rsid w:val="00002F2A"/>
    <w:rsid w:val="00003E25"/>
    <w:rsid w:val="000054E0"/>
    <w:rsid w:val="00005B85"/>
    <w:rsid w:val="000062C2"/>
    <w:rsid w:val="00007848"/>
    <w:rsid w:val="00007D4A"/>
    <w:rsid w:val="00010128"/>
    <w:rsid w:val="0001022E"/>
    <w:rsid w:val="000105CD"/>
    <w:rsid w:val="00010AA2"/>
    <w:rsid w:val="00011173"/>
    <w:rsid w:val="00011D70"/>
    <w:rsid w:val="00012C03"/>
    <w:rsid w:val="00012DE1"/>
    <w:rsid w:val="00012EFB"/>
    <w:rsid w:val="00013589"/>
    <w:rsid w:val="00013CE7"/>
    <w:rsid w:val="00013D80"/>
    <w:rsid w:val="00013DAD"/>
    <w:rsid w:val="0001520A"/>
    <w:rsid w:val="0001598A"/>
    <w:rsid w:val="00016F60"/>
    <w:rsid w:val="00017B1B"/>
    <w:rsid w:val="00017EA8"/>
    <w:rsid w:val="00020044"/>
    <w:rsid w:val="000201FD"/>
    <w:rsid w:val="00020D40"/>
    <w:rsid w:val="00020F0B"/>
    <w:rsid w:val="000213F5"/>
    <w:rsid w:val="00022860"/>
    <w:rsid w:val="0002439D"/>
    <w:rsid w:val="000249A3"/>
    <w:rsid w:val="00024AA1"/>
    <w:rsid w:val="0002527A"/>
    <w:rsid w:val="00025750"/>
    <w:rsid w:val="00025B1C"/>
    <w:rsid w:val="00026E16"/>
    <w:rsid w:val="000276CA"/>
    <w:rsid w:val="00027B09"/>
    <w:rsid w:val="00027B35"/>
    <w:rsid w:val="00027C37"/>
    <w:rsid w:val="00027E00"/>
    <w:rsid w:val="00031036"/>
    <w:rsid w:val="00031143"/>
    <w:rsid w:val="0003247B"/>
    <w:rsid w:val="00032F4A"/>
    <w:rsid w:val="0003543D"/>
    <w:rsid w:val="00036E27"/>
    <w:rsid w:val="0003723C"/>
    <w:rsid w:val="000372A1"/>
    <w:rsid w:val="00037595"/>
    <w:rsid w:val="00037CCA"/>
    <w:rsid w:val="000401AC"/>
    <w:rsid w:val="00040B91"/>
    <w:rsid w:val="00040FAC"/>
    <w:rsid w:val="00041269"/>
    <w:rsid w:val="00041F86"/>
    <w:rsid w:val="00042367"/>
    <w:rsid w:val="00043145"/>
    <w:rsid w:val="0004360E"/>
    <w:rsid w:val="000444D2"/>
    <w:rsid w:val="000452B4"/>
    <w:rsid w:val="0004692C"/>
    <w:rsid w:val="00046B9E"/>
    <w:rsid w:val="00047C95"/>
    <w:rsid w:val="00051ECF"/>
    <w:rsid w:val="00053759"/>
    <w:rsid w:val="00053DB9"/>
    <w:rsid w:val="00054167"/>
    <w:rsid w:val="00054C3D"/>
    <w:rsid w:val="00054EF6"/>
    <w:rsid w:val="00054FB6"/>
    <w:rsid w:val="000555FD"/>
    <w:rsid w:val="00055C3B"/>
    <w:rsid w:val="00056487"/>
    <w:rsid w:val="00057B02"/>
    <w:rsid w:val="000601B5"/>
    <w:rsid w:val="00060762"/>
    <w:rsid w:val="00060AD1"/>
    <w:rsid w:val="00060C74"/>
    <w:rsid w:val="00062286"/>
    <w:rsid w:val="00062339"/>
    <w:rsid w:val="0006280A"/>
    <w:rsid w:val="000630E8"/>
    <w:rsid w:val="00063657"/>
    <w:rsid w:val="00063769"/>
    <w:rsid w:val="00063E58"/>
    <w:rsid w:val="00064642"/>
    <w:rsid w:val="0006478B"/>
    <w:rsid w:val="00064B9B"/>
    <w:rsid w:val="00064EFA"/>
    <w:rsid w:val="000661C9"/>
    <w:rsid w:val="0006652B"/>
    <w:rsid w:val="00066587"/>
    <w:rsid w:val="00066CAD"/>
    <w:rsid w:val="00067137"/>
    <w:rsid w:val="0006790C"/>
    <w:rsid w:val="00070E4A"/>
    <w:rsid w:val="00071433"/>
    <w:rsid w:val="00071A0B"/>
    <w:rsid w:val="00072656"/>
    <w:rsid w:val="00072C38"/>
    <w:rsid w:val="00072E45"/>
    <w:rsid w:val="000740B4"/>
    <w:rsid w:val="000748E9"/>
    <w:rsid w:val="00075DBF"/>
    <w:rsid w:val="0007695F"/>
    <w:rsid w:val="00077017"/>
    <w:rsid w:val="00077589"/>
    <w:rsid w:val="000801B9"/>
    <w:rsid w:val="000803E3"/>
    <w:rsid w:val="00080B0A"/>
    <w:rsid w:val="00082368"/>
    <w:rsid w:val="00082D75"/>
    <w:rsid w:val="00084591"/>
    <w:rsid w:val="000847DC"/>
    <w:rsid w:val="00084D85"/>
    <w:rsid w:val="000852B9"/>
    <w:rsid w:val="0008538B"/>
    <w:rsid w:val="00085B05"/>
    <w:rsid w:val="000868B4"/>
    <w:rsid w:val="00086CBD"/>
    <w:rsid w:val="00087337"/>
    <w:rsid w:val="00090194"/>
    <w:rsid w:val="000902ED"/>
    <w:rsid w:val="000906D1"/>
    <w:rsid w:val="000909CC"/>
    <w:rsid w:val="00090E93"/>
    <w:rsid w:val="00091866"/>
    <w:rsid w:val="00091A05"/>
    <w:rsid w:val="00094A57"/>
    <w:rsid w:val="00096125"/>
    <w:rsid w:val="00096948"/>
    <w:rsid w:val="00096E49"/>
    <w:rsid w:val="000974D7"/>
    <w:rsid w:val="00097AA5"/>
    <w:rsid w:val="000A0093"/>
    <w:rsid w:val="000A0499"/>
    <w:rsid w:val="000A04C4"/>
    <w:rsid w:val="000A0702"/>
    <w:rsid w:val="000A080D"/>
    <w:rsid w:val="000A1257"/>
    <w:rsid w:val="000A1F80"/>
    <w:rsid w:val="000A1FDC"/>
    <w:rsid w:val="000A2DC5"/>
    <w:rsid w:val="000A3852"/>
    <w:rsid w:val="000A3A7B"/>
    <w:rsid w:val="000A3B90"/>
    <w:rsid w:val="000A3BEF"/>
    <w:rsid w:val="000A4135"/>
    <w:rsid w:val="000A4A57"/>
    <w:rsid w:val="000A732B"/>
    <w:rsid w:val="000A79C4"/>
    <w:rsid w:val="000B07DE"/>
    <w:rsid w:val="000B0F89"/>
    <w:rsid w:val="000B2987"/>
    <w:rsid w:val="000B2BF9"/>
    <w:rsid w:val="000B2FE7"/>
    <w:rsid w:val="000B3568"/>
    <w:rsid w:val="000B3C2E"/>
    <w:rsid w:val="000B499C"/>
    <w:rsid w:val="000B5590"/>
    <w:rsid w:val="000B5628"/>
    <w:rsid w:val="000B6BC0"/>
    <w:rsid w:val="000B7213"/>
    <w:rsid w:val="000B748C"/>
    <w:rsid w:val="000B754E"/>
    <w:rsid w:val="000B7613"/>
    <w:rsid w:val="000B7879"/>
    <w:rsid w:val="000B79FF"/>
    <w:rsid w:val="000C01CB"/>
    <w:rsid w:val="000C0EDE"/>
    <w:rsid w:val="000C1438"/>
    <w:rsid w:val="000C1933"/>
    <w:rsid w:val="000C2036"/>
    <w:rsid w:val="000C3EE6"/>
    <w:rsid w:val="000C49B2"/>
    <w:rsid w:val="000C5145"/>
    <w:rsid w:val="000C5356"/>
    <w:rsid w:val="000C5FA4"/>
    <w:rsid w:val="000D0542"/>
    <w:rsid w:val="000D1488"/>
    <w:rsid w:val="000D151A"/>
    <w:rsid w:val="000D1F60"/>
    <w:rsid w:val="000D3160"/>
    <w:rsid w:val="000D34F3"/>
    <w:rsid w:val="000D36F5"/>
    <w:rsid w:val="000D3BAA"/>
    <w:rsid w:val="000D4615"/>
    <w:rsid w:val="000D4BD7"/>
    <w:rsid w:val="000D5A60"/>
    <w:rsid w:val="000D5B85"/>
    <w:rsid w:val="000D6098"/>
    <w:rsid w:val="000D7B64"/>
    <w:rsid w:val="000D7FC6"/>
    <w:rsid w:val="000E01AD"/>
    <w:rsid w:val="000E0391"/>
    <w:rsid w:val="000E0BA7"/>
    <w:rsid w:val="000E0FBF"/>
    <w:rsid w:val="000E10F3"/>
    <w:rsid w:val="000E14C3"/>
    <w:rsid w:val="000E1EFF"/>
    <w:rsid w:val="000E22D6"/>
    <w:rsid w:val="000E2FDD"/>
    <w:rsid w:val="000E31BA"/>
    <w:rsid w:val="000E407A"/>
    <w:rsid w:val="000E4B15"/>
    <w:rsid w:val="000E4FB3"/>
    <w:rsid w:val="000E4FF0"/>
    <w:rsid w:val="000E5B12"/>
    <w:rsid w:val="000E5CCA"/>
    <w:rsid w:val="000E65C8"/>
    <w:rsid w:val="000E7FCA"/>
    <w:rsid w:val="000F1B80"/>
    <w:rsid w:val="000F209D"/>
    <w:rsid w:val="000F3197"/>
    <w:rsid w:val="000F31C5"/>
    <w:rsid w:val="000F322B"/>
    <w:rsid w:val="000F4541"/>
    <w:rsid w:val="000F4597"/>
    <w:rsid w:val="000F4EB8"/>
    <w:rsid w:val="000F514C"/>
    <w:rsid w:val="000F5B7B"/>
    <w:rsid w:val="000F5CDB"/>
    <w:rsid w:val="001001B7"/>
    <w:rsid w:val="00100222"/>
    <w:rsid w:val="00100D2D"/>
    <w:rsid w:val="00101384"/>
    <w:rsid w:val="00101395"/>
    <w:rsid w:val="0010256E"/>
    <w:rsid w:val="00102951"/>
    <w:rsid w:val="00103DB9"/>
    <w:rsid w:val="00105085"/>
    <w:rsid w:val="001051ED"/>
    <w:rsid w:val="001053E6"/>
    <w:rsid w:val="00105533"/>
    <w:rsid w:val="00106FDD"/>
    <w:rsid w:val="001077F8"/>
    <w:rsid w:val="00107948"/>
    <w:rsid w:val="001107BE"/>
    <w:rsid w:val="00110B90"/>
    <w:rsid w:val="0011170B"/>
    <w:rsid w:val="00112B80"/>
    <w:rsid w:val="001134CA"/>
    <w:rsid w:val="00113E31"/>
    <w:rsid w:val="00115903"/>
    <w:rsid w:val="00116371"/>
    <w:rsid w:val="001167D9"/>
    <w:rsid w:val="001168C9"/>
    <w:rsid w:val="00117772"/>
    <w:rsid w:val="0011792A"/>
    <w:rsid w:val="00117A4C"/>
    <w:rsid w:val="00117F7D"/>
    <w:rsid w:val="00120ADD"/>
    <w:rsid w:val="00122188"/>
    <w:rsid w:val="00122713"/>
    <w:rsid w:val="0012360C"/>
    <w:rsid w:val="001240A3"/>
    <w:rsid w:val="00124593"/>
    <w:rsid w:val="001247F0"/>
    <w:rsid w:val="00124A1E"/>
    <w:rsid w:val="00125025"/>
    <w:rsid w:val="001256CB"/>
    <w:rsid w:val="00125AC3"/>
    <w:rsid w:val="0012604A"/>
    <w:rsid w:val="001263FE"/>
    <w:rsid w:val="00127284"/>
    <w:rsid w:val="00127874"/>
    <w:rsid w:val="001306AC"/>
    <w:rsid w:val="001316C0"/>
    <w:rsid w:val="0013177F"/>
    <w:rsid w:val="001321E6"/>
    <w:rsid w:val="001328E0"/>
    <w:rsid w:val="001332B1"/>
    <w:rsid w:val="0013374A"/>
    <w:rsid w:val="001340ED"/>
    <w:rsid w:val="001345EB"/>
    <w:rsid w:val="00134B7B"/>
    <w:rsid w:val="00134E2C"/>
    <w:rsid w:val="0013532C"/>
    <w:rsid w:val="00135B9C"/>
    <w:rsid w:val="00137803"/>
    <w:rsid w:val="00137836"/>
    <w:rsid w:val="00140A28"/>
    <w:rsid w:val="00143C20"/>
    <w:rsid w:val="0014413A"/>
    <w:rsid w:val="00144945"/>
    <w:rsid w:val="001459D5"/>
    <w:rsid w:val="00145AAA"/>
    <w:rsid w:val="00146F83"/>
    <w:rsid w:val="00150211"/>
    <w:rsid w:val="0015071B"/>
    <w:rsid w:val="00150929"/>
    <w:rsid w:val="00152156"/>
    <w:rsid w:val="001544B7"/>
    <w:rsid w:val="001547FD"/>
    <w:rsid w:val="00154E81"/>
    <w:rsid w:val="00156555"/>
    <w:rsid w:val="00156A27"/>
    <w:rsid w:val="001570CF"/>
    <w:rsid w:val="001577C1"/>
    <w:rsid w:val="00157AEB"/>
    <w:rsid w:val="00160633"/>
    <w:rsid w:val="0016140A"/>
    <w:rsid w:val="0016141A"/>
    <w:rsid w:val="0016211B"/>
    <w:rsid w:val="001622BF"/>
    <w:rsid w:val="00162977"/>
    <w:rsid w:val="001629A7"/>
    <w:rsid w:val="00163004"/>
    <w:rsid w:val="00163207"/>
    <w:rsid w:val="00163A4C"/>
    <w:rsid w:val="00164B8B"/>
    <w:rsid w:val="00164CCF"/>
    <w:rsid w:val="001654AC"/>
    <w:rsid w:val="001656D4"/>
    <w:rsid w:val="00165E95"/>
    <w:rsid w:val="00166430"/>
    <w:rsid w:val="00167FE4"/>
    <w:rsid w:val="00170362"/>
    <w:rsid w:val="0017071E"/>
    <w:rsid w:val="00170889"/>
    <w:rsid w:val="00170A24"/>
    <w:rsid w:val="00170F03"/>
    <w:rsid w:val="00171FE1"/>
    <w:rsid w:val="0017220B"/>
    <w:rsid w:val="00173557"/>
    <w:rsid w:val="00173730"/>
    <w:rsid w:val="0017495E"/>
    <w:rsid w:val="00175983"/>
    <w:rsid w:val="00177422"/>
    <w:rsid w:val="0017755B"/>
    <w:rsid w:val="00181477"/>
    <w:rsid w:val="0018149D"/>
    <w:rsid w:val="001824A6"/>
    <w:rsid w:val="0018315B"/>
    <w:rsid w:val="001833A3"/>
    <w:rsid w:val="00183919"/>
    <w:rsid w:val="00183C93"/>
    <w:rsid w:val="00185740"/>
    <w:rsid w:val="00185B82"/>
    <w:rsid w:val="001866D6"/>
    <w:rsid w:val="00187138"/>
    <w:rsid w:val="001873DB"/>
    <w:rsid w:val="00187FA7"/>
    <w:rsid w:val="00190D1A"/>
    <w:rsid w:val="00190FBC"/>
    <w:rsid w:val="001912D4"/>
    <w:rsid w:val="00191734"/>
    <w:rsid w:val="00191C7E"/>
    <w:rsid w:val="001923AA"/>
    <w:rsid w:val="00192741"/>
    <w:rsid w:val="00193352"/>
    <w:rsid w:val="00193BED"/>
    <w:rsid w:val="00193E4D"/>
    <w:rsid w:val="001943BC"/>
    <w:rsid w:val="0019520C"/>
    <w:rsid w:val="0019592D"/>
    <w:rsid w:val="00195987"/>
    <w:rsid w:val="00195D43"/>
    <w:rsid w:val="00196026"/>
    <w:rsid w:val="00197423"/>
    <w:rsid w:val="00197776"/>
    <w:rsid w:val="001A0B80"/>
    <w:rsid w:val="001A14C3"/>
    <w:rsid w:val="001A1C12"/>
    <w:rsid w:val="001A2156"/>
    <w:rsid w:val="001A26F4"/>
    <w:rsid w:val="001A4723"/>
    <w:rsid w:val="001A4838"/>
    <w:rsid w:val="001A4BF9"/>
    <w:rsid w:val="001A4C81"/>
    <w:rsid w:val="001A5372"/>
    <w:rsid w:val="001A5A8A"/>
    <w:rsid w:val="001A5B64"/>
    <w:rsid w:val="001A63EA"/>
    <w:rsid w:val="001A6692"/>
    <w:rsid w:val="001A6D67"/>
    <w:rsid w:val="001A6EAD"/>
    <w:rsid w:val="001A76C9"/>
    <w:rsid w:val="001B1769"/>
    <w:rsid w:val="001B1A1F"/>
    <w:rsid w:val="001B24A3"/>
    <w:rsid w:val="001B2550"/>
    <w:rsid w:val="001B2BB7"/>
    <w:rsid w:val="001B2BDC"/>
    <w:rsid w:val="001B2FDA"/>
    <w:rsid w:val="001B3309"/>
    <w:rsid w:val="001B42B5"/>
    <w:rsid w:val="001B46A4"/>
    <w:rsid w:val="001B4739"/>
    <w:rsid w:val="001B4FCC"/>
    <w:rsid w:val="001B6AC9"/>
    <w:rsid w:val="001B6B20"/>
    <w:rsid w:val="001B6C63"/>
    <w:rsid w:val="001B763E"/>
    <w:rsid w:val="001C0C0A"/>
    <w:rsid w:val="001C12EF"/>
    <w:rsid w:val="001C16D5"/>
    <w:rsid w:val="001C3317"/>
    <w:rsid w:val="001C4C94"/>
    <w:rsid w:val="001C5215"/>
    <w:rsid w:val="001D0410"/>
    <w:rsid w:val="001D09E2"/>
    <w:rsid w:val="001D0B74"/>
    <w:rsid w:val="001D1452"/>
    <w:rsid w:val="001D154C"/>
    <w:rsid w:val="001D2EC2"/>
    <w:rsid w:val="001D429E"/>
    <w:rsid w:val="001D4800"/>
    <w:rsid w:val="001D4D9E"/>
    <w:rsid w:val="001D5E31"/>
    <w:rsid w:val="001D64C6"/>
    <w:rsid w:val="001D6B47"/>
    <w:rsid w:val="001D7392"/>
    <w:rsid w:val="001D7F77"/>
    <w:rsid w:val="001E01E1"/>
    <w:rsid w:val="001E0208"/>
    <w:rsid w:val="001E03E5"/>
    <w:rsid w:val="001E11D6"/>
    <w:rsid w:val="001E197E"/>
    <w:rsid w:val="001E1D03"/>
    <w:rsid w:val="001E3E3E"/>
    <w:rsid w:val="001E499C"/>
    <w:rsid w:val="001F2555"/>
    <w:rsid w:val="001F2614"/>
    <w:rsid w:val="001F42F8"/>
    <w:rsid w:val="001F6C34"/>
    <w:rsid w:val="001F7680"/>
    <w:rsid w:val="001F768E"/>
    <w:rsid w:val="001F78A0"/>
    <w:rsid w:val="00201398"/>
    <w:rsid w:val="00201718"/>
    <w:rsid w:val="00202167"/>
    <w:rsid w:val="002025BB"/>
    <w:rsid w:val="00202703"/>
    <w:rsid w:val="00202A5F"/>
    <w:rsid w:val="00202F91"/>
    <w:rsid w:val="002037CC"/>
    <w:rsid w:val="00204EA8"/>
    <w:rsid w:val="00205B40"/>
    <w:rsid w:val="00206006"/>
    <w:rsid w:val="00206700"/>
    <w:rsid w:val="00206DDB"/>
    <w:rsid w:val="00206F91"/>
    <w:rsid w:val="00207B7F"/>
    <w:rsid w:val="00207C21"/>
    <w:rsid w:val="00207F9A"/>
    <w:rsid w:val="002108CF"/>
    <w:rsid w:val="00210C08"/>
    <w:rsid w:val="00212622"/>
    <w:rsid w:val="00212678"/>
    <w:rsid w:val="00212A96"/>
    <w:rsid w:val="00212F3C"/>
    <w:rsid w:val="00213DC7"/>
    <w:rsid w:val="002152A1"/>
    <w:rsid w:val="0021566B"/>
    <w:rsid w:val="002161DE"/>
    <w:rsid w:val="00216CBB"/>
    <w:rsid w:val="0022029E"/>
    <w:rsid w:val="002203E8"/>
    <w:rsid w:val="002213E4"/>
    <w:rsid w:val="00221556"/>
    <w:rsid w:val="00221889"/>
    <w:rsid w:val="00221EA5"/>
    <w:rsid w:val="0022230B"/>
    <w:rsid w:val="00223718"/>
    <w:rsid w:val="00223CC8"/>
    <w:rsid w:val="0022493E"/>
    <w:rsid w:val="00224CFE"/>
    <w:rsid w:val="00224F0E"/>
    <w:rsid w:val="00224F51"/>
    <w:rsid w:val="0022520F"/>
    <w:rsid w:val="00225A2B"/>
    <w:rsid w:val="00225C1C"/>
    <w:rsid w:val="00226B0E"/>
    <w:rsid w:val="00230DDA"/>
    <w:rsid w:val="00232316"/>
    <w:rsid w:val="00232523"/>
    <w:rsid w:val="00232EEC"/>
    <w:rsid w:val="0023314B"/>
    <w:rsid w:val="00233868"/>
    <w:rsid w:val="0023482A"/>
    <w:rsid w:val="00234978"/>
    <w:rsid w:val="00235D33"/>
    <w:rsid w:val="00237D5B"/>
    <w:rsid w:val="00237E9D"/>
    <w:rsid w:val="00240268"/>
    <w:rsid w:val="002402BE"/>
    <w:rsid w:val="00241668"/>
    <w:rsid w:val="00243B6B"/>
    <w:rsid w:val="002446D1"/>
    <w:rsid w:val="00244790"/>
    <w:rsid w:val="00244CC0"/>
    <w:rsid w:val="00244D0C"/>
    <w:rsid w:val="00244D65"/>
    <w:rsid w:val="00245009"/>
    <w:rsid w:val="002451C1"/>
    <w:rsid w:val="00245830"/>
    <w:rsid w:val="002463D2"/>
    <w:rsid w:val="00250122"/>
    <w:rsid w:val="00250FF9"/>
    <w:rsid w:val="00252084"/>
    <w:rsid w:val="002529F7"/>
    <w:rsid w:val="00253359"/>
    <w:rsid w:val="00254B0E"/>
    <w:rsid w:val="00255873"/>
    <w:rsid w:val="002558D6"/>
    <w:rsid w:val="002558FF"/>
    <w:rsid w:val="00255BA1"/>
    <w:rsid w:val="00255E03"/>
    <w:rsid w:val="00257C8A"/>
    <w:rsid w:val="00257D1F"/>
    <w:rsid w:val="0026008C"/>
    <w:rsid w:val="00260B57"/>
    <w:rsid w:val="00261FE7"/>
    <w:rsid w:val="0026237A"/>
    <w:rsid w:val="00262AC3"/>
    <w:rsid w:val="00263359"/>
    <w:rsid w:val="00264AFF"/>
    <w:rsid w:val="0026531F"/>
    <w:rsid w:val="00265F41"/>
    <w:rsid w:val="0026610F"/>
    <w:rsid w:val="0026724E"/>
    <w:rsid w:val="00267985"/>
    <w:rsid w:val="002679EC"/>
    <w:rsid w:val="00267B5E"/>
    <w:rsid w:val="00270A35"/>
    <w:rsid w:val="00271005"/>
    <w:rsid w:val="00271FB3"/>
    <w:rsid w:val="00272219"/>
    <w:rsid w:val="00273628"/>
    <w:rsid w:val="00273D74"/>
    <w:rsid w:val="0027494F"/>
    <w:rsid w:val="00275743"/>
    <w:rsid w:val="00276FF4"/>
    <w:rsid w:val="00277138"/>
    <w:rsid w:val="00277199"/>
    <w:rsid w:val="00281184"/>
    <w:rsid w:val="002818E7"/>
    <w:rsid w:val="00282B12"/>
    <w:rsid w:val="00282BE9"/>
    <w:rsid w:val="00282F6A"/>
    <w:rsid w:val="00283CBB"/>
    <w:rsid w:val="0028601E"/>
    <w:rsid w:val="002867E9"/>
    <w:rsid w:val="00286CF2"/>
    <w:rsid w:val="0029133F"/>
    <w:rsid w:val="0029247B"/>
    <w:rsid w:val="00292CBE"/>
    <w:rsid w:val="002934E8"/>
    <w:rsid w:val="00293722"/>
    <w:rsid w:val="002939EE"/>
    <w:rsid w:val="00294BF2"/>
    <w:rsid w:val="002957EE"/>
    <w:rsid w:val="002963EC"/>
    <w:rsid w:val="002979B0"/>
    <w:rsid w:val="00297D33"/>
    <w:rsid w:val="002A1A2A"/>
    <w:rsid w:val="002A2026"/>
    <w:rsid w:val="002A2300"/>
    <w:rsid w:val="002A25BF"/>
    <w:rsid w:val="002A347C"/>
    <w:rsid w:val="002A3EEB"/>
    <w:rsid w:val="002A473F"/>
    <w:rsid w:val="002A47F6"/>
    <w:rsid w:val="002A4911"/>
    <w:rsid w:val="002A4DB5"/>
    <w:rsid w:val="002A5FF1"/>
    <w:rsid w:val="002A6694"/>
    <w:rsid w:val="002A7689"/>
    <w:rsid w:val="002B1DE1"/>
    <w:rsid w:val="002B2DE8"/>
    <w:rsid w:val="002B2ECE"/>
    <w:rsid w:val="002B317A"/>
    <w:rsid w:val="002B3ECC"/>
    <w:rsid w:val="002B5AE4"/>
    <w:rsid w:val="002B5D77"/>
    <w:rsid w:val="002B6408"/>
    <w:rsid w:val="002C01D5"/>
    <w:rsid w:val="002C073F"/>
    <w:rsid w:val="002C0A38"/>
    <w:rsid w:val="002C122D"/>
    <w:rsid w:val="002C24C9"/>
    <w:rsid w:val="002C2696"/>
    <w:rsid w:val="002C289A"/>
    <w:rsid w:val="002C2DEA"/>
    <w:rsid w:val="002C55EF"/>
    <w:rsid w:val="002C58CC"/>
    <w:rsid w:val="002C5ED9"/>
    <w:rsid w:val="002C6A43"/>
    <w:rsid w:val="002C7EAA"/>
    <w:rsid w:val="002D254E"/>
    <w:rsid w:val="002D283F"/>
    <w:rsid w:val="002D2963"/>
    <w:rsid w:val="002D40D4"/>
    <w:rsid w:val="002D4271"/>
    <w:rsid w:val="002D461D"/>
    <w:rsid w:val="002D4624"/>
    <w:rsid w:val="002D4CB5"/>
    <w:rsid w:val="002D5237"/>
    <w:rsid w:val="002D5D25"/>
    <w:rsid w:val="002D66B0"/>
    <w:rsid w:val="002D795D"/>
    <w:rsid w:val="002E064D"/>
    <w:rsid w:val="002E07E2"/>
    <w:rsid w:val="002E1B72"/>
    <w:rsid w:val="002E1F28"/>
    <w:rsid w:val="002E2115"/>
    <w:rsid w:val="002E2482"/>
    <w:rsid w:val="002E3160"/>
    <w:rsid w:val="002E3E86"/>
    <w:rsid w:val="002E3FE6"/>
    <w:rsid w:val="002E4383"/>
    <w:rsid w:val="002E4D49"/>
    <w:rsid w:val="002E4E80"/>
    <w:rsid w:val="002E583A"/>
    <w:rsid w:val="002E68FD"/>
    <w:rsid w:val="002E78BF"/>
    <w:rsid w:val="002F0098"/>
    <w:rsid w:val="002F03BF"/>
    <w:rsid w:val="002F0DF5"/>
    <w:rsid w:val="002F12D1"/>
    <w:rsid w:val="002F1D4A"/>
    <w:rsid w:val="002F2CA5"/>
    <w:rsid w:val="002F3F27"/>
    <w:rsid w:val="002F47C1"/>
    <w:rsid w:val="002F6320"/>
    <w:rsid w:val="002F64F5"/>
    <w:rsid w:val="002F6B4D"/>
    <w:rsid w:val="002F71C2"/>
    <w:rsid w:val="002F728E"/>
    <w:rsid w:val="00300257"/>
    <w:rsid w:val="00300706"/>
    <w:rsid w:val="003009ED"/>
    <w:rsid w:val="00300DE7"/>
    <w:rsid w:val="00300F5E"/>
    <w:rsid w:val="00301E87"/>
    <w:rsid w:val="00304119"/>
    <w:rsid w:val="00304C38"/>
    <w:rsid w:val="00305859"/>
    <w:rsid w:val="00305CB3"/>
    <w:rsid w:val="00306357"/>
    <w:rsid w:val="00306F41"/>
    <w:rsid w:val="00307E59"/>
    <w:rsid w:val="003108D6"/>
    <w:rsid w:val="003113A4"/>
    <w:rsid w:val="00312ADB"/>
    <w:rsid w:val="0031333D"/>
    <w:rsid w:val="003135D0"/>
    <w:rsid w:val="00314054"/>
    <w:rsid w:val="003151D6"/>
    <w:rsid w:val="0031525C"/>
    <w:rsid w:val="00315CCF"/>
    <w:rsid w:val="003161E7"/>
    <w:rsid w:val="003162A0"/>
    <w:rsid w:val="00316553"/>
    <w:rsid w:val="00316B74"/>
    <w:rsid w:val="00317A1F"/>
    <w:rsid w:val="003221CB"/>
    <w:rsid w:val="00323B69"/>
    <w:rsid w:val="00323F39"/>
    <w:rsid w:val="00324A47"/>
    <w:rsid w:val="00324D6F"/>
    <w:rsid w:val="00325229"/>
    <w:rsid w:val="0032545B"/>
    <w:rsid w:val="00325891"/>
    <w:rsid w:val="00325E2E"/>
    <w:rsid w:val="00326455"/>
    <w:rsid w:val="003268FB"/>
    <w:rsid w:val="00326CE7"/>
    <w:rsid w:val="00327DE2"/>
    <w:rsid w:val="00327EAD"/>
    <w:rsid w:val="00330197"/>
    <w:rsid w:val="003304C7"/>
    <w:rsid w:val="00330849"/>
    <w:rsid w:val="003308E7"/>
    <w:rsid w:val="00330D5B"/>
    <w:rsid w:val="00331B88"/>
    <w:rsid w:val="003326E2"/>
    <w:rsid w:val="0033291A"/>
    <w:rsid w:val="0033352E"/>
    <w:rsid w:val="00333D7E"/>
    <w:rsid w:val="00333E73"/>
    <w:rsid w:val="00334464"/>
    <w:rsid w:val="00334725"/>
    <w:rsid w:val="00335703"/>
    <w:rsid w:val="00336371"/>
    <w:rsid w:val="003374DE"/>
    <w:rsid w:val="003375F1"/>
    <w:rsid w:val="00337836"/>
    <w:rsid w:val="003408CD"/>
    <w:rsid w:val="00341819"/>
    <w:rsid w:val="0034332E"/>
    <w:rsid w:val="00343A3C"/>
    <w:rsid w:val="00343D9D"/>
    <w:rsid w:val="00346176"/>
    <w:rsid w:val="0034617E"/>
    <w:rsid w:val="0034620C"/>
    <w:rsid w:val="0035021C"/>
    <w:rsid w:val="003511A3"/>
    <w:rsid w:val="0035121D"/>
    <w:rsid w:val="00351506"/>
    <w:rsid w:val="0035276F"/>
    <w:rsid w:val="003538B4"/>
    <w:rsid w:val="0035506A"/>
    <w:rsid w:val="003553C7"/>
    <w:rsid w:val="003556EB"/>
    <w:rsid w:val="00355CC2"/>
    <w:rsid w:val="003564EC"/>
    <w:rsid w:val="00356BC8"/>
    <w:rsid w:val="00356BDC"/>
    <w:rsid w:val="00357E65"/>
    <w:rsid w:val="00357FFA"/>
    <w:rsid w:val="003600ED"/>
    <w:rsid w:val="0036293B"/>
    <w:rsid w:val="0036420A"/>
    <w:rsid w:val="00364337"/>
    <w:rsid w:val="0036454B"/>
    <w:rsid w:val="00364641"/>
    <w:rsid w:val="00364C4A"/>
    <w:rsid w:val="00365FA7"/>
    <w:rsid w:val="003679CB"/>
    <w:rsid w:val="0037025D"/>
    <w:rsid w:val="00370910"/>
    <w:rsid w:val="00371A1D"/>
    <w:rsid w:val="003730CA"/>
    <w:rsid w:val="0037326F"/>
    <w:rsid w:val="00373A71"/>
    <w:rsid w:val="00373CF8"/>
    <w:rsid w:val="00373CFE"/>
    <w:rsid w:val="00373EA9"/>
    <w:rsid w:val="0037414B"/>
    <w:rsid w:val="00374F41"/>
    <w:rsid w:val="0037573C"/>
    <w:rsid w:val="0037653F"/>
    <w:rsid w:val="00376765"/>
    <w:rsid w:val="00376FE2"/>
    <w:rsid w:val="003806D0"/>
    <w:rsid w:val="00381D3E"/>
    <w:rsid w:val="003829C8"/>
    <w:rsid w:val="003835EA"/>
    <w:rsid w:val="003837F6"/>
    <w:rsid w:val="00383DD8"/>
    <w:rsid w:val="00384012"/>
    <w:rsid w:val="00384196"/>
    <w:rsid w:val="00384959"/>
    <w:rsid w:val="0038541D"/>
    <w:rsid w:val="0038574A"/>
    <w:rsid w:val="00385F5A"/>
    <w:rsid w:val="0038678B"/>
    <w:rsid w:val="003868D8"/>
    <w:rsid w:val="00386EA7"/>
    <w:rsid w:val="003873E4"/>
    <w:rsid w:val="00387E47"/>
    <w:rsid w:val="00387F53"/>
    <w:rsid w:val="00390B15"/>
    <w:rsid w:val="0039164D"/>
    <w:rsid w:val="00391E0C"/>
    <w:rsid w:val="0039202F"/>
    <w:rsid w:val="00392C8F"/>
    <w:rsid w:val="00392F57"/>
    <w:rsid w:val="003936E1"/>
    <w:rsid w:val="003936F6"/>
    <w:rsid w:val="00393B89"/>
    <w:rsid w:val="00393C97"/>
    <w:rsid w:val="00394890"/>
    <w:rsid w:val="003954DC"/>
    <w:rsid w:val="00395AC7"/>
    <w:rsid w:val="0039766D"/>
    <w:rsid w:val="003A0536"/>
    <w:rsid w:val="003A0616"/>
    <w:rsid w:val="003A066E"/>
    <w:rsid w:val="003A1224"/>
    <w:rsid w:val="003A1FA0"/>
    <w:rsid w:val="003A252E"/>
    <w:rsid w:val="003A3695"/>
    <w:rsid w:val="003A3A54"/>
    <w:rsid w:val="003A68B6"/>
    <w:rsid w:val="003A6CEC"/>
    <w:rsid w:val="003A78C6"/>
    <w:rsid w:val="003A7AC5"/>
    <w:rsid w:val="003A7AE1"/>
    <w:rsid w:val="003A7CFF"/>
    <w:rsid w:val="003B0019"/>
    <w:rsid w:val="003B0130"/>
    <w:rsid w:val="003B056C"/>
    <w:rsid w:val="003B081E"/>
    <w:rsid w:val="003B0CA4"/>
    <w:rsid w:val="003B0E52"/>
    <w:rsid w:val="003B17E5"/>
    <w:rsid w:val="003B236F"/>
    <w:rsid w:val="003B2D32"/>
    <w:rsid w:val="003B3BBE"/>
    <w:rsid w:val="003B422B"/>
    <w:rsid w:val="003B4D4B"/>
    <w:rsid w:val="003B52A1"/>
    <w:rsid w:val="003B6586"/>
    <w:rsid w:val="003B75DE"/>
    <w:rsid w:val="003B7987"/>
    <w:rsid w:val="003B7A83"/>
    <w:rsid w:val="003C0655"/>
    <w:rsid w:val="003C0DCA"/>
    <w:rsid w:val="003C13AF"/>
    <w:rsid w:val="003C30F3"/>
    <w:rsid w:val="003C316D"/>
    <w:rsid w:val="003C31F3"/>
    <w:rsid w:val="003C504F"/>
    <w:rsid w:val="003C537F"/>
    <w:rsid w:val="003C5CC8"/>
    <w:rsid w:val="003C604F"/>
    <w:rsid w:val="003C72B3"/>
    <w:rsid w:val="003C78DD"/>
    <w:rsid w:val="003D033B"/>
    <w:rsid w:val="003D035D"/>
    <w:rsid w:val="003D06E1"/>
    <w:rsid w:val="003D13C4"/>
    <w:rsid w:val="003D18E1"/>
    <w:rsid w:val="003D2D9A"/>
    <w:rsid w:val="003D431D"/>
    <w:rsid w:val="003D433A"/>
    <w:rsid w:val="003D4D55"/>
    <w:rsid w:val="003D5665"/>
    <w:rsid w:val="003D5A01"/>
    <w:rsid w:val="003D640B"/>
    <w:rsid w:val="003D663D"/>
    <w:rsid w:val="003D6D72"/>
    <w:rsid w:val="003D7B81"/>
    <w:rsid w:val="003E0903"/>
    <w:rsid w:val="003E174B"/>
    <w:rsid w:val="003E1F2E"/>
    <w:rsid w:val="003E2061"/>
    <w:rsid w:val="003E23CE"/>
    <w:rsid w:val="003E3673"/>
    <w:rsid w:val="003E4C1B"/>
    <w:rsid w:val="003E516B"/>
    <w:rsid w:val="003E6743"/>
    <w:rsid w:val="003E79C0"/>
    <w:rsid w:val="003E7BC2"/>
    <w:rsid w:val="003E7D3C"/>
    <w:rsid w:val="003F0A98"/>
    <w:rsid w:val="003F1982"/>
    <w:rsid w:val="003F234B"/>
    <w:rsid w:val="003F27DD"/>
    <w:rsid w:val="003F33F1"/>
    <w:rsid w:val="003F37C1"/>
    <w:rsid w:val="003F4CA1"/>
    <w:rsid w:val="003F54CD"/>
    <w:rsid w:val="003F5515"/>
    <w:rsid w:val="003F58B8"/>
    <w:rsid w:val="003F62F7"/>
    <w:rsid w:val="003F74C3"/>
    <w:rsid w:val="003F77F1"/>
    <w:rsid w:val="004003E1"/>
    <w:rsid w:val="0040086D"/>
    <w:rsid w:val="0040156C"/>
    <w:rsid w:val="00401AA6"/>
    <w:rsid w:val="0040228C"/>
    <w:rsid w:val="00402EBE"/>
    <w:rsid w:val="00403454"/>
    <w:rsid w:val="00403AAE"/>
    <w:rsid w:val="00405324"/>
    <w:rsid w:val="00405726"/>
    <w:rsid w:val="00406BAF"/>
    <w:rsid w:val="004073FA"/>
    <w:rsid w:val="004114D3"/>
    <w:rsid w:val="004116D4"/>
    <w:rsid w:val="00412B1C"/>
    <w:rsid w:val="00414C68"/>
    <w:rsid w:val="004157FB"/>
    <w:rsid w:val="00415C5B"/>
    <w:rsid w:val="004163DC"/>
    <w:rsid w:val="0041675F"/>
    <w:rsid w:val="00416C65"/>
    <w:rsid w:val="00417175"/>
    <w:rsid w:val="00417766"/>
    <w:rsid w:val="00420530"/>
    <w:rsid w:val="00420749"/>
    <w:rsid w:val="00420D57"/>
    <w:rsid w:val="00421269"/>
    <w:rsid w:val="004215E5"/>
    <w:rsid w:val="00422342"/>
    <w:rsid w:val="00422EDC"/>
    <w:rsid w:val="004234F5"/>
    <w:rsid w:val="0042430B"/>
    <w:rsid w:val="004259D7"/>
    <w:rsid w:val="00425AB4"/>
    <w:rsid w:val="00426059"/>
    <w:rsid w:val="00426BF3"/>
    <w:rsid w:val="00427364"/>
    <w:rsid w:val="00427841"/>
    <w:rsid w:val="00430573"/>
    <w:rsid w:val="004309CD"/>
    <w:rsid w:val="00430BC5"/>
    <w:rsid w:val="00430CFF"/>
    <w:rsid w:val="004324B8"/>
    <w:rsid w:val="00432CBE"/>
    <w:rsid w:val="00433D03"/>
    <w:rsid w:val="0043459F"/>
    <w:rsid w:val="00436232"/>
    <w:rsid w:val="00436532"/>
    <w:rsid w:val="00436987"/>
    <w:rsid w:val="004372B5"/>
    <w:rsid w:val="00437310"/>
    <w:rsid w:val="00437536"/>
    <w:rsid w:val="00440B25"/>
    <w:rsid w:val="0044117D"/>
    <w:rsid w:val="00441F2F"/>
    <w:rsid w:val="00442260"/>
    <w:rsid w:val="00442DC9"/>
    <w:rsid w:val="00443517"/>
    <w:rsid w:val="0044351C"/>
    <w:rsid w:val="00443907"/>
    <w:rsid w:val="00443C62"/>
    <w:rsid w:val="00444073"/>
    <w:rsid w:val="0044455B"/>
    <w:rsid w:val="004455E1"/>
    <w:rsid w:val="0044648C"/>
    <w:rsid w:val="00446708"/>
    <w:rsid w:val="00446B81"/>
    <w:rsid w:val="004470D6"/>
    <w:rsid w:val="0044741B"/>
    <w:rsid w:val="00447EDA"/>
    <w:rsid w:val="00450D11"/>
    <w:rsid w:val="00452313"/>
    <w:rsid w:val="00452870"/>
    <w:rsid w:val="00452D0A"/>
    <w:rsid w:val="00452DB8"/>
    <w:rsid w:val="004548DD"/>
    <w:rsid w:val="004552E1"/>
    <w:rsid w:val="0045548E"/>
    <w:rsid w:val="00455508"/>
    <w:rsid w:val="00456052"/>
    <w:rsid w:val="0045661B"/>
    <w:rsid w:val="00456BF7"/>
    <w:rsid w:val="00456FB6"/>
    <w:rsid w:val="00457A62"/>
    <w:rsid w:val="00460966"/>
    <w:rsid w:val="00460B5E"/>
    <w:rsid w:val="00461D7A"/>
    <w:rsid w:val="00462A83"/>
    <w:rsid w:val="00463123"/>
    <w:rsid w:val="00463765"/>
    <w:rsid w:val="00464118"/>
    <w:rsid w:val="004649B9"/>
    <w:rsid w:val="00464CBC"/>
    <w:rsid w:val="00464E77"/>
    <w:rsid w:val="00465BA0"/>
    <w:rsid w:val="004678A4"/>
    <w:rsid w:val="00470124"/>
    <w:rsid w:val="00470D20"/>
    <w:rsid w:val="00472B5B"/>
    <w:rsid w:val="004742E5"/>
    <w:rsid w:val="00474436"/>
    <w:rsid w:val="00475CB4"/>
    <w:rsid w:val="00476169"/>
    <w:rsid w:val="00476D08"/>
    <w:rsid w:val="00476DB4"/>
    <w:rsid w:val="00480645"/>
    <w:rsid w:val="00480C5E"/>
    <w:rsid w:val="00481B96"/>
    <w:rsid w:val="00482CDE"/>
    <w:rsid w:val="00483423"/>
    <w:rsid w:val="004838E1"/>
    <w:rsid w:val="00484746"/>
    <w:rsid w:val="004847DC"/>
    <w:rsid w:val="00484A6D"/>
    <w:rsid w:val="00485445"/>
    <w:rsid w:val="004861B5"/>
    <w:rsid w:val="004864BF"/>
    <w:rsid w:val="00486BE8"/>
    <w:rsid w:val="00486F57"/>
    <w:rsid w:val="0048773C"/>
    <w:rsid w:val="00487782"/>
    <w:rsid w:val="00490778"/>
    <w:rsid w:val="00490BAA"/>
    <w:rsid w:val="0049153E"/>
    <w:rsid w:val="004918EE"/>
    <w:rsid w:val="004922E4"/>
    <w:rsid w:val="004926D7"/>
    <w:rsid w:val="00492A99"/>
    <w:rsid w:val="00492CEF"/>
    <w:rsid w:val="00492D87"/>
    <w:rsid w:val="0049364E"/>
    <w:rsid w:val="00494839"/>
    <w:rsid w:val="004955E9"/>
    <w:rsid w:val="00495920"/>
    <w:rsid w:val="0049652F"/>
    <w:rsid w:val="00496725"/>
    <w:rsid w:val="004968DA"/>
    <w:rsid w:val="00497814"/>
    <w:rsid w:val="00497FE4"/>
    <w:rsid w:val="004A19F0"/>
    <w:rsid w:val="004A1A62"/>
    <w:rsid w:val="004A1C45"/>
    <w:rsid w:val="004A2075"/>
    <w:rsid w:val="004A2C1B"/>
    <w:rsid w:val="004A34D4"/>
    <w:rsid w:val="004A53F7"/>
    <w:rsid w:val="004A66D9"/>
    <w:rsid w:val="004A7F0E"/>
    <w:rsid w:val="004B0BA9"/>
    <w:rsid w:val="004B10A8"/>
    <w:rsid w:val="004B1BE1"/>
    <w:rsid w:val="004B24E9"/>
    <w:rsid w:val="004B2DC1"/>
    <w:rsid w:val="004B4166"/>
    <w:rsid w:val="004B4472"/>
    <w:rsid w:val="004B4815"/>
    <w:rsid w:val="004B5636"/>
    <w:rsid w:val="004B62A7"/>
    <w:rsid w:val="004B6438"/>
    <w:rsid w:val="004B66CC"/>
    <w:rsid w:val="004B6EB9"/>
    <w:rsid w:val="004C0AEF"/>
    <w:rsid w:val="004C1555"/>
    <w:rsid w:val="004C40C4"/>
    <w:rsid w:val="004C4EEC"/>
    <w:rsid w:val="004C50C7"/>
    <w:rsid w:val="004C51BE"/>
    <w:rsid w:val="004C5DD8"/>
    <w:rsid w:val="004C6447"/>
    <w:rsid w:val="004C6A1B"/>
    <w:rsid w:val="004C7220"/>
    <w:rsid w:val="004D0952"/>
    <w:rsid w:val="004D1911"/>
    <w:rsid w:val="004D1B67"/>
    <w:rsid w:val="004D1FAB"/>
    <w:rsid w:val="004D2D99"/>
    <w:rsid w:val="004D381E"/>
    <w:rsid w:val="004D4D50"/>
    <w:rsid w:val="004D4F54"/>
    <w:rsid w:val="004D5D62"/>
    <w:rsid w:val="004E196E"/>
    <w:rsid w:val="004E1ECF"/>
    <w:rsid w:val="004E3217"/>
    <w:rsid w:val="004E3BB1"/>
    <w:rsid w:val="004E63D6"/>
    <w:rsid w:val="004E6F77"/>
    <w:rsid w:val="004E71F9"/>
    <w:rsid w:val="004E7532"/>
    <w:rsid w:val="004E7625"/>
    <w:rsid w:val="004F0EA9"/>
    <w:rsid w:val="004F0FD6"/>
    <w:rsid w:val="004F1707"/>
    <w:rsid w:val="004F384C"/>
    <w:rsid w:val="004F4244"/>
    <w:rsid w:val="004F523F"/>
    <w:rsid w:val="004F54C9"/>
    <w:rsid w:val="004F6506"/>
    <w:rsid w:val="004F6AFB"/>
    <w:rsid w:val="004F7C42"/>
    <w:rsid w:val="00500EF4"/>
    <w:rsid w:val="00500F84"/>
    <w:rsid w:val="00501760"/>
    <w:rsid w:val="00501B33"/>
    <w:rsid w:val="00502761"/>
    <w:rsid w:val="00502E8E"/>
    <w:rsid w:val="00503B52"/>
    <w:rsid w:val="00503F35"/>
    <w:rsid w:val="00505496"/>
    <w:rsid w:val="0050556D"/>
    <w:rsid w:val="00505C9F"/>
    <w:rsid w:val="00505E45"/>
    <w:rsid w:val="00505E5A"/>
    <w:rsid w:val="00506184"/>
    <w:rsid w:val="005062CF"/>
    <w:rsid w:val="0050636E"/>
    <w:rsid w:val="00506372"/>
    <w:rsid w:val="0050719A"/>
    <w:rsid w:val="005075DF"/>
    <w:rsid w:val="00507903"/>
    <w:rsid w:val="00510C2C"/>
    <w:rsid w:val="005122FE"/>
    <w:rsid w:val="00513226"/>
    <w:rsid w:val="00513726"/>
    <w:rsid w:val="005138A4"/>
    <w:rsid w:val="0051553F"/>
    <w:rsid w:val="0051586B"/>
    <w:rsid w:val="0051672C"/>
    <w:rsid w:val="00516983"/>
    <w:rsid w:val="00516AB7"/>
    <w:rsid w:val="00517BA2"/>
    <w:rsid w:val="00520907"/>
    <w:rsid w:val="005219E4"/>
    <w:rsid w:val="0052317F"/>
    <w:rsid w:val="005231B1"/>
    <w:rsid w:val="005232EA"/>
    <w:rsid w:val="00525046"/>
    <w:rsid w:val="00526233"/>
    <w:rsid w:val="00526B17"/>
    <w:rsid w:val="00527306"/>
    <w:rsid w:val="005300EE"/>
    <w:rsid w:val="00531498"/>
    <w:rsid w:val="00533850"/>
    <w:rsid w:val="00533C20"/>
    <w:rsid w:val="00535074"/>
    <w:rsid w:val="00535212"/>
    <w:rsid w:val="00535BAB"/>
    <w:rsid w:val="00536012"/>
    <w:rsid w:val="00536B2D"/>
    <w:rsid w:val="00537C94"/>
    <w:rsid w:val="00540C1A"/>
    <w:rsid w:val="00541174"/>
    <w:rsid w:val="005425B4"/>
    <w:rsid w:val="00542ECF"/>
    <w:rsid w:val="0054314D"/>
    <w:rsid w:val="005436AC"/>
    <w:rsid w:val="00544C2F"/>
    <w:rsid w:val="0054501F"/>
    <w:rsid w:val="0054506A"/>
    <w:rsid w:val="0054537B"/>
    <w:rsid w:val="00545703"/>
    <w:rsid w:val="005468CA"/>
    <w:rsid w:val="00546AF4"/>
    <w:rsid w:val="00547E67"/>
    <w:rsid w:val="005500C1"/>
    <w:rsid w:val="0055109B"/>
    <w:rsid w:val="00551469"/>
    <w:rsid w:val="00551603"/>
    <w:rsid w:val="00551FD0"/>
    <w:rsid w:val="00553407"/>
    <w:rsid w:val="0055376C"/>
    <w:rsid w:val="005538B9"/>
    <w:rsid w:val="00553AE5"/>
    <w:rsid w:val="00554550"/>
    <w:rsid w:val="0055488D"/>
    <w:rsid w:val="00554994"/>
    <w:rsid w:val="0055557B"/>
    <w:rsid w:val="00555A41"/>
    <w:rsid w:val="00555EE2"/>
    <w:rsid w:val="00556E49"/>
    <w:rsid w:val="005600D2"/>
    <w:rsid w:val="0056043E"/>
    <w:rsid w:val="0056045F"/>
    <w:rsid w:val="00561726"/>
    <w:rsid w:val="0056179C"/>
    <w:rsid w:val="00561F25"/>
    <w:rsid w:val="005622EF"/>
    <w:rsid w:val="00562E21"/>
    <w:rsid w:val="005632FA"/>
    <w:rsid w:val="0056337C"/>
    <w:rsid w:val="00563742"/>
    <w:rsid w:val="0056374D"/>
    <w:rsid w:val="005653F3"/>
    <w:rsid w:val="00566F5C"/>
    <w:rsid w:val="0056738A"/>
    <w:rsid w:val="0057136B"/>
    <w:rsid w:val="00573BF9"/>
    <w:rsid w:val="00574095"/>
    <w:rsid w:val="005745AA"/>
    <w:rsid w:val="005745DC"/>
    <w:rsid w:val="00574C57"/>
    <w:rsid w:val="00574F8C"/>
    <w:rsid w:val="005754D4"/>
    <w:rsid w:val="00575DCA"/>
    <w:rsid w:val="0057656E"/>
    <w:rsid w:val="0057710F"/>
    <w:rsid w:val="00577203"/>
    <w:rsid w:val="00577A60"/>
    <w:rsid w:val="00577E15"/>
    <w:rsid w:val="00581C78"/>
    <w:rsid w:val="0058229E"/>
    <w:rsid w:val="00582AA2"/>
    <w:rsid w:val="00582C53"/>
    <w:rsid w:val="00583EDE"/>
    <w:rsid w:val="00584436"/>
    <w:rsid w:val="00584E68"/>
    <w:rsid w:val="00585018"/>
    <w:rsid w:val="00585657"/>
    <w:rsid w:val="00585EBF"/>
    <w:rsid w:val="005862B5"/>
    <w:rsid w:val="00587F9D"/>
    <w:rsid w:val="00591201"/>
    <w:rsid w:val="005921FF"/>
    <w:rsid w:val="00593D7E"/>
    <w:rsid w:val="00594264"/>
    <w:rsid w:val="00594759"/>
    <w:rsid w:val="005953A3"/>
    <w:rsid w:val="0059582A"/>
    <w:rsid w:val="00596146"/>
    <w:rsid w:val="00597309"/>
    <w:rsid w:val="00597521"/>
    <w:rsid w:val="005A0EF0"/>
    <w:rsid w:val="005A2C27"/>
    <w:rsid w:val="005A3CA6"/>
    <w:rsid w:val="005A4D89"/>
    <w:rsid w:val="005A517D"/>
    <w:rsid w:val="005A5784"/>
    <w:rsid w:val="005A7616"/>
    <w:rsid w:val="005A7FFE"/>
    <w:rsid w:val="005B01B5"/>
    <w:rsid w:val="005B1C61"/>
    <w:rsid w:val="005B22D7"/>
    <w:rsid w:val="005B2407"/>
    <w:rsid w:val="005B2E3D"/>
    <w:rsid w:val="005B31A7"/>
    <w:rsid w:val="005B3C40"/>
    <w:rsid w:val="005B3EFC"/>
    <w:rsid w:val="005B49C2"/>
    <w:rsid w:val="005B4B71"/>
    <w:rsid w:val="005B5CFD"/>
    <w:rsid w:val="005B606B"/>
    <w:rsid w:val="005B6F64"/>
    <w:rsid w:val="005B79F9"/>
    <w:rsid w:val="005C0695"/>
    <w:rsid w:val="005C0D32"/>
    <w:rsid w:val="005C178D"/>
    <w:rsid w:val="005C187E"/>
    <w:rsid w:val="005C1FFC"/>
    <w:rsid w:val="005C219C"/>
    <w:rsid w:val="005C3673"/>
    <w:rsid w:val="005C4040"/>
    <w:rsid w:val="005C46AF"/>
    <w:rsid w:val="005C4CDE"/>
    <w:rsid w:val="005C52E6"/>
    <w:rsid w:val="005C569A"/>
    <w:rsid w:val="005C680D"/>
    <w:rsid w:val="005D00E3"/>
    <w:rsid w:val="005D096B"/>
    <w:rsid w:val="005D1516"/>
    <w:rsid w:val="005D168B"/>
    <w:rsid w:val="005D295C"/>
    <w:rsid w:val="005D35D1"/>
    <w:rsid w:val="005D3B69"/>
    <w:rsid w:val="005D48B0"/>
    <w:rsid w:val="005D4CD8"/>
    <w:rsid w:val="005D5C17"/>
    <w:rsid w:val="005D709D"/>
    <w:rsid w:val="005D7D7A"/>
    <w:rsid w:val="005D7F4A"/>
    <w:rsid w:val="005E0190"/>
    <w:rsid w:val="005E0E43"/>
    <w:rsid w:val="005E1359"/>
    <w:rsid w:val="005E2E77"/>
    <w:rsid w:val="005E373F"/>
    <w:rsid w:val="005E3C8F"/>
    <w:rsid w:val="005E42F6"/>
    <w:rsid w:val="005E48A3"/>
    <w:rsid w:val="005E4A1E"/>
    <w:rsid w:val="005E5BFC"/>
    <w:rsid w:val="005E5D82"/>
    <w:rsid w:val="005E6092"/>
    <w:rsid w:val="005E6A39"/>
    <w:rsid w:val="005E76DF"/>
    <w:rsid w:val="005F1A0A"/>
    <w:rsid w:val="005F20D1"/>
    <w:rsid w:val="005F3000"/>
    <w:rsid w:val="005F38BB"/>
    <w:rsid w:val="005F4367"/>
    <w:rsid w:val="005F4E61"/>
    <w:rsid w:val="005F5023"/>
    <w:rsid w:val="005F5EAB"/>
    <w:rsid w:val="005F697F"/>
    <w:rsid w:val="005F7AA2"/>
    <w:rsid w:val="0060005D"/>
    <w:rsid w:val="00600880"/>
    <w:rsid w:val="00600C1B"/>
    <w:rsid w:val="00601CA4"/>
    <w:rsid w:val="006023A6"/>
    <w:rsid w:val="00602B09"/>
    <w:rsid w:val="00602C37"/>
    <w:rsid w:val="00603B0C"/>
    <w:rsid w:val="00603DE6"/>
    <w:rsid w:val="00604CA9"/>
    <w:rsid w:val="00605453"/>
    <w:rsid w:val="006058DB"/>
    <w:rsid w:val="0060614A"/>
    <w:rsid w:val="00606314"/>
    <w:rsid w:val="0060638F"/>
    <w:rsid w:val="006067DD"/>
    <w:rsid w:val="00606EE6"/>
    <w:rsid w:val="00607749"/>
    <w:rsid w:val="006079CE"/>
    <w:rsid w:val="0061010A"/>
    <w:rsid w:val="00610125"/>
    <w:rsid w:val="00610907"/>
    <w:rsid w:val="006112AF"/>
    <w:rsid w:val="00611309"/>
    <w:rsid w:val="0061286C"/>
    <w:rsid w:val="00612E13"/>
    <w:rsid w:val="00613B64"/>
    <w:rsid w:val="00613BAA"/>
    <w:rsid w:val="00614811"/>
    <w:rsid w:val="00614BA7"/>
    <w:rsid w:val="00614FD7"/>
    <w:rsid w:val="006172A6"/>
    <w:rsid w:val="00617F01"/>
    <w:rsid w:val="0062007B"/>
    <w:rsid w:val="006206C4"/>
    <w:rsid w:val="00620B51"/>
    <w:rsid w:val="00621966"/>
    <w:rsid w:val="00621E65"/>
    <w:rsid w:val="006221F0"/>
    <w:rsid w:val="006223B1"/>
    <w:rsid w:val="00623FD8"/>
    <w:rsid w:val="00624185"/>
    <w:rsid w:val="00624219"/>
    <w:rsid w:val="00626FF4"/>
    <w:rsid w:val="006308DE"/>
    <w:rsid w:val="00631197"/>
    <w:rsid w:val="006326A8"/>
    <w:rsid w:val="006326E7"/>
    <w:rsid w:val="0063271A"/>
    <w:rsid w:val="00634C3C"/>
    <w:rsid w:val="00635805"/>
    <w:rsid w:val="00635C6E"/>
    <w:rsid w:val="006363DF"/>
    <w:rsid w:val="006364B3"/>
    <w:rsid w:val="006368F4"/>
    <w:rsid w:val="0063714A"/>
    <w:rsid w:val="00637E71"/>
    <w:rsid w:val="00640950"/>
    <w:rsid w:val="00643438"/>
    <w:rsid w:val="0064583D"/>
    <w:rsid w:val="006470E2"/>
    <w:rsid w:val="00647F8E"/>
    <w:rsid w:val="00650B84"/>
    <w:rsid w:val="006524CE"/>
    <w:rsid w:val="0065280F"/>
    <w:rsid w:val="00652FD0"/>
    <w:rsid w:val="006538FB"/>
    <w:rsid w:val="00653A88"/>
    <w:rsid w:val="00653E5E"/>
    <w:rsid w:val="00653FF9"/>
    <w:rsid w:val="006556D0"/>
    <w:rsid w:val="00655E6C"/>
    <w:rsid w:val="00656C84"/>
    <w:rsid w:val="00661152"/>
    <w:rsid w:val="00662383"/>
    <w:rsid w:val="006623CD"/>
    <w:rsid w:val="00663357"/>
    <w:rsid w:val="00663903"/>
    <w:rsid w:val="006645F1"/>
    <w:rsid w:val="00664ACB"/>
    <w:rsid w:val="00665861"/>
    <w:rsid w:val="006667C4"/>
    <w:rsid w:val="00666A5D"/>
    <w:rsid w:val="00667332"/>
    <w:rsid w:val="00667394"/>
    <w:rsid w:val="00667C5C"/>
    <w:rsid w:val="00672383"/>
    <w:rsid w:val="00674D33"/>
    <w:rsid w:val="00675372"/>
    <w:rsid w:val="006756AA"/>
    <w:rsid w:val="0067702A"/>
    <w:rsid w:val="00680059"/>
    <w:rsid w:val="00680E10"/>
    <w:rsid w:val="0068123C"/>
    <w:rsid w:val="006816E4"/>
    <w:rsid w:val="00681AD4"/>
    <w:rsid w:val="006820BF"/>
    <w:rsid w:val="00682C8C"/>
    <w:rsid w:val="006842B7"/>
    <w:rsid w:val="006844F6"/>
    <w:rsid w:val="00684D77"/>
    <w:rsid w:val="00685568"/>
    <w:rsid w:val="00685653"/>
    <w:rsid w:val="0068578C"/>
    <w:rsid w:val="006871CD"/>
    <w:rsid w:val="006876B9"/>
    <w:rsid w:val="006876BC"/>
    <w:rsid w:val="00690170"/>
    <w:rsid w:val="00691457"/>
    <w:rsid w:val="00692416"/>
    <w:rsid w:val="00692460"/>
    <w:rsid w:val="0069295C"/>
    <w:rsid w:val="006929B6"/>
    <w:rsid w:val="00692B23"/>
    <w:rsid w:val="00692C87"/>
    <w:rsid w:val="00692D0C"/>
    <w:rsid w:val="006936E4"/>
    <w:rsid w:val="00693944"/>
    <w:rsid w:val="0069444A"/>
    <w:rsid w:val="00694ABF"/>
    <w:rsid w:val="006950AF"/>
    <w:rsid w:val="00695217"/>
    <w:rsid w:val="00695BB7"/>
    <w:rsid w:val="006968AD"/>
    <w:rsid w:val="00697B2D"/>
    <w:rsid w:val="006A057C"/>
    <w:rsid w:val="006A0737"/>
    <w:rsid w:val="006A109D"/>
    <w:rsid w:val="006A1392"/>
    <w:rsid w:val="006A1BB6"/>
    <w:rsid w:val="006A1CBA"/>
    <w:rsid w:val="006A20D6"/>
    <w:rsid w:val="006A24E1"/>
    <w:rsid w:val="006A2D54"/>
    <w:rsid w:val="006A3965"/>
    <w:rsid w:val="006A3E52"/>
    <w:rsid w:val="006A5622"/>
    <w:rsid w:val="006A61AC"/>
    <w:rsid w:val="006A6FF6"/>
    <w:rsid w:val="006A760C"/>
    <w:rsid w:val="006B021B"/>
    <w:rsid w:val="006B0943"/>
    <w:rsid w:val="006B3755"/>
    <w:rsid w:val="006B5FB1"/>
    <w:rsid w:val="006B698C"/>
    <w:rsid w:val="006C1736"/>
    <w:rsid w:val="006C1A93"/>
    <w:rsid w:val="006C3C9D"/>
    <w:rsid w:val="006C45EC"/>
    <w:rsid w:val="006C4C2E"/>
    <w:rsid w:val="006C4FDB"/>
    <w:rsid w:val="006C5282"/>
    <w:rsid w:val="006C56F7"/>
    <w:rsid w:val="006C5900"/>
    <w:rsid w:val="006C6422"/>
    <w:rsid w:val="006C6519"/>
    <w:rsid w:val="006C68BB"/>
    <w:rsid w:val="006C694E"/>
    <w:rsid w:val="006C6F63"/>
    <w:rsid w:val="006C71CE"/>
    <w:rsid w:val="006D06F9"/>
    <w:rsid w:val="006D0E69"/>
    <w:rsid w:val="006D1882"/>
    <w:rsid w:val="006D35FD"/>
    <w:rsid w:val="006D4791"/>
    <w:rsid w:val="006D6768"/>
    <w:rsid w:val="006D6CED"/>
    <w:rsid w:val="006D7748"/>
    <w:rsid w:val="006E0479"/>
    <w:rsid w:val="006E08C6"/>
    <w:rsid w:val="006E0920"/>
    <w:rsid w:val="006E1043"/>
    <w:rsid w:val="006E155B"/>
    <w:rsid w:val="006E1C38"/>
    <w:rsid w:val="006E1FC1"/>
    <w:rsid w:val="006E56EA"/>
    <w:rsid w:val="006E5D4D"/>
    <w:rsid w:val="006E5E2B"/>
    <w:rsid w:val="006E6189"/>
    <w:rsid w:val="006E6325"/>
    <w:rsid w:val="006E6C47"/>
    <w:rsid w:val="006E717B"/>
    <w:rsid w:val="006E7292"/>
    <w:rsid w:val="006E7D81"/>
    <w:rsid w:val="006F005C"/>
    <w:rsid w:val="006F02B3"/>
    <w:rsid w:val="006F175D"/>
    <w:rsid w:val="006F1A7A"/>
    <w:rsid w:val="006F2C9E"/>
    <w:rsid w:val="006F2F6A"/>
    <w:rsid w:val="006F34BA"/>
    <w:rsid w:val="006F43BE"/>
    <w:rsid w:val="006F58EA"/>
    <w:rsid w:val="006F6282"/>
    <w:rsid w:val="006F6AAE"/>
    <w:rsid w:val="006F6CD0"/>
    <w:rsid w:val="006F7042"/>
    <w:rsid w:val="006F7B03"/>
    <w:rsid w:val="006F7F54"/>
    <w:rsid w:val="007003AA"/>
    <w:rsid w:val="00701946"/>
    <w:rsid w:val="00701B4B"/>
    <w:rsid w:val="00701CB2"/>
    <w:rsid w:val="00702B7E"/>
    <w:rsid w:val="00704FB0"/>
    <w:rsid w:val="00705467"/>
    <w:rsid w:val="00705E75"/>
    <w:rsid w:val="007066A0"/>
    <w:rsid w:val="0070692B"/>
    <w:rsid w:val="00706C72"/>
    <w:rsid w:val="00707820"/>
    <w:rsid w:val="00711F8C"/>
    <w:rsid w:val="007148D6"/>
    <w:rsid w:val="00714E41"/>
    <w:rsid w:val="00717632"/>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5E46"/>
    <w:rsid w:val="00727A0D"/>
    <w:rsid w:val="007300B2"/>
    <w:rsid w:val="00731609"/>
    <w:rsid w:val="007321E2"/>
    <w:rsid w:val="00732365"/>
    <w:rsid w:val="007323E9"/>
    <w:rsid w:val="007328D9"/>
    <w:rsid w:val="00732BE0"/>
    <w:rsid w:val="007330E5"/>
    <w:rsid w:val="007335AD"/>
    <w:rsid w:val="00733B99"/>
    <w:rsid w:val="00733C02"/>
    <w:rsid w:val="00733F08"/>
    <w:rsid w:val="00733F4E"/>
    <w:rsid w:val="0073412F"/>
    <w:rsid w:val="00734786"/>
    <w:rsid w:val="0073498D"/>
    <w:rsid w:val="00734AA0"/>
    <w:rsid w:val="00735DE9"/>
    <w:rsid w:val="00735EF7"/>
    <w:rsid w:val="00736108"/>
    <w:rsid w:val="007429A7"/>
    <w:rsid w:val="00742DE0"/>
    <w:rsid w:val="00743760"/>
    <w:rsid w:val="0074388A"/>
    <w:rsid w:val="00743B80"/>
    <w:rsid w:val="0074522B"/>
    <w:rsid w:val="007453B1"/>
    <w:rsid w:val="00745916"/>
    <w:rsid w:val="0074600B"/>
    <w:rsid w:val="00750C21"/>
    <w:rsid w:val="00751DEA"/>
    <w:rsid w:val="00752F28"/>
    <w:rsid w:val="0075343E"/>
    <w:rsid w:val="007535D5"/>
    <w:rsid w:val="00753AE9"/>
    <w:rsid w:val="007543BC"/>
    <w:rsid w:val="00754C44"/>
    <w:rsid w:val="00754F08"/>
    <w:rsid w:val="00755581"/>
    <w:rsid w:val="00756A31"/>
    <w:rsid w:val="007570EF"/>
    <w:rsid w:val="00761086"/>
    <w:rsid w:val="00761108"/>
    <w:rsid w:val="00761308"/>
    <w:rsid w:val="007614A6"/>
    <w:rsid w:val="00761776"/>
    <w:rsid w:val="00761FC8"/>
    <w:rsid w:val="00762059"/>
    <w:rsid w:val="007626EC"/>
    <w:rsid w:val="00763196"/>
    <w:rsid w:val="007635E1"/>
    <w:rsid w:val="00763B6F"/>
    <w:rsid w:val="007655C3"/>
    <w:rsid w:val="007656B4"/>
    <w:rsid w:val="00765A70"/>
    <w:rsid w:val="00765AD5"/>
    <w:rsid w:val="00770372"/>
    <w:rsid w:val="007708C2"/>
    <w:rsid w:val="00770E69"/>
    <w:rsid w:val="00771B52"/>
    <w:rsid w:val="007725AC"/>
    <w:rsid w:val="00772620"/>
    <w:rsid w:val="007729B6"/>
    <w:rsid w:val="00772DE5"/>
    <w:rsid w:val="00773859"/>
    <w:rsid w:val="00774233"/>
    <w:rsid w:val="007744CA"/>
    <w:rsid w:val="007747E6"/>
    <w:rsid w:val="0077565D"/>
    <w:rsid w:val="0077620D"/>
    <w:rsid w:val="0077711B"/>
    <w:rsid w:val="007778D6"/>
    <w:rsid w:val="00777F2E"/>
    <w:rsid w:val="007801AF"/>
    <w:rsid w:val="0078094B"/>
    <w:rsid w:val="0078152D"/>
    <w:rsid w:val="007818E8"/>
    <w:rsid w:val="00781D25"/>
    <w:rsid w:val="00782E3D"/>
    <w:rsid w:val="00782F78"/>
    <w:rsid w:val="0078355E"/>
    <w:rsid w:val="00783924"/>
    <w:rsid w:val="00783F24"/>
    <w:rsid w:val="00783FDA"/>
    <w:rsid w:val="0078491F"/>
    <w:rsid w:val="00784F7F"/>
    <w:rsid w:val="007850B1"/>
    <w:rsid w:val="00785D51"/>
    <w:rsid w:val="00786035"/>
    <w:rsid w:val="00786CFD"/>
    <w:rsid w:val="007875DE"/>
    <w:rsid w:val="00787DA9"/>
    <w:rsid w:val="00787FB8"/>
    <w:rsid w:val="00790ADB"/>
    <w:rsid w:val="00791F45"/>
    <w:rsid w:val="007925B0"/>
    <w:rsid w:val="00792DF1"/>
    <w:rsid w:val="00793012"/>
    <w:rsid w:val="00793E19"/>
    <w:rsid w:val="0079414B"/>
    <w:rsid w:val="007952D2"/>
    <w:rsid w:val="007969F4"/>
    <w:rsid w:val="00797323"/>
    <w:rsid w:val="00797A0A"/>
    <w:rsid w:val="00797A73"/>
    <w:rsid w:val="007A1753"/>
    <w:rsid w:val="007A1901"/>
    <w:rsid w:val="007A2660"/>
    <w:rsid w:val="007A28DA"/>
    <w:rsid w:val="007A2FB4"/>
    <w:rsid w:val="007A318C"/>
    <w:rsid w:val="007A3EFB"/>
    <w:rsid w:val="007A402E"/>
    <w:rsid w:val="007A4651"/>
    <w:rsid w:val="007A4CBF"/>
    <w:rsid w:val="007A53E4"/>
    <w:rsid w:val="007A5712"/>
    <w:rsid w:val="007A57AE"/>
    <w:rsid w:val="007A592C"/>
    <w:rsid w:val="007A5991"/>
    <w:rsid w:val="007A5E46"/>
    <w:rsid w:val="007A6435"/>
    <w:rsid w:val="007A6B43"/>
    <w:rsid w:val="007A76B1"/>
    <w:rsid w:val="007B03BF"/>
    <w:rsid w:val="007B04D4"/>
    <w:rsid w:val="007B090E"/>
    <w:rsid w:val="007B1798"/>
    <w:rsid w:val="007B1CD1"/>
    <w:rsid w:val="007B1EF8"/>
    <w:rsid w:val="007B2F6A"/>
    <w:rsid w:val="007B3836"/>
    <w:rsid w:val="007B3BCB"/>
    <w:rsid w:val="007B52C1"/>
    <w:rsid w:val="007B5F89"/>
    <w:rsid w:val="007B6469"/>
    <w:rsid w:val="007B79E6"/>
    <w:rsid w:val="007C01F8"/>
    <w:rsid w:val="007C02AB"/>
    <w:rsid w:val="007C1479"/>
    <w:rsid w:val="007C165C"/>
    <w:rsid w:val="007C1F6F"/>
    <w:rsid w:val="007C206A"/>
    <w:rsid w:val="007C20A2"/>
    <w:rsid w:val="007C289D"/>
    <w:rsid w:val="007C298E"/>
    <w:rsid w:val="007C2FF1"/>
    <w:rsid w:val="007C319D"/>
    <w:rsid w:val="007C330C"/>
    <w:rsid w:val="007C37B3"/>
    <w:rsid w:val="007C434B"/>
    <w:rsid w:val="007C47FE"/>
    <w:rsid w:val="007C50B8"/>
    <w:rsid w:val="007D0660"/>
    <w:rsid w:val="007D26B8"/>
    <w:rsid w:val="007D2B70"/>
    <w:rsid w:val="007D2E2C"/>
    <w:rsid w:val="007D2E6D"/>
    <w:rsid w:val="007D444B"/>
    <w:rsid w:val="007D48B2"/>
    <w:rsid w:val="007D4EFC"/>
    <w:rsid w:val="007D5334"/>
    <w:rsid w:val="007D69DE"/>
    <w:rsid w:val="007D7496"/>
    <w:rsid w:val="007D7926"/>
    <w:rsid w:val="007E089E"/>
    <w:rsid w:val="007E0AD0"/>
    <w:rsid w:val="007E1B9E"/>
    <w:rsid w:val="007E2615"/>
    <w:rsid w:val="007E34BB"/>
    <w:rsid w:val="007E4399"/>
    <w:rsid w:val="007E512F"/>
    <w:rsid w:val="007E69CB"/>
    <w:rsid w:val="007E6AE7"/>
    <w:rsid w:val="007E7DDF"/>
    <w:rsid w:val="007E7F3F"/>
    <w:rsid w:val="007F0C1A"/>
    <w:rsid w:val="007F110E"/>
    <w:rsid w:val="007F1271"/>
    <w:rsid w:val="007F24A4"/>
    <w:rsid w:val="007F25B4"/>
    <w:rsid w:val="007F2A9E"/>
    <w:rsid w:val="007F2AEB"/>
    <w:rsid w:val="007F2CDC"/>
    <w:rsid w:val="007F2F13"/>
    <w:rsid w:val="007F3876"/>
    <w:rsid w:val="007F5070"/>
    <w:rsid w:val="007F6209"/>
    <w:rsid w:val="007F6907"/>
    <w:rsid w:val="007F6CA1"/>
    <w:rsid w:val="007F728A"/>
    <w:rsid w:val="007F7655"/>
    <w:rsid w:val="007F7FFC"/>
    <w:rsid w:val="008018FF"/>
    <w:rsid w:val="00802A8B"/>
    <w:rsid w:val="00803222"/>
    <w:rsid w:val="00803257"/>
    <w:rsid w:val="0080367F"/>
    <w:rsid w:val="0080397F"/>
    <w:rsid w:val="00806330"/>
    <w:rsid w:val="0080661C"/>
    <w:rsid w:val="008067FD"/>
    <w:rsid w:val="00811445"/>
    <w:rsid w:val="008143DB"/>
    <w:rsid w:val="0081556D"/>
    <w:rsid w:val="00815DF5"/>
    <w:rsid w:val="00816533"/>
    <w:rsid w:val="00816972"/>
    <w:rsid w:val="0081715A"/>
    <w:rsid w:val="008179CD"/>
    <w:rsid w:val="00817CC5"/>
    <w:rsid w:val="00820792"/>
    <w:rsid w:val="00820CD2"/>
    <w:rsid w:val="00821815"/>
    <w:rsid w:val="00821DC7"/>
    <w:rsid w:val="00821E38"/>
    <w:rsid w:val="00821E3A"/>
    <w:rsid w:val="00822281"/>
    <w:rsid w:val="00822A3E"/>
    <w:rsid w:val="00822E48"/>
    <w:rsid w:val="00823953"/>
    <w:rsid w:val="00823BB8"/>
    <w:rsid w:val="00823D35"/>
    <w:rsid w:val="00825ACA"/>
    <w:rsid w:val="00826B41"/>
    <w:rsid w:val="00826BA1"/>
    <w:rsid w:val="00826F52"/>
    <w:rsid w:val="00827C58"/>
    <w:rsid w:val="00830066"/>
    <w:rsid w:val="00830C55"/>
    <w:rsid w:val="00832C76"/>
    <w:rsid w:val="00833960"/>
    <w:rsid w:val="008348F1"/>
    <w:rsid w:val="00835373"/>
    <w:rsid w:val="008354B7"/>
    <w:rsid w:val="00836713"/>
    <w:rsid w:val="008402B8"/>
    <w:rsid w:val="00840684"/>
    <w:rsid w:val="00840C81"/>
    <w:rsid w:val="008415B1"/>
    <w:rsid w:val="00842827"/>
    <w:rsid w:val="00842B94"/>
    <w:rsid w:val="00843218"/>
    <w:rsid w:val="008437A7"/>
    <w:rsid w:val="00843A88"/>
    <w:rsid w:val="0084509A"/>
    <w:rsid w:val="0084652C"/>
    <w:rsid w:val="00846FB3"/>
    <w:rsid w:val="00847EF1"/>
    <w:rsid w:val="0085016D"/>
    <w:rsid w:val="0085040E"/>
    <w:rsid w:val="00850AE2"/>
    <w:rsid w:val="008517E5"/>
    <w:rsid w:val="008518FA"/>
    <w:rsid w:val="00851E32"/>
    <w:rsid w:val="008521B1"/>
    <w:rsid w:val="00853F6F"/>
    <w:rsid w:val="008546DE"/>
    <w:rsid w:val="008557E6"/>
    <w:rsid w:val="008562BF"/>
    <w:rsid w:val="00856FD4"/>
    <w:rsid w:val="0085736F"/>
    <w:rsid w:val="00860165"/>
    <w:rsid w:val="00860B98"/>
    <w:rsid w:val="00861E5F"/>
    <w:rsid w:val="00862C11"/>
    <w:rsid w:val="0086436F"/>
    <w:rsid w:val="008656EA"/>
    <w:rsid w:val="008659F8"/>
    <w:rsid w:val="00865B2A"/>
    <w:rsid w:val="0086617B"/>
    <w:rsid w:val="00866622"/>
    <w:rsid w:val="00867143"/>
    <w:rsid w:val="00867FF4"/>
    <w:rsid w:val="008704F4"/>
    <w:rsid w:val="00870B15"/>
    <w:rsid w:val="00870D0A"/>
    <w:rsid w:val="0087123C"/>
    <w:rsid w:val="0087327B"/>
    <w:rsid w:val="00873A06"/>
    <w:rsid w:val="00874256"/>
    <w:rsid w:val="00874DDD"/>
    <w:rsid w:val="008752B3"/>
    <w:rsid w:val="00876A27"/>
    <w:rsid w:val="00880EBC"/>
    <w:rsid w:val="00882152"/>
    <w:rsid w:val="00882186"/>
    <w:rsid w:val="0088227F"/>
    <w:rsid w:val="00882B79"/>
    <w:rsid w:val="00883A1B"/>
    <w:rsid w:val="00883BD2"/>
    <w:rsid w:val="00883E83"/>
    <w:rsid w:val="008843F2"/>
    <w:rsid w:val="008857DC"/>
    <w:rsid w:val="008861C1"/>
    <w:rsid w:val="008874AE"/>
    <w:rsid w:val="008877DE"/>
    <w:rsid w:val="0088796A"/>
    <w:rsid w:val="00892E6D"/>
    <w:rsid w:val="00893583"/>
    <w:rsid w:val="00893586"/>
    <w:rsid w:val="00895076"/>
    <w:rsid w:val="00895460"/>
    <w:rsid w:val="008956E0"/>
    <w:rsid w:val="00895E57"/>
    <w:rsid w:val="008970FE"/>
    <w:rsid w:val="00897A34"/>
    <w:rsid w:val="00897AAC"/>
    <w:rsid w:val="00897E76"/>
    <w:rsid w:val="008A0210"/>
    <w:rsid w:val="008A042C"/>
    <w:rsid w:val="008A0945"/>
    <w:rsid w:val="008A0DF3"/>
    <w:rsid w:val="008A150B"/>
    <w:rsid w:val="008A2637"/>
    <w:rsid w:val="008A28D1"/>
    <w:rsid w:val="008A298F"/>
    <w:rsid w:val="008A30AC"/>
    <w:rsid w:val="008A35DF"/>
    <w:rsid w:val="008A3A53"/>
    <w:rsid w:val="008A589E"/>
    <w:rsid w:val="008A5CDB"/>
    <w:rsid w:val="008A6B95"/>
    <w:rsid w:val="008A7BA9"/>
    <w:rsid w:val="008B0C41"/>
    <w:rsid w:val="008B11DD"/>
    <w:rsid w:val="008B1CEB"/>
    <w:rsid w:val="008B24DF"/>
    <w:rsid w:val="008B2659"/>
    <w:rsid w:val="008B36A8"/>
    <w:rsid w:val="008B578E"/>
    <w:rsid w:val="008B5E81"/>
    <w:rsid w:val="008B63D4"/>
    <w:rsid w:val="008B6F64"/>
    <w:rsid w:val="008C0571"/>
    <w:rsid w:val="008C0594"/>
    <w:rsid w:val="008C0BFE"/>
    <w:rsid w:val="008C124E"/>
    <w:rsid w:val="008C14CC"/>
    <w:rsid w:val="008C15E1"/>
    <w:rsid w:val="008C3703"/>
    <w:rsid w:val="008C57AA"/>
    <w:rsid w:val="008C602B"/>
    <w:rsid w:val="008C6A84"/>
    <w:rsid w:val="008C70F0"/>
    <w:rsid w:val="008C7C2F"/>
    <w:rsid w:val="008D00C2"/>
    <w:rsid w:val="008D0981"/>
    <w:rsid w:val="008D185E"/>
    <w:rsid w:val="008D4660"/>
    <w:rsid w:val="008D46ED"/>
    <w:rsid w:val="008D4A65"/>
    <w:rsid w:val="008D5350"/>
    <w:rsid w:val="008D5DDF"/>
    <w:rsid w:val="008D6498"/>
    <w:rsid w:val="008D76D2"/>
    <w:rsid w:val="008D7A2D"/>
    <w:rsid w:val="008D7C58"/>
    <w:rsid w:val="008D7DCE"/>
    <w:rsid w:val="008E0D93"/>
    <w:rsid w:val="008E125B"/>
    <w:rsid w:val="008E13E8"/>
    <w:rsid w:val="008E1822"/>
    <w:rsid w:val="008E1C41"/>
    <w:rsid w:val="008E20FE"/>
    <w:rsid w:val="008E26A7"/>
    <w:rsid w:val="008E3658"/>
    <w:rsid w:val="008E3F77"/>
    <w:rsid w:val="008E42AF"/>
    <w:rsid w:val="008E4AD7"/>
    <w:rsid w:val="008E4B36"/>
    <w:rsid w:val="008E4CC1"/>
    <w:rsid w:val="008E4E11"/>
    <w:rsid w:val="008E6D57"/>
    <w:rsid w:val="008E7914"/>
    <w:rsid w:val="008E7A8A"/>
    <w:rsid w:val="008F0186"/>
    <w:rsid w:val="008F086D"/>
    <w:rsid w:val="008F1186"/>
    <w:rsid w:val="008F1277"/>
    <w:rsid w:val="008F25F2"/>
    <w:rsid w:val="008F29A2"/>
    <w:rsid w:val="008F3940"/>
    <w:rsid w:val="008F4578"/>
    <w:rsid w:val="008F45AD"/>
    <w:rsid w:val="008F4A75"/>
    <w:rsid w:val="008F7B4A"/>
    <w:rsid w:val="009001C0"/>
    <w:rsid w:val="009002BE"/>
    <w:rsid w:val="009003E2"/>
    <w:rsid w:val="00900B35"/>
    <w:rsid w:val="00900B8C"/>
    <w:rsid w:val="00900F04"/>
    <w:rsid w:val="009021B1"/>
    <w:rsid w:val="0090282A"/>
    <w:rsid w:val="00902C03"/>
    <w:rsid w:val="00902DA7"/>
    <w:rsid w:val="0090382B"/>
    <w:rsid w:val="00903A75"/>
    <w:rsid w:val="00905A55"/>
    <w:rsid w:val="0090622F"/>
    <w:rsid w:val="009062B4"/>
    <w:rsid w:val="00907D8E"/>
    <w:rsid w:val="00910335"/>
    <w:rsid w:val="009107F8"/>
    <w:rsid w:val="00911B6C"/>
    <w:rsid w:val="00912269"/>
    <w:rsid w:val="009123DC"/>
    <w:rsid w:val="009138E9"/>
    <w:rsid w:val="009141F0"/>
    <w:rsid w:val="009143B5"/>
    <w:rsid w:val="00914EE2"/>
    <w:rsid w:val="00915A2F"/>
    <w:rsid w:val="00917D08"/>
    <w:rsid w:val="00920388"/>
    <w:rsid w:val="00921167"/>
    <w:rsid w:val="00922362"/>
    <w:rsid w:val="00923876"/>
    <w:rsid w:val="0092452C"/>
    <w:rsid w:val="00925CB8"/>
    <w:rsid w:val="00926CDA"/>
    <w:rsid w:val="00927AC7"/>
    <w:rsid w:val="00927DA2"/>
    <w:rsid w:val="00930DE1"/>
    <w:rsid w:val="00930F3C"/>
    <w:rsid w:val="00930F6A"/>
    <w:rsid w:val="00932B70"/>
    <w:rsid w:val="00935624"/>
    <w:rsid w:val="009361B7"/>
    <w:rsid w:val="009367E3"/>
    <w:rsid w:val="00937001"/>
    <w:rsid w:val="0094043D"/>
    <w:rsid w:val="00940688"/>
    <w:rsid w:val="00941A6B"/>
    <w:rsid w:val="00941A75"/>
    <w:rsid w:val="00942018"/>
    <w:rsid w:val="0094298B"/>
    <w:rsid w:val="00943AE9"/>
    <w:rsid w:val="00943AF8"/>
    <w:rsid w:val="00943CC7"/>
    <w:rsid w:val="00943CF1"/>
    <w:rsid w:val="009443A2"/>
    <w:rsid w:val="00945108"/>
    <w:rsid w:val="00945D02"/>
    <w:rsid w:val="00946E0B"/>
    <w:rsid w:val="00947481"/>
    <w:rsid w:val="00950852"/>
    <w:rsid w:val="00951CDB"/>
    <w:rsid w:val="00952197"/>
    <w:rsid w:val="00952C37"/>
    <w:rsid w:val="009532FB"/>
    <w:rsid w:val="00954AF5"/>
    <w:rsid w:val="00954EE6"/>
    <w:rsid w:val="0095639E"/>
    <w:rsid w:val="0095715B"/>
    <w:rsid w:val="00957559"/>
    <w:rsid w:val="00957607"/>
    <w:rsid w:val="0096061A"/>
    <w:rsid w:val="00961EFE"/>
    <w:rsid w:val="00961F85"/>
    <w:rsid w:val="00962FAF"/>
    <w:rsid w:val="0096312B"/>
    <w:rsid w:val="00963450"/>
    <w:rsid w:val="00963BCF"/>
    <w:rsid w:val="00963EEC"/>
    <w:rsid w:val="00964691"/>
    <w:rsid w:val="00965085"/>
    <w:rsid w:val="00965405"/>
    <w:rsid w:val="009656AB"/>
    <w:rsid w:val="00965D29"/>
    <w:rsid w:val="009668A7"/>
    <w:rsid w:val="009672E3"/>
    <w:rsid w:val="00967488"/>
    <w:rsid w:val="009676AA"/>
    <w:rsid w:val="00967B7A"/>
    <w:rsid w:val="00970037"/>
    <w:rsid w:val="00970913"/>
    <w:rsid w:val="00970969"/>
    <w:rsid w:val="00972026"/>
    <w:rsid w:val="009723B2"/>
    <w:rsid w:val="009726BF"/>
    <w:rsid w:val="00972719"/>
    <w:rsid w:val="009727DC"/>
    <w:rsid w:val="00972E89"/>
    <w:rsid w:val="00973449"/>
    <w:rsid w:val="00973464"/>
    <w:rsid w:val="00973718"/>
    <w:rsid w:val="00974A01"/>
    <w:rsid w:val="00975D24"/>
    <w:rsid w:val="009767AC"/>
    <w:rsid w:val="00976C2F"/>
    <w:rsid w:val="00977113"/>
    <w:rsid w:val="009773BC"/>
    <w:rsid w:val="00977492"/>
    <w:rsid w:val="00977829"/>
    <w:rsid w:val="00977DB9"/>
    <w:rsid w:val="00980D16"/>
    <w:rsid w:val="00982A8B"/>
    <w:rsid w:val="00982B09"/>
    <w:rsid w:val="009830FC"/>
    <w:rsid w:val="009833A7"/>
    <w:rsid w:val="00983447"/>
    <w:rsid w:val="00983608"/>
    <w:rsid w:val="00985AB0"/>
    <w:rsid w:val="00987027"/>
    <w:rsid w:val="00990704"/>
    <w:rsid w:val="0099127A"/>
    <w:rsid w:val="00991E6D"/>
    <w:rsid w:val="00992327"/>
    <w:rsid w:val="00992C02"/>
    <w:rsid w:val="00992E16"/>
    <w:rsid w:val="00993BC9"/>
    <w:rsid w:val="009949E2"/>
    <w:rsid w:val="00994BF5"/>
    <w:rsid w:val="009957D1"/>
    <w:rsid w:val="00995F36"/>
    <w:rsid w:val="009960E9"/>
    <w:rsid w:val="009978CE"/>
    <w:rsid w:val="00997AF8"/>
    <w:rsid w:val="009A2402"/>
    <w:rsid w:val="009A2DD8"/>
    <w:rsid w:val="009A318B"/>
    <w:rsid w:val="009A3364"/>
    <w:rsid w:val="009A3A02"/>
    <w:rsid w:val="009A3E8D"/>
    <w:rsid w:val="009A4174"/>
    <w:rsid w:val="009A432E"/>
    <w:rsid w:val="009A4574"/>
    <w:rsid w:val="009A5626"/>
    <w:rsid w:val="009A6969"/>
    <w:rsid w:val="009A6EC7"/>
    <w:rsid w:val="009A7E9A"/>
    <w:rsid w:val="009B0986"/>
    <w:rsid w:val="009B26D2"/>
    <w:rsid w:val="009B37BF"/>
    <w:rsid w:val="009B3879"/>
    <w:rsid w:val="009B3975"/>
    <w:rsid w:val="009B4029"/>
    <w:rsid w:val="009B4150"/>
    <w:rsid w:val="009B42F3"/>
    <w:rsid w:val="009B4699"/>
    <w:rsid w:val="009B6275"/>
    <w:rsid w:val="009B6446"/>
    <w:rsid w:val="009B6576"/>
    <w:rsid w:val="009C0231"/>
    <w:rsid w:val="009C023F"/>
    <w:rsid w:val="009C03F1"/>
    <w:rsid w:val="009C11FD"/>
    <w:rsid w:val="009C15BE"/>
    <w:rsid w:val="009C2499"/>
    <w:rsid w:val="009C292D"/>
    <w:rsid w:val="009C2A1B"/>
    <w:rsid w:val="009C2C05"/>
    <w:rsid w:val="009C2C32"/>
    <w:rsid w:val="009C446E"/>
    <w:rsid w:val="009C4C80"/>
    <w:rsid w:val="009C526D"/>
    <w:rsid w:val="009C62C4"/>
    <w:rsid w:val="009C67C5"/>
    <w:rsid w:val="009C6E51"/>
    <w:rsid w:val="009D06AE"/>
    <w:rsid w:val="009D11AD"/>
    <w:rsid w:val="009D12AD"/>
    <w:rsid w:val="009D193D"/>
    <w:rsid w:val="009D1EC5"/>
    <w:rsid w:val="009D23EE"/>
    <w:rsid w:val="009D2414"/>
    <w:rsid w:val="009D2572"/>
    <w:rsid w:val="009D29D0"/>
    <w:rsid w:val="009D2B76"/>
    <w:rsid w:val="009D532D"/>
    <w:rsid w:val="009D66E0"/>
    <w:rsid w:val="009D7A75"/>
    <w:rsid w:val="009D7CCF"/>
    <w:rsid w:val="009E0AA2"/>
    <w:rsid w:val="009E0E63"/>
    <w:rsid w:val="009E14F3"/>
    <w:rsid w:val="009E15B7"/>
    <w:rsid w:val="009E3725"/>
    <w:rsid w:val="009E4164"/>
    <w:rsid w:val="009E4E4F"/>
    <w:rsid w:val="009E51E7"/>
    <w:rsid w:val="009E662D"/>
    <w:rsid w:val="009E69DE"/>
    <w:rsid w:val="009E761F"/>
    <w:rsid w:val="009E7BC6"/>
    <w:rsid w:val="009E7C61"/>
    <w:rsid w:val="009F0445"/>
    <w:rsid w:val="009F071A"/>
    <w:rsid w:val="009F1287"/>
    <w:rsid w:val="009F13CE"/>
    <w:rsid w:val="009F21D7"/>
    <w:rsid w:val="009F2934"/>
    <w:rsid w:val="009F4598"/>
    <w:rsid w:val="009F4A7E"/>
    <w:rsid w:val="009F4C31"/>
    <w:rsid w:val="009F4EE4"/>
    <w:rsid w:val="009F510E"/>
    <w:rsid w:val="009F55B2"/>
    <w:rsid w:val="009F6006"/>
    <w:rsid w:val="009F6166"/>
    <w:rsid w:val="009F70A3"/>
    <w:rsid w:val="009F70D6"/>
    <w:rsid w:val="009F73AC"/>
    <w:rsid w:val="009F7F0B"/>
    <w:rsid w:val="00A00114"/>
    <w:rsid w:val="00A0021D"/>
    <w:rsid w:val="00A00599"/>
    <w:rsid w:val="00A00708"/>
    <w:rsid w:val="00A00DCA"/>
    <w:rsid w:val="00A024E2"/>
    <w:rsid w:val="00A0255C"/>
    <w:rsid w:val="00A030C4"/>
    <w:rsid w:val="00A03DA8"/>
    <w:rsid w:val="00A03EF8"/>
    <w:rsid w:val="00A06583"/>
    <w:rsid w:val="00A07383"/>
    <w:rsid w:val="00A07675"/>
    <w:rsid w:val="00A0775D"/>
    <w:rsid w:val="00A1076D"/>
    <w:rsid w:val="00A11604"/>
    <w:rsid w:val="00A12366"/>
    <w:rsid w:val="00A12A66"/>
    <w:rsid w:val="00A12C3E"/>
    <w:rsid w:val="00A12E21"/>
    <w:rsid w:val="00A13693"/>
    <w:rsid w:val="00A13C35"/>
    <w:rsid w:val="00A14F42"/>
    <w:rsid w:val="00A159C2"/>
    <w:rsid w:val="00A15C1E"/>
    <w:rsid w:val="00A15DDF"/>
    <w:rsid w:val="00A15F57"/>
    <w:rsid w:val="00A1620A"/>
    <w:rsid w:val="00A16AF5"/>
    <w:rsid w:val="00A16F50"/>
    <w:rsid w:val="00A174D5"/>
    <w:rsid w:val="00A174E9"/>
    <w:rsid w:val="00A200FB"/>
    <w:rsid w:val="00A208C9"/>
    <w:rsid w:val="00A21509"/>
    <w:rsid w:val="00A21918"/>
    <w:rsid w:val="00A226D9"/>
    <w:rsid w:val="00A22AEB"/>
    <w:rsid w:val="00A23297"/>
    <w:rsid w:val="00A23F8D"/>
    <w:rsid w:val="00A240EB"/>
    <w:rsid w:val="00A245A5"/>
    <w:rsid w:val="00A258A9"/>
    <w:rsid w:val="00A2705D"/>
    <w:rsid w:val="00A3000E"/>
    <w:rsid w:val="00A304D0"/>
    <w:rsid w:val="00A30924"/>
    <w:rsid w:val="00A32804"/>
    <w:rsid w:val="00A32B0D"/>
    <w:rsid w:val="00A32F02"/>
    <w:rsid w:val="00A331CB"/>
    <w:rsid w:val="00A331E8"/>
    <w:rsid w:val="00A33696"/>
    <w:rsid w:val="00A337B2"/>
    <w:rsid w:val="00A3399B"/>
    <w:rsid w:val="00A3428A"/>
    <w:rsid w:val="00A3478F"/>
    <w:rsid w:val="00A35129"/>
    <w:rsid w:val="00A353F2"/>
    <w:rsid w:val="00A35B23"/>
    <w:rsid w:val="00A3682C"/>
    <w:rsid w:val="00A372EE"/>
    <w:rsid w:val="00A40549"/>
    <w:rsid w:val="00A408DC"/>
    <w:rsid w:val="00A408EA"/>
    <w:rsid w:val="00A4137B"/>
    <w:rsid w:val="00A41726"/>
    <w:rsid w:val="00A421BA"/>
    <w:rsid w:val="00A422C3"/>
    <w:rsid w:val="00A42885"/>
    <w:rsid w:val="00A42C86"/>
    <w:rsid w:val="00A436D7"/>
    <w:rsid w:val="00A44851"/>
    <w:rsid w:val="00A44B40"/>
    <w:rsid w:val="00A45A68"/>
    <w:rsid w:val="00A4679E"/>
    <w:rsid w:val="00A46C64"/>
    <w:rsid w:val="00A50CD9"/>
    <w:rsid w:val="00A514DA"/>
    <w:rsid w:val="00A51B78"/>
    <w:rsid w:val="00A54193"/>
    <w:rsid w:val="00A5514C"/>
    <w:rsid w:val="00A55542"/>
    <w:rsid w:val="00A570C1"/>
    <w:rsid w:val="00A572C1"/>
    <w:rsid w:val="00A57B95"/>
    <w:rsid w:val="00A57D0C"/>
    <w:rsid w:val="00A57F65"/>
    <w:rsid w:val="00A57F89"/>
    <w:rsid w:val="00A60EAE"/>
    <w:rsid w:val="00A60EC2"/>
    <w:rsid w:val="00A62524"/>
    <w:rsid w:val="00A63301"/>
    <w:rsid w:val="00A635D7"/>
    <w:rsid w:val="00A646CE"/>
    <w:rsid w:val="00A64FF1"/>
    <w:rsid w:val="00A65096"/>
    <w:rsid w:val="00A66035"/>
    <w:rsid w:val="00A66521"/>
    <w:rsid w:val="00A665F5"/>
    <w:rsid w:val="00A70616"/>
    <w:rsid w:val="00A711D8"/>
    <w:rsid w:val="00A7167B"/>
    <w:rsid w:val="00A72441"/>
    <w:rsid w:val="00A72899"/>
    <w:rsid w:val="00A7331B"/>
    <w:rsid w:val="00A73C4D"/>
    <w:rsid w:val="00A74C31"/>
    <w:rsid w:val="00A74E2E"/>
    <w:rsid w:val="00A774A5"/>
    <w:rsid w:val="00A81321"/>
    <w:rsid w:val="00A835A1"/>
    <w:rsid w:val="00A8516C"/>
    <w:rsid w:val="00A85C13"/>
    <w:rsid w:val="00A85C51"/>
    <w:rsid w:val="00A862B6"/>
    <w:rsid w:val="00A863F5"/>
    <w:rsid w:val="00A8746E"/>
    <w:rsid w:val="00A8771F"/>
    <w:rsid w:val="00A87C92"/>
    <w:rsid w:val="00A90110"/>
    <w:rsid w:val="00A909C6"/>
    <w:rsid w:val="00A90AD4"/>
    <w:rsid w:val="00A92208"/>
    <w:rsid w:val="00A92B5D"/>
    <w:rsid w:val="00A92ED2"/>
    <w:rsid w:val="00A93769"/>
    <w:rsid w:val="00A939BC"/>
    <w:rsid w:val="00A93B4B"/>
    <w:rsid w:val="00A93D9B"/>
    <w:rsid w:val="00A95462"/>
    <w:rsid w:val="00A9549E"/>
    <w:rsid w:val="00A95829"/>
    <w:rsid w:val="00A95882"/>
    <w:rsid w:val="00AA06DA"/>
    <w:rsid w:val="00AA0B5B"/>
    <w:rsid w:val="00AA0E90"/>
    <w:rsid w:val="00AA0F9D"/>
    <w:rsid w:val="00AA1670"/>
    <w:rsid w:val="00AA27DE"/>
    <w:rsid w:val="00AA281E"/>
    <w:rsid w:val="00AA6CED"/>
    <w:rsid w:val="00AA70AF"/>
    <w:rsid w:val="00AA74DF"/>
    <w:rsid w:val="00AA7AA0"/>
    <w:rsid w:val="00AB0890"/>
    <w:rsid w:val="00AB1C3A"/>
    <w:rsid w:val="00AB31B6"/>
    <w:rsid w:val="00AB3480"/>
    <w:rsid w:val="00AB3646"/>
    <w:rsid w:val="00AB459E"/>
    <w:rsid w:val="00AB4FAB"/>
    <w:rsid w:val="00AB5123"/>
    <w:rsid w:val="00AB52EA"/>
    <w:rsid w:val="00AB5A2B"/>
    <w:rsid w:val="00AB66D5"/>
    <w:rsid w:val="00AB6B3E"/>
    <w:rsid w:val="00AB6C2C"/>
    <w:rsid w:val="00AB76A9"/>
    <w:rsid w:val="00AC0CF9"/>
    <w:rsid w:val="00AC16CC"/>
    <w:rsid w:val="00AC265E"/>
    <w:rsid w:val="00AC4A28"/>
    <w:rsid w:val="00AC50D2"/>
    <w:rsid w:val="00AC50E7"/>
    <w:rsid w:val="00AC6088"/>
    <w:rsid w:val="00AC6FE9"/>
    <w:rsid w:val="00AC79AE"/>
    <w:rsid w:val="00AD06A5"/>
    <w:rsid w:val="00AD13A6"/>
    <w:rsid w:val="00AD1C4D"/>
    <w:rsid w:val="00AD2C78"/>
    <w:rsid w:val="00AD3E1A"/>
    <w:rsid w:val="00AD4225"/>
    <w:rsid w:val="00AD4731"/>
    <w:rsid w:val="00AD5C3B"/>
    <w:rsid w:val="00AD605D"/>
    <w:rsid w:val="00AD6DA7"/>
    <w:rsid w:val="00AD7DFE"/>
    <w:rsid w:val="00AE0176"/>
    <w:rsid w:val="00AE0ADA"/>
    <w:rsid w:val="00AE0CBE"/>
    <w:rsid w:val="00AE1215"/>
    <w:rsid w:val="00AE18F0"/>
    <w:rsid w:val="00AE1BFE"/>
    <w:rsid w:val="00AE1DD9"/>
    <w:rsid w:val="00AE3CF3"/>
    <w:rsid w:val="00AE3D34"/>
    <w:rsid w:val="00AE4004"/>
    <w:rsid w:val="00AE4603"/>
    <w:rsid w:val="00AE4AD9"/>
    <w:rsid w:val="00AE4DD9"/>
    <w:rsid w:val="00AE56E9"/>
    <w:rsid w:val="00AE68FB"/>
    <w:rsid w:val="00AE70EA"/>
    <w:rsid w:val="00AE74DD"/>
    <w:rsid w:val="00AE7750"/>
    <w:rsid w:val="00AE78A2"/>
    <w:rsid w:val="00AF04ED"/>
    <w:rsid w:val="00AF11E6"/>
    <w:rsid w:val="00AF22B6"/>
    <w:rsid w:val="00AF267D"/>
    <w:rsid w:val="00AF3300"/>
    <w:rsid w:val="00AF5992"/>
    <w:rsid w:val="00AF5E5B"/>
    <w:rsid w:val="00AF631C"/>
    <w:rsid w:val="00AF651F"/>
    <w:rsid w:val="00AF6C8C"/>
    <w:rsid w:val="00AF7804"/>
    <w:rsid w:val="00AF7ABD"/>
    <w:rsid w:val="00B00A7F"/>
    <w:rsid w:val="00B00AA2"/>
    <w:rsid w:val="00B00DAA"/>
    <w:rsid w:val="00B011E7"/>
    <w:rsid w:val="00B01640"/>
    <w:rsid w:val="00B0302D"/>
    <w:rsid w:val="00B0303F"/>
    <w:rsid w:val="00B03208"/>
    <w:rsid w:val="00B03818"/>
    <w:rsid w:val="00B04A20"/>
    <w:rsid w:val="00B04E87"/>
    <w:rsid w:val="00B053C9"/>
    <w:rsid w:val="00B05D9D"/>
    <w:rsid w:val="00B06D50"/>
    <w:rsid w:val="00B07B9E"/>
    <w:rsid w:val="00B07C3C"/>
    <w:rsid w:val="00B07D93"/>
    <w:rsid w:val="00B10323"/>
    <w:rsid w:val="00B1053F"/>
    <w:rsid w:val="00B107C5"/>
    <w:rsid w:val="00B12D7C"/>
    <w:rsid w:val="00B1313F"/>
    <w:rsid w:val="00B1344C"/>
    <w:rsid w:val="00B136EA"/>
    <w:rsid w:val="00B1452D"/>
    <w:rsid w:val="00B14C68"/>
    <w:rsid w:val="00B15AC8"/>
    <w:rsid w:val="00B15ECB"/>
    <w:rsid w:val="00B16337"/>
    <w:rsid w:val="00B1638C"/>
    <w:rsid w:val="00B173BE"/>
    <w:rsid w:val="00B20E2E"/>
    <w:rsid w:val="00B20F83"/>
    <w:rsid w:val="00B21054"/>
    <w:rsid w:val="00B21914"/>
    <w:rsid w:val="00B22686"/>
    <w:rsid w:val="00B232EA"/>
    <w:rsid w:val="00B2357F"/>
    <w:rsid w:val="00B23A2D"/>
    <w:rsid w:val="00B23E1A"/>
    <w:rsid w:val="00B257CA"/>
    <w:rsid w:val="00B260FF"/>
    <w:rsid w:val="00B30273"/>
    <w:rsid w:val="00B30522"/>
    <w:rsid w:val="00B31007"/>
    <w:rsid w:val="00B31FA7"/>
    <w:rsid w:val="00B343D3"/>
    <w:rsid w:val="00B35557"/>
    <w:rsid w:val="00B35961"/>
    <w:rsid w:val="00B35FF0"/>
    <w:rsid w:val="00B3621D"/>
    <w:rsid w:val="00B40F82"/>
    <w:rsid w:val="00B41103"/>
    <w:rsid w:val="00B43193"/>
    <w:rsid w:val="00B433C5"/>
    <w:rsid w:val="00B43923"/>
    <w:rsid w:val="00B4403F"/>
    <w:rsid w:val="00B447FC"/>
    <w:rsid w:val="00B45C93"/>
    <w:rsid w:val="00B464B5"/>
    <w:rsid w:val="00B47494"/>
    <w:rsid w:val="00B47859"/>
    <w:rsid w:val="00B479D3"/>
    <w:rsid w:val="00B50FA2"/>
    <w:rsid w:val="00B50FBA"/>
    <w:rsid w:val="00B512B3"/>
    <w:rsid w:val="00B5133A"/>
    <w:rsid w:val="00B5185B"/>
    <w:rsid w:val="00B51A10"/>
    <w:rsid w:val="00B51A31"/>
    <w:rsid w:val="00B51C13"/>
    <w:rsid w:val="00B51F44"/>
    <w:rsid w:val="00B52791"/>
    <w:rsid w:val="00B53189"/>
    <w:rsid w:val="00B545AE"/>
    <w:rsid w:val="00B5487C"/>
    <w:rsid w:val="00B55BB0"/>
    <w:rsid w:val="00B57029"/>
    <w:rsid w:val="00B5715E"/>
    <w:rsid w:val="00B57813"/>
    <w:rsid w:val="00B57DE5"/>
    <w:rsid w:val="00B60656"/>
    <w:rsid w:val="00B60722"/>
    <w:rsid w:val="00B6086C"/>
    <w:rsid w:val="00B6251C"/>
    <w:rsid w:val="00B62586"/>
    <w:rsid w:val="00B6293E"/>
    <w:rsid w:val="00B63279"/>
    <w:rsid w:val="00B65D8C"/>
    <w:rsid w:val="00B660EA"/>
    <w:rsid w:val="00B663BD"/>
    <w:rsid w:val="00B66491"/>
    <w:rsid w:val="00B66932"/>
    <w:rsid w:val="00B676D9"/>
    <w:rsid w:val="00B67A0C"/>
    <w:rsid w:val="00B67AD7"/>
    <w:rsid w:val="00B67C72"/>
    <w:rsid w:val="00B711AF"/>
    <w:rsid w:val="00B71E1B"/>
    <w:rsid w:val="00B73262"/>
    <w:rsid w:val="00B7370D"/>
    <w:rsid w:val="00B7503B"/>
    <w:rsid w:val="00B75605"/>
    <w:rsid w:val="00B75981"/>
    <w:rsid w:val="00B75C74"/>
    <w:rsid w:val="00B7613A"/>
    <w:rsid w:val="00B76166"/>
    <w:rsid w:val="00B769B4"/>
    <w:rsid w:val="00B76A43"/>
    <w:rsid w:val="00B770A2"/>
    <w:rsid w:val="00B80384"/>
    <w:rsid w:val="00B8054A"/>
    <w:rsid w:val="00B80DBB"/>
    <w:rsid w:val="00B81DE9"/>
    <w:rsid w:val="00B83A99"/>
    <w:rsid w:val="00B8486B"/>
    <w:rsid w:val="00B85B5D"/>
    <w:rsid w:val="00B85F9F"/>
    <w:rsid w:val="00B872F5"/>
    <w:rsid w:val="00B87BD3"/>
    <w:rsid w:val="00B87BEC"/>
    <w:rsid w:val="00B90591"/>
    <w:rsid w:val="00B91148"/>
    <w:rsid w:val="00B91229"/>
    <w:rsid w:val="00B9151B"/>
    <w:rsid w:val="00B91CD5"/>
    <w:rsid w:val="00B923C6"/>
    <w:rsid w:val="00B92491"/>
    <w:rsid w:val="00B92603"/>
    <w:rsid w:val="00B9271B"/>
    <w:rsid w:val="00B92895"/>
    <w:rsid w:val="00B92CFF"/>
    <w:rsid w:val="00B940C3"/>
    <w:rsid w:val="00B95635"/>
    <w:rsid w:val="00B95751"/>
    <w:rsid w:val="00B96076"/>
    <w:rsid w:val="00B96CD6"/>
    <w:rsid w:val="00B976BB"/>
    <w:rsid w:val="00B9778A"/>
    <w:rsid w:val="00BA0C9A"/>
    <w:rsid w:val="00BA112B"/>
    <w:rsid w:val="00BA16D7"/>
    <w:rsid w:val="00BA39BC"/>
    <w:rsid w:val="00BA3F2D"/>
    <w:rsid w:val="00BA486C"/>
    <w:rsid w:val="00BA4DF2"/>
    <w:rsid w:val="00BA4FA0"/>
    <w:rsid w:val="00BA548E"/>
    <w:rsid w:val="00BA5E6C"/>
    <w:rsid w:val="00BB0806"/>
    <w:rsid w:val="00BB0A17"/>
    <w:rsid w:val="00BB0A58"/>
    <w:rsid w:val="00BB7038"/>
    <w:rsid w:val="00BB7A95"/>
    <w:rsid w:val="00BB7A9B"/>
    <w:rsid w:val="00BC0387"/>
    <w:rsid w:val="00BC1D5B"/>
    <w:rsid w:val="00BC1FD7"/>
    <w:rsid w:val="00BC247D"/>
    <w:rsid w:val="00BC2CFC"/>
    <w:rsid w:val="00BC3346"/>
    <w:rsid w:val="00BC4594"/>
    <w:rsid w:val="00BC4DC9"/>
    <w:rsid w:val="00BC4EAB"/>
    <w:rsid w:val="00BC4FD2"/>
    <w:rsid w:val="00BC5755"/>
    <w:rsid w:val="00BC6129"/>
    <w:rsid w:val="00BC66CB"/>
    <w:rsid w:val="00BC6C08"/>
    <w:rsid w:val="00BC7438"/>
    <w:rsid w:val="00BC7754"/>
    <w:rsid w:val="00BC7C6E"/>
    <w:rsid w:val="00BC7D4C"/>
    <w:rsid w:val="00BC7FEA"/>
    <w:rsid w:val="00BD04C0"/>
    <w:rsid w:val="00BD1912"/>
    <w:rsid w:val="00BD251D"/>
    <w:rsid w:val="00BD40A7"/>
    <w:rsid w:val="00BD41E1"/>
    <w:rsid w:val="00BD55C1"/>
    <w:rsid w:val="00BD5D2D"/>
    <w:rsid w:val="00BD5F95"/>
    <w:rsid w:val="00BD68AA"/>
    <w:rsid w:val="00BD6AD3"/>
    <w:rsid w:val="00BD6EC3"/>
    <w:rsid w:val="00BD759C"/>
    <w:rsid w:val="00BD795A"/>
    <w:rsid w:val="00BE002F"/>
    <w:rsid w:val="00BE021C"/>
    <w:rsid w:val="00BE064A"/>
    <w:rsid w:val="00BE1588"/>
    <w:rsid w:val="00BE1E22"/>
    <w:rsid w:val="00BE2EFE"/>
    <w:rsid w:val="00BE33BD"/>
    <w:rsid w:val="00BE4570"/>
    <w:rsid w:val="00BE5035"/>
    <w:rsid w:val="00BE6599"/>
    <w:rsid w:val="00BE71C3"/>
    <w:rsid w:val="00BE78CC"/>
    <w:rsid w:val="00BF04A3"/>
    <w:rsid w:val="00BF19CE"/>
    <w:rsid w:val="00BF1A8A"/>
    <w:rsid w:val="00BF1CEF"/>
    <w:rsid w:val="00BF288A"/>
    <w:rsid w:val="00BF2CC7"/>
    <w:rsid w:val="00BF35A4"/>
    <w:rsid w:val="00BF3A06"/>
    <w:rsid w:val="00BF4928"/>
    <w:rsid w:val="00BF4C2E"/>
    <w:rsid w:val="00BF5939"/>
    <w:rsid w:val="00BF5AEB"/>
    <w:rsid w:val="00BF60BB"/>
    <w:rsid w:val="00BF6EFF"/>
    <w:rsid w:val="00C00314"/>
    <w:rsid w:val="00C00542"/>
    <w:rsid w:val="00C007D9"/>
    <w:rsid w:val="00C00AB7"/>
    <w:rsid w:val="00C00CF0"/>
    <w:rsid w:val="00C015FB"/>
    <w:rsid w:val="00C01B5A"/>
    <w:rsid w:val="00C0339E"/>
    <w:rsid w:val="00C04D25"/>
    <w:rsid w:val="00C053A3"/>
    <w:rsid w:val="00C05448"/>
    <w:rsid w:val="00C054B2"/>
    <w:rsid w:val="00C0579E"/>
    <w:rsid w:val="00C05CB4"/>
    <w:rsid w:val="00C06064"/>
    <w:rsid w:val="00C100A6"/>
    <w:rsid w:val="00C10194"/>
    <w:rsid w:val="00C1034A"/>
    <w:rsid w:val="00C11BD9"/>
    <w:rsid w:val="00C1319B"/>
    <w:rsid w:val="00C14802"/>
    <w:rsid w:val="00C14BDA"/>
    <w:rsid w:val="00C1521D"/>
    <w:rsid w:val="00C164BA"/>
    <w:rsid w:val="00C17294"/>
    <w:rsid w:val="00C17E57"/>
    <w:rsid w:val="00C20931"/>
    <w:rsid w:val="00C21BB6"/>
    <w:rsid w:val="00C21C1F"/>
    <w:rsid w:val="00C21D3C"/>
    <w:rsid w:val="00C21DD1"/>
    <w:rsid w:val="00C230AC"/>
    <w:rsid w:val="00C23E24"/>
    <w:rsid w:val="00C26B4F"/>
    <w:rsid w:val="00C26CD0"/>
    <w:rsid w:val="00C27076"/>
    <w:rsid w:val="00C30C7E"/>
    <w:rsid w:val="00C31DFF"/>
    <w:rsid w:val="00C32260"/>
    <w:rsid w:val="00C32DF1"/>
    <w:rsid w:val="00C33557"/>
    <w:rsid w:val="00C34E34"/>
    <w:rsid w:val="00C35605"/>
    <w:rsid w:val="00C35A74"/>
    <w:rsid w:val="00C35E29"/>
    <w:rsid w:val="00C360BA"/>
    <w:rsid w:val="00C3632F"/>
    <w:rsid w:val="00C37996"/>
    <w:rsid w:val="00C37AB8"/>
    <w:rsid w:val="00C37FA5"/>
    <w:rsid w:val="00C401AC"/>
    <w:rsid w:val="00C425A2"/>
    <w:rsid w:val="00C43A0F"/>
    <w:rsid w:val="00C43D15"/>
    <w:rsid w:val="00C448AE"/>
    <w:rsid w:val="00C454A0"/>
    <w:rsid w:val="00C45634"/>
    <w:rsid w:val="00C45E42"/>
    <w:rsid w:val="00C463F7"/>
    <w:rsid w:val="00C472F6"/>
    <w:rsid w:val="00C477DB"/>
    <w:rsid w:val="00C50070"/>
    <w:rsid w:val="00C50438"/>
    <w:rsid w:val="00C50C3C"/>
    <w:rsid w:val="00C517F1"/>
    <w:rsid w:val="00C51BC6"/>
    <w:rsid w:val="00C52100"/>
    <w:rsid w:val="00C524EA"/>
    <w:rsid w:val="00C527E0"/>
    <w:rsid w:val="00C52E0C"/>
    <w:rsid w:val="00C545E3"/>
    <w:rsid w:val="00C5460A"/>
    <w:rsid w:val="00C5677C"/>
    <w:rsid w:val="00C56AF7"/>
    <w:rsid w:val="00C57A65"/>
    <w:rsid w:val="00C6013C"/>
    <w:rsid w:val="00C6025A"/>
    <w:rsid w:val="00C60616"/>
    <w:rsid w:val="00C60769"/>
    <w:rsid w:val="00C60AF3"/>
    <w:rsid w:val="00C60B7E"/>
    <w:rsid w:val="00C60BDA"/>
    <w:rsid w:val="00C61EC5"/>
    <w:rsid w:val="00C6219A"/>
    <w:rsid w:val="00C62A56"/>
    <w:rsid w:val="00C62E8C"/>
    <w:rsid w:val="00C63BFB"/>
    <w:rsid w:val="00C64253"/>
    <w:rsid w:val="00C645E4"/>
    <w:rsid w:val="00C64635"/>
    <w:rsid w:val="00C6488D"/>
    <w:rsid w:val="00C64A62"/>
    <w:rsid w:val="00C65FE9"/>
    <w:rsid w:val="00C670ED"/>
    <w:rsid w:val="00C6787D"/>
    <w:rsid w:val="00C7079D"/>
    <w:rsid w:val="00C70977"/>
    <w:rsid w:val="00C712FC"/>
    <w:rsid w:val="00C7199D"/>
    <w:rsid w:val="00C7221B"/>
    <w:rsid w:val="00C736E6"/>
    <w:rsid w:val="00C749F7"/>
    <w:rsid w:val="00C74DA2"/>
    <w:rsid w:val="00C753AE"/>
    <w:rsid w:val="00C80F73"/>
    <w:rsid w:val="00C812DD"/>
    <w:rsid w:val="00C8334D"/>
    <w:rsid w:val="00C837C4"/>
    <w:rsid w:val="00C84291"/>
    <w:rsid w:val="00C842EF"/>
    <w:rsid w:val="00C843BB"/>
    <w:rsid w:val="00C85A1A"/>
    <w:rsid w:val="00C85E8D"/>
    <w:rsid w:val="00C86247"/>
    <w:rsid w:val="00C86F92"/>
    <w:rsid w:val="00C875A9"/>
    <w:rsid w:val="00C876B1"/>
    <w:rsid w:val="00C87EBF"/>
    <w:rsid w:val="00C903A0"/>
    <w:rsid w:val="00C90FC6"/>
    <w:rsid w:val="00C91358"/>
    <w:rsid w:val="00C913FB"/>
    <w:rsid w:val="00C92C25"/>
    <w:rsid w:val="00C9324E"/>
    <w:rsid w:val="00C93553"/>
    <w:rsid w:val="00C9360C"/>
    <w:rsid w:val="00C9373A"/>
    <w:rsid w:val="00C9510C"/>
    <w:rsid w:val="00C95759"/>
    <w:rsid w:val="00C9596B"/>
    <w:rsid w:val="00C96F4B"/>
    <w:rsid w:val="00C97750"/>
    <w:rsid w:val="00C979DB"/>
    <w:rsid w:val="00CA0564"/>
    <w:rsid w:val="00CA0DB5"/>
    <w:rsid w:val="00CA15B5"/>
    <w:rsid w:val="00CA1858"/>
    <w:rsid w:val="00CA2703"/>
    <w:rsid w:val="00CA40E9"/>
    <w:rsid w:val="00CA565C"/>
    <w:rsid w:val="00CA57DA"/>
    <w:rsid w:val="00CA5BB2"/>
    <w:rsid w:val="00CA5C3A"/>
    <w:rsid w:val="00CA5DF2"/>
    <w:rsid w:val="00CA650E"/>
    <w:rsid w:val="00CA6B6A"/>
    <w:rsid w:val="00CA719E"/>
    <w:rsid w:val="00CA721E"/>
    <w:rsid w:val="00CA7681"/>
    <w:rsid w:val="00CA7EE3"/>
    <w:rsid w:val="00CB07EB"/>
    <w:rsid w:val="00CB08F5"/>
    <w:rsid w:val="00CB0EC1"/>
    <w:rsid w:val="00CB21E9"/>
    <w:rsid w:val="00CB3ADE"/>
    <w:rsid w:val="00CB3BCD"/>
    <w:rsid w:val="00CB4B53"/>
    <w:rsid w:val="00CB5348"/>
    <w:rsid w:val="00CB547C"/>
    <w:rsid w:val="00CB55FA"/>
    <w:rsid w:val="00CB6297"/>
    <w:rsid w:val="00CB7972"/>
    <w:rsid w:val="00CC1B21"/>
    <w:rsid w:val="00CC259B"/>
    <w:rsid w:val="00CC2D30"/>
    <w:rsid w:val="00CC3262"/>
    <w:rsid w:val="00CC3746"/>
    <w:rsid w:val="00CC377A"/>
    <w:rsid w:val="00CC3D32"/>
    <w:rsid w:val="00CC4024"/>
    <w:rsid w:val="00CC5251"/>
    <w:rsid w:val="00CC5E43"/>
    <w:rsid w:val="00CC5F07"/>
    <w:rsid w:val="00CC64FC"/>
    <w:rsid w:val="00CC6DEE"/>
    <w:rsid w:val="00CC72AD"/>
    <w:rsid w:val="00CC73F3"/>
    <w:rsid w:val="00CC7994"/>
    <w:rsid w:val="00CC7D49"/>
    <w:rsid w:val="00CC7DC6"/>
    <w:rsid w:val="00CD3CA9"/>
    <w:rsid w:val="00CD60CB"/>
    <w:rsid w:val="00CD6A38"/>
    <w:rsid w:val="00CD70EE"/>
    <w:rsid w:val="00CD712F"/>
    <w:rsid w:val="00CD7149"/>
    <w:rsid w:val="00CE086B"/>
    <w:rsid w:val="00CE13CD"/>
    <w:rsid w:val="00CE1703"/>
    <w:rsid w:val="00CE263B"/>
    <w:rsid w:val="00CE2D06"/>
    <w:rsid w:val="00CE3768"/>
    <w:rsid w:val="00CE4042"/>
    <w:rsid w:val="00CE632C"/>
    <w:rsid w:val="00CE6C39"/>
    <w:rsid w:val="00CE791F"/>
    <w:rsid w:val="00CE7C49"/>
    <w:rsid w:val="00CF0BF6"/>
    <w:rsid w:val="00CF0FC3"/>
    <w:rsid w:val="00CF1186"/>
    <w:rsid w:val="00CF167A"/>
    <w:rsid w:val="00CF19A2"/>
    <w:rsid w:val="00CF2822"/>
    <w:rsid w:val="00CF2A11"/>
    <w:rsid w:val="00CF35EB"/>
    <w:rsid w:val="00CF38EB"/>
    <w:rsid w:val="00CF41BF"/>
    <w:rsid w:val="00CF47B6"/>
    <w:rsid w:val="00CF5416"/>
    <w:rsid w:val="00CF5AA8"/>
    <w:rsid w:val="00CF6642"/>
    <w:rsid w:val="00CF7D2B"/>
    <w:rsid w:val="00D00209"/>
    <w:rsid w:val="00D011EA"/>
    <w:rsid w:val="00D01B16"/>
    <w:rsid w:val="00D025B1"/>
    <w:rsid w:val="00D029F7"/>
    <w:rsid w:val="00D02E7A"/>
    <w:rsid w:val="00D0355C"/>
    <w:rsid w:val="00D03F9B"/>
    <w:rsid w:val="00D05396"/>
    <w:rsid w:val="00D05B2B"/>
    <w:rsid w:val="00D07A01"/>
    <w:rsid w:val="00D11643"/>
    <w:rsid w:val="00D116A9"/>
    <w:rsid w:val="00D12852"/>
    <w:rsid w:val="00D15B63"/>
    <w:rsid w:val="00D17B18"/>
    <w:rsid w:val="00D17C4E"/>
    <w:rsid w:val="00D17C79"/>
    <w:rsid w:val="00D17DF9"/>
    <w:rsid w:val="00D17F81"/>
    <w:rsid w:val="00D21192"/>
    <w:rsid w:val="00D22694"/>
    <w:rsid w:val="00D238EC"/>
    <w:rsid w:val="00D23C92"/>
    <w:rsid w:val="00D23E01"/>
    <w:rsid w:val="00D24272"/>
    <w:rsid w:val="00D25465"/>
    <w:rsid w:val="00D26123"/>
    <w:rsid w:val="00D271D0"/>
    <w:rsid w:val="00D271ED"/>
    <w:rsid w:val="00D27B83"/>
    <w:rsid w:val="00D300F3"/>
    <w:rsid w:val="00D30B69"/>
    <w:rsid w:val="00D30F83"/>
    <w:rsid w:val="00D30FF6"/>
    <w:rsid w:val="00D312C1"/>
    <w:rsid w:val="00D31808"/>
    <w:rsid w:val="00D31D7E"/>
    <w:rsid w:val="00D31E67"/>
    <w:rsid w:val="00D3324F"/>
    <w:rsid w:val="00D3488E"/>
    <w:rsid w:val="00D34F2A"/>
    <w:rsid w:val="00D351FA"/>
    <w:rsid w:val="00D36977"/>
    <w:rsid w:val="00D36DB9"/>
    <w:rsid w:val="00D37C0F"/>
    <w:rsid w:val="00D41B04"/>
    <w:rsid w:val="00D424B4"/>
    <w:rsid w:val="00D42CE1"/>
    <w:rsid w:val="00D42DA1"/>
    <w:rsid w:val="00D44DB3"/>
    <w:rsid w:val="00D45793"/>
    <w:rsid w:val="00D45C71"/>
    <w:rsid w:val="00D45E73"/>
    <w:rsid w:val="00D45EC1"/>
    <w:rsid w:val="00D47035"/>
    <w:rsid w:val="00D505E5"/>
    <w:rsid w:val="00D50AFB"/>
    <w:rsid w:val="00D50CBB"/>
    <w:rsid w:val="00D53041"/>
    <w:rsid w:val="00D53514"/>
    <w:rsid w:val="00D53633"/>
    <w:rsid w:val="00D53A18"/>
    <w:rsid w:val="00D53F18"/>
    <w:rsid w:val="00D548E0"/>
    <w:rsid w:val="00D54B76"/>
    <w:rsid w:val="00D55ECF"/>
    <w:rsid w:val="00D56DED"/>
    <w:rsid w:val="00D573EB"/>
    <w:rsid w:val="00D60BA1"/>
    <w:rsid w:val="00D614EC"/>
    <w:rsid w:val="00D6163F"/>
    <w:rsid w:val="00D61F65"/>
    <w:rsid w:val="00D62C68"/>
    <w:rsid w:val="00D62CCF"/>
    <w:rsid w:val="00D63B2C"/>
    <w:rsid w:val="00D63C0F"/>
    <w:rsid w:val="00D6473A"/>
    <w:rsid w:val="00D64C64"/>
    <w:rsid w:val="00D662BC"/>
    <w:rsid w:val="00D665AB"/>
    <w:rsid w:val="00D6735B"/>
    <w:rsid w:val="00D7045B"/>
    <w:rsid w:val="00D707F3"/>
    <w:rsid w:val="00D70C9D"/>
    <w:rsid w:val="00D710CE"/>
    <w:rsid w:val="00D71B64"/>
    <w:rsid w:val="00D72468"/>
    <w:rsid w:val="00D7339C"/>
    <w:rsid w:val="00D73EA5"/>
    <w:rsid w:val="00D77020"/>
    <w:rsid w:val="00D770BC"/>
    <w:rsid w:val="00D805DB"/>
    <w:rsid w:val="00D81752"/>
    <w:rsid w:val="00D838E1"/>
    <w:rsid w:val="00D83E35"/>
    <w:rsid w:val="00D83F6B"/>
    <w:rsid w:val="00D843D4"/>
    <w:rsid w:val="00D84CD2"/>
    <w:rsid w:val="00D85475"/>
    <w:rsid w:val="00D857C0"/>
    <w:rsid w:val="00D85E7C"/>
    <w:rsid w:val="00D878BA"/>
    <w:rsid w:val="00D90BE4"/>
    <w:rsid w:val="00D917D9"/>
    <w:rsid w:val="00D92395"/>
    <w:rsid w:val="00D92FEC"/>
    <w:rsid w:val="00D9320A"/>
    <w:rsid w:val="00D9452B"/>
    <w:rsid w:val="00D94D08"/>
    <w:rsid w:val="00D95105"/>
    <w:rsid w:val="00D97143"/>
    <w:rsid w:val="00DA06BB"/>
    <w:rsid w:val="00DA20F1"/>
    <w:rsid w:val="00DA2154"/>
    <w:rsid w:val="00DA2D86"/>
    <w:rsid w:val="00DA3062"/>
    <w:rsid w:val="00DA3360"/>
    <w:rsid w:val="00DA3559"/>
    <w:rsid w:val="00DA3ACA"/>
    <w:rsid w:val="00DA3B4F"/>
    <w:rsid w:val="00DA5604"/>
    <w:rsid w:val="00DA562B"/>
    <w:rsid w:val="00DA651A"/>
    <w:rsid w:val="00DA670A"/>
    <w:rsid w:val="00DA68FE"/>
    <w:rsid w:val="00DB0B3E"/>
    <w:rsid w:val="00DB0B8F"/>
    <w:rsid w:val="00DB0C0D"/>
    <w:rsid w:val="00DB4653"/>
    <w:rsid w:val="00DB6720"/>
    <w:rsid w:val="00DB7439"/>
    <w:rsid w:val="00DB76D2"/>
    <w:rsid w:val="00DB7772"/>
    <w:rsid w:val="00DB7F26"/>
    <w:rsid w:val="00DC0027"/>
    <w:rsid w:val="00DC14A3"/>
    <w:rsid w:val="00DC27C9"/>
    <w:rsid w:val="00DC3B01"/>
    <w:rsid w:val="00DC412A"/>
    <w:rsid w:val="00DC4CE9"/>
    <w:rsid w:val="00DC5F15"/>
    <w:rsid w:val="00DC660E"/>
    <w:rsid w:val="00DC661C"/>
    <w:rsid w:val="00DC6B45"/>
    <w:rsid w:val="00DC7A4E"/>
    <w:rsid w:val="00DC7F43"/>
    <w:rsid w:val="00DD0017"/>
    <w:rsid w:val="00DD09E2"/>
    <w:rsid w:val="00DD0DA1"/>
    <w:rsid w:val="00DD0DF5"/>
    <w:rsid w:val="00DD0E08"/>
    <w:rsid w:val="00DD108F"/>
    <w:rsid w:val="00DD1ABE"/>
    <w:rsid w:val="00DD2243"/>
    <w:rsid w:val="00DD2D87"/>
    <w:rsid w:val="00DD383E"/>
    <w:rsid w:val="00DD3A0D"/>
    <w:rsid w:val="00DD3CB4"/>
    <w:rsid w:val="00DD4034"/>
    <w:rsid w:val="00DD4899"/>
    <w:rsid w:val="00DD4986"/>
    <w:rsid w:val="00DD4E6C"/>
    <w:rsid w:val="00DD53C5"/>
    <w:rsid w:val="00DD5A65"/>
    <w:rsid w:val="00DD6610"/>
    <w:rsid w:val="00DD696C"/>
    <w:rsid w:val="00DD6BA2"/>
    <w:rsid w:val="00DE009F"/>
    <w:rsid w:val="00DE02DF"/>
    <w:rsid w:val="00DE16DA"/>
    <w:rsid w:val="00DE17C5"/>
    <w:rsid w:val="00DE2243"/>
    <w:rsid w:val="00DE2AA9"/>
    <w:rsid w:val="00DE2D94"/>
    <w:rsid w:val="00DE485C"/>
    <w:rsid w:val="00DE49A6"/>
    <w:rsid w:val="00DE58F6"/>
    <w:rsid w:val="00DE6901"/>
    <w:rsid w:val="00DE6988"/>
    <w:rsid w:val="00DE6B74"/>
    <w:rsid w:val="00DE6B76"/>
    <w:rsid w:val="00DE7EEB"/>
    <w:rsid w:val="00DF18D6"/>
    <w:rsid w:val="00DF2E7A"/>
    <w:rsid w:val="00DF2EC9"/>
    <w:rsid w:val="00DF3ED0"/>
    <w:rsid w:val="00DF4559"/>
    <w:rsid w:val="00DF5D12"/>
    <w:rsid w:val="00DF633E"/>
    <w:rsid w:val="00DF6A91"/>
    <w:rsid w:val="00DF6AB3"/>
    <w:rsid w:val="00DF790B"/>
    <w:rsid w:val="00E00369"/>
    <w:rsid w:val="00E0184B"/>
    <w:rsid w:val="00E01A5E"/>
    <w:rsid w:val="00E02B88"/>
    <w:rsid w:val="00E035CA"/>
    <w:rsid w:val="00E04862"/>
    <w:rsid w:val="00E05E69"/>
    <w:rsid w:val="00E063A3"/>
    <w:rsid w:val="00E06EFF"/>
    <w:rsid w:val="00E07E5E"/>
    <w:rsid w:val="00E10134"/>
    <w:rsid w:val="00E1129E"/>
    <w:rsid w:val="00E13477"/>
    <w:rsid w:val="00E14311"/>
    <w:rsid w:val="00E14FAA"/>
    <w:rsid w:val="00E150B7"/>
    <w:rsid w:val="00E15B11"/>
    <w:rsid w:val="00E15FDB"/>
    <w:rsid w:val="00E16922"/>
    <w:rsid w:val="00E17854"/>
    <w:rsid w:val="00E17A94"/>
    <w:rsid w:val="00E20242"/>
    <w:rsid w:val="00E203C7"/>
    <w:rsid w:val="00E20F18"/>
    <w:rsid w:val="00E21513"/>
    <w:rsid w:val="00E22013"/>
    <w:rsid w:val="00E23CE7"/>
    <w:rsid w:val="00E25F3C"/>
    <w:rsid w:val="00E26C41"/>
    <w:rsid w:val="00E306E9"/>
    <w:rsid w:val="00E3164E"/>
    <w:rsid w:val="00E31FF7"/>
    <w:rsid w:val="00E32144"/>
    <w:rsid w:val="00E34597"/>
    <w:rsid w:val="00E34D2C"/>
    <w:rsid w:val="00E357A6"/>
    <w:rsid w:val="00E35C93"/>
    <w:rsid w:val="00E36DD4"/>
    <w:rsid w:val="00E3723A"/>
    <w:rsid w:val="00E376BE"/>
    <w:rsid w:val="00E37C78"/>
    <w:rsid w:val="00E408B9"/>
    <w:rsid w:val="00E40C27"/>
    <w:rsid w:val="00E41AAB"/>
    <w:rsid w:val="00E41C37"/>
    <w:rsid w:val="00E42150"/>
    <w:rsid w:val="00E421D1"/>
    <w:rsid w:val="00E44F83"/>
    <w:rsid w:val="00E45D0A"/>
    <w:rsid w:val="00E4602C"/>
    <w:rsid w:val="00E479DF"/>
    <w:rsid w:val="00E47EC3"/>
    <w:rsid w:val="00E50056"/>
    <w:rsid w:val="00E501DB"/>
    <w:rsid w:val="00E5171B"/>
    <w:rsid w:val="00E51872"/>
    <w:rsid w:val="00E52A8E"/>
    <w:rsid w:val="00E52BCB"/>
    <w:rsid w:val="00E531F3"/>
    <w:rsid w:val="00E548E6"/>
    <w:rsid w:val="00E5594B"/>
    <w:rsid w:val="00E562D9"/>
    <w:rsid w:val="00E563CF"/>
    <w:rsid w:val="00E56442"/>
    <w:rsid w:val="00E57409"/>
    <w:rsid w:val="00E6037A"/>
    <w:rsid w:val="00E605D6"/>
    <w:rsid w:val="00E60802"/>
    <w:rsid w:val="00E624DF"/>
    <w:rsid w:val="00E63221"/>
    <w:rsid w:val="00E65650"/>
    <w:rsid w:val="00E656E6"/>
    <w:rsid w:val="00E6580A"/>
    <w:rsid w:val="00E65FBC"/>
    <w:rsid w:val="00E660CE"/>
    <w:rsid w:val="00E66C76"/>
    <w:rsid w:val="00E671F4"/>
    <w:rsid w:val="00E67C53"/>
    <w:rsid w:val="00E7082C"/>
    <w:rsid w:val="00E72ABB"/>
    <w:rsid w:val="00E7347A"/>
    <w:rsid w:val="00E7349C"/>
    <w:rsid w:val="00E73F6A"/>
    <w:rsid w:val="00E740A6"/>
    <w:rsid w:val="00E74F6E"/>
    <w:rsid w:val="00E76DEC"/>
    <w:rsid w:val="00E76E4F"/>
    <w:rsid w:val="00E7787B"/>
    <w:rsid w:val="00E801F2"/>
    <w:rsid w:val="00E80516"/>
    <w:rsid w:val="00E809F2"/>
    <w:rsid w:val="00E80CE2"/>
    <w:rsid w:val="00E817CC"/>
    <w:rsid w:val="00E830A3"/>
    <w:rsid w:val="00E84B5C"/>
    <w:rsid w:val="00E84EE3"/>
    <w:rsid w:val="00E860B4"/>
    <w:rsid w:val="00E86633"/>
    <w:rsid w:val="00E8674D"/>
    <w:rsid w:val="00E87879"/>
    <w:rsid w:val="00E90417"/>
    <w:rsid w:val="00E916A5"/>
    <w:rsid w:val="00E918B1"/>
    <w:rsid w:val="00E91C9F"/>
    <w:rsid w:val="00E91D23"/>
    <w:rsid w:val="00E924A7"/>
    <w:rsid w:val="00E937CF"/>
    <w:rsid w:val="00E93A74"/>
    <w:rsid w:val="00E94269"/>
    <w:rsid w:val="00E94794"/>
    <w:rsid w:val="00E94D75"/>
    <w:rsid w:val="00E94DE8"/>
    <w:rsid w:val="00E9574E"/>
    <w:rsid w:val="00E962AE"/>
    <w:rsid w:val="00E97BB0"/>
    <w:rsid w:val="00EA00A3"/>
    <w:rsid w:val="00EA0533"/>
    <w:rsid w:val="00EA0EFE"/>
    <w:rsid w:val="00EA2444"/>
    <w:rsid w:val="00EA2A92"/>
    <w:rsid w:val="00EA2E7C"/>
    <w:rsid w:val="00EA453F"/>
    <w:rsid w:val="00EA455F"/>
    <w:rsid w:val="00EA4D08"/>
    <w:rsid w:val="00EA60C0"/>
    <w:rsid w:val="00EA66F0"/>
    <w:rsid w:val="00EA6750"/>
    <w:rsid w:val="00EA67DE"/>
    <w:rsid w:val="00EA6B65"/>
    <w:rsid w:val="00EA6E4B"/>
    <w:rsid w:val="00EB1FAE"/>
    <w:rsid w:val="00EB2BA1"/>
    <w:rsid w:val="00EB32F2"/>
    <w:rsid w:val="00EB369B"/>
    <w:rsid w:val="00EB3887"/>
    <w:rsid w:val="00EB3ECE"/>
    <w:rsid w:val="00EB4B88"/>
    <w:rsid w:val="00EB51CA"/>
    <w:rsid w:val="00EB56A8"/>
    <w:rsid w:val="00EB5FEF"/>
    <w:rsid w:val="00EB6086"/>
    <w:rsid w:val="00EB62EC"/>
    <w:rsid w:val="00EB7202"/>
    <w:rsid w:val="00EB75DA"/>
    <w:rsid w:val="00EB78E8"/>
    <w:rsid w:val="00EC1001"/>
    <w:rsid w:val="00EC1055"/>
    <w:rsid w:val="00EC18DE"/>
    <w:rsid w:val="00EC1A26"/>
    <w:rsid w:val="00EC23FE"/>
    <w:rsid w:val="00EC241C"/>
    <w:rsid w:val="00EC24C3"/>
    <w:rsid w:val="00EC3519"/>
    <w:rsid w:val="00EC3DCA"/>
    <w:rsid w:val="00EC4D7E"/>
    <w:rsid w:val="00EC698F"/>
    <w:rsid w:val="00EC6CCE"/>
    <w:rsid w:val="00EC70FC"/>
    <w:rsid w:val="00EC7766"/>
    <w:rsid w:val="00EC7779"/>
    <w:rsid w:val="00EC7F45"/>
    <w:rsid w:val="00ED0639"/>
    <w:rsid w:val="00ED0DB5"/>
    <w:rsid w:val="00ED1641"/>
    <w:rsid w:val="00ED192B"/>
    <w:rsid w:val="00ED1C2B"/>
    <w:rsid w:val="00ED2271"/>
    <w:rsid w:val="00ED349D"/>
    <w:rsid w:val="00ED3987"/>
    <w:rsid w:val="00ED4916"/>
    <w:rsid w:val="00ED4BF3"/>
    <w:rsid w:val="00ED5529"/>
    <w:rsid w:val="00ED5A34"/>
    <w:rsid w:val="00ED6A55"/>
    <w:rsid w:val="00ED6D83"/>
    <w:rsid w:val="00EE0080"/>
    <w:rsid w:val="00EE107A"/>
    <w:rsid w:val="00EE146F"/>
    <w:rsid w:val="00EE1909"/>
    <w:rsid w:val="00EE1D0A"/>
    <w:rsid w:val="00EE392E"/>
    <w:rsid w:val="00EE3D67"/>
    <w:rsid w:val="00EE4175"/>
    <w:rsid w:val="00EE4B5E"/>
    <w:rsid w:val="00EE50A1"/>
    <w:rsid w:val="00EE511F"/>
    <w:rsid w:val="00EE6948"/>
    <w:rsid w:val="00EE7178"/>
    <w:rsid w:val="00EE789D"/>
    <w:rsid w:val="00EF0D19"/>
    <w:rsid w:val="00EF0EE4"/>
    <w:rsid w:val="00EF0FE4"/>
    <w:rsid w:val="00EF1815"/>
    <w:rsid w:val="00EF1FF4"/>
    <w:rsid w:val="00EF2C84"/>
    <w:rsid w:val="00EF303D"/>
    <w:rsid w:val="00EF499D"/>
    <w:rsid w:val="00EF6021"/>
    <w:rsid w:val="00EF6270"/>
    <w:rsid w:val="00EF6460"/>
    <w:rsid w:val="00EF6A37"/>
    <w:rsid w:val="00EF7B23"/>
    <w:rsid w:val="00F00279"/>
    <w:rsid w:val="00F003D4"/>
    <w:rsid w:val="00F00CE5"/>
    <w:rsid w:val="00F00D3F"/>
    <w:rsid w:val="00F013A2"/>
    <w:rsid w:val="00F0166D"/>
    <w:rsid w:val="00F0170D"/>
    <w:rsid w:val="00F0187F"/>
    <w:rsid w:val="00F0275B"/>
    <w:rsid w:val="00F029EE"/>
    <w:rsid w:val="00F02F57"/>
    <w:rsid w:val="00F04089"/>
    <w:rsid w:val="00F053B9"/>
    <w:rsid w:val="00F05786"/>
    <w:rsid w:val="00F057CE"/>
    <w:rsid w:val="00F05956"/>
    <w:rsid w:val="00F05C49"/>
    <w:rsid w:val="00F068FA"/>
    <w:rsid w:val="00F06E8D"/>
    <w:rsid w:val="00F06EDA"/>
    <w:rsid w:val="00F07747"/>
    <w:rsid w:val="00F07DF9"/>
    <w:rsid w:val="00F07F09"/>
    <w:rsid w:val="00F11713"/>
    <w:rsid w:val="00F1285D"/>
    <w:rsid w:val="00F12A7A"/>
    <w:rsid w:val="00F132CD"/>
    <w:rsid w:val="00F13491"/>
    <w:rsid w:val="00F13987"/>
    <w:rsid w:val="00F143B7"/>
    <w:rsid w:val="00F15AFC"/>
    <w:rsid w:val="00F1605C"/>
    <w:rsid w:val="00F17CEA"/>
    <w:rsid w:val="00F2014A"/>
    <w:rsid w:val="00F2016F"/>
    <w:rsid w:val="00F2080E"/>
    <w:rsid w:val="00F21180"/>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60FD"/>
    <w:rsid w:val="00F27A51"/>
    <w:rsid w:val="00F27CCE"/>
    <w:rsid w:val="00F27E8F"/>
    <w:rsid w:val="00F30DCE"/>
    <w:rsid w:val="00F317BE"/>
    <w:rsid w:val="00F31F13"/>
    <w:rsid w:val="00F32664"/>
    <w:rsid w:val="00F328B8"/>
    <w:rsid w:val="00F32FEC"/>
    <w:rsid w:val="00F33698"/>
    <w:rsid w:val="00F350FB"/>
    <w:rsid w:val="00F35805"/>
    <w:rsid w:val="00F37221"/>
    <w:rsid w:val="00F377FE"/>
    <w:rsid w:val="00F37B75"/>
    <w:rsid w:val="00F37C6E"/>
    <w:rsid w:val="00F37F57"/>
    <w:rsid w:val="00F40CF5"/>
    <w:rsid w:val="00F4113B"/>
    <w:rsid w:val="00F41827"/>
    <w:rsid w:val="00F4216D"/>
    <w:rsid w:val="00F42AC1"/>
    <w:rsid w:val="00F4313D"/>
    <w:rsid w:val="00F431FB"/>
    <w:rsid w:val="00F43D1F"/>
    <w:rsid w:val="00F444FF"/>
    <w:rsid w:val="00F44BD7"/>
    <w:rsid w:val="00F45111"/>
    <w:rsid w:val="00F46755"/>
    <w:rsid w:val="00F46D07"/>
    <w:rsid w:val="00F47D6D"/>
    <w:rsid w:val="00F50A04"/>
    <w:rsid w:val="00F50BED"/>
    <w:rsid w:val="00F50EDC"/>
    <w:rsid w:val="00F51501"/>
    <w:rsid w:val="00F524F1"/>
    <w:rsid w:val="00F52A53"/>
    <w:rsid w:val="00F52DC6"/>
    <w:rsid w:val="00F5300B"/>
    <w:rsid w:val="00F53843"/>
    <w:rsid w:val="00F53AC0"/>
    <w:rsid w:val="00F54CE3"/>
    <w:rsid w:val="00F5758B"/>
    <w:rsid w:val="00F60700"/>
    <w:rsid w:val="00F616F4"/>
    <w:rsid w:val="00F61805"/>
    <w:rsid w:val="00F623B3"/>
    <w:rsid w:val="00F62967"/>
    <w:rsid w:val="00F634A6"/>
    <w:rsid w:val="00F6413E"/>
    <w:rsid w:val="00F658D3"/>
    <w:rsid w:val="00F65ACB"/>
    <w:rsid w:val="00F65F64"/>
    <w:rsid w:val="00F662CC"/>
    <w:rsid w:val="00F6646A"/>
    <w:rsid w:val="00F6780D"/>
    <w:rsid w:val="00F67D4A"/>
    <w:rsid w:val="00F7041C"/>
    <w:rsid w:val="00F70440"/>
    <w:rsid w:val="00F709FB"/>
    <w:rsid w:val="00F710AD"/>
    <w:rsid w:val="00F716A9"/>
    <w:rsid w:val="00F71E40"/>
    <w:rsid w:val="00F72D82"/>
    <w:rsid w:val="00F72F23"/>
    <w:rsid w:val="00F75722"/>
    <w:rsid w:val="00F757B8"/>
    <w:rsid w:val="00F75ABD"/>
    <w:rsid w:val="00F761B9"/>
    <w:rsid w:val="00F76EE8"/>
    <w:rsid w:val="00F77358"/>
    <w:rsid w:val="00F80229"/>
    <w:rsid w:val="00F8069C"/>
    <w:rsid w:val="00F80D5E"/>
    <w:rsid w:val="00F814D1"/>
    <w:rsid w:val="00F81550"/>
    <w:rsid w:val="00F815EA"/>
    <w:rsid w:val="00F825D6"/>
    <w:rsid w:val="00F83425"/>
    <w:rsid w:val="00F83B9E"/>
    <w:rsid w:val="00F83E9B"/>
    <w:rsid w:val="00F84E10"/>
    <w:rsid w:val="00F8503D"/>
    <w:rsid w:val="00F8744F"/>
    <w:rsid w:val="00F87902"/>
    <w:rsid w:val="00F87DD4"/>
    <w:rsid w:val="00F9054B"/>
    <w:rsid w:val="00F908BF"/>
    <w:rsid w:val="00F90CF3"/>
    <w:rsid w:val="00F9118E"/>
    <w:rsid w:val="00F92128"/>
    <w:rsid w:val="00F95D45"/>
    <w:rsid w:val="00F9656D"/>
    <w:rsid w:val="00F9674C"/>
    <w:rsid w:val="00F96A04"/>
    <w:rsid w:val="00F971A9"/>
    <w:rsid w:val="00FA0493"/>
    <w:rsid w:val="00FA1065"/>
    <w:rsid w:val="00FA1663"/>
    <w:rsid w:val="00FA19FE"/>
    <w:rsid w:val="00FA30EE"/>
    <w:rsid w:val="00FA323B"/>
    <w:rsid w:val="00FA41AD"/>
    <w:rsid w:val="00FA50F8"/>
    <w:rsid w:val="00FA55F6"/>
    <w:rsid w:val="00FA5704"/>
    <w:rsid w:val="00FA5A42"/>
    <w:rsid w:val="00FA6BB5"/>
    <w:rsid w:val="00FA6CBE"/>
    <w:rsid w:val="00FB074A"/>
    <w:rsid w:val="00FB0AA1"/>
    <w:rsid w:val="00FB123A"/>
    <w:rsid w:val="00FB1FB1"/>
    <w:rsid w:val="00FB2604"/>
    <w:rsid w:val="00FB3D27"/>
    <w:rsid w:val="00FB4804"/>
    <w:rsid w:val="00FB4BFA"/>
    <w:rsid w:val="00FB514C"/>
    <w:rsid w:val="00FB58FA"/>
    <w:rsid w:val="00FB798F"/>
    <w:rsid w:val="00FC0399"/>
    <w:rsid w:val="00FC0621"/>
    <w:rsid w:val="00FC1377"/>
    <w:rsid w:val="00FC17D1"/>
    <w:rsid w:val="00FC18E5"/>
    <w:rsid w:val="00FC1E92"/>
    <w:rsid w:val="00FC4C56"/>
    <w:rsid w:val="00FC50FE"/>
    <w:rsid w:val="00FC6340"/>
    <w:rsid w:val="00FC6A52"/>
    <w:rsid w:val="00FC6BF7"/>
    <w:rsid w:val="00FC6ED1"/>
    <w:rsid w:val="00FD0ECB"/>
    <w:rsid w:val="00FD1FEB"/>
    <w:rsid w:val="00FD2103"/>
    <w:rsid w:val="00FD2536"/>
    <w:rsid w:val="00FD2C9B"/>
    <w:rsid w:val="00FD45C2"/>
    <w:rsid w:val="00FD4E0E"/>
    <w:rsid w:val="00FD69C4"/>
    <w:rsid w:val="00FE06E8"/>
    <w:rsid w:val="00FE2221"/>
    <w:rsid w:val="00FE2247"/>
    <w:rsid w:val="00FE26DD"/>
    <w:rsid w:val="00FE3A20"/>
    <w:rsid w:val="00FE4869"/>
    <w:rsid w:val="00FE5AB9"/>
    <w:rsid w:val="00FE61CF"/>
    <w:rsid w:val="00FE6BB9"/>
    <w:rsid w:val="00FE6ED6"/>
    <w:rsid w:val="00FE6ED7"/>
    <w:rsid w:val="00FF062B"/>
    <w:rsid w:val="00FF08E6"/>
    <w:rsid w:val="00FF103B"/>
    <w:rsid w:val="00FF14F9"/>
    <w:rsid w:val="00FF2008"/>
    <w:rsid w:val="00FF283B"/>
    <w:rsid w:val="00FF3C72"/>
    <w:rsid w:val="00FF49FF"/>
    <w:rsid w:val="00FF53B8"/>
    <w:rsid w:val="00FF67F1"/>
    <w:rsid w:val="00FF6B44"/>
    <w:rsid w:val="00FF73D6"/>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40DCC64"/>
  <w15:docId w15:val="{474DC15D-08FE-47CB-A772-CA9A2A16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 w:type="paragraph" w:styleId="Revision">
    <w:name w:val="Revision"/>
    <w:hidden/>
    <w:uiPriority w:val="99"/>
    <w:semiHidden/>
    <w:rsid w:val="009E416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8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yllie\OneDrive%20-%20Christ%20Church%20Grammar%20School\2021%20Year%2011%20Exam%20Question-Answer%20Booklet%20-%20template%20-%20Sem%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F0A3FF2A6C94F9BC8FE401E345178" ma:contentTypeVersion="34" ma:contentTypeDescription="Create a new document." ma:contentTypeScope="" ma:versionID="197e222d7838f190fa339dac60aa15fd">
  <xsd:schema xmlns:xsd="http://www.w3.org/2001/XMLSchema" xmlns:xs="http://www.w3.org/2001/XMLSchema" xmlns:p="http://schemas.microsoft.com/office/2006/metadata/properties" xmlns:ns3="0390efc9-ab92-4735-a466-0a28ddda94e5" xmlns:ns4="eb589aa2-1d36-4b63-b660-d6a3957d9db9" targetNamespace="http://schemas.microsoft.com/office/2006/metadata/properties" ma:root="true" ma:fieldsID="d7d1db4ebc25d0313d642c1aefcf3101" ns3:_="" ns4:_="">
    <xsd:import namespace="0390efc9-ab92-4735-a466-0a28ddda94e5"/>
    <xsd:import namespace="eb589aa2-1d36-4b63-b660-d6a3957d9d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0efc9-ab92-4735-a466-0a28ddda9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89aa2-1d36-4b63-b660-d6a3957d9d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ChannelId xmlns="0390efc9-ab92-4735-a466-0a28ddda94e5" xsi:nil="true"/>
    <Math_Settings xmlns="0390efc9-ab92-4735-a466-0a28ddda94e5" xsi:nil="true"/>
    <Distribution_Groups xmlns="0390efc9-ab92-4735-a466-0a28ddda94e5" xsi:nil="true"/>
    <LMS_Mappings xmlns="0390efc9-ab92-4735-a466-0a28ddda94e5" xsi:nil="true"/>
    <Invited_Students xmlns="0390efc9-ab92-4735-a466-0a28ddda94e5" xsi:nil="true"/>
    <Is_Collaboration_Space_Locked xmlns="0390efc9-ab92-4735-a466-0a28ddda94e5" xsi:nil="true"/>
    <Teams_Channel_Section_Location xmlns="0390efc9-ab92-4735-a466-0a28ddda94e5" xsi:nil="true"/>
    <Templates xmlns="0390efc9-ab92-4735-a466-0a28ddda94e5" xsi:nil="true"/>
    <Self_Registration_Enabled xmlns="0390efc9-ab92-4735-a466-0a28ddda94e5" xsi:nil="true"/>
    <Teachers xmlns="0390efc9-ab92-4735-a466-0a28ddda94e5">
      <UserInfo>
        <DisplayName/>
        <AccountId xsi:nil="true"/>
        <AccountType/>
      </UserInfo>
    </Teachers>
    <Student_Groups xmlns="0390efc9-ab92-4735-a466-0a28ddda94e5">
      <UserInfo>
        <DisplayName/>
        <AccountId xsi:nil="true"/>
        <AccountType/>
      </UserInfo>
    </Student_Groups>
    <AppVersion xmlns="0390efc9-ab92-4735-a466-0a28ddda94e5" xsi:nil="true"/>
    <NotebookType xmlns="0390efc9-ab92-4735-a466-0a28ddda94e5" xsi:nil="true"/>
    <CultureName xmlns="0390efc9-ab92-4735-a466-0a28ddda94e5" xsi:nil="true"/>
    <Students xmlns="0390efc9-ab92-4735-a466-0a28ddda94e5">
      <UserInfo>
        <DisplayName/>
        <AccountId xsi:nil="true"/>
        <AccountType/>
      </UserInfo>
    </Students>
    <Invited_Teachers xmlns="0390efc9-ab92-4735-a466-0a28ddda94e5" xsi:nil="true"/>
    <IsNotebookLocked xmlns="0390efc9-ab92-4735-a466-0a28ddda94e5" xsi:nil="true"/>
    <DefaultSectionNames xmlns="0390efc9-ab92-4735-a466-0a28ddda94e5" xsi:nil="true"/>
    <Has_Teacher_Only_SectionGroup xmlns="0390efc9-ab92-4735-a466-0a28ddda94e5" xsi:nil="true"/>
    <FolderType xmlns="0390efc9-ab92-4735-a466-0a28ddda94e5" xsi:nil="true"/>
    <Owner xmlns="0390efc9-ab92-4735-a466-0a28ddda94e5">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08F86-E717-4673-9143-2033F14FC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0efc9-ab92-4735-a466-0a28ddda94e5"/>
    <ds:schemaRef ds:uri="eb589aa2-1d36-4b63-b660-d6a3957d9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B688D-451C-4364-AF88-4822416ACF96}">
  <ds:schemaRefs>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0390efc9-ab92-4735-a466-0a28ddda94e5"/>
    <ds:schemaRef ds:uri="http://purl.org/dc/elements/1.1/"/>
    <ds:schemaRef ds:uri="eb589aa2-1d36-4b63-b660-d6a3957d9db9"/>
    <ds:schemaRef ds:uri="http://www.w3.org/XML/1998/namespace"/>
    <ds:schemaRef ds:uri="http://purl.org/dc/dcmitype/"/>
  </ds:schemaRefs>
</ds:datastoreItem>
</file>

<file path=customXml/itemProps3.xml><?xml version="1.0" encoding="utf-8"?>
<ds:datastoreItem xmlns:ds="http://schemas.openxmlformats.org/officeDocument/2006/customXml" ds:itemID="{F084F626-A3A8-4074-A5DB-4AE715423C42}">
  <ds:schemaRefs>
    <ds:schemaRef ds:uri="http://schemas.microsoft.com/sharepoint/v3/contenttype/forms"/>
  </ds:schemaRefs>
</ds:datastoreItem>
</file>

<file path=customXml/itemProps4.xml><?xml version="1.0" encoding="utf-8"?>
<ds:datastoreItem xmlns:ds="http://schemas.openxmlformats.org/officeDocument/2006/customXml" ds:itemID="{ACA3FBC3-3112-4B05-926E-EBC17379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2021 Year 11 Exam Question-Answer Booklet - template - Sem 1</Template>
  <TotalTime>0</TotalTime>
  <Pages>16</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Wyllie</dc:creator>
  <cp:keywords/>
  <dc:description/>
  <cp:lastModifiedBy>RINTOUL Brooke [Narrogin Senior High School]</cp:lastModifiedBy>
  <cp:revision>2</cp:revision>
  <cp:lastPrinted>2021-08-23T03:09:00Z</cp:lastPrinted>
  <dcterms:created xsi:type="dcterms:W3CDTF">2022-07-21T07:13:00Z</dcterms:created>
  <dcterms:modified xsi:type="dcterms:W3CDTF">2022-07-21T07:13:00Z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0x010100001F0A3FF2A6C94F9BC8FE401E345178</vt:lpwstr>
  </property>
</Properties>
</file>