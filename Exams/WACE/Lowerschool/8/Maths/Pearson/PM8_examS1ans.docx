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5C9A0" w14:textId="77777777" w:rsidR="00681D79" w:rsidRDefault="00681D79" w:rsidP="00681D79">
      <w:pPr>
        <w:pStyle w:val="Psectionheading"/>
      </w:pPr>
      <w:r>
        <w:t xml:space="preserve">Multiple-choice section 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81D79" w14:paraId="03DC6838" w14:textId="77777777" w:rsidTr="000C16E6">
        <w:tc>
          <w:tcPr>
            <w:tcW w:w="1126" w:type="dxa"/>
            <w:shd w:val="clear" w:color="auto" w:fill="auto"/>
          </w:tcPr>
          <w:p w14:paraId="4C54E63A" w14:textId="77777777" w:rsidR="00681D79" w:rsidRDefault="00681D79" w:rsidP="000C16E6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70111682" w14:textId="77777777" w:rsidR="00681D79" w:rsidRDefault="00681D79" w:rsidP="000C16E6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5A997874" w14:textId="77777777" w:rsidR="00681D79" w:rsidRDefault="00681D79" w:rsidP="000C16E6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4CAEE477" w14:textId="77777777" w:rsidR="00681D79" w:rsidRDefault="00681D79" w:rsidP="000C16E6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6C7F7967" w14:textId="77777777" w:rsidR="00681D79" w:rsidRDefault="00681D79" w:rsidP="000C16E6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71614BE4" w14:textId="77777777" w:rsidR="00681D79" w:rsidRDefault="00681D79" w:rsidP="000C16E6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3CA96430" w14:textId="77777777" w:rsidR="00681D79" w:rsidRDefault="00681D79" w:rsidP="000C16E6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497550BD" w14:textId="77777777" w:rsidR="00681D79" w:rsidRDefault="00681D79" w:rsidP="000C16E6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34A7518E" w14:textId="77777777" w:rsidR="00681D79" w:rsidRDefault="00681D79" w:rsidP="000C16E6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11F087D6" w14:textId="77777777" w:rsidR="00681D79" w:rsidRDefault="00681D79" w:rsidP="000C16E6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5397C8A6" w14:textId="77777777" w:rsidR="00681D79" w:rsidRDefault="00681D79" w:rsidP="000C16E6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0F97315" w14:textId="77777777" w:rsidR="00681D79" w:rsidRDefault="00681D79" w:rsidP="000C16E6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7CC099E2" w14:textId="77777777" w:rsidR="00681D79" w:rsidRDefault="00681D79" w:rsidP="000C16E6">
            <w:pPr>
              <w:pStyle w:val="Ptabletext"/>
            </w:pPr>
            <w:r>
              <w:t>12</w:t>
            </w:r>
          </w:p>
        </w:tc>
      </w:tr>
      <w:tr w:rsidR="00672FE9" w14:paraId="76C0DB32" w14:textId="77777777" w:rsidTr="000C16E6">
        <w:tc>
          <w:tcPr>
            <w:tcW w:w="1126" w:type="dxa"/>
            <w:shd w:val="clear" w:color="auto" w:fill="auto"/>
          </w:tcPr>
          <w:p w14:paraId="3996E7C3" w14:textId="77777777" w:rsidR="00672FE9" w:rsidRDefault="00672FE9" w:rsidP="00672FE9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45FF40" w14:textId="5AB21210" w:rsidR="00672FE9" w:rsidRPr="00672FE9" w:rsidRDefault="00672FE9" w:rsidP="00672FE9">
            <w:pPr>
              <w:pStyle w:val="Ptabletext"/>
            </w:pPr>
            <w:r w:rsidRPr="00672FE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315E2B2B" w14:textId="520F1034" w:rsidR="00672FE9" w:rsidRPr="00672FE9" w:rsidRDefault="00672FE9" w:rsidP="00672FE9">
            <w:pPr>
              <w:pStyle w:val="Ptabletext"/>
            </w:pPr>
            <w:r w:rsidRPr="00672FE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4AAE046" w14:textId="0183DA81" w:rsidR="00672FE9" w:rsidRPr="00672FE9" w:rsidRDefault="00672FE9" w:rsidP="00672FE9">
            <w:pPr>
              <w:pStyle w:val="Ptabletext"/>
            </w:pPr>
            <w:r w:rsidRPr="00672FE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A6A9421" w14:textId="6273CF29" w:rsidR="00672FE9" w:rsidRPr="00672FE9" w:rsidRDefault="00672FE9" w:rsidP="00672FE9">
            <w:pPr>
              <w:pStyle w:val="Ptabletext"/>
            </w:pPr>
            <w:r w:rsidRPr="00672FE9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55C18064" w14:textId="02FF0E64" w:rsidR="00672FE9" w:rsidRPr="00672FE9" w:rsidRDefault="00672FE9" w:rsidP="00672FE9">
            <w:pPr>
              <w:pStyle w:val="Ptabletext"/>
            </w:pPr>
            <w:r w:rsidRPr="00672FE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B676453" w14:textId="2B395116" w:rsidR="00672FE9" w:rsidRPr="00672FE9" w:rsidRDefault="00672FE9" w:rsidP="00672FE9">
            <w:pPr>
              <w:pStyle w:val="Ptabletext"/>
            </w:pPr>
            <w:r w:rsidRPr="00672FE9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880C8DA" w14:textId="05054AAD" w:rsidR="00672FE9" w:rsidRPr="00672FE9" w:rsidRDefault="00672FE9" w:rsidP="00672FE9">
            <w:pPr>
              <w:pStyle w:val="Ptabletext"/>
            </w:pPr>
            <w:r w:rsidRPr="00672FE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FA6210D" w14:textId="42A4BC15" w:rsidR="00672FE9" w:rsidRPr="00672FE9" w:rsidRDefault="00672FE9" w:rsidP="00672FE9">
            <w:pPr>
              <w:pStyle w:val="Ptabletext"/>
            </w:pPr>
            <w:r w:rsidRPr="00672FE9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34E98A1" w14:textId="0716FED2" w:rsidR="00672FE9" w:rsidRPr="00672FE9" w:rsidRDefault="00672FE9" w:rsidP="00672FE9">
            <w:pPr>
              <w:pStyle w:val="Ptabletext"/>
            </w:pPr>
            <w:r w:rsidRPr="00672FE9">
              <w:t>C</w:t>
            </w:r>
          </w:p>
        </w:tc>
        <w:tc>
          <w:tcPr>
            <w:tcW w:w="792" w:type="dxa"/>
            <w:vAlign w:val="center"/>
          </w:tcPr>
          <w:p w14:paraId="29425F70" w14:textId="141D0A09" w:rsidR="00672FE9" w:rsidRPr="00672FE9" w:rsidRDefault="00672FE9" w:rsidP="00672FE9">
            <w:pPr>
              <w:pStyle w:val="Ptabletext"/>
            </w:pPr>
            <w:r w:rsidRPr="00672FE9">
              <w:t>C</w:t>
            </w:r>
          </w:p>
        </w:tc>
        <w:tc>
          <w:tcPr>
            <w:tcW w:w="792" w:type="dxa"/>
            <w:vAlign w:val="center"/>
          </w:tcPr>
          <w:p w14:paraId="72540468" w14:textId="36B9215E" w:rsidR="00672FE9" w:rsidRPr="00672FE9" w:rsidRDefault="00672FE9" w:rsidP="00672FE9">
            <w:pPr>
              <w:pStyle w:val="Ptabletext"/>
            </w:pPr>
            <w:r w:rsidRPr="00672FE9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C39F6E1" w14:textId="38AEA641" w:rsidR="00672FE9" w:rsidRPr="00672FE9" w:rsidRDefault="00672FE9" w:rsidP="00672FE9">
            <w:pPr>
              <w:pStyle w:val="Ptabletext"/>
            </w:pPr>
            <w:r w:rsidRPr="00672FE9">
              <w:t>A</w:t>
            </w:r>
          </w:p>
        </w:tc>
      </w:tr>
    </w:tbl>
    <w:p w14:paraId="3726A8DD" w14:textId="77777777" w:rsidR="00B1531E" w:rsidRDefault="00B1531E" w:rsidP="00B1531E">
      <w:pPr>
        <w:pStyle w:val="Pquestionheadingmc1stafterhead"/>
      </w:pPr>
    </w:p>
    <w:p w14:paraId="6129055E" w14:textId="6E2E24D8" w:rsidR="00B1531E" w:rsidRDefault="00B1531E" w:rsidP="00B1531E">
      <w:pPr>
        <w:pStyle w:val="Pquestionheadingmc1stafterhead"/>
      </w:pPr>
      <w:r>
        <w:t>Question 1</w:t>
      </w:r>
      <w:r w:rsidR="00A90B8E">
        <w:tab/>
        <w:t>[1.1]</w:t>
      </w:r>
    </w:p>
    <w:p w14:paraId="7DBFD43E" w14:textId="45512A7E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 xml:space="preserve">B </w:t>
      </w:r>
    </w:p>
    <w:p w14:paraId="55D80C86" w14:textId="79C50DBB" w:rsidR="00B1531E" w:rsidRDefault="00B1531E" w:rsidP="00B1531E">
      <w:pPr>
        <w:pStyle w:val="Pquestiontextmcqoptions"/>
      </w:pPr>
      <w:r>
        <w:t>-5 − (+ 4) + 3 = -6</w:t>
      </w:r>
    </w:p>
    <w:p w14:paraId="7DDBF14D" w14:textId="54417E4F" w:rsidR="00B1531E" w:rsidRDefault="00B1531E" w:rsidP="00B1531E">
      <w:pPr>
        <w:pStyle w:val="Pquestionheadingmc"/>
      </w:pPr>
      <w:r>
        <w:t>Question 2</w:t>
      </w:r>
      <w:r w:rsidR="00A90B8E">
        <w:tab/>
        <w:t>[1.2]</w:t>
      </w:r>
    </w:p>
    <w:p w14:paraId="589DB9ED" w14:textId="6B05AF06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39180F09" w14:textId="3A50B65C" w:rsidR="00B1531E" w:rsidRPr="00B1531E" w:rsidRDefault="00B1531E" w:rsidP="00B1531E">
      <w:pPr>
        <w:pStyle w:val="Pquestiontextmcqoptions"/>
      </w:pPr>
      <w:r w:rsidRPr="00EF02C5">
        <w:t>6 × -2 × -3</w:t>
      </w:r>
      <w:r>
        <w:t xml:space="preserve"> = 36</w:t>
      </w:r>
    </w:p>
    <w:p w14:paraId="147C45DA" w14:textId="614199B9" w:rsidR="00B1531E" w:rsidRDefault="00B1531E" w:rsidP="00B1531E">
      <w:pPr>
        <w:pStyle w:val="Pquestionheadingmc"/>
      </w:pPr>
      <w:r>
        <w:t>Question 3</w:t>
      </w:r>
      <w:r w:rsidR="00A90B8E">
        <w:tab/>
        <w:t>[1.3]</w:t>
      </w:r>
    </w:p>
    <w:p w14:paraId="7E9082A0" w14:textId="22E1AAAD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08F02A71" w14:textId="679B7A9C" w:rsidR="00B1531E" w:rsidRPr="00B1531E" w:rsidRDefault="00B1531E" w:rsidP="00B1531E">
      <w:pPr>
        <w:pStyle w:val="Pquestiontextmcqoptions"/>
      </w:pPr>
      <w:r>
        <w:t>36 ÷ -4 = -9</w:t>
      </w:r>
    </w:p>
    <w:p w14:paraId="76F323DE" w14:textId="7319AF31" w:rsidR="00B1531E" w:rsidRDefault="00B1531E" w:rsidP="00B1531E">
      <w:pPr>
        <w:pStyle w:val="Pquestionheadingmc"/>
      </w:pPr>
      <w:r>
        <w:t>Question 4</w:t>
      </w:r>
      <w:r w:rsidR="00A90B8E">
        <w:tab/>
        <w:t>[1.5]</w:t>
      </w:r>
    </w:p>
    <w:p w14:paraId="68B3E632" w14:textId="45AAADDD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17ACBB64" w14:textId="44FE0A7A" w:rsidR="00B1531E" w:rsidRDefault="00B1531E" w:rsidP="00B1531E">
      <w:pPr>
        <w:pStyle w:val="Pquestiontextmcqoptions"/>
      </w:pPr>
      <w:r w:rsidRPr="00EF02C5">
        <w:t>(-3)</w:t>
      </w:r>
      <w:r w:rsidRPr="00EF02C5">
        <w:rPr>
          <w:vertAlign w:val="superscript"/>
        </w:rPr>
        <w:t>2</w:t>
      </w:r>
      <w:r w:rsidRPr="00EF02C5">
        <w:t xml:space="preserve"> + (-2)</w:t>
      </w:r>
      <w:r w:rsidRPr="00EF02C5">
        <w:rPr>
          <w:vertAlign w:val="superscript"/>
        </w:rPr>
        <w:t>3</w:t>
      </w:r>
      <w:r>
        <w:t xml:space="preserve"> = 9 + -8 = 1</w:t>
      </w:r>
    </w:p>
    <w:p w14:paraId="5E224E31" w14:textId="29E428EE" w:rsidR="00B1531E" w:rsidRDefault="00B1531E" w:rsidP="00B1531E">
      <w:pPr>
        <w:pStyle w:val="Pquestionheadingmc"/>
      </w:pPr>
      <w:r>
        <w:t>Question 5</w:t>
      </w:r>
      <w:r w:rsidR="00A90B8E">
        <w:tab/>
        <w:t>[2.1]</w:t>
      </w:r>
    </w:p>
    <w:p w14:paraId="651E84B7" w14:textId="341FC67C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1C3FFEE5" w14:textId="168D7074" w:rsidR="00B1531E" w:rsidRDefault="00B1531E" w:rsidP="00B1531E">
      <w:pPr>
        <w:pStyle w:val="Pquestiontextmcqoptions"/>
      </w:pPr>
      <w:r>
        <w:t>5.817 = 5</w:t>
      </w:r>
      <w:r w:rsidRPr="00B1531E">
        <w:rPr>
          <w:position w:val="-24"/>
        </w:rPr>
        <w:object w:dxaOrig="560" w:dyaOrig="620" w14:anchorId="5577F9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0.75pt" o:ole="">
            <v:imagedata r:id="rId8" o:title=""/>
          </v:shape>
          <o:OLEObject Type="Embed" ProgID="Equation.DSMT4" ShapeID="_x0000_i1025" DrawAspect="Content" ObjectID="_1540572365" r:id="rId9"/>
        </w:object>
      </w:r>
    </w:p>
    <w:p w14:paraId="535FAC2C" w14:textId="79572A51" w:rsidR="00B1531E" w:rsidRDefault="00B1531E" w:rsidP="00B1531E">
      <w:pPr>
        <w:pStyle w:val="Pquestionheadingmc"/>
      </w:pPr>
      <w:r>
        <w:t>Question 6</w:t>
      </w:r>
      <w:r w:rsidR="00A90B8E">
        <w:tab/>
        <w:t>[2.2]</w:t>
      </w:r>
    </w:p>
    <w:p w14:paraId="185CF23F" w14:textId="120680D4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A</w:t>
      </w:r>
    </w:p>
    <w:p w14:paraId="40C621B2" w14:textId="592B19E5" w:rsidR="00B1531E" w:rsidRDefault="00B1531E" w:rsidP="00B1531E">
      <w:pPr>
        <w:pStyle w:val="Pquestiontextmcqoptions"/>
      </w:pPr>
      <w:r w:rsidRPr="00B1531E">
        <w:rPr>
          <w:position w:val="-8"/>
        </w:rPr>
        <w:object w:dxaOrig="499" w:dyaOrig="360" w14:anchorId="239DA2BF">
          <v:shape id="_x0000_i1026" type="#_x0000_t75" style="width:24.75pt;height:18pt" o:ole="">
            <v:imagedata r:id="rId10" o:title=""/>
          </v:shape>
          <o:OLEObject Type="Embed" ProgID="Equation.DSMT4" ShapeID="_x0000_i1026" DrawAspect="Content" ObjectID="_1540572366" r:id="rId11"/>
        </w:object>
      </w:r>
      <w:r>
        <w:t>= 4.472... ≈ 4.5</w:t>
      </w:r>
    </w:p>
    <w:p w14:paraId="676335F9" w14:textId="7D49FC3D" w:rsidR="00B1531E" w:rsidRDefault="00B1531E" w:rsidP="00B1531E">
      <w:pPr>
        <w:pStyle w:val="Pquestionheadingmc"/>
      </w:pPr>
      <w:r>
        <w:t>Question 7</w:t>
      </w:r>
      <w:r w:rsidR="00A90B8E">
        <w:tab/>
        <w:t>[2.5]</w:t>
      </w:r>
    </w:p>
    <w:p w14:paraId="641A76AF" w14:textId="26FCD425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75D42A2F" w14:textId="0A7F410D" w:rsidR="00B1531E" w:rsidRDefault="00B1531E" w:rsidP="00B1531E">
      <w:pPr>
        <w:pStyle w:val="Pquestiontextmcqoptions"/>
      </w:pPr>
      <w:r>
        <w:t>1.05 × 100% = 105%</w:t>
      </w:r>
    </w:p>
    <w:p w14:paraId="4CF4818F" w14:textId="10388C7B" w:rsidR="00B1531E" w:rsidRDefault="00B1531E" w:rsidP="00B1531E">
      <w:pPr>
        <w:pStyle w:val="Pquestionheadingmc"/>
      </w:pPr>
      <w:r>
        <w:t>Question 8</w:t>
      </w:r>
      <w:r w:rsidR="00A90B8E">
        <w:tab/>
        <w:t>[3.2]</w:t>
      </w:r>
    </w:p>
    <w:p w14:paraId="5B1B3113" w14:textId="088F4F5E" w:rsidR="00B1531E" w:rsidRDefault="00B1531E" w:rsidP="00B1531E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552EAEFF" w14:textId="77777777" w:rsidR="00B1531E" w:rsidRDefault="00B1531E" w:rsidP="00B1531E">
      <w:pPr>
        <w:pStyle w:val="Pquestiontextmcqoptions"/>
        <w:rPr>
          <w:lang w:eastAsia="en-US"/>
        </w:rPr>
      </w:pPr>
      <w:r w:rsidRPr="00F71105">
        <w:rPr>
          <w:rStyle w:val="Cmathsexpressions"/>
          <w:i/>
          <w:iCs/>
        </w:rPr>
        <w:t>a</w:t>
      </w:r>
      <w:r w:rsidRPr="00EF02C5">
        <w:rPr>
          <w:lang w:eastAsia="en-US"/>
        </w:rPr>
        <w:t xml:space="preserve"> = 3 and </w:t>
      </w:r>
      <w:r w:rsidRPr="00F71105">
        <w:rPr>
          <w:rStyle w:val="Cmathsexpressions"/>
          <w:i/>
          <w:iCs/>
        </w:rPr>
        <w:t xml:space="preserve">b </w:t>
      </w:r>
      <w:r w:rsidRPr="00EF02C5">
        <w:rPr>
          <w:lang w:eastAsia="en-US"/>
        </w:rPr>
        <w:t>= 7</w:t>
      </w:r>
    </w:p>
    <w:p w14:paraId="4EEF49F1" w14:textId="5EC68003" w:rsidR="00B1531E" w:rsidRDefault="00B1531E" w:rsidP="00B1531E">
      <w:pPr>
        <w:pStyle w:val="Pquestiontextmainstem"/>
      </w:pPr>
      <w:r w:rsidRPr="00EF02C5">
        <w:rPr>
          <w:lang w:eastAsia="en-US"/>
        </w:rPr>
        <w:t>3</w:t>
      </w:r>
      <w:r w:rsidRPr="00F71105">
        <w:rPr>
          <w:rStyle w:val="Cmathsexpressions"/>
          <w:i/>
          <w:iCs/>
        </w:rPr>
        <w:t>a</w:t>
      </w:r>
      <w:r w:rsidRPr="00EF02C5">
        <w:rPr>
          <w:lang w:eastAsia="en-US"/>
        </w:rPr>
        <w:t xml:space="preserve"> – 4</w:t>
      </w:r>
      <w:r w:rsidRPr="00F71105">
        <w:rPr>
          <w:rStyle w:val="Cmathsexpressions"/>
          <w:i/>
          <w:iCs/>
        </w:rPr>
        <w:t>b</w:t>
      </w:r>
      <w:r w:rsidRPr="00B1531E">
        <w:t xml:space="preserve"> =</w:t>
      </w:r>
      <w:r>
        <w:t xml:space="preserve"> 3 × 3 – 4 × 7</w:t>
      </w:r>
    </w:p>
    <w:p w14:paraId="6CC1B841" w14:textId="2CC7D839" w:rsidR="00B1531E" w:rsidRPr="00B1531E" w:rsidRDefault="00B1531E" w:rsidP="00B1531E">
      <w:pPr>
        <w:pStyle w:val="Pquestiontextmainstem"/>
      </w:pPr>
      <w:r>
        <w:tab/>
        <w:t>= -19</w:t>
      </w:r>
    </w:p>
    <w:p w14:paraId="5CEA48BF" w14:textId="02AA07A2" w:rsidR="00284519" w:rsidRDefault="00284519" w:rsidP="00284519">
      <w:pPr>
        <w:pStyle w:val="Pquestionheadingmc"/>
      </w:pPr>
      <w:r>
        <w:t>Question 9</w:t>
      </w:r>
      <w:r w:rsidR="00A90B8E">
        <w:tab/>
        <w:t>[3.4]</w:t>
      </w:r>
    </w:p>
    <w:p w14:paraId="22F5AD5E" w14:textId="3D4B268B" w:rsidR="00284519" w:rsidRDefault="00284519" w:rsidP="00284519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6611C92D" w14:textId="7652D2AD" w:rsidR="00B1531E" w:rsidRDefault="00284519" w:rsidP="00B1531E">
      <w:pPr>
        <w:pStyle w:val="Pquestiontextmcqoptions"/>
        <w:rPr>
          <w:rStyle w:val="Cmathsexpressions"/>
          <w:i/>
        </w:rPr>
      </w:pPr>
      <w:r w:rsidRPr="00EF02C5">
        <w:rPr>
          <w:lang w:eastAsia="en-US"/>
        </w:rPr>
        <w:t>4</w:t>
      </w:r>
      <w:r w:rsidRPr="00F71105">
        <w:rPr>
          <w:rStyle w:val="Cmathsexpressions"/>
          <w:i/>
          <w:iCs/>
        </w:rPr>
        <w:t>x</w:t>
      </w:r>
      <w:r w:rsidRPr="00EF02C5">
        <w:rPr>
          <w:vertAlign w:val="superscript"/>
          <w:lang w:eastAsia="en-US"/>
        </w:rPr>
        <w:t>2</w:t>
      </w:r>
      <w:r w:rsidRPr="00EF02C5">
        <w:rPr>
          <w:lang w:eastAsia="en-US"/>
        </w:rPr>
        <w:t xml:space="preserve"> + 3</w:t>
      </w:r>
      <w:r w:rsidRPr="00F71105">
        <w:rPr>
          <w:rStyle w:val="Cmathsexpressions"/>
          <w:i/>
          <w:iCs/>
        </w:rPr>
        <w:t xml:space="preserve">xy </w:t>
      </w:r>
      <w:r w:rsidRPr="00EF02C5">
        <w:rPr>
          <w:lang w:eastAsia="en-US"/>
        </w:rPr>
        <w:t>– 7</w:t>
      </w:r>
      <w:r w:rsidRPr="00F71105">
        <w:rPr>
          <w:rStyle w:val="Cmathsexpressions"/>
          <w:i/>
          <w:iCs/>
        </w:rPr>
        <w:t>yx</w:t>
      </w:r>
      <w:r w:rsidRPr="00EF02C5">
        <w:rPr>
          <w:lang w:eastAsia="en-US"/>
        </w:rPr>
        <w:t xml:space="preserve"> + 7</w:t>
      </w:r>
      <w:r w:rsidRPr="00F71105">
        <w:rPr>
          <w:rStyle w:val="Cmathsexpressions"/>
          <w:i/>
          <w:iCs/>
        </w:rPr>
        <w:t>x</w:t>
      </w:r>
      <w:r w:rsidRPr="00EF02C5">
        <w:rPr>
          <w:vertAlign w:val="superscript"/>
          <w:lang w:eastAsia="en-US"/>
        </w:rPr>
        <w:t>2</w:t>
      </w:r>
      <w:r w:rsidRPr="00EF02C5">
        <w:rPr>
          <w:lang w:eastAsia="en-US"/>
        </w:rPr>
        <w:t xml:space="preserve"> + </w:t>
      </w:r>
      <w:r w:rsidRPr="00F71105">
        <w:rPr>
          <w:rStyle w:val="Cmathsexpressions"/>
          <w:i/>
          <w:iCs/>
        </w:rPr>
        <w:t>x</w:t>
      </w:r>
      <w:r>
        <w:rPr>
          <w:lang w:eastAsia="en-US"/>
        </w:rPr>
        <w:t xml:space="preserve"> = </w:t>
      </w:r>
      <w:r w:rsidRPr="00EF02C5">
        <w:rPr>
          <w:lang w:eastAsia="en-US"/>
        </w:rPr>
        <w:t>11</w:t>
      </w:r>
      <w:r w:rsidRPr="00F71105">
        <w:rPr>
          <w:rStyle w:val="Cmathsexpressions"/>
          <w:i/>
        </w:rPr>
        <w:t>x</w:t>
      </w:r>
      <w:r w:rsidRPr="00EF02C5">
        <w:rPr>
          <w:vertAlign w:val="superscript"/>
          <w:lang w:eastAsia="en-US"/>
        </w:rPr>
        <w:t>2</w:t>
      </w:r>
      <w:r w:rsidRPr="00EF02C5">
        <w:rPr>
          <w:lang w:eastAsia="en-US"/>
        </w:rPr>
        <w:t xml:space="preserve"> – 4</w:t>
      </w:r>
      <w:r w:rsidRPr="00F71105">
        <w:rPr>
          <w:rStyle w:val="Cmathsexpressions"/>
          <w:i/>
        </w:rPr>
        <w:t>xy + x</w:t>
      </w:r>
    </w:p>
    <w:p w14:paraId="2631ED2D" w14:textId="5C017F97" w:rsidR="00284519" w:rsidRDefault="00284519" w:rsidP="00284519">
      <w:pPr>
        <w:pStyle w:val="Pquestionheadingmc"/>
      </w:pPr>
      <w:r>
        <w:lastRenderedPageBreak/>
        <w:t>Question 10</w:t>
      </w:r>
      <w:r w:rsidR="00A90B8E">
        <w:tab/>
        <w:t>[4.2]</w:t>
      </w:r>
    </w:p>
    <w:p w14:paraId="64649430" w14:textId="77777777" w:rsidR="00284519" w:rsidRDefault="00284519" w:rsidP="00284519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C</w:t>
      </w:r>
    </w:p>
    <w:p w14:paraId="5D371BCA" w14:textId="41207883" w:rsidR="00284519" w:rsidRDefault="00284519" w:rsidP="00284519">
      <w:pPr>
        <w:pStyle w:val="Pquestiontextmcqoptions"/>
        <w:keepNext/>
        <w:rPr>
          <w:lang w:eastAsia="en-US"/>
        </w:rPr>
      </w:pPr>
      <w:r w:rsidRPr="00EF02C5">
        <w:rPr>
          <w:lang w:eastAsia="en-US"/>
        </w:rPr>
        <w:t>5 cm : 4 mm</w:t>
      </w:r>
    </w:p>
    <w:p w14:paraId="15BC1F32" w14:textId="10158270" w:rsidR="00284519" w:rsidRDefault="00284519" w:rsidP="00284519">
      <w:pPr>
        <w:pStyle w:val="Pquestiontextmcqoptions"/>
        <w:keepNext/>
        <w:rPr>
          <w:lang w:eastAsia="en-US"/>
        </w:rPr>
      </w:pPr>
      <w:r>
        <w:rPr>
          <w:lang w:eastAsia="en-US"/>
        </w:rPr>
        <w:t>= 50 : 4</w:t>
      </w:r>
    </w:p>
    <w:p w14:paraId="2439C227" w14:textId="56DA263D" w:rsidR="00284519" w:rsidRDefault="00284519" w:rsidP="00284519">
      <w:pPr>
        <w:pStyle w:val="Pquestiontextmcqoptions"/>
        <w:rPr>
          <w:lang w:eastAsia="en-US"/>
        </w:rPr>
      </w:pPr>
      <w:r>
        <w:rPr>
          <w:lang w:eastAsia="en-US"/>
        </w:rPr>
        <w:t>= 25 : 2</w:t>
      </w:r>
    </w:p>
    <w:p w14:paraId="4D27A66F" w14:textId="7166F9A6" w:rsidR="00284519" w:rsidRDefault="00284519" w:rsidP="00284519">
      <w:pPr>
        <w:pStyle w:val="Pquestionheadingmc"/>
      </w:pPr>
      <w:r>
        <w:t>Question 11</w:t>
      </w:r>
      <w:r w:rsidR="00A90B8E">
        <w:tab/>
        <w:t>[5.3]</w:t>
      </w:r>
    </w:p>
    <w:p w14:paraId="0528C692" w14:textId="17F56A62" w:rsidR="00284519" w:rsidRDefault="00284519" w:rsidP="00284519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B</w:t>
      </w:r>
    </w:p>
    <w:p w14:paraId="6DB17D7A" w14:textId="160EB98A" w:rsidR="00284519" w:rsidRDefault="00284519" w:rsidP="00284519">
      <w:pPr>
        <w:pStyle w:val="Pquestiontextmcqoptions"/>
        <w:rPr>
          <w:rStyle w:val="Cmathsexpressions"/>
          <w:i/>
          <w:iCs/>
        </w:rPr>
      </w:pPr>
      <w:r w:rsidRPr="00284519">
        <w:rPr>
          <w:rStyle w:val="Cmathsexpressions"/>
          <w:i/>
          <w:iCs/>
        </w:rPr>
        <w:t>C</w:t>
      </w:r>
      <w:r>
        <w:rPr>
          <w:lang w:eastAsia="en-US"/>
        </w:rPr>
        <w:t xml:space="preserve"> </w:t>
      </w:r>
      <w:r w:rsidRPr="00284519">
        <w:rPr>
          <w:rStyle w:val="Cmathsexpressions"/>
        </w:rPr>
        <w:t>=</w:t>
      </w:r>
      <w:r>
        <w:rPr>
          <w:lang w:eastAsia="en-US"/>
        </w:rPr>
        <w:t xml:space="preserve"> </w:t>
      </w:r>
      <w:r w:rsidRPr="00284519">
        <w:rPr>
          <w:rStyle w:val="Cmathsexpressions"/>
        </w:rPr>
        <w:t>π</w:t>
      </w:r>
      <w:r w:rsidRPr="00284519">
        <w:rPr>
          <w:rStyle w:val="Cmathsexpressions"/>
          <w:i/>
          <w:iCs/>
        </w:rPr>
        <w:t>d</w:t>
      </w:r>
    </w:p>
    <w:p w14:paraId="4DF09F4D" w14:textId="7C104492" w:rsidR="00284519" w:rsidRDefault="00284519" w:rsidP="00284519">
      <w:pPr>
        <w:pStyle w:val="Pquestiontextmcqoptions"/>
        <w:rPr>
          <w:rStyle w:val="Cmathsexpressions"/>
        </w:rPr>
      </w:pPr>
      <w:r>
        <w:rPr>
          <w:rStyle w:val="Cmathsexpressions"/>
        </w:rPr>
        <w:t>= π × 10</w:t>
      </w:r>
    </w:p>
    <w:p w14:paraId="1EBA0955" w14:textId="43272F61" w:rsidR="004E22D3" w:rsidRDefault="004E22D3" w:rsidP="004E22D3">
      <w:pPr>
        <w:pStyle w:val="Pquestiontextmainstem"/>
      </w:pPr>
      <w:r>
        <w:rPr>
          <w:rStyle w:val="Cmathsexpressions"/>
        </w:rPr>
        <w:t xml:space="preserve">= 31.42 </w:t>
      </w:r>
      <w:r w:rsidRPr="004E22D3">
        <w:t>cm</w:t>
      </w:r>
    </w:p>
    <w:p w14:paraId="0C5AA372" w14:textId="75CC9ED5" w:rsidR="004E22D3" w:rsidRDefault="004E22D3" w:rsidP="004E22D3">
      <w:pPr>
        <w:pStyle w:val="Pquestionheadingmc"/>
      </w:pPr>
      <w:r>
        <w:t>Question 12</w:t>
      </w:r>
      <w:r w:rsidR="00A90B8E">
        <w:tab/>
        <w:t>[5.7]</w:t>
      </w:r>
    </w:p>
    <w:p w14:paraId="0C3CF4A7" w14:textId="62CD171D" w:rsidR="004E22D3" w:rsidRDefault="004E22D3" w:rsidP="004E22D3">
      <w:pPr>
        <w:pStyle w:val="Pquestiontextmcqoptions"/>
        <w:keepNext/>
        <w:rPr>
          <w:rStyle w:val="Cquestionpartlabelbold"/>
        </w:rPr>
      </w:pPr>
      <w:r>
        <w:rPr>
          <w:rStyle w:val="Cquestionpartlabelbold"/>
        </w:rPr>
        <w:t>A</w:t>
      </w:r>
    </w:p>
    <w:p w14:paraId="679363C4" w14:textId="65E51A94" w:rsidR="00284519" w:rsidRPr="004E22D3" w:rsidRDefault="004E22D3" w:rsidP="00284519">
      <w:pPr>
        <w:pStyle w:val="Pquestiontextmcqoptions"/>
      </w:pPr>
      <w:r w:rsidRPr="00EF02C5">
        <w:t>1 m</w:t>
      </w:r>
      <w:r w:rsidRPr="00EF02C5">
        <w:rPr>
          <w:vertAlign w:val="superscript"/>
        </w:rPr>
        <w:t>3</w:t>
      </w:r>
      <w:r>
        <w:t xml:space="preserve"> = </w:t>
      </w:r>
      <w:r w:rsidRPr="00EF02C5">
        <w:t>1 kL</w:t>
      </w:r>
    </w:p>
    <w:p w14:paraId="5FA5F59D" w14:textId="77777777" w:rsidR="00681D79" w:rsidRDefault="00681D79" w:rsidP="00681D79">
      <w:pPr>
        <w:pStyle w:val="Psectionresults"/>
      </w:pPr>
      <w:r>
        <w:t>Multiple-choice total marks:  12</w:t>
      </w:r>
    </w:p>
    <w:p w14:paraId="38C01D2D" w14:textId="0F66A255" w:rsidR="001B433F" w:rsidRDefault="001B433F" w:rsidP="001B433F">
      <w:pPr>
        <w:pStyle w:val="Psectionheading"/>
      </w:pPr>
      <w:r>
        <w:t>Short answer section</w:t>
      </w:r>
    </w:p>
    <w:p w14:paraId="74A0B774" w14:textId="64AF405C" w:rsidR="00FD6DB9" w:rsidRDefault="00FD6DB9" w:rsidP="003320B7">
      <w:pPr>
        <w:pStyle w:val="Pquestionheadingsx1stafterhead"/>
      </w:pPr>
      <w:r>
        <w:t>Question 13</w:t>
      </w:r>
      <w:r w:rsidR="000476E4" w:rsidRPr="000476E4">
        <w:tab/>
      </w:r>
      <w:r w:rsidR="003320B7">
        <w:rPr>
          <w:rStyle w:val="Cmarkslabel"/>
        </w:rPr>
        <w:t>1</w:t>
      </w:r>
      <w:r w:rsidR="007201C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476E4" w:rsidRPr="000476E4">
        <w:tab/>
      </w:r>
    </w:p>
    <w:p w14:paraId="0983104C" w14:textId="130A722A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(a)</w:t>
      </w:r>
      <w:r w:rsidRPr="000476E4">
        <w:tab/>
      </w:r>
      <w:r w:rsidR="007201CE" w:rsidRPr="00EF02C5">
        <w:t xml:space="preserve">The fraction </w:t>
      </w:r>
      <w:r w:rsidR="007201CE" w:rsidRPr="00EF02C5">
        <w:rPr>
          <w:position w:val="-24"/>
          <w:lang w:eastAsia="en-US"/>
        </w:rPr>
        <w:object w:dxaOrig="240" w:dyaOrig="620" w14:anchorId="560031DD">
          <v:shape id="_x0000_i1027" type="#_x0000_t75" style="width:12pt;height:30.75pt" o:ole="">
            <v:imagedata r:id="rId12" o:title=""/>
          </v:shape>
          <o:OLEObject Type="Embed" ProgID="Equation.3" ShapeID="_x0000_i1027" DrawAspect="Content" ObjectID="_1540572367" r:id="rId13"/>
        </w:object>
      </w:r>
      <w:r w:rsidR="007201CE" w:rsidRPr="00EF02C5">
        <w:fldChar w:fldCharType="begin"/>
      </w:r>
      <w:r w:rsidR="007201CE" w:rsidRPr="00EF02C5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7201CE" w:rsidRPr="00EF02C5">
        <w:instrText xml:space="preserve"> </w:instrText>
      </w:r>
      <w:r w:rsidR="007201CE" w:rsidRPr="00EF02C5">
        <w:fldChar w:fldCharType="end"/>
      </w:r>
      <w:r w:rsidR="007201CE" w:rsidRPr="00EF02C5">
        <w:t xml:space="preserve"> written as a </w:t>
      </w:r>
      <w:r w:rsidR="00672FE9" w:rsidRPr="00F16137">
        <w:rPr>
          <w:rStyle w:val="Cmathsexpressions"/>
          <w:i/>
          <w:iCs/>
        </w:rPr>
        <w:t>percentage</w:t>
      </w:r>
      <w:r w:rsidR="00672FE9" w:rsidRPr="00EF02C5">
        <w:t xml:space="preserve"> </w:t>
      </w:r>
      <w:r w:rsidR="007201CE" w:rsidRPr="00EF02C5">
        <w:t xml:space="preserve">is 40% and as a </w:t>
      </w:r>
      <w:r w:rsidR="00672FE9" w:rsidRPr="00F16137">
        <w:rPr>
          <w:rStyle w:val="Cmathsexpressions"/>
          <w:i/>
          <w:iCs/>
        </w:rPr>
        <w:t>decimal</w:t>
      </w:r>
      <w:r w:rsidR="00672FE9" w:rsidRPr="00EF02C5">
        <w:t xml:space="preserve"> </w:t>
      </w:r>
      <w:r w:rsidR="007201CE" w:rsidRPr="00EF02C5">
        <w:t xml:space="preserve">is 0.40. </w:t>
      </w:r>
    </w:p>
    <w:p w14:paraId="0414E9A3" w14:textId="6BC27F7D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(b)</w:t>
      </w:r>
      <w:r w:rsidRPr="000476E4">
        <w:tab/>
      </w:r>
      <w:r w:rsidR="007201CE" w:rsidRPr="00EF02C5">
        <w:t>In the expression 4</w:t>
      </w:r>
      <w:r w:rsidR="007201CE" w:rsidRPr="00EF02C5">
        <w:rPr>
          <w:vertAlign w:val="superscript"/>
        </w:rPr>
        <w:t>2</w:t>
      </w:r>
      <w:r w:rsidR="007201CE" w:rsidRPr="00EF02C5">
        <w:t xml:space="preserve">, the 4 is known as the </w:t>
      </w:r>
      <w:r w:rsidR="00672FE9" w:rsidRPr="00F16137">
        <w:rPr>
          <w:rStyle w:val="Cmathsexpressions"/>
          <w:i/>
          <w:iCs/>
        </w:rPr>
        <w:t>base</w:t>
      </w:r>
      <w:r w:rsidR="00672FE9" w:rsidRPr="00EF02C5">
        <w:t xml:space="preserve"> </w:t>
      </w:r>
      <w:r w:rsidR="007201CE" w:rsidRPr="00EF02C5">
        <w:t xml:space="preserve">and the 2 is called the </w:t>
      </w:r>
      <w:r w:rsidR="00672FE9" w:rsidRPr="00F16137">
        <w:rPr>
          <w:rStyle w:val="Cmathsexpressions"/>
          <w:i/>
          <w:iCs/>
        </w:rPr>
        <w:t xml:space="preserve">power </w:t>
      </w:r>
      <w:r w:rsidR="007201CE" w:rsidRPr="00EF02C5">
        <w:t xml:space="preserve">or </w:t>
      </w:r>
      <w:r w:rsidR="00672FE9" w:rsidRPr="00F16137">
        <w:rPr>
          <w:rStyle w:val="Cmathsexpressions"/>
          <w:i/>
          <w:iCs/>
        </w:rPr>
        <w:t>index</w:t>
      </w:r>
      <w:r w:rsidR="00672FE9" w:rsidRPr="00672FE9">
        <w:t xml:space="preserve"> </w:t>
      </w:r>
      <w:r w:rsidR="00672FE9" w:rsidRPr="00EF02C5">
        <w:t>or</w:t>
      </w:r>
      <w:r w:rsidR="00672FE9">
        <w:t xml:space="preserve"> </w:t>
      </w:r>
      <w:r w:rsidR="00672FE9" w:rsidRPr="00F16137">
        <w:rPr>
          <w:rStyle w:val="Cmathsexpressions"/>
          <w:i/>
          <w:iCs/>
        </w:rPr>
        <w:t>exponent.</w:t>
      </w:r>
    </w:p>
    <w:p w14:paraId="3153C445" w14:textId="4819D2F3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(c)</w:t>
      </w:r>
      <w:r w:rsidRPr="000476E4">
        <w:tab/>
      </w:r>
      <w:r>
        <w:t xml:space="preserve">A </w:t>
      </w:r>
      <w:r w:rsidR="00672FE9" w:rsidRPr="00F16137">
        <w:rPr>
          <w:rStyle w:val="Cmathsexpressions"/>
          <w:i/>
          <w:iCs/>
        </w:rPr>
        <w:t>ratio</w:t>
      </w:r>
      <w:r w:rsidR="00672FE9" w:rsidRPr="00EF02C5">
        <w:t xml:space="preserve"> </w:t>
      </w:r>
      <w:r w:rsidR="007201CE" w:rsidRPr="00EF02C5">
        <w:t>is a comparison of two amounts of the same type.</w:t>
      </w:r>
    </w:p>
    <w:p w14:paraId="759D4B6D" w14:textId="6DFD11FA" w:rsidR="007201CE" w:rsidRPr="00EF02C5" w:rsidRDefault="000476E4" w:rsidP="000476E4">
      <w:pPr>
        <w:pStyle w:val="Pquestiontextpartsa"/>
      </w:pPr>
      <w:r w:rsidRPr="000476E4">
        <w:rPr>
          <w:rStyle w:val="Cquestionpartlabelbold"/>
        </w:rPr>
        <w:t>(d)</w:t>
      </w:r>
      <w:r w:rsidRPr="000476E4">
        <w:tab/>
      </w:r>
      <w:r w:rsidR="007201CE" w:rsidRPr="00EF02C5">
        <w:t xml:space="preserve">The distance around the outside of a circle is called the </w:t>
      </w:r>
      <w:r w:rsidR="00672FE9" w:rsidRPr="00F16137">
        <w:rPr>
          <w:rStyle w:val="Cmathsexpressions"/>
          <w:i/>
          <w:iCs/>
        </w:rPr>
        <w:t>circumference.</w:t>
      </w:r>
    </w:p>
    <w:p w14:paraId="2E6395ED" w14:textId="3AB79C06" w:rsidR="007201CE" w:rsidRPr="00EF02C5" w:rsidRDefault="007201CE" w:rsidP="000476E4">
      <w:pPr>
        <w:pStyle w:val="Pquestiontextpartsa"/>
      </w:pPr>
      <w:r w:rsidRPr="00F16137">
        <w:rPr>
          <w:rStyle w:val="Cquestionpartlabelbold"/>
        </w:rPr>
        <w:t>(e)</w:t>
      </w:r>
      <w:r w:rsidR="00F71105">
        <w:tab/>
      </w:r>
      <w:r w:rsidRPr="00EF02C5">
        <w:t>In the term 4</w:t>
      </w:r>
      <w:r w:rsidRPr="00F71105">
        <w:rPr>
          <w:rStyle w:val="Cmathsexpressions"/>
          <w:i/>
          <w:iCs/>
        </w:rPr>
        <w:t>x</w:t>
      </w:r>
      <w:r w:rsidRPr="00EF02C5">
        <w:t xml:space="preserve">, the number 4 is called the </w:t>
      </w:r>
      <w:r w:rsidR="00672FE9" w:rsidRPr="00F16137">
        <w:rPr>
          <w:rStyle w:val="Cmathsexpressions"/>
          <w:i/>
          <w:iCs/>
        </w:rPr>
        <w:t>coefficient</w:t>
      </w:r>
      <w:r w:rsidR="00672FE9" w:rsidRPr="00EF02C5">
        <w:t xml:space="preserve"> </w:t>
      </w:r>
      <w:r w:rsidRPr="00EF02C5">
        <w:t xml:space="preserve">and the </w:t>
      </w:r>
      <w:r w:rsidRPr="00F71105">
        <w:rPr>
          <w:rStyle w:val="Cmathsexpressions"/>
          <w:i/>
          <w:iCs/>
        </w:rPr>
        <w:t>x</w:t>
      </w:r>
      <w:r w:rsidRPr="00EF02C5">
        <w:t xml:space="preserve"> is identified as the </w:t>
      </w:r>
      <w:r w:rsidR="00672FE9" w:rsidRPr="00F16137">
        <w:rPr>
          <w:rStyle w:val="Cmathsexpressions"/>
          <w:i/>
          <w:iCs/>
        </w:rPr>
        <w:t>pronumeral</w:t>
      </w:r>
      <w:r w:rsidR="00672FE9" w:rsidRPr="00EF02C5">
        <w:t xml:space="preserve"> </w:t>
      </w:r>
      <w:r w:rsidRPr="00EF02C5">
        <w:t xml:space="preserve">or </w:t>
      </w:r>
      <w:r w:rsidR="00672FE9" w:rsidRPr="00F16137">
        <w:rPr>
          <w:rStyle w:val="Cmathsexpressions"/>
          <w:i/>
          <w:iCs/>
        </w:rPr>
        <w:t>variable.</w:t>
      </w:r>
    </w:p>
    <w:p w14:paraId="3D7B6C5B" w14:textId="2F4FC8C7" w:rsidR="007201CE" w:rsidRPr="00EF02C5" w:rsidRDefault="007201CE" w:rsidP="000476E4">
      <w:pPr>
        <w:pStyle w:val="Pquestiontextpartsa"/>
      </w:pPr>
      <w:r w:rsidRPr="00F16137">
        <w:rPr>
          <w:rStyle w:val="Cquestionpartlabelbold"/>
        </w:rPr>
        <w:t>(f)</w:t>
      </w:r>
      <w:r w:rsidR="00F71105">
        <w:tab/>
      </w:r>
      <w:r w:rsidR="00672FE9" w:rsidRPr="00F16137">
        <w:rPr>
          <w:rStyle w:val="Cmathsexpressions"/>
          <w:i/>
          <w:iCs/>
        </w:rPr>
        <w:t>Capacity</w:t>
      </w:r>
      <w:r w:rsidRPr="00EF02C5">
        <w:t xml:space="preserve"> is a term used for the volume of space inside a container.</w:t>
      </w:r>
    </w:p>
    <w:p w14:paraId="09DEC1B8" w14:textId="6BB56CDB" w:rsidR="003320B7" w:rsidRDefault="003320B7" w:rsidP="003320B7">
      <w:pPr>
        <w:pStyle w:val="Pquestionheadingsx"/>
      </w:pPr>
      <w:r>
        <w:t>Question 14</w:t>
      </w:r>
      <w:r w:rsidR="000476E4" w:rsidRPr="000476E4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1B24E7">
        <w:rPr>
          <w:rStyle w:val="Cmarkslabel"/>
        </w:rPr>
        <w:t xml:space="preserve"> </w:t>
      </w:r>
      <w:r w:rsidR="000476E4" w:rsidRPr="000476E4">
        <w:tab/>
      </w:r>
      <w:r>
        <w:t>[</w:t>
      </w:r>
      <w:r w:rsidR="001B24E7">
        <w:t>3.1, 5.1, 5.4, 5.7</w:t>
      </w:r>
      <w:r>
        <w:t>]</w:t>
      </w:r>
    </w:p>
    <w:p w14:paraId="0353F47C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An expression is formed when terms are added or subtracted together, for example 2</w:t>
      </w:r>
      <w:r w:rsidRPr="00F16137">
        <w:rPr>
          <w:rStyle w:val="Cmathsexpressions"/>
          <w:i/>
          <w:iCs/>
        </w:rPr>
        <w:t>x</w:t>
      </w:r>
      <w:r w:rsidRPr="007C02A7">
        <w:t xml:space="preserve"> + 9. Whereas an equation is a statement that joins two expressions with an equals sign, such as </w:t>
      </w:r>
      <w:r w:rsidRPr="007C02A7">
        <w:br/>
        <w:t>2</w:t>
      </w:r>
      <w:r w:rsidRPr="00F16137">
        <w:rPr>
          <w:rStyle w:val="Cmathsexpressions"/>
          <w:i/>
          <w:iCs/>
        </w:rPr>
        <w:t>x</w:t>
      </w:r>
      <w:r w:rsidRPr="007C02A7">
        <w:t xml:space="preserve"> + 9 = 5</w:t>
      </w:r>
      <w:r w:rsidRPr="00F16137">
        <w:rPr>
          <w:rStyle w:val="Cmathsexpressions"/>
          <w:i/>
          <w:iCs/>
        </w:rPr>
        <w:t>x</w:t>
      </w:r>
      <w:r w:rsidRPr="007C02A7">
        <w:t xml:space="preserve"> +3.</w:t>
      </w:r>
    </w:p>
    <w:p w14:paraId="76EEA480" w14:textId="1DC398EE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Answers will vary.</w:t>
      </w:r>
      <w:r w:rsidR="00F16137">
        <w:br/>
      </w:r>
      <w:r w:rsidRPr="007C02A7">
        <w:t>Perimeter = distance around a 2D shape</w:t>
      </w:r>
      <w:r w:rsidR="00F16137">
        <w:br/>
      </w:r>
      <w:r w:rsidRPr="007C02A7">
        <w:t>Area = space inside a 2D shape</w:t>
      </w:r>
      <w:r w:rsidR="00F16137">
        <w:br/>
      </w:r>
      <w:r w:rsidRPr="007C02A7">
        <w:t xml:space="preserve">Volume = space inside a 3D solid </w:t>
      </w:r>
    </w:p>
    <w:p w14:paraId="0C182E9D" w14:textId="2EA99CFE" w:rsidR="000476E4" w:rsidRDefault="000476E4" w:rsidP="000476E4">
      <w:pPr>
        <w:pStyle w:val="Pquestionheadingsx"/>
      </w:pPr>
      <w:r>
        <w:t>Question 15</w:t>
      </w:r>
      <w:r w:rsidRPr="000476E4">
        <w:tab/>
      </w:r>
      <w:r w:rsidR="001B24E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1.1</w:t>
      </w:r>
      <w:r>
        <w:t>]</w:t>
      </w:r>
    </w:p>
    <w:p w14:paraId="19C77A84" w14:textId="77777777" w:rsidR="00672FE9" w:rsidRPr="007C02A7" w:rsidRDefault="00672FE9" w:rsidP="00F16137">
      <w:pPr>
        <w:pStyle w:val="Pquestiontextmainstem"/>
      </w:pPr>
      <w:r w:rsidRPr="007C02A7">
        <w:t>-4, -2, -1, 0, 1, 4, 7</w:t>
      </w:r>
    </w:p>
    <w:p w14:paraId="33AA05D2" w14:textId="5F75E047" w:rsidR="000476E4" w:rsidRDefault="000476E4" w:rsidP="000476E4">
      <w:pPr>
        <w:pStyle w:val="Pquestionheadingsx"/>
      </w:pPr>
      <w:r>
        <w:t>Question 16</w:t>
      </w:r>
      <w:r w:rsidRPr="000476E4">
        <w:tab/>
      </w:r>
      <w:r w:rsidR="004E22D3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1.4</w:t>
      </w:r>
      <w:r>
        <w:t>]</w:t>
      </w:r>
    </w:p>
    <w:p w14:paraId="311F34CB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2 – 12 + 8 = -2</w:t>
      </w:r>
    </w:p>
    <w:p w14:paraId="3018D1BB" w14:textId="64A56145" w:rsidR="000476E4" w:rsidRDefault="00672FE9" w:rsidP="00F16137">
      <w:pPr>
        <w:pStyle w:val="Pquestiontextpartsa"/>
      </w:pPr>
      <w:r w:rsidRPr="00F16137">
        <w:rPr>
          <w:rStyle w:val="Cquestionpartlabelbold"/>
        </w:rPr>
        <w:lastRenderedPageBreak/>
        <w:t>(b)</w:t>
      </w:r>
      <w:r w:rsidRPr="007C02A7">
        <w:tab/>
        <w:t>12 + 6 × 10 – 10 + 6</w:t>
      </w:r>
      <w:r w:rsidR="00F16137">
        <w:br/>
        <w:t>=</w:t>
      </w:r>
      <w:r w:rsidRPr="007C02A7">
        <w:t xml:space="preserve"> 12 + 60 – 10 + 6</w:t>
      </w:r>
      <w:r w:rsidR="00F16137">
        <w:br/>
        <w:t>=</w:t>
      </w:r>
      <w:r w:rsidRPr="007C02A7">
        <w:t xml:space="preserve"> 68</w:t>
      </w:r>
    </w:p>
    <w:p w14:paraId="1CAE0A2E" w14:textId="500E2079" w:rsidR="000476E4" w:rsidRDefault="000476E4" w:rsidP="000476E4">
      <w:pPr>
        <w:pStyle w:val="Pquestionheadingsx"/>
      </w:pPr>
      <w:r>
        <w:t>Question 17</w:t>
      </w:r>
      <w:r w:rsidRPr="000476E4">
        <w:tab/>
      </w:r>
      <w:r w:rsidR="004E22D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1.6</w:t>
      </w:r>
      <w:r>
        <w:t>]</w:t>
      </w:r>
    </w:p>
    <w:p w14:paraId="1DC7306D" w14:textId="43D4E71B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</w:r>
      <w:r w:rsidR="004E22D3" w:rsidRPr="007C02A7">
        <w:rPr>
          <w:position w:val="-24"/>
        </w:rPr>
        <w:object w:dxaOrig="639" w:dyaOrig="620" w14:anchorId="70533059">
          <v:shape id="_x0000_i1028" type="#_x0000_t75" style="width:32.25pt;height:30.75pt" o:ole="">
            <v:imagedata r:id="rId14" o:title=""/>
          </v:shape>
          <o:OLEObject Type="Embed" ProgID="Equation.DSMT4" ShapeID="_x0000_i1028" DrawAspect="Content" ObjectID="_1540572368" r:id="rId15"/>
        </w:object>
      </w:r>
      <w:r w:rsidR="00F16137">
        <w:br/>
      </w:r>
      <w:r w:rsidR="004E22D3">
        <w:t>=</w:t>
      </w:r>
      <w:r w:rsidRPr="007C02A7">
        <w:fldChar w:fldCharType="begin"/>
      </w:r>
      <w:r w:rsidRPr="007C02A7"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4×16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64</m:t>
            </m:r>
          </m:den>
        </m:f>
      </m:oMath>
      <w:r w:rsidRPr="007C02A7">
        <w:instrText xml:space="preserve"> </w:instrText>
      </w:r>
      <w:r w:rsidRPr="007C02A7">
        <w:fldChar w:fldCharType="end"/>
      </w:r>
      <w:r w:rsidRPr="007C02A7">
        <w:rPr>
          <w:position w:val="-22"/>
        </w:rPr>
        <w:object w:dxaOrig="320" w:dyaOrig="600" w14:anchorId="4800A9E6">
          <v:shape id="_x0000_i1029" type="#_x0000_t75" style="width:15.75pt;height:30pt" o:ole="">
            <v:imagedata r:id="rId16" o:title=""/>
          </v:shape>
          <o:OLEObject Type="Embed" ProgID="Equation.3" ShapeID="_x0000_i1029" DrawAspect="Content" ObjectID="_1540572369" r:id="rId17"/>
        </w:object>
      </w:r>
      <w:r w:rsidRPr="007C02A7">
        <w:t xml:space="preserve"> = 1</w:t>
      </w:r>
    </w:p>
    <w:p w14:paraId="7D998788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9 × -8 = -72</w:t>
      </w:r>
    </w:p>
    <w:p w14:paraId="5BC9513A" w14:textId="362D009F" w:rsidR="000476E4" w:rsidRDefault="000476E4" w:rsidP="000476E4">
      <w:pPr>
        <w:pStyle w:val="Pquestionheadingsx"/>
      </w:pPr>
      <w:r>
        <w:t>Question 18</w:t>
      </w:r>
      <w:r w:rsidRPr="000476E4">
        <w:tab/>
      </w:r>
      <w:r w:rsidR="00C766B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2.3</w:t>
      </w:r>
      <w:r>
        <w:t>]</w:t>
      </w:r>
    </w:p>
    <w:p w14:paraId="22210BB4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</w:r>
      <w:r w:rsidR="004E22D3" w:rsidRPr="004E22D3">
        <w:rPr>
          <w:position w:val="-24"/>
        </w:rPr>
        <w:object w:dxaOrig="420" w:dyaOrig="620" w14:anchorId="1CA53775">
          <v:shape id="_x0000_i1030" type="#_x0000_t75" style="width:21pt;height:30.75pt" o:ole="">
            <v:imagedata r:id="rId18" o:title=""/>
          </v:shape>
          <o:OLEObject Type="Embed" ProgID="Equation.DSMT4" ShapeID="_x0000_i1030" DrawAspect="Content" ObjectID="_1540572370" r:id="rId19"/>
        </w:object>
      </w:r>
      <w:r w:rsidRPr="007C02A7">
        <w:t xml:space="preserve"> + </w:t>
      </w:r>
      <w:r w:rsidR="004E22D3" w:rsidRPr="004E22D3">
        <w:rPr>
          <w:position w:val="-24"/>
        </w:rPr>
        <w:object w:dxaOrig="320" w:dyaOrig="620" w14:anchorId="094D56AE">
          <v:shape id="_x0000_i1031" type="#_x0000_t75" style="width:15.75pt;height:30.75pt" o:ole="">
            <v:imagedata r:id="rId20" o:title=""/>
          </v:shape>
          <o:OLEObject Type="Embed" ProgID="Equation.DSMT4" ShapeID="_x0000_i1031" DrawAspect="Content" ObjectID="_1540572371" r:id="rId21"/>
        </w:object>
      </w:r>
      <w:r w:rsidRPr="007C02A7">
        <w:t xml:space="preserve"> = </w:t>
      </w:r>
      <w:r w:rsidR="004E22D3" w:rsidRPr="004E22D3">
        <w:rPr>
          <w:position w:val="-24"/>
        </w:rPr>
        <w:object w:dxaOrig="420" w:dyaOrig="620" w14:anchorId="7702F626">
          <v:shape id="_x0000_i1032" type="#_x0000_t75" style="width:21pt;height:30.75pt" o:ole="">
            <v:imagedata r:id="rId22" o:title=""/>
          </v:shape>
          <o:OLEObject Type="Embed" ProgID="Equation.DSMT4" ShapeID="_x0000_i1032" DrawAspect="Content" ObjectID="_1540572372" r:id="rId23"/>
        </w:object>
      </w:r>
    </w:p>
    <w:p w14:paraId="6DE9D3D4" w14:textId="3B22DDA4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</w:r>
      <w:r w:rsidR="004E22D3" w:rsidRPr="004E22D3">
        <w:rPr>
          <w:position w:val="-24"/>
        </w:rPr>
        <w:object w:dxaOrig="320" w:dyaOrig="620" w14:anchorId="47A9FEB3">
          <v:shape id="_x0000_i1033" type="#_x0000_t75" style="width:15.75pt;height:30.75pt" o:ole="">
            <v:imagedata r:id="rId24" o:title=""/>
          </v:shape>
          <o:OLEObject Type="Embed" ProgID="Equation.DSMT4" ShapeID="_x0000_i1033" DrawAspect="Content" ObjectID="_1540572373" r:id="rId25"/>
        </w:object>
      </w:r>
      <w:r w:rsidRPr="007C02A7">
        <w:t xml:space="preserve"> × </w:t>
      </w:r>
      <w:r w:rsidR="004E22D3" w:rsidRPr="004E22D3">
        <w:rPr>
          <w:position w:val="-24"/>
        </w:rPr>
        <w:object w:dxaOrig="340" w:dyaOrig="620" w14:anchorId="5F9CEC45">
          <v:shape id="_x0000_i1034" type="#_x0000_t75" style="width:17.25pt;height:30.75pt" o:ole="">
            <v:imagedata r:id="rId26" o:title=""/>
          </v:shape>
          <o:OLEObject Type="Embed" ProgID="Equation.DSMT4" ShapeID="_x0000_i1034" DrawAspect="Content" ObjectID="_1540572374" r:id="rId27"/>
        </w:object>
      </w:r>
      <w:r w:rsidR="00F16137">
        <w:br/>
      </w:r>
      <w:r w:rsidR="004E22D3">
        <w:t>=</w:t>
      </w:r>
      <w:r w:rsidR="004E22D3" w:rsidRPr="004E22D3">
        <w:rPr>
          <w:position w:val="-24"/>
        </w:rPr>
        <w:object w:dxaOrig="460" w:dyaOrig="620" w14:anchorId="4DAF1255">
          <v:shape id="_x0000_i1035" type="#_x0000_t75" style="width:23.25pt;height:30.75pt" o:ole="">
            <v:imagedata r:id="rId28" o:title=""/>
          </v:shape>
          <o:OLEObject Type="Embed" ProgID="Equation.DSMT4" ShapeID="_x0000_i1035" DrawAspect="Content" ObjectID="_1540572375" r:id="rId29"/>
        </w:object>
      </w:r>
      <w:r w:rsidRPr="007C02A7">
        <w:t xml:space="preserve"> = </w:t>
      </w:r>
      <w:r w:rsidR="004E22D3" w:rsidRPr="004E22D3">
        <w:rPr>
          <w:position w:val="-24"/>
        </w:rPr>
        <w:object w:dxaOrig="320" w:dyaOrig="620" w14:anchorId="505F2A62">
          <v:shape id="_x0000_i1036" type="#_x0000_t75" style="width:15.75pt;height:30.75pt" o:ole="">
            <v:imagedata r:id="rId30" o:title=""/>
          </v:shape>
          <o:OLEObject Type="Embed" ProgID="Equation.DSMT4" ShapeID="_x0000_i1036" DrawAspect="Content" ObjectID="_1540572376" r:id="rId31"/>
        </w:object>
      </w:r>
      <w:r w:rsidR="004E22D3">
        <w:t xml:space="preserve"> (alternatively, </w:t>
      </w:r>
      <w:r w:rsidRPr="007C02A7">
        <w:t>cancel fractions first)</w:t>
      </w:r>
    </w:p>
    <w:p w14:paraId="553DFD57" w14:textId="290AAA8C" w:rsidR="000476E4" w:rsidRDefault="000476E4" w:rsidP="000476E4">
      <w:pPr>
        <w:pStyle w:val="Pquestionheadingsx"/>
      </w:pPr>
      <w:r>
        <w:t>Question 19</w:t>
      </w:r>
      <w:r w:rsidRPr="000476E4">
        <w:tab/>
      </w:r>
      <w:r w:rsidR="00C766BC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2.3</w:t>
      </w:r>
      <w:r>
        <w:t>]</w:t>
      </w:r>
    </w:p>
    <w:p w14:paraId="28B6C7C8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3.87</w:t>
      </w:r>
    </w:p>
    <w:p w14:paraId="54D0DFE2" w14:textId="669A155E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</w:r>
      <w:r w:rsidR="004E22D3" w:rsidRPr="007C02A7">
        <w:rPr>
          <w:position w:val="-28"/>
        </w:rPr>
        <w:object w:dxaOrig="960" w:dyaOrig="680" w14:anchorId="719C6886">
          <v:shape id="_x0000_i1037" type="#_x0000_t75" style="width:48pt;height:33.75pt" o:ole="">
            <v:imagedata r:id="rId32" o:title=""/>
          </v:shape>
          <o:OLEObject Type="Embed" ProgID="Equation.DSMT4" ShapeID="_x0000_i1037" DrawAspect="Content" ObjectID="_1540572377" r:id="rId33"/>
        </w:object>
      </w:r>
      <w:r w:rsidRPr="007C02A7">
        <w:t xml:space="preserve"> ÷ </w:t>
      </w:r>
      <w:r w:rsidRPr="007C02A7">
        <w:rPr>
          <w:position w:val="-22"/>
        </w:rPr>
        <w:object w:dxaOrig="300" w:dyaOrig="600" w14:anchorId="1862C2F6">
          <v:shape id="_x0000_i1038" type="#_x0000_t75" style="width:15pt;height:30pt" o:ole="">
            <v:imagedata r:id="rId34" o:title=""/>
          </v:shape>
          <o:OLEObject Type="Embed" ProgID="Equation.3" ShapeID="_x0000_i1038" DrawAspect="Content" ObjectID="_1540572378" r:id="rId35"/>
        </w:object>
      </w:r>
      <w:r w:rsidR="00F16137">
        <w:br/>
      </w:r>
      <w:r w:rsidRPr="007C02A7">
        <w:t xml:space="preserve">= </w:t>
      </w:r>
      <w:r w:rsidRPr="007C02A7">
        <w:rPr>
          <w:position w:val="-28"/>
        </w:rPr>
        <w:object w:dxaOrig="1080" w:dyaOrig="680" w14:anchorId="1FDE0899">
          <v:shape id="_x0000_i1039" type="#_x0000_t75" style="width:54pt;height:33.75pt" o:ole="">
            <v:imagedata r:id="rId36" o:title=""/>
          </v:shape>
          <o:OLEObject Type="Embed" ProgID="Equation.3" ShapeID="_x0000_i1039" DrawAspect="Content" ObjectID="_1540572379" r:id="rId37"/>
        </w:object>
      </w:r>
      <w:r w:rsidRPr="007C02A7">
        <w:t xml:space="preserve"> × </w:t>
      </w:r>
      <w:r w:rsidRPr="007C02A7">
        <w:rPr>
          <w:position w:val="-22"/>
        </w:rPr>
        <w:object w:dxaOrig="300" w:dyaOrig="600" w14:anchorId="23FC9606">
          <v:shape id="_x0000_i1040" type="#_x0000_t75" style="width:15pt;height:30pt" o:ole="">
            <v:imagedata r:id="rId38" o:title=""/>
          </v:shape>
          <o:OLEObject Type="Embed" ProgID="Equation.3" ShapeID="_x0000_i1040" DrawAspect="Content" ObjectID="_1540572380" r:id="rId39"/>
        </w:object>
      </w:r>
      <w:r w:rsidR="00F16137">
        <w:br/>
      </w:r>
      <w:r w:rsidRPr="007C02A7">
        <w:t xml:space="preserve">= </w:t>
      </w:r>
      <w:r w:rsidRPr="007C02A7">
        <w:rPr>
          <w:position w:val="-22"/>
        </w:rPr>
        <w:object w:dxaOrig="300" w:dyaOrig="600" w14:anchorId="2C141FC0">
          <v:shape id="_x0000_i1041" type="#_x0000_t75" style="width:15pt;height:30pt" o:ole="">
            <v:imagedata r:id="rId40" o:title=""/>
          </v:shape>
          <o:OLEObject Type="Embed" ProgID="Equation.3" ShapeID="_x0000_i1041" DrawAspect="Content" ObjectID="_1540572381" r:id="rId41"/>
        </w:object>
      </w:r>
      <w:r w:rsidRPr="007C02A7">
        <w:t xml:space="preserve"> × </w:t>
      </w:r>
      <w:r w:rsidRPr="007C02A7">
        <w:rPr>
          <w:position w:val="-22"/>
        </w:rPr>
        <w:object w:dxaOrig="300" w:dyaOrig="600" w14:anchorId="1B12CBBD">
          <v:shape id="_x0000_i1042" type="#_x0000_t75" style="width:15pt;height:30pt" o:ole="">
            <v:imagedata r:id="rId38" o:title=""/>
          </v:shape>
          <o:OLEObject Type="Embed" ProgID="Equation.3" ShapeID="_x0000_i1042" DrawAspect="Content" ObjectID="_1540572382" r:id="rId42"/>
        </w:object>
      </w:r>
      <w:r w:rsidRPr="007C02A7">
        <w:t xml:space="preserve"> = </w:t>
      </w:r>
      <w:r w:rsidRPr="007C02A7">
        <w:rPr>
          <w:position w:val="-22"/>
        </w:rPr>
        <w:object w:dxaOrig="300" w:dyaOrig="600" w14:anchorId="3B1ED3F9">
          <v:shape id="_x0000_i1043" type="#_x0000_t75" style="width:15pt;height:30pt" o:ole="">
            <v:imagedata r:id="rId43" o:title=""/>
          </v:shape>
          <o:OLEObject Type="Embed" ProgID="Equation.3" ShapeID="_x0000_i1043" DrawAspect="Content" ObjectID="_1540572383" r:id="rId44"/>
        </w:object>
      </w:r>
    </w:p>
    <w:p w14:paraId="462CDDE7" w14:textId="20220970" w:rsidR="000476E4" w:rsidRDefault="000476E4" w:rsidP="000476E4">
      <w:pPr>
        <w:pStyle w:val="Pquestionheadingsx"/>
      </w:pPr>
      <w:r>
        <w:t>Question 20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2.5</w:t>
      </w:r>
      <w:r>
        <w:t>]</w:t>
      </w:r>
    </w:p>
    <w:p w14:paraId="33D02987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0.85 × 100 = 85%</w:t>
      </w:r>
    </w:p>
    <w:p w14:paraId="1973D006" w14:textId="6BAAAD85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2</w:t>
      </w:r>
      <w:r w:rsidRPr="007C02A7">
        <w:rPr>
          <w:position w:val="-22"/>
        </w:rPr>
        <w:object w:dxaOrig="320" w:dyaOrig="600" w14:anchorId="1170EA10">
          <v:shape id="_x0000_i1044" type="#_x0000_t75" style="width:15.75pt;height:30pt" o:ole="">
            <v:imagedata r:id="rId45" o:title=""/>
          </v:shape>
          <o:OLEObject Type="Embed" ProgID="Equation.3" ShapeID="_x0000_i1044" DrawAspect="Content" ObjectID="_1540572384" r:id="rId46"/>
        </w:object>
      </w:r>
      <w:r w:rsidRPr="007C02A7">
        <w:t xml:space="preserve"> = 2.15</w:t>
      </w:r>
      <w:r w:rsidR="00F16137">
        <w:br/>
      </w:r>
      <w:r w:rsidRPr="007C02A7">
        <w:t>2.15 × 100 = 215%</w:t>
      </w:r>
    </w:p>
    <w:p w14:paraId="4249C4F4" w14:textId="6C29C4E7" w:rsidR="000476E4" w:rsidRDefault="000476E4" w:rsidP="004E22D3">
      <w:pPr>
        <w:pStyle w:val="Pquestionheadingsx"/>
      </w:pPr>
      <w:r>
        <w:lastRenderedPageBreak/>
        <w:t>Question 21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2.6</w:t>
      </w:r>
      <w:r>
        <w:t>]</w:t>
      </w:r>
    </w:p>
    <w:p w14:paraId="213C4905" w14:textId="2F8AA2FC" w:rsidR="00672FE9" w:rsidRPr="007C02A7" w:rsidRDefault="00F16137" w:rsidP="004E22D3">
      <w:pPr>
        <w:pStyle w:val="Pquestiontextmainstem"/>
        <w:keepNext/>
      </w:pPr>
      <w:r>
        <w:t>A number of different</w:t>
      </w:r>
      <w:r w:rsidR="00672FE9" w:rsidRPr="007C02A7">
        <w:t xml:space="preserve"> methods </w:t>
      </w:r>
      <w:r>
        <w:t>can be used</w:t>
      </w:r>
      <w:r w:rsidR="00672FE9" w:rsidRPr="007C02A7">
        <w:t xml:space="preserve">. The simplest </w:t>
      </w:r>
      <w:r>
        <w:t xml:space="preserve">method </w:t>
      </w:r>
      <w:r w:rsidR="00672FE9" w:rsidRPr="007C02A7">
        <w:t>is to get all fractions to a common denominator of 20.</w:t>
      </w:r>
    </w:p>
    <w:p w14:paraId="20CA0628" w14:textId="77777777" w:rsidR="00672FE9" w:rsidRPr="007C02A7" w:rsidRDefault="00672FE9" w:rsidP="004E22D3">
      <w:pPr>
        <w:pStyle w:val="Pquestiontextmainstem"/>
        <w:keepNext/>
      </w:pPr>
      <w:r w:rsidRPr="007C02A7">
        <w:t xml:space="preserve">English: </w:t>
      </w:r>
      <w:r w:rsidR="004E22D3" w:rsidRPr="004E22D3">
        <w:rPr>
          <w:position w:val="-24"/>
        </w:rPr>
        <w:object w:dxaOrig="360" w:dyaOrig="620" w14:anchorId="78957AD5">
          <v:shape id="_x0000_i1045" type="#_x0000_t75" style="width:18pt;height:30.75pt" o:ole="">
            <v:imagedata r:id="rId47" o:title=""/>
          </v:shape>
          <o:OLEObject Type="Embed" ProgID="Equation.DSMT4" ShapeID="_x0000_i1045" DrawAspect="Content" ObjectID="_1540572385" r:id="rId48"/>
        </w:object>
      </w:r>
    </w:p>
    <w:p w14:paraId="015AEEFF" w14:textId="78A9CE88" w:rsidR="00672FE9" w:rsidRPr="007C02A7" w:rsidRDefault="00672FE9" w:rsidP="004E22D3">
      <w:pPr>
        <w:pStyle w:val="Pquestiontextmainstem"/>
        <w:keepNext/>
      </w:pPr>
      <w:r w:rsidRPr="007C02A7">
        <w:t xml:space="preserve">Maths: </w:t>
      </w:r>
      <w:r w:rsidR="004E22D3" w:rsidRPr="004E22D3">
        <w:rPr>
          <w:position w:val="-24"/>
        </w:rPr>
        <w:object w:dxaOrig="680" w:dyaOrig="620" w14:anchorId="1996454D">
          <v:shape id="_x0000_i1046" type="#_x0000_t75" style="width:33.75pt;height:30.75pt" o:ole="">
            <v:imagedata r:id="rId49" o:title=""/>
          </v:shape>
          <o:OLEObject Type="Embed" ProgID="Equation.DSMT4" ShapeID="_x0000_i1046" DrawAspect="Content" ObjectID="_1540572386" r:id="rId50"/>
        </w:object>
      </w:r>
      <w:r w:rsidRPr="007C02A7">
        <w:t xml:space="preserve">= </w:t>
      </w:r>
      <w:r w:rsidR="004E22D3" w:rsidRPr="004E22D3">
        <w:rPr>
          <w:position w:val="-24"/>
        </w:rPr>
        <w:object w:dxaOrig="360" w:dyaOrig="620" w14:anchorId="11C74258">
          <v:shape id="_x0000_i1047" type="#_x0000_t75" style="width:18pt;height:30.75pt" o:ole="">
            <v:imagedata r:id="rId51" o:title=""/>
          </v:shape>
          <o:OLEObject Type="Embed" ProgID="Equation.DSMT4" ShapeID="_x0000_i1047" DrawAspect="Content" ObjectID="_1540572387" r:id="rId52"/>
        </w:object>
      </w:r>
      <w:r w:rsidRPr="007C02A7">
        <w:t xml:space="preserve"> </w:t>
      </w:r>
    </w:p>
    <w:p w14:paraId="188F6489" w14:textId="77777777" w:rsidR="00672FE9" w:rsidRPr="007C02A7" w:rsidRDefault="00672FE9" w:rsidP="004E22D3">
      <w:pPr>
        <w:pStyle w:val="Pquestiontextmainstem"/>
        <w:keepNext/>
      </w:pPr>
      <w:r w:rsidRPr="007C02A7">
        <w:t xml:space="preserve">Science: 80% = </w:t>
      </w:r>
      <w:r w:rsidR="004E22D3" w:rsidRPr="004E22D3">
        <w:rPr>
          <w:position w:val="-24"/>
        </w:rPr>
        <w:object w:dxaOrig="440" w:dyaOrig="620" w14:anchorId="2448F02E">
          <v:shape id="_x0000_i1048" type="#_x0000_t75" style="width:21.75pt;height:30.75pt" o:ole="">
            <v:imagedata r:id="rId53" o:title=""/>
          </v:shape>
          <o:OLEObject Type="Embed" ProgID="Equation.DSMT4" ShapeID="_x0000_i1048" DrawAspect="Content" ObjectID="_1540572388" r:id="rId54"/>
        </w:object>
      </w:r>
    </w:p>
    <w:p w14:paraId="5010A294" w14:textId="77E85491" w:rsidR="00672FE9" w:rsidRPr="007C02A7" w:rsidRDefault="00970623" w:rsidP="004E22D3">
      <w:pPr>
        <w:pStyle w:val="Pquestiontextmainstem"/>
        <w:keepNext/>
      </w:pPr>
      <w:r w:rsidRPr="00970623">
        <w:rPr>
          <w:position w:val="-24"/>
        </w:rPr>
        <w:object w:dxaOrig="760" w:dyaOrig="620" w14:anchorId="1D32CFC2">
          <v:shape id="_x0000_i1049" type="#_x0000_t75" style="width:38.25pt;height:30.75pt" o:ole="">
            <v:imagedata r:id="rId55" o:title=""/>
          </v:shape>
          <o:OLEObject Type="Embed" ProgID="Equation.DSMT4" ShapeID="_x0000_i1049" DrawAspect="Content" ObjectID="_1540572389" r:id="rId56"/>
        </w:object>
      </w:r>
      <w:r w:rsidR="00672FE9" w:rsidRPr="007C02A7">
        <w:t xml:space="preserve">= </w:t>
      </w:r>
      <w:r w:rsidRPr="00970623">
        <w:rPr>
          <w:position w:val="-24"/>
        </w:rPr>
        <w:object w:dxaOrig="360" w:dyaOrig="620" w14:anchorId="0E16F186">
          <v:shape id="_x0000_i1050" type="#_x0000_t75" style="width:18pt;height:30.75pt" o:ole="">
            <v:imagedata r:id="rId57" o:title=""/>
          </v:shape>
          <o:OLEObject Type="Embed" ProgID="Equation.DSMT4" ShapeID="_x0000_i1050" DrawAspect="Content" ObjectID="_1540572390" r:id="rId58"/>
        </w:object>
      </w:r>
    </w:p>
    <w:p w14:paraId="2455B526" w14:textId="7468FFD5" w:rsidR="00F16137" w:rsidRDefault="00672FE9" w:rsidP="00F16137">
      <w:pPr>
        <w:pStyle w:val="Pquestiontextmainstem"/>
      </w:pPr>
      <w:r w:rsidRPr="007C02A7">
        <w:t>Therefore, English is the best result</w:t>
      </w:r>
      <w:r w:rsidR="00970623">
        <w:t>.</w:t>
      </w:r>
    </w:p>
    <w:p w14:paraId="23159CE9" w14:textId="0B0044A2" w:rsidR="000476E4" w:rsidRDefault="000476E4" w:rsidP="000476E4">
      <w:pPr>
        <w:pStyle w:val="Pquestionheadingsx"/>
      </w:pPr>
      <w:r>
        <w:t>Question 22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2.8</w:t>
      </w:r>
      <w:r>
        <w:t>]</w:t>
      </w:r>
    </w:p>
    <w:p w14:paraId="0AC1736A" w14:textId="46402168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F16137">
        <w:rPr>
          <w:rStyle w:val="Cquestionpartlabelbold"/>
        </w:rPr>
        <w:tab/>
      </w:r>
      <w:r w:rsidR="00F16137" w:rsidRPr="00F16137">
        <w:rPr>
          <w:position w:val="-24"/>
        </w:rPr>
        <w:object w:dxaOrig="440" w:dyaOrig="620" w14:anchorId="0559D8F7">
          <v:shape id="_x0000_i1051" type="#_x0000_t75" style="width:21.75pt;height:30.75pt" o:ole="">
            <v:imagedata r:id="rId59" o:title=""/>
          </v:shape>
          <o:OLEObject Type="Embed" ProgID="Equation.DSMT4" ShapeID="_x0000_i1051" DrawAspect="Content" ObjectID="_1540572391" r:id="rId60"/>
        </w:object>
      </w:r>
      <w:r w:rsidRPr="007C02A7">
        <w:t xml:space="preserve"> × $550 = $55</w:t>
      </w:r>
    </w:p>
    <w:p w14:paraId="068214E2" w14:textId="77777777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F16137">
        <w:rPr>
          <w:rStyle w:val="Cquestionpartlabelbold"/>
        </w:rPr>
        <w:tab/>
      </w:r>
      <w:r w:rsidRPr="007C02A7">
        <w:rPr>
          <w:position w:val="-22"/>
        </w:rPr>
        <w:object w:dxaOrig="420" w:dyaOrig="600" w14:anchorId="62E51E1F">
          <v:shape id="_x0000_i1052" type="#_x0000_t75" style="width:21pt;height:30pt" o:ole="">
            <v:imagedata r:id="rId61" o:title=""/>
          </v:shape>
          <o:OLEObject Type="Embed" ProgID="Equation.3" ShapeID="_x0000_i1052" DrawAspect="Content" ObjectID="_1540572392" r:id="rId62"/>
        </w:object>
      </w:r>
      <w:r w:rsidRPr="007C02A7">
        <w:t xml:space="preserve"> × 40 minutes = 48 minutes </w:t>
      </w:r>
    </w:p>
    <w:p w14:paraId="0F314913" w14:textId="0713326C" w:rsidR="000476E4" w:rsidRDefault="000476E4" w:rsidP="000476E4">
      <w:pPr>
        <w:pStyle w:val="Pquestionheadingsx"/>
      </w:pPr>
      <w:r>
        <w:t>Question 23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2.9</w:t>
      </w:r>
      <w:r>
        <w:t>]</w:t>
      </w:r>
    </w:p>
    <w:p w14:paraId="5852BD3C" w14:textId="7586E5D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$5000 × 104%</w:t>
      </w:r>
      <w:r w:rsidR="00F16137">
        <w:br/>
      </w:r>
      <w:r w:rsidRPr="007C02A7">
        <w:t>$5000 × 1.04 = $5200</w:t>
      </w:r>
    </w:p>
    <w:p w14:paraId="7317FBDA" w14:textId="147759C1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$5200 × (100% − 4%) = $5200 × 96%</w:t>
      </w:r>
      <w:r w:rsidR="00F16137">
        <w:br/>
      </w:r>
      <w:r w:rsidRPr="007C02A7">
        <w:t>$5200 × 0.96 = $4992</w:t>
      </w:r>
    </w:p>
    <w:p w14:paraId="70CD1ABE" w14:textId="4767C5B1" w:rsidR="000476E4" w:rsidRDefault="000476E4" w:rsidP="000476E4">
      <w:pPr>
        <w:pStyle w:val="Pquestionheadingsx"/>
      </w:pPr>
      <w:r>
        <w:t>Question 24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3.2</w:t>
      </w:r>
      <w:r>
        <w:t>]</w:t>
      </w:r>
    </w:p>
    <w:p w14:paraId="3BE32CB7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2 × 4 + 6 = 14</w:t>
      </w:r>
    </w:p>
    <w:p w14:paraId="17D99C95" w14:textId="4EEA743E" w:rsidR="00F16137" w:rsidRDefault="00672FE9" w:rsidP="000476E4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</w:r>
      <w:r w:rsidRPr="007C02A7">
        <w:rPr>
          <w:position w:val="-24"/>
        </w:rPr>
        <w:object w:dxaOrig="1160" w:dyaOrig="620" w14:anchorId="57132FA7">
          <v:shape id="_x0000_i1053" type="#_x0000_t75" style="width:57.75pt;height:30.75pt" o:ole="">
            <v:imagedata r:id="rId63" o:title=""/>
          </v:shape>
          <o:OLEObject Type="Embed" ProgID="Equation.3" ShapeID="_x0000_i1053" DrawAspect="Content" ObjectID="_1540572393" r:id="rId64"/>
        </w:object>
      </w:r>
      <w:r w:rsidR="00F16137">
        <w:br/>
      </w:r>
      <w:r w:rsidRPr="007C02A7">
        <w:t xml:space="preserve">= </w:t>
      </w:r>
      <w:r w:rsidRPr="007C02A7">
        <w:rPr>
          <w:position w:val="-22"/>
        </w:rPr>
        <w:object w:dxaOrig="940" w:dyaOrig="600" w14:anchorId="1617ED71">
          <v:shape id="_x0000_i1054" type="#_x0000_t75" style="width:47.25pt;height:30pt" o:ole="">
            <v:imagedata r:id="rId65" o:title=""/>
          </v:shape>
          <o:OLEObject Type="Embed" ProgID="Equation.3" ShapeID="_x0000_i1054" DrawAspect="Content" ObjectID="_1540572394" r:id="rId66"/>
        </w:object>
      </w:r>
      <w:r w:rsidR="00F16137">
        <w:br/>
      </w:r>
      <w:r w:rsidRPr="007C02A7">
        <w:t xml:space="preserve">= </w:t>
      </w:r>
      <w:r w:rsidR="00970623" w:rsidRPr="007C02A7">
        <w:rPr>
          <w:position w:val="-24"/>
        </w:rPr>
        <w:object w:dxaOrig="320" w:dyaOrig="620" w14:anchorId="2EFCBE60">
          <v:shape id="_x0000_i1055" type="#_x0000_t75" style="width:16.5pt;height:30.75pt" o:ole="">
            <v:imagedata r:id="rId67" o:title=""/>
          </v:shape>
          <o:OLEObject Type="Embed" ProgID="Equation.DSMT4" ShapeID="_x0000_i1055" DrawAspect="Content" ObjectID="_1540572395" r:id="rId68"/>
        </w:object>
      </w:r>
      <w:r w:rsidR="00F16137">
        <w:br/>
        <w:t>=</w:t>
      </w:r>
      <w:r w:rsidRPr="007C02A7">
        <w:t xml:space="preserve"> 2</w:t>
      </w:r>
      <w:r w:rsidR="000476E4" w:rsidRPr="00EF02C5">
        <w:fldChar w:fldCharType="begin"/>
      </w:r>
      <w:r w:rsidR="000476E4" w:rsidRPr="00EF02C5">
        <w:instrText xml:space="preserve"> QUOTE </w:instrText>
      </w:r>
      <m:oMath>
        <m:f>
          <m:fPr>
            <m:ctrlPr>
              <w:rPr>
                <w:rFonts w:ascii="Cambria Math" w:hAnsi="Cambria Math" w:cs="Calibri"/>
                <w:i/>
                <w:sz w:val="32"/>
                <w:szCs w:val="32"/>
                <w:lang w:val="en-GB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  <w:lang w:val="en-GB" w:eastAsia="en-US"/>
              </w:rPr>
              <m:t>4(3x+y)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sz w:val="32"/>
                    <w:szCs w:val="32"/>
                    <w:lang w:val="en-GB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en-GB" w:eastAsia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  <w:lang w:val="en-GB" w:eastAsia="en-US"/>
                  </w:rPr>
                  <m:t>2</m:t>
                </m:r>
              </m:sup>
            </m:sSup>
          </m:den>
        </m:f>
      </m:oMath>
      <w:r w:rsidR="000476E4" w:rsidRPr="00EF02C5">
        <w:instrText xml:space="preserve"> </w:instrText>
      </w:r>
      <w:r w:rsidR="000476E4" w:rsidRPr="00EF02C5">
        <w:fldChar w:fldCharType="end"/>
      </w:r>
    </w:p>
    <w:p w14:paraId="0787D7C0" w14:textId="137A539B" w:rsidR="000476E4" w:rsidRDefault="000476E4" w:rsidP="000476E4">
      <w:pPr>
        <w:pStyle w:val="Pquestionheadingsx"/>
      </w:pPr>
      <w:r>
        <w:t>Question 25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3.4</w:t>
      </w:r>
      <w:r w:rsidR="00970623">
        <w:t>, 3.5</w:t>
      </w:r>
      <w:r>
        <w:t>]</w:t>
      </w:r>
    </w:p>
    <w:p w14:paraId="3660E0A5" w14:textId="77777777" w:rsidR="00672FE9" w:rsidRPr="007C02A7" w:rsidRDefault="00672FE9" w:rsidP="00F16137">
      <w:pPr>
        <w:pStyle w:val="Pquestiontextpartsa"/>
        <w:rPr>
          <w:lang w:val="en-GB"/>
        </w:rPr>
      </w:pPr>
      <w:r w:rsidRPr="00F16137">
        <w:rPr>
          <w:rStyle w:val="Cquestionpartlabelbold"/>
        </w:rPr>
        <w:t>(a)</w:t>
      </w:r>
      <w:r w:rsidRPr="007C02A7">
        <w:tab/>
      </w:r>
      <w:r w:rsidRPr="007C02A7">
        <w:rPr>
          <w:lang w:val="en-GB"/>
        </w:rPr>
        <w:t>2</w:t>
      </w:r>
      <w:r w:rsidRPr="00F16137">
        <w:rPr>
          <w:rStyle w:val="Cmathsexpressions"/>
          <w:i/>
          <w:iCs/>
        </w:rPr>
        <w:t xml:space="preserve">a </w:t>
      </w:r>
      <w:r w:rsidRPr="007C02A7">
        <w:rPr>
          <w:lang w:val="en-GB"/>
        </w:rPr>
        <w:t>+ 5</w:t>
      </w:r>
      <w:r w:rsidRPr="00F16137">
        <w:rPr>
          <w:rStyle w:val="Cmathsexpressions"/>
          <w:i/>
          <w:iCs/>
        </w:rPr>
        <w:t>a</w:t>
      </w:r>
      <w:r w:rsidRPr="007C02A7">
        <w:rPr>
          <w:lang w:val="en-GB"/>
        </w:rPr>
        <w:t xml:space="preserve"> + 6</w:t>
      </w:r>
      <w:r w:rsidRPr="00F16137">
        <w:rPr>
          <w:rStyle w:val="Cmathsexpressions"/>
          <w:i/>
          <w:iCs/>
        </w:rPr>
        <w:t>b</w:t>
      </w:r>
      <w:r w:rsidRPr="007C02A7">
        <w:rPr>
          <w:lang w:val="en-GB"/>
        </w:rPr>
        <w:t xml:space="preserve"> – 4</w:t>
      </w:r>
      <w:r w:rsidRPr="00F16137">
        <w:rPr>
          <w:rStyle w:val="Cmathsexpressions"/>
          <w:i/>
          <w:iCs/>
        </w:rPr>
        <w:t xml:space="preserve">b </w:t>
      </w:r>
      <w:r w:rsidRPr="007C02A7">
        <w:rPr>
          <w:lang w:val="en-GB"/>
        </w:rPr>
        <w:t>= 7</w:t>
      </w:r>
      <w:r w:rsidRPr="00F16137">
        <w:rPr>
          <w:rStyle w:val="Cmathsexpressions"/>
          <w:i/>
          <w:iCs/>
        </w:rPr>
        <w:t>a</w:t>
      </w:r>
      <w:r w:rsidRPr="007C02A7">
        <w:rPr>
          <w:lang w:val="en-GB"/>
        </w:rPr>
        <w:t xml:space="preserve"> + 2</w:t>
      </w:r>
      <w:r w:rsidRPr="00F16137">
        <w:rPr>
          <w:rStyle w:val="Cmathsexpressions"/>
          <w:i/>
          <w:iCs/>
        </w:rPr>
        <w:t>b</w:t>
      </w:r>
    </w:p>
    <w:p w14:paraId="7187409D" w14:textId="77777777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rPr>
          <w:lang w:val="en-GB"/>
        </w:rPr>
        <w:tab/>
      </w:r>
      <w:r w:rsidRPr="007C02A7">
        <w:t>4</w:t>
      </w:r>
      <w:r w:rsidRPr="00F16137">
        <w:rPr>
          <w:rStyle w:val="Cmathsexpressions"/>
          <w:i/>
          <w:iCs/>
        </w:rPr>
        <w:t xml:space="preserve"> </w:t>
      </w:r>
      <w:r w:rsidRPr="007C02A7">
        <w:t>× 8</w:t>
      </w:r>
      <w:r w:rsidRPr="00F16137">
        <w:rPr>
          <w:rStyle w:val="Cmathsexpressions"/>
          <w:i/>
          <w:iCs/>
        </w:rPr>
        <w:t xml:space="preserve">a </w:t>
      </w:r>
      <w:r w:rsidRPr="007C02A7">
        <w:t>×</w:t>
      </w:r>
      <w:r w:rsidRPr="00F16137">
        <w:rPr>
          <w:rStyle w:val="Cmathsexpressions"/>
          <w:i/>
          <w:iCs/>
        </w:rPr>
        <w:t xml:space="preserve"> a </w:t>
      </w:r>
      <w:r w:rsidRPr="007C02A7">
        <w:t>× -</w:t>
      </w:r>
      <w:r w:rsidRPr="00F16137">
        <w:rPr>
          <w:rStyle w:val="Cmathsexpressions"/>
          <w:i/>
          <w:iCs/>
        </w:rPr>
        <w:t>b</w:t>
      </w:r>
      <w:r w:rsidRPr="007C02A7">
        <w:t xml:space="preserve"> = -32</w:t>
      </w:r>
      <w:r w:rsidRPr="00F16137">
        <w:rPr>
          <w:rStyle w:val="Cmathsexpressions"/>
          <w:i/>
          <w:iCs/>
        </w:rPr>
        <w:t>a</w:t>
      </w:r>
      <w:r w:rsidRPr="007C02A7">
        <w:rPr>
          <w:vertAlign w:val="superscript"/>
        </w:rPr>
        <w:t>2</w:t>
      </w:r>
      <w:r w:rsidRPr="00F16137">
        <w:rPr>
          <w:rStyle w:val="Cmathsexpressions"/>
          <w:i/>
          <w:iCs/>
        </w:rPr>
        <w:t>b</w:t>
      </w:r>
    </w:p>
    <w:p w14:paraId="016C8372" w14:textId="53E9127E" w:rsidR="000476E4" w:rsidRDefault="000476E4" w:rsidP="000476E4">
      <w:pPr>
        <w:pStyle w:val="Pquestionheadingsx"/>
      </w:pPr>
      <w:r>
        <w:t>Question 26</w:t>
      </w:r>
      <w:r w:rsidRPr="000476E4">
        <w:tab/>
      </w:r>
      <w:r w:rsidR="00C766B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</w:t>
      </w:r>
      <w:r w:rsidR="00970623">
        <w:t>6</w:t>
      </w:r>
      <w:r>
        <w:t>]</w:t>
      </w:r>
    </w:p>
    <w:p w14:paraId="6F206297" w14:textId="77777777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2 × 3</w:t>
      </w:r>
      <w:r w:rsidRPr="00F16137">
        <w:rPr>
          <w:rStyle w:val="Cmathsexpressions"/>
          <w:i/>
          <w:iCs/>
        </w:rPr>
        <w:t>x</w:t>
      </w:r>
      <w:r w:rsidRPr="007C02A7">
        <w:t xml:space="preserve"> + 2 × 5 = 6</w:t>
      </w:r>
      <w:r w:rsidRPr="00F16137">
        <w:rPr>
          <w:rStyle w:val="Cmathsexpressions"/>
          <w:i/>
          <w:iCs/>
        </w:rPr>
        <w:t>x</w:t>
      </w:r>
      <w:r w:rsidRPr="007C02A7">
        <w:t xml:space="preserve"> + 10</w:t>
      </w:r>
    </w:p>
    <w:p w14:paraId="1F4F527F" w14:textId="6D7E9D74" w:rsidR="00F16137" w:rsidRPr="00F16137" w:rsidRDefault="00672FE9" w:rsidP="00F16137">
      <w:pPr>
        <w:pStyle w:val="Pquestiontextpartsa"/>
        <w:rPr>
          <w:rStyle w:val="Cmathsexpressions"/>
          <w:i/>
          <w:iCs/>
        </w:rPr>
      </w:pPr>
      <w:r w:rsidRPr="00F16137">
        <w:rPr>
          <w:rStyle w:val="Cquestionpartlabelbold"/>
        </w:rPr>
        <w:t>(b)</w:t>
      </w:r>
      <w:r w:rsidRPr="007C02A7">
        <w:tab/>
        <w:t xml:space="preserve">3 × 2 + 3 × </w:t>
      </w:r>
      <w:r w:rsidRPr="00F16137">
        <w:rPr>
          <w:rStyle w:val="Cmathsexpressions"/>
          <w:i/>
          <w:iCs/>
        </w:rPr>
        <w:t>x</w:t>
      </w:r>
      <w:r w:rsidRPr="007C02A7">
        <w:t xml:space="preserve"> + -4 × </w:t>
      </w:r>
      <w:r w:rsidRPr="00F16137">
        <w:rPr>
          <w:rStyle w:val="Cmathsexpressions"/>
          <w:i/>
          <w:iCs/>
        </w:rPr>
        <w:t>x</w:t>
      </w:r>
      <w:r w:rsidRPr="007C02A7">
        <w:t xml:space="preserve"> + -4 × -2</w:t>
      </w:r>
      <w:r w:rsidR="00BD045B">
        <w:br/>
      </w:r>
      <w:r w:rsidR="00F16137">
        <w:t>=</w:t>
      </w:r>
      <w:r w:rsidRPr="007C02A7">
        <w:t xml:space="preserve"> 6 + 3</w:t>
      </w:r>
      <w:r w:rsidRPr="00F16137">
        <w:rPr>
          <w:rStyle w:val="Cmathsexpressions"/>
          <w:i/>
          <w:iCs/>
        </w:rPr>
        <w:t>x</w:t>
      </w:r>
      <w:r w:rsidRPr="007C02A7">
        <w:t xml:space="preserve"> – 4x + 8 </w:t>
      </w:r>
      <w:r w:rsidR="00BD045B">
        <w:br/>
      </w:r>
      <w:r w:rsidR="00F16137">
        <w:t>=</w:t>
      </w:r>
      <w:r w:rsidRPr="007C02A7">
        <w:t xml:space="preserve"> 14 – </w:t>
      </w:r>
      <w:r w:rsidRPr="00F16137">
        <w:rPr>
          <w:rStyle w:val="Cmathsexpressions"/>
          <w:i/>
          <w:iCs/>
        </w:rPr>
        <w:t xml:space="preserve">x </w:t>
      </w:r>
    </w:p>
    <w:p w14:paraId="3AFB63B6" w14:textId="6CC6BD0B" w:rsidR="000476E4" w:rsidRDefault="000476E4" w:rsidP="000476E4">
      <w:pPr>
        <w:pStyle w:val="Pquestionheadingsx"/>
      </w:pPr>
      <w:r>
        <w:lastRenderedPageBreak/>
        <w:t>Question 27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3.7</w:t>
      </w:r>
      <w:r>
        <w:t>]</w:t>
      </w:r>
    </w:p>
    <w:p w14:paraId="7624E1A5" w14:textId="0EA4FEFA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HCF = 5</w:t>
      </w:r>
      <w:r w:rsidR="00BD045B">
        <w:br/>
      </w:r>
      <w:r w:rsidRPr="007C02A7">
        <w:t>5 × 3</w:t>
      </w:r>
      <w:r w:rsidRPr="00F16137">
        <w:rPr>
          <w:rStyle w:val="Cmathsexpressions"/>
          <w:i/>
          <w:iCs/>
        </w:rPr>
        <w:t>a</w:t>
      </w:r>
      <w:r w:rsidRPr="007C02A7">
        <w:t xml:space="preserve"> – 5 × 5 = 5 (3</w:t>
      </w:r>
      <w:r w:rsidRPr="00F16137">
        <w:rPr>
          <w:rStyle w:val="Cmathsexpressions"/>
          <w:i/>
          <w:iCs/>
        </w:rPr>
        <w:t>a</w:t>
      </w:r>
      <w:r w:rsidRPr="007C02A7">
        <w:t xml:space="preserve"> – 5) </w:t>
      </w:r>
    </w:p>
    <w:p w14:paraId="66797E07" w14:textId="4009407F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HCF = 4</w:t>
      </w:r>
      <w:r w:rsidRPr="00F16137">
        <w:rPr>
          <w:rStyle w:val="Cmathsexpressions"/>
          <w:i/>
          <w:iCs/>
        </w:rPr>
        <w:t>mn</w:t>
      </w:r>
      <w:r w:rsidR="00BD045B">
        <w:rPr>
          <w:rStyle w:val="Cmathsexpressions"/>
          <w:i/>
          <w:iCs/>
        </w:rPr>
        <w:br/>
      </w:r>
      <w:r w:rsidRPr="007C02A7">
        <w:t xml:space="preserve">4 × 2 × </w:t>
      </w:r>
      <w:r w:rsidRPr="00F16137">
        <w:rPr>
          <w:rStyle w:val="Cmathsexpressions"/>
          <w:i/>
          <w:iCs/>
        </w:rPr>
        <w:t xml:space="preserve">m </w:t>
      </w:r>
      <w:r w:rsidRPr="007C02A7">
        <w:t xml:space="preserve">× </w:t>
      </w:r>
      <w:r w:rsidRPr="00F16137">
        <w:rPr>
          <w:rStyle w:val="Cmathsexpressions"/>
          <w:i/>
          <w:iCs/>
        </w:rPr>
        <w:t xml:space="preserve">n </w:t>
      </w:r>
      <w:r w:rsidRPr="007C02A7">
        <w:t xml:space="preserve">× </w:t>
      </w:r>
      <w:r w:rsidRPr="00F16137">
        <w:rPr>
          <w:rStyle w:val="Cmathsexpressions"/>
          <w:i/>
          <w:iCs/>
        </w:rPr>
        <w:t>n</w:t>
      </w:r>
      <w:r w:rsidRPr="007C02A7">
        <w:t xml:space="preserve"> + 4 × 3 </w:t>
      </w:r>
      <w:r w:rsidRPr="00F16137">
        <w:rPr>
          <w:rStyle w:val="Cmathsexpressions"/>
          <w:i/>
          <w:iCs/>
        </w:rPr>
        <w:t xml:space="preserve">m </w:t>
      </w:r>
      <w:r w:rsidRPr="007C02A7">
        <w:t xml:space="preserve">× </w:t>
      </w:r>
      <w:r w:rsidRPr="00F16137">
        <w:rPr>
          <w:rStyle w:val="Cmathsexpressions"/>
          <w:i/>
          <w:iCs/>
        </w:rPr>
        <w:t xml:space="preserve">m </w:t>
      </w:r>
      <w:r w:rsidRPr="007C02A7">
        <w:t xml:space="preserve">× </w:t>
      </w:r>
      <w:r w:rsidRPr="00F16137">
        <w:rPr>
          <w:rStyle w:val="Cmathsexpressions"/>
          <w:i/>
          <w:iCs/>
        </w:rPr>
        <w:t>n</w:t>
      </w:r>
      <w:r w:rsidRPr="007C02A7">
        <w:t xml:space="preserve"> = 4</w:t>
      </w:r>
      <w:r w:rsidRPr="00F16137">
        <w:rPr>
          <w:rStyle w:val="Cmathsexpressions"/>
          <w:i/>
          <w:iCs/>
        </w:rPr>
        <w:t>mn</w:t>
      </w:r>
      <w:r w:rsidRPr="007C02A7">
        <w:t>(2</w:t>
      </w:r>
      <w:r w:rsidRPr="00F16137">
        <w:rPr>
          <w:rStyle w:val="Cmathsexpressions"/>
          <w:i/>
          <w:iCs/>
        </w:rPr>
        <w:t>n</w:t>
      </w:r>
      <w:r w:rsidRPr="007C02A7">
        <w:t xml:space="preserve"> + 3</w:t>
      </w:r>
      <w:r w:rsidRPr="00F16137">
        <w:rPr>
          <w:rStyle w:val="Cmathsexpressions"/>
          <w:i/>
          <w:iCs/>
        </w:rPr>
        <w:t>m</w:t>
      </w:r>
      <w:r w:rsidRPr="007C02A7">
        <w:t>)</w:t>
      </w:r>
    </w:p>
    <w:p w14:paraId="592D18E8" w14:textId="16FC41EA" w:rsidR="000476E4" w:rsidRDefault="000476E4" w:rsidP="000476E4">
      <w:pPr>
        <w:pStyle w:val="Pquestionheadingsx"/>
      </w:pPr>
      <w:r>
        <w:t>Question 28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4.2</w:t>
      </w:r>
      <w:r>
        <w:t>]</w:t>
      </w:r>
    </w:p>
    <w:p w14:paraId="4C2F0B26" w14:textId="5FB236A4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  <w:t>Divide both sides by HCF of 5</w:t>
      </w:r>
      <w:r w:rsidR="00BD045B">
        <w:br/>
      </w:r>
      <w:r w:rsidRPr="007C02A7">
        <w:sym w:font="Symbol" w:char="F05C"/>
      </w:r>
      <w:r w:rsidRPr="007C02A7">
        <w:t xml:space="preserve"> 2 : 5</w:t>
      </w:r>
    </w:p>
    <w:p w14:paraId="02BC75FB" w14:textId="5B943460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>1500 cm : 450 cm</w:t>
      </w:r>
      <w:r w:rsidR="00BD045B">
        <w:br/>
      </w:r>
      <w:r w:rsidRPr="007C02A7">
        <w:t>Divide both sides by the HCF of 150</w:t>
      </w:r>
      <w:r w:rsidR="00BD045B">
        <w:br/>
      </w:r>
      <w:r w:rsidRPr="007C02A7">
        <w:sym w:font="Symbol" w:char="F05C"/>
      </w:r>
      <w:r w:rsidRPr="007C02A7">
        <w:t xml:space="preserve"> 10 : 3</w:t>
      </w:r>
    </w:p>
    <w:p w14:paraId="32214EC7" w14:textId="411CA396" w:rsidR="000476E4" w:rsidRDefault="000476E4" w:rsidP="000476E4">
      <w:pPr>
        <w:pStyle w:val="Pquestionheadingsx"/>
      </w:pPr>
      <w:r>
        <w:t>Question 29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4.4</w:t>
      </w:r>
      <w:r>
        <w:t>]</w:t>
      </w:r>
    </w:p>
    <w:p w14:paraId="05B4240F" w14:textId="1F0043C6" w:rsidR="00672FE9" w:rsidRPr="007C02A7" w:rsidRDefault="00672FE9" w:rsidP="00F16137">
      <w:pPr>
        <w:pStyle w:val="Pquestiontextpartsa"/>
      </w:pPr>
      <w:r w:rsidRPr="00F16137">
        <w:rPr>
          <w:rStyle w:val="Cquestionpartlabelbold"/>
        </w:rPr>
        <w:t>(a)</w:t>
      </w:r>
      <w:r w:rsidRPr="007C02A7">
        <w:tab/>
      </w:r>
      <w:r w:rsidRPr="007C02A7">
        <w:rPr>
          <w:position w:val="-24"/>
        </w:rPr>
        <w:object w:dxaOrig="540" w:dyaOrig="620" w14:anchorId="66EF1556">
          <v:shape id="_x0000_i1056" type="#_x0000_t75" style="width:27pt;height:30.75pt" o:ole="">
            <v:imagedata r:id="rId69" o:title=""/>
          </v:shape>
          <o:OLEObject Type="Embed" ProgID="Equation.3" ShapeID="_x0000_i1056" DrawAspect="Content" ObjectID="_1540572396" r:id="rId70"/>
        </w:object>
      </w:r>
      <w:r w:rsidRPr="007C02A7">
        <w:t xml:space="preserve"> = </w:t>
      </w:r>
      <w:r w:rsidRPr="007C02A7">
        <w:rPr>
          <w:position w:val="-22"/>
        </w:rPr>
        <w:object w:dxaOrig="320" w:dyaOrig="600" w14:anchorId="7D126CEA">
          <v:shape id="_x0000_i1057" type="#_x0000_t75" style="width:15.75pt;height:30pt" o:ole="">
            <v:imagedata r:id="rId71" o:title=""/>
          </v:shape>
          <o:OLEObject Type="Embed" ProgID="Equation.3" ShapeID="_x0000_i1057" DrawAspect="Content" ObjectID="_1540572397" r:id="rId72"/>
        </w:object>
      </w:r>
      <w:r w:rsidR="00BD045B">
        <w:br/>
      </w:r>
      <w:r w:rsidRPr="007C02A7">
        <w:sym w:font="Symbol" w:char="F05C"/>
      </w:r>
      <w:r w:rsidRPr="007C02A7">
        <w:t xml:space="preserve"> </w:t>
      </w:r>
      <w:r w:rsidRPr="00F16137">
        <w:rPr>
          <w:rStyle w:val="Cmathsexpressions"/>
          <w:i/>
          <w:iCs/>
        </w:rPr>
        <w:t>a</w:t>
      </w:r>
      <w:r w:rsidRPr="007C02A7">
        <w:t xml:space="preserve"> = 18</w:t>
      </w:r>
    </w:p>
    <w:p w14:paraId="07C2D0C7" w14:textId="49B3C08A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</w:r>
      <w:r w:rsidRPr="007C02A7">
        <w:rPr>
          <w:position w:val="-56"/>
        </w:rPr>
        <w:object w:dxaOrig="720" w:dyaOrig="1240" w14:anchorId="46E943B2">
          <v:shape id="_x0000_i1058" type="#_x0000_t75" style="width:36pt;height:62.25pt" o:ole="">
            <v:imagedata r:id="rId73" o:title=""/>
          </v:shape>
          <o:OLEObject Type="Embed" ProgID="Equation.3" ShapeID="_x0000_i1058" DrawAspect="Content" ObjectID="_1540572398" r:id="rId74"/>
        </w:object>
      </w:r>
      <w:r w:rsidRPr="007C02A7">
        <w:t xml:space="preserve">= </w:t>
      </w:r>
      <w:r w:rsidRPr="007C02A7">
        <w:rPr>
          <w:position w:val="-22"/>
        </w:rPr>
        <w:object w:dxaOrig="300" w:dyaOrig="600" w14:anchorId="7DD6D2B6">
          <v:shape id="_x0000_i1059" type="#_x0000_t75" style="width:15pt;height:30pt" o:ole="">
            <v:imagedata r:id="rId75" o:title=""/>
          </v:shape>
          <o:OLEObject Type="Embed" ProgID="Equation.3" ShapeID="_x0000_i1059" DrawAspect="Content" ObjectID="_1540572399" r:id="rId76"/>
        </w:object>
      </w:r>
      <w:r w:rsidR="00BD045B">
        <w:br/>
      </w:r>
      <w:r w:rsidRPr="007C02A7">
        <w:sym w:font="Symbol" w:char="F05C"/>
      </w:r>
      <w:r w:rsidRPr="007C02A7">
        <w:t xml:space="preserve"> </w:t>
      </w:r>
      <w:r w:rsidRPr="00F16137">
        <w:rPr>
          <w:rStyle w:val="Cmathsexpressions"/>
          <w:i/>
          <w:iCs/>
        </w:rPr>
        <w:t>b</w:t>
      </w:r>
      <w:r w:rsidRPr="007C02A7">
        <w:t xml:space="preserve"> = 18</w:t>
      </w:r>
    </w:p>
    <w:p w14:paraId="42D8019C" w14:textId="1306D269" w:rsidR="000476E4" w:rsidRDefault="000476E4" w:rsidP="000476E4">
      <w:pPr>
        <w:pStyle w:val="Pquestionheadingsx"/>
      </w:pPr>
      <w:r>
        <w:t>Question 30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4.6</w:t>
      </w:r>
      <w:r>
        <w:t>]</w:t>
      </w:r>
    </w:p>
    <w:p w14:paraId="6C643851" w14:textId="77777777" w:rsidR="00672FE9" w:rsidRPr="007C02A7" w:rsidRDefault="00672FE9" w:rsidP="00F16137">
      <w:pPr>
        <w:pStyle w:val="Pquestiontextmainstem"/>
      </w:pPr>
      <w:r w:rsidRPr="007C02A7">
        <w:t>Total number of parts = 4 + 5 + 6 = 15</w:t>
      </w:r>
    </w:p>
    <w:p w14:paraId="5BD17B54" w14:textId="77777777" w:rsidR="00672FE9" w:rsidRPr="007C02A7" w:rsidRDefault="00672FE9" w:rsidP="00F16137">
      <w:pPr>
        <w:pStyle w:val="Pquestiontextmainstem"/>
      </w:pPr>
      <w:r w:rsidRPr="007C02A7">
        <w:t>The value of 1 part = $240 ÷ 15 = $16</w:t>
      </w:r>
    </w:p>
    <w:p w14:paraId="1CA296D4" w14:textId="5A15B71B" w:rsidR="00672FE9" w:rsidRPr="007C02A7" w:rsidRDefault="00672FE9" w:rsidP="00F16137">
      <w:pPr>
        <w:pStyle w:val="Pquestiontextmainstem"/>
      </w:pPr>
      <w:r w:rsidRPr="007C02A7">
        <w:t>6 × $16 = $94</w:t>
      </w:r>
    </w:p>
    <w:p w14:paraId="67D3F639" w14:textId="3DFC2293" w:rsidR="00F16137" w:rsidRDefault="00672FE9" w:rsidP="00F16137">
      <w:pPr>
        <w:pStyle w:val="Pquestiontextmainstem"/>
      </w:pPr>
      <w:r w:rsidRPr="007C02A7">
        <w:t>Therefore, the largest share is $94</w:t>
      </w:r>
      <w:r w:rsidR="00970623">
        <w:t>.</w:t>
      </w:r>
    </w:p>
    <w:p w14:paraId="73C284ED" w14:textId="57D02979" w:rsidR="000476E4" w:rsidRDefault="000476E4" w:rsidP="000476E4">
      <w:pPr>
        <w:pStyle w:val="Pquestionheadingsx"/>
      </w:pPr>
      <w:r>
        <w:t>Question 31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4.7</w:t>
      </w:r>
      <w:r>
        <w:t>]</w:t>
      </w:r>
    </w:p>
    <w:p w14:paraId="6BAE407F" w14:textId="77777777" w:rsidR="00672FE9" w:rsidRPr="007C02A7" w:rsidRDefault="00672FE9" w:rsidP="00F16137">
      <w:pPr>
        <w:pStyle w:val="Pquestiontextmainstem"/>
      </w:pPr>
      <w:r w:rsidRPr="007C02A7">
        <w:t>Get both to an equivalent weight of 250 g</w:t>
      </w:r>
    </w:p>
    <w:p w14:paraId="16ED2D25" w14:textId="1649DE46" w:rsidR="00672FE9" w:rsidRPr="007C02A7" w:rsidRDefault="00672FE9" w:rsidP="00F16137">
      <w:pPr>
        <w:pStyle w:val="Pquestiontextmainstem"/>
      </w:pPr>
      <w:r w:rsidRPr="007C02A7">
        <w:t>500 g</w:t>
      </w:r>
      <w:r w:rsidR="00BD045B">
        <w:t xml:space="preserve"> can</w:t>
      </w:r>
      <w:r w:rsidRPr="007C02A7">
        <w:t>: $2.40 ÷ 2 = $1.20</w:t>
      </w:r>
      <w:r w:rsidR="00BD045B">
        <w:t xml:space="preserve"> per </w:t>
      </w:r>
      <w:r w:rsidRPr="007C02A7">
        <w:t>250 g</w:t>
      </w:r>
    </w:p>
    <w:p w14:paraId="23E9923A" w14:textId="2AE0E704" w:rsidR="00672FE9" w:rsidRPr="007C02A7" w:rsidRDefault="00672FE9" w:rsidP="00F16137">
      <w:pPr>
        <w:pStyle w:val="Pquestiontextmainstem"/>
      </w:pPr>
      <w:r w:rsidRPr="007C02A7">
        <w:t>750 g</w:t>
      </w:r>
      <w:r w:rsidR="00BD045B">
        <w:t xml:space="preserve"> can</w:t>
      </w:r>
      <w:r w:rsidRPr="007C02A7">
        <w:t xml:space="preserve">: $3.40 ÷ 3 = </w:t>
      </w:r>
      <w:r w:rsidRPr="007C02A7">
        <w:rPr>
          <w:position w:val="-6"/>
        </w:rPr>
        <w:object w:dxaOrig="600" w:dyaOrig="320" w14:anchorId="220317A1">
          <v:shape id="_x0000_i1060" type="#_x0000_t75" style="width:30pt;height:15.75pt" o:ole="">
            <v:imagedata r:id="rId77" o:title=""/>
          </v:shape>
          <o:OLEObject Type="Embed" ProgID="Equation.3" ShapeID="_x0000_i1060" DrawAspect="Content" ObjectID="_1540572400" r:id="rId78"/>
        </w:object>
      </w:r>
      <w:r w:rsidR="00BD045B">
        <w:t xml:space="preserve"> per </w:t>
      </w:r>
      <w:r w:rsidRPr="007C02A7">
        <w:t>250 g</w:t>
      </w:r>
    </w:p>
    <w:p w14:paraId="2F04F5C7" w14:textId="0E1E5CC1" w:rsidR="00F16137" w:rsidRDefault="00672FE9" w:rsidP="00F16137">
      <w:pPr>
        <w:pStyle w:val="Pquestiontextmainstem"/>
      </w:pPr>
      <w:r w:rsidRPr="007C02A7">
        <w:t>Therefore, the 750 g can is the best value for money</w:t>
      </w:r>
      <w:r w:rsidR="00970623">
        <w:t>.</w:t>
      </w:r>
    </w:p>
    <w:p w14:paraId="08726E57" w14:textId="4999DECB" w:rsidR="000476E4" w:rsidRDefault="000476E4" w:rsidP="000476E4">
      <w:pPr>
        <w:pStyle w:val="Pquestionheadingsx"/>
      </w:pPr>
      <w:r>
        <w:t>Question 32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5.1</w:t>
      </w:r>
      <w:r>
        <w:t>]</w:t>
      </w:r>
    </w:p>
    <w:p w14:paraId="2AF184C7" w14:textId="77777777" w:rsidR="00F16137" w:rsidRDefault="00672FE9" w:rsidP="00F16137">
      <w:pPr>
        <w:pStyle w:val="Pquestiontextmainstem"/>
      </w:pPr>
      <w:r w:rsidRPr="00F16137">
        <w:rPr>
          <w:rStyle w:val="Cmathsexpressions"/>
          <w:i/>
          <w:iCs/>
        </w:rPr>
        <w:t>P</w:t>
      </w:r>
      <w:r w:rsidRPr="007C02A7">
        <w:t xml:space="preserve"> = 7 m + 3 m + 4 m + 1 m + 3 m + 2 m = 20 m</w:t>
      </w:r>
    </w:p>
    <w:p w14:paraId="28FFA4FF" w14:textId="6C559993" w:rsidR="000476E4" w:rsidRDefault="000476E4" w:rsidP="000476E4">
      <w:pPr>
        <w:pStyle w:val="Pquestionheadingsx"/>
      </w:pPr>
      <w:r>
        <w:t>Question 33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5.3</w:t>
      </w:r>
      <w:r>
        <w:t>]</w:t>
      </w:r>
    </w:p>
    <w:p w14:paraId="1511F6B3" w14:textId="77777777" w:rsidR="00672FE9" w:rsidRPr="007C02A7" w:rsidRDefault="00672FE9" w:rsidP="00F16137">
      <w:pPr>
        <w:pStyle w:val="Pquestiontextmainstem"/>
      </w:pPr>
      <w:r w:rsidRPr="007C02A7">
        <w:t>The perimeter of the shape is the circumference of the 4 semicircles, which is equivalent to two circles with a radius of 14 cm or diameter of 28 cm.</w:t>
      </w:r>
    </w:p>
    <w:p w14:paraId="6D31ED7F" w14:textId="12F86C9B" w:rsidR="00672FE9" w:rsidRPr="00F16137" w:rsidRDefault="00672FE9" w:rsidP="00F16137">
      <w:pPr>
        <w:pStyle w:val="Pquestiontextmainstem"/>
        <w:rPr>
          <w:rStyle w:val="Cmathsexpressions"/>
          <w:i/>
          <w:iCs/>
        </w:rPr>
      </w:pPr>
      <w:r w:rsidRPr="00F16137">
        <w:rPr>
          <w:rStyle w:val="Cmathsexpressions"/>
          <w:i/>
          <w:iCs/>
        </w:rPr>
        <w:t>P</w:t>
      </w:r>
      <w:r w:rsidRPr="007C02A7">
        <w:t xml:space="preserve"> = 2 × 2π</w:t>
      </w:r>
      <w:r w:rsidRPr="00F16137">
        <w:rPr>
          <w:rStyle w:val="Cmathsexpressions"/>
          <w:i/>
          <w:iCs/>
        </w:rPr>
        <w:t>r</w:t>
      </w:r>
      <w:r w:rsidRPr="007C02A7">
        <w:t xml:space="preserve">  or  </w:t>
      </w:r>
      <w:r w:rsidRPr="00F16137">
        <w:rPr>
          <w:rStyle w:val="Cmathsexpressions"/>
          <w:i/>
          <w:iCs/>
        </w:rPr>
        <w:t>P</w:t>
      </w:r>
      <w:r w:rsidRPr="007C02A7">
        <w:t xml:space="preserve"> = 2 × π</w:t>
      </w:r>
      <w:r w:rsidR="00970623">
        <w:rPr>
          <w:rStyle w:val="Cmathsexpressions"/>
          <w:i/>
          <w:iCs/>
        </w:rPr>
        <w:t>d</w:t>
      </w:r>
    </w:p>
    <w:p w14:paraId="2F710205" w14:textId="5F6B38EB" w:rsidR="00672FE9" w:rsidRPr="007C02A7" w:rsidRDefault="00672FE9" w:rsidP="00F16137">
      <w:pPr>
        <w:pStyle w:val="Pquestiontextmainstem"/>
      </w:pPr>
      <w:r w:rsidRPr="00F16137">
        <w:rPr>
          <w:rStyle w:val="Cmathsexpressions"/>
          <w:i/>
          <w:iCs/>
        </w:rPr>
        <w:t>P</w:t>
      </w:r>
      <w:r w:rsidRPr="007C02A7">
        <w:t xml:space="preserve"> = 2 × 2π ×14 = 175.93 cm</w:t>
      </w:r>
    </w:p>
    <w:p w14:paraId="7269969C" w14:textId="7C584E9A" w:rsidR="000476E4" w:rsidRDefault="000476E4" w:rsidP="000476E4">
      <w:pPr>
        <w:pStyle w:val="Pquestionheadingsx"/>
      </w:pPr>
      <w:r>
        <w:lastRenderedPageBreak/>
        <w:t>Question 34</w:t>
      </w:r>
      <w:r w:rsidRPr="000476E4">
        <w:tab/>
      </w:r>
      <w:r w:rsidR="0097062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C766BC">
        <w:t>5.4</w:t>
      </w:r>
      <w:r>
        <w:t>]</w:t>
      </w:r>
    </w:p>
    <w:p w14:paraId="68D44193" w14:textId="3D1CFF2A" w:rsidR="00F87C06" w:rsidRDefault="00672FE9" w:rsidP="00F87C06">
      <w:pPr>
        <w:pStyle w:val="Pquestiontextpartsa"/>
      </w:pPr>
      <w:r w:rsidRPr="00F16137">
        <w:rPr>
          <w:rStyle w:val="Cquestionpartlabelbold"/>
        </w:rPr>
        <w:t>(a)</w:t>
      </w:r>
      <w:r w:rsidR="00F87C06">
        <w:tab/>
      </w:r>
      <w:r w:rsidRPr="00F16137">
        <w:rPr>
          <w:rStyle w:val="Cmathsexpressions"/>
          <w:i/>
          <w:iCs/>
        </w:rPr>
        <w:t xml:space="preserve">A </w:t>
      </w:r>
      <w:r w:rsidRPr="007C02A7">
        <w:t xml:space="preserve">= </w:t>
      </w:r>
      <w:r w:rsidR="00BD045B" w:rsidRPr="00BD045B">
        <w:rPr>
          <w:position w:val="-24"/>
        </w:rPr>
        <w:object w:dxaOrig="340" w:dyaOrig="620" w14:anchorId="2B9F266D">
          <v:shape id="_x0000_i1061" type="#_x0000_t75" style="width:17.25pt;height:30.75pt" o:ole="">
            <v:imagedata r:id="rId79" o:title=""/>
          </v:shape>
          <o:OLEObject Type="Embed" ProgID="Equation.DSMT4" ShapeID="_x0000_i1061" DrawAspect="Content" ObjectID="_1540572401" r:id="rId80"/>
        </w:object>
      </w:r>
    </w:p>
    <w:p w14:paraId="098B6824" w14:textId="1C75D297" w:rsidR="00672FE9" w:rsidRPr="007C02A7" w:rsidRDefault="00F87C06" w:rsidP="00F87C06">
      <w:pPr>
        <w:pStyle w:val="Pquestiontextpartsa"/>
      </w:pPr>
      <w:r>
        <w:tab/>
      </w:r>
      <w:r w:rsidR="00672FE9" w:rsidRPr="00F16137">
        <w:rPr>
          <w:rStyle w:val="Cmathsexpressions"/>
          <w:i/>
          <w:iCs/>
        </w:rPr>
        <w:t>A</w:t>
      </w:r>
      <w:r w:rsidR="00672FE9" w:rsidRPr="007C02A7">
        <w:t xml:space="preserve"> = </w:t>
      </w:r>
      <w:r w:rsidR="00970623" w:rsidRPr="00BD045B">
        <w:rPr>
          <w:position w:val="-24"/>
        </w:rPr>
        <w:object w:dxaOrig="620" w:dyaOrig="620" w14:anchorId="1391E384">
          <v:shape id="_x0000_i1062" type="#_x0000_t75" style="width:31.5pt;height:30.75pt" o:ole="">
            <v:imagedata r:id="rId81" o:title=""/>
          </v:shape>
          <o:OLEObject Type="Embed" ProgID="Equation.DSMT4" ShapeID="_x0000_i1062" DrawAspect="Content" ObjectID="_1540572402" r:id="rId82"/>
        </w:object>
      </w:r>
    </w:p>
    <w:p w14:paraId="4426F29D" w14:textId="45738148" w:rsidR="00672FE9" w:rsidRPr="007C02A7" w:rsidRDefault="00F87C06" w:rsidP="00F16137">
      <w:pPr>
        <w:pStyle w:val="Pquestiontextpartsa"/>
      </w:pPr>
      <w:r>
        <w:tab/>
      </w:r>
      <w:r w:rsidRPr="00F16137">
        <w:rPr>
          <w:rStyle w:val="Cmathsexpressions"/>
          <w:i/>
          <w:iCs/>
        </w:rPr>
        <w:t>A</w:t>
      </w:r>
      <w:r w:rsidRPr="007C02A7">
        <w:t xml:space="preserve"> </w:t>
      </w:r>
      <w:r w:rsidR="00672FE9" w:rsidRPr="007C02A7">
        <w:t>= 40 cm</w:t>
      </w:r>
      <w:r w:rsidR="00672FE9" w:rsidRPr="007C02A7">
        <w:rPr>
          <w:vertAlign w:val="superscript"/>
        </w:rPr>
        <w:t>2</w:t>
      </w:r>
    </w:p>
    <w:p w14:paraId="25363A18" w14:textId="3A5C97AE" w:rsidR="00672FE9" w:rsidRPr="007C02A7" w:rsidRDefault="00672FE9" w:rsidP="00F16137">
      <w:pPr>
        <w:pStyle w:val="Pquestiontextpartsa"/>
      </w:pPr>
      <w:r w:rsidRPr="007C02A7">
        <w:rPr>
          <w:b/>
        </w:rPr>
        <w:fldChar w:fldCharType="begin"/>
      </w:r>
      <w:r w:rsidRPr="007C02A7">
        <w:rPr>
          <w:b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32"/>
          </w:rPr>
          <m:t>A=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32"/>
              </w:rPr>
              <m:t>bh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32"/>
              </w:rPr>
              <m:t>2</m:t>
            </m:r>
          </m:den>
        </m:f>
      </m:oMath>
      <w:r w:rsidRPr="007C02A7">
        <w:rPr>
          <w:b/>
        </w:rPr>
        <w:instrText xml:space="preserve"> </w:instrText>
      </w:r>
      <w:r w:rsidRPr="007C02A7">
        <w:rPr>
          <w:b/>
        </w:rPr>
        <w:fldChar w:fldCharType="end"/>
      </w:r>
      <w:r w:rsidRPr="00F16137">
        <w:rPr>
          <w:rStyle w:val="Cquestionpartlabelbold"/>
        </w:rPr>
        <w:t>(b)</w:t>
      </w:r>
      <w:r w:rsidRPr="007C02A7">
        <w:tab/>
      </w:r>
      <w:r w:rsidRPr="00F16137">
        <w:rPr>
          <w:rStyle w:val="Cmathsexpressions"/>
          <w:i/>
          <w:iCs/>
        </w:rPr>
        <w:t>A</w:t>
      </w:r>
      <w:r w:rsidRPr="007C02A7">
        <w:t xml:space="preserve"> = </w:t>
      </w:r>
      <w:r w:rsidR="00BD045B" w:rsidRPr="00BD045B">
        <w:rPr>
          <w:position w:val="-24"/>
        </w:rPr>
        <w:object w:dxaOrig="560" w:dyaOrig="620" w14:anchorId="36F51BA5">
          <v:shape id="_x0000_i1063" type="#_x0000_t75" style="width:28.5pt;height:30.75pt" o:ole="">
            <v:imagedata r:id="rId83" o:title=""/>
          </v:shape>
          <o:OLEObject Type="Embed" ProgID="Equation.DSMT4" ShapeID="_x0000_i1063" DrawAspect="Content" ObjectID="_1540572403" r:id="rId84"/>
        </w:object>
      </w:r>
      <w:r w:rsidRPr="007C02A7">
        <w:t xml:space="preserve"> × </w:t>
      </w:r>
      <w:r w:rsidRPr="00F16137">
        <w:rPr>
          <w:rStyle w:val="Cmathsexpressions"/>
          <w:i/>
          <w:iCs/>
        </w:rPr>
        <w:t>h</w:t>
      </w:r>
    </w:p>
    <w:p w14:paraId="2C5F6204" w14:textId="4F24888D" w:rsidR="00672FE9" w:rsidRPr="007C02A7" w:rsidRDefault="00F87C06" w:rsidP="00F16137">
      <w:pPr>
        <w:pStyle w:val="Pquestiontextpartsa"/>
      </w:pPr>
      <w:r>
        <w:rPr>
          <w:rStyle w:val="Cmathsexpressions"/>
          <w:i/>
          <w:iCs/>
        </w:rPr>
        <w:tab/>
      </w:r>
      <w:r w:rsidR="00672FE9" w:rsidRPr="00F16137">
        <w:rPr>
          <w:rStyle w:val="Cmathsexpressions"/>
          <w:i/>
          <w:iCs/>
        </w:rPr>
        <w:t>A</w:t>
      </w:r>
      <w:r w:rsidR="00672FE9" w:rsidRPr="007C02A7">
        <w:t xml:space="preserve"> = </w:t>
      </w:r>
      <w:r w:rsidR="00970623" w:rsidRPr="00BD045B">
        <w:rPr>
          <w:position w:val="-24"/>
        </w:rPr>
        <w:object w:dxaOrig="800" w:dyaOrig="620" w14:anchorId="743248A1">
          <v:shape id="_x0000_i1064" type="#_x0000_t75" style="width:39.75pt;height:30.75pt" o:ole="">
            <v:imagedata r:id="rId85" o:title=""/>
          </v:shape>
          <o:OLEObject Type="Embed" ProgID="Equation.DSMT4" ShapeID="_x0000_i1064" DrawAspect="Content" ObjectID="_1540572404" r:id="rId86"/>
        </w:object>
      </w:r>
      <w:r w:rsidR="00970623">
        <w:t xml:space="preserve"> × 15</w:t>
      </w:r>
    </w:p>
    <w:p w14:paraId="62400F3D" w14:textId="76C3682D" w:rsidR="00672FE9" w:rsidRPr="007C02A7" w:rsidRDefault="00F87C06" w:rsidP="00F16137">
      <w:pPr>
        <w:pStyle w:val="Pquestiontextpartsa"/>
      </w:pPr>
      <w:r>
        <w:tab/>
      </w:r>
      <w:r w:rsidRPr="00F16137">
        <w:rPr>
          <w:rStyle w:val="Cmathsexpressions"/>
          <w:i/>
          <w:iCs/>
        </w:rPr>
        <w:t>A</w:t>
      </w:r>
      <w:r w:rsidRPr="007C02A7">
        <w:t xml:space="preserve"> </w:t>
      </w:r>
      <w:r w:rsidR="00672FE9" w:rsidRPr="007C02A7">
        <w:t>= 675 cm</w:t>
      </w:r>
      <w:r w:rsidR="00672FE9" w:rsidRPr="007C02A7">
        <w:rPr>
          <w:vertAlign w:val="superscript"/>
        </w:rPr>
        <w:t>2</w:t>
      </w:r>
    </w:p>
    <w:p w14:paraId="57C3E5EB" w14:textId="6D69D7F2" w:rsidR="000476E4" w:rsidRDefault="000476E4" w:rsidP="000476E4">
      <w:pPr>
        <w:pStyle w:val="Pquestionheadingsx"/>
      </w:pPr>
      <w:r>
        <w:t>Question 35</w:t>
      </w:r>
      <w:r w:rsidRPr="000476E4">
        <w:tab/>
      </w:r>
      <w:r w:rsidR="00970623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5.6</w:t>
      </w:r>
      <w:r>
        <w:t>]</w:t>
      </w:r>
    </w:p>
    <w:p w14:paraId="681FB617" w14:textId="16402718" w:rsidR="00672FE9" w:rsidRPr="007C02A7" w:rsidRDefault="00970623" w:rsidP="00F16137">
      <w:pPr>
        <w:pStyle w:val="Pquestiontextpartsa"/>
      </w:pPr>
      <w:r w:rsidRPr="00970623">
        <w:rPr>
          <w:rStyle w:val="Cquestionpartlabelbold"/>
        </w:rPr>
        <w:t>(a)</w:t>
      </w:r>
      <w:r>
        <w:t xml:space="preserve"> s</w:t>
      </w:r>
      <w:r w:rsidR="00672FE9" w:rsidRPr="007C02A7">
        <w:t xml:space="preserve">haded area = 6 × 6 – </w:t>
      </w:r>
      <w:r w:rsidR="00672FE9" w:rsidRPr="00970623">
        <w:rPr>
          <w:rStyle w:val="Cmathsexpressions"/>
        </w:rPr>
        <w:t>π</w:t>
      </w:r>
      <w:r w:rsidR="00672FE9" w:rsidRPr="007C02A7">
        <w:t xml:space="preserve"> × 2</w:t>
      </w:r>
      <w:r>
        <w:rPr>
          <w:vertAlign w:val="superscript"/>
        </w:rPr>
        <w:t>2</w:t>
      </w:r>
    </w:p>
    <w:p w14:paraId="23997A88" w14:textId="022591A3" w:rsidR="00672FE9" w:rsidRPr="007C02A7" w:rsidRDefault="00970623" w:rsidP="00F16137">
      <w:pPr>
        <w:pStyle w:val="Pquestiontextpartsa"/>
        <w:rPr>
          <w:vertAlign w:val="superscript"/>
        </w:rPr>
      </w:pPr>
      <w:r>
        <w:tab/>
      </w:r>
      <w:r>
        <w:tab/>
      </w:r>
      <w:r>
        <w:tab/>
        <w:t xml:space="preserve">   </w:t>
      </w:r>
      <w:r w:rsidR="00672FE9" w:rsidRPr="007C02A7">
        <w:t>= 23.43 cm</w:t>
      </w:r>
      <w:r w:rsidR="00672FE9" w:rsidRPr="007C02A7">
        <w:rPr>
          <w:vertAlign w:val="superscript"/>
        </w:rPr>
        <w:t>2</w:t>
      </w:r>
    </w:p>
    <w:p w14:paraId="51FE75A4" w14:textId="362888CE" w:rsidR="00672FE9" w:rsidRPr="007C02A7" w:rsidRDefault="00672FE9" w:rsidP="00F16137">
      <w:pPr>
        <w:pStyle w:val="Pquestiontextpartsa"/>
        <w:rPr>
          <w:vertAlign w:val="subscript"/>
        </w:rPr>
      </w:pPr>
      <w:r w:rsidRPr="00F16137">
        <w:rPr>
          <w:rStyle w:val="Cquestionpartlabelbold"/>
        </w:rPr>
        <w:t>(b)</w:t>
      </w:r>
      <w:r w:rsidR="00970623">
        <w:tab/>
        <w:t>shaded a</w:t>
      </w:r>
      <w:r w:rsidRPr="007C02A7">
        <w:t xml:space="preserve">rea = </w:t>
      </w:r>
      <w:r w:rsidRPr="00F16137">
        <w:rPr>
          <w:rStyle w:val="Cmathsexpressions"/>
          <w:i/>
          <w:iCs/>
        </w:rPr>
        <w:t>A</w:t>
      </w:r>
      <w:r w:rsidRPr="007C02A7">
        <w:rPr>
          <w:vertAlign w:val="subscript"/>
        </w:rPr>
        <w:t xml:space="preserve">large semicircle </w:t>
      </w:r>
      <w:r w:rsidRPr="007C02A7">
        <w:t xml:space="preserve">− </w:t>
      </w:r>
      <w:r w:rsidRPr="00F16137">
        <w:rPr>
          <w:rStyle w:val="Cmathsexpressions"/>
          <w:i/>
          <w:iCs/>
        </w:rPr>
        <w:t>A</w:t>
      </w:r>
      <w:r w:rsidRPr="007C02A7">
        <w:rPr>
          <w:vertAlign w:val="subscript"/>
        </w:rPr>
        <w:t xml:space="preserve">small semicircle </w:t>
      </w:r>
    </w:p>
    <w:p w14:paraId="29F4044C" w14:textId="15777560" w:rsidR="00672FE9" w:rsidRPr="007C02A7" w:rsidRDefault="00F87C06" w:rsidP="00F16137">
      <w:pPr>
        <w:pStyle w:val="Pquestiontextpartsa"/>
      </w:pPr>
      <w:r>
        <w:tab/>
      </w:r>
      <w:r w:rsidR="00672FE9" w:rsidRPr="007C02A7">
        <w:t xml:space="preserve">= </w:t>
      </w:r>
      <w:r w:rsidR="00970623" w:rsidRPr="007C02A7">
        <w:rPr>
          <w:position w:val="-24"/>
        </w:rPr>
        <w:object w:dxaOrig="1440" w:dyaOrig="660" w14:anchorId="4A02CA82">
          <v:shape id="_x0000_i1065" type="#_x0000_t75" style="width:1in;height:33pt" o:ole="">
            <v:imagedata r:id="rId87" o:title=""/>
          </v:shape>
          <o:OLEObject Type="Embed" ProgID="Equation.DSMT4" ShapeID="_x0000_i1065" DrawAspect="Content" ObjectID="_1540572405" r:id="rId88"/>
        </w:object>
      </w:r>
      <w:r w:rsidR="00672FE9" w:rsidRPr="007C02A7">
        <w:t xml:space="preserve"> </w:t>
      </w:r>
    </w:p>
    <w:p w14:paraId="6781A1E2" w14:textId="0380B5F3" w:rsidR="00F16137" w:rsidRDefault="00F87C06" w:rsidP="00F16137">
      <w:pPr>
        <w:pStyle w:val="Pquestiontextpartsa"/>
        <w:rPr>
          <w:vertAlign w:val="superscript"/>
        </w:rPr>
      </w:pPr>
      <w:r>
        <w:tab/>
      </w:r>
      <w:r w:rsidR="00672FE9" w:rsidRPr="007C02A7">
        <w:t>= 50.27 cm</w:t>
      </w:r>
      <w:r w:rsidR="00672FE9" w:rsidRPr="007C02A7">
        <w:rPr>
          <w:vertAlign w:val="superscript"/>
        </w:rPr>
        <w:t>2</w:t>
      </w:r>
    </w:p>
    <w:p w14:paraId="11583CF8" w14:textId="4276ED7D" w:rsidR="000476E4" w:rsidRDefault="000476E4" w:rsidP="000476E4">
      <w:pPr>
        <w:pStyle w:val="Pquestionheadingsx"/>
      </w:pPr>
      <w:r>
        <w:t>Question 36</w:t>
      </w:r>
      <w:r w:rsidRPr="000476E4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5.7</w:t>
      </w:r>
      <w:r>
        <w:t>]</w:t>
      </w:r>
    </w:p>
    <w:p w14:paraId="43C71AAF" w14:textId="208FFE88" w:rsidR="00672FE9" w:rsidRPr="007C02A7" w:rsidRDefault="00301395" w:rsidP="00F16137">
      <w:pPr>
        <w:pStyle w:val="Pquestiontextmainstem"/>
      </w:pPr>
      <w:r w:rsidRPr="00301395">
        <w:rPr>
          <w:rStyle w:val="Cmathsexpressions"/>
          <w:i/>
          <w:iCs/>
        </w:rPr>
        <w:t>V</w:t>
      </w:r>
      <w:r w:rsidR="00672FE9" w:rsidRPr="007C02A7">
        <w:t xml:space="preserve"> = π</w:t>
      </w:r>
      <w:r w:rsidR="00672FE9" w:rsidRPr="00F16137">
        <w:rPr>
          <w:rStyle w:val="Cmathsexpressions"/>
          <w:i/>
          <w:iCs/>
        </w:rPr>
        <w:t>r</w:t>
      </w:r>
      <w:r w:rsidR="00672FE9" w:rsidRPr="007C02A7">
        <w:rPr>
          <w:vertAlign w:val="superscript"/>
        </w:rPr>
        <w:t>2</w:t>
      </w:r>
      <w:r w:rsidR="00BD045B">
        <w:rPr>
          <w:rStyle w:val="Cmathsexpressions"/>
          <w:i/>
          <w:iCs/>
        </w:rPr>
        <w:t>h</w:t>
      </w:r>
    </w:p>
    <w:p w14:paraId="485781BE" w14:textId="473C3D44" w:rsidR="00672FE9" w:rsidRPr="007C02A7" w:rsidRDefault="00672FE9" w:rsidP="00F16137">
      <w:pPr>
        <w:pStyle w:val="Pquestiontextmainstem"/>
      </w:pPr>
      <w:r w:rsidRPr="007C02A7">
        <w:t xml:space="preserve">= </w:t>
      </w:r>
      <w:r w:rsidRPr="00301395">
        <w:rPr>
          <w:rStyle w:val="Cmathsexpressions"/>
        </w:rPr>
        <w:t>π</w:t>
      </w:r>
      <w:r w:rsidRPr="007C02A7">
        <w:t xml:space="preserve"> × 2</w:t>
      </w:r>
      <w:r w:rsidR="00301395">
        <w:rPr>
          <w:vertAlign w:val="superscript"/>
        </w:rPr>
        <w:t>2</w:t>
      </w:r>
      <w:r w:rsidRPr="007C02A7">
        <w:t xml:space="preserve"> × 2.4</w:t>
      </w:r>
    </w:p>
    <w:p w14:paraId="60192B84" w14:textId="4B6C21D8" w:rsidR="00672FE9" w:rsidRPr="007C02A7" w:rsidRDefault="00672FE9" w:rsidP="00F16137">
      <w:pPr>
        <w:pStyle w:val="Pquestiontextmainstem"/>
      </w:pPr>
      <w:r w:rsidRPr="007C02A7">
        <w:t>= 15.08 m</w:t>
      </w:r>
      <w:r w:rsidRPr="007C02A7">
        <w:rPr>
          <w:vertAlign w:val="superscript"/>
        </w:rPr>
        <w:t>3</w:t>
      </w:r>
    </w:p>
    <w:p w14:paraId="40A74A75" w14:textId="77777777" w:rsidR="00672FE9" w:rsidRPr="007C02A7" w:rsidRDefault="00672FE9" w:rsidP="00F16137">
      <w:pPr>
        <w:pStyle w:val="Pquestiontextmainstem"/>
      </w:pPr>
      <w:r w:rsidRPr="007C02A7">
        <w:t>1 000 000 mL = 1 m</w:t>
      </w:r>
      <w:r w:rsidRPr="007C02A7">
        <w:rPr>
          <w:vertAlign w:val="superscript"/>
        </w:rPr>
        <w:t>3</w:t>
      </w:r>
    </w:p>
    <w:p w14:paraId="2E6A3B94" w14:textId="0988F4EE" w:rsidR="00F16137" w:rsidRDefault="00301395" w:rsidP="00F16137">
      <w:pPr>
        <w:pStyle w:val="Pquestiontextmainstem"/>
      </w:pPr>
      <w:r>
        <w:t>capacity:</w:t>
      </w:r>
      <w:r w:rsidR="00672FE9" w:rsidRPr="007C02A7">
        <w:t xml:space="preserve"> </w:t>
      </w:r>
      <w:r>
        <w:t xml:space="preserve">15.08 × 1 000 000 </w:t>
      </w:r>
      <w:r w:rsidR="00672FE9" w:rsidRPr="007C02A7">
        <w:t>= 15 080 000 mL</w:t>
      </w:r>
    </w:p>
    <w:p w14:paraId="294D255D" w14:textId="6A25E2F8" w:rsidR="00E4620C" w:rsidRDefault="00E4620C" w:rsidP="00E4620C">
      <w:pPr>
        <w:pStyle w:val="Psectionresults"/>
      </w:pPr>
      <w:r>
        <w:t>Short answer total marks:  80</w:t>
      </w:r>
    </w:p>
    <w:p w14:paraId="22E10398" w14:textId="77777777" w:rsidR="001B433F" w:rsidRDefault="001B433F" w:rsidP="00E41473">
      <w:pPr>
        <w:pStyle w:val="Psectionheading"/>
      </w:pPr>
      <w:r>
        <w:t>Extended answer section</w:t>
      </w:r>
    </w:p>
    <w:p w14:paraId="2D53996A" w14:textId="50304F5B" w:rsidR="001B433F" w:rsidRDefault="003D2F2C" w:rsidP="00B80E6D">
      <w:pPr>
        <w:pStyle w:val="Pquestionheadingsx1stafterhead"/>
      </w:pPr>
      <w:r>
        <w:t xml:space="preserve">Question </w:t>
      </w:r>
      <w:r w:rsidR="00784BCE">
        <w:t>3</w:t>
      </w:r>
      <w:r w:rsidR="000476E4">
        <w:t>7</w:t>
      </w:r>
      <w:r w:rsidR="000476E4" w:rsidRPr="000476E4">
        <w:tab/>
      </w:r>
      <w:r w:rsidR="00FF41E7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0476E4" w:rsidRPr="000476E4">
        <w:tab/>
      </w:r>
      <w:r w:rsidR="00925D7A">
        <w:t>[</w:t>
      </w:r>
      <w:r w:rsidR="00FF41E7">
        <w:t>1.</w:t>
      </w:r>
      <w:r w:rsidR="00301395">
        <w:t>4</w:t>
      </w:r>
      <w:r w:rsidR="001B433F">
        <w:t>]</w:t>
      </w:r>
    </w:p>
    <w:p w14:paraId="0AA01B82" w14:textId="77777777" w:rsidR="00672FE9" w:rsidRPr="007C02A7" w:rsidRDefault="00672FE9" w:rsidP="00F16137">
      <w:pPr>
        <w:pStyle w:val="Pquestiontextmainstem"/>
      </w:pPr>
      <w:r w:rsidRPr="007C02A7">
        <w:t>Assume that all questions are answered, as an unanswered questions scores 0 points</w:t>
      </w:r>
    </w:p>
    <w:p w14:paraId="3B4C1142" w14:textId="77777777" w:rsidR="00672FE9" w:rsidRPr="007C02A7" w:rsidRDefault="00672FE9" w:rsidP="00F16137">
      <w:pPr>
        <w:pStyle w:val="Pquestiontextmainstem"/>
      </w:pPr>
      <w:r w:rsidRPr="007C02A7">
        <w:t xml:space="preserve">Trial and improvement </w:t>
      </w:r>
    </w:p>
    <w:p w14:paraId="703EF24E" w14:textId="77777777" w:rsidR="00672FE9" w:rsidRPr="007C02A7" w:rsidRDefault="00672FE9" w:rsidP="00F16137">
      <w:pPr>
        <w:pStyle w:val="Pquestiontextmainstem"/>
      </w:pPr>
      <w:r w:rsidRPr="007C02A7">
        <w:t>12 incorrect and 8 correct = 12 × -2 + 8 × 5 = 16</w:t>
      </w:r>
    </w:p>
    <w:p w14:paraId="39E298AA" w14:textId="77777777" w:rsidR="00672FE9" w:rsidRPr="007C02A7" w:rsidRDefault="00672FE9" w:rsidP="00F16137">
      <w:pPr>
        <w:pStyle w:val="Pquestiontextmainstem"/>
      </w:pPr>
      <w:r w:rsidRPr="007C02A7">
        <w:t>Therefore, a positive response means that more incorrect responses would result in a positive score</w:t>
      </w:r>
    </w:p>
    <w:p w14:paraId="45079530" w14:textId="6616621A" w:rsidR="00672FE9" w:rsidRPr="007C02A7" w:rsidRDefault="00672FE9" w:rsidP="00F16137">
      <w:pPr>
        <w:pStyle w:val="Pquestiontextmainstem"/>
      </w:pPr>
      <w:r w:rsidRPr="007C02A7">
        <w:t xml:space="preserve">13 incorrect and 7 correct = 13 × </w:t>
      </w:r>
      <w:r w:rsidR="00BD045B">
        <w:t>(</w:t>
      </w:r>
      <w:r w:rsidRPr="007C02A7">
        <w:t>-2</w:t>
      </w:r>
      <w:r w:rsidR="00BD045B">
        <w:t>)</w:t>
      </w:r>
      <w:r w:rsidRPr="007C02A7">
        <w:t xml:space="preserve"> + 7 × 5 = 9</w:t>
      </w:r>
    </w:p>
    <w:p w14:paraId="4EF32DB3" w14:textId="01942A64" w:rsidR="00672FE9" w:rsidRPr="007C02A7" w:rsidRDefault="00672FE9" w:rsidP="00F16137">
      <w:pPr>
        <w:pStyle w:val="Pquestiontextmainstem"/>
      </w:pPr>
      <w:r w:rsidRPr="007C02A7">
        <w:t xml:space="preserve">14 incorrect and 6 correct = 14 × </w:t>
      </w:r>
      <w:r w:rsidR="00BD045B">
        <w:t>(</w:t>
      </w:r>
      <w:r w:rsidR="00BD045B" w:rsidRPr="007C02A7">
        <w:t>-2</w:t>
      </w:r>
      <w:r w:rsidR="00BD045B">
        <w:t>)</w:t>
      </w:r>
      <w:r w:rsidR="00BD045B" w:rsidRPr="007C02A7">
        <w:t xml:space="preserve"> </w:t>
      </w:r>
      <w:r w:rsidRPr="007C02A7">
        <w:t>+ 6 × 5 = 2</w:t>
      </w:r>
    </w:p>
    <w:p w14:paraId="622D0F01" w14:textId="068E1D62" w:rsidR="00672FE9" w:rsidRPr="007C02A7" w:rsidRDefault="00672FE9" w:rsidP="00F16137">
      <w:pPr>
        <w:pStyle w:val="Pquestiontextmainstem"/>
      </w:pPr>
      <w:r w:rsidRPr="007C02A7">
        <w:t xml:space="preserve">15 incorrect and 5 correct = 15 × </w:t>
      </w:r>
      <w:r w:rsidR="00BD045B">
        <w:t>(</w:t>
      </w:r>
      <w:r w:rsidR="00BD045B" w:rsidRPr="007C02A7">
        <w:t>-2</w:t>
      </w:r>
      <w:r w:rsidR="00BD045B">
        <w:t>)</w:t>
      </w:r>
      <w:r w:rsidR="00BD045B" w:rsidRPr="007C02A7">
        <w:t xml:space="preserve"> </w:t>
      </w:r>
      <w:r w:rsidRPr="007C02A7">
        <w:t>+ 5 × 5 = -5</w:t>
      </w:r>
    </w:p>
    <w:p w14:paraId="004887CC" w14:textId="71BC82B7" w:rsidR="00F16137" w:rsidRDefault="00301395" w:rsidP="00F16137">
      <w:pPr>
        <w:pStyle w:val="Pquestiontextmainstem"/>
      </w:pPr>
      <w:r>
        <w:t>Therefore, the greatest number of incorrect responses that will still result in a positive score is 14 incorrect responses.</w:t>
      </w:r>
    </w:p>
    <w:p w14:paraId="41EC6EFD" w14:textId="5B41A44A" w:rsidR="000476E4" w:rsidRDefault="000476E4" w:rsidP="000476E4">
      <w:pPr>
        <w:pStyle w:val="Pquestionheadingsx1stafterhead"/>
      </w:pPr>
      <w:r>
        <w:lastRenderedPageBreak/>
        <w:t>Question 38</w:t>
      </w:r>
      <w:r w:rsidRPr="000476E4"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2.10</w:t>
      </w:r>
      <w:r>
        <w:t>]</w:t>
      </w:r>
    </w:p>
    <w:p w14:paraId="00C962A8" w14:textId="77777777" w:rsidR="00672FE9" w:rsidRPr="007C02A7" w:rsidRDefault="00672FE9" w:rsidP="00F16137">
      <w:pPr>
        <w:pStyle w:val="Pquestiontextmainstem"/>
      </w:pPr>
      <w:r w:rsidRPr="007C02A7">
        <w:t>Discount of 20% = 80% of the marked price</w:t>
      </w:r>
    </w:p>
    <w:p w14:paraId="48DA7723" w14:textId="77777777" w:rsidR="00672FE9" w:rsidRPr="007C02A7" w:rsidRDefault="00672FE9" w:rsidP="00F16137">
      <w:pPr>
        <w:pStyle w:val="Pquestiontextmainstem"/>
      </w:pPr>
      <w:r w:rsidRPr="007C02A7">
        <w:sym w:font="Symbol" w:char="F05C"/>
      </w:r>
      <w:r w:rsidRPr="007C02A7">
        <w:t xml:space="preserve"> $2550 × 0.8 = $2040</w:t>
      </w:r>
    </w:p>
    <w:p w14:paraId="001944B9" w14:textId="77777777" w:rsidR="00672FE9" w:rsidRPr="007C02A7" w:rsidRDefault="00672FE9" w:rsidP="00F16137">
      <w:pPr>
        <w:pStyle w:val="Pquestiontextmainstem"/>
      </w:pPr>
      <w:r w:rsidRPr="007C02A7">
        <w:t>A further 20% discount:</w:t>
      </w:r>
    </w:p>
    <w:p w14:paraId="646E2554" w14:textId="77777777" w:rsidR="00672FE9" w:rsidRPr="007C02A7" w:rsidRDefault="00672FE9" w:rsidP="00F16137">
      <w:pPr>
        <w:pStyle w:val="Pquestiontextmainstem"/>
      </w:pPr>
      <w:r w:rsidRPr="007C02A7">
        <w:t>$2040 × 0.8 = $1632</w:t>
      </w:r>
    </w:p>
    <w:p w14:paraId="709AE33A" w14:textId="77777777" w:rsidR="00672FE9" w:rsidRPr="007C02A7" w:rsidRDefault="00672FE9" w:rsidP="00F16137">
      <w:pPr>
        <w:pStyle w:val="Pquestiontextmainstem"/>
      </w:pPr>
      <w:r w:rsidRPr="007C02A7">
        <w:t>The single equivalent discount is 80% × 80% = 64%</w:t>
      </w:r>
    </w:p>
    <w:p w14:paraId="650F4CA5" w14:textId="77777777" w:rsidR="00F16137" w:rsidRDefault="00672FE9" w:rsidP="00F16137">
      <w:pPr>
        <w:pStyle w:val="Pquestiontextmainstem"/>
      </w:pPr>
      <w:r w:rsidRPr="007C02A7">
        <w:t>Check: $2550 × 0.64 = $1632</w:t>
      </w:r>
    </w:p>
    <w:p w14:paraId="266AAAFD" w14:textId="798E5993" w:rsidR="000476E4" w:rsidRDefault="000476E4" w:rsidP="000476E4">
      <w:pPr>
        <w:pStyle w:val="Pquestionheadingsx1stafterhead"/>
      </w:pPr>
      <w:r>
        <w:t>Question 39</w:t>
      </w:r>
      <w:r w:rsidRPr="000476E4">
        <w:tab/>
      </w:r>
      <w:r w:rsidR="00FF41E7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0476E4">
        <w:tab/>
      </w:r>
      <w:r>
        <w:t>[</w:t>
      </w:r>
      <w:r w:rsidR="00FF41E7">
        <w:t>5.7</w:t>
      </w:r>
      <w:r>
        <w:t>]</w:t>
      </w:r>
    </w:p>
    <w:p w14:paraId="0A865086" w14:textId="3E1EE932" w:rsidR="00F16137" w:rsidRDefault="00672FE9" w:rsidP="00F16137">
      <w:pPr>
        <w:pStyle w:val="Pquestiontextpartsa"/>
        <w:rPr>
          <w:vertAlign w:val="superscript"/>
        </w:rPr>
      </w:pPr>
      <w:r w:rsidRPr="00F16137">
        <w:rPr>
          <w:rStyle w:val="Cquestionpartlabelbold"/>
        </w:rPr>
        <w:t>(a)</w:t>
      </w:r>
      <w:r w:rsidRPr="007C02A7">
        <w:tab/>
        <w:t xml:space="preserve">The volume of the resulting prism removing </w:t>
      </w:r>
      <w:r w:rsidRPr="00F16137">
        <w:rPr>
          <w:rStyle w:val="Cmathsexpressions"/>
          <w:i/>
          <w:iCs/>
        </w:rPr>
        <w:t>x</w:t>
      </w:r>
      <w:r w:rsidRPr="007C02A7">
        <w:t xml:space="preserve"> cm from each corner can be represented by the equation:</w:t>
      </w:r>
      <w:r w:rsidR="00BD045B">
        <w:br/>
      </w:r>
      <w:r w:rsidRPr="00F16137">
        <w:rPr>
          <w:rStyle w:val="Cmathsexpressions"/>
          <w:i/>
          <w:iCs/>
        </w:rPr>
        <w:t>V</w:t>
      </w:r>
      <w:r w:rsidRPr="007C02A7">
        <w:t xml:space="preserve"> = (12 – 2</w:t>
      </w:r>
      <w:r w:rsidRPr="00F16137">
        <w:rPr>
          <w:rStyle w:val="Cmathsexpressions"/>
          <w:i/>
          <w:iCs/>
        </w:rPr>
        <w:t>x</w:t>
      </w:r>
      <w:r w:rsidRPr="007C02A7">
        <w:t>) × (12 – 2</w:t>
      </w:r>
      <w:r w:rsidRPr="00F16137">
        <w:rPr>
          <w:rStyle w:val="Cmathsexpressions"/>
          <w:i/>
          <w:iCs/>
        </w:rPr>
        <w:t>x</w:t>
      </w:r>
      <w:r w:rsidRPr="007C02A7">
        <w:t xml:space="preserve">) × </w:t>
      </w:r>
      <w:r w:rsidRPr="00F16137">
        <w:rPr>
          <w:rStyle w:val="Cmathsexpressions"/>
          <w:i/>
          <w:iCs/>
        </w:rPr>
        <w:t>x</w:t>
      </w:r>
      <w:r w:rsidR="00BD045B">
        <w:rPr>
          <w:rStyle w:val="Cmathsexpressions"/>
          <w:i/>
          <w:iCs/>
        </w:rPr>
        <w:br/>
      </w:r>
      <w:r w:rsidRPr="007C02A7">
        <w:t>Whe</w:t>
      </w:r>
      <w:r w:rsidR="00301395">
        <w:t>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1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2) × (12 – 2) × 1 = 100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2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4) × (12 – 4) × 2 = 128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3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6) × (12 – 6) × 3 = 108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4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8) × (12 – 8) × 4 = 64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5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10) × (12 – 10) × 5 = 20 cm</w:t>
      </w:r>
      <w:r w:rsidRPr="007C02A7">
        <w:rPr>
          <w:vertAlign w:val="superscript"/>
        </w:rPr>
        <w:t>3</w:t>
      </w:r>
    </w:p>
    <w:p w14:paraId="70304833" w14:textId="5947F20A" w:rsidR="00F16137" w:rsidRDefault="00672FE9" w:rsidP="00F16137">
      <w:pPr>
        <w:pStyle w:val="Pquestiontextpartsa"/>
      </w:pPr>
      <w:r w:rsidRPr="00F16137">
        <w:rPr>
          <w:rStyle w:val="Cquestionpartlabelbold"/>
        </w:rPr>
        <w:t>(b)</w:t>
      </w:r>
      <w:r w:rsidRPr="007C02A7">
        <w:tab/>
        <w:t xml:space="preserve">The maximum volume occurs around 2 cm. </w:t>
      </w:r>
      <w:r w:rsidR="00BD045B"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1.8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3.6) × (12 – 3.6) × 1.8 = 127.01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1.9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3.8) × (12 – 3.8) × 1.9 = 127.76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="00301395">
        <w:t>Where</w:t>
      </w:r>
      <w:r w:rsidRPr="007C02A7">
        <w:t xml:space="preserve"> </w:t>
      </w:r>
      <w:r w:rsidRPr="00F16137">
        <w:rPr>
          <w:rStyle w:val="Cmathsexpressions"/>
          <w:i/>
          <w:iCs/>
        </w:rPr>
        <w:t>x</w:t>
      </w:r>
      <w:r w:rsidRPr="007C02A7">
        <w:t xml:space="preserve"> = 2.1 cm: </w:t>
      </w:r>
      <w:r w:rsidRPr="00F16137">
        <w:rPr>
          <w:rStyle w:val="Cmathsexpressions"/>
          <w:i/>
          <w:iCs/>
        </w:rPr>
        <w:t>V</w:t>
      </w:r>
      <w:r w:rsidRPr="007C02A7">
        <w:t xml:space="preserve"> = (12 – 4.2) × (12 – 4.2) × 2.1 = 127.76 cm</w:t>
      </w:r>
      <w:r w:rsidRPr="007C02A7">
        <w:rPr>
          <w:vertAlign w:val="superscript"/>
        </w:rPr>
        <w:t>3</w:t>
      </w:r>
      <w:r w:rsidR="00BD045B">
        <w:rPr>
          <w:vertAlign w:val="superscript"/>
        </w:rPr>
        <w:br/>
      </w:r>
      <w:r w:rsidRPr="007C02A7">
        <w:t>The maximum volume is 128 cm</w:t>
      </w:r>
      <w:r w:rsidRPr="007C02A7">
        <w:rPr>
          <w:vertAlign w:val="superscript"/>
        </w:rPr>
        <w:t>3</w:t>
      </w:r>
      <w:r w:rsidRPr="007C02A7">
        <w:t xml:space="preserve"> and the square cut-out is 4 cm</w:t>
      </w:r>
      <w:r w:rsidRPr="007C02A7">
        <w:rPr>
          <w:vertAlign w:val="superscript"/>
        </w:rPr>
        <w:t>2</w:t>
      </w:r>
      <w:r w:rsidRPr="007C02A7">
        <w:t>.</w:t>
      </w:r>
    </w:p>
    <w:p w14:paraId="0CD97A29" w14:textId="54FA0310" w:rsidR="001B433F" w:rsidRDefault="001B433F" w:rsidP="001B433F">
      <w:pPr>
        <w:pStyle w:val="Psectionresults"/>
      </w:pPr>
      <w:r>
        <w:t>E</w:t>
      </w:r>
      <w:r w:rsidR="00925D7A">
        <w:t xml:space="preserve">xtended answer </w:t>
      </w:r>
      <w:r w:rsidR="00E4620C">
        <w:t xml:space="preserve">total marks: </w:t>
      </w:r>
      <w:r w:rsidR="00EF0A79">
        <w:t xml:space="preserve"> </w:t>
      </w:r>
      <w:r w:rsidR="00B106C2">
        <w:t>12</w:t>
      </w:r>
    </w:p>
    <w:p w14:paraId="0E30328A" w14:textId="3BB5800A" w:rsidR="001B433F" w:rsidRDefault="00E4620C" w:rsidP="001B433F">
      <w:pPr>
        <w:pStyle w:val="Psectionresults"/>
      </w:pPr>
      <w:r>
        <w:t xml:space="preserve">TOTAL test results: </w:t>
      </w:r>
      <w:r w:rsidR="007E7CDD">
        <w:t xml:space="preserve"> </w:t>
      </w:r>
      <w:r w:rsidR="00B106C2">
        <w:t>104</w:t>
      </w:r>
    </w:p>
    <w:sectPr w:rsidR="001B433F" w:rsidSect="00681D79">
      <w:headerReference w:type="default" r:id="rId89"/>
      <w:footerReference w:type="default" r:id="rId90"/>
      <w:headerReference w:type="first" r:id="rId91"/>
      <w:footerReference w:type="first" r:id="rId92"/>
      <w:pgSz w:w="11906" w:h="16838" w:code="9"/>
      <w:pgMar w:top="1138" w:right="1138" w:bottom="1138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A30A2" w14:textId="77777777" w:rsidR="00745FFB" w:rsidRDefault="00745FFB" w:rsidP="00B91E57">
      <w:r>
        <w:separator/>
      </w:r>
    </w:p>
  </w:endnote>
  <w:endnote w:type="continuationSeparator" w:id="0">
    <w:p w14:paraId="10F7F8BC" w14:textId="77777777" w:rsidR="00745FFB" w:rsidRDefault="00745FF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C766BC" w:rsidRDefault="00C766BC" w:rsidP="00B91E57">
    <w:pPr>
      <w:pStyle w:val="Pfootertext"/>
    </w:pPr>
  </w:p>
  <w:p w14:paraId="64131F18" w14:textId="77777777" w:rsidR="00C766BC" w:rsidRPr="00B91E57" w:rsidRDefault="00C766B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87C0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C766BC" w:rsidRDefault="00C766BC" w:rsidP="00A8741D">
    <w:pPr>
      <w:pStyle w:val="Pfootertext"/>
    </w:pPr>
  </w:p>
  <w:p w14:paraId="003084DD" w14:textId="77777777" w:rsidR="00C766BC" w:rsidRPr="00A8741D" w:rsidRDefault="00C766BC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87C0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89F4C" w14:textId="77777777" w:rsidR="00745FFB" w:rsidRDefault="00745FFB" w:rsidP="00B91E57">
      <w:r>
        <w:separator/>
      </w:r>
    </w:p>
  </w:footnote>
  <w:footnote w:type="continuationSeparator" w:id="0">
    <w:p w14:paraId="4F109229" w14:textId="77777777" w:rsidR="00745FFB" w:rsidRDefault="00745FF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72F1F2F" w:rsidR="00C766BC" w:rsidRPr="001B24E7" w:rsidRDefault="001B24E7" w:rsidP="001B24E7">
    <w:pPr>
      <w:pStyle w:val="Pheadertext"/>
    </w:pPr>
    <w:r>
      <w:t>Pearson Mathematics 8    Semester 1 Exam Solutions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CB623" w14:textId="55CC0538" w:rsidR="00681D79" w:rsidRPr="001B24E7" w:rsidRDefault="001B24E7" w:rsidP="001B24E7">
    <w:pPr>
      <w:pStyle w:val="Pheadertext"/>
    </w:pPr>
    <w:r>
      <w:t>Pearson Mathematics 8    Semester 1 Exam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306F"/>
    <w:rsid w:val="00033C5C"/>
    <w:rsid w:val="00035F65"/>
    <w:rsid w:val="000407AC"/>
    <w:rsid w:val="000476E4"/>
    <w:rsid w:val="0005263D"/>
    <w:rsid w:val="00052D5F"/>
    <w:rsid w:val="00055175"/>
    <w:rsid w:val="00057492"/>
    <w:rsid w:val="00062A9B"/>
    <w:rsid w:val="00062B27"/>
    <w:rsid w:val="0006481A"/>
    <w:rsid w:val="00064993"/>
    <w:rsid w:val="00066722"/>
    <w:rsid w:val="00070EEB"/>
    <w:rsid w:val="00073A22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0228"/>
    <w:rsid w:val="00114BB5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24E7"/>
    <w:rsid w:val="001B433F"/>
    <w:rsid w:val="001C4910"/>
    <w:rsid w:val="001C4DB3"/>
    <w:rsid w:val="001D5437"/>
    <w:rsid w:val="001D605B"/>
    <w:rsid w:val="001E5DBC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65C7C"/>
    <w:rsid w:val="00284519"/>
    <w:rsid w:val="00290260"/>
    <w:rsid w:val="00291F54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1395"/>
    <w:rsid w:val="00307A48"/>
    <w:rsid w:val="00307F32"/>
    <w:rsid w:val="00323197"/>
    <w:rsid w:val="00323AB7"/>
    <w:rsid w:val="003320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2F2C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3227F"/>
    <w:rsid w:val="00452041"/>
    <w:rsid w:val="00453D6C"/>
    <w:rsid w:val="00456CE0"/>
    <w:rsid w:val="00457310"/>
    <w:rsid w:val="0046226B"/>
    <w:rsid w:val="00464A71"/>
    <w:rsid w:val="004723F8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22D3"/>
    <w:rsid w:val="004E4172"/>
    <w:rsid w:val="004F03F0"/>
    <w:rsid w:val="004F5839"/>
    <w:rsid w:val="004F59F5"/>
    <w:rsid w:val="00502E58"/>
    <w:rsid w:val="005067E7"/>
    <w:rsid w:val="00517709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07FB"/>
    <w:rsid w:val="00582BD5"/>
    <w:rsid w:val="005858FD"/>
    <w:rsid w:val="0059291C"/>
    <w:rsid w:val="005A07A0"/>
    <w:rsid w:val="005A28D6"/>
    <w:rsid w:val="005A4902"/>
    <w:rsid w:val="005A6C19"/>
    <w:rsid w:val="005B5208"/>
    <w:rsid w:val="005C1799"/>
    <w:rsid w:val="005C2DB7"/>
    <w:rsid w:val="005C6EE5"/>
    <w:rsid w:val="005F07A4"/>
    <w:rsid w:val="00604D55"/>
    <w:rsid w:val="00606690"/>
    <w:rsid w:val="0060765D"/>
    <w:rsid w:val="00607F60"/>
    <w:rsid w:val="00617BEA"/>
    <w:rsid w:val="006315DD"/>
    <w:rsid w:val="006521E0"/>
    <w:rsid w:val="00665AA1"/>
    <w:rsid w:val="0066782B"/>
    <w:rsid w:val="00672FE9"/>
    <w:rsid w:val="00673CFA"/>
    <w:rsid w:val="00681D79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16B1E"/>
    <w:rsid w:val="007201CE"/>
    <w:rsid w:val="00722B45"/>
    <w:rsid w:val="007313E8"/>
    <w:rsid w:val="00732B3C"/>
    <w:rsid w:val="00742C46"/>
    <w:rsid w:val="00745FFB"/>
    <w:rsid w:val="00755AB2"/>
    <w:rsid w:val="007701CE"/>
    <w:rsid w:val="007721B9"/>
    <w:rsid w:val="00775F8D"/>
    <w:rsid w:val="00781345"/>
    <w:rsid w:val="00784BCE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13FF"/>
    <w:rsid w:val="008226DD"/>
    <w:rsid w:val="00823BB8"/>
    <w:rsid w:val="008266C5"/>
    <w:rsid w:val="00835959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70623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0B8E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0A81"/>
    <w:rsid w:val="00B02272"/>
    <w:rsid w:val="00B106C2"/>
    <w:rsid w:val="00B11C16"/>
    <w:rsid w:val="00B12113"/>
    <w:rsid w:val="00B13718"/>
    <w:rsid w:val="00B1531E"/>
    <w:rsid w:val="00B21E3E"/>
    <w:rsid w:val="00B25421"/>
    <w:rsid w:val="00B31E6A"/>
    <w:rsid w:val="00B32D92"/>
    <w:rsid w:val="00B366E2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45B"/>
    <w:rsid w:val="00BD08D5"/>
    <w:rsid w:val="00BF14C7"/>
    <w:rsid w:val="00BF4165"/>
    <w:rsid w:val="00BF58C2"/>
    <w:rsid w:val="00BF678B"/>
    <w:rsid w:val="00C02CE2"/>
    <w:rsid w:val="00C10D76"/>
    <w:rsid w:val="00C13F88"/>
    <w:rsid w:val="00C15226"/>
    <w:rsid w:val="00C1588E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766BC"/>
    <w:rsid w:val="00C91863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D7C4B"/>
    <w:rsid w:val="00DE113C"/>
    <w:rsid w:val="00DE3994"/>
    <w:rsid w:val="00DE45D5"/>
    <w:rsid w:val="00DE76F4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407C"/>
    <w:rsid w:val="00E37AA3"/>
    <w:rsid w:val="00E41473"/>
    <w:rsid w:val="00E42B3B"/>
    <w:rsid w:val="00E43A06"/>
    <w:rsid w:val="00E4401F"/>
    <w:rsid w:val="00E4620C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16137"/>
    <w:rsid w:val="00F205AD"/>
    <w:rsid w:val="00F24B10"/>
    <w:rsid w:val="00F279DF"/>
    <w:rsid w:val="00F37229"/>
    <w:rsid w:val="00F41913"/>
    <w:rsid w:val="00F5599A"/>
    <w:rsid w:val="00F71105"/>
    <w:rsid w:val="00F80273"/>
    <w:rsid w:val="00F860CB"/>
    <w:rsid w:val="00F87C06"/>
    <w:rsid w:val="00F9279A"/>
    <w:rsid w:val="00F93270"/>
    <w:rsid w:val="00FA71CA"/>
    <w:rsid w:val="00FB077E"/>
    <w:rsid w:val="00FB1FE2"/>
    <w:rsid w:val="00FB4663"/>
    <w:rsid w:val="00FC2A4C"/>
    <w:rsid w:val="00FD1FE1"/>
    <w:rsid w:val="00FD68F7"/>
    <w:rsid w:val="00FD6DB9"/>
    <w:rsid w:val="00FE3101"/>
    <w:rsid w:val="00FE3CA2"/>
    <w:rsid w:val="00FE47F1"/>
    <w:rsid w:val="00FE4B25"/>
    <w:rsid w:val="00FE6891"/>
    <w:rsid w:val="00FF1B08"/>
    <w:rsid w:val="00F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0476E4"/>
    <w:pPr>
      <w:ind w:left="340" w:hanging="34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8.bin"/><Relationship Id="rId90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e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e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97</TotalTime>
  <Pages>7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12</cp:revision>
  <cp:lastPrinted>2016-07-15T04:27:00Z</cp:lastPrinted>
  <dcterms:created xsi:type="dcterms:W3CDTF">2016-09-16T07:32:00Z</dcterms:created>
  <dcterms:modified xsi:type="dcterms:W3CDTF">2016-11-13T08:59:00Z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