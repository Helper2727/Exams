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80559DD" w14:textId="4F9650F5" w:rsidR="00EF38CC" w:rsidRDefault="00EF38CC" w:rsidP="00B80E6D">
      <w:pPr>
        <w:pStyle w:val="Pquestionheadingmc1stafterhead"/>
      </w:pPr>
      <w:r>
        <w:t>Question 1</w:t>
      </w:r>
      <w:bookmarkStart w:id="0" w:name="_GoBack"/>
      <w:bookmarkEnd w:id="0"/>
      <w:r w:rsidR="000476E4" w:rsidRPr="000476E4">
        <w:tab/>
      </w:r>
      <w:r>
        <w:t>[</w:t>
      </w:r>
      <w:r w:rsidR="006521E0">
        <w:t>1.</w:t>
      </w:r>
      <w:r w:rsidR="007201CE">
        <w:t>1</w:t>
      </w:r>
      <w:r>
        <w:t>]</w:t>
      </w:r>
    </w:p>
    <w:p w14:paraId="1A6E8276" w14:textId="4280A5AD" w:rsidR="007201CE" w:rsidRPr="00F71105" w:rsidRDefault="00F71105" w:rsidP="000476E4">
      <w:pPr>
        <w:pStyle w:val="Pquestiontextmainstem"/>
      </w:pPr>
      <w:r>
        <w:t>Calculate</w:t>
      </w:r>
      <w:r w:rsidR="00C14036">
        <w:t xml:space="preserve"> -5 − (+ 4) + 3.</w:t>
      </w:r>
    </w:p>
    <w:p w14:paraId="502802B4" w14:textId="7C4B7189" w:rsidR="007201CE" w:rsidRPr="00EF02C5" w:rsidRDefault="000476E4" w:rsidP="007201CE">
      <w:pPr>
        <w:pStyle w:val="Pquestiontextmcqoptions"/>
      </w:pPr>
      <w:r w:rsidRPr="00F71105">
        <w:rPr>
          <w:rStyle w:val="Cquestionpartlabelbold"/>
        </w:rPr>
        <w:t>A</w:t>
      </w:r>
      <w:r w:rsidRPr="000476E4">
        <w:tab/>
      </w:r>
      <w:r w:rsidR="007201CE" w:rsidRPr="00EF02C5">
        <w:t>4</w:t>
      </w:r>
      <w:r w:rsidRPr="000476E4">
        <w:tab/>
      </w:r>
      <w:r w:rsidR="00F71105">
        <w:tab/>
      </w:r>
      <w:r w:rsidRPr="00F71105">
        <w:rPr>
          <w:rStyle w:val="Cquestionpartlabelbold"/>
        </w:rPr>
        <w:t>B</w:t>
      </w:r>
      <w:r w:rsidRPr="000476E4">
        <w:tab/>
      </w:r>
      <w:r w:rsidR="007201CE" w:rsidRPr="00EF02C5">
        <w:t>-6</w:t>
      </w:r>
      <w:r w:rsidR="00F71105">
        <w:tab/>
      </w:r>
      <w:r w:rsidR="00F71105">
        <w:tab/>
      </w:r>
      <w:r w:rsidRPr="00F71105">
        <w:rPr>
          <w:rStyle w:val="Cquestionpartlabelbold"/>
        </w:rPr>
        <w:t>C</w:t>
      </w:r>
      <w:r w:rsidRPr="000476E4">
        <w:tab/>
      </w:r>
      <w:r w:rsidR="007201CE" w:rsidRPr="00EF02C5">
        <w:t>-1</w:t>
      </w:r>
      <w:r w:rsidRPr="000476E4">
        <w:tab/>
      </w:r>
      <w:r w:rsidR="00F71105">
        <w:tab/>
      </w:r>
      <w:r w:rsidRPr="00F71105">
        <w:rPr>
          <w:rStyle w:val="Cquestionpartlabelbold"/>
        </w:rPr>
        <w:t>D</w:t>
      </w:r>
      <w:r w:rsidRPr="000476E4">
        <w:tab/>
      </w:r>
      <w:r w:rsidR="007201CE" w:rsidRPr="00EF02C5">
        <w:t>-12</w:t>
      </w:r>
    </w:p>
    <w:p w14:paraId="1CC1516B" w14:textId="53FBD112" w:rsidR="007201CE" w:rsidRDefault="007201CE" w:rsidP="007201CE">
      <w:pPr>
        <w:pStyle w:val="Pquestionheadingmc"/>
      </w:pPr>
      <w:r>
        <w:t>Question 2</w:t>
      </w:r>
      <w:r w:rsidR="000476E4" w:rsidRPr="000476E4">
        <w:tab/>
      </w:r>
      <w:r>
        <w:t>[1.2]</w:t>
      </w:r>
    </w:p>
    <w:p w14:paraId="29FC99AB" w14:textId="5C60B86F" w:rsidR="007201CE" w:rsidRPr="00EF02C5" w:rsidRDefault="00F71105" w:rsidP="000476E4">
      <w:pPr>
        <w:pStyle w:val="Pquestiontextmainstem"/>
      </w:pPr>
      <w:r>
        <w:t>Calculate</w:t>
      </w:r>
      <w:r w:rsidR="007201CE" w:rsidRPr="00EF02C5">
        <w:t xml:space="preserve"> 6 × -2 × -3</w:t>
      </w:r>
      <w:r w:rsidR="00C14036">
        <w:t>.</w:t>
      </w:r>
      <w:r w:rsidR="007201CE" w:rsidRPr="00EF02C5">
        <w:t xml:space="preserve">  </w:t>
      </w:r>
    </w:p>
    <w:p w14:paraId="4911A90C" w14:textId="061C085A" w:rsidR="007201CE" w:rsidRPr="00EF02C5" w:rsidRDefault="000476E4" w:rsidP="007201CE">
      <w:pPr>
        <w:pStyle w:val="Pquestiontextmcqoptions"/>
      </w:pPr>
      <w:r w:rsidRPr="00F71105">
        <w:rPr>
          <w:rStyle w:val="Cquestionpartlabelbold"/>
        </w:rPr>
        <w:t>A</w:t>
      </w:r>
      <w:r w:rsidRPr="000476E4">
        <w:tab/>
      </w:r>
      <w:r w:rsidR="007201CE" w:rsidRPr="00EF02C5">
        <w:t>36</w:t>
      </w:r>
      <w:r w:rsidRPr="000476E4">
        <w:tab/>
      </w:r>
      <w:r w:rsidR="00F71105">
        <w:tab/>
      </w:r>
      <w:r w:rsidRPr="00F71105">
        <w:rPr>
          <w:rStyle w:val="Cquestionpartlabelbold"/>
        </w:rPr>
        <w:t>B</w:t>
      </w:r>
      <w:r w:rsidRPr="000476E4">
        <w:tab/>
      </w:r>
      <w:r w:rsidR="007201CE" w:rsidRPr="00EF02C5">
        <w:t xml:space="preserve">-36 </w:t>
      </w:r>
      <w:r w:rsidRPr="000476E4">
        <w:tab/>
      </w:r>
      <w:r w:rsidRPr="00F71105">
        <w:rPr>
          <w:rStyle w:val="Cquestionpartlabelbold"/>
        </w:rPr>
        <w:t>C</w:t>
      </w:r>
      <w:r w:rsidRPr="000476E4">
        <w:tab/>
      </w:r>
      <w:r w:rsidR="007201CE" w:rsidRPr="00EF02C5">
        <w:t>12</w:t>
      </w:r>
      <w:r w:rsidRPr="000476E4">
        <w:tab/>
      </w:r>
      <w:r w:rsidR="00F71105">
        <w:tab/>
      </w:r>
      <w:r w:rsidRPr="00F71105">
        <w:rPr>
          <w:rStyle w:val="Cquestionpartlabelbold"/>
        </w:rPr>
        <w:t>D</w:t>
      </w:r>
      <w:r w:rsidRPr="000476E4">
        <w:tab/>
      </w:r>
      <w:r w:rsidR="007201CE" w:rsidRPr="00EF02C5">
        <w:t>-24</w:t>
      </w:r>
    </w:p>
    <w:p w14:paraId="3F5D24B4" w14:textId="7BA54CDA" w:rsidR="007201CE" w:rsidRDefault="007201CE" w:rsidP="007201CE">
      <w:pPr>
        <w:pStyle w:val="Pquestionheadingmc"/>
      </w:pPr>
      <w:r>
        <w:t>Question 3</w:t>
      </w:r>
      <w:r w:rsidR="000476E4" w:rsidRPr="000476E4">
        <w:tab/>
      </w:r>
      <w:r>
        <w:t>[1.</w:t>
      </w:r>
      <w:r w:rsidR="00251681">
        <w:t>3</w:t>
      </w:r>
      <w:r>
        <w:t>]</w:t>
      </w:r>
    </w:p>
    <w:p w14:paraId="458F1769" w14:textId="4769E015" w:rsidR="007201CE" w:rsidRPr="00EF02C5" w:rsidRDefault="00F71105" w:rsidP="000476E4">
      <w:pPr>
        <w:pStyle w:val="Pquestiontextmainstem"/>
      </w:pPr>
      <w:r>
        <w:t>Calculate</w:t>
      </w:r>
      <w:r w:rsidR="00C14036">
        <w:t xml:space="preserve"> 36 ÷ -4.</w:t>
      </w:r>
    </w:p>
    <w:p w14:paraId="1F4B6B19" w14:textId="442BA389" w:rsidR="007201CE" w:rsidRPr="00EF02C5" w:rsidRDefault="000476E4" w:rsidP="007201CE">
      <w:pPr>
        <w:pStyle w:val="Pquestiontextmcqoptions"/>
      </w:pPr>
      <w:r w:rsidRPr="00F71105">
        <w:rPr>
          <w:rStyle w:val="Cquestionpartlabelbold"/>
        </w:rPr>
        <w:t>A</w:t>
      </w:r>
      <w:r w:rsidRPr="000476E4">
        <w:tab/>
      </w:r>
      <w:r w:rsidR="007201CE" w:rsidRPr="00EF02C5">
        <w:t>34</w:t>
      </w:r>
      <w:r w:rsidRPr="000476E4">
        <w:tab/>
      </w:r>
      <w:r w:rsidR="00F71105">
        <w:tab/>
      </w:r>
      <w:r w:rsidRPr="00F71105">
        <w:rPr>
          <w:rStyle w:val="Cquestionpartlabelbold"/>
        </w:rPr>
        <w:t>B</w:t>
      </w:r>
      <w:r w:rsidRPr="000476E4">
        <w:tab/>
      </w:r>
      <w:r w:rsidR="007201CE" w:rsidRPr="00EF02C5">
        <w:t xml:space="preserve">9 </w:t>
      </w:r>
      <w:r w:rsidRPr="000476E4">
        <w:tab/>
      </w:r>
      <w:r w:rsidR="00F71105">
        <w:tab/>
      </w:r>
      <w:r w:rsidRPr="00F71105">
        <w:rPr>
          <w:rStyle w:val="Cquestionpartlabelbold"/>
        </w:rPr>
        <w:t>C</w:t>
      </w:r>
      <w:r w:rsidRPr="000476E4">
        <w:tab/>
      </w:r>
      <w:r w:rsidR="007201CE" w:rsidRPr="00EF02C5">
        <w:t xml:space="preserve">-12 </w:t>
      </w:r>
      <w:r w:rsidRPr="000476E4">
        <w:tab/>
      </w:r>
      <w:r w:rsidRPr="00F71105">
        <w:rPr>
          <w:rStyle w:val="Cquestionpartlabelbold"/>
        </w:rPr>
        <w:t>D</w:t>
      </w:r>
      <w:r w:rsidRPr="000476E4">
        <w:tab/>
      </w:r>
      <w:r w:rsidR="007201CE" w:rsidRPr="00EF02C5">
        <w:t xml:space="preserve">-9 </w:t>
      </w:r>
    </w:p>
    <w:p w14:paraId="7355D505" w14:textId="48BFCF89" w:rsidR="007201CE" w:rsidRDefault="007201CE" w:rsidP="007201CE">
      <w:pPr>
        <w:pStyle w:val="Pquestionheadingmc"/>
      </w:pPr>
      <w:r>
        <w:t>Question 4</w:t>
      </w:r>
      <w:r w:rsidR="000476E4" w:rsidRPr="000476E4">
        <w:tab/>
      </w:r>
      <w:r>
        <w:t>[1.</w:t>
      </w:r>
      <w:r w:rsidR="00251681">
        <w:t>5</w:t>
      </w:r>
      <w:r>
        <w:t>]</w:t>
      </w:r>
    </w:p>
    <w:p w14:paraId="2B585CA6" w14:textId="0C6AF14A" w:rsidR="007201CE" w:rsidRPr="00251681" w:rsidRDefault="00F71105" w:rsidP="000476E4">
      <w:pPr>
        <w:pStyle w:val="Pquestiontextmainstem"/>
      </w:pPr>
      <w:r>
        <w:t>Calculate</w:t>
      </w:r>
      <w:r w:rsidR="007201CE" w:rsidRPr="00EF02C5">
        <w:t xml:space="preserve"> (-3)</w:t>
      </w:r>
      <w:r w:rsidR="007201CE" w:rsidRPr="00EF02C5">
        <w:rPr>
          <w:vertAlign w:val="superscript"/>
        </w:rPr>
        <w:t>2</w:t>
      </w:r>
      <w:r w:rsidR="007201CE" w:rsidRPr="00EF02C5">
        <w:t xml:space="preserve"> + (-2)</w:t>
      </w:r>
      <w:r w:rsidR="007201CE" w:rsidRPr="00EF02C5">
        <w:rPr>
          <w:vertAlign w:val="superscript"/>
        </w:rPr>
        <w:t>3</w:t>
      </w:r>
      <w:r w:rsidR="00251681">
        <w:t>.</w:t>
      </w:r>
    </w:p>
    <w:p w14:paraId="77C960F7" w14:textId="0AE3C725" w:rsidR="007201CE" w:rsidRPr="00EF02C5" w:rsidRDefault="000476E4" w:rsidP="007201CE">
      <w:pPr>
        <w:pStyle w:val="Pquestiontextmcqoptions"/>
      </w:pPr>
      <w:r w:rsidRPr="00F71105">
        <w:rPr>
          <w:rStyle w:val="Cquestionpartlabelbold"/>
        </w:rPr>
        <w:t>A</w:t>
      </w:r>
      <w:r w:rsidRPr="000476E4">
        <w:tab/>
      </w:r>
      <w:r w:rsidR="007201CE" w:rsidRPr="00EF02C5">
        <w:t>12</w:t>
      </w:r>
      <w:r w:rsidRPr="000476E4">
        <w:tab/>
      </w:r>
      <w:r w:rsidR="00F71105">
        <w:tab/>
      </w:r>
      <w:r w:rsidRPr="00F71105">
        <w:rPr>
          <w:rStyle w:val="Cquestionpartlabelbold"/>
        </w:rPr>
        <w:t>B</w:t>
      </w:r>
      <w:r w:rsidRPr="000476E4">
        <w:tab/>
      </w:r>
      <w:r w:rsidR="007201CE" w:rsidRPr="00EF02C5">
        <w:t xml:space="preserve">17 </w:t>
      </w:r>
      <w:r w:rsidRPr="000476E4">
        <w:tab/>
      </w:r>
      <w:r w:rsidRPr="00F71105">
        <w:rPr>
          <w:rStyle w:val="Cquestionpartlabelbold"/>
        </w:rPr>
        <w:t>C</w:t>
      </w:r>
      <w:r w:rsidRPr="000476E4">
        <w:tab/>
      </w:r>
      <w:r w:rsidR="007201CE" w:rsidRPr="00EF02C5">
        <w:t xml:space="preserve">1 </w:t>
      </w:r>
      <w:r w:rsidRPr="000476E4">
        <w:tab/>
      </w:r>
      <w:r w:rsidR="00F71105">
        <w:tab/>
      </w:r>
      <w:r w:rsidRPr="00F71105">
        <w:rPr>
          <w:rStyle w:val="Cquestionpartlabelbold"/>
        </w:rPr>
        <w:t>D</w:t>
      </w:r>
      <w:r w:rsidRPr="000476E4">
        <w:tab/>
      </w:r>
      <w:r w:rsidR="007201CE" w:rsidRPr="00EF02C5">
        <w:t>-12</w:t>
      </w:r>
    </w:p>
    <w:p w14:paraId="3EDA1388" w14:textId="0EA472BE" w:rsidR="007201CE" w:rsidRDefault="007201CE" w:rsidP="007201CE">
      <w:pPr>
        <w:pStyle w:val="Pquestionheadingmc"/>
      </w:pPr>
      <w:r>
        <w:t>Question 5</w:t>
      </w:r>
      <w:r w:rsidR="000476E4" w:rsidRPr="000476E4">
        <w:tab/>
      </w:r>
      <w:r>
        <w:t>[2.1]</w:t>
      </w:r>
    </w:p>
    <w:p w14:paraId="0399E97B" w14:textId="77777777" w:rsidR="007201CE" w:rsidRPr="00EF02C5" w:rsidRDefault="007201CE" w:rsidP="000476E4">
      <w:pPr>
        <w:pStyle w:val="Pquestiontextmainstem"/>
      </w:pPr>
      <w:r w:rsidRPr="00EF02C5">
        <w:t>Write 5.817 as a fraction in simplest form.</w:t>
      </w:r>
    </w:p>
    <w:p w14:paraId="619E724E" w14:textId="47189F08" w:rsidR="007201CE" w:rsidRPr="00EF02C5" w:rsidRDefault="000476E4" w:rsidP="007201CE">
      <w:pPr>
        <w:pStyle w:val="Pquestiontextmcqoptions"/>
      </w:pPr>
      <w:r w:rsidRPr="00F71105">
        <w:rPr>
          <w:rStyle w:val="Cquestionpartlabelbold"/>
        </w:rPr>
        <w:t>A</w:t>
      </w:r>
      <w:r w:rsidRPr="000476E4">
        <w:tab/>
      </w:r>
      <w:r w:rsidR="007201CE" w:rsidRPr="00EF02C5">
        <w:rPr>
          <w:lang w:eastAsia="en-US"/>
        </w:rPr>
        <w:t>5</w:t>
      </w:r>
      <w:r w:rsidR="007201CE" w:rsidRPr="00EF02C5">
        <w:rPr>
          <w:position w:val="-24"/>
          <w:lang w:eastAsia="en-US"/>
        </w:rPr>
        <w:object w:dxaOrig="460" w:dyaOrig="620" w14:anchorId="1A9BB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30.75pt" o:ole="">
            <v:imagedata r:id="rId8" o:title=""/>
          </v:shape>
          <o:OLEObject Type="Embed" ProgID="Equation.3" ShapeID="_x0000_i1025" DrawAspect="Content" ObjectID="_1540572502" r:id="rId9"/>
        </w:object>
      </w:r>
      <w:r w:rsidR="007201CE" w:rsidRPr="00EF02C5">
        <w:rPr>
          <w:b/>
        </w:rPr>
        <w:fldChar w:fldCharType="begin"/>
      </w:r>
      <w:r w:rsidR="007201CE" w:rsidRPr="00EF02C5">
        <w:rPr>
          <w:b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817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10</m:t>
            </m:r>
          </m:den>
        </m:f>
      </m:oMath>
      <w:r w:rsidR="007201CE" w:rsidRPr="00EF02C5">
        <w:rPr>
          <w:b/>
        </w:rPr>
        <w:instrText xml:space="preserve"> </w:instrText>
      </w:r>
      <w:r w:rsidR="007201CE" w:rsidRPr="00EF02C5">
        <w:rPr>
          <w:b/>
        </w:rPr>
        <w:fldChar w:fldCharType="end"/>
      </w:r>
      <w:r w:rsidRPr="000476E4">
        <w:tab/>
      </w:r>
      <w:r w:rsidRPr="00F71105">
        <w:rPr>
          <w:rStyle w:val="Cquestionpartlabelbold"/>
        </w:rPr>
        <w:t>B</w:t>
      </w:r>
      <w:r w:rsidRPr="000476E4">
        <w:tab/>
      </w:r>
      <w:r w:rsidR="007201CE" w:rsidRPr="00EF02C5">
        <w:rPr>
          <w:lang w:eastAsia="en-US"/>
        </w:rPr>
        <w:t>5</w:t>
      </w:r>
      <w:r w:rsidR="007201CE" w:rsidRPr="00EF02C5">
        <w:fldChar w:fldCharType="begin"/>
      </w:r>
      <w:r w:rsidR="007201CE" w:rsidRPr="00EF02C5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17</m:t>
            </m:r>
          </m:den>
        </m:f>
      </m:oMath>
      <w:r w:rsidR="007201CE" w:rsidRPr="00EF02C5">
        <w:instrText xml:space="preserve"> </w:instrText>
      </w:r>
      <w:r w:rsidR="007201CE" w:rsidRPr="00EF02C5">
        <w:fldChar w:fldCharType="end"/>
      </w:r>
      <w:r w:rsidR="007201CE" w:rsidRPr="00EF02C5">
        <w:rPr>
          <w:position w:val="-24"/>
          <w:lang w:eastAsia="en-US"/>
        </w:rPr>
        <w:object w:dxaOrig="340" w:dyaOrig="620" w14:anchorId="7511A667">
          <v:shape id="_x0000_i1026" type="#_x0000_t75" style="width:17.25pt;height:30.75pt" o:ole="">
            <v:imagedata r:id="rId10" o:title=""/>
          </v:shape>
          <o:OLEObject Type="Embed" ProgID="Equation.3" ShapeID="_x0000_i1026" DrawAspect="Content" ObjectID="_1540572503" r:id="rId11"/>
        </w:object>
      </w:r>
      <w:r w:rsidR="007201CE" w:rsidRPr="00EF02C5">
        <w:t xml:space="preserve"> </w:t>
      </w:r>
      <w:r w:rsidRPr="000476E4">
        <w:tab/>
      </w:r>
      <w:r w:rsidRPr="00F71105">
        <w:rPr>
          <w:rStyle w:val="Cquestionpartlabelbold"/>
        </w:rPr>
        <w:t>C</w:t>
      </w:r>
      <w:r w:rsidRPr="000476E4">
        <w:tab/>
      </w:r>
      <w:r w:rsidR="007201CE" w:rsidRPr="00EF02C5">
        <w:rPr>
          <w:lang w:eastAsia="en-US"/>
        </w:rPr>
        <w:t>5</w:t>
      </w:r>
      <w:r w:rsidR="007201CE" w:rsidRPr="00EF02C5">
        <w:rPr>
          <w:b/>
        </w:rPr>
        <w:fldChar w:fldCharType="begin"/>
      </w:r>
      <w:r w:rsidR="007201CE" w:rsidRPr="00EF02C5">
        <w:rPr>
          <w:b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817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 xml:space="preserve">        </m:t>
        </m:r>
      </m:oMath>
      <w:r w:rsidR="007201CE" w:rsidRPr="00EF02C5">
        <w:rPr>
          <w:b/>
        </w:rPr>
        <w:instrText xml:space="preserve"> </w:instrText>
      </w:r>
      <w:r w:rsidR="007201CE" w:rsidRPr="00EF02C5">
        <w:rPr>
          <w:b/>
        </w:rPr>
        <w:fldChar w:fldCharType="separate"/>
      </w:r>
      <w:r w:rsidR="007201CE" w:rsidRPr="00EF02C5">
        <w:rPr>
          <w:position w:val="-24"/>
          <w:lang w:eastAsia="en-US"/>
        </w:rPr>
        <w:object w:dxaOrig="460" w:dyaOrig="620" w14:anchorId="79900C2D">
          <v:shape id="_x0000_i1027" type="#_x0000_t75" style="width:23.25pt;height:30.75pt" o:ole="">
            <v:imagedata r:id="rId12" o:title=""/>
          </v:shape>
          <o:OLEObject Type="Embed" ProgID="Equation.3" ShapeID="_x0000_i1027" DrawAspect="Content" ObjectID="_1540572504" r:id="rId13"/>
        </w:object>
      </w:r>
      <w:r w:rsidR="007201CE" w:rsidRPr="00EF02C5">
        <w:rPr>
          <w:b/>
        </w:rPr>
        <w:fldChar w:fldCharType="end"/>
      </w:r>
      <w:r w:rsidRPr="000476E4">
        <w:tab/>
      </w:r>
      <w:r w:rsidRPr="00F71105">
        <w:rPr>
          <w:rStyle w:val="Cquestionpartlabelbold"/>
        </w:rPr>
        <w:t>D</w:t>
      </w:r>
      <w:r w:rsidRPr="000476E4">
        <w:tab/>
      </w:r>
      <w:r w:rsidR="007201CE" w:rsidRPr="00EF02C5">
        <w:rPr>
          <w:lang w:eastAsia="en-US"/>
        </w:rPr>
        <w:t>5</w:t>
      </w:r>
      <w:r w:rsidR="007201CE" w:rsidRPr="00EF02C5">
        <w:fldChar w:fldCharType="begin"/>
      </w:r>
      <w:r w:rsidR="007201CE" w:rsidRPr="00EF02C5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817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1000</m:t>
            </m:r>
          </m:den>
        </m:f>
      </m:oMath>
      <w:r w:rsidR="007201CE" w:rsidRPr="00EF02C5">
        <w:instrText xml:space="preserve"> </w:instrText>
      </w:r>
      <w:r w:rsidR="007201CE" w:rsidRPr="00EF02C5">
        <w:fldChar w:fldCharType="end"/>
      </w:r>
      <w:r w:rsidR="007201CE" w:rsidRPr="00EF02C5">
        <w:rPr>
          <w:position w:val="-24"/>
          <w:lang w:eastAsia="en-US"/>
        </w:rPr>
        <w:object w:dxaOrig="560" w:dyaOrig="620" w14:anchorId="1FD33540">
          <v:shape id="_x0000_i1028" type="#_x0000_t75" style="width:27.75pt;height:30.75pt" o:ole="">
            <v:imagedata r:id="rId14" o:title=""/>
          </v:shape>
          <o:OLEObject Type="Embed" ProgID="Equation.3" ShapeID="_x0000_i1028" DrawAspect="Content" ObjectID="_1540572505" r:id="rId15"/>
        </w:object>
      </w:r>
    </w:p>
    <w:p w14:paraId="4F2C25D7" w14:textId="289243BB" w:rsidR="007201CE" w:rsidRDefault="007201CE" w:rsidP="007201CE">
      <w:pPr>
        <w:pStyle w:val="Pquestionheadingmc"/>
      </w:pPr>
      <w:r>
        <w:t>Question 6</w:t>
      </w:r>
      <w:r w:rsidR="000476E4" w:rsidRPr="000476E4">
        <w:tab/>
      </w:r>
      <w:r>
        <w:t>[2.2]</w:t>
      </w:r>
    </w:p>
    <w:p w14:paraId="1694002B" w14:textId="6346812D" w:rsidR="007201CE" w:rsidRPr="00EF02C5" w:rsidRDefault="007201CE" w:rsidP="000476E4">
      <w:pPr>
        <w:pStyle w:val="Pquestiontextmainstem"/>
      </w:pPr>
      <w:r w:rsidRPr="00EF02C5">
        <w:t xml:space="preserve">The value of </w:t>
      </w:r>
      <w:r w:rsidR="00251681" w:rsidRPr="00EF02C5">
        <w:rPr>
          <w:position w:val="-8"/>
          <w:lang w:eastAsia="en-US"/>
        </w:rPr>
        <w:object w:dxaOrig="499" w:dyaOrig="360" w14:anchorId="04AE8B5B">
          <v:shape id="_x0000_i1029" type="#_x0000_t75" style="width:24.75pt;height:18pt" o:ole="">
            <v:imagedata r:id="rId16" o:title=""/>
          </v:shape>
          <o:OLEObject Type="Embed" ProgID="Equation.DSMT4" ShapeID="_x0000_i1029" DrawAspect="Content" ObjectID="_1540572506" r:id="rId17"/>
        </w:object>
      </w:r>
      <w:r w:rsidRPr="00EF02C5">
        <w:fldChar w:fldCharType="begin"/>
      </w:r>
      <w:r w:rsidRPr="00EF02C5">
        <w:instrText xml:space="preserve"> QUOTE </w:instrTex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e>
        </m:rad>
      </m:oMath>
      <w:r w:rsidRPr="00EF02C5">
        <w:instrText xml:space="preserve"> </w:instrText>
      </w:r>
      <w:r w:rsidRPr="00EF02C5">
        <w:fldChar w:fldCharType="end"/>
      </w:r>
      <w:r w:rsidRPr="00EF02C5">
        <w:t xml:space="preserve"> is closest to:</w:t>
      </w:r>
    </w:p>
    <w:p w14:paraId="45D9ABB6" w14:textId="2844B517" w:rsidR="007201CE" w:rsidRPr="00EF02C5" w:rsidRDefault="000476E4" w:rsidP="007201CE">
      <w:pPr>
        <w:pStyle w:val="Pquestiontextmcqoptions"/>
      </w:pPr>
      <w:r w:rsidRPr="00F71105">
        <w:rPr>
          <w:rStyle w:val="Cquestionpartlabelbold"/>
        </w:rPr>
        <w:t>A</w:t>
      </w:r>
      <w:r w:rsidRPr="000476E4">
        <w:tab/>
      </w:r>
      <w:r w:rsidR="007201CE" w:rsidRPr="00EF02C5">
        <w:t>4.5</w:t>
      </w:r>
      <w:r w:rsidRPr="000476E4">
        <w:tab/>
      </w:r>
      <w:r w:rsidRPr="00F71105">
        <w:rPr>
          <w:rStyle w:val="Cquestionpartlabelbold"/>
        </w:rPr>
        <w:t>B</w:t>
      </w:r>
      <w:r w:rsidRPr="000476E4">
        <w:tab/>
      </w:r>
      <w:r w:rsidR="007201CE" w:rsidRPr="00EF02C5">
        <w:t>4.35</w:t>
      </w:r>
      <w:r w:rsidRPr="000476E4">
        <w:tab/>
      </w:r>
      <w:r w:rsidR="00F71105">
        <w:tab/>
      </w:r>
      <w:r w:rsidRPr="00F71105">
        <w:rPr>
          <w:rStyle w:val="Cquestionpartlabelbold"/>
        </w:rPr>
        <w:t>C</w:t>
      </w:r>
      <w:r w:rsidRPr="000476E4">
        <w:tab/>
      </w:r>
      <w:r w:rsidR="007201CE" w:rsidRPr="00EF02C5">
        <w:t xml:space="preserve">4.4 </w:t>
      </w:r>
      <w:r w:rsidRPr="000476E4">
        <w:tab/>
      </w:r>
      <w:r w:rsidR="007201CE" w:rsidRPr="00EF02C5">
        <w:t xml:space="preserve"> </w:t>
      </w:r>
      <w:r w:rsidRPr="00F71105">
        <w:rPr>
          <w:rStyle w:val="Cquestionpartlabelbold"/>
        </w:rPr>
        <w:t>D</w:t>
      </w:r>
      <w:r w:rsidRPr="000476E4">
        <w:tab/>
      </w:r>
      <w:r w:rsidR="007201CE" w:rsidRPr="00EF02C5">
        <w:t>4.65</w:t>
      </w:r>
    </w:p>
    <w:p w14:paraId="6BB49659" w14:textId="4009861D" w:rsidR="007201CE" w:rsidRDefault="007201CE" w:rsidP="007201CE">
      <w:pPr>
        <w:pStyle w:val="Pquestionheadingmc"/>
      </w:pPr>
      <w:r>
        <w:t>Question 7</w:t>
      </w:r>
      <w:r w:rsidR="000476E4" w:rsidRPr="000476E4">
        <w:tab/>
      </w:r>
      <w:r>
        <w:t>[2.5]</w:t>
      </w:r>
    </w:p>
    <w:p w14:paraId="4A9D48EC" w14:textId="77777777" w:rsidR="007201CE" w:rsidRPr="00EF02C5" w:rsidRDefault="007201CE" w:rsidP="000476E4">
      <w:pPr>
        <w:pStyle w:val="Pquestiontextmainstem"/>
      </w:pPr>
      <w:r w:rsidRPr="00EF02C5">
        <w:t>The decimal 1.05 as a percentage is:</w:t>
      </w:r>
    </w:p>
    <w:p w14:paraId="0F25DFB3" w14:textId="3B686508" w:rsidR="007201CE" w:rsidRPr="00EF02C5" w:rsidRDefault="000476E4" w:rsidP="007201CE">
      <w:pPr>
        <w:pStyle w:val="Pquestiontextmcqoptions"/>
      </w:pPr>
      <w:r w:rsidRPr="00F71105">
        <w:rPr>
          <w:rStyle w:val="Cquestionpartlabelbold"/>
        </w:rPr>
        <w:t>A</w:t>
      </w:r>
      <w:r w:rsidRPr="000476E4">
        <w:tab/>
      </w:r>
      <w:r w:rsidR="007201CE" w:rsidRPr="00EF02C5">
        <w:t>1.05%</w:t>
      </w:r>
      <w:r w:rsidRPr="000476E4">
        <w:tab/>
      </w:r>
      <w:r w:rsidRPr="00F71105">
        <w:rPr>
          <w:rStyle w:val="Cquestionpartlabelbold"/>
        </w:rPr>
        <w:t>B</w:t>
      </w:r>
      <w:r w:rsidRPr="000476E4">
        <w:tab/>
      </w:r>
      <w:r w:rsidR="007201CE" w:rsidRPr="00EF02C5">
        <w:t>105%</w:t>
      </w:r>
      <w:r w:rsidRPr="000476E4">
        <w:tab/>
      </w:r>
      <w:r w:rsidR="00F71105">
        <w:tab/>
      </w:r>
      <w:r w:rsidRPr="00F71105">
        <w:rPr>
          <w:rStyle w:val="Cquestionpartlabelbold"/>
        </w:rPr>
        <w:t>C</w:t>
      </w:r>
      <w:r w:rsidRPr="000476E4">
        <w:tab/>
      </w:r>
      <w:r w:rsidR="007201CE" w:rsidRPr="00EF02C5">
        <w:t>150%</w:t>
      </w:r>
      <w:r w:rsidRPr="000476E4">
        <w:tab/>
      </w:r>
      <w:r w:rsidR="00F71105">
        <w:tab/>
      </w:r>
      <w:r w:rsidRPr="00F71105">
        <w:rPr>
          <w:rStyle w:val="Cquestionpartlabelbold"/>
        </w:rPr>
        <w:t>D</w:t>
      </w:r>
      <w:r w:rsidRPr="000476E4">
        <w:tab/>
      </w:r>
      <w:r w:rsidR="007201CE" w:rsidRPr="00EF02C5">
        <w:t>10.5%</w:t>
      </w:r>
    </w:p>
    <w:p w14:paraId="09F8CE18" w14:textId="03FD0AE7" w:rsidR="007201CE" w:rsidRDefault="007201CE" w:rsidP="007201CE">
      <w:pPr>
        <w:pStyle w:val="Pquestionheadingmc"/>
      </w:pPr>
      <w:r>
        <w:t>Question 8</w:t>
      </w:r>
      <w:r w:rsidR="000476E4" w:rsidRPr="000476E4">
        <w:tab/>
      </w:r>
      <w:r>
        <w:t>[3.2]</w:t>
      </w:r>
    </w:p>
    <w:p w14:paraId="3B03895B" w14:textId="77777777" w:rsidR="007201CE" w:rsidRPr="00EF02C5" w:rsidRDefault="007201CE" w:rsidP="000476E4">
      <w:pPr>
        <w:pStyle w:val="Pquestiontextmainstem"/>
        <w:rPr>
          <w:lang w:eastAsia="en-US"/>
        </w:rPr>
      </w:pPr>
      <w:r w:rsidRPr="00EF02C5">
        <w:rPr>
          <w:lang w:eastAsia="en-US"/>
        </w:rPr>
        <w:t xml:space="preserve">If </w:t>
      </w:r>
      <w:r w:rsidRPr="00F71105">
        <w:rPr>
          <w:rStyle w:val="Cmathsexpressions"/>
          <w:i/>
          <w:iCs/>
        </w:rPr>
        <w:t>a</w:t>
      </w:r>
      <w:r w:rsidRPr="00EF02C5">
        <w:rPr>
          <w:lang w:eastAsia="en-US"/>
        </w:rPr>
        <w:t xml:space="preserve"> = 3 and </w:t>
      </w:r>
      <w:r w:rsidRPr="00F71105">
        <w:rPr>
          <w:rStyle w:val="Cmathsexpressions"/>
          <w:i/>
          <w:iCs/>
        </w:rPr>
        <w:t xml:space="preserve">b </w:t>
      </w:r>
      <w:r w:rsidRPr="00EF02C5">
        <w:rPr>
          <w:lang w:eastAsia="en-US"/>
        </w:rPr>
        <w:t>= 7, then 3</w:t>
      </w:r>
      <w:r w:rsidRPr="00F71105">
        <w:rPr>
          <w:rStyle w:val="Cmathsexpressions"/>
          <w:i/>
          <w:iCs/>
        </w:rPr>
        <w:t>a</w:t>
      </w:r>
      <w:r w:rsidRPr="00EF02C5">
        <w:rPr>
          <w:lang w:eastAsia="en-US"/>
        </w:rPr>
        <w:t xml:space="preserve"> – 4</w:t>
      </w:r>
      <w:r w:rsidRPr="00F71105">
        <w:rPr>
          <w:rStyle w:val="Cmathsexpressions"/>
          <w:i/>
          <w:iCs/>
        </w:rPr>
        <w:t>b</w:t>
      </w:r>
      <w:r w:rsidRPr="00EF02C5">
        <w:rPr>
          <w:lang w:eastAsia="en-US"/>
        </w:rPr>
        <w:t xml:space="preserve"> is equal to:</w:t>
      </w:r>
    </w:p>
    <w:p w14:paraId="07D1EC62" w14:textId="142A4160" w:rsidR="007201CE" w:rsidRPr="00EF02C5" w:rsidRDefault="000476E4" w:rsidP="007201CE">
      <w:pPr>
        <w:pStyle w:val="Pquestiontextmcqoptions"/>
      </w:pPr>
      <w:r w:rsidRPr="00F71105">
        <w:rPr>
          <w:rStyle w:val="Cquestionpartlabelbold"/>
        </w:rPr>
        <w:t>A</w:t>
      </w:r>
      <w:r w:rsidRPr="000476E4">
        <w:tab/>
      </w:r>
      <w:r w:rsidR="007201CE" w:rsidRPr="00EF02C5">
        <w:t>-5</w:t>
      </w:r>
      <w:r w:rsidRPr="000476E4">
        <w:tab/>
      </w:r>
      <w:r w:rsidR="00F71105">
        <w:tab/>
      </w:r>
      <w:r w:rsidRPr="00F71105">
        <w:rPr>
          <w:rStyle w:val="Cquestionpartlabelbold"/>
        </w:rPr>
        <w:t>B</w:t>
      </w:r>
      <w:r w:rsidRPr="000476E4">
        <w:tab/>
      </w:r>
      <w:r w:rsidR="007201CE" w:rsidRPr="00EF02C5">
        <w:t>-1</w:t>
      </w:r>
      <w:r w:rsidRPr="000476E4">
        <w:tab/>
      </w:r>
      <w:r w:rsidR="00F71105">
        <w:tab/>
      </w:r>
      <w:r w:rsidRPr="00F71105">
        <w:rPr>
          <w:rStyle w:val="Cquestionpartlabelbold"/>
        </w:rPr>
        <w:t>C</w:t>
      </w:r>
      <w:r w:rsidRPr="000476E4">
        <w:tab/>
      </w:r>
      <w:r w:rsidR="007201CE" w:rsidRPr="00EF02C5">
        <w:t xml:space="preserve">35 </w:t>
      </w:r>
      <w:r w:rsidRPr="000476E4">
        <w:tab/>
      </w:r>
      <w:r w:rsidRPr="00F71105">
        <w:rPr>
          <w:rStyle w:val="Cquestionpartlabelbold"/>
        </w:rPr>
        <w:t>D</w:t>
      </w:r>
      <w:r w:rsidRPr="000476E4">
        <w:tab/>
      </w:r>
      <w:r w:rsidR="007201CE" w:rsidRPr="00EF02C5">
        <w:t xml:space="preserve">-19 </w:t>
      </w:r>
    </w:p>
    <w:p w14:paraId="290728A4" w14:textId="436E5B71" w:rsidR="007201CE" w:rsidRDefault="007201CE" w:rsidP="007201CE">
      <w:pPr>
        <w:pStyle w:val="Pquestionheadingmc"/>
      </w:pPr>
      <w:r>
        <w:t>Question 9</w:t>
      </w:r>
      <w:r w:rsidR="000476E4" w:rsidRPr="000476E4">
        <w:tab/>
      </w:r>
      <w:r>
        <w:t>[3.4]</w:t>
      </w:r>
    </w:p>
    <w:p w14:paraId="1B6612B7" w14:textId="77777777" w:rsidR="007201CE" w:rsidRPr="00EF02C5" w:rsidRDefault="007201CE" w:rsidP="000476E4">
      <w:pPr>
        <w:pStyle w:val="Pquestiontextmainstem"/>
        <w:rPr>
          <w:lang w:eastAsia="en-US"/>
        </w:rPr>
      </w:pPr>
      <w:r w:rsidRPr="00EF02C5">
        <w:rPr>
          <w:lang w:eastAsia="en-US"/>
        </w:rPr>
        <w:t>4</w:t>
      </w:r>
      <w:r w:rsidRPr="00F71105">
        <w:rPr>
          <w:rStyle w:val="Cmathsexpressions"/>
          <w:i/>
          <w:iCs/>
        </w:rPr>
        <w:t>x</w:t>
      </w:r>
      <w:r w:rsidRPr="00EF02C5">
        <w:rPr>
          <w:vertAlign w:val="superscript"/>
          <w:lang w:eastAsia="en-US"/>
        </w:rPr>
        <w:t>2</w:t>
      </w:r>
      <w:r w:rsidRPr="00EF02C5">
        <w:rPr>
          <w:lang w:eastAsia="en-US"/>
        </w:rPr>
        <w:t xml:space="preserve"> + 3</w:t>
      </w:r>
      <w:r w:rsidRPr="00F71105">
        <w:rPr>
          <w:rStyle w:val="Cmathsexpressions"/>
          <w:i/>
          <w:iCs/>
        </w:rPr>
        <w:t xml:space="preserve">xy </w:t>
      </w:r>
      <w:r w:rsidRPr="00EF02C5">
        <w:rPr>
          <w:lang w:eastAsia="en-US"/>
        </w:rPr>
        <w:t>– 7</w:t>
      </w:r>
      <w:r w:rsidRPr="00F71105">
        <w:rPr>
          <w:rStyle w:val="Cmathsexpressions"/>
          <w:i/>
          <w:iCs/>
        </w:rPr>
        <w:t>yx</w:t>
      </w:r>
      <w:r w:rsidRPr="00EF02C5">
        <w:rPr>
          <w:lang w:eastAsia="en-US"/>
        </w:rPr>
        <w:t xml:space="preserve"> + 7</w:t>
      </w:r>
      <w:r w:rsidRPr="00F71105">
        <w:rPr>
          <w:rStyle w:val="Cmathsexpressions"/>
          <w:i/>
          <w:iCs/>
        </w:rPr>
        <w:t>x</w:t>
      </w:r>
      <w:r w:rsidRPr="00EF02C5">
        <w:rPr>
          <w:vertAlign w:val="superscript"/>
          <w:lang w:eastAsia="en-US"/>
        </w:rPr>
        <w:t>2</w:t>
      </w:r>
      <w:r w:rsidRPr="00EF02C5">
        <w:rPr>
          <w:lang w:eastAsia="en-US"/>
        </w:rPr>
        <w:t xml:space="preserve"> + </w:t>
      </w:r>
      <w:r w:rsidRPr="00F71105">
        <w:rPr>
          <w:rStyle w:val="Cmathsexpressions"/>
          <w:i/>
          <w:iCs/>
        </w:rPr>
        <w:t>x</w:t>
      </w:r>
      <w:r w:rsidRPr="00EF02C5">
        <w:rPr>
          <w:lang w:eastAsia="en-US"/>
        </w:rPr>
        <w:t xml:space="preserve"> simplified is:</w:t>
      </w:r>
    </w:p>
    <w:p w14:paraId="3E7E779E" w14:textId="5E69F337" w:rsidR="007201CE" w:rsidRPr="00EF02C5" w:rsidRDefault="000476E4" w:rsidP="007201CE">
      <w:pPr>
        <w:pStyle w:val="Pquestiontextmcqoptions"/>
      </w:pPr>
      <w:r w:rsidRPr="00F71105">
        <w:rPr>
          <w:rStyle w:val="Cquestionpartlabelbold"/>
        </w:rPr>
        <w:t>A</w:t>
      </w:r>
      <w:r w:rsidRPr="000476E4">
        <w:tab/>
      </w:r>
      <w:r w:rsidR="007201CE" w:rsidRPr="00EF02C5">
        <w:rPr>
          <w:lang w:eastAsia="en-US"/>
        </w:rPr>
        <w:t>11</w:t>
      </w:r>
      <w:r w:rsidR="007201CE" w:rsidRPr="00F71105">
        <w:rPr>
          <w:rStyle w:val="Cmathsexpressions"/>
          <w:i/>
        </w:rPr>
        <w:t>x</w:t>
      </w:r>
      <w:r w:rsidR="007201CE" w:rsidRPr="00EF02C5">
        <w:rPr>
          <w:vertAlign w:val="superscript"/>
          <w:lang w:eastAsia="en-US"/>
        </w:rPr>
        <w:t>2</w:t>
      </w:r>
      <w:r w:rsidR="007201CE" w:rsidRPr="00EF02C5">
        <w:rPr>
          <w:lang w:eastAsia="en-US"/>
        </w:rPr>
        <w:t xml:space="preserve"> + 3</w:t>
      </w:r>
      <w:r w:rsidR="007201CE" w:rsidRPr="00F71105">
        <w:rPr>
          <w:rStyle w:val="Cmathsexpressions"/>
          <w:i/>
        </w:rPr>
        <w:t xml:space="preserve">xy </w:t>
      </w:r>
      <w:r w:rsidR="007201CE" w:rsidRPr="00EF02C5">
        <w:rPr>
          <w:lang w:eastAsia="en-US"/>
        </w:rPr>
        <w:t>– 7</w:t>
      </w:r>
      <w:r w:rsidR="007201CE" w:rsidRPr="00F71105">
        <w:rPr>
          <w:rStyle w:val="Cmathsexpressions"/>
          <w:i/>
        </w:rPr>
        <w:t>yx</w:t>
      </w:r>
      <w:r w:rsidR="007201CE" w:rsidRPr="00EF02C5">
        <w:rPr>
          <w:lang w:eastAsia="en-US"/>
        </w:rPr>
        <w:t xml:space="preserve"> + </w:t>
      </w:r>
      <w:r w:rsidR="007201CE" w:rsidRPr="00F71105">
        <w:rPr>
          <w:rStyle w:val="Cmathsexpressions"/>
          <w:i/>
        </w:rPr>
        <w:t>x</w:t>
      </w:r>
      <w:r w:rsidR="007201CE" w:rsidRPr="00EF02C5">
        <w:t xml:space="preserve">   </w:t>
      </w:r>
      <w:r w:rsidRPr="000476E4">
        <w:tab/>
      </w:r>
      <w:r w:rsidRPr="00F71105">
        <w:rPr>
          <w:rStyle w:val="Cquestionpartlabelbold"/>
        </w:rPr>
        <w:t>B</w:t>
      </w:r>
      <w:r w:rsidRPr="000476E4">
        <w:tab/>
      </w:r>
      <w:r w:rsidR="007201CE" w:rsidRPr="00EF02C5">
        <w:rPr>
          <w:lang w:eastAsia="en-US"/>
        </w:rPr>
        <w:t>12</w:t>
      </w:r>
      <w:r w:rsidR="007201CE" w:rsidRPr="00F71105">
        <w:rPr>
          <w:rStyle w:val="Cmathsexpressions"/>
          <w:i/>
        </w:rPr>
        <w:t>x</w:t>
      </w:r>
      <w:r w:rsidR="007201CE" w:rsidRPr="00EF02C5">
        <w:rPr>
          <w:vertAlign w:val="superscript"/>
          <w:lang w:eastAsia="en-US"/>
        </w:rPr>
        <w:t>3</w:t>
      </w:r>
      <w:r w:rsidR="007201CE" w:rsidRPr="00EF02C5">
        <w:rPr>
          <w:lang w:eastAsia="en-US"/>
        </w:rPr>
        <w:t xml:space="preserve"> – 4</w:t>
      </w:r>
      <w:r w:rsidR="007201CE" w:rsidRPr="00F71105">
        <w:rPr>
          <w:rStyle w:val="Cmathsexpressions"/>
          <w:i/>
        </w:rPr>
        <w:t>xy</w:t>
      </w:r>
    </w:p>
    <w:p w14:paraId="14BFC58A" w14:textId="341ACC14" w:rsidR="007201CE" w:rsidRPr="00EF02C5" w:rsidRDefault="000476E4" w:rsidP="007201CE">
      <w:pPr>
        <w:pStyle w:val="Pquestiontextmcqoptions"/>
      </w:pPr>
      <w:r w:rsidRPr="00F71105">
        <w:rPr>
          <w:rStyle w:val="Cquestionpartlabelbold"/>
        </w:rPr>
        <w:t>C</w:t>
      </w:r>
      <w:r w:rsidRPr="000476E4">
        <w:tab/>
      </w:r>
      <w:r w:rsidR="007201CE" w:rsidRPr="00EF02C5">
        <w:rPr>
          <w:lang w:eastAsia="en-US"/>
        </w:rPr>
        <w:t>11</w:t>
      </w:r>
      <w:r w:rsidR="007201CE" w:rsidRPr="00F71105">
        <w:rPr>
          <w:rStyle w:val="Cmathsexpressions"/>
          <w:i/>
        </w:rPr>
        <w:t>x</w:t>
      </w:r>
      <w:r w:rsidR="007201CE" w:rsidRPr="00EF02C5">
        <w:rPr>
          <w:vertAlign w:val="superscript"/>
          <w:lang w:eastAsia="en-US"/>
        </w:rPr>
        <w:t>2</w:t>
      </w:r>
      <w:r w:rsidR="007201CE" w:rsidRPr="00EF02C5">
        <w:rPr>
          <w:lang w:eastAsia="en-US"/>
        </w:rPr>
        <w:t xml:space="preserve"> – 4</w:t>
      </w:r>
      <w:r w:rsidR="007201CE" w:rsidRPr="00F71105">
        <w:rPr>
          <w:rStyle w:val="Cmathsexpressions"/>
          <w:i/>
        </w:rPr>
        <w:t>xy + x</w:t>
      </w:r>
      <w:r w:rsidR="007201CE" w:rsidRPr="00EF02C5">
        <w:rPr>
          <w:lang w:eastAsia="en-US"/>
        </w:rPr>
        <w:t xml:space="preserve"> </w:t>
      </w:r>
      <w:r w:rsidR="007201CE" w:rsidRPr="00EF02C5">
        <w:t xml:space="preserve">          </w:t>
      </w:r>
      <w:r w:rsidRPr="000476E4">
        <w:tab/>
      </w:r>
      <w:r w:rsidR="00F71105">
        <w:tab/>
      </w:r>
      <w:r w:rsidRPr="00F71105">
        <w:rPr>
          <w:rStyle w:val="Cquestionpartlabelbold"/>
        </w:rPr>
        <w:t>D</w:t>
      </w:r>
      <w:r w:rsidRPr="000476E4">
        <w:tab/>
      </w:r>
      <w:r w:rsidR="007201CE" w:rsidRPr="00EF02C5">
        <w:rPr>
          <w:lang w:eastAsia="en-US"/>
        </w:rPr>
        <w:t>8</w:t>
      </w:r>
      <w:r w:rsidR="007201CE" w:rsidRPr="00F71105">
        <w:rPr>
          <w:rStyle w:val="Cmathsexpressions"/>
          <w:i/>
        </w:rPr>
        <w:t>x</w:t>
      </w:r>
      <w:r w:rsidR="007201CE" w:rsidRPr="00EF02C5">
        <w:rPr>
          <w:vertAlign w:val="superscript"/>
          <w:lang w:eastAsia="en-US"/>
        </w:rPr>
        <w:t>5</w:t>
      </w:r>
      <w:r w:rsidR="007201CE" w:rsidRPr="00F71105">
        <w:rPr>
          <w:rStyle w:val="Cmathsexpressions"/>
          <w:i/>
        </w:rPr>
        <w:t>y</w:t>
      </w:r>
    </w:p>
    <w:p w14:paraId="12AEDEB8" w14:textId="3865933F" w:rsidR="007201CE" w:rsidRDefault="007201CE" w:rsidP="007201CE">
      <w:pPr>
        <w:pStyle w:val="Pquestionheadingmc"/>
      </w:pPr>
      <w:r>
        <w:t>Question 10</w:t>
      </w:r>
      <w:r w:rsidR="000476E4" w:rsidRPr="000476E4">
        <w:tab/>
      </w:r>
      <w:r>
        <w:t>[4.2]</w:t>
      </w:r>
    </w:p>
    <w:p w14:paraId="1C09EA25" w14:textId="77777777" w:rsidR="007201CE" w:rsidRPr="00EF02C5" w:rsidRDefault="007201CE" w:rsidP="000476E4">
      <w:pPr>
        <w:pStyle w:val="Pquestiontextmainstem"/>
        <w:rPr>
          <w:lang w:eastAsia="en-US"/>
        </w:rPr>
      </w:pPr>
      <w:r w:rsidRPr="00EF02C5">
        <w:t xml:space="preserve">Write the ratio </w:t>
      </w:r>
      <w:r w:rsidRPr="00EF02C5">
        <w:rPr>
          <w:lang w:eastAsia="en-US"/>
        </w:rPr>
        <w:t>5 cm : 4 mm in simplest form.</w:t>
      </w:r>
    </w:p>
    <w:p w14:paraId="131077B7" w14:textId="0313EAB2" w:rsidR="007201CE" w:rsidRPr="00EF02C5" w:rsidRDefault="000476E4" w:rsidP="007201CE">
      <w:pPr>
        <w:pStyle w:val="Pquestiontextmcqoptions"/>
      </w:pPr>
      <w:r w:rsidRPr="00F71105">
        <w:rPr>
          <w:rStyle w:val="Cquestionpartlabelbold"/>
        </w:rPr>
        <w:t>A</w:t>
      </w:r>
      <w:r w:rsidRPr="000476E4">
        <w:tab/>
      </w:r>
      <w:r w:rsidR="007201CE" w:rsidRPr="00EF02C5">
        <w:t xml:space="preserve">5 : 4 </w:t>
      </w:r>
      <w:r w:rsidRPr="000476E4">
        <w:tab/>
      </w:r>
      <w:r w:rsidR="00F71105">
        <w:tab/>
      </w:r>
      <w:r w:rsidRPr="00F71105">
        <w:rPr>
          <w:rStyle w:val="Cquestionpartlabelbold"/>
        </w:rPr>
        <w:t>B</w:t>
      </w:r>
      <w:r w:rsidRPr="000476E4">
        <w:tab/>
      </w:r>
      <w:r w:rsidR="007201CE" w:rsidRPr="00EF02C5">
        <w:t xml:space="preserve">50 : 4 </w:t>
      </w:r>
      <w:r w:rsidRPr="000476E4">
        <w:tab/>
      </w:r>
      <w:r w:rsidRPr="00F71105">
        <w:rPr>
          <w:rStyle w:val="Cquestionpartlabelbold"/>
        </w:rPr>
        <w:t>C</w:t>
      </w:r>
      <w:r w:rsidRPr="000476E4">
        <w:tab/>
      </w:r>
      <w:r w:rsidR="007201CE" w:rsidRPr="00EF02C5">
        <w:t xml:space="preserve">25 : 2 </w:t>
      </w:r>
      <w:r w:rsidRPr="000476E4">
        <w:tab/>
      </w:r>
      <w:r w:rsidRPr="00F71105">
        <w:rPr>
          <w:rStyle w:val="Cquestionpartlabelbold"/>
        </w:rPr>
        <w:t>D</w:t>
      </w:r>
      <w:r w:rsidRPr="000476E4">
        <w:tab/>
      </w:r>
      <w:r w:rsidR="007201CE" w:rsidRPr="00EF02C5">
        <w:t xml:space="preserve">5 : 40 </w:t>
      </w:r>
    </w:p>
    <w:p w14:paraId="59A2E2BA" w14:textId="3B929BC6" w:rsidR="007201CE" w:rsidRDefault="007201CE" w:rsidP="007201CE">
      <w:pPr>
        <w:pStyle w:val="Pquestionheadingmc"/>
      </w:pPr>
      <w:r>
        <w:lastRenderedPageBreak/>
        <w:t>Question 11</w:t>
      </w:r>
      <w:r w:rsidR="000476E4" w:rsidRPr="000476E4">
        <w:tab/>
      </w:r>
      <w:r>
        <w:t>[5.</w:t>
      </w:r>
      <w:r w:rsidR="00251681">
        <w:t>3</w:t>
      </w:r>
      <w:r>
        <w:t>]</w:t>
      </w:r>
    </w:p>
    <w:p w14:paraId="79CD71BB" w14:textId="411A7271" w:rsidR="007201CE" w:rsidRPr="00EF02C5" w:rsidRDefault="000476E4" w:rsidP="000476E4">
      <w:pPr>
        <w:pStyle w:val="Pquestiontextmainstem"/>
      </w:pPr>
      <w:r>
        <w:t xml:space="preserve">A </w:t>
      </w:r>
      <w:r w:rsidR="007201CE" w:rsidRPr="00EF02C5">
        <w:t xml:space="preserve">circle of diameter 10 cm has a perimeter, correct to </w:t>
      </w:r>
      <w:r w:rsidR="00F71105">
        <w:t>2 decimal place</w:t>
      </w:r>
      <w:r w:rsidR="007201CE" w:rsidRPr="00EF02C5">
        <w:t>s, of:</w:t>
      </w:r>
    </w:p>
    <w:p w14:paraId="04D367C6" w14:textId="7BDFA7F1" w:rsidR="007201CE" w:rsidRPr="00EF02C5" w:rsidRDefault="000476E4" w:rsidP="007201CE">
      <w:pPr>
        <w:pStyle w:val="Pquestiontextmcqoptions"/>
      </w:pPr>
      <w:r w:rsidRPr="00F71105">
        <w:rPr>
          <w:rStyle w:val="Cquestionpartlabelbold"/>
        </w:rPr>
        <w:t>A</w:t>
      </w:r>
      <w:r w:rsidRPr="000476E4">
        <w:tab/>
      </w:r>
      <w:r w:rsidR="007201CE" w:rsidRPr="00EF02C5">
        <w:t xml:space="preserve">314.00 cm       </w:t>
      </w:r>
      <w:r w:rsidRPr="000476E4">
        <w:tab/>
      </w:r>
      <w:r w:rsidRPr="00F71105">
        <w:rPr>
          <w:rStyle w:val="Cquestionpartlabelbold"/>
        </w:rPr>
        <w:t>B</w:t>
      </w:r>
      <w:r w:rsidRPr="000476E4">
        <w:tab/>
      </w:r>
      <w:r w:rsidR="007201CE" w:rsidRPr="00EF02C5">
        <w:t>31.42 cm</w:t>
      </w:r>
      <w:r w:rsidR="00F71105">
        <w:tab/>
      </w:r>
      <w:r w:rsidR="00F71105">
        <w:tab/>
      </w:r>
      <w:r w:rsidRPr="00F71105">
        <w:rPr>
          <w:rStyle w:val="Cquestionpartlabelbold"/>
        </w:rPr>
        <w:t>C</w:t>
      </w:r>
      <w:r w:rsidRPr="000476E4">
        <w:tab/>
      </w:r>
      <w:r w:rsidR="007201CE" w:rsidRPr="00EF02C5">
        <w:t xml:space="preserve">31.40 cm         </w:t>
      </w:r>
      <w:r w:rsidRPr="000476E4">
        <w:tab/>
      </w:r>
      <w:r w:rsidRPr="00F71105">
        <w:rPr>
          <w:rStyle w:val="Cquestionpartlabelbold"/>
        </w:rPr>
        <w:t>D</w:t>
      </w:r>
      <w:r w:rsidRPr="000476E4">
        <w:tab/>
      </w:r>
      <w:r w:rsidR="007201CE" w:rsidRPr="00EF02C5">
        <w:t>31.41 cm</w:t>
      </w:r>
    </w:p>
    <w:p w14:paraId="58E0E803" w14:textId="30D8AAAE" w:rsidR="007201CE" w:rsidRDefault="007201CE" w:rsidP="007201CE">
      <w:pPr>
        <w:pStyle w:val="Pquestionheadingmc"/>
      </w:pPr>
      <w:r>
        <w:t>Question 12</w:t>
      </w:r>
      <w:r w:rsidR="000476E4" w:rsidRPr="000476E4">
        <w:tab/>
      </w:r>
      <w:r>
        <w:t>[5.7]</w:t>
      </w:r>
    </w:p>
    <w:p w14:paraId="3D40B7AD" w14:textId="77777777" w:rsidR="007201CE" w:rsidRPr="00EF02C5" w:rsidRDefault="007201CE" w:rsidP="000476E4">
      <w:pPr>
        <w:pStyle w:val="Pquestiontextmainstem"/>
      </w:pPr>
      <w:r w:rsidRPr="00EF02C5">
        <w:t>What is the capacity of 1 m</w:t>
      </w:r>
      <w:r w:rsidRPr="00EF02C5">
        <w:rPr>
          <w:vertAlign w:val="superscript"/>
        </w:rPr>
        <w:t>3</w:t>
      </w:r>
      <w:r w:rsidRPr="00EF02C5">
        <w:t xml:space="preserve">? </w:t>
      </w:r>
    </w:p>
    <w:p w14:paraId="21C41D04" w14:textId="7C3ABA79" w:rsidR="007201CE" w:rsidRPr="00EF02C5" w:rsidRDefault="000476E4" w:rsidP="007201CE">
      <w:pPr>
        <w:pStyle w:val="Pquestiontextmcqoptions"/>
      </w:pPr>
      <w:r w:rsidRPr="00F71105">
        <w:rPr>
          <w:rStyle w:val="Cquestionpartlabelbold"/>
        </w:rPr>
        <w:t>A</w:t>
      </w:r>
      <w:r w:rsidRPr="000476E4">
        <w:tab/>
      </w:r>
      <w:r w:rsidR="007201CE" w:rsidRPr="00EF02C5">
        <w:t xml:space="preserve">1 kL       </w:t>
      </w:r>
      <w:r w:rsidRPr="000476E4">
        <w:tab/>
      </w:r>
      <w:r w:rsidRPr="00F71105">
        <w:rPr>
          <w:rStyle w:val="Cquestionpartlabelbold"/>
        </w:rPr>
        <w:t>B</w:t>
      </w:r>
      <w:r w:rsidRPr="000476E4">
        <w:tab/>
      </w:r>
      <w:r w:rsidR="007201CE" w:rsidRPr="00EF02C5">
        <w:t xml:space="preserve">100 L </w:t>
      </w:r>
      <w:r w:rsidRPr="000476E4">
        <w:tab/>
      </w:r>
      <w:r w:rsidR="00F71105">
        <w:tab/>
      </w:r>
      <w:r w:rsidRPr="00F71105">
        <w:rPr>
          <w:rStyle w:val="Cquestionpartlabelbold"/>
        </w:rPr>
        <w:t>C</w:t>
      </w:r>
      <w:r w:rsidRPr="000476E4">
        <w:tab/>
      </w:r>
      <w:r w:rsidR="00F71105">
        <w:t>100 000 mL</w:t>
      </w:r>
      <w:r w:rsidR="007201CE" w:rsidRPr="00EF02C5">
        <w:t xml:space="preserve"> </w:t>
      </w:r>
      <w:r w:rsidRPr="000476E4">
        <w:tab/>
      </w:r>
      <w:r w:rsidRPr="00F71105">
        <w:rPr>
          <w:rStyle w:val="Cquestionpartlabelbold"/>
        </w:rPr>
        <w:t>D</w:t>
      </w:r>
      <w:r w:rsidRPr="000476E4">
        <w:tab/>
      </w:r>
      <w:r w:rsidR="007201CE" w:rsidRPr="00EF02C5">
        <w:t xml:space="preserve">10 kL </w:t>
      </w:r>
    </w:p>
    <w:p w14:paraId="6DEF1805" w14:textId="6703DF55" w:rsidR="00055175" w:rsidRPr="002C6B98" w:rsidRDefault="00055175" w:rsidP="006521E0">
      <w:pPr>
        <w:pStyle w:val="Pquestiontextmcqoptions"/>
      </w:pPr>
      <w:r w:rsidRPr="002C6B98">
        <w:t xml:space="preserve"> </w:t>
      </w:r>
    </w:p>
    <w:p w14:paraId="725818E6" w14:textId="116BB8A8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2D3853">
        <w:t>1</w:t>
      </w:r>
      <w:r w:rsidR="007A2893">
        <w:t>2</w:t>
      </w:r>
    </w:p>
    <w:p w14:paraId="38C01D2D" w14:textId="0F66A255" w:rsidR="001B433F" w:rsidRDefault="001B433F" w:rsidP="001B433F">
      <w:pPr>
        <w:pStyle w:val="Psectionheading"/>
      </w:pPr>
      <w:r>
        <w:t>Short answer section</w:t>
      </w:r>
    </w:p>
    <w:p w14:paraId="33F46186" w14:textId="733525D2" w:rsidR="00E20B00" w:rsidRDefault="00FD6DB9" w:rsidP="003320B7">
      <w:pPr>
        <w:pStyle w:val="Pquestionheadingsx1stafterhead"/>
      </w:pPr>
      <w:r>
        <w:t>Question 13</w:t>
      </w:r>
      <w:r w:rsidR="000476E4" w:rsidRPr="000476E4">
        <w:tab/>
      </w:r>
      <w:r w:rsidR="00E70141">
        <w:tab/>
      </w:r>
      <w:r w:rsidR="003320B7">
        <w:rPr>
          <w:rStyle w:val="Cmarkslabel"/>
        </w:rPr>
        <w:t>1</w:t>
      </w:r>
      <w:r w:rsidR="007201C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476E4" w:rsidRPr="000476E4">
        <w:tab/>
      </w:r>
    </w:p>
    <w:p w14:paraId="5FAC61EA" w14:textId="77777777" w:rsidR="00E70141" w:rsidRDefault="00E70141" w:rsidP="003320B7">
      <w:pPr>
        <w:pStyle w:val="Pquestionheadingsx1stafterhead"/>
      </w:pPr>
    </w:p>
    <w:p w14:paraId="537E9F76" w14:textId="77777777" w:rsidR="003320B7" w:rsidRPr="00BA75B3" w:rsidRDefault="003320B7" w:rsidP="003320B7">
      <w:pPr>
        <w:pStyle w:val="Pquestiontextmainstem"/>
      </w:pPr>
      <w:r w:rsidRPr="00E3676F">
        <w:t xml:space="preserve">Choose the correct word from the following list to fill </w:t>
      </w:r>
      <w:r>
        <w:t xml:space="preserve">each of </w:t>
      </w:r>
      <w:r w:rsidRPr="00E3676F">
        <w:t>the gaps in the following sentences.</w:t>
      </w:r>
    </w:p>
    <w:p w14:paraId="162C7196" w14:textId="05530D1A" w:rsidR="003320B7" w:rsidRPr="00F71105" w:rsidRDefault="007201CE" w:rsidP="00F71105">
      <w:pPr>
        <w:pStyle w:val="Pquestiontextmainstem"/>
        <w:rPr>
          <w:i/>
        </w:rPr>
      </w:pPr>
      <w:r w:rsidRPr="00F71105">
        <w:rPr>
          <w:i/>
        </w:rPr>
        <w:t xml:space="preserve">base       percentage       coefficient        power       capacity        variable       </w:t>
      </w:r>
      <w:r w:rsidR="00F71105">
        <w:rPr>
          <w:i/>
        </w:rPr>
        <w:br/>
        <w:t xml:space="preserve">decimal       index           </w:t>
      </w:r>
      <w:r w:rsidRPr="00F71105">
        <w:rPr>
          <w:i/>
        </w:rPr>
        <w:t>ratio       circumference       exponent       pronumeral</w:t>
      </w:r>
    </w:p>
    <w:p w14:paraId="0983104C" w14:textId="1D990928" w:rsidR="007201CE" w:rsidRPr="00EF02C5" w:rsidRDefault="000476E4" w:rsidP="000476E4">
      <w:pPr>
        <w:pStyle w:val="Pquestiontextpartsa"/>
      </w:pPr>
      <w:r w:rsidRPr="000476E4">
        <w:rPr>
          <w:rStyle w:val="Cquestionpartlabelbold"/>
        </w:rPr>
        <w:t>(a)</w:t>
      </w:r>
      <w:r w:rsidRPr="000476E4">
        <w:tab/>
      </w:r>
      <w:r w:rsidR="007201CE" w:rsidRPr="00EF02C5">
        <w:t xml:space="preserve">The fraction </w:t>
      </w:r>
      <w:r w:rsidR="007201CE" w:rsidRPr="00EF02C5">
        <w:rPr>
          <w:position w:val="-24"/>
          <w:lang w:eastAsia="en-US"/>
        </w:rPr>
        <w:object w:dxaOrig="240" w:dyaOrig="620" w14:anchorId="560031DD">
          <v:shape id="_x0000_i1030" type="#_x0000_t75" style="width:12pt;height:30.75pt" o:ole="">
            <v:imagedata r:id="rId18" o:title=""/>
          </v:shape>
          <o:OLEObject Type="Embed" ProgID="Equation.3" ShapeID="_x0000_i1030" DrawAspect="Content" ObjectID="_1540572507" r:id="rId19"/>
        </w:object>
      </w:r>
      <w:r w:rsidR="007201CE" w:rsidRPr="00EF02C5">
        <w:fldChar w:fldCharType="begin"/>
      </w:r>
      <w:r w:rsidR="007201CE" w:rsidRPr="00EF02C5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="007201CE" w:rsidRPr="00EF02C5">
        <w:instrText xml:space="preserve"> </w:instrText>
      </w:r>
      <w:r w:rsidR="007201CE" w:rsidRPr="00EF02C5">
        <w:fldChar w:fldCharType="end"/>
      </w:r>
      <w:r w:rsidR="007201CE" w:rsidRPr="00EF02C5">
        <w:t xml:space="preserve"> written as a ____________________ is 40% and as a ______________ is 0.40. </w:t>
      </w:r>
    </w:p>
    <w:p w14:paraId="0414E9A3" w14:textId="2A6972DC" w:rsidR="007201CE" w:rsidRPr="00EF02C5" w:rsidRDefault="000476E4" w:rsidP="000476E4">
      <w:pPr>
        <w:pStyle w:val="Pquestiontextpartsa"/>
      </w:pPr>
      <w:r w:rsidRPr="000476E4">
        <w:rPr>
          <w:rStyle w:val="Cquestionpartlabelbold"/>
        </w:rPr>
        <w:t>(b)</w:t>
      </w:r>
      <w:r w:rsidRPr="000476E4">
        <w:tab/>
      </w:r>
      <w:r w:rsidR="007201CE" w:rsidRPr="00EF02C5">
        <w:t>In the expression 4</w:t>
      </w:r>
      <w:r w:rsidR="007201CE" w:rsidRPr="00EF02C5">
        <w:rPr>
          <w:vertAlign w:val="superscript"/>
        </w:rPr>
        <w:t>2</w:t>
      </w:r>
      <w:r w:rsidR="007201CE" w:rsidRPr="00EF02C5">
        <w:t>, the 4 is known as the ________ and the 2 is called the _______ or ________.</w:t>
      </w:r>
    </w:p>
    <w:p w14:paraId="3153C445" w14:textId="287AA46E" w:rsidR="007201CE" w:rsidRPr="00EF02C5" w:rsidRDefault="000476E4" w:rsidP="000476E4">
      <w:pPr>
        <w:pStyle w:val="Pquestiontextpartsa"/>
      </w:pPr>
      <w:r w:rsidRPr="000476E4">
        <w:rPr>
          <w:rStyle w:val="Cquestionpartlabelbold"/>
        </w:rPr>
        <w:t>(c)</w:t>
      </w:r>
      <w:r w:rsidRPr="000476E4">
        <w:tab/>
      </w:r>
      <w:r>
        <w:t xml:space="preserve">A </w:t>
      </w:r>
      <w:r w:rsidR="007201CE" w:rsidRPr="00EF02C5">
        <w:t>__________ is a comparison of two amounts of the same type.</w:t>
      </w:r>
    </w:p>
    <w:p w14:paraId="759D4B6D" w14:textId="56C3C38B" w:rsidR="007201CE" w:rsidRPr="00EF02C5" w:rsidRDefault="000476E4" w:rsidP="000476E4">
      <w:pPr>
        <w:pStyle w:val="Pquestiontextpartsa"/>
      </w:pPr>
      <w:r w:rsidRPr="000476E4">
        <w:rPr>
          <w:rStyle w:val="Cquestionpartlabelbold"/>
        </w:rPr>
        <w:t>(d)</w:t>
      </w:r>
      <w:r w:rsidRPr="000476E4">
        <w:tab/>
      </w:r>
      <w:r w:rsidR="007201CE" w:rsidRPr="00EF02C5">
        <w:t>The distance around the outside of a circle is called the _______________________________.</w:t>
      </w:r>
    </w:p>
    <w:p w14:paraId="2E6395ED" w14:textId="2F04C1CA" w:rsidR="007201CE" w:rsidRPr="00EF02C5" w:rsidRDefault="007201CE" w:rsidP="000476E4">
      <w:pPr>
        <w:pStyle w:val="Pquestiontextpartsa"/>
      </w:pPr>
      <w:r w:rsidRPr="00EF02C5">
        <w:rPr>
          <w:b/>
        </w:rPr>
        <w:t>(e)</w:t>
      </w:r>
      <w:r w:rsidR="00F71105">
        <w:tab/>
      </w:r>
      <w:r w:rsidRPr="00EF02C5">
        <w:t>In the term 4</w:t>
      </w:r>
      <w:r w:rsidRPr="00F71105">
        <w:rPr>
          <w:rStyle w:val="Cmathsexpressions"/>
          <w:i/>
          <w:iCs/>
        </w:rPr>
        <w:t>x</w:t>
      </w:r>
      <w:r w:rsidRPr="00EF02C5">
        <w:t xml:space="preserve">, the number 4 is called the _________________ and the </w:t>
      </w:r>
      <w:r w:rsidRPr="00F71105">
        <w:rPr>
          <w:rStyle w:val="Cmathsexpressions"/>
          <w:i/>
          <w:iCs/>
        </w:rPr>
        <w:t>x</w:t>
      </w:r>
      <w:r w:rsidRPr="00EF02C5">
        <w:t xml:space="preserve"> is identified as the _____________________ or ___________________.</w:t>
      </w:r>
    </w:p>
    <w:p w14:paraId="3D7B6C5B" w14:textId="4ADD3C09" w:rsidR="007201CE" w:rsidRPr="00EF02C5" w:rsidRDefault="007201CE" w:rsidP="000476E4">
      <w:pPr>
        <w:pStyle w:val="Pquestiontextpartsa"/>
      </w:pPr>
      <w:r w:rsidRPr="00EF02C5">
        <w:rPr>
          <w:b/>
        </w:rPr>
        <w:t>(f)</w:t>
      </w:r>
      <w:r w:rsidR="00F71105">
        <w:tab/>
      </w:r>
      <w:r w:rsidRPr="00EF02C5">
        <w:t>_______________ is a term used for the volume of space inside a container.</w:t>
      </w:r>
    </w:p>
    <w:p w14:paraId="09DEC1B8" w14:textId="1856DE05" w:rsidR="003320B7" w:rsidRDefault="003320B7" w:rsidP="003320B7">
      <w:pPr>
        <w:pStyle w:val="Pquestionheadingsx"/>
      </w:pPr>
      <w:r>
        <w:t>Question 14</w:t>
      </w:r>
      <w:r w:rsidR="000476E4" w:rsidRPr="000476E4">
        <w:tab/>
      </w:r>
      <w:r w:rsidR="00C766B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0476E4" w:rsidRPr="000476E4">
        <w:tab/>
      </w:r>
      <w:r w:rsidR="00E20B00">
        <w:t xml:space="preserve"> </w:t>
      </w:r>
      <w:r>
        <w:t>[</w:t>
      </w:r>
      <w:r w:rsidR="00E20B00">
        <w:t>3.1, 5.1, 5.4, 5.7</w:t>
      </w:r>
      <w:r>
        <w:t>]</w:t>
      </w:r>
    </w:p>
    <w:p w14:paraId="52E8B346" w14:textId="05A390B8" w:rsidR="000476E4" w:rsidRPr="00EF02C5" w:rsidRDefault="000476E4" w:rsidP="000476E4">
      <w:pPr>
        <w:pStyle w:val="Pquestiontextpartsa"/>
      </w:pPr>
      <w:r w:rsidRPr="000476E4">
        <w:rPr>
          <w:rStyle w:val="Cquestionpartlabelbold"/>
        </w:rPr>
        <w:t>(a)</w:t>
      </w:r>
      <w:r w:rsidRPr="000476E4">
        <w:tab/>
      </w:r>
      <w:r w:rsidRPr="00EF02C5">
        <w:t xml:space="preserve">Explain in words the difference between an expression and an equation and </w:t>
      </w:r>
      <w:r w:rsidR="00F71105">
        <w:br/>
      </w:r>
      <w:r w:rsidRPr="00EF02C5">
        <w:t>give an example of each.</w:t>
      </w:r>
    </w:p>
    <w:p w14:paraId="443264CA" w14:textId="77777777" w:rsidR="000476E4" w:rsidRPr="00EF02C5" w:rsidRDefault="000476E4" w:rsidP="00F71105">
      <w:pPr>
        <w:pStyle w:val="Pquestiontextmainstem"/>
      </w:pPr>
    </w:p>
    <w:p w14:paraId="39627E8A" w14:textId="77777777" w:rsidR="000476E4" w:rsidRDefault="000476E4" w:rsidP="00F71105">
      <w:pPr>
        <w:pStyle w:val="Pquestiontextmainstem"/>
      </w:pPr>
    </w:p>
    <w:p w14:paraId="129D3C97" w14:textId="77777777" w:rsidR="000476E4" w:rsidRPr="00EF02C5" w:rsidRDefault="000476E4" w:rsidP="00F71105">
      <w:pPr>
        <w:pStyle w:val="Pquestiontextmainstem"/>
      </w:pPr>
    </w:p>
    <w:p w14:paraId="352A3922" w14:textId="3C1329F7" w:rsidR="000476E4" w:rsidRDefault="000476E4" w:rsidP="000476E4">
      <w:pPr>
        <w:pStyle w:val="Pquestiontextpartsa"/>
      </w:pPr>
      <w:r w:rsidRPr="000476E4">
        <w:rPr>
          <w:rStyle w:val="Cquestionpartlabelbold"/>
        </w:rPr>
        <w:t>(b)</w:t>
      </w:r>
      <w:r w:rsidRPr="000476E4">
        <w:tab/>
      </w:r>
      <w:r w:rsidRPr="00EF02C5">
        <w:t>Draw shapes and solids to demonstrate the difference between perimeter, area and volume.</w:t>
      </w:r>
    </w:p>
    <w:p w14:paraId="6EF39737" w14:textId="77777777" w:rsidR="00F71105" w:rsidRDefault="00F71105" w:rsidP="000476E4">
      <w:pPr>
        <w:pStyle w:val="Pquestiontextpartsa"/>
      </w:pPr>
    </w:p>
    <w:p w14:paraId="11FD17EA" w14:textId="77777777" w:rsidR="00F71105" w:rsidRDefault="00F71105" w:rsidP="000476E4">
      <w:pPr>
        <w:pStyle w:val="Pquestiontextpartsa"/>
      </w:pPr>
    </w:p>
    <w:p w14:paraId="338EBD61" w14:textId="77777777" w:rsidR="00F71105" w:rsidRPr="00EF02C5" w:rsidRDefault="00F71105" w:rsidP="000476E4">
      <w:pPr>
        <w:pStyle w:val="Pquestiontextpartsa"/>
      </w:pPr>
    </w:p>
    <w:p w14:paraId="5BAC8F02" w14:textId="77777777" w:rsidR="003A02CC" w:rsidRDefault="003A02CC" w:rsidP="003A02CC">
      <w:pPr>
        <w:pStyle w:val="Pquestionheadingsx"/>
        <w:keepNext w:val="0"/>
      </w:pPr>
    </w:p>
    <w:p w14:paraId="1DACEE86" w14:textId="77777777" w:rsidR="003A02CC" w:rsidRDefault="003A02CC" w:rsidP="003A02CC">
      <w:pPr>
        <w:pStyle w:val="Pquestionheadingsx"/>
        <w:keepNext w:val="0"/>
      </w:pPr>
    </w:p>
    <w:p w14:paraId="0C182E9D" w14:textId="5BF1DB62" w:rsidR="000476E4" w:rsidRDefault="000476E4" w:rsidP="000476E4">
      <w:pPr>
        <w:pStyle w:val="Pquestionheadingsx"/>
      </w:pPr>
      <w:r>
        <w:lastRenderedPageBreak/>
        <w:t>Question 15</w:t>
      </w:r>
      <w:r w:rsidRPr="000476E4">
        <w:tab/>
      </w:r>
      <w:r w:rsidR="00DE3AC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1.1</w:t>
      </w:r>
      <w:r>
        <w:t>]</w:t>
      </w:r>
    </w:p>
    <w:p w14:paraId="2FDEA3BF" w14:textId="77777777" w:rsidR="000476E4" w:rsidRPr="00EF02C5" w:rsidRDefault="000476E4" w:rsidP="000476E4">
      <w:pPr>
        <w:pStyle w:val="Pquestiontextmainstem"/>
      </w:pPr>
      <w:r w:rsidRPr="00EF02C5">
        <w:t>Arrange the following numbers in ascending order (smallest to largest).</w:t>
      </w:r>
    </w:p>
    <w:p w14:paraId="0B3C9A6D" w14:textId="77777777" w:rsidR="000476E4" w:rsidRDefault="000476E4" w:rsidP="00F71105">
      <w:pPr>
        <w:pStyle w:val="Pquestiontextmainstem"/>
      </w:pPr>
      <w:r w:rsidRPr="00EF02C5">
        <w:t>-4, 7, 0, -2, 4, 1, -1</w:t>
      </w:r>
    </w:p>
    <w:p w14:paraId="777DB1A5" w14:textId="77777777" w:rsidR="00C766BC" w:rsidRPr="00EF02C5" w:rsidRDefault="00C766BC" w:rsidP="00F71105">
      <w:pPr>
        <w:pStyle w:val="Pquestiontextmainstem"/>
      </w:pPr>
    </w:p>
    <w:p w14:paraId="33AA05D2" w14:textId="0CB1D8CA" w:rsidR="000476E4" w:rsidRDefault="000476E4" w:rsidP="000476E4">
      <w:pPr>
        <w:pStyle w:val="Pquestionheadingsx"/>
      </w:pPr>
      <w:r>
        <w:t>Question 16</w:t>
      </w:r>
      <w:r w:rsidRPr="000476E4">
        <w:tab/>
      </w:r>
      <w:r w:rsidR="00E70141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1.4</w:t>
      </w:r>
      <w:r>
        <w:t>]</w:t>
      </w:r>
    </w:p>
    <w:p w14:paraId="2EFCF861" w14:textId="77777777" w:rsidR="000476E4" w:rsidRPr="00EF02C5" w:rsidRDefault="000476E4" w:rsidP="000476E4">
      <w:pPr>
        <w:pStyle w:val="Pquestiontextmainstem"/>
      </w:pPr>
      <w:r>
        <w:t>Evaluate the following.</w:t>
      </w:r>
    </w:p>
    <w:p w14:paraId="39D15E3B" w14:textId="0A7E7DA9" w:rsidR="000476E4" w:rsidRPr="00EF02C5" w:rsidRDefault="000476E4" w:rsidP="000476E4">
      <w:pPr>
        <w:pStyle w:val="Pquestiontextpartsa"/>
      </w:pPr>
      <w:r w:rsidRPr="000476E4">
        <w:rPr>
          <w:rStyle w:val="Cquestionpartlabelbold"/>
        </w:rPr>
        <w:t>(a)</w:t>
      </w:r>
      <w:r w:rsidRPr="000476E4">
        <w:tab/>
      </w:r>
      <w:r w:rsidRPr="00EF02C5">
        <w:t>2 – 3 × 4 + 8</w:t>
      </w:r>
    </w:p>
    <w:p w14:paraId="3018D1BB" w14:textId="77777777" w:rsidR="000476E4" w:rsidRDefault="000476E4" w:rsidP="00F71105">
      <w:pPr>
        <w:pStyle w:val="Pquestiontextmainstem"/>
      </w:pPr>
    </w:p>
    <w:p w14:paraId="2C14F7A3" w14:textId="77777777" w:rsidR="00C766BC" w:rsidRPr="00EF02C5" w:rsidRDefault="00C766BC" w:rsidP="00F71105">
      <w:pPr>
        <w:pStyle w:val="Pquestiontextmainstem"/>
      </w:pPr>
    </w:p>
    <w:p w14:paraId="4332B3AC" w14:textId="77777777" w:rsidR="000476E4" w:rsidRPr="00EF02C5" w:rsidRDefault="000476E4" w:rsidP="00F71105">
      <w:pPr>
        <w:pStyle w:val="Pquestiontextmainstem"/>
      </w:pPr>
    </w:p>
    <w:p w14:paraId="0B23A4EE" w14:textId="7EEEB604" w:rsidR="000476E4" w:rsidRPr="00EF02C5" w:rsidRDefault="000476E4" w:rsidP="000476E4">
      <w:pPr>
        <w:pStyle w:val="Pquestiontextpartsa"/>
      </w:pPr>
      <w:r w:rsidRPr="000476E4">
        <w:rPr>
          <w:rStyle w:val="Cquestionpartlabelbold"/>
        </w:rPr>
        <w:t>(b)</w:t>
      </w:r>
      <w:r w:rsidRPr="000476E4">
        <w:tab/>
      </w:r>
      <w:r w:rsidRPr="00EF02C5">
        <w:t>12 + 30 ÷ 5 × (2 × 5) – 10 + 3 × 2</w:t>
      </w:r>
    </w:p>
    <w:p w14:paraId="717AF0F6" w14:textId="77777777" w:rsidR="000476E4" w:rsidRDefault="000476E4" w:rsidP="00F71105">
      <w:pPr>
        <w:pStyle w:val="Pquestiontextmainstem"/>
      </w:pPr>
    </w:p>
    <w:p w14:paraId="3B6CE2E2" w14:textId="77777777" w:rsidR="00C766BC" w:rsidRDefault="00C766BC" w:rsidP="00F71105">
      <w:pPr>
        <w:pStyle w:val="Pquestiontextmainstem"/>
      </w:pPr>
    </w:p>
    <w:p w14:paraId="5B48DA8E" w14:textId="77777777" w:rsidR="00C766BC" w:rsidRPr="00EF02C5" w:rsidRDefault="00C766BC" w:rsidP="00F71105">
      <w:pPr>
        <w:pStyle w:val="Pquestiontextmainstem"/>
      </w:pPr>
    </w:p>
    <w:p w14:paraId="1CAE0A2E" w14:textId="5EC38F38" w:rsidR="000476E4" w:rsidRDefault="000476E4" w:rsidP="000476E4">
      <w:pPr>
        <w:pStyle w:val="Pquestionheadingsx"/>
      </w:pPr>
      <w:r>
        <w:t>Question 17</w:t>
      </w:r>
      <w:r w:rsidRPr="000476E4">
        <w:tab/>
      </w:r>
      <w:r w:rsidR="003A02C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1.6</w:t>
      </w:r>
      <w:r>
        <w:t>]</w:t>
      </w:r>
    </w:p>
    <w:p w14:paraId="147AF78B" w14:textId="77777777" w:rsidR="000476E4" w:rsidRPr="00EF02C5" w:rsidRDefault="000476E4" w:rsidP="000476E4">
      <w:pPr>
        <w:pStyle w:val="Pquestiontextmainstem"/>
      </w:pPr>
      <w:r w:rsidRPr="00EF02C5">
        <w:t>Evaluate the following.</w:t>
      </w:r>
    </w:p>
    <w:p w14:paraId="4C7751CF" w14:textId="3537034F" w:rsidR="000476E4" w:rsidRPr="00EF02C5" w:rsidRDefault="000476E4" w:rsidP="000476E4">
      <w:pPr>
        <w:pStyle w:val="Pquestiontextpartsa"/>
      </w:pPr>
      <w:r w:rsidRPr="000476E4">
        <w:rPr>
          <w:rStyle w:val="Cquestionpartlabelbold"/>
        </w:rPr>
        <w:t>(a)</w:t>
      </w:r>
      <w:r w:rsidRPr="000476E4">
        <w:tab/>
      </w:r>
      <w:r w:rsidRPr="00EF02C5">
        <w:rPr>
          <w:position w:val="-24"/>
          <w:lang w:eastAsia="en-US"/>
        </w:rPr>
        <w:object w:dxaOrig="780" w:dyaOrig="660" w14:anchorId="4FE6A85C">
          <v:shape id="_x0000_i1031" type="#_x0000_t75" style="width:39pt;height:33pt" o:ole="">
            <v:imagedata r:id="rId20" o:title=""/>
          </v:shape>
          <o:OLEObject Type="Embed" ProgID="Equation.3" ShapeID="_x0000_i1031" DrawAspect="Content" ObjectID="_1540572508" r:id="rId21"/>
        </w:object>
      </w:r>
      <w:r w:rsidRPr="000476E4">
        <w:tab/>
      </w:r>
      <w:r w:rsidR="00F71105">
        <w:tab/>
      </w:r>
      <w:r w:rsidR="00F71105">
        <w:tab/>
      </w:r>
      <w:r w:rsidR="00F71105">
        <w:tab/>
      </w:r>
      <w:r w:rsidR="00F71105">
        <w:tab/>
      </w:r>
      <w:r w:rsidRPr="000476E4">
        <w:rPr>
          <w:rStyle w:val="Cquestionpartlabelbold"/>
        </w:rPr>
        <w:t>(b)</w:t>
      </w:r>
      <w:r w:rsidR="00C54B8A">
        <w:t xml:space="preserve">  </w:t>
      </w:r>
      <w:r w:rsidRPr="00EF02C5">
        <w:t>(-3)</w:t>
      </w:r>
      <w:r w:rsidRPr="00EF02C5">
        <w:rPr>
          <w:vertAlign w:val="superscript"/>
        </w:rPr>
        <w:t>2</w:t>
      </w:r>
      <w:r w:rsidRPr="00EF02C5">
        <w:t xml:space="preserve"> × (-2)</w:t>
      </w:r>
      <w:r w:rsidRPr="00EF02C5">
        <w:rPr>
          <w:vertAlign w:val="superscript"/>
        </w:rPr>
        <w:t>3</w:t>
      </w:r>
    </w:p>
    <w:p w14:paraId="188A4286" w14:textId="77777777" w:rsidR="000476E4" w:rsidRDefault="000476E4" w:rsidP="00F71105">
      <w:pPr>
        <w:pStyle w:val="Pquestiontextmainstem"/>
      </w:pPr>
    </w:p>
    <w:p w14:paraId="7C10A002" w14:textId="77777777" w:rsidR="00F71105" w:rsidRDefault="00F71105" w:rsidP="00F71105">
      <w:pPr>
        <w:pStyle w:val="Pquestiontextmainstem"/>
      </w:pPr>
    </w:p>
    <w:p w14:paraId="52F09F61" w14:textId="77777777" w:rsidR="00C766BC" w:rsidRDefault="00C766BC" w:rsidP="00F71105">
      <w:pPr>
        <w:pStyle w:val="Pquestiontextmainstem"/>
      </w:pPr>
    </w:p>
    <w:p w14:paraId="741F391B" w14:textId="77777777" w:rsidR="00C766BC" w:rsidRPr="00EF02C5" w:rsidRDefault="00C766BC" w:rsidP="00F71105">
      <w:pPr>
        <w:pStyle w:val="Pquestiontextmainstem"/>
      </w:pPr>
    </w:p>
    <w:p w14:paraId="5BC9513A" w14:textId="362D009F" w:rsidR="000476E4" w:rsidRDefault="000476E4" w:rsidP="000476E4">
      <w:pPr>
        <w:pStyle w:val="Pquestionheadingsx"/>
      </w:pPr>
      <w:r>
        <w:t>Question 18</w:t>
      </w:r>
      <w:r w:rsidRPr="000476E4">
        <w:tab/>
      </w:r>
      <w:r w:rsidR="00C766B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2.3</w:t>
      </w:r>
      <w:r>
        <w:t>]</w:t>
      </w:r>
    </w:p>
    <w:p w14:paraId="0B26DDBC" w14:textId="77777777" w:rsidR="000476E4" w:rsidRPr="00EF02C5" w:rsidRDefault="000476E4" w:rsidP="000476E4">
      <w:pPr>
        <w:pStyle w:val="Pquestiontextmainstem"/>
      </w:pPr>
      <w:r w:rsidRPr="00EF02C5">
        <w:t>Calculate the following, writing your answer in simplest form.</w:t>
      </w:r>
    </w:p>
    <w:p w14:paraId="6D151A9C" w14:textId="782CE010" w:rsidR="000476E4" w:rsidRPr="00EF02C5" w:rsidRDefault="000476E4" w:rsidP="000476E4">
      <w:pPr>
        <w:pStyle w:val="Pquestiontextpartsa"/>
        <w:rPr>
          <w:bCs/>
          <w:lang w:eastAsia="en-US"/>
        </w:rPr>
      </w:pPr>
      <w:r w:rsidRPr="000476E4">
        <w:rPr>
          <w:rStyle w:val="Cquestionpartlabelbold"/>
        </w:rPr>
        <w:t>(a)</w:t>
      </w:r>
      <w:r w:rsidRPr="000476E4">
        <w:tab/>
      </w:r>
      <w:r w:rsidRPr="00EF02C5">
        <w:rPr>
          <w:position w:val="-24"/>
          <w:lang w:eastAsia="en-US"/>
        </w:rPr>
        <w:object w:dxaOrig="720" w:dyaOrig="640" w14:anchorId="5ED5A2CB">
          <v:shape id="_x0000_i1032" type="#_x0000_t75" style="width:36pt;height:32.25pt" o:ole="">
            <v:imagedata r:id="rId22" o:title=""/>
          </v:shape>
          <o:OLEObject Type="Embed" ProgID="Equation.DSMT4" ShapeID="_x0000_i1032" DrawAspect="Content" ObjectID="_1540572509" r:id="rId23"/>
        </w:object>
      </w:r>
      <w:r w:rsidRPr="00EF02C5">
        <w:fldChar w:fldCharType="begin"/>
      </w:r>
      <w:r w:rsidRPr="00EF02C5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EF02C5">
        <w:instrText xml:space="preserve"> </w:instrText>
      </w:r>
      <w:r w:rsidRPr="00EF02C5">
        <w:fldChar w:fldCharType="end"/>
      </w:r>
      <w:r w:rsidRPr="000476E4">
        <w:tab/>
      </w:r>
      <w:r w:rsidR="00F71105">
        <w:tab/>
      </w:r>
      <w:r w:rsidR="00F71105">
        <w:tab/>
      </w:r>
      <w:r w:rsidR="00F71105">
        <w:tab/>
      </w:r>
      <w:r w:rsidR="00F71105">
        <w:tab/>
      </w:r>
      <w:r w:rsidRPr="000476E4">
        <w:rPr>
          <w:rStyle w:val="Cquestionpartlabelbold"/>
        </w:rPr>
        <w:t>(b)</w:t>
      </w:r>
      <w:r w:rsidR="00C54B8A">
        <w:t xml:space="preserve">  </w:t>
      </w:r>
      <w:r w:rsidRPr="00EF02C5">
        <w:rPr>
          <w:position w:val="-24"/>
          <w:lang w:eastAsia="en-US"/>
        </w:rPr>
        <w:object w:dxaOrig="820" w:dyaOrig="620" w14:anchorId="73F0BDD5">
          <v:shape id="_x0000_i1033" type="#_x0000_t75" style="width:41.25pt;height:30.75pt" o:ole="">
            <v:imagedata r:id="rId24" o:title=""/>
          </v:shape>
          <o:OLEObject Type="Embed" ProgID="Equation.3" ShapeID="_x0000_i1033" DrawAspect="Content" ObjectID="_1540572510" r:id="rId25"/>
        </w:object>
      </w:r>
      <w:r w:rsidRPr="00EF02C5">
        <w:rPr>
          <w:bCs/>
          <w:lang w:eastAsia="en-US"/>
        </w:rPr>
        <w:fldChar w:fldCharType="begin"/>
      </w:r>
      <w:r w:rsidRPr="00EF02C5">
        <w:rPr>
          <w:bCs/>
          <w:lang w:eastAsia="en-US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bCs/>
                <w:i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12</m:t>
            </m: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 xml:space="preserve"> ÷ -</m:t>
        </m:r>
        <m:f>
          <m:fPr>
            <m:ctrlPr>
              <w:rPr>
                <w:rFonts w:ascii="Cambria Math" w:hAnsi="Cambria Math"/>
                <w:bCs/>
                <w:i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3</m:t>
            </m:r>
          </m:den>
        </m:f>
      </m:oMath>
      <w:r w:rsidRPr="00EF02C5">
        <w:rPr>
          <w:bCs/>
          <w:lang w:eastAsia="en-US"/>
        </w:rPr>
        <w:instrText xml:space="preserve"> </w:instrText>
      </w:r>
      <w:r w:rsidRPr="00EF02C5">
        <w:rPr>
          <w:bCs/>
          <w:lang w:eastAsia="en-US"/>
        </w:rPr>
        <w:fldChar w:fldCharType="end"/>
      </w:r>
      <w:r w:rsidRPr="00EF02C5">
        <w:rPr>
          <w:bCs/>
          <w:lang w:eastAsia="en-US"/>
        </w:rPr>
        <w:t xml:space="preserve"> </w:t>
      </w:r>
    </w:p>
    <w:p w14:paraId="5DAABE0B" w14:textId="77777777" w:rsidR="000476E4" w:rsidRDefault="000476E4" w:rsidP="00F71105">
      <w:pPr>
        <w:pStyle w:val="Pquestiontextmainstem"/>
        <w:rPr>
          <w:lang w:eastAsia="en-US"/>
        </w:rPr>
      </w:pPr>
    </w:p>
    <w:p w14:paraId="14F56D5A" w14:textId="77777777" w:rsidR="00C766BC" w:rsidRDefault="00C766BC" w:rsidP="00F71105">
      <w:pPr>
        <w:pStyle w:val="Pquestiontextmainstem"/>
        <w:rPr>
          <w:lang w:eastAsia="en-US"/>
        </w:rPr>
      </w:pPr>
    </w:p>
    <w:p w14:paraId="2670E186" w14:textId="77777777" w:rsidR="00C766BC" w:rsidRDefault="00C766BC" w:rsidP="00F71105">
      <w:pPr>
        <w:pStyle w:val="Pquestiontextmainstem"/>
        <w:rPr>
          <w:lang w:eastAsia="en-US"/>
        </w:rPr>
      </w:pPr>
    </w:p>
    <w:p w14:paraId="6CB3C14E" w14:textId="77777777" w:rsidR="00F71105" w:rsidRDefault="00F71105" w:rsidP="00F71105">
      <w:pPr>
        <w:pStyle w:val="Pquestiontextmainstem"/>
        <w:rPr>
          <w:lang w:eastAsia="en-US"/>
        </w:rPr>
      </w:pPr>
    </w:p>
    <w:p w14:paraId="553DFD57" w14:textId="290AAA8C" w:rsidR="000476E4" w:rsidRDefault="000476E4" w:rsidP="000476E4">
      <w:pPr>
        <w:pStyle w:val="Pquestionheadingsx"/>
      </w:pPr>
      <w:r>
        <w:t>Question 19</w:t>
      </w:r>
      <w:r w:rsidRPr="000476E4">
        <w:tab/>
      </w:r>
      <w:r w:rsidR="00C766BC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2.3</w:t>
      </w:r>
      <w:r>
        <w:t>]</w:t>
      </w:r>
    </w:p>
    <w:p w14:paraId="7A499112" w14:textId="77777777" w:rsidR="000476E4" w:rsidRPr="00EF02C5" w:rsidRDefault="000476E4" w:rsidP="000476E4">
      <w:pPr>
        <w:pStyle w:val="Pquestiontextmainstem"/>
      </w:pPr>
      <w:r w:rsidRPr="00EF02C5">
        <w:t>Calculate the following, writing your answer in simplest form.</w:t>
      </w:r>
    </w:p>
    <w:p w14:paraId="734F6103" w14:textId="1C848243" w:rsidR="000476E4" w:rsidRPr="00EF02C5" w:rsidRDefault="000476E4" w:rsidP="000476E4">
      <w:pPr>
        <w:pStyle w:val="Pquestiontextpartsa"/>
        <w:rPr>
          <w:lang w:eastAsia="en-US"/>
        </w:rPr>
      </w:pPr>
      <w:r w:rsidRPr="000476E4">
        <w:rPr>
          <w:rStyle w:val="Cquestionpartlabelbold"/>
        </w:rPr>
        <w:t>(a)</w:t>
      </w:r>
      <w:r w:rsidRPr="000476E4">
        <w:tab/>
      </w:r>
      <w:r w:rsidRPr="00EF02C5">
        <w:rPr>
          <w:bCs/>
          <w:lang w:eastAsia="en-US"/>
        </w:rPr>
        <w:t xml:space="preserve">6.99 – 3.12 </w:t>
      </w:r>
      <w:r w:rsidRPr="000476E4">
        <w:tab/>
      </w:r>
      <w:r w:rsidR="00F71105">
        <w:tab/>
      </w:r>
      <w:r w:rsidR="00F71105">
        <w:tab/>
      </w:r>
      <w:r w:rsidR="00F71105">
        <w:tab/>
      </w:r>
      <w:r w:rsidRPr="000476E4">
        <w:rPr>
          <w:rStyle w:val="Cquestionpartlabelbold"/>
        </w:rPr>
        <w:t>(b)</w:t>
      </w:r>
      <w:r w:rsidR="00C54B8A">
        <w:t xml:space="preserve">  </w:t>
      </w:r>
      <w:r w:rsidRPr="00EF02C5">
        <w:rPr>
          <w:position w:val="-28"/>
          <w:lang w:eastAsia="en-US"/>
        </w:rPr>
        <w:object w:dxaOrig="1100" w:dyaOrig="680" w14:anchorId="698E04C6">
          <v:shape id="_x0000_i1034" type="#_x0000_t75" style="width:54.75pt;height:33.75pt" o:ole="">
            <v:imagedata r:id="rId26" o:title=""/>
          </v:shape>
          <o:OLEObject Type="Embed" ProgID="Equation.3" ShapeID="_x0000_i1034" DrawAspect="Content" ObjectID="_1540572511" r:id="rId27"/>
        </w:object>
      </w:r>
      <w:r w:rsidRPr="00EF02C5">
        <w:rPr>
          <w:lang w:eastAsia="en-US"/>
        </w:rPr>
        <w:t xml:space="preserve"> ÷ -1.5</w:t>
      </w:r>
    </w:p>
    <w:p w14:paraId="4749AB7F" w14:textId="77777777" w:rsidR="000476E4" w:rsidRDefault="000476E4" w:rsidP="00F71105">
      <w:pPr>
        <w:pStyle w:val="Pquestiontextmainstem"/>
        <w:rPr>
          <w:lang w:eastAsia="en-US"/>
        </w:rPr>
      </w:pPr>
    </w:p>
    <w:p w14:paraId="54E8F2E2" w14:textId="77777777" w:rsidR="00F71105" w:rsidRDefault="00F71105" w:rsidP="00F71105">
      <w:pPr>
        <w:pStyle w:val="Pquestiontextmainstem"/>
        <w:rPr>
          <w:lang w:eastAsia="en-US"/>
        </w:rPr>
      </w:pPr>
    </w:p>
    <w:p w14:paraId="07BAAAA3" w14:textId="77777777" w:rsidR="00F71105" w:rsidRPr="00EF02C5" w:rsidRDefault="00F71105" w:rsidP="00F71105">
      <w:pPr>
        <w:pStyle w:val="Pquestiontextmainstem"/>
        <w:rPr>
          <w:lang w:eastAsia="en-US"/>
        </w:rPr>
      </w:pPr>
    </w:p>
    <w:p w14:paraId="462CDDE7" w14:textId="657E5FBD" w:rsidR="000476E4" w:rsidRDefault="000476E4" w:rsidP="000476E4">
      <w:pPr>
        <w:pStyle w:val="Pquestionheadingsx"/>
      </w:pPr>
      <w:r>
        <w:lastRenderedPageBreak/>
        <w:t>Question 20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2.5</w:t>
      </w:r>
      <w:r>
        <w:t>]</w:t>
      </w:r>
    </w:p>
    <w:p w14:paraId="70450744" w14:textId="77777777" w:rsidR="000476E4" w:rsidRPr="00EF02C5" w:rsidRDefault="000476E4" w:rsidP="000476E4">
      <w:pPr>
        <w:pStyle w:val="Pquestiontextmainstem"/>
      </w:pPr>
      <w:r w:rsidRPr="00EF02C5">
        <w:t>Find the percentage that is equivalent to each of the following.</w:t>
      </w:r>
    </w:p>
    <w:p w14:paraId="2334BDA2" w14:textId="5CC8389C" w:rsidR="000476E4" w:rsidRPr="00EF02C5" w:rsidRDefault="000476E4" w:rsidP="000476E4">
      <w:pPr>
        <w:pStyle w:val="Pquestiontextpartsa"/>
      </w:pPr>
      <w:r w:rsidRPr="000476E4">
        <w:rPr>
          <w:rStyle w:val="Cquestionpartlabelbold"/>
        </w:rPr>
        <w:t>(a)</w:t>
      </w:r>
      <w:r w:rsidRPr="000476E4">
        <w:tab/>
      </w:r>
      <w:r w:rsidRPr="00EF02C5">
        <w:t>0.85</w:t>
      </w:r>
      <w:r w:rsidRPr="000476E4">
        <w:tab/>
      </w:r>
      <w:r w:rsidR="00F71105">
        <w:tab/>
      </w:r>
      <w:r w:rsidR="00F71105">
        <w:tab/>
      </w:r>
      <w:r w:rsidR="00F71105">
        <w:tab/>
      </w:r>
      <w:r w:rsidR="00F71105">
        <w:tab/>
      </w:r>
      <w:r w:rsidRPr="000476E4">
        <w:rPr>
          <w:rStyle w:val="Cquestionpartlabelbold"/>
        </w:rPr>
        <w:t>(b)</w:t>
      </w:r>
      <w:r w:rsidR="00C54B8A">
        <w:t xml:space="preserve">  </w:t>
      </w:r>
      <w:r w:rsidRPr="00EF02C5">
        <w:t>2</w:t>
      </w:r>
      <w:r w:rsidRPr="00EF02C5">
        <w:rPr>
          <w:position w:val="-24"/>
          <w:lang w:eastAsia="en-US"/>
        </w:rPr>
        <w:object w:dxaOrig="360" w:dyaOrig="620" w14:anchorId="085A0D8E">
          <v:shape id="_x0000_i1035" type="#_x0000_t75" style="width:18pt;height:30.75pt" o:ole="">
            <v:imagedata r:id="rId28" o:title=""/>
          </v:shape>
          <o:OLEObject Type="Embed" ProgID="Equation.3" ShapeID="_x0000_i1035" DrawAspect="Content" ObjectID="_1540572512" r:id="rId29"/>
        </w:object>
      </w:r>
      <w:r w:rsidRPr="00EF02C5">
        <w:fldChar w:fldCharType="begin"/>
      </w:r>
      <w:r w:rsidRPr="00EF02C5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den>
        </m:f>
      </m:oMath>
      <w:r w:rsidRPr="00EF02C5">
        <w:instrText xml:space="preserve"> </w:instrText>
      </w:r>
      <w:r w:rsidRPr="00EF02C5">
        <w:fldChar w:fldCharType="end"/>
      </w:r>
    </w:p>
    <w:p w14:paraId="395BA221" w14:textId="77777777" w:rsidR="000476E4" w:rsidRPr="00EF02C5" w:rsidRDefault="000476E4" w:rsidP="00F71105">
      <w:pPr>
        <w:pStyle w:val="Pquestiontextmainstem"/>
      </w:pPr>
    </w:p>
    <w:p w14:paraId="0B67A143" w14:textId="77777777" w:rsidR="000476E4" w:rsidRPr="00EF02C5" w:rsidRDefault="000476E4" w:rsidP="00F71105">
      <w:pPr>
        <w:pStyle w:val="Pquestiontextmainstem"/>
      </w:pPr>
    </w:p>
    <w:p w14:paraId="4249C4F4" w14:textId="5A2A90F4" w:rsidR="000476E4" w:rsidRDefault="000476E4" w:rsidP="000476E4">
      <w:pPr>
        <w:pStyle w:val="Pquestionheadingsx"/>
      </w:pPr>
      <w:r>
        <w:t>Question 21</w:t>
      </w:r>
      <w:r w:rsidRPr="000476E4">
        <w:tab/>
      </w:r>
      <w:r w:rsidR="00C766B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2.6</w:t>
      </w:r>
      <w:r>
        <w:t>]</w:t>
      </w:r>
    </w:p>
    <w:p w14:paraId="21A22F94" w14:textId="77777777" w:rsidR="000476E4" w:rsidRPr="00EF02C5" w:rsidRDefault="000476E4" w:rsidP="000476E4">
      <w:pPr>
        <w:pStyle w:val="Pquestiontextmainstem"/>
        <w:rPr>
          <w:lang w:val="en-US" w:eastAsia="en-US"/>
        </w:rPr>
      </w:pPr>
      <w:r w:rsidRPr="00EF02C5">
        <w:rPr>
          <w:lang w:val="en-US" w:eastAsia="en-US"/>
        </w:rPr>
        <w:t xml:space="preserve">Kate achieved the following scores on three pieces of assessment: </w:t>
      </w:r>
    </w:p>
    <w:p w14:paraId="660808FF" w14:textId="7080843A" w:rsidR="000476E4" w:rsidRPr="00EF02C5" w:rsidRDefault="000476E4" w:rsidP="000476E4">
      <w:pPr>
        <w:pStyle w:val="Pquestiontextmainstem"/>
        <w:rPr>
          <w:lang w:val="en-US" w:eastAsia="en-US"/>
        </w:rPr>
      </w:pPr>
      <w:r w:rsidRPr="00EF02C5">
        <w:rPr>
          <w:lang w:val="en-US" w:eastAsia="en-US"/>
        </w:rPr>
        <w:t xml:space="preserve">English: </w:t>
      </w:r>
      <w:r w:rsidRPr="00EF02C5">
        <w:rPr>
          <w:position w:val="-24"/>
          <w:lang w:eastAsia="en-US"/>
        </w:rPr>
        <w:object w:dxaOrig="360" w:dyaOrig="620" w14:anchorId="3D784CAF">
          <v:shape id="_x0000_i1036" type="#_x0000_t75" style="width:18pt;height:30.75pt" o:ole="">
            <v:imagedata r:id="rId30" o:title=""/>
          </v:shape>
          <o:OLEObject Type="Embed" ProgID="Equation.3" ShapeID="_x0000_i1036" DrawAspect="Content" ObjectID="_1540572513" r:id="rId31"/>
        </w:object>
      </w:r>
      <w:r w:rsidRPr="00EF02C5">
        <w:rPr>
          <w:lang w:val="en-US" w:eastAsia="en-US"/>
        </w:rPr>
        <w:t xml:space="preserve"> </w:t>
      </w:r>
      <w:r w:rsidRPr="000476E4">
        <w:tab/>
      </w:r>
      <w:r w:rsidRPr="00EF02C5">
        <w:rPr>
          <w:lang w:val="en-US" w:eastAsia="en-US"/>
        </w:rPr>
        <w:t xml:space="preserve">Maths: </w:t>
      </w:r>
      <w:r w:rsidRPr="00EF02C5">
        <w:rPr>
          <w:position w:val="-24"/>
          <w:lang w:eastAsia="en-US"/>
        </w:rPr>
        <w:object w:dxaOrig="360" w:dyaOrig="620" w14:anchorId="4B22B9FB">
          <v:shape id="_x0000_i1037" type="#_x0000_t75" style="width:18pt;height:30.75pt" o:ole="">
            <v:imagedata r:id="rId32" o:title=""/>
          </v:shape>
          <o:OLEObject Type="Embed" ProgID="Equation.3" ShapeID="_x0000_i1037" DrawAspect="Content" ObjectID="_1540572514" r:id="rId33"/>
        </w:object>
      </w:r>
      <w:r w:rsidRPr="00EF02C5">
        <w:rPr>
          <w:lang w:val="en-US" w:eastAsia="en-US"/>
        </w:rPr>
        <w:t xml:space="preserve"> </w:t>
      </w:r>
      <w:r w:rsidRPr="000476E4">
        <w:tab/>
      </w:r>
      <w:r w:rsidRPr="00EF02C5">
        <w:rPr>
          <w:lang w:val="en-US" w:eastAsia="en-US"/>
        </w:rPr>
        <w:t>Science: 80%</w:t>
      </w:r>
      <w:r w:rsidRPr="00EF02C5">
        <w:rPr>
          <w:lang w:val="en-US" w:eastAsia="en-US"/>
        </w:rPr>
        <w:fldChar w:fldCharType="begin"/>
      </w:r>
      <w:r w:rsidRPr="00EF02C5">
        <w:rPr>
          <w:lang w:val="en-US" w:eastAsia="en-US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20</m:t>
            </m:r>
          </m:den>
        </m:f>
      </m:oMath>
      <w:r w:rsidRPr="00EF02C5">
        <w:rPr>
          <w:lang w:val="en-US" w:eastAsia="en-US"/>
        </w:rPr>
        <w:instrText xml:space="preserve"> </w:instrText>
      </w:r>
      <w:r w:rsidRPr="00EF02C5">
        <w:rPr>
          <w:lang w:val="en-US" w:eastAsia="en-US"/>
        </w:rPr>
        <w:fldChar w:fldCharType="end"/>
      </w:r>
    </w:p>
    <w:p w14:paraId="13D7AB45" w14:textId="716D9347" w:rsidR="000476E4" w:rsidRPr="00EF02C5" w:rsidRDefault="000476E4" w:rsidP="000476E4">
      <w:pPr>
        <w:pStyle w:val="Pquestiontextmainstem"/>
        <w:rPr>
          <w:lang w:val="en-US" w:eastAsia="en-US"/>
        </w:rPr>
      </w:pPr>
      <w:r w:rsidRPr="00EF02C5">
        <w:rPr>
          <w:lang w:val="en-GB" w:eastAsia="en-US"/>
        </w:rPr>
        <w:t xml:space="preserve">In which subject </w:t>
      </w:r>
      <w:r w:rsidRPr="00EF02C5">
        <w:rPr>
          <w:lang w:val="en-US" w:eastAsia="en-US"/>
        </w:rPr>
        <w:t xml:space="preserve">did she </w:t>
      </w:r>
      <w:r w:rsidR="003A02CC">
        <w:rPr>
          <w:lang w:val="en-US" w:eastAsia="en-US"/>
        </w:rPr>
        <w:t>ach</w:t>
      </w:r>
      <w:r w:rsidRPr="00EF02C5">
        <w:rPr>
          <w:lang w:val="en-US" w:eastAsia="en-US"/>
        </w:rPr>
        <w:t>eive the best result?</w:t>
      </w:r>
    </w:p>
    <w:p w14:paraId="53D238FA" w14:textId="77777777" w:rsidR="000476E4" w:rsidRDefault="000476E4" w:rsidP="000476E4">
      <w:pPr>
        <w:pStyle w:val="Pquestiontextmainstem"/>
        <w:rPr>
          <w:lang w:val="en-US" w:eastAsia="en-US"/>
        </w:rPr>
      </w:pPr>
    </w:p>
    <w:p w14:paraId="48EF158A" w14:textId="77777777" w:rsidR="00F71105" w:rsidRPr="00EF02C5" w:rsidRDefault="00F71105" w:rsidP="000476E4">
      <w:pPr>
        <w:pStyle w:val="Pquestiontextmainstem"/>
        <w:rPr>
          <w:lang w:val="en-US" w:eastAsia="en-US"/>
        </w:rPr>
      </w:pPr>
    </w:p>
    <w:p w14:paraId="23159CE9" w14:textId="7B5E5D46" w:rsidR="000476E4" w:rsidRDefault="000476E4" w:rsidP="000476E4">
      <w:pPr>
        <w:pStyle w:val="Pquestionheadingsx"/>
      </w:pPr>
      <w:r>
        <w:t>Question 22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2.8</w:t>
      </w:r>
      <w:r>
        <w:t>]</w:t>
      </w:r>
    </w:p>
    <w:p w14:paraId="40E0FF7D" w14:textId="08135FAF" w:rsidR="000476E4" w:rsidRPr="00EF02C5" w:rsidRDefault="00F71105" w:rsidP="000476E4">
      <w:pPr>
        <w:pStyle w:val="Pquestiontextmainstem"/>
      </w:pPr>
      <w:r>
        <w:t>Find</w:t>
      </w:r>
      <w:r w:rsidR="000476E4">
        <w:t xml:space="preserve"> the following.</w:t>
      </w:r>
    </w:p>
    <w:p w14:paraId="12B62D17" w14:textId="786FF1E5" w:rsidR="000476E4" w:rsidRPr="00EF02C5" w:rsidRDefault="000476E4" w:rsidP="000476E4">
      <w:pPr>
        <w:pStyle w:val="Pquestiontextpartsa"/>
      </w:pPr>
      <w:r w:rsidRPr="000476E4">
        <w:rPr>
          <w:rStyle w:val="Cquestionpartlabelbold"/>
        </w:rPr>
        <w:t>(a)</w:t>
      </w:r>
      <w:r w:rsidRPr="000476E4">
        <w:tab/>
      </w:r>
      <w:r w:rsidRPr="00EF02C5">
        <w:t xml:space="preserve">10% of $550 </w:t>
      </w:r>
      <w:r w:rsidRPr="000476E4">
        <w:tab/>
      </w:r>
      <w:r w:rsidR="00F71105">
        <w:tab/>
      </w:r>
      <w:r w:rsidR="00F71105">
        <w:tab/>
      </w:r>
      <w:r w:rsidRPr="000476E4">
        <w:rPr>
          <w:rStyle w:val="Cquestionpartlabelbold"/>
        </w:rPr>
        <w:t>(b)</w:t>
      </w:r>
      <w:r w:rsidR="00C54B8A">
        <w:t xml:space="preserve">  </w:t>
      </w:r>
      <w:r w:rsidRPr="00EF02C5">
        <w:t>120% of 40 minutes</w:t>
      </w:r>
    </w:p>
    <w:p w14:paraId="71EC7430" w14:textId="77777777" w:rsidR="000476E4" w:rsidRPr="00EF02C5" w:rsidRDefault="000476E4" w:rsidP="00F71105">
      <w:pPr>
        <w:pStyle w:val="Pquestiontextmainstem"/>
      </w:pPr>
    </w:p>
    <w:p w14:paraId="1732556B" w14:textId="77777777" w:rsidR="000476E4" w:rsidRDefault="000476E4" w:rsidP="00F71105">
      <w:pPr>
        <w:pStyle w:val="Pquestiontextmainstem"/>
      </w:pPr>
    </w:p>
    <w:p w14:paraId="1C102DCF" w14:textId="77777777" w:rsidR="00F71105" w:rsidRPr="00EF02C5" w:rsidRDefault="00F71105" w:rsidP="00F71105">
      <w:pPr>
        <w:pStyle w:val="Pquestiontextmainstem"/>
      </w:pPr>
    </w:p>
    <w:p w14:paraId="0F314913" w14:textId="3B2F667F" w:rsidR="000476E4" w:rsidRDefault="000476E4" w:rsidP="000476E4">
      <w:pPr>
        <w:pStyle w:val="Pquestionheadingsx"/>
      </w:pPr>
      <w:r>
        <w:t>Question 23</w:t>
      </w:r>
      <w:r w:rsidRPr="000476E4">
        <w:tab/>
      </w:r>
      <w:r w:rsidR="00C766B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2.9</w:t>
      </w:r>
      <w:r>
        <w:t>]</w:t>
      </w:r>
    </w:p>
    <w:p w14:paraId="0103A6A4" w14:textId="6EB6C680" w:rsidR="000476E4" w:rsidRPr="00EF02C5" w:rsidRDefault="000476E4" w:rsidP="000476E4">
      <w:pPr>
        <w:pStyle w:val="Pquestiontextmainstem"/>
      </w:pPr>
      <w:r w:rsidRPr="00EF02C5">
        <w:t xml:space="preserve">Phil </w:t>
      </w:r>
      <w:r w:rsidR="00F71105">
        <w:t>buys</w:t>
      </w:r>
      <w:r w:rsidRPr="00EF02C5">
        <w:t xml:space="preserve"> $5000 worth of shares. At the end of the first week</w:t>
      </w:r>
      <w:r w:rsidR="00F71105">
        <w:t xml:space="preserve"> after buying them</w:t>
      </w:r>
      <w:r w:rsidRPr="00EF02C5">
        <w:t>, the shares</w:t>
      </w:r>
      <w:r>
        <w:t xml:space="preserve"> have increased in value by 4%.</w:t>
      </w:r>
    </w:p>
    <w:p w14:paraId="041CA0F9" w14:textId="54FACF4E" w:rsidR="000476E4" w:rsidRPr="00EF02C5" w:rsidRDefault="000476E4" w:rsidP="000476E4">
      <w:pPr>
        <w:pStyle w:val="Pquestiontextpartsa"/>
      </w:pPr>
      <w:r w:rsidRPr="000476E4">
        <w:rPr>
          <w:rStyle w:val="Cquestionpartlabelbold"/>
        </w:rPr>
        <w:t>(a)</w:t>
      </w:r>
      <w:r w:rsidRPr="000476E4">
        <w:tab/>
      </w:r>
      <w:r w:rsidRPr="00EF02C5">
        <w:t>What is the total value of the shares after the first week?</w:t>
      </w:r>
    </w:p>
    <w:p w14:paraId="59581732" w14:textId="77777777" w:rsidR="000476E4" w:rsidRPr="00EF02C5" w:rsidRDefault="000476E4" w:rsidP="00F71105">
      <w:pPr>
        <w:pStyle w:val="Pquestiontextmainstem"/>
      </w:pPr>
    </w:p>
    <w:p w14:paraId="237EBAFB" w14:textId="77777777" w:rsidR="000476E4" w:rsidRPr="00EF02C5" w:rsidRDefault="000476E4" w:rsidP="00F71105">
      <w:pPr>
        <w:pStyle w:val="Pquestiontextmainstem"/>
      </w:pPr>
    </w:p>
    <w:p w14:paraId="4FD7F34B" w14:textId="77777777" w:rsidR="000476E4" w:rsidRPr="00EF02C5" w:rsidRDefault="000476E4" w:rsidP="00F71105">
      <w:pPr>
        <w:pStyle w:val="Pquestiontextmainstem"/>
      </w:pPr>
    </w:p>
    <w:p w14:paraId="2A9D625C" w14:textId="6DEE255C" w:rsidR="000476E4" w:rsidRPr="00EF02C5" w:rsidRDefault="000476E4" w:rsidP="000476E4">
      <w:pPr>
        <w:pStyle w:val="Pquestiontextpartsa"/>
      </w:pPr>
      <w:r w:rsidRPr="000476E4">
        <w:rPr>
          <w:rStyle w:val="Cquestionpartlabelbold"/>
        </w:rPr>
        <w:t>(b)</w:t>
      </w:r>
      <w:r w:rsidRPr="000476E4">
        <w:tab/>
      </w:r>
      <w:r w:rsidRPr="00EF02C5">
        <w:t>By the end of the second week, the share price had decreased by 4% of its value at the end of the first week. What is the total value of the shares at the end of the second week?</w:t>
      </w:r>
    </w:p>
    <w:p w14:paraId="72D31C4A" w14:textId="77777777" w:rsidR="000476E4" w:rsidRPr="00EF02C5" w:rsidRDefault="000476E4" w:rsidP="000476E4">
      <w:pPr>
        <w:pStyle w:val="Pquestiontextpartsa"/>
        <w:rPr>
          <w:szCs w:val="20"/>
        </w:rPr>
      </w:pPr>
    </w:p>
    <w:p w14:paraId="27F13DEB" w14:textId="77777777" w:rsidR="000476E4" w:rsidRPr="00EF02C5" w:rsidRDefault="000476E4" w:rsidP="00F71105">
      <w:pPr>
        <w:pStyle w:val="Pquestiontextmainstem"/>
      </w:pPr>
    </w:p>
    <w:p w14:paraId="70CD1ABE" w14:textId="1E7FDF23" w:rsidR="000476E4" w:rsidRDefault="000476E4" w:rsidP="000476E4">
      <w:pPr>
        <w:pStyle w:val="Pquestionheadingsx"/>
      </w:pPr>
      <w:r>
        <w:t>Question 24</w:t>
      </w:r>
      <w:r w:rsidRPr="000476E4">
        <w:tab/>
      </w:r>
      <w:r w:rsidR="00C766B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3.2</w:t>
      </w:r>
      <w:r>
        <w:t>]</w:t>
      </w:r>
    </w:p>
    <w:p w14:paraId="6CE11DBC" w14:textId="26C9750F" w:rsidR="000476E4" w:rsidRPr="00EF02C5" w:rsidRDefault="000476E4" w:rsidP="000476E4">
      <w:pPr>
        <w:pStyle w:val="Pquestiontextmainstem"/>
        <w:rPr>
          <w:lang w:val="en-GB" w:eastAsia="en-US"/>
        </w:rPr>
      </w:pPr>
      <w:r w:rsidRPr="00EF02C5">
        <w:rPr>
          <w:lang w:val="en-GB" w:eastAsia="en-US"/>
        </w:rPr>
        <w:t>If</w:t>
      </w:r>
      <w:r w:rsidRPr="00F71105">
        <w:rPr>
          <w:rStyle w:val="Cmathsexpressions"/>
          <w:i/>
          <w:iCs/>
        </w:rPr>
        <w:t xml:space="preserve"> x</w:t>
      </w:r>
      <w:r w:rsidRPr="00EF02C5">
        <w:rPr>
          <w:lang w:val="en-GB" w:eastAsia="en-US"/>
        </w:rPr>
        <w:t xml:space="preserve"> = 4 and </w:t>
      </w:r>
      <w:r w:rsidRPr="00F71105">
        <w:rPr>
          <w:rStyle w:val="Cmathsexpressions"/>
          <w:i/>
          <w:iCs/>
        </w:rPr>
        <w:t>y</w:t>
      </w:r>
      <w:r w:rsidRPr="00EF02C5">
        <w:rPr>
          <w:lang w:val="en-GB" w:eastAsia="en-US"/>
        </w:rPr>
        <w:t xml:space="preserve"> = 6</w:t>
      </w:r>
      <w:r w:rsidR="0005263D">
        <w:rPr>
          <w:lang w:val="en-GB" w:eastAsia="en-US"/>
        </w:rPr>
        <w:t>,</w:t>
      </w:r>
      <w:r w:rsidRPr="00EF02C5">
        <w:rPr>
          <w:lang w:val="en-GB" w:eastAsia="en-US"/>
        </w:rPr>
        <w:t xml:space="preserve"> calculate the value of the following.</w:t>
      </w:r>
    </w:p>
    <w:p w14:paraId="133EAC70" w14:textId="369B7FF9" w:rsidR="000476E4" w:rsidRPr="00EF02C5" w:rsidRDefault="000476E4" w:rsidP="000476E4">
      <w:pPr>
        <w:pStyle w:val="Pquestiontextpartsa"/>
      </w:pPr>
      <w:r w:rsidRPr="000476E4">
        <w:rPr>
          <w:rStyle w:val="Cquestionpartlabelbold"/>
        </w:rPr>
        <w:t>(a)</w:t>
      </w:r>
      <w:r w:rsidRPr="000476E4">
        <w:tab/>
      </w:r>
      <w:r w:rsidRPr="00EF02C5">
        <w:rPr>
          <w:lang w:val="en-GB" w:eastAsia="en-US"/>
        </w:rPr>
        <w:t>2</w:t>
      </w:r>
      <w:r w:rsidRPr="00F71105">
        <w:rPr>
          <w:rStyle w:val="Cmathsexpressions"/>
          <w:i/>
          <w:iCs/>
        </w:rPr>
        <w:t>x</w:t>
      </w:r>
      <w:r w:rsidRPr="00EF02C5">
        <w:rPr>
          <w:lang w:val="en-GB" w:eastAsia="en-US"/>
        </w:rPr>
        <w:t xml:space="preserve"> + </w:t>
      </w:r>
      <w:r w:rsidRPr="00F71105">
        <w:rPr>
          <w:rStyle w:val="Cmathsexpressions"/>
          <w:i/>
          <w:iCs/>
        </w:rPr>
        <w:t>y</w:t>
      </w:r>
      <w:r w:rsidRPr="00EF02C5">
        <w:rPr>
          <w:lang w:val="en-GB" w:eastAsia="en-US"/>
        </w:rPr>
        <w:t xml:space="preserve"> </w:t>
      </w:r>
      <w:r w:rsidRPr="000476E4">
        <w:tab/>
      </w:r>
      <w:r w:rsidR="0005263D">
        <w:tab/>
      </w:r>
      <w:r w:rsidR="0005263D">
        <w:tab/>
      </w:r>
      <w:r w:rsidR="0005263D">
        <w:tab/>
      </w:r>
      <w:r w:rsidR="0005263D">
        <w:tab/>
      </w:r>
      <w:r w:rsidRPr="000476E4">
        <w:rPr>
          <w:rStyle w:val="Cquestionpartlabelbold"/>
        </w:rPr>
        <w:t>(b)</w:t>
      </w:r>
      <w:r w:rsidR="00C54B8A">
        <w:t xml:space="preserve">  </w:t>
      </w:r>
      <w:r w:rsidRPr="00EF02C5">
        <w:rPr>
          <w:position w:val="-30"/>
          <w:lang w:val="en-GB" w:eastAsia="en-US"/>
        </w:rPr>
        <w:object w:dxaOrig="999" w:dyaOrig="680" w14:anchorId="21E253FC">
          <v:shape id="_x0000_i1038" type="#_x0000_t75" style="width:50.25pt;height:33.75pt" o:ole="">
            <v:imagedata r:id="rId34" o:title=""/>
          </v:shape>
          <o:OLEObject Type="Embed" ProgID="Equation.3" ShapeID="_x0000_i1038" DrawAspect="Content" ObjectID="_1540572515" r:id="rId35"/>
        </w:object>
      </w:r>
      <w:r w:rsidRPr="00EF02C5">
        <w:fldChar w:fldCharType="begin"/>
      </w:r>
      <w:r w:rsidRPr="00EF02C5">
        <w:instrText xml:space="preserve"> QUOTE </w:instrTex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  <w:lang w:val="en-GB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  <w:lang w:val="en-GB" w:eastAsia="en-US"/>
              </w:rPr>
              <m:t>4(3x+y)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 w:val="32"/>
                    <w:szCs w:val="32"/>
                    <w:lang w:val="en-GB"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32"/>
                    <w:szCs w:val="32"/>
                    <w:lang w:val="en-GB" w:eastAsia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32"/>
                    <w:szCs w:val="32"/>
                    <w:lang w:val="en-GB" w:eastAsia="en-US"/>
                  </w:rPr>
                  <m:t>2</m:t>
                </m:r>
              </m:sup>
            </m:sSup>
          </m:den>
        </m:f>
      </m:oMath>
      <w:r w:rsidRPr="00EF02C5">
        <w:instrText xml:space="preserve"> </w:instrText>
      </w:r>
      <w:r w:rsidRPr="00EF02C5">
        <w:fldChar w:fldCharType="end"/>
      </w:r>
    </w:p>
    <w:p w14:paraId="6669F0F8" w14:textId="77777777" w:rsidR="000476E4" w:rsidRPr="00EF02C5" w:rsidRDefault="000476E4" w:rsidP="00F71105">
      <w:pPr>
        <w:pStyle w:val="Pquestiontextmainstem"/>
      </w:pPr>
    </w:p>
    <w:p w14:paraId="094E4159" w14:textId="77777777" w:rsidR="000476E4" w:rsidRPr="00EF02C5" w:rsidRDefault="000476E4" w:rsidP="00F71105">
      <w:pPr>
        <w:pStyle w:val="Pquestiontextmainstem"/>
      </w:pPr>
    </w:p>
    <w:p w14:paraId="0787D7C0" w14:textId="616207BC" w:rsidR="000476E4" w:rsidRDefault="000476E4" w:rsidP="000476E4">
      <w:pPr>
        <w:pStyle w:val="Pquestionheadingsx"/>
      </w:pPr>
      <w:r>
        <w:lastRenderedPageBreak/>
        <w:t>Question 25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3.4</w:t>
      </w:r>
      <w:r w:rsidR="003A02CC">
        <w:t>, 3.5</w:t>
      </w:r>
      <w:r>
        <w:t>]</w:t>
      </w:r>
    </w:p>
    <w:p w14:paraId="1A2DB259" w14:textId="3D683264" w:rsidR="000476E4" w:rsidRPr="00EF02C5" w:rsidRDefault="000476E4" w:rsidP="000476E4">
      <w:pPr>
        <w:pStyle w:val="Pquestiontextmainstem"/>
        <w:rPr>
          <w:lang w:val="en-GB"/>
        </w:rPr>
      </w:pPr>
      <w:r w:rsidRPr="00EF02C5">
        <w:rPr>
          <w:lang w:val="en-GB"/>
        </w:rPr>
        <w:t>Simplify the following</w:t>
      </w:r>
      <w:r>
        <w:rPr>
          <w:lang w:val="en-GB"/>
        </w:rPr>
        <w:t>.</w:t>
      </w:r>
    </w:p>
    <w:p w14:paraId="661FD0F4" w14:textId="39D45C4D" w:rsidR="000476E4" w:rsidRPr="00F71105" w:rsidRDefault="000476E4" w:rsidP="000476E4">
      <w:pPr>
        <w:pStyle w:val="Pquestiontextpartsa"/>
        <w:rPr>
          <w:rStyle w:val="Cmathsexpressions"/>
          <w:i/>
          <w:iCs/>
        </w:rPr>
      </w:pPr>
      <w:r w:rsidRPr="000476E4">
        <w:rPr>
          <w:rStyle w:val="Cquestionpartlabelbold"/>
        </w:rPr>
        <w:t>(a)</w:t>
      </w:r>
      <w:r w:rsidRPr="000476E4">
        <w:tab/>
      </w:r>
      <w:r w:rsidRPr="00EF02C5">
        <w:rPr>
          <w:lang w:val="en-GB"/>
        </w:rPr>
        <w:t>2</w:t>
      </w:r>
      <w:r w:rsidRPr="00F71105">
        <w:rPr>
          <w:rStyle w:val="Cmathsexpressions"/>
          <w:i/>
          <w:iCs/>
        </w:rPr>
        <w:t xml:space="preserve">a </w:t>
      </w:r>
      <w:r w:rsidRPr="00EF02C5">
        <w:rPr>
          <w:lang w:val="en-GB"/>
        </w:rPr>
        <w:t>+ 6</w:t>
      </w:r>
      <w:r w:rsidRPr="00F71105">
        <w:rPr>
          <w:rStyle w:val="Cmathsexpressions"/>
          <w:i/>
          <w:iCs/>
        </w:rPr>
        <w:t>b</w:t>
      </w:r>
      <w:r w:rsidRPr="00EF02C5">
        <w:rPr>
          <w:lang w:val="en-GB"/>
        </w:rPr>
        <w:t xml:space="preserve"> + 5</w:t>
      </w:r>
      <w:r w:rsidRPr="00F71105">
        <w:rPr>
          <w:rStyle w:val="Cmathsexpressions"/>
          <w:i/>
          <w:iCs/>
        </w:rPr>
        <w:t>a</w:t>
      </w:r>
      <w:r w:rsidRPr="00EF02C5">
        <w:rPr>
          <w:lang w:val="en-GB"/>
        </w:rPr>
        <w:t xml:space="preserve"> – 4</w:t>
      </w:r>
      <w:r w:rsidRPr="00F71105">
        <w:rPr>
          <w:rStyle w:val="Cmathsexpressions"/>
          <w:i/>
          <w:iCs/>
        </w:rPr>
        <w:t>b</w:t>
      </w:r>
      <w:r w:rsidRPr="000476E4">
        <w:tab/>
      </w:r>
      <w:r w:rsidR="0005263D">
        <w:tab/>
      </w:r>
      <w:r w:rsidR="0005263D">
        <w:tab/>
      </w:r>
      <w:r w:rsidR="0005263D">
        <w:tab/>
      </w:r>
      <w:r w:rsidRPr="000476E4">
        <w:rPr>
          <w:rStyle w:val="Cquestionpartlabelbold"/>
        </w:rPr>
        <w:t>(b)</w:t>
      </w:r>
      <w:r w:rsidR="00C54B8A">
        <w:t xml:space="preserve">  </w:t>
      </w:r>
      <w:r w:rsidRPr="00EF02C5">
        <w:t>4</w:t>
      </w:r>
      <w:r w:rsidRPr="00F71105">
        <w:rPr>
          <w:rStyle w:val="Cmathsexpressions"/>
          <w:i/>
          <w:iCs/>
        </w:rPr>
        <w:t xml:space="preserve">a </w:t>
      </w:r>
      <w:r w:rsidRPr="00EF02C5">
        <w:t>× 8</w:t>
      </w:r>
      <w:r w:rsidRPr="00F71105">
        <w:rPr>
          <w:rStyle w:val="Cmathsexpressions"/>
          <w:i/>
          <w:iCs/>
        </w:rPr>
        <w:t xml:space="preserve">a </w:t>
      </w:r>
      <w:r w:rsidRPr="00EF02C5">
        <w:t>× -</w:t>
      </w:r>
      <w:r w:rsidRPr="00F71105">
        <w:rPr>
          <w:rStyle w:val="Cmathsexpressions"/>
          <w:i/>
          <w:iCs/>
        </w:rPr>
        <w:t>b</w:t>
      </w:r>
    </w:p>
    <w:p w14:paraId="6DA00B90" w14:textId="77777777" w:rsidR="000476E4" w:rsidRPr="00EF02C5" w:rsidRDefault="000476E4" w:rsidP="000476E4">
      <w:pPr>
        <w:pStyle w:val="Pquestiontextpartsa"/>
      </w:pPr>
    </w:p>
    <w:p w14:paraId="2FE874DF" w14:textId="77777777" w:rsidR="000476E4" w:rsidRPr="00EF02C5" w:rsidRDefault="000476E4" w:rsidP="00F71105">
      <w:pPr>
        <w:pStyle w:val="Pquestiontextmainstem"/>
      </w:pPr>
    </w:p>
    <w:p w14:paraId="03D855AC" w14:textId="77777777" w:rsidR="000476E4" w:rsidRPr="00EF02C5" w:rsidRDefault="000476E4" w:rsidP="00F71105">
      <w:pPr>
        <w:pStyle w:val="Pquestiontextmainstem"/>
      </w:pPr>
    </w:p>
    <w:p w14:paraId="016C8372" w14:textId="1EC33498" w:rsidR="000476E4" w:rsidRDefault="000476E4" w:rsidP="000476E4">
      <w:pPr>
        <w:pStyle w:val="Pquestionheadingsx"/>
      </w:pPr>
      <w:r>
        <w:t>Question 26</w:t>
      </w:r>
      <w:r w:rsidRPr="000476E4">
        <w:tab/>
      </w:r>
      <w:r w:rsidR="00C766B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3.</w:t>
      </w:r>
      <w:r w:rsidR="003A02CC">
        <w:t>6</w:t>
      </w:r>
      <w:r>
        <w:t>]</w:t>
      </w:r>
    </w:p>
    <w:p w14:paraId="1D5B65FA" w14:textId="77777777" w:rsidR="000476E4" w:rsidRPr="00EF02C5" w:rsidRDefault="000476E4" w:rsidP="000476E4">
      <w:pPr>
        <w:pStyle w:val="Pquestiontextmainstem"/>
        <w:rPr>
          <w:lang w:val="en-GB"/>
        </w:rPr>
      </w:pPr>
      <w:r w:rsidRPr="00EF02C5">
        <w:rPr>
          <w:lang w:val="en-GB"/>
        </w:rPr>
        <w:t>Exp</w:t>
      </w:r>
      <w:r>
        <w:rPr>
          <w:lang w:val="en-GB"/>
        </w:rPr>
        <w:t>and and simplify the following.</w:t>
      </w:r>
    </w:p>
    <w:p w14:paraId="5663EE07" w14:textId="0B56A332" w:rsidR="000476E4" w:rsidRPr="00EF02C5" w:rsidRDefault="000476E4" w:rsidP="000476E4">
      <w:pPr>
        <w:pStyle w:val="Pquestiontextpartsa"/>
      </w:pPr>
      <w:r w:rsidRPr="000476E4">
        <w:rPr>
          <w:rStyle w:val="Cquestionpartlabelbold"/>
        </w:rPr>
        <w:t>(a)</w:t>
      </w:r>
      <w:r w:rsidRPr="000476E4">
        <w:tab/>
      </w:r>
      <w:r w:rsidRPr="00EF02C5">
        <w:rPr>
          <w:lang w:val="en-GB"/>
        </w:rPr>
        <w:t>2(3</w:t>
      </w:r>
      <w:r w:rsidRPr="00F71105">
        <w:rPr>
          <w:rStyle w:val="Cmathsexpressions"/>
          <w:i/>
          <w:iCs/>
        </w:rPr>
        <w:t>x</w:t>
      </w:r>
      <w:r w:rsidRPr="00EF02C5">
        <w:rPr>
          <w:lang w:val="en-GB"/>
        </w:rPr>
        <w:t xml:space="preserve"> + 5)  </w:t>
      </w:r>
      <w:r w:rsidRPr="000476E4">
        <w:tab/>
      </w:r>
      <w:r w:rsidR="0005263D">
        <w:tab/>
      </w:r>
      <w:r w:rsidR="0005263D">
        <w:tab/>
      </w:r>
      <w:r w:rsidR="0005263D">
        <w:tab/>
      </w:r>
      <w:r w:rsidR="0005263D">
        <w:tab/>
      </w:r>
      <w:r w:rsidRPr="000476E4">
        <w:rPr>
          <w:rStyle w:val="Cquestionpartlabelbold"/>
        </w:rPr>
        <w:t>(b)</w:t>
      </w:r>
      <w:r w:rsidR="00C54B8A">
        <w:t xml:space="preserve">  </w:t>
      </w:r>
      <w:r w:rsidRPr="00EF02C5">
        <w:rPr>
          <w:lang w:val="en-GB"/>
        </w:rPr>
        <w:t xml:space="preserve">3(2 + </w:t>
      </w:r>
      <w:r w:rsidRPr="00F71105">
        <w:rPr>
          <w:rStyle w:val="Cmathsexpressions"/>
          <w:i/>
          <w:iCs/>
        </w:rPr>
        <w:t>x</w:t>
      </w:r>
      <w:r w:rsidRPr="00EF02C5">
        <w:rPr>
          <w:lang w:val="en-GB"/>
        </w:rPr>
        <w:t>) – 4(</w:t>
      </w:r>
      <w:r w:rsidRPr="00F71105">
        <w:rPr>
          <w:rStyle w:val="Cmathsexpressions"/>
          <w:i/>
          <w:iCs/>
        </w:rPr>
        <w:t>x</w:t>
      </w:r>
      <w:r w:rsidRPr="00EF02C5">
        <w:rPr>
          <w:lang w:val="en-GB"/>
        </w:rPr>
        <w:t xml:space="preserve"> – 2)</w:t>
      </w:r>
    </w:p>
    <w:p w14:paraId="52AF63F3" w14:textId="77777777" w:rsidR="000476E4" w:rsidRDefault="000476E4" w:rsidP="00F71105">
      <w:pPr>
        <w:pStyle w:val="Pquestiontextmainstem"/>
      </w:pPr>
    </w:p>
    <w:p w14:paraId="1A6ECFC9" w14:textId="77777777" w:rsidR="0005263D" w:rsidRDefault="0005263D" w:rsidP="00F71105">
      <w:pPr>
        <w:pStyle w:val="Pquestiontextmainstem"/>
      </w:pPr>
    </w:p>
    <w:p w14:paraId="3AFB63B6" w14:textId="3F35489A" w:rsidR="000476E4" w:rsidRDefault="000476E4" w:rsidP="000476E4">
      <w:pPr>
        <w:pStyle w:val="Pquestionheadingsx"/>
      </w:pPr>
      <w:r>
        <w:t>Question 27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3.7</w:t>
      </w:r>
      <w:r>
        <w:t>]</w:t>
      </w:r>
    </w:p>
    <w:p w14:paraId="2D9A4037" w14:textId="77777777" w:rsidR="000476E4" w:rsidRPr="00EF02C5" w:rsidRDefault="000476E4" w:rsidP="000476E4">
      <w:pPr>
        <w:pStyle w:val="Pquestiontextmainstem"/>
        <w:rPr>
          <w:rFonts w:eastAsia="SimSun"/>
          <w:noProof/>
          <w:lang w:eastAsia="zh-CN"/>
        </w:rPr>
      </w:pPr>
      <w:r w:rsidRPr="00EF02C5">
        <w:rPr>
          <w:rFonts w:eastAsia="SimSun"/>
          <w:noProof/>
          <w:lang w:eastAsia="zh-CN"/>
        </w:rPr>
        <w:t>Factorise the following expressions.</w:t>
      </w:r>
    </w:p>
    <w:p w14:paraId="119E36C7" w14:textId="0BDED0AB" w:rsidR="000476E4" w:rsidRPr="00EF02C5" w:rsidRDefault="000476E4" w:rsidP="000476E4">
      <w:pPr>
        <w:pStyle w:val="Pquestiontextpartsa"/>
        <w:rPr>
          <w:rFonts w:eastAsia="SimSun"/>
          <w:noProof/>
          <w:lang w:eastAsia="zh-CN"/>
        </w:rPr>
      </w:pPr>
      <w:r w:rsidRPr="000476E4">
        <w:rPr>
          <w:rStyle w:val="Cquestionpartlabelbold"/>
          <w:rFonts w:eastAsia="SimSun"/>
        </w:rPr>
        <w:t>(a)</w:t>
      </w:r>
      <w:r w:rsidRPr="000476E4">
        <w:rPr>
          <w:rFonts w:eastAsia="SimSun"/>
        </w:rPr>
        <w:tab/>
      </w:r>
      <w:r w:rsidRPr="00EF02C5">
        <w:rPr>
          <w:rFonts w:eastAsia="SimSun"/>
          <w:noProof/>
          <w:lang w:eastAsia="zh-CN"/>
        </w:rPr>
        <w:t>15</w:t>
      </w:r>
      <w:r w:rsidRPr="00F71105">
        <w:rPr>
          <w:rStyle w:val="Cmathsexpressions"/>
          <w:rFonts w:eastAsia="SimSun"/>
          <w:i/>
          <w:iCs/>
        </w:rPr>
        <w:t xml:space="preserve">a </w:t>
      </w:r>
      <w:r w:rsidRPr="00EF02C5">
        <w:rPr>
          <w:rFonts w:eastAsia="SimSun"/>
          <w:noProof/>
          <w:lang w:eastAsia="zh-CN"/>
        </w:rPr>
        <w:t>– 25</w:t>
      </w:r>
      <w:r w:rsidRPr="000476E4">
        <w:rPr>
          <w:rFonts w:eastAsia="SimSun"/>
        </w:rPr>
        <w:tab/>
      </w:r>
      <w:r w:rsidR="0005263D">
        <w:rPr>
          <w:rFonts w:eastAsia="SimSun"/>
        </w:rPr>
        <w:tab/>
      </w:r>
      <w:r w:rsidR="0005263D">
        <w:rPr>
          <w:rFonts w:eastAsia="SimSun"/>
        </w:rPr>
        <w:tab/>
      </w:r>
      <w:r w:rsidR="0005263D">
        <w:rPr>
          <w:rFonts w:eastAsia="SimSun"/>
        </w:rPr>
        <w:tab/>
      </w:r>
      <w:r w:rsidR="0005263D">
        <w:rPr>
          <w:rFonts w:eastAsia="SimSun"/>
        </w:rPr>
        <w:tab/>
      </w:r>
      <w:r w:rsidRPr="000476E4">
        <w:rPr>
          <w:rStyle w:val="Cquestionpartlabelbold"/>
          <w:rFonts w:eastAsia="SimSun"/>
        </w:rPr>
        <w:t>(b)</w:t>
      </w:r>
      <w:r w:rsidR="00C54B8A">
        <w:rPr>
          <w:rFonts w:eastAsia="SimSun"/>
        </w:rPr>
        <w:t xml:space="preserve">  </w:t>
      </w:r>
      <w:r w:rsidRPr="00EF02C5">
        <w:rPr>
          <w:rFonts w:eastAsia="SimSun"/>
          <w:noProof/>
          <w:lang w:eastAsia="zh-CN"/>
        </w:rPr>
        <w:t>8</w:t>
      </w:r>
      <w:r w:rsidRPr="00F71105">
        <w:rPr>
          <w:rStyle w:val="Cmathsexpressions"/>
          <w:rFonts w:eastAsia="SimSun"/>
          <w:i/>
          <w:iCs/>
        </w:rPr>
        <w:t>mn</w:t>
      </w:r>
      <w:r w:rsidRPr="00EF02C5">
        <w:rPr>
          <w:rFonts w:eastAsia="SimSun"/>
          <w:noProof/>
          <w:vertAlign w:val="superscript"/>
          <w:lang w:eastAsia="zh-CN"/>
        </w:rPr>
        <w:t>2</w:t>
      </w:r>
      <w:r w:rsidRPr="00EF02C5">
        <w:rPr>
          <w:rFonts w:eastAsia="SimSun"/>
          <w:noProof/>
          <w:lang w:eastAsia="zh-CN"/>
        </w:rPr>
        <w:t xml:space="preserve"> + 12</w:t>
      </w:r>
      <w:r w:rsidRPr="00F71105">
        <w:rPr>
          <w:rStyle w:val="Cmathsexpressions"/>
          <w:rFonts w:eastAsia="SimSun"/>
          <w:i/>
          <w:iCs/>
        </w:rPr>
        <w:t>m</w:t>
      </w:r>
      <w:r w:rsidRPr="00EF02C5">
        <w:rPr>
          <w:rFonts w:eastAsia="SimSun"/>
          <w:noProof/>
          <w:vertAlign w:val="superscript"/>
          <w:lang w:eastAsia="zh-CN"/>
        </w:rPr>
        <w:t>2</w:t>
      </w:r>
      <w:r w:rsidRPr="00F71105">
        <w:rPr>
          <w:rStyle w:val="Cmathsexpressions"/>
          <w:rFonts w:eastAsia="SimSun"/>
          <w:i/>
          <w:iCs/>
        </w:rPr>
        <w:t>n</w:t>
      </w:r>
    </w:p>
    <w:p w14:paraId="7DA83DFD" w14:textId="687FF6EC" w:rsidR="000476E4" w:rsidRDefault="000476E4" w:rsidP="00F71105">
      <w:pPr>
        <w:pStyle w:val="Pquestiontextmainstem"/>
        <w:rPr>
          <w:rFonts w:eastAsia="SimSun"/>
          <w:noProof/>
          <w:lang w:eastAsia="zh-CN"/>
        </w:rPr>
      </w:pPr>
    </w:p>
    <w:p w14:paraId="3A5F20FA" w14:textId="77777777" w:rsidR="000476E4" w:rsidRPr="00EF02C5" w:rsidRDefault="000476E4" w:rsidP="00F71105">
      <w:pPr>
        <w:pStyle w:val="Pquestiontextmainstem"/>
      </w:pPr>
    </w:p>
    <w:p w14:paraId="592D18E8" w14:textId="78DFAEA8" w:rsidR="000476E4" w:rsidRDefault="000476E4" w:rsidP="000476E4">
      <w:pPr>
        <w:pStyle w:val="Pquestionheadingsx"/>
      </w:pPr>
      <w:r>
        <w:t>Question 28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4.2</w:t>
      </w:r>
      <w:r>
        <w:t>]</w:t>
      </w:r>
    </w:p>
    <w:p w14:paraId="6E80D947" w14:textId="77777777" w:rsidR="000476E4" w:rsidRPr="00EF02C5" w:rsidRDefault="000476E4" w:rsidP="000476E4">
      <w:pPr>
        <w:pStyle w:val="Pquestiontextmainstem"/>
        <w:rPr>
          <w:lang w:val="en-GB"/>
        </w:rPr>
      </w:pPr>
      <w:r w:rsidRPr="00EF02C5">
        <w:rPr>
          <w:lang w:val="en-GB"/>
        </w:rPr>
        <w:t>Simplify the following ratios, taking int</w:t>
      </w:r>
      <w:r>
        <w:rPr>
          <w:lang w:val="en-GB"/>
        </w:rPr>
        <w:t>o account the associated units.</w:t>
      </w:r>
    </w:p>
    <w:p w14:paraId="601C7D6A" w14:textId="1E5ECB30" w:rsidR="000476E4" w:rsidRPr="00EF02C5" w:rsidRDefault="000476E4" w:rsidP="000476E4">
      <w:pPr>
        <w:pStyle w:val="Pquestiontextpartsa"/>
      </w:pPr>
      <w:r w:rsidRPr="000476E4">
        <w:rPr>
          <w:rStyle w:val="Cquestionpartlabelbold"/>
        </w:rPr>
        <w:t>(a)</w:t>
      </w:r>
      <w:r w:rsidRPr="000476E4">
        <w:tab/>
      </w:r>
      <w:r w:rsidRPr="00EF02C5">
        <w:t xml:space="preserve">10 : 25  </w:t>
      </w:r>
      <w:r w:rsidRPr="000476E4">
        <w:tab/>
      </w:r>
      <w:r w:rsidR="0005263D">
        <w:tab/>
      </w:r>
      <w:r w:rsidR="0005263D">
        <w:tab/>
      </w:r>
      <w:r w:rsidR="0005263D">
        <w:tab/>
      </w:r>
      <w:r w:rsidR="0005263D">
        <w:tab/>
      </w:r>
      <w:r w:rsidRPr="000476E4">
        <w:rPr>
          <w:rStyle w:val="Cquestionpartlabelbold"/>
        </w:rPr>
        <w:t>(b)</w:t>
      </w:r>
      <w:r w:rsidR="00C54B8A">
        <w:t xml:space="preserve">  </w:t>
      </w:r>
      <w:r w:rsidRPr="00EF02C5">
        <w:t>15 m : 450 cm</w:t>
      </w:r>
    </w:p>
    <w:p w14:paraId="400438D4" w14:textId="77777777" w:rsidR="000476E4" w:rsidRPr="00EF02C5" w:rsidRDefault="000476E4" w:rsidP="00F71105">
      <w:pPr>
        <w:pStyle w:val="Pquestiontextmainstem"/>
      </w:pPr>
    </w:p>
    <w:p w14:paraId="7D04F760" w14:textId="77777777" w:rsidR="000476E4" w:rsidRDefault="000476E4" w:rsidP="00F71105">
      <w:pPr>
        <w:pStyle w:val="Pquestiontextmainstem"/>
      </w:pPr>
    </w:p>
    <w:p w14:paraId="27B059D0" w14:textId="77777777" w:rsidR="0005263D" w:rsidRPr="00EF02C5" w:rsidRDefault="0005263D" w:rsidP="00F71105">
      <w:pPr>
        <w:pStyle w:val="Pquestiontextmainstem"/>
      </w:pPr>
    </w:p>
    <w:p w14:paraId="32214EC7" w14:textId="000842ED" w:rsidR="000476E4" w:rsidRDefault="000476E4" w:rsidP="000476E4">
      <w:pPr>
        <w:pStyle w:val="Pquestionheadingsx"/>
      </w:pPr>
      <w:r>
        <w:t>Question 29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4.4</w:t>
      </w:r>
      <w:r>
        <w:t>]</w:t>
      </w:r>
    </w:p>
    <w:p w14:paraId="42932053" w14:textId="77777777" w:rsidR="000476E4" w:rsidRPr="00F71105" w:rsidRDefault="000476E4" w:rsidP="000476E4">
      <w:pPr>
        <w:pStyle w:val="Pquestiontextmainstem"/>
      </w:pPr>
      <w:r w:rsidRPr="00EF02C5">
        <w:rPr>
          <w:lang w:val="en-GB"/>
        </w:rPr>
        <w:t>Determine the unknown values in the following ratios.</w:t>
      </w:r>
    </w:p>
    <w:p w14:paraId="214BF323" w14:textId="4CE212F2" w:rsidR="000476E4" w:rsidRPr="00EF02C5" w:rsidRDefault="000476E4" w:rsidP="000476E4">
      <w:pPr>
        <w:pStyle w:val="Pquestiontextpartsa"/>
      </w:pPr>
      <w:r w:rsidRPr="000476E4">
        <w:rPr>
          <w:rStyle w:val="Cquestionpartlabelbold"/>
        </w:rPr>
        <w:t>(a)</w:t>
      </w:r>
      <w:r w:rsidRPr="000476E4">
        <w:tab/>
      </w:r>
      <w:r w:rsidRPr="00EF02C5">
        <w:rPr>
          <w:position w:val="-24"/>
          <w:lang w:eastAsia="en-US"/>
        </w:rPr>
        <w:object w:dxaOrig="220" w:dyaOrig="620" w14:anchorId="1993F784">
          <v:shape id="_x0000_i1039" type="#_x0000_t75" style="width:11.25pt;height:30.75pt" o:ole="">
            <v:imagedata r:id="rId36" o:title=""/>
          </v:shape>
          <o:OLEObject Type="Embed" ProgID="Equation.3" ShapeID="_x0000_i1039" DrawAspect="Content" ObjectID="_1540572516" r:id="rId37"/>
        </w:object>
      </w:r>
      <w:r w:rsidRPr="00EF02C5">
        <w:rPr>
          <w:lang w:eastAsia="en-US"/>
        </w:rPr>
        <w:t xml:space="preserve"> = </w:t>
      </w:r>
      <w:r w:rsidRPr="00EF02C5">
        <w:rPr>
          <w:position w:val="-24"/>
          <w:lang w:eastAsia="en-US"/>
        </w:rPr>
        <w:object w:dxaOrig="360" w:dyaOrig="620" w14:anchorId="5C8B523A">
          <v:shape id="_x0000_i1040" type="#_x0000_t75" style="width:18pt;height:30.75pt" o:ole="">
            <v:imagedata r:id="rId38" o:title=""/>
          </v:shape>
          <o:OLEObject Type="Embed" ProgID="Equation.3" ShapeID="_x0000_i1040" DrawAspect="Content" ObjectID="_1540572517" r:id="rId39"/>
        </w:object>
      </w:r>
      <w:r w:rsidRPr="00EF02C5">
        <w:rPr>
          <w:lang w:val="en-GB"/>
        </w:rPr>
        <w:fldChar w:fldCharType="begin"/>
      </w:r>
      <w:r w:rsidRPr="00EF02C5">
        <w:rPr>
          <w:lang w:val="en-GB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2"/>
            <w:lang w:val="en-GB"/>
          </w:rPr>
          <m:t xml:space="preserve">    </m:t>
        </m:r>
        <m:f>
          <m:f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2"/>
                <w:lang w:val="en-GB"/>
              </w:rPr>
              <m:t xml:space="preserve">3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2"/>
                <w:lang w:val="en-GB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Cs w:val="22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2"/>
                <w:lang w:val="en-GB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2"/>
                <w:lang w:val="en-GB"/>
              </w:rPr>
              <m:t>48</m:t>
            </m:r>
          </m:den>
        </m:f>
      </m:oMath>
      <w:r w:rsidRPr="00EF02C5">
        <w:rPr>
          <w:lang w:val="en-GB"/>
        </w:rPr>
        <w:instrText xml:space="preserve"> </w:instrText>
      </w:r>
      <w:r w:rsidRPr="00EF02C5">
        <w:rPr>
          <w:lang w:val="en-GB"/>
        </w:rPr>
        <w:fldChar w:fldCharType="end"/>
      </w:r>
      <w:r w:rsidRPr="00EF02C5">
        <w:rPr>
          <w:lang w:val="en-GB"/>
        </w:rPr>
        <w:t xml:space="preserve">  </w:t>
      </w:r>
      <w:r w:rsidRPr="000476E4">
        <w:tab/>
      </w:r>
      <w:r w:rsidR="0005263D">
        <w:tab/>
      </w:r>
      <w:r w:rsidR="0005263D">
        <w:tab/>
      </w:r>
      <w:r w:rsidR="0005263D">
        <w:tab/>
      </w:r>
      <w:r w:rsidR="0005263D">
        <w:tab/>
      </w:r>
      <w:r w:rsidRPr="000476E4">
        <w:rPr>
          <w:rStyle w:val="Cquestionpartlabelbold"/>
        </w:rPr>
        <w:t>(b)</w:t>
      </w:r>
      <w:r w:rsidR="00C54B8A">
        <w:t xml:space="preserve">  </w:t>
      </w:r>
      <w:r w:rsidRPr="00EF02C5">
        <w:rPr>
          <w:position w:val="-24"/>
          <w:lang w:eastAsia="en-US"/>
        </w:rPr>
        <w:object w:dxaOrig="320" w:dyaOrig="620" w14:anchorId="5BE16CF9">
          <v:shape id="_x0000_i1041" type="#_x0000_t75" style="width:15.75pt;height:30.75pt" o:ole="">
            <v:imagedata r:id="rId40" o:title=""/>
          </v:shape>
          <o:OLEObject Type="Embed" ProgID="Equation.3" ShapeID="_x0000_i1041" DrawAspect="Content" ObjectID="_1540572518" r:id="rId41"/>
        </w:object>
      </w:r>
      <w:r w:rsidRPr="00EF02C5">
        <w:rPr>
          <w:lang w:eastAsia="en-US"/>
        </w:rPr>
        <w:t xml:space="preserve"> = </w:t>
      </w:r>
      <w:r w:rsidRPr="00EF02C5">
        <w:rPr>
          <w:position w:val="-24"/>
          <w:lang w:eastAsia="en-US"/>
        </w:rPr>
        <w:object w:dxaOrig="320" w:dyaOrig="620" w14:anchorId="721E7368">
          <v:shape id="_x0000_i1042" type="#_x0000_t75" style="width:15.75pt;height:30.75pt" o:ole="">
            <v:imagedata r:id="rId42" o:title=""/>
          </v:shape>
          <o:OLEObject Type="Embed" ProgID="Equation.3" ShapeID="_x0000_i1042" DrawAspect="Content" ObjectID="_1540572519" r:id="rId43"/>
        </w:object>
      </w:r>
      <w:r w:rsidRPr="00EF02C5">
        <w:fldChar w:fldCharType="begin"/>
      </w:r>
      <w:r w:rsidRPr="00EF02C5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2"/>
                <w:lang w:val="en-GB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2"/>
                <w:lang w:val="en-GB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Cs w:val="22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2"/>
                <w:lang w:val="en-GB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2"/>
                <w:lang w:val="en-GB"/>
              </w:rPr>
              <m:t>12</m:t>
            </m:r>
          </m:den>
        </m:f>
      </m:oMath>
      <w:r w:rsidRPr="00EF02C5">
        <w:instrText xml:space="preserve"> </w:instrText>
      </w:r>
      <w:r w:rsidRPr="00EF02C5">
        <w:fldChar w:fldCharType="end"/>
      </w:r>
    </w:p>
    <w:p w14:paraId="79BB372A" w14:textId="77777777" w:rsidR="000476E4" w:rsidRDefault="000476E4" w:rsidP="00F71105">
      <w:pPr>
        <w:pStyle w:val="Pquestiontextmainstem"/>
      </w:pPr>
    </w:p>
    <w:p w14:paraId="430C2697" w14:textId="77777777" w:rsidR="0005263D" w:rsidRDefault="0005263D" w:rsidP="00F71105">
      <w:pPr>
        <w:pStyle w:val="Pquestiontextmainstem"/>
      </w:pPr>
    </w:p>
    <w:p w14:paraId="33724C17" w14:textId="77777777" w:rsidR="0005263D" w:rsidRPr="00EF02C5" w:rsidRDefault="0005263D" w:rsidP="00F71105">
      <w:pPr>
        <w:pStyle w:val="Pquestiontextmainstem"/>
      </w:pPr>
    </w:p>
    <w:p w14:paraId="42D8019C" w14:textId="01F53B58" w:rsidR="000476E4" w:rsidRDefault="000476E4" w:rsidP="000476E4">
      <w:pPr>
        <w:pStyle w:val="Pquestionheadingsx"/>
      </w:pPr>
      <w:r>
        <w:t>Question 30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4.6</w:t>
      </w:r>
      <w:r>
        <w:t>]</w:t>
      </w:r>
    </w:p>
    <w:p w14:paraId="1E4041F8" w14:textId="6BFF67C4" w:rsidR="000476E4" w:rsidRPr="00EF02C5" w:rsidRDefault="000476E4" w:rsidP="000476E4">
      <w:pPr>
        <w:pStyle w:val="Pquestiontextmainstem"/>
      </w:pPr>
      <w:r>
        <w:rPr>
          <w:lang w:val="en-GB"/>
        </w:rPr>
        <w:t xml:space="preserve">A </w:t>
      </w:r>
      <w:r w:rsidRPr="00EF02C5">
        <w:rPr>
          <w:lang w:val="en-GB"/>
        </w:rPr>
        <w:t>sum of $240 is to be divided between three friends in the ratio 4 : 5 : 6. Calculat</w:t>
      </w:r>
      <w:r w:rsidR="0005263D">
        <w:rPr>
          <w:lang w:val="en-GB"/>
        </w:rPr>
        <w:t xml:space="preserve">e the </w:t>
      </w:r>
      <w:r w:rsidR="00CB63A6">
        <w:rPr>
          <w:lang w:val="en-GB"/>
        </w:rPr>
        <w:t>amount</w:t>
      </w:r>
      <w:r w:rsidR="0005263D">
        <w:rPr>
          <w:lang w:val="en-GB"/>
        </w:rPr>
        <w:t xml:space="preserve"> of the largest share.</w:t>
      </w:r>
    </w:p>
    <w:p w14:paraId="222F7660" w14:textId="77777777" w:rsidR="000476E4" w:rsidRPr="00EF02C5" w:rsidRDefault="000476E4" w:rsidP="00F71105">
      <w:pPr>
        <w:pStyle w:val="Pquestiontextmainstem"/>
      </w:pPr>
    </w:p>
    <w:p w14:paraId="11DD0BF5" w14:textId="77777777" w:rsidR="000476E4" w:rsidRDefault="000476E4" w:rsidP="00F71105">
      <w:pPr>
        <w:pStyle w:val="Pquestiontextmainstem"/>
      </w:pPr>
    </w:p>
    <w:p w14:paraId="42DDEBCB" w14:textId="77777777" w:rsidR="0005263D" w:rsidRPr="00EF02C5" w:rsidRDefault="0005263D" w:rsidP="00F71105">
      <w:pPr>
        <w:pStyle w:val="Pquestiontextmainstem"/>
      </w:pPr>
    </w:p>
    <w:p w14:paraId="73C284ED" w14:textId="68C734C4" w:rsidR="000476E4" w:rsidRDefault="000476E4" w:rsidP="000476E4">
      <w:pPr>
        <w:pStyle w:val="Pquestionheadingsx"/>
      </w:pPr>
      <w:r>
        <w:lastRenderedPageBreak/>
        <w:t>Question 31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4.7</w:t>
      </w:r>
      <w:r>
        <w:t>]</w:t>
      </w:r>
    </w:p>
    <w:p w14:paraId="682069A1" w14:textId="4AD90493" w:rsidR="000476E4" w:rsidRPr="00EF02C5" w:rsidRDefault="000476E4" w:rsidP="000476E4">
      <w:pPr>
        <w:pStyle w:val="Pquestiontextmainstem"/>
      </w:pPr>
      <w:r w:rsidRPr="00EF02C5">
        <w:t xml:space="preserve">Frank needs to buy some sliced pineapple. The </w:t>
      </w:r>
      <w:r w:rsidR="0005263D">
        <w:t>pineapple</w:t>
      </w:r>
      <w:r w:rsidRPr="00EF02C5">
        <w:t xml:space="preserve"> </w:t>
      </w:r>
      <w:r w:rsidR="0005263D">
        <w:t>can be bought in two sizes.</w:t>
      </w:r>
      <w:r w:rsidRPr="00EF02C5">
        <w:t xml:space="preserve"> </w:t>
      </w:r>
      <w:r w:rsidR="0005263D">
        <w:t>A</w:t>
      </w:r>
      <w:r w:rsidRPr="00EF02C5">
        <w:t xml:space="preserve"> 500 g can of costs $2.40 and a 750 g can costs $3.40. Which can is the best value for money? Clearly identify the reason behind your decision.</w:t>
      </w:r>
    </w:p>
    <w:p w14:paraId="3E812519" w14:textId="77777777" w:rsidR="000476E4" w:rsidRPr="00EF02C5" w:rsidRDefault="000476E4" w:rsidP="00F71105">
      <w:pPr>
        <w:pStyle w:val="Pquestiontextmainstem"/>
      </w:pPr>
    </w:p>
    <w:p w14:paraId="7B79013A" w14:textId="77777777" w:rsidR="000476E4" w:rsidRPr="00EF02C5" w:rsidRDefault="000476E4" w:rsidP="00F71105">
      <w:pPr>
        <w:pStyle w:val="Pquestiontextmainstem"/>
      </w:pPr>
    </w:p>
    <w:p w14:paraId="6C310368" w14:textId="77777777" w:rsidR="000476E4" w:rsidRPr="00EF02C5" w:rsidRDefault="000476E4" w:rsidP="00F71105">
      <w:pPr>
        <w:pStyle w:val="Pquestiontextmainstem"/>
      </w:pPr>
    </w:p>
    <w:p w14:paraId="08726E57" w14:textId="6002FC87" w:rsidR="000476E4" w:rsidRDefault="000476E4" w:rsidP="000476E4">
      <w:pPr>
        <w:pStyle w:val="Pquestionheadingsx"/>
      </w:pPr>
      <w:r>
        <w:t>Question 32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5.1</w:t>
      </w:r>
      <w:r>
        <w:t>]</w:t>
      </w:r>
    </w:p>
    <w:p w14:paraId="2F5C9801" w14:textId="77777777" w:rsidR="000476E4" w:rsidRPr="00EF02C5" w:rsidRDefault="000476E4" w:rsidP="000476E4">
      <w:pPr>
        <w:pStyle w:val="Pquestiontextmainstem"/>
      </w:pPr>
      <w:r w:rsidRPr="00EF02C5">
        <w:t>Find the perimeter of the following shape.</w:t>
      </w:r>
    </w:p>
    <w:p w14:paraId="0E403582" w14:textId="2EC526B6" w:rsidR="000476E4" w:rsidRDefault="000476E4" w:rsidP="00F71105">
      <w:pPr>
        <w:pStyle w:val="Pquestiontextmainstem"/>
      </w:pPr>
      <w:r w:rsidRPr="00EF02C5">
        <w:rPr>
          <w:noProof/>
        </w:rPr>
        <w:drawing>
          <wp:inline distT="0" distB="0" distL="0" distR="0" wp14:anchorId="120F5D7D" wp14:editId="1DB3FDF1">
            <wp:extent cx="2505075" cy="1123950"/>
            <wp:effectExtent l="0" t="0" r="9525" b="0"/>
            <wp:docPr id="18" name="Picture 18" descr="PM8_SmB_SemT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PM8_SmB_SemT1_0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5F23" w14:textId="77777777" w:rsidR="0005263D" w:rsidRDefault="0005263D" w:rsidP="00F71105">
      <w:pPr>
        <w:pStyle w:val="Pquestiontextmainstem"/>
      </w:pPr>
    </w:p>
    <w:p w14:paraId="1DFB6C20" w14:textId="77777777" w:rsidR="0005263D" w:rsidRPr="00EF02C5" w:rsidRDefault="0005263D" w:rsidP="00F71105">
      <w:pPr>
        <w:pStyle w:val="Pquestiontextmainstem"/>
      </w:pPr>
    </w:p>
    <w:p w14:paraId="28FFA4FF" w14:textId="7CB96B4D" w:rsidR="000476E4" w:rsidRDefault="000476E4" w:rsidP="000476E4">
      <w:pPr>
        <w:pStyle w:val="Pquestionheadingsx"/>
      </w:pPr>
      <w:r>
        <w:t>Question 33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5.3</w:t>
      </w:r>
      <w:r>
        <w:t>]</w:t>
      </w:r>
    </w:p>
    <w:p w14:paraId="50517938" w14:textId="3188EF56" w:rsidR="000476E4" w:rsidRPr="00EF02C5" w:rsidRDefault="000476E4" w:rsidP="000476E4">
      <w:pPr>
        <w:pStyle w:val="Pquestiontextmainstem"/>
        <w:rPr>
          <w:lang w:eastAsia="en-US"/>
        </w:rPr>
      </w:pPr>
      <w:r w:rsidRPr="00EF02C5">
        <w:rPr>
          <w:lang w:eastAsia="en-US"/>
        </w:rPr>
        <w:t xml:space="preserve">Calculate the perimeter of the following shape. Round your answer to </w:t>
      </w:r>
      <w:r w:rsidR="0005263D">
        <w:rPr>
          <w:lang w:eastAsia="en-US"/>
        </w:rPr>
        <w:t>2 decimal</w:t>
      </w:r>
      <w:r w:rsidRPr="00EF02C5">
        <w:rPr>
          <w:lang w:eastAsia="en-US"/>
        </w:rPr>
        <w:t xml:space="preserve"> places where necessary. </w:t>
      </w:r>
    </w:p>
    <w:p w14:paraId="60A42DA3" w14:textId="77777777" w:rsidR="000476E4" w:rsidRPr="00EF02C5" w:rsidRDefault="000476E4" w:rsidP="00F71105">
      <w:pPr>
        <w:pStyle w:val="Pquestiontextmainstem"/>
      </w:pPr>
    </w:p>
    <w:p w14:paraId="1577AD52" w14:textId="46F41712" w:rsidR="000476E4" w:rsidRPr="00EF02C5" w:rsidRDefault="000476E4" w:rsidP="00F71105">
      <w:pPr>
        <w:pStyle w:val="Pquestiontextmainstem"/>
      </w:pPr>
      <w:r w:rsidRPr="00EF02C5">
        <w:rPr>
          <w:noProof/>
        </w:rPr>
        <w:drawing>
          <wp:inline distT="0" distB="0" distL="0" distR="0" wp14:anchorId="72824E70" wp14:editId="253E6120">
            <wp:extent cx="1562100" cy="1562100"/>
            <wp:effectExtent l="0" t="0" r="0" b="0"/>
            <wp:docPr id="17" name="Picture 17" descr="PM8_SmB_SemT1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PM8_SmB_SemT1_0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9969C" w14:textId="738C926E" w:rsidR="000476E4" w:rsidRDefault="000476E4" w:rsidP="000476E4">
      <w:pPr>
        <w:pStyle w:val="Pquestionheadingsx"/>
      </w:pPr>
      <w:r>
        <w:t>Question 34</w:t>
      </w:r>
      <w:r w:rsidRPr="000476E4">
        <w:tab/>
      </w:r>
      <w:r w:rsidR="00CB63A6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5.4</w:t>
      </w:r>
      <w:r>
        <w:t>]</w:t>
      </w:r>
    </w:p>
    <w:p w14:paraId="2B40D3DE" w14:textId="77777777" w:rsidR="000476E4" w:rsidRPr="00EF02C5" w:rsidRDefault="000476E4" w:rsidP="000476E4">
      <w:pPr>
        <w:pStyle w:val="Pquestiontextmainstem"/>
      </w:pPr>
      <w:r w:rsidRPr="00EF02C5">
        <w:t>Calculate the area o</w:t>
      </w:r>
      <w:r>
        <w:t>f each of the following shapes.</w:t>
      </w:r>
    </w:p>
    <w:p w14:paraId="710CC483" w14:textId="50212A5A" w:rsidR="000476E4" w:rsidRPr="00EF02C5" w:rsidRDefault="000476E4" w:rsidP="000476E4">
      <w:pPr>
        <w:pStyle w:val="Pquestiontextpartsa"/>
      </w:pPr>
      <w:r w:rsidRPr="000476E4">
        <w:rPr>
          <w:rStyle w:val="Cquestionpartlabelbold"/>
        </w:rPr>
        <w:t>(a)</w:t>
      </w:r>
      <w:r w:rsidRPr="000476E4">
        <w:tab/>
      </w:r>
    </w:p>
    <w:p w14:paraId="11DBBFC4" w14:textId="60CB44B2" w:rsidR="000476E4" w:rsidRPr="00EF02C5" w:rsidRDefault="000476E4" w:rsidP="00F71105">
      <w:pPr>
        <w:pStyle w:val="Pquestiontextmainstem"/>
      </w:pPr>
      <w:r w:rsidRPr="00EF02C5">
        <w:rPr>
          <w:noProof/>
        </w:rPr>
        <w:drawing>
          <wp:inline distT="0" distB="0" distL="0" distR="0" wp14:anchorId="0C080A37" wp14:editId="71D70442">
            <wp:extent cx="1304925" cy="1362075"/>
            <wp:effectExtent l="0" t="0" r="9525" b="9525"/>
            <wp:docPr id="16" name="Picture 16" descr="PM8_SmB_SemT1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PM8_SmB_SemT1_0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8484" w14:textId="77777777" w:rsidR="000476E4" w:rsidRPr="00EF02C5" w:rsidRDefault="000476E4" w:rsidP="00F71105">
      <w:pPr>
        <w:pStyle w:val="Pquestiontextmainstem"/>
      </w:pPr>
    </w:p>
    <w:p w14:paraId="403CCBC1" w14:textId="77777777" w:rsidR="00CB63A6" w:rsidRDefault="00CB63A6" w:rsidP="000476E4">
      <w:pPr>
        <w:pStyle w:val="Pquestiontextpartsa"/>
        <w:rPr>
          <w:rStyle w:val="Cquestionpartlabelbold"/>
        </w:rPr>
      </w:pPr>
    </w:p>
    <w:p w14:paraId="7CE08C46" w14:textId="186E7259" w:rsidR="000476E4" w:rsidRPr="00EF02C5" w:rsidRDefault="000476E4" w:rsidP="000476E4">
      <w:pPr>
        <w:pStyle w:val="Pquestiontextpartsa"/>
      </w:pPr>
      <w:r w:rsidRPr="000476E4">
        <w:rPr>
          <w:rStyle w:val="Cquestionpartlabelbold"/>
        </w:rPr>
        <w:lastRenderedPageBreak/>
        <w:t>(b)</w:t>
      </w:r>
      <w:r w:rsidRPr="000476E4">
        <w:tab/>
      </w:r>
    </w:p>
    <w:p w14:paraId="4D724ED8" w14:textId="5C81542B" w:rsidR="000476E4" w:rsidRDefault="000476E4" w:rsidP="00F71105">
      <w:pPr>
        <w:pStyle w:val="Pquestiontextmainstem"/>
      </w:pPr>
      <w:r w:rsidRPr="00EF02C5">
        <w:rPr>
          <w:noProof/>
        </w:rPr>
        <w:drawing>
          <wp:inline distT="0" distB="0" distL="0" distR="0" wp14:anchorId="2B7C8645" wp14:editId="78C5EF7C">
            <wp:extent cx="2143125" cy="895350"/>
            <wp:effectExtent l="0" t="0" r="9525" b="0"/>
            <wp:docPr id="15" name="Picture 15" descr="PM8_SmB_SemT1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PM8_SmB_SemT1_0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DCFE" w14:textId="77777777" w:rsidR="0005263D" w:rsidRPr="00EF02C5" w:rsidRDefault="0005263D" w:rsidP="00F71105">
      <w:pPr>
        <w:pStyle w:val="Pquestiontextmainstem"/>
      </w:pPr>
    </w:p>
    <w:p w14:paraId="57C3E5EB" w14:textId="70B52999" w:rsidR="000476E4" w:rsidRDefault="000476E4" w:rsidP="000476E4">
      <w:pPr>
        <w:pStyle w:val="Pquestionheadingsx"/>
      </w:pPr>
      <w:r>
        <w:t>Question 35</w:t>
      </w:r>
      <w:r w:rsidRPr="000476E4">
        <w:tab/>
      </w:r>
      <w:r w:rsidR="00CB63A6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FF41E7">
        <w:t>5.6</w:t>
      </w:r>
      <w:r>
        <w:t>]</w:t>
      </w:r>
    </w:p>
    <w:p w14:paraId="35478039" w14:textId="1FDF4A2E" w:rsidR="000476E4" w:rsidRPr="00EF02C5" w:rsidRDefault="000476E4" w:rsidP="000476E4">
      <w:pPr>
        <w:pStyle w:val="Pquestiontextmainstem"/>
      </w:pPr>
      <w:r w:rsidRPr="00EF02C5">
        <w:t xml:space="preserve">Find the </w:t>
      </w:r>
      <w:r w:rsidR="00CB63A6">
        <w:t xml:space="preserve">shaded </w:t>
      </w:r>
      <w:r w:rsidRPr="00EF02C5">
        <w:t>area of the following composite shapes. Round your</w:t>
      </w:r>
      <w:r w:rsidR="0005263D">
        <w:t xml:space="preserve"> answers to 2 decimal</w:t>
      </w:r>
      <w:r w:rsidRPr="00EF02C5">
        <w:t xml:space="preserve"> places where necessary. </w:t>
      </w:r>
    </w:p>
    <w:p w14:paraId="130ED6B0" w14:textId="7BD058B5" w:rsidR="000476E4" w:rsidRPr="00F71105" w:rsidRDefault="000476E4" w:rsidP="000476E4">
      <w:pPr>
        <w:pStyle w:val="Pquestiontextpartsa"/>
        <w:rPr>
          <w:rStyle w:val="Cquestionpartlabelbold"/>
        </w:rPr>
      </w:pPr>
      <w:r w:rsidRPr="00F71105">
        <w:rPr>
          <w:rStyle w:val="Cquestionpartlabelbold"/>
        </w:rPr>
        <w:t>(a)</w:t>
      </w:r>
      <w:r w:rsidRPr="00F71105">
        <w:rPr>
          <w:rStyle w:val="Cquestionpartlabelbold"/>
        </w:rPr>
        <w:tab/>
      </w:r>
      <w:r w:rsidR="00F71105" w:rsidRPr="00F71105">
        <w:rPr>
          <w:rStyle w:val="Cquestionpartlabelbold"/>
        </w:rPr>
        <w:tab/>
      </w:r>
      <w:r w:rsidR="00F71105" w:rsidRPr="00F71105">
        <w:rPr>
          <w:rStyle w:val="Cquestionpartlabelbold"/>
        </w:rPr>
        <w:tab/>
      </w:r>
      <w:r w:rsidR="00F71105" w:rsidRPr="00F71105">
        <w:rPr>
          <w:rStyle w:val="Cquestionpartlabelbold"/>
        </w:rPr>
        <w:tab/>
      </w:r>
      <w:r w:rsidR="00F71105" w:rsidRPr="00F71105">
        <w:rPr>
          <w:rStyle w:val="Cquestionpartlabelbold"/>
        </w:rPr>
        <w:tab/>
      </w:r>
      <w:r w:rsidR="00F71105" w:rsidRPr="00F71105">
        <w:rPr>
          <w:rStyle w:val="Cquestionpartlabelbold"/>
        </w:rPr>
        <w:tab/>
      </w:r>
      <w:r w:rsidR="00F71105" w:rsidRPr="00F71105">
        <w:rPr>
          <w:rStyle w:val="Cquestionpartlabelbold"/>
        </w:rPr>
        <w:tab/>
      </w:r>
      <w:r w:rsidR="00F71105" w:rsidRPr="00F71105">
        <w:rPr>
          <w:rStyle w:val="Cquestionpartlabelbold"/>
        </w:rPr>
        <w:tab/>
      </w:r>
      <w:r w:rsidRPr="00F71105">
        <w:rPr>
          <w:rStyle w:val="Cquestionpartlabelbold"/>
        </w:rPr>
        <w:t>(b)</w:t>
      </w:r>
    </w:p>
    <w:p w14:paraId="3B4ED875" w14:textId="2D747A2E" w:rsidR="000476E4" w:rsidRDefault="000476E4" w:rsidP="000476E4">
      <w:pPr>
        <w:pStyle w:val="Pquestiontextpartsa"/>
      </w:pPr>
      <w:r w:rsidRPr="00EF02C5">
        <w:rPr>
          <w:noProof/>
        </w:rPr>
        <w:drawing>
          <wp:inline distT="0" distB="0" distL="0" distR="0" wp14:anchorId="6337D7EF" wp14:editId="2D98F74A">
            <wp:extent cx="1762125" cy="1562100"/>
            <wp:effectExtent l="0" t="0" r="9525" b="0"/>
            <wp:docPr id="14" name="Picture 14" descr="PM8_SmB_SemT1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PM8_SmB_SemT1_0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6E4">
        <w:tab/>
      </w:r>
      <w:r w:rsidR="00F71105">
        <w:tab/>
      </w:r>
      <w:r w:rsidR="00F71105">
        <w:tab/>
      </w:r>
      <w:r w:rsidR="00F71105">
        <w:tab/>
      </w:r>
      <w:r w:rsidR="00F71105">
        <w:tab/>
      </w:r>
      <w:r w:rsidRPr="00EF02C5">
        <w:rPr>
          <w:noProof/>
          <w:position w:val="72"/>
        </w:rPr>
        <w:drawing>
          <wp:inline distT="0" distB="0" distL="0" distR="0" wp14:anchorId="7063E7FA" wp14:editId="3013FA87">
            <wp:extent cx="1381125" cy="904875"/>
            <wp:effectExtent l="0" t="0" r="9525" b="9525"/>
            <wp:docPr id="4" name="Picture 4" descr="PM8_SmB_SemT1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PM8_SmB_SemT1_0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175F" w14:textId="77777777" w:rsidR="00716B1E" w:rsidRDefault="00716B1E" w:rsidP="000476E4">
      <w:pPr>
        <w:pStyle w:val="Pquestiontextpartsa"/>
      </w:pPr>
    </w:p>
    <w:p w14:paraId="350A8163" w14:textId="77777777" w:rsidR="00716B1E" w:rsidRDefault="00716B1E" w:rsidP="000476E4">
      <w:pPr>
        <w:pStyle w:val="Pquestiontextpartsa"/>
      </w:pPr>
    </w:p>
    <w:p w14:paraId="6F128B4E" w14:textId="77777777" w:rsidR="00716B1E" w:rsidRDefault="00716B1E" w:rsidP="000476E4">
      <w:pPr>
        <w:pStyle w:val="Pquestiontextpartsa"/>
      </w:pPr>
    </w:p>
    <w:p w14:paraId="7364674F" w14:textId="77777777" w:rsidR="00716B1E" w:rsidRDefault="00716B1E" w:rsidP="000476E4">
      <w:pPr>
        <w:pStyle w:val="Pquestiontextpartsa"/>
      </w:pPr>
    </w:p>
    <w:p w14:paraId="6DDC2547" w14:textId="77777777" w:rsidR="00716B1E" w:rsidRDefault="00716B1E" w:rsidP="000476E4">
      <w:pPr>
        <w:pStyle w:val="Pquestiontextpartsa"/>
      </w:pPr>
    </w:p>
    <w:p w14:paraId="35770F18" w14:textId="77777777" w:rsidR="00716B1E" w:rsidRPr="00EF02C5" w:rsidRDefault="00716B1E" w:rsidP="000476E4">
      <w:pPr>
        <w:pStyle w:val="Pquestiontextpartsa"/>
      </w:pPr>
    </w:p>
    <w:p w14:paraId="11583CF8" w14:textId="6352866C" w:rsidR="000476E4" w:rsidRDefault="000476E4" w:rsidP="000476E4">
      <w:pPr>
        <w:pStyle w:val="Pquestionheadingsx"/>
      </w:pPr>
      <w:r>
        <w:t>Question 36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FF41E7">
        <w:t>5.7</w:t>
      </w:r>
      <w:r>
        <w:t>]</w:t>
      </w:r>
    </w:p>
    <w:p w14:paraId="5AD2D506" w14:textId="78AF1205" w:rsidR="000476E4" w:rsidRPr="00EF02C5" w:rsidRDefault="000476E4" w:rsidP="000476E4">
      <w:pPr>
        <w:pStyle w:val="Pquestiontextmainstem"/>
      </w:pPr>
      <w:r w:rsidRPr="00EF02C5">
        <w:t>Find the capacity of the following solid, in millilitres. Round your</w:t>
      </w:r>
      <w:r w:rsidR="0005263D">
        <w:t xml:space="preserve"> answers correct to 2 decimal</w:t>
      </w:r>
      <w:r w:rsidRPr="00EF02C5">
        <w:t xml:space="preserve"> places where necessary. </w:t>
      </w:r>
    </w:p>
    <w:p w14:paraId="65431CD2" w14:textId="733FCAE1" w:rsidR="000476E4" w:rsidRDefault="000476E4" w:rsidP="00F71105">
      <w:pPr>
        <w:pStyle w:val="Pquestiontextmainstem"/>
      </w:pPr>
      <w:r w:rsidRPr="00EF02C5">
        <w:rPr>
          <w:noProof/>
        </w:rPr>
        <w:drawing>
          <wp:inline distT="0" distB="0" distL="0" distR="0" wp14:anchorId="43C76133" wp14:editId="52D93E81">
            <wp:extent cx="1809750" cy="1276350"/>
            <wp:effectExtent l="0" t="0" r="0" b="0"/>
            <wp:docPr id="3" name="Picture 3" descr="PM8_SmB_SemT1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PM8_SmB_SemT1_0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FE12" w14:textId="77777777" w:rsidR="00716B1E" w:rsidRDefault="00716B1E" w:rsidP="00F71105">
      <w:pPr>
        <w:pStyle w:val="Pquestiontextmainstem"/>
      </w:pPr>
    </w:p>
    <w:p w14:paraId="55B5B3F5" w14:textId="77777777" w:rsidR="00716B1E" w:rsidRDefault="00716B1E" w:rsidP="00F71105">
      <w:pPr>
        <w:pStyle w:val="Pquestiontextmainstem"/>
      </w:pPr>
    </w:p>
    <w:p w14:paraId="36C5996B" w14:textId="77777777" w:rsidR="00716B1E" w:rsidRDefault="00716B1E" w:rsidP="00F71105">
      <w:pPr>
        <w:pStyle w:val="Pquestiontextmainstem"/>
      </w:pPr>
    </w:p>
    <w:p w14:paraId="559B686C" w14:textId="77777777" w:rsidR="00716B1E" w:rsidRDefault="00716B1E" w:rsidP="00F71105">
      <w:pPr>
        <w:pStyle w:val="Pquestiontextmainstem"/>
      </w:pPr>
    </w:p>
    <w:p w14:paraId="36923AA8" w14:textId="4791CFA3" w:rsidR="001B433F" w:rsidRDefault="001B433F" w:rsidP="00C54B8A">
      <w:pPr>
        <w:pStyle w:val="Psectionresults"/>
        <w:spacing w:before="240" w:after="0"/>
      </w:pPr>
      <w:r>
        <w:t xml:space="preserve">Short answer results: ___ / </w:t>
      </w:r>
      <w:r w:rsidR="00784BCE">
        <w:t>8</w:t>
      </w:r>
      <w:r w:rsidR="00E70141">
        <w:t>0</w:t>
      </w:r>
    </w:p>
    <w:p w14:paraId="22E10398" w14:textId="77777777" w:rsidR="001B433F" w:rsidRDefault="001B433F" w:rsidP="00E41473">
      <w:pPr>
        <w:pStyle w:val="Psectionheading"/>
      </w:pPr>
      <w:r>
        <w:lastRenderedPageBreak/>
        <w:t>Extended answer section</w:t>
      </w:r>
    </w:p>
    <w:p w14:paraId="2D53996A" w14:textId="196175FD" w:rsidR="001B433F" w:rsidRDefault="003D2F2C" w:rsidP="00B80E6D">
      <w:pPr>
        <w:pStyle w:val="Pquestionheadingsx1stafterhead"/>
      </w:pPr>
      <w:r>
        <w:t xml:space="preserve">Question </w:t>
      </w:r>
      <w:r w:rsidR="00784BCE">
        <w:t>3</w:t>
      </w:r>
      <w:r w:rsidR="000476E4">
        <w:t>7</w:t>
      </w:r>
      <w:r w:rsidR="000476E4" w:rsidRPr="000476E4">
        <w:tab/>
      </w:r>
      <w:r w:rsidR="00FF41E7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 w:rsidR="000476E4" w:rsidRPr="000476E4">
        <w:tab/>
      </w:r>
      <w:r w:rsidR="00925D7A">
        <w:t>[</w:t>
      </w:r>
      <w:r w:rsidR="00FF41E7">
        <w:t>1.</w:t>
      </w:r>
      <w:r w:rsidR="00CB63A6">
        <w:t>4</w:t>
      </w:r>
      <w:r w:rsidR="001B433F">
        <w:t>]</w:t>
      </w:r>
    </w:p>
    <w:p w14:paraId="4341A38F" w14:textId="77777777" w:rsidR="000476E4" w:rsidRPr="00EF02C5" w:rsidRDefault="000476E4" w:rsidP="000476E4">
      <w:pPr>
        <w:pStyle w:val="Pquestiontextmainstem"/>
        <w:rPr>
          <w:lang w:val="en-GB"/>
        </w:rPr>
      </w:pPr>
      <w:r w:rsidRPr="00EF02C5">
        <w:rPr>
          <w:lang w:val="en-GB"/>
        </w:rPr>
        <w:t>On a test, each correct answer scores 5 points, each incorrect answer scores -2 points, and each question left unanswered sc</w:t>
      </w:r>
      <w:r>
        <w:rPr>
          <w:lang w:val="en-GB"/>
        </w:rPr>
        <w:t xml:space="preserve">ores 0 points. </w:t>
      </w:r>
    </w:p>
    <w:p w14:paraId="482C8ED3" w14:textId="34D1AA4C" w:rsidR="000476E4" w:rsidRPr="00EF02C5" w:rsidRDefault="00716B1E" w:rsidP="000476E4">
      <w:pPr>
        <w:pStyle w:val="Pquestiontextmainstem"/>
        <w:rPr>
          <w:lang w:val="en-GB"/>
        </w:rPr>
      </w:pPr>
      <w:r>
        <w:rPr>
          <w:lang w:val="en-GB"/>
        </w:rPr>
        <w:t>Assume</w:t>
      </w:r>
      <w:r w:rsidR="000476E4" w:rsidRPr="00EF02C5">
        <w:rPr>
          <w:lang w:val="en-GB"/>
        </w:rPr>
        <w:t xml:space="preserve"> you answer all 20 questions on the test. What is the greatest number of questions that you can answer incorrectly and still get a positive score? Show your working and reasoning to gain full marks.</w:t>
      </w:r>
    </w:p>
    <w:p w14:paraId="70700160" w14:textId="77777777" w:rsidR="000476E4" w:rsidRDefault="000476E4" w:rsidP="00F71105">
      <w:pPr>
        <w:pStyle w:val="Pquestiontextmainstem"/>
      </w:pPr>
    </w:p>
    <w:p w14:paraId="6A7EEAB1" w14:textId="77777777" w:rsidR="00716B1E" w:rsidRDefault="00716B1E" w:rsidP="00F71105">
      <w:pPr>
        <w:pStyle w:val="Pquestiontextmainstem"/>
      </w:pPr>
    </w:p>
    <w:p w14:paraId="21FE7446" w14:textId="77777777" w:rsidR="00716B1E" w:rsidRDefault="00716B1E" w:rsidP="00F71105">
      <w:pPr>
        <w:pStyle w:val="Pquestiontextmainstem"/>
      </w:pPr>
    </w:p>
    <w:p w14:paraId="52F48713" w14:textId="77777777" w:rsidR="00716B1E" w:rsidRDefault="00716B1E" w:rsidP="00F71105">
      <w:pPr>
        <w:pStyle w:val="Pquestiontextmainstem"/>
      </w:pPr>
    </w:p>
    <w:p w14:paraId="09EED8CB" w14:textId="77777777" w:rsidR="00716B1E" w:rsidRDefault="00716B1E" w:rsidP="00F71105">
      <w:pPr>
        <w:pStyle w:val="Pquestiontextmainstem"/>
      </w:pPr>
    </w:p>
    <w:p w14:paraId="39BF7174" w14:textId="77777777" w:rsidR="00716B1E" w:rsidRDefault="00716B1E" w:rsidP="00F71105">
      <w:pPr>
        <w:pStyle w:val="Pquestiontextmainstem"/>
      </w:pPr>
    </w:p>
    <w:p w14:paraId="35335949" w14:textId="77777777" w:rsidR="00C766BC" w:rsidRDefault="00C766BC" w:rsidP="00F71105">
      <w:pPr>
        <w:pStyle w:val="Pquestiontextmainstem"/>
      </w:pPr>
    </w:p>
    <w:p w14:paraId="0DF51BFD" w14:textId="77777777" w:rsidR="00C766BC" w:rsidRDefault="00C766BC" w:rsidP="00F71105">
      <w:pPr>
        <w:pStyle w:val="Pquestiontextmainstem"/>
      </w:pPr>
    </w:p>
    <w:p w14:paraId="0F3F83EB" w14:textId="77777777" w:rsidR="00C766BC" w:rsidRDefault="00C766BC" w:rsidP="00F71105">
      <w:pPr>
        <w:pStyle w:val="Pquestiontextmainstem"/>
      </w:pPr>
    </w:p>
    <w:p w14:paraId="064BE460" w14:textId="77777777" w:rsidR="00C766BC" w:rsidRDefault="00C766BC" w:rsidP="00F71105">
      <w:pPr>
        <w:pStyle w:val="Pquestiontextmainstem"/>
      </w:pPr>
    </w:p>
    <w:p w14:paraId="7A86B607" w14:textId="77777777" w:rsidR="00C766BC" w:rsidRDefault="00C766BC" w:rsidP="00C766BC">
      <w:pPr>
        <w:pStyle w:val="Pquestiontextmainstem"/>
      </w:pPr>
    </w:p>
    <w:p w14:paraId="1D022222" w14:textId="77777777" w:rsidR="00C766BC" w:rsidRDefault="00C766BC" w:rsidP="00C766BC">
      <w:pPr>
        <w:pStyle w:val="Pquestiontextmainstem"/>
      </w:pPr>
    </w:p>
    <w:p w14:paraId="75E421EE" w14:textId="77777777" w:rsidR="00C766BC" w:rsidRDefault="00C766BC" w:rsidP="00C766BC">
      <w:pPr>
        <w:pStyle w:val="Pquestiontextmainstem"/>
      </w:pPr>
    </w:p>
    <w:p w14:paraId="4BF68E69" w14:textId="77777777" w:rsidR="00C766BC" w:rsidRDefault="00C766BC" w:rsidP="00C766BC">
      <w:pPr>
        <w:pStyle w:val="Pquestiontextmainstem"/>
      </w:pPr>
    </w:p>
    <w:p w14:paraId="007048AF" w14:textId="77777777" w:rsidR="00716B1E" w:rsidRPr="00EF02C5" w:rsidRDefault="00716B1E" w:rsidP="00F71105">
      <w:pPr>
        <w:pStyle w:val="Pquestiontextmainstem"/>
      </w:pPr>
    </w:p>
    <w:p w14:paraId="41EC6EFD" w14:textId="4F69D6CC" w:rsidR="000476E4" w:rsidRDefault="000476E4" w:rsidP="000476E4">
      <w:pPr>
        <w:pStyle w:val="Pquestionheadingsx1stafterhead"/>
      </w:pPr>
      <w:r>
        <w:t>Question 38</w:t>
      </w:r>
      <w:r w:rsidRPr="000476E4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FF41E7">
        <w:t>2.10</w:t>
      </w:r>
      <w:r>
        <w:t>]</w:t>
      </w:r>
    </w:p>
    <w:p w14:paraId="13F1C015" w14:textId="068B9DDA" w:rsidR="000476E4" w:rsidRPr="00EF02C5" w:rsidRDefault="00C766BC" w:rsidP="000476E4">
      <w:pPr>
        <w:pStyle w:val="Pquestiontextmainstem"/>
        <w:rPr>
          <w:lang w:eastAsia="zh-CN"/>
        </w:rPr>
      </w:pPr>
      <w:r>
        <w:rPr>
          <w:lang w:eastAsia="zh-CN"/>
        </w:rPr>
        <w:t>In</w:t>
      </w:r>
      <w:r w:rsidR="000476E4" w:rsidRPr="00EF02C5">
        <w:rPr>
          <w:lang w:eastAsia="zh-CN"/>
        </w:rPr>
        <w:t xml:space="preserve"> a jewellery shop</w:t>
      </w:r>
      <w:r>
        <w:rPr>
          <w:lang w:eastAsia="zh-CN"/>
        </w:rPr>
        <w:t>,</w:t>
      </w:r>
      <w:r w:rsidR="000476E4" w:rsidRPr="00EF02C5">
        <w:rPr>
          <w:lang w:eastAsia="zh-CN"/>
        </w:rPr>
        <w:t xml:space="preserve"> </w:t>
      </w:r>
      <w:r>
        <w:rPr>
          <w:lang w:eastAsia="zh-CN"/>
        </w:rPr>
        <w:t>t</w:t>
      </w:r>
      <w:r w:rsidR="000476E4" w:rsidRPr="00EF02C5">
        <w:rPr>
          <w:lang w:eastAsia="zh-CN"/>
        </w:rPr>
        <w:t xml:space="preserve">he marked price on a diamond ring is $2550. </w:t>
      </w:r>
      <w:r>
        <w:rPr>
          <w:lang w:eastAsia="zh-CN"/>
        </w:rPr>
        <w:t>The shop</w:t>
      </w:r>
      <w:r w:rsidR="000476E4" w:rsidRPr="00EF02C5">
        <w:rPr>
          <w:lang w:eastAsia="zh-CN"/>
        </w:rPr>
        <w:t xml:space="preserve"> advertises that all stock is discounted by 20%. On Saturday, </w:t>
      </w:r>
      <w:r>
        <w:rPr>
          <w:lang w:eastAsia="zh-CN"/>
        </w:rPr>
        <w:t>the shop</w:t>
      </w:r>
      <w:r w:rsidR="000476E4" w:rsidRPr="00EF02C5">
        <w:rPr>
          <w:lang w:eastAsia="zh-CN"/>
        </w:rPr>
        <w:t xml:space="preserve"> advertises a further discount of 20%. Find the overall percentage discount offered on the diamond ring.</w:t>
      </w:r>
    </w:p>
    <w:p w14:paraId="0A245D07" w14:textId="77777777" w:rsidR="00716B1E" w:rsidRDefault="00716B1E" w:rsidP="00F71105">
      <w:pPr>
        <w:pStyle w:val="Pquestiontextmainstem"/>
      </w:pPr>
    </w:p>
    <w:p w14:paraId="30117F21" w14:textId="77777777" w:rsidR="00716B1E" w:rsidRDefault="00716B1E" w:rsidP="00F71105">
      <w:pPr>
        <w:pStyle w:val="Pquestiontextmainstem"/>
      </w:pPr>
    </w:p>
    <w:p w14:paraId="12B47B08" w14:textId="77777777" w:rsidR="00C766BC" w:rsidRDefault="00C766BC" w:rsidP="00F71105">
      <w:pPr>
        <w:pStyle w:val="Pquestiontextmainstem"/>
      </w:pPr>
    </w:p>
    <w:p w14:paraId="30E09F46" w14:textId="77777777" w:rsidR="00C766BC" w:rsidRDefault="00C766BC" w:rsidP="00F71105">
      <w:pPr>
        <w:pStyle w:val="Pquestiontextmainstem"/>
      </w:pPr>
    </w:p>
    <w:p w14:paraId="344B1134" w14:textId="77777777" w:rsidR="00C766BC" w:rsidRDefault="00C766BC" w:rsidP="00F71105">
      <w:pPr>
        <w:pStyle w:val="Pquestiontextmainstem"/>
      </w:pPr>
    </w:p>
    <w:p w14:paraId="3EDFCA63" w14:textId="77777777" w:rsidR="00C766BC" w:rsidRDefault="00C766BC" w:rsidP="00F71105">
      <w:pPr>
        <w:pStyle w:val="Pquestiontextmainstem"/>
      </w:pPr>
    </w:p>
    <w:p w14:paraId="2A641148" w14:textId="77777777" w:rsidR="00C766BC" w:rsidRDefault="00C766BC" w:rsidP="00F71105">
      <w:pPr>
        <w:pStyle w:val="Pquestiontextmainstem"/>
      </w:pPr>
    </w:p>
    <w:p w14:paraId="5BF7BE69" w14:textId="77777777" w:rsidR="00C766BC" w:rsidRDefault="00C766BC" w:rsidP="00F71105">
      <w:pPr>
        <w:pStyle w:val="Pquestiontextmainstem"/>
      </w:pPr>
    </w:p>
    <w:p w14:paraId="4A50B862" w14:textId="77777777" w:rsidR="00C766BC" w:rsidRDefault="00C766BC" w:rsidP="00F71105">
      <w:pPr>
        <w:pStyle w:val="Pquestiontextmainstem"/>
      </w:pPr>
    </w:p>
    <w:p w14:paraId="15BE5335" w14:textId="77777777" w:rsidR="00C766BC" w:rsidRDefault="00C766BC" w:rsidP="00F71105">
      <w:pPr>
        <w:pStyle w:val="Pquestiontextmainstem"/>
      </w:pPr>
    </w:p>
    <w:p w14:paraId="418AD64B" w14:textId="77777777" w:rsidR="00C766BC" w:rsidRDefault="00C766BC" w:rsidP="00F71105">
      <w:pPr>
        <w:pStyle w:val="Pquestiontextmainstem"/>
      </w:pPr>
    </w:p>
    <w:p w14:paraId="2A46E790" w14:textId="77777777" w:rsidR="00716B1E" w:rsidRPr="00EF02C5" w:rsidRDefault="00716B1E" w:rsidP="00F71105">
      <w:pPr>
        <w:pStyle w:val="Pquestiontextmainstem"/>
      </w:pPr>
    </w:p>
    <w:p w14:paraId="266AAAFD" w14:textId="0AD870B4" w:rsidR="000476E4" w:rsidRDefault="000476E4" w:rsidP="000476E4">
      <w:pPr>
        <w:pStyle w:val="Pquestionheadingsx1stafterhead"/>
      </w:pPr>
      <w:r>
        <w:lastRenderedPageBreak/>
        <w:t>Question 39</w:t>
      </w:r>
      <w:r w:rsidRPr="000476E4">
        <w:tab/>
      </w:r>
      <w:r w:rsidR="00FF41E7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FF41E7">
        <w:t>5.7</w:t>
      </w:r>
      <w:r>
        <w:t>]</w:t>
      </w:r>
    </w:p>
    <w:p w14:paraId="2C620073" w14:textId="0CFCD329" w:rsidR="000476E4" w:rsidRPr="00EF02C5" w:rsidRDefault="00C766BC" w:rsidP="000476E4">
      <w:pPr>
        <w:pStyle w:val="Pquestiontextmainstem"/>
      </w:pPr>
      <w:r>
        <w:rPr>
          <w:lang w:val="en"/>
        </w:rPr>
        <w:t>A</w:t>
      </w:r>
      <w:r w:rsidRPr="00EF02C5">
        <w:rPr>
          <w:lang w:val="en"/>
        </w:rPr>
        <w:t xml:space="preserve"> box without a lid </w:t>
      </w:r>
      <w:r>
        <w:rPr>
          <w:lang w:val="en"/>
        </w:rPr>
        <w:t>can be made f</w:t>
      </w:r>
      <w:r w:rsidR="000476E4" w:rsidRPr="00EF02C5">
        <w:rPr>
          <w:lang w:val="en"/>
        </w:rPr>
        <w:t xml:space="preserve">rom a square sheet of paper </w:t>
      </w:r>
      <w:r>
        <w:t>12 cm by 12 cm</w:t>
      </w:r>
      <w:r w:rsidR="000476E4" w:rsidRPr="00EF02C5">
        <w:rPr>
          <w:lang w:val="en"/>
        </w:rPr>
        <w:t xml:space="preserve"> by cutting a square from each corner and folding up the flaps.</w:t>
      </w:r>
    </w:p>
    <w:p w14:paraId="46B805E2" w14:textId="273F6361" w:rsidR="000476E4" w:rsidRPr="00EF02C5" w:rsidRDefault="000476E4" w:rsidP="00F71105">
      <w:pPr>
        <w:pStyle w:val="Pquestiontextmainstem"/>
      </w:pPr>
      <w:r w:rsidRPr="00EF02C5">
        <w:rPr>
          <w:noProof/>
        </w:rPr>
        <w:drawing>
          <wp:inline distT="0" distB="0" distL="0" distR="0" wp14:anchorId="5D4BE29E" wp14:editId="545A4CC1">
            <wp:extent cx="1809750" cy="1323975"/>
            <wp:effectExtent l="0" t="0" r="0" b="9525"/>
            <wp:docPr id="19" name="Picture 19" descr="PM8_SmB_SemT1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PM8_SmB_SemT1_0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4EE5" w14:textId="4A0A2ADA" w:rsidR="000476E4" w:rsidRPr="00EF02C5" w:rsidRDefault="000476E4" w:rsidP="000476E4">
      <w:pPr>
        <w:pStyle w:val="Pquestiontextpartsa"/>
        <w:rPr>
          <w:lang w:val="en"/>
        </w:rPr>
      </w:pPr>
      <w:r w:rsidRPr="000476E4">
        <w:rPr>
          <w:rStyle w:val="Cquestionpartlabelbold"/>
        </w:rPr>
        <w:t>(a)</w:t>
      </w:r>
      <w:r w:rsidRPr="000476E4">
        <w:tab/>
      </w:r>
      <w:r w:rsidRPr="00EF02C5">
        <w:rPr>
          <w:lang w:val="en"/>
        </w:rPr>
        <w:t xml:space="preserve">Investigate </w:t>
      </w:r>
      <w:r w:rsidR="00C766BC">
        <w:rPr>
          <w:lang w:val="en"/>
        </w:rPr>
        <w:t>the</w:t>
      </w:r>
      <w:r w:rsidRPr="00EF02C5">
        <w:rPr>
          <w:lang w:val="en"/>
        </w:rPr>
        <w:t xml:space="preserve"> volumes </w:t>
      </w:r>
      <w:r w:rsidR="00C766BC">
        <w:rPr>
          <w:lang w:val="en"/>
        </w:rPr>
        <w:t xml:space="preserve">of box that </w:t>
      </w:r>
      <w:r w:rsidRPr="00EF02C5">
        <w:rPr>
          <w:lang w:val="en"/>
        </w:rPr>
        <w:t>are possible for different sizes of cut-out squares (write down five different examples).</w:t>
      </w:r>
      <w:r w:rsidRPr="00EF02C5">
        <w:rPr>
          <w:lang w:val="en"/>
        </w:rPr>
        <w:br/>
      </w:r>
    </w:p>
    <w:p w14:paraId="0D494D1C" w14:textId="77777777" w:rsidR="000476E4" w:rsidRPr="00EF02C5" w:rsidRDefault="000476E4" w:rsidP="00F71105">
      <w:pPr>
        <w:pStyle w:val="Pquestiontextmainstem"/>
        <w:rPr>
          <w:lang w:val="en"/>
        </w:rPr>
      </w:pPr>
    </w:p>
    <w:p w14:paraId="501FDB33" w14:textId="77777777" w:rsidR="000476E4" w:rsidRPr="00EF02C5" w:rsidRDefault="000476E4" w:rsidP="00F71105">
      <w:pPr>
        <w:pStyle w:val="Pquestiontextmainstem"/>
        <w:rPr>
          <w:lang w:val="en"/>
        </w:rPr>
      </w:pPr>
    </w:p>
    <w:p w14:paraId="71291DEC" w14:textId="77777777" w:rsidR="000476E4" w:rsidRPr="00EF02C5" w:rsidRDefault="000476E4" w:rsidP="00F71105">
      <w:pPr>
        <w:pStyle w:val="Pquestiontextmainstem"/>
        <w:rPr>
          <w:lang w:val="en"/>
        </w:rPr>
      </w:pPr>
    </w:p>
    <w:p w14:paraId="516DE43D" w14:textId="77777777" w:rsidR="000476E4" w:rsidRPr="00EF02C5" w:rsidRDefault="000476E4" w:rsidP="00F71105">
      <w:pPr>
        <w:pStyle w:val="Pquestiontextmainstem"/>
        <w:rPr>
          <w:lang w:val="en"/>
        </w:rPr>
      </w:pPr>
    </w:p>
    <w:p w14:paraId="7FD9DB96" w14:textId="77777777" w:rsidR="000476E4" w:rsidRPr="00EF02C5" w:rsidRDefault="000476E4" w:rsidP="00F71105">
      <w:pPr>
        <w:pStyle w:val="Pquestiontextmainstem"/>
        <w:rPr>
          <w:lang w:val="en"/>
        </w:rPr>
      </w:pPr>
    </w:p>
    <w:p w14:paraId="32E90574" w14:textId="77777777" w:rsidR="00C766BC" w:rsidRDefault="00C766BC" w:rsidP="00C766BC">
      <w:pPr>
        <w:pStyle w:val="Pquestiontextpartsa"/>
        <w:rPr>
          <w:bCs/>
          <w:szCs w:val="20"/>
        </w:rPr>
      </w:pPr>
    </w:p>
    <w:p w14:paraId="3082EF9C" w14:textId="77777777" w:rsidR="00C766BC" w:rsidRDefault="00C766BC" w:rsidP="00C766BC">
      <w:pPr>
        <w:pStyle w:val="Pquestiontextpartsa"/>
        <w:rPr>
          <w:bCs/>
          <w:szCs w:val="20"/>
        </w:rPr>
      </w:pPr>
    </w:p>
    <w:p w14:paraId="2A2EFD8E" w14:textId="77777777" w:rsidR="00C766BC" w:rsidRDefault="00C766BC" w:rsidP="00C766BC">
      <w:pPr>
        <w:pStyle w:val="Pquestiontextpartsa"/>
        <w:rPr>
          <w:bCs/>
          <w:szCs w:val="20"/>
        </w:rPr>
      </w:pPr>
    </w:p>
    <w:p w14:paraId="67C1E7CE" w14:textId="77777777" w:rsidR="00C766BC" w:rsidRDefault="00C766BC" w:rsidP="00C766BC">
      <w:pPr>
        <w:pStyle w:val="Pquestiontextpartsa"/>
        <w:rPr>
          <w:bCs/>
          <w:szCs w:val="20"/>
        </w:rPr>
      </w:pPr>
    </w:p>
    <w:p w14:paraId="63CA0B1E" w14:textId="77777777" w:rsidR="000476E4" w:rsidRPr="00EF02C5" w:rsidRDefault="000476E4" w:rsidP="00F71105">
      <w:pPr>
        <w:pStyle w:val="Pquestiontextmainstem"/>
        <w:rPr>
          <w:lang w:val="en"/>
        </w:rPr>
      </w:pPr>
    </w:p>
    <w:p w14:paraId="59196107" w14:textId="377AD090" w:rsidR="000476E4" w:rsidRPr="00EF02C5" w:rsidRDefault="000476E4" w:rsidP="000476E4">
      <w:pPr>
        <w:pStyle w:val="Pquestiontextpartsa"/>
        <w:rPr>
          <w:lang w:val="en"/>
        </w:rPr>
      </w:pPr>
      <w:r w:rsidRPr="000476E4">
        <w:rPr>
          <w:rStyle w:val="Cquestionpartlabelbold"/>
        </w:rPr>
        <w:t>(b)</w:t>
      </w:r>
      <w:r w:rsidRPr="000476E4">
        <w:tab/>
      </w:r>
      <w:r w:rsidRPr="00EF02C5">
        <w:rPr>
          <w:lang w:val="en"/>
        </w:rPr>
        <w:t>What is the maximum possible volume and what size cut produces it?</w:t>
      </w:r>
      <w:r w:rsidRPr="00EF02C5">
        <w:rPr>
          <w:lang w:val="en"/>
        </w:rPr>
        <w:br/>
      </w:r>
    </w:p>
    <w:p w14:paraId="136C920F" w14:textId="77777777" w:rsidR="00C766BC" w:rsidRDefault="00C766BC" w:rsidP="00265C7C">
      <w:pPr>
        <w:pStyle w:val="Pquestiontextpartsa"/>
        <w:rPr>
          <w:bCs/>
          <w:szCs w:val="20"/>
        </w:rPr>
      </w:pPr>
    </w:p>
    <w:p w14:paraId="472C053E" w14:textId="77777777" w:rsidR="00C766BC" w:rsidRDefault="00C766BC" w:rsidP="00265C7C">
      <w:pPr>
        <w:pStyle w:val="Pquestiontextpartsa"/>
        <w:rPr>
          <w:bCs/>
          <w:szCs w:val="20"/>
        </w:rPr>
      </w:pPr>
    </w:p>
    <w:p w14:paraId="7ED1F369" w14:textId="77777777" w:rsidR="00C766BC" w:rsidRDefault="00C766BC" w:rsidP="00265C7C">
      <w:pPr>
        <w:pStyle w:val="Pquestiontextpartsa"/>
        <w:rPr>
          <w:bCs/>
          <w:szCs w:val="20"/>
        </w:rPr>
      </w:pPr>
    </w:p>
    <w:p w14:paraId="577405D2" w14:textId="77777777" w:rsidR="00C766BC" w:rsidRDefault="00C766BC" w:rsidP="00265C7C">
      <w:pPr>
        <w:pStyle w:val="Pquestiontextpartsa"/>
        <w:rPr>
          <w:bCs/>
          <w:szCs w:val="20"/>
        </w:rPr>
      </w:pPr>
    </w:p>
    <w:p w14:paraId="19101ABD" w14:textId="77777777" w:rsidR="00C766BC" w:rsidRDefault="00C766BC" w:rsidP="00265C7C">
      <w:pPr>
        <w:pStyle w:val="Pquestiontextpartsa"/>
        <w:rPr>
          <w:bCs/>
          <w:szCs w:val="20"/>
        </w:rPr>
      </w:pPr>
    </w:p>
    <w:p w14:paraId="19DE8926" w14:textId="77777777" w:rsidR="00C766BC" w:rsidRPr="002C6B98" w:rsidRDefault="00C766BC" w:rsidP="00265C7C">
      <w:pPr>
        <w:pStyle w:val="Pquestiontextpartsa"/>
        <w:rPr>
          <w:bCs/>
          <w:szCs w:val="20"/>
        </w:rPr>
      </w:pPr>
    </w:p>
    <w:p w14:paraId="46E5A140" w14:textId="77777777" w:rsidR="003D2F2C" w:rsidRDefault="003D2F2C" w:rsidP="001B433F">
      <w:pPr>
        <w:pStyle w:val="Psectionresults"/>
      </w:pPr>
    </w:p>
    <w:p w14:paraId="0CD97A29" w14:textId="024F2151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EF0A79">
        <w:t xml:space="preserve"> </w:t>
      </w:r>
      <w:r w:rsidR="00B106C2">
        <w:t>12</w:t>
      </w:r>
    </w:p>
    <w:p w14:paraId="0E30328A" w14:textId="46D16F83" w:rsidR="001B433F" w:rsidRDefault="007E7CDD" w:rsidP="001B433F">
      <w:pPr>
        <w:pStyle w:val="Psectionresults"/>
      </w:pPr>
      <w:r>
        <w:t xml:space="preserve">TOTAL test results: ___ / </w:t>
      </w:r>
      <w:r w:rsidR="00B106C2">
        <w:t>10</w:t>
      </w:r>
      <w:r w:rsidR="00E70141">
        <w:t>4</w:t>
      </w:r>
    </w:p>
    <w:sectPr w:rsidR="001B433F" w:rsidSect="003C1799">
      <w:headerReference w:type="default" r:id="rId52"/>
      <w:footerReference w:type="default" r:id="rId53"/>
      <w:headerReference w:type="first" r:id="rId54"/>
      <w:footerReference w:type="first" r:id="rId55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A9F0E" w14:textId="77777777" w:rsidR="005D07A0" w:rsidRDefault="005D07A0" w:rsidP="00B91E57">
      <w:r>
        <w:separator/>
      </w:r>
    </w:p>
  </w:endnote>
  <w:endnote w:type="continuationSeparator" w:id="0">
    <w:p w14:paraId="69049325" w14:textId="77777777" w:rsidR="005D07A0" w:rsidRDefault="005D07A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C766BC" w:rsidRDefault="00C766BC" w:rsidP="00B91E57">
    <w:pPr>
      <w:pStyle w:val="Pfootertext"/>
    </w:pPr>
  </w:p>
  <w:p w14:paraId="64131F18" w14:textId="77777777" w:rsidR="00C766BC" w:rsidRPr="00B91E57" w:rsidRDefault="00C766BC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54B8A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C766BC" w:rsidRDefault="00C766BC" w:rsidP="00A8741D">
    <w:pPr>
      <w:pStyle w:val="Pfootertext"/>
    </w:pPr>
  </w:p>
  <w:p w14:paraId="003084DD" w14:textId="77777777" w:rsidR="00C766BC" w:rsidRPr="00A8741D" w:rsidRDefault="00C766BC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54B8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F0DB2" w14:textId="77777777" w:rsidR="005D07A0" w:rsidRDefault="005D07A0" w:rsidP="00B91E57">
      <w:r>
        <w:separator/>
      </w:r>
    </w:p>
  </w:footnote>
  <w:footnote w:type="continuationSeparator" w:id="0">
    <w:p w14:paraId="1B971F44" w14:textId="77777777" w:rsidR="005D07A0" w:rsidRDefault="005D07A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059817B7" w:rsidR="00C766BC" w:rsidRPr="00C14036" w:rsidRDefault="00C14036" w:rsidP="00C14036">
    <w:pPr>
      <w:pStyle w:val="Pheadertext"/>
    </w:pPr>
    <w:r>
      <w:t>Pearson Mathematics 8    Semester 1 Exam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1DC22" w14:textId="4910DE70" w:rsidR="00C14036" w:rsidRDefault="00C14036" w:rsidP="00C14036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04FCEA90" w:rsidR="00C766BC" w:rsidRPr="00C14036" w:rsidRDefault="00C14036" w:rsidP="00C14036">
    <w:pPr>
      <w:pStyle w:val="Pheadertext"/>
    </w:pPr>
    <w:r>
      <w:t>Semester 1 Exam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476E4"/>
    <w:rsid w:val="0005263D"/>
    <w:rsid w:val="00052D5F"/>
    <w:rsid w:val="00055175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E41BA"/>
    <w:rsid w:val="000E6491"/>
    <w:rsid w:val="000F52E2"/>
    <w:rsid w:val="00110228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771B4"/>
    <w:rsid w:val="00180D86"/>
    <w:rsid w:val="0019736D"/>
    <w:rsid w:val="001B433F"/>
    <w:rsid w:val="001C4910"/>
    <w:rsid w:val="001C4DB3"/>
    <w:rsid w:val="001D5437"/>
    <w:rsid w:val="001D605B"/>
    <w:rsid w:val="001E5DBC"/>
    <w:rsid w:val="001F0763"/>
    <w:rsid w:val="001F0A91"/>
    <w:rsid w:val="001F3755"/>
    <w:rsid w:val="001F3D5E"/>
    <w:rsid w:val="00205ABB"/>
    <w:rsid w:val="002217BE"/>
    <w:rsid w:val="00223001"/>
    <w:rsid w:val="002509BC"/>
    <w:rsid w:val="00251681"/>
    <w:rsid w:val="00253779"/>
    <w:rsid w:val="002635BA"/>
    <w:rsid w:val="00265C7C"/>
    <w:rsid w:val="00290260"/>
    <w:rsid w:val="00291F54"/>
    <w:rsid w:val="0029660A"/>
    <w:rsid w:val="0029665F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20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2B2E"/>
    <w:rsid w:val="00393ADE"/>
    <w:rsid w:val="003A02CC"/>
    <w:rsid w:val="003A6EA1"/>
    <w:rsid w:val="003A7182"/>
    <w:rsid w:val="003B3BBF"/>
    <w:rsid w:val="003C1799"/>
    <w:rsid w:val="003C445D"/>
    <w:rsid w:val="003D2F2C"/>
    <w:rsid w:val="003E3349"/>
    <w:rsid w:val="003E7772"/>
    <w:rsid w:val="003F7CC3"/>
    <w:rsid w:val="004066D1"/>
    <w:rsid w:val="00411DD1"/>
    <w:rsid w:val="00412093"/>
    <w:rsid w:val="00413A15"/>
    <w:rsid w:val="004161B6"/>
    <w:rsid w:val="00417992"/>
    <w:rsid w:val="00420B07"/>
    <w:rsid w:val="0043227F"/>
    <w:rsid w:val="00452041"/>
    <w:rsid w:val="00453D6C"/>
    <w:rsid w:val="00456CE0"/>
    <w:rsid w:val="00457310"/>
    <w:rsid w:val="0046226B"/>
    <w:rsid w:val="00464A71"/>
    <w:rsid w:val="004723F8"/>
    <w:rsid w:val="00472CCA"/>
    <w:rsid w:val="0048344D"/>
    <w:rsid w:val="00485A37"/>
    <w:rsid w:val="004A1C99"/>
    <w:rsid w:val="004A5DD5"/>
    <w:rsid w:val="004B55DB"/>
    <w:rsid w:val="004C23FF"/>
    <w:rsid w:val="004C36D5"/>
    <w:rsid w:val="004C5E1E"/>
    <w:rsid w:val="004D01B5"/>
    <w:rsid w:val="004D24DE"/>
    <w:rsid w:val="004D3645"/>
    <w:rsid w:val="004E4172"/>
    <w:rsid w:val="004F03F0"/>
    <w:rsid w:val="004F5839"/>
    <w:rsid w:val="004F59F5"/>
    <w:rsid w:val="00502E58"/>
    <w:rsid w:val="005067E7"/>
    <w:rsid w:val="00517709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07FB"/>
    <w:rsid w:val="00582BD5"/>
    <w:rsid w:val="005858FD"/>
    <w:rsid w:val="0059291C"/>
    <w:rsid w:val="005A07A0"/>
    <w:rsid w:val="005A28D6"/>
    <w:rsid w:val="005A4902"/>
    <w:rsid w:val="005A6C19"/>
    <w:rsid w:val="005B5208"/>
    <w:rsid w:val="005C1799"/>
    <w:rsid w:val="005C2DB7"/>
    <w:rsid w:val="005C6EE5"/>
    <w:rsid w:val="005D07A0"/>
    <w:rsid w:val="005F07A4"/>
    <w:rsid w:val="00604D55"/>
    <w:rsid w:val="00606690"/>
    <w:rsid w:val="0060765D"/>
    <w:rsid w:val="00607F60"/>
    <w:rsid w:val="00617BEA"/>
    <w:rsid w:val="006315DD"/>
    <w:rsid w:val="006521E0"/>
    <w:rsid w:val="00665AA1"/>
    <w:rsid w:val="0066782B"/>
    <w:rsid w:val="00673CFA"/>
    <w:rsid w:val="0068775E"/>
    <w:rsid w:val="006B2901"/>
    <w:rsid w:val="006B2DF9"/>
    <w:rsid w:val="006C4B2F"/>
    <w:rsid w:val="006D2264"/>
    <w:rsid w:val="006D6775"/>
    <w:rsid w:val="006D6A33"/>
    <w:rsid w:val="006D6A60"/>
    <w:rsid w:val="006D6B75"/>
    <w:rsid w:val="006E28FE"/>
    <w:rsid w:val="006E6CBD"/>
    <w:rsid w:val="006E7B52"/>
    <w:rsid w:val="006F2BB6"/>
    <w:rsid w:val="006F48EB"/>
    <w:rsid w:val="006F4CE2"/>
    <w:rsid w:val="007004F4"/>
    <w:rsid w:val="0070464D"/>
    <w:rsid w:val="00713EAF"/>
    <w:rsid w:val="00715815"/>
    <w:rsid w:val="00716B1E"/>
    <w:rsid w:val="007201CE"/>
    <w:rsid w:val="00722B45"/>
    <w:rsid w:val="007313E8"/>
    <w:rsid w:val="00732B3C"/>
    <w:rsid w:val="00742C46"/>
    <w:rsid w:val="007701CE"/>
    <w:rsid w:val="007721B9"/>
    <w:rsid w:val="00775F8D"/>
    <w:rsid w:val="00781345"/>
    <w:rsid w:val="00784BCE"/>
    <w:rsid w:val="00796A94"/>
    <w:rsid w:val="007A1A60"/>
    <w:rsid w:val="007A2893"/>
    <w:rsid w:val="007A4898"/>
    <w:rsid w:val="007B7545"/>
    <w:rsid w:val="007C05E1"/>
    <w:rsid w:val="007D4058"/>
    <w:rsid w:val="007E7CDD"/>
    <w:rsid w:val="00810E39"/>
    <w:rsid w:val="00814B1B"/>
    <w:rsid w:val="00817AEB"/>
    <w:rsid w:val="008226DD"/>
    <w:rsid w:val="00823BB8"/>
    <w:rsid w:val="008266C5"/>
    <w:rsid w:val="00842378"/>
    <w:rsid w:val="0084343B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5D7A"/>
    <w:rsid w:val="0092625F"/>
    <w:rsid w:val="00927982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A011F0"/>
    <w:rsid w:val="00A04B72"/>
    <w:rsid w:val="00A06AAC"/>
    <w:rsid w:val="00A215AF"/>
    <w:rsid w:val="00A23D25"/>
    <w:rsid w:val="00A35659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00A81"/>
    <w:rsid w:val="00B02272"/>
    <w:rsid w:val="00B106C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4036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4B8A"/>
    <w:rsid w:val="00C56D83"/>
    <w:rsid w:val="00C57110"/>
    <w:rsid w:val="00C6077E"/>
    <w:rsid w:val="00C72617"/>
    <w:rsid w:val="00C75F4E"/>
    <w:rsid w:val="00C766BC"/>
    <w:rsid w:val="00C91863"/>
    <w:rsid w:val="00C9254A"/>
    <w:rsid w:val="00CB3D6D"/>
    <w:rsid w:val="00CB63A6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E113C"/>
    <w:rsid w:val="00DE3994"/>
    <w:rsid w:val="00DE3AC0"/>
    <w:rsid w:val="00DE45D5"/>
    <w:rsid w:val="00DE76F4"/>
    <w:rsid w:val="00E01186"/>
    <w:rsid w:val="00E021E4"/>
    <w:rsid w:val="00E02483"/>
    <w:rsid w:val="00E02C5B"/>
    <w:rsid w:val="00E10D96"/>
    <w:rsid w:val="00E14832"/>
    <w:rsid w:val="00E20B00"/>
    <w:rsid w:val="00E2498A"/>
    <w:rsid w:val="00E2562C"/>
    <w:rsid w:val="00E25966"/>
    <w:rsid w:val="00E3407C"/>
    <w:rsid w:val="00E41473"/>
    <w:rsid w:val="00E42B3B"/>
    <w:rsid w:val="00E43A06"/>
    <w:rsid w:val="00E4401F"/>
    <w:rsid w:val="00E522E3"/>
    <w:rsid w:val="00E56C69"/>
    <w:rsid w:val="00E612EF"/>
    <w:rsid w:val="00E66F4C"/>
    <w:rsid w:val="00E70141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646C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05AD"/>
    <w:rsid w:val="00F24B10"/>
    <w:rsid w:val="00F279DF"/>
    <w:rsid w:val="00F37229"/>
    <w:rsid w:val="00F41913"/>
    <w:rsid w:val="00F5599A"/>
    <w:rsid w:val="00F71105"/>
    <w:rsid w:val="00F80273"/>
    <w:rsid w:val="00F85FBA"/>
    <w:rsid w:val="00F860CB"/>
    <w:rsid w:val="00F9279A"/>
    <w:rsid w:val="00F93270"/>
    <w:rsid w:val="00FA71CA"/>
    <w:rsid w:val="00FB077E"/>
    <w:rsid w:val="00FB1FE2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0476E4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0476E4"/>
    <w:pPr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2.jpeg"/><Relationship Id="rId50" Type="http://schemas.openxmlformats.org/officeDocument/2006/relationships/image" Target="media/image25.jpeg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20.jpe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4.jpeg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jpe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jpeg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6.jpeg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352</TotalTime>
  <Pages>9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10</cp:revision>
  <cp:lastPrinted>2016-07-15T04:27:00Z</cp:lastPrinted>
  <dcterms:created xsi:type="dcterms:W3CDTF">2016-09-16T06:48:00Z</dcterms:created>
  <dcterms:modified xsi:type="dcterms:W3CDTF">2016-11-13T09:02:00Z</dcterms:modified>
</cp:coreProperties>
</file>