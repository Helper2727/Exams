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686C6" w14:textId="77777777" w:rsidR="00A33DC2" w:rsidRDefault="00A33DC2" w:rsidP="00A33DC2">
      <w:pPr>
        <w:pStyle w:val="Psectionheading"/>
      </w:pPr>
      <w:r>
        <w:t>Multiple-choice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4"/>
        <w:gridCol w:w="996"/>
        <w:gridCol w:w="995"/>
        <w:gridCol w:w="994"/>
        <w:gridCol w:w="994"/>
        <w:gridCol w:w="996"/>
        <w:gridCol w:w="995"/>
        <w:gridCol w:w="995"/>
      </w:tblGrid>
      <w:tr w:rsidR="00441B79" w14:paraId="58FD27C2" w14:textId="77777777" w:rsidTr="00441B79">
        <w:tc>
          <w:tcPr>
            <w:tcW w:w="1126" w:type="dxa"/>
          </w:tcPr>
          <w:p w14:paraId="339D2C34" w14:textId="77777777" w:rsidR="00441B79" w:rsidRDefault="00441B79" w:rsidP="00CA5435">
            <w:pPr>
              <w:pStyle w:val="Pquestionheadingmc1stafterhead"/>
            </w:pPr>
            <w:r>
              <w:t>Question</w:t>
            </w:r>
          </w:p>
        </w:tc>
        <w:tc>
          <w:tcPr>
            <w:tcW w:w="994" w:type="dxa"/>
          </w:tcPr>
          <w:p w14:paraId="2FB58B4D" w14:textId="77777777" w:rsidR="00441B79" w:rsidRDefault="00441B79" w:rsidP="00CA5435">
            <w:pPr>
              <w:pStyle w:val="Ptabletext"/>
            </w:pPr>
            <w:r>
              <w:t>1</w:t>
            </w:r>
          </w:p>
        </w:tc>
        <w:tc>
          <w:tcPr>
            <w:tcW w:w="996" w:type="dxa"/>
          </w:tcPr>
          <w:p w14:paraId="62ADDC97" w14:textId="77777777" w:rsidR="00441B79" w:rsidRDefault="00441B79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42F481F8" w14:textId="77777777" w:rsidR="00441B79" w:rsidRDefault="00441B79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392ADD43" w14:textId="77777777" w:rsidR="00441B79" w:rsidRDefault="00441B79" w:rsidP="00CA5435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3C7728D5" w14:textId="77777777" w:rsidR="00441B79" w:rsidRDefault="00441B79" w:rsidP="00CA5435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426656E2" w14:textId="77777777" w:rsidR="00441B79" w:rsidRDefault="00441B79" w:rsidP="00CA5435">
            <w:pPr>
              <w:pStyle w:val="Ptabletext"/>
            </w:pPr>
            <w:r>
              <w:t>6</w:t>
            </w:r>
          </w:p>
        </w:tc>
        <w:tc>
          <w:tcPr>
            <w:tcW w:w="995" w:type="dxa"/>
          </w:tcPr>
          <w:p w14:paraId="6B1FFE55" w14:textId="77777777" w:rsidR="00441B79" w:rsidRDefault="00441B79" w:rsidP="00CA5435">
            <w:pPr>
              <w:pStyle w:val="Ptabletext"/>
            </w:pPr>
            <w:r>
              <w:t>7</w:t>
            </w:r>
          </w:p>
        </w:tc>
        <w:tc>
          <w:tcPr>
            <w:tcW w:w="995" w:type="dxa"/>
          </w:tcPr>
          <w:p w14:paraId="456CE1BD" w14:textId="77777777" w:rsidR="00441B79" w:rsidRDefault="00441B79" w:rsidP="00CA5435">
            <w:pPr>
              <w:pStyle w:val="Ptabletext"/>
            </w:pPr>
            <w:r>
              <w:t>8</w:t>
            </w:r>
          </w:p>
        </w:tc>
      </w:tr>
      <w:tr w:rsidR="00441B79" w14:paraId="7828ACD0" w14:textId="77777777" w:rsidTr="00441B79">
        <w:tc>
          <w:tcPr>
            <w:tcW w:w="1126" w:type="dxa"/>
          </w:tcPr>
          <w:p w14:paraId="02EB1CB7" w14:textId="77777777" w:rsidR="00441B79" w:rsidRDefault="00441B79" w:rsidP="00CA5435">
            <w:pPr>
              <w:pStyle w:val="Pquestionheadingmc1stafterhead"/>
            </w:pPr>
            <w:r>
              <w:t>Answer</w:t>
            </w:r>
          </w:p>
        </w:tc>
        <w:tc>
          <w:tcPr>
            <w:tcW w:w="994" w:type="dxa"/>
          </w:tcPr>
          <w:p w14:paraId="10B946CA" w14:textId="7AEA2B3A" w:rsidR="00441B79" w:rsidRDefault="0027032B" w:rsidP="00CA5435">
            <w:pPr>
              <w:pStyle w:val="Ptabletext"/>
            </w:pPr>
            <w:r>
              <w:t>B</w:t>
            </w:r>
          </w:p>
        </w:tc>
        <w:tc>
          <w:tcPr>
            <w:tcW w:w="996" w:type="dxa"/>
          </w:tcPr>
          <w:p w14:paraId="2EDD709A" w14:textId="22D0BF7E" w:rsidR="00441B79" w:rsidRDefault="0027032B" w:rsidP="00CA5435">
            <w:pPr>
              <w:pStyle w:val="Ptabletext"/>
            </w:pPr>
            <w:r>
              <w:t>A</w:t>
            </w:r>
          </w:p>
        </w:tc>
        <w:tc>
          <w:tcPr>
            <w:tcW w:w="995" w:type="dxa"/>
          </w:tcPr>
          <w:p w14:paraId="00359DCA" w14:textId="1B5F8C5D" w:rsidR="00441B79" w:rsidRDefault="0027032B" w:rsidP="00CA5435">
            <w:pPr>
              <w:pStyle w:val="Ptabletext"/>
            </w:pPr>
            <w:r>
              <w:t>B</w:t>
            </w:r>
          </w:p>
        </w:tc>
        <w:tc>
          <w:tcPr>
            <w:tcW w:w="994" w:type="dxa"/>
          </w:tcPr>
          <w:p w14:paraId="23F2F9B2" w14:textId="77777777" w:rsidR="00441B79" w:rsidRDefault="00441B79" w:rsidP="00CA5435">
            <w:pPr>
              <w:pStyle w:val="Ptabletext"/>
            </w:pPr>
            <w:r>
              <w:t>B</w:t>
            </w:r>
          </w:p>
        </w:tc>
        <w:tc>
          <w:tcPr>
            <w:tcW w:w="994" w:type="dxa"/>
          </w:tcPr>
          <w:p w14:paraId="3B61D4B1" w14:textId="77777777" w:rsidR="00441B79" w:rsidRDefault="00441B79" w:rsidP="00CA5435">
            <w:pPr>
              <w:pStyle w:val="Ptabletext"/>
            </w:pPr>
            <w:r>
              <w:t>C</w:t>
            </w:r>
          </w:p>
        </w:tc>
        <w:tc>
          <w:tcPr>
            <w:tcW w:w="996" w:type="dxa"/>
          </w:tcPr>
          <w:p w14:paraId="332966EA" w14:textId="63CFE517" w:rsidR="00441B79" w:rsidRDefault="0027032B" w:rsidP="00CA5435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565DE5F7" w14:textId="77777777" w:rsidR="00441B79" w:rsidRDefault="00441B79" w:rsidP="00CA5435">
            <w:pPr>
              <w:pStyle w:val="Ptabletext"/>
            </w:pPr>
            <w:r>
              <w:t>A</w:t>
            </w:r>
          </w:p>
        </w:tc>
        <w:tc>
          <w:tcPr>
            <w:tcW w:w="995" w:type="dxa"/>
          </w:tcPr>
          <w:p w14:paraId="6B4C0F17" w14:textId="3CFDA517" w:rsidR="00441B79" w:rsidRDefault="008C7D45" w:rsidP="00CA5435">
            <w:pPr>
              <w:pStyle w:val="Ptabletext"/>
            </w:pPr>
            <w:r>
              <w:t>C</w:t>
            </w:r>
          </w:p>
        </w:tc>
      </w:tr>
    </w:tbl>
    <w:p w14:paraId="4B7AA5BE" w14:textId="77777777" w:rsidR="00A33DC2" w:rsidRDefault="00A33DC2" w:rsidP="00A33DC2">
      <w:pPr>
        <w:pStyle w:val="Ptable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4"/>
        <w:gridCol w:w="996"/>
        <w:gridCol w:w="995"/>
        <w:gridCol w:w="994"/>
        <w:gridCol w:w="994"/>
        <w:gridCol w:w="996"/>
        <w:gridCol w:w="995"/>
        <w:gridCol w:w="995"/>
      </w:tblGrid>
      <w:tr w:rsidR="00441B79" w14:paraId="4CD3D943" w14:textId="77777777" w:rsidTr="00441B79">
        <w:tc>
          <w:tcPr>
            <w:tcW w:w="1126" w:type="dxa"/>
          </w:tcPr>
          <w:p w14:paraId="35680CB2" w14:textId="77777777" w:rsidR="00441B79" w:rsidRDefault="00441B79" w:rsidP="004471E4">
            <w:pPr>
              <w:pStyle w:val="Pquestionheadingmc1stafterhead"/>
            </w:pPr>
            <w:r>
              <w:t>Question</w:t>
            </w:r>
          </w:p>
        </w:tc>
        <w:tc>
          <w:tcPr>
            <w:tcW w:w="994" w:type="dxa"/>
          </w:tcPr>
          <w:p w14:paraId="73BBDC6F" w14:textId="2DC31490" w:rsidR="00441B79" w:rsidRDefault="00441B79" w:rsidP="004471E4">
            <w:pPr>
              <w:pStyle w:val="Ptabletext"/>
            </w:pPr>
            <w:r>
              <w:t>9</w:t>
            </w:r>
          </w:p>
        </w:tc>
        <w:tc>
          <w:tcPr>
            <w:tcW w:w="996" w:type="dxa"/>
          </w:tcPr>
          <w:p w14:paraId="09047967" w14:textId="6EC6C2A7" w:rsidR="00441B79" w:rsidRDefault="00441B79" w:rsidP="004471E4">
            <w:pPr>
              <w:pStyle w:val="Ptabletext"/>
            </w:pPr>
            <w:r>
              <w:t>10</w:t>
            </w:r>
          </w:p>
        </w:tc>
        <w:tc>
          <w:tcPr>
            <w:tcW w:w="995" w:type="dxa"/>
          </w:tcPr>
          <w:p w14:paraId="0BB20743" w14:textId="1172C50A" w:rsidR="00441B79" w:rsidRDefault="00441B79" w:rsidP="004471E4">
            <w:pPr>
              <w:pStyle w:val="Ptabletext"/>
            </w:pPr>
            <w:r>
              <w:t>11</w:t>
            </w:r>
          </w:p>
        </w:tc>
        <w:tc>
          <w:tcPr>
            <w:tcW w:w="994" w:type="dxa"/>
          </w:tcPr>
          <w:p w14:paraId="47CD5A93" w14:textId="749B54DE" w:rsidR="00441B79" w:rsidRDefault="00441B79" w:rsidP="004471E4">
            <w:pPr>
              <w:pStyle w:val="Ptabletext"/>
            </w:pPr>
            <w:r>
              <w:t>12</w:t>
            </w:r>
          </w:p>
        </w:tc>
        <w:tc>
          <w:tcPr>
            <w:tcW w:w="994" w:type="dxa"/>
          </w:tcPr>
          <w:p w14:paraId="2C188CF3" w14:textId="3D4A04C2" w:rsidR="00441B79" w:rsidRDefault="00441B79" w:rsidP="004471E4">
            <w:pPr>
              <w:pStyle w:val="Ptabletext"/>
            </w:pPr>
            <w:r>
              <w:t>13</w:t>
            </w:r>
          </w:p>
        </w:tc>
        <w:tc>
          <w:tcPr>
            <w:tcW w:w="996" w:type="dxa"/>
          </w:tcPr>
          <w:p w14:paraId="44E40E0F" w14:textId="7019CFDE" w:rsidR="00441B79" w:rsidRDefault="00441B79" w:rsidP="004471E4">
            <w:pPr>
              <w:pStyle w:val="Ptabletext"/>
            </w:pPr>
            <w:r>
              <w:t>14</w:t>
            </w:r>
          </w:p>
        </w:tc>
        <w:tc>
          <w:tcPr>
            <w:tcW w:w="995" w:type="dxa"/>
          </w:tcPr>
          <w:p w14:paraId="7BFC2FBC" w14:textId="57B58B5C" w:rsidR="00441B79" w:rsidRDefault="00441B79" w:rsidP="004471E4">
            <w:pPr>
              <w:pStyle w:val="Ptabletext"/>
            </w:pPr>
            <w:r>
              <w:t>15</w:t>
            </w:r>
          </w:p>
        </w:tc>
        <w:tc>
          <w:tcPr>
            <w:tcW w:w="995" w:type="dxa"/>
          </w:tcPr>
          <w:p w14:paraId="14C03AC8" w14:textId="021C5625" w:rsidR="00441B79" w:rsidRDefault="00441B79" w:rsidP="004471E4">
            <w:pPr>
              <w:pStyle w:val="Ptabletext"/>
            </w:pPr>
            <w:r>
              <w:t>16</w:t>
            </w:r>
          </w:p>
        </w:tc>
      </w:tr>
      <w:tr w:rsidR="00441B79" w14:paraId="44BC170E" w14:textId="77777777" w:rsidTr="00441B79">
        <w:tc>
          <w:tcPr>
            <w:tcW w:w="1126" w:type="dxa"/>
          </w:tcPr>
          <w:p w14:paraId="7642BC53" w14:textId="77777777" w:rsidR="00441B79" w:rsidRDefault="00441B79" w:rsidP="004471E4">
            <w:pPr>
              <w:pStyle w:val="Pquestionheadingmc1stafterhead"/>
            </w:pPr>
            <w:r>
              <w:t>Answer</w:t>
            </w:r>
          </w:p>
        </w:tc>
        <w:tc>
          <w:tcPr>
            <w:tcW w:w="994" w:type="dxa"/>
          </w:tcPr>
          <w:p w14:paraId="793FA5F3" w14:textId="77777777" w:rsidR="00441B79" w:rsidRDefault="00441B79" w:rsidP="004471E4">
            <w:pPr>
              <w:pStyle w:val="Ptabletext"/>
            </w:pPr>
            <w:r>
              <w:t>C</w:t>
            </w:r>
          </w:p>
        </w:tc>
        <w:tc>
          <w:tcPr>
            <w:tcW w:w="996" w:type="dxa"/>
          </w:tcPr>
          <w:p w14:paraId="19CE4767" w14:textId="6A125E4E" w:rsidR="00441B79" w:rsidRDefault="00666EC9" w:rsidP="004471E4">
            <w:pPr>
              <w:pStyle w:val="Ptabletext"/>
            </w:pPr>
            <w:r>
              <w:t>B</w:t>
            </w:r>
          </w:p>
        </w:tc>
        <w:tc>
          <w:tcPr>
            <w:tcW w:w="995" w:type="dxa"/>
          </w:tcPr>
          <w:p w14:paraId="1995F218" w14:textId="72503E94" w:rsidR="00441B79" w:rsidRDefault="00DA2E55" w:rsidP="004471E4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2875349F" w14:textId="6C4952A2" w:rsidR="00441B79" w:rsidRDefault="00DA2E55" w:rsidP="004471E4">
            <w:pPr>
              <w:pStyle w:val="Ptabletext"/>
            </w:pPr>
            <w:r>
              <w:t>B</w:t>
            </w:r>
          </w:p>
        </w:tc>
        <w:tc>
          <w:tcPr>
            <w:tcW w:w="994" w:type="dxa"/>
          </w:tcPr>
          <w:p w14:paraId="3370908E" w14:textId="77777777" w:rsidR="00441B79" w:rsidRDefault="00441B79" w:rsidP="004471E4">
            <w:pPr>
              <w:pStyle w:val="Ptabletext"/>
            </w:pPr>
            <w:r>
              <w:t>C</w:t>
            </w:r>
          </w:p>
        </w:tc>
        <w:tc>
          <w:tcPr>
            <w:tcW w:w="996" w:type="dxa"/>
          </w:tcPr>
          <w:p w14:paraId="0066546F" w14:textId="714B2F83" w:rsidR="00441B79" w:rsidRDefault="00BC7B71" w:rsidP="004471E4">
            <w:pPr>
              <w:pStyle w:val="Ptabletext"/>
            </w:pPr>
            <w:r>
              <w:t>D</w:t>
            </w:r>
          </w:p>
        </w:tc>
        <w:tc>
          <w:tcPr>
            <w:tcW w:w="995" w:type="dxa"/>
          </w:tcPr>
          <w:p w14:paraId="70C1C651" w14:textId="3F3932E0" w:rsidR="00441B79" w:rsidRDefault="00666EC9" w:rsidP="004471E4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54E200C5" w14:textId="0CD9974F" w:rsidR="00441B79" w:rsidRDefault="00666EC9" w:rsidP="004471E4">
            <w:pPr>
              <w:pStyle w:val="Ptabletext"/>
            </w:pPr>
            <w:r>
              <w:t>A</w:t>
            </w:r>
          </w:p>
        </w:tc>
      </w:tr>
    </w:tbl>
    <w:p w14:paraId="63A0D8A3" w14:textId="77777777" w:rsidR="004947EB" w:rsidRDefault="004947EB" w:rsidP="00441B79">
      <w:pPr>
        <w:pStyle w:val="Pquestionheadingmc"/>
      </w:pPr>
      <w:r>
        <w:t>Question 1</w:t>
      </w:r>
      <w:r>
        <w:tab/>
        <w:t>[9.1</w:t>
      </w:r>
      <w:r w:rsidRPr="00DF7F34">
        <w:t>]</w:t>
      </w:r>
    </w:p>
    <w:p w14:paraId="40232CF4" w14:textId="77777777" w:rsidR="00A33DC2" w:rsidRPr="00501E58" w:rsidRDefault="00A33DC2" w:rsidP="00A33DC2">
      <w:r w:rsidRPr="00DE6E72">
        <w:rPr>
          <w:rStyle w:val="Cquestionpartlabelbold"/>
        </w:rPr>
        <w:t>B</w:t>
      </w:r>
    </w:p>
    <w:p w14:paraId="20806AC1" w14:textId="1CF8038E" w:rsidR="00A33DC2" w:rsidRDefault="00A33DC2" w:rsidP="008C1F87">
      <w:pPr>
        <w:pStyle w:val="Pquestiontextmainstem"/>
      </w:pPr>
      <w:r w:rsidRPr="00E45FE3">
        <w:rPr>
          <w:rStyle w:val="Cmathsexpressions"/>
          <w:rFonts w:eastAsiaTheme="majorEastAsia"/>
        </w:rPr>
        <w:t>AB</w:t>
      </w:r>
      <w:r w:rsidRPr="00501E58">
        <w:t xml:space="preserve"> joins the 23</w:t>
      </w:r>
      <w:r w:rsidRPr="00501E58">
        <w:sym w:font="Symbol" w:char="F0B0"/>
      </w:r>
      <w:r w:rsidRPr="00501E58">
        <w:t xml:space="preserve"> </w:t>
      </w:r>
      <w:r w:rsidR="004947EB">
        <w:t>and</w:t>
      </w:r>
      <w:r w:rsidRPr="00501E58">
        <w:t xml:space="preserve"> the 61</w:t>
      </w:r>
      <w:r w:rsidRPr="00501E58">
        <w:sym w:font="Symbol" w:char="F0B0"/>
      </w:r>
      <w:r w:rsidRPr="00501E58">
        <w:t xml:space="preserve"> angle</w:t>
      </w:r>
      <w:r w:rsidR="004947EB">
        <w:t>s</w:t>
      </w:r>
      <w:r w:rsidRPr="00501E58">
        <w:t>. The unmarked angle in the second triangle is 61</w:t>
      </w:r>
      <w:r w:rsidRPr="00501E58">
        <w:sym w:font="Symbol" w:char="F0B0"/>
      </w:r>
      <w:r w:rsidR="00C0147E">
        <w:t xml:space="preserve"> so </w:t>
      </w:r>
      <w:r w:rsidR="00C0147E" w:rsidRPr="00C0147E">
        <w:rPr>
          <w:rStyle w:val="Cmathsexpressions"/>
        </w:rPr>
        <w:t>EF</w:t>
      </w:r>
      <w:r w:rsidR="00C0147E">
        <w:t>.</w:t>
      </w:r>
    </w:p>
    <w:p w14:paraId="57A3F3AD" w14:textId="77777777" w:rsidR="0027320E" w:rsidRDefault="0027320E" w:rsidP="0027320E">
      <w:pPr>
        <w:pStyle w:val="Pquestionheadingmc"/>
      </w:pPr>
      <w:r>
        <w:t>Question 2</w:t>
      </w:r>
      <w:r>
        <w:tab/>
        <w:t>[9.5</w:t>
      </w:r>
      <w:r w:rsidRPr="00DF7F34">
        <w:t>]</w:t>
      </w:r>
    </w:p>
    <w:p w14:paraId="10C06638" w14:textId="77777777" w:rsidR="00A33DC2" w:rsidRPr="00DE6E72" w:rsidRDefault="00A33DC2" w:rsidP="00A33DC2">
      <w:pPr>
        <w:rPr>
          <w:rStyle w:val="Cquestionpartlabelbold"/>
        </w:rPr>
      </w:pPr>
      <w:r w:rsidRPr="00DE6E72">
        <w:rPr>
          <w:rStyle w:val="Cquestionpartlabelbold"/>
        </w:rPr>
        <w:t>A</w:t>
      </w:r>
    </w:p>
    <w:p w14:paraId="611929E3" w14:textId="08979132" w:rsidR="00A33DC2" w:rsidRDefault="00A33DC2" w:rsidP="008C1F87">
      <w:pPr>
        <w:pStyle w:val="Pquestiontextmainstem"/>
      </w:pPr>
      <w:r w:rsidRPr="00501E58">
        <w:t>By elimination:</w:t>
      </w:r>
      <w:r w:rsidR="00672C02">
        <w:t xml:space="preserve"> </w:t>
      </w:r>
      <w:r w:rsidRPr="00DE6E72">
        <w:rPr>
          <w:rStyle w:val="Cquestionpartlabelbold"/>
        </w:rPr>
        <w:t>B</w:t>
      </w:r>
      <w:r w:rsidRPr="00501E58">
        <w:t xml:space="preserve"> could be a trapezium; </w:t>
      </w:r>
      <w:r w:rsidRPr="00DE6E72">
        <w:rPr>
          <w:rStyle w:val="Cquestionpartlabelbold"/>
        </w:rPr>
        <w:t>C</w:t>
      </w:r>
      <w:r w:rsidRPr="00501E58">
        <w:t xml:space="preserve"> could be a parallelogram and </w:t>
      </w:r>
      <w:r w:rsidRPr="00DE6E72">
        <w:rPr>
          <w:rStyle w:val="Cquestionpartlabelbold"/>
        </w:rPr>
        <w:t>D</w:t>
      </w:r>
      <w:r w:rsidRPr="00501E58">
        <w:t xml:space="preserve"> could be rectangle</w:t>
      </w:r>
    </w:p>
    <w:p w14:paraId="636B2BF5" w14:textId="22822966" w:rsidR="0027320E" w:rsidRDefault="0027320E" w:rsidP="0027320E">
      <w:pPr>
        <w:pStyle w:val="Pquestionheadingmc"/>
      </w:pPr>
      <w:r>
        <w:t>Question 3</w:t>
      </w:r>
      <w:r>
        <w:tab/>
        <w:t>[9.6</w:t>
      </w:r>
      <w:r w:rsidRPr="00DF7F34">
        <w:t>]</w:t>
      </w:r>
      <w:r w:rsidR="00A71337">
        <w:t xml:space="preserve"> </w:t>
      </w:r>
      <w:r w:rsidR="00A71337">
        <w:rPr>
          <w:highlight w:val="lightGray"/>
        </w:rPr>
        <w:t>[10A]</w:t>
      </w:r>
    </w:p>
    <w:p w14:paraId="5BBF6377" w14:textId="77777777" w:rsidR="00A33DC2" w:rsidRPr="00DE6E72" w:rsidRDefault="00A33DC2" w:rsidP="00A33DC2">
      <w:pPr>
        <w:rPr>
          <w:rStyle w:val="Cquestionpartlabelbold"/>
        </w:rPr>
      </w:pPr>
      <w:r w:rsidRPr="00DE6E72">
        <w:rPr>
          <w:rStyle w:val="Cquestionpartlabelbold"/>
        </w:rPr>
        <w:t>B</w:t>
      </w:r>
    </w:p>
    <w:p w14:paraId="5857B9D9" w14:textId="77777777" w:rsidR="00A33DC2" w:rsidRDefault="00A33DC2" w:rsidP="00A33DC2">
      <w:r>
        <w:rPr>
          <w:noProof/>
        </w:rPr>
        <w:drawing>
          <wp:inline distT="0" distB="0" distL="0" distR="0" wp14:anchorId="74C8B100" wp14:editId="523B3BBE">
            <wp:extent cx="1487805" cy="1487805"/>
            <wp:effectExtent l="0" t="0" r="0" b="0"/>
            <wp:docPr id="127" name="Picture 127" descr="PM10_PR_Sem2SA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10_PR_Sem2SA_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4019" w14:textId="77777777" w:rsidR="0027320E" w:rsidRDefault="0027320E" w:rsidP="0027320E">
      <w:pPr>
        <w:pStyle w:val="Pquestionheadingmc"/>
      </w:pPr>
      <w:r>
        <w:t>Question 4</w:t>
      </w:r>
      <w:r>
        <w:tab/>
        <w:t>[12.1</w:t>
      </w:r>
      <w:r w:rsidRPr="00DF7F34">
        <w:t>]</w:t>
      </w:r>
    </w:p>
    <w:p w14:paraId="624C6E24" w14:textId="77777777" w:rsidR="00A33DC2" w:rsidRPr="00501E58" w:rsidRDefault="00A33DC2" w:rsidP="00A33DC2">
      <w:r w:rsidRPr="00DE6E72">
        <w:rPr>
          <w:rStyle w:val="Cquestionpartlabelbold"/>
        </w:rPr>
        <w:t>B</w:t>
      </w:r>
    </w:p>
    <w:p w14:paraId="1DF2EA4D" w14:textId="77777777" w:rsidR="00B04FC8" w:rsidRDefault="00B04FC8" w:rsidP="008C1F87">
      <w:pPr>
        <w:pStyle w:val="Pquestiontextmainstem"/>
      </w:pPr>
      <w:r w:rsidRPr="00D51529">
        <w:rPr>
          <w:position w:val="-54"/>
        </w:rPr>
        <w:object w:dxaOrig="840" w:dyaOrig="1180" w14:anchorId="3414CF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4pt;height:58.2pt" o:ole="">
            <v:imagedata r:id="rId10" o:title=""/>
          </v:shape>
          <o:OLEObject Type="Embed" ProgID="Equation.DSMT4" ShapeID="_x0000_i1025" DrawAspect="Content" ObjectID="_1538977720" r:id="rId11"/>
        </w:object>
      </w:r>
      <w:r w:rsidR="00A33DC2" w:rsidRPr="00501E58">
        <w:t xml:space="preserve"> </w:t>
      </w:r>
    </w:p>
    <w:p w14:paraId="292A3F7C" w14:textId="0B134E5D" w:rsidR="00A33DC2" w:rsidRDefault="00D51529" w:rsidP="008C1F87">
      <w:pPr>
        <w:pStyle w:val="Pquestiontextmainstem"/>
      </w:pPr>
      <w:r>
        <w:t>This is</w:t>
      </w:r>
      <w:r w:rsidR="00A33DC2" w:rsidRPr="00501E58">
        <w:t xml:space="preserve"> a rectangular hyperbola</w:t>
      </w:r>
      <w:r w:rsidR="00C0147E">
        <w:t>.</w:t>
      </w:r>
    </w:p>
    <w:p w14:paraId="38873644" w14:textId="767AE08E" w:rsidR="0027032B" w:rsidRDefault="0027320E" w:rsidP="00E24FF9">
      <w:pPr>
        <w:pStyle w:val="Pquestionheadingmc"/>
      </w:pPr>
      <w:r>
        <w:t>Question 5</w:t>
      </w:r>
      <w:r>
        <w:tab/>
        <w:t>[8.1</w:t>
      </w:r>
      <w:r w:rsidRPr="00DF7F34">
        <w:t>]</w:t>
      </w:r>
      <w:r w:rsidR="00A71337">
        <w:t xml:space="preserve"> </w:t>
      </w:r>
      <w:r w:rsidR="00A71337">
        <w:rPr>
          <w:highlight w:val="lightGray"/>
        </w:rPr>
        <w:t>[10A]</w:t>
      </w:r>
    </w:p>
    <w:p w14:paraId="2026EAF9" w14:textId="3639A446" w:rsidR="00A33DC2" w:rsidRPr="00501E58" w:rsidRDefault="00A33DC2" w:rsidP="008C1F87">
      <w:pPr>
        <w:pStyle w:val="Pquestiontextmainstem"/>
      </w:pPr>
      <w:r w:rsidRPr="00DE6E72">
        <w:rPr>
          <w:rStyle w:val="Cquestionpartlabelbold"/>
        </w:rPr>
        <w:t>C</w:t>
      </w:r>
    </w:p>
    <w:p w14:paraId="101108C9" w14:textId="70B48A53" w:rsidR="00A33DC2" w:rsidRDefault="00A33DC2" w:rsidP="008C1F87">
      <w:pPr>
        <w:pStyle w:val="Pquestiontextmainstem"/>
      </w:pPr>
      <w:r w:rsidRPr="00501E58">
        <w:t xml:space="preserve">A negative cubic, so </w:t>
      </w:r>
      <w:r w:rsidRPr="00DE6E72">
        <w:rPr>
          <w:rStyle w:val="Cquestionpartlabelbold"/>
        </w:rPr>
        <w:t>C</w:t>
      </w:r>
      <w:r w:rsidRPr="00501E58">
        <w:t xml:space="preserve"> or </w:t>
      </w:r>
      <w:r w:rsidRPr="00DE6E72">
        <w:rPr>
          <w:rStyle w:val="Cquestionpartlabelbold"/>
        </w:rPr>
        <w:t>D</w:t>
      </w:r>
      <w:r w:rsidR="00E24FF9">
        <w:br/>
        <w:t xml:space="preserve">For </w:t>
      </w:r>
      <w:r w:rsidRPr="00E45FE3">
        <w:rPr>
          <w:rStyle w:val="Cmathsexpressions"/>
          <w:rFonts w:eastAsiaTheme="majorEastAsia"/>
        </w:rPr>
        <w:t>x</w:t>
      </w:r>
      <w:r w:rsidR="00E24FF9">
        <w:t xml:space="preserve"> = 1, </w:t>
      </w:r>
      <w:r w:rsidRPr="00E45FE3">
        <w:rPr>
          <w:rStyle w:val="Cmathsexpressions"/>
          <w:rFonts w:eastAsiaTheme="majorEastAsia"/>
        </w:rPr>
        <w:t>y</w:t>
      </w:r>
      <w:r w:rsidRPr="00501E58">
        <w:t xml:space="preserve"> = </w:t>
      </w:r>
      <w:r>
        <w:t>-</w:t>
      </w:r>
      <w:r w:rsidRPr="00501E58">
        <w:t xml:space="preserve">2, so </w:t>
      </w:r>
      <w:r w:rsidRPr="00DE6E72">
        <w:rPr>
          <w:rStyle w:val="Cquestionpartlabelbold"/>
        </w:rPr>
        <w:t>C</w:t>
      </w:r>
    </w:p>
    <w:p w14:paraId="7F15B39E" w14:textId="630591C2" w:rsidR="0027320E" w:rsidRDefault="0027320E" w:rsidP="0027320E">
      <w:pPr>
        <w:pStyle w:val="Pquestionheadingmc"/>
      </w:pPr>
      <w:r>
        <w:t>Question 6</w:t>
      </w:r>
      <w:r>
        <w:tab/>
        <w:t>[8.4</w:t>
      </w:r>
      <w:r w:rsidRPr="00DF7F34">
        <w:t>]</w:t>
      </w:r>
      <w:r w:rsidR="00A71337">
        <w:t xml:space="preserve"> </w:t>
      </w:r>
      <w:r w:rsidR="00A71337">
        <w:rPr>
          <w:highlight w:val="lightGray"/>
        </w:rPr>
        <w:t>[10A]</w:t>
      </w:r>
    </w:p>
    <w:p w14:paraId="7B58605E" w14:textId="77777777" w:rsidR="00A33DC2" w:rsidRPr="00501E58" w:rsidRDefault="00A33DC2" w:rsidP="00A33DC2">
      <w:r w:rsidRPr="00DE6E72">
        <w:rPr>
          <w:rStyle w:val="Cquestionpartlabelbold"/>
        </w:rPr>
        <w:t>C</w:t>
      </w:r>
    </w:p>
    <w:p w14:paraId="30E027CA" w14:textId="4D7AB84E" w:rsidR="00A33DC2" w:rsidRPr="00501E58" w:rsidRDefault="00B04FC8" w:rsidP="00A33DC2">
      <w:r w:rsidRPr="00005C81">
        <w:rPr>
          <w:position w:val="-26"/>
        </w:rPr>
        <w:object w:dxaOrig="620" w:dyaOrig="639" w14:anchorId="1D5BB6DB">
          <v:shape id="_x0000_i1026" type="#_x0000_t75" style="width:32.55pt;height:32.55pt" o:ole="">
            <v:imagedata r:id="rId12" o:title=""/>
          </v:shape>
          <o:OLEObject Type="Embed" ProgID="Equation.DSMT4" ShapeID="_x0000_i1026" DrawAspect="Content" ObjectID="_1538977721" r:id="rId13"/>
        </w:object>
      </w:r>
      <w:r w:rsidR="00A33DC2" w:rsidRPr="00501E58">
        <w:t xml:space="preserve"> = </w:t>
      </w:r>
      <w:r w:rsidRPr="00005C81">
        <w:rPr>
          <w:position w:val="-26"/>
        </w:rPr>
        <w:object w:dxaOrig="2439" w:dyaOrig="680" w14:anchorId="62829F10">
          <v:shape id="_x0000_i1027" type="#_x0000_t75" style="width:120.35pt;height:34.5pt" o:ole="">
            <v:imagedata r:id="rId14" o:title=""/>
          </v:shape>
          <o:OLEObject Type="Embed" ProgID="Equation.DSMT4" ShapeID="_x0000_i1027" DrawAspect="Content" ObjectID="_1538977722" r:id="rId15"/>
        </w:object>
      </w:r>
    </w:p>
    <w:p w14:paraId="22632F79" w14:textId="77FD5E93" w:rsidR="00A33DC2" w:rsidRDefault="00B04FC8" w:rsidP="00A33DC2">
      <w:r>
        <w:t xml:space="preserve">           </w:t>
      </w:r>
      <w:r w:rsidR="00A33DC2" w:rsidRPr="00501E58">
        <w:t xml:space="preserve">= </w:t>
      </w:r>
      <w:r w:rsidR="00A33DC2">
        <w:t>-</w:t>
      </w:r>
      <w:r w:rsidRPr="00005C81">
        <w:rPr>
          <w:position w:val="-22"/>
        </w:rPr>
        <w:object w:dxaOrig="340" w:dyaOrig="580" w14:anchorId="1CE747BD">
          <v:shape id="_x0000_i1028" type="#_x0000_t75" style="width:16.75pt;height:27.6pt" o:ole="">
            <v:imagedata r:id="rId16" o:title=""/>
          </v:shape>
          <o:OLEObject Type="Embed" ProgID="Equation.DSMT4" ShapeID="_x0000_i1028" DrawAspect="Content" ObjectID="_1538977723" r:id="rId17"/>
        </w:object>
      </w:r>
    </w:p>
    <w:p w14:paraId="3FF9D049" w14:textId="77777777" w:rsidR="0027320E" w:rsidRDefault="0027320E" w:rsidP="0027320E">
      <w:pPr>
        <w:pStyle w:val="Pquestionheadingmc"/>
      </w:pPr>
      <w:r>
        <w:lastRenderedPageBreak/>
        <w:t>Question 7</w:t>
      </w:r>
      <w:r>
        <w:tab/>
        <w:t>[10.1</w:t>
      </w:r>
      <w:r w:rsidRPr="00DF7F34">
        <w:t>]</w:t>
      </w:r>
    </w:p>
    <w:p w14:paraId="58EB3DA9" w14:textId="77777777" w:rsidR="00A33DC2" w:rsidRPr="00501E58" w:rsidRDefault="00A33DC2" w:rsidP="00A33DC2">
      <w:r w:rsidRPr="00DE6E72">
        <w:rPr>
          <w:rStyle w:val="Cquestionpartlabelbold"/>
        </w:rPr>
        <w:t>A</w:t>
      </w:r>
    </w:p>
    <w:p w14:paraId="53A95E53" w14:textId="77777777" w:rsidR="00A33DC2" w:rsidRDefault="00A33DC2" w:rsidP="008C1F87">
      <w:pPr>
        <w:pStyle w:val="Pquestiontextmainstem"/>
      </w:pPr>
      <w:r w:rsidRPr="00501E58">
        <w:t xml:space="preserve">Pr(event) = </w:t>
      </w:r>
      <w:r w:rsidR="00B04FC8" w:rsidRPr="00B04FC8">
        <w:rPr>
          <w:position w:val="-28"/>
        </w:rPr>
        <w:object w:dxaOrig="4140" w:dyaOrig="639" w14:anchorId="6FB7D807">
          <v:shape id="_x0000_i1029" type="#_x0000_t75" style="width:208.1pt;height:32.55pt" o:ole="">
            <v:imagedata r:id="rId18" o:title=""/>
          </v:shape>
          <o:OLEObject Type="Embed" ProgID="Equation.DSMT4" ShapeID="_x0000_i1029" DrawAspect="Content" ObjectID="_1538977724" r:id="rId19"/>
        </w:object>
      </w:r>
      <w:r w:rsidRPr="00501E58">
        <w:t xml:space="preserve"> = </w:t>
      </w:r>
      <w:r w:rsidR="00B04FC8" w:rsidRPr="00005C81">
        <w:rPr>
          <w:position w:val="-22"/>
        </w:rPr>
        <w:object w:dxaOrig="660" w:dyaOrig="580" w14:anchorId="7AE7717C">
          <v:shape id="_x0000_i1030" type="#_x0000_t75" style="width:32.55pt;height:27.6pt" o:ole="">
            <v:imagedata r:id="rId20" o:title=""/>
          </v:shape>
          <o:OLEObject Type="Embed" ProgID="Equation.DSMT4" ShapeID="_x0000_i1030" DrawAspect="Content" ObjectID="_1538977725" r:id="rId21"/>
        </w:object>
      </w:r>
    </w:p>
    <w:p w14:paraId="551045DA" w14:textId="77777777" w:rsidR="0027320E" w:rsidRDefault="0027320E" w:rsidP="0027320E">
      <w:pPr>
        <w:pStyle w:val="Pquestionheadingmc"/>
      </w:pPr>
      <w:r>
        <w:t>Question 8</w:t>
      </w:r>
      <w:r>
        <w:tab/>
        <w:t>[10.5</w:t>
      </w:r>
      <w:r w:rsidRPr="00DF7F34">
        <w:t>]</w:t>
      </w:r>
    </w:p>
    <w:p w14:paraId="12EC3A2E" w14:textId="77777777" w:rsidR="00A33DC2" w:rsidRPr="00501E58" w:rsidRDefault="00A33DC2" w:rsidP="008C1F87">
      <w:pPr>
        <w:pStyle w:val="Pquestiontextmainstem"/>
      </w:pPr>
      <w:r w:rsidRPr="00DE6E72">
        <w:rPr>
          <w:rStyle w:val="Cquestionpartlabelbold"/>
        </w:rPr>
        <w:t>C</w:t>
      </w:r>
    </w:p>
    <w:p w14:paraId="0B80A0AD" w14:textId="77777777" w:rsidR="00A33DC2" w:rsidRPr="00501E58" w:rsidRDefault="00A33DC2" w:rsidP="008C1F87">
      <w:pPr>
        <w:pStyle w:val="Pquestiontextmainstem"/>
      </w:pPr>
      <w:r w:rsidRPr="00501E58">
        <w:t>The sample space is: HHH, HHT, HTH, HTT, THH, THT, TTH, TTT</w:t>
      </w:r>
    </w:p>
    <w:p w14:paraId="4584231A" w14:textId="40CF4248" w:rsidR="00672C02" w:rsidRDefault="00A33DC2" w:rsidP="008C1F87">
      <w:pPr>
        <w:pStyle w:val="Pquestiontextmainstem"/>
      </w:pPr>
      <w:r w:rsidRPr="00501E58">
        <w:t xml:space="preserve">If neither of the first two </w:t>
      </w:r>
      <w:r w:rsidR="00A71337">
        <w:t>were</w:t>
      </w:r>
      <w:r w:rsidRPr="00501E58">
        <w:t xml:space="preserve"> head</w:t>
      </w:r>
      <w:r w:rsidR="00A71337">
        <w:t>s,</w:t>
      </w:r>
      <w:r w:rsidRPr="00501E58">
        <w:t xml:space="preserve"> </w:t>
      </w:r>
      <w:r w:rsidR="00A71337">
        <w:t>then there is the reduced sample space</w:t>
      </w:r>
    </w:p>
    <w:p w14:paraId="60A0B588" w14:textId="6A2E978D" w:rsidR="00A33DC2" w:rsidRDefault="00A33DC2" w:rsidP="008C1F87">
      <w:pPr>
        <w:pStyle w:val="Pquestiontextmainstem"/>
      </w:pPr>
      <w:r w:rsidRPr="00501E58">
        <w:t>TTH, TTT</w:t>
      </w:r>
      <w:r w:rsidR="00A71337">
        <w:t>,</w:t>
      </w:r>
      <w:r w:rsidRPr="00501E58">
        <w:t xml:space="preserve"> of which one is a successful outcome.</w:t>
      </w:r>
    </w:p>
    <w:p w14:paraId="03EA2A7F" w14:textId="67B5A826" w:rsidR="0027320E" w:rsidRDefault="0027320E" w:rsidP="0027320E">
      <w:pPr>
        <w:pStyle w:val="Pquestionheadingmc"/>
      </w:pPr>
      <w:r>
        <w:t>Question 9</w:t>
      </w:r>
      <w:r>
        <w:tab/>
        <w:t>[11.2</w:t>
      </w:r>
      <w:r w:rsidRPr="00DF7F34">
        <w:t>]</w:t>
      </w:r>
      <w:r w:rsidR="00A71337">
        <w:t xml:space="preserve"> </w:t>
      </w:r>
      <w:r w:rsidR="00A71337">
        <w:rPr>
          <w:highlight w:val="lightGray"/>
        </w:rPr>
        <w:t>[10A]</w:t>
      </w:r>
    </w:p>
    <w:p w14:paraId="775A44C9" w14:textId="77777777" w:rsidR="00A33DC2" w:rsidRPr="00501E58" w:rsidRDefault="00A33DC2" w:rsidP="00A33DC2">
      <w:r w:rsidRPr="00DE6E72">
        <w:rPr>
          <w:rStyle w:val="Cquestionpartlabelbold"/>
        </w:rPr>
        <w:t>C</w:t>
      </w:r>
    </w:p>
    <w:p w14:paraId="5D0DB805" w14:textId="77777777" w:rsidR="00A33DC2" w:rsidRDefault="00A33DC2" w:rsidP="008C1F87">
      <w:pPr>
        <w:pStyle w:val="Pquestiontextmainstem"/>
      </w:pPr>
      <w:r w:rsidRPr="00005C81">
        <w:object w:dxaOrig="3280" w:dyaOrig="340" w14:anchorId="1BF9A673">
          <v:shape id="_x0000_i1031" type="#_x0000_t75" style="width:163.75pt;height:16.75pt" o:ole="">
            <v:imagedata r:id="rId22" o:title=""/>
          </v:shape>
          <o:OLEObject Type="Embed" ProgID="Equation.DSMT4" ShapeID="_x0000_i1031" DrawAspect="Content" ObjectID="_1538977726" r:id="rId23"/>
        </w:object>
      </w:r>
    </w:p>
    <w:p w14:paraId="76E82F15" w14:textId="5A96FA8D" w:rsidR="0027320E" w:rsidRDefault="0027320E" w:rsidP="0027320E">
      <w:pPr>
        <w:pStyle w:val="Pquestionheadingmc"/>
      </w:pPr>
      <w:r>
        <w:t>Question 10</w:t>
      </w:r>
      <w:r>
        <w:tab/>
        <w:t>[11.3</w:t>
      </w:r>
      <w:r w:rsidRPr="00DF7F34">
        <w:t>]</w:t>
      </w:r>
      <w:r w:rsidR="00A71337">
        <w:t xml:space="preserve"> </w:t>
      </w:r>
      <w:r w:rsidR="00A71337">
        <w:rPr>
          <w:highlight w:val="lightGray"/>
        </w:rPr>
        <w:t>[10A]</w:t>
      </w:r>
    </w:p>
    <w:p w14:paraId="714F5350" w14:textId="77777777" w:rsidR="00A33DC2" w:rsidRPr="00501E58" w:rsidRDefault="00A33DC2" w:rsidP="00A33DC2">
      <w:r w:rsidRPr="00DE6E72">
        <w:rPr>
          <w:rStyle w:val="Cquestionpartlabelbold"/>
        </w:rPr>
        <w:t>B</w:t>
      </w:r>
    </w:p>
    <w:p w14:paraId="0B3C2A43" w14:textId="77777777" w:rsidR="00A33DC2" w:rsidRDefault="00A33DC2" w:rsidP="008C1F87">
      <w:pPr>
        <w:pStyle w:val="Pquestiontextmainstem"/>
      </w:pPr>
      <w:r w:rsidRPr="00005C81">
        <w:object w:dxaOrig="4060" w:dyaOrig="340" w14:anchorId="53733BC1">
          <v:shape id="_x0000_i1032" type="#_x0000_t75" style="width:203.2pt;height:16.75pt" o:ole="">
            <v:imagedata r:id="rId24" o:title=""/>
          </v:shape>
          <o:OLEObject Type="Embed" ProgID="Equation.DSMT4" ShapeID="_x0000_i1032" DrawAspect="Content" ObjectID="_1538977727" r:id="rId25"/>
        </w:object>
      </w:r>
    </w:p>
    <w:p w14:paraId="25B3260D" w14:textId="76FF77FD" w:rsidR="00DA2E55" w:rsidRDefault="00DA2E55" w:rsidP="00DA2E55">
      <w:pPr>
        <w:pStyle w:val="Pquestionheadingmc"/>
      </w:pPr>
      <w:r>
        <w:t>Question 11</w:t>
      </w:r>
      <w:r>
        <w:tab/>
        <w:t>[9.3</w:t>
      </w:r>
      <w:r w:rsidRPr="00DF7F34">
        <w:t>]</w:t>
      </w:r>
    </w:p>
    <w:p w14:paraId="64C79551" w14:textId="77777777" w:rsidR="00DA2E55" w:rsidRPr="00DE6E72" w:rsidRDefault="00DA2E55" w:rsidP="00DA2E55">
      <w:pPr>
        <w:rPr>
          <w:rStyle w:val="Cquestionpartlabelbold"/>
        </w:rPr>
      </w:pPr>
      <w:r w:rsidRPr="00DE6E72">
        <w:rPr>
          <w:rStyle w:val="Cquestionpartlabelbold"/>
        </w:rPr>
        <w:t>A</w:t>
      </w:r>
    </w:p>
    <w:p w14:paraId="57B82109" w14:textId="6DBDD380" w:rsidR="00DA2E55" w:rsidRDefault="00DA2E55" w:rsidP="008C1F87">
      <w:pPr>
        <w:pStyle w:val="Pquestiontextmainstem"/>
      </w:pPr>
      <w:r>
        <w:t>From the information given:</w:t>
      </w:r>
    </w:p>
    <w:p w14:paraId="4DD84397" w14:textId="77777777" w:rsidR="00DA2E55" w:rsidRDefault="00DA2E55" w:rsidP="00DA2E55">
      <w:r>
        <w:rPr>
          <w:noProof/>
        </w:rPr>
        <w:drawing>
          <wp:inline distT="0" distB="0" distL="0" distR="0" wp14:anchorId="007E8A6F" wp14:editId="2C4DC250">
            <wp:extent cx="1028106" cy="1781332"/>
            <wp:effectExtent l="0" t="0" r="0" b="0"/>
            <wp:docPr id="128" name="Picture 128" descr="PM10_PR_Sem2S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10_PR_Sem2S_0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244" cy="17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D237" w14:textId="1FD6C433" w:rsidR="00DA2E55" w:rsidRDefault="00DA2E55" w:rsidP="008C1F87">
      <w:pPr>
        <w:pStyle w:val="Pquestiontextmainstem"/>
      </w:pPr>
      <w:r>
        <w:t>There are two angles that are equal in each</w:t>
      </w:r>
      <w:r w:rsidR="00C0147E">
        <w:t xml:space="preserve"> triangle and they share a side</w:t>
      </w:r>
      <w:r w:rsidR="00A71337">
        <w:t>,</w:t>
      </w:r>
      <w:r w:rsidR="00C0147E">
        <w:t xml:space="preserve"> so </w:t>
      </w:r>
      <w:r w:rsidR="00A71337">
        <w:t xml:space="preserve">congruent by </w:t>
      </w:r>
      <w:r w:rsidR="00C0147E">
        <w:t>ASA.</w:t>
      </w:r>
    </w:p>
    <w:p w14:paraId="2AC4F4F1" w14:textId="0D31AA21" w:rsidR="0027320E" w:rsidRDefault="0027320E" w:rsidP="0027320E">
      <w:pPr>
        <w:pStyle w:val="Pquestionheadingmc"/>
      </w:pPr>
      <w:r>
        <w:t>Question 1</w:t>
      </w:r>
      <w:r w:rsidR="00DA2E55">
        <w:t>2</w:t>
      </w:r>
      <w:r>
        <w:tab/>
        <w:t>[12.4</w:t>
      </w:r>
      <w:r w:rsidRPr="00DF7F34">
        <w:t>]</w:t>
      </w:r>
      <w:r w:rsidR="00A71337">
        <w:t xml:space="preserve"> </w:t>
      </w:r>
      <w:r w:rsidR="00A71337">
        <w:rPr>
          <w:highlight w:val="lightGray"/>
        </w:rPr>
        <w:t>[10A]</w:t>
      </w:r>
    </w:p>
    <w:p w14:paraId="67933163" w14:textId="77777777" w:rsidR="00A33DC2" w:rsidRPr="00501E58" w:rsidRDefault="00A33DC2" w:rsidP="00A33DC2">
      <w:r w:rsidRPr="00DE6E72">
        <w:rPr>
          <w:rStyle w:val="Cquestionpartlabelbold"/>
        </w:rPr>
        <w:t>B</w:t>
      </w:r>
    </w:p>
    <w:p w14:paraId="14DA8B0B" w14:textId="77777777" w:rsidR="00A33DC2" w:rsidRDefault="00B04FC8" w:rsidP="008C1F87">
      <w:pPr>
        <w:pStyle w:val="Pquestiontextmainstem"/>
      </w:pPr>
      <w:r w:rsidRPr="00B04FC8">
        <w:rPr>
          <w:position w:val="-46"/>
        </w:rPr>
        <w:object w:dxaOrig="4940" w:dyaOrig="1100" w14:anchorId="06C83AE0">
          <v:shape id="_x0000_i1033" type="#_x0000_t75" style="width:246.6pt;height:54.25pt" o:ole="">
            <v:imagedata r:id="rId27" o:title=""/>
          </v:shape>
          <o:OLEObject Type="Embed" ProgID="Equation.DSMT4" ShapeID="_x0000_i1033" DrawAspect="Content" ObjectID="_1538977728" r:id="rId28"/>
        </w:object>
      </w:r>
    </w:p>
    <w:p w14:paraId="35168A95" w14:textId="77777777" w:rsidR="0027320E" w:rsidRDefault="0027320E" w:rsidP="0027320E">
      <w:pPr>
        <w:pStyle w:val="Pquestionheadingmc"/>
      </w:pPr>
      <w:r>
        <w:t>Question 13</w:t>
      </w:r>
      <w:r>
        <w:tab/>
        <w:t>[13.1</w:t>
      </w:r>
      <w:r w:rsidRPr="00DF7F34">
        <w:t>]</w:t>
      </w:r>
    </w:p>
    <w:p w14:paraId="7A3FA2D2" w14:textId="77777777" w:rsidR="00A33DC2" w:rsidRPr="00262D0A" w:rsidRDefault="00A33DC2" w:rsidP="00A33DC2">
      <w:r w:rsidRPr="00DE6E72">
        <w:rPr>
          <w:rStyle w:val="Cquestionpartlabelbold"/>
        </w:rPr>
        <w:t>C</w:t>
      </w:r>
    </w:p>
    <w:p w14:paraId="2A4AB559" w14:textId="77777777" w:rsidR="008C1F87" w:rsidRDefault="00A33DC2" w:rsidP="008C1F87">
      <w:pPr>
        <w:pStyle w:val="Pquestiontextmainstem"/>
      </w:pPr>
      <w:r w:rsidRPr="00262D0A">
        <w:t>Need to substitute into the compound interest formula:</w:t>
      </w:r>
    </w:p>
    <w:p w14:paraId="76564740" w14:textId="0F1BCE42" w:rsidR="00A33DC2" w:rsidRDefault="00A33DC2" w:rsidP="008C1F87">
      <w:pPr>
        <w:pStyle w:val="Pquestiontextmainstem"/>
      </w:pPr>
      <w:r w:rsidRPr="00E45FE3">
        <w:rPr>
          <w:rStyle w:val="Cmathsexpressions"/>
          <w:rFonts w:eastAsiaTheme="majorEastAsia"/>
        </w:rPr>
        <w:t>A</w:t>
      </w:r>
      <w:r w:rsidRPr="00262D0A">
        <w:t xml:space="preserve"> = </w:t>
      </w:r>
      <w:r w:rsidRPr="00E45FE3">
        <w:rPr>
          <w:rStyle w:val="Cmathsexpressions"/>
          <w:rFonts w:eastAsiaTheme="majorEastAsia"/>
        </w:rPr>
        <w:t>P</w:t>
      </w:r>
      <w:r w:rsidRPr="00262D0A">
        <w:t xml:space="preserve">(1 + </w:t>
      </w:r>
      <w:r w:rsidRPr="00E45FE3">
        <w:rPr>
          <w:rStyle w:val="Cmathsexpressions"/>
          <w:rFonts w:eastAsiaTheme="majorEastAsia"/>
        </w:rPr>
        <w:t>r</w:t>
      </w:r>
      <w:r w:rsidRPr="00262D0A">
        <w:t>)</w:t>
      </w:r>
      <w:r w:rsidRPr="00E45FE3">
        <w:rPr>
          <w:rStyle w:val="CItalicsuperscript"/>
        </w:rPr>
        <w:t>n</w:t>
      </w:r>
      <w:r w:rsidRPr="00262D0A">
        <w:t xml:space="preserve">, where </w:t>
      </w:r>
      <w:r w:rsidRPr="00E45FE3">
        <w:rPr>
          <w:rStyle w:val="Cmathsexpressions"/>
          <w:rFonts w:eastAsiaTheme="majorEastAsia"/>
        </w:rPr>
        <w:t>r</w:t>
      </w:r>
      <w:r w:rsidRPr="00262D0A">
        <w:t xml:space="preserve"> = 4.75% but must be expressed as a decimal, 0.0475</w:t>
      </w:r>
    </w:p>
    <w:p w14:paraId="39882B90" w14:textId="77777777" w:rsidR="0027320E" w:rsidRDefault="0027320E" w:rsidP="0027320E">
      <w:pPr>
        <w:pStyle w:val="Pquestionheadingmc"/>
      </w:pPr>
      <w:r>
        <w:lastRenderedPageBreak/>
        <w:t>Question 14</w:t>
      </w:r>
      <w:r>
        <w:tab/>
        <w:t>[13.5</w:t>
      </w:r>
      <w:r w:rsidRPr="00DF7F34">
        <w:t>]</w:t>
      </w:r>
    </w:p>
    <w:p w14:paraId="5F452C26" w14:textId="75ACB0AD" w:rsidR="00A33DC2" w:rsidRPr="00262D0A" w:rsidRDefault="00BC2AA5" w:rsidP="00A33DC2">
      <w:r>
        <w:rPr>
          <w:rStyle w:val="Cquestionpartlabelbold"/>
        </w:rPr>
        <w:t>D</w:t>
      </w:r>
    </w:p>
    <w:p w14:paraId="7BBB9367" w14:textId="6E013074" w:rsidR="00A33DC2" w:rsidRPr="00262D0A" w:rsidRDefault="00672C02" w:rsidP="008C1F87">
      <w:pPr>
        <w:pStyle w:val="Pquestiontextmainstem"/>
      </w:pPr>
      <w:r>
        <w:t xml:space="preserve">Annual depreciation: </w:t>
      </w:r>
      <w:r w:rsidR="00A33DC2" w:rsidRPr="00262D0A">
        <w:t xml:space="preserve">0.18 </w:t>
      </w:r>
      <w:r w:rsidR="00A33DC2" w:rsidRPr="00262D0A">
        <w:sym w:font="Symbol" w:char="F0B4"/>
      </w:r>
      <w:r>
        <w:t xml:space="preserve"> $42 000</w:t>
      </w:r>
    </w:p>
    <w:p w14:paraId="6612E24F" w14:textId="05BDFAED" w:rsidR="00A33DC2" w:rsidRDefault="00A33DC2" w:rsidP="008C1F87">
      <w:pPr>
        <w:pStyle w:val="Pquestiontextmainstem"/>
      </w:pPr>
      <w:r w:rsidRPr="00262D0A">
        <w:t xml:space="preserve">So, after </w:t>
      </w:r>
      <w:r>
        <w:t>2</w:t>
      </w:r>
      <w:r w:rsidR="00672C02">
        <w:t xml:space="preserve"> years its value is:</w:t>
      </w:r>
      <w:r>
        <w:br/>
      </w:r>
      <w:r w:rsidRPr="00262D0A">
        <w:t xml:space="preserve">$(42 000 </w:t>
      </w:r>
      <w:r w:rsidRPr="00262D0A">
        <w:sym w:font="Symbol" w:char="F02D"/>
      </w:r>
      <w:r w:rsidRPr="00262D0A">
        <w:t xml:space="preserve"> 0.18 </w:t>
      </w:r>
      <w:r w:rsidRPr="00262D0A">
        <w:sym w:font="Symbol" w:char="F0B4"/>
      </w:r>
      <w:r w:rsidRPr="00262D0A">
        <w:t xml:space="preserve"> 42 000 </w:t>
      </w:r>
      <w:r w:rsidRPr="00262D0A">
        <w:sym w:font="Symbol" w:char="F0B4"/>
      </w:r>
      <w:r w:rsidRPr="00262D0A">
        <w:t xml:space="preserve"> 2)</w:t>
      </w:r>
    </w:p>
    <w:p w14:paraId="5BCDF209" w14:textId="77777777" w:rsidR="0027320E" w:rsidRDefault="0027320E" w:rsidP="0027320E">
      <w:pPr>
        <w:pStyle w:val="Pquestionheadingmc"/>
      </w:pPr>
      <w:r>
        <w:t>Question 15</w:t>
      </w:r>
      <w:r>
        <w:tab/>
        <w:t>[13.3</w:t>
      </w:r>
      <w:r w:rsidRPr="00DF7F34">
        <w:t>]</w:t>
      </w:r>
    </w:p>
    <w:p w14:paraId="519ED987" w14:textId="77777777" w:rsidR="00A33DC2" w:rsidRPr="00E84CD5" w:rsidRDefault="00A33DC2" w:rsidP="00A33DC2">
      <w:r w:rsidRPr="00DE6E72">
        <w:rPr>
          <w:rStyle w:val="Cquestionpartlabelbold"/>
        </w:rPr>
        <w:t>C</w:t>
      </w:r>
    </w:p>
    <w:p w14:paraId="560BEE60" w14:textId="6E4878B3" w:rsidR="00A33DC2" w:rsidRPr="00E84CD5" w:rsidRDefault="00A33DC2" w:rsidP="008C1F87">
      <w:pPr>
        <w:pStyle w:val="Pquestiontextmainstem"/>
      </w:pPr>
      <w:r w:rsidRPr="00E45FE3">
        <w:rPr>
          <w:rStyle w:val="Cmathsexpressions"/>
          <w:rFonts w:eastAsiaTheme="majorEastAsia"/>
        </w:rPr>
        <w:t>A</w:t>
      </w:r>
      <w:r w:rsidRPr="00E84CD5">
        <w:t xml:space="preserve"> = </w:t>
      </w:r>
      <w:r w:rsidRPr="00E45FE3">
        <w:rPr>
          <w:rStyle w:val="Cmathsexpressions"/>
          <w:rFonts w:eastAsiaTheme="majorEastAsia"/>
        </w:rPr>
        <w:t>P</w:t>
      </w:r>
      <w:r w:rsidRPr="00E84CD5">
        <w:t xml:space="preserve">(1 + </w:t>
      </w:r>
      <w:r w:rsidRPr="00E45FE3">
        <w:rPr>
          <w:rStyle w:val="Cmathsexpressions"/>
          <w:rFonts w:eastAsiaTheme="majorEastAsia"/>
        </w:rPr>
        <w:t>r</w:t>
      </w:r>
      <w:r w:rsidRPr="00E84CD5">
        <w:t>)</w:t>
      </w:r>
      <w:r w:rsidRPr="00E45FE3">
        <w:rPr>
          <w:rStyle w:val="CItalicsuperscript"/>
        </w:rPr>
        <w:t>n</w:t>
      </w:r>
      <w:r w:rsidRPr="00E84CD5">
        <w:t xml:space="preserve">, where </w:t>
      </w:r>
      <w:r w:rsidRPr="00E45FE3">
        <w:rPr>
          <w:rStyle w:val="Cmathsexpressions"/>
          <w:rFonts w:eastAsiaTheme="majorEastAsia"/>
        </w:rPr>
        <w:t>A</w:t>
      </w:r>
      <w:r w:rsidRPr="00E84CD5">
        <w:t xml:space="preserve"> = $13 555, </w:t>
      </w:r>
      <w:r w:rsidRPr="00E45FE3">
        <w:rPr>
          <w:rStyle w:val="Cmathsexpressions"/>
          <w:rFonts w:eastAsiaTheme="majorEastAsia"/>
        </w:rPr>
        <w:t>r</w:t>
      </w:r>
      <w:r w:rsidR="00672C02">
        <w:t xml:space="preserve"> = 2% per quarter (so 0.02)</w:t>
      </w:r>
      <w:r w:rsidR="00672C02">
        <w:br/>
      </w:r>
      <w:r w:rsidRPr="00E45FE3">
        <w:rPr>
          <w:rStyle w:val="Cmathsexpressions"/>
          <w:rFonts w:eastAsiaTheme="majorEastAsia"/>
        </w:rPr>
        <w:t>t</w:t>
      </w:r>
      <w:r w:rsidRPr="00E84CD5">
        <w:t xml:space="preserve"> = 5 (15 months = 1.25 years)</w:t>
      </w:r>
    </w:p>
    <w:p w14:paraId="22C4CD04" w14:textId="77777777" w:rsidR="00A33DC2" w:rsidRPr="00E84CD5" w:rsidRDefault="00A33DC2" w:rsidP="008C1F87">
      <w:pPr>
        <w:pStyle w:val="Pquestiontextmainstem"/>
      </w:pPr>
      <w:r w:rsidRPr="00E84CD5">
        <w:t xml:space="preserve">13 550 = </w:t>
      </w:r>
      <w:r w:rsidRPr="00E45FE3">
        <w:rPr>
          <w:rStyle w:val="Cmathsexpressions"/>
          <w:rFonts w:eastAsiaTheme="majorEastAsia"/>
        </w:rPr>
        <w:t>P</w:t>
      </w:r>
      <w:r w:rsidRPr="00E84CD5">
        <w:t>(1 + 0.02)</w:t>
      </w:r>
      <w:r w:rsidRPr="00A202C4">
        <w:rPr>
          <w:rStyle w:val="Csuperscript"/>
        </w:rPr>
        <w:t>5</w:t>
      </w:r>
    </w:p>
    <w:p w14:paraId="72F9DAC2" w14:textId="77777777" w:rsidR="00A33DC2" w:rsidRPr="00E84CD5" w:rsidRDefault="00A33DC2" w:rsidP="008C1F87">
      <w:pPr>
        <w:pStyle w:val="Pquestiontextmainstem"/>
      </w:pPr>
      <w:r w:rsidRPr="00E84CD5">
        <w:t xml:space="preserve">            = </w:t>
      </w:r>
      <w:r w:rsidRPr="00E45FE3">
        <w:rPr>
          <w:rStyle w:val="Cmathsexpressions"/>
          <w:rFonts w:eastAsiaTheme="majorEastAsia"/>
        </w:rPr>
        <w:t>P</w:t>
      </w:r>
      <w:r w:rsidRPr="00E84CD5">
        <w:t>(1.02)</w:t>
      </w:r>
      <w:r w:rsidRPr="00A202C4">
        <w:rPr>
          <w:rStyle w:val="Csuperscript"/>
        </w:rPr>
        <w:t>5</w:t>
      </w:r>
    </w:p>
    <w:p w14:paraId="764A292D" w14:textId="6C2EB121" w:rsidR="00A33DC2" w:rsidRDefault="00A33DC2" w:rsidP="008C1F87">
      <w:pPr>
        <w:pStyle w:val="Pquestiontextmainstem"/>
      </w:pPr>
      <w:r w:rsidRPr="00E45FE3">
        <w:rPr>
          <w:rStyle w:val="Cmathsexpressions"/>
          <w:rFonts w:eastAsiaTheme="majorEastAsia"/>
        </w:rPr>
        <w:t>P</w:t>
      </w:r>
      <w:r w:rsidRPr="00E84CD5">
        <w:t xml:space="preserve"> = </w:t>
      </w:r>
      <w:r w:rsidRPr="0074657F">
        <w:rPr>
          <w:position w:val="-22"/>
        </w:rPr>
        <w:object w:dxaOrig="740" w:dyaOrig="580" w14:anchorId="7B1DA462">
          <v:shape id="_x0000_i1034" type="#_x0000_t75" style="width:36.5pt;height:27.6pt" o:ole="">
            <v:imagedata r:id="rId29" o:title=""/>
          </v:shape>
          <o:OLEObject Type="Embed" ProgID="Equation.3" ShapeID="_x0000_i1034" DrawAspect="Content" ObjectID="_1538977729" r:id="rId30"/>
        </w:object>
      </w:r>
      <w:r w:rsidR="00A71337">
        <w:t xml:space="preserve"> = 12 272.65</w:t>
      </w:r>
    </w:p>
    <w:p w14:paraId="2301C1A2" w14:textId="68E45CF4" w:rsidR="0027320E" w:rsidRDefault="0027320E" w:rsidP="0027320E">
      <w:pPr>
        <w:pStyle w:val="Pquestionheadingmc"/>
      </w:pPr>
      <w:r>
        <w:t>Question 16</w:t>
      </w:r>
      <w:r>
        <w:tab/>
        <w:t>[10.</w:t>
      </w:r>
      <w:r w:rsidR="00B04FC8">
        <w:t>1</w:t>
      </w:r>
      <w:r w:rsidRPr="00DF7F34">
        <w:t>]</w:t>
      </w:r>
    </w:p>
    <w:p w14:paraId="6A3EE1D4" w14:textId="7D2A15A6" w:rsidR="008C7D45" w:rsidRDefault="008C7D45" w:rsidP="008C7D45">
      <w:r>
        <w:rPr>
          <w:rStyle w:val="Cquestionpartlabelbold"/>
        </w:rPr>
        <w:t>A</w:t>
      </w:r>
    </w:p>
    <w:p w14:paraId="1A124BFF" w14:textId="77777777" w:rsidR="0027320E" w:rsidRDefault="0027320E" w:rsidP="008C1F87">
      <w:pPr>
        <w:pStyle w:val="Pquestiontextmainstem"/>
      </w:pPr>
      <w:r>
        <w:t xml:space="preserve">Pr(event) = </w:t>
      </w:r>
      <w:r w:rsidR="00B04FC8" w:rsidRPr="00B04FC8">
        <w:rPr>
          <w:position w:val="-28"/>
        </w:rPr>
        <w:object w:dxaOrig="4140" w:dyaOrig="639" w14:anchorId="795C3D26">
          <v:shape id="_x0000_i1035" type="#_x0000_t75" style="width:208.1pt;height:32.55pt" o:ole="">
            <v:imagedata r:id="rId31" o:title=""/>
          </v:shape>
          <o:OLEObject Type="Embed" ProgID="Equation.DSMT4" ShapeID="_x0000_i1035" DrawAspect="Content" ObjectID="_1538977730" r:id="rId32"/>
        </w:object>
      </w:r>
      <w:r>
        <w:t xml:space="preserve"> = </w:t>
      </w:r>
      <w:r w:rsidRPr="00005C81">
        <w:rPr>
          <w:position w:val="-22"/>
        </w:rPr>
        <w:object w:dxaOrig="300" w:dyaOrig="580" w14:anchorId="62A2C952">
          <v:shape id="_x0000_i1036" type="#_x0000_t75" style="width:13.8pt;height:27.6pt" o:ole="">
            <v:imagedata r:id="rId33" o:title=""/>
          </v:shape>
          <o:OLEObject Type="Embed" ProgID="Equation.DSMT4" ShapeID="_x0000_i1036" DrawAspect="Content" ObjectID="_1538977731" r:id="rId34"/>
        </w:object>
      </w:r>
    </w:p>
    <w:p w14:paraId="14286B29" w14:textId="38C472EC" w:rsidR="00672C02" w:rsidRDefault="0027320E" w:rsidP="008C1F87">
      <w:pPr>
        <w:pStyle w:val="Pquestiontextmainstem"/>
      </w:pPr>
      <w:r>
        <w:t>(The prime numbers here are 2, 3, 5 and 7 so there are 9 cards that do not show a prime number.)</w:t>
      </w:r>
    </w:p>
    <w:p w14:paraId="32AB956B" w14:textId="77777777" w:rsidR="00877962" w:rsidRDefault="00877962" w:rsidP="00877962">
      <w:pPr>
        <w:pStyle w:val="Psectionresults"/>
      </w:pPr>
      <w:r>
        <w:t>Multiple-choice results: ___ / 16</w:t>
      </w:r>
    </w:p>
    <w:p w14:paraId="17B921B2" w14:textId="77777777" w:rsidR="00A33DC2" w:rsidRDefault="00A33DC2" w:rsidP="00A33DC2">
      <w:pPr>
        <w:pStyle w:val="Psectionheading"/>
      </w:pPr>
      <w:r w:rsidRPr="00F16CD2">
        <w:t>Short answer section</w:t>
      </w:r>
    </w:p>
    <w:p w14:paraId="497D9CF2" w14:textId="0D7F21A6" w:rsidR="00877962" w:rsidRDefault="00877962" w:rsidP="000F1CE2">
      <w:pPr>
        <w:pStyle w:val="Pquestionheadingsx1stafterhead"/>
      </w:pPr>
      <w:r w:rsidRPr="00DF7F34">
        <w:t xml:space="preserve">Question </w:t>
      </w:r>
      <w:r>
        <w:t>1</w:t>
      </w:r>
      <w:r w:rsidR="000F1CE2">
        <w:t>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9</w:t>
      </w:r>
      <w:r w:rsidRPr="00DF7F34">
        <w:t>.</w:t>
      </w:r>
      <w:r w:rsidR="00A9010E">
        <w:t>3</w:t>
      </w:r>
      <w:r w:rsidRPr="00DF7F34">
        <w:t>]</w:t>
      </w:r>
    </w:p>
    <w:p w14:paraId="25EDCDFF" w14:textId="77777777" w:rsidR="00A33DC2" w:rsidRPr="00501E58" w:rsidRDefault="00A33DC2" w:rsidP="00A33DC2">
      <w:r w:rsidRPr="00501E58">
        <w:t xml:space="preserve">To prove: </w:t>
      </w:r>
      <w:r w:rsidRPr="00501E58">
        <w:sym w:font="Symbol" w:char="F044"/>
      </w:r>
      <w:r w:rsidRPr="00E45FE3">
        <w:rPr>
          <w:rStyle w:val="Cmathsexpressions"/>
          <w:rFonts w:eastAsiaTheme="majorEastAsia"/>
        </w:rPr>
        <w:t>BAE</w:t>
      </w:r>
      <w:r w:rsidRPr="00501E58">
        <w:t xml:space="preserve"> </w:t>
      </w:r>
      <w:r w:rsidRPr="00501E58">
        <w:sym w:font="Symbol" w:char="F0BA"/>
      </w:r>
      <w:r w:rsidRPr="00501E58">
        <w:t xml:space="preserve"> </w:t>
      </w:r>
      <w:r w:rsidRPr="00501E58">
        <w:sym w:font="Symbol" w:char="F044"/>
      </w:r>
      <w:r w:rsidRPr="00E45FE3">
        <w:rPr>
          <w:rStyle w:val="Cmathsexpressions"/>
          <w:rFonts w:eastAsiaTheme="majorEastAsia"/>
        </w:rPr>
        <w:t>DEA</w:t>
      </w:r>
    </w:p>
    <w:p w14:paraId="2F048847" w14:textId="64B3DDF2" w:rsidR="00A33DC2" w:rsidRPr="00501E58" w:rsidRDefault="00A33DC2" w:rsidP="00A33DC2">
      <w:r w:rsidRPr="00E45FE3">
        <w:rPr>
          <w:rStyle w:val="Cmathsexpressions"/>
          <w:rFonts w:eastAsiaTheme="majorEastAsia"/>
        </w:rPr>
        <w:t>CA</w:t>
      </w:r>
      <w:r w:rsidRPr="00501E58">
        <w:t xml:space="preserve"> = </w:t>
      </w:r>
      <w:r w:rsidRPr="00E45FE3">
        <w:rPr>
          <w:rStyle w:val="Cmathsexpressions"/>
          <w:rFonts w:eastAsiaTheme="majorEastAsia"/>
        </w:rPr>
        <w:t>CE</w:t>
      </w:r>
      <w:r w:rsidRPr="00501E58">
        <w:t xml:space="preserve"> </w:t>
      </w:r>
      <w:r w:rsidR="00672C02">
        <w:t>so</w:t>
      </w:r>
      <w:r w:rsidRPr="00501E58">
        <w:t xml:space="preserve"> </w:t>
      </w:r>
      <w:r w:rsidRPr="00501E58">
        <w:sym w:font="Symbol" w:char="F044"/>
      </w:r>
      <w:r w:rsidRPr="00E45FE3">
        <w:rPr>
          <w:rStyle w:val="Cmathsexpressions"/>
          <w:rFonts w:eastAsiaTheme="majorEastAsia"/>
        </w:rPr>
        <w:t>CAE</w:t>
      </w:r>
      <w:r w:rsidRPr="00501E58">
        <w:t xml:space="preserve"> is isosceles</w:t>
      </w:r>
    </w:p>
    <w:p w14:paraId="5BECE10F" w14:textId="6356859F" w:rsidR="00A33DC2" w:rsidRPr="00501E58" w:rsidRDefault="00A33DC2" w:rsidP="00A33DC2">
      <w:r w:rsidRPr="00501E58">
        <w:sym w:font="Symbol" w:char="F0D0"/>
      </w:r>
      <w:r w:rsidRPr="00E45FE3">
        <w:rPr>
          <w:rStyle w:val="Cmathsexpressions"/>
          <w:rFonts w:eastAsiaTheme="majorEastAsia"/>
        </w:rPr>
        <w:t>CAE</w:t>
      </w:r>
      <w:r w:rsidRPr="00501E58">
        <w:t xml:space="preserve"> = </w:t>
      </w:r>
      <w:r w:rsidRPr="00501E58">
        <w:sym w:font="Symbol" w:char="F0D0"/>
      </w:r>
      <w:r w:rsidRPr="00E45FE3">
        <w:rPr>
          <w:rStyle w:val="Cmathsexpressions"/>
          <w:rFonts w:eastAsiaTheme="majorEastAsia"/>
        </w:rPr>
        <w:t>CEA</w:t>
      </w:r>
      <w:r w:rsidRPr="00501E58">
        <w:tab/>
      </w:r>
    </w:p>
    <w:p w14:paraId="2982F16A" w14:textId="09511682" w:rsidR="00A33DC2" w:rsidRPr="00501E58" w:rsidRDefault="00A33DC2" w:rsidP="00A33DC2">
      <w:r w:rsidRPr="00501E58">
        <w:sym w:font="Symbol" w:char="F0D0"/>
      </w:r>
      <w:r w:rsidRPr="00E45FE3">
        <w:rPr>
          <w:rStyle w:val="Cmathsexpressions"/>
          <w:rFonts w:eastAsiaTheme="majorEastAsia"/>
        </w:rPr>
        <w:t>BCA</w:t>
      </w:r>
      <w:r w:rsidRPr="00501E58">
        <w:t xml:space="preserve"> = </w:t>
      </w:r>
      <w:r w:rsidRPr="00501E58">
        <w:sym w:font="Symbol" w:char="F0D0"/>
      </w:r>
      <w:r w:rsidRPr="00E45FE3">
        <w:rPr>
          <w:rStyle w:val="Cmathsexpressions"/>
          <w:rFonts w:eastAsiaTheme="majorEastAsia"/>
        </w:rPr>
        <w:t>DCE</w:t>
      </w:r>
      <w:r w:rsidRPr="00501E58">
        <w:tab/>
        <w:t xml:space="preserve">(both straight angles with </w:t>
      </w:r>
      <w:r w:rsidRPr="00501E58">
        <w:sym w:font="Symbol" w:char="F0D0"/>
      </w:r>
      <w:r w:rsidRPr="00E45FE3">
        <w:rPr>
          <w:rStyle w:val="Cmathsexpressions"/>
          <w:rFonts w:eastAsiaTheme="majorEastAsia"/>
        </w:rPr>
        <w:t>ACE</w:t>
      </w:r>
      <w:r w:rsidRPr="00501E58">
        <w:t>)</w:t>
      </w:r>
    </w:p>
    <w:p w14:paraId="1F7437BE" w14:textId="06D9225E" w:rsidR="00A33DC2" w:rsidRPr="00501E58" w:rsidRDefault="00A33DC2" w:rsidP="00A33DC2">
      <w:r w:rsidRPr="00501E58">
        <w:sym w:font="Symbol" w:char="F0D0"/>
      </w:r>
      <w:r w:rsidRPr="00E45FE3">
        <w:rPr>
          <w:rStyle w:val="Cmathsexpressions"/>
          <w:rFonts w:eastAsiaTheme="majorEastAsia"/>
        </w:rPr>
        <w:t>ABC</w:t>
      </w:r>
      <w:r w:rsidRPr="00501E58">
        <w:t xml:space="preserve"> = </w:t>
      </w:r>
      <w:r w:rsidRPr="00501E58">
        <w:sym w:font="Symbol" w:char="F0D0"/>
      </w:r>
      <w:r w:rsidRPr="00E45FE3">
        <w:rPr>
          <w:rStyle w:val="Cmathsexpressions"/>
          <w:rFonts w:eastAsiaTheme="majorEastAsia"/>
        </w:rPr>
        <w:t>EDC</w:t>
      </w:r>
      <w:r w:rsidRPr="00501E58">
        <w:tab/>
        <w:t>(third angle in triangle)</w:t>
      </w:r>
    </w:p>
    <w:p w14:paraId="488B2B65" w14:textId="530818E9" w:rsidR="00A33DC2" w:rsidRDefault="00A33DC2" w:rsidP="00A33DC2">
      <w:r w:rsidRPr="00501E58">
        <w:sym w:font="Symbol" w:char="F044"/>
      </w:r>
      <w:r w:rsidRPr="00E45FE3">
        <w:rPr>
          <w:rStyle w:val="Cmathsexpressions"/>
          <w:rFonts w:eastAsiaTheme="majorEastAsia"/>
        </w:rPr>
        <w:t>BAE</w:t>
      </w:r>
      <w:r w:rsidRPr="00501E58">
        <w:t xml:space="preserve"> </w:t>
      </w:r>
      <w:r w:rsidRPr="00501E58">
        <w:sym w:font="Symbol" w:char="F0BA"/>
      </w:r>
      <w:r w:rsidRPr="00501E58">
        <w:t xml:space="preserve"> </w:t>
      </w:r>
      <w:r w:rsidRPr="00501E58">
        <w:sym w:font="Symbol" w:char="F044"/>
      </w:r>
      <w:r w:rsidRPr="00E45FE3">
        <w:rPr>
          <w:rStyle w:val="Cmathsexpressions"/>
          <w:rFonts w:eastAsiaTheme="majorEastAsia"/>
        </w:rPr>
        <w:t>DEA</w:t>
      </w:r>
      <w:r w:rsidRPr="00501E58">
        <w:tab/>
        <w:t xml:space="preserve">(AAS, </w:t>
      </w:r>
      <w:r w:rsidRPr="00E45FE3">
        <w:rPr>
          <w:rStyle w:val="Cmathsexpressions"/>
          <w:rFonts w:eastAsiaTheme="majorEastAsia"/>
        </w:rPr>
        <w:t>AE</w:t>
      </w:r>
      <w:r w:rsidRPr="00501E58">
        <w:t xml:space="preserve"> is common)</w:t>
      </w:r>
    </w:p>
    <w:p w14:paraId="5AD6F42B" w14:textId="5724A128" w:rsidR="000F1CE2" w:rsidRDefault="000F1CE2" w:rsidP="000F1CE2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9</w:t>
      </w:r>
      <w:r w:rsidRPr="00DF7F34">
        <w:t>.2]</w:t>
      </w:r>
    </w:p>
    <w:p w14:paraId="218969EC" w14:textId="566A20E1" w:rsidR="000F1CE2" w:rsidRPr="00501E58" w:rsidRDefault="000F1CE2" w:rsidP="000F1CE2">
      <w:pPr>
        <w:pStyle w:val="Pquestiontextpartsa"/>
      </w:pPr>
      <w:r w:rsidRPr="00DE6E72">
        <w:rPr>
          <w:rStyle w:val="Cquestionpartlabelbold"/>
        </w:rPr>
        <w:t xml:space="preserve"> (a)</w:t>
      </w:r>
      <w:r w:rsidRPr="00DE6E72">
        <w:rPr>
          <w:rStyle w:val="Cquestionpartlabelbold"/>
        </w:rPr>
        <w:tab/>
      </w:r>
      <w:r w:rsidRPr="00501E58">
        <w:t xml:space="preserve">To prove: </w:t>
      </w:r>
      <w:r w:rsidRPr="00501E58">
        <w:sym w:font="Symbol" w:char="F044"/>
      </w:r>
      <w:r w:rsidRPr="00A202C4">
        <w:rPr>
          <w:rStyle w:val="Cmathsexpressions"/>
          <w:rFonts w:eastAsiaTheme="majorEastAsia"/>
        </w:rPr>
        <w:t>ABC</w:t>
      </w:r>
      <w:r w:rsidRPr="00501E58">
        <w:t xml:space="preserve"> </w:t>
      </w:r>
      <w:r w:rsidRPr="00501E58">
        <w:sym w:font="Symbol" w:char="F0BA"/>
      </w:r>
      <w:r w:rsidRPr="00501E58">
        <w:t xml:space="preserve"> </w:t>
      </w:r>
      <w:r w:rsidRPr="00501E58">
        <w:sym w:font="Symbol" w:char="F044"/>
      </w:r>
      <w:r w:rsidRPr="00A202C4">
        <w:rPr>
          <w:rStyle w:val="Cmathsexpressions"/>
          <w:rFonts w:eastAsiaTheme="majorEastAsia"/>
        </w:rPr>
        <w:t>EDC</w:t>
      </w:r>
      <w:r w:rsidR="00672C02">
        <w:br/>
      </w:r>
      <w:r w:rsidRPr="00501E58">
        <w:sym w:font="Symbol" w:char="F0D0"/>
      </w:r>
      <w:r w:rsidRPr="00A202C4">
        <w:rPr>
          <w:rStyle w:val="Cmathsexpressions"/>
          <w:rFonts w:eastAsiaTheme="majorEastAsia"/>
        </w:rPr>
        <w:t>ACB</w:t>
      </w:r>
      <w:r w:rsidRPr="00501E58">
        <w:t xml:space="preserve"> = </w:t>
      </w:r>
      <w:r w:rsidRPr="00501E58">
        <w:sym w:font="Symbol" w:char="F0D0"/>
      </w:r>
      <w:r w:rsidRPr="00A202C4">
        <w:rPr>
          <w:rStyle w:val="Cmathsexpressions"/>
          <w:rFonts w:eastAsiaTheme="majorEastAsia"/>
        </w:rPr>
        <w:t>ECD</w:t>
      </w:r>
      <w:r w:rsidRPr="00501E58">
        <w:tab/>
        <w:t>(vertically opposite)</w:t>
      </w:r>
      <w:r w:rsidR="00672C02">
        <w:br/>
      </w:r>
      <w:r w:rsidRPr="00501E58">
        <w:sym w:font="Symbol" w:char="F0D0"/>
      </w:r>
      <w:r w:rsidRPr="00A202C4">
        <w:rPr>
          <w:rStyle w:val="Cmathsexpressions"/>
          <w:rFonts w:eastAsiaTheme="majorEastAsia"/>
        </w:rPr>
        <w:t>CAB</w:t>
      </w:r>
      <w:r w:rsidRPr="00501E58">
        <w:t xml:space="preserve"> = </w:t>
      </w:r>
      <w:r w:rsidRPr="00501E58">
        <w:sym w:font="Symbol" w:char="F0D0"/>
      </w:r>
      <w:r w:rsidRPr="00A202C4">
        <w:rPr>
          <w:rStyle w:val="Cmathsexpressions"/>
          <w:rFonts w:eastAsiaTheme="majorEastAsia"/>
        </w:rPr>
        <w:t>CED</w:t>
      </w:r>
      <w:r w:rsidRPr="00501E58">
        <w:tab/>
        <w:t>(given)</w:t>
      </w:r>
      <w:r w:rsidR="00672C02">
        <w:br/>
      </w:r>
      <w:r w:rsidRPr="00A202C4">
        <w:rPr>
          <w:rStyle w:val="Cmathsexpressions"/>
          <w:rFonts w:eastAsiaTheme="majorEastAsia"/>
        </w:rPr>
        <w:t>BC</w:t>
      </w:r>
      <w:r w:rsidRPr="00501E58">
        <w:t xml:space="preserve"> = </w:t>
      </w:r>
      <w:r w:rsidRPr="00A202C4">
        <w:rPr>
          <w:rStyle w:val="Cmathsexpressions"/>
          <w:rFonts w:eastAsiaTheme="majorEastAsia"/>
        </w:rPr>
        <w:t>DC</w:t>
      </w:r>
      <w:r w:rsidRPr="00501E58">
        <w:tab/>
        <w:t>(given)</w:t>
      </w:r>
      <w:r w:rsidR="00672C02">
        <w:br/>
      </w:r>
      <w:r w:rsidRPr="00501E58">
        <w:t xml:space="preserve">So, </w:t>
      </w:r>
      <w:r w:rsidRPr="00501E58">
        <w:sym w:font="Symbol" w:char="F044"/>
      </w:r>
      <w:r w:rsidRPr="00A202C4">
        <w:rPr>
          <w:rStyle w:val="Cmathsexpressions"/>
          <w:rFonts w:eastAsiaTheme="majorEastAsia"/>
        </w:rPr>
        <w:t>ABC</w:t>
      </w:r>
      <w:r w:rsidRPr="00501E58">
        <w:t xml:space="preserve"> </w:t>
      </w:r>
      <w:r w:rsidRPr="00501E58">
        <w:sym w:font="Symbol" w:char="F0BA"/>
      </w:r>
      <w:r w:rsidRPr="00501E58">
        <w:t xml:space="preserve"> </w:t>
      </w:r>
      <w:r w:rsidRPr="00501E58">
        <w:sym w:font="Symbol" w:char="F044"/>
      </w:r>
      <w:r w:rsidRPr="00A202C4">
        <w:rPr>
          <w:rStyle w:val="Cmathsexpressions"/>
          <w:rFonts w:eastAsiaTheme="majorEastAsia"/>
        </w:rPr>
        <w:t>EDC</w:t>
      </w:r>
      <w:r w:rsidRPr="00501E58">
        <w:tab/>
        <w:t>(AAS)</w:t>
      </w:r>
    </w:p>
    <w:p w14:paraId="306C0105" w14:textId="0A23A2C7" w:rsidR="000F1CE2" w:rsidRDefault="000F1CE2" w:rsidP="000F1CE2">
      <w:pPr>
        <w:pStyle w:val="Pquestiontextpartsa"/>
      </w:pPr>
      <w:r w:rsidRPr="00DE6E72">
        <w:rPr>
          <w:rStyle w:val="Cquestionpartlabelbold"/>
        </w:rPr>
        <w:t>(b)</w:t>
      </w:r>
      <w:r w:rsidRPr="00501E58">
        <w:tab/>
      </w:r>
      <w:r w:rsidRPr="00A202C4">
        <w:rPr>
          <w:rStyle w:val="Cmathsexpressions"/>
          <w:rFonts w:eastAsiaTheme="majorEastAsia"/>
        </w:rPr>
        <w:t>c</w:t>
      </w:r>
      <w:r w:rsidRPr="00501E58">
        <w:t xml:space="preserve"> = 59</w:t>
      </w:r>
      <w:r w:rsidRPr="00501E58">
        <w:sym w:font="Symbol" w:char="F0B0"/>
      </w:r>
      <w:r w:rsidR="00672C02">
        <w:br/>
      </w:r>
      <w:r w:rsidRPr="00501E58">
        <w:t xml:space="preserve">63 + 59 + </w:t>
      </w:r>
      <w:r w:rsidRPr="00A202C4">
        <w:rPr>
          <w:rStyle w:val="Cmathsexpressions"/>
          <w:rFonts w:eastAsiaTheme="majorEastAsia"/>
        </w:rPr>
        <w:t>a</w:t>
      </w:r>
      <w:r w:rsidR="00672C02">
        <w:t xml:space="preserve"> = 180</w:t>
      </w:r>
      <w:r w:rsidR="00672C02">
        <w:br/>
      </w:r>
      <w:r w:rsidRPr="00501E58">
        <w:t xml:space="preserve">so </w:t>
      </w:r>
      <w:r w:rsidRPr="00A202C4">
        <w:rPr>
          <w:rStyle w:val="Cmathsexpressions"/>
          <w:rFonts w:eastAsiaTheme="majorEastAsia"/>
        </w:rPr>
        <w:t>a</w:t>
      </w:r>
      <w:r w:rsidRPr="00501E58">
        <w:t xml:space="preserve"> = 58</w:t>
      </w:r>
      <w:r w:rsidRPr="00501E58">
        <w:sym w:font="Symbol" w:char="F0B0"/>
      </w:r>
      <w:r w:rsidR="00672C02">
        <w:br/>
      </w:r>
      <w:r w:rsidRPr="00A202C4">
        <w:rPr>
          <w:rStyle w:val="Cmathsexpressions"/>
          <w:rFonts w:eastAsiaTheme="majorEastAsia"/>
        </w:rPr>
        <w:t>a</w:t>
      </w:r>
      <w:r w:rsidRPr="00501E58">
        <w:t xml:space="preserve"> = </w:t>
      </w:r>
      <w:r w:rsidRPr="00A202C4">
        <w:rPr>
          <w:rStyle w:val="Cmathsexpressions"/>
          <w:rFonts w:eastAsiaTheme="majorEastAsia"/>
        </w:rPr>
        <w:t>b</w:t>
      </w:r>
      <w:r w:rsidRPr="00501E58">
        <w:t xml:space="preserve"> = 58</w:t>
      </w:r>
      <w:r w:rsidRPr="00501E58">
        <w:sym w:font="Symbol" w:char="F0B0"/>
      </w:r>
    </w:p>
    <w:p w14:paraId="378094BD" w14:textId="77777777" w:rsidR="000F1CE2" w:rsidRDefault="000F1CE2" w:rsidP="00A33DC2"/>
    <w:p w14:paraId="19DE6581" w14:textId="564E34D9" w:rsidR="00877962" w:rsidRDefault="00877962" w:rsidP="00877962">
      <w:pPr>
        <w:pStyle w:val="Pquestionheadingsx"/>
      </w:pPr>
      <w:r w:rsidRPr="00DF7F34">
        <w:lastRenderedPageBreak/>
        <w:t xml:space="preserve">Question </w:t>
      </w:r>
      <w:r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9</w:t>
      </w:r>
      <w:r w:rsidRPr="00DF7F34">
        <w:t>.</w:t>
      </w:r>
      <w:r>
        <w:t>7</w:t>
      </w:r>
      <w:r w:rsidRPr="00DF7F34">
        <w:t>]</w:t>
      </w:r>
      <w:r w:rsidR="00A71337">
        <w:t xml:space="preserve"> </w:t>
      </w:r>
      <w:r w:rsidR="00A71337">
        <w:rPr>
          <w:highlight w:val="lightGray"/>
        </w:rPr>
        <w:t>[10A]</w:t>
      </w:r>
    </w:p>
    <w:p w14:paraId="5738EBC7" w14:textId="731167D4" w:rsidR="00A33DC2" w:rsidRPr="00501E58" w:rsidRDefault="00A33DC2" w:rsidP="00A33DC2">
      <w:pPr>
        <w:pStyle w:val="Pquestiontextpartsa"/>
      </w:pPr>
      <w:r w:rsidRPr="00DE6E72">
        <w:rPr>
          <w:rStyle w:val="Cquestionpartlabelbold"/>
        </w:rPr>
        <w:t>(a)</w:t>
      </w:r>
      <w:r w:rsidRPr="00501E58">
        <w:tab/>
      </w:r>
      <w:r w:rsidRPr="00A202C4">
        <w:rPr>
          <w:rStyle w:val="Cmathsexpressions"/>
          <w:rFonts w:eastAsiaTheme="majorEastAsia"/>
        </w:rPr>
        <w:t>OA</w:t>
      </w:r>
      <w:r w:rsidRPr="00501E58">
        <w:t xml:space="preserve"> = </w:t>
      </w:r>
      <w:r w:rsidRPr="00A202C4">
        <w:rPr>
          <w:rStyle w:val="Cmathsexpressions"/>
          <w:rFonts w:eastAsiaTheme="majorEastAsia"/>
        </w:rPr>
        <w:t>OB</w:t>
      </w:r>
      <w:r w:rsidRPr="00501E58">
        <w:t xml:space="preserve"> = </w:t>
      </w:r>
      <w:r w:rsidRPr="00A202C4">
        <w:rPr>
          <w:rStyle w:val="Cmathsexpressions"/>
          <w:rFonts w:eastAsiaTheme="majorEastAsia"/>
        </w:rPr>
        <w:t>OC</w:t>
      </w:r>
      <w:r w:rsidRPr="00501E58">
        <w:tab/>
        <w:t>(radius of circle)</w:t>
      </w:r>
      <w:r w:rsidR="003F17AE">
        <w:br/>
      </w:r>
      <w:r w:rsidRPr="00A202C4">
        <w:rPr>
          <w:rStyle w:val="Cmathsexpressions"/>
          <w:rFonts w:eastAsiaTheme="majorEastAsia"/>
        </w:rPr>
        <w:t>AB</w:t>
      </w:r>
      <w:r w:rsidRPr="00501E58">
        <w:t xml:space="preserve"> = </w:t>
      </w:r>
      <w:r w:rsidRPr="00A202C4">
        <w:rPr>
          <w:rStyle w:val="Cmathsexpressions"/>
          <w:rFonts w:eastAsiaTheme="majorEastAsia"/>
        </w:rPr>
        <w:t>BC</w:t>
      </w:r>
      <w:r w:rsidRPr="00501E58">
        <w:tab/>
        <w:t>(given)</w:t>
      </w:r>
      <w:r w:rsidR="003F17AE">
        <w:br/>
      </w:r>
      <w:r w:rsidRPr="00501E58">
        <w:sym w:font="Symbol" w:char="F044"/>
      </w:r>
      <w:r w:rsidRPr="00A202C4">
        <w:rPr>
          <w:rStyle w:val="Cmathsexpressions"/>
          <w:rFonts w:eastAsiaTheme="majorEastAsia"/>
        </w:rPr>
        <w:t>AOC</w:t>
      </w:r>
      <w:r w:rsidRPr="00501E58">
        <w:t xml:space="preserve"> </w:t>
      </w:r>
      <w:r w:rsidRPr="00501E58">
        <w:sym w:font="Symbol" w:char="F0BA"/>
      </w:r>
      <w:r w:rsidRPr="00501E58">
        <w:t xml:space="preserve"> </w:t>
      </w:r>
      <w:r w:rsidRPr="00501E58">
        <w:sym w:font="Symbol" w:char="F044"/>
      </w:r>
      <w:r w:rsidRPr="00A202C4">
        <w:rPr>
          <w:rStyle w:val="Cmathsexpressions"/>
          <w:rFonts w:eastAsiaTheme="majorEastAsia"/>
        </w:rPr>
        <w:t>BOC</w:t>
      </w:r>
      <w:r w:rsidRPr="00501E58">
        <w:tab/>
        <w:t>(SSS)</w:t>
      </w:r>
      <w:r w:rsidR="003F17AE">
        <w:br/>
      </w:r>
      <w:r w:rsidRPr="00501E58">
        <w:sym w:font="Symbol" w:char="F0D0"/>
      </w:r>
      <w:r w:rsidRPr="00A202C4">
        <w:rPr>
          <w:rStyle w:val="Cmathsexpressions"/>
          <w:rFonts w:eastAsiaTheme="majorEastAsia"/>
        </w:rPr>
        <w:t>AOB</w:t>
      </w:r>
      <w:r w:rsidRPr="00501E58">
        <w:t xml:space="preserve"> = </w:t>
      </w:r>
      <w:r w:rsidRPr="00501E58">
        <w:sym w:font="Symbol" w:char="F0D0"/>
      </w:r>
      <w:r w:rsidRPr="00A202C4">
        <w:rPr>
          <w:rStyle w:val="Cmathsexpressions"/>
          <w:rFonts w:eastAsiaTheme="majorEastAsia"/>
        </w:rPr>
        <w:t>BOC</w:t>
      </w:r>
      <w:r w:rsidRPr="00501E58">
        <w:tab/>
      </w:r>
      <w:r w:rsidR="003F17AE">
        <w:br/>
      </w:r>
      <w:r w:rsidRPr="00501E58">
        <w:t xml:space="preserve">So, </w:t>
      </w:r>
      <w:r w:rsidRPr="00501E58">
        <w:sym w:font="Symbol" w:char="F0D0"/>
      </w:r>
      <w:r w:rsidRPr="00A202C4">
        <w:rPr>
          <w:rStyle w:val="Cmathsexpressions"/>
          <w:rFonts w:eastAsiaTheme="majorEastAsia"/>
        </w:rPr>
        <w:t>AOC</w:t>
      </w:r>
      <w:r w:rsidRPr="00501E58">
        <w:t xml:space="preserve"> = 94</w:t>
      </w:r>
      <w:r w:rsidRPr="00501E58">
        <w:sym w:font="Symbol" w:char="F0B0"/>
      </w:r>
    </w:p>
    <w:p w14:paraId="2541496A" w14:textId="2B489AB6" w:rsidR="00A33DC2" w:rsidRDefault="00A33DC2" w:rsidP="00A33DC2">
      <w:pPr>
        <w:pStyle w:val="Pquestiontextpartsa"/>
      </w:pPr>
      <w:r w:rsidRPr="00DE6E72">
        <w:rPr>
          <w:rStyle w:val="Cquestionpartlabelbold"/>
        </w:rPr>
        <w:t>(b)</w:t>
      </w:r>
      <w:r w:rsidRPr="00501E58">
        <w:tab/>
      </w:r>
      <w:r w:rsidRPr="00A202C4">
        <w:rPr>
          <w:rStyle w:val="Cmathsexpressions"/>
          <w:rFonts w:eastAsiaTheme="majorEastAsia"/>
        </w:rPr>
        <w:t>OB</w:t>
      </w:r>
      <w:r w:rsidRPr="00501E58">
        <w:t xml:space="preserve"> and </w:t>
      </w:r>
      <w:r w:rsidRPr="00A202C4">
        <w:rPr>
          <w:rStyle w:val="Cmathsexpressions"/>
          <w:rFonts w:eastAsiaTheme="majorEastAsia"/>
        </w:rPr>
        <w:t>OD</w:t>
      </w:r>
      <w:r w:rsidRPr="00501E58">
        <w:t xml:space="preserve"> are perpendicular bisectors of </w:t>
      </w:r>
      <w:r w:rsidRPr="00A202C4">
        <w:rPr>
          <w:rStyle w:val="Cmathsexpressions"/>
          <w:rFonts w:eastAsiaTheme="majorEastAsia"/>
        </w:rPr>
        <w:t>AC</w:t>
      </w:r>
      <w:r w:rsidRPr="00501E58">
        <w:t xml:space="preserve"> and </w:t>
      </w:r>
      <w:r w:rsidRPr="00A202C4">
        <w:rPr>
          <w:rStyle w:val="Cmathsexpressions"/>
          <w:rFonts w:eastAsiaTheme="majorEastAsia"/>
        </w:rPr>
        <w:t xml:space="preserve">CE </w:t>
      </w:r>
      <w:r w:rsidRPr="00501E58">
        <w:t>respectively</w:t>
      </w:r>
      <w:r w:rsidR="00672C02">
        <w:t>.</w:t>
      </w:r>
      <w:r w:rsidR="003F17AE">
        <w:br/>
      </w:r>
      <w:r w:rsidRPr="00501E58">
        <w:t xml:space="preserve">So, </w:t>
      </w:r>
      <w:r w:rsidRPr="00A202C4">
        <w:rPr>
          <w:rStyle w:val="Cmathsexpressions"/>
          <w:rFonts w:eastAsiaTheme="majorEastAsia"/>
        </w:rPr>
        <w:t>OB</w:t>
      </w:r>
      <w:r w:rsidRPr="00501E58">
        <w:t xml:space="preserve"> = </w:t>
      </w:r>
      <w:r w:rsidRPr="00A202C4">
        <w:rPr>
          <w:rStyle w:val="Cmathsexpressions"/>
          <w:rFonts w:eastAsiaTheme="majorEastAsia"/>
        </w:rPr>
        <w:t>OD</w:t>
      </w:r>
      <w:r w:rsidRPr="00501E58">
        <w:t xml:space="preserve"> = 7 cm</w:t>
      </w:r>
    </w:p>
    <w:p w14:paraId="30C94BD9" w14:textId="77777777" w:rsidR="00877962" w:rsidRDefault="00877962" w:rsidP="00877962">
      <w:pPr>
        <w:pStyle w:val="Pquestionheadingsx"/>
      </w:pPr>
      <w:r w:rsidRPr="00DF7F34">
        <w:t xml:space="preserve">Question </w:t>
      </w:r>
      <w:r>
        <w:t>20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12</w:t>
      </w:r>
      <w:r w:rsidRPr="00DF7F34">
        <w:t>.</w:t>
      </w:r>
      <w:r>
        <w:t>2</w:t>
      </w:r>
      <w:r w:rsidRPr="00DF7F34">
        <w:t>]</w:t>
      </w:r>
    </w:p>
    <w:p w14:paraId="1EA312A9" w14:textId="79F46B67" w:rsidR="00A33DC2" w:rsidRPr="00DE6E72" w:rsidRDefault="00A33DC2" w:rsidP="00A33DC2">
      <w:pPr>
        <w:rPr>
          <w:rStyle w:val="Cquestionpartlabelbold"/>
        </w:rPr>
      </w:pPr>
    </w:p>
    <w:tbl>
      <w:tblPr>
        <w:tblW w:w="0" w:type="auto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 w:rsidR="00A33DC2" w:rsidRPr="00501E58" w14:paraId="5B750D2C" w14:textId="77777777" w:rsidTr="00CA5435">
        <w:tc>
          <w:tcPr>
            <w:tcW w:w="4927" w:type="dxa"/>
          </w:tcPr>
          <w:p w14:paraId="710F8D59" w14:textId="1096D3AB" w:rsidR="00A33DC2" w:rsidRPr="00DE6E72" w:rsidRDefault="00A71337" w:rsidP="00CA5435">
            <w:pPr>
              <w:rPr>
                <w:rStyle w:val="Cquestionpartlabelbold"/>
              </w:rPr>
            </w:pPr>
            <w:r>
              <w:rPr>
                <w:highlight w:val="lightGray"/>
              </w:rPr>
              <w:t>[10A]</w:t>
            </w:r>
            <w:r w:rsidRPr="00DE6E72">
              <w:rPr>
                <w:rStyle w:val="Cquestionpartlabelbold"/>
              </w:rPr>
              <w:t xml:space="preserve"> </w:t>
            </w:r>
            <w:r w:rsidR="00A33DC2" w:rsidRPr="00DE6E72">
              <w:rPr>
                <w:rStyle w:val="Cquestionpartlabelbold"/>
              </w:rPr>
              <w:t xml:space="preserve">(a) </w:t>
            </w:r>
          </w:p>
          <w:p w14:paraId="7CAE72C2" w14:textId="77777777" w:rsidR="00A33DC2" w:rsidRPr="00501E58" w:rsidRDefault="00A33DC2" w:rsidP="00CA5435">
            <w:r>
              <w:rPr>
                <w:noProof/>
              </w:rPr>
              <w:drawing>
                <wp:inline distT="0" distB="0" distL="0" distR="0" wp14:anchorId="339A3227" wp14:editId="3D82DDA8">
                  <wp:extent cx="2033270" cy="1651635"/>
                  <wp:effectExtent l="0" t="0" r="5080" b="5715"/>
                  <wp:docPr id="129" name="Picture 129" descr="PM10_PR_Sem2SA_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M10_PR_Sem2SA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270" cy="165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4B757E2D" w14:textId="77777777" w:rsidR="00A33DC2" w:rsidRPr="00DE6E72" w:rsidRDefault="00A33DC2" w:rsidP="00CA5435">
            <w:pPr>
              <w:rPr>
                <w:rStyle w:val="Cquestionpartlabelbold"/>
              </w:rPr>
            </w:pPr>
            <w:r w:rsidRPr="00DE6E72">
              <w:rPr>
                <w:rStyle w:val="Cquestionpartlabelbold"/>
              </w:rPr>
              <w:t xml:space="preserve">(b) </w:t>
            </w:r>
          </w:p>
          <w:p w14:paraId="75766E5E" w14:textId="77777777" w:rsidR="00A33DC2" w:rsidRPr="00501E58" w:rsidRDefault="00A33DC2" w:rsidP="00CA5435">
            <w:r>
              <w:rPr>
                <w:noProof/>
              </w:rPr>
              <w:drawing>
                <wp:inline distT="0" distB="0" distL="0" distR="0" wp14:anchorId="607E478D" wp14:editId="6773C84C">
                  <wp:extent cx="1733550" cy="1579184"/>
                  <wp:effectExtent l="0" t="0" r="0" b="0"/>
                  <wp:docPr id="130" name="Picture 130" descr="PM10_PR_Sem2SA_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PM10_PR_Sem2SA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57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DC2" w:rsidRPr="00501E58" w14:paraId="669D0B08" w14:textId="77777777" w:rsidTr="00CA5435">
        <w:tc>
          <w:tcPr>
            <w:tcW w:w="4927" w:type="dxa"/>
          </w:tcPr>
          <w:p w14:paraId="34874918" w14:textId="77777777" w:rsidR="00A33DC2" w:rsidRPr="00DE6E72" w:rsidRDefault="00A33DC2" w:rsidP="00CA5435">
            <w:pPr>
              <w:rPr>
                <w:rStyle w:val="Cquestionpartlabelbold"/>
              </w:rPr>
            </w:pPr>
            <w:r w:rsidRPr="00DE6E72">
              <w:rPr>
                <w:rStyle w:val="Cquestionpartlabelbold"/>
              </w:rPr>
              <w:t xml:space="preserve">(c) </w:t>
            </w:r>
          </w:p>
          <w:p w14:paraId="450BFE14" w14:textId="77777777" w:rsidR="00A33DC2" w:rsidRPr="00501E58" w:rsidRDefault="00A33DC2" w:rsidP="00CA5435">
            <w:r>
              <w:rPr>
                <w:noProof/>
              </w:rPr>
              <w:drawing>
                <wp:inline distT="0" distB="0" distL="0" distR="0" wp14:anchorId="7BD1FC19" wp14:editId="41C13C73">
                  <wp:extent cx="2033270" cy="1651635"/>
                  <wp:effectExtent l="0" t="0" r="5080" b="5715"/>
                  <wp:docPr id="131" name="Picture 131" descr="PM10_PR_Sem2SA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M10_PR_Sem2SA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270" cy="165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781F0F5E" w14:textId="77777777" w:rsidR="00A33DC2" w:rsidRPr="00DE6E72" w:rsidRDefault="00A33DC2" w:rsidP="00CA5435">
            <w:pPr>
              <w:rPr>
                <w:rStyle w:val="Cquestionpartlabelbold"/>
              </w:rPr>
            </w:pPr>
            <w:r w:rsidRPr="00DE6E72">
              <w:rPr>
                <w:rStyle w:val="Cquestionpartlabelbold"/>
              </w:rPr>
              <w:t xml:space="preserve">(d) </w:t>
            </w:r>
          </w:p>
          <w:p w14:paraId="5A9D7BA3" w14:textId="77777777" w:rsidR="00A33DC2" w:rsidRPr="00501E58" w:rsidRDefault="00A33DC2" w:rsidP="008C1F87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2D38DAE0" wp14:editId="793187B5">
                  <wp:extent cx="2156460" cy="1746885"/>
                  <wp:effectExtent l="0" t="0" r="0" b="5715"/>
                  <wp:docPr id="132" name="Picture 132" descr="PM10_PR_Sem2SA_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PM10_PR_Sem2SA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81C81" w14:textId="585CC475" w:rsidR="00877962" w:rsidRDefault="00877962" w:rsidP="00877962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  <w:r w:rsidR="00A71337">
        <w:t xml:space="preserve"> </w:t>
      </w:r>
      <w:r w:rsidR="00A71337">
        <w:rPr>
          <w:highlight w:val="lightGray"/>
        </w:rPr>
        <w:t>[10A]</w:t>
      </w:r>
    </w:p>
    <w:p w14:paraId="087AB2A7" w14:textId="6DECF809" w:rsidR="00A33DC2" w:rsidRPr="00DE6E72" w:rsidRDefault="00A33DC2" w:rsidP="008C1F87">
      <w:pPr>
        <w:pStyle w:val="Pquestiontextmainstem"/>
        <w:rPr>
          <w:rStyle w:val="Cquestionpartlabelbold"/>
        </w:rPr>
      </w:pPr>
      <w:r w:rsidRPr="00DE6E72">
        <w:rPr>
          <w:rStyle w:val="Cquestionpartlabelbold"/>
        </w:rPr>
        <w:t>(a)</w:t>
      </w:r>
      <w:r w:rsidR="00A71337">
        <w:rPr>
          <w:rStyle w:val="Cquestionpartlabelbold"/>
          <w:b w:val="0"/>
        </w:rPr>
        <w:t xml:space="preserve">, </w:t>
      </w:r>
      <w:r w:rsidRPr="00DE6E72">
        <w:rPr>
          <w:rStyle w:val="Cquestionpartlabelbold"/>
        </w:rPr>
        <w:t>(b)</w:t>
      </w:r>
    </w:p>
    <w:p w14:paraId="66246172" w14:textId="77777777" w:rsidR="00A33DC2" w:rsidRDefault="00A33DC2" w:rsidP="00A33DC2">
      <w:pPr>
        <w:pStyle w:val="Pquestiontextpartsa"/>
      </w:pPr>
      <w:r>
        <w:rPr>
          <w:noProof/>
        </w:rPr>
        <w:drawing>
          <wp:inline distT="0" distB="0" distL="0" distR="0" wp14:anchorId="7C301DC4" wp14:editId="5CF2E183">
            <wp:extent cx="2033270" cy="1801495"/>
            <wp:effectExtent l="0" t="0" r="5080" b="8255"/>
            <wp:docPr id="134" name="Picture 134" descr="PM10_PR_Sem2SA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M10_PR_Sem2SA_0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8567" w14:textId="614CBF89" w:rsidR="00877962" w:rsidRDefault="00877962" w:rsidP="00877962">
      <w:pPr>
        <w:pStyle w:val="Pquestionheadingsx"/>
      </w:pPr>
      <w:r w:rsidRPr="00DF7F34">
        <w:lastRenderedPageBreak/>
        <w:t xml:space="preserve">Question </w:t>
      </w:r>
      <w:r>
        <w:t>22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  <w:r w:rsidR="00A71337">
        <w:t xml:space="preserve"> </w:t>
      </w:r>
      <w:r w:rsidR="00A71337">
        <w:rPr>
          <w:highlight w:val="lightGray"/>
        </w:rPr>
        <w:t>[10A]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727"/>
      </w:tblGrid>
      <w:tr w:rsidR="00672C02" w14:paraId="5FFAFC9C" w14:textId="77777777" w:rsidTr="00A71337">
        <w:trPr>
          <w:cantSplit/>
        </w:trPr>
        <w:tc>
          <w:tcPr>
            <w:tcW w:w="5353" w:type="dxa"/>
          </w:tcPr>
          <w:p w14:paraId="0D5B4007" w14:textId="61711E21" w:rsidR="00672C02" w:rsidRDefault="00672C02" w:rsidP="00672C02">
            <w:pPr>
              <w:pStyle w:val="Pquestiontextpartsa"/>
            </w:pPr>
            <w:r w:rsidRPr="00DE6E72">
              <w:rPr>
                <w:rStyle w:val="Cquestionpartlabelbold"/>
              </w:rPr>
              <w:t>(a)</w:t>
            </w:r>
            <w:r w:rsidR="00A71337">
              <w:rPr>
                <w:rStyle w:val="Cquestionpartlabelbold"/>
              </w:rPr>
              <w:br/>
            </w:r>
            <w:r w:rsidRPr="00DE6E72">
              <w:rPr>
                <w:rStyle w:val="Cquestionpartlabelbold"/>
              </w:rPr>
              <w:t xml:space="preserve"> </w:t>
            </w:r>
            <w:r w:rsidR="00A9010E" w:rsidRPr="00A9010E">
              <w:rPr>
                <w:b/>
                <w:position w:val="-38"/>
              </w:rPr>
              <w:object w:dxaOrig="2580" w:dyaOrig="3500" w14:anchorId="0DB00DB3">
                <v:shape id="_x0000_i1037" type="#_x0000_t75" style="width:129.2pt;height:176.55pt" o:ole="">
                  <v:imagedata r:id="rId40" o:title=""/>
                </v:shape>
                <o:OLEObject Type="Embed" ProgID="Equation.DSMT4" ShapeID="_x0000_i1037" DrawAspect="Content" ObjectID="_1538977732" r:id="rId41"/>
              </w:object>
            </w:r>
          </w:p>
          <w:p w14:paraId="184269E5" w14:textId="31BD3B7D" w:rsidR="00672C02" w:rsidRDefault="00A71337" w:rsidP="00A71337">
            <w:pPr>
              <w:pStyle w:val="Pquestiontextpartsa"/>
            </w:pPr>
            <w:r>
              <w:tab/>
            </w:r>
            <w:r w:rsidR="00672C02" w:rsidRPr="00501E58">
              <w:t xml:space="preserve">The quotient is </w:t>
            </w:r>
            <w:r w:rsidR="00672C02" w:rsidRPr="00A202C4">
              <w:rPr>
                <w:rStyle w:val="Cmathsexpressions"/>
                <w:rFonts w:eastAsiaTheme="majorEastAsia"/>
              </w:rPr>
              <w:t>x</w:t>
            </w:r>
            <w:r w:rsidR="00672C02" w:rsidRPr="00A202C4">
              <w:rPr>
                <w:rStyle w:val="Csuperscript"/>
              </w:rPr>
              <w:t>3</w:t>
            </w:r>
            <w:r w:rsidR="00672C02" w:rsidRPr="00501E58">
              <w:t xml:space="preserve"> + 4</w:t>
            </w:r>
            <w:r w:rsidR="00672C02" w:rsidRPr="00A202C4">
              <w:rPr>
                <w:rStyle w:val="Cmathsexpressions"/>
                <w:rFonts w:eastAsiaTheme="majorEastAsia"/>
              </w:rPr>
              <w:t>x</w:t>
            </w:r>
            <w:r w:rsidR="00672C02" w:rsidRPr="00A202C4">
              <w:rPr>
                <w:rStyle w:val="Csuperscript"/>
              </w:rPr>
              <w:t>2</w:t>
            </w:r>
            <w:r w:rsidR="00672C02" w:rsidRPr="00501E58">
              <w:t xml:space="preserve"> + 6</w:t>
            </w:r>
            <w:r w:rsidR="00672C02" w:rsidRPr="00A202C4">
              <w:rPr>
                <w:rStyle w:val="Cmathsexpressions"/>
                <w:rFonts w:eastAsiaTheme="majorEastAsia"/>
              </w:rPr>
              <w:t>x</w:t>
            </w:r>
            <w:r w:rsidR="00672C02" w:rsidRPr="00501E58">
              <w:t xml:space="preserve"> + 4</w:t>
            </w:r>
            <w:r>
              <w:t>.</w:t>
            </w:r>
            <w:r w:rsidR="00672C02" w:rsidRPr="00501E58">
              <w:t xml:space="preserve"> </w:t>
            </w:r>
            <w:r>
              <w:br/>
              <w:t>T</w:t>
            </w:r>
            <w:r w:rsidR="00672C02" w:rsidRPr="00501E58">
              <w:t>he remainder is 0</w:t>
            </w:r>
            <w:r w:rsidR="00672C02">
              <w:t>.</w:t>
            </w:r>
          </w:p>
        </w:tc>
        <w:tc>
          <w:tcPr>
            <w:tcW w:w="4727" w:type="dxa"/>
          </w:tcPr>
          <w:p w14:paraId="5E77486A" w14:textId="77777777" w:rsidR="00A71337" w:rsidRDefault="00672C02" w:rsidP="00A71337">
            <w:pPr>
              <w:pStyle w:val="Pquestiontextpartsa"/>
            </w:pPr>
            <w:r w:rsidRPr="00DE6E72">
              <w:rPr>
                <w:rStyle w:val="Cquestionpartlabelbold"/>
              </w:rPr>
              <w:t xml:space="preserve">(b) </w:t>
            </w:r>
            <w:r w:rsidR="00A71337">
              <w:rPr>
                <w:rStyle w:val="Cquestionpartlabelbold"/>
              </w:rPr>
              <w:br/>
            </w:r>
            <w:r w:rsidR="00A9010E" w:rsidRPr="00A9010E">
              <w:object w:dxaOrig="2340" w:dyaOrig="2760" w14:anchorId="49E399A1">
                <v:shape id="_x0000_i1038" type="#_x0000_t75" style="width:117.35pt;height:139.05pt" o:ole="">
                  <v:imagedata r:id="rId42" o:title=""/>
                </v:shape>
                <o:OLEObject Type="Embed" ProgID="Equation.DSMT4" ShapeID="_x0000_i1038" DrawAspect="Content" ObjectID="_1538977733" r:id="rId43"/>
              </w:object>
            </w:r>
          </w:p>
          <w:p w14:paraId="46E5264C" w14:textId="2E6B313D" w:rsidR="00672C02" w:rsidRDefault="00A71337" w:rsidP="00A71337">
            <w:pPr>
              <w:pStyle w:val="Pquestiontextpartsa"/>
            </w:pPr>
            <w:r>
              <w:tab/>
            </w:r>
            <w:r w:rsidR="00672C02" w:rsidRPr="00501E58">
              <w:t>The quotient is 3</w:t>
            </w:r>
            <w:r w:rsidR="00672C02" w:rsidRPr="00A202C4">
              <w:rPr>
                <w:rStyle w:val="Cmathsexpressions"/>
                <w:rFonts w:eastAsiaTheme="majorEastAsia"/>
              </w:rPr>
              <w:t>x</w:t>
            </w:r>
            <w:r w:rsidR="00672C02" w:rsidRPr="00A202C4">
              <w:rPr>
                <w:rStyle w:val="Csuperscript"/>
              </w:rPr>
              <w:t>2</w:t>
            </w:r>
            <w:r w:rsidR="00672C02" w:rsidRPr="00501E58">
              <w:t xml:space="preserve"> </w:t>
            </w:r>
            <w:r w:rsidR="00672C02" w:rsidRPr="00501E58">
              <w:sym w:font="Symbol" w:char="F02D"/>
            </w:r>
            <w:r w:rsidR="00672C02" w:rsidRPr="00501E58">
              <w:t xml:space="preserve"> 9</w:t>
            </w:r>
            <w:r w:rsidR="00672C02" w:rsidRPr="00A202C4">
              <w:rPr>
                <w:rStyle w:val="Cmathsexpressions"/>
                <w:rFonts w:eastAsiaTheme="majorEastAsia"/>
              </w:rPr>
              <w:t>x</w:t>
            </w:r>
            <w:r w:rsidR="00672C02" w:rsidRPr="00501E58">
              <w:t xml:space="preserve"> + 29</w:t>
            </w:r>
            <w:r>
              <w:t>.</w:t>
            </w:r>
            <w:r w:rsidR="00672C02" w:rsidRPr="00501E58">
              <w:t xml:space="preserve"> </w:t>
            </w:r>
            <w:r>
              <w:br/>
              <w:t>T</w:t>
            </w:r>
            <w:r w:rsidR="00672C02" w:rsidRPr="00501E58">
              <w:t xml:space="preserve">he remainder is </w:t>
            </w:r>
            <w:r w:rsidR="00A9010E" w:rsidRPr="00672C02">
              <w:rPr>
                <w:position w:val="-22"/>
              </w:rPr>
              <w:object w:dxaOrig="520" w:dyaOrig="580" w14:anchorId="08E30B75">
                <v:shape id="_x0000_i1039" type="#_x0000_t75" style="width:25.65pt;height:27.6pt" o:ole="">
                  <v:imagedata r:id="rId44" o:title=""/>
                </v:shape>
                <o:OLEObject Type="Embed" ProgID="Equation.DSMT4" ShapeID="_x0000_i1039" DrawAspect="Content" ObjectID="_1538977734" r:id="rId45"/>
              </w:object>
            </w:r>
            <w:r w:rsidR="00672C02" w:rsidRPr="00672C02">
              <w:t>.</w:t>
            </w:r>
          </w:p>
        </w:tc>
      </w:tr>
    </w:tbl>
    <w:p w14:paraId="1DF481C0" w14:textId="77777777" w:rsidR="00877962" w:rsidRDefault="00877962" w:rsidP="00877962">
      <w:pPr>
        <w:pStyle w:val="Pquestionheadingsx"/>
      </w:pPr>
      <w:r w:rsidRPr="00DF7F34">
        <w:t xml:space="preserve">Question </w:t>
      </w:r>
      <w:r>
        <w:t>23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10</w:t>
      </w:r>
      <w:r w:rsidRPr="00DF7F34">
        <w:t>.</w:t>
      </w:r>
      <w:r>
        <w:t>2</w:t>
      </w:r>
      <w:r w:rsidRPr="00DF7F34">
        <w:t>]</w:t>
      </w:r>
    </w:p>
    <w:p w14:paraId="0A6B87A3" w14:textId="5F807DEC" w:rsidR="00A33DC2" w:rsidRPr="00501E58" w:rsidRDefault="00A33DC2" w:rsidP="00C943F9">
      <w:pPr>
        <w:pStyle w:val="Pquestiontextpartsa"/>
      </w:pPr>
      <w:r w:rsidRPr="00DE6E72">
        <w:rPr>
          <w:rStyle w:val="Cquestionpartlabelbold"/>
        </w:rPr>
        <w:t>(a)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560"/>
        <w:gridCol w:w="1701"/>
        <w:gridCol w:w="1275"/>
      </w:tblGrid>
      <w:tr w:rsidR="00A33DC2" w:rsidRPr="00501E58" w14:paraId="645535C2" w14:textId="77777777" w:rsidTr="00A71337">
        <w:tc>
          <w:tcPr>
            <w:tcW w:w="1809" w:type="dxa"/>
            <w:tcBorders>
              <w:top w:val="nil"/>
              <w:left w:val="nil"/>
            </w:tcBorders>
          </w:tcPr>
          <w:p w14:paraId="5A3F33B5" w14:textId="77777777" w:rsidR="00A33DC2" w:rsidRPr="00501E58" w:rsidRDefault="00A33DC2" w:rsidP="00CA5435">
            <w:pPr>
              <w:jc w:val="center"/>
            </w:pPr>
          </w:p>
        </w:tc>
        <w:tc>
          <w:tcPr>
            <w:tcW w:w="1560" w:type="dxa"/>
          </w:tcPr>
          <w:p w14:paraId="45AF8922" w14:textId="77777777" w:rsidR="00A33DC2" w:rsidRPr="00501E58" w:rsidRDefault="00A33DC2" w:rsidP="00CA5435">
            <w:pPr>
              <w:pStyle w:val="Ptabletext"/>
            </w:pPr>
            <w:r w:rsidRPr="00501E58">
              <w:t>Overseas</w:t>
            </w:r>
          </w:p>
        </w:tc>
        <w:tc>
          <w:tcPr>
            <w:tcW w:w="1701" w:type="dxa"/>
          </w:tcPr>
          <w:p w14:paraId="7A2CCA25" w14:textId="77777777" w:rsidR="00A33DC2" w:rsidRPr="00501E58" w:rsidRDefault="00A33DC2" w:rsidP="00CA5435">
            <w:pPr>
              <w:pStyle w:val="Ptabletext"/>
            </w:pPr>
            <w:r w:rsidRPr="00501E58">
              <w:t>Not overseas</w:t>
            </w:r>
          </w:p>
        </w:tc>
        <w:tc>
          <w:tcPr>
            <w:tcW w:w="1275" w:type="dxa"/>
            <w:tcBorders>
              <w:top w:val="nil"/>
              <w:right w:val="nil"/>
            </w:tcBorders>
          </w:tcPr>
          <w:p w14:paraId="2353E3C1" w14:textId="77777777" w:rsidR="00A33DC2" w:rsidRPr="00501E58" w:rsidRDefault="00A33DC2" w:rsidP="00CA5435">
            <w:pPr>
              <w:jc w:val="center"/>
            </w:pPr>
          </w:p>
        </w:tc>
      </w:tr>
      <w:tr w:rsidR="00A33DC2" w:rsidRPr="00501E58" w14:paraId="14877BE1" w14:textId="77777777" w:rsidTr="00A71337">
        <w:tc>
          <w:tcPr>
            <w:tcW w:w="1809" w:type="dxa"/>
          </w:tcPr>
          <w:p w14:paraId="33FC3ABB" w14:textId="0B6CC732" w:rsidR="00A33DC2" w:rsidRPr="00501E58" w:rsidRDefault="00A71337" w:rsidP="00CA5435">
            <w:pPr>
              <w:pStyle w:val="Ptabletext"/>
            </w:pPr>
            <w:r>
              <w:t>Smartwatch</w:t>
            </w:r>
          </w:p>
        </w:tc>
        <w:tc>
          <w:tcPr>
            <w:tcW w:w="1560" w:type="dxa"/>
          </w:tcPr>
          <w:p w14:paraId="6E65D6F2" w14:textId="77777777" w:rsidR="00A33DC2" w:rsidRPr="00501E58" w:rsidRDefault="00A33DC2" w:rsidP="00CA5435">
            <w:pPr>
              <w:pStyle w:val="Ptabletext"/>
            </w:pPr>
            <w:r w:rsidRPr="00501E58">
              <w:t>3</w:t>
            </w:r>
          </w:p>
        </w:tc>
        <w:tc>
          <w:tcPr>
            <w:tcW w:w="1701" w:type="dxa"/>
          </w:tcPr>
          <w:p w14:paraId="53F3F8E6" w14:textId="77777777" w:rsidR="00A33DC2" w:rsidRPr="00501E58" w:rsidRDefault="00A33DC2" w:rsidP="00CA5435">
            <w:pPr>
              <w:pStyle w:val="Ptabletext"/>
            </w:pPr>
            <w:r w:rsidRPr="00501E58">
              <w:t>6</w:t>
            </w:r>
          </w:p>
        </w:tc>
        <w:tc>
          <w:tcPr>
            <w:tcW w:w="1275" w:type="dxa"/>
          </w:tcPr>
          <w:p w14:paraId="51A07A7A" w14:textId="77777777" w:rsidR="00A33DC2" w:rsidRPr="00501E58" w:rsidRDefault="00A33DC2" w:rsidP="00CA5435">
            <w:pPr>
              <w:pStyle w:val="Ptabletext"/>
            </w:pPr>
            <w:r w:rsidRPr="00501E58">
              <w:t>9</w:t>
            </w:r>
          </w:p>
        </w:tc>
      </w:tr>
      <w:tr w:rsidR="00A33DC2" w:rsidRPr="00501E58" w14:paraId="56138653" w14:textId="77777777" w:rsidTr="00A71337">
        <w:tc>
          <w:tcPr>
            <w:tcW w:w="1809" w:type="dxa"/>
            <w:tcBorders>
              <w:bottom w:val="single" w:sz="4" w:space="0" w:color="auto"/>
            </w:tcBorders>
          </w:tcPr>
          <w:p w14:paraId="2CA82D3F" w14:textId="3F381C0D" w:rsidR="00A33DC2" w:rsidRPr="00501E58" w:rsidRDefault="00A33DC2" w:rsidP="00A71337">
            <w:pPr>
              <w:pStyle w:val="Ptabletext"/>
            </w:pPr>
            <w:r w:rsidRPr="00501E58">
              <w:t>no</w:t>
            </w:r>
            <w:r w:rsidR="00A71337">
              <w:t xml:space="preserve"> Smartwatch</w:t>
            </w:r>
          </w:p>
        </w:tc>
        <w:tc>
          <w:tcPr>
            <w:tcW w:w="1560" w:type="dxa"/>
          </w:tcPr>
          <w:p w14:paraId="4ADCA0CE" w14:textId="77777777" w:rsidR="00A33DC2" w:rsidRPr="00501E58" w:rsidRDefault="00A33DC2" w:rsidP="00CA5435">
            <w:pPr>
              <w:pStyle w:val="Ptabletext"/>
            </w:pPr>
            <w:r w:rsidRPr="00501E58">
              <w:t>9</w:t>
            </w:r>
          </w:p>
        </w:tc>
        <w:tc>
          <w:tcPr>
            <w:tcW w:w="1701" w:type="dxa"/>
          </w:tcPr>
          <w:p w14:paraId="0D11CD4A" w14:textId="77777777" w:rsidR="00A33DC2" w:rsidRPr="00501E58" w:rsidRDefault="00A33DC2" w:rsidP="00CA5435">
            <w:pPr>
              <w:pStyle w:val="Ptabletext"/>
            </w:pPr>
            <w:r w:rsidRPr="00501E58">
              <w:t>7</w:t>
            </w:r>
          </w:p>
        </w:tc>
        <w:tc>
          <w:tcPr>
            <w:tcW w:w="1275" w:type="dxa"/>
          </w:tcPr>
          <w:p w14:paraId="7EFD4A2C" w14:textId="77777777" w:rsidR="00A33DC2" w:rsidRPr="00501E58" w:rsidRDefault="00A33DC2" w:rsidP="00CA5435">
            <w:pPr>
              <w:pStyle w:val="Ptabletext"/>
            </w:pPr>
            <w:r w:rsidRPr="00501E58">
              <w:t>16</w:t>
            </w:r>
          </w:p>
        </w:tc>
      </w:tr>
      <w:tr w:rsidR="00A33DC2" w:rsidRPr="00501E58" w14:paraId="6F1681A7" w14:textId="77777777" w:rsidTr="00A71337">
        <w:tc>
          <w:tcPr>
            <w:tcW w:w="1809" w:type="dxa"/>
            <w:tcBorders>
              <w:left w:val="nil"/>
              <w:bottom w:val="nil"/>
            </w:tcBorders>
          </w:tcPr>
          <w:p w14:paraId="4615003C" w14:textId="77777777" w:rsidR="00A33DC2" w:rsidRPr="00501E58" w:rsidRDefault="00A33DC2" w:rsidP="00CA5435">
            <w:pPr>
              <w:jc w:val="center"/>
            </w:pPr>
          </w:p>
        </w:tc>
        <w:tc>
          <w:tcPr>
            <w:tcW w:w="1560" w:type="dxa"/>
          </w:tcPr>
          <w:p w14:paraId="2EB6CEB9" w14:textId="77777777" w:rsidR="00A33DC2" w:rsidRPr="00501E58" w:rsidRDefault="00A33DC2" w:rsidP="00CA5435">
            <w:pPr>
              <w:pStyle w:val="Ptabletext"/>
            </w:pPr>
            <w:r w:rsidRPr="00501E58">
              <w:t>12</w:t>
            </w:r>
          </w:p>
        </w:tc>
        <w:tc>
          <w:tcPr>
            <w:tcW w:w="1701" w:type="dxa"/>
          </w:tcPr>
          <w:p w14:paraId="36254947" w14:textId="77777777" w:rsidR="00A33DC2" w:rsidRPr="00501E58" w:rsidRDefault="00A33DC2" w:rsidP="00CA5435">
            <w:pPr>
              <w:pStyle w:val="Ptabletext"/>
            </w:pPr>
            <w:r w:rsidRPr="00501E58">
              <w:t>13</w:t>
            </w:r>
          </w:p>
        </w:tc>
        <w:tc>
          <w:tcPr>
            <w:tcW w:w="1275" w:type="dxa"/>
          </w:tcPr>
          <w:p w14:paraId="4F78F9DD" w14:textId="77777777" w:rsidR="00A33DC2" w:rsidRPr="00501E58" w:rsidRDefault="00A33DC2" w:rsidP="00CA5435">
            <w:pPr>
              <w:pStyle w:val="Ptabletext"/>
            </w:pPr>
            <w:r w:rsidRPr="00501E58">
              <w:t>25</w:t>
            </w:r>
          </w:p>
        </w:tc>
      </w:tr>
    </w:tbl>
    <w:p w14:paraId="2F3E310B" w14:textId="7A0DE743" w:rsidR="00A33DC2" w:rsidRPr="00501E58" w:rsidRDefault="00A33DC2" w:rsidP="00C943F9">
      <w:pPr>
        <w:pStyle w:val="Pquestiontextpartsa"/>
      </w:pPr>
      <w:r w:rsidRPr="00DE6E72">
        <w:rPr>
          <w:rStyle w:val="Cquestionpartlabelbold"/>
        </w:rPr>
        <w:t>(b)</w:t>
      </w:r>
      <w:r w:rsidR="00C943F9">
        <w:tab/>
      </w:r>
      <w:r w:rsidRPr="00501E58">
        <w:t>3</w:t>
      </w:r>
    </w:p>
    <w:p w14:paraId="7FEC34C8" w14:textId="61DE13E6" w:rsidR="00A33DC2" w:rsidRDefault="00C943F9" w:rsidP="00C943F9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A33DC2" w:rsidRPr="00DE6E72">
        <w:rPr>
          <w:rStyle w:val="Cquestionpartlabelbold"/>
        </w:rPr>
        <w:t>(i)</w:t>
      </w:r>
      <w:r>
        <w:tab/>
      </w:r>
      <w:r w:rsidR="00A9010E" w:rsidRPr="00005C81">
        <w:rPr>
          <w:position w:val="-22"/>
        </w:rPr>
        <w:object w:dxaOrig="320" w:dyaOrig="580" w14:anchorId="51E4C533">
          <v:shape id="_x0000_i1040" type="#_x0000_t75" style="width:14.8pt;height:27.6pt" o:ole="">
            <v:imagedata r:id="rId46" o:title=""/>
          </v:shape>
          <o:OLEObject Type="Embed" ProgID="Equation.DSMT4" ShapeID="_x0000_i1040" DrawAspect="Content" ObjectID="_1538977735" r:id="rId47"/>
        </w:object>
      </w:r>
      <w:r w:rsidR="00A33DC2" w:rsidRPr="00501E58">
        <w:tab/>
      </w:r>
      <w:r w:rsidR="00A33DC2" w:rsidRPr="00DE6E72">
        <w:rPr>
          <w:rStyle w:val="Cquestionpartlabelbold"/>
        </w:rPr>
        <w:t>(ii)</w:t>
      </w:r>
      <w:r w:rsidR="00A9010E">
        <w:rPr>
          <w:rStyle w:val="Cquestionpartlabelbold"/>
        </w:rPr>
        <w:t xml:space="preserve"> </w:t>
      </w:r>
      <w:r w:rsidR="00A9010E" w:rsidRPr="00005C81">
        <w:rPr>
          <w:position w:val="-22"/>
        </w:rPr>
        <w:object w:dxaOrig="320" w:dyaOrig="580" w14:anchorId="506E22FF">
          <v:shape id="_x0000_i1041" type="#_x0000_t75" style="width:14.8pt;height:27.6pt" o:ole="">
            <v:imagedata r:id="rId48" o:title=""/>
          </v:shape>
          <o:OLEObject Type="Embed" ProgID="Equation.DSMT4" ShapeID="_x0000_i1041" DrawAspect="Content" ObjectID="_1538977736" r:id="rId49"/>
        </w:object>
      </w:r>
    </w:p>
    <w:p w14:paraId="5F6BAC43" w14:textId="77777777" w:rsidR="007D22B2" w:rsidRDefault="007D22B2" w:rsidP="007D22B2">
      <w:pPr>
        <w:pStyle w:val="Pquestionheadingsx"/>
      </w:pPr>
      <w:r w:rsidRPr="00DF7F34">
        <w:t xml:space="preserve">Question </w:t>
      </w:r>
      <w:r>
        <w:t>24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10</w:t>
      </w:r>
      <w:r w:rsidRPr="00DF7F34">
        <w:t>.</w:t>
      </w:r>
      <w:r>
        <w:t>4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160"/>
      </w:tblGrid>
      <w:tr w:rsidR="00C943F9" w14:paraId="10D0CD43" w14:textId="77777777" w:rsidTr="004471E4">
        <w:tc>
          <w:tcPr>
            <w:tcW w:w="5920" w:type="dxa"/>
          </w:tcPr>
          <w:p w14:paraId="57969CCC" w14:textId="77777777" w:rsidR="00C943F9" w:rsidRDefault="00C943F9" w:rsidP="00C943F9">
            <w:pPr>
              <w:pStyle w:val="Pquestiontextpartsa"/>
              <w:rPr>
                <w:rStyle w:val="Cquestionpartlabelbold"/>
              </w:rPr>
            </w:pPr>
            <w:r w:rsidRPr="00DE6E72">
              <w:rPr>
                <w:rStyle w:val="Cquestionpartlabelbold"/>
              </w:rPr>
              <w:t>(a)</w:t>
            </w:r>
            <w:r w:rsidRPr="00DE6E72">
              <w:rPr>
                <w:rStyle w:val="Cquestionpartlabelbold"/>
              </w:rPr>
              <w:tab/>
            </w:r>
          </w:p>
          <w:p w14:paraId="51E08BB1" w14:textId="480A1879" w:rsidR="00C943F9" w:rsidRDefault="00C943F9" w:rsidP="00C943F9">
            <w:pPr>
              <w:pStyle w:val="Pquestiontextpartsa"/>
            </w:pPr>
            <w:r w:rsidRPr="00501E58">
              <w:object w:dxaOrig="4814" w:dyaOrig="3128" w14:anchorId="52C26987">
                <v:shape id="_x0000_i1042" type="#_x0000_t75" style="width:241.65pt;height:156.8pt" o:ole="">
                  <v:imagedata r:id="rId50" o:title=""/>
                </v:shape>
                <o:OLEObject Type="Embed" ProgID="FXDraw3.Document" ShapeID="_x0000_i1042" DrawAspect="Content" ObjectID="_1538977737" r:id="rId51"/>
              </w:object>
            </w:r>
          </w:p>
        </w:tc>
        <w:tc>
          <w:tcPr>
            <w:tcW w:w="4160" w:type="dxa"/>
          </w:tcPr>
          <w:p w14:paraId="7E48B8C2" w14:textId="77777777" w:rsidR="00C943F9" w:rsidRDefault="00C943F9" w:rsidP="00C943F9">
            <w:pPr>
              <w:pStyle w:val="Pquestiontextpartsa"/>
            </w:pPr>
            <w:r w:rsidRPr="009315A3">
              <w:rPr>
                <w:rStyle w:val="Cquestionpartlabelbold"/>
              </w:rPr>
              <w:t>(b)</w:t>
            </w:r>
            <w:r>
              <w:tab/>
            </w:r>
            <w:r w:rsidRPr="00A9010E">
              <w:rPr>
                <w:rStyle w:val="Cquestionpartlabelbold"/>
              </w:rPr>
              <w:t>(</w:t>
            </w:r>
            <w:r w:rsidRPr="009315A3">
              <w:rPr>
                <w:rStyle w:val="Cquestionpartlabelbold"/>
              </w:rPr>
              <w:t>i)</w:t>
            </w:r>
            <w:r>
              <w:tab/>
            </w:r>
            <w:r w:rsidRPr="00501E58">
              <w:t>0.3025</w:t>
            </w:r>
          </w:p>
          <w:p w14:paraId="64B76D76" w14:textId="38E9A39F" w:rsidR="00C943F9" w:rsidRDefault="00C943F9" w:rsidP="00C943F9">
            <w:pPr>
              <w:pStyle w:val="Pquestiontextpartsi"/>
            </w:pPr>
            <w:r w:rsidRPr="009315A3">
              <w:rPr>
                <w:rStyle w:val="Cquestionpartlabelbold"/>
              </w:rPr>
              <w:t>(ii)</w:t>
            </w:r>
            <w:r>
              <w:tab/>
            </w:r>
            <w:r w:rsidRPr="00501E58">
              <w:t>0.2025</w:t>
            </w:r>
          </w:p>
          <w:p w14:paraId="661B3540" w14:textId="6698FDBB" w:rsidR="00C943F9" w:rsidRDefault="00C943F9" w:rsidP="00C943F9">
            <w:pPr>
              <w:pStyle w:val="Pquestiontextpartsi"/>
            </w:pPr>
            <w:r w:rsidRPr="009315A3">
              <w:rPr>
                <w:rStyle w:val="Cquestionpartlabelbold"/>
              </w:rPr>
              <w:t>(iii)</w:t>
            </w:r>
            <w:r>
              <w:t xml:space="preserve"> </w:t>
            </w:r>
            <w:r>
              <w:tab/>
            </w:r>
            <w:r w:rsidRPr="00501E58">
              <w:t>0.7975   (</w:t>
            </w:r>
            <w:r w:rsidR="00A71337">
              <w:t xml:space="preserve">i.e. </w:t>
            </w:r>
            <w:r w:rsidRPr="00501E58">
              <w:t xml:space="preserve">1 </w:t>
            </w:r>
            <w:r w:rsidRPr="00501E58">
              <w:sym w:font="Symbol" w:char="F02D"/>
            </w:r>
            <w:r w:rsidRPr="00501E58">
              <w:t xml:space="preserve"> 0.2025)</w:t>
            </w:r>
          </w:p>
          <w:p w14:paraId="5C75086B" w14:textId="355F3565" w:rsidR="00C943F9" w:rsidRDefault="00C943F9" w:rsidP="004471E4">
            <w:pPr>
              <w:tabs>
                <w:tab w:val="left" w:pos="397"/>
              </w:tabs>
            </w:pPr>
          </w:p>
        </w:tc>
      </w:tr>
    </w:tbl>
    <w:p w14:paraId="54F5A697" w14:textId="5283EB72" w:rsidR="007D22B2" w:rsidRDefault="007D22B2" w:rsidP="007D22B2">
      <w:pPr>
        <w:pStyle w:val="Pquestionheadingsx"/>
      </w:pPr>
      <w:r w:rsidRPr="00DF7F34">
        <w:t xml:space="preserve">Question </w:t>
      </w:r>
      <w:r>
        <w:t>25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A9010E">
        <w:t>10.</w:t>
      </w:r>
      <w:r w:rsidR="00AC4132">
        <w:t>6</w:t>
      </w:r>
      <w:r w:rsidRPr="00DF7F34">
        <w:t>]</w:t>
      </w:r>
    </w:p>
    <w:p w14:paraId="1E12AA5C" w14:textId="6630DE5E" w:rsidR="00A33DC2" w:rsidRDefault="00A33DC2" w:rsidP="00877962">
      <w:pPr>
        <w:pStyle w:val="Pquestiontextpartsa"/>
      </w:pPr>
      <w:r w:rsidRPr="00DE6E72">
        <w:rPr>
          <w:rStyle w:val="Cquestionpartlabelbold"/>
        </w:rPr>
        <w:t>(a)</w:t>
      </w:r>
      <w:r w:rsidR="003F17AE">
        <w:tab/>
      </w:r>
      <w:r>
        <w:t xml:space="preserve">0.85 </w:t>
      </w:r>
      <w:r>
        <w:sym w:font="Symbol" w:char="F0B4"/>
      </w:r>
      <w:r>
        <w:t xml:space="preserve"> 0.75 = 0.6375</w:t>
      </w:r>
    </w:p>
    <w:p w14:paraId="4D1E4EEF" w14:textId="29EC4749" w:rsidR="00A33DC2" w:rsidRDefault="00A33DC2" w:rsidP="00A33DC2">
      <w:pPr>
        <w:pStyle w:val="Pquestiontextpartsa"/>
      </w:pPr>
      <w:r w:rsidRPr="00DE6E72">
        <w:rPr>
          <w:rStyle w:val="Cquestionpartlabelbold"/>
        </w:rPr>
        <w:t>(b)</w:t>
      </w:r>
      <w:r w:rsidR="003F17AE">
        <w:tab/>
      </w:r>
      <w:r>
        <w:t xml:space="preserve">0.15 </w:t>
      </w:r>
      <w:r>
        <w:sym w:font="Symbol" w:char="F0B4"/>
      </w:r>
      <w:r w:rsidR="00AC4132">
        <w:t xml:space="preserve"> </w:t>
      </w:r>
      <w:r>
        <w:t>0.25 = 0.0375</w:t>
      </w:r>
    </w:p>
    <w:p w14:paraId="1EC6F38E" w14:textId="164AD510" w:rsidR="00A33DC2" w:rsidRDefault="00A33DC2" w:rsidP="00A33DC2">
      <w:pPr>
        <w:pStyle w:val="Pquestiontextpartsa"/>
      </w:pPr>
      <w:r w:rsidRPr="00DE6E72">
        <w:rPr>
          <w:rStyle w:val="Cquestionpartlabelbold"/>
        </w:rPr>
        <w:t>(c)</w:t>
      </w:r>
      <w:r w:rsidR="003F17AE">
        <w:tab/>
      </w:r>
      <w:r>
        <w:t xml:space="preserve">0.85 </w:t>
      </w:r>
      <w:r>
        <w:sym w:font="Symbol" w:char="F0B4"/>
      </w:r>
      <w:r>
        <w:t xml:space="preserve"> 0.75 + 0.85 </w:t>
      </w:r>
      <w:r>
        <w:sym w:font="Symbol" w:char="F0B4"/>
      </w:r>
      <w:r>
        <w:t xml:space="preserve"> 0.25 + 0.15 </w:t>
      </w:r>
      <w:r>
        <w:sym w:font="Symbol" w:char="F0B4"/>
      </w:r>
      <w:r w:rsidR="003F17AE">
        <w:t xml:space="preserve"> 0.75</w:t>
      </w:r>
      <w:r w:rsidR="003F17AE">
        <w:br/>
      </w:r>
      <w:r>
        <w:t>= 0.9625</w:t>
      </w:r>
      <w:r>
        <w:tab/>
        <w:t>(</w:t>
      </w:r>
      <w:r w:rsidR="00A71337">
        <w:t xml:space="preserve">i.e. </w:t>
      </w:r>
      <w:r>
        <w:t xml:space="preserve">1 </w:t>
      </w:r>
      <w:r>
        <w:sym w:font="Symbol" w:char="F02D"/>
      </w:r>
      <w:r>
        <w:t xml:space="preserve"> 0.0375)</w:t>
      </w:r>
    </w:p>
    <w:p w14:paraId="7A3189D4" w14:textId="5341B5E8" w:rsidR="007D22B2" w:rsidRDefault="007D22B2" w:rsidP="007D22B2">
      <w:pPr>
        <w:pStyle w:val="Pquestionheadingsx"/>
      </w:pPr>
      <w:r w:rsidRPr="00DF7F34">
        <w:lastRenderedPageBreak/>
        <w:t xml:space="preserve">Question </w:t>
      </w:r>
      <w:r>
        <w:t>26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</w:t>
      </w:r>
      <w:r w:rsidR="00AC4132">
        <w:t>1</w:t>
      </w:r>
      <w:r w:rsidRPr="00DF7F34">
        <w:t>.</w:t>
      </w:r>
      <w:r>
        <w:t>4</w:t>
      </w:r>
      <w:r w:rsidRPr="00DF7F34">
        <w:t>]</w:t>
      </w:r>
      <w:r w:rsidR="00A71337">
        <w:t xml:space="preserve"> </w:t>
      </w:r>
      <w:r w:rsidR="00A71337">
        <w:rPr>
          <w:highlight w:val="lightGray"/>
        </w:rPr>
        <w:t>[10A]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6144"/>
      </w:tblGrid>
      <w:tr w:rsidR="00672C02" w14:paraId="0DC026A6" w14:textId="77777777" w:rsidTr="00672C02">
        <w:tc>
          <w:tcPr>
            <w:tcW w:w="3936" w:type="dxa"/>
          </w:tcPr>
          <w:p w14:paraId="0650E8DD" w14:textId="1F626006" w:rsidR="00672C02" w:rsidRDefault="00672C02" w:rsidP="00C943F9">
            <w:pPr>
              <w:pStyle w:val="Pquestiontextpartsa"/>
            </w:pPr>
            <w:r w:rsidRPr="00DE6E72">
              <w:rPr>
                <w:rStyle w:val="Cquestionpartlabelbold"/>
              </w:rPr>
              <w:t>(a)</w:t>
            </w:r>
            <w:r w:rsidRPr="00501E58">
              <w:tab/>
            </w:r>
            <w:r w:rsidR="00AC4132" w:rsidRPr="00AC4132">
              <w:rPr>
                <w:position w:val="-18"/>
              </w:rPr>
              <w:object w:dxaOrig="1480" w:dyaOrig="460" w14:anchorId="1282F47B">
                <v:shape id="_x0000_i1043" type="#_x0000_t75" style="width:73.95pt;height:23.65pt" o:ole="">
                  <v:imagedata r:id="rId52" o:title=""/>
                </v:shape>
                <o:OLEObject Type="Embed" ProgID="Equation.DSMT4" ShapeID="_x0000_i1043" DrawAspect="Content" ObjectID="_1538977738" r:id="rId53"/>
              </w:object>
            </w:r>
            <w:r>
              <w:br/>
            </w:r>
            <w:r w:rsidRPr="00501E58">
              <w:t xml:space="preserve">= </w:t>
            </w:r>
            <w:r w:rsidR="00AC4132" w:rsidRPr="00AC4132">
              <w:rPr>
                <w:position w:val="-8"/>
              </w:rPr>
              <w:object w:dxaOrig="1120" w:dyaOrig="340" w14:anchorId="44E9C4A9">
                <v:shape id="_x0000_i1044" type="#_x0000_t75" style="width:57.2pt;height:16.75pt" o:ole="">
                  <v:imagedata r:id="rId54" o:title=""/>
                </v:shape>
                <o:OLEObject Type="Embed" ProgID="Equation.DSMT4" ShapeID="_x0000_i1044" DrawAspect="Content" ObjectID="_1538977739" r:id="rId55"/>
              </w:object>
            </w:r>
            <w:r>
              <w:br/>
            </w:r>
            <w:r w:rsidRPr="00501E58">
              <w:t xml:space="preserve">= 12 </w:t>
            </w:r>
            <w:r w:rsidRPr="00501E58">
              <w:sym w:font="Symbol" w:char="F02D"/>
            </w:r>
            <w:r w:rsidRPr="00501E58">
              <w:t xml:space="preserve"> </w:t>
            </w:r>
            <w:r w:rsidR="00AC4132" w:rsidRPr="00AC4132">
              <w:rPr>
                <w:position w:val="-8"/>
              </w:rPr>
              <w:object w:dxaOrig="540" w:dyaOrig="340" w14:anchorId="572A6727">
                <v:shape id="_x0000_i1045" type="#_x0000_t75" style="width:26.65pt;height:16.75pt" o:ole="">
                  <v:imagedata r:id="rId56" o:title=""/>
                </v:shape>
                <o:OLEObject Type="Embed" ProgID="Equation.DSMT4" ShapeID="_x0000_i1045" DrawAspect="Content" ObjectID="_1538977740" r:id="rId57"/>
              </w:object>
            </w:r>
          </w:p>
        </w:tc>
        <w:tc>
          <w:tcPr>
            <w:tcW w:w="6144" w:type="dxa"/>
          </w:tcPr>
          <w:p w14:paraId="1371BF2F" w14:textId="13903C34" w:rsidR="00672C02" w:rsidRDefault="00672C02" w:rsidP="00C943F9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 w:rsidRPr="00501E58">
              <w:tab/>
            </w:r>
            <w:r w:rsidR="00AC4132" w:rsidRPr="00AC4132">
              <w:rPr>
                <w:position w:val="-18"/>
              </w:rPr>
              <w:object w:dxaOrig="2340" w:dyaOrig="460" w14:anchorId="5CF64B34">
                <v:shape id="_x0000_i1046" type="#_x0000_t75" style="width:117.35pt;height:23.65pt" o:ole="">
                  <v:imagedata r:id="rId58" o:title=""/>
                </v:shape>
                <o:OLEObject Type="Embed" ProgID="Equation.DSMT4" ShapeID="_x0000_i1046" DrawAspect="Content" ObjectID="_1538977741" r:id="rId59"/>
              </w:object>
            </w:r>
            <w:r>
              <w:br/>
            </w:r>
            <w:r w:rsidRPr="00501E58">
              <w:t xml:space="preserve">= </w:t>
            </w:r>
            <w:r w:rsidR="00AC4132" w:rsidRPr="00AC4132">
              <w:rPr>
                <w:position w:val="-8"/>
              </w:rPr>
              <w:object w:dxaOrig="2620" w:dyaOrig="340" w14:anchorId="6FAFF93B">
                <v:shape id="_x0000_i1047" type="#_x0000_t75" style="width:131.2pt;height:16.75pt" o:ole="">
                  <v:imagedata r:id="rId60" o:title=""/>
                </v:shape>
                <o:OLEObject Type="Embed" ProgID="Equation.DSMT4" ShapeID="_x0000_i1047" DrawAspect="Content" ObjectID="_1538977742" r:id="rId61"/>
              </w:object>
            </w:r>
            <w:r>
              <w:br/>
            </w:r>
            <w:r w:rsidRPr="00501E58">
              <w:t xml:space="preserve">= </w:t>
            </w:r>
            <w:r w:rsidR="00AC4132" w:rsidRPr="00AC4132">
              <w:rPr>
                <w:position w:val="-8"/>
              </w:rPr>
              <w:object w:dxaOrig="859" w:dyaOrig="340" w14:anchorId="12852065">
                <v:shape id="_x0000_i1048" type="#_x0000_t75" style="width:44.4pt;height:16.75pt" o:ole="">
                  <v:imagedata r:id="rId62" o:title=""/>
                </v:shape>
                <o:OLEObject Type="Embed" ProgID="Equation.DSMT4" ShapeID="_x0000_i1048" DrawAspect="Content" ObjectID="_1538977743" r:id="rId63"/>
              </w:object>
            </w:r>
          </w:p>
        </w:tc>
      </w:tr>
    </w:tbl>
    <w:p w14:paraId="32CAF115" w14:textId="1AEC6963" w:rsidR="007D22B2" w:rsidRDefault="007D22B2" w:rsidP="007D22B2">
      <w:pPr>
        <w:pStyle w:val="Pquestionheadingsx"/>
      </w:pPr>
      <w:r w:rsidRPr="00DF7F34">
        <w:t xml:space="preserve">Question </w:t>
      </w:r>
      <w:r>
        <w:t>27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</w:t>
      </w:r>
      <w:r w:rsidR="00AC4132">
        <w:t>1</w:t>
      </w:r>
      <w:r w:rsidRPr="00DF7F34">
        <w:t>.</w:t>
      </w:r>
      <w:r>
        <w:t>5</w:t>
      </w:r>
      <w:r w:rsidRPr="00DF7F34">
        <w:t>]</w:t>
      </w:r>
      <w:r w:rsidR="00A71337">
        <w:t xml:space="preserve"> </w:t>
      </w:r>
      <w:r w:rsidR="00A71337">
        <w:rPr>
          <w:highlight w:val="lightGray"/>
        </w:rPr>
        <w:t>[10A]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6144"/>
      </w:tblGrid>
      <w:tr w:rsidR="00C943F9" w14:paraId="6D75659D" w14:textId="77777777" w:rsidTr="004471E4">
        <w:tc>
          <w:tcPr>
            <w:tcW w:w="3936" w:type="dxa"/>
          </w:tcPr>
          <w:p w14:paraId="27683961" w14:textId="386F4995" w:rsidR="00C943F9" w:rsidRPr="00501E58" w:rsidRDefault="00C943F9" w:rsidP="00C943F9">
            <w:pPr>
              <w:pStyle w:val="Pquestiontextpartsa"/>
            </w:pPr>
            <w:r w:rsidRPr="00DE6E72">
              <w:rPr>
                <w:rStyle w:val="Cquestionpartlabelbold"/>
              </w:rPr>
              <w:t>(a)</w:t>
            </w:r>
            <w:r w:rsidRPr="00501E58">
              <w:tab/>
            </w:r>
            <w:r w:rsidR="00AC4132" w:rsidRPr="00AC4132">
              <w:rPr>
                <w:position w:val="-26"/>
              </w:rPr>
              <w:object w:dxaOrig="2320" w:dyaOrig="660" w14:anchorId="02F3C069">
                <v:shape id="_x0000_i1049" type="#_x0000_t75" style="width:116.4pt;height:33.55pt" o:ole="">
                  <v:imagedata r:id="rId64" o:title=""/>
                </v:shape>
                <o:OLEObject Type="Embed" ProgID="Equation.DSMT4" ShapeID="_x0000_i1049" DrawAspect="Content" ObjectID="_1538977744" r:id="rId65"/>
              </w:object>
            </w:r>
            <w:r>
              <w:br/>
            </w:r>
            <w:r w:rsidRPr="00501E58">
              <w:t xml:space="preserve">= </w:t>
            </w:r>
            <w:r w:rsidR="00AC4132" w:rsidRPr="00AC4132">
              <w:rPr>
                <w:position w:val="-22"/>
              </w:rPr>
              <w:object w:dxaOrig="800" w:dyaOrig="620" w14:anchorId="5C2931F1">
                <v:shape id="_x0000_i1050" type="#_x0000_t75" style="width:39.45pt;height:31.55pt" o:ole="">
                  <v:imagedata r:id="rId66" o:title=""/>
                </v:shape>
                <o:OLEObject Type="Embed" ProgID="Equation.DSMT4" ShapeID="_x0000_i1050" DrawAspect="Content" ObjectID="_1538977745" r:id="rId67"/>
              </w:object>
            </w:r>
            <w:r>
              <w:br/>
            </w:r>
            <w:r w:rsidRPr="00501E58">
              <w:t xml:space="preserve">= </w:t>
            </w:r>
            <w:r w:rsidR="00AC4132" w:rsidRPr="00AC4132">
              <w:rPr>
                <w:position w:val="-22"/>
              </w:rPr>
              <w:object w:dxaOrig="800" w:dyaOrig="620" w14:anchorId="336DD46E">
                <v:shape id="_x0000_i1051" type="#_x0000_t75" style="width:39.45pt;height:31.55pt" o:ole="">
                  <v:imagedata r:id="rId68" o:title=""/>
                </v:shape>
                <o:OLEObject Type="Embed" ProgID="Equation.DSMT4" ShapeID="_x0000_i1051" DrawAspect="Content" ObjectID="_1538977746" r:id="rId69"/>
              </w:object>
            </w:r>
          </w:p>
          <w:p w14:paraId="4713340E" w14:textId="77777777" w:rsidR="00C943F9" w:rsidRDefault="00C943F9" w:rsidP="004471E4">
            <w:pPr>
              <w:pStyle w:val="Pquestiontextmainstem"/>
            </w:pPr>
          </w:p>
        </w:tc>
        <w:tc>
          <w:tcPr>
            <w:tcW w:w="6144" w:type="dxa"/>
          </w:tcPr>
          <w:p w14:paraId="46C0CC96" w14:textId="495B7A19" w:rsidR="00C943F9" w:rsidRDefault="00C943F9" w:rsidP="00C943F9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 w:rsidRPr="00501E58">
              <w:tab/>
            </w:r>
            <w:r w:rsidR="00AC4132" w:rsidRPr="00005C81">
              <w:rPr>
                <w:position w:val="-26"/>
              </w:rPr>
              <w:object w:dxaOrig="1480" w:dyaOrig="620" w14:anchorId="12441FA0">
                <v:shape id="_x0000_i1052" type="#_x0000_t75" style="width:73.95pt;height:31.55pt" o:ole="">
                  <v:imagedata r:id="rId70" o:title=""/>
                </v:shape>
                <o:OLEObject Type="Embed" ProgID="Equation.DSMT4" ShapeID="_x0000_i1052" DrawAspect="Content" ObjectID="_1538977747" r:id="rId71"/>
              </w:object>
            </w:r>
            <w:r>
              <w:br/>
            </w:r>
            <w:r w:rsidRPr="00501E58">
              <w:t xml:space="preserve">= </w:t>
            </w:r>
            <w:r w:rsidR="00AC4132" w:rsidRPr="00AC4132">
              <w:rPr>
                <w:position w:val="-38"/>
              </w:rPr>
              <w:object w:dxaOrig="2000" w:dyaOrig="880" w14:anchorId="5A7E0581">
                <v:shape id="_x0000_i1053" type="#_x0000_t75" style="width:99.6pt;height:44.4pt" o:ole="">
                  <v:imagedata r:id="rId72" o:title=""/>
                </v:shape>
                <o:OLEObject Type="Embed" ProgID="Equation.DSMT4" ShapeID="_x0000_i1053" DrawAspect="Content" ObjectID="_1538977748" r:id="rId73"/>
              </w:object>
            </w:r>
            <w:r>
              <w:br/>
            </w:r>
            <w:r w:rsidRPr="00501E58">
              <w:t xml:space="preserve">= </w:t>
            </w:r>
            <w:r w:rsidR="00AC4132" w:rsidRPr="00C943F9">
              <w:rPr>
                <w:position w:val="-22"/>
              </w:rPr>
              <w:object w:dxaOrig="1880" w:dyaOrig="620" w14:anchorId="2FA61189">
                <v:shape id="_x0000_i1054" type="#_x0000_t75" style="width:92.7pt;height:31.55pt" o:ole="">
                  <v:imagedata r:id="rId74" o:title=""/>
                </v:shape>
                <o:OLEObject Type="Embed" ProgID="Equation.DSMT4" ShapeID="_x0000_i1054" DrawAspect="Content" ObjectID="_1538977749" r:id="rId75"/>
              </w:object>
            </w:r>
            <w:r>
              <w:br/>
            </w:r>
            <w:r w:rsidRPr="00501E58">
              <w:t xml:space="preserve">= </w:t>
            </w:r>
            <w:r w:rsidR="00AC4132" w:rsidRPr="00AC4132">
              <w:rPr>
                <w:position w:val="-22"/>
              </w:rPr>
              <w:object w:dxaOrig="880" w:dyaOrig="620" w14:anchorId="1DB4A72F">
                <v:shape id="_x0000_i1055" type="#_x0000_t75" style="width:44.4pt;height:31.55pt" o:ole="">
                  <v:imagedata r:id="rId76" o:title=""/>
                </v:shape>
                <o:OLEObject Type="Embed" ProgID="Equation.DSMT4" ShapeID="_x0000_i1055" DrawAspect="Content" ObjectID="_1538977750" r:id="rId77"/>
              </w:object>
            </w:r>
          </w:p>
        </w:tc>
      </w:tr>
    </w:tbl>
    <w:p w14:paraId="64525B17" w14:textId="77777777" w:rsidR="007D22B2" w:rsidRDefault="007D22B2" w:rsidP="007D22B2">
      <w:pPr>
        <w:pStyle w:val="Pquestionheadingsx"/>
      </w:pPr>
      <w:r w:rsidRPr="00DF7F34">
        <w:t xml:space="preserve">Question </w:t>
      </w:r>
      <w:r>
        <w:t>28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13.2</w:t>
      </w:r>
      <w:r w:rsidRPr="00DF7F34">
        <w:t>]</w:t>
      </w:r>
    </w:p>
    <w:tbl>
      <w:tblPr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7D22B2" w:rsidRPr="00262D0A" w14:paraId="628FC123" w14:textId="77777777" w:rsidTr="00D729F8">
        <w:tc>
          <w:tcPr>
            <w:tcW w:w="3284" w:type="dxa"/>
          </w:tcPr>
          <w:p w14:paraId="01E89955" w14:textId="1274CA3D" w:rsidR="007D22B2" w:rsidRPr="00262D0A" w:rsidRDefault="007D22B2" w:rsidP="008C1F87">
            <w:pPr>
              <w:pStyle w:val="Pquestiontextmainstem"/>
            </w:pPr>
            <w:r w:rsidRPr="00DE6E72">
              <w:rPr>
                <w:rStyle w:val="Cquestionpartlabelbold"/>
              </w:rPr>
              <w:t>(a)</w:t>
            </w:r>
            <w:r w:rsidRPr="00262D0A">
              <w:t xml:space="preserve"> </w:t>
            </w:r>
            <w:r w:rsidRPr="00E45FE3">
              <w:rPr>
                <w:rStyle w:val="Cmathsexpressions"/>
                <w:rFonts w:eastAsiaTheme="majorEastAsia"/>
              </w:rPr>
              <w:t>A</w:t>
            </w:r>
            <w:r w:rsidR="00A71337">
              <w:t xml:space="preserve"> </w:t>
            </w:r>
            <w:r w:rsidRPr="00262D0A">
              <w:t>= 25 000(1 + 0.072)</w:t>
            </w:r>
            <w:r w:rsidRPr="00A202C4">
              <w:rPr>
                <w:rStyle w:val="Csuperscript"/>
              </w:rPr>
              <w:t>5</w:t>
            </w:r>
          </w:p>
          <w:p w14:paraId="1A259EE2" w14:textId="24D696E3" w:rsidR="007D22B2" w:rsidRPr="00262D0A" w:rsidRDefault="00A71337" w:rsidP="008C1F87">
            <w:pPr>
              <w:pStyle w:val="Pquestiontextmainstem"/>
            </w:pPr>
            <w:r>
              <w:t xml:space="preserve">          </w:t>
            </w:r>
            <w:r w:rsidR="007D22B2" w:rsidRPr="00262D0A">
              <w:t>= $35 392.72</w:t>
            </w:r>
          </w:p>
        </w:tc>
        <w:tc>
          <w:tcPr>
            <w:tcW w:w="3285" w:type="dxa"/>
          </w:tcPr>
          <w:p w14:paraId="304CF388" w14:textId="3292166A" w:rsidR="007D22B2" w:rsidRPr="00262D0A" w:rsidRDefault="007D22B2" w:rsidP="008C1F87">
            <w:pPr>
              <w:pStyle w:val="Pquestiontextmainstem"/>
            </w:pPr>
            <w:r w:rsidRPr="00DE6E72">
              <w:rPr>
                <w:rStyle w:val="Cquestionpartlabelbold"/>
              </w:rPr>
              <w:t>(b)</w:t>
            </w:r>
            <w:r w:rsidRPr="00262D0A">
              <w:t xml:space="preserve"> </w:t>
            </w:r>
            <w:r w:rsidRPr="00E45FE3">
              <w:rPr>
                <w:rStyle w:val="Cmathsexpressions"/>
                <w:rFonts w:eastAsiaTheme="majorEastAsia"/>
              </w:rPr>
              <w:t>A</w:t>
            </w:r>
            <w:r w:rsidR="00A71337">
              <w:t xml:space="preserve"> </w:t>
            </w:r>
            <w:r w:rsidRPr="00262D0A">
              <w:t>= 25 000(1 + 0.036)</w:t>
            </w:r>
            <w:r w:rsidRPr="00A202C4">
              <w:rPr>
                <w:rStyle w:val="Csuperscript"/>
              </w:rPr>
              <w:t>10</w:t>
            </w:r>
          </w:p>
          <w:p w14:paraId="6D9CDDFB" w14:textId="63C35D64" w:rsidR="007D22B2" w:rsidRPr="00262D0A" w:rsidRDefault="00A71337" w:rsidP="008C1F87">
            <w:pPr>
              <w:pStyle w:val="Pquestiontextmainstem"/>
            </w:pPr>
            <w:r>
              <w:t xml:space="preserve">          </w:t>
            </w:r>
            <w:r w:rsidR="007D22B2" w:rsidRPr="00262D0A">
              <w:t>= $35 607.18</w:t>
            </w:r>
          </w:p>
        </w:tc>
        <w:tc>
          <w:tcPr>
            <w:tcW w:w="3285" w:type="dxa"/>
          </w:tcPr>
          <w:p w14:paraId="35FCC68B" w14:textId="0C2BA1D4" w:rsidR="007D22B2" w:rsidRPr="00262D0A" w:rsidRDefault="007D22B2" w:rsidP="008C1F87">
            <w:pPr>
              <w:pStyle w:val="Pquestiontextmainstem"/>
            </w:pPr>
            <w:r w:rsidRPr="00DE6E72">
              <w:rPr>
                <w:rStyle w:val="Cquestionpartlabelbold"/>
              </w:rPr>
              <w:t xml:space="preserve">(c) </w:t>
            </w:r>
            <w:r w:rsidRPr="00E45FE3">
              <w:rPr>
                <w:rStyle w:val="Cmathsexpressions"/>
                <w:rFonts w:eastAsiaTheme="majorEastAsia"/>
              </w:rPr>
              <w:t>A</w:t>
            </w:r>
            <w:r w:rsidR="00A71337">
              <w:t xml:space="preserve"> </w:t>
            </w:r>
            <w:r w:rsidRPr="00262D0A">
              <w:t>= 25 000(1 + 0.018)</w:t>
            </w:r>
            <w:r w:rsidRPr="00A202C4">
              <w:rPr>
                <w:rStyle w:val="Csuperscript"/>
              </w:rPr>
              <w:t>20</w:t>
            </w:r>
          </w:p>
          <w:p w14:paraId="2F797BD1" w14:textId="2F6FCBDD" w:rsidR="007D22B2" w:rsidRPr="00262D0A" w:rsidRDefault="00A71337" w:rsidP="008C1F87">
            <w:pPr>
              <w:pStyle w:val="Pquestiontextmainstem"/>
            </w:pPr>
            <w:r>
              <w:t xml:space="preserve">         </w:t>
            </w:r>
            <w:r w:rsidR="007D22B2" w:rsidRPr="00262D0A">
              <w:t>= $35 718.69</w:t>
            </w:r>
          </w:p>
        </w:tc>
      </w:tr>
    </w:tbl>
    <w:p w14:paraId="08FFAB39" w14:textId="77777777" w:rsidR="007D22B2" w:rsidRDefault="007D22B2" w:rsidP="007D22B2">
      <w:pPr>
        <w:pStyle w:val="Pquestionheadingsx"/>
      </w:pPr>
      <w:r w:rsidRPr="00DF7F34">
        <w:t xml:space="preserve">Question </w:t>
      </w:r>
      <w:r>
        <w:t>29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13.4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160"/>
      </w:tblGrid>
      <w:tr w:rsidR="00C943F9" w14:paraId="218CC7AC" w14:textId="77777777" w:rsidTr="00C943F9">
        <w:tc>
          <w:tcPr>
            <w:tcW w:w="5920" w:type="dxa"/>
          </w:tcPr>
          <w:p w14:paraId="57DFF19A" w14:textId="77777777" w:rsidR="00C943F9" w:rsidRPr="00E84CD5" w:rsidRDefault="00C943F9" w:rsidP="008C1F87">
            <w:pPr>
              <w:pStyle w:val="Pquestiontextmainstem"/>
            </w:pPr>
            <w:r w:rsidRPr="00E84CD5">
              <w:t>After 1st year:</w:t>
            </w:r>
            <w:r>
              <w:br/>
            </w:r>
            <w:r w:rsidRPr="00E45FE3">
              <w:rPr>
                <w:rStyle w:val="Cmathsexpressions"/>
                <w:rFonts w:eastAsiaTheme="majorEastAsia"/>
              </w:rPr>
              <w:t>A</w:t>
            </w:r>
            <w:r>
              <w:t xml:space="preserve"> </w:t>
            </w:r>
            <w:r w:rsidRPr="00E84CD5">
              <w:t xml:space="preserve">= </w:t>
            </w:r>
            <w:r w:rsidRPr="00E45FE3">
              <w:rPr>
                <w:rStyle w:val="Cmathsexpressions"/>
                <w:rFonts w:eastAsiaTheme="majorEastAsia"/>
              </w:rPr>
              <w:t>P</w:t>
            </w:r>
            <w:r w:rsidRPr="00E84CD5">
              <w:t xml:space="preserve">(1 + </w:t>
            </w:r>
            <w:r w:rsidRPr="00E45FE3">
              <w:rPr>
                <w:rStyle w:val="Cmathsexpressions"/>
                <w:rFonts w:eastAsiaTheme="majorEastAsia"/>
              </w:rPr>
              <w:t>r</w:t>
            </w:r>
            <w:r w:rsidRPr="00E84CD5">
              <w:t>)</w:t>
            </w:r>
            <w:r w:rsidRPr="008C1F87">
              <w:rPr>
                <w:rStyle w:val="CItalicsuperscript"/>
              </w:rPr>
              <w:t>n</w:t>
            </w:r>
            <w:r>
              <w:br/>
            </w:r>
            <w:r w:rsidRPr="00E84CD5">
              <w:t>= 60 000(1</w:t>
            </w:r>
            <w:r>
              <w:t xml:space="preserve"> </w:t>
            </w:r>
            <w:r w:rsidRPr="00E84CD5">
              <w:t>+</w:t>
            </w:r>
            <w:r>
              <w:t xml:space="preserve"> </w:t>
            </w:r>
            <w:r w:rsidRPr="00E84CD5">
              <w:t>0.5625)</w:t>
            </w:r>
            <w:r w:rsidRPr="00A202C4">
              <w:rPr>
                <w:rStyle w:val="Csuperscript"/>
              </w:rPr>
              <w:t>2</w:t>
            </w:r>
            <w:r>
              <w:rPr>
                <w:rStyle w:val="Csuperscript"/>
              </w:rPr>
              <w:br/>
            </w:r>
            <w:r w:rsidRPr="00E84CD5">
              <w:t>= 66 939.843 75</w:t>
            </w:r>
          </w:p>
          <w:p w14:paraId="06AB2DE4" w14:textId="63D612A2" w:rsidR="00C943F9" w:rsidRDefault="00C943F9" w:rsidP="008C1F87">
            <w:pPr>
              <w:pStyle w:val="Pquestiontextmainstem"/>
            </w:pPr>
            <w:r w:rsidRPr="00E84CD5">
              <w:t>So, intere</w:t>
            </w:r>
            <w:r w:rsidR="00A71337">
              <w:t>st in first year is $6939.84</w:t>
            </w:r>
            <w:r>
              <w:t>.</w:t>
            </w:r>
          </w:p>
        </w:tc>
        <w:tc>
          <w:tcPr>
            <w:tcW w:w="4160" w:type="dxa"/>
          </w:tcPr>
          <w:p w14:paraId="6EBCC049" w14:textId="64C1387A" w:rsidR="00C943F9" w:rsidRPr="00E84CD5" w:rsidRDefault="00A71337" w:rsidP="008C1F87">
            <w:pPr>
              <w:pStyle w:val="Pquestiontextmainstem"/>
            </w:pPr>
            <w:r>
              <w:rPr>
                <w:rStyle w:val="Cmathsexpressions"/>
                <w:rFonts w:eastAsiaTheme="majorEastAsia"/>
              </w:rPr>
              <w:t>r</w:t>
            </w:r>
            <w:r w:rsidR="00C943F9" w:rsidRPr="00E45FE3">
              <w:rPr>
                <w:rStyle w:val="Citalicsubscript"/>
              </w:rPr>
              <w:t>ef</w:t>
            </w:r>
            <w:r w:rsidR="00C943F9" w:rsidRPr="00E84CD5">
              <w:t xml:space="preserve"> </w:t>
            </w:r>
            <w:r>
              <w:t xml:space="preserve"> </w:t>
            </w:r>
            <w:r w:rsidR="00C943F9" w:rsidRPr="00E84CD5">
              <w:t xml:space="preserve">= </w:t>
            </w:r>
            <w:r w:rsidRPr="00A71337">
              <w:rPr>
                <w:position w:val="-22"/>
              </w:rPr>
              <w:object w:dxaOrig="940" w:dyaOrig="580" w14:anchorId="1E7848A3">
                <v:shape id="_x0000_i1060" type="#_x0000_t75" style="width:48.35pt;height:30.6pt" o:ole="">
                  <v:imagedata r:id="rId78" o:title=""/>
                </v:shape>
                <o:OLEObject Type="Embed" ProgID="Equation.DSMT4" ShapeID="_x0000_i1060" DrawAspect="Content" ObjectID="_1538977751" r:id="rId79"/>
              </w:object>
            </w:r>
          </w:p>
          <w:p w14:paraId="5A29A40F" w14:textId="70676750" w:rsidR="00C943F9" w:rsidRPr="00E84CD5" w:rsidRDefault="00A71337" w:rsidP="008C1F87">
            <w:pPr>
              <w:pStyle w:val="Pquestiontextmainstem"/>
            </w:pPr>
            <w:r>
              <w:t xml:space="preserve">      </w:t>
            </w:r>
            <w:r w:rsidR="00C943F9" w:rsidRPr="00E84CD5">
              <w:t xml:space="preserve">= </w:t>
            </w:r>
            <w:r w:rsidRPr="00A71337">
              <w:rPr>
                <w:position w:val="-22"/>
              </w:rPr>
              <w:object w:dxaOrig="1880" w:dyaOrig="580" w14:anchorId="07875B0D">
                <v:shape id="_x0000_i1061" type="#_x0000_t75" style="width:94.7pt;height:27.6pt" o:ole="">
                  <v:imagedata r:id="rId80" o:title=""/>
                </v:shape>
                <o:OLEObject Type="Embed" ProgID="Equation.DSMT4" ShapeID="_x0000_i1061" DrawAspect="Content" ObjectID="_1538977752" r:id="rId81"/>
              </w:object>
            </w:r>
          </w:p>
          <w:p w14:paraId="700C43AA" w14:textId="68FD16F0" w:rsidR="00C943F9" w:rsidRDefault="00A71337" w:rsidP="008C1F87">
            <w:pPr>
              <w:pStyle w:val="Pquestiontextmainstem"/>
            </w:pPr>
            <w:r>
              <w:t xml:space="preserve">      </w:t>
            </w:r>
            <w:r w:rsidR="00C943F9" w:rsidRPr="00E84CD5">
              <w:t>= 11.57%</w:t>
            </w:r>
          </w:p>
        </w:tc>
      </w:tr>
    </w:tbl>
    <w:p w14:paraId="48DDA929" w14:textId="77777777" w:rsidR="007D22B2" w:rsidRDefault="007D22B2" w:rsidP="00C943F9">
      <w:pPr>
        <w:pStyle w:val="Pquestionheadingsx"/>
      </w:pPr>
      <w:r w:rsidRPr="00DF7F34">
        <w:t xml:space="preserve">Question </w:t>
      </w:r>
      <w:r>
        <w:t>30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13.6</w:t>
      </w:r>
      <w:r w:rsidRPr="00DF7F34">
        <w:t>]</w:t>
      </w:r>
    </w:p>
    <w:p w14:paraId="7AAF642E" w14:textId="5A7C6F09" w:rsidR="007D22B2" w:rsidRPr="00E84CD5" w:rsidRDefault="007D22B2" w:rsidP="008C1F87">
      <w:pPr>
        <w:pStyle w:val="Pquestiontextmainstem"/>
      </w:pPr>
      <w:r w:rsidRPr="00E45FE3">
        <w:rPr>
          <w:rStyle w:val="Cmathsexpressions"/>
          <w:rFonts w:eastAsiaTheme="majorEastAsia"/>
        </w:rPr>
        <w:t>P</w:t>
      </w:r>
      <w:r w:rsidR="00A71337">
        <w:t xml:space="preserve"> </w:t>
      </w:r>
      <w:r w:rsidRPr="00E84CD5">
        <w:t xml:space="preserve">= 18 950(1 </w:t>
      </w:r>
      <w:r w:rsidRPr="00E84CD5">
        <w:sym w:font="Symbol" w:char="F02D"/>
      </w:r>
      <w:r w:rsidRPr="00E84CD5">
        <w:t xml:space="preserve"> 0.0075)</w:t>
      </w:r>
      <w:r w:rsidRPr="00A202C4">
        <w:rPr>
          <w:rStyle w:val="Csuperscript"/>
        </w:rPr>
        <w:t>18</w:t>
      </w:r>
    </w:p>
    <w:p w14:paraId="35A33432" w14:textId="474EDC60" w:rsidR="007D22B2" w:rsidRPr="00E84CD5" w:rsidRDefault="00A71337" w:rsidP="008C1F87">
      <w:pPr>
        <w:pStyle w:val="Pquestiontextmainstem"/>
      </w:pPr>
      <w:r>
        <w:t xml:space="preserve">    </w:t>
      </w:r>
      <w:r w:rsidR="007D22B2" w:rsidRPr="00E84CD5">
        <w:t>= 18 950(0.9925)</w:t>
      </w:r>
      <w:r w:rsidR="007D22B2" w:rsidRPr="00A202C4">
        <w:rPr>
          <w:rStyle w:val="Csuperscript"/>
        </w:rPr>
        <w:t>18</w:t>
      </w:r>
    </w:p>
    <w:p w14:paraId="511622D4" w14:textId="5931BBCE" w:rsidR="007D22B2" w:rsidRPr="00E84CD5" w:rsidRDefault="00A71337" w:rsidP="008C1F87">
      <w:pPr>
        <w:pStyle w:val="Pquestiontextmainstem"/>
      </w:pPr>
      <w:r>
        <w:t xml:space="preserve">    </w:t>
      </w:r>
      <w:r w:rsidR="007D22B2" w:rsidRPr="00E84CD5">
        <w:t>= 16 548.49</w:t>
      </w:r>
    </w:p>
    <w:p w14:paraId="5942EF7D" w14:textId="77777777" w:rsidR="007D22B2" w:rsidRDefault="007D22B2" w:rsidP="008C1F87">
      <w:pPr>
        <w:pStyle w:val="Pquestiontextmainstem"/>
      </w:pPr>
      <w:r w:rsidRPr="00E84CD5">
        <w:t>So, about 16 548 people will remain</w:t>
      </w:r>
      <w:r>
        <w:t>.</w:t>
      </w:r>
    </w:p>
    <w:p w14:paraId="7726EB7D" w14:textId="63FEB6CF" w:rsidR="007D22B2" w:rsidRDefault="007D22B2" w:rsidP="007D22B2">
      <w:pPr>
        <w:pStyle w:val="Pquestionheadingsx"/>
      </w:pPr>
      <w:r w:rsidRPr="00DF7F34">
        <w:t xml:space="preserve">Question </w:t>
      </w:r>
      <w:r>
        <w:t>31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12.</w:t>
      </w:r>
      <w:r w:rsidR="00AC4132">
        <w:t>6</w:t>
      </w:r>
      <w:r w:rsidRPr="00DF7F34">
        <w:t>]</w:t>
      </w:r>
      <w:r w:rsidR="00A71337">
        <w:t xml:space="preserve"> </w:t>
      </w:r>
      <w:r w:rsidR="00A71337">
        <w:rPr>
          <w:highlight w:val="lightGray"/>
        </w:rPr>
        <w:t>[10A]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294"/>
      </w:tblGrid>
      <w:tr w:rsidR="00C943F9" w14:paraId="3949D8A8" w14:textId="77777777" w:rsidTr="00A71337">
        <w:tc>
          <w:tcPr>
            <w:tcW w:w="4786" w:type="dxa"/>
          </w:tcPr>
          <w:p w14:paraId="33D6F996" w14:textId="59337A9E" w:rsidR="00C943F9" w:rsidRDefault="00C943F9" w:rsidP="00A71337">
            <w:pPr>
              <w:pStyle w:val="Pquestiontextpartsa"/>
            </w:pPr>
            <w:r w:rsidRPr="00DE6E72">
              <w:rPr>
                <w:rStyle w:val="Cquestionpartlabelbold"/>
              </w:rPr>
              <w:t>(a)</w:t>
            </w:r>
            <w:r w:rsidRPr="00501E58">
              <w:tab/>
              <w:t>3log</w:t>
            </w:r>
            <w:r w:rsidRPr="00A202C4">
              <w:rPr>
                <w:rStyle w:val="CSubscript"/>
              </w:rPr>
              <w:t>2</w:t>
            </w:r>
            <w:r w:rsidR="008C1F87" w:rsidRPr="00E84CD5">
              <w:t>(</w:t>
            </w:r>
            <w:r w:rsidRPr="00501E58">
              <w:t>2</w:t>
            </w:r>
            <w:r w:rsidR="008C1F87" w:rsidRPr="00E84CD5">
              <w:t>)</w:t>
            </w:r>
            <w:r w:rsidRPr="00501E58">
              <w:t xml:space="preserve"> + log</w:t>
            </w:r>
            <w:r w:rsidRPr="00A202C4">
              <w:rPr>
                <w:rStyle w:val="CSubscript"/>
              </w:rPr>
              <w:t>2</w:t>
            </w:r>
            <w:r w:rsidRPr="00005C81">
              <w:rPr>
                <w:position w:val="-26"/>
                <w:vertAlign w:val="subscript"/>
              </w:rPr>
              <w:object w:dxaOrig="520" w:dyaOrig="639" w14:anchorId="0A2E9637">
                <v:shape id="_x0000_i1056" type="#_x0000_t75" style="width:25.65pt;height:32.55pt" o:ole="">
                  <v:imagedata r:id="rId82" o:title=""/>
                </v:shape>
                <o:OLEObject Type="Embed" ProgID="Equation.DSMT4" ShapeID="_x0000_i1056" DrawAspect="Content" ObjectID="_1538977753" r:id="rId83"/>
              </w:object>
            </w:r>
            <w:r w:rsidRPr="00501E58">
              <w:t xml:space="preserve"> </w:t>
            </w:r>
            <w:r w:rsidRPr="00501E58">
              <w:sym w:font="Symbol" w:char="F02D"/>
            </w:r>
            <w:r w:rsidRPr="00501E58">
              <w:t xml:space="preserve"> log</w:t>
            </w:r>
            <w:r w:rsidRPr="00A202C4">
              <w:rPr>
                <w:rStyle w:val="CSubscript"/>
              </w:rPr>
              <w:t>2</w:t>
            </w:r>
            <w:r w:rsidR="008C1F87" w:rsidRPr="00E84CD5">
              <w:t>(</w:t>
            </w:r>
            <w:r>
              <w:t>32</w:t>
            </w:r>
            <w:r w:rsidR="008C1F87" w:rsidRPr="00E84CD5">
              <w:t>)</w:t>
            </w:r>
            <w:r>
              <w:br/>
            </w:r>
            <w:r w:rsidRPr="00501E58">
              <w:t>= 3log</w:t>
            </w:r>
            <w:r w:rsidRPr="00A202C4">
              <w:rPr>
                <w:rStyle w:val="CSubscript"/>
              </w:rPr>
              <w:t>2</w:t>
            </w:r>
            <w:r w:rsidR="008C1F87" w:rsidRPr="00E84CD5">
              <w:t>(</w:t>
            </w:r>
            <w:r w:rsidRPr="00501E58">
              <w:t>2</w:t>
            </w:r>
            <w:r w:rsidR="008C1F87" w:rsidRPr="00E84CD5">
              <w:t>)</w:t>
            </w:r>
            <w:r w:rsidRPr="00501E58">
              <w:t xml:space="preserve"> + log</w:t>
            </w:r>
            <w:r w:rsidRPr="00A202C4">
              <w:rPr>
                <w:rStyle w:val="CSubscript"/>
              </w:rPr>
              <w:t>2</w:t>
            </w:r>
            <w:r w:rsidR="008C1F87" w:rsidRPr="00E84CD5">
              <w:t>(</w:t>
            </w:r>
            <w:r w:rsidRPr="00501E58">
              <w:t>2</w:t>
            </w:r>
            <w:r w:rsidRPr="00A202C4">
              <w:rPr>
                <w:rStyle w:val="Csuperscript"/>
              </w:rPr>
              <w:sym w:font="Symbol" w:char="F02D"/>
            </w:r>
            <w:r w:rsidRPr="00A202C4">
              <w:rPr>
                <w:rStyle w:val="Csuperscript"/>
              </w:rPr>
              <w:t>4</w:t>
            </w:r>
            <w:r w:rsidR="008C1F87" w:rsidRPr="00E84CD5">
              <w:t>)</w:t>
            </w:r>
            <w:r w:rsidRPr="00501E58">
              <w:t xml:space="preserve"> </w:t>
            </w:r>
            <w:r w:rsidRPr="00501E58">
              <w:sym w:font="Symbol" w:char="F02D"/>
            </w:r>
            <w:r w:rsidRPr="00501E58">
              <w:t xml:space="preserve"> log</w:t>
            </w:r>
            <w:r w:rsidRPr="00A202C4">
              <w:rPr>
                <w:rStyle w:val="CSubscript"/>
              </w:rPr>
              <w:t>2</w:t>
            </w:r>
            <w:r w:rsidR="008C1F87" w:rsidRPr="00E84CD5">
              <w:t>(</w:t>
            </w:r>
            <w:r w:rsidRPr="00501E58">
              <w:t>2</w:t>
            </w:r>
            <w:r w:rsidRPr="00A202C4">
              <w:rPr>
                <w:rStyle w:val="Csuperscript"/>
              </w:rPr>
              <w:t>5</w:t>
            </w:r>
            <w:r w:rsidR="008C1F87" w:rsidRPr="00E84CD5">
              <w:t>)</w:t>
            </w:r>
            <w:r>
              <w:br/>
            </w:r>
            <w:r w:rsidRPr="00501E58">
              <w:t>= 3log</w:t>
            </w:r>
            <w:r w:rsidRPr="00A202C4">
              <w:rPr>
                <w:rStyle w:val="CSubscript"/>
              </w:rPr>
              <w:t>2</w:t>
            </w:r>
            <w:r w:rsidR="008C1F87" w:rsidRPr="00E84CD5">
              <w:t>(</w:t>
            </w:r>
            <w:r w:rsidRPr="00501E58">
              <w:t>2</w:t>
            </w:r>
            <w:r w:rsidR="008C1F87" w:rsidRPr="00E84CD5">
              <w:t>)</w:t>
            </w:r>
            <w:r w:rsidRPr="00501E58">
              <w:t xml:space="preserve"> </w:t>
            </w:r>
            <w:r w:rsidRPr="00501E58">
              <w:sym w:font="Symbol" w:char="F02D"/>
            </w:r>
            <w:r w:rsidRPr="00501E58">
              <w:t xml:space="preserve"> 4log</w:t>
            </w:r>
            <w:r w:rsidRPr="00A202C4">
              <w:rPr>
                <w:rStyle w:val="CSubscript"/>
              </w:rPr>
              <w:t>2</w:t>
            </w:r>
            <w:r w:rsidR="008C1F87" w:rsidRPr="00E84CD5">
              <w:t>(</w:t>
            </w:r>
            <w:r w:rsidRPr="00501E58">
              <w:t>2</w:t>
            </w:r>
            <w:r w:rsidR="008C1F87" w:rsidRPr="00E84CD5">
              <w:t>)</w:t>
            </w:r>
            <w:r w:rsidRPr="00501E58">
              <w:t xml:space="preserve"> </w:t>
            </w:r>
            <w:r w:rsidRPr="00501E58">
              <w:sym w:font="Symbol" w:char="F02D"/>
            </w:r>
            <w:r w:rsidRPr="00501E58">
              <w:t xml:space="preserve"> 5log</w:t>
            </w:r>
            <w:r w:rsidRPr="00A202C4">
              <w:rPr>
                <w:rStyle w:val="CSubscript"/>
              </w:rPr>
              <w:t>2</w:t>
            </w:r>
            <w:r w:rsidR="008C1F87" w:rsidRPr="00E84CD5">
              <w:t>(</w:t>
            </w:r>
            <w:r w:rsidRPr="00501E58">
              <w:t>2</w:t>
            </w:r>
            <w:r w:rsidR="008C1F87" w:rsidRPr="00E84CD5">
              <w:t>)</w:t>
            </w:r>
            <w:r>
              <w:br/>
            </w:r>
            <w:r w:rsidRPr="00501E58">
              <w:t xml:space="preserve">= </w:t>
            </w:r>
            <w:r w:rsidR="00A71337">
              <w:t>-</w:t>
            </w:r>
            <w:r w:rsidRPr="00501E58">
              <w:t>6log</w:t>
            </w:r>
            <w:r w:rsidRPr="00A202C4">
              <w:rPr>
                <w:rStyle w:val="CSubscript"/>
              </w:rPr>
              <w:t>2</w:t>
            </w:r>
            <w:r w:rsidR="008C1F87" w:rsidRPr="00E84CD5">
              <w:t>(</w:t>
            </w:r>
            <w:r w:rsidRPr="00501E58">
              <w:t>2</w:t>
            </w:r>
            <w:r w:rsidR="008C1F87" w:rsidRPr="00E84CD5">
              <w:t>)</w:t>
            </w:r>
            <w:r>
              <w:t xml:space="preserve"> </w:t>
            </w:r>
            <w:r w:rsidRPr="00501E58">
              <w:t xml:space="preserve">= </w:t>
            </w:r>
            <w:r w:rsidRPr="00501E58">
              <w:sym w:font="Symbol" w:char="F02D"/>
            </w:r>
            <w:r w:rsidRPr="00501E58">
              <w:t>6</w:t>
            </w:r>
          </w:p>
        </w:tc>
        <w:tc>
          <w:tcPr>
            <w:tcW w:w="5294" w:type="dxa"/>
          </w:tcPr>
          <w:p w14:paraId="21223B4E" w14:textId="12827761" w:rsidR="00C943F9" w:rsidRDefault="00C943F9" w:rsidP="00C943F9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 w:rsidRPr="00501E58">
              <w:tab/>
            </w:r>
            <w:r w:rsidR="00AC4132" w:rsidRPr="00005C81">
              <w:rPr>
                <w:position w:val="-34"/>
              </w:rPr>
              <w:object w:dxaOrig="1340" w:dyaOrig="740" w14:anchorId="1A47A3D2">
                <v:shape id="_x0000_i1057" type="#_x0000_t75" style="width:66.1pt;height:36.5pt" o:ole="">
                  <v:imagedata r:id="rId84" o:title=""/>
                </v:shape>
                <o:OLEObject Type="Embed" ProgID="Equation.DSMT4" ShapeID="_x0000_i1057" DrawAspect="Content" ObjectID="_1538977754" r:id="rId85"/>
              </w:object>
            </w:r>
            <w:r>
              <w:br/>
            </w:r>
            <w:r w:rsidRPr="00501E58">
              <w:t xml:space="preserve">= </w:t>
            </w:r>
            <w:r w:rsidR="00AC4132" w:rsidRPr="00005C81">
              <w:rPr>
                <w:position w:val="-30"/>
              </w:rPr>
              <w:object w:dxaOrig="1340" w:dyaOrig="700" w14:anchorId="496476B2">
                <v:shape id="_x0000_i1058" type="#_x0000_t75" style="width:66.1pt;height:36.5pt" o:ole="">
                  <v:imagedata r:id="rId86" o:title=""/>
                </v:shape>
                <o:OLEObject Type="Embed" ProgID="Equation.DSMT4" ShapeID="_x0000_i1058" DrawAspect="Content" ObjectID="_1538977755" r:id="rId87"/>
              </w:object>
            </w:r>
            <w:r>
              <w:br/>
            </w:r>
            <w:r w:rsidRPr="00501E58">
              <w:t xml:space="preserve">= </w:t>
            </w:r>
            <w:r w:rsidR="00AC4132" w:rsidRPr="00005C81">
              <w:rPr>
                <w:position w:val="-22"/>
              </w:rPr>
              <w:object w:dxaOrig="220" w:dyaOrig="580" w14:anchorId="2E2A687A">
                <v:shape id="_x0000_i1059" type="#_x0000_t75" style="width:10.85pt;height:27.6pt" o:ole="">
                  <v:imagedata r:id="rId88" o:title=""/>
                </v:shape>
                <o:OLEObject Type="Embed" ProgID="Equation.DSMT4" ShapeID="_x0000_i1059" DrawAspect="Content" ObjectID="_1538977756" r:id="rId89"/>
              </w:object>
            </w:r>
            <w:r w:rsidRPr="00501E58">
              <w:t>= 1.5</w:t>
            </w:r>
          </w:p>
        </w:tc>
      </w:tr>
    </w:tbl>
    <w:p w14:paraId="77204572" w14:textId="66504B16" w:rsidR="00A33DC2" w:rsidRPr="00F16CD2" w:rsidRDefault="007D22B2" w:rsidP="00A71337">
      <w:pPr>
        <w:pStyle w:val="Psectionresults"/>
        <w:spacing w:before="240" w:after="0"/>
      </w:pPr>
      <w:r>
        <w:t>Short answer total marks:  64</w:t>
      </w:r>
    </w:p>
    <w:p w14:paraId="2C151529" w14:textId="77777777" w:rsidR="00A33DC2" w:rsidRDefault="00A33DC2" w:rsidP="00A33DC2">
      <w:pPr>
        <w:pStyle w:val="Psectionheading"/>
      </w:pPr>
      <w:r w:rsidRPr="00F16CD2">
        <w:lastRenderedPageBreak/>
        <w:t>Extended answer section</w:t>
      </w:r>
    </w:p>
    <w:p w14:paraId="1EA9FA1E" w14:textId="77777777" w:rsidR="007D22B2" w:rsidRDefault="007D22B2" w:rsidP="007D22B2">
      <w:pPr>
        <w:pStyle w:val="Pquestionheadingsx1stafterhead"/>
      </w:pPr>
      <w:r>
        <w:t>Question 32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12.2</w:t>
      </w:r>
      <w:r w:rsidRPr="00DF7F34">
        <w:t>]</w:t>
      </w:r>
    </w:p>
    <w:p w14:paraId="6C88C10E" w14:textId="77777777" w:rsidR="00A71337" w:rsidRPr="00501E58" w:rsidRDefault="00A71337" w:rsidP="00A71337">
      <w:pPr>
        <w:pStyle w:val="Pquestiontextpartsa"/>
      </w:pPr>
      <w:r w:rsidRPr="00DE6E72">
        <w:rPr>
          <w:rStyle w:val="Cquestionpartlabelbold"/>
        </w:rPr>
        <w:t>(a)</w:t>
      </w:r>
      <w:r w:rsidRPr="00501E58">
        <w:tab/>
      </w:r>
      <w:r w:rsidRPr="00A202C4">
        <w:rPr>
          <w:rStyle w:val="Cmathsexpressions"/>
          <w:rFonts w:eastAsiaTheme="majorEastAsia"/>
        </w:rPr>
        <w:t>y</w:t>
      </w:r>
      <w:r w:rsidRPr="00501E58">
        <w:t xml:space="preserve"> = </w:t>
      </w:r>
      <w:r w:rsidRPr="00A202C4">
        <w:rPr>
          <w:rStyle w:val="Cmathsexpressions"/>
          <w:rFonts w:eastAsiaTheme="majorEastAsia"/>
        </w:rPr>
        <w:t>a</w:t>
      </w:r>
      <w:r w:rsidRPr="00501E58">
        <w:t>(</w:t>
      </w:r>
      <w:r w:rsidRPr="00A202C4">
        <w:rPr>
          <w:rStyle w:val="Cmathsexpressions"/>
          <w:rFonts w:eastAsiaTheme="majorEastAsia"/>
        </w:rPr>
        <w:t>x</w:t>
      </w:r>
      <w:r w:rsidRPr="00501E58">
        <w:t xml:space="preserve"> + 3)(</w:t>
      </w:r>
      <w:r w:rsidRPr="00A202C4">
        <w:rPr>
          <w:rStyle w:val="Cmathsexpressions"/>
          <w:rFonts w:eastAsiaTheme="majorEastAsia"/>
        </w:rPr>
        <w:t>x</w:t>
      </w:r>
      <w:r w:rsidRPr="00501E58">
        <w:t xml:space="preserve"> </w:t>
      </w:r>
      <w:r w:rsidRPr="00501E58">
        <w:sym w:font="Symbol" w:char="F02D"/>
      </w:r>
      <w:r w:rsidRPr="00501E58">
        <w:t xml:space="preserve"> 1)</w:t>
      </w:r>
      <w:r>
        <w:br/>
        <w:t>-</w:t>
      </w:r>
      <w:r w:rsidRPr="00501E58">
        <w:t xml:space="preserve">2 = </w:t>
      </w:r>
      <w:r w:rsidRPr="00A202C4">
        <w:rPr>
          <w:rStyle w:val="Cmathsexpressions"/>
          <w:rFonts w:eastAsiaTheme="majorEastAsia"/>
        </w:rPr>
        <w:t>a</w:t>
      </w:r>
      <w:r w:rsidRPr="00501E58">
        <w:t>(</w:t>
      </w:r>
      <w:r>
        <w:t>-</w:t>
      </w:r>
      <w:r w:rsidRPr="00501E58">
        <w:t>1 + 3)(</w:t>
      </w:r>
      <w:r>
        <w:t>-</w:t>
      </w:r>
      <w:r w:rsidRPr="00501E58">
        <w:t xml:space="preserve">1 </w:t>
      </w:r>
      <w:r w:rsidRPr="00501E58">
        <w:sym w:font="Symbol" w:char="F02D"/>
      </w:r>
      <w:r w:rsidRPr="00501E58">
        <w:t xml:space="preserve"> 1)</w:t>
      </w:r>
      <w:r>
        <w:br/>
        <w:t>-</w:t>
      </w:r>
      <w:r w:rsidRPr="00501E58">
        <w:t xml:space="preserve">2 = </w:t>
      </w:r>
      <w:r>
        <w:t>-</w:t>
      </w:r>
      <w:r w:rsidRPr="00501E58">
        <w:t>4</w:t>
      </w:r>
      <w:r w:rsidRPr="00A202C4">
        <w:rPr>
          <w:rStyle w:val="Cmathsexpressions"/>
          <w:rFonts w:eastAsiaTheme="majorEastAsia"/>
        </w:rPr>
        <w:t>a</w:t>
      </w:r>
      <w:r>
        <w:br/>
      </w:r>
      <w:r w:rsidRPr="00A202C4">
        <w:rPr>
          <w:rStyle w:val="Cmathsexpressions"/>
          <w:rFonts w:eastAsiaTheme="majorEastAsia"/>
        </w:rPr>
        <w:t>a</w:t>
      </w:r>
      <w:r w:rsidRPr="00501E58">
        <w:t xml:space="preserve"> = </w:t>
      </w:r>
      <w:r w:rsidRPr="00005C81">
        <w:rPr>
          <w:position w:val="-22"/>
        </w:rPr>
        <w:object w:dxaOrig="220" w:dyaOrig="580" w14:anchorId="44B82494">
          <v:shape id="_x0000_i1062" type="#_x0000_t75" style="width:10.85pt;height:27.6pt" o:ole="">
            <v:imagedata r:id="rId90" o:title=""/>
          </v:shape>
          <o:OLEObject Type="Embed" ProgID="Equation.DSMT4" ShapeID="_x0000_i1062" DrawAspect="Content" ObjectID="_1538977757" r:id="rId91"/>
        </w:object>
      </w:r>
      <w:r>
        <w:br/>
      </w:r>
      <w:r w:rsidRPr="00005C81">
        <w:rPr>
          <w:position w:val="-22"/>
        </w:rPr>
        <w:object w:dxaOrig="1740" w:dyaOrig="580" w14:anchorId="67601815">
          <v:shape id="_x0000_i1063" type="#_x0000_t75" style="width:85.8pt;height:27.6pt" o:ole="">
            <v:imagedata r:id="rId92" o:title=""/>
          </v:shape>
          <o:OLEObject Type="Embed" ProgID="Equation.DSMT4" ShapeID="_x0000_i1063" DrawAspect="Content" ObjectID="_1538977758" r:id="rId93"/>
        </w:object>
      </w:r>
    </w:p>
    <w:p w14:paraId="392C25C0" w14:textId="7BDD6732" w:rsidR="00A71337" w:rsidRDefault="00A71337" w:rsidP="00A71337">
      <w:pPr>
        <w:pStyle w:val="Pquestiontextpartsa"/>
      </w:pPr>
      <w:r w:rsidRPr="00DE6E72">
        <w:rPr>
          <w:rStyle w:val="Cquestionpartlabelbold"/>
        </w:rPr>
        <w:t>(b)</w:t>
      </w:r>
      <w:r>
        <w:tab/>
      </w:r>
      <w:r w:rsidRPr="00501E58">
        <w:t>(</w:t>
      </w:r>
      <w:r w:rsidRPr="00A202C4">
        <w:rPr>
          <w:rStyle w:val="Cmathsexpressions"/>
          <w:rFonts w:eastAsiaTheme="majorEastAsia"/>
        </w:rPr>
        <w:t>x</w:t>
      </w:r>
      <w:r w:rsidRPr="00501E58">
        <w:t xml:space="preserve"> </w:t>
      </w:r>
      <w:r w:rsidRPr="00501E58">
        <w:sym w:font="Symbol" w:char="F02D"/>
      </w:r>
      <w:r w:rsidRPr="00501E58">
        <w:t xml:space="preserve"> 1)</w:t>
      </w:r>
      <w:r w:rsidRPr="00A202C4">
        <w:rPr>
          <w:rStyle w:val="Csuperscript"/>
        </w:rPr>
        <w:t>2</w:t>
      </w:r>
      <w:r w:rsidRPr="00501E58">
        <w:t xml:space="preserve"> + (</w:t>
      </w:r>
      <w:r w:rsidRPr="00A202C4">
        <w:rPr>
          <w:rStyle w:val="Cmathsexpressions"/>
          <w:rFonts w:eastAsiaTheme="majorEastAsia"/>
        </w:rPr>
        <w:t>y</w:t>
      </w:r>
      <w:r w:rsidRPr="00501E58">
        <w:t xml:space="preserve"> </w:t>
      </w:r>
      <w:r w:rsidRPr="00501E58">
        <w:sym w:font="Symbol" w:char="F02D"/>
      </w:r>
      <w:r w:rsidRPr="00501E58">
        <w:t xml:space="preserve"> 1)</w:t>
      </w:r>
      <w:r w:rsidRPr="00A202C4">
        <w:rPr>
          <w:rStyle w:val="Csuperscript"/>
        </w:rPr>
        <w:t>2</w:t>
      </w:r>
      <w:r w:rsidRPr="00501E58">
        <w:t xml:space="preserve"> = 9</w:t>
      </w:r>
    </w:p>
    <w:p w14:paraId="3BEB67B9" w14:textId="77777777" w:rsidR="00A71337" w:rsidRDefault="00A71337" w:rsidP="00A71337">
      <w:pPr>
        <w:pStyle w:val="Pquestiontextpartsa"/>
        <w:rPr>
          <w:position w:val="-22"/>
        </w:rPr>
      </w:pPr>
      <w:r w:rsidRPr="00DE6E72">
        <w:rPr>
          <w:rStyle w:val="Cquestionpartlabelbold"/>
        </w:rPr>
        <w:t>(c)</w:t>
      </w:r>
      <w:r w:rsidRPr="00501E58">
        <w:tab/>
      </w:r>
      <w:r w:rsidRPr="00A202C4">
        <w:rPr>
          <w:rStyle w:val="Cmathsexpressions"/>
          <w:rFonts w:eastAsiaTheme="majorEastAsia"/>
        </w:rPr>
        <w:t>y</w:t>
      </w:r>
      <w:r w:rsidRPr="00501E58">
        <w:t xml:space="preserve"> = </w:t>
      </w:r>
      <w:r w:rsidRPr="00005C81">
        <w:rPr>
          <w:position w:val="-22"/>
        </w:rPr>
        <w:object w:dxaOrig="220" w:dyaOrig="580" w14:anchorId="28B42D20">
          <v:shape id="_x0000_i1064" type="#_x0000_t75" style="width:10.85pt;height:27.6pt" o:ole="">
            <v:imagedata r:id="rId94" o:title=""/>
          </v:shape>
          <o:OLEObject Type="Embed" ProgID="Equation.DSMT4" ShapeID="_x0000_i1064" DrawAspect="Content" ObjectID="_1538977759" r:id="rId95"/>
        </w:object>
      </w:r>
      <w:r>
        <w:br/>
      </w:r>
      <w:r w:rsidRPr="00501E58">
        <w:t xml:space="preserve">4 = </w:t>
      </w:r>
      <w:r w:rsidRPr="00005C81">
        <w:rPr>
          <w:position w:val="-22"/>
        </w:rPr>
        <w:object w:dxaOrig="220" w:dyaOrig="580" w14:anchorId="2333EF1B">
          <v:shape id="_x0000_i1065" type="#_x0000_t75" style="width:10.85pt;height:27.6pt" o:ole="">
            <v:imagedata r:id="rId96" o:title=""/>
          </v:shape>
          <o:OLEObject Type="Embed" ProgID="Equation.DSMT4" ShapeID="_x0000_i1065" DrawAspect="Content" ObjectID="_1538977760" r:id="rId97"/>
        </w:object>
      </w:r>
      <w:r>
        <w:br/>
      </w:r>
      <w:r w:rsidRPr="00A202C4">
        <w:rPr>
          <w:rStyle w:val="Cmathsexpressions"/>
          <w:rFonts w:eastAsiaTheme="majorEastAsia"/>
        </w:rPr>
        <w:t>a</w:t>
      </w:r>
      <w:r w:rsidRPr="00501E58">
        <w:t xml:space="preserve"> = 8</w:t>
      </w:r>
      <w:r>
        <w:br/>
      </w:r>
      <w:r w:rsidRPr="00A202C4">
        <w:rPr>
          <w:rStyle w:val="Cmathsexpressions"/>
          <w:rFonts w:eastAsiaTheme="majorEastAsia"/>
        </w:rPr>
        <w:t>y</w:t>
      </w:r>
      <w:r w:rsidRPr="00501E58">
        <w:t xml:space="preserve"> = </w:t>
      </w:r>
      <w:r w:rsidRPr="00005C81">
        <w:rPr>
          <w:position w:val="-22"/>
        </w:rPr>
        <w:object w:dxaOrig="220" w:dyaOrig="580" w14:anchorId="1A68A76B">
          <v:shape id="_x0000_i1066" type="#_x0000_t75" style="width:10.85pt;height:27.6pt" o:ole="">
            <v:imagedata r:id="rId98" o:title=""/>
          </v:shape>
          <o:OLEObject Type="Embed" ProgID="Equation.DSMT4" ShapeID="_x0000_i1066" DrawAspect="Content" ObjectID="_1538977761" r:id="rId99"/>
        </w:object>
      </w:r>
    </w:p>
    <w:p w14:paraId="77CCD3B6" w14:textId="50F6F25B" w:rsidR="00A71337" w:rsidRDefault="00A71337" w:rsidP="00A71337">
      <w:pPr>
        <w:pStyle w:val="Pquestiontextpartsa"/>
      </w:pPr>
      <w:r w:rsidRPr="00DE6E72">
        <w:rPr>
          <w:rStyle w:val="Cquestionpartlabelbold"/>
        </w:rPr>
        <w:t>(d)</w:t>
      </w:r>
      <w:r w:rsidRPr="00501E58">
        <w:t xml:space="preserve"> </w:t>
      </w:r>
      <w:r w:rsidRPr="00501E58">
        <w:tab/>
      </w:r>
      <w:r w:rsidRPr="00A202C4">
        <w:rPr>
          <w:rStyle w:val="Cmathsexpressions"/>
          <w:rFonts w:eastAsiaTheme="majorEastAsia"/>
        </w:rPr>
        <w:t>y</w:t>
      </w:r>
      <w:r w:rsidRPr="00501E58">
        <w:t xml:space="preserve"> = 2</w:t>
      </w:r>
      <w:r w:rsidRPr="00A202C4">
        <w:rPr>
          <w:rStyle w:val="Csuperscript"/>
        </w:rPr>
        <w:sym w:font="Symbol" w:char="F02D"/>
      </w:r>
      <w:r w:rsidRPr="00A202C4">
        <w:rPr>
          <w:rStyle w:val="CItalicsuperscript"/>
        </w:rPr>
        <w:t>x</w:t>
      </w:r>
      <w:r w:rsidRPr="00501E58">
        <w:t xml:space="preserve"> </w:t>
      </w:r>
      <w:r w:rsidRPr="00501E58">
        <w:sym w:font="Symbol" w:char="F02D"/>
      </w:r>
      <w:r w:rsidRPr="00501E58">
        <w:t xml:space="preserve"> 2</w:t>
      </w:r>
    </w:p>
    <w:p w14:paraId="15BB54E7" w14:textId="77777777" w:rsidR="007D22B2" w:rsidRDefault="007D22B2" w:rsidP="007D22B2">
      <w:pPr>
        <w:pStyle w:val="Pquestionheadingsx"/>
      </w:pPr>
      <w:r>
        <w:t>Question 3</w:t>
      </w:r>
      <w:r w:rsidRPr="00DF7F34">
        <w:t>3</w:t>
      </w:r>
      <w:r w:rsidRPr="00DF7F34">
        <w:tab/>
      </w:r>
      <w:r>
        <w:rPr>
          <w:rStyle w:val="Cmarkslabel"/>
        </w:rPr>
        <w:t>14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12.2</w:t>
      </w:r>
      <w:r w:rsidRPr="00DF7F34">
        <w:t>]</w:t>
      </w:r>
    </w:p>
    <w:tbl>
      <w:tblPr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3402"/>
        <w:gridCol w:w="6452"/>
      </w:tblGrid>
      <w:tr w:rsidR="00A71337" w:rsidRPr="00262D0A" w14:paraId="3E85877F" w14:textId="77777777" w:rsidTr="00515A7D">
        <w:tc>
          <w:tcPr>
            <w:tcW w:w="3402" w:type="dxa"/>
          </w:tcPr>
          <w:p w14:paraId="69527BAD" w14:textId="77777777" w:rsidR="00A71337" w:rsidRPr="00AC4132" w:rsidRDefault="00A71337" w:rsidP="00C943F9">
            <w:pPr>
              <w:pStyle w:val="Pquestiontextpartsai"/>
              <w:rPr>
                <w:rStyle w:val="Cquestionpartlabelbold"/>
              </w:rPr>
            </w:pPr>
            <w:r w:rsidRPr="00AC4132">
              <w:rPr>
                <w:rStyle w:val="Cquestionpartlabelbold"/>
              </w:rPr>
              <w:t>(a)</w:t>
            </w:r>
            <w:r w:rsidRPr="00AC4132">
              <w:rPr>
                <w:rStyle w:val="Cquestionpartlabelbold"/>
              </w:rPr>
              <w:tab/>
              <w:t>(i)</w:t>
            </w:r>
          </w:p>
          <w:p w14:paraId="1C5F8234" w14:textId="77777777" w:rsidR="00A71337" w:rsidRDefault="00A71337" w:rsidP="00C943F9">
            <w:pPr>
              <w:pStyle w:val="Pquestiontextpartsi"/>
            </w:pPr>
            <w:r>
              <w:rPr>
                <w:noProof/>
              </w:rPr>
              <w:drawing>
                <wp:inline distT="0" distB="0" distL="0" distR="0" wp14:anchorId="1389B203" wp14:editId="247ECE52">
                  <wp:extent cx="1542415" cy="1583055"/>
                  <wp:effectExtent l="0" t="0" r="635" b="0"/>
                  <wp:docPr id="136" name="Picture 136" descr="PM10_PR_Sem2SA_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PM10_PR_Sem2SA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158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96AC3" w14:textId="77777777" w:rsidR="00A71337" w:rsidRPr="00262D0A" w:rsidRDefault="00A71337" w:rsidP="00A71337">
            <w:pPr>
              <w:pStyle w:val="Pquestiontextpartsi"/>
            </w:pPr>
          </w:p>
        </w:tc>
        <w:tc>
          <w:tcPr>
            <w:tcW w:w="6452" w:type="dxa"/>
          </w:tcPr>
          <w:p w14:paraId="415B8E2D" w14:textId="77777777" w:rsidR="00A71337" w:rsidRPr="00501E58" w:rsidRDefault="00A71337" w:rsidP="00A71337">
            <w:pPr>
              <w:pStyle w:val="Pquestiontextpartsi"/>
            </w:pPr>
            <w:r w:rsidRPr="009315A3">
              <w:rPr>
                <w:rStyle w:val="Cquestionpartlabelbold"/>
              </w:rPr>
              <w:t>(ii)</w:t>
            </w:r>
            <w:r w:rsidRPr="00501E58">
              <w:t xml:space="preserve"> </w:t>
            </w:r>
            <w:r>
              <w:t xml:space="preserve">For </w:t>
            </w:r>
            <w:r w:rsidRPr="009315A3">
              <w:rPr>
                <w:rStyle w:val="Cmathsexpressions"/>
                <w:rFonts w:eastAsiaTheme="majorEastAsia"/>
              </w:rPr>
              <w:t>x</w:t>
            </w:r>
            <w:r w:rsidRPr="00501E58">
              <w:t xml:space="preserve"> = </w:t>
            </w:r>
            <w:r>
              <w:t>0.5</w:t>
            </w:r>
            <w:r w:rsidRPr="00501E58">
              <w:t>,</w:t>
            </w:r>
            <w:r>
              <w:br/>
            </w:r>
            <w:r w:rsidRPr="009315A3">
              <w:rPr>
                <w:rStyle w:val="Cmathsexpressions"/>
                <w:rFonts w:eastAsiaTheme="majorEastAsia"/>
              </w:rPr>
              <w:t>y</w:t>
            </w:r>
            <w:r w:rsidRPr="00501E58">
              <w:t xml:space="preserve"> = (</w:t>
            </w:r>
            <w:r>
              <w:t>0.5</w:t>
            </w:r>
            <w:r w:rsidRPr="00501E58">
              <w:t xml:space="preserve"> </w:t>
            </w:r>
            <w:r w:rsidRPr="00501E58">
              <w:sym w:font="Symbol" w:char="F02D"/>
            </w:r>
            <w:r w:rsidRPr="00501E58">
              <w:t xml:space="preserve"> 3)(</w:t>
            </w:r>
            <w:r>
              <w:t>0.5 + 2)</w:t>
            </w:r>
            <w:r>
              <w:br/>
            </w:r>
            <w:r w:rsidRPr="00501E58">
              <w:t xml:space="preserve">= </w:t>
            </w:r>
            <w:r>
              <w:t>-</w:t>
            </w:r>
            <w:r w:rsidRPr="00501E58">
              <w:t>2</w:t>
            </w:r>
            <w:r>
              <w:t>.5</w:t>
            </w:r>
            <w:r w:rsidRPr="00501E58">
              <w:t xml:space="preserve"> </w:t>
            </w:r>
            <w:r w:rsidRPr="00501E58">
              <w:sym w:font="Symbol" w:char="F0B4"/>
            </w:r>
            <w:r w:rsidRPr="00501E58">
              <w:t xml:space="preserve"> </w:t>
            </w:r>
            <w:r>
              <w:t>2.5</w:t>
            </w:r>
            <w:r>
              <w:br/>
            </w:r>
            <w:r w:rsidRPr="00501E58">
              <w:t xml:space="preserve">= </w:t>
            </w:r>
            <w:r>
              <w:t>-</w:t>
            </w:r>
            <w:r w:rsidRPr="00501E58">
              <w:t>6</w:t>
            </w:r>
            <w:r>
              <w:t>.25</w:t>
            </w:r>
          </w:p>
          <w:p w14:paraId="706A1B74" w14:textId="31AC1971" w:rsidR="00A71337" w:rsidRPr="00501E58" w:rsidRDefault="00A71337" w:rsidP="00A71337">
            <w:pPr>
              <w:pStyle w:val="Pquestiontextpartsi"/>
            </w:pPr>
            <w:r>
              <w:tab/>
            </w:r>
            <w:r>
              <w:t>Turning point:</w:t>
            </w:r>
            <w:r w:rsidRPr="00501E58">
              <w:t xml:space="preserve"> (</w:t>
            </w:r>
            <w:r>
              <w:t>0.5</w:t>
            </w:r>
            <w:r w:rsidRPr="00501E58">
              <w:t xml:space="preserve">, </w:t>
            </w:r>
            <w:r>
              <w:t>-</w:t>
            </w:r>
            <w:r w:rsidRPr="00501E58">
              <w:t>6</w:t>
            </w:r>
            <w:r>
              <w:t>.25</w:t>
            </w:r>
            <w:r w:rsidRPr="00501E58">
              <w:t>)</w:t>
            </w:r>
          </w:p>
          <w:p w14:paraId="04FED030" w14:textId="5150C5D5" w:rsidR="00A71337" w:rsidRPr="00262D0A" w:rsidRDefault="00A71337" w:rsidP="00A71337">
            <w:pPr>
              <w:pStyle w:val="Pquestiontextpartsi"/>
            </w:pPr>
          </w:p>
        </w:tc>
      </w:tr>
      <w:tr w:rsidR="00A71337" w:rsidRPr="00262D0A" w14:paraId="19099400" w14:textId="77777777" w:rsidTr="00515A7D">
        <w:tc>
          <w:tcPr>
            <w:tcW w:w="3402" w:type="dxa"/>
          </w:tcPr>
          <w:p w14:paraId="2D0CBD42" w14:textId="68CDB342" w:rsidR="00A71337" w:rsidRPr="00AC4132" w:rsidRDefault="00A71337" w:rsidP="00A71337">
            <w:pPr>
              <w:pStyle w:val="Pquestiontextpartsa"/>
              <w:rPr>
                <w:rStyle w:val="Cquestionpartlabelbold"/>
              </w:rPr>
            </w:pPr>
            <w:r>
              <w:rPr>
                <w:rStyle w:val="Cquestionpartlabelbold"/>
              </w:rPr>
              <w:t>(</w:t>
            </w:r>
            <w:r w:rsidRPr="00CB7AC5">
              <w:rPr>
                <w:rStyle w:val="Cquestionpartlabelbold"/>
              </w:rPr>
              <w:t>b)</w:t>
            </w:r>
            <w:r w:rsidRPr="00CB7AC5">
              <w:rPr>
                <w:rStyle w:val="Cquestionpartlabelbold"/>
              </w:rPr>
              <w:tab/>
              <w:t>(i)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197E891" wp14:editId="4BC1E727">
                  <wp:extent cx="1391920" cy="1828800"/>
                  <wp:effectExtent l="0" t="0" r="0" b="0"/>
                  <wp:docPr id="138" name="Picture 138" descr="PM10_PR_Sem2SA_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PM10_PR_Sem2SA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9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7AC5">
              <w:rPr>
                <w:rStyle w:val="Cquestionpartlabelbold"/>
              </w:rPr>
              <w:t xml:space="preserve"> </w:t>
            </w:r>
          </w:p>
        </w:tc>
        <w:tc>
          <w:tcPr>
            <w:tcW w:w="6452" w:type="dxa"/>
          </w:tcPr>
          <w:p w14:paraId="5909E8DC" w14:textId="77777777" w:rsidR="00A71337" w:rsidRPr="00A71337" w:rsidRDefault="00A71337" w:rsidP="00A71337">
            <w:pPr>
              <w:pStyle w:val="Pquestiontextpartsi"/>
              <w:rPr>
                <w:rStyle w:val="Cquestionpartlabelbold"/>
                <w:b w:val="0"/>
              </w:rPr>
            </w:pPr>
            <w:r w:rsidRPr="009315A3">
              <w:rPr>
                <w:rStyle w:val="Cquestionpartlabelbold"/>
              </w:rPr>
              <w:t>(ii)</w:t>
            </w:r>
            <w:r>
              <w:rPr>
                <w:rStyle w:val="Cquestionpartlabelbold"/>
              </w:rPr>
              <w:t xml:space="preserve"> </w:t>
            </w:r>
            <w:r>
              <w:rPr>
                <w:rStyle w:val="Cquestionpartlabelbold"/>
              </w:rPr>
              <w:tab/>
            </w:r>
            <w:r w:rsidRPr="00501E58">
              <w:t>(</w:t>
            </w:r>
            <w:r>
              <w:t>-</w:t>
            </w:r>
            <w:r w:rsidRPr="00501E58">
              <w:t xml:space="preserve">0.7863, 8.2088) and (2.1196, </w:t>
            </w:r>
            <w:r>
              <w:t>-</w:t>
            </w:r>
            <w:r w:rsidRPr="00501E58">
              <w:t>4.0607)</w:t>
            </w:r>
          </w:p>
          <w:p w14:paraId="5CC552E2" w14:textId="77777777" w:rsidR="00A71337" w:rsidRPr="00262D0A" w:rsidRDefault="00A71337" w:rsidP="00A71337">
            <w:pPr>
              <w:pStyle w:val="Pquestiontextpartsi"/>
            </w:pPr>
          </w:p>
        </w:tc>
      </w:tr>
    </w:tbl>
    <w:p w14:paraId="7D595D72" w14:textId="555C595A" w:rsidR="00B94200" w:rsidRDefault="00B94200" w:rsidP="00B94200">
      <w:pPr>
        <w:pStyle w:val="Pquestiontextpartsa"/>
      </w:pPr>
      <w:r>
        <w:rPr>
          <w:rStyle w:val="Cquestionpartlabelbold"/>
        </w:rPr>
        <w:t>(</w:t>
      </w:r>
      <w:r w:rsidRPr="00DE6E72">
        <w:rPr>
          <w:rStyle w:val="Cquestionpartlabelbold"/>
        </w:rPr>
        <w:t>c)</w:t>
      </w:r>
      <w:r w:rsidRPr="00501E58">
        <w:tab/>
      </w:r>
      <w:r>
        <w:t>In cubics, t</w:t>
      </w:r>
      <w:r w:rsidRPr="00501E58">
        <w:t xml:space="preserve">he </w:t>
      </w:r>
      <w:r>
        <w:t xml:space="preserve">turning points </w:t>
      </w:r>
      <w:r w:rsidRPr="00501E58">
        <w:t xml:space="preserve">are not in the middle of the two </w:t>
      </w:r>
      <w:r w:rsidRPr="00A202C4">
        <w:rPr>
          <w:rStyle w:val="Cmathsexpressions"/>
          <w:rFonts w:eastAsiaTheme="majorEastAsia"/>
        </w:rPr>
        <w:t>x</w:t>
      </w:r>
      <w:r>
        <w:t>-</w:t>
      </w:r>
      <w:r w:rsidRPr="00501E58">
        <w:t xml:space="preserve">intercepts as </w:t>
      </w:r>
      <w:r>
        <w:t>in</w:t>
      </w:r>
      <w:r w:rsidRPr="00501E58">
        <w:t xml:space="preserve"> the quadratic</w:t>
      </w:r>
      <w:r w:rsidR="00A71337">
        <w:t> </w:t>
      </w:r>
      <w:r>
        <w:t>graph</w:t>
      </w:r>
      <w:r w:rsidRPr="00501E58">
        <w:t>.</w:t>
      </w:r>
    </w:p>
    <w:tbl>
      <w:tblPr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3402"/>
        <w:gridCol w:w="6452"/>
      </w:tblGrid>
      <w:tr w:rsidR="00A71337" w:rsidRPr="00262D0A" w14:paraId="40DD768C" w14:textId="77777777" w:rsidTr="00A71337">
        <w:trPr>
          <w:cantSplit/>
        </w:trPr>
        <w:tc>
          <w:tcPr>
            <w:tcW w:w="3402" w:type="dxa"/>
          </w:tcPr>
          <w:p w14:paraId="478EBD8F" w14:textId="12DCBC30" w:rsidR="00A71337" w:rsidRPr="00A71337" w:rsidRDefault="00A71337" w:rsidP="00C8621F">
            <w:pPr>
              <w:pStyle w:val="Pquestiontextpartsa"/>
              <w:rPr>
                <w:rStyle w:val="Cquestionpartlabelbold"/>
                <w:b w:val="0"/>
              </w:rPr>
            </w:pPr>
            <w:r w:rsidRPr="00CB7AC5">
              <w:rPr>
                <w:rStyle w:val="Cquestionpartlabelbold"/>
              </w:rPr>
              <w:lastRenderedPageBreak/>
              <w:t>(d)</w:t>
            </w:r>
            <w:r w:rsidRPr="00CB7AC5">
              <w:rPr>
                <w:rStyle w:val="Cquestionpartlabelbold"/>
              </w:rPr>
              <w:tab/>
              <w:t>(i)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A1D7B81" wp14:editId="58180DCE">
                  <wp:extent cx="1391920" cy="1828800"/>
                  <wp:effectExtent l="0" t="0" r="0" b="0"/>
                  <wp:docPr id="139" name="Picture 139" descr="PM10_PR_Sem2SA_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PM10_PR_Sem2SA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9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2" w:type="dxa"/>
          </w:tcPr>
          <w:p w14:paraId="1923F0E2" w14:textId="77777777" w:rsidR="00A71337" w:rsidRPr="00501E58" w:rsidRDefault="00A71337" w:rsidP="00A71337">
            <w:pPr>
              <w:pStyle w:val="Pquestiontextpartsi"/>
            </w:pPr>
            <w:r w:rsidRPr="009315A3">
              <w:rPr>
                <w:rStyle w:val="Cquestionpartlabelbold"/>
              </w:rPr>
              <w:t>(ii)</w:t>
            </w:r>
            <w:r w:rsidRPr="00DF7F34">
              <w:t xml:space="preserve"> </w:t>
            </w:r>
            <w:r w:rsidRPr="00DF7F34">
              <w:tab/>
            </w:r>
            <w:r w:rsidRPr="00501E58">
              <w:t>(</w:t>
            </w:r>
            <w:r>
              <w:t>-</w:t>
            </w:r>
            <w:r w:rsidRPr="00501E58">
              <w:t xml:space="preserve">1.5742, </w:t>
            </w:r>
            <w:r>
              <w:t xml:space="preserve">-2.8789), (0, 6) and </w:t>
            </w:r>
            <w:r w:rsidRPr="00501E58">
              <w:t xml:space="preserve">(2.2537, </w:t>
            </w:r>
            <w:r>
              <w:t>-</w:t>
            </w:r>
            <w:r w:rsidRPr="00501E58">
              <w:t>12.9495)</w:t>
            </w:r>
          </w:p>
          <w:p w14:paraId="1E65C258" w14:textId="77777777" w:rsidR="00A71337" w:rsidRPr="00262D0A" w:rsidRDefault="00A71337" w:rsidP="00C8621F">
            <w:pPr>
              <w:pStyle w:val="Pquestiontextpartsi"/>
            </w:pPr>
          </w:p>
        </w:tc>
      </w:tr>
    </w:tbl>
    <w:p w14:paraId="6C6E3381" w14:textId="6862E236" w:rsidR="00C943F9" w:rsidRDefault="00B94200" w:rsidP="00B94200">
      <w:pPr>
        <w:pStyle w:val="Pquestiontextpartsa"/>
      </w:pPr>
      <w:r>
        <w:rPr>
          <w:rStyle w:val="Cquestionpartlabelbold"/>
        </w:rPr>
        <w:t>(</w:t>
      </w:r>
      <w:r w:rsidRPr="00DE6E72">
        <w:rPr>
          <w:rStyle w:val="Cquestionpartlabelbold"/>
        </w:rPr>
        <w:t>e)</w:t>
      </w:r>
      <w:r w:rsidRPr="00501E58">
        <w:tab/>
      </w:r>
      <w:r>
        <w:t>The</w:t>
      </w:r>
      <w:r w:rsidRPr="00501E58">
        <w:t xml:space="preserve"> </w:t>
      </w:r>
      <w:r>
        <w:t>turning points</w:t>
      </w:r>
      <w:r w:rsidRPr="00501E58">
        <w:t xml:space="preserve"> </w:t>
      </w:r>
      <w:r>
        <w:t xml:space="preserve">of quartic graphs </w:t>
      </w:r>
      <w:r w:rsidRPr="00501E58">
        <w:t>are not in the middle of the two relevant</w:t>
      </w:r>
      <w:r>
        <w:t xml:space="preserve"> </w:t>
      </w:r>
      <w:r w:rsidRPr="00A202C4">
        <w:rPr>
          <w:rStyle w:val="Cmathsexpressions"/>
          <w:rFonts w:eastAsiaTheme="majorEastAsia"/>
        </w:rPr>
        <w:t>x</w:t>
      </w:r>
      <w:r>
        <w:t>-</w:t>
      </w:r>
      <w:r w:rsidRPr="00501E58">
        <w:t>intercepts</w:t>
      </w:r>
      <w:r>
        <w:t xml:space="preserve">, unless the graph is symmetrical, or is in the form </w:t>
      </w:r>
      <w:r w:rsidRPr="00C943F9">
        <w:rPr>
          <w:rStyle w:val="Cmathsexpressions"/>
        </w:rPr>
        <w:t>y</w:t>
      </w:r>
      <w:r>
        <w:t xml:space="preserve"> = </w:t>
      </w:r>
      <w:r w:rsidRPr="00C943F9">
        <w:rPr>
          <w:rStyle w:val="Cmathsexpressions"/>
        </w:rPr>
        <w:t>a</w:t>
      </w:r>
      <w:r>
        <w:t>(</w:t>
      </w:r>
      <w:r w:rsidRPr="00C943F9">
        <w:rPr>
          <w:rStyle w:val="Cmathsexpressions"/>
        </w:rPr>
        <w:t>x</w:t>
      </w:r>
      <w:r>
        <w:rPr>
          <w:rStyle w:val="Cmathsexpressions"/>
        </w:rPr>
        <w:t xml:space="preserve"> – h</w:t>
      </w:r>
      <w:r w:rsidRPr="00C943F9">
        <w:t>)</w:t>
      </w:r>
      <w:r w:rsidRPr="00C943F9">
        <w:rPr>
          <w:rStyle w:val="Csuperscript"/>
        </w:rPr>
        <w:t>4</w:t>
      </w:r>
      <w:r>
        <w:t xml:space="preserve"> + </w:t>
      </w:r>
      <w:r w:rsidRPr="00C943F9">
        <w:rPr>
          <w:rStyle w:val="Cmathsexpressions"/>
        </w:rPr>
        <w:t>k</w:t>
      </w:r>
      <w:r>
        <w:t xml:space="preserve"> (with one turning point).</w:t>
      </w:r>
    </w:p>
    <w:p w14:paraId="738E74A3" w14:textId="3F4E8A2C" w:rsidR="00A33DC2" w:rsidRDefault="00A33DC2" w:rsidP="00A33DC2">
      <w:pPr>
        <w:pStyle w:val="Psectionresults"/>
      </w:pPr>
      <w:r>
        <w:t xml:space="preserve">Extended answer total marks:  </w:t>
      </w:r>
      <w:r w:rsidR="007D22B2">
        <w:t>22</w:t>
      </w:r>
    </w:p>
    <w:p w14:paraId="3B1D7971" w14:textId="776CDB67" w:rsidR="00A33DC2" w:rsidRDefault="00A33DC2" w:rsidP="00A33DC2">
      <w:pPr>
        <w:pStyle w:val="Psectionresults"/>
      </w:pPr>
      <w:r>
        <w:t xml:space="preserve">TOTAL test marks:  </w:t>
      </w:r>
      <w:r w:rsidR="007D22B2">
        <w:t>102</w:t>
      </w:r>
    </w:p>
    <w:p w14:paraId="4CBE2D77" w14:textId="744FCA67" w:rsidR="001158EE" w:rsidRPr="00A33DC2" w:rsidRDefault="001158EE" w:rsidP="008C1F87">
      <w:pPr>
        <w:pStyle w:val="Pquestiontextmainstem"/>
      </w:pPr>
    </w:p>
    <w:sectPr w:rsidR="001158EE" w:rsidRPr="00A33DC2" w:rsidSect="00957E9E">
      <w:headerReference w:type="default" r:id="rId103"/>
      <w:footerReference w:type="default" r:id="rId104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B79F2" w14:textId="77777777" w:rsidR="000A2D4A" w:rsidRDefault="000A2D4A" w:rsidP="00B91E57">
      <w:r>
        <w:separator/>
      </w:r>
    </w:p>
  </w:endnote>
  <w:endnote w:type="continuationSeparator" w:id="0">
    <w:p w14:paraId="59C885EB" w14:textId="77777777" w:rsidR="000A2D4A" w:rsidRDefault="000A2D4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7133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22E673" w14:textId="77777777" w:rsidR="000A2D4A" w:rsidRDefault="000A2D4A" w:rsidP="00B91E57">
      <w:r>
        <w:separator/>
      </w:r>
    </w:p>
  </w:footnote>
  <w:footnote w:type="continuationSeparator" w:id="0">
    <w:p w14:paraId="5BC18B7B" w14:textId="77777777" w:rsidR="000A2D4A" w:rsidRDefault="000A2D4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053AE2CC" w:rsidR="00AA7ED5" w:rsidRPr="00B04FC8" w:rsidRDefault="00B04FC8" w:rsidP="00B04FC8">
    <w:pPr>
      <w:pStyle w:val="Pheadertext"/>
    </w:pPr>
    <w:r>
      <w:t>Pearson Mathematics 10–10A    Semester 2 Exam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40ED7"/>
    <w:rsid w:val="00052D5F"/>
    <w:rsid w:val="00057492"/>
    <w:rsid w:val="00062A9B"/>
    <w:rsid w:val="00062B27"/>
    <w:rsid w:val="00064993"/>
    <w:rsid w:val="00066722"/>
    <w:rsid w:val="0007558F"/>
    <w:rsid w:val="00076BF9"/>
    <w:rsid w:val="00082AD0"/>
    <w:rsid w:val="00090B15"/>
    <w:rsid w:val="00094B98"/>
    <w:rsid w:val="000A2D4A"/>
    <w:rsid w:val="000B1576"/>
    <w:rsid w:val="000C2002"/>
    <w:rsid w:val="000C4CB1"/>
    <w:rsid w:val="000C6C56"/>
    <w:rsid w:val="000F1CE2"/>
    <w:rsid w:val="000F230F"/>
    <w:rsid w:val="000F52E2"/>
    <w:rsid w:val="00101FC3"/>
    <w:rsid w:val="00114E72"/>
    <w:rsid w:val="001158EE"/>
    <w:rsid w:val="00121EAB"/>
    <w:rsid w:val="001249D4"/>
    <w:rsid w:val="00132BF6"/>
    <w:rsid w:val="00133398"/>
    <w:rsid w:val="00136289"/>
    <w:rsid w:val="00153C7C"/>
    <w:rsid w:val="001605F8"/>
    <w:rsid w:val="00160C54"/>
    <w:rsid w:val="00180D86"/>
    <w:rsid w:val="001A56FA"/>
    <w:rsid w:val="001B433F"/>
    <w:rsid w:val="001C4DB3"/>
    <w:rsid w:val="001E5DE4"/>
    <w:rsid w:val="001E7C68"/>
    <w:rsid w:val="001F3D5E"/>
    <w:rsid w:val="00201EF5"/>
    <w:rsid w:val="00204A21"/>
    <w:rsid w:val="0021499D"/>
    <w:rsid w:val="0022266F"/>
    <w:rsid w:val="00223001"/>
    <w:rsid w:val="002429DD"/>
    <w:rsid w:val="0024625E"/>
    <w:rsid w:val="002509BC"/>
    <w:rsid w:val="002635BA"/>
    <w:rsid w:val="0027032B"/>
    <w:rsid w:val="0027320E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23197"/>
    <w:rsid w:val="00323AB7"/>
    <w:rsid w:val="00334607"/>
    <w:rsid w:val="00335B72"/>
    <w:rsid w:val="003429B3"/>
    <w:rsid w:val="00345684"/>
    <w:rsid w:val="003564A0"/>
    <w:rsid w:val="003618B8"/>
    <w:rsid w:val="003624C0"/>
    <w:rsid w:val="00363DAC"/>
    <w:rsid w:val="003649A6"/>
    <w:rsid w:val="0036586D"/>
    <w:rsid w:val="00374306"/>
    <w:rsid w:val="00376745"/>
    <w:rsid w:val="00387433"/>
    <w:rsid w:val="0039270F"/>
    <w:rsid w:val="00393ADE"/>
    <w:rsid w:val="003A6EA1"/>
    <w:rsid w:val="003B3BBF"/>
    <w:rsid w:val="003C445D"/>
    <w:rsid w:val="003E3349"/>
    <w:rsid w:val="003F17AE"/>
    <w:rsid w:val="004066D1"/>
    <w:rsid w:val="00412093"/>
    <w:rsid w:val="00413A15"/>
    <w:rsid w:val="00415779"/>
    <w:rsid w:val="004161B6"/>
    <w:rsid w:val="00420B07"/>
    <w:rsid w:val="0043227F"/>
    <w:rsid w:val="00441B79"/>
    <w:rsid w:val="00452041"/>
    <w:rsid w:val="00456CE0"/>
    <w:rsid w:val="00457310"/>
    <w:rsid w:val="0046226B"/>
    <w:rsid w:val="00464A71"/>
    <w:rsid w:val="00472CCA"/>
    <w:rsid w:val="0048344D"/>
    <w:rsid w:val="00485A37"/>
    <w:rsid w:val="004947EB"/>
    <w:rsid w:val="004A1C99"/>
    <w:rsid w:val="004A5DD5"/>
    <w:rsid w:val="004C23FF"/>
    <w:rsid w:val="004C5E1E"/>
    <w:rsid w:val="004D01B5"/>
    <w:rsid w:val="004D24DE"/>
    <w:rsid w:val="004D3645"/>
    <w:rsid w:val="004E6453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080D"/>
    <w:rsid w:val="005A6C19"/>
    <w:rsid w:val="005C1799"/>
    <w:rsid w:val="005C2DB7"/>
    <w:rsid w:val="005C6EE5"/>
    <w:rsid w:val="006045D9"/>
    <w:rsid w:val="00604D55"/>
    <w:rsid w:val="00606690"/>
    <w:rsid w:val="0060765D"/>
    <w:rsid w:val="00607F60"/>
    <w:rsid w:val="00617BEA"/>
    <w:rsid w:val="006315DD"/>
    <w:rsid w:val="00651647"/>
    <w:rsid w:val="00652315"/>
    <w:rsid w:val="00665AA1"/>
    <w:rsid w:val="00666EC9"/>
    <w:rsid w:val="0066782B"/>
    <w:rsid w:val="00672C02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048EC"/>
    <w:rsid w:val="00705331"/>
    <w:rsid w:val="00713EAF"/>
    <w:rsid w:val="00715815"/>
    <w:rsid w:val="00722B45"/>
    <w:rsid w:val="007313E8"/>
    <w:rsid w:val="00732B3C"/>
    <w:rsid w:val="00751156"/>
    <w:rsid w:val="00764B22"/>
    <w:rsid w:val="007701CE"/>
    <w:rsid w:val="007721B9"/>
    <w:rsid w:val="00775F8D"/>
    <w:rsid w:val="00781345"/>
    <w:rsid w:val="00796A94"/>
    <w:rsid w:val="007A1A60"/>
    <w:rsid w:val="007B7545"/>
    <w:rsid w:val="007C05E1"/>
    <w:rsid w:val="007D22B2"/>
    <w:rsid w:val="007D4058"/>
    <w:rsid w:val="00814B1B"/>
    <w:rsid w:val="00817AEB"/>
    <w:rsid w:val="008226DD"/>
    <w:rsid w:val="00823BB8"/>
    <w:rsid w:val="008266C5"/>
    <w:rsid w:val="00830A8D"/>
    <w:rsid w:val="00842378"/>
    <w:rsid w:val="008453BA"/>
    <w:rsid w:val="00851029"/>
    <w:rsid w:val="0085608B"/>
    <w:rsid w:val="00857E45"/>
    <w:rsid w:val="00872A57"/>
    <w:rsid w:val="00873E50"/>
    <w:rsid w:val="00877962"/>
    <w:rsid w:val="008807F5"/>
    <w:rsid w:val="00883D65"/>
    <w:rsid w:val="00887858"/>
    <w:rsid w:val="00887F5C"/>
    <w:rsid w:val="008A2708"/>
    <w:rsid w:val="008B5DC2"/>
    <w:rsid w:val="008C01F4"/>
    <w:rsid w:val="008C1F87"/>
    <w:rsid w:val="008C44CE"/>
    <w:rsid w:val="008C7D45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2AF3"/>
    <w:rsid w:val="00957E9E"/>
    <w:rsid w:val="00962392"/>
    <w:rsid w:val="00976D13"/>
    <w:rsid w:val="009841D7"/>
    <w:rsid w:val="009868F2"/>
    <w:rsid w:val="009A776D"/>
    <w:rsid w:val="009B1361"/>
    <w:rsid w:val="009C1F04"/>
    <w:rsid w:val="009C3377"/>
    <w:rsid w:val="009D03D9"/>
    <w:rsid w:val="009F2FC5"/>
    <w:rsid w:val="00A17287"/>
    <w:rsid w:val="00A215AF"/>
    <w:rsid w:val="00A23D25"/>
    <w:rsid w:val="00A33DC2"/>
    <w:rsid w:val="00A35659"/>
    <w:rsid w:val="00A37631"/>
    <w:rsid w:val="00A450C7"/>
    <w:rsid w:val="00A5299B"/>
    <w:rsid w:val="00A609BB"/>
    <w:rsid w:val="00A61D4A"/>
    <w:rsid w:val="00A66E55"/>
    <w:rsid w:val="00A71337"/>
    <w:rsid w:val="00A74962"/>
    <w:rsid w:val="00A77F9C"/>
    <w:rsid w:val="00A807EE"/>
    <w:rsid w:val="00A822F0"/>
    <w:rsid w:val="00A84C42"/>
    <w:rsid w:val="00A9010E"/>
    <w:rsid w:val="00A92695"/>
    <w:rsid w:val="00AA25D9"/>
    <w:rsid w:val="00AA7ED5"/>
    <w:rsid w:val="00AB0F41"/>
    <w:rsid w:val="00AB1640"/>
    <w:rsid w:val="00AB4521"/>
    <w:rsid w:val="00AC4132"/>
    <w:rsid w:val="00AD2442"/>
    <w:rsid w:val="00AD4FD5"/>
    <w:rsid w:val="00AE3D80"/>
    <w:rsid w:val="00AF0894"/>
    <w:rsid w:val="00AF0F2C"/>
    <w:rsid w:val="00AF5384"/>
    <w:rsid w:val="00B0166C"/>
    <w:rsid w:val="00B04FC8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94200"/>
    <w:rsid w:val="00BB3052"/>
    <w:rsid w:val="00BB572C"/>
    <w:rsid w:val="00BB745A"/>
    <w:rsid w:val="00BB7A96"/>
    <w:rsid w:val="00BC28AD"/>
    <w:rsid w:val="00BC2AA5"/>
    <w:rsid w:val="00BC7B71"/>
    <w:rsid w:val="00BD08D5"/>
    <w:rsid w:val="00BD26E7"/>
    <w:rsid w:val="00BF14C7"/>
    <w:rsid w:val="00BF58C2"/>
    <w:rsid w:val="00BF678B"/>
    <w:rsid w:val="00C0147E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80BDE"/>
    <w:rsid w:val="00C9254A"/>
    <w:rsid w:val="00C943F9"/>
    <w:rsid w:val="00CA6F9E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60A5"/>
    <w:rsid w:val="00D476C7"/>
    <w:rsid w:val="00D50DA9"/>
    <w:rsid w:val="00D51529"/>
    <w:rsid w:val="00D5254C"/>
    <w:rsid w:val="00D528A6"/>
    <w:rsid w:val="00D5788E"/>
    <w:rsid w:val="00D6673C"/>
    <w:rsid w:val="00D747CC"/>
    <w:rsid w:val="00D817B5"/>
    <w:rsid w:val="00D83536"/>
    <w:rsid w:val="00D94C52"/>
    <w:rsid w:val="00DA2E55"/>
    <w:rsid w:val="00DA3BBA"/>
    <w:rsid w:val="00DA6D73"/>
    <w:rsid w:val="00DB2FDA"/>
    <w:rsid w:val="00DD25FC"/>
    <w:rsid w:val="00DE113C"/>
    <w:rsid w:val="00DE11D7"/>
    <w:rsid w:val="00DE3994"/>
    <w:rsid w:val="00DE45D5"/>
    <w:rsid w:val="00DE67DE"/>
    <w:rsid w:val="00E01186"/>
    <w:rsid w:val="00E01B2A"/>
    <w:rsid w:val="00E021E4"/>
    <w:rsid w:val="00E02483"/>
    <w:rsid w:val="00E02C5B"/>
    <w:rsid w:val="00E10D96"/>
    <w:rsid w:val="00E12A8E"/>
    <w:rsid w:val="00E16138"/>
    <w:rsid w:val="00E2498A"/>
    <w:rsid w:val="00E24FF9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39F1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1598F"/>
    <w:rsid w:val="00F16CD2"/>
    <w:rsid w:val="00F24B10"/>
    <w:rsid w:val="00F279DF"/>
    <w:rsid w:val="00F41913"/>
    <w:rsid w:val="00F45CC1"/>
    <w:rsid w:val="00F5599A"/>
    <w:rsid w:val="00F80273"/>
    <w:rsid w:val="00F93270"/>
    <w:rsid w:val="00FA71CA"/>
    <w:rsid w:val="00FB077E"/>
    <w:rsid w:val="00FB4663"/>
    <w:rsid w:val="00FB7DE1"/>
    <w:rsid w:val="00FC2A4C"/>
    <w:rsid w:val="00FC7164"/>
    <w:rsid w:val="00FD1FE1"/>
    <w:rsid w:val="00FD545F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4947E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Csuperscript">
    <w:name w:val="C: superscript"/>
    <w:basedOn w:val="DefaultParagraphFont"/>
    <w:uiPriority w:val="1"/>
    <w:qFormat/>
    <w:rsid w:val="00A33DC2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A33DC2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8C1F87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A33DC2"/>
    <w:rPr>
      <w:vertAlign w:val="subscript"/>
    </w:rPr>
  </w:style>
  <w:style w:type="paragraph" w:customStyle="1" w:styleId="PNotetodesigner">
    <w:name w:val="P: Note to designer"/>
    <w:basedOn w:val="Normal"/>
    <w:qFormat/>
    <w:rsid w:val="00A33DC2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4947E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Csuperscript">
    <w:name w:val="C: superscript"/>
    <w:basedOn w:val="DefaultParagraphFont"/>
    <w:uiPriority w:val="1"/>
    <w:qFormat/>
    <w:rsid w:val="00A33DC2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A33DC2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8C1F87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A33DC2"/>
    <w:rPr>
      <w:vertAlign w:val="subscript"/>
    </w:rPr>
  </w:style>
  <w:style w:type="paragraph" w:customStyle="1" w:styleId="PNotetodesigner">
    <w:name w:val="P: Note to designer"/>
    <w:basedOn w:val="Normal"/>
    <w:qFormat/>
    <w:rsid w:val="00A33DC2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jpeg"/><Relationship Id="rId21" Type="http://schemas.openxmlformats.org/officeDocument/2006/relationships/oleObject" Target="embeddings/oleObject6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37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emf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jpeg"/><Relationship Id="rId40" Type="http://schemas.openxmlformats.org/officeDocument/2006/relationships/image" Target="media/image20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2.bin"/><Relationship Id="rId87" Type="http://schemas.openxmlformats.org/officeDocument/2006/relationships/oleObject" Target="embeddings/oleObject36.bin"/><Relationship Id="rId102" Type="http://schemas.openxmlformats.org/officeDocument/2006/relationships/image" Target="media/image52.jpeg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82" Type="http://schemas.openxmlformats.org/officeDocument/2006/relationships/image" Target="media/image4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0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jpeg"/><Relationship Id="rId43" Type="http://schemas.openxmlformats.org/officeDocument/2006/relationships/oleObject" Target="embeddings/oleObject14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7.bin"/><Relationship Id="rId77" Type="http://schemas.openxmlformats.org/officeDocument/2006/relationships/oleObject" Target="embeddings/oleObject31.bin"/><Relationship Id="rId100" Type="http://schemas.openxmlformats.org/officeDocument/2006/relationships/image" Target="media/image50.jpeg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5.bin"/><Relationship Id="rId93" Type="http://schemas.openxmlformats.org/officeDocument/2006/relationships/oleObject" Target="embeddings/oleObject39.bin"/><Relationship Id="rId98" Type="http://schemas.openxmlformats.org/officeDocument/2006/relationships/image" Target="media/image49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image" Target="media/image18.jpeg"/><Relationship Id="rId46" Type="http://schemas.openxmlformats.org/officeDocument/2006/relationships/image" Target="media/image23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103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3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8.bin"/><Relationship Id="rId96" Type="http://schemas.openxmlformats.org/officeDocument/2006/relationships/image" Target="media/image4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6.jpeg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2.bin"/><Relationship Id="rId101" Type="http://schemas.openxmlformats.org/officeDocument/2006/relationships/image" Target="media/image5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9.jpeg"/><Relationship Id="rId34" Type="http://schemas.openxmlformats.org/officeDocument/2006/relationships/oleObject" Target="embeddings/oleObject12.bin"/><Relationship Id="rId50" Type="http://schemas.openxmlformats.org/officeDocument/2006/relationships/image" Target="media/image25.png"/><Relationship Id="rId55" Type="http://schemas.openxmlformats.org/officeDocument/2006/relationships/oleObject" Target="embeddings/oleObject20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1.bin"/><Relationship Id="rId10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379AD-DAF9-4429-9D17-D0E035C8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73</TotalTime>
  <Pages>8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37</cp:revision>
  <cp:lastPrinted>2016-07-15T04:27:00Z</cp:lastPrinted>
  <dcterms:created xsi:type="dcterms:W3CDTF">2016-08-09T00:34:00Z</dcterms:created>
  <dcterms:modified xsi:type="dcterms:W3CDTF">2016-10-25T22:00:00Z</dcterms:modified>
</cp:coreProperties>
</file>