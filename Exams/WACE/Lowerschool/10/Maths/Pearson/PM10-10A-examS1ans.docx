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F812C" w14:textId="77777777" w:rsidR="00C625E5" w:rsidRDefault="00C625E5" w:rsidP="00C625E5">
      <w:pPr>
        <w:pStyle w:val="Psectionheading"/>
      </w:pPr>
      <w:r>
        <w:t>Multiple-choice sec</w:t>
      </w:r>
      <w:bookmarkStart w:id="0" w:name="_GoBack"/>
      <w:bookmarkEnd w:id="0"/>
      <w:r>
        <w:t>tion</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1124"/>
        <w:gridCol w:w="885"/>
        <w:gridCol w:w="890"/>
        <w:gridCol w:w="888"/>
        <w:gridCol w:w="886"/>
        <w:gridCol w:w="885"/>
        <w:gridCol w:w="890"/>
        <w:gridCol w:w="888"/>
        <w:gridCol w:w="887"/>
        <w:gridCol w:w="886"/>
        <w:gridCol w:w="869"/>
      </w:tblGrid>
      <w:tr w:rsidR="00F843FD" w:rsidRPr="00D5107B" w14:paraId="3B83C4E4" w14:textId="62773559" w:rsidTr="00852AE6">
        <w:tc>
          <w:tcPr>
            <w:tcW w:w="1127" w:type="dxa"/>
            <w:vAlign w:val="center"/>
          </w:tcPr>
          <w:p w14:paraId="7CAB5ABC" w14:textId="77777777" w:rsidR="00F843FD" w:rsidRPr="00D5107B" w:rsidRDefault="00F843FD" w:rsidP="001912A2">
            <w:pPr>
              <w:jc w:val="center"/>
              <w:rPr>
                <w:b/>
              </w:rPr>
            </w:pPr>
            <w:r w:rsidRPr="00D5107B">
              <w:rPr>
                <w:b/>
              </w:rPr>
              <w:t>Question</w:t>
            </w:r>
          </w:p>
        </w:tc>
        <w:tc>
          <w:tcPr>
            <w:tcW w:w="895" w:type="dxa"/>
            <w:vAlign w:val="center"/>
          </w:tcPr>
          <w:p w14:paraId="54C4D1C3" w14:textId="77777777" w:rsidR="00F843FD" w:rsidRPr="00D5107B" w:rsidRDefault="00F843FD" w:rsidP="001912A2">
            <w:pPr>
              <w:jc w:val="center"/>
            </w:pPr>
            <w:r w:rsidRPr="00D5107B">
              <w:t>1</w:t>
            </w:r>
          </w:p>
        </w:tc>
        <w:tc>
          <w:tcPr>
            <w:tcW w:w="900" w:type="dxa"/>
            <w:vAlign w:val="center"/>
          </w:tcPr>
          <w:p w14:paraId="1DAFFC3C" w14:textId="77777777" w:rsidR="00F843FD" w:rsidRPr="00D5107B" w:rsidRDefault="00F843FD" w:rsidP="001912A2">
            <w:pPr>
              <w:jc w:val="center"/>
            </w:pPr>
            <w:r w:rsidRPr="00D5107B">
              <w:t>2</w:t>
            </w:r>
          </w:p>
        </w:tc>
        <w:tc>
          <w:tcPr>
            <w:tcW w:w="898" w:type="dxa"/>
            <w:vAlign w:val="center"/>
          </w:tcPr>
          <w:p w14:paraId="036C4DD6" w14:textId="77777777" w:rsidR="00F843FD" w:rsidRPr="00D5107B" w:rsidRDefault="00F843FD" w:rsidP="001912A2">
            <w:pPr>
              <w:jc w:val="center"/>
            </w:pPr>
            <w:r w:rsidRPr="00D5107B">
              <w:t>3</w:t>
            </w:r>
          </w:p>
        </w:tc>
        <w:tc>
          <w:tcPr>
            <w:tcW w:w="896" w:type="dxa"/>
            <w:vAlign w:val="center"/>
          </w:tcPr>
          <w:p w14:paraId="6CF2BB85" w14:textId="77777777" w:rsidR="00F843FD" w:rsidRPr="00D5107B" w:rsidRDefault="00F843FD" w:rsidP="001912A2">
            <w:pPr>
              <w:jc w:val="center"/>
            </w:pPr>
            <w:r w:rsidRPr="00D5107B">
              <w:t>4</w:t>
            </w:r>
          </w:p>
        </w:tc>
        <w:tc>
          <w:tcPr>
            <w:tcW w:w="895" w:type="dxa"/>
            <w:vAlign w:val="center"/>
          </w:tcPr>
          <w:p w14:paraId="3710C0AC" w14:textId="77777777" w:rsidR="00F843FD" w:rsidRPr="00D5107B" w:rsidRDefault="00F843FD" w:rsidP="001912A2">
            <w:pPr>
              <w:jc w:val="center"/>
            </w:pPr>
            <w:r w:rsidRPr="00D5107B">
              <w:t>5</w:t>
            </w:r>
          </w:p>
        </w:tc>
        <w:tc>
          <w:tcPr>
            <w:tcW w:w="900" w:type="dxa"/>
            <w:vAlign w:val="center"/>
          </w:tcPr>
          <w:p w14:paraId="18BC5AEE" w14:textId="77777777" w:rsidR="00F843FD" w:rsidRPr="00D5107B" w:rsidRDefault="00F843FD" w:rsidP="001912A2">
            <w:pPr>
              <w:jc w:val="center"/>
            </w:pPr>
            <w:r w:rsidRPr="00D5107B">
              <w:t>6</w:t>
            </w:r>
          </w:p>
        </w:tc>
        <w:tc>
          <w:tcPr>
            <w:tcW w:w="898" w:type="dxa"/>
            <w:vAlign w:val="center"/>
          </w:tcPr>
          <w:p w14:paraId="0CF92B24" w14:textId="77777777" w:rsidR="00F843FD" w:rsidRPr="00D5107B" w:rsidRDefault="00F843FD" w:rsidP="001912A2">
            <w:pPr>
              <w:jc w:val="center"/>
            </w:pPr>
            <w:r w:rsidRPr="00D5107B">
              <w:t>7</w:t>
            </w:r>
          </w:p>
        </w:tc>
        <w:tc>
          <w:tcPr>
            <w:tcW w:w="897" w:type="dxa"/>
            <w:vAlign w:val="center"/>
          </w:tcPr>
          <w:p w14:paraId="4DF8ACEA" w14:textId="77777777" w:rsidR="00F843FD" w:rsidRPr="00D5107B" w:rsidRDefault="00F843FD" w:rsidP="001912A2">
            <w:pPr>
              <w:jc w:val="center"/>
            </w:pPr>
            <w:r w:rsidRPr="00D5107B">
              <w:t>8</w:t>
            </w:r>
          </w:p>
        </w:tc>
        <w:tc>
          <w:tcPr>
            <w:tcW w:w="896" w:type="dxa"/>
            <w:vAlign w:val="center"/>
          </w:tcPr>
          <w:p w14:paraId="580E669F" w14:textId="77777777" w:rsidR="00F843FD" w:rsidRPr="00D5107B" w:rsidRDefault="00F843FD" w:rsidP="001912A2">
            <w:pPr>
              <w:jc w:val="center"/>
            </w:pPr>
            <w:r w:rsidRPr="00D5107B">
              <w:t>9</w:t>
            </w:r>
          </w:p>
        </w:tc>
        <w:tc>
          <w:tcPr>
            <w:tcW w:w="878" w:type="dxa"/>
            <w:vAlign w:val="center"/>
          </w:tcPr>
          <w:p w14:paraId="124678F7" w14:textId="683C668C" w:rsidR="00F843FD" w:rsidRPr="00D5107B" w:rsidRDefault="00F843FD" w:rsidP="001912A2">
            <w:pPr>
              <w:jc w:val="center"/>
            </w:pPr>
            <w:r w:rsidRPr="00D5107B">
              <w:t>10</w:t>
            </w:r>
          </w:p>
        </w:tc>
      </w:tr>
      <w:tr w:rsidR="00F843FD" w:rsidRPr="00D5107B" w14:paraId="6D1E21F3" w14:textId="349B6935" w:rsidTr="00852AE6">
        <w:tc>
          <w:tcPr>
            <w:tcW w:w="1127" w:type="dxa"/>
            <w:vAlign w:val="center"/>
          </w:tcPr>
          <w:p w14:paraId="49254495" w14:textId="77777777" w:rsidR="00F843FD" w:rsidRPr="00D5107B" w:rsidRDefault="00F843FD" w:rsidP="001912A2">
            <w:pPr>
              <w:jc w:val="center"/>
              <w:rPr>
                <w:b/>
              </w:rPr>
            </w:pPr>
            <w:r w:rsidRPr="00D5107B">
              <w:rPr>
                <w:b/>
              </w:rPr>
              <w:t>Answer</w:t>
            </w:r>
          </w:p>
        </w:tc>
        <w:tc>
          <w:tcPr>
            <w:tcW w:w="895" w:type="dxa"/>
            <w:vAlign w:val="center"/>
          </w:tcPr>
          <w:p w14:paraId="35C4D53B" w14:textId="1209DBCC" w:rsidR="00F843FD" w:rsidRPr="00D5107B" w:rsidRDefault="007C22C1" w:rsidP="001912A2">
            <w:pPr>
              <w:jc w:val="center"/>
            </w:pPr>
            <w:r w:rsidRPr="00D5107B">
              <w:t>B</w:t>
            </w:r>
          </w:p>
        </w:tc>
        <w:tc>
          <w:tcPr>
            <w:tcW w:w="900" w:type="dxa"/>
            <w:vAlign w:val="center"/>
          </w:tcPr>
          <w:p w14:paraId="5B350EC0" w14:textId="3D7F3967" w:rsidR="00F843FD" w:rsidRPr="00D5107B" w:rsidRDefault="007C22C1" w:rsidP="001912A2">
            <w:pPr>
              <w:jc w:val="center"/>
            </w:pPr>
            <w:r w:rsidRPr="00D5107B">
              <w:t>C</w:t>
            </w:r>
          </w:p>
        </w:tc>
        <w:tc>
          <w:tcPr>
            <w:tcW w:w="898" w:type="dxa"/>
            <w:vAlign w:val="center"/>
          </w:tcPr>
          <w:p w14:paraId="1D83BF2F" w14:textId="64A4B637" w:rsidR="00F843FD" w:rsidRPr="00D5107B" w:rsidRDefault="007C22C1" w:rsidP="001912A2">
            <w:pPr>
              <w:jc w:val="center"/>
            </w:pPr>
            <w:r w:rsidRPr="00D5107B">
              <w:t>D</w:t>
            </w:r>
          </w:p>
        </w:tc>
        <w:tc>
          <w:tcPr>
            <w:tcW w:w="896" w:type="dxa"/>
            <w:vAlign w:val="center"/>
          </w:tcPr>
          <w:p w14:paraId="624A22F9" w14:textId="77777777" w:rsidR="00F843FD" w:rsidRPr="00D5107B" w:rsidRDefault="00F843FD" w:rsidP="001912A2">
            <w:pPr>
              <w:jc w:val="center"/>
            </w:pPr>
            <w:r w:rsidRPr="00D5107B">
              <w:t>B</w:t>
            </w:r>
          </w:p>
        </w:tc>
        <w:tc>
          <w:tcPr>
            <w:tcW w:w="895" w:type="dxa"/>
            <w:vAlign w:val="center"/>
          </w:tcPr>
          <w:p w14:paraId="512C8D70" w14:textId="3634AE0B" w:rsidR="00F843FD" w:rsidRPr="00D5107B" w:rsidRDefault="007C22C1" w:rsidP="001912A2">
            <w:pPr>
              <w:jc w:val="center"/>
            </w:pPr>
            <w:r w:rsidRPr="00D5107B">
              <w:t>D</w:t>
            </w:r>
          </w:p>
        </w:tc>
        <w:tc>
          <w:tcPr>
            <w:tcW w:w="900" w:type="dxa"/>
            <w:vAlign w:val="center"/>
          </w:tcPr>
          <w:p w14:paraId="353AD981" w14:textId="58241232" w:rsidR="00F843FD" w:rsidRPr="00D5107B" w:rsidRDefault="007C22C1" w:rsidP="001912A2">
            <w:pPr>
              <w:jc w:val="center"/>
            </w:pPr>
            <w:r w:rsidRPr="00D5107B">
              <w:t>B</w:t>
            </w:r>
          </w:p>
        </w:tc>
        <w:tc>
          <w:tcPr>
            <w:tcW w:w="898" w:type="dxa"/>
            <w:vAlign w:val="center"/>
          </w:tcPr>
          <w:p w14:paraId="2DB6FF35" w14:textId="3A341100" w:rsidR="00F843FD" w:rsidRPr="00D5107B" w:rsidRDefault="007C22C1" w:rsidP="001912A2">
            <w:pPr>
              <w:jc w:val="center"/>
            </w:pPr>
            <w:r w:rsidRPr="00D5107B">
              <w:t>C</w:t>
            </w:r>
          </w:p>
        </w:tc>
        <w:tc>
          <w:tcPr>
            <w:tcW w:w="897" w:type="dxa"/>
            <w:vAlign w:val="center"/>
          </w:tcPr>
          <w:p w14:paraId="606969D2" w14:textId="2A3FAEFC" w:rsidR="00F843FD" w:rsidRPr="00D5107B" w:rsidRDefault="007C22C1" w:rsidP="001912A2">
            <w:pPr>
              <w:jc w:val="center"/>
            </w:pPr>
            <w:r w:rsidRPr="00D5107B">
              <w:t>D</w:t>
            </w:r>
          </w:p>
        </w:tc>
        <w:tc>
          <w:tcPr>
            <w:tcW w:w="896" w:type="dxa"/>
            <w:vAlign w:val="center"/>
          </w:tcPr>
          <w:p w14:paraId="470D87C3" w14:textId="699ACCF3" w:rsidR="00F843FD" w:rsidRPr="00D5107B" w:rsidRDefault="007C22C1" w:rsidP="001912A2">
            <w:pPr>
              <w:jc w:val="center"/>
            </w:pPr>
            <w:r w:rsidRPr="00D5107B">
              <w:t>D</w:t>
            </w:r>
          </w:p>
        </w:tc>
        <w:tc>
          <w:tcPr>
            <w:tcW w:w="878" w:type="dxa"/>
            <w:vAlign w:val="center"/>
          </w:tcPr>
          <w:p w14:paraId="491FE90D" w14:textId="73A50CF3" w:rsidR="00F843FD" w:rsidRPr="00D5107B" w:rsidRDefault="007C22C1" w:rsidP="001912A2">
            <w:pPr>
              <w:jc w:val="center"/>
            </w:pPr>
            <w:r w:rsidRPr="00D5107B">
              <w:t>C</w:t>
            </w:r>
          </w:p>
        </w:tc>
      </w:tr>
    </w:tbl>
    <w:p w14:paraId="38094683" w14:textId="77777777" w:rsidR="00C625E5" w:rsidRPr="00D5107B" w:rsidRDefault="00C625E5" w:rsidP="00D5107B">
      <w:pPr>
        <w:jc w:val="center"/>
      </w:pPr>
    </w:p>
    <w:tbl>
      <w:tblPr>
        <w:tblStyle w:val="TableGrid"/>
        <w:tblW w:w="0" w:type="auto"/>
        <w:tblCellMar>
          <w:top w:w="28" w:type="dxa"/>
          <w:bottom w:w="28" w:type="dxa"/>
        </w:tblCellMar>
        <w:tblLook w:val="04A0" w:firstRow="1" w:lastRow="0" w:firstColumn="1" w:lastColumn="0" w:noHBand="0" w:noVBand="1"/>
      </w:tblPr>
      <w:tblGrid>
        <w:gridCol w:w="1137"/>
        <w:gridCol w:w="894"/>
        <w:gridCol w:w="899"/>
        <w:gridCol w:w="897"/>
        <w:gridCol w:w="895"/>
        <w:gridCol w:w="894"/>
        <w:gridCol w:w="899"/>
        <w:gridCol w:w="897"/>
        <w:gridCol w:w="896"/>
        <w:gridCol w:w="895"/>
        <w:gridCol w:w="877"/>
      </w:tblGrid>
      <w:tr w:rsidR="00957195" w:rsidRPr="00D5107B" w14:paraId="57784AAD" w14:textId="77777777" w:rsidTr="00852AE6">
        <w:tc>
          <w:tcPr>
            <w:tcW w:w="1127" w:type="dxa"/>
            <w:vAlign w:val="center"/>
          </w:tcPr>
          <w:p w14:paraId="02C83790" w14:textId="66E8C1B5" w:rsidR="00957195" w:rsidRPr="00D5107B" w:rsidRDefault="00957195" w:rsidP="001912A2">
            <w:pPr>
              <w:jc w:val="center"/>
              <w:rPr>
                <w:b/>
              </w:rPr>
            </w:pPr>
            <w:r w:rsidRPr="00D5107B">
              <w:rPr>
                <w:b/>
              </w:rPr>
              <w:t>Question</w:t>
            </w:r>
          </w:p>
        </w:tc>
        <w:tc>
          <w:tcPr>
            <w:tcW w:w="895" w:type="dxa"/>
            <w:vAlign w:val="center"/>
          </w:tcPr>
          <w:p w14:paraId="56083659" w14:textId="627D574E" w:rsidR="00957195" w:rsidRPr="00D5107B" w:rsidRDefault="00957195" w:rsidP="001912A2">
            <w:pPr>
              <w:jc w:val="center"/>
            </w:pPr>
            <w:r w:rsidRPr="00D5107B">
              <w:t>11</w:t>
            </w:r>
          </w:p>
        </w:tc>
        <w:tc>
          <w:tcPr>
            <w:tcW w:w="900" w:type="dxa"/>
            <w:vAlign w:val="center"/>
          </w:tcPr>
          <w:p w14:paraId="1419E687" w14:textId="7D8B2C84" w:rsidR="00957195" w:rsidRPr="00D5107B" w:rsidRDefault="00957195" w:rsidP="001912A2">
            <w:pPr>
              <w:jc w:val="center"/>
            </w:pPr>
            <w:r w:rsidRPr="00D5107B">
              <w:t>12</w:t>
            </w:r>
          </w:p>
        </w:tc>
        <w:tc>
          <w:tcPr>
            <w:tcW w:w="898" w:type="dxa"/>
            <w:vAlign w:val="center"/>
          </w:tcPr>
          <w:p w14:paraId="40AD8CA1" w14:textId="5F37B458" w:rsidR="00957195" w:rsidRPr="00D5107B" w:rsidRDefault="00957195" w:rsidP="001912A2">
            <w:pPr>
              <w:jc w:val="center"/>
            </w:pPr>
            <w:r w:rsidRPr="00D5107B">
              <w:t>13</w:t>
            </w:r>
          </w:p>
        </w:tc>
        <w:tc>
          <w:tcPr>
            <w:tcW w:w="896" w:type="dxa"/>
            <w:vAlign w:val="center"/>
          </w:tcPr>
          <w:p w14:paraId="5CF8D02F" w14:textId="770E7F7D" w:rsidR="00957195" w:rsidRPr="00D5107B" w:rsidRDefault="00957195" w:rsidP="001912A2">
            <w:pPr>
              <w:jc w:val="center"/>
            </w:pPr>
            <w:r w:rsidRPr="00D5107B">
              <w:t>14</w:t>
            </w:r>
          </w:p>
        </w:tc>
        <w:tc>
          <w:tcPr>
            <w:tcW w:w="895" w:type="dxa"/>
            <w:vAlign w:val="center"/>
          </w:tcPr>
          <w:p w14:paraId="505770CB" w14:textId="023DD15B" w:rsidR="00957195" w:rsidRPr="00D5107B" w:rsidRDefault="00957195" w:rsidP="001912A2">
            <w:pPr>
              <w:jc w:val="center"/>
            </w:pPr>
            <w:r w:rsidRPr="00D5107B">
              <w:t>15</w:t>
            </w:r>
          </w:p>
        </w:tc>
        <w:tc>
          <w:tcPr>
            <w:tcW w:w="900" w:type="dxa"/>
            <w:vAlign w:val="center"/>
          </w:tcPr>
          <w:p w14:paraId="458EEDCB" w14:textId="189535C0" w:rsidR="00957195" w:rsidRPr="00D5107B" w:rsidRDefault="00957195" w:rsidP="001912A2">
            <w:pPr>
              <w:jc w:val="center"/>
            </w:pPr>
            <w:r w:rsidRPr="00D5107B">
              <w:t>16</w:t>
            </w:r>
          </w:p>
        </w:tc>
        <w:tc>
          <w:tcPr>
            <w:tcW w:w="898" w:type="dxa"/>
            <w:vAlign w:val="center"/>
          </w:tcPr>
          <w:p w14:paraId="17455A9E" w14:textId="2F3BC83E" w:rsidR="00957195" w:rsidRPr="00D5107B" w:rsidRDefault="00957195" w:rsidP="001912A2">
            <w:pPr>
              <w:jc w:val="center"/>
            </w:pPr>
            <w:r w:rsidRPr="00D5107B">
              <w:t>17</w:t>
            </w:r>
          </w:p>
        </w:tc>
        <w:tc>
          <w:tcPr>
            <w:tcW w:w="897" w:type="dxa"/>
            <w:vAlign w:val="center"/>
          </w:tcPr>
          <w:p w14:paraId="5AB21904" w14:textId="237DB390" w:rsidR="00957195" w:rsidRPr="00D5107B" w:rsidRDefault="00957195" w:rsidP="001912A2">
            <w:pPr>
              <w:jc w:val="center"/>
            </w:pPr>
            <w:r w:rsidRPr="00D5107B">
              <w:t>18</w:t>
            </w:r>
          </w:p>
        </w:tc>
        <w:tc>
          <w:tcPr>
            <w:tcW w:w="896" w:type="dxa"/>
            <w:vAlign w:val="center"/>
          </w:tcPr>
          <w:p w14:paraId="7D76A270" w14:textId="285E6844" w:rsidR="00957195" w:rsidRPr="00D5107B" w:rsidRDefault="00957195" w:rsidP="001912A2">
            <w:pPr>
              <w:jc w:val="center"/>
            </w:pPr>
            <w:r w:rsidRPr="00D5107B">
              <w:t>19</w:t>
            </w:r>
          </w:p>
        </w:tc>
        <w:tc>
          <w:tcPr>
            <w:tcW w:w="878" w:type="dxa"/>
            <w:vAlign w:val="center"/>
          </w:tcPr>
          <w:p w14:paraId="4B42A9C8" w14:textId="58462E4D" w:rsidR="00957195" w:rsidRPr="00D5107B" w:rsidRDefault="00957195" w:rsidP="001912A2">
            <w:pPr>
              <w:jc w:val="center"/>
            </w:pPr>
            <w:r w:rsidRPr="00D5107B">
              <w:t>20</w:t>
            </w:r>
          </w:p>
        </w:tc>
      </w:tr>
      <w:tr w:rsidR="00F843FD" w:rsidRPr="00D5107B" w14:paraId="44789F20" w14:textId="77777777" w:rsidTr="00852AE6">
        <w:tc>
          <w:tcPr>
            <w:tcW w:w="1127" w:type="dxa"/>
            <w:vAlign w:val="center"/>
          </w:tcPr>
          <w:p w14:paraId="3CD5B3B4" w14:textId="3B34B28B" w:rsidR="00D5107B" w:rsidRPr="00D5107B" w:rsidRDefault="00F843FD" w:rsidP="001912A2">
            <w:pPr>
              <w:jc w:val="center"/>
              <w:rPr>
                <w:b/>
              </w:rPr>
            </w:pPr>
            <w:r w:rsidRPr="00D5107B">
              <w:rPr>
                <w:b/>
              </w:rPr>
              <w:t>Answer</w:t>
            </w:r>
          </w:p>
        </w:tc>
        <w:tc>
          <w:tcPr>
            <w:tcW w:w="895" w:type="dxa"/>
            <w:vAlign w:val="center"/>
          </w:tcPr>
          <w:p w14:paraId="6D5BC699" w14:textId="0F776D34" w:rsidR="00F843FD" w:rsidRPr="00D5107B" w:rsidRDefault="007C22C1" w:rsidP="001912A2">
            <w:pPr>
              <w:jc w:val="center"/>
            </w:pPr>
            <w:r w:rsidRPr="00D5107B">
              <w:t>A</w:t>
            </w:r>
          </w:p>
        </w:tc>
        <w:tc>
          <w:tcPr>
            <w:tcW w:w="900" w:type="dxa"/>
            <w:vAlign w:val="center"/>
          </w:tcPr>
          <w:p w14:paraId="74DEBCFC" w14:textId="386F629F" w:rsidR="00F843FD" w:rsidRPr="00D5107B" w:rsidRDefault="007C22C1" w:rsidP="001912A2">
            <w:pPr>
              <w:jc w:val="center"/>
            </w:pPr>
            <w:r w:rsidRPr="00D5107B">
              <w:t>C</w:t>
            </w:r>
          </w:p>
        </w:tc>
        <w:tc>
          <w:tcPr>
            <w:tcW w:w="898" w:type="dxa"/>
            <w:vAlign w:val="center"/>
          </w:tcPr>
          <w:p w14:paraId="200514D9" w14:textId="76A2C0EC" w:rsidR="00F843FD" w:rsidRPr="00D5107B" w:rsidRDefault="007C22C1" w:rsidP="001912A2">
            <w:pPr>
              <w:jc w:val="center"/>
            </w:pPr>
            <w:r w:rsidRPr="00D5107B">
              <w:t>B</w:t>
            </w:r>
          </w:p>
        </w:tc>
        <w:tc>
          <w:tcPr>
            <w:tcW w:w="896" w:type="dxa"/>
            <w:vAlign w:val="center"/>
          </w:tcPr>
          <w:p w14:paraId="7DFD81B3" w14:textId="75280DC2" w:rsidR="00F843FD" w:rsidRPr="00D5107B" w:rsidRDefault="007C22C1" w:rsidP="001912A2">
            <w:pPr>
              <w:jc w:val="center"/>
            </w:pPr>
            <w:r w:rsidRPr="00D5107B">
              <w:t>C</w:t>
            </w:r>
          </w:p>
        </w:tc>
        <w:tc>
          <w:tcPr>
            <w:tcW w:w="895" w:type="dxa"/>
            <w:vAlign w:val="center"/>
          </w:tcPr>
          <w:p w14:paraId="0165AB10" w14:textId="2A1E80F7" w:rsidR="00F843FD" w:rsidRPr="00D5107B" w:rsidRDefault="007C22C1" w:rsidP="001912A2">
            <w:pPr>
              <w:jc w:val="center"/>
            </w:pPr>
            <w:r w:rsidRPr="00D5107B">
              <w:t>B</w:t>
            </w:r>
          </w:p>
        </w:tc>
        <w:tc>
          <w:tcPr>
            <w:tcW w:w="900" w:type="dxa"/>
            <w:vAlign w:val="center"/>
          </w:tcPr>
          <w:p w14:paraId="3460422E" w14:textId="77777777" w:rsidR="00F843FD" w:rsidRPr="00D5107B" w:rsidRDefault="00F843FD" w:rsidP="001912A2">
            <w:pPr>
              <w:jc w:val="center"/>
            </w:pPr>
            <w:r w:rsidRPr="00D5107B">
              <w:t>D</w:t>
            </w:r>
          </w:p>
        </w:tc>
        <w:tc>
          <w:tcPr>
            <w:tcW w:w="898" w:type="dxa"/>
            <w:vAlign w:val="center"/>
          </w:tcPr>
          <w:p w14:paraId="6BD7AF7C" w14:textId="77777777" w:rsidR="00F843FD" w:rsidRPr="00D5107B" w:rsidRDefault="00F843FD" w:rsidP="001912A2">
            <w:pPr>
              <w:jc w:val="center"/>
            </w:pPr>
            <w:r w:rsidRPr="00D5107B">
              <w:t>A</w:t>
            </w:r>
          </w:p>
        </w:tc>
        <w:tc>
          <w:tcPr>
            <w:tcW w:w="897" w:type="dxa"/>
            <w:vAlign w:val="center"/>
          </w:tcPr>
          <w:p w14:paraId="4C74060B" w14:textId="15175FB9" w:rsidR="00F843FD" w:rsidRPr="00D5107B" w:rsidRDefault="007C22C1" w:rsidP="001912A2">
            <w:pPr>
              <w:jc w:val="center"/>
            </w:pPr>
            <w:r w:rsidRPr="00D5107B">
              <w:t>C</w:t>
            </w:r>
          </w:p>
        </w:tc>
        <w:tc>
          <w:tcPr>
            <w:tcW w:w="896" w:type="dxa"/>
            <w:vAlign w:val="center"/>
          </w:tcPr>
          <w:p w14:paraId="1A18BC13" w14:textId="4E2CC614" w:rsidR="00F843FD" w:rsidRPr="00D5107B" w:rsidRDefault="007C22C1" w:rsidP="001912A2">
            <w:pPr>
              <w:jc w:val="center"/>
            </w:pPr>
            <w:r w:rsidRPr="00D5107B">
              <w:t>B</w:t>
            </w:r>
          </w:p>
        </w:tc>
        <w:tc>
          <w:tcPr>
            <w:tcW w:w="878" w:type="dxa"/>
            <w:vAlign w:val="center"/>
          </w:tcPr>
          <w:p w14:paraId="41F3E3D8" w14:textId="1DEF481B" w:rsidR="00F843FD" w:rsidRPr="00D5107B" w:rsidRDefault="007C22C1" w:rsidP="001912A2">
            <w:pPr>
              <w:jc w:val="center"/>
            </w:pPr>
            <w:r w:rsidRPr="00D5107B">
              <w:t>D</w:t>
            </w:r>
          </w:p>
        </w:tc>
      </w:tr>
    </w:tbl>
    <w:p w14:paraId="3899E3E2" w14:textId="77777777" w:rsidR="00F843FD" w:rsidRDefault="00F843FD" w:rsidP="00C625E5">
      <w:pPr>
        <w:pStyle w:val="Pquestionheadingmc1stafterhead"/>
      </w:pPr>
    </w:p>
    <w:p w14:paraId="56E2E455" w14:textId="77777777" w:rsidR="00C625E5" w:rsidRPr="007C22C1" w:rsidRDefault="00C625E5" w:rsidP="007C22C1">
      <w:pPr>
        <w:pStyle w:val="Pquestionheadingmc1stafterhead"/>
      </w:pPr>
      <w:r w:rsidRPr="007C22C1">
        <w:t>Question 1</w:t>
      </w:r>
      <w:r w:rsidRPr="007C22C1">
        <w:tab/>
        <w:t>[1.3]</w:t>
      </w:r>
    </w:p>
    <w:p w14:paraId="595E7B6D" w14:textId="77777777" w:rsidR="00C625E5" w:rsidRPr="007C22C1" w:rsidRDefault="00C625E5" w:rsidP="007C22C1">
      <w:pPr>
        <w:rPr>
          <w:rStyle w:val="Cquestionpartlabelbold"/>
        </w:rPr>
      </w:pPr>
      <w:r w:rsidRPr="007C22C1">
        <w:rPr>
          <w:rStyle w:val="Cquestionpartlabelbold"/>
        </w:rPr>
        <w:t>B</w:t>
      </w:r>
    </w:p>
    <w:p w14:paraId="18B1E9AE" w14:textId="46792F35" w:rsidR="00C625E5" w:rsidRPr="00FA0B4E" w:rsidRDefault="00C625E5" w:rsidP="00C625E5">
      <w:pPr>
        <w:pStyle w:val="Pquestiontextmainstem"/>
      </w:pPr>
      <w:r w:rsidRPr="00FA0B4E">
        <w:rPr>
          <w:rStyle w:val="Cmathsexpressions"/>
          <w:rFonts w:eastAsiaTheme="majorEastAsia"/>
        </w:rPr>
        <w:t>y</w:t>
      </w:r>
      <w:r w:rsidRPr="00FA0B4E">
        <w:t xml:space="preserve"> = </w:t>
      </w:r>
      <w:r w:rsidRPr="00FA0B4E">
        <w:rPr>
          <w:rStyle w:val="Cmathsexpressions"/>
          <w:rFonts w:eastAsiaTheme="majorEastAsia"/>
        </w:rPr>
        <w:t>mx</w:t>
      </w:r>
      <w:r w:rsidRPr="00FA0B4E">
        <w:t xml:space="preserve"> + </w:t>
      </w:r>
      <w:r w:rsidR="00852AE6">
        <w:rPr>
          <w:rStyle w:val="Cmathsexpressions"/>
          <w:rFonts w:eastAsiaTheme="majorEastAsia"/>
        </w:rPr>
        <w:t>b</w:t>
      </w:r>
      <w:r w:rsidRPr="00FA0B4E">
        <w:t xml:space="preserve"> where </w:t>
      </w:r>
      <w:r w:rsidRPr="00FA0B4E">
        <w:rPr>
          <w:rStyle w:val="Cmathsexpressions"/>
          <w:rFonts w:eastAsiaTheme="majorEastAsia"/>
        </w:rPr>
        <w:t>m</w:t>
      </w:r>
      <w:r w:rsidRPr="00FA0B4E">
        <w:t xml:space="preserve"> is the gradient and </w:t>
      </w:r>
      <w:r w:rsidR="00852AE6">
        <w:rPr>
          <w:rStyle w:val="Cmathsexpressions"/>
          <w:rFonts w:eastAsiaTheme="majorEastAsia"/>
        </w:rPr>
        <w:t>b</w:t>
      </w:r>
      <w:r w:rsidRPr="00FA0B4E">
        <w:t xml:space="preserve"> is the </w:t>
      </w:r>
      <w:r w:rsidRPr="00FA0B4E">
        <w:rPr>
          <w:rStyle w:val="Cmathsexpressions"/>
          <w:rFonts w:eastAsiaTheme="majorEastAsia"/>
        </w:rPr>
        <w:t>y</w:t>
      </w:r>
      <w:r w:rsidR="00B00903">
        <w:t>-intercept:</w:t>
      </w:r>
    </w:p>
    <w:p w14:paraId="7C5E6CF5" w14:textId="3C28DC63" w:rsidR="00C625E5" w:rsidRPr="00FA0B4E" w:rsidRDefault="00C625E5" w:rsidP="00C625E5">
      <w:pPr>
        <w:pStyle w:val="Pquestiontextmainstem"/>
      </w:pPr>
      <w:r w:rsidRPr="00FA0B4E">
        <w:rPr>
          <w:rStyle w:val="Cmathsexpressions"/>
          <w:rFonts w:eastAsiaTheme="majorEastAsia"/>
        </w:rPr>
        <w:t>y</w:t>
      </w:r>
      <w:r w:rsidRPr="00FA0B4E">
        <w:t xml:space="preserve"> =</w:t>
      </w:r>
      <w:r w:rsidR="00957195" w:rsidRPr="00957195">
        <w:rPr>
          <w:position w:val="-24"/>
        </w:rPr>
        <w:object w:dxaOrig="700" w:dyaOrig="620" w14:anchorId="0A5C1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30.85pt" o:ole="">
            <v:imagedata r:id="rId8" o:title=""/>
          </v:shape>
          <o:OLEObject Type="Embed" ProgID="Equation.DSMT4" ShapeID="_x0000_i1025" DrawAspect="Content" ObjectID="_1538922379" r:id="rId9"/>
        </w:object>
      </w:r>
      <w:r w:rsidRPr="00FA0B4E">
        <w:t xml:space="preserve"> </w:t>
      </w:r>
    </w:p>
    <w:p w14:paraId="4D86EE69" w14:textId="213D9FE1" w:rsidR="00C625E5" w:rsidRPr="00FA0B4E" w:rsidRDefault="00C625E5" w:rsidP="00C625E5">
      <w:pPr>
        <w:pStyle w:val="Pquestiontextmainstem"/>
      </w:pPr>
      <w:r w:rsidRPr="00FA0B4E">
        <w:t xml:space="preserve">  =</w:t>
      </w:r>
      <w:r w:rsidR="00957195" w:rsidRPr="00957195">
        <w:rPr>
          <w:position w:val="-24"/>
        </w:rPr>
        <w:object w:dxaOrig="1300" w:dyaOrig="620" w14:anchorId="069B8794">
          <v:shape id="_x0000_i1026" type="#_x0000_t75" style="width:65.45pt;height:30.85pt" o:ole="">
            <v:imagedata r:id="rId10" o:title=""/>
          </v:shape>
          <o:OLEObject Type="Embed" ProgID="Equation.DSMT4" ShapeID="_x0000_i1026" DrawAspect="Content" ObjectID="_1538922380" r:id="rId11"/>
        </w:object>
      </w:r>
      <w:r w:rsidRPr="00FA0B4E">
        <w:t xml:space="preserve"> </w:t>
      </w:r>
    </w:p>
    <w:p w14:paraId="4C751247" w14:textId="24402612" w:rsidR="00C625E5" w:rsidRPr="00FA0B4E" w:rsidRDefault="00C625E5" w:rsidP="00C625E5">
      <w:pPr>
        <w:pStyle w:val="Pquestiontextmainstem"/>
      </w:pPr>
      <w:r w:rsidRPr="00FA0B4E">
        <w:t xml:space="preserve">  =</w:t>
      </w:r>
      <w:r w:rsidR="00957195" w:rsidRPr="00957195">
        <w:rPr>
          <w:position w:val="-24"/>
        </w:rPr>
        <w:object w:dxaOrig="880" w:dyaOrig="620" w14:anchorId="542B3E3F">
          <v:shape id="_x0000_i1027" type="#_x0000_t75" style="width:43.95pt;height:30.85pt" o:ole="">
            <v:imagedata r:id="rId12" o:title=""/>
          </v:shape>
          <o:OLEObject Type="Embed" ProgID="Equation.DSMT4" ShapeID="_x0000_i1027" DrawAspect="Content" ObjectID="_1538922381" r:id="rId13"/>
        </w:object>
      </w:r>
      <w:r w:rsidRPr="00FA0B4E">
        <w:t xml:space="preserve"> </w:t>
      </w:r>
    </w:p>
    <w:p w14:paraId="424B095B" w14:textId="77777777" w:rsidR="00C625E5" w:rsidRPr="00FA0B4E" w:rsidRDefault="00C625E5" w:rsidP="00C625E5">
      <w:pPr>
        <w:pStyle w:val="Pquestiontextmainstem"/>
      </w:pPr>
      <w:r w:rsidRPr="00FA0B4E">
        <w:t>20</w:t>
      </w:r>
      <w:r w:rsidRPr="00FA0B4E">
        <w:rPr>
          <w:rStyle w:val="Cmathsexpressions"/>
          <w:rFonts w:eastAsiaTheme="majorEastAsia"/>
        </w:rPr>
        <w:t>y</w:t>
      </w:r>
      <w:r w:rsidRPr="00FA0B4E">
        <w:t xml:space="preserve"> = 15</w:t>
      </w:r>
      <w:r w:rsidRPr="00FA0B4E">
        <w:rPr>
          <w:rStyle w:val="Cmathsexpressions"/>
          <w:rFonts w:eastAsiaTheme="majorEastAsia"/>
        </w:rPr>
        <w:t>x</w:t>
      </w:r>
      <w:r w:rsidRPr="00FA0B4E">
        <w:t xml:space="preserve"> </w:t>
      </w:r>
      <w:r w:rsidRPr="00FA0B4E">
        <w:sym w:font="Symbol" w:char="F02D"/>
      </w:r>
      <w:r w:rsidRPr="00FA0B4E">
        <w:t xml:space="preserve"> 12</w:t>
      </w:r>
    </w:p>
    <w:p w14:paraId="53B2C08C" w14:textId="14D9FC07" w:rsidR="00C625E5" w:rsidRPr="00FA0B4E" w:rsidRDefault="00C625E5" w:rsidP="00C625E5">
      <w:pPr>
        <w:pStyle w:val="Pquestiontextmainstem"/>
      </w:pPr>
      <w:r w:rsidRPr="00FA0B4E">
        <w:t>15</w:t>
      </w:r>
      <w:r w:rsidRPr="00FA0B4E">
        <w:rPr>
          <w:rStyle w:val="Cmathsexpressions"/>
          <w:rFonts w:eastAsiaTheme="majorEastAsia"/>
        </w:rPr>
        <w:t>x</w:t>
      </w:r>
      <w:r w:rsidRPr="00FA0B4E">
        <w:t xml:space="preserve"> </w:t>
      </w:r>
      <w:r w:rsidRPr="00FA0B4E">
        <w:sym w:font="Symbol" w:char="F02D"/>
      </w:r>
      <w:r w:rsidRPr="00FA0B4E">
        <w:t xml:space="preserve"> 20</w:t>
      </w:r>
      <w:r w:rsidRPr="00FA0B4E">
        <w:rPr>
          <w:rStyle w:val="Cmathsexpressions"/>
          <w:rFonts w:eastAsiaTheme="majorEastAsia"/>
        </w:rPr>
        <w:t>y</w:t>
      </w:r>
      <w:r w:rsidRPr="00FA0B4E">
        <w:t xml:space="preserve"> </w:t>
      </w:r>
      <w:r w:rsidRPr="00FA0B4E">
        <w:sym w:font="Symbol" w:char="F02D"/>
      </w:r>
      <w:r w:rsidRPr="00FA0B4E">
        <w:t xml:space="preserve"> 12</w:t>
      </w:r>
      <w:r w:rsidR="00957195">
        <w:t xml:space="preserve"> = 0</w:t>
      </w:r>
    </w:p>
    <w:p w14:paraId="0B91A88F" w14:textId="77777777" w:rsidR="00C625E5" w:rsidRPr="007C22C1" w:rsidRDefault="00C625E5" w:rsidP="007C22C1">
      <w:pPr>
        <w:pStyle w:val="Pquestionheadingmc"/>
      </w:pPr>
      <w:r w:rsidRPr="007C22C1">
        <w:t>Question 2</w:t>
      </w:r>
      <w:r w:rsidRPr="007C22C1">
        <w:tab/>
        <w:t>[1.1]</w:t>
      </w:r>
    </w:p>
    <w:p w14:paraId="6DFC266D" w14:textId="77777777" w:rsidR="00C625E5" w:rsidRPr="007C22C1" w:rsidRDefault="00C625E5" w:rsidP="007C22C1">
      <w:pPr>
        <w:rPr>
          <w:rStyle w:val="Cquestionpartlabelbold"/>
        </w:rPr>
      </w:pPr>
      <w:r w:rsidRPr="007C22C1">
        <w:rPr>
          <w:rStyle w:val="Cquestionpartlabelbold"/>
        </w:rPr>
        <w:t>C</w:t>
      </w:r>
    </w:p>
    <w:p w14:paraId="5834F0F4" w14:textId="6E0E10D3" w:rsidR="00C625E5" w:rsidRDefault="00C625E5" w:rsidP="00C625E5">
      <w:pPr>
        <w:pStyle w:val="Pquestiontextmainstem"/>
      </w:pPr>
      <w:r w:rsidRPr="00262D0A">
        <w:t xml:space="preserve">        5</w:t>
      </w:r>
      <w:r w:rsidRPr="00CB7AC5">
        <w:rPr>
          <w:rStyle w:val="Cmathsexpressions"/>
          <w:rFonts w:eastAsiaTheme="majorEastAsia"/>
        </w:rPr>
        <w:t>x</w:t>
      </w:r>
      <w:r w:rsidRPr="00262D0A">
        <w:t xml:space="preserve"> </w:t>
      </w:r>
      <w:r w:rsidRPr="00262D0A">
        <w:sym w:font="Symbol" w:char="F02D"/>
      </w:r>
      <w:r w:rsidRPr="00262D0A">
        <w:t xml:space="preserve"> 3 = 4 </w:t>
      </w:r>
      <w:r w:rsidRPr="00262D0A">
        <w:sym w:font="Symbol" w:char="F02D"/>
      </w:r>
      <w:r w:rsidRPr="00262D0A">
        <w:t xml:space="preserve"> 2</w:t>
      </w:r>
      <w:r w:rsidRPr="00CB7AC5">
        <w:rPr>
          <w:rStyle w:val="Cmathsexpressions"/>
          <w:rFonts w:eastAsiaTheme="majorEastAsia"/>
        </w:rPr>
        <w:t>x</w:t>
      </w:r>
      <w:r w:rsidR="00B00903">
        <w:br/>
      </w:r>
      <w:r w:rsidRPr="00262D0A">
        <w:t>5</w:t>
      </w:r>
      <w:r w:rsidRPr="00CB7AC5">
        <w:rPr>
          <w:rStyle w:val="Cmathsexpressions"/>
          <w:rFonts w:eastAsiaTheme="majorEastAsia"/>
        </w:rPr>
        <w:t>x</w:t>
      </w:r>
      <w:r w:rsidRPr="00262D0A">
        <w:t xml:space="preserve"> + 2</w:t>
      </w:r>
      <w:r w:rsidRPr="00CB7AC5">
        <w:rPr>
          <w:rStyle w:val="Cmathsexpressions"/>
          <w:rFonts w:eastAsiaTheme="majorEastAsia"/>
        </w:rPr>
        <w:t>x</w:t>
      </w:r>
      <w:r w:rsidRPr="00262D0A">
        <w:t xml:space="preserve"> </w:t>
      </w:r>
      <w:r w:rsidRPr="00262D0A">
        <w:sym w:font="Symbol" w:char="F02D"/>
      </w:r>
      <w:r w:rsidRPr="00262D0A">
        <w:t xml:space="preserve"> 3 = 4</w:t>
      </w:r>
      <w:r w:rsidR="00B00903">
        <w:br/>
      </w:r>
      <w:r w:rsidRPr="00262D0A">
        <w:t xml:space="preserve">        7</w:t>
      </w:r>
      <w:r w:rsidRPr="00CB7AC5">
        <w:rPr>
          <w:rStyle w:val="Cmathsexpressions"/>
          <w:rFonts w:eastAsiaTheme="majorEastAsia"/>
        </w:rPr>
        <w:t>x</w:t>
      </w:r>
      <w:r w:rsidRPr="00262D0A">
        <w:t xml:space="preserve"> </w:t>
      </w:r>
      <w:r w:rsidRPr="00262D0A">
        <w:sym w:font="Symbol" w:char="F02D"/>
      </w:r>
      <w:r w:rsidRPr="00262D0A">
        <w:t xml:space="preserve"> 3 = 4</w:t>
      </w:r>
      <w:r w:rsidR="00B00903">
        <w:br/>
      </w:r>
      <w:r w:rsidRPr="00262D0A">
        <w:t xml:space="preserve">  7</w:t>
      </w:r>
      <w:r w:rsidRPr="00CB7AC5">
        <w:rPr>
          <w:rStyle w:val="Cmathsexpressions"/>
          <w:rFonts w:eastAsiaTheme="majorEastAsia"/>
        </w:rPr>
        <w:t>x</w:t>
      </w:r>
      <w:r w:rsidRPr="00262D0A">
        <w:t xml:space="preserve"> = 7</w:t>
      </w:r>
      <w:r w:rsidR="00B00903">
        <w:br/>
      </w:r>
      <w:r w:rsidRPr="00CB7AC5">
        <w:rPr>
          <w:rStyle w:val="Cmathsexpressions"/>
          <w:rFonts w:eastAsiaTheme="majorEastAsia"/>
        </w:rPr>
        <w:t xml:space="preserve">    x</w:t>
      </w:r>
      <w:r w:rsidRPr="00262D0A">
        <w:t xml:space="preserve"> = 1</w:t>
      </w:r>
    </w:p>
    <w:p w14:paraId="4E6C80DA" w14:textId="77777777" w:rsidR="00FA0B4E" w:rsidRPr="007C22C1" w:rsidRDefault="00FA0B4E" w:rsidP="007C22C1">
      <w:pPr>
        <w:pStyle w:val="Pquestionheadingmc"/>
      </w:pPr>
      <w:r w:rsidRPr="007C22C1">
        <w:t>Question 3</w:t>
      </w:r>
      <w:r w:rsidRPr="007C22C1">
        <w:tab/>
        <w:t>[1.5]</w:t>
      </w:r>
    </w:p>
    <w:p w14:paraId="38E28E9B" w14:textId="77777777" w:rsidR="00C625E5" w:rsidRPr="007C22C1" w:rsidRDefault="00C625E5" w:rsidP="007C22C1">
      <w:pPr>
        <w:rPr>
          <w:rStyle w:val="Cquestionpartlabelbold"/>
        </w:rPr>
      </w:pPr>
      <w:r w:rsidRPr="007C22C1">
        <w:rPr>
          <w:rStyle w:val="Cquestionpartlabelbold"/>
        </w:rPr>
        <w:t>D</w:t>
      </w:r>
    </w:p>
    <w:p w14:paraId="6685A547" w14:textId="7D111886" w:rsidR="00C625E5" w:rsidRDefault="00C625E5" w:rsidP="00C625E5">
      <w:pPr>
        <w:pStyle w:val="Pquestiontextmainstem"/>
      </w:pPr>
      <w:r w:rsidRPr="00262D0A">
        <w:t>A full circle means included, an open circle means not included</w:t>
      </w:r>
      <w:r w:rsidR="00FD00A1">
        <w:t>.</w:t>
      </w:r>
    </w:p>
    <w:p w14:paraId="6C7E5F7D" w14:textId="77777777" w:rsidR="00FA0B4E" w:rsidRPr="007C22C1" w:rsidRDefault="00FA0B4E" w:rsidP="007C22C1">
      <w:pPr>
        <w:pStyle w:val="Pquestionheadingmc"/>
      </w:pPr>
      <w:r w:rsidRPr="007C22C1">
        <w:t>Question 4</w:t>
      </w:r>
      <w:r w:rsidRPr="007C22C1">
        <w:tab/>
        <w:t>[2.2]</w:t>
      </w:r>
    </w:p>
    <w:p w14:paraId="3750C81D" w14:textId="77777777" w:rsidR="00C625E5" w:rsidRPr="007C22C1" w:rsidRDefault="00C625E5" w:rsidP="007C22C1">
      <w:pPr>
        <w:rPr>
          <w:rStyle w:val="Cquestionpartlabelbold"/>
        </w:rPr>
      </w:pPr>
      <w:r w:rsidRPr="007C22C1">
        <w:rPr>
          <w:rStyle w:val="Cquestionpartlabelbold"/>
        </w:rPr>
        <w:t>B</w:t>
      </w:r>
    </w:p>
    <w:p w14:paraId="4CCDAB8C" w14:textId="56F527B2" w:rsidR="00C625E5" w:rsidRDefault="00C625E5" w:rsidP="00C625E5">
      <w:pPr>
        <w:pStyle w:val="Pquestiontextmainstem"/>
      </w:pPr>
      <w:r>
        <w:t xml:space="preserve">IQR = upper quartile </w:t>
      </w:r>
      <w:r>
        <w:sym w:font="Symbol" w:char="F02D"/>
      </w:r>
      <w:r>
        <w:t xml:space="preserve"> lower quartile</w:t>
      </w:r>
      <w:r>
        <w:tab/>
        <w:t xml:space="preserve"> (these are the values on the ends of the box)</w:t>
      </w:r>
      <w:r w:rsidR="00B00903">
        <w:br/>
      </w:r>
      <w:r>
        <w:t xml:space="preserve">= 6 </w:t>
      </w:r>
      <w:r>
        <w:sym w:font="Symbol" w:char="F02D"/>
      </w:r>
      <w:r>
        <w:t xml:space="preserve"> 2</w:t>
      </w:r>
      <w:r w:rsidR="00B00903">
        <w:br/>
      </w:r>
      <w:r>
        <w:t>= 4</w:t>
      </w:r>
    </w:p>
    <w:p w14:paraId="04144977" w14:textId="77777777" w:rsidR="00FA0B4E" w:rsidRPr="007C22C1" w:rsidRDefault="00FA0B4E" w:rsidP="007C22C1">
      <w:pPr>
        <w:pStyle w:val="Pquestionheadingmc"/>
      </w:pPr>
      <w:r w:rsidRPr="007C22C1">
        <w:t>Question 5</w:t>
      </w:r>
      <w:r w:rsidRPr="007C22C1">
        <w:tab/>
        <w:t>[2.3]</w:t>
      </w:r>
    </w:p>
    <w:p w14:paraId="365063F1" w14:textId="77777777" w:rsidR="00C625E5" w:rsidRPr="007C22C1" w:rsidRDefault="00C625E5" w:rsidP="007C22C1">
      <w:pPr>
        <w:rPr>
          <w:rStyle w:val="Cquestionpartlabelbold"/>
        </w:rPr>
      </w:pPr>
      <w:r w:rsidRPr="007C22C1">
        <w:rPr>
          <w:rStyle w:val="Cquestionpartlabelbold"/>
        </w:rPr>
        <w:t>D</w:t>
      </w:r>
    </w:p>
    <w:p w14:paraId="1923A244" w14:textId="77777777" w:rsidR="00C625E5" w:rsidRDefault="00C625E5" w:rsidP="00C625E5">
      <w:pPr>
        <w:pStyle w:val="Pquestiontextmainstem"/>
      </w:pPr>
      <w:r w:rsidRPr="00501E58">
        <w:t xml:space="preserve">There are 25 dots; the median is the 13th dot. The lower quartile is between the 6th and 7th dots. These are both 157. This eliminates </w:t>
      </w:r>
      <w:r w:rsidRPr="001B4349">
        <w:rPr>
          <w:rStyle w:val="Cquestionpartlabelbold"/>
        </w:rPr>
        <w:t>A</w:t>
      </w:r>
      <w:r>
        <w:t>.</w:t>
      </w:r>
    </w:p>
    <w:p w14:paraId="201123A6" w14:textId="77341A96" w:rsidR="00FA0B4E" w:rsidRPr="007C22C1" w:rsidRDefault="00FA0B4E" w:rsidP="00852AE6">
      <w:pPr>
        <w:pStyle w:val="Pquestionheadingmc"/>
      </w:pPr>
      <w:r w:rsidRPr="007C22C1">
        <w:lastRenderedPageBreak/>
        <w:t>Question 6</w:t>
      </w:r>
      <w:r w:rsidRPr="007C22C1">
        <w:tab/>
        <w:t>[2.</w:t>
      </w:r>
      <w:r w:rsidR="00957195">
        <w:t>8</w:t>
      </w:r>
      <w:r w:rsidRPr="007C22C1">
        <w:t>]</w:t>
      </w:r>
      <w:r w:rsidR="00852AE6">
        <w:t xml:space="preserve"> </w:t>
      </w:r>
      <w:r w:rsidR="00852AE6">
        <w:rPr>
          <w:highlight w:val="lightGray"/>
        </w:rPr>
        <w:t>[10A]</w:t>
      </w:r>
    </w:p>
    <w:p w14:paraId="4288B41B" w14:textId="77777777" w:rsidR="00C625E5" w:rsidRPr="007C22C1" w:rsidRDefault="00C625E5" w:rsidP="00852AE6">
      <w:pPr>
        <w:keepNext/>
        <w:rPr>
          <w:rStyle w:val="Cquestionpartlabelbold"/>
        </w:rPr>
      </w:pPr>
      <w:r w:rsidRPr="007C22C1">
        <w:rPr>
          <w:rStyle w:val="Cquestionpartlabelbold"/>
        </w:rPr>
        <w:t>B</w:t>
      </w:r>
    </w:p>
    <w:p w14:paraId="11724DFF" w14:textId="77777777" w:rsidR="00C625E5" w:rsidRPr="00501E58" w:rsidRDefault="00C625E5" w:rsidP="00852AE6">
      <w:pPr>
        <w:pStyle w:val="Pquestiontextmainstem"/>
        <w:keepNext/>
      </w:pPr>
      <w:r w:rsidRPr="00501E58">
        <w:t>Using technology find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042"/>
        <w:gridCol w:w="1276"/>
        <w:gridCol w:w="1417"/>
      </w:tblGrid>
      <w:tr w:rsidR="00C625E5" w:rsidRPr="00501E58" w14:paraId="7275049F" w14:textId="77777777" w:rsidTr="00852AE6">
        <w:tc>
          <w:tcPr>
            <w:tcW w:w="2042" w:type="dxa"/>
            <w:tcBorders>
              <w:top w:val="nil"/>
              <w:left w:val="nil"/>
            </w:tcBorders>
          </w:tcPr>
          <w:p w14:paraId="6926EF79" w14:textId="77777777" w:rsidR="00C625E5" w:rsidRPr="00501E58" w:rsidRDefault="00C625E5" w:rsidP="00852AE6">
            <w:pPr>
              <w:pStyle w:val="Pquestiontextmainstem"/>
              <w:spacing w:after="0"/>
            </w:pPr>
          </w:p>
        </w:tc>
        <w:tc>
          <w:tcPr>
            <w:tcW w:w="1276" w:type="dxa"/>
          </w:tcPr>
          <w:p w14:paraId="15BDEBDF" w14:textId="77777777" w:rsidR="00C625E5" w:rsidRPr="008874E9" w:rsidRDefault="00C625E5" w:rsidP="00852AE6">
            <w:pPr>
              <w:pStyle w:val="Pquestiontextmainstem"/>
              <w:spacing w:after="0"/>
              <w:jc w:val="center"/>
              <w:rPr>
                <w:rStyle w:val="Cquestionpartlabelbold"/>
              </w:rPr>
            </w:pPr>
            <w:r w:rsidRPr="008874E9">
              <w:rPr>
                <w:rStyle w:val="Cquestionpartlabelbold"/>
              </w:rPr>
              <w:t>Actual</w:t>
            </w:r>
          </w:p>
        </w:tc>
        <w:tc>
          <w:tcPr>
            <w:tcW w:w="1417" w:type="dxa"/>
          </w:tcPr>
          <w:p w14:paraId="320E879B" w14:textId="77777777" w:rsidR="00C625E5" w:rsidRPr="008874E9" w:rsidRDefault="00C625E5" w:rsidP="00852AE6">
            <w:pPr>
              <w:pStyle w:val="Pquestiontextmainstem"/>
              <w:spacing w:after="0"/>
              <w:jc w:val="center"/>
              <w:rPr>
                <w:rStyle w:val="Cquestionpartlabelbold"/>
              </w:rPr>
            </w:pPr>
            <w:r w:rsidRPr="008874E9">
              <w:rPr>
                <w:rStyle w:val="Cquestionpartlabelbold"/>
              </w:rPr>
              <w:t>Calculated</w:t>
            </w:r>
          </w:p>
        </w:tc>
      </w:tr>
      <w:tr w:rsidR="00C625E5" w:rsidRPr="00501E58" w14:paraId="0ED1361A" w14:textId="77777777" w:rsidTr="00852AE6">
        <w:tc>
          <w:tcPr>
            <w:tcW w:w="2042" w:type="dxa"/>
          </w:tcPr>
          <w:p w14:paraId="0E3F3443" w14:textId="276FC4B6" w:rsidR="00C625E5" w:rsidRPr="008874E9" w:rsidRDefault="00171BF1" w:rsidP="00852AE6">
            <w:pPr>
              <w:pStyle w:val="Pquestiontextmainstem"/>
              <w:spacing w:after="0"/>
              <w:rPr>
                <w:rStyle w:val="Cquestionpartlabelbold"/>
              </w:rPr>
            </w:pPr>
            <w:r w:rsidRPr="008874E9">
              <w:rPr>
                <w:rStyle w:val="Cquestionpartlabelbold"/>
              </w:rPr>
              <w:t>M</w:t>
            </w:r>
            <w:r w:rsidR="00C625E5" w:rsidRPr="008874E9">
              <w:rPr>
                <w:rStyle w:val="Cquestionpartlabelbold"/>
              </w:rPr>
              <w:t>ean</w:t>
            </w:r>
          </w:p>
        </w:tc>
        <w:tc>
          <w:tcPr>
            <w:tcW w:w="1276" w:type="dxa"/>
          </w:tcPr>
          <w:p w14:paraId="29C4A26B" w14:textId="77777777" w:rsidR="00C625E5" w:rsidRPr="00501E58" w:rsidRDefault="00C625E5" w:rsidP="00852AE6">
            <w:pPr>
              <w:pStyle w:val="Pquestiontextmainstem"/>
              <w:spacing w:after="0"/>
              <w:jc w:val="center"/>
            </w:pPr>
            <w:r w:rsidRPr="00501E58">
              <w:t>2.1857</w:t>
            </w:r>
          </w:p>
        </w:tc>
        <w:tc>
          <w:tcPr>
            <w:tcW w:w="1417" w:type="dxa"/>
          </w:tcPr>
          <w:p w14:paraId="77979F8F" w14:textId="77777777" w:rsidR="00C625E5" w:rsidRPr="00501E58" w:rsidRDefault="00C625E5" w:rsidP="00852AE6">
            <w:pPr>
              <w:pStyle w:val="Pquestiontextmainstem"/>
              <w:spacing w:after="0"/>
              <w:jc w:val="center"/>
            </w:pPr>
            <w:r w:rsidRPr="00501E58">
              <w:t>2.4428</w:t>
            </w:r>
          </w:p>
        </w:tc>
      </w:tr>
      <w:tr w:rsidR="00C625E5" w:rsidRPr="00501E58" w14:paraId="7D07F717" w14:textId="77777777" w:rsidTr="00852AE6">
        <w:tc>
          <w:tcPr>
            <w:tcW w:w="2042" w:type="dxa"/>
          </w:tcPr>
          <w:p w14:paraId="0B152E62" w14:textId="6FCCD711" w:rsidR="00C625E5" w:rsidRPr="008874E9" w:rsidRDefault="00171BF1" w:rsidP="00852AE6">
            <w:pPr>
              <w:pStyle w:val="Pquestiontextmainstem"/>
              <w:spacing w:after="0"/>
              <w:rPr>
                <w:rStyle w:val="Cquestionpartlabelbold"/>
              </w:rPr>
            </w:pPr>
            <w:r w:rsidRPr="008874E9">
              <w:rPr>
                <w:rStyle w:val="Cquestionpartlabelbold"/>
              </w:rPr>
              <w:t>S</w:t>
            </w:r>
            <w:r w:rsidR="00C625E5" w:rsidRPr="008874E9">
              <w:rPr>
                <w:rStyle w:val="Cquestionpartlabelbold"/>
              </w:rPr>
              <w:t>tandard deviation</w:t>
            </w:r>
          </w:p>
        </w:tc>
        <w:tc>
          <w:tcPr>
            <w:tcW w:w="1276" w:type="dxa"/>
          </w:tcPr>
          <w:p w14:paraId="46A11C26" w14:textId="77777777" w:rsidR="00C625E5" w:rsidRPr="00501E58" w:rsidRDefault="00C625E5" w:rsidP="00852AE6">
            <w:pPr>
              <w:pStyle w:val="Pquestiontextmainstem"/>
              <w:spacing w:after="0"/>
              <w:jc w:val="center"/>
            </w:pPr>
            <w:r w:rsidRPr="00501E58">
              <w:t>3.3928</w:t>
            </w:r>
          </w:p>
        </w:tc>
        <w:tc>
          <w:tcPr>
            <w:tcW w:w="1417" w:type="dxa"/>
          </w:tcPr>
          <w:p w14:paraId="2DC1C0A3" w14:textId="77777777" w:rsidR="00C625E5" w:rsidRPr="00501E58" w:rsidRDefault="00C625E5" w:rsidP="00852AE6">
            <w:pPr>
              <w:pStyle w:val="Pquestiontextmainstem"/>
              <w:spacing w:after="0"/>
              <w:jc w:val="center"/>
            </w:pPr>
            <w:r w:rsidRPr="00501E58">
              <w:t>3.3841</w:t>
            </w:r>
          </w:p>
        </w:tc>
      </w:tr>
    </w:tbl>
    <w:p w14:paraId="7C8FD098" w14:textId="77777777" w:rsidR="00FA0B4E" w:rsidRPr="007C22C1" w:rsidRDefault="00FA0B4E" w:rsidP="007C22C1">
      <w:pPr>
        <w:pStyle w:val="Pquestionheadingmc"/>
      </w:pPr>
      <w:r w:rsidRPr="007C22C1">
        <w:t>Question 7</w:t>
      </w:r>
      <w:r w:rsidRPr="007C22C1">
        <w:tab/>
        <w:t>[3.1]</w:t>
      </w:r>
    </w:p>
    <w:p w14:paraId="46E6738E" w14:textId="77777777" w:rsidR="00C625E5" w:rsidRPr="007C22C1" w:rsidRDefault="00C625E5" w:rsidP="007C22C1">
      <w:pPr>
        <w:rPr>
          <w:rStyle w:val="Cquestionpartlabelbold"/>
        </w:rPr>
      </w:pPr>
      <w:r w:rsidRPr="007C22C1">
        <w:rPr>
          <w:rStyle w:val="Cquestionpartlabelbold"/>
        </w:rPr>
        <w:t>C</w:t>
      </w:r>
    </w:p>
    <w:p w14:paraId="11EBEB6D" w14:textId="77777777" w:rsidR="00C625E5" w:rsidRPr="00262D0A" w:rsidRDefault="00C625E5" w:rsidP="00C625E5">
      <w:pPr>
        <w:pStyle w:val="Pquestiontextmainstem"/>
      </w:pPr>
      <w:r w:rsidRPr="00262D0A">
        <w:t>(2</w:t>
      </w:r>
      <w:r w:rsidRPr="00CB7AC5">
        <w:rPr>
          <w:rStyle w:val="Cmathsexpressions"/>
          <w:rFonts w:eastAsiaTheme="majorEastAsia"/>
        </w:rPr>
        <w:t>x</w:t>
      </w:r>
      <w:r w:rsidRPr="00262D0A">
        <w:t xml:space="preserve"> + 1)(3</w:t>
      </w:r>
      <w:r w:rsidRPr="00CB7AC5">
        <w:rPr>
          <w:rStyle w:val="Cmathsexpressions"/>
          <w:rFonts w:eastAsiaTheme="majorEastAsia"/>
        </w:rPr>
        <w:t>x</w:t>
      </w:r>
      <w:r w:rsidRPr="00262D0A">
        <w:t xml:space="preserve"> </w:t>
      </w:r>
      <w:r w:rsidRPr="00262D0A">
        <w:sym w:font="Symbol" w:char="F02D"/>
      </w:r>
      <w:r w:rsidRPr="00262D0A">
        <w:t xml:space="preserve"> 1)(</w:t>
      </w:r>
      <w:r w:rsidRPr="00CB7AC5">
        <w:rPr>
          <w:rStyle w:val="Cmathsexpressions"/>
          <w:rFonts w:eastAsiaTheme="majorEastAsia"/>
        </w:rPr>
        <w:t>x</w:t>
      </w:r>
      <w:r w:rsidRPr="00262D0A">
        <w:t xml:space="preserve"> + 2) </w:t>
      </w:r>
    </w:p>
    <w:p w14:paraId="22B36A19" w14:textId="77777777" w:rsidR="00C625E5" w:rsidRPr="00262D0A" w:rsidRDefault="00C625E5" w:rsidP="00C625E5">
      <w:pPr>
        <w:pStyle w:val="Pquestiontextmainstem"/>
      </w:pPr>
      <w:r w:rsidRPr="00262D0A">
        <w:t>= (2</w:t>
      </w:r>
      <w:r w:rsidRPr="00CB7AC5">
        <w:rPr>
          <w:rStyle w:val="Cmathsexpressions"/>
          <w:rFonts w:eastAsiaTheme="majorEastAsia"/>
        </w:rPr>
        <w:t>x</w:t>
      </w:r>
      <w:r w:rsidRPr="00262D0A">
        <w:t xml:space="preserve"> + 1)(3</w:t>
      </w:r>
      <w:r w:rsidRPr="00CB7AC5">
        <w:rPr>
          <w:rStyle w:val="Cmathsexpressions"/>
          <w:rFonts w:eastAsiaTheme="majorEastAsia"/>
        </w:rPr>
        <w:t>x</w:t>
      </w:r>
      <w:r w:rsidRPr="00E45FE3">
        <w:rPr>
          <w:rStyle w:val="Csuperscript"/>
        </w:rPr>
        <w:t>2</w:t>
      </w:r>
      <w:r w:rsidRPr="00262D0A">
        <w:t xml:space="preserve"> + 6</w:t>
      </w:r>
      <w:r w:rsidRPr="00CB7AC5">
        <w:rPr>
          <w:rStyle w:val="Cmathsexpressions"/>
          <w:rFonts w:eastAsiaTheme="majorEastAsia"/>
        </w:rPr>
        <w:t>x</w:t>
      </w:r>
      <w:r w:rsidRPr="00262D0A">
        <w:t xml:space="preserve"> </w:t>
      </w:r>
      <w:r w:rsidRPr="00262D0A">
        <w:sym w:font="Symbol" w:char="F02D"/>
      </w:r>
      <w:r w:rsidRPr="00262D0A">
        <w:t xml:space="preserve"> </w:t>
      </w:r>
      <w:r w:rsidRPr="00CB7AC5">
        <w:rPr>
          <w:rStyle w:val="Cmathsexpressions"/>
          <w:rFonts w:eastAsiaTheme="majorEastAsia"/>
        </w:rPr>
        <w:t>x</w:t>
      </w:r>
      <w:r w:rsidRPr="00262D0A">
        <w:t xml:space="preserve"> </w:t>
      </w:r>
      <w:r w:rsidRPr="00262D0A">
        <w:sym w:font="Symbol" w:char="F02D"/>
      </w:r>
      <w:r w:rsidRPr="00262D0A">
        <w:t xml:space="preserve"> 2)</w:t>
      </w:r>
    </w:p>
    <w:p w14:paraId="57FA0F15" w14:textId="77777777" w:rsidR="00C625E5" w:rsidRPr="00262D0A" w:rsidRDefault="00C625E5" w:rsidP="00C625E5">
      <w:pPr>
        <w:pStyle w:val="Pquestiontextmainstem"/>
      </w:pPr>
      <w:r w:rsidRPr="00262D0A">
        <w:t>= (2</w:t>
      </w:r>
      <w:r w:rsidRPr="00CB7AC5">
        <w:rPr>
          <w:rStyle w:val="Cmathsexpressions"/>
          <w:rFonts w:eastAsiaTheme="majorEastAsia"/>
        </w:rPr>
        <w:t>x</w:t>
      </w:r>
      <w:r w:rsidRPr="00262D0A">
        <w:t xml:space="preserve"> + 1)(3</w:t>
      </w:r>
      <w:r w:rsidRPr="00CB7AC5">
        <w:rPr>
          <w:rStyle w:val="Cmathsexpressions"/>
          <w:rFonts w:eastAsiaTheme="majorEastAsia"/>
        </w:rPr>
        <w:t>x</w:t>
      </w:r>
      <w:r w:rsidRPr="00E45FE3">
        <w:rPr>
          <w:rStyle w:val="Csuperscript"/>
        </w:rPr>
        <w:t>2</w:t>
      </w:r>
      <w:r w:rsidRPr="00262D0A">
        <w:t xml:space="preserve"> + 5</w:t>
      </w:r>
      <w:r w:rsidRPr="00CB7AC5">
        <w:rPr>
          <w:rStyle w:val="Cmathsexpressions"/>
          <w:rFonts w:eastAsiaTheme="majorEastAsia"/>
        </w:rPr>
        <w:t>x</w:t>
      </w:r>
      <w:r w:rsidRPr="00262D0A">
        <w:t xml:space="preserve"> </w:t>
      </w:r>
      <w:r w:rsidRPr="00262D0A">
        <w:sym w:font="Symbol" w:char="F02D"/>
      </w:r>
      <w:r w:rsidRPr="00262D0A">
        <w:t xml:space="preserve"> 2)</w:t>
      </w:r>
    </w:p>
    <w:p w14:paraId="2F2175D7" w14:textId="77777777" w:rsidR="00C625E5" w:rsidRPr="00262D0A" w:rsidRDefault="00C625E5" w:rsidP="00C625E5">
      <w:pPr>
        <w:pStyle w:val="Pquestiontextmainstem"/>
      </w:pPr>
      <w:r w:rsidRPr="00262D0A">
        <w:t>= 6</w:t>
      </w:r>
      <w:r w:rsidRPr="00CB7AC5">
        <w:rPr>
          <w:rStyle w:val="Cmathsexpressions"/>
          <w:rFonts w:eastAsiaTheme="majorEastAsia"/>
        </w:rPr>
        <w:t>x</w:t>
      </w:r>
      <w:r w:rsidRPr="00E45FE3">
        <w:rPr>
          <w:rStyle w:val="Csuperscript"/>
        </w:rPr>
        <w:t>3</w:t>
      </w:r>
      <w:r w:rsidRPr="00262D0A">
        <w:t xml:space="preserve"> + 10</w:t>
      </w:r>
      <w:r w:rsidRPr="00CB7AC5">
        <w:rPr>
          <w:rStyle w:val="Cmathsexpressions"/>
          <w:rFonts w:eastAsiaTheme="majorEastAsia"/>
        </w:rPr>
        <w:t>x</w:t>
      </w:r>
      <w:r w:rsidRPr="00E45FE3">
        <w:rPr>
          <w:rStyle w:val="Csuperscript"/>
        </w:rPr>
        <w:t>2</w:t>
      </w:r>
      <w:r w:rsidRPr="00262D0A">
        <w:t xml:space="preserve"> </w:t>
      </w:r>
      <w:r w:rsidRPr="00262D0A">
        <w:sym w:font="Symbol" w:char="F02D"/>
      </w:r>
      <w:r w:rsidRPr="00262D0A">
        <w:t xml:space="preserve"> 4</w:t>
      </w:r>
      <w:r w:rsidRPr="00CB7AC5">
        <w:rPr>
          <w:rStyle w:val="Cmathsexpressions"/>
          <w:rFonts w:eastAsiaTheme="majorEastAsia"/>
        </w:rPr>
        <w:t>x</w:t>
      </w:r>
      <w:r w:rsidRPr="00262D0A">
        <w:t xml:space="preserve"> + 3</w:t>
      </w:r>
      <w:r w:rsidRPr="00CB7AC5">
        <w:rPr>
          <w:rStyle w:val="Cmathsexpressions"/>
          <w:rFonts w:eastAsiaTheme="majorEastAsia"/>
        </w:rPr>
        <w:t>x</w:t>
      </w:r>
      <w:r w:rsidRPr="00E45FE3">
        <w:rPr>
          <w:rStyle w:val="Csuperscript"/>
        </w:rPr>
        <w:t>2</w:t>
      </w:r>
      <w:r w:rsidRPr="00262D0A">
        <w:t xml:space="preserve"> + 5</w:t>
      </w:r>
      <w:r w:rsidRPr="00CB7AC5">
        <w:rPr>
          <w:rStyle w:val="Cmathsexpressions"/>
          <w:rFonts w:eastAsiaTheme="majorEastAsia"/>
        </w:rPr>
        <w:t>x</w:t>
      </w:r>
      <w:r w:rsidRPr="00262D0A">
        <w:t xml:space="preserve"> </w:t>
      </w:r>
      <w:r w:rsidRPr="00262D0A">
        <w:sym w:font="Symbol" w:char="F02D"/>
      </w:r>
      <w:r w:rsidRPr="00262D0A">
        <w:t xml:space="preserve"> 2</w:t>
      </w:r>
    </w:p>
    <w:p w14:paraId="31B29172" w14:textId="77777777" w:rsidR="00C625E5" w:rsidRDefault="00C625E5" w:rsidP="00C625E5">
      <w:pPr>
        <w:pStyle w:val="Pquestiontextmainstem"/>
      </w:pPr>
      <w:r w:rsidRPr="00262D0A">
        <w:t>= 6</w:t>
      </w:r>
      <w:r w:rsidRPr="00CB7AC5">
        <w:rPr>
          <w:rStyle w:val="Cmathsexpressions"/>
          <w:rFonts w:eastAsiaTheme="majorEastAsia"/>
        </w:rPr>
        <w:t>x</w:t>
      </w:r>
      <w:r w:rsidRPr="00E45FE3">
        <w:rPr>
          <w:rStyle w:val="Csuperscript"/>
        </w:rPr>
        <w:t>3</w:t>
      </w:r>
      <w:r w:rsidRPr="00262D0A">
        <w:t xml:space="preserve"> + 13</w:t>
      </w:r>
      <w:r w:rsidRPr="00CB7AC5">
        <w:rPr>
          <w:rStyle w:val="Cmathsexpressions"/>
          <w:rFonts w:eastAsiaTheme="majorEastAsia"/>
        </w:rPr>
        <w:t>x</w:t>
      </w:r>
      <w:r w:rsidRPr="00E45FE3">
        <w:rPr>
          <w:rStyle w:val="Csuperscript"/>
        </w:rPr>
        <w:t>2</w:t>
      </w:r>
      <w:r w:rsidRPr="00262D0A">
        <w:t xml:space="preserve"> + </w:t>
      </w:r>
      <w:r w:rsidRPr="00CB7AC5">
        <w:rPr>
          <w:rStyle w:val="Cmathsexpressions"/>
          <w:rFonts w:eastAsiaTheme="majorEastAsia"/>
        </w:rPr>
        <w:t>x</w:t>
      </w:r>
      <w:r w:rsidRPr="00262D0A">
        <w:t xml:space="preserve"> </w:t>
      </w:r>
      <w:r w:rsidRPr="00262D0A">
        <w:sym w:font="Symbol" w:char="F02D"/>
      </w:r>
      <w:r w:rsidRPr="00262D0A">
        <w:t xml:space="preserve"> 2</w:t>
      </w:r>
    </w:p>
    <w:p w14:paraId="6D719AD0" w14:textId="77777777" w:rsidR="00FA0B4E" w:rsidRPr="007C22C1" w:rsidRDefault="00FA0B4E" w:rsidP="007C22C1">
      <w:pPr>
        <w:pStyle w:val="Pquestionheadingmc"/>
      </w:pPr>
      <w:r w:rsidRPr="007C22C1">
        <w:t>Question 8</w:t>
      </w:r>
      <w:r w:rsidRPr="007C22C1">
        <w:tab/>
        <w:t>[3.5]</w:t>
      </w:r>
    </w:p>
    <w:p w14:paraId="70945111" w14:textId="77777777" w:rsidR="00C625E5" w:rsidRPr="007C22C1" w:rsidRDefault="00C625E5" w:rsidP="007C22C1">
      <w:pPr>
        <w:rPr>
          <w:rStyle w:val="Cquestionpartlabelbold"/>
        </w:rPr>
      </w:pPr>
      <w:r w:rsidRPr="007C22C1">
        <w:rPr>
          <w:rStyle w:val="Cquestionpartlabelbold"/>
        </w:rPr>
        <w:t>D</w:t>
      </w:r>
    </w:p>
    <w:p w14:paraId="04F6E646" w14:textId="77777777" w:rsidR="00C625E5" w:rsidRPr="00262D0A" w:rsidRDefault="00C625E5" w:rsidP="00C625E5">
      <w:pPr>
        <w:pStyle w:val="Pquestiontextmainstem"/>
      </w:pPr>
      <w:r w:rsidRPr="00CB7AC5">
        <w:rPr>
          <w:rStyle w:val="Cmathsexpressions"/>
          <w:rFonts w:eastAsiaTheme="majorEastAsia"/>
        </w:rPr>
        <w:t>A</w:t>
      </w:r>
      <w:r w:rsidRPr="00262D0A">
        <w:t xml:space="preserve"> </w:t>
      </w:r>
      <w:r w:rsidRPr="00262D0A">
        <w:sym w:font="Symbol" w:char="F02D"/>
      </w:r>
      <w:r w:rsidRPr="00262D0A">
        <w:t xml:space="preserve"> </w:t>
      </w:r>
      <w:r w:rsidRPr="00CB7AC5">
        <w:rPr>
          <w:rStyle w:val="Cmathsexpressions"/>
          <w:rFonts w:eastAsiaTheme="majorEastAsia"/>
        </w:rPr>
        <w:t>B</w:t>
      </w:r>
      <w:r w:rsidRPr="00262D0A">
        <w:tab/>
        <w:t>= 3</w:t>
      </w:r>
      <w:r w:rsidRPr="00CB7AC5">
        <w:rPr>
          <w:rStyle w:val="Cmathsexpressions"/>
          <w:rFonts w:eastAsiaTheme="majorEastAsia"/>
        </w:rPr>
        <w:t>a</w:t>
      </w:r>
      <w:r w:rsidRPr="00E45FE3">
        <w:rPr>
          <w:rStyle w:val="Csuperscript"/>
        </w:rPr>
        <w:t>2</w:t>
      </w:r>
      <w:r w:rsidRPr="00262D0A">
        <w:t xml:space="preserve"> + 7</w:t>
      </w:r>
      <w:r w:rsidRPr="00CB7AC5">
        <w:rPr>
          <w:rStyle w:val="Cmathsexpressions"/>
          <w:rFonts w:eastAsiaTheme="majorEastAsia"/>
        </w:rPr>
        <w:t>a</w:t>
      </w:r>
      <w:r w:rsidRPr="00262D0A">
        <w:t xml:space="preserve"> </w:t>
      </w:r>
      <w:r w:rsidRPr="00262D0A">
        <w:sym w:font="Symbol" w:char="F02D"/>
      </w:r>
      <w:r w:rsidRPr="00262D0A">
        <w:t xml:space="preserve"> 12 </w:t>
      </w:r>
      <w:r w:rsidRPr="00262D0A">
        <w:sym w:font="Symbol" w:char="F02D"/>
      </w:r>
      <w:r w:rsidRPr="00262D0A">
        <w:t xml:space="preserve"> (2</w:t>
      </w:r>
      <w:r w:rsidRPr="00CB7AC5">
        <w:rPr>
          <w:rStyle w:val="Cmathsexpressions"/>
          <w:rFonts w:eastAsiaTheme="majorEastAsia"/>
        </w:rPr>
        <w:t>a</w:t>
      </w:r>
      <w:r w:rsidRPr="00E45FE3">
        <w:rPr>
          <w:rStyle w:val="Csuperscript"/>
        </w:rPr>
        <w:t>2</w:t>
      </w:r>
      <w:r w:rsidRPr="00262D0A">
        <w:t xml:space="preserve"> + 12</w:t>
      </w:r>
      <w:r w:rsidRPr="00CB7AC5">
        <w:rPr>
          <w:rStyle w:val="Cmathsexpressions"/>
          <w:rFonts w:eastAsiaTheme="majorEastAsia"/>
        </w:rPr>
        <w:t>a</w:t>
      </w:r>
      <w:r w:rsidRPr="00262D0A">
        <w:t xml:space="preserve"> + 2)</w:t>
      </w:r>
    </w:p>
    <w:p w14:paraId="0EECD0E4" w14:textId="77777777" w:rsidR="00C625E5" w:rsidRPr="00262D0A" w:rsidRDefault="00C625E5" w:rsidP="00C625E5">
      <w:pPr>
        <w:pStyle w:val="Pquestiontextmainstem"/>
      </w:pPr>
      <w:r w:rsidRPr="00262D0A">
        <w:t>= 3</w:t>
      </w:r>
      <w:r w:rsidRPr="00CB7AC5">
        <w:rPr>
          <w:rStyle w:val="Cmathsexpressions"/>
          <w:rFonts w:eastAsiaTheme="majorEastAsia"/>
        </w:rPr>
        <w:t>a</w:t>
      </w:r>
      <w:r w:rsidRPr="00E45FE3">
        <w:rPr>
          <w:rStyle w:val="Csuperscript"/>
        </w:rPr>
        <w:t>2</w:t>
      </w:r>
      <w:r w:rsidRPr="00262D0A">
        <w:t xml:space="preserve"> + 7</w:t>
      </w:r>
      <w:r w:rsidRPr="00CB7AC5">
        <w:rPr>
          <w:rStyle w:val="Cmathsexpressions"/>
          <w:rFonts w:eastAsiaTheme="majorEastAsia"/>
        </w:rPr>
        <w:t>a</w:t>
      </w:r>
      <w:r w:rsidRPr="00262D0A">
        <w:t xml:space="preserve"> </w:t>
      </w:r>
      <w:r w:rsidRPr="00262D0A">
        <w:sym w:font="Symbol" w:char="F02D"/>
      </w:r>
      <w:r w:rsidRPr="00262D0A">
        <w:t xml:space="preserve"> 12 </w:t>
      </w:r>
      <w:r w:rsidRPr="00262D0A">
        <w:sym w:font="Symbol" w:char="F02D"/>
      </w:r>
      <w:r w:rsidRPr="00262D0A">
        <w:t xml:space="preserve"> 2</w:t>
      </w:r>
      <w:r w:rsidRPr="00CB7AC5">
        <w:rPr>
          <w:rStyle w:val="Cmathsexpressions"/>
          <w:rFonts w:eastAsiaTheme="majorEastAsia"/>
        </w:rPr>
        <w:t>a</w:t>
      </w:r>
      <w:r w:rsidRPr="00E45FE3">
        <w:rPr>
          <w:rStyle w:val="Csuperscript"/>
        </w:rPr>
        <w:t>2</w:t>
      </w:r>
      <w:r w:rsidRPr="00262D0A">
        <w:t xml:space="preserve"> </w:t>
      </w:r>
      <w:r w:rsidRPr="00262D0A">
        <w:sym w:font="Symbol" w:char="F02D"/>
      </w:r>
      <w:r w:rsidRPr="00262D0A">
        <w:t xml:space="preserve"> 12</w:t>
      </w:r>
      <w:r w:rsidRPr="00CB7AC5">
        <w:rPr>
          <w:rStyle w:val="Cmathsexpressions"/>
          <w:rFonts w:eastAsiaTheme="majorEastAsia"/>
        </w:rPr>
        <w:t>a</w:t>
      </w:r>
      <w:r w:rsidRPr="00262D0A">
        <w:t xml:space="preserve"> </w:t>
      </w:r>
      <w:r w:rsidRPr="00262D0A">
        <w:sym w:font="Symbol" w:char="F02D"/>
      </w:r>
      <w:r w:rsidRPr="00262D0A">
        <w:t xml:space="preserve"> 2</w:t>
      </w:r>
    </w:p>
    <w:p w14:paraId="2E167CEB" w14:textId="77777777" w:rsidR="00C625E5" w:rsidRPr="00262D0A" w:rsidRDefault="00C625E5" w:rsidP="00C625E5">
      <w:pPr>
        <w:pStyle w:val="Pquestiontextmainstem"/>
      </w:pPr>
      <w:r w:rsidRPr="00262D0A">
        <w:t xml:space="preserve">= </w:t>
      </w:r>
      <w:r w:rsidRPr="00CB7AC5">
        <w:rPr>
          <w:rStyle w:val="Cmathsexpressions"/>
          <w:rFonts w:eastAsiaTheme="majorEastAsia"/>
        </w:rPr>
        <w:t>a</w:t>
      </w:r>
      <w:r w:rsidRPr="00E45FE3">
        <w:rPr>
          <w:rStyle w:val="Csuperscript"/>
        </w:rPr>
        <w:t>2</w:t>
      </w:r>
      <w:r w:rsidRPr="00262D0A">
        <w:t xml:space="preserve"> </w:t>
      </w:r>
      <w:r w:rsidRPr="00262D0A">
        <w:sym w:font="Symbol" w:char="F02D"/>
      </w:r>
      <w:r w:rsidRPr="00262D0A">
        <w:t xml:space="preserve"> 5</w:t>
      </w:r>
      <w:r w:rsidRPr="00CB7AC5">
        <w:rPr>
          <w:rStyle w:val="Cmathsexpressions"/>
          <w:rFonts w:eastAsiaTheme="majorEastAsia"/>
        </w:rPr>
        <w:t>a</w:t>
      </w:r>
      <w:r w:rsidRPr="00262D0A">
        <w:t xml:space="preserve"> </w:t>
      </w:r>
      <w:r w:rsidRPr="00262D0A">
        <w:sym w:font="Symbol" w:char="F02D"/>
      </w:r>
      <w:r w:rsidRPr="00262D0A">
        <w:t xml:space="preserve"> 14</w:t>
      </w:r>
    </w:p>
    <w:p w14:paraId="2FC2FECA" w14:textId="77777777" w:rsidR="00C625E5" w:rsidRDefault="00C625E5" w:rsidP="00C625E5">
      <w:pPr>
        <w:pStyle w:val="Pquestiontextmainstem"/>
      </w:pPr>
      <w:r w:rsidRPr="00262D0A">
        <w:t>= (</w:t>
      </w:r>
      <w:r w:rsidRPr="00CB7AC5">
        <w:rPr>
          <w:rStyle w:val="Cmathsexpressions"/>
          <w:rFonts w:eastAsiaTheme="majorEastAsia"/>
        </w:rPr>
        <w:t>a</w:t>
      </w:r>
      <w:r w:rsidRPr="00262D0A">
        <w:t xml:space="preserve"> </w:t>
      </w:r>
      <w:r w:rsidRPr="00262D0A">
        <w:sym w:font="Symbol" w:char="F02D"/>
      </w:r>
      <w:r w:rsidRPr="00262D0A">
        <w:t xml:space="preserve"> 7)(</w:t>
      </w:r>
      <w:r w:rsidRPr="00CB7AC5">
        <w:rPr>
          <w:rStyle w:val="Cmathsexpressions"/>
          <w:rFonts w:eastAsiaTheme="majorEastAsia"/>
        </w:rPr>
        <w:t>a</w:t>
      </w:r>
      <w:r w:rsidRPr="00262D0A">
        <w:t xml:space="preserve"> + 2)</w:t>
      </w:r>
    </w:p>
    <w:p w14:paraId="398A7066" w14:textId="77777777" w:rsidR="00FA0B4E" w:rsidRPr="00141F31" w:rsidRDefault="00FA0B4E" w:rsidP="00141F31">
      <w:pPr>
        <w:pStyle w:val="Pquestionheadingmc"/>
      </w:pPr>
      <w:r w:rsidRPr="00141F31">
        <w:t>Question 9</w:t>
      </w:r>
      <w:r w:rsidRPr="00141F31">
        <w:tab/>
        <w:t>[4.1]</w:t>
      </w:r>
    </w:p>
    <w:p w14:paraId="58356AA9" w14:textId="77777777" w:rsidR="00C625E5" w:rsidRPr="007C22C1" w:rsidRDefault="00C625E5" w:rsidP="007C22C1">
      <w:pPr>
        <w:rPr>
          <w:rStyle w:val="Cquestionpartlabelbold"/>
        </w:rPr>
      </w:pPr>
      <w:r w:rsidRPr="007C22C1">
        <w:rPr>
          <w:rStyle w:val="Cquestionpartlabelbold"/>
        </w:rPr>
        <w:t>D</w:t>
      </w:r>
    </w:p>
    <w:p w14:paraId="1449CB56" w14:textId="77777777" w:rsidR="00C625E5" w:rsidRPr="00501E58" w:rsidRDefault="00C625E5" w:rsidP="00C625E5">
      <w:pPr>
        <w:pStyle w:val="Pquestiontextmainstem"/>
      </w:pPr>
      <w:r w:rsidRPr="00CB7AC5">
        <w:rPr>
          <w:rStyle w:val="Cmathsexpressions"/>
          <w:rFonts w:eastAsiaTheme="majorEastAsia"/>
        </w:rPr>
        <w:t>x</w:t>
      </w:r>
      <w:r w:rsidRPr="00E45FE3">
        <w:rPr>
          <w:rStyle w:val="Csuperscript"/>
        </w:rPr>
        <w:t>2</w:t>
      </w:r>
      <w:r w:rsidRPr="00501E58">
        <w:t xml:space="preserve"> </w:t>
      </w:r>
      <w:r w:rsidRPr="00501E58">
        <w:sym w:font="Symbol" w:char="F02D"/>
      </w:r>
      <w:r w:rsidRPr="00501E58">
        <w:t xml:space="preserve"> </w:t>
      </w:r>
      <w:r w:rsidRPr="00CB7AC5">
        <w:rPr>
          <w:rStyle w:val="Cmathsexpressions"/>
          <w:rFonts w:eastAsiaTheme="majorEastAsia"/>
        </w:rPr>
        <w:t>x</w:t>
      </w:r>
      <w:r w:rsidRPr="00501E58">
        <w:t xml:space="preserve"> </w:t>
      </w:r>
      <w:r w:rsidRPr="00501E58">
        <w:sym w:font="Symbol" w:char="F02D"/>
      </w:r>
      <w:r w:rsidRPr="00501E58">
        <w:t xml:space="preserve"> 6 = (</w:t>
      </w:r>
      <w:r w:rsidRPr="00CB7AC5">
        <w:rPr>
          <w:rStyle w:val="Cmathsexpressions"/>
          <w:rFonts w:eastAsiaTheme="majorEastAsia"/>
        </w:rPr>
        <w:t>x</w:t>
      </w:r>
      <w:r w:rsidRPr="00501E58">
        <w:t xml:space="preserve"> </w:t>
      </w:r>
      <w:r w:rsidRPr="00501E58">
        <w:sym w:font="Symbol" w:char="F02D"/>
      </w:r>
      <w:r w:rsidRPr="00501E58">
        <w:t xml:space="preserve"> 3)(</w:t>
      </w:r>
      <w:r w:rsidRPr="00CB7AC5">
        <w:rPr>
          <w:rStyle w:val="Cmathsexpressions"/>
          <w:rFonts w:eastAsiaTheme="majorEastAsia"/>
        </w:rPr>
        <w:t>x</w:t>
      </w:r>
      <w:r w:rsidRPr="00501E58">
        <w:t xml:space="preserve"> + 2)</w:t>
      </w:r>
    </w:p>
    <w:p w14:paraId="6E0A51F8" w14:textId="77777777" w:rsidR="00C625E5" w:rsidRDefault="00C625E5" w:rsidP="00C625E5">
      <w:pPr>
        <w:pStyle w:val="Pquestiontextmainstem"/>
      </w:pPr>
      <w:r w:rsidRPr="00501E58">
        <w:t xml:space="preserve">This has solutions 3 and </w:t>
      </w:r>
      <w:r>
        <w:t>-</w:t>
      </w:r>
      <w:r w:rsidRPr="00501E58">
        <w:t>2</w:t>
      </w:r>
      <w:r>
        <w:t>.</w:t>
      </w:r>
    </w:p>
    <w:p w14:paraId="13769122" w14:textId="77777777" w:rsidR="00FA0B4E" w:rsidRPr="007C22C1" w:rsidRDefault="00FA0B4E" w:rsidP="007C22C1">
      <w:pPr>
        <w:pStyle w:val="Pquestionheadingmc"/>
      </w:pPr>
      <w:r w:rsidRPr="007C22C1">
        <w:t>Question 10</w:t>
      </w:r>
      <w:r w:rsidRPr="007C22C1">
        <w:tab/>
        <w:t>[4.4]</w:t>
      </w:r>
    </w:p>
    <w:p w14:paraId="5FC203CF" w14:textId="77777777" w:rsidR="00C625E5" w:rsidRPr="007C22C1" w:rsidRDefault="00C625E5" w:rsidP="007C22C1">
      <w:pPr>
        <w:rPr>
          <w:rStyle w:val="Cquestionpartlabelbold"/>
        </w:rPr>
      </w:pPr>
      <w:r w:rsidRPr="007C22C1">
        <w:rPr>
          <w:rStyle w:val="Cquestionpartlabelbold"/>
        </w:rPr>
        <w:t>C</w:t>
      </w:r>
    </w:p>
    <w:p w14:paraId="3118FE0F" w14:textId="470FBA97" w:rsidR="00C625E5" w:rsidRDefault="00E35785" w:rsidP="00C625E5">
      <w:pPr>
        <w:pStyle w:val="Pquestiontextmainstem"/>
      </w:pPr>
      <w:r>
        <w:t>The</w:t>
      </w:r>
      <w:r w:rsidR="00C625E5" w:rsidRPr="00501E58">
        <w:t xml:space="preserve"> coefficient of </w:t>
      </w:r>
      <w:r w:rsidR="00C625E5" w:rsidRPr="00CB7AC5">
        <w:rPr>
          <w:rStyle w:val="Cmathsexpressions"/>
          <w:rFonts w:eastAsiaTheme="majorEastAsia"/>
        </w:rPr>
        <w:t>x</w:t>
      </w:r>
      <w:r w:rsidR="00C625E5" w:rsidRPr="00E45FE3">
        <w:rPr>
          <w:rStyle w:val="Csuperscript"/>
        </w:rPr>
        <w:t>2</w:t>
      </w:r>
      <w:r>
        <w:t xml:space="preserve"> is negative, so</w:t>
      </w:r>
      <w:r w:rsidR="00C625E5" w:rsidRPr="00501E58">
        <w:t xml:space="preserve"> </w:t>
      </w:r>
      <w:r w:rsidR="00C625E5" w:rsidRPr="001B4349">
        <w:rPr>
          <w:rStyle w:val="Cquestionpartlabelbold"/>
        </w:rPr>
        <w:t>A</w:t>
      </w:r>
      <w:r w:rsidR="00C625E5" w:rsidRPr="00501E58">
        <w:t xml:space="preserve"> or </w:t>
      </w:r>
      <w:r w:rsidR="00C625E5" w:rsidRPr="001B4349">
        <w:rPr>
          <w:rStyle w:val="Cquestionpartlabelbold"/>
        </w:rPr>
        <w:t>C</w:t>
      </w:r>
      <w:r w:rsidR="00C625E5" w:rsidRPr="00501E58">
        <w:t xml:space="preserve">. The </w:t>
      </w:r>
      <w:r w:rsidR="00C625E5" w:rsidRPr="00CB7AC5">
        <w:rPr>
          <w:rStyle w:val="Cmathsexpressions"/>
          <w:rFonts w:eastAsiaTheme="majorEastAsia"/>
        </w:rPr>
        <w:t>y</w:t>
      </w:r>
      <w:r w:rsidR="00C625E5">
        <w:t>-</w:t>
      </w:r>
      <w:r w:rsidR="00C625E5" w:rsidRPr="00501E58">
        <w:t xml:space="preserve">intercept is positive, so the </w:t>
      </w:r>
      <w:r>
        <w:t>constant</w:t>
      </w:r>
      <w:r w:rsidR="00C625E5" w:rsidRPr="00501E58">
        <w:t xml:space="preserve"> must be positive</w:t>
      </w:r>
      <w:r w:rsidR="00C625E5">
        <w:t>.</w:t>
      </w:r>
    </w:p>
    <w:p w14:paraId="17FAEB62" w14:textId="77777777" w:rsidR="00FA0B4E" w:rsidRPr="007C22C1" w:rsidRDefault="00FA0B4E" w:rsidP="007C22C1">
      <w:pPr>
        <w:pStyle w:val="Pquestionheadingmc"/>
      </w:pPr>
      <w:r w:rsidRPr="007C22C1">
        <w:t>Question 11</w:t>
      </w:r>
      <w:r w:rsidRPr="007C22C1">
        <w:tab/>
        <w:t>[4.2]</w:t>
      </w:r>
    </w:p>
    <w:p w14:paraId="2AF75F07" w14:textId="77777777" w:rsidR="00C625E5" w:rsidRPr="007C22C1" w:rsidRDefault="00C625E5" w:rsidP="007C22C1">
      <w:pPr>
        <w:rPr>
          <w:rStyle w:val="Cquestionpartlabelbold"/>
        </w:rPr>
      </w:pPr>
      <w:r w:rsidRPr="007C22C1">
        <w:rPr>
          <w:rStyle w:val="Cquestionpartlabelbold"/>
        </w:rPr>
        <w:t>A</w:t>
      </w:r>
    </w:p>
    <w:p w14:paraId="6F055F7D" w14:textId="77777777" w:rsidR="00C625E5" w:rsidRPr="00E84CD5" w:rsidRDefault="00C625E5" w:rsidP="00C625E5">
      <w:pPr>
        <w:pStyle w:val="Pquestiontextmainstem"/>
      </w:pPr>
      <w:r w:rsidRPr="00E84CD5">
        <w:t>3</w:t>
      </w:r>
      <w:r w:rsidRPr="00CB7AC5">
        <w:rPr>
          <w:rStyle w:val="Cmathsexpressions"/>
          <w:rFonts w:eastAsiaTheme="majorEastAsia"/>
        </w:rPr>
        <w:t>m</w:t>
      </w:r>
      <w:r w:rsidRPr="00E45FE3">
        <w:rPr>
          <w:rStyle w:val="Csuperscript"/>
        </w:rPr>
        <w:t>2</w:t>
      </w:r>
      <w:r w:rsidRPr="00E84CD5">
        <w:t xml:space="preserve"> + 6</w:t>
      </w:r>
      <w:r w:rsidRPr="00CB7AC5">
        <w:rPr>
          <w:rStyle w:val="Cmathsexpressions"/>
          <w:rFonts w:eastAsiaTheme="majorEastAsia"/>
        </w:rPr>
        <w:t>m</w:t>
      </w:r>
      <w:r w:rsidRPr="00E84CD5">
        <w:t xml:space="preserve"> </w:t>
      </w:r>
      <w:r w:rsidRPr="00E84CD5">
        <w:sym w:font="Symbol" w:char="F02D"/>
      </w:r>
      <w:r w:rsidRPr="00E84CD5">
        <w:t xml:space="preserve"> 12 = 3(</w:t>
      </w:r>
      <w:r w:rsidRPr="00CB7AC5">
        <w:rPr>
          <w:rStyle w:val="Cmathsexpressions"/>
          <w:rFonts w:eastAsiaTheme="majorEastAsia"/>
        </w:rPr>
        <w:t>m</w:t>
      </w:r>
      <w:r w:rsidRPr="00E45FE3">
        <w:rPr>
          <w:rStyle w:val="Csuperscript"/>
        </w:rPr>
        <w:t>2</w:t>
      </w:r>
      <w:r w:rsidRPr="00E84CD5">
        <w:t xml:space="preserve"> + 2</w:t>
      </w:r>
      <w:r w:rsidRPr="00CB7AC5">
        <w:rPr>
          <w:rStyle w:val="Cmathsexpressions"/>
          <w:rFonts w:eastAsiaTheme="majorEastAsia"/>
        </w:rPr>
        <w:t>m</w:t>
      </w:r>
      <w:r w:rsidRPr="00E84CD5">
        <w:t xml:space="preserve"> </w:t>
      </w:r>
      <w:r w:rsidRPr="00E84CD5">
        <w:sym w:font="Symbol" w:char="F02D"/>
      </w:r>
      <w:r w:rsidRPr="00E84CD5">
        <w:t xml:space="preserve"> 4)</w:t>
      </w:r>
    </w:p>
    <w:p w14:paraId="3C2D3758" w14:textId="1A1239A3" w:rsidR="00C625E5" w:rsidRPr="00E84CD5" w:rsidRDefault="00C625E5" w:rsidP="00C625E5">
      <w:pPr>
        <w:pStyle w:val="Pquestiontextmainstem"/>
      </w:pPr>
      <w:r w:rsidRPr="00E84CD5">
        <w:t xml:space="preserve">The value required is </w:t>
      </w:r>
      <w:r w:rsidR="00957195" w:rsidRPr="00957195">
        <w:rPr>
          <w:position w:val="-28"/>
        </w:rPr>
        <w:object w:dxaOrig="540" w:dyaOrig="740" w14:anchorId="153D4CCE">
          <v:shape id="_x0000_i1028" type="#_x0000_t75" style="width:27.1pt;height:36.45pt" o:ole="">
            <v:imagedata r:id="rId14" o:title=""/>
          </v:shape>
          <o:OLEObject Type="Embed" ProgID="Equation.DSMT4" ShapeID="_x0000_i1028" DrawAspect="Content" ObjectID="_1538922382" r:id="rId15"/>
        </w:object>
      </w:r>
      <w:r w:rsidRPr="00E84CD5">
        <w:t>= 1</w:t>
      </w:r>
    </w:p>
    <w:p w14:paraId="7104BF18" w14:textId="355AC69B" w:rsidR="00FA0B4E" w:rsidRPr="007C22C1" w:rsidRDefault="00FA0B4E" w:rsidP="00C63C83">
      <w:pPr>
        <w:pStyle w:val="Pquestionheadingmc"/>
        <w:keepLines/>
      </w:pPr>
      <w:r w:rsidRPr="007C22C1">
        <w:lastRenderedPageBreak/>
        <w:t>Question 12</w:t>
      </w:r>
      <w:r w:rsidRPr="007C22C1">
        <w:tab/>
        <w:t>[4.5]</w:t>
      </w:r>
      <w:r w:rsidR="00852AE6">
        <w:t xml:space="preserve"> </w:t>
      </w:r>
      <w:r w:rsidR="00852AE6">
        <w:rPr>
          <w:highlight w:val="lightGray"/>
        </w:rPr>
        <w:t>[10A]</w:t>
      </w:r>
    </w:p>
    <w:p w14:paraId="7C0F3F7D" w14:textId="77777777" w:rsidR="00C625E5" w:rsidRPr="00C63C83" w:rsidRDefault="00C625E5" w:rsidP="00C63C83">
      <w:pPr>
        <w:keepNext/>
        <w:keepLines/>
        <w:rPr>
          <w:rStyle w:val="Cquestionpartlabelbold"/>
        </w:rPr>
      </w:pPr>
      <w:r w:rsidRPr="00C63C83">
        <w:rPr>
          <w:rStyle w:val="Cquestionpartlabelbold"/>
        </w:rPr>
        <w:t>C</w:t>
      </w:r>
    </w:p>
    <w:p w14:paraId="4EE7B62B" w14:textId="55A5020E" w:rsidR="00C625E5" w:rsidRPr="00501E58" w:rsidRDefault="00C625E5" w:rsidP="00C63C83">
      <w:pPr>
        <w:pStyle w:val="Pquestiontextmainstem"/>
        <w:keepNext/>
        <w:keepLines/>
      </w:pPr>
      <w:r>
        <w:t>3</w:t>
      </w:r>
      <w:r w:rsidRPr="00CB7AC5">
        <w:rPr>
          <w:rStyle w:val="Cmathsexpressions"/>
          <w:rFonts w:eastAsiaTheme="majorEastAsia"/>
        </w:rPr>
        <w:t>x</w:t>
      </w:r>
      <w:r w:rsidRPr="00E45FE3">
        <w:rPr>
          <w:rStyle w:val="Csuperscript"/>
        </w:rPr>
        <w:t>2</w:t>
      </w:r>
      <w:r>
        <w:t xml:space="preserve"> + </w:t>
      </w:r>
      <w:r w:rsidRPr="00CB7AC5">
        <w:rPr>
          <w:rStyle w:val="Cmathsexpressions"/>
          <w:rFonts w:eastAsiaTheme="majorEastAsia"/>
        </w:rPr>
        <w:t>x</w:t>
      </w:r>
      <w:r>
        <w:t xml:space="preserve"> </w:t>
      </w:r>
      <w:r w:rsidRPr="009109EA">
        <w:sym w:font="Symbol" w:char="F02D"/>
      </w:r>
      <w:r>
        <w:t xml:space="preserve"> 2</w:t>
      </w:r>
      <w:r w:rsidR="00B00903">
        <w:br/>
      </w:r>
      <w:r>
        <w:t xml:space="preserve">= </w:t>
      </w:r>
      <w:r w:rsidRPr="00501E58">
        <w:t>3</w:t>
      </w:r>
      <w:r w:rsidRPr="00CB7AC5">
        <w:rPr>
          <w:rStyle w:val="Cmathsexpressions"/>
          <w:rFonts w:eastAsiaTheme="majorEastAsia"/>
        </w:rPr>
        <w:t>x</w:t>
      </w:r>
      <w:r w:rsidRPr="00E45FE3">
        <w:rPr>
          <w:rStyle w:val="Csuperscript"/>
        </w:rPr>
        <w:t>2</w:t>
      </w:r>
      <w:r w:rsidRPr="00501E58">
        <w:t xml:space="preserve"> + 3</w:t>
      </w:r>
      <w:r w:rsidRPr="00CB7AC5">
        <w:rPr>
          <w:rStyle w:val="Cmathsexpressions"/>
          <w:rFonts w:eastAsiaTheme="majorEastAsia"/>
        </w:rPr>
        <w:t>x</w:t>
      </w:r>
      <w:r w:rsidRPr="00501E58">
        <w:t xml:space="preserve"> </w:t>
      </w:r>
      <w:r w:rsidRPr="00501E58">
        <w:sym w:font="Symbol" w:char="F02D"/>
      </w:r>
      <w:r w:rsidRPr="00501E58">
        <w:t xml:space="preserve"> 2</w:t>
      </w:r>
      <w:r w:rsidRPr="00CB7AC5">
        <w:rPr>
          <w:rStyle w:val="Cmathsexpressions"/>
          <w:rFonts w:eastAsiaTheme="majorEastAsia"/>
        </w:rPr>
        <w:t>x</w:t>
      </w:r>
      <w:r w:rsidRPr="00501E58">
        <w:t xml:space="preserve"> </w:t>
      </w:r>
      <w:r w:rsidRPr="00501E58">
        <w:sym w:font="Symbol" w:char="F02D"/>
      </w:r>
      <w:r>
        <w:t xml:space="preserve"> 2</w:t>
      </w:r>
      <w:r w:rsidR="00B00903">
        <w:br/>
      </w:r>
      <w:r w:rsidRPr="00501E58">
        <w:t>= 3</w:t>
      </w:r>
      <w:r w:rsidRPr="00CB7AC5">
        <w:rPr>
          <w:rStyle w:val="Cmathsexpressions"/>
          <w:rFonts w:eastAsiaTheme="majorEastAsia"/>
        </w:rPr>
        <w:t>x</w:t>
      </w:r>
      <w:r w:rsidRPr="00501E58">
        <w:t>(</w:t>
      </w:r>
      <w:r w:rsidRPr="00CB7AC5">
        <w:rPr>
          <w:rStyle w:val="Cmathsexpressions"/>
          <w:rFonts w:eastAsiaTheme="majorEastAsia"/>
        </w:rPr>
        <w:t>x</w:t>
      </w:r>
      <w:r w:rsidRPr="00501E58">
        <w:t xml:space="preserve"> + 1) </w:t>
      </w:r>
      <w:r w:rsidRPr="00501E58">
        <w:sym w:font="Symbol" w:char="F02D"/>
      </w:r>
      <w:r w:rsidRPr="00501E58">
        <w:t xml:space="preserve"> 2(</w:t>
      </w:r>
      <w:r w:rsidRPr="00CB7AC5">
        <w:rPr>
          <w:rStyle w:val="Cmathsexpressions"/>
          <w:rFonts w:eastAsiaTheme="majorEastAsia"/>
        </w:rPr>
        <w:t>x</w:t>
      </w:r>
      <w:r w:rsidRPr="00501E58">
        <w:t xml:space="preserve"> + 1)</w:t>
      </w:r>
      <w:r w:rsidR="00B00903">
        <w:br/>
      </w:r>
      <w:r w:rsidRPr="00501E58">
        <w:t>= (3</w:t>
      </w:r>
      <w:r w:rsidRPr="00CB7AC5">
        <w:rPr>
          <w:rStyle w:val="Cmathsexpressions"/>
          <w:rFonts w:eastAsiaTheme="majorEastAsia"/>
        </w:rPr>
        <w:t>x</w:t>
      </w:r>
      <w:r w:rsidRPr="00501E58">
        <w:t xml:space="preserve"> </w:t>
      </w:r>
      <w:r w:rsidRPr="00501E58">
        <w:sym w:font="Symbol" w:char="F02D"/>
      </w:r>
      <w:r w:rsidRPr="00501E58">
        <w:t xml:space="preserve"> 2)(</w:t>
      </w:r>
      <w:r w:rsidRPr="00CB7AC5">
        <w:rPr>
          <w:rStyle w:val="Cmathsexpressions"/>
          <w:rFonts w:eastAsiaTheme="majorEastAsia"/>
        </w:rPr>
        <w:t>x</w:t>
      </w:r>
      <w:r w:rsidRPr="00501E58">
        <w:t xml:space="preserve"> + 1)</w:t>
      </w:r>
    </w:p>
    <w:p w14:paraId="230EDABB" w14:textId="77777777" w:rsidR="00FA0B4E" w:rsidRPr="007C22C1" w:rsidRDefault="00FA0B4E" w:rsidP="007C22C1">
      <w:pPr>
        <w:pStyle w:val="Pquestionheadingmc"/>
      </w:pPr>
      <w:r w:rsidRPr="007C22C1">
        <w:t>Question 13</w:t>
      </w:r>
      <w:r w:rsidRPr="007C22C1">
        <w:tab/>
        <w:t>[5.1]</w:t>
      </w:r>
    </w:p>
    <w:p w14:paraId="1FC20C32" w14:textId="77777777" w:rsidR="00C625E5" w:rsidRPr="007C22C1" w:rsidRDefault="00C625E5" w:rsidP="007C22C1">
      <w:pPr>
        <w:rPr>
          <w:rStyle w:val="Cquestionpartlabelbold"/>
        </w:rPr>
      </w:pPr>
      <w:r w:rsidRPr="007C22C1">
        <w:rPr>
          <w:rStyle w:val="Cquestionpartlabelbold"/>
        </w:rPr>
        <w:t>B</w:t>
      </w:r>
    </w:p>
    <w:p w14:paraId="725A8B17" w14:textId="77777777" w:rsidR="00C625E5" w:rsidRPr="00262D0A" w:rsidRDefault="00C625E5" w:rsidP="00C625E5">
      <w:pPr>
        <w:pStyle w:val="Pquestiontextmainstem"/>
      </w:pPr>
      <w:r>
        <w:rPr>
          <w:noProof/>
        </w:rPr>
        <w:drawing>
          <wp:inline distT="0" distB="0" distL="0" distR="0" wp14:anchorId="34A7EA05" wp14:editId="28C99690">
            <wp:extent cx="1079500" cy="1701800"/>
            <wp:effectExtent l="0" t="0" r="12700" b="0"/>
            <wp:docPr id="88" name="Picture 88" descr="PM10_PR_Sem1SA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10_PR_Sem1SA_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9500" cy="1701800"/>
                    </a:xfrm>
                    <a:prstGeom prst="rect">
                      <a:avLst/>
                    </a:prstGeom>
                    <a:noFill/>
                    <a:ln>
                      <a:noFill/>
                    </a:ln>
                  </pic:spPr>
                </pic:pic>
              </a:graphicData>
            </a:graphic>
          </wp:inline>
        </w:drawing>
      </w:r>
    </w:p>
    <w:p w14:paraId="1696E2A6" w14:textId="77777777" w:rsidR="00C625E5" w:rsidRPr="00262D0A" w:rsidRDefault="00C625E5" w:rsidP="00C625E5">
      <w:pPr>
        <w:pStyle w:val="Pquestiontextmainstem"/>
      </w:pPr>
      <w:r w:rsidRPr="00262D0A">
        <w:t xml:space="preserve">The required area is A + B </w:t>
      </w:r>
      <w:r w:rsidRPr="00262D0A">
        <w:sym w:font="Symbol" w:char="F02D"/>
      </w:r>
      <w:r w:rsidRPr="00262D0A">
        <w:t xml:space="preserve"> C (where B is the square)</w:t>
      </w:r>
    </w:p>
    <w:p w14:paraId="3581C65C" w14:textId="1F6F6628" w:rsidR="00C625E5" w:rsidRPr="00262D0A" w:rsidRDefault="00C625E5" w:rsidP="00C625E5">
      <w:pPr>
        <w:pStyle w:val="Pquestiontextmainstem"/>
      </w:pPr>
      <w:r w:rsidRPr="00262D0A">
        <w:t>Area</w:t>
      </w:r>
      <w:r w:rsidRPr="00262D0A">
        <w:tab/>
        <w:t>=</w:t>
      </w:r>
      <w:r w:rsidR="00957195" w:rsidRPr="00957195">
        <w:rPr>
          <w:position w:val="-24"/>
        </w:rPr>
        <w:object w:dxaOrig="2540" w:dyaOrig="620" w14:anchorId="4839E760">
          <v:shape id="_x0000_i1029" type="#_x0000_t75" style="width:127.15pt;height:30.85pt" o:ole="">
            <v:imagedata r:id="rId17" o:title=""/>
          </v:shape>
          <o:OLEObject Type="Embed" ProgID="Equation.DSMT4" ShapeID="_x0000_i1029" DrawAspect="Content" ObjectID="_1538922383" r:id="rId18"/>
        </w:object>
      </w:r>
    </w:p>
    <w:p w14:paraId="4EA378E9" w14:textId="77777777" w:rsidR="00C625E5" w:rsidRPr="00262D0A" w:rsidRDefault="00C625E5" w:rsidP="00C625E5">
      <w:pPr>
        <w:pStyle w:val="Pquestiontextmainstem"/>
      </w:pPr>
      <w:r w:rsidRPr="00262D0A">
        <w:tab/>
        <w:t xml:space="preserve">= 6 + 16 </w:t>
      </w:r>
      <w:r w:rsidRPr="00262D0A">
        <w:sym w:font="Symbol" w:char="F02D"/>
      </w:r>
      <w:r w:rsidRPr="00262D0A">
        <w:t xml:space="preserve"> 2</w:t>
      </w:r>
      <w:r w:rsidRPr="00262D0A">
        <w:sym w:font="Symbol" w:char="F070"/>
      </w:r>
    </w:p>
    <w:p w14:paraId="7062530A" w14:textId="4DCD55C2" w:rsidR="00C625E5" w:rsidRPr="00262D0A" w:rsidRDefault="00C625E5" w:rsidP="00C625E5">
      <w:pPr>
        <w:pStyle w:val="Pquestiontextmainstem"/>
      </w:pPr>
      <w:r w:rsidRPr="00262D0A">
        <w:tab/>
        <w:t xml:space="preserve">= </w:t>
      </w:r>
      <w:r w:rsidR="000A10D8">
        <w:t>(</w:t>
      </w:r>
      <w:r w:rsidRPr="00262D0A">
        <w:t xml:space="preserve">22 </w:t>
      </w:r>
      <w:r w:rsidRPr="00262D0A">
        <w:sym w:font="Symbol" w:char="F02D"/>
      </w:r>
      <w:r w:rsidRPr="00262D0A">
        <w:t xml:space="preserve"> 2</w:t>
      </w:r>
      <w:r w:rsidRPr="00262D0A">
        <w:sym w:font="Symbol" w:char="F070"/>
      </w:r>
      <w:r w:rsidR="000A10D8">
        <w:t>)</w:t>
      </w:r>
      <w:r w:rsidR="000A10D8" w:rsidRPr="000A10D8">
        <w:t xml:space="preserve"> </w:t>
      </w:r>
      <w:r w:rsidR="000A10D8">
        <w:t>cm</w:t>
      </w:r>
      <w:r w:rsidR="000A10D8" w:rsidRPr="00F86633">
        <w:rPr>
          <w:rStyle w:val="Csuperscript"/>
          <w:rFonts w:eastAsia="MS Mincho"/>
        </w:rPr>
        <w:t>2</w:t>
      </w:r>
    </w:p>
    <w:p w14:paraId="2AECEACE" w14:textId="77777777" w:rsidR="00FA0B4E" w:rsidRPr="007C22C1" w:rsidRDefault="00FA0B4E" w:rsidP="007C22C1">
      <w:pPr>
        <w:pStyle w:val="Pquestionheadingmc"/>
      </w:pPr>
      <w:r w:rsidRPr="007C22C1">
        <w:t>Question 14</w:t>
      </w:r>
      <w:r w:rsidRPr="007C22C1">
        <w:tab/>
        <w:t>[5.3]</w:t>
      </w:r>
    </w:p>
    <w:p w14:paraId="57329802" w14:textId="77777777" w:rsidR="00C625E5" w:rsidRPr="007C22C1" w:rsidRDefault="00C625E5" w:rsidP="007C22C1">
      <w:pPr>
        <w:rPr>
          <w:rStyle w:val="Cquestionpartlabelbold"/>
        </w:rPr>
      </w:pPr>
      <w:r w:rsidRPr="007C22C1">
        <w:rPr>
          <w:rStyle w:val="Cquestionpartlabelbold"/>
        </w:rPr>
        <w:t>C</w:t>
      </w:r>
    </w:p>
    <w:p w14:paraId="4AFE7079" w14:textId="209485DE" w:rsidR="00C625E5" w:rsidRPr="00E84CD5" w:rsidRDefault="00C625E5" w:rsidP="00C625E5">
      <w:pPr>
        <w:pStyle w:val="Pquestiontextmainstem"/>
      </w:pPr>
      <w:r w:rsidRPr="00E84CD5">
        <w:t>Volume</w:t>
      </w:r>
      <w:r w:rsidR="000A10D8">
        <w:t xml:space="preserve"> </w:t>
      </w:r>
      <w:r w:rsidRPr="00E84CD5">
        <w:t xml:space="preserve">= 4 </w:t>
      </w:r>
      <w:r w:rsidRPr="00E84CD5">
        <w:sym w:font="Symbol" w:char="F0B4"/>
      </w:r>
      <w:r w:rsidRPr="00E84CD5">
        <w:t xml:space="preserve"> 3 </w:t>
      </w:r>
      <w:r w:rsidRPr="00E84CD5">
        <w:sym w:font="Symbol" w:char="F0B4"/>
      </w:r>
      <w:r w:rsidRPr="00E84CD5">
        <w:t xml:space="preserve"> 5 +</w:t>
      </w:r>
      <w:r w:rsidR="000A10D8" w:rsidRPr="000A10D8">
        <w:rPr>
          <w:position w:val="-24"/>
        </w:rPr>
        <w:object w:dxaOrig="1140" w:dyaOrig="620" w14:anchorId="595FE238">
          <v:shape id="_x0000_i1030" type="#_x0000_t75" style="width:57.05pt;height:30.85pt" o:ole="">
            <v:imagedata r:id="rId19" o:title=""/>
          </v:shape>
          <o:OLEObject Type="Embed" ProgID="Equation.DSMT4" ShapeID="_x0000_i1030" DrawAspect="Content" ObjectID="_1538922384" r:id="rId20"/>
        </w:object>
      </w:r>
      <w:r w:rsidRPr="00E84CD5">
        <w:t xml:space="preserve"> </w:t>
      </w:r>
    </w:p>
    <w:p w14:paraId="1E2DB371" w14:textId="7CE064C5" w:rsidR="00C625E5" w:rsidRPr="00E84CD5" w:rsidRDefault="00C625E5" w:rsidP="00C625E5">
      <w:pPr>
        <w:pStyle w:val="Pquestiontextmainstem"/>
      </w:pPr>
      <w:r w:rsidRPr="00E84CD5">
        <w:t xml:space="preserve"> </w:t>
      </w:r>
      <w:r w:rsidRPr="00E84CD5">
        <w:tab/>
      </w:r>
      <w:r w:rsidR="000A10D8">
        <w:t xml:space="preserve"> </w:t>
      </w:r>
      <w:r w:rsidRPr="00E84CD5">
        <w:t xml:space="preserve">= </w:t>
      </w:r>
      <w:r w:rsidR="000A10D8" w:rsidRPr="000A10D8">
        <w:rPr>
          <w:position w:val="-28"/>
        </w:rPr>
        <w:object w:dxaOrig="2000" w:dyaOrig="680" w14:anchorId="47113CC7">
          <v:shape id="_x0000_i1031" type="#_x0000_t75" style="width:100.05pt;height:33.65pt" o:ole="">
            <v:imagedata r:id="rId21" o:title=""/>
          </v:shape>
          <o:OLEObject Type="Embed" ProgID="Equation.DSMT4" ShapeID="_x0000_i1031" DrawAspect="Content" ObjectID="_1538922385" r:id="rId22"/>
        </w:object>
      </w:r>
    </w:p>
    <w:p w14:paraId="289A41FB" w14:textId="77777777" w:rsidR="00FA0B4E" w:rsidRPr="007C22C1" w:rsidRDefault="00FA0B4E" w:rsidP="007C22C1">
      <w:pPr>
        <w:pStyle w:val="Pquestionheadingmc"/>
      </w:pPr>
      <w:r w:rsidRPr="007C22C1">
        <w:t>Question 15</w:t>
      </w:r>
      <w:r w:rsidRPr="007C22C1">
        <w:tab/>
        <w:t>[5.6]</w:t>
      </w:r>
    </w:p>
    <w:p w14:paraId="58C83CE4" w14:textId="77777777" w:rsidR="00C625E5" w:rsidRPr="007C22C1" w:rsidRDefault="00C625E5" w:rsidP="007C22C1">
      <w:pPr>
        <w:rPr>
          <w:rStyle w:val="Cquestionpartlabelbold"/>
        </w:rPr>
      </w:pPr>
      <w:r w:rsidRPr="007C22C1">
        <w:rPr>
          <w:rStyle w:val="Cquestionpartlabelbold"/>
        </w:rPr>
        <w:t>B</w:t>
      </w:r>
    </w:p>
    <w:p w14:paraId="14D4EB45" w14:textId="7D732133" w:rsidR="00C625E5" w:rsidRPr="00262D0A" w:rsidRDefault="00C625E5" w:rsidP="00C625E5">
      <w:pPr>
        <w:pStyle w:val="Pquestiontextmainstem"/>
      </w:pPr>
      <w:r w:rsidRPr="00262D0A">
        <w:t>The original equation is</w:t>
      </w:r>
      <w:r w:rsidR="000A10D8" w:rsidRPr="000A10D8">
        <w:rPr>
          <w:position w:val="-24"/>
        </w:rPr>
        <w:object w:dxaOrig="1160" w:dyaOrig="620" w14:anchorId="5706C90C">
          <v:shape id="_x0000_i1032" type="#_x0000_t75" style="width:57.95pt;height:30.85pt" o:ole="">
            <v:imagedata r:id="rId23" o:title=""/>
          </v:shape>
          <o:OLEObject Type="Embed" ProgID="Equation.DSMT4" ShapeID="_x0000_i1032" DrawAspect="Content" ObjectID="_1538922386" r:id="rId24"/>
        </w:object>
      </w:r>
    </w:p>
    <w:p w14:paraId="41347952" w14:textId="2A30B81D" w:rsidR="00C625E5" w:rsidRDefault="00C625E5" w:rsidP="00C625E5">
      <w:pPr>
        <w:pStyle w:val="Pquestiontextmainstem"/>
      </w:pPr>
      <w:r w:rsidRPr="00262D0A">
        <w:t>So</w:t>
      </w:r>
      <w:r w:rsidR="00852AE6">
        <w:t>:</w:t>
      </w:r>
      <w:r w:rsidRPr="00262D0A">
        <w:t xml:space="preserve"> </w:t>
      </w:r>
      <w:r w:rsidR="000A10D8" w:rsidRPr="000A10D8">
        <w:rPr>
          <w:position w:val="-24"/>
        </w:rPr>
        <w:object w:dxaOrig="859" w:dyaOrig="620" w14:anchorId="3A0CEC47">
          <v:shape id="_x0000_i1033" type="#_x0000_t75" style="width:43pt;height:30.85pt" o:ole="">
            <v:imagedata r:id="rId25" o:title=""/>
          </v:shape>
          <o:OLEObject Type="Embed" ProgID="Equation.DSMT4" ShapeID="_x0000_i1033" DrawAspect="Content" ObjectID="_1538922387" r:id="rId26"/>
        </w:object>
      </w:r>
    </w:p>
    <w:p w14:paraId="3938BD9B" w14:textId="77777777" w:rsidR="00FA0B4E" w:rsidRPr="007C22C1" w:rsidRDefault="00FA0B4E" w:rsidP="007C22C1">
      <w:pPr>
        <w:pStyle w:val="Pquestionheadingmc"/>
      </w:pPr>
      <w:r w:rsidRPr="007C22C1">
        <w:t>Question 16</w:t>
      </w:r>
      <w:r w:rsidRPr="007C22C1">
        <w:tab/>
        <w:t>[6.1]</w:t>
      </w:r>
    </w:p>
    <w:p w14:paraId="65F21F4B" w14:textId="77777777" w:rsidR="00C625E5" w:rsidRPr="007C22C1" w:rsidRDefault="00C625E5" w:rsidP="007C22C1">
      <w:pPr>
        <w:rPr>
          <w:rStyle w:val="Cquestionpartlabelbold"/>
        </w:rPr>
      </w:pPr>
      <w:r w:rsidRPr="007C22C1">
        <w:rPr>
          <w:rStyle w:val="Cquestionpartlabelbold"/>
        </w:rPr>
        <w:t>D</w:t>
      </w:r>
    </w:p>
    <w:p w14:paraId="14A77F1A" w14:textId="4A15FBBF" w:rsidR="00C625E5" w:rsidRDefault="00C625E5" w:rsidP="00C625E5">
      <w:pPr>
        <w:pStyle w:val="Pquestiontextmainstem"/>
      </w:pPr>
      <w:r w:rsidRPr="00B0166C">
        <w:t>0.9429</w:t>
      </w:r>
    </w:p>
    <w:p w14:paraId="26608ACC" w14:textId="77777777" w:rsidR="00FA0B4E" w:rsidRPr="007C22C1" w:rsidRDefault="00FA0B4E" w:rsidP="007C22C1">
      <w:pPr>
        <w:pStyle w:val="Pquestionheadingmc"/>
      </w:pPr>
      <w:r w:rsidRPr="007C22C1">
        <w:t>Question 17</w:t>
      </w:r>
      <w:r w:rsidRPr="007C22C1">
        <w:tab/>
        <w:t>[6.3]</w:t>
      </w:r>
    </w:p>
    <w:p w14:paraId="0B06DC23" w14:textId="77777777" w:rsidR="00C625E5" w:rsidRPr="007C22C1" w:rsidRDefault="00C625E5" w:rsidP="007C22C1">
      <w:pPr>
        <w:rPr>
          <w:rStyle w:val="Cquestionpartlabelbold"/>
        </w:rPr>
      </w:pPr>
      <w:r w:rsidRPr="007C22C1">
        <w:rPr>
          <w:rStyle w:val="Cquestionpartlabelbold"/>
        </w:rPr>
        <w:t>A</w:t>
      </w:r>
    </w:p>
    <w:p w14:paraId="7A562CCF" w14:textId="594990C2" w:rsidR="00C625E5" w:rsidRDefault="00C625E5" w:rsidP="00C625E5">
      <w:pPr>
        <w:pStyle w:val="Pquestiontextmainstem"/>
      </w:pPr>
      <w:r w:rsidRPr="00262D0A">
        <w:t xml:space="preserve">Use calculator, remembering to convert </w:t>
      </w:r>
      <w:r w:rsidR="000A10D8">
        <w:t>to degrees, minutes and seconds:</w:t>
      </w:r>
      <w:r w:rsidRPr="00262D0A">
        <w:t xml:space="preserve"> 35</w:t>
      </w:r>
      <w:r w:rsidRPr="00262D0A">
        <w:sym w:font="Symbol" w:char="F0B0"/>
      </w:r>
      <w:r w:rsidRPr="00262D0A">
        <w:t>28'25''</w:t>
      </w:r>
    </w:p>
    <w:p w14:paraId="472EAFFA" w14:textId="77777777" w:rsidR="00FA0B4E" w:rsidRPr="007C22C1" w:rsidRDefault="00FA0B4E" w:rsidP="007C22C1">
      <w:pPr>
        <w:pStyle w:val="Pquestionheadingmc"/>
      </w:pPr>
      <w:r w:rsidRPr="007C22C1">
        <w:lastRenderedPageBreak/>
        <w:t>Question 18</w:t>
      </w:r>
      <w:r w:rsidRPr="007C22C1">
        <w:tab/>
        <w:t>[6.5]</w:t>
      </w:r>
    </w:p>
    <w:p w14:paraId="0421D0FA" w14:textId="77777777" w:rsidR="00C625E5" w:rsidRPr="007C22C1" w:rsidRDefault="00C625E5" w:rsidP="007C22C1">
      <w:pPr>
        <w:rPr>
          <w:rStyle w:val="Cquestionpartlabelbold"/>
        </w:rPr>
      </w:pPr>
      <w:r w:rsidRPr="007C22C1">
        <w:rPr>
          <w:rStyle w:val="Cquestionpartlabelbold"/>
        </w:rPr>
        <w:t>C</w:t>
      </w:r>
    </w:p>
    <w:p w14:paraId="205AC277" w14:textId="2A1404FB" w:rsidR="00C625E5" w:rsidRDefault="00C625E5" w:rsidP="00C625E5">
      <w:pPr>
        <w:pStyle w:val="Pquestiontextmainstem"/>
      </w:pPr>
      <w:r>
        <w:t>Go anticlockwise from north 70</w:t>
      </w:r>
      <w:r>
        <w:sym w:font="Symbol" w:char="F0B0"/>
      </w:r>
      <w:r>
        <w:t>, which</w:t>
      </w:r>
      <w:r w:rsidR="00852AE6">
        <w:t xml:space="preserve"> is</w:t>
      </w:r>
      <w:r>
        <w:t xml:space="preserve"> N70</w:t>
      </w:r>
      <w:r>
        <w:sym w:font="Symbol" w:char="F0B0"/>
      </w:r>
      <w:r>
        <w:t>W.</w:t>
      </w:r>
    </w:p>
    <w:p w14:paraId="62AE5EF7" w14:textId="77777777" w:rsidR="00FA0B4E" w:rsidRPr="007C22C1" w:rsidRDefault="00FA0B4E" w:rsidP="007C22C1">
      <w:pPr>
        <w:pStyle w:val="Pquestionheadingmc"/>
      </w:pPr>
      <w:r w:rsidRPr="007C22C1">
        <w:t>Question 19</w:t>
      </w:r>
      <w:r w:rsidRPr="007C22C1">
        <w:tab/>
        <w:t>[6.5]</w:t>
      </w:r>
    </w:p>
    <w:p w14:paraId="274A04A1" w14:textId="77777777" w:rsidR="00C625E5" w:rsidRPr="007C22C1" w:rsidRDefault="00C625E5" w:rsidP="007C22C1">
      <w:pPr>
        <w:rPr>
          <w:rStyle w:val="Cquestionpartlabelbold"/>
        </w:rPr>
      </w:pPr>
      <w:r w:rsidRPr="007C22C1">
        <w:rPr>
          <w:rStyle w:val="Cquestionpartlabelbold"/>
        </w:rPr>
        <w:t>B</w:t>
      </w:r>
    </w:p>
    <w:p w14:paraId="5DA0652F" w14:textId="77777777" w:rsidR="00C625E5" w:rsidRDefault="00C625E5" w:rsidP="00C625E5">
      <w:pPr>
        <w:pStyle w:val="Pquestiontextmainstem"/>
      </w:pPr>
      <w:r w:rsidRPr="00262D0A">
        <w:t>146</w:t>
      </w:r>
      <w:r w:rsidRPr="00262D0A">
        <w:sym w:font="Symbol" w:char="F0B0"/>
      </w:r>
      <w:r w:rsidRPr="00262D0A">
        <w:t xml:space="preserve"> is in the bottom right quadrant, 34</w:t>
      </w:r>
      <w:r w:rsidRPr="00262D0A">
        <w:sym w:font="Symbol" w:char="F0B0"/>
      </w:r>
      <w:r w:rsidRPr="00262D0A">
        <w:t xml:space="preserve"> before 180</w:t>
      </w:r>
      <w:r w:rsidRPr="00262D0A">
        <w:sym w:font="Symbol" w:char="F0B0"/>
      </w:r>
      <w:r w:rsidRPr="00262D0A">
        <w:t>, which is south</w:t>
      </w:r>
      <w:r>
        <w:t>.</w:t>
      </w:r>
    </w:p>
    <w:p w14:paraId="40103386" w14:textId="5EA66EB5" w:rsidR="00FA0B4E" w:rsidRPr="007C22C1" w:rsidRDefault="00FA0B4E" w:rsidP="007C22C1">
      <w:pPr>
        <w:pStyle w:val="Pquestionheadingmc"/>
      </w:pPr>
      <w:r w:rsidRPr="007C22C1">
        <w:t>Question 20</w:t>
      </w:r>
      <w:r w:rsidRPr="007C22C1">
        <w:tab/>
        <w:t>[7.2]</w:t>
      </w:r>
      <w:r w:rsidR="00852AE6">
        <w:t xml:space="preserve"> </w:t>
      </w:r>
      <w:r w:rsidR="00852AE6">
        <w:rPr>
          <w:highlight w:val="lightGray"/>
        </w:rPr>
        <w:t>[10A]</w:t>
      </w:r>
    </w:p>
    <w:p w14:paraId="315CBA2B" w14:textId="77777777" w:rsidR="00C625E5" w:rsidRPr="007C22C1" w:rsidRDefault="00C625E5" w:rsidP="007C22C1">
      <w:pPr>
        <w:rPr>
          <w:rStyle w:val="Cquestionpartlabelbold"/>
        </w:rPr>
      </w:pPr>
      <w:r w:rsidRPr="007C22C1">
        <w:rPr>
          <w:rStyle w:val="Cquestionpartlabelbold"/>
        </w:rPr>
        <w:t>D</w:t>
      </w:r>
    </w:p>
    <w:p w14:paraId="4D5ECA94" w14:textId="2AFFBAB1" w:rsidR="00C625E5" w:rsidRPr="00262D0A" w:rsidRDefault="00C625E5" w:rsidP="00C625E5">
      <w:pPr>
        <w:pStyle w:val="Pquestiontextmainstem"/>
      </w:pPr>
      <w:r w:rsidRPr="00262D0A">
        <w:t xml:space="preserve">This is positive, so the other positive quadrant </w:t>
      </w:r>
      <w:r w:rsidR="00852AE6">
        <w:t xml:space="preserve">is needed </w:t>
      </w:r>
      <w:r w:rsidRPr="00262D0A">
        <w:t>for cosine, which is the fourth quadrant.</w:t>
      </w:r>
    </w:p>
    <w:p w14:paraId="488E6A21" w14:textId="6F67C337" w:rsidR="00C625E5" w:rsidRDefault="00C625E5" w:rsidP="00C625E5">
      <w:pPr>
        <w:pStyle w:val="Psectionresults"/>
      </w:pPr>
      <w:r>
        <w:t xml:space="preserve">Multiple-choice </w:t>
      </w:r>
      <w:r w:rsidR="00C63C83">
        <w:t>total marks:</w:t>
      </w:r>
      <w:r>
        <w:t xml:space="preserve"> </w:t>
      </w:r>
      <w:r w:rsidR="00C63C83">
        <w:t>20</w:t>
      </w:r>
    </w:p>
    <w:p w14:paraId="472ECBCF" w14:textId="77777777" w:rsidR="00C625E5" w:rsidRDefault="00C625E5" w:rsidP="00C625E5">
      <w:pPr>
        <w:pStyle w:val="Psectionheading"/>
      </w:pPr>
      <w:r>
        <w:t>Short answer section</w:t>
      </w:r>
    </w:p>
    <w:p w14:paraId="76518C6D" w14:textId="77777777" w:rsidR="00E35785" w:rsidRDefault="00E35785" w:rsidP="00E35785">
      <w:pPr>
        <w:pStyle w:val="Pquestionheadingsx1stafterhead"/>
      </w:pPr>
      <w:r w:rsidRPr="00ED31E6">
        <w:t>Question 2</w:t>
      </w:r>
      <w:r>
        <w:t>1</w:t>
      </w:r>
      <w:r w:rsidRPr="00ED31E6">
        <w:tab/>
      </w:r>
      <w:r w:rsidRPr="00ED31E6">
        <w:rPr>
          <w:rStyle w:val="Cmarkslabel"/>
        </w:rPr>
        <w:t>4 marks</w:t>
      </w:r>
      <w:r w:rsidRPr="00ED31E6">
        <w:tab/>
        <w:t>[1.2]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853"/>
      </w:tblGrid>
      <w:tr w:rsidR="00981CD0" w14:paraId="2B1F64A8" w14:textId="77777777" w:rsidTr="00852AE6">
        <w:tc>
          <w:tcPr>
            <w:tcW w:w="3227" w:type="dxa"/>
          </w:tcPr>
          <w:p w14:paraId="3E599AFC" w14:textId="0F9F2E3F" w:rsidR="00981CD0" w:rsidRPr="00E35785" w:rsidRDefault="00981CD0" w:rsidP="008874E9">
            <w:pPr>
              <w:pStyle w:val="Pquestiontextpartsa"/>
              <w:rPr>
                <w:rStyle w:val="Cquestionpartlabelbold"/>
              </w:rPr>
            </w:pPr>
            <w:r>
              <w:rPr>
                <w:rStyle w:val="Cquestionpartlabelbold"/>
              </w:rPr>
              <w:t>(a</w:t>
            </w:r>
            <w:r w:rsidRPr="00E35785">
              <w:rPr>
                <w:rStyle w:val="Cquestionpartlabelbold"/>
              </w:rPr>
              <w:t>)</w:t>
            </w:r>
            <w:r w:rsidRPr="00E35785">
              <w:tab/>
            </w:r>
            <w:r w:rsidRPr="00E35785">
              <w:rPr>
                <w:rStyle w:val="Cmathsexpressions"/>
                <w:rFonts w:eastAsiaTheme="majorEastAsia"/>
              </w:rPr>
              <w:t>y</w:t>
            </w:r>
            <w:r w:rsidRPr="00E35785">
              <w:t xml:space="preserve"> </w:t>
            </w:r>
            <w:r w:rsidRPr="00E35785">
              <w:sym w:font="Symbol" w:char="F02D"/>
            </w:r>
            <w:r w:rsidRPr="00E35785">
              <w:t xml:space="preserve"> </w:t>
            </w:r>
            <w:r w:rsidRPr="00E35785">
              <w:rPr>
                <w:rStyle w:val="Cmathsexpressions"/>
                <w:rFonts w:eastAsiaTheme="majorEastAsia"/>
              </w:rPr>
              <w:t>y</w:t>
            </w:r>
            <w:r w:rsidRPr="00E35785">
              <w:rPr>
                <w:rStyle w:val="CSubscript"/>
              </w:rPr>
              <w:t>1</w:t>
            </w:r>
            <w:r w:rsidRPr="00E35785">
              <w:t xml:space="preserve"> = </w:t>
            </w:r>
            <w:r w:rsidRPr="00E35785">
              <w:rPr>
                <w:rStyle w:val="Cmathsexpressions"/>
                <w:rFonts w:eastAsiaTheme="majorEastAsia"/>
              </w:rPr>
              <w:t>m</w:t>
            </w:r>
            <w:r w:rsidRPr="00E35785">
              <w:t>(</w:t>
            </w:r>
            <w:r w:rsidRPr="00E35785">
              <w:rPr>
                <w:rStyle w:val="Cmathsexpressions"/>
                <w:rFonts w:eastAsiaTheme="majorEastAsia"/>
              </w:rPr>
              <w:t>x</w:t>
            </w:r>
            <w:r w:rsidRPr="00E35785">
              <w:t xml:space="preserve"> </w:t>
            </w:r>
            <w:r w:rsidRPr="00E35785">
              <w:sym w:font="Symbol" w:char="F02D"/>
            </w:r>
            <w:r w:rsidRPr="00E35785">
              <w:t xml:space="preserve"> </w:t>
            </w:r>
            <w:r w:rsidRPr="00E35785">
              <w:rPr>
                <w:rStyle w:val="Cmathsexpressions"/>
                <w:rFonts w:eastAsiaTheme="majorEastAsia"/>
              </w:rPr>
              <w:t>x</w:t>
            </w:r>
            <w:r w:rsidRPr="00E35785">
              <w:rPr>
                <w:rStyle w:val="CSubscript"/>
              </w:rPr>
              <w:t>1</w:t>
            </w:r>
            <w:r w:rsidRPr="00E35785">
              <w:t>)</w:t>
            </w:r>
            <w:r w:rsidR="008874E9">
              <w:br/>
            </w:r>
            <w:r w:rsidRPr="00E35785">
              <w:rPr>
                <w:rStyle w:val="Cmathsexpressions"/>
                <w:rFonts w:eastAsiaTheme="majorEastAsia"/>
              </w:rPr>
              <w:t>y</w:t>
            </w:r>
            <w:r w:rsidRPr="00E35785">
              <w:t xml:space="preserve"> </w:t>
            </w:r>
            <w:r w:rsidRPr="00E35785">
              <w:sym w:font="Symbol" w:char="F02D"/>
            </w:r>
            <w:r w:rsidRPr="00E35785">
              <w:t xml:space="preserve"> 1 = 3(</w:t>
            </w:r>
            <w:r w:rsidRPr="00E35785">
              <w:rPr>
                <w:rStyle w:val="Cmathsexpressions"/>
                <w:rFonts w:eastAsiaTheme="majorEastAsia"/>
              </w:rPr>
              <w:t>x</w:t>
            </w:r>
            <w:r w:rsidRPr="00E35785">
              <w:t xml:space="preserve"> </w:t>
            </w:r>
            <w:r w:rsidRPr="00E35785">
              <w:sym w:font="Symbol" w:char="F02D"/>
            </w:r>
            <w:r w:rsidRPr="00E35785">
              <w:t xml:space="preserve"> 4)</w:t>
            </w:r>
            <w:r w:rsidR="008874E9">
              <w:br/>
            </w:r>
            <w:r w:rsidRPr="00E35785">
              <w:rPr>
                <w:rStyle w:val="Cmathsexpressions"/>
                <w:rFonts w:eastAsiaTheme="majorEastAsia"/>
              </w:rPr>
              <w:t>y</w:t>
            </w:r>
            <w:r w:rsidRPr="00E35785">
              <w:t xml:space="preserve"> </w:t>
            </w:r>
            <w:r w:rsidRPr="00E35785">
              <w:sym w:font="Symbol" w:char="F02D"/>
            </w:r>
            <w:r w:rsidRPr="00E35785">
              <w:t xml:space="preserve"> 1 = 3</w:t>
            </w:r>
            <w:r w:rsidRPr="00E35785">
              <w:rPr>
                <w:rStyle w:val="Cmathsexpressions"/>
                <w:rFonts w:eastAsiaTheme="majorEastAsia"/>
              </w:rPr>
              <w:t>x</w:t>
            </w:r>
            <w:r w:rsidRPr="00E35785">
              <w:t xml:space="preserve"> </w:t>
            </w:r>
            <w:r w:rsidRPr="00E35785">
              <w:sym w:font="Symbol" w:char="F02D"/>
            </w:r>
            <w:r w:rsidRPr="00E35785">
              <w:t xml:space="preserve"> 12</w:t>
            </w:r>
            <w:r w:rsidR="008874E9">
              <w:br/>
            </w:r>
            <w:r w:rsidRPr="00E35785">
              <w:rPr>
                <w:rStyle w:val="Cmathsexpressions"/>
                <w:rFonts w:eastAsiaTheme="majorEastAsia"/>
              </w:rPr>
              <w:t>y</w:t>
            </w:r>
            <w:r w:rsidRPr="00E35785">
              <w:t xml:space="preserve"> = 3</w:t>
            </w:r>
            <w:r w:rsidRPr="00E35785">
              <w:rPr>
                <w:rStyle w:val="Cmathsexpressions"/>
                <w:rFonts w:eastAsiaTheme="majorEastAsia"/>
              </w:rPr>
              <w:t>x</w:t>
            </w:r>
            <w:r w:rsidRPr="00E35785">
              <w:t xml:space="preserve"> </w:t>
            </w:r>
            <w:r w:rsidRPr="00E35785">
              <w:sym w:font="Symbol" w:char="F02D"/>
            </w:r>
            <w:r w:rsidRPr="00E35785">
              <w:t xml:space="preserve"> 11</w:t>
            </w:r>
          </w:p>
          <w:p w14:paraId="4B7F5B49" w14:textId="77777777" w:rsidR="00981CD0" w:rsidRDefault="00981CD0" w:rsidP="008874E9">
            <w:pPr>
              <w:pStyle w:val="Pquestiontextpartsa"/>
            </w:pPr>
          </w:p>
        </w:tc>
        <w:tc>
          <w:tcPr>
            <w:tcW w:w="6853" w:type="dxa"/>
          </w:tcPr>
          <w:p w14:paraId="6FDDCD71" w14:textId="4E8E5600" w:rsidR="00981CD0" w:rsidRDefault="00981CD0" w:rsidP="008874E9">
            <w:pPr>
              <w:pStyle w:val="Pquestiontextpartsa"/>
            </w:pPr>
            <w:r w:rsidRPr="00E35785">
              <w:rPr>
                <w:rStyle w:val="Cquestionpartlabelbold"/>
              </w:rPr>
              <w:t>(b)</w:t>
            </w:r>
            <w:r w:rsidRPr="00E35785">
              <w:tab/>
            </w:r>
            <w:r w:rsidRPr="00E35785">
              <w:rPr>
                <w:rStyle w:val="Cmathsexpressions"/>
                <w:rFonts w:eastAsiaTheme="majorEastAsia"/>
              </w:rPr>
              <w:t>y</w:t>
            </w:r>
            <w:r w:rsidRPr="00E35785">
              <w:t xml:space="preserve"> </w:t>
            </w:r>
            <w:r w:rsidRPr="00E35785">
              <w:sym w:font="Symbol" w:char="F02D"/>
            </w:r>
            <w:r w:rsidRPr="00E35785">
              <w:t xml:space="preserve"> </w:t>
            </w:r>
            <w:r w:rsidRPr="00E35785">
              <w:rPr>
                <w:rStyle w:val="Cmathsexpressions"/>
                <w:rFonts w:eastAsiaTheme="majorEastAsia"/>
              </w:rPr>
              <w:t>y</w:t>
            </w:r>
            <w:r w:rsidRPr="00E35785">
              <w:rPr>
                <w:rStyle w:val="CSubscript"/>
              </w:rPr>
              <w:t>1</w:t>
            </w:r>
            <w:r w:rsidRPr="00E35785">
              <w:t xml:space="preserve"> = </w:t>
            </w:r>
            <w:r w:rsidRPr="00E35785">
              <w:rPr>
                <w:rStyle w:val="Cmathsexpressions"/>
                <w:rFonts w:eastAsiaTheme="majorEastAsia"/>
              </w:rPr>
              <w:t>m</w:t>
            </w:r>
            <w:r w:rsidRPr="00E35785">
              <w:t>(</w:t>
            </w:r>
            <w:r w:rsidRPr="00E35785">
              <w:rPr>
                <w:rStyle w:val="Cmathsexpressions"/>
                <w:rFonts w:eastAsiaTheme="majorEastAsia"/>
              </w:rPr>
              <w:t>x</w:t>
            </w:r>
            <w:r w:rsidRPr="00E35785">
              <w:t xml:space="preserve"> </w:t>
            </w:r>
            <w:r w:rsidRPr="00E35785">
              <w:sym w:font="Symbol" w:char="F02D"/>
            </w:r>
            <w:r w:rsidRPr="00E35785">
              <w:t xml:space="preserve"> </w:t>
            </w:r>
            <w:r w:rsidRPr="00E35785">
              <w:rPr>
                <w:rStyle w:val="Cmathsexpressions"/>
                <w:rFonts w:eastAsiaTheme="majorEastAsia"/>
              </w:rPr>
              <w:t>x</w:t>
            </w:r>
            <w:r w:rsidRPr="00E35785">
              <w:rPr>
                <w:rStyle w:val="CSubscript"/>
              </w:rPr>
              <w:t>1</w:t>
            </w:r>
            <w:r w:rsidRPr="00E35785">
              <w:t>)</w:t>
            </w:r>
            <w:r w:rsidR="008874E9">
              <w:br/>
            </w:r>
            <w:r w:rsidRPr="00E35785">
              <w:rPr>
                <w:rStyle w:val="Cmathsexpressions"/>
                <w:rFonts w:eastAsiaTheme="majorEastAsia"/>
              </w:rPr>
              <w:t>y</w:t>
            </w:r>
            <w:r w:rsidRPr="00E35785">
              <w:t xml:space="preserve"> </w:t>
            </w:r>
            <w:r w:rsidRPr="00E35785">
              <w:sym w:font="Symbol" w:char="F02D"/>
            </w:r>
            <w:r w:rsidRPr="00E35785">
              <w:t xml:space="preserve"> 5 = </w:t>
            </w:r>
            <w:r w:rsidRPr="00E35785">
              <w:rPr>
                <w:position w:val="-22"/>
              </w:rPr>
              <w:object w:dxaOrig="960" w:dyaOrig="580" w14:anchorId="5121E5A7">
                <v:shape id="_x0000_i1034" type="#_x0000_t75" style="width:46.75pt;height:28.05pt" o:ole="">
                  <v:imagedata r:id="rId27" o:title=""/>
                </v:shape>
                <o:OLEObject Type="Embed" ProgID="Equation.3" ShapeID="_x0000_i1034" DrawAspect="Content" ObjectID="_1538922388" r:id="rId28"/>
              </w:object>
            </w:r>
            <w:r w:rsidR="008874E9">
              <w:br/>
            </w:r>
            <w:r w:rsidRPr="00E35785">
              <w:t>5</w:t>
            </w:r>
            <w:r w:rsidRPr="00E35785">
              <w:rPr>
                <w:rStyle w:val="Cmathsexpressions"/>
                <w:rFonts w:eastAsiaTheme="majorEastAsia"/>
              </w:rPr>
              <w:t>y</w:t>
            </w:r>
            <w:r w:rsidRPr="00E35785">
              <w:t xml:space="preserve"> </w:t>
            </w:r>
            <w:r w:rsidRPr="00E35785">
              <w:sym w:font="Symbol" w:char="F02D"/>
            </w:r>
            <w:r w:rsidRPr="00E35785">
              <w:t xml:space="preserve"> 25 = -2(</w:t>
            </w:r>
            <w:r w:rsidRPr="00E35785">
              <w:rPr>
                <w:rStyle w:val="Cmathsexpressions"/>
                <w:rFonts w:eastAsiaTheme="majorEastAsia"/>
              </w:rPr>
              <w:t>x</w:t>
            </w:r>
            <w:r w:rsidRPr="00E35785">
              <w:t xml:space="preserve"> + 3)</w:t>
            </w:r>
            <w:r w:rsidR="008874E9">
              <w:br/>
            </w:r>
            <w:r w:rsidRPr="00E35785">
              <w:t>5</w:t>
            </w:r>
            <w:r w:rsidRPr="00E35785">
              <w:rPr>
                <w:rStyle w:val="Cmathsexpressions"/>
                <w:rFonts w:eastAsiaTheme="majorEastAsia"/>
              </w:rPr>
              <w:t>y</w:t>
            </w:r>
            <w:r w:rsidRPr="00E35785">
              <w:t xml:space="preserve"> </w:t>
            </w:r>
            <w:r w:rsidRPr="00E35785">
              <w:sym w:font="Symbol" w:char="F02D"/>
            </w:r>
            <w:r w:rsidRPr="00E35785">
              <w:t xml:space="preserve"> 25 = -2</w:t>
            </w:r>
            <w:r w:rsidRPr="00E35785">
              <w:rPr>
                <w:rStyle w:val="Cmathsexpressions"/>
                <w:rFonts w:eastAsiaTheme="majorEastAsia"/>
              </w:rPr>
              <w:t>x</w:t>
            </w:r>
            <w:r w:rsidRPr="00E35785">
              <w:t xml:space="preserve"> </w:t>
            </w:r>
            <w:r w:rsidRPr="00E35785">
              <w:sym w:font="Symbol" w:char="F02D"/>
            </w:r>
            <w:r w:rsidRPr="00E35785">
              <w:t xml:space="preserve"> 6</w:t>
            </w:r>
            <w:r w:rsidR="008874E9">
              <w:br/>
            </w:r>
            <w:r w:rsidRPr="00E35785">
              <w:t>5</w:t>
            </w:r>
            <w:r w:rsidRPr="00E35785">
              <w:rPr>
                <w:rStyle w:val="Cmathsexpressions"/>
                <w:rFonts w:eastAsiaTheme="majorEastAsia"/>
              </w:rPr>
              <w:t>y</w:t>
            </w:r>
            <w:r w:rsidRPr="00E35785">
              <w:t xml:space="preserve"> + 2</w:t>
            </w:r>
            <w:r w:rsidRPr="00E35785">
              <w:rPr>
                <w:rStyle w:val="Cmathsexpressions"/>
                <w:rFonts w:eastAsiaTheme="majorEastAsia"/>
              </w:rPr>
              <w:t>x</w:t>
            </w:r>
            <w:r w:rsidRPr="00E35785">
              <w:t xml:space="preserve"> </w:t>
            </w:r>
            <w:r w:rsidRPr="00E35785">
              <w:sym w:font="Symbol" w:char="F02D"/>
            </w:r>
            <w:r w:rsidRPr="00E35785">
              <w:t xml:space="preserve"> 19 = 0</w:t>
            </w:r>
          </w:p>
        </w:tc>
      </w:tr>
    </w:tbl>
    <w:p w14:paraId="562F8022" w14:textId="29D87571" w:rsidR="00C625E5" w:rsidRDefault="00E35785" w:rsidP="00CB6EE7">
      <w:pPr>
        <w:pStyle w:val="Pquestionheadingsx"/>
      </w:pPr>
      <w:r w:rsidRPr="00ED31E6">
        <w:t>Question 2</w:t>
      </w:r>
      <w:r>
        <w:t>2</w:t>
      </w:r>
      <w:r w:rsidRPr="00ED31E6">
        <w:tab/>
      </w:r>
      <w:r w:rsidRPr="00ED31E6">
        <w:rPr>
          <w:rStyle w:val="Cmarkslabel"/>
        </w:rPr>
        <w:t>4 marks</w:t>
      </w:r>
      <w:r w:rsidRPr="00ED31E6">
        <w:tab/>
        <w:t>[1.4]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6853"/>
      </w:tblGrid>
      <w:tr w:rsidR="00CB6EE7" w14:paraId="637019A8" w14:textId="77777777" w:rsidTr="00852AE6">
        <w:tc>
          <w:tcPr>
            <w:tcW w:w="3227" w:type="dxa"/>
          </w:tcPr>
          <w:p w14:paraId="7F590D3D" w14:textId="072C3CAA" w:rsidR="00CB6EE7" w:rsidRPr="00262D0A" w:rsidRDefault="00CB6EE7" w:rsidP="008874E9">
            <w:pPr>
              <w:pStyle w:val="Pquestiontextpartsa"/>
            </w:pPr>
            <w:r>
              <w:rPr>
                <w:rStyle w:val="Cquestionpartlabelbold"/>
              </w:rPr>
              <w:t>(a</w:t>
            </w:r>
            <w:r w:rsidRPr="001B4349">
              <w:rPr>
                <w:rStyle w:val="Cquestionpartlabelbold"/>
              </w:rPr>
              <w:t>)</w:t>
            </w:r>
            <w:r w:rsidRPr="00262D0A">
              <w:tab/>
            </w:r>
            <w:r w:rsidRPr="00A202C4">
              <w:rPr>
                <w:rStyle w:val="Cmathsexpressions"/>
                <w:rFonts w:eastAsiaTheme="majorEastAsia"/>
              </w:rPr>
              <w:t>m</w:t>
            </w:r>
            <w:r w:rsidRPr="00262D0A">
              <w:t xml:space="preserve"> = 3</w:t>
            </w:r>
            <w:r w:rsidR="008874E9">
              <w:br/>
            </w:r>
            <w:r w:rsidRPr="00A202C4">
              <w:rPr>
                <w:rStyle w:val="Cmathsexpressions"/>
                <w:rFonts w:eastAsiaTheme="majorEastAsia"/>
              </w:rPr>
              <w:t>y</w:t>
            </w:r>
            <w:r w:rsidRPr="00262D0A">
              <w:t xml:space="preserve"> </w:t>
            </w:r>
            <w:r w:rsidRPr="00262D0A">
              <w:sym w:font="Symbol" w:char="F02D"/>
            </w:r>
            <w:r w:rsidRPr="00262D0A">
              <w:t xml:space="preserve"> </w:t>
            </w:r>
            <w:r w:rsidRPr="00A202C4">
              <w:rPr>
                <w:rStyle w:val="Cmathsexpressions"/>
                <w:rFonts w:eastAsiaTheme="majorEastAsia"/>
              </w:rPr>
              <w:t>y</w:t>
            </w:r>
            <w:r w:rsidRPr="00A202C4">
              <w:rPr>
                <w:rStyle w:val="CSubscript"/>
              </w:rPr>
              <w:t>1</w:t>
            </w:r>
            <w:r w:rsidRPr="00262D0A">
              <w:t xml:space="preserve"> = </w:t>
            </w:r>
            <w:r w:rsidRPr="00A202C4">
              <w:rPr>
                <w:rStyle w:val="Cmathsexpressions"/>
                <w:rFonts w:eastAsiaTheme="majorEastAsia"/>
              </w:rPr>
              <w:t>m</w:t>
            </w:r>
            <w:r w:rsidRPr="00262D0A">
              <w:t>(</w:t>
            </w:r>
            <w:r w:rsidRPr="00A202C4">
              <w:rPr>
                <w:rStyle w:val="Cmathsexpressions"/>
                <w:rFonts w:eastAsiaTheme="majorEastAsia"/>
              </w:rPr>
              <w:t>x</w:t>
            </w:r>
            <w:r w:rsidRPr="00262D0A">
              <w:t xml:space="preserve"> </w:t>
            </w:r>
            <w:r w:rsidRPr="00262D0A">
              <w:sym w:font="Symbol" w:char="F02D"/>
            </w:r>
            <w:r w:rsidRPr="00262D0A">
              <w:t xml:space="preserve"> </w:t>
            </w:r>
            <w:r w:rsidRPr="00A202C4">
              <w:rPr>
                <w:rStyle w:val="Cmathsexpressions"/>
                <w:rFonts w:eastAsiaTheme="majorEastAsia"/>
              </w:rPr>
              <w:t>x</w:t>
            </w:r>
            <w:r w:rsidRPr="00A202C4">
              <w:rPr>
                <w:rStyle w:val="CSubscript"/>
              </w:rPr>
              <w:t>1</w:t>
            </w:r>
            <w:r w:rsidRPr="00262D0A">
              <w:t>)</w:t>
            </w:r>
            <w:r w:rsidR="008874E9">
              <w:br/>
            </w:r>
            <w:r w:rsidRPr="00A202C4">
              <w:rPr>
                <w:rStyle w:val="Cmathsexpressions"/>
                <w:rFonts w:eastAsiaTheme="majorEastAsia"/>
              </w:rPr>
              <w:t>y</w:t>
            </w:r>
            <w:r w:rsidRPr="00262D0A">
              <w:t xml:space="preserve"> </w:t>
            </w:r>
            <w:r w:rsidRPr="00262D0A">
              <w:sym w:font="Symbol" w:char="F02D"/>
            </w:r>
            <w:r w:rsidRPr="00262D0A">
              <w:t xml:space="preserve"> 5 = 3(</w:t>
            </w:r>
            <w:r w:rsidRPr="00A202C4">
              <w:rPr>
                <w:rStyle w:val="Cmathsexpressions"/>
                <w:rFonts w:eastAsiaTheme="majorEastAsia"/>
              </w:rPr>
              <w:t>x</w:t>
            </w:r>
            <w:r w:rsidRPr="00262D0A">
              <w:t xml:space="preserve"> + 3)</w:t>
            </w:r>
            <w:r w:rsidR="008874E9">
              <w:br/>
            </w:r>
            <w:r w:rsidRPr="00A202C4">
              <w:rPr>
                <w:rStyle w:val="Cmathsexpressions"/>
                <w:rFonts w:eastAsiaTheme="majorEastAsia"/>
              </w:rPr>
              <w:t>y</w:t>
            </w:r>
            <w:r w:rsidRPr="00262D0A">
              <w:t xml:space="preserve"> </w:t>
            </w:r>
            <w:r w:rsidRPr="00262D0A">
              <w:sym w:font="Symbol" w:char="F02D"/>
            </w:r>
            <w:r w:rsidRPr="00262D0A">
              <w:t xml:space="preserve"> 5 = 3</w:t>
            </w:r>
            <w:r w:rsidRPr="00A202C4">
              <w:rPr>
                <w:rStyle w:val="Cmathsexpressions"/>
                <w:rFonts w:eastAsiaTheme="majorEastAsia"/>
              </w:rPr>
              <w:t>x</w:t>
            </w:r>
            <w:r w:rsidRPr="00262D0A">
              <w:t xml:space="preserve"> + 9</w:t>
            </w:r>
            <w:r w:rsidR="008874E9">
              <w:br/>
            </w:r>
            <w:r w:rsidRPr="00A202C4">
              <w:rPr>
                <w:rStyle w:val="Cmathsexpressions"/>
                <w:rFonts w:eastAsiaTheme="majorEastAsia"/>
              </w:rPr>
              <w:t>y</w:t>
            </w:r>
            <w:r w:rsidRPr="00262D0A">
              <w:t xml:space="preserve"> = 3</w:t>
            </w:r>
            <w:r w:rsidRPr="00A202C4">
              <w:rPr>
                <w:rStyle w:val="Cmathsexpressions"/>
                <w:rFonts w:eastAsiaTheme="majorEastAsia"/>
              </w:rPr>
              <w:t>x</w:t>
            </w:r>
            <w:r w:rsidRPr="00262D0A">
              <w:t xml:space="preserve"> + 14</w:t>
            </w:r>
          </w:p>
          <w:p w14:paraId="0A5B2A8C" w14:textId="77777777" w:rsidR="00CB6EE7" w:rsidRDefault="00CB6EE7" w:rsidP="008874E9">
            <w:pPr>
              <w:pStyle w:val="Pquestiontextpartsa"/>
            </w:pPr>
          </w:p>
        </w:tc>
        <w:tc>
          <w:tcPr>
            <w:tcW w:w="6853" w:type="dxa"/>
          </w:tcPr>
          <w:p w14:paraId="7A27C9A8" w14:textId="1EA4CBF8" w:rsidR="00CB6EE7" w:rsidRDefault="00CB6EE7" w:rsidP="008874E9">
            <w:pPr>
              <w:pStyle w:val="Pquestiontextpartsa"/>
            </w:pPr>
            <w:r w:rsidRPr="001B4349">
              <w:rPr>
                <w:rStyle w:val="Cquestionpartlabelbold"/>
              </w:rPr>
              <w:t>(b)</w:t>
            </w:r>
            <w:r w:rsidRPr="00262D0A">
              <w:tab/>
            </w:r>
            <w:r w:rsidRPr="00A202C4">
              <w:rPr>
                <w:rStyle w:val="Cmathsexpressions"/>
                <w:rFonts w:eastAsiaTheme="majorEastAsia"/>
              </w:rPr>
              <w:t>m</w:t>
            </w:r>
            <w:r w:rsidRPr="00262D0A">
              <w:t xml:space="preserve"> = </w:t>
            </w:r>
            <w:r w:rsidRPr="00262D0A">
              <w:rPr>
                <w:position w:val="-24"/>
              </w:rPr>
              <w:object w:dxaOrig="240" w:dyaOrig="620" w14:anchorId="630334AD">
                <v:shape id="_x0000_i1035" type="#_x0000_t75" style="width:12.15pt;height:31.8pt" o:ole="">
                  <v:imagedata r:id="rId29" o:title=""/>
                </v:shape>
                <o:OLEObject Type="Embed" ProgID="Equation.3" ShapeID="_x0000_i1035" DrawAspect="Content" ObjectID="_1538922389" r:id="rId30"/>
              </w:object>
            </w:r>
            <w:r w:rsidR="008874E9">
              <w:br/>
            </w:r>
            <w:r w:rsidRPr="00A202C4">
              <w:rPr>
                <w:rStyle w:val="Cmathsexpressions"/>
                <w:rFonts w:eastAsiaTheme="majorEastAsia"/>
              </w:rPr>
              <w:t>y</w:t>
            </w:r>
            <w:r w:rsidRPr="00262D0A">
              <w:t xml:space="preserve"> </w:t>
            </w:r>
            <w:r w:rsidRPr="00262D0A">
              <w:sym w:font="Symbol" w:char="F02D"/>
            </w:r>
            <w:r w:rsidRPr="00262D0A">
              <w:t xml:space="preserve"> </w:t>
            </w:r>
            <w:r w:rsidRPr="00A202C4">
              <w:rPr>
                <w:rStyle w:val="Cmathsexpressions"/>
                <w:rFonts w:eastAsiaTheme="majorEastAsia"/>
              </w:rPr>
              <w:t>y</w:t>
            </w:r>
            <w:r w:rsidRPr="00A202C4">
              <w:rPr>
                <w:rStyle w:val="CSubscript"/>
              </w:rPr>
              <w:t>1</w:t>
            </w:r>
            <w:r w:rsidRPr="00262D0A">
              <w:t xml:space="preserve"> = </w:t>
            </w:r>
            <w:r w:rsidRPr="00A202C4">
              <w:rPr>
                <w:rStyle w:val="Cmathsexpressions"/>
                <w:rFonts w:eastAsiaTheme="majorEastAsia"/>
              </w:rPr>
              <w:t>m</w:t>
            </w:r>
            <w:r w:rsidRPr="00262D0A">
              <w:t>(</w:t>
            </w:r>
            <w:r w:rsidRPr="00A202C4">
              <w:rPr>
                <w:rStyle w:val="Cmathsexpressions"/>
                <w:rFonts w:eastAsiaTheme="majorEastAsia"/>
              </w:rPr>
              <w:t>x</w:t>
            </w:r>
            <w:r w:rsidRPr="00262D0A">
              <w:t xml:space="preserve"> </w:t>
            </w:r>
            <w:r w:rsidRPr="00262D0A">
              <w:sym w:font="Symbol" w:char="F02D"/>
            </w:r>
            <w:r w:rsidRPr="00262D0A">
              <w:t xml:space="preserve"> </w:t>
            </w:r>
            <w:r w:rsidRPr="00A202C4">
              <w:rPr>
                <w:rStyle w:val="Cmathsexpressions"/>
                <w:rFonts w:eastAsiaTheme="majorEastAsia"/>
              </w:rPr>
              <w:t>x</w:t>
            </w:r>
            <w:r w:rsidRPr="00A202C4">
              <w:rPr>
                <w:rStyle w:val="CSubscript"/>
              </w:rPr>
              <w:t>1</w:t>
            </w:r>
            <w:r w:rsidRPr="00262D0A">
              <w:t>)</w:t>
            </w:r>
            <w:r w:rsidR="008874E9">
              <w:br/>
            </w:r>
            <w:r w:rsidRPr="00262D0A">
              <w:t xml:space="preserve"> </w:t>
            </w:r>
            <w:r w:rsidRPr="00A202C4">
              <w:rPr>
                <w:rStyle w:val="Cmathsexpressions"/>
                <w:rFonts w:eastAsiaTheme="majorEastAsia"/>
              </w:rPr>
              <w:t>y</w:t>
            </w:r>
            <w:r w:rsidRPr="00262D0A">
              <w:t xml:space="preserve"> + 4 = </w:t>
            </w:r>
            <w:r w:rsidRPr="00262D0A">
              <w:rPr>
                <w:position w:val="-24"/>
              </w:rPr>
              <w:object w:dxaOrig="840" w:dyaOrig="620" w14:anchorId="0D08ABAA">
                <v:shape id="_x0000_i1036" type="#_x0000_t75" style="width:43.95pt;height:31.8pt" o:ole="">
                  <v:imagedata r:id="rId31" o:title=""/>
                </v:shape>
                <o:OLEObject Type="Embed" ProgID="Equation.3" ShapeID="_x0000_i1036" DrawAspect="Content" ObjectID="_1538922390" r:id="rId32"/>
              </w:object>
            </w:r>
            <w:r w:rsidR="008874E9">
              <w:br/>
            </w:r>
            <w:r w:rsidRPr="00262D0A">
              <w:t>2</w:t>
            </w:r>
            <w:r w:rsidRPr="00A202C4">
              <w:rPr>
                <w:rStyle w:val="Cmathsexpressions"/>
                <w:rFonts w:eastAsiaTheme="majorEastAsia"/>
              </w:rPr>
              <w:t>y</w:t>
            </w:r>
            <w:r w:rsidRPr="00262D0A">
              <w:t xml:space="preserve"> + 8 = (</w:t>
            </w:r>
            <w:r w:rsidRPr="00A202C4">
              <w:rPr>
                <w:rStyle w:val="Cmathsexpressions"/>
                <w:rFonts w:eastAsiaTheme="majorEastAsia"/>
              </w:rPr>
              <w:t>x</w:t>
            </w:r>
            <w:r w:rsidRPr="00262D0A">
              <w:t xml:space="preserve"> + 3)</w:t>
            </w:r>
            <w:r w:rsidR="008874E9">
              <w:br/>
            </w:r>
            <w:r w:rsidRPr="00262D0A">
              <w:t>2</w:t>
            </w:r>
            <w:r w:rsidRPr="00A202C4">
              <w:rPr>
                <w:rStyle w:val="Cmathsexpressions"/>
                <w:rFonts w:eastAsiaTheme="majorEastAsia"/>
              </w:rPr>
              <w:t>y</w:t>
            </w:r>
            <w:r w:rsidRPr="00262D0A">
              <w:t xml:space="preserve"> </w:t>
            </w:r>
            <w:r w:rsidRPr="00262D0A">
              <w:sym w:font="Symbol" w:char="F02D"/>
            </w:r>
            <w:r w:rsidRPr="00262D0A">
              <w:t xml:space="preserve"> </w:t>
            </w:r>
            <w:r w:rsidRPr="00A202C4">
              <w:rPr>
                <w:rStyle w:val="Cmathsexpressions"/>
                <w:rFonts w:eastAsiaTheme="majorEastAsia"/>
              </w:rPr>
              <w:t>x</w:t>
            </w:r>
            <w:r w:rsidRPr="00262D0A">
              <w:t xml:space="preserve"> + 5 = 0</w:t>
            </w:r>
          </w:p>
        </w:tc>
      </w:tr>
    </w:tbl>
    <w:p w14:paraId="7C845C41" w14:textId="7870C56D" w:rsidR="00C625E5" w:rsidRPr="00262D0A" w:rsidRDefault="00E35785" w:rsidP="00CB6EE7">
      <w:pPr>
        <w:pStyle w:val="Pquestionheadingsx"/>
        <w:pageBreakBefore/>
      </w:pPr>
      <w:r>
        <w:lastRenderedPageBreak/>
        <w:t>Question 23</w:t>
      </w:r>
      <w:r>
        <w:tab/>
      </w:r>
      <w:r w:rsidRPr="00FA5C18">
        <w:rPr>
          <w:rStyle w:val="Cmarkslabel"/>
        </w:rPr>
        <w:t>4 marks</w:t>
      </w:r>
      <w:r w:rsidRPr="00FA5C18">
        <w:rPr>
          <w:rStyle w:val="Cmarkslabel"/>
        </w:rPr>
        <w:tab/>
      </w:r>
      <w:r>
        <w:t>[1.6]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6003"/>
      </w:tblGrid>
      <w:tr w:rsidR="00CB6EE7" w14:paraId="7D0B6781" w14:textId="77777777" w:rsidTr="00852AE6">
        <w:trPr>
          <w:trHeight w:val="4589"/>
        </w:trPr>
        <w:tc>
          <w:tcPr>
            <w:tcW w:w="4077" w:type="dxa"/>
          </w:tcPr>
          <w:p w14:paraId="2C7A3B28" w14:textId="7379DAEF" w:rsidR="00CB6EE7" w:rsidRPr="00E16138" w:rsidRDefault="00CB6EE7" w:rsidP="008874E9">
            <w:pPr>
              <w:pStyle w:val="Pquestiontextpartsa"/>
            </w:pPr>
            <w:r>
              <w:rPr>
                <w:rStyle w:val="Cquestionpartlabelbold"/>
              </w:rPr>
              <w:t>(a</w:t>
            </w:r>
            <w:r w:rsidRPr="001B4349">
              <w:rPr>
                <w:rStyle w:val="Cquestionpartlabelbold"/>
              </w:rPr>
              <w:t>)</w:t>
            </w:r>
            <w:r w:rsidRPr="001B4349">
              <w:rPr>
                <w:rStyle w:val="Cquestionpartlabelbold"/>
              </w:rPr>
              <w:tab/>
            </w:r>
            <w:r w:rsidRPr="00E16138">
              <w:t>3</w:t>
            </w:r>
            <w:r w:rsidRPr="00A202C4">
              <w:rPr>
                <w:rStyle w:val="Cmathsexpressions"/>
                <w:rFonts w:eastAsiaTheme="majorEastAsia"/>
              </w:rPr>
              <w:t>x</w:t>
            </w:r>
            <w:r w:rsidRPr="00E16138">
              <w:t xml:space="preserve"> </w:t>
            </w:r>
            <w:r w:rsidRPr="00E16138">
              <w:sym w:font="Symbol" w:char="F02D"/>
            </w:r>
            <w:r w:rsidRPr="00E16138">
              <w:t xml:space="preserve"> 2</w:t>
            </w:r>
            <w:r w:rsidRPr="00A202C4">
              <w:rPr>
                <w:rStyle w:val="Cmathsexpressions"/>
                <w:rFonts w:eastAsiaTheme="majorEastAsia"/>
              </w:rPr>
              <w:t>y</w:t>
            </w:r>
            <w:r w:rsidRPr="00E16138">
              <w:t xml:space="preserve"> = -13</w:t>
            </w:r>
            <w:r w:rsidRPr="00E16138">
              <w:tab/>
            </w:r>
            <w:r w:rsidR="008874E9">
              <w:t>[1]</w:t>
            </w:r>
            <w:r w:rsidR="008874E9">
              <w:br/>
            </w:r>
            <w:r w:rsidRPr="00E16138">
              <w:t>4</w:t>
            </w:r>
            <w:r w:rsidRPr="00A202C4">
              <w:rPr>
                <w:rStyle w:val="Cmathsexpressions"/>
                <w:rFonts w:eastAsiaTheme="majorEastAsia"/>
              </w:rPr>
              <w:t>x</w:t>
            </w:r>
            <w:r w:rsidRPr="00E16138">
              <w:t xml:space="preserve"> + 2</w:t>
            </w:r>
            <w:r w:rsidRPr="00A202C4">
              <w:rPr>
                <w:rStyle w:val="Cmathsexpressions"/>
                <w:rFonts w:eastAsiaTheme="majorEastAsia"/>
              </w:rPr>
              <w:t>y</w:t>
            </w:r>
            <w:r w:rsidRPr="00E16138">
              <w:t xml:space="preserve"> = 6</w:t>
            </w:r>
            <w:r w:rsidRPr="00E16138">
              <w:tab/>
            </w:r>
            <w:r w:rsidR="00A42006">
              <w:t xml:space="preserve">             </w:t>
            </w:r>
            <w:r w:rsidR="008874E9">
              <w:t>[2]</w:t>
            </w:r>
            <w:r w:rsidR="008874E9">
              <w:br/>
            </w:r>
            <w:r w:rsidRPr="00E16138">
              <w:t>7</w:t>
            </w:r>
            <w:r w:rsidRPr="00A202C4">
              <w:rPr>
                <w:rStyle w:val="Cmathsexpressions"/>
                <w:rFonts w:eastAsiaTheme="majorEastAsia"/>
              </w:rPr>
              <w:t>x</w:t>
            </w:r>
            <w:r w:rsidRPr="00E16138">
              <w:t xml:space="preserve"> = -7</w:t>
            </w:r>
            <w:r w:rsidR="008874E9">
              <w:br/>
            </w:r>
            <w:r w:rsidRPr="00E16138">
              <w:t xml:space="preserve">  </w:t>
            </w:r>
            <w:r w:rsidRPr="00A202C4">
              <w:rPr>
                <w:rStyle w:val="Cmathsexpressions"/>
                <w:rFonts w:eastAsiaTheme="majorEastAsia"/>
              </w:rPr>
              <w:t>x</w:t>
            </w:r>
            <w:r w:rsidRPr="00E16138">
              <w:t xml:space="preserve"> =</w:t>
            </w:r>
            <w:r w:rsidR="00A42006">
              <w:t xml:space="preserve"> </w:t>
            </w:r>
            <w:r w:rsidRPr="00E16138">
              <w:t>-1</w:t>
            </w:r>
          </w:p>
          <w:p w14:paraId="683C3277" w14:textId="2FA9E6AD" w:rsidR="00CB6EE7" w:rsidRPr="00E16138" w:rsidRDefault="00852AE6" w:rsidP="008874E9">
            <w:pPr>
              <w:pStyle w:val="Pquestiontextpartsa"/>
            </w:pPr>
            <w:r>
              <w:tab/>
            </w:r>
            <w:r w:rsidR="00A42006">
              <w:t>S</w:t>
            </w:r>
            <w:r w:rsidR="00CB6EE7" w:rsidRPr="00E16138">
              <w:t xml:space="preserve">ubstitute </w:t>
            </w:r>
            <w:r w:rsidR="00CB6EE7" w:rsidRPr="00A202C4">
              <w:rPr>
                <w:rStyle w:val="Cmathsexpressions"/>
                <w:rFonts w:eastAsiaTheme="majorEastAsia"/>
              </w:rPr>
              <w:t>x</w:t>
            </w:r>
            <w:r w:rsidR="00CB6EE7" w:rsidRPr="00E16138">
              <w:t xml:space="preserve"> = -1 in</w:t>
            </w:r>
            <w:r w:rsidR="00A42006">
              <w:t>to</w:t>
            </w:r>
            <w:r w:rsidR="00CB6EE7" w:rsidRPr="00E16138">
              <w:t xml:space="preserve"> </w:t>
            </w:r>
            <w:r w:rsidR="008874E9">
              <w:t>[1]</w:t>
            </w:r>
            <w:r w:rsidR="00CB6EE7" w:rsidRPr="00E16138">
              <w:t>:</w:t>
            </w:r>
          </w:p>
          <w:p w14:paraId="4457144F" w14:textId="32709B10" w:rsidR="00CB6EE7" w:rsidRPr="00E16138" w:rsidRDefault="00852AE6" w:rsidP="008874E9">
            <w:pPr>
              <w:pStyle w:val="Pquestiontextpartsa"/>
            </w:pPr>
            <w:r>
              <w:tab/>
            </w:r>
            <w:r w:rsidR="00CB6EE7" w:rsidRPr="00E16138">
              <w:t xml:space="preserve">3(-1) </w:t>
            </w:r>
            <w:r w:rsidR="00CB6EE7" w:rsidRPr="00E16138">
              <w:sym w:font="Symbol" w:char="F02D"/>
            </w:r>
            <w:r w:rsidR="00CB6EE7" w:rsidRPr="00E16138">
              <w:t xml:space="preserve"> 2</w:t>
            </w:r>
            <w:r w:rsidR="00CB6EE7" w:rsidRPr="00A202C4">
              <w:rPr>
                <w:rStyle w:val="Cmathsexpressions"/>
                <w:rFonts w:eastAsiaTheme="majorEastAsia"/>
              </w:rPr>
              <w:t>y</w:t>
            </w:r>
            <w:r w:rsidR="00CB6EE7" w:rsidRPr="00E16138">
              <w:t xml:space="preserve"> = -13</w:t>
            </w:r>
            <w:r w:rsidR="008874E9">
              <w:br/>
            </w:r>
            <w:r>
              <w:t xml:space="preserve">    </w:t>
            </w:r>
            <w:r w:rsidR="00CB6EE7" w:rsidRPr="00E16138">
              <w:t xml:space="preserve"> -3 </w:t>
            </w:r>
            <w:r w:rsidR="00CB6EE7" w:rsidRPr="00E16138">
              <w:sym w:font="Symbol" w:char="F02D"/>
            </w:r>
            <w:r w:rsidR="00CB6EE7" w:rsidRPr="00E16138">
              <w:t xml:space="preserve"> 2</w:t>
            </w:r>
            <w:r w:rsidR="00CB6EE7" w:rsidRPr="00A202C4">
              <w:rPr>
                <w:rStyle w:val="Cmathsexpressions"/>
                <w:rFonts w:eastAsiaTheme="majorEastAsia"/>
              </w:rPr>
              <w:t>y</w:t>
            </w:r>
            <w:r w:rsidR="00CB6EE7" w:rsidRPr="00E16138">
              <w:t xml:space="preserve"> = -13</w:t>
            </w:r>
            <w:r w:rsidR="008874E9">
              <w:br/>
            </w:r>
            <w:r w:rsidR="00CB6EE7" w:rsidRPr="00E16138">
              <w:t xml:space="preserve"> </w:t>
            </w:r>
            <w:r>
              <w:t xml:space="preserve">           </w:t>
            </w:r>
            <w:r w:rsidR="00CB6EE7" w:rsidRPr="00E16138">
              <w:t>-2</w:t>
            </w:r>
            <w:r w:rsidR="00CB6EE7" w:rsidRPr="00A202C4">
              <w:rPr>
                <w:rStyle w:val="Cmathsexpressions"/>
                <w:rFonts w:eastAsiaTheme="majorEastAsia"/>
              </w:rPr>
              <w:t>y</w:t>
            </w:r>
            <w:r w:rsidR="00CB6EE7" w:rsidRPr="00E16138">
              <w:t xml:space="preserve"> = -10</w:t>
            </w:r>
            <w:r w:rsidR="008874E9">
              <w:br/>
            </w:r>
            <w:r>
              <w:rPr>
                <w:rStyle w:val="Cmathsexpressions"/>
                <w:rFonts w:eastAsiaTheme="majorEastAsia"/>
              </w:rPr>
              <w:t xml:space="preserve">             </w:t>
            </w:r>
            <w:r w:rsidR="00CB6EE7" w:rsidRPr="00A202C4">
              <w:rPr>
                <w:rStyle w:val="Cmathsexpressions"/>
                <w:rFonts w:eastAsiaTheme="majorEastAsia"/>
              </w:rPr>
              <w:t xml:space="preserve"> y</w:t>
            </w:r>
            <w:r w:rsidR="00CB6EE7" w:rsidRPr="00E16138">
              <w:t xml:space="preserve"> = 5</w:t>
            </w:r>
          </w:p>
          <w:p w14:paraId="5BB2E10E" w14:textId="24F974F4" w:rsidR="00CB6EE7" w:rsidRPr="00E16138" w:rsidRDefault="00852AE6" w:rsidP="008874E9">
            <w:pPr>
              <w:pStyle w:val="Pquestiontextpartsa"/>
            </w:pPr>
            <w:r>
              <w:tab/>
            </w:r>
            <w:r w:rsidR="00CB6EE7" w:rsidRPr="00E16138">
              <w:t xml:space="preserve">Solution: </w:t>
            </w:r>
            <w:r w:rsidR="00CB6EE7" w:rsidRPr="00A202C4">
              <w:rPr>
                <w:rStyle w:val="Cmathsexpressions"/>
                <w:rFonts w:eastAsiaTheme="majorEastAsia"/>
              </w:rPr>
              <w:t>x</w:t>
            </w:r>
            <w:r w:rsidR="00CB6EE7" w:rsidRPr="00E16138">
              <w:t xml:space="preserve"> = -1 and </w:t>
            </w:r>
            <w:r w:rsidR="00CB6EE7" w:rsidRPr="00A202C4">
              <w:rPr>
                <w:rStyle w:val="Cmathsexpressions"/>
                <w:rFonts w:eastAsiaTheme="majorEastAsia"/>
              </w:rPr>
              <w:t>y</w:t>
            </w:r>
            <w:r w:rsidR="00CB6EE7" w:rsidRPr="00E16138">
              <w:t xml:space="preserve"> = 5</w:t>
            </w:r>
          </w:p>
          <w:p w14:paraId="0D9B8605" w14:textId="77777777" w:rsidR="00CB6EE7" w:rsidRDefault="00CB6EE7" w:rsidP="008874E9">
            <w:pPr>
              <w:pStyle w:val="Pquestiontextpartsa"/>
            </w:pPr>
          </w:p>
        </w:tc>
        <w:tc>
          <w:tcPr>
            <w:tcW w:w="6003" w:type="dxa"/>
          </w:tcPr>
          <w:p w14:paraId="0D611940" w14:textId="10CAB1E2" w:rsidR="00CB6EE7" w:rsidRPr="00E16138" w:rsidRDefault="00CB6EE7" w:rsidP="008874E9">
            <w:pPr>
              <w:pStyle w:val="Pquestiontextpartsa"/>
            </w:pPr>
            <w:r w:rsidRPr="001B4349">
              <w:rPr>
                <w:rStyle w:val="Cquestionpartlabelbold"/>
              </w:rPr>
              <w:t>(b)</w:t>
            </w:r>
            <w:r w:rsidRPr="001B4349">
              <w:rPr>
                <w:rStyle w:val="Cquestionpartlabelbold"/>
              </w:rPr>
              <w:tab/>
            </w:r>
            <w:r w:rsidRPr="00E16138">
              <w:t>3</w:t>
            </w:r>
            <w:r w:rsidRPr="00A202C4">
              <w:rPr>
                <w:rStyle w:val="Cmathsexpressions"/>
                <w:rFonts w:eastAsiaTheme="majorEastAsia"/>
              </w:rPr>
              <w:t>x</w:t>
            </w:r>
            <w:r w:rsidRPr="00E16138">
              <w:t xml:space="preserve"> </w:t>
            </w:r>
            <w:r w:rsidRPr="00E16138">
              <w:sym w:font="Symbol" w:char="F02D"/>
            </w:r>
            <w:r w:rsidRPr="00E16138">
              <w:t xml:space="preserve"> 4</w:t>
            </w:r>
            <w:r w:rsidRPr="00A202C4">
              <w:rPr>
                <w:rStyle w:val="Cmathsexpressions"/>
                <w:rFonts w:eastAsiaTheme="majorEastAsia"/>
              </w:rPr>
              <w:t>y</w:t>
            </w:r>
            <w:r w:rsidRPr="00E16138">
              <w:t xml:space="preserve"> = 10</w:t>
            </w:r>
            <w:r w:rsidRPr="00E16138">
              <w:tab/>
            </w:r>
            <w:r w:rsidR="008874E9">
              <w:t>[1]</w:t>
            </w:r>
          </w:p>
          <w:p w14:paraId="6112711B" w14:textId="7FA209FA" w:rsidR="00CB6EE7" w:rsidRPr="00E16138" w:rsidRDefault="00CB6EE7" w:rsidP="008874E9">
            <w:pPr>
              <w:pStyle w:val="Pquestiontextpartsa"/>
            </w:pPr>
            <w:r w:rsidRPr="00E16138">
              <w:tab/>
            </w:r>
            <w:r w:rsidRPr="00A202C4">
              <w:rPr>
                <w:rStyle w:val="Cmathsexpressions"/>
                <w:rFonts w:eastAsiaTheme="majorEastAsia"/>
              </w:rPr>
              <w:t>y</w:t>
            </w:r>
            <w:r w:rsidRPr="00E16138">
              <w:t xml:space="preserve"> = 5</w:t>
            </w:r>
            <w:r w:rsidRPr="00A202C4">
              <w:rPr>
                <w:rStyle w:val="Cmathsexpressions"/>
                <w:rFonts w:eastAsiaTheme="majorEastAsia"/>
              </w:rPr>
              <w:t>x</w:t>
            </w:r>
            <w:r w:rsidRPr="00E16138">
              <w:t xml:space="preserve"> + 6</w:t>
            </w:r>
            <w:r w:rsidRPr="00E16138">
              <w:tab/>
            </w:r>
            <w:r w:rsidR="00A42006">
              <w:t xml:space="preserve">             </w:t>
            </w:r>
            <w:r w:rsidR="008874E9">
              <w:t>[2]</w:t>
            </w:r>
          </w:p>
          <w:p w14:paraId="1B8A163E" w14:textId="11087AB4" w:rsidR="00CB6EE7" w:rsidRPr="00E16138" w:rsidRDefault="00852AE6" w:rsidP="008874E9">
            <w:pPr>
              <w:pStyle w:val="Pquestiontextpartsa"/>
            </w:pPr>
            <w:r>
              <w:tab/>
            </w:r>
            <w:r w:rsidR="00CB6EE7" w:rsidRPr="00E16138">
              <w:t xml:space="preserve">Substitute </w:t>
            </w:r>
            <w:r w:rsidR="00CB6EE7" w:rsidRPr="00A202C4">
              <w:rPr>
                <w:rStyle w:val="Cmathsexpressions"/>
                <w:rFonts w:eastAsiaTheme="majorEastAsia"/>
              </w:rPr>
              <w:t>y</w:t>
            </w:r>
            <w:r w:rsidR="00CB6EE7" w:rsidRPr="00E16138">
              <w:t xml:space="preserve"> </w:t>
            </w:r>
            <w:r w:rsidR="00A42006">
              <w:t>from</w:t>
            </w:r>
            <w:r w:rsidR="00CB6EE7" w:rsidRPr="00E16138">
              <w:t xml:space="preserve"> </w:t>
            </w:r>
            <w:r w:rsidR="008874E9">
              <w:t>[</w:t>
            </w:r>
            <w:r w:rsidR="00A42006">
              <w:t>2</w:t>
            </w:r>
            <w:r w:rsidR="008874E9">
              <w:t>]</w:t>
            </w:r>
            <w:r w:rsidR="00CB6EE7" w:rsidRPr="00E16138">
              <w:t xml:space="preserve"> </w:t>
            </w:r>
            <w:r w:rsidR="00A42006">
              <w:t>into</w:t>
            </w:r>
            <w:r w:rsidR="00CB6EE7" w:rsidRPr="00E16138">
              <w:t xml:space="preserve"> </w:t>
            </w:r>
            <w:r w:rsidR="008874E9">
              <w:t>[</w:t>
            </w:r>
            <w:r w:rsidR="00A42006">
              <w:t>1</w:t>
            </w:r>
            <w:r w:rsidR="008874E9">
              <w:t>]</w:t>
            </w:r>
            <w:r w:rsidR="00A42006">
              <w:t>:</w:t>
            </w:r>
          </w:p>
          <w:p w14:paraId="1B83FE8D" w14:textId="540F4894" w:rsidR="00CB6EE7" w:rsidRPr="00E16138" w:rsidRDefault="00852AE6" w:rsidP="008874E9">
            <w:pPr>
              <w:pStyle w:val="Pquestiontextpartsa"/>
            </w:pPr>
            <w:r>
              <w:tab/>
              <w:t xml:space="preserve"> </w:t>
            </w:r>
            <w:r w:rsidR="00CB6EE7" w:rsidRPr="00E16138">
              <w:t>3</w:t>
            </w:r>
            <w:r w:rsidR="00CB6EE7" w:rsidRPr="00A202C4">
              <w:rPr>
                <w:rStyle w:val="Cmathsexpressions"/>
                <w:rFonts w:eastAsiaTheme="majorEastAsia"/>
              </w:rPr>
              <w:t>x</w:t>
            </w:r>
            <w:r w:rsidR="00CB6EE7" w:rsidRPr="00E16138">
              <w:t xml:space="preserve"> </w:t>
            </w:r>
            <w:r w:rsidR="00CB6EE7" w:rsidRPr="00E16138">
              <w:sym w:font="Symbol" w:char="F02D"/>
            </w:r>
            <w:r w:rsidR="00CB6EE7" w:rsidRPr="00E16138">
              <w:t xml:space="preserve"> 4(5</w:t>
            </w:r>
            <w:r w:rsidR="00CB6EE7" w:rsidRPr="00A202C4">
              <w:rPr>
                <w:rStyle w:val="Cmathsexpressions"/>
                <w:rFonts w:eastAsiaTheme="majorEastAsia"/>
              </w:rPr>
              <w:t>x</w:t>
            </w:r>
            <w:r w:rsidR="00CB6EE7" w:rsidRPr="00E16138">
              <w:t xml:space="preserve"> + 6) = 10</w:t>
            </w:r>
          </w:p>
          <w:p w14:paraId="31C91947" w14:textId="38A604B4" w:rsidR="00CB6EE7" w:rsidRPr="00E16138" w:rsidRDefault="00852AE6" w:rsidP="008874E9">
            <w:pPr>
              <w:pStyle w:val="Pquestiontextpartsa"/>
            </w:pPr>
            <w:r>
              <w:tab/>
            </w:r>
            <w:r w:rsidR="00CB6EE7" w:rsidRPr="00E16138">
              <w:t xml:space="preserve"> 3</w:t>
            </w:r>
            <w:r w:rsidR="00CB6EE7" w:rsidRPr="00A202C4">
              <w:rPr>
                <w:rStyle w:val="Cmathsexpressions"/>
                <w:rFonts w:eastAsiaTheme="majorEastAsia"/>
              </w:rPr>
              <w:t>x</w:t>
            </w:r>
            <w:r w:rsidR="00CB6EE7" w:rsidRPr="00E16138">
              <w:t xml:space="preserve"> </w:t>
            </w:r>
            <w:r w:rsidR="00CB6EE7" w:rsidRPr="00E16138">
              <w:sym w:font="Symbol" w:char="F02D"/>
            </w:r>
            <w:r w:rsidR="00CB6EE7" w:rsidRPr="00E16138">
              <w:t xml:space="preserve"> 20</w:t>
            </w:r>
            <w:r w:rsidR="00CB6EE7" w:rsidRPr="00A202C4">
              <w:rPr>
                <w:rStyle w:val="Cmathsexpressions"/>
                <w:rFonts w:eastAsiaTheme="majorEastAsia"/>
              </w:rPr>
              <w:t>x</w:t>
            </w:r>
            <w:r w:rsidR="00CB6EE7" w:rsidRPr="00E16138">
              <w:t xml:space="preserve"> </w:t>
            </w:r>
            <w:r w:rsidR="00CB6EE7" w:rsidRPr="00E16138">
              <w:sym w:font="Symbol" w:char="F02D"/>
            </w:r>
            <w:r w:rsidR="00CB6EE7" w:rsidRPr="00E16138">
              <w:t xml:space="preserve"> 24 = 10</w:t>
            </w:r>
          </w:p>
          <w:p w14:paraId="0ADB7929" w14:textId="696031C6" w:rsidR="00CB6EE7" w:rsidRPr="00E16138" w:rsidRDefault="00CB6EE7" w:rsidP="008874E9">
            <w:pPr>
              <w:pStyle w:val="Pquestiontextpartsa"/>
            </w:pPr>
            <w:r w:rsidRPr="00E16138">
              <w:tab/>
            </w:r>
            <w:r w:rsidR="00A42006">
              <w:t xml:space="preserve"> </w:t>
            </w:r>
            <w:r w:rsidR="00852AE6">
              <w:t xml:space="preserve">       </w:t>
            </w:r>
            <w:r w:rsidR="00A42006">
              <w:t xml:space="preserve">         </w:t>
            </w:r>
            <w:r w:rsidRPr="00E16138">
              <w:t>-17</w:t>
            </w:r>
            <w:r w:rsidRPr="00A202C4">
              <w:rPr>
                <w:rStyle w:val="Cmathsexpressions"/>
                <w:rFonts w:eastAsiaTheme="majorEastAsia"/>
              </w:rPr>
              <w:t>x</w:t>
            </w:r>
            <w:r w:rsidRPr="00E16138">
              <w:t xml:space="preserve"> = 34</w:t>
            </w:r>
          </w:p>
          <w:p w14:paraId="20C3CE7F" w14:textId="2A627B3B" w:rsidR="00CB6EE7" w:rsidRPr="00E16138" w:rsidRDefault="00CB6EE7" w:rsidP="008874E9">
            <w:pPr>
              <w:pStyle w:val="Pquestiontextpartsa"/>
            </w:pPr>
            <w:r w:rsidRPr="00A202C4">
              <w:rPr>
                <w:rStyle w:val="Cmathsexpressions"/>
                <w:rFonts w:eastAsiaTheme="majorEastAsia"/>
              </w:rPr>
              <w:tab/>
            </w:r>
            <w:r w:rsidR="00A42006">
              <w:rPr>
                <w:rStyle w:val="Cmathsexpressions"/>
                <w:rFonts w:eastAsiaTheme="majorEastAsia"/>
              </w:rPr>
              <w:t xml:space="preserve">  </w:t>
            </w:r>
            <w:r w:rsidR="00852AE6">
              <w:rPr>
                <w:rStyle w:val="Cmathsexpressions"/>
                <w:rFonts w:eastAsiaTheme="majorEastAsia"/>
              </w:rPr>
              <w:t xml:space="preserve">       </w:t>
            </w:r>
            <w:r w:rsidR="00A42006">
              <w:rPr>
                <w:rStyle w:val="Cmathsexpressions"/>
                <w:rFonts w:eastAsiaTheme="majorEastAsia"/>
              </w:rPr>
              <w:t xml:space="preserve">            </w:t>
            </w:r>
            <w:r w:rsidRPr="00A202C4">
              <w:rPr>
                <w:rStyle w:val="Cmathsexpressions"/>
                <w:rFonts w:eastAsiaTheme="majorEastAsia"/>
              </w:rPr>
              <w:t>x</w:t>
            </w:r>
            <w:r w:rsidRPr="00E16138">
              <w:t xml:space="preserve"> = </w:t>
            </w:r>
            <w:r w:rsidRPr="00E16138">
              <w:sym w:font="Symbol" w:char="F02D"/>
            </w:r>
            <w:r w:rsidRPr="00E16138">
              <w:t>2</w:t>
            </w:r>
          </w:p>
          <w:p w14:paraId="12D5A53F" w14:textId="1F1E5B68" w:rsidR="00CB6EE7" w:rsidRPr="00E16138" w:rsidRDefault="00852AE6" w:rsidP="008874E9">
            <w:pPr>
              <w:pStyle w:val="Pquestiontextpartsa"/>
            </w:pPr>
            <w:r>
              <w:tab/>
            </w:r>
            <w:r w:rsidR="00A42006">
              <w:t>S</w:t>
            </w:r>
            <w:r w:rsidR="00CB6EE7" w:rsidRPr="00E16138">
              <w:t xml:space="preserve">ubstitute </w:t>
            </w:r>
            <w:r w:rsidR="00CB6EE7" w:rsidRPr="00A202C4">
              <w:rPr>
                <w:rStyle w:val="Cmathsexpressions"/>
                <w:rFonts w:eastAsiaTheme="majorEastAsia"/>
              </w:rPr>
              <w:t>x</w:t>
            </w:r>
            <w:r w:rsidR="00CB6EE7" w:rsidRPr="00E16138">
              <w:t xml:space="preserve"> = -2 in</w:t>
            </w:r>
            <w:r w:rsidR="00A42006">
              <w:t>to</w:t>
            </w:r>
            <w:r w:rsidR="00CB6EE7" w:rsidRPr="00E16138">
              <w:t xml:space="preserve"> </w:t>
            </w:r>
            <w:r w:rsidR="008874E9">
              <w:t>[2]</w:t>
            </w:r>
            <w:r w:rsidR="00A42006">
              <w:t>:</w:t>
            </w:r>
          </w:p>
          <w:p w14:paraId="293123D3" w14:textId="6AA55781" w:rsidR="00CB6EE7" w:rsidRPr="00E16138" w:rsidRDefault="00852AE6" w:rsidP="008874E9">
            <w:pPr>
              <w:pStyle w:val="Pquestiontextpartsa"/>
            </w:pPr>
            <w:r>
              <w:rPr>
                <w:rStyle w:val="Cmathsexpressions"/>
                <w:rFonts w:eastAsiaTheme="majorEastAsia"/>
              </w:rPr>
              <w:tab/>
            </w:r>
            <w:r w:rsidR="00CB6EE7" w:rsidRPr="00A202C4">
              <w:rPr>
                <w:rStyle w:val="Cmathsexpressions"/>
                <w:rFonts w:eastAsiaTheme="majorEastAsia"/>
              </w:rPr>
              <w:t>y</w:t>
            </w:r>
            <w:r w:rsidR="00CB6EE7" w:rsidRPr="00E16138">
              <w:t xml:space="preserve"> = 5(-2) + 6</w:t>
            </w:r>
          </w:p>
          <w:p w14:paraId="5D38297F" w14:textId="641AEEF1" w:rsidR="00CB6EE7" w:rsidRPr="00E16138" w:rsidRDefault="00852AE6" w:rsidP="008874E9">
            <w:pPr>
              <w:pStyle w:val="Pquestiontextpartsa"/>
            </w:pPr>
            <w:r>
              <w:tab/>
            </w:r>
            <w:r w:rsidR="00CB6EE7" w:rsidRPr="00E16138">
              <w:t>= -10 + 6</w:t>
            </w:r>
          </w:p>
          <w:p w14:paraId="4E9CD0CA" w14:textId="784D6FC9" w:rsidR="00CB6EE7" w:rsidRPr="00E16138" w:rsidRDefault="00852AE6" w:rsidP="008874E9">
            <w:pPr>
              <w:pStyle w:val="Pquestiontextpartsa"/>
            </w:pPr>
            <w:r>
              <w:tab/>
            </w:r>
            <w:r w:rsidR="00CB6EE7" w:rsidRPr="00E16138">
              <w:t>= -4</w:t>
            </w:r>
          </w:p>
          <w:p w14:paraId="3F60BBA4" w14:textId="4DC662DC" w:rsidR="00CB6EE7" w:rsidRDefault="00852AE6" w:rsidP="008874E9">
            <w:pPr>
              <w:pStyle w:val="Pquestiontextpartsa"/>
            </w:pPr>
            <w:r>
              <w:tab/>
            </w:r>
            <w:r w:rsidR="00CB6EE7" w:rsidRPr="00E16138">
              <w:t xml:space="preserve">Solution: </w:t>
            </w:r>
            <w:r w:rsidR="00CB6EE7" w:rsidRPr="00A202C4">
              <w:rPr>
                <w:rStyle w:val="Cmathsexpressions"/>
                <w:rFonts w:eastAsiaTheme="majorEastAsia"/>
              </w:rPr>
              <w:t>x</w:t>
            </w:r>
            <w:r w:rsidR="00CB6EE7" w:rsidRPr="00E16138">
              <w:t xml:space="preserve"> = -2 and </w:t>
            </w:r>
            <w:r w:rsidR="00CB6EE7" w:rsidRPr="00A202C4">
              <w:rPr>
                <w:rStyle w:val="Cmathsexpressions"/>
                <w:rFonts w:eastAsiaTheme="majorEastAsia"/>
              </w:rPr>
              <w:t>y</w:t>
            </w:r>
            <w:r w:rsidR="00CB6EE7" w:rsidRPr="00E16138">
              <w:t xml:space="preserve"> = -4</w:t>
            </w:r>
          </w:p>
        </w:tc>
      </w:tr>
    </w:tbl>
    <w:p w14:paraId="06265FE4" w14:textId="77777777" w:rsidR="00E35785" w:rsidRPr="00ED090A" w:rsidRDefault="00E35785" w:rsidP="00E35785">
      <w:pPr>
        <w:pStyle w:val="Pquestionheadingsx"/>
      </w:pPr>
      <w:r>
        <w:t>Question 24</w:t>
      </w:r>
      <w:r>
        <w:tab/>
      </w:r>
      <w:r w:rsidRPr="00FA5C18">
        <w:rPr>
          <w:rStyle w:val="Cmarkslabel"/>
        </w:rPr>
        <w:t>3 marks</w:t>
      </w:r>
      <w:r w:rsidRPr="00FA5C18">
        <w:rPr>
          <w:rStyle w:val="Cmarkslabel"/>
        </w:rPr>
        <w:tab/>
      </w:r>
      <w:r>
        <w:t>[2.1]</w:t>
      </w:r>
    </w:p>
    <w:p w14:paraId="72AB44CA" w14:textId="77777777" w:rsidR="00C625E5" w:rsidRDefault="00C625E5" w:rsidP="00C625E5">
      <w:pPr>
        <w:pStyle w:val="Pquestiontextmainstem"/>
      </w:pPr>
      <w:r w:rsidRPr="00501E58">
        <w:t>There are 29 results so the median is the 15th result.</w:t>
      </w:r>
    </w:p>
    <w:p w14:paraId="2F7AF7A3" w14:textId="77777777" w:rsidR="00C625E5" w:rsidRPr="00501E58" w:rsidRDefault="00C625E5" w:rsidP="00C625E5">
      <w:pPr>
        <w:pStyle w:val="Pquestiontextmainstem"/>
      </w:pPr>
      <w:r>
        <w:rPr>
          <w:noProof/>
        </w:rPr>
        <w:drawing>
          <wp:inline distT="0" distB="0" distL="0" distR="0" wp14:anchorId="707E323A" wp14:editId="3459C4B8">
            <wp:extent cx="1678940" cy="1446530"/>
            <wp:effectExtent l="0" t="0" r="0" b="1270"/>
            <wp:docPr id="95" name="Picture 95" descr="PM10_PR_Sem2SA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M10_PR_Sem2SA_0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78940" cy="1446530"/>
                    </a:xfrm>
                    <a:prstGeom prst="rect">
                      <a:avLst/>
                    </a:prstGeom>
                    <a:noFill/>
                    <a:ln>
                      <a:noFill/>
                    </a:ln>
                  </pic:spPr>
                </pic:pic>
              </a:graphicData>
            </a:graphic>
          </wp:inline>
        </w:drawing>
      </w:r>
    </w:p>
    <w:p w14:paraId="1B7B049B" w14:textId="77777777" w:rsidR="00C625E5" w:rsidRDefault="00C625E5" w:rsidP="00C625E5">
      <w:pPr>
        <w:pStyle w:val="Pquestiontextmainstem"/>
      </w:pPr>
      <w:r w:rsidRPr="00501E58">
        <w:t>Approximately 153 cm</w:t>
      </w:r>
    </w:p>
    <w:p w14:paraId="7B3109AA" w14:textId="77777777" w:rsidR="00E35785" w:rsidRPr="00ED090A" w:rsidRDefault="00E35785" w:rsidP="00E35785">
      <w:pPr>
        <w:pStyle w:val="Pquestionheadingsx"/>
      </w:pPr>
      <w:r>
        <w:t>Question 25</w:t>
      </w:r>
      <w:r>
        <w:tab/>
      </w:r>
      <w:r w:rsidRPr="00FA5C18">
        <w:rPr>
          <w:rStyle w:val="Cmarkslabel"/>
        </w:rPr>
        <w:t>4 marks</w:t>
      </w:r>
      <w:r w:rsidRPr="00FA5C18">
        <w:rPr>
          <w:rStyle w:val="Cmarkslabel"/>
        </w:rPr>
        <w:tab/>
      </w:r>
      <w:r>
        <w:t>[2.4]</w:t>
      </w:r>
    </w:p>
    <w:p w14:paraId="2B35EF70" w14:textId="1128C526" w:rsidR="00A42006" w:rsidRDefault="00B00903" w:rsidP="00C625E5">
      <w:pPr>
        <w:pStyle w:val="Pquestiontextpartsa"/>
        <w:rPr>
          <w:rStyle w:val="Cquestionpartlabelbold"/>
        </w:rPr>
      </w:pPr>
      <w:r>
        <w:rPr>
          <w:rStyle w:val="Cquestionpartlabelbold"/>
        </w:rPr>
        <w:t>(a</w:t>
      </w:r>
      <w:r w:rsidR="00C625E5" w:rsidRPr="001B4349">
        <w:rPr>
          <w:rStyle w:val="Cquestionpartlabelbold"/>
        </w:rPr>
        <w:t>)</w:t>
      </w:r>
      <w:r w:rsidR="00C625E5" w:rsidRPr="00501E58">
        <w:t xml:space="preserve"> </w:t>
      </w:r>
      <w:r w:rsidR="00852AE6">
        <w:br/>
      </w:r>
      <w:r w:rsidR="00A42006">
        <w:rPr>
          <w:noProof/>
        </w:rPr>
        <w:drawing>
          <wp:inline distT="0" distB="0" distL="0" distR="0" wp14:anchorId="3F60E6D2" wp14:editId="0383DAE3">
            <wp:extent cx="1965325" cy="2413635"/>
            <wp:effectExtent l="0" t="0" r="0" b="0"/>
            <wp:docPr id="96" name="Picture 96" descr="PM10_PR_Sem2SA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M10_PR_Sem2SA_0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965325" cy="241363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r w:rsidR="00A42006" w:rsidRPr="001B4349">
        <w:rPr>
          <w:rStyle w:val="Cquestionpartlabelbold"/>
        </w:rPr>
        <w:t xml:space="preserve"> </w:t>
      </w:r>
    </w:p>
    <w:p w14:paraId="42DBDCC5" w14:textId="4F2F7620" w:rsidR="00C625E5" w:rsidRDefault="00C625E5" w:rsidP="00C625E5">
      <w:pPr>
        <w:pStyle w:val="Pquestiontextpartsa"/>
      </w:pPr>
      <w:r w:rsidRPr="001B4349">
        <w:rPr>
          <w:rStyle w:val="Cquestionpartlabelbold"/>
        </w:rPr>
        <w:t>(b)</w:t>
      </w:r>
      <w:r w:rsidR="00CB6EE7">
        <w:tab/>
      </w:r>
      <w:r w:rsidRPr="00501E58">
        <w:t>There does not seem to be any relationship between these two variables</w:t>
      </w:r>
      <w:r>
        <w:t>.</w:t>
      </w:r>
    </w:p>
    <w:p w14:paraId="24C3B101" w14:textId="77777777" w:rsidR="00E35785" w:rsidRPr="00ED090A" w:rsidRDefault="00E35785" w:rsidP="00C63C83">
      <w:pPr>
        <w:pStyle w:val="Pquestionheadingsx"/>
        <w:pageBreakBefore/>
      </w:pPr>
      <w:r>
        <w:lastRenderedPageBreak/>
        <w:t>Question 26</w:t>
      </w:r>
      <w:r>
        <w:tab/>
      </w:r>
      <w:r w:rsidRPr="00FA5C18">
        <w:rPr>
          <w:rStyle w:val="Cmarkslabel"/>
        </w:rPr>
        <w:t>4 marks</w:t>
      </w:r>
      <w:r w:rsidRPr="00FA5C18">
        <w:rPr>
          <w:rStyle w:val="Cmarkslabel"/>
        </w:rPr>
        <w:tab/>
      </w:r>
      <w:r>
        <w:t>[2.5]</w:t>
      </w:r>
    </w:p>
    <w:p w14:paraId="34D806C9" w14:textId="3BD2DBD3" w:rsidR="00C625E5" w:rsidRDefault="00B00903" w:rsidP="00E35785">
      <w:pPr>
        <w:pStyle w:val="Pquestiontextpartsa"/>
      </w:pPr>
      <w:r>
        <w:rPr>
          <w:rStyle w:val="Cquestionpartlabelbold"/>
        </w:rPr>
        <w:t>(a</w:t>
      </w:r>
      <w:r w:rsidR="00C625E5" w:rsidRPr="001B4349">
        <w:rPr>
          <w:rStyle w:val="Cquestionpartlabelbold"/>
        </w:rPr>
        <w:t>)</w:t>
      </w:r>
      <w:r w:rsidR="00852AE6">
        <w:tab/>
      </w:r>
      <w:r w:rsidR="00C625E5">
        <w:t>Number of people is the independent variable. The number of people determines the amount of water. If you use more water it does not make more people appear in the house.</w:t>
      </w:r>
    </w:p>
    <w:p w14:paraId="5E8920DD" w14:textId="1DB5FA0D" w:rsidR="00C625E5" w:rsidRDefault="00C625E5" w:rsidP="00C625E5">
      <w:pPr>
        <w:pStyle w:val="Pquestiontextpartsa"/>
      </w:pPr>
      <w:r w:rsidRPr="001B4349">
        <w:rPr>
          <w:rStyle w:val="Cquestionpartlabelbold"/>
        </w:rPr>
        <w:t>(b)</w:t>
      </w:r>
      <w:r w:rsidR="00852AE6">
        <w:tab/>
      </w:r>
      <w:r>
        <w:t>Age is the independent variable. As the child grows the head increases in circumference. The age does not wait around for the head circumference to change.</w:t>
      </w:r>
    </w:p>
    <w:p w14:paraId="64085DDB" w14:textId="77777777" w:rsidR="00E35785" w:rsidRPr="00ED090A" w:rsidRDefault="00E35785" w:rsidP="00E35785">
      <w:pPr>
        <w:pStyle w:val="Pquestionheadingsx"/>
      </w:pPr>
      <w:r>
        <w:t>Question 27</w:t>
      </w:r>
      <w:r>
        <w:tab/>
      </w:r>
      <w:r w:rsidRPr="00FA5C18">
        <w:rPr>
          <w:rStyle w:val="Cmarkslabel"/>
        </w:rPr>
        <w:t>2 marks</w:t>
      </w:r>
      <w:r w:rsidRPr="00FA5C18">
        <w:rPr>
          <w:rStyle w:val="Cmarkslabel"/>
        </w:rPr>
        <w:tab/>
      </w:r>
      <w:r>
        <w:t>[3.2]</w:t>
      </w:r>
    </w:p>
    <w:p w14:paraId="2557645B" w14:textId="51B2F8F6" w:rsidR="00C625E5" w:rsidRDefault="00B00903" w:rsidP="00E35785">
      <w:pPr>
        <w:pStyle w:val="Pquestiontextpartsa"/>
      </w:pPr>
      <w:r>
        <w:rPr>
          <w:rStyle w:val="Cquestionpartlabelbold"/>
        </w:rPr>
        <w:t>(a</w:t>
      </w:r>
      <w:r w:rsidR="00C625E5" w:rsidRPr="001B4349">
        <w:rPr>
          <w:rStyle w:val="Cquestionpartlabelbold"/>
        </w:rPr>
        <w:t>)</w:t>
      </w:r>
      <w:r w:rsidR="006C5155">
        <w:tab/>
      </w:r>
      <w:r w:rsidR="00C625E5" w:rsidRPr="00E84CD5">
        <w:t>15</w:t>
      </w:r>
      <w:r w:rsidR="00C625E5" w:rsidRPr="00A202C4">
        <w:rPr>
          <w:rStyle w:val="Cmathsexpressions"/>
          <w:rFonts w:eastAsiaTheme="majorEastAsia"/>
        </w:rPr>
        <w:t>a</w:t>
      </w:r>
      <w:r w:rsidR="00C625E5" w:rsidRPr="00A202C4">
        <w:rPr>
          <w:rStyle w:val="Csuperscript"/>
        </w:rPr>
        <w:t>2</w:t>
      </w:r>
      <w:r w:rsidR="00C625E5" w:rsidRPr="00E84CD5">
        <w:t xml:space="preserve"> </w:t>
      </w:r>
      <w:r w:rsidR="00C625E5" w:rsidRPr="00E84CD5">
        <w:sym w:font="Symbol" w:char="F02D"/>
      </w:r>
      <w:r w:rsidR="00C625E5" w:rsidRPr="00E84CD5">
        <w:t xml:space="preserve"> 3</w:t>
      </w:r>
      <w:r w:rsidR="00C625E5" w:rsidRPr="00A202C4">
        <w:rPr>
          <w:rStyle w:val="Cmathsexpressions"/>
          <w:rFonts w:eastAsiaTheme="majorEastAsia"/>
        </w:rPr>
        <w:t>a</w:t>
      </w:r>
      <w:r w:rsidR="00C625E5" w:rsidRPr="00E84CD5">
        <w:t xml:space="preserve"> = 3</w:t>
      </w:r>
      <w:r w:rsidR="00C625E5" w:rsidRPr="00A202C4">
        <w:rPr>
          <w:rStyle w:val="Cmathsexpressions"/>
          <w:rFonts w:eastAsiaTheme="majorEastAsia"/>
        </w:rPr>
        <w:t>a</w:t>
      </w:r>
      <w:r w:rsidR="00C625E5" w:rsidRPr="00E84CD5">
        <w:t>(5</w:t>
      </w:r>
      <w:r w:rsidR="00C625E5" w:rsidRPr="00A202C4">
        <w:rPr>
          <w:rStyle w:val="Cmathsexpressions"/>
          <w:rFonts w:eastAsiaTheme="majorEastAsia"/>
        </w:rPr>
        <w:t>a</w:t>
      </w:r>
      <w:r w:rsidR="00C625E5" w:rsidRPr="00E84CD5">
        <w:t xml:space="preserve"> </w:t>
      </w:r>
      <w:r w:rsidR="00C625E5" w:rsidRPr="00E84CD5">
        <w:sym w:font="Symbol" w:char="F02D"/>
      </w:r>
      <w:r w:rsidR="00C625E5" w:rsidRPr="00E84CD5">
        <w:t xml:space="preserve"> 1)</w:t>
      </w:r>
    </w:p>
    <w:p w14:paraId="24B1CDAD" w14:textId="2B443D6E" w:rsidR="00C625E5" w:rsidRDefault="00C625E5" w:rsidP="00C625E5">
      <w:pPr>
        <w:pStyle w:val="Pquestiontextpartsa"/>
      </w:pPr>
      <w:r w:rsidRPr="001B4349">
        <w:rPr>
          <w:rStyle w:val="Cquestionpartlabelbold"/>
        </w:rPr>
        <w:t>(b)</w:t>
      </w:r>
      <w:r w:rsidR="006C5155">
        <w:tab/>
      </w:r>
      <w:r w:rsidRPr="00E84CD5">
        <w:t>2</w:t>
      </w:r>
      <w:r w:rsidRPr="00A202C4">
        <w:rPr>
          <w:rStyle w:val="Cmathsexpressions"/>
          <w:rFonts w:eastAsiaTheme="majorEastAsia"/>
        </w:rPr>
        <w:t>x</w:t>
      </w:r>
      <w:r w:rsidRPr="00E84CD5">
        <w:t>(</w:t>
      </w:r>
      <w:r w:rsidRPr="00A202C4">
        <w:rPr>
          <w:rStyle w:val="Cmathsexpressions"/>
          <w:rFonts w:eastAsiaTheme="majorEastAsia"/>
        </w:rPr>
        <w:t>a</w:t>
      </w:r>
      <w:r w:rsidRPr="00E84CD5">
        <w:t xml:space="preserve"> </w:t>
      </w:r>
      <w:r w:rsidRPr="00E84CD5">
        <w:sym w:font="Symbol" w:char="F02D"/>
      </w:r>
      <w:r w:rsidRPr="00E84CD5">
        <w:t xml:space="preserve"> 4) </w:t>
      </w:r>
      <w:r w:rsidRPr="00E84CD5">
        <w:sym w:font="Symbol" w:char="F02D"/>
      </w:r>
      <w:r w:rsidRPr="00E84CD5">
        <w:t xml:space="preserve"> 3(</w:t>
      </w:r>
      <w:r w:rsidRPr="00A202C4">
        <w:rPr>
          <w:rStyle w:val="Cmathsexpressions"/>
          <w:rFonts w:eastAsiaTheme="majorEastAsia"/>
        </w:rPr>
        <w:t>a</w:t>
      </w:r>
      <w:r w:rsidRPr="00E84CD5">
        <w:t xml:space="preserve"> </w:t>
      </w:r>
      <w:r w:rsidRPr="00E84CD5">
        <w:sym w:font="Symbol" w:char="F02D"/>
      </w:r>
      <w:r w:rsidRPr="00E84CD5">
        <w:t xml:space="preserve"> 4) =</w:t>
      </w:r>
      <w:r w:rsidR="00B00903">
        <w:t xml:space="preserve"> (a</w:t>
      </w:r>
      <w:r w:rsidRPr="00E84CD5">
        <w:t xml:space="preserve"> </w:t>
      </w:r>
      <w:r w:rsidRPr="00E84CD5">
        <w:sym w:font="Symbol" w:char="F02D"/>
      </w:r>
      <w:r w:rsidRPr="00E84CD5">
        <w:t xml:space="preserve"> 4)(2</w:t>
      </w:r>
      <w:r w:rsidRPr="00A202C4">
        <w:rPr>
          <w:rStyle w:val="Cmathsexpressions"/>
          <w:rFonts w:eastAsiaTheme="majorEastAsia"/>
        </w:rPr>
        <w:t>x</w:t>
      </w:r>
      <w:r w:rsidRPr="00E84CD5">
        <w:t xml:space="preserve"> </w:t>
      </w:r>
      <w:r w:rsidRPr="00E84CD5">
        <w:sym w:font="Symbol" w:char="F02D"/>
      </w:r>
      <w:r w:rsidRPr="00E84CD5">
        <w:t xml:space="preserve"> 3)</w:t>
      </w:r>
    </w:p>
    <w:p w14:paraId="01734E2E" w14:textId="77777777" w:rsidR="00E35785" w:rsidRDefault="00E35785" w:rsidP="00E35785">
      <w:pPr>
        <w:pStyle w:val="Pquestionheadingsx"/>
      </w:pPr>
      <w:r>
        <w:t>Question 28</w:t>
      </w:r>
      <w:r>
        <w:tab/>
      </w:r>
      <w:r w:rsidRPr="00FA5C18">
        <w:rPr>
          <w:rStyle w:val="Cmarkslabel"/>
        </w:rPr>
        <w:t>3 marks</w:t>
      </w:r>
      <w:r w:rsidRPr="00FA5C18">
        <w:rPr>
          <w:rStyle w:val="Cmarkslabel"/>
        </w:rPr>
        <w:tab/>
      </w:r>
      <w:r>
        <w:t>[3.6]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995"/>
      </w:tblGrid>
      <w:tr w:rsidR="00CB6EE7" w14:paraId="5C3E53D7" w14:textId="77777777" w:rsidTr="00852AE6">
        <w:tc>
          <w:tcPr>
            <w:tcW w:w="3085" w:type="dxa"/>
          </w:tcPr>
          <w:p w14:paraId="22678F8E" w14:textId="77777777" w:rsidR="00CB6EE7" w:rsidRPr="00262D0A" w:rsidRDefault="00CB6EE7" w:rsidP="00CB6EE7">
            <w:pPr>
              <w:pStyle w:val="Pquestiontextpartsa"/>
            </w:pPr>
            <w:r w:rsidRPr="001B4349">
              <w:rPr>
                <w:rStyle w:val="Cquestionpartlabelbold"/>
              </w:rPr>
              <w:t>(a)</w:t>
            </w:r>
            <w:r w:rsidRPr="00262D0A">
              <w:tab/>
              <w:t>64</w:t>
            </w:r>
            <w:r w:rsidRPr="00A202C4">
              <w:rPr>
                <w:rStyle w:val="Cmathsexpressions"/>
                <w:rFonts w:eastAsiaTheme="majorEastAsia"/>
              </w:rPr>
              <w:t>p</w:t>
            </w:r>
            <w:r w:rsidRPr="00A202C4">
              <w:rPr>
                <w:rStyle w:val="Csuperscript"/>
              </w:rPr>
              <w:t>2</w:t>
            </w:r>
            <w:r w:rsidRPr="00262D0A">
              <w:t xml:space="preserve"> </w:t>
            </w:r>
            <w:r w:rsidRPr="00262D0A">
              <w:sym w:font="Symbol" w:char="F02D"/>
            </w:r>
            <w:r w:rsidRPr="00262D0A">
              <w:t xml:space="preserve"> 81</w:t>
            </w:r>
            <w:r w:rsidRPr="00A202C4">
              <w:rPr>
                <w:rStyle w:val="Cmathsexpressions"/>
                <w:rFonts w:eastAsiaTheme="majorEastAsia"/>
              </w:rPr>
              <w:t>q</w:t>
            </w:r>
            <w:r w:rsidRPr="00A202C4">
              <w:rPr>
                <w:rStyle w:val="Csuperscript"/>
              </w:rPr>
              <w:t>2</w:t>
            </w:r>
          </w:p>
          <w:p w14:paraId="79FAF6D3" w14:textId="2304337C" w:rsidR="00CB6EE7" w:rsidRPr="00262D0A" w:rsidRDefault="00CB6EE7" w:rsidP="00CB6EE7">
            <w:pPr>
              <w:pStyle w:val="Pquestiontextpartsa"/>
            </w:pPr>
            <w:r w:rsidRPr="00262D0A">
              <w:tab/>
              <w:t>= (8</w:t>
            </w:r>
            <w:r w:rsidRPr="00A202C4">
              <w:rPr>
                <w:rStyle w:val="Cmathsexpressions"/>
                <w:rFonts w:eastAsiaTheme="majorEastAsia"/>
              </w:rPr>
              <w:t>p</w:t>
            </w:r>
            <w:r w:rsidRPr="00262D0A">
              <w:t xml:space="preserve"> </w:t>
            </w:r>
            <w:r w:rsidRPr="00262D0A">
              <w:sym w:font="Symbol" w:char="F02D"/>
            </w:r>
            <w:r w:rsidRPr="00262D0A">
              <w:t xml:space="preserve"> 9</w:t>
            </w:r>
            <w:r w:rsidRPr="00A202C4">
              <w:rPr>
                <w:rStyle w:val="Cmathsexpressions"/>
                <w:rFonts w:eastAsiaTheme="majorEastAsia"/>
              </w:rPr>
              <w:t>q</w:t>
            </w:r>
            <w:r w:rsidRPr="00262D0A">
              <w:t>)(8</w:t>
            </w:r>
            <w:r w:rsidRPr="00A202C4">
              <w:rPr>
                <w:rStyle w:val="Cmathsexpressions"/>
                <w:rFonts w:eastAsiaTheme="majorEastAsia"/>
              </w:rPr>
              <w:t>p</w:t>
            </w:r>
            <w:r w:rsidRPr="00262D0A">
              <w:t xml:space="preserve"> + 9</w:t>
            </w:r>
            <w:r w:rsidRPr="00A202C4">
              <w:rPr>
                <w:rStyle w:val="Cmathsexpressions"/>
                <w:rFonts w:eastAsiaTheme="majorEastAsia"/>
              </w:rPr>
              <w:t>q</w:t>
            </w:r>
            <w:r w:rsidRPr="00262D0A">
              <w:t>)</w:t>
            </w:r>
          </w:p>
          <w:p w14:paraId="50C6B369" w14:textId="77777777" w:rsidR="00CB6EE7" w:rsidRDefault="00CB6EE7" w:rsidP="00E35785">
            <w:pPr>
              <w:pStyle w:val="Pquestionheadingsx"/>
            </w:pPr>
          </w:p>
        </w:tc>
        <w:tc>
          <w:tcPr>
            <w:tcW w:w="6995" w:type="dxa"/>
          </w:tcPr>
          <w:p w14:paraId="7C0F0C25" w14:textId="77777777" w:rsidR="00CB6EE7" w:rsidRPr="00262D0A" w:rsidRDefault="00CB6EE7" w:rsidP="00CB6EE7">
            <w:pPr>
              <w:pStyle w:val="Pquestiontextpartsa"/>
            </w:pPr>
            <w:r w:rsidRPr="001B4349">
              <w:rPr>
                <w:rStyle w:val="Cquestionpartlabelbold"/>
              </w:rPr>
              <w:t>(b)</w:t>
            </w:r>
            <w:r w:rsidRPr="00262D0A">
              <w:tab/>
              <w:t>(3</w:t>
            </w:r>
            <w:r w:rsidRPr="00A202C4">
              <w:rPr>
                <w:rStyle w:val="Cmathsexpressions"/>
                <w:rFonts w:eastAsiaTheme="majorEastAsia"/>
              </w:rPr>
              <w:t>x</w:t>
            </w:r>
            <w:r w:rsidRPr="00262D0A">
              <w:t xml:space="preserve"> </w:t>
            </w:r>
            <w:r w:rsidRPr="00262D0A">
              <w:sym w:font="Symbol" w:char="F02D"/>
            </w:r>
            <w:r w:rsidRPr="00262D0A">
              <w:t xml:space="preserve"> 1)</w:t>
            </w:r>
            <w:r w:rsidRPr="00A202C4">
              <w:rPr>
                <w:rStyle w:val="Csuperscript"/>
              </w:rPr>
              <w:t>2</w:t>
            </w:r>
            <w:r w:rsidRPr="00262D0A">
              <w:t xml:space="preserve"> </w:t>
            </w:r>
            <w:r w:rsidRPr="00262D0A">
              <w:sym w:font="Symbol" w:char="F02D"/>
            </w:r>
            <w:r w:rsidRPr="00262D0A">
              <w:t xml:space="preserve"> 49</w:t>
            </w:r>
          </w:p>
          <w:p w14:paraId="6851F38E" w14:textId="77777777" w:rsidR="00CB6EE7" w:rsidRPr="00262D0A" w:rsidRDefault="00CB6EE7" w:rsidP="00CB6EE7">
            <w:pPr>
              <w:pStyle w:val="Pquestiontextpartsa"/>
            </w:pPr>
            <w:r w:rsidRPr="00262D0A">
              <w:tab/>
              <w:t>= (3</w:t>
            </w:r>
            <w:r w:rsidRPr="00A202C4">
              <w:rPr>
                <w:rStyle w:val="Cmathsexpressions"/>
                <w:rFonts w:eastAsiaTheme="majorEastAsia"/>
              </w:rPr>
              <w:t>x</w:t>
            </w:r>
            <w:r w:rsidRPr="00262D0A">
              <w:t xml:space="preserve"> </w:t>
            </w:r>
            <w:r w:rsidRPr="00262D0A">
              <w:sym w:font="Symbol" w:char="F02D"/>
            </w:r>
            <w:r w:rsidRPr="00262D0A">
              <w:t xml:space="preserve"> 1 </w:t>
            </w:r>
            <w:r w:rsidRPr="00262D0A">
              <w:sym w:font="Symbol" w:char="F02D"/>
            </w:r>
            <w:r w:rsidRPr="00262D0A">
              <w:t xml:space="preserve"> 7)(3</w:t>
            </w:r>
            <w:r w:rsidRPr="00A202C4">
              <w:rPr>
                <w:rStyle w:val="Cmathsexpressions"/>
                <w:rFonts w:eastAsiaTheme="majorEastAsia"/>
              </w:rPr>
              <w:t>x</w:t>
            </w:r>
            <w:r w:rsidRPr="00262D0A">
              <w:t xml:space="preserve"> </w:t>
            </w:r>
            <w:r w:rsidRPr="00262D0A">
              <w:sym w:font="Symbol" w:char="F02D"/>
            </w:r>
            <w:r w:rsidRPr="00262D0A">
              <w:t xml:space="preserve"> 1 + 7)</w:t>
            </w:r>
          </w:p>
          <w:p w14:paraId="2AF98234" w14:textId="77777777" w:rsidR="00CB6EE7" w:rsidRPr="00262D0A" w:rsidRDefault="00CB6EE7" w:rsidP="00CB6EE7">
            <w:pPr>
              <w:pStyle w:val="Pquestiontextpartsa"/>
            </w:pPr>
            <w:r w:rsidRPr="00262D0A">
              <w:tab/>
              <w:t>= (3</w:t>
            </w:r>
            <w:r w:rsidRPr="00A202C4">
              <w:rPr>
                <w:rStyle w:val="Cmathsexpressions"/>
                <w:rFonts w:eastAsiaTheme="majorEastAsia"/>
              </w:rPr>
              <w:t>x</w:t>
            </w:r>
            <w:r w:rsidRPr="00262D0A">
              <w:t xml:space="preserve"> </w:t>
            </w:r>
            <w:r w:rsidRPr="00262D0A">
              <w:sym w:font="Symbol" w:char="F02D"/>
            </w:r>
            <w:r w:rsidRPr="00262D0A">
              <w:t xml:space="preserve"> 8)(3</w:t>
            </w:r>
            <w:r w:rsidRPr="00A202C4">
              <w:rPr>
                <w:rStyle w:val="Cmathsexpressions"/>
                <w:rFonts w:eastAsiaTheme="majorEastAsia"/>
              </w:rPr>
              <w:t>x</w:t>
            </w:r>
            <w:r w:rsidRPr="00262D0A">
              <w:t xml:space="preserve"> + 6)</w:t>
            </w:r>
          </w:p>
          <w:p w14:paraId="71DD9231" w14:textId="6EB14DD7" w:rsidR="00CB6EE7" w:rsidRDefault="00CB6EE7" w:rsidP="00CB6EE7">
            <w:pPr>
              <w:pStyle w:val="Pquestiontextpartsa"/>
            </w:pPr>
            <w:r w:rsidRPr="00262D0A">
              <w:tab/>
              <w:t>= 3(3</w:t>
            </w:r>
            <w:r w:rsidRPr="00A202C4">
              <w:rPr>
                <w:rStyle w:val="Cmathsexpressions"/>
                <w:rFonts w:eastAsiaTheme="majorEastAsia"/>
              </w:rPr>
              <w:t>x</w:t>
            </w:r>
            <w:r w:rsidRPr="00262D0A">
              <w:t xml:space="preserve"> </w:t>
            </w:r>
            <w:r w:rsidRPr="00262D0A">
              <w:sym w:font="Symbol" w:char="F02D"/>
            </w:r>
            <w:r w:rsidRPr="00262D0A">
              <w:t xml:space="preserve"> 8)(</w:t>
            </w:r>
            <w:r w:rsidRPr="00A202C4">
              <w:rPr>
                <w:rStyle w:val="Cmathsexpressions"/>
                <w:rFonts w:eastAsiaTheme="majorEastAsia"/>
              </w:rPr>
              <w:t>x</w:t>
            </w:r>
            <w:r w:rsidRPr="00262D0A">
              <w:t xml:space="preserve"> + 2)</w:t>
            </w:r>
          </w:p>
        </w:tc>
      </w:tr>
    </w:tbl>
    <w:p w14:paraId="587C1FE0" w14:textId="23D1FE84" w:rsidR="00E35785" w:rsidRPr="00ED090A" w:rsidRDefault="00E35785" w:rsidP="00E35785">
      <w:pPr>
        <w:pStyle w:val="Pquestionheadingsx"/>
      </w:pPr>
      <w:r>
        <w:t>Question 29</w:t>
      </w:r>
      <w:r>
        <w:tab/>
      </w:r>
      <w:r>
        <w:rPr>
          <w:rStyle w:val="Cmarkslabel"/>
        </w:rPr>
        <w:t>6</w:t>
      </w:r>
      <w:r w:rsidRPr="00FA5C18">
        <w:rPr>
          <w:rStyle w:val="Cmarkslabel"/>
        </w:rPr>
        <w:t xml:space="preserve"> marks</w:t>
      </w:r>
      <w:r w:rsidRPr="00FA5C18">
        <w:rPr>
          <w:rStyle w:val="Cmarkslabel"/>
        </w:rPr>
        <w:tab/>
      </w:r>
      <w:r>
        <w:t>[3.4]</w:t>
      </w:r>
    </w:p>
    <w:p w14:paraId="03708C8B" w14:textId="69ED8995" w:rsidR="00C625E5" w:rsidRPr="00501E58" w:rsidRDefault="00B00903" w:rsidP="00E35785">
      <w:pPr>
        <w:pStyle w:val="Pquestiontextpartsa"/>
      </w:pPr>
      <w:r>
        <w:rPr>
          <w:rStyle w:val="Cquestionpartlabelbold"/>
        </w:rPr>
        <w:t>(a</w:t>
      </w:r>
      <w:r w:rsidR="00C625E5" w:rsidRPr="001B4349">
        <w:rPr>
          <w:rStyle w:val="Cquestionpartlabelbold"/>
        </w:rPr>
        <w:t>)</w:t>
      </w:r>
      <w:r w:rsidR="00C625E5" w:rsidRPr="00501E58">
        <w:tab/>
        <w:t>translation 4 units right</w:t>
      </w:r>
    </w:p>
    <w:p w14:paraId="0FCC57FD" w14:textId="77777777" w:rsidR="00C625E5" w:rsidRPr="00501E58" w:rsidRDefault="00C625E5" w:rsidP="00C625E5">
      <w:pPr>
        <w:pStyle w:val="Pquestiontextpartsa"/>
      </w:pPr>
      <w:r w:rsidRPr="001B4349">
        <w:rPr>
          <w:rStyle w:val="Cquestionpartlabelbold"/>
        </w:rPr>
        <w:t>(b)</w:t>
      </w:r>
      <w:r w:rsidRPr="00501E58">
        <w:tab/>
        <w:t>translation 4 units up</w:t>
      </w:r>
    </w:p>
    <w:p w14:paraId="2D582DD3" w14:textId="77777777" w:rsidR="00C625E5" w:rsidRPr="00501E58" w:rsidRDefault="00C625E5" w:rsidP="00C625E5">
      <w:pPr>
        <w:pStyle w:val="Pquestiontextpartsa"/>
      </w:pPr>
      <w:r w:rsidRPr="001B4349">
        <w:rPr>
          <w:rStyle w:val="Cquestionpartlabelbold"/>
        </w:rPr>
        <w:t>(c)</w:t>
      </w:r>
      <w:r w:rsidRPr="00501E58">
        <w:tab/>
        <w:t xml:space="preserve">dilation by a factor of </w:t>
      </w:r>
      <w:r w:rsidR="00852AE6" w:rsidRPr="00005C81">
        <w:rPr>
          <w:position w:val="-22"/>
        </w:rPr>
        <w:object w:dxaOrig="220" w:dyaOrig="580" w14:anchorId="07F51939">
          <v:shape id="_x0000_i1108" type="#_x0000_t75" style="width:9.35pt;height:28.05pt" o:ole="">
            <v:imagedata r:id="rId35" o:title=""/>
          </v:shape>
          <o:OLEObject Type="Embed" ProgID="Equation.DSMT4" ShapeID="_x0000_i1108" DrawAspect="Content" ObjectID="_1538922391" r:id="rId36"/>
        </w:object>
      </w:r>
    </w:p>
    <w:p w14:paraId="2AE2B1E0" w14:textId="77777777" w:rsidR="00C625E5" w:rsidRDefault="00C625E5" w:rsidP="00C625E5">
      <w:pPr>
        <w:pStyle w:val="Pquestiontextpartsa"/>
      </w:pPr>
      <w:r w:rsidRPr="001B4349">
        <w:rPr>
          <w:rStyle w:val="Cquestionpartlabelbold"/>
        </w:rPr>
        <w:t>(d)</w:t>
      </w:r>
      <w:r w:rsidRPr="00501E58">
        <w:tab/>
        <w:t>dilation by a factor of 2; translation 3 units right and 5 units up</w:t>
      </w:r>
    </w:p>
    <w:p w14:paraId="10144D03" w14:textId="19C75AFC" w:rsidR="00E35785" w:rsidRPr="00ED090A" w:rsidRDefault="00E35785" w:rsidP="00E35785">
      <w:pPr>
        <w:pStyle w:val="Pquestionheadingsx"/>
      </w:pPr>
      <w:r>
        <w:t>Question 30</w:t>
      </w:r>
      <w:r>
        <w:tab/>
      </w:r>
      <w:r w:rsidR="00FD00A1">
        <w:rPr>
          <w:rStyle w:val="Cmarkslabel"/>
        </w:rPr>
        <w:t>14</w:t>
      </w:r>
      <w:r w:rsidRPr="00FA5C18">
        <w:rPr>
          <w:rStyle w:val="Cmarkslabel"/>
        </w:rPr>
        <w:t xml:space="preserve"> marks</w:t>
      </w:r>
      <w:r w:rsidRPr="00FA5C18">
        <w:rPr>
          <w:rStyle w:val="Cmarkslabel"/>
        </w:rPr>
        <w:tab/>
      </w:r>
      <w:r>
        <w:t>[3.7]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111"/>
        <w:gridCol w:w="3485"/>
      </w:tblGrid>
      <w:tr w:rsidR="00CB6EE7" w14:paraId="74018278" w14:textId="77777777" w:rsidTr="00852AE6">
        <w:trPr>
          <w:cantSplit/>
        </w:trPr>
        <w:tc>
          <w:tcPr>
            <w:tcW w:w="2376" w:type="dxa"/>
          </w:tcPr>
          <w:p w14:paraId="2DB7658F" w14:textId="77777777" w:rsidR="00CB6EE7" w:rsidRPr="00262D0A" w:rsidRDefault="00CB6EE7" w:rsidP="00CB6EE7">
            <w:pPr>
              <w:pStyle w:val="Pquestiontextpartsa"/>
            </w:pPr>
            <w:r w:rsidRPr="001B4349">
              <w:rPr>
                <w:rStyle w:val="Cquestionpartlabelbold"/>
              </w:rPr>
              <w:t>(a)</w:t>
            </w:r>
            <w:r w:rsidRPr="00262D0A">
              <w:tab/>
            </w:r>
            <w:r w:rsidRPr="00B5161D">
              <w:rPr>
                <w:position w:val="-24"/>
              </w:rPr>
              <w:object w:dxaOrig="920" w:dyaOrig="640" w14:anchorId="1AEDBEA4">
                <v:shape id="_x0000_i1037" type="#_x0000_t75" style="width:45.8pt;height:31.8pt" o:ole="">
                  <v:imagedata r:id="rId37" o:title=""/>
                </v:shape>
                <o:OLEObject Type="Embed" ProgID="Equation.DSMT4" ShapeID="_x0000_i1037" DrawAspect="Content" ObjectID="_1538922392" r:id="rId38"/>
              </w:object>
            </w:r>
            <w:r w:rsidRPr="00262D0A">
              <w:tab/>
            </w:r>
          </w:p>
          <w:p w14:paraId="6FBFD977" w14:textId="77777777" w:rsidR="00CB6EE7" w:rsidRPr="00262D0A" w:rsidRDefault="00CB6EE7" w:rsidP="00CB6EE7">
            <w:pPr>
              <w:pStyle w:val="Pquestiontextpartsa"/>
            </w:pPr>
            <w:r w:rsidRPr="00262D0A">
              <w:tab/>
              <w:t>= 3(</w:t>
            </w:r>
            <w:r w:rsidRPr="00A202C4">
              <w:rPr>
                <w:rStyle w:val="Cmathsexpressions"/>
                <w:rFonts w:eastAsiaTheme="majorEastAsia"/>
              </w:rPr>
              <w:t>x</w:t>
            </w:r>
            <w:r w:rsidRPr="00262D0A">
              <w:t xml:space="preserve"> </w:t>
            </w:r>
            <w:r w:rsidRPr="00262D0A">
              <w:sym w:font="Symbol" w:char="F02D"/>
            </w:r>
            <w:r>
              <w:t xml:space="preserve"> 3)</w:t>
            </w:r>
          </w:p>
          <w:p w14:paraId="066A99AC" w14:textId="77777777" w:rsidR="00CB6EE7" w:rsidRDefault="00CB6EE7" w:rsidP="00C625E5">
            <w:pPr>
              <w:pStyle w:val="Pquestiontextpartsa"/>
              <w:ind w:left="0" w:firstLine="0"/>
            </w:pPr>
          </w:p>
        </w:tc>
        <w:tc>
          <w:tcPr>
            <w:tcW w:w="4111" w:type="dxa"/>
          </w:tcPr>
          <w:p w14:paraId="6C061E62" w14:textId="77777777" w:rsidR="00CB6EE7" w:rsidRPr="00262D0A" w:rsidRDefault="00CB6EE7" w:rsidP="00CB6EE7">
            <w:pPr>
              <w:pStyle w:val="Pquestiontextpartsa"/>
            </w:pPr>
            <w:r w:rsidRPr="001B4349">
              <w:rPr>
                <w:rStyle w:val="Cquestionpartlabelbold"/>
              </w:rPr>
              <w:t>(b)</w:t>
            </w:r>
            <w:r w:rsidRPr="00262D0A">
              <w:tab/>
            </w:r>
            <w:r w:rsidRPr="00453200">
              <w:rPr>
                <w:position w:val="-28"/>
              </w:rPr>
              <w:object w:dxaOrig="1320" w:dyaOrig="660" w14:anchorId="1BEE757E">
                <v:shape id="_x0000_i1038" type="#_x0000_t75" style="width:66.4pt;height:33.65pt" o:ole="">
                  <v:imagedata r:id="rId39" o:title=""/>
                </v:shape>
                <o:OLEObject Type="Embed" ProgID="Equation.3" ShapeID="_x0000_i1038" DrawAspect="Content" ObjectID="_1538922393" r:id="rId40"/>
              </w:object>
            </w:r>
          </w:p>
          <w:p w14:paraId="41C891E8" w14:textId="77777777" w:rsidR="00CB6EE7" w:rsidRPr="00262D0A" w:rsidRDefault="00CB6EE7" w:rsidP="00CB6EE7">
            <w:pPr>
              <w:pStyle w:val="Pquestiontextpartsa"/>
            </w:pPr>
            <w:r w:rsidRPr="00262D0A">
              <w:tab/>
              <w:t xml:space="preserve">= </w:t>
            </w:r>
            <w:r w:rsidR="003A634F" w:rsidRPr="003A634F">
              <w:rPr>
                <w:position w:val="-24"/>
              </w:rPr>
              <w:object w:dxaOrig="560" w:dyaOrig="620" w14:anchorId="261E1B32">
                <v:shape id="_x0000_i1039" type="#_x0000_t75" style="width:28.05pt;height:29.9pt" o:ole="">
                  <v:imagedata r:id="rId41" o:title=""/>
                </v:shape>
                <o:OLEObject Type="Embed" ProgID="Equation.DSMT4" ShapeID="_x0000_i1039" DrawAspect="Content" ObjectID="_1538922394" r:id="rId42"/>
              </w:object>
            </w:r>
          </w:p>
          <w:p w14:paraId="42960A8A" w14:textId="77777777" w:rsidR="00CB6EE7" w:rsidRDefault="00CB6EE7" w:rsidP="00C625E5">
            <w:pPr>
              <w:pStyle w:val="Pquestiontextpartsa"/>
              <w:ind w:left="0" w:firstLine="0"/>
            </w:pPr>
          </w:p>
        </w:tc>
        <w:tc>
          <w:tcPr>
            <w:tcW w:w="3485" w:type="dxa"/>
          </w:tcPr>
          <w:p w14:paraId="18E14093" w14:textId="77777777" w:rsidR="00CB6EE7" w:rsidRPr="00262D0A" w:rsidRDefault="00CB6EE7" w:rsidP="00CB6EE7">
            <w:pPr>
              <w:pStyle w:val="Pquestiontextpartsa"/>
            </w:pPr>
            <w:r w:rsidRPr="001B4349">
              <w:rPr>
                <w:rStyle w:val="Cquestionpartlabelbold"/>
              </w:rPr>
              <w:t>(c)</w:t>
            </w:r>
            <w:r w:rsidRPr="00262D0A">
              <w:tab/>
            </w:r>
            <w:r w:rsidR="003A634F" w:rsidRPr="003A634F">
              <w:rPr>
                <w:position w:val="-24"/>
              </w:rPr>
              <w:object w:dxaOrig="1260" w:dyaOrig="620" w14:anchorId="454D1746">
                <v:shape id="_x0000_i1040" type="#_x0000_t75" style="width:63.6pt;height:29.9pt" o:ole="">
                  <v:imagedata r:id="rId43" o:title=""/>
                </v:shape>
                <o:OLEObject Type="Embed" ProgID="Equation.DSMT4" ShapeID="_x0000_i1040" DrawAspect="Content" ObjectID="_1538922395" r:id="rId44"/>
              </w:object>
            </w:r>
          </w:p>
          <w:p w14:paraId="1477152E" w14:textId="77777777" w:rsidR="00CB6EE7" w:rsidRPr="00262D0A" w:rsidRDefault="00CB6EE7" w:rsidP="00CB6EE7">
            <w:pPr>
              <w:pStyle w:val="Pquestiontextpartsa"/>
            </w:pPr>
            <w:r w:rsidRPr="00262D0A">
              <w:tab/>
              <w:t xml:space="preserve">= </w:t>
            </w:r>
            <w:r w:rsidR="003A634F" w:rsidRPr="003A634F">
              <w:rPr>
                <w:position w:val="-24"/>
              </w:rPr>
              <w:object w:dxaOrig="1240" w:dyaOrig="620" w14:anchorId="3982A2D6">
                <v:shape id="_x0000_i1041" type="#_x0000_t75" style="width:62.65pt;height:29.9pt" o:ole="">
                  <v:imagedata r:id="rId45" o:title=""/>
                </v:shape>
                <o:OLEObject Type="Embed" ProgID="Equation.DSMT4" ShapeID="_x0000_i1041" DrawAspect="Content" ObjectID="_1538922396" r:id="rId46"/>
              </w:object>
            </w:r>
          </w:p>
          <w:p w14:paraId="111F2CAC" w14:textId="4929A8CD" w:rsidR="00CB6EE7" w:rsidRDefault="00CB6EE7" w:rsidP="00CB6EE7">
            <w:pPr>
              <w:pStyle w:val="Pquestiontextpartsa"/>
            </w:pPr>
            <w:r w:rsidRPr="00262D0A">
              <w:tab/>
              <w:t xml:space="preserve">= </w:t>
            </w:r>
            <w:r w:rsidR="003A634F" w:rsidRPr="003A634F">
              <w:rPr>
                <w:position w:val="-24"/>
              </w:rPr>
              <w:object w:dxaOrig="560" w:dyaOrig="620" w14:anchorId="63ADAD61">
                <v:shape id="_x0000_i1042" type="#_x0000_t75" style="width:28.05pt;height:29.9pt" o:ole="">
                  <v:imagedata r:id="rId47" o:title=""/>
                </v:shape>
                <o:OLEObject Type="Embed" ProgID="Equation.DSMT4" ShapeID="_x0000_i1042" DrawAspect="Content" ObjectID="_1538922397" r:id="rId48"/>
              </w:object>
            </w:r>
            <w:r w:rsidR="00852AE6">
              <w:br/>
            </w:r>
          </w:p>
        </w:tc>
      </w:tr>
      <w:tr w:rsidR="00CB6EE7" w14:paraId="76F15EEA" w14:textId="77777777" w:rsidTr="00852AE6">
        <w:trPr>
          <w:cantSplit/>
        </w:trPr>
        <w:tc>
          <w:tcPr>
            <w:tcW w:w="2376" w:type="dxa"/>
          </w:tcPr>
          <w:p w14:paraId="71C36480" w14:textId="5E19E668" w:rsidR="00CB6EE7" w:rsidRPr="00262D0A" w:rsidRDefault="00CB6EE7" w:rsidP="00CB6EE7">
            <w:pPr>
              <w:pStyle w:val="Pquestiontextpartsa"/>
            </w:pPr>
            <w:r w:rsidRPr="001B4349">
              <w:rPr>
                <w:rStyle w:val="Cquestionpartlabelbold"/>
              </w:rPr>
              <w:t>(d)</w:t>
            </w:r>
            <w:r w:rsidRPr="00262D0A">
              <w:tab/>
            </w:r>
            <w:r w:rsidR="003A634F" w:rsidRPr="003A634F">
              <w:rPr>
                <w:position w:val="-24"/>
              </w:rPr>
              <w:object w:dxaOrig="1200" w:dyaOrig="660" w14:anchorId="57782EEF">
                <v:shape id="_x0000_i1043" type="#_x0000_t75" style="width:59.85pt;height:32.75pt" o:ole="">
                  <v:imagedata r:id="rId49" o:title=""/>
                </v:shape>
                <o:OLEObject Type="Embed" ProgID="Equation.DSMT4" ShapeID="_x0000_i1043" DrawAspect="Content" ObjectID="_1538922398" r:id="rId50"/>
              </w:object>
            </w:r>
          </w:p>
          <w:p w14:paraId="6FF37570" w14:textId="4942B91C" w:rsidR="00CB6EE7" w:rsidRPr="00262D0A" w:rsidRDefault="00852AE6" w:rsidP="00CB6EE7">
            <w:pPr>
              <w:pStyle w:val="Pquestiontextpartsa"/>
            </w:pPr>
            <w:r>
              <w:tab/>
            </w:r>
            <w:r w:rsidR="003A634F">
              <w:t>=</w:t>
            </w:r>
            <w:r w:rsidR="00CB6EE7" w:rsidRPr="00262D0A">
              <w:t xml:space="preserve"> </w:t>
            </w:r>
            <w:r w:rsidR="00CB6EE7" w:rsidRPr="00453200">
              <w:rPr>
                <w:position w:val="-24"/>
              </w:rPr>
              <w:object w:dxaOrig="1320" w:dyaOrig="620" w14:anchorId="38AD7738">
                <v:shape id="_x0000_i1044" type="#_x0000_t75" style="width:66.4pt;height:31.8pt" o:ole="">
                  <v:imagedata r:id="rId51" o:title=""/>
                </v:shape>
                <o:OLEObject Type="Embed" ProgID="Equation.3" ShapeID="_x0000_i1044" DrawAspect="Content" ObjectID="_1538922399" r:id="rId52"/>
              </w:object>
            </w:r>
          </w:p>
          <w:p w14:paraId="69ED3C1A" w14:textId="1FC44F79" w:rsidR="00CB6EE7" w:rsidRPr="00262D0A" w:rsidRDefault="00852AE6" w:rsidP="00CB6EE7">
            <w:pPr>
              <w:pStyle w:val="Pquestiontextpartsa"/>
            </w:pPr>
            <w:r>
              <w:tab/>
            </w:r>
            <w:r w:rsidR="003A634F">
              <w:t>=</w:t>
            </w:r>
            <w:r w:rsidR="00CB6EE7" w:rsidRPr="00262D0A">
              <w:t xml:space="preserve"> </w:t>
            </w:r>
            <w:r w:rsidR="00CB6EE7" w:rsidRPr="00A202C4">
              <w:rPr>
                <w:rStyle w:val="Cmathsexpressions"/>
                <w:rFonts w:eastAsiaTheme="majorEastAsia"/>
              </w:rPr>
              <w:t>x</w:t>
            </w:r>
            <w:r w:rsidR="00CB6EE7" w:rsidRPr="00262D0A">
              <w:t xml:space="preserve"> + 2</w:t>
            </w:r>
          </w:p>
          <w:p w14:paraId="78F73A70" w14:textId="77777777" w:rsidR="00CB6EE7" w:rsidRDefault="00CB6EE7" w:rsidP="00C625E5">
            <w:pPr>
              <w:pStyle w:val="Pquestiontextpartsa"/>
              <w:ind w:left="0" w:firstLine="0"/>
            </w:pPr>
          </w:p>
        </w:tc>
        <w:tc>
          <w:tcPr>
            <w:tcW w:w="4111" w:type="dxa"/>
          </w:tcPr>
          <w:p w14:paraId="1E9046F0" w14:textId="77777777" w:rsidR="00CB6EE7" w:rsidRPr="00262D0A" w:rsidRDefault="00CB6EE7" w:rsidP="00CB6EE7">
            <w:pPr>
              <w:pStyle w:val="Pquestiontextpartsa"/>
            </w:pPr>
            <w:r w:rsidRPr="001B4349">
              <w:rPr>
                <w:rStyle w:val="Cquestionpartlabelbold"/>
              </w:rPr>
              <w:t>(e)</w:t>
            </w:r>
            <w:r w:rsidRPr="00262D0A">
              <w:tab/>
            </w:r>
            <w:r w:rsidR="003A634F" w:rsidRPr="003A634F">
              <w:rPr>
                <w:position w:val="-24"/>
              </w:rPr>
              <w:object w:dxaOrig="2380" w:dyaOrig="660" w14:anchorId="01C66B34">
                <v:shape id="_x0000_i1045" type="#_x0000_t75" style="width:117.8pt;height:32.75pt" o:ole="">
                  <v:imagedata r:id="rId53" o:title=""/>
                </v:shape>
                <o:OLEObject Type="Embed" ProgID="Equation.DSMT4" ShapeID="_x0000_i1045" DrawAspect="Content" ObjectID="_1538922400" r:id="rId54"/>
              </w:object>
            </w:r>
          </w:p>
          <w:p w14:paraId="1FFE2E3F" w14:textId="77777777" w:rsidR="00CB6EE7" w:rsidRPr="00262D0A" w:rsidRDefault="00CB6EE7" w:rsidP="00CB6EE7">
            <w:pPr>
              <w:pStyle w:val="Pquestiontextpartsa"/>
            </w:pPr>
            <w:r w:rsidRPr="00262D0A">
              <w:tab/>
              <w:t xml:space="preserve">= </w:t>
            </w:r>
            <w:r w:rsidR="003A634F" w:rsidRPr="003A634F">
              <w:rPr>
                <w:position w:val="-24"/>
              </w:rPr>
              <w:object w:dxaOrig="2360" w:dyaOrig="660" w14:anchorId="340B5D71">
                <v:shape id="_x0000_i1046" type="#_x0000_t75" style="width:116.9pt;height:32.75pt" o:ole="">
                  <v:imagedata r:id="rId55" o:title=""/>
                </v:shape>
                <o:OLEObject Type="Embed" ProgID="Equation.DSMT4" ShapeID="_x0000_i1046" DrawAspect="Content" ObjectID="_1538922401" r:id="rId56"/>
              </w:object>
            </w:r>
          </w:p>
          <w:p w14:paraId="7540DE2E" w14:textId="77777777" w:rsidR="00CB6EE7" w:rsidRPr="00262D0A" w:rsidRDefault="00CB6EE7" w:rsidP="00CB6EE7">
            <w:pPr>
              <w:pStyle w:val="Pquestiontextpartsa"/>
            </w:pPr>
            <w:r w:rsidRPr="00262D0A">
              <w:tab/>
              <w:t xml:space="preserve">= </w:t>
            </w:r>
            <w:r w:rsidR="003A634F" w:rsidRPr="003A634F">
              <w:rPr>
                <w:position w:val="-32"/>
              </w:rPr>
              <w:object w:dxaOrig="2960" w:dyaOrig="740" w14:anchorId="330C90B2">
                <v:shape id="_x0000_i1047" type="#_x0000_t75" style="width:146.8pt;height:37.4pt" o:ole="">
                  <v:imagedata r:id="rId57" o:title=""/>
                </v:shape>
                <o:OLEObject Type="Embed" ProgID="Equation.DSMT4" ShapeID="_x0000_i1047" DrawAspect="Content" ObjectID="_1538922402" r:id="rId58"/>
              </w:object>
            </w:r>
          </w:p>
          <w:p w14:paraId="3F89DCD7" w14:textId="7337D19E" w:rsidR="00CB6EE7" w:rsidRDefault="00CB6EE7" w:rsidP="00CB6EE7">
            <w:pPr>
              <w:pStyle w:val="Pquestiontextpartsa"/>
            </w:pPr>
            <w:r w:rsidRPr="00262D0A">
              <w:tab/>
              <w:t xml:space="preserve">= </w:t>
            </w:r>
            <w:r w:rsidR="003A634F" w:rsidRPr="003A634F">
              <w:rPr>
                <w:position w:val="-32"/>
              </w:rPr>
              <w:object w:dxaOrig="1380" w:dyaOrig="740" w14:anchorId="0417C293">
                <v:shape id="_x0000_i1048" type="#_x0000_t75" style="width:70.15pt;height:37.4pt" o:ole="">
                  <v:imagedata r:id="rId59" o:title=""/>
                </v:shape>
                <o:OLEObject Type="Embed" ProgID="Equation.DSMT4" ShapeID="_x0000_i1048" DrawAspect="Content" ObjectID="_1538922403" r:id="rId60"/>
              </w:object>
            </w:r>
          </w:p>
        </w:tc>
        <w:tc>
          <w:tcPr>
            <w:tcW w:w="3485" w:type="dxa"/>
          </w:tcPr>
          <w:p w14:paraId="5A8D226A" w14:textId="77777777" w:rsidR="00CB6EE7" w:rsidRPr="00262D0A" w:rsidRDefault="00CB6EE7" w:rsidP="00CB6EE7">
            <w:pPr>
              <w:pStyle w:val="Pquestiontextpartsa"/>
            </w:pPr>
            <w:r w:rsidRPr="001B4349">
              <w:rPr>
                <w:rStyle w:val="Cquestionpartlabelbold"/>
              </w:rPr>
              <w:t>(f)</w:t>
            </w:r>
            <w:r w:rsidRPr="00262D0A">
              <w:tab/>
            </w:r>
            <w:r w:rsidR="003A634F" w:rsidRPr="003A634F">
              <w:rPr>
                <w:position w:val="-24"/>
              </w:rPr>
              <w:object w:dxaOrig="1540" w:dyaOrig="620" w14:anchorId="7FAA74DF">
                <v:shape id="_x0000_i1049" type="#_x0000_t75" style="width:75.75pt;height:29.9pt" o:ole="">
                  <v:imagedata r:id="rId61" o:title=""/>
                </v:shape>
                <o:OLEObject Type="Embed" ProgID="Equation.DSMT4" ShapeID="_x0000_i1049" DrawAspect="Content" ObjectID="_1538922404" r:id="rId62"/>
              </w:object>
            </w:r>
          </w:p>
          <w:p w14:paraId="736E2242" w14:textId="77777777" w:rsidR="00CB6EE7" w:rsidRPr="00262D0A" w:rsidRDefault="00CB6EE7" w:rsidP="00CB6EE7">
            <w:pPr>
              <w:pStyle w:val="Pquestiontextpartsa"/>
            </w:pPr>
            <w:r w:rsidRPr="00262D0A">
              <w:tab/>
              <w:t xml:space="preserve">= </w:t>
            </w:r>
            <w:r w:rsidR="003A634F" w:rsidRPr="003A634F">
              <w:rPr>
                <w:position w:val="-24"/>
              </w:rPr>
              <w:object w:dxaOrig="2060" w:dyaOrig="620" w14:anchorId="49528C84">
                <v:shape id="_x0000_i1050" type="#_x0000_t75" style="width:102.85pt;height:29.9pt" o:ole="">
                  <v:imagedata r:id="rId63" o:title=""/>
                </v:shape>
                <o:OLEObject Type="Embed" ProgID="Equation.DSMT4" ShapeID="_x0000_i1050" DrawAspect="Content" ObjectID="_1538922405" r:id="rId64"/>
              </w:object>
            </w:r>
          </w:p>
          <w:p w14:paraId="63253170" w14:textId="77777777" w:rsidR="00CB6EE7" w:rsidRPr="00E84CD5" w:rsidRDefault="00CB6EE7" w:rsidP="00CB6EE7">
            <w:pPr>
              <w:pStyle w:val="Pquestiontextpartsa"/>
            </w:pPr>
            <w:r w:rsidRPr="00E84CD5">
              <w:tab/>
              <w:t xml:space="preserve">= </w:t>
            </w:r>
            <w:r w:rsidR="003A634F" w:rsidRPr="00CA4FA3">
              <w:rPr>
                <w:position w:val="-24"/>
              </w:rPr>
              <w:object w:dxaOrig="1760" w:dyaOrig="620" w14:anchorId="7EE58761">
                <v:shape id="_x0000_i1051" type="#_x0000_t75" style="width:88.85pt;height:31.8pt" o:ole="">
                  <v:imagedata r:id="rId65" o:title=""/>
                </v:shape>
                <o:OLEObject Type="Embed" ProgID="Equation.DSMT4" ShapeID="_x0000_i1051" DrawAspect="Content" ObjectID="_1538922406" r:id="rId66"/>
              </w:object>
            </w:r>
          </w:p>
          <w:p w14:paraId="26E9EB37" w14:textId="24E69272" w:rsidR="00CB6EE7" w:rsidRDefault="00CB6EE7" w:rsidP="00CB6EE7">
            <w:pPr>
              <w:pStyle w:val="Pquestiontextpartsa"/>
              <w:ind w:left="0" w:firstLine="0"/>
            </w:pPr>
            <w:r w:rsidRPr="00E84CD5">
              <w:tab/>
              <w:t xml:space="preserve">= </w:t>
            </w:r>
            <w:r w:rsidR="003A634F" w:rsidRPr="00917488">
              <w:rPr>
                <w:position w:val="-24"/>
              </w:rPr>
              <w:object w:dxaOrig="859" w:dyaOrig="620" w14:anchorId="468795DD">
                <v:shape id="_x0000_i1052" type="#_x0000_t75" style="width:43.95pt;height:29.9pt" o:ole="">
                  <v:imagedata r:id="rId67" o:title=""/>
                </v:shape>
                <o:OLEObject Type="Embed" ProgID="Equation.DSMT4" ShapeID="_x0000_i1052" DrawAspect="Content" ObjectID="_1538922407" r:id="rId68"/>
              </w:object>
            </w:r>
          </w:p>
        </w:tc>
      </w:tr>
    </w:tbl>
    <w:p w14:paraId="00043141" w14:textId="36DB5C15" w:rsidR="00E35785" w:rsidRDefault="00E35785" w:rsidP="003A634F">
      <w:pPr>
        <w:pStyle w:val="Pquestionheadingsx"/>
      </w:pPr>
      <w:r>
        <w:lastRenderedPageBreak/>
        <w:t>Question 31</w:t>
      </w:r>
      <w:r>
        <w:tab/>
      </w:r>
      <w:r w:rsidR="00A84039">
        <w:rPr>
          <w:rStyle w:val="Cmarkslabel"/>
        </w:rPr>
        <w:t>6</w:t>
      </w:r>
      <w:r w:rsidRPr="00FA5C18">
        <w:rPr>
          <w:rStyle w:val="Cmarkslabel"/>
        </w:rPr>
        <w:t xml:space="preserve"> marks</w:t>
      </w:r>
      <w:r w:rsidRPr="00FA5C18">
        <w:rPr>
          <w:rStyle w:val="Cmarkslabel"/>
        </w:rPr>
        <w:tab/>
      </w:r>
      <w:r>
        <w:t>[4.3]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0"/>
        <w:gridCol w:w="3360"/>
        <w:gridCol w:w="3360"/>
      </w:tblGrid>
      <w:tr w:rsidR="00CB6EE7" w14:paraId="7B25FA58" w14:textId="77777777" w:rsidTr="00CB6EE7">
        <w:tc>
          <w:tcPr>
            <w:tcW w:w="3360" w:type="dxa"/>
          </w:tcPr>
          <w:p w14:paraId="4B626A60" w14:textId="77777777" w:rsidR="00CB6EE7" w:rsidRDefault="00CB6EE7" w:rsidP="003A634F">
            <w:pPr>
              <w:pStyle w:val="Pquestiontextpartsa"/>
              <w:keepNext/>
            </w:pPr>
            <w:r w:rsidRPr="001B4349">
              <w:rPr>
                <w:rStyle w:val="Cquestionpartlabelbold"/>
              </w:rPr>
              <w:t>(a)</w:t>
            </w:r>
            <w:r>
              <w:tab/>
            </w:r>
            <w:r w:rsidRPr="00501E58">
              <w:t xml:space="preserve">0 = </w:t>
            </w:r>
            <w:r w:rsidRPr="00A202C4">
              <w:rPr>
                <w:rStyle w:val="Cmathsexpressions"/>
                <w:rFonts w:eastAsiaTheme="majorEastAsia"/>
              </w:rPr>
              <w:t>x</w:t>
            </w:r>
            <w:r w:rsidRPr="00A202C4">
              <w:rPr>
                <w:rStyle w:val="Csuperscript"/>
              </w:rPr>
              <w:t>2</w:t>
            </w:r>
            <w:r w:rsidRPr="00501E58">
              <w:t xml:space="preserve"> </w:t>
            </w:r>
            <w:r w:rsidRPr="00501E58">
              <w:sym w:font="Symbol" w:char="F02D"/>
            </w:r>
            <w:r w:rsidRPr="00501E58">
              <w:t xml:space="preserve"> 6</w:t>
            </w:r>
            <w:r w:rsidRPr="00A202C4">
              <w:rPr>
                <w:rStyle w:val="Cmathsexpressions"/>
                <w:rFonts w:eastAsiaTheme="majorEastAsia"/>
              </w:rPr>
              <w:t>x</w:t>
            </w:r>
            <w:r w:rsidRPr="00501E58">
              <w:t xml:space="preserve"> + 1</w:t>
            </w:r>
            <w:r>
              <w:br/>
              <w:t>0</w:t>
            </w:r>
            <w:r w:rsidRPr="00501E58">
              <w:t xml:space="preserve"> = </w:t>
            </w:r>
            <w:r w:rsidRPr="00A202C4">
              <w:rPr>
                <w:rStyle w:val="Cmathsexpressions"/>
                <w:rFonts w:eastAsiaTheme="majorEastAsia"/>
              </w:rPr>
              <w:t>x</w:t>
            </w:r>
            <w:r w:rsidRPr="00A202C4">
              <w:rPr>
                <w:rStyle w:val="Csuperscript"/>
              </w:rPr>
              <w:t>2</w:t>
            </w:r>
            <w:r w:rsidRPr="00501E58">
              <w:t xml:space="preserve"> </w:t>
            </w:r>
            <w:r w:rsidRPr="00501E58">
              <w:sym w:font="Symbol" w:char="F02D"/>
            </w:r>
            <w:r w:rsidRPr="00501E58">
              <w:t xml:space="preserve"> 6</w:t>
            </w:r>
            <w:r w:rsidRPr="00A202C4">
              <w:rPr>
                <w:rStyle w:val="Cmathsexpressions"/>
                <w:rFonts w:eastAsiaTheme="majorEastAsia"/>
              </w:rPr>
              <w:t>x</w:t>
            </w:r>
            <w:r w:rsidRPr="00501E58">
              <w:t xml:space="preserve"> + 9 + 1 </w:t>
            </w:r>
            <w:r w:rsidRPr="00501E58">
              <w:sym w:font="Symbol" w:char="F02D"/>
            </w:r>
            <w:r w:rsidRPr="00501E58">
              <w:t xml:space="preserve"> 9</w:t>
            </w:r>
            <w:r>
              <w:br/>
              <w:t>0</w:t>
            </w:r>
            <w:r w:rsidRPr="00501E58">
              <w:t xml:space="preserve"> = (</w:t>
            </w:r>
            <w:r w:rsidRPr="00A202C4">
              <w:rPr>
                <w:rStyle w:val="Cmathsexpressions"/>
                <w:rFonts w:eastAsiaTheme="majorEastAsia"/>
              </w:rPr>
              <w:t>x</w:t>
            </w:r>
            <w:r w:rsidRPr="00501E58">
              <w:t xml:space="preserve"> </w:t>
            </w:r>
            <w:r w:rsidRPr="00501E58">
              <w:sym w:font="Symbol" w:char="F02D"/>
            </w:r>
            <w:r w:rsidRPr="00501E58">
              <w:t xml:space="preserve"> 3)</w:t>
            </w:r>
            <w:r w:rsidRPr="00A202C4">
              <w:rPr>
                <w:rStyle w:val="Csuperscript"/>
              </w:rPr>
              <w:t>2</w:t>
            </w:r>
            <w:r w:rsidRPr="00501E58">
              <w:t xml:space="preserve"> </w:t>
            </w:r>
            <w:r w:rsidRPr="00501E58">
              <w:sym w:font="Symbol" w:char="F02D"/>
            </w:r>
            <w:r w:rsidRPr="00501E58">
              <w:t xml:space="preserve"> 8</w:t>
            </w:r>
            <w:r>
              <w:br/>
              <w:t xml:space="preserve">0 </w:t>
            </w:r>
            <w:r w:rsidRPr="00501E58">
              <w:t xml:space="preserve">= </w:t>
            </w:r>
            <w:r w:rsidRPr="00005C81">
              <w:rPr>
                <w:position w:val="-18"/>
              </w:rPr>
              <w:object w:dxaOrig="2180" w:dyaOrig="460" w14:anchorId="4CCA8D18">
                <v:shape id="_x0000_i1053" type="#_x0000_t75" style="width:108.45pt;height:21.5pt" o:ole="">
                  <v:imagedata r:id="rId69" o:title=""/>
                </v:shape>
                <o:OLEObject Type="Embed" ProgID="Equation.DSMT4" ShapeID="_x0000_i1053" DrawAspect="Content" ObjectID="_1538922408" r:id="rId70"/>
              </w:object>
            </w:r>
            <w:r>
              <w:br/>
            </w:r>
            <w:r w:rsidRPr="00A202C4">
              <w:rPr>
                <w:rStyle w:val="Cmathsexpressions"/>
                <w:rFonts w:eastAsiaTheme="majorEastAsia"/>
              </w:rPr>
              <w:t>x</w:t>
            </w:r>
            <w:r w:rsidRPr="00501E58">
              <w:t xml:space="preserve"> = 3 </w:t>
            </w:r>
            <w:r w:rsidR="003A634F" w:rsidRPr="00005C81">
              <w:rPr>
                <w:position w:val="-8"/>
              </w:rPr>
              <w:object w:dxaOrig="480" w:dyaOrig="340" w14:anchorId="1193B9CC">
                <v:shape id="_x0000_i1054" type="#_x0000_t75" style="width:25.25pt;height:17.75pt" o:ole="">
                  <v:imagedata r:id="rId71" o:title=""/>
                </v:shape>
                <o:OLEObject Type="Embed" ProgID="Equation.DSMT4" ShapeID="_x0000_i1054" DrawAspect="Content" ObjectID="_1538922409" r:id="rId72"/>
              </w:object>
            </w:r>
            <w:r>
              <w:br/>
            </w:r>
            <w:r w:rsidRPr="00A202C4">
              <w:rPr>
                <w:rStyle w:val="Cmathsexpressions"/>
                <w:rFonts w:eastAsiaTheme="majorEastAsia"/>
              </w:rPr>
              <w:t>x</w:t>
            </w:r>
            <w:r>
              <w:t xml:space="preserve"> </w:t>
            </w:r>
            <w:r w:rsidRPr="00501E58">
              <w:t xml:space="preserve">= 3 </w:t>
            </w:r>
            <w:r w:rsidRPr="00005C81">
              <w:rPr>
                <w:position w:val="-6"/>
              </w:rPr>
              <w:object w:dxaOrig="580" w:dyaOrig="320" w14:anchorId="6B4B860C">
                <v:shape id="_x0000_i1055" type="#_x0000_t75" style="width:28.05pt;height:15.9pt" o:ole="">
                  <v:imagedata r:id="rId73" o:title=""/>
                </v:shape>
                <o:OLEObject Type="Embed" ProgID="Equation.DSMT4" ShapeID="_x0000_i1055" DrawAspect="Content" ObjectID="_1538922410" r:id="rId74"/>
              </w:object>
            </w:r>
          </w:p>
          <w:p w14:paraId="09496DD9" w14:textId="77777777" w:rsidR="00CB6EE7" w:rsidRDefault="00CB6EE7" w:rsidP="003A634F">
            <w:pPr>
              <w:pStyle w:val="Pquestionheadingsx"/>
            </w:pPr>
          </w:p>
        </w:tc>
        <w:tc>
          <w:tcPr>
            <w:tcW w:w="3360" w:type="dxa"/>
          </w:tcPr>
          <w:p w14:paraId="6107DF65" w14:textId="1A506704" w:rsidR="00CB6EE7" w:rsidRPr="00CB6EE7" w:rsidRDefault="00CB6EE7" w:rsidP="003A634F">
            <w:pPr>
              <w:pStyle w:val="Pquestiontextpartsa"/>
              <w:keepNext/>
              <w:rPr>
                <w:position w:val="-22"/>
              </w:rPr>
            </w:pPr>
            <w:r w:rsidRPr="001B4349">
              <w:rPr>
                <w:rStyle w:val="Cquestionpartlabelbold"/>
              </w:rPr>
              <w:t>(b)</w:t>
            </w:r>
            <w:r>
              <w:tab/>
            </w:r>
            <w:r w:rsidRPr="00501E58">
              <w:t>3 = 3</w:t>
            </w:r>
            <w:r w:rsidRPr="00A202C4">
              <w:rPr>
                <w:rStyle w:val="Cmathsexpressions"/>
                <w:rFonts w:eastAsiaTheme="majorEastAsia"/>
              </w:rPr>
              <w:t>x</w:t>
            </w:r>
            <w:r w:rsidRPr="00A202C4">
              <w:rPr>
                <w:rStyle w:val="Csuperscript"/>
              </w:rPr>
              <w:t>2</w:t>
            </w:r>
            <w:r w:rsidRPr="00501E58">
              <w:t xml:space="preserve"> + 9</w:t>
            </w:r>
            <w:r w:rsidRPr="00A202C4">
              <w:rPr>
                <w:rStyle w:val="Cmathsexpressions"/>
                <w:rFonts w:eastAsiaTheme="majorEastAsia"/>
              </w:rPr>
              <w:t>x</w:t>
            </w:r>
            <w:r>
              <w:br/>
            </w:r>
            <w:r w:rsidRPr="00501E58">
              <w:t>0 = 3</w:t>
            </w:r>
            <w:r w:rsidRPr="00A202C4">
              <w:rPr>
                <w:rStyle w:val="Cmathsexpressions"/>
                <w:rFonts w:eastAsiaTheme="majorEastAsia"/>
              </w:rPr>
              <w:t>x</w:t>
            </w:r>
            <w:r w:rsidRPr="00A202C4">
              <w:rPr>
                <w:rStyle w:val="Csuperscript"/>
              </w:rPr>
              <w:t>2</w:t>
            </w:r>
            <w:r w:rsidRPr="00501E58">
              <w:t xml:space="preserve"> + 9</w:t>
            </w:r>
            <w:r w:rsidRPr="00A202C4">
              <w:rPr>
                <w:rStyle w:val="Cmathsexpressions"/>
                <w:rFonts w:eastAsiaTheme="majorEastAsia"/>
              </w:rPr>
              <w:t>x</w:t>
            </w:r>
            <w:r w:rsidRPr="00501E58">
              <w:t xml:space="preserve"> </w:t>
            </w:r>
            <w:r w:rsidRPr="00501E58">
              <w:sym w:font="Symbol" w:char="F02D"/>
            </w:r>
            <w:r w:rsidRPr="00501E58">
              <w:t xml:space="preserve"> 3</w:t>
            </w:r>
            <w:r>
              <w:br/>
              <w:t>0</w:t>
            </w:r>
            <w:r w:rsidRPr="00501E58">
              <w:t xml:space="preserve"> = 3(</w:t>
            </w:r>
            <w:r w:rsidRPr="00A202C4">
              <w:rPr>
                <w:rStyle w:val="Cmathsexpressions"/>
                <w:rFonts w:eastAsiaTheme="majorEastAsia"/>
              </w:rPr>
              <w:t>x</w:t>
            </w:r>
            <w:r w:rsidRPr="00A202C4">
              <w:rPr>
                <w:rStyle w:val="Csuperscript"/>
              </w:rPr>
              <w:t>2</w:t>
            </w:r>
            <w:r w:rsidRPr="00501E58">
              <w:t xml:space="preserve"> + 3</w:t>
            </w:r>
            <w:r w:rsidRPr="00A202C4">
              <w:rPr>
                <w:rStyle w:val="Cmathsexpressions"/>
                <w:rFonts w:eastAsiaTheme="majorEastAsia"/>
              </w:rPr>
              <w:t>x</w:t>
            </w:r>
            <w:r w:rsidRPr="00501E58">
              <w:t xml:space="preserve"> </w:t>
            </w:r>
            <w:r w:rsidRPr="00501E58">
              <w:sym w:font="Symbol" w:char="F02D"/>
            </w:r>
            <w:r w:rsidRPr="00501E58">
              <w:t xml:space="preserve"> 1)</w:t>
            </w:r>
            <w:r>
              <w:br/>
              <w:t>0</w:t>
            </w:r>
            <w:r w:rsidRPr="00501E58">
              <w:t xml:space="preserve"> = 3(</w:t>
            </w:r>
            <w:r w:rsidRPr="00A202C4">
              <w:rPr>
                <w:rStyle w:val="Cmathsexpressions"/>
                <w:rFonts w:eastAsiaTheme="majorEastAsia"/>
              </w:rPr>
              <w:t>x</w:t>
            </w:r>
            <w:r w:rsidRPr="00A202C4">
              <w:rPr>
                <w:rStyle w:val="Csuperscript"/>
              </w:rPr>
              <w:t>2</w:t>
            </w:r>
            <w:r w:rsidRPr="00501E58">
              <w:t xml:space="preserve"> + 3</w:t>
            </w:r>
            <w:r w:rsidRPr="00A202C4">
              <w:rPr>
                <w:rStyle w:val="Cmathsexpressions"/>
                <w:rFonts w:eastAsiaTheme="majorEastAsia"/>
              </w:rPr>
              <w:t>x</w:t>
            </w:r>
            <w:r w:rsidRPr="00501E58">
              <w:t xml:space="preserve"> + </w:t>
            </w:r>
            <w:r w:rsidRPr="00005C81">
              <w:rPr>
                <w:position w:val="-22"/>
              </w:rPr>
              <w:object w:dxaOrig="220" w:dyaOrig="580" w14:anchorId="2059F4E8">
                <v:shape id="_x0000_i1056" type="#_x0000_t75" style="width:9.35pt;height:28.05pt" o:ole="">
                  <v:imagedata r:id="rId75" o:title=""/>
                </v:shape>
                <o:OLEObject Type="Embed" ProgID="Equation.DSMT4" ShapeID="_x0000_i1056" DrawAspect="Content" ObjectID="_1538922411" r:id="rId76"/>
              </w:object>
            </w:r>
            <w:r w:rsidRPr="00501E58">
              <w:t xml:space="preserve"> </w:t>
            </w:r>
            <w:r w:rsidRPr="00501E58">
              <w:sym w:font="Symbol" w:char="F02D"/>
            </w:r>
            <w:r w:rsidRPr="00501E58">
              <w:t xml:space="preserve"> 1 </w:t>
            </w:r>
            <w:r w:rsidRPr="00501E58">
              <w:sym w:font="Symbol" w:char="F02D"/>
            </w:r>
            <w:r w:rsidRPr="00501E58">
              <w:t xml:space="preserve"> </w:t>
            </w:r>
            <w:r w:rsidRPr="00005C81">
              <w:rPr>
                <w:position w:val="-22"/>
              </w:rPr>
              <w:object w:dxaOrig="220" w:dyaOrig="580" w14:anchorId="361532FC">
                <v:shape id="_x0000_i1057" type="#_x0000_t75" style="width:9.35pt;height:28.05pt" o:ole="">
                  <v:imagedata r:id="rId77" o:title=""/>
                </v:shape>
                <o:OLEObject Type="Embed" ProgID="Equation.DSMT4" ShapeID="_x0000_i1057" DrawAspect="Content" ObjectID="_1538922412" r:id="rId78"/>
              </w:object>
            </w:r>
            <w:r w:rsidRPr="00501E58">
              <w:t>)</w:t>
            </w:r>
            <w:r>
              <w:br/>
              <w:t xml:space="preserve">0 </w:t>
            </w:r>
            <w:r w:rsidRPr="00501E58">
              <w:t xml:space="preserve">= </w:t>
            </w:r>
            <w:r w:rsidRPr="00005C81">
              <w:rPr>
                <w:position w:val="-34"/>
              </w:rPr>
              <w:object w:dxaOrig="1600" w:dyaOrig="780" w14:anchorId="6651CB0E">
                <v:shape id="_x0000_i1058" type="#_x0000_t75" style="width:79.5pt;height:38.35pt" o:ole="">
                  <v:imagedata r:id="rId79" o:title=""/>
                </v:shape>
                <o:OLEObject Type="Embed" ProgID="Equation.DSMT4" ShapeID="_x0000_i1058" DrawAspect="Content" ObjectID="_1538922413" r:id="rId80"/>
              </w:object>
            </w:r>
            <w:r>
              <w:br/>
            </w:r>
            <w:r w:rsidRPr="00A202C4">
              <w:rPr>
                <w:rStyle w:val="Cmathsexpressions"/>
                <w:rFonts w:eastAsiaTheme="majorEastAsia"/>
              </w:rPr>
              <w:t>x</w:t>
            </w:r>
            <w:r w:rsidRPr="00501E58">
              <w:t xml:space="preserve"> = </w:t>
            </w:r>
            <w:r w:rsidRPr="00005C81">
              <w:rPr>
                <w:position w:val="-22"/>
              </w:rPr>
              <w:object w:dxaOrig="900" w:dyaOrig="620" w14:anchorId="6AE7CC4C">
                <v:shape id="_x0000_i1059" type="#_x0000_t75" style="width:45.8pt;height:31.8pt" o:ole="">
                  <v:imagedata r:id="rId81" o:title=""/>
                </v:shape>
                <o:OLEObject Type="Embed" ProgID="Equation.DSMT4" ShapeID="_x0000_i1059" DrawAspect="Content" ObjectID="_1538922414" r:id="rId82"/>
              </w:object>
            </w:r>
          </w:p>
        </w:tc>
        <w:tc>
          <w:tcPr>
            <w:tcW w:w="3360" w:type="dxa"/>
          </w:tcPr>
          <w:p w14:paraId="7261503F" w14:textId="427CE7D3" w:rsidR="00CB6EE7" w:rsidRDefault="00CB6EE7" w:rsidP="003A634F">
            <w:pPr>
              <w:pStyle w:val="Pquestiontextpartsa"/>
              <w:keepNext/>
            </w:pPr>
            <w:r w:rsidRPr="001B4349">
              <w:rPr>
                <w:rStyle w:val="Cquestionpartlabelbold"/>
              </w:rPr>
              <w:t>(c)</w:t>
            </w:r>
            <w:r>
              <w:tab/>
            </w:r>
            <w:r w:rsidRPr="00A202C4">
              <w:rPr>
                <w:rStyle w:val="Cmathsexpressions"/>
                <w:rFonts w:eastAsiaTheme="majorEastAsia"/>
              </w:rPr>
              <w:t>x</w:t>
            </w:r>
            <w:r w:rsidRPr="00A202C4">
              <w:rPr>
                <w:rStyle w:val="Csuperscript"/>
              </w:rPr>
              <w:t>2</w:t>
            </w:r>
            <w:r w:rsidRPr="00501E58">
              <w:t xml:space="preserve"> = 5 </w:t>
            </w:r>
            <w:r w:rsidRPr="00501E58">
              <w:sym w:font="Symbol" w:char="F02D"/>
            </w:r>
            <w:r w:rsidRPr="00501E58">
              <w:t xml:space="preserve"> 2</w:t>
            </w:r>
            <w:r w:rsidRPr="00A202C4">
              <w:rPr>
                <w:rStyle w:val="Cmathsexpressions"/>
                <w:rFonts w:eastAsiaTheme="majorEastAsia"/>
              </w:rPr>
              <w:t>x</w:t>
            </w:r>
            <w:r>
              <w:br/>
            </w:r>
            <w:r w:rsidRPr="00501E58">
              <w:t xml:space="preserve">0 = </w:t>
            </w:r>
            <w:r w:rsidRPr="00A202C4">
              <w:rPr>
                <w:rStyle w:val="Cmathsexpressions"/>
                <w:rFonts w:eastAsiaTheme="majorEastAsia"/>
              </w:rPr>
              <w:t>x</w:t>
            </w:r>
            <w:r w:rsidRPr="00A202C4">
              <w:rPr>
                <w:rStyle w:val="Csuperscript"/>
              </w:rPr>
              <w:t>2</w:t>
            </w:r>
            <w:r w:rsidRPr="00501E58">
              <w:t xml:space="preserve"> + 2</w:t>
            </w:r>
            <w:r w:rsidRPr="00A202C4">
              <w:rPr>
                <w:rStyle w:val="Cmathsexpressions"/>
                <w:rFonts w:eastAsiaTheme="majorEastAsia"/>
              </w:rPr>
              <w:t>x</w:t>
            </w:r>
            <w:r w:rsidRPr="00501E58">
              <w:t xml:space="preserve"> </w:t>
            </w:r>
            <w:r w:rsidRPr="00501E58">
              <w:sym w:font="Symbol" w:char="F02D"/>
            </w:r>
            <w:r w:rsidRPr="00501E58">
              <w:t xml:space="preserve"> 5</w:t>
            </w:r>
            <w:r>
              <w:br/>
              <w:t>0</w:t>
            </w:r>
            <w:r w:rsidRPr="00501E58">
              <w:t xml:space="preserve"> = </w:t>
            </w:r>
            <w:r w:rsidRPr="00A202C4">
              <w:rPr>
                <w:rStyle w:val="Cmathsexpressions"/>
                <w:rFonts w:eastAsiaTheme="majorEastAsia"/>
              </w:rPr>
              <w:t>x</w:t>
            </w:r>
            <w:r w:rsidRPr="00A202C4">
              <w:rPr>
                <w:rStyle w:val="Csuperscript"/>
              </w:rPr>
              <w:t>2</w:t>
            </w:r>
            <w:r w:rsidRPr="00501E58">
              <w:t xml:space="preserve"> + 2</w:t>
            </w:r>
            <w:r w:rsidRPr="00A202C4">
              <w:rPr>
                <w:rStyle w:val="Cmathsexpressions"/>
                <w:rFonts w:eastAsiaTheme="majorEastAsia"/>
              </w:rPr>
              <w:t>x</w:t>
            </w:r>
            <w:r w:rsidRPr="00501E58">
              <w:t xml:space="preserve"> + 1 </w:t>
            </w:r>
            <w:r w:rsidRPr="00501E58">
              <w:sym w:font="Symbol" w:char="F02D"/>
            </w:r>
            <w:r w:rsidRPr="00501E58">
              <w:t xml:space="preserve"> 5 </w:t>
            </w:r>
            <w:r w:rsidRPr="00501E58">
              <w:sym w:font="Symbol" w:char="F02D"/>
            </w:r>
            <w:r w:rsidRPr="00501E58">
              <w:t xml:space="preserve"> 1</w:t>
            </w:r>
            <w:r>
              <w:br/>
              <w:t>0</w:t>
            </w:r>
            <w:r w:rsidRPr="00501E58">
              <w:t xml:space="preserve"> = (</w:t>
            </w:r>
            <w:r w:rsidRPr="00A202C4">
              <w:rPr>
                <w:rStyle w:val="Cmathsexpressions"/>
                <w:rFonts w:eastAsiaTheme="majorEastAsia"/>
              </w:rPr>
              <w:t>x</w:t>
            </w:r>
            <w:r w:rsidRPr="00501E58">
              <w:t xml:space="preserve"> + 1)</w:t>
            </w:r>
            <w:r w:rsidRPr="00A202C4">
              <w:rPr>
                <w:rStyle w:val="Csuperscript"/>
              </w:rPr>
              <w:t>2</w:t>
            </w:r>
            <w:r w:rsidRPr="00501E58">
              <w:t xml:space="preserve"> </w:t>
            </w:r>
            <w:r w:rsidRPr="00501E58">
              <w:sym w:font="Symbol" w:char="F02D"/>
            </w:r>
            <w:r w:rsidRPr="00501E58">
              <w:t xml:space="preserve"> 6</w:t>
            </w:r>
            <w:r>
              <w:br/>
              <w:t>0</w:t>
            </w:r>
            <w:r w:rsidRPr="00501E58">
              <w:t xml:space="preserve"> = (</w:t>
            </w:r>
            <w:r w:rsidRPr="00A202C4">
              <w:rPr>
                <w:rStyle w:val="Cmathsexpressions"/>
                <w:rFonts w:eastAsiaTheme="majorEastAsia"/>
              </w:rPr>
              <w:t>x</w:t>
            </w:r>
            <w:r w:rsidRPr="00501E58">
              <w:t xml:space="preserve"> + 1 </w:t>
            </w:r>
            <w:r w:rsidRPr="00501E58">
              <w:sym w:font="Symbol" w:char="F02D"/>
            </w:r>
            <w:r w:rsidR="003A634F" w:rsidRPr="00005C81">
              <w:rPr>
                <w:position w:val="-8"/>
              </w:rPr>
              <w:object w:dxaOrig="340" w:dyaOrig="340" w14:anchorId="26D5136E">
                <v:shape id="_x0000_i1060" type="#_x0000_t75" style="width:17.75pt;height:17.75pt" o:ole="">
                  <v:imagedata r:id="rId83" o:title=""/>
                </v:shape>
                <o:OLEObject Type="Embed" ProgID="Equation.DSMT4" ShapeID="_x0000_i1060" DrawAspect="Content" ObjectID="_1538922415" r:id="rId84"/>
              </w:object>
            </w:r>
            <w:r w:rsidRPr="00501E58">
              <w:t>)(</w:t>
            </w:r>
            <w:r w:rsidRPr="00A202C4">
              <w:rPr>
                <w:rStyle w:val="Cmathsexpressions"/>
                <w:rFonts w:eastAsiaTheme="majorEastAsia"/>
              </w:rPr>
              <w:t>x</w:t>
            </w:r>
            <w:r w:rsidRPr="00501E58">
              <w:t xml:space="preserve"> + 1 +</w:t>
            </w:r>
            <w:r w:rsidRPr="00005C81">
              <w:rPr>
                <w:position w:val="-8"/>
              </w:rPr>
              <w:object w:dxaOrig="340" w:dyaOrig="340" w14:anchorId="5757323C">
                <v:shape id="_x0000_i1061" type="#_x0000_t75" style="width:17.75pt;height:17.75pt" o:ole="">
                  <v:imagedata r:id="rId85" o:title=""/>
                </v:shape>
                <o:OLEObject Type="Embed" ProgID="Equation.DSMT4" ShapeID="_x0000_i1061" DrawAspect="Content" ObjectID="_1538922416" r:id="rId86"/>
              </w:object>
            </w:r>
            <w:r w:rsidRPr="00501E58">
              <w:t>)</w:t>
            </w:r>
            <w:r>
              <w:br/>
            </w:r>
            <w:r w:rsidRPr="00A202C4">
              <w:rPr>
                <w:rStyle w:val="Cmathsexpressions"/>
                <w:rFonts w:eastAsiaTheme="majorEastAsia"/>
              </w:rPr>
              <w:t>x</w:t>
            </w:r>
            <w:r w:rsidRPr="00501E58">
              <w:t xml:space="preserve"> = </w:t>
            </w:r>
            <w:r w:rsidRPr="00005C81">
              <w:rPr>
                <w:position w:val="-8"/>
              </w:rPr>
              <w:object w:dxaOrig="720" w:dyaOrig="340" w14:anchorId="472F0861">
                <v:shape id="_x0000_i1062" type="#_x0000_t75" style="width:36.45pt;height:17.75pt" o:ole="">
                  <v:imagedata r:id="rId87" o:title=""/>
                </v:shape>
                <o:OLEObject Type="Embed" ProgID="Equation.DSMT4" ShapeID="_x0000_i1062" DrawAspect="Content" ObjectID="_1538922417" r:id="rId88"/>
              </w:object>
            </w:r>
          </w:p>
          <w:p w14:paraId="0611FD10" w14:textId="77777777" w:rsidR="00CB6EE7" w:rsidRDefault="00CB6EE7" w:rsidP="003A634F">
            <w:pPr>
              <w:pStyle w:val="Pquestionheadingsx"/>
            </w:pPr>
          </w:p>
        </w:tc>
      </w:tr>
    </w:tbl>
    <w:p w14:paraId="316D242A" w14:textId="42AFB80E" w:rsidR="00E35785" w:rsidRDefault="00E35785" w:rsidP="00E35785">
      <w:pPr>
        <w:pStyle w:val="Pquestionheadingsx"/>
      </w:pPr>
      <w:r>
        <w:t>Question 32</w:t>
      </w:r>
      <w:r>
        <w:tab/>
      </w:r>
      <w:r w:rsidR="00A84039">
        <w:rPr>
          <w:rStyle w:val="Cmarkslabel"/>
        </w:rPr>
        <w:t>6</w:t>
      </w:r>
      <w:r w:rsidRPr="00FA5C18">
        <w:rPr>
          <w:rStyle w:val="Cmarkslabel"/>
        </w:rPr>
        <w:t xml:space="preserve"> marks</w:t>
      </w:r>
      <w:r w:rsidRPr="00FA5C18">
        <w:rPr>
          <w:rStyle w:val="Cmarkslabel"/>
        </w:rPr>
        <w:tab/>
      </w:r>
      <w:r>
        <w:t>[4.6]</w:t>
      </w:r>
      <w:r w:rsidR="00852AE6">
        <w:t xml:space="preserve"> </w:t>
      </w:r>
      <w:r w:rsidR="00852AE6">
        <w:rPr>
          <w:highlight w:val="lightGray"/>
        </w:rPr>
        <w:t>[10A]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570"/>
      </w:tblGrid>
      <w:tr w:rsidR="00CB6EE7" w14:paraId="03B660A7" w14:textId="77777777" w:rsidTr="00852AE6">
        <w:tc>
          <w:tcPr>
            <w:tcW w:w="3510" w:type="dxa"/>
          </w:tcPr>
          <w:p w14:paraId="326DDE8F" w14:textId="77777777" w:rsidR="00CB6EE7" w:rsidRPr="00501E58" w:rsidRDefault="00CB6EE7" w:rsidP="00CB6EE7">
            <w:pPr>
              <w:pStyle w:val="Pquestiontextpartsa"/>
            </w:pPr>
            <w:r w:rsidRPr="00DE6E72">
              <w:rPr>
                <w:rStyle w:val="Cquestionpartlabelbold"/>
              </w:rPr>
              <w:t>(a)</w:t>
            </w:r>
            <w:r w:rsidRPr="00501E58">
              <w:tab/>
              <w:t>3</w:t>
            </w:r>
            <w:r w:rsidRPr="00A202C4">
              <w:rPr>
                <w:rStyle w:val="Cmathsexpressions"/>
                <w:rFonts w:eastAsiaTheme="majorEastAsia"/>
              </w:rPr>
              <w:t>x</w:t>
            </w:r>
            <w:r w:rsidRPr="00A202C4">
              <w:rPr>
                <w:rStyle w:val="Csuperscript"/>
              </w:rPr>
              <w:t>2</w:t>
            </w:r>
            <w:r w:rsidRPr="00501E58">
              <w:t xml:space="preserve"> </w:t>
            </w:r>
            <w:r w:rsidRPr="00501E58">
              <w:sym w:font="Symbol" w:char="F02D"/>
            </w:r>
            <w:r w:rsidRPr="00501E58">
              <w:t xml:space="preserve"> 14</w:t>
            </w:r>
            <w:r w:rsidRPr="00A202C4">
              <w:rPr>
                <w:rStyle w:val="Cmathsexpressions"/>
                <w:rFonts w:eastAsiaTheme="majorEastAsia"/>
              </w:rPr>
              <w:t>x</w:t>
            </w:r>
            <w:r w:rsidRPr="00501E58">
              <w:t xml:space="preserve"> </w:t>
            </w:r>
            <w:r w:rsidRPr="00501E58">
              <w:sym w:font="Symbol" w:char="F02D"/>
            </w:r>
            <w:r w:rsidRPr="00501E58">
              <w:t xml:space="preserve"> 5 = 0</w:t>
            </w:r>
            <w:r>
              <w:br/>
            </w:r>
            <w:r w:rsidRPr="00501E58">
              <w:t>3</w:t>
            </w:r>
            <w:r w:rsidRPr="00A202C4">
              <w:rPr>
                <w:rStyle w:val="Cmathsexpressions"/>
                <w:rFonts w:eastAsiaTheme="majorEastAsia"/>
              </w:rPr>
              <w:t>x</w:t>
            </w:r>
            <w:r w:rsidRPr="00A202C4">
              <w:rPr>
                <w:rStyle w:val="Csuperscript"/>
              </w:rPr>
              <w:t>2</w:t>
            </w:r>
            <w:r w:rsidRPr="00501E58">
              <w:t xml:space="preserve"> </w:t>
            </w:r>
            <w:r w:rsidRPr="00501E58">
              <w:sym w:font="Symbol" w:char="F02D"/>
            </w:r>
            <w:r w:rsidRPr="00501E58">
              <w:t xml:space="preserve"> 15</w:t>
            </w:r>
            <w:r w:rsidRPr="00A202C4">
              <w:rPr>
                <w:rStyle w:val="Cmathsexpressions"/>
                <w:rFonts w:eastAsiaTheme="majorEastAsia"/>
              </w:rPr>
              <w:t>x</w:t>
            </w:r>
            <w:r w:rsidRPr="00501E58">
              <w:t xml:space="preserve"> + </w:t>
            </w:r>
            <w:r w:rsidRPr="00A202C4">
              <w:rPr>
                <w:rStyle w:val="Cmathsexpressions"/>
                <w:rFonts w:eastAsiaTheme="majorEastAsia"/>
              </w:rPr>
              <w:t>x</w:t>
            </w:r>
            <w:r w:rsidRPr="00501E58">
              <w:t xml:space="preserve"> </w:t>
            </w:r>
            <w:r w:rsidRPr="00501E58">
              <w:sym w:font="Symbol" w:char="F02D"/>
            </w:r>
            <w:r w:rsidRPr="00501E58">
              <w:t xml:space="preserve"> 5</w:t>
            </w:r>
            <w:r>
              <w:t xml:space="preserve"> = 0</w:t>
            </w:r>
            <w:r>
              <w:br/>
            </w:r>
            <w:r w:rsidRPr="00501E58">
              <w:t>3</w:t>
            </w:r>
            <w:r w:rsidRPr="00A202C4">
              <w:rPr>
                <w:rStyle w:val="Cmathsexpressions"/>
                <w:rFonts w:eastAsiaTheme="majorEastAsia"/>
              </w:rPr>
              <w:t>x</w:t>
            </w:r>
            <w:r w:rsidRPr="00501E58">
              <w:t>(</w:t>
            </w:r>
            <w:r w:rsidRPr="00A202C4">
              <w:rPr>
                <w:rStyle w:val="Cmathsexpressions"/>
                <w:rFonts w:eastAsiaTheme="majorEastAsia"/>
              </w:rPr>
              <w:t>x</w:t>
            </w:r>
            <w:r w:rsidRPr="00501E58">
              <w:t xml:space="preserve"> </w:t>
            </w:r>
            <w:r w:rsidRPr="00501E58">
              <w:sym w:font="Symbol" w:char="F02D"/>
            </w:r>
            <w:r w:rsidRPr="00501E58">
              <w:t xml:space="preserve"> 5) + 1(</w:t>
            </w:r>
            <w:r w:rsidRPr="00A202C4">
              <w:rPr>
                <w:rStyle w:val="Cmathsexpressions"/>
                <w:rFonts w:eastAsiaTheme="majorEastAsia"/>
              </w:rPr>
              <w:t>x</w:t>
            </w:r>
            <w:r w:rsidRPr="00501E58">
              <w:t xml:space="preserve"> </w:t>
            </w:r>
            <w:r w:rsidRPr="00501E58">
              <w:sym w:font="Symbol" w:char="F02D"/>
            </w:r>
            <w:r w:rsidRPr="00501E58">
              <w:t xml:space="preserve"> 5)</w:t>
            </w:r>
            <w:r>
              <w:t xml:space="preserve"> = 0</w:t>
            </w:r>
            <w:r>
              <w:br/>
            </w:r>
            <w:r w:rsidRPr="00501E58">
              <w:t>(</w:t>
            </w:r>
            <w:r w:rsidRPr="00A202C4">
              <w:rPr>
                <w:rStyle w:val="Cmathsexpressions"/>
                <w:rFonts w:eastAsiaTheme="majorEastAsia"/>
              </w:rPr>
              <w:t>x</w:t>
            </w:r>
            <w:r w:rsidRPr="00501E58">
              <w:t xml:space="preserve"> </w:t>
            </w:r>
            <w:r w:rsidRPr="00501E58">
              <w:sym w:font="Symbol" w:char="F02D"/>
            </w:r>
            <w:r w:rsidRPr="00501E58">
              <w:t xml:space="preserve"> 5)(3</w:t>
            </w:r>
            <w:r w:rsidRPr="00A202C4">
              <w:rPr>
                <w:rStyle w:val="Cmathsexpressions"/>
                <w:rFonts w:eastAsiaTheme="majorEastAsia"/>
              </w:rPr>
              <w:t>x</w:t>
            </w:r>
            <w:r w:rsidRPr="00501E58">
              <w:t xml:space="preserve"> + 1)</w:t>
            </w:r>
            <w:r>
              <w:t xml:space="preserve"> = 0</w:t>
            </w:r>
            <w:r>
              <w:br/>
            </w:r>
            <w:r w:rsidRPr="00A202C4">
              <w:rPr>
                <w:rStyle w:val="Cmathsexpressions"/>
                <w:rFonts w:eastAsiaTheme="majorEastAsia"/>
              </w:rPr>
              <w:t>x</w:t>
            </w:r>
            <w:r w:rsidRPr="00501E58">
              <w:t xml:space="preserve"> </w:t>
            </w:r>
            <w:r w:rsidRPr="00501E58">
              <w:sym w:font="Symbol" w:char="F02D"/>
            </w:r>
            <w:r w:rsidRPr="00501E58">
              <w:t xml:space="preserve"> 5 = 0 or 3</w:t>
            </w:r>
            <w:r w:rsidRPr="00A202C4">
              <w:rPr>
                <w:rStyle w:val="Cmathsexpressions"/>
                <w:rFonts w:eastAsiaTheme="majorEastAsia"/>
              </w:rPr>
              <w:t>x</w:t>
            </w:r>
            <w:r w:rsidRPr="00501E58">
              <w:t xml:space="preserve"> + 1 = 0</w:t>
            </w:r>
            <w:r>
              <w:br/>
            </w:r>
            <w:r w:rsidRPr="00A202C4">
              <w:rPr>
                <w:rStyle w:val="Cmathsexpressions"/>
                <w:rFonts w:eastAsiaTheme="majorEastAsia"/>
              </w:rPr>
              <w:t>x</w:t>
            </w:r>
            <w:r>
              <w:t xml:space="preserve"> = 5  </w:t>
            </w:r>
            <w:r w:rsidRPr="00501E58">
              <w:t xml:space="preserve">or </w:t>
            </w:r>
            <w:r w:rsidRPr="00A202C4">
              <w:rPr>
                <w:rStyle w:val="Cmathsexpressions"/>
                <w:rFonts w:eastAsiaTheme="majorEastAsia"/>
              </w:rPr>
              <w:t>x</w:t>
            </w:r>
            <w:r w:rsidRPr="00501E58">
              <w:t xml:space="preserve"> = </w:t>
            </w:r>
            <w:r w:rsidRPr="00005C81">
              <w:rPr>
                <w:position w:val="-22"/>
              </w:rPr>
              <w:object w:dxaOrig="300" w:dyaOrig="580" w14:anchorId="14B30259">
                <v:shape id="_x0000_i1063" type="#_x0000_t75" style="width:14.05pt;height:28.05pt" o:ole="">
                  <v:imagedata r:id="rId89" o:title=""/>
                </v:shape>
                <o:OLEObject Type="Embed" ProgID="Equation.DSMT4" ShapeID="_x0000_i1063" DrawAspect="Content" ObjectID="_1538922418" r:id="rId90"/>
              </w:object>
            </w:r>
          </w:p>
          <w:p w14:paraId="57057F44" w14:textId="77777777" w:rsidR="00CB6EE7" w:rsidRDefault="00CB6EE7" w:rsidP="00E35785">
            <w:pPr>
              <w:pStyle w:val="Pquestionheadingsx"/>
            </w:pPr>
          </w:p>
        </w:tc>
        <w:tc>
          <w:tcPr>
            <w:tcW w:w="6570" w:type="dxa"/>
          </w:tcPr>
          <w:p w14:paraId="762538D5" w14:textId="77777777" w:rsidR="00CB6EE7" w:rsidRPr="00501E58" w:rsidRDefault="00CB6EE7" w:rsidP="00CB6EE7">
            <w:pPr>
              <w:pStyle w:val="Pquestiontextpartsa"/>
            </w:pPr>
            <w:r w:rsidRPr="00DE6E72">
              <w:rPr>
                <w:rStyle w:val="Cquestionpartlabelbold"/>
              </w:rPr>
              <w:t>(b)</w:t>
            </w:r>
            <w:r w:rsidRPr="00501E58">
              <w:tab/>
              <w:t>2</w:t>
            </w:r>
            <w:r w:rsidRPr="00A202C4">
              <w:rPr>
                <w:rStyle w:val="Cmathsexpressions"/>
                <w:rFonts w:eastAsiaTheme="majorEastAsia"/>
              </w:rPr>
              <w:t>x</w:t>
            </w:r>
            <w:r w:rsidRPr="00A202C4">
              <w:rPr>
                <w:rStyle w:val="Csuperscript"/>
              </w:rPr>
              <w:t>2</w:t>
            </w:r>
            <w:r w:rsidRPr="00501E58">
              <w:t xml:space="preserve"> </w:t>
            </w:r>
            <w:r w:rsidRPr="00501E58">
              <w:sym w:font="Symbol" w:char="F02D"/>
            </w:r>
            <w:r w:rsidRPr="00501E58">
              <w:t xml:space="preserve"> 5</w:t>
            </w:r>
            <w:r w:rsidRPr="00A202C4">
              <w:rPr>
                <w:rStyle w:val="Cmathsexpressions"/>
                <w:rFonts w:eastAsiaTheme="majorEastAsia"/>
              </w:rPr>
              <w:t>x</w:t>
            </w:r>
            <w:r w:rsidRPr="00501E58">
              <w:t xml:space="preserve"> + 1 = 0</w:t>
            </w:r>
          </w:p>
          <w:p w14:paraId="08F03F3B" w14:textId="6A34BCFC" w:rsidR="00CB6EE7" w:rsidRDefault="00852AE6" w:rsidP="00CB6EE7">
            <w:pPr>
              <w:pStyle w:val="Pquestiontextpartsa"/>
            </w:pPr>
            <w:r>
              <w:tab/>
            </w:r>
            <w:r w:rsidR="00CB6EE7" w:rsidRPr="00695AC6">
              <w:rPr>
                <w:position w:val="-28"/>
              </w:rPr>
              <w:object w:dxaOrig="2500" w:dyaOrig="680" w14:anchorId="0B21E36A">
                <v:shape id="_x0000_i1064" type="#_x0000_t75" style="width:124.35pt;height:34.6pt" o:ole="">
                  <v:imagedata r:id="rId91" o:title=""/>
                </v:shape>
                <o:OLEObject Type="Embed" ProgID="Equation.DSMT4" ShapeID="_x0000_i1064" DrawAspect="Content" ObjectID="_1538922419" r:id="rId92"/>
              </w:object>
            </w:r>
            <w:r w:rsidR="00CB6EE7">
              <w:br/>
            </w:r>
            <w:r w:rsidR="00CB6EE7" w:rsidRPr="00695AC6">
              <w:rPr>
                <w:position w:val="-38"/>
              </w:rPr>
              <w:object w:dxaOrig="1800" w:dyaOrig="860" w14:anchorId="2E1DFFCC">
                <v:shape id="_x0000_i1065" type="#_x0000_t75" style="width:88.85pt;height:42.1pt" o:ole="">
                  <v:imagedata r:id="rId93" o:title=""/>
                </v:shape>
                <o:OLEObject Type="Embed" ProgID="Equation.DSMT4" ShapeID="_x0000_i1065" DrawAspect="Content" ObjectID="_1538922420" r:id="rId94"/>
              </w:object>
            </w:r>
            <w:r w:rsidR="00CB6EE7">
              <w:br/>
            </w:r>
            <w:r w:rsidR="00CB6EE7" w:rsidRPr="00005C81">
              <w:object w:dxaOrig="1760" w:dyaOrig="740" w14:anchorId="4FEB07FB">
                <v:shape id="_x0000_i1066" type="#_x0000_t75" style="width:87.9pt;height:37.4pt" o:ole="">
                  <v:imagedata r:id="rId95" o:title=""/>
                </v:shape>
                <o:OLEObject Type="Embed" ProgID="Equation.DSMT4" ShapeID="_x0000_i1066" DrawAspect="Content" ObjectID="_1538922421" r:id="rId96"/>
              </w:object>
            </w:r>
            <w:r w:rsidR="00CB6EE7">
              <w:br/>
            </w:r>
            <w:r w:rsidR="00CB6EE7" w:rsidRPr="00005C81">
              <w:object w:dxaOrig="1120" w:dyaOrig="620" w14:anchorId="069DFDFB">
                <v:shape id="_x0000_i1067" type="#_x0000_t75" style="width:56.1pt;height:31.8pt" o:ole="">
                  <v:imagedata r:id="rId97" o:title=""/>
                </v:shape>
                <o:OLEObject Type="Embed" ProgID="Equation.DSMT4" ShapeID="_x0000_i1067" DrawAspect="Content" ObjectID="_1538922422" r:id="rId98"/>
              </w:object>
            </w:r>
          </w:p>
        </w:tc>
      </w:tr>
    </w:tbl>
    <w:p w14:paraId="1E81C6E7" w14:textId="77777777" w:rsidR="00E35785" w:rsidRDefault="00E35785" w:rsidP="00E35785">
      <w:pPr>
        <w:pStyle w:val="Pquestionheadingsx"/>
      </w:pPr>
      <w:r>
        <w:t>Question 33</w:t>
      </w:r>
      <w:r>
        <w:tab/>
      </w:r>
      <w:r w:rsidRPr="00FA5C18">
        <w:rPr>
          <w:rStyle w:val="Cmarkslabel"/>
        </w:rPr>
        <w:t>4 marks</w:t>
      </w:r>
      <w:r w:rsidRPr="00FA5C18">
        <w:rPr>
          <w:rStyle w:val="Cmarkslabel"/>
        </w:rPr>
        <w:tab/>
      </w:r>
      <w:r>
        <w:t>[5.2]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570"/>
      </w:tblGrid>
      <w:tr w:rsidR="00FD00A1" w14:paraId="52FD806F" w14:textId="77777777" w:rsidTr="00852AE6">
        <w:tc>
          <w:tcPr>
            <w:tcW w:w="3510" w:type="dxa"/>
          </w:tcPr>
          <w:p w14:paraId="30F6C8A2" w14:textId="31D25A75" w:rsidR="00FD00A1" w:rsidRDefault="00FD00A1" w:rsidP="00FD00A1">
            <w:pPr>
              <w:pStyle w:val="Pquestiontextpartsa"/>
            </w:pPr>
            <w:r>
              <w:rPr>
                <w:rStyle w:val="Cquestionpartlabelbold"/>
              </w:rPr>
              <w:t>(a</w:t>
            </w:r>
            <w:r w:rsidRPr="001B4349">
              <w:rPr>
                <w:rStyle w:val="Cquestionpartlabelbold"/>
              </w:rPr>
              <w:t>)</w:t>
            </w:r>
            <w:r>
              <w:tab/>
              <w:t>Surface area</w:t>
            </w:r>
            <w:r>
              <w:br/>
            </w:r>
            <w:r w:rsidRPr="00262D0A">
              <w:t xml:space="preserve">= 2(4 </w:t>
            </w:r>
            <w:r w:rsidRPr="00262D0A">
              <w:sym w:font="Symbol" w:char="F0B4"/>
            </w:r>
            <w:r w:rsidRPr="00262D0A">
              <w:t xml:space="preserve">5 + 5 </w:t>
            </w:r>
            <w:r w:rsidRPr="00262D0A">
              <w:sym w:font="Symbol" w:char="F0B4"/>
            </w:r>
            <w:r w:rsidRPr="00262D0A">
              <w:t xml:space="preserve"> 7 + 7</w:t>
            </w:r>
            <w:r w:rsidRPr="00262D0A">
              <w:sym w:font="Symbol" w:char="F0B4"/>
            </w:r>
            <w:r w:rsidRPr="00262D0A">
              <w:t xml:space="preserve"> 4)</w:t>
            </w:r>
            <w:r>
              <w:br/>
            </w:r>
            <w:r w:rsidRPr="00262D0A">
              <w:t>= 2(20 + 35 + 28)</w:t>
            </w:r>
            <w:r>
              <w:br/>
            </w:r>
            <w:r w:rsidRPr="00262D0A">
              <w:t>= 166 cm</w:t>
            </w:r>
            <w:r w:rsidRPr="00A202C4">
              <w:rPr>
                <w:rStyle w:val="Csuperscript"/>
              </w:rPr>
              <w:t>2</w:t>
            </w:r>
          </w:p>
        </w:tc>
        <w:tc>
          <w:tcPr>
            <w:tcW w:w="6570" w:type="dxa"/>
          </w:tcPr>
          <w:p w14:paraId="067BB5E3" w14:textId="011EA001" w:rsidR="00FD00A1" w:rsidRDefault="00FD00A1" w:rsidP="007970A9">
            <w:pPr>
              <w:pStyle w:val="Pquestiontextpartsa"/>
            </w:pPr>
            <w:r w:rsidRPr="001B4349">
              <w:rPr>
                <w:rStyle w:val="Cquestionpartlabelbold"/>
              </w:rPr>
              <w:t>(b)</w:t>
            </w:r>
            <w:r>
              <w:tab/>
              <w:t>Surface area</w:t>
            </w:r>
            <w:r>
              <w:br/>
            </w:r>
            <w:r w:rsidRPr="00262D0A">
              <w:t xml:space="preserve">= 2 </w:t>
            </w:r>
            <w:r w:rsidRPr="00262D0A">
              <w:sym w:font="Symbol" w:char="F0B4"/>
            </w:r>
            <w:r w:rsidRPr="00262D0A">
              <w:t xml:space="preserve"> </w:t>
            </w:r>
            <w:r w:rsidRPr="00262D0A">
              <w:sym w:font="Symbol" w:char="F070"/>
            </w:r>
            <w:r w:rsidRPr="00262D0A">
              <w:t xml:space="preserve"> </w:t>
            </w:r>
            <w:r w:rsidRPr="00262D0A">
              <w:sym w:font="Symbol" w:char="F0B4"/>
            </w:r>
            <w:r w:rsidRPr="00262D0A">
              <w:t xml:space="preserve"> 6</w:t>
            </w:r>
            <w:r w:rsidRPr="00A202C4">
              <w:rPr>
                <w:rStyle w:val="Csuperscript"/>
              </w:rPr>
              <w:t>2</w:t>
            </w:r>
            <w:r w:rsidRPr="00262D0A">
              <w:t xml:space="preserve"> + 2 </w:t>
            </w:r>
            <w:r w:rsidRPr="00262D0A">
              <w:sym w:font="Symbol" w:char="F0B4"/>
            </w:r>
            <w:r w:rsidRPr="00262D0A">
              <w:t xml:space="preserve"> </w:t>
            </w:r>
            <w:r w:rsidRPr="00262D0A">
              <w:sym w:font="Symbol" w:char="F070"/>
            </w:r>
            <w:r w:rsidRPr="00262D0A">
              <w:t xml:space="preserve"> </w:t>
            </w:r>
            <w:r w:rsidRPr="00262D0A">
              <w:sym w:font="Symbol" w:char="F0B4"/>
            </w:r>
            <w:r w:rsidRPr="00262D0A">
              <w:t xml:space="preserve"> 6 </w:t>
            </w:r>
            <w:r w:rsidRPr="00262D0A">
              <w:sym w:font="Symbol" w:char="F0B4"/>
            </w:r>
            <w:r w:rsidRPr="00262D0A">
              <w:t xml:space="preserve"> 10</w:t>
            </w:r>
            <w:r>
              <w:br/>
            </w:r>
            <w:r w:rsidRPr="00262D0A">
              <w:t>= 72</w:t>
            </w:r>
            <w:r w:rsidRPr="00262D0A">
              <w:sym w:font="Symbol" w:char="F070"/>
            </w:r>
            <w:r w:rsidRPr="00262D0A">
              <w:t xml:space="preserve"> + 120</w:t>
            </w:r>
            <w:r w:rsidRPr="00262D0A">
              <w:sym w:font="Symbol" w:char="F070"/>
            </w:r>
            <w:r>
              <w:br/>
            </w:r>
            <w:r w:rsidRPr="00262D0A">
              <w:t>= 192</w:t>
            </w:r>
            <w:r w:rsidRPr="00262D0A">
              <w:sym w:font="Symbol" w:char="F070"/>
            </w:r>
            <w:r w:rsidRPr="00262D0A">
              <w:t xml:space="preserve"> cm</w:t>
            </w:r>
            <w:r w:rsidRPr="00A202C4">
              <w:rPr>
                <w:rStyle w:val="Csuperscript"/>
              </w:rPr>
              <w:t>2</w:t>
            </w:r>
          </w:p>
        </w:tc>
      </w:tr>
    </w:tbl>
    <w:p w14:paraId="4C670715" w14:textId="77777777" w:rsidR="00E35785" w:rsidRDefault="00E35785" w:rsidP="00E35785">
      <w:pPr>
        <w:pStyle w:val="Pquestionheadingsx"/>
      </w:pPr>
      <w:r>
        <w:t>Question 34</w:t>
      </w:r>
      <w:r>
        <w:tab/>
      </w:r>
      <w:r w:rsidRPr="00FA5C18">
        <w:rPr>
          <w:rStyle w:val="Cmarkslabel"/>
        </w:rPr>
        <w:t>4 marks</w:t>
      </w:r>
      <w:r w:rsidRPr="00FA5C18">
        <w:rPr>
          <w:rStyle w:val="Cmarkslabel"/>
        </w:rPr>
        <w:tab/>
      </w:r>
      <w:r>
        <w:t>[5.3]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570"/>
      </w:tblGrid>
      <w:tr w:rsidR="00FD00A1" w14:paraId="4BB5D536" w14:textId="77777777" w:rsidTr="00852AE6">
        <w:tc>
          <w:tcPr>
            <w:tcW w:w="3510" w:type="dxa"/>
          </w:tcPr>
          <w:p w14:paraId="01C3688B" w14:textId="77777777" w:rsidR="00FD00A1" w:rsidRPr="001B4349" w:rsidRDefault="00FD00A1" w:rsidP="0086773C">
            <w:pPr>
              <w:pStyle w:val="Pquestiontextpartsa"/>
              <w:rPr>
                <w:rStyle w:val="Cquestionpartlabelbold"/>
              </w:rPr>
            </w:pPr>
            <w:r>
              <w:rPr>
                <w:rStyle w:val="Cquestionpartlabelbold"/>
              </w:rPr>
              <w:t>(a</w:t>
            </w:r>
            <w:r w:rsidRPr="001B4349">
              <w:rPr>
                <w:rStyle w:val="Cquestionpartlabelbold"/>
              </w:rPr>
              <w:t>)</w:t>
            </w:r>
          </w:p>
          <w:p w14:paraId="2FAD59B4" w14:textId="5A1F4435" w:rsidR="00FD00A1" w:rsidRDefault="0086773C" w:rsidP="00FD00A1">
            <w:pPr>
              <w:pStyle w:val="Pquestiontextpartsa"/>
            </w:pPr>
            <w:r>
              <w:rPr>
                <w:noProof/>
              </w:rPr>
              <w:drawing>
                <wp:inline distT="0" distB="0" distL="0" distR="0" wp14:anchorId="63085689" wp14:editId="69E03A08">
                  <wp:extent cx="1877568" cy="160629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2e_10_EB_SE1ES_01.jpg"/>
                          <pic:cNvPicPr/>
                        </pic:nvPicPr>
                        <pic:blipFill>
                          <a:blip r:embed="rId99">
                            <a:extLst>
                              <a:ext uri="{BEBA8EAE-BF5A-486C-A8C5-ECC9F3942E4B}">
                                <a14:imgProps xmlns:a14="http://schemas.microsoft.com/office/drawing/2010/main">
                                  <a14:imgLayer r:embed="rId10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877568" cy="1606296"/>
                          </a:xfrm>
                          <a:prstGeom prst="rect">
                            <a:avLst/>
                          </a:prstGeom>
                        </pic:spPr>
                      </pic:pic>
                    </a:graphicData>
                  </a:graphic>
                </wp:inline>
              </w:drawing>
            </w:r>
          </w:p>
        </w:tc>
        <w:tc>
          <w:tcPr>
            <w:tcW w:w="6570" w:type="dxa"/>
          </w:tcPr>
          <w:p w14:paraId="7F37C544" w14:textId="1CDE8F55" w:rsidR="00FD00A1" w:rsidRDefault="00FD00A1" w:rsidP="00FD00A1">
            <w:pPr>
              <w:pStyle w:val="Pquestiontextpartsa"/>
              <w:rPr>
                <w:rStyle w:val="Csuperscript"/>
              </w:rPr>
            </w:pPr>
            <w:r w:rsidRPr="00A202C4">
              <w:rPr>
                <w:rStyle w:val="Cmathsexpressions"/>
                <w:rFonts w:eastAsiaTheme="majorEastAsia"/>
              </w:rPr>
              <w:t>V</w:t>
            </w:r>
            <w:r w:rsidRPr="00E84CD5">
              <w:tab/>
              <w:t xml:space="preserve">= (4 + </w:t>
            </w:r>
            <w:r>
              <w:t>14</w:t>
            </w:r>
            <w:r w:rsidRPr="00E84CD5">
              <w:t xml:space="preserve"> + 4) </w:t>
            </w:r>
            <w:r w:rsidRPr="00E84CD5">
              <w:sym w:font="Symbol" w:char="F0B4"/>
            </w:r>
            <w:r w:rsidRPr="00E84CD5">
              <w:t xml:space="preserve"> 5</w:t>
            </w:r>
            <w:r>
              <w:br/>
            </w:r>
            <w:r w:rsidRPr="00E84CD5">
              <w:t xml:space="preserve">= </w:t>
            </w:r>
            <w:r>
              <w:t>22</w:t>
            </w:r>
            <w:r w:rsidRPr="00E84CD5">
              <w:t xml:space="preserve"> </w:t>
            </w:r>
            <w:r w:rsidRPr="00E84CD5">
              <w:sym w:font="Symbol" w:char="F0B4"/>
            </w:r>
            <w:r w:rsidRPr="00E84CD5">
              <w:t xml:space="preserve"> 5</w:t>
            </w:r>
            <w:r>
              <w:br/>
            </w:r>
            <w:r w:rsidRPr="00E84CD5">
              <w:t xml:space="preserve">= </w:t>
            </w:r>
            <w:r>
              <w:t>11</w:t>
            </w:r>
            <w:r w:rsidRPr="00E84CD5">
              <w:t>0 cm</w:t>
            </w:r>
            <w:r w:rsidRPr="00A202C4">
              <w:rPr>
                <w:rStyle w:val="Csuperscript"/>
              </w:rPr>
              <w:t>3</w:t>
            </w:r>
          </w:p>
          <w:p w14:paraId="2DDB28B8" w14:textId="561F03A5" w:rsidR="00FD00A1" w:rsidRDefault="00FD00A1" w:rsidP="007970A9">
            <w:pPr>
              <w:pStyle w:val="Pquestiontextpartsa"/>
            </w:pPr>
          </w:p>
        </w:tc>
      </w:tr>
    </w:tbl>
    <w:p w14:paraId="505F44F3" w14:textId="77777777" w:rsidR="00852AE6" w:rsidRPr="00262D0A" w:rsidRDefault="00852AE6" w:rsidP="00852AE6">
      <w:pPr>
        <w:pStyle w:val="Pquestiontextpartsa"/>
        <w:keepNext/>
      </w:pPr>
      <w:r w:rsidRPr="001B4349">
        <w:rPr>
          <w:rStyle w:val="Cquestionpartlabelbold"/>
        </w:rPr>
        <w:t>(b)</w:t>
      </w:r>
      <w:r>
        <w:rPr>
          <w:noProof/>
          <w:lang w:val="en-US" w:eastAsia="en-US"/>
        </w:rPr>
        <w:t xml:space="preserve"> </w:t>
      </w:r>
      <w:r>
        <w:t xml:space="preserve">Cross-sectional area </w:t>
      </w:r>
      <w:r w:rsidRPr="00262D0A">
        <w:t xml:space="preserve">= </w:t>
      </w:r>
      <w:r w:rsidRPr="00262D0A">
        <w:rPr>
          <w:position w:val="-24"/>
        </w:rPr>
        <w:object w:dxaOrig="840" w:dyaOrig="620" w14:anchorId="3D00523A">
          <v:shape id="_x0000_i1109" type="#_x0000_t75" style="width:43.95pt;height:31.8pt" o:ole="">
            <v:imagedata r:id="rId101" o:title=""/>
          </v:shape>
          <o:OLEObject Type="Embed" ProgID="Equation.3" ShapeID="_x0000_i1109" DrawAspect="Content" ObjectID="_1538922423" r:id="rId102"/>
        </w:object>
      </w:r>
      <w:r>
        <w:t xml:space="preserve"> </w:t>
      </w:r>
      <w:r w:rsidRPr="00262D0A">
        <w:t>= 18</w:t>
      </w:r>
      <w:r>
        <w:t xml:space="preserve"> cm</w:t>
      </w:r>
      <w:r w:rsidRPr="0086773C">
        <w:rPr>
          <w:vertAlign w:val="superscript"/>
        </w:rPr>
        <w:t>2</w:t>
      </w:r>
    </w:p>
    <w:p w14:paraId="492F2BFE" w14:textId="66FA6764" w:rsidR="00852AE6" w:rsidRDefault="00852AE6" w:rsidP="00852AE6">
      <w:pPr>
        <w:pStyle w:val="Pquestiontextpartsa"/>
        <w:keepNext/>
      </w:pPr>
      <w:r>
        <w:rPr>
          <w:rStyle w:val="Cmathsexpressions"/>
          <w:rFonts w:eastAsiaTheme="majorEastAsia"/>
        </w:rPr>
        <w:tab/>
      </w:r>
      <w:r w:rsidRPr="00A202C4">
        <w:rPr>
          <w:rStyle w:val="Cmathsexpressions"/>
          <w:rFonts w:eastAsiaTheme="majorEastAsia"/>
        </w:rPr>
        <w:t>V</w:t>
      </w:r>
      <w:r>
        <w:rPr>
          <w:rStyle w:val="Cmathsexpressions"/>
          <w:rFonts w:eastAsiaTheme="majorEastAsia"/>
        </w:rPr>
        <w:t xml:space="preserve"> </w:t>
      </w:r>
      <w:r w:rsidRPr="00262D0A">
        <w:t xml:space="preserve">= 18 </w:t>
      </w:r>
      <w:r w:rsidRPr="00262D0A">
        <w:sym w:font="Symbol" w:char="F0B4"/>
      </w:r>
      <w:r w:rsidRPr="00262D0A">
        <w:t xml:space="preserve"> 3.5</w:t>
      </w:r>
    </w:p>
    <w:p w14:paraId="0BEC30F7" w14:textId="2F5D4417" w:rsidR="00852AE6" w:rsidRDefault="00852AE6" w:rsidP="00852AE6">
      <w:pPr>
        <w:pStyle w:val="Pquestiontextpartsa"/>
        <w:rPr>
          <w:rStyle w:val="Csuperscript"/>
        </w:rPr>
      </w:pPr>
      <w:r>
        <w:tab/>
      </w:r>
      <w:r>
        <w:t xml:space="preserve">   </w:t>
      </w:r>
      <w:r w:rsidRPr="00262D0A">
        <w:t>= 63 cm</w:t>
      </w:r>
      <w:r w:rsidRPr="00A202C4">
        <w:rPr>
          <w:rStyle w:val="Csuperscript"/>
        </w:rPr>
        <w:t>3</w:t>
      </w:r>
    </w:p>
    <w:p w14:paraId="4B67D877" w14:textId="7F1F2E65" w:rsidR="00E35785" w:rsidRDefault="00E35785" w:rsidP="00852AE6">
      <w:pPr>
        <w:pStyle w:val="Pquestionheadingsx"/>
      </w:pPr>
      <w:r>
        <w:lastRenderedPageBreak/>
        <w:t>Question 35</w:t>
      </w:r>
      <w:r>
        <w:tab/>
      </w:r>
      <w:r w:rsidRPr="00FA5C18">
        <w:rPr>
          <w:rStyle w:val="Cmarkslabel"/>
        </w:rPr>
        <w:t>6 marks</w:t>
      </w:r>
      <w:r w:rsidRPr="00FA5C18">
        <w:rPr>
          <w:rStyle w:val="Cmarkslabel"/>
        </w:rPr>
        <w:tab/>
      </w:r>
      <w:r>
        <w:t>[6.2]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402"/>
        <w:gridCol w:w="3593"/>
      </w:tblGrid>
      <w:tr w:rsidR="00FD00A1" w14:paraId="1DF8454D" w14:textId="23A7A25F" w:rsidTr="00852AE6">
        <w:tc>
          <w:tcPr>
            <w:tcW w:w="3085" w:type="dxa"/>
          </w:tcPr>
          <w:p w14:paraId="306A957F" w14:textId="3CFFD9A0" w:rsidR="00FD00A1" w:rsidRPr="00FD00A1" w:rsidRDefault="00FD00A1" w:rsidP="00FD00A1">
            <w:pPr>
              <w:pStyle w:val="Pquestiontextpartsa"/>
              <w:rPr>
                <w:b/>
              </w:rPr>
            </w:pPr>
            <w:r>
              <w:rPr>
                <w:rStyle w:val="Cquestionpartlabelbold"/>
              </w:rPr>
              <w:t>(a</w:t>
            </w:r>
            <w:r w:rsidRPr="001B4349">
              <w:rPr>
                <w:rStyle w:val="Cquestionpartlabelbold"/>
              </w:rPr>
              <w:t>)</w:t>
            </w:r>
            <w:r>
              <w:tab/>
              <w:t>tan(19</w:t>
            </w:r>
            <w:r w:rsidR="0086773C">
              <w:sym w:font="Symbol" w:char="F0B0"/>
            </w:r>
            <w:r>
              <w:t xml:space="preserve">) = </w:t>
            </w:r>
            <w:r w:rsidR="0086773C" w:rsidRPr="00FD00A1">
              <w:rPr>
                <w:position w:val="-22"/>
              </w:rPr>
              <w:object w:dxaOrig="460" w:dyaOrig="580" w14:anchorId="065971AC">
                <v:shape id="_x0000_i1068" type="#_x0000_t75" style="width:21.5pt;height:28.05pt" o:ole="">
                  <v:imagedata r:id="rId103" o:title=""/>
                </v:shape>
                <o:OLEObject Type="Embed" ProgID="Equation.DSMT4" ShapeID="_x0000_i1068" DrawAspect="Content" ObjectID="_1538922424" r:id="rId104"/>
              </w:object>
            </w:r>
            <w:r>
              <w:br/>
            </w:r>
            <w:r w:rsidRPr="00A202C4">
              <w:rPr>
                <w:rStyle w:val="Cmathsexpressions"/>
                <w:rFonts w:eastAsiaTheme="majorEastAsia"/>
              </w:rPr>
              <w:t>a</w:t>
            </w:r>
            <w:r>
              <w:t xml:space="preserve"> = 16.5 </w:t>
            </w:r>
            <w:r>
              <w:sym w:font="Symbol" w:char="F0B4"/>
            </w:r>
            <w:r>
              <w:t xml:space="preserve"> tan</w:t>
            </w:r>
            <w:r w:rsidR="008874E9">
              <w:t>(</w:t>
            </w:r>
            <w:r>
              <w:t>19</w:t>
            </w:r>
            <w:r w:rsidR="0086773C">
              <w:sym w:font="Symbol" w:char="F0B0"/>
            </w:r>
            <w:r w:rsidR="008874E9">
              <w:t>)</w:t>
            </w:r>
            <w:r>
              <w:br/>
            </w:r>
            <w:r w:rsidR="0086773C">
              <w:t xml:space="preserve">   </w:t>
            </w:r>
            <w:r>
              <w:t>= 5.68</w:t>
            </w:r>
          </w:p>
          <w:p w14:paraId="38F94C34" w14:textId="49D12F47" w:rsidR="00FD00A1" w:rsidRDefault="00FD00A1" w:rsidP="00FD00A1">
            <w:pPr>
              <w:pStyle w:val="Pquestiontextpartsa"/>
            </w:pPr>
          </w:p>
        </w:tc>
        <w:tc>
          <w:tcPr>
            <w:tcW w:w="3402" w:type="dxa"/>
          </w:tcPr>
          <w:p w14:paraId="5F0A01EA" w14:textId="35DB7130" w:rsidR="00FD00A1" w:rsidRDefault="00FD00A1" w:rsidP="00FD00A1">
            <w:pPr>
              <w:pStyle w:val="Pquestiontextpartsa"/>
            </w:pPr>
            <w:r w:rsidRPr="001B4349">
              <w:rPr>
                <w:rStyle w:val="Cquestionpartlabelbold"/>
              </w:rPr>
              <w:t>(b)</w:t>
            </w:r>
            <w:r>
              <w:tab/>
              <w:t>sin(16</w:t>
            </w:r>
            <w:r>
              <w:sym w:font="Symbol" w:char="F0B0"/>
            </w:r>
            <w:r>
              <w:t xml:space="preserve">49') = </w:t>
            </w:r>
            <w:r w:rsidR="0086773C" w:rsidRPr="00FD00A1">
              <w:rPr>
                <w:position w:val="-22"/>
              </w:rPr>
              <w:object w:dxaOrig="480" w:dyaOrig="580" w14:anchorId="77E61C6F">
                <v:shape id="_x0000_i1069" type="#_x0000_t75" style="width:25.25pt;height:28.05pt" o:ole="">
                  <v:imagedata r:id="rId105" o:title=""/>
                </v:shape>
                <o:OLEObject Type="Embed" ProgID="Equation.DSMT4" ShapeID="_x0000_i1069" DrawAspect="Content" ObjectID="_1538922425" r:id="rId106"/>
              </w:object>
            </w:r>
            <w:r>
              <w:br/>
            </w:r>
            <w:r w:rsidRPr="00A202C4">
              <w:rPr>
                <w:rStyle w:val="Cmathsexpressions"/>
                <w:rFonts w:eastAsiaTheme="majorEastAsia"/>
              </w:rPr>
              <w:t>b</w:t>
            </w:r>
            <w:r>
              <w:t xml:space="preserve"> = </w:t>
            </w:r>
            <w:r w:rsidR="0086773C" w:rsidRPr="009F3AAC">
              <w:rPr>
                <w:position w:val="-28"/>
              </w:rPr>
              <w:object w:dxaOrig="1060" w:dyaOrig="639" w14:anchorId="51DDB5CD">
                <v:shape id="_x0000_i1070" type="#_x0000_t75" style="width:51.45pt;height:31.8pt" o:ole="">
                  <v:imagedata r:id="rId107" o:title=""/>
                </v:shape>
                <o:OLEObject Type="Embed" ProgID="Equation.DSMT4" ShapeID="_x0000_i1070" DrawAspect="Content" ObjectID="_1538922426" r:id="rId108"/>
              </w:object>
            </w:r>
            <w:r>
              <w:br/>
            </w:r>
            <w:r w:rsidR="0086773C">
              <w:t xml:space="preserve">   </w:t>
            </w:r>
            <w:r>
              <w:t>= 64.29</w:t>
            </w:r>
          </w:p>
        </w:tc>
        <w:tc>
          <w:tcPr>
            <w:tcW w:w="3593" w:type="dxa"/>
          </w:tcPr>
          <w:p w14:paraId="710CD79F" w14:textId="3A2CEEFB" w:rsidR="00FD00A1" w:rsidRDefault="00FD00A1" w:rsidP="00FD00A1">
            <w:pPr>
              <w:pStyle w:val="Pquestiontextpartsa"/>
            </w:pPr>
            <w:r w:rsidRPr="001B4349">
              <w:rPr>
                <w:rStyle w:val="Cquestionpartlabelbold"/>
              </w:rPr>
              <w:t>(c)</w:t>
            </w:r>
            <w:r>
              <w:rPr>
                <w:rStyle w:val="Cquestionpartlabelbold"/>
              </w:rPr>
              <w:tab/>
            </w:r>
            <w:r>
              <w:t>cos(19.6</w:t>
            </w:r>
            <w:r w:rsidR="0086773C">
              <w:sym w:font="Symbol" w:char="F0B0"/>
            </w:r>
            <w:r>
              <w:t xml:space="preserve">) = </w:t>
            </w:r>
            <w:r w:rsidR="0086773C" w:rsidRPr="00FD00A1">
              <w:rPr>
                <w:position w:val="-22"/>
              </w:rPr>
              <w:object w:dxaOrig="580" w:dyaOrig="580" w14:anchorId="098DB540">
                <v:shape id="_x0000_i1071" type="#_x0000_t75" style="width:28.05pt;height:28.05pt" o:ole="">
                  <v:imagedata r:id="rId109" o:title=""/>
                </v:shape>
                <o:OLEObject Type="Embed" ProgID="Equation.DSMT4" ShapeID="_x0000_i1071" DrawAspect="Content" ObjectID="_1538922427" r:id="rId110"/>
              </w:object>
            </w:r>
            <w:r>
              <w:br/>
            </w:r>
            <w:r w:rsidRPr="00A202C4">
              <w:rPr>
                <w:rStyle w:val="Cmathsexpressions"/>
                <w:rFonts w:eastAsiaTheme="majorEastAsia"/>
              </w:rPr>
              <w:t>c</w:t>
            </w:r>
            <w:r>
              <w:t xml:space="preserve"> = </w:t>
            </w:r>
            <w:r w:rsidR="0086773C" w:rsidRPr="009F3AAC">
              <w:rPr>
                <w:position w:val="-28"/>
              </w:rPr>
              <w:object w:dxaOrig="999" w:dyaOrig="639" w14:anchorId="1C6F19F7">
                <v:shape id="_x0000_i1072" type="#_x0000_t75" style="width:49.55pt;height:31.8pt" o:ole="">
                  <v:imagedata r:id="rId111" o:title=""/>
                </v:shape>
                <o:OLEObject Type="Embed" ProgID="Equation.DSMT4" ShapeID="_x0000_i1072" DrawAspect="Content" ObjectID="_1538922428" r:id="rId112"/>
              </w:object>
            </w:r>
            <w:r>
              <w:br/>
            </w:r>
            <w:r w:rsidR="0086773C">
              <w:t xml:space="preserve">  </w:t>
            </w:r>
            <w:r>
              <w:t>= 12.58</w:t>
            </w:r>
          </w:p>
        </w:tc>
      </w:tr>
    </w:tbl>
    <w:p w14:paraId="2B8C17D5" w14:textId="0380E0EB" w:rsidR="00E35785" w:rsidRDefault="00E35785" w:rsidP="00E35785">
      <w:pPr>
        <w:pStyle w:val="Pquestionheadingsx"/>
      </w:pPr>
      <w:r>
        <w:t>Question 36</w:t>
      </w:r>
      <w:r>
        <w:tab/>
      </w:r>
      <w:r w:rsidR="00A84039">
        <w:rPr>
          <w:rStyle w:val="Cmarkslabel"/>
        </w:rPr>
        <w:t>3</w:t>
      </w:r>
      <w:r w:rsidRPr="00FA5C18">
        <w:rPr>
          <w:rStyle w:val="Cmarkslabel"/>
        </w:rPr>
        <w:t xml:space="preserve"> marks</w:t>
      </w:r>
      <w:r w:rsidRPr="00FA5C18">
        <w:rPr>
          <w:rStyle w:val="Cmarkslabel"/>
        </w:rPr>
        <w:tab/>
      </w:r>
      <w:r>
        <w:t>[6.4]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861"/>
      </w:tblGrid>
      <w:tr w:rsidR="00FD00A1" w14:paraId="093EDA15" w14:textId="77777777" w:rsidTr="00852AE6">
        <w:tc>
          <w:tcPr>
            <w:tcW w:w="4219" w:type="dxa"/>
          </w:tcPr>
          <w:p w14:paraId="0FE5D682" w14:textId="1CEA7D01" w:rsidR="00FD00A1" w:rsidRDefault="0086773C" w:rsidP="0086773C">
            <w:pPr>
              <w:pStyle w:val="Pquestiontextmainstem"/>
            </w:pPr>
            <w:r>
              <w:rPr>
                <w:noProof/>
              </w:rPr>
              <w:drawing>
                <wp:inline distT="0" distB="0" distL="0" distR="0" wp14:anchorId="101887F3" wp14:editId="18242C81">
                  <wp:extent cx="2415540" cy="491490"/>
                  <wp:effectExtent l="0" t="0" r="3810" b="3810"/>
                  <wp:docPr id="99" name="Picture 99" descr="PM10_PR_Sem2S_02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M10_PR_Sem2S_02_RR"/>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415540" cy="491490"/>
                          </a:xfrm>
                          <a:prstGeom prst="rect">
                            <a:avLst/>
                          </a:prstGeom>
                          <a:noFill/>
                          <a:ln>
                            <a:noFill/>
                          </a:ln>
                        </pic:spPr>
                      </pic:pic>
                    </a:graphicData>
                  </a:graphic>
                </wp:inline>
              </w:drawing>
            </w:r>
          </w:p>
        </w:tc>
        <w:tc>
          <w:tcPr>
            <w:tcW w:w="5861" w:type="dxa"/>
          </w:tcPr>
          <w:p w14:paraId="62B9B418" w14:textId="67C9773F" w:rsidR="00FD00A1" w:rsidRDefault="0086773C" w:rsidP="0086773C">
            <w:pPr>
              <w:pStyle w:val="Pquestiontextmainstem"/>
            </w:pPr>
            <w:r w:rsidRPr="0086773C">
              <w:t>tan(</w:t>
            </w:r>
            <w:r w:rsidRPr="0086773C">
              <w:sym w:font="Symbol" w:char="F071"/>
            </w:r>
            <w:r w:rsidRPr="0086773C">
              <w:t>)</w:t>
            </w:r>
            <w:r>
              <w:t xml:space="preserve"> = </w:t>
            </w:r>
            <w:r w:rsidRPr="00005C81">
              <w:rPr>
                <w:position w:val="-22"/>
              </w:rPr>
              <w:object w:dxaOrig="480" w:dyaOrig="580" w14:anchorId="6ACA5AD0">
                <v:shape id="_x0000_i1073" type="#_x0000_t75" style="width:25.25pt;height:28.05pt" o:ole="">
                  <v:imagedata r:id="rId114" o:title=""/>
                </v:shape>
                <o:OLEObject Type="Embed" ProgID="Equation.DSMT4" ShapeID="_x0000_i1073" DrawAspect="Content" ObjectID="_1538922429" r:id="rId115"/>
              </w:object>
            </w:r>
            <w:r>
              <w:br/>
              <w:t xml:space="preserve">      </w:t>
            </w:r>
            <w:r>
              <w:sym w:font="Symbol" w:char="F071"/>
            </w:r>
            <w:r>
              <w:t xml:space="preserve"> = </w:t>
            </w:r>
            <w:r w:rsidRPr="00005C81">
              <w:rPr>
                <w:position w:val="-26"/>
              </w:rPr>
              <w:object w:dxaOrig="1140" w:dyaOrig="639" w14:anchorId="700ADA64">
                <v:shape id="_x0000_i1074" type="#_x0000_t75" style="width:57.95pt;height:31.8pt" o:ole="">
                  <v:imagedata r:id="rId116" o:title=""/>
                </v:shape>
                <o:OLEObject Type="Embed" ProgID="Equation.DSMT4" ShapeID="_x0000_i1074" DrawAspect="Content" ObjectID="_1538922430" r:id="rId117"/>
              </w:object>
            </w:r>
            <w:r>
              <w:br/>
              <w:t xml:space="preserve">        = 0.6</w:t>
            </w:r>
            <w:r>
              <w:sym w:font="Symbol" w:char="F0B0"/>
            </w:r>
          </w:p>
        </w:tc>
      </w:tr>
    </w:tbl>
    <w:p w14:paraId="616B513F" w14:textId="77777777" w:rsidR="00E35785" w:rsidRDefault="00E35785" w:rsidP="00E35785">
      <w:pPr>
        <w:pStyle w:val="Pquestionheadingsx"/>
      </w:pPr>
      <w:r>
        <w:t>Question 37</w:t>
      </w:r>
      <w:r>
        <w:tab/>
      </w:r>
      <w:r w:rsidRPr="00FA5C18">
        <w:rPr>
          <w:rStyle w:val="Cmarkslabel"/>
        </w:rPr>
        <w:t>6 marks</w:t>
      </w:r>
      <w:r w:rsidRPr="00FA5C18">
        <w:rPr>
          <w:rStyle w:val="Cmarkslabel"/>
        </w:rPr>
        <w:tab/>
      </w:r>
      <w:r>
        <w:t>[6.6]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987"/>
      </w:tblGrid>
      <w:tr w:rsidR="00852AE6" w14:paraId="4AD5BA60" w14:textId="69A7E5EC" w:rsidTr="00852AE6">
        <w:tc>
          <w:tcPr>
            <w:tcW w:w="2093" w:type="dxa"/>
          </w:tcPr>
          <w:p w14:paraId="49C7189B" w14:textId="25776D1F" w:rsidR="00852AE6" w:rsidRDefault="00852AE6" w:rsidP="00852AE6">
            <w:pPr>
              <w:pStyle w:val="Pquestiontextpartsa"/>
            </w:pPr>
            <w:r>
              <w:rPr>
                <w:rStyle w:val="Cquestionpartlabelbold"/>
              </w:rPr>
              <w:t>(a</w:t>
            </w:r>
            <w:r w:rsidRPr="001B4349">
              <w:rPr>
                <w:rStyle w:val="Cquestionpartlabelbold"/>
              </w:rPr>
              <w:t>)</w:t>
            </w:r>
            <w:r w:rsidRPr="001B4349">
              <w:rPr>
                <w:rStyle w:val="Cquestionpartlabelbold"/>
              </w:rPr>
              <w:tab/>
            </w:r>
            <w:r>
              <w:rPr>
                <w:rStyle w:val="Cquestionpartlabelbold"/>
              </w:rPr>
              <w:br/>
            </w:r>
            <w:r>
              <w:rPr>
                <w:noProof/>
              </w:rPr>
              <w:drawing>
                <wp:inline distT="0" distB="0" distL="0" distR="0" wp14:anchorId="3803A96C" wp14:editId="7F877291">
                  <wp:extent cx="586740" cy="1515110"/>
                  <wp:effectExtent l="0" t="0" r="3810" b="8890"/>
                  <wp:docPr id="100" name="Picture 100" descr="PM10_PR_Sem2S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M10_PR_Sem2S_03"/>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586740" cy="1515110"/>
                          </a:xfrm>
                          <a:prstGeom prst="rect">
                            <a:avLst/>
                          </a:prstGeom>
                          <a:noFill/>
                          <a:ln>
                            <a:noFill/>
                          </a:ln>
                        </pic:spPr>
                      </pic:pic>
                    </a:graphicData>
                  </a:graphic>
                </wp:inline>
              </w:drawing>
            </w:r>
          </w:p>
          <w:p w14:paraId="20C8EF08" w14:textId="5ABE6D03" w:rsidR="00852AE6" w:rsidRDefault="00852AE6" w:rsidP="007970A9">
            <w:pPr>
              <w:pStyle w:val="Pquestiontextpartsa"/>
            </w:pPr>
          </w:p>
        </w:tc>
        <w:tc>
          <w:tcPr>
            <w:tcW w:w="7987" w:type="dxa"/>
          </w:tcPr>
          <w:p w14:paraId="3A991403" w14:textId="77777777" w:rsidR="00852AE6" w:rsidRDefault="00852AE6" w:rsidP="00852AE6">
            <w:pPr>
              <w:pStyle w:val="Pquestiontextpartsa"/>
            </w:pPr>
            <w:r>
              <w:t xml:space="preserve">Let </w:t>
            </w:r>
            <w:r w:rsidRPr="007970A9">
              <w:rPr>
                <w:rStyle w:val="Cmathsexpressions"/>
              </w:rPr>
              <w:t>h</w:t>
            </w:r>
            <w:r>
              <w:t xml:space="preserve"> be the original height along the wall:</w:t>
            </w:r>
          </w:p>
          <w:p w14:paraId="5668F164" w14:textId="67F335A0" w:rsidR="00852AE6" w:rsidRDefault="00852AE6" w:rsidP="00852AE6">
            <w:pPr>
              <w:pStyle w:val="Pquestiontextmainstem"/>
            </w:pPr>
            <w:r>
              <w:t>sin(70</w:t>
            </w:r>
            <w:r>
              <w:sym w:font="Symbol" w:char="F0B0"/>
            </w:r>
            <w:r>
              <w:t xml:space="preserve">20') = </w:t>
            </w:r>
            <w:r w:rsidRPr="007970A9">
              <w:rPr>
                <w:position w:val="-22"/>
              </w:rPr>
              <w:object w:dxaOrig="380" w:dyaOrig="580" w14:anchorId="13017959">
                <v:shape id="_x0000_i1111" type="#_x0000_t75" style="width:20.55pt;height:28.05pt" o:ole="">
                  <v:imagedata r:id="rId119" o:title=""/>
                </v:shape>
                <o:OLEObject Type="Embed" ProgID="Equation.DSMT4" ShapeID="_x0000_i1111" DrawAspect="Content" ObjectID="_1538922431" r:id="rId120"/>
              </w:object>
            </w:r>
            <w:r>
              <w:br/>
            </w:r>
            <w:r>
              <w:rPr>
                <w:rStyle w:val="Cmathsexpressions"/>
                <w:rFonts w:eastAsiaTheme="majorEastAsia"/>
              </w:rPr>
              <w:t xml:space="preserve">        </w:t>
            </w:r>
            <w:r>
              <w:rPr>
                <w:rStyle w:val="Cmathsexpressions"/>
                <w:rFonts w:eastAsiaTheme="majorEastAsia"/>
              </w:rPr>
              <w:t xml:space="preserve">        </w:t>
            </w:r>
            <w:r w:rsidRPr="00A202C4">
              <w:rPr>
                <w:rStyle w:val="Cmathsexpressions"/>
                <w:rFonts w:eastAsiaTheme="majorEastAsia"/>
              </w:rPr>
              <w:t>h</w:t>
            </w:r>
            <w:r>
              <w:t xml:space="preserve"> = 6.8 </w:t>
            </w:r>
            <w:r>
              <w:sym w:font="Symbol" w:char="F0B4"/>
            </w:r>
            <w:r>
              <w:t xml:space="preserve"> sin(70</w:t>
            </w:r>
            <w:r>
              <w:sym w:font="Symbol" w:char="F0B0"/>
            </w:r>
            <w:r>
              <w:t>20')</w:t>
            </w:r>
            <w:r>
              <w:br/>
              <w:t xml:space="preserve">        </w:t>
            </w:r>
            <w:r>
              <w:t xml:space="preserve">         </w:t>
            </w:r>
            <w:r>
              <w:t xml:space="preserve"> </w:t>
            </w:r>
            <w:r w:rsidRPr="00A202C4">
              <w:rPr>
                <w:rStyle w:val="Cmathsexpressions"/>
                <w:rFonts w:eastAsiaTheme="majorEastAsia"/>
              </w:rPr>
              <w:t>h</w:t>
            </w:r>
            <w:r>
              <w:t xml:space="preserve"> ≈ 6.4 m</w:t>
            </w:r>
          </w:p>
          <w:p w14:paraId="692C88CA" w14:textId="2D71DDBA" w:rsidR="00852AE6" w:rsidRPr="005B1B73" w:rsidRDefault="00852AE6" w:rsidP="00852AE6">
            <w:pPr>
              <w:pStyle w:val="Pquestiontextmainstem"/>
              <w:rPr>
                <w:rStyle w:val="Cquestionpartlabelbold"/>
                <w:b w:val="0"/>
              </w:rPr>
            </w:pPr>
            <w:r w:rsidRPr="007970A9">
              <w:rPr>
                <w:position w:val="-106"/>
              </w:rPr>
              <w:object w:dxaOrig="3340" w:dyaOrig="2220" w14:anchorId="0C3B20B0">
                <v:shape id="_x0000_i1112" type="#_x0000_t75" style="width:165.5pt;height:110.35pt" o:ole="">
                  <v:imagedata r:id="rId121" o:title=""/>
                </v:shape>
                <o:OLEObject Type="Embed" ProgID="Equation.DSMT4" ShapeID="_x0000_i1112" DrawAspect="Content" ObjectID="_1538922432" r:id="rId122"/>
              </w:object>
            </w:r>
          </w:p>
        </w:tc>
      </w:tr>
    </w:tbl>
    <w:p w14:paraId="662F7455" w14:textId="77777777" w:rsidR="00852AE6" w:rsidRDefault="00852AE6" w:rsidP="00852AE6">
      <w:pPr>
        <w:pStyle w:val="Pquestiontextpartsa"/>
      </w:pPr>
      <w:r w:rsidRPr="001B4349">
        <w:rPr>
          <w:rStyle w:val="Cquestionpartlabelbold"/>
        </w:rPr>
        <w:t>(b)</w:t>
      </w:r>
      <w:r>
        <w:tab/>
        <w:t xml:space="preserve">Let </w:t>
      </w:r>
      <w:r w:rsidRPr="005B1B73">
        <w:rPr>
          <w:rStyle w:val="Cmathsexpressions"/>
        </w:rPr>
        <w:t>b</w:t>
      </w:r>
      <w:r>
        <w:t xml:space="preserve"> be the original horizontal distance:</w:t>
      </w:r>
      <w:r>
        <w:br/>
      </w:r>
      <w:r>
        <w:t>cos(70</w:t>
      </w:r>
      <w:r>
        <w:sym w:font="Symbol" w:char="F0B0"/>
      </w:r>
      <w:r>
        <w:t xml:space="preserve">20') = </w:t>
      </w:r>
      <w:r w:rsidRPr="00005C81">
        <w:rPr>
          <w:position w:val="-22"/>
        </w:rPr>
        <w:object w:dxaOrig="380" w:dyaOrig="580" w14:anchorId="79FD1A55">
          <v:shape id="_x0000_i1110" type="#_x0000_t75" style="width:20.55pt;height:28.05pt" o:ole="">
            <v:imagedata r:id="rId123" o:title=""/>
          </v:shape>
          <o:OLEObject Type="Embed" ProgID="Equation.DSMT4" ShapeID="_x0000_i1110" DrawAspect="Content" ObjectID="_1538922433" r:id="rId124"/>
        </w:object>
      </w:r>
      <w:r>
        <w:br/>
      </w:r>
      <w:r>
        <w:rPr>
          <w:rStyle w:val="Cmathsexpressions"/>
          <w:rFonts w:eastAsiaTheme="majorEastAsia"/>
        </w:rPr>
        <w:t xml:space="preserve">                </w:t>
      </w:r>
      <w:r w:rsidRPr="00A202C4">
        <w:rPr>
          <w:rStyle w:val="Cmathsexpressions"/>
          <w:rFonts w:eastAsiaTheme="majorEastAsia"/>
        </w:rPr>
        <w:t>b</w:t>
      </w:r>
      <w:r>
        <w:t xml:space="preserve"> = 6.8 </w:t>
      </w:r>
      <w:r>
        <w:sym w:font="Symbol" w:char="F0B4"/>
      </w:r>
      <w:r>
        <w:t xml:space="preserve"> cos(70</w:t>
      </w:r>
      <w:r>
        <w:sym w:font="Symbol" w:char="F0B0"/>
      </w:r>
      <w:r>
        <w:t>20')</w:t>
      </w:r>
      <w:r>
        <w:br/>
      </w:r>
      <w:r>
        <w:t xml:space="preserve">                 </w:t>
      </w:r>
      <w:r>
        <w:t xml:space="preserve"> </w:t>
      </w:r>
      <w:r w:rsidRPr="00A202C4">
        <w:rPr>
          <w:rStyle w:val="Cmathsexpressions"/>
          <w:rFonts w:eastAsiaTheme="majorEastAsia"/>
        </w:rPr>
        <w:t>b</w:t>
      </w:r>
      <w:r>
        <w:t xml:space="preserve"> = 2.288...</w:t>
      </w:r>
    </w:p>
    <w:p w14:paraId="32D20F2F" w14:textId="77777777" w:rsidR="00852AE6" w:rsidRDefault="00852AE6" w:rsidP="00852AE6">
      <w:pPr>
        <w:pStyle w:val="Pquestiontextpartsa"/>
      </w:pPr>
      <w:r>
        <w:tab/>
      </w:r>
      <w:r>
        <w:t xml:space="preserve">Let </w:t>
      </w:r>
      <w:r>
        <w:rPr>
          <w:rStyle w:val="Cmathsexpressions"/>
        </w:rPr>
        <w:t>c</w:t>
      </w:r>
      <w:r>
        <w:t xml:space="preserve"> be the new horizontal distance:</w:t>
      </w:r>
      <w:r>
        <w:br/>
      </w:r>
      <w:r>
        <w:t>6.8</w:t>
      </w:r>
      <w:r w:rsidRPr="00A202C4">
        <w:rPr>
          <w:rStyle w:val="Csuperscript"/>
        </w:rPr>
        <w:t>2</w:t>
      </w:r>
      <w:r>
        <w:t xml:space="preserve"> </w:t>
      </w:r>
      <w:r>
        <w:sym w:font="Symbol" w:char="F02D"/>
      </w:r>
      <w:r>
        <w:t xml:space="preserve"> (</w:t>
      </w:r>
      <w:r w:rsidRPr="005B1B73">
        <w:rPr>
          <w:rStyle w:val="Cmathsexpressions"/>
        </w:rPr>
        <w:t>h</w:t>
      </w:r>
      <w:r>
        <w:t xml:space="preserve"> </w:t>
      </w:r>
      <w:r>
        <w:sym w:font="Symbol" w:char="F02D"/>
      </w:r>
      <w:r>
        <w:t xml:space="preserve"> 0.5)</w:t>
      </w:r>
      <w:r w:rsidRPr="00A202C4">
        <w:rPr>
          <w:rStyle w:val="Csuperscript"/>
        </w:rPr>
        <w:t>2</w:t>
      </w:r>
      <w:r>
        <w:t xml:space="preserve"> = </w:t>
      </w:r>
      <w:r w:rsidRPr="00A202C4">
        <w:rPr>
          <w:rStyle w:val="Cmathsexpressions"/>
          <w:rFonts w:eastAsiaTheme="majorEastAsia"/>
        </w:rPr>
        <w:t>c</w:t>
      </w:r>
      <w:r w:rsidRPr="00A202C4">
        <w:rPr>
          <w:rStyle w:val="Csuperscript"/>
        </w:rPr>
        <w:t>2</w:t>
      </w:r>
      <w:r>
        <w:br/>
      </w:r>
      <w:r>
        <w:rPr>
          <w:rStyle w:val="Cmathsexpressions"/>
          <w:rFonts w:eastAsiaTheme="majorEastAsia"/>
        </w:rPr>
        <w:t xml:space="preserve">                        </w:t>
      </w:r>
      <w:r w:rsidRPr="00A202C4">
        <w:rPr>
          <w:rStyle w:val="Cmathsexpressions"/>
          <w:rFonts w:eastAsiaTheme="majorEastAsia"/>
        </w:rPr>
        <w:t>c</w:t>
      </w:r>
      <w:r>
        <w:t xml:space="preserve"> = 3.375...</w:t>
      </w:r>
    </w:p>
    <w:p w14:paraId="775E5C05" w14:textId="21023E7A" w:rsidR="00852AE6" w:rsidRDefault="00852AE6" w:rsidP="00852AE6">
      <w:pPr>
        <w:pStyle w:val="Pquestiontextpartsa"/>
      </w:pPr>
      <w:r>
        <w:tab/>
      </w:r>
      <w:r>
        <w:t>Change in horizontal distance:</w:t>
      </w:r>
      <w:r>
        <w:br/>
      </w:r>
      <w:r w:rsidRPr="005B1B73">
        <w:rPr>
          <w:rStyle w:val="Cmathsexpressions"/>
        </w:rPr>
        <w:t>c</w:t>
      </w:r>
      <w:r>
        <w:t xml:space="preserve"> – </w:t>
      </w:r>
      <w:r w:rsidRPr="005B1B73">
        <w:rPr>
          <w:rStyle w:val="Cmathsexpressions"/>
        </w:rPr>
        <w:t>b</w:t>
      </w:r>
      <w:r>
        <w:t xml:space="preserve"> = 3.375... – 2.288...</w:t>
      </w:r>
      <w:r>
        <w:br/>
      </w:r>
      <w:r>
        <w:t xml:space="preserve">         = 1.09 m</w:t>
      </w:r>
    </w:p>
    <w:p w14:paraId="4E0ED591" w14:textId="4FF04CE1" w:rsidR="00E35785" w:rsidRDefault="00E35785" w:rsidP="00E35785">
      <w:pPr>
        <w:pStyle w:val="Pquestionheadingsx"/>
      </w:pPr>
      <w:r>
        <w:lastRenderedPageBreak/>
        <w:t>Question 38</w:t>
      </w:r>
      <w:r>
        <w:tab/>
      </w:r>
      <w:r w:rsidRPr="00FA5C18">
        <w:rPr>
          <w:rStyle w:val="Cmarkslabel"/>
        </w:rPr>
        <w:t>4 marks</w:t>
      </w:r>
      <w:r w:rsidRPr="00FA5C18">
        <w:rPr>
          <w:rStyle w:val="Cmarkslabel"/>
        </w:rPr>
        <w:tab/>
      </w:r>
      <w:r>
        <w:t>[6.4]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FD00A1" w14:paraId="6A37DB52" w14:textId="77777777" w:rsidTr="00852AE6">
        <w:trPr>
          <w:cantSplit/>
        </w:trPr>
        <w:tc>
          <w:tcPr>
            <w:tcW w:w="5040" w:type="dxa"/>
          </w:tcPr>
          <w:p w14:paraId="797376A9" w14:textId="67EE8A76" w:rsidR="00FD00A1" w:rsidRPr="00262D0A" w:rsidRDefault="00FD00A1" w:rsidP="00FD00A1">
            <w:pPr>
              <w:pStyle w:val="Pquestiontextpartsa"/>
            </w:pPr>
            <w:r>
              <w:rPr>
                <w:rStyle w:val="Cquestionpartlabelbold"/>
              </w:rPr>
              <w:t>(a)</w:t>
            </w:r>
            <w:r w:rsidR="00852AE6">
              <w:rPr>
                <w:rStyle w:val="Cquestionpartlabelbold"/>
              </w:rPr>
              <w:br/>
            </w:r>
            <w:r>
              <w:rPr>
                <w:noProof/>
              </w:rPr>
              <w:drawing>
                <wp:inline distT="0" distB="0" distL="0" distR="0" wp14:anchorId="18C0E7A6" wp14:editId="3B838DD7">
                  <wp:extent cx="2425700" cy="558800"/>
                  <wp:effectExtent l="0" t="0" r="12700" b="0"/>
                  <wp:docPr id="104" name="Picture 104" descr="PM10_PR_Sem1SA_04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M10_PR_Sem1SA_04_RR"/>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2425700" cy="558800"/>
                          </a:xfrm>
                          <a:prstGeom prst="rect">
                            <a:avLst/>
                          </a:prstGeom>
                          <a:noFill/>
                          <a:ln>
                            <a:noFill/>
                          </a:ln>
                        </pic:spPr>
                      </pic:pic>
                    </a:graphicData>
                  </a:graphic>
                </wp:inline>
              </w:drawing>
            </w:r>
          </w:p>
          <w:p w14:paraId="5D9C28D4" w14:textId="4542CC20" w:rsidR="00FD00A1" w:rsidRPr="00262D0A" w:rsidRDefault="00852AE6" w:rsidP="00FD00A1">
            <w:pPr>
              <w:pStyle w:val="Pquestiontextpartsa"/>
            </w:pPr>
            <w:r>
              <w:tab/>
            </w:r>
            <w:r w:rsidR="00FD00A1" w:rsidRPr="00262D0A">
              <w:t xml:space="preserve">tan(89.5) = </w:t>
            </w:r>
            <w:r w:rsidR="00FD00A1" w:rsidRPr="0087737D">
              <w:rPr>
                <w:position w:val="-24"/>
              </w:rPr>
              <w:object w:dxaOrig="400" w:dyaOrig="640" w14:anchorId="38EDB807">
                <v:shape id="_x0000_i1075" type="#_x0000_t75" style="width:20.55pt;height:31.8pt" o:ole="">
                  <v:imagedata r:id="rId126" o:title=""/>
                </v:shape>
                <o:OLEObject Type="Embed" ProgID="Equation.DSMT4" ShapeID="_x0000_i1075" DrawAspect="Content" ObjectID="_1538922434" r:id="rId127"/>
              </w:object>
            </w:r>
          </w:p>
          <w:p w14:paraId="4AD73B89" w14:textId="2E9DB9BF" w:rsidR="00FD00A1" w:rsidRPr="00262D0A" w:rsidRDefault="00852AE6" w:rsidP="00FD00A1">
            <w:pPr>
              <w:pStyle w:val="Pquestiontextpartsa"/>
            </w:pPr>
            <w:r>
              <w:rPr>
                <w:rStyle w:val="Cmathsexpressions"/>
                <w:rFonts w:eastAsiaTheme="majorEastAsia"/>
              </w:rPr>
              <w:tab/>
            </w:r>
            <w:r w:rsidR="00FD00A1" w:rsidRPr="00A202C4">
              <w:rPr>
                <w:rStyle w:val="Cmathsexpressions"/>
                <w:rFonts w:eastAsiaTheme="majorEastAsia"/>
              </w:rPr>
              <w:t>d</w:t>
            </w:r>
            <w:r w:rsidR="00FD00A1" w:rsidRPr="00262D0A">
              <w:t xml:space="preserve"> = </w:t>
            </w:r>
            <w:r w:rsidR="00FD00A1">
              <w:t>1.7</w:t>
            </w:r>
            <w:r w:rsidR="00FD00A1" w:rsidRPr="00262D0A">
              <w:t xml:space="preserve"> </w:t>
            </w:r>
            <w:r w:rsidR="00FD00A1" w:rsidRPr="00262D0A">
              <w:sym w:font="Symbol" w:char="F0B4"/>
            </w:r>
            <w:r w:rsidR="00FD00A1" w:rsidRPr="00262D0A">
              <w:t xml:space="preserve"> tan(89.5</w:t>
            </w:r>
            <w:r w:rsidR="00943B2C">
              <w:sym w:font="Symbol" w:char="F0B0"/>
            </w:r>
            <w:r w:rsidR="00FD00A1" w:rsidRPr="00262D0A">
              <w:t>)</w:t>
            </w:r>
          </w:p>
          <w:p w14:paraId="3E13CD89" w14:textId="73EBB138" w:rsidR="00FD00A1" w:rsidRPr="00262D0A" w:rsidRDefault="00852AE6" w:rsidP="00FD00A1">
            <w:pPr>
              <w:pStyle w:val="Pquestiontextpartsa"/>
            </w:pPr>
            <w:r>
              <w:tab/>
            </w:r>
            <w:r w:rsidR="00FD00A1" w:rsidRPr="00262D0A">
              <w:t>= 19</w:t>
            </w:r>
            <w:r w:rsidR="00FD00A1">
              <w:t>4</w:t>
            </w:r>
            <w:r w:rsidR="00FD00A1" w:rsidRPr="00262D0A">
              <w:t>.</w:t>
            </w:r>
            <w:r w:rsidR="00FD00A1">
              <w:t>80</w:t>
            </w:r>
            <w:r w:rsidR="00FD00A1" w:rsidRPr="00262D0A">
              <w:t xml:space="preserve"> m</w:t>
            </w:r>
          </w:p>
          <w:p w14:paraId="79F27D9D" w14:textId="77777777" w:rsidR="00FD00A1" w:rsidRDefault="00FD00A1" w:rsidP="007970A9"/>
        </w:tc>
        <w:tc>
          <w:tcPr>
            <w:tcW w:w="5040" w:type="dxa"/>
          </w:tcPr>
          <w:p w14:paraId="49D1E47C" w14:textId="33C7B60A" w:rsidR="00FD00A1" w:rsidRPr="00262D0A" w:rsidRDefault="00FD00A1" w:rsidP="00FD00A1">
            <w:pPr>
              <w:pStyle w:val="Pquestiontextpartsa"/>
            </w:pPr>
            <w:r w:rsidRPr="001B4349">
              <w:rPr>
                <w:rStyle w:val="Cquestionpartlabelbold"/>
              </w:rPr>
              <w:t>(b)</w:t>
            </w:r>
            <w:r w:rsidR="00852AE6">
              <w:br/>
            </w:r>
            <w:r>
              <w:rPr>
                <w:noProof/>
              </w:rPr>
              <w:drawing>
                <wp:inline distT="0" distB="0" distL="0" distR="0" wp14:anchorId="4969255F" wp14:editId="61CB9BE1">
                  <wp:extent cx="1714500" cy="406400"/>
                  <wp:effectExtent l="0" t="0" r="12700" b="0"/>
                  <wp:docPr id="105" name="Picture 105" descr="PM10_PR_Sem1SA_05_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M10_PR_Sem1SA_05_RR"/>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714500" cy="406400"/>
                          </a:xfrm>
                          <a:prstGeom prst="rect">
                            <a:avLst/>
                          </a:prstGeom>
                          <a:noFill/>
                          <a:ln>
                            <a:noFill/>
                          </a:ln>
                        </pic:spPr>
                      </pic:pic>
                    </a:graphicData>
                  </a:graphic>
                </wp:inline>
              </w:drawing>
            </w:r>
          </w:p>
          <w:p w14:paraId="143735B4" w14:textId="63FACA03" w:rsidR="00FD00A1" w:rsidRPr="00262D0A" w:rsidRDefault="00852AE6" w:rsidP="00FD00A1">
            <w:pPr>
              <w:pStyle w:val="Pquestiontextpartsa"/>
            </w:pPr>
            <w:r>
              <w:tab/>
            </w:r>
            <w:r w:rsidR="00FD00A1" w:rsidRPr="00262D0A">
              <w:t>tan(</w:t>
            </w:r>
            <w:r w:rsidR="00FD00A1" w:rsidRPr="00262D0A">
              <w:sym w:font="Symbol" w:char="F071"/>
            </w:r>
            <w:r w:rsidR="00FD00A1" w:rsidRPr="00262D0A">
              <w:t xml:space="preserve">) = </w:t>
            </w:r>
            <w:r w:rsidR="00FD00A1" w:rsidRPr="00262D0A">
              <w:rPr>
                <w:position w:val="-24"/>
              </w:rPr>
              <w:object w:dxaOrig="520" w:dyaOrig="640" w14:anchorId="365F5863">
                <v:shape id="_x0000_i1076" type="#_x0000_t75" style="width:25.25pt;height:31.8pt" o:ole="">
                  <v:imagedata r:id="rId129" o:title=""/>
                </v:shape>
                <o:OLEObject Type="Embed" ProgID="Equation.DSMT4" ShapeID="_x0000_i1076" DrawAspect="Content" ObjectID="_1538922435" r:id="rId130"/>
              </w:object>
            </w:r>
          </w:p>
          <w:p w14:paraId="2513FDE7" w14:textId="2724B6E0" w:rsidR="00FD00A1" w:rsidRPr="00262D0A" w:rsidRDefault="00852AE6" w:rsidP="00FD00A1">
            <w:pPr>
              <w:pStyle w:val="Pquestiontextpartsa"/>
            </w:pPr>
            <w:r>
              <w:tab/>
            </w:r>
            <w:r w:rsidR="00FD00A1" w:rsidRPr="00262D0A">
              <w:sym w:font="Symbol" w:char="F071"/>
            </w:r>
            <w:r w:rsidR="00FD00A1" w:rsidRPr="00262D0A">
              <w:t xml:space="preserve"> = </w:t>
            </w:r>
            <w:r w:rsidR="00FD00A1" w:rsidRPr="00CA0835">
              <w:rPr>
                <w:position w:val="-28"/>
              </w:rPr>
              <w:object w:dxaOrig="1200" w:dyaOrig="680" w14:anchorId="02CE925E">
                <v:shape id="_x0000_i1077" type="#_x0000_t75" style="width:59.85pt;height:33.65pt" o:ole="">
                  <v:imagedata r:id="rId131" o:title=""/>
                </v:shape>
                <o:OLEObject Type="Embed" ProgID="Equation.3" ShapeID="_x0000_i1077" DrawAspect="Content" ObjectID="_1538922436" r:id="rId132"/>
              </w:object>
            </w:r>
          </w:p>
          <w:p w14:paraId="0B0053A6" w14:textId="4688646D" w:rsidR="00FD00A1" w:rsidRPr="00262D0A" w:rsidRDefault="00852AE6" w:rsidP="00FD00A1">
            <w:pPr>
              <w:pStyle w:val="Pquestiontextpartsa"/>
            </w:pPr>
            <w:r>
              <w:tab/>
            </w:r>
            <w:r w:rsidR="00FD00A1" w:rsidRPr="00262D0A">
              <w:t>= 89.00</w:t>
            </w:r>
            <w:r w:rsidR="00943B2C">
              <w:sym w:font="Symbol" w:char="F0B0"/>
            </w:r>
          </w:p>
          <w:p w14:paraId="66C9E3DF" w14:textId="79817426" w:rsidR="00FD00A1" w:rsidRDefault="00852AE6" w:rsidP="007970A9">
            <w:pPr>
              <w:pStyle w:val="Pquestiontextpartsa"/>
            </w:pPr>
            <w:r>
              <w:tab/>
            </w:r>
            <w:r w:rsidR="00FD00A1" w:rsidRPr="00262D0A">
              <w:t xml:space="preserve">So, the new angle of depression is </w:t>
            </w:r>
            <w:r w:rsidR="00433134">
              <w:t>1</w:t>
            </w:r>
            <w:r w:rsidR="00433134" w:rsidRPr="00262D0A">
              <w:sym w:font="Symbol" w:char="F0B0"/>
            </w:r>
            <w:r w:rsidR="00FD00A1">
              <w:t>.</w:t>
            </w:r>
          </w:p>
        </w:tc>
      </w:tr>
    </w:tbl>
    <w:p w14:paraId="4B885BA0" w14:textId="77777777" w:rsidR="00E35785" w:rsidRDefault="00E35785" w:rsidP="00E35785">
      <w:pPr>
        <w:pStyle w:val="Pquestionheadingsx"/>
      </w:pPr>
      <w:r>
        <w:t>Question 39</w:t>
      </w:r>
      <w:r>
        <w:tab/>
      </w:r>
      <w:r w:rsidRPr="00FA5C18">
        <w:rPr>
          <w:rStyle w:val="Cmarkslabel"/>
        </w:rPr>
        <w:t>3 marks</w:t>
      </w:r>
      <w:r w:rsidRPr="00FA5C18">
        <w:rPr>
          <w:rStyle w:val="Cmarkslabel"/>
        </w:rPr>
        <w:tab/>
      </w:r>
      <w:r>
        <w:t>[6.6]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977"/>
        <w:gridCol w:w="3827"/>
      </w:tblGrid>
      <w:tr w:rsidR="00FD00A1" w14:paraId="51D00251" w14:textId="638CD1D9" w:rsidTr="00852AE6">
        <w:tc>
          <w:tcPr>
            <w:tcW w:w="3227" w:type="dxa"/>
          </w:tcPr>
          <w:p w14:paraId="73E03582" w14:textId="1DEFE0D8" w:rsidR="00FD00A1" w:rsidRDefault="00FD00A1" w:rsidP="00FD00A1">
            <w:pPr>
              <w:pStyle w:val="Pquestiontextpartsa"/>
            </w:pPr>
            <w:r w:rsidRPr="00262D0A">
              <w:t>tan(35</w:t>
            </w:r>
            <w:r w:rsidR="00943B2C">
              <w:sym w:font="Symbol" w:char="F0B0"/>
            </w:r>
            <w:r w:rsidRPr="00262D0A">
              <w:t xml:space="preserve">) = </w:t>
            </w:r>
            <w:r w:rsidR="00943B2C" w:rsidRPr="00943B2C">
              <w:rPr>
                <w:position w:val="-24"/>
              </w:rPr>
              <w:object w:dxaOrig="320" w:dyaOrig="620" w14:anchorId="78C94C57">
                <v:shape id="_x0000_i1078" type="#_x0000_t75" style="width:15.9pt;height:31.8pt" o:ole="">
                  <v:imagedata r:id="rId133" o:title=""/>
                </v:shape>
                <o:OLEObject Type="Embed" ProgID="Equation.DSMT4" ShapeID="_x0000_i1078" DrawAspect="Content" ObjectID="_1538922437" r:id="rId134"/>
              </w:object>
            </w:r>
            <w:r>
              <w:br/>
            </w:r>
            <w:r w:rsidRPr="00CB7AC5">
              <w:rPr>
                <w:rStyle w:val="Cmathsexpressions"/>
                <w:rFonts w:eastAsiaTheme="majorEastAsia"/>
              </w:rPr>
              <w:t>a</w:t>
            </w:r>
            <w:r w:rsidRPr="00262D0A">
              <w:t xml:space="preserve"> = </w:t>
            </w:r>
            <w:r w:rsidR="00943B2C" w:rsidRPr="00262D0A">
              <w:rPr>
                <w:position w:val="-28"/>
              </w:rPr>
              <w:object w:dxaOrig="900" w:dyaOrig="660" w14:anchorId="5D82A01D">
                <v:shape id="_x0000_i1079" type="#_x0000_t75" style="width:45.8pt;height:33.65pt" o:ole="">
                  <v:imagedata r:id="rId135" o:title=""/>
                </v:shape>
                <o:OLEObject Type="Embed" ProgID="Equation.DSMT4" ShapeID="_x0000_i1079" DrawAspect="Content" ObjectID="_1538922438" r:id="rId136"/>
              </w:object>
            </w:r>
            <w:r w:rsidRPr="00262D0A">
              <w:t xml:space="preserve"> = 19.99</w:t>
            </w:r>
          </w:p>
        </w:tc>
        <w:tc>
          <w:tcPr>
            <w:tcW w:w="2977" w:type="dxa"/>
          </w:tcPr>
          <w:p w14:paraId="7B71A4E6" w14:textId="2692FD38" w:rsidR="00FD00A1" w:rsidRDefault="00FD00A1" w:rsidP="00FD00A1">
            <w:pPr>
              <w:pStyle w:val="Pquestiontextpartsa"/>
            </w:pPr>
            <w:r w:rsidRPr="00262D0A">
              <w:t>sin(35</w:t>
            </w:r>
            <w:r w:rsidR="00943B2C">
              <w:sym w:font="Symbol" w:char="F0B0"/>
            </w:r>
            <w:r w:rsidRPr="00262D0A">
              <w:t xml:space="preserve">) = </w:t>
            </w:r>
            <w:r w:rsidRPr="00FD00A1">
              <w:rPr>
                <w:position w:val="-24"/>
              </w:rPr>
              <w:object w:dxaOrig="340" w:dyaOrig="640" w14:anchorId="7401E9A3">
                <v:shape id="_x0000_i1080" type="#_x0000_t75" style="width:15.9pt;height:31.8pt" o:ole="">
                  <v:imagedata r:id="rId137" o:title=""/>
                </v:shape>
                <o:OLEObject Type="Embed" ProgID="Equation.DSMT4" ShapeID="_x0000_i1080" DrawAspect="Content" ObjectID="_1538922439" r:id="rId138"/>
              </w:object>
            </w:r>
            <w:r>
              <w:br/>
            </w:r>
            <w:r w:rsidRPr="00CB7AC5">
              <w:rPr>
                <w:rStyle w:val="Cmathsexpressions"/>
                <w:rFonts w:eastAsiaTheme="majorEastAsia"/>
              </w:rPr>
              <w:t>b</w:t>
            </w:r>
            <w:r w:rsidRPr="00262D0A">
              <w:t xml:space="preserve"> = </w:t>
            </w:r>
            <w:r w:rsidR="00943B2C" w:rsidRPr="00262D0A">
              <w:rPr>
                <w:position w:val="-28"/>
              </w:rPr>
              <w:object w:dxaOrig="880" w:dyaOrig="660" w14:anchorId="086CFC18">
                <v:shape id="_x0000_i1081" type="#_x0000_t75" style="width:43.95pt;height:33.65pt" o:ole="">
                  <v:imagedata r:id="rId139" o:title=""/>
                </v:shape>
                <o:OLEObject Type="Embed" ProgID="Equation.DSMT4" ShapeID="_x0000_i1081" DrawAspect="Content" ObjectID="_1538922440" r:id="rId140"/>
              </w:object>
            </w:r>
            <w:r w:rsidRPr="00262D0A">
              <w:t xml:space="preserve"> = 24.41</w:t>
            </w:r>
          </w:p>
        </w:tc>
        <w:tc>
          <w:tcPr>
            <w:tcW w:w="3827" w:type="dxa"/>
          </w:tcPr>
          <w:p w14:paraId="2C5B61A0" w14:textId="7651CBBD" w:rsidR="00FD00A1" w:rsidRPr="00262D0A" w:rsidRDefault="00943B2C" w:rsidP="00FD00A1">
            <w:pPr>
              <w:pStyle w:val="Pquestiontextpartsa"/>
            </w:pPr>
            <w:r w:rsidRPr="00943B2C">
              <w:rPr>
                <w:rStyle w:val="Cmathsexpressions"/>
              </w:rPr>
              <w:t>b</w:t>
            </w:r>
            <w:r w:rsidR="00FD00A1" w:rsidRPr="00E45FE3">
              <w:rPr>
                <w:rStyle w:val="Csuperscript"/>
              </w:rPr>
              <w:t>2</w:t>
            </w:r>
            <w:r w:rsidR="00FD00A1" w:rsidRPr="00262D0A">
              <w:t xml:space="preserve"> + 14</w:t>
            </w:r>
            <w:r w:rsidR="00FD00A1" w:rsidRPr="00E45FE3">
              <w:rPr>
                <w:rStyle w:val="Csuperscript"/>
              </w:rPr>
              <w:t>2</w:t>
            </w:r>
            <w:r w:rsidR="00433134">
              <w:t xml:space="preserve"> </w:t>
            </w:r>
            <w:r w:rsidR="00FD00A1" w:rsidRPr="00262D0A">
              <w:t xml:space="preserve">= </w:t>
            </w:r>
            <w:r w:rsidR="00FD00A1" w:rsidRPr="00CB7AC5">
              <w:rPr>
                <w:rStyle w:val="Cmathsexpressions"/>
                <w:rFonts w:eastAsiaTheme="majorEastAsia"/>
              </w:rPr>
              <w:t>c</w:t>
            </w:r>
            <w:r w:rsidR="00FD00A1" w:rsidRPr="00E45FE3">
              <w:rPr>
                <w:rStyle w:val="Csuperscript"/>
              </w:rPr>
              <w:t>2</w:t>
            </w:r>
            <w:r w:rsidR="00FD00A1">
              <w:br/>
            </w:r>
            <w:r>
              <w:rPr>
                <w:rStyle w:val="Cmathsexpressions"/>
                <w:rFonts w:eastAsiaTheme="majorEastAsia"/>
              </w:rPr>
              <w:t xml:space="preserve">    </w:t>
            </w:r>
            <w:r w:rsidR="00FD00A1" w:rsidRPr="00CB7AC5">
              <w:rPr>
                <w:rStyle w:val="Cmathsexpressions"/>
                <w:rFonts w:eastAsiaTheme="majorEastAsia"/>
              </w:rPr>
              <w:t>c</w:t>
            </w:r>
            <w:r w:rsidR="00FD00A1" w:rsidRPr="00262D0A">
              <w:t xml:space="preserve"> = 28.14</w:t>
            </w:r>
          </w:p>
        </w:tc>
      </w:tr>
    </w:tbl>
    <w:p w14:paraId="4B570418" w14:textId="702414A8" w:rsidR="00E35785" w:rsidRDefault="00E35785" w:rsidP="00E35785">
      <w:pPr>
        <w:pStyle w:val="Pquestionheadingsx"/>
      </w:pPr>
      <w:r>
        <w:t>Question 40</w:t>
      </w:r>
      <w:r>
        <w:tab/>
      </w:r>
      <w:r>
        <w:rPr>
          <w:rStyle w:val="Cmarkslabel"/>
        </w:rPr>
        <w:t>5</w:t>
      </w:r>
      <w:r w:rsidRPr="00FA5C18">
        <w:rPr>
          <w:rStyle w:val="Cmarkslabel"/>
        </w:rPr>
        <w:t xml:space="preserve"> marks</w:t>
      </w:r>
      <w:r w:rsidRPr="00FA5C18">
        <w:rPr>
          <w:rStyle w:val="Cmarkslabel"/>
        </w:rPr>
        <w:tab/>
      </w:r>
      <w:r>
        <w:t>[7.1]</w:t>
      </w:r>
      <w:r w:rsidR="00852AE6">
        <w:t xml:space="preserve"> </w:t>
      </w:r>
      <w:r w:rsidR="00852AE6">
        <w:rPr>
          <w:highlight w:val="lightGray"/>
        </w:rPr>
        <w:t>[10A]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977"/>
        <w:gridCol w:w="3827"/>
      </w:tblGrid>
      <w:tr w:rsidR="00FD00A1" w14:paraId="2946962C" w14:textId="77777777" w:rsidTr="00852AE6">
        <w:tc>
          <w:tcPr>
            <w:tcW w:w="3227" w:type="dxa"/>
          </w:tcPr>
          <w:p w14:paraId="31BA7C23" w14:textId="3158B4D3" w:rsidR="00FD00A1" w:rsidRPr="00262D0A" w:rsidRDefault="00FD00A1" w:rsidP="00FD00A1">
            <w:pPr>
              <w:pStyle w:val="Pquestiontextpartsa"/>
            </w:pPr>
            <w:r>
              <w:rPr>
                <w:rStyle w:val="Cquestionpartlabelbold"/>
              </w:rPr>
              <w:t>(a</w:t>
            </w:r>
            <w:r w:rsidRPr="001B4349">
              <w:rPr>
                <w:rStyle w:val="Cquestionpartlabelbold"/>
              </w:rPr>
              <w:t>)</w:t>
            </w:r>
            <w:r>
              <w:tab/>
            </w:r>
            <w:r w:rsidRPr="00A202C4">
              <w:rPr>
                <w:rStyle w:val="Cmathsexpressions"/>
                <w:rFonts w:eastAsiaTheme="majorEastAsia"/>
              </w:rPr>
              <w:t>d</w:t>
            </w:r>
            <w:r w:rsidRPr="00A202C4">
              <w:rPr>
                <w:rStyle w:val="Csuperscript"/>
              </w:rPr>
              <w:t>2</w:t>
            </w:r>
            <w:r w:rsidRPr="00262D0A">
              <w:t xml:space="preserve"> = 6</w:t>
            </w:r>
            <w:r w:rsidRPr="00A202C4">
              <w:rPr>
                <w:rStyle w:val="Csuperscript"/>
              </w:rPr>
              <w:t>2</w:t>
            </w:r>
            <w:r w:rsidRPr="00262D0A">
              <w:t xml:space="preserve"> + 6</w:t>
            </w:r>
            <w:r w:rsidRPr="00A202C4">
              <w:rPr>
                <w:rStyle w:val="Csuperscript"/>
              </w:rPr>
              <w:t>2</w:t>
            </w:r>
            <w:r w:rsidRPr="00262D0A">
              <w:t xml:space="preserve"> = 72</w:t>
            </w:r>
            <w:r>
              <w:br/>
            </w:r>
            <w:r w:rsidRPr="00A202C4">
              <w:rPr>
                <w:rStyle w:val="Cmathsexpressions"/>
                <w:rFonts w:eastAsiaTheme="majorEastAsia"/>
              </w:rPr>
              <w:t>d</w:t>
            </w:r>
            <w:r w:rsidRPr="00262D0A">
              <w:t xml:space="preserve"> =</w:t>
            </w:r>
            <w:r w:rsidRPr="00262D0A">
              <w:rPr>
                <w:position w:val="-4"/>
              </w:rPr>
              <w:object w:dxaOrig="1120" w:dyaOrig="320" w14:anchorId="1EE5AACD">
                <v:shape id="_x0000_i1082" type="#_x0000_t75" style="width:56.1pt;height:15.9pt" o:ole="">
                  <v:imagedata r:id="rId141" o:title=""/>
                </v:shape>
                <o:OLEObject Type="Embed" ProgID="Equation.3" ShapeID="_x0000_i1082" DrawAspect="Content" ObjectID="_1538922441" r:id="rId142"/>
              </w:object>
            </w:r>
          </w:p>
          <w:p w14:paraId="4F3D8F75" w14:textId="3B020E1E" w:rsidR="00FD00A1" w:rsidRDefault="00852AE6" w:rsidP="007970A9">
            <w:pPr>
              <w:pStyle w:val="Pquestiontextpartsa"/>
            </w:pPr>
            <w:r>
              <w:tab/>
            </w:r>
            <w:r w:rsidR="00FD00A1">
              <w:rPr>
                <w:noProof/>
              </w:rPr>
              <w:drawing>
                <wp:inline distT="0" distB="0" distL="0" distR="0" wp14:anchorId="3D860A84" wp14:editId="5A4E400B">
                  <wp:extent cx="1028700" cy="1054100"/>
                  <wp:effectExtent l="0" t="0" r="12700" b="12700"/>
                  <wp:docPr id="106" name="Picture 106" descr="PM10_PR_Sem1SA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M10_PR_Sem1SA_06"/>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1028700" cy="1054100"/>
                          </a:xfrm>
                          <a:prstGeom prst="rect">
                            <a:avLst/>
                          </a:prstGeom>
                          <a:noFill/>
                          <a:ln>
                            <a:noFill/>
                          </a:ln>
                        </pic:spPr>
                      </pic:pic>
                    </a:graphicData>
                  </a:graphic>
                </wp:inline>
              </w:drawing>
            </w:r>
          </w:p>
        </w:tc>
        <w:tc>
          <w:tcPr>
            <w:tcW w:w="2977" w:type="dxa"/>
          </w:tcPr>
          <w:p w14:paraId="637ED898" w14:textId="6BC45A5D" w:rsidR="00FD00A1" w:rsidRDefault="00FD00A1" w:rsidP="007970A9">
            <w:pPr>
              <w:pStyle w:val="Pquestiontextpartsa"/>
              <w:rPr>
                <w:position w:val="-4"/>
              </w:rPr>
            </w:pPr>
            <w:r w:rsidRPr="001B4349">
              <w:rPr>
                <w:rStyle w:val="Cquestionpartlabelbold"/>
              </w:rPr>
              <w:t>(b)</w:t>
            </w:r>
            <w:r>
              <w:tab/>
            </w:r>
            <w:r w:rsidRPr="00A202C4">
              <w:rPr>
                <w:rStyle w:val="Cmathsexpressions"/>
                <w:rFonts w:eastAsiaTheme="majorEastAsia"/>
              </w:rPr>
              <w:t>c</w:t>
            </w:r>
            <w:r w:rsidRPr="00A202C4">
              <w:rPr>
                <w:rStyle w:val="Csuperscript"/>
              </w:rPr>
              <w:t>2</w:t>
            </w:r>
            <w:r w:rsidRPr="00262D0A">
              <w:t xml:space="preserve"> = 6</w:t>
            </w:r>
            <w:r w:rsidRPr="00A202C4">
              <w:rPr>
                <w:rStyle w:val="Csuperscript"/>
              </w:rPr>
              <w:t>2</w:t>
            </w:r>
            <w:r w:rsidRPr="00262D0A">
              <w:t xml:space="preserve"> + </w:t>
            </w:r>
            <w:r w:rsidRPr="00453200">
              <w:rPr>
                <w:position w:val="-10"/>
              </w:rPr>
              <w:object w:dxaOrig="700" w:dyaOrig="440" w14:anchorId="75A2E9F2">
                <v:shape id="_x0000_i1083" type="#_x0000_t75" style="width:36.45pt;height:21.5pt" o:ole="">
                  <v:imagedata r:id="rId144" o:title=""/>
                </v:shape>
                <o:OLEObject Type="Embed" ProgID="Equation.3" ShapeID="_x0000_i1083" DrawAspect="Content" ObjectID="_1538922442" r:id="rId145"/>
              </w:object>
            </w:r>
            <w:r>
              <w:br/>
            </w:r>
            <w:r w:rsidR="00852AE6" w:rsidRPr="00A202C4">
              <w:rPr>
                <w:rStyle w:val="Cmathsexpressions"/>
                <w:rFonts w:eastAsiaTheme="majorEastAsia"/>
              </w:rPr>
              <w:t>c</w:t>
            </w:r>
            <w:r w:rsidR="00852AE6" w:rsidRPr="00A202C4">
              <w:rPr>
                <w:rStyle w:val="Csuperscript"/>
              </w:rPr>
              <w:t>2</w:t>
            </w:r>
            <w:r w:rsidR="00852AE6" w:rsidRPr="00262D0A">
              <w:t xml:space="preserve"> </w:t>
            </w:r>
            <w:r w:rsidRPr="00262D0A">
              <w:t xml:space="preserve">= 36 + 72 </w:t>
            </w:r>
            <w:r w:rsidR="00852AE6">
              <w:br/>
            </w:r>
            <w:r w:rsidR="00852AE6" w:rsidRPr="00A202C4">
              <w:rPr>
                <w:rStyle w:val="Cmathsexpressions"/>
                <w:rFonts w:eastAsiaTheme="majorEastAsia"/>
              </w:rPr>
              <w:t>c</w:t>
            </w:r>
            <w:r w:rsidR="00852AE6" w:rsidRPr="00A202C4">
              <w:rPr>
                <w:rStyle w:val="Csuperscript"/>
              </w:rPr>
              <w:t>2</w:t>
            </w:r>
            <w:r w:rsidR="00852AE6" w:rsidRPr="00262D0A">
              <w:t xml:space="preserve"> </w:t>
            </w:r>
            <w:r w:rsidRPr="00262D0A">
              <w:t>= 108</w:t>
            </w:r>
            <w:r>
              <w:br/>
            </w:r>
            <w:r w:rsidRPr="00A202C4">
              <w:rPr>
                <w:rStyle w:val="Cmathsexpressions"/>
                <w:rFonts w:eastAsiaTheme="majorEastAsia"/>
              </w:rPr>
              <w:t>c</w:t>
            </w:r>
            <w:r w:rsidRPr="00262D0A">
              <w:t xml:space="preserve"> = </w:t>
            </w:r>
            <w:r w:rsidR="00852AE6" w:rsidRPr="00852AE6">
              <w:rPr>
                <w:position w:val="-8"/>
              </w:rPr>
              <w:object w:dxaOrig="540" w:dyaOrig="340" w14:anchorId="05F5D50A">
                <v:shape id="_x0000_i1113" type="#_x0000_t75" style="width:26.2pt;height:16.85pt" o:ole="">
                  <v:imagedata r:id="rId146" o:title=""/>
                </v:shape>
                <o:OLEObject Type="Embed" ProgID="Equation.DSMT4" ShapeID="_x0000_i1113" DrawAspect="Content" ObjectID="_1538922443" r:id="rId147"/>
              </w:object>
            </w:r>
          </w:p>
          <w:p w14:paraId="07B56708" w14:textId="58E4637F" w:rsidR="00FD00A1" w:rsidRDefault="00852AE6" w:rsidP="007970A9">
            <w:pPr>
              <w:pStyle w:val="Pquestiontextpartsa"/>
            </w:pPr>
            <w:r>
              <w:tab/>
            </w:r>
            <w:r w:rsidR="00FD00A1">
              <w:rPr>
                <w:noProof/>
              </w:rPr>
              <w:drawing>
                <wp:inline distT="0" distB="0" distL="0" distR="0" wp14:anchorId="7024B215" wp14:editId="4AD0CE55">
                  <wp:extent cx="1028700" cy="1066800"/>
                  <wp:effectExtent l="0" t="0" r="12700" b="0"/>
                  <wp:docPr id="109" name="Picture 109" descr="PM10_PR_Sem1SA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M10_PR_Sem1SA_07"/>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1028700" cy="1066800"/>
                          </a:xfrm>
                          <a:prstGeom prst="rect">
                            <a:avLst/>
                          </a:prstGeom>
                          <a:noFill/>
                          <a:ln>
                            <a:noFill/>
                          </a:ln>
                        </pic:spPr>
                      </pic:pic>
                    </a:graphicData>
                  </a:graphic>
                </wp:inline>
              </w:drawing>
            </w:r>
          </w:p>
        </w:tc>
        <w:tc>
          <w:tcPr>
            <w:tcW w:w="3827" w:type="dxa"/>
          </w:tcPr>
          <w:p w14:paraId="3CD27E11" w14:textId="77777777" w:rsidR="00FD00A1" w:rsidRDefault="00FD00A1" w:rsidP="00FD00A1">
            <w:pPr>
              <w:pStyle w:val="Pquestiontextpartsa"/>
            </w:pPr>
            <w:r w:rsidRPr="001B4349">
              <w:rPr>
                <w:rStyle w:val="Cquestionpartlabelbold"/>
              </w:rPr>
              <w:t>(c)</w:t>
            </w:r>
            <w:r w:rsidRPr="001B4349">
              <w:rPr>
                <w:rStyle w:val="Cquestionpartlabelbold"/>
              </w:rPr>
              <w:tab/>
            </w:r>
            <w:r w:rsidRPr="00262D0A">
              <w:t>tan(</w:t>
            </w:r>
            <w:r w:rsidRPr="00262D0A">
              <w:sym w:font="Symbol" w:char="F071"/>
            </w:r>
            <w:r w:rsidRPr="00262D0A">
              <w:t xml:space="preserve">) = </w:t>
            </w:r>
            <w:r w:rsidRPr="00262D0A">
              <w:rPr>
                <w:position w:val="-28"/>
              </w:rPr>
              <w:object w:dxaOrig="520" w:dyaOrig="660" w14:anchorId="217697DB">
                <v:shape id="_x0000_i1084" type="#_x0000_t75" style="width:25.25pt;height:33.65pt" o:ole="">
                  <v:imagedata r:id="rId149" o:title=""/>
                </v:shape>
                <o:OLEObject Type="Embed" ProgID="Equation.3" ShapeID="_x0000_i1084" DrawAspect="Content" ObjectID="_1538922444" r:id="rId150"/>
              </w:object>
            </w:r>
            <w:r>
              <w:br/>
            </w:r>
            <w:r w:rsidRPr="00262D0A">
              <w:sym w:font="Symbol" w:char="F071"/>
            </w:r>
            <w:r w:rsidRPr="00262D0A">
              <w:t xml:space="preserve"> = </w:t>
            </w:r>
            <w:r w:rsidRPr="00C71C36">
              <w:rPr>
                <w:position w:val="-26"/>
              </w:rPr>
              <w:object w:dxaOrig="1120" w:dyaOrig="640" w14:anchorId="5DAC7A08">
                <v:shape id="_x0000_i1085" type="#_x0000_t75" style="width:56.1pt;height:31.8pt" o:ole="">
                  <v:imagedata r:id="rId151" o:title=""/>
                </v:shape>
                <o:OLEObject Type="Embed" ProgID="Equation.3" ShapeID="_x0000_i1085" DrawAspect="Content" ObjectID="_1538922445" r:id="rId152"/>
              </w:object>
            </w:r>
            <w:r>
              <w:br/>
            </w:r>
            <w:r w:rsidRPr="00262D0A">
              <w:t>= 35.26</w:t>
            </w:r>
            <w:r w:rsidRPr="00262D0A">
              <w:sym w:font="Symbol" w:char="F0B0"/>
            </w:r>
          </w:p>
          <w:p w14:paraId="50C8252A" w14:textId="77777777" w:rsidR="00FD00A1" w:rsidRPr="00262D0A" w:rsidRDefault="00FD00A1" w:rsidP="007970A9">
            <w:pPr>
              <w:pStyle w:val="Pquestiontextpartsa"/>
            </w:pPr>
          </w:p>
        </w:tc>
      </w:tr>
    </w:tbl>
    <w:p w14:paraId="02976051" w14:textId="33395403" w:rsidR="00E35785" w:rsidRDefault="00E35785" w:rsidP="00E35785">
      <w:pPr>
        <w:pStyle w:val="Pquestionheadingsx"/>
      </w:pPr>
      <w:r>
        <w:t>Question 41</w:t>
      </w:r>
      <w:r>
        <w:tab/>
      </w:r>
      <w:r w:rsidRPr="00FA5C18">
        <w:rPr>
          <w:rStyle w:val="Cmarkslabel"/>
        </w:rPr>
        <w:t>6 marks</w:t>
      </w:r>
      <w:r w:rsidRPr="00FA5C18">
        <w:rPr>
          <w:rStyle w:val="Cmarkslabel"/>
        </w:rPr>
        <w:tab/>
      </w:r>
      <w:r>
        <w:t>[7.3]</w:t>
      </w:r>
      <w:r w:rsidR="00852AE6">
        <w:t xml:space="preserve"> </w:t>
      </w:r>
      <w:r w:rsidR="00852AE6">
        <w:rPr>
          <w:highlight w:val="lightGray"/>
        </w:rPr>
        <w:t>[10A]</w:t>
      </w:r>
    </w:p>
    <w:p w14:paraId="60E45365" w14:textId="36B15A2D" w:rsidR="00C625E5" w:rsidRPr="00262D0A" w:rsidRDefault="00B00903" w:rsidP="00C625E5">
      <w:pPr>
        <w:pStyle w:val="Pquestiontextpartsa"/>
      </w:pPr>
      <w:r>
        <w:rPr>
          <w:rStyle w:val="Cquestionpartlabelbold"/>
        </w:rPr>
        <w:t>(a</w:t>
      </w:r>
      <w:r w:rsidR="00C625E5" w:rsidRPr="001B4349">
        <w:rPr>
          <w:rStyle w:val="Cquestionpartlabelbold"/>
        </w:rPr>
        <w:t>)</w:t>
      </w:r>
      <w:r w:rsidR="00C625E5" w:rsidRPr="00262D0A">
        <w:tab/>
        <w:t>sin(</w:t>
      </w:r>
      <w:r w:rsidR="00C625E5" w:rsidRPr="00A202C4">
        <w:rPr>
          <w:rStyle w:val="Cmathsexpressions"/>
          <w:rFonts w:eastAsiaTheme="majorEastAsia"/>
        </w:rPr>
        <w:t>x</w:t>
      </w:r>
      <w:r w:rsidR="00C625E5" w:rsidRPr="00262D0A">
        <w:t xml:space="preserve">) = </w:t>
      </w:r>
      <w:r w:rsidR="00C625E5" w:rsidRPr="0006568B">
        <w:rPr>
          <w:position w:val="-22"/>
        </w:rPr>
        <w:object w:dxaOrig="300" w:dyaOrig="580" w14:anchorId="33A2E04B">
          <v:shape id="_x0000_i1086" type="#_x0000_t75" style="width:15.9pt;height:28.05pt" o:ole="">
            <v:imagedata r:id="rId153" o:title=""/>
          </v:shape>
          <o:OLEObject Type="Embed" ProgID="Equation.3" ShapeID="_x0000_i1086" DrawAspect="Content" ObjectID="_1538922446" r:id="rId154"/>
        </w:object>
      </w:r>
      <w:r w:rsidR="00C625E5" w:rsidRPr="00262D0A">
        <w:t>, the acute angle is 41.81</w:t>
      </w:r>
      <w:r w:rsidR="00C625E5" w:rsidRPr="00262D0A">
        <w:sym w:font="Symbol" w:char="F0B0"/>
      </w:r>
      <w:r w:rsidR="00F73885">
        <w:br/>
        <w:t>The</w:t>
      </w:r>
      <w:r w:rsidR="00C625E5" w:rsidRPr="00262D0A">
        <w:t xml:space="preserve"> angles </w:t>
      </w:r>
      <w:r w:rsidR="00F73885">
        <w:t xml:space="preserve">are in </w:t>
      </w:r>
      <w:r w:rsidR="00C625E5" w:rsidRPr="00262D0A">
        <w:t>quadrants</w:t>
      </w:r>
      <w:r w:rsidR="00F73885">
        <w:t xml:space="preserve"> 3 and 4</w:t>
      </w:r>
      <w:r w:rsidR="00C625E5" w:rsidRPr="00262D0A">
        <w:t>, where sine is negative.</w:t>
      </w:r>
      <w:r w:rsidR="00F73885">
        <w:br/>
      </w:r>
      <w:r w:rsidR="00C625E5" w:rsidRPr="00A202C4">
        <w:rPr>
          <w:rStyle w:val="Cmathsexpressions"/>
          <w:rFonts w:eastAsiaTheme="majorEastAsia"/>
        </w:rPr>
        <w:t>x</w:t>
      </w:r>
      <w:r w:rsidR="00C625E5" w:rsidRPr="00262D0A">
        <w:t xml:space="preserve"> = 221.81</w:t>
      </w:r>
      <w:r w:rsidR="00C625E5" w:rsidRPr="00262D0A">
        <w:sym w:font="Symbol" w:char="F0B0"/>
      </w:r>
      <w:r w:rsidR="00C625E5" w:rsidRPr="00262D0A">
        <w:t xml:space="preserve"> </w:t>
      </w:r>
      <w:r w:rsidR="00C625E5" w:rsidRPr="00262D0A">
        <w:sym w:font="Symbol" w:char="F0B1"/>
      </w:r>
      <w:r w:rsidR="00C625E5" w:rsidRPr="00262D0A">
        <w:t xml:space="preserve"> 2</w:t>
      </w:r>
      <w:r w:rsidR="00C625E5" w:rsidRPr="00A202C4">
        <w:rPr>
          <w:rStyle w:val="Cmathsexpressions"/>
          <w:rFonts w:eastAsiaTheme="majorEastAsia"/>
        </w:rPr>
        <w:t>n</w:t>
      </w:r>
      <w:r w:rsidR="00C625E5" w:rsidRPr="00262D0A">
        <w:sym w:font="Symbol" w:char="F070"/>
      </w:r>
      <w:r w:rsidR="00C625E5" w:rsidRPr="00262D0A">
        <w:t xml:space="preserve"> , </w:t>
      </w:r>
      <w:r w:rsidR="00C625E5" w:rsidRPr="00A202C4">
        <w:rPr>
          <w:rStyle w:val="Cmathsexpressions"/>
          <w:rFonts w:eastAsiaTheme="majorEastAsia"/>
        </w:rPr>
        <w:t>n</w:t>
      </w:r>
      <w:r w:rsidR="00F73885">
        <w:t xml:space="preserve"> = 0, 1, 2, ...</w:t>
      </w:r>
      <w:r w:rsidR="00F73885">
        <w:tab/>
        <w:t xml:space="preserve">or </w:t>
      </w:r>
      <w:r w:rsidR="00C625E5" w:rsidRPr="00262D0A">
        <w:t>318.19</w:t>
      </w:r>
      <w:r w:rsidR="00C625E5" w:rsidRPr="00262D0A">
        <w:sym w:font="Symbol" w:char="F0B0"/>
      </w:r>
      <w:r w:rsidR="00C625E5" w:rsidRPr="00262D0A">
        <w:t xml:space="preserve"> </w:t>
      </w:r>
      <w:r w:rsidR="00C625E5" w:rsidRPr="00262D0A">
        <w:sym w:font="Symbol" w:char="F0B1"/>
      </w:r>
      <w:r w:rsidR="00C625E5" w:rsidRPr="00262D0A">
        <w:t xml:space="preserve"> 2</w:t>
      </w:r>
      <w:r w:rsidR="00C625E5" w:rsidRPr="00A202C4">
        <w:rPr>
          <w:rStyle w:val="Cmathsexpressions"/>
          <w:rFonts w:eastAsiaTheme="majorEastAsia"/>
        </w:rPr>
        <w:t>n</w:t>
      </w:r>
      <w:r w:rsidR="00C625E5" w:rsidRPr="00262D0A">
        <w:sym w:font="Symbol" w:char="F070"/>
      </w:r>
      <w:r w:rsidR="00C625E5" w:rsidRPr="00262D0A">
        <w:t xml:space="preserve">, </w:t>
      </w:r>
      <w:r w:rsidR="00C625E5" w:rsidRPr="00A202C4">
        <w:rPr>
          <w:rStyle w:val="Cmathsexpressions"/>
          <w:rFonts w:eastAsiaTheme="majorEastAsia"/>
        </w:rPr>
        <w:t>n</w:t>
      </w:r>
      <w:r w:rsidR="00C625E5" w:rsidRPr="00262D0A">
        <w:t xml:space="preserve"> = 0, 1, 2, ...</w:t>
      </w:r>
    </w:p>
    <w:p w14:paraId="72AB81D8" w14:textId="2C54D157" w:rsidR="00C625E5" w:rsidRPr="00262D0A" w:rsidRDefault="00C625E5" w:rsidP="00C625E5">
      <w:pPr>
        <w:pStyle w:val="Pquestiontextpartsa"/>
      </w:pPr>
      <w:r w:rsidRPr="001B4349">
        <w:rPr>
          <w:rStyle w:val="Cquestionpartlabelbold"/>
        </w:rPr>
        <w:t>(b)</w:t>
      </w:r>
      <w:r w:rsidRPr="00262D0A">
        <w:tab/>
        <w:t>5tan(</w:t>
      </w:r>
      <w:r w:rsidRPr="00A202C4">
        <w:rPr>
          <w:rStyle w:val="Cmathsexpressions"/>
          <w:rFonts w:eastAsiaTheme="majorEastAsia"/>
        </w:rPr>
        <w:t>x</w:t>
      </w:r>
      <w:r w:rsidRPr="00262D0A">
        <w:t>) = 3</w:t>
      </w:r>
      <w:r w:rsidR="00EA0BB4">
        <w:br/>
      </w:r>
      <w:r w:rsidRPr="00A202C4">
        <w:rPr>
          <w:rStyle w:val="Cmathsexpressions"/>
          <w:rFonts w:eastAsiaTheme="majorEastAsia"/>
        </w:rPr>
        <w:t>x</w:t>
      </w:r>
      <w:r w:rsidRPr="00262D0A">
        <w:t xml:space="preserve"> = 30.96</w:t>
      </w:r>
      <w:r w:rsidRPr="00262D0A">
        <w:sym w:font="Symbol" w:char="F0B0"/>
      </w:r>
      <w:r w:rsidR="00F73885">
        <w:br/>
      </w:r>
      <w:r w:rsidRPr="00262D0A">
        <w:t xml:space="preserve">Also need </w:t>
      </w:r>
      <w:r w:rsidR="00F73885">
        <w:t>quadrant 3</w:t>
      </w:r>
      <w:r w:rsidRPr="00262D0A">
        <w:t xml:space="preserve"> angle, where tangent is positive</w:t>
      </w:r>
      <w:r w:rsidR="00F73885">
        <w:t>:</w:t>
      </w:r>
      <w:r w:rsidR="00F73885">
        <w:br/>
      </w:r>
      <w:r w:rsidRPr="00A202C4">
        <w:rPr>
          <w:rStyle w:val="Cmathsexpressions"/>
          <w:rFonts w:eastAsiaTheme="majorEastAsia"/>
        </w:rPr>
        <w:t>x</w:t>
      </w:r>
      <w:r w:rsidRPr="00262D0A">
        <w:t xml:space="preserve"> = 30.96</w:t>
      </w:r>
      <w:r w:rsidRPr="00262D0A">
        <w:sym w:font="Symbol" w:char="F0B0"/>
      </w:r>
      <w:r w:rsidRPr="00262D0A">
        <w:t xml:space="preserve"> or 210.96</w:t>
      </w:r>
      <w:r w:rsidRPr="00262D0A">
        <w:sym w:font="Symbol" w:char="F0B0"/>
      </w:r>
    </w:p>
    <w:p w14:paraId="519A4351" w14:textId="0480C6AA" w:rsidR="00C625E5" w:rsidRDefault="00C625E5" w:rsidP="00C625E5">
      <w:pPr>
        <w:pStyle w:val="Pquestiontextpartsa"/>
      </w:pPr>
      <w:r w:rsidRPr="001B4349">
        <w:rPr>
          <w:rStyle w:val="Cquestionpartlabelbold"/>
        </w:rPr>
        <w:t>(c)</w:t>
      </w:r>
      <w:r w:rsidRPr="00262D0A">
        <w:tab/>
        <w:t>cos(</w:t>
      </w:r>
      <w:r w:rsidRPr="00A202C4">
        <w:rPr>
          <w:rStyle w:val="Cmathsexpressions"/>
          <w:rFonts w:eastAsiaTheme="majorEastAsia"/>
        </w:rPr>
        <w:t>x</w:t>
      </w:r>
      <w:r w:rsidRPr="00262D0A">
        <w:t xml:space="preserve">) = </w:t>
      </w:r>
      <w:r w:rsidRPr="00262D0A">
        <w:rPr>
          <w:position w:val="-22"/>
        </w:rPr>
        <w:object w:dxaOrig="200" w:dyaOrig="600" w14:anchorId="6DB098DD">
          <v:shape id="_x0000_i1087" type="#_x0000_t75" style="width:9.35pt;height:28.05pt" o:ole="">
            <v:imagedata r:id="rId155" o:title=""/>
          </v:shape>
          <o:OLEObject Type="Embed" ProgID="Equation.3" ShapeID="_x0000_i1087" DrawAspect="Content" ObjectID="_1538922447" r:id="rId156"/>
        </w:object>
      </w:r>
      <w:r w:rsidR="00F73885">
        <w:t xml:space="preserve"> so </w:t>
      </w:r>
      <w:r w:rsidRPr="00A202C4">
        <w:rPr>
          <w:rStyle w:val="Cmathsexpressions"/>
          <w:rFonts w:eastAsiaTheme="majorEastAsia"/>
        </w:rPr>
        <w:t>x</w:t>
      </w:r>
      <w:r w:rsidRPr="00262D0A">
        <w:t xml:space="preserve"> = 60</w:t>
      </w:r>
      <w:r w:rsidRPr="00262D0A">
        <w:sym w:font="Symbol" w:char="F0B0"/>
      </w:r>
      <w:r w:rsidR="00F73885">
        <w:br/>
      </w:r>
      <w:r w:rsidRPr="00262D0A">
        <w:t>Cosine also positive in the 4th quadrant</w:t>
      </w:r>
      <w:r w:rsidR="00F73885">
        <w:t>:</w:t>
      </w:r>
      <w:r w:rsidR="00F73885">
        <w:br/>
      </w:r>
      <w:r w:rsidRPr="00A202C4">
        <w:rPr>
          <w:rStyle w:val="Cmathsexpressions"/>
          <w:rFonts w:eastAsiaTheme="majorEastAsia"/>
        </w:rPr>
        <w:t>x</w:t>
      </w:r>
      <w:r w:rsidRPr="00262D0A">
        <w:t xml:space="preserve"> = 60</w:t>
      </w:r>
      <w:r w:rsidRPr="00262D0A">
        <w:sym w:font="Symbol" w:char="F0B0"/>
      </w:r>
      <w:r w:rsidRPr="00262D0A">
        <w:t>, 300</w:t>
      </w:r>
      <w:r w:rsidRPr="00262D0A">
        <w:sym w:font="Symbol" w:char="F0B0"/>
      </w:r>
      <w:r w:rsidRPr="00262D0A">
        <w:t>, 420</w:t>
      </w:r>
      <w:r w:rsidRPr="00262D0A">
        <w:sym w:font="Symbol" w:char="F0B0"/>
      </w:r>
      <w:r w:rsidRPr="00262D0A">
        <w:t xml:space="preserve"> or 660</w:t>
      </w:r>
      <w:r w:rsidRPr="00262D0A">
        <w:sym w:font="Symbol" w:char="F0B0"/>
      </w:r>
    </w:p>
    <w:p w14:paraId="429C07F7" w14:textId="3958CEFB" w:rsidR="00E35785" w:rsidRDefault="00E35785" w:rsidP="00E35785">
      <w:pPr>
        <w:pStyle w:val="Pquestionheadingsx"/>
      </w:pPr>
      <w:r>
        <w:lastRenderedPageBreak/>
        <w:t>Question 42</w:t>
      </w:r>
      <w:r>
        <w:tab/>
      </w:r>
      <w:r>
        <w:rPr>
          <w:rStyle w:val="Cmarkslabel"/>
        </w:rPr>
        <w:t>6</w:t>
      </w:r>
      <w:r w:rsidRPr="00FA5C18">
        <w:rPr>
          <w:rStyle w:val="Cmarkslabel"/>
        </w:rPr>
        <w:t xml:space="preserve"> marks</w:t>
      </w:r>
      <w:r w:rsidRPr="00FA5C18">
        <w:rPr>
          <w:rStyle w:val="Cmarkslabel"/>
        </w:rPr>
        <w:tab/>
      </w:r>
      <w:r>
        <w:t>[7.4]</w:t>
      </w:r>
      <w:r w:rsidR="00852AE6">
        <w:t xml:space="preserve"> </w:t>
      </w:r>
      <w:r w:rsidR="00852AE6">
        <w:rPr>
          <w:highlight w:val="lightGray"/>
        </w:rPr>
        <w:t>[10A]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78"/>
      </w:tblGrid>
      <w:tr w:rsidR="00F73885" w14:paraId="7CC6E3DE" w14:textId="77777777" w:rsidTr="00852AE6">
        <w:tc>
          <w:tcPr>
            <w:tcW w:w="4644" w:type="dxa"/>
          </w:tcPr>
          <w:p w14:paraId="70F0E499" w14:textId="77777777" w:rsidR="00852AE6" w:rsidRDefault="00F73885" w:rsidP="00852AE6">
            <w:pPr>
              <w:pStyle w:val="Pquestiontextpartsa"/>
              <w:spacing w:after="0"/>
            </w:pPr>
            <w:r>
              <w:rPr>
                <w:rStyle w:val="Cquestionpartlabelbold"/>
              </w:rPr>
              <w:t>(a</w:t>
            </w:r>
            <w:r w:rsidRPr="001B4349">
              <w:rPr>
                <w:rStyle w:val="Cquestionpartlabelbold"/>
              </w:rPr>
              <w:t>)</w:t>
            </w:r>
            <w:r w:rsidRPr="00262D0A">
              <w:tab/>
            </w:r>
            <w:r w:rsidR="00C7678B" w:rsidRPr="007A0B8A">
              <w:rPr>
                <w:position w:val="-24"/>
              </w:rPr>
              <w:object w:dxaOrig="1760" w:dyaOrig="620" w14:anchorId="07956059">
                <v:shape id="_x0000_i1088" type="#_x0000_t75" style="width:87.9pt;height:31.8pt" o:ole="">
                  <v:imagedata r:id="rId157" o:title=""/>
                </v:shape>
                <o:OLEObject Type="Embed" ProgID="Equation.DSMT4" ShapeID="_x0000_i1088" DrawAspect="Content" ObjectID="_1538922448" r:id="rId158"/>
              </w:object>
            </w:r>
            <w:r>
              <w:br/>
            </w:r>
            <w:r w:rsidR="00C7678B" w:rsidRPr="007A0B8A">
              <w:rPr>
                <w:position w:val="-24"/>
              </w:rPr>
              <w:object w:dxaOrig="2200" w:dyaOrig="620" w14:anchorId="089DEBFC">
                <v:shape id="_x0000_i1089" type="#_x0000_t75" style="width:108.45pt;height:31.8pt" o:ole="">
                  <v:imagedata r:id="rId159" o:title=""/>
                </v:shape>
                <o:OLEObject Type="Embed" ProgID="Equation.DSMT4" ShapeID="_x0000_i1089" DrawAspect="Content" ObjectID="_1538922449" r:id="rId160"/>
              </w:object>
            </w:r>
            <w:r>
              <w:br/>
            </w:r>
            <w:r w:rsidR="00852AE6">
              <w:t xml:space="preserve">         </w:t>
            </w:r>
            <w:r w:rsidRPr="00262D0A">
              <w:sym w:font="Symbol" w:char="F061"/>
            </w:r>
            <w:r w:rsidRPr="00262D0A">
              <w:t xml:space="preserve"> = 17.5</w:t>
            </w:r>
            <w:r w:rsidRPr="00262D0A">
              <w:sym w:font="Symbol" w:char="F0B0"/>
            </w:r>
          </w:p>
          <w:p w14:paraId="015B8D53" w14:textId="77777777" w:rsidR="00852AE6" w:rsidRDefault="00852AE6" w:rsidP="00852AE6">
            <w:pPr>
              <w:pStyle w:val="Pquestiontextpartsa"/>
              <w:spacing w:after="0"/>
            </w:pPr>
            <w:r>
              <w:tab/>
            </w:r>
            <w:r w:rsidR="00F73885" w:rsidRPr="00262D0A">
              <w:sym w:font="Symbol" w:char="F071"/>
            </w:r>
            <w:r w:rsidR="00F73885" w:rsidRPr="00262D0A">
              <w:t xml:space="preserve"> = 180 </w:t>
            </w:r>
            <w:r w:rsidR="00F73885" w:rsidRPr="00262D0A">
              <w:sym w:font="Symbol" w:char="F02D"/>
            </w:r>
            <w:r w:rsidR="00F73885" w:rsidRPr="00262D0A">
              <w:t xml:space="preserve"> (37 + 17.5) = 125.5</w:t>
            </w:r>
            <w:r w:rsidR="00F73885" w:rsidRPr="00262D0A">
              <w:sym w:font="Symbol" w:char="F0B0"/>
            </w:r>
          </w:p>
          <w:p w14:paraId="4EEFB286" w14:textId="06AD5E1C" w:rsidR="00F73885" w:rsidRDefault="00852AE6" w:rsidP="00852AE6">
            <w:pPr>
              <w:pStyle w:val="Pquestiontextpartsa"/>
              <w:spacing w:after="0"/>
            </w:pPr>
            <w:r>
              <w:tab/>
            </w:r>
            <w:r w:rsidR="00943B2C" w:rsidRPr="00943B2C">
              <w:rPr>
                <w:position w:val="-28"/>
              </w:rPr>
              <w:object w:dxaOrig="2200" w:dyaOrig="660" w14:anchorId="27498620">
                <v:shape id="_x0000_i1090" type="#_x0000_t75" style="width:110.35pt;height:33.65pt" o:ole="">
                  <v:imagedata r:id="rId161" o:title=""/>
                </v:shape>
                <o:OLEObject Type="Embed" ProgID="Equation.DSMT4" ShapeID="_x0000_i1090" DrawAspect="Content" ObjectID="_1538922450" r:id="rId162"/>
              </w:object>
            </w:r>
            <w:r w:rsidR="00F73885">
              <w:br/>
            </w:r>
            <w:r w:rsidR="00F73885" w:rsidRPr="00A202C4">
              <w:rPr>
                <w:rStyle w:val="Cmathsexpressions"/>
                <w:rFonts w:eastAsiaTheme="majorEastAsia"/>
              </w:rPr>
              <w:t>a</w:t>
            </w:r>
            <w:r w:rsidR="00F73885" w:rsidRPr="00262D0A">
              <w:t xml:space="preserve"> = </w:t>
            </w:r>
            <w:r w:rsidR="00943B2C" w:rsidRPr="00943B2C">
              <w:rPr>
                <w:position w:val="-28"/>
              </w:rPr>
              <w:object w:dxaOrig="1740" w:dyaOrig="660" w14:anchorId="4AAB3066">
                <v:shape id="_x0000_i1091" type="#_x0000_t75" style="width:87.9pt;height:33.65pt" o:ole="">
                  <v:imagedata r:id="rId163" o:title=""/>
                </v:shape>
                <o:OLEObject Type="Embed" ProgID="Equation.DSMT4" ShapeID="_x0000_i1091" DrawAspect="Content" ObjectID="_1538922451" r:id="rId164"/>
              </w:object>
            </w:r>
            <w:r w:rsidR="00F73885">
              <w:br/>
            </w:r>
            <w:r w:rsidR="00C7678B" w:rsidRPr="00A202C4">
              <w:rPr>
                <w:rStyle w:val="Cmathsexpressions"/>
                <w:rFonts w:eastAsiaTheme="majorEastAsia"/>
              </w:rPr>
              <w:t>a</w:t>
            </w:r>
            <w:r w:rsidR="00F73885" w:rsidRPr="00262D0A">
              <w:t xml:space="preserve"> = 15.96 cm</w:t>
            </w:r>
          </w:p>
        </w:tc>
        <w:tc>
          <w:tcPr>
            <w:tcW w:w="4678" w:type="dxa"/>
          </w:tcPr>
          <w:p w14:paraId="69B4AF47" w14:textId="77777777" w:rsidR="00C7678B" w:rsidRDefault="00F73885" w:rsidP="00F73885">
            <w:pPr>
              <w:pStyle w:val="Pquestiontextpartsa"/>
            </w:pPr>
            <w:r w:rsidRPr="001B4349">
              <w:rPr>
                <w:rStyle w:val="Cquestionpartlabelbold"/>
              </w:rPr>
              <w:t>(b)</w:t>
            </w:r>
            <w:r w:rsidRPr="00262D0A">
              <w:tab/>
              <w:t>9</w:t>
            </w:r>
            <w:r w:rsidRPr="00A202C4">
              <w:rPr>
                <w:rStyle w:val="Csuperscript"/>
              </w:rPr>
              <w:t>2</w:t>
            </w:r>
            <w:r w:rsidRPr="00262D0A">
              <w:t xml:space="preserve"> = 7</w:t>
            </w:r>
            <w:r w:rsidRPr="00A202C4">
              <w:rPr>
                <w:rStyle w:val="Csuperscript"/>
              </w:rPr>
              <w:t>2</w:t>
            </w:r>
            <w:r w:rsidRPr="00262D0A">
              <w:t xml:space="preserve"> + 12</w:t>
            </w:r>
            <w:r w:rsidRPr="00A202C4">
              <w:rPr>
                <w:rStyle w:val="Csuperscript"/>
              </w:rPr>
              <w:t>2</w:t>
            </w:r>
            <w:r w:rsidRPr="00262D0A">
              <w:t xml:space="preserve"> </w:t>
            </w:r>
            <w:r w:rsidRPr="00262D0A">
              <w:sym w:font="Symbol" w:char="F02D"/>
            </w:r>
            <w:r w:rsidRPr="00262D0A">
              <w:t xml:space="preserve"> 2 </w:t>
            </w:r>
            <w:r w:rsidRPr="00262D0A">
              <w:sym w:font="Symbol" w:char="F0B4"/>
            </w:r>
            <w:r w:rsidRPr="00262D0A">
              <w:t xml:space="preserve"> 7 </w:t>
            </w:r>
            <w:r w:rsidRPr="00262D0A">
              <w:sym w:font="Symbol" w:char="F0B4"/>
            </w:r>
            <w:r w:rsidRPr="00262D0A">
              <w:t xml:space="preserve"> 12 </w:t>
            </w:r>
            <w:r w:rsidRPr="00262D0A">
              <w:sym w:font="Symbol" w:char="F0B4"/>
            </w:r>
            <w:r w:rsidRPr="00262D0A">
              <w:t xml:space="preserve"> cos</w:t>
            </w:r>
            <w:r>
              <w:t>(</w:t>
            </w:r>
            <w:r w:rsidRPr="00262D0A">
              <w:sym w:font="Symbol" w:char="F061"/>
            </w:r>
            <w:r>
              <w:t>)</w:t>
            </w:r>
            <w:r>
              <w:br/>
            </w:r>
            <w:r w:rsidRPr="00262D0A">
              <w:t>cos</w:t>
            </w:r>
            <w:r>
              <w:t>(</w:t>
            </w:r>
            <w:r w:rsidRPr="00262D0A">
              <w:sym w:font="Symbol" w:char="F061"/>
            </w:r>
            <w:r>
              <w:t>)</w:t>
            </w:r>
            <w:r w:rsidRPr="00262D0A">
              <w:t xml:space="preserve"> =</w:t>
            </w:r>
            <w:r w:rsidR="00C7678B" w:rsidRPr="00C7678B">
              <w:rPr>
                <w:position w:val="-24"/>
              </w:rPr>
              <w:object w:dxaOrig="240" w:dyaOrig="620" w14:anchorId="049A60C4">
                <v:shape id="_x0000_i1092" type="#_x0000_t75" style="width:12.15pt;height:30.85pt" o:ole="">
                  <v:imagedata r:id="rId165" o:title=""/>
                </v:shape>
                <o:OLEObject Type="Embed" ProgID="Equation.DSMT4" ShapeID="_x0000_i1092" DrawAspect="Content" ObjectID="_1538922452" r:id="rId166"/>
              </w:object>
            </w:r>
          </w:p>
          <w:p w14:paraId="762952A1" w14:textId="6273BA72" w:rsidR="00F73885" w:rsidRDefault="00F73885" w:rsidP="00F73885">
            <w:pPr>
              <w:pStyle w:val="Pquestiontextpartsa"/>
            </w:pPr>
            <w:r w:rsidRPr="00262D0A">
              <w:t xml:space="preserve"> </w:t>
            </w:r>
            <w:r w:rsidR="00C7678B">
              <w:t xml:space="preserve">              </w:t>
            </w:r>
            <w:r w:rsidR="00C7678B" w:rsidRPr="00262D0A">
              <w:sym w:font="Symbol" w:char="F061"/>
            </w:r>
            <w:r w:rsidR="00C7678B">
              <w:t xml:space="preserve"> = </w:t>
            </w:r>
            <w:r w:rsidRPr="00262D0A">
              <w:t>48.2</w:t>
            </w:r>
            <w:r w:rsidRPr="00262D0A">
              <w:sym w:font="Symbol" w:char="F0B0"/>
            </w:r>
          </w:p>
          <w:p w14:paraId="6C121017" w14:textId="4BE1E3D9" w:rsidR="00C7678B" w:rsidRDefault="00F73885" w:rsidP="00C7678B">
            <w:pPr>
              <w:pStyle w:val="Pquestiontextmainstem"/>
            </w:pPr>
            <w:r w:rsidRPr="00262D0A">
              <w:t>12</w:t>
            </w:r>
            <w:r w:rsidRPr="00A202C4">
              <w:rPr>
                <w:rStyle w:val="Csuperscript"/>
              </w:rPr>
              <w:t>2</w:t>
            </w:r>
            <w:r w:rsidRPr="00262D0A">
              <w:t xml:space="preserve"> = 7</w:t>
            </w:r>
            <w:r w:rsidRPr="00A202C4">
              <w:rPr>
                <w:rStyle w:val="Csuperscript"/>
              </w:rPr>
              <w:t>2</w:t>
            </w:r>
            <w:r w:rsidRPr="00262D0A">
              <w:t xml:space="preserve"> + 9</w:t>
            </w:r>
            <w:r w:rsidRPr="00A202C4">
              <w:rPr>
                <w:rStyle w:val="Csuperscript"/>
              </w:rPr>
              <w:t>2</w:t>
            </w:r>
            <w:r w:rsidRPr="00262D0A">
              <w:t xml:space="preserve"> </w:t>
            </w:r>
            <w:r w:rsidRPr="00262D0A">
              <w:sym w:font="Symbol" w:char="F02D"/>
            </w:r>
            <w:r w:rsidRPr="00262D0A">
              <w:t xml:space="preserve"> 2 </w:t>
            </w:r>
            <w:r w:rsidRPr="00262D0A">
              <w:sym w:font="Symbol" w:char="F0B4"/>
            </w:r>
            <w:r>
              <w:t xml:space="preserve"> </w:t>
            </w:r>
            <w:r w:rsidRPr="00262D0A">
              <w:t xml:space="preserve">7 </w:t>
            </w:r>
            <w:r w:rsidRPr="00262D0A">
              <w:sym w:font="Symbol" w:char="F0B4"/>
            </w:r>
            <w:r w:rsidRPr="00262D0A">
              <w:t xml:space="preserve"> 9 </w:t>
            </w:r>
            <w:r w:rsidRPr="00262D0A">
              <w:sym w:font="Symbol" w:char="F0B4"/>
            </w:r>
            <w:r w:rsidRPr="00262D0A">
              <w:t xml:space="preserve"> cos</w:t>
            </w:r>
            <w:r>
              <w:t>(</w:t>
            </w:r>
            <w:r w:rsidRPr="00262D0A">
              <w:sym w:font="Symbol" w:char="F062"/>
            </w:r>
            <w:r>
              <w:t>)</w:t>
            </w:r>
            <w:r>
              <w:br/>
            </w:r>
            <w:r w:rsidR="00C7678B" w:rsidRPr="00262D0A">
              <w:t>cos</w:t>
            </w:r>
            <w:r w:rsidR="00C7678B">
              <w:t>(</w:t>
            </w:r>
            <w:r w:rsidR="00C7678B" w:rsidRPr="00262D0A">
              <w:sym w:font="Symbol" w:char="F062"/>
            </w:r>
            <w:r w:rsidR="00C7678B">
              <w:t xml:space="preserve">) </w:t>
            </w:r>
            <w:r w:rsidR="00C7678B" w:rsidRPr="00262D0A">
              <w:t>=</w:t>
            </w:r>
            <w:r w:rsidR="00C7678B" w:rsidRPr="00C7678B">
              <w:rPr>
                <w:position w:val="-24"/>
              </w:rPr>
              <w:object w:dxaOrig="220" w:dyaOrig="620" w14:anchorId="1F62798B">
                <v:shape id="_x0000_i1093" type="#_x0000_t75" style="width:11.2pt;height:30.85pt" o:ole="">
                  <v:imagedata r:id="rId167" o:title=""/>
                </v:shape>
                <o:OLEObject Type="Embed" ProgID="Equation.DSMT4" ShapeID="_x0000_i1093" DrawAspect="Content" ObjectID="_1538922453" r:id="rId168"/>
              </w:object>
            </w:r>
          </w:p>
          <w:p w14:paraId="2A53DD94" w14:textId="33EEC902" w:rsidR="00F73885" w:rsidRDefault="00F73885" w:rsidP="00F73885">
            <w:pPr>
              <w:pStyle w:val="Pquestiontextpartsa"/>
            </w:pPr>
            <w:r w:rsidRPr="00262D0A">
              <w:sym w:font="Symbol" w:char="F062"/>
            </w:r>
            <w:r>
              <w:t xml:space="preserve"> </w:t>
            </w:r>
            <w:r w:rsidRPr="00262D0A">
              <w:t>= 96.4</w:t>
            </w:r>
            <w:r w:rsidRPr="00262D0A">
              <w:sym w:font="Symbol" w:char="F0B0"/>
            </w:r>
          </w:p>
          <w:p w14:paraId="7028D5B0" w14:textId="77777777" w:rsidR="00852AE6" w:rsidRDefault="00F73885" w:rsidP="00852AE6">
            <w:pPr>
              <w:pStyle w:val="Pquestiontextpartsa"/>
            </w:pPr>
            <w:r w:rsidRPr="00262D0A">
              <w:sym w:font="Symbol" w:char="F067"/>
            </w:r>
            <w:r w:rsidRPr="00262D0A">
              <w:t xml:space="preserve"> = 180 </w:t>
            </w:r>
            <w:r w:rsidRPr="00262D0A">
              <w:sym w:font="Symbol" w:char="F02D"/>
            </w:r>
            <w:r w:rsidRPr="00262D0A">
              <w:t xml:space="preserve"> (48.2 + 96.4) </w:t>
            </w:r>
          </w:p>
          <w:p w14:paraId="7B18AD8D" w14:textId="36EBE798" w:rsidR="00F73885" w:rsidRPr="00262D0A" w:rsidRDefault="00852AE6" w:rsidP="00852AE6">
            <w:pPr>
              <w:pStyle w:val="Pquestiontextpartsa"/>
            </w:pPr>
            <w:r w:rsidRPr="00262D0A">
              <w:sym w:font="Symbol" w:char="F067"/>
            </w:r>
            <w:r w:rsidRPr="00262D0A">
              <w:t xml:space="preserve"> </w:t>
            </w:r>
            <w:r w:rsidR="00F73885" w:rsidRPr="00262D0A">
              <w:t>= 35.4</w:t>
            </w:r>
            <w:r w:rsidR="00F73885" w:rsidRPr="00262D0A">
              <w:sym w:font="Symbol" w:char="F0B0"/>
            </w:r>
          </w:p>
        </w:tc>
      </w:tr>
    </w:tbl>
    <w:p w14:paraId="4D63365F" w14:textId="737C819F" w:rsidR="00E35785" w:rsidRDefault="00E35785" w:rsidP="00E35785">
      <w:pPr>
        <w:pStyle w:val="Pquestionheadingsx"/>
      </w:pPr>
      <w:r>
        <w:t>Question 43</w:t>
      </w:r>
      <w:r>
        <w:tab/>
      </w:r>
      <w:r>
        <w:rPr>
          <w:rStyle w:val="Cmarkslabel"/>
        </w:rPr>
        <w:t>3</w:t>
      </w:r>
      <w:r w:rsidRPr="00FA5C18">
        <w:rPr>
          <w:rStyle w:val="Cmarkslabel"/>
        </w:rPr>
        <w:t xml:space="preserve"> marks</w:t>
      </w:r>
      <w:r w:rsidRPr="00FA5C18">
        <w:rPr>
          <w:rStyle w:val="Cmarkslabel"/>
        </w:rPr>
        <w:tab/>
      </w:r>
      <w:r>
        <w:t>[7.6]</w:t>
      </w:r>
      <w:r w:rsidR="00852AE6">
        <w:t xml:space="preserve"> </w:t>
      </w:r>
      <w:r w:rsidR="00852AE6">
        <w:rPr>
          <w:highlight w:val="lightGray"/>
        </w:rPr>
        <w:t>[10A]</w:t>
      </w:r>
    </w:p>
    <w:p w14:paraId="4A88417C" w14:textId="77777777" w:rsidR="00C625E5" w:rsidRPr="00262D0A" w:rsidRDefault="00C625E5" w:rsidP="00C625E5">
      <w:pPr>
        <w:pStyle w:val="Pquestiontextmainstem"/>
      </w:pPr>
      <w:r w:rsidRPr="00262D0A">
        <w:t xml:space="preserve">A = </w:t>
      </w:r>
      <w:r w:rsidR="00C93BFC" w:rsidRPr="00C93BFC">
        <w:rPr>
          <w:position w:val="-24"/>
        </w:rPr>
        <w:object w:dxaOrig="1080" w:dyaOrig="640" w14:anchorId="557DB59A">
          <v:shape id="_x0000_i1094" type="#_x0000_t75" style="width:52.35pt;height:31.8pt" o:ole="">
            <v:imagedata r:id="rId169" o:title=""/>
          </v:shape>
          <o:OLEObject Type="Embed" ProgID="Equation.DSMT4" ShapeID="_x0000_i1094" DrawAspect="Content" ObjectID="_1538922454" r:id="rId170"/>
        </w:object>
      </w:r>
    </w:p>
    <w:p w14:paraId="68450DE8" w14:textId="0E5A5B25" w:rsidR="00C625E5" w:rsidRPr="00262D0A" w:rsidRDefault="00C625E5" w:rsidP="00C625E5">
      <w:pPr>
        <w:pStyle w:val="Pquestiontextmainstem"/>
      </w:pPr>
      <w:r w:rsidRPr="00262D0A">
        <w:t xml:space="preserve">    = </w:t>
      </w:r>
      <w:r w:rsidR="00EA0BB4" w:rsidRPr="00EA0BB4">
        <w:rPr>
          <w:position w:val="-24"/>
        </w:rPr>
        <w:object w:dxaOrig="240" w:dyaOrig="640" w14:anchorId="52ACA80A">
          <v:shape id="_x0000_i1095" type="#_x0000_t75" style="width:12.15pt;height:31.8pt" o:ole="">
            <v:imagedata r:id="rId171" o:title=""/>
          </v:shape>
          <o:OLEObject Type="Embed" ProgID="Equation.DSMT4" ShapeID="_x0000_i1095" DrawAspect="Content" ObjectID="_1538922455" r:id="rId172"/>
        </w:object>
      </w:r>
      <w:r w:rsidRPr="00262D0A">
        <w:sym w:font="Symbol" w:char="F0B4"/>
      </w:r>
      <w:r w:rsidRPr="00262D0A">
        <w:t xml:space="preserve"> 3 </w:t>
      </w:r>
      <w:r w:rsidRPr="00262D0A">
        <w:sym w:font="Symbol" w:char="F0B4"/>
      </w:r>
      <w:r w:rsidRPr="00262D0A">
        <w:t xml:space="preserve"> 7 </w:t>
      </w:r>
      <w:r w:rsidRPr="00262D0A">
        <w:sym w:font="Symbol" w:char="F0B4"/>
      </w:r>
      <w:r w:rsidRPr="00262D0A">
        <w:t xml:space="preserve"> sin</w:t>
      </w:r>
      <w:r w:rsidR="00C93BFC">
        <w:t>(</w:t>
      </w:r>
      <w:r w:rsidRPr="00262D0A">
        <w:t>56</w:t>
      </w:r>
      <w:r w:rsidR="00C93BFC" w:rsidRPr="00262D0A">
        <w:sym w:font="Symbol" w:char="F0B0"/>
      </w:r>
      <w:r w:rsidR="00C93BFC">
        <w:t>)</w:t>
      </w:r>
      <w:r w:rsidRPr="00262D0A">
        <w:t xml:space="preserve"> + </w:t>
      </w:r>
      <w:r w:rsidR="00C93BFC" w:rsidRPr="00C93BFC">
        <w:rPr>
          <w:position w:val="-24"/>
        </w:rPr>
        <w:object w:dxaOrig="240" w:dyaOrig="640" w14:anchorId="44B77255">
          <v:shape id="_x0000_i1096" type="#_x0000_t75" style="width:12.15pt;height:31.8pt" o:ole="">
            <v:imagedata r:id="rId173" o:title=""/>
          </v:shape>
          <o:OLEObject Type="Embed" ProgID="Equation.DSMT4" ShapeID="_x0000_i1096" DrawAspect="Content" ObjectID="_1538922456" r:id="rId174"/>
        </w:object>
      </w:r>
      <w:r w:rsidRPr="00262D0A">
        <w:sym w:font="Symbol" w:char="F0B4"/>
      </w:r>
      <w:r w:rsidRPr="00262D0A">
        <w:t xml:space="preserve"> 6 </w:t>
      </w:r>
      <w:r w:rsidRPr="00262D0A">
        <w:sym w:font="Symbol" w:char="F0B4"/>
      </w:r>
      <w:r w:rsidRPr="00262D0A">
        <w:t xml:space="preserve"> 7 </w:t>
      </w:r>
      <w:r w:rsidRPr="00262D0A">
        <w:sym w:font="Symbol" w:char="F0B4"/>
      </w:r>
      <w:r w:rsidR="00C93BFC">
        <w:t xml:space="preserve"> sin(56</w:t>
      </w:r>
      <w:r w:rsidR="00C93BFC" w:rsidRPr="00262D0A">
        <w:sym w:font="Symbol" w:char="F0B0"/>
      </w:r>
      <w:r w:rsidR="00C93BFC">
        <w:t>)</w:t>
      </w:r>
    </w:p>
    <w:p w14:paraId="3C3371A5" w14:textId="418033C1" w:rsidR="00C625E5" w:rsidRDefault="00C93BFC" w:rsidP="00C625E5">
      <w:pPr>
        <w:pStyle w:val="Pquestiontextmainstem"/>
      </w:pPr>
      <w:r>
        <w:t xml:space="preserve">    = 26.114 68</w:t>
      </w:r>
    </w:p>
    <w:p w14:paraId="1C9BA428" w14:textId="77777777" w:rsidR="00C625E5" w:rsidRDefault="00C625E5" w:rsidP="00C625E5">
      <w:pPr>
        <w:pStyle w:val="Pquestiontextmainstem"/>
      </w:pPr>
      <w:r w:rsidRPr="00262D0A">
        <w:t>The area is 26 cm</w:t>
      </w:r>
      <w:r w:rsidRPr="00E45FE3">
        <w:rPr>
          <w:rStyle w:val="Csuperscript"/>
        </w:rPr>
        <w:t>2</w:t>
      </w:r>
      <w:r>
        <w:t>.</w:t>
      </w:r>
    </w:p>
    <w:p w14:paraId="19F54483" w14:textId="42605574" w:rsidR="00C625E5" w:rsidRDefault="00C625E5" w:rsidP="00C625E5">
      <w:pPr>
        <w:pStyle w:val="Psectionresults"/>
      </w:pPr>
      <w:r>
        <w:t xml:space="preserve">Short answer total marks:  </w:t>
      </w:r>
      <w:r w:rsidR="002B248D">
        <w:t>1</w:t>
      </w:r>
      <w:r w:rsidR="00D008C9">
        <w:t>10</w:t>
      </w:r>
    </w:p>
    <w:p w14:paraId="4A1F7DC1" w14:textId="77777777" w:rsidR="003F06FD" w:rsidRDefault="003F06FD">
      <w:pPr>
        <w:rPr>
          <w:rFonts w:asciiTheme="minorHAnsi" w:hAnsiTheme="minorHAnsi"/>
          <w:i/>
          <w:sz w:val="28"/>
        </w:rPr>
      </w:pPr>
      <w:r>
        <w:br w:type="page"/>
      </w:r>
    </w:p>
    <w:p w14:paraId="71520EFB" w14:textId="0231C356" w:rsidR="00C625E5" w:rsidRDefault="00C625E5" w:rsidP="00C625E5">
      <w:pPr>
        <w:pStyle w:val="Psectionheading"/>
      </w:pPr>
      <w:r>
        <w:lastRenderedPageBreak/>
        <w:t>Extended answer section</w:t>
      </w:r>
    </w:p>
    <w:p w14:paraId="59133EB0" w14:textId="61C09B74" w:rsidR="008B57D7" w:rsidRPr="00C62CF4" w:rsidRDefault="008B57D7" w:rsidP="008B57D7">
      <w:pPr>
        <w:pStyle w:val="Pquestionheadingsx1stafterhead"/>
      </w:pPr>
      <w:r>
        <w:t>Question 44</w:t>
      </w:r>
      <w:r w:rsidRPr="00C62CF4">
        <w:tab/>
      </w:r>
      <w:r>
        <w:rPr>
          <w:rStyle w:val="Cmarkslabel"/>
        </w:rPr>
        <w:t>3</w:t>
      </w:r>
      <w:r w:rsidRPr="00C62CF4">
        <w:rPr>
          <w:rStyle w:val="Cmarkslabel"/>
        </w:rPr>
        <w:t xml:space="preserve"> marks</w:t>
      </w:r>
      <w:r w:rsidRPr="00C62CF4">
        <w:tab/>
        <w:t>[</w:t>
      </w:r>
      <w:r>
        <w:t>1.6</w:t>
      </w:r>
      <w:r w:rsidRPr="00C62CF4">
        <w:t>]</w:t>
      </w:r>
    </w:p>
    <w:p w14:paraId="3E13462B" w14:textId="77777777" w:rsidR="007F6376" w:rsidRDefault="008B57D7" w:rsidP="008B57D7">
      <w:pPr>
        <w:pStyle w:val="Pquestiontextpartsa"/>
      </w:pPr>
      <w:r w:rsidRPr="00E35785">
        <w:t xml:space="preserve">Let </w:t>
      </w:r>
      <w:r w:rsidRPr="00E35785">
        <w:rPr>
          <w:rStyle w:val="Cmathsexpressions"/>
          <w:rFonts w:eastAsiaTheme="majorEastAsia"/>
        </w:rPr>
        <w:t>x</w:t>
      </w:r>
      <w:r w:rsidRPr="00E35785">
        <w:t xml:space="preserve"> stand for the number of 60 cent stamps and </w:t>
      </w:r>
      <w:r w:rsidRPr="00E35785">
        <w:rPr>
          <w:rStyle w:val="Cmathsexpressions"/>
          <w:rFonts w:eastAsiaTheme="majorEastAsia"/>
        </w:rPr>
        <w:t>y</w:t>
      </w:r>
      <w:r w:rsidRPr="00E35785">
        <w:t xml:space="preserve"> for the number of $1.65 stamps.</w:t>
      </w:r>
      <w:r>
        <w:br/>
      </w:r>
      <w:r w:rsidRPr="00E35785">
        <w:t>0.6</w:t>
      </w:r>
      <w:r w:rsidRPr="00E35785">
        <w:rPr>
          <w:rStyle w:val="Cmathsexpressions"/>
          <w:rFonts w:eastAsiaTheme="majorEastAsia"/>
        </w:rPr>
        <w:t>x</w:t>
      </w:r>
      <w:r w:rsidRPr="00E35785">
        <w:t xml:space="preserve"> + 1.65</w:t>
      </w:r>
      <w:r w:rsidRPr="00E35785">
        <w:rPr>
          <w:rStyle w:val="Cmathsexpressions"/>
          <w:rFonts w:eastAsiaTheme="majorEastAsia"/>
        </w:rPr>
        <w:t>y</w:t>
      </w:r>
      <w:r w:rsidRPr="00E35785">
        <w:t xml:space="preserve"> = 53.25</w:t>
      </w:r>
      <w:r w:rsidRPr="00E35785">
        <w:tab/>
      </w:r>
      <w:r>
        <w:t>[1]</w:t>
      </w:r>
      <w:r>
        <w:br/>
      </w:r>
      <w:r w:rsidRPr="00E35785">
        <w:rPr>
          <w:rStyle w:val="Cmathsexpressions"/>
          <w:rFonts w:eastAsiaTheme="majorEastAsia"/>
        </w:rPr>
        <w:t>x</w:t>
      </w:r>
      <w:r w:rsidRPr="00E35785">
        <w:t xml:space="preserve"> +</w:t>
      </w:r>
      <w:r>
        <w:t xml:space="preserve"> </w:t>
      </w:r>
      <w:r w:rsidRPr="00E35785">
        <w:rPr>
          <w:rStyle w:val="Cmathsexpressions"/>
          <w:rFonts w:eastAsiaTheme="majorEastAsia"/>
        </w:rPr>
        <w:t>y</w:t>
      </w:r>
      <w:r w:rsidRPr="00E35785">
        <w:t xml:space="preserve"> = 45</w:t>
      </w:r>
      <w:r w:rsidRPr="00E35785">
        <w:tab/>
      </w:r>
      <w:r>
        <w:tab/>
      </w:r>
      <w:r w:rsidR="00C7678B">
        <w:t xml:space="preserve">             </w:t>
      </w:r>
      <w:r>
        <w:t>[2]</w:t>
      </w:r>
      <w:r>
        <w:br/>
      </w:r>
      <w:r w:rsidRPr="00E35785">
        <w:t>60</w:t>
      </w:r>
      <w:r w:rsidRPr="00E35785">
        <w:rPr>
          <w:rStyle w:val="Cmathsexpressions"/>
          <w:rFonts w:eastAsiaTheme="majorEastAsia"/>
        </w:rPr>
        <w:t>x</w:t>
      </w:r>
      <w:r w:rsidRPr="00E35785">
        <w:t xml:space="preserve"> + 165</w:t>
      </w:r>
      <w:r w:rsidRPr="00E35785">
        <w:rPr>
          <w:rStyle w:val="Cmathsexpressions"/>
          <w:rFonts w:eastAsiaTheme="majorEastAsia"/>
        </w:rPr>
        <w:t>y</w:t>
      </w:r>
      <w:r w:rsidRPr="00E35785">
        <w:t xml:space="preserve"> = 5325</w:t>
      </w:r>
      <w:r>
        <w:br/>
      </w:r>
      <w:r w:rsidRPr="00E35785">
        <w:t>-60</w:t>
      </w:r>
      <w:r w:rsidRPr="00E35785">
        <w:rPr>
          <w:rStyle w:val="Cmathsexpressions"/>
          <w:rFonts w:eastAsiaTheme="majorEastAsia"/>
        </w:rPr>
        <w:t>x</w:t>
      </w:r>
      <w:r w:rsidRPr="00E35785">
        <w:t xml:space="preserve"> + 60</w:t>
      </w:r>
      <w:r w:rsidRPr="00E35785">
        <w:rPr>
          <w:rStyle w:val="Cmathsexpressions"/>
          <w:rFonts w:eastAsiaTheme="majorEastAsia"/>
        </w:rPr>
        <w:t>y</w:t>
      </w:r>
      <w:r>
        <w:t xml:space="preserve"> = 2700</w:t>
      </w:r>
      <w:r>
        <w:br/>
      </w:r>
      <w:r w:rsidRPr="00E35785">
        <w:t>105</w:t>
      </w:r>
      <w:r w:rsidRPr="00E35785">
        <w:rPr>
          <w:rStyle w:val="Cmathsexpressions"/>
          <w:rFonts w:eastAsiaTheme="majorEastAsia"/>
        </w:rPr>
        <w:t>y</w:t>
      </w:r>
      <w:r w:rsidRPr="00E35785">
        <w:t xml:space="preserve"> = 2625</w:t>
      </w:r>
      <w:r>
        <w:br/>
      </w:r>
      <w:r w:rsidRPr="00E35785">
        <w:rPr>
          <w:rStyle w:val="Cmathsexpressions"/>
          <w:rFonts w:eastAsiaTheme="majorEastAsia"/>
        </w:rPr>
        <w:t>y</w:t>
      </w:r>
      <w:r w:rsidRPr="00E35785">
        <w:t xml:space="preserve"> = </w:t>
      </w:r>
      <w:r w:rsidRPr="00433134">
        <w:rPr>
          <w:position w:val="-24"/>
        </w:rPr>
        <w:object w:dxaOrig="580" w:dyaOrig="640" w14:anchorId="7EB8646F">
          <v:shape id="_x0000_i1097" type="#_x0000_t75" style="width:28.05pt;height:31.8pt" o:ole="">
            <v:imagedata r:id="rId175" o:title=""/>
          </v:shape>
          <o:OLEObject Type="Embed" ProgID="Equation.DSMT4" ShapeID="_x0000_i1097" DrawAspect="Content" ObjectID="_1538922457" r:id="rId176"/>
        </w:object>
      </w:r>
      <w:r w:rsidRPr="00E35785">
        <w:t xml:space="preserve"> = 25</w:t>
      </w:r>
    </w:p>
    <w:p w14:paraId="02F1FBB3" w14:textId="0477BE1C" w:rsidR="008B57D7" w:rsidRDefault="008B57D7" w:rsidP="008B57D7">
      <w:pPr>
        <w:pStyle w:val="Pquestiontextpartsa"/>
      </w:pPr>
      <w:r w:rsidRPr="00E35785">
        <w:t>Greg bought 25 $1.65 stamps and 20 $0.60 stamps.</w:t>
      </w:r>
    </w:p>
    <w:p w14:paraId="13DE7AA1" w14:textId="77777777" w:rsidR="008B57D7" w:rsidRDefault="008B57D7" w:rsidP="0026242D">
      <w:pPr>
        <w:pStyle w:val="Pquestionheadingsx1stafterhead"/>
      </w:pPr>
    </w:p>
    <w:p w14:paraId="6D6C4184" w14:textId="2D63FB07" w:rsidR="0026242D" w:rsidRPr="00C62CF4" w:rsidRDefault="0026242D" w:rsidP="0026242D">
      <w:pPr>
        <w:pStyle w:val="Pquestionheadingsx1stafterhead"/>
      </w:pPr>
      <w:r>
        <w:t>Question 4</w:t>
      </w:r>
      <w:r w:rsidR="008B57D7">
        <w:t>5</w:t>
      </w:r>
      <w:r w:rsidRPr="00C62CF4">
        <w:tab/>
      </w:r>
      <w:r w:rsidR="00C7678B">
        <w:rPr>
          <w:rStyle w:val="Cmarkslabel"/>
        </w:rPr>
        <w:t>9</w:t>
      </w:r>
      <w:r w:rsidRPr="00C62CF4">
        <w:rPr>
          <w:rStyle w:val="Cmarkslabel"/>
        </w:rPr>
        <w:t xml:space="preserve"> marks</w:t>
      </w:r>
      <w:r w:rsidRPr="00C62CF4">
        <w:tab/>
        <w:t>[</w:t>
      </w:r>
      <w:r>
        <w:t>3.1, 5.3</w:t>
      </w:r>
      <w:r w:rsidRPr="00C62CF4">
        <w:t>]</w:t>
      </w:r>
    </w:p>
    <w:p w14:paraId="0058E5AA" w14:textId="3C9AE9B0" w:rsidR="00C625E5" w:rsidRPr="001F5CC7" w:rsidRDefault="00C625E5" w:rsidP="00E35785">
      <w:pPr>
        <w:pStyle w:val="Pquestiontextpartsai"/>
        <w:rPr>
          <w:rStyle w:val="Cquestionpartlabelbold"/>
        </w:rPr>
      </w:pPr>
      <w:r w:rsidRPr="001F5CC7">
        <w:rPr>
          <w:rStyle w:val="Cquestionpartlabelbold"/>
        </w:rPr>
        <w:t>(</w:t>
      </w:r>
      <w:r w:rsidR="008B57D7">
        <w:rPr>
          <w:rStyle w:val="Cquestionpartlabelbold"/>
        </w:rPr>
        <w:t>a</w:t>
      </w:r>
      <w:r w:rsidRPr="001F5CC7">
        <w:rPr>
          <w:rStyle w:val="Cquestionpartlabelbold"/>
        </w:rPr>
        <w:t>)</w:t>
      </w:r>
      <w:r w:rsidRPr="001F5CC7">
        <w:rPr>
          <w:rStyle w:val="Cquestionpartlabelbold"/>
        </w:rPr>
        <w:tab/>
      </w:r>
    </w:p>
    <w:p w14:paraId="6D6F50E5" w14:textId="77777777" w:rsidR="00C625E5" w:rsidRPr="00E35785" w:rsidRDefault="00C625E5" w:rsidP="00C625E5">
      <w:pPr>
        <w:pStyle w:val="Pquestiontextpartsa"/>
      </w:pPr>
      <w:r w:rsidRPr="00E35785">
        <w:rPr>
          <w:noProof/>
        </w:rPr>
        <w:drawing>
          <wp:inline distT="0" distB="0" distL="0" distR="0" wp14:anchorId="18B7C1C2" wp14:editId="5C90FFF3">
            <wp:extent cx="1346200" cy="1066800"/>
            <wp:effectExtent l="0" t="0" r="0" b="0"/>
            <wp:docPr id="114" name="Picture 114" descr="PM10_PR_Sem1SA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PM10_PR_Sem1SA_08"/>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346200" cy="1066800"/>
                    </a:xfrm>
                    <a:prstGeom prst="rect">
                      <a:avLst/>
                    </a:prstGeom>
                    <a:noFill/>
                    <a:ln>
                      <a:noFill/>
                    </a:ln>
                  </pic:spPr>
                </pic:pic>
              </a:graphicData>
            </a:graphic>
          </wp:inline>
        </w:drawing>
      </w:r>
    </w:p>
    <w:p w14:paraId="627F4C7D" w14:textId="10BCDA4A" w:rsidR="00C625E5" w:rsidRPr="00E35785" w:rsidRDefault="00C625E5" w:rsidP="008B57D7">
      <w:pPr>
        <w:pStyle w:val="Pquestiontextpartsa"/>
      </w:pPr>
      <w:r w:rsidRPr="00E35785">
        <w:rPr>
          <w:rStyle w:val="Cquestionpartlabelbold"/>
        </w:rPr>
        <w:t>(</w:t>
      </w:r>
      <w:r w:rsidR="008B57D7">
        <w:rPr>
          <w:rStyle w:val="Cquestionpartlabelbold"/>
        </w:rPr>
        <w:t>b</w:t>
      </w:r>
      <w:r w:rsidRPr="00E35785">
        <w:rPr>
          <w:rStyle w:val="Cquestionpartlabelbold"/>
        </w:rPr>
        <w:t>)</w:t>
      </w:r>
      <w:r w:rsidRPr="00E35785">
        <w:tab/>
      </w:r>
      <w:r w:rsidRPr="00E35785">
        <w:rPr>
          <w:rStyle w:val="Cmathsexpressions"/>
          <w:rFonts w:eastAsiaTheme="majorEastAsia"/>
        </w:rPr>
        <w:t>V</w:t>
      </w:r>
      <w:r w:rsidRPr="00E35785">
        <w:t xml:space="preserve"> = </w:t>
      </w:r>
      <w:r w:rsidRPr="00E35785">
        <w:rPr>
          <w:rStyle w:val="Cmathsexpressions"/>
          <w:rFonts w:eastAsiaTheme="majorEastAsia"/>
        </w:rPr>
        <w:t>h</w:t>
      </w:r>
      <w:r w:rsidRPr="00E35785">
        <w:t>(</w:t>
      </w:r>
      <w:r w:rsidRPr="00E35785">
        <w:rPr>
          <w:rStyle w:val="Cmathsexpressions"/>
          <w:rFonts w:eastAsiaTheme="majorEastAsia"/>
        </w:rPr>
        <w:t>h</w:t>
      </w:r>
      <w:r w:rsidRPr="00E35785">
        <w:t xml:space="preserve"> + 3)(</w:t>
      </w:r>
      <w:r w:rsidRPr="00E35785">
        <w:rPr>
          <w:rStyle w:val="Cmathsexpressions"/>
          <w:rFonts w:eastAsiaTheme="majorEastAsia"/>
        </w:rPr>
        <w:t>h</w:t>
      </w:r>
      <w:r w:rsidRPr="00E35785">
        <w:t xml:space="preserve"> + 7) </w:t>
      </w:r>
    </w:p>
    <w:p w14:paraId="1D135B10" w14:textId="77777777" w:rsidR="00C7678B" w:rsidRDefault="00C625E5" w:rsidP="00C7678B">
      <w:pPr>
        <w:pStyle w:val="Pquestiontextpartsa"/>
      </w:pPr>
      <w:r w:rsidRPr="00E35785">
        <w:rPr>
          <w:rStyle w:val="Cquestionpartlabelbold"/>
        </w:rPr>
        <w:t>(</w:t>
      </w:r>
      <w:r w:rsidR="008B57D7">
        <w:rPr>
          <w:rStyle w:val="Cquestionpartlabelbold"/>
        </w:rPr>
        <w:t>c</w:t>
      </w:r>
      <w:r w:rsidRPr="00E35785">
        <w:rPr>
          <w:rStyle w:val="Cquestionpartlabelbold"/>
        </w:rPr>
        <w:t>)</w:t>
      </w:r>
      <w:r w:rsidRPr="00E35785">
        <w:tab/>
      </w:r>
      <w:r w:rsidRPr="00E35785">
        <w:rPr>
          <w:rStyle w:val="Cmathsexpressions"/>
          <w:rFonts w:eastAsiaTheme="majorEastAsia"/>
        </w:rPr>
        <w:t>V</w:t>
      </w:r>
      <w:r w:rsidR="00C7678B">
        <w:rPr>
          <w:rStyle w:val="Cmathsexpressions"/>
          <w:rFonts w:eastAsiaTheme="majorEastAsia"/>
        </w:rPr>
        <w:t xml:space="preserve"> </w:t>
      </w:r>
      <w:r w:rsidRPr="00E35785">
        <w:t xml:space="preserve">= </w:t>
      </w:r>
      <w:r w:rsidRPr="00E35785">
        <w:rPr>
          <w:rStyle w:val="Cmathsexpressions"/>
          <w:rFonts w:eastAsiaTheme="majorEastAsia"/>
        </w:rPr>
        <w:t>h</w:t>
      </w:r>
      <w:r w:rsidRPr="00E35785">
        <w:t>(</w:t>
      </w:r>
      <w:r w:rsidRPr="00E35785">
        <w:rPr>
          <w:rStyle w:val="Cmathsexpressions"/>
          <w:rFonts w:eastAsiaTheme="majorEastAsia"/>
        </w:rPr>
        <w:t>h</w:t>
      </w:r>
      <w:r w:rsidRPr="00E35785">
        <w:rPr>
          <w:rStyle w:val="Csuperscript"/>
        </w:rPr>
        <w:t>2</w:t>
      </w:r>
      <w:r w:rsidRPr="00E35785">
        <w:t xml:space="preserve"> + 10</w:t>
      </w:r>
      <w:r w:rsidRPr="00E35785">
        <w:rPr>
          <w:rStyle w:val="Cmathsexpressions"/>
          <w:rFonts w:eastAsiaTheme="majorEastAsia"/>
        </w:rPr>
        <w:t>h</w:t>
      </w:r>
      <w:r w:rsidRPr="00E35785">
        <w:t xml:space="preserve"> + 21)</w:t>
      </w:r>
    </w:p>
    <w:p w14:paraId="2D8515DA" w14:textId="46FD159E" w:rsidR="00C625E5" w:rsidRPr="00E35785" w:rsidRDefault="00C7678B" w:rsidP="00C7678B">
      <w:pPr>
        <w:pStyle w:val="Pquestiontextpartsa"/>
      </w:pPr>
      <w:r>
        <w:t xml:space="preserve">          </w:t>
      </w:r>
      <w:r w:rsidR="00C625E5" w:rsidRPr="00E35785">
        <w:t xml:space="preserve">= </w:t>
      </w:r>
      <w:r w:rsidR="00C625E5" w:rsidRPr="00E35785">
        <w:rPr>
          <w:rStyle w:val="Cmathsexpressions"/>
          <w:rFonts w:eastAsiaTheme="majorEastAsia"/>
        </w:rPr>
        <w:t>h</w:t>
      </w:r>
      <w:r w:rsidR="00C625E5" w:rsidRPr="00E35785">
        <w:rPr>
          <w:rStyle w:val="Csuperscript"/>
        </w:rPr>
        <w:t>3</w:t>
      </w:r>
      <w:r w:rsidR="00C625E5" w:rsidRPr="00E35785">
        <w:t xml:space="preserve"> + 10</w:t>
      </w:r>
      <w:r w:rsidR="00C625E5" w:rsidRPr="00E35785">
        <w:rPr>
          <w:rStyle w:val="Cmathsexpressions"/>
          <w:rFonts w:eastAsiaTheme="majorEastAsia"/>
        </w:rPr>
        <w:t>h</w:t>
      </w:r>
      <w:r w:rsidR="00C625E5" w:rsidRPr="00E35785">
        <w:rPr>
          <w:rStyle w:val="Csuperscript"/>
        </w:rPr>
        <w:t>2</w:t>
      </w:r>
      <w:r w:rsidR="00C625E5" w:rsidRPr="00E35785">
        <w:t xml:space="preserve"> + 21</w:t>
      </w:r>
      <w:r w:rsidR="00C625E5" w:rsidRPr="00E35785">
        <w:rPr>
          <w:rStyle w:val="Cmathsexpressions"/>
          <w:rFonts w:eastAsiaTheme="majorEastAsia"/>
        </w:rPr>
        <w:t>h</w:t>
      </w:r>
    </w:p>
    <w:p w14:paraId="65A40D02" w14:textId="10FAF857" w:rsidR="00C625E5" w:rsidRPr="00E35785" w:rsidRDefault="00C625E5" w:rsidP="008B57D7">
      <w:pPr>
        <w:pStyle w:val="Pquestiontextpartsa"/>
      </w:pPr>
      <w:r w:rsidRPr="00E35785">
        <w:rPr>
          <w:rStyle w:val="Cquestionpartlabelbold"/>
        </w:rPr>
        <w:t>(</w:t>
      </w:r>
      <w:r w:rsidR="008B57D7">
        <w:rPr>
          <w:rStyle w:val="Cquestionpartlabelbold"/>
        </w:rPr>
        <w:t>d</w:t>
      </w:r>
      <w:r w:rsidRPr="00E35785">
        <w:rPr>
          <w:rStyle w:val="Cquestionpartlabelbold"/>
        </w:rPr>
        <w:t>)</w:t>
      </w:r>
      <w:r w:rsidRPr="00E35785">
        <w:tab/>
      </w:r>
      <w:r w:rsidRPr="00E35785">
        <w:rPr>
          <w:rStyle w:val="Cmathsexpressions"/>
          <w:rFonts w:eastAsiaTheme="majorEastAsia"/>
        </w:rPr>
        <w:t>V</w:t>
      </w:r>
      <w:r w:rsidR="00C7678B">
        <w:rPr>
          <w:rStyle w:val="Cmathsexpressions"/>
          <w:rFonts w:eastAsiaTheme="majorEastAsia"/>
        </w:rPr>
        <w:t xml:space="preserve"> </w:t>
      </w:r>
      <w:r w:rsidRPr="00E35785">
        <w:t>= 15(15 + 3)(15 + 7)</w:t>
      </w:r>
    </w:p>
    <w:p w14:paraId="01A3E776" w14:textId="0715D3D0" w:rsidR="00C625E5" w:rsidRPr="00E35785" w:rsidRDefault="00C7678B" w:rsidP="00C625E5">
      <w:pPr>
        <w:pStyle w:val="Pquestiontextpartsi"/>
      </w:pPr>
      <w:r>
        <w:t xml:space="preserve">    </w:t>
      </w:r>
      <w:r w:rsidR="00C625E5" w:rsidRPr="00E35785">
        <w:t>= 5940 cm</w:t>
      </w:r>
      <w:r w:rsidR="00C625E5" w:rsidRPr="00E35785">
        <w:rPr>
          <w:rStyle w:val="Csuperscript"/>
        </w:rPr>
        <w:t>3</w:t>
      </w:r>
    </w:p>
    <w:p w14:paraId="07F35E0E" w14:textId="5D9E24AB" w:rsidR="00C625E5" w:rsidRPr="00E35785" w:rsidRDefault="00C625E5" w:rsidP="008B57D7">
      <w:pPr>
        <w:pStyle w:val="Pquestiontextpartsa"/>
      </w:pPr>
      <w:r w:rsidRPr="00E35785">
        <w:rPr>
          <w:rStyle w:val="Cquestionpartlabelbold"/>
        </w:rPr>
        <w:t>(</w:t>
      </w:r>
      <w:r w:rsidR="008B57D7">
        <w:rPr>
          <w:rStyle w:val="Cquestionpartlabelbold"/>
        </w:rPr>
        <w:t>e</w:t>
      </w:r>
      <w:r w:rsidRPr="00E35785">
        <w:rPr>
          <w:rStyle w:val="Cquestionpartlabelbold"/>
        </w:rPr>
        <w:t>)</w:t>
      </w:r>
      <w:r w:rsidRPr="00E35785">
        <w:tab/>
      </w:r>
      <w:r w:rsidRPr="00E35785">
        <w:rPr>
          <w:rStyle w:val="Cmathsexpressions"/>
          <w:rFonts w:eastAsiaTheme="majorEastAsia"/>
        </w:rPr>
        <w:t>V</w:t>
      </w:r>
      <w:r w:rsidR="00C7678B">
        <w:rPr>
          <w:rStyle w:val="Cmathsexpressions"/>
          <w:rFonts w:eastAsiaTheme="majorEastAsia"/>
        </w:rPr>
        <w:t xml:space="preserve"> </w:t>
      </w:r>
      <w:r w:rsidRPr="00E35785">
        <w:t>= 22</w:t>
      </w:r>
      <w:r w:rsidRPr="00E35785">
        <w:rPr>
          <w:rStyle w:val="Csuperscript"/>
        </w:rPr>
        <w:t>3</w:t>
      </w:r>
      <w:r w:rsidRPr="00E35785">
        <w:t xml:space="preserve"> + 10 </w:t>
      </w:r>
      <w:r w:rsidRPr="00E35785">
        <w:sym w:font="Symbol" w:char="F0B4"/>
      </w:r>
      <w:r w:rsidRPr="00E35785">
        <w:t xml:space="preserve"> 22</w:t>
      </w:r>
      <w:r w:rsidRPr="00E35785">
        <w:rPr>
          <w:rStyle w:val="Csuperscript"/>
        </w:rPr>
        <w:t>2</w:t>
      </w:r>
      <w:r w:rsidRPr="00E35785">
        <w:t xml:space="preserve"> + 21 </w:t>
      </w:r>
      <w:r w:rsidRPr="00E35785">
        <w:sym w:font="Symbol" w:char="F0B4"/>
      </w:r>
      <w:r w:rsidRPr="00E35785">
        <w:t xml:space="preserve"> 22</w:t>
      </w:r>
    </w:p>
    <w:p w14:paraId="2FF48817" w14:textId="48B04D76" w:rsidR="00C625E5" w:rsidRPr="00E35785" w:rsidRDefault="00C7678B" w:rsidP="00C625E5">
      <w:pPr>
        <w:pStyle w:val="Pquestiontextpartsi"/>
      </w:pPr>
      <w:r>
        <w:t xml:space="preserve">   </w:t>
      </w:r>
      <w:r w:rsidR="00C625E5" w:rsidRPr="00E35785">
        <w:t>= 15 950 cm</w:t>
      </w:r>
      <w:r w:rsidR="00C625E5" w:rsidRPr="00E35785">
        <w:rPr>
          <w:rStyle w:val="Csuperscript"/>
        </w:rPr>
        <w:t>3</w:t>
      </w:r>
    </w:p>
    <w:p w14:paraId="28DB3EF4" w14:textId="517FDDA1" w:rsidR="0026242D" w:rsidRPr="00C62CF4" w:rsidRDefault="0026242D" w:rsidP="00202BC3">
      <w:pPr>
        <w:pStyle w:val="Pquestionheadingsx"/>
      </w:pPr>
      <w:r>
        <w:t>Question 4</w:t>
      </w:r>
      <w:r w:rsidR="008B57D7">
        <w:t>6</w:t>
      </w:r>
      <w:r w:rsidRPr="00C62CF4">
        <w:tab/>
      </w:r>
      <w:r>
        <w:rPr>
          <w:rStyle w:val="Cmarkslabel"/>
        </w:rPr>
        <w:t>10</w:t>
      </w:r>
      <w:r w:rsidRPr="00C62CF4">
        <w:rPr>
          <w:rStyle w:val="Cmarkslabel"/>
        </w:rPr>
        <w:t xml:space="preserve"> marks</w:t>
      </w:r>
      <w:r w:rsidRPr="00C62CF4">
        <w:tab/>
        <w:t>[</w:t>
      </w:r>
      <w:r w:rsidR="00202BC3">
        <w:t xml:space="preserve">5.2, </w:t>
      </w:r>
      <w:r>
        <w:t>5.3</w:t>
      </w:r>
      <w:r w:rsidRPr="00C62CF4">
        <w:t>]</w:t>
      </w:r>
    </w:p>
    <w:p w14:paraId="2615DAC5" w14:textId="316642CE" w:rsidR="00C625E5" w:rsidRPr="00C7678B" w:rsidRDefault="00B00903" w:rsidP="00202BC3">
      <w:pPr>
        <w:pStyle w:val="Pquestiontextpartsa"/>
        <w:keepNext/>
        <w:rPr>
          <w:rStyle w:val="Cquestionpartlabelbold"/>
        </w:rPr>
      </w:pPr>
      <w:r w:rsidRPr="00C7678B">
        <w:rPr>
          <w:rStyle w:val="Cquestionpartlabelbold"/>
        </w:rPr>
        <w:t>(a</w:t>
      </w:r>
      <w:r w:rsidR="00C625E5" w:rsidRPr="00C7678B">
        <w:rPr>
          <w:rStyle w:val="Cquestionpartlabelbold"/>
        </w:rPr>
        <w:t>)</w:t>
      </w:r>
      <w:r w:rsidR="00C625E5" w:rsidRPr="00202BC3">
        <w:tab/>
      </w:r>
      <w:r w:rsidR="00202BC3" w:rsidRPr="00202BC3">
        <w:t>Several dimensions possible, for example:</w:t>
      </w:r>
    </w:p>
    <w:p w14:paraId="2F76760F" w14:textId="77777777" w:rsidR="00C625E5" w:rsidRPr="00E84CD5" w:rsidRDefault="00C625E5" w:rsidP="00202BC3">
      <w:pPr>
        <w:pStyle w:val="Pquestiontextpartsa"/>
        <w:keepNext/>
      </w:pPr>
      <w:r>
        <w:rPr>
          <w:noProof/>
        </w:rPr>
        <w:drawing>
          <wp:inline distT="0" distB="0" distL="0" distR="0" wp14:anchorId="41B7EA43" wp14:editId="47A2F623">
            <wp:extent cx="1155700" cy="1003300"/>
            <wp:effectExtent l="0" t="0" r="12700" b="12700"/>
            <wp:docPr id="125" name="Picture 125" descr="PM10_PR_Sem1S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PM10_PR_Sem1S_05"/>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155700" cy="1003300"/>
                    </a:xfrm>
                    <a:prstGeom prst="rect">
                      <a:avLst/>
                    </a:prstGeom>
                    <a:noFill/>
                    <a:ln>
                      <a:noFill/>
                    </a:ln>
                  </pic:spPr>
                </pic:pic>
              </a:graphicData>
            </a:graphic>
          </wp:inline>
        </w:drawing>
      </w:r>
    </w:p>
    <w:p w14:paraId="6D798570" w14:textId="7BE636A7" w:rsidR="00C625E5" w:rsidRDefault="00C625E5" w:rsidP="00C625E5">
      <w:pPr>
        <w:pStyle w:val="Pquestiontextpartsa"/>
      </w:pPr>
      <w:r w:rsidRPr="00F73885">
        <w:rPr>
          <w:rStyle w:val="Cquestionpartlabelbold"/>
        </w:rPr>
        <w:t>(b</w:t>
      </w:r>
      <w:r w:rsidR="00F73885" w:rsidRPr="00F73885">
        <w:rPr>
          <w:rStyle w:val="Cquestionpartlabelbold"/>
        </w:rPr>
        <w:t>)</w:t>
      </w:r>
      <w:r w:rsidR="00F73885" w:rsidRPr="00F73885">
        <w:rPr>
          <w:rStyle w:val="Cquestionpartlabelbold"/>
        </w:rPr>
        <w:tab/>
      </w:r>
      <w:r w:rsidRPr="00E84CD5">
        <w:t>There are six sets of whole numbers:</w:t>
      </w:r>
      <w:r w:rsidR="005F1CE1">
        <w:br/>
      </w:r>
      <w:r w:rsidRPr="00E84CD5">
        <w:t xml:space="preserve">1 </w:t>
      </w:r>
      <w:r w:rsidRPr="00E84CD5">
        <w:sym w:font="Symbol" w:char="F0B4"/>
      </w:r>
      <w:r w:rsidRPr="00E84CD5">
        <w:t xml:space="preserve"> 1 </w:t>
      </w:r>
      <w:r w:rsidRPr="00E84CD5">
        <w:sym w:font="Symbol" w:char="F0B4"/>
      </w:r>
      <w:r w:rsidRPr="00E84CD5">
        <w:t xml:space="preserve"> 24 = 24</w:t>
      </w:r>
      <w:r w:rsidRPr="00E84CD5">
        <w:tab/>
      </w:r>
      <w:r w:rsidRPr="00E84CD5">
        <w:tab/>
        <w:t xml:space="preserve">1 </w:t>
      </w:r>
      <w:r w:rsidRPr="00E84CD5">
        <w:sym w:font="Symbol" w:char="F0B4"/>
      </w:r>
      <w:r w:rsidRPr="00E84CD5">
        <w:t xml:space="preserve"> 2 </w:t>
      </w:r>
      <w:r w:rsidRPr="00E84CD5">
        <w:sym w:font="Symbol" w:char="F0B4"/>
      </w:r>
      <w:r w:rsidRPr="00E84CD5">
        <w:t xml:space="preserve"> 12 = 24</w:t>
      </w:r>
      <w:r w:rsidRPr="00E84CD5">
        <w:tab/>
      </w:r>
      <w:r w:rsidRPr="00E84CD5">
        <w:tab/>
      </w:r>
      <w:r w:rsidR="005F1CE1">
        <w:tab/>
      </w:r>
      <w:r w:rsidRPr="00E84CD5">
        <w:t xml:space="preserve">2 </w:t>
      </w:r>
      <w:r w:rsidRPr="00E84CD5">
        <w:sym w:font="Symbol" w:char="F0B4"/>
      </w:r>
      <w:r w:rsidRPr="00E84CD5">
        <w:t xml:space="preserve"> 3 </w:t>
      </w:r>
      <w:r w:rsidRPr="00E84CD5">
        <w:sym w:font="Symbol" w:char="F0B4"/>
      </w:r>
      <w:r w:rsidR="005F1CE1">
        <w:t xml:space="preserve"> 4 = 24</w:t>
      </w:r>
      <w:r>
        <w:br/>
      </w:r>
      <w:r w:rsidRPr="00E84CD5">
        <w:t xml:space="preserve">1 </w:t>
      </w:r>
      <w:r w:rsidRPr="00E84CD5">
        <w:sym w:font="Symbol" w:char="F0B4"/>
      </w:r>
      <w:r w:rsidRPr="00E84CD5">
        <w:t xml:space="preserve"> 3 </w:t>
      </w:r>
      <w:r w:rsidRPr="00E84CD5">
        <w:sym w:font="Symbol" w:char="F0B4"/>
      </w:r>
      <w:r w:rsidRPr="00E84CD5">
        <w:t xml:space="preserve"> 8 = 24</w:t>
      </w:r>
      <w:r>
        <w:tab/>
      </w:r>
      <w:r>
        <w:tab/>
      </w:r>
      <w:r w:rsidRPr="00E84CD5">
        <w:t xml:space="preserve">2 </w:t>
      </w:r>
      <w:r w:rsidRPr="00E84CD5">
        <w:sym w:font="Symbol" w:char="F0B4"/>
      </w:r>
      <w:r w:rsidRPr="00E84CD5">
        <w:t xml:space="preserve"> 2 </w:t>
      </w:r>
      <w:r w:rsidRPr="00E84CD5">
        <w:sym w:font="Symbol" w:char="F0B4"/>
      </w:r>
      <w:r w:rsidRPr="00E84CD5">
        <w:t xml:space="preserve"> 6 = 24</w:t>
      </w:r>
      <w:r w:rsidRPr="00E84CD5">
        <w:tab/>
      </w:r>
      <w:r w:rsidRPr="00E84CD5">
        <w:tab/>
      </w:r>
      <w:r w:rsidR="005F1CE1">
        <w:tab/>
      </w:r>
      <w:r w:rsidRPr="00E84CD5">
        <w:t xml:space="preserve">1 </w:t>
      </w:r>
      <w:r w:rsidRPr="00E84CD5">
        <w:sym w:font="Symbol" w:char="F0B4"/>
      </w:r>
      <w:r w:rsidRPr="00E84CD5">
        <w:t xml:space="preserve"> 4 </w:t>
      </w:r>
      <w:r w:rsidRPr="00E84CD5">
        <w:sym w:font="Symbol" w:char="F0B4"/>
      </w:r>
      <w:r w:rsidRPr="00E84CD5">
        <w:t xml:space="preserve"> 6 = 24</w:t>
      </w:r>
    </w:p>
    <w:p w14:paraId="071CBF53" w14:textId="6758D0D2" w:rsidR="003F06FD" w:rsidRPr="003F06FD" w:rsidRDefault="003F06FD" w:rsidP="003F06FD">
      <w:pPr>
        <w:pStyle w:val="Pquestiontextpartsa"/>
        <w:keepNext/>
        <w:rPr>
          <w:b/>
        </w:rPr>
      </w:pPr>
      <w:r w:rsidRPr="00F73885">
        <w:rPr>
          <w:rStyle w:val="Cquestionpartlabelbold"/>
        </w:rPr>
        <w:lastRenderedPageBreak/>
        <w:t>(c)</w:t>
      </w:r>
      <w:r w:rsidRPr="00F73885">
        <w:rPr>
          <w:rStyle w:val="Cquestionpartlabelbold"/>
        </w:rPr>
        <w:tab/>
      </w:r>
      <w:r w:rsidRPr="00202BC3">
        <w:t>Any three of the following:</w:t>
      </w:r>
    </w:p>
    <w:tbl>
      <w:tblPr>
        <w:tblStyle w:val="TableGrid"/>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5726"/>
      </w:tblGrid>
      <w:tr w:rsidR="005F1CE1" w14:paraId="1F9AA420" w14:textId="77777777" w:rsidTr="003F06FD">
        <w:tc>
          <w:tcPr>
            <w:tcW w:w="3596" w:type="dxa"/>
          </w:tcPr>
          <w:p w14:paraId="23ECEB02" w14:textId="6A06C045" w:rsidR="005F1CE1" w:rsidRDefault="005F1CE1" w:rsidP="003F06FD">
            <w:pPr>
              <w:pStyle w:val="Pquestiontextmainstem"/>
              <w:keepNext/>
            </w:pPr>
            <w:r w:rsidRPr="00E84CD5">
              <w:t xml:space="preserve">1 </w:t>
            </w:r>
            <w:r w:rsidRPr="00E84CD5">
              <w:sym w:font="Symbol" w:char="F0B4"/>
            </w:r>
            <w:r w:rsidRPr="00E84CD5">
              <w:t xml:space="preserve"> 1 </w:t>
            </w:r>
            <w:r w:rsidRPr="00E84CD5">
              <w:sym w:font="Symbol" w:char="F0B4"/>
            </w:r>
            <w:r>
              <w:t xml:space="preserve"> 24 = 24:</w:t>
            </w:r>
            <w:r>
              <w:br/>
            </w:r>
            <w:r w:rsidRPr="00E84CD5">
              <w:t xml:space="preserve">2(1 </w:t>
            </w:r>
            <w:r w:rsidRPr="00E84CD5">
              <w:sym w:font="Symbol" w:char="F0B4"/>
            </w:r>
            <w:r w:rsidRPr="00E84CD5">
              <w:t xml:space="preserve"> 1 + 1 </w:t>
            </w:r>
            <w:r w:rsidRPr="00E84CD5">
              <w:sym w:font="Symbol" w:char="F0B4"/>
            </w:r>
            <w:r w:rsidRPr="00E84CD5">
              <w:t xml:space="preserve"> 24 + 1 </w:t>
            </w:r>
            <w:r w:rsidRPr="00E84CD5">
              <w:sym w:font="Symbol" w:char="F0B4"/>
            </w:r>
            <w:r w:rsidRPr="00E84CD5">
              <w:t xml:space="preserve"> 24)</w:t>
            </w:r>
            <w:r>
              <w:br/>
            </w:r>
            <w:r w:rsidRPr="00E84CD5">
              <w:t>= 2(1 + 24 + 24)</w:t>
            </w:r>
            <w:r>
              <w:br/>
            </w:r>
            <w:r w:rsidRPr="00E84CD5">
              <w:t>= 98 cm</w:t>
            </w:r>
            <w:r w:rsidRPr="00A202C4">
              <w:rPr>
                <w:rStyle w:val="Csuperscript"/>
              </w:rPr>
              <w:t>2</w:t>
            </w:r>
          </w:p>
        </w:tc>
        <w:tc>
          <w:tcPr>
            <w:tcW w:w="5726" w:type="dxa"/>
          </w:tcPr>
          <w:p w14:paraId="3CEB07E5" w14:textId="04D779DE" w:rsidR="005F1CE1" w:rsidRPr="00262D0A" w:rsidRDefault="005F1CE1" w:rsidP="003F06FD">
            <w:pPr>
              <w:pStyle w:val="Pquestiontextmainstem"/>
              <w:keepNext/>
            </w:pPr>
            <w:r w:rsidRPr="00E84CD5">
              <w:t xml:space="preserve">1 </w:t>
            </w:r>
            <w:r w:rsidRPr="00E84CD5">
              <w:sym w:font="Symbol" w:char="F0B4"/>
            </w:r>
            <w:r w:rsidRPr="00E84CD5">
              <w:t xml:space="preserve"> 2 </w:t>
            </w:r>
            <w:r w:rsidRPr="00E84CD5">
              <w:sym w:font="Symbol" w:char="F0B4"/>
            </w:r>
            <w:r>
              <w:t xml:space="preserve"> 12 = 24:</w:t>
            </w:r>
            <w:r>
              <w:br/>
            </w:r>
            <w:r w:rsidRPr="00E84CD5">
              <w:t xml:space="preserve">2(1 </w:t>
            </w:r>
            <w:r w:rsidRPr="00E84CD5">
              <w:sym w:font="Symbol" w:char="F0B4"/>
            </w:r>
            <w:r w:rsidRPr="00E84CD5">
              <w:t xml:space="preserve"> 2 + 1 </w:t>
            </w:r>
            <w:r w:rsidRPr="00E84CD5">
              <w:sym w:font="Symbol" w:char="F0B4"/>
            </w:r>
            <w:r w:rsidRPr="00E84CD5">
              <w:t xml:space="preserve"> 12 + 2 </w:t>
            </w:r>
            <w:r w:rsidRPr="00E84CD5">
              <w:sym w:font="Symbol" w:char="F0B4"/>
            </w:r>
            <w:r w:rsidRPr="00E84CD5">
              <w:t xml:space="preserve"> 12)</w:t>
            </w:r>
            <w:r>
              <w:br/>
            </w:r>
            <w:r w:rsidRPr="00E84CD5">
              <w:t>= 2(2 + 12 + 24)</w:t>
            </w:r>
            <w:r>
              <w:br/>
            </w:r>
            <w:r w:rsidRPr="00E84CD5">
              <w:t xml:space="preserve">= </w:t>
            </w:r>
            <w:r>
              <w:t>76</w:t>
            </w:r>
            <w:r w:rsidRPr="00E84CD5">
              <w:t xml:space="preserve"> cm</w:t>
            </w:r>
            <w:r w:rsidRPr="00A202C4">
              <w:rPr>
                <w:rStyle w:val="Csuperscript"/>
              </w:rPr>
              <w:t>2</w:t>
            </w:r>
          </w:p>
        </w:tc>
      </w:tr>
      <w:tr w:rsidR="005F1CE1" w14:paraId="7F9DEA1C" w14:textId="77777777" w:rsidTr="003F06FD">
        <w:tc>
          <w:tcPr>
            <w:tcW w:w="3596" w:type="dxa"/>
          </w:tcPr>
          <w:p w14:paraId="01B7120B" w14:textId="73B651B6" w:rsidR="005F1CE1" w:rsidRDefault="005F1CE1" w:rsidP="003F06FD">
            <w:pPr>
              <w:pStyle w:val="Pquestiontextmainstem"/>
              <w:keepNext/>
            </w:pPr>
            <w:r w:rsidRPr="00E84CD5">
              <w:t xml:space="preserve">2 </w:t>
            </w:r>
            <w:r w:rsidRPr="00E84CD5">
              <w:sym w:font="Symbol" w:char="F0B4"/>
            </w:r>
            <w:r w:rsidRPr="00E84CD5">
              <w:t xml:space="preserve"> 3 </w:t>
            </w:r>
            <w:r w:rsidRPr="00E84CD5">
              <w:sym w:font="Symbol" w:char="F0B4"/>
            </w:r>
            <w:r>
              <w:t xml:space="preserve"> 4 = 24:</w:t>
            </w:r>
            <w:r>
              <w:br/>
            </w:r>
            <w:r w:rsidRPr="00E84CD5">
              <w:t xml:space="preserve">2(2 </w:t>
            </w:r>
            <w:r w:rsidRPr="00E84CD5">
              <w:sym w:font="Symbol" w:char="F0B4"/>
            </w:r>
            <w:r w:rsidRPr="00E84CD5">
              <w:t xml:space="preserve"> 3 + 2 </w:t>
            </w:r>
            <w:r w:rsidRPr="00E84CD5">
              <w:sym w:font="Symbol" w:char="F0B4"/>
            </w:r>
            <w:r w:rsidRPr="00E84CD5">
              <w:t xml:space="preserve"> 4 + 3 </w:t>
            </w:r>
            <w:r w:rsidRPr="00E84CD5">
              <w:sym w:font="Symbol" w:char="F0B4"/>
            </w:r>
            <w:r w:rsidRPr="00E84CD5">
              <w:t xml:space="preserve"> 4)</w:t>
            </w:r>
            <w:r>
              <w:br/>
            </w:r>
            <w:r w:rsidRPr="00E84CD5">
              <w:t>= 2(6 + 8 + 12)</w:t>
            </w:r>
            <w:r>
              <w:br/>
            </w:r>
            <w:r w:rsidRPr="00E84CD5">
              <w:t>= 52 cm</w:t>
            </w:r>
            <w:r w:rsidRPr="00A202C4">
              <w:rPr>
                <w:rStyle w:val="Csuperscript"/>
              </w:rPr>
              <w:t>2</w:t>
            </w:r>
          </w:p>
        </w:tc>
        <w:tc>
          <w:tcPr>
            <w:tcW w:w="5726" w:type="dxa"/>
          </w:tcPr>
          <w:p w14:paraId="673BE3C5" w14:textId="596ADD3D" w:rsidR="005F1CE1" w:rsidRPr="00262D0A" w:rsidRDefault="005F1CE1" w:rsidP="003F06FD">
            <w:pPr>
              <w:pStyle w:val="Pquestiontextmainstem"/>
              <w:keepNext/>
            </w:pPr>
            <w:r w:rsidRPr="00E84CD5">
              <w:t xml:space="preserve">1 </w:t>
            </w:r>
            <w:r w:rsidRPr="00E84CD5">
              <w:sym w:font="Symbol" w:char="F0B4"/>
            </w:r>
            <w:r w:rsidRPr="00E84CD5">
              <w:t xml:space="preserve"> 3 </w:t>
            </w:r>
            <w:r w:rsidRPr="00E84CD5">
              <w:sym w:font="Symbol" w:char="F0B4"/>
            </w:r>
            <w:r>
              <w:t xml:space="preserve"> 8 = 24:</w:t>
            </w:r>
            <w:r>
              <w:br/>
            </w:r>
            <w:r w:rsidRPr="00E84CD5">
              <w:t xml:space="preserve">2(1 </w:t>
            </w:r>
            <w:r w:rsidRPr="00E84CD5">
              <w:sym w:font="Symbol" w:char="F0B4"/>
            </w:r>
            <w:r w:rsidRPr="00E84CD5">
              <w:t xml:space="preserve"> 3 + 1 </w:t>
            </w:r>
            <w:r w:rsidRPr="00E84CD5">
              <w:sym w:font="Symbol" w:char="F0B4"/>
            </w:r>
            <w:r w:rsidRPr="00E84CD5">
              <w:t xml:space="preserve"> 8 + 3 </w:t>
            </w:r>
            <w:r w:rsidRPr="00E84CD5">
              <w:sym w:font="Symbol" w:char="F0B4"/>
            </w:r>
            <w:r w:rsidRPr="00E84CD5">
              <w:t xml:space="preserve"> 8)</w:t>
            </w:r>
            <w:r>
              <w:br/>
            </w:r>
            <w:r w:rsidRPr="00E84CD5">
              <w:t>= 2(3 + 8 + 24)</w:t>
            </w:r>
            <w:r>
              <w:br/>
            </w:r>
            <w:r w:rsidRPr="00E84CD5">
              <w:t>= 70 cm</w:t>
            </w:r>
            <w:r w:rsidRPr="00A202C4">
              <w:rPr>
                <w:rStyle w:val="Csuperscript"/>
              </w:rPr>
              <w:t>2</w:t>
            </w:r>
          </w:p>
        </w:tc>
      </w:tr>
      <w:tr w:rsidR="005F1CE1" w14:paraId="6290D5F6" w14:textId="77777777" w:rsidTr="003F06FD">
        <w:tc>
          <w:tcPr>
            <w:tcW w:w="3596" w:type="dxa"/>
          </w:tcPr>
          <w:p w14:paraId="5D530D64" w14:textId="3469AA2E" w:rsidR="005F1CE1" w:rsidRDefault="005F1CE1" w:rsidP="00202BC3">
            <w:pPr>
              <w:pStyle w:val="Pquestiontextmainstem"/>
            </w:pPr>
            <w:r w:rsidRPr="00E84CD5">
              <w:t xml:space="preserve">2 </w:t>
            </w:r>
            <w:r w:rsidRPr="00E84CD5">
              <w:sym w:font="Symbol" w:char="F0B4"/>
            </w:r>
            <w:r w:rsidRPr="00E84CD5">
              <w:t xml:space="preserve"> 2 </w:t>
            </w:r>
            <w:r w:rsidRPr="00E84CD5">
              <w:sym w:font="Symbol" w:char="F0B4"/>
            </w:r>
            <w:r>
              <w:t xml:space="preserve"> 6 = 24:</w:t>
            </w:r>
            <w:r>
              <w:br/>
            </w:r>
            <w:r w:rsidRPr="00E84CD5">
              <w:t xml:space="preserve">2(2 </w:t>
            </w:r>
            <w:r w:rsidRPr="00E84CD5">
              <w:sym w:font="Symbol" w:char="F0B4"/>
            </w:r>
            <w:r w:rsidRPr="00E84CD5">
              <w:t xml:space="preserve"> 2 + 2 </w:t>
            </w:r>
            <w:r w:rsidRPr="00E84CD5">
              <w:sym w:font="Symbol" w:char="F0B4"/>
            </w:r>
            <w:r w:rsidRPr="00E84CD5">
              <w:t xml:space="preserve"> 6 + 2 </w:t>
            </w:r>
            <w:r w:rsidRPr="00E84CD5">
              <w:sym w:font="Symbol" w:char="F0B4"/>
            </w:r>
            <w:r w:rsidRPr="00E84CD5">
              <w:t xml:space="preserve"> 6)</w:t>
            </w:r>
            <w:r>
              <w:br/>
            </w:r>
            <w:r w:rsidRPr="00E84CD5">
              <w:t>= 2(4 + 12 + 12)</w:t>
            </w:r>
            <w:r>
              <w:br/>
            </w:r>
            <w:r w:rsidRPr="00E84CD5">
              <w:t>= 56 cm</w:t>
            </w:r>
            <w:r w:rsidRPr="00A202C4">
              <w:rPr>
                <w:rStyle w:val="Csuperscript"/>
              </w:rPr>
              <w:t>2</w:t>
            </w:r>
          </w:p>
        </w:tc>
        <w:tc>
          <w:tcPr>
            <w:tcW w:w="5726" w:type="dxa"/>
          </w:tcPr>
          <w:p w14:paraId="5635A1E6" w14:textId="54B27250" w:rsidR="005F1CE1" w:rsidRPr="00262D0A" w:rsidRDefault="005F1CE1" w:rsidP="00202BC3">
            <w:pPr>
              <w:pStyle w:val="Pquestiontextmainstem"/>
            </w:pPr>
            <w:r w:rsidRPr="00E84CD5">
              <w:t xml:space="preserve">1 </w:t>
            </w:r>
            <w:r w:rsidRPr="00E84CD5">
              <w:sym w:font="Symbol" w:char="F0B4"/>
            </w:r>
            <w:r w:rsidRPr="00E84CD5">
              <w:t xml:space="preserve"> 4 </w:t>
            </w:r>
            <w:r w:rsidRPr="00E84CD5">
              <w:sym w:font="Symbol" w:char="F0B4"/>
            </w:r>
            <w:r>
              <w:t xml:space="preserve"> 6 = 24:</w:t>
            </w:r>
            <w:r>
              <w:br/>
            </w:r>
            <w:r w:rsidRPr="00E84CD5">
              <w:t xml:space="preserve">2(1 </w:t>
            </w:r>
            <w:r w:rsidRPr="00E84CD5">
              <w:sym w:font="Symbol" w:char="F0B4"/>
            </w:r>
            <w:r w:rsidRPr="00E84CD5">
              <w:t xml:space="preserve"> 4 + 1 </w:t>
            </w:r>
            <w:r w:rsidRPr="00E84CD5">
              <w:sym w:font="Symbol" w:char="F0B4"/>
            </w:r>
            <w:r w:rsidRPr="00E84CD5">
              <w:t xml:space="preserve"> 6 + 4 </w:t>
            </w:r>
            <w:r w:rsidRPr="00E84CD5">
              <w:sym w:font="Symbol" w:char="F0B4"/>
            </w:r>
            <w:r w:rsidRPr="00E84CD5">
              <w:t xml:space="preserve"> 6)</w:t>
            </w:r>
            <w:r>
              <w:br/>
            </w:r>
            <w:r w:rsidRPr="00E84CD5">
              <w:t>= 2(4 + 6 + 24)</w:t>
            </w:r>
            <w:r>
              <w:br/>
            </w:r>
            <w:r w:rsidRPr="00E84CD5">
              <w:t>= 68 cm</w:t>
            </w:r>
            <w:r w:rsidRPr="00A202C4">
              <w:rPr>
                <w:rStyle w:val="Csuperscript"/>
              </w:rPr>
              <w:t>2</w:t>
            </w:r>
          </w:p>
        </w:tc>
      </w:tr>
    </w:tbl>
    <w:p w14:paraId="66E6DF40" w14:textId="6F9A6A85" w:rsidR="006220E6" w:rsidRDefault="006220E6" w:rsidP="006220E6">
      <w:pPr>
        <w:pStyle w:val="Pquestionheadingsx"/>
      </w:pPr>
      <w:r>
        <w:t>Question 4</w:t>
      </w:r>
      <w:r w:rsidR="008B57D7">
        <w:t>7</w:t>
      </w:r>
      <w:r w:rsidRPr="00C62CF4">
        <w:tab/>
      </w:r>
      <w:r>
        <w:rPr>
          <w:rStyle w:val="Cmarkslabel"/>
        </w:rPr>
        <w:t>6</w:t>
      </w:r>
      <w:r w:rsidRPr="00C62CF4">
        <w:rPr>
          <w:rStyle w:val="Cmarkslabel"/>
        </w:rPr>
        <w:t xml:space="preserve"> marks</w:t>
      </w:r>
      <w:r w:rsidRPr="00C62CF4">
        <w:tab/>
        <w:t>[</w:t>
      </w:r>
      <w:r>
        <w:t>7.1</w:t>
      </w:r>
      <w:r w:rsidRPr="00C62CF4">
        <w:t>]</w:t>
      </w:r>
      <w:r w:rsidR="003F06FD">
        <w:t xml:space="preserve"> </w:t>
      </w:r>
      <w:r w:rsidR="003F06FD">
        <w:rPr>
          <w:highlight w:val="lightGray"/>
        </w:rPr>
        <w:t>[10A]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851"/>
        <w:gridCol w:w="567"/>
        <w:gridCol w:w="5528"/>
      </w:tblGrid>
      <w:tr w:rsidR="003F06FD" w14:paraId="23B23FC7" w14:textId="77777777" w:rsidTr="00C1491B">
        <w:tc>
          <w:tcPr>
            <w:tcW w:w="3369" w:type="dxa"/>
            <w:gridSpan w:val="2"/>
          </w:tcPr>
          <w:p w14:paraId="1E5B058E" w14:textId="5CB45BC7" w:rsidR="003F06FD" w:rsidRPr="00350639" w:rsidRDefault="003F06FD" w:rsidP="00F73885">
            <w:pPr>
              <w:pStyle w:val="Pquestiontextpartsa"/>
            </w:pPr>
            <w:r>
              <w:rPr>
                <w:rStyle w:val="Cquestionpartlabelbold"/>
              </w:rPr>
              <w:t>(a)</w:t>
            </w:r>
            <w:r w:rsidRPr="00350639">
              <w:tab/>
            </w:r>
            <w:r w:rsidRPr="00A202C4">
              <w:rPr>
                <w:rStyle w:val="Cmathsexpressions"/>
                <w:rFonts w:eastAsiaTheme="majorEastAsia"/>
              </w:rPr>
              <w:t xml:space="preserve">AC </w:t>
            </w:r>
            <w:r>
              <w:t xml:space="preserve">= 10 cm </w:t>
            </w:r>
            <w:r w:rsidRPr="00262D0A">
              <w:t>(3, 4, 5 triple)</w:t>
            </w:r>
            <w:r>
              <w:rPr>
                <w:b/>
              </w:rPr>
              <w:br/>
            </w:r>
            <w:r w:rsidRPr="00350639">
              <w:t>20</w:t>
            </w:r>
            <w:r w:rsidRPr="00A202C4">
              <w:rPr>
                <w:rStyle w:val="Csuperscript"/>
              </w:rPr>
              <w:t>2</w:t>
            </w:r>
            <w:r w:rsidRPr="00350639">
              <w:t xml:space="preserve"> </w:t>
            </w:r>
            <w:r w:rsidRPr="00350639">
              <w:sym w:font="Symbol" w:char="F02D"/>
            </w:r>
            <w:r w:rsidRPr="00350639">
              <w:t xml:space="preserve"> 5</w:t>
            </w:r>
            <w:r w:rsidRPr="00A202C4">
              <w:rPr>
                <w:rStyle w:val="Csuperscript"/>
              </w:rPr>
              <w:t>2</w:t>
            </w:r>
            <w:r w:rsidRPr="00350639">
              <w:t xml:space="preserve"> = </w:t>
            </w:r>
            <w:r w:rsidRPr="00A202C4">
              <w:rPr>
                <w:rStyle w:val="Cmathsexpressions"/>
                <w:rFonts w:eastAsiaTheme="majorEastAsia"/>
              </w:rPr>
              <w:t>a</w:t>
            </w:r>
            <w:r w:rsidRPr="00A202C4">
              <w:rPr>
                <w:rStyle w:val="Csuperscript"/>
              </w:rPr>
              <w:t>2</w:t>
            </w:r>
            <w:r>
              <w:br/>
            </w:r>
            <w:r w:rsidRPr="00A202C4">
              <w:rPr>
                <w:rStyle w:val="Cmathsexpressions"/>
                <w:rFonts w:eastAsiaTheme="majorEastAsia"/>
              </w:rPr>
              <w:t>a</w:t>
            </w:r>
            <w:r w:rsidRPr="00350639">
              <w:t xml:space="preserve"> = </w:t>
            </w:r>
            <w:r w:rsidRPr="00FE1A7B">
              <w:rPr>
                <w:position w:val="-8"/>
              </w:rPr>
              <w:object w:dxaOrig="600" w:dyaOrig="360" w14:anchorId="1E273D8B">
                <v:shape id="_x0000_i1114" type="#_x0000_t75" style="width:29.9pt;height:16.85pt" o:ole="">
                  <v:imagedata r:id="rId179" o:title=""/>
                </v:shape>
                <o:OLEObject Type="Embed" ProgID="Equation.DSMT4" ShapeID="_x0000_i1114" DrawAspect="Content" ObjectID="_1538922458" r:id="rId180"/>
              </w:object>
            </w:r>
            <w:r>
              <w:t xml:space="preserve"> = 19.364...</w:t>
            </w:r>
            <w:r>
              <w:br/>
            </w:r>
            <w:r w:rsidRPr="00A202C4">
              <w:rPr>
                <w:rStyle w:val="Cmathsexpressions"/>
                <w:rFonts w:eastAsiaTheme="majorEastAsia"/>
              </w:rPr>
              <w:t>EF</w:t>
            </w:r>
            <w:r w:rsidRPr="00350639">
              <w:t xml:space="preserve"> = 19.36 cm</w:t>
            </w:r>
          </w:p>
          <w:p w14:paraId="14D4198B" w14:textId="3A23B986" w:rsidR="003F06FD" w:rsidRDefault="003F06FD" w:rsidP="00F73885">
            <w:pPr>
              <w:pStyle w:val="Pquestiontextpartsa"/>
            </w:pPr>
          </w:p>
        </w:tc>
        <w:tc>
          <w:tcPr>
            <w:tcW w:w="6095" w:type="dxa"/>
            <w:gridSpan w:val="2"/>
          </w:tcPr>
          <w:p w14:paraId="056C3823" w14:textId="0791107E" w:rsidR="003F06FD" w:rsidRPr="00262D0A" w:rsidRDefault="003F06FD" w:rsidP="003F06FD">
            <w:pPr>
              <w:pStyle w:val="Pquestiontextpartsa"/>
            </w:pPr>
            <w:r>
              <w:rPr>
                <w:noProof/>
              </w:rPr>
              <w:drawing>
                <wp:inline distT="0" distB="0" distL="0" distR="0" wp14:anchorId="633257D6" wp14:editId="1D609113">
                  <wp:extent cx="457196" cy="1224292"/>
                  <wp:effectExtent l="0" t="0" r="635" b="0"/>
                  <wp:docPr id="133" name="Picture 133" descr="PM10_PR_Sem1SA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M10_PR_Sem1SA_10"/>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457200" cy="1224304"/>
                          </a:xfrm>
                          <a:prstGeom prst="rect">
                            <a:avLst/>
                          </a:prstGeom>
                          <a:noFill/>
                          <a:ln>
                            <a:noFill/>
                          </a:ln>
                        </pic:spPr>
                      </pic:pic>
                    </a:graphicData>
                  </a:graphic>
                </wp:inline>
              </w:drawing>
            </w:r>
          </w:p>
        </w:tc>
      </w:tr>
      <w:tr w:rsidR="003F06FD" w14:paraId="097B8E77" w14:textId="77777777" w:rsidTr="003F06FD">
        <w:tc>
          <w:tcPr>
            <w:tcW w:w="3936" w:type="dxa"/>
            <w:gridSpan w:val="3"/>
          </w:tcPr>
          <w:p w14:paraId="7A0B44E6" w14:textId="77777777" w:rsidR="003F06FD" w:rsidRPr="00350639" w:rsidRDefault="003F06FD" w:rsidP="003F06FD">
            <w:pPr>
              <w:pStyle w:val="Pquestiontextpartsa"/>
            </w:pPr>
            <w:r w:rsidRPr="001B4349">
              <w:rPr>
                <w:rStyle w:val="Cquestionpartlabelbold"/>
              </w:rPr>
              <w:t>(b)</w:t>
            </w:r>
            <w:r w:rsidRPr="00350639">
              <w:tab/>
              <w:t xml:space="preserve">Let </w:t>
            </w:r>
            <w:r w:rsidRPr="00A202C4">
              <w:rPr>
                <w:rStyle w:val="Cmathsexpressions"/>
                <w:rFonts w:eastAsiaTheme="majorEastAsia"/>
              </w:rPr>
              <w:t>M</w:t>
            </w:r>
            <w:r w:rsidRPr="00350639">
              <w:t xml:space="preserve"> be the midpoint of </w:t>
            </w:r>
            <w:r w:rsidRPr="00A202C4">
              <w:rPr>
                <w:rStyle w:val="Cmathsexpressions"/>
                <w:rFonts w:eastAsiaTheme="majorEastAsia"/>
              </w:rPr>
              <w:t>AD.</w:t>
            </w:r>
            <w:r>
              <w:br/>
            </w:r>
            <w:r w:rsidRPr="00350639">
              <w:t>tan</w:t>
            </w:r>
            <w:r>
              <w:t>(</w:t>
            </w:r>
            <w:r w:rsidRPr="00350639">
              <w:sym w:font="Symbol" w:char="F071"/>
            </w:r>
            <w:r>
              <w:t>)</w:t>
            </w:r>
            <w:r w:rsidRPr="00350639">
              <w:t xml:space="preserve"> = </w:t>
            </w:r>
            <w:r w:rsidRPr="00350639">
              <w:rPr>
                <w:position w:val="-24"/>
              </w:rPr>
              <w:object w:dxaOrig="620" w:dyaOrig="620" w14:anchorId="1017BF1C">
                <v:shape id="_x0000_i1115" type="#_x0000_t75" style="width:31.8pt;height:31.8pt" o:ole="">
                  <v:imagedata r:id="rId182" o:title=""/>
                </v:shape>
                <o:OLEObject Type="Embed" ProgID="Equation.3" ShapeID="_x0000_i1115" DrawAspect="Content" ObjectID="_1538922459" r:id="rId183"/>
              </w:object>
            </w:r>
            <w:r>
              <w:br/>
            </w:r>
            <w:r w:rsidRPr="00350639">
              <w:sym w:font="Symbol" w:char="F071"/>
            </w:r>
            <w:r w:rsidRPr="00350639">
              <w:t xml:space="preserve"> = 78</w:t>
            </w:r>
            <w:r w:rsidRPr="00350639">
              <w:sym w:font="Symbol" w:char="F0B0"/>
            </w:r>
            <w:r w:rsidRPr="00350639">
              <w:t>20'</w:t>
            </w:r>
          </w:p>
          <w:p w14:paraId="0E9C060F" w14:textId="77777777" w:rsidR="003F06FD" w:rsidRDefault="003F06FD" w:rsidP="00F73885">
            <w:pPr>
              <w:pStyle w:val="Pquestiontextpartsa"/>
              <w:rPr>
                <w:rStyle w:val="Cquestionpartlabelbold"/>
              </w:rPr>
            </w:pPr>
          </w:p>
        </w:tc>
        <w:tc>
          <w:tcPr>
            <w:tcW w:w="5528" w:type="dxa"/>
          </w:tcPr>
          <w:p w14:paraId="4C44E114" w14:textId="6E5B526B" w:rsidR="003F06FD" w:rsidRPr="001B4349" w:rsidRDefault="003F06FD" w:rsidP="00F73885">
            <w:pPr>
              <w:pStyle w:val="Pquestiontextpartsa"/>
              <w:rPr>
                <w:rStyle w:val="Cquestionpartlabelbold"/>
              </w:rPr>
            </w:pPr>
            <w:r>
              <w:rPr>
                <w:noProof/>
              </w:rPr>
              <w:drawing>
                <wp:inline distT="0" distB="0" distL="0" distR="0" wp14:anchorId="4075C3DD" wp14:editId="00E7CBD5">
                  <wp:extent cx="609600" cy="1371600"/>
                  <wp:effectExtent l="0" t="0" r="0" b="0"/>
                  <wp:docPr id="135" name="Picture 135" descr="PM10_PR_Sem1SA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M10_PR_Sem1SA_11"/>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609600" cy="1371600"/>
                          </a:xfrm>
                          <a:prstGeom prst="rect">
                            <a:avLst/>
                          </a:prstGeom>
                          <a:noFill/>
                          <a:ln>
                            <a:noFill/>
                          </a:ln>
                        </pic:spPr>
                      </pic:pic>
                    </a:graphicData>
                  </a:graphic>
                </wp:inline>
              </w:drawing>
            </w:r>
          </w:p>
        </w:tc>
      </w:tr>
      <w:tr w:rsidR="003F06FD" w14:paraId="4E53FF04" w14:textId="77777777" w:rsidTr="003F06FD">
        <w:tc>
          <w:tcPr>
            <w:tcW w:w="2518" w:type="dxa"/>
          </w:tcPr>
          <w:p w14:paraId="489DF7AA" w14:textId="77777777" w:rsidR="003F06FD" w:rsidRDefault="003F06FD" w:rsidP="003F06FD">
            <w:pPr>
              <w:pStyle w:val="Pquestiontextpartsa"/>
            </w:pPr>
            <w:r w:rsidRPr="001B4349">
              <w:rPr>
                <w:rStyle w:val="Cquestionpartlabelbold"/>
              </w:rPr>
              <w:t>(c)</w:t>
            </w:r>
            <w:r w:rsidRPr="00350639">
              <w:tab/>
            </w:r>
            <w:r w:rsidRPr="00262D0A">
              <w:t>sin</w:t>
            </w:r>
            <w:r>
              <w:t>(</w:t>
            </w:r>
            <w:r w:rsidRPr="00262D0A">
              <w:sym w:font="Symbol" w:char="F061"/>
            </w:r>
            <w:r>
              <w:t>)</w:t>
            </w:r>
            <w:r w:rsidRPr="00262D0A">
              <w:t xml:space="preserve"> = </w:t>
            </w:r>
            <w:r w:rsidRPr="00FE1A7B">
              <w:rPr>
                <w:position w:val="-24"/>
              </w:rPr>
              <w:object w:dxaOrig="639" w:dyaOrig="680" w14:anchorId="67692ADB">
                <v:shape id="_x0000_i1116" type="#_x0000_t75" style="width:31.8pt;height:34.6pt" o:ole="">
                  <v:imagedata r:id="rId185" o:title=""/>
                </v:shape>
                <o:OLEObject Type="Embed" ProgID="Equation.DSMT4" ShapeID="_x0000_i1116" DrawAspect="Content" ObjectID="_1538922460" r:id="rId186"/>
              </w:object>
            </w:r>
            <w:r>
              <w:rPr>
                <w:b/>
              </w:rPr>
              <w:br/>
            </w:r>
            <w:r w:rsidRPr="00262D0A">
              <w:sym w:font="Symbol" w:char="F061"/>
            </w:r>
            <w:r w:rsidRPr="00262D0A">
              <w:t xml:space="preserve"> = 75</w:t>
            </w:r>
            <w:r w:rsidRPr="00262D0A">
              <w:sym w:font="Symbol" w:char="F0B0"/>
            </w:r>
            <w:r w:rsidRPr="00262D0A">
              <w:t>31'</w:t>
            </w:r>
          </w:p>
          <w:p w14:paraId="1AC789C5" w14:textId="77777777" w:rsidR="003F06FD" w:rsidRPr="001B4349" w:rsidRDefault="003F06FD" w:rsidP="003F06FD">
            <w:pPr>
              <w:pStyle w:val="Pquestiontextpartsa"/>
              <w:rPr>
                <w:rStyle w:val="Cquestionpartlabelbold"/>
              </w:rPr>
            </w:pPr>
          </w:p>
        </w:tc>
        <w:tc>
          <w:tcPr>
            <w:tcW w:w="6946" w:type="dxa"/>
            <w:gridSpan w:val="3"/>
          </w:tcPr>
          <w:p w14:paraId="73FD0FCC" w14:textId="7E7FC2FD" w:rsidR="003F06FD" w:rsidRDefault="003F06FD" w:rsidP="00F73885">
            <w:pPr>
              <w:pStyle w:val="Pquestiontextpartsa"/>
              <w:rPr>
                <w:noProof/>
              </w:rPr>
            </w:pPr>
            <w:r>
              <w:rPr>
                <w:noProof/>
              </w:rPr>
              <w:drawing>
                <wp:inline distT="0" distB="0" distL="0" distR="0" wp14:anchorId="06684F96" wp14:editId="6AC1E1B7">
                  <wp:extent cx="1130300" cy="977900"/>
                  <wp:effectExtent l="0" t="0" r="12700" b="12700"/>
                  <wp:docPr id="137" name="Picture 137" descr="PM10_PR_Sem1S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PM10_PR_Sem1SA_12"/>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130300" cy="977900"/>
                          </a:xfrm>
                          <a:prstGeom prst="rect">
                            <a:avLst/>
                          </a:prstGeom>
                          <a:noFill/>
                          <a:ln>
                            <a:noFill/>
                          </a:ln>
                        </pic:spPr>
                      </pic:pic>
                    </a:graphicData>
                  </a:graphic>
                </wp:inline>
              </w:drawing>
            </w:r>
          </w:p>
        </w:tc>
      </w:tr>
    </w:tbl>
    <w:p w14:paraId="6DEC22E5" w14:textId="08A380BB" w:rsidR="008B0C53" w:rsidRDefault="008B0C53" w:rsidP="00FE1A7B">
      <w:pPr>
        <w:pStyle w:val="Pquestionheadingsx"/>
      </w:pPr>
      <w:r>
        <w:lastRenderedPageBreak/>
        <w:t>Question 4</w:t>
      </w:r>
      <w:r w:rsidR="008B57D7">
        <w:t>8</w:t>
      </w:r>
      <w:r w:rsidRPr="00C62CF4">
        <w:tab/>
      </w:r>
      <w:r>
        <w:rPr>
          <w:rStyle w:val="Cmarkslabel"/>
        </w:rPr>
        <w:t>8</w:t>
      </w:r>
      <w:r w:rsidRPr="00C62CF4">
        <w:rPr>
          <w:rStyle w:val="Cmarkslabel"/>
        </w:rPr>
        <w:t xml:space="preserve"> marks</w:t>
      </w:r>
      <w:r w:rsidRPr="00C62CF4">
        <w:tab/>
      </w:r>
      <w:r w:rsidR="003F06FD">
        <w:t xml:space="preserve"> </w:t>
      </w:r>
      <w:r w:rsidRPr="00C62CF4">
        <w:t>[</w:t>
      </w:r>
      <w:r>
        <w:t>5.</w:t>
      </w:r>
      <w:r w:rsidR="00FE1A7B">
        <w:t>4</w:t>
      </w:r>
      <w:r>
        <w:t>, 5.</w:t>
      </w:r>
      <w:r w:rsidR="00FE1A7B">
        <w:t>5</w:t>
      </w:r>
      <w:r w:rsidRPr="00C62CF4">
        <w:t>]</w:t>
      </w:r>
      <w:r w:rsidR="003F06FD">
        <w:t xml:space="preserve"> </w:t>
      </w:r>
      <w:r w:rsidR="003F06FD">
        <w:rPr>
          <w:highlight w:val="lightGray"/>
        </w:rPr>
        <w:t>[10A]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662"/>
      </w:tblGrid>
      <w:tr w:rsidR="0005626F" w14:paraId="06017B7A" w14:textId="77777777" w:rsidTr="00FE1A7B">
        <w:tc>
          <w:tcPr>
            <w:tcW w:w="2660" w:type="dxa"/>
          </w:tcPr>
          <w:p w14:paraId="19092F19" w14:textId="2B729955" w:rsidR="0005626F" w:rsidRPr="00262D0A" w:rsidRDefault="0005626F" w:rsidP="00FE1A7B">
            <w:pPr>
              <w:pStyle w:val="Pquestiontextpartsa"/>
              <w:keepNext/>
            </w:pPr>
            <w:r>
              <w:rPr>
                <w:rStyle w:val="Cquestionpartlabelbold"/>
              </w:rPr>
              <w:t>(a</w:t>
            </w:r>
            <w:r w:rsidRPr="001B4349">
              <w:rPr>
                <w:rStyle w:val="Cquestionpartlabelbold"/>
              </w:rPr>
              <w:t>)</w:t>
            </w:r>
            <w:r>
              <w:tab/>
            </w:r>
            <w:r w:rsidRPr="00A202C4">
              <w:rPr>
                <w:rStyle w:val="Cmathsexpressions"/>
                <w:rFonts w:eastAsiaTheme="majorEastAsia"/>
              </w:rPr>
              <w:t>V</w:t>
            </w:r>
            <w:r w:rsidRPr="00262D0A">
              <w:t xml:space="preserve"> = </w:t>
            </w:r>
            <w:r w:rsidR="00433134" w:rsidRPr="00433134">
              <w:rPr>
                <w:position w:val="-24"/>
              </w:rPr>
              <w:object w:dxaOrig="680" w:dyaOrig="640" w14:anchorId="6C9202ED">
                <v:shape id="_x0000_i1098" type="#_x0000_t75" style="width:34.6pt;height:31.8pt" o:ole="">
                  <v:imagedata r:id="rId188" o:title=""/>
                </v:shape>
                <o:OLEObject Type="Embed" ProgID="Equation.DSMT4" ShapeID="_x0000_i1098" DrawAspect="Content" ObjectID="_1538922461" r:id="rId189"/>
              </w:object>
            </w:r>
            <w:r>
              <w:br/>
            </w:r>
            <w:r w:rsidRPr="00262D0A">
              <w:t xml:space="preserve">= </w:t>
            </w:r>
            <w:r w:rsidR="003F06FD" w:rsidRPr="003F06FD">
              <w:rPr>
                <w:position w:val="-22"/>
              </w:rPr>
              <w:object w:dxaOrig="1160" w:dyaOrig="580" w14:anchorId="38873635">
                <v:shape id="_x0000_i1117" type="#_x0000_t75" style="width:58.9pt;height:27.1pt" o:ole="">
                  <v:imagedata r:id="rId190" o:title=""/>
                </v:shape>
                <o:OLEObject Type="Embed" ProgID="Equation.DSMT4" ShapeID="_x0000_i1117" DrawAspect="Content" ObjectID="_1538922462" r:id="rId191"/>
              </w:object>
            </w:r>
            <w:r>
              <w:br/>
            </w:r>
            <w:r w:rsidRPr="00262D0A">
              <w:t>= 180 cm</w:t>
            </w:r>
            <w:r w:rsidRPr="00A202C4">
              <w:rPr>
                <w:rStyle w:val="Csuperscript"/>
              </w:rPr>
              <w:t>3</w:t>
            </w:r>
          </w:p>
          <w:p w14:paraId="5C721303" w14:textId="75517107" w:rsidR="0005626F" w:rsidRDefault="0005626F" w:rsidP="00FE1A7B">
            <w:pPr>
              <w:pStyle w:val="Pquestiontextpartsa"/>
              <w:keepNext/>
            </w:pPr>
          </w:p>
        </w:tc>
        <w:tc>
          <w:tcPr>
            <w:tcW w:w="6662" w:type="dxa"/>
          </w:tcPr>
          <w:p w14:paraId="13939554" w14:textId="341E85C4" w:rsidR="0005626F" w:rsidRDefault="00FE1A7B" w:rsidP="00FE1A7B">
            <w:pPr>
              <w:pStyle w:val="Pquestiontextpartsa"/>
              <w:keepNext/>
            </w:pPr>
            <w:r>
              <w:rPr>
                <w:noProof/>
              </w:rPr>
              <w:drawing>
                <wp:anchor distT="0" distB="0" distL="114300" distR="114300" simplePos="0" relativeHeight="251659264" behindDoc="1" locked="0" layoutInCell="1" allowOverlap="1" wp14:anchorId="10A0A154" wp14:editId="66B27030">
                  <wp:simplePos x="0" y="0"/>
                  <wp:positionH relativeFrom="column">
                    <wp:posOffset>-52070</wp:posOffset>
                  </wp:positionH>
                  <wp:positionV relativeFrom="paragraph">
                    <wp:posOffset>20320</wp:posOffset>
                  </wp:positionV>
                  <wp:extent cx="352425" cy="1123950"/>
                  <wp:effectExtent l="0" t="0" r="9525" b="0"/>
                  <wp:wrapTight wrapText="bothSides">
                    <wp:wrapPolygon edited="0">
                      <wp:start x="0" y="0"/>
                      <wp:lineTo x="0" y="21234"/>
                      <wp:lineTo x="21016" y="21234"/>
                      <wp:lineTo x="21016" y="0"/>
                      <wp:lineTo x="0" y="0"/>
                    </wp:wrapPolygon>
                  </wp:wrapTight>
                  <wp:docPr id="115" name="Picture 115" descr="PM10_PR_Sem1SA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M10_PR_Sem1SA_09"/>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352425" cy="1123950"/>
                          </a:xfrm>
                          <a:prstGeom prst="rect">
                            <a:avLst/>
                          </a:prstGeom>
                          <a:noFill/>
                          <a:ln>
                            <a:noFill/>
                          </a:ln>
                        </pic:spPr>
                      </pic:pic>
                    </a:graphicData>
                  </a:graphic>
                  <wp14:sizeRelH relativeFrom="page">
                    <wp14:pctWidth>0</wp14:pctWidth>
                  </wp14:sizeRelH>
                  <wp14:sizeRelV relativeFrom="page">
                    <wp14:pctHeight>0</wp14:pctHeight>
                  </wp14:sizeRelV>
                </wp:anchor>
              </w:drawing>
            </w:r>
            <w:r>
              <w:tab/>
              <w:t>F</w:t>
            </w:r>
            <w:r w:rsidR="0005626F" w:rsidRPr="00262D0A">
              <w:t xml:space="preserve">ind the </w:t>
            </w:r>
            <w:r w:rsidR="003F06FD">
              <w:t>length</w:t>
            </w:r>
            <w:r w:rsidR="0005626F" w:rsidRPr="00262D0A">
              <w:t xml:space="preserve"> of the sloping faces:</w:t>
            </w:r>
          </w:p>
          <w:p w14:paraId="50D0F37E" w14:textId="3C125316" w:rsidR="00FE1A7B" w:rsidRDefault="00FE1A7B" w:rsidP="00FE1A7B">
            <w:pPr>
              <w:pStyle w:val="Pquestiontextpartsa"/>
              <w:keepNext/>
            </w:pPr>
            <w:r>
              <w:rPr>
                <w:rStyle w:val="Cmathsexpressions"/>
                <w:rFonts w:eastAsiaTheme="majorEastAsia"/>
              </w:rPr>
              <w:tab/>
            </w:r>
            <w:r w:rsidR="0005626F" w:rsidRPr="00A202C4">
              <w:rPr>
                <w:rStyle w:val="Cmathsexpressions"/>
                <w:rFonts w:eastAsiaTheme="majorEastAsia"/>
              </w:rPr>
              <w:t>d</w:t>
            </w:r>
            <w:r w:rsidR="0005626F" w:rsidRPr="00A202C4">
              <w:rPr>
                <w:rStyle w:val="Csuperscript"/>
              </w:rPr>
              <w:t>2</w:t>
            </w:r>
            <w:r w:rsidR="0005626F" w:rsidRPr="00262D0A">
              <w:t xml:space="preserve"> = 15</w:t>
            </w:r>
            <w:r w:rsidR="0005626F" w:rsidRPr="00A202C4">
              <w:rPr>
                <w:rStyle w:val="Csuperscript"/>
              </w:rPr>
              <w:t>2</w:t>
            </w:r>
            <w:r w:rsidR="0005626F" w:rsidRPr="00262D0A">
              <w:t xml:space="preserve"> + 3</w:t>
            </w:r>
            <w:r w:rsidR="0005626F" w:rsidRPr="00A202C4">
              <w:rPr>
                <w:rStyle w:val="Csuperscript"/>
              </w:rPr>
              <w:t>2</w:t>
            </w:r>
          </w:p>
          <w:p w14:paraId="6429A079" w14:textId="4924B17A" w:rsidR="00FE1A7B" w:rsidRDefault="00FE1A7B" w:rsidP="00FE1A7B">
            <w:pPr>
              <w:pStyle w:val="Pquestiontextpartsa"/>
              <w:keepNext/>
            </w:pPr>
            <w:r>
              <w:tab/>
              <w:t xml:space="preserve">    </w:t>
            </w:r>
            <w:r w:rsidR="0005626F" w:rsidRPr="00262D0A">
              <w:t>= 234</w:t>
            </w:r>
          </w:p>
          <w:p w14:paraId="57191EFC" w14:textId="5A39533F" w:rsidR="0005626F" w:rsidRPr="00262D0A" w:rsidRDefault="00FE1A7B" w:rsidP="00FE1A7B">
            <w:pPr>
              <w:pStyle w:val="Pquestiontextpartsa"/>
              <w:keepNext/>
            </w:pPr>
            <w:r>
              <w:rPr>
                <w:rStyle w:val="Cmathsexpressions"/>
                <w:rFonts w:eastAsiaTheme="majorEastAsia"/>
              </w:rPr>
              <w:tab/>
            </w:r>
            <w:r w:rsidR="0005626F" w:rsidRPr="00A202C4">
              <w:rPr>
                <w:rStyle w:val="Cmathsexpressions"/>
                <w:rFonts w:eastAsiaTheme="majorEastAsia"/>
              </w:rPr>
              <w:t>d</w:t>
            </w:r>
            <w:r w:rsidR="0005626F" w:rsidRPr="00262D0A">
              <w:t xml:space="preserve"> =</w:t>
            </w:r>
            <w:r w:rsidRPr="00FE1A7B">
              <w:rPr>
                <w:position w:val="-8"/>
              </w:rPr>
              <w:object w:dxaOrig="620" w:dyaOrig="360" w14:anchorId="1F89A0C8">
                <v:shape id="_x0000_i1099" type="#_x0000_t75" style="width:30.85pt;height:17.75pt" o:ole="">
                  <v:imagedata r:id="rId193" o:title=""/>
                </v:shape>
                <o:OLEObject Type="Embed" ProgID="Equation.DSMT4" ShapeID="_x0000_i1099" DrawAspect="Content" ObjectID="_1538922463" r:id="rId194"/>
              </w:object>
            </w:r>
            <w:r w:rsidR="00955524">
              <w:t>c</w:t>
            </w:r>
            <w:r>
              <w:t>m</w:t>
            </w:r>
          </w:p>
          <w:p w14:paraId="1A73BD4A" w14:textId="0F763B5D" w:rsidR="00955524" w:rsidRDefault="00FE1A7B" w:rsidP="00FE1A7B">
            <w:pPr>
              <w:pStyle w:val="Pquestiontextpartsa"/>
              <w:keepNext/>
            </w:pPr>
            <w:r>
              <w:rPr>
                <w:rStyle w:val="Cmathsexpressions"/>
                <w:rFonts w:eastAsiaTheme="majorEastAsia"/>
              </w:rPr>
              <w:tab/>
            </w:r>
            <w:r w:rsidR="0005626F" w:rsidRPr="003F06FD">
              <w:rPr>
                <w:rStyle w:val="Cmathsexpressions"/>
                <w:rFonts w:eastAsiaTheme="majorEastAsia"/>
                <w:i w:val="0"/>
              </w:rPr>
              <w:t>SA</w:t>
            </w:r>
            <w:r w:rsidR="0005626F" w:rsidRPr="00262D0A">
              <w:t xml:space="preserve"> = 6 </w:t>
            </w:r>
            <w:r w:rsidR="0005626F" w:rsidRPr="00262D0A">
              <w:sym w:font="Symbol" w:char="F0B4"/>
            </w:r>
            <w:r w:rsidR="0005626F" w:rsidRPr="00262D0A">
              <w:t xml:space="preserve"> 6 + 4 </w:t>
            </w:r>
            <w:r w:rsidR="0005626F" w:rsidRPr="00262D0A">
              <w:sym w:font="Symbol" w:char="F0B4"/>
            </w:r>
            <w:r w:rsidR="0005626F" w:rsidRPr="00262D0A">
              <w:t xml:space="preserve"> </w:t>
            </w:r>
            <w:r w:rsidR="0005626F" w:rsidRPr="0005626F">
              <w:rPr>
                <w:position w:val="-24"/>
              </w:rPr>
              <w:object w:dxaOrig="240" w:dyaOrig="640" w14:anchorId="0C75859D">
                <v:shape id="_x0000_i1100" type="#_x0000_t75" style="width:12.15pt;height:31.8pt" o:ole="">
                  <v:imagedata r:id="rId195" o:title=""/>
                </v:shape>
                <o:OLEObject Type="Embed" ProgID="Equation.DSMT4" ShapeID="_x0000_i1100" DrawAspect="Content" ObjectID="_1538922464" r:id="rId196"/>
              </w:object>
            </w:r>
            <w:r w:rsidR="0005626F" w:rsidRPr="00262D0A">
              <w:t xml:space="preserve"> </w:t>
            </w:r>
            <w:r w:rsidR="0005626F" w:rsidRPr="00262D0A">
              <w:sym w:font="Symbol" w:char="F0B4"/>
            </w:r>
            <w:r w:rsidR="0005626F" w:rsidRPr="00262D0A">
              <w:t xml:space="preserve"> 6 </w:t>
            </w:r>
            <w:r w:rsidR="0005626F" w:rsidRPr="00262D0A">
              <w:sym w:font="Symbol" w:char="F0B4"/>
            </w:r>
            <w:r w:rsidRPr="00FE1A7B">
              <w:rPr>
                <w:position w:val="-8"/>
              </w:rPr>
              <w:object w:dxaOrig="620" w:dyaOrig="360" w14:anchorId="013C0566">
                <v:shape id="_x0000_i1101" type="#_x0000_t75" style="width:30.85pt;height:17.75pt" o:ole="">
                  <v:imagedata r:id="rId197" o:title=""/>
                </v:shape>
                <o:OLEObject Type="Embed" ProgID="Equation.DSMT4" ShapeID="_x0000_i1101" DrawAspect="Content" ObjectID="_1538922465" r:id="rId198"/>
              </w:object>
            </w:r>
            <w:r w:rsidR="0005626F">
              <w:br/>
            </w:r>
            <w:r>
              <w:tab/>
              <w:t xml:space="preserve">           </w:t>
            </w:r>
            <w:r w:rsidR="00955524">
              <w:t>= 36 + 12</w:t>
            </w:r>
            <w:r w:rsidR="00955524" w:rsidRPr="00955524">
              <w:rPr>
                <w:position w:val="-8"/>
              </w:rPr>
              <w:object w:dxaOrig="620" w:dyaOrig="360" w14:anchorId="49608B4E">
                <v:shape id="_x0000_i1102" type="#_x0000_t75" style="width:30.85pt;height:17.75pt" o:ole="">
                  <v:imagedata r:id="rId199" o:title=""/>
                </v:shape>
                <o:OLEObject Type="Embed" ProgID="Equation.DSMT4" ShapeID="_x0000_i1102" DrawAspect="Content" ObjectID="_1538922466" r:id="rId200"/>
              </w:object>
            </w:r>
          </w:p>
          <w:p w14:paraId="307EA80B" w14:textId="24B566DD" w:rsidR="0005626F" w:rsidRPr="00262D0A" w:rsidRDefault="00955524" w:rsidP="00955524">
            <w:pPr>
              <w:pStyle w:val="Pquestiontextpartsa"/>
              <w:keepNext/>
            </w:pPr>
            <w:r>
              <w:tab/>
            </w:r>
            <w:r>
              <w:tab/>
              <w:t xml:space="preserve">          </w:t>
            </w:r>
            <w:r w:rsidR="0005626F" w:rsidRPr="00262D0A">
              <w:t>= 219.5</w:t>
            </w:r>
            <w:r>
              <w:t>7</w:t>
            </w:r>
            <w:r w:rsidR="0005626F" w:rsidRPr="00262D0A">
              <w:t xml:space="preserve"> cm</w:t>
            </w:r>
            <w:r w:rsidR="0005626F" w:rsidRPr="00A202C4">
              <w:rPr>
                <w:rStyle w:val="Csuperscript"/>
              </w:rPr>
              <w:t>2</w:t>
            </w:r>
          </w:p>
        </w:tc>
      </w:tr>
    </w:tbl>
    <w:p w14:paraId="3559D189" w14:textId="44C89D82" w:rsidR="00C625E5" w:rsidRPr="0092731F" w:rsidRDefault="00C625E5" w:rsidP="00C625E5">
      <w:pPr>
        <w:pStyle w:val="Pquestiontextpartsa"/>
      </w:pPr>
      <w:r w:rsidRPr="001B4349">
        <w:rPr>
          <w:rStyle w:val="Cquestionpartlabelbold"/>
        </w:rPr>
        <w:t>(b)</w:t>
      </w:r>
      <w:r w:rsidRPr="0092731F">
        <w:tab/>
      </w:r>
      <w:r w:rsidRPr="00A202C4">
        <w:rPr>
          <w:rStyle w:val="Cmathsexpressions"/>
          <w:rFonts w:eastAsiaTheme="majorEastAsia"/>
        </w:rPr>
        <w:t>V</w:t>
      </w:r>
      <w:r w:rsidRPr="0092731F">
        <w:t xml:space="preserve"> = </w:t>
      </w:r>
      <w:r w:rsidR="00FE1A7B" w:rsidRPr="00FE1A7B">
        <w:rPr>
          <w:position w:val="-24"/>
        </w:rPr>
        <w:object w:dxaOrig="560" w:dyaOrig="620" w14:anchorId="41D4DBF9">
          <v:shape id="_x0000_i1103" type="#_x0000_t75" style="width:28.05pt;height:31.8pt" o:ole="">
            <v:imagedata r:id="rId201" o:title=""/>
          </v:shape>
          <o:OLEObject Type="Embed" ProgID="Equation.DSMT4" ShapeID="_x0000_i1103" DrawAspect="Content" ObjectID="_1538922467" r:id="rId202"/>
        </w:object>
      </w:r>
      <w:r w:rsidR="002D52E0">
        <w:br/>
      </w:r>
      <w:r w:rsidRPr="0092731F">
        <w:t xml:space="preserve">180 = </w:t>
      </w:r>
      <w:r w:rsidR="00FE1A7B" w:rsidRPr="00FE1A7B">
        <w:rPr>
          <w:position w:val="-24"/>
        </w:rPr>
        <w:object w:dxaOrig="560" w:dyaOrig="620" w14:anchorId="1E07BFD1">
          <v:shape id="_x0000_i1104" type="#_x0000_t75" style="width:28.05pt;height:31.8pt" o:ole="">
            <v:imagedata r:id="rId203" o:title=""/>
          </v:shape>
          <o:OLEObject Type="Embed" ProgID="Equation.DSMT4" ShapeID="_x0000_i1104" DrawAspect="Content" ObjectID="_1538922468" r:id="rId204"/>
        </w:object>
      </w:r>
      <w:r w:rsidR="002D52E0">
        <w:br/>
      </w:r>
      <w:r w:rsidRPr="00A202C4">
        <w:rPr>
          <w:rStyle w:val="Cmathsexpressions"/>
          <w:rFonts w:eastAsiaTheme="majorEastAsia"/>
        </w:rPr>
        <w:t>r</w:t>
      </w:r>
      <w:r w:rsidRPr="00A202C4">
        <w:rPr>
          <w:rStyle w:val="Csuperscript"/>
        </w:rPr>
        <w:t>3</w:t>
      </w:r>
      <w:r w:rsidRPr="0092731F">
        <w:t xml:space="preserve"> = </w:t>
      </w:r>
      <w:r w:rsidR="00FE1A7B" w:rsidRPr="00FE1A7B">
        <w:rPr>
          <w:position w:val="-24"/>
        </w:rPr>
        <w:object w:dxaOrig="740" w:dyaOrig="620" w14:anchorId="2A567F08">
          <v:shape id="_x0000_i1105" type="#_x0000_t75" style="width:37.4pt;height:31.8pt" o:ole="">
            <v:imagedata r:id="rId205" o:title=""/>
          </v:shape>
          <o:OLEObject Type="Embed" ProgID="Equation.DSMT4" ShapeID="_x0000_i1105" DrawAspect="Content" ObjectID="_1538922469" r:id="rId206"/>
        </w:object>
      </w:r>
      <w:r w:rsidR="002D52E0">
        <w:br/>
      </w:r>
      <w:r w:rsidRPr="00A202C4">
        <w:rPr>
          <w:rStyle w:val="Cmathsexpressions"/>
          <w:rFonts w:eastAsiaTheme="majorEastAsia"/>
        </w:rPr>
        <w:t>r</w:t>
      </w:r>
      <w:r w:rsidRPr="0092731F">
        <w:t xml:space="preserve"> = 3.502</w:t>
      </w:r>
      <w:r w:rsidR="00FE1A7B">
        <w:t>...</w:t>
      </w:r>
    </w:p>
    <w:p w14:paraId="51C8453E" w14:textId="07FB5C78" w:rsidR="00C625E5" w:rsidRDefault="003F06FD" w:rsidP="00C625E5">
      <w:pPr>
        <w:pStyle w:val="Pquestiontextpartsa"/>
      </w:pPr>
      <w:r>
        <w:tab/>
      </w:r>
      <w:r w:rsidR="00C625E5" w:rsidRPr="0092731F">
        <w:t xml:space="preserve">The radius </w:t>
      </w:r>
      <w:r w:rsidR="002D52E0">
        <w:t>is</w:t>
      </w:r>
      <w:r w:rsidR="00C625E5" w:rsidRPr="0092731F">
        <w:t xml:space="preserve"> 3.50 cm.</w:t>
      </w:r>
    </w:p>
    <w:p w14:paraId="017416F0" w14:textId="62E989CB" w:rsidR="00C625E5" w:rsidRPr="0092731F" w:rsidRDefault="00C625E5" w:rsidP="00C625E5">
      <w:pPr>
        <w:pStyle w:val="Pquestiontextpartsa"/>
      </w:pPr>
      <w:r w:rsidRPr="001B4349">
        <w:rPr>
          <w:rStyle w:val="Cquestionpartlabelbold"/>
        </w:rPr>
        <w:t>(c)</w:t>
      </w:r>
      <w:r w:rsidRPr="0092731F">
        <w:tab/>
      </w:r>
      <w:r w:rsidRPr="003F06FD">
        <w:rPr>
          <w:rStyle w:val="Cmathsexpressions"/>
          <w:rFonts w:eastAsiaTheme="majorEastAsia"/>
          <w:i w:val="0"/>
        </w:rPr>
        <w:t>SA</w:t>
      </w:r>
      <w:r w:rsidRPr="0092731F">
        <w:t xml:space="preserve"> = 4</w:t>
      </w:r>
      <w:r w:rsidRPr="0092731F">
        <w:sym w:font="Symbol" w:char="F070"/>
      </w:r>
      <w:r w:rsidRPr="00D008C9">
        <w:rPr>
          <w:rStyle w:val="Cmathsexpressions"/>
        </w:rPr>
        <w:t>r</w:t>
      </w:r>
      <w:r w:rsidRPr="00A202C4">
        <w:rPr>
          <w:rStyle w:val="Csuperscript"/>
        </w:rPr>
        <w:t>2</w:t>
      </w:r>
      <w:r w:rsidR="002D52E0">
        <w:br/>
      </w:r>
      <w:r w:rsidR="00955524">
        <w:t>36 + 12</w:t>
      </w:r>
      <w:r w:rsidR="00955524" w:rsidRPr="00955524">
        <w:rPr>
          <w:position w:val="-8"/>
        </w:rPr>
        <w:object w:dxaOrig="620" w:dyaOrig="360" w14:anchorId="1BD5EC0D">
          <v:shape id="_x0000_i1106" type="#_x0000_t75" style="width:30.85pt;height:17.75pt" o:ole="">
            <v:imagedata r:id="rId207" o:title=""/>
          </v:shape>
          <o:OLEObject Type="Embed" ProgID="Equation.DSMT4" ShapeID="_x0000_i1106" DrawAspect="Content" ObjectID="_1538922470" r:id="rId208"/>
        </w:object>
      </w:r>
      <w:r w:rsidRPr="0092731F">
        <w:t>= 4</w:t>
      </w:r>
      <w:r w:rsidRPr="0092731F">
        <w:sym w:font="Symbol" w:char="F070"/>
      </w:r>
      <w:r w:rsidR="00D008C9" w:rsidRPr="00D008C9">
        <w:rPr>
          <w:rStyle w:val="Cmathsexpressions"/>
        </w:rPr>
        <w:t>r</w:t>
      </w:r>
      <w:r w:rsidRPr="00A202C4">
        <w:rPr>
          <w:rStyle w:val="Csuperscript"/>
        </w:rPr>
        <w:t>2</w:t>
      </w:r>
      <w:r w:rsidR="002D52E0">
        <w:br/>
      </w:r>
      <w:r w:rsidRPr="00A202C4">
        <w:rPr>
          <w:rStyle w:val="Cmathsexpressions"/>
          <w:rFonts w:eastAsiaTheme="majorEastAsia"/>
        </w:rPr>
        <w:t>r</w:t>
      </w:r>
      <w:r w:rsidRPr="00A202C4">
        <w:rPr>
          <w:rStyle w:val="Csuperscript"/>
        </w:rPr>
        <w:t>2</w:t>
      </w:r>
      <w:r w:rsidRPr="0092731F">
        <w:t xml:space="preserve"> = </w:t>
      </w:r>
      <w:r w:rsidR="00955524" w:rsidRPr="00955524">
        <w:rPr>
          <w:position w:val="-24"/>
        </w:rPr>
        <w:object w:dxaOrig="1320" w:dyaOrig="680" w14:anchorId="53542208">
          <v:shape id="_x0000_i1107" type="#_x0000_t75" style="width:65.45pt;height:34.6pt" o:ole="">
            <v:imagedata r:id="rId209" o:title=""/>
          </v:shape>
          <o:OLEObject Type="Embed" ProgID="Equation.DSMT4" ShapeID="_x0000_i1107" DrawAspect="Content" ObjectID="_1538922471" r:id="rId210"/>
        </w:object>
      </w:r>
      <w:r w:rsidR="002D52E0">
        <w:br/>
      </w:r>
      <w:r w:rsidRPr="00A202C4">
        <w:rPr>
          <w:rStyle w:val="Cmathsexpressions"/>
          <w:rFonts w:eastAsiaTheme="majorEastAsia"/>
        </w:rPr>
        <w:t>r</w:t>
      </w:r>
      <w:r w:rsidR="002D52E0">
        <w:t xml:space="preserve"> = 4.1</w:t>
      </w:r>
      <w:r w:rsidR="00955524">
        <w:t>80</w:t>
      </w:r>
      <w:r w:rsidR="002D52E0">
        <w:t>...</w:t>
      </w:r>
    </w:p>
    <w:p w14:paraId="5DA0A045" w14:textId="51171D51" w:rsidR="00C625E5" w:rsidRPr="0092731F" w:rsidRDefault="003F06FD" w:rsidP="00C625E5">
      <w:pPr>
        <w:pStyle w:val="Pquestiontextpartsa"/>
      </w:pPr>
      <w:r>
        <w:tab/>
      </w:r>
      <w:r w:rsidR="00C625E5" w:rsidRPr="0092731F">
        <w:t xml:space="preserve">The radius </w:t>
      </w:r>
      <w:r w:rsidR="002D52E0">
        <w:t>is</w:t>
      </w:r>
      <w:r w:rsidR="00C625E5" w:rsidRPr="0092731F">
        <w:t xml:space="preserve"> 4.18 cm.</w:t>
      </w:r>
    </w:p>
    <w:p w14:paraId="763161EA" w14:textId="2FA9F70F" w:rsidR="00C625E5" w:rsidRDefault="00C625E5" w:rsidP="00C625E5">
      <w:pPr>
        <w:pStyle w:val="Pquestiontextpartsa"/>
      </w:pPr>
      <w:r w:rsidRPr="001B4349">
        <w:rPr>
          <w:rStyle w:val="Cquestionpartlabelbold"/>
        </w:rPr>
        <w:t>(d)</w:t>
      </w:r>
      <w:r w:rsidRPr="00262D0A">
        <w:tab/>
        <w:t>The volume and surface area of a pyramid are not connected in the same way as the volume and surface area of a sphere.</w:t>
      </w:r>
    </w:p>
    <w:p w14:paraId="6901CD2A" w14:textId="038E391D" w:rsidR="00BC129C" w:rsidRPr="00E35785" w:rsidRDefault="00BC129C" w:rsidP="00BC129C">
      <w:pPr>
        <w:pStyle w:val="Pquestionheadingsx"/>
      </w:pPr>
      <w:r w:rsidRPr="00E35785">
        <w:t>Question 4</w:t>
      </w:r>
      <w:r w:rsidR="006B0F07">
        <w:t>9</w:t>
      </w:r>
      <w:r w:rsidRPr="00E35785">
        <w:tab/>
      </w:r>
      <w:r w:rsidRPr="00E35785">
        <w:rPr>
          <w:rStyle w:val="Cmarkslabel"/>
        </w:rPr>
        <w:t>6 marks</w:t>
      </w:r>
      <w:r w:rsidRPr="00E35785">
        <w:tab/>
        <w:t>[2.6]</w:t>
      </w:r>
      <w:r w:rsidR="003F06FD">
        <w:t xml:space="preserve"> </w:t>
      </w:r>
      <w:r w:rsidR="003F06FD">
        <w:rPr>
          <w:highlight w:val="lightGray"/>
        </w:rPr>
        <w:t>[10A]</w:t>
      </w:r>
    </w:p>
    <w:p w14:paraId="0528C24B" w14:textId="77777777" w:rsidR="00BC129C" w:rsidRPr="00E35785" w:rsidRDefault="00BC129C" w:rsidP="00BC129C">
      <w:pPr>
        <w:pStyle w:val="Pquestiontextpartsa"/>
      </w:pPr>
      <w:r w:rsidRPr="00E35785">
        <w:rPr>
          <w:rStyle w:val="Cquestionpartlabelbold"/>
        </w:rPr>
        <w:t>(a)</w:t>
      </w:r>
      <w:r w:rsidRPr="00E35785">
        <w:rPr>
          <w:rStyle w:val="Cquestionpartlabelbold"/>
        </w:rPr>
        <w:tab/>
      </w:r>
      <w:r w:rsidRPr="00E35785">
        <w:t>There appears to be a moderately strong linear relationship between the two variables.</w:t>
      </w:r>
    </w:p>
    <w:p w14:paraId="07B2584B" w14:textId="450D2646" w:rsidR="00BC129C" w:rsidRPr="00E35785" w:rsidRDefault="00BC129C" w:rsidP="00BC129C">
      <w:pPr>
        <w:pStyle w:val="Pquestiontextpartsa"/>
      </w:pPr>
      <w:r w:rsidRPr="00E35785">
        <w:rPr>
          <w:rStyle w:val="Cquestionpartlabelbold"/>
        </w:rPr>
        <w:t>(b)</w:t>
      </w:r>
      <w:r w:rsidRPr="00E35785">
        <w:tab/>
      </w:r>
      <w:r w:rsidR="00955524">
        <w:t>w</w:t>
      </w:r>
      <w:r w:rsidRPr="00E35785">
        <w:t xml:space="preserve">hite = 0.782 </w:t>
      </w:r>
      <w:r w:rsidRPr="00E35785">
        <w:sym w:font="Symbol" w:char="F0B4"/>
      </w:r>
      <w:r w:rsidRPr="00E35785">
        <w:t xml:space="preserve"> red + 2.370</w:t>
      </w:r>
    </w:p>
    <w:p w14:paraId="5FF1ECB1" w14:textId="22B40D7C" w:rsidR="00BC129C" w:rsidRPr="00E35785" w:rsidRDefault="00BC129C" w:rsidP="00BC129C">
      <w:pPr>
        <w:pStyle w:val="Pquestiontextpartsa"/>
      </w:pPr>
      <w:r w:rsidRPr="00E35785">
        <w:rPr>
          <w:rStyle w:val="Cquestionpartlabelbold"/>
        </w:rPr>
        <w:t>(c)</w:t>
      </w:r>
      <w:r w:rsidRPr="00E35785">
        <w:rPr>
          <w:rStyle w:val="Cquestionpartlabelbold"/>
        </w:rPr>
        <w:tab/>
        <w:t>(i)</w:t>
      </w:r>
      <w:r w:rsidRPr="00E35785">
        <w:tab/>
        <w:t xml:space="preserve">0.782 </w:t>
      </w:r>
      <w:r w:rsidRPr="00E35785">
        <w:sym w:font="Symbol" w:char="F0B4"/>
      </w:r>
      <w:r w:rsidRPr="00E35785">
        <w:t xml:space="preserve"> 13.3 + 2.370 = 12.77 %vol</w:t>
      </w:r>
    </w:p>
    <w:p w14:paraId="5F122C06" w14:textId="32BA5F4D" w:rsidR="00BC129C" w:rsidRPr="00E35785" w:rsidRDefault="00BC129C" w:rsidP="00BC129C">
      <w:pPr>
        <w:pStyle w:val="Pquestiontextpartsi"/>
      </w:pPr>
      <w:r w:rsidRPr="00E35785">
        <w:rPr>
          <w:rStyle w:val="Cquestionpartlabelbold"/>
        </w:rPr>
        <w:t>(ii)</w:t>
      </w:r>
      <w:r w:rsidRPr="00E35785">
        <w:tab/>
        <w:t xml:space="preserve">0.782 </w:t>
      </w:r>
      <w:r w:rsidRPr="00E35785">
        <w:sym w:font="Symbol" w:char="F0B4"/>
      </w:r>
      <w:r w:rsidRPr="00E35785">
        <w:t xml:space="preserve"> 14.8 + 2.370 = 13.94</w:t>
      </w:r>
      <w:r w:rsidR="00955524">
        <w:t xml:space="preserve"> </w:t>
      </w:r>
      <w:r w:rsidRPr="00E35785">
        <w:t>%vol</w:t>
      </w:r>
    </w:p>
    <w:p w14:paraId="572FC755" w14:textId="42480414" w:rsidR="00BC129C" w:rsidRDefault="00BC129C" w:rsidP="00BC129C">
      <w:pPr>
        <w:pStyle w:val="Pquestiontextpartsa"/>
      </w:pPr>
      <w:r w:rsidRPr="00E35785">
        <w:rPr>
          <w:rStyle w:val="Cquestionpartlabelbold"/>
        </w:rPr>
        <w:t>(d)</w:t>
      </w:r>
      <w:r w:rsidRPr="00E35785">
        <w:tab/>
        <w:t xml:space="preserve">The first is probably more reliable as it </w:t>
      </w:r>
      <w:r w:rsidR="00A70451">
        <w:t>is interpolation; t</w:t>
      </w:r>
      <w:r w:rsidRPr="00E35785">
        <w:t xml:space="preserve">he second </w:t>
      </w:r>
      <w:r w:rsidR="00A70451">
        <w:t>is</w:t>
      </w:r>
      <w:r w:rsidRPr="00E35785">
        <w:t xml:space="preserve"> extrapolation.</w:t>
      </w:r>
    </w:p>
    <w:p w14:paraId="110CE12A" w14:textId="77777777" w:rsidR="00955524" w:rsidRDefault="00955524" w:rsidP="00BC129C">
      <w:pPr>
        <w:pStyle w:val="Pquestiontextpartsa"/>
      </w:pPr>
    </w:p>
    <w:p w14:paraId="2A3C4C5B" w14:textId="456BD253" w:rsidR="002B248D" w:rsidRDefault="002B248D" w:rsidP="002B248D">
      <w:pPr>
        <w:pStyle w:val="Psectionresults"/>
      </w:pPr>
      <w:r>
        <w:t xml:space="preserve">Extended answer </w:t>
      </w:r>
      <w:r w:rsidR="00955524">
        <w:t>total mark</w:t>
      </w:r>
      <w:r>
        <w:t>s: 4</w:t>
      </w:r>
      <w:r w:rsidR="00955524">
        <w:t>2</w:t>
      </w:r>
    </w:p>
    <w:p w14:paraId="4CBE2D77" w14:textId="554FF35C" w:rsidR="001158EE" w:rsidRPr="00C625E5" w:rsidRDefault="00955524" w:rsidP="003F06FD">
      <w:pPr>
        <w:pStyle w:val="Psectionresults"/>
      </w:pPr>
      <w:r>
        <w:t>TOTAL test mark</w:t>
      </w:r>
      <w:r w:rsidR="002B248D">
        <w:t>s: 1</w:t>
      </w:r>
      <w:r w:rsidR="00D008C9">
        <w:t>7</w:t>
      </w:r>
      <w:r w:rsidR="00D5174B">
        <w:t>2</w:t>
      </w:r>
    </w:p>
    <w:sectPr w:rsidR="001158EE" w:rsidRPr="00C625E5" w:rsidSect="00957E9E">
      <w:headerReference w:type="default" r:id="rId211"/>
      <w:footerReference w:type="default" r:id="rId212"/>
      <w:pgSz w:w="11906" w:h="16838" w:code="9"/>
      <w:pgMar w:top="1134" w:right="1021" w:bottom="1134"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C59E4" w14:textId="77777777" w:rsidR="00F44770" w:rsidRDefault="00F44770" w:rsidP="00B91E57">
      <w:r>
        <w:separator/>
      </w:r>
    </w:p>
  </w:endnote>
  <w:endnote w:type="continuationSeparator" w:id="0">
    <w:p w14:paraId="0EF4F569" w14:textId="77777777" w:rsidR="00F44770" w:rsidRDefault="00F44770" w:rsidP="00B9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9DEC9" w14:textId="77777777" w:rsidR="007970A9" w:rsidRDefault="007970A9" w:rsidP="00B91E57">
    <w:pPr>
      <w:pStyle w:val="Pfootertext"/>
    </w:pPr>
  </w:p>
  <w:p w14:paraId="7BA49A6F" w14:textId="1294B279" w:rsidR="007970A9" w:rsidRPr="00B91E57" w:rsidRDefault="007970A9" w:rsidP="00B91E57">
    <w:pPr>
      <w:pStyle w:val="Pfootertext"/>
      <w:rPr>
        <w:rStyle w:val="Cpagenumber"/>
      </w:rPr>
    </w:pPr>
    <w:r w:rsidRPr="008F0F1A">
      <w:t xml:space="preserve">Copyright © </w:t>
    </w:r>
    <w:r>
      <w:t xml:space="preserve">2017 </w:t>
    </w:r>
    <w:r w:rsidRPr="008F0F1A">
      <w:t>Pearson Australia</w:t>
    </w:r>
    <w:r>
      <w:t>(a</w:t>
    </w:r>
    <w:r w:rsidRPr="008F0F1A">
      <w:t xml:space="preserve">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3F06FD">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7C1CCC" w14:textId="77777777" w:rsidR="00F44770" w:rsidRDefault="00F44770" w:rsidP="00B91E57">
      <w:r>
        <w:separator/>
      </w:r>
    </w:p>
  </w:footnote>
  <w:footnote w:type="continuationSeparator" w:id="0">
    <w:p w14:paraId="201CCC4A" w14:textId="77777777" w:rsidR="00F44770" w:rsidRDefault="00F44770" w:rsidP="00B91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B9E88" w14:textId="56DDB685" w:rsidR="007970A9" w:rsidRPr="00E44A18" w:rsidRDefault="00E44A18" w:rsidP="00E44A18">
    <w:pPr>
      <w:pStyle w:val="Pheadertext"/>
    </w:pPr>
    <w:r>
      <w:t>Pearson Mathematics 10–10A    Semester 1 Exam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6ABC4A"/>
    <w:lvl w:ilvl="0">
      <w:start w:val="1"/>
      <w:numFmt w:val="decimal"/>
      <w:lvlText w:val="%1."/>
      <w:lvlJc w:val="left"/>
      <w:pPr>
        <w:tabs>
          <w:tab w:val="num" w:pos="1492"/>
        </w:tabs>
        <w:ind w:left="1492" w:hanging="360"/>
      </w:pPr>
    </w:lvl>
  </w:abstractNum>
  <w:abstractNum w:abstractNumId="1">
    <w:nsid w:val="FFFFFF7D"/>
    <w:multiLevelType w:val="singleLevel"/>
    <w:tmpl w:val="A0B840FC"/>
    <w:lvl w:ilvl="0">
      <w:start w:val="1"/>
      <w:numFmt w:val="decimal"/>
      <w:lvlText w:val="%1."/>
      <w:lvlJc w:val="left"/>
      <w:pPr>
        <w:tabs>
          <w:tab w:val="num" w:pos="1209"/>
        </w:tabs>
        <w:ind w:left="1209" w:hanging="360"/>
      </w:pPr>
    </w:lvl>
  </w:abstractNum>
  <w:abstractNum w:abstractNumId="2">
    <w:nsid w:val="FFFFFF7E"/>
    <w:multiLevelType w:val="singleLevel"/>
    <w:tmpl w:val="668A1426"/>
    <w:lvl w:ilvl="0">
      <w:start w:val="1"/>
      <w:numFmt w:val="decimal"/>
      <w:lvlText w:val="%1."/>
      <w:lvlJc w:val="left"/>
      <w:pPr>
        <w:tabs>
          <w:tab w:val="num" w:pos="926"/>
        </w:tabs>
        <w:ind w:left="926" w:hanging="360"/>
      </w:pPr>
    </w:lvl>
  </w:abstractNum>
  <w:abstractNum w:abstractNumId="3">
    <w:nsid w:val="FFFFFF7F"/>
    <w:multiLevelType w:val="singleLevel"/>
    <w:tmpl w:val="A5CAAE50"/>
    <w:lvl w:ilvl="0">
      <w:start w:val="1"/>
      <w:numFmt w:val="decimal"/>
      <w:lvlText w:val="%1."/>
      <w:lvlJc w:val="left"/>
      <w:pPr>
        <w:tabs>
          <w:tab w:val="num" w:pos="643"/>
        </w:tabs>
        <w:ind w:left="643" w:hanging="360"/>
      </w:pPr>
    </w:lvl>
  </w:abstractNum>
  <w:abstractNum w:abstractNumId="4">
    <w:nsid w:val="FFFFFF80"/>
    <w:multiLevelType w:val="singleLevel"/>
    <w:tmpl w:val="538CBAF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6AE17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95AB06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6D8A16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E0AA1A"/>
    <w:lvl w:ilvl="0">
      <w:start w:val="1"/>
      <w:numFmt w:val="decimal"/>
      <w:lvlText w:val="%1."/>
      <w:lvlJc w:val="left"/>
      <w:pPr>
        <w:tabs>
          <w:tab w:val="num" w:pos="360"/>
        </w:tabs>
        <w:ind w:left="360" w:hanging="360"/>
      </w:pPr>
    </w:lvl>
  </w:abstractNum>
  <w:abstractNum w:abstractNumId="9">
    <w:nsid w:val="FFFFFF89"/>
    <w:multiLevelType w:val="singleLevel"/>
    <w:tmpl w:val="3428740E"/>
    <w:lvl w:ilvl="0">
      <w:start w:val="1"/>
      <w:numFmt w:val="bullet"/>
      <w:lvlText w:val=""/>
      <w:lvlJc w:val="left"/>
      <w:pPr>
        <w:tabs>
          <w:tab w:val="num" w:pos="360"/>
        </w:tabs>
        <w:ind w:left="360" w:hanging="360"/>
      </w:pPr>
      <w:rPr>
        <w:rFonts w:ascii="Symbol" w:hAnsi="Symbol" w:hint="default"/>
      </w:rPr>
    </w:lvl>
  </w:abstractNum>
  <w:abstractNum w:abstractNumId="10">
    <w:nsid w:val="035B6674"/>
    <w:multiLevelType w:val="hybridMultilevel"/>
    <w:tmpl w:val="947838F4"/>
    <w:lvl w:ilvl="0" w:tplc="46C6336C">
      <w:start w:val="2"/>
      <w:numFmt w:val="lowerLetter"/>
      <w:lvlText w:val="(%1)"/>
      <w:lvlJc w:val="left"/>
      <w:pPr>
        <w:tabs>
          <w:tab w:val="num" w:pos="720"/>
        </w:tabs>
        <w:ind w:left="72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04D3375B"/>
    <w:multiLevelType w:val="hybridMultilevel"/>
    <w:tmpl w:val="B1D0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390065"/>
    <w:multiLevelType w:val="hybridMultilevel"/>
    <w:tmpl w:val="A060F0B2"/>
    <w:lvl w:ilvl="0" w:tplc="02067752">
      <w:start w:val="1"/>
      <w:numFmt w:val="low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F321487"/>
    <w:multiLevelType w:val="hybridMultilevel"/>
    <w:tmpl w:val="5DA6089E"/>
    <w:lvl w:ilvl="0" w:tplc="36CECEDA">
      <w:start w:val="1"/>
      <w:numFmt w:val="lowerLetter"/>
      <w:lvlText w:val="(%1)"/>
      <w:lvlJc w:val="left"/>
      <w:pPr>
        <w:ind w:left="927" w:hanging="360"/>
      </w:pPr>
      <w:rPr>
        <w:rFonts w:hint="default"/>
        <w:b/>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nsid w:val="2FC14D08"/>
    <w:multiLevelType w:val="hybridMultilevel"/>
    <w:tmpl w:val="A2A0528C"/>
    <w:lvl w:ilvl="0" w:tplc="B8AC2A0E">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4AB3CC5"/>
    <w:multiLevelType w:val="hybridMultilevel"/>
    <w:tmpl w:val="D5024A28"/>
    <w:lvl w:ilvl="0" w:tplc="5E7C362E">
      <w:start w:val="1"/>
      <w:numFmt w:val="bullet"/>
      <w:pStyle w:val="Pdot"/>
      <w:lvlText w:val=""/>
      <w:lvlJc w:val="left"/>
      <w:pPr>
        <w:tabs>
          <w:tab w:val="num" w:pos="1077"/>
        </w:tabs>
        <w:ind w:left="107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BAC63EC"/>
    <w:multiLevelType w:val="hybridMultilevel"/>
    <w:tmpl w:val="E8CA5176"/>
    <w:lvl w:ilvl="0" w:tplc="351E1CAA">
      <w:start w:val="1"/>
      <w:numFmt w:val="decimal"/>
      <w:lvlText w:val="Question %1"/>
      <w:lvlJc w:val="left"/>
      <w:pPr>
        <w:ind w:left="1440" w:hanging="360"/>
      </w:pPr>
      <w:rPr>
        <w:rFonts w:hint="default"/>
        <w:b/>
        <w:color w:val="auto"/>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0E305DD"/>
    <w:multiLevelType w:val="hybridMultilevel"/>
    <w:tmpl w:val="21CAC5AE"/>
    <w:lvl w:ilvl="0" w:tplc="A5BA61C8">
      <w:start w:val="1"/>
      <w:numFmt w:val="lowerLetter"/>
      <w:lvlText w:val="(%1)"/>
      <w:lvlJc w:val="left"/>
      <w:pPr>
        <w:ind w:left="1364" w:hanging="360"/>
      </w:pPr>
      <w:rPr>
        <w:rFonts w:hint="default"/>
        <w:b/>
      </w:rPr>
    </w:lvl>
    <w:lvl w:ilvl="1" w:tplc="0C090019" w:tentative="1">
      <w:start w:val="1"/>
      <w:numFmt w:val="lowerLetter"/>
      <w:lvlText w:val="%2."/>
      <w:lvlJc w:val="left"/>
      <w:pPr>
        <w:ind w:left="2084" w:hanging="360"/>
      </w:pPr>
    </w:lvl>
    <w:lvl w:ilvl="2" w:tplc="0C09001B" w:tentative="1">
      <w:start w:val="1"/>
      <w:numFmt w:val="lowerRoman"/>
      <w:lvlText w:val="%3."/>
      <w:lvlJc w:val="right"/>
      <w:pPr>
        <w:ind w:left="2804" w:hanging="180"/>
      </w:pPr>
    </w:lvl>
    <w:lvl w:ilvl="3" w:tplc="0C09000F" w:tentative="1">
      <w:start w:val="1"/>
      <w:numFmt w:val="decimal"/>
      <w:lvlText w:val="%4."/>
      <w:lvlJc w:val="left"/>
      <w:pPr>
        <w:ind w:left="3524" w:hanging="360"/>
      </w:pPr>
    </w:lvl>
    <w:lvl w:ilvl="4" w:tplc="0C090019" w:tentative="1">
      <w:start w:val="1"/>
      <w:numFmt w:val="lowerLetter"/>
      <w:lvlText w:val="%5."/>
      <w:lvlJc w:val="left"/>
      <w:pPr>
        <w:ind w:left="4244" w:hanging="360"/>
      </w:pPr>
    </w:lvl>
    <w:lvl w:ilvl="5" w:tplc="0C09001B" w:tentative="1">
      <w:start w:val="1"/>
      <w:numFmt w:val="lowerRoman"/>
      <w:lvlText w:val="%6."/>
      <w:lvlJc w:val="right"/>
      <w:pPr>
        <w:ind w:left="4964" w:hanging="180"/>
      </w:pPr>
    </w:lvl>
    <w:lvl w:ilvl="6" w:tplc="0C09000F" w:tentative="1">
      <w:start w:val="1"/>
      <w:numFmt w:val="decimal"/>
      <w:lvlText w:val="%7."/>
      <w:lvlJc w:val="left"/>
      <w:pPr>
        <w:ind w:left="5684" w:hanging="360"/>
      </w:pPr>
    </w:lvl>
    <w:lvl w:ilvl="7" w:tplc="0C090019" w:tentative="1">
      <w:start w:val="1"/>
      <w:numFmt w:val="lowerLetter"/>
      <w:lvlText w:val="%8."/>
      <w:lvlJc w:val="left"/>
      <w:pPr>
        <w:ind w:left="6404" w:hanging="360"/>
      </w:pPr>
    </w:lvl>
    <w:lvl w:ilvl="8" w:tplc="0C09001B" w:tentative="1">
      <w:start w:val="1"/>
      <w:numFmt w:val="lowerRoman"/>
      <w:lvlText w:val="%9."/>
      <w:lvlJc w:val="right"/>
      <w:pPr>
        <w:ind w:left="7124" w:hanging="180"/>
      </w:pPr>
    </w:lvl>
  </w:abstractNum>
  <w:abstractNum w:abstractNumId="18">
    <w:nsid w:val="52427483"/>
    <w:multiLevelType w:val="hybridMultilevel"/>
    <w:tmpl w:val="ECC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7722A8"/>
    <w:multiLevelType w:val="hybridMultilevel"/>
    <w:tmpl w:val="7068C1F6"/>
    <w:lvl w:ilvl="0" w:tplc="27BE9748">
      <w:start w:val="1"/>
      <w:numFmt w:val="lowerLetter"/>
      <w:lvlText w:val="(%1)"/>
      <w:lvlJc w:val="left"/>
      <w:pPr>
        <w:ind w:left="502" w:hanging="360"/>
      </w:pPr>
      <w:rPr>
        <w:rFonts w:hint="default"/>
        <w:b/>
        <w:i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0">
    <w:nsid w:val="71E93AE2"/>
    <w:multiLevelType w:val="hybridMultilevel"/>
    <w:tmpl w:val="72EEB17E"/>
    <w:lvl w:ilvl="0" w:tplc="04B8745C">
      <w:start w:val="10"/>
      <w:numFmt w:val="bullet"/>
      <w:lvlText w:val=""/>
      <w:lvlJc w:val="left"/>
      <w:pPr>
        <w:tabs>
          <w:tab w:val="num" w:pos="720"/>
        </w:tabs>
        <w:ind w:left="720" w:hanging="360"/>
      </w:pPr>
      <w:rPr>
        <w:rFonts w:ascii="Symbol" w:eastAsia="Times New Roman" w:hAnsi="Symbol" w:cs="Times New Roman"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790215E2"/>
    <w:multiLevelType w:val="hybridMultilevel"/>
    <w:tmpl w:val="88E07360"/>
    <w:lvl w:ilvl="0" w:tplc="44141BA4">
      <w:start w:val="1"/>
      <w:numFmt w:val="decimal"/>
      <w:lvlText w:val="Question %1"/>
      <w:lvlJc w:val="left"/>
      <w:pPr>
        <w:ind w:left="720"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A8C15C8"/>
    <w:multiLevelType w:val="hybridMultilevel"/>
    <w:tmpl w:val="A054323E"/>
    <w:lvl w:ilvl="0" w:tplc="69AA176C">
      <w:start w:val="25"/>
      <w:numFmt w:val="decimal"/>
      <w:lvlText w:val="Question %1"/>
      <w:lvlJc w:val="left"/>
      <w:pPr>
        <w:ind w:left="1364" w:hanging="360"/>
      </w:pPr>
      <w:rPr>
        <w:rFonts w:hint="default"/>
        <w:b/>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FBA6375"/>
    <w:multiLevelType w:val="hybridMultilevel"/>
    <w:tmpl w:val="F6A815FE"/>
    <w:lvl w:ilvl="0" w:tplc="3926EA92">
      <w:start w:val="15"/>
      <w:numFmt w:val="decimal"/>
      <w:lvlText w:val="Question %1"/>
      <w:lvlJc w:val="left"/>
      <w:pPr>
        <w:ind w:left="720" w:hanging="360"/>
      </w:pPr>
      <w:rPr>
        <w:rFonts w:hint="default"/>
        <w:b/>
        <w:i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20"/>
  </w:num>
  <w:num w:numId="3">
    <w:abstractNumId w:val="15"/>
  </w:num>
  <w:num w:numId="4">
    <w:abstractNumId w:val="18"/>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9"/>
  </w:num>
  <w:num w:numId="18">
    <w:abstractNumId w:val="12"/>
  </w:num>
  <w:num w:numId="19">
    <w:abstractNumId w:val="21"/>
  </w:num>
  <w:num w:numId="20">
    <w:abstractNumId w:val="16"/>
  </w:num>
  <w:num w:numId="21">
    <w:abstractNumId w:val="13"/>
  </w:num>
  <w:num w:numId="22">
    <w:abstractNumId w:val="10"/>
  </w:num>
  <w:num w:numId="23">
    <w:abstractNumId w:val="23"/>
  </w:num>
  <w:num w:numId="24">
    <w:abstractNumId w:val="1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E57"/>
    <w:rsid w:val="000135C2"/>
    <w:rsid w:val="000250ED"/>
    <w:rsid w:val="0003306F"/>
    <w:rsid w:val="00033C5C"/>
    <w:rsid w:val="000407AC"/>
    <w:rsid w:val="00040ED7"/>
    <w:rsid w:val="00042AFB"/>
    <w:rsid w:val="00052D5F"/>
    <w:rsid w:val="0005626F"/>
    <w:rsid w:val="00057492"/>
    <w:rsid w:val="00062A9B"/>
    <w:rsid w:val="00062B27"/>
    <w:rsid w:val="00064993"/>
    <w:rsid w:val="00066722"/>
    <w:rsid w:val="0007558F"/>
    <w:rsid w:val="00076BF9"/>
    <w:rsid w:val="00082AD0"/>
    <w:rsid w:val="00090B15"/>
    <w:rsid w:val="00094B98"/>
    <w:rsid w:val="000A10D8"/>
    <w:rsid w:val="000B1576"/>
    <w:rsid w:val="000C2002"/>
    <w:rsid w:val="000C4CB1"/>
    <w:rsid w:val="000C6C56"/>
    <w:rsid w:val="000F230F"/>
    <w:rsid w:val="000F52E2"/>
    <w:rsid w:val="00114E72"/>
    <w:rsid w:val="001158EE"/>
    <w:rsid w:val="00121EAB"/>
    <w:rsid w:val="001249D4"/>
    <w:rsid w:val="00132BF6"/>
    <w:rsid w:val="00133398"/>
    <w:rsid w:val="00136289"/>
    <w:rsid w:val="00141F31"/>
    <w:rsid w:val="00153C7C"/>
    <w:rsid w:val="001605F8"/>
    <w:rsid w:val="00160C54"/>
    <w:rsid w:val="00166D85"/>
    <w:rsid w:val="00171BF1"/>
    <w:rsid w:val="00180D86"/>
    <w:rsid w:val="001912A2"/>
    <w:rsid w:val="001A56FA"/>
    <w:rsid w:val="001B433F"/>
    <w:rsid w:val="001B4349"/>
    <w:rsid w:val="001C4DB3"/>
    <w:rsid w:val="001E5DE4"/>
    <w:rsid w:val="001E7C68"/>
    <w:rsid w:val="001F3D5E"/>
    <w:rsid w:val="001F5CC7"/>
    <w:rsid w:val="00201EF5"/>
    <w:rsid w:val="00202BC3"/>
    <w:rsid w:val="00204A21"/>
    <w:rsid w:val="0021092C"/>
    <w:rsid w:val="0022266F"/>
    <w:rsid w:val="00223001"/>
    <w:rsid w:val="002509BC"/>
    <w:rsid w:val="0026242D"/>
    <w:rsid w:val="002635BA"/>
    <w:rsid w:val="0029660A"/>
    <w:rsid w:val="0029665F"/>
    <w:rsid w:val="002A10D9"/>
    <w:rsid w:val="002A61AB"/>
    <w:rsid w:val="002B248D"/>
    <w:rsid w:val="002C0D5B"/>
    <w:rsid w:val="002C3C99"/>
    <w:rsid w:val="002C5286"/>
    <w:rsid w:val="002D2E83"/>
    <w:rsid w:val="002D52E0"/>
    <w:rsid w:val="002E0784"/>
    <w:rsid w:val="002E154B"/>
    <w:rsid w:val="002E3707"/>
    <w:rsid w:val="00301F49"/>
    <w:rsid w:val="00307A48"/>
    <w:rsid w:val="00307F32"/>
    <w:rsid w:val="00323197"/>
    <w:rsid w:val="00323AB7"/>
    <w:rsid w:val="00334607"/>
    <w:rsid w:val="00335B72"/>
    <w:rsid w:val="003429B3"/>
    <w:rsid w:val="00345684"/>
    <w:rsid w:val="003564A0"/>
    <w:rsid w:val="003618B8"/>
    <w:rsid w:val="003624C0"/>
    <w:rsid w:val="00363DAC"/>
    <w:rsid w:val="003649A6"/>
    <w:rsid w:val="0036586D"/>
    <w:rsid w:val="00374306"/>
    <w:rsid w:val="00376745"/>
    <w:rsid w:val="00387433"/>
    <w:rsid w:val="0039270F"/>
    <w:rsid w:val="00393ADE"/>
    <w:rsid w:val="003A634F"/>
    <w:rsid w:val="003A6EA1"/>
    <w:rsid w:val="003B3BBF"/>
    <w:rsid w:val="003C445D"/>
    <w:rsid w:val="003D75D5"/>
    <w:rsid w:val="003E3349"/>
    <w:rsid w:val="003F06FD"/>
    <w:rsid w:val="004066D1"/>
    <w:rsid w:val="00412093"/>
    <w:rsid w:val="00412275"/>
    <w:rsid w:val="00413A15"/>
    <w:rsid w:val="00415779"/>
    <w:rsid w:val="004161B6"/>
    <w:rsid w:val="00420B07"/>
    <w:rsid w:val="0043227F"/>
    <w:rsid w:val="00433134"/>
    <w:rsid w:val="00452041"/>
    <w:rsid w:val="00456CE0"/>
    <w:rsid w:val="00457310"/>
    <w:rsid w:val="0046226B"/>
    <w:rsid w:val="00464A71"/>
    <w:rsid w:val="00472CCA"/>
    <w:rsid w:val="0048344D"/>
    <w:rsid w:val="00485A37"/>
    <w:rsid w:val="004A1C99"/>
    <w:rsid w:val="004A5DD5"/>
    <w:rsid w:val="004C23FF"/>
    <w:rsid w:val="004C5E1E"/>
    <w:rsid w:val="004D01B5"/>
    <w:rsid w:val="004D24DE"/>
    <w:rsid w:val="004D3645"/>
    <w:rsid w:val="004F03F0"/>
    <w:rsid w:val="004F5839"/>
    <w:rsid w:val="004F59F5"/>
    <w:rsid w:val="005067E7"/>
    <w:rsid w:val="00513DFB"/>
    <w:rsid w:val="0052478A"/>
    <w:rsid w:val="0052656A"/>
    <w:rsid w:val="00530D78"/>
    <w:rsid w:val="00554ECF"/>
    <w:rsid w:val="00561C8E"/>
    <w:rsid w:val="00564139"/>
    <w:rsid w:val="005644F4"/>
    <w:rsid w:val="005665F4"/>
    <w:rsid w:val="00567CE7"/>
    <w:rsid w:val="00571F02"/>
    <w:rsid w:val="00582BD5"/>
    <w:rsid w:val="0059291C"/>
    <w:rsid w:val="005A07A0"/>
    <w:rsid w:val="005A080D"/>
    <w:rsid w:val="005A6C19"/>
    <w:rsid w:val="005B1B73"/>
    <w:rsid w:val="005C1799"/>
    <w:rsid w:val="005C2DB7"/>
    <w:rsid w:val="005C6EE5"/>
    <w:rsid w:val="005F1CE1"/>
    <w:rsid w:val="006045D9"/>
    <w:rsid w:val="00604D55"/>
    <w:rsid w:val="00606690"/>
    <w:rsid w:val="0060765D"/>
    <w:rsid w:val="00607F60"/>
    <w:rsid w:val="006145F5"/>
    <w:rsid w:val="00617BEA"/>
    <w:rsid w:val="006220E6"/>
    <w:rsid w:val="006315DD"/>
    <w:rsid w:val="00650ADF"/>
    <w:rsid w:val="00652315"/>
    <w:rsid w:val="00665AA1"/>
    <w:rsid w:val="0066782B"/>
    <w:rsid w:val="00695AC6"/>
    <w:rsid w:val="006B0F07"/>
    <w:rsid w:val="006B2DF9"/>
    <w:rsid w:val="006C4B2F"/>
    <w:rsid w:val="006C5155"/>
    <w:rsid w:val="006D6A33"/>
    <w:rsid w:val="006D6A60"/>
    <w:rsid w:val="006D6B75"/>
    <w:rsid w:val="006D72A1"/>
    <w:rsid w:val="006E28FE"/>
    <w:rsid w:val="006E6CBD"/>
    <w:rsid w:val="006E7B52"/>
    <w:rsid w:val="006F2BB6"/>
    <w:rsid w:val="006F48EB"/>
    <w:rsid w:val="0070464D"/>
    <w:rsid w:val="007048EC"/>
    <w:rsid w:val="00705331"/>
    <w:rsid w:val="00713EAF"/>
    <w:rsid w:val="00715815"/>
    <w:rsid w:val="00722B45"/>
    <w:rsid w:val="007313E8"/>
    <w:rsid w:val="00732B3C"/>
    <w:rsid w:val="00751156"/>
    <w:rsid w:val="00764B22"/>
    <w:rsid w:val="007701CE"/>
    <w:rsid w:val="007721B9"/>
    <w:rsid w:val="00775F8D"/>
    <w:rsid w:val="00781345"/>
    <w:rsid w:val="00796A94"/>
    <w:rsid w:val="007970A9"/>
    <w:rsid w:val="007A0B8A"/>
    <w:rsid w:val="007A1A60"/>
    <w:rsid w:val="007B7545"/>
    <w:rsid w:val="007C05E1"/>
    <w:rsid w:val="007C22C1"/>
    <w:rsid w:val="007D4058"/>
    <w:rsid w:val="007F6376"/>
    <w:rsid w:val="008074DE"/>
    <w:rsid w:val="00814B1B"/>
    <w:rsid w:val="00817AEB"/>
    <w:rsid w:val="008226DD"/>
    <w:rsid w:val="00823BB8"/>
    <w:rsid w:val="008266C5"/>
    <w:rsid w:val="00830A8D"/>
    <w:rsid w:val="00842378"/>
    <w:rsid w:val="008453BA"/>
    <w:rsid w:val="00851029"/>
    <w:rsid w:val="00852AE6"/>
    <w:rsid w:val="0085608B"/>
    <w:rsid w:val="00857E45"/>
    <w:rsid w:val="0086773C"/>
    <w:rsid w:val="00872A57"/>
    <w:rsid w:val="008807F5"/>
    <w:rsid w:val="00883D65"/>
    <w:rsid w:val="008874E9"/>
    <w:rsid w:val="00887F5C"/>
    <w:rsid w:val="008A2708"/>
    <w:rsid w:val="008B0C53"/>
    <w:rsid w:val="008B57D7"/>
    <w:rsid w:val="008B5DC2"/>
    <w:rsid w:val="008C44CE"/>
    <w:rsid w:val="008D3E39"/>
    <w:rsid w:val="008E3A48"/>
    <w:rsid w:val="008F0DDC"/>
    <w:rsid w:val="008F0EC6"/>
    <w:rsid w:val="009023C1"/>
    <w:rsid w:val="00913906"/>
    <w:rsid w:val="0091733C"/>
    <w:rsid w:val="0092625F"/>
    <w:rsid w:val="009303E1"/>
    <w:rsid w:val="00934CAB"/>
    <w:rsid w:val="00935B41"/>
    <w:rsid w:val="0093734D"/>
    <w:rsid w:val="009429FC"/>
    <w:rsid w:val="009437F9"/>
    <w:rsid w:val="00943B2C"/>
    <w:rsid w:val="009461B8"/>
    <w:rsid w:val="00950FFA"/>
    <w:rsid w:val="00955524"/>
    <w:rsid w:val="00957195"/>
    <w:rsid w:val="00957E9E"/>
    <w:rsid w:val="00962392"/>
    <w:rsid w:val="00976D13"/>
    <w:rsid w:val="00981CD0"/>
    <w:rsid w:val="009841D7"/>
    <w:rsid w:val="009A776D"/>
    <w:rsid w:val="009B1361"/>
    <w:rsid w:val="009C1F04"/>
    <w:rsid w:val="009C3377"/>
    <w:rsid w:val="009D03D9"/>
    <w:rsid w:val="009F2FC5"/>
    <w:rsid w:val="009F3AAC"/>
    <w:rsid w:val="00A14EA0"/>
    <w:rsid w:val="00A17287"/>
    <w:rsid w:val="00A215AF"/>
    <w:rsid w:val="00A23D25"/>
    <w:rsid w:val="00A35659"/>
    <w:rsid w:val="00A37631"/>
    <w:rsid w:val="00A42006"/>
    <w:rsid w:val="00A450C7"/>
    <w:rsid w:val="00A5299B"/>
    <w:rsid w:val="00A609BB"/>
    <w:rsid w:val="00A61D4A"/>
    <w:rsid w:val="00A66E55"/>
    <w:rsid w:val="00A70451"/>
    <w:rsid w:val="00A74962"/>
    <w:rsid w:val="00A77F9C"/>
    <w:rsid w:val="00A807EE"/>
    <w:rsid w:val="00A822F0"/>
    <w:rsid w:val="00A84039"/>
    <w:rsid w:val="00A92695"/>
    <w:rsid w:val="00AA25D9"/>
    <w:rsid w:val="00AA7ED5"/>
    <w:rsid w:val="00AB1640"/>
    <w:rsid w:val="00AB4521"/>
    <w:rsid w:val="00AD2442"/>
    <w:rsid w:val="00AD4FD5"/>
    <w:rsid w:val="00AE3D80"/>
    <w:rsid w:val="00AF0894"/>
    <w:rsid w:val="00AF0F2C"/>
    <w:rsid w:val="00AF5384"/>
    <w:rsid w:val="00B00903"/>
    <w:rsid w:val="00B0166C"/>
    <w:rsid w:val="00B11C16"/>
    <w:rsid w:val="00B12113"/>
    <w:rsid w:val="00B13718"/>
    <w:rsid w:val="00B2153C"/>
    <w:rsid w:val="00B21E3E"/>
    <w:rsid w:val="00B24E7B"/>
    <w:rsid w:val="00B25421"/>
    <w:rsid w:val="00B31E6A"/>
    <w:rsid w:val="00B32D92"/>
    <w:rsid w:val="00B46721"/>
    <w:rsid w:val="00B5161D"/>
    <w:rsid w:val="00B632C3"/>
    <w:rsid w:val="00B6363F"/>
    <w:rsid w:val="00B63D7A"/>
    <w:rsid w:val="00B6458B"/>
    <w:rsid w:val="00B73321"/>
    <w:rsid w:val="00B80E51"/>
    <w:rsid w:val="00B80E6D"/>
    <w:rsid w:val="00B86D7F"/>
    <w:rsid w:val="00B91091"/>
    <w:rsid w:val="00B91E57"/>
    <w:rsid w:val="00BB3052"/>
    <w:rsid w:val="00BB572C"/>
    <w:rsid w:val="00BB745A"/>
    <w:rsid w:val="00BB7A96"/>
    <w:rsid w:val="00BC129C"/>
    <w:rsid w:val="00BC28AD"/>
    <w:rsid w:val="00BD08D5"/>
    <w:rsid w:val="00BD26E7"/>
    <w:rsid w:val="00BF14C7"/>
    <w:rsid w:val="00BF58C2"/>
    <w:rsid w:val="00BF678B"/>
    <w:rsid w:val="00C020FE"/>
    <w:rsid w:val="00C10D76"/>
    <w:rsid w:val="00C13F88"/>
    <w:rsid w:val="00C15226"/>
    <w:rsid w:val="00C163CD"/>
    <w:rsid w:val="00C166E6"/>
    <w:rsid w:val="00C1714A"/>
    <w:rsid w:val="00C227ED"/>
    <w:rsid w:val="00C41B73"/>
    <w:rsid w:val="00C5054A"/>
    <w:rsid w:val="00C50C69"/>
    <w:rsid w:val="00C51718"/>
    <w:rsid w:val="00C522B4"/>
    <w:rsid w:val="00C56D83"/>
    <w:rsid w:val="00C625E5"/>
    <w:rsid w:val="00C63C83"/>
    <w:rsid w:val="00C75F4E"/>
    <w:rsid w:val="00C7678B"/>
    <w:rsid w:val="00C80BDE"/>
    <w:rsid w:val="00C9254A"/>
    <w:rsid w:val="00C93BFC"/>
    <w:rsid w:val="00CA6F9E"/>
    <w:rsid w:val="00CB3D6D"/>
    <w:rsid w:val="00CB6EE7"/>
    <w:rsid w:val="00CC0D68"/>
    <w:rsid w:val="00CC6FFF"/>
    <w:rsid w:val="00CC7D1F"/>
    <w:rsid w:val="00CD00EA"/>
    <w:rsid w:val="00CD368D"/>
    <w:rsid w:val="00CE2DDA"/>
    <w:rsid w:val="00CF0C64"/>
    <w:rsid w:val="00CF4C57"/>
    <w:rsid w:val="00D008C9"/>
    <w:rsid w:val="00D01C11"/>
    <w:rsid w:val="00D027D6"/>
    <w:rsid w:val="00D03976"/>
    <w:rsid w:val="00D169AD"/>
    <w:rsid w:val="00D306C4"/>
    <w:rsid w:val="00D43956"/>
    <w:rsid w:val="00D45D65"/>
    <w:rsid w:val="00D460A5"/>
    <w:rsid w:val="00D476C7"/>
    <w:rsid w:val="00D50DA9"/>
    <w:rsid w:val="00D5107B"/>
    <w:rsid w:val="00D5174B"/>
    <w:rsid w:val="00D5254C"/>
    <w:rsid w:val="00D5788E"/>
    <w:rsid w:val="00D6673C"/>
    <w:rsid w:val="00D747CC"/>
    <w:rsid w:val="00D817B5"/>
    <w:rsid w:val="00D83536"/>
    <w:rsid w:val="00D94C52"/>
    <w:rsid w:val="00DA3BBA"/>
    <w:rsid w:val="00DA6D73"/>
    <w:rsid w:val="00DB2FDA"/>
    <w:rsid w:val="00DB5EB8"/>
    <w:rsid w:val="00DC6613"/>
    <w:rsid w:val="00DD25FC"/>
    <w:rsid w:val="00DE113C"/>
    <w:rsid w:val="00DE11D7"/>
    <w:rsid w:val="00DE3994"/>
    <w:rsid w:val="00DE45D5"/>
    <w:rsid w:val="00DE67DE"/>
    <w:rsid w:val="00E01186"/>
    <w:rsid w:val="00E01B2A"/>
    <w:rsid w:val="00E021E4"/>
    <w:rsid w:val="00E02483"/>
    <w:rsid w:val="00E02C5B"/>
    <w:rsid w:val="00E10D96"/>
    <w:rsid w:val="00E12A8E"/>
    <w:rsid w:val="00E16138"/>
    <w:rsid w:val="00E2498A"/>
    <w:rsid w:val="00E35785"/>
    <w:rsid w:val="00E42B3B"/>
    <w:rsid w:val="00E4401F"/>
    <w:rsid w:val="00E44A18"/>
    <w:rsid w:val="00E522E3"/>
    <w:rsid w:val="00E56C69"/>
    <w:rsid w:val="00E66F4C"/>
    <w:rsid w:val="00E80255"/>
    <w:rsid w:val="00E804F6"/>
    <w:rsid w:val="00E904DF"/>
    <w:rsid w:val="00E926CC"/>
    <w:rsid w:val="00E939F1"/>
    <w:rsid w:val="00E96EDA"/>
    <w:rsid w:val="00EA0BB4"/>
    <w:rsid w:val="00EA305E"/>
    <w:rsid w:val="00EA3341"/>
    <w:rsid w:val="00EC0922"/>
    <w:rsid w:val="00ED79FA"/>
    <w:rsid w:val="00EE6019"/>
    <w:rsid w:val="00EE7C00"/>
    <w:rsid w:val="00EF30D8"/>
    <w:rsid w:val="00EF38CC"/>
    <w:rsid w:val="00EF6108"/>
    <w:rsid w:val="00F1598F"/>
    <w:rsid w:val="00F24B10"/>
    <w:rsid w:val="00F279DF"/>
    <w:rsid w:val="00F41913"/>
    <w:rsid w:val="00F44770"/>
    <w:rsid w:val="00F45CC1"/>
    <w:rsid w:val="00F53770"/>
    <w:rsid w:val="00F5599A"/>
    <w:rsid w:val="00F73885"/>
    <w:rsid w:val="00F80273"/>
    <w:rsid w:val="00F843FD"/>
    <w:rsid w:val="00F93270"/>
    <w:rsid w:val="00FA0B4E"/>
    <w:rsid w:val="00FA71CA"/>
    <w:rsid w:val="00FB077E"/>
    <w:rsid w:val="00FB4663"/>
    <w:rsid w:val="00FB7DE1"/>
    <w:rsid w:val="00FC2A4C"/>
    <w:rsid w:val="00FD00A1"/>
    <w:rsid w:val="00FD1FE1"/>
    <w:rsid w:val="00FE1A7B"/>
    <w:rsid w:val="00FE3101"/>
    <w:rsid w:val="00FE47F1"/>
    <w:rsid w:val="00FE4B25"/>
    <w:rsid w:val="00FE6891"/>
    <w:rsid w:val="00FE6E25"/>
    <w:rsid w:val="00FF1B0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5C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ADF"/>
    <w:rPr>
      <w:sz w:val="24"/>
      <w:szCs w:val="24"/>
    </w:rPr>
  </w:style>
  <w:style w:type="paragraph" w:styleId="Heading1">
    <w:name w:val="heading 1"/>
    <w:basedOn w:val="Normal"/>
    <w:next w:val="Normal"/>
    <w:link w:val="Heading1Char"/>
    <w:qFormat/>
    <w:rsid w:val="001E7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D008C9"/>
    <w:rPr>
      <w:rFonts w:ascii="Times New Roman" w:hAnsi="Times New Roman"/>
      <w:i/>
    </w:rPr>
  </w:style>
  <w:style w:type="character" w:customStyle="1" w:styleId="Heading1Char">
    <w:name w:val="Heading 1 Char"/>
    <w:basedOn w:val="DefaultParagraphFont"/>
    <w:link w:val="Heading1"/>
    <w:rsid w:val="001E7C6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E7C68"/>
    <w:pPr>
      <w:ind w:left="720"/>
      <w:contextualSpacing/>
    </w:pPr>
  </w:style>
  <w:style w:type="paragraph" w:customStyle="1" w:styleId="PQuestionheadingmcanswer">
    <w:name w:val="P: Question heading mc (answer)"/>
    <w:basedOn w:val="Pquestionheadingmc1stafterhead"/>
    <w:qFormat/>
    <w:rsid w:val="006D72A1"/>
  </w:style>
  <w:style w:type="paragraph" w:customStyle="1" w:styleId="Hangingindent">
    <w:name w:val="Hanging indent"/>
    <w:basedOn w:val="Normal"/>
    <w:rsid w:val="00C625E5"/>
    <w:pPr>
      <w:ind w:left="340" w:hanging="340"/>
    </w:pPr>
    <w:rPr>
      <w:szCs w:val="20"/>
    </w:rPr>
  </w:style>
  <w:style w:type="paragraph" w:customStyle="1" w:styleId="MediumGrid1-Accent21">
    <w:name w:val="Medium Grid 1 - Accent 21"/>
    <w:basedOn w:val="Normal"/>
    <w:uiPriority w:val="34"/>
    <w:qFormat/>
    <w:rsid w:val="00C625E5"/>
    <w:pPr>
      <w:ind w:left="720" w:hanging="357"/>
      <w:contextualSpacing/>
    </w:pPr>
    <w:rPr>
      <w:rFonts w:eastAsia="Calibri"/>
      <w:kern w:val="24"/>
      <w:lang w:eastAsia="en-US"/>
    </w:rPr>
  </w:style>
  <w:style w:type="paragraph" w:customStyle="1" w:styleId="Pbody">
    <w:name w:val="P: body"/>
    <w:link w:val="PbodyChar"/>
    <w:qFormat/>
    <w:rsid w:val="00C625E5"/>
    <w:rPr>
      <w:rFonts w:eastAsia="MS Mincho"/>
      <w:sz w:val="22"/>
      <w:szCs w:val="22"/>
      <w:lang w:eastAsia="en-US"/>
    </w:rPr>
  </w:style>
  <w:style w:type="character" w:customStyle="1" w:styleId="PbodyChar">
    <w:name w:val="P: body Char"/>
    <w:basedOn w:val="DefaultParagraphFont"/>
    <w:link w:val="Pbody"/>
    <w:rsid w:val="00C625E5"/>
    <w:rPr>
      <w:rFonts w:eastAsia="MS Mincho"/>
      <w:sz w:val="22"/>
      <w:szCs w:val="22"/>
      <w:lang w:eastAsia="en-US"/>
    </w:rPr>
  </w:style>
  <w:style w:type="character" w:customStyle="1" w:styleId="Ptimtext">
    <w:name w:val="P: tim text"/>
    <w:basedOn w:val="DefaultParagraphFont"/>
    <w:rsid w:val="00C625E5"/>
    <w:rPr>
      <w:b/>
      <w:bCs/>
      <w:color w:val="FF0000"/>
    </w:rPr>
  </w:style>
  <w:style w:type="character" w:customStyle="1" w:styleId="Csuperscript">
    <w:name w:val="C: superscript"/>
    <w:basedOn w:val="DefaultParagraphFont"/>
    <w:uiPriority w:val="1"/>
    <w:qFormat/>
    <w:rsid w:val="00C625E5"/>
    <w:rPr>
      <w:vertAlign w:val="superscript"/>
    </w:rPr>
  </w:style>
  <w:style w:type="character" w:customStyle="1" w:styleId="Citalicsubscript">
    <w:name w:val="C: italic subscript"/>
    <w:basedOn w:val="DefaultParagraphFont"/>
    <w:uiPriority w:val="1"/>
    <w:qFormat/>
    <w:rsid w:val="00C625E5"/>
    <w:rPr>
      <w:i/>
      <w:vertAlign w:val="subscript"/>
    </w:rPr>
  </w:style>
  <w:style w:type="character" w:customStyle="1" w:styleId="CItalicsuperscript">
    <w:name w:val="C: Italic superscript"/>
    <w:basedOn w:val="Cmathsexpressions"/>
    <w:uiPriority w:val="1"/>
    <w:qFormat/>
    <w:rsid w:val="00C625E5"/>
    <w:rPr>
      <w:rFonts w:ascii="Times New Roman" w:hAnsi="Times New Roman"/>
      <w:i w:val="0"/>
      <w:iCs/>
      <w:vertAlign w:val="superscript"/>
    </w:rPr>
  </w:style>
  <w:style w:type="character" w:customStyle="1" w:styleId="CSubscript">
    <w:name w:val="C: Subscript"/>
    <w:basedOn w:val="DefaultParagraphFont"/>
    <w:uiPriority w:val="1"/>
    <w:qFormat/>
    <w:rsid w:val="00C625E5"/>
    <w:rPr>
      <w:vertAlign w:val="subscript"/>
    </w:rPr>
  </w:style>
  <w:style w:type="paragraph" w:customStyle="1" w:styleId="PNotetodesigner">
    <w:name w:val="P: Note to designer"/>
    <w:basedOn w:val="Normal"/>
    <w:qFormat/>
    <w:rsid w:val="00C625E5"/>
    <w:pPr>
      <w:spacing w:after="160" w:line="259" w:lineRule="auto"/>
    </w:pPr>
    <w:rPr>
      <w:rFonts w:asciiTheme="minorHAnsi" w:eastAsiaTheme="minorHAnsi" w:hAnsiTheme="minorHAnsi" w:cstheme="minorBidi"/>
      <w:color w:val="FF0000"/>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ADF"/>
    <w:rPr>
      <w:sz w:val="24"/>
      <w:szCs w:val="24"/>
    </w:rPr>
  </w:style>
  <w:style w:type="paragraph" w:styleId="Heading1">
    <w:name w:val="heading 1"/>
    <w:basedOn w:val="Normal"/>
    <w:next w:val="Normal"/>
    <w:link w:val="Heading1Char"/>
    <w:qFormat/>
    <w:rsid w:val="001E7C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dot">
    <w:name w:val="P: dot"/>
    <w:rsid w:val="00C9254A"/>
    <w:pPr>
      <w:keepLines/>
      <w:numPr>
        <w:numId w:val="3"/>
      </w:numPr>
      <w:tabs>
        <w:tab w:val="left" w:pos="284"/>
        <w:tab w:val="left" w:pos="567"/>
        <w:tab w:val="left" w:pos="851"/>
        <w:tab w:val="left" w:pos="1134"/>
        <w:tab w:val="left" w:pos="1418"/>
        <w:tab w:val="left" w:pos="1701"/>
      </w:tabs>
      <w:spacing w:after="120" w:line="288" w:lineRule="auto"/>
      <w:ind w:left="568" w:hanging="284"/>
      <w:contextualSpacing/>
    </w:pPr>
    <w:rPr>
      <w:sz w:val="24"/>
      <w:szCs w:val="22"/>
      <w:lang w:eastAsia="en-US"/>
    </w:rPr>
  </w:style>
  <w:style w:type="paragraph" w:customStyle="1" w:styleId="Pdotafter">
    <w:name w:val="P: dot after"/>
    <w:rsid w:val="00D747CC"/>
    <w:pPr>
      <w:spacing w:after="120" w:line="288" w:lineRule="auto"/>
      <w:ind w:left="567"/>
      <w:contextualSpacing/>
    </w:pPr>
    <w:rPr>
      <w:sz w:val="24"/>
      <w:szCs w:val="22"/>
      <w:lang w:eastAsia="en-US"/>
    </w:rPr>
  </w:style>
  <w:style w:type="paragraph" w:customStyle="1" w:styleId="Pdotdash">
    <w:name w:val="P: dot dash"/>
    <w:basedOn w:val="Pdotafter"/>
    <w:rsid w:val="00D747CC"/>
    <w:pPr>
      <w:spacing w:line="276" w:lineRule="auto"/>
      <w:ind w:left="851" w:hanging="284"/>
    </w:pPr>
  </w:style>
  <w:style w:type="paragraph" w:customStyle="1" w:styleId="Pnum">
    <w:name w:val="P: num"/>
    <w:next w:val="Pdot"/>
    <w:rsid w:val="00D747CC"/>
    <w:pPr>
      <w:keepNext/>
      <w:tabs>
        <w:tab w:val="left" w:pos="567"/>
      </w:tabs>
      <w:spacing w:after="120"/>
      <w:ind w:left="340" w:hanging="340"/>
    </w:pPr>
    <w:rPr>
      <w:b/>
      <w:sz w:val="24"/>
      <w:szCs w:val="22"/>
      <w:lang w:eastAsia="en-US"/>
    </w:rPr>
  </w:style>
  <w:style w:type="paragraph" w:customStyle="1" w:styleId="PtitleA">
    <w:name w:val="P: title A"/>
    <w:rsid w:val="00817AEB"/>
    <w:pPr>
      <w:spacing w:after="120"/>
      <w:jc w:val="center"/>
    </w:pPr>
    <w:rPr>
      <w:rFonts w:asciiTheme="minorHAnsi" w:hAnsiTheme="minorHAnsi"/>
      <w:sz w:val="36"/>
      <w:szCs w:val="22"/>
      <w:lang w:eastAsia="en-US"/>
    </w:rPr>
  </w:style>
  <w:style w:type="paragraph" w:customStyle="1" w:styleId="PtitleB">
    <w:name w:val="P: title B"/>
    <w:rsid w:val="00D747CC"/>
    <w:pPr>
      <w:spacing w:after="360"/>
      <w:contextualSpacing/>
      <w:jc w:val="center"/>
    </w:pPr>
    <w:rPr>
      <w:rFonts w:asciiTheme="minorHAnsi" w:hAnsiTheme="minorHAnsi"/>
      <w:sz w:val="24"/>
      <w:szCs w:val="22"/>
      <w:lang w:eastAsia="en-US"/>
    </w:rPr>
  </w:style>
  <w:style w:type="paragraph" w:customStyle="1" w:styleId="Psectionheading">
    <w:name w:val="P: section heading"/>
    <w:next w:val="Pbodytextfullout"/>
    <w:rsid w:val="002509BC"/>
    <w:pPr>
      <w:keepNext/>
      <w:spacing w:after="200"/>
    </w:pPr>
    <w:rPr>
      <w:rFonts w:asciiTheme="minorHAnsi" w:hAnsiTheme="minorHAnsi"/>
      <w:i/>
      <w:sz w:val="28"/>
      <w:szCs w:val="24"/>
    </w:rPr>
  </w:style>
  <w:style w:type="paragraph" w:customStyle="1" w:styleId="Pbodytextfullout">
    <w:name w:val="P: body text fullout"/>
    <w:basedOn w:val="Normal"/>
    <w:rsid w:val="00817AEB"/>
    <w:pPr>
      <w:spacing w:after="120"/>
    </w:pPr>
  </w:style>
  <w:style w:type="character" w:customStyle="1" w:styleId="Pemphasisasis">
    <w:name w:val="P:  emphasis as is"/>
    <w:basedOn w:val="DefaultParagraphFont"/>
    <w:rsid w:val="005A6C19"/>
    <w:rPr>
      <w:i/>
    </w:rPr>
  </w:style>
  <w:style w:type="character" w:customStyle="1" w:styleId="Pboldasis">
    <w:name w:val="P:  bold as is"/>
    <w:basedOn w:val="DefaultParagraphFont"/>
    <w:rsid w:val="0059291C"/>
    <w:rPr>
      <w:b/>
    </w:rPr>
  </w:style>
  <w:style w:type="paragraph" w:styleId="Header">
    <w:name w:val="header"/>
    <w:basedOn w:val="Normal"/>
    <w:link w:val="HeaderChar"/>
    <w:uiPriority w:val="99"/>
    <w:rsid w:val="00B91E57"/>
    <w:pPr>
      <w:tabs>
        <w:tab w:val="center" w:pos="4513"/>
        <w:tab w:val="right" w:pos="9026"/>
      </w:tabs>
    </w:pPr>
  </w:style>
  <w:style w:type="character" w:customStyle="1" w:styleId="HeaderChar">
    <w:name w:val="Header Char"/>
    <w:basedOn w:val="DefaultParagraphFont"/>
    <w:link w:val="Header"/>
    <w:uiPriority w:val="99"/>
    <w:rsid w:val="00B91E57"/>
    <w:rPr>
      <w:sz w:val="24"/>
      <w:szCs w:val="24"/>
    </w:rPr>
  </w:style>
  <w:style w:type="paragraph" w:styleId="Footer">
    <w:name w:val="footer"/>
    <w:basedOn w:val="Normal"/>
    <w:link w:val="FooterChar"/>
    <w:rsid w:val="00B91E57"/>
    <w:pPr>
      <w:tabs>
        <w:tab w:val="center" w:pos="4513"/>
        <w:tab w:val="right" w:pos="9026"/>
      </w:tabs>
    </w:pPr>
  </w:style>
  <w:style w:type="character" w:customStyle="1" w:styleId="FooterChar">
    <w:name w:val="Footer Char"/>
    <w:basedOn w:val="DefaultParagraphFont"/>
    <w:link w:val="Footer"/>
    <w:rsid w:val="00B91E57"/>
    <w:rPr>
      <w:sz w:val="24"/>
      <w:szCs w:val="24"/>
    </w:rPr>
  </w:style>
  <w:style w:type="paragraph" w:styleId="BalloonText">
    <w:name w:val="Balloon Text"/>
    <w:basedOn w:val="Normal"/>
    <w:link w:val="BalloonTextChar"/>
    <w:rsid w:val="00B91E57"/>
    <w:rPr>
      <w:rFonts w:ascii="Tahoma" w:hAnsi="Tahoma" w:cs="Tahoma"/>
      <w:sz w:val="16"/>
      <w:szCs w:val="16"/>
    </w:rPr>
  </w:style>
  <w:style w:type="character" w:customStyle="1" w:styleId="BalloonTextChar">
    <w:name w:val="Balloon Text Char"/>
    <w:basedOn w:val="DefaultParagraphFont"/>
    <w:link w:val="BalloonText"/>
    <w:rsid w:val="00B91E57"/>
    <w:rPr>
      <w:rFonts w:ascii="Tahoma" w:hAnsi="Tahoma" w:cs="Tahoma"/>
      <w:sz w:val="16"/>
      <w:szCs w:val="16"/>
    </w:rPr>
  </w:style>
  <w:style w:type="paragraph" w:customStyle="1" w:styleId="Pheadertext">
    <w:name w:val="P: header text"/>
    <w:qFormat/>
    <w:rsid w:val="00B91E57"/>
    <w:pPr>
      <w:tabs>
        <w:tab w:val="left" w:pos="6521"/>
        <w:tab w:val="right" w:leader="underscore" w:pos="9923"/>
      </w:tabs>
      <w:spacing w:after="120"/>
    </w:pPr>
    <w:rPr>
      <w:b/>
      <w:sz w:val="24"/>
      <w:szCs w:val="24"/>
    </w:rPr>
  </w:style>
  <w:style w:type="paragraph" w:customStyle="1" w:styleId="Pfootertext">
    <w:name w:val="P: footer text"/>
    <w:qFormat/>
    <w:rsid w:val="00957E9E"/>
    <w:pPr>
      <w:tabs>
        <w:tab w:val="right" w:pos="9639"/>
      </w:tabs>
    </w:pPr>
    <w:rPr>
      <w:sz w:val="16"/>
      <w:szCs w:val="18"/>
    </w:rPr>
  </w:style>
  <w:style w:type="character" w:customStyle="1" w:styleId="Cpagenumber">
    <w:name w:val="C: pagenumber"/>
    <w:basedOn w:val="DefaultParagraphFont"/>
    <w:uiPriority w:val="1"/>
    <w:qFormat/>
    <w:rsid w:val="00B91E57"/>
    <w:rPr>
      <w:b/>
      <w:i w:val="0"/>
      <w:sz w:val="18"/>
    </w:rPr>
  </w:style>
  <w:style w:type="character" w:styleId="CommentReference">
    <w:name w:val="annotation reference"/>
    <w:basedOn w:val="DefaultParagraphFont"/>
    <w:rsid w:val="001B433F"/>
    <w:rPr>
      <w:sz w:val="16"/>
      <w:szCs w:val="16"/>
    </w:rPr>
  </w:style>
  <w:style w:type="paragraph" w:styleId="CommentText">
    <w:name w:val="annotation text"/>
    <w:basedOn w:val="Normal"/>
    <w:link w:val="CommentTextChar"/>
    <w:rsid w:val="001B433F"/>
    <w:rPr>
      <w:sz w:val="20"/>
      <w:szCs w:val="20"/>
    </w:rPr>
  </w:style>
  <w:style w:type="character" w:customStyle="1" w:styleId="CommentTextChar">
    <w:name w:val="Comment Text Char"/>
    <w:basedOn w:val="DefaultParagraphFont"/>
    <w:link w:val="CommentText"/>
    <w:rsid w:val="001B433F"/>
  </w:style>
  <w:style w:type="paragraph" w:styleId="CommentSubject">
    <w:name w:val="annotation subject"/>
    <w:basedOn w:val="CommentText"/>
    <w:next w:val="CommentText"/>
    <w:link w:val="CommentSubjectChar"/>
    <w:rsid w:val="001B433F"/>
    <w:rPr>
      <w:b/>
      <w:bCs/>
    </w:rPr>
  </w:style>
  <w:style w:type="character" w:customStyle="1" w:styleId="CommentSubjectChar">
    <w:name w:val="Comment Subject Char"/>
    <w:basedOn w:val="CommentTextChar"/>
    <w:link w:val="CommentSubject"/>
    <w:rsid w:val="001B433F"/>
    <w:rPr>
      <w:b/>
      <w:bCs/>
    </w:rPr>
  </w:style>
  <w:style w:type="paragraph" w:customStyle="1" w:styleId="Psectionresults">
    <w:name w:val="P: section results"/>
    <w:qFormat/>
    <w:rsid w:val="001158EE"/>
    <w:pPr>
      <w:spacing w:before="360" w:after="240"/>
      <w:ind w:right="284"/>
      <w:jc w:val="right"/>
    </w:pPr>
    <w:rPr>
      <w:rFonts w:asciiTheme="minorHAnsi" w:hAnsiTheme="minorHAnsi"/>
      <w:i/>
      <w:sz w:val="24"/>
      <w:szCs w:val="24"/>
    </w:rPr>
  </w:style>
  <w:style w:type="paragraph" w:customStyle="1" w:styleId="Pquestionheadingmc">
    <w:name w:val="P: question heading mc"/>
    <w:basedOn w:val="Pbodytextfullout"/>
    <w:qFormat/>
    <w:rsid w:val="00BD26E7"/>
    <w:pPr>
      <w:keepNext/>
      <w:tabs>
        <w:tab w:val="right" w:pos="9923"/>
      </w:tabs>
      <w:spacing w:before="360" w:after="0"/>
    </w:pPr>
    <w:rPr>
      <w:rFonts w:asciiTheme="minorHAnsi" w:hAnsiTheme="minorHAnsi"/>
      <w:b/>
    </w:rPr>
  </w:style>
  <w:style w:type="paragraph" w:customStyle="1" w:styleId="Pquestionheadingsx">
    <w:name w:val="P: question heading s/x"/>
    <w:basedOn w:val="Pquestionheadingmc"/>
    <w:qFormat/>
    <w:rsid w:val="00EF38CC"/>
    <w:pPr>
      <w:tabs>
        <w:tab w:val="right" w:pos="8505"/>
      </w:tabs>
    </w:pPr>
  </w:style>
  <w:style w:type="character" w:customStyle="1" w:styleId="Cmarkslabel">
    <w:name w:val="C: marks label"/>
    <w:uiPriority w:val="1"/>
    <w:qFormat/>
    <w:rsid w:val="001B433F"/>
    <w:rPr>
      <w:rFonts w:asciiTheme="minorHAnsi" w:hAnsiTheme="minorHAnsi"/>
      <w:b/>
      <w:i/>
    </w:rPr>
  </w:style>
  <w:style w:type="paragraph" w:customStyle="1" w:styleId="Pquestiontextmainstem">
    <w:name w:val="P: question text main stem"/>
    <w:basedOn w:val="Pbodytextfullout"/>
    <w:qFormat/>
    <w:rsid w:val="00AA7ED5"/>
    <w:pPr>
      <w:spacing w:after="80"/>
    </w:pPr>
    <w:rPr>
      <w:rFonts w:asciiTheme="minorHAnsi" w:hAnsiTheme="minorHAnsi"/>
    </w:rPr>
  </w:style>
  <w:style w:type="character" w:customStyle="1" w:styleId="Cquestionpartlabelbold">
    <w:name w:val="C: question part label bold"/>
    <w:uiPriority w:val="1"/>
    <w:qFormat/>
    <w:rsid w:val="001B433F"/>
    <w:rPr>
      <w:b/>
    </w:rPr>
  </w:style>
  <w:style w:type="paragraph" w:customStyle="1" w:styleId="Pquestiontextmcqoptions">
    <w:name w:val="P: question text mcq options"/>
    <w:basedOn w:val="Pquestiontextmainstem"/>
    <w:qFormat/>
    <w:rsid w:val="001158E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paragraph" w:customStyle="1" w:styleId="Pquestiontextpartsa">
    <w:name w:val="P: question text parts (a)"/>
    <w:basedOn w:val="Pquestiontextmainstem"/>
    <w:qFormat/>
    <w:rsid w:val="002509BC"/>
    <w:pPr>
      <w:tabs>
        <w:tab w:val="left" w:pos="397"/>
      </w:tabs>
      <w:ind w:left="397" w:hanging="397"/>
    </w:pPr>
  </w:style>
  <w:style w:type="paragraph" w:customStyle="1" w:styleId="Pquestiontextpartsai">
    <w:name w:val="P: question text parts (a)(i)"/>
    <w:basedOn w:val="Pquestiontextpartsa"/>
    <w:qFormat/>
    <w:rsid w:val="002509BC"/>
    <w:pPr>
      <w:tabs>
        <w:tab w:val="left" w:pos="794"/>
      </w:tabs>
      <w:ind w:left="794" w:hanging="794"/>
    </w:pPr>
  </w:style>
  <w:style w:type="paragraph" w:customStyle="1" w:styleId="Pquestiontextpartsi">
    <w:name w:val="P: question text parts (i)"/>
    <w:basedOn w:val="Pquestiontextpartsai"/>
    <w:qFormat/>
    <w:rsid w:val="002509BC"/>
    <w:pPr>
      <w:ind w:hanging="397"/>
    </w:pPr>
  </w:style>
  <w:style w:type="table" w:styleId="TableGrid">
    <w:name w:val="Table Grid"/>
    <w:basedOn w:val="TableNormal"/>
    <w:rsid w:val="00EF38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
    <w:name w:val="P: table text"/>
    <w:basedOn w:val="Pquestiontextmainstem"/>
    <w:qFormat/>
    <w:rsid w:val="00EF38CC"/>
    <w:pPr>
      <w:spacing w:after="0"/>
      <w:jc w:val="center"/>
    </w:pPr>
  </w:style>
  <w:style w:type="paragraph" w:styleId="Revision">
    <w:name w:val="Revision"/>
    <w:hidden/>
    <w:uiPriority w:val="99"/>
    <w:semiHidden/>
    <w:rsid w:val="00EF38CC"/>
    <w:rPr>
      <w:sz w:val="24"/>
      <w:szCs w:val="24"/>
    </w:rPr>
  </w:style>
  <w:style w:type="paragraph" w:customStyle="1" w:styleId="Pquestionheadingmc1stafterhead">
    <w:name w:val="P: question heading mc (1st after head)"/>
    <w:basedOn w:val="Pquestionheadingmc"/>
    <w:qFormat/>
    <w:rsid w:val="00957E9E"/>
    <w:pPr>
      <w:spacing w:before="0"/>
    </w:pPr>
  </w:style>
  <w:style w:type="paragraph" w:customStyle="1" w:styleId="Pquestionheadingsx1stafterhead">
    <w:name w:val="P: question heading s/x (1st after head)"/>
    <w:basedOn w:val="Pquestionheadingsx"/>
    <w:qFormat/>
    <w:rsid w:val="00B80E6D"/>
    <w:pPr>
      <w:spacing w:before="0"/>
    </w:pPr>
  </w:style>
  <w:style w:type="character" w:customStyle="1" w:styleId="Cmathsexpressions">
    <w:name w:val="C: maths expressions"/>
    <w:uiPriority w:val="1"/>
    <w:qFormat/>
    <w:rsid w:val="00D008C9"/>
    <w:rPr>
      <w:rFonts w:ascii="Times New Roman" w:hAnsi="Times New Roman"/>
      <w:i/>
    </w:rPr>
  </w:style>
  <w:style w:type="character" w:customStyle="1" w:styleId="Heading1Char">
    <w:name w:val="Heading 1 Char"/>
    <w:basedOn w:val="DefaultParagraphFont"/>
    <w:link w:val="Heading1"/>
    <w:rsid w:val="001E7C6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E7C68"/>
    <w:pPr>
      <w:ind w:left="720"/>
      <w:contextualSpacing/>
    </w:pPr>
  </w:style>
  <w:style w:type="paragraph" w:customStyle="1" w:styleId="PQuestionheadingmcanswer">
    <w:name w:val="P: Question heading mc (answer)"/>
    <w:basedOn w:val="Pquestionheadingmc1stafterhead"/>
    <w:qFormat/>
    <w:rsid w:val="006D72A1"/>
  </w:style>
  <w:style w:type="paragraph" w:customStyle="1" w:styleId="Hangingindent">
    <w:name w:val="Hanging indent"/>
    <w:basedOn w:val="Normal"/>
    <w:rsid w:val="00C625E5"/>
    <w:pPr>
      <w:ind w:left="340" w:hanging="340"/>
    </w:pPr>
    <w:rPr>
      <w:szCs w:val="20"/>
    </w:rPr>
  </w:style>
  <w:style w:type="paragraph" w:customStyle="1" w:styleId="MediumGrid1-Accent21">
    <w:name w:val="Medium Grid 1 - Accent 21"/>
    <w:basedOn w:val="Normal"/>
    <w:uiPriority w:val="34"/>
    <w:qFormat/>
    <w:rsid w:val="00C625E5"/>
    <w:pPr>
      <w:ind w:left="720" w:hanging="357"/>
      <w:contextualSpacing/>
    </w:pPr>
    <w:rPr>
      <w:rFonts w:eastAsia="Calibri"/>
      <w:kern w:val="24"/>
      <w:lang w:eastAsia="en-US"/>
    </w:rPr>
  </w:style>
  <w:style w:type="paragraph" w:customStyle="1" w:styleId="Pbody">
    <w:name w:val="P: body"/>
    <w:link w:val="PbodyChar"/>
    <w:qFormat/>
    <w:rsid w:val="00C625E5"/>
    <w:rPr>
      <w:rFonts w:eastAsia="MS Mincho"/>
      <w:sz w:val="22"/>
      <w:szCs w:val="22"/>
      <w:lang w:eastAsia="en-US"/>
    </w:rPr>
  </w:style>
  <w:style w:type="character" w:customStyle="1" w:styleId="PbodyChar">
    <w:name w:val="P: body Char"/>
    <w:basedOn w:val="DefaultParagraphFont"/>
    <w:link w:val="Pbody"/>
    <w:rsid w:val="00C625E5"/>
    <w:rPr>
      <w:rFonts w:eastAsia="MS Mincho"/>
      <w:sz w:val="22"/>
      <w:szCs w:val="22"/>
      <w:lang w:eastAsia="en-US"/>
    </w:rPr>
  </w:style>
  <w:style w:type="character" w:customStyle="1" w:styleId="Ptimtext">
    <w:name w:val="P: tim text"/>
    <w:basedOn w:val="DefaultParagraphFont"/>
    <w:rsid w:val="00C625E5"/>
    <w:rPr>
      <w:b/>
      <w:bCs/>
      <w:color w:val="FF0000"/>
    </w:rPr>
  </w:style>
  <w:style w:type="character" w:customStyle="1" w:styleId="Csuperscript">
    <w:name w:val="C: superscript"/>
    <w:basedOn w:val="DefaultParagraphFont"/>
    <w:uiPriority w:val="1"/>
    <w:qFormat/>
    <w:rsid w:val="00C625E5"/>
    <w:rPr>
      <w:vertAlign w:val="superscript"/>
    </w:rPr>
  </w:style>
  <w:style w:type="character" w:customStyle="1" w:styleId="Citalicsubscript">
    <w:name w:val="C: italic subscript"/>
    <w:basedOn w:val="DefaultParagraphFont"/>
    <w:uiPriority w:val="1"/>
    <w:qFormat/>
    <w:rsid w:val="00C625E5"/>
    <w:rPr>
      <w:i/>
      <w:vertAlign w:val="subscript"/>
    </w:rPr>
  </w:style>
  <w:style w:type="character" w:customStyle="1" w:styleId="CItalicsuperscript">
    <w:name w:val="C: Italic superscript"/>
    <w:basedOn w:val="Cmathsexpressions"/>
    <w:uiPriority w:val="1"/>
    <w:qFormat/>
    <w:rsid w:val="00C625E5"/>
    <w:rPr>
      <w:rFonts w:ascii="Times New Roman" w:hAnsi="Times New Roman"/>
      <w:i w:val="0"/>
      <w:iCs/>
      <w:vertAlign w:val="superscript"/>
    </w:rPr>
  </w:style>
  <w:style w:type="character" w:customStyle="1" w:styleId="CSubscript">
    <w:name w:val="C: Subscript"/>
    <w:basedOn w:val="DefaultParagraphFont"/>
    <w:uiPriority w:val="1"/>
    <w:qFormat/>
    <w:rsid w:val="00C625E5"/>
    <w:rPr>
      <w:vertAlign w:val="subscript"/>
    </w:rPr>
  </w:style>
  <w:style w:type="paragraph" w:customStyle="1" w:styleId="PNotetodesigner">
    <w:name w:val="P: Note to designer"/>
    <w:basedOn w:val="Normal"/>
    <w:qFormat/>
    <w:rsid w:val="00C625E5"/>
    <w:pPr>
      <w:spacing w:after="160" w:line="259" w:lineRule="auto"/>
    </w:pPr>
    <w:rPr>
      <w:rFonts w:asciiTheme="minorHAnsi" w:eastAsiaTheme="minorHAnsi" w:hAnsiTheme="minorHAnsi" w:cstheme="minorBidi"/>
      <w:color w:val="FF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72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image" Target="media/image30.wmf"/><Relationship Id="rId84" Type="http://schemas.openxmlformats.org/officeDocument/2006/relationships/oleObject" Target="embeddings/oleObject37.bin"/><Relationship Id="rId138" Type="http://schemas.openxmlformats.org/officeDocument/2006/relationships/oleObject" Target="embeddings/oleObject61.bin"/><Relationship Id="rId159" Type="http://schemas.openxmlformats.org/officeDocument/2006/relationships/image" Target="media/image81.wmf"/><Relationship Id="rId170" Type="http://schemas.openxmlformats.org/officeDocument/2006/relationships/oleObject" Target="embeddings/oleObject76.bin"/><Relationship Id="rId191" Type="http://schemas.openxmlformats.org/officeDocument/2006/relationships/oleObject" Target="embeddings/oleObject84.bin"/><Relationship Id="rId205" Type="http://schemas.openxmlformats.org/officeDocument/2006/relationships/image" Target="media/image107.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7.e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5.bin"/><Relationship Id="rId123" Type="http://schemas.openxmlformats.org/officeDocument/2006/relationships/image" Target="media/image61.wmf"/><Relationship Id="rId128" Type="http://schemas.openxmlformats.org/officeDocument/2006/relationships/image" Target="media/image64.jpeg"/><Relationship Id="rId144" Type="http://schemas.openxmlformats.org/officeDocument/2006/relationships/image" Target="media/image73.wmf"/><Relationship Id="rId149" Type="http://schemas.openxmlformats.org/officeDocument/2006/relationships/image" Target="media/image76.e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160" Type="http://schemas.openxmlformats.org/officeDocument/2006/relationships/oleObject" Target="embeddings/oleObject71.bin"/><Relationship Id="rId165" Type="http://schemas.openxmlformats.org/officeDocument/2006/relationships/image" Target="media/image84.wmf"/><Relationship Id="rId181" Type="http://schemas.openxmlformats.org/officeDocument/2006/relationships/image" Target="media/image93.jpeg"/><Relationship Id="rId186" Type="http://schemas.openxmlformats.org/officeDocument/2006/relationships/oleObject" Target="embeddings/oleObject82.bin"/><Relationship Id="rId211" Type="http://schemas.openxmlformats.org/officeDocument/2006/relationships/header" Target="header1.xml"/><Relationship Id="rId22" Type="http://schemas.openxmlformats.org/officeDocument/2006/relationships/oleObject" Target="embeddings/oleObject7.bin"/><Relationship Id="rId27" Type="http://schemas.openxmlformats.org/officeDocument/2006/relationships/image" Target="media/image11.e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3.wmf"/><Relationship Id="rId113" Type="http://schemas.openxmlformats.org/officeDocument/2006/relationships/image" Target="media/image55.jpeg"/><Relationship Id="rId118" Type="http://schemas.openxmlformats.org/officeDocument/2006/relationships/image" Target="media/image58.jpeg"/><Relationship Id="rId134" Type="http://schemas.openxmlformats.org/officeDocument/2006/relationships/oleObject" Target="embeddings/oleObject59.bin"/><Relationship Id="rId139" Type="http://schemas.openxmlformats.org/officeDocument/2006/relationships/image" Target="media/image70.wmf"/><Relationship Id="rId80" Type="http://schemas.openxmlformats.org/officeDocument/2006/relationships/oleObject" Target="embeddings/oleObject35.bin"/><Relationship Id="rId85" Type="http://schemas.openxmlformats.org/officeDocument/2006/relationships/image" Target="media/image41.wmf"/><Relationship Id="rId150" Type="http://schemas.openxmlformats.org/officeDocument/2006/relationships/oleObject" Target="embeddings/oleObject66.bin"/><Relationship Id="rId155" Type="http://schemas.openxmlformats.org/officeDocument/2006/relationships/image" Target="media/image79.emf"/><Relationship Id="rId171" Type="http://schemas.openxmlformats.org/officeDocument/2006/relationships/image" Target="media/image87.emf"/><Relationship Id="rId176" Type="http://schemas.openxmlformats.org/officeDocument/2006/relationships/oleObject" Target="embeddings/oleObject79.bin"/><Relationship Id="rId192" Type="http://schemas.openxmlformats.org/officeDocument/2006/relationships/image" Target="media/image100.jpeg"/><Relationship Id="rId197" Type="http://schemas.openxmlformats.org/officeDocument/2006/relationships/image" Target="media/image103.wmf"/><Relationship Id="rId206" Type="http://schemas.openxmlformats.org/officeDocument/2006/relationships/oleObject" Target="embeddings/oleObject91.bin"/><Relationship Id="rId201" Type="http://schemas.openxmlformats.org/officeDocument/2006/relationships/image" Target="media/image105.wmf"/><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image" Target="media/image14.jpeg"/><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48.bin"/><Relationship Id="rId124" Type="http://schemas.openxmlformats.org/officeDocument/2006/relationships/oleObject" Target="embeddings/oleObject55.bin"/><Relationship Id="rId129" Type="http://schemas.openxmlformats.org/officeDocument/2006/relationships/image" Target="media/image65.e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6.wmf"/><Relationship Id="rId91" Type="http://schemas.openxmlformats.org/officeDocument/2006/relationships/image" Target="media/image44.emf"/><Relationship Id="rId96" Type="http://schemas.openxmlformats.org/officeDocument/2006/relationships/oleObject" Target="embeddings/oleObject43.bin"/><Relationship Id="rId140" Type="http://schemas.openxmlformats.org/officeDocument/2006/relationships/oleObject" Target="embeddings/oleObject62.bin"/><Relationship Id="rId145" Type="http://schemas.openxmlformats.org/officeDocument/2006/relationships/oleObject" Target="embeddings/oleObject64.bin"/><Relationship Id="rId161" Type="http://schemas.openxmlformats.org/officeDocument/2006/relationships/image" Target="media/image82.wmf"/><Relationship Id="rId166" Type="http://schemas.openxmlformats.org/officeDocument/2006/relationships/oleObject" Target="embeddings/oleObject74.bin"/><Relationship Id="rId182" Type="http://schemas.openxmlformats.org/officeDocument/2006/relationships/image" Target="media/image94.wmf"/><Relationship Id="rId187" Type="http://schemas.openxmlformats.org/officeDocument/2006/relationships/image" Target="media/image97.jpeg"/><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footer" Target="footer1.xm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image" Target="media/image56.wmf"/><Relationship Id="rId119" Type="http://schemas.openxmlformats.org/officeDocument/2006/relationships/image" Target="media/image59.wmf"/><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38.bin"/><Relationship Id="rId130" Type="http://schemas.openxmlformats.org/officeDocument/2006/relationships/oleObject" Target="embeddings/oleObject57.bin"/><Relationship Id="rId135" Type="http://schemas.openxmlformats.org/officeDocument/2006/relationships/image" Target="media/image68.wmf"/><Relationship Id="rId151" Type="http://schemas.openxmlformats.org/officeDocument/2006/relationships/image" Target="media/image77.emf"/><Relationship Id="rId156" Type="http://schemas.openxmlformats.org/officeDocument/2006/relationships/oleObject" Target="embeddings/oleObject69.bin"/><Relationship Id="rId177" Type="http://schemas.openxmlformats.org/officeDocument/2006/relationships/image" Target="media/image90.jpeg"/><Relationship Id="rId198" Type="http://schemas.openxmlformats.org/officeDocument/2006/relationships/oleObject" Target="embeddings/oleObject87.bin"/><Relationship Id="rId172" Type="http://schemas.openxmlformats.org/officeDocument/2006/relationships/oleObject" Target="embeddings/oleObject77.bin"/><Relationship Id="rId193" Type="http://schemas.openxmlformats.org/officeDocument/2006/relationships/image" Target="media/image101.wmf"/><Relationship Id="rId202" Type="http://schemas.openxmlformats.org/officeDocument/2006/relationships/oleObject" Target="embeddings/oleObject89.bin"/><Relationship Id="rId207" Type="http://schemas.openxmlformats.org/officeDocument/2006/relationships/image" Target="media/image108.wmf"/><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image" Target="media/image15.jpeg"/><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6.bin"/><Relationship Id="rId120" Type="http://schemas.openxmlformats.org/officeDocument/2006/relationships/oleObject" Target="embeddings/oleObject53.bin"/><Relationship Id="rId125" Type="http://schemas.openxmlformats.org/officeDocument/2006/relationships/image" Target="media/image62.jpeg"/><Relationship Id="rId141" Type="http://schemas.openxmlformats.org/officeDocument/2006/relationships/image" Target="media/image71.emf"/><Relationship Id="rId146" Type="http://schemas.openxmlformats.org/officeDocument/2006/relationships/image" Target="media/image74.wmf"/><Relationship Id="rId167" Type="http://schemas.openxmlformats.org/officeDocument/2006/relationships/image" Target="media/image85.wmf"/><Relationship Id="rId188" Type="http://schemas.openxmlformats.org/officeDocument/2006/relationships/image" Target="media/image98.e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162" Type="http://schemas.openxmlformats.org/officeDocument/2006/relationships/oleObject" Target="embeddings/oleObject72.bin"/><Relationship Id="rId183" Type="http://schemas.openxmlformats.org/officeDocument/2006/relationships/oleObject" Target="embeddings/oleObject81.bin"/><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oleObject" Target="embeddings/oleObject49.bin"/><Relationship Id="rId115" Type="http://schemas.openxmlformats.org/officeDocument/2006/relationships/oleObject" Target="embeddings/oleObject51.bin"/><Relationship Id="rId131" Type="http://schemas.openxmlformats.org/officeDocument/2006/relationships/image" Target="media/image66.wmf"/><Relationship Id="rId136" Type="http://schemas.openxmlformats.org/officeDocument/2006/relationships/oleObject" Target="embeddings/oleObject60.bin"/><Relationship Id="rId157" Type="http://schemas.openxmlformats.org/officeDocument/2006/relationships/image" Target="media/image80.wmf"/><Relationship Id="rId178" Type="http://schemas.openxmlformats.org/officeDocument/2006/relationships/image" Target="media/image91.jpeg"/><Relationship Id="rId61" Type="http://schemas.openxmlformats.org/officeDocument/2006/relationships/image" Target="media/image29.wmf"/><Relationship Id="rId82" Type="http://schemas.openxmlformats.org/officeDocument/2006/relationships/oleObject" Target="embeddings/oleObject36.bin"/><Relationship Id="rId152" Type="http://schemas.openxmlformats.org/officeDocument/2006/relationships/oleObject" Target="embeddings/oleObject67.bin"/><Relationship Id="rId173" Type="http://schemas.openxmlformats.org/officeDocument/2006/relationships/image" Target="media/image88.emf"/><Relationship Id="rId194" Type="http://schemas.openxmlformats.org/officeDocument/2006/relationships/oleObject" Target="embeddings/oleObject85.bin"/><Relationship Id="rId199" Type="http://schemas.openxmlformats.org/officeDocument/2006/relationships/image" Target="media/image104.wmf"/><Relationship Id="rId203" Type="http://schemas.openxmlformats.org/officeDocument/2006/relationships/image" Target="media/image106.wmf"/><Relationship Id="rId208" Type="http://schemas.openxmlformats.org/officeDocument/2006/relationships/oleObject" Target="embeddings/oleObject92.bin"/><Relationship Id="rId19" Type="http://schemas.openxmlformats.org/officeDocument/2006/relationships/image" Target="media/image7.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7.wmf"/><Relationship Id="rId100" Type="http://schemas.microsoft.com/office/2007/relationships/hdphoto" Target="media/hdphoto1.wdp"/><Relationship Id="rId105" Type="http://schemas.openxmlformats.org/officeDocument/2006/relationships/image" Target="media/image51.wmf"/><Relationship Id="rId126" Type="http://schemas.openxmlformats.org/officeDocument/2006/relationships/image" Target="media/image63.emf"/><Relationship Id="rId147" Type="http://schemas.openxmlformats.org/officeDocument/2006/relationships/oleObject" Target="embeddings/oleObject65.bin"/><Relationship Id="rId168" Type="http://schemas.openxmlformats.org/officeDocument/2006/relationships/oleObject" Target="embeddings/oleObject75.bin"/><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5.emf"/><Relationship Id="rId98" Type="http://schemas.openxmlformats.org/officeDocument/2006/relationships/oleObject" Target="embeddings/oleObject44.bin"/><Relationship Id="rId121" Type="http://schemas.openxmlformats.org/officeDocument/2006/relationships/image" Target="media/image60.wmf"/><Relationship Id="rId142" Type="http://schemas.openxmlformats.org/officeDocument/2006/relationships/oleObject" Target="embeddings/oleObject63.bin"/><Relationship Id="rId163" Type="http://schemas.openxmlformats.org/officeDocument/2006/relationships/image" Target="media/image83.wmf"/><Relationship Id="rId184" Type="http://schemas.openxmlformats.org/officeDocument/2006/relationships/image" Target="media/image95.jpeg"/><Relationship Id="rId189" Type="http://schemas.openxmlformats.org/officeDocument/2006/relationships/oleObject" Target="embeddings/oleObject83.bin"/><Relationship Id="rId3" Type="http://schemas.microsoft.com/office/2007/relationships/stylesWithEffects" Target="stylesWithEffects.xml"/><Relationship Id="rId214" Type="http://schemas.openxmlformats.org/officeDocument/2006/relationships/theme" Target="theme/theme1.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32.wmf"/><Relationship Id="rId116" Type="http://schemas.openxmlformats.org/officeDocument/2006/relationships/image" Target="media/image57.wmf"/><Relationship Id="rId137" Type="http://schemas.openxmlformats.org/officeDocument/2006/relationships/image" Target="media/image69.emf"/><Relationship Id="rId158" Type="http://schemas.openxmlformats.org/officeDocument/2006/relationships/oleObject" Target="embeddings/oleObject70.bin"/><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wmf"/><Relationship Id="rId88" Type="http://schemas.openxmlformats.org/officeDocument/2006/relationships/oleObject" Target="embeddings/oleObject39.bin"/><Relationship Id="rId111" Type="http://schemas.openxmlformats.org/officeDocument/2006/relationships/image" Target="media/image54.wmf"/><Relationship Id="rId132" Type="http://schemas.openxmlformats.org/officeDocument/2006/relationships/oleObject" Target="embeddings/oleObject58.bin"/><Relationship Id="rId153" Type="http://schemas.openxmlformats.org/officeDocument/2006/relationships/image" Target="media/image78.emf"/><Relationship Id="rId174" Type="http://schemas.openxmlformats.org/officeDocument/2006/relationships/oleObject" Target="embeddings/oleObject78.bin"/><Relationship Id="rId179" Type="http://schemas.openxmlformats.org/officeDocument/2006/relationships/image" Target="media/image92.wmf"/><Relationship Id="rId195" Type="http://schemas.openxmlformats.org/officeDocument/2006/relationships/image" Target="media/image102.emf"/><Relationship Id="rId209" Type="http://schemas.openxmlformats.org/officeDocument/2006/relationships/image" Target="media/image109.wmf"/><Relationship Id="rId190" Type="http://schemas.openxmlformats.org/officeDocument/2006/relationships/image" Target="media/image99.wmf"/><Relationship Id="rId204" Type="http://schemas.openxmlformats.org/officeDocument/2006/relationships/oleObject" Target="embeddings/oleObject90.bin"/><Relationship Id="rId15" Type="http://schemas.openxmlformats.org/officeDocument/2006/relationships/oleObject" Target="embeddings/oleObject4.bin"/><Relationship Id="rId36" Type="http://schemas.openxmlformats.org/officeDocument/2006/relationships/oleObject" Target="embeddings/oleObject13.bin"/><Relationship Id="rId57" Type="http://schemas.openxmlformats.org/officeDocument/2006/relationships/image" Target="media/image27.wmf"/><Relationship Id="rId106" Type="http://schemas.openxmlformats.org/officeDocument/2006/relationships/oleObject" Target="embeddings/oleObject47.bin"/><Relationship Id="rId127" Type="http://schemas.openxmlformats.org/officeDocument/2006/relationships/oleObject" Target="embeddings/oleObject56.bin"/><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image" Target="media/image35.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8.jpeg"/><Relationship Id="rId101" Type="http://schemas.openxmlformats.org/officeDocument/2006/relationships/image" Target="media/image49.emf"/><Relationship Id="rId122" Type="http://schemas.openxmlformats.org/officeDocument/2006/relationships/oleObject" Target="embeddings/oleObject54.bin"/><Relationship Id="rId143" Type="http://schemas.openxmlformats.org/officeDocument/2006/relationships/image" Target="media/image72.jpeg"/><Relationship Id="rId148" Type="http://schemas.openxmlformats.org/officeDocument/2006/relationships/image" Target="media/image75.jpeg"/><Relationship Id="rId164" Type="http://schemas.openxmlformats.org/officeDocument/2006/relationships/oleObject" Target="embeddings/oleObject73.bin"/><Relationship Id="rId169" Type="http://schemas.openxmlformats.org/officeDocument/2006/relationships/image" Target="media/image86.emf"/><Relationship Id="rId185" Type="http://schemas.openxmlformats.org/officeDocument/2006/relationships/image" Target="media/image9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0.bin"/><Relationship Id="rId210" Type="http://schemas.openxmlformats.org/officeDocument/2006/relationships/oleObject" Target="embeddings/oleObject93.bin"/><Relationship Id="rId26" Type="http://schemas.openxmlformats.org/officeDocument/2006/relationships/oleObject" Target="embeddings/oleObject9.bin"/><Relationship Id="rId47" Type="http://schemas.openxmlformats.org/officeDocument/2006/relationships/image" Target="media/image22.wmf"/><Relationship Id="rId68" Type="http://schemas.openxmlformats.org/officeDocument/2006/relationships/oleObject" Target="embeddings/oleObject29.bin"/><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image" Target="media/image67.wmf"/><Relationship Id="rId154" Type="http://schemas.openxmlformats.org/officeDocument/2006/relationships/oleObject" Target="embeddings/oleObject68.bin"/><Relationship Id="rId175" Type="http://schemas.openxmlformats.org/officeDocument/2006/relationships/image" Target="media/image89.emf"/><Relationship Id="rId196" Type="http://schemas.openxmlformats.org/officeDocument/2006/relationships/oleObject" Target="embeddings/oleObject86.bin"/><Relationship Id="rId200" Type="http://schemas.openxmlformats.org/officeDocument/2006/relationships/oleObject" Target="embeddings/oleObject88.bin"/><Relationship Id="rId16"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arrTi\Documents\CURRENTish\Star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Start2.dotx</Template>
  <TotalTime>276</TotalTime>
  <Pages>13</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Carruthers</dc:creator>
  <cp:lastModifiedBy>Tim Carruthers</cp:lastModifiedBy>
  <cp:revision>57</cp:revision>
  <cp:lastPrinted>2016-07-15T04:27:00Z</cp:lastPrinted>
  <dcterms:created xsi:type="dcterms:W3CDTF">2016-08-09T01:19:00Z</dcterms:created>
  <dcterms:modified xsi:type="dcterms:W3CDTF">2016-10-25T06:35:00Z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