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0133C" w14:textId="77777777" w:rsidR="003D0F06" w:rsidRDefault="003D0F06" w:rsidP="003D0F06">
      <w:pPr>
        <w:pStyle w:val="Psectionheading"/>
      </w:pPr>
      <w:r>
        <w:t>Multiple-choice section – choose the correct answer</w:t>
      </w:r>
    </w:p>
    <w:p w14:paraId="3A0EA084" w14:textId="77777777" w:rsidR="003D0F06" w:rsidRDefault="003D0F06" w:rsidP="003D0F06">
      <w:pPr>
        <w:pStyle w:val="Pquestionheadingmc1stafterhead"/>
      </w:pPr>
      <w:r>
        <w:t>Question 1</w:t>
      </w:r>
      <w:r>
        <w:tab/>
        <w:t>[1.4</w:t>
      </w:r>
      <w:r w:rsidRPr="00DF7F34">
        <w:t>]</w:t>
      </w:r>
    </w:p>
    <w:p w14:paraId="5E30B8E0" w14:textId="77777777" w:rsidR="003D0F06" w:rsidRDefault="003D0F06" w:rsidP="00733145">
      <w:pPr>
        <w:pStyle w:val="Pquestiontextmainstem"/>
      </w:pPr>
      <w:r>
        <w:t>Which of the follow</w:t>
      </w:r>
      <w:bookmarkStart w:id="0" w:name="_GoBack"/>
      <w:bookmarkEnd w:id="0"/>
      <w:r>
        <w:t>ing lines is perpendicular to 3</w:t>
      </w:r>
      <w:r w:rsidRPr="00FA5C18">
        <w:rPr>
          <w:rStyle w:val="Cmathsexpressions"/>
        </w:rPr>
        <w:t>y</w:t>
      </w:r>
      <w:r>
        <w:t xml:space="preserve"> </w:t>
      </w:r>
      <w:r w:rsidRPr="007545AB">
        <w:sym w:font="Symbol" w:char="F02D"/>
      </w:r>
      <w:r>
        <w:t xml:space="preserve"> </w:t>
      </w:r>
      <w:r w:rsidRPr="00FA5C18">
        <w:rPr>
          <w:rStyle w:val="Cmathsexpressions"/>
        </w:rPr>
        <w:t>x</w:t>
      </w:r>
      <w:r>
        <w:t xml:space="preserve"> = 2?</w:t>
      </w:r>
    </w:p>
    <w:p w14:paraId="13E95B46" w14:textId="29B58A90" w:rsidR="003D0F06" w:rsidRDefault="00AE30E5" w:rsidP="00AE30E5">
      <w:pPr>
        <w:pStyle w:val="Pquestiontextmcqoptions"/>
      </w:pPr>
      <w:r w:rsidRPr="00AE30E5">
        <w:rPr>
          <w:rStyle w:val="Cquestionpartlabelbold"/>
        </w:rPr>
        <w:t>A</w:t>
      </w:r>
      <w:r>
        <w:tab/>
      </w:r>
      <w:r w:rsidR="003D0F06" w:rsidRPr="00FA5C18">
        <w:rPr>
          <w:rStyle w:val="Cmathsexpressions"/>
        </w:rPr>
        <w:t>y</w:t>
      </w:r>
      <w:r w:rsidR="003D0F06">
        <w:t xml:space="preserve"> = 3</w:t>
      </w:r>
      <w:r w:rsidR="003D0F06" w:rsidRPr="00FA5C18">
        <w:rPr>
          <w:rStyle w:val="Cmathsexpressions"/>
        </w:rPr>
        <w:t>x</w:t>
      </w:r>
      <w:r w:rsidR="003D0F06">
        <w:t xml:space="preserve"> </w:t>
      </w:r>
      <w:r w:rsidR="003D0F06" w:rsidRPr="007545AB">
        <w:sym w:font="Symbol" w:char="F02D"/>
      </w:r>
      <w:r w:rsidR="003D0F06">
        <w:t xml:space="preserve"> 2</w:t>
      </w:r>
      <w:r w:rsidR="003D0F06">
        <w:tab/>
      </w:r>
      <w:r>
        <w:tab/>
      </w:r>
      <w:r>
        <w:tab/>
      </w:r>
      <w:r>
        <w:tab/>
      </w:r>
      <w:r w:rsidRPr="00AE30E5">
        <w:rPr>
          <w:rStyle w:val="Cquestionpartlabelbold"/>
        </w:rPr>
        <w:t>B</w:t>
      </w:r>
      <w:r>
        <w:tab/>
      </w:r>
      <w:r w:rsidR="003D0F06">
        <w:t>6</w:t>
      </w:r>
      <w:r w:rsidR="003D0F06" w:rsidRPr="00FA5C18">
        <w:rPr>
          <w:rStyle w:val="Cmathsexpressions"/>
        </w:rPr>
        <w:t>y</w:t>
      </w:r>
      <w:r w:rsidR="003D0F06">
        <w:t xml:space="preserve"> + 2</w:t>
      </w:r>
      <w:r w:rsidR="003D0F06" w:rsidRPr="00FA5C18">
        <w:rPr>
          <w:rStyle w:val="Cmathsexpressions"/>
        </w:rPr>
        <w:t>x</w:t>
      </w:r>
      <w:r w:rsidR="003D0F06">
        <w:t xml:space="preserve"> = 7</w:t>
      </w:r>
      <w:r>
        <w:tab/>
      </w:r>
      <w:r>
        <w:tab/>
      </w:r>
      <w:r>
        <w:tab/>
      </w:r>
      <w:r>
        <w:tab/>
      </w:r>
      <w:r w:rsidRPr="00AE30E5">
        <w:rPr>
          <w:rStyle w:val="Cquestionpartlabelbold"/>
        </w:rPr>
        <w:t>C</w:t>
      </w:r>
      <w:r>
        <w:tab/>
      </w:r>
      <w:r w:rsidR="003D0F06">
        <w:t>2</w:t>
      </w:r>
      <w:r w:rsidR="003D0F06" w:rsidRPr="00FA5C18">
        <w:rPr>
          <w:rStyle w:val="Cmathsexpressions"/>
        </w:rPr>
        <w:t>y</w:t>
      </w:r>
      <w:r w:rsidR="003D0F06">
        <w:t xml:space="preserve"> + 6</w:t>
      </w:r>
      <w:r w:rsidR="003D0F06" w:rsidRPr="00FA5C18">
        <w:rPr>
          <w:rStyle w:val="Cmathsexpressions"/>
        </w:rPr>
        <w:t>x</w:t>
      </w:r>
      <w:r w:rsidR="003D0F06">
        <w:t xml:space="preserve"> = 4</w:t>
      </w:r>
      <w:r w:rsidR="003D0F06">
        <w:tab/>
      </w:r>
      <w:r>
        <w:tab/>
      </w:r>
      <w:r>
        <w:tab/>
      </w:r>
      <w:r>
        <w:tab/>
      </w:r>
      <w:r w:rsidRPr="00AE30E5">
        <w:rPr>
          <w:rStyle w:val="Cquestionpartlabelbold"/>
        </w:rPr>
        <w:t>D</w:t>
      </w:r>
      <w:r>
        <w:tab/>
      </w:r>
      <w:r w:rsidR="003D0F06" w:rsidRPr="00FA5C18">
        <w:rPr>
          <w:rStyle w:val="Cmathsexpressions"/>
        </w:rPr>
        <w:t>y</w:t>
      </w:r>
      <w:r w:rsidR="003D0F06">
        <w:t xml:space="preserve"> = 3 </w:t>
      </w:r>
      <w:r w:rsidR="003D0F06" w:rsidRPr="007545AB">
        <w:sym w:font="Symbol" w:char="F02D"/>
      </w:r>
      <w:r w:rsidR="003D0F06">
        <w:t xml:space="preserve"> 2</w:t>
      </w:r>
      <w:r w:rsidR="003D0F06" w:rsidRPr="00FA5C18">
        <w:rPr>
          <w:rStyle w:val="Cmathsexpressions"/>
        </w:rPr>
        <w:t>x</w:t>
      </w:r>
    </w:p>
    <w:p w14:paraId="7A5F546F" w14:textId="77777777" w:rsidR="003D0F06" w:rsidRDefault="003D0F06" w:rsidP="003D0F06">
      <w:pPr>
        <w:pStyle w:val="Pquestionheadingmc"/>
      </w:pPr>
      <w:r>
        <w:t>Question 2</w:t>
      </w:r>
      <w:r>
        <w:tab/>
        <w:t>[2.3</w:t>
      </w:r>
      <w:r w:rsidRPr="00DF7F34">
        <w:t>]</w:t>
      </w:r>
    </w:p>
    <w:p w14:paraId="36371585" w14:textId="77777777" w:rsidR="003D0F06" w:rsidRDefault="003D0F06" w:rsidP="00733145">
      <w:pPr>
        <w:pStyle w:val="Pquestiontextmainstem"/>
      </w:pPr>
      <w:r>
        <w:t xml:space="preserve">Which of the following statements is </w:t>
      </w:r>
      <w:r w:rsidRPr="00982B74">
        <w:rPr>
          <w:i/>
        </w:rPr>
        <w:t>incorrect</w:t>
      </w:r>
      <w:r>
        <w:t xml:space="preserve"> for the graph showing the heights of plants treated with different fertilisers?</w:t>
      </w:r>
    </w:p>
    <w:p w14:paraId="7A415812" w14:textId="77777777" w:rsidR="003D0F06" w:rsidRDefault="003D0F06" w:rsidP="00CD0C02">
      <w:pPr>
        <w:pStyle w:val="Pquestiontextmainstem"/>
      </w:pPr>
      <w:r>
        <w:rPr>
          <w:noProof/>
        </w:rPr>
        <w:drawing>
          <wp:inline distT="0" distB="0" distL="0" distR="0" wp14:anchorId="25E6155E" wp14:editId="06CE74D1">
            <wp:extent cx="2603500" cy="863600"/>
            <wp:effectExtent l="0" t="0" r="12700" b="0"/>
            <wp:docPr id="107" name="Picture 107" descr="PM10_PR_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10_PR_E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3500" cy="863600"/>
                    </a:xfrm>
                    <a:prstGeom prst="rect">
                      <a:avLst/>
                    </a:prstGeom>
                    <a:noFill/>
                    <a:ln>
                      <a:noFill/>
                    </a:ln>
                  </pic:spPr>
                </pic:pic>
              </a:graphicData>
            </a:graphic>
          </wp:inline>
        </w:drawing>
      </w:r>
    </w:p>
    <w:p w14:paraId="37DC92B1" w14:textId="7365E5D7" w:rsidR="003D0F06" w:rsidRDefault="00AE30E5" w:rsidP="003D0F06">
      <w:pPr>
        <w:pStyle w:val="Pquestiontextmcqoptions"/>
      </w:pPr>
      <w:r>
        <w:rPr>
          <w:rStyle w:val="Cquestionpartlabelbold"/>
        </w:rPr>
        <w:t>A</w:t>
      </w:r>
      <w:r>
        <w:rPr>
          <w:rStyle w:val="Cquestionpartlabelbold"/>
        </w:rPr>
        <w:tab/>
      </w:r>
      <w:r w:rsidR="003D0F06">
        <w:t>The median heights are the same.</w:t>
      </w:r>
    </w:p>
    <w:p w14:paraId="5AED5425" w14:textId="77777777" w:rsidR="00AE30E5" w:rsidRDefault="00AE30E5" w:rsidP="003D0F06">
      <w:pPr>
        <w:pStyle w:val="Pquestiontextmcqoptions"/>
      </w:pPr>
      <w:r>
        <w:rPr>
          <w:rStyle w:val="Cquestionpartlabelbold"/>
        </w:rPr>
        <w:t>B</w:t>
      </w:r>
      <w:r>
        <w:rPr>
          <w:rStyle w:val="Cquestionpartlabelbold"/>
        </w:rPr>
        <w:tab/>
      </w:r>
      <w:r w:rsidR="003D0F06">
        <w:t>The IQR of Fertiliser A is greater than the IQR of Fertiliser B.</w:t>
      </w:r>
    </w:p>
    <w:p w14:paraId="6FA1DAE4" w14:textId="5DC1E682" w:rsidR="003D0F06" w:rsidRDefault="00AE30E5" w:rsidP="003D0F06">
      <w:pPr>
        <w:pStyle w:val="Pquestiontextmcqoptions"/>
      </w:pPr>
      <w:r w:rsidRPr="00AE30E5">
        <w:rPr>
          <w:rStyle w:val="Cquestionpartlabelbold"/>
        </w:rPr>
        <w:t>C</w:t>
      </w:r>
      <w:r w:rsidRPr="00AE30E5">
        <w:rPr>
          <w:rStyle w:val="Cquestionpartlabelbold"/>
        </w:rPr>
        <w:tab/>
      </w:r>
      <w:r w:rsidR="003D0F06">
        <w:t>About 50% of the results for Fertiliser B are less than 15 cm.</w:t>
      </w:r>
    </w:p>
    <w:p w14:paraId="2F574401" w14:textId="69B58E17" w:rsidR="003D0F06" w:rsidRDefault="00AE30E5" w:rsidP="003D0F06">
      <w:pPr>
        <w:pStyle w:val="Pquestiontextmcqoptions"/>
      </w:pPr>
      <w:r>
        <w:rPr>
          <w:rStyle w:val="Cquestionpartlabelbold"/>
        </w:rPr>
        <w:t>D</w:t>
      </w:r>
      <w:r>
        <w:rPr>
          <w:rStyle w:val="Cquestionpartlabelbold"/>
        </w:rPr>
        <w:tab/>
      </w:r>
      <w:r w:rsidR="003D0F06">
        <w:t>The range is the same for both fertilisers.</w:t>
      </w:r>
    </w:p>
    <w:p w14:paraId="41D8B8D9" w14:textId="21A256F0" w:rsidR="003D0F06" w:rsidRDefault="003D0F06" w:rsidP="003D0F06">
      <w:pPr>
        <w:pStyle w:val="Pquestionheadingmc"/>
      </w:pPr>
      <w:r>
        <w:t>Question 3</w:t>
      </w:r>
      <w:r>
        <w:tab/>
        <w:t>[2.6</w:t>
      </w:r>
      <w:r w:rsidRPr="00DF7F34">
        <w:t>]</w:t>
      </w:r>
      <w:r w:rsidR="005710AC">
        <w:t xml:space="preserve"> </w:t>
      </w:r>
      <w:r w:rsidR="005710AC" w:rsidRPr="009A1D97">
        <w:rPr>
          <w:highlight w:val="lightGray"/>
        </w:rPr>
        <w:t>[10A]</w:t>
      </w:r>
    </w:p>
    <w:p w14:paraId="31DE12ED" w14:textId="00DB6423" w:rsidR="003D0F06" w:rsidRDefault="003D0F06" w:rsidP="00733145">
      <w:pPr>
        <w:pStyle w:val="Pquestiontextmainstem"/>
      </w:pPr>
      <w:r>
        <w:t xml:space="preserve">Using the line of best fit equation </w:t>
      </w:r>
      <w:r w:rsidRPr="00FA5C18">
        <w:rPr>
          <w:rStyle w:val="Cmathsexpressions"/>
        </w:rPr>
        <w:t>w</w:t>
      </w:r>
      <w:r>
        <w:t xml:space="preserve"> = -2.96</w:t>
      </w:r>
      <w:r w:rsidRPr="00FA5C18">
        <w:rPr>
          <w:rStyle w:val="Cmathsexpressions"/>
        </w:rPr>
        <w:t>t</w:t>
      </w:r>
      <w:r>
        <w:t xml:space="preserve"> + 14.23, the interpolated value of </w:t>
      </w:r>
      <w:r w:rsidRPr="00FA5C18">
        <w:rPr>
          <w:rStyle w:val="Cmathsexpressions"/>
        </w:rPr>
        <w:t>w</w:t>
      </w:r>
      <w:r>
        <w:t xml:space="preserve"> whe</w:t>
      </w:r>
      <w:r w:rsidR="00752CD8">
        <w:t>re</w:t>
      </w:r>
      <w:r>
        <w:t xml:space="preserve"> </w:t>
      </w:r>
      <w:r w:rsidRPr="00FA5C18">
        <w:rPr>
          <w:rStyle w:val="Cmathsexpressions"/>
        </w:rPr>
        <w:t>t</w:t>
      </w:r>
      <w:r>
        <w:t xml:space="preserve"> = 25 is closest to:</w:t>
      </w:r>
    </w:p>
    <w:p w14:paraId="2E348208" w14:textId="31EF7424" w:rsidR="003D0F06" w:rsidRDefault="00AE30E5" w:rsidP="003D0F06">
      <w:pPr>
        <w:pStyle w:val="Pquestiontextmcqoptions"/>
      </w:pPr>
      <w:r>
        <w:rPr>
          <w:rStyle w:val="Cquestionpartlabelbold"/>
        </w:rPr>
        <w:t>A</w:t>
      </w:r>
      <w:r>
        <w:rPr>
          <w:rStyle w:val="Cquestionpartlabelbold"/>
        </w:rPr>
        <w:tab/>
      </w:r>
      <w:r w:rsidR="003D0F06">
        <w:t>-88.23</w:t>
      </w:r>
      <w:r w:rsidR="003D0F06">
        <w:tab/>
      </w:r>
      <w:r>
        <w:tab/>
      </w:r>
      <w:r>
        <w:tab/>
      </w:r>
      <w:r>
        <w:tab/>
      </w:r>
      <w:r w:rsidR="003D0F06">
        <w:tab/>
      </w:r>
      <w:r>
        <w:rPr>
          <w:rStyle w:val="Cquestionpartlabelbold"/>
        </w:rPr>
        <w:t>B</w:t>
      </w:r>
      <w:r>
        <w:rPr>
          <w:rStyle w:val="Cquestionpartlabelbold"/>
        </w:rPr>
        <w:tab/>
      </w:r>
      <w:r w:rsidR="003D0F06">
        <w:t>-59.77</w:t>
      </w:r>
      <w:r>
        <w:tab/>
      </w:r>
      <w:r>
        <w:tab/>
      </w:r>
      <w:r>
        <w:tab/>
      </w:r>
      <w:r>
        <w:tab/>
      </w:r>
      <w:r>
        <w:tab/>
      </w:r>
      <w:r w:rsidRPr="00AE30E5">
        <w:rPr>
          <w:rStyle w:val="Cquestionpartlabelbold"/>
        </w:rPr>
        <w:t>C</w:t>
      </w:r>
      <w:r>
        <w:tab/>
      </w:r>
      <w:r w:rsidR="003D0F06">
        <w:t>59.77</w:t>
      </w:r>
      <w:r w:rsidR="003D0F06">
        <w:tab/>
      </w:r>
      <w:r w:rsidR="003D0F06">
        <w:tab/>
      </w:r>
      <w:r>
        <w:tab/>
      </w:r>
      <w:r>
        <w:tab/>
      </w:r>
      <w:r>
        <w:tab/>
      </w:r>
      <w:r>
        <w:tab/>
      </w:r>
      <w:r>
        <w:rPr>
          <w:rStyle w:val="Cquestionpartlabelbold"/>
        </w:rPr>
        <w:t>D</w:t>
      </w:r>
      <w:r>
        <w:rPr>
          <w:rStyle w:val="Cquestionpartlabelbold"/>
        </w:rPr>
        <w:tab/>
      </w:r>
      <w:r w:rsidR="003D0F06">
        <w:t>88.23</w:t>
      </w:r>
    </w:p>
    <w:p w14:paraId="2F6D2D59" w14:textId="77777777" w:rsidR="003D0F06" w:rsidRDefault="003D0F06" w:rsidP="003D0F06">
      <w:pPr>
        <w:pStyle w:val="Pquestionheadingmc"/>
      </w:pPr>
      <w:r>
        <w:t>Question 4</w:t>
      </w:r>
      <w:r>
        <w:tab/>
        <w:t>[3.4</w:t>
      </w:r>
      <w:r w:rsidRPr="00DF7F34">
        <w:t>]</w:t>
      </w:r>
    </w:p>
    <w:p w14:paraId="0A716AE7" w14:textId="7A462ECE" w:rsidR="003D0F06" w:rsidRDefault="003D0F06" w:rsidP="00733145">
      <w:pPr>
        <w:pStyle w:val="Pquestiontextmainstem"/>
      </w:pPr>
      <w:r>
        <w:t xml:space="preserve">To sketch the graph of </w:t>
      </w:r>
      <w:r w:rsidRPr="00FA5C18">
        <w:rPr>
          <w:rStyle w:val="Cmathsexpressions"/>
        </w:rPr>
        <w:t>y</w:t>
      </w:r>
      <w:r>
        <w:t xml:space="preserve"> = -(</w:t>
      </w:r>
      <w:r w:rsidRPr="00FA5C18">
        <w:rPr>
          <w:rStyle w:val="Cmathsexpressions"/>
        </w:rPr>
        <w:t>x</w:t>
      </w:r>
      <w:r>
        <w:t xml:space="preserve"> </w:t>
      </w:r>
      <w:r w:rsidRPr="007545AB">
        <w:sym w:font="Symbol" w:char="F02D"/>
      </w:r>
      <w:r>
        <w:t xml:space="preserve"> 3)</w:t>
      </w:r>
      <w:r w:rsidRPr="00FA5C18">
        <w:rPr>
          <w:rStyle w:val="Csuperscript"/>
        </w:rPr>
        <w:t>2</w:t>
      </w:r>
      <w:r w:rsidR="00356FC6">
        <w:t>,</w:t>
      </w:r>
      <w:r>
        <w:t xml:space="preserve"> the graph of </w:t>
      </w:r>
      <w:r w:rsidRPr="00FA5C18">
        <w:rPr>
          <w:rStyle w:val="Cmathsexpressions"/>
        </w:rPr>
        <w:t>y</w:t>
      </w:r>
      <w:r>
        <w:t xml:space="preserve"> = </w:t>
      </w:r>
      <w:r w:rsidRPr="00FA5C18">
        <w:rPr>
          <w:rStyle w:val="Cmathsexpressions"/>
        </w:rPr>
        <w:t>x</w:t>
      </w:r>
      <w:r w:rsidRPr="00FA5C18">
        <w:rPr>
          <w:rStyle w:val="Csuperscript"/>
        </w:rPr>
        <w:t>2</w:t>
      </w:r>
      <w:r>
        <w:t xml:space="preserve"> will need to be:</w:t>
      </w:r>
    </w:p>
    <w:p w14:paraId="3C1EE2E8" w14:textId="4D40AEDA" w:rsidR="003D0F06" w:rsidRDefault="00AE30E5" w:rsidP="003D0F06">
      <w:pPr>
        <w:pStyle w:val="Pquestiontextmcqoptions"/>
      </w:pPr>
      <w:r>
        <w:rPr>
          <w:rStyle w:val="Cquestionpartlabelbold"/>
        </w:rPr>
        <w:t>A</w:t>
      </w:r>
      <w:r>
        <w:rPr>
          <w:rStyle w:val="Cquestionpartlabelbold"/>
        </w:rPr>
        <w:tab/>
      </w:r>
      <w:r w:rsidR="003D0F06">
        <w:t xml:space="preserve">reflected in the </w:t>
      </w:r>
      <w:r w:rsidR="003D0F06" w:rsidRPr="00F86633">
        <w:rPr>
          <w:rStyle w:val="Cmathsexpressions"/>
        </w:rPr>
        <w:t>y</w:t>
      </w:r>
      <w:r w:rsidR="003D0F06">
        <w:t>-axis, translated 3 units left</w:t>
      </w:r>
    </w:p>
    <w:p w14:paraId="2864B78B" w14:textId="0153E8EC" w:rsidR="003D0F06" w:rsidRDefault="00AE30E5" w:rsidP="003D0F06">
      <w:pPr>
        <w:pStyle w:val="Pquestiontextmcqoptions"/>
      </w:pPr>
      <w:r>
        <w:rPr>
          <w:rStyle w:val="Cquestionpartlabelbold"/>
        </w:rPr>
        <w:t>B</w:t>
      </w:r>
      <w:r>
        <w:rPr>
          <w:rStyle w:val="Cquestionpartlabelbold"/>
        </w:rPr>
        <w:tab/>
      </w:r>
      <w:r w:rsidR="003D0F06">
        <w:t xml:space="preserve">reflected in the </w:t>
      </w:r>
      <w:r w:rsidR="003D0F06" w:rsidRPr="00F86633">
        <w:rPr>
          <w:rStyle w:val="Cmathsexpressions"/>
        </w:rPr>
        <w:t>y</w:t>
      </w:r>
      <w:r w:rsidR="003D0F06">
        <w:t>-axis, translated 3 units right</w:t>
      </w:r>
      <w:r w:rsidR="00DE3109">
        <w:br/>
      </w:r>
      <w:r w:rsidRPr="00DE3109">
        <w:rPr>
          <w:rStyle w:val="Cquestionpartlabelbold"/>
        </w:rPr>
        <w:t>C</w:t>
      </w:r>
      <w:r>
        <w:tab/>
      </w:r>
      <w:r w:rsidR="003D0F06">
        <w:t xml:space="preserve">reflected in the </w:t>
      </w:r>
      <w:r w:rsidR="003D0F06" w:rsidRPr="00F86633">
        <w:rPr>
          <w:rStyle w:val="Cmathsexpressions"/>
        </w:rPr>
        <w:t>x</w:t>
      </w:r>
      <w:r w:rsidR="003D0F06">
        <w:t>-axis, translated 3 units left</w:t>
      </w:r>
    </w:p>
    <w:p w14:paraId="3AE21E8C" w14:textId="6E6BAEF9" w:rsidR="003D0F06" w:rsidRDefault="00AE30E5" w:rsidP="003D0F06">
      <w:pPr>
        <w:pStyle w:val="Pquestiontextmcqoptions"/>
      </w:pPr>
      <w:r>
        <w:rPr>
          <w:rStyle w:val="Cquestionpartlabelbold"/>
        </w:rPr>
        <w:t>D</w:t>
      </w:r>
      <w:r>
        <w:rPr>
          <w:rStyle w:val="Cquestionpartlabelbold"/>
        </w:rPr>
        <w:tab/>
      </w:r>
      <w:r w:rsidR="003D0F06">
        <w:t xml:space="preserve">reflected in the </w:t>
      </w:r>
      <w:r w:rsidR="003D0F06" w:rsidRPr="00F86633">
        <w:rPr>
          <w:rStyle w:val="Cmathsexpressions"/>
        </w:rPr>
        <w:t>x</w:t>
      </w:r>
      <w:r w:rsidR="003D0F06">
        <w:t>-axis, translated 3 units right</w:t>
      </w:r>
    </w:p>
    <w:p w14:paraId="0FBAAC8A" w14:textId="77777777" w:rsidR="003D0F06" w:rsidRDefault="003D0F06" w:rsidP="003D0F06">
      <w:pPr>
        <w:pStyle w:val="Pquestionheadingmc"/>
      </w:pPr>
      <w:r>
        <w:t>Question 5</w:t>
      </w:r>
      <w:r>
        <w:tab/>
        <w:t>[3.6</w:t>
      </w:r>
      <w:r w:rsidRPr="00DF7F34">
        <w:t>]</w:t>
      </w:r>
    </w:p>
    <w:p w14:paraId="0779EF25" w14:textId="77777777" w:rsidR="003D0F06" w:rsidRDefault="003D0F06" w:rsidP="00733145">
      <w:pPr>
        <w:pStyle w:val="Pquestiontextmainstem"/>
      </w:pPr>
      <w:r>
        <w:t xml:space="preserve">When fully factorised, </w:t>
      </w:r>
      <w:r w:rsidR="00356FC6" w:rsidRPr="00B20777">
        <w:rPr>
          <w:position w:val="-28"/>
        </w:rPr>
        <w:object w:dxaOrig="1359" w:dyaOrig="740" w14:anchorId="3A2F4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pt;height:36.45pt" o:ole="">
            <v:imagedata r:id="rId9" o:title=""/>
          </v:shape>
          <o:OLEObject Type="Embed" ProgID="Equation.DSMT4" ShapeID="_x0000_i1025" DrawAspect="Content" ObjectID="_1538920559" r:id="rId10"/>
        </w:object>
      </w:r>
      <w:r>
        <w:t>is:</w:t>
      </w:r>
    </w:p>
    <w:p w14:paraId="7383BB45" w14:textId="2F8CF811" w:rsidR="003D0F06" w:rsidRDefault="00AE30E5" w:rsidP="00AE30E5">
      <w:pPr>
        <w:pStyle w:val="Pquestiontextmcqoptions"/>
      </w:pPr>
      <w:r w:rsidRPr="00AE30E5">
        <w:rPr>
          <w:rStyle w:val="Cquestionpartlabelbold"/>
        </w:rPr>
        <w:t>A</w:t>
      </w:r>
      <w:r>
        <w:tab/>
      </w:r>
      <w:r w:rsidR="00356FC6" w:rsidRPr="00AE30E5">
        <w:rPr>
          <w:position w:val="-24"/>
        </w:rPr>
        <w:object w:dxaOrig="2020" w:dyaOrig="620" w14:anchorId="424AC5B5">
          <v:shape id="_x0000_i1026" type="#_x0000_t75" style="width:101.9pt;height:30.85pt" o:ole="">
            <v:imagedata r:id="rId11" o:title=""/>
          </v:shape>
          <o:OLEObject Type="Embed" ProgID="Equation.DSMT4" ShapeID="_x0000_i1026" DrawAspect="Content" ObjectID="_1538920560" r:id="rId12"/>
        </w:object>
      </w:r>
      <w:r>
        <w:tab/>
      </w:r>
      <w:r>
        <w:tab/>
      </w:r>
      <w:r>
        <w:tab/>
      </w:r>
      <w:r w:rsidRPr="00AE30E5">
        <w:rPr>
          <w:rStyle w:val="Cquestionpartlabelbold"/>
        </w:rPr>
        <w:t>B</w:t>
      </w:r>
      <w:r>
        <w:tab/>
      </w:r>
      <w:r w:rsidR="00356FC6" w:rsidRPr="00AE30E5">
        <w:rPr>
          <w:position w:val="-24"/>
        </w:rPr>
        <w:object w:dxaOrig="2020" w:dyaOrig="620" w14:anchorId="498F7D7B">
          <v:shape id="_x0000_i1027" type="#_x0000_t75" style="width:101.9pt;height:30.85pt" o:ole="">
            <v:imagedata r:id="rId13" o:title=""/>
          </v:shape>
          <o:OLEObject Type="Embed" ProgID="Equation.DSMT4" ShapeID="_x0000_i1027" DrawAspect="Content" ObjectID="_1538920561" r:id="rId14"/>
        </w:object>
      </w:r>
      <w:r>
        <w:tab/>
      </w:r>
      <w:r>
        <w:tab/>
      </w:r>
      <w:r>
        <w:tab/>
      </w:r>
      <w:r w:rsidRPr="00AE30E5">
        <w:rPr>
          <w:rStyle w:val="Cquestionpartlabelbold"/>
        </w:rPr>
        <w:t>C</w:t>
      </w:r>
      <w:r>
        <w:tab/>
      </w:r>
      <w:r w:rsidR="00356FC6" w:rsidRPr="00AE30E5">
        <w:rPr>
          <w:position w:val="-24"/>
        </w:rPr>
        <w:object w:dxaOrig="1920" w:dyaOrig="620" w14:anchorId="20CDB186">
          <v:shape id="_x0000_i1028" type="#_x0000_t75" style="width:96.3pt;height:30.85pt" o:ole="">
            <v:imagedata r:id="rId15" o:title=""/>
          </v:shape>
          <o:OLEObject Type="Embed" ProgID="Equation.DSMT4" ShapeID="_x0000_i1028" DrawAspect="Content" ObjectID="_1538920562" r:id="rId16"/>
        </w:object>
      </w:r>
      <w:r>
        <w:tab/>
      </w:r>
      <w:r>
        <w:tab/>
      </w:r>
      <w:r w:rsidRPr="00AE30E5">
        <w:rPr>
          <w:rStyle w:val="Cquestionpartlabelbold"/>
        </w:rPr>
        <w:t>D</w:t>
      </w:r>
      <w:r>
        <w:tab/>
      </w:r>
      <w:r w:rsidR="00356FC6" w:rsidRPr="00AE30E5">
        <w:rPr>
          <w:position w:val="-24"/>
        </w:rPr>
        <w:object w:dxaOrig="460" w:dyaOrig="620" w14:anchorId="0E20335B">
          <v:shape id="_x0000_i1029" type="#_x0000_t75" style="width:23.4pt;height:30.85pt" o:ole="">
            <v:imagedata r:id="rId17" o:title=""/>
          </v:shape>
          <o:OLEObject Type="Embed" ProgID="Equation.DSMT4" ShapeID="_x0000_i1029" DrawAspect="Content" ObjectID="_1538920563" r:id="rId18"/>
        </w:object>
      </w:r>
    </w:p>
    <w:p w14:paraId="1FB4406D" w14:textId="77777777" w:rsidR="003D0F06" w:rsidRDefault="003D0F06" w:rsidP="003D0F06">
      <w:pPr>
        <w:pStyle w:val="Pquestionheadingmc"/>
      </w:pPr>
      <w:r>
        <w:t>Question 6</w:t>
      </w:r>
      <w:r>
        <w:tab/>
        <w:t>[4.2</w:t>
      </w:r>
      <w:r w:rsidRPr="00DF7F34">
        <w:t>]</w:t>
      </w:r>
    </w:p>
    <w:p w14:paraId="611860E6" w14:textId="77777777" w:rsidR="003D0F06" w:rsidRDefault="003D0F06" w:rsidP="00733145">
      <w:pPr>
        <w:pStyle w:val="Pquestiontextmainstem"/>
      </w:pPr>
      <w:r>
        <w:t>When fully factorised, 3</w:t>
      </w:r>
      <w:r w:rsidRPr="00FA5C18">
        <w:rPr>
          <w:rStyle w:val="Cmathsexpressions"/>
        </w:rPr>
        <w:t>m</w:t>
      </w:r>
      <w:r w:rsidRPr="00525E45">
        <w:rPr>
          <w:rStyle w:val="Csuperscript"/>
        </w:rPr>
        <w:t>2</w:t>
      </w:r>
      <w:r>
        <w:t xml:space="preserve"> </w:t>
      </w:r>
      <w:r>
        <w:sym w:font="Symbol" w:char="F02D"/>
      </w:r>
      <w:r>
        <w:t xml:space="preserve"> 12</w:t>
      </w:r>
      <w:r w:rsidRPr="00FA5C18">
        <w:rPr>
          <w:rStyle w:val="Cmathsexpressions"/>
        </w:rPr>
        <w:t>m</w:t>
      </w:r>
      <w:r>
        <w:t xml:space="preserve"> + 3 is:</w:t>
      </w:r>
    </w:p>
    <w:p w14:paraId="2DB14257" w14:textId="26A88CA3" w:rsidR="00AE30E5" w:rsidRDefault="00AE30E5" w:rsidP="00CD0C02">
      <w:pPr>
        <w:pStyle w:val="Pquestiontextmainstem"/>
      </w:pPr>
      <w:r>
        <w:rPr>
          <w:b/>
        </w:rPr>
        <w:t>A</w:t>
      </w:r>
      <w:r w:rsidR="005710AC">
        <w:rPr>
          <w:b/>
        </w:rPr>
        <w:t xml:space="preserve">  </w:t>
      </w:r>
      <w:r w:rsidR="003D0F06">
        <w:t>3(</w:t>
      </w:r>
      <w:r w:rsidR="003D0F06" w:rsidRPr="00FA5C18">
        <w:rPr>
          <w:rStyle w:val="Cmathsexpressions"/>
        </w:rPr>
        <w:t>m</w:t>
      </w:r>
      <w:r w:rsidR="003D0F06">
        <w:t xml:space="preserve"> + 2 + </w:t>
      </w:r>
      <w:r w:rsidR="00356FC6" w:rsidRPr="00356FC6">
        <w:rPr>
          <w:position w:val="-8"/>
        </w:rPr>
        <w:object w:dxaOrig="360" w:dyaOrig="360" w14:anchorId="045EDD17">
          <v:shape id="_x0000_i1030" type="#_x0000_t75" style="width:17.75pt;height:17.75pt" o:ole="">
            <v:imagedata r:id="rId19" o:title=""/>
          </v:shape>
          <o:OLEObject Type="Embed" ProgID="Equation.DSMT4" ShapeID="_x0000_i1030" DrawAspect="Content" ObjectID="_1538920564" r:id="rId20"/>
        </w:object>
      </w:r>
      <w:r w:rsidR="003D0F06">
        <w:t>)(</w:t>
      </w:r>
      <w:r w:rsidR="003D0F06" w:rsidRPr="00FA5C18">
        <w:rPr>
          <w:rStyle w:val="Cmathsexpressions"/>
        </w:rPr>
        <w:t>m</w:t>
      </w:r>
      <w:r w:rsidR="003D0F06">
        <w:t xml:space="preserve"> + 2 </w:t>
      </w:r>
      <w:r w:rsidR="003D0F06">
        <w:sym w:font="Symbol" w:char="F02D"/>
      </w:r>
      <w:r w:rsidR="003D0F06">
        <w:t xml:space="preserve"> </w:t>
      </w:r>
      <w:r w:rsidR="00356FC6" w:rsidRPr="00356FC6">
        <w:rPr>
          <w:position w:val="-8"/>
        </w:rPr>
        <w:object w:dxaOrig="360" w:dyaOrig="360" w14:anchorId="46546338">
          <v:shape id="_x0000_i1031" type="#_x0000_t75" style="width:17.75pt;height:17.75pt" o:ole="">
            <v:imagedata r:id="rId21" o:title=""/>
          </v:shape>
          <o:OLEObject Type="Embed" ProgID="Equation.DSMT4" ShapeID="_x0000_i1031" DrawAspect="Content" ObjectID="_1538920565" r:id="rId22"/>
        </w:object>
      </w:r>
      <w:r w:rsidR="003D0F06">
        <w:t>)</w:t>
      </w:r>
      <w:r>
        <w:tab/>
      </w:r>
      <w:r>
        <w:tab/>
      </w:r>
      <w:r>
        <w:tab/>
      </w:r>
      <w:r>
        <w:rPr>
          <w:b/>
        </w:rPr>
        <w:t>B</w:t>
      </w:r>
      <w:r w:rsidR="005710AC">
        <w:rPr>
          <w:b/>
        </w:rPr>
        <w:t xml:space="preserve">  </w:t>
      </w:r>
      <w:r w:rsidR="003D0F06">
        <w:t>3(</w:t>
      </w:r>
      <w:r w:rsidR="003D0F06" w:rsidRPr="00FA5C18">
        <w:rPr>
          <w:rStyle w:val="Cmathsexpressions"/>
        </w:rPr>
        <w:t>m</w:t>
      </w:r>
      <w:r w:rsidR="003D0F06">
        <w:t xml:space="preserve"> </w:t>
      </w:r>
      <w:r w:rsidR="003D0F06">
        <w:sym w:font="Symbol" w:char="F02D"/>
      </w:r>
      <w:r w:rsidR="003D0F06">
        <w:t xml:space="preserve"> 2 + </w:t>
      </w:r>
      <w:r w:rsidR="00356FC6" w:rsidRPr="00356FC6">
        <w:rPr>
          <w:position w:val="-8"/>
        </w:rPr>
        <w:object w:dxaOrig="360" w:dyaOrig="360" w14:anchorId="2E6F2719">
          <v:shape id="_x0000_i1032" type="#_x0000_t75" style="width:17.75pt;height:17.75pt" o:ole="">
            <v:imagedata r:id="rId23" o:title=""/>
          </v:shape>
          <o:OLEObject Type="Embed" ProgID="Equation.DSMT4" ShapeID="_x0000_i1032" DrawAspect="Content" ObjectID="_1538920566" r:id="rId24"/>
        </w:object>
      </w:r>
      <w:r w:rsidR="003D0F06">
        <w:t>)(</w:t>
      </w:r>
      <w:r w:rsidR="003D0F06" w:rsidRPr="00FA5C18">
        <w:rPr>
          <w:rStyle w:val="Cmathsexpressions"/>
        </w:rPr>
        <w:t>m</w:t>
      </w:r>
      <w:r w:rsidR="003D0F06">
        <w:t xml:space="preserve"> </w:t>
      </w:r>
      <w:r w:rsidR="003D0F06">
        <w:sym w:font="Symbol" w:char="F02D"/>
      </w:r>
      <w:r w:rsidR="003D0F06">
        <w:t xml:space="preserve"> 2 </w:t>
      </w:r>
      <w:r w:rsidR="003D0F06">
        <w:sym w:font="Symbol" w:char="F02D"/>
      </w:r>
      <w:r w:rsidR="003D0F06">
        <w:t xml:space="preserve"> </w:t>
      </w:r>
      <w:r w:rsidR="00356FC6" w:rsidRPr="00356FC6">
        <w:rPr>
          <w:position w:val="-8"/>
        </w:rPr>
        <w:object w:dxaOrig="360" w:dyaOrig="360" w14:anchorId="793BB60E">
          <v:shape id="_x0000_i1033" type="#_x0000_t75" style="width:17.75pt;height:17.75pt" o:ole="">
            <v:imagedata r:id="rId25" o:title=""/>
          </v:shape>
          <o:OLEObject Type="Embed" ProgID="Equation.DSMT4" ShapeID="_x0000_i1033" DrawAspect="Content" ObjectID="_1538920567" r:id="rId26"/>
        </w:object>
      </w:r>
      <w:r w:rsidR="003D0F06">
        <w:t>)</w:t>
      </w:r>
    </w:p>
    <w:p w14:paraId="5A3D036B" w14:textId="6F2A976C" w:rsidR="003D0F06" w:rsidRDefault="00AE30E5" w:rsidP="00CD0C02">
      <w:pPr>
        <w:pStyle w:val="Pquestiontextmainstem"/>
      </w:pPr>
      <w:r w:rsidRPr="00AE30E5">
        <w:rPr>
          <w:rStyle w:val="Cquestionpartlabelbold"/>
        </w:rPr>
        <w:t>C</w:t>
      </w:r>
      <w:r w:rsidR="005710AC">
        <w:t xml:space="preserve">  </w:t>
      </w:r>
      <w:r w:rsidR="003D0F06">
        <w:t>3(</w:t>
      </w:r>
      <w:r w:rsidR="003D0F06" w:rsidRPr="00FA5C18">
        <w:rPr>
          <w:rStyle w:val="Cmathsexpressions"/>
        </w:rPr>
        <w:t>m</w:t>
      </w:r>
      <w:r w:rsidR="003D0F06">
        <w:t xml:space="preserve"> </w:t>
      </w:r>
      <w:r w:rsidR="003D0F06">
        <w:sym w:font="Symbol" w:char="F02D"/>
      </w:r>
      <w:r w:rsidR="003D0F06">
        <w:t xml:space="preserve"> 2 + </w:t>
      </w:r>
      <w:r w:rsidR="00356FC6" w:rsidRPr="00356FC6">
        <w:rPr>
          <w:position w:val="-8"/>
        </w:rPr>
        <w:object w:dxaOrig="360" w:dyaOrig="360" w14:anchorId="02C43E56">
          <v:shape id="_x0000_i1034" type="#_x0000_t75" style="width:17.75pt;height:17.75pt" o:ole="">
            <v:imagedata r:id="rId27" o:title=""/>
          </v:shape>
          <o:OLEObject Type="Embed" ProgID="Equation.DSMT4" ShapeID="_x0000_i1034" DrawAspect="Content" ObjectID="_1538920568" r:id="rId28"/>
        </w:object>
      </w:r>
      <w:r w:rsidR="003D0F06">
        <w:t>)(</w:t>
      </w:r>
      <w:r w:rsidR="003D0F06" w:rsidRPr="00FA5C18">
        <w:rPr>
          <w:rStyle w:val="Cmathsexpressions"/>
        </w:rPr>
        <w:t>m</w:t>
      </w:r>
      <w:r w:rsidR="003D0F06">
        <w:t xml:space="preserve"> </w:t>
      </w:r>
      <w:r w:rsidR="003D0F06">
        <w:sym w:font="Symbol" w:char="F02D"/>
      </w:r>
      <w:r w:rsidR="003D0F06">
        <w:t xml:space="preserve"> 2 </w:t>
      </w:r>
      <w:r w:rsidR="003D0F06">
        <w:sym w:font="Symbol" w:char="F02D"/>
      </w:r>
      <w:r w:rsidR="003D0F06">
        <w:t xml:space="preserve"> </w:t>
      </w:r>
      <w:r w:rsidR="00356FC6" w:rsidRPr="00356FC6">
        <w:rPr>
          <w:position w:val="-8"/>
        </w:rPr>
        <w:object w:dxaOrig="360" w:dyaOrig="360" w14:anchorId="3D981779">
          <v:shape id="_x0000_i1035" type="#_x0000_t75" style="width:17.75pt;height:17.75pt" o:ole="">
            <v:imagedata r:id="rId29" o:title=""/>
          </v:shape>
          <o:OLEObject Type="Embed" ProgID="Equation.DSMT4" ShapeID="_x0000_i1035" DrawAspect="Content" ObjectID="_1538920569" r:id="rId30"/>
        </w:object>
      </w:r>
      <w:r w:rsidR="003D0F06">
        <w:t>)</w:t>
      </w:r>
      <w:r>
        <w:tab/>
      </w:r>
      <w:r>
        <w:tab/>
      </w:r>
      <w:r>
        <w:tab/>
      </w:r>
      <w:r>
        <w:rPr>
          <w:b/>
        </w:rPr>
        <w:t>D</w:t>
      </w:r>
      <w:r w:rsidR="005710AC">
        <w:rPr>
          <w:b/>
        </w:rPr>
        <w:t xml:space="preserve">  </w:t>
      </w:r>
      <w:r w:rsidR="003D0F06">
        <w:t>3(</w:t>
      </w:r>
      <w:r w:rsidR="003D0F06" w:rsidRPr="00FA5C18">
        <w:rPr>
          <w:rStyle w:val="Cmathsexpressions"/>
        </w:rPr>
        <w:t>m</w:t>
      </w:r>
      <w:r w:rsidR="003D0F06">
        <w:t xml:space="preserve"> + 2 + </w:t>
      </w:r>
      <w:r w:rsidR="00356FC6" w:rsidRPr="00356FC6">
        <w:rPr>
          <w:position w:val="-8"/>
        </w:rPr>
        <w:object w:dxaOrig="360" w:dyaOrig="360" w14:anchorId="0EC95993">
          <v:shape id="_x0000_i1036" type="#_x0000_t75" style="width:17.75pt;height:17.75pt" o:ole="">
            <v:imagedata r:id="rId31" o:title=""/>
          </v:shape>
          <o:OLEObject Type="Embed" ProgID="Equation.DSMT4" ShapeID="_x0000_i1036" DrawAspect="Content" ObjectID="_1538920570" r:id="rId32"/>
        </w:object>
      </w:r>
      <w:r w:rsidR="003D0F06">
        <w:t>)(</w:t>
      </w:r>
      <w:r w:rsidR="003D0F06" w:rsidRPr="00FA5C18">
        <w:rPr>
          <w:rStyle w:val="Cmathsexpressions"/>
        </w:rPr>
        <w:t>m</w:t>
      </w:r>
      <w:r w:rsidR="003D0F06">
        <w:t xml:space="preserve"> + 2 </w:t>
      </w:r>
      <w:r w:rsidR="003D0F06">
        <w:sym w:font="Symbol" w:char="F02D"/>
      </w:r>
      <w:r w:rsidR="003D0F06">
        <w:t xml:space="preserve"> </w:t>
      </w:r>
      <w:r w:rsidR="00356FC6" w:rsidRPr="00356FC6">
        <w:rPr>
          <w:position w:val="-8"/>
        </w:rPr>
        <w:object w:dxaOrig="360" w:dyaOrig="360" w14:anchorId="5D7E13FF">
          <v:shape id="_x0000_i1037" type="#_x0000_t75" style="width:17.75pt;height:17.75pt" o:ole="">
            <v:imagedata r:id="rId33" o:title=""/>
          </v:shape>
          <o:OLEObject Type="Embed" ProgID="Equation.DSMT4" ShapeID="_x0000_i1037" DrawAspect="Content" ObjectID="_1538920571" r:id="rId34"/>
        </w:object>
      </w:r>
      <w:r w:rsidR="003D0F06">
        <w:t>)</w:t>
      </w:r>
    </w:p>
    <w:p w14:paraId="71B915E1" w14:textId="77777777" w:rsidR="003D0F06" w:rsidRDefault="003D0F06" w:rsidP="00982B74">
      <w:pPr>
        <w:pStyle w:val="Pquestionheadingmc"/>
      </w:pPr>
      <w:r>
        <w:lastRenderedPageBreak/>
        <w:t>Question 7</w:t>
      </w:r>
      <w:r>
        <w:tab/>
        <w:t>[5.2</w:t>
      </w:r>
      <w:r w:rsidRPr="00DF7F34">
        <w:t>]</w:t>
      </w:r>
    </w:p>
    <w:p w14:paraId="64895C29" w14:textId="77777777" w:rsidR="003D0F06" w:rsidRDefault="003D0F06" w:rsidP="00982B74">
      <w:pPr>
        <w:pStyle w:val="Pquestiontextmainstem"/>
        <w:keepNext/>
      </w:pPr>
      <w:r>
        <w:t xml:space="preserve">The surface area of the closed cylinder shown is closest to: </w:t>
      </w:r>
    </w:p>
    <w:p w14:paraId="04A181D1" w14:textId="77777777" w:rsidR="003D0F06" w:rsidRDefault="003D0F06" w:rsidP="00982B74">
      <w:pPr>
        <w:pStyle w:val="Pquestiontextmainstem"/>
        <w:keepNext/>
      </w:pPr>
      <w:r>
        <w:rPr>
          <w:noProof/>
        </w:rPr>
        <w:drawing>
          <wp:inline distT="0" distB="0" distL="0" distR="0" wp14:anchorId="39643C36" wp14:editId="6AE011EF">
            <wp:extent cx="936700" cy="1177290"/>
            <wp:effectExtent l="0" t="0" r="3175" b="0"/>
            <wp:docPr id="109" name="Picture 109" descr="PM10_PR_E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10_PR_EA0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36984" cy="1177647"/>
                    </a:xfrm>
                    <a:prstGeom prst="rect">
                      <a:avLst/>
                    </a:prstGeom>
                    <a:noFill/>
                    <a:ln>
                      <a:noFill/>
                    </a:ln>
                  </pic:spPr>
                </pic:pic>
              </a:graphicData>
            </a:graphic>
          </wp:inline>
        </w:drawing>
      </w:r>
    </w:p>
    <w:p w14:paraId="291133D6" w14:textId="2CFD5D4E" w:rsidR="003D0F06" w:rsidRDefault="00AE30E5" w:rsidP="00AE30E5">
      <w:pPr>
        <w:pStyle w:val="Pquestiontextmcqoptions"/>
      </w:pPr>
      <w:r>
        <w:rPr>
          <w:b/>
        </w:rPr>
        <w:t>A</w:t>
      </w:r>
      <w:r>
        <w:rPr>
          <w:b/>
        </w:rPr>
        <w:tab/>
      </w:r>
      <w:r w:rsidR="003D0F06">
        <w:t xml:space="preserve"> 879.6 cm</w:t>
      </w:r>
      <w:r w:rsidR="003D0F06" w:rsidRPr="00525E45">
        <w:rPr>
          <w:rStyle w:val="Csuperscript"/>
        </w:rPr>
        <w:t>2</w:t>
      </w:r>
      <w:r>
        <w:rPr>
          <w:rStyle w:val="Csuperscript"/>
        </w:rPr>
        <w:tab/>
      </w:r>
      <w:r>
        <w:tab/>
      </w:r>
      <w:r>
        <w:tab/>
      </w:r>
      <w:r>
        <w:tab/>
      </w:r>
      <w:r>
        <w:rPr>
          <w:b/>
        </w:rPr>
        <w:t>B</w:t>
      </w:r>
      <w:r>
        <w:rPr>
          <w:b/>
        </w:rPr>
        <w:tab/>
      </w:r>
      <w:r w:rsidR="003D0F06">
        <w:t>1187.5 cm</w:t>
      </w:r>
      <w:r w:rsidR="003D0F06" w:rsidRPr="00525E45">
        <w:rPr>
          <w:rStyle w:val="Csuperscript"/>
        </w:rPr>
        <w:t>2</w:t>
      </w:r>
      <w:r>
        <w:tab/>
      </w:r>
      <w:r>
        <w:tab/>
      </w:r>
      <w:r>
        <w:tab/>
      </w:r>
      <w:r>
        <w:tab/>
      </w:r>
      <w:r w:rsidRPr="00AE30E5">
        <w:rPr>
          <w:rStyle w:val="Cquestionpartlabelbold"/>
        </w:rPr>
        <w:t>C</w:t>
      </w:r>
      <w:r>
        <w:tab/>
      </w:r>
      <w:r w:rsidR="003D0F06">
        <w:t>1759.3 cm</w:t>
      </w:r>
      <w:r w:rsidR="003D0F06" w:rsidRPr="00525E45">
        <w:rPr>
          <w:rStyle w:val="Csuperscript"/>
        </w:rPr>
        <w:t>2</w:t>
      </w:r>
      <w:r w:rsidRPr="00AE30E5">
        <w:tab/>
      </w:r>
      <w:r w:rsidRPr="00AE30E5">
        <w:tab/>
      </w:r>
      <w:r w:rsidRPr="00AE30E5">
        <w:tab/>
      </w:r>
      <w:r w:rsidRPr="00AE30E5">
        <w:tab/>
      </w:r>
      <w:r>
        <w:rPr>
          <w:b/>
        </w:rPr>
        <w:t>D</w:t>
      </w:r>
      <w:r>
        <w:rPr>
          <w:b/>
        </w:rPr>
        <w:tab/>
      </w:r>
      <w:r w:rsidR="003D0F06">
        <w:t xml:space="preserve"> 2990.8 cm</w:t>
      </w:r>
      <w:r w:rsidR="003D0F06" w:rsidRPr="00525E45">
        <w:rPr>
          <w:rStyle w:val="Csuperscript"/>
        </w:rPr>
        <w:t>2</w:t>
      </w:r>
    </w:p>
    <w:p w14:paraId="13FE543D" w14:textId="77777777" w:rsidR="003D0F06" w:rsidRDefault="003D0F06" w:rsidP="003D0F06">
      <w:pPr>
        <w:pStyle w:val="Pquestionheadingmc"/>
      </w:pPr>
      <w:r>
        <w:t>Question 8</w:t>
      </w:r>
      <w:r>
        <w:tab/>
        <w:t>[6.3]</w:t>
      </w:r>
    </w:p>
    <w:p w14:paraId="1EF2642E" w14:textId="77777777" w:rsidR="003D0F06" w:rsidRDefault="003D0F06" w:rsidP="00733145">
      <w:pPr>
        <w:pStyle w:val="Pquestiontextmainstem"/>
      </w:pPr>
      <w:r>
        <w:t xml:space="preserve">The value of </w:t>
      </w:r>
      <w:r>
        <w:sym w:font="Symbol" w:char="F071"/>
      </w:r>
      <w:r>
        <w:t xml:space="preserve"> in degrees, minutes and seconds in the equation cos(</w:t>
      </w:r>
      <w:r>
        <w:sym w:font="Symbol" w:char="F071"/>
      </w:r>
      <w:r>
        <w:t>) = 0.2917 is:</w:t>
      </w:r>
    </w:p>
    <w:p w14:paraId="38BDFE64" w14:textId="4904D3D9" w:rsidR="003D0F06" w:rsidRDefault="00AE30E5" w:rsidP="00AE30E5">
      <w:pPr>
        <w:pStyle w:val="Pquestiontextmcqoptions"/>
      </w:pPr>
      <w:r>
        <w:rPr>
          <w:b/>
        </w:rPr>
        <w:t>A</w:t>
      </w:r>
      <w:r>
        <w:rPr>
          <w:b/>
        </w:rPr>
        <w:tab/>
      </w:r>
      <w:r w:rsidR="003D0F06">
        <w:t>16</w:t>
      </w:r>
      <w:r w:rsidR="003D0F06">
        <w:sym w:font="Symbol" w:char="F0B0"/>
      </w:r>
      <w:r w:rsidR="003D0F06">
        <w:t>57'35''</w:t>
      </w:r>
      <w:r w:rsidR="003D0F06">
        <w:tab/>
      </w:r>
      <w:r>
        <w:tab/>
      </w:r>
      <w:r>
        <w:tab/>
      </w:r>
      <w:r>
        <w:tab/>
      </w:r>
      <w:r>
        <w:rPr>
          <w:b/>
        </w:rPr>
        <w:t>B</w:t>
      </w:r>
      <w:r>
        <w:rPr>
          <w:b/>
        </w:rPr>
        <w:tab/>
      </w:r>
      <w:r w:rsidR="003D0F06">
        <w:t>73</w:t>
      </w:r>
      <w:r w:rsidR="003D0F06">
        <w:sym w:font="Symbol" w:char="F0B0"/>
      </w:r>
      <w:r w:rsidR="003D0F06">
        <w:t>2'24''</w:t>
      </w:r>
      <w:r>
        <w:tab/>
      </w:r>
      <w:r>
        <w:tab/>
      </w:r>
      <w:r>
        <w:tab/>
      </w:r>
      <w:r>
        <w:tab/>
      </w:r>
      <w:r w:rsidRPr="00AE30E5">
        <w:rPr>
          <w:rStyle w:val="Cquestionpartlabelbold"/>
        </w:rPr>
        <w:t>C</w:t>
      </w:r>
      <w:r>
        <w:tab/>
      </w:r>
      <w:r w:rsidR="003D0F06">
        <w:t>73</w:t>
      </w:r>
      <w:r w:rsidR="003D0F06">
        <w:sym w:font="Symbol" w:char="F0B0"/>
      </w:r>
      <w:r w:rsidR="003D0F06">
        <w:t>2'25''</w:t>
      </w:r>
      <w:r w:rsidR="003D0F06">
        <w:tab/>
      </w:r>
      <w:r>
        <w:tab/>
      </w:r>
      <w:r>
        <w:tab/>
      </w:r>
      <w:r>
        <w:tab/>
      </w:r>
      <w:r>
        <w:rPr>
          <w:b/>
        </w:rPr>
        <w:t>D</w:t>
      </w:r>
      <w:r>
        <w:rPr>
          <w:b/>
        </w:rPr>
        <w:tab/>
      </w:r>
      <w:r w:rsidR="003D0F06">
        <w:t>73</w:t>
      </w:r>
      <w:r w:rsidR="003D0F06">
        <w:sym w:font="Symbol" w:char="F0B0"/>
      </w:r>
      <w:r w:rsidR="003D0F06">
        <w:t>4'02''</w:t>
      </w:r>
    </w:p>
    <w:p w14:paraId="6BD514E6" w14:textId="50000EB5" w:rsidR="003D0F06" w:rsidRDefault="003D0F06" w:rsidP="00E50415">
      <w:pPr>
        <w:pStyle w:val="Pquestionheadingmc"/>
      </w:pPr>
      <w:r>
        <w:t>Question 9</w:t>
      </w:r>
      <w:r>
        <w:tab/>
        <w:t>[7.3]</w:t>
      </w:r>
      <w:r w:rsidR="005710AC">
        <w:t xml:space="preserve"> </w:t>
      </w:r>
      <w:r w:rsidR="005710AC" w:rsidRPr="009A1D97">
        <w:rPr>
          <w:highlight w:val="lightGray"/>
        </w:rPr>
        <w:t>[10A]</w:t>
      </w:r>
    </w:p>
    <w:p w14:paraId="685A4A50" w14:textId="304388DD" w:rsidR="003D0F06" w:rsidRDefault="003D0F06" w:rsidP="00733145">
      <w:pPr>
        <w:pStyle w:val="Pquestiontextmainstem"/>
      </w:pPr>
      <w:r>
        <w:t xml:space="preserve">The solutions to 3 </w:t>
      </w:r>
      <w:r w:rsidRPr="007545AB">
        <w:sym w:font="Symbol" w:char="F02D"/>
      </w:r>
      <w:r>
        <w:t xml:space="preserve"> 4cos</w:t>
      </w:r>
      <w:r w:rsidR="00733145">
        <w:t>(</w:t>
      </w:r>
      <w:r w:rsidRPr="00FA5C18">
        <w:rPr>
          <w:rStyle w:val="Cmathsexpressions"/>
        </w:rPr>
        <w:t>x</w:t>
      </w:r>
      <w:r w:rsidR="00733145" w:rsidRPr="002B5752">
        <w:t>)</w:t>
      </w:r>
      <w:r>
        <w:t xml:space="preserve"> = 0 for</w:t>
      </w:r>
      <w:r w:rsidR="00AE30E5">
        <w:t xml:space="preserve"> </w:t>
      </w:r>
      <w:r>
        <w:t>0</w:t>
      </w:r>
      <w:r>
        <w:sym w:font="Symbol" w:char="F0B0"/>
      </w:r>
      <w:r>
        <w:t xml:space="preserve"> </w:t>
      </w:r>
      <w:r>
        <w:sym w:font="Symbol" w:char="F0A3"/>
      </w:r>
      <w:r>
        <w:t xml:space="preserve"> </w:t>
      </w:r>
      <w:r w:rsidRPr="00FA5C18">
        <w:rPr>
          <w:rStyle w:val="Cmathsexpressions"/>
        </w:rPr>
        <w:t>x</w:t>
      </w:r>
      <w:r>
        <w:t xml:space="preserve"> </w:t>
      </w:r>
      <w:r>
        <w:sym w:font="Symbol" w:char="F0A3"/>
      </w:r>
      <w:r>
        <w:t xml:space="preserve"> 360</w:t>
      </w:r>
      <w:r>
        <w:sym w:font="Symbol" w:char="F0B0"/>
      </w:r>
      <w:r>
        <w:t xml:space="preserve"> are closest to:</w:t>
      </w:r>
    </w:p>
    <w:p w14:paraId="75DA69E6" w14:textId="2611DC72" w:rsidR="003D0F06" w:rsidRDefault="00AE30E5" w:rsidP="00AE30E5">
      <w:pPr>
        <w:pStyle w:val="Pquestiontextmcqoptions"/>
      </w:pPr>
      <w:r>
        <w:rPr>
          <w:b/>
        </w:rPr>
        <w:t>A</w:t>
      </w:r>
      <w:r>
        <w:rPr>
          <w:b/>
        </w:rPr>
        <w:tab/>
      </w:r>
      <w:r w:rsidR="003D0F06">
        <w:t>41.4</w:t>
      </w:r>
      <w:r w:rsidR="003D0F06">
        <w:sym w:font="Symbol" w:char="F0B0"/>
      </w:r>
      <w:r w:rsidR="003D0F06">
        <w:t>, -41.4</w:t>
      </w:r>
      <w:r w:rsidR="003D0F06">
        <w:sym w:font="Symbol" w:char="F0B0"/>
      </w:r>
      <w:r w:rsidR="003D0F06">
        <w:tab/>
      </w:r>
      <w:r>
        <w:tab/>
      </w:r>
      <w:r>
        <w:tab/>
      </w:r>
      <w:r>
        <w:rPr>
          <w:b/>
        </w:rPr>
        <w:t>B</w:t>
      </w:r>
      <w:r>
        <w:rPr>
          <w:b/>
        </w:rPr>
        <w:tab/>
      </w:r>
      <w:r w:rsidR="003D0F06">
        <w:t>41.4</w:t>
      </w:r>
      <w:r w:rsidR="003D0F06">
        <w:sym w:font="Symbol" w:char="F0B0"/>
      </w:r>
      <w:r w:rsidR="003D0F06">
        <w:t>, 138.6</w:t>
      </w:r>
      <w:r w:rsidR="003D0F06">
        <w:sym w:font="Symbol" w:char="F0B0"/>
      </w:r>
      <w:r>
        <w:tab/>
      </w:r>
      <w:r>
        <w:tab/>
      </w:r>
      <w:r>
        <w:tab/>
      </w:r>
      <w:r w:rsidRPr="00AE30E5">
        <w:rPr>
          <w:rStyle w:val="Cquestionpartlabelbold"/>
        </w:rPr>
        <w:t>C</w:t>
      </w:r>
      <w:r>
        <w:tab/>
      </w:r>
      <w:r w:rsidR="003D0F06">
        <w:t>41.4</w:t>
      </w:r>
      <w:r w:rsidR="003D0F06">
        <w:sym w:font="Symbol" w:char="F0B0"/>
      </w:r>
      <w:r w:rsidR="003D0F06">
        <w:t>, 221.4</w:t>
      </w:r>
      <w:r w:rsidR="003D0F06">
        <w:sym w:font="Symbol" w:char="F0B0"/>
      </w:r>
      <w:r w:rsidR="003D0F06">
        <w:tab/>
      </w:r>
      <w:r>
        <w:tab/>
      </w:r>
      <w:r>
        <w:tab/>
      </w:r>
      <w:r>
        <w:rPr>
          <w:b/>
        </w:rPr>
        <w:t>D</w:t>
      </w:r>
      <w:r>
        <w:rPr>
          <w:b/>
        </w:rPr>
        <w:tab/>
      </w:r>
      <w:r w:rsidR="003D0F06">
        <w:t>41.4</w:t>
      </w:r>
      <w:r w:rsidR="003D0F06">
        <w:sym w:font="Symbol" w:char="F0B0"/>
      </w:r>
      <w:r w:rsidR="003D0F06">
        <w:t>, 318.6</w:t>
      </w:r>
      <w:r w:rsidR="003D0F06">
        <w:sym w:font="Symbol" w:char="F0B0"/>
      </w:r>
    </w:p>
    <w:p w14:paraId="571D932A" w14:textId="2D4114FD" w:rsidR="003D0F06" w:rsidRDefault="003D0F06" w:rsidP="003D0F06">
      <w:pPr>
        <w:pStyle w:val="Pquestionheadingmc"/>
      </w:pPr>
      <w:r>
        <w:t>Question 10</w:t>
      </w:r>
      <w:r>
        <w:tab/>
        <w:t>[9.6]</w:t>
      </w:r>
      <w:r w:rsidR="005710AC">
        <w:t xml:space="preserve"> </w:t>
      </w:r>
      <w:r w:rsidR="005710AC" w:rsidRPr="009A1D97">
        <w:rPr>
          <w:highlight w:val="lightGray"/>
        </w:rPr>
        <w:t>[10A]</w:t>
      </w:r>
    </w:p>
    <w:p w14:paraId="24A3A0C7" w14:textId="77777777" w:rsidR="003D0F06" w:rsidRDefault="003D0F06" w:rsidP="00733145">
      <w:pPr>
        <w:pStyle w:val="Pquestiontextmainstem"/>
      </w:pPr>
      <w:r>
        <w:t xml:space="preserve">The size of </w:t>
      </w:r>
      <w:r>
        <w:sym w:font="Symbol" w:char="F061"/>
      </w:r>
      <w:r>
        <w:t xml:space="preserve"> in the diagram below is:</w:t>
      </w:r>
    </w:p>
    <w:p w14:paraId="345BC910" w14:textId="77777777" w:rsidR="003D0F06" w:rsidRDefault="003D0F06" w:rsidP="00CD0C02">
      <w:pPr>
        <w:pStyle w:val="Pquestiontextmainstem"/>
      </w:pPr>
      <w:r>
        <w:rPr>
          <w:noProof/>
        </w:rPr>
        <w:drawing>
          <wp:inline distT="0" distB="0" distL="0" distR="0" wp14:anchorId="5DECEC4D" wp14:editId="65322581">
            <wp:extent cx="1257300" cy="1257300"/>
            <wp:effectExtent l="0" t="0" r="12700" b="12700"/>
            <wp:docPr id="112" name="Picture 112" descr="PM10_PR_E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M10_PR_EA0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03D2B53" w14:textId="18BAB9A6" w:rsidR="003D0F06" w:rsidRDefault="00AE30E5" w:rsidP="00AE30E5">
      <w:pPr>
        <w:pStyle w:val="Pquestiontextmcqoptions"/>
      </w:pPr>
      <w:r>
        <w:rPr>
          <w:b/>
        </w:rPr>
        <w:t>A</w:t>
      </w:r>
      <w:r>
        <w:rPr>
          <w:b/>
        </w:rPr>
        <w:tab/>
      </w:r>
      <w:r w:rsidR="003D0F06">
        <w:t>42</w:t>
      </w:r>
      <w:r w:rsidR="003D0F06">
        <w:sym w:font="Symbol" w:char="F0B0"/>
      </w:r>
      <w:r w:rsidR="003D0F06">
        <w:tab/>
      </w:r>
      <w:r>
        <w:tab/>
      </w:r>
      <w:r>
        <w:tab/>
      </w:r>
      <w:r>
        <w:tab/>
      </w:r>
      <w:r>
        <w:tab/>
      </w:r>
      <w:r>
        <w:tab/>
      </w:r>
      <w:r>
        <w:rPr>
          <w:b/>
        </w:rPr>
        <w:t>B</w:t>
      </w:r>
      <w:r>
        <w:rPr>
          <w:b/>
        </w:rPr>
        <w:tab/>
      </w:r>
      <w:r w:rsidR="003D0F06">
        <w:t>55</w:t>
      </w:r>
      <w:r w:rsidR="003D0F06">
        <w:sym w:font="Symbol" w:char="F0B0"/>
      </w:r>
      <w:r w:rsidR="003D0F06">
        <w:tab/>
      </w:r>
      <w:r>
        <w:tab/>
      </w:r>
      <w:r>
        <w:tab/>
      </w:r>
      <w:r>
        <w:tab/>
      </w:r>
      <w:r>
        <w:tab/>
      </w:r>
      <w:r>
        <w:tab/>
      </w:r>
      <w:r>
        <w:rPr>
          <w:b/>
        </w:rPr>
        <w:t>C</w:t>
      </w:r>
      <w:r>
        <w:rPr>
          <w:b/>
        </w:rPr>
        <w:tab/>
      </w:r>
      <w:r w:rsidR="003D0F06">
        <w:t>83</w:t>
      </w:r>
      <w:r w:rsidR="003D0F06">
        <w:sym w:font="Symbol" w:char="F0B0"/>
      </w:r>
      <w:r w:rsidR="003D0F06">
        <w:tab/>
      </w:r>
      <w:r>
        <w:tab/>
      </w:r>
      <w:r>
        <w:tab/>
      </w:r>
      <w:r>
        <w:tab/>
      </w:r>
      <w:r>
        <w:tab/>
      </w:r>
      <w:r>
        <w:tab/>
      </w:r>
      <w:r>
        <w:rPr>
          <w:b/>
        </w:rPr>
        <w:t>D</w:t>
      </w:r>
      <w:r>
        <w:rPr>
          <w:b/>
        </w:rPr>
        <w:tab/>
      </w:r>
      <w:r w:rsidR="003D0F06">
        <w:t>97</w:t>
      </w:r>
      <w:r w:rsidR="003D0F06">
        <w:sym w:font="Symbol" w:char="F0B0"/>
      </w:r>
    </w:p>
    <w:p w14:paraId="05B3F80E" w14:textId="34CF0295" w:rsidR="003D0F06" w:rsidRDefault="003D0F06" w:rsidP="003D0F06">
      <w:pPr>
        <w:pStyle w:val="Pquestionheadingmc"/>
      </w:pPr>
      <w:r>
        <w:t>Question 11</w:t>
      </w:r>
      <w:r>
        <w:tab/>
        <w:t>[8.3]</w:t>
      </w:r>
      <w:r w:rsidR="005710AC">
        <w:t xml:space="preserve"> </w:t>
      </w:r>
      <w:r w:rsidR="005710AC" w:rsidRPr="009A1D97">
        <w:rPr>
          <w:highlight w:val="lightGray"/>
        </w:rPr>
        <w:t>[10A]</w:t>
      </w:r>
    </w:p>
    <w:p w14:paraId="643FEFF3" w14:textId="0C345845" w:rsidR="003D0F06" w:rsidRDefault="003D0F06" w:rsidP="00733145">
      <w:pPr>
        <w:pStyle w:val="Pquestiontextmainstem"/>
      </w:pPr>
      <w:r w:rsidRPr="002B5752">
        <w:t xml:space="preserve">If </w:t>
      </w:r>
      <w:r w:rsidRPr="00AE30E5">
        <w:rPr>
          <w:rStyle w:val="Cmathsexpressions"/>
        </w:rPr>
        <w:t>P</w:t>
      </w:r>
      <w:r w:rsidRPr="002B5752">
        <w:t>(</w:t>
      </w:r>
      <w:r w:rsidRPr="00AE30E5">
        <w:rPr>
          <w:rStyle w:val="Cmathsexpressions"/>
        </w:rPr>
        <w:t>x</w:t>
      </w:r>
      <w:r w:rsidRPr="002B5752">
        <w:t>) = 2</w:t>
      </w:r>
      <w:r w:rsidRPr="00AE30E5">
        <w:rPr>
          <w:rStyle w:val="Cmathsexpressions"/>
        </w:rPr>
        <w:t>x</w:t>
      </w:r>
      <w:r w:rsidRPr="00AE30E5">
        <w:rPr>
          <w:rStyle w:val="Csuperscript"/>
        </w:rPr>
        <w:t>3</w:t>
      </w:r>
      <w:r w:rsidRPr="002B5752">
        <w:t xml:space="preserve"> </w:t>
      </w:r>
      <w:r w:rsidRPr="002B5752">
        <w:sym w:font="Symbol" w:char="F02D"/>
      </w:r>
      <w:r w:rsidRPr="002B5752">
        <w:t xml:space="preserve"> 3</w:t>
      </w:r>
      <w:r w:rsidR="00AE30E5" w:rsidRPr="00AE30E5">
        <w:rPr>
          <w:rStyle w:val="Cmathsexpressions"/>
        </w:rPr>
        <w:t>x</w:t>
      </w:r>
      <w:r w:rsidRPr="002B5752">
        <w:t xml:space="preserve"> + 5 and </w:t>
      </w:r>
      <w:r w:rsidRPr="00AE30E5">
        <w:rPr>
          <w:rStyle w:val="Cmathsexpressions"/>
        </w:rPr>
        <w:t>Q</w:t>
      </w:r>
      <w:r w:rsidRPr="002B5752">
        <w:t>(</w:t>
      </w:r>
      <w:r w:rsidRPr="00AE30E5">
        <w:rPr>
          <w:rStyle w:val="Cmathsexpressions"/>
        </w:rPr>
        <w:t>x</w:t>
      </w:r>
      <w:r w:rsidRPr="002B5752">
        <w:t>) = 3</w:t>
      </w:r>
      <w:r w:rsidRPr="00AE30E5">
        <w:rPr>
          <w:rStyle w:val="Cmathsexpressions"/>
        </w:rPr>
        <w:t>x</w:t>
      </w:r>
      <w:r w:rsidRPr="00AE30E5">
        <w:rPr>
          <w:rStyle w:val="Csuperscript"/>
        </w:rPr>
        <w:t>3</w:t>
      </w:r>
      <w:r w:rsidRPr="002B5752">
        <w:t xml:space="preserve"> </w:t>
      </w:r>
      <w:r w:rsidRPr="002B5752">
        <w:sym w:font="Symbol" w:char="F02D"/>
      </w:r>
      <w:r w:rsidRPr="002B5752">
        <w:t xml:space="preserve"> 2</w:t>
      </w:r>
      <w:r w:rsidRPr="00AE30E5">
        <w:rPr>
          <w:rStyle w:val="Cmathsexpressions"/>
        </w:rPr>
        <w:t>x</w:t>
      </w:r>
      <w:r w:rsidR="006E32A4">
        <w:t xml:space="preserve">, </w:t>
      </w:r>
      <w:r w:rsidRPr="002B5752">
        <w:t xml:space="preserve">then </w:t>
      </w:r>
      <w:r w:rsidRPr="00AE30E5">
        <w:rPr>
          <w:rStyle w:val="Cmathsexpressions"/>
        </w:rPr>
        <w:t>P</w:t>
      </w:r>
      <w:r w:rsidRPr="002B5752">
        <w:t>(</w:t>
      </w:r>
      <w:r w:rsidRPr="00AE30E5">
        <w:rPr>
          <w:rStyle w:val="Cmathsexpressions"/>
        </w:rPr>
        <w:t>x</w:t>
      </w:r>
      <w:r w:rsidRPr="002B5752">
        <w:t>)</w:t>
      </w:r>
      <w:r w:rsidRPr="002B5752">
        <w:sym w:font="Symbol" w:char="F0D7"/>
      </w:r>
      <w:r w:rsidRPr="00AE30E5">
        <w:rPr>
          <w:rStyle w:val="Cmathsexpressions"/>
        </w:rPr>
        <w:t>Q</w:t>
      </w:r>
      <w:r w:rsidRPr="002B5752">
        <w:t>(</w:t>
      </w:r>
      <w:r w:rsidRPr="00AE30E5">
        <w:rPr>
          <w:rStyle w:val="Cmathsexpressions"/>
        </w:rPr>
        <w:t>x</w:t>
      </w:r>
      <w:r w:rsidRPr="002B5752">
        <w:t>) is:</w:t>
      </w:r>
    </w:p>
    <w:p w14:paraId="57562D0C" w14:textId="77777777" w:rsidR="00AE30E5" w:rsidRDefault="00AE30E5" w:rsidP="00CD0C02">
      <w:pPr>
        <w:pStyle w:val="Pquestiontextmainstem"/>
        <w:rPr>
          <w:rStyle w:val="Cmathsexpressions"/>
        </w:rPr>
      </w:pPr>
      <w:r w:rsidRPr="00AE30E5">
        <w:rPr>
          <w:rStyle w:val="Cquestionpartlabelbold"/>
        </w:rPr>
        <w:t>A</w:t>
      </w:r>
      <w:r>
        <w:tab/>
      </w:r>
      <w:r w:rsidR="003D0F06" w:rsidRPr="002B5752">
        <w:t>6</w:t>
      </w:r>
      <w:r w:rsidR="003D0F06" w:rsidRPr="00AE30E5">
        <w:rPr>
          <w:rStyle w:val="Cmathsexpressions"/>
        </w:rPr>
        <w:t>x</w:t>
      </w:r>
      <w:r w:rsidR="003D0F06" w:rsidRPr="00AE30E5">
        <w:rPr>
          <w:rStyle w:val="Csuperscript"/>
        </w:rPr>
        <w:t>5</w:t>
      </w:r>
      <w:r w:rsidR="003D0F06" w:rsidRPr="002B5752">
        <w:t xml:space="preserve"> </w:t>
      </w:r>
      <w:r w:rsidR="003D0F06" w:rsidRPr="002B5752">
        <w:sym w:font="Symbol" w:char="F02D"/>
      </w:r>
      <w:r w:rsidR="003D0F06" w:rsidRPr="002B5752">
        <w:t xml:space="preserve"> 9</w:t>
      </w:r>
      <w:r w:rsidR="003D0F06" w:rsidRPr="00AE30E5">
        <w:rPr>
          <w:rStyle w:val="Cmathsexpressions"/>
        </w:rPr>
        <w:t>x</w:t>
      </w:r>
      <w:r w:rsidR="003D0F06" w:rsidRPr="00AE30E5">
        <w:rPr>
          <w:rStyle w:val="Csuperscript"/>
        </w:rPr>
        <w:t>4</w:t>
      </w:r>
      <w:r w:rsidR="003D0F06" w:rsidRPr="002B5752">
        <w:t xml:space="preserve"> + 19</w:t>
      </w:r>
      <w:r w:rsidR="003D0F06" w:rsidRPr="00AE30E5">
        <w:rPr>
          <w:rStyle w:val="Cmathsexpressions"/>
        </w:rPr>
        <w:t>x</w:t>
      </w:r>
      <w:r w:rsidR="003D0F06" w:rsidRPr="00AE30E5">
        <w:rPr>
          <w:rStyle w:val="Csuperscript"/>
        </w:rPr>
        <w:t>3</w:t>
      </w:r>
      <w:r w:rsidR="003D0F06" w:rsidRPr="002B5752">
        <w:t xml:space="preserve"> </w:t>
      </w:r>
      <w:r w:rsidR="003D0F06" w:rsidRPr="002B5752">
        <w:sym w:font="Symbol" w:char="F02D"/>
      </w:r>
      <w:r w:rsidR="003D0F06" w:rsidRPr="002B5752">
        <w:t xml:space="preserve"> 6</w:t>
      </w:r>
      <w:r w:rsidR="003D0F06" w:rsidRPr="00AE30E5">
        <w:rPr>
          <w:rStyle w:val="Cmathsexpressions"/>
        </w:rPr>
        <w:t>x</w:t>
      </w:r>
      <w:r w:rsidR="003D0F06" w:rsidRPr="00ED3DBB">
        <w:rPr>
          <w:rStyle w:val="Csuperscript"/>
        </w:rPr>
        <w:t>2</w:t>
      </w:r>
      <w:r w:rsidR="003D0F06" w:rsidRPr="002B5752">
        <w:t xml:space="preserve"> </w:t>
      </w:r>
      <w:r w:rsidR="003D0F06" w:rsidRPr="002B5752">
        <w:sym w:font="Symbol" w:char="F02D"/>
      </w:r>
      <w:r w:rsidR="003D0F06" w:rsidRPr="002B5752">
        <w:t xml:space="preserve"> 10</w:t>
      </w:r>
      <w:r w:rsidR="003D0F06" w:rsidRPr="00AE30E5">
        <w:rPr>
          <w:rStyle w:val="Cmathsexpressions"/>
        </w:rPr>
        <w:t>x</w:t>
      </w:r>
      <w:r>
        <w:tab/>
      </w:r>
      <w:r>
        <w:tab/>
      </w:r>
      <w:r>
        <w:tab/>
      </w:r>
      <w:r w:rsidRPr="00AE30E5">
        <w:rPr>
          <w:rStyle w:val="Cquestionpartlabelbold"/>
        </w:rPr>
        <w:t>B</w:t>
      </w:r>
      <w:r>
        <w:tab/>
      </w:r>
      <w:r w:rsidR="003D0F06" w:rsidRPr="002B5752">
        <w:t>6</w:t>
      </w:r>
      <w:r w:rsidR="003D0F06" w:rsidRPr="00AE30E5">
        <w:rPr>
          <w:rStyle w:val="Cmathsexpressions"/>
        </w:rPr>
        <w:t>x</w:t>
      </w:r>
      <w:r w:rsidR="003D0F06" w:rsidRPr="00AE30E5">
        <w:rPr>
          <w:rStyle w:val="Csuperscript"/>
        </w:rPr>
        <w:t>6</w:t>
      </w:r>
      <w:r w:rsidR="003D0F06" w:rsidRPr="002B5752">
        <w:t xml:space="preserve"> </w:t>
      </w:r>
      <w:r w:rsidR="003D0F06" w:rsidRPr="002B5752">
        <w:sym w:font="Symbol" w:char="F02D"/>
      </w:r>
      <w:r w:rsidR="003D0F06" w:rsidRPr="002B5752">
        <w:t xml:space="preserve"> 13</w:t>
      </w:r>
      <w:r w:rsidR="003D0F06" w:rsidRPr="00AE30E5">
        <w:rPr>
          <w:rStyle w:val="Cmathsexpressions"/>
        </w:rPr>
        <w:t>x</w:t>
      </w:r>
      <w:r w:rsidR="003D0F06" w:rsidRPr="00AE30E5">
        <w:rPr>
          <w:rStyle w:val="Csuperscript"/>
        </w:rPr>
        <w:t>4</w:t>
      </w:r>
      <w:r w:rsidR="003D0F06" w:rsidRPr="002B5752">
        <w:t xml:space="preserve"> + 15</w:t>
      </w:r>
      <w:r w:rsidR="003D0F06" w:rsidRPr="00AE30E5">
        <w:rPr>
          <w:rStyle w:val="Cmathsexpressions"/>
        </w:rPr>
        <w:t>x</w:t>
      </w:r>
      <w:r w:rsidR="003D0F06" w:rsidRPr="00AE30E5">
        <w:rPr>
          <w:rStyle w:val="Csuperscript"/>
        </w:rPr>
        <w:t>3</w:t>
      </w:r>
      <w:r w:rsidR="003D0F06" w:rsidRPr="002B5752">
        <w:t xml:space="preserve"> </w:t>
      </w:r>
      <w:r w:rsidR="003D0F06" w:rsidRPr="002B5752">
        <w:sym w:font="Symbol" w:char="F02D"/>
      </w:r>
      <w:r w:rsidR="003D0F06" w:rsidRPr="002B5752">
        <w:t xml:space="preserve"> 6</w:t>
      </w:r>
      <w:r w:rsidR="003D0F06" w:rsidRPr="00AE30E5">
        <w:rPr>
          <w:rStyle w:val="Cmathsexpressions"/>
        </w:rPr>
        <w:t>x</w:t>
      </w:r>
      <w:r w:rsidR="003D0F06" w:rsidRPr="00AE30E5">
        <w:rPr>
          <w:rStyle w:val="Csuperscript"/>
        </w:rPr>
        <w:t>2</w:t>
      </w:r>
      <w:r w:rsidR="003D0F06" w:rsidRPr="002B5752">
        <w:t xml:space="preserve"> </w:t>
      </w:r>
      <w:r w:rsidR="003D0F06" w:rsidRPr="002B5752">
        <w:sym w:font="Symbol" w:char="F02D"/>
      </w:r>
      <w:r w:rsidR="003D0F06" w:rsidRPr="002B5752">
        <w:t xml:space="preserve"> 10</w:t>
      </w:r>
      <w:r w:rsidR="003D0F06" w:rsidRPr="00AE30E5">
        <w:rPr>
          <w:rStyle w:val="Cmathsexpressions"/>
        </w:rPr>
        <w:t>x</w:t>
      </w:r>
    </w:p>
    <w:p w14:paraId="76F3B858" w14:textId="6927F9B7" w:rsidR="003D0F06" w:rsidRDefault="00AE30E5" w:rsidP="00CD0C02">
      <w:pPr>
        <w:pStyle w:val="Pquestiontextmainstem"/>
      </w:pPr>
      <w:r w:rsidRPr="00AE30E5">
        <w:rPr>
          <w:rStyle w:val="Cquestionpartlabelbold"/>
        </w:rPr>
        <w:t>C</w:t>
      </w:r>
      <w:r>
        <w:tab/>
      </w:r>
      <w:r w:rsidR="003D0F06" w:rsidRPr="002B5752">
        <w:t>6</w:t>
      </w:r>
      <w:r w:rsidR="003D0F06" w:rsidRPr="00AE30E5">
        <w:rPr>
          <w:rStyle w:val="Cmathsexpressions"/>
        </w:rPr>
        <w:t>x</w:t>
      </w:r>
      <w:r w:rsidR="003D0F06" w:rsidRPr="00AE30E5">
        <w:rPr>
          <w:rStyle w:val="Csuperscript"/>
        </w:rPr>
        <w:t>5</w:t>
      </w:r>
      <w:r w:rsidR="003D0F06" w:rsidRPr="002B5752">
        <w:t xml:space="preserve"> + 9</w:t>
      </w:r>
      <w:r w:rsidR="003D0F06" w:rsidRPr="00AE30E5">
        <w:rPr>
          <w:rStyle w:val="Cmathsexpressions"/>
        </w:rPr>
        <w:t>x</w:t>
      </w:r>
      <w:r w:rsidR="003D0F06" w:rsidRPr="00AE30E5">
        <w:rPr>
          <w:rStyle w:val="Csuperscript"/>
        </w:rPr>
        <w:t>4</w:t>
      </w:r>
      <w:r w:rsidR="003D0F06" w:rsidRPr="002B5752">
        <w:t xml:space="preserve"> + 11</w:t>
      </w:r>
      <w:r w:rsidR="003D0F06" w:rsidRPr="00AE30E5">
        <w:rPr>
          <w:rStyle w:val="Cmathsexpressions"/>
        </w:rPr>
        <w:t>x</w:t>
      </w:r>
      <w:r w:rsidR="003D0F06" w:rsidRPr="00AE30E5">
        <w:rPr>
          <w:rStyle w:val="Csuperscript"/>
        </w:rPr>
        <w:t>3</w:t>
      </w:r>
      <w:r w:rsidR="003D0F06" w:rsidRPr="002B5752">
        <w:t xml:space="preserve"> + 6</w:t>
      </w:r>
      <w:r w:rsidR="003D0F06" w:rsidRPr="00AE30E5">
        <w:rPr>
          <w:rStyle w:val="Cmathsexpressions"/>
        </w:rPr>
        <w:t>x</w:t>
      </w:r>
      <w:r w:rsidR="003D0F06" w:rsidRPr="00AE30E5">
        <w:rPr>
          <w:rStyle w:val="Csuperscript"/>
        </w:rPr>
        <w:t>2</w:t>
      </w:r>
      <w:r w:rsidR="003D0F06" w:rsidRPr="002B5752">
        <w:t xml:space="preserve"> </w:t>
      </w:r>
      <w:r w:rsidR="003D0F06" w:rsidRPr="002B5752">
        <w:sym w:font="Symbol" w:char="F02D"/>
      </w:r>
      <w:r w:rsidR="003D0F06" w:rsidRPr="002B5752">
        <w:t xml:space="preserve"> 10</w:t>
      </w:r>
      <w:r w:rsidR="003D0F06" w:rsidRPr="00AE30E5">
        <w:rPr>
          <w:rStyle w:val="Cmathsexpressions"/>
        </w:rPr>
        <w:t>x</w:t>
      </w:r>
      <w:r>
        <w:tab/>
      </w:r>
      <w:r>
        <w:tab/>
      </w:r>
      <w:r>
        <w:tab/>
      </w:r>
      <w:r w:rsidRPr="00AE30E5">
        <w:rPr>
          <w:rStyle w:val="Cquestionpartlabelbold"/>
        </w:rPr>
        <w:t>D</w:t>
      </w:r>
      <w:r>
        <w:tab/>
      </w:r>
      <w:r w:rsidR="003D0F06" w:rsidRPr="002B5752">
        <w:t>6</w:t>
      </w:r>
      <w:r w:rsidR="003D0F06" w:rsidRPr="00AE30E5">
        <w:rPr>
          <w:rStyle w:val="Cmathsexpressions"/>
        </w:rPr>
        <w:t>x</w:t>
      </w:r>
      <w:r w:rsidR="003D0F06" w:rsidRPr="00AE30E5">
        <w:rPr>
          <w:rStyle w:val="Csuperscript"/>
        </w:rPr>
        <w:t>5</w:t>
      </w:r>
      <w:r w:rsidR="003D0F06" w:rsidRPr="002B5752">
        <w:t xml:space="preserve"> + 9</w:t>
      </w:r>
      <w:r w:rsidR="003D0F06" w:rsidRPr="00AE30E5">
        <w:rPr>
          <w:rStyle w:val="Cmathsexpressions"/>
        </w:rPr>
        <w:t>x</w:t>
      </w:r>
      <w:r w:rsidR="003D0F06" w:rsidRPr="00AE30E5">
        <w:rPr>
          <w:rStyle w:val="Csuperscript"/>
        </w:rPr>
        <w:t>4</w:t>
      </w:r>
      <w:r w:rsidR="003D0F06" w:rsidRPr="002B5752">
        <w:t xml:space="preserve"> + 19</w:t>
      </w:r>
      <w:r w:rsidR="003D0F06" w:rsidRPr="00AE30E5">
        <w:rPr>
          <w:rStyle w:val="Cmathsexpressions"/>
        </w:rPr>
        <w:t>x</w:t>
      </w:r>
      <w:r w:rsidR="003D0F06" w:rsidRPr="00AE30E5">
        <w:rPr>
          <w:rStyle w:val="Csuperscript"/>
        </w:rPr>
        <w:t>3</w:t>
      </w:r>
      <w:r w:rsidR="003D0F06" w:rsidRPr="002B5752">
        <w:t xml:space="preserve"> + 6</w:t>
      </w:r>
      <w:r w:rsidR="003D0F06" w:rsidRPr="00AE30E5">
        <w:rPr>
          <w:rStyle w:val="Cmathsexpressions"/>
        </w:rPr>
        <w:t>x</w:t>
      </w:r>
      <w:r w:rsidR="003D0F06" w:rsidRPr="00AE30E5">
        <w:rPr>
          <w:rStyle w:val="Csuperscript"/>
        </w:rPr>
        <w:t>2</w:t>
      </w:r>
      <w:r w:rsidR="003D0F06" w:rsidRPr="002B5752">
        <w:t xml:space="preserve"> </w:t>
      </w:r>
      <w:r w:rsidR="003D0F06" w:rsidRPr="002B5752">
        <w:sym w:font="Symbol" w:char="F02D"/>
      </w:r>
      <w:r w:rsidR="003D0F06" w:rsidRPr="002B5752">
        <w:t xml:space="preserve"> 10</w:t>
      </w:r>
      <w:r w:rsidR="003D0F06" w:rsidRPr="00AE30E5">
        <w:rPr>
          <w:rStyle w:val="Cmathsexpressions"/>
        </w:rPr>
        <w:t>x</w:t>
      </w:r>
    </w:p>
    <w:p w14:paraId="7EF40818" w14:textId="2FDFFCD8" w:rsidR="003D0F06" w:rsidRDefault="003D0F06" w:rsidP="003D0F06">
      <w:pPr>
        <w:pStyle w:val="Pquestionheadingmc"/>
      </w:pPr>
      <w:r>
        <w:t>Question 12</w:t>
      </w:r>
      <w:r>
        <w:tab/>
        <w:t>[10.</w:t>
      </w:r>
      <w:r w:rsidR="00904E96">
        <w:t>4</w:t>
      </w:r>
      <w:r>
        <w:t>]</w:t>
      </w:r>
    </w:p>
    <w:p w14:paraId="72E771EF" w14:textId="25ABFF6C" w:rsidR="003D0F06" w:rsidRDefault="003D0F06" w:rsidP="003D0F06">
      <w:pPr>
        <w:pStyle w:val="Pquestiontextmainstem"/>
      </w:pPr>
      <w:r>
        <w:t>An eight-sided die, showing the numbers 1</w:t>
      </w:r>
      <w:r w:rsidRPr="00490F71">
        <w:sym w:font="Symbol" w:char="F02D"/>
      </w:r>
      <w:r>
        <w:t xml:space="preserve">8, is rolled twice. The probability of </w:t>
      </w:r>
      <w:r w:rsidR="0025304E">
        <w:t xml:space="preserve">rolling </w:t>
      </w:r>
      <w:r>
        <w:t>an even number followed by an odd number is:</w:t>
      </w:r>
    </w:p>
    <w:p w14:paraId="340AC959" w14:textId="6653D841" w:rsidR="003D0F06" w:rsidRDefault="00AE30E5" w:rsidP="003D0F06">
      <w:pPr>
        <w:pStyle w:val="Pquestiontextmcqoptions"/>
      </w:pPr>
      <w:r>
        <w:rPr>
          <w:b/>
        </w:rPr>
        <w:t>A</w:t>
      </w:r>
      <w:r>
        <w:rPr>
          <w:b/>
        </w:rPr>
        <w:tab/>
      </w:r>
      <w:r w:rsidR="0025304E" w:rsidRPr="0025304E">
        <w:rPr>
          <w:position w:val="-24"/>
        </w:rPr>
        <w:object w:dxaOrig="320" w:dyaOrig="620" w14:anchorId="48D2154C">
          <v:shape id="_x0000_i1038" type="#_x0000_t75" style="width:15.9pt;height:30.85pt" o:ole="">
            <v:imagedata r:id="rId37" o:title=""/>
          </v:shape>
          <o:OLEObject Type="Embed" ProgID="Equation.DSMT4" ShapeID="_x0000_i1038" DrawAspect="Content" ObjectID="_1538920572" r:id="rId38"/>
        </w:object>
      </w:r>
      <w:r w:rsidR="00F14D2B">
        <w:tab/>
      </w:r>
      <w:r w:rsidR="00F14D2B">
        <w:tab/>
      </w:r>
      <w:r w:rsidR="00F14D2B">
        <w:tab/>
      </w:r>
      <w:r w:rsidR="00F14D2B">
        <w:tab/>
      </w:r>
      <w:r w:rsidR="00F14D2B">
        <w:tab/>
      </w:r>
      <w:r w:rsidR="003D0F06" w:rsidRPr="00A419C9">
        <w:tab/>
      </w:r>
      <w:r>
        <w:rPr>
          <w:b/>
        </w:rPr>
        <w:t>B</w:t>
      </w:r>
      <w:r>
        <w:rPr>
          <w:b/>
        </w:rPr>
        <w:tab/>
      </w:r>
      <w:r w:rsidR="0025304E" w:rsidRPr="0025304E">
        <w:rPr>
          <w:position w:val="-24"/>
        </w:rPr>
        <w:object w:dxaOrig="220" w:dyaOrig="620" w14:anchorId="3E87E185">
          <v:shape id="_x0000_i1039" type="#_x0000_t75" style="width:11.2pt;height:30.85pt" o:ole="">
            <v:imagedata r:id="rId39" o:title=""/>
          </v:shape>
          <o:OLEObject Type="Embed" ProgID="Equation.DSMT4" ShapeID="_x0000_i1039" DrawAspect="Content" ObjectID="_1538920573" r:id="rId40"/>
        </w:object>
      </w:r>
      <w:r w:rsidR="00F14D2B">
        <w:tab/>
      </w:r>
      <w:r w:rsidR="00F14D2B">
        <w:tab/>
      </w:r>
      <w:r w:rsidR="00F14D2B">
        <w:tab/>
      </w:r>
      <w:r w:rsidR="00F14D2B">
        <w:tab/>
      </w:r>
      <w:r w:rsidR="00F14D2B">
        <w:tab/>
      </w:r>
      <w:r w:rsidR="00F14D2B">
        <w:tab/>
      </w:r>
      <w:r w:rsidR="003D0F06" w:rsidRPr="00A419C9">
        <w:tab/>
      </w:r>
      <w:r>
        <w:rPr>
          <w:b/>
        </w:rPr>
        <w:t>C</w:t>
      </w:r>
      <w:r>
        <w:rPr>
          <w:b/>
        </w:rPr>
        <w:tab/>
      </w:r>
      <w:r w:rsidR="0025304E" w:rsidRPr="0025304E">
        <w:rPr>
          <w:position w:val="-24"/>
        </w:rPr>
        <w:object w:dxaOrig="240" w:dyaOrig="620" w14:anchorId="7DE38E25">
          <v:shape id="_x0000_i1040" type="#_x0000_t75" style="width:12.15pt;height:30.85pt" o:ole="">
            <v:imagedata r:id="rId41" o:title=""/>
          </v:shape>
          <o:OLEObject Type="Embed" ProgID="Equation.DSMT4" ShapeID="_x0000_i1040" DrawAspect="Content" ObjectID="_1538920574" r:id="rId42"/>
        </w:object>
      </w:r>
      <w:r w:rsidR="003D0F06" w:rsidRPr="00A419C9">
        <w:tab/>
      </w:r>
      <w:r w:rsidR="00F14D2B">
        <w:tab/>
      </w:r>
      <w:r w:rsidR="00F14D2B">
        <w:tab/>
      </w:r>
      <w:r w:rsidR="00F14D2B">
        <w:tab/>
      </w:r>
      <w:r w:rsidR="00F14D2B">
        <w:tab/>
      </w:r>
      <w:r w:rsidR="00F14D2B">
        <w:tab/>
      </w:r>
      <w:r w:rsidR="00F14D2B">
        <w:tab/>
      </w:r>
      <w:r>
        <w:rPr>
          <w:b/>
        </w:rPr>
        <w:t>D</w:t>
      </w:r>
      <w:r>
        <w:rPr>
          <w:b/>
        </w:rPr>
        <w:tab/>
      </w:r>
      <w:r w:rsidR="0025304E" w:rsidRPr="0025304E">
        <w:rPr>
          <w:position w:val="-24"/>
        </w:rPr>
        <w:object w:dxaOrig="240" w:dyaOrig="620" w14:anchorId="1DD111B0">
          <v:shape id="_x0000_i1041" type="#_x0000_t75" style="width:12.15pt;height:30.85pt" o:ole="">
            <v:imagedata r:id="rId43" o:title=""/>
          </v:shape>
          <o:OLEObject Type="Embed" ProgID="Equation.DSMT4" ShapeID="_x0000_i1041" DrawAspect="Content" ObjectID="_1538920575" r:id="rId44"/>
        </w:object>
      </w:r>
    </w:p>
    <w:p w14:paraId="1CDB27FC" w14:textId="04A2CB59" w:rsidR="003D0F06" w:rsidRDefault="003D0F06" w:rsidP="003D0F06">
      <w:pPr>
        <w:pStyle w:val="Pquestionheadingmc"/>
      </w:pPr>
      <w:r w:rsidRPr="00F1615B">
        <w:t>Question 1</w:t>
      </w:r>
      <w:r>
        <w:t>3</w:t>
      </w:r>
      <w:r>
        <w:tab/>
        <w:t>[11.4]</w:t>
      </w:r>
      <w:r w:rsidR="005710AC">
        <w:t xml:space="preserve"> </w:t>
      </w:r>
      <w:r w:rsidR="005710AC" w:rsidRPr="009A1D97">
        <w:rPr>
          <w:highlight w:val="lightGray"/>
        </w:rPr>
        <w:t>[10A]</w:t>
      </w:r>
    </w:p>
    <w:p w14:paraId="1E99C16C" w14:textId="09BE9530" w:rsidR="003D0F06" w:rsidRDefault="00904E96" w:rsidP="00CD0C02">
      <w:pPr>
        <w:pStyle w:val="Pquestiontextmainstem"/>
      </w:pPr>
      <w:r w:rsidRPr="00904E96">
        <w:rPr>
          <w:position w:val="-18"/>
        </w:rPr>
        <w:object w:dxaOrig="1300" w:dyaOrig="480" w14:anchorId="78A0444E">
          <v:shape id="_x0000_i1042" type="#_x0000_t75" style="width:65.45pt;height:24.3pt" o:ole="">
            <v:imagedata r:id="rId45" o:title=""/>
          </v:shape>
          <o:OLEObject Type="Embed" ProgID="Equation.DSMT4" ShapeID="_x0000_i1042" DrawAspect="Content" ObjectID="_1538920576" r:id="rId46"/>
        </w:object>
      </w:r>
      <w:r w:rsidR="003D0F06">
        <w:t xml:space="preserve"> is </w:t>
      </w:r>
      <w:r w:rsidR="00B60B4C">
        <w:t>equivalent to:</w:t>
      </w:r>
    </w:p>
    <w:p w14:paraId="46CC81C6" w14:textId="30584A24" w:rsidR="003D0F06" w:rsidRDefault="00AE30E5" w:rsidP="003D0F06">
      <w:pPr>
        <w:pStyle w:val="Pquestiontextmcqoptions"/>
      </w:pPr>
      <w:r>
        <w:rPr>
          <w:b/>
        </w:rPr>
        <w:t>A</w:t>
      </w:r>
      <w:r>
        <w:rPr>
          <w:b/>
        </w:rPr>
        <w:tab/>
      </w:r>
      <w:r w:rsidR="00904E96" w:rsidRPr="00904E96">
        <w:rPr>
          <w:position w:val="-8"/>
        </w:rPr>
        <w:object w:dxaOrig="900" w:dyaOrig="360" w14:anchorId="37696D75">
          <v:shape id="_x0000_i1043" type="#_x0000_t75" style="width:45.8pt;height:16.85pt" o:ole="">
            <v:imagedata r:id="rId47" o:title=""/>
          </v:shape>
          <o:OLEObject Type="Embed" ProgID="Equation.DSMT4" ShapeID="_x0000_i1043" DrawAspect="Content" ObjectID="_1538920577" r:id="rId48"/>
        </w:object>
      </w:r>
      <w:r w:rsidR="003D0F06">
        <w:tab/>
      </w:r>
      <w:r w:rsidR="00F14D2B">
        <w:tab/>
      </w:r>
      <w:r w:rsidR="00F14D2B">
        <w:tab/>
      </w:r>
      <w:r w:rsidR="00F14D2B">
        <w:tab/>
      </w:r>
      <w:r>
        <w:rPr>
          <w:b/>
        </w:rPr>
        <w:t>B</w:t>
      </w:r>
      <w:r>
        <w:rPr>
          <w:b/>
        </w:rPr>
        <w:tab/>
      </w:r>
      <w:r w:rsidR="00904E96" w:rsidRPr="00904E96">
        <w:rPr>
          <w:position w:val="-8"/>
        </w:rPr>
        <w:object w:dxaOrig="1200" w:dyaOrig="360" w14:anchorId="6298E490">
          <v:shape id="_x0000_i1044" type="#_x0000_t75" style="width:59.85pt;height:16.85pt" o:ole="">
            <v:imagedata r:id="rId49" o:title=""/>
          </v:shape>
          <o:OLEObject Type="Embed" ProgID="Equation.DSMT4" ShapeID="_x0000_i1044" DrawAspect="Content" ObjectID="_1538920578" r:id="rId50"/>
        </w:object>
      </w:r>
      <w:r w:rsidR="00F14D2B">
        <w:tab/>
      </w:r>
      <w:r>
        <w:tab/>
      </w:r>
      <w:r>
        <w:tab/>
      </w:r>
      <w:r w:rsidRPr="00F14D2B">
        <w:rPr>
          <w:rStyle w:val="Cquestionpartlabelbold"/>
        </w:rPr>
        <w:t>C</w:t>
      </w:r>
      <w:r>
        <w:tab/>
      </w:r>
      <w:r w:rsidR="00904E96" w:rsidRPr="00904E96">
        <w:rPr>
          <w:position w:val="-8"/>
        </w:rPr>
        <w:object w:dxaOrig="580" w:dyaOrig="360" w14:anchorId="1E8557F5">
          <v:shape id="_x0000_i1045" type="#_x0000_t75" style="width:28.05pt;height:16.85pt" o:ole="">
            <v:imagedata r:id="rId51" o:title=""/>
          </v:shape>
          <o:OLEObject Type="Embed" ProgID="Equation.DSMT4" ShapeID="_x0000_i1045" DrawAspect="Content" ObjectID="_1538920579" r:id="rId52"/>
        </w:object>
      </w:r>
      <w:r w:rsidR="003D0F06">
        <w:tab/>
      </w:r>
      <w:r w:rsidR="003D0F06">
        <w:tab/>
      </w:r>
      <w:r w:rsidR="00F14D2B">
        <w:tab/>
      </w:r>
      <w:r w:rsidR="00F14D2B">
        <w:tab/>
      </w:r>
      <w:r w:rsidR="00F14D2B">
        <w:tab/>
      </w:r>
      <w:r w:rsidR="00F14D2B">
        <w:tab/>
      </w:r>
      <w:r>
        <w:rPr>
          <w:b/>
        </w:rPr>
        <w:t>D</w:t>
      </w:r>
      <w:r>
        <w:rPr>
          <w:b/>
        </w:rPr>
        <w:tab/>
      </w:r>
      <w:r w:rsidR="00904E96" w:rsidRPr="00904E96">
        <w:rPr>
          <w:position w:val="-8"/>
        </w:rPr>
        <w:object w:dxaOrig="480" w:dyaOrig="360" w14:anchorId="7C8C1E34">
          <v:shape id="_x0000_i1046" type="#_x0000_t75" style="width:24.3pt;height:16.85pt" o:ole="">
            <v:imagedata r:id="rId53" o:title=""/>
          </v:shape>
          <o:OLEObject Type="Embed" ProgID="Equation.DSMT4" ShapeID="_x0000_i1046" DrawAspect="Content" ObjectID="_1538920580" r:id="rId54"/>
        </w:object>
      </w:r>
    </w:p>
    <w:p w14:paraId="2E9B5AAE" w14:textId="745FD82A" w:rsidR="003D0F06" w:rsidRDefault="003D0F06" w:rsidP="003D0F06">
      <w:pPr>
        <w:pStyle w:val="Pquestionheadingmc"/>
      </w:pPr>
      <w:r w:rsidRPr="00F1615B">
        <w:lastRenderedPageBreak/>
        <w:t>Question 1</w:t>
      </w:r>
      <w:r>
        <w:t>4</w:t>
      </w:r>
      <w:r>
        <w:tab/>
        <w:t>[12.5]</w:t>
      </w:r>
      <w:r w:rsidR="005710AC">
        <w:t xml:space="preserve"> </w:t>
      </w:r>
      <w:r w:rsidR="005710AC" w:rsidRPr="009A1D97">
        <w:rPr>
          <w:highlight w:val="lightGray"/>
        </w:rPr>
        <w:t>[10A]</w:t>
      </w:r>
    </w:p>
    <w:p w14:paraId="18F27F35" w14:textId="07BF43F4" w:rsidR="003D0F06" w:rsidRDefault="003D0F06" w:rsidP="003D0F06">
      <w:pPr>
        <w:pStyle w:val="Pquestiontextmainstem"/>
      </w:pPr>
      <w:r>
        <w:t>3</w:t>
      </w:r>
      <w:r w:rsidRPr="00525E45">
        <w:rPr>
          <w:rStyle w:val="CItalicsuperscript"/>
        </w:rPr>
        <w:t>x</w:t>
      </w:r>
      <w:r>
        <w:t xml:space="preserve"> = 6561 in logarithmic form </w:t>
      </w:r>
      <w:r w:rsidR="001367C0">
        <w:t>is</w:t>
      </w:r>
      <w:r>
        <w:t>:</w:t>
      </w:r>
    </w:p>
    <w:p w14:paraId="648D3B8C" w14:textId="3F93CC6B" w:rsidR="003D0F06" w:rsidRDefault="00AE30E5" w:rsidP="003D0F06">
      <w:pPr>
        <w:pStyle w:val="Pquestiontextmcqoptions"/>
      </w:pPr>
      <w:r>
        <w:rPr>
          <w:b/>
        </w:rPr>
        <w:t>A</w:t>
      </w:r>
      <w:r>
        <w:rPr>
          <w:b/>
        </w:rPr>
        <w:tab/>
      </w:r>
      <w:r w:rsidR="003D0F06" w:rsidRPr="004E3249">
        <w:t>log</w:t>
      </w:r>
      <w:r w:rsidR="003D0F06" w:rsidRPr="00F86633">
        <w:rPr>
          <w:rStyle w:val="Citalicsubscript"/>
        </w:rPr>
        <w:t>x</w:t>
      </w:r>
      <w:r w:rsidR="003D0F06" w:rsidRPr="004E3249">
        <w:t>(6561)</w:t>
      </w:r>
      <w:r w:rsidR="003D0F06">
        <w:t xml:space="preserve"> </w:t>
      </w:r>
      <w:r w:rsidR="003D0F06" w:rsidRPr="004E3249">
        <w:t>= 3</w:t>
      </w:r>
      <w:r w:rsidR="003D0F06">
        <w:tab/>
      </w:r>
      <w:r w:rsidR="001367C0">
        <w:tab/>
      </w:r>
      <w:r w:rsidR="001367C0">
        <w:tab/>
      </w:r>
      <w:r>
        <w:rPr>
          <w:b/>
        </w:rPr>
        <w:t>B</w:t>
      </w:r>
      <w:r>
        <w:rPr>
          <w:b/>
        </w:rPr>
        <w:tab/>
      </w:r>
      <w:r w:rsidR="003D0F06" w:rsidRPr="004E3249">
        <w:t>log</w:t>
      </w:r>
      <w:r w:rsidR="003D0F06" w:rsidRPr="00525E45">
        <w:rPr>
          <w:rStyle w:val="CSubscript"/>
        </w:rPr>
        <w:t>3</w:t>
      </w:r>
      <w:r w:rsidR="003D0F06" w:rsidRPr="004E3249">
        <w:t>(</w:t>
      </w:r>
      <w:r w:rsidR="003D0F06" w:rsidRPr="00FA5C18">
        <w:rPr>
          <w:rStyle w:val="Cmathsexpressions"/>
        </w:rPr>
        <w:t>x</w:t>
      </w:r>
      <w:r w:rsidR="003D0F06" w:rsidRPr="004E3249">
        <w:t>)</w:t>
      </w:r>
      <w:r w:rsidR="003D0F06">
        <w:t xml:space="preserve"> </w:t>
      </w:r>
      <w:r w:rsidR="003D0F06" w:rsidRPr="004E3249">
        <w:t xml:space="preserve">= </w:t>
      </w:r>
      <w:r w:rsidR="003D0F06">
        <w:t>6561</w:t>
      </w:r>
      <w:r w:rsidR="001367C0">
        <w:tab/>
      </w:r>
      <w:r w:rsidR="001367C0">
        <w:tab/>
      </w:r>
      <w:r>
        <w:tab/>
      </w:r>
      <w:r w:rsidRPr="001367C0">
        <w:rPr>
          <w:rStyle w:val="Cquestionpartlabelbold"/>
        </w:rPr>
        <w:t>C</w:t>
      </w:r>
      <w:r>
        <w:tab/>
      </w:r>
      <w:r w:rsidR="003D0F06" w:rsidRPr="004E3249">
        <w:t>log</w:t>
      </w:r>
      <w:r w:rsidR="003D0F06" w:rsidRPr="00F86633">
        <w:rPr>
          <w:rStyle w:val="Citalicsubscript"/>
        </w:rPr>
        <w:t>x</w:t>
      </w:r>
      <w:r w:rsidR="003D0F06" w:rsidRPr="004E3249">
        <w:t>(</w:t>
      </w:r>
      <w:r w:rsidR="003D0F06">
        <w:t>3</w:t>
      </w:r>
      <w:r w:rsidR="003D0F06" w:rsidRPr="004E3249">
        <w:t>)</w:t>
      </w:r>
      <w:r w:rsidR="003D0F06">
        <w:t xml:space="preserve"> </w:t>
      </w:r>
      <w:r w:rsidR="003D0F06" w:rsidRPr="004E3249">
        <w:t xml:space="preserve">= </w:t>
      </w:r>
      <w:r w:rsidR="003D0F06">
        <w:t>6561</w:t>
      </w:r>
      <w:r w:rsidR="003D0F06">
        <w:tab/>
      </w:r>
      <w:r w:rsidR="001367C0">
        <w:tab/>
      </w:r>
      <w:r w:rsidR="001367C0">
        <w:tab/>
      </w:r>
      <w:r>
        <w:rPr>
          <w:b/>
        </w:rPr>
        <w:t>D</w:t>
      </w:r>
      <w:r>
        <w:rPr>
          <w:b/>
        </w:rPr>
        <w:tab/>
      </w:r>
      <w:r w:rsidR="003D0F06" w:rsidRPr="004E3249">
        <w:t>log</w:t>
      </w:r>
      <w:r w:rsidR="003D0F06" w:rsidRPr="00525E45">
        <w:rPr>
          <w:rStyle w:val="CSubscript"/>
        </w:rPr>
        <w:t>3</w:t>
      </w:r>
      <w:r w:rsidR="003D0F06" w:rsidRPr="004E3249">
        <w:t>(6561)</w:t>
      </w:r>
      <w:r w:rsidR="003D0F06">
        <w:t xml:space="preserve"> </w:t>
      </w:r>
      <w:r w:rsidR="003D0F06" w:rsidRPr="004E3249">
        <w:t xml:space="preserve">= </w:t>
      </w:r>
      <w:r w:rsidR="003D0F06" w:rsidRPr="00FA5C18">
        <w:rPr>
          <w:rStyle w:val="Cmathsexpressions"/>
        </w:rPr>
        <w:t>x</w:t>
      </w:r>
    </w:p>
    <w:p w14:paraId="193258AE" w14:textId="77777777" w:rsidR="003D0F06" w:rsidRPr="00F1615B" w:rsidRDefault="003D0F06" w:rsidP="003D0F06">
      <w:pPr>
        <w:pStyle w:val="Pquestionheadingmc"/>
      </w:pPr>
      <w:r w:rsidRPr="00F1615B">
        <w:t>Question 1</w:t>
      </w:r>
      <w:r>
        <w:t>5</w:t>
      </w:r>
      <w:r>
        <w:tab/>
        <w:t>[9.1]</w:t>
      </w:r>
    </w:p>
    <w:p w14:paraId="3B80D77D" w14:textId="4275AF7C" w:rsidR="003D0F06" w:rsidRDefault="003D0F06" w:rsidP="006F3090">
      <w:pPr>
        <w:pStyle w:val="Pquestiontextmainstem"/>
      </w:pPr>
      <w:r>
        <w:t xml:space="preserve">Given </w:t>
      </w:r>
      <w:r>
        <w:sym w:font="Symbol" w:char="F044"/>
      </w:r>
      <w:r w:rsidRPr="00FA5C18">
        <w:rPr>
          <w:rStyle w:val="Cmathsexpressions"/>
        </w:rPr>
        <w:t>ABC</w:t>
      </w:r>
      <w:r w:rsidR="00A006DB">
        <w:t xml:space="preserve"> and </w:t>
      </w:r>
      <w:r>
        <w:sym w:font="Symbol" w:char="F044"/>
      </w:r>
      <w:r w:rsidRPr="00FA5C18">
        <w:rPr>
          <w:rStyle w:val="Cmathsexpressions"/>
        </w:rPr>
        <w:t>DEF</w:t>
      </w:r>
      <w:r w:rsidR="00A006DB">
        <w:t xml:space="preserve"> are similar, t</w:t>
      </w:r>
      <w:r>
        <w:t xml:space="preserve">he corresponding side to </w:t>
      </w:r>
      <w:r w:rsidRPr="00FA5C18">
        <w:rPr>
          <w:rStyle w:val="Cmathsexpressions"/>
        </w:rPr>
        <w:t>AB</w:t>
      </w:r>
      <w:r>
        <w:t xml:space="preserve"> is:</w:t>
      </w:r>
    </w:p>
    <w:p w14:paraId="58D7ACCD" w14:textId="77777777" w:rsidR="003D0F06" w:rsidRDefault="003D0F06" w:rsidP="00CD0C02">
      <w:pPr>
        <w:pStyle w:val="Pquestiontextmainstem"/>
      </w:pPr>
      <w:r>
        <w:rPr>
          <w:noProof/>
        </w:rPr>
        <w:drawing>
          <wp:inline distT="0" distB="0" distL="0" distR="0" wp14:anchorId="4FD5B668" wp14:editId="54C386E0">
            <wp:extent cx="2374900" cy="1231900"/>
            <wp:effectExtent l="0" t="0" r="12700" b="12700"/>
            <wp:docPr id="114" name="Picture 114" descr="PM10_PR_E03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M10_PR_E03_R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74900" cy="1231900"/>
                    </a:xfrm>
                    <a:prstGeom prst="rect">
                      <a:avLst/>
                    </a:prstGeom>
                    <a:noFill/>
                    <a:ln>
                      <a:noFill/>
                    </a:ln>
                  </pic:spPr>
                </pic:pic>
              </a:graphicData>
            </a:graphic>
          </wp:inline>
        </w:drawing>
      </w:r>
    </w:p>
    <w:p w14:paraId="650D1EDE" w14:textId="43CAA8C0" w:rsidR="003D0F06" w:rsidRDefault="00AE30E5" w:rsidP="001367C0">
      <w:pPr>
        <w:pStyle w:val="Pquestiontextmcqoptions"/>
      </w:pPr>
      <w:r>
        <w:rPr>
          <w:b/>
        </w:rPr>
        <w:t>A</w:t>
      </w:r>
      <w:r>
        <w:rPr>
          <w:b/>
        </w:rPr>
        <w:tab/>
      </w:r>
      <w:r w:rsidR="003D0F06" w:rsidRPr="00FA5C18">
        <w:rPr>
          <w:rStyle w:val="Cmathsexpressions"/>
        </w:rPr>
        <w:t>DE</w:t>
      </w:r>
      <w:r w:rsidR="003D0F06">
        <w:tab/>
      </w:r>
      <w:r w:rsidR="001367C0">
        <w:tab/>
      </w:r>
      <w:r w:rsidR="001367C0">
        <w:tab/>
      </w:r>
      <w:r w:rsidR="001367C0">
        <w:tab/>
      </w:r>
      <w:r w:rsidR="001367C0">
        <w:tab/>
      </w:r>
      <w:r w:rsidR="001367C0">
        <w:tab/>
      </w:r>
      <w:r>
        <w:rPr>
          <w:b/>
        </w:rPr>
        <w:t>B</w:t>
      </w:r>
      <w:r>
        <w:rPr>
          <w:b/>
        </w:rPr>
        <w:tab/>
      </w:r>
      <w:r w:rsidR="003D0F06" w:rsidRPr="00FA5C18">
        <w:rPr>
          <w:rStyle w:val="Cmathsexpressions"/>
        </w:rPr>
        <w:t>EF</w:t>
      </w:r>
      <w:r w:rsidR="003D0F06">
        <w:tab/>
      </w:r>
      <w:r w:rsidR="001367C0">
        <w:tab/>
      </w:r>
      <w:r w:rsidR="001367C0">
        <w:tab/>
      </w:r>
      <w:r w:rsidR="001367C0">
        <w:tab/>
      </w:r>
      <w:r w:rsidR="001367C0">
        <w:tab/>
      </w:r>
      <w:r w:rsidR="001367C0">
        <w:tab/>
      </w:r>
      <w:r>
        <w:rPr>
          <w:b/>
        </w:rPr>
        <w:t>C</w:t>
      </w:r>
      <w:r>
        <w:rPr>
          <w:b/>
        </w:rPr>
        <w:tab/>
      </w:r>
      <w:r w:rsidR="003D0F06" w:rsidRPr="00FA5C18">
        <w:rPr>
          <w:rStyle w:val="Cmathsexpressions"/>
        </w:rPr>
        <w:t>DF</w:t>
      </w:r>
      <w:r w:rsidR="003D0F06">
        <w:tab/>
      </w:r>
      <w:r w:rsidR="001367C0">
        <w:tab/>
      </w:r>
      <w:r w:rsidR="001367C0">
        <w:tab/>
      </w:r>
      <w:r w:rsidR="001367C0">
        <w:tab/>
      </w:r>
      <w:r w:rsidR="001367C0">
        <w:tab/>
      </w:r>
      <w:r w:rsidR="001367C0">
        <w:tab/>
      </w:r>
      <w:r>
        <w:rPr>
          <w:b/>
        </w:rPr>
        <w:t>D</w:t>
      </w:r>
      <w:r>
        <w:rPr>
          <w:b/>
        </w:rPr>
        <w:tab/>
      </w:r>
      <w:r w:rsidR="003D0F06" w:rsidRPr="00FA5C18">
        <w:rPr>
          <w:rStyle w:val="Cmathsexpressions"/>
        </w:rPr>
        <w:t>BA</w:t>
      </w:r>
    </w:p>
    <w:p w14:paraId="43662827" w14:textId="77777777" w:rsidR="003D0F06" w:rsidRDefault="003D0F06" w:rsidP="0030702D">
      <w:pPr>
        <w:pStyle w:val="Pquestionheadingmc"/>
      </w:pPr>
      <w:r w:rsidRPr="00F1615B">
        <w:t>Question 1</w:t>
      </w:r>
      <w:r>
        <w:t>6</w:t>
      </w:r>
      <w:r>
        <w:tab/>
        <w:t>[10.1]</w:t>
      </w:r>
    </w:p>
    <w:p w14:paraId="411F4386" w14:textId="52C5693A" w:rsidR="003D0F06" w:rsidRDefault="003D0F06" w:rsidP="006F3090">
      <w:pPr>
        <w:pStyle w:val="Pquestiontextmainstem"/>
      </w:pPr>
      <w:r>
        <w:t xml:space="preserve">A </w:t>
      </w:r>
      <w:r w:rsidR="005710AC">
        <w:t>standard six-sided</w:t>
      </w:r>
      <w:r>
        <w:t xml:space="preserve"> die is rolled and an evenly divided spinner showing 1</w:t>
      </w:r>
      <w:r w:rsidR="001367C0">
        <w:t xml:space="preserve"> to </w:t>
      </w:r>
      <w:r>
        <w:t>5 is spun. The sum of the two numbers is added together. The probability that the sum is a multiple of 5 is:</w:t>
      </w:r>
    </w:p>
    <w:p w14:paraId="676E3FF9" w14:textId="192B6DC2" w:rsidR="003D0F06" w:rsidRDefault="00AE30E5" w:rsidP="001367C0">
      <w:pPr>
        <w:pStyle w:val="Pquestiontextmcqoptions"/>
      </w:pPr>
      <w:r>
        <w:rPr>
          <w:b/>
        </w:rPr>
        <w:t>A</w:t>
      </w:r>
      <w:r>
        <w:rPr>
          <w:b/>
        </w:rPr>
        <w:tab/>
      </w:r>
      <w:r w:rsidR="00904E96" w:rsidRPr="00904E96">
        <w:rPr>
          <w:position w:val="-24"/>
        </w:rPr>
        <w:object w:dxaOrig="320" w:dyaOrig="620" w14:anchorId="266FA6AE">
          <v:shape id="_x0000_i1047" type="#_x0000_t75" style="width:14.95pt;height:30.85pt" o:ole="">
            <v:imagedata r:id="rId56" o:title=""/>
          </v:shape>
          <o:OLEObject Type="Embed" ProgID="Equation.DSMT4" ShapeID="_x0000_i1047" DrawAspect="Content" ObjectID="_1538920581" r:id="rId57"/>
        </w:object>
      </w:r>
      <w:r w:rsidR="003D0F06">
        <w:tab/>
      </w:r>
      <w:r w:rsidR="001367C0">
        <w:tab/>
      </w:r>
      <w:r w:rsidR="001367C0">
        <w:tab/>
      </w:r>
      <w:r w:rsidR="001367C0">
        <w:tab/>
      </w:r>
      <w:r w:rsidR="001367C0">
        <w:tab/>
      </w:r>
      <w:r w:rsidR="001367C0">
        <w:tab/>
      </w:r>
      <w:r>
        <w:rPr>
          <w:b/>
        </w:rPr>
        <w:t>B</w:t>
      </w:r>
      <w:r>
        <w:rPr>
          <w:b/>
        </w:rPr>
        <w:tab/>
      </w:r>
      <w:r w:rsidR="00904E96" w:rsidRPr="00904E96">
        <w:rPr>
          <w:position w:val="-24"/>
        </w:rPr>
        <w:object w:dxaOrig="320" w:dyaOrig="620" w14:anchorId="245A295E">
          <v:shape id="_x0000_i1048" type="#_x0000_t75" style="width:14.95pt;height:30.85pt" o:ole="">
            <v:imagedata r:id="rId58" o:title=""/>
          </v:shape>
          <o:OLEObject Type="Embed" ProgID="Equation.DSMT4" ShapeID="_x0000_i1048" DrawAspect="Content" ObjectID="_1538920582" r:id="rId59"/>
        </w:object>
      </w:r>
      <w:r w:rsidR="003D0F06">
        <w:tab/>
      </w:r>
      <w:r w:rsidR="001367C0">
        <w:tab/>
      </w:r>
      <w:r w:rsidR="001367C0">
        <w:tab/>
      </w:r>
      <w:r w:rsidR="001367C0">
        <w:tab/>
      </w:r>
      <w:r w:rsidR="001367C0">
        <w:tab/>
      </w:r>
      <w:r w:rsidR="001367C0">
        <w:tab/>
      </w:r>
      <w:r>
        <w:rPr>
          <w:b/>
        </w:rPr>
        <w:t>C</w:t>
      </w:r>
      <w:r>
        <w:rPr>
          <w:b/>
        </w:rPr>
        <w:tab/>
      </w:r>
      <w:r w:rsidR="00904E96" w:rsidRPr="00904E96">
        <w:rPr>
          <w:position w:val="-24"/>
        </w:rPr>
        <w:object w:dxaOrig="300" w:dyaOrig="620" w14:anchorId="31F1D1EB">
          <v:shape id="_x0000_i1049" type="#_x0000_t75" style="width:14.95pt;height:30.85pt" o:ole="">
            <v:imagedata r:id="rId60" o:title=""/>
          </v:shape>
          <o:OLEObject Type="Embed" ProgID="Equation.DSMT4" ShapeID="_x0000_i1049" DrawAspect="Content" ObjectID="_1538920583" r:id="rId61"/>
        </w:object>
      </w:r>
      <w:r w:rsidR="003D0F06">
        <w:tab/>
      </w:r>
      <w:r w:rsidR="001367C0">
        <w:tab/>
      </w:r>
      <w:r w:rsidR="001367C0">
        <w:tab/>
      </w:r>
      <w:r w:rsidR="001367C0">
        <w:tab/>
      </w:r>
      <w:r w:rsidR="001367C0">
        <w:tab/>
      </w:r>
      <w:r>
        <w:rPr>
          <w:b/>
        </w:rPr>
        <w:t>D</w:t>
      </w:r>
      <w:r>
        <w:rPr>
          <w:b/>
        </w:rPr>
        <w:tab/>
      </w:r>
      <w:r w:rsidR="00904E96" w:rsidRPr="00904E96">
        <w:rPr>
          <w:position w:val="-24"/>
        </w:rPr>
        <w:object w:dxaOrig="220" w:dyaOrig="620" w14:anchorId="250EE4E3">
          <v:shape id="_x0000_i1050" type="#_x0000_t75" style="width:12.15pt;height:30.85pt" o:ole="">
            <v:imagedata r:id="rId62" o:title=""/>
          </v:shape>
          <o:OLEObject Type="Embed" ProgID="Equation.DSMT4" ShapeID="_x0000_i1050" DrawAspect="Content" ObjectID="_1538920584" r:id="rId63"/>
        </w:object>
      </w:r>
      <w:r w:rsidR="003D0F06">
        <w:t xml:space="preserve"> </w:t>
      </w:r>
    </w:p>
    <w:p w14:paraId="0B991A90" w14:textId="77777777" w:rsidR="003D0F06" w:rsidRDefault="003D0F06" w:rsidP="003D0F06">
      <w:pPr>
        <w:pStyle w:val="Pquestionheadingmc"/>
      </w:pPr>
      <w:r w:rsidRPr="00F1615B">
        <w:t>Question 1</w:t>
      </w:r>
      <w:r>
        <w:t>7</w:t>
      </w:r>
      <w:r>
        <w:tab/>
        <w:t>[13.2]</w:t>
      </w:r>
    </w:p>
    <w:p w14:paraId="0B9CB765" w14:textId="77777777" w:rsidR="003D0F06" w:rsidRDefault="003D0F06" w:rsidP="006F3090">
      <w:pPr>
        <w:pStyle w:val="Pquestiontextmainstem"/>
      </w:pPr>
      <w:r>
        <w:t xml:space="preserve">A loan of $9500 is made at 8.8% p.a., compounded quarterly over a period of </w:t>
      </w:r>
      <w:r>
        <w:br/>
        <w:t>5 years. The interest accrued would be:</w:t>
      </w:r>
    </w:p>
    <w:p w14:paraId="72EFB9AB" w14:textId="6122641C" w:rsidR="000F111C" w:rsidRDefault="00AE30E5" w:rsidP="00CD0C02">
      <w:pPr>
        <w:pStyle w:val="Pquestiontextmainstem"/>
      </w:pPr>
      <w:r>
        <w:rPr>
          <w:b/>
        </w:rPr>
        <w:t>A</w:t>
      </w:r>
      <w:r w:rsidR="005710AC">
        <w:rPr>
          <w:b/>
        </w:rPr>
        <w:t xml:space="preserve">  </w:t>
      </w:r>
      <w:r w:rsidR="003D0F06">
        <w:t>9500(1 + 0.088)</w:t>
      </w:r>
      <w:r w:rsidR="003D0F06" w:rsidRPr="00525E45">
        <w:rPr>
          <w:rStyle w:val="Csuperscript"/>
        </w:rPr>
        <w:t>5</w:t>
      </w:r>
      <w:r w:rsidR="003D0F06">
        <w:t xml:space="preserve"> </w:t>
      </w:r>
      <w:r w:rsidR="003D0F06">
        <w:sym w:font="Symbol" w:char="F02D"/>
      </w:r>
      <w:r w:rsidR="003D0F06">
        <w:t xml:space="preserve"> 9500</w:t>
      </w:r>
      <w:r w:rsidR="000F111C">
        <w:tab/>
      </w:r>
      <w:r w:rsidR="000F111C">
        <w:tab/>
      </w:r>
      <w:r w:rsidR="000F111C">
        <w:tab/>
      </w:r>
      <w:r>
        <w:rPr>
          <w:b/>
        </w:rPr>
        <w:t>B</w:t>
      </w:r>
      <w:r w:rsidR="005710AC">
        <w:rPr>
          <w:b/>
        </w:rPr>
        <w:t xml:space="preserve">  </w:t>
      </w:r>
      <w:r w:rsidR="003D0F06">
        <w:t>9500(1 + 0.022)</w:t>
      </w:r>
      <w:r w:rsidR="003D0F06" w:rsidRPr="00525E45">
        <w:rPr>
          <w:rStyle w:val="Csuperscript"/>
        </w:rPr>
        <w:t>20</w:t>
      </w:r>
      <w:r w:rsidR="003D0F06">
        <w:t xml:space="preserve"> </w:t>
      </w:r>
      <w:r w:rsidR="003D0F06">
        <w:sym w:font="Symbol" w:char="F02D"/>
      </w:r>
      <w:r w:rsidR="003D0F06">
        <w:t xml:space="preserve"> 9500</w:t>
      </w:r>
    </w:p>
    <w:p w14:paraId="642D56CD" w14:textId="1D6A0476" w:rsidR="003D0F06" w:rsidRDefault="00AE30E5" w:rsidP="00CD0C02">
      <w:pPr>
        <w:pStyle w:val="Pquestiontextmainstem"/>
      </w:pPr>
      <w:r w:rsidRPr="000F111C">
        <w:rPr>
          <w:rStyle w:val="Cquestionpartlabelbold"/>
        </w:rPr>
        <w:t>C</w:t>
      </w:r>
      <w:r w:rsidR="005710AC">
        <w:t xml:space="preserve">  </w:t>
      </w:r>
      <w:r w:rsidR="003D0F06">
        <w:t>9500(1 + 0.022)</w:t>
      </w:r>
      <w:r w:rsidR="003D0F06" w:rsidRPr="00525E45">
        <w:rPr>
          <w:rStyle w:val="Csuperscript"/>
        </w:rPr>
        <w:t>5</w:t>
      </w:r>
      <w:r w:rsidR="003D0F06">
        <w:t xml:space="preserve"> </w:t>
      </w:r>
      <w:r w:rsidR="003D0F06">
        <w:sym w:font="Symbol" w:char="F02D"/>
      </w:r>
      <w:r w:rsidR="003D0F06">
        <w:t xml:space="preserve"> 9500</w:t>
      </w:r>
      <w:r w:rsidR="000F111C">
        <w:tab/>
      </w:r>
      <w:r w:rsidR="000F111C">
        <w:tab/>
      </w:r>
      <w:r w:rsidR="000F111C">
        <w:tab/>
      </w:r>
      <w:r>
        <w:rPr>
          <w:b/>
        </w:rPr>
        <w:t>D</w:t>
      </w:r>
      <w:r w:rsidR="005710AC">
        <w:rPr>
          <w:b/>
        </w:rPr>
        <w:t xml:space="preserve">  </w:t>
      </w:r>
      <w:r w:rsidR="003D0F06">
        <w:t>9500(1 + 0.088)</w:t>
      </w:r>
      <w:r w:rsidR="003D0F06" w:rsidRPr="00525E45">
        <w:rPr>
          <w:rStyle w:val="Csuperscript"/>
        </w:rPr>
        <w:t>20</w:t>
      </w:r>
      <w:r w:rsidR="003D0F06">
        <w:t xml:space="preserve"> </w:t>
      </w:r>
      <w:r w:rsidR="003D0F06">
        <w:sym w:font="Symbol" w:char="F02D"/>
      </w:r>
      <w:r w:rsidR="003D0F06">
        <w:t xml:space="preserve"> 9500</w:t>
      </w:r>
    </w:p>
    <w:p w14:paraId="3A67F002" w14:textId="77777777" w:rsidR="003D0F06" w:rsidRDefault="003D0F06" w:rsidP="003D0F06">
      <w:pPr>
        <w:pStyle w:val="Pquestionheadingmc"/>
      </w:pPr>
      <w:r w:rsidRPr="00F1615B">
        <w:t>Question 1</w:t>
      </w:r>
      <w:r>
        <w:t>8</w:t>
      </w:r>
      <w:r>
        <w:tab/>
        <w:t>[13.5]</w:t>
      </w:r>
    </w:p>
    <w:p w14:paraId="406F4808" w14:textId="77777777" w:rsidR="003D0F06" w:rsidRDefault="003D0F06" w:rsidP="006F3090">
      <w:pPr>
        <w:pStyle w:val="Pquestiontextmainstem"/>
      </w:pPr>
      <w:r>
        <w:t>A desktop computer is purchased for $2500 and will have a resale value of $250 after 5500 hours of use. The unit cost depreciation of the computer is closest to:</w:t>
      </w:r>
    </w:p>
    <w:p w14:paraId="79FB52EE" w14:textId="60CC534C" w:rsidR="003D0F06" w:rsidRDefault="00AE30E5" w:rsidP="000F111C">
      <w:pPr>
        <w:pStyle w:val="Pquestiontextmcqoptions"/>
      </w:pPr>
      <w:r>
        <w:rPr>
          <w:b/>
        </w:rPr>
        <w:t>A</w:t>
      </w:r>
      <w:r>
        <w:rPr>
          <w:b/>
        </w:rPr>
        <w:tab/>
      </w:r>
      <w:r w:rsidR="003D0F06">
        <w:t>$0.41 per hour</w:t>
      </w:r>
      <w:r w:rsidR="003D0F06">
        <w:tab/>
      </w:r>
      <w:r w:rsidR="000F111C">
        <w:tab/>
      </w:r>
      <w:r>
        <w:rPr>
          <w:b/>
        </w:rPr>
        <w:t>B</w:t>
      </w:r>
      <w:r>
        <w:rPr>
          <w:b/>
        </w:rPr>
        <w:tab/>
      </w:r>
      <w:r w:rsidR="003D0F06">
        <w:t>$0.45 per hour</w:t>
      </w:r>
      <w:r w:rsidR="000F111C">
        <w:tab/>
      </w:r>
      <w:r w:rsidR="000F111C">
        <w:tab/>
      </w:r>
      <w:r w:rsidR="000F111C">
        <w:tab/>
      </w:r>
      <w:r w:rsidRPr="000F111C">
        <w:rPr>
          <w:rStyle w:val="Cquestionpartlabelbold"/>
        </w:rPr>
        <w:t>C</w:t>
      </w:r>
      <w:r>
        <w:tab/>
      </w:r>
      <w:r w:rsidR="003D0F06">
        <w:t>$0.48 per hour</w:t>
      </w:r>
      <w:r w:rsidR="003D0F06">
        <w:tab/>
      </w:r>
      <w:r>
        <w:rPr>
          <w:b/>
        </w:rPr>
        <w:t>D</w:t>
      </w:r>
      <w:r>
        <w:rPr>
          <w:b/>
        </w:rPr>
        <w:tab/>
      </w:r>
      <w:r w:rsidR="003D0F06">
        <w:t>$0.50 per hour</w:t>
      </w:r>
    </w:p>
    <w:p w14:paraId="39A96D19" w14:textId="2D2388F4" w:rsidR="003D0F06" w:rsidRDefault="003D0F06" w:rsidP="003D0F06">
      <w:pPr>
        <w:pStyle w:val="Psectionresults"/>
      </w:pPr>
      <w:r>
        <w:t>M</w:t>
      </w:r>
      <w:r w:rsidR="008C74D5">
        <w:t>ultiple-choice results: ___ / 18</w:t>
      </w:r>
    </w:p>
    <w:p w14:paraId="33CB1CA4" w14:textId="77777777" w:rsidR="003D0F06" w:rsidRDefault="003D0F06" w:rsidP="00372602">
      <w:pPr>
        <w:pStyle w:val="Psectionheading"/>
      </w:pPr>
      <w:r>
        <w:lastRenderedPageBreak/>
        <w:t>Short answer section</w:t>
      </w:r>
    </w:p>
    <w:p w14:paraId="1216A123" w14:textId="77777777" w:rsidR="003D0F06" w:rsidRDefault="003D0F06" w:rsidP="00372602">
      <w:pPr>
        <w:pStyle w:val="Pquestionheadingsx1stafterhead"/>
      </w:pPr>
      <w:r w:rsidRPr="00DF7F34">
        <w:t xml:space="preserve">Question </w:t>
      </w:r>
      <w:r>
        <w:t>19</w:t>
      </w:r>
      <w:r w:rsidRPr="00DF7F34">
        <w:tab/>
      </w:r>
      <w:r>
        <w:rPr>
          <w:rStyle w:val="Cmarkslabel"/>
        </w:rPr>
        <w:t>12</w:t>
      </w:r>
      <w:r w:rsidRPr="00DF7F34">
        <w:rPr>
          <w:rStyle w:val="Cmarkslabel"/>
        </w:rPr>
        <w:t xml:space="preserve"> marks</w:t>
      </w:r>
      <w:r w:rsidRPr="00DF7F34">
        <w:tab/>
        <w:t>[1.</w:t>
      </w:r>
      <w:r>
        <w:t>3</w:t>
      </w:r>
      <w:r w:rsidRPr="00DF7F34">
        <w:t>]</w:t>
      </w:r>
    </w:p>
    <w:p w14:paraId="0930823A" w14:textId="2944E164" w:rsidR="003D0F06" w:rsidRDefault="003D0F06" w:rsidP="00372602">
      <w:pPr>
        <w:pStyle w:val="Pquestiontextmainstem"/>
        <w:keepNext/>
      </w:pPr>
      <w:r>
        <w:t xml:space="preserve">Sketch </w:t>
      </w:r>
      <w:r w:rsidR="000F111C">
        <w:t xml:space="preserve">each of the following on </w:t>
      </w:r>
      <w:r w:rsidR="006F3090">
        <w:t xml:space="preserve">separate </w:t>
      </w:r>
      <w:r>
        <w:t>graphs, showing ax</w:t>
      </w:r>
      <w:r w:rsidR="000F111C">
        <w:t>e</w:t>
      </w:r>
      <w:r w:rsidR="006F3090">
        <w:t>s intercepts</w:t>
      </w:r>
      <w:r>
        <w:t xml:space="preserve"> where they exist, and one other point of your choosing.</w:t>
      </w:r>
    </w:p>
    <w:p w14:paraId="06921DAB" w14:textId="0855F5B5" w:rsidR="000F111C" w:rsidRDefault="00AE30E5" w:rsidP="00372602">
      <w:pPr>
        <w:pStyle w:val="Pquestiontextpartsa"/>
        <w:keepNext/>
      </w:pPr>
      <w:r>
        <w:rPr>
          <w:b/>
        </w:rPr>
        <w:t>(a)</w:t>
      </w:r>
      <w:r>
        <w:rPr>
          <w:b/>
        </w:rPr>
        <w:tab/>
      </w:r>
      <w:r w:rsidR="003D0F06" w:rsidRPr="00FA5C18">
        <w:rPr>
          <w:rStyle w:val="Cmathsexpressions"/>
        </w:rPr>
        <w:t>x</w:t>
      </w:r>
      <w:r w:rsidR="003D0F06">
        <w:t xml:space="preserve"> </w:t>
      </w:r>
      <w:r w:rsidR="003D0F06">
        <w:sym w:font="Symbol" w:char="F02D"/>
      </w:r>
      <w:r w:rsidR="003D0F06">
        <w:t xml:space="preserve"> </w:t>
      </w:r>
      <w:r w:rsidR="003D0F06" w:rsidRPr="00FA5C18">
        <w:rPr>
          <w:rStyle w:val="Cmathsexpressions"/>
        </w:rPr>
        <w:t>y</w:t>
      </w:r>
      <w:r w:rsidR="003D0F06">
        <w:t xml:space="preserve"> = 2</w:t>
      </w:r>
      <w:r w:rsidR="003D0F06">
        <w:tab/>
      </w:r>
      <w:r w:rsidR="000F111C">
        <w:tab/>
      </w:r>
      <w:r w:rsidR="000F111C">
        <w:tab/>
      </w:r>
      <w:r w:rsidR="000F111C">
        <w:tab/>
      </w:r>
      <w:r>
        <w:rPr>
          <w:b/>
        </w:rPr>
        <w:t>(b)</w:t>
      </w:r>
      <w:r w:rsidR="005710AC">
        <w:rPr>
          <w:b/>
        </w:rPr>
        <w:t xml:space="preserve">  </w:t>
      </w:r>
      <w:r w:rsidR="003D0F06">
        <w:t>5</w:t>
      </w:r>
      <w:r w:rsidR="003D0F06" w:rsidRPr="00FA5C18">
        <w:rPr>
          <w:rStyle w:val="Cmathsexpressions"/>
        </w:rPr>
        <w:t>x</w:t>
      </w:r>
      <w:r w:rsidR="003D0F06">
        <w:t xml:space="preserve"> + 3</w:t>
      </w:r>
      <w:r w:rsidR="003D0F06" w:rsidRPr="00FA5C18">
        <w:rPr>
          <w:rStyle w:val="Cmathsexpressions"/>
        </w:rPr>
        <w:t>y</w:t>
      </w:r>
      <w:r w:rsidR="003D0F06">
        <w:t xml:space="preserve"> = 6</w:t>
      </w:r>
      <w:r w:rsidR="000F111C">
        <w:tab/>
      </w:r>
      <w:r w:rsidR="000F111C">
        <w:tab/>
      </w:r>
      <w:r w:rsidR="005710AC">
        <w:tab/>
      </w:r>
      <w:r>
        <w:rPr>
          <w:b/>
        </w:rPr>
        <w:t>(c)</w:t>
      </w:r>
      <w:r w:rsidR="005710AC">
        <w:rPr>
          <w:b/>
        </w:rPr>
        <w:t xml:space="preserve">  </w:t>
      </w:r>
      <w:r w:rsidR="003D0F06" w:rsidRPr="00FA5C18">
        <w:rPr>
          <w:rStyle w:val="Cmathsexpressions"/>
        </w:rPr>
        <w:t>y</w:t>
      </w:r>
      <w:r w:rsidR="003D0F06">
        <w:t xml:space="preserve"> = -3</w:t>
      </w:r>
      <w:r w:rsidR="003D0F06" w:rsidRPr="00FA5C18">
        <w:rPr>
          <w:rStyle w:val="Cmathsexpressions"/>
        </w:rPr>
        <w:t>x</w:t>
      </w:r>
    </w:p>
    <w:p w14:paraId="5DE68C20" w14:textId="77777777" w:rsidR="000F111C" w:rsidRDefault="000F111C" w:rsidP="00372602">
      <w:pPr>
        <w:pStyle w:val="Pquestiontextpartsa"/>
        <w:keepNext/>
      </w:pPr>
    </w:p>
    <w:p w14:paraId="709A873B" w14:textId="77777777" w:rsidR="000F111C" w:rsidRDefault="000F111C" w:rsidP="00372602">
      <w:pPr>
        <w:pStyle w:val="Pquestiontextpartsa"/>
        <w:keepNext/>
      </w:pPr>
    </w:p>
    <w:p w14:paraId="7342D9F1" w14:textId="77777777" w:rsidR="000F111C" w:rsidRDefault="000F111C" w:rsidP="00372602">
      <w:pPr>
        <w:pStyle w:val="Pquestiontextpartsa"/>
        <w:keepNext/>
      </w:pPr>
    </w:p>
    <w:p w14:paraId="6CCD31A6" w14:textId="77777777" w:rsidR="00EA0BB2" w:rsidRDefault="00EA0BB2" w:rsidP="00372602">
      <w:pPr>
        <w:pStyle w:val="Pquestiontextpartsa"/>
        <w:keepNext/>
      </w:pPr>
    </w:p>
    <w:p w14:paraId="16F69190" w14:textId="77777777" w:rsidR="00EA0BB2" w:rsidRDefault="00EA0BB2" w:rsidP="00372602">
      <w:pPr>
        <w:pStyle w:val="Pquestiontextpartsa"/>
        <w:keepNext/>
      </w:pPr>
    </w:p>
    <w:p w14:paraId="66AFE7F6" w14:textId="77777777" w:rsidR="000F111C" w:rsidRDefault="000F111C" w:rsidP="000F111C">
      <w:pPr>
        <w:pStyle w:val="Pquestiontextpartsa"/>
      </w:pPr>
    </w:p>
    <w:p w14:paraId="0562BA7D" w14:textId="77777777" w:rsidR="000F111C" w:rsidRDefault="000F111C" w:rsidP="000F111C">
      <w:pPr>
        <w:pStyle w:val="Pquestiontextpartsa"/>
      </w:pPr>
    </w:p>
    <w:p w14:paraId="235F1794" w14:textId="29181502" w:rsidR="003D0F06" w:rsidRDefault="00AE30E5" w:rsidP="000F111C">
      <w:pPr>
        <w:pStyle w:val="Pquestiontextpartsa"/>
      </w:pPr>
      <w:r>
        <w:rPr>
          <w:b/>
        </w:rPr>
        <w:t>(d)</w:t>
      </w:r>
      <w:r>
        <w:rPr>
          <w:b/>
        </w:rPr>
        <w:tab/>
      </w:r>
      <w:r w:rsidR="003D0F06" w:rsidRPr="00FA5C18">
        <w:rPr>
          <w:rStyle w:val="Cmathsexpressions"/>
        </w:rPr>
        <w:t>y</w:t>
      </w:r>
      <w:r w:rsidR="003D0F06">
        <w:t xml:space="preserve"> = 5</w:t>
      </w:r>
      <w:r w:rsidR="000F111C">
        <w:tab/>
      </w:r>
      <w:r w:rsidR="000F111C">
        <w:tab/>
      </w:r>
      <w:r w:rsidR="000F111C">
        <w:tab/>
      </w:r>
      <w:r w:rsidR="000F111C">
        <w:tab/>
      </w:r>
      <w:r w:rsidR="000F111C">
        <w:rPr>
          <w:b/>
        </w:rPr>
        <w:t>(e)</w:t>
      </w:r>
      <w:r w:rsidR="005710AC">
        <w:rPr>
          <w:b/>
        </w:rPr>
        <w:t xml:space="preserve">  </w:t>
      </w:r>
      <w:r w:rsidR="000F111C" w:rsidRPr="00FA5C18">
        <w:rPr>
          <w:rStyle w:val="Cmathsexpressions"/>
        </w:rPr>
        <w:t>x</w:t>
      </w:r>
      <w:r w:rsidR="000F111C">
        <w:t xml:space="preserve"> = -2</w:t>
      </w:r>
      <w:r w:rsidR="000F111C">
        <w:tab/>
      </w:r>
      <w:r w:rsidR="000F111C">
        <w:tab/>
      </w:r>
      <w:r w:rsidR="00B22EC6">
        <w:tab/>
      </w:r>
      <w:r w:rsidR="000F111C">
        <w:rPr>
          <w:b/>
        </w:rPr>
        <w:t>(f)</w:t>
      </w:r>
      <w:r w:rsidR="005710AC">
        <w:rPr>
          <w:b/>
        </w:rPr>
        <w:t xml:space="preserve">  </w:t>
      </w:r>
      <w:r w:rsidR="000F111C">
        <w:t>3</w:t>
      </w:r>
      <w:r w:rsidR="000F111C" w:rsidRPr="009315A3">
        <w:rPr>
          <w:rStyle w:val="Cmathsexpressions"/>
          <w:rFonts w:eastAsiaTheme="majorEastAsia"/>
        </w:rPr>
        <w:t>x</w:t>
      </w:r>
      <w:r w:rsidR="000F111C">
        <w:t xml:space="preserve"> + 2</w:t>
      </w:r>
      <w:r w:rsidR="000F111C" w:rsidRPr="009315A3">
        <w:rPr>
          <w:rStyle w:val="Cmathsexpressions"/>
          <w:rFonts w:eastAsiaTheme="majorEastAsia"/>
        </w:rPr>
        <w:t>y</w:t>
      </w:r>
      <w:r w:rsidR="000F111C">
        <w:t xml:space="preserve"> = -10</w:t>
      </w:r>
    </w:p>
    <w:p w14:paraId="7176A907" w14:textId="77777777" w:rsidR="000F111C" w:rsidRDefault="000F111C" w:rsidP="000F111C">
      <w:pPr>
        <w:pStyle w:val="Pquestiontextpartsa"/>
      </w:pPr>
    </w:p>
    <w:p w14:paraId="703F6082" w14:textId="77777777" w:rsidR="000F111C" w:rsidRDefault="000F111C" w:rsidP="000F111C">
      <w:pPr>
        <w:pStyle w:val="Pquestiontextpartsa"/>
      </w:pPr>
    </w:p>
    <w:p w14:paraId="4A665BE1" w14:textId="77777777" w:rsidR="000F111C" w:rsidRDefault="000F111C" w:rsidP="000F111C">
      <w:pPr>
        <w:pStyle w:val="Pquestiontextpartsa"/>
      </w:pPr>
    </w:p>
    <w:p w14:paraId="53DF9BEE" w14:textId="77777777" w:rsidR="000F111C" w:rsidRDefault="000F111C" w:rsidP="000F111C">
      <w:pPr>
        <w:pStyle w:val="Pquestiontextpartsa"/>
      </w:pPr>
    </w:p>
    <w:p w14:paraId="0C3AF64A" w14:textId="77777777" w:rsidR="00EA0BB2" w:rsidRDefault="00EA0BB2" w:rsidP="000F111C">
      <w:pPr>
        <w:pStyle w:val="Pquestiontextpartsa"/>
      </w:pPr>
    </w:p>
    <w:p w14:paraId="4D073878" w14:textId="77777777" w:rsidR="00EA0BB2" w:rsidRDefault="00EA0BB2" w:rsidP="000F111C">
      <w:pPr>
        <w:pStyle w:val="Pquestiontextpartsa"/>
      </w:pPr>
    </w:p>
    <w:p w14:paraId="446DE775" w14:textId="77777777" w:rsidR="000F111C" w:rsidRDefault="000F111C" w:rsidP="000F111C">
      <w:pPr>
        <w:pStyle w:val="Pquestiontextpartsa"/>
      </w:pPr>
    </w:p>
    <w:p w14:paraId="12184310" w14:textId="77777777" w:rsidR="003D0F06" w:rsidRDefault="003D0F06" w:rsidP="003D0F06">
      <w:pPr>
        <w:pStyle w:val="Pquestionheadingsx"/>
      </w:pPr>
      <w:r w:rsidRPr="00DF7F34">
        <w:t xml:space="preserve">Question </w:t>
      </w:r>
      <w:r>
        <w:t>20</w:t>
      </w:r>
      <w:r w:rsidRPr="00DF7F34">
        <w:tab/>
      </w:r>
      <w:r>
        <w:rPr>
          <w:rStyle w:val="Cmarkslabel"/>
        </w:rPr>
        <w:t>6</w:t>
      </w:r>
      <w:r w:rsidRPr="00DF7F34">
        <w:rPr>
          <w:rStyle w:val="Cmarkslabel"/>
        </w:rPr>
        <w:t xml:space="preserve"> marks</w:t>
      </w:r>
      <w:r>
        <w:tab/>
        <w:t>[1.6</w:t>
      </w:r>
      <w:r w:rsidRPr="00DF7F34">
        <w:t>]</w:t>
      </w:r>
    </w:p>
    <w:p w14:paraId="47D17C6D" w14:textId="09DBEFF7" w:rsidR="003D0F06" w:rsidRDefault="00AE30E5" w:rsidP="003D0F06">
      <w:pPr>
        <w:pStyle w:val="Pquestiontextpartsa"/>
      </w:pPr>
      <w:r>
        <w:rPr>
          <w:rStyle w:val="Cquestionpartlabelbold"/>
        </w:rPr>
        <w:t>(a)</w:t>
      </w:r>
      <w:r>
        <w:rPr>
          <w:rStyle w:val="Cquestionpartlabelbold"/>
        </w:rPr>
        <w:tab/>
      </w:r>
      <w:r w:rsidR="003D0F06" w:rsidRPr="003546CE">
        <w:t xml:space="preserve">A test </w:t>
      </w:r>
      <w:r w:rsidR="00752CD8">
        <w:t>ha</w:t>
      </w:r>
      <w:r w:rsidR="003D0F06" w:rsidRPr="003546CE">
        <w:t>s 37 questions some of which are worth 3 marks and the remainder worth 2 marks. The test is marked out of 100. How many of each type of question are on the test?</w:t>
      </w:r>
    </w:p>
    <w:p w14:paraId="7FEAEB40" w14:textId="77777777" w:rsidR="00EA0BB2" w:rsidRDefault="00EA0BB2" w:rsidP="003D0F06">
      <w:pPr>
        <w:pStyle w:val="Pquestiontextpartsa"/>
      </w:pPr>
    </w:p>
    <w:p w14:paraId="724FE6B7" w14:textId="77777777" w:rsidR="00EA0BB2" w:rsidRDefault="00EA0BB2" w:rsidP="003D0F06">
      <w:pPr>
        <w:pStyle w:val="Pquestiontextpartsa"/>
      </w:pPr>
    </w:p>
    <w:p w14:paraId="290E274A" w14:textId="77777777" w:rsidR="00EA0BB2" w:rsidRDefault="00EA0BB2" w:rsidP="003D0F06">
      <w:pPr>
        <w:pStyle w:val="Pquestiontextpartsa"/>
      </w:pPr>
    </w:p>
    <w:p w14:paraId="1F06179A" w14:textId="77777777" w:rsidR="00EA0BB2" w:rsidRDefault="00EA0BB2" w:rsidP="003D0F06">
      <w:pPr>
        <w:pStyle w:val="Pquestiontextpartsa"/>
      </w:pPr>
    </w:p>
    <w:p w14:paraId="7E52ED0B" w14:textId="77777777" w:rsidR="00EA0BB2" w:rsidRDefault="00EA0BB2" w:rsidP="003D0F06">
      <w:pPr>
        <w:pStyle w:val="Pquestiontextpartsa"/>
      </w:pPr>
    </w:p>
    <w:p w14:paraId="4E5CB4DC" w14:textId="77777777" w:rsidR="00EA0BB2" w:rsidRDefault="00EA0BB2" w:rsidP="003D0F06">
      <w:pPr>
        <w:pStyle w:val="Pquestiontextpartsa"/>
      </w:pPr>
    </w:p>
    <w:p w14:paraId="4A9F439B" w14:textId="009EB4BE" w:rsidR="003D0F06" w:rsidRDefault="00AE30E5" w:rsidP="003D0F06">
      <w:pPr>
        <w:pStyle w:val="Pquestiontextpartsa"/>
      </w:pPr>
      <w:r>
        <w:rPr>
          <w:rStyle w:val="Cquestionpartlabelbold"/>
        </w:rPr>
        <w:t>(b)</w:t>
      </w:r>
      <w:r>
        <w:rPr>
          <w:rStyle w:val="Cquestionpartlabelbold"/>
        </w:rPr>
        <w:tab/>
      </w:r>
      <w:r w:rsidR="00752CD8">
        <w:t>H</w:t>
      </w:r>
      <w:r w:rsidR="003D0F06" w:rsidRPr="003546CE">
        <w:t xml:space="preserve">erbs sell for $4.95 a pot and seedlings are $3.95 a punnet. Rhonda bought 13 items for a total cost of $58.35. How many of each of herbs and seedlings did Rhonda </w:t>
      </w:r>
      <w:r w:rsidR="00752CD8">
        <w:t>buy</w:t>
      </w:r>
      <w:r w:rsidR="003D0F06" w:rsidRPr="003546CE">
        <w:t>?</w:t>
      </w:r>
    </w:p>
    <w:p w14:paraId="55932B1F" w14:textId="77777777" w:rsidR="00EA0BB2" w:rsidRDefault="00EA0BB2" w:rsidP="003D0F06">
      <w:pPr>
        <w:pStyle w:val="Pquestiontextpartsa"/>
      </w:pPr>
    </w:p>
    <w:p w14:paraId="09EA1DE1" w14:textId="77777777" w:rsidR="00EA0BB2" w:rsidRDefault="00EA0BB2" w:rsidP="003D0F06">
      <w:pPr>
        <w:pStyle w:val="Pquestiontextpartsa"/>
      </w:pPr>
    </w:p>
    <w:p w14:paraId="7588FD81" w14:textId="77777777" w:rsidR="00EA0BB2" w:rsidRDefault="00EA0BB2" w:rsidP="003D0F06">
      <w:pPr>
        <w:pStyle w:val="Pquestiontextpartsa"/>
      </w:pPr>
    </w:p>
    <w:p w14:paraId="47C440FE" w14:textId="77777777" w:rsidR="00EA0BB2" w:rsidRDefault="00EA0BB2" w:rsidP="003D0F06">
      <w:pPr>
        <w:pStyle w:val="Pquestiontextpartsa"/>
      </w:pPr>
    </w:p>
    <w:p w14:paraId="4EFE2624" w14:textId="77777777" w:rsidR="00EA0BB2" w:rsidRDefault="00EA0BB2" w:rsidP="003D0F06">
      <w:pPr>
        <w:pStyle w:val="Pquestiontextpartsa"/>
      </w:pPr>
    </w:p>
    <w:p w14:paraId="2372239E" w14:textId="77777777" w:rsidR="00EA0BB2" w:rsidRDefault="00EA0BB2" w:rsidP="003D0F06">
      <w:pPr>
        <w:pStyle w:val="Pquestiontextpartsa"/>
      </w:pPr>
    </w:p>
    <w:p w14:paraId="5AF15B43" w14:textId="77777777" w:rsidR="003D0F06" w:rsidRDefault="003D0F06" w:rsidP="003D0F06">
      <w:pPr>
        <w:pStyle w:val="Pquestionheadingsx"/>
      </w:pPr>
      <w:r w:rsidRPr="00DF7F34">
        <w:lastRenderedPageBreak/>
        <w:t xml:space="preserve">Question </w:t>
      </w:r>
      <w:r>
        <w:t>21</w:t>
      </w:r>
      <w:r w:rsidRPr="00DF7F34">
        <w:tab/>
      </w:r>
      <w:r>
        <w:rPr>
          <w:rStyle w:val="Cmarkslabel"/>
        </w:rPr>
        <w:t>10</w:t>
      </w:r>
      <w:r w:rsidRPr="00DF7F34">
        <w:rPr>
          <w:rStyle w:val="Cmarkslabel"/>
        </w:rPr>
        <w:t xml:space="preserve"> marks</w:t>
      </w:r>
      <w:r>
        <w:tab/>
        <w:t>[3.7</w:t>
      </w:r>
      <w:r w:rsidRPr="00DF7F34">
        <w:t>]</w:t>
      </w:r>
    </w:p>
    <w:p w14:paraId="7846FDE4" w14:textId="77777777" w:rsidR="003D0F06" w:rsidRPr="003546CE" w:rsidRDefault="003D0F06" w:rsidP="00CD0C02">
      <w:pPr>
        <w:pStyle w:val="Pquestiontextmainstem"/>
      </w:pPr>
      <w:r w:rsidRPr="003546CE">
        <w:t>Simplify the following</w:t>
      </w:r>
      <w:r>
        <w:t>.</w:t>
      </w:r>
    </w:p>
    <w:p w14:paraId="56870AE3" w14:textId="3D6D27DF" w:rsidR="003D0F06" w:rsidRDefault="00AE30E5" w:rsidP="00EA0BB2">
      <w:pPr>
        <w:pStyle w:val="Pquestiontextpartsa"/>
      </w:pPr>
      <w:r w:rsidRPr="00EA0BB2">
        <w:rPr>
          <w:rStyle w:val="Cquestionpartlabelbold"/>
        </w:rPr>
        <w:t>(a)</w:t>
      </w:r>
      <w:r>
        <w:tab/>
      </w:r>
      <w:r w:rsidR="00356FC6" w:rsidRPr="00356FC6">
        <w:rPr>
          <w:position w:val="-24"/>
        </w:rPr>
        <w:object w:dxaOrig="1100" w:dyaOrig="660" w14:anchorId="476F9B00">
          <v:shape id="_x0000_i1051" type="#_x0000_t75" style="width:55.15pt;height:33.65pt" o:ole="">
            <v:imagedata r:id="rId64" o:title=""/>
          </v:shape>
          <o:OLEObject Type="Embed" ProgID="Equation.DSMT4" ShapeID="_x0000_i1051" DrawAspect="Content" ObjectID="_1538920585" r:id="rId65"/>
        </w:object>
      </w:r>
      <w:r w:rsidR="003D0F06" w:rsidRPr="003546CE">
        <w:tab/>
      </w:r>
      <w:r w:rsidR="00EA0BB2">
        <w:tab/>
      </w:r>
      <w:r w:rsidR="00EA0BB2">
        <w:tab/>
      </w:r>
      <w:r w:rsidR="00EA0BB2">
        <w:tab/>
      </w:r>
      <w:r w:rsidRPr="00EA0BB2">
        <w:rPr>
          <w:rStyle w:val="Cquestionpartlabelbold"/>
        </w:rPr>
        <w:t>(b)</w:t>
      </w:r>
      <w:r w:rsidR="005710AC">
        <w:t xml:space="preserve">  </w:t>
      </w:r>
      <w:r w:rsidR="00356FC6" w:rsidRPr="00356FC6">
        <w:rPr>
          <w:position w:val="-24"/>
        </w:rPr>
        <w:object w:dxaOrig="2540" w:dyaOrig="660" w14:anchorId="1F9A343B">
          <v:shape id="_x0000_i1052" type="#_x0000_t75" style="width:128.1pt;height:33.65pt" o:ole="">
            <v:imagedata r:id="rId66" o:title=""/>
          </v:shape>
          <o:OLEObject Type="Embed" ProgID="Equation.DSMT4" ShapeID="_x0000_i1052" DrawAspect="Content" ObjectID="_1538920586" r:id="rId67"/>
        </w:object>
      </w:r>
    </w:p>
    <w:p w14:paraId="0B99C4D2" w14:textId="77777777" w:rsidR="00EA0BB2" w:rsidRDefault="00EA0BB2" w:rsidP="00EA0BB2">
      <w:pPr>
        <w:pStyle w:val="Pquestiontextpartsa"/>
      </w:pPr>
    </w:p>
    <w:p w14:paraId="252063D0" w14:textId="77777777" w:rsidR="00EA0BB2" w:rsidRDefault="00EA0BB2" w:rsidP="00EA0BB2">
      <w:pPr>
        <w:pStyle w:val="Pquestiontextpartsa"/>
      </w:pPr>
    </w:p>
    <w:p w14:paraId="782B1083" w14:textId="77777777" w:rsidR="00580106" w:rsidRDefault="00580106" w:rsidP="00EA0BB2">
      <w:pPr>
        <w:pStyle w:val="Pquestiontextpartsa"/>
      </w:pPr>
    </w:p>
    <w:p w14:paraId="6D09C7DC" w14:textId="77777777" w:rsidR="00EA0BB2" w:rsidRDefault="00EA0BB2" w:rsidP="00EA0BB2">
      <w:pPr>
        <w:pStyle w:val="Pquestiontextpartsa"/>
      </w:pPr>
    </w:p>
    <w:p w14:paraId="66A1ECE4" w14:textId="77777777" w:rsidR="00EA0BB2" w:rsidRDefault="00EA0BB2" w:rsidP="00EA0BB2">
      <w:pPr>
        <w:pStyle w:val="Pquestiontextpartsa"/>
      </w:pPr>
    </w:p>
    <w:p w14:paraId="15B9986F" w14:textId="09F315C4" w:rsidR="003D0F06" w:rsidRDefault="00AE30E5" w:rsidP="00EA0BB2">
      <w:pPr>
        <w:pStyle w:val="Pquestiontextpartsa"/>
      </w:pPr>
      <w:r w:rsidRPr="00EA0BB2">
        <w:rPr>
          <w:rStyle w:val="Cquestionpartlabelbold"/>
        </w:rPr>
        <w:t>(c)</w:t>
      </w:r>
      <w:r w:rsidRPr="00EA0BB2">
        <w:rPr>
          <w:rStyle w:val="Cquestionpartlabelbold"/>
        </w:rPr>
        <w:tab/>
      </w:r>
      <w:r w:rsidR="00356FC6" w:rsidRPr="00356FC6">
        <w:rPr>
          <w:position w:val="-24"/>
        </w:rPr>
        <w:object w:dxaOrig="740" w:dyaOrig="620" w14:anchorId="79D27E1E">
          <v:shape id="_x0000_i1053" type="#_x0000_t75" style="width:36.45pt;height:30.85pt" o:ole="">
            <v:imagedata r:id="rId68" o:title=""/>
          </v:shape>
          <o:OLEObject Type="Embed" ProgID="Equation.DSMT4" ShapeID="_x0000_i1053" DrawAspect="Content" ObjectID="_1538920587" r:id="rId69"/>
        </w:object>
      </w:r>
      <w:r w:rsidR="003D0F06" w:rsidRPr="003546CE">
        <w:tab/>
      </w:r>
      <w:r w:rsidR="00EA0BB2">
        <w:tab/>
      </w:r>
      <w:r w:rsidR="00EA0BB2">
        <w:tab/>
      </w:r>
      <w:r w:rsidR="00EA0BB2">
        <w:tab/>
      </w:r>
      <w:r w:rsidR="00EA0BB2">
        <w:tab/>
      </w:r>
      <w:r w:rsidRPr="00EA0BB2">
        <w:rPr>
          <w:rStyle w:val="Cquestionpartlabelbold"/>
        </w:rPr>
        <w:t>(d)</w:t>
      </w:r>
      <w:r w:rsidR="005710AC">
        <w:t xml:space="preserve">  </w:t>
      </w:r>
      <w:r w:rsidR="00356FC6" w:rsidRPr="00356FC6">
        <w:rPr>
          <w:position w:val="-24"/>
        </w:rPr>
        <w:object w:dxaOrig="1480" w:dyaOrig="620" w14:anchorId="1B3D3811">
          <v:shape id="_x0000_i1054" type="#_x0000_t75" style="width:74.8pt;height:30.85pt" o:ole="">
            <v:imagedata r:id="rId70" o:title=""/>
          </v:shape>
          <o:OLEObject Type="Embed" ProgID="Equation.DSMT4" ShapeID="_x0000_i1054" DrawAspect="Content" ObjectID="_1538920588" r:id="rId71"/>
        </w:object>
      </w:r>
    </w:p>
    <w:p w14:paraId="2B452561" w14:textId="77777777" w:rsidR="00EA0BB2" w:rsidRDefault="00EA0BB2" w:rsidP="00EA0BB2">
      <w:pPr>
        <w:pStyle w:val="Pquestiontextpartsa"/>
      </w:pPr>
    </w:p>
    <w:p w14:paraId="16B7C7CB" w14:textId="77777777" w:rsidR="00EA0BB2" w:rsidRDefault="00EA0BB2" w:rsidP="00EA0BB2">
      <w:pPr>
        <w:pStyle w:val="Pquestiontextpartsa"/>
      </w:pPr>
    </w:p>
    <w:p w14:paraId="23786A26" w14:textId="77777777" w:rsidR="00EA0BB2" w:rsidRDefault="00EA0BB2" w:rsidP="00EA0BB2">
      <w:pPr>
        <w:pStyle w:val="Pquestiontextpartsa"/>
      </w:pPr>
    </w:p>
    <w:p w14:paraId="3D5F1EDD" w14:textId="77777777" w:rsidR="00EA0BB2" w:rsidRDefault="00EA0BB2" w:rsidP="00EA0BB2">
      <w:pPr>
        <w:pStyle w:val="Pquestiontextpartsa"/>
      </w:pPr>
    </w:p>
    <w:p w14:paraId="0C19985E" w14:textId="77777777" w:rsidR="003D0F06" w:rsidRDefault="003D0F06" w:rsidP="003D0F06">
      <w:pPr>
        <w:pStyle w:val="Pquestionheadingsx"/>
      </w:pPr>
      <w:r w:rsidRPr="00DF7F34">
        <w:t xml:space="preserve">Question </w:t>
      </w:r>
      <w:r>
        <w:t>22</w:t>
      </w:r>
      <w:r w:rsidRPr="00DF7F34">
        <w:tab/>
      </w:r>
      <w:r>
        <w:rPr>
          <w:rStyle w:val="Cmarkslabel"/>
        </w:rPr>
        <w:t>6</w:t>
      </w:r>
      <w:r w:rsidRPr="00DF7F34">
        <w:rPr>
          <w:rStyle w:val="Cmarkslabel"/>
        </w:rPr>
        <w:t xml:space="preserve"> marks</w:t>
      </w:r>
      <w:r>
        <w:tab/>
        <w:t>[5.1, 5.7</w:t>
      </w:r>
      <w:r w:rsidRPr="00DF7F34">
        <w:t>]</w:t>
      </w:r>
    </w:p>
    <w:p w14:paraId="4CF710E9" w14:textId="196BF7A9" w:rsidR="003D0F06" w:rsidRPr="003546CE" w:rsidRDefault="00AE30E5" w:rsidP="003D0F06">
      <w:pPr>
        <w:pStyle w:val="Pquestiontextpartsa"/>
      </w:pPr>
      <w:r>
        <w:rPr>
          <w:rStyle w:val="Cquestionpartlabelbold"/>
        </w:rPr>
        <w:t>(a)</w:t>
      </w:r>
      <w:r>
        <w:rPr>
          <w:rStyle w:val="Cquestionpartlabelbold"/>
        </w:rPr>
        <w:tab/>
      </w:r>
      <w:r w:rsidR="003D0F06">
        <w:t xml:space="preserve">Six equally </w:t>
      </w:r>
      <w:r w:rsidR="003D0F06" w:rsidRPr="003546CE">
        <w:t xml:space="preserve">sized circles are punched out of the rectangular piece of metal shown. Find the area not used by the circles, giving your answer correct to </w:t>
      </w:r>
      <w:r w:rsidR="00EA0BB2">
        <w:t>2</w:t>
      </w:r>
      <w:r w:rsidR="003D0F06" w:rsidRPr="003546CE">
        <w:t xml:space="preserve"> decimal places.</w:t>
      </w:r>
    </w:p>
    <w:p w14:paraId="3D508E6A" w14:textId="77777777" w:rsidR="003D0F06" w:rsidRDefault="003D0F06" w:rsidP="003D0F06">
      <w:pPr>
        <w:pStyle w:val="Pquestiontextmainstem"/>
      </w:pPr>
      <w:r>
        <w:rPr>
          <w:noProof/>
        </w:rPr>
        <w:drawing>
          <wp:inline distT="0" distB="0" distL="0" distR="0" wp14:anchorId="6C1A2A12" wp14:editId="42CCE78E">
            <wp:extent cx="1079500" cy="1625600"/>
            <wp:effectExtent l="0" t="0" r="12700" b="0"/>
            <wp:docPr id="116" name="Picture 116" descr="PM10_PR_EA03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M10_PR_EA03_R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079500" cy="1625600"/>
                    </a:xfrm>
                    <a:prstGeom prst="rect">
                      <a:avLst/>
                    </a:prstGeom>
                    <a:noFill/>
                    <a:ln>
                      <a:noFill/>
                    </a:ln>
                  </pic:spPr>
                </pic:pic>
              </a:graphicData>
            </a:graphic>
          </wp:inline>
        </w:drawing>
      </w:r>
    </w:p>
    <w:p w14:paraId="56745531" w14:textId="12D9C47A" w:rsidR="003D0F06" w:rsidRDefault="00AE30E5" w:rsidP="003D0F06">
      <w:pPr>
        <w:pStyle w:val="Pquestiontextpartsa"/>
      </w:pPr>
      <w:r>
        <w:rPr>
          <w:rStyle w:val="Cquestionpartlabelbold"/>
        </w:rPr>
        <w:t>(b)</w:t>
      </w:r>
      <w:r>
        <w:rPr>
          <w:rStyle w:val="Cquestionpartlabelbold"/>
        </w:rPr>
        <w:tab/>
      </w:r>
      <w:r w:rsidR="003D0F06" w:rsidRPr="003546CE">
        <w:t>Find the area of the following shape, giving your answe</w:t>
      </w:r>
      <w:r w:rsidR="003D0F06">
        <w:t xml:space="preserve">r correct to </w:t>
      </w:r>
      <w:r w:rsidR="00EA0BB2">
        <w:t>2</w:t>
      </w:r>
      <w:r w:rsidR="003D0F06">
        <w:t xml:space="preserve"> decimal places.</w:t>
      </w:r>
      <w:r w:rsidR="003D0F06" w:rsidRPr="00525E45">
        <w:t xml:space="preserve"> </w:t>
      </w:r>
    </w:p>
    <w:p w14:paraId="47F52D17" w14:textId="77777777" w:rsidR="003D0F06" w:rsidRDefault="003D0F06" w:rsidP="003D0F06">
      <w:pPr>
        <w:pStyle w:val="Pquestiontextmainstem"/>
      </w:pPr>
      <w:r>
        <w:rPr>
          <w:noProof/>
        </w:rPr>
        <w:drawing>
          <wp:inline distT="0" distB="0" distL="0" distR="0" wp14:anchorId="49DC0588" wp14:editId="18CD0F2C">
            <wp:extent cx="1739900" cy="1117600"/>
            <wp:effectExtent l="0" t="0" r="12700" b="0"/>
            <wp:docPr id="117" name="Picture 117" descr="PM10_PR_E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M10_PR_EA0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739900" cy="1117600"/>
                    </a:xfrm>
                    <a:prstGeom prst="rect">
                      <a:avLst/>
                    </a:prstGeom>
                    <a:noFill/>
                    <a:ln>
                      <a:noFill/>
                    </a:ln>
                  </pic:spPr>
                </pic:pic>
              </a:graphicData>
            </a:graphic>
          </wp:inline>
        </w:drawing>
      </w:r>
    </w:p>
    <w:p w14:paraId="23CFA19A" w14:textId="735FA37D" w:rsidR="003D0F06" w:rsidRDefault="005710AC" w:rsidP="005710AC">
      <w:pPr>
        <w:pStyle w:val="Pquestiontextpartsa"/>
        <w:ind w:left="1021" w:hanging="1021"/>
      </w:pPr>
      <w:r w:rsidRPr="009A1D97">
        <w:rPr>
          <w:highlight w:val="lightGray"/>
        </w:rPr>
        <w:t>[10A]</w:t>
      </w:r>
      <w:r>
        <w:rPr>
          <w:rStyle w:val="Cquestionpartlabelbold"/>
        </w:rPr>
        <w:t xml:space="preserve">  </w:t>
      </w:r>
      <w:r w:rsidR="00AE30E5">
        <w:rPr>
          <w:rStyle w:val="Cquestionpartlabelbold"/>
        </w:rPr>
        <w:t>(c)</w:t>
      </w:r>
      <w:r>
        <w:rPr>
          <w:rStyle w:val="Cquestionpartlabelbold"/>
        </w:rPr>
        <w:t xml:space="preserve">  </w:t>
      </w:r>
      <w:r w:rsidR="00580106">
        <w:t>Find</w:t>
      </w:r>
      <w:r w:rsidR="003D0F06" w:rsidRPr="003546CE">
        <w:t xml:space="preserve"> the volume of a 250 g piece of lead with a density of 11.3 g/cm</w:t>
      </w:r>
      <w:r w:rsidR="003D0F06" w:rsidRPr="00525E45">
        <w:rPr>
          <w:rStyle w:val="Csuperscript"/>
        </w:rPr>
        <w:t>3</w:t>
      </w:r>
      <w:r w:rsidR="00580106" w:rsidRPr="00580106">
        <w:t xml:space="preserve">, </w:t>
      </w:r>
      <w:r w:rsidR="00EA0BB2">
        <w:t>to 1</w:t>
      </w:r>
      <w:r w:rsidR="003D0F06" w:rsidRPr="003546CE">
        <w:t xml:space="preserve"> decimal place.</w:t>
      </w:r>
    </w:p>
    <w:p w14:paraId="27256488" w14:textId="77777777" w:rsidR="00580106" w:rsidRDefault="00580106" w:rsidP="003D0F06">
      <w:pPr>
        <w:pStyle w:val="Pquestiontextpartsa"/>
        <w:rPr>
          <w:rStyle w:val="Cquestionpartlabelbold"/>
        </w:rPr>
      </w:pPr>
    </w:p>
    <w:p w14:paraId="2E7BD273" w14:textId="77777777" w:rsidR="00E30FA1" w:rsidRDefault="00E30FA1" w:rsidP="003D0F06">
      <w:pPr>
        <w:pStyle w:val="Pquestiontextpartsa"/>
        <w:rPr>
          <w:rStyle w:val="Cquestionpartlabelbold"/>
        </w:rPr>
      </w:pPr>
    </w:p>
    <w:p w14:paraId="7F0B0C9C" w14:textId="77777777" w:rsidR="00580106" w:rsidRPr="00F86633" w:rsidRDefault="00580106" w:rsidP="003D0F06">
      <w:pPr>
        <w:pStyle w:val="Pquestiontextpartsa"/>
        <w:rPr>
          <w:rStyle w:val="Cquestionpartlabelbold"/>
        </w:rPr>
      </w:pPr>
    </w:p>
    <w:p w14:paraId="6F77470A" w14:textId="0A7CDE0F" w:rsidR="003D0F06" w:rsidRDefault="005710AC" w:rsidP="005710AC">
      <w:pPr>
        <w:pStyle w:val="Pquestiontextpartsa"/>
        <w:ind w:left="1021" w:hanging="1021"/>
      </w:pPr>
      <w:r w:rsidRPr="009A1D97">
        <w:rPr>
          <w:highlight w:val="lightGray"/>
        </w:rPr>
        <w:t>[10A]</w:t>
      </w:r>
      <w:r>
        <w:rPr>
          <w:rStyle w:val="Cquestionpartlabelbold"/>
        </w:rPr>
        <w:t xml:space="preserve">  </w:t>
      </w:r>
      <w:r w:rsidR="00AE30E5">
        <w:rPr>
          <w:rStyle w:val="Cquestionpartlabelbold"/>
        </w:rPr>
        <w:t>(d)</w:t>
      </w:r>
      <w:r>
        <w:rPr>
          <w:rStyle w:val="Cquestionpartlabelbold"/>
        </w:rPr>
        <w:t xml:space="preserve">  </w:t>
      </w:r>
      <w:r w:rsidR="00580106" w:rsidRPr="003546CE">
        <w:t>Find the conc</w:t>
      </w:r>
      <w:r w:rsidR="00580106">
        <w:t>entration when 175 mL of cordial</w:t>
      </w:r>
      <w:r>
        <w:t xml:space="preserve"> concentrate</w:t>
      </w:r>
      <w:r w:rsidR="00580106">
        <w:t xml:space="preserve"> is mixed with </w:t>
      </w:r>
      <w:r w:rsidR="00313FEC">
        <w:t>3.5</w:t>
      </w:r>
      <w:r w:rsidR="00580106">
        <w:t xml:space="preserve"> L of water.</w:t>
      </w:r>
    </w:p>
    <w:p w14:paraId="05ADFE8D" w14:textId="77777777" w:rsidR="00580106" w:rsidRPr="00F86633" w:rsidRDefault="00580106" w:rsidP="003D0F06">
      <w:pPr>
        <w:pStyle w:val="Pquestiontextpartsa"/>
        <w:rPr>
          <w:rStyle w:val="Cquestionpartlabelbold"/>
        </w:rPr>
      </w:pPr>
    </w:p>
    <w:p w14:paraId="4DED5061" w14:textId="77777777" w:rsidR="003D0F06" w:rsidRDefault="003D0F06" w:rsidP="003D0F06">
      <w:pPr>
        <w:pStyle w:val="Pquestionheadingsx"/>
      </w:pPr>
      <w:r w:rsidRPr="00DF7F34">
        <w:lastRenderedPageBreak/>
        <w:t xml:space="preserve">Question </w:t>
      </w:r>
      <w:r>
        <w:t>23</w:t>
      </w:r>
      <w:r w:rsidRPr="00DF7F34">
        <w:tab/>
      </w:r>
      <w:r>
        <w:rPr>
          <w:rStyle w:val="Cmarkslabel"/>
        </w:rPr>
        <w:t>2</w:t>
      </w:r>
      <w:r w:rsidRPr="00DF7F34">
        <w:rPr>
          <w:rStyle w:val="Cmarkslabel"/>
        </w:rPr>
        <w:t xml:space="preserve"> marks</w:t>
      </w:r>
      <w:r>
        <w:tab/>
        <w:t>[6.3</w:t>
      </w:r>
      <w:r w:rsidRPr="00DF7F34">
        <w:t>]</w:t>
      </w:r>
    </w:p>
    <w:p w14:paraId="24317BEC" w14:textId="77777777" w:rsidR="003D0F06" w:rsidRDefault="003D0F06" w:rsidP="00CD0C02">
      <w:pPr>
        <w:pStyle w:val="Pquestiontextmainstem"/>
      </w:pPr>
      <w:r>
        <w:t xml:space="preserve">Find the value of </w:t>
      </w:r>
      <w:r>
        <w:sym w:font="Symbol" w:char="F071"/>
      </w:r>
      <w:r>
        <w:t xml:space="preserve"> in each triangle, expressing your answer in degrees, minutes and 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5710AC" w14:paraId="5E2A56A8" w14:textId="77777777" w:rsidTr="005710AC">
        <w:tc>
          <w:tcPr>
            <w:tcW w:w="5040" w:type="dxa"/>
          </w:tcPr>
          <w:p w14:paraId="194B59B4" w14:textId="0A838D57" w:rsidR="005710AC" w:rsidRDefault="005710AC" w:rsidP="00CD0C02">
            <w:pPr>
              <w:pStyle w:val="Pquestiontextmainstem"/>
            </w:pPr>
            <w:r w:rsidRPr="003B6FF0">
              <w:rPr>
                <w:rStyle w:val="Cquestionpartlabelbold"/>
              </w:rPr>
              <w:t>(a)</w:t>
            </w:r>
          </w:p>
          <w:p w14:paraId="3D430484" w14:textId="3A7D68C8" w:rsidR="005710AC" w:rsidRDefault="005710AC" w:rsidP="00CD0C02">
            <w:pPr>
              <w:pStyle w:val="Pquestiontextmainstem"/>
            </w:pPr>
            <w:r>
              <w:rPr>
                <w:noProof/>
              </w:rPr>
              <w:drawing>
                <wp:inline distT="0" distB="0" distL="0" distR="0" wp14:anchorId="7829A548" wp14:editId="70B6B92F">
                  <wp:extent cx="1219200" cy="774700"/>
                  <wp:effectExtent l="0" t="0" r="0" b="12700"/>
                  <wp:docPr id="118" name="Picture 118" descr="PM10_PR_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M10_PR_E0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219200" cy="774700"/>
                          </a:xfrm>
                          <a:prstGeom prst="rect">
                            <a:avLst/>
                          </a:prstGeom>
                          <a:noFill/>
                          <a:ln>
                            <a:noFill/>
                          </a:ln>
                        </pic:spPr>
                      </pic:pic>
                    </a:graphicData>
                  </a:graphic>
                </wp:inline>
              </w:drawing>
            </w:r>
          </w:p>
        </w:tc>
        <w:tc>
          <w:tcPr>
            <w:tcW w:w="5040" w:type="dxa"/>
          </w:tcPr>
          <w:p w14:paraId="7ABD0CBA" w14:textId="6DFA5D9F" w:rsidR="005710AC" w:rsidRDefault="005710AC" w:rsidP="00CD0C02">
            <w:pPr>
              <w:pStyle w:val="Pquestiontextmainstem"/>
            </w:pPr>
            <w:r w:rsidRPr="003B6FF0">
              <w:rPr>
                <w:rStyle w:val="Cquestionpartlabelbold"/>
              </w:rPr>
              <w:t>(b)</w:t>
            </w:r>
          </w:p>
          <w:p w14:paraId="4F111A4A" w14:textId="5D639EDE" w:rsidR="005710AC" w:rsidRDefault="005710AC" w:rsidP="00CD0C02">
            <w:pPr>
              <w:pStyle w:val="Pquestiontextmainstem"/>
            </w:pPr>
            <w:r>
              <w:rPr>
                <w:noProof/>
              </w:rPr>
              <w:drawing>
                <wp:inline distT="0" distB="0" distL="0" distR="0" wp14:anchorId="51D28F47" wp14:editId="15CF6E76">
                  <wp:extent cx="1320800" cy="533400"/>
                  <wp:effectExtent l="0" t="0" r="0" b="0"/>
                  <wp:docPr id="122" name="Picture 122" descr="PM10_PR_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M10_PR_E0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320800" cy="533400"/>
                          </a:xfrm>
                          <a:prstGeom prst="rect">
                            <a:avLst/>
                          </a:prstGeom>
                          <a:noFill/>
                          <a:ln>
                            <a:noFill/>
                          </a:ln>
                        </pic:spPr>
                      </pic:pic>
                    </a:graphicData>
                  </a:graphic>
                </wp:inline>
              </w:drawing>
            </w:r>
          </w:p>
        </w:tc>
      </w:tr>
    </w:tbl>
    <w:p w14:paraId="7BB512EA" w14:textId="77777777" w:rsidR="003D0F06" w:rsidRDefault="003D0F06" w:rsidP="003D0F06">
      <w:pPr>
        <w:pStyle w:val="Pquestionheadingsx"/>
      </w:pPr>
      <w:r w:rsidRPr="00DF7F34">
        <w:t xml:space="preserve">Question </w:t>
      </w:r>
      <w:r>
        <w:t>24</w:t>
      </w:r>
      <w:r w:rsidRPr="00DF7F34">
        <w:tab/>
      </w:r>
      <w:r>
        <w:rPr>
          <w:rStyle w:val="Cmarkslabel"/>
        </w:rPr>
        <w:t>6</w:t>
      </w:r>
      <w:r w:rsidRPr="00DF7F34">
        <w:rPr>
          <w:rStyle w:val="Cmarkslabel"/>
        </w:rPr>
        <w:t xml:space="preserve"> marks</w:t>
      </w:r>
      <w:r>
        <w:tab/>
        <w:t>[6.5</w:t>
      </w:r>
      <w:r w:rsidRPr="00DF7F34">
        <w:t>]</w:t>
      </w:r>
    </w:p>
    <w:p w14:paraId="6CA39391" w14:textId="77777777" w:rsidR="003D0F06" w:rsidRPr="003546CE" w:rsidRDefault="003D0F06" w:rsidP="003B6FF0">
      <w:pPr>
        <w:pStyle w:val="Pquestiontextmainstem"/>
      </w:pPr>
      <w:r w:rsidRPr="003546CE">
        <w:t>A scout walks 1.5 km on a bearing 047</w:t>
      </w:r>
      <w:r w:rsidRPr="003546CE">
        <w:sym w:font="Symbol" w:char="F0B0"/>
      </w:r>
      <w:r w:rsidRPr="003546CE">
        <w:t>T and then walks 2.5 km on a bearing of 085</w:t>
      </w:r>
      <w:r w:rsidRPr="003546CE">
        <w:sym w:font="Symbol" w:char="F0B0"/>
      </w:r>
      <w:r w:rsidRPr="003546CE">
        <w:t>T.</w:t>
      </w:r>
    </w:p>
    <w:p w14:paraId="5A61058E" w14:textId="477EDFBB" w:rsidR="003D0F06" w:rsidRDefault="00AE30E5" w:rsidP="003D0F06">
      <w:pPr>
        <w:pStyle w:val="Pquestiontextpartsa"/>
      </w:pPr>
      <w:r>
        <w:rPr>
          <w:rStyle w:val="Cquestionpartlabelbold"/>
        </w:rPr>
        <w:t>(a)</w:t>
      </w:r>
      <w:r>
        <w:rPr>
          <w:rStyle w:val="Cquestionpartlabelbold"/>
        </w:rPr>
        <w:tab/>
      </w:r>
      <w:r w:rsidR="003D0F06" w:rsidRPr="003546CE">
        <w:t xml:space="preserve">What distance, correct to </w:t>
      </w:r>
      <w:r w:rsidR="003B6FF0">
        <w:t>2</w:t>
      </w:r>
      <w:r w:rsidR="003D0F06" w:rsidRPr="003546CE">
        <w:t xml:space="preserve"> decimal places, is the scout from the starting point just prior to returning to the start?</w:t>
      </w:r>
    </w:p>
    <w:p w14:paraId="6959ED7C" w14:textId="77777777" w:rsidR="003B6FF0" w:rsidRDefault="003B6FF0" w:rsidP="003D0F06">
      <w:pPr>
        <w:pStyle w:val="Pquestiontextpartsa"/>
      </w:pPr>
    </w:p>
    <w:p w14:paraId="73A3D009" w14:textId="77777777" w:rsidR="003B6FF0" w:rsidRDefault="003B6FF0" w:rsidP="003D0F06">
      <w:pPr>
        <w:pStyle w:val="Pquestiontextpartsa"/>
      </w:pPr>
    </w:p>
    <w:p w14:paraId="74BFC494" w14:textId="77777777" w:rsidR="003B6FF0" w:rsidRDefault="003B6FF0" w:rsidP="003D0F06">
      <w:pPr>
        <w:pStyle w:val="Pquestiontextpartsa"/>
      </w:pPr>
    </w:p>
    <w:p w14:paraId="6E70D756" w14:textId="77777777" w:rsidR="003B6FF0" w:rsidRDefault="003B6FF0" w:rsidP="003D0F06">
      <w:pPr>
        <w:pStyle w:val="Pquestiontextpartsa"/>
      </w:pPr>
    </w:p>
    <w:p w14:paraId="39F8A51C" w14:textId="77777777" w:rsidR="003B6FF0" w:rsidRDefault="003B6FF0" w:rsidP="003D0F06">
      <w:pPr>
        <w:pStyle w:val="Pquestiontextpartsa"/>
      </w:pPr>
    </w:p>
    <w:p w14:paraId="571EF75F" w14:textId="10B5DD76" w:rsidR="003D0F06" w:rsidRDefault="00AE30E5" w:rsidP="003D0F06">
      <w:pPr>
        <w:pStyle w:val="Pquestiontextpartsa"/>
      </w:pPr>
      <w:r>
        <w:rPr>
          <w:rStyle w:val="Cquestionpartlabelbold"/>
        </w:rPr>
        <w:t>(b)</w:t>
      </w:r>
      <w:r>
        <w:rPr>
          <w:rStyle w:val="Cquestionpartlabelbold"/>
        </w:rPr>
        <w:tab/>
      </w:r>
      <w:r w:rsidR="003D0F06" w:rsidRPr="003546CE">
        <w:t>Find the bearing, correct to the nearest degree, the scout should walk on to return directly to the starting point.</w:t>
      </w:r>
    </w:p>
    <w:p w14:paraId="12E2EEB4" w14:textId="77777777" w:rsidR="003B6FF0" w:rsidRDefault="003B6FF0" w:rsidP="003D0F06">
      <w:pPr>
        <w:pStyle w:val="Pquestiontextpartsa"/>
      </w:pPr>
    </w:p>
    <w:p w14:paraId="7A01F7FF" w14:textId="77777777" w:rsidR="003B6FF0" w:rsidRDefault="003B6FF0" w:rsidP="003D0F06">
      <w:pPr>
        <w:pStyle w:val="Pquestiontextpartsa"/>
      </w:pPr>
    </w:p>
    <w:p w14:paraId="3893F849" w14:textId="77777777" w:rsidR="003B6FF0" w:rsidRDefault="003B6FF0" w:rsidP="003D0F06">
      <w:pPr>
        <w:pStyle w:val="Pquestiontextpartsa"/>
      </w:pPr>
    </w:p>
    <w:p w14:paraId="5A04C8BC" w14:textId="4FD18696" w:rsidR="003D0F06" w:rsidRDefault="003D0F06" w:rsidP="003D0F06">
      <w:pPr>
        <w:pStyle w:val="Pquestionheadingsx"/>
      </w:pPr>
      <w:r w:rsidRPr="00DF7F34">
        <w:t xml:space="preserve">Question </w:t>
      </w:r>
      <w:r>
        <w:t>25</w:t>
      </w:r>
      <w:r w:rsidRPr="00DF7F34">
        <w:tab/>
      </w:r>
      <w:r>
        <w:rPr>
          <w:rStyle w:val="Cmarkslabel"/>
        </w:rPr>
        <w:t>3</w:t>
      </w:r>
      <w:r w:rsidRPr="00DF7F34">
        <w:rPr>
          <w:rStyle w:val="Cmarkslabel"/>
        </w:rPr>
        <w:t xml:space="preserve"> marks</w:t>
      </w:r>
      <w:r>
        <w:tab/>
        <w:t>[7.5</w:t>
      </w:r>
      <w:r w:rsidRPr="00DF7F34">
        <w:t>]</w:t>
      </w:r>
      <w:r w:rsidR="005710AC">
        <w:t xml:space="preserve"> </w:t>
      </w:r>
      <w:r w:rsidR="005710AC" w:rsidRPr="009A1D97">
        <w:rPr>
          <w:highlight w:val="lightGray"/>
        </w:rPr>
        <w:t>[10A]</w:t>
      </w:r>
    </w:p>
    <w:p w14:paraId="0495AA3E" w14:textId="0F1A085E" w:rsidR="003D0F06" w:rsidRPr="003546CE" w:rsidRDefault="003D0F06" w:rsidP="003B6FF0">
      <w:pPr>
        <w:pStyle w:val="Pquestiontextmainstem"/>
      </w:pPr>
      <w:r w:rsidRPr="003546CE">
        <w:t>A slide of length 2.96 m makes an angle of 32</w:t>
      </w:r>
      <w:r w:rsidRPr="003546CE">
        <w:sym w:font="Symbol" w:char="F0B0"/>
      </w:r>
      <w:r w:rsidRPr="003546CE">
        <w:t xml:space="preserve"> with the ground. If the ladder is 2.28 m long what angle, </w:t>
      </w:r>
      <w:r w:rsidRPr="003546CE">
        <w:sym w:font="Symbol" w:char="F071"/>
      </w:r>
      <w:r w:rsidRPr="003546CE">
        <w:t xml:space="preserve">, does it make with the ground? Give your answer correct to </w:t>
      </w:r>
      <w:r w:rsidR="003B6FF0">
        <w:t>2</w:t>
      </w:r>
      <w:r w:rsidRPr="003546CE">
        <w:t xml:space="preserve"> decimal places as well as correct to the nearest minute.</w:t>
      </w:r>
    </w:p>
    <w:p w14:paraId="7CB0CD1C" w14:textId="77777777" w:rsidR="003D0F06" w:rsidRDefault="003D0F06" w:rsidP="00CD0C02">
      <w:pPr>
        <w:pStyle w:val="Pquestiontextmainstem"/>
      </w:pPr>
      <w:r>
        <w:rPr>
          <w:noProof/>
        </w:rPr>
        <w:drawing>
          <wp:inline distT="0" distB="0" distL="0" distR="0" wp14:anchorId="4194C0AE" wp14:editId="02B0B080">
            <wp:extent cx="1320800" cy="469900"/>
            <wp:effectExtent l="0" t="0" r="0" b="12700"/>
            <wp:docPr id="125" name="Picture 125" descr="PM10_PR_EA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M10_PR_EA0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20800" cy="469900"/>
                    </a:xfrm>
                    <a:prstGeom prst="rect">
                      <a:avLst/>
                    </a:prstGeom>
                    <a:noFill/>
                    <a:ln>
                      <a:noFill/>
                    </a:ln>
                  </pic:spPr>
                </pic:pic>
              </a:graphicData>
            </a:graphic>
          </wp:inline>
        </w:drawing>
      </w:r>
    </w:p>
    <w:p w14:paraId="43F51B12" w14:textId="77777777" w:rsidR="0053195D" w:rsidRDefault="0053195D" w:rsidP="00CD0C02">
      <w:pPr>
        <w:pStyle w:val="Pquestiontextmainstem"/>
      </w:pPr>
    </w:p>
    <w:p w14:paraId="25B99B0B" w14:textId="77777777" w:rsidR="003D0F06" w:rsidRDefault="003D0F06" w:rsidP="003D0F06">
      <w:pPr>
        <w:pStyle w:val="Pquestionheadingsx"/>
      </w:pPr>
      <w:r w:rsidRPr="00DF7F34">
        <w:t xml:space="preserve">Question </w:t>
      </w:r>
      <w:r>
        <w:t>26</w:t>
      </w:r>
      <w:r w:rsidRPr="00DF7F34">
        <w:tab/>
      </w:r>
      <w:r>
        <w:rPr>
          <w:rStyle w:val="Cmarkslabel"/>
        </w:rPr>
        <w:t>7</w:t>
      </w:r>
      <w:r w:rsidRPr="00DF7F34">
        <w:rPr>
          <w:rStyle w:val="Cmarkslabel"/>
        </w:rPr>
        <w:t xml:space="preserve"> marks</w:t>
      </w:r>
      <w:r>
        <w:tab/>
        <w:t>[2.2</w:t>
      </w:r>
      <w:r w:rsidRPr="00DF7F34">
        <w:t>]</w:t>
      </w:r>
    </w:p>
    <w:p w14:paraId="5C7DAFD0" w14:textId="77777777" w:rsidR="003D0F06" w:rsidRDefault="003D0F06" w:rsidP="00CD0C02">
      <w:pPr>
        <w:pStyle w:val="Pquestiontextmainstem"/>
      </w:pPr>
      <w:r>
        <w:t>The following data represent the heights, measured in cm, of the players in a netball club.</w:t>
      </w:r>
    </w:p>
    <w:p w14:paraId="5CCEAEF4" w14:textId="77777777" w:rsidR="003D0F06" w:rsidRDefault="003D0F06" w:rsidP="00CD0C02">
      <w:pPr>
        <w:pStyle w:val="Pquestiontextmainstem"/>
      </w:pPr>
      <w:r>
        <w:t>149</w:t>
      </w:r>
      <w:r>
        <w:tab/>
        <w:t>158</w:t>
      </w:r>
      <w:r>
        <w:tab/>
        <w:t>172</w:t>
      </w:r>
      <w:r>
        <w:tab/>
        <w:t>164</w:t>
      </w:r>
      <w:r>
        <w:tab/>
        <w:t>160</w:t>
      </w:r>
      <w:r>
        <w:tab/>
        <w:t>172</w:t>
      </w:r>
      <w:r>
        <w:tab/>
        <w:t>180</w:t>
      </w:r>
      <w:r>
        <w:tab/>
        <w:t>175</w:t>
      </w:r>
      <w:r>
        <w:tab/>
        <w:t>160</w:t>
      </w:r>
      <w:r>
        <w:tab/>
        <w:t>159</w:t>
      </w:r>
      <w:r>
        <w:tab/>
        <w:t>161</w:t>
      </w:r>
      <w:r>
        <w:tab/>
        <w:t>173</w:t>
      </w:r>
      <w:r>
        <w:tab/>
        <w:t>170</w:t>
      </w:r>
    </w:p>
    <w:p w14:paraId="001AB22B" w14:textId="77777777" w:rsidR="003D0F06" w:rsidRDefault="003D0F06" w:rsidP="00CD0C02">
      <w:pPr>
        <w:pStyle w:val="Pquestiontextmainstem"/>
      </w:pPr>
      <w:r>
        <w:t>181</w:t>
      </w:r>
      <w:r>
        <w:tab/>
        <w:t>179</w:t>
      </w:r>
      <w:r>
        <w:tab/>
        <w:t>168</w:t>
      </w:r>
      <w:r>
        <w:tab/>
        <w:t>155</w:t>
      </w:r>
      <w:r>
        <w:tab/>
        <w:t>149</w:t>
      </w:r>
      <w:r>
        <w:tab/>
        <w:t>150</w:t>
      </w:r>
      <w:r>
        <w:tab/>
        <w:t>160</w:t>
      </w:r>
      <w:r>
        <w:tab/>
        <w:t>172</w:t>
      </w:r>
      <w:r>
        <w:tab/>
        <w:t>161</w:t>
      </w:r>
      <w:r>
        <w:tab/>
        <w:t>178</w:t>
      </w:r>
      <w:r>
        <w:tab/>
        <w:t>159</w:t>
      </w:r>
      <w:r>
        <w:tab/>
        <w:t>162</w:t>
      </w:r>
      <w:r>
        <w:tab/>
        <w:t>165</w:t>
      </w:r>
    </w:p>
    <w:p w14:paraId="1B31C1D6" w14:textId="77777777" w:rsidR="003D0F06" w:rsidRDefault="003D0F06" w:rsidP="00CD0C02">
      <w:pPr>
        <w:pStyle w:val="Pquestiontextmainstem"/>
      </w:pPr>
      <w:r>
        <w:t>167</w:t>
      </w:r>
      <w:r>
        <w:tab/>
        <w:t>168</w:t>
      </w:r>
      <w:r>
        <w:tab/>
        <w:t>172</w:t>
      </w:r>
      <w:r>
        <w:tab/>
        <w:t>173</w:t>
      </w:r>
      <w:r>
        <w:tab/>
        <w:t>175</w:t>
      </w:r>
      <w:r>
        <w:tab/>
        <w:t>170</w:t>
      </w:r>
      <w:r>
        <w:tab/>
        <w:t>172</w:t>
      </w:r>
      <w:r>
        <w:tab/>
        <w:t>180</w:t>
      </w:r>
      <w:r>
        <w:tab/>
        <w:t>166</w:t>
      </w:r>
      <w:r>
        <w:tab/>
        <w:t>159</w:t>
      </w:r>
      <w:r>
        <w:tab/>
        <w:t>158</w:t>
      </w:r>
      <w:r>
        <w:tab/>
        <w:t>173</w:t>
      </w:r>
      <w:r>
        <w:tab/>
        <w:t>170</w:t>
      </w:r>
    </w:p>
    <w:p w14:paraId="6A7CEB55" w14:textId="1609D02F" w:rsidR="000E7164" w:rsidRDefault="00AE30E5" w:rsidP="005710AC">
      <w:pPr>
        <w:pStyle w:val="Pquestiontextpartsa"/>
      </w:pPr>
      <w:r>
        <w:rPr>
          <w:b/>
        </w:rPr>
        <w:t>(a)</w:t>
      </w:r>
      <w:r>
        <w:rPr>
          <w:b/>
        </w:rPr>
        <w:tab/>
      </w:r>
      <w:r w:rsidR="00313FEC">
        <w:t>Find the five-</w:t>
      </w:r>
      <w:r w:rsidR="003D0F06">
        <w:t>figure summary for the data set.</w:t>
      </w:r>
    </w:p>
    <w:p w14:paraId="1184591E" w14:textId="77777777" w:rsidR="00CD0C02" w:rsidRDefault="00CD0C02" w:rsidP="00CD0C02">
      <w:pPr>
        <w:pStyle w:val="Pquestiontextmainstem"/>
      </w:pPr>
    </w:p>
    <w:p w14:paraId="1D5B96A9" w14:textId="77777777" w:rsidR="00CD0C02" w:rsidRDefault="00CD0C02" w:rsidP="00CD0C02">
      <w:pPr>
        <w:pStyle w:val="Pquestiontextmainstem"/>
      </w:pPr>
    </w:p>
    <w:p w14:paraId="09F9A4E5" w14:textId="77777777" w:rsidR="003B6FF0" w:rsidRDefault="003B6FF0" w:rsidP="00CD0C02">
      <w:pPr>
        <w:pStyle w:val="Pquestiontextmainstem"/>
      </w:pPr>
    </w:p>
    <w:p w14:paraId="23981A8A" w14:textId="77777777" w:rsidR="003B6FF0" w:rsidRDefault="003B6FF0" w:rsidP="00CD0C02">
      <w:pPr>
        <w:pStyle w:val="Pquestiontextmainstem"/>
      </w:pPr>
    </w:p>
    <w:p w14:paraId="37CD743E" w14:textId="3D1EE697" w:rsidR="003D0F06" w:rsidRDefault="00AE30E5" w:rsidP="005710AC">
      <w:pPr>
        <w:pStyle w:val="Pquestiontextpartsa"/>
      </w:pPr>
      <w:r>
        <w:rPr>
          <w:b/>
        </w:rPr>
        <w:lastRenderedPageBreak/>
        <w:t>(b)</w:t>
      </w:r>
      <w:r>
        <w:rPr>
          <w:b/>
        </w:rPr>
        <w:tab/>
      </w:r>
      <w:r w:rsidR="003D0F06">
        <w:t>Draw a box plot of the data.</w:t>
      </w:r>
    </w:p>
    <w:p w14:paraId="49378E40" w14:textId="77777777" w:rsidR="003B6FF0" w:rsidRDefault="003B6FF0" w:rsidP="00CD0C02">
      <w:pPr>
        <w:pStyle w:val="Pquestiontextmainstem"/>
      </w:pPr>
    </w:p>
    <w:p w14:paraId="07DB42DD" w14:textId="77777777" w:rsidR="003B6FF0" w:rsidRDefault="003B6FF0" w:rsidP="00CD0C02">
      <w:pPr>
        <w:pStyle w:val="Pquestiontextmainstem"/>
      </w:pPr>
    </w:p>
    <w:p w14:paraId="3C8B2B55" w14:textId="77777777" w:rsidR="003B6FF0" w:rsidRDefault="003B6FF0" w:rsidP="00CD0C02">
      <w:pPr>
        <w:pStyle w:val="Pquestiontextmainstem"/>
      </w:pPr>
    </w:p>
    <w:p w14:paraId="5FF1425E" w14:textId="75C3C67D" w:rsidR="003D0F06" w:rsidRDefault="00AE30E5" w:rsidP="005710AC">
      <w:pPr>
        <w:pStyle w:val="Pquestiontextpartsa"/>
      </w:pPr>
      <w:r>
        <w:rPr>
          <w:b/>
        </w:rPr>
        <w:t>(c)</w:t>
      </w:r>
      <w:r>
        <w:rPr>
          <w:b/>
        </w:rPr>
        <w:tab/>
      </w:r>
      <w:r w:rsidR="003D0F06">
        <w:t xml:space="preserve">What </w:t>
      </w:r>
      <w:r w:rsidR="0053195D">
        <w:t>are</w:t>
      </w:r>
      <w:r w:rsidR="003D0F06">
        <w:t xml:space="preserve"> the cut-off values for outliers? Are there any outliers in the data set?</w:t>
      </w:r>
    </w:p>
    <w:p w14:paraId="1EB58EC2" w14:textId="77777777" w:rsidR="003B6FF0" w:rsidRDefault="003B6FF0" w:rsidP="00CD0C02">
      <w:pPr>
        <w:pStyle w:val="Pquestiontextmainstem"/>
      </w:pPr>
    </w:p>
    <w:p w14:paraId="36325F1A" w14:textId="77777777" w:rsidR="003B6FF0" w:rsidRDefault="003B6FF0" w:rsidP="00CD0C02">
      <w:pPr>
        <w:pStyle w:val="Pquestiontextmainstem"/>
      </w:pPr>
    </w:p>
    <w:p w14:paraId="45772BE1" w14:textId="77777777" w:rsidR="003B6FF0" w:rsidRDefault="003B6FF0" w:rsidP="00CD0C02">
      <w:pPr>
        <w:pStyle w:val="Pquestiontextmainstem"/>
      </w:pPr>
    </w:p>
    <w:p w14:paraId="458BF3CE" w14:textId="77777777" w:rsidR="003D0F06" w:rsidRDefault="003D0F06" w:rsidP="003D0F06">
      <w:pPr>
        <w:pStyle w:val="Pquestionheadingsx"/>
      </w:pPr>
      <w:r w:rsidRPr="00DF7F34">
        <w:t xml:space="preserve">Question </w:t>
      </w:r>
      <w:r>
        <w:t>27</w:t>
      </w:r>
      <w:r w:rsidRPr="00DF7F34">
        <w:tab/>
      </w:r>
      <w:r>
        <w:rPr>
          <w:rStyle w:val="Cmarkslabel"/>
        </w:rPr>
        <w:t>6</w:t>
      </w:r>
      <w:r w:rsidRPr="00DF7F34">
        <w:rPr>
          <w:rStyle w:val="Cmarkslabel"/>
        </w:rPr>
        <w:t xml:space="preserve"> marks</w:t>
      </w:r>
      <w:r>
        <w:tab/>
        <w:t>[2.3</w:t>
      </w:r>
      <w:r w:rsidRPr="00DF7F34">
        <w:t>]</w:t>
      </w:r>
    </w:p>
    <w:p w14:paraId="72A29C59" w14:textId="34251284" w:rsidR="0053195D" w:rsidRPr="003546CE" w:rsidRDefault="003D0F06" w:rsidP="00CD0C02">
      <w:pPr>
        <w:pStyle w:val="Pquestiontextmainstem"/>
      </w:pPr>
      <w:r w:rsidRPr="003546CE">
        <w:t>Three classes sat the same mathematics test, marked out of 100. The results for the three classes are summarised in the following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020"/>
        <w:gridCol w:w="1020"/>
        <w:gridCol w:w="1020"/>
        <w:gridCol w:w="1020"/>
        <w:gridCol w:w="1020"/>
      </w:tblGrid>
      <w:tr w:rsidR="003D0F06" w:rsidRPr="003546CE" w14:paraId="2BF4FC0E" w14:textId="77777777" w:rsidTr="00CD0C02">
        <w:trPr>
          <w:trHeight w:val="397"/>
        </w:trPr>
        <w:tc>
          <w:tcPr>
            <w:tcW w:w="1020" w:type="dxa"/>
            <w:shd w:val="clear" w:color="auto" w:fill="auto"/>
          </w:tcPr>
          <w:p w14:paraId="684A801A" w14:textId="77777777" w:rsidR="003D0F06" w:rsidRPr="000E7164" w:rsidRDefault="003D0F06" w:rsidP="005710AC">
            <w:pPr>
              <w:pStyle w:val="Pquestiontextmainstem"/>
              <w:jc w:val="center"/>
              <w:rPr>
                <w:rStyle w:val="Cquestionpartlabelbold"/>
              </w:rPr>
            </w:pPr>
            <w:r w:rsidRPr="000E7164">
              <w:rPr>
                <w:rStyle w:val="Cquestionpartlabelbold"/>
              </w:rPr>
              <w:t>Class</w:t>
            </w:r>
          </w:p>
        </w:tc>
        <w:tc>
          <w:tcPr>
            <w:tcW w:w="1020" w:type="dxa"/>
            <w:shd w:val="clear" w:color="auto" w:fill="auto"/>
          </w:tcPr>
          <w:p w14:paraId="0D215697" w14:textId="77777777" w:rsidR="003D0F06" w:rsidRPr="000E7164" w:rsidRDefault="003D0F06" w:rsidP="000E7164">
            <w:pPr>
              <w:pStyle w:val="Pquestiontextmainstem"/>
              <w:jc w:val="center"/>
              <w:rPr>
                <w:rStyle w:val="Cquestionpartlabelbold"/>
              </w:rPr>
            </w:pPr>
            <w:r w:rsidRPr="000E7164">
              <w:rPr>
                <w:rStyle w:val="Cquestionpartlabelbold"/>
              </w:rPr>
              <w:t>Mean</w:t>
            </w:r>
          </w:p>
        </w:tc>
        <w:tc>
          <w:tcPr>
            <w:tcW w:w="1020" w:type="dxa"/>
            <w:shd w:val="clear" w:color="auto" w:fill="auto"/>
          </w:tcPr>
          <w:p w14:paraId="53039CF8" w14:textId="77777777" w:rsidR="003D0F06" w:rsidRPr="000E7164" w:rsidRDefault="003D0F06" w:rsidP="000E7164">
            <w:pPr>
              <w:pStyle w:val="Pquestiontextmainstem"/>
              <w:jc w:val="center"/>
              <w:rPr>
                <w:rStyle w:val="Cquestionpartlabelbold"/>
              </w:rPr>
            </w:pPr>
            <w:r w:rsidRPr="000E7164">
              <w:rPr>
                <w:rStyle w:val="Cquestionpartlabelbold"/>
              </w:rPr>
              <w:t>Median</w:t>
            </w:r>
          </w:p>
        </w:tc>
        <w:tc>
          <w:tcPr>
            <w:tcW w:w="1020" w:type="dxa"/>
            <w:shd w:val="clear" w:color="auto" w:fill="auto"/>
          </w:tcPr>
          <w:p w14:paraId="4CA9C630" w14:textId="77777777" w:rsidR="003D0F06" w:rsidRPr="000E7164" w:rsidRDefault="003D0F06" w:rsidP="000E7164">
            <w:pPr>
              <w:pStyle w:val="Pquestiontextmainstem"/>
              <w:jc w:val="center"/>
              <w:rPr>
                <w:rStyle w:val="Cquestionpartlabelbold"/>
              </w:rPr>
            </w:pPr>
            <w:r w:rsidRPr="000E7164">
              <w:rPr>
                <w:rStyle w:val="Cquestionpartlabelbold"/>
              </w:rPr>
              <w:t>Range</w:t>
            </w:r>
          </w:p>
        </w:tc>
        <w:tc>
          <w:tcPr>
            <w:tcW w:w="1020" w:type="dxa"/>
            <w:shd w:val="clear" w:color="auto" w:fill="auto"/>
          </w:tcPr>
          <w:p w14:paraId="2824EF17" w14:textId="77777777" w:rsidR="003D0F06" w:rsidRPr="000E7164" w:rsidRDefault="003D0F06" w:rsidP="000E7164">
            <w:pPr>
              <w:pStyle w:val="Pquestiontextmainstem"/>
              <w:jc w:val="center"/>
              <w:rPr>
                <w:rStyle w:val="Cquestionpartlabelbold"/>
              </w:rPr>
            </w:pPr>
            <w:r w:rsidRPr="000E7164">
              <w:rPr>
                <w:rStyle w:val="Cquestionpartlabelbold"/>
              </w:rPr>
              <w:t>IQR</w:t>
            </w:r>
          </w:p>
        </w:tc>
      </w:tr>
      <w:tr w:rsidR="003D0F06" w:rsidRPr="003546CE" w14:paraId="3011ABB0" w14:textId="77777777" w:rsidTr="00CD0C02">
        <w:trPr>
          <w:trHeight w:val="272"/>
        </w:trPr>
        <w:tc>
          <w:tcPr>
            <w:tcW w:w="1020" w:type="dxa"/>
          </w:tcPr>
          <w:p w14:paraId="70766F7D" w14:textId="77777777" w:rsidR="003D0F06" w:rsidRPr="000E7164" w:rsidRDefault="003D0F06" w:rsidP="00CD0C02">
            <w:pPr>
              <w:pStyle w:val="Pquestiontextmainstem"/>
              <w:jc w:val="center"/>
              <w:rPr>
                <w:rStyle w:val="Cquestionpartlabelbold"/>
              </w:rPr>
            </w:pPr>
            <w:r w:rsidRPr="000E7164">
              <w:rPr>
                <w:rStyle w:val="Cquestionpartlabelbold"/>
              </w:rPr>
              <w:t>A</w:t>
            </w:r>
          </w:p>
        </w:tc>
        <w:tc>
          <w:tcPr>
            <w:tcW w:w="1020" w:type="dxa"/>
          </w:tcPr>
          <w:p w14:paraId="0A9FF66A" w14:textId="77777777" w:rsidR="003D0F06" w:rsidRPr="003546CE" w:rsidRDefault="003D0F06" w:rsidP="00FF0447">
            <w:pPr>
              <w:pStyle w:val="Ptabletext"/>
            </w:pPr>
            <w:r w:rsidRPr="003546CE">
              <w:t>71.93</w:t>
            </w:r>
          </w:p>
        </w:tc>
        <w:tc>
          <w:tcPr>
            <w:tcW w:w="1020" w:type="dxa"/>
          </w:tcPr>
          <w:p w14:paraId="35BCF87B" w14:textId="77777777" w:rsidR="003D0F06" w:rsidRPr="003546CE" w:rsidRDefault="003D0F06" w:rsidP="00FF0447">
            <w:pPr>
              <w:pStyle w:val="Ptabletext"/>
            </w:pPr>
            <w:r w:rsidRPr="003546CE">
              <w:t>74</w:t>
            </w:r>
          </w:p>
        </w:tc>
        <w:tc>
          <w:tcPr>
            <w:tcW w:w="1020" w:type="dxa"/>
          </w:tcPr>
          <w:p w14:paraId="2D955476" w14:textId="77777777" w:rsidR="003D0F06" w:rsidRPr="003546CE" w:rsidRDefault="003D0F06" w:rsidP="00FF0447">
            <w:pPr>
              <w:pStyle w:val="Ptabletext"/>
            </w:pPr>
            <w:r w:rsidRPr="003546CE">
              <w:t>52</w:t>
            </w:r>
          </w:p>
        </w:tc>
        <w:tc>
          <w:tcPr>
            <w:tcW w:w="1020" w:type="dxa"/>
          </w:tcPr>
          <w:p w14:paraId="54D5FB2C" w14:textId="77777777" w:rsidR="003D0F06" w:rsidRPr="003546CE" w:rsidRDefault="003D0F06" w:rsidP="00FF0447">
            <w:pPr>
              <w:pStyle w:val="Ptabletext"/>
            </w:pPr>
            <w:r w:rsidRPr="003546CE">
              <w:t>29.5</w:t>
            </w:r>
          </w:p>
        </w:tc>
      </w:tr>
      <w:tr w:rsidR="003D0F06" w:rsidRPr="003546CE" w14:paraId="18970340" w14:textId="77777777" w:rsidTr="00CD0C02">
        <w:trPr>
          <w:trHeight w:val="397"/>
        </w:trPr>
        <w:tc>
          <w:tcPr>
            <w:tcW w:w="1020" w:type="dxa"/>
          </w:tcPr>
          <w:p w14:paraId="30F45D93" w14:textId="77777777" w:rsidR="003D0F06" w:rsidRPr="000E7164" w:rsidRDefault="003D0F06" w:rsidP="00CD0C02">
            <w:pPr>
              <w:pStyle w:val="Pquestiontextmainstem"/>
              <w:jc w:val="center"/>
              <w:rPr>
                <w:rStyle w:val="Cquestionpartlabelbold"/>
              </w:rPr>
            </w:pPr>
            <w:r w:rsidRPr="000E7164">
              <w:rPr>
                <w:rStyle w:val="Cquestionpartlabelbold"/>
              </w:rPr>
              <w:t>B</w:t>
            </w:r>
          </w:p>
        </w:tc>
        <w:tc>
          <w:tcPr>
            <w:tcW w:w="1020" w:type="dxa"/>
          </w:tcPr>
          <w:p w14:paraId="29B693B1" w14:textId="77777777" w:rsidR="003D0F06" w:rsidRPr="003546CE" w:rsidRDefault="003D0F06" w:rsidP="00FF0447">
            <w:pPr>
              <w:pStyle w:val="Ptabletext"/>
            </w:pPr>
            <w:r w:rsidRPr="003546CE">
              <w:t>72.03</w:t>
            </w:r>
          </w:p>
        </w:tc>
        <w:tc>
          <w:tcPr>
            <w:tcW w:w="1020" w:type="dxa"/>
          </w:tcPr>
          <w:p w14:paraId="5C4CA51F" w14:textId="77777777" w:rsidR="003D0F06" w:rsidRPr="003546CE" w:rsidRDefault="003D0F06" w:rsidP="00FF0447">
            <w:pPr>
              <w:pStyle w:val="Ptabletext"/>
            </w:pPr>
            <w:r w:rsidRPr="003546CE">
              <w:t>71</w:t>
            </w:r>
          </w:p>
        </w:tc>
        <w:tc>
          <w:tcPr>
            <w:tcW w:w="1020" w:type="dxa"/>
          </w:tcPr>
          <w:p w14:paraId="03677C78" w14:textId="77777777" w:rsidR="003D0F06" w:rsidRPr="003546CE" w:rsidRDefault="003D0F06" w:rsidP="00FF0447">
            <w:pPr>
              <w:pStyle w:val="Ptabletext"/>
            </w:pPr>
            <w:r w:rsidRPr="003546CE">
              <w:t>32</w:t>
            </w:r>
          </w:p>
        </w:tc>
        <w:tc>
          <w:tcPr>
            <w:tcW w:w="1020" w:type="dxa"/>
          </w:tcPr>
          <w:p w14:paraId="341EB1C8" w14:textId="77777777" w:rsidR="003D0F06" w:rsidRPr="003546CE" w:rsidRDefault="003D0F06" w:rsidP="00FF0447">
            <w:pPr>
              <w:pStyle w:val="Ptabletext"/>
            </w:pPr>
            <w:r w:rsidRPr="003546CE">
              <w:t>16</w:t>
            </w:r>
          </w:p>
        </w:tc>
      </w:tr>
      <w:tr w:rsidR="003D0F06" w:rsidRPr="003546CE" w14:paraId="2B9E1129" w14:textId="77777777" w:rsidTr="00CD0C02">
        <w:trPr>
          <w:trHeight w:val="397"/>
        </w:trPr>
        <w:tc>
          <w:tcPr>
            <w:tcW w:w="1020" w:type="dxa"/>
          </w:tcPr>
          <w:p w14:paraId="74646D90" w14:textId="77777777" w:rsidR="003D0F06" w:rsidRPr="000E7164" w:rsidRDefault="003D0F06" w:rsidP="00CD0C02">
            <w:pPr>
              <w:pStyle w:val="Pquestiontextmainstem"/>
              <w:jc w:val="center"/>
              <w:rPr>
                <w:rStyle w:val="Cquestionpartlabelbold"/>
              </w:rPr>
            </w:pPr>
            <w:r w:rsidRPr="000E7164">
              <w:rPr>
                <w:rStyle w:val="Cquestionpartlabelbold"/>
              </w:rPr>
              <w:t>C</w:t>
            </w:r>
          </w:p>
        </w:tc>
        <w:tc>
          <w:tcPr>
            <w:tcW w:w="1020" w:type="dxa"/>
          </w:tcPr>
          <w:p w14:paraId="4BCC19CF" w14:textId="77777777" w:rsidR="003D0F06" w:rsidRPr="003546CE" w:rsidRDefault="003D0F06" w:rsidP="00FF0447">
            <w:pPr>
              <w:pStyle w:val="Ptabletext"/>
            </w:pPr>
            <w:r w:rsidRPr="003546CE">
              <w:t>71.57</w:t>
            </w:r>
          </w:p>
        </w:tc>
        <w:tc>
          <w:tcPr>
            <w:tcW w:w="1020" w:type="dxa"/>
          </w:tcPr>
          <w:p w14:paraId="7006F4A3" w14:textId="77777777" w:rsidR="003D0F06" w:rsidRPr="003546CE" w:rsidRDefault="003D0F06" w:rsidP="00FF0447">
            <w:pPr>
              <w:pStyle w:val="Ptabletext"/>
            </w:pPr>
            <w:r w:rsidRPr="003546CE">
              <w:t>73</w:t>
            </w:r>
          </w:p>
        </w:tc>
        <w:tc>
          <w:tcPr>
            <w:tcW w:w="1020" w:type="dxa"/>
          </w:tcPr>
          <w:p w14:paraId="55E3F445" w14:textId="77777777" w:rsidR="003D0F06" w:rsidRPr="003546CE" w:rsidRDefault="003D0F06" w:rsidP="00FF0447">
            <w:pPr>
              <w:pStyle w:val="Ptabletext"/>
            </w:pPr>
            <w:r w:rsidRPr="003546CE">
              <w:t>31</w:t>
            </w:r>
          </w:p>
        </w:tc>
        <w:tc>
          <w:tcPr>
            <w:tcW w:w="1020" w:type="dxa"/>
          </w:tcPr>
          <w:p w14:paraId="251EDA01" w14:textId="77777777" w:rsidR="003D0F06" w:rsidRPr="003546CE" w:rsidRDefault="003D0F06" w:rsidP="00FF0447">
            <w:pPr>
              <w:pStyle w:val="Ptabletext"/>
            </w:pPr>
            <w:r w:rsidRPr="003546CE">
              <w:t>30</w:t>
            </w:r>
          </w:p>
        </w:tc>
      </w:tr>
    </w:tbl>
    <w:p w14:paraId="6A051F98" w14:textId="77777777" w:rsidR="003D0F06" w:rsidRPr="003546CE" w:rsidRDefault="003D0F06" w:rsidP="00CD0C02">
      <w:pPr>
        <w:pStyle w:val="Pquestiontextmainstem"/>
      </w:pPr>
    </w:p>
    <w:p w14:paraId="6199F1EB" w14:textId="36BD9F61" w:rsidR="003D0F06" w:rsidRDefault="00AE30E5" w:rsidP="003D0F06">
      <w:pPr>
        <w:pStyle w:val="Pquestiontextpartsa"/>
      </w:pPr>
      <w:r>
        <w:rPr>
          <w:rStyle w:val="Cquestionpartlabelbold"/>
        </w:rPr>
        <w:t>(a)</w:t>
      </w:r>
      <w:r>
        <w:rPr>
          <w:rStyle w:val="Cquestionpartlabelbold"/>
        </w:rPr>
        <w:tab/>
      </w:r>
      <w:r w:rsidR="003D0F06" w:rsidRPr="003546CE">
        <w:t xml:space="preserve">Which class do you think performed best on the test? </w:t>
      </w:r>
      <w:r w:rsidR="003B6FF0">
        <w:t>Give reasons for your answer.</w:t>
      </w:r>
    </w:p>
    <w:p w14:paraId="1153E267" w14:textId="77777777" w:rsidR="003B6FF0" w:rsidRDefault="003B6FF0" w:rsidP="003D0F06">
      <w:pPr>
        <w:pStyle w:val="Pquestiontextpartsa"/>
      </w:pPr>
    </w:p>
    <w:p w14:paraId="12F7836B" w14:textId="77777777" w:rsidR="003B6FF0" w:rsidRDefault="003B6FF0" w:rsidP="003D0F06">
      <w:pPr>
        <w:pStyle w:val="Pquestiontextpartsa"/>
      </w:pPr>
    </w:p>
    <w:p w14:paraId="5A213FF7" w14:textId="77777777" w:rsidR="003B6FF0" w:rsidRDefault="003B6FF0" w:rsidP="003D0F06">
      <w:pPr>
        <w:pStyle w:val="Pquestiontextpartsa"/>
      </w:pPr>
    </w:p>
    <w:p w14:paraId="69E2AD32" w14:textId="420AD804" w:rsidR="003D0F06" w:rsidRDefault="00AE30E5" w:rsidP="003D0F06">
      <w:pPr>
        <w:pStyle w:val="Pquestiontextpartsa"/>
      </w:pPr>
      <w:r>
        <w:rPr>
          <w:rStyle w:val="Cquestionpartlabelbold"/>
        </w:rPr>
        <w:t>(b)</w:t>
      </w:r>
      <w:r>
        <w:rPr>
          <w:rStyle w:val="Cquestionpartlabelbold"/>
        </w:rPr>
        <w:tab/>
      </w:r>
      <w:r w:rsidR="003D0F06" w:rsidRPr="003546CE">
        <w:t xml:space="preserve">Assuming </w:t>
      </w:r>
      <w:r w:rsidR="003D0F06">
        <w:t>C</w:t>
      </w:r>
      <w:r w:rsidR="003D0F06" w:rsidRPr="003546CE">
        <w:t xml:space="preserve">lass A had 15 students, </w:t>
      </w:r>
      <w:r w:rsidR="00675D59">
        <w:t>write</w:t>
      </w:r>
      <w:r w:rsidR="003D0F06" w:rsidRPr="003546CE">
        <w:t xml:space="preserve"> a s</w:t>
      </w:r>
      <w:r w:rsidR="003B16AF">
        <w:t xml:space="preserve">ample set of results that </w:t>
      </w:r>
      <w:r w:rsidR="008209C0">
        <w:t>match the statistics</w:t>
      </w:r>
      <w:r w:rsidR="003D0F06" w:rsidRPr="003546CE">
        <w:t>.</w:t>
      </w:r>
    </w:p>
    <w:p w14:paraId="3C795AC4" w14:textId="77777777" w:rsidR="003B6FF0" w:rsidRDefault="003B6FF0" w:rsidP="003D0F06">
      <w:pPr>
        <w:pStyle w:val="Pquestiontextpartsa"/>
      </w:pPr>
    </w:p>
    <w:p w14:paraId="169BE234" w14:textId="77777777" w:rsidR="003B6FF0" w:rsidRDefault="003B6FF0" w:rsidP="003D0F06">
      <w:pPr>
        <w:pStyle w:val="Pquestiontextpartsa"/>
      </w:pPr>
    </w:p>
    <w:p w14:paraId="6DA4E89E" w14:textId="77777777" w:rsidR="000E7164" w:rsidRDefault="000E7164" w:rsidP="003D0F06">
      <w:pPr>
        <w:pStyle w:val="Pquestiontextpartsa"/>
      </w:pPr>
    </w:p>
    <w:p w14:paraId="381B356D" w14:textId="77777777" w:rsidR="003D0F06" w:rsidRDefault="003D0F06" w:rsidP="003D0F06">
      <w:pPr>
        <w:pStyle w:val="Pquestionheadingsx"/>
      </w:pPr>
      <w:r w:rsidRPr="00DF7F34">
        <w:t xml:space="preserve">Question </w:t>
      </w:r>
      <w:r>
        <w:t>28</w:t>
      </w:r>
      <w:r w:rsidRPr="00DF7F34">
        <w:tab/>
      </w:r>
      <w:r>
        <w:rPr>
          <w:rStyle w:val="Cmarkslabel"/>
        </w:rPr>
        <w:t>4</w:t>
      </w:r>
      <w:r w:rsidRPr="00DF7F34">
        <w:rPr>
          <w:rStyle w:val="Cmarkslabel"/>
        </w:rPr>
        <w:t xml:space="preserve"> marks</w:t>
      </w:r>
      <w:r>
        <w:tab/>
        <w:t>[9.1</w:t>
      </w:r>
      <w:r w:rsidRPr="00DF7F34">
        <w:t>]</w:t>
      </w:r>
    </w:p>
    <w:p w14:paraId="06DD5D69" w14:textId="77777777" w:rsidR="003D0F06" w:rsidRDefault="003D0F06" w:rsidP="003D0F06">
      <w:pPr>
        <w:pStyle w:val="Pquestiontextmainstem"/>
      </w:pPr>
      <w:r>
        <w:t xml:space="preserve">Use similar triangles to find the value of </w:t>
      </w:r>
      <w:r w:rsidRPr="00FA5C18">
        <w:rPr>
          <w:rStyle w:val="Cmathsexpressions"/>
        </w:rPr>
        <w:t>x</w:t>
      </w:r>
      <w:r>
        <w:t xml:space="preserve"> in each of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5710AC" w14:paraId="4AFC8552" w14:textId="77777777" w:rsidTr="005710AC">
        <w:tc>
          <w:tcPr>
            <w:tcW w:w="5040" w:type="dxa"/>
          </w:tcPr>
          <w:p w14:paraId="5493741A" w14:textId="1F2755B6" w:rsidR="005710AC" w:rsidRDefault="005710AC" w:rsidP="003D0F06">
            <w:pPr>
              <w:pStyle w:val="Pquestiontextmainstem"/>
            </w:pPr>
            <w:r w:rsidRPr="003B6FF0">
              <w:rPr>
                <w:rStyle w:val="Cquestionpartlabelbold"/>
              </w:rPr>
              <w:t>(a)</w:t>
            </w:r>
            <w:r w:rsidRPr="003B6FF0">
              <w:rPr>
                <w:rStyle w:val="Cquestionpartlabelbold"/>
              </w:rPr>
              <w:tab/>
            </w:r>
          </w:p>
          <w:p w14:paraId="2C0F4E3D" w14:textId="270B9867" w:rsidR="005710AC" w:rsidRDefault="005710AC" w:rsidP="003D0F06">
            <w:pPr>
              <w:pStyle w:val="Pquestiontextmainstem"/>
            </w:pPr>
            <w:r>
              <w:rPr>
                <w:noProof/>
              </w:rPr>
              <w:drawing>
                <wp:inline distT="0" distB="0" distL="0" distR="0" wp14:anchorId="02E263AA" wp14:editId="421625BB">
                  <wp:extent cx="1206500" cy="1473200"/>
                  <wp:effectExtent l="0" t="0" r="12700" b="0"/>
                  <wp:docPr id="146" name="Picture 146" descr="PM10_PR_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M10_PR_E0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206500" cy="1473200"/>
                          </a:xfrm>
                          <a:prstGeom prst="rect">
                            <a:avLst/>
                          </a:prstGeom>
                          <a:noFill/>
                          <a:ln>
                            <a:noFill/>
                          </a:ln>
                        </pic:spPr>
                      </pic:pic>
                    </a:graphicData>
                  </a:graphic>
                </wp:inline>
              </w:drawing>
            </w:r>
          </w:p>
        </w:tc>
        <w:tc>
          <w:tcPr>
            <w:tcW w:w="5040" w:type="dxa"/>
          </w:tcPr>
          <w:p w14:paraId="37D9F711" w14:textId="057DD780" w:rsidR="005710AC" w:rsidRDefault="005710AC" w:rsidP="003D0F06">
            <w:pPr>
              <w:pStyle w:val="Pquestiontextmainstem"/>
            </w:pPr>
            <w:r w:rsidRPr="003B6FF0">
              <w:rPr>
                <w:rStyle w:val="Cquestionpartlabelbold"/>
              </w:rPr>
              <w:t>(b)</w:t>
            </w:r>
          </w:p>
          <w:p w14:paraId="62394AEE" w14:textId="2B27A381" w:rsidR="005710AC" w:rsidRDefault="005710AC" w:rsidP="003D0F06">
            <w:pPr>
              <w:pStyle w:val="Pquestiontextmainstem"/>
            </w:pPr>
            <w:r w:rsidRPr="00525E45">
              <w:rPr>
                <w:noProof/>
              </w:rPr>
              <w:drawing>
                <wp:inline distT="0" distB="0" distL="0" distR="0" wp14:anchorId="2AB85452" wp14:editId="7C87A590">
                  <wp:extent cx="1358900" cy="863600"/>
                  <wp:effectExtent l="0" t="0" r="12700" b="0"/>
                  <wp:docPr id="147" name="Picture 147" descr="PM10_PR_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M10_PR_E0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58900" cy="863600"/>
                          </a:xfrm>
                          <a:prstGeom prst="rect">
                            <a:avLst/>
                          </a:prstGeom>
                          <a:noFill/>
                          <a:ln>
                            <a:noFill/>
                          </a:ln>
                        </pic:spPr>
                      </pic:pic>
                    </a:graphicData>
                  </a:graphic>
                </wp:inline>
              </w:drawing>
            </w:r>
          </w:p>
        </w:tc>
      </w:tr>
    </w:tbl>
    <w:p w14:paraId="0D442C9F" w14:textId="77777777" w:rsidR="005710AC" w:rsidRDefault="005710AC" w:rsidP="003D0F06">
      <w:pPr>
        <w:pStyle w:val="Pquestiontextmainstem"/>
      </w:pPr>
    </w:p>
    <w:p w14:paraId="26BF1430" w14:textId="77777777" w:rsidR="003B6FF0" w:rsidRDefault="003B6FF0" w:rsidP="003D0F06">
      <w:pPr>
        <w:pStyle w:val="Pquestiontextpartsa"/>
      </w:pPr>
    </w:p>
    <w:p w14:paraId="7C1E72EA" w14:textId="77777777" w:rsidR="005710AC" w:rsidRDefault="005710AC" w:rsidP="003D0F06">
      <w:pPr>
        <w:pStyle w:val="Pquestiontextpartsa"/>
      </w:pPr>
    </w:p>
    <w:p w14:paraId="1EF05A5D" w14:textId="77777777" w:rsidR="003D0F06" w:rsidRDefault="003D0F06" w:rsidP="003D0F06">
      <w:pPr>
        <w:pStyle w:val="Pquestionheadingsx"/>
      </w:pPr>
      <w:r w:rsidRPr="00DF7F34">
        <w:lastRenderedPageBreak/>
        <w:t xml:space="preserve">Question </w:t>
      </w:r>
      <w:r>
        <w:t>29</w:t>
      </w:r>
      <w:r w:rsidRPr="00DF7F34">
        <w:tab/>
      </w:r>
      <w:r>
        <w:rPr>
          <w:rStyle w:val="Cmarkslabel"/>
        </w:rPr>
        <w:t>5</w:t>
      </w:r>
      <w:r w:rsidRPr="00DF7F34">
        <w:rPr>
          <w:rStyle w:val="Cmarkslabel"/>
        </w:rPr>
        <w:t xml:space="preserve"> marks</w:t>
      </w:r>
      <w:r>
        <w:tab/>
        <w:t>[9.5</w:t>
      </w:r>
      <w:r w:rsidRPr="00DF7F34">
        <w:t>]</w:t>
      </w:r>
    </w:p>
    <w:p w14:paraId="5620150F" w14:textId="3CD518B8" w:rsidR="003B6FF0" w:rsidRDefault="00FF78E5" w:rsidP="00CD0C02">
      <w:pPr>
        <w:pStyle w:val="Pquestiontextpartsa"/>
      </w:pPr>
      <w:r>
        <w:rPr>
          <w:rStyle w:val="Cquestionpartlabelbold"/>
        </w:rPr>
        <w:t>(a)</w:t>
      </w:r>
      <w:r w:rsidR="00CD0C02" w:rsidRPr="00525E45">
        <w:rPr>
          <w:noProof/>
          <w:lang w:val="en-US" w:eastAsia="en-US"/>
        </w:rPr>
        <w:t xml:space="preserve"> </w:t>
      </w:r>
      <w:r w:rsidR="00CD0C02">
        <w:rPr>
          <w:noProof/>
          <w:lang w:val="en-US" w:eastAsia="en-US"/>
        </w:rPr>
        <w:tab/>
      </w:r>
      <w:r w:rsidR="003B6FF0">
        <w:rPr>
          <w:rStyle w:val="Cquestionpartlabelbold"/>
        </w:rPr>
        <w:t>(i)</w:t>
      </w:r>
      <w:r w:rsidR="003B6FF0">
        <w:rPr>
          <w:rStyle w:val="Cquestionpartlabelbold"/>
        </w:rPr>
        <w:tab/>
      </w:r>
      <w:r>
        <w:t>Write the properties of the shape shown.</w:t>
      </w:r>
    </w:p>
    <w:p w14:paraId="0CD0551E" w14:textId="332D59A1" w:rsidR="0053195D" w:rsidRDefault="005710AC" w:rsidP="003B6FF0">
      <w:pPr>
        <w:pStyle w:val="Pquestiontextpartsi"/>
      </w:pPr>
      <w:r w:rsidRPr="00525E45">
        <w:rPr>
          <w:noProof/>
        </w:rPr>
        <w:drawing>
          <wp:inline distT="0" distB="0" distL="0" distR="0" wp14:anchorId="77A0F6D6" wp14:editId="752A702B">
            <wp:extent cx="1282700" cy="977900"/>
            <wp:effectExtent l="0" t="0" r="0" b="0"/>
            <wp:docPr id="148" name="Picture 148" descr="PM10_PR_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M10_PR_E1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282700" cy="977900"/>
                    </a:xfrm>
                    <a:prstGeom prst="rect">
                      <a:avLst/>
                    </a:prstGeom>
                    <a:noFill/>
                    <a:ln>
                      <a:noFill/>
                    </a:ln>
                  </pic:spPr>
                </pic:pic>
              </a:graphicData>
            </a:graphic>
          </wp:inline>
        </w:drawing>
      </w:r>
    </w:p>
    <w:p w14:paraId="27D4C1C8" w14:textId="3902DD01" w:rsidR="003B6FF0" w:rsidRDefault="003B6FF0" w:rsidP="003B6FF0">
      <w:pPr>
        <w:pStyle w:val="Pquestiontextpartsi"/>
      </w:pPr>
      <w:r>
        <w:rPr>
          <w:rStyle w:val="Cquestionpartlabelbold"/>
        </w:rPr>
        <w:t>(ii)</w:t>
      </w:r>
      <w:r>
        <w:rPr>
          <w:rStyle w:val="Cquestionpartlabelbold"/>
        </w:rPr>
        <w:tab/>
      </w:r>
      <w:r w:rsidR="00FF78E5">
        <w:t>U</w:t>
      </w:r>
      <w:r>
        <w:t>se the definitions for quadrilaterals to determine the type of shape.</w:t>
      </w:r>
    </w:p>
    <w:p w14:paraId="2F5E249C" w14:textId="77777777" w:rsidR="0053195D" w:rsidRDefault="0053195D" w:rsidP="003B6FF0">
      <w:pPr>
        <w:pStyle w:val="Pquestiontextpartsi"/>
      </w:pPr>
    </w:p>
    <w:p w14:paraId="2E53DCC3" w14:textId="03023D8E" w:rsidR="00CD0C02" w:rsidRDefault="00CD0C02" w:rsidP="003B6FF0">
      <w:pPr>
        <w:pStyle w:val="Pquestiontextpartsi"/>
      </w:pPr>
    </w:p>
    <w:p w14:paraId="17218EA1" w14:textId="080032D4" w:rsidR="00FF78E5" w:rsidRDefault="00FF78E5" w:rsidP="00CD0C02">
      <w:pPr>
        <w:pStyle w:val="Pquestiontextpartsa"/>
      </w:pPr>
      <w:r w:rsidRPr="003B6FF0">
        <w:rPr>
          <w:rStyle w:val="Cquestionpartlabelbold"/>
        </w:rPr>
        <w:t>(b)</w:t>
      </w:r>
      <w:r>
        <w:rPr>
          <w:rStyle w:val="Cquestionpartlabelbold"/>
        </w:rPr>
        <w:tab/>
        <w:t>(i)</w:t>
      </w:r>
      <w:r>
        <w:rPr>
          <w:rStyle w:val="Cquestionpartlabelbold"/>
        </w:rPr>
        <w:tab/>
      </w:r>
      <w:r>
        <w:t>Write the properties of the shape shown.</w:t>
      </w:r>
    </w:p>
    <w:p w14:paraId="5B18B1E7" w14:textId="5436DA40" w:rsidR="00CD0C02" w:rsidRDefault="005710AC" w:rsidP="00FF78E5">
      <w:pPr>
        <w:pStyle w:val="Pquestiontextpartsi"/>
      </w:pPr>
      <w:r>
        <w:rPr>
          <w:noProof/>
        </w:rPr>
        <w:drawing>
          <wp:inline distT="0" distB="0" distL="0" distR="0" wp14:anchorId="50227435" wp14:editId="54D0EBAA">
            <wp:extent cx="722630" cy="1361440"/>
            <wp:effectExtent l="0" t="0" r="1270" b="0"/>
            <wp:docPr id="149" name="Picture 149" descr="PM10_PR_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M10_PR_E1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22630" cy="13614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F9A3FD5" w14:textId="1DAF5EAA" w:rsidR="00FF78E5" w:rsidRDefault="00FF78E5" w:rsidP="00FF78E5">
      <w:pPr>
        <w:pStyle w:val="Pquestiontextpartsi"/>
      </w:pPr>
      <w:r>
        <w:rPr>
          <w:rStyle w:val="Cquestionpartlabelbold"/>
        </w:rPr>
        <w:t>(ii)</w:t>
      </w:r>
      <w:r>
        <w:rPr>
          <w:rStyle w:val="Cquestionpartlabelbold"/>
        </w:rPr>
        <w:tab/>
      </w:r>
      <w:r>
        <w:t>Use the definitions for quadrilaterals to determine the type of shape.</w:t>
      </w:r>
    </w:p>
    <w:p w14:paraId="254B0BCA" w14:textId="77777777" w:rsidR="00CD0C02" w:rsidRDefault="00CD0C02" w:rsidP="00FF78E5">
      <w:pPr>
        <w:pStyle w:val="Pquestiontextpartsi"/>
      </w:pPr>
    </w:p>
    <w:p w14:paraId="62E2C619" w14:textId="77777777" w:rsidR="0053195D" w:rsidRDefault="0053195D" w:rsidP="00FF78E5">
      <w:pPr>
        <w:pStyle w:val="Pquestiontextpartsi"/>
      </w:pPr>
    </w:p>
    <w:p w14:paraId="02D09AEB" w14:textId="7AC04369" w:rsidR="003D0F06" w:rsidRDefault="003D0F06" w:rsidP="003D0F06">
      <w:pPr>
        <w:pStyle w:val="Pquestionheadingsx"/>
      </w:pPr>
      <w:r w:rsidRPr="00DF7F34">
        <w:t xml:space="preserve">Question </w:t>
      </w:r>
      <w:r w:rsidR="0025304E">
        <w:t>30</w:t>
      </w:r>
      <w:r w:rsidR="001A3EF5">
        <w:tab/>
      </w:r>
      <w:r>
        <w:rPr>
          <w:rStyle w:val="Cmarkslabel"/>
        </w:rPr>
        <w:t>3</w:t>
      </w:r>
      <w:r w:rsidRPr="00DF7F34">
        <w:rPr>
          <w:rStyle w:val="Cmarkslabel"/>
        </w:rPr>
        <w:t xml:space="preserve"> marks</w:t>
      </w:r>
      <w:r>
        <w:tab/>
        <w:t>[9.7</w:t>
      </w:r>
      <w:r w:rsidRPr="00DF7F34">
        <w:t>]</w:t>
      </w:r>
      <w:r w:rsidR="005710AC">
        <w:t xml:space="preserve"> </w:t>
      </w:r>
      <w:r w:rsidR="005710AC" w:rsidRPr="009A1D97">
        <w:rPr>
          <w:highlight w:val="lightGray"/>
        </w:rPr>
        <w:t>[10A]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5710AC" w14:paraId="7C3329C5" w14:textId="77777777" w:rsidTr="005710AC">
        <w:tc>
          <w:tcPr>
            <w:tcW w:w="5040" w:type="dxa"/>
          </w:tcPr>
          <w:p w14:paraId="27A2DC2A" w14:textId="77777777" w:rsidR="005710AC" w:rsidRPr="00E050FE" w:rsidRDefault="005710AC" w:rsidP="005710AC">
            <w:pPr>
              <w:pStyle w:val="Pquestiontextmainstem"/>
            </w:pPr>
            <w:r w:rsidRPr="00E050FE">
              <w:t>Given:</w:t>
            </w:r>
            <w:r w:rsidRPr="00E050FE">
              <w:tab/>
            </w:r>
            <w:r w:rsidRPr="00EC3E60">
              <w:rPr>
                <w:rStyle w:val="Cmathsexpressions"/>
              </w:rPr>
              <w:t>ABC</w:t>
            </w:r>
            <w:r w:rsidRPr="00E050FE">
              <w:t xml:space="preserve"> and </w:t>
            </w:r>
            <w:r w:rsidRPr="00EC3E60">
              <w:rPr>
                <w:rStyle w:val="Cmathsexpressions"/>
              </w:rPr>
              <w:t>FED</w:t>
            </w:r>
            <w:r w:rsidRPr="00E050FE">
              <w:t xml:space="preserve"> are straight lines</w:t>
            </w:r>
          </w:p>
          <w:p w14:paraId="2DE4F0E1" w14:textId="77777777" w:rsidR="005710AC" w:rsidRPr="00E050FE" w:rsidRDefault="005710AC" w:rsidP="005710AC">
            <w:pPr>
              <w:pStyle w:val="Pquestiontextmainstem"/>
            </w:pPr>
            <w:r w:rsidRPr="00E050FE">
              <w:tab/>
            </w:r>
            <w:r w:rsidRPr="00EC3E60">
              <w:rPr>
                <w:rStyle w:val="Cmathsexpressions"/>
              </w:rPr>
              <w:t>G</w:t>
            </w:r>
            <w:r w:rsidRPr="00E050FE">
              <w:t xml:space="preserve"> and </w:t>
            </w:r>
            <w:r w:rsidRPr="00EC3E60">
              <w:rPr>
                <w:rStyle w:val="Cmathsexpressions"/>
              </w:rPr>
              <w:t>H</w:t>
            </w:r>
            <w:r w:rsidRPr="00E050FE">
              <w:t xml:space="preserve"> are the centres of the circles</w:t>
            </w:r>
          </w:p>
          <w:p w14:paraId="42F9B55D" w14:textId="77777777" w:rsidR="005710AC" w:rsidRPr="00E050FE" w:rsidRDefault="005710AC" w:rsidP="005710AC">
            <w:pPr>
              <w:pStyle w:val="Pquestiontextmainstem"/>
            </w:pPr>
            <w:r w:rsidRPr="00E050FE">
              <w:tab/>
            </w:r>
            <w:r w:rsidRPr="00EC3E60">
              <w:rPr>
                <w:rStyle w:val="Cmathsexpressions"/>
              </w:rPr>
              <w:t>JG</w:t>
            </w:r>
            <w:r w:rsidRPr="00E050FE">
              <w:t xml:space="preserve"> = </w:t>
            </w:r>
            <w:r w:rsidRPr="00EC3E60">
              <w:rPr>
                <w:rStyle w:val="Cmathsexpressions"/>
              </w:rPr>
              <w:t>MG</w:t>
            </w:r>
          </w:p>
          <w:p w14:paraId="00AF9186" w14:textId="77777777" w:rsidR="005710AC" w:rsidRPr="00E050FE" w:rsidRDefault="005710AC" w:rsidP="005710AC">
            <w:pPr>
              <w:pStyle w:val="Pquestiontextmainstem"/>
            </w:pPr>
            <w:r w:rsidRPr="00E050FE">
              <w:tab/>
            </w:r>
            <w:r w:rsidRPr="00EC3E60">
              <w:rPr>
                <w:rStyle w:val="Cmathsexpressions"/>
              </w:rPr>
              <w:t>AC</w:t>
            </w:r>
            <w:r w:rsidRPr="00E050FE">
              <w:t xml:space="preserve"> = </w:t>
            </w:r>
            <w:r w:rsidRPr="00EC3E60">
              <w:rPr>
                <w:rStyle w:val="Cmathsexpressions"/>
              </w:rPr>
              <w:t>FD</w:t>
            </w:r>
          </w:p>
          <w:p w14:paraId="0AC5926C" w14:textId="27AE9271" w:rsidR="005710AC" w:rsidRPr="005710AC" w:rsidRDefault="005710AC" w:rsidP="003D0F06">
            <w:pPr>
              <w:pStyle w:val="Pquestiontextmainstem"/>
              <w:rPr>
                <w:rFonts w:ascii="Times New Roman" w:hAnsi="Times New Roman"/>
                <w:i/>
              </w:rPr>
            </w:pPr>
            <w:r w:rsidRPr="00E050FE">
              <w:t>Prove:</w:t>
            </w:r>
            <w:r w:rsidRPr="00E050FE">
              <w:tab/>
            </w:r>
            <w:r w:rsidRPr="00EC3E60">
              <w:rPr>
                <w:rStyle w:val="Cmathsexpressions"/>
              </w:rPr>
              <w:t>KH</w:t>
            </w:r>
            <w:r w:rsidRPr="00E050FE">
              <w:t xml:space="preserve"> = </w:t>
            </w:r>
            <w:r w:rsidRPr="00EC3E60">
              <w:rPr>
                <w:rStyle w:val="Cmathsexpressions"/>
              </w:rPr>
              <w:t>LH</w:t>
            </w:r>
          </w:p>
        </w:tc>
        <w:tc>
          <w:tcPr>
            <w:tcW w:w="5040" w:type="dxa"/>
          </w:tcPr>
          <w:p w14:paraId="588EDFF9" w14:textId="73E0C8E9" w:rsidR="005710AC" w:rsidRDefault="005710AC" w:rsidP="005710AC">
            <w:pPr>
              <w:pStyle w:val="Pquestiontextmainstem"/>
              <w:spacing w:before="120"/>
              <w:rPr>
                <w:noProof/>
              </w:rPr>
            </w:pPr>
            <w:r>
              <w:rPr>
                <w:noProof/>
              </w:rPr>
              <w:drawing>
                <wp:inline distT="0" distB="0" distL="0" distR="0" wp14:anchorId="11888523" wp14:editId="3D68582C">
                  <wp:extent cx="1569720" cy="1035050"/>
                  <wp:effectExtent l="0" t="0" r="0" b="0"/>
                  <wp:docPr id="126" name="Picture 126" descr="PM10_PR_EA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10_PR_EA0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69720" cy="1035050"/>
                          </a:xfrm>
                          <a:prstGeom prst="rect">
                            <a:avLst/>
                          </a:prstGeom>
                          <a:noFill/>
                          <a:ln>
                            <a:noFill/>
                          </a:ln>
                        </pic:spPr>
                      </pic:pic>
                    </a:graphicData>
                  </a:graphic>
                </wp:inline>
              </w:drawing>
            </w:r>
          </w:p>
        </w:tc>
      </w:tr>
    </w:tbl>
    <w:p w14:paraId="16429D67" w14:textId="77777777" w:rsidR="005710AC" w:rsidRDefault="005710AC" w:rsidP="003D0F06">
      <w:pPr>
        <w:pStyle w:val="Pquestiontextmainstem"/>
        <w:rPr>
          <w:noProof/>
        </w:rPr>
      </w:pPr>
    </w:p>
    <w:p w14:paraId="06879139" w14:textId="16CA8F1B" w:rsidR="005710AC" w:rsidRDefault="005710AC" w:rsidP="003D0F06">
      <w:pPr>
        <w:pStyle w:val="Pquestiontextmainstem"/>
        <w:rPr>
          <w:noProof/>
        </w:rPr>
      </w:pPr>
    </w:p>
    <w:p w14:paraId="20B5F3D8" w14:textId="77777777" w:rsidR="00EC3E60" w:rsidRDefault="00EC3E60" w:rsidP="003D0F06">
      <w:pPr>
        <w:pStyle w:val="Pquestiontextmainstem"/>
        <w:rPr>
          <w:rStyle w:val="Cmathsexpressions"/>
        </w:rPr>
      </w:pPr>
    </w:p>
    <w:p w14:paraId="7F5875DD" w14:textId="77777777" w:rsidR="00EC3E60" w:rsidRDefault="00EC3E60" w:rsidP="003D0F06">
      <w:pPr>
        <w:pStyle w:val="Pquestiontextmainstem"/>
        <w:rPr>
          <w:rStyle w:val="Cmathsexpressions"/>
        </w:rPr>
      </w:pPr>
    </w:p>
    <w:p w14:paraId="7FAE9BAA" w14:textId="77777777" w:rsidR="00EC3E60" w:rsidRDefault="00EC3E60" w:rsidP="003D0F06">
      <w:pPr>
        <w:pStyle w:val="Pquestiontextmainstem"/>
        <w:rPr>
          <w:rStyle w:val="Cmathsexpressions"/>
        </w:rPr>
      </w:pPr>
    </w:p>
    <w:p w14:paraId="49E1BEA8" w14:textId="77777777" w:rsidR="00EC3E60" w:rsidRDefault="00EC3E60" w:rsidP="003D0F06">
      <w:pPr>
        <w:pStyle w:val="Pquestiontextmainstem"/>
        <w:rPr>
          <w:rStyle w:val="Cmathsexpressions"/>
        </w:rPr>
      </w:pPr>
    </w:p>
    <w:p w14:paraId="6896B6AD" w14:textId="77777777" w:rsidR="00EC3E60" w:rsidRDefault="00EC3E60" w:rsidP="003D0F06">
      <w:pPr>
        <w:pStyle w:val="Pquestiontextmainstem"/>
        <w:rPr>
          <w:rStyle w:val="Cmathsexpressions"/>
        </w:rPr>
      </w:pPr>
    </w:p>
    <w:p w14:paraId="78EAF6AB" w14:textId="77777777" w:rsidR="00EC3E60" w:rsidRDefault="00EC3E60" w:rsidP="003D0F06">
      <w:pPr>
        <w:pStyle w:val="Pquestiontextmainstem"/>
      </w:pPr>
    </w:p>
    <w:p w14:paraId="39DF4CBC" w14:textId="77777777" w:rsidR="005710AC" w:rsidRDefault="005710AC">
      <w:pPr>
        <w:rPr>
          <w:rFonts w:asciiTheme="minorHAnsi" w:hAnsiTheme="minorHAnsi"/>
          <w:b/>
        </w:rPr>
      </w:pPr>
      <w:r>
        <w:br w:type="page"/>
      </w:r>
    </w:p>
    <w:p w14:paraId="5E8AA5D9" w14:textId="670B5C42" w:rsidR="003D0F06" w:rsidRDefault="003D0F06" w:rsidP="003D0F06">
      <w:pPr>
        <w:pStyle w:val="Pquestionheadingsx"/>
      </w:pPr>
      <w:r w:rsidRPr="00DF7F34">
        <w:lastRenderedPageBreak/>
        <w:t xml:space="preserve">Question </w:t>
      </w:r>
      <w:r>
        <w:t>31</w:t>
      </w:r>
      <w:r w:rsidRPr="00DF7F34">
        <w:tab/>
      </w:r>
      <w:r>
        <w:rPr>
          <w:rStyle w:val="Cmarkslabel"/>
        </w:rPr>
        <w:t>6</w:t>
      </w:r>
      <w:r w:rsidRPr="00DF7F34">
        <w:rPr>
          <w:rStyle w:val="Cmarkslabel"/>
        </w:rPr>
        <w:t xml:space="preserve"> marks</w:t>
      </w:r>
      <w:r>
        <w:tab/>
        <w:t>[4.1</w:t>
      </w:r>
      <w:r w:rsidRPr="00DF7F34">
        <w:t>]</w:t>
      </w:r>
    </w:p>
    <w:p w14:paraId="0809615C" w14:textId="77777777" w:rsidR="003D0F06" w:rsidRPr="009150F4" w:rsidRDefault="003D0F06" w:rsidP="003D0F06">
      <w:pPr>
        <w:pStyle w:val="Pquestiontextmainstem"/>
      </w:pPr>
      <w:r w:rsidRPr="009150F4">
        <w:t xml:space="preserve">Solve the following quadratics for </w:t>
      </w:r>
      <w:r w:rsidRPr="00FA5C18">
        <w:rPr>
          <w:rStyle w:val="Cmathsexpressions"/>
        </w:rPr>
        <w:t>x</w:t>
      </w:r>
      <w:r>
        <w:t>.</w:t>
      </w:r>
    </w:p>
    <w:p w14:paraId="6AE8ACA2" w14:textId="046FB94C" w:rsidR="003D0F06" w:rsidRDefault="00AE30E5" w:rsidP="003D0F06">
      <w:pPr>
        <w:pStyle w:val="Pquestiontextpartsa"/>
        <w:rPr>
          <w:rStyle w:val="Cmathsexpressions"/>
        </w:rPr>
      </w:pPr>
      <w:r>
        <w:rPr>
          <w:rStyle w:val="Cquestionpartlabelbold"/>
        </w:rPr>
        <w:t>(a)</w:t>
      </w:r>
      <w:r w:rsidR="005710AC">
        <w:rPr>
          <w:rStyle w:val="Cquestionpartlabelbold"/>
        </w:rPr>
        <w:t xml:space="preserve">  </w:t>
      </w:r>
      <w:r w:rsidR="003D0F06" w:rsidRPr="009150F4">
        <w:t>3</w:t>
      </w:r>
      <w:r w:rsidR="003D0F06" w:rsidRPr="00525E45">
        <w:rPr>
          <w:rStyle w:val="Cmathsexpressions"/>
        </w:rPr>
        <w:t>x</w:t>
      </w:r>
      <w:r w:rsidR="003D0F06" w:rsidRPr="00525E45">
        <w:rPr>
          <w:rStyle w:val="Csuperscript"/>
        </w:rPr>
        <w:t>2</w:t>
      </w:r>
      <w:r w:rsidR="003D0F06" w:rsidRPr="009150F4">
        <w:t xml:space="preserve"> </w:t>
      </w:r>
      <w:r w:rsidR="003D0F06" w:rsidRPr="009150F4">
        <w:sym w:font="Symbol" w:char="F02D"/>
      </w:r>
      <w:r w:rsidR="003D0F06" w:rsidRPr="009150F4">
        <w:t xml:space="preserve"> 30</w:t>
      </w:r>
      <w:r w:rsidR="003D0F06" w:rsidRPr="00525E45">
        <w:rPr>
          <w:rStyle w:val="Cmathsexpressions"/>
        </w:rPr>
        <w:t>x</w:t>
      </w:r>
      <w:r w:rsidR="003D0F06" w:rsidRPr="009150F4">
        <w:t xml:space="preserve"> + 75 = 0</w:t>
      </w:r>
      <w:r w:rsidR="003D0F06" w:rsidRPr="009150F4">
        <w:tab/>
      </w:r>
      <w:r w:rsidR="00EC3E60">
        <w:tab/>
      </w:r>
      <w:r w:rsidR="00EC3E60">
        <w:tab/>
      </w:r>
      <w:r>
        <w:rPr>
          <w:rStyle w:val="Cquestionpartlabelbold"/>
        </w:rPr>
        <w:t>(b)</w:t>
      </w:r>
      <w:r w:rsidR="005710AC">
        <w:rPr>
          <w:rStyle w:val="Cquestionpartlabelbold"/>
        </w:rPr>
        <w:t xml:space="preserve">  </w:t>
      </w:r>
      <w:r w:rsidR="003D0F06" w:rsidRPr="00525E45">
        <w:rPr>
          <w:rStyle w:val="Cmathsexpressions"/>
        </w:rPr>
        <w:t>x</w:t>
      </w:r>
      <w:r w:rsidR="003D0F06" w:rsidRPr="00525E45">
        <w:rPr>
          <w:rStyle w:val="Csuperscript"/>
        </w:rPr>
        <w:t>2</w:t>
      </w:r>
      <w:r w:rsidR="003D0F06" w:rsidRPr="009150F4">
        <w:t xml:space="preserve"> + 5</w:t>
      </w:r>
      <w:r w:rsidR="003D0F06" w:rsidRPr="00525E45">
        <w:rPr>
          <w:rStyle w:val="Cmathsexpressions"/>
        </w:rPr>
        <w:t>x</w:t>
      </w:r>
      <w:r w:rsidR="003D0F06" w:rsidRPr="009150F4">
        <w:t xml:space="preserve"> </w:t>
      </w:r>
      <w:r w:rsidR="003D0F06" w:rsidRPr="009150F4">
        <w:sym w:font="Symbol" w:char="F02D"/>
      </w:r>
      <w:r w:rsidR="003D0F06" w:rsidRPr="009150F4">
        <w:t xml:space="preserve"> 14 = 0</w:t>
      </w:r>
      <w:r w:rsidR="003D0F06" w:rsidRPr="009150F4">
        <w:tab/>
      </w:r>
      <w:r w:rsidR="005710AC">
        <w:tab/>
      </w:r>
      <w:r>
        <w:rPr>
          <w:rStyle w:val="Cquestionpartlabelbold"/>
        </w:rPr>
        <w:t>(c)</w:t>
      </w:r>
      <w:r w:rsidR="005710AC">
        <w:rPr>
          <w:rStyle w:val="Cquestionpartlabelbold"/>
        </w:rPr>
        <w:t xml:space="preserve">  </w:t>
      </w:r>
      <w:r w:rsidR="003D0F06" w:rsidRPr="00525E45">
        <w:rPr>
          <w:rStyle w:val="Cmathsexpressions"/>
        </w:rPr>
        <w:t>x</w:t>
      </w:r>
      <w:r w:rsidR="003D0F06" w:rsidRPr="00525E45">
        <w:rPr>
          <w:rStyle w:val="Csuperscript"/>
        </w:rPr>
        <w:t>2</w:t>
      </w:r>
      <w:r w:rsidR="003D0F06" w:rsidRPr="009150F4">
        <w:t xml:space="preserve"> + 12 = 7</w:t>
      </w:r>
      <w:r w:rsidR="003D0F06" w:rsidRPr="00525E45">
        <w:rPr>
          <w:rStyle w:val="Cmathsexpressions"/>
        </w:rPr>
        <w:t>x</w:t>
      </w:r>
    </w:p>
    <w:p w14:paraId="226B50F9" w14:textId="77777777" w:rsidR="00EC3E60" w:rsidRDefault="00EC3E60" w:rsidP="003D0F06">
      <w:pPr>
        <w:pStyle w:val="Pquestiontextpartsa"/>
        <w:rPr>
          <w:rStyle w:val="Cmathsexpressions"/>
        </w:rPr>
      </w:pPr>
    </w:p>
    <w:p w14:paraId="0A0E2372" w14:textId="77777777" w:rsidR="00EC3E60" w:rsidRDefault="00EC3E60" w:rsidP="003D0F06">
      <w:pPr>
        <w:pStyle w:val="Pquestiontextpartsa"/>
        <w:rPr>
          <w:rStyle w:val="Cmathsexpressions"/>
        </w:rPr>
      </w:pPr>
    </w:p>
    <w:p w14:paraId="1DB00154" w14:textId="77777777" w:rsidR="00292DCE" w:rsidRDefault="00292DCE" w:rsidP="003D0F06">
      <w:pPr>
        <w:pStyle w:val="Pquestiontextpartsa"/>
        <w:rPr>
          <w:rStyle w:val="Cmathsexpressions"/>
        </w:rPr>
      </w:pPr>
    </w:p>
    <w:p w14:paraId="5B728EB9" w14:textId="77777777" w:rsidR="00EC3E60" w:rsidRDefault="00EC3E60" w:rsidP="003D0F06">
      <w:pPr>
        <w:pStyle w:val="Pquestiontextpartsa"/>
        <w:rPr>
          <w:rStyle w:val="Cmathsexpressions"/>
        </w:rPr>
      </w:pPr>
    </w:p>
    <w:p w14:paraId="745C0380" w14:textId="77777777" w:rsidR="00EC3E60" w:rsidRDefault="00EC3E60" w:rsidP="003D0F06">
      <w:pPr>
        <w:pStyle w:val="Pquestiontextpartsa"/>
        <w:rPr>
          <w:rStyle w:val="Cmathsexpressions"/>
        </w:rPr>
      </w:pPr>
    </w:p>
    <w:p w14:paraId="54DA45E4" w14:textId="77777777" w:rsidR="00EC3E60" w:rsidRDefault="00EC3E60" w:rsidP="003D0F06">
      <w:pPr>
        <w:pStyle w:val="Pquestiontextpartsa"/>
        <w:rPr>
          <w:rStyle w:val="Cmathsexpressions"/>
        </w:rPr>
      </w:pPr>
    </w:p>
    <w:p w14:paraId="54B8313D" w14:textId="77777777" w:rsidR="00EC3E60" w:rsidRDefault="00EC3E60" w:rsidP="003D0F06">
      <w:pPr>
        <w:pStyle w:val="Pquestiontextpartsa"/>
        <w:rPr>
          <w:rStyle w:val="Cmathsexpressions"/>
        </w:rPr>
      </w:pPr>
    </w:p>
    <w:p w14:paraId="3945E334" w14:textId="77777777" w:rsidR="00EC3E60" w:rsidRDefault="00EC3E60" w:rsidP="003D0F06">
      <w:pPr>
        <w:pStyle w:val="Pquestiontextpartsa"/>
      </w:pPr>
    </w:p>
    <w:p w14:paraId="7B33B51D" w14:textId="68CFC077" w:rsidR="003D0F06" w:rsidRDefault="003D0F06" w:rsidP="003D0F06">
      <w:pPr>
        <w:pStyle w:val="Pquestionheadingsx"/>
      </w:pPr>
      <w:r w:rsidRPr="00DF7F34">
        <w:t xml:space="preserve">Question </w:t>
      </w:r>
      <w:r>
        <w:t>32</w:t>
      </w:r>
      <w:r w:rsidRPr="00DF7F34">
        <w:tab/>
      </w:r>
      <w:r>
        <w:rPr>
          <w:rStyle w:val="Cmarkslabel"/>
        </w:rPr>
        <w:t>4</w:t>
      </w:r>
      <w:r w:rsidRPr="00DF7F34">
        <w:rPr>
          <w:rStyle w:val="Cmarkslabel"/>
        </w:rPr>
        <w:t xml:space="preserve"> marks</w:t>
      </w:r>
      <w:r>
        <w:tab/>
        <w:t>[8.5</w:t>
      </w:r>
      <w:r w:rsidRPr="00DF7F34">
        <w:t>]</w:t>
      </w:r>
      <w:r w:rsidR="005710AC">
        <w:t xml:space="preserve"> </w:t>
      </w:r>
      <w:r w:rsidR="005710AC" w:rsidRPr="009A1D97">
        <w:rPr>
          <w:highlight w:val="lightGray"/>
        </w:rPr>
        <w:t>[10A]</w:t>
      </w:r>
    </w:p>
    <w:p w14:paraId="09B819E4" w14:textId="288C6E98" w:rsidR="003D0F06" w:rsidRPr="009150F4" w:rsidRDefault="003D0F06" w:rsidP="003D0F06">
      <w:pPr>
        <w:pStyle w:val="Pquestiontextmainstem"/>
      </w:pPr>
      <w:r w:rsidRPr="009150F4">
        <w:t xml:space="preserve">Sketch the graph of each polynomial </w:t>
      </w:r>
      <w:r w:rsidR="00EC3E60">
        <w:t xml:space="preserve">on separate axes, clearly labelling the </w:t>
      </w:r>
      <w:r w:rsidR="00EC3E60" w:rsidRPr="00EC3E60">
        <w:rPr>
          <w:rStyle w:val="Cmathsexpressions"/>
        </w:rPr>
        <w:t>x</w:t>
      </w:r>
      <w:r w:rsidR="00EC3E60">
        <w:t xml:space="preserve">- and </w:t>
      </w:r>
      <w:r w:rsidR="00EC3E60" w:rsidRPr="00EC3E60">
        <w:rPr>
          <w:rStyle w:val="Cmathsexpressions"/>
        </w:rPr>
        <w:t>y</w:t>
      </w:r>
      <w:r w:rsidR="00EC3E60">
        <w:t>-intercepts.</w:t>
      </w:r>
    </w:p>
    <w:p w14:paraId="76C5F925" w14:textId="5A1FB2F4" w:rsidR="003D0F06" w:rsidRDefault="00AE30E5" w:rsidP="003D0F06">
      <w:pPr>
        <w:pStyle w:val="Pquestiontextpartsa"/>
        <w:rPr>
          <w:rStyle w:val="Csuperscript"/>
        </w:rPr>
      </w:pPr>
      <w:r>
        <w:rPr>
          <w:rStyle w:val="Cquestionpartlabelbold"/>
        </w:rPr>
        <w:t>(a)</w:t>
      </w:r>
      <w:r>
        <w:rPr>
          <w:rStyle w:val="Cquestionpartlabelbold"/>
        </w:rPr>
        <w:tab/>
      </w:r>
      <w:r w:rsidR="003D0F06" w:rsidRPr="00525E45">
        <w:rPr>
          <w:rStyle w:val="Cmathsexpressions"/>
        </w:rPr>
        <w:t>P</w:t>
      </w:r>
      <w:r w:rsidR="003D0F06" w:rsidRPr="009150F4">
        <w:t>(</w:t>
      </w:r>
      <w:r w:rsidR="003D0F06" w:rsidRPr="00525E45">
        <w:rPr>
          <w:rStyle w:val="Cmathsexpressions"/>
        </w:rPr>
        <w:t>x</w:t>
      </w:r>
      <w:r w:rsidR="003D0F06" w:rsidRPr="009150F4">
        <w:t>) = (</w:t>
      </w:r>
      <w:r w:rsidR="003D0F06" w:rsidRPr="00525E45">
        <w:rPr>
          <w:rStyle w:val="Cmathsexpressions"/>
        </w:rPr>
        <w:t>x</w:t>
      </w:r>
      <w:r w:rsidR="003D0F06" w:rsidRPr="009150F4">
        <w:t xml:space="preserve"> </w:t>
      </w:r>
      <w:r w:rsidR="003D0F06" w:rsidRPr="009150F4">
        <w:sym w:font="Symbol" w:char="F02D"/>
      </w:r>
      <w:r w:rsidR="003D0F06" w:rsidRPr="009150F4">
        <w:t xml:space="preserve"> 3)(</w:t>
      </w:r>
      <w:r w:rsidR="003D0F06" w:rsidRPr="00525E45">
        <w:rPr>
          <w:rStyle w:val="Cmathsexpressions"/>
        </w:rPr>
        <w:t>x</w:t>
      </w:r>
      <w:r w:rsidR="003D0F06" w:rsidRPr="009150F4">
        <w:t xml:space="preserve"> </w:t>
      </w:r>
      <w:r w:rsidR="003D0F06" w:rsidRPr="009150F4">
        <w:sym w:font="Symbol" w:char="F02D"/>
      </w:r>
      <w:r w:rsidR="003D0F06" w:rsidRPr="009150F4">
        <w:t xml:space="preserve"> 2)(</w:t>
      </w:r>
      <w:r w:rsidR="003D0F06" w:rsidRPr="00525E45">
        <w:rPr>
          <w:rStyle w:val="Cmathsexpressions"/>
        </w:rPr>
        <w:t>x</w:t>
      </w:r>
      <w:r w:rsidR="003D0F06" w:rsidRPr="009150F4">
        <w:t xml:space="preserve"> + 1)</w:t>
      </w:r>
      <w:r w:rsidR="00EC3E60">
        <w:tab/>
      </w:r>
      <w:r w:rsidR="00EC3E60">
        <w:tab/>
      </w:r>
      <w:r w:rsidR="00EC3E60">
        <w:tab/>
      </w:r>
      <w:r w:rsidR="003D0F06" w:rsidRPr="009150F4">
        <w:tab/>
      </w:r>
      <w:r>
        <w:rPr>
          <w:rStyle w:val="Cquestionpartlabelbold"/>
        </w:rPr>
        <w:t>(b)</w:t>
      </w:r>
      <w:r>
        <w:rPr>
          <w:rStyle w:val="Cquestionpartlabelbold"/>
        </w:rPr>
        <w:tab/>
      </w:r>
      <w:r w:rsidR="003D0F06" w:rsidRPr="00525E45">
        <w:rPr>
          <w:rStyle w:val="Cmathsexpressions"/>
        </w:rPr>
        <w:t>P</w:t>
      </w:r>
      <w:r w:rsidR="003D0F06" w:rsidRPr="009150F4">
        <w:t>(</w:t>
      </w:r>
      <w:r w:rsidR="003D0F06" w:rsidRPr="00525E45">
        <w:rPr>
          <w:rStyle w:val="Cmathsexpressions"/>
        </w:rPr>
        <w:t>x</w:t>
      </w:r>
      <w:r w:rsidR="003D0F06" w:rsidRPr="009150F4">
        <w:t>) = (</w:t>
      </w:r>
      <w:r w:rsidR="003D0F06" w:rsidRPr="00525E45">
        <w:rPr>
          <w:rStyle w:val="Cmathsexpressions"/>
        </w:rPr>
        <w:t>x</w:t>
      </w:r>
      <w:r w:rsidR="003D0F06" w:rsidRPr="009150F4">
        <w:t xml:space="preserve"> </w:t>
      </w:r>
      <w:r w:rsidR="003D0F06" w:rsidRPr="009150F4">
        <w:sym w:font="Symbol" w:char="F02D"/>
      </w:r>
      <w:r w:rsidR="003D0F06" w:rsidRPr="009150F4">
        <w:t xml:space="preserve"> 1)</w:t>
      </w:r>
      <w:r w:rsidR="003D0F06" w:rsidRPr="00525E45">
        <w:rPr>
          <w:rStyle w:val="Csuperscript"/>
        </w:rPr>
        <w:t>2</w:t>
      </w:r>
      <w:r w:rsidR="003D0F06" w:rsidRPr="009150F4">
        <w:t>(</w:t>
      </w:r>
      <w:r w:rsidR="003D0F06" w:rsidRPr="00525E45">
        <w:rPr>
          <w:rStyle w:val="Cmathsexpressions"/>
        </w:rPr>
        <w:t>x</w:t>
      </w:r>
      <w:r w:rsidR="003D0F06" w:rsidRPr="009150F4">
        <w:t xml:space="preserve"> + 2)</w:t>
      </w:r>
      <w:r w:rsidR="003D0F06" w:rsidRPr="00525E45">
        <w:rPr>
          <w:rStyle w:val="Csuperscript"/>
        </w:rPr>
        <w:t>2</w:t>
      </w:r>
    </w:p>
    <w:p w14:paraId="15EE0682" w14:textId="77777777" w:rsidR="00EC3E60" w:rsidRDefault="00EC3E60" w:rsidP="003D0F06">
      <w:pPr>
        <w:pStyle w:val="Pquestiontextpartsa"/>
        <w:rPr>
          <w:rStyle w:val="Csuperscript"/>
        </w:rPr>
      </w:pPr>
    </w:p>
    <w:p w14:paraId="677C5668" w14:textId="77777777" w:rsidR="00EC3E60" w:rsidRDefault="00EC3E60" w:rsidP="003D0F06">
      <w:pPr>
        <w:pStyle w:val="Pquestiontextpartsa"/>
        <w:rPr>
          <w:rStyle w:val="Csuperscript"/>
        </w:rPr>
      </w:pPr>
    </w:p>
    <w:p w14:paraId="280BC1ED" w14:textId="77777777" w:rsidR="00EC3E60" w:rsidRDefault="00EC3E60" w:rsidP="003D0F06">
      <w:pPr>
        <w:pStyle w:val="Pquestiontextpartsa"/>
        <w:rPr>
          <w:rStyle w:val="Csuperscript"/>
        </w:rPr>
      </w:pPr>
    </w:p>
    <w:p w14:paraId="0517961C" w14:textId="77777777" w:rsidR="005710AC" w:rsidRDefault="005710AC" w:rsidP="003D0F06">
      <w:pPr>
        <w:pStyle w:val="Pquestiontextpartsa"/>
        <w:rPr>
          <w:rStyle w:val="Csuperscript"/>
        </w:rPr>
      </w:pPr>
    </w:p>
    <w:p w14:paraId="74E673D4" w14:textId="77777777" w:rsidR="005710AC" w:rsidRDefault="005710AC" w:rsidP="003D0F06">
      <w:pPr>
        <w:pStyle w:val="Pquestiontextpartsa"/>
        <w:rPr>
          <w:rStyle w:val="Csuperscript"/>
        </w:rPr>
      </w:pPr>
    </w:p>
    <w:p w14:paraId="3EF0917A" w14:textId="77777777" w:rsidR="005710AC" w:rsidRDefault="005710AC" w:rsidP="003D0F06">
      <w:pPr>
        <w:pStyle w:val="Pquestiontextpartsa"/>
        <w:rPr>
          <w:rStyle w:val="Csuperscript"/>
        </w:rPr>
      </w:pPr>
    </w:p>
    <w:p w14:paraId="2E09C4D2" w14:textId="77777777" w:rsidR="005710AC" w:rsidRDefault="005710AC" w:rsidP="003D0F06">
      <w:pPr>
        <w:pStyle w:val="Pquestiontextpartsa"/>
        <w:rPr>
          <w:rStyle w:val="Csuperscript"/>
        </w:rPr>
      </w:pPr>
    </w:p>
    <w:p w14:paraId="47D07B6A" w14:textId="77777777" w:rsidR="005710AC" w:rsidRDefault="005710AC" w:rsidP="003D0F06">
      <w:pPr>
        <w:pStyle w:val="Pquestiontextpartsa"/>
        <w:rPr>
          <w:rStyle w:val="Csuperscript"/>
        </w:rPr>
      </w:pPr>
    </w:p>
    <w:p w14:paraId="08FF48DA" w14:textId="77777777" w:rsidR="00EC3E60" w:rsidRDefault="00EC3E60" w:rsidP="003D0F06">
      <w:pPr>
        <w:pStyle w:val="Pquestiontextpartsa"/>
        <w:rPr>
          <w:rStyle w:val="Csuperscript"/>
        </w:rPr>
      </w:pPr>
    </w:p>
    <w:p w14:paraId="6B46FEF6" w14:textId="77777777" w:rsidR="00292DCE" w:rsidRDefault="00292DCE" w:rsidP="003D0F06">
      <w:pPr>
        <w:pStyle w:val="Pquestiontextpartsa"/>
        <w:rPr>
          <w:rStyle w:val="Csuperscript"/>
        </w:rPr>
      </w:pPr>
    </w:p>
    <w:p w14:paraId="47595A15" w14:textId="77777777" w:rsidR="00EC3E60" w:rsidRDefault="00EC3E60" w:rsidP="003D0F06">
      <w:pPr>
        <w:pStyle w:val="Pquestiontextpartsa"/>
      </w:pPr>
    </w:p>
    <w:p w14:paraId="23F3FEEC" w14:textId="1DC523A7" w:rsidR="003D0F06" w:rsidRDefault="003D0F06" w:rsidP="003D0F06">
      <w:pPr>
        <w:pStyle w:val="Pquestionheadingsx"/>
      </w:pPr>
      <w:r w:rsidRPr="00DF7F34">
        <w:t xml:space="preserve">Question </w:t>
      </w:r>
      <w:r>
        <w:t>33</w:t>
      </w:r>
      <w:r w:rsidRPr="00DF7F34">
        <w:tab/>
      </w:r>
      <w:r w:rsidR="00292DCE">
        <w:rPr>
          <w:rStyle w:val="Cmarkslabel"/>
        </w:rPr>
        <w:t>5</w:t>
      </w:r>
      <w:r w:rsidRPr="00DF7F34">
        <w:rPr>
          <w:rStyle w:val="Cmarkslabel"/>
        </w:rPr>
        <w:t xml:space="preserve"> marks</w:t>
      </w:r>
      <w:r>
        <w:tab/>
        <w:t>[10.5</w:t>
      </w:r>
      <w:r w:rsidRPr="00DF7F34">
        <w:t>]</w:t>
      </w:r>
    </w:p>
    <w:p w14:paraId="62876E96" w14:textId="77777777" w:rsidR="003D0F06" w:rsidRPr="009150F4" w:rsidRDefault="003D0F06" w:rsidP="003D0F06">
      <w:pPr>
        <w:pStyle w:val="Pquestiontextmainstem"/>
      </w:pPr>
      <w:r w:rsidRPr="009150F4">
        <w:t>A class of 25 students in Brisbane is surveyed regarding their support of the AFL team Brisbane Lions and the soccer team Brisbane Roar. Six students support only the Lions, four support only the Roar, while eight support neither. The rest of the students support both teams.</w:t>
      </w:r>
    </w:p>
    <w:p w14:paraId="290FA492" w14:textId="77777777" w:rsidR="00292DCE" w:rsidRDefault="00AE30E5" w:rsidP="003D0F06">
      <w:pPr>
        <w:pStyle w:val="Pquestiontextpartsa"/>
      </w:pPr>
      <w:r>
        <w:rPr>
          <w:rStyle w:val="Cquestionpartlabelbold"/>
        </w:rPr>
        <w:t>(a)</w:t>
      </w:r>
      <w:r>
        <w:rPr>
          <w:rStyle w:val="Cquestionpartlabelbold"/>
        </w:rPr>
        <w:tab/>
      </w:r>
      <w:r w:rsidR="00292DCE">
        <w:t>Draw a Venn diagram to represent the situation.</w:t>
      </w:r>
    </w:p>
    <w:p w14:paraId="380F0842" w14:textId="77777777" w:rsidR="00991205" w:rsidRDefault="00991205" w:rsidP="003D0F06">
      <w:pPr>
        <w:pStyle w:val="Pquestiontextpartsa"/>
      </w:pPr>
    </w:p>
    <w:p w14:paraId="33BC9602" w14:textId="77777777" w:rsidR="00991205" w:rsidRDefault="00991205" w:rsidP="003D0F06">
      <w:pPr>
        <w:pStyle w:val="Pquestiontextpartsa"/>
      </w:pPr>
    </w:p>
    <w:p w14:paraId="6283140F" w14:textId="77777777" w:rsidR="00991205" w:rsidRDefault="00991205" w:rsidP="003D0F06">
      <w:pPr>
        <w:pStyle w:val="Pquestiontextpartsa"/>
      </w:pPr>
    </w:p>
    <w:p w14:paraId="588DB098" w14:textId="77777777" w:rsidR="005710AC" w:rsidRDefault="005710AC" w:rsidP="003D0F06">
      <w:pPr>
        <w:pStyle w:val="Pquestiontextpartsa"/>
      </w:pPr>
    </w:p>
    <w:p w14:paraId="4EBC89A4" w14:textId="77777777" w:rsidR="005710AC" w:rsidRDefault="005710AC" w:rsidP="003D0F06">
      <w:pPr>
        <w:pStyle w:val="Pquestiontextpartsa"/>
      </w:pPr>
    </w:p>
    <w:p w14:paraId="31F92AED" w14:textId="77777777" w:rsidR="005710AC" w:rsidRDefault="005710AC" w:rsidP="003D0F06">
      <w:pPr>
        <w:pStyle w:val="Pquestiontextpartsa"/>
      </w:pPr>
    </w:p>
    <w:p w14:paraId="59A569BA" w14:textId="77777777" w:rsidR="00991205" w:rsidRDefault="00991205" w:rsidP="003D0F06">
      <w:pPr>
        <w:pStyle w:val="Pquestiontextpartsa"/>
      </w:pPr>
    </w:p>
    <w:p w14:paraId="64D38FE2" w14:textId="77777777" w:rsidR="00991205" w:rsidRDefault="00991205" w:rsidP="003D0F06">
      <w:pPr>
        <w:pStyle w:val="Pquestiontextpartsa"/>
      </w:pPr>
    </w:p>
    <w:p w14:paraId="1E9CA47C" w14:textId="6369E55D" w:rsidR="00991205" w:rsidRDefault="00292DCE" w:rsidP="003D0F06">
      <w:pPr>
        <w:pStyle w:val="Pquestiontextpartsa"/>
      </w:pPr>
      <w:r>
        <w:rPr>
          <w:rStyle w:val="Cquestionpartlabelbold"/>
        </w:rPr>
        <w:lastRenderedPageBreak/>
        <w:t>(b)</w:t>
      </w:r>
      <w:r>
        <w:rPr>
          <w:rStyle w:val="Cquestionpartlabelbold"/>
        </w:rPr>
        <w:tab/>
      </w:r>
      <w:r>
        <w:t>Ho</w:t>
      </w:r>
      <w:r w:rsidR="003D0F06" w:rsidRPr="009150F4">
        <w:t>w many students support both teams?</w:t>
      </w:r>
    </w:p>
    <w:p w14:paraId="70910CFB" w14:textId="77777777" w:rsidR="00991205" w:rsidRDefault="00991205" w:rsidP="003D0F06">
      <w:pPr>
        <w:pStyle w:val="Pquestiontextpartsa"/>
      </w:pPr>
    </w:p>
    <w:p w14:paraId="6A8D05EB" w14:textId="305E2DD9" w:rsidR="00991205" w:rsidRDefault="00AE30E5" w:rsidP="003D0F06">
      <w:pPr>
        <w:pStyle w:val="Pquestiontextpartsa"/>
      </w:pPr>
      <w:r>
        <w:rPr>
          <w:rStyle w:val="Cquestionpartlabelbold"/>
        </w:rPr>
        <w:t>(</w:t>
      </w:r>
      <w:r w:rsidR="00292DCE">
        <w:rPr>
          <w:rStyle w:val="Cquestionpartlabelbold"/>
        </w:rPr>
        <w:t>c</w:t>
      </w:r>
      <w:r>
        <w:rPr>
          <w:rStyle w:val="Cquestionpartlabelbold"/>
        </w:rPr>
        <w:t>)</w:t>
      </w:r>
      <w:r>
        <w:rPr>
          <w:rStyle w:val="Cquestionpartlabelbold"/>
        </w:rPr>
        <w:tab/>
      </w:r>
      <w:r w:rsidR="00991205">
        <w:t>Find</w:t>
      </w:r>
      <w:r w:rsidR="003D0F06" w:rsidRPr="009150F4">
        <w:t xml:space="preserve"> the probability that a randomly selected student supports</w:t>
      </w:r>
      <w:r w:rsidR="00991205">
        <w:t>:</w:t>
      </w:r>
    </w:p>
    <w:p w14:paraId="45BBD29E" w14:textId="77777777" w:rsidR="00991205" w:rsidRDefault="00991205" w:rsidP="00991205">
      <w:pPr>
        <w:pStyle w:val="Pquestiontextpartsi"/>
      </w:pPr>
      <w:r w:rsidRPr="00991205">
        <w:rPr>
          <w:rStyle w:val="Cquestionpartlabelbold"/>
        </w:rPr>
        <w:t>(i)</w:t>
      </w:r>
      <w:r>
        <w:tab/>
        <w:t>neither team</w:t>
      </w:r>
    </w:p>
    <w:p w14:paraId="0A0E618F" w14:textId="77777777" w:rsidR="00991205" w:rsidRDefault="00991205" w:rsidP="00991205">
      <w:pPr>
        <w:pStyle w:val="Pquestiontextpartsi"/>
      </w:pPr>
    </w:p>
    <w:p w14:paraId="3307D1F1" w14:textId="77777777" w:rsidR="00991205" w:rsidRDefault="00AE30E5" w:rsidP="00991205">
      <w:pPr>
        <w:pStyle w:val="Pquestiontextpartsi"/>
      </w:pPr>
      <w:r>
        <w:rPr>
          <w:rStyle w:val="Cquestionpartlabelbold"/>
        </w:rPr>
        <w:t>(</w:t>
      </w:r>
      <w:r w:rsidR="00991205">
        <w:rPr>
          <w:rStyle w:val="Cquestionpartlabelbold"/>
        </w:rPr>
        <w:t>ii</w:t>
      </w:r>
      <w:r>
        <w:rPr>
          <w:rStyle w:val="Cquestionpartlabelbold"/>
        </w:rPr>
        <w:t>)</w:t>
      </w:r>
      <w:r>
        <w:rPr>
          <w:rStyle w:val="Cquestionpartlabelbold"/>
        </w:rPr>
        <w:tab/>
      </w:r>
      <w:r w:rsidR="00991205">
        <w:t>Roar</w:t>
      </w:r>
    </w:p>
    <w:p w14:paraId="240C61BD" w14:textId="77777777" w:rsidR="00991205" w:rsidRDefault="00991205" w:rsidP="00991205">
      <w:pPr>
        <w:pStyle w:val="Pquestiontextpartsi"/>
      </w:pPr>
    </w:p>
    <w:p w14:paraId="568AB5E8" w14:textId="6050C8DF" w:rsidR="00991205" w:rsidRDefault="00991205" w:rsidP="00991205">
      <w:pPr>
        <w:pStyle w:val="Pquestiontextpartsi"/>
      </w:pPr>
      <w:r w:rsidRPr="00991205">
        <w:rPr>
          <w:rStyle w:val="Cquestionpartlabelbold"/>
        </w:rPr>
        <w:t>(iii)</w:t>
      </w:r>
      <w:r>
        <w:tab/>
      </w:r>
      <w:r w:rsidR="003D0F06" w:rsidRPr="009150F4">
        <w:t>Roar</w:t>
      </w:r>
      <w:r w:rsidR="005710AC">
        <w:t>,</w:t>
      </w:r>
      <w:r w:rsidR="003D0F06" w:rsidRPr="009150F4">
        <w:t xml:space="preserve"> </w:t>
      </w:r>
      <w:r w:rsidR="005710AC">
        <w:t xml:space="preserve">if you know </w:t>
      </w:r>
      <w:r>
        <w:t>that they support the Lions.</w:t>
      </w:r>
    </w:p>
    <w:p w14:paraId="5C6917D3" w14:textId="77777777" w:rsidR="00991205" w:rsidRDefault="00991205" w:rsidP="003D0F06">
      <w:pPr>
        <w:pStyle w:val="Pquestiontextpartsa"/>
      </w:pPr>
    </w:p>
    <w:p w14:paraId="46C3DFB4" w14:textId="77777777" w:rsidR="00991205" w:rsidRDefault="00991205" w:rsidP="003D0F06">
      <w:pPr>
        <w:pStyle w:val="Pquestiontextpartsa"/>
      </w:pPr>
    </w:p>
    <w:p w14:paraId="33C22111" w14:textId="1636FDF0" w:rsidR="003D0F06" w:rsidRDefault="003D0F06" w:rsidP="003D0F06">
      <w:pPr>
        <w:pStyle w:val="Pquestionheadingsx"/>
      </w:pPr>
      <w:r w:rsidRPr="00DF7F34">
        <w:t xml:space="preserve">Question </w:t>
      </w:r>
      <w:r>
        <w:t>34</w:t>
      </w:r>
      <w:r w:rsidRPr="00DF7F34">
        <w:tab/>
      </w:r>
      <w:r w:rsidR="00292DCE">
        <w:rPr>
          <w:rStyle w:val="Cmarkslabel"/>
        </w:rPr>
        <w:t>5</w:t>
      </w:r>
      <w:r w:rsidRPr="00DF7F34">
        <w:rPr>
          <w:rStyle w:val="Cmarkslabel"/>
        </w:rPr>
        <w:t xml:space="preserve"> marks</w:t>
      </w:r>
      <w:r>
        <w:tab/>
        <w:t>[11.3</w:t>
      </w:r>
      <w:r w:rsidRPr="00DF7F34">
        <w:t>]</w:t>
      </w:r>
      <w:r w:rsidR="005710AC">
        <w:t xml:space="preserve"> </w:t>
      </w:r>
      <w:r w:rsidR="005710AC" w:rsidRPr="009A1D97">
        <w:rPr>
          <w:highlight w:val="lightGray"/>
        </w:rPr>
        <w:t>[10A]</w:t>
      </w:r>
    </w:p>
    <w:p w14:paraId="397B6ABC" w14:textId="77777777" w:rsidR="003D0F06" w:rsidRPr="009150F4" w:rsidRDefault="003D0F06" w:rsidP="003D0F06">
      <w:pPr>
        <w:pStyle w:val="Pquestiontextmainstem"/>
      </w:pPr>
      <w:r w:rsidRPr="009150F4">
        <w:t>Simplify the following</w:t>
      </w:r>
      <w:r>
        <w:t>.</w:t>
      </w:r>
    </w:p>
    <w:p w14:paraId="4EBA74CE" w14:textId="4949C495" w:rsidR="003D0F06" w:rsidRDefault="00AE30E5" w:rsidP="003D0F06">
      <w:pPr>
        <w:pStyle w:val="Pquestiontextpartsa"/>
        <w:rPr>
          <w:position w:val="-8"/>
        </w:rPr>
      </w:pPr>
      <w:r>
        <w:rPr>
          <w:rStyle w:val="Cquestionpartlabelbold"/>
        </w:rPr>
        <w:t>(a)</w:t>
      </w:r>
      <w:r>
        <w:rPr>
          <w:rStyle w:val="Cquestionpartlabelbold"/>
        </w:rPr>
        <w:tab/>
      </w:r>
      <w:r w:rsidR="006A1F7E" w:rsidRPr="00904E96">
        <w:rPr>
          <w:position w:val="-18"/>
        </w:rPr>
        <w:object w:dxaOrig="2580" w:dyaOrig="480" w14:anchorId="169C9EB3">
          <v:shape id="_x0000_i1055" type="#_x0000_t75" style="width:129.05pt;height:22.45pt" o:ole="">
            <v:imagedata r:id="rId82" o:title=""/>
          </v:shape>
          <o:OLEObject Type="Embed" ProgID="Equation.DSMT4" ShapeID="_x0000_i1055" DrawAspect="Content" ObjectID="_1538920589" r:id="rId83"/>
        </w:object>
      </w:r>
      <w:r w:rsidR="00991205">
        <w:rPr>
          <w:position w:val="-10"/>
        </w:rPr>
        <w:tab/>
      </w:r>
      <w:r w:rsidR="00991205">
        <w:rPr>
          <w:position w:val="-10"/>
        </w:rPr>
        <w:tab/>
      </w:r>
      <w:r w:rsidR="00CD0C02">
        <w:rPr>
          <w:position w:val="-10"/>
        </w:rPr>
        <w:tab/>
      </w:r>
      <w:r>
        <w:rPr>
          <w:rStyle w:val="Cquestionpartlabelbold"/>
        </w:rPr>
        <w:t>(b)</w:t>
      </w:r>
      <w:r>
        <w:rPr>
          <w:rStyle w:val="Cquestionpartlabelbold"/>
        </w:rPr>
        <w:tab/>
      </w:r>
      <w:r w:rsidR="006A1F7E" w:rsidRPr="009150F4">
        <w:rPr>
          <w:position w:val="-8"/>
        </w:rPr>
        <w:object w:dxaOrig="1340" w:dyaOrig="360" w14:anchorId="1180E730">
          <v:shape id="_x0000_i1056" type="#_x0000_t75" style="width:68.25pt;height:16.85pt" o:ole="">
            <v:imagedata r:id="rId84" o:title=""/>
          </v:shape>
          <o:OLEObject Type="Embed" ProgID="Equation.DSMT4" ShapeID="_x0000_i1056" DrawAspect="Content" ObjectID="_1538920590" r:id="rId85"/>
        </w:object>
      </w:r>
    </w:p>
    <w:p w14:paraId="322E5444" w14:textId="77777777" w:rsidR="00991205" w:rsidRDefault="00991205" w:rsidP="003D0F06">
      <w:pPr>
        <w:pStyle w:val="Pquestiontextpartsa"/>
        <w:rPr>
          <w:position w:val="-8"/>
        </w:rPr>
      </w:pPr>
    </w:p>
    <w:p w14:paraId="6C6109F6" w14:textId="77777777" w:rsidR="00991205" w:rsidRDefault="00991205" w:rsidP="003D0F06">
      <w:pPr>
        <w:pStyle w:val="Pquestiontextpartsa"/>
        <w:rPr>
          <w:position w:val="-8"/>
        </w:rPr>
      </w:pPr>
    </w:p>
    <w:p w14:paraId="61C8159B" w14:textId="77777777" w:rsidR="00991205" w:rsidRDefault="00991205" w:rsidP="003D0F06">
      <w:pPr>
        <w:pStyle w:val="Pquestiontextpartsa"/>
        <w:rPr>
          <w:position w:val="-8"/>
        </w:rPr>
      </w:pPr>
    </w:p>
    <w:p w14:paraId="51C85B89" w14:textId="77777777" w:rsidR="00991205" w:rsidRDefault="00991205" w:rsidP="003D0F06">
      <w:pPr>
        <w:pStyle w:val="Pquestiontextpartsa"/>
        <w:rPr>
          <w:position w:val="-8"/>
        </w:rPr>
      </w:pPr>
    </w:p>
    <w:p w14:paraId="366377C4" w14:textId="77777777" w:rsidR="00991205" w:rsidRPr="00991205" w:rsidRDefault="00991205" w:rsidP="003D0F06">
      <w:pPr>
        <w:pStyle w:val="Pquestiontextpartsa"/>
        <w:rPr>
          <w:position w:val="-10"/>
        </w:rPr>
      </w:pPr>
    </w:p>
    <w:p w14:paraId="621FD9C0" w14:textId="2E075AB4" w:rsidR="003D0F06" w:rsidRDefault="00AE30E5" w:rsidP="003D0F06">
      <w:pPr>
        <w:pStyle w:val="Pquestiontextpartsa"/>
        <w:rPr>
          <w:position w:val="-8"/>
        </w:rPr>
      </w:pPr>
      <w:r>
        <w:rPr>
          <w:rStyle w:val="Cquestionpartlabelbold"/>
        </w:rPr>
        <w:t>(c)</w:t>
      </w:r>
      <w:r>
        <w:rPr>
          <w:rStyle w:val="Cquestionpartlabelbold"/>
        </w:rPr>
        <w:tab/>
      </w:r>
      <w:r w:rsidR="00904E96" w:rsidRPr="009150F4">
        <w:rPr>
          <w:position w:val="-8"/>
        </w:rPr>
        <w:object w:dxaOrig="1140" w:dyaOrig="360" w14:anchorId="1931CBB8">
          <v:shape id="_x0000_i1057" type="#_x0000_t75" style="width:57.05pt;height:16.85pt" o:ole="">
            <v:imagedata r:id="rId86" o:title=""/>
          </v:shape>
          <o:OLEObject Type="Embed" ProgID="Equation.DSMT4" ShapeID="_x0000_i1057" DrawAspect="Content" ObjectID="_1538920591" r:id="rId87"/>
        </w:object>
      </w:r>
      <w:r w:rsidR="003D0F06" w:rsidRPr="009150F4">
        <w:tab/>
      </w:r>
      <w:r w:rsidR="00991205">
        <w:tab/>
      </w:r>
      <w:r w:rsidR="00991205">
        <w:tab/>
      </w:r>
      <w:r w:rsidR="00991205">
        <w:tab/>
      </w:r>
      <w:r w:rsidR="00CD0C02">
        <w:tab/>
      </w:r>
      <w:r>
        <w:rPr>
          <w:rStyle w:val="Cquestionpartlabelbold"/>
        </w:rPr>
        <w:t>(d)</w:t>
      </w:r>
      <w:r>
        <w:rPr>
          <w:rStyle w:val="Cquestionpartlabelbold"/>
        </w:rPr>
        <w:tab/>
      </w:r>
      <w:r w:rsidR="00904E96" w:rsidRPr="009150F4">
        <w:rPr>
          <w:position w:val="-8"/>
        </w:rPr>
        <w:object w:dxaOrig="1200" w:dyaOrig="360" w14:anchorId="26611CEC">
          <v:shape id="_x0000_i1058" type="#_x0000_t75" style="width:58.9pt;height:16.85pt" o:ole="">
            <v:imagedata r:id="rId88" o:title=""/>
          </v:shape>
          <o:OLEObject Type="Embed" ProgID="Equation.DSMT4" ShapeID="_x0000_i1058" DrawAspect="Content" ObjectID="_1538920592" r:id="rId89"/>
        </w:object>
      </w:r>
    </w:p>
    <w:p w14:paraId="55D5DB01" w14:textId="77777777" w:rsidR="00991205" w:rsidRDefault="00991205" w:rsidP="003D0F06">
      <w:pPr>
        <w:pStyle w:val="Pquestiontextpartsa"/>
        <w:rPr>
          <w:position w:val="-8"/>
        </w:rPr>
      </w:pPr>
    </w:p>
    <w:p w14:paraId="56B89B61" w14:textId="77777777" w:rsidR="005710AC" w:rsidRDefault="005710AC" w:rsidP="003D0F06">
      <w:pPr>
        <w:pStyle w:val="Pquestiontextpartsa"/>
        <w:rPr>
          <w:position w:val="-8"/>
        </w:rPr>
      </w:pPr>
    </w:p>
    <w:p w14:paraId="032DC51D" w14:textId="77777777" w:rsidR="005710AC" w:rsidRDefault="005710AC" w:rsidP="003D0F06">
      <w:pPr>
        <w:pStyle w:val="Pquestiontextpartsa"/>
        <w:rPr>
          <w:position w:val="-8"/>
        </w:rPr>
      </w:pPr>
    </w:p>
    <w:p w14:paraId="12689928" w14:textId="77777777" w:rsidR="00991205" w:rsidRDefault="00991205" w:rsidP="003D0F06">
      <w:pPr>
        <w:pStyle w:val="Pquestiontextpartsa"/>
        <w:rPr>
          <w:position w:val="-8"/>
        </w:rPr>
      </w:pPr>
    </w:p>
    <w:p w14:paraId="083F8C22" w14:textId="77777777" w:rsidR="00991205" w:rsidRDefault="00991205" w:rsidP="003D0F06">
      <w:pPr>
        <w:pStyle w:val="Pquestiontextpartsa"/>
      </w:pPr>
    </w:p>
    <w:p w14:paraId="7AF18F8F" w14:textId="77777777" w:rsidR="003D0F06" w:rsidRDefault="003D0F06" w:rsidP="003D0F06">
      <w:pPr>
        <w:pStyle w:val="Pquestionheadingsx"/>
      </w:pPr>
      <w:r w:rsidRPr="00DF7F34">
        <w:t xml:space="preserve">Question </w:t>
      </w:r>
      <w:r>
        <w:t>35</w:t>
      </w:r>
      <w:r w:rsidRPr="00DF7F34">
        <w:tab/>
      </w:r>
      <w:r>
        <w:rPr>
          <w:rStyle w:val="Cmarkslabel"/>
        </w:rPr>
        <w:t>8</w:t>
      </w:r>
      <w:r w:rsidRPr="00DF7F34">
        <w:rPr>
          <w:rStyle w:val="Cmarkslabel"/>
        </w:rPr>
        <w:t xml:space="preserve"> marks</w:t>
      </w:r>
      <w:r>
        <w:tab/>
        <w:t>[12.3</w:t>
      </w:r>
      <w:r w:rsidRPr="00DF7F34">
        <w:t>]</w:t>
      </w:r>
    </w:p>
    <w:p w14:paraId="201D67F9" w14:textId="77777777" w:rsidR="003D0F06" w:rsidRPr="009150F4" w:rsidRDefault="003D0F06" w:rsidP="003D0F06">
      <w:pPr>
        <w:pStyle w:val="Pquestiontextmainstem"/>
      </w:pPr>
      <w:r w:rsidRPr="009150F4">
        <w:t>Simplify the following, expressing your answers with positive indices</w:t>
      </w:r>
      <w:r>
        <w:t>.</w:t>
      </w:r>
    </w:p>
    <w:p w14:paraId="232A7B39" w14:textId="6B2F654F" w:rsidR="003D0F06" w:rsidRDefault="00AE30E5" w:rsidP="003D0F06">
      <w:pPr>
        <w:pStyle w:val="Pquestiontextpartsa"/>
      </w:pPr>
      <w:r>
        <w:rPr>
          <w:rStyle w:val="Cquestionpartlabelbold"/>
        </w:rPr>
        <w:t>(a)</w:t>
      </w:r>
      <w:r>
        <w:rPr>
          <w:rStyle w:val="Cquestionpartlabelbold"/>
        </w:rPr>
        <w:tab/>
      </w:r>
      <w:r w:rsidR="00D50532" w:rsidRPr="00D50532">
        <w:rPr>
          <w:position w:val="-42"/>
        </w:rPr>
        <w:object w:dxaOrig="1740" w:dyaOrig="960" w14:anchorId="769F63B8">
          <v:shape id="_x0000_i1059" type="#_x0000_t75" style="width:87.9pt;height:47.7pt" o:ole="">
            <v:imagedata r:id="rId90" o:title=""/>
          </v:shape>
          <o:OLEObject Type="Embed" ProgID="Equation.DSMT4" ShapeID="_x0000_i1059" DrawAspect="Content" ObjectID="_1538920593" r:id="rId91"/>
        </w:object>
      </w:r>
      <w:r w:rsidR="003D0F06" w:rsidRPr="009150F4">
        <w:tab/>
      </w:r>
      <w:r w:rsidR="00991205">
        <w:tab/>
      </w:r>
      <w:r w:rsidR="00991205">
        <w:tab/>
      </w:r>
      <w:r w:rsidR="00991205">
        <w:tab/>
      </w:r>
      <w:r w:rsidR="00CD0C02">
        <w:tab/>
      </w:r>
      <w:r>
        <w:rPr>
          <w:rStyle w:val="Cquestionpartlabelbold"/>
        </w:rPr>
        <w:t>(b)</w:t>
      </w:r>
      <w:r>
        <w:rPr>
          <w:rStyle w:val="Cquestionpartlabelbold"/>
        </w:rPr>
        <w:tab/>
      </w:r>
      <w:r w:rsidR="00D50532" w:rsidRPr="00D50532">
        <w:rPr>
          <w:position w:val="-42"/>
        </w:rPr>
        <w:object w:dxaOrig="2020" w:dyaOrig="960" w14:anchorId="5BC18FD0">
          <v:shape id="_x0000_i1060" type="#_x0000_t75" style="width:101pt;height:47.7pt" o:ole="">
            <v:imagedata r:id="rId92" o:title=""/>
          </v:shape>
          <o:OLEObject Type="Embed" ProgID="Equation.DSMT4" ShapeID="_x0000_i1060" DrawAspect="Content" ObjectID="_1538920594" r:id="rId93"/>
        </w:object>
      </w:r>
    </w:p>
    <w:p w14:paraId="08EFB4DE" w14:textId="77777777" w:rsidR="00991205" w:rsidRDefault="00991205" w:rsidP="003D0F06">
      <w:pPr>
        <w:pStyle w:val="Pquestiontextpartsa"/>
      </w:pPr>
    </w:p>
    <w:p w14:paraId="5DAD1F1D" w14:textId="77777777" w:rsidR="00991205" w:rsidRDefault="00991205" w:rsidP="003D0F06">
      <w:pPr>
        <w:pStyle w:val="Pquestiontextpartsa"/>
      </w:pPr>
    </w:p>
    <w:p w14:paraId="745C1D7C" w14:textId="77777777" w:rsidR="00991205" w:rsidRDefault="00991205" w:rsidP="003D0F06">
      <w:pPr>
        <w:pStyle w:val="Pquestiontextpartsa"/>
      </w:pPr>
    </w:p>
    <w:p w14:paraId="0CE40633" w14:textId="77777777" w:rsidR="00991205" w:rsidRDefault="00991205" w:rsidP="003D0F06">
      <w:pPr>
        <w:pStyle w:val="Pquestiontextpartsa"/>
      </w:pPr>
    </w:p>
    <w:p w14:paraId="053F7112" w14:textId="77777777" w:rsidR="00991205" w:rsidRDefault="00991205" w:rsidP="003D0F06">
      <w:pPr>
        <w:pStyle w:val="Pquestiontextpartsa"/>
      </w:pPr>
    </w:p>
    <w:p w14:paraId="6EFA6B2F" w14:textId="77777777" w:rsidR="00991205" w:rsidRDefault="00991205" w:rsidP="003D0F06">
      <w:pPr>
        <w:pStyle w:val="Pquestiontextpartsa"/>
      </w:pPr>
    </w:p>
    <w:p w14:paraId="2FC6034A" w14:textId="144E7134" w:rsidR="003D0F06" w:rsidRDefault="00AE30E5" w:rsidP="003D0F06">
      <w:pPr>
        <w:pStyle w:val="Pquestiontextpartsa"/>
      </w:pPr>
      <w:r>
        <w:rPr>
          <w:rStyle w:val="Cquestionpartlabelbold"/>
        </w:rPr>
        <w:lastRenderedPageBreak/>
        <w:t>(c)</w:t>
      </w:r>
      <w:r>
        <w:rPr>
          <w:rStyle w:val="Cquestionpartlabelbold"/>
        </w:rPr>
        <w:tab/>
      </w:r>
      <w:r w:rsidR="00D50532" w:rsidRPr="00D50532">
        <w:rPr>
          <w:position w:val="-42"/>
        </w:rPr>
        <w:object w:dxaOrig="1520" w:dyaOrig="960" w14:anchorId="2BB71613">
          <v:shape id="_x0000_i1061" type="#_x0000_t75" style="width:75.75pt;height:47.7pt" o:ole="">
            <v:imagedata r:id="rId94" o:title=""/>
          </v:shape>
          <o:OLEObject Type="Embed" ProgID="Equation.DSMT4" ShapeID="_x0000_i1061" DrawAspect="Content" ObjectID="_1538920595" r:id="rId95"/>
        </w:object>
      </w:r>
      <w:r w:rsidR="003D0F06" w:rsidRPr="009150F4">
        <w:tab/>
      </w:r>
      <w:r w:rsidR="00991205">
        <w:tab/>
      </w:r>
      <w:r w:rsidR="00991205">
        <w:tab/>
      </w:r>
      <w:r w:rsidR="00991205">
        <w:tab/>
      </w:r>
      <w:r w:rsidR="00CD0C02">
        <w:tab/>
      </w:r>
      <w:r>
        <w:rPr>
          <w:rStyle w:val="Cquestionpartlabelbold"/>
        </w:rPr>
        <w:t>(d)</w:t>
      </w:r>
      <w:r>
        <w:rPr>
          <w:rStyle w:val="Cquestionpartlabelbold"/>
        </w:rPr>
        <w:tab/>
      </w:r>
      <w:r w:rsidR="00D50532" w:rsidRPr="00D50532">
        <w:rPr>
          <w:position w:val="-42"/>
        </w:rPr>
        <w:object w:dxaOrig="2140" w:dyaOrig="960" w14:anchorId="29D6A5E1">
          <v:shape id="_x0000_i1062" type="#_x0000_t75" style="width:106.6pt;height:47.7pt" o:ole="">
            <v:imagedata r:id="rId96" o:title=""/>
          </v:shape>
          <o:OLEObject Type="Embed" ProgID="Equation.DSMT4" ShapeID="_x0000_i1062" DrawAspect="Content" ObjectID="_1538920596" r:id="rId97"/>
        </w:object>
      </w:r>
    </w:p>
    <w:p w14:paraId="10219708" w14:textId="77777777" w:rsidR="00991205" w:rsidRDefault="00991205" w:rsidP="003D0F06">
      <w:pPr>
        <w:pStyle w:val="Pquestiontextpartsa"/>
      </w:pPr>
    </w:p>
    <w:p w14:paraId="22CE9896" w14:textId="77777777" w:rsidR="00991205" w:rsidRDefault="00991205" w:rsidP="003D0F06">
      <w:pPr>
        <w:pStyle w:val="Pquestiontextpartsa"/>
      </w:pPr>
    </w:p>
    <w:p w14:paraId="6DE16DC4" w14:textId="77777777" w:rsidR="00991205" w:rsidRDefault="00991205" w:rsidP="003D0F06">
      <w:pPr>
        <w:pStyle w:val="Pquestiontextpartsa"/>
      </w:pPr>
    </w:p>
    <w:p w14:paraId="4A7CDAAB" w14:textId="77777777" w:rsidR="00991205" w:rsidRDefault="00991205" w:rsidP="003D0F06">
      <w:pPr>
        <w:pStyle w:val="Pquestiontextpartsa"/>
      </w:pPr>
    </w:p>
    <w:p w14:paraId="558F8D20" w14:textId="77777777" w:rsidR="00991205" w:rsidRDefault="00991205" w:rsidP="003D0F06">
      <w:pPr>
        <w:pStyle w:val="Pquestiontextpartsa"/>
      </w:pPr>
    </w:p>
    <w:p w14:paraId="7F25EC8C" w14:textId="77777777" w:rsidR="00991205" w:rsidRDefault="00991205" w:rsidP="003D0F06">
      <w:pPr>
        <w:pStyle w:val="Pquestiontextpartsa"/>
      </w:pPr>
    </w:p>
    <w:p w14:paraId="5A78EF98" w14:textId="77777777" w:rsidR="003D0F06" w:rsidRDefault="003D0F06" w:rsidP="003D0F06">
      <w:pPr>
        <w:pStyle w:val="Pquestionheadingsx"/>
      </w:pPr>
      <w:r w:rsidRPr="00DF7F34">
        <w:t xml:space="preserve">Question </w:t>
      </w:r>
      <w:r>
        <w:t>36</w:t>
      </w:r>
      <w:r w:rsidRPr="00DF7F34">
        <w:tab/>
      </w:r>
      <w:r>
        <w:rPr>
          <w:rStyle w:val="Cmarkslabel"/>
        </w:rPr>
        <w:t>4</w:t>
      </w:r>
      <w:r w:rsidRPr="00DF7F34">
        <w:rPr>
          <w:rStyle w:val="Cmarkslabel"/>
        </w:rPr>
        <w:t xml:space="preserve"> marks</w:t>
      </w:r>
      <w:r>
        <w:tab/>
        <w:t>[13.3</w:t>
      </w:r>
      <w:r w:rsidRPr="00DF7F34">
        <w:t>]</w:t>
      </w:r>
    </w:p>
    <w:p w14:paraId="6C8C7F85" w14:textId="77777777" w:rsidR="003D0F06" w:rsidRDefault="003D0F06" w:rsidP="003D0F06">
      <w:pPr>
        <w:pStyle w:val="Pquestiontextmainstem"/>
      </w:pPr>
      <w:r>
        <w:t>$10 000 is invested for four years with interest compounded quarterly. For the first 2 years the interest rate is 4.25% p.a. and for the last 2 years the interest rate is 4.75% p.a.</w:t>
      </w:r>
    </w:p>
    <w:p w14:paraId="65050155" w14:textId="428B3322" w:rsidR="003D0F06" w:rsidRDefault="00AE30E5" w:rsidP="003D0F06">
      <w:pPr>
        <w:pStyle w:val="Pquestiontextpartsa"/>
      </w:pPr>
      <w:r>
        <w:rPr>
          <w:rStyle w:val="Cquestionpartlabelbold"/>
        </w:rPr>
        <w:t>(a)</w:t>
      </w:r>
      <w:r>
        <w:rPr>
          <w:rStyle w:val="Cquestionpartlabelbold"/>
        </w:rPr>
        <w:tab/>
      </w:r>
      <w:r w:rsidR="003D0F06">
        <w:t>How much will the investment be worth at the end of the 4 years?</w:t>
      </w:r>
    </w:p>
    <w:p w14:paraId="0DA753E9" w14:textId="77777777" w:rsidR="00991205" w:rsidRDefault="00991205" w:rsidP="003D0F06">
      <w:pPr>
        <w:pStyle w:val="Pquestiontextpartsa"/>
      </w:pPr>
    </w:p>
    <w:p w14:paraId="3BF732CF" w14:textId="77777777" w:rsidR="005710AC" w:rsidRDefault="005710AC" w:rsidP="003D0F06">
      <w:pPr>
        <w:pStyle w:val="Pquestiontextpartsa"/>
      </w:pPr>
    </w:p>
    <w:p w14:paraId="15650080" w14:textId="77777777" w:rsidR="005710AC" w:rsidRDefault="005710AC" w:rsidP="003D0F06">
      <w:pPr>
        <w:pStyle w:val="Pquestiontextpartsa"/>
      </w:pPr>
    </w:p>
    <w:p w14:paraId="674AC006" w14:textId="77777777" w:rsidR="00991205" w:rsidRDefault="00991205" w:rsidP="003D0F06">
      <w:pPr>
        <w:pStyle w:val="Pquestiontextpartsa"/>
      </w:pPr>
    </w:p>
    <w:p w14:paraId="36E48DD9" w14:textId="77777777" w:rsidR="00991205" w:rsidRDefault="00991205" w:rsidP="003D0F06">
      <w:pPr>
        <w:pStyle w:val="Pquestiontextpartsa"/>
      </w:pPr>
    </w:p>
    <w:p w14:paraId="792280E4" w14:textId="77777777" w:rsidR="00991205" w:rsidRDefault="00991205" w:rsidP="003D0F06">
      <w:pPr>
        <w:pStyle w:val="Pquestiontextpartsa"/>
      </w:pPr>
    </w:p>
    <w:p w14:paraId="0C110900" w14:textId="0DADE050" w:rsidR="003D0F06" w:rsidRDefault="00AE30E5" w:rsidP="003D0F06">
      <w:pPr>
        <w:pStyle w:val="Pquestiontextpartsa"/>
      </w:pPr>
      <w:r>
        <w:rPr>
          <w:rStyle w:val="Cquestionpartlabelbold"/>
        </w:rPr>
        <w:t>(b)</w:t>
      </w:r>
      <w:r>
        <w:rPr>
          <w:rStyle w:val="Cquestionpartlabelbold"/>
        </w:rPr>
        <w:tab/>
      </w:r>
      <w:r w:rsidR="003D0F06">
        <w:t xml:space="preserve">What single interest rate, applied for the whole 4-year period, would have resulted in the same growth in investment? Give your answer as a percentage, correct to </w:t>
      </w:r>
      <w:r w:rsidR="00991205">
        <w:t>2</w:t>
      </w:r>
      <w:r w:rsidR="003D0F06">
        <w:t xml:space="preserve"> decimal places.</w:t>
      </w:r>
    </w:p>
    <w:p w14:paraId="39B590BA" w14:textId="77777777" w:rsidR="00991205" w:rsidRDefault="00991205" w:rsidP="003D0F06">
      <w:pPr>
        <w:pStyle w:val="Pquestiontextpartsa"/>
      </w:pPr>
    </w:p>
    <w:p w14:paraId="0DEF9A18" w14:textId="77777777" w:rsidR="005710AC" w:rsidRDefault="005710AC" w:rsidP="003D0F06">
      <w:pPr>
        <w:pStyle w:val="Pquestiontextpartsa"/>
      </w:pPr>
    </w:p>
    <w:p w14:paraId="50EAFF6B" w14:textId="77777777" w:rsidR="00991205" w:rsidRDefault="00991205" w:rsidP="003D0F06">
      <w:pPr>
        <w:pStyle w:val="Pquestiontextpartsa"/>
      </w:pPr>
    </w:p>
    <w:p w14:paraId="5ED0E50C" w14:textId="77777777" w:rsidR="005710AC" w:rsidRDefault="005710AC" w:rsidP="003D0F06">
      <w:pPr>
        <w:pStyle w:val="Pquestiontextpartsa"/>
      </w:pPr>
    </w:p>
    <w:p w14:paraId="0EEFE031" w14:textId="77777777" w:rsidR="005710AC" w:rsidRDefault="005710AC" w:rsidP="003D0F06">
      <w:pPr>
        <w:pStyle w:val="Pquestiontextpartsa"/>
      </w:pPr>
    </w:p>
    <w:p w14:paraId="625580EA" w14:textId="77777777" w:rsidR="00991205" w:rsidRDefault="00991205" w:rsidP="003D0F06">
      <w:pPr>
        <w:pStyle w:val="Pquestiontextpartsa"/>
      </w:pPr>
    </w:p>
    <w:p w14:paraId="049306CA" w14:textId="03E0FAE0" w:rsidR="003D0F06" w:rsidRDefault="00BC6372" w:rsidP="006A1F7E">
      <w:pPr>
        <w:pStyle w:val="Psectionresults"/>
        <w:spacing w:before="0" w:after="0"/>
      </w:pPr>
      <w:r>
        <w:t>Short answer results: ___ / 102</w:t>
      </w:r>
    </w:p>
    <w:p w14:paraId="6113CDCB" w14:textId="77777777" w:rsidR="005710AC" w:rsidRDefault="005710AC">
      <w:pPr>
        <w:rPr>
          <w:rFonts w:asciiTheme="minorHAnsi" w:hAnsiTheme="minorHAnsi"/>
          <w:i/>
          <w:sz w:val="28"/>
        </w:rPr>
      </w:pPr>
      <w:r>
        <w:br w:type="page"/>
      </w:r>
    </w:p>
    <w:p w14:paraId="1778394B" w14:textId="237881AF" w:rsidR="003D0F06" w:rsidRDefault="003D0F06" w:rsidP="003D0F06">
      <w:pPr>
        <w:pStyle w:val="Psectionheading"/>
      </w:pPr>
      <w:r>
        <w:lastRenderedPageBreak/>
        <w:t>Extended answer section</w:t>
      </w:r>
    </w:p>
    <w:p w14:paraId="7A3AB7C7" w14:textId="5E1A1501" w:rsidR="003D0F06" w:rsidRPr="00DF7F34" w:rsidRDefault="003D0F06" w:rsidP="003D0F06">
      <w:pPr>
        <w:pStyle w:val="Pquestionheadingsx1stafterhead"/>
      </w:pPr>
      <w:r w:rsidRPr="00DF7F34">
        <w:t xml:space="preserve">Question </w:t>
      </w:r>
      <w:r>
        <w:t>37</w:t>
      </w:r>
      <w:r w:rsidRPr="00DF7F34">
        <w:tab/>
      </w:r>
      <w:r w:rsidRPr="00DF7F34">
        <w:rPr>
          <w:rStyle w:val="Cmarkslabel"/>
        </w:rPr>
        <w:t>1</w:t>
      </w:r>
      <w:r w:rsidR="00BC6372">
        <w:rPr>
          <w:rStyle w:val="Cmarkslabel"/>
        </w:rPr>
        <w:t>2</w:t>
      </w:r>
      <w:r w:rsidRPr="00DF7F34">
        <w:rPr>
          <w:rStyle w:val="Cmarkslabel"/>
        </w:rPr>
        <w:t xml:space="preserve"> marks</w:t>
      </w:r>
      <w:r w:rsidRPr="00DF7F34">
        <w:tab/>
      </w:r>
      <w:r w:rsidR="00D50532">
        <w:t xml:space="preserve"> </w:t>
      </w:r>
      <w:r w:rsidRPr="00DF7F34">
        <w:t>[</w:t>
      </w:r>
      <w:r>
        <w:t>2.2</w:t>
      </w:r>
      <w:r w:rsidRPr="00DF7F34">
        <w:t xml:space="preserve">, </w:t>
      </w:r>
      <w:r w:rsidR="00904E96">
        <w:t xml:space="preserve">10.1, </w:t>
      </w:r>
      <w:r>
        <w:t>10.5</w:t>
      </w:r>
      <w:r w:rsidRPr="00DF7F34">
        <w:t>]</w:t>
      </w:r>
    </w:p>
    <w:p w14:paraId="39A93CB6" w14:textId="29BA6367" w:rsidR="003D0F06" w:rsidRDefault="003D0F06" w:rsidP="003D0F06">
      <w:pPr>
        <w:pStyle w:val="Pquestiontextmainstem"/>
      </w:pPr>
      <w:r>
        <w:t>The</w:t>
      </w:r>
      <w:r w:rsidRPr="009150F4">
        <w:t xml:space="preserve"> </w:t>
      </w:r>
      <w:r w:rsidR="00313FEC" w:rsidRPr="009150F4">
        <w:t>gumboot</w:t>
      </w:r>
      <w:r w:rsidRPr="009150F4">
        <w:t xml:space="preserve"> toss</w:t>
      </w:r>
      <w:r>
        <w:t xml:space="preserve"> is a novelty event in school sports</w:t>
      </w:r>
      <w:r w:rsidRPr="009150F4">
        <w:t>. The distances, in m</w:t>
      </w:r>
      <w:r w:rsidR="00752CD8">
        <w:t>etres</w:t>
      </w:r>
      <w:r w:rsidRPr="009150F4">
        <w:t xml:space="preserve">, that the students threw the </w:t>
      </w:r>
      <w:r w:rsidR="00313FEC" w:rsidRPr="009150F4">
        <w:t>gumboot</w:t>
      </w:r>
      <w:r w:rsidRPr="009150F4">
        <w:t xml:space="preserve"> were:</w:t>
      </w:r>
    </w:p>
    <w:p w14:paraId="2C8AEFDB" w14:textId="77777777" w:rsidR="003D0F06" w:rsidRPr="009150F4" w:rsidRDefault="003D0F06" w:rsidP="003D0F06">
      <w:pPr>
        <w:pStyle w:val="Pquestiontextmainstem"/>
      </w:pPr>
      <w:r w:rsidRPr="009150F4">
        <w:t>15.6</w:t>
      </w:r>
      <w:r w:rsidRPr="009150F4">
        <w:tab/>
        <w:t>41.8</w:t>
      </w:r>
      <w:r w:rsidRPr="009150F4">
        <w:tab/>
        <w:t>42.3</w:t>
      </w:r>
      <w:r w:rsidRPr="009150F4">
        <w:tab/>
        <w:t>39.7</w:t>
      </w:r>
      <w:r w:rsidRPr="009150F4">
        <w:tab/>
        <w:t>42.0</w:t>
      </w:r>
      <w:r w:rsidRPr="009150F4">
        <w:tab/>
        <w:t>51.6</w:t>
      </w:r>
      <w:r w:rsidRPr="009150F4">
        <w:tab/>
        <w:t>42.8</w:t>
      </w:r>
      <w:r w:rsidRPr="009150F4">
        <w:tab/>
        <w:t>19.9</w:t>
      </w:r>
      <w:r w:rsidRPr="009150F4">
        <w:tab/>
        <w:t>29.6</w:t>
      </w:r>
      <w:r w:rsidRPr="009150F4">
        <w:tab/>
        <w:t>41.7</w:t>
      </w:r>
      <w:r w:rsidRPr="009150F4">
        <w:tab/>
        <w:t>51.0</w:t>
      </w:r>
      <w:r w:rsidRPr="009150F4">
        <w:tab/>
        <w:t>46.3</w:t>
      </w:r>
      <w:r w:rsidRPr="009150F4">
        <w:tab/>
        <w:t>52.3</w:t>
      </w:r>
    </w:p>
    <w:p w14:paraId="692060F3" w14:textId="77777777" w:rsidR="003D0F06" w:rsidRDefault="003D0F06" w:rsidP="003D0F06">
      <w:pPr>
        <w:pStyle w:val="Pquestiontextmainstem"/>
      </w:pPr>
      <w:r w:rsidRPr="009150F4">
        <w:t>47.8</w:t>
      </w:r>
      <w:r w:rsidRPr="009150F4">
        <w:tab/>
        <w:t>42.9</w:t>
      </w:r>
      <w:r w:rsidRPr="009150F4">
        <w:tab/>
        <w:t>53.5</w:t>
      </w:r>
      <w:r w:rsidRPr="009150F4">
        <w:tab/>
        <w:t>49.9</w:t>
      </w:r>
      <w:r w:rsidRPr="009150F4">
        <w:tab/>
        <w:t>48.8</w:t>
      </w:r>
      <w:r w:rsidRPr="009150F4">
        <w:tab/>
        <w:t>47.7</w:t>
      </w:r>
      <w:r w:rsidRPr="009150F4">
        <w:tab/>
        <w:t>39.6</w:t>
      </w:r>
      <w:r w:rsidRPr="009150F4">
        <w:tab/>
        <w:t>38.7</w:t>
      </w:r>
      <w:r w:rsidRPr="009150F4">
        <w:tab/>
        <w:t>41.1</w:t>
      </w:r>
      <w:r w:rsidRPr="009150F4">
        <w:tab/>
        <w:t>43.5</w:t>
      </w:r>
      <w:r w:rsidRPr="009150F4">
        <w:tab/>
        <w:t>51.8</w:t>
      </w:r>
      <w:r w:rsidRPr="009150F4">
        <w:tab/>
        <w:t>13.3</w:t>
      </w:r>
      <w:r w:rsidRPr="009150F4">
        <w:tab/>
        <w:t>44.4</w:t>
      </w:r>
    </w:p>
    <w:p w14:paraId="1A34338E" w14:textId="6EB82EEB" w:rsidR="003D0F06" w:rsidRDefault="00AE30E5" w:rsidP="00991205">
      <w:pPr>
        <w:pStyle w:val="Pquestiontextpartsa"/>
      </w:pPr>
      <w:r>
        <w:rPr>
          <w:b/>
        </w:rPr>
        <w:t>(a)</w:t>
      </w:r>
      <w:r>
        <w:rPr>
          <w:b/>
        </w:rPr>
        <w:tab/>
      </w:r>
      <w:r w:rsidR="003D0F06" w:rsidRPr="009150F4">
        <w:t>Find the mean of the data.</w:t>
      </w:r>
    </w:p>
    <w:p w14:paraId="32DDAC90" w14:textId="77777777" w:rsidR="00991205" w:rsidRDefault="00991205" w:rsidP="00991205">
      <w:pPr>
        <w:pStyle w:val="Pquestiontextpartsa"/>
      </w:pPr>
    </w:p>
    <w:p w14:paraId="357745F4" w14:textId="77777777" w:rsidR="00991205" w:rsidRDefault="00991205" w:rsidP="00991205">
      <w:pPr>
        <w:pStyle w:val="Pquestiontextpartsa"/>
      </w:pPr>
    </w:p>
    <w:p w14:paraId="5FAA89ED" w14:textId="4B0B74A4" w:rsidR="003D0F06" w:rsidRDefault="00AE30E5" w:rsidP="00991205">
      <w:pPr>
        <w:pStyle w:val="Pquestiontextpartsa"/>
      </w:pPr>
      <w:r>
        <w:rPr>
          <w:b/>
        </w:rPr>
        <w:t>(b)</w:t>
      </w:r>
      <w:r>
        <w:rPr>
          <w:b/>
        </w:rPr>
        <w:tab/>
      </w:r>
      <w:r w:rsidR="003D0F06" w:rsidRPr="009150F4">
        <w:t>Find the five</w:t>
      </w:r>
      <w:r w:rsidR="003D0F06">
        <w:t>-</w:t>
      </w:r>
      <w:r w:rsidR="003D0F06" w:rsidRPr="009150F4">
        <w:t>figure summary for the data.</w:t>
      </w:r>
    </w:p>
    <w:p w14:paraId="7D31CD00" w14:textId="77777777" w:rsidR="00991205" w:rsidRDefault="00991205" w:rsidP="00991205">
      <w:pPr>
        <w:pStyle w:val="Pquestiontextpartsa"/>
      </w:pPr>
    </w:p>
    <w:p w14:paraId="2EF22EA8" w14:textId="77777777" w:rsidR="00991205" w:rsidRDefault="00991205" w:rsidP="00991205">
      <w:pPr>
        <w:pStyle w:val="Pquestiontextpartsa"/>
      </w:pPr>
    </w:p>
    <w:p w14:paraId="5A861EA3" w14:textId="77777777" w:rsidR="00BA1D6C" w:rsidRDefault="00BA1D6C" w:rsidP="00991205">
      <w:pPr>
        <w:pStyle w:val="Pquestiontextpartsa"/>
      </w:pPr>
    </w:p>
    <w:p w14:paraId="1BF4A066" w14:textId="77777777" w:rsidR="00991205" w:rsidRDefault="00991205" w:rsidP="00991205">
      <w:pPr>
        <w:pStyle w:val="Pquestiontextpartsa"/>
      </w:pPr>
    </w:p>
    <w:p w14:paraId="7A927E25" w14:textId="354BBBFA" w:rsidR="00991205" w:rsidRDefault="00AE30E5" w:rsidP="00991205">
      <w:pPr>
        <w:pStyle w:val="Pquestiontextpartsa"/>
      </w:pPr>
      <w:r>
        <w:rPr>
          <w:b/>
        </w:rPr>
        <w:t>(c)</w:t>
      </w:r>
      <w:r>
        <w:rPr>
          <w:b/>
        </w:rPr>
        <w:tab/>
      </w:r>
      <w:r w:rsidR="003D0F06" w:rsidRPr="009150F4">
        <w:t xml:space="preserve">Should any of the distances be regarded as outliers? If so, which </w:t>
      </w:r>
      <w:r w:rsidR="00991205">
        <w:t>values</w:t>
      </w:r>
      <w:r w:rsidR="003D0F06" w:rsidRPr="009150F4">
        <w:t xml:space="preserve"> and why?</w:t>
      </w:r>
    </w:p>
    <w:p w14:paraId="2BC2B069" w14:textId="77777777" w:rsidR="00991205" w:rsidRDefault="00991205" w:rsidP="00991205">
      <w:pPr>
        <w:pStyle w:val="Pquestiontextpartsa"/>
      </w:pPr>
    </w:p>
    <w:p w14:paraId="55A70C61" w14:textId="77777777" w:rsidR="00991205" w:rsidRDefault="00991205" w:rsidP="00991205">
      <w:pPr>
        <w:pStyle w:val="Pquestiontextpartsa"/>
      </w:pPr>
    </w:p>
    <w:p w14:paraId="665231C6" w14:textId="77777777" w:rsidR="00BA1D6C" w:rsidRDefault="00BA1D6C" w:rsidP="00991205">
      <w:pPr>
        <w:pStyle w:val="Pquestiontextpartsa"/>
      </w:pPr>
    </w:p>
    <w:p w14:paraId="10024AD0" w14:textId="77777777" w:rsidR="00991205" w:rsidRDefault="00991205" w:rsidP="00991205">
      <w:pPr>
        <w:pStyle w:val="Pquestiontextpartsa"/>
      </w:pPr>
    </w:p>
    <w:p w14:paraId="698BE9F4" w14:textId="3741D7EC" w:rsidR="003D0F06" w:rsidRDefault="00AE30E5" w:rsidP="00991205">
      <w:pPr>
        <w:pStyle w:val="Pquestiontextpartsa"/>
      </w:pPr>
      <w:r>
        <w:rPr>
          <w:b/>
        </w:rPr>
        <w:t>(d)</w:t>
      </w:r>
      <w:r>
        <w:rPr>
          <w:b/>
        </w:rPr>
        <w:tab/>
      </w:r>
      <w:r w:rsidR="003D0F06" w:rsidRPr="009150F4">
        <w:t>Draw a box plot of the data, correctly identifying any outliers that may be present.</w:t>
      </w:r>
    </w:p>
    <w:p w14:paraId="319AC18B" w14:textId="77777777" w:rsidR="00991205" w:rsidRDefault="00991205" w:rsidP="00991205">
      <w:pPr>
        <w:pStyle w:val="Pquestiontextpartsa"/>
      </w:pPr>
    </w:p>
    <w:p w14:paraId="18FFC2CC" w14:textId="77777777" w:rsidR="00991205" w:rsidRDefault="00991205" w:rsidP="00991205">
      <w:pPr>
        <w:pStyle w:val="Pquestiontextpartsa"/>
      </w:pPr>
    </w:p>
    <w:p w14:paraId="00694303" w14:textId="77777777" w:rsidR="00991205" w:rsidRDefault="00991205" w:rsidP="00991205">
      <w:pPr>
        <w:pStyle w:val="Pquestiontextpartsa"/>
      </w:pPr>
    </w:p>
    <w:p w14:paraId="7A4C5B9B" w14:textId="77777777" w:rsidR="00BA1D6C" w:rsidRDefault="00BA1D6C" w:rsidP="00991205">
      <w:pPr>
        <w:pStyle w:val="Pquestiontextpartsa"/>
      </w:pPr>
    </w:p>
    <w:p w14:paraId="179889DD" w14:textId="77777777" w:rsidR="00991205" w:rsidRDefault="00991205" w:rsidP="00991205">
      <w:pPr>
        <w:pStyle w:val="Pquestiontextpartsa"/>
      </w:pPr>
    </w:p>
    <w:p w14:paraId="379B2B34" w14:textId="2868904A" w:rsidR="003D0F06" w:rsidRDefault="003D0F06" w:rsidP="003D0F06">
      <w:pPr>
        <w:pStyle w:val="Pquestiontextpartsa"/>
      </w:pPr>
      <w:r w:rsidRPr="00F86633">
        <w:rPr>
          <w:rStyle w:val="Cquestionpartlabelbold"/>
        </w:rPr>
        <w:t>(e</w:t>
      </w:r>
      <w:r w:rsidR="00991205">
        <w:rPr>
          <w:rStyle w:val="Cquestionpartlabelbold"/>
        </w:rPr>
        <w:t>)</w:t>
      </w:r>
      <w:r w:rsidR="00991205">
        <w:rPr>
          <w:rStyle w:val="Cquestionpartlabelbold"/>
        </w:rPr>
        <w:tab/>
      </w:r>
      <w:r w:rsidRPr="009150F4">
        <w:t xml:space="preserve">If a student was selected at random from those participating in the </w:t>
      </w:r>
      <w:r w:rsidR="00313FEC" w:rsidRPr="009150F4">
        <w:t>gumboot</w:t>
      </w:r>
      <w:r w:rsidRPr="009150F4">
        <w:t xml:space="preserve"> toss, what is the probability they tossed the </w:t>
      </w:r>
      <w:r w:rsidR="00313FEC" w:rsidRPr="009150F4">
        <w:t>gumboot</w:t>
      </w:r>
      <w:r w:rsidRPr="009150F4">
        <w:t xml:space="preserve"> further than 50 m?</w:t>
      </w:r>
    </w:p>
    <w:p w14:paraId="5EEDF49A" w14:textId="77777777" w:rsidR="00991205" w:rsidRDefault="00991205" w:rsidP="003D0F06">
      <w:pPr>
        <w:pStyle w:val="Pquestiontextpartsa"/>
      </w:pPr>
    </w:p>
    <w:p w14:paraId="5E6351FA" w14:textId="77777777" w:rsidR="00BA1D6C" w:rsidRDefault="00BA1D6C" w:rsidP="003D0F06">
      <w:pPr>
        <w:pStyle w:val="Pquestiontextpartsa"/>
      </w:pPr>
    </w:p>
    <w:p w14:paraId="0D494C84" w14:textId="77777777" w:rsidR="00991205" w:rsidRDefault="00991205" w:rsidP="003D0F06">
      <w:pPr>
        <w:pStyle w:val="Pquestiontextpartsa"/>
      </w:pPr>
    </w:p>
    <w:p w14:paraId="56D54381" w14:textId="4E743209" w:rsidR="003D0F06" w:rsidRDefault="003D0F06" w:rsidP="003D0F06">
      <w:pPr>
        <w:pStyle w:val="Pquestiontextpartsa"/>
      </w:pPr>
      <w:r w:rsidRPr="00F86633">
        <w:rPr>
          <w:rStyle w:val="Cquestionpartlabelbold"/>
        </w:rPr>
        <w:t>(f)</w:t>
      </w:r>
      <w:r w:rsidR="00991205">
        <w:tab/>
      </w:r>
      <w:r w:rsidRPr="009150F4">
        <w:t>If a student was selected at random from those participating in the gum boot toss, what is the probability they tossed the gum boot further than 50 m, given it was greater than 45 m?</w:t>
      </w:r>
    </w:p>
    <w:p w14:paraId="69CD9CB9" w14:textId="77777777" w:rsidR="00991205" w:rsidRDefault="00991205" w:rsidP="003D0F06">
      <w:pPr>
        <w:pStyle w:val="Pquestiontextpartsa"/>
      </w:pPr>
    </w:p>
    <w:p w14:paraId="2F109F79" w14:textId="77777777" w:rsidR="00991205" w:rsidRDefault="00991205" w:rsidP="003D0F06">
      <w:pPr>
        <w:pStyle w:val="Pquestiontextpartsa"/>
      </w:pPr>
    </w:p>
    <w:p w14:paraId="500916E7" w14:textId="77777777" w:rsidR="00991205" w:rsidRDefault="00991205" w:rsidP="003D0F06">
      <w:pPr>
        <w:pStyle w:val="Pquestiontextpartsa"/>
      </w:pPr>
    </w:p>
    <w:p w14:paraId="4E8B8EFE" w14:textId="77777777" w:rsidR="003D0F06" w:rsidRPr="00DF7F34" w:rsidRDefault="003D0F06" w:rsidP="00BA1D6C">
      <w:pPr>
        <w:pStyle w:val="Pquestionheadingsx"/>
      </w:pPr>
      <w:r w:rsidRPr="00DF7F34">
        <w:lastRenderedPageBreak/>
        <w:t xml:space="preserve">Question </w:t>
      </w:r>
      <w:r>
        <w:t>38</w:t>
      </w:r>
      <w:r w:rsidRPr="00DF7F34">
        <w:tab/>
      </w:r>
      <w:r>
        <w:rPr>
          <w:rStyle w:val="Cmarkslabel"/>
        </w:rPr>
        <w:t>6</w:t>
      </w:r>
      <w:r w:rsidRPr="00DF7F34">
        <w:rPr>
          <w:rStyle w:val="Cmarkslabel"/>
        </w:rPr>
        <w:t xml:space="preserve"> marks</w:t>
      </w:r>
      <w:r w:rsidRPr="00DF7F34">
        <w:tab/>
        <w:t>[</w:t>
      </w:r>
      <w:r>
        <w:t>9.3</w:t>
      </w:r>
      <w:r w:rsidRPr="00DF7F34">
        <w:t>]</w:t>
      </w:r>
    </w:p>
    <w:p w14:paraId="5AF98C06" w14:textId="77777777" w:rsidR="003D0F06" w:rsidRPr="009150F4" w:rsidRDefault="003D0F06" w:rsidP="00BA1D6C">
      <w:pPr>
        <w:pStyle w:val="Pquestiontextmainstem"/>
        <w:keepNext/>
      </w:pPr>
      <w:r>
        <w:t>Complete the following proofs.</w:t>
      </w:r>
    </w:p>
    <w:p w14:paraId="327DB5A5" w14:textId="77777777" w:rsidR="003D0F06" w:rsidRPr="00991205" w:rsidRDefault="003D0F06" w:rsidP="00BA1D6C">
      <w:pPr>
        <w:pStyle w:val="Pquestiontextpartsa"/>
        <w:keepNext/>
        <w:rPr>
          <w:rStyle w:val="Cquestionpartlabelbold"/>
          <w:rFonts w:eastAsiaTheme="minorHAnsi"/>
        </w:rPr>
      </w:pPr>
      <w:r w:rsidRPr="00991205">
        <w:rPr>
          <w:rStyle w:val="Cquestionpartlabelbold"/>
        </w:rPr>
        <w:t>(a)</w:t>
      </w:r>
    </w:p>
    <w:p w14:paraId="1BAE5143" w14:textId="77777777" w:rsidR="003D0F06" w:rsidRPr="00A419C9" w:rsidRDefault="003D0F06" w:rsidP="00BA1D6C">
      <w:pPr>
        <w:pStyle w:val="Pquestiontextpartsa"/>
        <w:keepNext/>
        <w:rPr>
          <w:rFonts w:eastAsiaTheme="minorHAnsi"/>
        </w:rPr>
      </w:pPr>
      <w:r w:rsidRPr="00A419C9">
        <w:rPr>
          <w:noProof/>
        </w:rPr>
        <w:drawing>
          <wp:inline distT="0" distB="0" distL="0" distR="0" wp14:anchorId="25B2F0AA" wp14:editId="5CC780C0">
            <wp:extent cx="1384300" cy="1435100"/>
            <wp:effectExtent l="0" t="0" r="12700" b="12700"/>
            <wp:docPr id="224" name="Picture 224" descr="PM10_PR_EA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M10_PR_EA0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84300" cy="1435100"/>
                    </a:xfrm>
                    <a:prstGeom prst="rect">
                      <a:avLst/>
                    </a:prstGeom>
                    <a:noFill/>
                    <a:ln>
                      <a:noFill/>
                    </a:ln>
                  </pic:spPr>
                </pic:pic>
              </a:graphicData>
            </a:graphic>
          </wp:inline>
        </w:drawing>
      </w:r>
    </w:p>
    <w:p w14:paraId="09703469" w14:textId="77777777" w:rsidR="003D0F06" w:rsidRPr="00A419C9" w:rsidRDefault="003D0F06" w:rsidP="003D0F06">
      <w:pPr>
        <w:pStyle w:val="Pquestiontextpartsa"/>
        <w:rPr>
          <w:rFonts w:eastAsiaTheme="minorHAnsi"/>
        </w:rPr>
      </w:pPr>
      <w:r w:rsidRPr="00A419C9">
        <w:t xml:space="preserve">Given: </w:t>
      </w:r>
      <w:r w:rsidRPr="00A419C9">
        <w:sym w:font="Symbol" w:char="F0D0"/>
      </w:r>
      <w:r w:rsidRPr="00A419C9">
        <w:rPr>
          <w:rStyle w:val="Cmathsexpressions"/>
        </w:rPr>
        <w:t>ADE</w:t>
      </w:r>
      <w:r w:rsidRPr="00A419C9">
        <w:t xml:space="preserve"> = </w:t>
      </w:r>
      <w:r w:rsidRPr="00A419C9">
        <w:sym w:font="Symbol" w:char="F0D0"/>
      </w:r>
      <w:r w:rsidRPr="00A419C9">
        <w:rPr>
          <w:rStyle w:val="Cmathsexpressions"/>
        </w:rPr>
        <w:t>CDE</w:t>
      </w:r>
      <w:r w:rsidRPr="00A419C9">
        <w:t xml:space="preserve">, </w:t>
      </w:r>
      <w:r w:rsidRPr="00A419C9">
        <w:rPr>
          <w:rStyle w:val="Cmathsexpressions"/>
        </w:rPr>
        <w:t>AD</w:t>
      </w:r>
      <w:r w:rsidRPr="00A419C9">
        <w:t xml:space="preserve"> = </w:t>
      </w:r>
      <w:r w:rsidRPr="00A419C9">
        <w:rPr>
          <w:rStyle w:val="Cmathsexpressions"/>
        </w:rPr>
        <w:t>DC</w:t>
      </w:r>
    </w:p>
    <w:p w14:paraId="3097550C" w14:textId="77777777" w:rsidR="003D0F06" w:rsidRDefault="003D0F06" w:rsidP="003D0F06">
      <w:pPr>
        <w:pStyle w:val="Pquestiontextpartsa"/>
        <w:rPr>
          <w:rStyle w:val="Cmathsexpressions"/>
        </w:rPr>
      </w:pPr>
      <w:r w:rsidRPr="00A419C9">
        <w:t xml:space="preserve">Prove: </w:t>
      </w:r>
      <w:r w:rsidRPr="00A419C9">
        <w:rPr>
          <w:rStyle w:val="Cmathsexpressions"/>
        </w:rPr>
        <w:t>EB</w:t>
      </w:r>
      <w:r w:rsidRPr="00A419C9">
        <w:t xml:space="preserve"> bisects </w:t>
      </w:r>
      <w:r w:rsidRPr="00A419C9">
        <w:sym w:font="Symbol" w:char="F0D0"/>
      </w:r>
      <w:r w:rsidRPr="00A419C9">
        <w:rPr>
          <w:rStyle w:val="Cmathsexpressions"/>
        </w:rPr>
        <w:t>ABC</w:t>
      </w:r>
    </w:p>
    <w:p w14:paraId="4A84126E" w14:textId="77777777" w:rsidR="00991205" w:rsidRDefault="00991205" w:rsidP="003D0F06">
      <w:pPr>
        <w:pStyle w:val="Pquestiontextpartsa"/>
        <w:rPr>
          <w:rFonts w:eastAsiaTheme="minorHAnsi"/>
        </w:rPr>
      </w:pPr>
    </w:p>
    <w:p w14:paraId="2CB864BE" w14:textId="77777777" w:rsidR="00BA1D6C" w:rsidRPr="00A419C9" w:rsidRDefault="00BA1D6C" w:rsidP="003D0F06">
      <w:pPr>
        <w:pStyle w:val="Pquestiontextpartsa"/>
        <w:rPr>
          <w:rFonts w:eastAsiaTheme="minorHAnsi"/>
        </w:rPr>
      </w:pPr>
    </w:p>
    <w:p w14:paraId="38A669FA" w14:textId="77777777" w:rsidR="003D0F06" w:rsidRPr="00991205" w:rsidRDefault="003D0F06" w:rsidP="003D0F06">
      <w:pPr>
        <w:pStyle w:val="Pquestiontextpartsa"/>
        <w:rPr>
          <w:rStyle w:val="Cquestionpartlabelbold"/>
          <w:rFonts w:eastAsiaTheme="minorHAnsi"/>
        </w:rPr>
      </w:pPr>
      <w:r w:rsidRPr="00991205">
        <w:rPr>
          <w:rStyle w:val="Cquestionpartlabelbold"/>
        </w:rPr>
        <w:t>(b)</w:t>
      </w:r>
    </w:p>
    <w:p w14:paraId="633C73A2" w14:textId="77777777" w:rsidR="003D0F06" w:rsidRPr="00A419C9" w:rsidRDefault="003D0F06" w:rsidP="003D0F06">
      <w:pPr>
        <w:pStyle w:val="Pquestiontextpartsa"/>
        <w:rPr>
          <w:rFonts w:eastAsiaTheme="minorHAnsi"/>
        </w:rPr>
      </w:pPr>
      <w:r w:rsidRPr="00A419C9">
        <w:rPr>
          <w:noProof/>
        </w:rPr>
        <w:drawing>
          <wp:inline distT="0" distB="0" distL="0" distR="0" wp14:anchorId="6CA31B2A" wp14:editId="48561D28">
            <wp:extent cx="1574800" cy="939800"/>
            <wp:effectExtent l="0" t="0" r="0" b="0"/>
            <wp:docPr id="225" name="Picture 225" descr="PM10_PR_E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M10_PR_EA0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574800" cy="939800"/>
                    </a:xfrm>
                    <a:prstGeom prst="rect">
                      <a:avLst/>
                    </a:prstGeom>
                    <a:noFill/>
                    <a:ln>
                      <a:noFill/>
                    </a:ln>
                  </pic:spPr>
                </pic:pic>
              </a:graphicData>
            </a:graphic>
          </wp:inline>
        </w:drawing>
      </w:r>
    </w:p>
    <w:p w14:paraId="212D098F" w14:textId="77777777" w:rsidR="003D0F06" w:rsidRPr="00A419C9" w:rsidRDefault="003D0F06" w:rsidP="003D0F06">
      <w:pPr>
        <w:pStyle w:val="Pquestiontextpartsa"/>
        <w:rPr>
          <w:rFonts w:eastAsiaTheme="minorHAnsi"/>
        </w:rPr>
      </w:pPr>
      <w:r w:rsidRPr="00A419C9">
        <w:t xml:space="preserve">Given: </w:t>
      </w:r>
      <w:r w:rsidRPr="00A419C9">
        <w:rPr>
          <w:rStyle w:val="Cmathsexpressions"/>
        </w:rPr>
        <w:t>AE</w:t>
      </w:r>
      <w:r w:rsidRPr="00A419C9">
        <w:t xml:space="preserve"> = </w:t>
      </w:r>
      <w:r w:rsidRPr="00A419C9">
        <w:rPr>
          <w:rStyle w:val="Cmathsexpressions"/>
        </w:rPr>
        <w:t>AD</w:t>
      </w:r>
      <w:r w:rsidRPr="00A419C9">
        <w:t xml:space="preserve">, </w:t>
      </w:r>
      <w:r w:rsidRPr="00A419C9">
        <w:sym w:font="Symbol" w:char="F0D0"/>
      </w:r>
      <w:r w:rsidRPr="00A419C9">
        <w:rPr>
          <w:rStyle w:val="Cmathsexpressions"/>
        </w:rPr>
        <w:t>EAD</w:t>
      </w:r>
      <w:r w:rsidRPr="00A419C9">
        <w:t xml:space="preserve"> = </w:t>
      </w:r>
      <w:r w:rsidRPr="00A419C9">
        <w:sym w:font="Symbol" w:char="F0D0"/>
      </w:r>
      <w:r w:rsidRPr="00A419C9">
        <w:rPr>
          <w:rStyle w:val="Cmathsexpressions"/>
        </w:rPr>
        <w:t>FAB</w:t>
      </w:r>
      <w:r w:rsidRPr="00A419C9">
        <w:t>,</w:t>
      </w:r>
    </w:p>
    <w:p w14:paraId="57D48884" w14:textId="19BDBB1C" w:rsidR="003D0F06" w:rsidRPr="00A419C9" w:rsidRDefault="005710AC" w:rsidP="003D0F06">
      <w:pPr>
        <w:pStyle w:val="Pquestiontextpartsa"/>
        <w:rPr>
          <w:rFonts w:eastAsiaTheme="minorHAnsi"/>
        </w:rPr>
      </w:pPr>
      <w:r>
        <w:tab/>
      </w:r>
      <w:r>
        <w:tab/>
      </w:r>
      <w:r w:rsidR="003D0F06" w:rsidRPr="00A419C9">
        <w:sym w:font="Symbol" w:char="F0D0"/>
      </w:r>
      <w:r w:rsidR="003D0F06" w:rsidRPr="00A419C9">
        <w:rPr>
          <w:rStyle w:val="Cmathsexpressions"/>
        </w:rPr>
        <w:t>AED</w:t>
      </w:r>
      <w:r w:rsidR="003D0F06" w:rsidRPr="00A419C9">
        <w:t xml:space="preserve"> = </w:t>
      </w:r>
      <w:r w:rsidR="003D0F06" w:rsidRPr="00A419C9">
        <w:sym w:font="Symbol" w:char="F0D0"/>
      </w:r>
      <w:r w:rsidR="003D0F06" w:rsidRPr="00A419C9">
        <w:rPr>
          <w:rStyle w:val="Cmathsexpressions"/>
        </w:rPr>
        <w:t>ADF</w:t>
      </w:r>
    </w:p>
    <w:p w14:paraId="0F861A6E" w14:textId="77777777" w:rsidR="003D0F06" w:rsidRDefault="003D0F06" w:rsidP="003D0F06">
      <w:pPr>
        <w:pStyle w:val="Pquestiontextpartsa"/>
        <w:rPr>
          <w:rStyle w:val="Cmathsexpressions"/>
        </w:rPr>
      </w:pPr>
      <w:r w:rsidRPr="00A419C9">
        <w:t xml:space="preserve">Prove: </w:t>
      </w:r>
      <w:r w:rsidRPr="00A419C9">
        <w:sym w:font="Symbol" w:char="F044"/>
      </w:r>
      <w:r w:rsidRPr="00A419C9">
        <w:rPr>
          <w:rStyle w:val="Cmathsexpressions"/>
        </w:rPr>
        <w:t>EAC</w:t>
      </w:r>
      <w:r w:rsidRPr="00A419C9">
        <w:t xml:space="preserve"> </w:t>
      </w:r>
      <w:r w:rsidRPr="00A419C9">
        <w:sym w:font="Symbol" w:char="F0BA"/>
      </w:r>
      <w:r w:rsidRPr="00A419C9">
        <w:t xml:space="preserve"> </w:t>
      </w:r>
      <w:r w:rsidRPr="00A419C9">
        <w:sym w:font="Symbol" w:char="F044"/>
      </w:r>
      <w:r w:rsidRPr="00A419C9">
        <w:rPr>
          <w:rStyle w:val="Cmathsexpressions"/>
        </w:rPr>
        <w:t>DAB</w:t>
      </w:r>
    </w:p>
    <w:p w14:paraId="63E03E06" w14:textId="77777777" w:rsidR="00BA1D6C" w:rsidRDefault="00BA1D6C" w:rsidP="003D0F06">
      <w:pPr>
        <w:pStyle w:val="Pquestiontextpartsa"/>
        <w:rPr>
          <w:rStyle w:val="Cmathsexpressions"/>
        </w:rPr>
      </w:pPr>
    </w:p>
    <w:p w14:paraId="38FD8A77" w14:textId="77777777" w:rsidR="00BA1D6C" w:rsidRDefault="00BA1D6C" w:rsidP="003D0F06">
      <w:pPr>
        <w:pStyle w:val="Pquestiontextpartsa"/>
        <w:rPr>
          <w:rStyle w:val="Cmathsexpressions"/>
        </w:rPr>
      </w:pPr>
    </w:p>
    <w:p w14:paraId="26B0A5B6" w14:textId="77777777" w:rsidR="003D0F06" w:rsidRPr="00DF7F34" w:rsidRDefault="003D0F06" w:rsidP="003D0F06">
      <w:pPr>
        <w:pStyle w:val="Pquestionheadingsx"/>
      </w:pPr>
      <w:r w:rsidRPr="00DF7F34">
        <w:t xml:space="preserve">Question </w:t>
      </w:r>
      <w:r>
        <w:t>39</w:t>
      </w:r>
      <w:r w:rsidRPr="00DF7F34">
        <w:tab/>
      </w:r>
      <w:r>
        <w:rPr>
          <w:rStyle w:val="Cmarkslabel"/>
        </w:rPr>
        <w:t>12</w:t>
      </w:r>
      <w:r w:rsidRPr="00DF7F34">
        <w:rPr>
          <w:rStyle w:val="Cmarkslabel"/>
        </w:rPr>
        <w:t xml:space="preserve"> marks</w:t>
      </w:r>
      <w:r w:rsidRPr="00DF7F34">
        <w:tab/>
        <w:t>[</w:t>
      </w:r>
      <w:r>
        <w:t>4.4</w:t>
      </w:r>
      <w:r w:rsidRPr="00DF7F34">
        <w:t>]</w:t>
      </w:r>
    </w:p>
    <w:p w14:paraId="61D1EFFC" w14:textId="77777777" w:rsidR="003D0F06" w:rsidRPr="009150F4" w:rsidRDefault="003D0F06" w:rsidP="003D0F06">
      <w:pPr>
        <w:pStyle w:val="Pquestiontextmainstem"/>
      </w:pPr>
      <w:r w:rsidRPr="009150F4">
        <w:t>A farmer has 240 m of fencing to make a rectangular paddock.</w:t>
      </w:r>
    </w:p>
    <w:p w14:paraId="4DF09194" w14:textId="54955DD5" w:rsidR="003D0F06" w:rsidRDefault="00AE30E5" w:rsidP="003D0F06">
      <w:pPr>
        <w:pStyle w:val="Pquestiontextpartsa"/>
      </w:pPr>
      <w:r>
        <w:rPr>
          <w:rStyle w:val="Cquestionpartlabelbold"/>
        </w:rPr>
        <w:t>(a)</w:t>
      </w:r>
      <w:r>
        <w:rPr>
          <w:rStyle w:val="Cquestionpartlabelbold"/>
        </w:rPr>
        <w:tab/>
      </w:r>
      <w:r w:rsidR="003D0F06" w:rsidRPr="009150F4">
        <w:t>Complete the t</w:t>
      </w:r>
      <w:r w:rsidR="003D0F06">
        <w: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57" w:type="dxa"/>
          <w:bottom w:w="28" w:type="dxa"/>
          <w:right w:w="57" w:type="dxa"/>
        </w:tblCellMar>
        <w:tblLook w:val="04A0" w:firstRow="1" w:lastRow="0" w:firstColumn="1" w:lastColumn="0" w:noHBand="0" w:noVBand="1"/>
      </w:tblPr>
      <w:tblGrid>
        <w:gridCol w:w="1417"/>
        <w:gridCol w:w="850"/>
        <w:gridCol w:w="850"/>
        <w:gridCol w:w="850"/>
        <w:gridCol w:w="850"/>
        <w:gridCol w:w="850"/>
        <w:gridCol w:w="850"/>
      </w:tblGrid>
      <w:tr w:rsidR="003D0F06" w:rsidRPr="009150F4" w14:paraId="77880D03" w14:textId="77777777" w:rsidTr="005710AC">
        <w:tc>
          <w:tcPr>
            <w:tcW w:w="1417" w:type="dxa"/>
          </w:tcPr>
          <w:p w14:paraId="210DBE59" w14:textId="45B94CE3" w:rsidR="003D0F06" w:rsidRPr="00991205" w:rsidRDefault="003D0F06" w:rsidP="005710AC">
            <w:pPr>
              <w:pStyle w:val="Pquestiontextmainstem"/>
              <w:spacing w:after="0"/>
              <w:rPr>
                <w:rStyle w:val="Cquestionpartlabelbold"/>
              </w:rPr>
            </w:pPr>
            <w:r w:rsidRPr="00991205">
              <w:rPr>
                <w:rStyle w:val="Cquestionpartlabelbold"/>
              </w:rPr>
              <w:t>Width (</w:t>
            </w:r>
            <w:r w:rsidR="00991205">
              <w:rPr>
                <w:rStyle w:val="Cmathsexpressions"/>
              </w:rPr>
              <w:t>w</w:t>
            </w:r>
            <w:r w:rsidRPr="00991205">
              <w:rPr>
                <w:rStyle w:val="Cquestionpartlabelbold"/>
              </w:rPr>
              <w:t>)</w:t>
            </w:r>
          </w:p>
        </w:tc>
        <w:tc>
          <w:tcPr>
            <w:tcW w:w="850" w:type="dxa"/>
            <w:vAlign w:val="center"/>
          </w:tcPr>
          <w:p w14:paraId="274C1F2B" w14:textId="77777777" w:rsidR="003D0F06" w:rsidRPr="009150F4" w:rsidRDefault="003D0F06" w:rsidP="005710AC">
            <w:pPr>
              <w:pStyle w:val="Ptabletext"/>
            </w:pPr>
            <w:r w:rsidRPr="009150F4">
              <w:t>20</w:t>
            </w:r>
          </w:p>
        </w:tc>
        <w:tc>
          <w:tcPr>
            <w:tcW w:w="850" w:type="dxa"/>
            <w:vAlign w:val="center"/>
          </w:tcPr>
          <w:p w14:paraId="2E548F5C" w14:textId="77777777" w:rsidR="003D0F06" w:rsidRPr="009150F4" w:rsidRDefault="003D0F06" w:rsidP="005710AC">
            <w:pPr>
              <w:pStyle w:val="Ptabletext"/>
            </w:pPr>
            <w:r w:rsidRPr="009150F4">
              <w:t>40</w:t>
            </w:r>
          </w:p>
        </w:tc>
        <w:tc>
          <w:tcPr>
            <w:tcW w:w="850" w:type="dxa"/>
            <w:vAlign w:val="center"/>
          </w:tcPr>
          <w:p w14:paraId="7D0C94FC" w14:textId="77777777" w:rsidR="003D0F06" w:rsidRPr="009150F4" w:rsidRDefault="003D0F06" w:rsidP="005710AC">
            <w:pPr>
              <w:pStyle w:val="Ptabletext"/>
            </w:pPr>
            <w:r w:rsidRPr="009150F4">
              <w:t>60</w:t>
            </w:r>
          </w:p>
        </w:tc>
        <w:tc>
          <w:tcPr>
            <w:tcW w:w="850" w:type="dxa"/>
            <w:vAlign w:val="center"/>
          </w:tcPr>
          <w:p w14:paraId="66BC7C35" w14:textId="77777777" w:rsidR="003D0F06" w:rsidRPr="009150F4" w:rsidRDefault="003D0F06" w:rsidP="005710AC">
            <w:pPr>
              <w:pStyle w:val="Ptabletext"/>
            </w:pPr>
            <w:r w:rsidRPr="009150F4">
              <w:t>80</w:t>
            </w:r>
          </w:p>
        </w:tc>
        <w:tc>
          <w:tcPr>
            <w:tcW w:w="850" w:type="dxa"/>
            <w:vAlign w:val="center"/>
          </w:tcPr>
          <w:p w14:paraId="67F5F669" w14:textId="77777777" w:rsidR="003D0F06" w:rsidRPr="009150F4" w:rsidRDefault="003D0F06" w:rsidP="005710AC">
            <w:pPr>
              <w:pStyle w:val="Ptabletext"/>
            </w:pPr>
            <w:r w:rsidRPr="009150F4">
              <w:t>100</w:t>
            </w:r>
          </w:p>
        </w:tc>
        <w:tc>
          <w:tcPr>
            <w:tcW w:w="850" w:type="dxa"/>
            <w:vAlign w:val="center"/>
          </w:tcPr>
          <w:p w14:paraId="61FB0F55" w14:textId="77777777" w:rsidR="003D0F06" w:rsidRPr="009150F4" w:rsidRDefault="003D0F06" w:rsidP="005710AC">
            <w:pPr>
              <w:pStyle w:val="Ptabletext"/>
            </w:pPr>
            <w:r w:rsidRPr="009150F4">
              <w:t>120</w:t>
            </w:r>
          </w:p>
        </w:tc>
      </w:tr>
      <w:tr w:rsidR="003D0F06" w:rsidRPr="009150F4" w14:paraId="3F26CF4B" w14:textId="77777777" w:rsidTr="005710AC">
        <w:tc>
          <w:tcPr>
            <w:tcW w:w="1417" w:type="dxa"/>
            <w:vAlign w:val="center"/>
          </w:tcPr>
          <w:p w14:paraId="396823D3" w14:textId="32693474" w:rsidR="003D0F06" w:rsidRPr="00991205" w:rsidRDefault="003D0F06" w:rsidP="005710AC">
            <w:pPr>
              <w:pStyle w:val="Pquestiontextmainstem"/>
              <w:spacing w:after="0"/>
              <w:rPr>
                <w:rStyle w:val="Cquestionpartlabelbold"/>
              </w:rPr>
            </w:pPr>
            <w:r w:rsidRPr="00991205">
              <w:rPr>
                <w:rStyle w:val="Cquestionpartlabelbold"/>
              </w:rPr>
              <w:t>Length (</w:t>
            </w:r>
            <w:r w:rsidR="00991205" w:rsidRPr="00991205">
              <w:rPr>
                <w:rStyle w:val="Cmathsexpressions"/>
              </w:rPr>
              <w:t>l</w:t>
            </w:r>
            <w:r w:rsidRPr="00991205">
              <w:rPr>
                <w:rStyle w:val="Cquestionpartlabelbold"/>
              </w:rPr>
              <w:t>)</w:t>
            </w:r>
          </w:p>
        </w:tc>
        <w:tc>
          <w:tcPr>
            <w:tcW w:w="850" w:type="dxa"/>
            <w:vAlign w:val="center"/>
          </w:tcPr>
          <w:p w14:paraId="6B3339AE" w14:textId="77777777" w:rsidR="003D0F06" w:rsidRPr="009150F4" w:rsidRDefault="003D0F06" w:rsidP="005710AC">
            <w:pPr>
              <w:pStyle w:val="Ptabletext"/>
            </w:pPr>
          </w:p>
        </w:tc>
        <w:tc>
          <w:tcPr>
            <w:tcW w:w="850" w:type="dxa"/>
            <w:vAlign w:val="center"/>
          </w:tcPr>
          <w:p w14:paraId="2738B4DC" w14:textId="77777777" w:rsidR="003D0F06" w:rsidRPr="009150F4" w:rsidRDefault="003D0F06" w:rsidP="005710AC">
            <w:pPr>
              <w:pStyle w:val="Ptabletext"/>
            </w:pPr>
          </w:p>
        </w:tc>
        <w:tc>
          <w:tcPr>
            <w:tcW w:w="850" w:type="dxa"/>
            <w:vAlign w:val="center"/>
          </w:tcPr>
          <w:p w14:paraId="457F1E15" w14:textId="77777777" w:rsidR="003D0F06" w:rsidRPr="009150F4" w:rsidRDefault="003D0F06" w:rsidP="005710AC">
            <w:pPr>
              <w:pStyle w:val="Ptabletext"/>
            </w:pPr>
          </w:p>
        </w:tc>
        <w:tc>
          <w:tcPr>
            <w:tcW w:w="850" w:type="dxa"/>
            <w:vAlign w:val="center"/>
          </w:tcPr>
          <w:p w14:paraId="38B1F461" w14:textId="77777777" w:rsidR="003D0F06" w:rsidRPr="009150F4" w:rsidRDefault="003D0F06" w:rsidP="005710AC">
            <w:pPr>
              <w:pStyle w:val="Ptabletext"/>
            </w:pPr>
          </w:p>
        </w:tc>
        <w:tc>
          <w:tcPr>
            <w:tcW w:w="850" w:type="dxa"/>
            <w:vAlign w:val="center"/>
          </w:tcPr>
          <w:p w14:paraId="1DF90488" w14:textId="77777777" w:rsidR="003D0F06" w:rsidRPr="009150F4" w:rsidRDefault="003D0F06" w:rsidP="005710AC">
            <w:pPr>
              <w:pStyle w:val="Ptabletext"/>
            </w:pPr>
          </w:p>
        </w:tc>
        <w:tc>
          <w:tcPr>
            <w:tcW w:w="850" w:type="dxa"/>
            <w:vAlign w:val="center"/>
          </w:tcPr>
          <w:p w14:paraId="752FA055" w14:textId="77777777" w:rsidR="003D0F06" w:rsidRPr="009150F4" w:rsidRDefault="003D0F06" w:rsidP="005710AC">
            <w:pPr>
              <w:pStyle w:val="Ptabletext"/>
            </w:pPr>
          </w:p>
        </w:tc>
      </w:tr>
      <w:tr w:rsidR="003D0F06" w:rsidRPr="009150F4" w14:paraId="1FA2C87F" w14:textId="77777777" w:rsidTr="005710AC">
        <w:tc>
          <w:tcPr>
            <w:tcW w:w="1417" w:type="dxa"/>
            <w:vAlign w:val="center"/>
          </w:tcPr>
          <w:p w14:paraId="4EEB582C" w14:textId="7CABC056" w:rsidR="003D0F06" w:rsidRPr="00991205" w:rsidRDefault="003D0F06" w:rsidP="005710AC">
            <w:pPr>
              <w:pStyle w:val="Pquestiontextmainstem"/>
              <w:spacing w:after="0"/>
              <w:rPr>
                <w:rStyle w:val="Cquestionpartlabelbold"/>
              </w:rPr>
            </w:pPr>
            <w:r w:rsidRPr="00991205">
              <w:rPr>
                <w:rStyle w:val="Cquestionpartlabelbold"/>
              </w:rPr>
              <w:t>Area (</w:t>
            </w:r>
            <w:r w:rsidR="00991205" w:rsidRPr="00991205">
              <w:rPr>
                <w:rStyle w:val="Cmathsexpressions"/>
              </w:rPr>
              <w:t>A</w:t>
            </w:r>
            <w:r w:rsidRPr="00991205">
              <w:rPr>
                <w:rStyle w:val="Cquestionpartlabelbold"/>
              </w:rPr>
              <w:t>)</w:t>
            </w:r>
          </w:p>
        </w:tc>
        <w:tc>
          <w:tcPr>
            <w:tcW w:w="850" w:type="dxa"/>
            <w:vAlign w:val="center"/>
          </w:tcPr>
          <w:p w14:paraId="35A2675A" w14:textId="77777777" w:rsidR="003D0F06" w:rsidRPr="009150F4" w:rsidRDefault="003D0F06" w:rsidP="005710AC">
            <w:pPr>
              <w:pStyle w:val="Ptabletext"/>
            </w:pPr>
          </w:p>
        </w:tc>
        <w:tc>
          <w:tcPr>
            <w:tcW w:w="850" w:type="dxa"/>
            <w:vAlign w:val="center"/>
          </w:tcPr>
          <w:p w14:paraId="3263B998" w14:textId="77777777" w:rsidR="003D0F06" w:rsidRPr="009150F4" w:rsidRDefault="003D0F06" w:rsidP="005710AC">
            <w:pPr>
              <w:pStyle w:val="Ptabletext"/>
            </w:pPr>
          </w:p>
        </w:tc>
        <w:tc>
          <w:tcPr>
            <w:tcW w:w="850" w:type="dxa"/>
            <w:vAlign w:val="center"/>
          </w:tcPr>
          <w:p w14:paraId="36D3C427" w14:textId="77777777" w:rsidR="003D0F06" w:rsidRPr="009150F4" w:rsidRDefault="003D0F06" w:rsidP="005710AC">
            <w:pPr>
              <w:pStyle w:val="Ptabletext"/>
            </w:pPr>
          </w:p>
        </w:tc>
        <w:tc>
          <w:tcPr>
            <w:tcW w:w="850" w:type="dxa"/>
            <w:vAlign w:val="center"/>
          </w:tcPr>
          <w:p w14:paraId="7518CE07" w14:textId="77777777" w:rsidR="003D0F06" w:rsidRPr="009150F4" w:rsidRDefault="003D0F06" w:rsidP="005710AC">
            <w:pPr>
              <w:pStyle w:val="Ptabletext"/>
            </w:pPr>
          </w:p>
        </w:tc>
        <w:tc>
          <w:tcPr>
            <w:tcW w:w="850" w:type="dxa"/>
            <w:vAlign w:val="center"/>
          </w:tcPr>
          <w:p w14:paraId="53A4D5C8" w14:textId="77777777" w:rsidR="003D0F06" w:rsidRPr="009150F4" w:rsidRDefault="003D0F06" w:rsidP="005710AC">
            <w:pPr>
              <w:pStyle w:val="Ptabletext"/>
            </w:pPr>
          </w:p>
        </w:tc>
        <w:tc>
          <w:tcPr>
            <w:tcW w:w="850" w:type="dxa"/>
            <w:vAlign w:val="center"/>
          </w:tcPr>
          <w:p w14:paraId="75AA4194" w14:textId="77777777" w:rsidR="003D0F06" w:rsidRPr="009150F4" w:rsidRDefault="003D0F06" w:rsidP="005710AC">
            <w:pPr>
              <w:pStyle w:val="Ptabletext"/>
            </w:pPr>
          </w:p>
        </w:tc>
      </w:tr>
    </w:tbl>
    <w:p w14:paraId="42F2822F" w14:textId="73547E3B" w:rsidR="003D0F06" w:rsidRDefault="00AE30E5" w:rsidP="005710AC">
      <w:pPr>
        <w:pStyle w:val="Pquestiontextpartsa"/>
        <w:spacing w:before="120"/>
      </w:pPr>
      <w:r>
        <w:rPr>
          <w:rStyle w:val="Cquestionpartlabelbold"/>
        </w:rPr>
        <w:t>(b)</w:t>
      </w:r>
      <w:r>
        <w:rPr>
          <w:rStyle w:val="Cquestionpartlabelbold"/>
        </w:rPr>
        <w:tab/>
      </w:r>
      <w:r w:rsidR="003D0F06" w:rsidRPr="009150F4">
        <w:t xml:space="preserve">Find the formula for the area of the paddock, using only </w:t>
      </w:r>
      <w:r w:rsidR="003D0F06" w:rsidRPr="00525E45">
        <w:rPr>
          <w:rStyle w:val="Cmathsexpressions"/>
        </w:rPr>
        <w:t>A</w:t>
      </w:r>
      <w:r w:rsidR="003D0F06" w:rsidRPr="009150F4">
        <w:t xml:space="preserve"> for the area and </w:t>
      </w:r>
      <w:r w:rsidR="003D0F06" w:rsidRPr="00525E45">
        <w:rPr>
          <w:rStyle w:val="Cmathsexpressions"/>
        </w:rPr>
        <w:t>w</w:t>
      </w:r>
      <w:r w:rsidR="003D0F06" w:rsidRPr="009150F4">
        <w:t xml:space="preserve"> for the width. </w:t>
      </w:r>
    </w:p>
    <w:p w14:paraId="1AAB1EB8" w14:textId="77777777" w:rsidR="00991205" w:rsidRDefault="00991205" w:rsidP="003D0F06">
      <w:pPr>
        <w:pStyle w:val="Pquestiontextpartsa"/>
      </w:pPr>
    </w:p>
    <w:p w14:paraId="0228233D" w14:textId="77777777" w:rsidR="00BA1D6C" w:rsidRPr="009150F4" w:rsidRDefault="00BA1D6C" w:rsidP="003D0F06">
      <w:pPr>
        <w:pStyle w:val="Pquestiontextpartsa"/>
      </w:pPr>
    </w:p>
    <w:p w14:paraId="6C791AF1" w14:textId="178D4911" w:rsidR="003D0F06" w:rsidRDefault="00AE30E5" w:rsidP="00BA1D6C">
      <w:pPr>
        <w:pStyle w:val="Pquestiontextpartsa"/>
        <w:keepNext/>
      </w:pPr>
      <w:r>
        <w:rPr>
          <w:rStyle w:val="Cquestionpartlabelbold"/>
        </w:rPr>
        <w:lastRenderedPageBreak/>
        <w:t>(c)</w:t>
      </w:r>
      <w:r>
        <w:rPr>
          <w:rStyle w:val="Cquestionpartlabelbold"/>
        </w:rPr>
        <w:tab/>
      </w:r>
      <w:r w:rsidR="003D0F06" w:rsidRPr="009150F4">
        <w:t xml:space="preserve">Sketch the graph of the function for values of </w:t>
      </w:r>
      <w:r w:rsidR="003D0F06" w:rsidRPr="00525E45">
        <w:rPr>
          <w:rStyle w:val="Cmathsexpressions"/>
        </w:rPr>
        <w:t>w</w:t>
      </w:r>
      <w:r w:rsidR="003D0F06" w:rsidRPr="009150F4">
        <w:t xml:space="preserve"> up to and including 120 m.</w:t>
      </w:r>
    </w:p>
    <w:p w14:paraId="7D0B6F88" w14:textId="77777777" w:rsidR="003D0F06" w:rsidRPr="00F86633" w:rsidRDefault="003D0F06" w:rsidP="00BA1D6C">
      <w:pPr>
        <w:pStyle w:val="Pquestiontextpartsa"/>
        <w:keepNext/>
        <w:rPr>
          <w:rStyle w:val="Cquestionpartlabelbold"/>
        </w:rPr>
      </w:pPr>
      <w:r w:rsidRPr="00F86633">
        <w:rPr>
          <w:rStyle w:val="Cquestionpartlabelbold"/>
          <w:noProof/>
        </w:rPr>
        <w:drawing>
          <wp:inline distT="0" distB="0" distL="0" distR="0" wp14:anchorId="2AA96DF6" wp14:editId="40EC3575">
            <wp:extent cx="2755900" cy="2184400"/>
            <wp:effectExtent l="0" t="0" r="12700" b="0"/>
            <wp:docPr id="226" name="Picture 226" descr="PM10_PR_EA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M10_PR_EA0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755900" cy="2184400"/>
                    </a:xfrm>
                    <a:prstGeom prst="rect">
                      <a:avLst/>
                    </a:prstGeom>
                    <a:noFill/>
                    <a:ln>
                      <a:noFill/>
                    </a:ln>
                  </pic:spPr>
                </pic:pic>
              </a:graphicData>
            </a:graphic>
          </wp:inline>
        </w:drawing>
      </w:r>
    </w:p>
    <w:p w14:paraId="3AC2A879" w14:textId="249BB1BC" w:rsidR="003D0F06" w:rsidRDefault="00AE30E5" w:rsidP="003D0F06">
      <w:pPr>
        <w:pStyle w:val="Pquestiontextpartsa"/>
      </w:pPr>
      <w:r>
        <w:rPr>
          <w:rStyle w:val="Cquestionpartlabelbold"/>
        </w:rPr>
        <w:t>(d)</w:t>
      </w:r>
      <w:r>
        <w:rPr>
          <w:rStyle w:val="Cquestionpartlabelbold"/>
        </w:rPr>
        <w:tab/>
      </w:r>
      <w:r w:rsidR="003D0F06" w:rsidRPr="009150F4">
        <w:t>Wha</w:t>
      </w:r>
      <w:r w:rsidR="00BA1D6C">
        <w:t>t length and width give the larg</w:t>
      </w:r>
      <w:r w:rsidR="003D0F06" w:rsidRPr="009150F4">
        <w:t>est area?</w:t>
      </w:r>
    </w:p>
    <w:p w14:paraId="31C63982" w14:textId="77777777" w:rsidR="00991205" w:rsidRDefault="00991205" w:rsidP="003D0F06">
      <w:pPr>
        <w:pStyle w:val="Pquestiontextpartsa"/>
      </w:pPr>
    </w:p>
    <w:p w14:paraId="66D1F4D4" w14:textId="77777777" w:rsidR="00BA1D6C" w:rsidRDefault="00BA1D6C" w:rsidP="003D0F06">
      <w:pPr>
        <w:pStyle w:val="Pquestiontextpartsa"/>
      </w:pPr>
    </w:p>
    <w:p w14:paraId="3CDA0164" w14:textId="799D7C29" w:rsidR="00BA1D6C" w:rsidRDefault="003D0F06" w:rsidP="003D0F06">
      <w:pPr>
        <w:pStyle w:val="Pquestiontextpartsa"/>
      </w:pPr>
      <w:r w:rsidRPr="00F86633">
        <w:rPr>
          <w:rStyle w:val="Cquestionpartlabelbold"/>
        </w:rPr>
        <w:t>(e)</w:t>
      </w:r>
      <w:r w:rsidR="002141EE">
        <w:rPr>
          <w:rStyle w:val="Cquestionpartlabelbold"/>
        </w:rPr>
        <w:tab/>
      </w:r>
      <w:r w:rsidR="00BA1D6C">
        <w:t>R</w:t>
      </w:r>
      <w:r w:rsidRPr="009150F4">
        <w:t xml:space="preserve">epeat </w:t>
      </w:r>
      <w:r w:rsidR="00BA1D6C">
        <w:t xml:space="preserve">parts </w:t>
      </w:r>
      <w:r w:rsidR="00BA1D6C" w:rsidRPr="00BA1D6C">
        <w:rPr>
          <w:b/>
          <w:bCs/>
        </w:rPr>
        <w:t>(a)</w:t>
      </w:r>
      <w:r w:rsidR="005710AC">
        <w:t>–</w:t>
      </w:r>
      <w:r w:rsidR="00BA1D6C" w:rsidRPr="00BA1D6C">
        <w:rPr>
          <w:b/>
          <w:bCs/>
        </w:rPr>
        <w:t>(</w:t>
      </w:r>
      <w:r w:rsidR="0043702F">
        <w:rPr>
          <w:b/>
          <w:bCs/>
        </w:rPr>
        <w:t>d</w:t>
      </w:r>
      <w:r w:rsidR="00BA1D6C" w:rsidRPr="00BA1D6C">
        <w:rPr>
          <w:b/>
          <w:bCs/>
        </w:rPr>
        <w:t>)</w:t>
      </w:r>
      <w:r w:rsidRPr="009150F4">
        <w:t xml:space="preserve"> for a farmer who has 400 m of fencing available.</w:t>
      </w: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57" w:type="dxa"/>
          <w:bottom w:w="28" w:type="dxa"/>
          <w:right w:w="57" w:type="dxa"/>
        </w:tblCellMar>
        <w:tblLook w:val="04A0" w:firstRow="1" w:lastRow="0" w:firstColumn="1" w:lastColumn="0" w:noHBand="0" w:noVBand="1"/>
      </w:tblPr>
      <w:tblGrid>
        <w:gridCol w:w="1417"/>
        <w:gridCol w:w="737"/>
        <w:gridCol w:w="737"/>
        <w:gridCol w:w="737"/>
        <w:gridCol w:w="737"/>
        <w:gridCol w:w="850"/>
        <w:gridCol w:w="737"/>
        <w:gridCol w:w="737"/>
        <w:gridCol w:w="737"/>
        <w:gridCol w:w="737"/>
        <w:gridCol w:w="737"/>
      </w:tblGrid>
      <w:tr w:rsidR="00BA1D6C" w:rsidRPr="00F1615B" w14:paraId="654C8E25" w14:textId="77777777" w:rsidTr="005710AC">
        <w:tc>
          <w:tcPr>
            <w:tcW w:w="1417" w:type="dxa"/>
          </w:tcPr>
          <w:p w14:paraId="18E27B5B" w14:textId="29192C99" w:rsidR="00BA1D6C" w:rsidRPr="00BA1D6C" w:rsidRDefault="00BA1D6C" w:rsidP="005710AC">
            <w:pPr>
              <w:pStyle w:val="Pquestiontextmainstem"/>
              <w:spacing w:after="0"/>
              <w:rPr>
                <w:rStyle w:val="Cquestionpartlabelbold"/>
              </w:rPr>
            </w:pPr>
            <w:r w:rsidRPr="00BA1D6C">
              <w:rPr>
                <w:rStyle w:val="Cquestionpartlabelbold"/>
              </w:rPr>
              <w:t>Width (</w:t>
            </w:r>
            <w:r w:rsidRPr="00BA1D6C">
              <w:rPr>
                <w:rStyle w:val="Cmathsexpressions"/>
              </w:rPr>
              <w:t>w</w:t>
            </w:r>
            <w:r w:rsidRPr="00BA1D6C">
              <w:rPr>
                <w:rStyle w:val="Cquestionpartlabelbold"/>
              </w:rPr>
              <w:t>)</w:t>
            </w:r>
          </w:p>
        </w:tc>
        <w:tc>
          <w:tcPr>
            <w:tcW w:w="737" w:type="dxa"/>
          </w:tcPr>
          <w:p w14:paraId="43A31F62" w14:textId="77777777" w:rsidR="00BA1D6C" w:rsidRPr="00F1615B" w:rsidRDefault="00BA1D6C" w:rsidP="005710AC">
            <w:pPr>
              <w:pStyle w:val="Ptabletext"/>
            </w:pPr>
            <w:r w:rsidRPr="00F1615B">
              <w:t>20</w:t>
            </w:r>
          </w:p>
        </w:tc>
        <w:tc>
          <w:tcPr>
            <w:tcW w:w="737" w:type="dxa"/>
          </w:tcPr>
          <w:p w14:paraId="63F7DDD2" w14:textId="77777777" w:rsidR="00BA1D6C" w:rsidRPr="00F1615B" w:rsidRDefault="00BA1D6C" w:rsidP="005710AC">
            <w:pPr>
              <w:pStyle w:val="Ptabletext"/>
            </w:pPr>
            <w:r w:rsidRPr="00F1615B">
              <w:t>40</w:t>
            </w:r>
          </w:p>
        </w:tc>
        <w:tc>
          <w:tcPr>
            <w:tcW w:w="737" w:type="dxa"/>
          </w:tcPr>
          <w:p w14:paraId="3705BEB8" w14:textId="77777777" w:rsidR="00BA1D6C" w:rsidRPr="00F1615B" w:rsidRDefault="00BA1D6C" w:rsidP="005710AC">
            <w:pPr>
              <w:pStyle w:val="Ptabletext"/>
            </w:pPr>
            <w:r w:rsidRPr="00F1615B">
              <w:t>60</w:t>
            </w:r>
          </w:p>
        </w:tc>
        <w:tc>
          <w:tcPr>
            <w:tcW w:w="737" w:type="dxa"/>
          </w:tcPr>
          <w:p w14:paraId="7272753A" w14:textId="77777777" w:rsidR="00BA1D6C" w:rsidRPr="00F1615B" w:rsidRDefault="00BA1D6C" w:rsidP="005710AC">
            <w:pPr>
              <w:pStyle w:val="Ptabletext"/>
            </w:pPr>
            <w:r w:rsidRPr="00F1615B">
              <w:t>80</w:t>
            </w:r>
          </w:p>
        </w:tc>
        <w:tc>
          <w:tcPr>
            <w:tcW w:w="850" w:type="dxa"/>
          </w:tcPr>
          <w:p w14:paraId="2C0830DA" w14:textId="77777777" w:rsidR="00BA1D6C" w:rsidRPr="00F1615B" w:rsidRDefault="00BA1D6C" w:rsidP="005710AC">
            <w:pPr>
              <w:pStyle w:val="Ptabletext"/>
            </w:pPr>
            <w:r w:rsidRPr="00F1615B">
              <w:t>100</w:t>
            </w:r>
          </w:p>
        </w:tc>
        <w:tc>
          <w:tcPr>
            <w:tcW w:w="737" w:type="dxa"/>
          </w:tcPr>
          <w:p w14:paraId="5146DB8F" w14:textId="77777777" w:rsidR="00BA1D6C" w:rsidRPr="00F1615B" w:rsidRDefault="00BA1D6C" w:rsidP="005710AC">
            <w:pPr>
              <w:pStyle w:val="Ptabletext"/>
            </w:pPr>
            <w:r w:rsidRPr="00F1615B">
              <w:t>120</w:t>
            </w:r>
          </w:p>
        </w:tc>
        <w:tc>
          <w:tcPr>
            <w:tcW w:w="737" w:type="dxa"/>
          </w:tcPr>
          <w:p w14:paraId="2661D7EA" w14:textId="77777777" w:rsidR="00BA1D6C" w:rsidRPr="00F1615B" w:rsidRDefault="00BA1D6C" w:rsidP="005710AC">
            <w:pPr>
              <w:pStyle w:val="Ptabletext"/>
            </w:pPr>
            <w:r w:rsidRPr="00F1615B">
              <w:t>140</w:t>
            </w:r>
          </w:p>
        </w:tc>
        <w:tc>
          <w:tcPr>
            <w:tcW w:w="737" w:type="dxa"/>
          </w:tcPr>
          <w:p w14:paraId="12A4F31E" w14:textId="77777777" w:rsidR="00BA1D6C" w:rsidRPr="00F1615B" w:rsidRDefault="00BA1D6C" w:rsidP="005710AC">
            <w:pPr>
              <w:pStyle w:val="Ptabletext"/>
            </w:pPr>
            <w:r w:rsidRPr="00F1615B">
              <w:t>160</w:t>
            </w:r>
          </w:p>
        </w:tc>
        <w:tc>
          <w:tcPr>
            <w:tcW w:w="737" w:type="dxa"/>
          </w:tcPr>
          <w:p w14:paraId="5D0F87D5" w14:textId="77777777" w:rsidR="00BA1D6C" w:rsidRPr="00F1615B" w:rsidRDefault="00BA1D6C" w:rsidP="005710AC">
            <w:pPr>
              <w:pStyle w:val="Ptabletext"/>
            </w:pPr>
            <w:r w:rsidRPr="00F1615B">
              <w:t>180</w:t>
            </w:r>
          </w:p>
        </w:tc>
        <w:tc>
          <w:tcPr>
            <w:tcW w:w="737" w:type="dxa"/>
          </w:tcPr>
          <w:p w14:paraId="37DAF096" w14:textId="77777777" w:rsidR="00BA1D6C" w:rsidRPr="00F1615B" w:rsidRDefault="00BA1D6C" w:rsidP="005710AC">
            <w:pPr>
              <w:pStyle w:val="Ptabletext"/>
            </w:pPr>
            <w:r w:rsidRPr="00F1615B">
              <w:t>200</w:t>
            </w:r>
          </w:p>
        </w:tc>
      </w:tr>
      <w:tr w:rsidR="00BA1D6C" w:rsidRPr="00F1615B" w14:paraId="493B8F31" w14:textId="77777777" w:rsidTr="005710AC">
        <w:tc>
          <w:tcPr>
            <w:tcW w:w="1417" w:type="dxa"/>
          </w:tcPr>
          <w:p w14:paraId="44F6119C" w14:textId="0345C0D1" w:rsidR="00BA1D6C" w:rsidRPr="00F1615B" w:rsidRDefault="00BA1D6C" w:rsidP="005710AC">
            <w:pPr>
              <w:pStyle w:val="Pquestiontextmainstem"/>
              <w:spacing w:after="0"/>
            </w:pPr>
            <w:r w:rsidRPr="00991205">
              <w:rPr>
                <w:rStyle w:val="Cquestionpartlabelbold"/>
              </w:rPr>
              <w:t>Length (</w:t>
            </w:r>
            <w:r w:rsidRPr="00991205">
              <w:rPr>
                <w:rStyle w:val="Cmathsexpressions"/>
              </w:rPr>
              <w:t>l</w:t>
            </w:r>
            <w:r w:rsidRPr="00991205">
              <w:rPr>
                <w:rStyle w:val="Cquestionpartlabelbold"/>
              </w:rPr>
              <w:t>)</w:t>
            </w:r>
          </w:p>
        </w:tc>
        <w:tc>
          <w:tcPr>
            <w:tcW w:w="737" w:type="dxa"/>
          </w:tcPr>
          <w:p w14:paraId="2F0E644A" w14:textId="245DB1B9" w:rsidR="00BA1D6C" w:rsidRPr="00F1615B" w:rsidRDefault="00BA1D6C" w:rsidP="005710AC">
            <w:pPr>
              <w:pStyle w:val="Ptabletext"/>
            </w:pPr>
          </w:p>
        </w:tc>
        <w:tc>
          <w:tcPr>
            <w:tcW w:w="737" w:type="dxa"/>
          </w:tcPr>
          <w:p w14:paraId="562A43D2" w14:textId="7EC9F234" w:rsidR="00BA1D6C" w:rsidRPr="00F1615B" w:rsidRDefault="00BA1D6C" w:rsidP="005710AC">
            <w:pPr>
              <w:pStyle w:val="Ptabletext"/>
            </w:pPr>
          </w:p>
        </w:tc>
        <w:tc>
          <w:tcPr>
            <w:tcW w:w="737" w:type="dxa"/>
          </w:tcPr>
          <w:p w14:paraId="2E78C06F" w14:textId="611BB3B4" w:rsidR="00BA1D6C" w:rsidRPr="00F1615B" w:rsidRDefault="00BA1D6C" w:rsidP="005710AC">
            <w:pPr>
              <w:pStyle w:val="Ptabletext"/>
            </w:pPr>
          </w:p>
        </w:tc>
        <w:tc>
          <w:tcPr>
            <w:tcW w:w="737" w:type="dxa"/>
          </w:tcPr>
          <w:p w14:paraId="697B2070" w14:textId="6DD009FA" w:rsidR="00BA1D6C" w:rsidRPr="00F1615B" w:rsidRDefault="00BA1D6C" w:rsidP="005710AC">
            <w:pPr>
              <w:pStyle w:val="Ptabletext"/>
            </w:pPr>
          </w:p>
        </w:tc>
        <w:tc>
          <w:tcPr>
            <w:tcW w:w="850" w:type="dxa"/>
          </w:tcPr>
          <w:p w14:paraId="339858C8" w14:textId="6AAC4495" w:rsidR="00BA1D6C" w:rsidRPr="00F1615B" w:rsidRDefault="00BA1D6C" w:rsidP="005710AC">
            <w:pPr>
              <w:pStyle w:val="Ptabletext"/>
            </w:pPr>
          </w:p>
        </w:tc>
        <w:tc>
          <w:tcPr>
            <w:tcW w:w="737" w:type="dxa"/>
          </w:tcPr>
          <w:p w14:paraId="7692C04D" w14:textId="100D5616" w:rsidR="00BA1D6C" w:rsidRPr="00F1615B" w:rsidRDefault="00BA1D6C" w:rsidP="005710AC">
            <w:pPr>
              <w:pStyle w:val="Ptabletext"/>
            </w:pPr>
          </w:p>
        </w:tc>
        <w:tc>
          <w:tcPr>
            <w:tcW w:w="737" w:type="dxa"/>
          </w:tcPr>
          <w:p w14:paraId="76E84D65" w14:textId="36A26BC6" w:rsidR="00BA1D6C" w:rsidRPr="00F1615B" w:rsidRDefault="00BA1D6C" w:rsidP="005710AC">
            <w:pPr>
              <w:pStyle w:val="Ptabletext"/>
            </w:pPr>
          </w:p>
        </w:tc>
        <w:tc>
          <w:tcPr>
            <w:tcW w:w="737" w:type="dxa"/>
          </w:tcPr>
          <w:p w14:paraId="48EE0C75" w14:textId="51EE1B84" w:rsidR="00BA1D6C" w:rsidRPr="00F1615B" w:rsidRDefault="00BA1D6C" w:rsidP="005710AC">
            <w:pPr>
              <w:pStyle w:val="Ptabletext"/>
            </w:pPr>
          </w:p>
        </w:tc>
        <w:tc>
          <w:tcPr>
            <w:tcW w:w="737" w:type="dxa"/>
          </w:tcPr>
          <w:p w14:paraId="6F60CC94" w14:textId="1034BAC7" w:rsidR="00BA1D6C" w:rsidRPr="00F1615B" w:rsidRDefault="00BA1D6C" w:rsidP="005710AC">
            <w:pPr>
              <w:pStyle w:val="Ptabletext"/>
            </w:pPr>
          </w:p>
        </w:tc>
        <w:tc>
          <w:tcPr>
            <w:tcW w:w="737" w:type="dxa"/>
          </w:tcPr>
          <w:p w14:paraId="6F952F11" w14:textId="12743C29" w:rsidR="00BA1D6C" w:rsidRPr="00F1615B" w:rsidRDefault="00BA1D6C" w:rsidP="005710AC">
            <w:pPr>
              <w:pStyle w:val="Ptabletext"/>
            </w:pPr>
          </w:p>
        </w:tc>
      </w:tr>
      <w:tr w:rsidR="00BA1D6C" w:rsidRPr="00F1615B" w14:paraId="09984129" w14:textId="77777777" w:rsidTr="005710AC">
        <w:tc>
          <w:tcPr>
            <w:tcW w:w="1417" w:type="dxa"/>
          </w:tcPr>
          <w:p w14:paraId="0CF139EC" w14:textId="62ED18B7" w:rsidR="00BA1D6C" w:rsidRPr="00F1615B" w:rsidRDefault="00BA1D6C" w:rsidP="005710AC">
            <w:pPr>
              <w:pStyle w:val="Pquestiontextmainstem"/>
              <w:spacing w:after="0"/>
            </w:pPr>
            <w:r w:rsidRPr="00991205">
              <w:rPr>
                <w:rStyle w:val="Cquestionpartlabelbold"/>
              </w:rPr>
              <w:t>Area (</w:t>
            </w:r>
            <w:r w:rsidRPr="00991205">
              <w:rPr>
                <w:rStyle w:val="Cmathsexpressions"/>
              </w:rPr>
              <w:t>A</w:t>
            </w:r>
            <w:r w:rsidRPr="00991205">
              <w:rPr>
                <w:rStyle w:val="Cquestionpartlabelbold"/>
              </w:rPr>
              <w:t>)</w:t>
            </w:r>
          </w:p>
        </w:tc>
        <w:tc>
          <w:tcPr>
            <w:tcW w:w="737" w:type="dxa"/>
          </w:tcPr>
          <w:p w14:paraId="1D47D486" w14:textId="727AFE3D" w:rsidR="00BA1D6C" w:rsidRPr="00F1615B" w:rsidRDefault="00BA1D6C" w:rsidP="005710AC">
            <w:pPr>
              <w:pStyle w:val="Ptabletext"/>
            </w:pPr>
          </w:p>
        </w:tc>
        <w:tc>
          <w:tcPr>
            <w:tcW w:w="737" w:type="dxa"/>
          </w:tcPr>
          <w:p w14:paraId="67B0DE96" w14:textId="37CDEFF3" w:rsidR="00BA1D6C" w:rsidRPr="00F1615B" w:rsidRDefault="00BA1D6C" w:rsidP="005710AC">
            <w:pPr>
              <w:pStyle w:val="Ptabletext"/>
            </w:pPr>
          </w:p>
        </w:tc>
        <w:tc>
          <w:tcPr>
            <w:tcW w:w="737" w:type="dxa"/>
          </w:tcPr>
          <w:p w14:paraId="07580C65" w14:textId="72C983B0" w:rsidR="00BA1D6C" w:rsidRPr="00F1615B" w:rsidRDefault="00BA1D6C" w:rsidP="005710AC">
            <w:pPr>
              <w:pStyle w:val="Ptabletext"/>
            </w:pPr>
          </w:p>
        </w:tc>
        <w:tc>
          <w:tcPr>
            <w:tcW w:w="737" w:type="dxa"/>
          </w:tcPr>
          <w:p w14:paraId="57E02162" w14:textId="72C10AD5" w:rsidR="00BA1D6C" w:rsidRPr="00F1615B" w:rsidRDefault="00BA1D6C" w:rsidP="005710AC">
            <w:pPr>
              <w:pStyle w:val="Ptabletext"/>
            </w:pPr>
          </w:p>
        </w:tc>
        <w:tc>
          <w:tcPr>
            <w:tcW w:w="850" w:type="dxa"/>
          </w:tcPr>
          <w:p w14:paraId="4C6D8A43" w14:textId="6EEF70A3" w:rsidR="00BA1D6C" w:rsidRPr="00F1615B" w:rsidRDefault="00BA1D6C" w:rsidP="005710AC">
            <w:pPr>
              <w:pStyle w:val="Ptabletext"/>
            </w:pPr>
          </w:p>
        </w:tc>
        <w:tc>
          <w:tcPr>
            <w:tcW w:w="737" w:type="dxa"/>
          </w:tcPr>
          <w:p w14:paraId="215E0821" w14:textId="4D70796F" w:rsidR="00BA1D6C" w:rsidRPr="00F1615B" w:rsidRDefault="00BA1D6C" w:rsidP="005710AC">
            <w:pPr>
              <w:pStyle w:val="Ptabletext"/>
            </w:pPr>
          </w:p>
        </w:tc>
        <w:tc>
          <w:tcPr>
            <w:tcW w:w="737" w:type="dxa"/>
          </w:tcPr>
          <w:p w14:paraId="2F6AA106" w14:textId="496BF3B0" w:rsidR="00BA1D6C" w:rsidRPr="00F1615B" w:rsidRDefault="00BA1D6C" w:rsidP="005710AC">
            <w:pPr>
              <w:pStyle w:val="Ptabletext"/>
            </w:pPr>
          </w:p>
        </w:tc>
        <w:tc>
          <w:tcPr>
            <w:tcW w:w="737" w:type="dxa"/>
          </w:tcPr>
          <w:p w14:paraId="28B01E26" w14:textId="0FDA6BF3" w:rsidR="00BA1D6C" w:rsidRPr="00F1615B" w:rsidRDefault="00BA1D6C" w:rsidP="005710AC">
            <w:pPr>
              <w:pStyle w:val="Ptabletext"/>
            </w:pPr>
          </w:p>
        </w:tc>
        <w:tc>
          <w:tcPr>
            <w:tcW w:w="737" w:type="dxa"/>
          </w:tcPr>
          <w:p w14:paraId="07816FC6" w14:textId="44A1D7A3" w:rsidR="00BA1D6C" w:rsidRPr="00F1615B" w:rsidRDefault="00BA1D6C" w:rsidP="005710AC">
            <w:pPr>
              <w:pStyle w:val="Ptabletext"/>
            </w:pPr>
          </w:p>
        </w:tc>
        <w:tc>
          <w:tcPr>
            <w:tcW w:w="737" w:type="dxa"/>
          </w:tcPr>
          <w:p w14:paraId="0BA9BBDA" w14:textId="3977D136" w:rsidR="00BA1D6C" w:rsidRPr="00F1615B" w:rsidRDefault="00BA1D6C" w:rsidP="005710AC">
            <w:pPr>
              <w:pStyle w:val="Ptabletext"/>
            </w:pPr>
          </w:p>
        </w:tc>
      </w:tr>
    </w:tbl>
    <w:p w14:paraId="2365F130" w14:textId="77777777" w:rsidR="00BA1D6C" w:rsidRDefault="00BA1D6C" w:rsidP="003D0F06">
      <w:pPr>
        <w:pStyle w:val="Pquestiontextpartsa"/>
      </w:pPr>
    </w:p>
    <w:p w14:paraId="3BE364F1" w14:textId="29B12662" w:rsidR="003D0F06" w:rsidRDefault="005710AC" w:rsidP="003D0F06">
      <w:pPr>
        <w:pStyle w:val="Pquestiontextpartsa"/>
      </w:pPr>
      <w:r>
        <w:tab/>
      </w:r>
      <w:r w:rsidR="003D0F06">
        <w:rPr>
          <w:noProof/>
        </w:rPr>
        <w:drawing>
          <wp:inline distT="0" distB="0" distL="0" distR="0" wp14:anchorId="40CBA118" wp14:editId="5EEFFC85">
            <wp:extent cx="3467100" cy="2070100"/>
            <wp:effectExtent l="0" t="0" r="12700" b="12700"/>
            <wp:docPr id="227" name="Picture 227" descr="PM10_PR_E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M10_PR_EA1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467100" cy="2070100"/>
                    </a:xfrm>
                    <a:prstGeom prst="rect">
                      <a:avLst/>
                    </a:prstGeom>
                    <a:noFill/>
                    <a:ln>
                      <a:noFill/>
                    </a:ln>
                  </pic:spPr>
                </pic:pic>
              </a:graphicData>
            </a:graphic>
          </wp:inline>
        </w:drawing>
      </w:r>
    </w:p>
    <w:p w14:paraId="1CF2B259" w14:textId="77777777" w:rsidR="0043702F" w:rsidRDefault="0043702F" w:rsidP="003D0F06">
      <w:pPr>
        <w:pStyle w:val="Pquestiontextpartsa"/>
        <w:rPr>
          <w:rStyle w:val="Cquestionpartlabelbold"/>
        </w:rPr>
      </w:pPr>
    </w:p>
    <w:p w14:paraId="1DA44BB1" w14:textId="3E65B9C0" w:rsidR="003D0F06" w:rsidRDefault="003D0F06" w:rsidP="003D0F06">
      <w:pPr>
        <w:pStyle w:val="Pquestiontextpartsa"/>
      </w:pPr>
      <w:r w:rsidRPr="00F86633">
        <w:rPr>
          <w:rStyle w:val="Cquestionpartlabelbold"/>
        </w:rPr>
        <w:t>(f)</w:t>
      </w:r>
      <w:r w:rsidR="002141EE">
        <w:rPr>
          <w:rStyle w:val="Cquestionpartlabelbold"/>
        </w:rPr>
        <w:tab/>
      </w:r>
      <w:r w:rsidRPr="009150F4">
        <w:t>What general conclusion might you reach from these two examples?</w:t>
      </w:r>
    </w:p>
    <w:p w14:paraId="1C9900B4" w14:textId="77777777" w:rsidR="00991205" w:rsidRDefault="00991205" w:rsidP="003D0F06">
      <w:pPr>
        <w:pStyle w:val="Pquestiontextpartsa"/>
      </w:pPr>
    </w:p>
    <w:p w14:paraId="11A47C16" w14:textId="77777777" w:rsidR="0043702F" w:rsidRDefault="0043702F" w:rsidP="003D0F06">
      <w:pPr>
        <w:pStyle w:val="Pquestiontextpartsa"/>
      </w:pPr>
    </w:p>
    <w:p w14:paraId="6E3907F2" w14:textId="77777777" w:rsidR="0043702F" w:rsidRDefault="0043702F" w:rsidP="003D0F06">
      <w:pPr>
        <w:pStyle w:val="Pquestiontextpartsa"/>
      </w:pPr>
    </w:p>
    <w:p w14:paraId="0C1A5040" w14:textId="77777777" w:rsidR="005710AC" w:rsidRDefault="005710AC" w:rsidP="003D0F06">
      <w:pPr>
        <w:pStyle w:val="Pquestiontextpartsa"/>
      </w:pPr>
    </w:p>
    <w:p w14:paraId="42F88C7C" w14:textId="0594E07D" w:rsidR="003D0F06" w:rsidRDefault="003D0F06" w:rsidP="003D0F06">
      <w:pPr>
        <w:pStyle w:val="Psectionresults"/>
      </w:pPr>
      <w:r>
        <w:t>E</w:t>
      </w:r>
      <w:r w:rsidR="00BC6372">
        <w:t>xtended answer results: ___ / 30</w:t>
      </w:r>
    </w:p>
    <w:p w14:paraId="3F83733E" w14:textId="0B9EE73A" w:rsidR="00EF38CC" w:rsidRPr="003D0F06" w:rsidRDefault="003D0F06" w:rsidP="005710AC">
      <w:pPr>
        <w:pStyle w:val="Psectionresults"/>
        <w:spacing w:after="0"/>
      </w:pPr>
      <w:r>
        <w:t xml:space="preserve">TOTAL test results: ___ / </w:t>
      </w:r>
      <w:r w:rsidR="00BC6372">
        <w:t>150</w:t>
      </w:r>
    </w:p>
    <w:sectPr w:rsidR="00EF38CC" w:rsidRPr="003D0F06" w:rsidSect="00D572A0">
      <w:headerReference w:type="default" r:id="rId102"/>
      <w:footerReference w:type="default" r:id="rId103"/>
      <w:headerReference w:type="first" r:id="rId104"/>
      <w:footerReference w:type="first" r:id="rId105"/>
      <w:pgSz w:w="11906" w:h="16838" w:code="9"/>
      <w:pgMar w:top="1276"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B4B3A" w14:textId="77777777" w:rsidR="006A135E" w:rsidRDefault="006A135E" w:rsidP="00B91E57">
      <w:r>
        <w:separator/>
      </w:r>
    </w:p>
  </w:endnote>
  <w:endnote w:type="continuationSeparator" w:id="0">
    <w:p w14:paraId="021A5CBD" w14:textId="77777777" w:rsidR="006A135E" w:rsidRDefault="006A135E"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A7AB" w14:textId="77777777" w:rsidR="00AA7ED5" w:rsidRDefault="00AA7ED5" w:rsidP="00B91E57">
    <w:pPr>
      <w:pStyle w:val="Pfootertext"/>
    </w:pPr>
  </w:p>
  <w:p w14:paraId="22561E85"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5710AC">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A5ACB" w14:textId="77777777" w:rsidR="00A8741D" w:rsidRDefault="00A8741D" w:rsidP="00A8741D">
    <w:pPr>
      <w:pStyle w:val="Pfootertext"/>
    </w:pPr>
  </w:p>
  <w:p w14:paraId="6719F6F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5710AC">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4600F" w14:textId="77777777" w:rsidR="006A135E" w:rsidRDefault="006A135E" w:rsidP="00B91E57">
      <w:r>
        <w:separator/>
      </w:r>
    </w:p>
  </w:footnote>
  <w:footnote w:type="continuationSeparator" w:id="0">
    <w:p w14:paraId="48147136" w14:textId="77777777" w:rsidR="006A135E" w:rsidRDefault="006A135E"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EED1" w14:textId="0570DD1B" w:rsidR="00AA7ED5" w:rsidRPr="00752CD8" w:rsidRDefault="00752CD8" w:rsidP="00752CD8">
    <w:pPr>
      <w:pStyle w:val="Pheadertext"/>
    </w:pPr>
    <w:r>
      <w:t>Pe</w:t>
    </w:r>
    <w:r w:rsidR="005710AC">
      <w:t>arson Mathematics 10–10A    End-of-y</w:t>
    </w:r>
    <w:r>
      <w:t>ear Exam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48EB2" w14:textId="77777777" w:rsidR="00752CD8" w:rsidRDefault="00752CD8" w:rsidP="00752CD8">
    <w:pPr>
      <w:pStyle w:val="Pheadertext"/>
    </w:pPr>
    <w:r>
      <w:t>Pearson Mathematics 10–10A</w:t>
    </w:r>
    <w:r>
      <w:tab/>
      <w:t xml:space="preserve">Name: </w:t>
    </w:r>
    <w:r>
      <w:tab/>
    </w:r>
  </w:p>
  <w:p w14:paraId="31DB32F8" w14:textId="31C2FC0E" w:rsidR="00A8741D" w:rsidRPr="00752CD8" w:rsidRDefault="005710AC" w:rsidP="00752CD8">
    <w:pPr>
      <w:pStyle w:val="Pheadertext"/>
    </w:pPr>
    <w:r>
      <w:t>End-of-y</w:t>
    </w:r>
    <w:r w:rsidR="00752CD8">
      <w:t>ear Exam</w:t>
    </w:r>
    <w:r w:rsidR="00752CD8">
      <w:tab/>
      <w:t xml:space="preserve">Class: </w:t>
    </w:r>
    <w:r w:rsidR="00752CD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6D4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4E89EE"/>
    <w:lvl w:ilvl="0">
      <w:start w:val="1"/>
      <w:numFmt w:val="decimal"/>
      <w:lvlText w:val="%1."/>
      <w:lvlJc w:val="left"/>
      <w:pPr>
        <w:tabs>
          <w:tab w:val="num" w:pos="1492"/>
        </w:tabs>
        <w:ind w:left="1492" w:hanging="360"/>
      </w:pPr>
    </w:lvl>
  </w:abstractNum>
  <w:abstractNum w:abstractNumId="2">
    <w:nsid w:val="FFFFFF7F"/>
    <w:multiLevelType w:val="singleLevel"/>
    <w:tmpl w:val="81121A16"/>
    <w:lvl w:ilvl="0">
      <w:start w:val="1"/>
      <w:numFmt w:val="decimal"/>
      <w:lvlText w:val="%1."/>
      <w:lvlJc w:val="left"/>
      <w:pPr>
        <w:tabs>
          <w:tab w:val="num" w:pos="643"/>
        </w:tabs>
        <w:ind w:left="643" w:hanging="360"/>
      </w:pPr>
    </w:lvl>
  </w:abstractNum>
  <w:abstractNum w:abstractNumId="3">
    <w:nsid w:val="04D3375B"/>
    <w:multiLevelType w:val="hybridMultilevel"/>
    <w:tmpl w:val="D21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4D51623"/>
    <w:multiLevelType w:val="hybridMultilevel"/>
    <w:tmpl w:val="ED8E0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4"/>
  </w:num>
  <w:num w:numId="4">
    <w:abstractNumId w:val="5"/>
  </w:num>
  <w:num w:numId="5">
    <w:abstractNumId w:val="6"/>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7D54"/>
    <w:rsid w:val="00032FF3"/>
    <w:rsid w:val="0003306F"/>
    <w:rsid w:val="00033C5C"/>
    <w:rsid w:val="000407AC"/>
    <w:rsid w:val="00052D5F"/>
    <w:rsid w:val="00057492"/>
    <w:rsid w:val="00062A9B"/>
    <w:rsid w:val="00062B27"/>
    <w:rsid w:val="00064993"/>
    <w:rsid w:val="00066722"/>
    <w:rsid w:val="00076BF9"/>
    <w:rsid w:val="00082AD0"/>
    <w:rsid w:val="00082C42"/>
    <w:rsid w:val="00090B15"/>
    <w:rsid w:val="00094B98"/>
    <w:rsid w:val="000C4CB1"/>
    <w:rsid w:val="000C6C56"/>
    <w:rsid w:val="000D0CBD"/>
    <w:rsid w:val="000E7164"/>
    <w:rsid w:val="000F111C"/>
    <w:rsid w:val="000F52E2"/>
    <w:rsid w:val="00114E72"/>
    <w:rsid w:val="001177F4"/>
    <w:rsid w:val="00121EAB"/>
    <w:rsid w:val="001249D4"/>
    <w:rsid w:val="00133398"/>
    <w:rsid w:val="00136289"/>
    <w:rsid w:val="001367C0"/>
    <w:rsid w:val="001425C1"/>
    <w:rsid w:val="001530AF"/>
    <w:rsid w:val="00153C7C"/>
    <w:rsid w:val="001605F8"/>
    <w:rsid w:val="00160C54"/>
    <w:rsid w:val="00171E5C"/>
    <w:rsid w:val="00180D86"/>
    <w:rsid w:val="001A3EF5"/>
    <w:rsid w:val="001B2E48"/>
    <w:rsid w:val="001B433F"/>
    <w:rsid w:val="001C4DB3"/>
    <w:rsid w:val="001E61E7"/>
    <w:rsid w:val="001F3755"/>
    <w:rsid w:val="001F3D5E"/>
    <w:rsid w:val="002027AC"/>
    <w:rsid w:val="00205ABB"/>
    <w:rsid w:val="002141EE"/>
    <w:rsid w:val="00223001"/>
    <w:rsid w:val="002509BC"/>
    <w:rsid w:val="0025304E"/>
    <w:rsid w:val="00254DC3"/>
    <w:rsid w:val="002635BA"/>
    <w:rsid w:val="00271289"/>
    <w:rsid w:val="00292DCE"/>
    <w:rsid w:val="0029660A"/>
    <w:rsid w:val="0029665F"/>
    <w:rsid w:val="002A61AB"/>
    <w:rsid w:val="002B401B"/>
    <w:rsid w:val="002C0D5B"/>
    <w:rsid w:val="002C3C99"/>
    <w:rsid w:val="002C5286"/>
    <w:rsid w:val="002D2E83"/>
    <w:rsid w:val="002E0784"/>
    <w:rsid w:val="002E154B"/>
    <w:rsid w:val="002F6821"/>
    <w:rsid w:val="0030702D"/>
    <w:rsid w:val="00307A48"/>
    <w:rsid w:val="00307F32"/>
    <w:rsid w:val="00313FEC"/>
    <w:rsid w:val="00323197"/>
    <w:rsid w:val="00323AB7"/>
    <w:rsid w:val="00334607"/>
    <w:rsid w:val="00335B72"/>
    <w:rsid w:val="00345684"/>
    <w:rsid w:val="003516A3"/>
    <w:rsid w:val="00356FC6"/>
    <w:rsid w:val="003618B8"/>
    <w:rsid w:val="003624C0"/>
    <w:rsid w:val="00363DAC"/>
    <w:rsid w:val="003649A6"/>
    <w:rsid w:val="0036586D"/>
    <w:rsid w:val="00372602"/>
    <w:rsid w:val="00374306"/>
    <w:rsid w:val="00376745"/>
    <w:rsid w:val="0039270F"/>
    <w:rsid w:val="00393ADE"/>
    <w:rsid w:val="003A2B20"/>
    <w:rsid w:val="003A6EA1"/>
    <w:rsid w:val="003B16AF"/>
    <w:rsid w:val="003B3BBF"/>
    <w:rsid w:val="003B6FF0"/>
    <w:rsid w:val="003C1799"/>
    <w:rsid w:val="003C1BFC"/>
    <w:rsid w:val="003C445D"/>
    <w:rsid w:val="003D0F06"/>
    <w:rsid w:val="003E3349"/>
    <w:rsid w:val="003E7772"/>
    <w:rsid w:val="004066D1"/>
    <w:rsid w:val="00412093"/>
    <w:rsid w:val="00413A15"/>
    <w:rsid w:val="004161B6"/>
    <w:rsid w:val="00420B07"/>
    <w:rsid w:val="004276DE"/>
    <w:rsid w:val="0043227F"/>
    <w:rsid w:val="0043702F"/>
    <w:rsid w:val="00437B6B"/>
    <w:rsid w:val="00452041"/>
    <w:rsid w:val="00456CE0"/>
    <w:rsid w:val="00457310"/>
    <w:rsid w:val="0046226B"/>
    <w:rsid w:val="00464A71"/>
    <w:rsid w:val="00472CCA"/>
    <w:rsid w:val="004738E1"/>
    <w:rsid w:val="0048344D"/>
    <w:rsid w:val="00485A37"/>
    <w:rsid w:val="00491D4C"/>
    <w:rsid w:val="004A1C99"/>
    <w:rsid w:val="004A5DD5"/>
    <w:rsid w:val="004A726B"/>
    <w:rsid w:val="004C23FF"/>
    <w:rsid w:val="004C5E1E"/>
    <w:rsid w:val="004D01B5"/>
    <w:rsid w:val="004D1F35"/>
    <w:rsid w:val="004D24DE"/>
    <w:rsid w:val="004D3645"/>
    <w:rsid w:val="004F03F0"/>
    <w:rsid w:val="004F3DBD"/>
    <w:rsid w:val="004F5839"/>
    <w:rsid w:val="004F59F5"/>
    <w:rsid w:val="005067E7"/>
    <w:rsid w:val="0052478A"/>
    <w:rsid w:val="0052656A"/>
    <w:rsid w:val="00530D78"/>
    <w:rsid w:val="0053195D"/>
    <w:rsid w:val="00554ECF"/>
    <w:rsid w:val="00556B2D"/>
    <w:rsid w:val="00557DEA"/>
    <w:rsid w:val="00561C8E"/>
    <w:rsid w:val="005628FE"/>
    <w:rsid w:val="00564139"/>
    <w:rsid w:val="005644F4"/>
    <w:rsid w:val="005665F4"/>
    <w:rsid w:val="00567CE7"/>
    <w:rsid w:val="005710AC"/>
    <w:rsid w:val="00571F02"/>
    <w:rsid w:val="00580106"/>
    <w:rsid w:val="00582BD5"/>
    <w:rsid w:val="0059291C"/>
    <w:rsid w:val="005A07A0"/>
    <w:rsid w:val="005A6C19"/>
    <w:rsid w:val="005B5208"/>
    <w:rsid w:val="005C1799"/>
    <w:rsid w:val="005C2DB7"/>
    <w:rsid w:val="005C6EE5"/>
    <w:rsid w:val="00604D55"/>
    <w:rsid w:val="00606690"/>
    <w:rsid w:val="0060765D"/>
    <w:rsid w:val="00607F60"/>
    <w:rsid w:val="00617BEA"/>
    <w:rsid w:val="006315DD"/>
    <w:rsid w:val="00642350"/>
    <w:rsid w:val="00653C60"/>
    <w:rsid w:val="00665AA1"/>
    <w:rsid w:val="0066782B"/>
    <w:rsid w:val="00675D59"/>
    <w:rsid w:val="00681A57"/>
    <w:rsid w:val="006A135E"/>
    <w:rsid w:val="006A1F7E"/>
    <w:rsid w:val="006B08D9"/>
    <w:rsid w:val="006B2DF9"/>
    <w:rsid w:val="006C4B2F"/>
    <w:rsid w:val="006D2264"/>
    <w:rsid w:val="006D6A33"/>
    <w:rsid w:val="006D6A60"/>
    <w:rsid w:val="006D6B75"/>
    <w:rsid w:val="006E28FE"/>
    <w:rsid w:val="006E32A4"/>
    <w:rsid w:val="006E6CBD"/>
    <w:rsid w:val="006E7B52"/>
    <w:rsid w:val="006F2BB6"/>
    <w:rsid w:val="006F3090"/>
    <w:rsid w:val="006F3AF7"/>
    <w:rsid w:val="006F48EB"/>
    <w:rsid w:val="0070464D"/>
    <w:rsid w:val="00713EAF"/>
    <w:rsid w:val="00715815"/>
    <w:rsid w:val="00722B45"/>
    <w:rsid w:val="007313E8"/>
    <w:rsid w:val="00732B3C"/>
    <w:rsid w:val="00733145"/>
    <w:rsid w:val="00752CD8"/>
    <w:rsid w:val="007701CE"/>
    <w:rsid w:val="007721B9"/>
    <w:rsid w:val="00775656"/>
    <w:rsid w:val="00775F8D"/>
    <w:rsid w:val="00781345"/>
    <w:rsid w:val="00796A94"/>
    <w:rsid w:val="007A1A60"/>
    <w:rsid w:val="007B7545"/>
    <w:rsid w:val="007C05E1"/>
    <w:rsid w:val="007D4058"/>
    <w:rsid w:val="008003A7"/>
    <w:rsid w:val="00800E0B"/>
    <w:rsid w:val="00814B1B"/>
    <w:rsid w:val="00817AEB"/>
    <w:rsid w:val="008209C0"/>
    <w:rsid w:val="008226DD"/>
    <w:rsid w:val="00823BB8"/>
    <w:rsid w:val="008266C5"/>
    <w:rsid w:val="00842378"/>
    <w:rsid w:val="008453BA"/>
    <w:rsid w:val="00851029"/>
    <w:rsid w:val="0085608B"/>
    <w:rsid w:val="00861454"/>
    <w:rsid w:val="00872A57"/>
    <w:rsid w:val="00883D65"/>
    <w:rsid w:val="00887F5C"/>
    <w:rsid w:val="008A06F7"/>
    <w:rsid w:val="008A2708"/>
    <w:rsid w:val="008B5DC2"/>
    <w:rsid w:val="008C44CE"/>
    <w:rsid w:val="008C702A"/>
    <w:rsid w:val="008C74D5"/>
    <w:rsid w:val="008D3E39"/>
    <w:rsid w:val="008E3A48"/>
    <w:rsid w:val="008E5E2E"/>
    <w:rsid w:val="008F0DDC"/>
    <w:rsid w:val="008F0EC6"/>
    <w:rsid w:val="009023C1"/>
    <w:rsid w:val="00904E96"/>
    <w:rsid w:val="00913906"/>
    <w:rsid w:val="00914BFC"/>
    <w:rsid w:val="0091733C"/>
    <w:rsid w:val="0092625F"/>
    <w:rsid w:val="009303E1"/>
    <w:rsid w:val="00934CAB"/>
    <w:rsid w:val="00935B41"/>
    <w:rsid w:val="0093734D"/>
    <w:rsid w:val="009437F9"/>
    <w:rsid w:val="009461B8"/>
    <w:rsid w:val="00950FFA"/>
    <w:rsid w:val="0095169A"/>
    <w:rsid w:val="00962392"/>
    <w:rsid w:val="00982B74"/>
    <w:rsid w:val="009841D7"/>
    <w:rsid w:val="00991205"/>
    <w:rsid w:val="009A776D"/>
    <w:rsid w:val="009C1F04"/>
    <w:rsid w:val="009C3377"/>
    <w:rsid w:val="009D03D9"/>
    <w:rsid w:val="009E2643"/>
    <w:rsid w:val="009F2FC5"/>
    <w:rsid w:val="00A006DB"/>
    <w:rsid w:val="00A215AF"/>
    <w:rsid w:val="00A23D25"/>
    <w:rsid w:val="00A35659"/>
    <w:rsid w:val="00A37631"/>
    <w:rsid w:val="00A450C7"/>
    <w:rsid w:val="00A50A7E"/>
    <w:rsid w:val="00A5299B"/>
    <w:rsid w:val="00A57648"/>
    <w:rsid w:val="00A609BB"/>
    <w:rsid w:val="00A61D4A"/>
    <w:rsid w:val="00A62B57"/>
    <w:rsid w:val="00A66E55"/>
    <w:rsid w:val="00A71913"/>
    <w:rsid w:val="00A74962"/>
    <w:rsid w:val="00A803B2"/>
    <w:rsid w:val="00A807EE"/>
    <w:rsid w:val="00A81151"/>
    <w:rsid w:val="00A822F0"/>
    <w:rsid w:val="00A8741D"/>
    <w:rsid w:val="00A90404"/>
    <w:rsid w:val="00A92695"/>
    <w:rsid w:val="00A96CBC"/>
    <w:rsid w:val="00AA25D9"/>
    <w:rsid w:val="00AA7ED5"/>
    <w:rsid w:val="00AB1640"/>
    <w:rsid w:val="00AC6741"/>
    <w:rsid w:val="00AD2442"/>
    <w:rsid w:val="00AD4FD5"/>
    <w:rsid w:val="00AE30E5"/>
    <w:rsid w:val="00AE32F8"/>
    <w:rsid w:val="00AE3D80"/>
    <w:rsid w:val="00AF0F2C"/>
    <w:rsid w:val="00AF2E76"/>
    <w:rsid w:val="00AF5384"/>
    <w:rsid w:val="00B11C16"/>
    <w:rsid w:val="00B12113"/>
    <w:rsid w:val="00B13718"/>
    <w:rsid w:val="00B21E3E"/>
    <w:rsid w:val="00B22EC6"/>
    <w:rsid w:val="00B25421"/>
    <w:rsid w:val="00B31E6A"/>
    <w:rsid w:val="00B32D92"/>
    <w:rsid w:val="00B46721"/>
    <w:rsid w:val="00B60207"/>
    <w:rsid w:val="00B60B4C"/>
    <w:rsid w:val="00B632C3"/>
    <w:rsid w:val="00B6363F"/>
    <w:rsid w:val="00B63D7A"/>
    <w:rsid w:val="00B6458B"/>
    <w:rsid w:val="00B73321"/>
    <w:rsid w:val="00B80E51"/>
    <w:rsid w:val="00B80E6D"/>
    <w:rsid w:val="00B86D7F"/>
    <w:rsid w:val="00B91091"/>
    <w:rsid w:val="00B91E57"/>
    <w:rsid w:val="00BA1D6C"/>
    <w:rsid w:val="00BB3052"/>
    <w:rsid w:val="00BB572C"/>
    <w:rsid w:val="00BB745A"/>
    <w:rsid w:val="00BB7A96"/>
    <w:rsid w:val="00BC28AD"/>
    <w:rsid w:val="00BC6372"/>
    <w:rsid w:val="00BD08D5"/>
    <w:rsid w:val="00BF14C7"/>
    <w:rsid w:val="00BF2CAA"/>
    <w:rsid w:val="00BF49B8"/>
    <w:rsid w:val="00BF58C2"/>
    <w:rsid w:val="00BF678B"/>
    <w:rsid w:val="00C10D76"/>
    <w:rsid w:val="00C13F88"/>
    <w:rsid w:val="00C15226"/>
    <w:rsid w:val="00C163CD"/>
    <w:rsid w:val="00C166E6"/>
    <w:rsid w:val="00C1714A"/>
    <w:rsid w:val="00C227ED"/>
    <w:rsid w:val="00C41B73"/>
    <w:rsid w:val="00C5054A"/>
    <w:rsid w:val="00C50C69"/>
    <w:rsid w:val="00C51718"/>
    <w:rsid w:val="00C522B4"/>
    <w:rsid w:val="00C56D83"/>
    <w:rsid w:val="00C75F4E"/>
    <w:rsid w:val="00C9254A"/>
    <w:rsid w:val="00CB3D6D"/>
    <w:rsid w:val="00CC0D68"/>
    <w:rsid w:val="00CC7D1F"/>
    <w:rsid w:val="00CD00EA"/>
    <w:rsid w:val="00CD0C02"/>
    <w:rsid w:val="00CE2DDA"/>
    <w:rsid w:val="00CF0C64"/>
    <w:rsid w:val="00CF4C57"/>
    <w:rsid w:val="00D012C9"/>
    <w:rsid w:val="00D01C11"/>
    <w:rsid w:val="00D027D6"/>
    <w:rsid w:val="00D03976"/>
    <w:rsid w:val="00D062EA"/>
    <w:rsid w:val="00D169AD"/>
    <w:rsid w:val="00D306C4"/>
    <w:rsid w:val="00D363FF"/>
    <w:rsid w:val="00D43956"/>
    <w:rsid w:val="00D45D65"/>
    <w:rsid w:val="00D476C7"/>
    <w:rsid w:val="00D50532"/>
    <w:rsid w:val="00D50DA9"/>
    <w:rsid w:val="00D5254C"/>
    <w:rsid w:val="00D55245"/>
    <w:rsid w:val="00D572A0"/>
    <w:rsid w:val="00D5788E"/>
    <w:rsid w:val="00D6673C"/>
    <w:rsid w:val="00D747CC"/>
    <w:rsid w:val="00D817B5"/>
    <w:rsid w:val="00D94C52"/>
    <w:rsid w:val="00D97551"/>
    <w:rsid w:val="00DA13D7"/>
    <w:rsid w:val="00DA3BBA"/>
    <w:rsid w:val="00DA6D73"/>
    <w:rsid w:val="00DB2FDA"/>
    <w:rsid w:val="00DE113C"/>
    <w:rsid w:val="00DE3109"/>
    <w:rsid w:val="00DE3994"/>
    <w:rsid w:val="00DE45D5"/>
    <w:rsid w:val="00DF73AC"/>
    <w:rsid w:val="00E01186"/>
    <w:rsid w:val="00E021E4"/>
    <w:rsid w:val="00E02483"/>
    <w:rsid w:val="00E02C5B"/>
    <w:rsid w:val="00E06AED"/>
    <w:rsid w:val="00E07A23"/>
    <w:rsid w:val="00E10D96"/>
    <w:rsid w:val="00E2498A"/>
    <w:rsid w:val="00E30FA1"/>
    <w:rsid w:val="00E41E87"/>
    <w:rsid w:val="00E42B3B"/>
    <w:rsid w:val="00E4401F"/>
    <w:rsid w:val="00E50415"/>
    <w:rsid w:val="00E522E3"/>
    <w:rsid w:val="00E56C69"/>
    <w:rsid w:val="00E616ED"/>
    <w:rsid w:val="00E643F1"/>
    <w:rsid w:val="00E66F4C"/>
    <w:rsid w:val="00E80255"/>
    <w:rsid w:val="00E804F6"/>
    <w:rsid w:val="00E904DF"/>
    <w:rsid w:val="00E926CC"/>
    <w:rsid w:val="00E96EDA"/>
    <w:rsid w:val="00EA0BB2"/>
    <w:rsid w:val="00EA305E"/>
    <w:rsid w:val="00EA3341"/>
    <w:rsid w:val="00EC0922"/>
    <w:rsid w:val="00EC3E60"/>
    <w:rsid w:val="00ED3DBB"/>
    <w:rsid w:val="00ED79FA"/>
    <w:rsid w:val="00EE19BA"/>
    <w:rsid w:val="00EE7C00"/>
    <w:rsid w:val="00EF30D8"/>
    <w:rsid w:val="00EF38CC"/>
    <w:rsid w:val="00EF6108"/>
    <w:rsid w:val="00F14D2B"/>
    <w:rsid w:val="00F1598F"/>
    <w:rsid w:val="00F24B10"/>
    <w:rsid w:val="00F279DF"/>
    <w:rsid w:val="00F41913"/>
    <w:rsid w:val="00F5599A"/>
    <w:rsid w:val="00F80273"/>
    <w:rsid w:val="00F93270"/>
    <w:rsid w:val="00F97169"/>
    <w:rsid w:val="00FA71CA"/>
    <w:rsid w:val="00FB077E"/>
    <w:rsid w:val="00FB4663"/>
    <w:rsid w:val="00FC2A4C"/>
    <w:rsid w:val="00FD1FE1"/>
    <w:rsid w:val="00FE3101"/>
    <w:rsid w:val="00FE47F1"/>
    <w:rsid w:val="00FE4B25"/>
    <w:rsid w:val="00FE6891"/>
    <w:rsid w:val="00FF1B08"/>
    <w:rsid w:val="00FF78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E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ED3DBB"/>
    <w:rPr>
      <w:rFonts w:ascii="Times New Roman" w:hAnsi="Times New Roman"/>
      <w:i/>
      <w:color w:val="auto"/>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character" w:customStyle="1" w:styleId="Ptimtext">
    <w:name w:val="P: tim text"/>
    <w:basedOn w:val="DefaultParagraphFont"/>
    <w:rsid w:val="003D0F06"/>
    <w:rPr>
      <w:b/>
      <w:bCs/>
      <w:color w:val="FF0000"/>
    </w:rPr>
  </w:style>
  <w:style w:type="paragraph" w:customStyle="1" w:styleId="PTimbullets">
    <w:name w:val="P: Tim bullets"/>
    <w:basedOn w:val="ListParagraph"/>
    <w:qFormat/>
    <w:rsid w:val="003D0F06"/>
    <w:pPr>
      <w:ind w:hanging="360"/>
    </w:pPr>
    <w:rPr>
      <w:b/>
      <w:color w:val="FF0000"/>
    </w:rPr>
  </w:style>
  <w:style w:type="character" w:customStyle="1" w:styleId="Csuperscript">
    <w:name w:val="C: superscript"/>
    <w:basedOn w:val="DefaultParagraphFont"/>
    <w:uiPriority w:val="1"/>
    <w:qFormat/>
    <w:rsid w:val="003D0F06"/>
    <w:rPr>
      <w:vertAlign w:val="superscript"/>
    </w:rPr>
  </w:style>
  <w:style w:type="character" w:customStyle="1" w:styleId="Citalicsubscript">
    <w:name w:val="C: italic subscript"/>
    <w:basedOn w:val="DefaultParagraphFont"/>
    <w:uiPriority w:val="1"/>
    <w:qFormat/>
    <w:rsid w:val="003D0F06"/>
    <w:rPr>
      <w:i/>
      <w:vertAlign w:val="subscript"/>
    </w:rPr>
  </w:style>
  <w:style w:type="character" w:customStyle="1" w:styleId="CItalicsuperscript">
    <w:name w:val="C: Italic superscript"/>
    <w:basedOn w:val="Cmathsexpressions"/>
    <w:uiPriority w:val="1"/>
    <w:qFormat/>
    <w:rsid w:val="00AE30E5"/>
    <w:rPr>
      <w:rFonts w:ascii="Times New Roman" w:hAnsi="Times New Roman"/>
      <w:i/>
      <w:iCs/>
      <w:color w:val="auto"/>
      <w:vertAlign w:val="superscript"/>
    </w:rPr>
  </w:style>
  <w:style w:type="character" w:customStyle="1" w:styleId="CSubscript">
    <w:name w:val="C: Subscript"/>
    <w:basedOn w:val="DefaultParagraphFont"/>
    <w:uiPriority w:val="1"/>
    <w:qFormat/>
    <w:rsid w:val="003D0F06"/>
    <w:rPr>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ED3DBB"/>
    <w:rPr>
      <w:rFonts w:ascii="Times New Roman" w:hAnsi="Times New Roman"/>
      <w:i/>
      <w:color w:val="auto"/>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character" w:customStyle="1" w:styleId="Ptimtext">
    <w:name w:val="P: tim text"/>
    <w:basedOn w:val="DefaultParagraphFont"/>
    <w:rsid w:val="003D0F06"/>
    <w:rPr>
      <w:b/>
      <w:bCs/>
      <w:color w:val="FF0000"/>
    </w:rPr>
  </w:style>
  <w:style w:type="paragraph" w:customStyle="1" w:styleId="PTimbullets">
    <w:name w:val="P: Tim bullets"/>
    <w:basedOn w:val="ListParagraph"/>
    <w:qFormat/>
    <w:rsid w:val="003D0F06"/>
    <w:pPr>
      <w:ind w:hanging="360"/>
    </w:pPr>
    <w:rPr>
      <w:b/>
      <w:color w:val="FF0000"/>
    </w:rPr>
  </w:style>
  <w:style w:type="character" w:customStyle="1" w:styleId="Csuperscript">
    <w:name w:val="C: superscript"/>
    <w:basedOn w:val="DefaultParagraphFont"/>
    <w:uiPriority w:val="1"/>
    <w:qFormat/>
    <w:rsid w:val="003D0F06"/>
    <w:rPr>
      <w:vertAlign w:val="superscript"/>
    </w:rPr>
  </w:style>
  <w:style w:type="character" w:customStyle="1" w:styleId="Citalicsubscript">
    <w:name w:val="C: italic subscript"/>
    <w:basedOn w:val="DefaultParagraphFont"/>
    <w:uiPriority w:val="1"/>
    <w:qFormat/>
    <w:rsid w:val="003D0F06"/>
    <w:rPr>
      <w:i/>
      <w:vertAlign w:val="subscript"/>
    </w:rPr>
  </w:style>
  <w:style w:type="character" w:customStyle="1" w:styleId="CItalicsuperscript">
    <w:name w:val="C: Italic superscript"/>
    <w:basedOn w:val="Cmathsexpressions"/>
    <w:uiPriority w:val="1"/>
    <w:qFormat/>
    <w:rsid w:val="00AE30E5"/>
    <w:rPr>
      <w:rFonts w:ascii="Times New Roman" w:hAnsi="Times New Roman"/>
      <w:i/>
      <w:iCs/>
      <w:color w:val="auto"/>
      <w:vertAlign w:val="superscript"/>
    </w:rPr>
  </w:style>
  <w:style w:type="character" w:customStyle="1" w:styleId="CSubscript">
    <w:name w:val="C: Subscript"/>
    <w:basedOn w:val="DefaultParagraphFont"/>
    <w:uiPriority w:val="1"/>
    <w:qFormat/>
    <w:rsid w:val="003D0F06"/>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6.wmf"/><Relationship Id="rId89"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50.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07" Type="http://schemas.openxmlformats.org/officeDocument/2006/relationships/theme" Target="theme/theme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7.jpeg"/><Relationship Id="rId79" Type="http://schemas.openxmlformats.org/officeDocument/2006/relationships/image" Target="media/image42.jpeg"/><Relationship Id="rId87" Type="http://schemas.openxmlformats.org/officeDocument/2006/relationships/oleObject" Target="embeddings/oleObject33.bin"/><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5.wmf"/><Relationship Id="rId90" Type="http://schemas.openxmlformats.org/officeDocument/2006/relationships/image" Target="media/image49.wmf"/><Relationship Id="rId95"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jpeg"/><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image" Target="media/image40.jpeg"/><Relationship Id="rId100" Type="http://schemas.openxmlformats.org/officeDocument/2006/relationships/image" Target="media/image55.jpeg"/><Relationship Id="rId105"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image" Target="media/image35.jpeg"/><Relationship Id="rId80" Type="http://schemas.openxmlformats.org/officeDocument/2006/relationships/image" Target="media/image43.jpeg"/><Relationship Id="rId85" Type="http://schemas.openxmlformats.org/officeDocument/2006/relationships/oleObject" Target="embeddings/oleObject32.bin"/><Relationship Id="rId93" Type="http://schemas.openxmlformats.org/officeDocument/2006/relationships/oleObject" Target="embeddings/oleObject36.bin"/><Relationship Id="rId98" Type="http://schemas.openxmlformats.org/officeDocument/2006/relationships/image" Target="media/image53.jpeg"/><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8.jpeg"/><Relationship Id="rId83" Type="http://schemas.openxmlformats.org/officeDocument/2006/relationships/oleObject" Target="embeddings/oleObject31.bin"/><Relationship Id="rId88" Type="http://schemas.openxmlformats.org/officeDocument/2006/relationships/image" Target="media/image48.wmf"/><Relationship Id="rId91" Type="http://schemas.openxmlformats.org/officeDocument/2006/relationships/oleObject" Target="embeddings/oleObject35.bin"/><Relationship Id="rId96"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jpeg"/><Relationship Id="rId49" Type="http://schemas.openxmlformats.org/officeDocument/2006/relationships/image" Target="media/image23.wmf"/><Relationship Id="rId57" Type="http://schemas.openxmlformats.org/officeDocument/2006/relationships/oleObject" Target="embeddings/oleObject23.bin"/><Relationship Id="rId106"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image" Target="media/image36.jpeg"/><Relationship Id="rId78" Type="http://schemas.openxmlformats.org/officeDocument/2006/relationships/image" Target="media/image41.jpeg"/><Relationship Id="rId81" Type="http://schemas.openxmlformats.org/officeDocument/2006/relationships/image" Target="media/image44.jpeg"/><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image" Target="media/image54.jpeg"/><Relationship Id="rId101" Type="http://schemas.openxmlformats.org/officeDocument/2006/relationships/image" Target="media/image56.jpe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6.jpeg"/><Relationship Id="rId76" Type="http://schemas.openxmlformats.org/officeDocument/2006/relationships/image" Target="media/image39.jpeg"/><Relationship Id="rId97" Type="http://schemas.openxmlformats.org/officeDocument/2006/relationships/oleObject" Target="embeddings/oleObject38.bin"/><Relationship Id="rId10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293</TotalTime>
  <Pages>14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103</cp:revision>
  <cp:lastPrinted>2016-07-15T04:27:00Z</cp:lastPrinted>
  <dcterms:created xsi:type="dcterms:W3CDTF">2016-07-25T04:54:00Z</dcterms:created>
  <dcterms:modified xsi:type="dcterms:W3CDTF">2016-10-25T06:07:00Z</dcterms:modified>
</cp:coreProperties>
</file>