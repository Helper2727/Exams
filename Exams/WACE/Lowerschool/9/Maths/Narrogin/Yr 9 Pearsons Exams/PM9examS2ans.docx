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21"/>
        <w:gridCol w:w="519"/>
        <w:gridCol w:w="519"/>
        <w:gridCol w:w="519"/>
        <w:gridCol w:w="518"/>
        <w:gridCol w:w="520"/>
        <w:gridCol w:w="519"/>
        <w:gridCol w:w="519"/>
        <w:gridCol w:w="518"/>
        <w:gridCol w:w="528"/>
        <w:gridCol w:w="528"/>
        <w:gridCol w:w="528"/>
        <w:gridCol w:w="528"/>
        <w:gridCol w:w="528"/>
        <w:gridCol w:w="528"/>
      </w:tblGrid>
      <w:tr w:rsidR="00F84E19" w:rsidTr="00F84E19">
        <w:tc>
          <w:tcPr>
            <w:tcW w:w="1485" w:type="dxa"/>
          </w:tcPr>
          <w:p w:rsidR="00F84E19" w:rsidRDefault="00F84E19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521" w:type="dxa"/>
          </w:tcPr>
          <w:p w:rsidR="00F84E19" w:rsidRDefault="00F84E19" w:rsidP="00CC6FFF">
            <w:pPr>
              <w:pStyle w:val="Ptabletext"/>
            </w:pPr>
            <w:r>
              <w:t>1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2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3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4</w:t>
            </w:r>
          </w:p>
        </w:tc>
        <w:tc>
          <w:tcPr>
            <w:tcW w:w="518" w:type="dxa"/>
          </w:tcPr>
          <w:p w:rsidR="00F84E19" w:rsidRDefault="00F84E19" w:rsidP="00CC6FFF">
            <w:pPr>
              <w:pStyle w:val="Ptabletext"/>
            </w:pPr>
            <w:r>
              <w:t>5</w:t>
            </w:r>
          </w:p>
        </w:tc>
        <w:tc>
          <w:tcPr>
            <w:tcW w:w="520" w:type="dxa"/>
          </w:tcPr>
          <w:p w:rsidR="00F84E19" w:rsidRDefault="00F84E19" w:rsidP="00CC6FFF">
            <w:pPr>
              <w:pStyle w:val="Ptabletext"/>
            </w:pPr>
            <w:r>
              <w:t>6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7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8</w:t>
            </w:r>
          </w:p>
        </w:tc>
        <w:tc>
          <w:tcPr>
            <w:tcW w:w="518" w:type="dxa"/>
          </w:tcPr>
          <w:p w:rsidR="00F84E19" w:rsidRDefault="00F84E19" w:rsidP="00CC6FFF">
            <w:pPr>
              <w:pStyle w:val="Ptabletext"/>
            </w:pPr>
            <w:r>
              <w:t>9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10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11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12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13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14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15</w:t>
            </w:r>
          </w:p>
        </w:tc>
      </w:tr>
      <w:tr w:rsidR="00F84E19" w:rsidTr="00F84E19">
        <w:tc>
          <w:tcPr>
            <w:tcW w:w="1485" w:type="dxa"/>
          </w:tcPr>
          <w:p w:rsidR="00F84E19" w:rsidRDefault="00F84E19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521" w:type="dxa"/>
          </w:tcPr>
          <w:p w:rsidR="00F84E19" w:rsidRDefault="00F84E19" w:rsidP="00CC6FFF">
            <w:pPr>
              <w:pStyle w:val="Ptabletext"/>
            </w:pPr>
            <w:r>
              <w:t>B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C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A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D</w:t>
            </w:r>
          </w:p>
        </w:tc>
        <w:tc>
          <w:tcPr>
            <w:tcW w:w="518" w:type="dxa"/>
          </w:tcPr>
          <w:p w:rsidR="00F84E19" w:rsidRDefault="00F84E19" w:rsidP="00CC6FFF">
            <w:pPr>
              <w:pStyle w:val="Ptabletext"/>
            </w:pPr>
            <w:r>
              <w:t>C</w:t>
            </w:r>
          </w:p>
        </w:tc>
        <w:tc>
          <w:tcPr>
            <w:tcW w:w="520" w:type="dxa"/>
          </w:tcPr>
          <w:p w:rsidR="00F84E19" w:rsidRDefault="00F84E19" w:rsidP="00CC6FFF">
            <w:pPr>
              <w:pStyle w:val="Ptabletext"/>
            </w:pPr>
            <w:r>
              <w:t>D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A</w:t>
            </w:r>
          </w:p>
        </w:tc>
        <w:tc>
          <w:tcPr>
            <w:tcW w:w="519" w:type="dxa"/>
          </w:tcPr>
          <w:p w:rsidR="00F84E19" w:rsidRDefault="00F84E19" w:rsidP="00CC6FFF">
            <w:pPr>
              <w:pStyle w:val="Ptabletext"/>
            </w:pPr>
            <w:r>
              <w:t>B</w:t>
            </w:r>
          </w:p>
        </w:tc>
        <w:tc>
          <w:tcPr>
            <w:tcW w:w="518" w:type="dxa"/>
          </w:tcPr>
          <w:p w:rsidR="00F84E19" w:rsidRDefault="00F84E19" w:rsidP="00CC6FFF">
            <w:pPr>
              <w:pStyle w:val="Ptabletext"/>
            </w:pPr>
            <w:r>
              <w:t>A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C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B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B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D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A</w:t>
            </w:r>
          </w:p>
        </w:tc>
        <w:tc>
          <w:tcPr>
            <w:tcW w:w="528" w:type="dxa"/>
          </w:tcPr>
          <w:p w:rsidR="00F84E19" w:rsidRDefault="00F84E19" w:rsidP="00CC6FFF">
            <w:pPr>
              <w:pStyle w:val="Ptabletext"/>
            </w:pPr>
            <w:r>
              <w:t>D</w:t>
            </w:r>
          </w:p>
        </w:tc>
      </w:tr>
    </w:tbl>
    <w:p w:rsidR="00CC6FFF" w:rsidRDefault="00CC6FFF" w:rsidP="00CC6FFF">
      <w:pPr>
        <w:pStyle w:val="Ptabletext"/>
      </w:pPr>
    </w:p>
    <w:p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46BBA">
        <w:t>6</w:t>
      </w:r>
      <w:r>
        <w:t>.1]</w:t>
      </w:r>
    </w:p>
    <w:p w:rsidR="00EF38CC" w:rsidRDefault="00F84E19" w:rsidP="00EF38CC">
      <w:pPr>
        <w:pStyle w:val="Pquestiontextmcqoptions"/>
      </w:pPr>
      <w:r>
        <w:rPr>
          <w:rStyle w:val="Cquestionpartlabelbold"/>
        </w:rPr>
        <w:t>B</w:t>
      </w:r>
      <w:r w:rsidR="00EF38CC">
        <w:tab/>
      </w:r>
    </w:p>
    <w:p w:rsidR="00F84E19" w:rsidRDefault="00F84E19" w:rsidP="00EF38CC">
      <w:pPr>
        <w:pStyle w:val="Pquestiontextmcqoptions"/>
      </w:pPr>
      <w:r w:rsidRPr="00026169">
        <w:rPr>
          <w:bCs/>
          <w:noProof/>
          <w:sz w:val="20"/>
          <w:szCs w:val="20"/>
        </w:rPr>
        <w:drawing>
          <wp:inline distT="0" distB="0" distL="0" distR="0">
            <wp:extent cx="1600200" cy="923925"/>
            <wp:effectExtent l="0" t="0" r="0" b="9525"/>
            <wp:docPr id="7" name="Picture 7" descr="ACPM9_PR_se2S_q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CPM9_PR_se2S_q1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19" w:rsidRPr="00026169" w:rsidRDefault="00F84E19" w:rsidP="00F84E19">
      <w:pPr>
        <w:pStyle w:val="Pquestiontextmainstem"/>
      </w:pPr>
      <w:r w:rsidRPr="00026169">
        <w:rPr>
          <w:i/>
        </w:rPr>
        <w:t xml:space="preserve">y </w:t>
      </w:r>
      <w:r w:rsidRPr="00026169">
        <w:t>= (128 – 65)</w:t>
      </w:r>
      <w:r>
        <w:sym w:font="Symbol" w:char="F0B0"/>
      </w:r>
      <w:r w:rsidRPr="00026169">
        <w:t xml:space="preserve"> (exterior angle of a triangle = sum of interior opposite angles)</w:t>
      </w:r>
    </w:p>
    <w:p w:rsidR="00F84E19" w:rsidRPr="00026169" w:rsidRDefault="00F84E19" w:rsidP="00F84E19">
      <w:pPr>
        <w:pStyle w:val="Pquestiontextmainstem"/>
      </w:pPr>
      <w:r w:rsidRPr="00F84E19">
        <w:rPr>
          <w:i/>
        </w:rPr>
        <w:t>y</w:t>
      </w:r>
      <w:r>
        <w:t xml:space="preserve"> </w:t>
      </w:r>
      <w:r w:rsidRPr="00026169">
        <w:t>= 63</w:t>
      </w:r>
      <w:r>
        <w:sym w:font="Symbol" w:char="F0B0"/>
      </w:r>
    </w:p>
    <w:p w:rsidR="00F84E19" w:rsidRPr="00026169" w:rsidRDefault="00F84E19" w:rsidP="00F84E19">
      <w:pPr>
        <w:pStyle w:val="Pquestiontextmainstem"/>
      </w:pPr>
      <w:r w:rsidRPr="00026169">
        <w:rPr>
          <w:i/>
        </w:rPr>
        <w:t xml:space="preserve">x </w:t>
      </w:r>
      <w:r w:rsidRPr="00026169">
        <w:t xml:space="preserve">= </w:t>
      </w:r>
      <w:r w:rsidRPr="00026169">
        <w:rPr>
          <w:i/>
        </w:rPr>
        <w:t>y</w:t>
      </w:r>
      <w:r>
        <w:rPr>
          <w:i/>
        </w:rPr>
        <w:t xml:space="preserve"> </w:t>
      </w:r>
      <w:r w:rsidRPr="00026169">
        <w:t>(alternate angles between parallel lines)</w:t>
      </w:r>
    </w:p>
    <w:p w:rsidR="00E372DD" w:rsidRPr="00B41C92" w:rsidRDefault="00F84E19" w:rsidP="00F84E19">
      <w:pPr>
        <w:pStyle w:val="Pquestiontextmainstem"/>
      </w:pPr>
      <w:r w:rsidRPr="00026169">
        <w:rPr>
          <w:i/>
        </w:rPr>
        <w:t xml:space="preserve">x </w:t>
      </w:r>
      <w:r w:rsidRPr="00026169">
        <w:t>= 63</w:t>
      </w:r>
      <w:r>
        <w:sym w:font="Symbol" w:char="F0B0"/>
      </w:r>
    </w:p>
    <w:p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F46BBA">
        <w:t>6.2</w:t>
      </w:r>
      <w:r>
        <w:t>]</w:t>
      </w:r>
    </w:p>
    <w:p w:rsidR="001B433F" w:rsidRDefault="00E372DD" w:rsidP="001B433F">
      <w:pPr>
        <w:pStyle w:val="Pquestiontextmcqoptions"/>
      </w:pPr>
      <w:r>
        <w:rPr>
          <w:rStyle w:val="Cquestionpartlabelbold"/>
        </w:rPr>
        <w:t>C</w:t>
      </w:r>
    </w:p>
    <w:p w:rsidR="001158EE" w:rsidRPr="00F84E19" w:rsidRDefault="00F84E19" w:rsidP="00F84E19">
      <w:pPr>
        <w:pStyle w:val="Pquestiontextmainstem"/>
      </w:pPr>
      <w:r w:rsidRPr="00F84E19">
        <w:t>RHS as both triangles have a right angle (R), both triangles have hypotenuse of equal length (H) and both have matching sides equal (S)</w:t>
      </w:r>
    </w:p>
    <w:p w:rsidR="00E372DD" w:rsidRDefault="00E372DD" w:rsidP="00E372DD">
      <w:pPr>
        <w:pStyle w:val="Pquestionheadingmc"/>
      </w:pPr>
      <w:r>
        <w:t>Question 3</w:t>
      </w:r>
      <w:r>
        <w:tab/>
        <w:t>[</w:t>
      </w:r>
      <w:r w:rsidR="00F46BBA">
        <w:t>6.5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A</w:t>
      </w:r>
    </w:p>
    <w:p w:rsidR="00F84E19" w:rsidRPr="00D870DD" w:rsidRDefault="00F84E19" w:rsidP="00F84E19">
      <w:pPr>
        <w:rPr>
          <w:rFonts w:asciiTheme="minorHAnsi" w:hAnsiTheme="minorHAnsi"/>
        </w:rPr>
      </w:pPr>
      <w:r w:rsidRPr="00D870DD">
        <w:rPr>
          <w:rFonts w:asciiTheme="minorHAnsi" w:hAnsiTheme="minorHAnsi"/>
        </w:rPr>
        <w:t>In ∆</w:t>
      </w:r>
      <w:r w:rsidRPr="00D870DD">
        <w:rPr>
          <w:rFonts w:asciiTheme="minorHAnsi" w:hAnsiTheme="minorHAnsi"/>
          <w:i/>
        </w:rPr>
        <w:t>ABC</w:t>
      </w:r>
      <w:r w:rsidRPr="00D870DD">
        <w:rPr>
          <w:rFonts w:asciiTheme="minorHAnsi" w:hAnsiTheme="minorHAnsi"/>
        </w:rPr>
        <w:t xml:space="preserve">, </w:t>
      </w:r>
      <w:r w:rsidRPr="00D870DD">
        <w:rPr>
          <w:rFonts w:asciiTheme="minorHAnsi" w:hAnsiTheme="minorHAnsi"/>
          <w:i/>
        </w:rPr>
        <w:t>AC</w:t>
      </w:r>
      <w:r w:rsidRPr="00D870DD">
        <w:rPr>
          <w:rFonts w:asciiTheme="minorHAnsi" w:hAnsiTheme="minorHAnsi"/>
        </w:rPr>
        <w:t xml:space="preserve"> lies between </w:t>
      </w:r>
      <w:r>
        <w:rPr>
          <w:rFonts w:asciiTheme="minorHAnsi" w:hAnsiTheme="minorHAnsi"/>
        </w:rPr>
        <w:t xml:space="preserve">the </w:t>
      </w:r>
      <w:r w:rsidRPr="00D870DD">
        <w:rPr>
          <w:rFonts w:asciiTheme="minorHAnsi" w:hAnsiTheme="minorHAnsi"/>
        </w:rPr>
        <w:t>110</w:t>
      </w:r>
      <w:r>
        <w:sym w:font="Symbol" w:char="F0B0"/>
      </w:r>
      <w:r w:rsidRPr="00D870DD">
        <w:rPr>
          <w:rFonts w:asciiTheme="minorHAnsi" w:hAnsiTheme="minorHAnsi"/>
        </w:rPr>
        <w:t xml:space="preserve"> angle and </w:t>
      </w:r>
      <w:r>
        <w:rPr>
          <w:rFonts w:asciiTheme="minorHAnsi" w:hAnsiTheme="minorHAnsi"/>
        </w:rPr>
        <w:t xml:space="preserve">the </w:t>
      </w:r>
      <w:r w:rsidRPr="00D870DD">
        <w:rPr>
          <w:rFonts w:asciiTheme="minorHAnsi" w:hAnsiTheme="minorHAnsi"/>
        </w:rPr>
        <w:t>22</w:t>
      </w:r>
      <w:r>
        <w:sym w:font="Symbol" w:char="F0B0"/>
      </w:r>
      <w:r>
        <w:rPr>
          <w:rFonts w:asciiTheme="minorHAnsi" w:hAnsiTheme="minorHAnsi"/>
        </w:rPr>
        <w:t xml:space="preserve"> angle.</w:t>
      </w:r>
    </w:p>
    <w:p w:rsidR="00E372DD" w:rsidRDefault="00F84E19" w:rsidP="00F84E19">
      <w:pPr>
        <w:pStyle w:val="Pquestiontextmainstem"/>
        <w:tabs>
          <w:tab w:val="left" w:pos="1276"/>
        </w:tabs>
      </w:pPr>
      <w:r w:rsidRPr="00D870DD">
        <w:rPr>
          <w:i/>
        </w:rPr>
        <w:t>FD</w:t>
      </w:r>
      <w:r w:rsidRPr="00D870DD">
        <w:t xml:space="preserve"> is the line in a matching position in ∆</w:t>
      </w:r>
      <w:r w:rsidRPr="00D870DD">
        <w:rPr>
          <w:i/>
        </w:rPr>
        <w:t>DEF</w:t>
      </w:r>
      <w:r w:rsidRPr="00F84E19">
        <w:t>.</w:t>
      </w:r>
    </w:p>
    <w:p w:rsidR="00E372DD" w:rsidRDefault="00E372DD" w:rsidP="00E372DD">
      <w:pPr>
        <w:pStyle w:val="Pquestionheadingmc"/>
      </w:pPr>
      <w:r>
        <w:t>Question 4</w:t>
      </w:r>
      <w:r>
        <w:tab/>
        <w:t>[</w:t>
      </w:r>
      <w:r w:rsidR="00F46BBA">
        <w:t>6.4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D</w:t>
      </w:r>
    </w:p>
    <w:p w:rsidR="00F84E19" w:rsidRPr="00D870DD" w:rsidRDefault="00F84E19" w:rsidP="00F84E19">
      <w:pPr>
        <w:pStyle w:val="Pquestiontextmainstem"/>
      </w:pPr>
      <w:r w:rsidRPr="00D870DD">
        <w:t>Length after sc</w:t>
      </w:r>
      <w:r>
        <w:t xml:space="preserve">ale factor is applied = 0.5 × 12 </w:t>
      </w:r>
      <w:r w:rsidRPr="00D870DD">
        <w:t>= 6</w:t>
      </w:r>
    </w:p>
    <w:p w:rsidR="00F84E19" w:rsidRPr="00D870DD" w:rsidRDefault="00F84E19" w:rsidP="00F84E19">
      <w:pPr>
        <w:pStyle w:val="Pquestiontextmainstem"/>
      </w:pPr>
      <w:r w:rsidRPr="00D870DD">
        <w:t>Width after scale factor is applied = 0.5 × 7</w:t>
      </w:r>
      <w:r>
        <w:t xml:space="preserve"> </w:t>
      </w:r>
      <w:r w:rsidRPr="00D870DD">
        <w:t>=</w:t>
      </w:r>
      <w:r>
        <w:t xml:space="preserve"> </w:t>
      </w:r>
      <w:r w:rsidRPr="00D870DD">
        <w:t>3.5</w:t>
      </w:r>
    </w:p>
    <w:p w:rsidR="00E372DD" w:rsidRPr="00EB1076" w:rsidRDefault="00F84E19" w:rsidP="00F84E19">
      <w:pPr>
        <w:pStyle w:val="Pquestiontextmainstem"/>
      </w:pPr>
      <w:r w:rsidRPr="00D870DD">
        <w:t>Dimensions of new rectangle = 6 cm × 3.5 cm</w:t>
      </w:r>
    </w:p>
    <w:p w:rsidR="00E372DD" w:rsidRDefault="00E372DD" w:rsidP="00E372DD">
      <w:pPr>
        <w:pStyle w:val="Pquestionheadingmc"/>
      </w:pPr>
      <w:r>
        <w:t>Question 5</w:t>
      </w:r>
      <w:r>
        <w:tab/>
        <w:t>[</w:t>
      </w:r>
      <w:r w:rsidR="00F46BBA">
        <w:t>7.1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C</w:t>
      </w:r>
    </w:p>
    <w:p w:rsidR="00F84E19" w:rsidRPr="00D870DD" w:rsidRDefault="00F84E19" w:rsidP="00F84E19">
      <w:pPr>
        <w:pStyle w:val="Pquestiontextmainstem"/>
      </w:pPr>
      <w:r w:rsidRPr="00D870DD">
        <w:t xml:space="preserve">The hypotenuse is the longest side in a right-angled triangle—correct </w:t>
      </w:r>
    </w:p>
    <w:p w:rsidR="00F84E19" w:rsidRPr="00D870DD" w:rsidRDefault="00F84E19" w:rsidP="00F84E19">
      <w:pPr>
        <w:pStyle w:val="Pquestiontextmainstem"/>
      </w:pPr>
      <w:r w:rsidRPr="00D870DD">
        <w:t>The hypotenuse is opposite the right angle—correct</w:t>
      </w:r>
    </w:p>
    <w:p w:rsidR="00F84E19" w:rsidRPr="00D870DD" w:rsidRDefault="00F84E19" w:rsidP="00F84E19">
      <w:pPr>
        <w:pStyle w:val="Pquestiontextmainstem"/>
      </w:pPr>
      <w:r w:rsidRPr="00D870DD">
        <w:t>The shorter side next to the reference angle is called the opposite side—incorrect</w:t>
      </w:r>
    </w:p>
    <w:p w:rsidR="00E372DD" w:rsidRDefault="00F84E19" w:rsidP="00F84E19">
      <w:pPr>
        <w:pStyle w:val="Pquestiontextmainstem"/>
      </w:pPr>
      <w:r w:rsidRPr="00D870DD">
        <w:t>The shorter side next to the reference angle is called the adjacent side—correct</w:t>
      </w:r>
    </w:p>
    <w:p w:rsidR="00E372DD" w:rsidRPr="00F84E19" w:rsidRDefault="00E372DD" w:rsidP="00F46BBA">
      <w:pPr>
        <w:pStyle w:val="Pquestionheadingmc"/>
        <w:keepLines/>
        <w:rPr>
          <w:lang w:val="es-ES"/>
        </w:rPr>
      </w:pPr>
      <w:r w:rsidRPr="00F84E19">
        <w:rPr>
          <w:lang w:val="es-ES"/>
        </w:rPr>
        <w:lastRenderedPageBreak/>
        <w:t>Question 6</w:t>
      </w:r>
      <w:r w:rsidRPr="00F84E19">
        <w:rPr>
          <w:lang w:val="es-ES"/>
        </w:rPr>
        <w:tab/>
        <w:t>[</w:t>
      </w:r>
      <w:r w:rsidR="00F46BBA">
        <w:t>7.2</w:t>
      </w:r>
      <w:r w:rsidRPr="00F84E19">
        <w:rPr>
          <w:lang w:val="es-ES"/>
        </w:rPr>
        <w:t>]</w:t>
      </w:r>
    </w:p>
    <w:p w:rsidR="00E372DD" w:rsidRPr="00F84E19" w:rsidRDefault="00EB1076" w:rsidP="00F46BBA">
      <w:pPr>
        <w:pStyle w:val="Pquestiontextmcqoptions"/>
        <w:keepNext/>
        <w:keepLines/>
        <w:rPr>
          <w:lang w:val="es-ES"/>
        </w:rPr>
      </w:pPr>
      <w:r w:rsidRPr="00F84E19">
        <w:rPr>
          <w:rStyle w:val="Cquestionpartlabelbold"/>
          <w:lang w:val="es-ES"/>
        </w:rPr>
        <w:t>D</w:t>
      </w:r>
    </w:p>
    <w:p w:rsidR="00F84E19" w:rsidRPr="00F84E19" w:rsidRDefault="00F84E19" w:rsidP="00F84E19">
      <w:pPr>
        <w:tabs>
          <w:tab w:val="right" w:pos="9213"/>
        </w:tabs>
        <w:rPr>
          <w:rFonts w:asciiTheme="minorHAnsi" w:hAnsiTheme="minorHAnsi"/>
          <w:b/>
          <w:lang w:val="es-ES"/>
        </w:rPr>
      </w:pPr>
      <w:r w:rsidRPr="00F84E19">
        <w:rPr>
          <w:rFonts w:asciiTheme="minorHAnsi" w:hAnsiTheme="minorHAnsi"/>
          <w:lang w:val="es-ES"/>
        </w:rPr>
        <w:t>tan(</w:t>
      </w:r>
      <w:r w:rsidRPr="00F84E19">
        <w:rPr>
          <w:rFonts w:asciiTheme="minorHAnsi" w:hAnsiTheme="minorHAnsi"/>
          <w:i/>
          <w:lang w:val="es-ES"/>
        </w:rPr>
        <w:t>x</w:t>
      </w:r>
      <w:r w:rsidRPr="00F84E19">
        <w:rPr>
          <w:rFonts w:asciiTheme="minorHAnsi" w:hAnsiTheme="minorHAnsi"/>
          <w:lang w:val="es-ES"/>
        </w:rPr>
        <w:t xml:space="preserve">) = </w:t>
      </w:r>
      <w:r w:rsidRPr="00D870DD">
        <w:rPr>
          <w:rFonts w:asciiTheme="minorHAnsi" w:hAnsiTheme="minorHAnsi"/>
          <w:b/>
          <w:position w:val="-28"/>
        </w:rPr>
        <w:object w:dxaOrig="9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32.75pt" o:ole="">
            <v:imagedata r:id="rId10" o:title=""/>
          </v:shape>
          <o:OLEObject Type="Embed" ProgID="Equation.3" ShapeID="_x0000_i1025" DrawAspect="Content" ObjectID="_1537786927" r:id="rId11"/>
        </w:object>
      </w:r>
    </w:p>
    <w:p w:rsidR="00E372DD" w:rsidRPr="00F84E19" w:rsidRDefault="00F84E19" w:rsidP="00F84E19">
      <w:pPr>
        <w:pStyle w:val="Pquestiontextmainstem"/>
        <w:tabs>
          <w:tab w:val="left" w:pos="567"/>
        </w:tabs>
        <w:rPr>
          <w:lang w:val="es-ES"/>
        </w:rPr>
      </w:pPr>
      <w:r w:rsidRPr="00F84E19">
        <w:rPr>
          <w:b/>
          <w:lang w:val="es-ES"/>
        </w:rPr>
        <w:tab/>
      </w:r>
      <w:r w:rsidRPr="00F84E19">
        <w:rPr>
          <w:b/>
          <w:position w:val="-56"/>
        </w:rPr>
        <w:object w:dxaOrig="540" w:dyaOrig="1240">
          <v:shape id="_x0000_i1026" type="#_x0000_t75" style="width:27.1pt;height:62.65pt" o:ole="">
            <v:imagedata r:id="rId12" o:title=""/>
          </v:shape>
          <o:OLEObject Type="Embed" ProgID="Equation.3" ShapeID="_x0000_i1026" DrawAspect="Content" ObjectID="_1537786928" r:id="rId13"/>
        </w:object>
      </w:r>
    </w:p>
    <w:p w:rsidR="00E372DD" w:rsidRPr="00F84E19" w:rsidRDefault="00E372DD" w:rsidP="00E372DD">
      <w:pPr>
        <w:pStyle w:val="Pquestionheadingmc"/>
        <w:rPr>
          <w:lang w:val="es-ES"/>
        </w:rPr>
      </w:pPr>
      <w:r w:rsidRPr="00F84E19">
        <w:rPr>
          <w:lang w:val="es-ES"/>
        </w:rPr>
        <w:t>Question 7</w:t>
      </w:r>
      <w:r w:rsidRPr="00F84E19">
        <w:rPr>
          <w:lang w:val="es-ES"/>
        </w:rPr>
        <w:tab/>
        <w:t>[</w:t>
      </w:r>
      <w:r w:rsidR="008B185A">
        <w:t>7.4</w:t>
      </w:r>
      <w:r w:rsidRPr="00F84E19">
        <w:rPr>
          <w:lang w:val="es-ES"/>
        </w:rPr>
        <w:t>]</w:t>
      </w:r>
    </w:p>
    <w:p w:rsidR="00E372DD" w:rsidRDefault="00EB1076" w:rsidP="00E372DD">
      <w:pPr>
        <w:pStyle w:val="Pquestiontextmcqoptions"/>
      </w:pPr>
      <w:r>
        <w:rPr>
          <w:rStyle w:val="Cquestionpartlabelbold"/>
        </w:rPr>
        <w:t>A</w:t>
      </w:r>
    </w:p>
    <w:p w:rsidR="00F84E19" w:rsidRPr="00D870DD" w:rsidRDefault="00F84E19" w:rsidP="00F84E19">
      <w:pPr>
        <w:tabs>
          <w:tab w:val="right" w:pos="9213"/>
        </w:tabs>
        <w:rPr>
          <w:rFonts w:asciiTheme="minorHAnsi" w:hAnsiTheme="minorHAnsi"/>
          <w:b/>
        </w:rPr>
      </w:pPr>
      <w:r w:rsidRPr="00D870DD">
        <w:rPr>
          <w:rFonts w:asciiTheme="minorHAnsi" w:hAnsiTheme="minorHAnsi"/>
        </w:rPr>
        <w:t>tan</w:t>
      </w:r>
      <w:r>
        <w:rPr>
          <w:rFonts w:asciiTheme="minorHAnsi" w:hAnsiTheme="minorHAnsi"/>
        </w:rPr>
        <w:t xml:space="preserve">(θ) </w:t>
      </w:r>
      <w:r w:rsidRPr="00F84E19">
        <w:rPr>
          <w:rFonts w:asciiTheme="minorHAnsi" w:hAnsiTheme="minorHAnsi"/>
        </w:rPr>
        <w:t>=</w:t>
      </w:r>
      <w:r w:rsidRPr="00D870DD">
        <w:rPr>
          <w:rFonts w:asciiTheme="minorHAnsi" w:hAnsiTheme="minorHAnsi"/>
          <w:b/>
          <w:position w:val="-28"/>
        </w:rPr>
        <w:object w:dxaOrig="960" w:dyaOrig="660">
          <v:shape id="_x0000_i1027" type="#_x0000_t75" style="width:47.7pt;height:32.75pt" o:ole="">
            <v:imagedata r:id="rId14" o:title=""/>
          </v:shape>
          <o:OLEObject Type="Embed" ProgID="Equation.3" ShapeID="_x0000_i1027" DrawAspect="Content" ObjectID="_1537786929" r:id="rId15"/>
        </w:object>
      </w:r>
    </w:p>
    <w:p w:rsidR="00F84E19" w:rsidRPr="00D870DD" w:rsidRDefault="00F84E19" w:rsidP="00F84E19">
      <w:pPr>
        <w:tabs>
          <w:tab w:val="left" w:pos="567"/>
        </w:tabs>
        <w:rPr>
          <w:rFonts w:asciiTheme="minorHAnsi" w:hAnsiTheme="minorHAnsi"/>
          <w:b/>
        </w:rPr>
      </w:pPr>
      <w:r w:rsidRPr="00D870DD">
        <w:rPr>
          <w:rFonts w:asciiTheme="minorHAnsi" w:hAnsiTheme="minorHAnsi"/>
          <w:b/>
        </w:rPr>
        <w:tab/>
      </w:r>
      <w:r w:rsidRPr="00F84E19">
        <w:rPr>
          <w:rFonts w:asciiTheme="minorHAnsi" w:hAnsiTheme="minorHAnsi"/>
          <w:b/>
          <w:position w:val="-56"/>
        </w:rPr>
        <w:object w:dxaOrig="520" w:dyaOrig="1240">
          <v:shape id="_x0000_i1028" type="#_x0000_t75" style="width:26.2pt;height:62.65pt" o:ole="">
            <v:imagedata r:id="rId16" o:title=""/>
          </v:shape>
          <o:OLEObject Type="Embed" ProgID="Equation.3" ShapeID="_x0000_i1028" DrawAspect="Content" ObjectID="_1537786930" r:id="rId17"/>
        </w:object>
      </w:r>
    </w:p>
    <w:p w:rsidR="00E372DD" w:rsidRPr="00EB1076" w:rsidRDefault="00F84E19" w:rsidP="00F84E19">
      <w:pPr>
        <w:pStyle w:val="Pquestiontextmainstem"/>
        <w:rPr>
          <w:lang w:val="es-ES"/>
        </w:rPr>
      </w:pPr>
      <w:r>
        <w:t>θ</w:t>
      </w:r>
      <w:r w:rsidRPr="00D870DD">
        <w:rPr>
          <w:b/>
        </w:rPr>
        <w:t xml:space="preserve"> </w:t>
      </w:r>
      <w:r w:rsidRPr="00F84E19">
        <w:t>=</w:t>
      </w:r>
      <w:r w:rsidRPr="00D870DD">
        <w:rPr>
          <w:b/>
        </w:rPr>
        <w:t xml:space="preserve"> </w:t>
      </w:r>
      <w:r w:rsidRPr="00D870DD">
        <w:t>tan</w:t>
      </w:r>
      <w:r w:rsidRPr="00D870DD">
        <w:rPr>
          <w:vertAlign w:val="superscript"/>
        </w:rPr>
        <w:t>-1</w:t>
      </w:r>
      <w:r w:rsidR="00AB3B31" w:rsidRPr="00F84E19">
        <w:rPr>
          <w:b/>
          <w:position w:val="-28"/>
        </w:rPr>
        <w:object w:dxaOrig="460" w:dyaOrig="680">
          <v:shape id="_x0000_i1029" type="#_x0000_t75" style="width:23.4pt;height:33.65pt" o:ole="">
            <v:imagedata r:id="rId18" o:title=""/>
          </v:shape>
          <o:OLEObject Type="Embed" ProgID="Equation.3" ShapeID="_x0000_i1029" DrawAspect="Content" ObjectID="_1537786931" r:id="rId19"/>
        </w:object>
      </w:r>
    </w:p>
    <w:p w:rsidR="00E372DD" w:rsidRPr="00EB1076" w:rsidRDefault="00E372DD" w:rsidP="00E372DD">
      <w:pPr>
        <w:pStyle w:val="Pquestionheadingmc"/>
        <w:rPr>
          <w:lang w:val="es-ES"/>
        </w:rPr>
      </w:pPr>
      <w:r w:rsidRPr="00EB1076">
        <w:rPr>
          <w:lang w:val="es-ES"/>
        </w:rPr>
        <w:t>Question 8</w:t>
      </w:r>
      <w:r w:rsidRPr="00EB1076">
        <w:rPr>
          <w:lang w:val="es-ES"/>
        </w:rPr>
        <w:tab/>
        <w:t>[</w:t>
      </w:r>
      <w:r w:rsidR="008B185A">
        <w:t>7.5</w:t>
      </w:r>
      <w:r w:rsidRPr="00EB1076">
        <w:rPr>
          <w:lang w:val="es-ES"/>
        </w:rPr>
        <w:t>]</w:t>
      </w:r>
    </w:p>
    <w:p w:rsidR="00E372DD" w:rsidRPr="007876FF" w:rsidRDefault="00EB1076" w:rsidP="00E372DD">
      <w:pPr>
        <w:pStyle w:val="Pquestiontextmcqoptions"/>
      </w:pPr>
      <w:r w:rsidRPr="007876FF">
        <w:rPr>
          <w:rStyle w:val="Cquestionpartlabelbold"/>
        </w:rPr>
        <w:t>B</w:t>
      </w:r>
    </w:p>
    <w:p w:rsidR="00AB3B31" w:rsidRPr="00D870DD" w:rsidRDefault="00AB3B31" w:rsidP="00AB3B31">
      <w:pPr>
        <w:tabs>
          <w:tab w:val="left" w:pos="567"/>
        </w:tabs>
        <w:rPr>
          <w:rFonts w:asciiTheme="minorHAnsi" w:hAnsiTheme="minorHAnsi"/>
        </w:rPr>
      </w:pPr>
      <w:r w:rsidRPr="00D870DD">
        <w:rPr>
          <w:rFonts w:asciiTheme="minorHAnsi" w:hAnsiTheme="minorHAnsi"/>
        </w:rPr>
        <w:t>Base angle in triangle = 75° (alternate angles between parallel lines)</w:t>
      </w:r>
    </w:p>
    <w:p w:rsidR="00AB3B31" w:rsidRDefault="00AB3B31" w:rsidP="00AB3B31">
      <w:pPr>
        <w:pStyle w:val="Pquestiontextmainstem"/>
      </w:pPr>
      <w:r>
        <w:rPr>
          <w:noProof/>
        </w:rPr>
        <w:drawing>
          <wp:inline distT="0" distB="0" distL="0" distR="0" wp14:anchorId="6B1350BA" wp14:editId="5F0CD8C5">
            <wp:extent cx="1600200" cy="1285875"/>
            <wp:effectExtent l="0" t="0" r="0" b="9525"/>
            <wp:docPr id="8" name="Picture 8" descr="ACPM9_PR_se2S_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CPM9_PR_se2S_q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DD" w:rsidRDefault="00AB3B31" w:rsidP="00AB3B31">
      <w:pPr>
        <w:pStyle w:val="Pquestiontextmainstem"/>
        <w:rPr>
          <w:b/>
          <w:position w:val="-56"/>
        </w:rPr>
      </w:pPr>
      <w:r w:rsidRPr="00D870DD">
        <w:t>tan</w:t>
      </w:r>
      <w:r>
        <w:t xml:space="preserve">(θ) </w:t>
      </w:r>
      <w:r w:rsidRPr="00F84E19">
        <w:t>=</w:t>
      </w:r>
      <w:r w:rsidRPr="00D870DD">
        <w:rPr>
          <w:b/>
          <w:position w:val="-28"/>
        </w:rPr>
        <w:object w:dxaOrig="960" w:dyaOrig="660">
          <v:shape id="_x0000_i1030" type="#_x0000_t75" style="width:47.7pt;height:32.75pt" o:ole="">
            <v:imagedata r:id="rId14" o:title=""/>
          </v:shape>
          <o:OLEObject Type="Embed" ProgID="Equation.3" ShapeID="_x0000_i1030" DrawAspect="Content" ObjectID="_1537786932" r:id="rId21"/>
        </w:object>
      </w:r>
    </w:p>
    <w:p w:rsidR="00AB3B31" w:rsidRDefault="00AB3B31" w:rsidP="00AB3B31">
      <w:pPr>
        <w:pStyle w:val="Pquestiontextmainstem"/>
        <w:rPr>
          <w:b/>
          <w:position w:val="-56"/>
        </w:rPr>
      </w:pPr>
      <w:r w:rsidRPr="00AB3B31">
        <w:rPr>
          <w:b/>
          <w:position w:val="-94"/>
        </w:rPr>
        <w:object w:dxaOrig="2520" w:dyaOrig="2000">
          <v:shape id="_x0000_i1031" type="#_x0000_t75" style="width:126.25pt;height:100.05pt" o:ole="">
            <v:imagedata r:id="rId22" o:title=""/>
          </v:shape>
          <o:OLEObject Type="Embed" ProgID="Equation.3" ShapeID="_x0000_i1031" DrawAspect="Content" ObjectID="_1537786933" r:id="rId23"/>
        </w:object>
      </w:r>
    </w:p>
    <w:p w:rsidR="00E372DD" w:rsidRDefault="00E372DD" w:rsidP="00E372DD">
      <w:pPr>
        <w:pStyle w:val="Pquestionheadingmc"/>
      </w:pPr>
      <w:r>
        <w:t>Question 9</w:t>
      </w:r>
      <w:r>
        <w:tab/>
        <w:t>[</w:t>
      </w:r>
      <w:r w:rsidR="008B185A">
        <w:t>8.1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A</w:t>
      </w:r>
    </w:p>
    <w:p w:rsidR="00EB1076" w:rsidRDefault="00AB3B31" w:rsidP="00D72896">
      <w:pPr>
        <w:pStyle w:val="Pquestiontextmainstem"/>
        <w:rPr>
          <w:vertAlign w:val="superscript"/>
        </w:rPr>
      </w:pPr>
      <w:r w:rsidRPr="00D870DD">
        <w:t>Speed is data that is measured. It is therefore continuous data.</w:t>
      </w:r>
    </w:p>
    <w:p w:rsidR="00E372DD" w:rsidRDefault="00E372DD" w:rsidP="00EB1076">
      <w:pPr>
        <w:pStyle w:val="Pquestionheadingmc"/>
      </w:pPr>
      <w:r>
        <w:lastRenderedPageBreak/>
        <w:t>Question 10</w:t>
      </w:r>
      <w:r>
        <w:tab/>
        <w:t>[</w:t>
      </w:r>
      <w:r w:rsidR="008B185A">
        <w:t>8.3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C</w:t>
      </w:r>
    </w:p>
    <w:p w:rsidR="00E372DD" w:rsidRDefault="00AB3B31" w:rsidP="00D72896">
      <w:pPr>
        <w:pStyle w:val="Pquestiontextmainstem"/>
      </w:pPr>
      <w:r w:rsidRPr="00D870DD">
        <w:t>The class centre is the middle value in the interval 0–20. This is 10.</w:t>
      </w:r>
    </w:p>
    <w:p w:rsidR="00E372DD" w:rsidRDefault="00E372DD" w:rsidP="00E372DD">
      <w:pPr>
        <w:pStyle w:val="Pquestionheadingmc"/>
      </w:pPr>
      <w:r>
        <w:t>Question 11</w:t>
      </w:r>
      <w:r>
        <w:tab/>
        <w:t>[</w:t>
      </w:r>
      <w:r w:rsidR="008B185A">
        <w:t>8.5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B</w:t>
      </w:r>
    </w:p>
    <w:p w:rsidR="00AB3B31" w:rsidRPr="00D870DD" w:rsidRDefault="00AB3B31" w:rsidP="00AB3B31">
      <w:pPr>
        <w:tabs>
          <w:tab w:val="left" w:pos="567"/>
        </w:tabs>
        <w:rPr>
          <w:rFonts w:asciiTheme="minorHAnsi" w:hAnsiTheme="minorHAnsi"/>
        </w:rPr>
      </w:pPr>
      <w:r w:rsidRPr="00D870DD">
        <w:rPr>
          <w:rFonts w:asciiTheme="minorHAnsi" w:hAnsiTheme="minorHAnsi"/>
        </w:rPr>
        <w:t>Number of socks in drawer after 1 white sock is selected = 5 × 2 + 15 × 2 – 1 = 39</w:t>
      </w:r>
    </w:p>
    <w:p w:rsidR="00AB3B31" w:rsidRPr="00D870DD" w:rsidRDefault="00AB3B31" w:rsidP="00AB3B31">
      <w:pPr>
        <w:tabs>
          <w:tab w:val="left" w:pos="2835"/>
        </w:tabs>
        <w:rPr>
          <w:rFonts w:asciiTheme="minorHAnsi" w:hAnsiTheme="minorHAnsi"/>
        </w:rPr>
      </w:pPr>
      <w:r w:rsidRPr="00D870DD">
        <w:rPr>
          <w:rFonts w:asciiTheme="minorHAnsi" w:hAnsiTheme="minorHAnsi"/>
        </w:rPr>
        <w:t>Number of white socks left after 1 is selected = 10 – 1</w:t>
      </w:r>
      <w:r>
        <w:rPr>
          <w:rFonts w:asciiTheme="minorHAnsi" w:hAnsiTheme="minorHAnsi"/>
        </w:rPr>
        <w:t xml:space="preserve"> </w:t>
      </w:r>
      <w:r w:rsidRPr="00D870DD">
        <w:rPr>
          <w:rFonts w:asciiTheme="minorHAnsi" w:hAnsiTheme="minorHAnsi"/>
        </w:rPr>
        <w:t>= 9</w:t>
      </w:r>
    </w:p>
    <w:p w:rsidR="00AB3B31" w:rsidRPr="00D870DD" w:rsidRDefault="00AB3B31" w:rsidP="00AB3B31">
      <w:pPr>
        <w:tabs>
          <w:tab w:val="left" w:pos="4395"/>
        </w:tabs>
        <w:rPr>
          <w:rFonts w:asciiTheme="minorHAnsi" w:hAnsiTheme="minorHAnsi"/>
          <w:b/>
        </w:rPr>
      </w:pPr>
      <w:r w:rsidRPr="00AB3B31">
        <w:rPr>
          <w:rFonts w:asciiTheme="minorHAnsi" w:hAnsiTheme="minorHAnsi"/>
          <w:b/>
          <w:position w:val="-106"/>
        </w:rPr>
        <w:object w:dxaOrig="3300" w:dyaOrig="2240">
          <v:shape id="_x0000_i1032" type="#_x0000_t75" style="width:164.55pt;height:112.2pt" o:ole="">
            <v:imagedata r:id="rId24" o:title=""/>
          </v:shape>
          <o:OLEObject Type="Embed" ProgID="Equation.3" ShapeID="_x0000_i1032" DrawAspect="Content" ObjectID="_1537786934" r:id="rId25"/>
        </w:object>
      </w:r>
    </w:p>
    <w:p w:rsidR="00E372DD" w:rsidRDefault="00E372DD" w:rsidP="00E372DD">
      <w:pPr>
        <w:pStyle w:val="Pquestionheadingmc"/>
      </w:pPr>
      <w:r>
        <w:t>Question 12</w:t>
      </w:r>
      <w:r>
        <w:tab/>
        <w:t>[</w:t>
      </w:r>
      <w:r w:rsidR="008B185A">
        <w:t>8.7]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B</w:t>
      </w:r>
    </w:p>
    <w:p w:rsidR="00AB3B31" w:rsidRDefault="00AB3B31" w:rsidP="00AB3B31">
      <w:pPr>
        <w:pStyle w:val="Pquestiontextmainstem"/>
      </w:pPr>
      <w:r w:rsidRPr="00D870DD">
        <w:t>List the sample space in an ordered way</w:t>
      </w:r>
      <w:r>
        <w:t>.</w:t>
      </w:r>
      <w:r w:rsidRPr="00D870DD">
        <w:t xml:space="preserve"> </w:t>
      </w:r>
    </w:p>
    <w:p w:rsidR="00AB3B31" w:rsidRPr="00D870DD" w:rsidRDefault="00AB3B31" w:rsidP="00AB3B31">
      <w:pPr>
        <w:pStyle w:val="Pquestiontextmainstem"/>
      </w:pPr>
      <w:r w:rsidRPr="00D870DD">
        <w:t>If Top 1 = T</w:t>
      </w:r>
      <w:r w:rsidRPr="00D870DD">
        <w:rPr>
          <w:vertAlign w:val="subscript"/>
        </w:rPr>
        <w:t>1</w:t>
      </w:r>
      <w:r w:rsidRPr="00AB3B31">
        <w:t xml:space="preserve">, </w:t>
      </w:r>
      <w:r w:rsidRPr="00D870DD">
        <w:t>Top 2 = T</w:t>
      </w:r>
      <w:r w:rsidRPr="00D870DD">
        <w:rPr>
          <w:vertAlign w:val="subscript"/>
        </w:rPr>
        <w:t>2,</w:t>
      </w:r>
      <w:r>
        <w:rPr>
          <w:vertAlign w:val="subscript"/>
        </w:rPr>
        <w:t xml:space="preserve"> </w:t>
      </w:r>
      <w:r w:rsidRPr="00D870DD">
        <w:t>and Skirt 1 = S</w:t>
      </w:r>
      <w:r w:rsidRPr="00D870DD">
        <w:rPr>
          <w:vertAlign w:val="subscript"/>
        </w:rPr>
        <w:t xml:space="preserve">1…, </w:t>
      </w:r>
      <w:r w:rsidRPr="00D870DD">
        <w:t>then the sample space is</w:t>
      </w:r>
      <w:r>
        <w:t>:</w:t>
      </w:r>
    </w:p>
    <w:p w:rsidR="00AB3B31" w:rsidRPr="00D870DD" w:rsidRDefault="00AB3B31" w:rsidP="00AB3B31">
      <w:pPr>
        <w:pStyle w:val="Pquestiontextmainstem"/>
        <w:rPr>
          <w:vertAlign w:val="subscript"/>
        </w:rPr>
      </w:pP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>3,</w:t>
      </w:r>
      <w:r w:rsidRPr="00D870DD">
        <w:t xml:space="preserve"> 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T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>6</w:t>
      </w:r>
    </w:p>
    <w:p w:rsidR="00AB3B31" w:rsidRPr="00D870DD" w:rsidRDefault="00AB3B31" w:rsidP="00AB3B31">
      <w:pPr>
        <w:pStyle w:val="Pquestiontextmainstem"/>
        <w:rPr>
          <w:vertAlign w:val="subscript"/>
        </w:rPr>
      </w:pPr>
      <w:r w:rsidRPr="00D870DD">
        <w:t>T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T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T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T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T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T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T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T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T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T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T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>6</w:t>
      </w:r>
    </w:p>
    <w:p w:rsidR="00E372DD" w:rsidRDefault="00AB3B31" w:rsidP="00AB3B31">
      <w:pPr>
        <w:pStyle w:val="Pquestiontextmainstem"/>
      </w:pPr>
      <w:r w:rsidRPr="00D870DD">
        <w:t>Top 1 will match Skirt 1 and Skirt 2</w:t>
      </w:r>
      <w:r>
        <w:t>.</w:t>
      </w:r>
    </w:p>
    <w:p w:rsidR="00AB3B31" w:rsidRPr="00D870DD" w:rsidRDefault="00AB3B31" w:rsidP="00AB3B31">
      <w:pPr>
        <w:pStyle w:val="Pquestiontextmainstem"/>
      </w:pPr>
      <w:r w:rsidRPr="00D870DD">
        <w:t>There are 2 successful outcomes</w:t>
      </w:r>
      <w:r>
        <w:t>:</w:t>
      </w:r>
      <w:r w:rsidRPr="00D870DD">
        <w:t xml:space="preserve"> 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>1</w:t>
      </w:r>
      <w:r w:rsidRPr="00D870DD">
        <w:t xml:space="preserve"> and 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2. </w:t>
      </w:r>
      <w:r>
        <w:t>There are 30 possible outcomes.</w:t>
      </w:r>
    </w:p>
    <w:p w:rsidR="00AB3B31" w:rsidRDefault="00AB3B31" w:rsidP="00AB3B31">
      <w:pPr>
        <w:pStyle w:val="Pquestiontextmainstem"/>
      </w:pPr>
      <w:r w:rsidRPr="00AB3B31">
        <w:rPr>
          <w:b/>
          <w:position w:val="-110"/>
        </w:rPr>
        <w:object w:dxaOrig="3060" w:dyaOrig="2320">
          <v:shape id="_x0000_i1033" type="#_x0000_t75" style="width:153.35pt;height:108.45pt" o:ole="">
            <v:imagedata r:id="rId26" o:title=""/>
          </v:shape>
          <o:OLEObject Type="Embed" ProgID="Equation.3" ShapeID="_x0000_i1033" DrawAspect="Content" ObjectID="_1537786935" r:id="rId27"/>
        </w:object>
      </w:r>
    </w:p>
    <w:p w:rsidR="00E372DD" w:rsidRDefault="00E372DD" w:rsidP="00E372DD">
      <w:pPr>
        <w:pStyle w:val="Pquestionheadingmc"/>
      </w:pPr>
      <w:r>
        <w:t>Question 13</w:t>
      </w:r>
      <w:r>
        <w:tab/>
        <w:t>[</w:t>
      </w:r>
      <w:r w:rsidR="008B185A">
        <w:t>9.2</w:t>
      </w:r>
      <w:r>
        <w:t>]</w:t>
      </w:r>
    </w:p>
    <w:p w:rsidR="00E372DD" w:rsidRDefault="00F84E19" w:rsidP="00E372DD">
      <w:pPr>
        <w:pStyle w:val="Pquestiontextmcqoptions"/>
      </w:pPr>
      <w:r>
        <w:rPr>
          <w:rStyle w:val="Cquestionpartlabelbold"/>
        </w:rPr>
        <w:t>D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>x</w:t>
      </w:r>
      <w:r w:rsidRPr="00D870DD">
        <w:rPr>
          <w:vertAlign w:val="superscript"/>
        </w:rPr>
        <w:t xml:space="preserve">2 </w:t>
      </w:r>
      <w:r w:rsidRPr="00D870DD">
        <w:t>= 14</w:t>
      </w:r>
      <w:r w:rsidRPr="00D870DD">
        <w:rPr>
          <w:i/>
        </w:rPr>
        <w:t>x</w:t>
      </w:r>
      <w:r w:rsidRPr="00D870DD">
        <w:t>– 49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>x</w:t>
      </w:r>
      <w:r w:rsidRPr="00D870DD">
        <w:rPr>
          <w:vertAlign w:val="superscript"/>
        </w:rPr>
        <w:t xml:space="preserve">2 </w:t>
      </w:r>
      <w:r w:rsidRPr="00D870DD">
        <w:t>– 14</w:t>
      </w:r>
      <w:r w:rsidRPr="00D870DD">
        <w:rPr>
          <w:i/>
        </w:rPr>
        <w:t>x</w:t>
      </w:r>
      <w:r w:rsidRPr="00D870DD">
        <w:t xml:space="preserve"> + 49 = 0 (this is a perfect square)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>x</w:t>
      </w:r>
      <w:r w:rsidRPr="00D870DD">
        <w:rPr>
          <w:vertAlign w:val="superscript"/>
        </w:rPr>
        <w:t xml:space="preserve">2 </w:t>
      </w:r>
      <w:r w:rsidRPr="00D870DD">
        <w:t>– 2 × 7</w:t>
      </w:r>
      <w:r w:rsidRPr="00D870DD">
        <w:rPr>
          <w:i/>
        </w:rPr>
        <w:t>x</w:t>
      </w:r>
      <w:r w:rsidRPr="00D870DD">
        <w:t xml:space="preserve"> + 7</w:t>
      </w:r>
      <w:r w:rsidRPr="00D870DD">
        <w:rPr>
          <w:vertAlign w:val="superscript"/>
        </w:rPr>
        <w:t>2</w:t>
      </w:r>
      <w:r w:rsidRPr="00D870DD">
        <w:t xml:space="preserve"> = 0</w:t>
      </w:r>
    </w:p>
    <w:p w:rsidR="00AB3B31" w:rsidRPr="00D870DD" w:rsidRDefault="00AB3B31" w:rsidP="00AB3B31">
      <w:pPr>
        <w:pStyle w:val="Pquestiontextmainstem"/>
      </w:pPr>
      <w:r w:rsidRPr="00D870DD">
        <w:t>(</w:t>
      </w:r>
      <w:r w:rsidRPr="00D870DD">
        <w:rPr>
          <w:i/>
        </w:rPr>
        <w:t>x</w:t>
      </w:r>
      <w:r w:rsidRPr="00D870DD">
        <w:t xml:space="preserve"> – 7)</w:t>
      </w:r>
      <w:r w:rsidRPr="00D870DD">
        <w:rPr>
          <w:vertAlign w:val="superscript"/>
        </w:rPr>
        <w:t>2</w:t>
      </w:r>
      <w:r w:rsidRPr="00D870DD">
        <w:t xml:space="preserve"> = 0</w:t>
      </w:r>
    </w:p>
    <w:p w:rsidR="00EB1076" w:rsidRDefault="00AB3B31" w:rsidP="00AB3B31">
      <w:pPr>
        <w:pStyle w:val="Pquestiontextmainstem"/>
      </w:pPr>
      <w:r w:rsidRPr="00D870DD">
        <w:rPr>
          <w:i/>
        </w:rPr>
        <w:t xml:space="preserve">x = </w:t>
      </w:r>
      <w:r w:rsidRPr="00D870DD">
        <w:t>7</w:t>
      </w:r>
    </w:p>
    <w:p w:rsidR="00E372DD" w:rsidRDefault="00E372DD" w:rsidP="00F46BBA">
      <w:pPr>
        <w:pStyle w:val="Pquestionheadingmc"/>
        <w:keepLines/>
      </w:pPr>
      <w:r>
        <w:lastRenderedPageBreak/>
        <w:t>Question 14</w:t>
      </w:r>
      <w:r>
        <w:tab/>
        <w:t>[</w:t>
      </w:r>
      <w:r w:rsidR="008B185A">
        <w:t>9.3</w:t>
      </w:r>
      <w:r>
        <w:t>]</w:t>
      </w:r>
    </w:p>
    <w:p w:rsidR="00E372DD" w:rsidRDefault="00EB1076" w:rsidP="00F46BBA">
      <w:pPr>
        <w:pStyle w:val="Pquestiontextmcqoptions"/>
        <w:keepNext/>
        <w:keepLines/>
      </w:pPr>
      <w:r>
        <w:rPr>
          <w:rStyle w:val="Cquestionpartlabelbold"/>
        </w:rPr>
        <w:t>A</w:t>
      </w:r>
    </w:p>
    <w:p w:rsidR="00AB3B31" w:rsidRPr="00AB3B31" w:rsidRDefault="00AB3B31" w:rsidP="00F46BBA">
      <w:pPr>
        <w:pStyle w:val="Pquestiontextmainstem"/>
        <w:keepNext/>
        <w:keepLines/>
        <w:rPr>
          <w:lang w:val="es-ES"/>
        </w:rPr>
      </w:pPr>
      <w:r w:rsidRPr="00AB3B31">
        <w:rPr>
          <w:lang w:val="es-ES"/>
        </w:rPr>
        <w:t xml:space="preserve">Compare </w:t>
      </w:r>
      <w:r w:rsidRPr="00AB3B31">
        <w:rPr>
          <w:i/>
          <w:lang w:val="es-ES"/>
        </w:rPr>
        <w:t xml:space="preserve">y </w:t>
      </w:r>
      <w:r w:rsidRPr="00AB3B31">
        <w:rPr>
          <w:lang w:val="es-ES"/>
        </w:rPr>
        <w:t>= (</w:t>
      </w:r>
      <w:r w:rsidRPr="00AB3B31">
        <w:rPr>
          <w:i/>
          <w:lang w:val="es-ES"/>
        </w:rPr>
        <w:t>x</w:t>
      </w:r>
      <w:r w:rsidRPr="00AB3B31">
        <w:rPr>
          <w:lang w:val="es-ES"/>
        </w:rPr>
        <w:t xml:space="preserve"> – 4)</w:t>
      </w:r>
      <w:r w:rsidRPr="00AB3B31">
        <w:rPr>
          <w:vertAlign w:val="superscript"/>
          <w:lang w:val="es-ES"/>
        </w:rPr>
        <w:t xml:space="preserve">2 </w:t>
      </w:r>
      <w:r w:rsidRPr="00AB3B31">
        <w:rPr>
          <w:lang w:val="es-ES"/>
        </w:rPr>
        <w:t xml:space="preserve">– 5 to </w:t>
      </w:r>
      <w:r w:rsidRPr="00AB3B31">
        <w:rPr>
          <w:i/>
          <w:lang w:val="es-ES"/>
        </w:rPr>
        <w:t xml:space="preserve">y </w:t>
      </w:r>
      <w:r w:rsidRPr="00AB3B31">
        <w:rPr>
          <w:lang w:val="es-ES"/>
        </w:rPr>
        <w:t>= (</w:t>
      </w:r>
      <w:r w:rsidRPr="00AB3B31">
        <w:rPr>
          <w:i/>
          <w:lang w:val="es-ES"/>
        </w:rPr>
        <w:t>x</w:t>
      </w:r>
      <w:r w:rsidRPr="00AB3B31">
        <w:rPr>
          <w:lang w:val="es-ES"/>
        </w:rPr>
        <w:t xml:space="preserve"> – </w:t>
      </w:r>
      <w:r w:rsidRPr="00AB3B31">
        <w:rPr>
          <w:i/>
          <w:lang w:val="es-ES"/>
        </w:rPr>
        <w:t>h</w:t>
      </w:r>
      <w:r w:rsidRPr="00AB3B31">
        <w:rPr>
          <w:lang w:val="es-ES"/>
        </w:rPr>
        <w:t>)</w:t>
      </w:r>
      <w:r w:rsidRPr="00AB3B31">
        <w:rPr>
          <w:vertAlign w:val="superscript"/>
          <w:lang w:val="es-ES"/>
        </w:rPr>
        <w:t xml:space="preserve">2 </w:t>
      </w:r>
      <w:r w:rsidRPr="00AB3B31">
        <w:rPr>
          <w:lang w:val="es-ES"/>
        </w:rPr>
        <w:t xml:space="preserve">+ </w:t>
      </w:r>
      <w:r w:rsidRPr="00AB3B31">
        <w:rPr>
          <w:i/>
          <w:lang w:val="es-ES"/>
        </w:rPr>
        <w:t>k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 xml:space="preserve">h </w:t>
      </w:r>
      <w:r w:rsidRPr="00D870DD">
        <w:t>= 4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 xml:space="preserve">k </w:t>
      </w:r>
      <w:r w:rsidRPr="00D870DD">
        <w:t>= -5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>h</w:t>
      </w:r>
      <w:r w:rsidRPr="00D870DD">
        <w:t xml:space="preserve"> = -4 means a shift to the right of 4 units</w:t>
      </w:r>
    </w:p>
    <w:p w:rsidR="00E372DD" w:rsidRPr="00D72896" w:rsidRDefault="00AB3B31" w:rsidP="00AB3B31">
      <w:pPr>
        <w:pStyle w:val="Pquestiontextmainstem"/>
      </w:pPr>
      <w:r w:rsidRPr="00D870DD">
        <w:rPr>
          <w:i/>
        </w:rPr>
        <w:t xml:space="preserve">k </w:t>
      </w:r>
      <w:r w:rsidRPr="00D870DD">
        <w:t>= -5 means a shift down of 5 units</w:t>
      </w:r>
    </w:p>
    <w:p w:rsidR="00E372DD" w:rsidRPr="008D745E" w:rsidRDefault="00E372DD" w:rsidP="00E372DD">
      <w:pPr>
        <w:pStyle w:val="Pquestionheadingmc"/>
        <w:rPr>
          <w:lang w:val="es-ES"/>
        </w:rPr>
      </w:pPr>
      <w:r w:rsidRPr="008D745E">
        <w:rPr>
          <w:lang w:val="es-ES"/>
        </w:rPr>
        <w:t>Question 15</w:t>
      </w:r>
      <w:r w:rsidRPr="008D745E">
        <w:rPr>
          <w:lang w:val="es-ES"/>
        </w:rPr>
        <w:tab/>
        <w:t>[</w:t>
      </w:r>
      <w:r w:rsidR="008B185A">
        <w:t>9.4</w:t>
      </w:r>
      <w:r w:rsidRPr="008D745E">
        <w:rPr>
          <w:lang w:val="es-ES"/>
        </w:rPr>
        <w:t>]</w:t>
      </w:r>
    </w:p>
    <w:p w:rsidR="00E372DD" w:rsidRPr="008D745E" w:rsidRDefault="00EB1076" w:rsidP="00E372DD">
      <w:pPr>
        <w:pStyle w:val="Pquestiontextmcqoptions"/>
        <w:rPr>
          <w:lang w:val="es-ES"/>
        </w:rPr>
      </w:pPr>
      <w:r w:rsidRPr="008D745E">
        <w:rPr>
          <w:rStyle w:val="Cquestionpartlabelbold"/>
          <w:lang w:val="es-ES"/>
        </w:rPr>
        <w:t>D</w:t>
      </w:r>
    </w:p>
    <w:p w:rsidR="00AB3B31" w:rsidRPr="00D870DD" w:rsidRDefault="00AB3B31" w:rsidP="00AB3B31">
      <w:pPr>
        <w:rPr>
          <w:rFonts w:asciiTheme="minorHAnsi" w:hAnsiTheme="minorHAnsi"/>
        </w:rPr>
      </w:pP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</w:rPr>
        <w:t xml:space="preserve"> = </w:t>
      </w:r>
      <w:r w:rsidRPr="00D870DD">
        <w:rPr>
          <w:rFonts w:asciiTheme="minorHAnsi" w:hAnsiTheme="minorHAnsi"/>
          <w:i/>
        </w:rPr>
        <w:t>x</w:t>
      </w:r>
      <w:r w:rsidRPr="00D870DD">
        <w:rPr>
          <w:rFonts w:asciiTheme="minorHAnsi" w:hAnsiTheme="minorHAnsi"/>
          <w:vertAlign w:val="superscript"/>
        </w:rPr>
        <w:t>2</w:t>
      </w:r>
      <w:r w:rsidRPr="00AB3B31">
        <w:rPr>
          <w:rFonts w:asciiTheme="minorHAnsi" w:hAnsiTheme="minorHAnsi"/>
        </w:rPr>
        <w:t xml:space="preserve"> – </w:t>
      </w:r>
      <w:r w:rsidRPr="00D870DD">
        <w:rPr>
          <w:rFonts w:asciiTheme="minorHAnsi" w:hAnsiTheme="minorHAnsi"/>
        </w:rPr>
        <w:t>3</w:t>
      </w:r>
      <w:r w:rsidRPr="00D870DD">
        <w:rPr>
          <w:rFonts w:asciiTheme="minorHAnsi" w:hAnsiTheme="minorHAnsi"/>
          <w:i/>
        </w:rPr>
        <w:t>x</w:t>
      </w:r>
      <w:r w:rsidRPr="00D870DD">
        <w:rPr>
          <w:rFonts w:asciiTheme="minorHAnsi" w:hAnsiTheme="minorHAnsi"/>
        </w:rPr>
        <w:t xml:space="preserve"> + 5 is not a circle equation, as the index of </w:t>
      </w: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</w:rPr>
        <w:t xml:space="preserve"> is not 2. </w:t>
      </w:r>
    </w:p>
    <w:p w:rsidR="00AB3B31" w:rsidRPr="00D870DD" w:rsidRDefault="00AB3B31" w:rsidP="00AB3B31">
      <w:pPr>
        <w:rPr>
          <w:rFonts w:asciiTheme="minorHAnsi" w:hAnsiTheme="minorHAnsi"/>
        </w:rPr>
      </w:pP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</w:rPr>
        <w:t>=</w:t>
      </w:r>
      <w:r w:rsidRPr="00D870DD">
        <w:rPr>
          <w:rFonts w:asciiTheme="minorHAnsi" w:hAnsiTheme="minorHAnsi"/>
          <w:position w:val="-24"/>
        </w:rPr>
        <w:object w:dxaOrig="880" w:dyaOrig="620">
          <v:shape id="_x0000_i1034" type="#_x0000_t75" style="width:43.95pt;height:30.85pt" o:ole="">
            <v:imagedata r:id="rId28" o:title=""/>
          </v:shape>
          <o:OLEObject Type="Embed" ProgID="Equation.3" ShapeID="_x0000_i1034" DrawAspect="Content" ObjectID="_1537786936" r:id="rId29"/>
        </w:object>
      </w:r>
      <w:r>
        <w:rPr>
          <w:rFonts w:asciiTheme="minorHAnsi" w:hAnsiTheme="minorHAnsi"/>
        </w:rPr>
        <w:t xml:space="preserve"> </w:t>
      </w:r>
      <w:r w:rsidRPr="00D870DD">
        <w:rPr>
          <w:rFonts w:asciiTheme="minorHAnsi" w:hAnsiTheme="minorHAnsi"/>
        </w:rPr>
        <w:t xml:space="preserve">is not a circle equation, as the index of both </w:t>
      </w:r>
      <w:r w:rsidRPr="00D870DD">
        <w:rPr>
          <w:rFonts w:asciiTheme="minorHAnsi" w:hAnsiTheme="minorHAnsi"/>
          <w:i/>
        </w:rPr>
        <w:t>x</w:t>
      </w:r>
      <w:r w:rsidRPr="00D870DD">
        <w:rPr>
          <w:rFonts w:asciiTheme="minorHAnsi" w:hAnsiTheme="minorHAnsi"/>
        </w:rPr>
        <w:t xml:space="preserve"> and </w:t>
      </w: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</w:rPr>
        <w:t xml:space="preserve"> is not 2. The </w:t>
      </w:r>
      <w:r w:rsidRPr="00D870DD">
        <w:rPr>
          <w:rFonts w:asciiTheme="minorHAnsi" w:hAnsiTheme="minorHAnsi"/>
          <w:i/>
        </w:rPr>
        <w:t>x</w:t>
      </w:r>
      <w:r w:rsidRPr="00D870DD">
        <w:rPr>
          <w:rFonts w:asciiTheme="minorHAnsi" w:hAnsiTheme="minorHAnsi"/>
        </w:rPr>
        <w:t>-variable is also in the denominator of a fraction.</w:t>
      </w:r>
    </w:p>
    <w:p w:rsidR="00AB3B31" w:rsidRPr="00D870DD" w:rsidRDefault="00AB3B31" w:rsidP="00AB3B31">
      <w:pPr>
        <w:rPr>
          <w:rFonts w:asciiTheme="minorHAnsi" w:hAnsiTheme="minorHAnsi"/>
        </w:rPr>
      </w:pP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  <w:i/>
        </w:rPr>
        <w:t xml:space="preserve"> = x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</w:rPr>
        <w:t xml:space="preserve"> + 3 is not a circle equation. The index of </w:t>
      </w:r>
      <w:r w:rsidRPr="00D870DD">
        <w:rPr>
          <w:rFonts w:asciiTheme="minorHAnsi" w:hAnsiTheme="minorHAnsi"/>
          <w:i/>
        </w:rPr>
        <w:t>x</w:t>
      </w:r>
      <w:r w:rsidRPr="00D870DD">
        <w:rPr>
          <w:rFonts w:asciiTheme="minorHAnsi" w:hAnsiTheme="minorHAnsi"/>
        </w:rPr>
        <w:t xml:space="preserve"> and </w:t>
      </w: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</w:rPr>
        <w:t xml:space="preserve"> = 2, but when rearranged the equation becomes </w:t>
      </w: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</w:rPr>
        <w:t xml:space="preserve"> –</w:t>
      </w:r>
      <w:r w:rsidRPr="00D870DD">
        <w:rPr>
          <w:rFonts w:asciiTheme="minorHAnsi" w:hAnsiTheme="minorHAnsi"/>
          <w:i/>
        </w:rPr>
        <w:t xml:space="preserve"> x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</w:rPr>
        <w:t xml:space="preserve"> = 3. For a circle, the sign connecting </w:t>
      </w:r>
      <w:r w:rsidRPr="00D870DD">
        <w:rPr>
          <w:rFonts w:asciiTheme="minorHAnsi" w:hAnsiTheme="minorHAnsi"/>
          <w:i/>
        </w:rPr>
        <w:t>y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</w:rPr>
        <w:t xml:space="preserve"> and</w:t>
      </w:r>
      <w:r w:rsidRPr="00D870DD">
        <w:rPr>
          <w:rFonts w:asciiTheme="minorHAnsi" w:hAnsiTheme="minorHAnsi"/>
          <w:i/>
        </w:rPr>
        <w:t xml:space="preserve"> x</w:t>
      </w:r>
      <w:r w:rsidRPr="00D870DD">
        <w:rPr>
          <w:rFonts w:asciiTheme="minorHAnsi" w:hAnsiTheme="minorHAnsi"/>
          <w:vertAlign w:val="superscript"/>
        </w:rPr>
        <w:t>2</w:t>
      </w:r>
      <w:r w:rsidRPr="00D870DD">
        <w:rPr>
          <w:rFonts w:asciiTheme="minorHAnsi" w:hAnsiTheme="minorHAnsi"/>
        </w:rPr>
        <w:t xml:space="preserve"> must be +. </w:t>
      </w:r>
    </w:p>
    <w:p w:rsidR="008D745E" w:rsidRPr="00AB3B31" w:rsidRDefault="00AB3B31" w:rsidP="00AB3B31">
      <w:pPr>
        <w:pStyle w:val="Pquestiontextmainstem"/>
      </w:pPr>
      <w:r w:rsidRPr="00D870DD">
        <w:rPr>
          <w:i/>
        </w:rPr>
        <w:t>y</w:t>
      </w:r>
      <w:r w:rsidRPr="00D870DD">
        <w:rPr>
          <w:vertAlign w:val="superscript"/>
        </w:rPr>
        <w:t>2</w:t>
      </w:r>
      <w:r w:rsidRPr="00D870DD">
        <w:rPr>
          <w:i/>
        </w:rPr>
        <w:t xml:space="preserve"> = </w:t>
      </w:r>
      <w:r w:rsidRPr="00D870DD">
        <w:t>5 –</w:t>
      </w:r>
      <w:r w:rsidRPr="00D870DD">
        <w:rPr>
          <w:i/>
        </w:rPr>
        <w:t xml:space="preserve"> x</w:t>
      </w:r>
      <w:r w:rsidRPr="00D870DD">
        <w:rPr>
          <w:vertAlign w:val="superscript"/>
        </w:rPr>
        <w:t>2</w:t>
      </w:r>
      <w:r w:rsidRPr="00D870DD">
        <w:t xml:space="preserve"> is a circle equation. When rearranged, the equation becomes </w:t>
      </w:r>
      <w:r w:rsidRPr="00D870DD">
        <w:rPr>
          <w:i/>
        </w:rPr>
        <w:t>x</w:t>
      </w:r>
      <w:r w:rsidRPr="00D870DD">
        <w:rPr>
          <w:vertAlign w:val="superscript"/>
        </w:rPr>
        <w:t>2</w:t>
      </w:r>
      <w:r w:rsidRPr="00D870DD">
        <w:t xml:space="preserve"> + </w:t>
      </w:r>
      <w:r w:rsidRPr="00D870DD">
        <w:rPr>
          <w:i/>
        </w:rPr>
        <w:t>y</w:t>
      </w:r>
      <w:r w:rsidRPr="00D870DD">
        <w:rPr>
          <w:vertAlign w:val="superscript"/>
        </w:rPr>
        <w:t>2</w:t>
      </w:r>
      <w:r w:rsidRPr="00D870DD">
        <w:rPr>
          <w:i/>
        </w:rPr>
        <w:t xml:space="preserve"> = </w:t>
      </w:r>
      <w:r w:rsidRPr="00D870DD">
        <w:t xml:space="preserve">5. This is in the form of </w:t>
      </w:r>
      <w:r w:rsidRPr="00D870DD">
        <w:rPr>
          <w:i/>
        </w:rPr>
        <w:t>x</w:t>
      </w:r>
      <w:r w:rsidRPr="00D870DD">
        <w:rPr>
          <w:vertAlign w:val="superscript"/>
        </w:rPr>
        <w:t>2</w:t>
      </w:r>
      <w:r w:rsidRPr="00D870DD">
        <w:t xml:space="preserve"> + </w:t>
      </w:r>
      <w:r w:rsidRPr="00D870DD">
        <w:rPr>
          <w:i/>
        </w:rPr>
        <w:t>y</w:t>
      </w:r>
      <w:r w:rsidRPr="00D870DD">
        <w:rPr>
          <w:vertAlign w:val="superscript"/>
        </w:rPr>
        <w:t>2</w:t>
      </w:r>
      <w:r w:rsidRPr="00D870DD">
        <w:rPr>
          <w:i/>
        </w:rPr>
        <w:t xml:space="preserve"> = r</w:t>
      </w:r>
      <w:r w:rsidRPr="00D870DD">
        <w:rPr>
          <w:vertAlign w:val="superscript"/>
        </w:rPr>
        <w:t>2</w:t>
      </w:r>
      <w:r w:rsidRPr="00AB3B31">
        <w:t>.</w:t>
      </w:r>
    </w:p>
    <w:p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1</w:t>
      </w:r>
      <w:r w:rsidR="00AB3B31">
        <w:t>5</w:t>
      </w:r>
    </w:p>
    <w:p w:rsidR="001B433F" w:rsidRDefault="001B433F" w:rsidP="001B433F">
      <w:pPr>
        <w:pStyle w:val="Psectionheading"/>
      </w:pPr>
      <w:r>
        <w:t>Short answer section</w:t>
      </w:r>
    </w:p>
    <w:p w:rsidR="00AB3B31" w:rsidRPr="00AB3B31" w:rsidRDefault="00AB3B31" w:rsidP="008B185A">
      <w:pPr>
        <w:pStyle w:val="Pquestionheadingmc"/>
        <w:keepLines/>
        <w:tabs>
          <w:tab w:val="left" w:pos="7655"/>
          <w:tab w:val="left" w:pos="9356"/>
        </w:tabs>
      </w:pPr>
      <w:r w:rsidRPr="00AB3B31">
        <w:t>Question 16</w:t>
      </w:r>
      <w:r w:rsidRPr="00AB3B31">
        <w:tab/>
      </w:r>
      <w:r w:rsidR="008B185A">
        <w:rPr>
          <w:rStyle w:val="Cmarkslabel"/>
        </w:rPr>
        <w:t>4</w:t>
      </w:r>
      <w:r w:rsidR="008B185A" w:rsidRPr="001B433F">
        <w:rPr>
          <w:rStyle w:val="Cmarkslabel"/>
        </w:rPr>
        <w:t xml:space="preserve"> marks</w:t>
      </w:r>
      <w:r w:rsidR="008B185A">
        <w:tab/>
        <w:t>[6.1]</w:t>
      </w:r>
    </w:p>
    <w:p w:rsidR="00AB3B31" w:rsidRPr="00D870DD" w:rsidRDefault="00AB3B31" w:rsidP="00AB3B31">
      <w:pPr>
        <w:pStyle w:val="Pquestiontextmainstem"/>
      </w:pPr>
      <w:r w:rsidRPr="00D870DD">
        <w:t>(</w:t>
      </w:r>
      <w:r w:rsidRPr="00D870DD">
        <w:rPr>
          <w:i/>
        </w:rPr>
        <w:t xml:space="preserve">x </w:t>
      </w:r>
      <w:r w:rsidRPr="00D870DD">
        <w:t>+ 12</w:t>
      </w:r>
      <w:r>
        <w:sym w:font="Symbol" w:char="F0B0"/>
      </w:r>
      <w:r w:rsidRPr="00D870DD">
        <w:t>) + (</w:t>
      </w:r>
      <w:r w:rsidRPr="00D870DD">
        <w:rPr>
          <w:i/>
        </w:rPr>
        <w:t xml:space="preserve">x </w:t>
      </w:r>
      <w:r>
        <w:t>+ 34</w:t>
      </w:r>
      <w:r>
        <w:sym w:font="Symbol" w:char="F0B0"/>
      </w:r>
      <w:r>
        <w:t xml:space="preserve">) </w:t>
      </w:r>
      <w:r w:rsidRPr="00D870DD">
        <w:t>= 3</w:t>
      </w:r>
      <w:r w:rsidRPr="00D870DD">
        <w:rPr>
          <w:i/>
        </w:rPr>
        <w:t xml:space="preserve">x </w:t>
      </w:r>
      <w:r w:rsidRPr="00D870DD">
        <w:t>+ 3</w:t>
      </w:r>
      <w:r>
        <w:sym w:font="Symbol" w:char="F0B0"/>
      </w:r>
      <w:r w:rsidRPr="00D870DD">
        <w:t xml:space="preserve"> (exterior angle of ∆ = sum of interior opposite angles)</w:t>
      </w:r>
    </w:p>
    <w:p w:rsidR="00AB3B31" w:rsidRPr="00D870DD" w:rsidRDefault="00AB3B31" w:rsidP="00AB3B31">
      <w:pPr>
        <w:pStyle w:val="Pquestiontextmainstem"/>
        <w:rPr>
          <w:i/>
        </w:rPr>
      </w:pPr>
      <w:r w:rsidRPr="00D870DD">
        <w:t>2</w:t>
      </w:r>
      <w:r w:rsidRPr="00D870DD">
        <w:rPr>
          <w:i/>
        </w:rPr>
        <w:t>x</w:t>
      </w:r>
      <w:r>
        <w:t xml:space="preserve"> + 46</w:t>
      </w:r>
      <w:r>
        <w:sym w:font="Symbol" w:char="F0B0"/>
      </w:r>
      <w:r>
        <w:t xml:space="preserve"> </w:t>
      </w:r>
      <w:r w:rsidRPr="00D870DD">
        <w:t>= 3</w:t>
      </w:r>
      <w:r w:rsidRPr="00D870DD">
        <w:rPr>
          <w:i/>
        </w:rPr>
        <w:t xml:space="preserve">x </w:t>
      </w:r>
      <w:r w:rsidRPr="00D870DD">
        <w:t>+ 3</w:t>
      </w:r>
      <w:r>
        <w:sym w:font="Symbol" w:char="F0B0"/>
      </w:r>
    </w:p>
    <w:p w:rsidR="00AB3B31" w:rsidRPr="00D870DD" w:rsidRDefault="00AB3B31" w:rsidP="00AB3B31">
      <w:pPr>
        <w:pStyle w:val="Pquestiontextmainstem"/>
        <w:rPr>
          <w:i/>
        </w:rPr>
      </w:pPr>
      <w:r w:rsidRPr="00D870DD">
        <w:t>2</w:t>
      </w:r>
      <w:r w:rsidRPr="00D870DD">
        <w:rPr>
          <w:i/>
        </w:rPr>
        <w:t xml:space="preserve">x + </w:t>
      </w:r>
      <w:r w:rsidRPr="00D870DD">
        <w:t>43</w:t>
      </w:r>
      <w:r>
        <w:sym w:font="Symbol" w:char="F0B0"/>
      </w:r>
      <w:r>
        <w:t xml:space="preserve"> </w:t>
      </w:r>
      <w:r w:rsidRPr="00D870DD">
        <w:t>=</w:t>
      </w:r>
      <w:r w:rsidRPr="00D870DD">
        <w:rPr>
          <w:i/>
        </w:rPr>
        <w:t xml:space="preserve"> </w:t>
      </w:r>
      <w:r w:rsidRPr="00D870DD">
        <w:t>3</w:t>
      </w:r>
      <w:r w:rsidRPr="00D870DD">
        <w:rPr>
          <w:i/>
        </w:rPr>
        <w:t>x</w:t>
      </w:r>
    </w:p>
    <w:p w:rsidR="00AB3B31" w:rsidRDefault="00AB3B31" w:rsidP="00AB3B31">
      <w:pPr>
        <w:pStyle w:val="Pquestiontextmainstem"/>
      </w:pPr>
      <w:r w:rsidRPr="00D870DD">
        <w:rPr>
          <w:i/>
        </w:rPr>
        <w:t>x</w:t>
      </w:r>
      <w:r>
        <w:rPr>
          <w:i/>
        </w:rPr>
        <w:t xml:space="preserve"> </w:t>
      </w:r>
      <w:r w:rsidRPr="00AB3B31">
        <w:t>=</w:t>
      </w:r>
      <w:r w:rsidRPr="00D870DD">
        <w:rPr>
          <w:i/>
        </w:rPr>
        <w:t xml:space="preserve"> </w:t>
      </w:r>
      <w:r w:rsidRPr="00D870DD">
        <w:t>43</w:t>
      </w:r>
      <w:r>
        <w:sym w:font="Symbol" w:char="F0B0"/>
      </w:r>
    </w:p>
    <w:p w:rsidR="001B433F" w:rsidRDefault="001B433F" w:rsidP="00B80E6D">
      <w:pPr>
        <w:pStyle w:val="Pquestionheadingsx1stafterhead"/>
      </w:pPr>
      <w:r>
        <w:t xml:space="preserve">Question </w:t>
      </w:r>
      <w:r w:rsidR="008D745E">
        <w:t>17</w:t>
      </w:r>
      <w:r>
        <w:tab/>
      </w:r>
      <w:r w:rsidR="008B185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6.2</w:t>
      </w:r>
      <w:r>
        <w:t>]</w:t>
      </w:r>
    </w:p>
    <w:p w:rsidR="00AB3B31" w:rsidRPr="00D870DD" w:rsidRDefault="00AB3B31" w:rsidP="00AB3B31">
      <w:pPr>
        <w:pStyle w:val="Pquestiontextpartsa"/>
      </w:pPr>
      <w:r w:rsidRPr="00D870DD">
        <w:rPr>
          <w:b/>
        </w:rPr>
        <w:t>(a)</w:t>
      </w:r>
      <w:r w:rsidRPr="00D870DD">
        <w:rPr>
          <w:b/>
        </w:rPr>
        <w:tab/>
      </w:r>
      <w:r w:rsidRPr="00D870DD">
        <w:sym w:font="Symbol" w:char="F0D0"/>
      </w:r>
      <w:r w:rsidRPr="00D870DD">
        <w:rPr>
          <w:i/>
        </w:rPr>
        <w:t>BAC</w:t>
      </w:r>
      <w:r w:rsidRPr="00D870DD">
        <w:t xml:space="preserve"> = </w:t>
      </w:r>
      <w:r w:rsidRPr="00D870DD">
        <w:sym w:font="Symbol" w:char="F0D0"/>
      </w:r>
      <w:r w:rsidRPr="00D870DD">
        <w:rPr>
          <w:i/>
        </w:rPr>
        <w:t>CDB</w:t>
      </w:r>
      <w:r w:rsidRPr="00D870DD">
        <w:t xml:space="preserve"> (given)</w:t>
      </w:r>
    </w:p>
    <w:p w:rsidR="00AB3B31" w:rsidRPr="00D870DD" w:rsidRDefault="00AB3B31" w:rsidP="00AB3B31">
      <w:pPr>
        <w:pStyle w:val="Pquestiontextpartsa"/>
        <w:rPr>
          <w:b/>
        </w:rPr>
      </w:pPr>
      <w:r w:rsidRPr="00D870DD">
        <w:tab/>
      </w:r>
      <w:r w:rsidRPr="00D870DD">
        <w:sym w:font="Symbol" w:char="F0D0"/>
      </w:r>
      <w:r w:rsidRPr="00D870DD">
        <w:rPr>
          <w:i/>
        </w:rPr>
        <w:t xml:space="preserve">ABC </w:t>
      </w:r>
      <w:r w:rsidRPr="00D870DD">
        <w:t xml:space="preserve">= </w:t>
      </w:r>
      <w:r w:rsidRPr="00D870DD">
        <w:sym w:font="Symbol" w:char="F0D0"/>
      </w:r>
      <w:r w:rsidRPr="00D870DD">
        <w:rPr>
          <w:i/>
        </w:rPr>
        <w:t>DCB</w:t>
      </w:r>
      <w:r w:rsidRPr="00D870DD">
        <w:t xml:space="preserve"> (given)</w:t>
      </w:r>
    </w:p>
    <w:p w:rsidR="00AB3B31" w:rsidRPr="00D870DD" w:rsidRDefault="00AB3B31" w:rsidP="00AB3B31">
      <w:pPr>
        <w:pStyle w:val="Pquestiontextpartsa"/>
      </w:pPr>
      <w:r w:rsidRPr="00D870DD">
        <w:rPr>
          <w:i/>
        </w:rPr>
        <w:tab/>
        <w:t>BC</w:t>
      </w:r>
      <w:r w:rsidRPr="00D870DD">
        <w:t xml:space="preserve"> is c</w:t>
      </w:r>
      <w:r>
        <w:t>ommon.</w:t>
      </w:r>
    </w:p>
    <w:p w:rsidR="00AB3B31" w:rsidRPr="00D870DD" w:rsidRDefault="00AB3B31" w:rsidP="00AB3B31">
      <w:pPr>
        <w:pStyle w:val="Pquestiontextpartsa"/>
      </w:pPr>
      <w:r>
        <w:tab/>
      </w:r>
      <w:r w:rsidRPr="00AB3B31">
        <w:rPr>
          <w:position w:val="-12"/>
        </w:rPr>
        <w:object w:dxaOrig="2240" w:dyaOrig="340">
          <v:shape id="_x0000_i1035" type="#_x0000_t75" style="width:112.2pt;height:16.85pt" o:ole="">
            <v:imagedata r:id="rId30" o:title=""/>
          </v:shape>
          <o:OLEObject Type="Embed" ProgID="Equation.3" ShapeID="_x0000_i1035" DrawAspect="Content" ObjectID="_1537786937" r:id="rId31"/>
        </w:object>
      </w:r>
    </w:p>
    <w:p w:rsidR="001158EE" w:rsidRDefault="00AB3B31" w:rsidP="00AB3B31">
      <w:pPr>
        <w:pStyle w:val="Pquestiontextpartsa"/>
      </w:pPr>
      <w:r w:rsidRPr="00D870DD">
        <w:rPr>
          <w:b/>
        </w:rPr>
        <w:t>(b)</w:t>
      </w:r>
      <w:r w:rsidRPr="00D870DD">
        <w:tab/>
      </w:r>
      <w:r w:rsidRPr="00AB3B31">
        <w:rPr>
          <w:position w:val="-12"/>
        </w:rPr>
        <w:object w:dxaOrig="2160" w:dyaOrig="340">
          <v:shape id="_x0000_i1036" type="#_x0000_t75" style="width:108.45pt;height:16.85pt" o:ole="">
            <v:imagedata r:id="rId32" o:title=""/>
          </v:shape>
          <o:OLEObject Type="Embed" ProgID="Equation.3" ShapeID="_x0000_i1036" DrawAspect="Content" ObjectID="_1537786938" r:id="rId33"/>
        </w:object>
      </w:r>
    </w:p>
    <w:p w:rsidR="008D745E" w:rsidRDefault="008D745E" w:rsidP="008D745E">
      <w:pPr>
        <w:pStyle w:val="Pquestionheadingsx1stafterhead"/>
      </w:pPr>
      <w:r>
        <w:t>Question 18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523364">
        <w:t>[</w:t>
      </w:r>
      <w:r w:rsidR="008B185A">
        <w:t>6.3</w:t>
      </w:r>
      <w:r w:rsidR="00523364">
        <w:t>]</w:t>
      </w:r>
    </w:p>
    <w:p w:rsidR="00AB3B31" w:rsidRPr="00D870DD" w:rsidRDefault="00AB3B31" w:rsidP="00AB3B31">
      <w:pPr>
        <w:pStyle w:val="Pquestiontextmainstem"/>
      </w:pPr>
      <w:r w:rsidRPr="00D870DD">
        <w:t>(</w:t>
      </w:r>
      <w:r w:rsidRPr="00D870DD">
        <w:rPr>
          <w:i/>
        </w:rPr>
        <w:t xml:space="preserve">x </w:t>
      </w:r>
      <w:r w:rsidRPr="00D870DD">
        <w:t>+ 15) + (2</w:t>
      </w:r>
      <w:r w:rsidRPr="00D870DD">
        <w:rPr>
          <w:i/>
        </w:rPr>
        <w:t xml:space="preserve">x </w:t>
      </w:r>
      <w:r w:rsidRPr="00D870DD">
        <w:t>+ 20) + (</w:t>
      </w:r>
      <w:r w:rsidRPr="00D870DD">
        <w:rPr>
          <w:i/>
        </w:rPr>
        <w:t xml:space="preserve">x </w:t>
      </w:r>
      <w:r w:rsidRPr="00D870DD">
        <w:t>– 10) + (2</w:t>
      </w:r>
      <w:r w:rsidRPr="00D870DD">
        <w:rPr>
          <w:i/>
        </w:rPr>
        <w:t>x</w:t>
      </w:r>
      <w:r>
        <w:t xml:space="preserve"> – 25) </w:t>
      </w:r>
      <w:r w:rsidRPr="00D870DD">
        <w:t>= 360</w:t>
      </w:r>
    </w:p>
    <w:p w:rsidR="00AB3B31" w:rsidRPr="00D870DD" w:rsidRDefault="00AB3B31" w:rsidP="00AB3B31">
      <w:pPr>
        <w:pStyle w:val="Pquestiontextmainstem"/>
      </w:pPr>
      <w:r w:rsidRPr="00D870DD">
        <w:t>6</w:t>
      </w:r>
      <w:r w:rsidRPr="00D870DD">
        <w:rPr>
          <w:i/>
        </w:rPr>
        <w:t>x</w:t>
      </w:r>
      <w:r>
        <w:t xml:space="preserve"> </w:t>
      </w:r>
      <w:r w:rsidRPr="00D870DD">
        <w:t>= 360</w:t>
      </w:r>
    </w:p>
    <w:p w:rsidR="00AB3B31" w:rsidRPr="00D870DD" w:rsidRDefault="00AB3B31" w:rsidP="00AB3B31">
      <w:pPr>
        <w:pStyle w:val="Pquestiontextmainstem"/>
      </w:pPr>
      <w:r w:rsidRPr="00D870DD">
        <w:rPr>
          <w:i/>
        </w:rPr>
        <w:t>X</w:t>
      </w:r>
      <w:r>
        <w:t xml:space="preserve"> </w:t>
      </w:r>
      <w:r w:rsidRPr="00D870DD">
        <w:t>= 60</w:t>
      </w:r>
      <w:r>
        <w:sym w:font="Symbol" w:char="F0B0"/>
      </w:r>
    </w:p>
    <w:p w:rsidR="00D72896" w:rsidRDefault="00D72896" w:rsidP="00D72896">
      <w:pPr>
        <w:pStyle w:val="Pquestiontextmainstem"/>
      </w:pPr>
    </w:p>
    <w:p w:rsidR="00D72896" w:rsidRDefault="00D72896" w:rsidP="00D72896">
      <w:pPr>
        <w:pStyle w:val="Pquestionheadingsx1stafterhead"/>
      </w:pPr>
      <w:r>
        <w:lastRenderedPageBreak/>
        <w:t>Question 19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6.4</w:t>
      </w:r>
      <w:r>
        <w:t>]</w:t>
      </w:r>
    </w:p>
    <w:p w:rsidR="00D72896" w:rsidRDefault="00AB3B31" w:rsidP="00D72896">
      <w:pPr>
        <w:pStyle w:val="Pquestiontextmainstem"/>
      </w:pPr>
      <w:r w:rsidRPr="00D870DD">
        <w:rPr>
          <w:noProof/>
        </w:rPr>
        <w:drawing>
          <wp:inline distT="0" distB="0" distL="0" distR="0">
            <wp:extent cx="3529965" cy="1510030"/>
            <wp:effectExtent l="0" t="0" r="0" b="0"/>
            <wp:docPr id="9" name="Picture 9" descr="ACPM9_PR_2_01ws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CPM9_PR_2_01wssem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96" w:rsidRDefault="00D72896" w:rsidP="00D72896">
      <w:pPr>
        <w:pStyle w:val="Pquestionheadingsx1stafterhead"/>
      </w:pPr>
      <w:r>
        <w:t>Question 20</w:t>
      </w:r>
      <w:r>
        <w:tab/>
      </w:r>
      <w:r w:rsidR="008B185A">
        <w:rPr>
          <w:rStyle w:val="Cmarkslabel"/>
        </w:rPr>
        <w:t xml:space="preserve">5 </w:t>
      </w:r>
      <w:r w:rsidRPr="001B433F">
        <w:rPr>
          <w:rStyle w:val="Cmarkslabel"/>
        </w:rPr>
        <w:t>marks</w:t>
      </w:r>
      <w:r>
        <w:tab/>
        <w:t>[</w:t>
      </w:r>
      <w:r w:rsidR="008B185A">
        <w:t>6.5</w:t>
      </w:r>
      <w:r>
        <w:t>]</w:t>
      </w:r>
    </w:p>
    <w:p w:rsidR="00AB3B31" w:rsidRPr="00D870DD" w:rsidRDefault="00D72896" w:rsidP="00AB3B31">
      <w:pPr>
        <w:pStyle w:val="Pquestiontextpartsa"/>
      </w:pPr>
      <w:r w:rsidRPr="00B41C92">
        <w:rPr>
          <w:b/>
        </w:rPr>
        <w:t>(a)</w:t>
      </w:r>
      <w:r>
        <w:rPr>
          <w:i/>
        </w:rPr>
        <w:tab/>
      </w:r>
      <w:r w:rsidR="00AB3B31" w:rsidRPr="00D870DD">
        <w:rPr>
          <w:position w:val="-40"/>
        </w:rPr>
        <w:object w:dxaOrig="920" w:dyaOrig="920">
          <v:shape id="_x0000_i1037" type="#_x0000_t75" style="width:45.8pt;height:45.8pt" o:ole="">
            <v:imagedata r:id="rId35" o:title=""/>
          </v:shape>
          <o:OLEObject Type="Embed" ProgID="Equation.3" ShapeID="_x0000_i1037" DrawAspect="Content" ObjectID="_1537786939" r:id="rId36"/>
        </w:object>
      </w:r>
      <w:r w:rsidR="00AB3B31" w:rsidRPr="00D870DD">
        <w:tab/>
      </w:r>
      <w:r w:rsidR="00AB3B31">
        <w:tab/>
      </w:r>
      <w:r w:rsidR="00B60C55" w:rsidRPr="00D870DD">
        <w:rPr>
          <w:position w:val="-40"/>
        </w:rPr>
        <w:object w:dxaOrig="800" w:dyaOrig="920">
          <v:shape id="_x0000_i1038" type="#_x0000_t75" style="width:40.2pt;height:45.8pt" o:ole="">
            <v:imagedata r:id="rId37" o:title=""/>
          </v:shape>
          <o:OLEObject Type="Embed" ProgID="Equation.3" ShapeID="_x0000_i1038" DrawAspect="Content" ObjectID="_1537786940" r:id="rId38"/>
        </w:object>
      </w:r>
      <w:r w:rsidR="00AB3B31" w:rsidRPr="00D870DD">
        <w:tab/>
      </w:r>
      <w:r w:rsidR="00B60C55" w:rsidRPr="00D870DD">
        <w:rPr>
          <w:position w:val="-40"/>
        </w:rPr>
        <w:object w:dxaOrig="960" w:dyaOrig="920">
          <v:shape id="_x0000_i1039" type="#_x0000_t75" style="width:47.7pt;height:45.8pt" o:ole="">
            <v:imagedata r:id="rId39" o:title=""/>
          </v:shape>
          <o:OLEObject Type="Embed" ProgID="Equation.3" ShapeID="_x0000_i1039" DrawAspect="Content" ObjectID="_1537786941" r:id="rId40"/>
        </w:object>
      </w:r>
      <w:r w:rsidR="00AB3B31" w:rsidRPr="00D870DD">
        <w:t xml:space="preserve"> </w:t>
      </w:r>
    </w:p>
    <w:p w:rsidR="00D72896" w:rsidRPr="00B41C92" w:rsidRDefault="00B60C55" w:rsidP="00AB3B31">
      <w:pPr>
        <w:pStyle w:val="Pquestiontextpartsa"/>
      </w:pPr>
      <w:r>
        <w:tab/>
      </w:r>
      <w:r w:rsidR="00AB3B31" w:rsidRPr="00D870DD">
        <w:t>As the ratio of matching sides is equal, the triangles are similar.</w:t>
      </w:r>
    </w:p>
    <w:p w:rsidR="00AB3B31" w:rsidRPr="00D870DD" w:rsidRDefault="00D72896" w:rsidP="00AB3B31">
      <w:pPr>
        <w:pStyle w:val="Pquestiontextpartsa"/>
      </w:pPr>
      <w:r w:rsidRPr="00B41C92">
        <w:rPr>
          <w:b/>
        </w:rPr>
        <w:t>(b)</w:t>
      </w:r>
      <w:r w:rsidR="00AB3B31">
        <w:tab/>
        <w:t>T</w:t>
      </w:r>
      <w:r w:rsidR="00AB3B31" w:rsidRPr="00D870DD">
        <w:t>he scale factor is 2.</w:t>
      </w:r>
    </w:p>
    <w:p w:rsidR="00D72896" w:rsidRDefault="00D72896" w:rsidP="001E1A15">
      <w:pPr>
        <w:pStyle w:val="Pquestionheadingsx1stafterhead"/>
        <w:keepLines/>
      </w:pPr>
      <w:r>
        <w:t>Question 21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6.7</w:t>
      </w:r>
      <w:r>
        <w:t>]</w:t>
      </w:r>
    </w:p>
    <w:p w:rsidR="00D72896" w:rsidRDefault="00B60C55" w:rsidP="00D72896">
      <w:pPr>
        <w:pStyle w:val="Pquestiontextmainstem"/>
      </w:pPr>
      <w:r w:rsidRPr="00D870DD">
        <w:rPr>
          <w:noProof/>
        </w:rPr>
        <w:drawing>
          <wp:inline distT="0" distB="0" distL="0" distR="0">
            <wp:extent cx="669925" cy="1020445"/>
            <wp:effectExtent l="0" t="0" r="0" b="8255"/>
            <wp:docPr id="10" name="Picture 10" descr="ACPM9_PR_2_02ws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ACPM9_PR_2_02wssem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96" w:rsidRDefault="00D72896" w:rsidP="00D72896">
      <w:pPr>
        <w:pStyle w:val="Pquestionheadingsx1stafterhead"/>
      </w:pPr>
      <w:r>
        <w:t>Question 22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7.1</w:t>
      </w:r>
      <w:r>
        <w:t>]</w:t>
      </w:r>
    </w:p>
    <w:p w:rsidR="00B60C55" w:rsidRPr="00D870DD" w:rsidRDefault="00B60C55" w:rsidP="00B60C55">
      <w:pPr>
        <w:pStyle w:val="Pquestiontextpartsa"/>
      </w:pPr>
      <w:r w:rsidRPr="00D870DD">
        <w:rPr>
          <w:b/>
        </w:rPr>
        <w:t>(a)</w:t>
      </w:r>
      <w:r w:rsidRPr="00D870DD">
        <w:tab/>
        <w:t>hypotenuse = 10.3 cm</w:t>
      </w:r>
    </w:p>
    <w:p w:rsidR="00B60C55" w:rsidRPr="00D870DD" w:rsidRDefault="00B60C55" w:rsidP="00B60C55">
      <w:pPr>
        <w:pStyle w:val="Pquestiontextpartsa"/>
      </w:pPr>
      <w:r w:rsidRPr="00D870DD">
        <w:rPr>
          <w:b/>
        </w:rPr>
        <w:t>(b)</w:t>
      </w:r>
      <w:r>
        <w:tab/>
      </w:r>
      <w:r w:rsidRPr="00D870DD">
        <w:t>opposite side = 5.2 cm</w:t>
      </w:r>
    </w:p>
    <w:p w:rsidR="00D72896" w:rsidRDefault="00B60C55" w:rsidP="00B60C55">
      <w:pPr>
        <w:pStyle w:val="Pquestiontextpartsa"/>
      </w:pPr>
      <w:r w:rsidRPr="00D870DD">
        <w:rPr>
          <w:b/>
        </w:rPr>
        <w:t>(c)</w:t>
      </w:r>
      <w:r>
        <w:tab/>
      </w:r>
      <w:r w:rsidRPr="00D870DD">
        <w:t>adjacent side = 8.9 cm</w:t>
      </w:r>
    </w:p>
    <w:p w:rsidR="00D72896" w:rsidRDefault="00D72896" w:rsidP="00D72896">
      <w:pPr>
        <w:pStyle w:val="Pquestionheadingsx1stafterhead"/>
      </w:pPr>
      <w:r>
        <w:t>Question 23</w:t>
      </w:r>
      <w:r>
        <w:tab/>
      </w:r>
      <w:r w:rsidR="008B185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7.2</w:t>
      </w:r>
      <w:r>
        <w:t>]</w:t>
      </w:r>
    </w:p>
    <w:p w:rsidR="00B60C55" w:rsidRPr="00B60C55" w:rsidRDefault="00B60C55" w:rsidP="00B60C55">
      <w:pPr>
        <w:pStyle w:val="Pquestiontextpartsa"/>
        <w:rPr>
          <w:lang w:val="es-ES"/>
        </w:rPr>
      </w:pPr>
      <w:r w:rsidRPr="00B60C55">
        <w:rPr>
          <w:b/>
          <w:lang w:val="es-ES"/>
        </w:rPr>
        <w:t>(a)</w:t>
      </w:r>
      <w:r w:rsidRPr="00B60C55">
        <w:rPr>
          <w:lang w:val="es-ES"/>
        </w:rPr>
        <w:tab/>
        <w:t>sin</w:t>
      </w:r>
      <w:r>
        <w:rPr>
          <w:lang w:val="es-ES"/>
        </w:rPr>
        <w:t>(</w:t>
      </w:r>
      <w:r w:rsidRPr="00D870DD">
        <w:t>θ</w:t>
      </w:r>
      <w:r w:rsidRPr="00B60C55">
        <w:rPr>
          <w:lang w:val="es-ES"/>
        </w:rPr>
        <w:t xml:space="preserve">) = </w:t>
      </w:r>
      <w:r w:rsidRPr="00D870DD">
        <w:rPr>
          <w:position w:val="-24"/>
        </w:rPr>
        <w:object w:dxaOrig="340" w:dyaOrig="620">
          <v:shape id="_x0000_i1040" type="#_x0000_t75" style="width:16.85pt;height:30.85pt" o:ole="">
            <v:imagedata r:id="rId42" o:title=""/>
          </v:shape>
          <o:OLEObject Type="Embed" ProgID="Equation.3" ShapeID="_x0000_i1040" DrawAspect="Content" ObjectID="_1537786942" r:id="rId43"/>
        </w:object>
      </w:r>
    </w:p>
    <w:p w:rsidR="00B60C55" w:rsidRPr="00B60C55" w:rsidRDefault="00B60C55" w:rsidP="00B60C55">
      <w:pPr>
        <w:pStyle w:val="Pquestiontextpartsa"/>
        <w:rPr>
          <w:lang w:val="es-ES"/>
        </w:rPr>
      </w:pPr>
      <w:r w:rsidRPr="00B60C55">
        <w:rPr>
          <w:b/>
          <w:lang w:val="es-ES"/>
        </w:rPr>
        <w:t>(b)</w:t>
      </w:r>
      <w:r w:rsidRPr="00B60C55">
        <w:rPr>
          <w:lang w:val="es-ES"/>
        </w:rPr>
        <w:tab/>
        <w:t>cos</w:t>
      </w:r>
      <w:r>
        <w:rPr>
          <w:lang w:val="es-ES"/>
        </w:rPr>
        <w:t>(</w:t>
      </w:r>
      <w:r w:rsidRPr="00D870DD">
        <w:t>θ</w:t>
      </w:r>
      <w:r w:rsidRPr="00B60C55">
        <w:rPr>
          <w:lang w:val="es-ES"/>
        </w:rPr>
        <w:t xml:space="preserve">) = </w:t>
      </w:r>
      <w:r w:rsidRPr="00D870DD">
        <w:rPr>
          <w:position w:val="-24"/>
        </w:rPr>
        <w:object w:dxaOrig="340" w:dyaOrig="620">
          <v:shape id="_x0000_i1041" type="#_x0000_t75" style="width:16.85pt;height:30.85pt" o:ole="">
            <v:imagedata r:id="rId44" o:title=""/>
          </v:shape>
          <o:OLEObject Type="Embed" ProgID="Equation.3" ShapeID="_x0000_i1041" DrawAspect="Content" ObjectID="_1537786943" r:id="rId45"/>
        </w:object>
      </w:r>
    </w:p>
    <w:p w:rsidR="00D72896" w:rsidRPr="00B60C55" w:rsidRDefault="00B60C55" w:rsidP="00B60C55">
      <w:pPr>
        <w:pStyle w:val="Pquestiontextpartsa"/>
        <w:rPr>
          <w:lang w:val="es-ES"/>
        </w:rPr>
      </w:pPr>
      <w:r w:rsidRPr="00B60C55">
        <w:rPr>
          <w:b/>
          <w:lang w:val="es-ES"/>
        </w:rPr>
        <w:t>(c)</w:t>
      </w:r>
      <w:r w:rsidRPr="00B60C55">
        <w:rPr>
          <w:lang w:val="es-ES"/>
        </w:rPr>
        <w:tab/>
        <w:t>tan</w:t>
      </w:r>
      <w:r>
        <w:rPr>
          <w:lang w:val="es-ES"/>
        </w:rPr>
        <w:t>(</w:t>
      </w:r>
      <w:r w:rsidRPr="00D870DD">
        <w:t>θ</w:t>
      </w:r>
      <w:r w:rsidRPr="00B60C55">
        <w:rPr>
          <w:lang w:val="es-ES"/>
        </w:rPr>
        <w:t xml:space="preserve">) = </w:t>
      </w:r>
      <w:r w:rsidRPr="00D870DD">
        <w:rPr>
          <w:position w:val="-24"/>
        </w:rPr>
        <w:object w:dxaOrig="340" w:dyaOrig="620">
          <v:shape id="_x0000_i1042" type="#_x0000_t75" style="width:16.85pt;height:30.85pt" o:ole="">
            <v:imagedata r:id="rId46" o:title=""/>
          </v:shape>
          <o:OLEObject Type="Embed" ProgID="Equation.3" ShapeID="_x0000_i1042" DrawAspect="Content" ObjectID="_1537786944" r:id="rId47"/>
        </w:object>
      </w:r>
    </w:p>
    <w:p w:rsidR="00DA4CE7" w:rsidRPr="00B60C55" w:rsidRDefault="00DA4CE7" w:rsidP="00DA4CE7">
      <w:pPr>
        <w:pStyle w:val="Pquestionheadingsx1stafterhead"/>
        <w:rPr>
          <w:lang w:val="es-ES"/>
        </w:rPr>
      </w:pPr>
      <w:r w:rsidRPr="00B60C55">
        <w:rPr>
          <w:lang w:val="es-ES"/>
        </w:rPr>
        <w:t>Question 24</w:t>
      </w:r>
      <w:r w:rsidRPr="00B60C55">
        <w:rPr>
          <w:lang w:val="es-ES"/>
        </w:rPr>
        <w:tab/>
      </w:r>
      <w:r w:rsidR="008B185A">
        <w:rPr>
          <w:rStyle w:val="Cmarkslabel"/>
          <w:lang w:val="es-ES"/>
        </w:rPr>
        <w:t>3</w:t>
      </w:r>
      <w:r w:rsidRPr="00B60C55">
        <w:rPr>
          <w:rStyle w:val="Cmarkslabel"/>
          <w:lang w:val="es-ES"/>
        </w:rPr>
        <w:t xml:space="preserve"> marks</w:t>
      </w:r>
      <w:r w:rsidRPr="00B60C55">
        <w:rPr>
          <w:lang w:val="es-ES"/>
        </w:rPr>
        <w:tab/>
        <w:t>[</w:t>
      </w:r>
      <w:r w:rsidR="008B185A">
        <w:rPr>
          <w:lang w:val="es-ES"/>
        </w:rPr>
        <w:t>7.3</w:t>
      </w:r>
      <w:r w:rsidRPr="00B60C55">
        <w:rPr>
          <w:lang w:val="es-ES"/>
        </w:rPr>
        <w:t>]</w:t>
      </w:r>
    </w:p>
    <w:p w:rsidR="00B60C55" w:rsidRPr="00B60C55" w:rsidRDefault="00B60C55" w:rsidP="00B60C55">
      <w:pPr>
        <w:pStyle w:val="Pquestiontextmainstem"/>
        <w:rPr>
          <w:lang w:val="es-ES"/>
        </w:rPr>
      </w:pPr>
      <w:r>
        <w:rPr>
          <w:lang w:val="es-ES"/>
        </w:rPr>
        <w:t>sin(</w:t>
      </w:r>
      <w:r w:rsidRPr="00B60C55">
        <w:rPr>
          <w:lang w:val="es-ES"/>
        </w:rPr>
        <w:t>37</w:t>
      </w:r>
      <w:r>
        <w:sym w:font="Symbol" w:char="F0B0"/>
      </w:r>
      <w:r w:rsidRPr="00B60C55">
        <w:rPr>
          <w:lang w:val="es-ES"/>
        </w:rPr>
        <w:t>)</w:t>
      </w:r>
      <w:r>
        <w:rPr>
          <w:lang w:val="es-ES"/>
        </w:rPr>
        <w:t xml:space="preserve"> </w:t>
      </w:r>
      <w:r w:rsidRPr="00B60C55">
        <w:rPr>
          <w:lang w:val="es-ES"/>
        </w:rPr>
        <w:t xml:space="preserve">= </w:t>
      </w:r>
      <w:r w:rsidRPr="00D870DD">
        <w:rPr>
          <w:position w:val="-24"/>
        </w:rPr>
        <w:object w:dxaOrig="340" w:dyaOrig="620">
          <v:shape id="_x0000_i1043" type="#_x0000_t75" style="width:16.85pt;height:28.05pt" o:ole="">
            <v:imagedata r:id="rId48" o:title=""/>
          </v:shape>
          <o:OLEObject Type="Embed" ProgID="Equation.3" ShapeID="_x0000_i1043" DrawAspect="Content" ObjectID="_1537786945" r:id="rId49"/>
        </w:object>
      </w:r>
    </w:p>
    <w:p w:rsidR="00B60C55" w:rsidRPr="00B60C55" w:rsidRDefault="00B60C55" w:rsidP="00B60C55">
      <w:pPr>
        <w:pStyle w:val="Pquestiontextmainstem"/>
        <w:rPr>
          <w:lang w:val="es-ES"/>
        </w:rPr>
      </w:pPr>
      <w:r w:rsidRPr="00B60C55">
        <w:rPr>
          <w:i/>
          <w:lang w:val="es-ES"/>
        </w:rPr>
        <w:t>x</w:t>
      </w:r>
      <w:r w:rsidRPr="00B60C55">
        <w:rPr>
          <w:lang w:val="es-ES"/>
        </w:rPr>
        <w:t xml:space="preserve"> = </w:t>
      </w:r>
      <w:r w:rsidRPr="00B60C55">
        <w:rPr>
          <w:position w:val="-28"/>
        </w:rPr>
        <w:object w:dxaOrig="840" w:dyaOrig="660">
          <v:shape id="_x0000_i1044" type="#_x0000_t75" style="width:42.1pt;height:29.9pt" o:ole="">
            <v:imagedata r:id="rId50" o:title=""/>
          </v:shape>
          <o:OLEObject Type="Embed" ProgID="Equation.3" ShapeID="_x0000_i1044" DrawAspect="Content" ObjectID="_1537786946" r:id="rId51"/>
        </w:object>
      </w:r>
    </w:p>
    <w:p w:rsidR="00B60C55" w:rsidRPr="00B60C55" w:rsidRDefault="00B60C55" w:rsidP="00B60C55">
      <w:pPr>
        <w:pStyle w:val="Pquestiontextmainstem"/>
        <w:rPr>
          <w:lang w:val="es-ES"/>
        </w:rPr>
      </w:pPr>
      <w:r w:rsidRPr="00B60C55">
        <w:rPr>
          <w:i/>
          <w:lang w:val="es-ES"/>
        </w:rPr>
        <w:t>x</w:t>
      </w:r>
      <w:r w:rsidRPr="00B60C55">
        <w:rPr>
          <w:lang w:val="es-ES"/>
        </w:rPr>
        <w:t xml:space="preserve"> = 71.45 m</w:t>
      </w:r>
    </w:p>
    <w:p w:rsidR="00DA4CE7" w:rsidRPr="00B60C55" w:rsidRDefault="00DA4CE7" w:rsidP="00DA4CE7">
      <w:pPr>
        <w:pStyle w:val="Pquestionheadingsx1stafterhead"/>
        <w:rPr>
          <w:lang w:val="es-ES"/>
        </w:rPr>
      </w:pPr>
      <w:r w:rsidRPr="00B60C55">
        <w:rPr>
          <w:lang w:val="es-ES"/>
        </w:rPr>
        <w:t>Question 25</w:t>
      </w:r>
      <w:r w:rsidRPr="00B60C55">
        <w:rPr>
          <w:lang w:val="es-ES"/>
        </w:rPr>
        <w:tab/>
      </w:r>
      <w:r w:rsidR="008B185A">
        <w:rPr>
          <w:rStyle w:val="Cmarkslabel"/>
          <w:lang w:val="es-ES"/>
        </w:rPr>
        <w:t>3</w:t>
      </w:r>
      <w:r w:rsidRPr="00B60C55">
        <w:rPr>
          <w:rStyle w:val="Cmarkslabel"/>
          <w:lang w:val="es-ES"/>
        </w:rPr>
        <w:t xml:space="preserve"> marks</w:t>
      </w:r>
      <w:r w:rsidRPr="00B60C55">
        <w:rPr>
          <w:lang w:val="es-ES"/>
        </w:rPr>
        <w:tab/>
        <w:t>[</w:t>
      </w:r>
      <w:r w:rsidR="008B185A">
        <w:rPr>
          <w:lang w:val="es-ES"/>
        </w:rPr>
        <w:t>7.5</w:t>
      </w:r>
      <w:r w:rsidRPr="00B60C55">
        <w:rPr>
          <w:lang w:val="es-ES"/>
        </w:rPr>
        <w:t>]</w:t>
      </w:r>
    </w:p>
    <w:p w:rsidR="00B60C55" w:rsidRPr="00B60C55" w:rsidRDefault="00B60C55" w:rsidP="00B60C55">
      <w:pPr>
        <w:pStyle w:val="Pquestiontextmainstem"/>
        <w:rPr>
          <w:lang w:val="es-ES"/>
        </w:rPr>
      </w:pPr>
      <w:r w:rsidRPr="00B60C55">
        <w:rPr>
          <w:lang w:val="es-ES"/>
        </w:rPr>
        <w:t>cos(66</w:t>
      </w:r>
      <w:r>
        <w:sym w:font="Symbol" w:char="F0B0"/>
      </w:r>
      <w:r w:rsidRPr="00B60C55">
        <w:rPr>
          <w:lang w:val="es-ES"/>
        </w:rPr>
        <w:t xml:space="preserve">) = </w:t>
      </w:r>
      <w:r w:rsidRPr="00B60C55">
        <w:rPr>
          <w:position w:val="-24"/>
        </w:rPr>
        <w:object w:dxaOrig="520" w:dyaOrig="620">
          <v:shape id="_x0000_i1045" type="#_x0000_t75" style="width:26.2pt;height:30.85pt" o:ole="">
            <v:imagedata r:id="rId52" o:title=""/>
          </v:shape>
          <o:OLEObject Type="Embed" ProgID="Equation.3" ShapeID="_x0000_i1045" DrawAspect="Content" ObjectID="_1537786947" r:id="rId53"/>
        </w:object>
      </w:r>
    </w:p>
    <w:p w:rsidR="00B60C55" w:rsidRPr="00B60C55" w:rsidRDefault="00B60C55" w:rsidP="00B60C55">
      <w:pPr>
        <w:pStyle w:val="Pquestiontextmainstem"/>
        <w:rPr>
          <w:lang w:val="es-ES"/>
        </w:rPr>
      </w:pPr>
      <w:r w:rsidRPr="00B60C55">
        <w:rPr>
          <w:i/>
          <w:lang w:val="es-ES"/>
        </w:rPr>
        <w:t>d</w:t>
      </w:r>
      <w:r w:rsidRPr="00B60C55">
        <w:rPr>
          <w:lang w:val="es-ES"/>
        </w:rPr>
        <w:t xml:space="preserve"> </w:t>
      </w:r>
      <w:r>
        <w:rPr>
          <w:lang w:val="es-ES"/>
        </w:rPr>
        <w:t>= 15.5cos(</w:t>
      </w:r>
      <w:r w:rsidRPr="00B60C55">
        <w:rPr>
          <w:lang w:val="es-ES"/>
        </w:rPr>
        <w:t>66</w:t>
      </w:r>
      <w:r>
        <w:sym w:font="Symbol" w:char="F0B0"/>
      </w:r>
      <w:r w:rsidRPr="00B60C55">
        <w:rPr>
          <w:lang w:val="es-ES"/>
        </w:rPr>
        <w:t>)</w:t>
      </w:r>
    </w:p>
    <w:p w:rsidR="00B60C55" w:rsidRPr="00B60C55" w:rsidRDefault="00B60C55" w:rsidP="00B60C55">
      <w:pPr>
        <w:pStyle w:val="Pquestiontextmainstem"/>
        <w:rPr>
          <w:lang w:val="es-ES"/>
        </w:rPr>
      </w:pPr>
      <w:r w:rsidRPr="00B60C55">
        <w:rPr>
          <w:i/>
          <w:lang w:val="es-ES"/>
        </w:rPr>
        <w:t>d</w:t>
      </w:r>
      <w:r w:rsidRPr="00B60C55">
        <w:rPr>
          <w:lang w:val="es-ES"/>
        </w:rPr>
        <w:t xml:space="preserve"> = 6.3 km</w:t>
      </w:r>
    </w:p>
    <w:p w:rsidR="00DA4CE7" w:rsidRDefault="00DA4CE7" w:rsidP="00DA4CE7">
      <w:pPr>
        <w:pStyle w:val="Pquestionheadingsx1stafterhead"/>
      </w:pPr>
      <w:r>
        <w:lastRenderedPageBreak/>
        <w:t>Question 26</w:t>
      </w:r>
      <w:r>
        <w:tab/>
      </w:r>
      <w:r w:rsidR="0052336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8.1</w:t>
      </w:r>
      <w:r>
        <w:t>]</w:t>
      </w:r>
    </w:p>
    <w:p w:rsidR="00B60C55" w:rsidRPr="00D870DD" w:rsidRDefault="00B60C55" w:rsidP="00B60C55">
      <w:pPr>
        <w:pStyle w:val="Pquestiontextpartsa"/>
      </w:pPr>
      <w:r w:rsidRPr="00D870DD">
        <w:rPr>
          <w:b/>
        </w:rPr>
        <w:t>(a)</w:t>
      </w:r>
      <w:r w:rsidRPr="00D870DD">
        <w:tab/>
        <w:t>Data that is measured</w:t>
      </w:r>
      <w:r>
        <w:t>,</w:t>
      </w:r>
      <w:r w:rsidRPr="00D870DD">
        <w:t xml:space="preserve"> such as the weight of a bag of apples</w:t>
      </w:r>
      <w:r>
        <w:t>,</w:t>
      </w:r>
      <w:r w:rsidRPr="00D870DD">
        <w:t xml:space="preserve"> is called </w:t>
      </w:r>
      <w:r w:rsidRPr="00D870DD">
        <w:rPr>
          <w:i/>
        </w:rPr>
        <w:t>continuous</w:t>
      </w:r>
      <w:r w:rsidRPr="00D870DD">
        <w:t xml:space="preserve"> data.</w:t>
      </w:r>
    </w:p>
    <w:p w:rsidR="00B60C55" w:rsidRPr="00D870DD" w:rsidRDefault="00B60C55" w:rsidP="00B60C55">
      <w:pPr>
        <w:pStyle w:val="Pquestiontextpartsa"/>
      </w:pPr>
      <w:r w:rsidRPr="00D870DD">
        <w:rPr>
          <w:b/>
        </w:rPr>
        <w:t>(b)</w:t>
      </w:r>
      <w:r w:rsidRPr="00D870DD">
        <w:tab/>
        <w:t>Data that is counted</w:t>
      </w:r>
      <w:r>
        <w:t>,</w:t>
      </w:r>
      <w:r w:rsidRPr="00D870DD">
        <w:t xml:space="preserve"> such as the number of people attending a concert</w:t>
      </w:r>
      <w:r>
        <w:t>,</w:t>
      </w:r>
      <w:r w:rsidRPr="00D870DD">
        <w:t xml:space="preserve"> is called </w:t>
      </w:r>
      <w:r w:rsidRPr="00D870DD">
        <w:rPr>
          <w:i/>
        </w:rPr>
        <w:t>discrete</w:t>
      </w:r>
      <w:r w:rsidRPr="00D870DD">
        <w:t xml:space="preserve"> data.</w:t>
      </w:r>
    </w:p>
    <w:p w:rsidR="00B60C55" w:rsidRDefault="00B60C55" w:rsidP="00B60C55">
      <w:pPr>
        <w:pStyle w:val="Pquestiontextpartsa"/>
      </w:pPr>
      <w:r w:rsidRPr="00D870DD">
        <w:rPr>
          <w:b/>
        </w:rPr>
        <w:t>(c)</w:t>
      </w:r>
      <w:r w:rsidRPr="00D870DD">
        <w:tab/>
        <w:t>Data that in not numerical and has no sense of order</w:t>
      </w:r>
      <w:r>
        <w:t>,</w:t>
      </w:r>
      <w:r w:rsidRPr="00D870DD">
        <w:t xml:space="preserve"> such as the country you were born in</w:t>
      </w:r>
      <w:r>
        <w:t>,</w:t>
      </w:r>
      <w:r w:rsidRPr="00D870DD">
        <w:t xml:space="preserve"> is called </w:t>
      </w:r>
      <w:r w:rsidRPr="00D870DD">
        <w:rPr>
          <w:i/>
        </w:rPr>
        <w:t>categorical</w:t>
      </w:r>
      <w:r w:rsidRPr="00D870DD">
        <w:t xml:space="preserve"> data</w:t>
      </w:r>
      <w:r>
        <w:t>.</w:t>
      </w:r>
    </w:p>
    <w:p w:rsidR="00DA4CE7" w:rsidRDefault="00DA4CE7" w:rsidP="00DA4CE7">
      <w:pPr>
        <w:pStyle w:val="Pquestionheadingsx1stafterhead"/>
      </w:pPr>
      <w:r>
        <w:t>Question 27</w:t>
      </w:r>
      <w:r>
        <w:tab/>
      </w:r>
      <w:r w:rsidR="008B185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8.2</w:t>
      </w:r>
      <w:r>
        <w:t>]</w:t>
      </w:r>
    </w:p>
    <w:p w:rsidR="00B60C55" w:rsidRPr="00D870DD" w:rsidRDefault="00B60C55" w:rsidP="00B60C55">
      <w:pPr>
        <w:pStyle w:val="Pquestiontextpartsa"/>
      </w:pPr>
      <w:r w:rsidRPr="00B60C55">
        <w:rPr>
          <w:b/>
        </w:rPr>
        <w:t>(a)</w:t>
      </w:r>
      <w:r>
        <w:tab/>
        <w:t>16 packets</w:t>
      </w:r>
    </w:p>
    <w:p w:rsidR="00B60C55" w:rsidRPr="00D870DD" w:rsidRDefault="00B60C55" w:rsidP="00B60C55">
      <w:pPr>
        <w:pStyle w:val="Pquestiontextpartsa"/>
      </w:pPr>
      <w:r w:rsidRPr="00B60C55">
        <w:rPr>
          <w:b/>
        </w:rPr>
        <w:t>(b)</w:t>
      </w:r>
      <w:r>
        <w:tab/>
      </w:r>
      <w:r w:rsidRPr="00D870DD">
        <w:t>No, the red jelly beans do not need to be distributed in the same proportion inside the packet. A random sample of 40 jelly beans could contain any number of red jelly beans but the mean number of many samples would approach 10.</w:t>
      </w:r>
    </w:p>
    <w:p w:rsidR="00B60C55" w:rsidRDefault="00B60C55" w:rsidP="00DA4CE7">
      <w:pPr>
        <w:pStyle w:val="Pquestionheadingsx1stafterhead"/>
      </w:pPr>
    </w:p>
    <w:p w:rsidR="00DA4CE7" w:rsidRDefault="00DA4CE7" w:rsidP="00DA4CE7">
      <w:pPr>
        <w:pStyle w:val="Pquestionheadingsx1stafterhead"/>
      </w:pPr>
      <w:r>
        <w:t>Question 28</w:t>
      </w:r>
      <w:r>
        <w:tab/>
      </w:r>
      <w:r w:rsidR="008B185A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8B185A">
        <w:t>8.5</w:t>
      </w:r>
      <w:r>
        <w:t>]</w:t>
      </w: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835"/>
      </w:tblGrid>
      <w:tr w:rsidR="00B60C55" w:rsidRPr="00DA4CE7" w:rsidTr="00B60C55">
        <w:tc>
          <w:tcPr>
            <w:tcW w:w="2977" w:type="dxa"/>
          </w:tcPr>
          <w:p w:rsidR="00B60C55" w:rsidRPr="007876FF" w:rsidRDefault="00B60C55" w:rsidP="006A572D">
            <w:pPr>
              <w:pStyle w:val="Pquestiontextpartsa"/>
              <w:rPr>
                <w:i/>
              </w:rPr>
            </w:pPr>
            <w:r w:rsidRPr="00DA4CE7">
              <w:rPr>
                <w:b/>
              </w:rPr>
              <w:t>(a)</w:t>
            </w:r>
            <w:r>
              <w:tab/>
            </w:r>
            <w:r w:rsidRPr="007876FF">
              <w:rPr>
                <w:i/>
              </w:rPr>
              <w:t>pq</w:t>
            </w:r>
            <w:r w:rsidRPr="007876FF">
              <w:t xml:space="preserve"> – </w:t>
            </w:r>
            <w:r w:rsidRPr="007876FF">
              <w:rPr>
                <w:i/>
              </w:rPr>
              <w:t>rt</w:t>
            </w:r>
            <w:r w:rsidRPr="007876FF">
              <w:t xml:space="preserve"> + </w:t>
            </w:r>
            <w:r w:rsidRPr="007876FF">
              <w:rPr>
                <w:i/>
              </w:rPr>
              <w:t>pr</w:t>
            </w:r>
            <w:r w:rsidRPr="007876FF">
              <w:t xml:space="preserve"> – </w:t>
            </w:r>
            <w:r w:rsidRPr="007876FF">
              <w:rPr>
                <w:i/>
              </w:rPr>
              <w:t>qt</w:t>
            </w:r>
          </w:p>
          <w:p w:rsidR="00B60C55" w:rsidRPr="007876FF" w:rsidRDefault="00B60C55" w:rsidP="006A572D">
            <w:pPr>
              <w:pStyle w:val="Pquestiontextpartsa"/>
              <w:rPr>
                <w:i/>
              </w:rPr>
            </w:pPr>
            <w:r w:rsidRPr="007876FF">
              <w:tab/>
              <w:t xml:space="preserve">= </w:t>
            </w:r>
            <w:r w:rsidRPr="007876FF">
              <w:rPr>
                <w:i/>
              </w:rPr>
              <w:t>pq</w:t>
            </w:r>
            <w:r w:rsidRPr="007876FF">
              <w:t xml:space="preserve"> + </w:t>
            </w:r>
            <w:r w:rsidRPr="007876FF">
              <w:rPr>
                <w:i/>
              </w:rPr>
              <w:t>pr</w:t>
            </w:r>
            <w:r w:rsidRPr="007876FF">
              <w:t xml:space="preserve"> – </w:t>
            </w:r>
            <w:r w:rsidRPr="007876FF">
              <w:rPr>
                <w:i/>
              </w:rPr>
              <w:t>rt</w:t>
            </w:r>
            <w:r w:rsidRPr="007876FF">
              <w:t xml:space="preserve"> – </w:t>
            </w:r>
            <w:r w:rsidRPr="007876FF">
              <w:rPr>
                <w:i/>
              </w:rPr>
              <w:t>qt</w:t>
            </w:r>
          </w:p>
          <w:p w:rsidR="00B60C55" w:rsidRPr="007876FF" w:rsidRDefault="00B60C55" w:rsidP="006A572D">
            <w:pPr>
              <w:pStyle w:val="Pquestiontextpartsa"/>
            </w:pPr>
            <w:r w:rsidRPr="007876FF">
              <w:tab/>
              <w:t xml:space="preserve">= </w:t>
            </w:r>
            <w:r w:rsidRPr="007876FF">
              <w:rPr>
                <w:i/>
              </w:rPr>
              <w:t>p</w:t>
            </w:r>
            <w:r w:rsidRPr="007876FF">
              <w:t>(</w:t>
            </w:r>
            <w:r w:rsidRPr="007876FF">
              <w:rPr>
                <w:i/>
              </w:rPr>
              <w:t>q</w:t>
            </w:r>
            <w:r w:rsidRPr="007876FF">
              <w:t xml:space="preserve"> + </w:t>
            </w:r>
            <w:r w:rsidRPr="007876FF">
              <w:rPr>
                <w:i/>
              </w:rPr>
              <w:t>r</w:t>
            </w:r>
            <w:r w:rsidRPr="007876FF">
              <w:t xml:space="preserve">) – </w:t>
            </w:r>
            <w:r w:rsidRPr="007876FF">
              <w:rPr>
                <w:i/>
              </w:rPr>
              <w:t>t</w:t>
            </w:r>
            <w:r w:rsidRPr="007876FF">
              <w:t>(</w:t>
            </w:r>
            <w:r w:rsidRPr="007876FF">
              <w:rPr>
                <w:i/>
              </w:rPr>
              <w:t>r</w:t>
            </w:r>
            <w:r w:rsidRPr="007876FF">
              <w:t xml:space="preserve"> + </w:t>
            </w:r>
            <w:r w:rsidRPr="007876FF">
              <w:rPr>
                <w:i/>
              </w:rPr>
              <w:t>q</w:t>
            </w:r>
            <w:r w:rsidRPr="007876FF">
              <w:t>)</w:t>
            </w:r>
          </w:p>
          <w:p w:rsidR="00B60C55" w:rsidRPr="007876FF" w:rsidRDefault="00B60C55" w:rsidP="006A572D">
            <w:pPr>
              <w:pStyle w:val="Pquestiontextpartsa"/>
            </w:pPr>
            <w:r w:rsidRPr="007876FF">
              <w:tab/>
              <w:t>= (</w:t>
            </w:r>
            <w:r w:rsidRPr="007876FF">
              <w:rPr>
                <w:i/>
              </w:rPr>
              <w:t>p</w:t>
            </w:r>
            <w:r w:rsidRPr="007876FF">
              <w:t xml:space="preserve"> – </w:t>
            </w:r>
            <w:r w:rsidRPr="007876FF">
              <w:rPr>
                <w:i/>
              </w:rPr>
              <w:t>t</w:t>
            </w:r>
            <w:r w:rsidRPr="007876FF">
              <w:t>)(</w:t>
            </w:r>
            <w:r w:rsidRPr="007876FF">
              <w:rPr>
                <w:i/>
              </w:rPr>
              <w:t>q</w:t>
            </w:r>
            <w:r w:rsidRPr="007876FF">
              <w:t xml:space="preserve"> + </w:t>
            </w:r>
            <w:r w:rsidRPr="007876FF">
              <w:rPr>
                <w:i/>
              </w:rPr>
              <w:t>r</w:t>
            </w:r>
            <w:r w:rsidRPr="007876FF">
              <w:t>)</w:t>
            </w:r>
          </w:p>
        </w:tc>
        <w:tc>
          <w:tcPr>
            <w:tcW w:w="2977" w:type="dxa"/>
          </w:tcPr>
          <w:p w:rsidR="00B60C55" w:rsidRDefault="00B60C55" w:rsidP="006A572D">
            <w:pPr>
              <w:pStyle w:val="Pquestiontextpartsa"/>
              <w:rPr>
                <w:lang w:val="es-ES"/>
              </w:rPr>
            </w:pPr>
            <w:r w:rsidRPr="00DA4CE7">
              <w:rPr>
                <w:b/>
                <w:lang w:val="es-ES"/>
              </w:rPr>
              <w:t>(b)</w:t>
            </w:r>
            <w:r w:rsidRPr="00DA4CE7">
              <w:rPr>
                <w:lang w:val="es-ES"/>
              </w:rPr>
              <w:tab/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vertAlign w:val="superscript"/>
                <w:lang w:val="es-ES"/>
              </w:rPr>
              <w:t>2</w:t>
            </w:r>
            <w:r w:rsidRPr="00B41C92">
              <w:rPr>
                <w:lang w:val="es-ES"/>
              </w:rPr>
              <w:t xml:space="preserve"> – 8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+ 4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32</w:t>
            </w:r>
          </w:p>
          <w:p w:rsidR="00B60C55" w:rsidRDefault="00B60C55" w:rsidP="006A572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B41C92">
              <w:rPr>
                <w:lang w:val="es-ES"/>
              </w:rPr>
              <w:t xml:space="preserve">= 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>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 + 4(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</w:t>
            </w:r>
          </w:p>
          <w:p w:rsidR="00B60C55" w:rsidRPr="00DA4CE7" w:rsidRDefault="00B60C55" w:rsidP="006A572D">
            <w:pPr>
              <w:pStyle w:val="Pquestiontextpartsa"/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B41C92">
              <w:rPr>
                <w:lang w:val="es-ES"/>
              </w:rPr>
              <w:t>= 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– 8)(</w:t>
            </w:r>
            <w:r w:rsidRPr="00B41C92">
              <w:rPr>
                <w:i/>
                <w:lang w:val="es-ES"/>
              </w:rPr>
              <w:t>y</w:t>
            </w:r>
            <w:r w:rsidRPr="00B41C92">
              <w:rPr>
                <w:lang w:val="es-ES"/>
              </w:rPr>
              <w:t xml:space="preserve"> + 4)</w:t>
            </w:r>
          </w:p>
        </w:tc>
        <w:tc>
          <w:tcPr>
            <w:tcW w:w="2835" w:type="dxa"/>
          </w:tcPr>
          <w:p w:rsidR="00B60C55" w:rsidRPr="00D870DD" w:rsidRDefault="00B60C55" w:rsidP="00890023">
            <w:pPr>
              <w:pStyle w:val="Pquestiontextpartsa"/>
            </w:pPr>
            <w:r w:rsidRPr="00DA4CE7">
              <w:rPr>
                <w:b/>
                <w:lang w:val="es-ES"/>
              </w:rPr>
              <w:t>(</w:t>
            </w:r>
            <w:r w:rsidR="00890023">
              <w:rPr>
                <w:b/>
                <w:lang w:val="es-ES"/>
              </w:rPr>
              <w:t>c</w:t>
            </w:r>
            <w:r w:rsidRPr="00DA4CE7">
              <w:rPr>
                <w:b/>
                <w:lang w:val="es-ES"/>
              </w:rPr>
              <w:t>)</w:t>
            </w:r>
            <w:r w:rsidRPr="00DA4CE7">
              <w:rPr>
                <w:lang w:val="es-ES"/>
              </w:rPr>
              <w:tab/>
            </w:r>
            <w:r w:rsidRPr="00B60C55">
              <w:rPr>
                <w:position w:val="-30"/>
              </w:rPr>
              <w:object w:dxaOrig="639" w:dyaOrig="680">
                <v:shape id="_x0000_i1046" type="#_x0000_t75" style="width:31.8pt;height:33.65pt" o:ole="">
                  <v:imagedata r:id="rId54" o:title=""/>
                </v:shape>
                <o:OLEObject Type="Embed" ProgID="Equation.3" ShapeID="_x0000_i1046" DrawAspect="Content" ObjectID="_1537786948" r:id="rId55"/>
              </w:object>
            </w:r>
            <w:r w:rsidRPr="00D870DD">
              <w:t xml:space="preserve"> = </w:t>
            </w:r>
            <w:r w:rsidRPr="00B60C55">
              <w:rPr>
                <w:position w:val="-24"/>
              </w:rPr>
              <w:object w:dxaOrig="540" w:dyaOrig="620">
                <v:shape id="_x0000_i1047" type="#_x0000_t75" style="width:27.1pt;height:30.85pt" o:ole="">
                  <v:imagedata r:id="rId56" o:title=""/>
                </v:shape>
                <o:OLEObject Type="Embed" ProgID="Equation.3" ShapeID="_x0000_i1047" DrawAspect="Content" ObjectID="_1537786949" r:id="rId57"/>
              </w:object>
            </w:r>
          </w:p>
          <w:p w:rsidR="00B60C55" w:rsidRPr="00DA4CE7" w:rsidRDefault="00B60C55" w:rsidP="00890023">
            <w:pPr>
              <w:pStyle w:val="Pquestiontextpartsa"/>
              <w:rPr>
                <w:b/>
                <w:lang w:val="es-ES"/>
              </w:rPr>
            </w:pPr>
            <w:r w:rsidRPr="00D870DD">
              <w:tab/>
            </w:r>
            <w:r w:rsidRPr="00D870DD">
              <w:tab/>
              <w:t xml:space="preserve">= </w:t>
            </w:r>
            <w:r w:rsidRPr="00B60C55">
              <w:rPr>
                <w:position w:val="-24"/>
              </w:rPr>
              <w:object w:dxaOrig="240" w:dyaOrig="620">
                <v:shape id="_x0000_i1048" type="#_x0000_t75" style="width:12.15pt;height:30.85pt" o:ole="">
                  <v:imagedata r:id="rId58" o:title=""/>
                </v:shape>
                <o:OLEObject Type="Embed" ProgID="Equation.3" ShapeID="_x0000_i1048" DrawAspect="Content" ObjectID="_1537786950" r:id="rId59"/>
              </w:object>
            </w:r>
          </w:p>
        </w:tc>
      </w:tr>
    </w:tbl>
    <w:p w:rsidR="00DA4CE7" w:rsidRDefault="00DA4CE7" w:rsidP="001E1A15">
      <w:pPr>
        <w:pStyle w:val="Pquestionheadingsx1stafterhead"/>
        <w:keepLines/>
      </w:pPr>
      <w:r>
        <w:t>Question 29</w:t>
      </w:r>
      <w:r>
        <w:tab/>
      </w:r>
      <w:r w:rsidR="008B185A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8B185A">
        <w:t>8.7</w:t>
      </w:r>
      <w:r>
        <w:t>]</w:t>
      </w:r>
    </w:p>
    <w:p w:rsidR="00890023" w:rsidRPr="00D870DD" w:rsidRDefault="00890023" w:rsidP="00890023">
      <w:pPr>
        <w:pStyle w:val="Pquestiontextpartsa"/>
      </w:pPr>
      <w:r w:rsidRPr="00D870DD">
        <w:rPr>
          <w:b/>
        </w:rPr>
        <w:t>(a)</w:t>
      </w:r>
      <w:r>
        <w:tab/>
      </w:r>
      <w:r w:rsidRPr="00D870DD">
        <w:t>List the sample space in an ordered way. If Art 1 = A</w:t>
      </w:r>
      <w:r w:rsidRPr="00D870DD">
        <w:rPr>
          <w:vertAlign w:val="subscript"/>
        </w:rPr>
        <w:t>1,</w:t>
      </w:r>
      <w:r w:rsidRPr="00D870DD">
        <w:t xml:space="preserve"> Art 2 = A</w:t>
      </w:r>
      <w:r w:rsidRPr="00D870DD">
        <w:rPr>
          <w:vertAlign w:val="subscript"/>
        </w:rPr>
        <w:t>2,…</w:t>
      </w:r>
      <w:r w:rsidRPr="00D870DD">
        <w:t xml:space="preserve"> and Sport 1 = S</w:t>
      </w:r>
      <w:r w:rsidRPr="00D870DD">
        <w:rPr>
          <w:vertAlign w:val="subscript"/>
        </w:rPr>
        <w:t xml:space="preserve">1,… </w:t>
      </w:r>
      <w:r>
        <w:t>then the sample space is:</w:t>
      </w:r>
    </w:p>
    <w:p w:rsidR="00890023" w:rsidRPr="00D870DD" w:rsidRDefault="00890023" w:rsidP="00890023">
      <w:pPr>
        <w:pStyle w:val="Pquestiontextpartsa"/>
        <w:rPr>
          <w:vertAlign w:val="subscript"/>
        </w:rPr>
      </w:pPr>
      <w:r>
        <w:tab/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A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>3,</w:t>
      </w:r>
      <w:r w:rsidRPr="00D870DD">
        <w:t xml:space="preserve"> 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6,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2,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3,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4,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5,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>6</w:t>
      </w:r>
    </w:p>
    <w:p w:rsidR="00890023" w:rsidRPr="00D870DD" w:rsidRDefault="00890023" w:rsidP="00890023">
      <w:pPr>
        <w:pStyle w:val="Pquestiontextpartsa"/>
      </w:pPr>
      <w:r>
        <w:tab/>
      </w:r>
      <w:r w:rsidRPr="00D870DD">
        <w:t>If origami is A</w:t>
      </w:r>
      <w:r w:rsidRPr="00D870DD">
        <w:rPr>
          <w:vertAlign w:val="subscript"/>
        </w:rPr>
        <w:t>1</w:t>
      </w:r>
      <w:r w:rsidRPr="00D870DD">
        <w:t xml:space="preserve"> and rock climbing is S</w:t>
      </w:r>
      <w:r w:rsidRPr="00D870DD">
        <w:rPr>
          <w:vertAlign w:val="subscript"/>
        </w:rPr>
        <w:t xml:space="preserve">1 </w:t>
      </w:r>
      <w:r w:rsidRPr="00D870DD">
        <w:t>then there is 1 successful outcome</w:t>
      </w:r>
      <w:r>
        <w:t>:</w:t>
      </w:r>
      <w:r w:rsidRPr="00D870DD">
        <w:t xml:space="preserve"> T</w:t>
      </w:r>
      <w:r w:rsidRPr="00D870DD">
        <w:rPr>
          <w:vertAlign w:val="subscript"/>
        </w:rPr>
        <w:t>1</w:t>
      </w:r>
      <w:r w:rsidRPr="00D870DD">
        <w:t>S</w:t>
      </w:r>
      <w:r w:rsidRPr="00D870DD">
        <w:rPr>
          <w:vertAlign w:val="subscript"/>
        </w:rPr>
        <w:t xml:space="preserve">1. </w:t>
      </w:r>
      <w:r>
        <w:t>There are 30 possible outcomes.</w:t>
      </w:r>
    </w:p>
    <w:p w:rsidR="00890023" w:rsidRPr="00D870DD" w:rsidRDefault="00890023" w:rsidP="00890023">
      <w:pPr>
        <w:pStyle w:val="Pquestiontextpartsa"/>
      </w:pPr>
      <w:r>
        <w:rPr>
          <w:position w:val="24"/>
        </w:rPr>
        <w:tab/>
        <w:t>Pr</w:t>
      </w:r>
      <w:r w:rsidRPr="00D870DD">
        <w:rPr>
          <w:position w:val="24"/>
        </w:rPr>
        <w:t>(selecting origami and rockclimbing)</w:t>
      </w:r>
      <w:r w:rsidRPr="00D870DD">
        <w:rPr>
          <w:b/>
          <w:position w:val="-58"/>
        </w:rPr>
        <w:object w:dxaOrig="2980" w:dyaOrig="1280">
          <v:shape id="_x0000_i1049" type="#_x0000_t75" style="width:149.6pt;height:58.9pt" o:ole="">
            <v:imagedata r:id="rId60" o:title=""/>
          </v:shape>
          <o:OLEObject Type="Embed" ProgID="Equation.3" ShapeID="_x0000_i1049" DrawAspect="Content" ObjectID="_1537786951" r:id="rId61"/>
        </w:object>
      </w:r>
    </w:p>
    <w:p w:rsidR="00890023" w:rsidRDefault="00890023" w:rsidP="00890023">
      <w:pPr>
        <w:pStyle w:val="Pquestiontextpartsa"/>
      </w:pPr>
      <w:r w:rsidRPr="00D870DD">
        <w:rPr>
          <w:b/>
        </w:rPr>
        <w:t>(b)</w:t>
      </w:r>
      <w:r>
        <w:tab/>
      </w:r>
      <w:r w:rsidRPr="00D870DD">
        <w:t>If bushwalking is S</w:t>
      </w:r>
      <w:r w:rsidRPr="00D870DD">
        <w:rPr>
          <w:vertAlign w:val="subscript"/>
        </w:rPr>
        <w:t>2</w:t>
      </w:r>
      <w:r w:rsidRPr="00D870DD">
        <w:t>, then there</w:t>
      </w:r>
      <w:r>
        <w:t xml:space="preserve"> are 8 successful outcomes:</w:t>
      </w:r>
    </w:p>
    <w:p w:rsidR="00890023" w:rsidRPr="00D870DD" w:rsidRDefault="00890023" w:rsidP="00890023">
      <w:pPr>
        <w:pStyle w:val="Pquestiontextpartsa"/>
      </w:pPr>
      <w:r>
        <w:rPr>
          <w:b/>
        </w:rPr>
        <w:tab/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2</w:t>
      </w:r>
      <w:r w:rsidRPr="00D870DD">
        <w:t>S</w:t>
      </w:r>
      <w:r w:rsidRPr="00D870DD">
        <w:rPr>
          <w:vertAlign w:val="subscript"/>
        </w:rPr>
        <w:t>2,</w:t>
      </w:r>
      <w:r w:rsidRPr="00D870DD">
        <w:t xml:space="preserve"> 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3</w:t>
      </w:r>
      <w:r w:rsidRPr="00D870DD">
        <w:t>S</w:t>
      </w:r>
      <w:r w:rsidRPr="00D870DD">
        <w:rPr>
          <w:vertAlign w:val="subscript"/>
        </w:rPr>
        <w:t>2</w:t>
      </w:r>
      <w:r w:rsidRPr="00D870DD">
        <w:t xml:space="preserve"> 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4</w:t>
      </w:r>
      <w:r w:rsidRPr="00D870DD">
        <w:t>S</w:t>
      </w:r>
      <w:r w:rsidRPr="00D870DD">
        <w:rPr>
          <w:vertAlign w:val="subscript"/>
        </w:rPr>
        <w:t>2,</w:t>
      </w:r>
      <w:r w:rsidRPr="00D870DD">
        <w:t xml:space="preserve"> 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 xml:space="preserve">1, </w:t>
      </w:r>
      <w:r w:rsidRPr="00D870DD">
        <w:t>A</w:t>
      </w:r>
      <w:r w:rsidRPr="00D870DD">
        <w:rPr>
          <w:vertAlign w:val="subscript"/>
        </w:rPr>
        <w:t>5</w:t>
      </w:r>
      <w:r w:rsidRPr="00D870DD">
        <w:t>S</w:t>
      </w:r>
      <w:r w:rsidRPr="00D870DD">
        <w:rPr>
          <w:vertAlign w:val="subscript"/>
        </w:rPr>
        <w:t>2</w:t>
      </w:r>
    </w:p>
    <w:p w:rsidR="00890023" w:rsidRPr="00890023" w:rsidRDefault="00890023" w:rsidP="00890023">
      <w:pPr>
        <w:pStyle w:val="Pquestiontextpartsa"/>
      </w:pPr>
      <w:r>
        <w:tab/>
      </w:r>
      <w:r w:rsidRPr="00D870DD">
        <w:t xml:space="preserve">Pr(bushwalking or rock climbing and not origami) = </w:t>
      </w:r>
      <w:r w:rsidRPr="00D870DD">
        <w:rPr>
          <w:position w:val="-24"/>
        </w:rPr>
        <w:object w:dxaOrig="360" w:dyaOrig="620">
          <v:shape id="_x0000_i1050" type="#_x0000_t75" style="width:18.7pt;height:30.85pt" o:ole="">
            <v:imagedata r:id="rId62" o:title=""/>
          </v:shape>
          <o:OLEObject Type="Embed" ProgID="Equation.3" ShapeID="_x0000_i1050" DrawAspect="Content" ObjectID="_1537786952" r:id="rId63"/>
        </w:object>
      </w:r>
      <w:r w:rsidRPr="00D870DD">
        <w:t xml:space="preserve">= </w:t>
      </w:r>
      <w:r w:rsidRPr="00D870DD">
        <w:rPr>
          <w:position w:val="-24"/>
        </w:rPr>
        <w:object w:dxaOrig="340" w:dyaOrig="620">
          <v:shape id="_x0000_i1051" type="#_x0000_t75" style="width:16.85pt;height:30.85pt" o:ole="">
            <v:imagedata r:id="rId64" o:title=""/>
          </v:shape>
          <o:OLEObject Type="Embed" ProgID="Equation.3" ShapeID="_x0000_i1051" DrawAspect="Content" ObjectID="_1537786953" r:id="rId65"/>
        </w:object>
      </w:r>
    </w:p>
    <w:p w:rsidR="006A572D" w:rsidRDefault="006A572D" w:rsidP="006A572D">
      <w:pPr>
        <w:pStyle w:val="Pquestionheadingsx1stafterhead"/>
      </w:pPr>
      <w:r>
        <w:t>Question 30</w:t>
      </w:r>
      <w:r>
        <w:tab/>
      </w:r>
      <w:r w:rsidR="008B185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9.1</w:t>
      </w:r>
      <w:r>
        <w:t>]</w:t>
      </w:r>
    </w:p>
    <w:p w:rsidR="001F6AF1" w:rsidRPr="00D870DD" w:rsidRDefault="001F6AF1" w:rsidP="001F6AF1">
      <w:pPr>
        <w:pStyle w:val="Pquestiontextpartsa"/>
      </w:pPr>
      <w:r w:rsidRPr="001F6AF1">
        <w:rPr>
          <w:b/>
        </w:rPr>
        <w:t>(a)</w:t>
      </w:r>
      <w:r>
        <w:tab/>
      </w:r>
      <w:r w:rsidRPr="00D870DD">
        <w:t>the c</w:t>
      </w:r>
      <w:r>
        <w:t xml:space="preserve">oordinates of the turning point: </w:t>
      </w:r>
      <w:r w:rsidRPr="00D870DD">
        <w:t>(-2, -9)</w:t>
      </w:r>
    </w:p>
    <w:p w:rsidR="001F6AF1" w:rsidRPr="00D870DD" w:rsidRDefault="001F6AF1" w:rsidP="001F6AF1">
      <w:pPr>
        <w:pStyle w:val="Pquestiontextpartsa"/>
      </w:pPr>
      <w:r w:rsidRPr="00D870DD">
        <w:rPr>
          <w:b/>
        </w:rPr>
        <w:t>(b)</w:t>
      </w:r>
      <w:r w:rsidRPr="00D870DD">
        <w:t xml:space="preserve"> the type of turning point</w:t>
      </w:r>
      <w:r>
        <w:t xml:space="preserve">: </w:t>
      </w:r>
      <w:r w:rsidRPr="00D870DD">
        <w:t>minimum</w:t>
      </w:r>
    </w:p>
    <w:p w:rsidR="001F6AF1" w:rsidRPr="00D870DD" w:rsidRDefault="001F6AF1" w:rsidP="001F6AF1">
      <w:pPr>
        <w:pStyle w:val="Pquestiontextpartsa"/>
      </w:pPr>
      <w:r w:rsidRPr="00D870DD">
        <w:rPr>
          <w:b/>
        </w:rPr>
        <w:t xml:space="preserve">(c) </w:t>
      </w:r>
      <w:r w:rsidRPr="00D870DD">
        <w:t>the equation of the axis of symmetry</w:t>
      </w:r>
      <w:r>
        <w:t xml:space="preserve">: </w:t>
      </w:r>
      <w:r w:rsidRPr="00D870DD">
        <w:rPr>
          <w:i/>
        </w:rPr>
        <w:t>x</w:t>
      </w:r>
      <w:r w:rsidRPr="00D870DD">
        <w:t xml:space="preserve"> = -2</w:t>
      </w:r>
    </w:p>
    <w:p w:rsidR="001F6AF1" w:rsidRPr="001F6AF1" w:rsidRDefault="001F6AF1" w:rsidP="001F6AF1">
      <w:pPr>
        <w:pStyle w:val="Pquestiontextpartsa"/>
        <w:rPr>
          <w:lang w:val="es-ES"/>
        </w:rPr>
      </w:pPr>
      <w:r w:rsidRPr="001F6AF1">
        <w:rPr>
          <w:b/>
          <w:lang w:val="es-ES"/>
        </w:rPr>
        <w:t xml:space="preserve">(d) </w:t>
      </w:r>
      <w:r w:rsidRPr="001F6AF1">
        <w:rPr>
          <w:lang w:val="es-ES"/>
        </w:rPr>
        <w:t xml:space="preserve">the </w:t>
      </w:r>
      <w:r w:rsidRPr="001F6AF1">
        <w:rPr>
          <w:i/>
          <w:lang w:val="es-ES"/>
        </w:rPr>
        <w:t>y</w:t>
      </w:r>
      <w:r w:rsidRPr="001F6AF1">
        <w:rPr>
          <w:lang w:val="es-ES"/>
        </w:rPr>
        <w:t>-intercept</w:t>
      </w:r>
      <w:r>
        <w:rPr>
          <w:lang w:val="es-ES"/>
        </w:rPr>
        <w:t xml:space="preserve">: </w:t>
      </w:r>
      <w:r w:rsidRPr="001F6AF1">
        <w:rPr>
          <w:i/>
          <w:lang w:val="es-ES"/>
        </w:rPr>
        <w:t>y</w:t>
      </w:r>
      <w:r w:rsidRPr="001F6AF1">
        <w:rPr>
          <w:lang w:val="es-ES"/>
        </w:rPr>
        <w:t xml:space="preserve"> = -5</w:t>
      </w:r>
    </w:p>
    <w:p w:rsidR="00DA4CE7" w:rsidRPr="006A572D" w:rsidRDefault="001F6AF1" w:rsidP="001F6AF1">
      <w:pPr>
        <w:pStyle w:val="Pquestiontextpartsa"/>
      </w:pPr>
      <w:r w:rsidRPr="00D870DD">
        <w:rPr>
          <w:b/>
        </w:rPr>
        <w:t xml:space="preserve">(e) </w:t>
      </w:r>
      <w:r w:rsidRPr="00D870DD">
        <w:t xml:space="preserve">the </w:t>
      </w:r>
      <w:r w:rsidRPr="00D870DD">
        <w:rPr>
          <w:i/>
        </w:rPr>
        <w:t>x</w:t>
      </w:r>
      <w:r w:rsidRPr="00D870DD">
        <w:t>-intercepts</w:t>
      </w:r>
      <w:r>
        <w:t xml:space="preserve">: </w:t>
      </w:r>
      <w:r w:rsidRPr="00D870DD">
        <w:rPr>
          <w:i/>
        </w:rPr>
        <w:t>x</w:t>
      </w:r>
      <w:r w:rsidRPr="00D870DD">
        <w:t xml:space="preserve"> = -5, </w:t>
      </w:r>
      <w:r w:rsidRPr="00D870DD">
        <w:rPr>
          <w:i/>
        </w:rPr>
        <w:t>x</w:t>
      </w:r>
      <w:r w:rsidRPr="00D870DD">
        <w:t xml:space="preserve"> = 1</w:t>
      </w:r>
    </w:p>
    <w:p w:rsidR="006A572D" w:rsidRDefault="006A572D" w:rsidP="006A572D">
      <w:pPr>
        <w:pStyle w:val="Pquestionheadingsx1stafterhead"/>
      </w:pPr>
      <w:r>
        <w:t>Question 31</w:t>
      </w:r>
      <w:r>
        <w:tab/>
      </w:r>
      <w:r w:rsidR="008B185A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927"/>
      </w:tblGrid>
      <w:tr w:rsidR="001F6AF1" w:rsidTr="006F6D71">
        <w:tc>
          <w:tcPr>
            <w:tcW w:w="3539" w:type="dxa"/>
          </w:tcPr>
          <w:p w:rsidR="001F6AF1" w:rsidRPr="001F6AF1" w:rsidRDefault="001F6AF1" w:rsidP="001F6AF1">
            <w:pPr>
              <w:pStyle w:val="Pquestiontextpartsa"/>
            </w:pPr>
            <w:r w:rsidRPr="001F6AF1">
              <w:rPr>
                <w:b/>
              </w:rPr>
              <w:t>(a)</w:t>
            </w:r>
            <w:r w:rsidRPr="001F6AF1">
              <w:rPr>
                <w:i/>
              </w:rPr>
              <w:tab/>
              <w:t>x</w:t>
            </w:r>
            <w:r w:rsidRPr="001F6AF1">
              <w:t>(</w:t>
            </w:r>
            <w:r w:rsidRPr="001F6AF1">
              <w:rPr>
                <w:i/>
              </w:rPr>
              <w:t xml:space="preserve">x </w:t>
            </w:r>
            <w:r w:rsidRPr="001F6AF1">
              <w:t>+ 4) = 0</w:t>
            </w:r>
          </w:p>
          <w:p w:rsidR="001F6AF1" w:rsidRPr="001F6AF1" w:rsidRDefault="001F6AF1" w:rsidP="001F6AF1">
            <w:pPr>
              <w:pStyle w:val="Pquestiontextpartsa"/>
            </w:pPr>
            <w:r>
              <w:rPr>
                <w:i/>
              </w:rPr>
              <w:tab/>
            </w:r>
            <w:r w:rsidRPr="001F6AF1">
              <w:rPr>
                <w:i/>
              </w:rPr>
              <w:t>x</w:t>
            </w:r>
            <w:r w:rsidRPr="001F6AF1">
              <w:t xml:space="preserve"> = 0 or </w:t>
            </w:r>
            <w:r w:rsidRPr="001F6AF1">
              <w:rPr>
                <w:i/>
              </w:rPr>
              <w:t>x</w:t>
            </w:r>
            <w:r w:rsidRPr="001F6AF1">
              <w:t xml:space="preserve"> + 4 = 0</w:t>
            </w:r>
          </w:p>
          <w:p w:rsidR="001F6AF1" w:rsidRPr="001F6AF1" w:rsidRDefault="001F6AF1" w:rsidP="001F6AF1">
            <w:pPr>
              <w:pStyle w:val="Pquestiontextpartsa"/>
            </w:pPr>
            <w:r w:rsidRPr="001F6AF1">
              <w:rPr>
                <w:i/>
              </w:rPr>
              <w:tab/>
              <w:t>x</w:t>
            </w:r>
            <w:r w:rsidRPr="001F6AF1">
              <w:t xml:space="preserve"> = 0 or </w:t>
            </w:r>
            <w:r w:rsidRPr="001F6AF1">
              <w:rPr>
                <w:i/>
              </w:rPr>
              <w:t>x</w:t>
            </w:r>
            <w:r w:rsidRPr="001F6AF1">
              <w:t xml:space="preserve"> = -4</w:t>
            </w:r>
          </w:p>
        </w:tc>
        <w:tc>
          <w:tcPr>
            <w:tcW w:w="4927" w:type="dxa"/>
          </w:tcPr>
          <w:p w:rsidR="001F6AF1" w:rsidRPr="001F6AF1" w:rsidRDefault="001F6AF1" w:rsidP="001F6AF1">
            <w:pPr>
              <w:pStyle w:val="Pquestiontextpartsa"/>
            </w:pPr>
            <w:r w:rsidRPr="001F6AF1">
              <w:rPr>
                <w:b/>
              </w:rPr>
              <w:t>(b)</w:t>
            </w:r>
            <w:r w:rsidRPr="001F6AF1">
              <w:tab/>
            </w:r>
            <w:r w:rsidRPr="001F6AF1">
              <w:rPr>
                <w:i/>
              </w:rPr>
              <w:t>x</w:t>
            </w:r>
            <w:r w:rsidRPr="001F6AF1">
              <w:rPr>
                <w:vertAlign w:val="superscript"/>
              </w:rPr>
              <w:t xml:space="preserve">2 </w:t>
            </w:r>
            <w:r w:rsidRPr="001F6AF1">
              <w:t>– 10</w:t>
            </w:r>
            <w:r w:rsidRPr="001F6AF1">
              <w:rPr>
                <w:i/>
              </w:rPr>
              <w:t>x</w:t>
            </w:r>
            <w:r w:rsidRPr="001F6AF1">
              <w:t xml:space="preserve"> + 25 = 0</w:t>
            </w:r>
          </w:p>
          <w:p w:rsidR="001F6AF1" w:rsidRPr="001F6AF1" w:rsidRDefault="001F6AF1" w:rsidP="001F6AF1">
            <w:pPr>
              <w:pStyle w:val="Pquestiontextpartsa"/>
            </w:pPr>
            <w:r>
              <w:tab/>
            </w:r>
            <w:r w:rsidRPr="001F6AF1">
              <w:t>(</w:t>
            </w:r>
            <w:r w:rsidRPr="001F6AF1">
              <w:rPr>
                <w:i/>
              </w:rPr>
              <w:t xml:space="preserve">x </w:t>
            </w:r>
            <w:r w:rsidRPr="001F6AF1">
              <w:t>– 5)</w:t>
            </w:r>
            <w:r w:rsidRPr="001F6AF1">
              <w:rPr>
                <w:vertAlign w:val="superscript"/>
              </w:rPr>
              <w:t>2</w:t>
            </w:r>
            <w:r w:rsidRPr="001F6AF1">
              <w:t xml:space="preserve"> = 0</w:t>
            </w:r>
          </w:p>
          <w:p w:rsidR="001F6AF1" w:rsidRPr="001F6AF1" w:rsidRDefault="001F6AF1" w:rsidP="001F6AF1">
            <w:pPr>
              <w:pStyle w:val="Pquestiontextpartsa"/>
            </w:pPr>
            <w:r w:rsidRPr="001F6AF1">
              <w:rPr>
                <w:i/>
              </w:rPr>
              <w:tab/>
              <w:t xml:space="preserve">x </w:t>
            </w:r>
            <w:r w:rsidRPr="001F6AF1">
              <w:t>= 5</w:t>
            </w:r>
          </w:p>
        </w:tc>
      </w:tr>
    </w:tbl>
    <w:p w:rsidR="006A572D" w:rsidRDefault="006A572D" w:rsidP="006A572D">
      <w:pPr>
        <w:pStyle w:val="Pquestionheadingsx1stafterhead"/>
      </w:pPr>
      <w:r>
        <w:lastRenderedPageBreak/>
        <w:t>Question 32</w:t>
      </w:r>
      <w:r>
        <w:tab/>
      </w:r>
      <w:r w:rsidR="008B185A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9.3</w:t>
      </w:r>
      <w:r>
        <w:t>]</w:t>
      </w:r>
    </w:p>
    <w:p w:rsidR="001F6AF1" w:rsidRPr="00D870DD" w:rsidRDefault="001F6AF1" w:rsidP="001F6AF1">
      <w:pPr>
        <w:pStyle w:val="Pquestiontextpartsa"/>
      </w:pPr>
      <w:r w:rsidRPr="00D870DD">
        <w:rPr>
          <w:b/>
        </w:rPr>
        <w:t>(a)</w:t>
      </w:r>
      <w:r w:rsidRPr="00D870DD">
        <w:tab/>
      </w:r>
      <w:r w:rsidRPr="00D870DD">
        <w:rPr>
          <w:i/>
        </w:rPr>
        <w:t>y = x</w:t>
      </w:r>
      <w:r w:rsidRPr="00D870DD">
        <w:rPr>
          <w:vertAlign w:val="superscript"/>
        </w:rPr>
        <w:t>2</w:t>
      </w:r>
      <w:r w:rsidRPr="00D870DD">
        <w:t xml:space="preserve"> is inverted, is moved 5 units to the left and 6 units up.</w:t>
      </w:r>
    </w:p>
    <w:p w:rsidR="00DA4CE7" w:rsidRDefault="001F6AF1" w:rsidP="001F6AF1">
      <w:pPr>
        <w:pStyle w:val="Pquestiontextpartsa"/>
      </w:pPr>
      <w:r w:rsidRPr="00D870DD">
        <w:rPr>
          <w:b/>
        </w:rPr>
        <w:t>(b)</w:t>
      </w:r>
      <w:r>
        <w:tab/>
      </w:r>
      <w:r w:rsidRPr="00D870DD">
        <w:t>TP = (-5, 6)</w:t>
      </w:r>
    </w:p>
    <w:p w:rsidR="006A572D" w:rsidRDefault="006A572D" w:rsidP="006A572D">
      <w:pPr>
        <w:pStyle w:val="Pquestionheadingsx1stafterhead"/>
      </w:pPr>
      <w:r>
        <w:t>Question 33</w:t>
      </w:r>
      <w:r>
        <w:tab/>
      </w:r>
      <w:r w:rsidR="008B185A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8B185A">
        <w:t>9.3</w:t>
      </w:r>
      <w:r>
        <w:t>]</w:t>
      </w:r>
    </w:p>
    <w:p w:rsidR="001F6AF1" w:rsidRPr="00D870DD" w:rsidRDefault="001F6AF1" w:rsidP="001F6AF1">
      <w:pPr>
        <w:rPr>
          <w:rFonts w:asciiTheme="minorHAnsi" w:hAnsiTheme="minorHAnsi"/>
        </w:rPr>
      </w:pPr>
      <w:r w:rsidRPr="00D870DD">
        <w:rPr>
          <w:rFonts w:asciiTheme="minorHAnsi" w:hAnsiTheme="minorHAnsi"/>
        </w:rPr>
        <w:t xml:space="preserve">centre (-3, 1) </w:t>
      </w:r>
    </w:p>
    <w:p w:rsidR="006A572D" w:rsidRDefault="001F6AF1" w:rsidP="001F6AF1">
      <w:pPr>
        <w:pStyle w:val="Pquestiontextmainstem"/>
      </w:pPr>
      <w:r w:rsidRPr="00D870DD">
        <w:t>radius = 5</w:t>
      </w:r>
    </w:p>
    <w:p w:rsidR="006A572D" w:rsidRDefault="006A572D" w:rsidP="006A572D">
      <w:pPr>
        <w:pStyle w:val="Pquestionheadingsx1stafterhead"/>
      </w:pPr>
      <w:r>
        <w:t>Question 34</w:t>
      </w:r>
      <w:r>
        <w:tab/>
      </w:r>
      <w:r w:rsidR="008B185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9.6</w:t>
      </w:r>
      <w:r>
        <w:t>]</w:t>
      </w:r>
    </w:p>
    <w:p w:rsidR="001F6AF1" w:rsidRPr="00D870DD" w:rsidRDefault="001F6AF1" w:rsidP="001F6AF1">
      <w:pPr>
        <w:tabs>
          <w:tab w:val="left" w:pos="1134"/>
        </w:tabs>
        <w:rPr>
          <w:rFonts w:asciiTheme="minorHAnsi" w:hAnsiTheme="minorHAnsi"/>
        </w:rPr>
      </w:pPr>
      <w:r w:rsidRPr="00D870DD">
        <w:rPr>
          <w:rFonts w:asciiTheme="minorHAnsi" w:hAnsiTheme="minorHAnsi"/>
          <w:i/>
        </w:rPr>
        <w:t>k</w:t>
      </w:r>
      <w:r w:rsidRPr="00D870DD">
        <w:rPr>
          <w:rFonts w:asciiTheme="minorHAnsi" w:hAnsiTheme="minorHAnsi"/>
        </w:rPr>
        <w:t xml:space="preserve"> =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000000" w:fill="auto"/>
        <w:tblLayout w:type="fixed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1F6AF1" w:rsidRPr="00D870DD" w:rsidTr="003F07C4">
        <w:tc>
          <w:tcPr>
            <w:tcW w:w="1704" w:type="dxa"/>
            <w:shd w:val="clear" w:color="000000" w:fill="auto"/>
          </w:tcPr>
          <w:p w:rsidR="001F6AF1" w:rsidRPr="001F6AF1" w:rsidRDefault="001F6AF1" w:rsidP="001F6AF1">
            <w:pPr>
              <w:pStyle w:val="Ptabletext"/>
              <w:rPr>
                <w:i/>
              </w:rPr>
            </w:pPr>
            <w:r w:rsidRPr="001F6AF1">
              <w:rPr>
                <w:i/>
              </w:rPr>
              <w:t>x</w:t>
            </w:r>
          </w:p>
        </w:tc>
        <w:tc>
          <w:tcPr>
            <w:tcW w:w="1704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3</w:t>
            </w:r>
          </w:p>
        </w:tc>
        <w:tc>
          <w:tcPr>
            <w:tcW w:w="1704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5</w:t>
            </w:r>
          </w:p>
        </w:tc>
        <w:tc>
          <w:tcPr>
            <w:tcW w:w="1705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7</w:t>
            </w:r>
          </w:p>
        </w:tc>
        <w:tc>
          <w:tcPr>
            <w:tcW w:w="1705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8</w:t>
            </w:r>
          </w:p>
        </w:tc>
      </w:tr>
      <w:tr w:rsidR="001F6AF1" w:rsidRPr="00D870DD" w:rsidTr="003F07C4">
        <w:tc>
          <w:tcPr>
            <w:tcW w:w="1704" w:type="dxa"/>
            <w:shd w:val="clear" w:color="000000" w:fill="auto"/>
          </w:tcPr>
          <w:p w:rsidR="001F6AF1" w:rsidRPr="001F6AF1" w:rsidRDefault="001F6AF1" w:rsidP="001F6AF1">
            <w:pPr>
              <w:pStyle w:val="Ptabletext"/>
              <w:rPr>
                <w:i/>
              </w:rPr>
            </w:pPr>
            <w:r w:rsidRPr="001F6AF1">
              <w:rPr>
                <w:i/>
              </w:rPr>
              <w:t>y</w:t>
            </w:r>
          </w:p>
        </w:tc>
        <w:tc>
          <w:tcPr>
            <w:tcW w:w="1704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21</w:t>
            </w:r>
          </w:p>
        </w:tc>
        <w:tc>
          <w:tcPr>
            <w:tcW w:w="1704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35</w:t>
            </w:r>
          </w:p>
        </w:tc>
        <w:tc>
          <w:tcPr>
            <w:tcW w:w="1705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49</w:t>
            </w:r>
          </w:p>
        </w:tc>
        <w:tc>
          <w:tcPr>
            <w:tcW w:w="1705" w:type="dxa"/>
            <w:shd w:val="clear" w:color="000000" w:fill="auto"/>
          </w:tcPr>
          <w:p w:rsidR="001F6AF1" w:rsidRPr="00D870DD" w:rsidRDefault="001F6AF1" w:rsidP="001F6AF1">
            <w:pPr>
              <w:pStyle w:val="Ptabletext"/>
            </w:pPr>
            <w:r w:rsidRPr="00D870DD">
              <w:t>56</w:t>
            </w:r>
          </w:p>
        </w:tc>
      </w:tr>
    </w:tbl>
    <w:p w:rsidR="001F6AF1" w:rsidRPr="00D870DD" w:rsidRDefault="001F6AF1" w:rsidP="001F6AF1">
      <w:pPr>
        <w:rPr>
          <w:rFonts w:asciiTheme="minorHAnsi" w:hAnsiTheme="minorHAnsi"/>
        </w:rPr>
      </w:pPr>
    </w:p>
    <w:p w:rsidR="006A572D" w:rsidRDefault="006A572D" w:rsidP="006A572D">
      <w:pPr>
        <w:pStyle w:val="Pquestionheadingsx1stafterhead"/>
        <w:keepLines/>
      </w:pPr>
      <w:r>
        <w:t>Question 35</w:t>
      </w:r>
      <w:r>
        <w:tab/>
      </w:r>
      <w:r w:rsidR="008B185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9.7</w:t>
      </w:r>
      <w:r>
        <w:t>]</w:t>
      </w:r>
    </w:p>
    <w:p w:rsidR="006A572D" w:rsidRDefault="001F6AF1" w:rsidP="006A572D">
      <w:pPr>
        <w:rPr>
          <w:rFonts w:asciiTheme="minorHAnsi" w:hAnsiTheme="minorHAnsi"/>
        </w:rPr>
      </w:pPr>
      <w:r w:rsidRPr="00D870DD">
        <w:rPr>
          <w:rFonts w:asciiTheme="minorHAnsi" w:hAnsiTheme="minorHAnsi"/>
          <w:position w:val="-24"/>
        </w:rPr>
        <w:object w:dxaOrig="700" w:dyaOrig="620">
          <v:shape id="_x0000_i1052" type="#_x0000_t75" style="width:35.55pt;height:30.85pt" o:ole="">
            <v:imagedata r:id="rId66" o:title=""/>
          </v:shape>
          <o:OLEObject Type="Embed" ProgID="Equation.3" ShapeID="_x0000_i1052" DrawAspect="Content" ObjectID="_1537786954" r:id="rId67"/>
        </w:object>
      </w:r>
    </w:p>
    <w:p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8B185A">
        <w:t>68</w:t>
      </w:r>
    </w:p>
    <w:p w:rsidR="001B433F" w:rsidRDefault="001B433F" w:rsidP="001B433F">
      <w:pPr>
        <w:pStyle w:val="Psectionheading"/>
      </w:pPr>
      <w:r>
        <w:t>Extended answer section</w:t>
      </w:r>
    </w:p>
    <w:p w:rsidR="001F6AF1" w:rsidRDefault="001F6AF1" w:rsidP="001F6AF1">
      <w:pPr>
        <w:pStyle w:val="Pquestionheadingsx1stafterhead"/>
        <w:keepLines/>
      </w:pPr>
      <w:r>
        <w:t>Question 36</w:t>
      </w:r>
      <w:r>
        <w:tab/>
      </w:r>
      <w:r w:rsidR="008B185A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6</w:t>
      </w:r>
      <w:r>
        <w:t>.6]</w:t>
      </w:r>
    </w:p>
    <w:p w:rsidR="00F46BBA" w:rsidRPr="00D870DD" w:rsidRDefault="00F46BBA" w:rsidP="00F46BBA">
      <w:pPr>
        <w:pStyle w:val="Pquestiontextmainstem"/>
      </w:pPr>
      <w:r w:rsidRPr="00D870DD">
        <w:sym w:font="Symbol" w:char="F0D0"/>
      </w:r>
      <w:r w:rsidRPr="00D870DD">
        <w:rPr>
          <w:i/>
        </w:rPr>
        <w:t xml:space="preserve">ABC </w:t>
      </w:r>
      <w:r w:rsidRPr="00D870DD">
        <w:t xml:space="preserve">= </w:t>
      </w:r>
      <w:r w:rsidRPr="00D870DD">
        <w:sym w:font="Symbol" w:char="F0D0"/>
      </w:r>
      <w:r w:rsidRPr="00D870DD">
        <w:rPr>
          <w:i/>
        </w:rPr>
        <w:t>ECD</w:t>
      </w:r>
      <w:r w:rsidRPr="00D870DD">
        <w:t xml:space="preserve"> = (90°)</w:t>
      </w:r>
    </w:p>
    <w:p w:rsidR="00F46BBA" w:rsidRPr="00D870DD" w:rsidRDefault="00F46BBA" w:rsidP="00F46BBA">
      <w:pPr>
        <w:pStyle w:val="Pquestiontextmainstem"/>
        <w:rPr>
          <w:b/>
        </w:rPr>
      </w:pPr>
      <w:r w:rsidRPr="00D870DD">
        <w:sym w:font="Symbol" w:char="F0D0"/>
      </w:r>
      <w:r w:rsidRPr="00D870DD">
        <w:rPr>
          <w:i/>
        </w:rPr>
        <w:t xml:space="preserve">ADB </w:t>
      </w:r>
      <w:r w:rsidRPr="00D870DD">
        <w:t xml:space="preserve">= </w:t>
      </w:r>
      <w:r w:rsidRPr="00D870DD">
        <w:sym w:font="Symbol" w:char="F0D0"/>
      </w:r>
      <w:r w:rsidRPr="00D870DD">
        <w:rPr>
          <w:i/>
        </w:rPr>
        <w:t>EDC</w:t>
      </w:r>
      <w:r w:rsidRPr="00D870DD">
        <w:t xml:space="preserve"> (common angle)</w:t>
      </w:r>
    </w:p>
    <w:p w:rsidR="00F46BBA" w:rsidRPr="00D870DD" w:rsidRDefault="00F46BBA" w:rsidP="00F46BBA">
      <w:pPr>
        <w:pStyle w:val="Pquestiontextmainstem"/>
        <w:rPr>
          <w:b/>
        </w:rPr>
      </w:pPr>
      <w:r w:rsidRPr="00D870DD">
        <w:sym w:font="Symbol" w:char="F0D0"/>
      </w:r>
      <w:r w:rsidRPr="00D870DD">
        <w:rPr>
          <w:i/>
        </w:rPr>
        <w:t xml:space="preserve">BAD </w:t>
      </w:r>
      <w:r w:rsidRPr="00D870DD">
        <w:t xml:space="preserve">= </w:t>
      </w:r>
      <w:r w:rsidRPr="00D870DD">
        <w:sym w:font="Symbol" w:char="F0D0"/>
      </w:r>
      <w:r w:rsidRPr="00D870DD">
        <w:rPr>
          <w:i/>
        </w:rPr>
        <w:t>CED</w:t>
      </w:r>
      <w:r w:rsidRPr="00D870DD">
        <w:t xml:space="preserve"> (corresponding angles)</w:t>
      </w:r>
    </w:p>
    <w:p w:rsidR="00F46BBA" w:rsidRPr="00D870DD" w:rsidRDefault="00F46BBA" w:rsidP="00F46BBA">
      <w:pPr>
        <w:pStyle w:val="Pquestiontextmainstem"/>
        <w:rPr>
          <w:b/>
        </w:rPr>
      </w:pPr>
      <w:r w:rsidRPr="00D870DD">
        <w:t>∆</w:t>
      </w:r>
      <w:r w:rsidRPr="00D870DD">
        <w:rPr>
          <w:i/>
        </w:rPr>
        <w:t xml:space="preserve">ABC </w:t>
      </w:r>
      <w:r w:rsidRPr="00D870DD">
        <w:rPr>
          <w:rFonts w:eastAsia="MS Gothic"/>
          <w:color w:val="000000"/>
        </w:rPr>
        <w:t xml:space="preserve">≈ </w:t>
      </w:r>
      <w:r w:rsidRPr="00D870DD">
        <w:t>∆</w:t>
      </w:r>
      <w:r w:rsidRPr="00D870DD">
        <w:rPr>
          <w:i/>
        </w:rPr>
        <w:t>ECD</w:t>
      </w:r>
      <w:r w:rsidRPr="00D870DD">
        <w:t xml:space="preserve"> (AAA)</w:t>
      </w:r>
      <w:r w:rsidRPr="00D870DD">
        <w:rPr>
          <w:rFonts w:eastAsia="MS Gothic"/>
          <w:color w:val="000000"/>
        </w:rPr>
        <w:t xml:space="preserve"> </w:t>
      </w:r>
    </w:p>
    <w:p w:rsidR="001F6AF1" w:rsidRDefault="00F46BBA" w:rsidP="00F46BBA">
      <w:pPr>
        <w:pStyle w:val="Pquestiontextmainstem"/>
      </w:pPr>
      <w:r w:rsidRPr="00F46BBA">
        <w:rPr>
          <w:position w:val="-80"/>
        </w:rPr>
        <w:object w:dxaOrig="1440" w:dyaOrig="1700">
          <v:shape id="_x0000_i1053" type="#_x0000_t75" style="width:1in;height:85.1pt" o:ole="">
            <v:imagedata r:id="rId68" o:title=""/>
          </v:shape>
          <o:OLEObject Type="Embed" ProgID="Equation.3" ShapeID="_x0000_i1053" DrawAspect="Content" ObjectID="_1537786955" r:id="rId69"/>
        </w:object>
      </w:r>
    </w:p>
    <w:p w:rsidR="001F6AF1" w:rsidRDefault="001F6AF1" w:rsidP="001F6AF1">
      <w:pPr>
        <w:pStyle w:val="Pquestionheadingsx1stafterhead"/>
        <w:keepLines/>
      </w:pPr>
      <w:r>
        <w:t>Question 37</w:t>
      </w:r>
      <w:r>
        <w:tab/>
      </w:r>
      <w:r w:rsidR="008B185A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8.3</w:t>
      </w:r>
      <w:r>
        <w:t>]</w:t>
      </w:r>
    </w:p>
    <w:p w:rsidR="00F46BBA" w:rsidRPr="00F46BBA" w:rsidRDefault="00F46BBA" w:rsidP="00F46BBA">
      <w:pPr>
        <w:pStyle w:val="Pquestiontextpartsa"/>
        <w:rPr>
          <w:rStyle w:val="Cquestionpartlabelbold"/>
        </w:rPr>
      </w:pPr>
      <w:r w:rsidRPr="00F46BBA">
        <w:rPr>
          <w:rStyle w:val="Cquestionpartlabelbold"/>
        </w:rPr>
        <w:t>(a)</w:t>
      </w:r>
      <w:r w:rsidRPr="00F46BBA">
        <w:rPr>
          <w:rStyle w:val="Cquestionpartlabelbold"/>
        </w:rPr>
        <w:tab/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000000" w:fill="auto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559"/>
        <w:gridCol w:w="1559"/>
      </w:tblGrid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6F6D71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Number of people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6F6D71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Midpoint (</w:t>
            </w:r>
            <w:r w:rsidRPr="00D870DD">
              <w:rPr>
                <w:rFonts w:asciiTheme="minorHAnsi" w:hAnsiTheme="minorHAnsi"/>
                <w:i/>
              </w:rPr>
              <w:t>x</w:t>
            </w:r>
            <w:r w:rsidRPr="00D870DD">
              <w:rPr>
                <w:rFonts w:asciiTheme="minorHAnsi" w:hAnsiTheme="minorHAnsi"/>
              </w:rPr>
              <w:t>)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6F6D71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Frequency (</w:t>
            </w:r>
            <w:r w:rsidRPr="00D870DD">
              <w:rPr>
                <w:rFonts w:asciiTheme="minorHAnsi" w:hAnsiTheme="minorHAnsi"/>
                <w:i/>
              </w:rPr>
              <w:t>f</w:t>
            </w:r>
            <w:r w:rsidRPr="00D870DD">
              <w:rPr>
                <w:rFonts w:asciiTheme="minorHAnsi" w:hAnsiTheme="minorHAnsi"/>
              </w:rPr>
              <w:t>)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6F6D71" w:rsidP="006F6D71">
            <w:pPr>
              <w:tabs>
                <w:tab w:val="left" w:pos="426"/>
              </w:tabs>
              <w:jc w:val="center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xf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0–9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4.5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10–19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72.5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20–29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24.5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10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245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30–39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34.5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7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241.5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40–49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44.5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4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178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50–59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54.5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109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60–69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64.5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64.5</w:t>
            </w:r>
          </w:p>
        </w:tc>
      </w:tr>
      <w:tr w:rsidR="00F46BBA" w:rsidRPr="00D870DD" w:rsidTr="003F07C4">
        <w:tc>
          <w:tcPr>
            <w:tcW w:w="2093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30</w:t>
            </w:r>
          </w:p>
        </w:tc>
        <w:tc>
          <w:tcPr>
            <w:tcW w:w="1559" w:type="dxa"/>
            <w:shd w:val="clear" w:color="000000" w:fill="auto"/>
          </w:tcPr>
          <w:p w:rsidR="00F46BBA" w:rsidRPr="00D870DD" w:rsidRDefault="00F46BBA" w:rsidP="003F07C4">
            <w:pPr>
              <w:tabs>
                <w:tab w:val="left" w:pos="426"/>
              </w:tabs>
              <w:jc w:val="center"/>
              <w:rPr>
                <w:rFonts w:asciiTheme="minorHAnsi" w:hAnsiTheme="minorHAnsi"/>
              </w:rPr>
            </w:pPr>
            <w:r w:rsidRPr="00D870DD">
              <w:rPr>
                <w:rFonts w:asciiTheme="minorHAnsi" w:hAnsiTheme="minorHAnsi"/>
              </w:rPr>
              <w:t>915</w:t>
            </w:r>
          </w:p>
        </w:tc>
      </w:tr>
    </w:tbl>
    <w:p w:rsidR="00F46BBA" w:rsidRPr="00D870DD" w:rsidRDefault="00F46BBA" w:rsidP="00F46BBA">
      <w:pPr>
        <w:tabs>
          <w:tab w:val="left" w:pos="426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D870DD">
        <w:rPr>
          <w:rFonts w:asciiTheme="minorHAnsi" w:hAnsiTheme="minorHAnsi"/>
        </w:rPr>
        <w:t xml:space="preserve">Mean = </w:t>
      </w:r>
      <w:r w:rsidRPr="00D870DD">
        <w:rPr>
          <w:rFonts w:asciiTheme="minorHAnsi" w:hAnsiTheme="minorHAnsi"/>
          <w:position w:val="-24"/>
        </w:rPr>
        <w:object w:dxaOrig="460" w:dyaOrig="620">
          <v:shape id="_x0000_i1054" type="#_x0000_t75" style="width:22.45pt;height:30.85pt" o:ole="">
            <v:imagedata r:id="rId70" o:title=""/>
          </v:shape>
          <o:OLEObject Type="Embed" ProgID="Equation.3" ShapeID="_x0000_i1054" DrawAspect="Content" ObjectID="_1537786956" r:id="rId71"/>
        </w:object>
      </w:r>
    </w:p>
    <w:p w:rsidR="00F46BBA" w:rsidRPr="00D870DD" w:rsidRDefault="00F46BBA" w:rsidP="00F46BBA">
      <w:pPr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D870DD">
        <w:rPr>
          <w:rFonts w:asciiTheme="minorHAnsi" w:hAnsiTheme="minorHAnsi"/>
        </w:rPr>
        <w:t xml:space="preserve"> = 30.5</w:t>
      </w:r>
    </w:p>
    <w:p w:rsidR="00F46BBA" w:rsidRPr="00D870DD" w:rsidRDefault="00F46BBA" w:rsidP="00F46BBA">
      <w:pPr>
        <w:tabs>
          <w:tab w:val="left" w:pos="426"/>
        </w:tabs>
        <w:ind w:left="340" w:hanging="340"/>
        <w:rPr>
          <w:rFonts w:asciiTheme="minorHAnsi" w:hAnsiTheme="minorHAnsi"/>
        </w:rPr>
      </w:pPr>
      <w:r w:rsidRPr="00D870DD">
        <w:rPr>
          <w:rFonts w:asciiTheme="minorHAnsi" w:hAnsiTheme="minorHAnsi"/>
          <w:b/>
        </w:rPr>
        <w:t>(b)</w:t>
      </w:r>
      <w:r w:rsidRPr="00D870DD">
        <w:rPr>
          <w:rFonts w:asciiTheme="minorHAnsi" w:hAnsiTheme="minorHAnsi"/>
        </w:rPr>
        <w:tab/>
        <w:t>Median class = 20–29</w:t>
      </w:r>
    </w:p>
    <w:p w:rsidR="00F46BBA" w:rsidRPr="00D870DD" w:rsidRDefault="00F46BBA" w:rsidP="00F46BBA">
      <w:pPr>
        <w:tabs>
          <w:tab w:val="left" w:pos="426"/>
        </w:tabs>
        <w:rPr>
          <w:rFonts w:asciiTheme="minorHAnsi" w:hAnsiTheme="minorHAnsi"/>
        </w:rPr>
      </w:pPr>
    </w:p>
    <w:p w:rsidR="00F46BBA" w:rsidRPr="00D870DD" w:rsidRDefault="00F46BBA" w:rsidP="00F46BBA">
      <w:pPr>
        <w:tabs>
          <w:tab w:val="left" w:pos="426"/>
        </w:tabs>
        <w:rPr>
          <w:rFonts w:asciiTheme="minorHAnsi" w:hAnsiTheme="minorHAnsi"/>
          <w:b/>
        </w:rPr>
      </w:pPr>
      <w:r w:rsidRPr="00D870DD">
        <w:rPr>
          <w:rFonts w:asciiTheme="minorHAnsi" w:hAnsiTheme="minorHAnsi"/>
          <w:b/>
        </w:rPr>
        <w:lastRenderedPageBreak/>
        <w:t xml:space="preserve">(c) </w:t>
      </w:r>
    </w:p>
    <w:p w:rsidR="00F46BBA" w:rsidRPr="00D870DD" w:rsidRDefault="006F6D71" w:rsidP="00F46BBA">
      <w:pPr>
        <w:tabs>
          <w:tab w:val="left" w:pos="426"/>
        </w:tabs>
        <w:ind w:left="340" w:hanging="3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bookmarkStart w:id="0" w:name="_GoBack"/>
      <w:bookmarkEnd w:id="0"/>
      <w:r w:rsidR="00F46BBA" w:rsidRPr="00D870DD">
        <w:rPr>
          <w:rFonts w:asciiTheme="minorHAnsi" w:hAnsiTheme="minorHAnsi"/>
          <w:b/>
          <w:noProof/>
        </w:rPr>
        <w:drawing>
          <wp:inline distT="0" distB="0" distL="0" distR="0">
            <wp:extent cx="3514725" cy="2190750"/>
            <wp:effectExtent l="0" t="0" r="9525" b="0"/>
            <wp:docPr id="11" name="Picture 11" descr="ACPM9_PR_2_03wss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ACPM9_PR_2_03wssem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BA" w:rsidRPr="00D870DD" w:rsidRDefault="00F46BBA" w:rsidP="00F46BBA">
      <w:pPr>
        <w:tabs>
          <w:tab w:val="left" w:pos="426"/>
        </w:tabs>
        <w:ind w:left="340" w:hanging="340"/>
        <w:rPr>
          <w:rFonts w:asciiTheme="minorHAnsi" w:hAnsiTheme="minorHAnsi"/>
          <w:b/>
        </w:rPr>
      </w:pPr>
    </w:p>
    <w:p w:rsidR="001F6AF1" w:rsidRPr="00F46BBA" w:rsidRDefault="00F46BBA" w:rsidP="00F46BBA">
      <w:pPr>
        <w:ind w:left="360" w:hanging="360"/>
        <w:rPr>
          <w:rFonts w:asciiTheme="minorHAnsi" w:hAnsiTheme="minorHAnsi"/>
        </w:rPr>
      </w:pPr>
      <w:r w:rsidRPr="00D870DD">
        <w:rPr>
          <w:rFonts w:asciiTheme="minorHAnsi" w:hAnsiTheme="minorHAnsi"/>
          <w:b/>
        </w:rPr>
        <w:t>(d)</w:t>
      </w:r>
      <w:r w:rsidRPr="00D870DD">
        <w:rPr>
          <w:rFonts w:asciiTheme="minorHAnsi" w:hAnsiTheme="minorHAnsi"/>
        </w:rPr>
        <w:tab/>
        <w:t>The data is slightly skewed to the right or positively skewed.</w:t>
      </w:r>
    </w:p>
    <w:p w:rsidR="00F46BBA" w:rsidRPr="00F46BBA" w:rsidRDefault="00F46BBA" w:rsidP="001F6AF1">
      <w:pPr>
        <w:ind w:left="360" w:hanging="360"/>
        <w:rPr>
          <w:rFonts w:asciiTheme="minorHAnsi" w:hAnsiTheme="minorHAnsi"/>
        </w:rPr>
      </w:pPr>
    </w:p>
    <w:p w:rsidR="001F6AF1" w:rsidRDefault="001F6AF1" w:rsidP="001F6AF1">
      <w:pPr>
        <w:pStyle w:val="Pquestionheadingsx1stafterhead"/>
        <w:keepLines/>
      </w:pPr>
      <w:r>
        <w:t>Question 38</w:t>
      </w:r>
      <w:r>
        <w:tab/>
      </w:r>
      <w:r w:rsidR="008B185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B185A">
        <w:t>9.3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27"/>
      </w:tblGrid>
      <w:tr w:rsidR="00F46BBA" w:rsidTr="00F46BBA">
        <w:tc>
          <w:tcPr>
            <w:tcW w:w="4531" w:type="dxa"/>
          </w:tcPr>
          <w:p w:rsidR="00F46BBA" w:rsidRPr="00F46BBA" w:rsidRDefault="00F46BBA" w:rsidP="00F46BBA">
            <w:pPr>
              <w:pStyle w:val="Pquestiontextpartsa"/>
              <w:rPr>
                <w:b/>
                <w:lang w:val="es-ES"/>
              </w:rPr>
            </w:pPr>
            <w:r w:rsidRPr="00F46BBA">
              <w:rPr>
                <w:rStyle w:val="Cquestionpartlabelbold"/>
                <w:lang w:val="es-ES"/>
              </w:rPr>
              <w:t>(a)</w:t>
            </w:r>
            <w:r w:rsidRPr="00F46BBA">
              <w:rPr>
                <w:lang w:val="es-ES"/>
              </w:rPr>
              <w:tab/>
              <w:t>(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– 3)</w:t>
            </w:r>
            <w:r w:rsidRPr="00F46BBA">
              <w:rPr>
                <w:vertAlign w:val="superscript"/>
                <w:lang w:val="es-ES"/>
              </w:rPr>
              <w:t>2</w:t>
            </w:r>
            <w:r w:rsidRPr="00F46BBA">
              <w:rPr>
                <w:lang w:val="es-ES"/>
              </w:rPr>
              <w:t xml:space="preserve"> – 1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lang w:val="es-ES"/>
              </w:rPr>
              <w:tab/>
              <w:t xml:space="preserve">= 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vertAlign w:val="superscript"/>
                <w:lang w:val="es-ES"/>
              </w:rPr>
              <w:t xml:space="preserve">2 </w:t>
            </w:r>
            <w:r w:rsidRPr="00F46BBA">
              <w:rPr>
                <w:lang w:val="es-ES"/>
              </w:rPr>
              <w:t>– 6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+ 9 – 1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lang w:val="es-ES"/>
              </w:rPr>
              <w:tab/>
              <w:t xml:space="preserve">= 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vertAlign w:val="superscript"/>
                <w:lang w:val="es-ES"/>
              </w:rPr>
              <w:t xml:space="preserve">2 </w:t>
            </w:r>
            <w:r w:rsidRPr="00F46BBA">
              <w:rPr>
                <w:lang w:val="es-ES"/>
              </w:rPr>
              <w:t>– 6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lang w:val="es-ES"/>
              </w:rPr>
              <w:t xml:space="preserve"> + 8</w:t>
            </w:r>
          </w:p>
          <w:p w:rsidR="00F46BBA" w:rsidRPr="00F46BBA" w:rsidRDefault="00F46BBA" w:rsidP="00F46BBA">
            <w:pPr>
              <w:pStyle w:val="Pquestiontextpartsa"/>
              <w:rPr>
                <w:i/>
                <w:lang w:val="es-ES"/>
              </w:rPr>
            </w:pPr>
            <w:r w:rsidRPr="00F46BBA">
              <w:rPr>
                <w:lang w:val="es-ES"/>
              </w:rPr>
              <w:tab/>
              <w:t>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>2)(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>4)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lang w:val="es-ES"/>
              </w:rPr>
              <w:tab/>
              <w:t xml:space="preserve">= 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vertAlign w:val="superscript"/>
                <w:lang w:val="es-ES"/>
              </w:rPr>
              <w:t xml:space="preserve">2 </w:t>
            </w:r>
            <w:r w:rsidRPr="00F46BBA">
              <w:rPr>
                <w:lang w:val="es-ES"/>
              </w:rPr>
              <w:t>– 4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lang w:val="es-ES"/>
              </w:rPr>
              <w:t xml:space="preserve"> – 2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lang w:val="es-ES"/>
              </w:rPr>
              <w:t xml:space="preserve"> + 8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lang w:val="es-ES"/>
              </w:rPr>
              <w:tab/>
              <w:t xml:space="preserve">= </w:t>
            </w:r>
            <w:r w:rsidRPr="00F46BBA">
              <w:rPr>
                <w:i/>
                <w:lang w:val="es-ES"/>
              </w:rPr>
              <w:t>x</w:t>
            </w:r>
            <w:r w:rsidRPr="00F46BBA">
              <w:rPr>
                <w:vertAlign w:val="superscript"/>
                <w:lang w:val="es-ES"/>
              </w:rPr>
              <w:t xml:space="preserve">2 </w:t>
            </w:r>
            <w:r w:rsidRPr="00F46BBA">
              <w:rPr>
                <w:lang w:val="es-ES"/>
              </w:rPr>
              <w:t>– 6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+ 8</w:t>
            </w:r>
          </w:p>
          <w:p w:rsidR="00F46BBA" w:rsidRPr="00F46BBA" w:rsidRDefault="00F46BBA" w:rsidP="00F46BBA">
            <w:pPr>
              <w:pStyle w:val="Pquestiontextpartsa"/>
              <w:rPr>
                <w:rStyle w:val="Cquestionpartlabelbold"/>
                <w:lang w:val="es-ES"/>
              </w:rPr>
            </w:pPr>
            <w:r w:rsidRPr="00F46BBA">
              <w:rPr>
                <w:lang w:val="es-ES"/>
              </w:rPr>
              <w:tab/>
              <w:t>(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– 3)</w:t>
            </w:r>
            <w:r w:rsidRPr="00F46BBA">
              <w:rPr>
                <w:vertAlign w:val="superscript"/>
                <w:lang w:val="es-ES"/>
              </w:rPr>
              <w:t>2</w:t>
            </w:r>
            <w:r w:rsidRPr="00F46BBA">
              <w:rPr>
                <w:lang w:val="es-ES"/>
              </w:rPr>
              <w:t xml:space="preserve"> – 1 = 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>2)(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>4)</w:t>
            </w:r>
            <w:r w:rsidRPr="00F46BBA">
              <w:rPr>
                <w:rStyle w:val="Cquestionpartlabelbold"/>
                <w:lang w:val="es-ES"/>
              </w:rPr>
              <w:t xml:space="preserve"> 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rStyle w:val="Cquestionpartlabelbold"/>
                <w:lang w:val="es-ES"/>
              </w:rPr>
              <w:t>(b)</w:t>
            </w:r>
            <w:r w:rsidRPr="00F46BBA">
              <w:rPr>
                <w:lang w:val="es-ES"/>
              </w:rPr>
              <w:tab/>
            </w:r>
            <w:r w:rsidRPr="00F46BBA">
              <w:rPr>
                <w:i/>
                <w:lang w:val="es-ES"/>
              </w:rPr>
              <w:t xml:space="preserve">y </w:t>
            </w:r>
            <w:r w:rsidRPr="00F46BBA">
              <w:rPr>
                <w:lang w:val="es-ES"/>
              </w:rPr>
              <w:t>= (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– 3)</w:t>
            </w:r>
            <w:r w:rsidRPr="00F46BBA">
              <w:rPr>
                <w:vertAlign w:val="superscript"/>
                <w:lang w:val="es-ES"/>
              </w:rPr>
              <w:t>2</w:t>
            </w:r>
            <w:r w:rsidRPr="00F46BBA">
              <w:rPr>
                <w:lang w:val="es-ES"/>
              </w:rPr>
              <w:t xml:space="preserve"> – 1</w:t>
            </w:r>
          </w:p>
          <w:p w:rsidR="00F46BBA" w:rsidRPr="00D870DD" w:rsidRDefault="00F46BBA" w:rsidP="00F46BBA">
            <w:pPr>
              <w:pStyle w:val="Pquestiontextpartsa"/>
            </w:pPr>
            <w:r w:rsidRPr="00F46BBA">
              <w:rPr>
                <w:lang w:val="es-ES"/>
              </w:rPr>
              <w:tab/>
            </w:r>
            <w:r w:rsidRPr="00D870DD">
              <w:t>turning point = (3, -1)</w:t>
            </w:r>
          </w:p>
          <w:p w:rsidR="00F46BBA" w:rsidRPr="00F46BBA" w:rsidRDefault="00F46BBA" w:rsidP="00F46BBA">
            <w:pPr>
              <w:pStyle w:val="Pquestiontextpartsa"/>
            </w:pPr>
            <w:r w:rsidRPr="00D870DD">
              <w:rPr>
                <w:i/>
              </w:rPr>
              <w:tab/>
            </w:r>
            <w:r w:rsidRPr="00F46BBA">
              <w:rPr>
                <w:i/>
              </w:rPr>
              <w:t xml:space="preserve">y </w:t>
            </w:r>
            <w:r w:rsidRPr="00F46BBA">
              <w:t>= (</w:t>
            </w:r>
            <w:r w:rsidRPr="00F46BBA">
              <w:rPr>
                <w:i/>
              </w:rPr>
              <w:t xml:space="preserve">x </w:t>
            </w:r>
            <w:r w:rsidRPr="00F46BBA">
              <w:t>– 3)</w:t>
            </w:r>
            <w:r w:rsidRPr="00F46BBA">
              <w:rPr>
                <w:vertAlign w:val="superscript"/>
              </w:rPr>
              <w:t>2</w:t>
            </w:r>
            <w:r w:rsidRPr="00F46BBA">
              <w:t xml:space="preserve"> – 1</w:t>
            </w:r>
          </w:p>
          <w:p w:rsidR="00F46BBA" w:rsidRPr="00F46BBA" w:rsidRDefault="00F46BBA" w:rsidP="00F46BBA">
            <w:pPr>
              <w:pStyle w:val="Pquestiontextpartsa"/>
            </w:pPr>
            <w:r w:rsidRPr="00F46BBA">
              <w:rPr>
                <w:i/>
              </w:rPr>
              <w:t xml:space="preserve">  </w:t>
            </w:r>
            <w:r w:rsidRPr="00F46BBA">
              <w:rPr>
                <w:i/>
              </w:rPr>
              <w:tab/>
              <w:t xml:space="preserve">  </w:t>
            </w:r>
            <w:r w:rsidRPr="00F46BBA">
              <w:t xml:space="preserve">= </w:t>
            </w:r>
            <w:r w:rsidRPr="00F46BBA">
              <w:rPr>
                <w:i/>
              </w:rPr>
              <w:t>x</w:t>
            </w:r>
            <w:r w:rsidRPr="00F46BBA">
              <w:rPr>
                <w:vertAlign w:val="superscript"/>
              </w:rPr>
              <w:t xml:space="preserve">2 </w:t>
            </w:r>
            <w:r w:rsidRPr="00F46BBA">
              <w:t>– 6</w:t>
            </w:r>
            <w:r w:rsidRPr="00F46BBA">
              <w:rPr>
                <w:i/>
              </w:rPr>
              <w:t xml:space="preserve">x </w:t>
            </w:r>
            <w:r w:rsidRPr="00F46BBA">
              <w:t>+ 8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i/>
              </w:rPr>
              <w:tab/>
            </w:r>
            <w:r w:rsidRPr="00F46BBA">
              <w:rPr>
                <w:i/>
                <w:lang w:val="es-ES"/>
              </w:rPr>
              <w:t>y</w:t>
            </w:r>
            <w:r w:rsidRPr="00F46BBA">
              <w:rPr>
                <w:lang w:val="es-ES"/>
              </w:rPr>
              <w:t>-intercept = (0, 8)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i/>
                <w:lang w:val="es-ES"/>
              </w:rPr>
              <w:tab/>
              <w:t xml:space="preserve">y </w:t>
            </w:r>
            <w:r w:rsidRPr="00F46BBA">
              <w:rPr>
                <w:lang w:val="es-ES"/>
              </w:rPr>
              <w:t>= (</w:t>
            </w:r>
            <w:r w:rsidRPr="00F46BBA">
              <w:rPr>
                <w:i/>
                <w:lang w:val="es-ES"/>
              </w:rPr>
              <w:t xml:space="preserve">x </w:t>
            </w:r>
            <w:r w:rsidRPr="00F46BBA">
              <w:rPr>
                <w:lang w:val="es-ES"/>
              </w:rPr>
              <w:t>– 3)</w:t>
            </w:r>
            <w:r w:rsidRPr="00F46BBA">
              <w:rPr>
                <w:vertAlign w:val="superscript"/>
                <w:lang w:val="es-ES"/>
              </w:rPr>
              <w:t>2</w:t>
            </w:r>
            <w:r w:rsidRPr="00F46BBA">
              <w:rPr>
                <w:lang w:val="es-ES"/>
              </w:rPr>
              <w:t xml:space="preserve"> – 1</w:t>
            </w:r>
          </w:p>
          <w:p w:rsidR="00F46BBA" w:rsidRPr="00F46BBA" w:rsidRDefault="00F46BBA" w:rsidP="00F46BBA">
            <w:pPr>
              <w:pStyle w:val="Pquestiontextpartsa"/>
              <w:rPr>
                <w:b/>
                <w:lang w:val="es-ES"/>
              </w:rPr>
            </w:pPr>
            <w:r w:rsidRPr="00F46BBA">
              <w:rPr>
                <w:lang w:val="es-ES"/>
              </w:rPr>
              <w:t xml:space="preserve"> </w:t>
            </w:r>
            <w:r w:rsidRPr="00F46BBA">
              <w:rPr>
                <w:lang w:val="es-ES"/>
              </w:rPr>
              <w:tab/>
              <w:t xml:space="preserve">  = 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>2)(</w:t>
            </w:r>
            <w:r w:rsidRPr="00F46BBA">
              <w:rPr>
                <w:i/>
                <w:lang w:val="es-ES"/>
              </w:rPr>
              <w:t xml:space="preserve">x – </w:t>
            </w:r>
            <w:r w:rsidRPr="00F46BBA">
              <w:rPr>
                <w:lang w:val="es-ES"/>
              </w:rPr>
              <w:t xml:space="preserve">4) from </w:t>
            </w:r>
            <w:r w:rsidRPr="00F46BBA">
              <w:rPr>
                <w:b/>
                <w:lang w:val="es-ES"/>
              </w:rPr>
              <w:t>(a)</w:t>
            </w:r>
          </w:p>
          <w:p w:rsidR="00F46BBA" w:rsidRPr="00F46BBA" w:rsidRDefault="00F46BBA" w:rsidP="00F46BBA">
            <w:pPr>
              <w:pStyle w:val="Pquestiontextpartsa"/>
              <w:rPr>
                <w:lang w:val="es-ES"/>
              </w:rPr>
            </w:pPr>
            <w:r w:rsidRPr="00F46BBA">
              <w:rPr>
                <w:i/>
                <w:lang w:val="es-ES"/>
              </w:rPr>
              <w:tab/>
              <w:t>x</w:t>
            </w:r>
            <w:r w:rsidRPr="00F46BBA">
              <w:rPr>
                <w:lang w:val="es-ES"/>
              </w:rPr>
              <w:t>-interc</w:t>
            </w:r>
            <w:r>
              <w:rPr>
                <w:lang w:val="es-ES"/>
              </w:rPr>
              <w:t>epts:</w:t>
            </w:r>
          </w:p>
          <w:p w:rsidR="00F46BBA" w:rsidRPr="00D870DD" w:rsidRDefault="00F46BBA" w:rsidP="00F46BBA">
            <w:pPr>
              <w:pStyle w:val="Pquestiontextpartsa"/>
            </w:pPr>
            <w:r w:rsidRPr="00F46BBA">
              <w:rPr>
                <w:i/>
                <w:lang w:val="es-ES"/>
              </w:rPr>
              <w:tab/>
            </w:r>
            <w:r w:rsidRPr="00D870DD">
              <w:rPr>
                <w:i/>
              </w:rPr>
              <w:t xml:space="preserve">x – </w:t>
            </w:r>
            <w:r w:rsidRPr="00D870DD">
              <w:t>2 = 0</w:t>
            </w:r>
          </w:p>
          <w:p w:rsidR="00F46BBA" w:rsidRPr="00D870DD" w:rsidRDefault="00F46BBA" w:rsidP="00F46BBA">
            <w:pPr>
              <w:pStyle w:val="Pquestiontextpartsa"/>
            </w:pPr>
            <w:r w:rsidRPr="00D870DD">
              <w:rPr>
                <w:i/>
              </w:rPr>
              <w:t xml:space="preserve">    </w:t>
            </w:r>
            <w:r w:rsidRPr="00D870DD">
              <w:rPr>
                <w:i/>
              </w:rPr>
              <w:tab/>
              <w:t xml:space="preserve">      x</w:t>
            </w:r>
            <w:r w:rsidRPr="00D870DD">
              <w:t xml:space="preserve"> = 2</w:t>
            </w:r>
          </w:p>
          <w:p w:rsidR="00F46BBA" w:rsidRPr="00D870DD" w:rsidRDefault="00F46BBA" w:rsidP="00F46BBA">
            <w:pPr>
              <w:pStyle w:val="Pquestiontextpartsa"/>
            </w:pPr>
            <w:r w:rsidRPr="00D870DD">
              <w:tab/>
              <w:t>(2, 0)</w:t>
            </w:r>
          </w:p>
          <w:p w:rsidR="00F46BBA" w:rsidRPr="00D870DD" w:rsidRDefault="00F46BBA" w:rsidP="00F46BBA">
            <w:pPr>
              <w:pStyle w:val="Pquestiontextpartsa"/>
            </w:pPr>
            <w:r w:rsidRPr="00D870DD">
              <w:rPr>
                <w:i/>
              </w:rPr>
              <w:tab/>
              <w:t xml:space="preserve">x – </w:t>
            </w:r>
            <w:r w:rsidRPr="00D870DD">
              <w:t>4 = 0</w:t>
            </w:r>
          </w:p>
          <w:p w:rsidR="00F46BBA" w:rsidRPr="00D870DD" w:rsidRDefault="00F46BBA" w:rsidP="00F46BBA">
            <w:pPr>
              <w:pStyle w:val="Pquestiontextpartsa"/>
            </w:pPr>
            <w:r w:rsidRPr="00D870DD">
              <w:t xml:space="preserve">     </w:t>
            </w:r>
            <w:r w:rsidRPr="00D870DD">
              <w:tab/>
              <w:t xml:space="preserve">      </w:t>
            </w:r>
            <w:r w:rsidRPr="00D870DD">
              <w:rPr>
                <w:i/>
              </w:rPr>
              <w:t>x</w:t>
            </w:r>
            <w:r w:rsidRPr="00D870DD">
              <w:t xml:space="preserve"> = 4</w:t>
            </w:r>
          </w:p>
          <w:p w:rsidR="00F46BBA" w:rsidRDefault="00F46BBA" w:rsidP="00F46BBA">
            <w:pPr>
              <w:pStyle w:val="Pquestiontextpartsa"/>
              <w:rPr>
                <w:rStyle w:val="Cquestionpartlabelbold"/>
              </w:rPr>
            </w:pPr>
            <w:r w:rsidRPr="00D870DD">
              <w:tab/>
              <w:t>(4, 0)</w:t>
            </w:r>
          </w:p>
        </w:tc>
        <w:tc>
          <w:tcPr>
            <w:tcW w:w="4927" w:type="dxa"/>
          </w:tcPr>
          <w:p w:rsidR="00F46BBA" w:rsidRDefault="00F46BBA" w:rsidP="00F46BBA">
            <w:pPr>
              <w:tabs>
                <w:tab w:val="left" w:pos="426"/>
              </w:tabs>
              <w:rPr>
                <w:rStyle w:val="Cquestionpartlabelbold"/>
              </w:rPr>
            </w:pPr>
            <w:r w:rsidRPr="00D870DD">
              <w:rPr>
                <w:noProof/>
              </w:rPr>
              <w:drawing>
                <wp:inline distT="0" distB="0" distL="0" distR="0" wp14:anchorId="3675D313" wp14:editId="612F504C">
                  <wp:extent cx="2732405" cy="3009265"/>
                  <wp:effectExtent l="0" t="0" r="0" b="635"/>
                  <wp:docPr id="12" name="Picture 12" descr="ACPM9_PR_se2S_q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ACPM9_PR_se2S_q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03" t="435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300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3109C2">
        <w:t>24</w:t>
      </w:r>
    </w:p>
    <w:p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3109C2">
        <w:t>1</w:t>
      </w:r>
      <w:r w:rsidR="008B185A">
        <w:t>07</w:t>
      </w:r>
    </w:p>
    <w:sectPr w:rsidR="001158EE" w:rsidSect="00957E9E">
      <w:headerReference w:type="default" r:id="rId74"/>
      <w:footerReference w:type="default" r:id="rId75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9A" w:rsidRDefault="00FF779A" w:rsidP="00B91E57">
      <w:r>
        <w:separator/>
      </w:r>
    </w:p>
  </w:endnote>
  <w:endnote w:type="continuationSeparator" w:id="0">
    <w:p w:rsidR="00FF779A" w:rsidRDefault="00FF779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72D" w:rsidRDefault="006A572D" w:rsidP="00B91E57">
    <w:pPr>
      <w:pStyle w:val="Pfootertext"/>
    </w:pPr>
  </w:p>
  <w:p w:rsidR="006A572D" w:rsidRPr="00B91E57" w:rsidRDefault="006A572D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F6D7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9A" w:rsidRDefault="00FF779A" w:rsidP="00B91E57">
      <w:r>
        <w:separator/>
      </w:r>
    </w:p>
  </w:footnote>
  <w:footnote w:type="continuationSeparator" w:id="0">
    <w:p w:rsidR="00FF779A" w:rsidRDefault="00FF779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72D" w:rsidRDefault="006F6D71" w:rsidP="001158EE">
    <w:pPr>
      <w:pStyle w:val="Pheadertext"/>
    </w:pPr>
    <w:r>
      <w:t>Pearson Mathematics</w:t>
    </w:r>
    <w:r w:rsidR="006A572D">
      <w:t xml:space="preserve"> 9 </w:t>
    </w:r>
    <w:r>
      <w:t xml:space="preserve">— </w:t>
    </w:r>
    <w:r w:rsidR="006A572D">
      <w:t xml:space="preserve">Semester </w:t>
    </w:r>
    <w:r w:rsidR="00F46BBA">
      <w:t>2</w:t>
    </w:r>
    <w:r w:rsidR="006A572D">
      <w:t xml:space="preserve"> Exam Solutions</w:t>
    </w:r>
    <w:r w:rsidR="006A572D">
      <w:tab/>
    </w:r>
  </w:p>
  <w:p w:rsidR="006A572D" w:rsidRPr="00B91E57" w:rsidRDefault="006A572D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8A0107"/>
    <w:multiLevelType w:val="hybridMultilevel"/>
    <w:tmpl w:val="5CDCB69A"/>
    <w:lvl w:ilvl="0" w:tplc="69A0B2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261A3"/>
    <w:multiLevelType w:val="hybridMultilevel"/>
    <w:tmpl w:val="8AEE74DC"/>
    <w:lvl w:ilvl="0" w:tplc="1CBC7D36">
      <w:start w:val="1"/>
      <w:numFmt w:val="lowerLetter"/>
      <w:lvlText w:val="(%1)"/>
      <w:lvlJc w:val="left"/>
      <w:pPr>
        <w:tabs>
          <w:tab w:val="num" w:pos="2062"/>
        </w:tabs>
        <w:ind w:left="206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833B3B"/>
    <w:multiLevelType w:val="hybridMultilevel"/>
    <w:tmpl w:val="D5ACA354"/>
    <w:lvl w:ilvl="0" w:tplc="E75447F4">
      <w:start w:val="1"/>
      <w:numFmt w:val="lowerLetter"/>
      <w:lvlText w:val="(%1)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3A33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0C20"/>
    <w:rsid w:val="001C4DB3"/>
    <w:rsid w:val="001E1A15"/>
    <w:rsid w:val="001F3D5E"/>
    <w:rsid w:val="001F6AF1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109C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3364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87ACA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A572D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6F6D71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6FF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90023"/>
    <w:rsid w:val="008A2708"/>
    <w:rsid w:val="008B185A"/>
    <w:rsid w:val="008B5DC2"/>
    <w:rsid w:val="008C44CE"/>
    <w:rsid w:val="008D3E39"/>
    <w:rsid w:val="008D745E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B3B31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C55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5937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896"/>
    <w:rsid w:val="00D747CC"/>
    <w:rsid w:val="00D817B5"/>
    <w:rsid w:val="00D94C52"/>
    <w:rsid w:val="00DA3BBA"/>
    <w:rsid w:val="00DA4CE7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372DD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1076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46BBA"/>
    <w:rsid w:val="00F5599A"/>
    <w:rsid w:val="00F80273"/>
    <w:rsid w:val="00F84E19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F46BBA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F46BBA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jpeg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5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jpe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jpeg"/><Relationship Id="rId41" Type="http://schemas.openxmlformats.org/officeDocument/2006/relationships/image" Target="media/image18.jpe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68A39-0B12-4732-B2EE-122CC230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66</TotalTime>
  <Pages>8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6</cp:revision>
  <cp:lastPrinted>2016-07-15T04:27:00Z</cp:lastPrinted>
  <dcterms:created xsi:type="dcterms:W3CDTF">2016-09-12T07:47:00Z</dcterms:created>
  <dcterms:modified xsi:type="dcterms:W3CDTF">2016-10-12T03:15:00Z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