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6F784473" w:rsidR="005F0EAE" w:rsidRDefault="005F0EAE" w:rsidP="005F0EAE">
      <w:pPr>
        <w:jc w:val="center"/>
      </w:pPr>
      <w:r>
        <w:t xml:space="preserve"> </w:t>
      </w:r>
      <w:bookmarkStart w:id="0" w:name="bmLogo"/>
      <w:bookmarkEnd w:id="0"/>
      <w:r w:rsidR="003831FC">
        <w:rPr>
          <w:noProof/>
          <w:lang w:eastAsia="en-AU"/>
        </w:rPr>
        <w:drawing>
          <wp:inline distT="0" distB="0" distL="0" distR="0" wp14:anchorId="73E6E0D7" wp14:editId="65F7E10A">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2571850" w:rsidR="005F0EAE" w:rsidRDefault="00A861F3"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50923B" w:rsidR="005F0EAE" w:rsidRPr="009E265C" w:rsidRDefault="00A861F3"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50923B" w:rsidR="005F0EAE" w:rsidRPr="009E265C" w:rsidRDefault="00A861F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524C8E3A" w:rsidR="005F0EAE" w:rsidRPr="00DD2D7D" w:rsidRDefault="00A861F3" w:rsidP="005F0EAE">
      <w:pPr>
        <w:rPr>
          <w:rFonts w:eastAsiaTheme="majorEastAsia" w:cstheme="majorBidi"/>
          <w:b/>
          <w:sz w:val="36"/>
          <w:szCs w:val="32"/>
        </w:rPr>
      </w:pPr>
      <w:bookmarkStart w:id="4" w:name="bmCourse"/>
      <w:bookmarkEnd w:id="4"/>
      <w:r>
        <w:rPr>
          <w:rFonts w:eastAsiaTheme="majorEastAsia" w:cstheme="majorBidi"/>
          <w:b/>
          <w:sz w:val="36"/>
          <w:szCs w:val="32"/>
        </w:rPr>
        <w:t>METHODS</w:t>
      </w:r>
      <w:bookmarkStart w:id="5" w:name="_GoBack"/>
      <w:bookmarkEnd w:id="5"/>
    </w:p>
    <w:p w14:paraId="037D69C4" w14:textId="5DF926C1" w:rsidR="005F0EAE" w:rsidRPr="00DD2D7D" w:rsidRDefault="00A861F3"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4006AC4A" w:rsidR="005F0EAE" w:rsidRPr="0032717C" w:rsidRDefault="005F0EAE" w:rsidP="005F0EAE">
      <w:pPr>
        <w:pStyle w:val="Heading2"/>
      </w:pPr>
      <w:r>
        <w:t xml:space="preserve">Section </w:t>
      </w:r>
      <w:bookmarkStart w:id="7" w:name="bmSec1"/>
      <w:bookmarkEnd w:id="7"/>
      <w:r w:rsidR="00A861F3">
        <w:t>One</w:t>
      </w:r>
      <w:r>
        <w:t>:</w:t>
      </w:r>
    </w:p>
    <w:p w14:paraId="631D9F9F" w14:textId="5B0C57F7" w:rsidR="005F0EAE" w:rsidRPr="007936BA" w:rsidRDefault="005F0EAE" w:rsidP="005F0EAE">
      <w:pPr>
        <w:pStyle w:val="Heading2"/>
      </w:pPr>
      <w:r>
        <w:t>Calculator-</w:t>
      </w:r>
      <w:bookmarkStart w:id="8" w:name="bmCal1"/>
      <w:bookmarkEnd w:id="8"/>
      <w:r w:rsidR="00A861F3">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3978AB5"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A861F3">
        <w:t>five</w:t>
      </w:r>
      <w:r>
        <w:t xml:space="preserve"> minutes</w:t>
      </w:r>
    </w:p>
    <w:p w14:paraId="5DEDE60C" w14:textId="67B0EB69" w:rsidR="005F0EAE" w:rsidRPr="000124CF" w:rsidRDefault="005F0EAE" w:rsidP="005F0EAE">
      <w:pPr>
        <w:tabs>
          <w:tab w:val="left" w:pos="-720"/>
          <w:tab w:val="left" w:pos="4253"/>
        </w:tabs>
        <w:suppressAutoHyphens/>
      </w:pPr>
      <w:r>
        <w:t>Working time:</w:t>
      </w:r>
      <w:r>
        <w:tab/>
      </w:r>
      <w:bookmarkStart w:id="10" w:name="bmWT"/>
      <w:bookmarkEnd w:id="10"/>
      <w:r w:rsidR="00A861F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09441B0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861F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A861F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4CE7786" w:rsidR="005F0EAE" w:rsidRPr="000E7D70" w:rsidRDefault="00A861F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FCC1330" w:rsidR="005F0EAE" w:rsidRPr="000E7D70" w:rsidRDefault="00A861F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3090B87" w:rsidR="005F0EAE" w:rsidRPr="000E7D70" w:rsidRDefault="00A861F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861F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D0C13E1" w:rsidR="005F0EAE" w:rsidRPr="00F25E36" w:rsidRDefault="00A861F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36396C7" w:rsidR="005F0EAE" w:rsidRPr="00F25E36" w:rsidRDefault="00A861F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E9C0379" w:rsidR="005F0EAE" w:rsidRPr="00F25E36" w:rsidRDefault="00A861F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861F3" w:rsidRPr="00A861F3" w14:paraId="1F48672D" w14:textId="77777777" w:rsidTr="00ED4F4F">
        <w:trPr>
          <w:trHeight w:val="560"/>
        </w:trPr>
        <w:tc>
          <w:tcPr>
            <w:tcW w:w="3402" w:type="dxa"/>
            <w:gridSpan w:val="3"/>
            <w:vAlign w:val="center"/>
          </w:tcPr>
          <w:p w14:paraId="5CE383E9" w14:textId="5C00AD43" w:rsidR="00A861F3" w:rsidRPr="00A861F3" w:rsidRDefault="00A861F3" w:rsidP="00A861F3">
            <w:pPr>
              <w:jc w:val="center"/>
              <w:rPr>
                <w:rFonts w:ascii="Times New Roman" w:hAnsi="Times New Roman"/>
              </w:rPr>
            </w:pPr>
            <w:bookmarkStart w:id="20" w:name="bMkTab"/>
            <w:bookmarkEnd w:id="20"/>
            <w:r>
              <w:rPr>
                <w:rFonts w:ascii="Times New Roman" w:hAnsi="Times New Roman"/>
              </w:rPr>
              <w:t>Markers use only</w:t>
            </w:r>
          </w:p>
        </w:tc>
      </w:tr>
      <w:tr w:rsidR="00A861F3" w:rsidRPr="00A861F3" w14:paraId="1EB9207F" w14:textId="77777777" w:rsidTr="00A861F3">
        <w:trPr>
          <w:trHeight w:val="560"/>
        </w:trPr>
        <w:tc>
          <w:tcPr>
            <w:tcW w:w="1134" w:type="dxa"/>
            <w:vAlign w:val="center"/>
          </w:tcPr>
          <w:p w14:paraId="37AAE18B" w14:textId="2103D78E" w:rsidR="00A861F3" w:rsidRPr="00A861F3" w:rsidRDefault="00A861F3" w:rsidP="00A861F3">
            <w:pPr>
              <w:jc w:val="center"/>
              <w:rPr>
                <w:rFonts w:ascii="Times New Roman" w:hAnsi="Times New Roman"/>
              </w:rPr>
            </w:pPr>
            <w:r>
              <w:rPr>
                <w:rFonts w:ascii="Times New Roman" w:hAnsi="Times New Roman"/>
              </w:rPr>
              <w:t>Question</w:t>
            </w:r>
          </w:p>
        </w:tc>
        <w:tc>
          <w:tcPr>
            <w:tcW w:w="1134" w:type="dxa"/>
            <w:vAlign w:val="center"/>
          </w:tcPr>
          <w:p w14:paraId="319B742E" w14:textId="2B7131DD" w:rsidR="00A861F3" w:rsidRPr="00A861F3" w:rsidRDefault="00A861F3" w:rsidP="00A861F3">
            <w:pPr>
              <w:jc w:val="center"/>
              <w:rPr>
                <w:rFonts w:ascii="Times New Roman" w:hAnsi="Times New Roman"/>
              </w:rPr>
            </w:pPr>
            <w:r>
              <w:rPr>
                <w:rFonts w:ascii="Times New Roman" w:hAnsi="Times New Roman"/>
              </w:rPr>
              <w:t>Maximum</w:t>
            </w:r>
          </w:p>
        </w:tc>
        <w:tc>
          <w:tcPr>
            <w:tcW w:w="1134" w:type="dxa"/>
            <w:vAlign w:val="center"/>
          </w:tcPr>
          <w:p w14:paraId="33C4C4A8" w14:textId="3092A581" w:rsidR="00A861F3" w:rsidRPr="00A861F3" w:rsidRDefault="00A861F3" w:rsidP="00A861F3">
            <w:pPr>
              <w:jc w:val="center"/>
              <w:rPr>
                <w:rFonts w:ascii="Times New Roman" w:hAnsi="Times New Roman"/>
              </w:rPr>
            </w:pPr>
            <w:r>
              <w:rPr>
                <w:rFonts w:ascii="Times New Roman" w:hAnsi="Times New Roman"/>
              </w:rPr>
              <w:t>Mark</w:t>
            </w:r>
          </w:p>
        </w:tc>
      </w:tr>
      <w:tr w:rsidR="00A861F3" w:rsidRPr="00A861F3" w14:paraId="5274F5DE" w14:textId="77777777" w:rsidTr="00A861F3">
        <w:trPr>
          <w:trHeight w:val="560"/>
        </w:trPr>
        <w:tc>
          <w:tcPr>
            <w:tcW w:w="1134" w:type="dxa"/>
            <w:vAlign w:val="center"/>
          </w:tcPr>
          <w:p w14:paraId="3F207C35" w14:textId="04E424E0" w:rsidR="00A861F3" w:rsidRPr="00A861F3" w:rsidRDefault="00A861F3" w:rsidP="00A861F3">
            <w:pPr>
              <w:jc w:val="center"/>
              <w:rPr>
                <w:rFonts w:ascii="Times New Roman" w:hAnsi="Times New Roman"/>
              </w:rPr>
            </w:pPr>
            <w:r>
              <w:rPr>
                <w:rFonts w:ascii="Times New Roman" w:hAnsi="Times New Roman"/>
              </w:rPr>
              <w:t>1</w:t>
            </w:r>
          </w:p>
        </w:tc>
        <w:tc>
          <w:tcPr>
            <w:tcW w:w="1134" w:type="dxa"/>
            <w:vAlign w:val="center"/>
          </w:tcPr>
          <w:p w14:paraId="5C49CF73" w14:textId="3F676524" w:rsidR="00A861F3" w:rsidRPr="00A861F3" w:rsidRDefault="00A861F3" w:rsidP="00A861F3">
            <w:pPr>
              <w:jc w:val="center"/>
              <w:rPr>
                <w:rFonts w:ascii="Times New Roman" w:hAnsi="Times New Roman"/>
              </w:rPr>
            </w:pPr>
            <w:r>
              <w:rPr>
                <w:rFonts w:ascii="Times New Roman" w:hAnsi="Times New Roman"/>
              </w:rPr>
              <w:t>4</w:t>
            </w:r>
          </w:p>
        </w:tc>
        <w:tc>
          <w:tcPr>
            <w:tcW w:w="1134" w:type="dxa"/>
            <w:vAlign w:val="center"/>
          </w:tcPr>
          <w:p w14:paraId="16A85296" w14:textId="77777777" w:rsidR="00A861F3" w:rsidRPr="00A861F3" w:rsidRDefault="00A861F3" w:rsidP="00A861F3">
            <w:pPr>
              <w:jc w:val="center"/>
              <w:rPr>
                <w:rFonts w:ascii="Times New Roman" w:hAnsi="Times New Roman"/>
              </w:rPr>
            </w:pPr>
          </w:p>
        </w:tc>
      </w:tr>
      <w:tr w:rsidR="00A861F3" w:rsidRPr="00A861F3" w14:paraId="0302D9B6" w14:textId="77777777" w:rsidTr="00A861F3">
        <w:trPr>
          <w:trHeight w:val="560"/>
        </w:trPr>
        <w:tc>
          <w:tcPr>
            <w:tcW w:w="1134" w:type="dxa"/>
            <w:vAlign w:val="center"/>
          </w:tcPr>
          <w:p w14:paraId="6C093A62" w14:textId="7C9FDFA8" w:rsidR="00A861F3" w:rsidRPr="00A861F3" w:rsidRDefault="00A861F3" w:rsidP="00A861F3">
            <w:pPr>
              <w:jc w:val="center"/>
              <w:rPr>
                <w:rFonts w:ascii="Times New Roman" w:hAnsi="Times New Roman"/>
              </w:rPr>
            </w:pPr>
            <w:r>
              <w:rPr>
                <w:rFonts w:ascii="Times New Roman" w:hAnsi="Times New Roman"/>
              </w:rPr>
              <w:t>2</w:t>
            </w:r>
          </w:p>
        </w:tc>
        <w:tc>
          <w:tcPr>
            <w:tcW w:w="1134" w:type="dxa"/>
            <w:vAlign w:val="center"/>
          </w:tcPr>
          <w:p w14:paraId="3911C1A8" w14:textId="1C54181C" w:rsidR="00A861F3" w:rsidRPr="00A861F3" w:rsidRDefault="00A861F3" w:rsidP="00A861F3">
            <w:pPr>
              <w:jc w:val="center"/>
              <w:rPr>
                <w:rFonts w:ascii="Times New Roman" w:hAnsi="Times New Roman"/>
              </w:rPr>
            </w:pPr>
            <w:r>
              <w:rPr>
                <w:rFonts w:ascii="Times New Roman" w:hAnsi="Times New Roman"/>
              </w:rPr>
              <w:t>6</w:t>
            </w:r>
          </w:p>
        </w:tc>
        <w:tc>
          <w:tcPr>
            <w:tcW w:w="1134" w:type="dxa"/>
            <w:vAlign w:val="center"/>
          </w:tcPr>
          <w:p w14:paraId="793F0DD7" w14:textId="77777777" w:rsidR="00A861F3" w:rsidRPr="00A861F3" w:rsidRDefault="00A861F3" w:rsidP="00A861F3">
            <w:pPr>
              <w:jc w:val="center"/>
              <w:rPr>
                <w:rFonts w:ascii="Times New Roman" w:hAnsi="Times New Roman"/>
              </w:rPr>
            </w:pPr>
          </w:p>
        </w:tc>
      </w:tr>
      <w:tr w:rsidR="00A861F3" w:rsidRPr="00A861F3" w14:paraId="59BB9042" w14:textId="77777777" w:rsidTr="00A861F3">
        <w:trPr>
          <w:trHeight w:val="560"/>
        </w:trPr>
        <w:tc>
          <w:tcPr>
            <w:tcW w:w="1134" w:type="dxa"/>
            <w:vAlign w:val="center"/>
          </w:tcPr>
          <w:p w14:paraId="1F66BE1C" w14:textId="612DA92F" w:rsidR="00A861F3" w:rsidRPr="00A861F3" w:rsidRDefault="00A861F3" w:rsidP="00A861F3">
            <w:pPr>
              <w:jc w:val="center"/>
              <w:rPr>
                <w:rFonts w:ascii="Times New Roman" w:hAnsi="Times New Roman"/>
              </w:rPr>
            </w:pPr>
            <w:r>
              <w:rPr>
                <w:rFonts w:ascii="Times New Roman" w:hAnsi="Times New Roman"/>
              </w:rPr>
              <w:t>3</w:t>
            </w:r>
          </w:p>
        </w:tc>
        <w:tc>
          <w:tcPr>
            <w:tcW w:w="1134" w:type="dxa"/>
            <w:vAlign w:val="center"/>
          </w:tcPr>
          <w:p w14:paraId="43980B58" w14:textId="2FC06710" w:rsidR="00A861F3" w:rsidRPr="00A861F3" w:rsidRDefault="00A861F3" w:rsidP="00A861F3">
            <w:pPr>
              <w:jc w:val="center"/>
              <w:rPr>
                <w:rFonts w:ascii="Times New Roman" w:hAnsi="Times New Roman"/>
              </w:rPr>
            </w:pPr>
            <w:r>
              <w:rPr>
                <w:rFonts w:ascii="Times New Roman" w:hAnsi="Times New Roman"/>
              </w:rPr>
              <w:t>7</w:t>
            </w:r>
          </w:p>
        </w:tc>
        <w:tc>
          <w:tcPr>
            <w:tcW w:w="1134" w:type="dxa"/>
            <w:vAlign w:val="center"/>
          </w:tcPr>
          <w:p w14:paraId="3AF81146" w14:textId="77777777" w:rsidR="00A861F3" w:rsidRPr="00A861F3" w:rsidRDefault="00A861F3" w:rsidP="00A861F3">
            <w:pPr>
              <w:jc w:val="center"/>
              <w:rPr>
                <w:rFonts w:ascii="Times New Roman" w:hAnsi="Times New Roman"/>
              </w:rPr>
            </w:pPr>
          </w:p>
        </w:tc>
      </w:tr>
      <w:tr w:rsidR="00A861F3" w:rsidRPr="00A861F3" w14:paraId="1C49A912" w14:textId="77777777" w:rsidTr="00A861F3">
        <w:trPr>
          <w:trHeight w:val="560"/>
        </w:trPr>
        <w:tc>
          <w:tcPr>
            <w:tcW w:w="1134" w:type="dxa"/>
            <w:vAlign w:val="center"/>
          </w:tcPr>
          <w:p w14:paraId="0B9A080D" w14:textId="033E9560" w:rsidR="00A861F3" w:rsidRPr="00A861F3" w:rsidRDefault="00A861F3" w:rsidP="00A861F3">
            <w:pPr>
              <w:jc w:val="center"/>
              <w:rPr>
                <w:rFonts w:ascii="Times New Roman" w:hAnsi="Times New Roman"/>
              </w:rPr>
            </w:pPr>
            <w:r>
              <w:rPr>
                <w:rFonts w:ascii="Times New Roman" w:hAnsi="Times New Roman"/>
              </w:rPr>
              <w:t>4</w:t>
            </w:r>
          </w:p>
        </w:tc>
        <w:tc>
          <w:tcPr>
            <w:tcW w:w="1134" w:type="dxa"/>
            <w:vAlign w:val="center"/>
          </w:tcPr>
          <w:p w14:paraId="2F33868F" w14:textId="12F53F12" w:rsidR="00A861F3" w:rsidRPr="00A861F3" w:rsidRDefault="00A861F3" w:rsidP="00A861F3">
            <w:pPr>
              <w:jc w:val="center"/>
              <w:rPr>
                <w:rFonts w:ascii="Times New Roman" w:hAnsi="Times New Roman"/>
              </w:rPr>
            </w:pPr>
            <w:r>
              <w:rPr>
                <w:rFonts w:ascii="Times New Roman" w:hAnsi="Times New Roman"/>
              </w:rPr>
              <w:t>7</w:t>
            </w:r>
          </w:p>
        </w:tc>
        <w:tc>
          <w:tcPr>
            <w:tcW w:w="1134" w:type="dxa"/>
            <w:vAlign w:val="center"/>
          </w:tcPr>
          <w:p w14:paraId="66BDD963" w14:textId="77777777" w:rsidR="00A861F3" w:rsidRPr="00A861F3" w:rsidRDefault="00A861F3" w:rsidP="00A861F3">
            <w:pPr>
              <w:jc w:val="center"/>
              <w:rPr>
                <w:rFonts w:ascii="Times New Roman" w:hAnsi="Times New Roman"/>
              </w:rPr>
            </w:pPr>
          </w:p>
        </w:tc>
      </w:tr>
      <w:tr w:rsidR="00A861F3" w:rsidRPr="00A861F3" w14:paraId="259FCB79" w14:textId="77777777" w:rsidTr="00A861F3">
        <w:trPr>
          <w:trHeight w:val="560"/>
        </w:trPr>
        <w:tc>
          <w:tcPr>
            <w:tcW w:w="1134" w:type="dxa"/>
            <w:vAlign w:val="center"/>
          </w:tcPr>
          <w:p w14:paraId="50E7E5EA" w14:textId="65815C0C" w:rsidR="00A861F3" w:rsidRPr="00A861F3" w:rsidRDefault="00A861F3" w:rsidP="00A861F3">
            <w:pPr>
              <w:jc w:val="center"/>
              <w:rPr>
                <w:rFonts w:ascii="Times New Roman" w:hAnsi="Times New Roman"/>
              </w:rPr>
            </w:pPr>
            <w:r>
              <w:rPr>
                <w:rFonts w:ascii="Times New Roman" w:hAnsi="Times New Roman"/>
              </w:rPr>
              <w:t>5</w:t>
            </w:r>
          </w:p>
        </w:tc>
        <w:tc>
          <w:tcPr>
            <w:tcW w:w="1134" w:type="dxa"/>
            <w:vAlign w:val="center"/>
          </w:tcPr>
          <w:p w14:paraId="6B6C1BB2" w14:textId="2EB52648" w:rsidR="00A861F3" w:rsidRPr="00A861F3" w:rsidRDefault="00A861F3" w:rsidP="00A861F3">
            <w:pPr>
              <w:jc w:val="center"/>
              <w:rPr>
                <w:rFonts w:ascii="Times New Roman" w:hAnsi="Times New Roman"/>
              </w:rPr>
            </w:pPr>
            <w:r>
              <w:rPr>
                <w:rFonts w:ascii="Times New Roman" w:hAnsi="Times New Roman"/>
              </w:rPr>
              <w:t>6</w:t>
            </w:r>
          </w:p>
        </w:tc>
        <w:tc>
          <w:tcPr>
            <w:tcW w:w="1134" w:type="dxa"/>
            <w:vAlign w:val="center"/>
          </w:tcPr>
          <w:p w14:paraId="2D6F65C4" w14:textId="77777777" w:rsidR="00A861F3" w:rsidRPr="00A861F3" w:rsidRDefault="00A861F3" w:rsidP="00A861F3">
            <w:pPr>
              <w:jc w:val="center"/>
              <w:rPr>
                <w:rFonts w:ascii="Times New Roman" w:hAnsi="Times New Roman"/>
              </w:rPr>
            </w:pPr>
          </w:p>
        </w:tc>
      </w:tr>
      <w:tr w:rsidR="00A861F3" w:rsidRPr="00A861F3" w14:paraId="6D986FFF" w14:textId="77777777" w:rsidTr="00A861F3">
        <w:trPr>
          <w:trHeight w:val="560"/>
        </w:trPr>
        <w:tc>
          <w:tcPr>
            <w:tcW w:w="1134" w:type="dxa"/>
            <w:vAlign w:val="center"/>
          </w:tcPr>
          <w:p w14:paraId="7E4DAE6E" w14:textId="768A5D89" w:rsidR="00A861F3" w:rsidRPr="00A861F3" w:rsidRDefault="00A861F3" w:rsidP="00A861F3">
            <w:pPr>
              <w:jc w:val="center"/>
              <w:rPr>
                <w:rFonts w:ascii="Times New Roman" w:hAnsi="Times New Roman"/>
              </w:rPr>
            </w:pPr>
            <w:r>
              <w:rPr>
                <w:rFonts w:ascii="Times New Roman" w:hAnsi="Times New Roman"/>
              </w:rPr>
              <w:t>6</w:t>
            </w:r>
          </w:p>
        </w:tc>
        <w:tc>
          <w:tcPr>
            <w:tcW w:w="1134" w:type="dxa"/>
            <w:vAlign w:val="center"/>
          </w:tcPr>
          <w:p w14:paraId="0529AB20" w14:textId="3533589E" w:rsidR="00A861F3" w:rsidRPr="00A861F3" w:rsidRDefault="00A861F3" w:rsidP="00A861F3">
            <w:pPr>
              <w:jc w:val="center"/>
              <w:rPr>
                <w:rFonts w:ascii="Times New Roman" w:hAnsi="Times New Roman"/>
              </w:rPr>
            </w:pPr>
            <w:r>
              <w:rPr>
                <w:rFonts w:ascii="Times New Roman" w:hAnsi="Times New Roman"/>
              </w:rPr>
              <w:t>6</w:t>
            </w:r>
          </w:p>
        </w:tc>
        <w:tc>
          <w:tcPr>
            <w:tcW w:w="1134" w:type="dxa"/>
            <w:vAlign w:val="center"/>
          </w:tcPr>
          <w:p w14:paraId="2A96932A" w14:textId="77777777" w:rsidR="00A861F3" w:rsidRPr="00A861F3" w:rsidRDefault="00A861F3" w:rsidP="00A861F3">
            <w:pPr>
              <w:jc w:val="center"/>
              <w:rPr>
                <w:rFonts w:ascii="Times New Roman" w:hAnsi="Times New Roman"/>
              </w:rPr>
            </w:pPr>
          </w:p>
        </w:tc>
      </w:tr>
      <w:tr w:rsidR="00A861F3" w:rsidRPr="00A861F3" w14:paraId="1A87ACC7" w14:textId="77777777" w:rsidTr="00A861F3">
        <w:trPr>
          <w:trHeight w:val="560"/>
        </w:trPr>
        <w:tc>
          <w:tcPr>
            <w:tcW w:w="1134" w:type="dxa"/>
            <w:vAlign w:val="center"/>
          </w:tcPr>
          <w:p w14:paraId="0C0D7D41" w14:textId="0DDB6504" w:rsidR="00A861F3" w:rsidRPr="00A861F3" w:rsidRDefault="00A861F3" w:rsidP="00A861F3">
            <w:pPr>
              <w:jc w:val="center"/>
              <w:rPr>
                <w:rFonts w:ascii="Times New Roman" w:hAnsi="Times New Roman"/>
              </w:rPr>
            </w:pPr>
            <w:r>
              <w:rPr>
                <w:rFonts w:ascii="Times New Roman" w:hAnsi="Times New Roman"/>
              </w:rPr>
              <w:t>7</w:t>
            </w:r>
          </w:p>
        </w:tc>
        <w:tc>
          <w:tcPr>
            <w:tcW w:w="1134" w:type="dxa"/>
            <w:vAlign w:val="center"/>
          </w:tcPr>
          <w:p w14:paraId="7C8AE493" w14:textId="34BF0619" w:rsidR="00A861F3" w:rsidRPr="00A861F3" w:rsidRDefault="00A861F3" w:rsidP="00A861F3">
            <w:pPr>
              <w:jc w:val="center"/>
              <w:rPr>
                <w:rFonts w:ascii="Times New Roman" w:hAnsi="Times New Roman"/>
              </w:rPr>
            </w:pPr>
            <w:r>
              <w:rPr>
                <w:rFonts w:ascii="Times New Roman" w:hAnsi="Times New Roman"/>
              </w:rPr>
              <w:t>8</w:t>
            </w:r>
          </w:p>
        </w:tc>
        <w:tc>
          <w:tcPr>
            <w:tcW w:w="1134" w:type="dxa"/>
            <w:vAlign w:val="center"/>
          </w:tcPr>
          <w:p w14:paraId="776FE3EB" w14:textId="77777777" w:rsidR="00A861F3" w:rsidRPr="00A861F3" w:rsidRDefault="00A861F3" w:rsidP="00A861F3">
            <w:pPr>
              <w:jc w:val="center"/>
              <w:rPr>
                <w:rFonts w:ascii="Times New Roman" w:hAnsi="Times New Roman"/>
              </w:rPr>
            </w:pPr>
          </w:p>
        </w:tc>
      </w:tr>
      <w:tr w:rsidR="00A861F3" w:rsidRPr="00A861F3" w14:paraId="286F190F" w14:textId="77777777" w:rsidTr="00A861F3">
        <w:trPr>
          <w:trHeight w:val="560"/>
        </w:trPr>
        <w:tc>
          <w:tcPr>
            <w:tcW w:w="1134" w:type="dxa"/>
            <w:vAlign w:val="center"/>
          </w:tcPr>
          <w:p w14:paraId="61FC1240" w14:textId="1F59B70A" w:rsidR="00A861F3" w:rsidRPr="00A861F3" w:rsidRDefault="00A861F3" w:rsidP="00A861F3">
            <w:pPr>
              <w:jc w:val="center"/>
              <w:rPr>
                <w:rFonts w:ascii="Times New Roman" w:hAnsi="Times New Roman"/>
              </w:rPr>
            </w:pPr>
            <w:r>
              <w:rPr>
                <w:rFonts w:ascii="Times New Roman" w:hAnsi="Times New Roman"/>
              </w:rPr>
              <w:t>8</w:t>
            </w:r>
          </w:p>
        </w:tc>
        <w:tc>
          <w:tcPr>
            <w:tcW w:w="1134" w:type="dxa"/>
            <w:vAlign w:val="center"/>
          </w:tcPr>
          <w:p w14:paraId="1E5517CA" w14:textId="4FCFB8D3" w:rsidR="00A861F3" w:rsidRPr="00A861F3" w:rsidRDefault="00A861F3" w:rsidP="00A861F3">
            <w:pPr>
              <w:jc w:val="center"/>
              <w:rPr>
                <w:rFonts w:ascii="Times New Roman" w:hAnsi="Times New Roman"/>
              </w:rPr>
            </w:pPr>
            <w:r>
              <w:rPr>
                <w:rFonts w:ascii="Times New Roman" w:hAnsi="Times New Roman"/>
              </w:rPr>
              <w:t>8</w:t>
            </w:r>
          </w:p>
        </w:tc>
        <w:tc>
          <w:tcPr>
            <w:tcW w:w="1134" w:type="dxa"/>
            <w:vAlign w:val="center"/>
          </w:tcPr>
          <w:p w14:paraId="417E617F" w14:textId="77777777" w:rsidR="00A861F3" w:rsidRPr="00A861F3" w:rsidRDefault="00A861F3" w:rsidP="00A861F3">
            <w:pPr>
              <w:jc w:val="center"/>
              <w:rPr>
                <w:rFonts w:ascii="Times New Roman" w:hAnsi="Times New Roman"/>
              </w:rPr>
            </w:pPr>
          </w:p>
        </w:tc>
      </w:tr>
      <w:tr w:rsidR="00A861F3" w:rsidRPr="00A861F3" w14:paraId="1920B8A7" w14:textId="77777777" w:rsidTr="00A861F3">
        <w:trPr>
          <w:trHeight w:val="560"/>
        </w:trPr>
        <w:tc>
          <w:tcPr>
            <w:tcW w:w="1134" w:type="dxa"/>
            <w:vAlign w:val="center"/>
          </w:tcPr>
          <w:p w14:paraId="492118B5" w14:textId="6EF24759" w:rsidR="00A861F3" w:rsidRPr="00A861F3" w:rsidRDefault="00A861F3" w:rsidP="00A861F3">
            <w:pPr>
              <w:jc w:val="center"/>
              <w:rPr>
                <w:rFonts w:ascii="Times New Roman" w:hAnsi="Times New Roman"/>
              </w:rPr>
            </w:pPr>
            <w:r>
              <w:rPr>
                <w:rFonts w:ascii="Times New Roman" w:hAnsi="Times New Roman"/>
              </w:rPr>
              <w:t>S1 Total</w:t>
            </w:r>
          </w:p>
        </w:tc>
        <w:tc>
          <w:tcPr>
            <w:tcW w:w="1134" w:type="dxa"/>
            <w:vAlign w:val="center"/>
          </w:tcPr>
          <w:p w14:paraId="15BDC3CE" w14:textId="5FA81339" w:rsidR="00A861F3" w:rsidRPr="00A861F3" w:rsidRDefault="00A861F3" w:rsidP="00A861F3">
            <w:pPr>
              <w:jc w:val="center"/>
              <w:rPr>
                <w:rFonts w:ascii="Times New Roman" w:hAnsi="Times New Roman"/>
              </w:rPr>
            </w:pPr>
            <w:r>
              <w:rPr>
                <w:rFonts w:ascii="Times New Roman" w:hAnsi="Times New Roman"/>
              </w:rPr>
              <w:t>52</w:t>
            </w:r>
          </w:p>
        </w:tc>
        <w:tc>
          <w:tcPr>
            <w:tcW w:w="1134" w:type="dxa"/>
            <w:vAlign w:val="center"/>
          </w:tcPr>
          <w:p w14:paraId="2C0D6677" w14:textId="77777777" w:rsidR="00A861F3" w:rsidRPr="00A861F3" w:rsidRDefault="00A861F3" w:rsidP="00A861F3">
            <w:pPr>
              <w:jc w:val="center"/>
              <w:rPr>
                <w:rFonts w:ascii="Times New Roman" w:hAnsi="Times New Roman"/>
              </w:rPr>
            </w:pPr>
          </w:p>
        </w:tc>
      </w:tr>
      <w:tr w:rsidR="00A861F3" w:rsidRPr="00A861F3" w14:paraId="244F45A0" w14:textId="77777777" w:rsidTr="00A861F3">
        <w:trPr>
          <w:trHeight w:val="560"/>
        </w:trPr>
        <w:tc>
          <w:tcPr>
            <w:tcW w:w="1134" w:type="dxa"/>
            <w:vAlign w:val="center"/>
          </w:tcPr>
          <w:p w14:paraId="175894D8" w14:textId="4DF64F24" w:rsidR="00A861F3" w:rsidRPr="00A861F3" w:rsidRDefault="00A861F3" w:rsidP="00A861F3">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3C52E275" w14:textId="7D470552" w:rsidR="00A861F3" w:rsidRPr="00A861F3" w:rsidRDefault="00A861F3" w:rsidP="00A861F3">
            <w:pPr>
              <w:jc w:val="center"/>
              <w:rPr>
                <w:rFonts w:ascii="Times New Roman" w:hAnsi="Times New Roman"/>
              </w:rPr>
            </w:pPr>
            <w:r>
              <w:rPr>
                <w:rFonts w:ascii="Times New Roman" w:hAnsi="Times New Roman"/>
              </w:rPr>
              <w:t>35%</w:t>
            </w:r>
          </w:p>
        </w:tc>
        <w:tc>
          <w:tcPr>
            <w:tcW w:w="1134" w:type="dxa"/>
            <w:vAlign w:val="center"/>
          </w:tcPr>
          <w:p w14:paraId="52C680FD" w14:textId="77777777" w:rsidR="00A861F3" w:rsidRPr="00A861F3" w:rsidRDefault="00A861F3" w:rsidP="00A861F3">
            <w:pPr>
              <w:jc w:val="center"/>
              <w:rPr>
                <w:rFonts w:ascii="Times New Roman" w:hAnsi="Times New Roman"/>
              </w:rPr>
            </w:pPr>
          </w:p>
        </w:tc>
      </w:tr>
      <w:tr w:rsidR="00A861F3" w:rsidRPr="00A861F3" w14:paraId="2701E6C0" w14:textId="77777777" w:rsidTr="00A861F3">
        <w:trPr>
          <w:trHeight w:val="560"/>
        </w:trPr>
        <w:tc>
          <w:tcPr>
            <w:tcW w:w="1134" w:type="dxa"/>
            <w:vAlign w:val="center"/>
          </w:tcPr>
          <w:p w14:paraId="102ECB31" w14:textId="28A4148D" w:rsidR="00A861F3" w:rsidRPr="00A861F3" w:rsidRDefault="00A861F3" w:rsidP="00A861F3">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6E35D5E3" w14:textId="39B51F25" w:rsidR="00A861F3" w:rsidRPr="00A861F3" w:rsidRDefault="00A861F3" w:rsidP="00A861F3">
            <w:pPr>
              <w:jc w:val="center"/>
              <w:rPr>
                <w:rFonts w:ascii="Times New Roman" w:hAnsi="Times New Roman"/>
              </w:rPr>
            </w:pPr>
            <w:r>
              <w:rPr>
                <w:rFonts w:ascii="Times New Roman" w:hAnsi="Times New Roman"/>
              </w:rPr>
              <w:t>65%</w:t>
            </w:r>
          </w:p>
        </w:tc>
        <w:tc>
          <w:tcPr>
            <w:tcW w:w="1134" w:type="dxa"/>
            <w:vAlign w:val="center"/>
          </w:tcPr>
          <w:p w14:paraId="225B636C" w14:textId="77777777" w:rsidR="00A861F3" w:rsidRPr="00A861F3" w:rsidRDefault="00A861F3" w:rsidP="00A861F3">
            <w:pPr>
              <w:jc w:val="center"/>
              <w:rPr>
                <w:rFonts w:ascii="Times New Roman" w:hAnsi="Times New Roman"/>
              </w:rPr>
            </w:pPr>
          </w:p>
        </w:tc>
      </w:tr>
      <w:tr w:rsidR="00A861F3" w:rsidRPr="00A861F3" w14:paraId="5A81A87D" w14:textId="77777777" w:rsidTr="00A861F3">
        <w:trPr>
          <w:trHeight w:val="560"/>
        </w:trPr>
        <w:tc>
          <w:tcPr>
            <w:tcW w:w="1134" w:type="dxa"/>
            <w:vAlign w:val="center"/>
          </w:tcPr>
          <w:p w14:paraId="0EFE164A" w14:textId="74789193" w:rsidR="00A861F3" w:rsidRPr="00A861F3" w:rsidRDefault="00A861F3" w:rsidP="00A861F3">
            <w:pPr>
              <w:jc w:val="center"/>
              <w:rPr>
                <w:rFonts w:ascii="Times New Roman" w:hAnsi="Times New Roman"/>
              </w:rPr>
            </w:pPr>
            <w:r>
              <w:rPr>
                <w:rFonts w:ascii="Times New Roman" w:hAnsi="Times New Roman"/>
              </w:rPr>
              <w:t>Total</w:t>
            </w:r>
          </w:p>
        </w:tc>
        <w:tc>
          <w:tcPr>
            <w:tcW w:w="1134" w:type="dxa"/>
            <w:vAlign w:val="center"/>
          </w:tcPr>
          <w:p w14:paraId="44A9D3BF" w14:textId="5075AB03" w:rsidR="00A861F3" w:rsidRPr="00A861F3" w:rsidRDefault="00A861F3" w:rsidP="00A861F3">
            <w:pPr>
              <w:jc w:val="center"/>
              <w:rPr>
                <w:rFonts w:ascii="Times New Roman" w:hAnsi="Times New Roman"/>
              </w:rPr>
            </w:pPr>
            <w:r>
              <w:rPr>
                <w:rFonts w:ascii="Times New Roman" w:hAnsi="Times New Roman"/>
              </w:rPr>
              <w:t>100%</w:t>
            </w:r>
          </w:p>
        </w:tc>
        <w:tc>
          <w:tcPr>
            <w:tcW w:w="1134" w:type="dxa"/>
            <w:vAlign w:val="center"/>
          </w:tcPr>
          <w:p w14:paraId="422D2F70" w14:textId="77777777" w:rsidR="00A861F3" w:rsidRPr="00A861F3" w:rsidRDefault="00A861F3" w:rsidP="00A861F3">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1BD4480E" w:rsidR="005F0EAE" w:rsidRDefault="005F0EAE" w:rsidP="005F0EAE">
      <w:pPr>
        <w:pStyle w:val="QNum"/>
      </w:pPr>
      <w:r>
        <w:br w:type="page"/>
      </w:r>
      <w:r>
        <w:lastRenderedPageBreak/>
        <w:t xml:space="preserve">Section </w:t>
      </w:r>
      <w:bookmarkStart w:id="21" w:name="bmSec2"/>
      <w:bookmarkEnd w:id="21"/>
      <w:r w:rsidR="00A861F3">
        <w:t>One</w:t>
      </w:r>
      <w:r>
        <w:t>: Calculator-</w:t>
      </w:r>
      <w:bookmarkStart w:id="22" w:name="bmCal2"/>
      <w:bookmarkEnd w:id="22"/>
      <w:r w:rsidR="00A861F3">
        <w:t>free</w:t>
      </w:r>
      <w:r>
        <w:tab/>
        <w:t xml:space="preserve"> </w:t>
      </w:r>
      <w:bookmarkStart w:id="23" w:name="bmPercent"/>
      <w:bookmarkEnd w:id="23"/>
      <w:r w:rsidR="00A861F3">
        <w:t>35</w:t>
      </w:r>
      <w:r>
        <w:t>% (</w:t>
      </w:r>
      <w:bookmarkStart w:id="24" w:name="MPT"/>
      <w:bookmarkEnd w:id="24"/>
      <w:r w:rsidR="00A861F3">
        <w:t>52</w:t>
      </w:r>
      <w:r>
        <w:t xml:space="preserve"> Marks)</w:t>
      </w:r>
    </w:p>
    <w:p w14:paraId="36997019" w14:textId="712575DD" w:rsidR="005F0EAE" w:rsidRDefault="005F0EAE" w:rsidP="005F0EAE">
      <w:r>
        <w:t>This section has</w:t>
      </w:r>
      <w:r w:rsidRPr="008E4C95">
        <w:rPr>
          <w:b/>
        </w:rPr>
        <w:t xml:space="preserve"> </w:t>
      </w:r>
      <w:bookmarkStart w:id="25" w:name="MPW"/>
      <w:bookmarkEnd w:id="25"/>
      <w:r w:rsidR="00A861F3">
        <w:rPr>
          <w:b/>
        </w:rPr>
        <w:t>eight</w:t>
      </w:r>
      <w:r w:rsidRPr="008E4C95">
        <w:rPr>
          <w:b/>
        </w:rPr>
        <w:t xml:space="preserve"> </w:t>
      </w:r>
      <w:r w:rsidRPr="00A556DC">
        <w:rPr>
          <w:b/>
        </w:rPr>
        <w:t>(</w:t>
      </w:r>
      <w:bookmarkStart w:id="26" w:name="MP"/>
      <w:bookmarkEnd w:id="26"/>
      <w:r w:rsidR="00A861F3">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52793E0" w:rsidR="005F0EAE" w:rsidRDefault="005F0EAE" w:rsidP="005F0EAE">
      <w:r>
        <w:t xml:space="preserve">Working time: </w:t>
      </w:r>
      <w:bookmarkStart w:id="27" w:name="bmWT2"/>
      <w:bookmarkEnd w:id="27"/>
      <w:r w:rsidR="00A861F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2BB32B1" w:rsidR="001F64A8" w:rsidRDefault="00A861F3" w:rsidP="00A861F3">
      <w:pPr>
        <w:pStyle w:val="QNum"/>
      </w:pPr>
      <w:r>
        <w:t>Question 1</w:t>
      </w:r>
      <w:r>
        <w:tab/>
        <w:t>(4 marks)</w:t>
      </w:r>
    </w:p>
    <w:p w14:paraId="62A93864" w14:textId="77777777" w:rsidR="00A861F3" w:rsidRDefault="00A861F3" w:rsidP="003D177C">
      <w:pPr>
        <w:pStyle w:val="Parta"/>
        <w:rPr>
          <w:rFonts w:eastAsiaTheme="minorEastAsia"/>
        </w:rPr>
      </w:pPr>
      <w:r>
        <w:t>(a)</w:t>
      </w:r>
      <w:r>
        <w:tab/>
      </w:r>
      <w:proofErr w:type="gramStart"/>
      <w:r>
        <w:t xml:space="preserve">Expand </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w:t>
      </w:r>
      <w:r>
        <w:rPr>
          <w:rFonts w:eastAsiaTheme="minorEastAsia"/>
        </w:rPr>
        <w:tab/>
        <w:t>(2 marks)</w:t>
      </w:r>
    </w:p>
    <w:p w14:paraId="10E54DF1" w14:textId="77777777" w:rsidR="00A861F3" w:rsidRDefault="00A861F3" w:rsidP="003D177C">
      <w:pPr>
        <w:pStyle w:val="Parta"/>
      </w:pPr>
    </w:p>
    <w:p w14:paraId="47EBC275" w14:textId="77777777" w:rsidR="00A861F3" w:rsidRDefault="00A861F3" w:rsidP="003D177C">
      <w:pPr>
        <w:pStyle w:val="Parta"/>
      </w:pPr>
    </w:p>
    <w:p w14:paraId="3A8FED47" w14:textId="77777777" w:rsidR="00A861F3" w:rsidRDefault="00A861F3" w:rsidP="003D177C">
      <w:pPr>
        <w:pStyle w:val="Parta"/>
      </w:pPr>
    </w:p>
    <w:p w14:paraId="3E8E906A" w14:textId="77777777" w:rsidR="00A861F3" w:rsidRDefault="00A861F3" w:rsidP="003D177C">
      <w:pPr>
        <w:pStyle w:val="Parta"/>
      </w:pPr>
    </w:p>
    <w:p w14:paraId="7E470141" w14:textId="77777777" w:rsidR="00A861F3" w:rsidRDefault="00A861F3" w:rsidP="003D177C">
      <w:pPr>
        <w:pStyle w:val="Parta"/>
      </w:pPr>
    </w:p>
    <w:p w14:paraId="05081726" w14:textId="77777777" w:rsidR="00A861F3" w:rsidRDefault="00A861F3" w:rsidP="003D177C">
      <w:pPr>
        <w:pStyle w:val="Parta"/>
      </w:pPr>
    </w:p>
    <w:p w14:paraId="226CBC16" w14:textId="77777777" w:rsidR="00A861F3" w:rsidRDefault="00A861F3" w:rsidP="003D177C">
      <w:pPr>
        <w:pStyle w:val="Parta"/>
      </w:pPr>
    </w:p>
    <w:p w14:paraId="40786312" w14:textId="77777777" w:rsidR="00A861F3" w:rsidRDefault="00A861F3" w:rsidP="003D177C">
      <w:pPr>
        <w:pStyle w:val="Parta"/>
      </w:pPr>
    </w:p>
    <w:p w14:paraId="657D8387" w14:textId="77777777" w:rsidR="00A861F3" w:rsidRDefault="00A861F3" w:rsidP="003D177C">
      <w:pPr>
        <w:pStyle w:val="Parta"/>
      </w:pPr>
    </w:p>
    <w:p w14:paraId="1B2BB1A7" w14:textId="77777777" w:rsidR="00A861F3" w:rsidRDefault="00A861F3" w:rsidP="003D177C">
      <w:pPr>
        <w:pStyle w:val="Parta"/>
      </w:pPr>
    </w:p>
    <w:p w14:paraId="764B24D0" w14:textId="77777777" w:rsidR="00A861F3" w:rsidRDefault="00A861F3" w:rsidP="003D177C">
      <w:pPr>
        <w:pStyle w:val="Parta"/>
      </w:pPr>
    </w:p>
    <w:p w14:paraId="3BD034E7" w14:textId="77777777" w:rsidR="00A861F3" w:rsidRDefault="00A861F3" w:rsidP="003D177C">
      <w:pPr>
        <w:pStyle w:val="Parta"/>
      </w:pPr>
    </w:p>
    <w:p w14:paraId="3D8A46C7" w14:textId="77777777" w:rsidR="00A861F3" w:rsidRDefault="00A861F3" w:rsidP="003D177C">
      <w:pPr>
        <w:pStyle w:val="Parta"/>
      </w:pPr>
    </w:p>
    <w:p w14:paraId="7CCA175B" w14:textId="77777777" w:rsidR="00A861F3" w:rsidRDefault="00A861F3" w:rsidP="003D177C">
      <w:pPr>
        <w:pStyle w:val="Parta"/>
      </w:pPr>
    </w:p>
    <w:p w14:paraId="6FEF00CE" w14:textId="77777777" w:rsidR="00A861F3" w:rsidRDefault="00A861F3" w:rsidP="003D177C">
      <w:pPr>
        <w:pStyle w:val="Parta"/>
      </w:pPr>
    </w:p>
    <w:p w14:paraId="3EFEDDB1" w14:textId="77777777" w:rsidR="00A861F3" w:rsidRDefault="00A861F3" w:rsidP="003D177C">
      <w:pPr>
        <w:pStyle w:val="Parta"/>
      </w:pPr>
    </w:p>
    <w:p w14:paraId="528B96B5" w14:textId="77777777" w:rsidR="00A861F3" w:rsidRDefault="00A861F3" w:rsidP="003D177C">
      <w:pPr>
        <w:pStyle w:val="Parta"/>
      </w:pPr>
    </w:p>
    <w:p w14:paraId="50217B90" w14:textId="77777777" w:rsidR="00A861F3" w:rsidRDefault="00A861F3" w:rsidP="003D177C">
      <w:pPr>
        <w:pStyle w:val="Parta"/>
      </w:pPr>
      <w:r>
        <w:t>(b)</w:t>
      </w:r>
      <w:r>
        <w:tab/>
        <w:t xml:space="preserve">Determine the gradient of the curve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at the </w:t>
      </w:r>
      <w:proofErr w:type="gramStart"/>
      <w:r>
        <w:rPr>
          <w:rFonts w:eastAsiaTheme="minorEastAsia"/>
        </w:rPr>
        <w:t xml:space="preserve">point </w:t>
      </w:r>
      <w:proofErr w:type="gramEnd"/>
      <m:oMath>
        <m:r>
          <w:rPr>
            <w:rFonts w:ascii="Cambria Math" w:eastAsiaTheme="minorEastAsia" w:hAnsi="Cambria Math"/>
          </w:rPr>
          <m:t>(1, 27)</m:t>
        </m:r>
      </m:oMath>
      <w:r>
        <w:rPr>
          <w:rFonts w:eastAsiaTheme="minorEastAsia"/>
        </w:rPr>
        <w:t>.</w:t>
      </w:r>
      <w:r>
        <w:rPr>
          <w:rFonts w:eastAsiaTheme="minorEastAsia"/>
        </w:rPr>
        <w:tab/>
        <w:t>(2 marks)</w:t>
      </w:r>
    </w:p>
    <w:p w14:paraId="2F8E2D0A" w14:textId="77777777" w:rsidR="00A861F3" w:rsidRDefault="00A861F3" w:rsidP="00941891">
      <w:pPr>
        <w:pStyle w:val="Part"/>
      </w:pPr>
    </w:p>
    <w:p w14:paraId="32945ADC" w14:textId="6111B06C" w:rsidR="00A861F3" w:rsidRDefault="00A861F3">
      <w:pPr>
        <w:spacing w:after="160" w:line="259" w:lineRule="auto"/>
        <w:contextualSpacing w:val="0"/>
        <w:rPr>
          <w:b/>
          <w:szCs w:val="24"/>
          <w:lang w:val="en-US"/>
        </w:rPr>
      </w:pPr>
      <w:r>
        <w:br w:type="page"/>
      </w:r>
    </w:p>
    <w:p w14:paraId="7EAA06B5" w14:textId="20FFF5E0" w:rsidR="00A861F3" w:rsidRDefault="00A861F3" w:rsidP="00A861F3">
      <w:pPr>
        <w:pStyle w:val="QNum"/>
      </w:pPr>
      <w:r>
        <w:lastRenderedPageBreak/>
        <w:t>Question 2</w:t>
      </w:r>
      <w:r>
        <w:tab/>
        <w:t>(6 marks)</w:t>
      </w:r>
    </w:p>
    <w:p w14:paraId="77BBFBFC" w14:textId="77777777" w:rsidR="00A861F3" w:rsidRDefault="00A861F3" w:rsidP="008F5993">
      <w:pPr>
        <w:pStyle w:val="Parta"/>
        <w:rPr>
          <w:rFonts w:eastAsiaTheme="minorEastAsia"/>
        </w:rPr>
      </w:pPr>
      <w:r>
        <w:t>(a)</w:t>
      </w:r>
      <w:r>
        <w:tab/>
        <w:t xml:space="preserve">Evaluate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m:t>
                  </m:r>
                </m:e>
                <m:sup>
                  <m:r>
                    <w:rPr>
                      <w:rFonts w:ascii="Cambria Math" w:hAnsi="Cambria Math"/>
                    </w:rPr>
                    <m:t>2</m:t>
                  </m:r>
                </m:sup>
              </m:sSup>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n</m:t>
                      </m:r>
                    </m:e>
                    <m:sup>
                      <m:r>
                        <w:rPr>
                          <w:rFonts w:ascii="Cambria Math" w:hAnsi="Cambria Math"/>
                        </w:rPr>
                        <m:t>0.5</m:t>
                      </m:r>
                    </m:sup>
                  </m:sSup>
                </m:e>
              </m:bar>
            </m:e>
          </m:mr>
        </m:m>
      </m:oMath>
      <w:r>
        <w:t xml:space="preserve"> when </w:t>
      </w:r>
      <m:oMath>
        <m:r>
          <w:rPr>
            <w:rFonts w:ascii="Cambria Math" w:hAnsi="Cambria Math"/>
          </w:rPr>
          <m:t>m=6×</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n=9×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writing your answer without the use of scientific notation.</w:t>
      </w:r>
      <w:r>
        <w:rPr>
          <w:rFonts w:eastAsiaTheme="minorEastAsia"/>
        </w:rPr>
        <w:tab/>
        <w:t>(3 marks)</w:t>
      </w:r>
    </w:p>
    <w:p w14:paraId="01BEE2DE" w14:textId="77777777" w:rsidR="00A861F3" w:rsidRDefault="00A861F3" w:rsidP="008F5993">
      <w:pPr>
        <w:pStyle w:val="Parta"/>
      </w:pPr>
    </w:p>
    <w:p w14:paraId="13121CEB" w14:textId="77777777" w:rsidR="00A861F3" w:rsidRDefault="00A861F3" w:rsidP="008F5993">
      <w:pPr>
        <w:pStyle w:val="Parta"/>
      </w:pPr>
    </w:p>
    <w:p w14:paraId="38EC14AD" w14:textId="77777777" w:rsidR="00A861F3" w:rsidRDefault="00A861F3" w:rsidP="008F5993">
      <w:pPr>
        <w:pStyle w:val="Parta"/>
      </w:pPr>
    </w:p>
    <w:p w14:paraId="53E20F42" w14:textId="77777777" w:rsidR="00A861F3" w:rsidRDefault="00A861F3" w:rsidP="008F5993">
      <w:pPr>
        <w:pStyle w:val="Parta"/>
      </w:pPr>
    </w:p>
    <w:p w14:paraId="22702BB9" w14:textId="77777777" w:rsidR="00A861F3" w:rsidRDefault="00A861F3" w:rsidP="008F5993">
      <w:pPr>
        <w:pStyle w:val="Parta"/>
      </w:pPr>
    </w:p>
    <w:p w14:paraId="444A1C64" w14:textId="77777777" w:rsidR="00A861F3" w:rsidRDefault="00A861F3" w:rsidP="008F5993">
      <w:pPr>
        <w:pStyle w:val="Parta"/>
      </w:pPr>
    </w:p>
    <w:p w14:paraId="6A300D67" w14:textId="77777777" w:rsidR="00A861F3" w:rsidRDefault="00A861F3" w:rsidP="008F5993">
      <w:pPr>
        <w:pStyle w:val="Parta"/>
      </w:pPr>
    </w:p>
    <w:p w14:paraId="507F29E5" w14:textId="77777777" w:rsidR="00A861F3" w:rsidRDefault="00A861F3" w:rsidP="008F5993">
      <w:pPr>
        <w:pStyle w:val="Parta"/>
      </w:pPr>
    </w:p>
    <w:p w14:paraId="39770B3C" w14:textId="77777777" w:rsidR="00A861F3" w:rsidRDefault="00A861F3" w:rsidP="008F5993">
      <w:pPr>
        <w:pStyle w:val="Parta"/>
      </w:pPr>
    </w:p>
    <w:p w14:paraId="26F6DCDB" w14:textId="77777777" w:rsidR="00A861F3" w:rsidRDefault="00A861F3" w:rsidP="008F5993">
      <w:pPr>
        <w:pStyle w:val="Parta"/>
      </w:pPr>
    </w:p>
    <w:p w14:paraId="67839227" w14:textId="77777777" w:rsidR="00A861F3" w:rsidRDefault="00A861F3" w:rsidP="008F5993">
      <w:pPr>
        <w:pStyle w:val="Parta"/>
      </w:pPr>
    </w:p>
    <w:p w14:paraId="3D8ABEC8" w14:textId="77777777" w:rsidR="00A861F3" w:rsidRDefault="00A861F3" w:rsidP="008F5993">
      <w:pPr>
        <w:pStyle w:val="Parta"/>
      </w:pPr>
    </w:p>
    <w:p w14:paraId="0EC5C59E" w14:textId="77777777" w:rsidR="00A861F3" w:rsidRDefault="00A861F3" w:rsidP="008F5993">
      <w:pPr>
        <w:pStyle w:val="Parta"/>
      </w:pPr>
    </w:p>
    <w:p w14:paraId="543AF266" w14:textId="77777777" w:rsidR="00A861F3" w:rsidRDefault="00A861F3" w:rsidP="008F5993">
      <w:pPr>
        <w:pStyle w:val="Parta"/>
      </w:pPr>
    </w:p>
    <w:p w14:paraId="74720F24" w14:textId="77777777" w:rsidR="00A861F3" w:rsidRDefault="00A861F3" w:rsidP="008F5993">
      <w:pPr>
        <w:pStyle w:val="Parta"/>
      </w:pPr>
    </w:p>
    <w:p w14:paraId="56BBBAFB" w14:textId="77777777" w:rsidR="00A861F3" w:rsidRDefault="00A861F3" w:rsidP="008F5993">
      <w:pPr>
        <w:pStyle w:val="Parta"/>
      </w:pPr>
    </w:p>
    <w:p w14:paraId="7B012664" w14:textId="77777777" w:rsidR="00A861F3" w:rsidRDefault="00A861F3" w:rsidP="008F5993">
      <w:pPr>
        <w:pStyle w:val="Parta"/>
      </w:pPr>
    </w:p>
    <w:p w14:paraId="762ACA27" w14:textId="77777777" w:rsidR="00A861F3" w:rsidRDefault="00A861F3" w:rsidP="00C72F39">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w:t>
      </w:r>
      <w:proofErr w:type="gramStart"/>
      <w:r>
        <w:rPr>
          <w:rFonts w:eastAsiaTheme="minorEastAsia"/>
        </w:rPr>
        <w:t>when</w:t>
      </w:r>
      <w:r>
        <w:t xml:space="preserve"> </w:t>
      </w:r>
      <w:proofErr w:type="gramEnd"/>
      <m:oMath>
        <m:sSup>
          <m:sSupPr>
            <m:ctrlPr>
              <w:rPr>
                <w:rFonts w:ascii="Cambria Math" w:hAnsi="Cambria Math"/>
                <w:i/>
              </w:rPr>
            </m:ctrlPr>
          </m:sSupPr>
          <m:e>
            <m:r>
              <w:rPr>
                <w:rFonts w:ascii="Cambria Math" w:hAnsi="Cambria Math"/>
              </w:rPr>
              <m:t>9</m:t>
            </m:r>
          </m:e>
          <m:sup>
            <m:r>
              <w:rPr>
                <w:rFonts w:ascii="Cambria Math" w:hAnsi="Cambria Math"/>
              </w:rPr>
              <m:t>x</m:t>
            </m:r>
          </m:sup>
        </m:sSup>
        <m:r>
          <w:rPr>
            <w:rFonts w:ascii="Cambria Math" w:hAnsi="Cambria Math"/>
          </w:rPr>
          <m:t>=27</m:t>
        </m:r>
        <m:rad>
          <m:radPr>
            <m:degHide m:val="1"/>
            <m:ctrlPr>
              <w:rPr>
                <w:rFonts w:ascii="Cambria Math" w:hAnsi="Cambria Math"/>
                <w:i/>
              </w:rPr>
            </m:ctrlPr>
          </m:radPr>
          <m:deg/>
          <m:e>
            <m:r>
              <w:rPr>
                <w:rFonts w:ascii="Cambria Math" w:hAnsi="Cambria Math"/>
              </w:rPr>
              <m:t>3</m:t>
            </m:r>
          </m:e>
        </m:rad>
      </m:oMath>
      <w:r>
        <w:rPr>
          <w:rFonts w:eastAsiaTheme="minorEastAsia"/>
        </w:rPr>
        <w:t>.</w:t>
      </w:r>
      <w:r>
        <w:rPr>
          <w:rFonts w:eastAsiaTheme="minorEastAsia"/>
        </w:rPr>
        <w:tab/>
        <w:t>(3 marks)</w:t>
      </w:r>
    </w:p>
    <w:p w14:paraId="629A35DF" w14:textId="77777777" w:rsidR="00A861F3" w:rsidRDefault="00A861F3" w:rsidP="00C72F39">
      <w:pPr>
        <w:pStyle w:val="Parta"/>
      </w:pPr>
    </w:p>
    <w:p w14:paraId="1688695F" w14:textId="797B352D" w:rsidR="00A861F3" w:rsidRDefault="00A861F3">
      <w:pPr>
        <w:spacing w:after="160" w:line="259" w:lineRule="auto"/>
        <w:contextualSpacing w:val="0"/>
        <w:rPr>
          <w:b/>
          <w:szCs w:val="24"/>
          <w:lang w:val="en-US"/>
        </w:rPr>
      </w:pPr>
      <w:r>
        <w:br w:type="page"/>
      </w:r>
    </w:p>
    <w:p w14:paraId="06B40553" w14:textId="528280F7" w:rsidR="00A861F3" w:rsidRDefault="00A861F3" w:rsidP="00A861F3">
      <w:pPr>
        <w:pStyle w:val="QNum"/>
      </w:pPr>
      <w:r>
        <w:lastRenderedPageBreak/>
        <w:t>Question 3</w:t>
      </w:r>
      <w:r>
        <w:tab/>
        <w:t>(7 marks)</w:t>
      </w:r>
    </w:p>
    <w:p w14:paraId="07368976" w14:textId="77777777" w:rsidR="00A861F3" w:rsidRDefault="00A861F3" w:rsidP="00ED1A1F">
      <w:pPr>
        <w:pStyle w:val="Part"/>
        <w:rPr>
          <w:rFonts w:eastAsiaTheme="minorEastAsia"/>
        </w:rPr>
      </w:pPr>
      <w:r>
        <w:t xml:space="preserve">Solve each equation below </w:t>
      </w:r>
      <w:proofErr w:type="gramStart"/>
      <w:r>
        <w:t xml:space="preserve">for </w:t>
      </w:r>
      <w:proofErr w:type="gramEnd"/>
      <m:oMath>
        <m:r>
          <w:rPr>
            <w:rFonts w:ascii="Cambria Math" w:hAnsi="Cambria Math"/>
          </w:rPr>
          <m:t>x</m:t>
        </m:r>
      </m:oMath>
      <w:r>
        <w:rPr>
          <w:rFonts w:eastAsiaTheme="minorEastAsia"/>
        </w:rPr>
        <w:t>.</w:t>
      </w:r>
    </w:p>
    <w:p w14:paraId="524439B1" w14:textId="77777777" w:rsidR="00A861F3" w:rsidRDefault="00A861F3" w:rsidP="00ED1A1F">
      <w:pPr>
        <w:pStyle w:val="Part"/>
      </w:pPr>
    </w:p>
    <w:p w14:paraId="1E6610F9" w14:textId="77777777" w:rsidR="00A861F3" w:rsidRDefault="00A861F3" w:rsidP="00744426">
      <w:pPr>
        <w:pStyle w:val="Parta"/>
        <w:rPr>
          <w:rFonts w:eastAsiaTheme="minorEastAsia"/>
        </w:rPr>
      </w:pPr>
      <w:r>
        <w:t>(</w:t>
      </w:r>
      <w:proofErr w:type="gramStart"/>
      <w:r>
        <w:t>a</w:t>
      </w:r>
      <w:proofErr w:type="gramEnd"/>
      <w:r>
        <w:t>)</w:t>
      </w:r>
      <w:r>
        <w:tab/>
      </w:r>
      <m:oMath>
        <m:m>
          <m:mPr>
            <m:mcs>
              <m:mc>
                <m:mcPr>
                  <m:count m:val="1"/>
                  <m:mcJc m:val="center"/>
                </m:mcPr>
              </m:mc>
            </m:mcs>
            <m:ctrlPr>
              <w:rPr>
                <w:rFonts w:ascii="Cambria Math" w:hAnsi="Cambria Math"/>
                <w:i/>
              </w:rPr>
            </m:ctrlPr>
          </m:mPr>
          <m:mr>
            <m:e>
              <m:r>
                <w:rPr>
                  <w:rFonts w:ascii="Cambria Math" w:hAnsi="Cambria Math"/>
                </w:rPr>
                <m:t>3x</m:t>
              </m:r>
            </m:e>
          </m:mr>
          <m:mr>
            <m:e>
              <m:bar>
                <m:barPr>
                  <m:pos m:val="top"/>
                  <m:ctrlPr>
                    <w:rPr>
                      <w:rFonts w:ascii="Cambria Math" w:hAnsi="Cambria Math"/>
                      <w:i/>
                    </w:rPr>
                  </m:ctrlPr>
                </m:barPr>
                <m:e>
                  <m:r>
                    <w:rPr>
                      <w:rFonts w:ascii="Cambria Math" w:hAnsi="Cambria Math"/>
                    </w:rPr>
                    <m:t>x-5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3</m:t>
                  </m:r>
                </m:e>
              </m:bar>
            </m:e>
          </m:mr>
        </m:m>
      </m:oMath>
      <w:r>
        <w:rPr>
          <w:rFonts w:eastAsiaTheme="minorEastAsia"/>
        </w:rPr>
        <w:t>.</w:t>
      </w:r>
      <w:r>
        <w:rPr>
          <w:rFonts w:eastAsiaTheme="minorEastAsia"/>
        </w:rPr>
        <w:tab/>
        <w:t>(2 marks)</w:t>
      </w:r>
    </w:p>
    <w:p w14:paraId="4CA5F2F4" w14:textId="77777777" w:rsidR="00A861F3" w:rsidRDefault="00A861F3" w:rsidP="00744426">
      <w:pPr>
        <w:pStyle w:val="Parta"/>
      </w:pPr>
    </w:p>
    <w:p w14:paraId="156653F5" w14:textId="77777777" w:rsidR="00A861F3" w:rsidRDefault="00A861F3" w:rsidP="00744426">
      <w:pPr>
        <w:pStyle w:val="Parta"/>
      </w:pPr>
    </w:p>
    <w:p w14:paraId="11AFA544" w14:textId="77777777" w:rsidR="00A861F3" w:rsidRDefault="00A861F3" w:rsidP="00744426">
      <w:pPr>
        <w:pStyle w:val="Parta"/>
      </w:pPr>
    </w:p>
    <w:p w14:paraId="1A63CB37" w14:textId="77777777" w:rsidR="00A861F3" w:rsidRDefault="00A861F3" w:rsidP="00744426">
      <w:pPr>
        <w:pStyle w:val="Parta"/>
      </w:pPr>
    </w:p>
    <w:p w14:paraId="0177C896" w14:textId="77777777" w:rsidR="00A861F3" w:rsidRDefault="00A861F3" w:rsidP="00744426">
      <w:pPr>
        <w:pStyle w:val="Parta"/>
      </w:pPr>
    </w:p>
    <w:p w14:paraId="6B56E088" w14:textId="77777777" w:rsidR="00A861F3" w:rsidRDefault="00A861F3" w:rsidP="00744426">
      <w:pPr>
        <w:pStyle w:val="Parta"/>
      </w:pPr>
    </w:p>
    <w:p w14:paraId="7EF0AA87" w14:textId="77777777" w:rsidR="00A861F3" w:rsidRDefault="00A861F3" w:rsidP="00744426">
      <w:pPr>
        <w:pStyle w:val="Parta"/>
      </w:pPr>
    </w:p>
    <w:p w14:paraId="71CB02CA" w14:textId="77777777" w:rsidR="00A861F3" w:rsidRDefault="00A861F3" w:rsidP="00744426">
      <w:pPr>
        <w:pStyle w:val="Parta"/>
      </w:pPr>
    </w:p>
    <w:p w14:paraId="1436E211" w14:textId="77777777" w:rsidR="00A861F3" w:rsidRDefault="00A861F3" w:rsidP="00744426">
      <w:pPr>
        <w:pStyle w:val="Parta"/>
      </w:pPr>
    </w:p>
    <w:p w14:paraId="188B6232" w14:textId="77777777" w:rsidR="00A861F3" w:rsidRDefault="00A861F3" w:rsidP="00744426">
      <w:pPr>
        <w:pStyle w:val="Parta"/>
      </w:pPr>
    </w:p>
    <w:p w14:paraId="3642DE99" w14:textId="77777777" w:rsidR="00A861F3" w:rsidRDefault="00A861F3" w:rsidP="00744426">
      <w:pPr>
        <w:pStyle w:val="Parta"/>
      </w:pPr>
    </w:p>
    <w:p w14:paraId="3E626388" w14:textId="77777777" w:rsidR="00A861F3" w:rsidRDefault="00A861F3" w:rsidP="00744426">
      <w:pPr>
        <w:pStyle w:val="Parta"/>
      </w:pPr>
    </w:p>
    <w:p w14:paraId="5F912AFA" w14:textId="77777777" w:rsidR="00A861F3" w:rsidRDefault="00A861F3" w:rsidP="00744426">
      <w:pPr>
        <w:pStyle w:val="Parta"/>
      </w:pPr>
    </w:p>
    <w:p w14:paraId="5F2A991A" w14:textId="77777777" w:rsidR="00A861F3" w:rsidRDefault="00A861F3" w:rsidP="00744426">
      <w:pPr>
        <w:pStyle w:val="Parta"/>
        <w:rPr>
          <w:rFonts w:eastAsiaTheme="minorEastAsia"/>
        </w:rPr>
      </w:pPr>
      <w:r>
        <w:t>(</w:t>
      </w:r>
      <w:proofErr w:type="gramStart"/>
      <w:r>
        <w:t>b</w:t>
      </w:r>
      <w:proofErr w:type="gramEnd"/>
      <w:r>
        <w:t>)</w:t>
      </w:r>
      <w:r>
        <w:tab/>
      </w: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=8x</m:t>
        </m:r>
      </m:oMath>
      <w:r>
        <w:rPr>
          <w:rFonts w:eastAsiaTheme="minorEastAsia"/>
        </w:rPr>
        <w:t>.</w:t>
      </w:r>
      <w:r>
        <w:rPr>
          <w:rFonts w:eastAsiaTheme="minorEastAsia"/>
        </w:rPr>
        <w:tab/>
        <w:t>(3 marks)</w:t>
      </w:r>
    </w:p>
    <w:p w14:paraId="004063F3" w14:textId="77777777" w:rsidR="00A861F3" w:rsidRDefault="00A861F3" w:rsidP="00744426">
      <w:pPr>
        <w:pStyle w:val="Parta"/>
      </w:pPr>
    </w:p>
    <w:p w14:paraId="41470B2A" w14:textId="77777777" w:rsidR="00A861F3" w:rsidRDefault="00A861F3" w:rsidP="00744426">
      <w:pPr>
        <w:pStyle w:val="Parta"/>
      </w:pPr>
    </w:p>
    <w:p w14:paraId="5D841257" w14:textId="77777777" w:rsidR="00A861F3" w:rsidRDefault="00A861F3" w:rsidP="00744426">
      <w:pPr>
        <w:pStyle w:val="Parta"/>
      </w:pPr>
    </w:p>
    <w:p w14:paraId="2EC071CB" w14:textId="77777777" w:rsidR="00A861F3" w:rsidRDefault="00A861F3" w:rsidP="00744426">
      <w:pPr>
        <w:pStyle w:val="Parta"/>
      </w:pPr>
    </w:p>
    <w:p w14:paraId="27DA3896" w14:textId="77777777" w:rsidR="00A861F3" w:rsidRDefault="00A861F3" w:rsidP="00744426">
      <w:pPr>
        <w:pStyle w:val="Parta"/>
      </w:pPr>
    </w:p>
    <w:p w14:paraId="79B9A309" w14:textId="77777777" w:rsidR="00A861F3" w:rsidRDefault="00A861F3" w:rsidP="00744426">
      <w:pPr>
        <w:pStyle w:val="Parta"/>
      </w:pPr>
    </w:p>
    <w:p w14:paraId="61B09A96" w14:textId="77777777" w:rsidR="00A861F3" w:rsidRDefault="00A861F3" w:rsidP="00744426">
      <w:pPr>
        <w:pStyle w:val="Parta"/>
      </w:pPr>
    </w:p>
    <w:p w14:paraId="4F275252" w14:textId="77777777" w:rsidR="00A861F3" w:rsidRDefault="00A861F3" w:rsidP="00744426">
      <w:pPr>
        <w:pStyle w:val="Parta"/>
      </w:pPr>
    </w:p>
    <w:p w14:paraId="328DE7DC" w14:textId="77777777" w:rsidR="00A861F3" w:rsidRDefault="00A861F3" w:rsidP="00744426">
      <w:pPr>
        <w:pStyle w:val="Parta"/>
      </w:pPr>
    </w:p>
    <w:p w14:paraId="0904B51F" w14:textId="77777777" w:rsidR="00A861F3" w:rsidRDefault="00A861F3" w:rsidP="00744426">
      <w:pPr>
        <w:pStyle w:val="Parta"/>
      </w:pPr>
    </w:p>
    <w:p w14:paraId="14A523B5" w14:textId="77777777" w:rsidR="00A861F3" w:rsidRDefault="00A861F3" w:rsidP="00744426">
      <w:pPr>
        <w:pStyle w:val="Parta"/>
      </w:pPr>
    </w:p>
    <w:p w14:paraId="1E578822" w14:textId="77777777" w:rsidR="00A861F3" w:rsidRDefault="00A861F3" w:rsidP="00744426">
      <w:pPr>
        <w:pStyle w:val="Parta"/>
      </w:pPr>
    </w:p>
    <w:p w14:paraId="1F0E4EBB" w14:textId="77777777" w:rsidR="00A861F3" w:rsidRDefault="00A861F3" w:rsidP="00744426">
      <w:pPr>
        <w:pStyle w:val="Parta"/>
      </w:pPr>
    </w:p>
    <w:p w14:paraId="02EF0F43" w14:textId="77777777" w:rsidR="00A861F3" w:rsidRDefault="00A861F3" w:rsidP="00744426">
      <w:pPr>
        <w:pStyle w:val="Parta"/>
      </w:pPr>
    </w:p>
    <w:p w14:paraId="28294114" w14:textId="77777777" w:rsidR="00A861F3" w:rsidRDefault="00A861F3" w:rsidP="00744426">
      <w:pPr>
        <w:pStyle w:val="Parta"/>
      </w:pPr>
    </w:p>
    <w:p w14:paraId="51B25789" w14:textId="77777777" w:rsidR="00A861F3" w:rsidRDefault="00A861F3" w:rsidP="00744426">
      <w:pPr>
        <w:pStyle w:val="Parta"/>
      </w:pPr>
    </w:p>
    <w:p w14:paraId="41D50740" w14:textId="77777777" w:rsidR="00A861F3" w:rsidRDefault="00A861F3" w:rsidP="00744426">
      <w:pPr>
        <w:pStyle w:val="Parta"/>
      </w:pPr>
    </w:p>
    <w:p w14:paraId="2483EBFB" w14:textId="77777777" w:rsidR="00A861F3" w:rsidRDefault="00A861F3" w:rsidP="00744426">
      <w:pPr>
        <w:pStyle w:val="Parta"/>
      </w:pPr>
      <w:r>
        <w:t>(</w:t>
      </w:r>
      <w:proofErr w:type="gramStart"/>
      <w:r>
        <w:t>c</w:t>
      </w:r>
      <w:proofErr w:type="gramEnd"/>
      <w:r>
        <w:t>)</w:t>
      </w:r>
      <w:r>
        <w:tab/>
      </w:r>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7400CBD4" w14:textId="77777777" w:rsidR="00A861F3" w:rsidRDefault="00A861F3" w:rsidP="00941891">
      <w:pPr>
        <w:pStyle w:val="Part"/>
      </w:pPr>
    </w:p>
    <w:p w14:paraId="739A7339" w14:textId="2FD33DE2" w:rsidR="00A861F3" w:rsidRDefault="00A861F3">
      <w:pPr>
        <w:spacing w:after="160" w:line="259" w:lineRule="auto"/>
        <w:contextualSpacing w:val="0"/>
        <w:rPr>
          <w:b/>
          <w:szCs w:val="24"/>
          <w:lang w:val="en-US"/>
        </w:rPr>
      </w:pPr>
      <w:r>
        <w:br w:type="page"/>
      </w:r>
    </w:p>
    <w:p w14:paraId="55F9DD31" w14:textId="49863E3E" w:rsidR="00A861F3" w:rsidRDefault="00A861F3" w:rsidP="00A861F3">
      <w:pPr>
        <w:pStyle w:val="QNum"/>
      </w:pPr>
      <w:r>
        <w:lastRenderedPageBreak/>
        <w:t>Question 4</w:t>
      </w:r>
      <w:r>
        <w:tab/>
        <w:t>(7 marks)</w:t>
      </w:r>
    </w:p>
    <w:p w14:paraId="742F8450" w14:textId="77777777" w:rsidR="00A861F3" w:rsidRDefault="00A861F3" w:rsidP="00822656">
      <w:pPr>
        <w:pStyle w:val="Parta"/>
      </w:pPr>
      <w:r>
        <w:t>(a)</w:t>
      </w:r>
      <w:r>
        <w:tab/>
        <w:t>Simplify</w:t>
      </w:r>
    </w:p>
    <w:p w14:paraId="5DF3F2B0" w14:textId="77777777" w:rsidR="00A861F3" w:rsidRDefault="00A861F3" w:rsidP="00822656">
      <w:pPr>
        <w:pStyle w:val="Parta"/>
      </w:pPr>
    </w:p>
    <w:p w14:paraId="72B22D11" w14:textId="77777777" w:rsidR="00A861F3" w:rsidRDefault="00A861F3" w:rsidP="00822656">
      <w:pPr>
        <w:pStyle w:val="Partai"/>
        <w:rPr>
          <w:rFonts w:eastAsiaTheme="minorEastAsia"/>
        </w:rPr>
      </w:pPr>
      <w:r>
        <w:t>(</w:t>
      </w:r>
      <w:proofErr w:type="spellStart"/>
      <w:proofErr w:type="gramStart"/>
      <w:r>
        <w:t>i</w:t>
      </w:r>
      <w:proofErr w:type="spellEnd"/>
      <w:proofErr w:type="gramEnd"/>
      <w:r>
        <w:t>)</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r>
          <w:rPr>
            <w:rFonts w:ascii="Cambria Math" w:hAnsi="Cambria Math"/>
          </w:rPr>
          <m:t>(10-3x+4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Pr>
          <w:rFonts w:eastAsiaTheme="minorEastAsia"/>
        </w:rPr>
        <w:t>.</w:t>
      </w:r>
      <w:r>
        <w:rPr>
          <w:rFonts w:eastAsiaTheme="minorEastAsia"/>
        </w:rPr>
        <w:tab/>
        <w:t>(1 mark)</w:t>
      </w:r>
    </w:p>
    <w:p w14:paraId="3877CAEE" w14:textId="77777777" w:rsidR="00A861F3" w:rsidRDefault="00A861F3" w:rsidP="00822656">
      <w:pPr>
        <w:pStyle w:val="Partai"/>
      </w:pPr>
    </w:p>
    <w:p w14:paraId="66B0D9B6" w14:textId="77777777" w:rsidR="00A861F3" w:rsidRDefault="00A861F3" w:rsidP="00822656">
      <w:pPr>
        <w:pStyle w:val="Partai"/>
      </w:pPr>
    </w:p>
    <w:p w14:paraId="299CFF5F" w14:textId="77777777" w:rsidR="00A861F3" w:rsidRDefault="00A861F3" w:rsidP="00822656">
      <w:pPr>
        <w:pStyle w:val="Partai"/>
      </w:pPr>
    </w:p>
    <w:p w14:paraId="06FDBAB4" w14:textId="77777777" w:rsidR="00A861F3" w:rsidRDefault="00A861F3" w:rsidP="00822656">
      <w:pPr>
        <w:pStyle w:val="Partai"/>
      </w:pPr>
    </w:p>
    <w:p w14:paraId="4EF0410A" w14:textId="77777777" w:rsidR="00A861F3" w:rsidRDefault="00A861F3" w:rsidP="00822656">
      <w:pPr>
        <w:pStyle w:val="Partai"/>
      </w:pPr>
    </w:p>
    <w:p w14:paraId="71FBF891" w14:textId="77777777" w:rsidR="00A861F3" w:rsidRDefault="00A861F3" w:rsidP="00822656">
      <w:pPr>
        <w:pStyle w:val="Partai"/>
      </w:pPr>
    </w:p>
    <w:p w14:paraId="6A7BCE01" w14:textId="77777777" w:rsidR="00A861F3" w:rsidRDefault="00A861F3" w:rsidP="00822656">
      <w:pPr>
        <w:pStyle w:val="Partai"/>
        <w:rPr>
          <w:rFonts w:eastAsiaTheme="minorEastAsia"/>
        </w:rPr>
      </w:pPr>
      <w:r>
        <w:t>(</w:t>
      </w:r>
      <w:proofErr w:type="gramStart"/>
      <w:r>
        <w:t>ii</w:t>
      </w:r>
      <w:proofErr w:type="gramEnd"/>
      <w:r>
        <w:t>)</w:t>
      </w: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h               </m:t>
                      </m:r>
                    </m:e>
                  </m:bar>
                </m:e>
              </m:mr>
            </m:m>
          </m:e>
        </m:func>
      </m:oMath>
      <w:r>
        <w:rPr>
          <w:rFonts w:eastAsiaTheme="minorEastAsia"/>
        </w:rPr>
        <w:t>.</w:t>
      </w:r>
      <w:r>
        <w:rPr>
          <w:rFonts w:eastAsiaTheme="minorEastAsia"/>
        </w:rPr>
        <w:tab/>
        <w:t>(1 mark)</w:t>
      </w:r>
    </w:p>
    <w:p w14:paraId="2A9AFBF8" w14:textId="77777777" w:rsidR="00A861F3" w:rsidRDefault="00A861F3" w:rsidP="00822656">
      <w:pPr>
        <w:pStyle w:val="Partai"/>
      </w:pPr>
    </w:p>
    <w:p w14:paraId="16C11963" w14:textId="77777777" w:rsidR="00A861F3" w:rsidRDefault="00A861F3" w:rsidP="00822656">
      <w:pPr>
        <w:pStyle w:val="Partai"/>
      </w:pPr>
    </w:p>
    <w:p w14:paraId="08F7989A" w14:textId="77777777" w:rsidR="00A861F3" w:rsidRDefault="00A861F3" w:rsidP="00C21177">
      <w:pPr>
        <w:pStyle w:val="Parta"/>
      </w:pPr>
    </w:p>
    <w:p w14:paraId="1DA5F0D0" w14:textId="77777777" w:rsidR="00A861F3" w:rsidRDefault="00A861F3" w:rsidP="00C21177">
      <w:pPr>
        <w:pStyle w:val="Parta"/>
      </w:pPr>
    </w:p>
    <w:p w14:paraId="02141D21" w14:textId="77777777" w:rsidR="00A861F3" w:rsidRDefault="00A861F3" w:rsidP="00C21177">
      <w:pPr>
        <w:pStyle w:val="Parta"/>
      </w:pPr>
    </w:p>
    <w:p w14:paraId="58AE2BFD" w14:textId="77777777" w:rsidR="00A861F3" w:rsidRDefault="00A861F3" w:rsidP="00C21177">
      <w:pPr>
        <w:pStyle w:val="Parta"/>
      </w:pPr>
    </w:p>
    <w:p w14:paraId="2CDA812D" w14:textId="77777777" w:rsidR="00A861F3" w:rsidRDefault="00A861F3" w:rsidP="00C21177">
      <w:pPr>
        <w:pStyle w:val="Parta"/>
      </w:pPr>
    </w:p>
    <w:p w14:paraId="559A53EB" w14:textId="77777777" w:rsidR="00A861F3" w:rsidRDefault="00A861F3" w:rsidP="00C21177">
      <w:pPr>
        <w:pStyle w:val="Parta"/>
        <w:rPr>
          <w:rFonts w:eastAsiaTheme="minorEastAsia"/>
        </w:rPr>
      </w:pPr>
      <w:r>
        <w:t>(b)</w:t>
      </w:r>
      <w:r>
        <w:tab/>
        <w:t xml:space="preserve">Determine the equation of the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-9x+15</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x=2</m:t>
        </m:r>
      </m:oMath>
      <w:r>
        <w:rPr>
          <w:rFonts w:eastAsiaTheme="minorEastAsia"/>
        </w:rPr>
        <w:t>.</w:t>
      </w:r>
    </w:p>
    <w:p w14:paraId="1C923D88" w14:textId="77777777" w:rsidR="00A861F3" w:rsidRDefault="00A861F3" w:rsidP="00C21177">
      <w:pPr>
        <w:pStyle w:val="Parta"/>
      </w:pPr>
      <w:r>
        <w:tab/>
      </w:r>
      <w:r>
        <w:tab/>
        <w:t>(3 marks)</w:t>
      </w:r>
    </w:p>
    <w:p w14:paraId="314F581C" w14:textId="77777777" w:rsidR="00A861F3" w:rsidRDefault="00A861F3" w:rsidP="00C21177">
      <w:pPr>
        <w:pStyle w:val="Parta"/>
      </w:pPr>
    </w:p>
    <w:p w14:paraId="4BF3EB82" w14:textId="77777777" w:rsidR="00A861F3" w:rsidRDefault="00A861F3" w:rsidP="00C21177">
      <w:pPr>
        <w:pStyle w:val="Parta"/>
      </w:pPr>
    </w:p>
    <w:p w14:paraId="679EC30D" w14:textId="77777777" w:rsidR="00A861F3" w:rsidRDefault="00A861F3" w:rsidP="00C21177">
      <w:pPr>
        <w:pStyle w:val="Parta"/>
      </w:pPr>
    </w:p>
    <w:p w14:paraId="50ADA7FB" w14:textId="77777777" w:rsidR="00A861F3" w:rsidRDefault="00A861F3" w:rsidP="00C21177">
      <w:pPr>
        <w:pStyle w:val="Parta"/>
      </w:pPr>
    </w:p>
    <w:p w14:paraId="3112355B" w14:textId="77777777" w:rsidR="00A861F3" w:rsidRDefault="00A861F3" w:rsidP="00C21177">
      <w:pPr>
        <w:pStyle w:val="Parta"/>
      </w:pPr>
    </w:p>
    <w:p w14:paraId="2295B07D" w14:textId="77777777" w:rsidR="00A861F3" w:rsidRDefault="00A861F3" w:rsidP="00C21177">
      <w:pPr>
        <w:pStyle w:val="Parta"/>
      </w:pPr>
    </w:p>
    <w:p w14:paraId="63A06960" w14:textId="77777777" w:rsidR="00A861F3" w:rsidRDefault="00A861F3" w:rsidP="00C21177">
      <w:pPr>
        <w:pStyle w:val="Parta"/>
      </w:pPr>
    </w:p>
    <w:p w14:paraId="1BF76A09" w14:textId="77777777" w:rsidR="00A861F3" w:rsidRDefault="00A861F3" w:rsidP="00C21177">
      <w:pPr>
        <w:pStyle w:val="Parta"/>
      </w:pPr>
    </w:p>
    <w:p w14:paraId="7DAB8CCB" w14:textId="77777777" w:rsidR="00A861F3" w:rsidRDefault="00A861F3" w:rsidP="00C21177">
      <w:pPr>
        <w:pStyle w:val="Parta"/>
      </w:pPr>
    </w:p>
    <w:p w14:paraId="39454A6C" w14:textId="77777777" w:rsidR="00A861F3" w:rsidRDefault="00A861F3" w:rsidP="00C21177">
      <w:pPr>
        <w:pStyle w:val="Parta"/>
      </w:pPr>
    </w:p>
    <w:p w14:paraId="3244E2AF" w14:textId="77777777" w:rsidR="00A861F3" w:rsidRDefault="00A861F3" w:rsidP="00C21177">
      <w:pPr>
        <w:pStyle w:val="Parta"/>
      </w:pPr>
    </w:p>
    <w:p w14:paraId="17B91810" w14:textId="77777777" w:rsidR="00A861F3" w:rsidRDefault="00A861F3" w:rsidP="00C21177">
      <w:pPr>
        <w:pStyle w:val="Parta"/>
      </w:pPr>
    </w:p>
    <w:p w14:paraId="32DCD20A" w14:textId="77777777" w:rsidR="00A861F3" w:rsidRDefault="00A861F3" w:rsidP="00C21177">
      <w:pPr>
        <w:pStyle w:val="Parta"/>
      </w:pPr>
    </w:p>
    <w:p w14:paraId="5C729443" w14:textId="77777777" w:rsidR="00A861F3" w:rsidRDefault="00A861F3" w:rsidP="00C21177">
      <w:pPr>
        <w:pStyle w:val="Parta"/>
      </w:pPr>
    </w:p>
    <w:p w14:paraId="32AEA4E2" w14:textId="77777777" w:rsidR="00A861F3" w:rsidRDefault="00A861F3" w:rsidP="00C21177">
      <w:pPr>
        <w:pStyle w:val="Parta"/>
      </w:pPr>
    </w:p>
    <w:p w14:paraId="70F84412" w14:textId="77777777" w:rsidR="00A861F3" w:rsidRDefault="00A861F3" w:rsidP="00C21177">
      <w:pPr>
        <w:pStyle w:val="Parta"/>
      </w:pPr>
    </w:p>
    <w:p w14:paraId="7F585BCC" w14:textId="77777777" w:rsidR="00A861F3" w:rsidRDefault="00A861F3" w:rsidP="00C21177">
      <w:pPr>
        <w:pStyle w:val="Parta"/>
      </w:pPr>
    </w:p>
    <w:p w14:paraId="7BC6ABA6" w14:textId="77777777" w:rsidR="00A861F3" w:rsidRDefault="00A861F3" w:rsidP="00C21177">
      <w:pPr>
        <w:pStyle w:val="Parta"/>
      </w:pPr>
    </w:p>
    <w:p w14:paraId="0FB3F9F7" w14:textId="77777777" w:rsidR="00A861F3" w:rsidRDefault="00A861F3" w:rsidP="00C21177">
      <w:pPr>
        <w:pStyle w:val="Parta"/>
      </w:pPr>
      <w:r>
        <w:t>(c)</w:t>
      </w:r>
      <w:r>
        <w:tab/>
        <w:t xml:space="preserve">Determine </w:t>
      </w:r>
      <m:oMath>
        <m:r>
          <w:rPr>
            <w:rFonts w:ascii="Cambria Math" w:hAnsi="Cambria Math"/>
          </w:rPr>
          <m:t>f(x)</m:t>
        </m:r>
      </m:oMath>
      <w:r>
        <w:rPr>
          <w:rFonts w:eastAsiaTheme="minorEastAsia"/>
        </w:rPr>
        <w:t xml:space="preserve"> </w:t>
      </w:r>
      <w:r>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=6x-2</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=6</m:t>
        </m:r>
      </m:oMath>
      <w:r>
        <w:rPr>
          <w:rFonts w:eastAsiaTheme="minorEastAsia"/>
        </w:rPr>
        <w:t>.</w:t>
      </w:r>
      <w:r>
        <w:rPr>
          <w:rFonts w:eastAsiaTheme="minorEastAsia"/>
        </w:rPr>
        <w:tab/>
        <w:t>(2 marks)</w:t>
      </w:r>
    </w:p>
    <w:p w14:paraId="0689398C" w14:textId="77777777" w:rsidR="00A861F3" w:rsidRDefault="00A861F3" w:rsidP="00941891">
      <w:pPr>
        <w:pStyle w:val="Part"/>
      </w:pPr>
    </w:p>
    <w:p w14:paraId="3E0EB9E0" w14:textId="582344BA" w:rsidR="00A861F3" w:rsidRDefault="00A861F3">
      <w:pPr>
        <w:spacing w:after="160" w:line="259" w:lineRule="auto"/>
        <w:contextualSpacing w:val="0"/>
        <w:rPr>
          <w:b/>
          <w:szCs w:val="24"/>
          <w:lang w:val="en-US"/>
        </w:rPr>
      </w:pPr>
      <w:r>
        <w:br w:type="page"/>
      </w:r>
    </w:p>
    <w:p w14:paraId="5C1078CC" w14:textId="06D4058D" w:rsidR="00A861F3" w:rsidRDefault="00A861F3" w:rsidP="00A861F3">
      <w:pPr>
        <w:pStyle w:val="QNum"/>
      </w:pPr>
      <w:r>
        <w:lastRenderedPageBreak/>
        <w:t>Question 5</w:t>
      </w:r>
      <w:r>
        <w:tab/>
        <w:t>(6 marks)</w:t>
      </w:r>
    </w:p>
    <w:p w14:paraId="230BB8CE" w14:textId="77777777" w:rsidR="00A861F3" w:rsidRDefault="00A861F3" w:rsidP="00BC1D5B">
      <w:pPr>
        <w:pStyle w:val="Part"/>
        <w:rPr>
          <w:rFonts w:eastAsiaTheme="minorEastAsia"/>
        </w:rPr>
      </w:pPr>
      <w:r>
        <w:t xml:space="preserve">A small body moves in a straight line so that its displacement </w:t>
      </w:r>
      <m:oMath>
        <m:r>
          <w:rPr>
            <w:rFonts w:ascii="Cambria Math" w:hAnsi="Cambria Math"/>
          </w:rPr>
          <m:t>x</m:t>
        </m:r>
      </m:oMath>
      <w:r>
        <w:rPr>
          <w:rFonts w:eastAsiaTheme="minorEastAsia"/>
        </w:rPr>
        <w:t xml:space="preserve"> from a fixed point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x=a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m:t>
        </m:r>
      </m:oMath>
      <w:r>
        <w:rPr>
          <w:rFonts w:eastAsiaTheme="minorEastAsia"/>
        </w:rPr>
        <w:t xml:space="preserve"> metres.</w:t>
      </w:r>
    </w:p>
    <w:p w14:paraId="13BD7E2C" w14:textId="77777777" w:rsidR="00A861F3" w:rsidRDefault="00A861F3" w:rsidP="00BC1D5B">
      <w:pPr>
        <w:pStyle w:val="Part"/>
        <w:rPr>
          <w:rFonts w:eastAsiaTheme="minorEastAsia"/>
        </w:rPr>
      </w:pPr>
    </w:p>
    <w:p w14:paraId="679E0E76" w14:textId="77777777" w:rsidR="00A861F3" w:rsidRDefault="00A861F3" w:rsidP="00BC1D5B">
      <w:pPr>
        <w:pStyle w:val="Part"/>
        <w:rPr>
          <w:rFonts w:eastAsiaTheme="minorEastAsia"/>
        </w:rPr>
      </w:pPr>
      <w:r>
        <w:t>The position-time graph of the body is shown below.</w:t>
      </w:r>
    </w:p>
    <w:p w14:paraId="359DB2B7" w14:textId="77777777" w:rsidR="00A861F3" w:rsidRDefault="00A861F3" w:rsidP="00BC1D5B">
      <w:pPr>
        <w:pStyle w:val="Parta"/>
      </w:pPr>
    </w:p>
    <w:p w14:paraId="7DDDD4E4" w14:textId="77777777" w:rsidR="00A861F3" w:rsidRDefault="00A861F3" w:rsidP="00BC1D5B">
      <w:pPr>
        <w:pStyle w:val="Parta"/>
        <w:jc w:val="center"/>
      </w:pPr>
      <w:r>
        <w:object w:dxaOrig="7526" w:dyaOrig="3259" w14:anchorId="44E1B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162.95pt" o:ole="">
            <v:imagedata r:id="rId8" o:title=""/>
          </v:shape>
          <o:OLEObject Type="Embed" ProgID="FXDraw.Graphic" ShapeID="_x0000_i1025" DrawAspect="Content" ObjectID="_1604475561" r:id="rId9"/>
        </w:object>
      </w:r>
    </w:p>
    <w:p w14:paraId="423D3ACB" w14:textId="77777777" w:rsidR="00A861F3" w:rsidRDefault="00A861F3" w:rsidP="00BC1D5B">
      <w:pPr>
        <w:pStyle w:val="Part"/>
      </w:pPr>
    </w:p>
    <w:p w14:paraId="42056346" w14:textId="77777777" w:rsidR="00A861F3" w:rsidRDefault="00A861F3" w:rsidP="00BC1D5B">
      <w:pPr>
        <w:pStyle w:val="Part"/>
      </w:pPr>
    </w:p>
    <w:p w14:paraId="63BE52FD" w14:textId="77777777" w:rsidR="00A861F3" w:rsidRDefault="00A861F3" w:rsidP="00BC1D5B">
      <w:pPr>
        <w:pStyle w:val="Parta"/>
      </w:pPr>
      <w:r>
        <w:t>(a)</w:t>
      </w:r>
      <w:r>
        <w:tab/>
        <w:t xml:space="preserve">Determine the values of the constants </w:t>
      </w:r>
      <m:oMath>
        <m:r>
          <w:rPr>
            <w:rFonts w:ascii="Cambria Math"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t>.</w:t>
      </w:r>
      <w:r>
        <w:tab/>
        <w:t>(3 marks)</w:t>
      </w:r>
    </w:p>
    <w:p w14:paraId="17829698" w14:textId="77777777" w:rsidR="00A861F3" w:rsidRDefault="00A861F3" w:rsidP="00BC1D5B">
      <w:pPr>
        <w:pStyle w:val="Parta"/>
      </w:pPr>
    </w:p>
    <w:p w14:paraId="07D8012A" w14:textId="77777777" w:rsidR="00A861F3" w:rsidRDefault="00A861F3" w:rsidP="00BC1D5B">
      <w:pPr>
        <w:pStyle w:val="Parta"/>
      </w:pPr>
    </w:p>
    <w:p w14:paraId="04B167BA" w14:textId="77777777" w:rsidR="00A861F3" w:rsidRDefault="00A861F3" w:rsidP="00BC1D5B">
      <w:pPr>
        <w:pStyle w:val="Parta"/>
      </w:pPr>
    </w:p>
    <w:p w14:paraId="24E4F847" w14:textId="77777777" w:rsidR="00A861F3" w:rsidRDefault="00A861F3" w:rsidP="00BC1D5B">
      <w:pPr>
        <w:pStyle w:val="Parta"/>
      </w:pPr>
    </w:p>
    <w:p w14:paraId="7F158DFC" w14:textId="77777777" w:rsidR="00A861F3" w:rsidRDefault="00A861F3" w:rsidP="00BC1D5B">
      <w:pPr>
        <w:pStyle w:val="Parta"/>
      </w:pPr>
    </w:p>
    <w:p w14:paraId="78F506B6" w14:textId="77777777" w:rsidR="00A861F3" w:rsidRDefault="00A861F3" w:rsidP="00BC1D5B">
      <w:pPr>
        <w:pStyle w:val="Parta"/>
      </w:pPr>
    </w:p>
    <w:p w14:paraId="6B0F7238" w14:textId="77777777" w:rsidR="00A861F3" w:rsidRDefault="00A861F3" w:rsidP="00BC1D5B">
      <w:pPr>
        <w:pStyle w:val="Parta"/>
      </w:pPr>
    </w:p>
    <w:p w14:paraId="4A9DC328" w14:textId="77777777" w:rsidR="00A861F3" w:rsidRDefault="00A861F3" w:rsidP="00BC1D5B">
      <w:pPr>
        <w:pStyle w:val="Parta"/>
      </w:pPr>
    </w:p>
    <w:p w14:paraId="2154B644" w14:textId="77777777" w:rsidR="00A861F3" w:rsidRDefault="00A861F3" w:rsidP="00BC1D5B">
      <w:pPr>
        <w:pStyle w:val="Parta"/>
      </w:pPr>
    </w:p>
    <w:p w14:paraId="49E11549" w14:textId="77777777" w:rsidR="00A861F3" w:rsidRDefault="00A861F3" w:rsidP="00BC1D5B">
      <w:pPr>
        <w:pStyle w:val="Parta"/>
      </w:pPr>
    </w:p>
    <w:p w14:paraId="5AFA6F67" w14:textId="77777777" w:rsidR="00A861F3" w:rsidRDefault="00A861F3" w:rsidP="00BC1D5B">
      <w:pPr>
        <w:pStyle w:val="Parta"/>
      </w:pPr>
    </w:p>
    <w:p w14:paraId="5490B31C" w14:textId="77777777" w:rsidR="00A861F3" w:rsidRDefault="00A861F3" w:rsidP="00BC1D5B">
      <w:pPr>
        <w:pStyle w:val="Parta"/>
      </w:pPr>
    </w:p>
    <w:p w14:paraId="4E341A34" w14:textId="77777777" w:rsidR="00A861F3" w:rsidRDefault="00A861F3" w:rsidP="00BC1D5B">
      <w:pPr>
        <w:pStyle w:val="Parta"/>
      </w:pPr>
    </w:p>
    <w:p w14:paraId="3FDE1F59" w14:textId="77777777" w:rsidR="00A861F3" w:rsidRDefault="00A861F3" w:rsidP="00BC1D5B">
      <w:pPr>
        <w:pStyle w:val="Parta"/>
      </w:pPr>
    </w:p>
    <w:p w14:paraId="476566BC" w14:textId="77777777" w:rsidR="00A861F3" w:rsidRDefault="00A861F3" w:rsidP="00BC1D5B">
      <w:pPr>
        <w:pStyle w:val="Parta"/>
      </w:pPr>
    </w:p>
    <w:p w14:paraId="18230621" w14:textId="77777777" w:rsidR="00A861F3" w:rsidRDefault="00A861F3" w:rsidP="00BC1D5B">
      <w:pPr>
        <w:pStyle w:val="Parta"/>
      </w:pPr>
    </w:p>
    <w:p w14:paraId="12AECC93" w14:textId="77777777" w:rsidR="00A861F3" w:rsidRDefault="00A861F3" w:rsidP="00BC1D5B">
      <w:pPr>
        <w:pStyle w:val="Parta"/>
      </w:pPr>
    </w:p>
    <w:p w14:paraId="56EAD9CD" w14:textId="77777777" w:rsidR="00A861F3" w:rsidRDefault="00A861F3" w:rsidP="00BC1D5B">
      <w:pPr>
        <w:pStyle w:val="Parta"/>
      </w:pPr>
    </w:p>
    <w:p w14:paraId="0AB2625F" w14:textId="77777777" w:rsidR="00A861F3" w:rsidRDefault="00A861F3" w:rsidP="00BC1D5B">
      <w:pPr>
        <w:pStyle w:val="Parta"/>
        <w:rPr>
          <w:rFonts w:eastAsiaTheme="minorEastAsia"/>
        </w:rPr>
      </w:pPr>
      <w:r>
        <w:t>(b)</w:t>
      </w:r>
      <w:r>
        <w:tab/>
        <w:t>Determine</w:t>
      </w:r>
      <w:r w:rsidRPr="00232A1B">
        <w:t xml:space="preserve"> </w:t>
      </w:r>
      <w:r>
        <w:t xml:space="preserve">the displacement of the body </w:t>
      </w:r>
      <w:r>
        <w:rPr>
          <w:rFonts w:eastAsiaTheme="minorEastAsia"/>
        </w:rPr>
        <w:t xml:space="preserve">when its velocity is </w:t>
      </w:r>
      <m:oMath>
        <m:r>
          <w:rPr>
            <w:rFonts w:ascii="Cambria Math" w:eastAsiaTheme="minorEastAsia" w:hAnsi="Cambria Math"/>
          </w:rPr>
          <m:t>24</m:t>
        </m:r>
      </m:oMath>
      <w:r>
        <w:rPr>
          <w:rFonts w:eastAsiaTheme="minorEastAsia"/>
        </w:rPr>
        <w:t xml:space="preserve"> ms</w:t>
      </w:r>
      <w:r>
        <w:rPr>
          <w:rFonts w:eastAsiaTheme="minorEastAsia"/>
          <w:vertAlign w:val="superscript"/>
        </w:rPr>
        <w:t>-1</w:t>
      </w:r>
      <w:r>
        <w:rPr>
          <w:rFonts w:eastAsiaTheme="minorEastAsia"/>
        </w:rPr>
        <w:t>.</w:t>
      </w:r>
      <w:r>
        <w:rPr>
          <w:rFonts w:eastAsiaTheme="minorEastAsia"/>
        </w:rPr>
        <w:tab/>
        <w:t>(3 marks)</w:t>
      </w:r>
    </w:p>
    <w:p w14:paraId="78748244" w14:textId="77777777" w:rsidR="00A861F3" w:rsidRPr="00BC1D5B" w:rsidRDefault="00A861F3" w:rsidP="00BC1D5B">
      <w:pPr>
        <w:pStyle w:val="Parta"/>
      </w:pPr>
    </w:p>
    <w:p w14:paraId="0EE5A062" w14:textId="14AD8449" w:rsidR="00A861F3" w:rsidRDefault="00A861F3">
      <w:pPr>
        <w:spacing w:after="160" w:line="259" w:lineRule="auto"/>
        <w:contextualSpacing w:val="0"/>
        <w:rPr>
          <w:b/>
          <w:szCs w:val="24"/>
          <w:lang w:val="en-US"/>
        </w:rPr>
      </w:pPr>
      <w:r>
        <w:br w:type="page"/>
      </w:r>
    </w:p>
    <w:p w14:paraId="5FB8A4CF" w14:textId="5C4E28DC" w:rsidR="00A861F3" w:rsidRDefault="00A861F3" w:rsidP="00A861F3">
      <w:pPr>
        <w:pStyle w:val="QNum"/>
      </w:pPr>
      <w:r>
        <w:lastRenderedPageBreak/>
        <w:t>Question 6</w:t>
      </w:r>
      <w:r>
        <w:tab/>
        <w:t>(6 marks)</w:t>
      </w:r>
    </w:p>
    <w:p w14:paraId="0C182ECF" w14:textId="77777777" w:rsidR="00A861F3" w:rsidRDefault="00A861F3" w:rsidP="00941891">
      <w:pPr>
        <w:pStyle w:val="Part"/>
        <w:rPr>
          <w:rFonts w:eastAsiaTheme="minorEastAsia"/>
        </w:rPr>
      </w:pPr>
      <w:r>
        <w:t xml:space="preserve">The derivative of a cubic polynomial is given </w:t>
      </w:r>
      <w:proofErr w:type="gramStart"/>
      <w:r>
        <w:t xml:space="preserve">by </w:t>
      </w:r>
      <w:proofErr w:type="gramEnd"/>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+6x-10</m:t>
        </m:r>
      </m:oMath>
      <w:r>
        <w:rPr>
          <w:rFonts w:eastAsiaTheme="minorEastAsia"/>
        </w:rPr>
        <w:t>.</w:t>
      </w:r>
    </w:p>
    <w:p w14:paraId="16C87918" w14:textId="77777777" w:rsidR="00A861F3" w:rsidRDefault="00A861F3" w:rsidP="00941891">
      <w:pPr>
        <w:pStyle w:val="Part"/>
        <w:rPr>
          <w:rFonts w:eastAsiaTheme="minorEastAsia"/>
        </w:rPr>
      </w:pPr>
    </w:p>
    <w:p w14:paraId="23DA428C" w14:textId="77777777" w:rsidR="00A861F3" w:rsidRDefault="00A861F3" w:rsidP="00941891">
      <w:pPr>
        <w:pStyle w:val="Part"/>
        <w:rPr>
          <w:rFonts w:eastAsiaTheme="minorEastAsia"/>
        </w:rPr>
      </w:pPr>
      <w:r>
        <w:rPr>
          <w:rFonts w:eastAsiaTheme="minorEastAsia"/>
        </w:rPr>
        <w:t xml:space="preserve">The cubic passes through the </w:t>
      </w:r>
      <w:proofErr w:type="gramStart"/>
      <w:r>
        <w:rPr>
          <w:rFonts w:eastAsiaTheme="minorEastAsia"/>
        </w:rPr>
        <w:t xml:space="preserve">point </w:t>
      </w:r>
      <w:proofErr w:type="gramEnd"/>
      <m:oMath>
        <m:r>
          <w:rPr>
            <w:rFonts w:ascii="Cambria Math" w:eastAsiaTheme="minorEastAsia" w:hAnsi="Cambria Math"/>
          </w:rPr>
          <m:t>(1, -30)</m:t>
        </m:r>
      </m:oMath>
      <w:r>
        <w:rPr>
          <w:rFonts w:eastAsiaTheme="minorEastAsia"/>
        </w:rPr>
        <w:t>.</w:t>
      </w:r>
    </w:p>
    <w:p w14:paraId="0737AA83" w14:textId="77777777" w:rsidR="00A861F3" w:rsidRDefault="00A861F3" w:rsidP="00941891">
      <w:pPr>
        <w:pStyle w:val="Part"/>
      </w:pPr>
    </w:p>
    <w:p w14:paraId="7D951929" w14:textId="77777777" w:rsidR="00A861F3" w:rsidRDefault="00A861F3" w:rsidP="00483DDE">
      <w:pPr>
        <w:pStyle w:val="Parta"/>
      </w:pPr>
      <w:r>
        <w:t>(a)</w:t>
      </w:r>
      <w:r>
        <w:tab/>
        <w:t>Determine the equation of the cubic.</w:t>
      </w:r>
      <w:r>
        <w:tab/>
        <w:t>(2 marks)</w:t>
      </w:r>
    </w:p>
    <w:p w14:paraId="5BF3353A" w14:textId="77777777" w:rsidR="00A861F3" w:rsidRDefault="00A861F3" w:rsidP="00483DDE">
      <w:pPr>
        <w:pStyle w:val="Parta"/>
      </w:pPr>
    </w:p>
    <w:p w14:paraId="1C4DCB50" w14:textId="77777777" w:rsidR="00A861F3" w:rsidRDefault="00A861F3" w:rsidP="00483DDE">
      <w:pPr>
        <w:pStyle w:val="Parta"/>
      </w:pPr>
    </w:p>
    <w:p w14:paraId="6F7D7C59" w14:textId="77777777" w:rsidR="00A861F3" w:rsidRDefault="00A861F3" w:rsidP="00483DDE">
      <w:pPr>
        <w:pStyle w:val="Parta"/>
      </w:pPr>
    </w:p>
    <w:p w14:paraId="3C185CB1" w14:textId="77777777" w:rsidR="00A861F3" w:rsidRDefault="00A861F3" w:rsidP="00483DDE">
      <w:pPr>
        <w:pStyle w:val="Parta"/>
      </w:pPr>
    </w:p>
    <w:p w14:paraId="0DA8BD9B" w14:textId="77777777" w:rsidR="00A861F3" w:rsidRDefault="00A861F3" w:rsidP="00483DDE">
      <w:pPr>
        <w:pStyle w:val="Parta"/>
      </w:pPr>
    </w:p>
    <w:p w14:paraId="1D7EABD7" w14:textId="77777777" w:rsidR="00A861F3" w:rsidRDefault="00A861F3" w:rsidP="00483DDE">
      <w:pPr>
        <w:pStyle w:val="Parta"/>
      </w:pPr>
    </w:p>
    <w:p w14:paraId="1F932A5A" w14:textId="77777777" w:rsidR="00A861F3" w:rsidRDefault="00A861F3" w:rsidP="00483DDE">
      <w:pPr>
        <w:pStyle w:val="Parta"/>
      </w:pPr>
    </w:p>
    <w:p w14:paraId="6BCC90F7" w14:textId="77777777" w:rsidR="00A861F3" w:rsidRDefault="00A861F3" w:rsidP="00483DDE">
      <w:pPr>
        <w:pStyle w:val="Parta"/>
      </w:pPr>
    </w:p>
    <w:p w14:paraId="21E23E81" w14:textId="77777777" w:rsidR="00A861F3" w:rsidRDefault="00A861F3" w:rsidP="00483DDE">
      <w:pPr>
        <w:pStyle w:val="Parta"/>
      </w:pPr>
    </w:p>
    <w:p w14:paraId="7F84AE8E" w14:textId="77777777" w:rsidR="00A861F3" w:rsidRDefault="00A861F3" w:rsidP="00483DDE">
      <w:pPr>
        <w:pStyle w:val="Parta"/>
      </w:pPr>
    </w:p>
    <w:p w14:paraId="202979AB" w14:textId="77777777" w:rsidR="00A861F3" w:rsidRDefault="00A861F3" w:rsidP="00483DDE">
      <w:pPr>
        <w:pStyle w:val="Parta"/>
      </w:pPr>
    </w:p>
    <w:p w14:paraId="722D672A" w14:textId="77777777" w:rsidR="00A861F3" w:rsidRDefault="00A861F3" w:rsidP="00483DDE">
      <w:pPr>
        <w:pStyle w:val="Parta"/>
      </w:pPr>
    </w:p>
    <w:p w14:paraId="52DBB27D" w14:textId="77777777" w:rsidR="00A861F3" w:rsidRDefault="00A861F3" w:rsidP="00483DDE">
      <w:pPr>
        <w:pStyle w:val="Parta"/>
      </w:pPr>
    </w:p>
    <w:p w14:paraId="515B458B" w14:textId="77777777" w:rsidR="00A861F3" w:rsidRDefault="00A861F3" w:rsidP="00483DDE">
      <w:pPr>
        <w:pStyle w:val="Parta"/>
      </w:pPr>
    </w:p>
    <w:p w14:paraId="3587C10F" w14:textId="77777777" w:rsidR="00A861F3" w:rsidRDefault="00A861F3" w:rsidP="00483DDE">
      <w:pPr>
        <w:pStyle w:val="Parta"/>
      </w:pPr>
    </w:p>
    <w:p w14:paraId="340634F1" w14:textId="77777777" w:rsidR="00A861F3" w:rsidRDefault="00A861F3" w:rsidP="00483DDE">
      <w:pPr>
        <w:pStyle w:val="Parta"/>
      </w:pPr>
    </w:p>
    <w:p w14:paraId="6D29C8E1" w14:textId="77777777" w:rsidR="00A861F3" w:rsidRDefault="00A861F3" w:rsidP="00483DDE">
      <w:pPr>
        <w:pStyle w:val="Parta"/>
      </w:pPr>
    </w:p>
    <w:p w14:paraId="770C5CF1" w14:textId="77777777" w:rsidR="00A861F3" w:rsidRDefault="00A861F3" w:rsidP="00483DDE">
      <w:pPr>
        <w:pStyle w:val="Parta"/>
        <w:rPr>
          <w:rFonts w:eastAsiaTheme="minorEastAsia"/>
        </w:rPr>
      </w:pPr>
      <w:r>
        <w:t>(b)</w:t>
      </w:r>
      <w:r>
        <w:tab/>
        <w:t xml:space="preserve">Show that the cubic has a root </w:t>
      </w:r>
      <w:proofErr w:type="gramStart"/>
      <w:r>
        <w:t xml:space="preserve">when </w:t>
      </w:r>
      <w:proofErr w:type="gramEnd"/>
      <m:oMath>
        <m:r>
          <w:rPr>
            <w:rFonts w:ascii="Cambria Math" w:hAnsi="Cambria Math"/>
          </w:rPr>
          <m:t>x=3</m:t>
        </m:r>
      </m:oMath>
      <w:r>
        <w:rPr>
          <w:rFonts w:eastAsiaTheme="minorEastAsia"/>
        </w:rPr>
        <w:t>.</w:t>
      </w:r>
      <w:r>
        <w:rPr>
          <w:rFonts w:eastAsiaTheme="minorEastAsia"/>
        </w:rPr>
        <w:tab/>
        <w:t>(1 mark)</w:t>
      </w:r>
    </w:p>
    <w:p w14:paraId="30567779" w14:textId="77777777" w:rsidR="00A861F3" w:rsidRDefault="00A861F3" w:rsidP="00483DDE">
      <w:pPr>
        <w:pStyle w:val="Parta"/>
      </w:pPr>
    </w:p>
    <w:p w14:paraId="0032226B" w14:textId="77777777" w:rsidR="00A861F3" w:rsidRDefault="00A861F3" w:rsidP="00483DDE">
      <w:pPr>
        <w:pStyle w:val="Parta"/>
      </w:pPr>
    </w:p>
    <w:p w14:paraId="1E5F24F6" w14:textId="77777777" w:rsidR="00A861F3" w:rsidRDefault="00A861F3" w:rsidP="00483DDE">
      <w:pPr>
        <w:pStyle w:val="Parta"/>
      </w:pPr>
    </w:p>
    <w:p w14:paraId="4319ACC9" w14:textId="77777777" w:rsidR="00A861F3" w:rsidRDefault="00A861F3" w:rsidP="00483DDE">
      <w:pPr>
        <w:pStyle w:val="Parta"/>
      </w:pPr>
    </w:p>
    <w:p w14:paraId="4B0684D1" w14:textId="77777777" w:rsidR="00A861F3" w:rsidRDefault="00A861F3" w:rsidP="00483DDE">
      <w:pPr>
        <w:pStyle w:val="Parta"/>
      </w:pPr>
    </w:p>
    <w:p w14:paraId="5422320C" w14:textId="77777777" w:rsidR="00A861F3" w:rsidRDefault="00A861F3" w:rsidP="00483DDE">
      <w:pPr>
        <w:pStyle w:val="Parta"/>
      </w:pPr>
    </w:p>
    <w:p w14:paraId="3EE6D452" w14:textId="77777777" w:rsidR="00A861F3" w:rsidRDefault="00A861F3" w:rsidP="00483DDE">
      <w:pPr>
        <w:pStyle w:val="Parta"/>
      </w:pPr>
    </w:p>
    <w:p w14:paraId="386C1F16" w14:textId="77777777" w:rsidR="00A861F3" w:rsidRDefault="00A861F3" w:rsidP="00483DDE">
      <w:pPr>
        <w:pStyle w:val="Parta"/>
      </w:pPr>
    </w:p>
    <w:p w14:paraId="26F16BE8" w14:textId="77777777" w:rsidR="00A861F3" w:rsidRDefault="00A861F3" w:rsidP="00483DDE">
      <w:pPr>
        <w:pStyle w:val="Parta"/>
      </w:pPr>
    </w:p>
    <w:p w14:paraId="16C55FC0" w14:textId="77777777" w:rsidR="00A861F3" w:rsidRDefault="00A861F3" w:rsidP="00483DDE">
      <w:pPr>
        <w:pStyle w:val="Parta"/>
      </w:pPr>
      <w:r>
        <w:t>(c)</w:t>
      </w:r>
      <w:r>
        <w:tab/>
        <w:t>Determine the coordinates of the other two roots of the cubic.</w:t>
      </w:r>
      <w:r>
        <w:tab/>
        <w:t>(3 marks)</w:t>
      </w:r>
    </w:p>
    <w:p w14:paraId="2CF712A1" w14:textId="77777777" w:rsidR="00A861F3" w:rsidRDefault="00A861F3" w:rsidP="00941891">
      <w:pPr>
        <w:pStyle w:val="Part"/>
      </w:pPr>
    </w:p>
    <w:p w14:paraId="3D825976" w14:textId="21FD255D" w:rsidR="00A861F3" w:rsidRDefault="00A861F3">
      <w:pPr>
        <w:spacing w:after="160" w:line="259" w:lineRule="auto"/>
        <w:contextualSpacing w:val="0"/>
        <w:rPr>
          <w:b/>
          <w:szCs w:val="24"/>
          <w:lang w:val="en-US"/>
        </w:rPr>
      </w:pPr>
      <w:r>
        <w:br w:type="page"/>
      </w:r>
    </w:p>
    <w:p w14:paraId="078F1B62" w14:textId="5457BC2C" w:rsidR="00A861F3" w:rsidRDefault="00A861F3" w:rsidP="00A861F3">
      <w:pPr>
        <w:pStyle w:val="QNum"/>
      </w:pPr>
      <w:r>
        <w:lastRenderedPageBreak/>
        <w:t>Question 7</w:t>
      </w:r>
      <w:r>
        <w:tab/>
        <w:t>(8 marks)</w:t>
      </w:r>
    </w:p>
    <w:p w14:paraId="2E1DE464" w14:textId="77777777" w:rsidR="00A861F3" w:rsidRDefault="00A861F3" w:rsidP="00DD5EEF">
      <w:pPr>
        <w:pStyle w:val="Part"/>
      </w:pPr>
      <w:r>
        <w:t xml:space="preserve">The first three terms, in order, of a sequence are </w:t>
      </w:r>
      <m:oMath>
        <m:r>
          <w:rPr>
            <w:rFonts w:ascii="Cambria Math" w:hAnsi="Cambria Math"/>
          </w:rPr>
          <m:t>4x+3, 2x-1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x-8</m:t>
        </m:r>
      </m:oMath>
      <w:r>
        <w:rPr>
          <w:rFonts w:eastAsiaTheme="minorEastAsia"/>
        </w:rPr>
        <w:t>.</w:t>
      </w:r>
    </w:p>
    <w:p w14:paraId="4BCFA380" w14:textId="77777777" w:rsidR="00A861F3" w:rsidRDefault="00A861F3" w:rsidP="00DD5EEF">
      <w:pPr>
        <w:pStyle w:val="Part"/>
      </w:pPr>
    </w:p>
    <w:p w14:paraId="77C030CD" w14:textId="77777777" w:rsidR="00A861F3" w:rsidRDefault="00A861F3" w:rsidP="00DD5EEF">
      <w:pPr>
        <w:pStyle w:val="Part"/>
        <w:rPr>
          <w:rFonts w:eastAsiaTheme="minorEastAsia"/>
        </w:rPr>
      </w:pPr>
      <w:r>
        <w:rPr>
          <w:rFonts w:eastAsiaTheme="minorEastAsia"/>
        </w:rPr>
        <w:t>Determine the fourth term of the sequence if</w:t>
      </w:r>
    </w:p>
    <w:p w14:paraId="231D175E" w14:textId="77777777" w:rsidR="00A861F3" w:rsidRDefault="00A861F3" w:rsidP="00DD5EEF">
      <w:pPr>
        <w:pStyle w:val="Part"/>
      </w:pPr>
    </w:p>
    <w:p w14:paraId="2E164465" w14:textId="77777777" w:rsidR="00A861F3" w:rsidRDefault="00A861F3" w:rsidP="00DD5EEF">
      <w:pPr>
        <w:pStyle w:val="Parta"/>
      </w:pPr>
      <w:r>
        <w:t>(a)</w:t>
      </w:r>
      <w:r>
        <w:tab/>
      </w:r>
      <w:proofErr w:type="gramStart"/>
      <w:r>
        <w:t>the</w:t>
      </w:r>
      <w:proofErr w:type="gramEnd"/>
      <w:r>
        <w:t xml:space="preserve"> sequence is arithmetic.</w:t>
      </w:r>
      <w:r>
        <w:tab/>
        <w:t>(4 marks)</w:t>
      </w:r>
    </w:p>
    <w:p w14:paraId="274AA8F7" w14:textId="77777777" w:rsidR="00A861F3" w:rsidRDefault="00A861F3" w:rsidP="00DD5EEF">
      <w:pPr>
        <w:pStyle w:val="Parta"/>
      </w:pPr>
    </w:p>
    <w:p w14:paraId="7640D023" w14:textId="77777777" w:rsidR="00A861F3" w:rsidRDefault="00A861F3" w:rsidP="00DD5EEF">
      <w:pPr>
        <w:pStyle w:val="Parta"/>
      </w:pPr>
    </w:p>
    <w:p w14:paraId="2F7DC8B3" w14:textId="77777777" w:rsidR="00A861F3" w:rsidRDefault="00A861F3" w:rsidP="00DD5EEF">
      <w:pPr>
        <w:pStyle w:val="Parta"/>
      </w:pPr>
    </w:p>
    <w:p w14:paraId="078949C8" w14:textId="77777777" w:rsidR="00A861F3" w:rsidRDefault="00A861F3" w:rsidP="00DD5EEF">
      <w:pPr>
        <w:pStyle w:val="Parta"/>
      </w:pPr>
    </w:p>
    <w:p w14:paraId="38E02D76" w14:textId="77777777" w:rsidR="00A861F3" w:rsidRDefault="00A861F3" w:rsidP="00DD5EEF">
      <w:pPr>
        <w:pStyle w:val="Parta"/>
      </w:pPr>
    </w:p>
    <w:p w14:paraId="0B3CDD5D" w14:textId="77777777" w:rsidR="00A861F3" w:rsidRDefault="00A861F3" w:rsidP="00DD5EEF">
      <w:pPr>
        <w:pStyle w:val="Parta"/>
      </w:pPr>
    </w:p>
    <w:p w14:paraId="3904F5ED" w14:textId="77777777" w:rsidR="00A861F3" w:rsidRDefault="00A861F3" w:rsidP="00DD5EEF">
      <w:pPr>
        <w:pStyle w:val="Parta"/>
      </w:pPr>
    </w:p>
    <w:p w14:paraId="0E5B6755" w14:textId="77777777" w:rsidR="00A861F3" w:rsidRDefault="00A861F3" w:rsidP="00DD5EEF">
      <w:pPr>
        <w:pStyle w:val="Parta"/>
      </w:pPr>
    </w:p>
    <w:p w14:paraId="6397E05F" w14:textId="77777777" w:rsidR="00A861F3" w:rsidRDefault="00A861F3" w:rsidP="00DD5EEF">
      <w:pPr>
        <w:pStyle w:val="Parta"/>
      </w:pPr>
    </w:p>
    <w:p w14:paraId="54879B11" w14:textId="77777777" w:rsidR="00A861F3" w:rsidRDefault="00A861F3" w:rsidP="00DD5EEF">
      <w:pPr>
        <w:pStyle w:val="Parta"/>
      </w:pPr>
    </w:p>
    <w:p w14:paraId="7154ACFF" w14:textId="77777777" w:rsidR="00A861F3" w:rsidRDefault="00A861F3" w:rsidP="00DD5EEF">
      <w:pPr>
        <w:pStyle w:val="Parta"/>
      </w:pPr>
    </w:p>
    <w:p w14:paraId="587D99F6" w14:textId="77777777" w:rsidR="00A861F3" w:rsidRDefault="00A861F3" w:rsidP="00DD5EEF">
      <w:pPr>
        <w:pStyle w:val="Parta"/>
      </w:pPr>
    </w:p>
    <w:p w14:paraId="65885EC9" w14:textId="77777777" w:rsidR="00A861F3" w:rsidRDefault="00A861F3" w:rsidP="00DD5EEF">
      <w:pPr>
        <w:pStyle w:val="Parta"/>
      </w:pPr>
    </w:p>
    <w:p w14:paraId="3BA93EDB" w14:textId="77777777" w:rsidR="00A861F3" w:rsidRDefault="00A861F3" w:rsidP="00DD5EEF">
      <w:pPr>
        <w:pStyle w:val="Parta"/>
      </w:pPr>
    </w:p>
    <w:p w14:paraId="66DD185F" w14:textId="77777777" w:rsidR="00A861F3" w:rsidRDefault="00A861F3" w:rsidP="00DD5EEF">
      <w:pPr>
        <w:pStyle w:val="Parta"/>
      </w:pPr>
    </w:p>
    <w:p w14:paraId="4AFCD2EC" w14:textId="77777777" w:rsidR="00A861F3" w:rsidRDefault="00A861F3" w:rsidP="00DD5EEF">
      <w:pPr>
        <w:pStyle w:val="Parta"/>
      </w:pPr>
    </w:p>
    <w:p w14:paraId="60347C7A" w14:textId="77777777" w:rsidR="00A861F3" w:rsidRDefault="00A861F3" w:rsidP="00DD5EEF">
      <w:pPr>
        <w:pStyle w:val="Parta"/>
      </w:pPr>
    </w:p>
    <w:p w14:paraId="58983EDE" w14:textId="77777777" w:rsidR="00A861F3" w:rsidRDefault="00A861F3" w:rsidP="00614ECA">
      <w:pPr>
        <w:pStyle w:val="Parta"/>
        <w:ind w:left="0" w:firstLine="0"/>
      </w:pPr>
    </w:p>
    <w:p w14:paraId="63B0AFBA" w14:textId="77777777" w:rsidR="00A861F3" w:rsidRDefault="00A861F3" w:rsidP="00585FF5">
      <w:pPr>
        <w:pStyle w:val="Parta"/>
        <w:ind w:left="0" w:firstLine="0"/>
      </w:pPr>
    </w:p>
    <w:p w14:paraId="0C524DB0" w14:textId="77777777" w:rsidR="00A861F3" w:rsidRDefault="00A861F3" w:rsidP="00585FF5">
      <w:pPr>
        <w:pStyle w:val="Parta"/>
        <w:ind w:left="0" w:firstLine="0"/>
      </w:pPr>
    </w:p>
    <w:p w14:paraId="4C7B079E" w14:textId="77777777" w:rsidR="00A861F3" w:rsidRDefault="00A861F3" w:rsidP="00DD5EEF">
      <w:pPr>
        <w:pStyle w:val="Parta"/>
      </w:pPr>
    </w:p>
    <w:p w14:paraId="26E01875" w14:textId="77777777" w:rsidR="00A861F3" w:rsidRDefault="00A861F3" w:rsidP="00DD5EEF">
      <w:pPr>
        <w:pStyle w:val="Parta"/>
      </w:pPr>
      <w:r>
        <w:t>(b)</w:t>
      </w:r>
      <w:r>
        <w:tab/>
      </w:r>
      <w:proofErr w:type="gramStart"/>
      <w:r>
        <w:t>the</w:t>
      </w:r>
      <w:proofErr w:type="gramEnd"/>
      <w:r>
        <w:t xml:space="preserve"> sequence is geometric.</w:t>
      </w:r>
      <w:r>
        <w:tab/>
        <w:t>(4 marks)</w:t>
      </w:r>
    </w:p>
    <w:p w14:paraId="7E171518" w14:textId="77777777" w:rsidR="00A861F3" w:rsidRDefault="00A861F3" w:rsidP="00941891">
      <w:pPr>
        <w:pStyle w:val="Part"/>
      </w:pPr>
    </w:p>
    <w:p w14:paraId="03F1AD07" w14:textId="77777777" w:rsidR="00A861F3" w:rsidRDefault="00A861F3" w:rsidP="00A861F3">
      <w:pPr>
        <w:pStyle w:val="QNum"/>
        <w:sectPr w:rsidR="00A861F3"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44DABA74" w14:textId="5FFDBFEB" w:rsidR="00A861F3" w:rsidRDefault="00A861F3" w:rsidP="00A861F3">
      <w:pPr>
        <w:pStyle w:val="QNum"/>
      </w:pPr>
      <w:r>
        <w:lastRenderedPageBreak/>
        <w:t>Question 8</w:t>
      </w:r>
      <w:r>
        <w:tab/>
        <w:t>(8 marks)</w:t>
      </w:r>
    </w:p>
    <w:p w14:paraId="2AAE5628" w14:textId="77777777" w:rsidR="00A861F3" w:rsidRDefault="00A861F3" w:rsidP="00941891">
      <w:pPr>
        <w:pStyle w:val="Part"/>
        <w:rPr>
          <w:rFonts w:eastAsiaTheme="minorEastAsia"/>
        </w:rPr>
      </w:pPr>
      <w:proofErr w:type="gramStart"/>
      <w:r>
        <w:t xml:space="preserve">Let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x+3</m:t>
                  </m:r>
                </m:e>
              </m:bar>
            </m:e>
          </m:mr>
        </m:m>
      </m:oMath>
      <w:r>
        <w:rPr>
          <w:rFonts w:eastAsiaTheme="minorEastAsia"/>
        </w:rPr>
        <w:t xml:space="preserve">. </w:t>
      </w:r>
      <w:r>
        <w:t xml:space="preserve">The graph of </w:t>
      </w:r>
      <m:oMath>
        <m:r>
          <w:rPr>
            <w:rFonts w:ascii="Cambria Math" w:hAnsi="Cambria Math"/>
          </w:rPr>
          <m:t>y=f(x)</m:t>
        </m:r>
      </m:oMath>
      <w:r>
        <w:rPr>
          <w:rFonts w:eastAsiaTheme="minorEastAsia"/>
        </w:rPr>
        <w:t xml:space="preserve"> is shown below.</w:t>
      </w:r>
    </w:p>
    <w:p w14:paraId="7D2BFA7E" w14:textId="77777777" w:rsidR="00A861F3" w:rsidRDefault="00A861F3" w:rsidP="00941891">
      <w:pPr>
        <w:pStyle w:val="Part"/>
      </w:pPr>
    </w:p>
    <w:p w14:paraId="1B35BC4C" w14:textId="77777777" w:rsidR="00A861F3" w:rsidRDefault="00A861F3" w:rsidP="007B2D02">
      <w:pPr>
        <w:pStyle w:val="Part"/>
        <w:jc w:val="center"/>
      </w:pPr>
      <w:r>
        <w:object w:dxaOrig="4766" w:dyaOrig="2390" w14:anchorId="43F86102">
          <v:shape id="_x0000_i1026" type="#_x0000_t75" style="width:238.55pt;height:119.5pt" o:ole="">
            <v:imagedata r:id="rId14" o:title=""/>
          </v:shape>
          <o:OLEObject Type="Embed" ProgID="FXDraw.Graphic" ShapeID="_x0000_i1026" DrawAspect="Content" ObjectID="_1604475562" r:id="rId15"/>
        </w:object>
      </w:r>
    </w:p>
    <w:p w14:paraId="77856149" w14:textId="77777777" w:rsidR="00A861F3" w:rsidRDefault="00A861F3" w:rsidP="00941891">
      <w:pPr>
        <w:pStyle w:val="Part"/>
      </w:pPr>
    </w:p>
    <w:p w14:paraId="52F217C4" w14:textId="77777777" w:rsidR="00A861F3" w:rsidRDefault="00A861F3" w:rsidP="007B2D02">
      <w:pPr>
        <w:pStyle w:val="Parta"/>
        <w:rPr>
          <w:rFonts w:eastAsiaTheme="minorEastAsia"/>
        </w:rPr>
      </w:pPr>
      <w:r>
        <w:t>(a)</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the curve with </w:t>
      </w:r>
      <m:oMath>
        <m:r>
          <w:rPr>
            <w:rFonts w:ascii="Cambria Math" w:eastAsiaTheme="minorEastAsia" w:hAnsi="Cambria Math"/>
          </w:rPr>
          <m:t>x</m:t>
        </m:r>
      </m:oMath>
      <w:r>
        <w:rPr>
          <w:rFonts w:eastAsiaTheme="minorEastAsia"/>
        </w:rPr>
        <w:t xml:space="preserve">-coordinates </w:t>
      </w:r>
      <m:oMath>
        <m:r>
          <w:rPr>
            <w:rFonts w:ascii="Cambria Math" w:eastAsiaTheme="minorEastAsia" w:hAnsi="Cambria Math"/>
          </w:rPr>
          <m:t>1</m:t>
        </m:r>
      </m:oMath>
      <w:r>
        <w:rPr>
          <w:rFonts w:eastAsiaTheme="minorEastAsia"/>
        </w:rPr>
        <w:t xml:space="preserve"> and </w:t>
      </w:r>
      <m:oMath>
        <m:r>
          <w:rPr>
            <w:rFonts w:ascii="Cambria Math" w:eastAsiaTheme="minorEastAsia" w:hAnsi="Cambria Math"/>
          </w:rPr>
          <m:t>4</m:t>
        </m:r>
      </m:oMath>
      <w:r>
        <w:rPr>
          <w:rFonts w:eastAsiaTheme="minorEastAsia"/>
        </w:rPr>
        <w:t xml:space="preserve"> respectively.</w:t>
      </w:r>
    </w:p>
    <w:p w14:paraId="2C86A9EC" w14:textId="77777777" w:rsidR="00A861F3" w:rsidRDefault="00A861F3" w:rsidP="007B2D02">
      <w:pPr>
        <w:pStyle w:val="Parta"/>
      </w:pPr>
    </w:p>
    <w:p w14:paraId="453195E8" w14:textId="77777777" w:rsidR="00A861F3" w:rsidRDefault="00A861F3" w:rsidP="007F7028">
      <w:pPr>
        <w:pStyle w:val="Partai"/>
        <w:rPr>
          <w:rFonts w:eastAsiaTheme="minorEastAsia"/>
        </w:rPr>
      </w:pPr>
      <w:r>
        <w:t>(</w:t>
      </w:r>
      <w:proofErr w:type="spellStart"/>
      <w:r>
        <w:t>i</w:t>
      </w:r>
      <w:proofErr w:type="spellEnd"/>
      <w:r>
        <w:t>)</w:t>
      </w:r>
      <w:r>
        <w:tab/>
        <w:t xml:space="preserve">Determine </w:t>
      </w:r>
      <m:oMath>
        <m:r>
          <w:rPr>
            <w:rFonts w:ascii="Cambria Math" w:hAnsi="Cambria Math"/>
          </w:rPr>
          <m:t>f(1)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f(4)</m:t>
        </m:r>
      </m:oMath>
      <w:r>
        <w:rPr>
          <w:rFonts w:eastAsiaTheme="minorEastAsia"/>
        </w:rPr>
        <w:t>.</w:t>
      </w:r>
      <w:r>
        <w:rPr>
          <w:rFonts w:eastAsiaTheme="minorEastAsia"/>
        </w:rPr>
        <w:tab/>
        <w:t>(1 mark)</w:t>
      </w:r>
    </w:p>
    <w:p w14:paraId="1A50B096" w14:textId="77777777" w:rsidR="00A861F3" w:rsidRDefault="00A861F3" w:rsidP="007F7028">
      <w:pPr>
        <w:pStyle w:val="Partai"/>
      </w:pPr>
    </w:p>
    <w:p w14:paraId="24933306" w14:textId="77777777" w:rsidR="00A861F3" w:rsidRDefault="00A861F3" w:rsidP="007F7028">
      <w:pPr>
        <w:pStyle w:val="Partai"/>
      </w:pPr>
    </w:p>
    <w:p w14:paraId="3E19406D" w14:textId="77777777" w:rsidR="00A861F3" w:rsidRDefault="00A861F3" w:rsidP="007F7028">
      <w:pPr>
        <w:pStyle w:val="Partai"/>
      </w:pPr>
    </w:p>
    <w:p w14:paraId="69C967DE" w14:textId="77777777" w:rsidR="00A861F3" w:rsidRDefault="00A861F3" w:rsidP="007F7028">
      <w:pPr>
        <w:pStyle w:val="Partai"/>
      </w:pPr>
    </w:p>
    <w:p w14:paraId="6EA29A6B" w14:textId="77777777" w:rsidR="00A861F3" w:rsidRDefault="00A861F3" w:rsidP="007F7028">
      <w:pPr>
        <w:pStyle w:val="Partai"/>
      </w:pPr>
    </w:p>
    <w:p w14:paraId="6F0AF4DA" w14:textId="77777777" w:rsidR="00A861F3" w:rsidRDefault="00A861F3" w:rsidP="007F7028">
      <w:pPr>
        <w:pStyle w:val="Partai"/>
        <w:rPr>
          <w:rFonts w:eastAsiaTheme="minorEastAsia"/>
        </w:rPr>
      </w:pPr>
      <w:r>
        <w:t>(ii)</w:t>
      </w:r>
      <w:r>
        <w:tab/>
        <w:t xml:space="preserve">Determine the gradient of the straight line through </w:t>
      </w:r>
      <m:oMath>
        <m:r>
          <w:rPr>
            <w:rFonts w:ascii="Cambria Math" w:hAnsi="Cambria Math"/>
          </w:rPr>
          <m:t>P</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Q</m:t>
        </m:r>
      </m:oMath>
      <w:r>
        <w:rPr>
          <w:rFonts w:eastAsiaTheme="minorEastAsia"/>
        </w:rPr>
        <w:t>.</w:t>
      </w:r>
      <w:r>
        <w:rPr>
          <w:rFonts w:eastAsiaTheme="minorEastAsia"/>
        </w:rPr>
        <w:tab/>
        <w:t>(2 marks)</w:t>
      </w:r>
    </w:p>
    <w:p w14:paraId="12604450" w14:textId="77777777" w:rsidR="00A861F3" w:rsidRDefault="00A861F3" w:rsidP="007F7028">
      <w:pPr>
        <w:pStyle w:val="Partai"/>
      </w:pPr>
    </w:p>
    <w:p w14:paraId="122960F2" w14:textId="77777777" w:rsidR="00A861F3" w:rsidRDefault="00A861F3" w:rsidP="007F7028">
      <w:pPr>
        <w:pStyle w:val="Partai"/>
      </w:pPr>
    </w:p>
    <w:p w14:paraId="5878DA03" w14:textId="77777777" w:rsidR="00A861F3" w:rsidRDefault="00A861F3" w:rsidP="007F7028">
      <w:pPr>
        <w:pStyle w:val="Partai"/>
      </w:pPr>
    </w:p>
    <w:p w14:paraId="2F50847A" w14:textId="77777777" w:rsidR="00A861F3" w:rsidRDefault="00A861F3" w:rsidP="007F7028">
      <w:pPr>
        <w:pStyle w:val="Partai"/>
      </w:pPr>
    </w:p>
    <w:p w14:paraId="3EF6F890" w14:textId="77777777" w:rsidR="00A861F3" w:rsidRDefault="00A861F3" w:rsidP="007F7028">
      <w:pPr>
        <w:pStyle w:val="Partai"/>
      </w:pPr>
    </w:p>
    <w:p w14:paraId="23AA87A7" w14:textId="77777777" w:rsidR="00A861F3" w:rsidRDefault="00A861F3" w:rsidP="007F7028">
      <w:pPr>
        <w:pStyle w:val="Partai"/>
      </w:pPr>
    </w:p>
    <w:p w14:paraId="6022D540" w14:textId="77777777" w:rsidR="00A861F3" w:rsidRDefault="00A861F3" w:rsidP="007F7028">
      <w:pPr>
        <w:pStyle w:val="Partai"/>
      </w:pPr>
    </w:p>
    <w:p w14:paraId="335BF24F" w14:textId="77777777" w:rsidR="00A861F3" w:rsidRDefault="00A861F3" w:rsidP="007F7028">
      <w:pPr>
        <w:pStyle w:val="Partai"/>
      </w:pPr>
    </w:p>
    <w:p w14:paraId="696B966A" w14:textId="77777777" w:rsidR="00A861F3" w:rsidRDefault="00A861F3" w:rsidP="002C2418">
      <w:pPr>
        <w:pStyle w:val="Parta"/>
        <w:rPr>
          <w:rFonts w:eastAsiaTheme="minorEastAsia"/>
        </w:rPr>
      </w:pPr>
      <w:r>
        <w:t>(b)</w:t>
      </w:r>
      <w:r>
        <w:tab/>
        <w:t xml:space="preserve">Use the 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gradient of the curve </w:t>
      </w:r>
      <w:proofErr w:type="gramStart"/>
      <w:r>
        <w:rPr>
          <w:rFonts w:eastAsiaTheme="minorEastAsia"/>
        </w:rPr>
        <w:t xml:space="preserve">at </w:t>
      </w:r>
      <w:proofErr w:type="gramEnd"/>
      <m:oMath>
        <m:r>
          <w:rPr>
            <w:rFonts w:ascii="Cambria Math" w:eastAsiaTheme="minorEastAsia" w:hAnsi="Cambria Math"/>
          </w:rPr>
          <m:t>P</m:t>
        </m:r>
      </m:oMath>
      <w:r>
        <w:rPr>
          <w:rFonts w:eastAsiaTheme="minorEastAsia"/>
        </w:rPr>
        <w:t>.</w:t>
      </w:r>
    </w:p>
    <w:p w14:paraId="5F7658EA" w14:textId="77777777" w:rsidR="00A861F3" w:rsidRDefault="00A861F3" w:rsidP="002C2418">
      <w:pPr>
        <w:pStyle w:val="Parta"/>
        <w:rPr>
          <w:rFonts w:eastAsiaTheme="minorEastAsia"/>
        </w:rPr>
      </w:pPr>
      <w:r>
        <w:rPr>
          <w:rFonts w:eastAsiaTheme="minorEastAsia"/>
        </w:rPr>
        <w:tab/>
      </w:r>
      <w:r>
        <w:rPr>
          <w:rFonts w:eastAsiaTheme="minorEastAsia"/>
        </w:rPr>
        <w:tab/>
        <w:t>(5 marks)</w:t>
      </w:r>
    </w:p>
    <w:p w14:paraId="5A3E053D" w14:textId="77777777" w:rsidR="00A861F3" w:rsidRDefault="00A861F3" w:rsidP="00992D52">
      <w:pPr>
        <w:pStyle w:val="Part"/>
      </w:pPr>
    </w:p>
    <w:p w14:paraId="3521F73A" w14:textId="77777777" w:rsidR="00A861F3" w:rsidRDefault="00A861F3" w:rsidP="00A861F3">
      <w:pPr>
        <w:pStyle w:val="QNum"/>
        <w:sectPr w:rsidR="00A861F3" w:rsidSect="00DF3BCC">
          <w:headerReference w:type="first" r:id="rId16"/>
          <w:footerReference w:type="first" r:id="rId17"/>
          <w:pgSz w:w="11906" w:h="16838" w:code="9"/>
          <w:pgMar w:top="1247" w:right="1134" w:bottom="851" w:left="1304" w:header="737" w:footer="567" w:gutter="0"/>
          <w:cols w:space="708"/>
          <w:titlePg/>
          <w:docGrid w:linePitch="360"/>
        </w:sectPr>
      </w:pPr>
    </w:p>
    <w:p w14:paraId="7BD9A783" w14:textId="77777777" w:rsidR="00A861F3" w:rsidRPr="00761F37" w:rsidRDefault="00A861F3" w:rsidP="009B66B8">
      <w:pPr>
        <w:pStyle w:val="QNum"/>
        <w:rPr>
          <w:b w:val="0"/>
        </w:rPr>
      </w:pPr>
      <w:r>
        <w:rPr>
          <w:b w:val="0"/>
        </w:rPr>
        <w:lastRenderedPageBreak/>
        <w:t>Supplementary page</w:t>
      </w:r>
    </w:p>
    <w:p w14:paraId="67FC36D6" w14:textId="77777777" w:rsidR="00A861F3" w:rsidRPr="008A70F8" w:rsidRDefault="00A861F3" w:rsidP="009B66B8"/>
    <w:p w14:paraId="51D09F76" w14:textId="77777777" w:rsidR="00A861F3" w:rsidRDefault="00A861F3" w:rsidP="009B66B8">
      <w:r>
        <w:t>Question number: _________</w:t>
      </w:r>
    </w:p>
    <w:p w14:paraId="4B82450A" w14:textId="77777777" w:rsidR="00A861F3" w:rsidRDefault="00A861F3" w:rsidP="009B66B8"/>
    <w:p w14:paraId="5F9F5BEF" w14:textId="77777777" w:rsidR="00A861F3" w:rsidRDefault="00A861F3" w:rsidP="00D3315D"/>
    <w:p w14:paraId="7F96CEB7" w14:textId="77777777" w:rsidR="00A861F3" w:rsidRDefault="00A861F3" w:rsidP="00CA483B">
      <w:pPr>
        <w:sectPr w:rsidR="00A861F3"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57853C17" w14:textId="77777777" w:rsidR="00A861F3" w:rsidRDefault="00A861F3" w:rsidP="00CA483B">
      <w:bookmarkStart w:id="28" w:name="bMkTab2"/>
      <w:bookmarkEnd w:id="28"/>
    </w:p>
    <w:p w14:paraId="2D5F10B4" w14:textId="77777777" w:rsidR="00A861F3" w:rsidRDefault="00A861F3" w:rsidP="00CA483B"/>
    <w:p w14:paraId="331094C5" w14:textId="77777777" w:rsidR="00A861F3" w:rsidRDefault="00A861F3" w:rsidP="00CA483B"/>
    <w:p w14:paraId="1E281911" w14:textId="77777777" w:rsidR="00A861F3" w:rsidRDefault="00A861F3" w:rsidP="00CA483B"/>
    <w:p w14:paraId="0356704E" w14:textId="77777777" w:rsidR="00A861F3" w:rsidRDefault="00A861F3" w:rsidP="00CA483B"/>
    <w:p w14:paraId="261F0C9F" w14:textId="77777777" w:rsidR="00A861F3" w:rsidRDefault="00A861F3" w:rsidP="00CA483B"/>
    <w:p w14:paraId="1033F0A7" w14:textId="77777777" w:rsidR="00A861F3" w:rsidRDefault="00A861F3" w:rsidP="00CA483B"/>
    <w:p w14:paraId="33A3F5AF" w14:textId="77777777" w:rsidR="00A861F3" w:rsidRDefault="00A861F3" w:rsidP="00CA483B"/>
    <w:p w14:paraId="34150B33" w14:textId="77777777" w:rsidR="00A861F3" w:rsidRDefault="00A861F3" w:rsidP="00CA483B"/>
    <w:p w14:paraId="265B6817" w14:textId="77777777" w:rsidR="00A861F3" w:rsidRDefault="00A861F3" w:rsidP="00CA483B"/>
    <w:p w14:paraId="1BB4F58D" w14:textId="77777777" w:rsidR="00A861F3" w:rsidRDefault="00A861F3" w:rsidP="00CA483B"/>
    <w:p w14:paraId="083CE8BC" w14:textId="77777777" w:rsidR="00A861F3" w:rsidRDefault="00A861F3" w:rsidP="00CA483B"/>
    <w:p w14:paraId="23B924DA" w14:textId="77777777" w:rsidR="00A861F3" w:rsidRDefault="00A861F3" w:rsidP="00CA483B"/>
    <w:p w14:paraId="10C78DA6" w14:textId="77777777" w:rsidR="00A861F3" w:rsidRDefault="00A861F3" w:rsidP="00CA483B"/>
    <w:p w14:paraId="5291D399" w14:textId="77777777" w:rsidR="00A861F3" w:rsidRDefault="00A861F3" w:rsidP="00CA483B"/>
    <w:p w14:paraId="3F6F7A8F" w14:textId="77777777" w:rsidR="00A861F3" w:rsidRDefault="00A861F3" w:rsidP="00CA483B"/>
    <w:p w14:paraId="32BDA1F5" w14:textId="77777777" w:rsidR="00A861F3" w:rsidRDefault="00A861F3" w:rsidP="00CA483B"/>
    <w:p w14:paraId="2FFAFDF6" w14:textId="77777777" w:rsidR="00A861F3" w:rsidRDefault="00A861F3" w:rsidP="00CA483B"/>
    <w:p w14:paraId="4AED848F" w14:textId="77777777" w:rsidR="00A861F3" w:rsidRDefault="00A861F3" w:rsidP="00CA483B"/>
    <w:p w14:paraId="150332A6" w14:textId="77777777" w:rsidR="00A861F3" w:rsidRDefault="00A861F3" w:rsidP="00CA483B"/>
    <w:p w14:paraId="36BAD5D5" w14:textId="77777777" w:rsidR="00A861F3" w:rsidRDefault="00A861F3" w:rsidP="00CA483B"/>
    <w:p w14:paraId="38AA29D1" w14:textId="77777777" w:rsidR="00A861F3" w:rsidRDefault="00A861F3" w:rsidP="00CA483B"/>
    <w:p w14:paraId="7312FDCE" w14:textId="77777777" w:rsidR="00A861F3" w:rsidRDefault="00A861F3" w:rsidP="00CA483B"/>
    <w:p w14:paraId="3A9FC198" w14:textId="77777777" w:rsidR="00A861F3" w:rsidRDefault="00A861F3" w:rsidP="00CA483B"/>
    <w:p w14:paraId="1DD2C481" w14:textId="77777777" w:rsidR="00A861F3" w:rsidRDefault="00A861F3" w:rsidP="00CA483B"/>
    <w:p w14:paraId="39C94C00" w14:textId="77777777" w:rsidR="00A861F3" w:rsidRDefault="00A861F3" w:rsidP="00CA483B"/>
    <w:p w14:paraId="7A756C3F" w14:textId="77777777" w:rsidR="00A861F3" w:rsidRDefault="00A861F3" w:rsidP="00CA483B"/>
    <w:p w14:paraId="05C69B56" w14:textId="77777777" w:rsidR="00A861F3" w:rsidRDefault="00A861F3" w:rsidP="00CA483B"/>
    <w:p w14:paraId="2F41DBD4" w14:textId="77777777" w:rsidR="00A861F3" w:rsidRDefault="00A861F3" w:rsidP="00CA483B"/>
    <w:p w14:paraId="0C9B2697" w14:textId="77777777" w:rsidR="00A861F3" w:rsidRDefault="00A861F3" w:rsidP="00CA483B"/>
    <w:p w14:paraId="372428C7" w14:textId="77777777" w:rsidR="00A861F3" w:rsidRDefault="00A861F3" w:rsidP="00CA483B"/>
    <w:p w14:paraId="013D1D6F" w14:textId="77777777" w:rsidR="00A861F3" w:rsidRDefault="00A861F3" w:rsidP="00CA483B"/>
    <w:p w14:paraId="209ED536" w14:textId="77777777" w:rsidR="00A861F3" w:rsidRDefault="00A861F3" w:rsidP="00CA483B"/>
    <w:p w14:paraId="086640B4" w14:textId="77777777" w:rsidR="00A861F3" w:rsidRDefault="00A861F3" w:rsidP="00CA483B"/>
    <w:p w14:paraId="55CCEE54" w14:textId="77777777" w:rsidR="00A861F3" w:rsidRDefault="00A861F3" w:rsidP="00CA483B"/>
    <w:p w14:paraId="31DFDFCD" w14:textId="77777777" w:rsidR="00A861F3" w:rsidRDefault="00A861F3" w:rsidP="00CA483B"/>
    <w:p w14:paraId="74997E02" w14:textId="77777777" w:rsidR="00A861F3" w:rsidRDefault="00A861F3" w:rsidP="00CA483B"/>
    <w:p w14:paraId="3F83F7F4" w14:textId="77777777" w:rsidR="00A861F3" w:rsidRDefault="00A861F3" w:rsidP="00CA483B"/>
    <w:p w14:paraId="44CC34C4" w14:textId="77777777" w:rsidR="00A861F3" w:rsidRDefault="00A861F3" w:rsidP="00CA483B"/>
    <w:p w14:paraId="691116F9" w14:textId="77777777" w:rsidR="00A861F3" w:rsidRDefault="00A861F3" w:rsidP="00CA483B"/>
    <w:p w14:paraId="4FAB2B25" w14:textId="77777777" w:rsidR="00A861F3" w:rsidRDefault="00A861F3" w:rsidP="00CA483B"/>
    <w:p w14:paraId="74A2F85D" w14:textId="77777777" w:rsidR="00A861F3" w:rsidRDefault="00A861F3" w:rsidP="00CA483B"/>
    <w:p w14:paraId="2B1F0464" w14:textId="77777777" w:rsidR="00A861F3" w:rsidRDefault="00A861F3" w:rsidP="00CA483B"/>
    <w:p w14:paraId="5FF84CDD" w14:textId="77777777" w:rsidR="00A861F3" w:rsidRDefault="00A861F3" w:rsidP="00CA483B"/>
    <w:p w14:paraId="53A9A0A3" w14:textId="77777777" w:rsidR="00A861F3" w:rsidRDefault="00A861F3" w:rsidP="00CA483B"/>
    <w:p w14:paraId="2D846BB3" w14:textId="77777777" w:rsidR="00A861F3" w:rsidRDefault="00A861F3" w:rsidP="00CA483B"/>
    <w:p w14:paraId="4C248DBD" w14:textId="77777777" w:rsidR="00A861F3" w:rsidRDefault="00A861F3" w:rsidP="00CA483B"/>
    <w:p w14:paraId="315E7217" w14:textId="77777777" w:rsidR="00A861F3" w:rsidRDefault="00A861F3" w:rsidP="00CA483B"/>
    <w:p w14:paraId="0F4B9B73" w14:textId="77777777" w:rsidR="00A861F3" w:rsidRDefault="00A861F3" w:rsidP="00CA483B"/>
    <w:p w14:paraId="62973C01" w14:textId="05B7330A" w:rsidR="00A861F3" w:rsidRDefault="00A861F3" w:rsidP="00176942">
      <w:pPr>
        <w:pStyle w:val="WAXCopy"/>
      </w:pPr>
      <w:r>
        <w:rPr>
          <w:rFonts w:cs="Arial"/>
        </w:rPr>
        <w:t>©</w:t>
      </w:r>
      <w:r>
        <w:t xml:space="preserve"> 2018 WA Exam Papers.</w:t>
      </w:r>
      <w:r w:rsidRPr="00CB55EC">
        <w:t xml:space="preserve"> </w:t>
      </w:r>
      <w:bookmarkStart w:id="29" w:name="school"/>
      <w:bookmarkEnd w:id="29"/>
      <w:r w:rsidR="003831FC">
        <w:t>Kennedy Baptist College has a non-exclusive licence to copy and communicate this document for non-commercial, educational use within the school. No other copying, communication or use is permitted without the express written permission of WA Exam Papers. SN245-122-1.</w:t>
      </w:r>
    </w:p>
    <w:p w14:paraId="5EE5D92A" w14:textId="77777777" w:rsidR="00A861F3" w:rsidRPr="00F913EF" w:rsidRDefault="00A861F3" w:rsidP="00F913EF"/>
    <w:p w14:paraId="24B8885E" w14:textId="014AFEEA" w:rsidR="00A861F3" w:rsidRPr="007629AB" w:rsidRDefault="00A861F3" w:rsidP="00A861F3">
      <w:pPr>
        <w:pStyle w:val="QNum"/>
      </w:pPr>
    </w:p>
    <w:sectPr w:rsidR="00A861F3"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33649" w14:textId="77777777" w:rsidR="002C0944" w:rsidRDefault="002C0944" w:rsidP="00066BEF">
      <w:r>
        <w:separator/>
      </w:r>
    </w:p>
  </w:endnote>
  <w:endnote w:type="continuationSeparator" w:id="0">
    <w:p w14:paraId="094B4103" w14:textId="77777777" w:rsidR="002C0944" w:rsidRDefault="002C094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4538B" w14:textId="157E6C81" w:rsidR="00A861F3" w:rsidRDefault="003831FC">
    <w:pPr>
      <w:pStyle w:val="Footer"/>
    </w:pPr>
    <w:r>
      <w:rPr>
        <w:noProof/>
        <w:lang w:eastAsia="en-AU"/>
      </w:rPr>
      <mc:AlternateContent>
        <mc:Choice Requires="wps">
          <w:drawing>
            <wp:anchor distT="0" distB="0" distL="114300" distR="114300" simplePos="0" relativeHeight="251660288" behindDoc="0" locked="0" layoutInCell="1" allowOverlap="1" wp14:anchorId="2E154D8E" wp14:editId="0C77E8DD">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B123E" w14:textId="1436917B" w:rsidR="003831FC" w:rsidRPr="003831FC" w:rsidRDefault="003831FC">
                          <w:pPr>
                            <w:rPr>
                              <w:rFonts w:cs="Arial"/>
                              <w:sz w:val="12"/>
                            </w:rPr>
                          </w:pPr>
                          <w:r>
                            <w:rPr>
                              <w:rFonts w:cs="Arial"/>
                              <w:sz w:val="12"/>
                            </w:rPr>
                            <w:t>SN245-122-1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154D8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575B123E" w14:textId="1436917B" w:rsidR="003831FC" w:rsidRPr="003831FC" w:rsidRDefault="003831FC">
                    <w:pPr>
                      <w:rPr>
                        <w:rFonts w:cs="Arial"/>
                        <w:sz w:val="12"/>
                      </w:rPr>
                    </w:pPr>
                    <w:r>
                      <w:rPr>
                        <w:rFonts w:cs="Arial"/>
                        <w:sz w:val="12"/>
                      </w:rPr>
                      <w:t>SN245-122-1</w:t>
                    </w:r>
                  </w:p>
                </w:txbxContent>
              </v:textbox>
              <w10:wrap anchorx="page" anchory="page"/>
            </v:shape>
          </w:pict>
        </mc:Fallback>
      </mc:AlternateContent>
    </w:r>
    <w:r w:rsidR="00A861F3">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EE74" w14:textId="554995D8" w:rsidR="00A861F3" w:rsidRDefault="003831FC">
    <w:pPr>
      <w:pStyle w:val="Footer"/>
    </w:pPr>
    <w:r>
      <w:rPr>
        <w:noProof/>
        <w:lang w:eastAsia="en-AU"/>
      </w:rPr>
      <mc:AlternateContent>
        <mc:Choice Requires="wps">
          <w:drawing>
            <wp:anchor distT="0" distB="0" distL="114300" distR="114300" simplePos="0" relativeHeight="251659264" behindDoc="0" locked="0" layoutInCell="1" allowOverlap="1" wp14:anchorId="030658DD" wp14:editId="563B5E83">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7F6D5A" w14:textId="38F626CD" w:rsidR="003831FC" w:rsidRPr="003831FC" w:rsidRDefault="003831FC">
                          <w:pPr>
                            <w:rPr>
                              <w:rFonts w:cs="Arial"/>
                              <w:sz w:val="12"/>
                            </w:rPr>
                          </w:pPr>
                          <w:r>
                            <w:rPr>
                              <w:rFonts w:cs="Arial"/>
                              <w:sz w:val="12"/>
                            </w:rPr>
                            <w:t>SN245-122-1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0658DD"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3B7F6D5A" w14:textId="38F626CD" w:rsidR="003831FC" w:rsidRPr="003831FC" w:rsidRDefault="003831FC">
                    <w:pPr>
                      <w:rPr>
                        <w:rFonts w:cs="Arial"/>
                        <w:sz w:val="12"/>
                      </w:rPr>
                    </w:pPr>
                    <w:r>
                      <w:rPr>
                        <w:rFonts w:cs="Arial"/>
                        <w:sz w:val="12"/>
                      </w:rPr>
                      <w:t>SN245-122-1</w:t>
                    </w:r>
                  </w:p>
                </w:txbxContent>
              </v:textbox>
              <w10:wrap anchorx="page" anchory="page"/>
            </v:shape>
          </w:pict>
        </mc:Fallback>
      </mc:AlternateContent>
    </w:r>
    <w:r w:rsidR="00A861F3">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B4C3F" w14:textId="70F2083A" w:rsidR="00A861F3" w:rsidRDefault="003831FC">
    <w:pPr>
      <w:pStyle w:val="Footer"/>
    </w:pPr>
    <w:r>
      <w:rPr>
        <w:noProof/>
        <w:lang w:eastAsia="en-AU"/>
      </w:rPr>
      <mc:AlternateContent>
        <mc:Choice Requires="wps">
          <w:drawing>
            <wp:anchor distT="0" distB="0" distL="114300" distR="114300" simplePos="0" relativeHeight="251661312" behindDoc="0" locked="0" layoutInCell="1" allowOverlap="1" wp14:anchorId="10328366" wp14:editId="67F5545E">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D5D8CC" w14:textId="6FBE05E7" w:rsidR="003831FC" w:rsidRPr="003831FC" w:rsidRDefault="003831FC">
                          <w:pPr>
                            <w:rPr>
                              <w:rFonts w:cs="Arial"/>
                              <w:sz w:val="12"/>
                            </w:rPr>
                          </w:pPr>
                          <w:r>
                            <w:rPr>
                              <w:rFonts w:cs="Arial"/>
                              <w:sz w:val="12"/>
                            </w:rPr>
                            <w:t>SN245-122-1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328366"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76D5D8CC" w14:textId="6FBE05E7" w:rsidR="003831FC" w:rsidRPr="003831FC" w:rsidRDefault="003831FC">
                    <w:pPr>
                      <w:rPr>
                        <w:rFonts w:cs="Arial"/>
                        <w:sz w:val="12"/>
                      </w:rPr>
                    </w:pPr>
                    <w:r>
                      <w:rPr>
                        <w:rFonts w:cs="Arial"/>
                        <w:sz w:val="12"/>
                      </w:rPr>
                      <w:t>SN245-122-1</w:t>
                    </w:r>
                  </w:p>
                </w:txbxContent>
              </v:textbox>
              <w10:wrap anchorx="page" anchory="page"/>
            </v:shape>
          </w:pict>
        </mc:Fallback>
      </mc:AlternateContent>
    </w:r>
    <w:r w:rsidR="00A861F3">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FC5FA" w14:textId="77777777" w:rsidR="00A861F3" w:rsidRDefault="00A861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6A3C7" w14:textId="77777777" w:rsidR="00A861F3" w:rsidRDefault="00A861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F0733" w14:textId="77777777" w:rsidR="00A861F3" w:rsidRDefault="00A861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10BB2" w14:textId="77777777" w:rsidR="00D3315D" w:rsidRDefault="002C09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5D55F" w14:textId="77777777" w:rsidR="007514AB" w:rsidRDefault="002C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34C15" w14:textId="77777777" w:rsidR="002C0944" w:rsidRDefault="002C0944" w:rsidP="00066BEF">
      <w:r>
        <w:separator/>
      </w:r>
    </w:p>
  </w:footnote>
  <w:footnote w:type="continuationSeparator" w:id="0">
    <w:p w14:paraId="0D52E43B" w14:textId="77777777" w:rsidR="002C0944" w:rsidRDefault="002C094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422BA" w14:textId="225997E8" w:rsidR="00A861F3" w:rsidRPr="00A861F3" w:rsidRDefault="00A861F3" w:rsidP="00A861F3">
    <w:pPr>
      <w:pStyle w:val="Header"/>
    </w:pPr>
    <w:r>
      <w:t>METHODS UNITS 1 AND 2</w:t>
    </w:r>
    <w:r>
      <w:tab/>
    </w:r>
    <w:r>
      <w:fldChar w:fldCharType="begin"/>
    </w:r>
    <w:r>
      <w:instrText xml:space="preserve"> PAGE  \* MERGEFORMAT </w:instrText>
    </w:r>
    <w:r>
      <w:fldChar w:fldCharType="separate"/>
    </w:r>
    <w:r w:rsidR="000A6FA6">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1FAD390" w:rsidR="00066BEF" w:rsidRPr="00A861F3" w:rsidRDefault="00A861F3" w:rsidP="00A861F3">
    <w:pPr>
      <w:pStyle w:val="Header"/>
    </w:pPr>
    <w:r>
      <w:t>CALCULATOR-FREE</w:t>
    </w:r>
    <w:r>
      <w:tab/>
    </w:r>
    <w:r>
      <w:fldChar w:fldCharType="begin"/>
    </w:r>
    <w:r>
      <w:instrText xml:space="preserve"> PAGE  \* MERGEFORMAT </w:instrText>
    </w:r>
    <w:r>
      <w:fldChar w:fldCharType="separate"/>
    </w:r>
    <w:r w:rsidR="000A6FA6">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F9751" w14:textId="146F972B" w:rsidR="00A861F3" w:rsidRPr="00A861F3" w:rsidRDefault="00A861F3" w:rsidP="00A861F3">
    <w:pPr>
      <w:pStyle w:val="Header"/>
    </w:pPr>
    <w:r>
      <w:t>METHODS UNITS 1 AND 2</w:t>
    </w:r>
    <w:r>
      <w:tab/>
    </w:r>
    <w:r>
      <w:fldChar w:fldCharType="begin"/>
    </w:r>
    <w:r>
      <w:instrText xml:space="preserve"> PAGE  \* MERGEFORMAT </w:instrText>
    </w:r>
    <w:r>
      <w:fldChar w:fldCharType="separate"/>
    </w:r>
    <w:r w:rsidR="000A6FA6">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71A0" w14:textId="62B4ED0F" w:rsidR="00A861F3" w:rsidRPr="00A861F3" w:rsidRDefault="00A861F3" w:rsidP="00A861F3">
    <w:pPr>
      <w:pStyle w:val="Header"/>
    </w:pPr>
    <w:r>
      <w:t>CALCULATOR-FREE</w:t>
    </w:r>
    <w:r>
      <w:tab/>
    </w:r>
    <w:r>
      <w:fldChar w:fldCharType="begin"/>
    </w:r>
    <w:r>
      <w:instrText xml:space="preserve"> PAGE  \* MERGEFORMAT </w:instrText>
    </w:r>
    <w:r>
      <w:fldChar w:fldCharType="separate"/>
    </w:r>
    <w:r w:rsidR="000A6FA6">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0231" w14:textId="77777777" w:rsidR="00D3315D" w:rsidRDefault="002C09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367F5" w14:textId="77777777" w:rsidR="007514AB" w:rsidRDefault="002C0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A6FA6"/>
    <w:rsid w:val="000D7C4D"/>
    <w:rsid w:val="000F099E"/>
    <w:rsid w:val="00194D40"/>
    <w:rsid w:val="0019677B"/>
    <w:rsid w:val="001F64A8"/>
    <w:rsid w:val="002A24EC"/>
    <w:rsid w:val="002C0944"/>
    <w:rsid w:val="002F4902"/>
    <w:rsid w:val="00305F73"/>
    <w:rsid w:val="003831FC"/>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84950"/>
    <w:rsid w:val="00A861F3"/>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861F3"/>
    <w:pPr>
      <w:spacing w:after="0" w:line="240" w:lineRule="auto"/>
    </w:pPr>
    <w:rPr>
      <w:rFonts w:ascii="Arial" w:hAnsi="Arial"/>
    </w:rPr>
  </w:style>
  <w:style w:type="paragraph" w:customStyle="1" w:styleId="WAXCopy">
    <w:name w:val="WAXCopy"/>
    <w:basedOn w:val="Normal"/>
    <w:rsid w:val="00A861F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12</Pages>
  <Words>842</Words>
  <Characters>4806</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WAEP 2018 MATHEMATICS METHODS UNITS 1 AND 2 EXAM - SECTION 1</vt:lpstr>
    </vt:vector>
  </TitlesOfParts>
  <Manager>Charlie Watson</Manager>
  <Company>WA Exam Papers (WAEP)</Company>
  <LinksUpToDate>false</LinksUpToDate>
  <CharactersWithSpaces>5637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1 AND 2 EXAM - SECTION 1</dc:title>
  <dc:subject>Regular version purchased by Kennedy Baptist College, SN245-122-1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Anne Howard</cp:lastModifiedBy>
  <cp:revision>2</cp:revision>
  <dcterms:created xsi:type="dcterms:W3CDTF">2018-11-23T02:53:00Z</dcterms:created>
  <dcterms:modified xsi:type="dcterms:W3CDTF">2018-11-23T02:53:00Z</dcterms:modified>
  <cp:category>ATAR Mathematics Examination Papers</cp:category>
</cp:coreProperties>
</file>