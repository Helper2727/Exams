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2840F" w14:textId="651421C5" w:rsidR="00222728" w:rsidRPr="000B4698" w:rsidRDefault="00DA1F6E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</w:rPr>
        <w:t>f</w:t>
      </w:r>
      <w:r w:rsidR="00222728" w:rsidRPr="000B469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="00222728" w:rsidRPr="000B4698">
        <w:rPr>
          <w:rFonts w:ascii="Arial" w:hAnsi="Arial" w:cs="Arial"/>
          <w:i/>
          <w:sz w:val="18"/>
          <w:szCs w:val="18"/>
        </w:rPr>
        <w:t>West Australian Test Papers</w:t>
      </w:r>
      <w:r w:rsidR="00222728" w:rsidRPr="000B4698">
        <w:rPr>
          <w:rFonts w:ascii="Arial" w:hAnsi="Arial" w:cs="Arial"/>
          <w:sz w:val="18"/>
          <w:szCs w:val="18"/>
        </w:rPr>
        <w:t>.</w:t>
      </w:r>
    </w:p>
    <w:p w14:paraId="46B0E248" w14:textId="77777777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0AE5ABCB" w14:textId="78C6D45D" w:rsidR="00222728" w:rsidRPr="000B4698" w:rsidRDefault="00222728" w:rsidP="0022272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Test papers must be withdrawn after use and stored securely in the school until </w:t>
      </w:r>
      <w:r w:rsidR="00905091" w:rsidRPr="00905091">
        <w:rPr>
          <w:rFonts w:ascii="Arial" w:hAnsi="Arial" w:cs="Arial"/>
          <w:sz w:val="18"/>
          <w:szCs w:val="18"/>
        </w:rPr>
        <w:t>Friday November 30, 2018</w:t>
      </w:r>
    </w:p>
    <w:p w14:paraId="27FC30BD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10E679A9" w14:textId="0F808FE2" w:rsidR="00222728" w:rsidRPr="000B4698" w:rsidRDefault="00222728" w:rsidP="00222728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B2B89" wp14:editId="3EB1F31F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87630" w14:textId="77777777" w:rsidR="006D2EBD" w:rsidRPr="00222728" w:rsidRDefault="006D2EBD" w:rsidP="002227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1F5B03E1" w14:textId="77777777" w:rsidR="006D2EBD" w:rsidRPr="00222728" w:rsidRDefault="006D2EBD" w:rsidP="002227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Unit 1 and 2</w:t>
                            </w:r>
                          </w:p>
                          <w:p w14:paraId="01B08C8F" w14:textId="77777777" w:rsidR="006D2EBD" w:rsidRPr="00222728" w:rsidRDefault="006D2EBD" w:rsidP="00222728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AB2B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8pt;margin-top:.4pt;width:292.5pt;height:1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" stroked="f">
                <v:textbox>
                  <w:txbxContent>
                    <w:p w14:paraId="63787630" w14:textId="77777777" w:rsidR="006D2EBD" w:rsidRPr="00222728" w:rsidRDefault="006D2EBD" w:rsidP="00222728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1F5B03E1" w14:textId="77777777" w:rsidR="006D2EBD" w:rsidRPr="00222728" w:rsidRDefault="006D2EBD" w:rsidP="00222728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Unit 1 and 2</w:t>
                      </w:r>
                    </w:p>
                    <w:p w14:paraId="01B08C8F" w14:textId="77777777" w:rsidR="006D2EBD" w:rsidRPr="00222728" w:rsidRDefault="006D2EBD" w:rsidP="00222728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6084E" w14:textId="63208232" w:rsidR="00222728" w:rsidRPr="000B4698" w:rsidRDefault="009C4265" w:rsidP="00222728">
      <w:pPr>
        <w:rPr>
          <w:rFonts w:ascii="Arial" w:hAnsi="Arial" w:cs="Arial"/>
          <w:sz w:val="16"/>
        </w:rPr>
      </w:pPr>
      <w:r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8040AC" wp14:editId="18F75264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2585720" cy="1303020"/>
                <wp:effectExtent l="0" t="0" r="2413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BF0E" w14:textId="77777777" w:rsidR="009C4265" w:rsidRDefault="009C4265" w:rsidP="009C4265">
                            <w:r>
                              <w:t xml:space="preserve"> </w:t>
                            </w:r>
                          </w:p>
                          <w:p w14:paraId="49D75B3F" w14:textId="77777777" w:rsidR="009C4265" w:rsidRDefault="009C4265" w:rsidP="009C4265"/>
                          <w:p w14:paraId="65D44D96" w14:textId="77777777" w:rsidR="009C4265" w:rsidRDefault="009C4265" w:rsidP="009C4265"/>
                          <w:p w14:paraId="1CB15B32" w14:textId="77777777" w:rsidR="009C4265" w:rsidRDefault="009C4265" w:rsidP="009C42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Insert School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040AC" id="Text Box 217" o:spid="_x0000_s1027" type="#_x0000_t202" style="position:absolute;margin-left:0;margin-top:21.25pt;width:203.6pt;height:102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">
                <v:textbox>
                  <w:txbxContent>
                    <w:p w14:paraId="463DBF0E" w14:textId="77777777" w:rsidR="009C4265" w:rsidRDefault="009C4265" w:rsidP="009C4265">
                      <w:r>
                        <w:t xml:space="preserve"> </w:t>
                      </w:r>
                    </w:p>
                    <w:p w14:paraId="49D75B3F" w14:textId="77777777" w:rsidR="009C4265" w:rsidRDefault="009C4265" w:rsidP="009C4265"/>
                    <w:p w14:paraId="65D44D96" w14:textId="77777777" w:rsidR="009C4265" w:rsidRDefault="009C4265" w:rsidP="009C4265"/>
                    <w:p w14:paraId="1CB15B32" w14:textId="77777777" w:rsidR="009C4265" w:rsidRDefault="009C4265" w:rsidP="009C426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Insert School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99637" w14:textId="77777777" w:rsidR="00222728" w:rsidRPr="000B4698" w:rsidRDefault="00222728" w:rsidP="00222728">
      <w:pPr>
        <w:rPr>
          <w:rFonts w:ascii="Arial" w:hAnsi="Arial" w:cs="Arial"/>
          <w:sz w:val="16"/>
        </w:rPr>
      </w:pPr>
    </w:p>
    <w:p w14:paraId="54D49BD0" w14:textId="77777777" w:rsidR="00222728" w:rsidRPr="000B4698" w:rsidRDefault="00222728" w:rsidP="00222728">
      <w:pPr>
        <w:rPr>
          <w:rFonts w:ascii="Arial" w:hAnsi="Arial" w:cs="Arial"/>
          <w:sz w:val="48"/>
        </w:rPr>
      </w:pPr>
    </w:p>
    <w:p w14:paraId="7B6A609D" w14:textId="77777777" w:rsidR="00222728" w:rsidRPr="000B4698" w:rsidRDefault="00222728" w:rsidP="00222728">
      <w:pPr>
        <w:rPr>
          <w:rFonts w:ascii="Arial" w:hAnsi="Arial" w:cs="Arial"/>
          <w:b/>
          <w:sz w:val="44"/>
        </w:rPr>
      </w:pPr>
    </w:p>
    <w:p w14:paraId="3B095003" w14:textId="77777777" w:rsidR="00222728" w:rsidRPr="000B4698" w:rsidRDefault="00222728" w:rsidP="00222728">
      <w:pPr>
        <w:rPr>
          <w:rFonts w:ascii="Arial" w:hAnsi="Arial" w:cs="Arial"/>
          <w:b/>
          <w:sz w:val="44"/>
        </w:rPr>
      </w:pPr>
    </w:p>
    <w:p w14:paraId="6F4F48FF" w14:textId="77777777" w:rsidR="00222728" w:rsidRPr="000B4698" w:rsidRDefault="00222728" w:rsidP="00222728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4FB04A88" w14:textId="77777777" w:rsidR="00222728" w:rsidRPr="000B4698" w:rsidRDefault="00222728" w:rsidP="00222728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392832D3" w14:textId="77777777" w:rsidR="00222728" w:rsidRPr="000B4698" w:rsidRDefault="00222728" w:rsidP="00222728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5632A650" w14:textId="77777777" w:rsidR="00222728" w:rsidRPr="000B4698" w:rsidRDefault="00222728" w:rsidP="00222728">
      <w:pPr>
        <w:keepNext/>
        <w:tabs>
          <w:tab w:val="right" w:pos="9360"/>
        </w:tabs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702326D9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0F96403B" w14:textId="77777777" w:rsidR="00222728" w:rsidRPr="000B4698" w:rsidRDefault="00222728" w:rsidP="00222728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122AD268" w14:textId="77777777" w:rsidR="00222728" w:rsidRPr="000B4698" w:rsidRDefault="00222728" w:rsidP="00222728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>
        <w:rPr>
          <w:rFonts w:ascii="Arial" w:hAnsi="Arial" w:cs="Arial"/>
        </w:rPr>
        <w:t>orking time for the paper: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0FD69163" w14:textId="77777777" w:rsidR="00222728" w:rsidRDefault="00222728" w:rsidP="00222728">
      <w:pPr>
        <w:spacing w:after="0"/>
        <w:rPr>
          <w:rFonts w:ascii="Arial" w:hAnsi="Arial" w:cs="Arial"/>
        </w:rPr>
      </w:pPr>
    </w:p>
    <w:p w14:paraId="35943FE2" w14:textId="77777777" w:rsidR="00222728" w:rsidRPr="000B4698" w:rsidRDefault="00222728" w:rsidP="00222728">
      <w:pPr>
        <w:spacing w:after="0"/>
        <w:rPr>
          <w:rFonts w:ascii="Arial" w:hAnsi="Arial" w:cs="Arial"/>
        </w:rPr>
      </w:pPr>
    </w:p>
    <w:p w14:paraId="13638E6E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6D5BD6D1" w14:textId="77777777" w:rsidR="00222728" w:rsidRPr="00EA5D03" w:rsidRDefault="00222728" w:rsidP="00222728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>
        <w:rPr>
          <w:rFonts w:ascii="Arial" w:hAnsi="Arial" w:cs="Arial"/>
          <w:b/>
          <w:i/>
        </w:rPr>
        <w:t>o be provided by the supervisor:</w:t>
      </w:r>
    </w:p>
    <w:p w14:paraId="774D0D5A" w14:textId="77777777" w:rsidR="00222728" w:rsidRPr="000B4698" w:rsidRDefault="00222728" w:rsidP="00222728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>This Question/Answer Booklet</w:t>
      </w:r>
    </w:p>
    <w:p w14:paraId="62063898" w14:textId="77777777" w:rsidR="00222728" w:rsidRPr="000B4698" w:rsidRDefault="00222728" w:rsidP="002227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>hoice Answer Sheet</w:t>
      </w:r>
    </w:p>
    <w:p w14:paraId="23B605A6" w14:textId="77777777" w:rsidR="00222728" w:rsidRPr="000B4698" w:rsidRDefault="00222728" w:rsidP="00222728">
      <w:pPr>
        <w:spacing w:after="0"/>
        <w:rPr>
          <w:rFonts w:ascii="Arial" w:hAnsi="Arial" w:cs="Arial"/>
        </w:rPr>
      </w:pPr>
    </w:p>
    <w:p w14:paraId="19037066" w14:textId="77777777" w:rsidR="00222728" w:rsidRPr="00EA5D03" w:rsidRDefault="00222728" w:rsidP="00222728">
      <w:pPr>
        <w:spacing w:after="0"/>
        <w:rPr>
          <w:rFonts w:ascii="Arial" w:hAnsi="Arial" w:cs="Arial"/>
          <w:i/>
        </w:rPr>
      </w:pPr>
      <w:r w:rsidRPr="00EA5D03">
        <w:rPr>
          <w:rFonts w:ascii="Arial" w:hAnsi="Arial" w:cs="Arial"/>
          <w:b/>
          <w:i/>
        </w:rPr>
        <w:t>To be provided by the candidate:</w:t>
      </w:r>
    </w:p>
    <w:p w14:paraId="33FBAA49" w14:textId="77777777" w:rsidR="00222728" w:rsidRPr="000B4698" w:rsidRDefault="00222728" w:rsidP="00222728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58C072F5" w14:textId="77777777" w:rsidR="00222728" w:rsidRPr="000B4698" w:rsidRDefault="00222728" w:rsidP="00222728">
      <w:pPr>
        <w:tabs>
          <w:tab w:val="left" w:pos="360"/>
        </w:tabs>
        <w:spacing w:after="0"/>
        <w:rPr>
          <w:rFonts w:ascii="Arial" w:hAnsi="Arial" w:cs="Arial"/>
        </w:rPr>
      </w:pPr>
    </w:p>
    <w:p w14:paraId="6A0702EF" w14:textId="77777777" w:rsidR="00222728" w:rsidRPr="00EA5D03" w:rsidRDefault="00222728" w:rsidP="002227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approved for use in this examination.</w:t>
      </w:r>
    </w:p>
    <w:p w14:paraId="2A08742D" w14:textId="77777777" w:rsidR="00222728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215DA4A9" w14:textId="77777777" w:rsidR="00222728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2082B7B8" w14:textId="77777777" w:rsidR="00222728" w:rsidRPr="00EA5D03" w:rsidRDefault="00222728" w:rsidP="00222728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51CEDCE4" w14:textId="77777777" w:rsidR="00222728" w:rsidRPr="000B4698" w:rsidRDefault="00222728" w:rsidP="00222728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 xml:space="preserve">No other items may be taken into the examination room.  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r w:rsidRPr="000B4698">
        <w:rPr>
          <w:rFonts w:ascii="Arial" w:hAnsi="Arial" w:cs="Arial"/>
          <w:b/>
        </w:rPr>
        <w:t>before</w:t>
      </w:r>
      <w:r w:rsidRPr="000B4698">
        <w:rPr>
          <w:rFonts w:ascii="Arial" w:hAnsi="Arial" w:cs="Arial"/>
        </w:rPr>
        <w:t xml:space="preserve"> reading any further.</w:t>
      </w:r>
    </w:p>
    <w:p w14:paraId="07FD08DF" w14:textId="77777777" w:rsidR="00222728" w:rsidRPr="000B4698" w:rsidRDefault="00222728" w:rsidP="00222728">
      <w:pPr>
        <w:ind w:right="-518"/>
        <w:rPr>
          <w:rFonts w:ascii="Arial" w:hAnsi="Arial" w:cs="Arial"/>
          <w:b/>
        </w:rPr>
        <w:sectPr w:rsidR="00222728" w:rsidRPr="000B4698" w:rsidSect="00A210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40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114A1806" w14:textId="77777777" w:rsidR="00222728" w:rsidRPr="00EA5D03" w:rsidRDefault="00222728" w:rsidP="00222728">
      <w:pPr>
        <w:suppressAutoHyphens/>
        <w:spacing w:after="0"/>
        <w:rPr>
          <w:rFonts w:ascii="Arial" w:hAnsi="Arial" w:cs="Goudy Old Style"/>
          <w:b/>
          <w:noProof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noProof/>
          <w:color w:val="000000"/>
          <w:sz w:val="28"/>
          <w:szCs w:val="28"/>
        </w:rPr>
        <w:lastRenderedPageBreak/>
        <w:t>Structure of this paper</w:t>
      </w:r>
    </w:p>
    <w:p w14:paraId="62885CD1" w14:textId="77777777" w:rsidR="00222728" w:rsidRPr="000B4698" w:rsidRDefault="00222728" w:rsidP="00222728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222728" w:rsidRPr="003E2B14" w14:paraId="1EDFAA46" w14:textId="77777777" w:rsidTr="00A210A8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DB870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9537D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84C218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Number of questions to be attempted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16EAD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D3BDE98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7CD758AA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C715DE1" w14:textId="77777777" w:rsidR="0022272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  <w:p w14:paraId="542B5EC6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Percentage of examination</w:t>
            </w:r>
          </w:p>
        </w:tc>
      </w:tr>
      <w:tr w:rsidR="00222728" w:rsidRPr="003E2B14" w14:paraId="3CDF0F5D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F8D4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Section One</w:t>
            </w:r>
          </w:p>
          <w:p w14:paraId="18BD95BD" w14:textId="77777777" w:rsidR="00222728" w:rsidRPr="000B4698" w:rsidRDefault="00222728" w:rsidP="00A210A8">
            <w:pPr>
              <w:tabs>
                <w:tab w:val="left" w:pos="540"/>
                <w:tab w:val="center" w:pos="4513"/>
              </w:tabs>
              <w:suppressAutoHyphens/>
              <w:spacing w:after="0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3A65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FA27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6C4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DB66" w14:textId="77777777" w:rsidR="0022272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918D1A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30</w:t>
            </w:r>
          </w:p>
        </w:tc>
      </w:tr>
      <w:tr w:rsidR="00222728" w:rsidRPr="003E2B14" w14:paraId="1AF7A8FE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326F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Two</w:t>
            </w:r>
          </w:p>
          <w:p w14:paraId="1664A963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055F" w14:textId="15D1ED09" w:rsidR="00222728" w:rsidRPr="00245C78" w:rsidRDefault="002F081F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CF27" w14:textId="71F72914" w:rsidR="00222728" w:rsidRPr="00245C78" w:rsidRDefault="002F081F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C32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09DA" w14:textId="27685D83" w:rsidR="00222728" w:rsidRDefault="00094644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49DEDD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</w:tr>
      <w:tr w:rsidR="00222728" w:rsidRPr="003E2B14" w14:paraId="355F5BAB" w14:textId="77777777" w:rsidTr="00A210A8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D08C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Section Three</w:t>
            </w:r>
          </w:p>
          <w:p w14:paraId="61BF4E25" w14:textId="77777777" w:rsidR="00222728" w:rsidRPr="000B4698" w:rsidRDefault="00222728" w:rsidP="00A210A8">
            <w:pPr>
              <w:tabs>
                <w:tab w:val="left" w:pos="900"/>
                <w:tab w:val="center" w:pos="4513"/>
              </w:tabs>
              <w:suppressAutoHyphens/>
              <w:spacing w:after="0"/>
              <w:rPr>
                <w:rFonts w:ascii="Arial" w:eastAsia="Times New Roman" w:hAnsi="Arial"/>
                <w:color w:val="000000"/>
                <w:spacing w:val="-2"/>
                <w:lang w:eastAsia="en-AU"/>
              </w:rPr>
            </w:pPr>
            <w:r w:rsidRPr="000B4698">
              <w:rPr>
                <w:rFonts w:ascii="Arial" w:eastAsia="Times New Roman" w:hAnsi="Arial"/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BFA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before="80"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4353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BE11" w14:textId="77777777" w:rsidR="00222728" w:rsidRPr="000B4698" w:rsidRDefault="00222728" w:rsidP="00A210A8">
            <w:pPr>
              <w:tabs>
                <w:tab w:val="center" w:pos="4513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66C5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 w:rsidRPr="000B4698">
              <w:rPr>
                <w:rFonts w:ascii="Arial" w:hAnsi="Arial"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F702E" w14:textId="77777777" w:rsidR="00222728" w:rsidRPr="000B4698" w:rsidRDefault="00222728" w:rsidP="00A210A8">
            <w:pPr>
              <w:tabs>
                <w:tab w:val="left" w:pos="-720"/>
                <w:tab w:val="left" w:pos="612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20</w:t>
            </w:r>
          </w:p>
        </w:tc>
      </w:tr>
      <w:tr w:rsidR="00222728" w:rsidRPr="003E2B14" w14:paraId="25F3895A" w14:textId="77777777" w:rsidTr="00A210A8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C897D" w14:textId="77777777" w:rsidR="00222728" w:rsidRPr="000B4698" w:rsidRDefault="00222728" w:rsidP="00A210A8">
            <w:pPr>
              <w:tabs>
                <w:tab w:val="left" w:pos="900"/>
              </w:tabs>
              <w:suppressAutoHyphens/>
              <w:spacing w:before="80" w:after="0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433622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809941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449D3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10FD1F" w14:textId="77777777" w:rsidR="00222728" w:rsidRPr="00EA5D03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b/>
                <w:color w:val="000000"/>
                <w:spacing w:val="-2"/>
              </w:rPr>
            </w:pPr>
            <w:r w:rsidRPr="00EA5D03">
              <w:rPr>
                <w:rFonts w:ascii="Arial" w:hAnsi="Arial"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B3D18" w14:textId="77777777" w:rsidR="00222728" w:rsidRPr="000B4698" w:rsidRDefault="00222728" w:rsidP="00A210A8">
            <w:pPr>
              <w:tabs>
                <w:tab w:val="left" w:pos="-720"/>
              </w:tabs>
              <w:suppressAutoHyphens/>
              <w:spacing w:after="0"/>
              <w:jc w:val="center"/>
              <w:rPr>
                <w:rFonts w:ascii="Arial" w:hAnsi="Arial" w:cs="Goudy Old Style"/>
                <w:color w:val="000000"/>
                <w:spacing w:val="-2"/>
              </w:rPr>
            </w:pPr>
            <w:r>
              <w:rPr>
                <w:rFonts w:ascii="Arial" w:hAnsi="Arial" w:cs="Goudy Old Style"/>
                <w:color w:val="000000"/>
                <w:spacing w:val="-2"/>
              </w:rPr>
              <w:t>100</w:t>
            </w:r>
          </w:p>
        </w:tc>
      </w:tr>
    </w:tbl>
    <w:p w14:paraId="0AE90E0D" w14:textId="77777777" w:rsidR="00222728" w:rsidRPr="000B4698" w:rsidRDefault="00222728" w:rsidP="00222728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CCBFB9" w14:textId="77777777" w:rsidR="00222728" w:rsidRPr="00EA5D03" w:rsidRDefault="00222728" w:rsidP="00222728">
      <w:pPr>
        <w:spacing w:after="0"/>
        <w:rPr>
          <w:rFonts w:ascii="Arial" w:hAnsi="Arial" w:cs="Goudy Old Style"/>
          <w:b/>
          <w:color w:val="000000"/>
          <w:sz w:val="28"/>
          <w:szCs w:val="28"/>
        </w:rPr>
      </w:pPr>
      <w:r w:rsidRPr="00EA5D03">
        <w:rPr>
          <w:rFonts w:ascii="Arial" w:hAnsi="Arial" w:cs="Goudy Old Style"/>
          <w:b/>
          <w:color w:val="000000"/>
          <w:sz w:val="28"/>
          <w:szCs w:val="28"/>
        </w:rPr>
        <w:t>Instructions to candidates</w:t>
      </w:r>
    </w:p>
    <w:p w14:paraId="2EE3DC1F" w14:textId="77777777" w:rsidR="00222728" w:rsidRPr="000B4698" w:rsidRDefault="00222728" w:rsidP="00222728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768068C6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 w:rsidR="001859DC"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Pr="0055284E">
        <w:rPr>
          <w:rFonts w:ascii="Arial" w:hAnsi="Arial" w:cs="Arial"/>
          <w:i/>
        </w:rPr>
        <w:t>Year 12 Information Handbook 201</w:t>
      </w:r>
      <w:r w:rsidR="001859DC">
        <w:rPr>
          <w:rFonts w:ascii="Arial" w:hAnsi="Arial" w:cs="Arial"/>
          <w:i/>
        </w:rPr>
        <w:t>8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37407A2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3F9A03C1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Answer the questions according to the following instructions. </w:t>
      </w:r>
    </w:p>
    <w:p w14:paraId="128ECCB2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0B4F8A61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One: Answer all questions on the separate Multiple-choice answer sheet provided. For each question, shade the box to indicate your answer. Use only a blue or black pen to shade the boxes. 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057C6A2F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1102305E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Two: Write your answers in this Question/Answer booklet. Wherever possible, confine your answers to the line spaces provided. </w:t>
      </w:r>
    </w:p>
    <w:p w14:paraId="1C064ED5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</w:p>
    <w:p w14:paraId="390AFC33" w14:textId="77777777" w:rsidR="00222728" w:rsidRDefault="00222728" w:rsidP="00222728">
      <w:pPr>
        <w:suppressAutoHyphens/>
        <w:spacing w:after="0"/>
        <w:ind w:left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Section Three: Consists of three questions. You must answer two questions. </w:t>
      </w:r>
      <w:r w:rsidR="001859DC">
        <w:rPr>
          <w:rFonts w:ascii="Arial" w:hAnsi="Arial" w:cs="Arial"/>
        </w:rPr>
        <w:t>Tick the box next to the question you are answering. Write your answers in this Question/Answer booklet.</w:t>
      </w:r>
    </w:p>
    <w:p w14:paraId="7579FA8E" w14:textId="77777777" w:rsidR="00222728" w:rsidRDefault="00222728" w:rsidP="00222728">
      <w:pPr>
        <w:suppressAutoHyphens/>
        <w:spacing w:after="0"/>
        <w:rPr>
          <w:rFonts w:ascii="Arial" w:hAnsi="Arial" w:cs="Arial"/>
        </w:rPr>
      </w:pPr>
    </w:p>
    <w:p w14:paraId="638E051B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particular question. </w:t>
      </w:r>
    </w:p>
    <w:p w14:paraId="5A66CFD2" w14:textId="77777777" w:rsidR="00222728" w:rsidRDefault="00222728" w:rsidP="00222728">
      <w:pPr>
        <w:suppressAutoHyphens/>
        <w:spacing w:after="0"/>
        <w:ind w:left="720" w:hanging="720"/>
        <w:rPr>
          <w:rFonts w:ascii="Arial" w:hAnsi="Arial" w:cs="Arial"/>
        </w:rPr>
      </w:pPr>
    </w:p>
    <w:p w14:paraId="353FA486" w14:textId="77777777" w:rsidR="00222728" w:rsidRPr="00EA5D03" w:rsidRDefault="00222728" w:rsidP="00222728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  <w:r w:rsidRPr="00EA5D03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Supplementary p</w:t>
      </w:r>
      <w:r w:rsidRPr="00EA5D03">
        <w:rPr>
          <w:rFonts w:ascii="Arial" w:hAnsi="Arial" w:cs="Arial"/>
        </w:rPr>
        <w:t xml:space="preserve">ages </w:t>
      </w:r>
      <w:r w:rsidR="001859DC">
        <w:rPr>
          <w:rFonts w:ascii="Arial" w:hAnsi="Arial" w:cs="Arial"/>
        </w:rPr>
        <w:t xml:space="preserve">for the use of planning/continuing your answer to a question have been provided at the end </w:t>
      </w:r>
      <w:r w:rsidRPr="00EA5D03">
        <w:rPr>
          <w:rFonts w:ascii="Arial" w:hAnsi="Arial" w:cs="Arial"/>
        </w:rPr>
        <w:t>of this Question/Answer booklet. If you use these pages</w:t>
      </w:r>
      <w:r w:rsidR="001859DC">
        <w:rPr>
          <w:rFonts w:ascii="Arial" w:hAnsi="Arial" w:cs="Arial"/>
        </w:rPr>
        <w:t xml:space="preserve"> to continue an answer</w:t>
      </w:r>
      <w:r w:rsidRPr="00EA5D03">
        <w:rPr>
          <w:rFonts w:ascii="Arial" w:hAnsi="Arial" w:cs="Arial"/>
        </w:rPr>
        <w:t>, i</w:t>
      </w:r>
      <w:r w:rsidR="001859DC">
        <w:rPr>
          <w:rFonts w:ascii="Arial" w:hAnsi="Arial" w:cs="Arial"/>
        </w:rPr>
        <w:t>ndicate at the original answer where the answer is continued, i.e. give the page number.</w:t>
      </w:r>
    </w:p>
    <w:p w14:paraId="65977E78" w14:textId="77777777" w:rsidR="001F4FCB" w:rsidRDefault="001F4FCB"/>
    <w:p w14:paraId="7FDBC0F8" w14:textId="77777777" w:rsidR="001859DC" w:rsidRDefault="001859DC"/>
    <w:p w14:paraId="2C86E235" w14:textId="77777777" w:rsidR="001859DC" w:rsidRDefault="001859DC"/>
    <w:p w14:paraId="4DA0C553" w14:textId="77777777" w:rsidR="001859DC" w:rsidRPr="00E97478" w:rsidRDefault="001859DC" w:rsidP="001859DC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2BBED23A" w14:textId="77777777" w:rsidR="001859DC" w:rsidRPr="00E97478" w:rsidRDefault="001859DC" w:rsidP="001859DC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06BB8D4D" w14:textId="77777777" w:rsidR="00F13EC5" w:rsidRDefault="00F13EC5" w:rsidP="00F13EC5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on the separate Multiple-choice Answer Sheet provided. For each question</w:t>
      </w:r>
      <w:r>
        <w:rPr>
          <w:rFonts w:ascii="Arial" w:hAnsi="Arial" w:cs="Arial"/>
          <w:color w:val="000000"/>
          <w:spacing w:val="-2"/>
        </w:rPr>
        <w:t>,</w:t>
      </w:r>
      <w:r w:rsidRPr="00E97478">
        <w:rPr>
          <w:rFonts w:ascii="Arial" w:hAnsi="Arial" w:cs="Arial"/>
          <w:color w:val="000000"/>
          <w:spacing w:val="-2"/>
        </w:rPr>
        <w:t xml:space="preserve"> shade th</w:t>
      </w:r>
      <w:r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32305F">
        <w:rPr>
          <w:rFonts w:ascii="Arial" w:hAnsi="Arial" w:cs="Arial"/>
          <w:color w:val="000000"/>
          <w:spacing w:val="-2"/>
        </w:rPr>
        <w:t>blue or black pen</w:t>
      </w:r>
      <w:r>
        <w:rPr>
          <w:rFonts w:ascii="Arial" w:hAnsi="Arial" w:cs="Arial"/>
          <w:color w:val="000000"/>
          <w:spacing w:val="-2"/>
        </w:rPr>
        <w:t xml:space="preserve"> to shade the boxes. </w:t>
      </w:r>
      <w:r w:rsidRPr="00E97478">
        <w:rPr>
          <w:rFonts w:ascii="Arial" w:hAnsi="Arial" w:cs="Arial"/>
          <w:color w:val="000000"/>
          <w:spacing w:val="-2"/>
        </w:rPr>
        <w:t>If you make a mistake, place</w:t>
      </w:r>
      <w:r>
        <w:rPr>
          <w:rFonts w:ascii="Arial" w:hAnsi="Arial" w:cs="Arial"/>
          <w:color w:val="000000"/>
          <w:spacing w:val="-2"/>
        </w:rPr>
        <w:t xml:space="preserve"> a cross through that square then shade your new answer. D</w:t>
      </w:r>
      <w:r w:rsidRPr="00E97478">
        <w:rPr>
          <w:rFonts w:ascii="Arial" w:hAnsi="Arial" w:cs="Arial"/>
          <w:color w:val="000000"/>
          <w:spacing w:val="-2"/>
        </w:rPr>
        <w:t>o not erase or use correction fluid</w:t>
      </w:r>
      <w:r>
        <w:rPr>
          <w:rFonts w:ascii="Arial" w:hAnsi="Arial" w:cs="Arial"/>
          <w:color w:val="000000"/>
          <w:spacing w:val="-2"/>
        </w:rPr>
        <w:t xml:space="preserve">/tape. </w:t>
      </w:r>
      <w:r w:rsidRPr="00E97478">
        <w:rPr>
          <w:rFonts w:ascii="Arial" w:hAnsi="Arial" w:cs="Arial"/>
          <w:color w:val="000000"/>
          <w:spacing w:val="-2"/>
        </w:rPr>
        <w:t xml:space="preserve">No marks will be given if more than one answer is completed for any question.  </w:t>
      </w:r>
    </w:p>
    <w:p w14:paraId="09AF9F19" w14:textId="77777777" w:rsidR="001859DC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</w:p>
    <w:p w14:paraId="31774AD7" w14:textId="77777777" w:rsidR="001859DC" w:rsidRPr="00E97478" w:rsidRDefault="001859DC" w:rsidP="001859DC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Suggested working time: 40 minutes.</w:t>
      </w:r>
    </w:p>
    <w:p w14:paraId="487EDBE4" w14:textId="77777777" w:rsidR="001859DC" w:rsidRPr="00E97478" w:rsidRDefault="001859DC" w:rsidP="001859DC">
      <w:pPr>
        <w:spacing w:after="0" w:line="276" w:lineRule="auto"/>
        <w:rPr>
          <w:rFonts w:ascii="Arial" w:hAnsi="Arial" w:cs="Arial"/>
        </w:rPr>
      </w:pPr>
    </w:p>
    <w:p w14:paraId="480407DC" w14:textId="10939A30" w:rsidR="006F7B70" w:rsidRPr="00403107" w:rsidRDefault="0040310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statements best describes the difference between random and systematic errors</w:t>
      </w:r>
      <w:r w:rsidR="00044C86" w:rsidRPr="00403107">
        <w:rPr>
          <w:rFonts w:ascii="Arial" w:hAnsi="Arial" w:cs="Arial"/>
        </w:rPr>
        <w:t>?</w:t>
      </w:r>
    </w:p>
    <w:p w14:paraId="4A259091" w14:textId="77777777" w:rsidR="006F7B70" w:rsidRPr="00403107" w:rsidRDefault="006F7B70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D3E40A5" w14:textId="41CF3CA2" w:rsidR="006F7B70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Random errors </w:t>
      </w:r>
      <w:r w:rsidR="008701E8">
        <w:rPr>
          <w:rFonts w:ascii="Arial" w:hAnsi="Arial" w:cs="Arial"/>
        </w:rPr>
        <w:t>are</w:t>
      </w:r>
      <w:r w:rsidRPr="00403107">
        <w:rPr>
          <w:rFonts w:ascii="Arial" w:hAnsi="Arial" w:cs="Arial"/>
        </w:rPr>
        <w:t xml:space="preserve"> also known as human errors, whilst systematic errors are associated with the materials used.</w:t>
      </w:r>
    </w:p>
    <w:p w14:paraId="5B613DDD" w14:textId="55FEA665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are predictable and can be avoided, whilst systematic errors are not predictable and therefore cannot be avoided.</w:t>
      </w:r>
    </w:p>
    <w:p w14:paraId="254259BE" w14:textId="1A7EB7DC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are based on the limitations of certain measurements, whilst systematic errors occur due to experimental design.</w:t>
      </w:r>
    </w:p>
    <w:p w14:paraId="0A602401" w14:textId="27D0DA7D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Random errors require a change to the experiment</w:t>
      </w:r>
      <w:r w:rsidR="008701E8">
        <w:rPr>
          <w:rFonts w:ascii="Arial" w:hAnsi="Arial" w:cs="Arial"/>
        </w:rPr>
        <w:t>al</w:t>
      </w:r>
      <w:r w:rsidRPr="00403107">
        <w:rPr>
          <w:rFonts w:ascii="Arial" w:hAnsi="Arial" w:cs="Arial"/>
        </w:rPr>
        <w:t xml:space="preserve"> method, whilst systematic errors can be reduced by taking averages.</w:t>
      </w:r>
    </w:p>
    <w:p w14:paraId="7A7C155F" w14:textId="40CAF319" w:rsidR="00044C86" w:rsidRPr="00403107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44DCD6A1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66569440" w14:textId="675A7725" w:rsidR="00044C86" w:rsidRPr="00403107" w:rsidRDefault="00044C86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pairs best describes the definition of the associated nutrient?</w:t>
      </w:r>
    </w:p>
    <w:p w14:paraId="1499C333" w14:textId="18D95632" w:rsidR="00044C86" w:rsidRPr="00403107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4CC7302" w14:textId="19E0354C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Lipids; main source of energy for cells</w:t>
      </w:r>
    </w:p>
    <w:p w14:paraId="49695443" w14:textId="5AB0D989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Vitamins; can be broken down into fatty acids and glycerol</w:t>
      </w:r>
    </w:p>
    <w:p w14:paraId="1DD459B1" w14:textId="1BAC09A7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Carbohydrates; broken down to amino acids and use</w:t>
      </w:r>
      <w:r w:rsidR="00E96C27" w:rsidRPr="00403107">
        <w:rPr>
          <w:rFonts w:ascii="Arial" w:hAnsi="Arial" w:cs="Arial"/>
        </w:rPr>
        <w:t>d</w:t>
      </w:r>
      <w:r w:rsidRPr="00403107">
        <w:rPr>
          <w:rFonts w:ascii="Arial" w:hAnsi="Arial" w:cs="Arial"/>
        </w:rPr>
        <w:t xml:space="preserve"> as energy</w:t>
      </w:r>
    </w:p>
    <w:p w14:paraId="3B21F86A" w14:textId="0AB796D8" w:rsidR="00044C86" w:rsidRPr="00403107" w:rsidRDefault="00044C86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Minerals; can act as co-factors for enzymes in metabolism</w:t>
      </w:r>
    </w:p>
    <w:p w14:paraId="40229065" w14:textId="2D5149C4" w:rsidR="00044C86" w:rsidRPr="00403107" w:rsidRDefault="00044C86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2287AFE2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6867A35" w14:textId="39A00906" w:rsidR="00044C86" w:rsidRPr="00403107" w:rsidRDefault="00044C86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Osteoporosis is a </w:t>
      </w:r>
      <w:r w:rsidR="00502394" w:rsidRPr="00403107">
        <w:rPr>
          <w:rFonts w:ascii="Arial" w:hAnsi="Arial" w:cs="Arial"/>
        </w:rPr>
        <w:t>disease associated with the loss of bone mass. Doctors often prescribe</w:t>
      </w:r>
    </w:p>
    <w:p w14:paraId="4B870086" w14:textId="77777777" w:rsidR="00502394" w:rsidRPr="00403107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57758197" w14:textId="7C43FCE1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Vitamin D, to assist in the absorption of calcium into bones.</w:t>
      </w:r>
    </w:p>
    <w:p w14:paraId="57492F09" w14:textId="43BF8195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minimal exercise, to ensure patients do not break their bones.</w:t>
      </w:r>
    </w:p>
    <w:p w14:paraId="24DAFAB6" w14:textId="0C2A6991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quitting smoking, to lower the amount of oestrogen in the body.</w:t>
      </w:r>
    </w:p>
    <w:p w14:paraId="5220A535" w14:textId="0E035D38" w:rsidR="00502394" w:rsidRPr="00403107" w:rsidRDefault="00502394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biphosphanates, to increase the concentration of calcium in the blood.</w:t>
      </w:r>
    </w:p>
    <w:p w14:paraId="5979B1E1" w14:textId="749749A1" w:rsidR="00044C86" w:rsidRPr="00403107" w:rsidRDefault="00044C86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6AF097C0" w14:textId="77777777" w:rsidR="00502394" w:rsidRPr="00403107" w:rsidRDefault="00502394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45C6A619" w14:textId="1C3DD710" w:rsidR="001859DC" w:rsidRPr="00403107" w:rsidRDefault="00E96C2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When the cell is not dividing, t</w:t>
      </w:r>
      <w:r w:rsidR="00245C78" w:rsidRPr="00403107">
        <w:rPr>
          <w:rFonts w:ascii="Arial" w:hAnsi="Arial" w:cs="Arial"/>
        </w:rPr>
        <w:t>he tangled network of DNA and proteins is known as</w:t>
      </w:r>
    </w:p>
    <w:p w14:paraId="1B6C738F" w14:textId="77777777" w:rsidR="00245C78" w:rsidRPr="00403107" w:rsidRDefault="00245C78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44BB620" w14:textId="205F79EB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chromatin.</w:t>
      </w:r>
    </w:p>
    <w:p w14:paraId="37A68B86" w14:textId="730FB14F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chromosome.</w:t>
      </w:r>
    </w:p>
    <w:p w14:paraId="3C122314" w14:textId="3C963F64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epigenome.</w:t>
      </w:r>
    </w:p>
    <w:p w14:paraId="6B0AC3F4" w14:textId="498DF482" w:rsidR="00245C78" w:rsidRPr="00403107" w:rsidRDefault="00245C78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nucleotide.</w:t>
      </w:r>
    </w:p>
    <w:p w14:paraId="6382A426" w14:textId="527A5206" w:rsidR="00EA7FD9" w:rsidRPr="00403107" w:rsidRDefault="00EA7FD9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lastRenderedPageBreak/>
        <w:t xml:space="preserve">Upon falling pregnant, a couple choose to test the foetus for the </w:t>
      </w:r>
      <w:r w:rsidR="008D011B">
        <w:rPr>
          <w:rFonts w:ascii="Arial" w:hAnsi="Arial" w:cs="Arial"/>
        </w:rPr>
        <w:t>Phenylketonuria (</w:t>
      </w:r>
      <w:r w:rsidRPr="00403107">
        <w:rPr>
          <w:rFonts w:ascii="Arial" w:hAnsi="Arial" w:cs="Arial"/>
        </w:rPr>
        <w:t>PKU</w:t>
      </w:r>
      <w:r w:rsidR="008D011B">
        <w:rPr>
          <w:rFonts w:ascii="Arial" w:hAnsi="Arial" w:cs="Arial"/>
        </w:rPr>
        <w:t>)</w:t>
      </w:r>
      <w:r w:rsidRPr="00403107">
        <w:rPr>
          <w:rFonts w:ascii="Arial" w:hAnsi="Arial" w:cs="Arial"/>
        </w:rPr>
        <w:t xml:space="preserve"> disorder. Which of the following would </w:t>
      </w:r>
      <w:r w:rsidRPr="008701E8">
        <w:rPr>
          <w:rFonts w:ascii="Arial" w:hAnsi="Arial" w:cs="Arial"/>
          <w:b/>
        </w:rPr>
        <w:t>not</w:t>
      </w:r>
      <w:r w:rsidRPr="00403107">
        <w:rPr>
          <w:rFonts w:ascii="Arial" w:hAnsi="Arial" w:cs="Arial"/>
        </w:rPr>
        <w:t xml:space="preserve"> be used to detect this genetic disease?</w:t>
      </w:r>
    </w:p>
    <w:p w14:paraId="245A54C4" w14:textId="77777777" w:rsidR="00EA7FD9" w:rsidRPr="00403107" w:rsidRDefault="00EA7FD9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54013054" w14:textId="173F2DAD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Amniocentesis</w:t>
      </w:r>
    </w:p>
    <w:p w14:paraId="6DC7F4C0" w14:textId="108013AF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Chorionic Villus Sampling</w:t>
      </w:r>
    </w:p>
    <w:p w14:paraId="0454C286" w14:textId="3D71DB91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Fetoscopy</w:t>
      </w:r>
    </w:p>
    <w:p w14:paraId="7AED67EC" w14:textId="4F40AFB7" w:rsidR="00EA7FD9" w:rsidRPr="00403107" w:rsidRDefault="00EA7FD9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Biochemical Analysis</w:t>
      </w:r>
    </w:p>
    <w:p w14:paraId="7FA1EB99" w14:textId="18EF882B" w:rsidR="00EA7FD9" w:rsidRPr="00403107" w:rsidRDefault="00EA7FD9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84794D1" w14:textId="77777777" w:rsidR="00502394" w:rsidRPr="00403107" w:rsidRDefault="00502394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59D608D8" w14:textId="6781BF70" w:rsidR="00406C67" w:rsidRPr="00403107" w:rsidRDefault="00406C67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  <w:shd w:val="clear" w:color="auto" w:fill="FFFFFF"/>
        </w:rPr>
      </w:pPr>
      <w:r w:rsidRPr="00403107">
        <w:rPr>
          <w:rFonts w:ascii="Arial" w:hAnsi="Arial" w:cs="Arial"/>
          <w:shd w:val="clear" w:color="auto" w:fill="FFFFFF"/>
        </w:rPr>
        <w:t xml:space="preserve">Ventricular Septal Defect (VSD) is a common congenital disease of the heart associated with a hole in the septum between the two ventricle chambers. </w:t>
      </w:r>
    </w:p>
    <w:p w14:paraId="031E1B4B" w14:textId="77777777" w:rsidR="00406C67" w:rsidRPr="00403107" w:rsidRDefault="00406C67" w:rsidP="00D87A13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3509B109" w14:textId="0FFEED17" w:rsidR="00406C67" w:rsidRPr="00403107" w:rsidRDefault="00406C67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  <w:r w:rsidRPr="00403107">
        <w:rPr>
          <w:rFonts w:ascii="Arial" w:hAnsi="Arial" w:cs="Arial"/>
          <w:shd w:val="clear" w:color="auto" w:fill="FFFFFF"/>
        </w:rPr>
        <w:t xml:space="preserve">Which of the following gives the best explanation </w:t>
      </w:r>
      <w:r w:rsidR="00501BDE" w:rsidRPr="00403107">
        <w:rPr>
          <w:rFonts w:ascii="Arial" w:hAnsi="Arial" w:cs="Arial"/>
          <w:shd w:val="clear" w:color="auto" w:fill="FFFFFF"/>
        </w:rPr>
        <w:t>as to why the concentration of oxygen leaving through the aorta would be low</w:t>
      </w:r>
      <w:r w:rsidR="00BF0A0F">
        <w:rPr>
          <w:rFonts w:ascii="Arial" w:hAnsi="Arial" w:cs="Arial"/>
          <w:shd w:val="clear" w:color="auto" w:fill="FFFFFF"/>
        </w:rPr>
        <w:t xml:space="preserve"> in someone with VSD</w:t>
      </w:r>
      <w:r w:rsidR="00501BDE" w:rsidRPr="00403107">
        <w:rPr>
          <w:rFonts w:ascii="Arial" w:hAnsi="Arial" w:cs="Arial"/>
          <w:shd w:val="clear" w:color="auto" w:fill="FFFFFF"/>
        </w:rPr>
        <w:t>?</w:t>
      </w:r>
    </w:p>
    <w:p w14:paraId="2B7AA0ED" w14:textId="52621ABA" w:rsidR="00501BDE" w:rsidRPr="00403107" w:rsidRDefault="00501BDE" w:rsidP="00D87A13">
      <w:pPr>
        <w:pStyle w:val="ListParagraph"/>
        <w:spacing w:after="0" w:line="276" w:lineRule="auto"/>
        <w:rPr>
          <w:rFonts w:ascii="Arial" w:hAnsi="Arial" w:cs="Arial"/>
          <w:shd w:val="clear" w:color="auto" w:fill="FFFFFF"/>
        </w:rPr>
      </w:pPr>
    </w:p>
    <w:p w14:paraId="18A832D4" w14:textId="6C3D00EC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Deoxygenated blood enters the right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left ventricle</w:t>
      </w:r>
    </w:p>
    <w:p w14:paraId="69EB5818" w14:textId="69502CFB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Deoxygenated blood enters the left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right ventricle</w:t>
      </w:r>
    </w:p>
    <w:p w14:paraId="5FC2EFAD" w14:textId="066A2EF5" w:rsidR="00501BDE" w:rsidRPr="00403107" w:rsidRDefault="00501BDE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Oxygenated blood enters the right ventricle</w:t>
      </w:r>
      <w:r w:rsidR="00E96C27" w:rsidRPr="00403107">
        <w:rPr>
          <w:rFonts w:ascii="Arial" w:hAnsi="Arial" w:cs="Arial"/>
          <w:shd w:val="clear" w:color="auto" w:fill="FFFFFF"/>
        </w:rPr>
        <w:t xml:space="preserve"> from the left ventricle</w:t>
      </w:r>
    </w:p>
    <w:p w14:paraId="3BA0BA7E" w14:textId="30225588" w:rsidR="00502394" w:rsidRPr="00403107" w:rsidRDefault="00E96C27" w:rsidP="005E4385">
      <w:pPr>
        <w:pStyle w:val="ListParagraph"/>
        <w:numPr>
          <w:ilvl w:val="1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  <w:shd w:val="clear" w:color="auto" w:fill="FFFFFF"/>
        </w:rPr>
        <w:t>O</w:t>
      </w:r>
      <w:r w:rsidR="00501BDE" w:rsidRPr="00403107">
        <w:rPr>
          <w:rFonts w:ascii="Arial" w:hAnsi="Arial" w:cs="Arial"/>
          <w:shd w:val="clear" w:color="auto" w:fill="FFFFFF"/>
        </w:rPr>
        <w:t>xygenated blood enters the left ventricle</w:t>
      </w:r>
      <w:r w:rsidRPr="00403107">
        <w:rPr>
          <w:rFonts w:ascii="Arial" w:hAnsi="Arial" w:cs="Arial"/>
          <w:shd w:val="clear" w:color="auto" w:fill="FFFFFF"/>
        </w:rPr>
        <w:t xml:space="preserve"> from the right ventricle</w:t>
      </w:r>
    </w:p>
    <w:p w14:paraId="024B22C8" w14:textId="3D5316AA" w:rsidR="00BF0A0F" w:rsidRDefault="00BF0A0F" w:rsidP="00BF0A0F">
      <w:pPr>
        <w:spacing w:after="0" w:line="276" w:lineRule="auto"/>
      </w:pPr>
    </w:p>
    <w:p w14:paraId="37993B92" w14:textId="77777777" w:rsidR="00BF0A0F" w:rsidRDefault="00BF0A0F" w:rsidP="00BF0A0F">
      <w:pPr>
        <w:spacing w:after="0" w:line="276" w:lineRule="auto"/>
      </w:pPr>
    </w:p>
    <w:p w14:paraId="2A002B98" w14:textId="4EDC955F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 7 and 8 refer to the diagram below.</w:t>
      </w:r>
    </w:p>
    <w:p w14:paraId="639526BB" w14:textId="77777777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BFBBCD5" w14:textId="77777777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A5F0582" wp14:editId="7A63047F">
            <wp:extent cx="2036673" cy="1340063"/>
            <wp:effectExtent l="0" t="0" r="1905" b="0"/>
            <wp:docPr id="2" name="Picture 2" descr="File:201601 golgi 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201601 golgi bod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19" cy="13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1C9C" w14:textId="77777777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7BE4F70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Where, in the cell, would you expect to find the cell organelle depicted above?</w:t>
      </w:r>
    </w:p>
    <w:p w14:paraId="2AFA2918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A075A67" w14:textId="77777777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Free in the cytoplasm</w:t>
      </w:r>
    </w:p>
    <w:p w14:paraId="3C0B595C" w14:textId="77777777" w:rsidR="008D011B" w:rsidRPr="00403107" w:rsidRDefault="008D011B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Positioned near the nucleus</w:t>
      </w:r>
    </w:p>
    <w:p w14:paraId="672415B4" w14:textId="5CE842DB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As an e</w:t>
      </w:r>
      <w:r w:rsidRPr="00403107">
        <w:rPr>
          <w:rFonts w:ascii="Arial" w:hAnsi="Arial" w:cs="Arial"/>
        </w:rPr>
        <w:t>xtension of the nuclear membrane</w:t>
      </w:r>
    </w:p>
    <w:p w14:paraId="30EA9119" w14:textId="77777777" w:rsidR="00BF0A0F" w:rsidRPr="00403107" w:rsidRDefault="00BF0A0F" w:rsidP="005E4385">
      <w:pPr>
        <w:pStyle w:val="ListParagraph"/>
        <w:numPr>
          <w:ilvl w:val="1"/>
          <w:numId w:val="2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Attached to the cell membrane</w:t>
      </w:r>
    </w:p>
    <w:p w14:paraId="31CD4B9E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BDAB694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09B1EDE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organelle above is associated with</w:t>
      </w:r>
    </w:p>
    <w:p w14:paraId="59FBC89E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B4C486B" w14:textId="5F5AEAC8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modify</w:t>
      </w:r>
      <w:r>
        <w:rPr>
          <w:rFonts w:ascii="Arial" w:hAnsi="Arial" w:cs="Arial"/>
        </w:rPr>
        <w:t>ing</w:t>
      </w:r>
      <w:r w:rsidRPr="00403107">
        <w:rPr>
          <w:rFonts w:ascii="Arial" w:hAnsi="Arial" w:cs="Arial"/>
        </w:rPr>
        <w:t xml:space="preserve"> and packag</w:t>
      </w:r>
      <w:r>
        <w:rPr>
          <w:rFonts w:ascii="Arial" w:hAnsi="Arial" w:cs="Arial"/>
        </w:rPr>
        <w:t>ing</w:t>
      </w:r>
      <w:r w:rsidRPr="00403107">
        <w:rPr>
          <w:rFonts w:ascii="Arial" w:hAnsi="Arial" w:cs="Arial"/>
        </w:rPr>
        <w:t xml:space="preserve"> proteins.</w:t>
      </w:r>
    </w:p>
    <w:p w14:paraId="2882E8D8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cellular respiration.</w:t>
      </w:r>
    </w:p>
    <w:p w14:paraId="412B743F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digestion of large molecules.</w:t>
      </w:r>
    </w:p>
    <w:p w14:paraId="3B175D31" w14:textId="77777777" w:rsidR="00BF0A0F" w:rsidRPr="00403107" w:rsidRDefault="00BF0A0F" w:rsidP="005E4385">
      <w:pPr>
        <w:pStyle w:val="ListParagraph"/>
        <w:numPr>
          <w:ilvl w:val="0"/>
          <w:numId w:val="2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storing and transferring molecules.</w:t>
      </w:r>
    </w:p>
    <w:p w14:paraId="277C543C" w14:textId="77777777" w:rsidR="00BF0A0F" w:rsidRPr="00BF0A0F" w:rsidRDefault="00BF0A0F" w:rsidP="00BF0A0F">
      <w:pPr>
        <w:spacing w:after="0" w:line="276" w:lineRule="auto"/>
        <w:rPr>
          <w:rFonts w:ascii="Arial" w:hAnsi="Arial" w:cs="Arial"/>
        </w:rPr>
      </w:pPr>
    </w:p>
    <w:p w14:paraId="74451B7F" w14:textId="7D46D6AF" w:rsidR="000C75D5" w:rsidRDefault="00502394" w:rsidP="00D87A13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</w:t>
      </w:r>
      <w:r w:rsidR="000C75D5">
        <w:rPr>
          <w:rFonts w:ascii="Arial" w:hAnsi="Arial" w:cs="Arial"/>
          <w:b/>
        </w:rPr>
        <w:t>s</w:t>
      </w:r>
      <w:r w:rsidR="00A83322">
        <w:rPr>
          <w:rFonts w:ascii="Arial" w:hAnsi="Arial" w:cs="Arial"/>
          <w:b/>
        </w:rPr>
        <w:t xml:space="preserve"> </w:t>
      </w:r>
      <w:r w:rsidR="00BF0A0F">
        <w:rPr>
          <w:rFonts w:ascii="Arial" w:hAnsi="Arial" w:cs="Arial"/>
          <w:b/>
        </w:rPr>
        <w:t>9</w:t>
      </w:r>
      <w:r w:rsidR="00A83322">
        <w:rPr>
          <w:rFonts w:ascii="Arial" w:hAnsi="Arial" w:cs="Arial"/>
          <w:b/>
        </w:rPr>
        <w:t xml:space="preserve"> and </w:t>
      </w:r>
      <w:r w:rsidR="00BF0A0F">
        <w:rPr>
          <w:rFonts w:ascii="Arial" w:hAnsi="Arial" w:cs="Arial"/>
          <w:b/>
        </w:rPr>
        <w:t>10</w:t>
      </w:r>
      <w:r w:rsidR="00093A44">
        <w:rPr>
          <w:rFonts w:ascii="Arial" w:hAnsi="Arial" w:cs="Arial"/>
          <w:b/>
        </w:rPr>
        <w:t xml:space="preserve"> refer to the table below that shows the percentage of </w:t>
      </w:r>
      <w:r>
        <w:rPr>
          <w:rFonts w:ascii="Arial" w:hAnsi="Arial" w:cs="Arial"/>
          <w:b/>
        </w:rPr>
        <w:t xml:space="preserve">25 year olds with a </w:t>
      </w:r>
      <w:r w:rsidR="00E96C27">
        <w:rPr>
          <w:rFonts w:ascii="Arial" w:hAnsi="Arial" w:cs="Arial"/>
          <w:b/>
        </w:rPr>
        <w:t>sexually transmitted infection</w:t>
      </w:r>
      <w:r>
        <w:rPr>
          <w:rFonts w:ascii="Arial" w:hAnsi="Arial" w:cs="Arial"/>
          <w:b/>
        </w:rPr>
        <w:t xml:space="preserve"> </w:t>
      </w:r>
      <w:r w:rsidR="00E96C27">
        <w:rPr>
          <w:rFonts w:ascii="Arial" w:hAnsi="Arial" w:cs="Arial"/>
          <w:b/>
        </w:rPr>
        <w:t xml:space="preserve">(STI) </w:t>
      </w:r>
      <w:r w:rsidR="000C75D5">
        <w:rPr>
          <w:rFonts w:ascii="Arial" w:hAnsi="Arial" w:cs="Arial"/>
          <w:b/>
        </w:rPr>
        <w:t>as compared to their alcohol consumption.</w:t>
      </w:r>
    </w:p>
    <w:p w14:paraId="147804C2" w14:textId="6B67F0B3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502394" w14:paraId="4FFE2A7C" w14:textId="77777777" w:rsidTr="000C75D5">
        <w:trPr>
          <w:trHeight w:val="352"/>
          <w:jc w:val="center"/>
        </w:trPr>
        <w:tc>
          <w:tcPr>
            <w:tcW w:w="3005" w:type="dxa"/>
          </w:tcPr>
          <w:p w14:paraId="2F994387" w14:textId="3FC924E5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Alcohol Consumption</w:t>
            </w:r>
          </w:p>
        </w:tc>
        <w:tc>
          <w:tcPr>
            <w:tcW w:w="3005" w:type="dxa"/>
          </w:tcPr>
          <w:p w14:paraId="25C0601F" w14:textId="3ADC0387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C75D5">
              <w:rPr>
                <w:rFonts w:ascii="Arial" w:hAnsi="Arial" w:cs="Arial"/>
                <w:b/>
              </w:rPr>
              <w:t>Percentage (%)</w:t>
            </w:r>
          </w:p>
        </w:tc>
      </w:tr>
      <w:tr w:rsidR="00502394" w14:paraId="5BF55911" w14:textId="77777777" w:rsidTr="000C75D5">
        <w:trPr>
          <w:trHeight w:val="352"/>
          <w:jc w:val="center"/>
        </w:trPr>
        <w:tc>
          <w:tcPr>
            <w:tcW w:w="3005" w:type="dxa"/>
          </w:tcPr>
          <w:p w14:paraId="64B0B72E" w14:textId="5527C690" w:rsidR="00502394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Alcohol Consumption</w:t>
            </w:r>
          </w:p>
        </w:tc>
        <w:tc>
          <w:tcPr>
            <w:tcW w:w="3005" w:type="dxa"/>
          </w:tcPr>
          <w:p w14:paraId="6A703B45" w14:textId="2841CC51" w:rsidR="00502394" w:rsidRPr="000C75D5" w:rsidRDefault="000C75D5" w:rsidP="00BF0A0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BF0A0F">
              <w:rPr>
                <w:rFonts w:ascii="Arial" w:hAnsi="Arial" w:cs="Arial"/>
              </w:rPr>
              <w:t>2</w:t>
            </w:r>
          </w:p>
        </w:tc>
      </w:tr>
      <w:tr w:rsidR="000C75D5" w14:paraId="11854E54" w14:textId="77777777" w:rsidTr="000C75D5">
        <w:trPr>
          <w:trHeight w:val="352"/>
          <w:jc w:val="center"/>
        </w:trPr>
        <w:tc>
          <w:tcPr>
            <w:tcW w:w="3005" w:type="dxa"/>
          </w:tcPr>
          <w:p w14:paraId="6A64CAF8" w14:textId="4D54E88B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Alcohol Use</w:t>
            </w:r>
          </w:p>
        </w:tc>
        <w:tc>
          <w:tcPr>
            <w:tcW w:w="3005" w:type="dxa"/>
          </w:tcPr>
          <w:p w14:paraId="37CB68EE" w14:textId="121183D8" w:rsidR="000C75D5" w:rsidRPr="000C75D5" w:rsidRDefault="002034A0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</w:tr>
      <w:tr w:rsidR="000C75D5" w14:paraId="7EC7FBDD" w14:textId="77777777" w:rsidTr="000C75D5">
        <w:trPr>
          <w:trHeight w:val="352"/>
          <w:jc w:val="center"/>
        </w:trPr>
        <w:tc>
          <w:tcPr>
            <w:tcW w:w="3005" w:type="dxa"/>
          </w:tcPr>
          <w:p w14:paraId="6DADD37B" w14:textId="2AE6AF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Binge Drinking</w:t>
            </w:r>
          </w:p>
        </w:tc>
        <w:tc>
          <w:tcPr>
            <w:tcW w:w="3005" w:type="dxa"/>
          </w:tcPr>
          <w:p w14:paraId="40971330" w14:textId="1127779B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</w:tr>
      <w:tr w:rsidR="000C75D5" w14:paraId="5D5A94AB" w14:textId="77777777" w:rsidTr="000C75D5">
        <w:trPr>
          <w:trHeight w:val="352"/>
          <w:jc w:val="center"/>
        </w:trPr>
        <w:tc>
          <w:tcPr>
            <w:tcW w:w="3005" w:type="dxa"/>
          </w:tcPr>
          <w:p w14:paraId="3C5F4A88" w14:textId="1DE099D6" w:rsid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Heavy Drinking</w:t>
            </w:r>
          </w:p>
        </w:tc>
        <w:tc>
          <w:tcPr>
            <w:tcW w:w="3005" w:type="dxa"/>
          </w:tcPr>
          <w:p w14:paraId="2EBB2A82" w14:textId="222552C5" w:rsidR="000C75D5" w:rsidRPr="000C75D5" w:rsidRDefault="000C75D5" w:rsidP="00D87A13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C75D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</w:tr>
    </w:tbl>
    <w:p w14:paraId="018B5AC6" w14:textId="77777777" w:rsidR="00502394" w:rsidRPr="00502394" w:rsidRDefault="00502394" w:rsidP="00D87A13">
      <w:pPr>
        <w:spacing w:after="0" w:line="276" w:lineRule="auto"/>
        <w:rPr>
          <w:rFonts w:ascii="Arial" w:hAnsi="Arial" w:cs="Arial"/>
          <w:b/>
        </w:rPr>
      </w:pPr>
    </w:p>
    <w:p w14:paraId="2C9A2083" w14:textId="4A114538" w:rsidR="00EA7FD9" w:rsidRPr="00403107" w:rsidRDefault="000C75D5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What is the independent variable in this study?</w:t>
      </w:r>
    </w:p>
    <w:p w14:paraId="13994392" w14:textId="77777777" w:rsidR="000C75D5" w:rsidRPr="00403107" w:rsidRDefault="000C75D5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5150B2C" w14:textId="0A5C5AA6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Percen</w:t>
      </w:r>
      <w:r w:rsidR="00093A44" w:rsidRPr="00403107">
        <w:rPr>
          <w:rFonts w:ascii="Arial" w:hAnsi="Arial" w:cs="Arial"/>
        </w:rPr>
        <w:t xml:space="preserve">tage of </w:t>
      </w:r>
      <w:r w:rsidRPr="00403107">
        <w:rPr>
          <w:rFonts w:ascii="Arial" w:hAnsi="Arial" w:cs="Arial"/>
        </w:rPr>
        <w:t>25 year olds</w:t>
      </w:r>
    </w:p>
    <w:p w14:paraId="5338E0F4" w14:textId="2F9CA1EA" w:rsidR="000C75D5" w:rsidRPr="00403107" w:rsidRDefault="00093A44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Total number of </w:t>
      </w:r>
      <w:r w:rsidR="000C75D5" w:rsidRPr="00403107">
        <w:rPr>
          <w:rFonts w:ascii="Arial" w:hAnsi="Arial" w:cs="Arial"/>
        </w:rPr>
        <w:t>25 year olds with STI’s</w:t>
      </w:r>
    </w:p>
    <w:p w14:paraId="5E6F5CF4" w14:textId="77777777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Blood alcohol levels </w:t>
      </w:r>
    </w:p>
    <w:p w14:paraId="536A1019" w14:textId="4C39BF5E" w:rsidR="000C75D5" w:rsidRPr="00403107" w:rsidRDefault="000C75D5" w:rsidP="005E4385">
      <w:pPr>
        <w:pStyle w:val="ListParagraph"/>
        <w:numPr>
          <w:ilvl w:val="0"/>
          <w:numId w:val="26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Alcohol consumption</w:t>
      </w:r>
    </w:p>
    <w:p w14:paraId="72B3F42F" w14:textId="6B6FE9AA" w:rsidR="000C75D5" w:rsidRPr="00403107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3F6407E2" w14:textId="2E02F586" w:rsidR="000C75D5" w:rsidRDefault="000C75D5" w:rsidP="00D87A13">
      <w:pPr>
        <w:pStyle w:val="ListParagraph"/>
        <w:spacing w:after="0" w:line="276" w:lineRule="auto"/>
        <w:ind w:left="1440"/>
        <w:rPr>
          <w:rFonts w:ascii="Arial" w:hAnsi="Arial" w:cs="Arial"/>
        </w:rPr>
      </w:pPr>
    </w:p>
    <w:p w14:paraId="5D5FCFE0" w14:textId="2DB3ED61" w:rsidR="000C75D5" w:rsidRPr="00403107" w:rsidRDefault="000C75D5" w:rsidP="005E4385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is a conclusion that could be drawn from the data table above?</w:t>
      </w:r>
    </w:p>
    <w:p w14:paraId="6AA67C73" w14:textId="77777777" w:rsidR="000C75D5" w:rsidRPr="00403107" w:rsidRDefault="000C75D5" w:rsidP="00D87A13">
      <w:pPr>
        <w:pStyle w:val="ListParagraph"/>
        <w:spacing w:after="0" w:line="276" w:lineRule="auto"/>
        <w:rPr>
          <w:rFonts w:ascii="Arial" w:hAnsi="Arial" w:cs="Arial"/>
        </w:rPr>
      </w:pPr>
    </w:p>
    <w:p w14:paraId="3AD1C132" w14:textId="08726CC8" w:rsidR="000C75D5" w:rsidRPr="00403107" w:rsidRDefault="000C75D5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Young adult drinkers </w:t>
      </w:r>
      <w:r w:rsidR="00D91C2E" w:rsidRPr="00403107">
        <w:rPr>
          <w:rFonts w:ascii="Arial" w:hAnsi="Arial" w:cs="Arial"/>
        </w:rPr>
        <w:t xml:space="preserve">are </w:t>
      </w:r>
      <w:r w:rsidR="00BF0A0F">
        <w:rPr>
          <w:rFonts w:ascii="Arial" w:hAnsi="Arial" w:cs="Arial"/>
        </w:rPr>
        <w:t xml:space="preserve">at least </w:t>
      </w:r>
      <w:r w:rsidR="00D91C2E" w:rsidRPr="00403107">
        <w:rPr>
          <w:rFonts w:ascii="Arial" w:hAnsi="Arial" w:cs="Arial"/>
        </w:rPr>
        <w:t>twice as likely as non-drinkers to have an STI</w:t>
      </w:r>
    </w:p>
    <w:p w14:paraId="2593DDAE" w14:textId="426FA785" w:rsidR="00D91C2E" w:rsidRPr="00403107" w:rsidRDefault="00EF1944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18-25 year olds that are h</w:t>
      </w:r>
      <w:r w:rsidR="00D91C2E" w:rsidRPr="00403107">
        <w:rPr>
          <w:rFonts w:ascii="Arial" w:hAnsi="Arial" w:cs="Arial"/>
        </w:rPr>
        <w:t>eavy drink</w:t>
      </w:r>
      <w:r w:rsidRPr="00403107">
        <w:rPr>
          <w:rFonts w:ascii="Arial" w:hAnsi="Arial" w:cs="Arial"/>
        </w:rPr>
        <w:t>ers</w:t>
      </w:r>
      <w:r w:rsidR="002034A0" w:rsidRPr="00403107">
        <w:rPr>
          <w:rFonts w:ascii="Arial" w:hAnsi="Arial" w:cs="Arial"/>
        </w:rPr>
        <w:t xml:space="preserve"> have</w:t>
      </w:r>
      <w:r w:rsidR="00D91C2E" w:rsidRPr="00403107">
        <w:rPr>
          <w:rFonts w:ascii="Arial" w:hAnsi="Arial" w:cs="Arial"/>
        </w:rPr>
        <w:t xml:space="preserve"> </w:t>
      </w:r>
      <w:r w:rsidR="002034A0" w:rsidRPr="00403107">
        <w:rPr>
          <w:rFonts w:ascii="Arial" w:hAnsi="Arial" w:cs="Arial"/>
        </w:rPr>
        <w:t xml:space="preserve">less chance than </w:t>
      </w:r>
      <w:r w:rsidR="00D91C2E" w:rsidRPr="00403107">
        <w:rPr>
          <w:rFonts w:ascii="Arial" w:hAnsi="Arial" w:cs="Arial"/>
        </w:rPr>
        <w:t>non-drinkers to have an STI</w:t>
      </w:r>
    </w:p>
    <w:p w14:paraId="56719123" w14:textId="10E10320" w:rsidR="00D91C2E" w:rsidRPr="00403107" w:rsidRDefault="00EF1944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Having an ST</w:t>
      </w:r>
      <w:r w:rsidR="00E96C27" w:rsidRPr="00403107">
        <w:rPr>
          <w:rFonts w:ascii="Arial" w:hAnsi="Arial" w:cs="Arial"/>
        </w:rPr>
        <w:t>I</w:t>
      </w:r>
      <w:r w:rsidRPr="00403107">
        <w:rPr>
          <w:rFonts w:ascii="Arial" w:hAnsi="Arial" w:cs="Arial"/>
        </w:rPr>
        <w:t xml:space="preserve"> is more common in people using both alcohol and illicit drugs</w:t>
      </w:r>
    </w:p>
    <w:p w14:paraId="296C2D99" w14:textId="26732116" w:rsidR="00D91C2E" w:rsidRPr="00BF0A0F" w:rsidRDefault="00D91C2E" w:rsidP="005E4385">
      <w:pPr>
        <w:pStyle w:val="ListParagraph"/>
        <w:numPr>
          <w:ilvl w:val="0"/>
          <w:numId w:val="27"/>
        </w:numPr>
        <w:spacing w:after="0" w:line="276" w:lineRule="auto"/>
        <w:rPr>
          <w:rFonts w:ascii="Arial" w:hAnsi="Arial" w:cs="Arial"/>
          <w:color w:val="000000"/>
        </w:rPr>
      </w:pPr>
      <w:r w:rsidRPr="00403107">
        <w:rPr>
          <w:rFonts w:ascii="Arial" w:hAnsi="Arial" w:cs="Arial"/>
        </w:rPr>
        <w:t>Drinkers are 23% less likely to use a condom during sexual intercourse when they were drunk</w:t>
      </w:r>
    </w:p>
    <w:p w14:paraId="29C91EF0" w14:textId="048FACF8" w:rsidR="00BF0A0F" w:rsidRDefault="00BF0A0F" w:rsidP="00BF0A0F">
      <w:pPr>
        <w:spacing w:after="0" w:line="276" w:lineRule="auto"/>
      </w:pPr>
    </w:p>
    <w:p w14:paraId="16EB4BDC" w14:textId="38C94785" w:rsidR="00BF0A0F" w:rsidRDefault="00BF0A0F" w:rsidP="00BF0A0F">
      <w:pPr>
        <w:spacing w:after="0" w:line="276" w:lineRule="auto"/>
      </w:pPr>
    </w:p>
    <w:p w14:paraId="5285B430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Muscle tissue that is multinucleated and contains striations is best described as</w:t>
      </w:r>
    </w:p>
    <w:p w14:paraId="6E5E6409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6309BDD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involuntary muscle.</w:t>
      </w:r>
    </w:p>
    <w:p w14:paraId="01D84B06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smooth muscle.</w:t>
      </w:r>
    </w:p>
    <w:p w14:paraId="61C2E192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cardiac muscle. </w:t>
      </w:r>
    </w:p>
    <w:p w14:paraId="0C548752" w14:textId="77777777" w:rsidR="00BF0A0F" w:rsidRPr="00403107" w:rsidRDefault="00BF0A0F" w:rsidP="005E4385">
      <w:pPr>
        <w:pStyle w:val="ListParagraph"/>
        <w:numPr>
          <w:ilvl w:val="0"/>
          <w:numId w:val="2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skeletal muscle.</w:t>
      </w:r>
    </w:p>
    <w:p w14:paraId="1CC97EB4" w14:textId="77777777" w:rsidR="00BF0A0F" w:rsidRPr="00BF0A0F" w:rsidRDefault="00BF0A0F" w:rsidP="00BF0A0F">
      <w:pPr>
        <w:spacing w:after="0" w:line="276" w:lineRule="auto"/>
        <w:rPr>
          <w:rFonts w:ascii="Arial" w:hAnsi="Arial" w:cs="Arial"/>
          <w:color w:val="000000"/>
        </w:rPr>
      </w:pPr>
    </w:p>
    <w:p w14:paraId="77863AC5" w14:textId="11CF2370" w:rsidR="00BF0A0F" w:rsidRDefault="00BF0A0F" w:rsidP="00BF0A0F">
      <w:pPr>
        <w:spacing w:after="0" w:line="276" w:lineRule="auto"/>
      </w:pPr>
    </w:p>
    <w:p w14:paraId="36719377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Methylation of DNA in humans would usually result in</w:t>
      </w:r>
    </w:p>
    <w:p w14:paraId="3E32FE51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5534B35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mutations.</w:t>
      </w:r>
    </w:p>
    <w:p w14:paraId="27790BAB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cell growth.</w:t>
      </w:r>
    </w:p>
    <w:p w14:paraId="69C169AC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reduced levels of gene expression.</w:t>
      </w:r>
    </w:p>
    <w:p w14:paraId="3BFFE16C" w14:textId="77777777" w:rsidR="00BF0A0F" w:rsidRPr="00403107" w:rsidRDefault="00BF0A0F" w:rsidP="005E4385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activation of gene expression.</w:t>
      </w:r>
    </w:p>
    <w:p w14:paraId="528F32EE" w14:textId="77777777" w:rsidR="00BF0A0F" w:rsidRPr="00BF0A0F" w:rsidRDefault="00BF0A0F" w:rsidP="00BF0A0F">
      <w:pPr>
        <w:spacing w:after="0" w:line="276" w:lineRule="auto"/>
        <w:rPr>
          <w:rFonts w:ascii="Arial" w:hAnsi="Arial" w:cs="Arial"/>
          <w:color w:val="000000"/>
        </w:rPr>
      </w:pPr>
    </w:p>
    <w:p w14:paraId="0A4D853A" w14:textId="10DE6CCF" w:rsidR="00D87A13" w:rsidRPr="00403107" w:rsidRDefault="00D87A13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00ED7B" w14:textId="0E81299A" w:rsidR="00093A44" w:rsidRDefault="00093A44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C25A083" w14:textId="33E1076E" w:rsidR="00BF0A0F" w:rsidRDefault="00BF0A0F" w:rsidP="00D87A1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424D56D" w14:textId="64B23CBC" w:rsidR="00BF0A0F" w:rsidRPr="00BF0A0F" w:rsidRDefault="00D87A13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of the following graphs best depicts </w:t>
      </w:r>
      <w:r w:rsidR="00B94263">
        <w:rPr>
          <w:rFonts w:ascii="Arial" w:hAnsi="Arial" w:cs="Arial"/>
        </w:rPr>
        <w:t xml:space="preserve">the effect of substrate </w:t>
      </w:r>
      <w:r w:rsidR="00BF0A0F">
        <w:rPr>
          <w:rFonts w:ascii="Arial" w:hAnsi="Arial" w:cs="Arial"/>
        </w:rPr>
        <w:t>concentration on enzyme activity?</w:t>
      </w:r>
    </w:p>
    <w:p w14:paraId="50BD2187" w14:textId="4CE3BF8E" w:rsidR="00B94263" w:rsidRDefault="00B94263" w:rsidP="00B94263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DE5318E" w14:textId="7BD8FBCF" w:rsidR="00B94263" w:rsidRPr="00EF1944" w:rsidRDefault="00B94263" w:rsidP="005E4385">
      <w:pPr>
        <w:pStyle w:val="ListParagraph"/>
        <w:numPr>
          <w:ilvl w:val="0"/>
          <w:numId w:val="3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12E02576" wp14:editId="368704F6">
            <wp:simplePos x="0" y="0"/>
            <wp:positionH relativeFrom="column">
              <wp:posOffset>898902</wp:posOffset>
            </wp:positionH>
            <wp:positionV relativeFrom="paragraph">
              <wp:posOffset>5047</wp:posOffset>
            </wp:positionV>
            <wp:extent cx="1993900" cy="149542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(b) </w:t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190779FA" wp14:editId="1F7BD9A2">
            <wp:extent cx="1788077" cy="1503293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16" cy="152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CAED" w14:textId="24D0E631" w:rsidR="00EF1944" w:rsidRDefault="00EF1944" w:rsidP="00EF1944">
      <w:pPr>
        <w:tabs>
          <w:tab w:val="left" w:pos="709"/>
          <w:tab w:val="right" w:pos="1134"/>
        </w:tabs>
        <w:spacing w:after="0" w:line="276" w:lineRule="auto"/>
      </w:pPr>
    </w:p>
    <w:p w14:paraId="1CACFB22" w14:textId="5932DAF2" w:rsidR="0091655A" w:rsidRDefault="009F76B1" w:rsidP="0091655A">
      <w:pPr>
        <w:tabs>
          <w:tab w:val="left" w:pos="709"/>
          <w:tab w:val="right" w:pos="1134"/>
        </w:tabs>
        <w:spacing w:after="0" w:line="276" w:lineRule="auto"/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5187D7C9" wp14:editId="32D2C5D5">
            <wp:simplePos x="0" y="0"/>
            <wp:positionH relativeFrom="column">
              <wp:posOffset>922149</wp:posOffset>
            </wp:positionH>
            <wp:positionV relativeFrom="paragraph">
              <wp:posOffset>10127</wp:posOffset>
            </wp:positionV>
            <wp:extent cx="1815311" cy="1518285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24" cy="152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7511B252" wp14:editId="62E2F407">
            <wp:simplePos x="0" y="0"/>
            <wp:positionH relativeFrom="column">
              <wp:posOffset>3419475</wp:posOffset>
            </wp:positionH>
            <wp:positionV relativeFrom="paragraph">
              <wp:posOffset>9525</wp:posOffset>
            </wp:positionV>
            <wp:extent cx="1777365" cy="1518285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67DC6" w14:textId="6CE52D93" w:rsidR="0091655A" w:rsidRPr="00B94263" w:rsidRDefault="00B94263" w:rsidP="00B94263">
      <w:pPr>
        <w:tabs>
          <w:tab w:val="left" w:pos="709"/>
          <w:tab w:val="right" w:pos="1134"/>
        </w:tabs>
        <w:spacing w:after="0" w:line="276" w:lineRule="auto"/>
        <w:ind w:left="1080"/>
        <w:rPr>
          <w:rFonts w:ascii="Arial" w:hAnsi="Arial" w:cs="Arial"/>
        </w:rPr>
      </w:pPr>
      <w:r w:rsidRPr="00B94263"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  <w:t xml:space="preserve"> </w:t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>
        <w:rPr>
          <w:rFonts w:ascii="Arial" w:hAnsi="Arial" w:cs="Arial"/>
        </w:rPr>
        <w:tab/>
      </w:r>
      <w:r w:rsidR="009F76B1" w:rsidRPr="00403107">
        <w:rPr>
          <w:rFonts w:ascii="Arial" w:hAnsi="Arial" w:cs="Arial"/>
        </w:rPr>
        <w:t>(d)</w:t>
      </w:r>
      <w:r w:rsidR="009F76B1">
        <w:rPr>
          <w:rFonts w:ascii="Arial" w:hAnsi="Arial" w:cs="Arial"/>
        </w:rPr>
        <w:tab/>
      </w:r>
    </w:p>
    <w:p w14:paraId="35645FC7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34956AE9" w14:textId="777777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4769E079" w14:textId="32197677" w:rsidR="0091655A" w:rsidRDefault="0091655A" w:rsidP="0091655A">
      <w:pPr>
        <w:tabs>
          <w:tab w:val="left" w:pos="709"/>
          <w:tab w:val="right" w:pos="1134"/>
        </w:tabs>
        <w:spacing w:after="0" w:line="276" w:lineRule="auto"/>
      </w:pPr>
    </w:p>
    <w:p w14:paraId="15E27266" w14:textId="77777777" w:rsidR="009F76B1" w:rsidRDefault="009F76B1" w:rsidP="0091655A">
      <w:pPr>
        <w:tabs>
          <w:tab w:val="left" w:pos="709"/>
          <w:tab w:val="right" w:pos="1134"/>
        </w:tabs>
        <w:spacing w:after="0" w:line="276" w:lineRule="auto"/>
      </w:pPr>
    </w:p>
    <w:p w14:paraId="22E37BBF" w14:textId="77777777" w:rsidR="00093A44" w:rsidRDefault="00093A44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4A71B57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D05F193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604C16B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5A7421A" w14:textId="1382E93B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The role of the bulbourethral </w:t>
      </w:r>
      <w:r w:rsidR="008D011B">
        <w:rPr>
          <w:rFonts w:ascii="Arial" w:hAnsi="Arial" w:cs="Arial"/>
        </w:rPr>
        <w:t xml:space="preserve">(Cowper’s) </w:t>
      </w:r>
      <w:r w:rsidRPr="00403107">
        <w:rPr>
          <w:rFonts w:ascii="Arial" w:hAnsi="Arial" w:cs="Arial"/>
        </w:rPr>
        <w:t>gland in males is to</w:t>
      </w:r>
      <w:r w:rsidR="006D2EBD">
        <w:rPr>
          <w:rFonts w:ascii="Arial" w:hAnsi="Arial" w:cs="Arial"/>
        </w:rPr>
        <w:t xml:space="preserve"> secrete</w:t>
      </w:r>
    </w:p>
    <w:p w14:paraId="4C9F8DC0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00DE255" w14:textId="26A321CB" w:rsidR="00BF0A0F" w:rsidRPr="00403107" w:rsidRDefault="006D2EBD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BF0A0F" w:rsidRPr="00403107">
        <w:rPr>
          <w:rFonts w:ascii="Arial" w:hAnsi="Arial" w:cs="Arial"/>
        </w:rPr>
        <w:t>ucus that acts as a lubricant.</w:t>
      </w:r>
    </w:p>
    <w:p w14:paraId="4FB099B7" w14:textId="7660BCDA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thick mucus containing high levels of sugar.</w:t>
      </w:r>
    </w:p>
    <w:p w14:paraId="4505DC38" w14:textId="4A4EBBB4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milky mucus with a high pH level.</w:t>
      </w:r>
    </w:p>
    <w:p w14:paraId="0CDE28EA" w14:textId="023E61CA" w:rsidR="00BF0A0F" w:rsidRPr="00403107" w:rsidRDefault="00BF0A0F" w:rsidP="005E4385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clear mucus that has a high acidity.</w:t>
      </w:r>
    </w:p>
    <w:p w14:paraId="41D440F2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6CC56A4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8247312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name given to the cells of the testes which produce sperm is</w:t>
      </w:r>
    </w:p>
    <w:p w14:paraId="595F5ACB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A2B151C" w14:textId="77777777" w:rsidR="00BF0A0F" w:rsidRPr="00403107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seminiferous cells.</w:t>
      </w:r>
    </w:p>
    <w:p w14:paraId="21D59436" w14:textId="77777777" w:rsidR="00BF0A0F" w:rsidRPr="00403107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Sertoli cells.</w:t>
      </w:r>
    </w:p>
    <w:p w14:paraId="34933BAE" w14:textId="77777777" w:rsidR="00BF0A0F" w:rsidRPr="00BF0A0F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BF0A0F">
        <w:rPr>
          <w:rFonts w:ascii="Arial" w:hAnsi="Arial" w:cs="Arial"/>
        </w:rPr>
        <w:t>Leydig cells.</w:t>
      </w:r>
    </w:p>
    <w:p w14:paraId="205DFB17" w14:textId="10980F64" w:rsidR="00BF0A0F" w:rsidRPr="00BF0A0F" w:rsidRDefault="00BF0A0F" w:rsidP="005E4385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BF0A0F">
        <w:rPr>
          <w:rFonts w:ascii="Arial" w:hAnsi="Arial" w:cs="Arial"/>
        </w:rPr>
        <w:t>sperm cells.</w:t>
      </w:r>
    </w:p>
    <w:p w14:paraId="2A3048ED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09AB49D" w14:textId="0E4DB128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DF9CC3C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pap smear is a recent technology that tests for</w:t>
      </w:r>
    </w:p>
    <w:p w14:paraId="231D0F49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CE0362B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syphilis.</w:t>
      </w:r>
    </w:p>
    <w:p w14:paraId="308AD083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chlamydia.</w:t>
      </w:r>
    </w:p>
    <w:p w14:paraId="586DF09A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genital warts.</w:t>
      </w:r>
    </w:p>
    <w:p w14:paraId="0CB43AEF" w14:textId="77777777" w:rsidR="00BF0A0F" w:rsidRPr="00403107" w:rsidRDefault="00BF0A0F" w:rsidP="005E4385">
      <w:pPr>
        <w:pStyle w:val="ListParagraph"/>
        <w:numPr>
          <w:ilvl w:val="0"/>
          <w:numId w:val="3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cervical cancer.</w:t>
      </w:r>
    </w:p>
    <w:p w14:paraId="7945A761" w14:textId="77777777" w:rsidR="00BF0A0F" w:rsidRDefault="00BF0A0F" w:rsidP="00BF0A0F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5920D3E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7B58B71" w14:textId="77777777" w:rsidR="00BF0A0F" w:rsidRDefault="00BF0A0F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FA1E38B" w14:textId="14A86A9A" w:rsidR="00A83322" w:rsidRDefault="00A83322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Questions 1</w:t>
      </w:r>
      <w:r w:rsidR="00BF0A0F">
        <w:rPr>
          <w:rFonts w:ascii="Arial" w:hAnsi="Arial" w:cs="Arial"/>
          <w:b/>
          <w:color w:val="000000"/>
        </w:rPr>
        <w:t>7</w:t>
      </w:r>
      <w:r>
        <w:rPr>
          <w:rFonts w:ascii="Arial" w:hAnsi="Arial" w:cs="Arial"/>
          <w:b/>
          <w:color w:val="000000"/>
        </w:rPr>
        <w:t xml:space="preserve"> and 1</w:t>
      </w:r>
      <w:r w:rsidR="00BF0A0F">
        <w:rPr>
          <w:rFonts w:ascii="Arial" w:hAnsi="Arial" w:cs="Arial"/>
          <w:b/>
          <w:color w:val="000000"/>
        </w:rPr>
        <w:t>8</w:t>
      </w:r>
      <w:r>
        <w:rPr>
          <w:rFonts w:ascii="Arial" w:hAnsi="Arial" w:cs="Arial"/>
          <w:b/>
          <w:color w:val="000000"/>
        </w:rPr>
        <w:t xml:space="preserve"> refer to the X-linked recessive pedigree below.</w:t>
      </w:r>
    </w:p>
    <w:p w14:paraId="2C249D5F" w14:textId="07ACCEDF" w:rsidR="00A83322" w:rsidRDefault="00E96C27" w:rsidP="00A83322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2B8539B9" wp14:editId="372871F0">
            <wp:extent cx="3205521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21" cy="23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631E" w14:textId="77777777" w:rsidR="00ED64C2" w:rsidRPr="00A83322" w:rsidRDefault="00ED64C2" w:rsidP="00ED64C2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2AEEB7" w14:textId="5FF93511" w:rsidR="009F76B1" w:rsidRPr="00403107" w:rsidRDefault="008D011B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Individual III-3 bred with a female carrier</w:t>
      </w:r>
      <w:r>
        <w:rPr>
          <w:rFonts w:ascii="Arial" w:hAnsi="Arial" w:cs="Arial"/>
        </w:rPr>
        <w:t xml:space="preserve"> and gave birth to a daughter. </w:t>
      </w:r>
      <w:r w:rsidR="00A83322" w:rsidRPr="00403107">
        <w:rPr>
          <w:rFonts w:ascii="Arial" w:hAnsi="Arial" w:cs="Arial"/>
        </w:rPr>
        <w:t xml:space="preserve">What is the probability of </w:t>
      </w:r>
      <w:r>
        <w:rPr>
          <w:rFonts w:ascii="Arial" w:hAnsi="Arial" w:cs="Arial"/>
        </w:rPr>
        <w:t>the</w:t>
      </w:r>
      <w:r w:rsidR="00A83322" w:rsidRPr="00403107">
        <w:rPr>
          <w:rFonts w:ascii="Arial" w:hAnsi="Arial" w:cs="Arial"/>
        </w:rPr>
        <w:t xml:space="preserve"> daughter inheriting this trait?</w:t>
      </w:r>
    </w:p>
    <w:p w14:paraId="4492A0E2" w14:textId="77777777" w:rsidR="00A83322" w:rsidRPr="00403107" w:rsidRDefault="00A83322" w:rsidP="00A833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074CBEF" w14:textId="116CF4D7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0%</w:t>
      </w:r>
    </w:p>
    <w:p w14:paraId="1BF988FD" w14:textId="0B1C8957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25%</w:t>
      </w:r>
    </w:p>
    <w:p w14:paraId="60CD7724" w14:textId="31671A01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50%</w:t>
      </w:r>
    </w:p>
    <w:p w14:paraId="5B5D57E7" w14:textId="43EF3692" w:rsidR="007A192C" w:rsidRPr="00403107" w:rsidRDefault="007A192C" w:rsidP="005E4385">
      <w:pPr>
        <w:pStyle w:val="ListParagraph"/>
        <w:numPr>
          <w:ilvl w:val="0"/>
          <w:numId w:val="3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75%</w:t>
      </w:r>
    </w:p>
    <w:p w14:paraId="4B0D5116" w14:textId="69D170E4" w:rsidR="007A192C" w:rsidRPr="00403107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2E4D0B1" w14:textId="77777777" w:rsidR="00093A44" w:rsidRPr="00403107" w:rsidRDefault="00093A44" w:rsidP="007A192C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B193A69" w14:textId="545A52D4" w:rsidR="007A192C" w:rsidRPr="00403107" w:rsidRDefault="007A192C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example of a</w:t>
      </w:r>
      <w:r w:rsidR="00E96C27" w:rsidRPr="00403107">
        <w:rPr>
          <w:rFonts w:ascii="Arial" w:hAnsi="Arial" w:cs="Arial"/>
        </w:rPr>
        <w:t>n</w:t>
      </w:r>
      <w:r w:rsidRPr="00403107">
        <w:rPr>
          <w:rFonts w:ascii="Arial" w:hAnsi="Arial" w:cs="Arial"/>
        </w:rPr>
        <w:t xml:space="preserve"> X-linked recessive disease would be</w:t>
      </w:r>
    </w:p>
    <w:p w14:paraId="434A4DCD" w14:textId="77777777" w:rsidR="007A192C" w:rsidRPr="00403107" w:rsidRDefault="007A192C" w:rsidP="007A192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3BBD4D" w14:textId="63361292" w:rsidR="007A192C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Haemophilia.</w:t>
      </w:r>
    </w:p>
    <w:p w14:paraId="2C3A5CBE" w14:textId="2DE18F1B" w:rsidR="007A192C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Huntington’s disease.</w:t>
      </w:r>
    </w:p>
    <w:p w14:paraId="3C29D5C7" w14:textId="7EACE509" w:rsidR="007A192C" w:rsidRPr="00403107" w:rsidRDefault="003D25CA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Phenylketonuria</w:t>
      </w:r>
      <w:r w:rsidR="007A192C" w:rsidRPr="00403107">
        <w:rPr>
          <w:rFonts w:ascii="Arial" w:hAnsi="Arial" w:cs="Arial"/>
        </w:rPr>
        <w:t xml:space="preserve"> (PKU).</w:t>
      </w:r>
    </w:p>
    <w:p w14:paraId="0828AF71" w14:textId="53FCD9B7" w:rsidR="009F76B1" w:rsidRPr="00403107" w:rsidRDefault="007A192C" w:rsidP="005E4385">
      <w:pPr>
        <w:pStyle w:val="ListParagraph"/>
        <w:numPr>
          <w:ilvl w:val="0"/>
          <w:numId w:val="3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Fragile X </w:t>
      </w:r>
      <w:r w:rsidR="00ED64C2" w:rsidRPr="00403107">
        <w:rPr>
          <w:rFonts w:ascii="Arial" w:hAnsi="Arial" w:cs="Arial"/>
        </w:rPr>
        <w:t>Syndrome</w:t>
      </w:r>
      <w:r w:rsidRPr="00403107">
        <w:rPr>
          <w:rFonts w:ascii="Arial" w:hAnsi="Arial" w:cs="Arial"/>
        </w:rPr>
        <w:t>.</w:t>
      </w:r>
    </w:p>
    <w:p w14:paraId="6CF93D56" w14:textId="0DFC62B1" w:rsidR="00093A44" w:rsidRDefault="00093A44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662E5E9" w14:textId="7CC704D3" w:rsidR="00BF0A0F" w:rsidRDefault="00BF0A0F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58CA9879" w14:textId="77777777" w:rsidR="00BF0A0F" w:rsidRPr="00403107" w:rsidRDefault="00BF0A0F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cells of a human have a diploid number of 46.</w:t>
      </w:r>
    </w:p>
    <w:p w14:paraId="6F484F71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41C9B0F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one of the following combinations best identifies the number of chromosomes in a heart cell, spermatozoa and a fertilised egg?</w:t>
      </w:r>
    </w:p>
    <w:p w14:paraId="187575C7" w14:textId="77777777" w:rsidR="00BF0A0F" w:rsidRPr="00403107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6741" w:type="dxa"/>
        <w:tblInd w:w="720" w:type="dxa"/>
        <w:tblLook w:val="04A0" w:firstRow="1" w:lastRow="0" w:firstColumn="1" w:lastColumn="0" w:noHBand="0" w:noVBand="1"/>
      </w:tblPr>
      <w:tblGrid>
        <w:gridCol w:w="693"/>
        <w:gridCol w:w="1984"/>
        <w:gridCol w:w="2032"/>
        <w:gridCol w:w="2032"/>
      </w:tblGrid>
      <w:tr w:rsidR="00BF0A0F" w:rsidRPr="00403107" w14:paraId="3D1D6591" w14:textId="77777777" w:rsidTr="008D011B">
        <w:tc>
          <w:tcPr>
            <w:tcW w:w="693" w:type="dxa"/>
          </w:tcPr>
          <w:p w14:paraId="6D341946" w14:textId="77777777" w:rsidR="00BF0A0F" w:rsidRPr="00403107" w:rsidRDefault="00BF0A0F" w:rsidP="008D011B">
            <w:pPr>
              <w:pStyle w:val="ListParagraph"/>
              <w:spacing w:line="276" w:lineRule="auto"/>
              <w:ind w:left="304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2BA854D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Heart Cell</w:t>
            </w:r>
          </w:p>
        </w:tc>
        <w:tc>
          <w:tcPr>
            <w:tcW w:w="2032" w:type="dxa"/>
          </w:tcPr>
          <w:p w14:paraId="4898799E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Spermatozoa</w:t>
            </w:r>
          </w:p>
        </w:tc>
        <w:tc>
          <w:tcPr>
            <w:tcW w:w="2032" w:type="dxa"/>
          </w:tcPr>
          <w:p w14:paraId="1C7E8768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Fertilised Egg</w:t>
            </w:r>
          </w:p>
        </w:tc>
      </w:tr>
      <w:tr w:rsidR="00BF0A0F" w:rsidRPr="00403107" w14:paraId="5685CDA5" w14:textId="77777777" w:rsidTr="008D011B">
        <w:tc>
          <w:tcPr>
            <w:tcW w:w="693" w:type="dxa"/>
          </w:tcPr>
          <w:p w14:paraId="2BCE3BC7" w14:textId="22B95B95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D7FB71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75D5CFBA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268EFCD2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</w:tr>
      <w:tr w:rsidR="00BF0A0F" w:rsidRPr="00403107" w14:paraId="69F75623" w14:textId="77777777" w:rsidTr="008D011B">
        <w:tc>
          <w:tcPr>
            <w:tcW w:w="693" w:type="dxa"/>
          </w:tcPr>
          <w:p w14:paraId="662F061C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tabs>
                <w:tab w:val="left" w:pos="622"/>
              </w:tabs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0A51D7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67F26DA2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5A64D975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</w:tr>
      <w:tr w:rsidR="00BF0A0F" w:rsidRPr="00403107" w14:paraId="35DC3C05" w14:textId="77777777" w:rsidTr="008D011B">
        <w:tc>
          <w:tcPr>
            <w:tcW w:w="693" w:type="dxa"/>
          </w:tcPr>
          <w:p w14:paraId="50B0677D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A7EFA08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  <w:tc>
          <w:tcPr>
            <w:tcW w:w="2032" w:type="dxa"/>
          </w:tcPr>
          <w:p w14:paraId="144AD3A9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15A6AA34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46</w:t>
            </w:r>
          </w:p>
        </w:tc>
      </w:tr>
      <w:tr w:rsidR="00BF0A0F" w:rsidRPr="00403107" w14:paraId="30416B75" w14:textId="77777777" w:rsidTr="008D011B">
        <w:tc>
          <w:tcPr>
            <w:tcW w:w="693" w:type="dxa"/>
          </w:tcPr>
          <w:p w14:paraId="5CF76F52" w14:textId="77777777" w:rsidR="00BF0A0F" w:rsidRPr="00403107" w:rsidRDefault="00BF0A0F" w:rsidP="005E4385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63" w:firstLine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767F06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23</w:t>
            </w:r>
          </w:p>
        </w:tc>
        <w:tc>
          <w:tcPr>
            <w:tcW w:w="2032" w:type="dxa"/>
          </w:tcPr>
          <w:p w14:paraId="2BF3C1AD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  <w:tc>
          <w:tcPr>
            <w:tcW w:w="2032" w:type="dxa"/>
          </w:tcPr>
          <w:p w14:paraId="4159E20A" w14:textId="77777777" w:rsidR="00BF0A0F" w:rsidRPr="00403107" w:rsidRDefault="00BF0A0F" w:rsidP="006D2EBD">
            <w:pPr>
              <w:pStyle w:val="ListParagraph"/>
              <w:tabs>
                <w:tab w:val="left" w:pos="709"/>
                <w:tab w:val="right" w:pos="1134"/>
              </w:tabs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403107">
              <w:rPr>
                <w:rFonts w:ascii="Arial" w:hAnsi="Arial" w:cs="Arial"/>
              </w:rPr>
              <w:t>92</w:t>
            </w:r>
          </w:p>
        </w:tc>
      </w:tr>
    </w:tbl>
    <w:p w14:paraId="7079DCA5" w14:textId="667262DD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D47B3FE" w14:textId="6131972B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6812A35" w14:textId="469B6B78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376C421" w14:textId="39AE28F0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9654D1C" w14:textId="0D9914E4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4C332B7" w14:textId="77777777" w:rsidR="00BF0A0F" w:rsidRDefault="00BF0A0F" w:rsidP="00BF0A0F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21A4EF6" w14:textId="55B31279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Question </w:t>
      </w:r>
      <w:r w:rsidR="008D011B">
        <w:rPr>
          <w:rFonts w:ascii="Arial" w:hAnsi="Arial" w:cs="Arial"/>
          <w:b/>
          <w:color w:val="000000"/>
        </w:rPr>
        <w:t>20</w:t>
      </w:r>
      <w:r>
        <w:rPr>
          <w:rFonts w:ascii="Arial" w:hAnsi="Arial" w:cs="Arial"/>
          <w:b/>
          <w:color w:val="000000"/>
        </w:rPr>
        <w:t xml:space="preserve"> refers to the diagram below.</w:t>
      </w:r>
    </w:p>
    <w:p w14:paraId="3DB213A0" w14:textId="5FA12A42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4DF0609" w14:textId="2454A7A8" w:rsidR="00634BE1" w:rsidRDefault="00634BE1" w:rsidP="00634BE1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15776" wp14:editId="20FFEFBF">
                <wp:simplePos x="0" y="0"/>
                <wp:positionH relativeFrom="column">
                  <wp:posOffset>2502976</wp:posOffset>
                </wp:positionH>
                <wp:positionV relativeFrom="paragraph">
                  <wp:posOffset>814996</wp:posOffset>
                </wp:positionV>
                <wp:extent cx="867905" cy="0"/>
                <wp:effectExtent l="0" t="15240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0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E9F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7.1pt;margin-top:64.15pt;width:68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1578D62D" wp14:editId="30AE37A5">
            <wp:extent cx="1186858" cy="1914040"/>
            <wp:effectExtent l="0" t="0" r="0" b="0"/>
            <wp:docPr id="24" name="Picture 24" descr="File:Hip adduction 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Hip adduction 2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19" cy="19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noProof/>
          <w:lang w:eastAsia="en-AU"/>
        </w:rPr>
        <w:drawing>
          <wp:inline distT="0" distB="0" distL="0" distR="0" wp14:anchorId="78DF61F0" wp14:editId="41AC8085">
            <wp:extent cx="1200064" cy="1936628"/>
            <wp:effectExtent l="0" t="0" r="0" b="0"/>
            <wp:docPr id="25" name="Picture 25" descr="https://upload.wikimedia.org/wikipedia/commons/thumb/4/44/Hip_adduction_1.svg/744px-Hip_adduction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4/44/Hip_adduction_1.svg/744px-Hip_adduction_1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91" cy="19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D18" w14:textId="77777777" w:rsidR="00154D7E" w:rsidRDefault="00154D7E" w:rsidP="00154D7E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7B9058F7" w14:textId="6AF937C5" w:rsidR="00634BE1" w:rsidRPr="00403107" w:rsidRDefault="00634BE1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movement depicted in the diagram above is best described as</w:t>
      </w:r>
    </w:p>
    <w:p w14:paraId="0433E2A8" w14:textId="77777777" w:rsidR="00634BE1" w:rsidRPr="00403107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12E981B" w14:textId="35A5F5F6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</w:t>
      </w:r>
      <w:r w:rsidR="00634BE1" w:rsidRPr="00403107">
        <w:rPr>
          <w:rFonts w:ascii="Arial" w:hAnsi="Arial" w:cs="Arial"/>
        </w:rPr>
        <w:t>lexion</w:t>
      </w:r>
      <w:r w:rsidRPr="00403107">
        <w:rPr>
          <w:rFonts w:ascii="Arial" w:hAnsi="Arial" w:cs="Arial"/>
        </w:rPr>
        <w:t>.</w:t>
      </w:r>
    </w:p>
    <w:p w14:paraId="2B2DD371" w14:textId="789C2045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e</w:t>
      </w:r>
      <w:r w:rsidR="00634BE1" w:rsidRPr="00403107">
        <w:rPr>
          <w:rFonts w:ascii="Arial" w:hAnsi="Arial" w:cs="Arial"/>
        </w:rPr>
        <w:t>xtension</w:t>
      </w:r>
      <w:r w:rsidRPr="00403107">
        <w:rPr>
          <w:rFonts w:ascii="Arial" w:hAnsi="Arial" w:cs="Arial"/>
        </w:rPr>
        <w:t>.</w:t>
      </w:r>
    </w:p>
    <w:p w14:paraId="51890682" w14:textId="2C9AAB78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</w:t>
      </w:r>
      <w:r w:rsidR="00634BE1" w:rsidRPr="00403107">
        <w:rPr>
          <w:rFonts w:ascii="Arial" w:hAnsi="Arial" w:cs="Arial"/>
        </w:rPr>
        <w:t>bduction</w:t>
      </w:r>
      <w:r w:rsidRPr="00403107">
        <w:rPr>
          <w:rFonts w:ascii="Arial" w:hAnsi="Arial" w:cs="Arial"/>
        </w:rPr>
        <w:t>.</w:t>
      </w:r>
    </w:p>
    <w:p w14:paraId="31C7A968" w14:textId="72EBD42F" w:rsidR="00634BE1" w:rsidRPr="00403107" w:rsidRDefault="00403107" w:rsidP="005E4385">
      <w:pPr>
        <w:pStyle w:val="ListParagraph"/>
        <w:numPr>
          <w:ilvl w:val="0"/>
          <w:numId w:val="3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</w:t>
      </w:r>
      <w:r w:rsidR="00634BE1" w:rsidRPr="00403107">
        <w:rPr>
          <w:rFonts w:ascii="Arial" w:hAnsi="Arial" w:cs="Arial"/>
        </w:rPr>
        <w:t>dduction</w:t>
      </w:r>
      <w:r w:rsidRPr="00403107">
        <w:rPr>
          <w:rFonts w:ascii="Arial" w:hAnsi="Arial" w:cs="Arial"/>
        </w:rPr>
        <w:t>.</w:t>
      </w:r>
    </w:p>
    <w:p w14:paraId="2691D5B9" w14:textId="77777777" w:rsidR="00634BE1" w:rsidRPr="00403107" w:rsidRDefault="00634BE1" w:rsidP="00634BE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ABC955F" w14:textId="77777777" w:rsidR="00C25421" w:rsidRPr="00403107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16A1E07" w14:textId="0C4D3554" w:rsidR="00C25421" w:rsidRPr="00403107" w:rsidRDefault="00C25421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Which of the following </w:t>
      </w:r>
      <w:r w:rsidR="00E96C27" w:rsidRPr="00403107">
        <w:rPr>
          <w:rFonts w:ascii="Arial" w:hAnsi="Arial" w:cs="Arial"/>
        </w:rPr>
        <w:t>s</w:t>
      </w:r>
      <w:r w:rsidRPr="00403107">
        <w:rPr>
          <w:rFonts w:ascii="Arial" w:hAnsi="Arial" w:cs="Arial"/>
        </w:rPr>
        <w:t xml:space="preserve">exually </w:t>
      </w:r>
      <w:r w:rsidR="00E96C27" w:rsidRPr="00403107">
        <w:rPr>
          <w:rFonts w:ascii="Arial" w:hAnsi="Arial" w:cs="Arial"/>
        </w:rPr>
        <w:t>t</w:t>
      </w:r>
      <w:r w:rsidRPr="00403107">
        <w:rPr>
          <w:rFonts w:ascii="Arial" w:hAnsi="Arial" w:cs="Arial"/>
        </w:rPr>
        <w:t xml:space="preserve">ransmitted </w:t>
      </w:r>
      <w:r w:rsidR="00E96C27" w:rsidRPr="00403107">
        <w:rPr>
          <w:rFonts w:ascii="Arial" w:hAnsi="Arial" w:cs="Arial"/>
        </w:rPr>
        <w:t>i</w:t>
      </w:r>
      <w:r w:rsidRPr="00403107">
        <w:rPr>
          <w:rFonts w:ascii="Arial" w:hAnsi="Arial" w:cs="Arial"/>
        </w:rPr>
        <w:t>nfections cannot be cured?</w:t>
      </w:r>
    </w:p>
    <w:p w14:paraId="616963A3" w14:textId="77777777" w:rsidR="00C25421" w:rsidRPr="00403107" w:rsidRDefault="00C25421" w:rsidP="00C25421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AF7A01C" w14:textId="36387B1B" w:rsidR="00C25421" w:rsidRPr="00403107" w:rsidRDefault="00C25421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Herpes</w:t>
      </w:r>
    </w:p>
    <w:p w14:paraId="3E35B556" w14:textId="2977C699" w:rsidR="00C25421" w:rsidRPr="00403107" w:rsidRDefault="00C25421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Gonorrhoea</w:t>
      </w:r>
    </w:p>
    <w:p w14:paraId="730AA2C3" w14:textId="513C99EF" w:rsidR="00C25421" w:rsidRPr="00403107" w:rsidRDefault="00DC77BA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Syphilis</w:t>
      </w:r>
    </w:p>
    <w:p w14:paraId="63304153" w14:textId="6D083539" w:rsidR="00DC77BA" w:rsidRPr="00403107" w:rsidRDefault="00DC77BA" w:rsidP="005E4385">
      <w:pPr>
        <w:pStyle w:val="ListParagraph"/>
        <w:numPr>
          <w:ilvl w:val="0"/>
          <w:numId w:val="3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Trichomonas vaginalis</w:t>
      </w:r>
    </w:p>
    <w:p w14:paraId="66A737E3" w14:textId="77777777" w:rsidR="00093A44" w:rsidRDefault="00093A4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7290C3B2" w14:textId="2439AF2B" w:rsidR="00093A44" w:rsidRDefault="00093A44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A95AC25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Ongoing exposure to asbestos fibres can increase the chances of a person developing</w:t>
      </w:r>
    </w:p>
    <w:p w14:paraId="4AF9CF4C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C9277DD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pneumonia.</w:t>
      </w:r>
    </w:p>
    <w:p w14:paraId="4A0D50A5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asthma.</w:t>
      </w:r>
    </w:p>
    <w:p w14:paraId="7BDBB16A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tuberculosis.</w:t>
      </w:r>
    </w:p>
    <w:p w14:paraId="363229CB" w14:textId="77777777" w:rsidR="00641522" w:rsidRPr="00403107" w:rsidRDefault="00641522" w:rsidP="005E4385">
      <w:pPr>
        <w:pStyle w:val="ListParagraph"/>
        <w:numPr>
          <w:ilvl w:val="0"/>
          <w:numId w:val="40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lung cancer.</w:t>
      </w:r>
    </w:p>
    <w:p w14:paraId="3D7A1502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F84B36A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0E39A22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ATP releases energy from its molecule when the bond between the</w:t>
      </w:r>
    </w:p>
    <w:p w14:paraId="669D0622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310122E4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adenine and glucose is formed.</w:t>
      </w:r>
    </w:p>
    <w:p w14:paraId="13A444D2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second and third phosphate is broken.</w:t>
      </w:r>
    </w:p>
    <w:p w14:paraId="1FF0E46A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first and second phosphate is formed.</w:t>
      </w:r>
    </w:p>
    <w:p w14:paraId="77776BDB" w14:textId="77777777" w:rsidR="00641522" w:rsidRPr="00403107" w:rsidRDefault="00641522" w:rsidP="005E4385">
      <w:pPr>
        <w:pStyle w:val="ListParagraph"/>
        <w:numPr>
          <w:ilvl w:val="0"/>
          <w:numId w:val="41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adenine and ribose is broken.</w:t>
      </w:r>
    </w:p>
    <w:p w14:paraId="5401CCED" w14:textId="77777777" w:rsidR="00641522" w:rsidRDefault="00641522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1C456795" w14:textId="0EF39060" w:rsidR="008D011B" w:rsidRDefault="008D011B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30F672CA" w14:textId="5BC1AB64" w:rsidR="008D011B" w:rsidRDefault="008D011B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</w:p>
    <w:p w14:paraId="24D8336A" w14:textId="3ACC2574" w:rsidR="00DC77BA" w:rsidRPr="002B4FD5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</w:rPr>
      </w:pPr>
      <w:r w:rsidRPr="002B4FD5">
        <w:rPr>
          <w:rFonts w:ascii="Arial" w:hAnsi="Arial" w:cs="Arial"/>
          <w:b/>
        </w:rPr>
        <w:lastRenderedPageBreak/>
        <w:t>Question 2</w:t>
      </w:r>
      <w:r w:rsidR="00641522">
        <w:rPr>
          <w:rFonts w:ascii="Arial" w:hAnsi="Arial" w:cs="Arial"/>
          <w:b/>
        </w:rPr>
        <w:t>4</w:t>
      </w:r>
      <w:r w:rsidRPr="002B4FD5">
        <w:rPr>
          <w:rFonts w:ascii="Arial" w:hAnsi="Arial" w:cs="Arial"/>
          <w:b/>
        </w:rPr>
        <w:t xml:space="preserve"> refers to the diagram below.</w:t>
      </w:r>
    </w:p>
    <w:p w14:paraId="341E67B3" w14:textId="188A9704" w:rsidR="00DC77BA" w:rsidRDefault="00DC77BA" w:rsidP="00DC77B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7D02682" w14:textId="2601F6B1" w:rsidR="00DC77BA" w:rsidRPr="00DC77BA" w:rsidRDefault="00DC77BA" w:rsidP="00DC77BA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30862B" wp14:editId="4ABA54C8">
            <wp:extent cx="2856799" cy="1790054"/>
            <wp:effectExtent l="0" t="0" r="127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56" cy="18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D974" w14:textId="0F45D272" w:rsidR="00DC77BA" w:rsidRPr="00403107" w:rsidRDefault="00DC77B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Once implanted, small finger-like projections</w:t>
      </w:r>
      <w:r w:rsidR="00AD074A" w:rsidRPr="00403107">
        <w:rPr>
          <w:rFonts w:ascii="Arial" w:hAnsi="Arial" w:cs="Arial"/>
        </w:rPr>
        <w:t>, identified by the letter A,</w:t>
      </w:r>
      <w:r w:rsidRPr="00403107">
        <w:rPr>
          <w:rFonts w:ascii="Arial" w:hAnsi="Arial" w:cs="Arial"/>
        </w:rPr>
        <w:t xml:space="preserve"> develop from the outer layer of cells of the blastocyst. These projections are known as</w:t>
      </w:r>
    </w:p>
    <w:p w14:paraId="0036806E" w14:textId="77777777" w:rsidR="00DC77BA" w:rsidRPr="00403107" w:rsidRDefault="00DC77BA" w:rsidP="00DC77B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077C2D7" w14:textId="6DE38C6B" w:rsidR="00DC77B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umbilical veins.</w:t>
      </w:r>
    </w:p>
    <w:p w14:paraId="4D8EDFFA" w14:textId="2173A08D" w:rsidR="00AD074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umbilical arteries.</w:t>
      </w:r>
    </w:p>
    <w:p w14:paraId="1538F18A" w14:textId="04750165" w:rsidR="00DC77BA" w:rsidRPr="00403107" w:rsidRDefault="00DC77B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chorionic villi.</w:t>
      </w:r>
    </w:p>
    <w:p w14:paraId="17C337E4" w14:textId="763DD09C" w:rsidR="00AD074A" w:rsidRPr="00403107" w:rsidRDefault="00AD074A" w:rsidP="005E4385">
      <w:pPr>
        <w:pStyle w:val="ListParagraph"/>
        <w:numPr>
          <w:ilvl w:val="0"/>
          <w:numId w:val="39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amniotic sac.</w:t>
      </w:r>
    </w:p>
    <w:p w14:paraId="3C78F140" w14:textId="70F94C9D" w:rsidR="00AD074A" w:rsidRPr="00403107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6FD1441" w14:textId="77777777" w:rsidR="00154D7E" w:rsidRPr="00403107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2293429" w14:textId="0BD8E5C5" w:rsidR="00AD074A" w:rsidRPr="00403107" w:rsidRDefault="00AD074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primary germ layer associated with the formation of the nervous system is</w:t>
      </w:r>
    </w:p>
    <w:p w14:paraId="1AF367B9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168548F" w14:textId="0E7E1AB8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ectoderm.</w:t>
      </w:r>
    </w:p>
    <w:p w14:paraId="16D3C1B0" w14:textId="0F8F7AD1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endoderm.</w:t>
      </w:r>
    </w:p>
    <w:p w14:paraId="0E675F7F" w14:textId="5207B716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mesoderm.</w:t>
      </w:r>
    </w:p>
    <w:p w14:paraId="0D07B0CB" w14:textId="6441C316" w:rsidR="00AD074A" w:rsidRPr="00403107" w:rsidRDefault="00AD074A" w:rsidP="005E4385">
      <w:pPr>
        <w:pStyle w:val="ListParagraph"/>
        <w:numPr>
          <w:ilvl w:val="0"/>
          <w:numId w:val="42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chorion.</w:t>
      </w:r>
    </w:p>
    <w:p w14:paraId="07BE8F0A" w14:textId="18AA7337" w:rsidR="00AD074A" w:rsidRDefault="00AD074A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5E12CEEF" w14:textId="77777777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68F6C03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The role of the gall bladder in the digestive system is to</w:t>
      </w:r>
    </w:p>
    <w:p w14:paraId="072F9958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481A67CF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produce bile that is deposited into the liver.</w:t>
      </w:r>
    </w:p>
    <w:p w14:paraId="380D5BCC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produce pancreatic juices that are deposited into the small intestine.</w:t>
      </w:r>
    </w:p>
    <w:p w14:paraId="738774A7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store and release bile into the small intestine.</w:t>
      </w:r>
    </w:p>
    <w:p w14:paraId="2E9318D0" w14:textId="77777777" w:rsidR="00641522" w:rsidRPr="00403107" w:rsidRDefault="00641522" w:rsidP="005E4385">
      <w:pPr>
        <w:pStyle w:val="ListParagraph"/>
        <w:numPr>
          <w:ilvl w:val="0"/>
          <w:numId w:val="43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03107">
        <w:rPr>
          <w:rFonts w:ascii="Arial" w:hAnsi="Arial" w:cs="Arial"/>
        </w:rPr>
        <w:t>tore and release pancreatic juice into the pancreas.</w:t>
      </w:r>
    </w:p>
    <w:p w14:paraId="7A0C87A2" w14:textId="7BCDEB6B" w:rsidR="00154D7E" w:rsidRDefault="00154D7E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0E4A355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2E5AA4E2" w14:textId="77777777" w:rsidR="00641522" w:rsidRPr="00403107" w:rsidRDefault="00641522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best identifies the process of deamination?</w:t>
      </w:r>
    </w:p>
    <w:p w14:paraId="667443FF" w14:textId="77777777" w:rsidR="00641522" w:rsidRPr="00403107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5617BEF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Amino Acid + Oxygen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Urea + Water</w:t>
      </w:r>
    </w:p>
    <w:p w14:paraId="57DC41AF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Carbon Dioxide + Amino Acid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Ammonia + Carbohydrate</w:t>
      </w:r>
    </w:p>
    <w:p w14:paraId="37D0C9D1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Carbon Dioxide + Ammonia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Urea + Water</w:t>
      </w:r>
    </w:p>
    <w:p w14:paraId="5FDB1856" w14:textId="77777777" w:rsidR="00641522" w:rsidRPr="00403107" w:rsidRDefault="00641522" w:rsidP="005E4385">
      <w:pPr>
        <w:pStyle w:val="ListParagraph"/>
        <w:numPr>
          <w:ilvl w:val="0"/>
          <w:numId w:val="44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Amino Acid + Oxygen </w:t>
      </w:r>
      <w:r w:rsidRPr="00403107">
        <w:rPr>
          <w:rFonts w:ascii="Arial" w:hAnsi="Arial" w:cs="Arial"/>
        </w:rPr>
        <w:sym w:font="Wingdings" w:char="F0E0"/>
      </w:r>
      <w:r w:rsidRPr="00403107">
        <w:rPr>
          <w:rFonts w:ascii="Arial" w:hAnsi="Arial" w:cs="Arial"/>
        </w:rPr>
        <w:t xml:space="preserve"> Ammonia + Carbohydrate</w:t>
      </w:r>
    </w:p>
    <w:p w14:paraId="73418B08" w14:textId="77777777" w:rsidR="00641522" w:rsidRDefault="00641522" w:rsidP="00641522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5CD5F62" w14:textId="32BA01C7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24E30F6E" w14:textId="77285683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18BCBA2" w14:textId="77777777" w:rsidR="00641522" w:rsidRDefault="00641522" w:rsidP="00AD074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7423F3A6" w14:textId="09469161" w:rsidR="00842818" w:rsidRPr="00842818" w:rsidRDefault="00842818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42818">
        <w:rPr>
          <w:rFonts w:ascii="Arial" w:hAnsi="Arial" w:cs="Arial"/>
          <w:b/>
          <w:color w:val="000000"/>
        </w:rPr>
        <w:lastRenderedPageBreak/>
        <w:t>Question 2</w:t>
      </w:r>
      <w:r w:rsidR="00641522">
        <w:rPr>
          <w:rFonts w:ascii="Arial" w:hAnsi="Arial" w:cs="Arial"/>
          <w:b/>
          <w:color w:val="000000"/>
        </w:rPr>
        <w:t>8</w:t>
      </w:r>
      <w:r w:rsidRPr="00842818">
        <w:rPr>
          <w:rFonts w:ascii="Arial" w:hAnsi="Arial" w:cs="Arial"/>
          <w:b/>
          <w:color w:val="000000"/>
        </w:rPr>
        <w:t xml:space="preserve"> refers to the diagram </w:t>
      </w:r>
      <w:r>
        <w:rPr>
          <w:rFonts w:ascii="Arial" w:hAnsi="Arial" w:cs="Arial"/>
          <w:b/>
          <w:color w:val="000000"/>
        </w:rPr>
        <w:t>below, which shows a structure found within the human small intestine.</w:t>
      </w:r>
    </w:p>
    <w:p w14:paraId="6A21EDCD" w14:textId="1CF54368" w:rsidR="00842818" w:rsidRDefault="00842818" w:rsidP="00A068A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1481B64E" w14:textId="076E655D" w:rsidR="00842818" w:rsidRDefault="00842818" w:rsidP="00842818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AU"/>
        </w:rPr>
        <w:drawing>
          <wp:inline distT="0" distB="0" distL="0" distR="0" wp14:anchorId="70FA75C0" wp14:editId="507DDC04">
            <wp:extent cx="1604010" cy="24174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8716" w14:textId="77777777" w:rsidR="00842818" w:rsidRPr="00842818" w:rsidRDefault="00842818" w:rsidP="00842818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156F91B1" w14:textId="41633099" w:rsidR="00A068A8" w:rsidRDefault="00842818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Which of the following statements is </w:t>
      </w:r>
      <w:r w:rsidRPr="00842818">
        <w:rPr>
          <w:rFonts w:ascii="Arial" w:hAnsi="Arial" w:cs="Arial"/>
          <w:b/>
          <w:color w:val="000000"/>
        </w:rPr>
        <w:t>incorrect</w:t>
      </w:r>
      <w:r>
        <w:rPr>
          <w:rFonts w:ascii="Arial" w:hAnsi="Arial" w:cs="Arial"/>
          <w:color w:val="000000"/>
        </w:rPr>
        <w:t>?</w:t>
      </w:r>
    </w:p>
    <w:p w14:paraId="154C4775" w14:textId="77777777" w:rsidR="00842818" w:rsidRDefault="00842818" w:rsidP="00842818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color w:val="000000"/>
        </w:rPr>
      </w:pPr>
    </w:p>
    <w:p w14:paraId="20D1B5F3" w14:textId="19A7DA7F" w:rsidR="00DC3547" w:rsidRPr="00403107" w:rsidRDefault="006C4855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Short</w:t>
      </w:r>
      <w:r w:rsidR="00DC3547" w:rsidRPr="00403107">
        <w:rPr>
          <w:rFonts w:ascii="Arial" w:hAnsi="Arial" w:cs="Arial"/>
        </w:rPr>
        <w:t xml:space="preserve"> distance between structures</w:t>
      </w:r>
      <w:r w:rsidR="00E96C27" w:rsidRPr="00403107">
        <w:rPr>
          <w:rFonts w:ascii="Arial" w:hAnsi="Arial" w:cs="Arial"/>
        </w:rPr>
        <w:t xml:space="preserve"> A and C increases</w:t>
      </w:r>
      <w:r w:rsidR="00DC3547" w:rsidRPr="00403107">
        <w:rPr>
          <w:rFonts w:ascii="Arial" w:hAnsi="Arial" w:cs="Arial"/>
        </w:rPr>
        <w:t xml:space="preserve"> </w:t>
      </w:r>
      <w:r w:rsidRPr="00403107">
        <w:rPr>
          <w:rFonts w:ascii="Arial" w:hAnsi="Arial" w:cs="Arial"/>
        </w:rPr>
        <w:t>diffusion rate</w:t>
      </w:r>
    </w:p>
    <w:p w14:paraId="4040D377" w14:textId="3CF4BBA5" w:rsidR="00842818" w:rsidRPr="00403107" w:rsidRDefault="00842818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Microvilli on structure </w:t>
      </w:r>
      <w:r w:rsidR="006C4855" w:rsidRPr="00403107">
        <w:rPr>
          <w:rFonts w:ascii="Arial" w:hAnsi="Arial" w:cs="Arial"/>
        </w:rPr>
        <w:t>C</w:t>
      </w:r>
      <w:r w:rsidRPr="00403107">
        <w:rPr>
          <w:rFonts w:ascii="Arial" w:hAnsi="Arial" w:cs="Arial"/>
        </w:rPr>
        <w:t xml:space="preserve"> increases </w:t>
      </w:r>
      <w:r w:rsidR="00556C46" w:rsidRPr="00403107">
        <w:rPr>
          <w:rFonts w:ascii="Arial" w:hAnsi="Arial" w:cs="Arial"/>
        </w:rPr>
        <w:t>surface area</w:t>
      </w:r>
    </w:p>
    <w:p w14:paraId="59AE37CA" w14:textId="03E5AED1" w:rsidR="00842818" w:rsidRPr="00403107" w:rsidRDefault="00842818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 xml:space="preserve">Glucose molecules move into </w:t>
      </w:r>
      <w:r w:rsidR="00556C46" w:rsidRPr="00403107">
        <w:rPr>
          <w:rFonts w:ascii="Arial" w:hAnsi="Arial" w:cs="Arial"/>
        </w:rPr>
        <w:t>C through diffusion and active transport</w:t>
      </w:r>
    </w:p>
    <w:p w14:paraId="346A3B08" w14:textId="309AA22C" w:rsidR="00556C46" w:rsidRPr="00403107" w:rsidRDefault="00556C46" w:rsidP="005E4385">
      <w:pPr>
        <w:pStyle w:val="ListParagraph"/>
        <w:numPr>
          <w:ilvl w:val="0"/>
          <w:numId w:val="45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Structure B is part of the lymphatic system and is used to transport lipids</w:t>
      </w:r>
    </w:p>
    <w:p w14:paraId="55C6977B" w14:textId="41A5E3DA" w:rsidR="00132B33" w:rsidRPr="00403107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14230A62" w14:textId="77777777" w:rsidR="00132B33" w:rsidRPr="00403107" w:rsidRDefault="00132B33" w:rsidP="00132B33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E2D3F6C" w14:textId="3E120370" w:rsidR="00634BE1" w:rsidRPr="00403107" w:rsidRDefault="00AD074A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Which of the following terms best describe</w:t>
      </w:r>
      <w:r w:rsidR="006C4855" w:rsidRPr="00403107">
        <w:rPr>
          <w:rFonts w:ascii="Arial" w:hAnsi="Arial" w:cs="Arial"/>
        </w:rPr>
        <w:t>s a</w:t>
      </w:r>
      <w:r w:rsidRPr="00403107">
        <w:rPr>
          <w:rFonts w:ascii="Arial" w:hAnsi="Arial" w:cs="Arial"/>
        </w:rPr>
        <w:t xml:space="preserve"> teratogen?</w:t>
      </w:r>
    </w:p>
    <w:p w14:paraId="6E78B338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06BB55ED" w14:textId="3438239A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life-support system that aids in protecting the foetus</w:t>
      </w:r>
    </w:p>
    <w:p w14:paraId="68BA96EC" w14:textId="6136D4E1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chemical that stimulates the formation of organs</w:t>
      </w:r>
    </w:p>
    <w:p w14:paraId="0F91A7DD" w14:textId="1123A280" w:rsidR="00AD074A" w:rsidRPr="00403107" w:rsidRDefault="00AD074A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An e</w:t>
      </w:r>
      <w:r w:rsidR="006C4855" w:rsidRPr="00403107">
        <w:rPr>
          <w:rFonts w:ascii="Arial" w:hAnsi="Arial" w:cs="Arial"/>
        </w:rPr>
        <w:t>nvironmental factor that causes</w:t>
      </w:r>
      <w:r w:rsidRPr="00403107">
        <w:rPr>
          <w:rFonts w:ascii="Arial" w:hAnsi="Arial" w:cs="Arial"/>
        </w:rPr>
        <w:t xml:space="preserve"> birth defects</w:t>
      </w:r>
    </w:p>
    <w:p w14:paraId="484E8554" w14:textId="6934B2D0" w:rsidR="00AD074A" w:rsidRPr="00403107" w:rsidRDefault="006C4855" w:rsidP="005E4385">
      <w:pPr>
        <w:pStyle w:val="ListParagraph"/>
        <w:numPr>
          <w:ilvl w:val="0"/>
          <w:numId w:val="46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 substance that causes mutations</w:t>
      </w:r>
    </w:p>
    <w:p w14:paraId="58E4D74A" w14:textId="62F2B11B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1A8FF550" w14:textId="77777777" w:rsidR="00AD074A" w:rsidRPr="00403107" w:rsidRDefault="00AD074A" w:rsidP="00AD074A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0E2E5C1D" w14:textId="558EDB2B" w:rsidR="00F766F1" w:rsidRPr="00403107" w:rsidRDefault="00BD4955" w:rsidP="005E4385">
      <w:pPr>
        <w:pStyle w:val="ListParagraph"/>
        <w:numPr>
          <w:ilvl w:val="0"/>
          <w:numId w:val="18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Although cell shape varies, all cells in the human body are small. The best explanation for this is that as the size of the cell increases</w:t>
      </w:r>
    </w:p>
    <w:p w14:paraId="3CF2073E" w14:textId="77777777" w:rsidR="006C4855" w:rsidRPr="00403107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</w:p>
    <w:p w14:paraId="6896F577" w14:textId="4E88D9EF" w:rsidR="006C48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volume and surface area increases.</w:t>
      </w:r>
    </w:p>
    <w:p w14:paraId="731D8595" w14:textId="33E624D8" w:rsidR="00BD49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volume increases at a greater rate than the surface area.</w:t>
      </w:r>
    </w:p>
    <w:p w14:paraId="1F204C03" w14:textId="06C16502" w:rsidR="00BD49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surface area and volume increase.</w:t>
      </w:r>
    </w:p>
    <w:p w14:paraId="444CA13E" w14:textId="12090A3A" w:rsidR="00BD4955" w:rsidRPr="00403107" w:rsidRDefault="00BD4955" w:rsidP="005E4385">
      <w:pPr>
        <w:pStyle w:val="ListParagraph"/>
        <w:numPr>
          <w:ilvl w:val="0"/>
          <w:numId w:val="47"/>
        </w:num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 w:rsidRPr="00403107">
        <w:rPr>
          <w:rFonts w:ascii="Arial" w:hAnsi="Arial" w:cs="Arial"/>
        </w:rPr>
        <w:t>surface area increases at a faster rate than the volume.</w:t>
      </w:r>
    </w:p>
    <w:p w14:paraId="052879E7" w14:textId="77777777" w:rsidR="006C4855" w:rsidRPr="00403107" w:rsidRDefault="006C4855" w:rsidP="006C4855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DDF3765" w14:textId="37C751EA" w:rsidR="002F081F" w:rsidRPr="00403107" w:rsidRDefault="002F081F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749E4261" w14:textId="31C06643" w:rsidR="006C4855" w:rsidRPr="00403107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3D1FF5C7" w14:textId="39F59FA8" w:rsidR="006C4855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1EFABB69" w14:textId="77777777" w:rsidR="00F13EC5" w:rsidRPr="00403107" w:rsidRDefault="00F13EC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61AE4F30" w14:textId="730C53D0" w:rsidR="006C4855" w:rsidRPr="00403107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3AF85803" w14:textId="20631E59" w:rsidR="006C4855" w:rsidRPr="00403107" w:rsidRDefault="006C4855" w:rsidP="00F766F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14:paraId="5806D2CA" w14:textId="0E6EE6A0" w:rsidR="0091655A" w:rsidRPr="00894D7F" w:rsidRDefault="0091655A" w:rsidP="0091655A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</w:t>
      </w:r>
      <w:r w:rsidR="00C83D4C">
        <w:rPr>
          <w:rFonts w:ascii="Arial" w:hAnsi="Arial" w:cs="Arial"/>
          <w:b/>
          <w:color w:val="000000"/>
        </w:rPr>
        <w:t>wo:  Short answer</w:t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</w:r>
      <w:r w:rsidR="00C83D4C">
        <w:rPr>
          <w:rFonts w:ascii="Arial" w:hAnsi="Arial" w:cs="Arial"/>
          <w:b/>
          <w:color w:val="000000"/>
        </w:rPr>
        <w:tab/>
        <w:t xml:space="preserve"> 50% (10</w:t>
      </w:r>
      <w:r w:rsidR="00094644">
        <w:rPr>
          <w:rFonts w:ascii="Arial" w:hAnsi="Arial" w:cs="Arial"/>
          <w:b/>
          <w:color w:val="000000"/>
        </w:rPr>
        <w:t>5</w:t>
      </w:r>
      <w:r w:rsidRPr="00894D7F">
        <w:rPr>
          <w:rFonts w:ascii="Arial" w:hAnsi="Arial" w:cs="Arial"/>
          <w:b/>
          <w:color w:val="000000"/>
        </w:rPr>
        <w:t xml:space="preserve"> Marks)</w:t>
      </w:r>
    </w:p>
    <w:p w14:paraId="18D16494" w14:textId="77777777" w:rsidR="0091655A" w:rsidRPr="00894D7F" w:rsidRDefault="0091655A" w:rsidP="0091655A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405A8D6D" w14:textId="77777777" w:rsidR="00D340D2" w:rsidRPr="00894D7F" w:rsidRDefault="00D340D2" w:rsidP="00D340D2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>
        <w:rPr>
          <w:rFonts w:ascii="Arial" w:hAnsi="Arial" w:cs="Arial"/>
          <w:b/>
          <w:color w:val="000000"/>
        </w:rPr>
        <w:t>nine</w:t>
      </w:r>
      <w:r w:rsidRPr="00245C78">
        <w:rPr>
          <w:rFonts w:ascii="Arial" w:hAnsi="Arial" w:cs="Arial"/>
          <w:b/>
          <w:color w:val="000000"/>
        </w:rPr>
        <w:t xml:space="preserve"> (</w:t>
      </w:r>
      <w:r>
        <w:rPr>
          <w:rFonts w:ascii="Arial" w:hAnsi="Arial" w:cs="Arial"/>
          <w:b/>
          <w:color w:val="000000"/>
        </w:rPr>
        <w:t>9</w:t>
      </w:r>
      <w:r w:rsidRPr="00245C78">
        <w:rPr>
          <w:rFonts w:ascii="Arial" w:hAnsi="Arial" w:cs="Arial"/>
          <w:b/>
          <w:color w:val="000000"/>
        </w:rPr>
        <w:t>)</w:t>
      </w:r>
      <w:r w:rsidRPr="00894D7F">
        <w:rPr>
          <w:rFonts w:ascii="Arial" w:hAnsi="Arial" w:cs="Arial"/>
          <w:color w:val="000000"/>
        </w:rPr>
        <w:t xml:space="preserve"> questions.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6CF0619E" w14:textId="77777777" w:rsidR="00D340D2" w:rsidRPr="00894D7F" w:rsidRDefault="00D340D2" w:rsidP="00D340D2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5CDDCE20" w14:textId="77777777" w:rsidR="00D340D2" w:rsidRPr="00894D7F" w:rsidRDefault="00D340D2" w:rsidP="00D340D2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055B153D" w14:textId="77777777" w:rsidR="0091655A" w:rsidRPr="00894D7F" w:rsidRDefault="0091655A" w:rsidP="0091655A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124A84DA" w14:textId="77777777" w:rsidR="0091655A" w:rsidRPr="00894D7F" w:rsidRDefault="0091655A" w:rsidP="0091655A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894D7F">
        <w:rPr>
          <w:rFonts w:ascii="Arial" w:eastAsia="Times New Roman" w:hAnsi="Arial" w:cs="Arial"/>
          <w:color w:val="000000"/>
        </w:rPr>
        <w:t xml:space="preserve">Suggested working time: </w:t>
      </w:r>
      <w:r>
        <w:rPr>
          <w:rFonts w:ascii="Arial" w:eastAsia="Times New Roman" w:hAnsi="Arial" w:cs="Arial"/>
          <w:color w:val="000000"/>
        </w:rPr>
        <w:t>9</w:t>
      </w:r>
      <w:r w:rsidRPr="00894D7F">
        <w:rPr>
          <w:rFonts w:ascii="Arial" w:eastAsia="Times New Roman" w:hAnsi="Arial" w:cs="Arial"/>
          <w:color w:val="000000"/>
        </w:rPr>
        <w:t>0 minutes.</w:t>
      </w:r>
    </w:p>
    <w:p w14:paraId="4FD761CE" w14:textId="77777777" w:rsidR="0091655A" w:rsidRPr="00894D7F" w:rsidRDefault="0091655A" w:rsidP="0091655A">
      <w:pPr>
        <w:spacing w:after="0" w:line="276" w:lineRule="auto"/>
        <w:rPr>
          <w:rFonts w:ascii="Arial" w:hAnsi="Arial" w:cs="Arial"/>
        </w:rPr>
      </w:pPr>
    </w:p>
    <w:p w14:paraId="14D00809" w14:textId="143DFA11" w:rsidR="0091655A" w:rsidRDefault="0091655A" w:rsidP="00546E55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</w:t>
      </w:r>
      <w:r w:rsidR="003256D2">
        <w:rPr>
          <w:rFonts w:ascii="Arial" w:hAnsi="Arial" w:cs="Arial"/>
          <w:b/>
        </w:rPr>
        <w:t>tion 31</w:t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3256D2">
        <w:rPr>
          <w:rFonts w:ascii="Arial" w:hAnsi="Arial" w:cs="Arial"/>
          <w:b/>
        </w:rPr>
        <w:tab/>
      </w:r>
      <w:r w:rsidR="00094644">
        <w:rPr>
          <w:rFonts w:ascii="Arial" w:hAnsi="Arial" w:cs="Arial"/>
          <w:b/>
        </w:rPr>
        <w:t>(15</w:t>
      </w:r>
      <w:r>
        <w:rPr>
          <w:rFonts w:ascii="Arial" w:hAnsi="Arial" w:cs="Arial"/>
          <w:b/>
        </w:rPr>
        <w:t xml:space="preserve"> marks)</w:t>
      </w:r>
    </w:p>
    <w:p w14:paraId="315823F1" w14:textId="160611DB" w:rsidR="008D70A9" w:rsidRDefault="008D70A9" w:rsidP="00546E55">
      <w:pPr>
        <w:spacing w:after="0" w:line="276" w:lineRule="auto"/>
        <w:rPr>
          <w:rFonts w:ascii="Arial" w:hAnsi="Arial" w:cs="Arial"/>
          <w:b/>
        </w:rPr>
      </w:pPr>
    </w:p>
    <w:p w14:paraId="0EFECA15" w14:textId="1E6027A9" w:rsidR="005512DB" w:rsidRDefault="00B32B41" w:rsidP="00C246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D70A9">
        <w:rPr>
          <w:rFonts w:ascii="Arial" w:hAnsi="Arial" w:cs="Arial"/>
        </w:rPr>
        <w:t xml:space="preserve">n investigation was undertaken to </w:t>
      </w:r>
      <w:r w:rsidR="00641522">
        <w:rPr>
          <w:rFonts w:ascii="Arial" w:hAnsi="Arial" w:cs="Arial"/>
        </w:rPr>
        <w:t>determine</w:t>
      </w:r>
      <w:r w:rsidR="008D70A9">
        <w:rPr>
          <w:rFonts w:ascii="Arial" w:hAnsi="Arial" w:cs="Arial"/>
        </w:rPr>
        <w:t xml:space="preserve"> the effect of temper</w:t>
      </w:r>
      <w:r w:rsidR="005512DB">
        <w:rPr>
          <w:rFonts w:ascii="Arial" w:hAnsi="Arial" w:cs="Arial"/>
        </w:rPr>
        <w:t xml:space="preserve">ature on the ability of </w:t>
      </w:r>
      <w:r w:rsidR="007121EF">
        <w:rPr>
          <w:rFonts w:ascii="Arial" w:hAnsi="Arial" w:cs="Arial"/>
        </w:rPr>
        <w:t xml:space="preserve">freshly activated </w:t>
      </w:r>
      <w:r w:rsidR="005512DB">
        <w:rPr>
          <w:rFonts w:ascii="Arial" w:hAnsi="Arial" w:cs="Arial"/>
        </w:rPr>
        <w:t>sperm to fertilise freshly extracted eggs</w:t>
      </w:r>
      <w:r w:rsidR="005512DB" w:rsidRPr="005512DB">
        <w:rPr>
          <w:rFonts w:ascii="Arial" w:hAnsi="Arial" w:cs="Arial"/>
        </w:rPr>
        <w:t>.</w:t>
      </w:r>
      <w:r w:rsidR="003076B7">
        <w:rPr>
          <w:rFonts w:ascii="Arial" w:hAnsi="Arial" w:cs="Arial"/>
        </w:rPr>
        <w:t xml:space="preserve"> </w:t>
      </w:r>
      <w:r w:rsidR="007121EF">
        <w:rPr>
          <w:rFonts w:ascii="Arial" w:hAnsi="Arial" w:cs="Arial"/>
        </w:rPr>
        <w:t>5</w:t>
      </w:r>
      <w:r w:rsidR="00641522">
        <w:rPr>
          <w:rFonts w:ascii="Arial" w:hAnsi="Arial" w:cs="Arial"/>
        </w:rPr>
        <w:t xml:space="preserve"> </w:t>
      </w:r>
      <w:r w:rsidR="007121EF">
        <w:rPr>
          <w:rFonts w:ascii="Arial" w:hAnsi="Arial" w:cs="Arial"/>
        </w:rPr>
        <w:t>mL s</w:t>
      </w:r>
      <w:r w:rsidR="005512DB">
        <w:rPr>
          <w:rFonts w:ascii="Arial" w:hAnsi="Arial" w:cs="Arial"/>
        </w:rPr>
        <w:t>a</w:t>
      </w:r>
      <w:r w:rsidR="003076B7">
        <w:rPr>
          <w:rFonts w:ascii="Arial" w:hAnsi="Arial" w:cs="Arial"/>
        </w:rPr>
        <w:t xml:space="preserve">mples of </w:t>
      </w:r>
      <w:r w:rsidR="007121EF">
        <w:rPr>
          <w:rFonts w:ascii="Arial" w:hAnsi="Arial" w:cs="Arial"/>
        </w:rPr>
        <w:t>eggs were added to a sperm suspension</w:t>
      </w:r>
      <w:r w:rsidR="00043371">
        <w:rPr>
          <w:rFonts w:ascii="Arial" w:hAnsi="Arial" w:cs="Arial"/>
        </w:rPr>
        <w:t xml:space="preserve"> and</w:t>
      </w:r>
      <w:r w:rsidR="00641522">
        <w:rPr>
          <w:rFonts w:ascii="Arial" w:hAnsi="Arial" w:cs="Arial"/>
        </w:rPr>
        <w:t>,</w:t>
      </w:r>
      <w:r w:rsidR="00043371">
        <w:rPr>
          <w:rFonts w:ascii="Arial" w:hAnsi="Arial" w:cs="Arial"/>
        </w:rPr>
        <w:t xml:space="preserve"> after 5 </w:t>
      </w:r>
      <w:r w:rsidR="005512DB">
        <w:rPr>
          <w:rFonts w:ascii="Arial" w:hAnsi="Arial" w:cs="Arial"/>
        </w:rPr>
        <w:t>minutes</w:t>
      </w:r>
      <w:r w:rsidR="00641522">
        <w:rPr>
          <w:rFonts w:ascii="Arial" w:hAnsi="Arial" w:cs="Arial"/>
        </w:rPr>
        <w:t>,</w:t>
      </w:r>
      <w:r w:rsidR="005512DB">
        <w:rPr>
          <w:rFonts w:ascii="Arial" w:hAnsi="Arial" w:cs="Arial"/>
        </w:rPr>
        <w:t xml:space="preserve"> the eggs were removed and incubated. Samples were </w:t>
      </w:r>
      <w:r w:rsidR="00641522">
        <w:rPr>
          <w:rFonts w:ascii="Arial" w:hAnsi="Arial" w:cs="Arial"/>
        </w:rPr>
        <w:t>then viewed under</w:t>
      </w:r>
      <w:r w:rsidR="003076B7">
        <w:rPr>
          <w:rFonts w:ascii="Arial" w:hAnsi="Arial" w:cs="Arial"/>
        </w:rPr>
        <w:t xml:space="preserve"> </w:t>
      </w:r>
      <w:r w:rsidR="00315180">
        <w:rPr>
          <w:rFonts w:ascii="Arial" w:hAnsi="Arial" w:cs="Arial"/>
        </w:rPr>
        <w:t xml:space="preserve">200X magnification, with </w:t>
      </w:r>
      <w:r w:rsidR="005512DB">
        <w:rPr>
          <w:rFonts w:ascii="Arial" w:hAnsi="Arial" w:cs="Arial"/>
        </w:rPr>
        <w:t xml:space="preserve">300 eggs counted and the proportion of 4+ cell embryos recorded. </w:t>
      </w:r>
    </w:p>
    <w:p w14:paraId="1E10FEB2" w14:textId="0C6246A3" w:rsidR="005512DB" w:rsidRDefault="005512DB" w:rsidP="005512DB">
      <w:pPr>
        <w:spacing w:after="0" w:line="276" w:lineRule="auto"/>
        <w:jc w:val="both"/>
        <w:rPr>
          <w:rFonts w:ascii="Arial" w:hAnsi="Arial" w:cs="Arial"/>
        </w:rPr>
      </w:pPr>
    </w:p>
    <w:p w14:paraId="313C9B94" w14:textId="0987C69D" w:rsidR="005512DB" w:rsidRDefault="005512DB" w:rsidP="00C246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Concurrently, </w:t>
      </w:r>
      <w:r w:rsidR="00AA5808">
        <w:rPr>
          <w:rFonts w:ascii="Arial" w:hAnsi="Arial" w:cs="Arial"/>
        </w:rPr>
        <w:t xml:space="preserve">three replicates of </w:t>
      </w:r>
      <w:r w:rsidR="00BF7C1C">
        <w:rPr>
          <w:rFonts w:ascii="Arial" w:hAnsi="Arial" w:cs="Arial"/>
        </w:rPr>
        <w:t>1</w:t>
      </w:r>
      <w:r w:rsidR="00043371">
        <w:rPr>
          <w:rFonts w:ascii="Arial" w:hAnsi="Arial" w:cs="Arial"/>
        </w:rPr>
        <w:t xml:space="preserve">mL </w:t>
      </w:r>
      <w:r>
        <w:rPr>
          <w:rFonts w:ascii="Arial" w:hAnsi="Arial" w:cs="Arial"/>
        </w:rPr>
        <w:t xml:space="preserve">samples of sperm </w:t>
      </w:r>
      <w:r w:rsidR="00BF7C1C">
        <w:rPr>
          <w:rFonts w:ascii="Arial" w:hAnsi="Arial" w:cs="Arial"/>
        </w:rPr>
        <w:t xml:space="preserve">were incubated for 2 hours </w:t>
      </w:r>
      <w:r>
        <w:rPr>
          <w:rFonts w:ascii="Arial" w:hAnsi="Arial" w:cs="Arial"/>
        </w:rPr>
        <w:t xml:space="preserve">at </w:t>
      </w:r>
      <w:r w:rsidR="00FB541B">
        <w:rPr>
          <w:rFonts w:ascii="Arial" w:hAnsi="Arial" w:cs="Arial"/>
        </w:rPr>
        <w:t>the same temperatures</w:t>
      </w:r>
      <w:r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standardised to a concentration of 10</w:t>
      </w:r>
      <w:r w:rsidRPr="005512DB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  <w:vertAlign w:val="superscript"/>
        </w:rPr>
        <w:t xml:space="preserve"> </w:t>
      </w:r>
      <w:r w:rsidR="00641522">
        <w:rPr>
          <w:rFonts w:ascii="Arial" w:hAnsi="Arial" w:cs="Arial"/>
        </w:rPr>
        <w:t>sperm/</w:t>
      </w:r>
      <w:r>
        <w:rPr>
          <w:rFonts w:ascii="Arial" w:hAnsi="Arial" w:cs="Arial"/>
        </w:rPr>
        <w:t>mL</w:t>
      </w:r>
      <w:r w:rsidRPr="005512DB">
        <w:rPr>
          <w:rFonts w:ascii="Arial" w:hAnsi="Arial" w:cs="Arial"/>
          <w:vertAlign w:val="superscript"/>
        </w:rPr>
        <w:t>-1</w:t>
      </w:r>
      <w:r w:rsidR="00BF7C1C">
        <w:rPr>
          <w:rFonts w:ascii="Arial" w:hAnsi="Arial" w:cs="Arial"/>
        </w:rPr>
        <w:t>.</w:t>
      </w:r>
      <w:r w:rsidR="000433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Sperm </w:t>
      </w:r>
      <w:r w:rsidR="00043371">
        <w:rPr>
          <w:rFonts w:ascii="Arial" w:hAnsi="Arial" w:cs="Arial"/>
        </w:rPr>
        <w:t>samples</w:t>
      </w:r>
      <w:r>
        <w:rPr>
          <w:rFonts w:ascii="Arial" w:hAnsi="Arial" w:cs="Arial"/>
        </w:rPr>
        <w:t xml:space="preserve"> w</w:t>
      </w:r>
      <w:r w:rsidR="00043371">
        <w:rPr>
          <w:rFonts w:ascii="Arial" w:hAnsi="Arial" w:cs="Arial"/>
        </w:rPr>
        <w:t>ere</w:t>
      </w:r>
      <w:r>
        <w:rPr>
          <w:rFonts w:ascii="Arial" w:hAnsi="Arial" w:cs="Arial"/>
        </w:rPr>
        <w:t xml:space="preserve"> </w:t>
      </w:r>
      <w:r w:rsidR="00043371">
        <w:rPr>
          <w:rFonts w:ascii="Arial" w:hAnsi="Arial" w:cs="Arial"/>
        </w:rPr>
        <w:t xml:space="preserve">transferred to a microscope </w:t>
      </w:r>
      <w:r w:rsidR="002B1510">
        <w:rPr>
          <w:rFonts w:ascii="Arial" w:hAnsi="Arial" w:cs="Arial"/>
        </w:rPr>
        <w:t xml:space="preserve">slide </w:t>
      </w:r>
      <w:r w:rsidR="00043371">
        <w:rPr>
          <w:rFonts w:ascii="Arial" w:hAnsi="Arial" w:cs="Arial"/>
        </w:rPr>
        <w:t xml:space="preserve">and </w:t>
      </w:r>
      <w:r w:rsidR="00FB541B">
        <w:rPr>
          <w:rFonts w:ascii="Arial" w:hAnsi="Arial" w:cs="Arial"/>
        </w:rPr>
        <w:t xml:space="preserve">videotaped </w:t>
      </w:r>
      <w:r w:rsidR="00043371">
        <w:rPr>
          <w:rFonts w:ascii="Arial" w:hAnsi="Arial" w:cs="Arial"/>
        </w:rPr>
        <w:t>under</w:t>
      </w:r>
      <w:r w:rsidR="00B32B41">
        <w:rPr>
          <w:rFonts w:ascii="Arial" w:hAnsi="Arial" w:cs="Arial"/>
        </w:rPr>
        <w:t xml:space="preserve"> </w:t>
      </w:r>
      <w:r w:rsidR="00315180">
        <w:rPr>
          <w:rFonts w:ascii="Arial" w:hAnsi="Arial" w:cs="Arial"/>
        </w:rPr>
        <w:t xml:space="preserve">200X </w:t>
      </w:r>
      <w:r w:rsidR="002B1510">
        <w:rPr>
          <w:rFonts w:ascii="Arial" w:hAnsi="Arial" w:cs="Arial"/>
        </w:rPr>
        <w:t>magnification. T</w:t>
      </w:r>
      <w:r w:rsidR="00043371">
        <w:rPr>
          <w:rFonts w:ascii="Arial" w:hAnsi="Arial" w:cs="Arial"/>
        </w:rPr>
        <w:t xml:space="preserve">he velocity </w:t>
      </w:r>
      <w:r w:rsidR="002B1510">
        <w:rPr>
          <w:rFonts w:ascii="Arial" w:hAnsi="Arial" w:cs="Arial"/>
        </w:rPr>
        <w:t xml:space="preserve">of the </w:t>
      </w:r>
      <w:r w:rsidR="00BF7C1C">
        <w:rPr>
          <w:rFonts w:ascii="Arial" w:hAnsi="Arial" w:cs="Arial"/>
        </w:rPr>
        <w:t>sperm</w:t>
      </w:r>
      <w:r w:rsidR="002B1510"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was</w:t>
      </w:r>
      <w:r w:rsidR="002B1510">
        <w:rPr>
          <w:rFonts w:ascii="Arial" w:hAnsi="Arial" w:cs="Arial"/>
        </w:rPr>
        <w:t xml:space="preserve"> </w:t>
      </w:r>
      <w:r w:rsidR="00B32B41">
        <w:rPr>
          <w:rFonts w:ascii="Arial" w:hAnsi="Arial" w:cs="Arial"/>
        </w:rPr>
        <w:t xml:space="preserve">calculated using </w:t>
      </w:r>
      <w:r w:rsidR="00641522">
        <w:rPr>
          <w:rFonts w:ascii="Arial" w:hAnsi="Arial" w:cs="Arial"/>
        </w:rPr>
        <w:t>the</w:t>
      </w:r>
      <w:r w:rsidR="00315180">
        <w:rPr>
          <w:rFonts w:ascii="Arial" w:hAnsi="Arial" w:cs="Arial"/>
        </w:rPr>
        <w:t xml:space="preserve"> same</w:t>
      </w:r>
      <w:r w:rsidR="00B32B41">
        <w:rPr>
          <w:rFonts w:ascii="Arial" w:hAnsi="Arial" w:cs="Arial"/>
        </w:rPr>
        <w:t xml:space="preserve"> motion analysis system.</w:t>
      </w:r>
    </w:p>
    <w:p w14:paraId="7B8F5BA5" w14:textId="703B9512" w:rsidR="00B32B41" w:rsidRDefault="00B32B41" w:rsidP="005512DB">
      <w:pPr>
        <w:spacing w:after="0" w:line="276" w:lineRule="auto"/>
        <w:jc w:val="both"/>
        <w:rPr>
          <w:rFonts w:ascii="Arial" w:hAnsi="Arial" w:cs="Arial"/>
        </w:rPr>
      </w:pPr>
    </w:p>
    <w:p w14:paraId="38D2C86E" w14:textId="5B885B3E" w:rsidR="00B32B41" w:rsidRDefault="00B32B41" w:rsidP="005512DB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results from the investigation </w:t>
      </w:r>
      <w:r w:rsidR="00641522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shown below.</w:t>
      </w:r>
    </w:p>
    <w:p w14:paraId="66BDB5B0" w14:textId="0328AEFC" w:rsidR="00B32B41" w:rsidRDefault="00B32B41" w:rsidP="005512DB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025"/>
        <w:gridCol w:w="1026"/>
        <w:gridCol w:w="1025"/>
        <w:gridCol w:w="1026"/>
        <w:gridCol w:w="1025"/>
        <w:gridCol w:w="1026"/>
      </w:tblGrid>
      <w:tr w:rsidR="00641522" w14:paraId="7A79C1DF" w14:textId="77777777" w:rsidTr="003E2D6B">
        <w:trPr>
          <w:jc w:val="center"/>
        </w:trPr>
        <w:tc>
          <w:tcPr>
            <w:tcW w:w="1838" w:type="dxa"/>
          </w:tcPr>
          <w:p w14:paraId="31B03D30" w14:textId="4174FE82" w:rsidR="00641522" w:rsidRDefault="00641522" w:rsidP="005512DB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Temperature (</w:t>
            </w:r>
            <w:r>
              <w:rPr>
                <w:rFonts w:ascii="Times New Roman" w:hAnsi="Times New Roman" w:cs="Times New Roman"/>
                <w:b/>
              </w:rPr>
              <w:t>℃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11917043" w14:textId="69B3A54B" w:rsidR="00641522" w:rsidRDefault="00641522" w:rsidP="00B32B4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026" w:type="dxa"/>
            <w:vAlign w:val="center"/>
          </w:tcPr>
          <w:p w14:paraId="51282DC2" w14:textId="194209A6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1025" w:type="dxa"/>
            <w:vAlign w:val="center"/>
          </w:tcPr>
          <w:p w14:paraId="0D7044B8" w14:textId="3F3AFADF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1026" w:type="dxa"/>
            <w:vAlign w:val="center"/>
          </w:tcPr>
          <w:p w14:paraId="27090722" w14:textId="65C11160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025" w:type="dxa"/>
            <w:vAlign w:val="center"/>
          </w:tcPr>
          <w:p w14:paraId="20637759" w14:textId="3963FCD6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1026" w:type="dxa"/>
            <w:vAlign w:val="center"/>
          </w:tcPr>
          <w:p w14:paraId="22E65C90" w14:textId="6245667F" w:rsidR="00641522" w:rsidRDefault="00641522" w:rsidP="00107D3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641522" w14:paraId="63B6C655" w14:textId="77777777" w:rsidTr="003E2D6B">
        <w:trPr>
          <w:jc w:val="center"/>
        </w:trPr>
        <w:tc>
          <w:tcPr>
            <w:tcW w:w="1838" w:type="dxa"/>
          </w:tcPr>
          <w:p w14:paraId="2C0F85BE" w14:textId="3965D211" w:rsidR="00641522" w:rsidRDefault="00641522" w:rsidP="005512DB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Fertilisation Success (%)</w:t>
            </w:r>
          </w:p>
        </w:tc>
        <w:tc>
          <w:tcPr>
            <w:tcW w:w="1025" w:type="dxa"/>
            <w:vAlign w:val="center"/>
          </w:tcPr>
          <w:p w14:paraId="6DF3DEAA" w14:textId="1366C645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19.4</w:t>
            </w:r>
          </w:p>
        </w:tc>
        <w:tc>
          <w:tcPr>
            <w:tcW w:w="1026" w:type="dxa"/>
            <w:vAlign w:val="center"/>
          </w:tcPr>
          <w:p w14:paraId="6A8A9C11" w14:textId="711A01ED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32B41">
              <w:rPr>
                <w:rFonts w:ascii="Arial" w:hAnsi="Arial" w:cs="Arial"/>
              </w:rPr>
              <w:t>21.6</w:t>
            </w:r>
          </w:p>
        </w:tc>
        <w:tc>
          <w:tcPr>
            <w:tcW w:w="1025" w:type="dxa"/>
            <w:vAlign w:val="center"/>
          </w:tcPr>
          <w:p w14:paraId="62923468" w14:textId="1D01FEBB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58.5</w:t>
            </w:r>
          </w:p>
        </w:tc>
        <w:tc>
          <w:tcPr>
            <w:tcW w:w="1026" w:type="dxa"/>
            <w:vAlign w:val="center"/>
          </w:tcPr>
          <w:p w14:paraId="1DF159C4" w14:textId="3FEA0583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87.2</w:t>
            </w:r>
          </w:p>
        </w:tc>
        <w:tc>
          <w:tcPr>
            <w:tcW w:w="1025" w:type="dxa"/>
            <w:vAlign w:val="center"/>
          </w:tcPr>
          <w:p w14:paraId="4F0D81D4" w14:textId="15EFEDDB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39.4</w:t>
            </w:r>
          </w:p>
        </w:tc>
        <w:tc>
          <w:tcPr>
            <w:tcW w:w="1026" w:type="dxa"/>
            <w:vAlign w:val="center"/>
          </w:tcPr>
          <w:p w14:paraId="543A82BF" w14:textId="05241317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23.6</w:t>
            </w:r>
          </w:p>
        </w:tc>
      </w:tr>
      <w:tr w:rsidR="00641522" w14:paraId="14D9068F" w14:textId="77777777" w:rsidTr="003E2D6B">
        <w:trPr>
          <w:jc w:val="center"/>
        </w:trPr>
        <w:tc>
          <w:tcPr>
            <w:tcW w:w="1838" w:type="dxa"/>
          </w:tcPr>
          <w:p w14:paraId="75E388C3" w14:textId="62AFEE65" w:rsidR="00641522" w:rsidRPr="00B32B41" w:rsidRDefault="00641522" w:rsidP="005512DB">
            <w:pPr>
              <w:spacing w:line="276" w:lineRule="auto"/>
              <w:jc w:val="both"/>
              <w:rPr>
                <w:rFonts w:ascii="Arial" w:hAnsi="Arial" w:cs="Arial"/>
                <w:b/>
                <w:vertAlign w:val="subscript"/>
              </w:rPr>
            </w:pPr>
            <w:r>
              <w:rPr>
                <w:rFonts w:ascii="Arial" w:hAnsi="Arial" w:cs="Arial"/>
                <w:b/>
              </w:rPr>
              <w:t>Sperm Velocity (µm/sec</w:t>
            </w:r>
            <w:r w:rsidRPr="00B32B41">
              <w:rPr>
                <w:rFonts w:ascii="Arial" w:hAnsi="Arial" w:cs="Arial"/>
                <w:b/>
                <w:vertAlign w:val="superscript"/>
              </w:rPr>
              <w:t>-1</w:t>
            </w:r>
            <w:r w:rsidRPr="00B32B41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5" w:type="dxa"/>
            <w:vAlign w:val="center"/>
          </w:tcPr>
          <w:p w14:paraId="4F2C5491" w14:textId="57E7B34F" w:rsidR="00641522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35029188" w14:textId="0E7FD6CB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025" w:type="dxa"/>
            <w:vAlign w:val="center"/>
          </w:tcPr>
          <w:p w14:paraId="3E95EF70" w14:textId="5ABEDC2E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1026" w:type="dxa"/>
            <w:vAlign w:val="center"/>
          </w:tcPr>
          <w:p w14:paraId="190F7E25" w14:textId="451C3EB3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025" w:type="dxa"/>
            <w:vAlign w:val="center"/>
          </w:tcPr>
          <w:p w14:paraId="02671ED9" w14:textId="293202A4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026" w:type="dxa"/>
            <w:vAlign w:val="center"/>
          </w:tcPr>
          <w:p w14:paraId="4917104C" w14:textId="277C88D1" w:rsidR="00641522" w:rsidRPr="00B32B41" w:rsidRDefault="00641522" w:rsidP="00B32B4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</w:tr>
    </w:tbl>
    <w:p w14:paraId="4ACDB736" w14:textId="3354CE66" w:rsidR="00B32B41" w:rsidRDefault="00B32B41" w:rsidP="005512DB">
      <w:pPr>
        <w:spacing w:after="0" w:line="276" w:lineRule="auto"/>
        <w:jc w:val="both"/>
        <w:rPr>
          <w:rFonts w:ascii="Arial" w:hAnsi="Arial" w:cs="Arial"/>
          <w:b/>
        </w:rPr>
      </w:pPr>
    </w:p>
    <w:p w14:paraId="4E5E1B6E" w14:textId="2394BE5F" w:rsidR="0004223B" w:rsidRDefault="0004223B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1C581815" w14:textId="52F5327C" w:rsidR="00043371" w:rsidRDefault="00043371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239E949E" w14:textId="77777777" w:rsidR="00043371" w:rsidRDefault="00043371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0575DFAD" w14:textId="29ED2704" w:rsidR="0004223B" w:rsidRDefault="0004223B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09FE9621" w14:textId="5A286F99" w:rsidR="0004223B" w:rsidRDefault="0004223B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C4E2CC7" w14:textId="576DA846" w:rsidR="0030720A" w:rsidRDefault="0030720A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24DD6D6F" w14:textId="1DB21B12" w:rsidR="0030720A" w:rsidRDefault="0030720A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4C544D3" w14:textId="77777777" w:rsidR="0030720A" w:rsidRDefault="0030720A" w:rsidP="0004223B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1AD762F9" w14:textId="2BE2FDCF" w:rsidR="00043371" w:rsidRDefault="00043371" w:rsidP="00043371">
      <w:pPr>
        <w:pStyle w:val="ListParagraph"/>
        <w:spacing w:after="0" w:line="276" w:lineRule="auto"/>
      </w:pPr>
    </w:p>
    <w:p w14:paraId="3E2FAABE" w14:textId="5567C5A8" w:rsidR="00043371" w:rsidRDefault="00043371" w:rsidP="00043371">
      <w:pPr>
        <w:pStyle w:val="ListParagraph"/>
        <w:spacing w:after="0" w:line="276" w:lineRule="auto"/>
      </w:pPr>
    </w:p>
    <w:p w14:paraId="09169B05" w14:textId="77777777" w:rsidR="00641522" w:rsidRDefault="00641522" w:rsidP="00043371">
      <w:pPr>
        <w:pStyle w:val="ListParagraph"/>
        <w:spacing w:after="0" w:line="276" w:lineRule="auto"/>
      </w:pPr>
    </w:p>
    <w:p w14:paraId="0892702C" w14:textId="77777777" w:rsidR="00043371" w:rsidRDefault="00043371" w:rsidP="00043371">
      <w:pPr>
        <w:pStyle w:val="ListParagraph"/>
        <w:spacing w:after="0" w:line="276" w:lineRule="auto"/>
      </w:pPr>
    </w:p>
    <w:p w14:paraId="47E38F20" w14:textId="77777777" w:rsidR="00043371" w:rsidRPr="00043371" w:rsidRDefault="00043371" w:rsidP="00043371">
      <w:pPr>
        <w:pStyle w:val="ListParagraph"/>
        <w:spacing w:after="0" w:line="276" w:lineRule="auto"/>
        <w:rPr>
          <w:rFonts w:ascii="Arial" w:hAnsi="Arial" w:cs="Arial"/>
          <w:b/>
          <w:color w:val="FF0000"/>
        </w:rPr>
      </w:pPr>
    </w:p>
    <w:p w14:paraId="5E10A395" w14:textId="3DAC6CD1" w:rsidR="00C246DF" w:rsidRPr="00043371" w:rsidRDefault="0004223B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FF0000"/>
        </w:rPr>
      </w:pPr>
      <w:r w:rsidRPr="00043371">
        <w:rPr>
          <w:rFonts w:ascii="Arial" w:hAnsi="Arial" w:cs="Arial"/>
        </w:rPr>
        <w:lastRenderedPageBreak/>
        <w:t>Graph these results on the grid provided below.</w:t>
      </w:r>
    </w:p>
    <w:p w14:paraId="78C6E496" w14:textId="36F15E5A" w:rsidR="0004223B" w:rsidRDefault="000B1C3F" w:rsidP="000B1C3F">
      <w:pPr>
        <w:pStyle w:val="ListParagraph"/>
        <w:tabs>
          <w:tab w:val="left" w:pos="4400"/>
          <w:tab w:val="right" w:pos="9026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4644">
        <w:rPr>
          <w:rFonts w:ascii="Arial" w:hAnsi="Arial" w:cs="Arial"/>
        </w:rPr>
        <w:t>(6</w:t>
      </w:r>
      <w:r w:rsidR="0004223B">
        <w:rPr>
          <w:rFonts w:ascii="Arial" w:hAnsi="Arial" w:cs="Arial"/>
        </w:rPr>
        <w:t xml:space="preserve"> marks)</w:t>
      </w:r>
    </w:p>
    <w:p w14:paraId="07FE64D8" w14:textId="508E6BCF" w:rsidR="00107D3B" w:rsidRDefault="00403107" w:rsidP="00403107">
      <w:pPr>
        <w:pStyle w:val="ListParagraph"/>
        <w:spacing w:after="0" w:line="276" w:lineRule="auto"/>
        <w:rPr>
          <w:rFonts w:ascii="Arial" w:hAnsi="Arial" w:cs="Arial"/>
        </w:rPr>
      </w:pPr>
      <w:r w:rsidRPr="000B1C3F">
        <w:rPr>
          <w:rFonts w:ascii="Arial" w:hAnsi="Arial" w:cs="Arial"/>
        </w:rPr>
        <w:t>A sp</w:t>
      </w:r>
      <w:r w:rsidR="000B1C3F" w:rsidRPr="000B1C3F">
        <w:rPr>
          <w:rFonts w:ascii="Arial" w:hAnsi="Arial" w:cs="Arial"/>
        </w:rPr>
        <w:t>are grid can be found on page 42</w:t>
      </w:r>
      <w:r w:rsidRPr="000B1C3F">
        <w:rPr>
          <w:rFonts w:ascii="Arial" w:hAnsi="Arial" w:cs="Arial"/>
        </w:rPr>
        <w:t>.</w:t>
      </w:r>
    </w:p>
    <w:p w14:paraId="007420B4" w14:textId="23F00A96" w:rsidR="00403107" w:rsidRDefault="00403107" w:rsidP="00403107">
      <w:pPr>
        <w:pStyle w:val="ListParagraph"/>
        <w:spacing w:after="0" w:line="276" w:lineRule="auto"/>
        <w:rPr>
          <w:rFonts w:ascii="Arial" w:hAnsi="Arial" w:cs="Arial"/>
        </w:rPr>
      </w:pPr>
    </w:p>
    <w:p w14:paraId="3AB07112" w14:textId="716D8E01" w:rsidR="00403107" w:rsidRDefault="00403107" w:rsidP="00107D3B">
      <w:pPr>
        <w:pStyle w:val="ListParagraph"/>
        <w:spacing w:after="0" w:line="276" w:lineRule="auto"/>
        <w:jc w:val="center"/>
        <w:rPr>
          <w:rFonts w:ascii="Arial" w:hAnsi="Arial" w:cs="Arial"/>
        </w:rPr>
      </w:pPr>
    </w:p>
    <w:p w14:paraId="12EDACAF" w14:textId="77777777" w:rsidR="00403107" w:rsidRDefault="00403107" w:rsidP="00107D3B">
      <w:pPr>
        <w:pStyle w:val="ListParagraph"/>
        <w:spacing w:after="0" w:line="276" w:lineRule="auto"/>
        <w:jc w:val="center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403107" w:rsidRPr="00FE13C9" w14:paraId="02EBF3E4" w14:textId="77777777" w:rsidTr="00403107">
        <w:trPr>
          <w:trHeight w:val="526"/>
        </w:trPr>
        <w:tc>
          <w:tcPr>
            <w:tcW w:w="611" w:type="dxa"/>
          </w:tcPr>
          <w:p w14:paraId="450783F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5F83B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4DA2A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66CFD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3F604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5CD44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48EE9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F5797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425C1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D3DA9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758C7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9AF1F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40B1A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53DCA5B7" w14:textId="77777777" w:rsidTr="00403107">
        <w:trPr>
          <w:trHeight w:val="554"/>
        </w:trPr>
        <w:tc>
          <w:tcPr>
            <w:tcW w:w="611" w:type="dxa"/>
          </w:tcPr>
          <w:p w14:paraId="30F8295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572C0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40DA3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00495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0B8FB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96116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26DB7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F04E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2CF2F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725CD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5FFC1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56FED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7C051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22E33DE9" w14:textId="77777777" w:rsidTr="00403107">
        <w:trPr>
          <w:trHeight w:val="554"/>
        </w:trPr>
        <w:tc>
          <w:tcPr>
            <w:tcW w:w="611" w:type="dxa"/>
          </w:tcPr>
          <w:p w14:paraId="52CE2D4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ABE7C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E818E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10650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00BB3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A5E7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A67A8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B8818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4D560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EA49C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1CF4B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E5DF4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B2D6B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51850DDA" w14:textId="77777777" w:rsidTr="00403107">
        <w:trPr>
          <w:trHeight w:val="554"/>
        </w:trPr>
        <w:tc>
          <w:tcPr>
            <w:tcW w:w="611" w:type="dxa"/>
          </w:tcPr>
          <w:p w14:paraId="02CAE5F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E60CA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80322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1181C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AB6C5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67BA9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6E182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A1A68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7F37E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907A4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AEC13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373E4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5C5DB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4948292D" w14:textId="77777777" w:rsidTr="00403107">
        <w:trPr>
          <w:trHeight w:val="526"/>
        </w:trPr>
        <w:tc>
          <w:tcPr>
            <w:tcW w:w="611" w:type="dxa"/>
          </w:tcPr>
          <w:p w14:paraId="7871372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5D3CD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F3D92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DE66D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1D00E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B7945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C307A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096C1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852AD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CA3F1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E266C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8D1CC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960B9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7DC31CBB" w14:textId="77777777" w:rsidTr="00403107">
        <w:trPr>
          <w:trHeight w:val="554"/>
        </w:trPr>
        <w:tc>
          <w:tcPr>
            <w:tcW w:w="611" w:type="dxa"/>
          </w:tcPr>
          <w:p w14:paraId="7060847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C63F9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81670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A711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B0D7B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50844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F0BC1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6BAB4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9660C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0B0BD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D2A36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D488C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8F2D2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347F6699" w14:textId="77777777" w:rsidTr="00403107">
        <w:trPr>
          <w:trHeight w:val="554"/>
        </w:trPr>
        <w:tc>
          <w:tcPr>
            <w:tcW w:w="611" w:type="dxa"/>
          </w:tcPr>
          <w:p w14:paraId="413238A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44F4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527D9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A8A3B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9D23C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727F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7F30F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873BC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0CB09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DF30E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64C40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C1D2E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C5D4B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2D194847" w14:textId="77777777" w:rsidTr="00403107">
        <w:trPr>
          <w:trHeight w:val="526"/>
        </w:trPr>
        <w:tc>
          <w:tcPr>
            <w:tcW w:w="611" w:type="dxa"/>
          </w:tcPr>
          <w:p w14:paraId="168FD2C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96C66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47608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4DCF9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228DF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ACBFC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45968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ACDD3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AF397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3D0E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4F32E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60890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75CBD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29CDB2A6" w14:textId="77777777" w:rsidTr="00403107">
        <w:trPr>
          <w:trHeight w:val="554"/>
        </w:trPr>
        <w:tc>
          <w:tcPr>
            <w:tcW w:w="611" w:type="dxa"/>
          </w:tcPr>
          <w:p w14:paraId="3DF6917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37CC5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A5EE7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BAC13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9367C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00D60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1F556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1C5DA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41DEE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1235B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A289F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947BB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5AD5E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7D85EA42" w14:textId="77777777" w:rsidTr="00403107">
        <w:trPr>
          <w:trHeight w:val="554"/>
        </w:trPr>
        <w:tc>
          <w:tcPr>
            <w:tcW w:w="611" w:type="dxa"/>
          </w:tcPr>
          <w:p w14:paraId="534B641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4AD13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4A150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15C81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AB1C8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72945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B21FC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7A026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BA7BC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2BB67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03FB6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CF6D4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A07A7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33E7FE76" w14:textId="77777777" w:rsidTr="00403107">
        <w:trPr>
          <w:trHeight w:val="554"/>
        </w:trPr>
        <w:tc>
          <w:tcPr>
            <w:tcW w:w="611" w:type="dxa"/>
          </w:tcPr>
          <w:p w14:paraId="1578E26F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938AE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456E5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A66A40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46FC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3E9BA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E59DEB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E83B2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233227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BDDF0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2231C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DBE95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93B73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52ABE478" w14:textId="77777777" w:rsidTr="00403107">
        <w:trPr>
          <w:trHeight w:val="526"/>
        </w:trPr>
        <w:tc>
          <w:tcPr>
            <w:tcW w:w="611" w:type="dxa"/>
          </w:tcPr>
          <w:p w14:paraId="6619D41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EABE1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8C421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D13BB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ED760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D60FD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2A530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C09FB8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BC1DB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CC3D4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57EA8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CCB15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BCBD0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23EE96E8" w14:textId="77777777" w:rsidTr="00403107">
        <w:trPr>
          <w:trHeight w:val="554"/>
        </w:trPr>
        <w:tc>
          <w:tcPr>
            <w:tcW w:w="611" w:type="dxa"/>
          </w:tcPr>
          <w:p w14:paraId="2768BB4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E4FA3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5FFA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06D31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DD6502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78F26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F7B90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82EF9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2DE21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47B10C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5FFCA3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6BECF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6F251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  <w:tr w:rsidR="00403107" w:rsidRPr="00FE13C9" w14:paraId="6F492646" w14:textId="77777777" w:rsidTr="00403107">
        <w:trPr>
          <w:trHeight w:val="582"/>
        </w:trPr>
        <w:tc>
          <w:tcPr>
            <w:tcW w:w="611" w:type="dxa"/>
          </w:tcPr>
          <w:p w14:paraId="13201AE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B5A50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87E5F7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8DFCF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2E471A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6A9334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9DF4CD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C53E2E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EF3F29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56B036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B2B075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282BC1" w14:textId="77777777" w:rsidR="00403107" w:rsidRPr="00FE13C9" w:rsidRDefault="00403107" w:rsidP="00403107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36E3E" w14:textId="31DF7A62" w:rsidR="00403107" w:rsidRPr="00FE13C9" w:rsidRDefault="00403107" w:rsidP="00403107">
            <w:pPr>
              <w:rPr>
                <w:rFonts w:cs="Arial"/>
                <w:b/>
              </w:rPr>
            </w:pPr>
          </w:p>
        </w:tc>
      </w:tr>
    </w:tbl>
    <w:p w14:paraId="1A01F959" w14:textId="5C8BE38D" w:rsidR="00CD2989" w:rsidRDefault="00CD2989" w:rsidP="00A210A8">
      <w:pPr>
        <w:spacing w:after="0" w:line="276" w:lineRule="auto"/>
      </w:pPr>
    </w:p>
    <w:p w14:paraId="7DA57A27" w14:textId="54334747" w:rsidR="00CD2989" w:rsidRDefault="00CD2989" w:rsidP="00A210A8">
      <w:pPr>
        <w:spacing w:after="0" w:line="276" w:lineRule="auto"/>
      </w:pPr>
    </w:p>
    <w:p w14:paraId="4E425F09" w14:textId="77777777" w:rsidR="00403107" w:rsidRDefault="00403107" w:rsidP="00A210A8">
      <w:pPr>
        <w:spacing w:after="0" w:line="276" w:lineRule="auto"/>
      </w:pPr>
    </w:p>
    <w:p w14:paraId="54A79BA8" w14:textId="3B0316AB" w:rsidR="00CD2989" w:rsidRDefault="00CD2989" w:rsidP="00A210A8">
      <w:pPr>
        <w:spacing w:after="0" w:line="276" w:lineRule="auto"/>
      </w:pPr>
    </w:p>
    <w:p w14:paraId="5E86716F" w14:textId="2ABEC8F6" w:rsidR="00043371" w:rsidRPr="007121EF" w:rsidRDefault="00043371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color w:val="FF0000"/>
        </w:rPr>
      </w:pPr>
      <w:r w:rsidRPr="007121EF">
        <w:rPr>
          <w:rFonts w:ascii="Arial" w:hAnsi="Arial" w:cs="Arial"/>
        </w:rPr>
        <w:t xml:space="preserve">Identify </w:t>
      </w:r>
      <w:r w:rsidR="00DD06E2">
        <w:rPr>
          <w:rFonts w:ascii="Arial" w:hAnsi="Arial" w:cs="Arial"/>
          <w:b/>
        </w:rPr>
        <w:t xml:space="preserve">two </w:t>
      </w:r>
      <w:r w:rsidRPr="007121EF">
        <w:rPr>
          <w:rFonts w:ascii="Arial" w:hAnsi="Arial" w:cs="Arial"/>
        </w:rPr>
        <w:t xml:space="preserve">variables </w:t>
      </w:r>
      <w:r w:rsidRPr="007121EF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indicated in the information for </w:t>
      </w:r>
      <w:r w:rsidR="00BF7C1C">
        <w:rPr>
          <w:rFonts w:ascii="Arial" w:hAnsi="Arial" w:cs="Arial"/>
        </w:rPr>
        <w:t xml:space="preserve">the fertilisation </w:t>
      </w:r>
      <w:r w:rsidR="00AA5808">
        <w:rPr>
          <w:rFonts w:ascii="Arial" w:hAnsi="Arial" w:cs="Arial"/>
        </w:rPr>
        <w:t>success</w:t>
      </w:r>
      <w:r>
        <w:rPr>
          <w:rFonts w:ascii="Arial" w:hAnsi="Arial" w:cs="Arial"/>
        </w:rPr>
        <w:t xml:space="preserve"> </w:t>
      </w:r>
      <w:r w:rsidR="00BF7C1C">
        <w:rPr>
          <w:rFonts w:ascii="Arial" w:hAnsi="Arial" w:cs="Arial"/>
        </w:rPr>
        <w:t>investigation</w:t>
      </w:r>
      <w:r>
        <w:rPr>
          <w:rFonts w:ascii="Arial" w:hAnsi="Arial" w:cs="Arial"/>
        </w:rPr>
        <w:t xml:space="preserve"> that needed to be maintained across all temperatures to ensure a fair test was conducted.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66BA8CC2" w14:textId="77777777" w:rsidR="00043371" w:rsidRDefault="00043371" w:rsidP="00043371">
      <w:pPr>
        <w:spacing w:after="0" w:line="276" w:lineRule="auto"/>
        <w:rPr>
          <w:rFonts w:ascii="Arial" w:hAnsi="Arial" w:cs="Arial"/>
          <w:b/>
          <w:color w:val="FF0000"/>
        </w:rPr>
      </w:pPr>
    </w:p>
    <w:p w14:paraId="3D02C766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EA87144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F0E160C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F6D56C6" w14:textId="7299BBE5" w:rsidR="00315180" w:rsidRDefault="00315180" w:rsidP="00315180">
      <w:pPr>
        <w:pStyle w:val="ListParagraph"/>
        <w:spacing w:after="0" w:line="276" w:lineRule="auto"/>
        <w:rPr>
          <w:rFonts w:ascii="Arial" w:hAnsi="Arial" w:cs="Arial"/>
        </w:rPr>
      </w:pPr>
    </w:p>
    <w:p w14:paraId="063CD568" w14:textId="07DEE1E1" w:rsidR="002B1510" w:rsidRDefault="00315180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of the variables identified in part (b), </w:t>
      </w:r>
      <w:r w:rsidR="00093A44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why it needed to be controlled.</w:t>
      </w:r>
    </w:p>
    <w:p w14:paraId="735CE796" w14:textId="25C7AF89" w:rsidR="00315180" w:rsidRDefault="00315180" w:rsidP="00315180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8A5DF07" w14:textId="0FE78194" w:rsidR="00315180" w:rsidRDefault="00315180" w:rsidP="00315180">
      <w:pPr>
        <w:spacing w:after="0" w:line="276" w:lineRule="auto"/>
        <w:rPr>
          <w:rFonts w:ascii="Arial" w:hAnsi="Arial" w:cs="Arial"/>
        </w:rPr>
      </w:pPr>
    </w:p>
    <w:p w14:paraId="4D0A5044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FB61C31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8645553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4FE2393" w14:textId="2A34CEB9" w:rsidR="00BF7C1C" w:rsidRPr="00AA5808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 w:rsidR="00AA5808">
        <w:rPr>
          <w:rFonts w:ascii="Arial" w:hAnsi="Arial" w:cs="Arial"/>
        </w:rPr>
        <w:tab/>
      </w:r>
    </w:p>
    <w:p w14:paraId="4A3A1A30" w14:textId="47249D24" w:rsidR="00BF7C1C" w:rsidRDefault="00A87039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F7C1C">
        <w:rPr>
          <w:rFonts w:ascii="Arial" w:hAnsi="Arial" w:cs="Arial"/>
        </w:rPr>
        <w:t xml:space="preserve">uggest what may have caused the observed effect of increased fertilisation success. </w:t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 w:rsidR="00BF7C1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7C1C">
        <w:rPr>
          <w:rFonts w:ascii="Arial" w:hAnsi="Arial" w:cs="Arial"/>
        </w:rPr>
        <w:t>(3 marks)</w:t>
      </w:r>
    </w:p>
    <w:p w14:paraId="1143E3D0" w14:textId="435346D6" w:rsidR="00BF7C1C" w:rsidRDefault="00BF7C1C" w:rsidP="00BF7C1C">
      <w:pPr>
        <w:pStyle w:val="ListParagraph"/>
        <w:spacing w:after="0" w:line="276" w:lineRule="auto"/>
        <w:rPr>
          <w:rFonts w:ascii="Arial" w:hAnsi="Arial" w:cs="Arial"/>
        </w:rPr>
      </w:pPr>
    </w:p>
    <w:p w14:paraId="61F825B2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48A29E0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3755516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74DF73F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51305F3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795196C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CD14785" w14:textId="0CB886CF" w:rsidR="00BF7C1C" w:rsidRDefault="00BF7C1C" w:rsidP="00BF7C1C">
      <w:pPr>
        <w:pStyle w:val="ListParagraph"/>
        <w:spacing w:after="0" w:line="276" w:lineRule="auto"/>
        <w:rPr>
          <w:rFonts w:ascii="Arial" w:hAnsi="Arial" w:cs="Arial"/>
        </w:rPr>
      </w:pPr>
    </w:p>
    <w:p w14:paraId="1E1866AD" w14:textId="77777777" w:rsidR="00403107" w:rsidRDefault="00403107" w:rsidP="00BF7C1C">
      <w:pPr>
        <w:pStyle w:val="ListParagraph"/>
        <w:spacing w:after="0" w:line="276" w:lineRule="auto"/>
        <w:rPr>
          <w:rFonts w:ascii="Arial" w:hAnsi="Arial" w:cs="Arial"/>
        </w:rPr>
      </w:pPr>
    </w:p>
    <w:p w14:paraId="6A222952" w14:textId="72F7EFD7" w:rsidR="00BF7C1C" w:rsidRDefault="00CD2989" w:rsidP="005E438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what </w:t>
      </w:r>
      <w:r w:rsidR="00AA5808">
        <w:rPr>
          <w:rFonts w:ascii="Arial" w:hAnsi="Arial" w:cs="Arial"/>
        </w:rPr>
        <w:t xml:space="preserve">may have caused the drastic drop in sperm velocity after </w:t>
      </w:r>
      <w:r w:rsidR="00246764">
        <w:rPr>
          <w:rFonts w:ascii="Arial" w:hAnsi="Arial" w:cs="Arial"/>
        </w:rPr>
        <w:t>30</w:t>
      </w:r>
      <w:r w:rsidR="00AA5808">
        <w:rPr>
          <w:rFonts w:ascii="Times New Roman" w:hAnsi="Times New Roman" w:cs="Times New Roman"/>
        </w:rPr>
        <w:t>℃</w:t>
      </w:r>
      <w:r w:rsidR="00AA5808">
        <w:rPr>
          <w:rFonts w:ascii="Arial" w:hAnsi="Arial" w:cs="Arial"/>
        </w:rPr>
        <w:t>.</w:t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</w:r>
      <w:r w:rsidR="00AA5808">
        <w:rPr>
          <w:rFonts w:ascii="Arial" w:hAnsi="Arial" w:cs="Arial"/>
        </w:rPr>
        <w:tab/>
        <w:t>(3 marks)</w:t>
      </w:r>
    </w:p>
    <w:p w14:paraId="6298846C" w14:textId="5DF7A668" w:rsidR="00AA5808" w:rsidRDefault="00AA5808" w:rsidP="00AA5808">
      <w:pPr>
        <w:spacing w:after="0" w:line="276" w:lineRule="auto"/>
        <w:rPr>
          <w:rFonts w:ascii="Arial" w:hAnsi="Arial" w:cs="Arial"/>
        </w:rPr>
      </w:pPr>
    </w:p>
    <w:p w14:paraId="7037B835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4A2B8E6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19C1BE9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53086AE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1AB97E8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CE770A5" w14:textId="77777777" w:rsidR="00403107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0B7C8B7" w14:textId="1D8AEC17" w:rsidR="00AA5808" w:rsidRDefault="00AA5808" w:rsidP="00AA5808">
      <w:pPr>
        <w:spacing w:after="0" w:line="276" w:lineRule="auto"/>
        <w:rPr>
          <w:rFonts w:ascii="Arial" w:hAnsi="Arial" w:cs="Arial"/>
        </w:rPr>
      </w:pPr>
    </w:p>
    <w:p w14:paraId="758FE7E6" w14:textId="4CDEE022" w:rsidR="00BB7A34" w:rsidRDefault="00BB7A34" w:rsidP="00AA5808">
      <w:pPr>
        <w:spacing w:after="0" w:line="276" w:lineRule="auto"/>
        <w:rPr>
          <w:rFonts w:ascii="Arial" w:hAnsi="Arial" w:cs="Arial"/>
        </w:rPr>
      </w:pPr>
    </w:p>
    <w:p w14:paraId="1D49557D" w14:textId="553A336C" w:rsidR="00BB7A34" w:rsidRDefault="00BB7A34" w:rsidP="00AA5808">
      <w:pPr>
        <w:spacing w:after="0" w:line="276" w:lineRule="auto"/>
        <w:rPr>
          <w:rFonts w:ascii="Arial" w:hAnsi="Arial" w:cs="Arial"/>
        </w:rPr>
      </w:pPr>
    </w:p>
    <w:p w14:paraId="34D39FBC" w14:textId="1AE1C446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2336966" w14:textId="2696E05E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52A402E" w14:textId="2F59B5AE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1F9B9447" w14:textId="5CC01649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5023C62F" w14:textId="0F9515A4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656BE475" w14:textId="18DD56CD" w:rsidR="00AB5B26" w:rsidRDefault="00AB5B26" w:rsidP="00AA5808">
      <w:pPr>
        <w:spacing w:after="0" w:line="276" w:lineRule="auto"/>
        <w:rPr>
          <w:rFonts w:ascii="Arial" w:hAnsi="Arial" w:cs="Arial"/>
        </w:rPr>
      </w:pPr>
    </w:p>
    <w:p w14:paraId="0ABF51D6" w14:textId="1C3F5B5B" w:rsidR="00406C67" w:rsidRDefault="00406C67" w:rsidP="00406C67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32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(</w:t>
      </w:r>
      <w:r w:rsidR="00095239">
        <w:rPr>
          <w:rFonts w:ascii="Arial" w:hAnsi="Arial" w:cs="Arial"/>
          <w:b/>
          <w:color w:val="000000"/>
        </w:rPr>
        <w:t>10</w:t>
      </w:r>
      <w:r>
        <w:rPr>
          <w:rFonts w:ascii="Arial" w:hAnsi="Arial" w:cs="Arial"/>
          <w:b/>
          <w:color w:val="000000"/>
        </w:rPr>
        <w:t xml:space="preserve"> marks)</w:t>
      </w:r>
    </w:p>
    <w:p w14:paraId="68B33FED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  <w:r w:rsidRPr="009C00FF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married couple, intending on starting their own family, were advised to attend a local genetic counselling clinic to discuss the risks of producing offspring with phenylketonuria (PKU), which is present in the mother’s family.</w:t>
      </w:r>
    </w:p>
    <w:p w14:paraId="3FA86859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3AB804D6" w14:textId="77777777" w:rsidR="00406C67" w:rsidRPr="009C00FF" w:rsidRDefault="00406C67" w:rsidP="005E4385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 an explanation the genetic counsellor may have given to explain the relationship between genes and chromosomes.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(2 marks) </w:t>
      </w:r>
    </w:p>
    <w:p w14:paraId="409E4BCD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7864A6E2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8632E40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FF23AB9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AC38D25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2464F1F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0E564C7B" w14:textId="76C81A53" w:rsidR="00406C67" w:rsidRPr="007D5706" w:rsidRDefault="00406C67" w:rsidP="005E4385">
      <w:pPr>
        <w:pStyle w:val="ListParagraph"/>
        <w:numPr>
          <w:ilvl w:val="0"/>
          <w:numId w:val="17"/>
        </w:num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Suggest a reason as to why the genetic counsellor would create a pedigree chart fo</w:t>
      </w:r>
      <w:r w:rsidR="00A87039">
        <w:rPr>
          <w:rFonts w:ascii="Arial" w:hAnsi="Arial" w:cs="Arial"/>
        </w:rPr>
        <w:t>r this disease.</w:t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  <w:t>(1 mark</w:t>
      </w:r>
      <w:r>
        <w:rPr>
          <w:rFonts w:ascii="Arial" w:hAnsi="Arial" w:cs="Arial"/>
        </w:rPr>
        <w:t>)</w:t>
      </w:r>
    </w:p>
    <w:p w14:paraId="1FC0B3AC" w14:textId="77777777" w:rsidR="00406C67" w:rsidRDefault="00406C67" w:rsidP="00406C67">
      <w:pPr>
        <w:pStyle w:val="ListParagraph"/>
        <w:spacing w:before="240" w:line="276" w:lineRule="auto"/>
        <w:rPr>
          <w:rFonts w:ascii="Arial" w:hAnsi="Arial" w:cs="Arial"/>
        </w:rPr>
      </w:pPr>
    </w:p>
    <w:p w14:paraId="3AE05828" w14:textId="56431ECA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BA2CE7F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1A6A22E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00A897CE" w14:textId="283BAFD9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  <w:r w:rsidRPr="007D5706">
        <w:rPr>
          <w:rFonts w:ascii="Arial" w:hAnsi="Arial" w:cs="Arial"/>
          <w:color w:val="000000"/>
        </w:rPr>
        <w:t>Upo</w:t>
      </w:r>
      <w:r>
        <w:rPr>
          <w:rFonts w:ascii="Arial" w:hAnsi="Arial" w:cs="Arial"/>
          <w:color w:val="000000"/>
        </w:rPr>
        <w:t xml:space="preserve">n receiving this advice, the couple then attended a fertility clinic to get information on how to increase their chances of pregnancy. The clinician described the structure and function of the human reproductive system, and </w:t>
      </w:r>
      <w:r w:rsidR="007561F6">
        <w:rPr>
          <w:rFonts w:ascii="Arial" w:hAnsi="Arial" w:cs="Arial"/>
          <w:color w:val="000000"/>
        </w:rPr>
        <w:t>explained</w:t>
      </w:r>
      <w:r>
        <w:rPr>
          <w:rFonts w:ascii="Arial" w:hAnsi="Arial" w:cs="Arial"/>
          <w:color w:val="000000"/>
        </w:rPr>
        <w:t xml:space="preserve"> the reproductive cycles.</w:t>
      </w:r>
    </w:p>
    <w:p w14:paraId="5ED46C30" w14:textId="77777777" w:rsidR="00406C67" w:rsidRDefault="00406C67" w:rsidP="00406C67">
      <w:pPr>
        <w:spacing w:after="0" w:line="276" w:lineRule="auto"/>
        <w:rPr>
          <w:rFonts w:ascii="Arial" w:hAnsi="Arial" w:cs="Arial"/>
          <w:color w:val="000000"/>
        </w:rPr>
      </w:pPr>
    </w:p>
    <w:p w14:paraId="164749AE" w14:textId="77777777" w:rsidR="00406C67" w:rsidRDefault="00406C67" w:rsidP="005E4385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the differences between the female and male gametes concerning their size, structure and relative number.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(3 marks)</w:t>
      </w:r>
    </w:p>
    <w:p w14:paraId="47E247CA" w14:textId="77777777" w:rsidR="00406C67" w:rsidRPr="00EA7FD9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45DAD5AE" w14:textId="115F5C09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7445371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3421116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8A82C22" w14:textId="279439F3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6B20005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5B7C0B2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9604627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4D6FFB24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5C027E06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66A9A63C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155B47E2" w14:textId="77777777" w:rsidR="00406C67" w:rsidRDefault="00406C67" w:rsidP="00406C67">
      <w:pPr>
        <w:spacing w:after="0" w:line="276" w:lineRule="auto"/>
        <w:ind w:left="720"/>
        <w:rPr>
          <w:rFonts w:ascii="Arial" w:hAnsi="Arial" w:cs="Arial"/>
          <w:color w:val="000000"/>
        </w:rPr>
      </w:pPr>
    </w:p>
    <w:p w14:paraId="48B8F127" w14:textId="03F36979" w:rsidR="00406C67" w:rsidRDefault="00406C67" w:rsidP="005E4385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Describe </w:t>
      </w:r>
      <w:r w:rsidR="00501BDE">
        <w:rPr>
          <w:rFonts w:ascii="Arial" w:hAnsi="Arial" w:cs="Arial"/>
          <w:color w:val="000000"/>
        </w:rPr>
        <w:t xml:space="preserve">one factor that the couple could monitor that </w:t>
      </w:r>
      <w:r>
        <w:rPr>
          <w:rFonts w:ascii="Arial" w:hAnsi="Arial" w:cs="Arial"/>
          <w:color w:val="000000"/>
        </w:rPr>
        <w:t>could be used to increase the couple’s chances of falling pregnant.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7A0842C0" w14:textId="77777777" w:rsidR="00406C67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4F486FFA" w14:textId="77777777" w:rsidR="00403107" w:rsidRPr="00D96710" w:rsidRDefault="00403107" w:rsidP="00403107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8FCA143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C36034" w14:textId="77777777" w:rsidR="00403107" w:rsidRPr="00D96710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84E9511" w14:textId="77777777" w:rsidR="00403107" w:rsidRDefault="00403107" w:rsidP="0040310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BCE11BB" w14:textId="48E675DD" w:rsidR="00406C67" w:rsidRDefault="00406C6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4C447620" w14:textId="77777777" w:rsidR="00403107" w:rsidRPr="007D5706" w:rsidRDefault="00403107" w:rsidP="00406C67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58C23C7F" w14:textId="77777777" w:rsidR="00094644" w:rsidRPr="00094644" w:rsidRDefault="00095239" w:rsidP="005E4385">
      <w:pPr>
        <w:pStyle w:val="ListParagraph"/>
        <w:numPr>
          <w:ilvl w:val="0"/>
          <w:numId w:val="17"/>
        </w:numPr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(i) </w:t>
      </w:r>
      <w:r>
        <w:rPr>
          <w:rFonts w:ascii="Arial" w:hAnsi="Arial" w:cs="Arial"/>
          <w:color w:val="000000"/>
        </w:rPr>
        <w:tab/>
      </w:r>
      <w:r w:rsidR="007561F6">
        <w:rPr>
          <w:rFonts w:ascii="Arial" w:hAnsi="Arial" w:cs="Arial"/>
          <w:color w:val="000000"/>
        </w:rPr>
        <w:t>Unfortunately t</w:t>
      </w:r>
      <w:r w:rsidR="00406C67">
        <w:rPr>
          <w:rFonts w:ascii="Arial" w:hAnsi="Arial" w:cs="Arial"/>
          <w:color w:val="000000"/>
        </w:rPr>
        <w:t xml:space="preserve">he couple struggled to fall pregnant. Identify </w:t>
      </w:r>
      <w:r w:rsidR="00406C67" w:rsidRPr="00095239">
        <w:rPr>
          <w:rFonts w:ascii="Arial" w:hAnsi="Arial" w:cs="Arial"/>
          <w:b/>
          <w:color w:val="000000"/>
        </w:rPr>
        <w:t>one</w:t>
      </w:r>
      <w:r w:rsidRPr="00095239">
        <w:rPr>
          <w:rFonts w:ascii="Arial" w:hAnsi="Arial" w:cs="Arial"/>
          <w:b/>
          <w:color w:val="000000"/>
        </w:rPr>
        <w:t xml:space="preserve"> </w:t>
      </w:r>
      <w:r w:rsidRPr="00094644">
        <w:rPr>
          <w:rFonts w:ascii="Arial" w:hAnsi="Arial" w:cs="Arial"/>
          <w:color w:val="000000"/>
        </w:rPr>
        <w:t xml:space="preserve">Assisted </w:t>
      </w:r>
    </w:p>
    <w:p w14:paraId="66E0025F" w14:textId="44C01B25" w:rsidR="007561F6" w:rsidRPr="00094644" w:rsidRDefault="00094644" w:rsidP="00094644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ab/>
      </w:r>
      <w:r w:rsidR="00095239" w:rsidRPr="00094644">
        <w:rPr>
          <w:rFonts w:ascii="Arial" w:hAnsi="Arial" w:cs="Arial"/>
          <w:color w:val="000000"/>
        </w:rPr>
        <w:t xml:space="preserve">Reproductive Technology (ART) </w:t>
      </w:r>
      <w:r w:rsidR="007561F6" w:rsidRPr="00094644">
        <w:rPr>
          <w:rFonts w:ascii="Arial" w:hAnsi="Arial" w:cs="Arial"/>
          <w:color w:val="000000"/>
        </w:rPr>
        <w:t>that the couple could use.</w:t>
      </w:r>
      <w:r w:rsidR="00406C67" w:rsidRPr="00094644">
        <w:rPr>
          <w:rFonts w:ascii="Arial" w:hAnsi="Arial" w:cs="Arial"/>
          <w:color w:val="000000"/>
        </w:rPr>
        <w:tab/>
      </w:r>
    </w:p>
    <w:p w14:paraId="5B8B2041" w14:textId="7468C802" w:rsidR="00406C67" w:rsidRPr="007561F6" w:rsidRDefault="007561F6" w:rsidP="007561F6">
      <w:pPr>
        <w:pStyle w:val="ListParagraph"/>
        <w:tabs>
          <w:tab w:val="left" w:pos="1134"/>
        </w:tabs>
        <w:spacing w:before="24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406C67" w:rsidRPr="007561F6">
        <w:rPr>
          <w:rFonts w:ascii="Arial" w:hAnsi="Arial" w:cs="Arial"/>
          <w:color w:val="000000"/>
        </w:rPr>
        <w:t>(1 mark)</w:t>
      </w:r>
    </w:p>
    <w:p w14:paraId="65768379" w14:textId="2DB2C1D0" w:rsidR="00406C67" w:rsidRDefault="00403107" w:rsidP="00A87039">
      <w:pPr>
        <w:spacing w:after="0" w:line="480" w:lineRule="auto"/>
        <w:ind w:left="1134"/>
        <w:rPr>
          <w:rFonts w:ascii="Arial" w:hAnsi="Arial" w:cs="Arial"/>
          <w:b/>
        </w:rPr>
      </w:pPr>
      <w:r>
        <w:rPr>
          <w:rFonts w:ascii="Arial" w:hAnsi="Arial" w:cs="Arial"/>
        </w:rPr>
        <w:t>________________________________________________________________</w:t>
      </w:r>
    </w:p>
    <w:p w14:paraId="04BE4925" w14:textId="77777777" w:rsidR="00403107" w:rsidRDefault="00403107" w:rsidP="00AA5808">
      <w:pPr>
        <w:spacing w:after="0" w:line="276" w:lineRule="auto"/>
        <w:rPr>
          <w:rFonts w:ascii="Arial" w:hAnsi="Arial" w:cs="Arial"/>
          <w:b/>
        </w:rPr>
      </w:pPr>
    </w:p>
    <w:p w14:paraId="55A16A4B" w14:textId="1C2D1E53" w:rsidR="00095239" w:rsidRDefault="00095239" w:rsidP="002F5DE4">
      <w:pPr>
        <w:tabs>
          <w:tab w:val="left" w:pos="709"/>
          <w:tab w:val="left" w:pos="1134"/>
        </w:tabs>
        <w:spacing w:after="0" w:line="276" w:lineRule="auto"/>
        <w:ind w:left="1130" w:hanging="1130"/>
        <w:rPr>
          <w:rFonts w:ascii="Arial" w:hAnsi="Arial" w:cs="Arial"/>
        </w:rPr>
      </w:pPr>
      <w:r>
        <w:rPr>
          <w:rFonts w:ascii="Arial" w:hAnsi="Arial" w:cs="Arial"/>
        </w:rPr>
        <w:tab/>
        <w:t>(ii)</w:t>
      </w:r>
      <w:r>
        <w:rPr>
          <w:rFonts w:ascii="Arial" w:hAnsi="Arial" w:cs="Arial"/>
        </w:rPr>
        <w:tab/>
        <w:t xml:space="preserve">State </w:t>
      </w:r>
      <w:r w:rsidRPr="00095239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</w:t>
      </w:r>
      <w:r w:rsidR="007561F6">
        <w:rPr>
          <w:rFonts w:ascii="Arial" w:hAnsi="Arial" w:cs="Arial"/>
        </w:rPr>
        <w:t xml:space="preserve">common </w:t>
      </w:r>
      <w:r w:rsidR="002F5DE4">
        <w:rPr>
          <w:rFonts w:ascii="Arial" w:hAnsi="Arial" w:cs="Arial"/>
        </w:rPr>
        <w:t>complication</w:t>
      </w:r>
      <w:r>
        <w:rPr>
          <w:rFonts w:ascii="Arial" w:hAnsi="Arial" w:cs="Arial"/>
        </w:rPr>
        <w:t xml:space="preserve"> associated with the ART identified in part (e)(i) above.</w:t>
      </w:r>
    </w:p>
    <w:p w14:paraId="623C0FEC" w14:textId="12F8A74E" w:rsid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683726C9" w14:textId="657F4BDB" w:rsidR="00095239" w:rsidRDefault="00095239" w:rsidP="00095239">
      <w:pPr>
        <w:tabs>
          <w:tab w:val="left" w:pos="709"/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8E0EF6" w14:textId="72308DEB" w:rsidR="00095239" w:rsidRPr="00095239" w:rsidRDefault="00403107" w:rsidP="00403107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</w:p>
    <w:p w14:paraId="1989A80B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00B69F7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0DF545FA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3875C4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1A051ED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21C38B1F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3A22222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490B5559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CEE130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8E035B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31D46A2A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57061C25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3B4107E7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5CC8E85" w14:textId="23CD82E5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1E2359CB" w14:textId="393A0346" w:rsidR="00403107" w:rsidRDefault="00403107" w:rsidP="00AA5808">
      <w:pPr>
        <w:spacing w:after="0" w:line="276" w:lineRule="auto"/>
        <w:rPr>
          <w:rFonts w:ascii="Arial" w:hAnsi="Arial" w:cs="Arial"/>
          <w:b/>
        </w:rPr>
      </w:pPr>
    </w:p>
    <w:p w14:paraId="019C77DD" w14:textId="0CFA7676" w:rsidR="00403107" w:rsidRDefault="00403107" w:rsidP="00AA5808">
      <w:pPr>
        <w:spacing w:after="0" w:line="276" w:lineRule="auto"/>
        <w:rPr>
          <w:rFonts w:ascii="Arial" w:hAnsi="Arial" w:cs="Arial"/>
          <w:b/>
        </w:rPr>
      </w:pPr>
    </w:p>
    <w:p w14:paraId="7F9F43F0" w14:textId="77777777" w:rsidR="00403107" w:rsidRDefault="00403107" w:rsidP="00AA5808">
      <w:pPr>
        <w:spacing w:after="0" w:line="276" w:lineRule="auto"/>
        <w:rPr>
          <w:rFonts w:ascii="Arial" w:hAnsi="Arial" w:cs="Arial"/>
          <w:b/>
        </w:rPr>
      </w:pPr>
    </w:p>
    <w:p w14:paraId="4DC3714F" w14:textId="230B0BFE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79D7C91D" w14:textId="1BFE9F65" w:rsidR="00A87039" w:rsidRDefault="00A87039" w:rsidP="00AA5808">
      <w:pPr>
        <w:spacing w:after="0" w:line="276" w:lineRule="auto"/>
        <w:rPr>
          <w:rFonts w:ascii="Arial" w:hAnsi="Arial" w:cs="Arial"/>
          <w:b/>
        </w:rPr>
      </w:pPr>
    </w:p>
    <w:p w14:paraId="12359413" w14:textId="2DB43A78" w:rsidR="00A87039" w:rsidRDefault="00A87039" w:rsidP="00AA5808">
      <w:pPr>
        <w:spacing w:after="0" w:line="276" w:lineRule="auto"/>
        <w:rPr>
          <w:rFonts w:ascii="Arial" w:hAnsi="Arial" w:cs="Arial"/>
          <w:b/>
        </w:rPr>
      </w:pPr>
    </w:p>
    <w:p w14:paraId="7633D1C7" w14:textId="77777777" w:rsidR="00A87039" w:rsidRDefault="00A87039" w:rsidP="00AA5808">
      <w:pPr>
        <w:spacing w:after="0" w:line="276" w:lineRule="auto"/>
        <w:rPr>
          <w:rFonts w:ascii="Arial" w:hAnsi="Arial" w:cs="Arial"/>
          <w:b/>
        </w:rPr>
      </w:pPr>
    </w:p>
    <w:p w14:paraId="232AB2C8" w14:textId="77777777" w:rsidR="00406C67" w:rsidRDefault="00406C67" w:rsidP="00AA5808">
      <w:pPr>
        <w:spacing w:after="0" w:line="276" w:lineRule="auto"/>
        <w:rPr>
          <w:rFonts w:ascii="Arial" w:hAnsi="Arial" w:cs="Arial"/>
          <w:b/>
        </w:rPr>
      </w:pPr>
    </w:p>
    <w:p w14:paraId="600C3753" w14:textId="533E2B10" w:rsidR="00BB7A34" w:rsidRDefault="00BB7A34" w:rsidP="00AA5808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</w:t>
      </w:r>
      <w:r w:rsidR="00406C6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</w:r>
      <w:r w:rsidR="00532A3F">
        <w:rPr>
          <w:rFonts w:ascii="Arial" w:hAnsi="Arial" w:cs="Arial"/>
          <w:b/>
        </w:rPr>
        <w:tab/>
        <w:t>(12 marks)</w:t>
      </w:r>
    </w:p>
    <w:p w14:paraId="26B5A6FE" w14:textId="702AA641" w:rsidR="00BB7A34" w:rsidRDefault="00BB7A34" w:rsidP="00AA5808">
      <w:pPr>
        <w:spacing w:after="0" w:line="276" w:lineRule="auto"/>
        <w:rPr>
          <w:rFonts w:ascii="Arial" w:hAnsi="Arial" w:cs="Arial"/>
          <w:b/>
        </w:rPr>
      </w:pPr>
    </w:p>
    <w:p w14:paraId="2F38F50A" w14:textId="3365774B" w:rsidR="00BB7A34" w:rsidRDefault="00BB7A34" w:rsidP="00AA580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For many hundreds of years, experiments with blood transfusions have been undertaken. However, it was in 1901, when Karl Landsteiner discovered human blood groups</w:t>
      </w:r>
      <w:r w:rsidR="0042529C">
        <w:rPr>
          <w:rFonts w:ascii="Arial" w:hAnsi="Arial" w:cs="Arial"/>
        </w:rPr>
        <w:t>, that they became safer.</w:t>
      </w:r>
    </w:p>
    <w:p w14:paraId="569E3576" w14:textId="5DB94F9C" w:rsidR="0042529C" w:rsidRDefault="0042529C" w:rsidP="00AA5808">
      <w:pPr>
        <w:spacing w:after="0" w:line="276" w:lineRule="auto"/>
        <w:rPr>
          <w:rFonts w:ascii="Arial" w:hAnsi="Arial" w:cs="Arial"/>
        </w:rPr>
      </w:pPr>
    </w:p>
    <w:p w14:paraId="625323E8" w14:textId="50480AE9" w:rsidR="00D124AE" w:rsidRDefault="00D124AE" w:rsidP="005E438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disease that would require a blood transfusion.</w:t>
      </w:r>
    </w:p>
    <w:p w14:paraId="2843F194" w14:textId="124FA753" w:rsidR="00D124AE" w:rsidRDefault="00D124AE" w:rsidP="00D124AE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C79D959" w14:textId="53A7E5E8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4D2DA2C" w14:textId="5AD6E13C" w:rsidR="00D124AE" w:rsidRDefault="00D124AE" w:rsidP="00D124AE">
      <w:pPr>
        <w:spacing w:after="0" w:line="276" w:lineRule="auto"/>
        <w:rPr>
          <w:rFonts w:ascii="Arial" w:hAnsi="Arial" w:cs="Arial"/>
        </w:rPr>
      </w:pPr>
    </w:p>
    <w:p w14:paraId="3662D4E5" w14:textId="77777777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292FF228" w14:textId="6FFC1FF4" w:rsidR="0042529C" w:rsidRDefault="0042529C" w:rsidP="005E438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important to determine the blood groups of both the recipient and donor </w:t>
      </w:r>
      <w:r w:rsidR="0091648E">
        <w:rPr>
          <w:rFonts w:ascii="Arial" w:hAnsi="Arial" w:cs="Arial"/>
        </w:rPr>
        <w:t>in blood transfusions.</w:t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</w:r>
      <w:r w:rsidR="0091648E">
        <w:rPr>
          <w:rFonts w:ascii="Arial" w:hAnsi="Arial" w:cs="Arial"/>
        </w:rPr>
        <w:tab/>
        <w:t>(</w:t>
      </w:r>
      <w:r w:rsidR="00C7295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14:paraId="59F20C27" w14:textId="00A3995A" w:rsidR="0042529C" w:rsidRDefault="0042529C" w:rsidP="0042529C">
      <w:pPr>
        <w:pStyle w:val="ListParagraph"/>
        <w:spacing w:after="0" w:line="276" w:lineRule="auto"/>
        <w:rPr>
          <w:rFonts w:ascii="Arial" w:hAnsi="Arial" w:cs="Arial"/>
        </w:rPr>
      </w:pPr>
    </w:p>
    <w:p w14:paraId="3C61F238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49633A6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14830F5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98B160D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0BA03BB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B2DF9FF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DDC760A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DA945A2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F3EB956" w14:textId="3E312357" w:rsidR="0042529C" w:rsidRDefault="0042529C" w:rsidP="0042529C">
      <w:pPr>
        <w:pStyle w:val="ListParagraph"/>
        <w:spacing w:after="0" w:line="276" w:lineRule="auto"/>
        <w:rPr>
          <w:rFonts w:ascii="Arial" w:hAnsi="Arial" w:cs="Arial"/>
        </w:rPr>
      </w:pPr>
    </w:p>
    <w:p w14:paraId="6FAB5D6F" w14:textId="77777777" w:rsidR="00DF5222" w:rsidRDefault="00DF5222" w:rsidP="00DF5222">
      <w:pPr>
        <w:pStyle w:val="ListParagraph"/>
        <w:spacing w:after="0" w:line="276" w:lineRule="auto"/>
        <w:rPr>
          <w:rFonts w:ascii="Arial" w:hAnsi="Arial" w:cs="Arial"/>
        </w:rPr>
      </w:pPr>
    </w:p>
    <w:p w14:paraId="74259FE5" w14:textId="4E366137" w:rsidR="0042529C" w:rsidRDefault="0042529C" w:rsidP="005E438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Describe how </w:t>
      </w:r>
      <w:r w:rsidR="00786A54">
        <w:rPr>
          <w:rFonts w:ascii="Arial" w:hAnsi="Arial" w:cs="Arial"/>
        </w:rPr>
        <w:t xml:space="preserve">ABO </w:t>
      </w:r>
      <w:r>
        <w:rPr>
          <w:rFonts w:ascii="Arial" w:hAnsi="Arial" w:cs="Arial"/>
        </w:rPr>
        <w:t>blood groups are inherited.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31FFCF6B" w14:textId="65AC9035" w:rsidR="00D124AE" w:rsidRDefault="00D124AE" w:rsidP="00D124AE">
      <w:pPr>
        <w:pStyle w:val="ListParagraph"/>
        <w:spacing w:after="0" w:line="276" w:lineRule="auto"/>
        <w:rPr>
          <w:rFonts w:ascii="Arial" w:hAnsi="Arial" w:cs="Arial"/>
        </w:rPr>
      </w:pPr>
    </w:p>
    <w:p w14:paraId="6DFFA418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20565F1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424AD09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0F0DFA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22983C9D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347255B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33306F6" w14:textId="061DD91B" w:rsidR="0086394F" w:rsidRDefault="0086394F" w:rsidP="0086394F">
      <w:pPr>
        <w:spacing w:after="0" w:line="48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ab/>
      </w:r>
    </w:p>
    <w:p w14:paraId="421E8885" w14:textId="77777777" w:rsidR="00A87039" w:rsidRDefault="00A87039" w:rsidP="0086394F">
      <w:pPr>
        <w:spacing w:after="0" w:line="480" w:lineRule="auto"/>
        <w:rPr>
          <w:rFonts w:ascii="Arial" w:hAnsi="Arial" w:cs="Arial"/>
        </w:rPr>
      </w:pPr>
    </w:p>
    <w:p w14:paraId="3A51916B" w14:textId="32311BF8" w:rsidR="00174C39" w:rsidRPr="00DF5222" w:rsidRDefault="00174C39" w:rsidP="00DF5222">
      <w:pPr>
        <w:spacing w:after="0" w:line="276" w:lineRule="auto"/>
        <w:rPr>
          <w:rFonts w:ascii="Arial" w:hAnsi="Arial" w:cs="Arial"/>
        </w:rPr>
      </w:pPr>
    </w:p>
    <w:p w14:paraId="598201F6" w14:textId="55BC3451" w:rsidR="00174C39" w:rsidRDefault="00532A3F" w:rsidP="005E4385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Using a Punnett square, explain </w:t>
      </w:r>
      <w:r w:rsidR="00174C39">
        <w:rPr>
          <w:rFonts w:ascii="Arial" w:hAnsi="Arial" w:cs="Arial"/>
        </w:rPr>
        <w:t xml:space="preserve">if it is possible for an O-type </w:t>
      </w:r>
      <w:r>
        <w:rPr>
          <w:rFonts w:ascii="Arial" w:hAnsi="Arial" w:cs="Arial"/>
        </w:rPr>
        <w:t>child</w:t>
      </w:r>
      <w:r w:rsidR="00174C39">
        <w:rPr>
          <w:rFonts w:ascii="Arial" w:hAnsi="Arial" w:cs="Arial"/>
        </w:rPr>
        <w:t xml:space="preserve"> to be born to a B-type father and AB-type mother.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0616">
        <w:rPr>
          <w:rFonts w:ascii="Arial" w:hAnsi="Arial" w:cs="Arial"/>
        </w:rPr>
        <w:t>(4</w:t>
      </w:r>
      <w:r>
        <w:rPr>
          <w:rFonts w:ascii="Arial" w:hAnsi="Arial" w:cs="Arial"/>
        </w:rPr>
        <w:t xml:space="preserve"> marks)</w:t>
      </w:r>
    </w:p>
    <w:p w14:paraId="27467659" w14:textId="1CC9303A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4113A6B6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9EF7A3F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3318C77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E6994D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37BDCA4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1CC32FB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1CC91E3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00058EFB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D4BE015" w14:textId="77777777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2497A5DE" w14:textId="77777777" w:rsidR="00532A3F" w:rsidRDefault="00532A3F" w:rsidP="00532A3F">
      <w:pPr>
        <w:pStyle w:val="ListParagraph"/>
        <w:spacing w:after="0" w:line="276" w:lineRule="auto"/>
        <w:jc w:val="right"/>
        <w:rPr>
          <w:rFonts w:ascii="Arial" w:hAnsi="Arial" w:cs="Arial"/>
        </w:rPr>
      </w:pPr>
    </w:p>
    <w:p w14:paraId="580546FC" w14:textId="77777777" w:rsidR="00532A3F" w:rsidRDefault="00532A3F" w:rsidP="00532A3F">
      <w:pPr>
        <w:pStyle w:val="ListParagraph"/>
        <w:spacing w:after="0" w:line="276" w:lineRule="auto"/>
        <w:rPr>
          <w:rFonts w:ascii="Arial" w:hAnsi="Arial" w:cs="Arial"/>
        </w:rPr>
      </w:pPr>
    </w:p>
    <w:p w14:paraId="0B1EC58A" w14:textId="58C1C31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C6700D6" w14:textId="5104039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20A602B" w14:textId="61D8CC0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518C1BF" w14:textId="70CDA4C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1C3824AA" w14:textId="0131DD3B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100D7BA" w14:textId="62036C24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3858815D" w14:textId="181E69AE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1C8EFA8" w14:textId="33B10F6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AA88470" w14:textId="51F962B9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74D2254" w14:textId="4E493B8D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A7E70E1" w14:textId="6F0990A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CFF5F1C" w14:textId="056A2C91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53C649B" w14:textId="3AD5BC5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34A79FB0" w14:textId="58743F0F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EA3F517" w14:textId="0CBE3160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778F27C" w14:textId="6404DFCE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2A0AE0EB" w14:textId="3C2DFC85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B3D41B9" w14:textId="0389AF43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4153FBB" w14:textId="137BC656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0E748E2A" w14:textId="6D83DC7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6AE1C3E" w14:textId="0DDD52C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EBE1414" w14:textId="30632D0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7C3E366" w14:textId="0A574501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50FEECF0" w14:textId="77777777" w:rsidR="002F5DE4" w:rsidRDefault="002F5DE4" w:rsidP="00624FAF">
      <w:pPr>
        <w:spacing w:after="0" w:line="276" w:lineRule="auto"/>
        <w:rPr>
          <w:rFonts w:ascii="Arial" w:hAnsi="Arial" w:cs="Arial"/>
        </w:rPr>
      </w:pPr>
    </w:p>
    <w:p w14:paraId="2322627A" w14:textId="5906E0E8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77EF17A1" w14:textId="73F2D6CA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626EEE8" w14:textId="7D4F444C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64FC0C92" w14:textId="79B3CB10" w:rsidR="00624FAF" w:rsidRDefault="00624FAF" w:rsidP="00624FAF">
      <w:pPr>
        <w:spacing w:after="0" w:line="276" w:lineRule="auto"/>
        <w:rPr>
          <w:rFonts w:ascii="Arial" w:hAnsi="Arial" w:cs="Arial"/>
        </w:rPr>
      </w:pPr>
    </w:p>
    <w:p w14:paraId="40F69708" w14:textId="393A8F2A" w:rsidR="00624FAF" w:rsidRDefault="00624FAF" w:rsidP="00624FAF">
      <w:pPr>
        <w:spacing w:after="0" w:line="276" w:lineRule="auto"/>
        <w:rPr>
          <w:rFonts w:ascii="Arial" w:hAnsi="Arial" w:cs="Arial"/>
        </w:rPr>
      </w:pPr>
      <w:r w:rsidRPr="00624FAF">
        <w:rPr>
          <w:rFonts w:ascii="Arial" w:hAnsi="Arial" w:cs="Arial"/>
          <w:b/>
        </w:rPr>
        <w:lastRenderedPageBreak/>
        <w:t>Question 3</w:t>
      </w:r>
      <w:r w:rsidR="00406C6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  <w:t>(12 marks)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 w:rsidR="00877F3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58A81E84" w14:textId="114EB3CF" w:rsidR="00786A54" w:rsidRDefault="00786A54" w:rsidP="005E4385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 w:rsidRPr="00786A54">
        <w:rPr>
          <w:rFonts w:ascii="Arial" w:hAnsi="Arial" w:cs="Arial"/>
        </w:rPr>
        <w:t xml:space="preserve">Muscles work in pairs to provide the skeletal system with motion. </w:t>
      </w:r>
      <w:r>
        <w:rPr>
          <w:rFonts w:ascii="Arial" w:hAnsi="Arial" w:cs="Arial"/>
        </w:rPr>
        <w:t>Explain why synergists are important in producing movement.</w:t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</w:r>
      <w:r w:rsidR="004F5378">
        <w:rPr>
          <w:rFonts w:ascii="Arial" w:hAnsi="Arial" w:cs="Arial"/>
        </w:rPr>
        <w:tab/>
        <w:t>(3 marks)</w:t>
      </w:r>
    </w:p>
    <w:p w14:paraId="685F0EB5" w14:textId="7A98F071" w:rsidR="00786A54" w:rsidRDefault="00786A54" w:rsidP="00786A54">
      <w:pPr>
        <w:pStyle w:val="ListParagraph"/>
        <w:spacing w:after="0" w:line="276" w:lineRule="auto"/>
        <w:rPr>
          <w:rFonts w:ascii="Arial" w:hAnsi="Arial" w:cs="Arial"/>
        </w:rPr>
      </w:pPr>
    </w:p>
    <w:p w14:paraId="310228F5" w14:textId="77777777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9F60458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4E118227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AEA08CF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F60C3D1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E4501DD" w14:textId="77777777" w:rsidR="0086394F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584D1417" w14:textId="0E26D057" w:rsidR="00786A54" w:rsidRDefault="00786A54" w:rsidP="004F5378">
      <w:pPr>
        <w:spacing w:after="0" w:line="276" w:lineRule="auto"/>
        <w:rPr>
          <w:rFonts w:ascii="Arial" w:hAnsi="Arial" w:cs="Arial"/>
        </w:rPr>
      </w:pPr>
    </w:p>
    <w:p w14:paraId="67292B97" w14:textId="1AD8583F" w:rsidR="004F5378" w:rsidRPr="004F5378" w:rsidRDefault="004F5378" w:rsidP="004F537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diagrams below show one sarcomere in its fully relaxed </w:t>
      </w:r>
      <w:r w:rsidR="00A87039">
        <w:rPr>
          <w:rFonts w:ascii="Arial" w:hAnsi="Arial" w:cs="Arial"/>
        </w:rPr>
        <w:t xml:space="preserve">state </w:t>
      </w:r>
      <w:r>
        <w:rPr>
          <w:rFonts w:ascii="Arial" w:hAnsi="Arial" w:cs="Arial"/>
        </w:rPr>
        <w:t>and when it is contracted fully.</w:t>
      </w:r>
    </w:p>
    <w:p w14:paraId="0E11ACA0" w14:textId="77777777" w:rsidR="004F5378" w:rsidRDefault="004F5378" w:rsidP="004F5378">
      <w:pPr>
        <w:spacing w:after="0" w:line="276" w:lineRule="auto"/>
        <w:rPr>
          <w:rFonts w:ascii="Arial" w:hAnsi="Arial" w:cs="Arial"/>
        </w:rPr>
      </w:pPr>
    </w:p>
    <w:p w14:paraId="61B9066D" w14:textId="569751AD" w:rsidR="004F5378" w:rsidRDefault="004F5378" w:rsidP="004F5378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66AB6D0B" wp14:editId="2A07A550">
            <wp:extent cx="3446913" cy="2711450"/>
            <wp:effectExtent l="0" t="0" r="1270" b="0"/>
            <wp:docPr id="11" name="Picture 11" descr="File:1006 Sliding Filament Model of Muscle Cont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1006 Sliding Filament Model of Muscle Contractio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87" cy="27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8AA" w14:textId="77777777" w:rsidR="004F5378" w:rsidRDefault="004F5378" w:rsidP="004F5378">
      <w:pPr>
        <w:spacing w:after="0" w:line="276" w:lineRule="auto"/>
        <w:rPr>
          <w:rFonts w:ascii="Arial" w:hAnsi="Arial" w:cs="Arial"/>
        </w:rPr>
      </w:pPr>
    </w:p>
    <w:p w14:paraId="063F91A9" w14:textId="755CA3A3" w:rsidR="004F5378" w:rsidRDefault="004F5378" w:rsidP="005E4385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When a sarcomere contracts, the myosin filaments pull the actin filaments towards the M-line. Explain how this movement occurs.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DE3C212" w14:textId="66A7D51D" w:rsidR="004F5378" w:rsidRDefault="004F5378" w:rsidP="004F5378">
      <w:pPr>
        <w:pStyle w:val="ListParagraph"/>
        <w:spacing w:after="0" w:line="276" w:lineRule="auto"/>
        <w:rPr>
          <w:rFonts w:ascii="Arial" w:hAnsi="Arial" w:cs="Arial"/>
        </w:rPr>
      </w:pPr>
    </w:p>
    <w:p w14:paraId="7B0BDC6F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EB4AEF2" w14:textId="117DBB9A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4A843B8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6F2805AA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D6E4317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1148B9C" w14:textId="033802D6" w:rsidR="0086394F" w:rsidRPr="00D96710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BA7C55F" w14:textId="4F5CCAE4" w:rsidR="005D0ECE" w:rsidRDefault="00A87039" w:rsidP="005E4385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There are two types of bone</w:t>
      </w:r>
      <w:r w:rsidR="009E562A">
        <w:rPr>
          <w:rFonts w:ascii="Arial" w:hAnsi="Arial" w:cs="Arial"/>
        </w:rPr>
        <w:t xml:space="preserve"> found in the human body. </w:t>
      </w:r>
      <w:r>
        <w:rPr>
          <w:rFonts w:ascii="Arial" w:hAnsi="Arial" w:cs="Arial"/>
        </w:rPr>
        <w:t>N</w:t>
      </w:r>
      <w:r w:rsidR="009E562A">
        <w:rPr>
          <w:rFonts w:ascii="Arial" w:hAnsi="Arial" w:cs="Arial"/>
        </w:rPr>
        <w:t xml:space="preserve">ame these </w:t>
      </w:r>
      <w:r>
        <w:rPr>
          <w:rFonts w:ascii="Arial" w:hAnsi="Arial" w:cs="Arial"/>
        </w:rPr>
        <w:t xml:space="preserve">types of bone </w:t>
      </w:r>
      <w:r w:rsidR="009E562A">
        <w:rPr>
          <w:rFonts w:ascii="Arial" w:hAnsi="Arial" w:cs="Arial"/>
        </w:rPr>
        <w:t xml:space="preserve">and describe </w:t>
      </w:r>
      <w:r w:rsidR="002F5DE4">
        <w:rPr>
          <w:rFonts w:ascii="Arial" w:hAnsi="Arial" w:cs="Arial"/>
          <w:b/>
        </w:rPr>
        <w:t>two</w:t>
      </w:r>
      <w:r w:rsidR="009E562A">
        <w:rPr>
          <w:rFonts w:ascii="Arial" w:hAnsi="Arial" w:cs="Arial"/>
        </w:rPr>
        <w:t xml:space="preserve"> structural differences between the two.</w:t>
      </w:r>
    </w:p>
    <w:p w14:paraId="488CCD02" w14:textId="3D5F399E" w:rsidR="009E562A" w:rsidRDefault="009E562A" w:rsidP="009E562A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9324A41" w14:textId="77777777" w:rsidR="009E562A" w:rsidRDefault="009E562A" w:rsidP="009E562A">
      <w:pPr>
        <w:pStyle w:val="ListParagraph"/>
        <w:spacing w:after="0" w:line="276" w:lineRule="auto"/>
        <w:ind w:left="7920"/>
        <w:rPr>
          <w:rFonts w:ascii="Arial" w:hAnsi="Arial" w:cs="Arial"/>
        </w:rPr>
      </w:pPr>
    </w:p>
    <w:p w14:paraId="4B3356AF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B91516B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1F7ED332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F78F077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D4DAFFF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865BD54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7290EFFA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D5340E2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E5B1847" w14:textId="1E6795C6" w:rsidR="009E562A" w:rsidRDefault="009E562A" w:rsidP="009E562A">
      <w:pPr>
        <w:pStyle w:val="ListParagraph"/>
        <w:spacing w:after="0" w:line="276" w:lineRule="auto"/>
        <w:rPr>
          <w:rFonts w:ascii="Arial" w:hAnsi="Arial" w:cs="Arial"/>
        </w:rPr>
      </w:pPr>
    </w:p>
    <w:p w14:paraId="06E9814F" w14:textId="77777777" w:rsidR="0086394F" w:rsidRPr="00E54D99" w:rsidRDefault="0086394F" w:rsidP="009E562A">
      <w:pPr>
        <w:pStyle w:val="ListParagraph"/>
        <w:spacing w:after="0" w:line="276" w:lineRule="auto"/>
        <w:rPr>
          <w:rFonts w:ascii="Arial" w:hAnsi="Arial" w:cs="Arial"/>
        </w:rPr>
      </w:pPr>
    </w:p>
    <w:p w14:paraId="6702F970" w14:textId="07D522C9" w:rsidR="00624FAF" w:rsidRPr="004F5378" w:rsidRDefault="00D6461E" w:rsidP="005E4385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</w:rPr>
      </w:pPr>
      <w:r w:rsidRPr="004F5378">
        <w:rPr>
          <w:rFonts w:ascii="Arial" w:hAnsi="Arial" w:cs="Arial"/>
        </w:rPr>
        <w:t>Suggest</w:t>
      </w:r>
      <w:r w:rsidR="00B3455A" w:rsidRPr="004F5378">
        <w:rPr>
          <w:rFonts w:ascii="Arial" w:hAnsi="Arial" w:cs="Arial"/>
        </w:rPr>
        <w:t xml:space="preserve"> why a ball-and-socket</w:t>
      </w:r>
      <w:r w:rsidR="00A87039">
        <w:rPr>
          <w:rFonts w:ascii="Arial" w:hAnsi="Arial" w:cs="Arial"/>
        </w:rPr>
        <w:t xml:space="preserve"> joint</w:t>
      </w:r>
      <w:r w:rsidR="00B3455A" w:rsidRPr="004F5378">
        <w:rPr>
          <w:rFonts w:ascii="Arial" w:hAnsi="Arial" w:cs="Arial"/>
        </w:rPr>
        <w:t xml:space="preserve"> at the knee would create problems for upright walking.</w:t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="00B3455A" w:rsidRPr="004F5378">
        <w:rPr>
          <w:rFonts w:ascii="Arial" w:hAnsi="Arial" w:cs="Arial"/>
        </w:rPr>
        <w:tab/>
      </w:r>
      <w:r w:rsidRPr="004F5378">
        <w:rPr>
          <w:rFonts w:ascii="Arial" w:hAnsi="Arial" w:cs="Arial"/>
        </w:rPr>
        <w:t>(1</w:t>
      </w:r>
      <w:r w:rsidR="0086394F">
        <w:rPr>
          <w:rFonts w:ascii="Arial" w:hAnsi="Arial" w:cs="Arial"/>
        </w:rPr>
        <w:t xml:space="preserve"> mark</w:t>
      </w:r>
      <w:r w:rsidR="00B3455A" w:rsidRPr="004F5378">
        <w:rPr>
          <w:rFonts w:ascii="Arial" w:hAnsi="Arial" w:cs="Arial"/>
        </w:rPr>
        <w:t>)</w:t>
      </w:r>
    </w:p>
    <w:p w14:paraId="17FD436B" w14:textId="320E32DA" w:rsidR="00B3455A" w:rsidRDefault="00B3455A" w:rsidP="00B3455A">
      <w:pPr>
        <w:pStyle w:val="ListParagraph"/>
        <w:spacing w:after="0" w:line="276" w:lineRule="auto"/>
        <w:rPr>
          <w:rFonts w:ascii="Arial" w:hAnsi="Arial" w:cs="Arial"/>
        </w:rPr>
      </w:pPr>
    </w:p>
    <w:p w14:paraId="79CF97BA" w14:textId="77777777" w:rsidR="0086394F" w:rsidRDefault="0086394F" w:rsidP="0086394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BFCBB99" w14:textId="77777777" w:rsidR="0086394F" w:rsidRPr="00D96710" w:rsidRDefault="0086394F" w:rsidP="0086394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</w:rPr>
        <w:t>___________________________________________________________________</w:t>
      </w:r>
    </w:p>
    <w:p w14:paraId="3C93CB0D" w14:textId="4F30D0C9" w:rsidR="00821643" w:rsidRDefault="00821643" w:rsidP="00D6461E">
      <w:pPr>
        <w:pStyle w:val="ListParagraph"/>
        <w:spacing w:after="0" w:line="276" w:lineRule="auto"/>
        <w:rPr>
          <w:rFonts w:ascii="Arial" w:hAnsi="Arial" w:cs="Arial"/>
          <w:b/>
        </w:rPr>
      </w:pPr>
    </w:p>
    <w:p w14:paraId="1EC67CF3" w14:textId="339B3AB4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527D69E" w14:textId="6CF30E32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3748B86" w14:textId="7DBA7B5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619C776" w14:textId="6E11B01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379C5797" w14:textId="640831EF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9708F31" w14:textId="55D98FD2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166F431C" w14:textId="0FD87D2F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F471CC2" w14:textId="05B471B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67B8285" w14:textId="7DC36D84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D4D6A12" w14:textId="6094A29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12EA83D" w14:textId="2B4B55C6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04265CE2" w14:textId="607D56C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43760DFE" w14:textId="501CC026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A045A8D" w14:textId="7C71477D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0D0717C" w14:textId="4A9AA5E1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9DA85E1" w14:textId="6B09CC1B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71E80EAF" w14:textId="0878E463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20DE6037" w14:textId="3FCE11AA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5F888EAF" w14:textId="38AD1A5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63D74F32" w14:textId="39B4BB19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</w:p>
    <w:p w14:paraId="52CB6F12" w14:textId="0F926510" w:rsidR="00D6461E" w:rsidRDefault="00D6461E" w:rsidP="00D6461E">
      <w:pPr>
        <w:spacing w:after="0" w:line="276" w:lineRule="auto"/>
        <w:rPr>
          <w:rFonts w:ascii="Arial" w:hAnsi="Arial" w:cs="Arial"/>
          <w:b/>
        </w:rPr>
      </w:pPr>
      <w:r w:rsidRPr="00D6461E">
        <w:rPr>
          <w:rFonts w:ascii="Arial" w:hAnsi="Arial" w:cs="Arial"/>
          <w:b/>
        </w:rPr>
        <w:lastRenderedPageBreak/>
        <w:t>Quest</w:t>
      </w:r>
      <w:r w:rsidR="00406C67">
        <w:rPr>
          <w:rFonts w:ascii="Arial" w:hAnsi="Arial" w:cs="Arial"/>
          <w:b/>
        </w:rPr>
        <w:t>ion 35</w:t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</w:r>
      <w:r w:rsidR="009A3C34">
        <w:rPr>
          <w:rFonts w:ascii="Arial" w:hAnsi="Arial" w:cs="Arial"/>
          <w:b/>
        </w:rPr>
        <w:tab/>
        <w:t>(12 marks)</w:t>
      </w:r>
    </w:p>
    <w:p w14:paraId="3DCB6388" w14:textId="59A0BCA0" w:rsidR="00D6461E" w:rsidRDefault="00D6461E" w:rsidP="00D6461E">
      <w:pPr>
        <w:spacing w:after="0" w:line="276" w:lineRule="auto"/>
        <w:rPr>
          <w:rFonts w:ascii="Arial" w:hAnsi="Arial" w:cs="Arial"/>
        </w:rPr>
      </w:pPr>
    </w:p>
    <w:p w14:paraId="0527F40B" w14:textId="77777777" w:rsidR="00DF511E" w:rsidRDefault="0041235C" w:rsidP="005E4385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41235C">
        <w:rPr>
          <w:rFonts w:ascii="Arial" w:hAnsi="Arial" w:cs="Arial"/>
        </w:rPr>
        <w:t xml:space="preserve">The Atkins Diet is </w:t>
      </w:r>
      <w:r>
        <w:rPr>
          <w:rFonts w:ascii="Arial" w:hAnsi="Arial" w:cs="Arial"/>
        </w:rPr>
        <w:t xml:space="preserve">based on </w:t>
      </w:r>
      <w:r w:rsidRPr="0041235C">
        <w:rPr>
          <w:rFonts w:ascii="Arial" w:hAnsi="Arial" w:cs="Arial"/>
        </w:rPr>
        <w:t>high protein</w:t>
      </w:r>
      <w:r>
        <w:rPr>
          <w:rFonts w:ascii="Arial" w:hAnsi="Arial" w:cs="Arial"/>
        </w:rPr>
        <w:t xml:space="preserve"> foods</w:t>
      </w:r>
      <w:r w:rsidRPr="0041235C">
        <w:rPr>
          <w:rFonts w:ascii="Arial" w:hAnsi="Arial" w:cs="Arial"/>
        </w:rPr>
        <w:t xml:space="preserve">. </w:t>
      </w:r>
    </w:p>
    <w:p w14:paraId="4A6CE0A6" w14:textId="77777777" w:rsidR="00DF511E" w:rsidRDefault="00DF511E" w:rsidP="00DF511E">
      <w:pPr>
        <w:pStyle w:val="ListParagraph"/>
        <w:spacing w:after="0" w:line="276" w:lineRule="auto"/>
        <w:rPr>
          <w:rFonts w:ascii="Arial" w:hAnsi="Arial" w:cs="Arial"/>
        </w:rPr>
      </w:pPr>
    </w:p>
    <w:p w14:paraId="32996963" w14:textId="6A47A638" w:rsidR="0041235C" w:rsidRPr="00DF511E" w:rsidRDefault="009632DE" w:rsidP="005E4385">
      <w:pPr>
        <w:pStyle w:val="ListParagraph"/>
        <w:numPr>
          <w:ilvl w:val="0"/>
          <w:numId w:val="13"/>
        </w:numPr>
        <w:spacing w:after="0" w:line="276" w:lineRule="auto"/>
        <w:ind w:left="1134"/>
        <w:rPr>
          <w:rFonts w:ascii="Arial" w:hAnsi="Arial" w:cs="Arial"/>
        </w:rPr>
      </w:pPr>
      <w:r w:rsidRPr="00DF511E">
        <w:rPr>
          <w:rFonts w:ascii="Arial" w:hAnsi="Arial" w:cs="Arial"/>
        </w:rPr>
        <w:t>Briefly d</w:t>
      </w:r>
      <w:r w:rsidR="0041235C" w:rsidRPr="00DF511E">
        <w:rPr>
          <w:rFonts w:ascii="Arial" w:hAnsi="Arial" w:cs="Arial"/>
        </w:rPr>
        <w:t>escribe what happens to these proteins after the food reaches the stomach</w:t>
      </w:r>
      <w:r w:rsidR="002F5DE4">
        <w:rPr>
          <w:rFonts w:ascii="Arial" w:hAnsi="Arial" w:cs="Arial"/>
        </w:rPr>
        <w:t xml:space="preserve"> and then enters the small intestine</w:t>
      </w:r>
      <w:r w:rsidR="00A87039">
        <w:rPr>
          <w:rFonts w:ascii="Arial" w:hAnsi="Arial" w:cs="Arial"/>
        </w:rPr>
        <w:t>.</w:t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="009A3C34">
        <w:rPr>
          <w:rFonts w:ascii="Arial" w:hAnsi="Arial" w:cs="Arial"/>
        </w:rPr>
        <w:tab/>
      </w:r>
      <w:r w:rsidRPr="00DF511E">
        <w:rPr>
          <w:rFonts w:ascii="Arial" w:hAnsi="Arial" w:cs="Arial"/>
        </w:rPr>
        <w:t>(</w:t>
      </w:r>
      <w:r w:rsidR="003F6A9E" w:rsidRPr="00DF511E">
        <w:rPr>
          <w:rFonts w:ascii="Arial" w:hAnsi="Arial" w:cs="Arial"/>
        </w:rPr>
        <w:t>4</w:t>
      </w:r>
      <w:r w:rsidR="0041235C" w:rsidRPr="00DF511E">
        <w:rPr>
          <w:rFonts w:ascii="Arial" w:hAnsi="Arial" w:cs="Arial"/>
        </w:rPr>
        <w:t xml:space="preserve"> marks)</w:t>
      </w:r>
    </w:p>
    <w:p w14:paraId="0209E408" w14:textId="5468F9BB" w:rsidR="0041235C" w:rsidRDefault="0041235C" w:rsidP="0041235C">
      <w:pPr>
        <w:pStyle w:val="ListParagraph"/>
        <w:spacing w:after="0" w:line="276" w:lineRule="auto"/>
        <w:rPr>
          <w:rFonts w:ascii="Arial" w:hAnsi="Arial" w:cs="Arial"/>
        </w:rPr>
      </w:pPr>
    </w:p>
    <w:p w14:paraId="7ED084F7" w14:textId="2AD9962B" w:rsidR="0086394F" w:rsidRPr="00D96710" w:rsidRDefault="0086394F" w:rsidP="0086394F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416D6C" w14:textId="2DDDCDFA" w:rsidR="0041235C" w:rsidRDefault="0041235C" w:rsidP="0041235C">
      <w:pPr>
        <w:pStyle w:val="ListParagraph"/>
        <w:spacing w:after="0" w:line="276" w:lineRule="auto"/>
        <w:rPr>
          <w:rFonts w:ascii="Arial" w:hAnsi="Arial" w:cs="Arial"/>
        </w:rPr>
      </w:pPr>
    </w:p>
    <w:p w14:paraId="3133BDE6" w14:textId="77777777" w:rsidR="0086394F" w:rsidRPr="0041235C" w:rsidRDefault="0086394F" w:rsidP="0041235C">
      <w:pPr>
        <w:pStyle w:val="ListParagraph"/>
        <w:spacing w:after="0" w:line="276" w:lineRule="auto"/>
        <w:rPr>
          <w:rFonts w:ascii="Arial" w:hAnsi="Arial" w:cs="Arial"/>
        </w:rPr>
      </w:pPr>
    </w:p>
    <w:p w14:paraId="6C99348D" w14:textId="233D5133" w:rsidR="003F6A9E" w:rsidRPr="00DF511E" w:rsidRDefault="003F6A9E" w:rsidP="005E4385">
      <w:pPr>
        <w:pStyle w:val="ListParagraph"/>
        <w:numPr>
          <w:ilvl w:val="0"/>
          <w:numId w:val="12"/>
        </w:numPr>
        <w:spacing w:after="0" w:line="276" w:lineRule="auto"/>
        <w:ind w:left="1134" w:hanging="425"/>
        <w:rPr>
          <w:rFonts w:ascii="Arial" w:hAnsi="Arial" w:cs="Arial"/>
        </w:rPr>
      </w:pPr>
      <w:r w:rsidRPr="00DF511E">
        <w:rPr>
          <w:rFonts w:ascii="Arial" w:hAnsi="Arial" w:cs="Arial"/>
        </w:rPr>
        <w:t xml:space="preserve">State the name given to the type of digestion that would have occurred in the mouth prior to swallowing. </w:t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</w:r>
      <w:r w:rsidRPr="00DF511E">
        <w:rPr>
          <w:rFonts w:ascii="Arial" w:hAnsi="Arial" w:cs="Arial"/>
        </w:rPr>
        <w:tab/>
        <w:t>(1 mark)</w:t>
      </w:r>
    </w:p>
    <w:p w14:paraId="5757CFE7" w14:textId="6953455A" w:rsid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3A9874DF" w14:textId="458FDF76" w:rsidR="003F6A9E" w:rsidRDefault="0086394F" w:rsidP="00A87039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39C079E1" w14:textId="77777777" w:rsidR="0086394F" w:rsidRPr="003F6A9E" w:rsidRDefault="0086394F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296C72AE" w14:textId="038C7608" w:rsidR="0041235C" w:rsidRDefault="002F5DE4" w:rsidP="005E4385">
      <w:pPr>
        <w:pStyle w:val="ListParagraph"/>
        <w:numPr>
          <w:ilvl w:val="0"/>
          <w:numId w:val="12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Suggest a reason </w:t>
      </w:r>
      <w:r w:rsidR="00DF511E">
        <w:rPr>
          <w:rFonts w:ascii="Arial" w:hAnsi="Arial" w:cs="Arial"/>
        </w:rPr>
        <w:t>why high protein diets are recommended for weight loss.</w:t>
      </w:r>
    </w:p>
    <w:p w14:paraId="7E937502" w14:textId="4ECCCE12" w:rsidR="00DF511E" w:rsidRDefault="00DF511E" w:rsidP="00DF511E">
      <w:pPr>
        <w:pStyle w:val="ListParagraph"/>
        <w:spacing w:after="0" w:line="276" w:lineRule="auto"/>
        <w:ind w:left="7920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13A3F70C" w14:textId="66BD3EBD" w:rsidR="0086394F" w:rsidRDefault="0086394F" w:rsidP="0086394F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</w:p>
    <w:p w14:paraId="051CCED3" w14:textId="2BA83A24" w:rsidR="0086394F" w:rsidRDefault="0086394F" w:rsidP="0086394F">
      <w:pPr>
        <w:spacing w:after="0" w:line="480" w:lineRule="auto"/>
        <w:ind w:left="1134"/>
        <w:rPr>
          <w:rFonts w:ascii="Arial" w:hAnsi="Arial" w:cs="Arial"/>
        </w:rPr>
      </w:pPr>
    </w:p>
    <w:p w14:paraId="6FCB3BEF" w14:textId="38C21671" w:rsidR="0086394F" w:rsidRDefault="0086394F" w:rsidP="0086394F">
      <w:pPr>
        <w:spacing w:after="0" w:line="480" w:lineRule="auto"/>
        <w:ind w:left="1134"/>
        <w:rPr>
          <w:rFonts w:ascii="Arial" w:hAnsi="Arial" w:cs="Arial"/>
        </w:rPr>
      </w:pPr>
    </w:p>
    <w:p w14:paraId="08E3CB17" w14:textId="77777777" w:rsidR="00A87039" w:rsidRDefault="00A87039" w:rsidP="0086394F">
      <w:pPr>
        <w:spacing w:after="0" w:line="480" w:lineRule="auto"/>
        <w:ind w:left="1134"/>
        <w:rPr>
          <w:rFonts w:ascii="Arial" w:hAnsi="Arial" w:cs="Arial"/>
        </w:rPr>
      </w:pPr>
    </w:p>
    <w:p w14:paraId="60B35070" w14:textId="13A87BF3" w:rsidR="0086394F" w:rsidRDefault="0086394F" w:rsidP="0086394F">
      <w:pPr>
        <w:spacing w:after="0" w:line="480" w:lineRule="auto"/>
        <w:ind w:left="1134"/>
        <w:rPr>
          <w:rFonts w:ascii="Arial" w:hAnsi="Arial" w:cs="Arial"/>
        </w:rPr>
      </w:pPr>
    </w:p>
    <w:p w14:paraId="41A7DDB0" w14:textId="77777777" w:rsidR="0086394F" w:rsidRPr="00D96710" w:rsidRDefault="0086394F" w:rsidP="0086394F">
      <w:pPr>
        <w:spacing w:after="0" w:line="480" w:lineRule="auto"/>
        <w:ind w:left="1134"/>
        <w:rPr>
          <w:rFonts w:ascii="Arial" w:hAnsi="Arial" w:cs="Arial"/>
        </w:rPr>
      </w:pPr>
    </w:p>
    <w:p w14:paraId="220A6FA4" w14:textId="3EED5D94" w:rsidR="00DF511E" w:rsidRPr="0086394F" w:rsidRDefault="00DF511E" w:rsidP="0086394F">
      <w:pPr>
        <w:spacing w:after="0" w:line="276" w:lineRule="auto"/>
        <w:rPr>
          <w:rFonts w:ascii="Arial" w:hAnsi="Arial" w:cs="Arial"/>
        </w:rPr>
      </w:pPr>
    </w:p>
    <w:p w14:paraId="73B682C1" w14:textId="77777777" w:rsidR="00DF511E" w:rsidRPr="00DF511E" w:rsidRDefault="00DF511E" w:rsidP="00DF511E">
      <w:pPr>
        <w:spacing w:after="0" w:line="276" w:lineRule="auto"/>
        <w:rPr>
          <w:rFonts w:ascii="Arial" w:hAnsi="Arial" w:cs="Arial"/>
        </w:rPr>
      </w:pPr>
    </w:p>
    <w:p w14:paraId="3B854B68" w14:textId="77777777" w:rsidR="00DF511E" w:rsidRDefault="00DF511E" w:rsidP="0041235C">
      <w:pPr>
        <w:spacing w:after="0" w:line="276" w:lineRule="auto"/>
        <w:rPr>
          <w:rFonts w:ascii="Arial" w:hAnsi="Arial" w:cs="Arial"/>
        </w:rPr>
      </w:pPr>
    </w:p>
    <w:p w14:paraId="2D7112A1" w14:textId="1C49EF6F" w:rsidR="003F6A9E" w:rsidRPr="00DF511E" w:rsidRDefault="003F6A9E" w:rsidP="005E4385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 w:rsidRPr="00DF511E">
        <w:rPr>
          <w:rFonts w:ascii="Arial" w:hAnsi="Arial" w:cs="Arial"/>
        </w:rPr>
        <w:lastRenderedPageBreak/>
        <w:t xml:space="preserve">Type 1 Diabetes is a genetic disorder that inhibits an individual from taking up glucose into their cells. Blood glucose monitoring is therefore very important for individuals with Type 1 Diabetes. </w:t>
      </w:r>
    </w:p>
    <w:p w14:paraId="2A1B524B" w14:textId="77777777" w:rsidR="003F6A9E" w:rsidRDefault="003F6A9E" w:rsidP="003F6A9E">
      <w:pPr>
        <w:pStyle w:val="ListParagraph"/>
        <w:spacing w:after="0" w:line="276" w:lineRule="auto"/>
        <w:rPr>
          <w:rFonts w:ascii="Arial" w:hAnsi="Arial" w:cs="Arial"/>
        </w:rPr>
      </w:pPr>
    </w:p>
    <w:p w14:paraId="2228B155" w14:textId="1DCEEED3" w:rsidR="007F6517" w:rsidRPr="00302E5A" w:rsidRDefault="00374EA1" w:rsidP="005E4385">
      <w:pPr>
        <w:pStyle w:val="ListParagraph"/>
        <w:numPr>
          <w:ilvl w:val="0"/>
          <w:numId w:val="10"/>
        </w:numPr>
        <w:spacing w:after="0" w:line="276" w:lineRule="auto"/>
        <w:rPr>
          <w:rFonts w:ascii="Arial" w:hAnsi="Arial" w:cs="Arial"/>
        </w:rPr>
      </w:pPr>
      <w:r w:rsidRPr="003F6A9E">
        <w:rPr>
          <w:rFonts w:ascii="Arial" w:hAnsi="Arial" w:cs="Arial"/>
        </w:rPr>
        <w:t>A glucose biosensor uses the enzyme glucos</w:t>
      </w:r>
      <w:r w:rsidR="00302E5A">
        <w:rPr>
          <w:rFonts w:ascii="Arial" w:hAnsi="Arial" w:cs="Arial"/>
        </w:rPr>
        <w:t>e oxidase</w:t>
      </w:r>
      <w:r w:rsidR="009D6657" w:rsidRPr="003F6A9E">
        <w:rPr>
          <w:rFonts w:ascii="Arial" w:hAnsi="Arial" w:cs="Arial"/>
        </w:rPr>
        <w:t xml:space="preserve">. Using your understanding of enzymes, </w:t>
      </w:r>
      <w:r w:rsidR="00920666">
        <w:rPr>
          <w:rFonts w:ascii="Arial" w:hAnsi="Arial" w:cs="Arial"/>
        </w:rPr>
        <w:t xml:space="preserve">briefly </w:t>
      </w:r>
      <w:r w:rsidR="009D6657" w:rsidRPr="003F6A9E">
        <w:rPr>
          <w:rFonts w:ascii="Arial" w:hAnsi="Arial" w:cs="Arial"/>
        </w:rPr>
        <w:t>explain why</w:t>
      </w:r>
      <w:r w:rsidR="00302E5A">
        <w:rPr>
          <w:rFonts w:ascii="Arial" w:hAnsi="Arial" w:cs="Arial"/>
        </w:rPr>
        <w:t xml:space="preserve"> the biosensor is specific for glucose</w:t>
      </w:r>
      <w:r w:rsidR="009D6657" w:rsidRPr="003F6A9E">
        <w:rPr>
          <w:rFonts w:ascii="Arial" w:hAnsi="Arial" w:cs="Arial"/>
        </w:rPr>
        <w:t>.</w:t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</w:r>
      <w:r w:rsidR="00302E5A">
        <w:rPr>
          <w:rFonts w:ascii="Arial" w:hAnsi="Arial" w:cs="Arial"/>
        </w:rPr>
        <w:tab/>
        <w:t>(2 marks)</w:t>
      </w:r>
    </w:p>
    <w:p w14:paraId="25813783" w14:textId="27D0E517" w:rsidR="009D6657" w:rsidRDefault="009D6657" w:rsidP="009D6657">
      <w:pPr>
        <w:spacing w:after="0" w:line="276" w:lineRule="auto"/>
        <w:rPr>
          <w:rFonts w:ascii="Arial" w:hAnsi="Arial" w:cs="Arial"/>
        </w:rPr>
      </w:pPr>
    </w:p>
    <w:p w14:paraId="1EBDB050" w14:textId="5DAC261D" w:rsidR="0086394F" w:rsidRPr="00D96710" w:rsidRDefault="0086394F" w:rsidP="0086394F">
      <w:pPr>
        <w:spacing w:after="0" w:line="480" w:lineRule="auto"/>
        <w:ind w:left="1080" w:firstLine="5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81E9FB" w14:textId="4D77D5EB" w:rsidR="009D6657" w:rsidRDefault="009D6657" w:rsidP="003F6A9E">
      <w:pPr>
        <w:spacing w:after="0" w:line="276" w:lineRule="auto"/>
        <w:rPr>
          <w:rFonts w:ascii="Arial" w:hAnsi="Arial" w:cs="Arial"/>
        </w:rPr>
      </w:pPr>
    </w:p>
    <w:p w14:paraId="09567D9A" w14:textId="77777777" w:rsidR="0086394F" w:rsidRDefault="0086394F" w:rsidP="003F6A9E">
      <w:pPr>
        <w:spacing w:after="0" w:line="276" w:lineRule="auto"/>
        <w:rPr>
          <w:rFonts w:ascii="Arial" w:hAnsi="Arial" w:cs="Arial"/>
        </w:rPr>
      </w:pPr>
    </w:p>
    <w:p w14:paraId="0611477B" w14:textId="760C4AB0" w:rsidR="00920666" w:rsidRPr="00920666" w:rsidRDefault="001B487C" w:rsidP="005E4385">
      <w:pPr>
        <w:pStyle w:val="ListParagraph"/>
        <w:numPr>
          <w:ilvl w:val="0"/>
          <w:numId w:val="11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State the name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location</w:t>
      </w:r>
      <w:r w:rsidR="00302E5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steps involved in the complete breakdown of </w:t>
      </w:r>
      <w:r w:rsidR="00920666">
        <w:rPr>
          <w:rFonts w:ascii="Arial" w:hAnsi="Arial" w:cs="Arial"/>
        </w:rPr>
        <w:t xml:space="preserve">glucose </w:t>
      </w:r>
      <w:r>
        <w:rPr>
          <w:rFonts w:ascii="Arial" w:hAnsi="Arial" w:cs="Arial"/>
        </w:rPr>
        <w:t xml:space="preserve">within the </w:t>
      </w:r>
      <w:r w:rsidR="00920666">
        <w:rPr>
          <w:rFonts w:ascii="Arial" w:hAnsi="Arial" w:cs="Arial"/>
        </w:rPr>
        <w:t>cell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0666">
        <w:rPr>
          <w:rFonts w:ascii="Arial" w:hAnsi="Arial" w:cs="Arial"/>
        </w:rPr>
        <w:tab/>
      </w:r>
      <w:r w:rsidR="00920666" w:rsidRPr="00920666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="00920666" w:rsidRPr="00920666">
        <w:rPr>
          <w:rFonts w:ascii="Arial" w:hAnsi="Arial" w:cs="Arial"/>
        </w:rPr>
        <w:t xml:space="preserve"> marks)</w:t>
      </w:r>
    </w:p>
    <w:p w14:paraId="126391EE" w14:textId="77777777" w:rsidR="003F6A9E" w:rsidRDefault="003F6A9E" w:rsidP="003F6A9E">
      <w:pPr>
        <w:spacing w:after="0" w:line="276" w:lineRule="auto"/>
        <w:rPr>
          <w:rFonts w:ascii="Arial" w:hAnsi="Arial" w:cs="Arial"/>
        </w:rPr>
      </w:pPr>
    </w:p>
    <w:p w14:paraId="3B6CBE9A" w14:textId="1D130699" w:rsidR="0086394F" w:rsidRPr="00D96710" w:rsidRDefault="0086394F" w:rsidP="0086394F">
      <w:pPr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16F124" w14:textId="7E334F75" w:rsidR="003F6A9E" w:rsidRDefault="003F6A9E" w:rsidP="003F6A9E">
      <w:pPr>
        <w:spacing w:after="0" w:line="276" w:lineRule="auto"/>
        <w:rPr>
          <w:rFonts w:ascii="Arial" w:hAnsi="Arial" w:cs="Arial"/>
        </w:rPr>
      </w:pPr>
    </w:p>
    <w:p w14:paraId="117C31AB" w14:textId="77777777" w:rsidR="0086394F" w:rsidRPr="003F6A9E" w:rsidRDefault="0086394F" w:rsidP="003F6A9E">
      <w:pPr>
        <w:spacing w:after="0" w:line="276" w:lineRule="auto"/>
        <w:rPr>
          <w:rFonts w:ascii="Arial" w:hAnsi="Arial" w:cs="Arial"/>
        </w:rPr>
      </w:pPr>
    </w:p>
    <w:p w14:paraId="5831305C" w14:textId="6F63BCD6" w:rsidR="00B179D9" w:rsidRDefault="001B487C" w:rsidP="005E4385">
      <w:pPr>
        <w:pStyle w:val="ListParagraph"/>
        <w:numPr>
          <w:ilvl w:val="0"/>
          <w:numId w:val="11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 w:rsidR="005966E5">
        <w:rPr>
          <w:rFonts w:ascii="Arial" w:hAnsi="Arial" w:cs="Arial"/>
          <w:b/>
        </w:rPr>
        <w:t>one</w:t>
      </w:r>
      <w:r w:rsidR="005966E5">
        <w:rPr>
          <w:rFonts w:ascii="Arial" w:hAnsi="Arial" w:cs="Arial"/>
        </w:rPr>
        <w:t xml:space="preserve"> product that differs between aerobic and anaerobic respiration in human cells.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312E930" w14:textId="06828604" w:rsidR="001B487C" w:rsidRDefault="001B487C" w:rsidP="001B487C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585BFE13" w14:textId="4AD6A8E5" w:rsidR="001B487C" w:rsidRPr="001B487C" w:rsidRDefault="0086394F" w:rsidP="0086394F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28453680" w14:textId="4ED2B655" w:rsidR="00821643" w:rsidRDefault="00821643" w:rsidP="0086394F">
      <w:pPr>
        <w:spacing w:after="0" w:line="480" w:lineRule="auto"/>
        <w:rPr>
          <w:rFonts w:ascii="Arial" w:hAnsi="Arial" w:cs="Arial"/>
          <w:b/>
        </w:rPr>
      </w:pPr>
    </w:p>
    <w:p w14:paraId="04A9B625" w14:textId="77777777" w:rsidR="00FE35D6" w:rsidRDefault="00FE35D6" w:rsidP="00624FAF">
      <w:pPr>
        <w:spacing w:after="0" w:line="276" w:lineRule="auto"/>
        <w:rPr>
          <w:rFonts w:ascii="Arial" w:hAnsi="Arial" w:cs="Arial"/>
          <w:b/>
        </w:rPr>
      </w:pPr>
    </w:p>
    <w:p w14:paraId="0D95435E" w14:textId="382E91F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DA2E934" w14:textId="2D084EA4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2BDA885" w14:textId="3B864E76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2A7CC83B" w14:textId="63066CF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08901B1A" w14:textId="0AC26FD8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604978A6" w14:textId="418C86B4" w:rsidR="00A87039" w:rsidRDefault="00A87039" w:rsidP="00624FAF">
      <w:pPr>
        <w:spacing w:after="0" w:line="276" w:lineRule="auto"/>
        <w:rPr>
          <w:rFonts w:ascii="Arial" w:hAnsi="Arial" w:cs="Arial"/>
          <w:b/>
        </w:rPr>
      </w:pPr>
    </w:p>
    <w:p w14:paraId="47187CF5" w14:textId="77777777" w:rsidR="00A87039" w:rsidRDefault="00A87039" w:rsidP="00624FAF">
      <w:pPr>
        <w:spacing w:after="0" w:line="276" w:lineRule="auto"/>
        <w:rPr>
          <w:rFonts w:ascii="Arial" w:hAnsi="Arial" w:cs="Arial"/>
          <w:b/>
        </w:rPr>
      </w:pPr>
    </w:p>
    <w:p w14:paraId="19F2A172" w14:textId="48DF203D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E697E68" w14:textId="5F8A2329" w:rsidR="000D14C9" w:rsidRDefault="00406C67" w:rsidP="00624FAF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36</w:t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501BDE">
        <w:rPr>
          <w:rFonts w:ascii="Arial" w:hAnsi="Arial" w:cs="Arial"/>
          <w:b/>
        </w:rPr>
        <w:tab/>
      </w:r>
      <w:r w:rsidR="00C05FC9">
        <w:rPr>
          <w:rFonts w:ascii="Arial" w:hAnsi="Arial" w:cs="Arial"/>
          <w:b/>
        </w:rPr>
        <w:t>(8</w:t>
      </w:r>
      <w:r w:rsidR="004A0A18">
        <w:rPr>
          <w:rFonts w:ascii="Arial" w:hAnsi="Arial" w:cs="Arial"/>
          <w:b/>
        </w:rPr>
        <w:t xml:space="preserve"> marks)</w:t>
      </w:r>
    </w:p>
    <w:p w14:paraId="55CF4C25" w14:textId="609BC0AD" w:rsidR="000D14C9" w:rsidRDefault="000D14C9" w:rsidP="00624FAF">
      <w:pPr>
        <w:spacing w:after="0" w:line="276" w:lineRule="auto"/>
        <w:rPr>
          <w:rFonts w:ascii="Arial" w:hAnsi="Arial" w:cs="Arial"/>
          <w:b/>
        </w:rPr>
      </w:pPr>
    </w:p>
    <w:p w14:paraId="33D07328" w14:textId="257458AF" w:rsidR="00406C67" w:rsidRPr="00406C67" w:rsidRDefault="00406C67" w:rsidP="00406C67">
      <w:pPr>
        <w:spacing w:after="0" w:line="276" w:lineRule="auto"/>
        <w:rPr>
          <w:rFonts w:ascii="Arial" w:hAnsi="Arial" w:cs="Arial"/>
        </w:rPr>
      </w:pPr>
      <w:r w:rsidRPr="00406C67">
        <w:rPr>
          <w:rFonts w:ascii="Arial" w:hAnsi="Arial" w:cs="Arial"/>
        </w:rPr>
        <w:t xml:space="preserve">An investigation on the effect of physical activity on respiration rate was undertaken. Immediately after completing an activity, each individual breathed into a container </w:t>
      </w:r>
      <w:r w:rsidR="005966E5">
        <w:rPr>
          <w:rFonts w:ascii="Arial" w:hAnsi="Arial" w:cs="Arial"/>
        </w:rPr>
        <w:t xml:space="preserve">of </w:t>
      </w:r>
      <w:r w:rsidRPr="00406C67">
        <w:rPr>
          <w:rFonts w:ascii="Arial" w:hAnsi="Arial" w:cs="Arial"/>
        </w:rPr>
        <w:t xml:space="preserve">pH indicator solution. The time it took for the pH indicator to change from blue to red was recorded. </w:t>
      </w:r>
    </w:p>
    <w:p w14:paraId="370DE231" w14:textId="37394C1C" w:rsidR="00A76FD9" w:rsidRDefault="00A76FD9" w:rsidP="00B501C1">
      <w:pPr>
        <w:spacing w:after="0" w:line="276" w:lineRule="auto"/>
        <w:rPr>
          <w:rFonts w:ascii="Arial" w:hAnsi="Arial" w:cs="Arial"/>
        </w:rPr>
      </w:pPr>
    </w:p>
    <w:p w14:paraId="00E12680" w14:textId="5CE73920" w:rsidR="00A76FD9" w:rsidRDefault="00A76FD9" w:rsidP="00A76FD9">
      <w:pPr>
        <w:spacing w:after="0" w:line="276" w:lineRule="auto"/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9F27BCD" wp14:editId="7159CA78">
            <wp:extent cx="937757" cy="4618437"/>
            <wp:effectExtent l="0" t="0" r="0" b="3492"/>
            <wp:docPr id="10" name="Picture 10" descr="File:Power of Hydrogen (pH) chart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ower of Hydrogen (pH) chart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1" r="64627"/>
                    <a:stretch/>
                  </pic:blipFill>
                  <pic:spPr bwMode="auto">
                    <a:xfrm rot="5400000">
                      <a:off x="0" y="0"/>
                      <a:ext cx="937998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A552" w14:textId="56ECAEF2" w:rsidR="00B501C1" w:rsidRPr="00A87039" w:rsidRDefault="00A87039" w:rsidP="00B501C1">
      <w:pPr>
        <w:spacing w:after="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  <w:t xml:space="preserve">         </w:t>
      </w:r>
      <w:r w:rsidRPr="00A87039">
        <w:rPr>
          <w:rFonts w:ascii="Arial" w:hAnsi="Arial" w:cs="Arial"/>
          <w:sz w:val="18"/>
          <w:szCs w:val="18"/>
        </w:rPr>
        <w:t>Purple</w:t>
      </w:r>
      <w:r>
        <w:rPr>
          <w:rFonts w:ascii="Arial" w:hAnsi="Arial" w:cs="Arial"/>
          <w:sz w:val="18"/>
          <w:szCs w:val="18"/>
        </w:rPr>
        <w:tab/>
        <w:t xml:space="preserve">  Dark Blue     Blue             Green</w:t>
      </w:r>
      <w:r>
        <w:rPr>
          <w:rFonts w:ascii="Arial" w:hAnsi="Arial" w:cs="Arial"/>
          <w:sz w:val="18"/>
          <w:szCs w:val="18"/>
        </w:rPr>
        <w:tab/>
        <w:t xml:space="preserve">       Yellow        Orange        Red</w:t>
      </w:r>
      <w:r>
        <w:rPr>
          <w:rFonts w:ascii="Arial" w:hAnsi="Arial" w:cs="Arial"/>
          <w:sz w:val="18"/>
          <w:szCs w:val="18"/>
        </w:rPr>
        <w:tab/>
      </w:r>
    </w:p>
    <w:p w14:paraId="58D5FC62" w14:textId="77777777" w:rsidR="007839C7" w:rsidRDefault="007839C7" w:rsidP="00B501C1">
      <w:pPr>
        <w:spacing w:after="0" w:line="276" w:lineRule="auto"/>
        <w:rPr>
          <w:rFonts w:ascii="Arial" w:hAnsi="Arial" w:cs="Arial"/>
        </w:rPr>
      </w:pPr>
    </w:p>
    <w:p w14:paraId="46BA3E44" w14:textId="505A045A" w:rsidR="00B501C1" w:rsidRPr="00A87039" w:rsidRDefault="00B501C1" w:rsidP="005E4385">
      <w:pPr>
        <w:pStyle w:val="ListParagraph"/>
        <w:numPr>
          <w:ilvl w:val="0"/>
          <w:numId w:val="6"/>
        </w:numPr>
        <w:tabs>
          <w:tab w:val="left" w:pos="1134"/>
        </w:tabs>
        <w:spacing w:after="0" w:line="276" w:lineRule="auto"/>
        <w:rPr>
          <w:rFonts w:ascii="Arial" w:hAnsi="Arial" w:cs="Arial"/>
        </w:rPr>
      </w:pPr>
      <w:r w:rsidRPr="00A87039">
        <w:rPr>
          <w:rFonts w:ascii="Arial" w:hAnsi="Arial" w:cs="Arial"/>
        </w:rPr>
        <w:t xml:space="preserve">Identify the </w:t>
      </w:r>
      <w:r w:rsidR="00A76FD9" w:rsidRPr="00A87039">
        <w:rPr>
          <w:rFonts w:ascii="Arial" w:hAnsi="Arial" w:cs="Arial"/>
        </w:rPr>
        <w:t xml:space="preserve">gas that would have been present </w:t>
      </w:r>
      <w:r w:rsidR="00A87039" w:rsidRPr="00A87039">
        <w:rPr>
          <w:rFonts w:ascii="Arial" w:hAnsi="Arial" w:cs="Arial"/>
        </w:rPr>
        <w:t xml:space="preserve">in larger amounts after the activity, </w:t>
      </w:r>
      <w:r w:rsidR="00A76FD9" w:rsidRPr="00A87039">
        <w:rPr>
          <w:rFonts w:ascii="Arial" w:hAnsi="Arial" w:cs="Arial"/>
        </w:rPr>
        <w:t>and explain why its presence would have caused the change in colour.</w:t>
      </w:r>
      <w:r w:rsidR="00A76FD9" w:rsidRP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87039">
        <w:rPr>
          <w:rFonts w:ascii="Arial" w:hAnsi="Arial" w:cs="Arial"/>
        </w:rPr>
        <w:tab/>
      </w:r>
      <w:r w:rsidR="00A76FD9" w:rsidRPr="00A87039">
        <w:rPr>
          <w:rFonts w:ascii="Arial" w:hAnsi="Arial" w:cs="Arial"/>
        </w:rPr>
        <w:tab/>
      </w:r>
      <w:r w:rsidR="00406C67" w:rsidRPr="00A87039">
        <w:rPr>
          <w:rFonts w:ascii="Arial" w:hAnsi="Arial" w:cs="Arial"/>
        </w:rPr>
        <w:tab/>
      </w:r>
      <w:r w:rsidR="00406C67" w:rsidRPr="00A87039">
        <w:rPr>
          <w:rFonts w:ascii="Arial" w:hAnsi="Arial" w:cs="Arial"/>
        </w:rPr>
        <w:tab/>
      </w:r>
      <w:r w:rsidR="00B179D9" w:rsidRPr="00A87039">
        <w:rPr>
          <w:rFonts w:ascii="Arial" w:hAnsi="Arial" w:cs="Arial"/>
        </w:rPr>
        <w:t>(2</w:t>
      </w:r>
      <w:r w:rsidR="00A76FD9" w:rsidRPr="00A87039">
        <w:rPr>
          <w:rFonts w:ascii="Arial" w:hAnsi="Arial" w:cs="Arial"/>
        </w:rPr>
        <w:t xml:space="preserve"> marks)</w:t>
      </w:r>
    </w:p>
    <w:p w14:paraId="44A7A906" w14:textId="0658E2B0" w:rsidR="00A76FD9" w:rsidRDefault="00A76FD9" w:rsidP="00A76FD9">
      <w:pPr>
        <w:pStyle w:val="ListParagraph"/>
        <w:spacing w:after="0" w:line="276" w:lineRule="auto"/>
        <w:rPr>
          <w:rFonts w:ascii="Arial" w:hAnsi="Arial" w:cs="Arial"/>
        </w:rPr>
      </w:pPr>
    </w:p>
    <w:p w14:paraId="1AFD3E20" w14:textId="34CA6BE3" w:rsidR="00A76FD9" w:rsidRDefault="0086394F" w:rsidP="0086394F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99BFA0" w14:textId="6AAFF7EF" w:rsidR="0086394F" w:rsidRDefault="0086394F" w:rsidP="00A76FD9">
      <w:pPr>
        <w:pStyle w:val="ListParagraph"/>
        <w:spacing w:after="0" w:line="276" w:lineRule="auto"/>
        <w:rPr>
          <w:rFonts w:ascii="Arial" w:hAnsi="Arial" w:cs="Arial"/>
        </w:rPr>
      </w:pPr>
    </w:p>
    <w:p w14:paraId="7BC7710D" w14:textId="77777777" w:rsidR="0086394F" w:rsidRPr="00B501C1" w:rsidRDefault="0086394F" w:rsidP="00A76FD9">
      <w:pPr>
        <w:pStyle w:val="ListParagraph"/>
        <w:spacing w:after="0" w:line="276" w:lineRule="auto"/>
        <w:rPr>
          <w:rFonts w:ascii="Arial" w:hAnsi="Arial" w:cs="Arial"/>
        </w:rPr>
      </w:pPr>
    </w:p>
    <w:p w14:paraId="1B70489B" w14:textId="77777777" w:rsidR="008031B8" w:rsidRDefault="00EC1F77" w:rsidP="008031B8">
      <w:pPr>
        <w:spacing w:after="0" w:line="276" w:lineRule="auto"/>
        <w:rPr>
          <w:rFonts w:ascii="Arial" w:hAnsi="Arial" w:cs="Arial"/>
        </w:rPr>
      </w:pPr>
      <w:r w:rsidRPr="008031B8">
        <w:rPr>
          <w:rFonts w:ascii="Arial" w:hAnsi="Arial" w:cs="Arial"/>
        </w:rPr>
        <w:t>Whilst performing one of the activities, one of the individuals fell over and cut their knee</w:t>
      </w:r>
      <w:r w:rsidR="007F6517" w:rsidRPr="008031B8">
        <w:rPr>
          <w:rFonts w:ascii="Arial" w:hAnsi="Arial" w:cs="Arial"/>
        </w:rPr>
        <w:t xml:space="preserve">. </w:t>
      </w:r>
    </w:p>
    <w:p w14:paraId="6A350839" w14:textId="77777777" w:rsidR="008031B8" w:rsidRDefault="008031B8" w:rsidP="008031B8">
      <w:pPr>
        <w:spacing w:after="0" w:line="276" w:lineRule="auto"/>
        <w:rPr>
          <w:rFonts w:ascii="Arial" w:hAnsi="Arial" w:cs="Arial"/>
        </w:rPr>
      </w:pPr>
    </w:p>
    <w:p w14:paraId="40A64BF5" w14:textId="7FBB66FB" w:rsidR="008031B8" w:rsidRPr="008031B8" w:rsidRDefault="008031B8" w:rsidP="005E4385">
      <w:pPr>
        <w:pStyle w:val="ListParagraph"/>
        <w:numPr>
          <w:ilvl w:val="0"/>
          <w:numId w:val="6"/>
        </w:num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(i) </w:t>
      </w:r>
      <w:r>
        <w:rPr>
          <w:rFonts w:ascii="Arial" w:hAnsi="Arial" w:cs="Arial"/>
        </w:rPr>
        <w:tab/>
      </w:r>
      <w:r w:rsidR="003A7D76">
        <w:rPr>
          <w:rFonts w:ascii="Arial" w:hAnsi="Arial" w:cs="Arial"/>
        </w:rPr>
        <w:t xml:space="preserve">State </w:t>
      </w:r>
      <w:r w:rsidR="007F6517" w:rsidRPr="008031B8">
        <w:rPr>
          <w:rFonts w:ascii="Arial" w:hAnsi="Arial" w:cs="Arial"/>
        </w:rPr>
        <w:t xml:space="preserve">which two formed elements </w:t>
      </w:r>
      <w:r w:rsidR="00EC1F77" w:rsidRPr="008031B8">
        <w:rPr>
          <w:rFonts w:ascii="Arial" w:hAnsi="Arial" w:cs="Arial"/>
        </w:rPr>
        <w:t xml:space="preserve">of </w:t>
      </w:r>
      <w:r w:rsidR="007F6517" w:rsidRPr="008031B8">
        <w:rPr>
          <w:rFonts w:ascii="Arial" w:hAnsi="Arial" w:cs="Arial"/>
        </w:rPr>
        <w:t xml:space="preserve">the </w:t>
      </w:r>
      <w:r w:rsidR="00EC1F77" w:rsidRPr="008031B8">
        <w:rPr>
          <w:rFonts w:ascii="Arial" w:hAnsi="Arial" w:cs="Arial"/>
        </w:rPr>
        <w:t xml:space="preserve">blood would expect to </w:t>
      </w:r>
    </w:p>
    <w:p w14:paraId="79810221" w14:textId="304BDDEC" w:rsidR="004A0A18" w:rsidRPr="008031B8" w:rsidRDefault="00EC1F77" w:rsidP="003A7D76">
      <w:pPr>
        <w:pStyle w:val="ListParagraph"/>
        <w:tabs>
          <w:tab w:val="left" w:pos="1134"/>
        </w:tabs>
        <w:spacing w:after="0" w:line="276" w:lineRule="auto"/>
        <w:ind w:left="1440"/>
        <w:rPr>
          <w:rFonts w:ascii="Arial" w:hAnsi="Arial" w:cs="Arial"/>
          <w:b/>
        </w:rPr>
      </w:pPr>
      <w:r w:rsidRPr="008031B8">
        <w:rPr>
          <w:rFonts w:ascii="Arial" w:hAnsi="Arial" w:cs="Arial"/>
        </w:rPr>
        <w:t>increase in conce</w:t>
      </w:r>
      <w:r w:rsidR="003A7D76">
        <w:rPr>
          <w:rFonts w:ascii="Arial" w:hAnsi="Arial" w:cs="Arial"/>
        </w:rPr>
        <w:t>ntration following this injury, and explain why this would have occurred.</w:t>
      </w:r>
      <w:r w:rsidRPr="008031B8">
        <w:rPr>
          <w:rFonts w:ascii="Arial" w:hAnsi="Arial" w:cs="Arial"/>
        </w:rPr>
        <w:tab/>
      </w:r>
      <w:r w:rsidR="008031B8">
        <w:rPr>
          <w:rFonts w:ascii="Arial" w:hAnsi="Arial" w:cs="Arial"/>
        </w:rPr>
        <w:tab/>
      </w:r>
      <w:r w:rsidR="008031B8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Pr="008031B8">
        <w:rPr>
          <w:rFonts w:ascii="Arial" w:hAnsi="Arial" w:cs="Arial"/>
        </w:rPr>
        <w:t>(4 marks)</w:t>
      </w:r>
    </w:p>
    <w:p w14:paraId="187721C1" w14:textId="792677B3" w:rsidR="00EC1F77" w:rsidRDefault="00EC1F77" w:rsidP="00EC1F77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25613608" w14:textId="7C73EDE3" w:rsidR="008031B8" w:rsidRDefault="0086394F" w:rsidP="0086394F">
      <w:pPr>
        <w:spacing w:line="480" w:lineRule="auto"/>
        <w:ind w:left="1134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901182" w14:textId="442A6068" w:rsidR="008031B8" w:rsidRDefault="008031B8" w:rsidP="008031B8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  <w:r w:rsidRPr="008031B8">
        <w:rPr>
          <w:rFonts w:ascii="Arial" w:hAnsi="Arial" w:cs="Arial"/>
          <w:color w:val="000000"/>
        </w:rPr>
        <w:lastRenderedPageBreak/>
        <w:t>(ii)</w:t>
      </w:r>
      <w:r>
        <w:rPr>
          <w:rFonts w:ascii="Arial" w:hAnsi="Arial" w:cs="Arial"/>
          <w:color w:val="000000"/>
        </w:rPr>
        <w:tab/>
        <w:t xml:space="preserve">Name and describe the type of tissue that blood </w:t>
      </w:r>
      <w:r w:rsidR="003A7D76">
        <w:rPr>
          <w:rFonts w:ascii="Arial" w:hAnsi="Arial" w:cs="Arial"/>
          <w:color w:val="000000"/>
        </w:rPr>
        <w:t>is categorised as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ab/>
        <w:t>(2 marks)</w:t>
      </w:r>
    </w:p>
    <w:p w14:paraId="6B260666" w14:textId="77777777" w:rsidR="008031B8" w:rsidRDefault="008031B8" w:rsidP="008031B8">
      <w:pPr>
        <w:pStyle w:val="ListParagraph"/>
        <w:tabs>
          <w:tab w:val="left" w:pos="1134"/>
        </w:tabs>
        <w:spacing w:line="276" w:lineRule="auto"/>
        <w:rPr>
          <w:rFonts w:ascii="Arial" w:hAnsi="Arial" w:cs="Arial"/>
          <w:color w:val="000000"/>
        </w:rPr>
      </w:pPr>
    </w:p>
    <w:p w14:paraId="4F4A5421" w14:textId="41D7EC11" w:rsidR="008031B8" w:rsidRPr="008031B8" w:rsidRDefault="0086394F" w:rsidP="0086394F">
      <w:pPr>
        <w:pStyle w:val="ListParagraph"/>
        <w:spacing w:line="480" w:lineRule="auto"/>
        <w:ind w:left="1134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924A2A" w14:textId="6FA85DFF" w:rsidR="008031B8" w:rsidRDefault="008031B8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92AE371" w14:textId="579BFBA2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611546A" w14:textId="36F1BB3C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2A8C177" w14:textId="4AB24060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35C8D59" w14:textId="13414D4E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B3F6C79" w14:textId="0062E701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D44C30A" w14:textId="2D071D6A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500395D" w14:textId="154B93A5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F6BE13C" w14:textId="20A32A6B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E9F16ED" w14:textId="3EFD3B72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3DE6899" w14:textId="36040B2D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42DA0ED" w14:textId="785907E1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A902A11" w14:textId="48F1D506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0862239" w14:textId="22C75153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3879905" w14:textId="2E04009D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A98406E" w14:textId="5678D38F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458EDF6" w14:textId="77777777" w:rsidR="00143491" w:rsidRDefault="00143491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043DACC" w14:textId="1BC06547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EFA215F" w14:textId="3EC139D5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5D47E91" w14:textId="45F839CC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ECE11BD" w14:textId="36C31ACA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5E7792B" w14:textId="64C97753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F38CC9" w14:textId="77777777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F6B9A37" w14:textId="3C0F3473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2E5BFF9D" w14:textId="1C024676" w:rsidR="0086394F" w:rsidRDefault="0086394F" w:rsidP="008031B8">
      <w:pPr>
        <w:spacing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B1D6DA9" w14:textId="4CD203EC" w:rsidR="007F6517" w:rsidRDefault="002B4FD5" w:rsidP="007F6517">
      <w:pPr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Question 37</w:t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F6517">
        <w:rPr>
          <w:rFonts w:ascii="Arial" w:hAnsi="Arial" w:cs="Arial"/>
          <w:b/>
          <w:color w:val="000000"/>
        </w:rPr>
        <w:tab/>
      </w:r>
      <w:r w:rsidR="007056DB">
        <w:rPr>
          <w:rFonts w:ascii="Arial" w:hAnsi="Arial" w:cs="Arial"/>
          <w:b/>
          <w:color w:val="000000"/>
        </w:rPr>
        <w:tab/>
        <w:t>(1</w:t>
      </w:r>
      <w:r w:rsidR="00770CD4">
        <w:rPr>
          <w:rFonts w:ascii="Arial" w:hAnsi="Arial" w:cs="Arial"/>
          <w:b/>
          <w:color w:val="000000"/>
        </w:rPr>
        <w:t>1</w:t>
      </w:r>
      <w:r w:rsidR="007056DB">
        <w:rPr>
          <w:rFonts w:ascii="Arial" w:hAnsi="Arial" w:cs="Arial"/>
          <w:b/>
          <w:color w:val="000000"/>
        </w:rPr>
        <w:t xml:space="preserve"> marks)</w:t>
      </w:r>
    </w:p>
    <w:p w14:paraId="755F4CFC" w14:textId="29C3B69B" w:rsidR="0096663D" w:rsidRPr="000E0610" w:rsidRDefault="0096663D" w:rsidP="005E4385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r w:rsidRPr="000E0610">
        <w:rPr>
          <w:rFonts w:ascii="Arial" w:hAnsi="Arial" w:cs="Arial"/>
        </w:rPr>
        <w:t xml:space="preserve">The following diagrams represent </w:t>
      </w:r>
      <w:r w:rsidR="000E0610" w:rsidRPr="000E0610">
        <w:rPr>
          <w:rFonts w:ascii="Arial" w:hAnsi="Arial" w:cs="Arial"/>
        </w:rPr>
        <w:t>a selection of the</w:t>
      </w:r>
      <w:r w:rsidR="002C6220">
        <w:rPr>
          <w:rFonts w:ascii="Arial" w:hAnsi="Arial" w:cs="Arial"/>
        </w:rPr>
        <w:t xml:space="preserve"> five (5)</w:t>
      </w:r>
      <w:r w:rsidRPr="000E0610">
        <w:rPr>
          <w:rFonts w:ascii="Arial" w:hAnsi="Arial" w:cs="Arial"/>
        </w:rPr>
        <w:t xml:space="preserve"> different </w:t>
      </w:r>
      <w:r w:rsidR="002C6220">
        <w:rPr>
          <w:rFonts w:ascii="Arial" w:hAnsi="Arial" w:cs="Arial"/>
        </w:rPr>
        <w:t>stages</w:t>
      </w:r>
      <w:r w:rsidRPr="000E0610">
        <w:rPr>
          <w:rFonts w:ascii="Arial" w:hAnsi="Arial" w:cs="Arial"/>
        </w:rPr>
        <w:t xml:space="preserve"> of mitosis.</w:t>
      </w:r>
    </w:p>
    <w:p w14:paraId="0C04DD3E" w14:textId="3D303D74" w:rsidR="0096663D" w:rsidRDefault="0096663D" w:rsidP="007F6517">
      <w:pPr>
        <w:spacing w:after="0" w:line="276" w:lineRule="auto"/>
        <w:rPr>
          <w:rFonts w:ascii="Arial" w:hAnsi="Arial" w:cs="Arial"/>
        </w:rPr>
      </w:pPr>
    </w:p>
    <w:p w14:paraId="127BD420" w14:textId="5D324233" w:rsidR="0096663D" w:rsidRDefault="000E0610" w:rsidP="000E0610">
      <w:pPr>
        <w:spacing w:after="0" w:line="276" w:lineRule="auto"/>
        <w:jc w:val="center"/>
      </w:pPr>
      <w:r>
        <w:rPr>
          <w:noProof/>
          <w:lang w:eastAsia="en-AU"/>
        </w:rPr>
        <w:drawing>
          <wp:inline distT="0" distB="0" distL="0" distR="0" wp14:anchorId="67042CE7" wp14:editId="7549E1E4">
            <wp:extent cx="1621790" cy="1526540"/>
            <wp:effectExtent l="0" t="0" r="0" b="0"/>
            <wp:docPr id="14" name="Picture 14" descr="Ana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phas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51A94D50" wp14:editId="71995486">
            <wp:extent cx="1526540" cy="1526540"/>
            <wp:effectExtent l="0" t="0" r="0" b="0"/>
            <wp:docPr id="12" name="Picture 12" descr="File:Pro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Prophas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AU"/>
        </w:rPr>
        <w:drawing>
          <wp:inline distT="0" distB="0" distL="0" distR="0" wp14:anchorId="33ACFB2E" wp14:editId="2D292468">
            <wp:extent cx="1510665" cy="1447165"/>
            <wp:effectExtent l="0" t="0" r="0" b="635"/>
            <wp:docPr id="13" name="Picture 13" descr="Inter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phas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4B30" w14:textId="5F80E3C6" w:rsidR="000E0610" w:rsidRDefault="000E0610" w:rsidP="000E0610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C</w:t>
      </w:r>
    </w:p>
    <w:p w14:paraId="342EFFF1" w14:textId="1A15C9E9" w:rsidR="000E0610" w:rsidRDefault="000E0610" w:rsidP="000E0610">
      <w:pPr>
        <w:tabs>
          <w:tab w:val="left" w:pos="1560"/>
          <w:tab w:val="left" w:pos="4536"/>
          <w:tab w:val="left" w:pos="7371"/>
        </w:tabs>
        <w:spacing w:after="0" w:line="276" w:lineRule="auto"/>
        <w:rPr>
          <w:rFonts w:ascii="Arial" w:hAnsi="Arial" w:cs="Arial"/>
        </w:rPr>
      </w:pPr>
    </w:p>
    <w:p w14:paraId="0AC14646" w14:textId="178A46B0" w:rsidR="000E0610" w:rsidRDefault="000E0610" w:rsidP="0086394F">
      <w:pPr>
        <w:spacing w:after="0" w:line="276" w:lineRule="auto"/>
        <w:rPr>
          <w:rFonts w:ascii="Arial" w:hAnsi="Arial" w:cs="Arial"/>
        </w:rPr>
      </w:pPr>
    </w:p>
    <w:p w14:paraId="17EF87DE" w14:textId="2F78A749" w:rsidR="000E0610" w:rsidRPr="000E0610" w:rsidRDefault="000E0610" w:rsidP="005E4385">
      <w:pPr>
        <w:pStyle w:val="ListParagraph"/>
        <w:numPr>
          <w:ilvl w:val="0"/>
          <w:numId w:val="15"/>
        </w:numPr>
        <w:spacing w:after="0" w:line="276" w:lineRule="auto"/>
        <w:ind w:left="1134" w:hanging="425"/>
        <w:rPr>
          <w:rFonts w:ascii="Arial" w:hAnsi="Arial" w:cs="Arial"/>
        </w:rPr>
      </w:pPr>
      <w:r w:rsidRPr="000E0610">
        <w:rPr>
          <w:rFonts w:ascii="Arial" w:hAnsi="Arial" w:cs="Arial"/>
        </w:rPr>
        <w:t>List the diagrams (A, B, C) in the correct order for the process of mitosis.</w:t>
      </w:r>
      <w:r w:rsidRPr="000E0610">
        <w:rPr>
          <w:rFonts w:ascii="Arial" w:hAnsi="Arial" w:cs="Arial"/>
        </w:rPr>
        <w:tab/>
      </w:r>
      <w:r w:rsidRPr="000E061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E0610">
        <w:rPr>
          <w:rFonts w:ascii="Arial" w:hAnsi="Arial" w:cs="Arial"/>
        </w:rPr>
        <w:t>(1 mark)</w:t>
      </w:r>
    </w:p>
    <w:p w14:paraId="05920ADE" w14:textId="704087B7" w:rsidR="000E0610" w:rsidRDefault="0086394F" w:rsidP="0086394F">
      <w:pPr>
        <w:pStyle w:val="ListParagraph"/>
        <w:spacing w:after="0" w:line="480" w:lineRule="auto"/>
        <w:ind w:firstLine="41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76A37C8D" w14:textId="61D14E49" w:rsidR="0086394F" w:rsidRDefault="0086394F" w:rsidP="0086394F">
      <w:pPr>
        <w:pStyle w:val="ListParagraph"/>
        <w:spacing w:after="0" w:line="276" w:lineRule="auto"/>
        <w:ind w:firstLine="414"/>
        <w:rPr>
          <w:rFonts w:ascii="Arial" w:hAnsi="Arial" w:cs="Arial"/>
        </w:rPr>
      </w:pPr>
    </w:p>
    <w:p w14:paraId="35B54380" w14:textId="77777777" w:rsidR="0086394F" w:rsidRDefault="0086394F" w:rsidP="0086394F">
      <w:pPr>
        <w:pStyle w:val="ListParagraph"/>
        <w:spacing w:after="0" w:line="276" w:lineRule="auto"/>
        <w:ind w:firstLine="414"/>
        <w:rPr>
          <w:rFonts w:ascii="Arial" w:hAnsi="Arial" w:cs="Arial"/>
        </w:rPr>
      </w:pPr>
    </w:p>
    <w:p w14:paraId="5C2A94E1" w14:textId="21FF577A" w:rsidR="000E0610" w:rsidRDefault="000E0610" w:rsidP="005E4385">
      <w:pPr>
        <w:pStyle w:val="ListParagraph"/>
        <w:numPr>
          <w:ilvl w:val="0"/>
          <w:numId w:val="16"/>
        </w:numPr>
        <w:spacing w:after="0"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Identi</w:t>
      </w:r>
      <w:r w:rsidR="002A55D2">
        <w:rPr>
          <w:rFonts w:ascii="Arial" w:hAnsi="Arial" w:cs="Arial"/>
        </w:rPr>
        <w:t>fy the missing stages and draw</w:t>
      </w:r>
      <w:r>
        <w:rPr>
          <w:rFonts w:ascii="Arial" w:hAnsi="Arial" w:cs="Arial"/>
        </w:rPr>
        <w:t xml:space="preserve"> diagram</w:t>
      </w:r>
      <w:r w:rsidR="002A55D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show what would be occurring</w:t>
      </w:r>
      <w:r w:rsidR="003A7D76">
        <w:rPr>
          <w:rFonts w:ascii="Arial" w:hAnsi="Arial" w:cs="Arial"/>
        </w:rPr>
        <w:t xml:space="preserve"> in each of the missing stages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31736231" w14:textId="40A6023A" w:rsidR="000E0610" w:rsidRDefault="000E0610" w:rsidP="000E0610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535A108C" w14:textId="226DBFCF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6764214B" w14:textId="2441DD4E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DD3ADDD" w14:textId="76D6AFD5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25248494" w14:textId="43DB439C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4DBD8CF1" w14:textId="75E2F1B5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1E5F93A2" w14:textId="324CA6B6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41A45647" w14:textId="5859A84E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29AAD87" w14:textId="6853CD68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71FBFE59" w14:textId="77777777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1DE48A55" w14:textId="56F403FC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6A49B31C" w14:textId="5582B0ED" w:rsidR="00432A3D" w:rsidRDefault="00432A3D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11CA695D" w14:textId="0AB60592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400576F" w14:textId="78E3494B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427FC61F" w14:textId="021D6337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3C73D86C" w14:textId="5E388456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3939CFBA" w14:textId="511DF683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586D529" w14:textId="65405CB4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71316032" w14:textId="7E446BD2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21E94117" w14:textId="4AA71EF5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85B83E2" w14:textId="47CC8B61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0D0BD425" w14:textId="456C2D18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620AD526" w14:textId="77777777" w:rsidR="00DE5A95" w:rsidRDefault="00DE5A95" w:rsidP="00432A3D">
      <w:pPr>
        <w:pStyle w:val="ListParagraph"/>
        <w:spacing w:after="0" w:line="276" w:lineRule="auto"/>
        <w:rPr>
          <w:rFonts w:ascii="Arial" w:hAnsi="Arial" w:cs="Arial"/>
        </w:rPr>
      </w:pPr>
    </w:p>
    <w:p w14:paraId="2FBD8430" w14:textId="7D9189A2" w:rsidR="007056DB" w:rsidRPr="007056DB" w:rsidRDefault="007056DB" w:rsidP="005E4385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lastRenderedPageBreak/>
        <w:t>During the synthesis stage of mitosis, the DNA within a cell is replicated to allow for the production of identical daughter cells.</w:t>
      </w:r>
    </w:p>
    <w:p w14:paraId="0E655525" w14:textId="77777777" w:rsidR="007056DB" w:rsidRDefault="007056DB" w:rsidP="007056DB">
      <w:pPr>
        <w:pStyle w:val="ListParagraph"/>
        <w:spacing w:after="0" w:line="276" w:lineRule="auto"/>
        <w:rPr>
          <w:rFonts w:ascii="Arial" w:hAnsi="Arial" w:cs="Arial"/>
        </w:rPr>
      </w:pPr>
    </w:p>
    <w:p w14:paraId="0D9B6975" w14:textId="57F0F04C" w:rsidR="00AB5B26" w:rsidRPr="00093A44" w:rsidRDefault="00AB5B26" w:rsidP="00093A44">
      <w:pPr>
        <w:spacing w:after="0" w:line="276" w:lineRule="auto"/>
        <w:ind w:firstLine="720"/>
        <w:rPr>
          <w:rFonts w:ascii="Arial" w:hAnsi="Arial" w:cs="Arial"/>
        </w:rPr>
      </w:pPr>
      <w:r w:rsidRPr="00093A44">
        <w:rPr>
          <w:rFonts w:ascii="Arial" w:hAnsi="Arial" w:cs="Arial"/>
        </w:rPr>
        <w:t xml:space="preserve">State the role of the following enzymes in the process of DNA </w:t>
      </w:r>
      <w:r w:rsidR="003A7D76">
        <w:rPr>
          <w:rFonts w:ascii="Arial" w:hAnsi="Arial" w:cs="Arial"/>
        </w:rPr>
        <w:t>r</w:t>
      </w:r>
      <w:r w:rsidRPr="00093A44">
        <w:rPr>
          <w:rFonts w:ascii="Arial" w:hAnsi="Arial" w:cs="Arial"/>
        </w:rPr>
        <w:t>eplication.</w:t>
      </w:r>
    </w:p>
    <w:p w14:paraId="51833FC5" w14:textId="78293D28" w:rsidR="00AB5B26" w:rsidRDefault="00684183" w:rsidP="00AB5B26">
      <w:pPr>
        <w:pStyle w:val="ListParagraph"/>
        <w:spacing w:after="0" w:line="276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AB5B26">
        <w:rPr>
          <w:rFonts w:ascii="Arial" w:hAnsi="Arial" w:cs="Arial"/>
        </w:rPr>
        <w:t xml:space="preserve"> marks)</w:t>
      </w:r>
    </w:p>
    <w:p w14:paraId="4B514007" w14:textId="6425E45A" w:rsidR="003A7D76" w:rsidRDefault="003A7D76" w:rsidP="005E4385">
      <w:pPr>
        <w:pStyle w:val="ListParagraph"/>
        <w:numPr>
          <w:ilvl w:val="0"/>
          <w:numId w:val="48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>Helicase</w:t>
      </w:r>
    </w:p>
    <w:p w14:paraId="1CB6400B" w14:textId="7F4140A3" w:rsidR="003A7D76" w:rsidRPr="003A7D76" w:rsidRDefault="003A7D76" w:rsidP="003A7D76">
      <w:pPr>
        <w:pStyle w:val="ListParagraph"/>
        <w:spacing w:after="0" w:line="480" w:lineRule="auto"/>
        <w:ind w:left="1440"/>
        <w:rPr>
          <w:rFonts w:ascii="Arial" w:hAnsi="Arial" w:cs="Arial"/>
        </w:rPr>
      </w:pPr>
      <w:r w:rsidRPr="003A7D76"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14:paraId="1E1860BD" w14:textId="77777777" w:rsidR="003A7D76" w:rsidRPr="003A7D76" w:rsidRDefault="003A7D76" w:rsidP="005E4385">
      <w:pPr>
        <w:pStyle w:val="ListParagraph"/>
        <w:numPr>
          <w:ilvl w:val="0"/>
          <w:numId w:val="48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>DNA Polymerase</w:t>
      </w:r>
    </w:p>
    <w:p w14:paraId="6314CBCC" w14:textId="40546168" w:rsidR="003A7D76" w:rsidRDefault="003A7D76" w:rsidP="003A7D76">
      <w:pPr>
        <w:pStyle w:val="ListParagraph"/>
        <w:spacing w:after="0" w:line="480" w:lineRule="auto"/>
        <w:ind w:left="1440"/>
        <w:rPr>
          <w:rFonts w:ascii="Arial" w:hAnsi="Arial" w:cs="Arial"/>
        </w:rPr>
      </w:pPr>
      <w:r w:rsidRPr="003A7D76"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14:paraId="3F9BB6B5" w14:textId="3BEFA80A" w:rsidR="007056DB" w:rsidRPr="003A7D76" w:rsidRDefault="003A7D76" w:rsidP="005E4385">
      <w:pPr>
        <w:pStyle w:val="ListParagraph"/>
        <w:numPr>
          <w:ilvl w:val="0"/>
          <w:numId w:val="48"/>
        </w:numPr>
        <w:spacing w:after="0" w:line="480" w:lineRule="auto"/>
        <w:rPr>
          <w:rFonts w:ascii="Arial" w:hAnsi="Arial" w:cs="Arial"/>
        </w:rPr>
      </w:pPr>
      <w:r w:rsidRPr="003A7D76">
        <w:rPr>
          <w:rFonts w:ascii="Arial" w:hAnsi="Arial" w:cs="Arial"/>
        </w:rPr>
        <w:t xml:space="preserve">DNA Ligase </w:t>
      </w:r>
      <w:r w:rsidR="00DE5A95" w:rsidRPr="003A7D76">
        <w:rPr>
          <w:rFonts w:ascii="Arial" w:hAnsi="Arial" w:cs="Arial"/>
        </w:rPr>
        <w:t>____________________________________________________________________________________________________________________________</w:t>
      </w:r>
    </w:p>
    <w:p w14:paraId="4F5619F7" w14:textId="77777777" w:rsidR="00DE5A95" w:rsidRDefault="00DE5A95" w:rsidP="007056DB">
      <w:pPr>
        <w:spacing w:after="0" w:line="276" w:lineRule="auto"/>
        <w:rPr>
          <w:rFonts w:ascii="Arial" w:hAnsi="Arial" w:cs="Arial"/>
        </w:rPr>
      </w:pPr>
    </w:p>
    <w:p w14:paraId="75BE791B" w14:textId="77777777" w:rsidR="00DE5A95" w:rsidRDefault="00DE5A95" w:rsidP="007056DB">
      <w:pPr>
        <w:spacing w:after="0" w:line="276" w:lineRule="auto"/>
        <w:rPr>
          <w:rFonts w:ascii="Arial" w:hAnsi="Arial" w:cs="Arial"/>
        </w:rPr>
      </w:pPr>
    </w:p>
    <w:p w14:paraId="658C3B3F" w14:textId="36CD1C2B" w:rsidR="007F6517" w:rsidRDefault="007056DB" w:rsidP="007056D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Occasionally cells can </w:t>
      </w:r>
      <w:r w:rsidR="007F6517">
        <w:rPr>
          <w:rFonts w:ascii="Arial" w:hAnsi="Arial" w:cs="Arial"/>
        </w:rPr>
        <w:t>become abnormal, invad</w:t>
      </w:r>
      <w:r>
        <w:rPr>
          <w:rFonts w:ascii="Arial" w:hAnsi="Arial" w:cs="Arial"/>
        </w:rPr>
        <w:t>ing</w:t>
      </w:r>
      <w:r w:rsidR="007F6517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damaging the tissues of the body. These diseases can be diagnosed as cancer. </w:t>
      </w:r>
    </w:p>
    <w:p w14:paraId="4FC9DD9E" w14:textId="77777777" w:rsidR="007F6517" w:rsidRDefault="007F6517" w:rsidP="00093A44">
      <w:pPr>
        <w:spacing w:after="0" w:line="276" w:lineRule="auto"/>
        <w:jc w:val="center"/>
        <w:rPr>
          <w:rFonts w:ascii="Arial" w:hAnsi="Arial" w:cs="Arial"/>
        </w:rPr>
      </w:pPr>
    </w:p>
    <w:p w14:paraId="0E47C84C" w14:textId="339E2269" w:rsidR="007F6517" w:rsidRPr="007056DB" w:rsidRDefault="007F6517" w:rsidP="005E4385">
      <w:pPr>
        <w:pStyle w:val="ListParagraph"/>
        <w:numPr>
          <w:ilvl w:val="0"/>
          <w:numId w:val="14"/>
        </w:numPr>
        <w:spacing w:after="0" w:line="276" w:lineRule="auto"/>
        <w:rPr>
          <w:rFonts w:ascii="Arial" w:hAnsi="Arial" w:cs="Arial"/>
        </w:rPr>
      </w:pPr>
      <w:r w:rsidRPr="007056DB">
        <w:rPr>
          <w:rFonts w:ascii="Arial" w:hAnsi="Arial" w:cs="Arial"/>
        </w:rPr>
        <w:t>Describe how cancer develops and suggest one way it can spread throughout the body (metastasise).</w:t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</w:r>
      <w:r w:rsidRPr="007056DB">
        <w:rPr>
          <w:rFonts w:ascii="Arial" w:hAnsi="Arial" w:cs="Arial"/>
        </w:rPr>
        <w:tab/>
        <w:t>(3 marks)</w:t>
      </w:r>
    </w:p>
    <w:p w14:paraId="72DBD38A" w14:textId="77777777" w:rsidR="007F6517" w:rsidRPr="00FE35D6" w:rsidRDefault="007F6517" w:rsidP="007F6517">
      <w:pPr>
        <w:spacing w:after="0" w:line="276" w:lineRule="auto"/>
        <w:ind w:left="7920"/>
        <w:rPr>
          <w:rFonts w:ascii="Arial" w:hAnsi="Arial" w:cs="Arial"/>
        </w:rPr>
      </w:pPr>
    </w:p>
    <w:p w14:paraId="790900FB" w14:textId="7C7FA478" w:rsidR="00C05FC9" w:rsidRDefault="00DE5A95" w:rsidP="00DE5A95">
      <w:pPr>
        <w:spacing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198BB0" w14:textId="061DB5BA" w:rsidR="00C05FC9" w:rsidRDefault="00C05FC9" w:rsidP="00C05FC9">
      <w:pPr>
        <w:spacing w:line="276" w:lineRule="auto"/>
        <w:rPr>
          <w:rFonts w:ascii="Arial" w:hAnsi="Arial" w:cs="Arial"/>
          <w:b/>
          <w:noProof/>
          <w:color w:val="000000"/>
          <w:lang w:eastAsia="en-AU"/>
        </w:rPr>
      </w:pPr>
    </w:p>
    <w:p w14:paraId="3CD15C70" w14:textId="77777777" w:rsidR="00494EAD" w:rsidRDefault="00494EAD" w:rsidP="00C05FC9">
      <w:pPr>
        <w:spacing w:line="276" w:lineRule="auto"/>
        <w:rPr>
          <w:rFonts w:ascii="Arial" w:hAnsi="Arial" w:cs="Arial"/>
          <w:b/>
          <w:color w:val="000000"/>
        </w:rPr>
      </w:pPr>
    </w:p>
    <w:p w14:paraId="7765D7CD" w14:textId="6691DA78" w:rsidR="007F6517" w:rsidRDefault="007F6517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04771706" w14:textId="1092C277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93AF810" w14:textId="18006072" w:rsidR="005C129E" w:rsidRDefault="005C129E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4265918" w14:textId="1B2ACBEB" w:rsidR="0096663D" w:rsidRDefault="00501BDE" w:rsidP="00501BDE">
      <w:pPr>
        <w:spacing w:before="24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Q</w:t>
      </w:r>
      <w:r w:rsidR="0096663D">
        <w:rPr>
          <w:rFonts w:ascii="Arial" w:hAnsi="Arial" w:cs="Arial"/>
          <w:b/>
          <w:color w:val="000000"/>
        </w:rPr>
        <w:t>uestion 38</w:t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96663D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  <w:t xml:space="preserve">       (</w:t>
      </w:r>
      <w:r w:rsidR="00EE4559">
        <w:rPr>
          <w:rFonts w:ascii="Arial" w:hAnsi="Arial" w:cs="Arial"/>
          <w:b/>
          <w:color w:val="000000"/>
        </w:rPr>
        <w:t>13</w:t>
      </w:r>
      <w:r w:rsidR="00EE5F9F">
        <w:rPr>
          <w:rFonts w:ascii="Arial" w:hAnsi="Arial" w:cs="Arial"/>
          <w:b/>
          <w:color w:val="000000"/>
        </w:rPr>
        <w:t xml:space="preserve"> marks)</w:t>
      </w:r>
      <w:r w:rsidR="0096663D">
        <w:rPr>
          <w:rFonts w:ascii="Arial" w:hAnsi="Arial" w:cs="Arial"/>
          <w:b/>
          <w:color w:val="000000"/>
        </w:rPr>
        <w:tab/>
      </w:r>
    </w:p>
    <w:p w14:paraId="74ED077B" w14:textId="2C02D8C5" w:rsidR="00E753A4" w:rsidRPr="006B6D8E" w:rsidRDefault="003A7D76" w:rsidP="005E4385">
      <w:pPr>
        <w:pStyle w:val="ListParagraph"/>
        <w:numPr>
          <w:ilvl w:val="0"/>
          <w:numId w:val="20"/>
        </w:numPr>
        <w:tabs>
          <w:tab w:val="right" w:pos="9639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sample of tissue</w:t>
      </w:r>
      <w:r w:rsidR="00E753A4" w:rsidRPr="006B6D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was</w:t>
      </w:r>
      <w:r w:rsidR="00E753A4" w:rsidRPr="006B6D8E">
        <w:rPr>
          <w:rFonts w:ascii="Arial" w:hAnsi="Arial" w:cs="Arial"/>
        </w:rPr>
        <w:t xml:space="preserve"> extracted from a crime scene. DNA profiling was undertaken and the respective banding patterns produced. These are shown in the diagram below.</w:t>
      </w:r>
    </w:p>
    <w:p w14:paraId="0B6A270C" w14:textId="63E7E73B" w:rsidR="00E753A4" w:rsidRDefault="00E753A4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7"/>
        <w:gridCol w:w="607"/>
        <w:gridCol w:w="1094"/>
        <w:gridCol w:w="425"/>
        <w:gridCol w:w="1134"/>
        <w:gridCol w:w="567"/>
        <w:gridCol w:w="1134"/>
      </w:tblGrid>
      <w:tr w:rsidR="00B860B5" w14:paraId="66948587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807F0A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F3B2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9659A2" w14:textId="05846FBC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A9E4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BF95BC3" w14:textId="394BDAEE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2AE2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983AE" w14:textId="79002D1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99A4150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6AD3785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F7EC16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BB80F5" w14:textId="774D991D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CC16D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D4F266C" w14:textId="4E35C32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75306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0B75EFB" w14:textId="1B6BC4C3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6D4AFD6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1DC87208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B859E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2DCB59D3" w14:textId="2029004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E113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D41C0FA" w14:textId="55E56204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ADCE1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47D724" w14:textId="05EEB22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20F58AF4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6A657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4A8F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34C402A1" w14:textId="4F41ED9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DE14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A59BAD" w14:textId="57164131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FB617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10CC" w14:textId="3C1359D9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69A3DB63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06E07A80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26695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</w:tcPr>
          <w:p w14:paraId="6CC83B64" w14:textId="7813409B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92151E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89B62B0" w14:textId="4087609C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4B7E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445736E" w14:textId="0EBB5ED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7148CBDF" w14:textId="77777777" w:rsidTr="00B860B5">
        <w:trPr>
          <w:trHeight w:val="70"/>
          <w:jc w:val="center"/>
        </w:trPr>
        <w:tc>
          <w:tcPr>
            <w:tcW w:w="1087" w:type="dxa"/>
            <w:tcBorders>
              <w:left w:val="single" w:sz="4" w:space="0" w:color="auto"/>
              <w:right w:val="single" w:sz="4" w:space="0" w:color="auto"/>
            </w:tcBorders>
          </w:tcPr>
          <w:p w14:paraId="4E246252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F4DAF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4DCB935" w14:textId="124627BE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D4C9A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BA02CB" w14:textId="1340EE94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46A50C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7BF3BC8" w14:textId="345C5C48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42036515" w14:textId="77777777" w:rsidTr="00B860B5">
        <w:trPr>
          <w:jc w:val="center"/>
        </w:trPr>
        <w:tc>
          <w:tcPr>
            <w:tcW w:w="10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104B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60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190B3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BE78" w14:textId="51040C1D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1614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0EC2" w14:textId="4240898F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5B4B1" w14:textId="77777777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1E2122" w14:textId="66209329" w:rsidR="00B860B5" w:rsidRDefault="00B860B5" w:rsidP="00406C67">
            <w:pPr>
              <w:tabs>
                <w:tab w:val="right" w:pos="9639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B860B5" w14:paraId="55A567D1" w14:textId="77777777" w:rsidTr="00B860B5">
        <w:trPr>
          <w:jc w:val="center"/>
        </w:trPr>
        <w:tc>
          <w:tcPr>
            <w:tcW w:w="1087" w:type="dxa"/>
            <w:tcBorders>
              <w:top w:val="single" w:sz="4" w:space="0" w:color="auto"/>
            </w:tcBorders>
          </w:tcPr>
          <w:p w14:paraId="1749A5AE" w14:textId="2A0C294D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Victim</w:t>
            </w:r>
          </w:p>
        </w:tc>
        <w:tc>
          <w:tcPr>
            <w:tcW w:w="607" w:type="dxa"/>
          </w:tcPr>
          <w:p w14:paraId="3B2108DC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7F65CFE3" w14:textId="7F081DDB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1</w:t>
            </w:r>
          </w:p>
        </w:tc>
        <w:tc>
          <w:tcPr>
            <w:tcW w:w="425" w:type="dxa"/>
            <w:shd w:val="clear" w:color="auto" w:fill="FFFFFF" w:themeFill="background1"/>
          </w:tcPr>
          <w:p w14:paraId="7FDB03EA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E522D5" w14:textId="3595A56E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Sample </w:t>
            </w:r>
          </w:p>
        </w:tc>
        <w:tc>
          <w:tcPr>
            <w:tcW w:w="567" w:type="dxa"/>
          </w:tcPr>
          <w:p w14:paraId="2D5A921F" w14:textId="77777777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A07637B" w14:textId="2D22805B" w:rsidR="00B860B5" w:rsidRDefault="00B860B5" w:rsidP="006B6D8E">
            <w:pPr>
              <w:tabs>
                <w:tab w:val="right" w:pos="9639"/>
              </w:tabs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 2</w:t>
            </w:r>
          </w:p>
        </w:tc>
      </w:tr>
    </w:tbl>
    <w:p w14:paraId="22CDFAB2" w14:textId="77777777" w:rsidR="006B6D8E" w:rsidRDefault="006B6D8E" w:rsidP="006B6D8E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529EB12D" w14:textId="5AAC78BB" w:rsidR="00E753A4" w:rsidRDefault="006B6D8E" w:rsidP="005E4385">
      <w:pPr>
        <w:pStyle w:val="ListParagraph"/>
        <w:numPr>
          <w:ilvl w:val="0"/>
          <w:numId w:val="19"/>
        </w:numPr>
        <w:spacing w:after="0" w:line="276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Identify which suspect was most likely the perpetrator of this crime.</w:t>
      </w:r>
    </w:p>
    <w:p w14:paraId="26ED1ABC" w14:textId="36238AEC" w:rsidR="006B6D8E" w:rsidRDefault="00B860B5" w:rsidP="00B860B5">
      <w:pPr>
        <w:spacing w:after="0" w:line="276" w:lineRule="auto"/>
        <w:ind w:left="7920"/>
        <w:rPr>
          <w:rFonts w:ascii="Arial" w:hAnsi="Arial" w:cs="Arial"/>
        </w:rPr>
      </w:pPr>
      <w:r w:rsidRPr="00B860B5">
        <w:rPr>
          <w:rFonts w:ascii="Arial" w:hAnsi="Arial" w:cs="Arial"/>
        </w:rPr>
        <w:t xml:space="preserve">(1 </w:t>
      </w:r>
      <w:r w:rsidR="006B6D8E" w:rsidRPr="00B860B5">
        <w:rPr>
          <w:rFonts w:ascii="Arial" w:hAnsi="Arial" w:cs="Arial"/>
        </w:rPr>
        <w:t>mark)</w:t>
      </w:r>
    </w:p>
    <w:p w14:paraId="0C956378" w14:textId="6819D4E1" w:rsidR="00B860B5" w:rsidRDefault="00B860B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5A95">
        <w:rPr>
          <w:rFonts w:ascii="Arial" w:hAnsi="Arial" w:cs="Arial"/>
        </w:rPr>
        <w:t>________________________________________________________________</w:t>
      </w:r>
    </w:p>
    <w:p w14:paraId="1A1C31DD" w14:textId="213E2C17" w:rsidR="00DE5A95" w:rsidRDefault="00DE5A9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</w:p>
    <w:p w14:paraId="692E354F" w14:textId="77777777" w:rsidR="00DE5A95" w:rsidRPr="00B860B5" w:rsidRDefault="00DE5A95" w:rsidP="00B860B5">
      <w:pPr>
        <w:tabs>
          <w:tab w:val="left" w:pos="1134"/>
        </w:tabs>
        <w:spacing w:after="0" w:line="276" w:lineRule="auto"/>
        <w:rPr>
          <w:rFonts w:ascii="Arial" w:hAnsi="Arial" w:cs="Arial"/>
        </w:rPr>
      </w:pPr>
    </w:p>
    <w:p w14:paraId="4A3B2BCB" w14:textId="2578E775" w:rsidR="006B6D8E" w:rsidRDefault="00B860B5" w:rsidP="005E4385">
      <w:pPr>
        <w:pStyle w:val="ListParagraph"/>
        <w:numPr>
          <w:ilvl w:val="0"/>
          <w:numId w:val="21"/>
        </w:numPr>
        <w:spacing w:after="0" w:line="276" w:lineRule="auto"/>
        <w:ind w:left="1134" w:hanging="360"/>
        <w:rPr>
          <w:rFonts w:ascii="Arial" w:hAnsi="Arial" w:cs="Arial"/>
        </w:rPr>
      </w:pPr>
      <w:r>
        <w:rPr>
          <w:rFonts w:ascii="Arial" w:hAnsi="Arial" w:cs="Arial"/>
        </w:rPr>
        <w:t>Explain how you arrived at your answer in part (a)(i).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A543C90" w14:textId="3E1149D6" w:rsidR="00B860B5" w:rsidRDefault="00B860B5" w:rsidP="00B860B5">
      <w:pPr>
        <w:pStyle w:val="ListParagraph"/>
        <w:spacing w:after="0" w:line="276" w:lineRule="auto"/>
        <w:ind w:left="1134"/>
        <w:rPr>
          <w:rFonts w:ascii="Arial" w:hAnsi="Arial" w:cs="Arial"/>
        </w:rPr>
      </w:pPr>
    </w:p>
    <w:p w14:paraId="384A6D83" w14:textId="70BBAA4F" w:rsidR="00B860B5" w:rsidRPr="00B860B5" w:rsidRDefault="00DE5A95" w:rsidP="00DE5A95">
      <w:pPr>
        <w:pStyle w:val="ListParagraph"/>
        <w:spacing w:after="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</w:t>
      </w:r>
    </w:p>
    <w:p w14:paraId="3C4B02A2" w14:textId="00D73458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5AFFC14D" w14:textId="77777777" w:rsidR="00DE5A95" w:rsidRDefault="00DE5A9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</w:p>
    <w:p w14:paraId="061391C1" w14:textId="2B20D39C" w:rsidR="000855C5" w:rsidRDefault="000855C5" w:rsidP="00406C67">
      <w:pPr>
        <w:tabs>
          <w:tab w:val="right" w:pos="9639"/>
        </w:tabs>
        <w:spacing w:after="0" w:line="276" w:lineRule="auto"/>
        <w:rPr>
          <w:rFonts w:ascii="Arial" w:hAnsi="Arial" w:cs="Arial"/>
        </w:rPr>
      </w:pPr>
      <w:r w:rsidRPr="00245C78">
        <w:rPr>
          <w:rFonts w:ascii="Arial" w:hAnsi="Arial" w:cs="Arial"/>
        </w:rPr>
        <w:t>DNA profiling utilises the biotechnology of Polymerase Chain Reaction (PCR)</w:t>
      </w:r>
      <w:r>
        <w:rPr>
          <w:rFonts w:ascii="Arial" w:hAnsi="Arial" w:cs="Arial"/>
        </w:rPr>
        <w:t>. PCR mimic</w:t>
      </w:r>
      <w:r w:rsidR="002F7F6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steps of DNA replication. </w:t>
      </w:r>
    </w:p>
    <w:p w14:paraId="37CB3A62" w14:textId="1A55874A" w:rsidR="000855C5" w:rsidRPr="00B860B5" w:rsidRDefault="000855C5" w:rsidP="005E4385">
      <w:pPr>
        <w:pStyle w:val="ListParagraph"/>
        <w:numPr>
          <w:ilvl w:val="0"/>
          <w:numId w:val="20"/>
        </w:num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B860B5">
        <w:rPr>
          <w:rFonts w:ascii="Arial" w:hAnsi="Arial" w:cs="Arial"/>
          <w:color w:val="000000"/>
        </w:rPr>
        <w:t xml:space="preserve">Identify </w:t>
      </w:r>
      <w:r w:rsidRPr="003A7D76">
        <w:rPr>
          <w:rFonts w:ascii="Arial" w:hAnsi="Arial" w:cs="Arial"/>
          <w:b/>
          <w:color w:val="000000"/>
        </w:rPr>
        <w:t>three</w:t>
      </w:r>
      <w:r w:rsidRPr="00B860B5">
        <w:rPr>
          <w:rFonts w:ascii="Arial" w:hAnsi="Arial" w:cs="Arial"/>
          <w:color w:val="000000"/>
        </w:rPr>
        <w:t xml:space="preserve"> structural properties of DNA that allow it to be</w:t>
      </w:r>
      <w:r w:rsidR="002F7F63">
        <w:rPr>
          <w:rFonts w:ascii="Arial" w:hAnsi="Arial" w:cs="Arial"/>
          <w:color w:val="000000"/>
        </w:rPr>
        <w:t xml:space="preserve"> replicated</w:t>
      </w:r>
      <w:r w:rsidRPr="00B860B5">
        <w:rPr>
          <w:rFonts w:ascii="Arial" w:hAnsi="Arial" w:cs="Arial"/>
          <w:color w:val="000000"/>
        </w:rPr>
        <w:t>.</w:t>
      </w:r>
    </w:p>
    <w:p w14:paraId="0A8B9974" w14:textId="6BF95B2D" w:rsidR="000855C5" w:rsidRDefault="00770CD4" w:rsidP="00770CD4">
      <w:pPr>
        <w:pStyle w:val="ListParagraph"/>
        <w:tabs>
          <w:tab w:val="right" w:pos="9639"/>
        </w:tabs>
        <w:spacing w:before="240" w:line="276" w:lineRule="auto"/>
        <w:ind w:firstLine="7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77273355" w14:textId="70702BFA" w:rsidR="00406C67" w:rsidRDefault="00DE5A95" w:rsidP="00DE5A95">
      <w:pPr>
        <w:tabs>
          <w:tab w:val="right" w:pos="9639"/>
        </w:tabs>
        <w:spacing w:after="0" w:line="480" w:lineRule="auto"/>
        <w:ind w:left="709"/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29181F" w14:textId="272CD6D6" w:rsidR="00B860B5" w:rsidRDefault="00B860B5" w:rsidP="00406C67">
      <w:pPr>
        <w:tabs>
          <w:tab w:val="right" w:pos="9639"/>
        </w:tabs>
        <w:spacing w:after="0" w:line="276" w:lineRule="auto"/>
      </w:pPr>
    </w:p>
    <w:p w14:paraId="7E3A9CFD" w14:textId="02DC5531" w:rsidR="00B860B5" w:rsidRDefault="00B860B5" w:rsidP="00406C67">
      <w:pPr>
        <w:tabs>
          <w:tab w:val="right" w:pos="9639"/>
        </w:tabs>
        <w:spacing w:after="0" w:line="276" w:lineRule="auto"/>
      </w:pPr>
    </w:p>
    <w:p w14:paraId="59BCE947" w14:textId="2AE69C07" w:rsidR="00B860B5" w:rsidRDefault="00B860B5" w:rsidP="00406C67">
      <w:pPr>
        <w:tabs>
          <w:tab w:val="right" w:pos="9639"/>
        </w:tabs>
        <w:spacing w:after="0" w:line="276" w:lineRule="auto"/>
      </w:pPr>
    </w:p>
    <w:p w14:paraId="0ECEE908" w14:textId="403C2049" w:rsidR="00B860B5" w:rsidRDefault="00B860B5" w:rsidP="005E4385">
      <w:pPr>
        <w:pStyle w:val="ListParagraph"/>
        <w:numPr>
          <w:ilvl w:val="0"/>
          <w:numId w:val="20"/>
        </w:num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DNA profiling can also be used for the screening of</w:t>
      </w:r>
      <w:r w:rsidR="008F5040">
        <w:rPr>
          <w:rFonts w:ascii="Arial" w:hAnsi="Arial" w:cs="Arial"/>
          <w:color w:val="000000"/>
        </w:rPr>
        <w:t xml:space="preserve"> embryonic</w:t>
      </w:r>
      <w:r>
        <w:rPr>
          <w:rFonts w:ascii="Arial" w:hAnsi="Arial" w:cs="Arial"/>
          <w:color w:val="000000"/>
        </w:rPr>
        <w:t xml:space="preserve"> stem cells. Discuss an ethical issue that may arise in stem cell research for </w:t>
      </w:r>
      <w:r w:rsidR="008F5040">
        <w:rPr>
          <w:rFonts w:ascii="Arial" w:hAnsi="Arial" w:cs="Arial"/>
          <w:color w:val="000000"/>
        </w:rPr>
        <w:t>people with r</w:t>
      </w:r>
      <w:r>
        <w:rPr>
          <w:rFonts w:ascii="Arial" w:hAnsi="Arial" w:cs="Arial"/>
          <w:color w:val="000000"/>
        </w:rPr>
        <w:t>eligious beliefs.</w:t>
      </w:r>
    </w:p>
    <w:p w14:paraId="11F144F8" w14:textId="51DA5166" w:rsidR="00B860B5" w:rsidRDefault="00EE5F9F" w:rsidP="00B860B5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(2 </w:t>
      </w:r>
      <w:r w:rsidR="00B860B5">
        <w:rPr>
          <w:rFonts w:ascii="Arial" w:hAnsi="Arial" w:cs="Arial"/>
          <w:color w:val="000000"/>
        </w:rPr>
        <w:t>marks)</w:t>
      </w:r>
    </w:p>
    <w:p w14:paraId="52DB43C7" w14:textId="77777777" w:rsidR="00B860B5" w:rsidRPr="00B860B5" w:rsidRDefault="00B860B5" w:rsidP="00B860B5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58C33071" w14:textId="47A59740" w:rsidR="00B860B5" w:rsidRPr="00B860B5" w:rsidRDefault="00DE5A95" w:rsidP="00DE5A95">
      <w:pPr>
        <w:spacing w:after="0"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D5EF38" w14:textId="11BD69D3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A918C8F" w14:textId="77777777" w:rsidR="00DE5A95" w:rsidRDefault="00DE5A9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F4D72A7" w14:textId="36262C7F" w:rsidR="008F5040" w:rsidRPr="008F5040" w:rsidRDefault="003A7D76" w:rsidP="005E4385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Where are </w:t>
      </w:r>
      <w:r w:rsidR="008F5040" w:rsidRPr="008F5040">
        <w:rPr>
          <w:rFonts w:ascii="Arial" w:hAnsi="Arial" w:cs="Arial"/>
        </w:rPr>
        <w:t xml:space="preserve">embryonic stem cells </w:t>
      </w:r>
      <w:r>
        <w:rPr>
          <w:rFonts w:ascii="Arial" w:hAnsi="Arial" w:cs="Arial"/>
        </w:rPr>
        <w:t>harvested from?</w:t>
      </w:r>
      <w:r w:rsidR="00EE5F9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5F9F">
        <w:rPr>
          <w:rFonts w:ascii="Arial" w:hAnsi="Arial" w:cs="Arial"/>
        </w:rPr>
        <w:t>(2</w:t>
      </w:r>
      <w:r w:rsidR="008F5040">
        <w:rPr>
          <w:rFonts w:ascii="Arial" w:hAnsi="Arial" w:cs="Arial"/>
        </w:rPr>
        <w:t xml:space="preserve"> mark</w:t>
      </w:r>
      <w:r w:rsidR="00EE5F9F">
        <w:rPr>
          <w:rFonts w:ascii="Arial" w:hAnsi="Arial" w:cs="Arial"/>
        </w:rPr>
        <w:t>s</w:t>
      </w:r>
      <w:r w:rsidR="008F5040">
        <w:rPr>
          <w:rFonts w:ascii="Arial" w:hAnsi="Arial" w:cs="Arial"/>
        </w:rPr>
        <w:t>)</w:t>
      </w:r>
    </w:p>
    <w:p w14:paraId="17E16528" w14:textId="77777777" w:rsidR="008F5040" w:rsidRPr="008F5040" w:rsidRDefault="008F5040" w:rsidP="008F5040">
      <w:pPr>
        <w:pStyle w:val="ListParagraph"/>
        <w:spacing w:after="0" w:line="276" w:lineRule="auto"/>
        <w:rPr>
          <w:rFonts w:ascii="Arial" w:hAnsi="Arial" w:cs="Arial"/>
          <w:b/>
          <w:color w:val="000000"/>
        </w:rPr>
      </w:pPr>
    </w:p>
    <w:p w14:paraId="58502248" w14:textId="77DA5E06" w:rsidR="00EE4559" w:rsidRDefault="00DE5A95" w:rsidP="003A7D76">
      <w:pPr>
        <w:tabs>
          <w:tab w:val="right" w:pos="9639"/>
        </w:tabs>
        <w:spacing w:after="0" w:line="480" w:lineRule="auto"/>
        <w:ind w:left="709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53881F58" w14:textId="77777777" w:rsidR="00DE5A95" w:rsidRDefault="00DE5A95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3E0BCF7" w14:textId="6E601926" w:rsidR="00494EAD" w:rsidRDefault="00494EAD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Below is a pedigree of a human s</w:t>
      </w:r>
      <w:r w:rsidR="006B6B58">
        <w:rPr>
          <w:rFonts w:ascii="Arial" w:hAnsi="Arial" w:cs="Arial"/>
          <w:color w:val="000000"/>
        </w:rPr>
        <w:t>kin disease that was created by using the information attained from DNA profiling of a family.</w:t>
      </w:r>
    </w:p>
    <w:p w14:paraId="77B1BC70" w14:textId="77777777" w:rsidR="003A7D76" w:rsidRDefault="003A7D76" w:rsidP="00406C67">
      <w:pPr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79243FD" w14:textId="72BA83DF" w:rsidR="00494EAD" w:rsidRDefault="006B6B5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eastAsia="en-AU"/>
        </w:rPr>
        <w:drawing>
          <wp:inline distT="0" distB="0" distL="0" distR="0" wp14:anchorId="721F61A3" wp14:editId="45D017A7">
            <wp:extent cx="4478730" cy="2914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42" cy="29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5855" w14:textId="24AC8BA4" w:rsidR="006B6B58" w:rsidRDefault="006B6B58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0A75CBAD" w14:textId="77777777" w:rsidR="003A7D76" w:rsidRDefault="003A7D76" w:rsidP="006B6B58">
      <w:pPr>
        <w:tabs>
          <w:tab w:val="right" w:pos="9639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F118D21" w14:textId="77777777" w:rsidR="00EE4559" w:rsidRPr="00EE4559" w:rsidRDefault="00EE4559" w:rsidP="005E4385">
      <w:pPr>
        <w:pStyle w:val="ListParagraph"/>
        <w:numPr>
          <w:ilvl w:val="0"/>
          <w:numId w:val="20"/>
        </w:numPr>
        <w:tabs>
          <w:tab w:val="left" w:pos="1134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t>(i)</w:t>
      </w:r>
      <w:r>
        <w:tab/>
      </w:r>
      <w:r w:rsidR="00494EAD">
        <w:rPr>
          <w:rFonts w:ascii="Arial" w:hAnsi="Arial" w:cs="Arial"/>
        </w:rPr>
        <w:t>Identify</w:t>
      </w:r>
      <w:r w:rsidR="006B6B58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relationship identified by the double horizontal lines connecting </w:t>
      </w:r>
    </w:p>
    <w:p w14:paraId="0F82956A" w14:textId="7FA33066" w:rsidR="00B860B5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4559">
        <w:rPr>
          <w:rFonts w:ascii="Arial" w:hAnsi="Arial" w:cs="Arial"/>
        </w:rPr>
        <w:t xml:space="preserve">individuals </w:t>
      </w:r>
      <w:r w:rsidR="004D1405">
        <w:rPr>
          <w:rFonts w:ascii="Arial" w:hAnsi="Arial" w:cs="Arial"/>
        </w:rPr>
        <w:t>III-4 and III-5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17CD2A5D" w14:textId="5B18726A" w:rsidR="00EE4559" w:rsidRDefault="00EE4559" w:rsidP="00EE4559">
      <w:pPr>
        <w:tabs>
          <w:tab w:val="left" w:pos="1134"/>
        </w:tabs>
        <w:spacing w:after="0" w:line="276" w:lineRule="auto"/>
        <w:ind w:left="720"/>
        <w:rPr>
          <w:rFonts w:ascii="Arial" w:hAnsi="Arial" w:cs="Arial"/>
        </w:rPr>
      </w:pPr>
    </w:p>
    <w:p w14:paraId="53EA4212" w14:textId="124C2FDE" w:rsidR="00EE4559" w:rsidRDefault="00DD045A" w:rsidP="00DD045A">
      <w:pPr>
        <w:tabs>
          <w:tab w:val="left" w:pos="1134"/>
        </w:tabs>
        <w:spacing w:after="0" w:line="480" w:lineRule="auto"/>
        <w:ind w:left="113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75CFE73C" w14:textId="77777777" w:rsidR="003A7D76" w:rsidRDefault="003A7D76" w:rsidP="00EE4559">
      <w:pPr>
        <w:tabs>
          <w:tab w:val="left" w:pos="1134"/>
        </w:tabs>
        <w:spacing w:after="0" w:line="276" w:lineRule="auto"/>
        <w:ind w:left="1130" w:hanging="410"/>
        <w:rPr>
          <w:rFonts w:ascii="Arial" w:hAnsi="Arial" w:cs="Arial"/>
        </w:rPr>
      </w:pPr>
    </w:p>
    <w:p w14:paraId="645C5D0C" w14:textId="5E5F5487" w:rsidR="00EE4559" w:rsidRPr="00EE4559" w:rsidRDefault="00DD045A" w:rsidP="00EE4559">
      <w:pPr>
        <w:tabs>
          <w:tab w:val="left" w:pos="1134"/>
        </w:tabs>
        <w:spacing w:after="0" w:line="276" w:lineRule="auto"/>
        <w:ind w:left="1130" w:hanging="41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lastRenderedPageBreak/>
        <w:t xml:space="preserve"> </w:t>
      </w:r>
      <w:r w:rsidR="00EE4559">
        <w:rPr>
          <w:rFonts w:ascii="Arial" w:hAnsi="Arial" w:cs="Arial"/>
        </w:rPr>
        <w:t>(ii)</w:t>
      </w:r>
      <w:r w:rsidR="00EE4559">
        <w:rPr>
          <w:rFonts w:ascii="Arial" w:hAnsi="Arial" w:cs="Arial"/>
        </w:rPr>
        <w:tab/>
      </w:r>
      <w:r w:rsidR="003A7D76">
        <w:rPr>
          <w:rFonts w:ascii="Arial" w:hAnsi="Arial" w:cs="Arial"/>
        </w:rPr>
        <w:t xml:space="preserve">Is this disease X-linked or Autosomal? Use </w:t>
      </w:r>
      <w:r w:rsidR="00EE4559">
        <w:rPr>
          <w:rFonts w:ascii="Arial" w:hAnsi="Arial" w:cs="Arial"/>
        </w:rPr>
        <w:t xml:space="preserve">individual III-2 </w:t>
      </w:r>
      <w:r w:rsidR="003A7D76">
        <w:rPr>
          <w:rFonts w:ascii="Arial" w:hAnsi="Arial" w:cs="Arial"/>
        </w:rPr>
        <w:t>to justify your answer.</w:t>
      </w:r>
      <w:r w:rsidR="00EE4559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</w:r>
      <w:r w:rsidR="00EE4559">
        <w:rPr>
          <w:rFonts w:ascii="Arial" w:hAnsi="Arial" w:cs="Arial"/>
        </w:rPr>
        <w:tab/>
        <w:t>(3 marks)</w:t>
      </w:r>
    </w:p>
    <w:p w14:paraId="5263B5DB" w14:textId="3A80EF73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F6EE3E4" w14:textId="702303A2" w:rsidR="00EE4559" w:rsidRDefault="00DD045A" w:rsidP="00DD045A">
      <w:pPr>
        <w:tabs>
          <w:tab w:val="left" w:pos="1134"/>
          <w:tab w:val="right" w:pos="9639"/>
        </w:tabs>
        <w:spacing w:after="0" w:line="480" w:lineRule="auto"/>
        <w:ind w:left="113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DF67AE" w14:textId="77777777" w:rsidR="00B860B5" w:rsidRDefault="00B860B5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39657C6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7E7EF7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D1F37A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0A583B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4410A2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72EDA80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DF207F1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9BF92E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566F7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E677A1D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A9D1D0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6030EB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9DA5A36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B37A27F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147D4F9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6DFFC0B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A1F3719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940676D" w14:textId="0299AFC0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F812E5" w14:textId="77777777" w:rsidR="002F7F63" w:rsidRDefault="002F7F63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2D25637" w14:textId="77777777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4CFCBE5" w14:textId="309A8295" w:rsidR="00EE5F9F" w:rsidRDefault="00EE5F9F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9060C7" w14:textId="46EB43BD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A92739D" w14:textId="55AA2FA5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CF2AF3E" w14:textId="4A5EA817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C635432" w14:textId="317CC97F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B4ACB8E" w14:textId="77777777" w:rsidR="003A7D76" w:rsidRDefault="003A7D76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E1E6EA5" w14:textId="0AA788D9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39ABD8" w14:textId="25C72053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32FD875" w14:textId="63BFA4CB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A21DAEF" w14:textId="06828671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86C4450" w14:textId="5A57D96C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73CECAE" w14:textId="4B5FD8A2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70694CC" w14:textId="6A345229" w:rsidR="00EE4559" w:rsidRDefault="00EE4559" w:rsidP="00406C67">
      <w:pPr>
        <w:tabs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507BF6" w14:textId="14BB07B9" w:rsidR="00EE5F9F" w:rsidRDefault="00406C67" w:rsidP="00EE5F9F">
      <w:pPr>
        <w:spacing w:after="0" w:line="276" w:lineRule="auto"/>
        <w:rPr>
          <w:rFonts w:ascii="Arial" w:hAnsi="Arial" w:cs="Arial"/>
          <w:b/>
          <w:color w:val="000000"/>
        </w:rPr>
      </w:pPr>
      <w:r w:rsidRPr="00406C67">
        <w:rPr>
          <w:rFonts w:ascii="Arial" w:hAnsi="Arial" w:cs="Arial"/>
          <w:b/>
          <w:color w:val="000000"/>
        </w:rPr>
        <w:lastRenderedPageBreak/>
        <w:t>Question 3</w:t>
      </w:r>
      <w:r w:rsidR="00EE5F9F">
        <w:rPr>
          <w:rFonts w:ascii="Arial" w:hAnsi="Arial" w:cs="Arial"/>
          <w:b/>
          <w:color w:val="000000"/>
        </w:rPr>
        <w:t>9</w:t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EE5F9F">
        <w:rPr>
          <w:rFonts w:ascii="Arial" w:hAnsi="Arial" w:cs="Arial"/>
          <w:b/>
          <w:color w:val="000000"/>
        </w:rPr>
        <w:tab/>
      </w:r>
      <w:r w:rsidR="008031B8">
        <w:rPr>
          <w:rFonts w:ascii="Arial" w:hAnsi="Arial" w:cs="Arial"/>
          <w:b/>
          <w:color w:val="000000"/>
        </w:rPr>
        <w:t>(1</w:t>
      </w:r>
      <w:r w:rsidR="00770CD4">
        <w:rPr>
          <w:rFonts w:ascii="Arial" w:hAnsi="Arial" w:cs="Arial"/>
          <w:b/>
          <w:color w:val="000000"/>
        </w:rPr>
        <w:t>2</w:t>
      </w:r>
      <w:r w:rsidR="008031B8">
        <w:rPr>
          <w:rFonts w:ascii="Arial" w:hAnsi="Arial" w:cs="Arial"/>
          <w:b/>
          <w:color w:val="000000"/>
        </w:rPr>
        <w:t xml:space="preserve"> marks)</w:t>
      </w:r>
    </w:p>
    <w:p w14:paraId="3F948AAB" w14:textId="18CD278E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1733F77" w14:textId="44453F56" w:rsidR="00C5347B" w:rsidRPr="00C5347B" w:rsidRDefault="00C5347B" w:rsidP="00EE5F9F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female reproductive system is designed to both produce gametes and provide for the development of an embryo and foetus. The diagram below shows the external female genitalia.</w:t>
      </w:r>
    </w:p>
    <w:p w14:paraId="4DAFD77C" w14:textId="38C77C6A" w:rsidR="00EE5F9F" w:rsidRDefault="00EE5F9F" w:rsidP="00EE5F9F">
      <w:pPr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noProof/>
          <w:lang w:eastAsia="en-AU"/>
        </w:rPr>
        <w:drawing>
          <wp:inline distT="0" distB="0" distL="0" distR="0" wp14:anchorId="70F1F308" wp14:editId="4642D338">
            <wp:extent cx="3196424" cy="2858588"/>
            <wp:effectExtent l="0" t="0" r="4445" b="0"/>
            <wp:docPr id="3" name="Picture 3" descr="File:Vagina vulva drawing with pointers and 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Vagina vulva drawing with pointers and number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69" cy="28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416F" w14:textId="77777777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0780396" w14:textId="30C57CE4" w:rsidR="00C5347B" w:rsidRDefault="00C5347B" w:rsidP="005E4385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  <w:color w:val="000000"/>
        </w:rPr>
      </w:pPr>
      <w:r w:rsidRPr="00C5347B">
        <w:rPr>
          <w:rFonts w:ascii="Arial" w:hAnsi="Arial" w:cs="Arial"/>
          <w:color w:val="000000"/>
        </w:rPr>
        <w:t>Identify</w:t>
      </w:r>
      <w:r>
        <w:rPr>
          <w:rFonts w:ascii="Arial" w:hAnsi="Arial" w:cs="Arial"/>
          <w:color w:val="000000"/>
        </w:rPr>
        <w:t xml:space="preserve"> the organs identified at position:</w:t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</w:r>
      <w:r w:rsidR="001C000A">
        <w:rPr>
          <w:rFonts w:ascii="Arial" w:hAnsi="Arial" w:cs="Arial"/>
          <w:color w:val="000000"/>
        </w:rPr>
        <w:tab/>
        <w:t>(2 marks)</w:t>
      </w:r>
    </w:p>
    <w:p w14:paraId="78910CED" w14:textId="6B1D9094" w:rsidR="00C5347B" w:rsidRDefault="00C5347B" w:rsidP="00C5347B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25560E48" w14:textId="58D026A4" w:rsidR="00C5347B" w:rsidRDefault="00DD045A" w:rsidP="00DD045A">
      <w:pPr>
        <w:spacing w:after="0" w:line="276" w:lineRule="auto"/>
        <w:ind w:left="720"/>
        <w:rPr>
          <w:rFonts w:ascii="Arial" w:hAnsi="Arial" w:cs="Arial"/>
        </w:rPr>
      </w:pPr>
      <w:r w:rsidRPr="00DD045A">
        <w:rPr>
          <w:rFonts w:ascii="Arial" w:hAnsi="Arial" w:cs="Arial"/>
        </w:rPr>
        <w:t>2</w:t>
      </w:r>
      <w:r>
        <w:rPr>
          <w:rFonts w:ascii="Arial" w:hAnsi="Arial" w:cs="Arial"/>
        </w:rPr>
        <w:t>: ___________________________________________</w:t>
      </w:r>
    </w:p>
    <w:p w14:paraId="01BA6F63" w14:textId="6C0642CF" w:rsidR="00DD045A" w:rsidRDefault="00DD045A" w:rsidP="00DD045A">
      <w:pPr>
        <w:spacing w:after="0" w:line="276" w:lineRule="auto"/>
        <w:ind w:left="720"/>
        <w:rPr>
          <w:rFonts w:ascii="Arial" w:hAnsi="Arial" w:cs="Arial"/>
        </w:rPr>
      </w:pPr>
    </w:p>
    <w:p w14:paraId="473DF1B1" w14:textId="59FBE953" w:rsidR="00DD045A" w:rsidRDefault="00DD045A" w:rsidP="00DD045A">
      <w:pPr>
        <w:spacing w:after="0" w:line="276" w:lineRule="auto"/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5: ___________________________________________</w:t>
      </w:r>
    </w:p>
    <w:p w14:paraId="38275E8C" w14:textId="77777777" w:rsidR="001C000A" w:rsidRDefault="001C000A" w:rsidP="00C5347B">
      <w:pPr>
        <w:spacing w:after="0" w:line="276" w:lineRule="auto"/>
        <w:rPr>
          <w:rFonts w:ascii="Arial" w:hAnsi="Arial" w:cs="Arial"/>
          <w:color w:val="FF0000"/>
        </w:rPr>
      </w:pPr>
    </w:p>
    <w:p w14:paraId="42CE2BC8" w14:textId="77777777" w:rsidR="00DD045A" w:rsidRDefault="00DD045A" w:rsidP="00DD045A">
      <w:pPr>
        <w:pStyle w:val="ListParagraph"/>
        <w:spacing w:after="0" w:line="276" w:lineRule="auto"/>
        <w:rPr>
          <w:rFonts w:ascii="Arial" w:hAnsi="Arial" w:cs="Arial"/>
        </w:rPr>
      </w:pPr>
    </w:p>
    <w:p w14:paraId="65B6D56C" w14:textId="488F76D2" w:rsidR="00C5347B" w:rsidRPr="00C5347B" w:rsidRDefault="00C5347B" w:rsidP="005E4385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 w:rsidR="00C9548F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function of the organ labelled </w:t>
      </w:r>
      <w:r w:rsidR="00C9548F">
        <w:rPr>
          <w:rFonts w:ascii="Arial" w:hAnsi="Arial" w:cs="Arial"/>
        </w:rPr>
        <w:t>by the number 7</w:t>
      </w:r>
      <w:r w:rsidR="001C000A">
        <w:rPr>
          <w:rFonts w:ascii="Arial" w:hAnsi="Arial" w:cs="Arial"/>
        </w:rPr>
        <w:t xml:space="preserve">. </w:t>
      </w:r>
      <w:r w:rsidR="001C000A">
        <w:rPr>
          <w:rFonts w:ascii="Arial" w:hAnsi="Arial" w:cs="Arial"/>
        </w:rPr>
        <w:tab/>
      </w:r>
      <w:r w:rsidR="001C000A">
        <w:rPr>
          <w:rFonts w:ascii="Arial" w:hAnsi="Arial" w:cs="Arial"/>
        </w:rPr>
        <w:tab/>
      </w:r>
      <w:r w:rsidR="001C000A">
        <w:rPr>
          <w:rFonts w:ascii="Arial" w:hAnsi="Arial" w:cs="Arial"/>
        </w:rPr>
        <w:tab/>
        <w:t>(1 mark)</w:t>
      </w:r>
    </w:p>
    <w:p w14:paraId="4C52EDEB" w14:textId="77777777" w:rsidR="00EE5F9F" w:rsidRDefault="00EE5F9F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10132E29" w14:textId="7BC48BC7" w:rsidR="00267308" w:rsidRDefault="00DD045A" w:rsidP="00DD045A">
      <w:pPr>
        <w:spacing w:after="0" w:line="480" w:lineRule="auto"/>
        <w:ind w:left="72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5113F3F1" w14:textId="17C462BE" w:rsidR="000A442D" w:rsidRDefault="000A442D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40CC659" w14:textId="77777777" w:rsidR="00DD045A" w:rsidRDefault="00DD045A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2D553370" w14:textId="3737FDB6" w:rsidR="00770CD4" w:rsidRDefault="00770CD4" w:rsidP="005E4385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90% of births, the foetus</w:t>
      </w:r>
      <w:r w:rsidR="003A7D76">
        <w:rPr>
          <w:rFonts w:ascii="Arial" w:hAnsi="Arial" w:cs="Arial"/>
          <w:color w:val="000000"/>
        </w:rPr>
        <w:t>’</w:t>
      </w:r>
      <w:r>
        <w:rPr>
          <w:rFonts w:ascii="Arial" w:hAnsi="Arial" w:cs="Arial"/>
          <w:color w:val="000000"/>
        </w:rPr>
        <w:t xml:space="preserve">s head is facing downward. Describe </w:t>
      </w:r>
      <w:r>
        <w:rPr>
          <w:rFonts w:ascii="Arial" w:hAnsi="Arial" w:cs="Arial"/>
          <w:b/>
          <w:color w:val="000000"/>
        </w:rPr>
        <w:t xml:space="preserve">one </w:t>
      </w:r>
      <w:r>
        <w:rPr>
          <w:rFonts w:ascii="Arial" w:hAnsi="Arial" w:cs="Arial"/>
          <w:color w:val="000000"/>
        </w:rPr>
        <w:t xml:space="preserve">reason why </w:t>
      </w:r>
      <w:r w:rsidR="00094644">
        <w:rPr>
          <w:rFonts w:ascii="Arial" w:hAnsi="Arial" w:cs="Arial"/>
          <w:color w:val="000000"/>
        </w:rPr>
        <w:t>it is better for the foetus to be in this p</w:t>
      </w:r>
      <w:r>
        <w:rPr>
          <w:rFonts w:ascii="Arial" w:hAnsi="Arial" w:cs="Arial"/>
          <w:color w:val="000000"/>
        </w:rPr>
        <w:t>osition.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(2 marks)</w:t>
      </w:r>
    </w:p>
    <w:p w14:paraId="460CC968" w14:textId="7423BBE2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19EBB0FC" w14:textId="48797073" w:rsidR="00770CD4" w:rsidRDefault="00DD045A" w:rsidP="00DD045A">
      <w:pPr>
        <w:pStyle w:val="ListParagraph"/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ACC0DB" w14:textId="6FF1B75E" w:rsidR="00770CD4" w:rsidRDefault="00770CD4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271476FA" w14:textId="77777777" w:rsidR="00DD045A" w:rsidRDefault="00DD045A" w:rsidP="00770CD4">
      <w:pPr>
        <w:pStyle w:val="ListParagraph"/>
        <w:spacing w:after="0" w:line="276" w:lineRule="auto"/>
        <w:rPr>
          <w:rFonts w:ascii="Arial" w:hAnsi="Arial" w:cs="Arial"/>
          <w:color w:val="000000"/>
        </w:rPr>
      </w:pPr>
    </w:p>
    <w:p w14:paraId="3D92A366" w14:textId="687B9FC2" w:rsidR="00267308" w:rsidRDefault="000A442D" w:rsidP="005E4385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Explain why a large number of sperm </w:t>
      </w:r>
      <w:r w:rsidR="003A7D76">
        <w:rPr>
          <w:rFonts w:ascii="Arial" w:hAnsi="Arial" w:cs="Arial"/>
          <w:color w:val="000000"/>
        </w:rPr>
        <w:t xml:space="preserve">are </w:t>
      </w:r>
      <w:r>
        <w:rPr>
          <w:rFonts w:ascii="Arial" w:hAnsi="Arial" w:cs="Arial"/>
          <w:color w:val="000000"/>
        </w:rPr>
        <w:t>required for fertilisation.</w:t>
      </w:r>
    </w:p>
    <w:p w14:paraId="0B45FB66" w14:textId="7B2AB978" w:rsidR="000A442D" w:rsidRDefault="000A442D" w:rsidP="000A442D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(3 marks)</w:t>
      </w:r>
    </w:p>
    <w:p w14:paraId="311A32AC" w14:textId="77777777" w:rsidR="000A442D" w:rsidRPr="00267308" w:rsidRDefault="000A442D" w:rsidP="000A442D">
      <w:pPr>
        <w:pStyle w:val="ListParagraph"/>
        <w:spacing w:after="0" w:line="276" w:lineRule="auto"/>
        <w:ind w:left="7920"/>
        <w:rPr>
          <w:rFonts w:ascii="Arial" w:hAnsi="Arial" w:cs="Arial"/>
          <w:color w:val="000000"/>
        </w:rPr>
      </w:pPr>
    </w:p>
    <w:p w14:paraId="114ADDBB" w14:textId="1FD77751" w:rsidR="00EE5F9F" w:rsidRDefault="00DD045A" w:rsidP="00DD045A">
      <w:pPr>
        <w:spacing w:after="0" w:line="480" w:lineRule="auto"/>
        <w:ind w:left="709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77E824" w14:textId="761E3E91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61C6AF61" w14:textId="77777777" w:rsidR="00770CD4" w:rsidRDefault="00770CD4" w:rsidP="00EE5F9F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561F2172" w14:textId="1E065D47" w:rsidR="002E7EC0" w:rsidRPr="00770CD4" w:rsidRDefault="002E7EC0" w:rsidP="005E4385">
      <w:pPr>
        <w:pStyle w:val="ListParagraph"/>
        <w:numPr>
          <w:ilvl w:val="0"/>
          <w:numId w:val="23"/>
        </w:numPr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Describe</w:t>
      </w:r>
      <w:r w:rsidR="000A442D">
        <w:rPr>
          <w:rFonts w:ascii="Arial" w:hAnsi="Arial" w:cs="Arial"/>
        </w:rPr>
        <w:t xml:space="preserve"> </w:t>
      </w:r>
      <w:r w:rsidR="000A442D" w:rsidRPr="0070082A">
        <w:rPr>
          <w:rFonts w:ascii="Arial" w:hAnsi="Arial" w:cs="Arial"/>
          <w:b/>
        </w:rPr>
        <w:t>one</w:t>
      </w:r>
      <w:r w:rsidR="000A442D">
        <w:rPr>
          <w:rFonts w:ascii="Arial" w:hAnsi="Arial" w:cs="Arial"/>
        </w:rPr>
        <w:t xml:space="preserve"> </w:t>
      </w:r>
      <w:r w:rsidR="003A7D76">
        <w:rPr>
          <w:rFonts w:ascii="Arial" w:hAnsi="Arial" w:cs="Arial"/>
        </w:rPr>
        <w:t>hormonal</w:t>
      </w:r>
      <w:r>
        <w:rPr>
          <w:rFonts w:ascii="Arial" w:hAnsi="Arial" w:cs="Arial"/>
        </w:rPr>
        <w:t xml:space="preserve"> </w:t>
      </w:r>
      <w:r w:rsidR="000A442D">
        <w:rPr>
          <w:rFonts w:ascii="Arial" w:hAnsi="Arial" w:cs="Arial"/>
        </w:rPr>
        <w:t xml:space="preserve">contraception </w:t>
      </w:r>
      <w:r>
        <w:rPr>
          <w:rFonts w:ascii="Arial" w:hAnsi="Arial" w:cs="Arial"/>
        </w:rPr>
        <w:t xml:space="preserve">method for women that could be used to prevent fertilisation. Identify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risk and </w:t>
      </w:r>
      <w:r w:rsidRPr="0070082A">
        <w:rPr>
          <w:rFonts w:ascii="Arial" w:hAnsi="Arial" w:cs="Arial"/>
          <w:b/>
        </w:rPr>
        <w:t>one</w:t>
      </w:r>
      <w:r>
        <w:rPr>
          <w:rFonts w:ascii="Arial" w:hAnsi="Arial" w:cs="Arial"/>
        </w:rPr>
        <w:t xml:space="preserve"> benefit of this method as a contracepti</w:t>
      </w:r>
      <w:r w:rsidR="0070082A">
        <w:rPr>
          <w:rFonts w:ascii="Arial" w:hAnsi="Arial" w:cs="Arial"/>
        </w:rPr>
        <w:t>ve</w:t>
      </w:r>
      <w:r w:rsidR="00770CD4">
        <w:rPr>
          <w:rFonts w:ascii="Arial" w:hAnsi="Arial" w:cs="Arial"/>
        </w:rPr>
        <w:t>.</w:t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="00770CD4">
        <w:rPr>
          <w:rFonts w:ascii="Arial" w:hAnsi="Arial" w:cs="Arial"/>
        </w:rPr>
        <w:tab/>
      </w:r>
      <w:r w:rsidRPr="00770CD4">
        <w:rPr>
          <w:rFonts w:ascii="Arial" w:hAnsi="Arial" w:cs="Arial"/>
        </w:rPr>
        <w:t>(4 marks)</w:t>
      </w:r>
    </w:p>
    <w:p w14:paraId="7CC6F8D4" w14:textId="77777777" w:rsidR="002E7EC0" w:rsidRPr="002E7EC0" w:rsidRDefault="002E7EC0" w:rsidP="002E7EC0">
      <w:pPr>
        <w:spacing w:after="0" w:line="276" w:lineRule="auto"/>
        <w:rPr>
          <w:rFonts w:ascii="Arial" w:hAnsi="Arial" w:cs="Arial"/>
          <w:b/>
          <w:color w:val="000000"/>
        </w:rPr>
      </w:pPr>
    </w:p>
    <w:p w14:paraId="42DCE6E6" w14:textId="225876FC" w:rsidR="00093A44" w:rsidRPr="00770CD4" w:rsidRDefault="00DD045A" w:rsidP="00DD045A">
      <w:pPr>
        <w:spacing w:after="0" w:line="480" w:lineRule="auto"/>
        <w:ind w:left="720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6AAF51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62EC13A8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410ECE8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7FB8E3E4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F6390D2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47A10761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181CFFB3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5BECC544" w14:textId="77777777" w:rsidR="00770CD4" w:rsidRDefault="00770CD4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</w:p>
    <w:p w14:paraId="33566261" w14:textId="0CC72888" w:rsidR="00821643" w:rsidRPr="00F60E51" w:rsidRDefault="00FA60A3" w:rsidP="00821643">
      <w:pP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S</w:t>
      </w:r>
      <w:r w:rsidR="00821643" w:rsidRPr="00F60E51">
        <w:rPr>
          <w:rFonts w:ascii="Arial" w:hAnsi="Arial" w:cs="Arial"/>
          <w:b/>
          <w:color w:val="000000"/>
        </w:rPr>
        <w:t>ection Three:  Extended answer</w:t>
      </w:r>
      <w:r w:rsidR="00821643" w:rsidRPr="00F60E51">
        <w:rPr>
          <w:rFonts w:ascii="Arial" w:hAnsi="Arial" w:cs="Arial"/>
          <w:b/>
          <w:color w:val="000000"/>
        </w:rPr>
        <w:tab/>
        <w:t>20% (40 Marks)</w:t>
      </w:r>
    </w:p>
    <w:p w14:paraId="362B007E" w14:textId="77777777" w:rsidR="00D340D2" w:rsidRPr="00F60E51" w:rsidRDefault="00D340D2" w:rsidP="00D340D2">
      <w:pPr>
        <w:tabs>
          <w:tab w:val="right" w:pos="9639"/>
        </w:tabs>
        <w:spacing w:before="240" w:line="276" w:lineRule="auto"/>
        <w:rPr>
          <w:rFonts w:ascii="Arial" w:hAnsi="Arial" w:cs="Arial"/>
          <w:color w:val="000000"/>
        </w:rPr>
      </w:pPr>
      <w:r w:rsidRPr="00F60E51">
        <w:rPr>
          <w:rFonts w:ascii="Arial" w:hAnsi="Arial" w:cs="Arial"/>
          <w:color w:val="000000"/>
        </w:rPr>
        <w:t xml:space="preserve">This section </w:t>
      </w:r>
      <w:r>
        <w:rPr>
          <w:rFonts w:ascii="Arial" w:hAnsi="Arial" w:cs="Arial"/>
          <w:color w:val="000000"/>
        </w:rPr>
        <w:t>has</w:t>
      </w:r>
      <w:r w:rsidRPr="00F60E5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three (3) </w:t>
      </w:r>
      <w:r w:rsidRPr="00F60E51">
        <w:rPr>
          <w:rFonts w:ascii="Arial" w:hAnsi="Arial" w:cs="Arial"/>
          <w:color w:val="000000"/>
        </w:rPr>
        <w:t xml:space="preserve">questions.  You must answer </w:t>
      </w:r>
      <w:r>
        <w:rPr>
          <w:rFonts w:ascii="Arial" w:hAnsi="Arial" w:cs="Arial"/>
          <w:b/>
          <w:color w:val="000000"/>
        </w:rPr>
        <w:t xml:space="preserve">two (2) </w:t>
      </w:r>
      <w:r w:rsidRPr="00F60E51">
        <w:rPr>
          <w:rFonts w:ascii="Arial" w:hAnsi="Arial" w:cs="Arial"/>
          <w:color w:val="000000"/>
        </w:rPr>
        <w:t xml:space="preserve">questions. </w:t>
      </w:r>
      <w:r>
        <w:rPr>
          <w:rFonts w:ascii="Arial" w:hAnsi="Arial" w:cs="Arial"/>
          <w:color w:val="000000"/>
        </w:rPr>
        <w:t>W</w:t>
      </w:r>
      <w:r w:rsidRPr="00F60E51">
        <w:rPr>
          <w:rFonts w:ascii="Arial" w:hAnsi="Arial" w:cs="Arial"/>
          <w:color w:val="000000"/>
        </w:rPr>
        <w:t xml:space="preserve">rite your answers </w:t>
      </w:r>
      <w:r>
        <w:rPr>
          <w:rFonts w:ascii="Arial" w:hAnsi="Arial" w:cs="Arial"/>
          <w:color w:val="000000"/>
        </w:rPr>
        <w:t xml:space="preserve">on the lined pages </w:t>
      </w:r>
      <w:r w:rsidRPr="00F60E51">
        <w:rPr>
          <w:rFonts w:ascii="Arial" w:hAnsi="Arial" w:cs="Arial"/>
          <w:color w:val="000000"/>
        </w:rPr>
        <w:t>provided.</w:t>
      </w:r>
    </w:p>
    <w:p w14:paraId="2ABE9F5E" w14:textId="77777777" w:rsidR="00D340D2" w:rsidRPr="00F60E51" w:rsidRDefault="00D340D2" w:rsidP="00D340D2">
      <w:pPr>
        <w:tabs>
          <w:tab w:val="right" w:pos="9639"/>
        </w:tabs>
        <w:suppressAutoHyphens/>
        <w:spacing w:before="24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6DF49876" w14:textId="77777777" w:rsidR="00D340D2" w:rsidRPr="00F60E51" w:rsidRDefault="00D340D2" w:rsidP="00D340D2">
      <w:pPr>
        <w:tabs>
          <w:tab w:val="right" w:pos="9639"/>
        </w:tabs>
        <w:spacing w:before="240" w:line="276" w:lineRule="auto"/>
        <w:rPr>
          <w:rFonts w:ascii="Arial" w:eastAsia="Times New Roman" w:hAnsi="Arial" w:cs="Arial"/>
          <w:color w:val="000000"/>
        </w:rPr>
      </w:pPr>
      <w:r w:rsidRPr="00F60E51">
        <w:rPr>
          <w:rFonts w:ascii="Arial" w:eastAsia="Times New Roman" w:hAnsi="Arial" w:cs="Arial"/>
          <w:color w:val="000000"/>
        </w:rPr>
        <w:t>Responses could include clearly labelled diagrams with explanatory notes; lists of points with linking sentences; clearly labelled tables and graphs; and annotated flow diagrams with introductory notes.</w:t>
      </w:r>
    </w:p>
    <w:p w14:paraId="1F18D713" w14:textId="170677B2" w:rsidR="00821643" w:rsidRPr="00F60E51" w:rsidRDefault="00821643" w:rsidP="00821643">
      <w:pPr>
        <w:pBdr>
          <w:bottom w:val="single" w:sz="6" w:space="1" w:color="auto"/>
        </w:pBdr>
        <w:tabs>
          <w:tab w:val="right" w:pos="9639"/>
        </w:tabs>
        <w:spacing w:before="240"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Suggested working time: 5</w:t>
      </w:r>
      <w:r w:rsidRPr="00F60E51">
        <w:rPr>
          <w:rFonts w:ascii="Arial" w:hAnsi="Arial" w:cs="Arial"/>
          <w:color w:val="000000"/>
        </w:rPr>
        <w:t>0 minutes.</w:t>
      </w:r>
    </w:p>
    <w:p w14:paraId="197A9DD8" w14:textId="6F32439A" w:rsidR="00821643" w:rsidRDefault="00821643" w:rsidP="00624FAF">
      <w:pPr>
        <w:spacing w:after="0" w:line="276" w:lineRule="auto"/>
        <w:rPr>
          <w:rFonts w:ascii="Arial" w:hAnsi="Arial" w:cs="Arial"/>
          <w:b/>
        </w:rPr>
      </w:pPr>
    </w:p>
    <w:p w14:paraId="3DCB5533" w14:textId="74BAFE34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any </w:t>
      </w:r>
      <w:r w:rsidR="0070082A">
        <w:rPr>
          <w:rFonts w:ascii="Arial" w:hAnsi="Arial" w:cs="Arial"/>
          <w:b/>
        </w:rPr>
        <w:t>two</w:t>
      </w:r>
      <w:r w:rsidR="00D340D2">
        <w:rPr>
          <w:rFonts w:ascii="Arial" w:hAnsi="Arial" w:cs="Arial"/>
          <w:b/>
        </w:rPr>
        <w:t xml:space="preserve"> (2)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questions from Questions </w:t>
      </w:r>
      <w:r w:rsidR="0070082A">
        <w:rPr>
          <w:rFonts w:ascii="Arial" w:hAnsi="Arial" w:cs="Arial"/>
        </w:rPr>
        <w:t>40</w:t>
      </w:r>
      <w:r>
        <w:rPr>
          <w:rFonts w:ascii="Arial" w:hAnsi="Arial" w:cs="Arial"/>
        </w:rPr>
        <w:t xml:space="preserve"> to</w:t>
      </w:r>
      <w:r w:rsidR="0070082A">
        <w:rPr>
          <w:rFonts w:ascii="Arial" w:hAnsi="Arial" w:cs="Arial"/>
        </w:rPr>
        <w:t xml:space="preserve"> 42</w:t>
      </w:r>
      <w:r>
        <w:rPr>
          <w:rFonts w:ascii="Arial" w:hAnsi="Arial" w:cs="Arial"/>
        </w:rPr>
        <w:t>.</w:t>
      </w:r>
    </w:p>
    <w:p w14:paraId="540060C0" w14:textId="707C40DE" w:rsidR="00821643" w:rsidRDefault="00821643" w:rsidP="00624FAF">
      <w:pPr>
        <w:spacing w:after="0" w:line="276" w:lineRule="auto"/>
        <w:rPr>
          <w:rFonts w:ascii="Arial" w:hAnsi="Arial" w:cs="Arial"/>
        </w:rPr>
      </w:pPr>
    </w:p>
    <w:p w14:paraId="69D16D8C" w14:textId="0746D241" w:rsid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Indicate the questions you will answer by ticking the box next to the question. Write your answers on </w:t>
      </w:r>
      <w:r w:rsidR="003A7D7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pages that follow.</w:t>
      </w:r>
    </w:p>
    <w:p w14:paraId="266EF7A3" w14:textId="2A65580D" w:rsidR="00821643" w:rsidRPr="00821643" w:rsidRDefault="00821643" w:rsidP="00624FA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1F448" wp14:editId="4494BD60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08DD7C" id="Rectangle 7" o:spid="_x0000_s1026" style="position:absolute;margin-left:8.5pt;margin-top:9pt;width:24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sukQ6J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7658574A" w14:textId="673E249F" w:rsidR="00821643" w:rsidRDefault="002F081F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40</w:t>
      </w:r>
      <w:r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ab/>
      </w:r>
      <w:r w:rsidR="00FD17CF">
        <w:rPr>
          <w:rFonts w:ascii="Arial" w:hAnsi="Arial" w:cs="Arial"/>
          <w:b/>
        </w:rPr>
        <w:tab/>
      </w:r>
      <w:r w:rsidR="00821643">
        <w:rPr>
          <w:rFonts w:ascii="Arial" w:hAnsi="Arial" w:cs="Arial"/>
          <w:b/>
        </w:rPr>
        <w:t>(20 marks)</w:t>
      </w:r>
    </w:p>
    <w:p w14:paraId="779B05F7" w14:textId="24B2A80A" w:rsidR="00821643" w:rsidRDefault="00821643" w:rsidP="0082164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74E54E83" w14:textId="12C3038C" w:rsidR="003256D2" w:rsidRPr="009A2AB2" w:rsidRDefault="006756A4" w:rsidP="005E4385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Hormones released from the pituitary gland and ovaries regulate the menstrual and ovarian cycles</w:t>
      </w:r>
      <w:r w:rsidR="00CD56D9">
        <w:rPr>
          <w:rFonts w:ascii="Arial" w:hAnsi="Arial" w:cs="Arial"/>
        </w:rPr>
        <w:t>. S</w:t>
      </w:r>
      <w:r>
        <w:rPr>
          <w:rFonts w:ascii="Arial" w:hAnsi="Arial" w:cs="Arial"/>
        </w:rPr>
        <w:t xml:space="preserve">tate the name of </w:t>
      </w:r>
      <w:r w:rsidR="0070082A">
        <w:rPr>
          <w:rFonts w:ascii="Arial" w:hAnsi="Arial" w:cs="Arial"/>
          <w:b/>
        </w:rPr>
        <w:t>two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these hormones</w:t>
      </w:r>
      <w:r w:rsidR="00CD56D9">
        <w:rPr>
          <w:rFonts w:ascii="Arial" w:hAnsi="Arial" w:cs="Arial"/>
        </w:rPr>
        <w:t xml:space="preserve"> and describe the effect they have on the reproductive cycles.</w:t>
      </w:r>
    </w:p>
    <w:p w14:paraId="348F750E" w14:textId="43313F94" w:rsidR="009A2AB2" w:rsidRDefault="00FD17CF" w:rsidP="00FD17CF">
      <w:pPr>
        <w:pStyle w:val="ListParagraph"/>
        <w:spacing w:after="0" w:line="276" w:lineRule="auto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431D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32F9C916" w14:textId="77777777" w:rsidR="00FD17CF" w:rsidRDefault="00FD17CF" w:rsidP="00FD17CF">
      <w:pPr>
        <w:pStyle w:val="ListParagraph"/>
        <w:spacing w:after="0" w:line="276" w:lineRule="auto"/>
        <w:ind w:left="7200"/>
        <w:rPr>
          <w:rFonts w:ascii="Arial" w:hAnsi="Arial" w:cs="Arial"/>
        </w:rPr>
      </w:pPr>
    </w:p>
    <w:p w14:paraId="1182876F" w14:textId="7128D042" w:rsidR="00CD56D9" w:rsidRPr="000431D9" w:rsidRDefault="006756A4" w:rsidP="005E4385">
      <w:pPr>
        <w:pStyle w:val="ListParagraph"/>
        <w:numPr>
          <w:ilvl w:val="0"/>
          <w:numId w:val="4"/>
        </w:numPr>
        <w:spacing w:after="0" w:line="276" w:lineRule="auto"/>
        <w:ind w:left="851" w:hanging="567"/>
        <w:rPr>
          <w:rFonts w:ascii="Arial" w:hAnsi="Arial" w:cs="Arial"/>
          <w:b/>
        </w:rPr>
      </w:pPr>
      <w:r>
        <w:rPr>
          <w:rFonts w:ascii="Arial" w:hAnsi="Arial" w:cs="Arial"/>
        </w:rPr>
        <w:t>Prolactin</w:t>
      </w:r>
      <w:r w:rsidR="00276187">
        <w:rPr>
          <w:rFonts w:ascii="Arial" w:hAnsi="Arial" w:cs="Arial"/>
        </w:rPr>
        <w:t xml:space="preserve">, a lactogenic hormone, is a protein that has a direct effect on the breasts of pregnant women to produce and maintain milk. </w:t>
      </w:r>
    </w:p>
    <w:p w14:paraId="45CA730E" w14:textId="1552636D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14BD0014" w14:textId="526AF356" w:rsidR="000431D9" w:rsidRDefault="003A7D76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>Describe the process</w:t>
      </w:r>
      <w:r w:rsidR="000431D9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>of</w:t>
      </w:r>
      <w:r w:rsidR="000431D9">
        <w:rPr>
          <w:rFonts w:ascii="Arial" w:hAnsi="Arial" w:cs="Arial"/>
        </w:rPr>
        <w:t xml:space="preserve"> protein synthesis that would result in the production of the hormone prolactin.</w:t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 w:rsidR="000431D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31D9">
        <w:rPr>
          <w:rFonts w:ascii="Arial" w:hAnsi="Arial" w:cs="Arial"/>
        </w:rPr>
        <w:t>(14 marks)</w:t>
      </w:r>
    </w:p>
    <w:p w14:paraId="351EB067" w14:textId="118F5460" w:rsidR="000431D9" w:rsidRDefault="000431D9" w:rsidP="000431D9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715F7691" w14:textId="0739AC90" w:rsidR="007D7845" w:rsidRDefault="007D7845" w:rsidP="000431D9">
      <w:pPr>
        <w:pStyle w:val="ListParagraph"/>
        <w:spacing w:after="0" w:line="276" w:lineRule="auto"/>
        <w:ind w:left="851"/>
        <w:rPr>
          <w:rFonts w:ascii="Arial" w:hAnsi="Arial" w:cs="Arial"/>
          <w:b/>
        </w:rPr>
      </w:pPr>
    </w:p>
    <w:p w14:paraId="0C706CC4" w14:textId="77777777" w:rsidR="00E66ECA" w:rsidRPr="00821643" w:rsidRDefault="00E66ECA" w:rsidP="00E66EC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1126C" wp14:editId="3FFC8164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96AD21" id="Rectangle 8" o:spid="_x0000_s1026" style="position:absolute;margin-left:8.5pt;margin-top:9pt;width:24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ArzBsZ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5009410B" w14:textId="6BDB28E8" w:rsidR="00E66ECA" w:rsidRDefault="00E66ECA" w:rsidP="00E66ECA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7FC86340" w14:textId="0BE4FAF2" w:rsidR="00E66ECA" w:rsidRDefault="00E66ECA" w:rsidP="00E66ECA">
      <w:pPr>
        <w:spacing w:after="0" w:line="276" w:lineRule="auto"/>
        <w:rPr>
          <w:rFonts w:ascii="Arial" w:hAnsi="Arial" w:cs="Arial"/>
          <w:b/>
        </w:rPr>
      </w:pPr>
    </w:p>
    <w:p w14:paraId="6A7BD48D" w14:textId="7BA9F687" w:rsidR="00D73B83" w:rsidRDefault="00D76004" w:rsidP="005E4385">
      <w:pPr>
        <w:pStyle w:val="ListParagraph"/>
        <w:numPr>
          <w:ilvl w:val="0"/>
          <w:numId w:val="5"/>
        </w:numPr>
        <w:tabs>
          <w:tab w:val="left" w:pos="284"/>
        </w:tabs>
        <w:spacing w:after="0" w:line="276" w:lineRule="auto"/>
        <w:ind w:left="851" w:hanging="567"/>
        <w:rPr>
          <w:rFonts w:ascii="Arial" w:hAnsi="Arial" w:cs="Arial"/>
        </w:rPr>
      </w:pPr>
      <w:r w:rsidRPr="00D76004">
        <w:rPr>
          <w:rFonts w:ascii="Arial" w:hAnsi="Arial" w:cs="Arial"/>
        </w:rPr>
        <w:t xml:space="preserve">The probability of any one person being born has been calculated to be approximately 1 in 400,000,000,000. </w:t>
      </w:r>
      <w:r w:rsidR="00D73B83" w:rsidRPr="00D76004">
        <w:rPr>
          <w:rFonts w:ascii="Arial" w:hAnsi="Arial" w:cs="Arial"/>
        </w:rPr>
        <w:t>Explain how</w:t>
      </w:r>
      <w:r w:rsidR="00A97A07" w:rsidRPr="00D76004">
        <w:rPr>
          <w:rFonts w:ascii="Arial" w:hAnsi="Arial" w:cs="Arial"/>
        </w:rPr>
        <w:t xml:space="preserve"> the</w:t>
      </w:r>
      <w:r w:rsidR="00D73B83" w:rsidRPr="00D76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genetic (DNA) </w:t>
      </w:r>
      <w:r w:rsidR="00D059EC">
        <w:rPr>
          <w:rFonts w:ascii="Arial" w:hAnsi="Arial" w:cs="Arial"/>
        </w:rPr>
        <w:t>variation</w:t>
      </w:r>
      <w:r>
        <w:rPr>
          <w:rFonts w:ascii="Arial" w:hAnsi="Arial" w:cs="Arial"/>
        </w:rPr>
        <w:t xml:space="preserve"> </w:t>
      </w:r>
      <w:r w:rsidR="00A97A07" w:rsidRPr="00D76004">
        <w:rPr>
          <w:rFonts w:ascii="Arial" w:hAnsi="Arial" w:cs="Arial"/>
        </w:rPr>
        <w:t xml:space="preserve">seen </w:t>
      </w:r>
      <w:r>
        <w:rPr>
          <w:rFonts w:ascii="Arial" w:hAnsi="Arial" w:cs="Arial"/>
        </w:rPr>
        <w:t xml:space="preserve">in humans can </w:t>
      </w:r>
      <w:r w:rsidR="003A7D76">
        <w:rPr>
          <w:rFonts w:ascii="Arial" w:hAnsi="Arial" w:cs="Arial"/>
        </w:rPr>
        <w:t>arise due</w:t>
      </w:r>
      <w:r w:rsidR="00D059EC">
        <w:rPr>
          <w:rFonts w:ascii="Arial" w:hAnsi="Arial" w:cs="Arial"/>
        </w:rPr>
        <w:t xml:space="preserve"> to meiosis and reproduction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7D76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403B8162" w14:textId="267E00C5" w:rsidR="00D76004" w:rsidRDefault="00D76004" w:rsidP="00D76004">
      <w:pPr>
        <w:pStyle w:val="ListParagraph"/>
        <w:tabs>
          <w:tab w:val="left" w:pos="284"/>
        </w:tabs>
        <w:spacing w:after="0" w:line="276" w:lineRule="auto"/>
        <w:ind w:left="851"/>
        <w:rPr>
          <w:rFonts w:ascii="Arial" w:hAnsi="Arial" w:cs="Arial"/>
        </w:rPr>
      </w:pPr>
    </w:p>
    <w:p w14:paraId="6272ACA2" w14:textId="21C47DCA" w:rsidR="00ED0643" w:rsidRDefault="00ED0643" w:rsidP="00FA60A3">
      <w:pPr>
        <w:spacing w:after="0" w:line="276" w:lineRule="auto"/>
        <w:rPr>
          <w:rFonts w:ascii="Arial" w:hAnsi="Arial" w:cs="Arial"/>
        </w:rPr>
      </w:pPr>
    </w:p>
    <w:p w14:paraId="29F13BD0" w14:textId="076598D0" w:rsidR="00ED0643" w:rsidRDefault="00C96E84" w:rsidP="005E4385">
      <w:pPr>
        <w:pStyle w:val="ListParagraph"/>
        <w:numPr>
          <w:ilvl w:val="0"/>
          <w:numId w:val="5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Explain how the lungs </w:t>
      </w:r>
      <w:r w:rsidR="0070082A">
        <w:rPr>
          <w:rFonts w:ascii="Arial" w:hAnsi="Arial" w:cs="Arial"/>
        </w:rPr>
        <w:t xml:space="preserve">are specifically structured and function to </w:t>
      </w:r>
      <w:r>
        <w:rPr>
          <w:rFonts w:ascii="Arial" w:hAnsi="Arial" w:cs="Arial"/>
        </w:rPr>
        <w:t xml:space="preserve">ensure that cells </w:t>
      </w:r>
      <w:r w:rsidR="00ED0643">
        <w:rPr>
          <w:rFonts w:ascii="Arial" w:hAnsi="Arial" w:cs="Arial"/>
        </w:rPr>
        <w:t>are</w:t>
      </w:r>
      <w:r w:rsidR="004A0A18">
        <w:rPr>
          <w:rFonts w:ascii="Arial" w:hAnsi="Arial" w:cs="Arial"/>
        </w:rPr>
        <w:t xml:space="preserve"> constantly</w:t>
      </w:r>
      <w:r w:rsidR="00ED0643">
        <w:rPr>
          <w:rFonts w:ascii="Arial" w:hAnsi="Arial" w:cs="Arial"/>
        </w:rPr>
        <w:t xml:space="preserve"> supplied with oxygen and have </w:t>
      </w:r>
      <w:r w:rsidR="004A0A18">
        <w:rPr>
          <w:rFonts w:ascii="Arial" w:hAnsi="Arial" w:cs="Arial"/>
        </w:rPr>
        <w:t xml:space="preserve">their waste product, </w:t>
      </w:r>
      <w:r w:rsidR="00ED0643">
        <w:rPr>
          <w:rFonts w:ascii="Arial" w:hAnsi="Arial" w:cs="Arial"/>
        </w:rPr>
        <w:t>carbon dioxide</w:t>
      </w:r>
      <w:r w:rsidR="004A0A18">
        <w:rPr>
          <w:rFonts w:ascii="Arial" w:hAnsi="Arial" w:cs="Arial"/>
        </w:rPr>
        <w:t>,</w:t>
      </w:r>
      <w:r w:rsidR="00ED0643">
        <w:rPr>
          <w:rFonts w:ascii="Arial" w:hAnsi="Arial" w:cs="Arial"/>
        </w:rPr>
        <w:t xml:space="preserve"> removed.</w:t>
      </w:r>
      <w:r w:rsidR="00ED0643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4A0A18">
        <w:rPr>
          <w:rFonts w:ascii="Arial" w:hAnsi="Arial" w:cs="Arial"/>
        </w:rPr>
        <w:tab/>
      </w:r>
      <w:r w:rsidR="00ED0643">
        <w:rPr>
          <w:rFonts w:ascii="Arial" w:hAnsi="Arial" w:cs="Arial"/>
        </w:rPr>
        <w:tab/>
        <w:t>(12 marks)</w:t>
      </w:r>
    </w:p>
    <w:p w14:paraId="57BB9D9B" w14:textId="5347220C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6AF1F987" w14:textId="77777777" w:rsidR="00ED0643" w:rsidRDefault="00ED064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1BC4BEBE" w14:textId="18995793" w:rsidR="00FA60A3" w:rsidRPr="00821643" w:rsidRDefault="00FA60A3" w:rsidP="00ED0643">
      <w:pPr>
        <w:pStyle w:val="ListParagraph"/>
        <w:spacing w:after="0" w:line="276" w:lineRule="auto"/>
        <w:ind w:left="851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51480" wp14:editId="5FF05BFF">
                <wp:simplePos x="0" y="0"/>
                <wp:positionH relativeFrom="column">
                  <wp:posOffset>107950</wp:posOffset>
                </wp:positionH>
                <wp:positionV relativeFrom="paragraph">
                  <wp:posOffset>114300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26FB8C" id="Rectangle 9" o:spid="_x0000_s1026" style="position:absolute;margin-left:8.5pt;margin-top:9pt;width:2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" fillcolor="white [3212]" strokecolor="black [3213]" strokeweight="1pt">
                <w10:wrap type="through"/>
              </v:rect>
            </w:pict>
          </mc:Fallback>
        </mc:AlternateContent>
      </w:r>
    </w:p>
    <w:p w14:paraId="0CE6731B" w14:textId="2DE2B473" w:rsidR="004A0A18" w:rsidRDefault="00FA60A3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2F081F">
        <w:rPr>
          <w:rFonts w:ascii="Arial" w:hAnsi="Arial" w:cs="Arial"/>
          <w:b/>
        </w:rPr>
        <w:t>42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61A238C6" w14:textId="6F48616B" w:rsidR="004A0A18" w:rsidRDefault="004A0A18" w:rsidP="00FA60A3">
      <w:pPr>
        <w:tabs>
          <w:tab w:val="left" w:pos="1134"/>
        </w:tabs>
        <w:spacing w:after="0" w:line="276" w:lineRule="auto"/>
        <w:rPr>
          <w:rFonts w:ascii="Arial" w:hAnsi="Arial" w:cs="Arial"/>
          <w:b/>
        </w:rPr>
      </w:pPr>
    </w:p>
    <w:p w14:paraId="46CE3990" w14:textId="5B52FDC7" w:rsidR="004A0A18" w:rsidRDefault="00E83D7F" w:rsidP="005E4385">
      <w:pPr>
        <w:pStyle w:val="ListParagraph"/>
        <w:numPr>
          <w:ilvl w:val="0"/>
          <w:numId w:val="7"/>
        </w:numPr>
        <w:spacing w:after="0" w:line="276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For the cells of a body to function normally, they must remain in a stable environment. Describe the structure of the cell membrane and </w:t>
      </w:r>
      <w:r w:rsidR="00433D97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 xml:space="preserve">how it allows the exchange of </w:t>
      </w:r>
      <w:r w:rsidR="0070082A">
        <w:rPr>
          <w:rFonts w:ascii="Arial" w:hAnsi="Arial" w:cs="Arial"/>
        </w:rPr>
        <w:t>ions</w:t>
      </w:r>
      <w:r>
        <w:rPr>
          <w:rFonts w:ascii="Arial" w:hAnsi="Arial" w:cs="Arial"/>
        </w:rPr>
        <w:t xml:space="preserve"> to occur.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 w:rsidR="00433D97">
        <w:rPr>
          <w:rFonts w:ascii="Arial" w:hAnsi="Arial" w:cs="Arial"/>
        </w:rPr>
        <w:tab/>
      </w:r>
      <w:r>
        <w:rPr>
          <w:rFonts w:ascii="Arial" w:hAnsi="Arial" w:cs="Arial"/>
        </w:rPr>
        <w:t>(14 marks)</w:t>
      </w:r>
    </w:p>
    <w:p w14:paraId="411DDEBC" w14:textId="53E3FF90" w:rsidR="00E83D7F" w:rsidRDefault="00E83D7F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37C1BE2" w14:textId="77777777" w:rsidR="00C81BF0" w:rsidRDefault="00C81BF0" w:rsidP="00E83D7F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29C05114" w14:textId="5B32D7C6" w:rsidR="00E83D7F" w:rsidRDefault="00D60996" w:rsidP="005E4385">
      <w:pPr>
        <w:pStyle w:val="ListParagraph"/>
        <w:numPr>
          <w:ilvl w:val="0"/>
          <w:numId w:val="7"/>
        </w:numPr>
        <w:spacing w:after="0" w:line="276" w:lineRule="auto"/>
        <w:ind w:left="851" w:hanging="567"/>
        <w:rPr>
          <w:rFonts w:ascii="Arial" w:hAnsi="Arial" w:cs="Arial"/>
        </w:rPr>
      </w:pPr>
      <w:r w:rsidRPr="00C81BF0">
        <w:rPr>
          <w:rFonts w:ascii="Arial" w:hAnsi="Arial" w:cs="Arial"/>
        </w:rPr>
        <w:t xml:space="preserve">Some chemical processes occurring in the body produce toxic waste products, such as urea. The excretory system is involved in removing </w:t>
      </w:r>
      <w:r w:rsidR="00C81BF0" w:rsidRPr="00C81BF0">
        <w:rPr>
          <w:rFonts w:ascii="Arial" w:hAnsi="Arial" w:cs="Arial"/>
        </w:rPr>
        <w:t>metabolic wastes</w:t>
      </w:r>
      <w:r w:rsidR="00C81BF0">
        <w:rPr>
          <w:rFonts w:ascii="Arial" w:hAnsi="Arial" w:cs="Arial"/>
        </w:rPr>
        <w:t xml:space="preserve">. Briefly describe </w:t>
      </w:r>
      <w:r w:rsidR="0070082A">
        <w:rPr>
          <w:rFonts w:ascii="Arial" w:hAnsi="Arial" w:cs="Arial"/>
        </w:rPr>
        <w:t xml:space="preserve">the main processes involved for </w:t>
      </w:r>
      <w:r w:rsidR="00C81BF0">
        <w:rPr>
          <w:rFonts w:ascii="Arial" w:hAnsi="Arial" w:cs="Arial"/>
        </w:rPr>
        <w:t>the</w:t>
      </w:r>
      <w:r w:rsidRPr="00C81BF0">
        <w:rPr>
          <w:rFonts w:ascii="Arial" w:hAnsi="Arial" w:cs="Arial"/>
        </w:rPr>
        <w:t xml:space="preserve"> kidneys </w:t>
      </w:r>
      <w:r w:rsidR="00094644">
        <w:rPr>
          <w:rFonts w:ascii="Arial" w:hAnsi="Arial" w:cs="Arial"/>
        </w:rPr>
        <w:t xml:space="preserve">to </w:t>
      </w:r>
      <w:r w:rsidR="00C81BF0">
        <w:rPr>
          <w:rFonts w:ascii="Arial" w:hAnsi="Arial" w:cs="Arial"/>
        </w:rPr>
        <w:t>produce urine.</w:t>
      </w:r>
      <w:r w:rsidR="0070082A">
        <w:rPr>
          <w:rFonts w:ascii="Arial" w:hAnsi="Arial" w:cs="Arial"/>
        </w:rPr>
        <w:t xml:space="preserve"> </w:t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70082A">
        <w:rPr>
          <w:rFonts w:ascii="Arial" w:hAnsi="Arial" w:cs="Arial"/>
        </w:rPr>
        <w:tab/>
      </w:r>
      <w:r w:rsidR="00C81BF0">
        <w:rPr>
          <w:rFonts w:ascii="Arial" w:hAnsi="Arial" w:cs="Arial"/>
        </w:rPr>
        <w:tab/>
        <w:t>(6 marks)</w:t>
      </w:r>
    </w:p>
    <w:p w14:paraId="44819EA7" w14:textId="5AE1B2D3" w:rsidR="00C81BF0" w:rsidRDefault="00C81BF0" w:rsidP="00C81BF0">
      <w:pPr>
        <w:pStyle w:val="ListParagraph"/>
        <w:spacing w:after="0" w:line="276" w:lineRule="auto"/>
        <w:ind w:left="851"/>
        <w:rPr>
          <w:rFonts w:ascii="Arial" w:hAnsi="Arial" w:cs="Arial"/>
        </w:rPr>
      </w:pPr>
    </w:p>
    <w:p w14:paraId="0F562808" w14:textId="0ADD0DD4" w:rsidR="000B1C3F" w:rsidRDefault="000B1C3F" w:rsidP="002C72F3">
      <w:pPr>
        <w:spacing w:after="0" w:line="276" w:lineRule="auto"/>
      </w:pPr>
    </w:p>
    <w:p w14:paraId="5D683B75" w14:textId="33785604" w:rsidR="000B1C3F" w:rsidRDefault="000B1C3F" w:rsidP="002C72F3">
      <w:pPr>
        <w:spacing w:after="0" w:line="276" w:lineRule="auto"/>
      </w:pPr>
    </w:p>
    <w:p w14:paraId="2A88980B" w14:textId="1F80B72C" w:rsidR="000B1C3F" w:rsidRDefault="000B1C3F" w:rsidP="002C72F3">
      <w:pPr>
        <w:spacing w:after="0" w:line="276" w:lineRule="auto"/>
      </w:pPr>
    </w:p>
    <w:p w14:paraId="32B95171" w14:textId="22DF60A0" w:rsidR="000B1C3F" w:rsidRDefault="000B1C3F" w:rsidP="002C72F3">
      <w:pPr>
        <w:spacing w:after="0" w:line="276" w:lineRule="auto"/>
      </w:pPr>
    </w:p>
    <w:p w14:paraId="7CD6AFA7" w14:textId="66E892A3" w:rsidR="000B1C3F" w:rsidRDefault="000B1C3F" w:rsidP="002C72F3">
      <w:pPr>
        <w:spacing w:after="0" w:line="276" w:lineRule="auto"/>
      </w:pPr>
    </w:p>
    <w:p w14:paraId="486EABCE" w14:textId="34B7389D" w:rsidR="000B1C3F" w:rsidRDefault="000B1C3F" w:rsidP="002C72F3">
      <w:pPr>
        <w:spacing w:after="0" w:line="276" w:lineRule="auto"/>
      </w:pPr>
    </w:p>
    <w:p w14:paraId="74039DF9" w14:textId="4F7C90C0" w:rsidR="000B1C3F" w:rsidRDefault="000B1C3F" w:rsidP="002C72F3">
      <w:pPr>
        <w:spacing w:after="0" w:line="276" w:lineRule="auto"/>
      </w:pPr>
    </w:p>
    <w:p w14:paraId="78CA04B7" w14:textId="2F4E5F16" w:rsidR="000B1C3F" w:rsidRDefault="000B1C3F" w:rsidP="002C72F3">
      <w:pPr>
        <w:spacing w:after="0" w:line="276" w:lineRule="auto"/>
      </w:pPr>
    </w:p>
    <w:p w14:paraId="6CA2AE13" w14:textId="0118B870" w:rsidR="000B1C3F" w:rsidRDefault="000B1C3F" w:rsidP="002C72F3">
      <w:pPr>
        <w:spacing w:after="0" w:line="276" w:lineRule="auto"/>
      </w:pPr>
    </w:p>
    <w:p w14:paraId="2C68525E" w14:textId="7A00EA87" w:rsidR="000B1C3F" w:rsidRDefault="000B1C3F" w:rsidP="002C72F3">
      <w:pPr>
        <w:spacing w:after="0" w:line="276" w:lineRule="auto"/>
      </w:pPr>
    </w:p>
    <w:p w14:paraId="10323681" w14:textId="12A809CC" w:rsidR="000B1C3F" w:rsidRDefault="000B1C3F" w:rsidP="002C72F3">
      <w:pPr>
        <w:spacing w:after="0" w:line="276" w:lineRule="auto"/>
      </w:pPr>
    </w:p>
    <w:p w14:paraId="5C285578" w14:textId="77777777" w:rsidR="000B1C3F" w:rsidRDefault="000B1C3F" w:rsidP="000B1C3F">
      <w:pPr>
        <w:spacing w:line="360" w:lineRule="auto"/>
        <w:rPr>
          <w:rFonts w:ascii="Arial" w:hAnsi="Arial" w:cs="Arial"/>
        </w:rPr>
        <w:sectPr w:rsidR="000B1C3F" w:rsidSect="001A6130">
          <w:foot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3A0738" w14:textId="3726877B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7E33D46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5690E5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5841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D0DFE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2BA86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3E8ED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9EB750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8F481B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72198A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EEA47F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D693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ED399B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BD96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243276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4B8D2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722EB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D76E26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D8144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8EF5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5B1CC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D6CF01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0C29C59" w14:textId="77777777" w:rsidR="000B1C3F" w:rsidRDefault="000B1C3F" w:rsidP="000B1C3F">
      <w:pPr>
        <w:spacing w:line="360" w:lineRule="auto"/>
        <w:rPr>
          <w:rFonts w:ascii="Arial" w:hAnsi="Arial" w:cs="Arial"/>
        </w:rPr>
      </w:pPr>
    </w:p>
    <w:p w14:paraId="67428A5D" w14:textId="586689D5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7EC2ED3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71288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CFB5D4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23649D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BC20F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749655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5C2A5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5353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2C38E1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32F947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35ED62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84B1A0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4321FF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200FAC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A293F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A1350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203722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3EF21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DB72B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3CBCBA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50163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</w:t>
      </w:r>
    </w:p>
    <w:p w14:paraId="2771FC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AFCFC66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366BB56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D1B6D9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048EC2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98CFB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9656B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E3D6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99F053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977F5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2FC480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64FDB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465BA3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DA558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B44BB2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6CC8B4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0800E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E177D2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62915D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137965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8EB0F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928B4A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49A7285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CC3318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74FCA0E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2B0755E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377381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FAF948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DE21E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6C6EEF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8CB063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FB9A56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0B0FD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6BD0D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37E69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D959C1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F9341E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F532EC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537553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CC607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99E88E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1F6081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6A21B5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40004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FC782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03F2D21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57366D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3E45AB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7B035DA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B2BBF4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5606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73A77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0B2B2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C84748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078343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E77160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994659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D0AB01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1258D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0E62A7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8F6BC5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CA5260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B0F07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D063DA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377240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ACFE0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39A06D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77055E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3F684A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34C93E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BD1C699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69BCCDB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B2C18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5A49F1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779124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ABFC3A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9C0BF0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26DF4B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F52FE8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DFA80C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E2ABA3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37AAA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5A9B73A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8AFDDF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DE293C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84C5E0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4C14FB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71B4F3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DBB76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BABE47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3C67FDE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C85212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A56780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247F692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Question number: ________________</w:t>
      </w:r>
    </w:p>
    <w:p w14:paraId="1DCAF7D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E929A7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93BDF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903CED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224201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F025E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DEA684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4AE69F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22324B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9440BA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7F954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38DB0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DA81A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508901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48BC90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1ACA84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7C07A3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E1E7D4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72B8138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AD332F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357C5E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494F753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850EACB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Additional Working</w:t>
      </w:r>
    </w:p>
    <w:p w14:paraId="234C347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D86182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C590587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E35EDD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5F1931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A3BDB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7B27E8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55AC175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607735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6DFABB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DCA60C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7F02E2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266E7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169D50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41F488A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F2E908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786A6B71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5A8D24D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58989E60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200B0D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F8E5FB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3FA96F8" w14:textId="3457DFF9" w:rsidR="000B1C3F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0445EC2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Additional Working</w:t>
      </w:r>
    </w:p>
    <w:p w14:paraId="39F40FFE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6316631B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CE4E8D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4C628E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1BC57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1732BC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3A62C74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A830CA3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088B07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6E6AAC2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A31B30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FAE42F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B4B4694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1DFA7F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4C3B3626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169928F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CC591C8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_________________________________________________________________________</w:t>
      </w:r>
    </w:p>
    <w:p w14:paraId="1276576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10421FF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76991F15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6B4A5499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1D9C680C" w14:textId="77777777" w:rsidR="000B1C3F" w:rsidRPr="00E836E7" w:rsidRDefault="000B1C3F" w:rsidP="000B1C3F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2F7E775F" w14:textId="77777777" w:rsidR="000B1C3F" w:rsidRDefault="000B1C3F" w:rsidP="000B1C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Spare Grid</w:t>
      </w:r>
    </w:p>
    <w:p w14:paraId="21B631BC" w14:textId="77777777" w:rsidR="000B1C3F" w:rsidRDefault="000B1C3F" w:rsidP="000B1C3F">
      <w:pPr>
        <w:spacing w:line="360" w:lineRule="auto"/>
        <w:rPr>
          <w:rFonts w:ascii="Arial" w:hAnsi="Arial" w:cs="Arial"/>
        </w:rPr>
      </w:pPr>
    </w:p>
    <w:p w14:paraId="659EB1F1" w14:textId="77777777" w:rsidR="000B1C3F" w:rsidRDefault="000B1C3F" w:rsidP="000B1C3F">
      <w:pPr>
        <w:spacing w:line="360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0B1C3F" w:rsidRPr="00FE13C9" w14:paraId="6AD407DE" w14:textId="77777777" w:rsidTr="000B1C3F">
        <w:trPr>
          <w:trHeight w:val="526"/>
        </w:trPr>
        <w:tc>
          <w:tcPr>
            <w:tcW w:w="611" w:type="dxa"/>
          </w:tcPr>
          <w:p w14:paraId="141D50A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ACECC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04E97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7D12C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4758D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28923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7F0F5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7C6CF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6E5E2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1F177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D448D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FBF9D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AC5F6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2BBF2AD5" w14:textId="77777777" w:rsidTr="000B1C3F">
        <w:trPr>
          <w:trHeight w:val="554"/>
        </w:trPr>
        <w:tc>
          <w:tcPr>
            <w:tcW w:w="611" w:type="dxa"/>
          </w:tcPr>
          <w:p w14:paraId="633EC49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09835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00854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07065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8AD48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081D3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56204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20EDF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5673C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A4589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E81EC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F29F4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D5237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16468C08" w14:textId="77777777" w:rsidTr="000B1C3F">
        <w:trPr>
          <w:trHeight w:val="554"/>
        </w:trPr>
        <w:tc>
          <w:tcPr>
            <w:tcW w:w="611" w:type="dxa"/>
          </w:tcPr>
          <w:p w14:paraId="5FDAFE9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662FE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47FE6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F8188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D1BBB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1B898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784B1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E5E18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0939D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FD432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06ED3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C8198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88E85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195652CF" w14:textId="77777777" w:rsidTr="000B1C3F">
        <w:trPr>
          <w:trHeight w:val="554"/>
        </w:trPr>
        <w:tc>
          <w:tcPr>
            <w:tcW w:w="611" w:type="dxa"/>
          </w:tcPr>
          <w:p w14:paraId="2B76BF6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99007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2FA3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350F6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9CC7F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AF6D7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079DA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37588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4BE32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55F3C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771F3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F58B1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E528A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54A08489" w14:textId="77777777" w:rsidTr="000B1C3F">
        <w:trPr>
          <w:trHeight w:val="526"/>
        </w:trPr>
        <w:tc>
          <w:tcPr>
            <w:tcW w:w="611" w:type="dxa"/>
          </w:tcPr>
          <w:p w14:paraId="1FB3A08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1050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2CB803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01A1A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A46DC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14FFE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AB189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DC1FF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5C42EC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42C05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DA7B3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6A9A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9650A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04F70952" w14:textId="77777777" w:rsidTr="000B1C3F">
        <w:trPr>
          <w:trHeight w:val="554"/>
        </w:trPr>
        <w:tc>
          <w:tcPr>
            <w:tcW w:w="611" w:type="dxa"/>
          </w:tcPr>
          <w:p w14:paraId="2D09574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65507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CE09F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60AC1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B7795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B6461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AC7BA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10D3F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A189B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2C440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39F28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1A94F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D192B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6A4F681E" w14:textId="77777777" w:rsidTr="000B1C3F">
        <w:trPr>
          <w:trHeight w:val="554"/>
        </w:trPr>
        <w:tc>
          <w:tcPr>
            <w:tcW w:w="611" w:type="dxa"/>
          </w:tcPr>
          <w:p w14:paraId="142D4C2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CF6B4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5461D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3A01B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5FD0E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DEBD9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1CD54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2EC2E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F82E7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AC86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86A3A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4048A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2F43F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62C398D6" w14:textId="77777777" w:rsidTr="000B1C3F">
        <w:trPr>
          <w:trHeight w:val="526"/>
        </w:trPr>
        <w:tc>
          <w:tcPr>
            <w:tcW w:w="611" w:type="dxa"/>
          </w:tcPr>
          <w:p w14:paraId="035A3DB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FF494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AB564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18C23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DED60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AC67B0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6B82C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4089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49967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1D38E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1BE2B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0D4305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4F282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49784944" w14:textId="77777777" w:rsidTr="000B1C3F">
        <w:trPr>
          <w:trHeight w:val="554"/>
        </w:trPr>
        <w:tc>
          <w:tcPr>
            <w:tcW w:w="611" w:type="dxa"/>
          </w:tcPr>
          <w:p w14:paraId="04CB320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4BA3D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D952C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E48CCA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DFC38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E3B4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144BF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B3E9C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1D1CA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E077C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5FC99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C6480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C7078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07CCB58D" w14:textId="77777777" w:rsidTr="000B1C3F">
        <w:trPr>
          <w:trHeight w:val="554"/>
        </w:trPr>
        <w:tc>
          <w:tcPr>
            <w:tcW w:w="611" w:type="dxa"/>
          </w:tcPr>
          <w:p w14:paraId="269F884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3BC5B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CC09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3163DA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47D17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3B72A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A997B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D2EA37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4217D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98BC5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7E226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FAD09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20FE6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7B1E93CC" w14:textId="77777777" w:rsidTr="000B1C3F">
        <w:trPr>
          <w:trHeight w:val="554"/>
        </w:trPr>
        <w:tc>
          <w:tcPr>
            <w:tcW w:w="611" w:type="dxa"/>
          </w:tcPr>
          <w:p w14:paraId="535D869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001FD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D1AF8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46B72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EC9A4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E8349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537778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F13F9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229ED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345D0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E25F0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63E52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5A2A8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273C9632" w14:textId="77777777" w:rsidTr="000B1C3F">
        <w:trPr>
          <w:trHeight w:val="526"/>
        </w:trPr>
        <w:tc>
          <w:tcPr>
            <w:tcW w:w="611" w:type="dxa"/>
          </w:tcPr>
          <w:p w14:paraId="5F18E4A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07F30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03BED2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BC3F4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D3669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13C81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EFB90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991A13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8A4C6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A0FA4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AE7C37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E01EB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0789C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699A1492" w14:textId="77777777" w:rsidTr="000B1C3F">
        <w:trPr>
          <w:trHeight w:val="554"/>
        </w:trPr>
        <w:tc>
          <w:tcPr>
            <w:tcW w:w="611" w:type="dxa"/>
          </w:tcPr>
          <w:p w14:paraId="5A5AB0E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41D60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BD90C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681D4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36FCD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8F713D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F831F6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A18D7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BE26E4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E6C5EE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4411C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6AE2BA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88AE78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  <w:tr w:rsidR="000B1C3F" w:rsidRPr="00FE13C9" w14:paraId="08D58E2C" w14:textId="77777777" w:rsidTr="000B1C3F">
        <w:trPr>
          <w:trHeight w:val="582"/>
        </w:trPr>
        <w:tc>
          <w:tcPr>
            <w:tcW w:w="611" w:type="dxa"/>
          </w:tcPr>
          <w:p w14:paraId="5714234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9AD08F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3FCF6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04408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2CC8B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1D2BD5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C27874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7DCD91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44098C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EF97B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25B15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00470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86DCE9" w14:textId="77777777" w:rsidR="000B1C3F" w:rsidRPr="00FE13C9" w:rsidRDefault="000B1C3F" w:rsidP="000B1C3F">
            <w:pPr>
              <w:rPr>
                <w:rFonts w:cs="Arial"/>
                <w:b/>
              </w:rPr>
            </w:pPr>
          </w:p>
        </w:tc>
      </w:tr>
    </w:tbl>
    <w:p w14:paraId="4EF65C3F" w14:textId="5B4E17D5" w:rsidR="000B1C3F" w:rsidRDefault="000B1C3F" w:rsidP="002C72F3">
      <w:pPr>
        <w:spacing w:after="0" w:line="276" w:lineRule="auto"/>
      </w:pPr>
    </w:p>
    <w:p w14:paraId="5DF5253D" w14:textId="726B8C78" w:rsidR="000B1C3F" w:rsidRDefault="000B1C3F" w:rsidP="002C72F3">
      <w:pPr>
        <w:spacing w:after="0" w:line="276" w:lineRule="auto"/>
      </w:pPr>
    </w:p>
    <w:p w14:paraId="22F8CC2F" w14:textId="1D343D1D" w:rsidR="000B1C3F" w:rsidRDefault="000B1C3F" w:rsidP="002C72F3">
      <w:pPr>
        <w:spacing w:after="0" w:line="276" w:lineRule="auto"/>
      </w:pPr>
    </w:p>
    <w:p w14:paraId="6570BA6C" w14:textId="77777777" w:rsidR="00F05B9F" w:rsidRPr="00F90AFE" w:rsidRDefault="00F05B9F" w:rsidP="00F05B9F">
      <w:pPr>
        <w:jc w:val="center"/>
        <w:rPr>
          <w:rFonts w:ascii="Arial" w:hAnsi="Arial" w:cs="Arial"/>
          <w:b/>
        </w:rPr>
      </w:pPr>
      <w:r w:rsidRPr="00F90AFE">
        <w:rPr>
          <w:rFonts w:ascii="Arial" w:hAnsi="Arial" w:cs="Arial"/>
          <w:b/>
        </w:rPr>
        <w:lastRenderedPageBreak/>
        <w:t>ACKNOWLEDGMENTS</w:t>
      </w:r>
    </w:p>
    <w:p w14:paraId="6DFBBD91" w14:textId="46B85C4B" w:rsidR="00F05B9F" w:rsidRDefault="003A7D76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7-8</w:t>
      </w:r>
      <w:r w:rsidR="00F05B9F" w:rsidRPr="00F90AFE">
        <w:rPr>
          <w:rFonts w:ascii="Arial" w:hAnsi="Arial" w:cs="Arial"/>
          <w:b/>
        </w:rPr>
        <w:tab/>
      </w:r>
      <w:r w:rsidR="00F05B9F" w:rsidRPr="00F90AFE">
        <w:rPr>
          <w:rFonts w:ascii="Arial" w:hAnsi="Arial" w:cs="Arial"/>
          <w:shd w:val="clear" w:color="auto" w:fill="F8F9FA"/>
        </w:rPr>
        <w:t xml:space="preserve">DataBase Center for Life Science (DBCLS) </w:t>
      </w:r>
      <w:r w:rsidR="00F05B9F" w:rsidRPr="00F90AFE">
        <w:rPr>
          <w:rFonts w:ascii="Arial" w:hAnsi="Arial" w:cs="Arial"/>
        </w:rPr>
        <w:t>[Generalised Cell Organelle Image]. (n.d.) Retrieved November, 2017, from: https://commons.wikimedia.org/wiki/File%3A201601</w:t>
      </w:r>
      <w:r>
        <w:rPr>
          <w:rFonts w:ascii="Arial" w:hAnsi="Arial" w:cs="Arial"/>
        </w:rPr>
        <w:t>[...]</w:t>
      </w:r>
    </w:p>
    <w:p w14:paraId="434BA753" w14:textId="77777777" w:rsidR="003A7D76" w:rsidRPr="00F90AFE" w:rsidRDefault="003A7D76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DA4430F" w14:textId="615B96FA" w:rsidR="00F05B9F" w:rsidRPr="00F90AFE" w:rsidRDefault="005E4385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13</w:t>
      </w:r>
      <w:r w:rsidR="00F05B9F" w:rsidRPr="00F90AFE">
        <w:rPr>
          <w:rFonts w:ascii="Arial" w:hAnsi="Arial" w:cs="Arial"/>
          <w:b/>
        </w:rPr>
        <w:tab/>
      </w:r>
      <w:r w:rsidR="00F05B9F" w:rsidRPr="00F90AFE">
        <w:rPr>
          <w:rFonts w:ascii="Arial" w:hAnsi="Arial" w:cs="Arial"/>
        </w:rPr>
        <w:t>Adapted from: Gal m (Own work). (2007) Graph of Enzyme Activity [Image]. Retrieved November, 2017, from: https://commons.wikimedia.org/wiki/File%3AEnzyme-ph.png</w:t>
      </w:r>
    </w:p>
    <w:p w14:paraId="51AD7921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070CC95F" w14:textId="2DFA55F3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1</w:t>
      </w:r>
      <w:r w:rsidR="005E4385">
        <w:rPr>
          <w:rFonts w:ascii="Arial" w:hAnsi="Arial" w:cs="Arial"/>
          <w:b/>
        </w:rPr>
        <w:t>7-18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>Adapted from:</w:t>
      </w:r>
      <w:r w:rsidRPr="00F90AFE">
        <w:rPr>
          <w:rFonts w:ascii="Arial" w:eastAsia="MS Gothic" w:hAnsi="Arial" w:cs="Arial"/>
        </w:rPr>
        <w:t>山口大輔</w:t>
      </w:r>
      <w:r w:rsidRPr="00F90AFE">
        <w:rPr>
          <w:rFonts w:ascii="Arial" w:eastAsia="MS Gothic" w:hAnsi="Arial" w:cs="Arial" w:hint="eastAsia"/>
        </w:rPr>
        <w:t>.</w:t>
      </w:r>
      <w:r w:rsidRPr="00F90AFE">
        <w:rPr>
          <w:rFonts w:ascii="Arial" w:hAnsi="Arial" w:cs="Arial"/>
        </w:rPr>
        <w:t xml:space="preserve"> (2009). Pedigree Chart [Image]. Retrieved Novmeber, 2017, from: https://commons.wikimedia.org/wiki/File%3APedigree.png</w:t>
      </w:r>
    </w:p>
    <w:p w14:paraId="109607F3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66BB9EDC" w14:textId="2CD67255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 xml:space="preserve">Question </w:t>
      </w:r>
      <w:r w:rsidR="005E4385">
        <w:rPr>
          <w:rFonts w:ascii="Arial" w:hAnsi="Arial" w:cs="Arial"/>
          <w:b/>
        </w:rPr>
        <w:t>20</w:t>
      </w:r>
      <w:r w:rsidRPr="00F90AFE">
        <w:rPr>
          <w:rFonts w:ascii="Arial" w:hAnsi="Arial" w:cs="Arial"/>
        </w:rPr>
        <w:tab/>
        <w:t xml:space="preserve">Everkinetic. (2010) Hip Movement [Images]. Retrieved November, 2017, from: https://commons.wikimedia.org/w/index.php?curid=47435431 and </w:t>
      </w:r>
    </w:p>
    <w:p w14:paraId="46CA56DB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</w:rPr>
        <w:tab/>
      </w:r>
      <w:r w:rsidRPr="00F90AFE">
        <w:rPr>
          <w:rFonts w:ascii="Arial" w:hAnsi="Arial" w:cs="Arial"/>
        </w:rPr>
        <w:tab/>
      </w:r>
      <w:r w:rsidRPr="00F90AFE">
        <w:rPr>
          <w:rFonts w:ascii="Arial" w:hAnsi="Arial" w:cs="Arial"/>
        </w:rPr>
        <w:tab/>
      </w:r>
      <w:hyperlink r:id="rId32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https://upload.wikimedia.org/wikipedia/commons/8/89/[...].png</w:t>
        </w:r>
      </w:hyperlink>
    </w:p>
    <w:p w14:paraId="5B72EFD7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43258FA5" w14:textId="77777777" w:rsidR="005E4385" w:rsidRPr="00F90AFE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2</w:t>
      </w:r>
      <w:r>
        <w:rPr>
          <w:rFonts w:ascii="Arial" w:hAnsi="Arial" w:cs="Arial"/>
          <w:b/>
        </w:rPr>
        <w:t>4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Sheldahl. (2016) Unlabeled cartoon of human neurula stage embryo [Image]. Retrieved November, 2017, from: </w:t>
      </w:r>
      <w:hyperlink r:id="rId33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https://commons.wikimedia.org/wiki/File%3ANeurula_human.png</w:t>
        </w:r>
      </w:hyperlink>
    </w:p>
    <w:p w14:paraId="45569A7C" w14:textId="77777777" w:rsidR="005E4385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367F49A" w14:textId="236258C0" w:rsidR="00F05B9F" w:rsidRPr="00F90AFE" w:rsidRDefault="005E4385" w:rsidP="005E4385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28</w:t>
      </w:r>
      <w:r w:rsidR="00F05B9F" w:rsidRPr="00F90AFE">
        <w:rPr>
          <w:rFonts w:ascii="Arial" w:hAnsi="Arial" w:cs="Arial"/>
          <w:b/>
        </w:rPr>
        <w:tab/>
      </w:r>
      <w:r w:rsidR="00F05B9F" w:rsidRPr="00F90AFE">
        <w:rPr>
          <w:rFonts w:ascii="Arial" w:hAnsi="Arial" w:cs="Arial"/>
        </w:rPr>
        <w:t>Sunshineconnelly at English Wikibooks. (2007). Wall of Small Intestine. Retrieved November, 2017, from: https://commons.wikimedia.org/wiki/File%3AAnatomy_and_physiology_of_animals_Wall_of_small_intestine_showing_</w:t>
      </w:r>
      <w:r>
        <w:rPr>
          <w:rFonts w:ascii="Arial" w:hAnsi="Arial" w:cs="Arial"/>
        </w:rPr>
        <w:t>[...]</w:t>
      </w:r>
      <w:r w:rsidR="00F05B9F" w:rsidRPr="00F90AFE">
        <w:rPr>
          <w:rFonts w:ascii="Arial" w:hAnsi="Arial" w:cs="Arial"/>
        </w:rPr>
        <w:t>.jpg</w:t>
      </w:r>
    </w:p>
    <w:p w14:paraId="2ED53EB5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45D36A63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34(b)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OpenStax. (2016). Sliding Filament Model [Image]. Retrieved November, 2017, from: </w:t>
      </w:r>
      <w:hyperlink r:id="rId34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https://commons.wikimedia.org/wiki/File%3A1006_Sliding_Filament_Model_of_Muscle_Contraction.jpg</w:t>
        </w:r>
      </w:hyperlink>
    </w:p>
    <w:p w14:paraId="5AA5407D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10A7E42A" w14:textId="31EFC6A8" w:rsidR="00F05B9F" w:rsidRPr="00F90AFE" w:rsidRDefault="005E4385" w:rsidP="00F05B9F">
      <w:pPr>
        <w:spacing w:after="0" w:line="276" w:lineRule="auto"/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</w:rPr>
        <w:t>Question 36(a)</w:t>
      </w:r>
      <w:r w:rsidR="00F05B9F" w:rsidRPr="00F90AFE">
        <w:rPr>
          <w:rFonts w:ascii="Arial" w:hAnsi="Arial" w:cs="Arial"/>
          <w:b/>
        </w:rPr>
        <w:tab/>
      </w:r>
      <w:r w:rsidR="00F05B9F" w:rsidRPr="00F90AFE">
        <w:rPr>
          <w:rFonts w:ascii="Arial" w:hAnsi="Arial" w:cs="Arial"/>
        </w:rPr>
        <w:t>Hans Kirkendoll. (2009). Power of Hydrogen (pH) chart [Image]. Retrieved November, 2017 from:</w:t>
      </w:r>
    </w:p>
    <w:p w14:paraId="13E8D030" w14:textId="77777777" w:rsidR="00F05B9F" w:rsidRPr="00F90AFE" w:rsidRDefault="005809CD" w:rsidP="00F05B9F">
      <w:pPr>
        <w:spacing w:after="0" w:line="276" w:lineRule="auto"/>
        <w:ind w:left="2160"/>
        <w:rPr>
          <w:rFonts w:ascii="Arial" w:hAnsi="Arial" w:cs="Arial"/>
        </w:rPr>
      </w:pPr>
      <w:hyperlink r:id="rId35" w:history="1">
        <w:r w:rsidR="00F05B9F"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https://commons.wikimedia.org/wiki/File%3APower_of_Hydrogen_(pH)_chart.svg</w:t>
        </w:r>
      </w:hyperlink>
    </w:p>
    <w:p w14:paraId="65878C5D" w14:textId="77777777" w:rsidR="00F05B9F" w:rsidRPr="00F90AFE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</w:p>
    <w:p w14:paraId="7E9D48B5" w14:textId="77777777" w:rsidR="00EE4559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t>Question 37(a)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>Henry Gray’s Anatomy of the Human Body. (n.d.) [Generalised Mitosis Stages]. Retrieved November, 2017, from: The original uploader was D. Wu at English Wikipedia (Transferred from en.wikipedia to Commons.) [Public domain or Public domain], via Wikimedia Commons</w:t>
      </w:r>
      <w:r w:rsidRPr="00F90AFE">
        <w:rPr>
          <w:rFonts w:ascii="Arial" w:hAnsi="Arial" w:cs="Arial"/>
        </w:rPr>
        <w:tab/>
      </w:r>
    </w:p>
    <w:p w14:paraId="38E2CF18" w14:textId="77777777" w:rsidR="00EE4559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</w:p>
    <w:p w14:paraId="5AD02EF1" w14:textId="7E6985ED" w:rsidR="00EE4559" w:rsidRPr="00824E59" w:rsidRDefault="00EE4559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shd w:val="clear" w:color="auto" w:fill="F8F9FA"/>
        </w:rPr>
      </w:pPr>
      <w:r w:rsidRPr="00EE4559">
        <w:rPr>
          <w:rFonts w:ascii="Arial" w:hAnsi="Arial" w:cs="Arial"/>
          <w:b/>
        </w:rPr>
        <w:t>Question 38(e)</w:t>
      </w:r>
      <w:r>
        <w:rPr>
          <w:rFonts w:ascii="Arial" w:hAnsi="Arial" w:cs="Arial"/>
          <w:b/>
        </w:rPr>
        <w:tab/>
      </w:r>
      <w:r w:rsidRPr="00824E59">
        <w:rPr>
          <w:rFonts w:ascii="Arial" w:hAnsi="Arial" w:cs="Arial"/>
        </w:rPr>
        <w:t xml:space="preserve">Caulton, S. (2013). </w:t>
      </w:r>
      <w:r w:rsidRPr="00824E59">
        <w:rPr>
          <w:rFonts w:ascii="Arial" w:hAnsi="Arial" w:cs="Arial"/>
          <w:shd w:val="clear" w:color="auto" w:fill="F8F9FA"/>
        </w:rPr>
        <w:t xml:space="preserve">Pedigree chart of the inheritance of an </w:t>
      </w:r>
      <w:r w:rsidR="00824E59" w:rsidRPr="00824E59">
        <w:rPr>
          <w:rFonts w:ascii="Arial" w:hAnsi="Arial" w:cs="Arial"/>
          <w:shd w:val="clear" w:color="auto" w:fill="F8F9FA"/>
        </w:rPr>
        <w:t>[…]</w:t>
      </w:r>
      <w:r w:rsidRPr="00824E59">
        <w:rPr>
          <w:rFonts w:ascii="Arial" w:hAnsi="Arial" w:cs="Arial"/>
          <w:shd w:val="clear" w:color="auto" w:fill="F8F9FA"/>
        </w:rPr>
        <w:t xml:space="preserve"> [Image]. Retrieved December, 2017, from: https://commons.wikimedia.org/wiki/File:</w:t>
      </w:r>
      <w:r w:rsidR="00824E59" w:rsidRPr="00824E59">
        <w:rPr>
          <w:rFonts w:ascii="Arial" w:hAnsi="Arial" w:cs="Arial"/>
          <w:shd w:val="clear" w:color="auto" w:fill="F8F9FA"/>
        </w:rPr>
        <w:t>[...]</w:t>
      </w:r>
      <w:r w:rsidRPr="00824E59">
        <w:rPr>
          <w:rFonts w:ascii="Arial" w:hAnsi="Arial" w:cs="Arial"/>
          <w:shd w:val="clear" w:color="auto" w:fill="F8F9FA"/>
        </w:rPr>
        <w:t>.png</w:t>
      </w:r>
    </w:p>
    <w:p w14:paraId="1C20BE34" w14:textId="2AA6C494" w:rsidR="00F05B9F" w:rsidRPr="00EE4559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</w:pPr>
      <w:r w:rsidRPr="00EE4559">
        <w:rPr>
          <w:rFonts w:ascii="Arial" w:hAnsi="Arial" w:cs="Arial"/>
          <w:b/>
        </w:rPr>
        <w:tab/>
      </w:r>
      <w:r w:rsidRPr="00EE4559">
        <w:rPr>
          <w:rFonts w:ascii="Arial" w:hAnsi="Arial" w:cs="Arial"/>
          <w:b/>
        </w:rPr>
        <w:tab/>
      </w:r>
    </w:p>
    <w:p w14:paraId="64B11724" w14:textId="77777777" w:rsidR="00972E2F" w:rsidRDefault="00972E2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  <w:b/>
        </w:rPr>
        <w:sectPr w:rsidR="00972E2F">
          <w:footerReference w:type="default" r:id="rId3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5563A4" w14:textId="3EEEA808" w:rsidR="00F05B9F" w:rsidRPr="00765861" w:rsidRDefault="00F05B9F" w:rsidP="00F05B9F">
      <w:pPr>
        <w:tabs>
          <w:tab w:val="left" w:pos="709"/>
          <w:tab w:val="right" w:pos="1134"/>
        </w:tabs>
        <w:spacing w:after="0" w:line="276" w:lineRule="auto"/>
        <w:ind w:left="2160" w:hanging="2160"/>
        <w:rPr>
          <w:rFonts w:ascii="Arial" w:hAnsi="Arial" w:cs="Arial"/>
        </w:rPr>
      </w:pPr>
      <w:r w:rsidRPr="00F90AFE">
        <w:rPr>
          <w:rFonts w:ascii="Arial" w:hAnsi="Arial" w:cs="Arial"/>
          <w:b/>
        </w:rPr>
        <w:lastRenderedPageBreak/>
        <w:t>Question 39(a)(b)</w:t>
      </w:r>
      <w:r w:rsidRPr="00F90AFE">
        <w:rPr>
          <w:rFonts w:ascii="Arial" w:hAnsi="Arial" w:cs="Arial"/>
          <w:b/>
        </w:rPr>
        <w:tab/>
      </w:r>
      <w:r w:rsidRPr="00F90AFE">
        <w:rPr>
          <w:rFonts w:ascii="Arial" w:hAnsi="Arial" w:cs="Arial"/>
        </w:rPr>
        <w:t xml:space="preserve">Fyrstinnen. (2017). Female Genitalia [Image]. Retrieved November, 2017, from: </w:t>
      </w:r>
      <w:hyperlink r:id="rId37" w:history="1">
        <w:r w:rsidRPr="00F90AFE">
          <w:rPr>
            <w:rStyle w:val="Hyperlink"/>
            <w:rFonts w:ascii="Arial" w:hAnsi="Arial" w:cs="Arial"/>
            <w:color w:val="auto"/>
            <w:u w:val="none"/>
          </w:rPr>
          <w:t>https://commons.wikimedia.org/wiki/File%3A[...].jpg</w:t>
        </w:r>
      </w:hyperlink>
    </w:p>
    <w:p w14:paraId="4A17BE92" w14:textId="59E5DB87" w:rsidR="002C72F3" w:rsidRPr="002C72F3" w:rsidRDefault="002C72F3" w:rsidP="002B4FD5">
      <w:pPr>
        <w:spacing w:after="0" w:line="276" w:lineRule="auto"/>
        <w:rPr>
          <w:rFonts w:ascii="Arial" w:hAnsi="Arial" w:cs="Arial"/>
        </w:rPr>
      </w:pPr>
    </w:p>
    <w:sectPr w:rsidR="002C72F3" w:rsidRPr="002C72F3" w:rsidSect="00972E2F">
      <w:footerReference w:type="even" r:id="rId3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272BF" w14:textId="77777777" w:rsidR="006070F6" w:rsidRDefault="006070F6">
      <w:pPr>
        <w:spacing w:after="0" w:line="240" w:lineRule="auto"/>
      </w:pPr>
      <w:r>
        <w:separator/>
      </w:r>
    </w:p>
  </w:endnote>
  <w:endnote w:type="continuationSeparator" w:id="0">
    <w:p w14:paraId="1D618384" w14:textId="77777777" w:rsidR="006070F6" w:rsidRDefault="0060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3D348" w14:textId="77777777" w:rsidR="00EF7796" w:rsidRDefault="00EF7796" w:rsidP="00EF7796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bookmarkStart w:id="1" w:name="_Hlk521071687"/>
    <w:bookmarkStart w:id="2" w:name="_Hlk521071688"/>
    <w:r>
      <w:rPr>
        <w:rFonts w:ascii="Arial" w:hAnsi="Arial" w:cs="Arial"/>
        <w:b/>
        <w:sz w:val="20"/>
      </w:rPr>
      <w:t>SEE NEXT PAGE</w:t>
    </w:r>
  </w:p>
  <w:bookmarkEnd w:id="1"/>
  <w:bookmarkEnd w:id="2"/>
  <w:p w14:paraId="37BCDB54" w14:textId="77777777" w:rsidR="00EF7796" w:rsidRDefault="00EF77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79F44" w14:textId="77777777" w:rsidR="006D2EBD" w:rsidRDefault="006D2EBD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4A45F28E" w14:textId="77777777" w:rsidR="006D2EBD" w:rsidRPr="00FF71B4" w:rsidRDefault="006D2EBD" w:rsidP="00A210A8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14:paraId="78771F47" w14:textId="77777777" w:rsidR="006D2EBD" w:rsidRPr="00CE1BB8" w:rsidRDefault="006D2EBD" w:rsidP="00A210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01D84" w14:textId="77777777" w:rsidR="006D2EBD" w:rsidRDefault="006D2EBD" w:rsidP="00A210A8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B8999" w14:textId="77777777" w:rsidR="00EF7796" w:rsidRDefault="00EF7796" w:rsidP="00EF7796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5DEA8B4C" w14:textId="77777777" w:rsidR="00EF7796" w:rsidRDefault="00EF7796" w:rsidP="00EF7796">
    <w:pPr>
      <w:pStyle w:val="Footer"/>
    </w:pPr>
  </w:p>
  <w:p w14:paraId="102C07B5" w14:textId="77777777" w:rsidR="006D2EBD" w:rsidRPr="00CE1BB8" w:rsidRDefault="006D2EBD" w:rsidP="00A210A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A2D4D" w14:textId="77777777" w:rsidR="00972E2F" w:rsidRPr="00972E2F" w:rsidRDefault="00972E2F" w:rsidP="00972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0DC7A" w14:textId="77777777" w:rsidR="006070F6" w:rsidRDefault="006070F6">
      <w:pPr>
        <w:spacing w:after="0" w:line="240" w:lineRule="auto"/>
      </w:pPr>
      <w:r>
        <w:separator/>
      </w:r>
    </w:p>
  </w:footnote>
  <w:footnote w:type="continuationSeparator" w:id="0">
    <w:p w14:paraId="38BC64CF" w14:textId="77777777" w:rsidR="006070F6" w:rsidRDefault="0060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A0A45" w14:textId="2FB21541" w:rsidR="006D2EBD" w:rsidRPr="00BF50FF" w:rsidRDefault="005809CD" w:rsidP="00A210A8">
    <w:pPr>
      <w:pStyle w:val="Header"/>
      <w:ind w:left="527" w:firstLine="3986"/>
      <w:rPr>
        <w:rFonts w:ascii="Arial" w:hAnsi="Arial" w:cs="Arial"/>
        <w:b/>
      </w:rPr>
    </w:pPr>
    <w:sdt>
      <w:sdtPr>
        <w:rPr>
          <w:b/>
        </w:rPr>
        <w:id w:val="-1610351498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="006D2EBD" w:rsidRPr="00BF50FF">
          <w:rPr>
            <w:rFonts w:ascii="Arial" w:hAnsi="Arial" w:cs="Arial"/>
            <w:b/>
          </w:rPr>
          <w:fldChar w:fldCharType="begin"/>
        </w:r>
        <w:r w:rsidR="006D2EBD" w:rsidRPr="00BF50FF">
          <w:rPr>
            <w:rFonts w:ascii="Arial" w:hAnsi="Arial" w:cs="Arial"/>
            <w:b/>
          </w:rPr>
          <w:instrText xml:space="preserve"> PAGE   \* MERGEFORMAT </w:instrText>
        </w:r>
        <w:r w:rsidR="006D2EBD" w:rsidRPr="00BF50FF">
          <w:rPr>
            <w:rFonts w:ascii="Arial" w:hAnsi="Arial" w:cs="Arial"/>
            <w:b/>
          </w:rPr>
          <w:fldChar w:fldCharType="separate"/>
        </w:r>
        <w:r>
          <w:rPr>
            <w:rFonts w:ascii="Arial" w:hAnsi="Arial" w:cs="Arial"/>
            <w:b/>
            <w:noProof/>
          </w:rPr>
          <w:t>44</w:t>
        </w:r>
        <w:r w:rsidR="006D2EBD" w:rsidRPr="00BF50FF">
          <w:rPr>
            <w:rFonts w:ascii="Arial" w:hAnsi="Arial" w:cs="Arial"/>
            <w:b/>
            <w:noProof/>
          </w:rPr>
          <w:fldChar w:fldCharType="end"/>
        </w:r>
        <w:r w:rsidR="006D2EBD" w:rsidRPr="00BF50FF">
          <w:rPr>
            <w:rFonts w:ascii="Arial" w:hAnsi="Arial" w:cs="Arial"/>
            <w:b/>
            <w:noProof/>
          </w:rPr>
          <w:tab/>
        </w:r>
      </w:sdtContent>
    </w:sdt>
    <w:r w:rsidR="006D2EBD" w:rsidRPr="00BF50FF">
      <w:rPr>
        <w:rFonts w:ascii="Arial" w:hAnsi="Arial" w:cs="Arial"/>
        <w:b/>
        <w:noProof/>
      </w:rPr>
      <w:t>HUMAN BIOLOGY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4C80B" w14:textId="23FBF3FD" w:rsidR="006D2EBD" w:rsidRPr="00870459" w:rsidRDefault="001A6130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HUMAN BIOLOGY</w:t>
    </w:r>
    <w:r w:rsidR="006D2EBD" w:rsidRPr="00870459">
      <w:rPr>
        <w:rFonts w:ascii="Arial" w:hAnsi="Arial" w:cs="Arial"/>
        <w:b/>
        <w:sz w:val="24"/>
        <w:szCs w:val="24"/>
      </w:rPr>
      <w:tab/>
    </w:r>
    <w:r w:rsidR="006D2EBD" w:rsidRPr="00870459">
      <w:rPr>
        <w:rFonts w:ascii="Arial" w:hAnsi="Arial" w:cs="Arial"/>
        <w:b/>
        <w:sz w:val="24"/>
        <w:szCs w:val="24"/>
      </w:rPr>
      <w:fldChar w:fldCharType="begin"/>
    </w:r>
    <w:r w:rsidR="006D2EBD" w:rsidRPr="00870459">
      <w:rPr>
        <w:rFonts w:ascii="Arial" w:hAnsi="Arial" w:cs="Arial"/>
        <w:b/>
        <w:sz w:val="24"/>
        <w:szCs w:val="24"/>
      </w:rPr>
      <w:instrText xml:space="preserve"> PAGE   \* MERGEFORMAT </w:instrText>
    </w:r>
    <w:r w:rsidR="006D2EBD" w:rsidRPr="00870459">
      <w:rPr>
        <w:rFonts w:ascii="Arial" w:hAnsi="Arial" w:cs="Arial"/>
        <w:b/>
        <w:sz w:val="24"/>
        <w:szCs w:val="24"/>
      </w:rPr>
      <w:fldChar w:fldCharType="separate"/>
    </w:r>
    <w:r w:rsidR="005809CD">
      <w:rPr>
        <w:rFonts w:ascii="Arial" w:hAnsi="Arial" w:cs="Arial"/>
        <w:b/>
        <w:noProof/>
        <w:sz w:val="24"/>
        <w:szCs w:val="24"/>
      </w:rPr>
      <w:t>43</w:t>
    </w:r>
    <w:r w:rsidR="006D2EBD" w:rsidRPr="00870459">
      <w:rPr>
        <w:rFonts w:ascii="Arial" w:hAnsi="Arial" w:cs="Arial"/>
        <w:b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B8F" w14:textId="77777777" w:rsidR="006D2EBD" w:rsidRPr="00E97478" w:rsidRDefault="006D2EBD" w:rsidP="00A210A8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22468256" w14:textId="77777777" w:rsidR="006D2EBD" w:rsidRPr="00E97478" w:rsidRDefault="006D2EBD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A9"/>
    <w:multiLevelType w:val="hybridMultilevel"/>
    <w:tmpl w:val="2C4A9BA6"/>
    <w:lvl w:ilvl="0" w:tplc="BF64F20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3D4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D5710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F7940"/>
    <w:multiLevelType w:val="hybridMultilevel"/>
    <w:tmpl w:val="C1627562"/>
    <w:lvl w:ilvl="0" w:tplc="91DC3B6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A95DFE"/>
    <w:multiLevelType w:val="hybridMultilevel"/>
    <w:tmpl w:val="C27C9CEA"/>
    <w:lvl w:ilvl="0" w:tplc="D1EA7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C4643"/>
    <w:multiLevelType w:val="hybridMultilevel"/>
    <w:tmpl w:val="D3168DCC"/>
    <w:lvl w:ilvl="0" w:tplc="1756A64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B03F6B"/>
    <w:multiLevelType w:val="hybridMultilevel"/>
    <w:tmpl w:val="5B54F74C"/>
    <w:lvl w:ilvl="0" w:tplc="00F614F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07028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1119"/>
    <w:multiLevelType w:val="hybridMultilevel"/>
    <w:tmpl w:val="E8128344"/>
    <w:lvl w:ilvl="0" w:tplc="0EBEE6B2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30AE2"/>
    <w:multiLevelType w:val="hybridMultilevel"/>
    <w:tmpl w:val="03448EAC"/>
    <w:lvl w:ilvl="0" w:tplc="E1180C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D84667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56154A"/>
    <w:multiLevelType w:val="hybridMultilevel"/>
    <w:tmpl w:val="C938DC5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8520D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6B113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E150CA"/>
    <w:multiLevelType w:val="hybridMultilevel"/>
    <w:tmpl w:val="AFE0B764"/>
    <w:lvl w:ilvl="0" w:tplc="1F984C6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23B6A"/>
    <w:multiLevelType w:val="hybridMultilevel"/>
    <w:tmpl w:val="C3B8F76C"/>
    <w:lvl w:ilvl="0" w:tplc="C08411F4">
      <w:start w:val="2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4283F92"/>
    <w:multiLevelType w:val="hybridMultilevel"/>
    <w:tmpl w:val="4EEC3166"/>
    <w:lvl w:ilvl="0" w:tplc="C96A999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A01C13"/>
    <w:multiLevelType w:val="hybridMultilevel"/>
    <w:tmpl w:val="F06E63CC"/>
    <w:lvl w:ilvl="0" w:tplc="E2DC8C1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C459E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CD4C4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633EEF"/>
    <w:multiLevelType w:val="hybridMultilevel"/>
    <w:tmpl w:val="6E9026E2"/>
    <w:lvl w:ilvl="0" w:tplc="FB88576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E956B4"/>
    <w:multiLevelType w:val="hybridMultilevel"/>
    <w:tmpl w:val="3A3A2D2E"/>
    <w:lvl w:ilvl="0" w:tplc="B79A390A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5A7F08"/>
    <w:multiLevelType w:val="hybridMultilevel"/>
    <w:tmpl w:val="5F383FB4"/>
    <w:lvl w:ilvl="0" w:tplc="594AC33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393298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736C17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E269F"/>
    <w:multiLevelType w:val="hybridMultilevel"/>
    <w:tmpl w:val="5062204E"/>
    <w:lvl w:ilvl="0" w:tplc="87FAF5D4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8F4EE4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9336B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C6282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64700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5B64BE"/>
    <w:multiLevelType w:val="hybridMultilevel"/>
    <w:tmpl w:val="5A68C7A4"/>
    <w:lvl w:ilvl="0" w:tplc="5FC44C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503AD1"/>
    <w:multiLevelType w:val="hybridMultilevel"/>
    <w:tmpl w:val="76B8EE80"/>
    <w:lvl w:ilvl="0" w:tplc="49C44D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1DB73A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C16D4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A91486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B021D1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104823"/>
    <w:multiLevelType w:val="hybridMultilevel"/>
    <w:tmpl w:val="5E0E9D30"/>
    <w:lvl w:ilvl="0" w:tplc="50F400EE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8B3F5E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CE34E5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7E320C"/>
    <w:multiLevelType w:val="hybridMultilevel"/>
    <w:tmpl w:val="8CEA80D6"/>
    <w:lvl w:ilvl="0" w:tplc="A66645A8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D87EED"/>
    <w:multiLevelType w:val="hybridMultilevel"/>
    <w:tmpl w:val="90744570"/>
    <w:lvl w:ilvl="0" w:tplc="D27C9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933247"/>
    <w:multiLevelType w:val="hybridMultilevel"/>
    <w:tmpl w:val="584AA91A"/>
    <w:lvl w:ilvl="0" w:tplc="1EACF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C96A999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3A2873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AD73B0"/>
    <w:multiLevelType w:val="hybridMultilevel"/>
    <w:tmpl w:val="FF1C7CFA"/>
    <w:lvl w:ilvl="0" w:tplc="11900950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F2268D"/>
    <w:multiLevelType w:val="hybridMultilevel"/>
    <w:tmpl w:val="864A4EC2"/>
    <w:lvl w:ilvl="0" w:tplc="8714A65C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3F195C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F20E9"/>
    <w:multiLevelType w:val="hybridMultilevel"/>
    <w:tmpl w:val="EDDA7DA0"/>
    <w:lvl w:ilvl="0" w:tplc="C96A999E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31"/>
  </w:num>
  <w:num w:numId="5">
    <w:abstractNumId w:val="44"/>
  </w:num>
  <w:num w:numId="6">
    <w:abstractNumId w:val="3"/>
  </w:num>
  <w:num w:numId="7">
    <w:abstractNumId w:val="9"/>
  </w:num>
  <w:num w:numId="8">
    <w:abstractNumId w:val="21"/>
  </w:num>
  <w:num w:numId="9">
    <w:abstractNumId w:val="22"/>
  </w:num>
  <w:num w:numId="10">
    <w:abstractNumId w:val="45"/>
  </w:num>
  <w:num w:numId="11">
    <w:abstractNumId w:val="5"/>
  </w:num>
  <w:num w:numId="12">
    <w:abstractNumId w:val="6"/>
  </w:num>
  <w:num w:numId="13">
    <w:abstractNumId w:val="8"/>
  </w:num>
  <w:num w:numId="14">
    <w:abstractNumId w:val="41"/>
  </w:num>
  <w:num w:numId="15">
    <w:abstractNumId w:val="26"/>
  </w:num>
  <w:num w:numId="16">
    <w:abstractNumId w:val="15"/>
  </w:num>
  <w:num w:numId="17">
    <w:abstractNumId w:val="37"/>
  </w:num>
  <w:num w:numId="18">
    <w:abstractNumId w:val="42"/>
  </w:num>
  <w:num w:numId="19">
    <w:abstractNumId w:val="18"/>
  </w:num>
  <w:num w:numId="20">
    <w:abstractNumId w:val="0"/>
  </w:num>
  <w:num w:numId="21">
    <w:abstractNumId w:val="23"/>
  </w:num>
  <w:num w:numId="22">
    <w:abstractNumId w:val="14"/>
  </w:num>
  <w:num w:numId="23">
    <w:abstractNumId w:val="40"/>
  </w:num>
  <w:num w:numId="24">
    <w:abstractNumId w:val="11"/>
  </w:num>
  <w:num w:numId="25">
    <w:abstractNumId w:val="39"/>
  </w:num>
  <w:num w:numId="26">
    <w:abstractNumId w:val="29"/>
  </w:num>
  <w:num w:numId="27">
    <w:abstractNumId w:val="47"/>
  </w:num>
  <w:num w:numId="28">
    <w:abstractNumId w:val="7"/>
  </w:num>
  <w:num w:numId="29">
    <w:abstractNumId w:val="13"/>
  </w:num>
  <w:num w:numId="30">
    <w:abstractNumId w:val="43"/>
  </w:num>
  <w:num w:numId="31">
    <w:abstractNumId w:val="20"/>
  </w:num>
  <w:num w:numId="32">
    <w:abstractNumId w:val="10"/>
  </w:num>
  <w:num w:numId="33">
    <w:abstractNumId w:val="1"/>
  </w:num>
  <w:num w:numId="34">
    <w:abstractNumId w:val="27"/>
  </w:num>
  <w:num w:numId="35">
    <w:abstractNumId w:val="34"/>
  </w:num>
  <w:num w:numId="36">
    <w:abstractNumId w:val="25"/>
  </w:num>
  <w:num w:numId="37">
    <w:abstractNumId w:val="2"/>
  </w:num>
  <w:num w:numId="38">
    <w:abstractNumId w:val="28"/>
  </w:num>
  <w:num w:numId="39">
    <w:abstractNumId w:val="35"/>
  </w:num>
  <w:num w:numId="40">
    <w:abstractNumId w:val="38"/>
  </w:num>
  <w:num w:numId="41">
    <w:abstractNumId w:val="24"/>
  </w:num>
  <w:num w:numId="42">
    <w:abstractNumId w:val="19"/>
  </w:num>
  <w:num w:numId="43">
    <w:abstractNumId w:val="36"/>
  </w:num>
  <w:num w:numId="44">
    <w:abstractNumId w:val="33"/>
  </w:num>
  <w:num w:numId="45">
    <w:abstractNumId w:val="30"/>
  </w:num>
  <w:num w:numId="46">
    <w:abstractNumId w:val="46"/>
  </w:num>
  <w:num w:numId="47">
    <w:abstractNumId w:val="12"/>
  </w:num>
  <w:num w:numId="48">
    <w:abstractNumId w:val="3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28"/>
    <w:rsid w:val="000004D1"/>
    <w:rsid w:val="0004223B"/>
    <w:rsid w:val="000431D9"/>
    <w:rsid w:val="00043371"/>
    <w:rsid w:val="00044C86"/>
    <w:rsid w:val="00080411"/>
    <w:rsid w:val="0008394B"/>
    <w:rsid w:val="000855C5"/>
    <w:rsid w:val="00093A44"/>
    <w:rsid w:val="00094644"/>
    <w:rsid w:val="00095239"/>
    <w:rsid w:val="000A442D"/>
    <w:rsid w:val="000B1C3F"/>
    <w:rsid w:val="000C75D5"/>
    <w:rsid w:val="000D14C9"/>
    <w:rsid w:val="000D5D45"/>
    <w:rsid w:val="000E0610"/>
    <w:rsid w:val="000F6BDB"/>
    <w:rsid w:val="00107D3B"/>
    <w:rsid w:val="00126FAB"/>
    <w:rsid w:val="00132B33"/>
    <w:rsid w:val="00143491"/>
    <w:rsid w:val="00154D7E"/>
    <w:rsid w:val="0015597C"/>
    <w:rsid w:val="001602AD"/>
    <w:rsid w:val="001719C7"/>
    <w:rsid w:val="00174C39"/>
    <w:rsid w:val="00175251"/>
    <w:rsid w:val="001859DC"/>
    <w:rsid w:val="001A6130"/>
    <w:rsid w:val="001B487C"/>
    <w:rsid w:val="001C000A"/>
    <w:rsid w:val="001F38C0"/>
    <w:rsid w:val="001F4FCB"/>
    <w:rsid w:val="002034A0"/>
    <w:rsid w:val="00211B55"/>
    <w:rsid w:val="00222728"/>
    <w:rsid w:val="00245C78"/>
    <w:rsid w:val="00246764"/>
    <w:rsid w:val="00261D65"/>
    <w:rsid w:val="00267308"/>
    <w:rsid w:val="00276187"/>
    <w:rsid w:val="002816C8"/>
    <w:rsid w:val="002838E6"/>
    <w:rsid w:val="00294DFB"/>
    <w:rsid w:val="002A10B6"/>
    <w:rsid w:val="002A55D2"/>
    <w:rsid w:val="002B1510"/>
    <w:rsid w:val="002B4FD5"/>
    <w:rsid w:val="002C1AE4"/>
    <w:rsid w:val="002C6220"/>
    <w:rsid w:val="002C72F3"/>
    <w:rsid w:val="002E7EC0"/>
    <w:rsid w:val="002F081F"/>
    <w:rsid w:val="002F5DE4"/>
    <w:rsid w:val="002F7F63"/>
    <w:rsid w:val="00302E5A"/>
    <w:rsid w:val="0030720A"/>
    <w:rsid w:val="003076B7"/>
    <w:rsid w:val="00315180"/>
    <w:rsid w:val="003256D2"/>
    <w:rsid w:val="003674BB"/>
    <w:rsid w:val="00370A9B"/>
    <w:rsid w:val="00374EA1"/>
    <w:rsid w:val="003A7D76"/>
    <w:rsid w:val="003D25CA"/>
    <w:rsid w:val="003E2D6B"/>
    <w:rsid w:val="003F26B3"/>
    <w:rsid w:val="003F6A9E"/>
    <w:rsid w:val="003F6F35"/>
    <w:rsid w:val="00403107"/>
    <w:rsid w:val="00406C67"/>
    <w:rsid w:val="0041235C"/>
    <w:rsid w:val="0042529C"/>
    <w:rsid w:val="00432A3D"/>
    <w:rsid w:val="00433D97"/>
    <w:rsid w:val="00473B27"/>
    <w:rsid w:val="00494EAD"/>
    <w:rsid w:val="004A0A18"/>
    <w:rsid w:val="004A7132"/>
    <w:rsid w:val="004B36D8"/>
    <w:rsid w:val="004D1405"/>
    <w:rsid w:val="004D1DB2"/>
    <w:rsid w:val="004E5EB7"/>
    <w:rsid w:val="004F5378"/>
    <w:rsid w:val="004F738E"/>
    <w:rsid w:val="005010E8"/>
    <w:rsid w:val="00501BDE"/>
    <w:rsid w:val="00502394"/>
    <w:rsid w:val="00506C71"/>
    <w:rsid w:val="00532A3F"/>
    <w:rsid w:val="00546E55"/>
    <w:rsid w:val="005512DB"/>
    <w:rsid w:val="00556C46"/>
    <w:rsid w:val="005809CD"/>
    <w:rsid w:val="005966E5"/>
    <w:rsid w:val="005C129E"/>
    <w:rsid w:val="005D0ECE"/>
    <w:rsid w:val="005D1D09"/>
    <w:rsid w:val="005E4385"/>
    <w:rsid w:val="005E68AD"/>
    <w:rsid w:val="006070F6"/>
    <w:rsid w:val="00624FAF"/>
    <w:rsid w:val="00626932"/>
    <w:rsid w:val="00634BE1"/>
    <w:rsid w:val="00641522"/>
    <w:rsid w:val="006756A4"/>
    <w:rsid w:val="00684183"/>
    <w:rsid w:val="0069273E"/>
    <w:rsid w:val="006B046D"/>
    <w:rsid w:val="006B6B58"/>
    <w:rsid w:val="006B6D8E"/>
    <w:rsid w:val="006C4855"/>
    <w:rsid w:val="006D2EBD"/>
    <w:rsid w:val="006D5A40"/>
    <w:rsid w:val="006F7B70"/>
    <w:rsid w:val="0070082A"/>
    <w:rsid w:val="007056DB"/>
    <w:rsid w:val="007121EF"/>
    <w:rsid w:val="00742ACD"/>
    <w:rsid w:val="00750477"/>
    <w:rsid w:val="007561F6"/>
    <w:rsid w:val="00760BA8"/>
    <w:rsid w:val="00770CD4"/>
    <w:rsid w:val="007839C7"/>
    <w:rsid w:val="0078481E"/>
    <w:rsid w:val="00786A54"/>
    <w:rsid w:val="007A12B5"/>
    <w:rsid w:val="007A192C"/>
    <w:rsid w:val="007B150D"/>
    <w:rsid w:val="007D5706"/>
    <w:rsid w:val="007D7845"/>
    <w:rsid w:val="007F6517"/>
    <w:rsid w:val="008031B8"/>
    <w:rsid w:val="00821643"/>
    <w:rsid w:val="00824E59"/>
    <w:rsid w:val="00842818"/>
    <w:rsid w:val="0086394F"/>
    <w:rsid w:val="008701E8"/>
    <w:rsid w:val="008717F3"/>
    <w:rsid w:val="00877F37"/>
    <w:rsid w:val="0089120A"/>
    <w:rsid w:val="008D011B"/>
    <w:rsid w:val="008D70A9"/>
    <w:rsid w:val="008F5040"/>
    <w:rsid w:val="00905091"/>
    <w:rsid w:val="0091648E"/>
    <w:rsid w:val="0091655A"/>
    <w:rsid w:val="00920666"/>
    <w:rsid w:val="0092738B"/>
    <w:rsid w:val="009632DE"/>
    <w:rsid w:val="0096663D"/>
    <w:rsid w:val="00972E2F"/>
    <w:rsid w:val="009844B1"/>
    <w:rsid w:val="009925F3"/>
    <w:rsid w:val="00995831"/>
    <w:rsid w:val="009A219A"/>
    <w:rsid w:val="009A2AB2"/>
    <w:rsid w:val="009A3C34"/>
    <w:rsid w:val="009C00FF"/>
    <w:rsid w:val="009C4265"/>
    <w:rsid w:val="009D6657"/>
    <w:rsid w:val="009E1F30"/>
    <w:rsid w:val="009E562A"/>
    <w:rsid w:val="009F76B1"/>
    <w:rsid w:val="00A068A8"/>
    <w:rsid w:val="00A210A8"/>
    <w:rsid w:val="00A47F0B"/>
    <w:rsid w:val="00A75C68"/>
    <w:rsid w:val="00A76FD9"/>
    <w:rsid w:val="00A83322"/>
    <w:rsid w:val="00A857C6"/>
    <w:rsid w:val="00A87039"/>
    <w:rsid w:val="00A97A07"/>
    <w:rsid w:val="00AA5808"/>
    <w:rsid w:val="00AB5B26"/>
    <w:rsid w:val="00AD074A"/>
    <w:rsid w:val="00AF73CC"/>
    <w:rsid w:val="00B00703"/>
    <w:rsid w:val="00B179D9"/>
    <w:rsid w:val="00B32B41"/>
    <w:rsid w:val="00B3455A"/>
    <w:rsid w:val="00B501C1"/>
    <w:rsid w:val="00B654BA"/>
    <w:rsid w:val="00B860B5"/>
    <w:rsid w:val="00B94263"/>
    <w:rsid w:val="00BB7A34"/>
    <w:rsid w:val="00BD4955"/>
    <w:rsid w:val="00BD770D"/>
    <w:rsid w:val="00BE3976"/>
    <w:rsid w:val="00BF0A0F"/>
    <w:rsid w:val="00BF1AA9"/>
    <w:rsid w:val="00BF7C1C"/>
    <w:rsid w:val="00C05FC9"/>
    <w:rsid w:val="00C246DF"/>
    <w:rsid w:val="00C25421"/>
    <w:rsid w:val="00C25493"/>
    <w:rsid w:val="00C5347B"/>
    <w:rsid w:val="00C7295F"/>
    <w:rsid w:val="00C81BF0"/>
    <w:rsid w:val="00C83D4C"/>
    <w:rsid w:val="00C9548F"/>
    <w:rsid w:val="00C96E84"/>
    <w:rsid w:val="00CD2989"/>
    <w:rsid w:val="00CD56D9"/>
    <w:rsid w:val="00D059EC"/>
    <w:rsid w:val="00D124AE"/>
    <w:rsid w:val="00D25528"/>
    <w:rsid w:val="00D340D2"/>
    <w:rsid w:val="00D34104"/>
    <w:rsid w:val="00D60996"/>
    <w:rsid w:val="00D6461E"/>
    <w:rsid w:val="00D73B83"/>
    <w:rsid w:val="00D76004"/>
    <w:rsid w:val="00D87A13"/>
    <w:rsid w:val="00D91C2E"/>
    <w:rsid w:val="00DA1F6E"/>
    <w:rsid w:val="00DA258D"/>
    <w:rsid w:val="00DC012A"/>
    <w:rsid w:val="00DC3547"/>
    <w:rsid w:val="00DC7143"/>
    <w:rsid w:val="00DC77BA"/>
    <w:rsid w:val="00DC7E23"/>
    <w:rsid w:val="00DD045A"/>
    <w:rsid w:val="00DD06E2"/>
    <w:rsid w:val="00DE5A95"/>
    <w:rsid w:val="00DF0616"/>
    <w:rsid w:val="00DF511E"/>
    <w:rsid w:val="00DF5222"/>
    <w:rsid w:val="00E40010"/>
    <w:rsid w:val="00E43E6A"/>
    <w:rsid w:val="00E54D99"/>
    <w:rsid w:val="00E66ECA"/>
    <w:rsid w:val="00E753A4"/>
    <w:rsid w:val="00E83D7F"/>
    <w:rsid w:val="00E90877"/>
    <w:rsid w:val="00E94450"/>
    <w:rsid w:val="00E96C27"/>
    <w:rsid w:val="00EA7FD9"/>
    <w:rsid w:val="00EC1F77"/>
    <w:rsid w:val="00ED0643"/>
    <w:rsid w:val="00ED64C2"/>
    <w:rsid w:val="00ED73CD"/>
    <w:rsid w:val="00EE4559"/>
    <w:rsid w:val="00EE5F9F"/>
    <w:rsid w:val="00EF1944"/>
    <w:rsid w:val="00EF7796"/>
    <w:rsid w:val="00F05B9F"/>
    <w:rsid w:val="00F13EC5"/>
    <w:rsid w:val="00F5243B"/>
    <w:rsid w:val="00F766F1"/>
    <w:rsid w:val="00FA60A3"/>
    <w:rsid w:val="00FA6943"/>
    <w:rsid w:val="00FB541B"/>
    <w:rsid w:val="00FD17CF"/>
    <w:rsid w:val="00FE35D6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7025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8"/>
  </w:style>
  <w:style w:type="paragraph" w:styleId="Footer">
    <w:name w:val="footer"/>
    <w:basedOn w:val="Normal"/>
    <w:link w:val="FooterChar"/>
    <w:uiPriority w:val="99"/>
    <w:unhideWhenUsed/>
    <w:rsid w:val="00222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8"/>
  </w:style>
  <w:style w:type="character" w:styleId="Hyperlink">
    <w:name w:val="Hyperlink"/>
    <w:basedOn w:val="DefaultParagraphFont"/>
    <w:uiPriority w:val="99"/>
    <w:unhideWhenUsed/>
    <w:rsid w:val="0091655A"/>
    <w:rPr>
      <w:color w:val="0000FF"/>
      <w:u w:val="single"/>
    </w:rPr>
  </w:style>
  <w:style w:type="table" w:styleId="TableGrid">
    <w:name w:val="Table Grid"/>
    <w:basedOn w:val="TableNormal"/>
    <w:uiPriority w:val="3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commons.wikimedia.org/wiki/File%3A1006_Sliding_Filament_Model_of_Muscle_Contraction.jpg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commons.wikimedia.org/wiki/File%3ANeurula_human.png" TargetMode="External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hyperlink" Target="https://upload.wikimedia.org/wikipedia/commons/8/89/%5b...%5d.png" TargetMode="External"/><Relationship Id="rId37" Type="http://schemas.openxmlformats.org/officeDocument/2006/relationships/hyperlink" Target="https://commons.wikimedia.org/wiki/File%3A%5b...%5d.jpg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hyperlink" Target="https://commons.wikimedia.org/wiki/File%3APower_of_Hydrogen_(pH)_chart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B25EEEE-DE66-4BF6-BE38-2626FD23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92521468</Template>
  <TotalTime>0</TotalTime>
  <Pages>44</Pages>
  <Words>8384</Words>
  <Characters>47795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56067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 Kubicek</dc:creator>
  <cp:lastModifiedBy>COOPER Sandra</cp:lastModifiedBy>
  <cp:revision>2</cp:revision>
  <dcterms:created xsi:type="dcterms:W3CDTF">2018-09-04T05:19:00Z</dcterms:created>
  <dcterms:modified xsi:type="dcterms:W3CDTF">2018-09-04T05:19:00Z</dcterms:modified>
</cp:coreProperties>
</file>