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76B1F" w14:textId="77777777" w:rsidR="005872A5" w:rsidRPr="00B3636A" w:rsidRDefault="00B3636A" w:rsidP="00B3636A">
      <w:pPr>
        <w:jc w:val="center"/>
        <w:rPr>
          <w:rFonts w:ascii="Arial" w:hAnsi="Arial"/>
          <w:b/>
        </w:rPr>
      </w:pPr>
      <w:r w:rsidRPr="00B3636A">
        <w:rPr>
          <w:rFonts w:ascii="Arial" w:hAnsi="Arial"/>
          <w:b/>
        </w:rPr>
        <w:t>Year 12 Physics</w:t>
      </w:r>
    </w:p>
    <w:p w14:paraId="60353D35" w14:textId="77777777" w:rsidR="00B3636A" w:rsidRPr="00B3636A" w:rsidRDefault="00B3636A" w:rsidP="00B3636A">
      <w:pPr>
        <w:jc w:val="center"/>
        <w:rPr>
          <w:rFonts w:ascii="Arial" w:hAnsi="Arial"/>
          <w:b/>
        </w:rPr>
      </w:pPr>
      <w:r w:rsidRPr="00B3636A">
        <w:rPr>
          <w:rFonts w:ascii="Arial" w:hAnsi="Arial"/>
          <w:b/>
        </w:rPr>
        <w:t>Semester 2 Examination 2017</w:t>
      </w:r>
    </w:p>
    <w:p w14:paraId="7579F5E3" w14:textId="77777777" w:rsidR="00B3636A" w:rsidRPr="00B3636A" w:rsidRDefault="00B3636A" w:rsidP="00B3636A">
      <w:pPr>
        <w:jc w:val="center"/>
        <w:rPr>
          <w:rFonts w:ascii="Arial" w:hAnsi="Arial"/>
          <w:b/>
        </w:rPr>
      </w:pPr>
    </w:p>
    <w:p w14:paraId="62DB0B49" w14:textId="77777777" w:rsidR="00B3636A" w:rsidRPr="00B3636A" w:rsidRDefault="00B3636A" w:rsidP="00B3636A">
      <w:pPr>
        <w:jc w:val="center"/>
        <w:rPr>
          <w:rFonts w:ascii="Arial" w:hAnsi="Arial"/>
          <w:b/>
        </w:rPr>
      </w:pPr>
      <w:r w:rsidRPr="00B3636A">
        <w:rPr>
          <w:rFonts w:ascii="Arial" w:hAnsi="Arial"/>
          <w:b/>
        </w:rPr>
        <w:t>Addendum</w:t>
      </w:r>
    </w:p>
    <w:p w14:paraId="084CD93F" w14:textId="77777777" w:rsidR="00B3636A" w:rsidRDefault="00B3636A" w:rsidP="00222BC9">
      <w:pPr>
        <w:rPr>
          <w:rFonts w:ascii="Arial" w:hAnsi="Arial"/>
        </w:rPr>
      </w:pPr>
    </w:p>
    <w:p w14:paraId="073704AE" w14:textId="77777777" w:rsidR="00B3636A" w:rsidRDefault="00B3636A" w:rsidP="00222BC9">
      <w:pPr>
        <w:rPr>
          <w:rFonts w:ascii="Arial" w:hAnsi="Arial"/>
        </w:rPr>
      </w:pPr>
    </w:p>
    <w:p w14:paraId="64BB42ED" w14:textId="77777777" w:rsidR="00B3636A" w:rsidRPr="00B3636A" w:rsidRDefault="00B3636A" w:rsidP="00222BC9">
      <w:pPr>
        <w:rPr>
          <w:rFonts w:ascii="Arial" w:hAnsi="Arial"/>
          <w:b/>
          <w:u w:val="single"/>
        </w:rPr>
      </w:pPr>
      <w:r w:rsidRPr="00B3636A">
        <w:rPr>
          <w:rFonts w:ascii="Arial" w:hAnsi="Arial"/>
          <w:b/>
        </w:rPr>
        <w:t xml:space="preserve">Student name:  </w:t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  <w:r w:rsidRPr="00B3636A">
        <w:rPr>
          <w:rFonts w:ascii="Arial" w:hAnsi="Arial"/>
          <w:b/>
          <w:u w:val="single"/>
        </w:rPr>
        <w:tab/>
      </w:r>
    </w:p>
    <w:p w14:paraId="7F037561" w14:textId="77777777" w:rsidR="00B3636A" w:rsidRDefault="00B3636A" w:rsidP="00222BC9">
      <w:pPr>
        <w:rPr>
          <w:rFonts w:ascii="Arial" w:hAnsi="Arial"/>
        </w:rPr>
      </w:pPr>
    </w:p>
    <w:p w14:paraId="42BB1109" w14:textId="77777777" w:rsidR="00B3636A" w:rsidRDefault="00B3636A" w:rsidP="00222BC9">
      <w:pPr>
        <w:rPr>
          <w:rFonts w:ascii="Arial" w:hAnsi="Arial"/>
        </w:rPr>
      </w:pPr>
    </w:p>
    <w:p w14:paraId="1D89576B" w14:textId="77777777" w:rsidR="00B3636A" w:rsidRDefault="00B3636A" w:rsidP="00222BC9">
      <w:pPr>
        <w:rPr>
          <w:rFonts w:ascii="Arial" w:hAnsi="Arial"/>
        </w:rPr>
      </w:pPr>
      <w:r>
        <w:rPr>
          <w:rFonts w:ascii="Arial" w:hAnsi="Arial"/>
        </w:rPr>
        <w:t xml:space="preserve">The following </w:t>
      </w:r>
      <w:r w:rsidRPr="00B3636A">
        <w:rPr>
          <w:rFonts w:ascii="Arial" w:hAnsi="Arial"/>
          <w:b/>
        </w:rPr>
        <w:t>TWO</w:t>
      </w:r>
      <w:r>
        <w:rPr>
          <w:rFonts w:ascii="Arial" w:hAnsi="Arial"/>
        </w:rPr>
        <w:t xml:space="preserve"> questions are to be substituted in the examination.</w:t>
      </w:r>
    </w:p>
    <w:p w14:paraId="38EB72D9" w14:textId="77777777" w:rsidR="00B3636A" w:rsidRDefault="00B3636A" w:rsidP="00222BC9">
      <w:pPr>
        <w:rPr>
          <w:rFonts w:ascii="Arial" w:hAnsi="Arial"/>
        </w:rPr>
      </w:pPr>
    </w:p>
    <w:p w14:paraId="3BA1B38B" w14:textId="77777777" w:rsidR="00B3636A" w:rsidRDefault="00B3636A" w:rsidP="00222BC9">
      <w:pPr>
        <w:rPr>
          <w:rFonts w:ascii="Arial" w:hAnsi="Arial"/>
          <w:b/>
          <w:i/>
        </w:rPr>
      </w:pPr>
      <w:r w:rsidRPr="00B3636A">
        <w:rPr>
          <w:rFonts w:ascii="Arial" w:hAnsi="Arial"/>
          <w:b/>
          <w:i/>
        </w:rPr>
        <w:t>Please do your working on this page and ensure it is submitted with your answer booklet.</w:t>
      </w:r>
    </w:p>
    <w:p w14:paraId="4571A4A0" w14:textId="77777777" w:rsidR="00B3636A" w:rsidRDefault="00B3636A" w:rsidP="00222BC9">
      <w:pPr>
        <w:rPr>
          <w:rFonts w:ascii="Arial" w:hAnsi="Arial"/>
          <w:b/>
          <w:i/>
        </w:rPr>
      </w:pPr>
    </w:p>
    <w:p w14:paraId="33C572C1" w14:textId="77777777" w:rsidR="00B3636A" w:rsidRDefault="00B3636A" w:rsidP="00222BC9">
      <w:pPr>
        <w:rPr>
          <w:rFonts w:ascii="Arial" w:hAnsi="Arial"/>
        </w:rPr>
      </w:pPr>
    </w:p>
    <w:p w14:paraId="38D02DC8" w14:textId="77777777" w:rsidR="00B3636A" w:rsidRPr="00B3636A" w:rsidRDefault="00B3636A" w:rsidP="00222BC9">
      <w:pPr>
        <w:rPr>
          <w:rFonts w:ascii="Arial" w:hAnsi="Arial"/>
          <w:b/>
          <w:u w:val="single"/>
        </w:rPr>
      </w:pPr>
      <w:r w:rsidRPr="00B3636A">
        <w:rPr>
          <w:rFonts w:ascii="Arial" w:hAnsi="Arial"/>
          <w:b/>
          <w:u w:val="single"/>
        </w:rPr>
        <w:t>Section 1.</w:t>
      </w:r>
    </w:p>
    <w:p w14:paraId="25791911" w14:textId="77777777" w:rsidR="00B3636A" w:rsidRDefault="00B3636A" w:rsidP="00222BC9">
      <w:pPr>
        <w:rPr>
          <w:rFonts w:ascii="Arial" w:hAnsi="Arial"/>
        </w:rPr>
      </w:pPr>
      <w:r w:rsidRPr="006A4934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45083C1" wp14:editId="4FDB7FF1">
            <wp:simplePos x="0" y="0"/>
            <wp:positionH relativeFrom="column">
              <wp:posOffset>5159375</wp:posOffset>
            </wp:positionH>
            <wp:positionV relativeFrom="paragraph">
              <wp:posOffset>9525</wp:posOffset>
            </wp:positionV>
            <wp:extent cx="1234440" cy="1234440"/>
            <wp:effectExtent l="0" t="0" r="1016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drogen at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358A0" w14:textId="34AD471B" w:rsidR="00B3636A" w:rsidRPr="00B3636A" w:rsidRDefault="00B3636A" w:rsidP="00B3636A">
      <w:pPr>
        <w:rPr>
          <w:rFonts w:ascii="Arial" w:hAnsi="Arial"/>
        </w:rPr>
      </w:pPr>
      <w:r w:rsidRPr="00B3636A">
        <w:rPr>
          <w:rFonts w:ascii="Arial" w:hAnsi="Arial"/>
        </w:rPr>
        <w:t xml:space="preserve">1. </w:t>
      </w:r>
      <w:r w:rsidRPr="00B3636A">
        <w:rPr>
          <w:rFonts w:ascii="Arial" w:hAnsi="Arial"/>
        </w:rPr>
        <w:tab/>
        <w:t xml:space="preserve">The distance between the proton and the electron in the ground state </w:t>
      </w:r>
      <w:r>
        <w:rPr>
          <w:rFonts w:ascii="Arial" w:hAnsi="Arial"/>
        </w:rPr>
        <w:tab/>
        <w:t xml:space="preserve">of </w:t>
      </w:r>
      <w:r w:rsidRPr="00B3636A">
        <w:rPr>
          <w:rFonts w:ascii="Arial" w:hAnsi="Arial"/>
        </w:rPr>
        <w:t xml:space="preserve">the hydrogen atom is defined as the Bohr radius.  Given that the </w:t>
      </w:r>
      <w:r>
        <w:rPr>
          <w:rFonts w:ascii="Arial" w:hAnsi="Arial"/>
        </w:rPr>
        <w:tab/>
        <w:t xml:space="preserve">Bohr </w:t>
      </w:r>
      <w:r w:rsidRPr="00B3636A">
        <w:rPr>
          <w:rFonts w:ascii="Arial" w:hAnsi="Arial"/>
        </w:rPr>
        <w:t>radius can be measured as r = 5.29 x 10</w:t>
      </w:r>
      <w:r w:rsidRPr="00B3636A">
        <w:rPr>
          <w:rFonts w:ascii="Arial" w:hAnsi="Arial"/>
          <w:vertAlign w:val="superscript"/>
        </w:rPr>
        <w:t>-11</w:t>
      </w:r>
      <w:r w:rsidRPr="00B3636A">
        <w:rPr>
          <w:rFonts w:ascii="Arial" w:hAnsi="Arial"/>
        </w:rPr>
        <w:t xml:space="preserve"> metres, what is the </w:t>
      </w:r>
      <w:r>
        <w:rPr>
          <w:rFonts w:ascii="Arial" w:hAnsi="Arial"/>
        </w:rPr>
        <w:tab/>
      </w:r>
      <w:r w:rsidRPr="00B3636A">
        <w:rPr>
          <w:rFonts w:ascii="Arial" w:hAnsi="Arial"/>
        </w:rPr>
        <w:t>speed of</w:t>
      </w:r>
      <w:r>
        <w:rPr>
          <w:rFonts w:ascii="Arial" w:hAnsi="Arial"/>
        </w:rPr>
        <w:t xml:space="preserve"> </w:t>
      </w:r>
      <w:r w:rsidRPr="00B3636A">
        <w:rPr>
          <w:rFonts w:ascii="Arial" w:hAnsi="Arial"/>
        </w:rPr>
        <w:t xml:space="preserve">the electron as it orbits in the atom?                                                          </w:t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Pr="00B3636A">
        <w:rPr>
          <w:rFonts w:ascii="Arial" w:hAnsi="Arial"/>
        </w:rPr>
        <w:tab/>
      </w:r>
      <w:r w:rsidR="004D19EE">
        <w:rPr>
          <w:rFonts w:ascii="Arial" w:hAnsi="Arial"/>
          <w:b/>
        </w:rPr>
        <w:t>[5</w:t>
      </w:r>
      <w:bookmarkStart w:id="0" w:name="_GoBack"/>
      <w:bookmarkEnd w:id="0"/>
      <w:r w:rsidRPr="00B3636A">
        <w:rPr>
          <w:rFonts w:ascii="Arial" w:hAnsi="Arial"/>
          <w:b/>
        </w:rPr>
        <w:t xml:space="preserve"> marks]</w:t>
      </w:r>
    </w:p>
    <w:p w14:paraId="2E2BB57D" w14:textId="77777777" w:rsidR="00B3636A" w:rsidRPr="00B3636A" w:rsidRDefault="00B3636A" w:rsidP="00B3636A">
      <w:pPr>
        <w:rPr>
          <w:rFonts w:ascii="Arial" w:hAnsi="Arial"/>
        </w:rPr>
      </w:pPr>
    </w:p>
    <w:p w14:paraId="5DDE3B33" w14:textId="77777777" w:rsidR="00B3636A" w:rsidRPr="00B3636A" w:rsidRDefault="00B3636A" w:rsidP="00B3636A">
      <w:pPr>
        <w:rPr>
          <w:rFonts w:ascii="Arial" w:hAnsi="Arial"/>
        </w:rPr>
      </w:pPr>
    </w:p>
    <w:p w14:paraId="3191F59C" w14:textId="77777777" w:rsidR="00B3636A" w:rsidRPr="00B3636A" w:rsidRDefault="00B3636A" w:rsidP="00B3636A">
      <w:pPr>
        <w:rPr>
          <w:rFonts w:ascii="Arial" w:hAnsi="Arial"/>
        </w:rPr>
      </w:pPr>
    </w:p>
    <w:p w14:paraId="47883298" w14:textId="77777777" w:rsidR="00B3636A" w:rsidRPr="00B3636A" w:rsidRDefault="00B3636A" w:rsidP="00B3636A">
      <w:pPr>
        <w:rPr>
          <w:rFonts w:ascii="Arial" w:hAnsi="Arial"/>
        </w:rPr>
      </w:pPr>
    </w:p>
    <w:p w14:paraId="4F09D1A7" w14:textId="77777777" w:rsidR="00B3636A" w:rsidRPr="00B3636A" w:rsidRDefault="00B3636A" w:rsidP="00B3636A">
      <w:pPr>
        <w:rPr>
          <w:rFonts w:ascii="Arial" w:hAnsi="Arial"/>
        </w:rPr>
      </w:pPr>
    </w:p>
    <w:p w14:paraId="46BCC4BE" w14:textId="77777777" w:rsidR="00B3636A" w:rsidRPr="00B3636A" w:rsidRDefault="00B3636A" w:rsidP="00B3636A">
      <w:pPr>
        <w:rPr>
          <w:rFonts w:ascii="Arial" w:hAnsi="Arial"/>
        </w:rPr>
      </w:pPr>
    </w:p>
    <w:p w14:paraId="52D47507" w14:textId="77777777" w:rsidR="00B3636A" w:rsidRPr="00B3636A" w:rsidRDefault="00B3636A" w:rsidP="00B3636A">
      <w:pPr>
        <w:rPr>
          <w:rFonts w:ascii="Arial" w:hAnsi="Arial"/>
        </w:rPr>
      </w:pPr>
    </w:p>
    <w:p w14:paraId="3B9A7CBD" w14:textId="77777777" w:rsidR="00B3636A" w:rsidRPr="00B3636A" w:rsidRDefault="00B3636A" w:rsidP="00B3636A">
      <w:pPr>
        <w:rPr>
          <w:rFonts w:ascii="Arial" w:hAnsi="Arial"/>
        </w:rPr>
      </w:pPr>
    </w:p>
    <w:p w14:paraId="30B0276B" w14:textId="77777777" w:rsidR="00B3636A" w:rsidRDefault="00B3636A" w:rsidP="00B3636A">
      <w:pPr>
        <w:rPr>
          <w:rFonts w:ascii="Arial" w:hAnsi="Arial"/>
        </w:rPr>
      </w:pPr>
    </w:p>
    <w:p w14:paraId="70E4F5A8" w14:textId="77777777" w:rsidR="00B3636A" w:rsidRPr="00B3636A" w:rsidRDefault="00B3636A" w:rsidP="00B3636A">
      <w:pPr>
        <w:rPr>
          <w:rFonts w:ascii="Arial" w:hAnsi="Arial"/>
        </w:rPr>
      </w:pPr>
    </w:p>
    <w:p w14:paraId="1AB11A4E" w14:textId="77777777" w:rsidR="00B3636A" w:rsidRDefault="00B3636A" w:rsidP="00B3636A">
      <w:pPr>
        <w:rPr>
          <w:rFonts w:ascii="Arial" w:hAnsi="Arial"/>
        </w:rPr>
      </w:pPr>
    </w:p>
    <w:p w14:paraId="174AE7F2" w14:textId="77777777" w:rsidR="00B3636A" w:rsidRDefault="00B3636A" w:rsidP="00B3636A">
      <w:pPr>
        <w:rPr>
          <w:rFonts w:ascii="Arial" w:hAnsi="Arial"/>
        </w:rPr>
      </w:pPr>
    </w:p>
    <w:p w14:paraId="2FB0FEF0" w14:textId="77777777" w:rsidR="00B3636A" w:rsidRDefault="00B3636A" w:rsidP="00B3636A">
      <w:pPr>
        <w:rPr>
          <w:rFonts w:ascii="Arial" w:hAnsi="Arial"/>
        </w:rPr>
      </w:pPr>
    </w:p>
    <w:p w14:paraId="343116BA" w14:textId="77777777" w:rsidR="00B3636A" w:rsidRPr="00B3636A" w:rsidRDefault="00B3636A" w:rsidP="00B3636A">
      <w:pPr>
        <w:rPr>
          <w:rFonts w:ascii="Arial" w:hAnsi="Arial"/>
        </w:rPr>
      </w:pPr>
    </w:p>
    <w:p w14:paraId="5A41B9BB" w14:textId="77777777" w:rsidR="00B3636A" w:rsidRPr="00B3636A" w:rsidRDefault="00B3636A" w:rsidP="00B3636A">
      <w:pPr>
        <w:rPr>
          <w:rFonts w:ascii="Arial" w:hAnsi="Arial"/>
        </w:rPr>
      </w:pPr>
    </w:p>
    <w:p w14:paraId="267F24CF" w14:textId="77777777" w:rsidR="00B3636A" w:rsidRPr="00B3636A" w:rsidRDefault="00B3636A" w:rsidP="00B3636A">
      <w:pPr>
        <w:rPr>
          <w:rFonts w:ascii="Arial" w:hAnsi="Arial"/>
        </w:rPr>
      </w:pPr>
    </w:p>
    <w:p w14:paraId="76B3E5EC" w14:textId="77777777" w:rsidR="00B3636A" w:rsidRDefault="00B3636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E888EEF" w14:textId="77777777" w:rsidR="00B3636A" w:rsidRPr="00B3636A" w:rsidRDefault="00B3636A" w:rsidP="00B3636A">
      <w:pPr>
        <w:rPr>
          <w:rFonts w:ascii="Arial" w:hAnsi="Arial"/>
        </w:rPr>
      </w:pPr>
      <w:r w:rsidRPr="00B3636A">
        <w:rPr>
          <w:rFonts w:ascii="Arial" w:hAnsi="Arial"/>
        </w:rPr>
        <w:lastRenderedPageBreak/>
        <w:t xml:space="preserve">4. </w:t>
      </w:r>
      <w:r w:rsidRPr="00B3636A">
        <w:rPr>
          <w:rFonts w:ascii="Arial" w:hAnsi="Arial"/>
        </w:rPr>
        <w:tab/>
      </w:r>
      <w:r w:rsidRPr="00B3636A">
        <w:rPr>
          <w:rFonts w:ascii="Arial" w:hAnsi="Arial"/>
          <w:bCs/>
        </w:rPr>
        <w:t xml:space="preserve">A proton has been accelerated to 95.0 % of the speed of light in the Large Hadron </w:t>
      </w:r>
      <w:r>
        <w:rPr>
          <w:rFonts w:ascii="Arial" w:hAnsi="Arial"/>
          <w:bCs/>
        </w:rPr>
        <w:tab/>
      </w:r>
      <w:r w:rsidRPr="00B3636A">
        <w:rPr>
          <w:rFonts w:ascii="Arial" w:hAnsi="Arial"/>
          <w:bCs/>
        </w:rPr>
        <w:t>Collider (LHC). Calculate its relativistic energy.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B3636A">
        <w:rPr>
          <w:rFonts w:ascii="Arial" w:hAnsi="Arial"/>
          <w:b/>
        </w:rPr>
        <w:t>[3 marks]</w:t>
      </w:r>
    </w:p>
    <w:p w14:paraId="07E05EF0" w14:textId="77777777" w:rsidR="00B3636A" w:rsidRPr="00B3636A" w:rsidRDefault="00B3636A" w:rsidP="00B3636A">
      <w:pPr>
        <w:rPr>
          <w:rFonts w:ascii="Arial" w:hAnsi="Arial"/>
        </w:rPr>
      </w:pPr>
    </w:p>
    <w:p w14:paraId="45A6D742" w14:textId="77777777" w:rsidR="00B3636A" w:rsidRPr="00B3636A" w:rsidRDefault="00B3636A" w:rsidP="00B3636A">
      <w:pPr>
        <w:rPr>
          <w:rFonts w:ascii="Arial" w:hAnsi="Arial"/>
        </w:rPr>
      </w:pPr>
    </w:p>
    <w:p w14:paraId="2C9CD00D" w14:textId="77777777" w:rsidR="00B3636A" w:rsidRPr="00B3636A" w:rsidRDefault="00B3636A" w:rsidP="00B3636A">
      <w:pPr>
        <w:rPr>
          <w:rFonts w:ascii="Arial" w:hAnsi="Arial"/>
        </w:rPr>
      </w:pPr>
    </w:p>
    <w:p w14:paraId="16E64ABB" w14:textId="77777777" w:rsidR="00B3636A" w:rsidRPr="00B3636A" w:rsidRDefault="00B3636A" w:rsidP="00B3636A">
      <w:pPr>
        <w:rPr>
          <w:rFonts w:ascii="Arial" w:hAnsi="Arial"/>
        </w:rPr>
      </w:pPr>
    </w:p>
    <w:p w14:paraId="1BCDB0C4" w14:textId="77777777" w:rsidR="00B3636A" w:rsidRPr="00B3636A" w:rsidRDefault="00B3636A" w:rsidP="00B3636A">
      <w:pPr>
        <w:rPr>
          <w:rFonts w:ascii="Arial" w:hAnsi="Arial"/>
        </w:rPr>
      </w:pPr>
    </w:p>
    <w:p w14:paraId="3D0317F6" w14:textId="77777777" w:rsidR="00B3636A" w:rsidRPr="00B3636A" w:rsidRDefault="00B3636A" w:rsidP="00B3636A">
      <w:pPr>
        <w:rPr>
          <w:rFonts w:ascii="Arial" w:hAnsi="Arial"/>
        </w:rPr>
      </w:pPr>
    </w:p>
    <w:p w14:paraId="3ABAFA28" w14:textId="77777777" w:rsidR="00B3636A" w:rsidRPr="00B3636A" w:rsidRDefault="00B3636A" w:rsidP="00B3636A">
      <w:pPr>
        <w:rPr>
          <w:rFonts w:ascii="Arial" w:hAnsi="Arial"/>
        </w:rPr>
      </w:pPr>
    </w:p>
    <w:p w14:paraId="321B9671" w14:textId="77777777" w:rsidR="00B3636A" w:rsidRPr="00B3636A" w:rsidRDefault="00B3636A" w:rsidP="00222BC9">
      <w:pPr>
        <w:rPr>
          <w:rFonts w:ascii="Arial" w:hAnsi="Arial"/>
        </w:rPr>
      </w:pPr>
    </w:p>
    <w:sectPr w:rsidR="00B3636A" w:rsidRPr="00B3636A" w:rsidSect="00DA578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AU" w:vendorID="64" w:dllVersion="6" w:nlCheck="1" w:checkStyle="1"/>
  <w:activeWritingStyle w:appName="MSWord" w:lang="en-AU" w:vendorID="2" w:dllVersion="6" w:checkStyle="1"/>
  <w:attachedTemplate r:id="rId1"/>
  <w:defaultTabStop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6A"/>
    <w:rsid w:val="00222BC9"/>
    <w:rsid w:val="003D11C3"/>
    <w:rsid w:val="004D19EE"/>
    <w:rsid w:val="005872A5"/>
    <w:rsid w:val="00967719"/>
    <w:rsid w:val="00B3636A"/>
    <w:rsid w:val="00BF67FC"/>
    <w:rsid w:val="00D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597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son.ian/Library/Group%20Containers/UBF8T346G9.Office/User%20Content.localized/Templates.localized/My%20Templates/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2</TotalTime>
  <Pages>2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Wilson (Holy Cross College)</dc:creator>
  <cp:keywords/>
  <dc:description/>
  <cp:lastModifiedBy>Ian Wilson (Holy Cross College)</cp:lastModifiedBy>
  <cp:revision>2</cp:revision>
  <dcterms:created xsi:type="dcterms:W3CDTF">2017-09-24T04:43:00Z</dcterms:created>
  <dcterms:modified xsi:type="dcterms:W3CDTF">2017-09-24T05:08:00Z</dcterms:modified>
</cp:coreProperties>
</file>