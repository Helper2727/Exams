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olors1.xml" ContentType="application/vnd.ms-office.chartcolorstyle+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828D8" w14:textId="77777777" w:rsidR="00CE2579" w:rsidRPr="00F22513" w:rsidRDefault="00CE2579" w:rsidP="00CE2579">
      <w:pPr>
        <w:numPr>
          <w:ilvl w:val="0"/>
          <w:numId w:val="3"/>
        </w:numPr>
        <w:rPr>
          <w:rFonts w:cs="Arial"/>
          <w:sz w:val="18"/>
          <w:szCs w:val="18"/>
        </w:rPr>
      </w:pPr>
      <w:bookmarkStart w:id="0" w:name="_GoBack"/>
      <w:bookmarkEnd w:id="0"/>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2983E15A" w14:textId="77777777" w:rsidR="00CE2579" w:rsidRPr="00F22513" w:rsidRDefault="00CE2579" w:rsidP="00CE2579">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43690F57" w14:textId="4E679CB3" w:rsidR="00CE2579" w:rsidRPr="00B35130" w:rsidRDefault="00CE2579" w:rsidP="00CE2579">
      <w:pPr>
        <w:numPr>
          <w:ilvl w:val="0"/>
          <w:numId w:val="3"/>
        </w:numPr>
        <w:rPr>
          <w:rFonts w:cs="Arial"/>
          <w:sz w:val="18"/>
          <w:szCs w:val="18"/>
        </w:rPr>
      </w:pPr>
      <w:r w:rsidRPr="00B35130">
        <w:rPr>
          <w:rFonts w:cs="Arial"/>
          <w:sz w:val="18"/>
          <w:szCs w:val="18"/>
        </w:rPr>
        <w:t xml:space="preserve">Test papers must be withdrawn after use and stored securely in the school until </w:t>
      </w:r>
      <w:r w:rsidR="00604A50">
        <w:rPr>
          <w:rFonts w:cs="Arial"/>
          <w:sz w:val="18"/>
          <w:szCs w:val="18"/>
        </w:rPr>
        <w:t>14</w:t>
      </w:r>
      <w:r w:rsidR="00604A50" w:rsidRPr="00604A50">
        <w:rPr>
          <w:rFonts w:cs="Arial"/>
          <w:sz w:val="18"/>
          <w:szCs w:val="18"/>
          <w:vertAlign w:val="superscript"/>
        </w:rPr>
        <w:t>th</w:t>
      </w:r>
      <w:r w:rsidR="00604A50">
        <w:rPr>
          <w:rFonts w:cs="Arial"/>
          <w:sz w:val="18"/>
          <w:szCs w:val="18"/>
        </w:rPr>
        <w:t xml:space="preserve"> October</w:t>
      </w:r>
      <w:r w:rsidRPr="00B35130">
        <w:rPr>
          <w:rFonts w:cs="Arial"/>
          <w:sz w:val="18"/>
          <w:szCs w:val="18"/>
        </w:rPr>
        <w:t xml:space="preserve"> 2019.</w:t>
      </w:r>
    </w:p>
    <w:p w14:paraId="6EB68E97" w14:textId="77777777" w:rsidR="0065550C" w:rsidRPr="00F22513" w:rsidRDefault="0065550C" w:rsidP="0065550C">
      <w:pPr>
        <w:rPr>
          <w:rFonts w:cs="Arial"/>
          <w:sz w:val="16"/>
        </w:rPr>
      </w:pPr>
    </w:p>
    <w:p w14:paraId="6EB68E98" w14:textId="77777777" w:rsidR="0065550C" w:rsidRPr="00F22513" w:rsidRDefault="0065550C" w:rsidP="0065550C">
      <w:pPr>
        <w:rPr>
          <w:rFonts w:cs="Arial"/>
          <w:sz w:val="16"/>
        </w:rPr>
      </w:pPr>
    </w:p>
    <w:p w14:paraId="6EB68E99" w14:textId="77777777" w:rsidR="0065550C" w:rsidRPr="00F22513" w:rsidRDefault="0065550C" w:rsidP="0065550C">
      <w:pPr>
        <w:rPr>
          <w:rFonts w:cs="Arial"/>
          <w:sz w:val="16"/>
        </w:rPr>
      </w:pPr>
      <w:r>
        <w:rPr>
          <w:noProof/>
          <w:lang w:eastAsia="ja-JP"/>
        </w:rPr>
        <mc:AlternateContent>
          <mc:Choice Requires="wps">
            <w:drawing>
              <wp:anchor distT="0" distB="0" distL="114300" distR="114300" simplePos="0" relativeHeight="251637763" behindDoc="0" locked="0" layoutInCell="1" allowOverlap="1" wp14:anchorId="6EB693DA" wp14:editId="5A970F1F">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7" w14:textId="77777777" w:rsidR="003D6B96" w:rsidRPr="00604A50" w:rsidRDefault="003D6B96" w:rsidP="0065550C">
                            <w:pPr>
                              <w:jc w:val="center"/>
                              <w:rPr>
                                <w:rFonts w:cs="Arial"/>
                                <w:b/>
                                <w:sz w:val="52"/>
                              </w:rPr>
                            </w:pPr>
                            <w:r w:rsidRPr="00604A50">
                              <w:rPr>
                                <w:rFonts w:cs="Arial"/>
                                <w:b/>
                                <w:sz w:val="52"/>
                              </w:rPr>
                              <w:t>PHYSICS</w:t>
                            </w:r>
                          </w:p>
                          <w:p w14:paraId="6EB69548" w14:textId="77777777" w:rsidR="003D6B96" w:rsidRPr="00604A50" w:rsidRDefault="003D6B96" w:rsidP="0065550C">
                            <w:pPr>
                              <w:jc w:val="center"/>
                              <w:rPr>
                                <w:rFonts w:cs="Arial"/>
                                <w:b/>
                              </w:rPr>
                            </w:pPr>
                          </w:p>
                          <w:p w14:paraId="6EB69549" w14:textId="0095D512" w:rsidR="003D6B96" w:rsidRPr="00604A50" w:rsidRDefault="003D6B96" w:rsidP="0065550C">
                            <w:pPr>
                              <w:jc w:val="center"/>
                              <w:rPr>
                                <w:rFonts w:cs="Arial"/>
                                <w:b/>
                                <w:sz w:val="52"/>
                              </w:rPr>
                            </w:pPr>
                            <w:r w:rsidRPr="00604A50">
                              <w:rPr>
                                <w:rFonts w:cs="Arial"/>
                                <w:b/>
                                <w:sz w:val="52"/>
                              </w:rPr>
                              <w:t>UNITS 3 &amp; 4</w:t>
                            </w:r>
                          </w:p>
                          <w:p w14:paraId="6EB6954A" w14:textId="77777777" w:rsidR="003D6B96" w:rsidRPr="00604A50" w:rsidRDefault="003D6B96" w:rsidP="0065550C">
                            <w:pPr>
                              <w:jc w:val="center"/>
                              <w:rPr>
                                <w:rFonts w:cs="Arial"/>
                                <w:b/>
                              </w:rPr>
                            </w:pPr>
                          </w:p>
                          <w:p w14:paraId="6EB6954C" w14:textId="77777777" w:rsidR="003D6B96" w:rsidRPr="00604A50" w:rsidRDefault="003D6B96" w:rsidP="0065550C">
                            <w:pPr>
                              <w:jc w:val="center"/>
                              <w:rPr>
                                <w:rFonts w:cs="Arial"/>
                                <w:b/>
                              </w:rPr>
                            </w:pPr>
                          </w:p>
                          <w:p w14:paraId="6EB6954D" w14:textId="5DAD11A7" w:rsidR="003D6B96" w:rsidRPr="00604A50" w:rsidRDefault="003D6B96" w:rsidP="0065550C">
                            <w:pPr>
                              <w:jc w:val="center"/>
                              <w:rPr>
                                <w:rFonts w:cs="Arial"/>
                                <w:sz w:val="52"/>
                                <w:lang w:eastAsia="ja-JP"/>
                              </w:rPr>
                            </w:pPr>
                            <w:r w:rsidRPr="00604A50">
                              <w:rPr>
                                <w:rFonts w:cs="Arial"/>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377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6EB69547" w14:textId="77777777" w:rsidR="003D6B96" w:rsidRPr="00604A50" w:rsidRDefault="003D6B96" w:rsidP="0065550C">
                      <w:pPr>
                        <w:jc w:val="center"/>
                        <w:rPr>
                          <w:rFonts w:cs="Arial"/>
                          <w:b/>
                          <w:sz w:val="52"/>
                        </w:rPr>
                      </w:pPr>
                      <w:r w:rsidRPr="00604A50">
                        <w:rPr>
                          <w:rFonts w:cs="Arial"/>
                          <w:b/>
                          <w:sz w:val="52"/>
                        </w:rPr>
                        <w:t>PHYSICS</w:t>
                      </w:r>
                    </w:p>
                    <w:p w14:paraId="6EB69548" w14:textId="77777777" w:rsidR="003D6B96" w:rsidRPr="00604A50" w:rsidRDefault="003D6B96" w:rsidP="0065550C">
                      <w:pPr>
                        <w:jc w:val="center"/>
                        <w:rPr>
                          <w:rFonts w:cs="Arial"/>
                          <w:b/>
                        </w:rPr>
                      </w:pPr>
                    </w:p>
                    <w:p w14:paraId="6EB69549" w14:textId="0095D512" w:rsidR="003D6B96" w:rsidRPr="00604A50" w:rsidRDefault="003D6B96" w:rsidP="0065550C">
                      <w:pPr>
                        <w:jc w:val="center"/>
                        <w:rPr>
                          <w:rFonts w:cs="Arial"/>
                          <w:b/>
                          <w:sz w:val="52"/>
                        </w:rPr>
                      </w:pPr>
                      <w:r w:rsidRPr="00604A50">
                        <w:rPr>
                          <w:rFonts w:cs="Arial"/>
                          <w:b/>
                          <w:sz w:val="52"/>
                        </w:rPr>
                        <w:t>UNITS 3 &amp; 4</w:t>
                      </w:r>
                    </w:p>
                    <w:p w14:paraId="6EB6954A" w14:textId="77777777" w:rsidR="003D6B96" w:rsidRPr="00604A50" w:rsidRDefault="003D6B96" w:rsidP="0065550C">
                      <w:pPr>
                        <w:jc w:val="center"/>
                        <w:rPr>
                          <w:rFonts w:cs="Arial"/>
                          <w:b/>
                        </w:rPr>
                      </w:pPr>
                    </w:p>
                    <w:p w14:paraId="6EB6954C" w14:textId="77777777" w:rsidR="003D6B96" w:rsidRPr="00604A50" w:rsidRDefault="003D6B96" w:rsidP="0065550C">
                      <w:pPr>
                        <w:jc w:val="center"/>
                        <w:rPr>
                          <w:rFonts w:cs="Arial"/>
                          <w:b/>
                        </w:rPr>
                      </w:pPr>
                    </w:p>
                    <w:p w14:paraId="6EB6954D" w14:textId="5DAD11A7" w:rsidR="003D6B96" w:rsidRPr="00604A50" w:rsidRDefault="003D6B96" w:rsidP="0065550C">
                      <w:pPr>
                        <w:jc w:val="center"/>
                        <w:rPr>
                          <w:rFonts w:cs="Arial"/>
                          <w:sz w:val="52"/>
                          <w:lang w:eastAsia="ja-JP"/>
                        </w:rPr>
                      </w:pPr>
                      <w:r w:rsidRPr="00604A50">
                        <w:rPr>
                          <w:rFonts w:cs="Arial"/>
                          <w:b/>
                          <w:sz w:val="52"/>
                        </w:rPr>
                        <w:t>2019</w:t>
                      </w:r>
                    </w:p>
                  </w:txbxContent>
                </v:textbox>
                <w10:wrap type="square"/>
              </v:shape>
            </w:pict>
          </mc:Fallback>
        </mc:AlternateContent>
      </w:r>
    </w:p>
    <w:p w14:paraId="6EB68E9A" w14:textId="5D045D44" w:rsidR="0065550C" w:rsidRPr="00F22513" w:rsidRDefault="00CE2579" w:rsidP="0065550C">
      <w:pPr>
        <w:rPr>
          <w:rFonts w:cs="Arial"/>
          <w:sz w:val="16"/>
        </w:rPr>
      </w:pPr>
      <w:r>
        <w:rPr>
          <w:noProof/>
          <w:lang w:eastAsia="ja-JP"/>
        </w:rPr>
        <mc:AlternateContent>
          <mc:Choice Requires="wps">
            <w:drawing>
              <wp:anchor distT="0" distB="0" distL="114300" distR="114300" simplePos="0" relativeHeight="251637762" behindDoc="1" locked="0" layoutInCell="0" allowOverlap="1" wp14:anchorId="6EB693DC" wp14:editId="702C0847">
                <wp:simplePos x="0" y="0"/>
                <wp:positionH relativeFrom="column">
                  <wp:posOffset>151448</wp:posOffset>
                </wp:positionH>
                <wp:positionV relativeFrom="paragraph">
                  <wp:posOffset>2540</wp:posOffset>
                </wp:positionV>
                <wp:extent cx="1189355" cy="1303655"/>
                <wp:effectExtent l="0" t="0" r="0"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E" w14:textId="069837FB" w:rsidR="003D6B96" w:rsidRDefault="003D6B96" w:rsidP="0065550C">
                            <w:r>
                              <w:object w:dxaOrig="2385" w:dyaOrig="2823" w14:anchorId="6EB69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25pt;height:141.15pt" o:ole="" fillcolor="window">
                                  <v:imagedata r:id="rId10" o:title=""/>
                                </v:shape>
                                <o:OLEObject Type="Embed" ProgID="Unknown" ShapeID="_x0000_i1026" DrawAspect="Content" ObjectID="_1628320763" r:id="rId1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B693DC" id="Text Box 27" o:spid="_x0000_s1027" type="#_x0000_t202" style="position:absolute;margin-left:11.95pt;margin-top:.2pt;width:93.65pt;height:102.65pt;z-index:-25167871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" o:allowincell="f" stroked="f">
                <v:textbox style="mso-fit-shape-to-text:t">
                  <w:txbxContent>
                    <w:p w14:paraId="6EB6954E" w14:textId="069837FB" w:rsidR="003D6B96" w:rsidRDefault="003D6B96" w:rsidP="0065550C">
                      <w:r>
                        <w:object w:dxaOrig="2385" w:dyaOrig="2823" w14:anchorId="6EB696D8">
                          <v:shape id="_x0000_i1026" type="#_x0000_t75" style="width:119.25pt;height:141.15pt" fillcolor="window">
                            <v:imagedata r:id="rId12" o:title=""/>
                          </v:shape>
                          <o:OLEObject Type="Embed" ProgID="Unknown" ShapeID="_x0000_i1026" DrawAspect="Content" ObjectID="_1627797405" r:id="rId13"/>
                        </w:object>
                      </w:r>
                    </w:p>
                  </w:txbxContent>
                </v:textbox>
              </v:shape>
            </w:pict>
          </mc:Fallback>
        </mc:AlternateContent>
      </w:r>
    </w:p>
    <w:p w14:paraId="6EB68E9B" w14:textId="77777777" w:rsidR="0065550C" w:rsidRPr="00F22513" w:rsidRDefault="0065550C" w:rsidP="0065550C">
      <w:pPr>
        <w:rPr>
          <w:rFonts w:cs="Arial"/>
          <w:sz w:val="16"/>
        </w:rPr>
      </w:pPr>
    </w:p>
    <w:p w14:paraId="6EB68E9C" w14:textId="2AC1847C" w:rsidR="0065550C" w:rsidRPr="00F22513" w:rsidRDefault="0065550C" w:rsidP="0065550C">
      <w:pPr>
        <w:rPr>
          <w:rFonts w:cs="Arial"/>
          <w:sz w:val="16"/>
        </w:rPr>
      </w:pPr>
    </w:p>
    <w:p w14:paraId="6EB68E9D" w14:textId="77777777" w:rsidR="0065550C" w:rsidRPr="00F22513" w:rsidRDefault="0065550C" w:rsidP="0065550C">
      <w:pPr>
        <w:rPr>
          <w:rFonts w:cs="Arial"/>
          <w:sz w:val="16"/>
        </w:rPr>
      </w:pPr>
    </w:p>
    <w:p w14:paraId="6EB68E9E" w14:textId="77777777" w:rsidR="0065550C" w:rsidRPr="00F22513" w:rsidRDefault="0065550C" w:rsidP="0065550C">
      <w:pPr>
        <w:rPr>
          <w:rFonts w:cs="Arial"/>
          <w:sz w:val="16"/>
        </w:rPr>
      </w:pPr>
    </w:p>
    <w:p w14:paraId="6EB68E9F" w14:textId="77777777" w:rsidR="0065550C" w:rsidRPr="00F22513" w:rsidRDefault="0065550C" w:rsidP="0065550C">
      <w:pPr>
        <w:rPr>
          <w:rFonts w:cs="Arial"/>
          <w:sz w:val="16"/>
        </w:rPr>
      </w:pPr>
    </w:p>
    <w:p w14:paraId="6EB68EA0" w14:textId="77777777" w:rsidR="0065550C" w:rsidRPr="00F22513" w:rsidRDefault="0065550C" w:rsidP="0065550C">
      <w:pPr>
        <w:rPr>
          <w:rFonts w:cs="Arial"/>
          <w:sz w:val="48"/>
        </w:rPr>
      </w:pPr>
    </w:p>
    <w:p w14:paraId="6EB68EA1" w14:textId="77777777" w:rsidR="0065550C" w:rsidRPr="00F22513" w:rsidRDefault="0065550C" w:rsidP="0065550C">
      <w:pPr>
        <w:rPr>
          <w:rFonts w:cs="Arial"/>
          <w:b/>
          <w:sz w:val="44"/>
        </w:rPr>
      </w:pPr>
    </w:p>
    <w:p w14:paraId="6EB68EA2" w14:textId="77777777" w:rsidR="0065550C" w:rsidRPr="00F22513" w:rsidRDefault="0065550C" w:rsidP="0065550C">
      <w:pPr>
        <w:rPr>
          <w:rFonts w:cs="Arial"/>
          <w:b/>
          <w:sz w:val="44"/>
        </w:rPr>
      </w:pPr>
    </w:p>
    <w:p w14:paraId="6EB68EA3" w14:textId="77777777" w:rsidR="0065550C" w:rsidRPr="00F22513" w:rsidRDefault="0065550C" w:rsidP="0065550C">
      <w:pPr>
        <w:rPr>
          <w:rFonts w:cs="Arial"/>
          <w:b/>
          <w:sz w:val="44"/>
        </w:rPr>
      </w:pPr>
    </w:p>
    <w:p w14:paraId="6EB68EA4" w14:textId="77777777" w:rsidR="0065550C" w:rsidRPr="00F22513" w:rsidRDefault="0065550C" w:rsidP="0065550C">
      <w:pPr>
        <w:rPr>
          <w:rFonts w:cs="Arial"/>
          <w:b/>
          <w:sz w:val="44"/>
        </w:rPr>
      </w:pPr>
    </w:p>
    <w:p w14:paraId="6EB68EA5" w14:textId="31390CEA"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00604A50">
        <w:rPr>
          <w:rFonts w:cs="Arial"/>
          <w:color w:val="000000"/>
          <w:sz w:val="36"/>
        </w:rPr>
        <w:tab/>
      </w:r>
      <w:r w:rsidR="00604A50" w:rsidRPr="00604A50">
        <w:rPr>
          <w:rFonts w:cs="Arial"/>
          <w:color w:val="FF0000"/>
          <w:sz w:val="56"/>
          <w:szCs w:val="160"/>
        </w:rPr>
        <w:t>MARKING GUIDE</w:t>
      </w:r>
    </w:p>
    <w:p w14:paraId="6EB68EA6" w14:textId="77777777" w:rsidR="0065550C" w:rsidRPr="00F22513" w:rsidRDefault="0065550C" w:rsidP="0065550C">
      <w:pPr>
        <w:tabs>
          <w:tab w:val="left" w:pos="7371"/>
        </w:tabs>
        <w:jc w:val="both"/>
        <w:rPr>
          <w:rFonts w:cs="Arial"/>
          <w:color w:val="000000"/>
          <w:sz w:val="16"/>
        </w:rPr>
      </w:pPr>
    </w:p>
    <w:p w14:paraId="6EB68EA7" w14:textId="77777777" w:rsidR="0065550C" w:rsidRPr="00F22513" w:rsidRDefault="0065550C" w:rsidP="0065550C">
      <w:pPr>
        <w:tabs>
          <w:tab w:val="left" w:pos="7371"/>
        </w:tabs>
        <w:jc w:val="both"/>
        <w:rPr>
          <w:rFonts w:cs="Arial"/>
          <w:color w:val="000000"/>
          <w:sz w:val="16"/>
        </w:rPr>
      </w:pPr>
    </w:p>
    <w:p w14:paraId="6EB68EA8"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6EB68EA9" w14:textId="77777777" w:rsidR="0065550C" w:rsidRPr="00F22513" w:rsidRDefault="0065550C" w:rsidP="0065550C">
      <w:pPr>
        <w:keepNext/>
        <w:tabs>
          <w:tab w:val="right" w:pos="9360"/>
        </w:tabs>
        <w:outlineLvl w:val="0"/>
        <w:rPr>
          <w:rFonts w:cs="Arial"/>
          <w:b/>
          <w:bCs/>
          <w:i/>
          <w:iCs/>
          <w:spacing w:val="-3"/>
        </w:rPr>
      </w:pPr>
    </w:p>
    <w:p w14:paraId="6EB68EAA"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EB68EAB"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6EB68EAC"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EB68EAD" w14:textId="77777777" w:rsidR="0065550C" w:rsidRPr="00F22513" w:rsidRDefault="0065550C" w:rsidP="0065550C">
      <w:pPr>
        <w:keepNext/>
        <w:tabs>
          <w:tab w:val="right" w:pos="9360"/>
        </w:tabs>
        <w:outlineLvl w:val="0"/>
        <w:rPr>
          <w:rFonts w:cs="Arial"/>
          <w:b/>
          <w:bCs/>
          <w:spacing w:val="-3"/>
        </w:rPr>
      </w:pPr>
    </w:p>
    <w:p w14:paraId="6EB68EAE"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6EB68EAF" w14:textId="77777777" w:rsidR="0065550C" w:rsidRPr="00F22513" w:rsidRDefault="0065550C" w:rsidP="0065550C">
      <w:pPr>
        <w:rPr>
          <w:rFonts w:cs="Arial"/>
          <w:b/>
        </w:rPr>
      </w:pPr>
    </w:p>
    <w:p w14:paraId="6EB68EB0" w14:textId="77777777" w:rsidR="0065550C" w:rsidRPr="00F22513" w:rsidRDefault="0065550C" w:rsidP="0065550C">
      <w:pPr>
        <w:rPr>
          <w:rFonts w:cs="Arial"/>
          <w:b/>
        </w:rPr>
      </w:pPr>
      <w:r w:rsidRPr="00F22513">
        <w:rPr>
          <w:rFonts w:cs="Arial"/>
          <w:b/>
        </w:rPr>
        <w:t>To be provided by the supervisor:</w:t>
      </w:r>
    </w:p>
    <w:p w14:paraId="6EB68EB1"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6EB68EB2" w14:textId="77777777" w:rsidR="0065550C" w:rsidRPr="00F22513" w:rsidRDefault="0065550C" w:rsidP="0065550C">
      <w:pPr>
        <w:rPr>
          <w:rFonts w:cs="Arial"/>
        </w:rPr>
      </w:pPr>
    </w:p>
    <w:p w14:paraId="6EB68EB3" w14:textId="77777777" w:rsidR="0065550C" w:rsidRPr="00F22513" w:rsidRDefault="0065550C" w:rsidP="0065550C">
      <w:pPr>
        <w:rPr>
          <w:rFonts w:cs="Arial"/>
        </w:rPr>
      </w:pPr>
      <w:r w:rsidRPr="00F22513">
        <w:rPr>
          <w:rFonts w:cs="Arial"/>
          <w:b/>
        </w:rPr>
        <w:t>To be provided by the candidate:</w:t>
      </w:r>
    </w:p>
    <w:p w14:paraId="6EB68EB4"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6EB68EB5" w14:textId="77777777" w:rsidR="0065550C" w:rsidRPr="00F22513" w:rsidRDefault="0065550C" w:rsidP="0065550C">
      <w:pPr>
        <w:tabs>
          <w:tab w:val="left" w:pos="360"/>
        </w:tabs>
        <w:rPr>
          <w:rFonts w:cs="Arial"/>
        </w:rPr>
      </w:pPr>
    </w:p>
    <w:p w14:paraId="6EB68EB6"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EB68EB7" w14:textId="77777777" w:rsidR="0065550C" w:rsidRPr="00F22513" w:rsidRDefault="0065550C" w:rsidP="0065550C">
      <w:pPr>
        <w:rPr>
          <w:rFonts w:cs="Arial"/>
        </w:rPr>
      </w:pPr>
    </w:p>
    <w:p w14:paraId="6EB68EB8"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6EB68EB9"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EB68EBA" w14:textId="77777777" w:rsidR="0065550C" w:rsidRPr="00F22513" w:rsidRDefault="0065550C" w:rsidP="0065550C">
      <w:pPr>
        <w:ind w:right="-518"/>
        <w:rPr>
          <w:rFonts w:cs="Arial"/>
        </w:rPr>
      </w:pPr>
    </w:p>
    <w:p w14:paraId="6EB68EBB" w14:textId="77777777" w:rsidR="0065550C" w:rsidRDefault="0065550C" w:rsidP="0065550C">
      <w:pPr>
        <w:ind w:left="720" w:hanging="720"/>
        <w:rPr>
          <w:rFonts w:cs="Arial"/>
          <w:b/>
          <w:bCs/>
          <w:sz w:val="28"/>
          <w:szCs w:val="28"/>
        </w:rPr>
        <w:sectPr w:rsidR="0065550C" w:rsidSect="00FE61A4">
          <w:headerReference w:type="even" r:id="rId14"/>
          <w:headerReference w:type="default" r:id="rId15"/>
          <w:footerReference w:type="even" r:id="rId16"/>
          <w:footerReference w:type="default" r:id="rId17"/>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6215B2BE" w:rsidR="0065550C" w:rsidRPr="00203A00" w:rsidRDefault="00914637" w:rsidP="008518F3">
            <w:pPr>
              <w:tabs>
                <w:tab w:val="left" w:pos="-720"/>
              </w:tabs>
              <w:suppressAutoHyphens/>
              <w:spacing w:before="80"/>
              <w:ind w:left="720" w:hanging="720"/>
              <w:jc w:val="center"/>
              <w:rPr>
                <w:rFonts w:cs="Arial"/>
                <w:spacing w:val="-2"/>
                <w:szCs w:val="22"/>
              </w:rPr>
            </w:pPr>
            <w:r w:rsidRPr="00203A00">
              <w:rPr>
                <w:rFonts w:cs="Arial"/>
                <w:spacing w:val="-2"/>
                <w:szCs w:val="22"/>
              </w:rPr>
              <w:t>1</w:t>
            </w:r>
            <w:r w:rsidR="00A13597">
              <w:rPr>
                <w:rFonts w:cs="Arial"/>
                <w:spacing w:val="-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722E2C2D" w:rsidR="0065550C" w:rsidRPr="00203A00" w:rsidRDefault="00914637" w:rsidP="008518F3">
            <w:pPr>
              <w:tabs>
                <w:tab w:val="left" w:pos="-720"/>
              </w:tabs>
              <w:suppressAutoHyphens/>
              <w:spacing w:before="80"/>
              <w:ind w:left="720" w:hanging="720"/>
              <w:jc w:val="center"/>
              <w:rPr>
                <w:rFonts w:cs="Arial"/>
                <w:spacing w:val="-2"/>
                <w:szCs w:val="22"/>
              </w:rPr>
            </w:pPr>
            <w:r w:rsidRPr="00203A00">
              <w:rPr>
                <w:rFonts w:cs="Arial"/>
                <w:spacing w:val="-2"/>
                <w:szCs w:val="22"/>
              </w:rPr>
              <w:t>1</w:t>
            </w:r>
            <w:r w:rsidR="00A13597">
              <w:rPr>
                <w:rFonts w:cs="Arial"/>
                <w:spacing w:val="-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203A00" w:rsidRDefault="00AB040D" w:rsidP="008518F3">
            <w:pPr>
              <w:tabs>
                <w:tab w:val="left" w:pos="-720"/>
              </w:tabs>
              <w:suppressAutoHyphens/>
              <w:spacing w:before="80"/>
              <w:ind w:left="720" w:hanging="720"/>
              <w:jc w:val="center"/>
              <w:rPr>
                <w:rFonts w:cs="Arial"/>
                <w:spacing w:val="-2"/>
                <w:szCs w:val="22"/>
              </w:rPr>
            </w:pPr>
            <w:r w:rsidRPr="00203A00">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203A00" w:rsidRDefault="00AB040D" w:rsidP="008518F3">
            <w:pPr>
              <w:tabs>
                <w:tab w:val="left" w:pos="-720"/>
              </w:tabs>
              <w:suppressAutoHyphens/>
              <w:spacing w:before="80"/>
              <w:ind w:left="720" w:hanging="720"/>
              <w:jc w:val="center"/>
              <w:rPr>
                <w:rFonts w:cs="Arial"/>
                <w:spacing w:val="-2"/>
                <w:szCs w:val="22"/>
              </w:rPr>
            </w:pPr>
            <w:r w:rsidRPr="00203A00">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203A00" w:rsidRDefault="0065550C" w:rsidP="008518F3">
            <w:pPr>
              <w:tabs>
                <w:tab w:val="left" w:pos="-720"/>
              </w:tabs>
              <w:suppressAutoHyphens/>
              <w:spacing w:before="80"/>
              <w:ind w:left="720" w:hanging="720"/>
              <w:jc w:val="center"/>
              <w:rPr>
                <w:rFonts w:cs="Arial"/>
                <w:spacing w:val="-2"/>
                <w:szCs w:val="22"/>
              </w:rPr>
            </w:pPr>
            <w:r w:rsidRPr="00203A00">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203A00" w:rsidRDefault="0065550C" w:rsidP="008518F3">
            <w:pPr>
              <w:tabs>
                <w:tab w:val="left" w:pos="-720"/>
              </w:tabs>
              <w:suppressAutoHyphens/>
              <w:spacing w:before="80"/>
              <w:ind w:left="720" w:hanging="720"/>
              <w:jc w:val="center"/>
              <w:rPr>
                <w:rFonts w:cs="Arial"/>
                <w:spacing w:val="-2"/>
                <w:szCs w:val="22"/>
              </w:rPr>
            </w:pPr>
            <w:r w:rsidRPr="00203A00">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3A03B367"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4F7918">
        <w:rPr>
          <w:i/>
          <w:iCs/>
          <w:spacing w:val="-2"/>
        </w:rPr>
        <w:t>2</w:t>
      </w:r>
      <w:r w:rsidR="008518F3">
        <w:rPr>
          <w:i/>
          <w:iCs/>
          <w:spacing w:val="-2"/>
        </w:rPr>
        <w:t xml:space="preserve"> Information Handbook 201</w:t>
      </w:r>
      <w:r w:rsidR="004F7918">
        <w:rPr>
          <w:i/>
          <w:iCs/>
          <w:spacing w:val="-2"/>
        </w:rPr>
        <w:t>9</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6EB68EFA" w14:textId="77777777" w:rsidR="0065550C" w:rsidRPr="00E64CDD" w:rsidRDefault="0065550C" w:rsidP="00493C05">
      <w:pPr>
        <w:tabs>
          <w:tab w:val="left" w:pos="1134"/>
          <w:tab w:val="right" w:pos="9356"/>
        </w:tabs>
        <w:ind w:left="567" w:hanging="567"/>
        <w:rPr>
          <w:rFonts w:cs="Arial"/>
          <w:szCs w:val="22"/>
        </w:rPr>
      </w:pPr>
    </w:p>
    <w:p w14:paraId="63F1D674" w14:textId="27F79EDE" w:rsidR="00113333" w:rsidRDefault="0065550C" w:rsidP="00493C05">
      <w:pPr>
        <w:tabs>
          <w:tab w:val="left" w:pos="1134"/>
          <w:tab w:val="right" w:pos="9356"/>
        </w:tabs>
        <w:ind w:left="567" w:hanging="567"/>
        <w:rPr>
          <w:rFonts w:cs="Arial"/>
          <w:bCs/>
          <w:szCs w:val="22"/>
        </w:rPr>
      </w:pPr>
      <w:r w:rsidRPr="00CE2579">
        <w:rPr>
          <w:rFonts w:cs="Arial"/>
          <w:szCs w:val="22"/>
        </w:rPr>
        <w:t xml:space="preserve">This section has </w:t>
      </w:r>
      <w:r w:rsidR="00A13597">
        <w:rPr>
          <w:rFonts w:cs="Arial"/>
          <w:b/>
          <w:szCs w:val="22"/>
        </w:rPr>
        <w:t>thirteen</w:t>
      </w:r>
      <w:r w:rsidR="00DF3E24" w:rsidRPr="00CE2579">
        <w:rPr>
          <w:rFonts w:cs="Arial"/>
          <w:szCs w:val="22"/>
        </w:rPr>
        <w:t xml:space="preserve"> </w:t>
      </w:r>
      <w:r w:rsidR="00DF3E24" w:rsidRPr="00CE2579">
        <w:rPr>
          <w:rFonts w:cs="Arial"/>
          <w:b/>
          <w:szCs w:val="22"/>
        </w:rPr>
        <w:t>(</w:t>
      </w:r>
      <w:r w:rsidRPr="00CE2579">
        <w:rPr>
          <w:rFonts w:cs="Arial"/>
          <w:b/>
          <w:bCs/>
          <w:szCs w:val="22"/>
        </w:rPr>
        <w:t>1</w:t>
      </w:r>
      <w:r w:rsidR="00A13597">
        <w:rPr>
          <w:rFonts w:cs="Arial"/>
          <w:b/>
          <w:bCs/>
          <w:szCs w:val="22"/>
        </w:rPr>
        <w:t>3</w:t>
      </w:r>
      <w:r w:rsidR="00DF3E24" w:rsidRPr="00CE2579">
        <w:rPr>
          <w:rFonts w:cs="Arial"/>
          <w:b/>
          <w:bCs/>
          <w:szCs w:val="22"/>
        </w:rPr>
        <w:t>)</w:t>
      </w:r>
      <w:r w:rsidRPr="00CE2579">
        <w:rPr>
          <w:rFonts w:cs="Arial"/>
          <w:szCs w:val="22"/>
        </w:rPr>
        <w:t xml:space="preserve"> questions.  Answer </w:t>
      </w:r>
      <w:r w:rsidRPr="00CE2579">
        <w:rPr>
          <w:rFonts w:cs="Arial"/>
          <w:b/>
          <w:bCs/>
          <w:szCs w:val="22"/>
        </w:rPr>
        <w:t xml:space="preserve">all </w:t>
      </w:r>
      <w:r w:rsidRPr="00CE2579">
        <w:rPr>
          <w:rFonts w:cs="Arial"/>
          <w:szCs w:val="22"/>
        </w:rPr>
        <w:t xml:space="preserve">questions. </w:t>
      </w:r>
      <w:r w:rsidRPr="00CE2579">
        <w:rPr>
          <w:rFonts w:cs="Arial"/>
          <w:bCs/>
          <w:szCs w:val="22"/>
        </w:rPr>
        <w:t>Write your answers in the space</w:t>
      </w:r>
      <w:r w:rsidRPr="00E64CDD">
        <w:rPr>
          <w:rFonts w:cs="Arial"/>
          <w:bCs/>
          <w:szCs w:val="22"/>
        </w:rPr>
        <w:t xml:space="preserve"> </w:t>
      </w:r>
    </w:p>
    <w:p w14:paraId="6EB68EFB" w14:textId="4FBD018C" w:rsidR="0065550C" w:rsidRPr="00E64CDD" w:rsidRDefault="0065550C" w:rsidP="00493C05">
      <w:pPr>
        <w:tabs>
          <w:tab w:val="left" w:pos="1134"/>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6EB68EFD" w14:textId="77777777" w:rsidR="0065550C" w:rsidRPr="00E64CDD" w:rsidRDefault="0065550C" w:rsidP="00493C05">
      <w:pPr>
        <w:tabs>
          <w:tab w:val="left" w:pos="1134"/>
          <w:tab w:val="right" w:pos="9356"/>
        </w:tabs>
        <w:ind w:left="567" w:hanging="567"/>
        <w:rPr>
          <w:rFonts w:cs="Arial"/>
          <w:szCs w:val="22"/>
        </w:rPr>
      </w:pPr>
    </w:p>
    <w:p w14:paraId="6EB68EFE" w14:textId="53C3EDEF" w:rsidR="0065550C" w:rsidRPr="00E64CDD" w:rsidRDefault="0065550C" w:rsidP="00AD37CA">
      <w:pPr>
        <w:tabs>
          <w:tab w:val="left" w:pos="1134"/>
          <w:tab w:val="left" w:pos="8647"/>
          <w:tab w:val="right" w:pos="9356"/>
        </w:tabs>
        <w:spacing w:after="120"/>
        <w:rPr>
          <w:rFonts w:cs="Arial"/>
          <w:bCs/>
          <w:szCs w:val="22"/>
        </w:rPr>
      </w:pPr>
      <w:r w:rsidRPr="001C17F7">
        <w:rPr>
          <w:rFonts w:cs="Arial"/>
          <w:b/>
          <w:bCs/>
          <w:szCs w:val="22"/>
        </w:rPr>
        <w:t>Question 1</w:t>
      </w:r>
      <w:r w:rsidR="00C93391">
        <w:rPr>
          <w:rFonts w:cs="Arial"/>
          <w:b/>
          <w:bCs/>
          <w:szCs w:val="22"/>
        </w:rPr>
        <w:tab/>
        <w:t>(4</w:t>
      </w:r>
      <w:r w:rsidR="00907A9D">
        <w:rPr>
          <w:rFonts w:cs="Arial"/>
          <w:b/>
          <w:bCs/>
          <w:szCs w:val="22"/>
        </w:rPr>
        <w:t xml:space="preserve"> </w:t>
      </w:r>
      <w:r w:rsidR="002C74C9">
        <w:rPr>
          <w:rFonts w:cs="Arial"/>
          <w:b/>
          <w:bCs/>
          <w:szCs w:val="22"/>
        </w:rPr>
        <w:t>marks)</w:t>
      </w:r>
    </w:p>
    <w:p w14:paraId="421AD210" w14:textId="77777777" w:rsidR="005B0AFF" w:rsidRPr="00EF1458" w:rsidRDefault="00C01735" w:rsidP="005B0AFF">
      <w:pPr>
        <w:tabs>
          <w:tab w:val="left" w:pos="1134"/>
          <w:tab w:val="right" w:pos="9356"/>
        </w:tabs>
      </w:pPr>
      <w:r>
        <w:rPr>
          <w:rFonts w:cs="Arial"/>
          <w:bCs/>
          <w:szCs w:val="22"/>
        </w:rPr>
        <w:t>Mars</w:t>
      </w:r>
      <w:r w:rsidR="00EF1458">
        <w:rPr>
          <w:rFonts w:cs="Arial"/>
          <w:bCs/>
          <w:szCs w:val="22"/>
        </w:rPr>
        <w:t>’ mass is 6.39 × 10</w:t>
      </w:r>
      <w:r w:rsidR="00EF1458">
        <w:rPr>
          <w:rFonts w:cs="Arial"/>
          <w:bCs/>
          <w:szCs w:val="22"/>
          <w:vertAlign w:val="superscript"/>
        </w:rPr>
        <w:t>23</w:t>
      </w:r>
      <w:r w:rsidR="00EF1458">
        <w:t xml:space="preserve"> kg and </w:t>
      </w:r>
      <w:r w:rsidR="00A57C63">
        <w:t>has an orbital radius around the Sun of 228 million</w:t>
      </w:r>
      <w:r w:rsidR="00162745">
        <w:t xml:space="preserve"> k</w:t>
      </w:r>
      <w:r w:rsidR="009B26D0">
        <w:t>ilo</w:t>
      </w:r>
      <w:r w:rsidR="00162745">
        <w:t>m</w:t>
      </w:r>
      <w:r w:rsidR="009B26D0">
        <w:t>etres</w:t>
      </w:r>
      <w:r w:rsidR="00162745">
        <w:t xml:space="preserve">. </w:t>
      </w:r>
      <w:r w:rsidR="002A6A94">
        <w:t xml:space="preserve">Calculate the </w:t>
      </w:r>
      <w:r w:rsidR="00AD37CA">
        <w:t>weakest gravitation force that can act between Earth and Mars</w:t>
      </w:r>
      <w:r w:rsidR="005B0AFF">
        <w:t xml:space="preserve">, assuming both Earth and Mars have circular orbits. </w:t>
      </w:r>
    </w:p>
    <w:p w14:paraId="6EB68F40" w14:textId="18A30C48" w:rsidR="00EE1BCA" w:rsidRPr="00EF1458" w:rsidRDefault="00EE1BCA" w:rsidP="00AD37CA">
      <w:pPr>
        <w:tabs>
          <w:tab w:val="left" w:pos="1134"/>
          <w:tab w:val="right" w:pos="9356"/>
        </w:tabs>
      </w:pPr>
    </w:p>
    <w:p w14:paraId="322BAF3B" w14:textId="32E53DB9" w:rsidR="00236A60" w:rsidRDefault="00236A60" w:rsidP="00AD37CA">
      <w:pPr>
        <w:tabs>
          <w:tab w:val="left" w:pos="1134"/>
          <w:tab w:val="right" w:pos="9356"/>
        </w:tabs>
        <w:rPr>
          <w:rFonts w:cs="Arial"/>
          <w:bCs/>
          <w:szCs w:val="22"/>
        </w:rPr>
      </w:pPr>
    </w:p>
    <w:p w14:paraId="1F7DAA5E" w14:textId="32FD888E" w:rsidR="00AE77D0" w:rsidRDefault="00AE77D0" w:rsidP="00AD37CA">
      <w:pPr>
        <w:tabs>
          <w:tab w:val="left" w:pos="1134"/>
          <w:tab w:val="right" w:pos="9356"/>
        </w:tabs>
        <w:rPr>
          <w:rFonts w:cs="Arial"/>
          <w:bCs/>
          <w:szCs w:val="22"/>
        </w:rPr>
      </w:pPr>
    </w:p>
    <w:p w14:paraId="436C7019" w14:textId="321557FC" w:rsidR="00AE77D0" w:rsidRDefault="00AE77D0" w:rsidP="00AD37CA">
      <w:pPr>
        <w:tabs>
          <w:tab w:val="left" w:pos="1134"/>
          <w:tab w:val="right" w:pos="9356"/>
        </w:tabs>
        <w:rPr>
          <w:rFonts w:cs="Arial"/>
          <w:bCs/>
          <w:szCs w:val="22"/>
        </w:rPr>
      </w:pPr>
    </w:p>
    <w:p w14:paraId="77DD1D69" w14:textId="3AE0D205" w:rsidR="00AE77D0" w:rsidRPr="003C51CA" w:rsidRDefault="001A3FD3" w:rsidP="00AD37CA">
      <w:pPr>
        <w:tabs>
          <w:tab w:val="left" w:pos="1134"/>
          <w:tab w:val="right" w:pos="9356"/>
        </w:tabs>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F</m:t>
            </m:r>
          </m:e>
          <m:sub>
            <m:r>
              <w:rPr>
                <w:rFonts w:ascii="Cambria Math" w:hAnsi="Cambria Math" w:cs="Arial"/>
                <w:color w:val="FF0000"/>
                <w:szCs w:val="22"/>
              </w:rPr>
              <m:t>g</m:t>
            </m:r>
          </m:sub>
        </m:sSub>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GMm</m:t>
            </m:r>
          </m:num>
          <m:den>
            <m:sSup>
              <m:sSupPr>
                <m:ctrlPr>
                  <w:rPr>
                    <w:rFonts w:ascii="Cambria Math" w:hAnsi="Cambria Math" w:cs="Arial"/>
                    <w:bCs/>
                    <w:i/>
                    <w:color w:val="FF0000"/>
                    <w:szCs w:val="22"/>
                  </w:rPr>
                </m:ctrlPr>
              </m:sSupPr>
              <m:e>
                <m:r>
                  <w:rPr>
                    <w:rFonts w:ascii="Cambria Math" w:hAnsi="Cambria Math" w:cs="Arial"/>
                    <w:color w:val="FF0000"/>
                    <w:szCs w:val="22"/>
                  </w:rPr>
                  <m:t>r</m:t>
                </m:r>
              </m:e>
              <m:sup>
                <m:r>
                  <w:rPr>
                    <w:rFonts w:ascii="Cambria Math" w:hAnsi="Cambria Math" w:cs="Arial"/>
                    <w:color w:val="FF0000"/>
                    <w:szCs w:val="22"/>
                  </w:rPr>
                  <m:t>2</m:t>
                </m:r>
              </m:sup>
            </m:sSup>
          </m:den>
        </m:f>
      </m:oMath>
      <w:r w:rsidR="00424769" w:rsidRPr="003C51CA">
        <w:rPr>
          <w:rFonts w:cs="Arial"/>
          <w:bCs/>
          <w:color w:val="FF0000"/>
          <w:szCs w:val="22"/>
        </w:rPr>
        <w:t xml:space="preserve"> </w:t>
      </w:r>
      <w:r w:rsidR="00A852BA" w:rsidRPr="003C51CA">
        <w:rPr>
          <w:rFonts w:cs="Arial"/>
          <w:bCs/>
          <w:color w:val="FF0000"/>
          <w:szCs w:val="22"/>
        </w:rPr>
        <w:tab/>
      </w:r>
      <w:r w:rsidR="00A852BA" w:rsidRPr="003C51CA">
        <w:rPr>
          <w:rFonts w:cs="Arial"/>
          <w:bCs/>
          <w:color w:val="FF0000"/>
          <w:szCs w:val="22"/>
        </w:rPr>
        <w:tab/>
        <w:t>1</w:t>
      </w:r>
    </w:p>
    <w:p w14:paraId="32FF011E" w14:textId="7BDAA45A" w:rsidR="00AE77D0" w:rsidRPr="003C51CA" w:rsidRDefault="00AE77D0" w:rsidP="00AD37CA">
      <w:pPr>
        <w:tabs>
          <w:tab w:val="left" w:pos="1134"/>
          <w:tab w:val="right" w:pos="9356"/>
        </w:tabs>
        <w:rPr>
          <w:rFonts w:cs="Arial"/>
          <w:bCs/>
          <w:color w:val="FF0000"/>
          <w:szCs w:val="22"/>
        </w:rPr>
      </w:pPr>
    </w:p>
    <w:p w14:paraId="0DE00357" w14:textId="1AC9AF73" w:rsidR="00AE77D0" w:rsidRPr="003C51CA" w:rsidRDefault="001A3FD3" w:rsidP="00AD37CA">
      <w:pPr>
        <w:tabs>
          <w:tab w:val="left" w:pos="1134"/>
          <w:tab w:val="right" w:pos="9356"/>
        </w:tabs>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F</m:t>
            </m:r>
          </m:e>
          <m:sub>
            <m:r>
              <w:rPr>
                <w:rFonts w:ascii="Cambria Math" w:hAnsi="Cambria Math" w:cs="Arial"/>
                <w:color w:val="FF0000"/>
                <w:szCs w:val="22"/>
              </w:rPr>
              <m:t>g</m:t>
            </m:r>
          </m:sub>
        </m:sSub>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6.67×</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r>
              <w:rPr>
                <w:rFonts w:ascii="Cambria Math" w:hAnsi="Cambria Math" w:cs="Arial"/>
                <w:color w:val="FF0000"/>
                <w:szCs w:val="22"/>
              </w:rPr>
              <m:t>×6.39×</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23</m:t>
                </m:r>
              </m:sup>
            </m:sSup>
            <m:r>
              <w:rPr>
                <w:rFonts w:ascii="Cambria Math" w:hAnsi="Cambria Math" w:cs="Arial"/>
                <w:color w:val="FF0000"/>
                <w:szCs w:val="22"/>
              </w:rPr>
              <m:t>×5.97×</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24</m:t>
                </m:r>
              </m:sup>
            </m:sSup>
          </m:num>
          <m:den>
            <m:sSup>
              <m:sSupPr>
                <m:ctrlPr>
                  <w:rPr>
                    <w:rFonts w:ascii="Cambria Math" w:hAnsi="Cambria Math" w:cs="Arial"/>
                    <w:bCs/>
                    <w:i/>
                    <w:color w:val="FF0000"/>
                    <w:szCs w:val="22"/>
                  </w:rPr>
                </m:ctrlPr>
              </m:sSupPr>
              <m:e>
                <m:d>
                  <m:dPr>
                    <m:ctrlPr>
                      <w:rPr>
                        <w:rFonts w:ascii="Cambria Math" w:hAnsi="Cambria Math" w:cs="Arial"/>
                        <w:bCs/>
                        <w:i/>
                        <w:color w:val="FF0000"/>
                        <w:szCs w:val="22"/>
                      </w:rPr>
                    </m:ctrlPr>
                  </m:dPr>
                  <m:e>
                    <m:r>
                      <w:rPr>
                        <w:rFonts w:ascii="Cambria Math" w:hAnsi="Cambria Math" w:cs="Arial"/>
                        <w:color w:val="FF0000"/>
                        <w:szCs w:val="22"/>
                      </w:rPr>
                      <m:t>228×</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6</m:t>
                        </m:r>
                      </m:sup>
                    </m:sSup>
                    <m:r>
                      <w:rPr>
                        <w:rFonts w:ascii="Cambria Math" w:hAnsi="Cambria Math" w:cs="Arial"/>
                        <w:color w:val="FF0000"/>
                        <w:szCs w:val="22"/>
                      </w:rPr>
                      <m:t>×</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+1.50×</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11</m:t>
                        </m:r>
                      </m:sup>
                    </m:sSup>
                  </m:e>
                </m:d>
              </m:e>
              <m:sup>
                <m:r>
                  <w:rPr>
                    <w:rFonts w:ascii="Cambria Math" w:hAnsi="Cambria Math" w:cs="Arial"/>
                    <w:color w:val="FF0000"/>
                    <w:szCs w:val="22"/>
                  </w:rPr>
                  <m:t>2</m:t>
                </m:r>
              </m:sup>
            </m:sSup>
          </m:den>
        </m:f>
        <m:r>
          <w:rPr>
            <w:rFonts w:ascii="Cambria Math" w:hAnsi="Cambria Math" w:cs="Arial"/>
            <w:color w:val="FF0000"/>
            <w:szCs w:val="22"/>
          </w:rPr>
          <m:t>=1.78×</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15</m:t>
            </m:r>
          </m:sup>
        </m:sSup>
        <m:r>
          <w:rPr>
            <w:rFonts w:ascii="Cambria Math" w:hAnsi="Cambria Math" w:cs="Arial"/>
            <w:color w:val="FF0000"/>
            <w:szCs w:val="22"/>
          </w:rPr>
          <m:t xml:space="preserve"> N</m:t>
        </m:r>
      </m:oMath>
      <w:r w:rsidR="00A852BA" w:rsidRPr="003C51CA">
        <w:rPr>
          <w:rFonts w:cs="Arial"/>
          <w:bCs/>
          <w:color w:val="FF0000"/>
          <w:szCs w:val="22"/>
        </w:rPr>
        <w:t xml:space="preserve"> </w:t>
      </w:r>
      <w:r w:rsidR="00A852BA" w:rsidRPr="003C51CA">
        <w:rPr>
          <w:rFonts w:cs="Arial"/>
          <w:bCs/>
          <w:color w:val="FF0000"/>
          <w:szCs w:val="22"/>
        </w:rPr>
        <w:tab/>
        <w:t>1-3</w:t>
      </w:r>
    </w:p>
    <w:p w14:paraId="491280FE" w14:textId="65EB5F2C" w:rsidR="00AE77D0" w:rsidRDefault="00AE77D0" w:rsidP="00AD37CA">
      <w:pPr>
        <w:tabs>
          <w:tab w:val="left" w:pos="1134"/>
          <w:tab w:val="right" w:pos="9356"/>
        </w:tabs>
        <w:rPr>
          <w:rFonts w:cs="Arial"/>
          <w:bCs/>
          <w:szCs w:val="22"/>
        </w:rPr>
      </w:pPr>
    </w:p>
    <w:p w14:paraId="11AEFF17" w14:textId="017CE29C" w:rsidR="00AE77D0" w:rsidRDefault="00AE77D0" w:rsidP="00AD37CA">
      <w:pPr>
        <w:tabs>
          <w:tab w:val="left" w:pos="1134"/>
          <w:tab w:val="right" w:pos="9356"/>
        </w:tabs>
        <w:rPr>
          <w:rFonts w:cs="Arial"/>
          <w:bCs/>
          <w:szCs w:val="22"/>
        </w:rPr>
      </w:pPr>
    </w:p>
    <w:p w14:paraId="2F0E3890" w14:textId="4F9CC780" w:rsidR="00AE77D0" w:rsidRDefault="00AE77D0" w:rsidP="00AD37CA">
      <w:pPr>
        <w:tabs>
          <w:tab w:val="left" w:pos="1134"/>
          <w:tab w:val="right" w:pos="9356"/>
        </w:tabs>
        <w:rPr>
          <w:rFonts w:cs="Arial"/>
          <w:bCs/>
          <w:szCs w:val="22"/>
        </w:rPr>
      </w:pPr>
    </w:p>
    <w:p w14:paraId="007546E8" w14:textId="465F471A" w:rsidR="00AE77D0" w:rsidRDefault="00AE77D0" w:rsidP="00AD37CA">
      <w:pPr>
        <w:tabs>
          <w:tab w:val="left" w:pos="1134"/>
          <w:tab w:val="right" w:pos="9356"/>
        </w:tabs>
        <w:rPr>
          <w:rFonts w:cs="Arial"/>
          <w:bCs/>
          <w:szCs w:val="22"/>
        </w:rPr>
      </w:pPr>
    </w:p>
    <w:p w14:paraId="30DFC025" w14:textId="77777777" w:rsidR="00AE77D0" w:rsidRDefault="00AE77D0" w:rsidP="00AD37CA">
      <w:pPr>
        <w:tabs>
          <w:tab w:val="left" w:pos="1134"/>
          <w:tab w:val="right" w:pos="9356"/>
        </w:tabs>
        <w:rPr>
          <w:rFonts w:cs="Arial"/>
          <w:bCs/>
          <w:szCs w:val="22"/>
        </w:rPr>
      </w:pPr>
    </w:p>
    <w:p w14:paraId="21648C26" w14:textId="161A55EA" w:rsidR="00FB24C7" w:rsidRDefault="00FB24C7" w:rsidP="00AD37CA">
      <w:pPr>
        <w:tabs>
          <w:tab w:val="left" w:pos="1134"/>
          <w:tab w:val="right" w:pos="9356"/>
        </w:tabs>
        <w:rPr>
          <w:rFonts w:cs="Arial"/>
          <w:bCs/>
          <w:szCs w:val="22"/>
        </w:rPr>
      </w:pPr>
    </w:p>
    <w:p w14:paraId="17BD93D0" w14:textId="77777777" w:rsidR="00A04985" w:rsidRDefault="00A04985" w:rsidP="00AD37CA">
      <w:pPr>
        <w:tabs>
          <w:tab w:val="left" w:pos="1134"/>
          <w:tab w:val="left" w:pos="8647"/>
          <w:tab w:val="right" w:pos="9356"/>
        </w:tabs>
        <w:spacing w:after="120"/>
        <w:rPr>
          <w:rFonts w:cs="Arial"/>
          <w:b/>
          <w:bCs/>
          <w:szCs w:val="22"/>
        </w:rPr>
      </w:pPr>
    </w:p>
    <w:p w14:paraId="46A81A93" w14:textId="77777777" w:rsidR="00A04985" w:rsidRDefault="00A04985" w:rsidP="00AD37CA">
      <w:pPr>
        <w:tabs>
          <w:tab w:val="left" w:pos="1134"/>
          <w:tab w:val="left" w:pos="8647"/>
          <w:tab w:val="right" w:pos="9356"/>
        </w:tabs>
        <w:spacing w:after="120"/>
        <w:rPr>
          <w:rFonts w:cs="Arial"/>
          <w:b/>
          <w:bCs/>
          <w:szCs w:val="22"/>
        </w:rPr>
      </w:pPr>
    </w:p>
    <w:p w14:paraId="22196362" w14:textId="77777777" w:rsidR="00A04985" w:rsidRDefault="00A04985" w:rsidP="00AD37CA">
      <w:pPr>
        <w:tabs>
          <w:tab w:val="left" w:pos="1134"/>
          <w:tab w:val="left" w:pos="8647"/>
          <w:tab w:val="right" w:pos="9356"/>
        </w:tabs>
        <w:spacing w:after="120"/>
        <w:rPr>
          <w:rFonts w:cs="Arial"/>
          <w:b/>
          <w:bCs/>
          <w:szCs w:val="22"/>
        </w:rPr>
      </w:pPr>
    </w:p>
    <w:p w14:paraId="68F65DB0" w14:textId="77777777" w:rsidR="00A04985" w:rsidRDefault="00A04985" w:rsidP="00AD37CA">
      <w:pPr>
        <w:tabs>
          <w:tab w:val="left" w:pos="1134"/>
          <w:tab w:val="left" w:pos="8647"/>
          <w:tab w:val="right" w:pos="9356"/>
        </w:tabs>
        <w:spacing w:after="120"/>
        <w:rPr>
          <w:rFonts w:cs="Arial"/>
          <w:b/>
          <w:bCs/>
          <w:szCs w:val="22"/>
        </w:rPr>
      </w:pPr>
    </w:p>
    <w:p w14:paraId="0002D864" w14:textId="77777777" w:rsidR="00A04985" w:rsidRDefault="00A04985" w:rsidP="00AD37CA">
      <w:pPr>
        <w:tabs>
          <w:tab w:val="left" w:pos="1134"/>
          <w:tab w:val="left" w:pos="8647"/>
          <w:tab w:val="right" w:pos="9356"/>
        </w:tabs>
        <w:spacing w:after="120"/>
        <w:rPr>
          <w:rFonts w:cs="Arial"/>
          <w:b/>
          <w:bCs/>
          <w:szCs w:val="22"/>
        </w:rPr>
      </w:pPr>
    </w:p>
    <w:p w14:paraId="55074E93" w14:textId="77777777" w:rsidR="00A04985" w:rsidRDefault="00A04985" w:rsidP="00AD37CA">
      <w:pPr>
        <w:tabs>
          <w:tab w:val="left" w:pos="1134"/>
          <w:tab w:val="left" w:pos="8647"/>
          <w:tab w:val="right" w:pos="9356"/>
        </w:tabs>
        <w:spacing w:after="120"/>
        <w:rPr>
          <w:rFonts w:cs="Arial"/>
          <w:b/>
          <w:bCs/>
          <w:szCs w:val="22"/>
        </w:rPr>
      </w:pPr>
    </w:p>
    <w:p w14:paraId="00F6FB05" w14:textId="77777777" w:rsidR="00A04985" w:rsidRDefault="00A04985" w:rsidP="00AD37CA">
      <w:pPr>
        <w:tabs>
          <w:tab w:val="left" w:pos="1134"/>
          <w:tab w:val="left" w:pos="8647"/>
          <w:tab w:val="right" w:pos="9356"/>
        </w:tabs>
        <w:spacing w:after="120"/>
        <w:rPr>
          <w:rFonts w:cs="Arial"/>
          <w:b/>
          <w:bCs/>
          <w:szCs w:val="22"/>
        </w:rPr>
      </w:pPr>
    </w:p>
    <w:p w14:paraId="48E858C1" w14:textId="145E4E85"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2</w:t>
      </w:r>
      <w:r>
        <w:rPr>
          <w:rFonts w:cs="Arial"/>
          <w:b/>
          <w:bCs/>
          <w:szCs w:val="22"/>
        </w:rPr>
        <w:tab/>
        <w:t>(4 marks)</w:t>
      </w:r>
    </w:p>
    <w:p w14:paraId="0B5EA4E3" w14:textId="6970881B" w:rsidR="00FB24C7" w:rsidRDefault="00874087" w:rsidP="00AD37CA">
      <w:pPr>
        <w:tabs>
          <w:tab w:val="left" w:pos="1134"/>
          <w:tab w:val="right" w:pos="9356"/>
        </w:tabs>
        <w:rPr>
          <w:rFonts w:cs="Arial"/>
          <w:bCs/>
          <w:szCs w:val="22"/>
        </w:rPr>
      </w:pPr>
      <w:r>
        <w:rPr>
          <w:rFonts w:cs="Arial"/>
          <w:bCs/>
          <w:szCs w:val="22"/>
        </w:rPr>
        <w:t>A</w:t>
      </w:r>
      <w:r w:rsidR="00C83FA8">
        <w:rPr>
          <w:rFonts w:cs="Arial"/>
          <w:bCs/>
          <w:szCs w:val="22"/>
        </w:rPr>
        <w:t>n electron with 2.80 eV of kinetic energy bombard</w:t>
      </w:r>
      <w:r w:rsidR="00436C85">
        <w:rPr>
          <w:rFonts w:cs="Arial"/>
          <w:bCs/>
          <w:szCs w:val="22"/>
        </w:rPr>
        <w:t>s</w:t>
      </w:r>
      <w:r w:rsidR="00C83FA8">
        <w:rPr>
          <w:rFonts w:cs="Arial"/>
          <w:bCs/>
          <w:szCs w:val="22"/>
        </w:rPr>
        <w:t xml:space="preserve"> </w:t>
      </w:r>
      <w:r w:rsidR="00436C85">
        <w:rPr>
          <w:rFonts w:cs="Arial"/>
          <w:bCs/>
          <w:szCs w:val="22"/>
        </w:rPr>
        <w:t>an</w:t>
      </w:r>
      <w:r w:rsidR="00C83FA8">
        <w:rPr>
          <w:rFonts w:cs="Arial"/>
          <w:bCs/>
          <w:szCs w:val="22"/>
        </w:rPr>
        <w:t xml:space="preserve"> atom</w:t>
      </w:r>
      <w:r w:rsidR="00436C85">
        <w:rPr>
          <w:rFonts w:cs="Arial"/>
          <w:bCs/>
          <w:szCs w:val="22"/>
        </w:rPr>
        <w:t xml:space="preserve"> with a single ground state </w:t>
      </w:r>
      <w:r w:rsidR="005B2BC9">
        <w:rPr>
          <w:rFonts w:cs="Arial"/>
          <w:bCs/>
          <w:szCs w:val="22"/>
        </w:rPr>
        <w:t>electron</w:t>
      </w:r>
      <w:r w:rsidR="00C83FA8">
        <w:rPr>
          <w:rFonts w:cs="Arial"/>
          <w:bCs/>
          <w:szCs w:val="22"/>
        </w:rPr>
        <w:t xml:space="preserve">. </w:t>
      </w:r>
      <w:r w:rsidR="00D03500">
        <w:rPr>
          <w:rFonts w:cs="Arial"/>
          <w:bCs/>
          <w:szCs w:val="22"/>
        </w:rPr>
        <w:t xml:space="preserve">The atom’s electron is excited and later transitions back to the ground state, emitting a </w:t>
      </w:r>
      <w:r w:rsidR="00436C85">
        <w:rPr>
          <w:rFonts w:cs="Arial"/>
          <w:bCs/>
          <w:szCs w:val="22"/>
        </w:rPr>
        <w:t xml:space="preserve">single </w:t>
      </w:r>
      <w:r w:rsidR="003B2DBB">
        <w:rPr>
          <w:rFonts w:cs="Arial"/>
          <w:bCs/>
          <w:szCs w:val="22"/>
        </w:rPr>
        <w:t>518</w:t>
      </w:r>
      <w:r w:rsidR="00D03500">
        <w:rPr>
          <w:rFonts w:cs="Arial"/>
          <w:bCs/>
          <w:szCs w:val="22"/>
        </w:rPr>
        <w:t xml:space="preserve"> </w:t>
      </w:r>
      <w:r w:rsidR="00802F8C">
        <w:rPr>
          <w:rFonts w:cs="Arial"/>
          <w:bCs/>
          <w:szCs w:val="22"/>
        </w:rPr>
        <w:t>n</w:t>
      </w:r>
      <w:r w:rsidR="00D03500">
        <w:rPr>
          <w:rFonts w:cs="Arial"/>
          <w:bCs/>
          <w:szCs w:val="22"/>
        </w:rPr>
        <w:t>m photon. Calculate the kinetic energy of the bombarding electron after it</w:t>
      </w:r>
      <w:r w:rsidR="00436C85">
        <w:rPr>
          <w:rFonts w:cs="Arial"/>
          <w:bCs/>
          <w:szCs w:val="22"/>
        </w:rPr>
        <w:t xml:space="preserve"> scattered</w:t>
      </w:r>
      <w:r w:rsidR="00996F53">
        <w:rPr>
          <w:rFonts w:cs="Arial"/>
          <w:bCs/>
          <w:szCs w:val="22"/>
        </w:rPr>
        <w:t xml:space="preserve"> off the atom</w:t>
      </w:r>
      <w:r w:rsidR="00436C85">
        <w:rPr>
          <w:rFonts w:cs="Arial"/>
          <w:bCs/>
          <w:szCs w:val="22"/>
        </w:rPr>
        <w:t xml:space="preserve">. </w:t>
      </w:r>
    </w:p>
    <w:p w14:paraId="6192B83C" w14:textId="77777777" w:rsidR="00234BE5" w:rsidRDefault="00234BE5" w:rsidP="00AD37CA">
      <w:pPr>
        <w:tabs>
          <w:tab w:val="left" w:pos="1134"/>
          <w:tab w:val="right" w:pos="9356"/>
        </w:tabs>
        <w:rPr>
          <w:rFonts w:cs="Arial"/>
          <w:bCs/>
          <w:szCs w:val="22"/>
        </w:rPr>
      </w:pPr>
    </w:p>
    <w:p w14:paraId="17849A57" w14:textId="77777777" w:rsidR="00AE77D0" w:rsidRDefault="00AE77D0" w:rsidP="00AD37CA">
      <w:pPr>
        <w:tabs>
          <w:tab w:val="left" w:pos="1134"/>
          <w:tab w:val="left" w:pos="8647"/>
          <w:tab w:val="right" w:pos="9356"/>
        </w:tabs>
        <w:spacing w:after="120"/>
        <w:rPr>
          <w:rFonts w:cs="Arial"/>
          <w:b/>
          <w:bCs/>
          <w:szCs w:val="22"/>
        </w:rPr>
      </w:pPr>
    </w:p>
    <w:p w14:paraId="089706AF" w14:textId="0D2D7C83" w:rsidR="00AE77D0" w:rsidRPr="003C51CA" w:rsidRDefault="000A61DC" w:rsidP="000A61DC">
      <w:pPr>
        <w:rPr>
          <w:color w:val="FF0000"/>
        </w:rPr>
      </w:pPr>
      <w:r w:rsidRPr="003C51CA">
        <w:rPr>
          <w:color w:val="FF0000"/>
        </w:rPr>
        <w:t>Energy of emitted p</w:t>
      </w:r>
      <w:r w:rsidR="001B3849" w:rsidRPr="003C51CA">
        <w:rPr>
          <w:color w:val="FF0000"/>
        </w:rPr>
        <w:t>hoton</w:t>
      </w:r>
    </w:p>
    <w:p w14:paraId="7745D4AF" w14:textId="73F46081" w:rsidR="00AE77D0" w:rsidRPr="003C51CA" w:rsidRDefault="00A61D83" w:rsidP="001B3849">
      <w:pPr>
        <w:rPr>
          <w:color w:val="FF0000"/>
        </w:rPr>
      </w:pPr>
      <m:oMath>
        <m:r>
          <w:rPr>
            <w:rFonts w:ascii="Cambria Math" w:hAnsi="Cambria Math"/>
            <w:color w:val="FF0000"/>
          </w:rPr>
          <m:t>∆E=hf=</m:t>
        </m:r>
        <m:f>
          <m:fPr>
            <m:ctrlPr>
              <w:rPr>
                <w:rFonts w:ascii="Cambria Math" w:hAnsi="Cambria Math"/>
                <w:i/>
                <w:color w:val="FF0000"/>
              </w:rPr>
            </m:ctrlPr>
          </m:fPr>
          <m:num>
            <m:r>
              <w:rPr>
                <w:rFonts w:ascii="Cambria Math" w:hAnsi="Cambria Math"/>
                <w:color w:val="FF0000"/>
              </w:rPr>
              <m:t>hc</m:t>
            </m:r>
          </m:num>
          <m:den>
            <m:r>
              <w:rPr>
                <w:rFonts w:ascii="Cambria Math" w:hAnsi="Cambria Math"/>
                <w:color w:val="FF0000"/>
              </w:rPr>
              <m:t>λ</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6.63×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-34</m:t>
                </m:r>
              </m:sup>
            </m:sSup>
            <m:r>
              <w:rPr>
                <w:rFonts w:ascii="Cambria Math" w:hAnsi="Cambria Math"/>
                <w:color w:val="FF0000"/>
              </w:rPr>
              <m:t xml:space="preserve"> × 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
              <w:rPr>
                <w:rFonts w:ascii="Cambria Math" w:hAnsi="Cambria Math"/>
                <w:color w:val="FF0000"/>
              </w:rPr>
              <m:t>518×</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den>
        </m:f>
        <m:r>
          <w:rPr>
            <w:rFonts w:ascii="Cambria Math" w:hAnsi="Cambria Math"/>
            <w:color w:val="FF0000"/>
          </w:rPr>
          <m:t>=3.84×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J</m:t>
        </m:r>
      </m:oMath>
      <w:r w:rsidR="003F15B3" w:rsidRPr="003C51CA">
        <w:rPr>
          <w:color w:val="FF0000"/>
        </w:rPr>
        <w:t xml:space="preserve"> </w:t>
      </w:r>
    </w:p>
    <w:p w14:paraId="2A93C8E7" w14:textId="01272FD3" w:rsidR="00AE77D0" w:rsidRPr="003C51CA" w:rsidRDefault="00A61D83" w:rsidP="00AD37CA">
      <w:pPr>
        <w:tabs>
          <w:tab w:val="left" w:pos="1134"/>
          <w:tab w:val="left" w:pos="8647"/>
          <w:tab w:val="right" w:pos="9356"/>
        </w:tabs>
        <w:spacing w:after="120"/>
        <w:rPr>
          <w:rFonts w:cs="Arial"/>
          <w:b/>
          <w:bCs/>
          <w:color w:val="FF0000"/>
          <w:szCs w:val="22"/>
        </w:rPr>
      </w:pPr>
      <m:oMath>
        <m:r>
          <w:rPr>
            <w:rFonts w:ascii="Cambria Math" w:hAnsi="Cambria Math" w:cs="Arial"/>
            <w:color w:val="FF0000"/>
            <w:szCs w:val="22"/>
          </w:rPr>
          <m:t>∆E=</m:t>
        </m:r>
        <m:f>
          <m:fPr>
            <m:ctrlPr>
              <w:rPr>
                <w:rFonts w:ascii="Cambria Math" w:hAnsi="Cambria Math" w:cs="Arial"/>
                <w:bCs/>
                <w:i/>
                <w:color w:val="FF0000"/>
                <w:szCs w:val="22"/>
              </w:rPr>
            </m:ctrlPr>
          </m:fPr>
          <m:num>
            <m:r>
              <w:rPr>
                <w:rFonts w:ascii="Cambria Math" w:hAnsi="Cambria Math"/>
                <w:color w:val="FF0000"/>
              </w:rPr>
              <m:t>3.84×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m:t>
            </m:r>
            <m:ctrlPr>
              <w:rPr>
                <w:rFonts w:ascii="Cambria Math" w:hAnsi="Cambria Math" w:cs="Arial"/>
                <w:b/>
                <w:bCs/>
                <w:i/>
                <w:color w:val="FF0000"/>
                <w:szCs w:val="22"/>
              </w:rPr>
            </m:ctrlPr>
          </m:num>
          <m:den>
            <m:r>
              <w:rPr>
                <w:rFonts w:ascii="Cambria Math" w:hAnsi="Cambria Math" w:cs="Arial"/>
                <w:color w:val="FF0000"/>
                <w:szCs w:val="22"/>
              </w:rPr>
              <m:t>1.60×</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-19</m:t>
                </m:r>
              </m:sup>
            </m:sSup>
          </m:den>
        </m:f>
        <m:r>
          <w:rPr>
            <w:rFonts w:ascii="Cambria Math" w:hAnsi="Cambria Math" w:cs="Arial"/>
            <w:color w:val="FF0000"/>
            <w:szCs w:val="22"/>
          </w:rPr>
          <m:t>=2.40 eV</m:t>
        </m:r>
      </m:oMath>
      <w:r w:rsidR="00574555" w:rsidRPr="003C51CA">
        <w:rPr>
          <w:rFonts w:cs="Arial"/>
          <w:bCs/>
          <w:color w:val="FF0000"/>
          <w:szCs w:val="22"/>
        </w:rPr>
        <w:t xml:space="preserve"> </w:t>
      </w:r>
      <w:r w:rsidR="00574555" w:rsidRPr="003C51CA">
        <w:rPr>
          <w:rFonts w:cs="Arial"/>
          <w:bCs/>
          <w:color w:val="FF0000"/>
          <w:szCs w:val="22"/>
        </w:rPr>
        <w:tab/>
        <w:t>1-2</w:t>
      </w:r>
    </w:p>
    <w:p w14:paraId="463858DE" w14:textId="7D77B970" w:rsidR="00AE77D0" w:rsidRPr="003C51CA" w:rsidRDefault="00AE77D0" w:rsidP="00AD37CA">
      <w:pPr>
        <w:tabs>
          <w:tab w:val="left" w:pos="1134"/>
          <w:tab w:val="left" w:pos="8647"/>
          <w:tab w:val="right" w:pos="9356"/>
        </w:tabs>
        <w:spacing w:after="120"/>
        <w:rPr>
          <w:rFonts w:cs="Arial"/>
          <w:b/>
          <w:bCs/>
          <w:color w:val="FF0000"/>
          <w:szCs w:val="22"/>
        </w:rPr>
      </w:pPr>
    </w:p>
    <w:p w14:paraId="7511FABD" w14:textId="5922BB4F" w:rsidR="003832EA" w:rsidRPr="003C51CA" w:rsidRDefault="00572047" w:rsidP="00AD37CA">
      <w:pPr>
        <w:tabs>
          <w:tab w:val="left" w:pos="1134"/>
          <w:tab w:val="left" w:pos="8647"/>
          <w:tab w:val="right" w:pos="9356"/>
        </w:tabs>
        <w:spacing w:after="120"/>
        <w:rPr>
          <w:rFonts w:cs="Arial"/>
          <w:bCs/>
          <w:color w:val="FF0000"/>
          <w:szCs w:val="22"/>
        </w:rPr>
      </w:pPr>
      <w:r w:rsidRPr="003C51CA">
        <w:rPr>
          <w:rFonts w:cs="Arial"/>
          <w:bCs/>
          <w:color w:val="FF0000"/>
          <w:szCs w:val="22"/>
        </w:rPr>
        <w:t>Energy of scattered electron</w:t>
      </w:r>
    </w:p>
    <w:p w14:paraId="34D7959D" w14:textId="1E3EF028" w:rsidR="00AE77D0" w:rsidRPr="003C51CA" w:rsidRDefault="001A3FD3" w:rsidP="00AD37CA">
      <w:pPr>
        <w:tabs>
          <w:tab w:val="left" w:pos="1134"/>
          <w:tab w:val="left" w:pos="8647"/>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final</m:t>
            </m:r>
          </m:sub>
        </m:sSub>
        <m:r>
          <w:rPr>
            <w:rFonts w:ascii="Cambria Math" w:hAnsi="Cambria Math" w:cs="Arial"/>
            <w:color w:val="FF0000"/>
            <w:szCs w:val="22"/>
          </w:rPr>
          <m:t>=</m:t>
        </m:r>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initial</m:t>
            </m:r>
          </m:sub>
        </m:sSub>
        <m:r>
          <w:rPr>
            <w:rFonts w:ascii="Cambria Math" w:hAnsi="Cambria Math" w:cs="Arial"/>
            <w:color w:val="FF0000"/>
            <w:szCs w:val="22"/>
          </w:rPr>
          <m:t>-∆E</m:t>
        </m:r>
      </m:oMath>
      <w:r w:rsidR="00A61D83" w:rsidRPr="003C51CA">
        <w:rPr>
          <w:rFonts w:cs="Arial"/>
          <w:bCs/>
          <w:color w:val="FF0000"/>
          <w:szCs w:val="22"/>
        </w:rPr>
        <w:t xml:space="preserve"> </w:t>
      </w:r>
    </w:p>
    <w:p w14:paraId="2EC7C19A" w14:textId="57509C88" w:rsidR="00AE77D0" w:rsidRPr="003C51CA" w:rsidRDefault="001A3FD3" w:rsidP="00AD37CA">
      <w:pPr>
        <w:tabs>
          <w:tab w:val="left" w:pos="1134"/>
          <w:tab w:val="left" w:pos="8647"/>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final</m:t>
            </m:r>
          </m:sub>
        </m:sSub>
        <m:r>
          <w:rPr>
            <w:rFonts w:ascii="Cambria Math" w:hAnsi="Cambria Math" w:cs="Arial"/>
            <w:color w:val="FF0000"/>
            <w:szCs w:val="22"/>
          </w:rPr>
          <m:t>=2.80-2.40=0.400 eV</m:t>
        </m:r>
      </m:oMath>
      <w:r w:rsidR="00E670D8" w:rsidRPr="003C51CA">
        <w:rPr>
          <w:rFonts w:cs="Arial"/>
          <w:bCs/>
          <w:color w:val="FF0000"/>
          <w:szCs w:val="22"/>
        </w:rPr>
        <w:t xml:space="preserve"> </w:t>
      </w:r>
      <w:r w:rsidR="00E670D8" w:rsidRPr="003C51CA">
        <w:rPr>
          <w:rFonts w:cs="Arial"/>
          <w:bCs/>
          <w:color w:val="FF0000"/>
          <w:szCs w:val="22"/>
        </w:rPr>
        <w:tab/>
        <w:t>1-2</w:t>
      </w:r>
    </w:p>
    <w:p w14:paraId="49F6C38F" w14:textId="77777777" w:rsidR="00A04985" w:rsidRDefault="00A04985">
      <w:pPr>
        <w:spacing w:after="160" w:line="259" w:lineRule="auto"/>
        <w:rPr>
          <w:rFonts w:cs="Arial"/>
          <w:b/>
          <w:bCs/>
          <w:szCs w:val="22"/>
        </w:rPr>
      </w:pPr>
      <w:r>
        <w:rPr>
          <w:rFonts w:cs="Arial"/>
          <w:b/>
          <w:bCs/>
          <w:szCs w:val="22"/>
        </w:rPr>
        <w:br w:type="page"/>
      </w:r>
    </w:p>
    <w:p w14:paraId="32C467A0" w14:textId="77777777" w:rsidR="0071276F" w:rsidRPr="003832EA" w:rsidRDefault="0071276F" w:rsidP="0071276F">
      <w:pPr>
        <w:spacing w:after="160" w:line="259" w:lineRule="auto"/>
        <w:rPr>
          <w:rFonts w:cs="Arial"/>
          <w:b/>
          <w:bCs/>
          <w:szCs w:val="22"/>
        </w:rPr>
      </w:pPr>
      <w:r w:rsidRPr="001C17F7">
        <w:rPr>
          <w:rFonts w:cs="Arial"/>
          <w:b/>
          <w:bCs/>
          <w:szCs w:val="22"/>
        </w:rPr>
        <w:lastRenderedPageBreak/>
        <w:t xml:space="preserve">Question </w:t>
      </w:r>
      <w:r>
        <w:rPr>
          <w:rFonts w:cs="Arial"/>
          <w:b/>
          <w:bCs/>
          <w:szCs w:val="22"/>
        </w:rPr>
        <w:t>3</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(4 marks)</w:t>
      </w:r>
    </w:p>
    <w:p w14:paraId="33C84542" w14:textId="251A8391" w:rsidR="0071276F" w:rsidRDefault="0071276F" w:rsidP="0071276F">
      <w:pPr>
        <w:tabs>
          <w:tab w:val="left" w:pos="1134"/>
          <w:tab w:val="right" w:pos="9356"/>
        </w:tabs>
      </w:pPr>
      <w:r>
        <w:rPr>
          <w:rFonts w:cs="Arial"/>
          <w:bCs/>
          <w:szCs w:val="22"/>
        </w:rPr>
        <w:t>A 30.0 g golf ball at a mini golf course approaches a small vertical loop obstacle at 3.45 m s</w:t>
      </w:r>
      <w:r w:rsidR="00946439">
        <w:rPr>
          <w:rFonts w:cs="Arial"/>
          <w:bCs/>
          <w:szCs w:val="22"/>
        </w:rPr>
        <w:t>-</w:t>
      </w:r>
      <w:r>
        <w:rPr>
          <w:rFonts w:cs="Arial"/>
          <w:bCs/>
          <w:szCs w:val="22"/>
          <w:vertAlign w:val="superscript"/>
        </w:rPr>
        <w:t>1</w:t>
      </w:r>
      <w:r>
        <w:t>. The ball follows the track, completing the vertical loop.</w:t>
      </w:r>
    </w:p>
    <w:p w14:paraId="2515D08A" w14:textId="77777777" w:rsidR="0071276F" w:rsidRDefault="0071276F" w:rsidP="0071276F">
      <w:pPr>
        <w:tabs>
          <w:tab w:val="left" w:pos="1134"/>
          <w:tab w:val="right" w:pos="9356"/>
        </w:tabs>
      </w:pPr>
    </w:p>
    <w:p w14:paraId="50EE169F" w14:textId="77777777" w:rsidR="0071276F" w:rsidRDefault="0071276F" w:rsidP="0071276F">
      <w:pPr>
        <w:tabs>
          <w:tab w:val="left" w:pos="1134"/>
          <w:tab w:val="right" w:pos="9356"/>
        </w:tabs>
      </w:pPr>
      <w:r>
        <w:rPr>
          <w:noProof/>
          <w:lang w:eastAsia="ja-JP"/>
        </w:rPr>
        <mc:AlternateContent>
          <mc:Choice Requires="wpg">
            <w:drawing>
              <wp:anchor distT="0" distB="0" distL="114300" distR="114300" simplePos="0" relativeHeight="251737088" behindDoc="0" locked="0" layoutInCell="1" allowOverlap="1" wp14:anchorId="7E0AC7A8" wp14:editId="64467AD6">
                <wp:simplePos x="0" y="0"/>
                <wp:positionH relativeFrom="column">
                  <wp:posOffset>1442085</wp:posOffset>
                </wp:positionH>
                <wp:positionV relativeFrom="paragraph">
                  <wp:posOffset>26670</wp:posOffset>
                </wp:positionV>
                <wp:extent cx="3429000" cy="876300"/>
                <wp:effectExtent l="0" t="19050" r="0" b="19050"/>
                <wp:wrapNone/>
                <wp:docPr id="37" name="Group 37"/>
                <wp:cNvGraphicFramePr/>
                <a:graphic xmlns:a="http://schemas.openxmlformats.org/drawingml/2006/main">
                  <a:graphicData uri="http://schemas.microsoft.com/office/word/2010/wordprocessingGroup">
                    <wpg:wgp>
                      <wpg:cNvGrpSpPr/>
                      <wpg:grpSpPr>
                        <a:xfrm>
                          <a:off x="0" y="0"/>
                          <a:ext cx="3429000" cy="876300"/>
                          <a:chOff x="0" y="0"/>
                          <a:chExt cx="3429000" cy="876300"/>
                        </a:xfrm>
                      </wpg:grpSpPr>
                      <wps:wsp>
                        <wps:cNvPr id="28" name="Straight Arrow Connector 28"/>
                        <wps:cNvCnPr/>
                        <wps:spPr>
                          <a:xfrm>
                            <a:off x="152400" y="80010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6" name="Group 36"/>
                        <wpg:cNvGrpSpPr/>
                        <wpg:grpSpPr>
                          <a:xfrm>
                            <a:off x="0" y="0"/>
                            <a:ext cx="3429000" cy="876300"/>
                            <a:chOff x="0" y="0"/>
                            <a:chExt cx="3429000" cy="876300"/>
                          </a:xfrm>
                        </wpg:grpSpPr>
                        <wps:wsp>
                          <wps:cNvPr id="9" name="Straight Connector 9"/>
                          <wps:cNvCnPr/>
                          <wps:spPr>
                            <a:xfrm>
                              <a:off x="476250" y="876300"/>
                              <a:ext cx="19716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0" y="0"/>
                              <a:ext cx="3429000" cy="866775"/>
                              <a:chOff x="0" y="0"/>
                              <a:chExt cx="3429000" cy="866775"/>
                            </a:xfrm>
                          </wpg:grpSpPr>
                          <wps:wsp>
                            <wps:cNvPr id="8" name="Oval 8"/>
                            <wps:cNvSpPr/>
                            <wps:spPr>
                              <a:xfrm>
                                <a:off x="1028700" y="0"/>
                                <a:ext cx="866775" cy="8667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00075" y="733425"/>
                                <a:ext cx="12382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485775"/>
                                <a:ext cx="1219200" cy="276225"/>
                              </a:xfrm>
                              <a:prstGeom prst="rect">
                                <a:avLst/>
                              </a:prstGeom>
                              <a:noFill/>
                              <a:ln w="6350">
                                <a:noFill/>
                              </a:ln>
                            </wps:spPr>
                            <wps:txbx>
                              <w:txbxContent>
                                <w:p w14:paraId="3A270085" w14:textId="77777777" w:rsidR="0071276F" w:rsidRPr="00707BF9" w:rsidRDefault="0071276F" w:rsidP="0071276F">
                                  <w:r>
                                    <w:t>3.45 m s</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H="1">
                                <a:off x="2124075" y="19050"/>
                                <a:ext cx="9525" cy="828675"/>
                              </a:xfrm>
                              <a:prstGeom prst="line">
                                <a:avLst/>
                              </a:prstGeom>
                              <a:ln>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2209800" y="295275"/>
                                <a:ext cx="1219200" cy="276225"/>
                              </a:xfrm>
                              <a:prstGeom prst="rect">
                                <a:avLst/>
                              </a:prstGeom>
                              <a:noFill/>
                              <a:ln w="6350">
                                <a:noFill/>
                              </a:ln>
                            </wps:spPr>
                            <wps:txbx>
                              <w:txbxContent>
                                <w:p w14:paraId="47787622" w14:textId="77777777" w:rsidR="0071276F" w:rsidRPr="00707BF9" w:rsidRDefault="0071276F" w:rsidP="0071276F">
                                  <w:r>
                                    <w:t>0.400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0AC7A8" id="Group 37" o:spid="_x0000_s1028" style="position:absolute;margin-left:113.55pt;margin-top:2.1pt;width:270pt;height:69pt;z-index:251737088" coordsize="3429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">
                <v:shapetype id="_x0000_t32" coordsize="21600,21600" o:spt="32" o:oned="t" path="m,l21600,21600e" filled="f">
                  <v:path arrowok="t" fillok="f" o:connecttype="none"/>
                  <o:lock v:ext="edit" shapetype="t"/>
                </v:shapetype>
                <v:shape id="Straight Arrow Connector 28" o:spid="_x0000_s1029" type="#_x0000_t32" style="position:absolute;left:1524;top:8001;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group id="Group 36" o:spid="_x0000_s1030" style="position:absolute;width:34290;height:8763" coordsize="34290,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9" o:spid="_x0000_s1031" style="position:absolute;visibility:visible;mso-wrap-style:square" from="4762,8763" to="2447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" strokecolor="black [3213]" strokeweight="2.25pt">
                    <v:stroke joinstyle="miter"/>
                  </v:line>
                  <v:group id="Group 35" o:spid="_x0000_s1032" style="position:absolute;width:34290;height:8667" coordsize="34290,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8" o:spid="_x0000_s1033" style="position:absolute;left:10287;width:866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" filled="f" strokecolor="black [3213]" strokeweight="2.25pt">
                      <v:stroke joinstyle="miter"/>
                    </v:oval>
                    <v:oval id="Oval 10" o:spid="_x0000_s1034" style="position:absolute;left:6000;top:7334;width:1239;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oval>
                    <v:shape id="Text Box 32" o:spid="_x0000_s1035" type="#_x0000_t202" style="position:absolute;top:4857;width:121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3A270085" w14:textId="77777777" w:rsidR="0071276F" w:rsidRPr="00707BF9" w:rsidRDefault="0071276F" w:rsidP="0071276F">
                            <w:r>
                              <w:t>3.45 m s</w:t>
                            </w:r>
                            <w:r>
                              <w:rPr>
                                <w:vertAlign w:val="superscript"/>
                              </w:rPr>
                              <w:t>-1</w:t>
                            </w:r>
                          </w:p>
                        </w:txbxContent>
                      </v:textbox>
                    </v:shape>
                    <v:line id="Straight Connector 33" o:spid="_x0000_s1036" style="position:absolute;flip:x;visibility:visible;mso-wrap-style:square" from="21240,190" to="21336,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" strokecolor="#5b9bd5 [3204]" strokeweight=".5pt">
                      <v:stroke startarrow="diamond" endarrow="diamond" joinstyle="miter"/>
                    </v:line>
                    <v:shape id="Text Box 34" o:spid="_x0000_s1037" type="#_x0000_t202" style="position:absolute;left:22098;top:2952;width:121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7787622" w14:textId="77777777" w:rsidR="0071276F" w:rsidRPr="00707BF9" w:rsidRDefault="0071276F" w:rsidP="0071276F">
                            <w:r>
                              <w:t>0.400 m</w:t>
                            </w:r>
                          </w:p>
                        </w:txbxContent>
                      </v:textbox>
                    </v:shape>
                  </v:group>
                </v:group>
              </v:group>
            </w:pict>
          </mc:Fallback>
        </mc:AlternateContent>
      </w:r>
    </w:p>
    <w:p w14:paraId="58E6BF75" w14:textId="77777777" w:rsidR="0071276F" w:rsidRDefault="0071276F" w:rsidP="0071276F">
      <w:pPr>
        <w:tabs>
          <w:tab w:val="left" w:pos="1134"/>
          <w:tab w:val="right" w:pos="9356"/>
        </w:tabs>
      </w:pPr>
    </w:p>
    <w:p w14:paraId="274BC259" w14:textId="77777777" w:rsidR="0071276F" w:rsidRDefault="0071276F" w:rsidP="0071276F">
      <w:pPr>
        <w:tabs>
          <w:tab w:val="left" w:pos="1134"/>
          <w:tab w:val="right" w:pos="9356"/>
        </w:tabs>
      </w:pPr>
    </w:p>
    <w:p w14:paraId="206B97D1" w14:textId="77777777" w:rsidR="0071276F" w:rsidRPr="0065534B" w:rsidRDefault="0071276F" w:rsidP="0071276F">
      <w:pPr>
        <w:tabs>
          <w:tab w:val="left" w:pos="1134"/>
          <w:tab w:val="right" w:pos="9356"/>
        </w:tabs>
      </w:pPr>
    </w:p>
    <w:p w14:paraId="5AABEB57" w14:textId="77777777" w:rsidR="0071276F" w:rsidRDefault="0071276F" w:rsidP="0071276F"/>
    <w:p w14:paraId="10704E36" w14:textId="77777777" w:rsidR="0071276F" w:rsidRDefault="0071276F" w:rsidP="0071276F"/>
    <w:p w14:paraId="3F752CC8" w14:textId="77777777" w:rsidR="0071276F" w:rsidRDefault="0071276F" w:rsidP="0071276F"/>
    <w:p w14:paraId="384E8CE1" w14:textId="2F54E1AA" w:rsidR="00F16210" w:rsidRPr="006A2254" w:rsidRDefault="0071276F" w:rsidP="006A2254">
      <w:pPr>
        <w:tabs>
          <w:tab w:val="left" w:pos="1134"/>
          <w:tab w:val="left" w:pos="8505"/>
          <w:tab w:val="right" w:pos="9356"/>
        </w:tabs>
      </w:pPr>
      <w:r>
        <w:t xml:space="preserve">Calculate the </w:t>
      </w:r>
      <w:r w:rsidR="00B374E6">
        <w:t xml:space="preserve">magnitude of the </w:t>
      </w:r>
      <w:r>
        <w:t>reaction force applied to the ball by the track when the ball is at the top of the loop.</w:t>
      </w:r>
    </w:p>
    <w:p w14:paraId="0C0825A0" w14:textId="684CA150" w:rsidR="0071276F" w:rsidRPr="006F3E85" w:rsidRDefault="001A3FD3">
      <w:pPr>
        <w:spacing w:after="160" w:line="259" w:lineRule="auto"/>
        <w:rPr>
          <w:rFonts w:cs="Arial"/>
          <w:bCs/>
          <w:color w:val="FF0000"/>
          <w:szCs w:val="22"/>
        </w:rPr>
      </w:pPr>
      <m:oMath>
        <m:sSub>
          <m:sSubPr>
            <m:ctrlPr>
              <w:rPr>
                <w:rFonts w:ascii="Cambria Math" w:hAnsi="Cambria Math" w:cs="Arial"/>
                <w:bCs/>
                <w:color w:val="FF0000"/>
                <w:szCs w:val="22"/>
              </w:rPr>
            </m:ctrlPr>
          </m:sSubPr>
          <m:e>
            <m:r>
              <w:rPr>
                <w:rFonts w:ascii="Cambria Math" w:hAnsi="Cambria Math" w:cs="Arial"/>
                <w:color w:val="FF0000"/>
                <w:szCs w:val="22"/>
              </w:rPr>
              <m:t>E</m:t>
            </m:r>
          </m:e>
          <m:sub>
            <m:r>
              <w:rPr>
                <w:rFonts w:ascii="Cambria Math" w:hAnsi="Cambria Math" w:cs="Arial"/>
                <w:color w:val="FF0000"/>
                <w:szCs w:val="22"/>
              </w:rPr>
              <m:t>top</m:t>
            </m:r>
          </m:sub>
        </m:sSub>
        <m:r>
          <m:rPr>
            <m:sty m:val="p"/>
          </m:rPr>
          <w:rPr>
            <w:rFonts w:ascii="Cambria Math" w:hAnsi="Cambria Math" w:cs="Arial"/>
            <w:color w:val="FF0000"/>
            <w:szCs w:val="22"/>
          </w:rPr>
          <m:t>=</m:t>
        </m:r>
        <m:sSub>
          <m:sSubPr>
            <m:ctrlPr>
              <w:rPr>
                <w:rFonts w:ascii="Cambria Math" w:hAnsi="Cambria Math" w:cs="Arial"/>
                <w:bCs/>
                <w:color w:val="FF0000"/>
                <w:szCs w:val="22"/>
              </w:rPr>
            </m:ctrlPr>
          </m:sSubPr>
          <m:e>
            <m:r>
              <w:rPr>
                <w:rFonts w:ascii="Cambria Math" w:hAnsi="Cambria Math" w:cs="Arial"/>
                <w:color w:val="FF0000"/>
                <w:szCs w:val="22"/>
              </w:rPr>
              <m:t>E</m:t>
            </m:r>
          </m:e>
          <m:sub>
            <m:r>
              <w:rPr>
                <w:rFonts w:ascii="Cambria Math" w:hAnsi="Cambria Math" w:cs="Arial"/>
                <w:color w:val="FF0000"/>
                <w:szCs w:val="22"/>
              </w:rPr>
              <m:t>bottom</m:t>
            </m:r>
          </m:sub>
        </m:sSub>
      </m:oMath>
      <w:r w:rsidR="00B8784A" w:rsidRPr="006F3E85">
        <w:rPr>
          <w:rFonts w:cs="Arial"/>
          <w:bCs/>
          <w:color w:val="FF0000"/>
          <w:szCs w:val="22"/>
        </w:rPr>
        <w:t xml:space="preserve"> </w:t>
      </w:r>
    </w:p>
    <w:p w14:paraId="5ED56702" w14:textId="1CCD5876" w:rsidR="00B8784A" w:rsidRPr="006F3E85" w:rsidRDefault="00A76FD4">
      <w:pPr>
        <w:spacing w:after="160" w:line="259" w:lineRule="auto"/>
        <w:rPr>
          <w:rFonts w:cs="Arial"/>
          <w:bCs/>
          <w:color w:val="FF0000"/>
          <w:szCs w:val="22"/>
        </w:rPr>
      </w:pPr>
      <m:oMath>
        <m:r>
          <w:rPr>
            <w:rFonts w:ascii="Cambria Math" w:hAnsi="Cambria Math" w:cs="Arial"/>
            <w:color w:val="FF0000"/>
            <w:szCs w:val="22"/>
          </w:rPr>
          <m:t>mgh</m:t>
        </m:r>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1</m:t>
            </m:r>
          </m:num>
          <m:den>
            <m:r>
              <m:rPr>
                <m:sty m:val="p"/>
              </m:rPr>
              <w:rPr>
                <w:rFonts w:ascii="Cambria Math" w:hAnsi="Cambria Math" w:cs="Arial"/>
                <w:color w:val="FF0000"/>
                <w:szCs w:val="22"/>
              </w:rPr>
              <m:t>2</m:t>
            </m:r>
          </m:den>
        </m:f>
        <m:r>
          <w:rPr>
            <w:rFonts w:ascii="Cambria Math" w:hAnsi="Cambria Math" w:cs="Arial"/>
            <w:color w:val="FF0000"/>
            <w:szCs w:val="22"/>
          </w:rPr>
          <m:t>m</m:t>
        </m:r>
        <m:sSup>
          <m:sSupPr>
            <m:ctrlPr>
              <w:rPr>
                <w:rFonts w:ascii="Cambria Math" w:hAnsi="Cambria Math" w:cs="Arial"/>
                <w:bCs/>
                <w:color w:val="FF0000"/>
                <w:szCs w:val="22"/>
              </w:rPr>
            </m:ctrlPr>
          </m:sSupPr>
          <m:e>
            <m:r>
              <w:rPr>
                <w:rFonts w:ascii="Cambria Math" w:hAnsi="Cambria Math" w:cs="Arial"/>
                <w:color w:val="FF0000"/>
                <w:szCs w:val="22"/>
              </w:rPr>
              <m:t>v</m:t>
            </m:r>
          </m:e>
          <m:sup>
            <m:r>
              <m:rPr>
                <m:sty m:val="p"/>
              </m:rPr>
              <w:rPr>
                <w:rFonts w:ascii="Cambria Math" w:hAnsi="Cambria Math" w:cs="Arial"/>
                <w:color w:val="FF0000"/>
                <w:szCs w:val="22"/>
              </w:rPr>
              <m:t>2</m:t>
            </m:r>
          </m:sup>
        </m:sSup>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1</m:t>
            </m:r>
          </m:num>
          <m:den>
            <m:r>
              <m:rPr>
                <m:sty m:val="p"/>
              </m:rPr>
              <w:rPr>
                <w:rFonts w:ascii="Cambria Math" w:hAnsi="Cambria Math" w:cs="Arial"/>
                <w:color w:val="FF0000"/>
                <w:szCs w:val="22"/>
              </w:rPr>
              <m:t>2</m:t>
            </m:r>
          </m:den>
        </m:f>
        <m:r>
          <w:rPr>
            <w:rFonts w:ascii="Cambria Math" w:hAnsi="Cambria Math" w:cs="Arial"/>
            <w:color w:val="FF0000"/>
            <w:szCs w:val="22"/>
          </w:rPr>
          <m:t>m</m:t>
        </m:r>
        <m:sSup>
          <m:sSupPr>
            <m:ctrlPr>
              <w:rPr>
                <w:rFonts w:ascii="Cambria Math" w:hAnsi="Cambria Math" w:cs="Arial"/>
                <w:bCs/>
                <w:color w:val="FF0000"/>
                <w:szCs w:val="22"/>
              </w:rPr>
            </m:ctrlPr>
          </m:sSupPr>
          <m:e>
            <m:r>
              <w:rPr>
                <w:rFonts w:ascii="Cambria Math" w:hAnsi="Cambria Math" w:cs="Arial"/>
                <w:color w:val="FF0000"/>
                <w:szCs w:val="22"/>
              </w:rPr>
              <m:t>u</m:t>
            </m:r>
          </m:e>
          <m:sup>
            <m:r>
              <m:rPr>
                <m:sty m:val="p"/>
              </m:rPr>
              <w:rPr>
                <w:rFonts w:ascii="Cambria Math" w:hAnsi="Cambria Math" w:cs="Arial"/>
                <w:color w:val="FF0000"/>
                <w:szCs w:val="22"/>
              </w:rPr>
              <m:t>2</m:t>
            </m:r>
          </m:sup>
        </m:sSup>
      </m:oMath>
      <w:r w:rsidRPr="006F3E85">
        <w:rPr>
          <w:rFonts w:cs="Arial"/>
          <w:bCs/>
          <w:color w:val="FF0000"/>
          <w:szCs w:val="22"/>
        </w:rPr>
        <w:t xml:space="preserve"> </w:t>
      </w:r>
      <w:r w:rsidR="00820DF3" w:rsidRPr="006F3E85">
        <w:rPr>
          <w:rFonts w:cs="Arial"/>
          <w:bCs/>
          <w:color w:val="FF0000"/>
          <w:szCs w:val="22"/>
        </w:rPr>
        <w:tab/>
      </w:r>
      <w:r w:rsidR="00820DF3" w:rsidRPr="006F3E85">
        <w:rPr>
          <w:rFonts w:cs="Arial"/>
          <w:bCs/>
          <w:color w:val="FF0000"/>
          <w:szCs w:val="22"/>
        </w:rPr>
        <w:tab/>
      </w:r>
      <w:r w:rsidR="00820DF3"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820DF3" w:rsidRPr="006F3E85">
        <w:rPr>
          <w:rFonts w:cs="Arial"/>
          <w:bCs/>
          <w:color w:val="FF0000"/>
          <w:szCs w:val="22"/>
        </w:rPr>
        <w:t>1</w:t>
      </w:r>
    </w:p>
    <w:p w14:paraId="77DE0281" w14:textId="4BB7150F" w:rsidR="0071276F" w:rsidRDefault="001639BE">
      <w:pPr>
        <w:spacing w:after="160" w:line="259" w:lineRule="auto"/>
        <w:rPr>
          <w:rFonts w:cs="Arial"/>
          <w:bCs/>
          <w:color w:val="FF0000"/>
          <w:szCs w:val="22"/>
        </w:rPr>
      </w:pPr>
      <m:oMath>
        <m:r>
          <w:rPr>
            <w:rFonts w:ascii="Cambria Math" w:hAnsi="Cambria Math" w:cs="Arial"/>
            <w:color w:val="FF0000"/>
            <w:szCs w:val="22"/>
          </w:rPr>
          <m:t>v</m:t>
        </m:r>
        <m:r>
          <m:rPr>
            <m:sty m:val="p"/>
          </m:rPr>
          <w:rPr>
            <w:rFonts w:ascii="Cambria Math" w:hAnsi="Cambria Math" w:cs="Arial"/>
            <w:color w:val="FF0000"/>
            <w:szCs w:val="22"/>
          </w:rPr>
          <m:t>=</m:t>
        </m:r>
        <m:rad>
          <m:radPr>
            <m:degHide m:val="1"/>
            <m:ctrlPr>
              <w:rPr>
                <w:rFonts w:ascii="Cambria Math" w:hAnsi="Cambria Math" w:cs="Arial"/>
                <w:bCs/>
                <w:color w:val="FF0000"/>
                <w:szCs w:val="22"/>
              </w:rPr>
            </m:ctrlPr>
          </m:radPr>
          <m:deg/>
          <m:e>
            <m:r>
              <m:rPr>
                <m:sty m:val="p"/>
              </m:rPr>
              <w:rPr>
                <w:rFonts w:ascii="Cambria Math" w:hAnsi="Cambria Math" w:cs="Arial"/>
                <w:color w:val="FF0000"/>
                <w:szCs w:val="22"/>
              </w:rPr>
              <m:t>2(</m:t>
            </m:r>
            <m:f>
              <m:fPr>
                <m:ctrlPr>
                  <w:rPr>
                    <w:rFonts w:ascii="Cambria Math" w:hAnsi="Cambria Math" w:cs="Arial"/>
                    <w:bCs/>
                    <w:color w:val="FF0000"/>
                    <w:szCs w:val="22"/>
                  </w:rPr>
                </m:ctrlPr>
              </m:fPr>
              <m:num>
                <m:r>
                  <m:rPr>
                    <m:sty m:val="p"/>
                  </m:rPr>
                  <w:rPr>
                    <w:rFonts w:ascii="Cambria Math" w:hAnsi="Cambria Math" w:cs="Arial"/>
                    <w:color w:val="FF0000"/>
                    <w:szCs w:val="22"/>
                  </w:rPr>
                  <m:t>1</m:t>
                </m:r>
              </m:num>
              <m:den>
                <m:r>
                  <m:rPr>
                    <m:sty m:val="p"/>
                  </m:rPr>
                  <w:rPr>
                    <w:rFonts w:ascii="Cambria Math" w:hAnsi="Cambria Math" w:cs="Arial"/>
                    <w:color w:val="FF0000"/>
                    <w:szCs w:val="22"/>
                  </w:rPr>
                  <m:t>2</m:t>
                </m:r>
              </m:den>
            </m:f>
            <m:sSup>
              <m:sSupPr>
                <m:ctrlPr>
                  <w:rPr>
                    <w:rFonts w:ascii="Cambria Math" w:hAnsi="Cambria Math" w:cs="Arial"/>
                    <w:bCs/>
                    <w:color w:val="FF0000"/>
                    <w:szCs w:val="22"/>
                  </w:rPr>
                </m:ctrlPr>
              </m:sSupPr>
              <m:e>
                <m:r>
                  <w:rPr>
                    <w:rFonts w:ascii="Cambria Math" w:hAnsi="Cambria Math" w:cs="Arial"/>
                    <w:color w:val="FF0000"/>
                    <w:szCs w:val="22"/>
                  </w:rPr>
                  <m:t>u</m:t>
                </m:r>
              </m:e>
              <m:sup>
                <m:r>
                  <m:rPr>
                    <m:sty m:val="p"/>
                  </m:rPr>
                  <w:rPr>
                    <w:rFonts w:ascii="Cambria Math" w:hAnsi="Cambria Math" w:cs="Arial"/>
                    <w:color w:val="FF0000"/>
                    <w:szCs w:val="22"/>
                  </w:rPr>
                  <m:t>2</m:t>
                </m:r>
              </m:sup>
            </m:sSup>
            <m:r>
              <m:rPr>
                <m:sty m:val="p"/>
              </m:rPr>
              <w:rPr>
                <w:rFonts w:ascii="Cambria Math" w:hAnsi="Cambria Math" w:cs="Arial"/>
                <w:color w:val="FF0000"/>
                <w:szCs w:val="22"/>
              </w:rPr>
              <m:t>-</m:t>
            </m:r>
            <m:r>
              <w:rPr>
                <w:rFonts w:ascii="Cambria Math" w:hAnsi="Cambria Math" w:cs="Arial"/>
                <w:color w:val="FF0000"/>
                <w:szCs w:val="22"/>
              </w:rPr>
              <m:t>gh</m:t>
            </m:r>
            <m:r>
              <m:rPr>
                <m:sty m:val="p"/>
              </m:rPr>
              <w:rPr>
                <w:rFonts w:ascii="Cambria Math" w:hAnsi="Cambria Math" w:cs="Arial"/>
                <w:color w:val="FF0000"/>
                <w:szCs w:val="22"/>
              </w:rPr>
              <m:t>)</m:t>
            </m:r>
          </m:e>
        </m:rad>
        <m:r>
          <m:rPr>
            <m:sty m:val="p"/>
          </m:rPr>
          <w:rPr>
            <w:rFonts w:ascii="Cambria Math" w:hAnsi="Cambria Math" w:cs="Arial"/>
            <w:color w:val="FF0000"/>
            <w:szCs w:val="22"/>
          </w:rPr>
          <m:t>=</m:t>
        </m:r>
        <m:rad>
          <m:radPr>
            <m:degHide m:val="1"/>
            <m:ctrlPr>
              <w:rPr>
                <w:rFonts w:ascii="Cambria Math" w:hAnsi="Cambria Math" w:cs="Arial"/>
                <w:bCs/>
                <w:color w:val="FF0000"/>
                <w:szCs w:val="22"/>
              </w:rPr>
            </m:ctrlPr>
          </m:radPr>
          <m:deg/>
          <m:e>
            <m:r>
              <m:rPr>
                <m:sty m:val="p"/>
              </m:rPr>
              <w:rPr>
                <w:rFonts w:ascii="Cambria Math" w:hAnsi="Cambria Math" w:cs="Arial"/>
                <w:color w:val="FF0000"/>
                <w:szCs w:val="22"/>
              </w:rPr>
              <m:t>2(</m:t>
            </m:r>
            <m:f>
              <m:fPr>
                <m:ctrlPr>
                  <w:rPr>
                    <w:rFonts w:ascii="Cambria Math" w:hAnsi="Cambria Math" w:cs="Arial"/>
                    <w:bCs/>
                    <w:color w:val="FF0000"/>
                    <w:szCs w:val="22"/>
                  </w:rPr>
                </m:ctrlPr>
              </m:fPr>
              <m:num>
                <m:r>
                  <m:rPr>
                    <m:sty m:val="p"/>
                  </m:rPr>
                  <w:rPr>
                    <w:rFonts w:ascii="Cambria Math" w:hAnsi="Cambria Math" w:cs="Arial"/>
                    <w:color w:val="FF0000"/>
                    <w:szCs w:val="22"/>
                  </w:rPr>
                  <m:t>1</m:t>
                </m:r>
              </m:num>
              <m:den>
                <m:r>
                  <m:rPr>
                    <m:sty m:val="p"/>
                  </m:rPr>
                  <w:rPr>
                    <w:rFonts w:ascii="Cambria Math" w:hAnsi="Cambria Math" w:cs="Arial"/>
                    <w:color w:val="FF0000"/>
                    <w:szCs w:val="22"/>
                  </w:rPr>
                  <m:t>2</m:t>
                </m:r>
              </m:den>
            </m:f>
            <m:sSup>
              <m:sSupPr>
                <m:ctrlPr>
                  <w:rPr>
                    <w:rFonts w:ascii="Cambria Math" w:hAnsi="Cambria Math" w:cs="Arial"/>
                    <w:bCs/>
                    <w:color w:val="FF0000"/>
                    <w:szCs w:val="22"/>
                  </w:rPr>
                </m:ctrlPr>
              </m:sSupPr>
              <m:e>
                <m:d>
                  <m:dPr>
                    <m:ctrlPr>
                      <w:rPr>
                        <w:rFonts w:ascii="Cambria Math" w:hAnsi="Cambria Math" w:cs="Arial"/>
                        <w:bCs/>
                        <w:color w:val="FF0000"/>
                        <w:szCs w:val="22"/>
                      </w:rPr>
                    </m:ctrlPr>
                  </m:dPr>
                  <m:e>
                    <m:r>
                      <m:rPr>
                        <m:sty m:val="p"/>
                      </m:rPr>
                      <w:rPr>
                        <w:rFonts w:ascii="Cambria Math" w:hAnsi="Cambria Math" w:cs="Arial"/>
                        <w:color w:val="FF0000"/>
                        <w:szCs w:val="22"/>
                      </w:rPr>
                      <m:t>3.45</m:t>
                    </m:r>
                  </m:e>
                </m:d>
              </m:e>
              <m:sup>
                <m:r>
                  <m:rPr>
                    <m:sty m:val="p"/>
                  </m:rPr>
                  <w:rPr>
                    <w:rFonts w:ascii="Cambria Math" w:hAnsi="Cambria Math" w:cs="Arial"/>
                    <w:color w:val="FF0000"/>
                    <w:szCs w:val="22"/>
                  </w:rPr>
                  <m:t>2</m:t>
                </m:r>
              </m:sup>
            </m:sSup>
            <m:r>
              <m:rPr>
                <m:sty m:val="p"/>
              </m:rPr>
              <w:rPr>
                <w:rFonts w:ascii="Cambria Math" w:hAnsi="Cambria Math" w:cs="Arial"/>
                <w:color w:val="FF0000"/>
                <w:szCs w:val="22"/>
              </w:rPr>
              <m:t>-9.8×0.4)</m:t>
            </m:r>
          </m:e>
        </m:rad>
        <m:r>
          <m:rPr>
            <m:sty m:val="p"/>
          </m:rPr>
          <w:rPr>
            <w:rFonts w:ascii="Cambria Math" w:hAnsi="Cambria Math" w:cs="Arial"/>
            <w:color w:val="FF0000"/>
            <w:szCs w:val="22"/>
          </w:rPr>
          <m:t xml:space="preserve">=2.016 </m:t>
        </m:r>
        <m:r>
          <w:rPr>
            <w:rFonts w:ascii="Cambria Math" w:hAnsi="Cambria Math" w:cs="Arial"/>
            <w:color w:val="FF0000"/>
            <w:szCs w:val="22"/>
          </w:rPr>
          <m:t>m</m:t>
        </m:r>
        <m:r>
          <m:rPr>
            <m:sty m:val="p"/>
          </m:rPr>
          <w:rPr>
            <w:rFonts w:ascii="Cambria Math" w:hAnsi="Cambria Math" w:cs="Arial"/>
            <w:color w:val="FF0000"/>
            <w:szCs w:val="22"/>
          </w:rPr>
          <m:t xml:space="preserve"> </m:t>
        </m:r>
        <m:sSup>
          <m:sSupPr>
            <m:ctrlPr>
              <w:rPr>
                <w:rFonts w:ascii="Cambria Math" w:hAnsi="Cambria Math" w:cs="Arial"/>
                <w:bCs/>
                <w:color w:val="FF0000"/>
                <w:szCs w:val="22"/>
              </w:rPr>
            </m:ctrlPr>
          </m:sSupPr>
          <m:e>
            <m:r>
              <w:rPr>
                <w:rFonts w:ascii="Cambria Math" w:hAnsi="Cambria Math" w:cs="Arial"/>
                <w:color w:val="FF0000"/>
                <w:szCs w:val="22"/>
              </w:rPr>
              <m:t>s</m:t>
            </m:r>
          </m:e>
          <m:sup>
            <m:r>
              <m:rPr>
                <m:sty m:val="p"/>
              </m:rPr>
              <w:rPr>
                <w:rFonts w:ascii="Cambria Math" w:hAnsi="Cambria Math" w:cs="Arial"/>
                <w:color w:val="FF0000"/>
                <w:szCs w:val="22"/>
              </w:rPr>
              <m:t>-1</m:t>
            </m:r>
          </m:sup>
        </m:sSup>
      </m:oMath>
      <w:r w:rsidR="00D92D47" w:rsidRPr="006F3E85">
        <w:rPr>
          <w:rFonts w:cs="Arial"/>
          <w:bCs/>
          <w:color w:val="FF0000"/>
          <w:szCs w:val="22"/>
        </w:rPr>
        <w:t xml:space="preserve"> </w:t>
      </w:r>
      <w:r w:rsidR="006F3E85" w:rsidRPr="006F3E85">
        <w:rPr>
          <w:rFonts w:cs="Arial"/>
          <w:bCs/>
          <w:color w:val="FF0000"/>
          <w:szCs w:val="22"/>
        </w:rPr>
        <w:tab/>
        <w:t>1</w:t>
      </w:r>
    </w:p>
    <w:p w14:paraId="49AFCAFF" w14:textId="77777777" w:rsidR="006F3E85" w:rsidRPr="006F3E85" w:rsidRDefault="006F3E85">
      <w:pPr>
        <w:spacing w:after="160" w:line="259" w:lineRule="auto"/>
        <w:rPr>
          <w:rFonts w:cs="Arial"/>
          <w:bCs/>
          <w:color w:val="FF0000"/>
          <w:szCs w:val="22"/>
        </w:rPr>
      </w:pPr>
    </w:p>
    <w:p w14:paraId="4405A6A6" w14:textId="5A4B8C53" w:rsidR="0071276F" w:rsidRPr="006F3E85" w:rsidRDefault="00C76028">
      <w:pPr>
        <w:spacing w:after="160" w:line="259" w:lineRule="auto"/>
        <w:rPr>
          <w:rFonts w:cs="Arial"/>
          <w:bCs/>
          <w:color w:val="FF0000"/>
          <w:szCs w:val="22"/>
        </w:rPr>
      </w:pPr>
      <m:oMath>
        <m:r>
          <w:rPr>
            <w:rFonts w:ascii="Cambria Math" w:hAnsi="Cambria Math" w:cs="Arial"/>
            <w:color w:val="FF0000"/>
            <w:szCs w:val="22"/>
          </w:rPr>
          <m:t>R</m:t>
        </m:r>
        <m:r>
          <m:rPr>
            <m:sty m:val="p"/>
          </m:rPr>
          <w:rPr>
            <w:rFonts w:ascii="Cambria Math" w:hAnsi="Cambria Math" w:cs="Arial"/>
            <w:color w:val="FF0000"/>
            <w:szCs w:val="22"/>
          </w:rPr>
          <m:t>=</m:t>
        </m:r>
        <m:sSub>
          <m:sSubPr>
            <m:ctrlPr>
              <w:rPr>
                <w:rFonts w:ascii="Cambria Math" w:hAnsi="Cambria Math" w:cs="Arial"/>
                <w:bCs/>
                <w:color w:val="FF0000"/>
                <w:szCs w:val="22"/>
              </w:rPr>
            </m:ctrlPr>
          </m:sSubPr>
          <m:e>
            <m:r>
              <w:rPr>
                <w:rFonts w:ascii="Cambria Math" w:hAnsi="Cambria Math" w:cs="Arial"/>
                <w:color w:val="FF0000"/>
                <w:szCs w:val="22"/>
              </w:rPr>
              <m:t>F</m:t>
            </m:r>
          </m:e>
          <m:sub>
            <m:r>
              <w:rPr>
                <w:rFonts w:ascii="Cambria Math" w:hAnsi="Cambria Math" w:cs="Arial"/>
                <w:color w:val="FF0000"/>
                <w:szCs w:val="22"/>
              </w:rPr>
              <m:t>c</m:t>
            </m:r>
          </m:sub>
        </m:sSub>
        <m:r>
          <m:rPr>
            <m:sty m:val="p"/>
          </m:rPr>
          <w:rPr>
            <w:rFonts w:ascii="Cambria Math" w:hAnsi="Cambria Math" w:cs="Arial"/>
            <w:color w:val="FF0000"/>
            <w:szCs w:val="22"/>
          </w:rPr>
          <m:t>-</m:t>
        </m:r>
        <m:r>
          <w:rPr>
            <w:rFonts w:ascii="Cambria Math" w:hAnsi="Cambria Math" w:cs="Arial"/>
            <w:color w:val="FF0000"/>
            <w:szCs w:val="22"/>
          </w:rPr>
          <m:t>W</m:t>
        </m:r>
      </m:oMath>
      <w:r w:rsidRPr="006F3E85">
        <w:rPr>
          <w:rFonts w:cs="Arial"/>
          <w:bCs/>
          <w:color w:val="FF0000"/>
          <w:szCs w:val="22"/>
        </w:rPr>
        <w:t xml:space="preserve"> </w:t>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t>1</w:t>
      </w:r>
    </w:p>
    <w:p w14:paraId="00B93599" w14:textId="674ACE18" w:rsidR="0071276F" w:rsidRPr="006F3E85" w:rsidRDefault="00C76028">
      <w:pPr>
        <w:spacing w:after="160" w:line="259" w:lineRule="auto"/>
        <w:rPr>
          <w:rFonts w:cs="Arial"/>
          <w:bCs/>
          <w:color w:val="FF0000"/>
          <w:szCs w:val="22"/>
        </w:rPr>
      </w:pPr>
      <m:oMath>
        <m:r>
          <m:rPr>
            <m:sty m:val="p"/>
          </m:rPr>
          <w:rPr>
            <w:rFonts w:ascii="Cambria Math" w:hAnsi="Cambria Math" w:cs="Arial"/>
            <w:color w:val="FF0000"/>
            <w:szCs w:val="22"/>
          </w:rPr>
          <m:t>R=</m:t>
        </m:r>
        <m:f>
          <m:fPr>
            <m:ctrlPr>
              <w:rPr>
                <w:rFonts w:ascii="Cambria Math" w:hAnsi="Cambria Math" w:cs="Arial"/>
                <w:bCs/>
                <w:color w:val="FF0000"/>
                <w:szCs w:val="22"/>
              </w:rPr>
            </m:ctrlPr>
          </m:fPr>
          <m:num>
            <m:sSup>
              <m:sSupPr>
                <m:ctrlPr>
                  <w:rPr>
                    <w:rFonts w:ascii="Cambria Math" w:hAnsi="Cambria Math" w:cs="Arial"/>
                    <w:bCs/>
                    <w:color w:val="FF0000"/>
                    <w:szCs w:val="22"/>
                  </w:rPr>
                </m:ctrlPr>
              </m:sSupPr>
              <m:e>
                <m:r>
                  <m:rPr>
                    <m:sty m:val="p"/>
                  </m:rPr>
                  <w:rPr>
                    <w:rFonts w:ascii="Cambria Math" w:hAnsi="Cambria Math" w:cs="Arial"/>
                    <w:color w:val="FF0000"/>
                    <w:szCs w:val="22"/>
                  </w:rPr>
                  <m:t>mv</m:t>
                </m:r>
              </m:e>
              <m:sup>
                <m:r>
                  <m:rPr>
                    <m:sty m:val="p"/>
                  </m:rPr>
                  <w:rPr>
                    <w:rFonts w:ascii="Cambria Math" w:hAnsi="Cambria Math" w:cs="Arial"/>
                    <w:color w:val="FF0000"/>
                    <w:szCs w:val="22"/>
                  </w:rPr>
                  <m:t>2</m:t>
                </m:r>
              </m:sup>
            </m:sSup>
          </m:num>
          <m:den>
            <m:r>
              <w:rPr>
                <w:rFonts w:ascii="Cambria Math" w:hAnsi="Cambria Math" w:cs="Arial"/>
                <w:color w:val="FF0000"/>
                <w:szCs w:val="22"/>
              </w:rPr>
              <m:t>r</m:t>
            </m:r>
          </m:den>
        </m:f>
        <m:r>
          <m:rPr>
            <m:sty m:val="p"/>
          </m:rPr>
          <w:rPr>
            <w:rFonts w:ascii="Cambria Math" w:hAnsi="Cambria Math" w:cs="Arial"/>
            <w:color w:val="FF0000"/>
            <w:szCs w:val="22"/>
          </w:rPr>
          <m:t>-</m:t>
        </m:r>
        <m:r>
          <w:rPr>
            <w:rFonts w:ascii="Cambria Math" w:hAnsi="Cambria Math" w:cs="Arial"/>
            <w:color w:val="FF0000"/>
            <w:szCs w:val="22"/>
          </w:rPr>
          <m:t>mg</m:t>
        </m:r>
      </m:oMath>
      <w:r w:rsidR="00DD16D3" w:rsidRPr="006F3E85">
        <w:rPr>
          <w:rFonts w:cs="Arial"/>
          <w:bCs/>
          <w:color w:val="FF0000"/>
          <w:szCs w:val="22"/>
        </w:rPr>
        <w:t xml:space="preserve"> </w:t>
      </w:r>
    </w:p>
    <w:p w14:paraId="5A870A55" w14:textId="55CDFCF5" w:rsidR="00F16210" w:rsidRPr="00DD16D3" w:rsidRDefault="00DD16D3">
      <w:pPr>
        <w:spacing w:after="160" w:line="259" w:lineRule="auto"/>
        <w:rPr>
          <w:rFonts w:cs="Arial"/>
          <w:bCs/>
          <w:szCs w:val="22"/>
        </w:rPr>
      </w:pPr>
      <m:oMath>
        <m:r>
          <w:rPr>
            <w:rFonts w:ascii="Cambria Math" w:hAnsi="Cambria Math" w:cs="Arial"/>
            <w:color w:val="FF0000"/>
            <w:szCs w:val="22"/>
          </w:rPr>
          <m:t>R</m:t>
        </m:r>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0.03×</m:t>
            </m:r>
            <m:sSup>
              <m:sSupPr>
                <m:ctrlPr>
                  <w:rPr>
                    <w:rFonts w:ascii="Cambria Math" w:hAnsi="Cambria Math" w:cs="Arial"/>
                    <w:bCs/>
                    <w:color w:val="FF0000"/>
                    <w:szCs w:val="22"/>
                  </w:rPr>
                </m:ctrlPr>
              </m:sSupPr>
              <m:e>
                <m:r>
                  <m:rPr>
                    <m:sty m:val="p"/>
                  </m:rPr>
                  <w:rPr>
                    <w:rFonts w:ascii="Cambria Math" w:hAnsi="Cambria Math" w:cs="Arial"/>
                    <w:color w:val="FF0000"/>
                    <w:szCs w:val="22"/>
                  </w:rPr>
                  <m:t>2.016</m:t>
                </m:r>
              </m:e>
              <m:sup>
                <m:r>
                  <m:rPr>
                    <m:sty m:val="p"/>
                  </m:rPr>
                  <w:rPr>
                    <w:rFonts w:ascii="Cambria Math" w:hAnsi="Cambria Math" w:cs="Arial"/>
                    <w:color w:val="FF0000"/>
                    <w:szCs w:val="22"/>
                  </w:rPr>
                  <m:t>2</m:t>
                </m:r>
              </m:sup>
            </m:sSup>
          </m:num>
          <m:den>
            <m:r>
              <m:rPr>
                <m:sty m:val="p"/>
              </m:rPr>
              <w:rPr>
                <w:rFonts w:ascii="Cambria Math" w:hAnsi="Cambria Math" w:cs="Arial"/>
                <w:color w:val="FF0000"/>
                <w:szCs w:val="22"/>
              </w:rPr>
              <m:t>0.2</m:t>
            </m:r>
          </m:den>
        </m:f>
        <m:r>
          <m:rPr>
            <m:sty m:val="p"/>
          </m:rPr>
          <w:rPr>
            <w:rFonts w:ascii="Cambria Math" w:hAnsi="Cambria Math" w:cs="Arial"/>
            <w:color w:val="FF0000"/>
            <w:szCs w:val="22"/>
          </w:rPr>
          <m:t xml:space="preserve">-0.03×9.8=0.316 </m:t>
        </m:r>
        <m:r>
          <w:rPr>
            <w:rFonts w:ascii="Cambria Math" w:hAnsi="Cambria Math" w:cs="Arial"/>
            <w:color w:val="FF0000"/>
            <w:szCs w:val="22"/>
          </w:rPr>
          <m:t>N</m:t>
        </m:r>
      </m:oMath>
      <w:r w:rsidR="006F3E85" w:rsidRPr="006F3E85">
        <w:rPr>
          <w:rFonts w:cs="Arial"/>
          <w:bCs/>
          <w:color w:val="FF0000"/>
          <w:szCs w:val="22"/>
        </w:rPr>
        <w:t xml:space="preserve"> </w:t>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r>
      <w:r w:rsidR="006F3E85" w:rsidRPr="006F3E85">
        <w:rPr>
          <w:rFonts w:cs="Arial"/>
          <w:bCs/>
          <w:color w:val="FF0000"/>
          <w:szCs w:val="22"/>
        </w:rPr>
        <w:tab/>
        <w:t>1</w:t>
      </w:r>
      <w:r w:rsidR="006F3E85">
        <w:rPr>
          <w:rFonts w:cs="Arial"/>
          <w:bCs/>
          <w:szCs w:val="22"/>
        </w:rPr>
        <w:tab/>
      </w:r>
    </w:p>
    <w:p w14:paraId="3F479D31" w14:textId="360F77E3"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4</w:t>
      </w:r>
      <w:r>
        <w:rPr>
          <w:rFonts w:cs="Arial"/>
          <w:b/>
          <w:bCs/>
          <w:szCs w:val="22"/>
        </w:rPr>
        <w:tab/>
        <w:t>(4 marks)</w:t>
      </w:r>
    </w:p>
    <w:p w14:paraId="3C74225D" w14:textId="3077FE04" w:rsidR="00B35543" w:rsidRDefault="005518D1" w:rsidP="00AD37CA">
      <w:pPr>
        <w:tabs>
          <w:tab w:val="left" w:pos="1134"/>
          <w:tab w:val="right" w:pos="9356"/>
        </w:tabs>
      </w:pPr>
      <w:r>
        <w:rPr>
          <w:rFonts w:cs="Arial"/>
          <w:bCs/>
          <w:szCs w:val="22"/>
        </w:rPr>
        <w:t xml:space="preserve">The diagram below shows an electron entering a uniform </w:t>
      </w:r>
      <w:r w:rsidR="007A5EA2">
        <w:rPr>
          <w:rFonts w:cs="Arial"/>
          <w:bCs/>
          <w:szCs w:val="22"/>
        </w:rPr>
        <w:t>2.00 N C</w:t>
      </w:r>
      <w:r w:rsidR="007A5EA2">
        <w:rPr>
          <w:rFonts w:cs="Arial"/>
          <w:bCs/>
          <w:szCs w:val="22"/>
          <w:vertAlign w:val="superscript"/>
        </w:rPr>
        <w:t>-1</w:t>
      </w:r>
      <w:r w:rsidR="007A5EA2">
        <w:t xml:space="preserve"> electric field. There is also a magnetic field in this region (not shown on the diagram).</w:t>
      </w:r>
    </w:p>
    <w:p w14:paraId="06589CD3" w14:textId="1084F511" w:rsidR="005D0D08" w:rsidRDefault="005D0D08" w:rsidP="00AD37CA">
      <w:pPr>
        <w:tabs>
          <w:tab w:val="left" w:pos="1134"/>
          <w:tab w:val="right" w:pos="9356"/>
        </w:tabs>
      </w:pPr>
    </w:p>
    <w:p w14:paraId="57BA394F" w14:textId="577B5F80" w:rsidR="005D0D08" w:rsidRDefault="00BC7B98" w:rsidP="00AD37CA">
      <w:pPr>
        <w:tabs>
          <w:tab w:val="left" w:pos="1134"/>
          <w:tab w:val="right" w:pos="9356"/>
        </w:tabs>
      </w:pPr>
      <w:r>
        <w:rPr>
          <w:noProof/>
          <w:lang w:eastAsia="ja-JP"/>
        </w:rPr>
        <mc:AlternateContent>
          <mc:Choice Requires="wpg">
            <w:drawing>
              <wp:anchor distT="0" distB="0" distL="114300" distR="114300" simplePos="0" relativeHeight="251658240" behindDoc="0" locked="0" layoutInCell="1" allowOverlap="1" wp14:anchorId="330BA198" wp14:editId="7EE34512">
                <wp:simplePos x="0" y="0"/>
                <wp:positionH relativeFrom="column">
                  <wp:posOffset>722413</wp:posOffset>
                </wp:positionH>
                <wp:positionV relativeFrom="paragraph">
                  <wp:posOffset>4129</wp:posOffset>
                </wp:positionV>
                <wp:extent cx="4678104" cy="1269522"/>
                <wp:effectExtent l="0" t="0" r="0" b="6985"/>
                <wp:wrapNone/>
                <wp:docPr id="22" name="Group 22"/>
                <wp:cNvGraphicFramePr/>
                <a:graphic xmlns:a="http://schemas.openxmlformats.org/drawingml/2006/main">
                  <a:graphicData uri="http://schemas.microsoft.com/office/word/2010/wordprocessingGroup">
                    <wpg:wgp>
                      <wpg:cNvGrpSpPr/>
                      <wpg:grpSpPr>
                        <a:xfrm>
                          <a:off x="0" y="0"/>
                          <a:ext cx="4678104" cy="1269522"/>
                          <a:chOff x="0" y="0"/>
                          <a:chExt cx="4678104" cy="1269522"/>
                        </a:xfrm>
                      </wpg:grpSpPr>
                      <wps:wsp>
                        <wps:cNvPr id="19" name="Straight Arrow Connector 19"/>
                        <wps:cNvCnPr/>
                        <wps:spPr>
                          <a:xfrm>
                            <a:off x="581891" y="562332"/>
                            <a:ext cx="3220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0" y="0"/>
                            <a:ext cx="4678104" cy="1269522"/>
                            <a:chOff x="0" y="0"/>
                            <a:chExt cx="4678104" cy="1269522"/>
                          </a:xfrm>
                        </wpg:grpSpPr>
                        <wps:wsp>
                          <wps:cNvPr id="12" name="Straight Arrow Connector 12"/>
                          <wps:cNvCnPr/>
                          <wps:spPr>
                            <a:xfrm>
                              <a:off x="1855961"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199992"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562131"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942376"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452673" y="543208"/>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203703"/>
                              <a:ext cx="1699514" cy="359649"/>
                            </a:xfrm>
                            <a:prstGeom prst="rect">
                              <a:avLst/>
                            </a:prstGeom>
                            <a:noFill/>
                            <a:ln w="6350">
                              <a:noFill/>
                            </a:ln>
                          </wps:spPr>
                          <wps:txbx>
                            <w:txbxContent>
                              <w:p w14:paraId="107298F4" w14:textId="4BF91C87" w:rsidR="003D6B96" w:rsidRDefault="003D6B96">
                                <w:r>
                                  <w:t>Electron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978590" y="909873"/>
                              <a:ext cx="1699514" cy="359649"/>
                            </a:xfrm>
                            <a:prstGeom prst="rect">
                              <a:avLst/>
                            </a:prstGeom>
                            <a:noFill/>
                            <a:ln w="6350">
                              <a:noFill/>
                            </a:ln>
                          </wps:spPr>
                          <wps:txbx>
                            <w:txbxContent>
                              <w:p w14:paraId="03C9CF16" w14:textId="7CBA3785" w:rsidR="003D6B96" w:rsidRDefault="003D6B96">
                                <w:r>
                                  <w:t>Electric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0BA198" id="Group 22" o:spid="_x0000_s1038" style="position:absolute;margin-left:56.9pt;margin-top:.35pt;width:368.35pt;height:99.95pt;z-index:251658240" coordsize="46781,1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">
                <v:shape id="Straight Arrow Connector 19" o:spid="_x0000_s1039" type="#_x0000_t32" style="position:absolute;left:5818;top:5623;width:3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group id="Group 21" o:spid="_x0000_s1040" style="position:absolute;width:46781;height:12695" coordsize="46781,1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Straight Arrow Connector 12" o:spid="_x0000_s1041" type="#_x0000_t32" style="position:absolute;left:18559;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" strokecolor="black [3213]" strokeweight="1.5pt">
                    <v:stroke endarrow="block" joinstyle="miter"/>
                  </v:shape>
                  <v:shape id="Straight Arrow Connector 13" o:spid="_x0000_s1042" type="#_x0000_t32" style="position:absolute;left:21999;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6FxAAAANsAAAAPAAAAZHJzL2Rvd25yZXYueG1sRE9Na8JA&#10;EL0X/A/LCL0U3dRC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FGoboXEAAAA2wAAAA8A&#10;AAAAAAAAAAAAAAAABwIAAGRycy9kb3ducmV2LnhtbFBLBQYAAAAAAwADALcAAAD4AgAAAAA=&#10;" strokecolor="black [3213]" strokeweight="1.5pt">
                    <v:stroke endarrow="block" joinstyle="miter"/>
                  </v:shape>
                  <v:shape id="Straight Arrow Connector 15" o:spid="_x0000_s1043" type="#_x0000_t32" style="position:absolute;left:25621;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NqxAAAANsAAAAPAAAAZHJzL2Rvd25yZXYueG1sRE9Na8JA&#10;EL0X/A/LCL0U3VRo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LENU2rEAAAA2wAAAA8A&#10;AAAAAAAAAAAAAAAABwIAAGRycy9kb3ducmV2LnhtbFBLBQYAAAAAAwADALcAAAD4AgAAAAA=&#10;" strokecolor="black [3213]" strokeweight="1.5pt">
                    <v:stroke endarrow="block" joinstyle="miter"/>
                  </v:shape>
                  <v:shape id="Straight Arrow Connector 16" o:spid="_x0000_s1044" type="#_x0000_t32" style="position:absolute;left:29423;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" strokecolor="black [3213]" strokeweight="1.5pt">
                    <v:stroke endarrow="block" joinstyle="miter"/>
                  </v:shape>
                  <v:oval id="Oval 17" o:spid="_x0000_s1045" style="position:absolute;left:4526;top:5432;width:572;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" fillcolor="black [3213]" strokecolor="black [3213]" strokeweight="1pt">
                    <v:stroke joinstyle="miter"/>
                  </v:oval>
                  <v:shape id="Text Box 18" o:spid="_x0000_s1046" type="#_x0000_t202" style="position:absolute;top:2037;width:1699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107298F4" w14:textId="4BF91C87" w:rsidR="003D6B96" w:rsidRDefault="003D6B96">
                          <w:r>
                            <w:t>Electron Velocity</w:t>
                          </w:r>
                        </w:p>
                      </w:txbxContent>
                    </v:textbox>
                  </v:shape>
                  <v:shape id="Text Box 20" o:spid="_x0000_s1047" type="#_x0000_t202" style="position:absolute;left:29785;top:9098;width:1699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03C9CF16" w14:textId="7CBA3785" w:rsidR="003D6B96" w:rsidRDefault="003D6B96">
                          <w:r>
                            <w:t>Electric Field</w:t>
                          </w:r>
                        </w:p>
                      </w:txbxContent>
                    </v:textbox>
                  </v:shape>
                </v:group>
              </v:group>
            </w:pict>
          </mc:Fallback>
        </mc:AlternateContent>
      </w:r>
    </w:p>
    <w:p w14:paraId="017111B7" w14:textId="70971B5C" w:rsidR="005D0D08" w:rsidRDefault="005D0D08" w:rsidP="00AD37CA">
      <w:pPr>
        <w:tabs>
          <w:tab w:val="left" w:pos="1134"/>
          <w:tab w:val="right" w:pos="9356"/>
        </w:tabs>
      </w:pPr>
    </w:p>
    <w:p w14:paraId="3633D5E1" w14:textId="1E3DCE7D" w:rsidR="005D0D08" w:rsidRDefault="005D0D08" w:rsidP="00AD37CA">
      <w:pPr>
        <w:tabs>
          <w:tab w:val="left" w:pos="1134"/>
          <w:tab w:val="right" w:pos="9356"/>
        </w:tabs>
      </w:pPr>
    </w:p>
    <w:p w14:paraId="201445A2" w14:textId="355A7DDF" w:rsidR="005D0D08" w:rsidRDefault="005D0D08" w:rsidP="00AD37CA">
      <w:pPr>
        <w:tabs>
          <w:tab w:val="left" w:pos="1134"/>
          <w:tab w:val="right" w:pos="9356"/>
        </w:tabs>
      </w:pPr>
    </w:p>
    <w:p w14:paraId="18D54C4A" w14:textId="4ADC15A0" w:rsidR="005D0D08" w:rsidRDefault="005D0D08" w:rsidP="00AD37CA">
      <w:pPr>
        <w:tabs>
          <w:tab w:val="left" w:pos="1134"/>
          <w:tab w:val="right" w:pos="9356"/>
        </w:tabs>
      </w:pPr>
    </w:p>
    <w:p w14:paraId="2B043E6B" w14:textId="18F84ECD" w:rsidR="005D0D08" w:rsidRDefault="005D0D08" w:rsidP="00AD37CA">
      <w:pPr>
        <w:tabs>
          <w:tab w:val="left" w:pos="1134"/>
          <w:tab w:val="right" w:pos="9356"/>
        </w:tabs>
      </w:pPr>
    </w:p>
    <w:p w14:paraId="65A67E4F" w14:textId="3545D113" w:rsidR="005D0D08" w:rsidRDefault="005D0D08" w:rsidP="00AD37CA">
      <w:pPr>
        <w:tabs>
          <w:tab w:val="left" w:pos="1134"/>
          <w:tab w:val="right" w:pos="9356"/>
        </w:tabs>
      </w:pPr>
    </w:p>
    <w:p w14:paraId="18CFDF94" w14:textId="77777777" w:rsidR="005D0D08" w:rsidRDefault="005D0D08" w:rsidP="00AD37CA">
      <w:pPr>
        <w:tabs>
          <w:tab w:val="left" w:pos="1134"/>
          <w:tab w:val="right" w:pos="9356"/>
        </w:tabs>
      </w:pPr>
    </w:p>
    <w:p w14:paraId="2D92F6D6" w14:textId="7A143D5D" w:rsidR="007A5EA2" w:rsidRDefault="007A5EA2" w:rsidP="00AD37CA">
      <w:pPr>
        <w:tabs>
          <w:tab w:val="left" w:pos="1134"/>
          <w:tab w:val="right" w:pos="9356"/>
        </w:tabs>
      </w:pPr>
    </w:p>
    <w:p w14:paraId="75831FE1" w14:textId="4C46EBA6" w:rsidR="007A5EA2" w:rsidRDefault="007A5EA2" w:rsidP="00AD37CA">
      <w:pPr>
        <w:tabs>
          <w:tab w:val="left" w:pos="1134"/>
          <w:tab w:val="right" w:pos="9356"/>
        </w:tabs>
      </w:pPr>
      <w:r>
        <w:t>The electron</w:t>
      </w:r>
      <w:r w:rsidR="00A407AD">
        <w:t xml:space="preserve"> has a constant velocity</w:t>
      </w:r>
      <w:r w:rsidR="00E83DA7">
        <w:t xml:space="preserve"> of </w:t>
      </w:r>
      <w:r w:rsidR="00833F5E">
        <w:t>8540 m s</w:t>
      </w:r>
      <w:r w:rsidR="00833F5E">
        <w:rPr>
          <w:vertAlign w:val="superscript"/>
        </w:rPr>
        <w:t>-1</w:t>
      </w:r>
      <w:r w:rsidR="00A407AD">
        <w:t xml:space="preserve"> while in the presence of the two fields. State the direction of the magnetic field and calculate its </w:t>
      </w:r>
      <w:r w:rsidR="00EE46BA">
        <w:t>strength</w:t>
      </w:r>
      <w:r w:rsidR="00A407AD">
        <w:t xml:space="preserve">. </w:t>
      </w:r>
    </w:p>
    <w:p w14:paraId="2EE9CBA2" w14:textId="77777777" w:rsidR="008D3435" w:rsidRPr="000D2D38" w:rsidRDefault="008D3435" w:rsidP="00AD37CA">
      <w:pPr>
        <w:tabs>
          <w:tab w:val="left" w:pos="1134"/>
          <w:tab w:val="left" w:pos="8647"/>
          <w:tab w:val="right" w:pos="9356"/>
        </w:tabs>
        <w:spacing w:after="120"/>
        <w:rPr>
          <w:rFonts w:cs="Arial"/>
          <w:bCs/>
          <w:szCs w:val="22"/>
        </w:rPr>
      </w:pPr>
    </w:p>
    <w:p w14:paraId="5E7A6A7D" w14:textId="411CA56F" w:rsidR="008D3435" w:rsidRPr="00B076FC" w:rsidRDefault="0012735D" w:rsidP="0012735D">
      <w:pPr>
        <w:tabs>
          <w:tab w:val="right" w:pos="1134"/>
          <w:tab w:val="right" w:pos="9356"/>
        </w:tabs>
        <w:spacing w:after="120"/>
        <w:rPr>
          <w:rFonts w:cs="Arial"/>
          <w:bCs/>
          <w:color w:val="FF0000"/>
          <w:szCs w:val="22"/>
        </w:rPr>
      </w:pPr>
      <w:r w:rsidRPr="00B076FC">
        <w:rPr>
          <w:rFonts w:cs="Arial"/>
          <w:bCs/>
          <w:color w:val="FF0000"/>
          <w:szCs w:val="22"/>
        </w:rPr>
        <w:t>Magnetic field is into the page.</w:t>
      </w:r>
      <w:r w:rsidRPr="00B076FC">
        <w:rPr>
          <w:rFonts w:cs="Arial"/>
          <w:bCs/>
          <w:color w:val="FF0000"/>
          <w:szCs w:val="22"/>
        </w:rPr>
        <w:tab/>
        <w:t>1</w:t>
      </w:r>
    </w:p>
    <w:p w14:paraId="4F1A49B9" w14:textId="77777777" w:rsidR="008D3435" w:rsidRPr="00B076FC" w:rsidRDefault="008D3435" w:rsidP="00F706DA">
      <w:pPr>
        <w:tabs>
          <w:tab w:val="right" w:pos="1134"/>
          <w:tab w:val="right" w:pos="9356"/>
        </w:tabs>
        <w:spacing w:after="120"/>
        <w:rPr>
          <w:rFonts w:cs="Arial"/>
          <w:bCs/>
          <w:color w:val="FF0000"/>
          <w:szCs w:val="22"/>
        </w:rPr>
      </w:pPr>
    </w:p>
    <w:p w14:paraId="7CE0AB17" w14:textId="36EE2E71" w:rsidR="008D3435" w:rsidRPr="00B076FC" w:rsidRDefault="00F706DA" w:rsidP="00F706DA">
      <w:pPr>
        <w:tabs>
          <w:tab w:val="right" w:pos="1134"/>
          <w:tab w:val="right" w:pos="9356"/>
        </w:tabs>
        <w:spacing w:after="120"/>
        <w:rPr>
          <w:rFonts w:cs="Arial"/>
          <w:bCs/>
          <w:color w:val="FF0000"/>
          <w:szCs w:val="22"/>
        </w:rPr>
      </w:pPr>
      <w:r w:rsidRPr="00B076FC">
        <w:rPr>
          <w:rFonts w:cs="Arial"/>
          <w:bCs/>
          <w:color w:val="FF0000"/>
          <w:szCs w:val="22"/>
        </w:rPr>
        <w:t>Field forces must balance</w:t>
      </w:r>
    </w:p>
    <w:p w14:paraId="6A787346" w14:textId="269E58F7" w:rsidR="00C82C7F" w:rsidRPr="00B076FC" w:rsidRDefault="001A3FD3" w:rsidP="00F706DA">
      <w:pPr>
        <w:tabs>
          <w:tab w:val="right" w:pos="1134"/>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F</m:t>
            </m:r>
          </m:e>
          <m:sub>
            <m:r>
              <w:rPr>
                <w:rFonts w:ascii="Cambria Math" w:hAnsi="Cambria Math" w:cs="Arial"/>
                <w:color w:val="FF0000"/>
                <w:szCs w:val="22"/>
              </w:rPr>
              <m:t>E</m:t>
            </m:r>
          </m:sub>
        </m:sSub>
        <m:r>
          <w:rPr>
            <w:rFonts w:ascii="Cambria Math" w:hAnsi="Cambria Math" w:cs="Arial"/>
            <w:color w:val="FF0000"/>
            <w:szCs w:val="22"/>
          </w:rPr>
          <m:t>=</m:t>
        </m:r>
        <m:sSub>
          <m:sSubPr>
            <m:ctrlPr>
              <w:rPr>
                <w:rFonts w:ascii="Cambria Math" w:hAnsi="Cambria Math" w:cs="Arial"/>
                <w:bCs/>
                <w:i/>
                <w:color w:val="FF0000"/>
                <w:szCs w:val="22"/>
              </w:rPr>
            </m:ctrlPr>
          </m:sSubPr>
          <m:e>
            <m:r>
              <w:rPr>
                <w:rFonts w:ascii="Cambria Math" w:hAnsi="Cambria Math" w:cs="Arial"/>
                <w:color w:val="FF0000"/>
                <w:szCs w:val="22"/>
              </w:rPr>
              <m:t>F</m:t>
            </m:r>
          </m:e>
          <m:sub>
            <m:r>
              <w:rPr>
                <w:rFonts w:ascii="Cambria Math" w:hAnsi="Cambria Math" w:cs="Arial"/>
                <w:color w:val="FF0000"/>
                <w:szCs w:val="22"/>
              </w:rPr>
              <m:t>B</m:t>
            </m:r>
          </m:sub>
        </m:sSub>
      </m:oMath>
      <w:r w:rsidR="00C82C7F" w:rsidRPr="00B076FC">
        <w:rPr>
          <w:rFonts w:cs="Arial"/>
          <w:bCs/>
          <w:color w:val="FF0000"/>
          <w:szCs w:val="22"/>
        </w:rPr>
        <w:t xml:space="preserve"> </w:t>
      </w:r>
      <w:r w:rsidR="008926E1" w:rsidRPr="00B076FC">
        <w:rPr>
          <w:rFonts w:cs="Arial"/>
          <w:bCs/>
          <w:color w:val="FF0000"/>
          <w:szCs w:val="22"/>
        </w:rPr>
        <w:tab/>
      </w:r>
      <w:r w:rsidR="003C51CA" w:rsidRPr="00B076FC">
        <w:rPr>
          <w:rFonts w:cs="Arial"/>
          <w:bCs/>
          <w:color w:val="FF0000"/>
          <w:szCs w:val="22"/>
        </w:rPr>
        <w:tab/>
        <w:t>1</w:t>
      </w:r>
    </w:p>
    <w:p w14:paraId="23C7BC05" w14:textId="77777777" w:rsidR="003C51CA" w:rsidRPr="00B076FC" w:rsidRDefault="003C51CA" w:rsidP="00F706DA">
      <w:pPr>
        <w:tabs>
          <w:tab w:val="right" w:pos="1134"/>
          <w:tab w:val="right" w:pos="9356"/>
        </w:tabs>
        <w:spacing w:after="120"/>
        <w:rPr>
          <w:rFonts w:cs="Arial"/>
          <w:bCs/>
          <w:color w:val="FF0000"/>
          <w:szCs w:val="22"/>
        </w:rPr>
      </w:pPr>
    </w:p>
    <w:p w14:paraId="1B24565C" w14:textId="1134B88B" w:rsidR="00EE7FC3" w:rsidRPr="00B076FC" w:rsidRDefault="00C82C7F" w:rsidP="00F706DA">
      <w:pPr>
        <w:tabs>
          <w:tab w:val="right" w:pos="1134"/>
          <w:tab w:val="right" w:pos="9356"/>
        </w:tabs>
        <w:spacing w:after="120"/>
        <w:rPr>
          <w:rFonts w:cs="Arial"/>
          <w:bCs/>
          <w:color w:val="FF0000"/>
          <w:szCs w:val="22"/>
        </w:rPr>
      </w:pPr>
      <m:oMath>
        <m:r>
          <w:rPr>
            <w:rFonts w:ascii="Cambria Math" w:hAnsi="Cambria Math" w:cs="Arial"/>
            <w:color w:val="FF0000"/>
            <w:szCs w:val="22"/>
          </w:rPr>
          <m:t>E</m:t>
        </m:r>
        <m:r>
          <w:rPr>
            <w:rFonts w:ascii="Cambria Math" w:hAnsi="Cambria Math" w:cs="Arial"/>
            <w:strike/>
            <w:color w:val="FF0000"/>
            <w:szCs w:val="22"/>
          </w:rPr>
          <m:t>q</m:t>
        </m:r>
        <m:r>
          <w:rPr>
            <w:rFonts w:ascii="Cambria Math" w:hAnsi="Cambria Math" w:cs="Arial"/>
            <w:color w:val="FF0000"/>
            <w:szCs w:val="22"/>
          </w:rPr>
          <m:t>=</m:t>
        </m:r>
        <m:r>
          <w:rPr>
            <w:rFonts w:ascii="Cambria Math" w:hAnsi="Cambria Math" w:cs="Arial"/>
            <w:strike/>
            <w:color w:val="FF0000"/>
            <w:szCs w:val="22"/>
          </w:rPr>
          <m:t>q</m:t>
        </m:r>
        <m:r>
          <w:rPr>
            <w:rFonts w:ascii="Cambria Math" w:hAnsi="Cambria Math" w:cs="Arial"/>
            <w:color w:val="FF0000"/>
            <w:szCs w:val="22"/>
          </w:rPr>
          <m:t>vB</m:t>
        </m:r>
      </m:oMath>
      <w:r w:rsidR="008926E1" w:rsidRPr="00B076FC">
        <w:rPr>
          <w:rFonts w:cs="Arial"/>
          <w:bCs/>
          <w:color w:val="FF0000"/>
          <w:szCs w:val="22"/>
        </w:rPr>
        <w:t xml:space="preserve"> </w:t>
      </w:r>
    </w:p>
    <w:p w14:paraId="2A38F7AE" w14:textId="6A1AF10C" w:rsidR="00F16210" w:rsidRPr="00F706DA" w:rsidRDefault="00EE7FC3" w:rsidP="00F706DA">
      <w:pPr>
        <w:tabs>
          <w:tab w:val="right" w:pos="1134"/>
          <w:tab w:val="right" w:pos="9356"/>
        </w:tabs>
        <w:spacing w:after="120"/>
        <w:rPr>
          <w:rFonts w:cs="Arial"/>
          <w:bCs/>
          <w:szCs w:val="22"/>
        </w:rPr>
      </w:pPr>
      <m:oMath>
        <m:r>
          <w:rPr>
            <w:rFonts w:ascii="Cambria Math" w:hAnsi="Cambria Math" w:cs="Arial"/>
            <w:color w:val="FF0000"/>
            <w:szCs w:val="22"/>
          </w:rPr>
          <m:t>B=</m:t>
        </m:r>
        <m:f>
          <m:fPr>
            <m:ctrlPr>
              <w:rPr>
                <w:rFonts w:ascii="Cambria Math" w:hAnsi="Cambria Math" w:cs="Arial"/>
                <w:bCs/>
                <w:i/>
                <w:color w:val="FF0000"/>
                <w:szCs w:val="22"/>
              </w:rPr>
            </m:ctrlPr>
          </m:fPr>
          <m:num>
            <m:r>
              <w:rPr>
                <w:rFonts w:ascii="Cambria Math" w:hAnsi="Cambria Math" w:cs="Arial"/>
                <w:color w:val="FF0000"/>
                <w:szCs w:val="22"/>
              </w:rPr>
              <m:t>E</m:t>
            </m:r>
          </m:num>
          <m:den>
            <m:r>
              <w:rPr>
                <w:rFonts w:ascii="Cambria Math" w:hAnsi="Cambria Math" w:cs="Arial"/>
                <w:color w:val="FF0000"/>
                <w:szCs w:val="22"/>
              </w:rPr>
              <m:t>v</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2.00</m:t>
            </m:r>
          </m:num>
          <m:den>
            <m:r>
              <w:rPr>
                <w:rFonts w:ascii="Cambria Math" w:hAnsi="Cambria Math" w:cs="Arial"/>
                <w:color w:val="FF0000"/>
                <w:szCs w:val="22"/>
              </w:rPr>
              <m:t>8540</m:t>
            </m:r>
          </m:den>
        </m:f>
        <m:r>
          <w:rPr>
            <w:rFonts w:ascii="Cambria Math" w:hAnsi="Cambria Math" w:cs="Arial"/>
            <w:color w:val="FF0000"/>
            <w:szCs w:val="22"/>
          </w:rPr>
          <m:t>=2.34×</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-4</m:t>
            </m:r>
          </m:sup>
        </m:sSup>
        <m:r>
          <w:rPr>
            <w:rFonts w:ascii="Cambria Math" w:hAnsi="Cambria Math" w:cs="Arial"/>
            <w:color w:val="FF0000"/>
            <w:szCs w:val="22"/>
          </w:rPr>
          <m:t xml:space="preserve"> T</m:t>
        </m:r>
      </m:oMath>
      <w:r w:rsidR="008926E1" w:rsidRPr="00B076FC">
        <w:rPr>
          <w:rFonts w:cs="Arial"/>
          <w:bCs/>
          <w:color w:val="FF0000"/>
          <w:szCs w:val="22"/>
        </w:rPr>
        <w:tab/>
        <w:t>1-</w:t>
      </w:r>
      <w:r w:rsidR="003C51CA" w:rsidRPr="00B076FC">
        <w:rPr>
          <w:rFonts w:cs="Arial"/>
          <w:bCs/>
          <w:color w:val="FF0000"/>
          <w:szCs w:val="22"/>
        </w:rPr>
        <w:t>2</w:t>
      </w:r>
      <w:r w:rsidR="00F16210" w:rsidRPr="00F706DA">
        <w:rPr>
          <w:rFonts w:cs="Arial"/>
          <w:bCs/>
          <w:szCs w:val="22"/>
        </w:rPr>
        <w:br w:type="page"/>
      </w:r>
    </w:p>
    <w:p w14:paraId="098F16A7" w14:textId="04401A2E"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5</w:t>
      </w:r>
      <w:r>
        <w:rPr>
          <w:rFonts w:cs="Arial"/>
          <w:b/>
          <w:bCs/>
          <w:szCs w:val="22"/>
        </w:rPr>
        <w:tab/>
        <w:t>(4 marks)</w:t>
      </w:r>
    </w:p>
    <w:p w14:paraId="33CD94AC" w14:textId="6DFA0568" w:rsidR="00110B43" w:rsidRDefault="00362DAC" w:rsidP="00AD37CA">
      <w:pPr>
        <w:tabs>
          <w:tab w:val="left" w:pos="1134"/>
          <w:tab w:val="left" w:pos="8647"/>
          <w:tab w:val="right" w:pos="9356"/>
        </w:tabs>
        <w:spacing w:after="120"/>
        <w:rPr>
          <w:rFonts w:cs="Arial"/>
          <w:bCs/>
          <w:szCs w:val="22"/>
        </w:rPr>
      </w:pPr>
      <w:r>
        <w:rPr>
          <w:rFonts w:cs="Arial"/>
          <w:bCs/>
          <w:szCs w:val="22"/>
        </w:rPr>
        <w:t xml:space="preserve">Mary observes a </w:t>
      </w:r>
      <w:r w:rsidR="00834BE6">
        <w:rPr>
          <w:rFonts w:cs="Arial"/>
          <w:bCs/>
          <w:szCs w:val="22"/>
        </w:rPr>
        <w:t>space</w:t>
      </w:r>
      <w:r w:rsidR="00F66EE7">
        <w:rPr>
          <w:rFonts w:cs="Arial"/>
          <w:bCs/>
          <w:szCs w:val="22"/>
        </w:rPr>
        <w:t xml:space="preserve">ship </w:t>
      </w:r>
      <w:r w:rsidR="00700C80">
        <w:rPr>
          <w:rFonts w:cs="Arial"/>
          <w:bCs/>
          <w:szCs w:val="22"/>
        </w:rPr>
        <w:t xml:space="preserve">moving at 0.800c </w:t>
      </w:r>
      <w:r w:rsidR="00EF303A">
        <w:rPr>
          <w:rFonts w:cs="Arial"/>
          <w:bCs/>
          <w:szCs w:val="22"/>
        </w:rPr>
        <w:t xml:space="preserve">to </w:t>
      </w:r>
      <w:r w:rsidR="00700C80">
        <w:rPr>
          <w:rFonts w:cs="Arial"/>
          <w:bCs/>
          <w:szCs w:val="22"/>
        </w:rPr>
        <w:t xml:space="preserve">have a 32.0 m length along </w:t>
      </w:r>
      <w:r w:rsidR="0066080E">
        <w:rPr>
          <w:rFonts w:cs="Arial"/>
          <w:bCs/>
          <w:szCs w:val="22"/>
        </w:rPr>
        <w:t xml:space="preserve">the direction of its velocity. Quinn sees this spaceship moving at </w:t>
      </w:r>
      <w:r w:rsidR="00A87A4B">
        <w:rPr>
          <w:rFonts w:cs="Arial"/>
          <w:bCs/>
          <w:szCs w:val="22"/>
        </w:rPr>
        <w:t xml:space="preserve">0.450c along the same direction as Mary. </w:t>
      </w:r>
      <w:r w:rsidR="00092D24">
        <w:rPr>
          <w:rFonts w:cs="Arial"/>
          <w:bCs/>
          <w:szCs w:val="22"/>
        </w:rPr>
        <w:t>Calculate the length of the spaceship as seen by Quinn.</w:t>
      </w:r>
    </w:p>
    <w:p w14:paraId="6371724B" w14:textId="77777777" w:rsidR="00B146AD" w:rsidRPr="00B076FC" w:rsidRDefault="00B146AD" w:rsidP="00B076FC">
      <w:pPr>
        <w:tabs>
          <w:tab w:val="right" w:pos="1134"/>
          <w:tab w:val="right" w:pos="9356"/>
        </w:tabs>
        <w:spacing w:after="120"/>
        <w:rPr>
          <w:rFonts w:cs="Arial"/>
          <w:bCs/>
          <w:szCs w:val="22"/>
        </w:rPr>
      </w:pPr>
    </w:p>
    <w:p w14:paraId="192609FD" w14:textId="72C864DE" w:rsidR="008D3435" w:rsidRPr="002776DE" w:rsidRDefault="00B076FC" w:rsidP="00B076FC">
      <w:pPr>
        <w:tabs>
          <w:tab w:val="right" w:pos="1134"/>
          <w:tab w:val="right" w:pos="9356"/>
        </w:tabs>
        <w:spacing w:after="120"/>
        <w:rPr>
          <w:rFonts w:cs="Arial"/>
          <w:bCs/>
          <w:color w:val="FF0000"/>
          <w:szCs w:val="22"/>
        </w:rPr>
      </w:pPr>
      <w:r w:rsidRPr="002776DE">
        <w:rPr>
          <w:rFonts w:cs="Arial"/>
          <w:bCs/>
          <w:color w:val="FF0000"/>
          <w:szCs w:val="22"/>
        </w:rPr>
        <w:t>Find the proper length</w:t>
      </w:r>
    </w:p>
    <w:p w14:paraId="09910A2D" w14:textId="7C697AC2" w:rsidR="008D3435" w:rsidRPr="002776DE" w:rsidRDefault="001A3FD3" w:rsidP="00B076FC">
      <w:pPr>
        <w:tabs>
          <w:tab w:val="right" w:pos="1134"/>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l</m:t>
            </m:r>
          </m:e>
          <m:sub>
            <m:r>
              <w:rPr>
                <w:rFonts w:ascii="Cambria Math" w:hAnsi="Cambria Math" w:cs="Arial"/>
                <w:color w:val="FF0000"/>
                <w:szCs w:val="22"/>
              </w:rPr>
              <m:t>0</m:t>
            </m:r>
          </m:sub>
        </m:sSub>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l</m:t>
            </m:r>
          </m:num>
          <m:den>
            <m:rad>
              <m:radPr>
                <m:degHide m:val="1"/>
                <m:ctrlPr>
                  <w:rPr>
                    <w:rFonts w:ascii="Cambria Math" w:hAnsi="Cambria Math" w:cs="Arial"/>
                    <w:bCs/>
                    <w:i/>
                    <w:color w:val="FF0000"/>
                    <w:szCs w:val="22"/>
                  </w:rPr>
                </m:ctrlPr>
              </m:radPr>
              <m:deg/>
              <m:e>
                <m:r>
                  <w:rPr>
                    <w:rFonts w:ascii="Cambria Math" w:hAnsi="Cambria Math" w:cs="Arial"/>
                    <w:color w:val="FF0000"/>
                    <w:szCs w:val="22"/>
                  </w:rPr>
                  <m:t>1-</m:t>
                </m:r>
                <m:f>
                  <m:fPr>
                    <m:ctrlPr>
                      <w:rPr>
                        <w:rFonts w:ascii="Cambria Math" w:hAnsi="Cambria Math" w:cs="Arial"/>
                        <w:bCs/>
                        <w:i/>
                        <w:color w:val="FF0000"/>
                        <w:szCs w:val="22"/>
                      </w:rPr>
                    </m:ctrlPr>
                  </m:fPr>
                  <m:num>
                    <m:sSup>
                      <m:sSupPr>
                        <m:ctrlPr>
                          <w:rPr>
                            <w:rFonts w:ascii="Cambria Math" w:hAnsi="Cambria Math" w:cs="Arial"/>
                            <w:bCs/>
                            <w:i/>
                            <w:color w:val="FF0000"/>
                            <w:szCs w:val="22"/>
                          </w:rPr>
                        </m:ctrlPr>
                      </m:sSupPr>
                      <m:e>
                        <m:r>
                          <w:rPr>
                            <w:rFonts w:ascii="Cambria Math" w:hAnsi="Cambria Math" w:cs="Arial"/>
                            <w:color w:val="FF0000"/>
                            <w:szCs w:val="22"/>
                          </w:rPr>
                          <m:t>v</m:t>
                        </m:r>
                      </m:e>
                      <m:sup>
                        <m:r>
                          <w:rPr>
                            <w:rFonts w:ascii="Cambria Math" w:hAnsi="Cambria Math" w:cs="Arial"/>
                            <w:color w:val="FF0000"/>
                            <w:szCs w:val="22"/>
                          </w:rPr>
                          <m:t>2</m:t>
                        </m:r>
                      </m:sup>
                    </m:sSup>
                  </m:num>
                  <m:den>
                    <m:sSup>
                      <m:sSupPr>
                        <m:ctrlPr>
                          <w:rPr>
                            <w:rFonts w:ascii="Cambria Math" w:hAnsi="Cambria Math" w:cs="Arial"/>
                            <w:bCs/>
                            <w:i/>
                            <w:color w:val="FF0000"/>
                            <w:szCs w:val="22"/>
                          </w:rPr>
                        </m:ctrlPr>
                      </m:sSupPr>
                      <m:e>
                        <m:r>
                          <w:rPr>
                            <w:rFonts w:ascii="Cambria Math" w:hAnsi="Cambria Math" w:cs="Arial"/>
                            <w:color w:val="FF0000"/>
                            <w:szCs w:val="22"/>
                          </w:rPr>
                          <m:t>c</m:t>
                        </m:r>
                      </m:e>
                      <m:sup>
                        <m:r>
                          <w:rPr>
                            <w:rFonts w:ascii="Cambria Math" w:hAnsi="Cambria Math" w:cs="Arial"/>
                            <w:color w:val="FF0000"/>
                            <w:szCs w:val="22"/>
                          </w:rPr>
                          <m:t>2</m:t>
                        </m:r>
                      </m:sup>
                    </m:sSup>
                  </m:den>
                </m:f>
                <m:r>
                  <w:rPr>
                    <w:rFonts w:ascii="Cambria Math" w:hAnsi="Cambria Math" w:cs="Arial"/>
                    <w:color w:val="FF0000"/>
                    <w:szCs w:val="22"/>
                  </w:rPr>
                  <m:t xml:space="preserve"> </m:t>
                </m:r>
              </m:e>
            </m:rad>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32.0</m:t>
            </m:r>
          </m:num>
          <m:den>
            <m:rad>
              <m:radPr>
                <m:degHide m:val="1"/>
                <m:ctrlPr>
                  <w:rPr>
                    <w:rFonts w:ascii="Cambria Math" w:hAnsi="Cambria Math" w:cs="Arial"/>
                    <w:bCs/>
                    <w:i/>
                    <w:color w:val="FF0000"/>
                    <w:szCs w:val="22"/>
                  </w:rPr>
                </m:ctrlPr>
              </m:radPr>
              <m:deg/>
              <m:e>
                <m:r>
                  <w:rPr>
                    <w:rFonts w:ascii="Cambria Math" w:hAnsi="Cambria Math" w:cs="Arial"/>
                    <w:color w:val="FF0000"/>
                    <w:szCs w:val="22"/>
                  </w:rPr>
                  <m:t>1-</m:t>
                </m:r>
                <m:sSup>
                  <m:sSupPr>
                    <m:ctrlPr>
                      <w:rPr>
                        <w:rFonts w:ascii="Cambria Math" w:hAnsi="Cambria Math" w:cs="Arial"/>
                        <w:bCs/>
                        <w:i/>
                        <w:color w:val="FF0000"/>
                        <w:szCs w:val="22"/>
                      </w:rPr>
                    </m:ctrlPr>
                  </m:sSupPr>
                  <m:e>
                    <m:r>
                      <w:rPr>
                        <w:rFonts w:ascii="Cambria Math" w:hAnsi="Cambria Math" w:cs="Arial"/>
                        <w:color w:val="FF0000"/>
                        <w:szCs w:val="22"/>
                      </w:rPr>
                      <m:t>0.800</m:t>
                    </m:r>
                  </m:e>
                  <m:sup>
                    <m:r>
                      <w:rPr>
                        <w:rFonts w:ascii="Cambria Math" w:hAnsi="Cambria Math" w:cs="Arial"/>
                        <w:color w:val="FF0000"/>
                        <w:szCs w:val="22"/>
                      </w:rPr>
                      <m:t>2</m:t>
                    </m:r>
                  </m:sup>
                </m:sSup>
              </m:e>
            </m:rad>
          </m:den>
        </m:f>
        <m:r>
          <w:rPr>
            <w:rFonts w:ascii="Cambria Math" w:hAnsi="Cambria Math" w:cs="Arial"/>
            <w:color w:val="FF0000"/>
            <w:szCs w:val="22"/>
          </w:rPr>
          <m:t>=53.33 m</m:t>
        </m:r>
      </m:oMath>
      <w:r w:rsidR="0049754F" w:rsidRPr="002776DE">
        <w:rPr>
          <w:rFonts w:cs="Arial"/>
          <w:bCs/>
          <w:color w:val="FF0000"/>
          <w:szCs w:val="22"/>
        </w:rPr>
        <w:t xml:space="preserve"> </w:t>
      </w:r>
      <w:r w:rsidR="0049754F" w:rsidRPr="002776DE">
        <w:rPr>
          <w:rFonts w:cs="Arial"/>
          <w:bCs/>
          <w:color w:val="FF0000"/>
          <w:szCs w:val="22"/>
        </w:rPr>
        <w:tab/>
        <w:t>1-2</w:t>
      </w:r>
    </w:p>
    <w:p w14:paraId="61B85226" w14:textId="77777777" w:rsidR="008D3435" w:rsidRPr="002776DE" w:rsidRDefault="008D3435" w:rsidP="00B076FC">
      <w:pPr>
        <w:tabs>
          <w:tab w:val="right" w:pos="1134"/>
          <w:tab w:val="right" w:pos="9356"/>
        </w:tabs>
        <w:spacing w:after="120"/>
        <w:rPr>
          <w:rFonts w:cs="Arial"/>
          <w:bCs/>
          <w:color w:val="FF0000"/>
          <w:szCs w:val="22"/>
        </w:rPr>
      </w:pPr>
    </w:p>
    <w:p w14:paraId="31BFFED5" w14:textId="77777777" w:rsidR="008D3435" w:rsidRPr="002776DE" w:rsidRDefault="008D3435" w:rsidP="00B076FC">
      <w:pPr>
        <w:tabs>
          <w:tab w:val="right" w:pos="1134"/>
          <w:tab w:val="right" w:pos="9356"/>
        </w:tabs>
        <w:spacing w:after="120"/>
        <w:rPr>
          <w:rFonts w:cs="Arial"/>
          <w:bCs/>
          <w:color w:val="FF0000"/>
          <w:szCs w:val="22"/>
        </w:rPr>
      </w:pPr>
    </w:p>
    <w:p w14:paraId="6FA1B799" w14:textId="6BF3E768" w:rsidR="008D3435" w:rsidRPr="002776DE" w:rsidRDefault="0049754F" w:rsidP="00B076FC">
      <w:pPr>
        <w:tabs>
          <w:tab w:val="right" w:pos="1134"/>
          <w:tab w:val="right" w:pos="9356"/>
        </w:tabs>
        <w:spacing w:after="120"/>
        <w:rPr>
          <w:rFonts w:cs="Arial"/>
          <w:bCs/>
          <w:color w:val="FF0000"/>
          <w:szCs w:val="22"/>
        </w:rPr>
      </w:pPr>
      <w:r w:rsidRPr="002776DE">
        <w:rPr>
          <w:rFonts w:cs="Arial"/>
          <w:bCs/>
          <w:color w:val="FF0000"/>
          <w:szCs w:val="22"/>
        </w:rPr>
        <w:t>Find the contracted length in Quinn’s frame</w:t>
      </w:r>
    </w:p>
    <w:p w14:paraId="6042EFB6" w14:textId="3B9056EF" w:rsidR="008D3435" w:rsidRPr="002776DE" w:rsidRDefault="0049754F" w:rsidP="00B076FC">
      <w:pPr>
        <w:tabs>
          <w:tab w:val="right" w:pos="1134"/>
          <w:tab w:val="right" w:pos="9356"/>
        </w:tabs>
        <w:spacing w:after="120"/>
        <w:rPr>
          <w:rFonts w:cs="Arial"/>
          <w:bCs/>
          <w:color w:val="FF0000"/>
          <w:szCs w:val="22"/>
        </w:rPr>
      </w:pPr>
      <m:oMath>
        <m:r>
          <w:rPr>
            <w:rFonts w:ascii="Cambria Math" w:hAnsi="Cambria Math" w:cs="Arial"/>
            <w:color w:val="FF0000"/>
            <w:szCs w:val="22"/>
          </w:rPr>
          <m:t>l=</m:t>
        </m:r>
        <m:sSub>
          <m:sSubPr>
            <m:ctrlPr>
              <w:rPr>
                <w:rFonts w:ascii="Cambria Math" w:hAnsi="Cambria Math" w:cs="Arial"/>
                <w:bCs/>
                <w:i/>
                <w:color w:val="FF0000"/>
                <w:szCs w:val="22"/>
              </w:rPr>
            </m:ctrlPr>
          </m:sSubPr>
          <m:e>
            <m:r>
              <w:rPr>
                <w:rFonts w:ascii="Cambria Math" w:hAnsi="Cambria Math" w:cs="Arial"/>
                <w:color w:val="FF0000"/>
                <w:szCs w:val="22"/>
              </w:rPr>
              <m:t>l</m:t>
            </m:r>
          </m:e>
          <m:sub>
            <m:r>
              <w:rPr>
                <w:rFonts w:ascii="Cambria Math" w:hAnsi="Cambria Math" w:cs="Arial"/>
                <w:color w:val="FF0000"/>
                <w:szCs w:val="22"/>
              </w:rPr>
              <m:t>0</m:t>
            </m:r>
          </m:sub>
        </m:sSub>
        <m:rad>
          <m:radPr>
            <m:degHide m:val="1"/>
            <m:ctrlPr>
              <w:rPr>
                <w:rFonts w:ascii="Cambria Math" w:hAnsi="Cambria Math" w:cs="Arial"/>
                <w:bCs/>
                <w:i/>
                <w:color w:val="FF0000"/>
                <w:szCs w:val="22"/>
              </w:rPr>
            </m:ctrlPr>
          </m:radPr>
          <m:deg/>
          <m:e>
            <m:r>
              <w:rPr>
                <w:rFonts w:ascii="Cambria Math" w:hAnsi="Cambria Math" w:cs="Arial"/>
                <w:color w:val="FF0000"/>
                <w:szCs w:val="22"/>
              </w:rPr>
              <m:t>1-</m:t>
            </m:r>
            <m:f>
              <m:fPr>
                <m:ctrlPr>
                  <w:rPr>
                    <w:rFonts w:ascii="Cambria Math" w:hAnsi="Cambria Math" w:cs="Arial"/>
                    <w:bCs/>
                    <w:i/>
                    <w:color w:val="FF0000"/>
                    <w:szCs w:val="22"/>
                  </w:rPr>
                </m:ctrlPr>
              </m:fPr>
              <m:num>
                <m:sSup>
                  <m:sSupPr>
                    <m:ctrlPr>
                      <w:rPr>
                        <w:rFonts w:ascii="Cambria Math" w:hAnsi="Cambria Math" w:cs="Arial"/>
                        <w:bCs/>
                        <w:i/>
                        <w:color w:val="FF0000"/>
                        <w:szCs w:val="22"/>
                      </w:rPr>
                    </m:ctrlPr>
                  </m:sSupPr>
                  <m:e>
                    <m:r>
                      <w:rPr>
                        <w:rFonts w:ascii="Cambria Math" w:hAnsi="Cambria Math" w:cs="Arial"/>
                        <w:color w:val="FF0000"/>
                        <w:szCs w:val="22"/>
                      </w:rPr>
                      <m:t>v</m:t>
                    </m:r>
                  </m:e>
                  <m:sup>
                    <m:r>
                      <w:rPr>
                        <w:rFonts w:ascii="Cambria Math" w:hAnsi="Cambria Math" w:cs="Arial"/>
                        <w:color w:val="FF0000"/>
                        <w:szCs w:val="22"/>
                      </w:rPr>
                      <m:t>2</m:t>
                    </m:r>
                  </m:sup>
                </m:sSup>
              </m:num>
              <m:den>
                <m:sSup>
                  <m:sSupPr>
                    <m:ctrlPr>
                      <w:rPr>
                        <w:rFonts w:ascii="Cambria Math" w:hAnsi="Cambria Math" w:cs="Arial"/>
                        <w:bCs/>
                        <w:i/>
                        <w:color w:val="FF0000"/>
                        <w:szCs w:val="22"/>
                      </w:rPr>
                    </m:ctrlPr>
                  </m:sSupPr>
                  <m:e>
                    <m:r>
                      <w:rPr>
                        <w:rFonts w:ascii="Cambria Math" w:hAnsi="Cambria Math" w:cs="Arial"/>
                        <w:color w:val="FF0000"/>
                        <w:szCs w:val="22"/>
                      </w:rPr>
                      <m:t>c</m:t>
                    </m:r>
                  </m:e>
                  <m:sup>
                    <m:r>
                      <w:rPr>
                        <w:rFonts w:ascii="Cambria Math" w:hAnsi="Cambria Math" w:cs="Arial"/>
                        <w:color w:val="FF0000"/>
                        <w:szCs w:val="22"/>
                      </w:rPr>
                      <m:t>2</m:t>
                    </m:r>
                  </m:sup>
                </m:sSup>
              </m:den>
            </m:f>
          </m:e>
        </m:rad>
        <m:r>
          <w:rPr>
            <w:rFonts w:ascii="Cambria Math" w:hAnsi="Cambria Math" w:cs="Arial"/>
            <w:color w:val="FF0000"/>
            <w:szCs w:val="22"/>
          </w:rPr>
          <m:t>=53.33</m:t>
        </m:r>
        <m:rad>
          <m:radPr>
            <m:degHide m:val="1"/>
            <m:ctrlPr>
              <w:rPr>
                <w:rFonts w:ascii="Cambria Math" w:hAnsi="Cambria Math" w:cs="Arial"/>
                <w:bCs/>
                <w:i/>
                <w:color w:val="FF0000"/>
                <w:szCs w:val="22"/>
              </w:rPr>
            </m:ctrlPr>
          </m:radPr>
          <m:deg/>
          <m:e>
            <m:r>
              <w:rPr>
                <w:rFonts w:ascii="Cambria Math" w:hAnsi="Cambria Math" w:cs="Arial"/>
                <w:color w:val="FF0000"/>
                <w:szCs w:val="22"/>
              </w:rPr>
              <m:t>1-</m:t>
            </m:r>
            <m:sSup>
              <m:sSupPr>
                <m:ctrlPr>
                  <w:rPr>
                    <w:rFonts w:ascii="Cambria Math" w:hAnsi="Cambria Math" w:cs="Arial"/>
                    <w:bCs/>
                    <w:i/>
                    <w:color w:val="FF0000"/>
                    <w:szCs w:val="22"/>
                  </w:rPr>
                </m:ctrlPr>
              </m:sSupPr>
              <m:e>
                <m:r>
                  <w:rPr>
                    <w:rFonts w:ascii="Cambria Math" w:hAnsi="Cambria Math" w:cs="Arial"/>
                    <w:color w:val="FF0000"/>
                    <w:szCs w:val="22"/>
                  </w:rPr>
                  <m:t>0.450</m:t>
                </m:r>
              </m:e>
              <m:sup>
                <m:r>
                  <w:rPr>
                    <w:rFonts w:ascii="Cambria Math" w:hAnsi="Cambria Math" w:cs="Arial"/>
                    <w:color w:val="FF0000"/>
                    <w:szCs w:val="22"/>
                  </w:rPr>
                  <m:t>2</m:t>
                </m:r>
              </m:sup>
            </m:sSup>
          </m:e>
        </m:rad>
        <m:r>
          <w:rPr>
            <w:rFonts w:ascii="Cambria Math" w:hAnsi="Cambria Math" w:cs="Arial"/>
            <w:color w:val="FF0000"/>
            <w:szCs w:val="22"/>
          </w:rPr>
          <m:t>=47.6 m</m:t>
        </m:r>
      </m:oMath>
      <w:r w:rsidR="002776DE" w:rsidRPr="002776DE">
        <w:rPr>
          <w:rFonts w:cs="Arial"/>
          <w:bCs/>
          <w:color w:val="FF0000"/>
          <w:szCs w:val="22"/>
        </w:rPr>
        <w:t xml:space="preserve"> </w:t>
      </w:r>
      <w:r w:rsidR="002776DE" w:rsidRPr="002776DE">
        <w:rPr>
          <w:rFonts w:cs="Arial"/>
          <w:bCs/>
          <w:color w:val="FF0000"/>
          <w:szCs w:val="22"/>
        </w:rPr>
        <w:tab/>
        <w:t>1-2</w:t>
      </w:r>
    </w:p>
    <w:p w14:paraId="411CA79C" w14:textId="77777777" w:rsidR="008D3435" w:rsidRPr="00B076FC" w:rsidRDefault="008D3435" w:rsidP="00B076FC">
      <w:pPr>
        <w:tabs>
          <w:tab w:val="right" w:pos="1134"/>
          <w:tab w:val="right" w:pos="9356"/>
        </w:tabs>
        <w:spacing w:after="120"/>
        <w:rPr>
          <w:rFonts w:cs="Arial"/>
          <w:bCs/>
          <w:szCs w:val="22"/>
        </w:rPr>
      </w:pPr>
    </w:p>
    <w:p w14:paraId="38EECCE9" w14:textId="77777777" w:rsidR="008D3435" w:rsidRPr="00B076FC" w:rsidRDefault="008D3435" w:rsidP="00B076FC">
      <w:pPr>
        <w:tabs>
          <w:tab w:val="right" w:pos="1134"/>
          <w:tab w:val="right" w:pos="9356"/>
        </w:tabs>
        <w:spacing w:after="120"/>
        <w:rPr>
          <w:rFonts w:cs="Arial"/>
          <w:bCs/>
          <w:szCs w:val="22"/>
        </w:rPr>
      </w:pPr>
    </w:p>
    <w:p w14:paraId="556E2A16" w14:textId="77777777" w:rsidR="008D3435" w:rsidRPr="00B076FC" w:rsidRDefault="008D3435" w:rsidP="00B076FC">
      <w:pPr>
        <w:tabs>
          <w:tab w:val="right" w:pos="1134"/>
          <w:tab w:val="right" w:pos="9356"/>
        </w:tabs>
        <w:spacing w:after="120"/>
        <w:rPr>
          <w:rFonts w:cs="Arial"/>
          <w:bCs/>
          <w:szCs w:val="22"/>
        </w:rPr>
      </w:pPr>
    </w:p>
    <w:p w14:paraId="140EE7CC" w14:textId="77777777" w:rsidR="008D3435" w:rsidRPr="00B076FC" w:rsidRDefault="008D3435" w:rsidP="00B076FC">
      <w:pPr>
        <w:tabs>
          <w:tab w:val="right" w:pos="1134"/>
          <w:tab w:val="right" w:pos="9356"/>
        </w:tabs>
        <w:spacing w:after="120"/>
        <w:rPr>
          <w:rFonts w:cs="Arial"/>
          <w:bCs/>
          <w:szCs w:val="22"/>
        </w:rPr>
      </w:pPr>
    </w:p>
    <w:p w14:paraId="603ADCDE" w14:textId="7E5167FA"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6</w:t>
      </w:r>
      <w:r>
        <w:rPr>
          <w:rFonts w:cs="Arial"/>
          <w:b/>
          <w:bCs/>
          <w:szCs w:val="22"/>
        </w:rPr>
        <w:tab/>
        <w:t>(4 marks)</w:t>
      </w:r>
    </w:p>
    <w:p w14:paraId="1D83B170" w14:textId="698F24EA" w:rsidR="00FB24C7" w:rsidRDefault="00DD183D" w:rsidP="00AD37CA">
      <w:pPr>
        <w:tabs>
          <w:tab w:val="left" w:pos="1134"/>
          <w:tab w:val="right" w:pos="9356"/>
        </w:tabs>
        <w:rPr>
          <w:rFonts w:cs="Arial"/>
          <w:bCs/>
          <w:szCs w:val="22"/>
        </w:rPr>
      </w:pPr>
      <w:r>
        <w:rPr>
          <w:rFonts w:cs="Arial"/>
          <w:bCs/>
          <w:szCs w:val="22"/>
        </w:rPr>
        <w:t xml:space="preserve">The </w:t>
      </w:r>
      <w:r w:rsidR="009C08FB">
        <w:rPr>
          <w:rFonts w:cs="Arial"/>
          <w:bCs/>
          <w:szCs w:val="22"/>
        </w:rPr>
        <w:t xml:space="preserve">following </w:t>
      </w:r>
      <w:r w:rsidR="00041BB2">
        <w:rPr>
          <w:rFonts w:cs="Arial"/>
          <w:bCs/>
          <w:szCs w:val="22"/>
        </w:rPr>
        <w:t xml:space="preserve">particle </w:t>
      </w:r>
      <w:r w:rsidR="009C08FB">
        <w:rPr>
          <w:rFonts w:cs="Arial"/>
          <w:bCs/>
          <w:szCs w:val="22"/>
        </w:rPr>
        <w:t xml:space="preserve">reaction is proposed by a PhD student </w:t>
      </w:r>
      <w:r w:rsidR="00F134FC">
        <w:rPr>
          <w:rFonts w:cs="Arial"/>
          <w:bCs/>
          <w:szCs w:val="22"/>
        </w:rPr>
        <w:t xml:space="preserve">while studying </w:t>
      </w:r>
      <w:r w:rsidR="00372F33">
        <w:rPr>
          <w:rFonts w:cs="Arial"/>
          <w:bCs/>
          <w:szCs w:val="22"/>
        </w:rPr>
        <w:t>new</w:t>
      </w:r>
      <w:r w:rsidR="00F134FC">
        <w:rPr>
          <w:rFonts w:cs="Arial"/>
          <w:bCs/>
          <w:szCs w:val="22"/>
        </w:rPr>
        <w:t>,</w:t>
      </w:r>
      <w:r w:rsidR="00372F33">
        <w:rPr>
          <w:rFonts w:cs="Arial"/>
          <w:bCs/>
          <w:szCs w:val="22"/>
        </w:rPr>
        <w:t xml:space="preserve"> exotic particles of the standard model.</w:t>
      </w:r>
    </w:p>
    <w:p w14:paraId="6C6818C7" w14:textId="708B8480" w:rsidR="00B146AD" w:rsidRDefault="00B146AD" w:rsidP="00AD37CA">
      <w:pPr>
        <w:tabs>
          <w:tab w:val="left" w:pos="1134"/>
          <w:tab w:val="right" w:pos="9356"/>
        </w:tabs>
        <w:rPr>
          <w:rFonts w:cs="Arial"/>
          <w:bCs/>
          <w:szCs w:val="22"/>
        </w:rPr>
      </w:pPr>
    </w:p>
    <w:p w14:paraId="3367063B" w14:textId="4AFD4E50" w:rsidR="00B146AD" w:rsidRPr="0001526A" w:rsidRDefault="00BE340D" w:rsidP="00AD37CA">
      <w:pPr>
        <w:tabs>
          <w:tab w:val="left" w:pos="1134"/>
          <w:tab w:val="right" w:pos="9356"/>
        </w:tabs>
        <w:rPr>
          <w:rFonts w:cs="Arial"/>
          <w:bCs/>
          <w:sz w:val="36"/>
          <w:szCs w:val="22"/>
        </w:rPr>
      </w:pPr>
      <m:oMathPara>
        <m:oMath>
          <m:r>
            <w:rPr>
              <w:rFonts w:ascii="Cambria Math" w:hAnsi="Cambria Math" w:cs="Arial"/>
              <w:sz w:val="36"/>
              <w:szCs w:val="22"/>
            </w:rPr>
            <m:t>udb→c</m:t>
          </m:r>
          <m:acc>
            <m:accPr>
              <m:chr m:val="̅"/>
              <m:ctrlPr>
                <w:rPr>
                  <w:rFonts w:ascii="Cambria Math" w:hAnsi="Cambria Math" w:cs="Arial"/>
                  <w:bCs/>
                  <w:i/>
                  <w:sz w:val="36"/>
                  <w:szCs w:val="22"/>
                </w:rPr>
              </m:ctrlPr>
            </m:accPr>
            <m:e>
              <m:r>
                <w:rPr>
                  <w:rFonts w:ascii="Cambria Math" w:hAnsi="Cambria Math" w:cs="Arial"/>
                  <w:sz w:val="36"/>
                  <w:szCs w:val="22"/>
                </w:rPr>
                <m:t>c</m:t>
              </m:r>
            </m:e>
          </m:acc>
          <m:r>
            <w:rPr>
              <w:rFonts w:ascii="Cambria Math" w:hAnsi="Cambria Math" w:cs="Arial"/>
              <w:sz w:val="36"/>
              <w:szCs w:val="22"/>
            </w:rPr>
            <m:t>+s</m:t>
          </m:r>
          <m:acc>
            <m:accPr>
              <m:chr m:val="̅"/>
              <m:ctrlPr>
                <w:rPr>
                  <w:rFonts w:ascii="Cambria Math" w:hAnsi="Cambria Math" w:cs="Arial"/>
                  <w:bCs/>
                  <w:i/>
                  <w:sz w:val="36"/>
                  <w:szCs w:val="22"/>
                </w:rPr>
              </m:ctrlPr>
            </m:accPr>
            <m:e>
              <m:r>
                <w:rPr>
                  <w:rFonts w:ascii="Cambria Math" w:hAnsi="Cambria Math" w:cs="Arial"/>
                  <w:sz w:val="36"/>
                  <w:szCs w:val="22"/>
                </w:rPr>
                <m:t>u</m:t>
              </m:r>
            </m:e>
          </m:acc>
          <m:r>
            <w:rPr>
              <w:rFonts w:ascii="Cambria Math" w:hAnsi="Cambria Math" w:cs="Arial"/>
              <w:sz w:val="36"/>
              <w:szCs w:val="22"/>
            </w:rPr>
            <m:t>+uud</m:t>
          </m:r>
        </m:oMath>
      </m:oMathPara>
    </w:p>
    <w:p w14:paraId="74489DB3" w14:textId="77777777" w:rsidR="0001526A" w:rsidRDefault="0001526A" w:rsidP="00AD37CA">
      <w:pPr>
        <w:tabs>
          <w:tab w:val="left" w:pos="1134"/>
          <w:tab w:val="left" w:pos="8647"/>
          <w:tab w:val="right" w:pos="9356"/>
        </w:tabs>
        <w:spacing w:after="120"/>
        <w:rPr>
          <w:rFonts w:cs="Arial"/>
          <w:bCs/>
          <w:szCs w:val="22"/>
        </w:rPr>
      </w:pPr>
    </w:p>
    <w:p w14:paraId="111BC683" w14:textId="31E8FD40" w:rsidR="00110B43" w:rsidRDefault="0001526A" w:rsidP="00AD37CA">
      <w:pPr>
        <w:tabs>
          <w:tab w:val="left" w:pos="1134"/>
          <w:tab w:val="left" w:pos="8647"/>
          <w:tab w:val="right" w:pos="9356"/>
        </w:tabs>
        <w:spacing w:after="120"/>
        <w:rPr>
          <w:rFonts w:cs="Arial"/>
          <w:bCs/>
          <w:szCs w:val="22"/>
        </w:rPr>
      </w:pPr>
      <w:r>
        <w:rPr>
          <w:rFonts w:cs="Arial"/>
          <w:bCs/>
          <w:szCs w:val="22"/>
        </w:rPr>
        <w:t>Justify whether this reaction is possible based on baryon number and electric charge.</w:t>
      </w:r>
    </w:p>
    <w:p w14:paraId="52484243" w14:textId="238E62C9" w:rsidR="009D604A" w:rsidRDefault="009D604A" w:rsidP="002776DE">
      <w:pPr>
        <w:tabs>
          <w:tab w:val="right" w:pos="1134"/>
          <w:tab w:val="right" w:pos="9356"/>
        </w:tabs>
        <w:spacing w:after="120"/>
        <w:rPr>
          <w:rFonts w:cs="Arial"/>
          <w:bCs/>
          <w:szCs w:val="22"/>
        </w:rPr>
      </w:pPr>
    </w:p>
    <w:p w14:paraId="28707364" w14:textId="747C489D" w:rsidR="00A50705" w:rsidRPr="0084318D" w:rsidRDefault="00A50705" w:rsidP="002776DE">
      <w:pPr>
        <w:tabs>
          <w:tab w:val="right" w:pos="1134"/>
          <w:tab w:val="right" w:pos="9356"/>
        </w:tabs>
        <w:spacing w:after="120"/>
        <w:rPr>
          <w:rFonts w:cs="Arial"/>
          <w:bCs/>
          <w:color w:val="FF0000"/>
          <w:szCs w:val="22"/>
        </w:rPr>
      </w:pPr>
      <w:r w:rsidRPr="0084318D">
        <w:rPr>
          <w:rFonts w:cs="Arial"/>
          <w:bCs/>
          <w:color w:val="FF0000"/>
          <w:szCs w:val="22"/>
        </w:rPr>
        <w:t xml:space="preserve">Baryon </w:t>
      </w:r>
      <w:r w:rsidR="00BB04C2" w:rsidRPr="0084318D">
        <w:rPr>
          <w:rFonts w:cs="Arial"/>
          <w:bCs/>
          <w:color w:val="FF0000"/>
          <w:szCs w:val="22"/>
        </w:rPr>
        <w:t>number</w:t>
      </w:r>
    </w:p>
    <w:p w14:paraId="6B0358AC" w14:textId="5D382249" w:rsidR="002776DE" w:rsidRPr="0084318D" w:rsidRDefault="002776DE" w:rsidP="002776DE">
      <w:pPr>
        <w:tabs>
          <w:tab w:val="left" w:pos="1134"/>
          <w:tab w:val="right" w:pos="9356"/>
        </w:tabs>
        <w:rPr>
          <w:rFonts w:cs="Arial"/>
          <w:color w:val="FF0000"/>
          <w:sz w:val="28"/>
          <w:szCs w:val="22"/>
        </w:rPr>
      </w:pPr>
      <m:oMath>
        <m:r>
          <w:rPr>
            <w:rFonts w:ascii="Cambria Math" w:hAnsi="Cambria Math" w:cs="Arial"/>
            <w:color w:val="FF0000"/>
            <w:sz w:val="28"/>
            <w:szCs w:val="22"/>
          </w:rPr>
          <m:t>udb→c</m:t>
        </m:r>
        <m:acc>
          <m:accPr>
            <m:chr m:val="̅"/>
            <m:ctrlPr>
              <w:rPr>
                <w:rFonts w:ascii="Cambria Math" w:hAnsi="Cambria Math" w:cs="Arial"/>
                <w:bCs/>
                <w:i/>
                <w:color w:val="FF0000"/>
                <w:sz w:val="28"/>
                <w:szCs w:val="22"/>
              </w:rPr>
            </m:ctrlPr>
          </m:accPr>
          <m:e>
            <m:r>
              <w:rPr>
                <w:rFonts w:ascii="Cambria Math" w:hAnsi="Cambria Math" w:cs="Arial"/>
                <w:color w:val="FF0000"/>
                <w:sz w:val="28"/>
                <w:szCs w:val="22"/>
              </w:rPr>
              <m:t>c</m:t>
            </m:r>
          </m:e>
        </m:acc>
        <m:r>
          <w:rPr>
            <w:rFonts w:ascii="Cambria Math" w:hAnsi="Cambria Math" w:cs="Arial"/>
            <w:color w:val="FF0000"/>
            <w:sz w:val="28"/>
            <w:szCs w:val="22"/>
          </w:rPr>
          <m:t>+s</m:t>
        </m:r>
        <m:acc>
          <m:accPr>
            <m:chr m:val="̅"/>
            <m:ctrlPr>
              <w:rPr>
                <w:rFonts w:ascii="Cambria Math" w:hAnsi="Cambria Math" w:cs="Arial"/>
                <w:bCs/>
                <w:i/>
                <w:color w:val="FF0000"/>
                <w:sz w:val="28"/>
                <w:szCs w:val="22"/>
              </w:rPr>
            </m:ctrlPr>
          </m:accPr>
          <m:e>
            <m:r>
              <w:rPr>
                <w:rFonts w:ascii="Cambria Math" w:hAnsi="Cambria Math" w:cs="Arial"/>
                <w:color w:val="FF0000"/>
                <w:sz w:val="28"/>
                <w:szCs w:val="22"/>
              </w:rPr>
              <m:t>u</m:t>
            </m:r>
          </m:e>
        </m:acc>
        <m:r>
          <w:rPr>
            <w:rFonts w:ascii="Cambria Math" w:hAnsi="Cambria Math" w:cs="Arial"/>
            <w:color w:val="FF0000"/>
            <w:sz w:val="28"/>
            <w:szCs w:val="22"/>
          </w:rPr>
          <m:t>+uud</m:t>
        </m:r>
      </m:oMath>
      <w:r w:rsidRPr="0084318D">
        <w:rPr>
          <w:rFonts w:cs="Arial"/>
          <w:color w:val="FF0000"/>
          <w:sz w:val="28"/>
          <w:szCs w:val="22"/>
        </w:rPr>
        <w:t xml:space="preserve"> </w:t>
      </w:r>
    </w:p>
    <w:p w14:paraId="4D8842DB" w14:textId="630F306E" w:rsidR="00A50705" w:rsidRPr="0084318D" w:rsidRDefault="00BB04C2" w:rsidP="002776DE">
      <w:pPr>
        <w:tabs>
          <w:tab w:val="left" w:pos="1134"/>
          <w:tab w:val="right" w:pos="9356"/>
        </w:tabs>
        <w:rPr>
          <w:rFonts w:cs="Arial"/>
          <w:color w:val="FF0000"/>
          <w:sz w:val="28"/>
          <w:szCs w:val="22"/>
        </w:rPr>
      </w:pPr>
      <m:oMath>
        <m:r>
          <w:rPr>
            <w:rFonts w:ascii="Cambria Math" w:hAnsi="Cambria Math" w:cs="Arial"/>
            <w:color w:val="FF0000"/>
            <w:sz w:val="28"/>
            <w:szCs w:val="22"/>
          </w:rPr>
          <m:t>+1  → 0 + 0 +  1</m:t>
        </m:r>
      </m:oMath>
      <w:r w:rsidRPr="0084318D">
        <w:rPr>
          <w:rFonts w:cs="Arial"/>
          <w:color w:val="FF0000"/>
          <w:sz w:val="28"/>
          <w:szCs w:val="22"/>
        </w:rPr>
        <w:t xml:space="preserve">    </w:t>
      </w:r>
      <w:r w:rsidRPr="0084318D">
        <w:rPr>
          <w:rFonts w:cs="Arial"/>
          <w:bCs/>
          <w:color w:val="FF0000"/>
          <w:szCs w:val="22"/>
        </w:rPr>
        <w:t>(conserved</w:t>
      </w:r>
      <w:r w:rsidR="0084318D" w:rsidRPr="0084318D">
        <w:rPr>
          <w:rFonts w:cs="Arial"/>
          <w:bCs/>
          <w:color w:val="FF0000"/>
          <w:szCs w:val="22"/>
        </w:rPr>
        <w:t>, therefore possible</w:t>
      </w:r>
      <w:r w:rsidRPr="0084318D">
        <w:rPr>
          <w:rFonts w:cs="Arial"/>
          <w:bCs/>
          <w:color w:val="FF0000"/>
          <w:szCs w:val="22"/>
        </w:rPr>
        <w:t>)</w:t>
      </w:r>
      <w:r w:rsidR="006B6DF4" w:rsidRPr="0084318D">
        <w:rPr>
          <w:rFonts w:cs="Arial"/>
          <w:bCs/>
          <w:color w:val="FF0000"/>
          <w:szCs w:val="22"/>
        </w:rPr>
        <w:tab/>
      </w:r>
      <w:r w:rsidR="005621E3" w:rsidRPr="0084318D">
        <w:rPr>
          <w:rFonts w:cs="Arial"/>
          <w:bCs/>
          <w:color w:val="FF0000"/>
          <w:szCs w:val="22"/>
        </w:rPr>
        <w:t>1-2</w:t>
      </w:r>
    </w:p>
    <w:p w14:paraId="33B260CB" w14:textId="5EFA9FF3" w:rsidR="00A50705" w:rsidRPr="0084318D" w:rsidRDefault="00A50705" w:rsidP="002776DE">
      <w:pPr>
        <w:tabs>
          <w:tab w:val="left" w:pos="1134"/>
          <w:tab w:val="right" w:pos="9356"/>
        </w:tabs>
        <w:rPr>
          <w:rFonts w:cs="Arial"/>
          <w:bCs/>
          <w:color w:val="FF0000"/>
          <w:sz w:val="36"/>
          <w:szCs w:val="22"/>
        </w:rPr>
      </w:pPr>
    </w:p>
    <w:p w14:paraId="4FD7234A" w14:textId="10AF4911" w:rsidR="00BB04C2" w:rsidRPr="0084318D" w:rsidRDefault="00BB04C2" w:rsidP="00BB04C2">
      <w:pPr>
        <w:tabs>
          <w:tab w:val="right" w:pos="1134"/>
          <w:tab w:val="right" w:pos="9356"/>
        </w:tabs>
        <w:spacing w:after="120"/>
        <w:rPr>
          <w:rFonts w:cs="Arial"/>
          <w:bCs/>
          <w:color w:val="FF0000"/>
          <w:szCs w:val="22"/>
        </w:rPr>
      </w:pPr>
      <w:r w:rsidRPr="0084318D">
        <w:rPr>
          <w:rFonts w:cs="Arial"/>
          <w:bCs/>
          <w:color w:val="FF0000"/>
          <w:szCs w:val="22"/>
        </w:rPr>
        <w:t>Electric charge</w:t>
      </w:r>
    </w:p>
    <w:p w14:paraId="4F8FFC93" w14:textId="251023CE" w:rsidR="00BB04C2" w:rsidRPr="0084318D" w:rsidRDefault="005621E3" w:rsidP="005621E3">
      <w:pPr>
        <w:tabs>
          <w:tab w:val="left" w:pos="1134"/>
          <w:tab w:val="right" w:pos="9356"/>
        </w:tabs>
        <w:rPr>
          <w:rFonts w:cs="Arial"/>
          <w:color w:val="FF0000"/>
          <w:sz w:val="28"/>
          <w:szCs w:val="22"/>
        </w:rPr>
      </w:pPr>
      <m:oMath>
        <m:r>
          <w:rPr>
            <w:rFonts w:ascii="Cambria Math" w:hAnsi="Cambria Math" w:cs="Arial"/>
            <w:color w:val="FF0000"/>
            <w:sz w:val="28"/>
            <w:szCs w:val="22"/>
          </w:rPr>
          <m:t xml:space="preserve">      udb   →   c</m:t>
        </m:r>
        <m:acc>
          <m:accPr>
            <m:chr m:val="̅"/>
            <m:ctrlPr>
              <w:rPr>
                <w:rFonts w:ascii="Cambria Math" w:hAnsi="Cambria Math" w:cs="Arial"/>
                <w:bCs/>
                <w:i/>
                <w:color w:val="FF0000"/>
                <w:sz w:val="28"/>
                <w:szCs w:val="22"/>
              </w:rPr>
            </m:ctrlPr>
          </m:accPr>
          <m:e>
            <m:r>
              <w:rPr>
                <w:rFonts w:ascii="Cambria Math" w:hAnsi="Cambria Math" w:cs="Arial"/>
                <w:color w:val="FF0000"/>
                <w:sz w:val="28"/>
                <w:szCs w:val="22"/>
              </w:rPr>
              <m:t>c</m:t>
            </m:r>
          </m:e>
        </m:acc>
        <m:r>
          <w:rPr>
            <w:rFonts w:ascii="Cambria Math" w:hAnsi="Cambria Math" w:cs="Arial"/>
            <w:color w:val="FF0000"/>
            <w:sz w:val="28"/>
            <w:szCs w:val="22"/>
          </w:rPr>
          <m:t xml:space="preserve">  +     s</m:t>
        </m:r>
        <m:acc>
          <m:accPr>
            <m:chr m:val="̅"/>
            <m:ctrlPr>
              <w:rPr>
                <w:rFonts w:ascii="Cambria Math" w:hAnsi="Cambria Math" w:cs="Arial"/>
                <w:bCs/>
                <w:i/>
                <w:color w:val="FF0000"/>
                <w:sz w:val="28"/>
                <w:szCs w:val="22"/>
              </w:rPr>
            </m:ctrlPr>
          </m:accPr>
          <m:e>
            <m:r>
              <w:rPr>
                <w:rFonts w:ascii="Cambria Math" w:hAnsi="Cambria Math" w:cs="Arial"/>
                <w:color w:val="FF0000"/>
                <w:sz w:val="28"/>
                <w:szCs w:val="22"/>
              </w:rPr>
              <m:t>u</m:t>
            </m:r>
          </m:e>
        </m:acc>
        <m:r>
          <w:rPr>
            <w:rFonts w:ascii="Cambria Math" w:hAnsi="Cambria Math" w:cs="Arial"/>
            <w:color w:val="FF0000"/>
            <w:sz w:val="28"/>
            <w:szCs w:val="22"/>
          </w:rPr>
          <m:t xml:space="preserve">   +   uud</m:t>
        </m:r>
      </m:oMath>
      <w:r w:rsidR="00BB04C2" w:rsidRPr="0084318D">
        <w:rPr>
          <w:rFonts w:cs="Arial"/>
          <w:color w:val="FF0000"/>
          <w:sz w:val="28"/>
          <w:szCs w:val="22"/>
        </w:rPr>
        <w:t xml:space="preserve"> </w:t>
      </w:r>
    </w:p>
    <w:p w14:paraId="7E0A4B2A" w14:textId="54567B6A" w:rsidR="008D3435" w:rsidRPr="0084318D" w:rsidRDefault="002776DE" w:rsidP="002776DE">
      <w:pPr>
        <w:tabs>
          <w:tab w:val="right" w:pos="1134"/>
          <w:tab w:val="right" w:pos="9356"/>
        </w:tabs>
        <w:spacing w:after="120"/>
        <w:rPr>
          <w:rFonts w:cs="Arial"/>
          <w:bCs/>
          <w:color w:val="FF0000"/>
          <w:szCs w:val="22"/>
        </w:rPr>
      </w:pPr>
      <w:r w:rsidRPr="0084318D">
        <w:rPr>
          <w:rFonts w:cs="Arial"/>
          <w:bCs/>
          <w:color w:val="FF0000"/>
          <w:szCs w:val="22"/>
        </w:rPr>
        <w:t xml:space="preserve"> </w:t>
      </w:r>
      <m:oMath>
        <m:d>
          <m:dPr>
            <m:ctrlPr>
              <w:rPr>
                <w:rFonts w:ascii="Cambria Math" w:hAnsi="Cambria Math" w:cs="Arial"/>
                <w:bCs/>
                <w:i/>
                <w:color w:val="FF0000"/>
                <w:szCs w:val="22"/>
              </w:rPr>
            </m:ctrlPr>
          </m:dPr>
          <m:e>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m:t>
                </m:r>
              </m:num>
              <m:den>
                <m:r>
                  <w:rPr>
                    <w:rFonts w:ascii="Cambria Math" w:hAnsi="Cambria Math" w:cs="Arial"/>
                    <w:color w:val="FF0000"/>
                    <w:szCs w:val="22"/>
                  </w:rPr>
                  <m:t>3</m:t>
                </m:r>
              </m:den>
            </m:f>
          </m:e>
        </m:d>
        <m:r>
          <w:rPr>
            <w:rFonts w:ascii="Cambria Math" w:hAnsi="Cambria Math" w:cs="Arial"/>
            <w:color w:val="FF0000"/>
            <w:szCs w:val="22"/>
          </w:rPr>
          <m:t>→</m:t>
        </m:r>
        <m:d>
          <m:dPr>
            <m:ctrlPr>
              <w:rPr>
                <w:rFonts w:ascii="Cambria Math" w:hAnsi="Cambria Math" w:cs="Arial"/>
                <w:bCs/>
                <w:i/>
                <w:color w:val="FF0000"/>
                <w:szCs w:val="22"/>
              </w:rPr>
            </m:ctrlPr>
          </m:dPr>
          <m:e>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e>
        </m:d>
        <m:r>
          <w:rPr>
            <w:rFonts w:ascii="Cambria Math" w:hAnsi="Cambria Math" w:cs="Arial"/>
            <w:color w:val="FF0000"/>
            <w:szCs w:val="22"/>
          </w:rPr>
          <m:t>+</m:t>
        </m:r>
        <m:d>
          <m:dPr>
            <m:ctrlPr>
              <w:rPr>
                <w:rFonts w:ascii="Cambria Math" w:hAnsi="Cambria Math" w:cs="Arial"/>
                <w:bCs/>
                <w:i/>
                <w:color w:val="FF0000"/>
                <w:szCs w:val="22"/>
              </w:rPr>
            </m:ctrlPr>
          </m:dPr>
          <m:e>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e>
        </m:d>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2</m:t>
            </m:r>
          </m:num>
          <m:den>
            <m:r>
              <w:rPr>
                <w:rFonts w:ascii="Cambria Math" w:hAnsi="Cambria Math" w:cs="Arial"/>
                <w:color w:val="FF0000"/>
                <w:szCs w:val="22"/>
              </w:rPr>
              <m:t>3</m:t>
            </m:r>
          </m:den>
        </m:f>
        <m:r>
          <w:rPr>
            <w:rFonts w:ascii="Cambria Math" w:hAnsi="Cambria Math" w:cs="Arial"/>
            <w:color w:val="FF0000"/>
            <w:szCs w:val="22"/>
          </w:rPr>
          <m:t>-</m:t>
        </m:r>
        <m:f>
          <m:fPr>
            <m:ctrlPr>
              <w:rPr>
                <w:rFonts w:ascii="Cambria Math" w:hAnsi="Cambria Math" w:cs="Arial"/>
                <w:bCs/>
                <w:i/>
                <w:color w:val="FF0000"/>
                <w:szCs w:val="22"/>
              </w:rPr>
            </m:ctrlPr>
          </m:fPr>
          <m:num>
            <m:r>
              <w:rPr>
                <w:rFonts w:ascii="Cambria Math" w:hAnsi="Cambria Math" w:cs="Arial"/>
                <w:color w:val="FF0000"/>
                <w:szCs w:val="22"/>
              </w:rPr>
              <m:t>1</m:t>
            </m:r>
          </m:num>
          <m:den>
            <m:r>
              <w:rPr>
                <w:rFonts w:ascii="Cambria Math" w:hAnsi="Cambria Math" w:cs="Arial"/>
                <w:color w:val="FF0000"/>
                <w:szCs w:val="22"/>
              </w:rPr>
              <m:t>3</m:t>
            </m:r>
          </m:den>
        </m:f>
        <m:r>
          <w:rPr>
            <w:rFonts w:ascii="Cambria Math" w:hAnsi="Cambria Math" w:cs="Arial"/>
            <w:color w:val="FF0000"/>
            <w:szCs w:val="22"/>
          </w:rPr>
          <m:t>)</m:t>
        </m:r>
      </m:oMath>
      <w:r w:rsidR="00C83301" w:rsidRPr="0084318D">
        <w:rPr>
          <w:rFonts w:cs="Arial"/>
          <w:bCs/>
          <w:color w:val="FF0000"/>
          <w:szCs w:val="22"/>
        </w:rPr>
        <w:t xml:space="preserve"> </w:t>
      </w:r>
    </w:p>
    <w:p w14:paraId="4F8C0715" w14:textId="44B3C9D5" w:rsidR="008D3435" w:rsidRPr="0084318D" w:rsidRDefault="007E51B4" w:rsidP="002776DE">
      <w:pPr>
        <w:tabs>
          <w:tab w:val="right" w:pos="1134"/>
          <w:tab w:val="right" w:pos="9356"/>
        </w:tabs>
        <w:spacing w:after="120"/>
        <w:rPr>
          <w:rFonts w:cs="Arial"/>
          <w:bCs/>
          <w:color w:val="FF0000"/>
          <w:szCs w:val="22"/>
        </w:rPr>
      </w:pPr>
      <m:oMath>
        <m:r>
          <w:rPr>
            <w:rFonts w:ascii="Cambria Math" w:hAnsi="Cambria Math" w:cs="Arial"/>
            <w:color w:val="FF0000"/>
            <w:szCs w:val="22"/>
          </w:rPr>
          <m:t xml:space="preserve">           0         →       0     -        1       +        1</m:t>
        </m:r>
      </m:oMath>
      <w:r w:rsidR="006B6DF4" w:rsidRPr="0084318D">
        <w:rPr>
          <w:rFonts w:cs="Arial"/>
          <w:bCs/>
          <w:color w:val="FF0000"/>
          <w:szCs w:val="22"/>
        </w:rPr>
        <w:t xml:space="preserve">       </w:t>
      </w:r>
      <w:r w:rsidR="0084318D" w:rsidRPr="0084318D">
        <w:rPr>
          <w:rFonts w:cs="Arial"/>
          <w:bCs/>
          <w:color w:val="FF0000"/>
          <w:szCs w:val="22"/>
        </w:rPr>
        <w:t>(conserved, therefore possible)</w:t>
      </w:r>
      <w:r w:rsidR="005621E3" w:rsidRPr="0084318D">
        <w:rPr>
          <w:rFonts w:cs="Arial"/>
          <w:bCs/>
          <w:color w:val="FF0000"/>
          <w:szCs w:val="22"/>
        </w:rPr>
        <w:tab/>
        <w:t>1-2</w:t>
      </w:r>
    </w:p>
    <w:p w14:paraId="6191107C" w14:textId="77777777" w:rsidR="008D3435" w:rsidRPr="002776DE" w:rsidRDefault="008D3435" w:rsidP="002776DE">
      <w:pPr>
        <w:tabs>
          <w:tab w:val="right" w:pos="1134"/>
          <w:tab w:val="right" w:pos="9356"/>
        </w:tabs>
        <w:spacing w:after="120"/>
        <w:rPr>
          <w:rFonts w:cs="Arial"/>
          <w:bCs/>
          <w:szCs w:val="22"/>
        </w:rPr>
      </w:pPr>
    </w:p>
    <w:p w14:paraId="46104034" w14:textId="77777777" w:rsidR="008D3435" w:rsidRPr="002776DE" w:rsidRDefault="008D3435" w:rsidP="002776DE">
      <w:pPr>
        <w:tabs>
          <w:tab w:val="right" w:pos="1134"/>
          <w:tab w:val="right" w:pos="9356"/>
        </w:tabs>
        <w:spacing w:after="120"/>
        <w:rPr>
          <w:rFonts w:cs="Arial"/>
          <w:bCs/>
          <w:szCs w:val="22"/>
        </w:rPr>
      </w:pPr>
    </w:p>
    <w:p w14:paraId="42C679D5" w14:textId="77777777" w:rsidR="008D3435" w:rsidRPr="002776DE" w:rsidRDefault="008D3435" w:rsidP="002776DE">
      <w:pPr>
        <w:tabs>
          <w:tab w:val="right" w:pos="1134"/>
          <w:tab w:val="right" w:pos="9356"/>
        </w:tabs>
        <w:spacing w:after="120"/>
        <w:rPr>
          <w:rFonts w:cs="Arial"/>
          <w:bCs/>
          <w:szCs w:val="22"/>
        </w:rPr>
      </w:pPr>
    </w:p>
    <w:p w14:paraId="11E8BBBE" w14:textId="77777777" w:rsidR="001235AE" w:rsidRPr="002776DE" w:rsidRDefault="001235AE" w:rsidP="002776DE">
      <w:pPr>
        <w:tabs>
          <w:tab w:val="right" w:pos="1134"/>
          <w:tab w:val="right" w:pos="9356"/>
        </w:tabs>
        <w:spacing w:after="120"/>
        <w:rPr>
          <w:rFonts w:cs="Arial"/>
          <w:bCs/>
          <w:szCs w:val="22"/>
        </w:rPr>
      </w:pPr>
    </w:p>
    <w:p w14:paraId="7ECDF37E" w14:textId="77777777" w:rsidR="001235AE" w:rsidRPr="002776DE" w:rsidRDefault="001235AE" w:rsidP="002776DE">
      <w:pPr>
        <w:tabs>
          <w:tab w:val="right" w:pos="1134"/>
          <w:tab w:val="right" w:pos="9356"/>
        </w:tabs>
        <w:spacing w:after="120"/>
        <w:rPr>
          <w:rFonts w:cs="Arial"/>
          <w:bCs/>
          <w:szCs w:val="22"/>
        </w:rPr>
      </w:pPr>
    </w:p>
    <w:p w14:paraId="1A47D092" w14:textId="77777777" w:rsidR="001235AE" w:rsidRPr="002776DE" w:rsidRDefault="001235AE" w:rsidP="002776DE">
      <w:pPr>
        <w:tabs>
          <w:tab w:val="right" w:pos="1134"/>
          <w:tab w:val="right" w:pos="9356"/>
        </w:tabs>
        <w:spacing w:after="120"/>
        <w:rPr>
          <w:rFonts w:cs="Arial"/>
          <w:bCs/>
          <w:szCs w:val="22"/>
        </w:rPr>
      </w:pPr>
    </w:p>
    <w:p w14:paraId="7094C25F" w14:textId="77777777" w:rsidR="001235AE" w:rsidRPr="002776DE" w:rsidRDefault="001235AE" w:rsidP="002776DE">
      <w:pPr>
        <w:tabs>
          <w:tab w:val="right" w:pos="1134"/>
          <w:tab w:val="right" w:pos="9356"/>
        </w:tabs>
        <w:spacing w:after="120"/>
        <w:rPr>
          <w:rFonts w:cs="Arial"/>
          <w:bCs/>
          <w:szCs w:val="22"/>
        </w:rPr>
      </w:pPr>
    </w:p>
    <w:p w14:paraId="72ED53D1" w14:textId="77777777" w:rsidR="001235AE" w:rsidRPr="002776DE" w:rsidRDefault="001235AE" w:rsidP="002776DE">
      <w:pPr>
        <w:tabs>
          <w:tab w:val="right" w:pos="1134"/>
          <w:tab w:val="right" w:pos="9356"/>
        </w:tabs>
        <w:spacing w:after="120"/>
        <w:rPr>
          <w:rFonts w:cs="Arial"/>
          <w:bCs/>
          <w:szCs w:val="22"/>
        </w:rPr>
      </w:pPr>
    </w:p>
    <w:p w14:paraId="4D805EBF" w14:textId="6682A50D"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7</w:t>
      </w:r>
      <w:r>
        <w:rPr>
          <w:rFonts w:cs="Arial"/>
          <w:b/>
          <w:bCs/>
          <w:szCs w:val="22"/>
        </w:rPr>
        <w:tab/>
        <w:t>(4 marks)</w:t>
      </w:r>
    </w:p>
    <w:p w14:paraId="6651F157" w14:textId="6F8B5E0C" w:rsidR="001235AE" w:rsidRDefault="001235AE" w:rsidP="001235AE">
      <w:pPr>
        <w:tabs>
          <w:tab w:val="left" w:pos="1134"/>
          <w:tab w:val="right" w:pos="9356"/>
        </w:tabs>
        <w:rPr>
          <w:rFonts w:cs="Arial"/>
          <w:bCs/>
          <w:szCs w:val="22"/>
        </w:rPr>
      </w:pPr>
      <w:r>
        <w:rPr>
          <w:rFonts w:cs="Arial"/>
          <w:bCs/>
          <w:szCs w:val="22"/>
        </w:rPr>
        <w:t xml:space="preserve">A </w:t>
      </w:r>
      <w:r w:rsidR="001D6EDF">
        <w:rPr>
          <w:rFonts w:cs="Arial"/>
          <w:bCs/>
          <w:szCs w:val="22"/>
        </w:rPr>
        <w:t xml:space="preserve">square </w:t>
      </w:r>
      <w:r w:rsidR="00953F5F">
        <w:rPr>
          <w:rFonts w:cs="Arial"/>
          <w:bCs/>
          <w:szCs w:val="22"/>
        </w:rPr>
        <w:t xml:space="preserve">coil </w:t>
      </w:r>
      <w:r>
        <w:rPr>
          <w:rFonts w:cs="Arial"/>
          <w:bCs/>
          <w:szCs w:val="22"/>
        </w:rPr>
        <w:t xml:space="preserve">moves into a uniform 260 mT magnetic field which is </w:t>
      </w:r>
      <w:r w:rsidR="00CE2DEC">
        <w:rPr>
          <w:rFonts w:cs="Arial"/>
          <w:bCs/>
          <w:szCs w:val="22"/>
        </w:rPr>
        <w:t>aligned perpendicular to the area of the coil.</w:t>
      </w:r>
      <w:r>
        <w:rPr>
          <w:rFonts w:cs="Arial"/>
          <w:bCs/>
          <w:szCs w:val="22"/>
        </w:rPr>
        <w:t xml:space="preserve"> The coil is induced with a 0.650 V emf as it enters the field</w:t>
      </w:r>
      <w:r w:rsidR="009E139F">
        <w:rPr>
          <w:rFonts w:cs="Arial"/>
          <w:bCs/>
          <w:szCs w:val="22"/>
        </w:rPr>
        <w:t xml:space="preserve"> at 4.75 m s</w:t>
      </w:r>
      <w:r w:rsidR="009E139F">
        <w:rPr>
          <w:rFonts w:cs="Arial"/>
          <w:bCs/>
          <w:szCs w:val="22"/>
          <w:vertAlign w:val="superscript"/>
        </w:rPr>
        <w:t>-1</w:t>
      </w:r>
      <w:r>
        <w:rPr>
          <w:rFonts w:cs="Arial"/>
          <w:bCs/>
          <w:szCs w:val="22"/>
        </w:rPr>
        <w:t xml:space="preserve">. </w:t>
      </w:r>
      <w:r w:rsidR="001D6EDF">
        <w:rPr>
          <w:rFonts w:cs="Arial"/>
          <w:bCs/>
          <w:szCs w:val="22"/>
        </w:rPr>
        <w:t xml:space="preserve">For </w:t>
      </w:r>
      <w:r w:rsidR="008B04E0">
        <w:rPr>
          <w:rFonts w:cs="Arial"/>
          <w:bCs/>
          <w:szCs w:val="22"/>
        </w:rPr>
        <w:t>what amount of time</w:t>
      </w:r>
      <w:r w:rsidR="001D6EDF">
        <w:rPr>
          <w:rFonts w:cs="Arial"/>
          <w:bCs/>
          <w:szCs w:val="22"/>
        </w:rPr>
        <w:t xml:space="preserve"> does the coil have an induced emf?</w:t>
      </w:r>
      <w:r>
        <w:rPr>
          <w:rFonts w:cs="Arial"/>
          <w:bCs/>
          <w:szCs w:val="22"/>
        </w:rPr>
        <w:t xml:space="preserve"> </w:t>
      </w:r>
    </w:p>
    <w:p w14:paraId="70A475C3" w14:textId="1DC4A2F0" w:rsidR="001235AE" w:rsidRDefault="001235AE" w:rsidP="001235AE">
      <w:pPr>
        <w:tabs>
          <w:tab w:val="left" w:pos="1134"/>
          <w:tab w:val="right" w:pos="9356"/>
        </w:tabs>
        <w:rPr>
          <w:rFonts w:cs="Arial"/>
          <w:bCs/>
          <w:szCs w:val="22"/>
        </w:rPr>
      </w:pPr>
    </w:p>
    <w:p w14:paraId="7046ADE7" w14:textId="2918D15C" w:rsidR="001235AE" w:rsidRPr="00614F41" w:rsidRDefault="00684708" w:rsidP="001235AE">
      <w:pPr>
        <w:tabs>
          <w:tab w:val="left" w:pos="1134"/>
          <w:tab w:val="right" w:pos="9356"/>
        </w:tabs>
        <w:rPr>
          <w:rFonts w:cs="Arial"/>
          <w:bCs/>
          <w:color w:val="FF0000"/>
          <w:szCs w:val="22"/>
        </w:rPr>
      </w:pPr>
      <w:r w:rsidRPr="00614F41">
        <w:rPr>
          <w:rFonts w:cs="Arial"/>
          <w:bCs/>
          <w:color w:val="FF0000"/>
          <w:szCs w:val="22"/>
        </w:rPr>
        <w:t>Find length of single side of coil</w:t>
      </w:r>
    </w:p>
    <w:p w14:paraId="628A5EB1" w14:textId="75B23A71" w:rsidR="001235AE" w:rsidRPr="008601A2" w:rsidRDefault="0056485B" w:rsidP="008601A2">
      <w:pPr>
        <w:tabs>
          <w:tab w:val="right" w:pos="1134"/>
          <w:tab w:val="right" w:pos="9356"/>
        </w:tabs>
        <w:spacing w:after="120"/>
        <w:rPr>
          <w:rFonts w:cs="Arial"/>
          <w:bCs/>
          <w:color w:val="FF0000"/>
          <w:szCs w:val="22"/>
        </w:rPr>
      </w:pPr>
      <m:oMath>
        <m:r>
          <w:rPr>
            <w:rFonts w:ascii="Cambria Math" w:hAnsi="Cambria Math" w:cs="Arial"/>
            <w:color w:val="FF0000"/>
            <w:szCs w:val="22"/>
          </w:rPr>
          <m:t>ε</m:t>
        </m:r>
        <m:r>
          <m:rPr>
            <m:sty m:val="p"/>
          </m:rPr>
          <w:rPr>
            <w:rFonts w:ascii="Cambria Math" w:hAnsi="Cambria Math" w:cs="Arial"/>
            <w:color w:val="FF0000"/>
            <w:szCs w:val="22"/>
          </w:rPr>
          <m:t>=</m:t>
        </m:r>
        <m:r>
          <w:rPr>
            <w:rFonts w:ascii="Cambria Math" w:hAnsi="Cambria Math" w:cs="Arial"/>
            <w:color w:val="FF0000"/>
            <w:szCs w:val="22"/>
          </w:rPr>
          <m:t>vBl</m:t>
        </m:r>
      </m:oMath>
      <w:r w:rsidRPr="008601A2">
        <w:rPr>
          <w:rFonts w:cs="Arial"/>
          <w:bCs/>
          <w:color w:val="FF0000"/>
          <w:szCs w:val="22"/>
        </w:rPr>
        <w:t xml:space="preserve"> </w:t>
      </w:r>
    </w:p>
    <w:p w14:paraId="4D970EFE" w14:textId="30938049" w:rsidR="001235AE" w:rsidRPr="008601A2" w:rsidRDefault="00F82306" w:rsidP="008601A2">
      <w:pPr>
        <w:tabs>
          <w:tab w:val="right" w:pos="1134"/>
          <w:tab w:val="right" w:pos="9356"/>
        </w:tabs>
        <w:spacing w:after="120"/>
        <w:rPr>
          <w:rFonts w:cs="Arial"/>
          <w:bCs/>
          <w:color w:val="FF0000"/>
          <w:szCs w:val="22"/>
        </w:rPr>
      </w:pPr>
      <m:oMath>
        <m:r>
          <w:rPr>
            <w:rFonts w:ascii="Cambria Math" w:hAnsi="Cambria Math" w:cs="Arial"/>
            <w:color w:val="FF0000"/>
            <w:szCs w:val="22"/>
          </w:rPr>
          <m:t>l</m:t>
        </m:r>
        <m:r>
          <m:rPr>
            <m:sty m:val="p"/>
          </m:rPr>
          <w:rPr>
            <w:rFonts w:ascii="Cambria Math" w:hAnsi="Cambria Math" w:cs="Arial"/>
            <w:color w:val="FF0000"/>
            <w:szCs w:val="22"/>
          </w:rPr>
          <m:t>=</m:t>
        </m:r>
        <m:f>
          <m:fPr>
            <m:ctrlPr>
              <w:rPr>
                <w:rFonts w:ascii="Cambria Math" w:hAnsi="Cambria Math" w:cs="Arial"/>
                <w:bCs/>
                <w:color w:val="FF0000"/>
                <w:szCs w:val="22"/>
              </w:rPr>
            </m:ctrlPr>
          </m:fPr>
          <m:num>
            <m:r>
              <w:rPr>
                <w:rFonts w:ascii="Cambria Math" w:hAnsi="Cambria Math" w:cs="Arial"/>
                <w:color w:val="FF0000"/>
                <w:szCs w:val="22"/>
              </w:rPr>
              <m:t>ε</m:t>
            </m:r>
          </m:num>
          <m:den>
            <m:r>
              <w:rPr>
                <w:rFonts w:ascii="Cambria Math" w:hAnsi="Cambria Math" w:cs="Arial"/>
                <w:color w:val="FF0000"/>
                <w:szCs w:val="22"/>
              </w:rPr>
              <m:t>vB</m:t>
            </m:r>
          </m:den>
        </m:f>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0.650</m:t>
            </m:r>
          </m:num>
          <m:den>
            <m:r>
              <m:rPr>
                <m:sty m:val="p"/>
              </m:rPr>
              <w:rPr>
                <w:rFonts w:ascii="Cambria Math" w:hAnsi="Cambria Math" w:cs="Arial"/>
                <w:color w:val="FF0000"/>
                <w:szCs w:val="22"/>
              </w:rPr>
              <m:t>4.75×260×</m:t>
            </m:r>
            <m:sSup>
              <m:sSupPr>
                <m:ctrlPr>
                  <w:rPr>
                    <w:rFonts w:ascii="Cambria Math" w:hAnsi="Cambria Math" w:cs="Arial"/>
                    <w:b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den>
        </m:f>
        <m:r>
          <m:rPr>
            <m:sty m:val="p"/>
          </m:rPr>
          <w:rPr>
            <w:rFonts w:ascii="Cambria Math" w:hAnsi="Cambria Math" w:cs="Arial"/>
            <w:color w:val="FF0000"/>
            <w:szCs w:val="22"/>
          </w:rPr>
          <m:t xml:space="preserve"> =0.5263 </m:t>
        </m:r>
        <m:r>
          <w:rPr>
            <w:rFonts w:ascii="Cambria Math" w:hAnsi="Cambria Math" w:cs="Arial"/>
            <w:color w:val="FF0000"/>
            <w:szCs w:val="22"/>
          </w:rPr>
          <m:t>m</m:t>
        </m:r>
      </m:oMath>
      <w:r w:rsidR="00CF5A80" w:rsidRPr="008601A2">
        <w:rPr>
          <w:rFonts w:cs="Arial"/>
          <w:bCs/>
          <w:color w:val="FF0000"/>
          <w:szCs w:val="22"/>
        </w:rPr>
        <w:t xml:space="preserve"> </w:t>
      </w:r>
      <w:r w:rsidR="008601A2">
        <w:rPr>
          <w:rFonts w:cs="Arial"/>
          <w:bCs/>
          <w:color w:val="FF0000"/>
          <w:szCs w:val="22"/>
        </w:rPr>
        <w:tab/>
        <w:t>1-2</w:t>
      </w:r>
    </w:p>
    <w:p w14:paraId="29953F94" w14:textId="6A314FB5" w:rsidR="008D3435" w:rsidRPr="008601A2" w:rsidRDefault="008D3435" w:rsidP="004A4D5D">
      <w:pPr>
        <w:tabs>
          <w:tab w:val="right" w:pos="1134"/>
          <w:tab w:val="right" w:pos="9356"/>
        </w:tabs>
        <w:spacing w:after="120"/>
        <w:rPr>
          <w:rFonts w:cs="Arial"/>
          <w:bCs/>
          <w:color w:val="FF0000"/>
          <w:szCs w:val="22"/>
        </w:rPr>
      </w:pPr>
    </w:p>
    <w:p w14:paraId="00CBC207" w14:textId="50D5B33D" w:rsidR="004A4D5D" w:rsidRPr="008601A2" w:rsidRDefault="00684708" w:rsidP="004A4D5D">
      <w:pPr>
        <w:tabs>
          <w:tab w:val="right" w:pos="1134"/>
          <w:tab w:val="right" w:pos="9356"/>
        </w:tabs>
        <w:spacing w:after="120"/>
        <w:rPr>
          <w:rFonts w:cs="Arial"/>
          <w:bCs/>
          <w:color w:val="FF0000"/>
          <w:szCs w:val="22"/>
        </w:rPr>
      </w:pPr>
      <w:r>
        <w:rPr>
          <w:rFonts w:cs="Arial"/>
          <w:bCs/>
          <w:color w:val="FF0000"/>
          <w:szCs w:val="22"/>
        </w:rPr>
        <w:t>Find time to completely move into the field</w:t>
      </w:r>
      <w:r w:rsidR="00614F41">
        <w:rPr>
          <w:rFonts w:cs="Arial"/>
          <w:bCs/>
          <w:color w:val="FF0000"/>
          <w:szCs w:val="22"/>
        </w:rPr>
        <w:t>, hence time of induced emf</w:t>
      </w:r>
    </w:p>
    <w:p w14:paraId="443D94F3" w14:textId="1B7579B4" w:rsidR="004A4D5D" w:rsidRPr="008601A2" w:rsidRDefault="004A4D5D" w:rsidP="004A4D5D">
      <w:pPr>
        <w:tabs>
          <w:tab w:val="right" w:pos="1134"/>
          <w:tab w:val="right" w:pos="9356"/>
        </w:tabs>
        <w:spacing w:after="120"/>
        <w:rPr>
          <w:rFonts w:cs="Arial"/>
          <w:bCs/>
          <w:color w:val="FF0000"/>
          <w:szCs w:val="22"/>
        </w:rPr>
      </w:pPr>
      <m:oMath>
        <m:r>
          <w:rPr>
            <w:rFonts w:ascii="Cambria Math" w:hAnsi="Cambria Math" w:cs="Arial"/>
            <w:color w:val="FF0000"/>
            <w:szCs w:val="22"/>
          </w:rPr>
          <m:t>v</m:t>
        </m:r>
        <m:r>
          <m:rPr>
            <m:sty m:val="p"/>
          </m:rPr>
          <w:rPr>
            <w:rFonts w:ascii="Cambria Math" w:hAnsi="Cambria Math" w:cs="Arial"/>
            <w:color w:val="FF0000"/>
            <w:szCs w:val="22"/>
          </w:rPr>
          <m:t>=</m:t>
        </m:r>
        <m:f>
          <m:fPr>
            <m:ctrlPr>
              <w:rPr>
                <w:rFonts w:ascii="Cambria Math" w:hAnsi="Cambria Math" w:cs="Arial"/>
                <w:bCs/>
                <w:color w:val="FF0000"/>
                <w:szCs w:val="22"/>
              </w:rPr>
            </m:ctrlPr>
          </m:fPr>
          <m:num>
            <m:r>
              <w:rPr>
                <w:rFonts w:ascii="Cambria Math" w:hAnsi="Cambria Math" w:cs="Arial"/>
                <w:color w:val="FF0000"/>
                <w:szCs w:val="22"/>
              </w:rPr>
              <m:t>s</m:t>
            </m:r>
          </m:num>
          <m:den>
            <m:r>
              <w:rPr>
                <w:rFonts w:ascii="Cambria Math" w:hAnsi="Cambria Math" w:cs="Arial"/>
                <w:color w:val="FF0000"/>
                <w:szCs w:val="22"/>
              </w:rPr>
              <m:t>t</m:t>
            </m:r>
          </m:den>
        </m:f>
      </m:oMath>
      <w:r w:rsidRPr="008601A2">
        <w:rPr>
          <w:rFonts w:cs="Arial"/>
          <w:bCs/>
          <w:color w:val="FF0000"/>
          <w:szCs w:val="22"/>
        </w:rPr>
        <w:t xml:space="preserve"> </w:t>
      </w:r>
    </w:p>
    <w:p w14:paraId="00D84B24" w14:textId="62FB44DA" w:rsidR="008D3435" w:rsidRPr="004A4D5D" w:rsidRDefault="004A4D5D" w:rsidP="004A4D5D">
      <w:pPr>
        <w:tabs>
          <w:tab w:val="right" w:pos="1134"/>
          <w:tab w:val="right" w:pos="9356"/>
        </w:tabs>
        <w:spacing w:after="120"/>
        <w:rPr>
          <w:rFonts w:cs="Arial"/>
          <w:bCs/>
          <w:color w:val="FF0000"/>
          <w:szCs w:val="22"/>
        </w:rPr>
      </w:pPr>
      <m:oMath>
        <m:r>
          <w:rPr>
            <w:rFonts w:ascii="Cambria Math" w:hAnsi="Cambria Math" w:cs="Arial"/>
            <w:color w:val="FF0000"/>
            <w:szCs w:val="22"/>
          </w:rPr>
          <m:t>t</m:t>
        </m:r>
        <m:r>
          <m:rPr>
            <m:sty m:val="p"/>
          </m:rPr>
          <w:rPr>
            <w:rFonts w:ascii="Cambria Math" w:hAnsi="Cambria Math" w:cs="Arial"/>
            <w:color w:val="FF0000"/>
            <w:szCs w:val="22"/>
          </w:rPr>
          <m:t>=</m:t>
        </m:r>
        <m:f>
          <m:fPr>
            <m:ctrlPr>
              <w:rPr>
                <w:rFonts w:ascii="Cambria Math" w:hAnsi="Cambria Math" w:cs="Arial"/>
                <w:bCs/>
                <w:color w:val="FF0000"/>
                <w:szCs w:val="22"/>
              </w:rPr>
            </m:ctrlPr>
          </m:fPr>
          <m:num>
            <m:r>
              <w:rPr>
                <w:rFonts w:ascii="Cambria Math" w:hAnsi="Cambria Math" w:cs="Arial"/>
                <w:color w:val="FF0000"/>
                <w:szCs w:val="22"/>
              </w:rPr>
              <m:t>s</m:t>
            </m:r>
          </m:num>
          <m:den>
            <m:r>
              <w:rPr>
                <w:rFonts w:ascii="Cambria Math" w:hAnsi="Cambria Math" w:cs="Arial"/>
                <w:color w:val="FF0000"/>
                <w:szCs w:val="22"/>
              </w:rPr>
              <m:t>v</m:t>
            </m:r>
          </m:den>
        </m:f>
        <m:r>
          <m:rPr>
            <m:sty m:val="p"/>
          </m:rPr>
          <w:rPr>
            <w:rFonts w:ascii="Cambria Math" w:hAnsi="Cambria Math" w:cs="Arial"/>
            <w:color w:val="FF0000"/>
            <w:szCs w:val="22"/>
          </w:rPr>
          <m:t>=</m:t>
        </m:r>
        <m:f>
          <m:fPr>
            <m:ctrlPr>
              <w:rPr>
                <w:rFonts w:ascii="Cambria Math" w:hAnsi="Cambria Math" w:cs="Arial"/>
                <w:bCs/>
                <w:color w:val="FF0000"/>
                <w:szCs w:val="22"/>
              </w:rPr>
            </m:ctrlPr>
          </m:fPr>
          <m:num>
            <m:r>
              <m:rPr>
                <m:sty m:val="p"/>
              </m:rPr>
              <w:rPr>
                <w:rFonts w:ascii="Cambria Math" w:hAnsi="Cambria Math" w:cs="Arial"/>
                <w:color w:val="FF0000"/>
                <w:szCs w:val="22"/>
              </w:rPr>
              <m:t>0.5263</m:t>
            </m:r>
          </m:num>
          <m:den>
            <m:r>
              <m:rPr>
                <m:sty m:val="p"/>
              </m:rPr>
              <w:rPr>
                <w:rFonts w:ascii="Cambria Math" w:hAnsi="Cambria Math" w:cs="Arial"/>
                <w:color w:val="FF0000"/>
                <w:szCs w:val="22"/>
              </w:rPr>
              <m:t>4.75</m:t>
            </m:r>
          </m:den>
        </m:f>
        <m:r>
          <m:rPr>
            <m:sty m:val="p"/>
          </m:rPr>
          <w:rPr>
            <w:rFonts w:ascii="Cambria Math" w:hAnsi="Cambria Math" w:cs="Arial"/>
            <w:color w:val="FF0000"/>
            <w:szCs w:val="22"/>
          </w:rPr>
          <m:t xml:space="preserve">=0.111 </m:t>
        </m:r>
        <m:r>
          <w:rPr>
            <w:rFonts w:ascii="Cambria Math" w:hAnsi="Cambria Math" w:cs="Arial"/>
            <w:color w:val="FF0000"/>
            <w:szCs w:val="22"/>
          </w:rPr>
          <m:t>s</m:t>
        </m:r>
      </m:oMath>
      <w:r w:rsidR="008601A2">
        <w:rPr>
          <w:rFonts w:cs="Arial"/>
          <w:bCs/>
          <w:color w:val="FF0000"/>
          <w:szCs w:val="22"/>
        </w:rPr>
        <w:t xml:space="preserve"> </w:t>
      </w:r>
      <w:r w:rsidR="008601A2">
        <w:rPr>
          <w:rFonts w:cs="Arial"/>
          <w:bCs/>
          <w:color w:val="FF0000"/>
          <w:szCs w:val="22"/>
        </w:rPr>
        <w:tab/>
        <w:t>1-2</w:t>
      </w:r>
    </w:p>
    <w:p w14:paraId="6C4ECD16" w14:textId="77777777" w:rsidR="008D3435" w:rsidRPr="004A4D5D" w:rsidRDefault="008D3435" w:rsidP="004A4D5D">
      <w:pPr>
        <w:tabs>
          <w:tab w:val="right" w:pos="1134"/>
          <w:tab w:val="right" w:pos="9356"/>
        </w:tabs>
        <w:spacing w:after="120"/>
        <w:rPr>
          <w:rFonts w:cs="Arial"/>
          <w:bCs/>
          <w:color w:val="FF0000"/>
          <w:szCs w:val="22"/>
        </w:rPr>
      </w:pPr>
    </w:p>
    <w:p w14:paraId="04FFC8B4" w14:textId="77777777" w:rsidR="008D3435" w:rsidRPr="004A4D5D" w:rsidRDefault="008D3435" w:rsidP="004A4D5D">
      <w:pPr>
        <w:tabs>
          <w:tab w:val="right" w:pos="1134"/>
          <w:tab w:val="right" w:pos="9356"/>
        </w:tabs>
        <w:spacing w:after="120"/>
        <w:rPr>
          <w:rFonts w:cs="Arial"/>
          <w:bCs/>
          <w:color w:val="FF0000"/>
          <w:szCs w:val="22"/>
        </w:rPr>
      </w:pPr>
    </w:p>
    <w:p w14:paraId="54CFDA85" w14:textId="77777777" w:rsidR="008D3435" w:rsidRPr="004A4D5D" w:rsidRDefault="008D3435" w:rsidP="004A4D5D">
      <w:pPr>
        <w:tabs>
          <w:tab w:val="right" w:pos="1134"/>
          <w:tab w:val="right" w:pos="9356"/>
        </w:tabs>
        <w:spacing w:after="120"/>
        <w:rPr>
          <w:rFonts w:cs="Arial"/>
          <w:bCs/>
          <w:color w:val="FF0000"/>
          <w:szCs w:val="22"/>
        </w:rPr>
      </w:pPr>
    </w:p>
    <w:p w14:paraId="090B5173" w14:textId="77777777" w:rsidR="008D3435" w:rsidRPr="004A4D5D" w:rsidRDefault="008D3435" w:rsidP="004A4D5D">
      <w:pPr>
        <w:tabs>
          <w:tab w:val="right" w:pos="1134"/>
          <w:tab w:val="right" w:pos="9356"/>
        </w:tabs>
        <w:spacing w:after="120"/>
        <w:rPr>
          <w:rFonts w:cs="Arial"/>
          <w:bCs/>
          <w:color w:val="FF0000"/>
          <w:szCs w:val="22"/>
        </w:rPr>
      </w:pPr>
    </w:p>
    <w:p w14:paraId="4CF17AD3" w14:textId="77777777" w:rsidR="008D3435" w:rsidRPr="004A4D5D" w:rsidRDefault="008D3435" w:rsidP="004A4D5D">
      <w:pPr>
        <w:tabs>
          <w:tab w:val="right" w:pos="1134"/>
          <w:tab w:val="right" w:pos="9356"/>
        </w:tabs>
        <w:spacing w:after="120"/>
        <w:rPr>
          <w:rFonts w:cs="Arial"/>
          <w:bCs/>
          <w:color w:val="FF0000"/>
          <w:szCs w:val="22"/>
        </w:rPr>
      </w:pPr>
    </w:p>
    <w:p w14:paraId="4AE773C4" w14:textId="77777777" w:rsidR="008D3435" w:rsidRDefault="008D3435" w:rsidP="00AD37CA">
      <w:pPr>
        <w:tabs>
          <w:tab w:val="left" w:pos="1134"/>
          <w:tab w:val="left" w:pos="8647"/>
          <w:tab w:val="right" w:pos="9356"/>
        </w:tabs>
        <w:spacing w:after="120"/>
        <w:rPr>
          <w:rFonts w:cs="Arial"/>
          <w:b/>
          <w:bCs/>
          <w:szCs w:val="22"/>
        </w:rPr>
      </w:pPr>
    </w:p>
    <w:p w14:paraId="306C9FDC" w14:textId="18F95F74"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8</w:t>
      </w:r>
      <w:r>
        <w:rPr>
          <w:rFonts w:cs="Arial"/>
          <w:b/>
          <w:bCs/>
          <w:szCs w:val="22"/>
        </w:rPr>
        <w:tab/>
        <w:t>(4 marks)</w:t>
      </w:r>
    </w:p>
    <w:p w14:paraId="4600969E" w14:textId="77777777" w:rsidR="00235A6C" w:rsidRPr="00CC3541" w:rsidRDefault="00235A6C" w:rsidP="00235A6C">
      <w:r>
        <w:t xml:space="preserve">Victor, an amateur rocketeer, performs a calculation showing the amount of work the combustion of the rocket fuel needs to do to the rocket to get it to the upper atmosphere from the surface of the Earth. Victor assumes the work is  </w:t>
      </w:r>
      <m:oMath>
        <m:r>
          <w:rPr>
            <w:rFonts w:ascii="Cambria Math" w:hAnsi="Cambria Math"/>
          </w:rPr>
          <m:t>W=∆E=mgh</m:t>
        </m:r>
      </m:oMath>
      <w:r>
        <w:t xml:space="preserve"> where </w:t>
      </w:r>
      <m:oMath>
        <m:r>
          <w:rPr>
            <w:rFonts w:ascii="Cambria Math" w:hAnsi="Cambria Math"/>
          </w:rPr>
          <m:t>m</m:t>
        </m:r>
      </m:oMath>
      <w:r>
        <w:t xml:space="preserve"> is the mass of the rocket, </w:t>
      </w:r>
      <m:oMath>
        <m:r>
          <w:rPr>
            <w:rFonts w:ascii="Cambria Math" w:hAnsi="Cambria Math"/>
          </w:rPr>
          <m:t>g</m:t>
        </m:r>
      </m:oMath>
      <w:r>
        <w:t xml:space="preserve"> is 9.80 m s</w:t>
      </w:r>
      <w:r>
        <w:rPr>
          <w:vertAlign w:val="superscript"/>
        </w:rPr>
        <w:t>-2</w:t>
      </w:r>
      <w:r>
        <w:t xml:space="preserve"> and </w:t>
      </w:r>
      <m:oMath>
        <m:r>
          <w:rPr>
            <w:rFonts w:ascii="Cambria Math" w:hAnsi="Cambria Math"/>
          </w:rPr>
          <m:t>h</m:t>
        </m:r>
      </m:oMath>
      <w:r>
        <w:t xml:space="preserve"> is the altitude the rocket needs to reach. Describe two issues with Victor’s method for determining the work required.</w:t>
      </w:r>
    </w:p>
    <w:p w14:paraId="037592C7" w14:textId="77777777" w:rsidR="001235AE" w:rsidRDefault="001235AE" w:rsidP="00AD37CA">
      <w:pPr>
        <w:tabs>
          <w:tab w:val="left" w:pos="1134"/>
          <w:tab w:val="left" w:pos="8647"/>
          <w:tab w:val="right" w:pos="9356"/>
        </w:tabs>
        <w:spacing w:after="120"/>
        <w:rPr>
          <w:rFonts w:cs="Arial"/>
          <w:b/>
          <w:bCs/>
          <w:szCs w:val="22"/>
        </w:rPr>
      </w:pPr>
    </w:p>
    <w:p w14:paraId="279A8F23" w14:textId="77777777" w:rsidR="00E04A08" w:rsidRDefault="00E04A08" w:rsidP="00FC5D52"/>
    <w:p w14:paraId="02D9534A" w14:textId="77777777" w:rsidR="00E04A08" w:rsidRDefault="00E04A08" w:rsidP="00FC5D52"/>
    <w:p w14:paraId="3ABF3263" w14:textId="6F71FBE4" w:rsidR="001235AE" w:rsidRPr="008E458E" w:rsidRDefault="00B177B0" w:rsidP="00FC5D52">
      <w:pPr>
        <w:rPr>
          <w:color w:val="FF0000"/>
        </w:rPr>
      </w:pPr>
      <w:r w:rsidRPr="008E458E">
        <w:rPr>
          <w:color w:val="FF0000"/>
        </w:rPr>
        <w:t xml:space="preserve">Mass is not constant </w:t>
      </w:r>
      <w:r w:rsidR="00B85A98" w:rsidRPr="008E458E">
        <w:rPr>
          <w:color w:val="FF0000"/>
        </w:rPr>
        <w:t xml:space="preserve">because of the </w:t>
      </w:r>
      <w:r w:rsidRPr="008E458E">
        <w:rPr>
          <w:color w:val="FF0000"/>
        </w:rPr>
        <w:t>consumption of fuel</w:t>
      </w:r>
    </w:p>
    <w:p w14:paraId="24D535AD" w14:textId="77777777" w:rsidR="001235AE" w:rsidRPr="008E458E" w:rsidRDefault="001235AE" w:rsidP="00FC5D52">
      <w:pPr>
        <w:rPr>
          <w:rFonts w:cs="Arial"/>
          <w:bCs/>
          <w:color w:val="FF0000"/>
          <w:szCs w:val="22"/>
        </w:rPr>
      </w:pPr>
    </w:p>
    <w:p w14:paraId="14CD4348" w14:textId="224A8F82" w:rsidR="001235AE" w:rsidRPr="008E458E" w:rsidRDefault="001235AE" w:rsidP="00FC5D52">
      <w:pPr>
        <w:rPr>
          <w:rFonts w:cs="Arial"/>
          <w:bCs/>
          <w:color w:val="FF0000"/>
          <w:szCs w:val="22"/>
        </w:rPr>
      </w:pPr>
    </w:p>
    <w:p w14:paraId="4C7A3569" w14:textId="762043E0" w:rsidR="001235AE" w:rsidRPr="008E458E" w:rsidRDefault="00FC5D52" w:rsidP="00FC5D52">
      <w:pPr>
        <w:rPr>
          <w:rFonts w:cs="Arial"/>
          <w:bCs/>
          <w:color w:val="FF0000"/>
          <w:szCs w:val="22"/>
        </w:rPr>
      </w:pPr>
      <w:r w:rsidRPr="008E458E">
        <w:rPr>
          <w:rFonts w:cs="Arial"/>
          <w:bCs/>
          <w:color w:val="FF0000"/>
          <w:szCs w:val="22"/>
        </w:rPr>
        <w:t>Gravitational</w:t>
      </w:r>
      <w:r w:rsidR="00DA2DAD" w:rsidRPr="008E458E">
        <w:rPr>
          <w:rFonts w:cs="Arial"/>
          <w:bCs/>
          <w:color w:val="FF0000"/>
          <w:szCs w:val="22"/>
        </w:rPr>
        <w:t xml:space="preserve"> field strength, g, is not constant</w:t>
      </w:r>
      <w:r w:rsidR="00B85A98" w:rsidRPr="008E458E">
        <w:rPr>
          <w:rFonts w:cs="Arial"/>
          <w:bCs/>
          <w:color w:val="FF0000"/>
          <w:szCs w:val="22"/>
        </w:rPr>
        <w:t xml:space="preserve"> as moving further from centre of Earth</w:t>
      </w:r>
    </w:p>
    <w:p w14:paraId="033D2DEC" w14:textId="77777777" w:rsidR="001235AE" w:rsidRPr="008E458E" w:rsidRDefault="001235AE" w:rsidP="00FC5D52">
      <w:pPr>
        <w:rPr>
          <w:rFonts w:cs="Arial"/>
          <w:bCs/>
          <w:color w:val="FF0000"/>
          <w:szCs w:val="22"/>
        </w:rPr>
      </w:pPr>
    </w:p>
    <w:p w14:paraId="5B7AFEBA" w14:textId="77777777" w:rsidR="00E04A08" w:rsidRPr="008E458E" w:rsidRDefault="00E04A08" w:rsidP="00FC5D52">
      <w:pPr>
        <w:rPr>
          <w:rFonts w:cs="Arial"/>
          <w:bCs/>
          <w:color w:val="FF0000"/>
          <w:szCs w:val="22"/>
        </w:rPr>
      </w:pPr>
    </w:p>
    <w:p w14:paraId="63EE26D6" w14:textId="05C11623" w:rsidR="001235AE" w:rsidRPr="008E458E" w:rsidRDefault="00E04A08" w:rsidP="00FC5D52">
      <w:pPr>
        <w:rPr>
          <w:rFonts w:cs="Arial"/>
          <w:bCs/>
          <w:color w:val="FF0000"/>
          <w:szCs w:val="22"/>
        </w:rPr>
      </w:pPr>
      <w:r w:rsidRPr="008E458E">
        <w:rPr>
          <w:rFonts w:cs="Arial"/>
          <w:bCs/>
          <w:color w:val="FF0000"/>
          <w:szCs w:val="22"/>
        </w:rPr>
        <w:t>Air resistance has been ignored which will do work against the rocket</w:t>
      </w:r>
    </w:p>
    <w:p w14:paraId="4A123BC3" w14:textId="77777777" w:rsidR="001235AE" w:rsidRPr="008E458E" w:rsidRDefault="001235AE" w:rsidP="00FC5D52">
      <w:pPr>
        <w:rPr>
          <w:rFonts w:cs="Arial"/>
          <w:bCs/>
          <w:color w:val="FF0000"/>
          <w:szCs w:val="22"/>
        </w:rPr>
      </w:pPr>
    </w:p>
    <w:p w14:paraId="5C2B742C" w14:textId="77777777" w:rsidR="001235AE" w:rsidRPr="008E458E" w:rsidRDefault="001235AE" w:rsidP="00FC5D52">
      <w:pPr>
        <w:rPr>
          <w:rFonts w:cs="Arial"/>
          <w:bCs/>
          <w:color w:val="FF0000"/>
          <w:szCs w:val="22"/>
        </w:rPr>
      </w:pPr>
    </w:p>
    <w:p w14:paraId="1C201F02" w14:textId="2DEF46B4" w:rsidR="006A1458" w:rsidRPr="007C5F43" w:rsidRDefault="007C5F43" w:rsidP="008E458E">
      <w:pPr>
        <w:ind w:left="4320" w:firstLine="720"/>
        <w:rPr>
          <w:rFonts w:cs="Arial"/>
          <w:bCs/>
          <w:szCs w:val="22"/>
        </w:rPr>
      </w:pPr>
      <w:r w:rsidRPr="008E458E">
        <w:rPr>
          <w:rFonts w:cs="Arial"/>
          <w:bCs/>
          <w:color w:val="FF0000"/>
          <w:szCs w:val="22"/>
        </w:rPr>
        <w:t>1-2 marks per issue stated, with description</w:t>
      </w:r>
      <w:r w:rsidR="006A1458" w:rsidRPr="007C5F43">
        <w:rPr>
          <w:rFonts w:cs="Arial"/>
          <w:bCs/>
          <w:szCs w:val="22"/>
        </w:rPr>
        <w:br w:type="page"/>
      </w:r>
    </w:p>
    <w:p w14:paraId="0FC6D220" w14:textId="118450E5"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9</w:t>
      </w:r>
      <w:r>
        <w:rPr>
          <w:rFonts w:cs="Arial"/>
          <w:b/>
          <w:bCs/>
          <w:szCs w:val="22"/>
        </w:rPr>
        <w:tab/>
        <w:t>(4 marks)</w:t>
      </w:r>
    </w:p>
    <w:p w14:paraId="2069A40A" w14:textId="49A78245" w:rsidR="00FB24C7" w:rsidRDefault="00677503" w:rsidP="00AD37CA">
      <w:pPr>
        <w:tabs>
          <w:tab w:val="left" w:pos="1134"/>
          <w:tab w:val="right" w:pos="9356"/>
        </w:tabs>
        <w:rPr>
          <w:rFonts w:cs="Arial"/>
          <w:bCs/>
          <w:szCs w:val="22"/>
        </w:rPr>
      </w:pPr>
      <w:r>
        <w:rPr>
          <w:rFonts w:cs="Arial"/>
          <w:bCs/>
          <w:szCs w:val="22"/>
        </w:rPr>
        <w:t>Describe how</w:t>
      </w:r>
      <w:r w:rsidR="000D2D20">
        <w:rPr>
          <w:rFonts w:cs="Arial"/>
          <w:bCs/>
          <w:szCs w:val="22"/>
        </w:rPr>
        <w:t xml:space="preserve"> </w:t>
      </w:r>
      <w:r w:rsidR="0087442C">
        <w:rPr>
          <w:rFonts w:cs="Arial"/>
          <w:bCs/>
          <w:szCs w:val="22"/>
        </w:rPr>
        <w:t xml:space="preserve">an </w:t>
      </w:r>
      <w:r w:rsidR="00E4088F">
        <w:rPr>
          <w:rFonts w:cs="Arial"/>
          <w:bCs/>
          <w:szCs w:val="22"/>
        </w:rPr>
        <w:t xml:space="preserve">operating </w:t>
      </w:r>
      <w:r w:rsidR="000D2D20">
        <w:rPr>
          <w:rFonts w:cs="Arial"/>
          <w:bCs/>
          <w:szCs w:val="22"/>
        </w:rPr>
        <w:t xml:space="preserve">coloured LED </w:t>
      </w:r>
      <w:r w:rsidR="00DD60C0">
        <w:rPr>
          <w:rFonts w:cs="Arial"/>
          <w:bCs/>
          <w:szCs w:val="22"/>
        </w:rPr>
        <w:t xml:space="preserve">and a voltmeter could be used to </w:t>
      </w:r>
      <w:r w:rsidR="00F24694">
        <w:rPr>
          <w:rFonts w:cs="Arial"/>
          <w:bCs/>
          <w:szCs w:val="22"/>
        </w:rPr>
        <w:t>estimate</w:t>
      </w:r>
      <w:r w:rsidR="00DD60C0">
        <w:rPr>
          <w:rFonts w:cs="Arial"/>
          <w:bCs/>
          <w:szCs w:val="22"/>
        </w:rPr>
        <w:t xml:space="preserve"> Planck’s constant</w:t>
      </w:r>
      <w:r w:rsidR="00B0414A">
        <w:rPr>
          <w:rFonts w:cs="Arial"/>
          <w:bCs/>
          <w:szCs w:val="22"/>
        </w:rPr>
        <w:t xml:space="preserve">. Include the measurements or data that would need to be obtained and any calculations required. </w:t>
      </w:r>
    </w:p>
    <w:p w14:paraId="55086EE0" w14:textId="77777777" w:rsidR="00110B43" w:rsidRPr="00851A9F" w:rsidRDefault="00110B43" w:rsidP="00851A9F">
      <w:pPr>
        <w:tabs>
          <w:tab w:val="right" w:pos="1134"/>
          <w:tab w:val="right" w:pos="9356"/>
        </w:tabs>
        <w:spacing w:after="120"/>
        <w:rPr>
          <w:rFonts w:cs="Arial"/>
          <w:bCs/>
          <w:color w:val="FF0000"/>
          <w:szCs w:val="22"/>
        </w:rPr>
      </w:pPr>
    </w:p>
    <w:p w14:paraId="175E73BF" w14:textId="19195663" w:rsidR="008D3435" w:rsidRPr="00851A9F" w:rsidRDefault="00851A9F" w:rsidP="00851A9F">
      <w:pPr>
        <w:tabs>
          <w:tab w:val="right" w:pos="1134"/>
          <w:tab w:val="right" w:pos="9356"/>
        </w:tabs>
        <w:spacing w:after="120"/>
        <w:rPr>
          <w:rFonts w:cs="Arial"/>
          <w:bCs/>
          <w:color w:val="FF0000"/>
          <w:szCs w:val="22"/>
        </w:rPr>
      </w:pPr>
      <w:r>
        <w:rPr>
          <w:rFonts w:cs="Arial"/>
          <w:bCs/>
          <w:color w:val="FF0000"/>
          <w:szCs w:val="22"/>
        </w:rPr>
        <w:t xml:space="preserve">Measure the </w:t>
      </w:r>
      <w:r w:rsidR="009C6589">
        <w:rPr>
          <w:rFonts w:cs="Arial"/>
          <w:bCs/>
          <w:color w:val="FF0000"/>
          <w:szCs w:val="22"/>
        </w:rPr>
        <w:t xml:space="preserve">threshold </w:t>
      </w:r>
      <w:r>
        <w:rPr>
          <w:rFonts w:cs="Arial"/>
          <w:bCs/>
          <w:color w:val="FF0000"/>
          <w:szCs w:val="22"/>
        </w:rPr>
        <w:t>voltage across the LED</w:t>
      </w:r>
      <w:r w:rsidR="009C6589">
        <w:rPr>
          <w:rFonts w:cs="Arial"/>
          <w:bCs/>
          <w:color w:val="FF0000"/>
          <w:szCs w:val="22"/>
        </w:rPr>
        <w:t xml:space="preserve"> when it turns on</w:t>
      </w:r>
      <w:r>
        <w:rPr>
          <w:rFonts w:cs="Arial"/>
          <w:bCs/>
          <w:color w:val="FF0000"/>
          <w:szCs w:val="22"/>
        </w:rPr>
        <w:tab/>
        <w:t>1</w:t>
      </w:r>
    </w:p>
    <w:p w14:paraId="7C4C6660" w14:textId="77777777" w:rsidR="008D3435" w:rsidRPr="00851A9F" w:rsidRDefault="008D3435" w:rsidP="00851A9F">
      <w:pPr>
        <w:tabs>
          <w:tab w:val="right" w:pos="1134"/>
          <w:tab w:val="right" w:pos="9356"/>
        </w:tabs>
        <w:spacing w:after="120"/>
        <w:rPr>
          <w:rFonts w:cs="Arial"/>
          <w:bCs/>
          <w:color w:val="FF0000"/>
          <w:szCs w:val="22"/>
        </w:rPr>
      </w:pPr>
    </w:p>
    <w:p w14:paraId="1EF8F2D7" w14:textId="313E1D98" w:rsidR="008D3435" w:rsidRPr="00851A9F" w:rsidRDefault="008D48D8" w:rsidP="00851A9F">
      <w:pPr>
        <w:tabs>
          <w:tab w:val="right" w:pos="1134"/>
          <w:tab w:val="right" w:pos="9356"/>
        </w:tabs>
        <w:spacing w:after="120"/>
        <w:rPr>
          <w:rFonts w:cs="Arial"/>
          <w:bCs/>
          <w:color w:val="FF0000"/>
          <w:szCs w:val="22"/>
        </w:rPr>
      </w:pPr>
      <w:r>
        <w:rPr>
          <w:rFonts w:cs="Arial"/>
          <w:bCs/>
          <w:color w:val="FF0000"/>
          <w:szCs w:val="22"/>
        </w:rPr>
        <w:t>Obtain the wavelength</w:t>
      </w:r>
      <w:r w:rsidR="0087442C">
        <w:rPr>
          <w:rFonts w:cs="Arial"/>
          <w:bCs/>
          <w:color w:val="FF0000"/>
          <w:szCs w:val="22"/>
        </w:rPr>
        <w:t xml:space="preserve"> (or frequency)</w:t>
      </w:r>
      <w:r>
        <w:rPr>
          <w:rFonts w:cs="Arial"/>
          <w:bCs/>
          <w:color w:val="FF0000"/>
          <w:szCs w:val="22"/>
        </w:rPr>
        <w:t xml:space="preserve"> of the LED</w:t>
      </w:r>
      <w:r w:rsidR="00FB4E30">
        <w:rPr>
          <w:rFonts w:cs="Arial"/>
          <w:bCs/>
          <w:color w:val="FF0000"/>
          <w:szCs w:val="22"/>
        </w:rPr>
        <w:t xml:space="preserve"> based on colour</w:t>
      </w:r>
      <w:r>
        <w:rPr>
          <w:rFonts w:cs="Arial"/>
          <w:bCs/>
          <w:color w:val="FF0000"/>
          <w:szCs w:val="22"/>
        </w:rPr>
        <w:tab/>
        <w:t>1</w:t>
      </w:r>
    </w:p>
    <w:p w14:paraId="4F7F266A" w14:textId="77777777" w:rsidR="008D3435" w:rsidRPr="00851A9F" w:rsidRDefault="008D3435" w:rsidP="00851A9F">
      <w:pPr>
        <w:tabs>
          <w:tab w:val="right" w:pos="1134"/>
          <w:tab w:val="right" w:pos="9356"/>
        </w:tabs>
        <w:spacing w:after="120"/>
        <w:rPr>
          <w:rFonts w:cs="Arial"/>
          <w:bCs/>
          <w:color w:val="FF0000"/>
          <w:szCs w:val="22"/>
        </w:rPr>
      </w:pPr>
    </w:p>
    <w:p w14:paraId="5A69C01E" w14:textId="4483B646" w:rsidR="008D3435" w:rsidRPr="00851A9F" w:rsidRDefault="00BD5DA3" w:rsidP="00851A9F">
      <w:pPr>
        <w:tabs>
          <w:tab w:val="right" w:pos="1134"/>
          <w:tab w:val="right" w:pos="9356"/>
        </w:tabs>
        <w:spacing w:after="120"/>
        <w:rPr>
          <w:rFonts w:cs="Arial"/>
          <w:bCs/>
          <w:color w:val="FF0000"/>
          <w:szCs w:val="22"/>
        </w:rPr>
      </w:pPr>
      <w:r>
        <w:rPr>
          <w:rFonts w:cs="Arial"/>
          <w:bCs/>
          <w:color w:val="FF0000"/>
          <w:szCs w:val="22"/>
        </w:rPr>
        <w:t>Perform calculation</w:t>
      </w:r>
    </w:p>
    <w:p w14:paraId="22EDEA46" w14:textId="54F426A0" w:rsidR="009B662D" w:rsidRPr="009B662D" w:rsidRDefault="001A3FD3" w:rsidP="00851A9F">
      <w:pPr>
        <w:tabs>
          <w:tab w:val="right" w:pos="1134"/>
          <w:tab w:val="right" w:pos="9356"/>
        </w:tabs>
        <w:spacing w:after="120"/>
        <w:rPr>
          <w:rFonts w:cs="Arial"/>
          <w:bCs/>
          <w:color w:val="FF0000"/>
          <w:szCs w:val="22"/>
        </w:rPr>
      </w:pPr>
      <m:oMath>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photon</m:t>
            </m:r>
          </m:sub>
        </m:sSub>
        <m:r>
          <w:rPr>
            <w:rFonts w:ascii="Cambria Math" w:hAnsi="Cambria Math" w:cs="Arial"/>
            <w:color w:val="FF0000"/>
            <w:szCs w:val="22"/>
          </w:rPr>
          <m:t>=</m:t>
        </m:r>
        <m:sSub>
          <m:sSubPr>
            <m:ctrlPr>
              <w:rPr>
                <w:rFonts w:ascii="Cambria Math" w:hAnsi="Cambria Math" w:cs="Arial"/>
                <w:bCs/>
                <w:i/>
                <w:color w:val="FF0000"/>
                <w:szCs w:val="22"/>
              </w:rPr>
            </m:ctrlPr>
          </m:sSubPr>
          <m:e>
            <m:r>
              <w:rPr>
                <w:rFonts w:ascii="Cambria Math" w:hAnsi="Cambria Math" w:cs="Arial"/>
                <w:color w:val="FF0000"/>
                <w:szCs w:val="22"/>
              </w:rPr>
              <m:t>E</m:t>
            </m:r>
          </m:e>
          <m:sub>
            <m:r>
              <w:rPr>
                <w:rFonts w:ascii="Cambria Math" w:hAnsi="Cambria Math" w:cs="Arial"/>
                <w:color w:val="FF0000"/>
                <w:szCs w:val="22"/>
              </w:rPr>
              <m:t>LED</m:t>
            </m:r>
          </m:sub>
        </m:sSub>
        <m:r>
          <w:rPr>
            <w:rFonts w:ascii="Cambria Math" w:hAnsi="Cambria Math" w:cs="Arial"/>
            <w:color w:val="FF0000"/>
            <w:szCs w:val="22"/>
          </w:rPr>
          <m:t xml:space="preserve"> </m:t>
        </m:r>
      </m:oMath>
      <w:r w:rsidR="0087442C">
        <w:rPr>
          <w:rFonts w:cs="Arial"/>
          <w:bCs/>
          <w:color w:val="FF0000"/>
          <w:szCs w:val="22"/>
        </w:rPr>
        <w:t xml:space="preserve"> </w:t>
      </w:r>
    </w:p>
    <w:p w14:paraId="555BE4AA" w14:textId="5E13E9D2" w:rsidR="008D3435" w:rsidRPr="00851A9F" w:rsidRDefault="001A3FD3" w:rsidP="00851A9F">
      <w:pPr>
        <w:tabs>
          <w:tab w:val="right" w:pos="1134"/>
          <w:tab w:val="right" w:pos="9356"/>
        </w:tabs>
        <w:spacing w:after="120"/>
        <w:rPr>
          <w:rFonts w:cs="Arial"/>
          <w:bCs/>
          <w:color w:val="FF0000"/>
          <w:szCs w:val="22"/>
        </w:rPr>
      </w:pPr>
      <m:oMath>
        <m:f>
          <m:fPr>
            <m:ctrlPr>
              <w:rPr>
                <w:rFonts w:ascii="Cambria Math" w:hAnsi="Cambria Math" w:cs="Arial"/>
                <w:bCs/>
                <w:i/>
                <w:color w:val="FF0000"/>
                <w:szCs w:val="22"/>
              </w:rPr>
            </m:ctrlPr>
          </m:fPr>
          <m:num>
            <m:r>
              <w:rPr>
                <w:rFonts w:ascii="Cambria Math" w:hAnsi="Cambria Math" w:cs="Arial"/>
                <w:color w:val="FF0000"/>
                <w:szCs w:val="22"/>
              </w:rPr>
              <m:t>hc</m:t>
            </m:r>
          </m:num>
          <m:den>
            <m:r>
              <w:rPr>
                <w:rFonts w:ascii="Cambria Math" w:hAnsi="Cambria Math" w:cs="Arial"/>
                <w:color w:val="FF0000"/>
                <w:szCs w:val="22"/>
              </w:rPr>
              <m:t>λ</m:t>
            </m:r>
          </m:den>
        </m:f>
        <m:r>
          <w:rPr>
            <w:rFonts w:ascii="Cambria Math" w:hAnsi="Cambria Math" w:cs="Arial"/>
            <w:color w:val="FF0000"/>
            <w:szCs w:val="22"/>
          </w:rPr>
          <m:t>=Vq</m:t>
        </m:r>
      </m:oMath>
      <w:r w:rsidR="009B662D">
        <w:rPr>
          <w:rFonts w:cs="Arial"/>
          <w:bCs/>
          <w:color w:val="FF0000"/>
          <w:szCs w:val="22"/>
        </w:rPr>
        <w:t xml:space="preserve"> </w:t>
      </w:r>
    </w:p>
    <w:p w14:paraId="22C1B466" w14:textId="71B28EFD" w:rsidR="008D3435" w:rsidRPr="00851A9F" w:rsidRDefault="009B662D" w:rsidP="00851A9F">
      <w:pPr>
        <w:tabs>
          <w:tab w:val="right" w:pos="1134"/>
          <w:tab w:val="right" w:pos="9356"/>
        </w:tabs>
        <w:spacing w:after="120"/>
        <w:rPr>
          <w:rFonts w:cs="Arial"/>
          <w:bCs/>
          <w:color w:val="FF0000"/>
          <w:szCs w:val="22"/>
        </w:rPr>
      </w:pPr>
      <m:oMath>
        <m:r>
          <w:rPr>
            <w:rFonts w:ascii="Cambria Math" w:hAnsi="Cambria Math" w:cs="Arial"/>
            <w:color w:val="FF0000"/>
            <w:szCs w:val="22"/>
          </w:rPr>
          <m:t>h=</m:t>
        </m:r>
        <m:f>
          <m:fPr>
            <m:ctrlPr>
              <w:rPr>
                <w:rFonts w:ascii="Cambria Math" w:hAnsi="Cambria Math" w:cs="Arial"/>
                <w:bCs/>
                <w:i/>
                <w:color w:val="FF0000"/>
                <w:szCs w:val="22"/>
              </w:rPr>
            </m:ctrlPr>
          </m:fPr>
          <m:num>
            <m:r>
              <w:rPr>
                <w:rFonts w:ascii="Cambria Math" w:hAnsi="Cambria Math" w:cs="Arial"/>
                <w:color w:val="FF0000"/>
                <w:szCs w:val="22"/>
              </w:rPr>
              <m:t>Vqλ</m:t>
            </m:r>
          </m:num>
          <m:den>
            <m:r>
              <w:rPr>
                <w:rFonts w:ascii="Cambria Math" w:hAnsi="Cambria Math" w:cs="Arial"/>
                <w:color w:val="FF0000"/>
                <w:szCs w:val="22"/>
              </w:rPr>
              <m:t>c</m:t>
            </m:r>
          </m:den>
        </m:f>
        <m:r>
          <w:rPr>
            <w:rFonts w:ascii="Cambria Math" w:hAnsi="Cambria Math" w:cs="Arial"/>
            <w:color w:val="FF0000"/>
            <w:szCs w:val="22"/>
          </w:rPr>
          <m:t xml:space="preserve"> </m:t>
        </m:r>
      </m:oMath>
      <w:r w:rsidR="00A23237">
        <w:rPr>
          <w:rFonts w:cs="Arial"/>
          <w:bCs/>
          <w:color w:val="FF0000"/>
          <w:szCs w:val="22"/>
        </w:rPr>
        <w:tab/>
      </w:r>
      <w:r w:rsidR="009C514D">
        <w:rPr>
          <w:rFonts w:cs="Arial"/>
          <w:bCs/>
          <w:color w:val="FF0000"/>
          <w:szCs w:val="22"/>
        </w:rPr>
        <w:t xml:space="preserve">    </w:t>
      </w:r>
      <w:r w:rsidR="00650219">
        <w:rPr>
          <w:rFonts w:cs="Arial"/>
          <w:bCs/>
          <w:color w:val="FF0000"/>
          <w:szCs w:val="22"/>
        </w:rPr>
        <w:t>(</w:t>
      </w:r>
      <m:oMath>
        <m:r>
          <w:rPr>
            <w:rFonts w:ascii="Cambria Math" w:hAnsi="Cambria Math" w:cs="Arial"/>
            <w:color w:val="FF0000"/>
            <w:szCs w:val="22"/>
          </w:rPr>
          <m:t>or h=</m:t>
        </m:r>
        <m:f>
          <m:fPr>
            <m:ctrlPr>
              <w:rPr>
                <w:rFonts w:ascii="Cambria Math" w:hAnsi="Cambria Math" w:cs="Arial"/>
                <w:bCs/>
                <w:i/>
                <w:color w:val="FF0000"/>
                <w:szCs w:val="22"/>
              </w:rPr>
            </m:ctrlPr>
          </m:fPr>
          <m:num>
            <m:r>
              <w:rPr>
                <w:rFonts w:ascii="Cambria Math" w:hAnsi="Cambria Math" w:cs="Arial"/>
                <w:color w:val="FF0000"/>
                <w:szCs w:val="22"/>
              </w:rPr>
              <m:t>Vq</m:t>
            </m:r>
          </m:num>
          <m:den>
            <m:r>
              <w:rPr>
                <w:rFonts w:ascii="Cambria Math" w:hAnsi="Cambria Math" w:cs="Arial"/>
                <w:color w:val="FF0000"/>
                <w:szCs w:val="22"/>
              </w:rPr>
              <m:t>f</m:t>
            </m:r>
          </m:den>
        </m:f>
      </m:oMath>
      <w:r w:rsidR="00650219">
        <w:rPr>
          <w:rFonts w:cs="Arial"/>
          <w:bCs/>
          <w:color w:val="FF0000"/>
          <w:szCs w:val="22"/>
        </w:rPr>
        <w:t>)</w:t>
      </w:r>
      <w:r w:rsidR="00650219">
        <w:rPr>
          <w:rFonts w:cs="Arial"/>
          <w:bCs/>
          <w:color w:val="FF0000"/>
          <w:szCs w:val="22"/>
        </w:rPr>
        <w:tab/>
      </w:r>
      <w:r w:rsidR="00A23237">
        <w:rPr>
          <w:rFonts w:cs="Arial"/>
          <w:bCs/>
          <w:color w:val="FF0000"/>
          <w:szCs w:val="22"/>
        </w:rPr>
        <w:t>1-2</w:t>
      </w:r>
    </w:p>
    <w:p w14:paraId="38797BDB" w14:textId="77777777" w:rsidR="008D3435" w:rsidRPr="00851A9F" w:rsidRDefault="008D3435" w:rsidP="00851A9F">
      <w:pPr>
        <w:tabs>
          <w:tab w:val="right" w:pos="1134"/>
          <w:tab w:val="right" w:pos="9356"/>
        </w:tabs>
        <w:spacing w:after="120"/>
        <w:rPr>
          <w:rFonts w:cs="Arial"/>
          <w:bCs/>
          <w:color w:val="FF0000"/>
          <w:szCs w:val="22"/>
        </w:rPr>
      </w:pPr>
    </w:p>
    <w:p w14:paraId="0EF804B6" w14:textId="175263F3" w:rsidR="008D3435" w:rsidRPr="00851A9F" w:rsidRDefault="008D3435" w:rsidP="00851A9F">
      <w:pPr>
        <w:tabs>
          <w:tab w:val="right" w:pos="1134"/>
          <w:tab w:val="right" w:pos="9356"/>
        </w:tabs>
        <w:spacing w:after="120"/>
        <w:rPr>
          <w:rFonts w:cs="Arial"/>
          <w:bCs/>
          <w:color w:val="FF0000"/>
          <w:szCs w:val="22"/>
        </w:rPr>
      </w:pPr>
    </w:p>
    <w:p w14:paraId="55C69242" w14:textId="1349C5D4" w:rsidR="006A1458" w:rsidRPr="00851A9F" w:rsidRDefault="006A1458" w:rsidP="00851A9F">
      <w:pPr>
        <w:tabs>
          <w:tab w:val="right" w:pos="1134"/>
          <w:tab w:val="right" w:pos="9356"/>
        </w:tabs>
        <w:spacing w:after="120"/>
        <w:rPr>
          <w:rFonts w:cs="Arial"/>
          <w:bCs/>
          <w:color w:val="FF0000"/>
          <w:szCs w:val="22"/>
        </w:rPr>
      </w:pPr>
    </w:p>
    <w:p w14:paraId="3631CBF0" w14:textId="77777777" w:rsidR="006A1458" w:rsidRDefault="006A1458" w:rsidP="00AD37CA">
      <w:pPr>
        <w:tabs>
          <w:tab w:val="left" w:pos="1134"/>
          <w:tab w:val="left" w:pos="8647"/>
          <w:tab w:val="right" w:pos="9356"/>
        </w:tabs>
        <w:spacing w:after="120"/>
        <w:rPr>
          <w:rFonts w:cs="Arial"/>
          <w:b/>
          <w:bCs/>
          <w:szCs w:val="22"/>
        </w:rPr>
      </w:pPr>
    </w:p>
    <w:p w14:paraId="41830CF4" w14:textId="27915F0C"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Question 1</w:t>
      </w:r>
      <w:r>
        <w:rPr>
          <w:rFonts w:cs="Arial"/>
          <w:b/>
          <w:bCs/>
          <w:szCs w:val="22"/>
        </w:rPr>
        <w:t>0</w:t>
      </w:r>
      <w:r>
        <w:rPr>
          <w:rFonts w:cs="Arial"/>
          <w:b/>
          <w:bCs/>
          <w:szCs w:val="22"/>
        </w:rPr>
        <w:tab/>
        <w:t>(4 marks)</w:t>
      </w:r>
    </w:p>
    <w:p w14:paraId="35F0CBF5" w14:textId="77777777" w:rsidR="003D6B96" w:rsidRPr="003B6696" w:rsidRDefault="003D6B96" w:rsidP="003D6B96">
      <w:pPr>
        <w:tabs>
          <w:tab w:val="left" w:pos="1134"/>
          <w:tab w:val="right" w:pos="9356"/>
        </w:tabs>
        <w:rPr>
          <w:rFonts w:cs="Arial"/>
          <w:bCs/>
          <w:szCs w:val="22"/>
        </w:rPr>
      </w:pPr>
      <w:r>
        <w:rPr>
          <w:rFonts w:cs="Arial"/>
          <w:bCs/>
          <w:szCs w:val="22"/>
        </w:rPr>
        <w:t>A diagram of a</w:t>
      </w:r>
      <w:r w:rsidRPr="003B6696">
        <w:rPr>
          <w:rFonts w:cs="Arial"/>
          <w:bCs/>
          <w:szCs w:val="22"/>
        </w:rPr>
        <w:t xml:space="preserve"> </w:t>
      </w:r>
      <w:r>
        <w:rPr>
          <w:rFonts w:cs="Arial"/>
          <w:bCs/>
          <w:szCs w:val="22"/>
        </w:rPr>
        <w:t xml:space="preserve">simple AC </w:t>
      </w:r>
      <w:r w:rsidRPr="003B6696">
        <w:rPr>
          <w:rFonts w:cs="Arial"/>
          <w:bCs/>
          <w:szCs w:val="22"/>
        </w:rPr>
        <w:t>generator</w:t>
      </w:r>
      <w:r>
        <w:rPr>
          <w:rFonts w:cs="Arial"/>
          <w:bCs/>
          <w:szCs w:val="22"/>
        </w:rPr>
        <w:t xml:space="preserve"> is shown below.</w:t>
      </w:r>
    </w:p>
    <w:p w14:paraId="71CD4EDE" w14:textId="77777777" w:rsidR="003D6B96" w:rsidRPr="006B5E58" w:rsidRDefault="003D6B96" w:rsidP="003D6B96">
      <w:pPr>
        <w:tabs>
          <w:tab w:val="left" w:pos="1134"/>
          <w:tab w:val="right" w:pos="9356"/>
        </w:tabs>
        <w:rPr>
          <w:rFonts w:cs="Arial"/>
          <w:bCs/>
          <w:szCs w:val="22"/>
          <w:highlight w:val="yellow"/>
        </w:rPr>
      </w:pPr>
    </w:p>
    <w:p w14:paraId="6C5784D2" w14:textId="77777777" w:rsidR="003D6B96" w:rsidRPr="006B5E58" w:rsidRDefault="003D6B96" w:rsidP="003D6B96">
      <w:pPr>
        <w:tabs>
          <w:tab w:val="left" w:pos="1134"/>
          <w:tab w:val="right" w:pos="9356"/>
        </w:tabs>
        <w:rPr>
          <w:rFonts w:cs="Arial"/>
          <w:bCs/>
          <w:szCs w:val="22"/>
          <w:highlight w:val="yellow"/>
        </w:rPr>
      </w:pPr>
      <w:r>
        <w:rPr>
          <w:rFonts w:cs="Arial"/>
          <w:bCs/>
          <w:noProof/>
          <w:szCs w:val="22"/>
          <w:lang w:eastAsia="ja-JP"/>
        </w:rPr>
        <mc:AlternateContent>
          <mc:Choice Requires="wpg">
            <w:drawing>
              <wp:anchor distT="0" distB="0" distL="114300" distR="114300" simplePos="0" relativeHeight="251731968" behindDoc="0" locked="0" layoutInCell="1" allowOverlap="1" wp14:anchorId="3DC7DE57" wp14:editId="6FDDC1DE">
                <wp:simplePos x="0" y="0"/>
                <wp:positionH relativeFrom="margin">
                  <wp:posOffset>560070</wp:posOffset>
                </wp:positionH>
                <wp:positionV relativeFrom="paragraph">
                  <wp:posOffset>38183</wp:posOffset>
                </wp:positionV>
                <wp:extent cx="4397375" cy="2068195"/>
                <wp:effectExtent l="0" t="0" r="3175" b="8255"/>
                <wp:wrapNone/>
                <wp:docPr id="262" name="Group 262"/>
                <wp:cNvGraphicFramePr/>
                <a:graphic xmlns:a="http://schemas.openxmlformats.org/drawingml/2006/main">
                  <a:graphicData uri="http://schemas.microsoft.com/office/word/2010/wordprocessingGroup">
                    <wpg:wgp>
                      <wpg:cNvGrpSpPr/>
                      <wpg:grpSpPr>
                        <a:xfrm>
                          <a:off x="0" y="0"/>
                          <a:ext cx="4397375" cy="2068195"/>
                          <a:chOff x="-1122225" y="-213655"/>
                          <a:chExt cx="7384057" cy="3474380"/>
                        </a:xfrm>
                      </wpg:grpSpPr>
                      <pic:pic xmlns:pic="http://schemas.openxmlformats.org/drawingml/2006/picture">
                        <pic:nvPicPr>
                          <pic:cNvPr id="261" name="Picture 261"/>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12517" y="0"/>
                            <a:ext cx="5949315" cy="3260725"/>
                          </a:xfrm>
                          <a:prstGeom prst="rect">
                            <a:avLst/>
                          </a:prstGeom>
                          <a:noFill/>
                          <a:ln>
                            <a:noFill/>
                          </a:ln>
                        </pic:spPr>
                      </pic:pic>
                      <wps:wsp>
                        <wps:cNvPr id="31" name="Straight Arrow Connector 31"/>
                        <wps:cNvCnPr/>
                        <wps:spPr>
                          <a:xfrm flipH="1">
                            <a:off x="3362446" y="787078"/>
                            <a:ext cx="532757" cy="78707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122225" y="-213655"/>
                            <a:ext cx="2922536" cy="636030"/>
                          </a:xfrm>
                          <a:prstGeom prst="rect">
                            <a:avLst/>
                          </a:prstGeom>
                          <a:solidFill>
                            <a:schemeClr val="lt1"/>
                          </a:solidFill>
                          <a:ln w="6350">
                            <a:solidFill>
                              <a:schemeClr val="tx1"/>
                            </a:solidFill>
                          </a:ln>
                        </wps:spPr>
                        <wps:txbx>
                          <w:txbxContent>
                            <w:p w14:paraId="39DBA483" w14:textId="3307E633" w:rsidR="003D6B96" w:rsidRPr="003D6B96" w:rsidRDefault="003D6B96" w:rsidP="003D6B96">
                              <w:pPr>
                                <w:rPr>
                                  <w:color w:val="FF0000"/>
                                </w:rPr>
                              </w:pPr>
                              <w:r w:rsidRPr="003D6B96">
                                <w:rPr>
                                  <w:color w:val="FF0000"/>
                                </w:rPr>
                                <w:t>Slip 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634310" y="480248"/>
                            <a:ext cx="688230" cy="149860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DC7DE57" id="Group 262" o:spid="_x0000_s1048" style="position:absolute;margin-left:44.1pt;margin-top:3pt;width:346.25pt;height:162.85pt;z-index:251731968;mso-position-horizontal-relative:margin;mso-width-relative:margin;mso-height-relative:margin" coordorigin="-11222,-2136" coordsize="73840,3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">
                <v:shape id="Picture 261" o:spid="_x0000_s1049" type="#_x0000_t75" style="position:absolute;left:3125;width:59493;height:3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">
                  <v:imagedata r:id="rId19" o:title=""/>
                </v:shape>
                <v:shape id="Straight Arrow Connector 31" o:spid="_x0000_s1050" type="#_x0000_t32" style="position:absolute;left:33624;top:7870;width:5328;height:7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" strokecolor="#5b9bd5 [3204]" strokeweight="1pt">
                  <v:stroke endarrow="block" joinstyle="miter"/>
                </v:shape>
                <v:shape id="Text Box 5" o:spid="_x0000_s1051" type="#_x0000_t202" style="position:absolute;left:-11222;top:-2136;width:29225;height:6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7zwQAAANoAAAAPAAAAZHJzL2Rvd25yZXYueG1sRI9BawIx&#10;FITvhf6H8IReimYVFF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CCGnvPBAAAA2gAAAA8AAAAA&#10;AAAAAAAAAAAABwIAAGRycy9kb3ducmV2LnhtbFBLBQYAAAAAAwADALcAAAD1AgAAAAA=&#10;" fillcolor="white [3201]" strokecolor="black [3213]" strokeweight=".5pt">
                  <v:textbox>
                    <w:txbxContent>
                      <w:p w14:paraId="39DBA483" w14:textId="3307E633" w:rsidR="003D6B96" w:rsidRPr="003D6B96" w:rsidRDefault="003D6B96" w:rsidP="003D6B96">
                        <w:pPr>
                          <w:rPr>
                            <w:color w:val="FF0000"/>
                          </w:rPr>
                        </w:pPr>
                        <w:r w:rsidRPr="003D6B96">
                          <w:rPr>
                            <w:color w:val="FF0000"/>
                          </w:rPr>
                          <w:t>Slip rings</w:t>
                        </w:r>
                      </w:p>
                    </w:txbxContent>
                  </v:textbox>
                </v:shape>
                <v:shape id="Straight Arrow Connector 14" o:spid="_x0000_s1052" type="#_x0000_t32" style="position:absolute;left:16343;top:4802;width:6882;height:149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" strokecolor="#5b9bd5 [3204]" strokeweight="1pt">
                  <v:stroke endarrow="block" joinstyle="miter"/>
                </v:shape>
                <w10:wrap anchorx="margin"/>
              </v:group>
            </w:pict>
          </mc:Fallback>
        </mc:AlternateContent>
      </w:r>
    </w:p>
    <w:p w14:paraId="748F54F6" w14:textId="77777777" w:rsidR="003D6B96" w:rsidRDefault="003D6B96" w:rsidP="003D6B96">
      <w:pPr>
        <w:tabs>
          <w:tab w:val="left" w:pos="1134"/>
          <w:tab w:val="right" w:pos="9356"/>
        </w:tabs>
        <w:rPr>
          <w:rFonts w:cs="Arial"/>
          <w:bCs/>
          <w:szCs w:val="22"/>
        </w:rPr>
      </w:pPr>
      <w:r>
        <w:rPr>
          <w:noProof/>
          <w:lang w:eastAsia="ja-JP"/>
        </w:rPr>
        <mc:AlternateContent>
          <mc:Choice Requires="wps">
            <w:drawing>
              <wp:anchor distT="0" distB="0" distL="114300" distR="114300" simplePos="0" relativeHeight="251732992" behindDoc="0" locked="0" layoutInCell="1" allowOverlap="1" wp14:anchorId="7A8CB44E" wp14:editId="29634514">
                <wp:simplePos x="0" y="0"/>
                <wp:positionH relativeFrom="column">
                  <wp:posOffset>3494102</wp:posOffset>
                </wp:positionH>
                <wp:positionV relativeFrom="paragraph">
                  <wp:posOffset>36471</wp:posOffset>
                </wp:positionV>
                <wp:extent cx="1740437" cy="37861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740437" cy="378610"/>
                        </a:xfrm>
                        <a:prstGeom prst="rect">
                          <a:avLst/>
                        </a:prstGeom>
                        <a:solidFill>
                          <a:schemeClr val="lt1"/>
                        </a:solidFill>
                        <a:ln w="6350">
                          <a:solidFill>
                            <a:schemeClr val="tx1"/>
                          </a:solidFill>
                        </a:ln>
                      </wps:spPr>
                      <wps:txbx>
                        <w:txbxContent>
                          <w:p w14:paraId="3A42F654" w14:textId="4234A6B1" w:rsidR="003D6B96" w:rsidRPr="003D6B96" w:rsidRDefault="003D6B96" w:rsidP="003D6B96">
                            <w:pPr>
                              <w:rPr>
                                <w:color w:val="FF0000"/>
                              </w:rPr>
                            </w:pPr>
                            <w:r w:rsidRPr="003D6B96">
                              <w:rPr>
                                <w:color w:val="FF0000"/>
                              </w:rPr>
                              <w:t>Armature/Rotor/Coil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8CB44E" id="Text Box 276" o:spid="_x0000_s1053" type="#_x0000_t202" style="position:absolute;margin-left:275.15pt;margin-top:2.85pt;width:137.05pt;height:29.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" fillcolor="white [3201]" strokecolor="black [3213]" strokeweight=".5pt">
                <v:textbox>
                  <w:txbxContent>
                    <w:p w14:paraId="3A42F654" w14:textId="4234A6B1" w:rsidR="003D6B96" w:rsidRPr="003D6B96" w:rsidRDefault="003D6B96" w:rsidP="003D6B96">
                      <w:pPr>
                        <w:rPr>
                          <w:color w:val="FF0000"/>
                        </w:rPr>
                      </w:pPr>
                      <w:r w:rsidRPr="003D6B96">
                        <w:rPr>
                          <w:color w:val="FF0000"/>
                        </w:rPr>
                        <w:t>Armature/Rotor/Coil</w:t>
                      </w:r>
                    </w:p>
                  </w:txbxContent>
                </v:textbox>
              </v:shape>
            </w:pict>
          </mc:Fallback>
        </mc:AlternateContent>
      </w:r>
    </w:p>
    <w:p w14:paraId="39BB5821" w14:textId="77777777" w:rsidR="003D6B96" w:rsidRDefault="003D6B96" w:rsidP="003D6B96">
      <w:pPr>
        <w:tabs>
          <w:tab w:val="left" w:pos="1134"/>
          <w:tab w:val="right" w:pos="9356"/>
        </w:tabs>
        <w:rPr>
          <w:rFonts w:cs="Arial"/>
          <w:bCs/>
          <w:szCs w:val="22"/>
        </w:rPr>
      </w:pPr>
    </w:p>
    <w:p w14:paraId="6330C014" w14:textId="77777777" w:rsidR="003D6B96" w:rsidRDefault="003D6B96" w:rsidP="003D6B96">
      <w:pPr>
        <w:tabs>
          <w:tab w:val="left" w:pos="1134"/>
          <w:tab w:val="right" w:pos="9356"/>
        </w:tabs>
        <w:rPr>
          <w:rFonts w:cs="Arial"/>
          <w:bCs/>
          <w:szCs w:val="22"/>
        </w:rPr>
      </w:pPr>
    </w:p>
    <w:p w14:paraId="6045B427" w14:textId="77777777" w:rsidR="003D6B96" w:rsidRDefault="003D6B96" w:rsidP="003D6B96">
      <w:pPr>
        <w:tabs>
          <w:tab w:val="left" w:pos="1134"/>
          <w:tab w:val="right" w:pos="9356"/>
        </w:tabs>
        <w:rPr>
          <w:rFonts w:cs="Arial"/>
          <w:bCs/>
          <w:szCs w:val="22"/>
        </w:rPr>
      </w:pPr>
    </w:p>
    <w:p w14:paraId="6D1D23CB" w14:textId="77777777" w:rsidR="003D6B96" w:rsidRDefault="003D6B96" w:rsidP="003D6B96">
      <w:pPr>
        <w:tabs>
          <w:tab w:val="left" w:pos="1134"/>
          <w:tab w:val="right" w:pos="9356"/>
        </w:tabs>
        <w:rPr>
          <w:rFonts w:cs="Arial"/>
          <w:bCs/>
          <w:szCs w:val="22"/>
        </w:rPr>
      </w:pPr>
    </w:p>
    <w:p w14:paraId="11F3049B" w14:textId="77777777" w:rsidR="003D6B96" w:rsidRDefault="003D6B96" w:rsidP="003D6B96">
      <w:pPr>
        <w:tabs>
          <w:tab w:val="left" w:pos="1134"/>
          <w:tab w:val="right" w:pos="9356"/>
        </w:tabs>
        <w:rPr>
          <w:rFonts w:cs="Arial"/>
          <w:bCs/>
          <w:szCs w:val="22"/>
        </w:rPr>
      </w:pPr>
    </w:p>
    <w:p w14:paraId="33046A7A" w14:textId="77777777" w:rsidR="003D6B96" w:rsidRDefault="003D6B96" w:rsidP="003D6B96">
      <w:pPr>
        <w:tabs>
          <w:tab w:val="left" w:pos="1134"/>
          <w:tab w:val="right" w:pos="9356"/>
        </w:tabs>
        <w:rPr>
          <w:rFonts w:cs="Arial"/>
          <w:bCs/>
          <w:szCs w:val="22"/>
        </w:rPr>
      </w:pPr>
    </w:p>
    <w:p w14:paraId="4B759EB0" w14:textId="77777777" w:rsidR="003D6B96" w:rsidRDefault="003D6B96" w:rsidP="003D6B96">
      <w:pPr>
        <w:tabs>
          <w:tab w:val="left" w:pos="1134"/>
          <w:tab w:val="right" w:pos="9356"/>
        </w:tabs>
        <w:rPr>
          <w:rFonts w:cs="Arial"/>
          <w:bCs/>
          <w:szCs w:val="22"/>
        </w:rPr>
      </w:pPr>
    </w:p>
    <w:p w14:paraId="7A55B401" w14:textId="77777777" w:rsidR="003D6B96" w:rsidRDefault="003D6B96" w:rsidP="003D6B96">
      <w:pPr>
        <w:tabs>
          <w:tab w:val="left" w:pos="1134"/>
          <w:tab w:val="right" w:pos="9356"/>
        </w:tabs>
        <w:rPr>
          <w:rFonts w:cs="Arial"/>
          <w:bCs/>
          <w:szCs w:val="22"/>
        </w:rPr>
      </w:pPr>
    </w:p>
    <w:p w14:paraId="44E7840C" w14:textId="77777777" w:rsidR="003D6B96" w:rsidRDefault="003D6B96" w:rsidP="003D6B96">
      <w:pPr>
        <w:tabs>
          <w:tab w:val="left" w:pos="1134"/>
          <w:tab w:val="right" w:pos="9356"/>
        </w:tabs>
        <w:rPr>
          <w:rFonts w:cs="Arial"/>
          <w:bCs/>
          <w:szCs w:val="22"/>
        </w:rPr>
      </w:pPr>
    </w:p>
    <w:p w14:paraId="00C1999A" w14:textId="77777777" w:rsidR="003D6B96" w:rsidRDefault="003D6B96" w:rsidP="003D6B96">
      <w:pPr>
        <w:tabs>
          <w:tab w:val="left" w:pos="1134"/>
          <w:tab w:val="right" w:pos="9356"/>
        </w:tabs>
        <w:rPr>
          <w:rFonts w:cs="Arial"/>
          <w:bCs/>
          <w:szCs w:val="22"/>
        </w:rPr>
      </w:pPr>
    </w:p>
    <w:p w14:paraId="1E2E693C" w14:textId="77777777" w:rsidR="003D6B96" w:rsidRDefault="003D6B96" w:rsidP="003D6B96">
      <w:pPr>
        <w:tabs>
          <w:tab w:val="left" w:pos="1134"/>
          <w:tab w:val="right" w:pos="9356"/>
        </w:tabs>
        <w:rPr>
          <w:rFonts w:cs="Arial"/>
          <w:bCs/>
          <w:szCs w:val="22"/>
        </w:rPr>
      </w:pPr>
    </w:p>
    <w:p w14:paraId="7587F6CA" w14:textId="77777777" w:rsidR="003D6B96" w:rsidRDefault="003D6B96" w:rsidP="003D6B96">
      <w:pPr>
        <w:tabs>
          <w:tab w:val="left" w:pos="1134"/>
          <w:tab w:val="right" w:pos="9356"/>
        </w:tabs>
        <w:rPr>
          <w:rFonts w:cs="Arial"/>
          <w:bCs/>
          <w:szCs w:val="22"/>
        </w:rPr>
      </w:pPr>
    </w:p>
    <w:p w14:paraId="7C13A079" w14:textId="7EDA9A8B" w:rsidR="003D6B96" w:rsidRDefault="003D6B96" w:rsidP="003D6B96">
      <w:pPr>
        <w:pStyle w:val="ListParagraph"/>
        <w:numPr>
          <w:ilvl w:val="0"/>
          <w:numId w:val="8"/>
        </w:numPr>
        <w:tabs>
          <w:tab w:val="left" w:pos="1134"/>
          <w:tab w:val="left" w:pos="8505"/>
          <w:tab w:val="right" w:pos="9356"/>
        </w:tabs>
        <w:rPr>
          <w:bCs/>
        </w:rPr>
      </w:pPr>
      <w:r>
        <w:rPr>
          <w:bCs/>
        </w:rPr>
        <w:t>Label the two component</w:t>
      </w:r>
      <w:r w:rsidR="00EB5DCB">
        <w:rPr>
          <w:bCs/>
        </w:rPr>
        <w:t>s</w:t>
      </w:r>
      <w:r>
        <w:rPr>
          <w:bCs/>
        </w:rPr>
        <w:t xml:space="preserve"> indicated in the diagram by writing in the two boxes provided.</w:t>
      </w:r>
    </w:p>
    <w:p w14:paraId="18003892" w14:textId="036AC42F" w:rsidR="003D6B96" w:rsidRDefault="003D6B96" w:rsidP="003D6B96">
      <w:pPr>
        <w:pStyle w:val="ListParagraph"/>
        <w:tabs>
          <w:tab w:val="left" w:pos="1134"/>
          <w:tab w:val="left" w:pos="8505"/>
          <w:tab w:val="right" w:pos="9356"/>
        </w:tabs>
        <w:ind w:firstLine="0"/>
        <w:rPr>
          <w:bCs/>
        </w:rPr>
      </w:pPr>
      <w:r>
        <w:rPr>
          <w:bCs/>
        </w:rPr>
        <w:tab/>
      </w:r>
      <w:r w:rsidRPr="003D6B96">
        <w:rPr>
          <w:bCs/>
          <w:color w:val="FF0000"/>
        </w:rPr>
        <w:t>1 mark per label</w:t>
      </w:r>
      <w:r>
        <w:rPr>
          <w:bCs/>
        </w:rPr>
        <w:tab/>
      </w:r>
      <w:r>
        <w:rPr>
          <w:bCs/>
        </w:rPr>
        <w:tab/>
        <w:t>(2 marks)</w:t>
      </w:r>
    </w:p>
    <w:p w14:paraId="5B870132" w14:textId="77777777" w:rsidR="003D6B96" w:rsidRDefault="003D6B96" w:rsidP="003D6B96">
      <w:pPr>
        <w:pStyle w:val="ListParagraph"/>
        <w:tabs>
          <w:tab w:val="left" w:pos="1134"/>
          <w:tab w:val="left" w:pos="8505"/>
          <w:tab w:val="right" w:pos="9356"/>
        </w:tabs>
        <w:ind w:firstLine="0"/>
        <w:rPr>
          <w:bCs/>
        </w:rPr>
      </w:pPr>
    </w:p>
    <w:p w14:paraId="6545B1EE" w14:textId="77777777" w:rsidR="003D6B96" w:rsidRPr="0083295D" w:rsidRDefault="003D6B96" w:rsidP="003D6B96">
      <w:pPr>
        <w:pStyle w:val="ListParagraph"/>
        <w:numPr>
          <w:ilvl w:val="0"/>
          <w:numId w:val="8"/>
        </w:numPr>
        <w:tabs>
          <w:tab w:val="left" w:pos="1134"/>
          <w:tab w:val="left" w:pos="8505"/>
          <w:tab w:val="right" w:pos="9356"/>
        </w:tabs>
        <w:rPr>
          <w:bCs/>
        </w:rPr>
      </w:pPr>
      <w:r>
        <w:rPr>
          <w:bCs/>
        </w:rPr>
        <w:t>Describe the role each of these two labelled components play in the operation of the generator.</w:t>
      </w:r>
      <w:r>
        <w:rPr>
          <w:bCs/>
        </w:rPr>
        <w:tab/>
        <w:t>(2 marks)</w:t>
      </w:r>
    </w:p>
    <w:p w14:paraId="783E07D1" w14:textId="77777777" w:rsidR="00B24E3C" w:rsidRDefault="003D6B96" w:rsidP="003D6B96">
      <w:pPr>
        <w:spacing w:after="160" w:line="259" w:lineRule="auto"/>
        <w:rPr>
          <w:rFonts w:cs="Arial"/>
          <w:bCs/>
          <w:szCs w:val="22"/>
        </w:rPr>
      </w:pPr>
      <w:r w:rsidRPr="00127598">
        <w:rPr>
          <w:rFonts w:cs="Arial"/>
          <w:bCs/>
          <w:szCs w:val="22"/>
        </w:rPr>
        <w:t xml:space="preserve"> </w:t>
      </w:r>
    </w:p>
    <w:p w14:paraId="44FD5CCF" w14:textId="039A54DC" w:rsidR="00B24E3C" w:rsidRPr="00B24E3C" w:rsidRDefault="00B24E3C" w:rsidP="003D6B96">
      <w:pPr>
        <w:spacing w:after="160" w:line="259" w:lineRule="auto"/>
        <w:rPr>
          <w:rFonts w:cs="Arial"/>
          <w:bCs/>
          <w:color w:val="FF0000"/>
          <w:szCs w:val="22"/>
        </w:rPr>
      </w:pPr>
      <w:r w:rsidRPr="00B24E3C">
        <w:rPr>
          <w:rFonts w:cs="Arial"/>
          <w:bCs/>
          <w:color w:val="FF0000"/>
          <w:szCs w:val="22"/>
        </w:rPr>
        <w:t xml:space="preserve">Armature </w:t>
      </w:r>
      <w:r w:rsidR="00E102F3">
        <w:rPr>
          <w:rFonts w:cs="Arial"/>
          <w:bCs/>
          <w:color w:val="FF0000"/>
          <w:szCs w:val="22"/>
        </w:rPr>
        <w:t>is rotated and</w:t>
      </w:r>
      <w:r w:rsidRPr="00B24E3C">
        <w:rPr>
          <w:rFonts w:cs="Arial"/>
          <w:bCs/>
          <w:color w:val="FF0000"/>
          <w:szCs w:val="22"/>
        </w:rPr>
        <w:t xml:space="preserve"> carries the induced emf/current.</w:t>
      </w:r>
      <w:r w:rsidRPr="00B24E3C">
        <w:rPr>
          <w:rFonts w:cs="Arial"/>
          <w:bCs/>
          <w:color w:val="FF0000"/>
          <w:szCs w:val="22"/>
        </w:rPr>
        <w:tab/>
      </w:r>
      <w:r w:rsidRPr="00B24E3C">
        <w:rPr>
          <w:rFonts w:cs="Arial"/>
          <w:bCs/>
          <w:color w:val="FF0000"/>
          <w:szCs w:val="22"/>
        </w:rPr>
        <w:tab/>
      </w:r>
      <w:r w:rsidRPr="00B24E3C">
        <w:rPr>
          <w:rFonts w:cs="Arial"/>
          <w:bCs/>
          <w:color w:val="FF0000"/>
          <w:szCs w:val="22"/>
        </w:rPr>
        <w:tab/>
        <w:t>1</w:t>
      </w:r>
    </w:p>
    <w:p w14:paraId="4AFE0AA4" w14:textId="77777777" w:rsidR="00B24E3C" w:rsidRPr="00B24E3C" w:rsidRDefault="00B24E3C" w:rsidP="003D6B96">
      <w:pPr>
        <w:spacing w:after="160" w:line="259" w:lineRule="auto"/>
        <w:rPr>
          <w:rFonts w:cs="Arial"/>
          <w:bCs/>
          <w:color w:val="FF0000"/>
          <w:szCs w:val="22"/>
        </w:rPr>
      </w:pPr>
    </w:p>
    <w:p w14:paraId="00EC6107" w14:textId="6212B050" w:rsidR="006A1458" w:rsidRPr="00127598" w:rsidRDefault="00B24E3C" w:rsidP="003D6B96">
      <w:pPr>
        <w:spacing w:after="160" w:line="259" w:lineRule="auto"/>
        <w:rPr>
          <w:rFonts w:cs="Arial"/>
          <w:bCs/>
          <w:szCs w:val="22"/>
        </w:rPr>
      </w:pPr>
      <w:r w:rsidRPr="00B24E3C">
        <w:rPr>
          <w:rFonts w:cs="Arial"/>
          <w:bCs/>
          <w:color w:val="FF0000"/>
          <w:szCs w:val="22"/>
        </w:rPr>
        <w:t>Slip rings provide an electrical contact that rotates with the armature, connected to the external load.</w:t>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r>
      <w:r w:rsidRPr="00B24E3C">
        <w:rPr>
          <w:rFonts w:cs="Arial"/>
          <w:bCs/>
          <w:color w:val="FF0000"/>
          <w:szCs w:val="22"/>
        </w:rPr>
        <w:tab/>
        <w:t>1</w:t>
      </w:r>
      <w:r w:rsidR="006A1458" w:rsidRPr="00127598">
        <w:rPr>
          <w:rFonts w:cs="Arial"/>
          <w:bCs/>
          <w:szCs w:val="22"/>
        </w:rPr>
        <w:br w:type="page"/>
      </w:r>
    </w:p>
    <w:p w14:paraId="267990B0" w14:textId="2F6997AC" w:rsidR="00FB24C7" w:rsidRDefault="00FB24C7" w:rsidP="00AD37CA">
      <w:pPr>
        <w:tabs>
          <w:tab w:val="left" w:pos="1134"/>
          <w:tab w:val="left" w:pos="8647"/>
          <w:tab w:val="right" w:pos="9356"/>
        </w:tabs>
        <w:spacing w:after="120"/>
        <w:rPr>
          <w:rFonts w:cs="Arial"/>
          <w:b/>
          <w:bCs/>
          <w:szCs w:val="22"/>
        </w:rPr>
      </w:pPr>
      <w:r w:rsidRPr="001C17F7">
        <w:rPr>
          <w:rFonts w:cs="Arial"/>
          <w:b/>
          <w:bCs/>
          <w:szCs w:val="22"/>
        </w:rPr>
        <w:lastRenderedPageBreak/>
        <w:t>Question 1</w:t>
      </w:r>
      <w:r>
        <w:rPr>
          <w:rFonts w:cs="Arial"/>
          <w:b/>
          <w:bCs/>
          <w:szCs w:val="22"/>
        </w:rPr>
        <w:t>1</w:t>
      </w:r>
      <w:r>
        <w:rPr>
          <w:rFonts w:cs="Arial"/>
          <w:b/>
          <w:bCs/>
          <w:szCs w:val="22"/>
        </w:rPr>
        <w:tab/>
        <w:t>(4 marks)</w:t>
      </w:r>
    </w:p>
    <w:p w14:paraId="387BC93C" w14:textId="1450DCE8" w:rsidR="00FB24C7" w:rsidRDefault="009B1795" w:rsidP="00AD37CA">
      <w:pPr>
        <w:tabs>
          <w:tab w:val="left" w:pos="1134"/>
          <w:tab w:val="left" w:pos="8647"/>
          <w:tab w:val="right" w:pos="9356"/>
        </w:tabs>
        <w:spacing w:after="120"/>
        <w:rPr>
          <w:rFonts w:cs="Arial"/>
          <w:bCs/>
          <w:szCs w:val="22"/>
        </w:rPr>
      </w:pPr>
      <w:r>
        <w:rPr>
          <w:rFonts w:cs="Arial"/>
          <w:bCs/>
          <w:szCs w:val="22"/>
        </w:rPr>
        <w:t xml:space="preserve">An induction hotplate </w:t>
      </w:r>
      <w:r w:rsidR="00E9391F">
        <w:rPr>
          <w:rFonts w:cs="Arial"/>
          <w:bCs/>
          <w:szCs w:val="22"/>
        </w:rPr>
        <w:t xml:space="preserve">first </w:t>
      </w:r>
      <w:r w:rsidR="0039314B">
        <w:rPr>
          <w:rFonts w:cs="Arial"/>
          <w:bCs/>
          <w:szCs w:val="22"/>
        </w:rPr>
        <w:t>converts</w:t>
      </w:r>
      <w:r w:rsidR="00E9391F">
        <w:rPr>
          <w:rFonts w:cs="Arial"/>
          <w:bCs/>
          <w:szCs w:val="22"/>
        </w:rPr>
        <w:t xml:space="preserve"> the 50.0 Hz </w:t>
      </w:r>
      <w:r w:rsidR="001F0E82">
        <w:rPr>
          <w:rFonts w:cs="Arial"/>
          <w:bCs/>
          <w:szCs w:val="22"/>
        </w:rPr>
        <w:t xml:space="preserve">electrical supply, common to households in Australia, </w:t>
      </w:r>
      <w:r w:rsidR="0006042B">
        <w:rPr>
          <w:rFonts w:cs="Arial"/>
          <w:bCs/>
          <w:szCs w:val="22"/>
        </w:rPr>
        <w:t>into a new frequency</w:t>
      </w:r>
      <w:r w:rsidR="001F0E82">
        <w:rPr>
          <w:rFonts w:cs="Arial"/>
          <w:bCs/>
          <w:szCs w:val="22"/>
        </w:rPr>
        <w:t xml:space="preserve">. By referring to physical </w:t>
      </w:r>
      <w:r w:rsidR="0006042B">
        <w:rPr>
          <w:rFonts w:cs="Arial"/>
          <w:bCs/>
          <w:szCs w:val="22"/>
        </w:rPr>
        <w:t>principles, explain the benefit of the frequency change</w:t>
      </w:r>
      <w:r w:rsidR="007E0B5B">
        <w:rPr>
          <w:rFonts w:cs="Arial"/>
          <w:bCs/>
          <w:szCs w:val="22"/>
        </w:rPr>
        <w:t xml:space="preserve"> and whether the frequency is increased or decreased. </w:t>
      </w:r>
    </w:p>
    <w:p w14:paraId="2B5EB953" w14:textId="08CDA29D" w:rsidR="00110B43" w:rsidRDefault="00110B43" w:rsidP="00AD37CA">
      <w:pPr>
        <w:tabs>
          <w:tab w:val="left" w:pos="1134"/>
          <w:tab w:val="left" w:pos="8647"/>
          <w:tab w:val="right" w:pos="9356"/>
        </w:tabs>
        <w:spacing w:after="120"/>
        <w:rPr>
          <w:rFonts w:cs="Arial"/>
          <w:bCs/>
          <w:szCs w:val="22"/>
        </w:rPr>
      </w:pPr>
    </w:p>
    <w:p w14:paraId="53E41C9A" w14:textId="2167E133" w:rsidR="001235AE" w:rsidRPr="00CC57C6" w:rsidRDefault="007E0B5B" w:rsidP="00CC57C6">
      <w:pPr>
        <w:tabs>
          <w:tab w:val="right" w:pos="1134"/>
          <w:tab w:val="right" w:pos="9356"/>
        </w:tabs>
        <w:spacing w:after="120"/>
        <w:rPr>
          <w:rFonts w:cs="Arial"/>
          <w:bCs/>
          <w:color w:val="FF0000"/>
          <w:szCs w:val="22"/>
        </w:rPr>
      </w:pPr>
      <w:r w:rsidRPr="00CC57C6">
        <w:rPr>
          <w:rFonts w:cs="Arial"/>
          <w:bCs/>
          <w:color w:val="FF0000"/>
          <w:szCs w:val="22"/>
        </w:rPr>
        <w:t>The frequency is increased</w:t>
      </w:r>
      <w:r w:rsidRPr="00CC57C6">
        <w:rPr>
          <w:rFonts w:cs="Arial"/>
          <w:bCs/>
          <w:color w:val="FF0000"/>
          <w:szCs w:val="22"/>
        </w:rPr>
        <w:tab/>
        <w:t>1</w:t>
      </w:r>
    </w:p>
    <w:p w14:paraId="797F0AEB" w14:textId="19D2D023" w:rsidR="001235AE" w:rsidRPr="00CC57C6" w:rsidRDefault="001235AE" w:rsidP="00CC57C6">
      <w:pPr>
        <w:tabs>
          <w:tab w:val="right" w:pos="1134"/>
          <w:tab w:val="right" w:pos="9356"/>
        </w:tabs>
        <w:spacing w:after="120"/>
        <w:rPr>
          <w:rFonts w:cs="Arial"/>
          <w:bCs/>
          <w:color w:val="FF0000"/>
          <w:szCs w:val="22"/>
        </w:rPr>
      </w:pPr>
    </w:p>
    <w:p w14:paraId="47877E72" w14:textId="5E55BDB3" w:rsidR="001235AE" w:rsidRPr="00CC57C6" w:rsidRDefault="003B53C3" w:rsidP="00CC57C6">
      <w:pPr>
        <w:tabs>
          <w:tab w:val="right" w:pos="1134"/>
          <w:tab w:val="right" w:pos="9356"/>
        </w:tabs>
        <w:spacing w:after="120"/>
        <w:rPr>
          <w:rFonts w:cs="Arial"/>
          <w:bCs/>
          <w:color w:val="FF0000"/>
          <w:szCs w:val="22"/>
        </w:rPr>
      </w:pPr>
      <w:r w:rsidRPr="00CC57C6">
        <w:rPr>
          <w:rFonts w:cs="Arial"/>
          <w:bCs/>
          <w:color w:val="FF0000"/>
          <w:szCs w:val="22"/>
        </w:rPr>
        <w:t xml:space="preserve">Increasing the </w:t>
      </w:r>
      <w:r w:rsidR="00B24E3C">
        <w:rPr>
          <w:rFonts w:cs="Arial"/>
          <w:bCs/>
          <w:color w:val="FF0000"/>
          <w:szCs w:val="22"/>
        </w:rPr>
        <w:t xml:space="preserve">electrical </w:t>
      </w:r>
      <w:r w:rsidRPr="00CC57C6">
        <w:rPr>
          <w:rFonts w:cs="Arial"/>
          <w:bCs/>
          <w:color w:val="FF0000"/>
          <w:szCs w:val="22"/>
        </w:rPr>
        <w:t xml:space="preserve">frequency increases </w:t>
      </w:r>
      <w:r w:rsidR="00D253C4" w:rsidRPr="00CC57C6">
        <w:rPr>
          <w:rFonts w:cs="Arial"/>
          <w:bCs/>
          <w:color w:val="FF0000"/>
          <w:szCs w:val="22"/>
        </w:rPr>
        <w:t>the rate at which the magnetic fiel</w:t>
      </w:r>
      <w:r w:rsidR="0081504B">
        <w:rPr>
          <w:rFonts w:cs="Arial"/>
          <w:bCs/>
          <w:color w:val="FF0000"/>
          <w:szCs w:val="22"/>
        </w:rPr>
        <w:t xml:space="preserve">d </w:t>
      </w:r>
      <w:r w:rsidR="00D253C4" w:rsidRPr="00CC57C6">
        <w:rPr>
          <w:rFonts w:cs="Arial"/>
          <w:bCs/>
          <w:color w:val="FF0000"/>
          <w:szCs w:val="22"/>
        </w:rPr>
        <w:t>fluctuates.</w:t>
      </w:r>
      <w:r w:rsidR="00D253C4" w:rsidRPr="00CC57C6">
        <w:rPr>
          <w:rFonts w:cs="Arial"/>
          <w:bCs/>
          <w:color w:val="FF0000"/>
          <w:szCs w:val="22"/>
        </w:rPr>
        <w:tab/>
      </w:r>
      <w:r w:rsidR="00ED14E5" w:rsidRPr="00CC57C6">
        <w:rPr>
          <w:rFonts w:cs="Arial"/>
          <w:bCs/>
          <w:color w:val="FF0000"/>
          <w:szCs w:val="22"/>
        </w:rPr>
        <w:tab/>
        <w:t>1</w:t>
      </w:r>
    </w:p>
    <w:p w14:paraId="182643D1" w14:textId="0F04646C" w:rsidR="001235AE" w:rsidRPr="00CC57C6" w:rsidRDefault="001235AE" w:rsidP="00CC57C6">
      <w:pPr>
        <w:tabs>
          <w:tab w:val="right" w:pos="1134"/>
          <w:tab w:val="right" w:pos="9356"/>
        </w:tabs>
        <w:spacing w:after="120"/>
        <w:rPr>
          <w:rFonts w:cs="Arial"/>
          <w:bCs/>
          <w:color w:val="FF0000"/>
          <w:szCs w:val="22"/>
        </w:rPr>
      </w:pPr>
    </w:p>
    <w:p w14:paraId="368D3F41" w14:textId="5D5983F9" w:rsidR="001235AE" w:rsidRPr="00CC57C6" w:rsidRDefault="00CA6E5B" w:rsidP="00CC57C6">
      <w:pPr>
        <w:tabs>
          <w:tab w:val="right" w:pos="1134"/>
          <w:tab w:val="right" w:pos="9356"/>
        </w:tabs>
        <w:spacing w:after="120"/>
        <w:rPr>
          <w:rFonts w:cs="Arial"/>
          <w:bCs/>
          <w:color w:val="FF0000"/>
          <w:szCs w:val="22"/>
        </w:rPr>
      </w:pPr>
      <w:r w:rsidRPr="00CC57C6">
        <w:rPr>
          <w:rFonts w:cs="Arial"/>
          <w:bCs/>
          <w:color w:val="FF0000"/>
          <w:szCs w:val="22"/>
        </w:rPr>
        <w:t xml:space="preserve">According the Faraday’s law, the induced emf is proportional the rate of change of </w:t>
      </w:r>
      <w:r w:rsidR="00187AEA" w:rsidRPr="00CC57C6">
        <w:rPr>
          <w:rFonts w:cs="Arial"/>
          <w:bCs/>
          <w:color w:val="FF0000"/>
          <w:szCs w:val="22"/>
        </w:rPr>
        <w:t>magnetic flux</w:t>
      </w:r>
      <w:r w:rsidR="00187AEA" w:rsidRPr="00CC57C6">
        <w:rPr>
          <w:rFonts w:cs="Arial"/>
          <w:bCs/>
          <w:color w:val="FF0000"/>
          <w:szCs w:val="22"/>
        </w:rPr>
        <w:tab/>
      </w:r>
    </w:p>
    <w:p w14:paraId="673E074E" w14:textId="68DF770C" w:rsidR="001235AE" w:rsidRPr="00CC57C6" w:rsidRDefault="00187AEA" w:rsidP="00CC57C6">
      <w:pPr>
        <w:tabs>
          <w:tab w:val="right" w:pos="1134"/>
          <w:tab w:val="right" w:pos="9356"/>
        </w:tabs>
        <w:spacing w:after="120"/>
        <w:rPr>
          <w:rFonts w:cs="Arial"/>
          <w:bCs/>
          <w:color w:val="FF0000"/>
          <w:szCs w:val="22"/>
        </w:rPr>
      </w:pPr>
      <w:r w:rsidRPr="00CC57C6">
        <w:rPr>
          <w:rFonts w:cs="Arial"/>
          <w:bCs/>
          <w:color w:val="FF0000"/>
          <w:szCs w:val="22"/>
        </w:rPr>
        <w:tab/>
      </w:r>
      <w:r w:rsidRPr="00CC57C6">
        <w:rPr>
          <w:rFonts w:cs="Arial"/>
          <w:bCs/>
          <w:color w:val="FF0000"/>
          <w:szCs w:val="22"/>
        </w:rPr>
        <w:tab/>
        <w:t>1</w:t>
      </w:r>
    </w:p>
    <w:p w14:paraId="5FE7028A" w14:textId="77777777" w:rsidR="00CC57C6" w:rsidRPr="00CC57C6" w:rsidRDefault="00CC57C6" w:rsidP="00CC57C6">
      <w:pPr>
        <w:tabs>
          <w:tab w:val="right" w:pos="1134"/>
          <w:tab w:val="right" w:pos="9356"/>
        </w:tabs>
        <w:spacing w:after="120"/>
        <w:rPr>
          <w:rFonts w:cs="Arial"/>
          <w:bCs/>
          <w:color w:val="FF0000"/>
          <w:szCs w:val="22"/>
        </w:rPr>
      </w:pPr>
    </w:p>
    <w:p w14:paraId="0498A773" w14:textId="77777777" w:rsidR="006C57EF" w:rsidRDefault="009C6CCA" w:rsidP="00CC57C6">
      <w:pPr>
        <w:tabs>
          <w:tab w:val="right" w:pos="1134"/>
          <w:tab w:val="right" w:pos="9356"/>
        </w:tabs>
        <w:spacing w:after="120"/>
        <w:rPr>
          <w:rFonts w:cs="Arial"/>
          <w:bCs/>
          <w:color w:val="FF0000"/>
          <w:szCs w:val="22"/>
        </w:rPr>
      </w:pPr>
      <w:r w:rsidRPr="00CC57C6">
        <w:rPr>
          <w:rFonts w:cs="Arial"/>
          <w:bCs/>
          <w:color w:val="FF0000"/>
          <w:szCs w:val="22"/>
        </w:rPr>
        <w:t>A larger induced emf</w:t>
      </w:r>
      <w:r w:rsidR="002A5B87">
        <w:rPr>
          <w:rFonts w:cs="Arial"/>
          <w:bCs/>
          <w:color w:val="FF0000"/>
          <w:szCs w:val="22"/>
        </w:rPr>
        <w:t>/induced current</w:t>
      </w:r>
      <w:r w:rsidRPr="00CC57C6">
        <w:rPr>
          <w:rFonts w:cs="Arial"/>
          <w:bCs/>
          <w:color w:val="FF0000"/>
          <w:szCs w:val="22"/>
        </w:rPr>
        <w:t xml:space="preserve"> </w:t>
      </w:r>
      <w:r w:rsidR="00CC57C6" w:rsidRPr="00CC57C6">
        <w:rPr>
          <w:rFonts w:cs="Arial"/>
          <w:bCs/>
          <w:color w:val="FF0000"/>
          <w:szCs w:val="22"/>
        </w:rPr>
        <w:t xml:space="preserve">in a saucepan on the stove </w:t>
      </w:r>
      <w:r w:rsidRPr="00CC57C6">
        <w:rPr>
          <w:rFonts w:cs="Arial"/>
          <w:bCs/>
          <w:color w:val="FF0000"/>
          <w:szCs w:val="22"/>
        </w:rPr>
        <w:t>increases the rate of cooking</w:t>
      </w:r>
      <w:r w:rsidR="00CC57C6" w:rsidRPr="00CC57C6">
        <w:rPr>
          <w:rFonts w:cs="Arial"/>
          <w:bCs/>
          <w:color w:val="FF0000"/>
          <w:szCs w:val="22"/>
        </w:rPr>
        <w:t>.</w:t>
      </w:r>
      <w:r w:rsidR="00CC57C6" w:rsidRPr="00CC57C6">
        <w:rPr>
          <w:rFonts w:cs="Arial"/>
          <w:bCs/>
          <w:color w:val="FF0000"/>
          <w:szCs w:val="22"/>
        </w:rPr>
        <w:tab/>
      </w:r>
    </w:p>
    <w:p w14:paraId="56A019A3" w14:textId="33D92F19" w:rsidR="006C57EF" w:rsidRPr="00CC57C6" w:rsidRDefault="006C57EF" w:rsidP="00CC57C6">
      <w:pPr>
        <w:tabs>
          <w:tab w:val="right" w:pos="1134"/>
          <w:tab w:val="right" w:pos="9356"/>
        </w:tabs>
        <w:spacing w:after="120"/>
        <w:rPr>
          <w:rFonts w:cs="Arial"/>
          <w:bCs/>
          <w:color w:val="FF0000"/>
          <w:szCs w:val="22"/>
        </w:rPr>
      </w:pPr>
      <w:r>
        <w:rPr>
          <w:rFonts w:cs="Arial"/>
          <w:bCs/>
          <w:color w:val="FF0000"/>
          <w:szCs w:val="22"/>
        </w:rPr>
        <w:tab/>
      </w:r>
      <w:r>
        <w:rPr>
          <w:rFonts w:cs="Arial"/>
          <w:bCs/>
          <w:color w:val="FF0000"/>
          <w:szCs w:val="22"/>
        </w:rPr>
        <w:tab/>
      </w:r>
      <w:r>
        <w:rPr>
          <w:rFonts w:cs="Arial"/>
          <w:bCs/>
          <w:color w:val="FF0000"/>
          <w:szCs w:val="22"/>
        </w:rPr>
        <w:tab/>
      </w:r>
      <w:r w:rsidR="00CC57C6" w:rsidRPr="00CC57C6">
        <w:rPr>
          <w:rFonts w:cs="Arial"/>
          <w:bCs/>
          <w:color w:val="FF0000"/>
          <w:szCs w:val="22"/>
        </w:rPr>
        <w:t>1</w:t>
      </w:r>
    </w:p>
    <w:p w14:paraId="62A97140" w14:textId="196A9086" w:rsidR="001235AE" w:rsidRDefault="001235AE" w:rsidP="00AD37CA">
      <w:pPr>
        <w:tabs>
          <w:tab w:val="left" w:pos="1134"/>
          <w:tab w:val="left" w:pos="8647"/>
          <w:tab w:val="right" w:pos="9356"/>
        </w:tabs>
        <w:spacing w:after="120"/>
        <w:rPr>
          <w:rFonts w:cs="Arial"/>
          <w:bCs/>
          <w:szCs w:val="22"/>
        </w:rPr>
      </w:pPr>
    </w:p>
    <w:p w14:paraId="28372A37" w14:textId="77777777" w:rsidR="001235AE" w:rsidRDefault="001235AE" w:rsidP="00AD37CA">
      <w:pPr>
        <w:tabs>
          <w:tab w:val="left" w:pos="1134"/>
          <w:tab w:val="left" w:pos="8647"/>
          <w:tab w:val="right" w:pos="9356"/>
        </w:tabs>
        <w:spacing w:after="120"/>
        <w:rPr>
          <w:rFonts w:cs="Arial"/>
          <w:bCs/>
          <w:szCs w:val="22"/>
        </w:rPr>
      </w:pPr>
    </w:p>
    <w:p w14:paraId="2EF7F3F8" w14:textId="7957343A" w:rsidR="001235AE" w:rsidRDefault="001235AE" w:rsidP="00AD37CA">
      <w:pPr>
        <w:tabs>
          <w:tab w:val="left" w:pos="1134"/>
          <w:tab w:val="left" w:pos="8647"/>
          <w:tab w:val="right" w:pos="9356"/>
        </w:tabs>
        <w:spacing w:after="120"/>
        <w:rPr>
          <w:rFonts w:cs="Arial"/>
          <w:bCs/>
          <w:szCs w:val="22"/>
        </w:rPr>
      </w:pPr>
    </w:p>
    <w:p w14:paraId="217B8BAF" w14:textId="77777777" w:rsidR="001235AE" w:rsidRDefault="001235AE" w:rsidP="00AD37CA">
      <w:pPr>
        <w:tabs>
          <w:tab w:val="left" w:pos="1134"/>
          <w:tab w:val="left" w:pos="8647"/>
          <w:tab w:val="right" w:pos="9356"/>
        </w:tabs>
        <w:spacing w:after="120"/>
        <w:rPr>
          <w:rFonts w:cs="Arial"/>
          <w:bCs/>
          <w:szCs w:val="22"/>
        </w:rPr>
      </w:pPr>
    </w:p>
    <w:p w14:paraId="01DA3D18" w14:textId="70E71ACA"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Question 1</w:t>
      </w:r>
      <w:r>
        <w:rPr>
          <w:rFonts w:cs="Arial"/>
          <w:b/>
          <w:bCs/>
          <w:szCs w:val="22"/>
        </w:rPr>
        <w:t>2</w:t>
      </w:r>
      <w:r>
        <w:rPr>
          <w:rFonts w:cs="Arial"/>
          <w:b/>
          <w:bCs/>
          <w:szCs w:val="22"/>
        </w:rPr>
        <w:tab/>
        <w:t>(4 marks)</w:t>
      </w:r>
    </w:p>
    <w:p w14:paraId="6060EFBE" w14:textId="1636B699" w:rsidR="00FB24C7" w:rsidRPr="00E64CDD" w:rsidRDefault="003E1EB4" w:rsidP="00AD37CA">
      <w:pPr>
        <w:tabs>
          <w:tab w:val="left" w:pos="1134"/>
          <w:tab w:val="left" w:pos="8647"/>
          <w:tab w:val="right" w:pos="9356"/>
        </w:tabs>
        <w:spacing w:after="120"/>
        <w:rPr>
          <w:rFonts w:cs="Arial"/>
          <w:bCs/>
          <w:szCs w:val="22"/>
        </w:rPr>
      </w:pPr>
      <w:r>
        <w:rPr>
          <w:rFonts w:cs="Arial"/>
          <w:bCs/>
          <w:szCs w:val="22"/>
        </w:rPr>
        <w:t xml:space="preserve">The redshift of light from galaxies not our own is supporting evidence of the Big Bang Theory. </w:t>
      </w:r>
      <w:r w:rsidR="00633B12">
        <w:rPr>
          <w:rFonts w:cs="Arial"/>
          <w:bCs/>
          <w:szCs w:val="22"/>
        </w:rPr>
        <w:t xml:space="preserve">Describe what causes the </w:t>
      </w:r>
      <w:r w:rsidR="00162E72">
        <w:rPr>
          <w:rFonts w:cs="Arial"/>
          <w:bCs/>
          <w:szCs w:val="22"/>
        </w:rPr>
        <w:t>increasing amount of</w:t>
      </w:r>
      <w:r w:rsidR="00F109D0">
        <w:rPr>
          <w:rFonts w:cs="Arial"/>
          <w:bCs/>
          <w:szCs w:val="22"/>
        </w:rPr>
        <w:t xml:space="preserve"> </w:t>
      </w:r>
      <w:r w:rsidR="00633B12">
        <w:rPr>
          <w:rFonts w:cs="Arial"/>
          <w:bCs/>
          <w:szCs w:val="22"/>
        </w:rPr>
        <w:t>redshift of light</w:t>
      </w:r>
      <w:r w:rsidR="004108FA">
        <w:rPr>
          <w:rFonts w:cs="Arial"/>
          <w:bCs/>
          <w:szCs w:val="22"/>
        </w:rPr>
        <w:t xml:space="preserve"> from galaxies</w:t>
      </w:r>
      <w:r w:rsidR="00623A93">
        <w:rPr>
          <w:rFonts w:cs="Arial"/>
          <w:bCs/>
          <w:szCs w:val="22"/>
        </w:rPr>
        <w:t xml:space="preserve"> further away</w:t>
      </w:r>
      <w:r w:rsidR="00633B12">
        <w:rPr>
          <w:rFonts w:cs="Arial"/>
          <w:bCs/>
          <w:szCs w:val="22"/>
        </w:rPr>
        <w:t xml:space="preserve"> and also describe why </w:t>
      </w:r>
      <w:r w:rsidR="001A0FA5" w:rsidRPr="001A0FA5">
        <w:rPr>
          <w:rFonts w:cs="Arial"/>
          <w:b/>
          <w:bCs/>
          <w:szCs w:val="22"/>
        </w:rPr>
        <w:t>only</w:t>
      </w:r>
      <w:r w:rsidR="001A0FA5">
        <w:rPr>
          <w:rFonts w:cs="Arial"/>
          <w:bCs/>
          <w:szCs w:val="22"/>
        </w:rPr>
        <w:t xml:space="preserve"> nearby galaxies </w:t>
      </w:r>
      <w:r w:rsidR="004108FA">
        <w:rPr>
          <w:rFonts w:cs="Arial"/>
          <w:bCs/>
          <w:szCs w:val="22"/>
        </w:rPr>
        <w:t>may</w:t>
      </w:r>
      <w:r w:rsidR="001A0FA5">
        <w:rPr>
          <w:rFonts w:cs="Arial"/>
          <w:bCs/>
          <w:szCs w:val="22"/>
        </w:rPr>
        <w:t xml:space="preserve"> have blueshifted light. </w:t>
      </w:r>
    </w:p>
    <w:p w14:paraId="765B452C" w14:textId="3E2095EA" w:rsidR="00FB24C7" w:rsidRPr="00CC57C6" w:rsidRDefault="00FB24C7" w:rsidP="00CC57C6">
      <w:pPr>
        <w:tabs>
          <w:tab w:val="right" w:pos="1134"/>
          <w:tab w:val="right" w:pos="9356"/>
        </w:tabs>
        <w:spacing w:after="120"/>
        <w:rPr>
          <w:rFonts w:cs="Arial"/>
          <w:bCs/>
          <w:color w:val="FF0000"/>
          <w:szCs w:val="22"/>
        </w:rPr>
      </w:pPr>
    </w:p>
    <w:p w14:paraId="4D161898" w14:textId="1FC28334" w:rsidR="000B30C3" w:rsidRPr="00CC57C6" w:rsidRDefault="00B777B3" w:rsidP="00CC57C6">
      <w:pPr>
        <w:tabs>
          <w:tab w:val="right" w:pos="1134"/>
          <w:tab w:val="right" w:pos="9356"/>
        </w:tabs>
        <w:spacing w:after="120"/>
        <w:rPr>
          <w:rFonts w:cs="Arial"/>
          <w:bCs/>
          <w:color w:val="FF0000"/>
          <w:szCs w:val="22"/>
        </w:rPr>
      </w:pPr>
      <w:r>
        <w:rPr>
          <w:rFonts w:cs="Arial"/>
          <w:bCs/>
          <w:color w:val="FF0000"/>
          <w:szCs w:val="22"/>
        </w:rPr>
        <w:t>The redshift is caused by the expansion of space</w:t>
      </w:r>
      <w:r w:rsidR="00587F5B">
        <w:rPr>
          <w:rFonts w:cs="Arial"/>
          <w:bCs/>
          <w:color w:val="FF0000"/>
          <w:szCs w:val="22"/>
        </w:rPr>
        <w:t xml:space="preserve">, </w:t>
      </w:r>
      <w:r w:rsidR="00555970">
        <w:rPr>
          <w:rFonts w:cs="Arial"/>
          <w:bCs/>
          <w:color w:val="FF0000"/>
          <w:szCs w:val="22"/>
        </w:rPr>
        <w:t>stretching out the wavelength of light passing through space.</w:t>
      </w:r>
      <w:r w:rsidR="0055263F">
        <w:rPr>
          <w:rFonts w:cs="Arial"/>
          <w:bCs/>
          <w:color w:val="FF0000"/>
          <w:szCs w:val="22"/>
        </w:rPr>
        <w:tab/>
        <w:t>1</w:t>
      </w:r>
    </w:p>
    <w:p w14:paraId="4F76B3B5" w14:textId="17D90265" w:rsidR="001235AE" w:rsidRPr="00CC57C6" w:rsidRDefault="001235AE" w:rsidP="00CC57C6">
      <w:pPr>
        <w:tabs>
          <w:tab w:val="right" w:pos="1134"/>
          <w:tab w:val="right" w:pos="9356"/>
        </w:tabs>
        <w:spacing w:after="120"/>
        <w:rPr>
          <w:rFonts w:cs="Arial"/>
          <w:bCs/>
          <w:color w:val="FF0000"/>
          <w:szCs w:val="22"/>
        </w:rPr>
      </w:pPr>
    </w:p>
    <w:p w14:paraId="7B3D95C9" w14:textId="69849E87" w:rsidR="001235AE" w:rsidRPr="00CC57C6" w:rsidRDefault="00B777B3" w:rsidP="00CC57C6">
      <w:pPr>
        <w:tabs>
          <w:tab w:val="right" w:pos="1134"/>
          <w:tab w:val="right" w:pos="9356"/>
        </w:tabs>
        <w:spacing w:after="120"/>
        <w:rPr>
          <w:rFonts w:cs="Arial"/>
          <w:bCs/>
          <w:color w:val="FF0000"/>
          <w:szCs w:val="22"/>
        </w:rPr>
      </w:pPr>
      <w:r>
        <w:rPr>
          <w:rFonts w:cs="Arial"/>
          <w:bCs/>
          <w:color w:val="FF0000"/>
          <w:szCs w:val="22"/>
        </w:rPr>
        <w:t>Light from the furthest galaxies</w:t>
      </w:r>
      <w:r w:rsidR="00270BA3">
        <w:rPr>
          <w:rFonts w:cs="Arial"/>
          <w:bCs/>
          <w:color w:val="FF0000"/>
          <w:szCs w:val="22"/>
        </w:rPr>
        <w:t xml:space="preserve"> has its wavelength stretched </w:t>
      </w:r>
      <w:r w:rsidR="009537B7">
        <w:rPr>
          <w:rFonts w:cs="Arial"/>
          <w:bCs/>
          <w:color w:val="FF0000"/>
          <w:szCs w:val="22"/>
        </w:rPr>
        <w:t>out more due to the time/distance the light spends within the expanding space</w:t>
      </w:r>
      <w:r w:rsidR="00584B11">
        <w:rPr>
          <w:rFonts w:cs="Arial"/>
          <w:bCs/>
          <w:color w:val="FF0000"/>
          <w:szCs w:val="22"/>
        </w:rPr>
        <w:t>.</w:t>
      </w:r>
      <w:r w:rsidR="0055263F">
        <w:rPr>
          <w:rFonts w:cs="Arial"/>
          <w:bCs/>
          <w:color w:val="FF0000"/>
          <w:szCs w:val="22"/>
        </w:rPr>
        <w:tab/>
      </w:r>
      <w:r w:rsidR="0055263F">
        <w:rPr>
          <w:rFonts w:cs="Arial"/>
          <w:bCs/>
          <w:color w:val="FF0000"/>
          <w:szCs w:val="22"/>
        </w:rPr>
        <w:tab/>
        <w:t>1</w:t>
      </w:r>
    </w:p>
    <w:p w14:paraId="031DE140" w14:textId="2C570973" w:rsidR="001235AE" w:rsidRPr="00CC57C6" w:rsidRDefault="001235AE" w:rsidP="00CC57C6">
      <w:pPr>
        <w:tabs>
          <w:tab w:val="right" w:pos="1134"/>
          <w:tab w:val="right" w:pos="9356"/>
        </w:tabs>
        <w:spacing w:after="120"/>
        <w:rPr>
          <w:rFonts w:cs="Arial"/>
          <w:bCs/>
          <w:color w:val="FF0000"/>
          <w:szCs w:val="22"/>
        </w:rPr>
      </w:pPr>
    </w:p>
    <w:p w14:paraId="22125946" w14:textId="120DCF7C" w:rsidR="001235AE" w:rsidRPr="00CC57C6" w:rsidRDefault="00941705" w:rsidP="00CC57C6">
      <w:pPr>
        <w:tabs>
          <w:tab w:val="right" w:pos="1134"/>
          <w:tab w:val="right" w:pos="9356"/>
        </w:tabs>
        <w:spacing w:after="120"/>
        <w:rPr>
          <w:rFonts w:cs="Arial"/>
          <w:bCs/>
          <w:color w:val="FF0000"/>
          <w:szCs w:val="22"/>
        </w:rPr>
      </w:pPr>
      <w:r>
        <w:rPr>
          <w:rFonts w:cs="Arial"/>
          <w:bCs/>
          <w:color w:val="FF0000"/>
          <w:szCs w:val="22"/>
        </w:rPr>
        <w:t>The space between Earth and the closest galaxies experience a lower total amount of space expansion</w:t>
      </w:r>
      <w:r w:rsidR="001D4FDC">
        <w:rPr>
          <w:rFonts w:cs="Arial"/>
          <w:bCs/>
          <w:color w:val="FF0000"/>
          <w:szCs w:val="22"/>
        </w:rPr>
        <w:t xml:space="preserve">. </w:t>
      </w:r>
      <w:r w:rsidR="00F73F35">
        <w:rPr>
          <w:rFonts w:cs="Arial"/>
          <w:bCs/>
          <w:color w:val="FF0000"/>
          <w:szCs w:val="22"/>
        </w:rPr>
        <w:t>Therefore,</w:t>
      </w:r>
      <w:r w:rsidR="001D4FDC">
        <w:rPr>
          <w:rFonts w:cs="Arial"/>
          <w:bCs/>
          <w:color w:val="FF0000"/>
          <w:szCs w:val="22"/>
        </w:rPr>
        <w:t xml:space="preserve"> i</w:t>
      </w:r>
      <w:r w:rsidR="00F73F35">
        <w:rPr>
          <w:rFonts w:cs="Arial"/>
          <w:bCs/>
          <w:color w:val="FF0000"/>
          <w:szCs w:val="22"/>
        </w:rPr>
        <w:t>t</w:t>
      </w:r>
      <w:r w:rsidR="001D4FDC">
        <w:rPr>
          <w:rFonts w:cs="Arial"/>
          <w:bCs/>
          <w:color w:val="FF0000"/>
          <w:szCs w:val="22"/>
        </w:rPr>
        <w:t xml:space="preserve"> i</w:t>
      </w:r>
      <w:r w:rsidR="00F73F35">
        <w:rPr>
          <w:rFonts w:cs="Arial"/>
          <w:bCs/>
          <w:color w:val="FF0000"/>
          <w:szCs w:val="22"/>
        </w:rPr>
        <w:t>s</w:t>
      </w:r>
      <w:r w:rsidR="001D4FDC">
        <w:rPr>
          <w:rFonts w:cs="Arial"/>
          <w:bCs/>
          <w:color w:val="FF0000"/>
          <w:szCs w:val="22"/>
        </w:rPr>
        <w:t xml:space="preserve"> possible </w:t>
      </w:r>
      <w:r w:rsidR="004905F0">
        <w:rPr>
          <w:rFonts w:cs="Arial"/>
          <w:bCs/>
          <w:color w:val="FF0000"/>
          <w:szCs w:val="22"/>
        </w:rPr>
        <w:t>that the</w:t>
      </w:r>
      <w:r w:rsidR="00F73F35">
        <w:rPr>
          <w:rFonts w:cs="Arial"/>
          <w:bCs/>
          <w:color w:val="FF0000"/>
          <w:szCs w:val="22"/>
        </w:rPr>
        <w:t>se</w:t>
      </w:r>
      <w:r w:rsidR="004905F0">
        <w:rPr>
          <w:rFonts w:cs="Arial"/>
          <w:bCs/>
          <w:color w:val="FF0000"/>
          <w:szCs w:val="22"/>
        </w:rPr>
        <w:t xml:space="preserve"> galaxies can be moving towards us</w:t>
      </w:r>
      <w:r w:rsidR="00C87282">
        <w:rPr>
          <w:rFonts w:cs="Arial"/>
          <w:bCs/>
          <w:color w:val="FF0000"/>
          <w:szCs w:val="22"/>
        </w:rPr>
        <w:t xml:space="preserve"> through local space</w:t>
      </w:r>
      <w:r w:rsidR="004905F0">
        <w:rPr>
          <w:rFonts w:cs="Arial"/>
          <w:bCs/>
          <w:color w:val="FF0000"/>
          <w:szCs w:val="22"/>
        </w:rPr>
        <w:t>, causing blueshifted light.</w:t>
      </w:r>
    </w:p>
    <w:p w14:paraId="17855F32" w14:textId="00C12B5F" w:rsidR="001235AE" w:rsidRPr="00CC57C6" w:rsidRDefault="0055263F" w:rsidP="00CC57C6">
      <w:pPr>
        <w:tabs>
          <w:tab w:val="right" w:pos="1134"/>
          <w:tab w:val="right" w:pos="9356"/>
        </w:tabs>
        <w:spacing w:after="120"/>
        <w:rPr>
          <w:rFonts w:cs="Arial"/>
          <w:bCs/>
          <w:color w:val="FF0000"/>
          <w:szCs w:val="22"/>
        </w:rPr>
      </w:pPr>
      <w:r>
        <w:rPr>
          <w:rFonts w:cs="Arial"/>
          <w:bCs/>
          <w:color w:val="FF0000"/>
          <w:szCs w:val="22"/>
        </w:rPr>
        <w:tab/>
      </w:r>
      <w:r>
        <w:rPr>
          <w:rFonts w:cs="Arial"/>
          <w:bCs/>
          <w:color w:val="FF0000"/>
          <w:szCs w:val="22"/>
        </w:rPr>
        <w:tab/>
        <w:t>1-2</w:t>
      </w:r>
    </w:p>
    <w:p w14:paraId="6439E229" w14:textId="77777777" w:rsidR="00584B11" w:rsidRDefault="00584B11" w:rsidP="00CC57C6">
      <w:pPr>
        <w:tabs>
          <w:tab w:val="right" w:pos="1134"/>
          <w:tab w:val="right" w:pos="9356"/>
        </w:tabs>
        <w:spacing w:after="120"/>
        <w:rPr>
          <w:rFonts w:cs="Arial"/>
          <w:bCs/>
          <w:color w:val="FF0000"/>
          <w:szCs w:val="22"/>
        </w:rPr>
      </w:pPr>
    </w:p>
    <w:p w14:paraId="4F3AA885" w14:textId="77777777" w:rsidR="00584B11" w:rsidRDefault="00584B11" w:rsidP="00CC57C6">
      <w:pPr>
        <w:tabs>
          <w:tab w:val="right" w:pos="1134"/>
          <w:tab w:val="right" w:pos="9356"/>
        </w:tabs>
        <w:spacing w:after="120"/>
        <w:rPr>
          <w:rFonts w:cs="Arial"/>
          <w:bCs/>
          <w:color w:val="FF0000"/>
          <w:szCs w:val="22"/>
        </w:rPr>
      </w:pPr>
    </w:p>
    <w:p w14:paraId="43BAE54C" w14:textId="4F827A3D" w:rsidR="001235AE" w:rsidRPr="00CC57C6" w:rsidRDefault="002A16B4" w:rsidP="00CC57C6">
      <w:pPr>
        <w:tabs>
          <w:tab w:val="right" w:pos="1134"/>
          <w:tab w:val="right" w:pos="9356"/>
        </w:tabs>
        <w:spacing w:after="120"/>
        <w:rPr>
          <w:rFonts w:cs="Arial"/>
          <w:bCs/>
          <w:color w:val="FF0000"/>
          <w:szCs w:val="22"/>
        </w:rPr>
      </w:pPr>
      <w:r>
        <w:rPr>
          <w:rFonts w:cs="Arial"/>
          <w:bCs/>
          <w:color w:val="FF0000"/>
          <w:szCs w:val="22"/>
        </w:rPr>
        <w:t>*</w:t>
      </w:r>
      <w:r w:rsidR="00E52425">
        <w:rPr>
          <w:rFonts w:cs="Arial"/>
          <w:bCs/>
          <w:color w:val="FF0000"/>
          <w:szCs w:val="22"/>
        </w:rPr>
        <w:t xml:space="preserve">May refer to recessional velocities as measured from Earth </w:t>
      </w:r>
      <w:r w:rsidR="00CD5CF5">
        <w:rPr>
          <w:rFonts w:cs="Arial"/>
          <w:bCs/>
          <w:color w:val="FF0000"/>
          <w:szCs w:val="22"/>
        </w:rPr>
        <w:t>to replace space expansion</w:t>
      </w:r>
    </w:p>
    <w:p w14:paraId="1080FB2D" w14:textId="3F30A552" w:rsidR="001235AE" w:rsidRPr="00CC57C6" w:rsidRDefault="001235AE" w:rsidP="00CC57C6">
      <w:pPr>
        <w:tabs>
          <w:tab w:val="right" w:pos="1134"/>
          <w:tab w:val="right" w:pos="9356"/>
        </w:tabs>
        <w:spacing w:after="120"/>
        <w:rPr>
          <w:rFonts w:cs="Arial"/>
          <w:bCs/>
          <w:color w:val="FF0000"/>
          <w:szCs w:val="22"/>
        </w:rPr>
      </w:pPr>
    </w:p>
    <w:p w14:paraId="48430890" w14:textId="4EAC6AFB" w:rsidR="001235AE" w:rsidRPr="00CC57C6" w:rsidRDefault="001235AE" w:rsidP="00CC57C6">
      <w:pPr>
        <w:tabs>
          <w:tab w:val="right" w:pos="1134"/>
          <w:tab w:val="right" w:pos="9356"/>
        </w:tabs>
        <w:spacing w:after="120"/>
        <w:rPr>
          <w:rFonts w:cs="Arial"/>
          <w:bCs/>
          <w:color w:val="FF0000"/>
          <w:szCs w:val="22"/>
        </w:rPr>
      </w:pPr>
    </w:p>
    <w:p w14:paraId="479103E3" w14:textId="214EFA1A" w:rsidR="001235AE" w:rsidRPr="00CC57C6" w:rsidRDefault="001235AE" w:rsidP="00CC57C6">
      <w:pPr>
        <w:tabs>
          <w:tab w:val="right" w:pos="1134"/>
          <w:tab w:val="right" w:pos="9356"/>
        </w:tabs>
        <w:spacing w:after="120"/>
        <w:rPr>
          <w:rFonts w:cs="Arial"/>
          <w:bCs/>
          <w:color w:val="FF0000"/>
          <w:szCs w:val="22"/>
        </w:rPr>
      </w:pPr>
    </w:p>
    <w:p w14:paraId="6DDD7ABA" w14:textId="64BA361E" w:rsidR="001235AE" w:rsidRPr="00CC57C6" w:rsidRDefault="001235AE" w:rsidP="00CC57C6">
      <w:pPr>
        <w:tabs>
          <w:tab w:val="right" w:pos="1134"/>
          <w:tab w:val="right" w:pos="9356"/>
        </w:tabs>
        <w:spacing w:after="120"/>
        <w:rPr>
          <w:rFonts w:cs="Arial"/>
          <w:bCs/>
          <w:color w:val="FF0000"/>
          <w:szCs w:val="22"/>
        </w:rPr>
      </w:pPr>
    </w:p>
    <w:p w14:paraId="56BB032D" w14:textId="5F75ACDD" w:rsidR="001235AE" w:rsidRPr="00CC57C6" w:rsidRDefault="001235AE" w:rsidP="00CC57C6">
      <w:pPr>
        <w:tabs>
          <w:tab w:val="right" w:pos="1134"/>
          <w:tab w:val="right" w:pos="9356"/>
        </w:tabs>
        <w:spacing w:after="120"/>
        <w:rPr>
          <w:rFonts w:cs="Arial"/>
          <w:bCs/>
          <w:color w:val="FF0000"/>
          <w:szCs w:val="22"/>
        </w:rPr>
      </w:pPr>
    </w:p>
    <w:p w14:paraId="40757A1E" w14:textId="77777777" w:rsidR="001235AE" w:rsidRPr="00CC57C6" w:rsidRDefault="001235AE" w:rsidP="00CC57C6">
      <w:pPr>
        <w:tabs>
          <w:tab w:val="right" w:pos="1134"/>
          <w:tab w:val="right" w:pos="9356"/>
        </w:tabs>
        <w:spacing w:after="120"/>
        <w:rPr>
          <w:rFonts w:cs="Arial"/>
          <w:bCs/>
          <w:color w:val="FF0000"/>
          <w:szCs w:val="22"/>
        </w:rPr>
      </w:pPr>
    </w:p>
    <w:p w14:paraId="6EB69070" w14:textId="4C04397B" w:rsidR="0065550C" w:rsidRPr="0092652F" w:rsidRDefault="0065550C" w:rsidP="00493C05">
      <w:pPr>
        <w:tabs>
          <w:tab w:val="left" w:pos="1134"/>
          <w:tab w:val="right" w:pos="9356"/>
        </w:tabs>
        <w:ind w:left="567" w:hanging="567"/>
        <w:rPr>
          <w:rFonts w:cs="Arial"/>
          <w:sz w:val="6"/>
          <w:szCs w:val="6"/>
        </w:rPr>
        <w:sectPr w:rsidR="0065550C" w:rsidRPr="0092652F" w:rsidSect="008518F3">
          <w:headerReference w:type="first" r:id="rId20"/>
          <w:footerReference w:type="first" r:id="rId21"/>
          <w:pgSz w:w="11906" w:h="16838" w:code="9"/>
          <w:pgMar w:top="1134" w:right="1134" w:bottom="1134" w:left="1134" w:header="709" w:footer="364" w:gutter="0"/>
          <w:cols w:space="708"/>
          <w:titlePg/>
          <w:docGrid w:linePitch="360"/>
        </w:sectPr>
      </w:pPr>
    </w:p>
    <w:p w14:paraId="55A2FCD6" w14:textId="77777777" w:rsidR="00A13597" w:rsidRDefault="00A13597" w:rsidP="00A13597">
      <w:pPr>
        <w:tabs>
          <w:tab w:val="left" w:pos="1134"/>
          <w:tab w:val="left" w:pos="8647"/>
          <w:tab w:val="right" w:pos="9356"/>
        </w:tabs>
        <w:spacing w:after="120"/>
        <w:rPr>
          <w:rFonts w:cs="Arial"/>
          <w:b/>
          <w:bCs/>
          <w:szCs w:val="22"/>
        </w:rPr>
      </w:pPr>
      <w:r w:rsidRPr="001278D6">
        <w:rPr>
          <w:rFonts w:cs="Arial"/>
          <w:b/>
          <w:bCs/>
          <w:szCs w:val="22"/>
        </w:rPr>
        <w:lastRenderedPageBreak/>
        <w:t>Question 13</w:t>
      </w:r>
      <w:r>
        <w:rPr>
          <w:rFonts w:cs="Arial"/>
          <w:b/>
          <w:bCs/>
          <w:szCs w:val="22"/>
        </w:rPr>
        <w:tab/>
      </w:r>
      <w:r>
        <w:rPr>
          <w:rFonts w:cs="Arial"/>
          <w:b/>
          <w:bCs/>
          <w:szCs w:val="22"/>
        </w:rPr>
        <w:tab/>
        <w:t>(6 marks)</w:t>
      </w:r>
    </w:p>
    <w:p w14:paraId="68CA8C8F" w14:textId="281B1493" w:rsidR="00A13597" w:rsidRPr="00384A7B" w:rsidRDefault="00A13597" w:rsidP="00A13597">
      <w:pPr>
        <w:tabs>
          <w:tab w:val="left" w:pos="1134"/>
          <w:tab w:val="left" w:pos="8647"/>
          <w:tab w:val="right" w:pos="9356"/>
        </w:tabs>
        <w:spacing w:after="120"/>
      </w:pPr>
      <w:r>
        <w:rPr>
          <w:rFonts w:cs="Arial"/>
          <w:bCs/>
          <w:szCs w:val="22"/>
        </w:rPr>
        <w:t>A motorbike is using a 16.</w:t>
      </w:r>
      <w:r w:rsidRPr="003C1945">
        <w:t>0</w:t>
      </w:r>
      <w:r w:rsidRPr="003C1945">
        <w:rPr>
          <w:vertAlign w:val="superscript"/>
        </w:rPr>
        <w:t>0</w:t>
      </w:r>
      <w:r>
        <w:t xml:space="preserve"> </w:t>
      </w:r>
      <w:r w:rsidRPr="003C1945">
        <w:t>banked</w:t>
      </w:r>
      <w:r>
        <w:rPr>
          <w:rFonts w:cs="Arial"/>
          <w:bCs/>
          <w:szCs w:val="22"/>
        </w:rPr>
        <w:t xml:space="preserve"> curve to assist with making a turn with a 35.0 m radius at 60.0 km h</w:t>
      </w:r>
      <w:r>
        <w:rPr>
          <w:rFonts w:cs="Arial"/>
          <w:bCs/>
          <w:szCs w:val="22"/>
          <w:vertAlign w:val="superscript"/>
        </w:rPr>
        <w:t>-1</w:t>
      </w:r>
      <w:r>
        <w:t xml:space="preserve">. </w:t>
      </w:r>
      <w:r w:rsidR="00C02D24">
        <w:t xml:space="preserve">While the </w:t>
      </w:r>
      <w:r w:rsidR="00642690">
        <w:t xml:space="preserve">road supplies a normal force of </w:t>
      </w:r>
      <w:r w:rsidR="00B3456C">
        <w:t>128</w:t>
      </w:r>
      <w:r w:rsidR="00E930F8">
        <w:t>0</w:t>
      </w:r>
      <w:r w:rsidR="00B3456C">
        <w:t xml:space="preserve"> N</w:t>
      </w:r>
      <w:r w:rsidR="00577E13">
        <w:t>, t</w:t>
      </w:r>
      <w:r>
        <w:t xml:space="preserve">he wheels of the motorbike supply an additional </w:t>
      </w:r>
      <w:r w:rsidR="00F32E94">
        <w:t>185</w:t>
      </w:r>
      <w:r>
        <w:t xml:space="preserve"> N frictional force, </w:t>
      </w:r>
      <w:r w:rsidR="00F32E94">
        <w:t xml:space="preserve">along the plane of the </w:t>
      </w:r>
      <w:r w:rsidR="00127083">
        <w:t>surface, to assist with making the corner.</w:t>
      </w:r>
    </w:p>
    <w:p w14:paraId="3D7F3C97" w14:textId="77777777" w:rsidR="00A13597" w:rsidRPr="00457FA3" w:rsidRDefault="00A13597" w:rsidP="00A13597">
      <w:pPr>
        <w:rPr>
          <w:rFonts w:cs="Arial"/>
          <w:bCs/>
          <w:szCs w:val="22"/>
        </w:rPr>
      </w:pPr>
    </w:p>
    <w:p w14:paraId="5544433F" w14:textId="4A34FDD3" w:rsidR="00A13597" w:rsidRDefault="00A13597" w:rsidP="00BF3519">
      <w:pPr>
        <w:pStyle w:val="ListParagraph"/>
        <w:numPr>
          <w:ilvl w:val="0"/>
          <w:numId w:val="24"/>
        </w:numPr>
        <w:tabs>
          <w:tab w:val="left" w:pos="1134"/>
          <w:tab w:val="left" w:pos="8505"/>
          <w:tab w:val="right" w:pos="9356"/>
        </w:tabs>
      </w:pPr>
      <w:r w:rsidRPr="00AF6399">
        <w:t>Draw a vector diagram which shows all the physical forces acting on the motorbike in this scenario</w:t>
      </w:r>
      <w:r w:rsidR="00D54A11">
        <w:t xml:space="preserve"> and the resulting net force.</w:t>
      </w:r>
      <w:r>
        <w:tab/>
      </w:r>
      <w:r>
        <w:tab/>
        <w:t>(2 marks)</w:t>
      </w:r>
    </w:p>
    <w:p w14:paraId="36D4B249" w14:textId="77777777" w:rsidR="00A13597" w:rsidRDefault="00A13597" w:rsidP="00A13597">
      <w:pPr>
        <w:pStyle w:val="ListParagraph"/>
        <w:tabs>
          <w:tab w:val="left" w:pos="1134"/>
          <w:tab w:val="left" w:pos="8505"/>
          <w:tab w:val="right" w:pos="9356"/>
        </w:tabs>
        <w:ind w:firstLine="0"/>
      </w:pPr>
    </w:p>
    <w:p w14:paraId="18C871AA" w14:textId="3542FF11" w:rsidR="00A13597" w:rsidRDefault="002339FA" w:rsidP="00A13597">
      <w:pPr>
        <w:pStyle w:val="ListParagraph"/>
        <w:tabs>
          <w:tab w:val="left" w:pos="1134"/>
          <w:tab w:val="left" w:pos="8505"/>
          <w:tab w:val="right" w:pos="9356"/>
        </w:tabs>
        <w:ind w:firstLine="0"/>
      </w:pPr>
      <w:r>
        <w:rPr>
          <w:noProof/>
          <w:lang w:eastAsia="ja-JP"/>
        </w:rPr>
        <mc:AlternateContent>
          <mc:Choice Requires="wps">
            <w:drawing>
              <wp:anchor distT="0" distB="0" distL="114300" distR="114300" simplePos="0" relativeHeight="251720704" behindDoc="0" locked="0" layoutInCell="1" allowOverlap="1" wp14:anchorId="66400950" wp14:editId="605DEB9A">
                <wp:simplePos x="0" y="0"/>
                <wp:positionH relativeFrom="column">
                  <wp:posOffset>1936035</wp:posOffset>
                </wp:positionH>
                <wp:positionV relativeFrom="paragraph">
                  <wp:posOffset>110908</wp:posOffset>
                </wp:positionV>
                <wp:extent cx="0" cy="659757"/>
                <wp:effectExtent l="57150" t="0" r="95250" b="64770"/>
                <wp:wrapNone/>
                <wp:docPr id="268" name="Straight Arrow Connector 268"/>
                <wp:cNvGraphicFramePr/>
                <a:graphic xmlns:a="http://schemas.openxmlformats.org/drawingml/2006/main">
                  <a:graphicData uri="http://schemas.microsoft.com/office/word/2010/wordprocessingShape">
                    <wps:wsp>
                      <wps:cNvCnPr/>
                      <wps:spPr>
                        <a:xfrm>
                          <a:off x="0" y="0"/>
                          <a:ext cx="0" cy="659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4C8396" id="Straight Arrow Connector 268" o:spid="_x0000_s1026" type="#_x0000_t32" style="position:absolute;margin-left:152.45pt;margin-top:8.75pt;width:0;height:51.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" strokecolor="#5b9bd5 [3204]" strokeweight=".5pt">
                <v:stroke endarrow="block" joinstyle="miter"/>
              </v:shape>
            </w:pict>
          </mc:Fallback>
        </mc:AlternateContent>
      </w:r>
      <w:r>
        <w:rPr>
          <w:noProof/>
          <w:lang w:eastAsia="ja-JP"/>
        </w:rPr>
        <mc:AlternateContent>
          <mc:Choice Requires="wps">
            <w:drawing>
              <wp:anchor distT="0" distB="0" distL="114300" distR="114300" simplePos="0" relativeHeight="251719680" behindDoc="0" locked="0" layoutInCell="1" allowOverlap="1" wp14:anchorId="785DC1EA" wp14:editId="0E245CE6">
                <wp:simplePos x="0" y="0"/>
                <wp:positionH relativeFrom="column">
                  <wp:posOffset>1305480</wp:posOffset>
                </wp:positionH>
                <wp:positionV relativeFrom="paragraph">
                  <wp:posOffset>87759</wp:posOffset>
                </wp:positionV>
                <wp:extent cx="630820" cy="954911"/>
                <wp:effectExtent l="0" t="38100" r="55245" b="17145"/>
                <wp:wrapNone/>
                <wp:docPr id="228" name="Straight Arrow Connector 228"/>
                <wp:cNvGraphicFramePr/>
                <a:graphic xmlns:a="http://schemas.openxmlformats.org/drawingml/2006/main">
                  <a:graphicData uri="http://schemas.microsoft.com/office/word/2010/wordprocessingShape">
                    <wps:wsp>
                      <wps:cNvCnPr/>
                      <wps:spPr>
                        <a:xfrm flipV="1">
                          <a:off x="0" y="0"/>
                          <a:ext cx="630820" cy="954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F9C1F3" id="Straight Arrow Connector 228" o:spid="_x0000_s1026" type="#_x0000_t32" style="position:absolute;margin-left:102.8pt;margin-top:6.9pt;width:49.65pt;height:75.2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" strokecolor="#5b9bd5 [3204]" strokeweight=".5pt">
                <v:stroke endarrow="block" joinstyle="miter"/>
              </v:shape>
            </w:pict>
          </mc:Fallback>
        </mc:AlternateContent>
      </w:r>
    </w:p>
    <w:p w14:paraId="5CBD43BF" w14:textId="77777777" w:rsidR="00A13597" w:rsidRDefault="00A13597" w:rsidP="00A13597">
      <w:pPr>
        <w:pStyle w:val="ListParagraph"/>
        <w:tabs>
          <w:tab w:val="left" w:pos="1134"/>
          <w:tab w:val="left" w:pos="8505"/>
          <w:tab w:val="right" w:pos="9356"/>
        </w:tabs>
        <w:ind w:firstLine="0"/>
      </w:pPr>
    </w:p>
    <w:p w14:paraId="63DCF10B" w14:textId="59ABF190" w:rsidR="00A13597" w:rsidRDefault="00E41053" w:rsidP="00A13597">
      <w:pPr>
        <w:pStyle w:val="ListParagraph"/>
        <w:tabs>
          <w:tab w:val="left" w:pos="1134"/>
          <w:tab w:val="left" w:pos="8505"/>
          <w:tab w:val="right" w:pos="9356"/>
        </w:tabs>
        <w:ind w:firstLine="0"/>
      </w:pPr>
      <w:r>
        <w:rPr>
          <w:noProof/>
          <w:lang w:eastAsia="ja-JP"/>
        </w:rPr>
        <mc:AlternateContent>
          <mc:Choice Requires="wps">
            <w:drawing>
              <wp:anchor distT="0" distB="0" distL="114300" distR="114300" simplePos="0" relativeHeight="251729920" behindDoc="0" locked="0" layoutInCell="1" allowOverlap="1" wp14:anchorId="18B282BD" wp14:editId="240C90E3">
                <wp:simplePos x="0" y="0"/>
                <wp:positionH relativeFrom="column">
                  <wp:posOffset>1883938</wp:posOffset>
                </wp:positionH>
                <wp:positionV relativeFrom="paragraph">
                  <wp:posOffset>7928</wp:posOffset>
                </wp:positionV>
                <wp:extent cx="801232" cy="289711"/>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801232" cy="289711"/>
                        </a:xfrm>
                        <a:prstGeom prst="rect">
                          <a:avLst/>
                        </a:prstGeom>
                        <a:noFill/>
                        <a:ln w="6350">
                          <a:noFill/>
                        </a:ln>
                      </wps:spPr>
                      <wps:txbx>
                        <w:txbxContent>
                          <w:p w14:paraId="03545824" w14:textId="4655A5F2" w:rsidR="003D6B96" w:rsidRPr="00E41053" w:rsidRDefault="003D6B96">
                            <w:pPr>
                              <w:rPr>
                                <w:vertAlign w:val="subscript"/>
                              </w:rPr>
                            </w:pPr>
                            <w: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B282BD" id="Text Box 275" o:spid="_x0000_s1054" type="#_x0000_t202" style="position:absolute;left:0;text-align:left;margin-left:148.35pt;margin-top:.6pt;width:63.1pt;height:22.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" filled="f" stroked="f" strokeweight=".5pt">
                <v:textbox>
                  <w:txbxContent>
                    <w:p w14:paraId="03545824" w14:textId="4655A5F2" w:rsidR="003D6B96" w:rsidRPr="00E41053" w:rsidRDefault="003D6B96">
                      <w:pPr>
                        <w:rPr>
                          <w:vertAlign w:val="subscript"/>
                        </w:rPr>
                      </w:pPr>
                      <w:r>
                        <w:t>Weight</w:t>
                      </w:r>
                    </w:p>
                  </w:txbxContent>
                </v:textbox>
              </v:shape>
            </w:pict>
          </mc:Fallback>
        </mc:AlternateContent>
      </w:r>
      <w:r>
        <w:rPr>
          <w:noProof/>
          <w:lang w:eastAsia="ja-JP"/>
        </w:rPr>
        <mc:AlternateContent>
          <mc:Choice Requires="wps">
            <w:drawing>
              <wp:anchor distT="0" distB="0" distL="114300" distR="114300" simplePos="0" relativeHeight="251723776" behindDoc="0" locked="0" layoutInCell="1" allowOverlap="1" wp14:anchorId="3106BD56" wp14:editId="111F2A30">
                <wp:simplePos x="0" y="0"/>
                <wp:positionH relativeFrom="column">
                  <wp:posOffset>796365</wp:posOffset>
                </wp:positionH>
                <wp:positionV relativeFrom="paragraph">
                  <wp:posOffset>24242</wp:posOffset>
                </wp:positionV>
                <wp:extent cx="801232" cy="289711"/>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801232" cy="289711"/>
                        </a:xfrm>
                        <a:prstGeom prst="rect">
                          <a:avLst/>
                        </a:prstGeom>
                        <a:noFill/>
                        <a:ln w="6350">
                          <a:noFill/>
                        </a:ln>
                      </wps:spPr>
                      <wps:txbx>
                        <w:txbxContent>
                          <w:p w14:paraId="3346267A" w14:textId="78FEF573" w:rsidR="003D6B96" w:rsidRDefault="003D6B96">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06BD56" id="Text Box 272" o:spid="_x0000_s1055" type="#_x0000_t202" style="position:absolute;left:0;text-align:left;margin-left:62.7pt;margin-top:1.9pt;width:63.1pt;height:22.8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" filled="f" stroked="f" strokeweight=".5pt">
                <v:textbox>
                  <w:txbxContent>
                    <w:p w14:paraId="3346267A" w14:textId="78FEF573" w:rsidR="003D6B96" w:rsidRDefault="003D6B96">
                      <w:r>
                        <w:t>Normal</w:t>
                      </w:r>
                    </w:p>
                  </w:txbxContent>
                </v:textbox>
              </v:shape>
            </w:pict>
          </mc:Fallback>
        </mc:AlternateContent>
      </w:r>
    </w:p>
    <w:p w14:paraId="2E181A19" w14:textId="020374FE" w:rsidR="00A13597" w:rsidRDefault="00A13597" w:rsidP="00A13597">
      <w:pPr>
        <w:pStyle w:val="ListParagraph"/>
        <w:tabs>
          <w:tab w:val="left" w:pos="1134"/>
          <w:tab w:val="left" w:pos="8505"/>
          <w:tab w:val="right" w:pos="9356"/>
        </w:tabs>
        <w:ind w:firstLine="0"/>
      </w:pPr>
    </w:p>
    <w:p w14:paraId="6DAE0885" w14:textId="5604FF21" w:rsidR="00A13597" w:rsidRDefault="00E41053" w:rsidP="00A13597">
      <w:pPr>
        <w:pStyle w:val="ListParagraph"/>
        <w:tabs>
          <w:tab w:val="left" w:pos="1134"/>
          <w:tab w:val="left" w:pos="8505"/>
          <w:tab w:val="right" w:pos="9356"/>
        </w:tabs>
        <w:ind w:firstLine="0"/>
      </w:pPr>
      <w:r>
        <w:rPr>
          <w:noProof/>
          <w:lang w:eastAsia="ja-JP"/>
        </w:rPr>
        <mc:AlternateContent>
          <mc:Choice Requires="wps">
            <w:drawing>
              <wp:anchor distT="0" distB="0" distL="114300" distR="114300" simplePos="0" relativeHeight="251727872" behindDoc="0" locked="0" layoutInCell="1" allowOverlap="1" wp14:anchorId="2A5D6423" wp14:editId="73A21F1E">
                <wp:simplePos x="0" y="0"/>
                <wp:positionH relativeFrom="column">
                  <wp:posOffset>2094286</wp:posOffset>
                </wp:positionH>
                <wp:positionV relativeFrom="paragraph">
                  <wp:posOffset>9833</wp:posOffset>
                </wp:positionV>
                <wp:extent cx="801232" cy="289711"/>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801232" cy="289711"/>
                        </a:xfrm>
                        <a:prstGeom prst="rect">
                          <a:avLst/>
                        </a:prstGeom>
                        <a:noFill/>
                        <a:ln w="6350">
                          <a:noFill/>
                        </a:ln>
                      </wps:spPr>
                      <wps:txbx>
                        <w:txbxContent>
                          <w:p w14:paraId="73FED346" w14:textId="562F9D34" w:rsidR="003D6B96" w:rsidRPr="00E41053" w:rsidRDefault="003D6B96">
                            <w:pPr>
                              <w:rPr>
                                <w:vertAlign w:val="subscript"/>
                              </w:rPr>
                            </w:pPr>
                            <w: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5D6423" id="Text Box 274" o:spid="_x0000_s1056" type="#_x0000_t202" style="position:absolute;left:0;text-align:left;margin-left:164.9pt;margin-top:.75pt;width:63.1pt;height:22.8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" filled="f" stroked="f" strokeweight=".5pt">
                <v:textbox>
                  <w:txbxContent>
                    <w:p w14:paraId="73FED346" w14:textId="562F9D34" w:rsidR="003D6B96" w:rsidRPr="00E41053" w:rsidRDefault="003D6B96">
                      <w:pPr>
                        <w:rPr>
                          <w:vertAlign w:val="subscript"/>
                        </w:rPr>
                      </w:pPr>
                      <w:r>
                        <w:t>Friction</w:t>
                      </w:r>
                    </w:p>
                  </w:txbxContent>
                </v:textbox>
              </v:shape>
            </w:pict>
          </mc:Fallback>
        </mc:AlternateContent>
      </w:r>
      <w:r w:rsidR="002339FA">
        <w:rPr>
          <w:noProof/>
          <w:lang w:eastAsia="ja-JP"/>
        </w:rPr>
        <mc:AlternateContent>
          <mc:Choice Requires="wps">
            <w:drawing>
              <wp:anchor distT="0" distB="0" distL="114300" distR="114300" simplePos="0" relativeHeight="251721728" behindDoc="0" locked="0" layoutInCell="1" allowOverlap="1" wp14:anchorId="20503B11" wp14:editId="2D90BE22">
                <wp:simplePos x="0" y="0"/>
                <wp:positionH relativeFrom="column">
                  <wp:posOffset>1936300</wp:posOffset>
                </wp:positionH>
                <wp:positionV relativeFrom="paragraph">
                  <wp:posOffset>133832</wp:posOffset>
                </wp:positionV>
                <wp:extent cx="358815" cy="277793"/>
                <wp:effectExtent l="0" t="0" r="79375" b="65405"/>
                <wp:wrapNone/>
                <wp:docPr id="270" name="Straight Arrow Connector 270"/>
                <wp:cNvGraphicFramePr/>
                <a:graphic xmlns:a="http://schemas.openxmlformats.org/drawingml/2006/main">
                  <a:graphicData uri="http://schemas.microsoft.com/office/word/2010/wordprocessingShape">
                    <wps:wsp>
                      <wps:cNvCnPr/>
                      <wps:spPr>
                        <a:xfrm>
                          <a:off x="0" y="0"/>
                          <a:ext cx="358815" cy="277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E33331" id="Straight Arrow Connector 270" o:spid="_x0000_s1026" type="#_x0000_t32" style="position:absolute;margin-left:152.45pt;margin-top:10.55pt;width:28.25pt;height:21.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" strokecolor="#5b9bd5 [3204]" strokeweight=".5pt">
                <v:stroke endarrow="block" joinstyle="miter"/>
              </v:shape>
            </w:pict>
          </mc:Fallback>
        </mc:AlternateContent>
      </w:r>
    </w:p>
    <w:p w14:paraId="4889D58B" w14:textId="1AD08B65" w:rsidR="00A13597" w:rsidRDefault="00A13597" w:rsidP="00A13597">
      <w:pPr>
        <w:pStyle w:val="ListParagraph"/>
        <w:tabs>
          <w:tab w:val="left" w:pos="1134"/>
          <w:tab w:val="left" w:pos="8505"/>
          <w:tab w:val="right" w:pos="9356"/>
        </w:tabs>
        <w:ind w:firstLine="0"/>
      </w:pPr>
    </w:p>
    <w:p w14:paraId="6AD21FD1" w14:textId="49842892" w:rsidR="00A13597" w:rsidRDefault="002339FA" w:rsidP="00A13597">
      <w:pPr>
        <w:pStyle w:val="ListParagraph"/>
        <w:tabs>
          <w:tab w:val="left" w:pos="1134"/>
          <w:tab w:val="left" w:pos="8505"/>
          <w:tab w:val="right" w:pos="9356"/>
        </w:tabs>
        <w:ind w:firstLine="0"/>
      </w:pPr>
      <w:r>
        <w:rPr>
          <w:noProof/>
          <w:lang w:eastAsia="ja-JP"/>
        </w:rPr>
        <mc:AlternateContent>
          <mc:Choice Requires="wps">
            <w:drawing>
              <wp:anchor distT="0" distB="0" distL="114300" distR="114300" simplePos="0" relativeHeight="251722752" behindDoc="0" locked="0" layoutInCell="1" allowOverlap="1" wp14:anchorId="0258FC34" wp14:editId="24DAD820">
                <wp:simplePos x="0" y="0"/>
                <wp:positionH relativeFrom="column">
                  <wp:posOffset>1317054</wp:posOffset>
                </wp:positionH>
                <wp:positionV relativeFrom="paragraph">
                  <wp:posOffset>107677</wp:posOffset>
                </wp:positionV>
                <wp:extent cx="966486" cy="0"/>
                <wp:effectExtent l="0" t="76200" r="24130" b="95250"/>
                <wp:wrapNone/>
                <wp:docPr id="271" name="Straight Arrow Connector 271"/>
                <wp:cNvGraphicFramePr/>
                <a:graphic xmlns:a="http://schemas.openxmlformats.org/drawingml/2006/main">
                  <a:graphicData uri="http://schemas.microsoft.com/office/word/2010/wordprocessingShape">
                    <wps:wsp>
                      <wps:cNvCnPr/>
                      <wps:spPr>
                        <a:xfrm>
                          <a:off x="0" y="0"/>
                          <a:ext cx="9664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A3F685" id="Straight Arrow Connector 271" o:spid="_x0000_s1026" type="#_x0000_t32" style="position:absolute;margin-left:103.7pt;margin-top:8.5pt;width:76.1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2Z61wEAAAMEAAAOAAAAZHJzL2Uyb0RvYy54bWysU9uO0zAQfUfiHyy/07QVKk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" strokecolor="#5b9bd5 [3204]" strokeweight=".5pt">
                <v:stroke endarrow="block" joinstyle="miter"/>
              </v:shape>
            </w:pict>
          </mc:Fallback>
        </mc:AlternateContent>
      </w:r>
    </w:p>
    <w:p w14:paraId="1A1B8B77" w14:textId="0CE2F634" w:rsidR="00A13597" w:rsidRDefault="00E41053" w:rsidP="00A13597">
      <w:pPr>
        <w:pStyle w:val="ListParagraph"/>
        <w:tabs>
          <w:tab w:val="left" w:pos="1134"/>
          <w:tab w:val="left" w:pos="8505"/>
          <w:tab w:val="right" w:pos="9356"/>
        </w:tabs>
        <w:ind w:firstLine="0"/>
      </w:pPr>
      <w:r>
        <w:rPr>
          <w:noProof/>
          <w:lang w:eastAsia="ja-JP"/>
        </w:rPr>
        <mc:AlternateContent>
          <mc:Choice Requires="wps">
            <w:drawing>
              <wp:anchor distT="0" distB="0" distL="114300" distR="114300" simplePos="0" relativeHeight="251725824" behindDoc="0" locked="0" layoutInCell="1" allowOverlap="1" wp14:anchorId="17ACC656" wp14:editId="7AA1F8D2">
                <wp:simplePos x="0" y="0"/>
                <wp:positionH relativeFrom="column">
                  <wp:posOffset>1461374</wp:posOffset>
                </wp:positionH>
                <wp:positionV relativeFrom="paragraph">
                  <wp:posOffset>3388</wp:posOffset>
                </wp:positionV>
                <wp:extent cx="801232" cy="289711"/>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801232" cy="289711"/>
                        </a:xfrm>
                        <a:prstGeom prst="rect">
                          <a:avLst/>
                        </a:prstGeom>
                        <a:noFill/>
                        <a:ln w="6350">
                          <a:noFill/>
                        </a:ln>
                      </wps:spPr>
                      <wps:txbx>
                        <w:txbxContent>
                          <w:p w14:paraId="0A158E94" w14:textId="63352770" w:rsidR="003D6B96" w:rsidRPr="00E41053" w:rsidRDefault="003D6B96">
                            <w:pPr>
                              <w:rPr>
                                <w:vertAlign w:val="subscript"/>
                              </w:rPr>
                            </w:pPr>
                            <w:r>
                              <w:t>F</w:t>
                            </w:r>
                            <w:r>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ACC656" id="Text Box 273" o:spid="_x0000_s1057" type="#_x0000_t202" style="position:absolute;left:0;text-align:left;margin-left:115.05pt;margin-top:.25pt;width:63.1pt;height:22.8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" filled="f" stroked="f" strokeweight=".5pt">
                <v:textbox>
                  <w:txbxContent>
                    <w:p w14:paraId="0A158E94" w14:textId="63352770" w:rsidR="003D6B96" w:rsidRPr="00E41053" w:rsidRDefault="003D6B96">
                      <w:pPr>
                        <w:rPr>
                          <w:vertAlign w:val="subscript"/>
                        </w:rPr>
                      </w:pPr>
                      <w:r>
                        <w:t>F</w:t>
                      </w:r>
                      <w:r>
                        <w:rPr>
                          <w:vertAlign w:val="subscript"/>
                        </w:rPr>
                        <w:t>c</w:t>
                      </w:r>
                    </w:p>
                  </w:txbxContent>
                </v:textbox>
              </v:shape>
            </w:pict>
          </mc:Fallback>
        </mc:AlternateContent>
      </w:r>
    </w:p>
    <w:p w14:paraId="2DC2157F" w14:textId="77777777" w:rsidR="00A13597" w:rsidRDefault="00A13597" w:rsidP="00A13597">
      <w:pPr>
        <w:pStyle w:val="ListParagraph"/>
        <w:tabs>
          <w:tab w:val="left" w:pos="1134"/>
          <w:tab w:val="left" w:pos="8505"/>
          <w:tab w:val="right" w:pos="9356"/>
        </w:tabs>
        <w:ind w:firstLine="0"/>
      </w:pPr>
    </w:p>
    <w:p w14:paraId="09BF64A2" w14:textId="259ABF24" w:rsidR="00A13597" w:rsidRDefault="00A13597" w:rsidP="00A13597">
      <w:pPr>
        <w:pStyle w:val="ListParagraph"/>
        <w:tabs>
          <w:tab w:val="left" w:pos="1134"/>
          <w:tab w:val="left" w:pos="8505"/>
          <w:tab w:val="right" w:pos="9356"/>
        </w:tabs>
        <w:ind w:firstLine="0"/>
      </w:pPr>
    </w:p>
    <w:p w14:paraId="0E8456DF" w14:textId="0840426B" w:rsidR="00A13597" w:rsidRPr="00854BE0" w:rsidRDefault="00C333DA" w:rsidP="00A13597">
      <w:pPr>
        <w:pStyle w:val="ListParagraph"/>
        <w:tabs>
          <w:tab w:val="left" w:pos="1134"/>
          <w:tab w:val="left" w:pos="8505"/>
          <w:tab w:val="right" w:pos="9356"/>
        </w:tabs>
        <w:ind w:firstLine="0"/>
        <w:rPr>
          <w:color w:val="FF0000"/>
        </w:rPr>
      </w:pPr>
      <w:r w:rsidRPr="00854BE0">
        <w:rPr>
          <w:color w:val="FF0000"/>
        </w:rPr>
        <w:t xml:space="preserve">Has </w:t>
      </w:r>
      <w:r w:rsidR="00854BE0" w:rsidRPr="00854BE0">
        <w:rPr>
          <w:color w:val="FF0000"/>
        </w:rPr>
        <w:t>labelled</w:t>
      </w:r>
      <w:r w:rsidRPr="00854BE0">
        <w:rPr>
          <w:color w:val="FF0000"/>
        </w:rPr>
        <w:t xml:space="preserve"> forces with arrow heads showing addition to equate to Fc</w:t>
      </w:r>
      <w:r w:rsidRPr="00854BE0">
        <w:rPr>
          <w:color w:val="FF0000"/>
        </w:rPr>
        <w:tab/>
        <w:t>1</w:t>
      </w:r>
    </w:p>
    <w:p w14:paraId="06056F73" w14:textId="77777777" w:rsidR="00A13597" w:rsidRPr="00854BE0" w:rsidRDefault="00A13597" w:rsidP="00A13597">
      <w:pPr>
        <w:pStyle w:val="ListParagraph"/>
        <w:tabs>
          <w:tab w:val="left" w:pos="1134"/>
          <w:tab w:val="left" w:pos="8505"/>
          <w:tab w:val="right" w:pos="9356"/>
        </w:tabs>
        <w:ind w:firstLine="0"/>
        <w:rPr>
          <w:color w:val="FF0000"/>
        </w:rPr>
      </w:pPr>
    </w:p>
    <w:p w14:paraId="1991385D" w14:textId="5E5C77CD" w:rsidR="00A13597" w:rsidRPr="00854BE0" w:rsidRDefault="005B558B" w:rsidP="00A13597">
      <w:pPr>
        <w:pStyle w:val="ListParagraph"/>
        <w:tabs>
          <w:tab w:val="left" w:pos="1134"/>
          <w:tab w:val="left" w:pos="8505"/>
          <w:tab w:val="right" w:pos="9356"/>
        </w:tabs>
        <w:ind w:firstLine="0"/>
        <w:rPr>
          <w:color w:val="FF0000"/>
        </w:rPr>
      </w:pPr>
      <w:r w:rsidRPr="00854BE0">
        <w:rPr>
          <w:color w:val="FF0000"/>
        </w:rPr>
        <w:t>Uses suitable angles/lengths such that Fc is horizontal</w:t>
      </w:r>
      <w:r w:rsidRPr="00854BE0">
        <w:rPr>
          <w:color w:val="FF0000"/>
        </w:rPr>
        <w:tab/>
        <w:t>1</w:t>
      </w:r>
    </w:p>
    <w:p w14:paraId="732C1A5A" w14:textId="57E4CA8F" w:rsidR="00A13597" w:rsidRDefault="00A13597" w:rsidP="00A13597">
      <w:pPr>
        <w:pStyle w:val="ListParagraph"/>
        <w:tabs>
          <w:tab w:val="left" w:pos="1134"/>
          <w:tab w:val="left" w:pos="8505"/>
          <w:tab w:val="right" w:pos="9356"/>
        </w:tabs>
        <w:ind w:firstLine="0"/>
      </w:pPr>
    </w:p>
    <w:p w14:paraId="7DFBF557" w14:textId="77777777" w:rsidR="00A13597" w:rsidRDefault="00A13597" w:rsidP="00A13597">
      <w:pPr>
        <w:pStyle w:val="ListParagraph"/>
        <w:tabs>
          <w:tab w:val="left" w:pos="1134"/>
          <w:tab w:val="left" w:pos="8505"/>
          <w:tab w:val="right" w:pos="9356"/>
        </w:tabs>
        <w:ind w:firstLine="0"/>
      </w:pPr>
    </w:p>
    <w:p w14:paraId="45FFF42E" w14:textId="513B26C6" w:rsidR="00A13597" w:rsidRDefault="00A13597" w:rsidP="00BF3519">
      <w:pPr>
        <w:pStyle w:val="ListParagraph"/>
        <w:numPr>
          <w:ilvl w:val="0"/>
          <w:numId w:val="24"/>
        </w:numPr>
        <w:tabs>
          <w:tab w:val="left" w:pos="1134"/>
          <w:tab w:val="left" w:pos="8505"/>
          <w:tab w:val="right" w:pos="9356"/>
        </w:tabs>
      </w:pPr>
      <w:r>
        <w:t xml:space="preserve">Calculate the </w:t>
      </w:r>
      <w:r w:rsidR="005429B1">
        <w:t>centripetal force acting on the motorbike</w:t>
      </w:r>
      <w:r>
        <w:t>.</w:t>
      </w:r>
      <w:r>
        <w:tab/>
      </w:r>
      <w:r>
        <w:tab/>
        <w:t>(4 marks)</w:t>
      </w:r>
    </w:p>
    <w:p w14:paraId="5FB1DC3F" w14:textId="6E24D50E" w:rsidR="00854BE0" w:rsidRDefault="00854BE0" w:rsidP="00854BE0">
      <w:pPr>
        <w:tabs>
          <w:tab w:val="left" w:pos="1134"/>
          <w:tab w:val="left" w:pos="8505"/>
          <w:tab w:val="right" w:pos="9356"/>
        </w:tabs>
      </w:pPr>
    </w:p>
    <w:p w14:paraId="6D239223" w14:textId="7693A564" w:rsidR="00854BE0" w:rsidRPr="00854BE0" w:rsidRDefault="001A3FD3" w:rsidP="00854BE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=horizontal component of normal+ho</m:t>
        </m:r>
        <m:r>
          <w:rPr>
            <w:rFonts w:ascii="Cambria Math" w:hAnsi="Cambria Math"/>
            <w:color w:val="FF0000"/>
          </w:rPr>
          <m:t>rizontal component of friction</m:t>
        </m:r>
      </m:oMath>
      <w:r w:rsidR="00AC0B31">
        <w:rPr>
          <w:color w:val="FF0000"/>
        </w:rPr>
        <w:t xml:space="preserve"> </w:t>
      </w:r>
      <w:r w:rsidR="00AC0B31">
        <w:rPr>
          <w:color w:val="FF0000"/>
        </w:rPr>
        <w:tab/>
        <w:t>1</w:t>
      </w:r>
    </w:p>
    <w:p w14:paraId="04079BCD" w14:textId="32F0AC57" w:rsidR="00854BE0" w:rsidRPr="00854BE0" w:rsidRDefault="00854BE0" w:rsidP="00854BE0">
      <w:pPr>
        <w:pStyle w:val="ListParagraph"/>
        <w:tabs>
          <w:tab w:val="left" w:pos="1134"/>
          <w:tab w:val="left" w:pos="8505"/>
          <w:tab w:val="right" w:pos="9356"/>
        </w:tabs>
        <w:ind w:firstLine="0"/>
        <w:rPr>
          <w:color w:val="FF0000"/>
        </w:rPr>
      </w:pPr>
    </w:p>
    <w:p w14:paraId="5610472B" w14:textId="149CB36B" w:rsidR="00854BE0" w:rsidRPr="00854BE0" w:rsidRDefault="001A3FD3" w:rsidP="00854BE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h</m:t>
            </m:r>
          </m:sub>
        </m:sSub>
        <m:r>
          <w:rPr>
            <w:rFonts w:ascii="Cambria Math" w:hAnsi="Cambria Math"/>
            <w:color w:val="FF0000"/>
          </w:rPr>
          <m:t>=1280sin16=352.8 N</m:t>
        </m:r>
      </m:oMath>
      <w:r w:rsidR="00682DC6">
        <w:rPr>
          <w:color w:val="FF0000"/>
        </w:rPr>
        <w:t xml:space="preserve"> </w:t>
      </w:r>
      <w:r w:rsidR="00682DC6">
        <w:rPr>
          <w:color w:val="FF0000"/>
        </w:rPr>
        <w:tab/>
        <w:t>1</w:t>
      </w:r>
    </w:p>
    <w:p w14:paraId="5E16A2CE" w14:textId="2570A722" w:rsidR="00854BE0" w:rsidRPr="00854BE0" w:rsidRDefault="00854BE0" w:rsidP="00854BE0">
      <w:pPr>
        <w:pStyle w:val="ListParagraph"/>
        <w:tabs>
          <w:tab w:val="left" w:pos="1134"/>
          <w:tab w:val="left" w:pos="8505"/>
          <w:tab w:val="right" w:pos="9356"/>
        </w:tabs>
        <w:ind w:firstLine="0"/>
        <w:rPr>
          <w:color w:val="FF0000"/>
        </w:rPr>
      </w:pPr>
    </w:p>
    <w:p w14:paraId="6DC88536" w14:textId="2440D28A" w:rsidR="00854BE0" w:rsidRPr="00854BE0" w:rsidRDefault="001A3FD3" w:rsidP="00854BE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h</m:t>
            </m:r>
          </m:sub>
        </m:sSub>
        <m:r>
          <w:rPr>
            <w:rFonts w:ascii="Cambria Math" w:hAnsi="Cambria Math"/>
            <w:color w:val="FF0000"/>
          </w:rPr>
          <m:t>=185cos16=177.8 N</m:t>
        </m:r>
      </m:oMath>
      <w:r w:rsidR="00483B47">
        <w:rPr>
          <w:color w:val="FF0000"/>
        </w:rPr>
        <w:t xml:space="preserve"> </w:t>
      </w:r>
      <w:r w:rsidR="00483B47">
        <w:rPr>
          <w:color w:val="FF0000"/>
        </w:rPr>
        <w:tab/>
        <w:t>1</w:t>
      </w:r>
    </w:p>
    <w:p w14:paraId="08EFC87D" w14:textId="71EB1469" w:rsidR="00854BE0" w:rsidRPr="00854BE0" w:rsidRDefault="00854BE0" w:rsidP="00854BE0">
      <w:pPr>
        <w:pStyle w:val="ListParagraph"/>
        <w:tabs>
          <w:tab w:val="left" w:pos="1134"/>
          <w:tab w:val="left" w:pos="8505"/>
          <w:tab w:val="right" w:pos="9356"/>
        </w:tabs>
        <w:ind w:firstLine="0"/>
        <w:rPr>
          <w:color w:val="FF0000"/>
        </w:rPr>
      </w:pPr>
    </w:p>
    <w:p w14:paraId="627AF867" w14:textId="4B85E252" w:rsidR="00854BE0" w:rsidRPr="00854BE0" w:rsidRDefault="001A3FD3" w:rsidP="00854BE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=352.8+177.8=531 N</m:t>
        </m:r>
      </m:oMath>
      <w:r w:rsidR="00D0317C">
        <w:rPr>
          <w:color w:val="FF0000"/>
        </w:rPr>
        <w:t xml:space="preserve"> </w:t>
      </w:r>
      <w:r w:rsidR="00D0317C">
        <w:rPr>
          <w:color w:val="FF0000"/>
        </w:rPr>
        <w:tab/>
        <w:t>1</w:t>
      </w:r>
    </w:p>
    <w:p w14:paraId="4DEB8F36" w14:textId="60E1F9BC" w:rsidR="00854BE0" w:rsidRPr="00854BE0" w:rsidRDefault="00854BE0" w:rsidP="00854BE0">
      <w:pPr>
        <w:pStyle w:val="ListParagraph"/>
        <w:tabs>
          <w:tab w:val="left" w:pos="1134"/>
          <w:tab w:val="left" w:pos="8505"/>
          <w:tab w:val="right" w:pos="9356"/>
        </w:tabs>
        <w:ind w:firstLine="0"/>
        <w:rPr>
          <w:color w:val="FF0000"/>
        </w:rPr>
      </w:pPr>
    </w:p>
    <w:p w14:paraId="58368972" w14:textId="624BD3A1" w:rsidR="00854BE0" w:rsidRPr="00854BE0" w:rsidRDefault="00854BE0" w:rsidP="00854BE0">
      <w:pPr>
        <w:pStyle w:val="ListParagraph"/>
        <w:tabs>
          <w:tab w:val="left" w:pos="1134"/>
          <w:tab w:val="left" w:pos="8505"/>
          <w:tab w:val="right" w:pos="9356"/>
        </w:tabs>
        <w:ind w:firstLine="0"/>
        <w:rPr>
          <w:color w:val="FF0000"/>
        </w:rPr>
      </w:pPr>
    </w:p>
    <w:p w14:paraId="262A1379" w14:textId="13F957A1" w:rsidR="00854BE0" w:rsidRDefault="00854BE0" w:rsidP="00854BE0">
      <w:pPr>
        <w:pStyle w:val="ListParagraph"/>
        <w:tabs>
          <w:tab w:val="left" w:pos="1134"/>
          <w:tab w:val="left" w:pos="8505"/>
          <w:tab w:val="right" w:pos="9356"/>
        </w:tabs>
        <w:ind w:firstLine="0"/>
        <w:rPr>
          <w:color w:val="FF0000"/>
        </w:rPr>
      </w:pPr>
    </w:p>
    <w:p w14:paraId="5726450E" w14:textId="77777777" w:rsidR="005E1707" w:rsidRDefault="000954C0" w:rsidP="005E1707">
      <w:pPr>
        <w:pStyle w:val="ListParagraph"/>
        <w:tabs>
          <w:tab w:val="left" w:pos="1134"/>
          <w:tab w:val="left" w:pos="8505"/>
          <w:tab w:val="right" w:pos="9356"/>
        </w:tabs>
        <w:ind w:firstLine="0"/>
        <w:rPr>
          <w:color w:val="FF0000"/>
        </w:rPr>
      </w:pPr>
      <w:r>
        <w:rPr>
          <w:color w:val="FF0000"/>
        </w:rPr>
        <w:t xml:space="preserve">*May also use the vector diagram with </w:t>
      </w:r>
      <w:r w:rsidR="005B33E5">
        <w:rPr>
          <w:color w:val="FF0000"/>
        </w:rPr>
        <w:t>trigonometric relationships (sine rule,</w:t>
      </w:r>
      <w:r w:rsidR="00EA143B">
        <w:rPr>
          <w:color w:val="FF0000"/>
        </w:rPr>
        <w:t xml:space="preserve"> </w:t>
      </w:r>
      <w:r w:rsidR="005B33E5">
        <w:rPr>
          <w:color w:val="FF0000"/>
        </w:rPr>
        <w:t>Pythagoras</w:t>
      </w:r>
      <w:r w:rsidR="00EA143B">
        <w:rPr>
          <w:color w:val="FF0000"/>
        </w:rPr>
        <w:t>, etc.</w:t>
      </w:r>
      <w:r w:rsidR="005B33E5">
        <w:rPr>
          <w:color w:val="FF0000"/>
        </w:rPr>
        <w:t>)</w:t>
      </w:r>
      <w:r w:rsidR="00DA433F">
        <w:rPr>
          <w:color w:val="FF0000"/>
        </w:rPr>
        <w:t xml:space="preserve">. </w:t>
      </w:r>
      <w:r w:rsidR="00EC19FC">
        <w:rPr>
          <w:color w:val="FF0000"/>
        </w:rPr>
        <w:t>The exact approach depen</w:t>
      </w:r>
      <w:r w:rsidR="0008173B">
        <w:rPr>
          <w:color w:val="FF0000"/>
        </w:rPr>
        <w:t>ds on student diagram.</w:t>
      </w:r>
      <w:r w:rsidR="00FC6372">
        <w:rPr>
          <w:color w:val="FF0000"/>
        </w:rPr>
        <w:t xml:space="preserve"> </w:t>
      </w:r>
      <w:r w:rsidR="00BE5FC7">
        <w:rPr>
          <w:color w:val="FF0000"/>
        </w:rPr>
        <w:t>An example mark allocation below:</w:t>
      </w:r>
    </w:p>
    <w:p w14:paraId="51002756" w14:textId="1BFB1CA8" w:rsidR="005E1707" w:rsidRDefault="005E1707" w:rsidP="005E1707">
      <w:pPr>
        <w:pStyle w:val="ListParagraph"/>
        <w:tabs>
          <w:tab w:val="left" w:pos="1134"/>
          <w:tab w:val="left" w:pos="8505"/>
          <w:tab w:val="right" w:pos="9356"/>
        </w:tabs>
        <w:ind w:firstLine="0"/>
        <w:rPr>
          <w:color w:val="FF0000"/>
        </w:rPr>
      </w:pPr>
      <w:r>
        <w:rPr>
          <w:noProof/>
          <w:lang w:eastAsia="ja-JP"/>
        </w:rPr>
        <mc:AlternateContent>
          <mc:Choice Requires="wpg">
            <w:drawing>
              <wp:anchor distT="0" distB="0" distL="114300" distR="114300" simplePos="0" relativeHeight="251756544" behindDoc="0" locked="0" layoutInCell="1" allowOverlap="1" wp14:anchorId="4E6F08B4" wp14:editId="38F72CA6">
                <wp:simplePos x="0" y="0"/>
                <wp:positionH relativeFrom="margin">
                  <wp:posOffset>4034476</wp:posOffset>
                </wp:positionH>
                <wp:positionV relativeFrom="paragraph">
                  <wp:posOffset>7387</wp:posOffset>
                </wp:positionV>
                <wp:extent cx="1757819" cy="2309963"/>
                <wp:effectExtent l="0" t="0" r="0" b="0"/>
                <wp:wrapNone/>
                <wp:docPr id="51" name="Group 51"/>
                <wp:cNvGraphicFramePr/>
                <a:graphic xmlns:a="http://schemas.openxmlformats.org/drawingml/2006/main">
                  <a:graphicData uri="http://schemas.microsoft.com/office/word/2010/wordprocessingGroup">
                    <wpg:wgp>
                      <wpg:cNvGrpSpPr/>
                      <wpg:grpSpPr>
                        <a:xfrm>
                          <a:off x="0" y="0"/>
                          <a:ext cx="1757819" cy="2309963"/>
                          <a:chOff x="0" y="0"/>
                          <a:chExt cx="1728696" cy="2271633"/>
                        </a:xfrm>
                      </wpg:grpSpPr>
                      <wps:wsp>
                        <wps:cNvPr id="38" name="Straight Arrow Connector 38"/>
                        <wps:cNvCnPr/>
                        <wps:spPr>
                          <a:xfrm flipV="1">
                            <a:off x="0" y="184237"/>
                            <a:ext cx="923453" cy="1656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943628" y="154487"/>
                            <a:ext cx="583948" cy="30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525044" y="459287"/>
                            <a:ext cx="0" cy="1399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0" y="1854896"/>
                            <a:ext cx="1516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V="1">
                            <a:off x="0" y="488515"/>
                            <a:ext cx="1466661" cy="135078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0" y="555320"/>
                            <a:ext cx="593002" cy="325924"/>
                          </a:xfrm>
                          <a:prstGeom prst="rect">
                            <a:avLst/>
                          </a:prstGeom>
                          <a:noFill/>
                          <a:ln w="6350">
                            <a:noFill/>
                          </a:ln>
                        </wps:spPr>
                        <wps:txbx>
                          <w:txbxContent>
                            <w:p w14:paraId="78C25868" w14:textId="6375E22E" w:rsidR="009F4A08" w:rsidRDefault="009F4A08">
                              <w:r>
                                <w:t>1280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135694" y="0"/>
                            <a:ext cx="593002" cy="325924"/>
                          </a:xfrm>
                          <a:prstGeom prst="rect">
                            <a:avLst/>
                          </a:prstGeom>
                          <a:noFill/>
                          <a:ln w="6350">
                            <a:noFill/>
                          </a:ln>
                        </wps:spPr>
                        <wps:txbx>
                          <w:txbxContent>
                            <w:p w14:paraId="16B5461B" w14:textId="6EFE08F2" w:rsidR="009F4A08" w:rsidRDefault="009F4A08">
                              <w:r>
                                <w:t>185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868472" y="308975"/>
                            <a:ext cx="81643" cy="517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951978" y="225468"/>
                            <a:ext cx="78922" cy="1330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759913" y="759912"/>
                            <a:ext cx="593002" cy="325924"/>
                          </a:xfrm>
                          <a:prstGeom prst="rect">
                            <a:avLst/>
                          </a:prstGeom>
                          <a:noFill/>
                          <a:ln w="6350">
                            <a:noFill/>
                          </a:ln>
                        </wps:spPr>
                        <wps:txbx>
                          <w:txbxContent>
                            <w:p w14:paraId="5AEBD37C" w14:textId="25B431F0" w:rsidR="009F4A08" w:rsidRDefault="009F4A08">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705633" y="1945709"/>
                            <a:ext cx="593002" cy="325924"/>
                          </a:xfrm>
                          <a:prstGeom prst="rect">
                            <a:avLst/>
                          </a:prstGeom>
                          <a:noFill/>
                          <a:ln w="6350">
                            <a:noFill/>
                          </a:ln>
                        </wps:spPr>
                        <wps:txbx>
                          <w:txbxContent>
                            <w:p w14:paraId="17EAD1BE" w14:textId="7D37B2DE" w:rsidR="009F4A08" w:rsidRDefault="009F4A08">
                              <w:r>
                                <w:t>Fc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12943" y="1582454"/>
                            <a:ext cx="593002" cy="325924"/>
                          </a:xfrm>
                          <a:prstGeom prst="rect">
                            <a:avLst/>
                          </a:prstGeom>
                          <a:noFill/>
                          <a:ln w="6350">
                            <a:noFill/>
                          </a:ln>
                        </wps:spPr>
                        <wps:txbx>
                          <w:txbxContent>
                            <w:p w14:paraId="34C47D4B" w14:textId="6D405E93" w:rsidR="00BE5FC7" w:rsidRPr="00A15F72" w:rsidRDefault="00A15F72">
                              <w:pPr>
                                <w:rPr>
                                  <w:vertAlign w:val="superscript"/>
                                </w:rPr>
                              </w:pPr>
                              <w:r>
                                <w:t>65.78</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54696" y="1114816"/>
                            <a:ext cx="593002" cy="325924"/>
                          </a:xfrm>
                          <a:prstGeom prst="rect">
                            <a:avLst/>
                          </a:prstGeom>
                          <a:noFill/>
                          <a:ln w="6350">
                            <a:noFill/>
                          </a:ln>
                        </wps:spPr>
                        <wps:txbx>
                          <w:txbxContent>
                            <w:p w14:paraId="0513AEE5" w14:textId="4A6FA932" w:rsidR="00A15F72" w:rsidRPr="00A15F72" w:rsidRDefault="00A15F72">
                              <w:pPr>
                                <w:rPr>
                                  <w:vertAlign w:val="superscript"/>
                                </w:rPr>
                              </w:pPr>
                              <w:r>
                                <w:t>8.22</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6F08B4" id="Group 51" o:spid="_x0000_s1058" style="position:absolute;left:0;text-align:left;margin-left:317.7pt;margin-top:.6pt;width:138.4pt;height:181.9pt;z-index:251756544;mso-position-horizontal-relative:margin;mso-width-relative:margin;mso-height-relative:margin" coordsize="17286,2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">
                <v:shape id="Straight Arrow Connector 38" o:spid="_x0000_s1059" type="#_x0000_t32" style="position:absolute;top:1842;width:9234;height:165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5b9bd5 [3204]" strokeweight=".5pt">
                  <v:stroke endarrow="block" joinstyle="miter"/>
                </v:shape>
                <v:shape id="Straight Arrow Connector 39" o:spid="_x0000_s1060" type="#_x0000_t32" style="position:absolute;left:9436;top:1544;width:5839;height:3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5b9bd5 [3204]" strokeweight=".5pt">
                  <v:stroke endarrow="block" joinstyle="miter"/>
                </v:shape>
                <v:shape id="Straight Arrow Connector 40" o:spid="_x0000_s1061" type="#_x0000_t32" style="position:absolute;left:15250;top:4592;width:0;height:13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5b9bd5 [3204]" strokeweight=".5pt">
                  <v:stroke endarrow="block" joinstyle="miter"/>
                </v:shape>
                <v:shape id="Straight Arrow Connector 41" o:spid="_x0000_s1062" type="#_x0000_t32" style="position:absolute;top:18548;width:151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line id="Straight Connector 42" o:spid="_x0000_s1063" style="position:absolute;flip:y;visibility:visible;mso-wrap-style:square" from="0,4885" to="14666,18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" strokecolor="#5b9bd5 [3204]" strokeweight=".5pt">
                  <v:stroke dashstyle="dash" joinstyle="miter"/>
                </v:line>
                <v:shape id="Text Box 43" o:spid="_x0000_s1064" type="#_x0000_t202" style="position:absolute;top:5553;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78C25868" w14:textId="6375E22E" w:rsidR="009F4A08" w:rsidRDefault="009F4A08">
                        <w:r>
                          <w:t>1280</w:t>
                        </w:r>
                      </w:p>
                    </w:txbxContent>
                  </v:textbox>
                </v:shape>
                <v:shape id="Text Box 44" o:spid="_x0000_s1065" type="#_x0000_t202" style="position:absolute;left:11356;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16B5461B" w14:textId="6EFE08F2" w:rsidR="009F4A08" w:rsidRDefault="009F4A08">
                        <w:r>
                          <w:t>185</w:t>
                        </w:r>
                      </w:p>
                    </w:txbxContent>
                  </v:textbox>
                </v:shape>
                <v:line id="Straight Connector 45" o:spid="_x0000_s1066" style="position:absolute;visibility:visible;mso-wrap-style:square" from="8684,3089" to="9501,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line id="Straight Connector 46" o:spid="_x0000_s1067" style="position:absolute;flip:y;visibility:visible;mso-wrap-style:square" from="9519,2254" to="10309,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5b9bd5 [3204]" strokeweight=".5pt">
                  <v:stroke joinstyle="miter"/>
                </v:line>
                <v:shape id="Text Box 47" o:spid="_x0000_s1068" type="#_x0000_t202" style="position:absolute;left:7599;top:7599;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5AEBD37C" w14:textId="25B431F0" w:rsidR="009F4A08" w:rsidRDefault="009F4A08">
                        <w:r>
                          <w:t>x</w:t>
                        </w:r>
                      </w:p>
                    </w:txbxContent>
                  </v:textbox>
                </v:shape>
                <v:shape id="Text Box 48" o:spid="_x0000_s1069" type="#_x0000_t202" style="position:absolute;left:7056;top:19457;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17EAD1BE" w14:textId="7D37B2DE" w:rsidR="009F4A08" w:rsidRDefault="009F4A08">
                        <w:r>
                          <w:t>Fc</w:t>
                        </w:r>
                      </w:p>
                    </w:txbxContent>
                  </v:textbox>
                </v:shape>
                <v:shape id="Text Box 49" o:spid="_x0000_s1070" type="#_x0000_t202" style="position:absolute;left:2129;top:15824;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4C47D4B" w14:textId="6D405E93" w:rsidR="00BE5FC7" w:rsidRPr="00A15F72" w:rsidRDefault="00A15F72">
                        <w:pPr>
                          <w:rPr>
                            <w:vertAlign w:val="superscript"/>
                          </w:rPr>
                        </w:pPr>
                        <w:r>
                          <w:t>65.78</w:t>
                        </w:r>
                        <w:r>
                          <w:rPr>
                            <w:vertAlign w:val="superscript"/>
                          </w:rPr>
                          <w:t>0</w:t>
                        </w:r>
                      </w:p>
                    </w:txbxContent>
                  </v:textbox>
                </v:shape>
                <v:shape id="Text Box 50" o:spid="_x0000_s1071" type="#_x0000_t202" style="position:absolute;left:2546;top:11148;width:5930;height:3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0513AEE5" w14:textId="4A6FA932" w:rsidR="00A15F72" w:rsidRPr="00A15F72" w:rsidRDefault="00A15F72">
                        <w:pPr>
                          <w:rPr>
                            <w:vertAlign w:val="superscript"/>
                          </w:rPr>
                        </w:pPr>
                        <w:r>
                          <w:t>8.22</w:t>
                        </w:r>
                        <w:r>
                          <w:rPr>
                            <w:vertAlign w:val="superscript"/>
                          </w:rPr>
                          <w:t>0</w:t>
                        </w:r>
                      </w:p>
                    </w:txbxContent>
                  </v:textbox>
                </v:shape>
                <w10:wrap anchorx="margin"/>
              </v:group>
            </w:pict>
          </mc:Fallback>
        </mc:AlternateContent>
      </w:r>
    </w:p>
    <w:p w14:paraId="171E9FC0" w14:textId="57985B1F" w:rsidR="005E1707" w:rsidRDefault="005E1707" w:rsidP="005E1707">
      <w:pPr>
        <w:pStyle w:val="ListParagraph"/>
        <w:tabs>
          <w:tab w:val="left" w:pos="1134"/>
          <w:tab w:val="left" w:pos="8505"/>
          <w:tab w:val="right" w:pos="9356"/>
        </w:tabs>
        <w:ind w:firstLine="0"/>
        <w:rPr>
          <w:color w:val="FF0000"/>
        </w:rPr>
      </w:pPr>
    </w:p>
    <w:p w14:paraId="3EDBDC2A" w14:textId="71D88F37" w:rsidR="00854BE0" w:rsidRPr="005E1707" w:rsidRDefault="00E04E6F" w:rsidP="005E1707">
      <w:pPr>
        <w:pStyle w:val="ListParagraph"/>
        <w:tabs>
          <w:tab w:val="left" w:pos="1134"/>
          <w:tab w:val="right" w:pos="4111"/>
        </w:tabs>
        <w:ind w:firstLine="0"/>
        <w:rPr>
          <w:color w:val="FF0000"/>
        </w:rPr>
      </w:pPr>
      <w:r w:rsidRPr="005E1707">
        <w:rPr>
          <w:color w:val="FF0000"/>
        </w:rPr>
        <w:t>Finds important angles</w:t>
      </w:r>
      <w:r w:rsidR="005E1707">
        <w:rPr>
          <w:color w:val="FF0000"/>
        </w:rPr>
        <w:tab/>
      </w:r>
      <w:r w:rsidRPr="005E1707">
        <w:rPr>
          <w:color w:val="FF0000"/>
        </w:rPr>
        <w:t>1</w:t>
      </w:r>
    </w:p>
    <w:p w14:paraId="1CCDD7DD" w14:textId="33EDBB5A" w:rsidR="00834D78" w:rsidRDefault="0082471B" w:rsidP="005E1707">
      <w:pPr>
        <w:pStyle w:val="ListParagraph"/>
        <w:tabs>
          <w:tab w:val="left" w:pos="1134"/>
          <w:tab w:val="right" w:pos="4111"/>
        </w:tabs>
        <w:ind w:firstLine="0"/>
        <w:rPr>
          <w:color w:val="FF0000"/>
        </w:rPr>
      </w:pPr>
      <w:r>
        <w:rPr>
          <w:color w:val="FF0000"/>
        </w:rPr>
        <w:t xml:space="preserve">Uses </w:t>
      </w:r>
      <w:r w:rsidR="002E0C06">
        <w:rPr>
          <w:color w:val="FF0000"/>
        </w:rPr>
        <w:t xml:space="preserve">Pythagoras </w:t>
      </w:r>
      <w:r w:rsidR="00C71EFA">
        <w:rPr>
          <w:color w:val="FF0000"/>
        </w:rPr>
        <w:t>to find x from N and Friction</w:t>
      </w:r>
      <w:r>
        <w:rPr>
          <w:color w:val="FF0000"/>
        </w:rPr>
        <w:tab/>
        <w:t>1</w:t>
      </w:r>
      <w:r w:rsidR="00D00FB1">
        <w:rPr>
          <w:color w:val="FF0000"/>
        </w:rPr>
        <w:t>-2</w:t>
      </w:r>
    </w:p>
    <w:p w14:paraId="64A5CF2A" w14:textId="2A4D0905" w:rsidR="002E0C06" w:rsidRPr="00854BE0" w:rsidRDefault="00C71EFA" w:rsidP="005E1707">
      <w:pPr>
        <w:pStyle w:val="ListParagraph"/>
        <w:tabs>
          <w:tab w:val="left" w:pos="1134"/>
          <w:tab w:val="right" w:pos="4111"/>
        </w:tabs>
        <w:ind w:firstLine="0"/>
        <w:rPr>
          <w:color w:val="FF0000"/>
        </w:rPr>
      </w:pPr>
      <w:r>
        <w:rPr>
          <w:color w:val="FF0000"/>
        </w:rPr>
        <w:t xml:space="preserve">Uses </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c</m:t>
            </m:r>
          </m:sub>
        </m:sSub>
        <m:r>
          <w:rPr>
            <w:rFonts w:ascii="Cambria Math" w:hAnsi="Cambria Math"/>
            <w:color w:val="FF0000"/>
          </w:rPr>
          <m:t xml:space="preserve">=xcos(65.78) </m:t>
        </m:r>
      </m:oMath>
      <w:r w:rsidR="00D00FB1">
        <w:rPr>
          <w:color w:val="FF0000"/>
        </w:rPr>
        <w:tab/>
        <w:t>1</w:t>
      </w:r>
    </w:p>
    <w:p w14:paraId="25A4A976" w14:textId="5C9584F9" w:rsidR="00A13597" w:rsidRDefault="00496B16">
      <w:pPr>
        <w:spacing w:after="160" w:line="259" w:lineRule="auto"/>
        <w:rPr>
          <w:rFonts w:cs="Arial"/>
          <w:b/>
          <w:bCs/>
          <w:szCs w:val="22"/>
        </w:rPr>
      </w:pPr>
      <w:r>
        <w:rPr>
          <w:rFonts w:cs="Arial"/>
          <w:b/>
          <w:bCs/>
          <w:noProof/>
          <w:szCs w:val="22"/>
          <w:lang w:eastAsia="ja-JP"/>
        </w:rPr>
        <mc:AlternateContent>
          <mc:Choice Requires="wps">
            <w:drawing>
              <wp:anchor distT="0" distB="0" distL="114300" distR="114300" simplePos="0" relativeHeight="251612672" behindDoc="0" locked="0" layoutInCell="1" allowOverlap="1" wp14:anchorId="6EB69456" wp14:editId="6E0DCFB7">
                <wp:simplePos x="0" y="0"/>
                <wp:positionH relativeFrom="column">
                  <wp:posOffset>2184400</wp:posOffset>
                </wp:positionH>
                <wp:positionV relativeFrom="paragraph">
                  <wp:posOffset>2454910</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95C9" w14:textId="0BAEA05A" w:rsidR="003D6B96" w:rsidRDefault="003D6B96"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3D6B96" w:rsidRDefault="003D6B96"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B69456" id="Text Box 250" o:spid="_x0000_s1072" type="#_x0000_t202" style="position:absolute;margin-left:172pt;margin-top:193.3pt;width:131.1pt;height:26.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" fillcolor="white [3212]" stroked="f" strokeweight=".5pt">
                <v:textbox>
                  <w:txbxContent>
                    <w:p w14:paraId="6EB695C9" w14:textId="0BAEA05A" w:rsidR="003D6B96" w:rsidRDefault="003D6B96"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3D6B96" w:rsidRDefault="003D6B96" w:rsidP="0065550C"/>
                  </w:txbxContent>
                </v:textbox>
                <w10:wrap type="square"/>
              </v:shape>
            </w:pict>
          </mc:Fallback>
        </mc:AlternateContent>
      </w:r>
      <w:r w:rsidR="00A13597">
        <w:rPr>
          <w:rFonts w:cs="Arial"/>
          <w:b/>
          <w:bCs/>
          <w:szCs w:val="22"/>
        </w:rPr>
        <w:br w:type="page"/>
      </w:r>
    </w:p>
    <w:p w14:paraId="1B985ABF" w14:textId="61A32305" w:rsidR="002A0FEC" w:rsidRPr="00E64CDD" w:rsidRDefault="002A0FEC" w:rsidP="00A13597">
      <w:pPr>
        <w:tabs>
          <w:tab w:val="left" w:pos="1134"/>
          <w:tab w:val="right" w:pos="9356"/>
        </w:tabs>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3EDE1379" w14:textId="77777777" w:rsidR="002A0FEC" w:rsidRPr="00E64CDD" w:rsidRDefault="002A0FEC" w:rsidP="002A0FEC">
      <w:pPr>
        <w:tabs>
          <w:tab w:val="left" w:pos="1134"/>
          <w:tab w:val="right" w:pos="9356"/>
          <w:tab w:val="right" w:pos="9450"/>
        </w:tabs>
        <w:ind w:left="567" w:hanging="567"/>
        <w:rPr>
          <w:rFonts w:cs="Arial"/>
          <w:szCs w:val="22"/>
        </w:rPr>
      </w:pPr>
    </w:p>
    <w:p w14:paraId="689DEABC" w14:textId="77777777" w:rsidR="002A0FEC" w:rsidRDefault="002A0FEC" w:rsidP="002A0FEC">
      <w:pPr>
        <w:tabs>
          <w:tab w:val="left" w:pos="1134"/>
          <w:tab w:val="right" w:pos="9356"/>
        </w:tabs>
        <w:ind w:left="567" w:hanging="567"/>
        <w:rPr>
          <w:rFonts w:cs="Arial"/>
          <w:szCs w:val="22"/>
        </w:rPr>
      </w:pPr>
      <w:r w:rsidRPr="00E64CDD">
        <w:rPr>
          <w:rFonts w:cs="Arial"/>
          <w:szCs w:val="22"/>
        </w:rPr>
        <w:t xml:space="preserve">This section has </w:t>
      </w:r>
      <w:r w:rsidRPr="00203A00">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0D433013" w14:textId="77777777" w:rsidR="002A0FEC" w:rsidRPr="00E64CDD" w:rsidRDefault="002A0FEC" w:rsidP="002A0FEC">
      <w:pPr>
        <w:tabs>
          <w:tab w:val="left" w:pos="1134"/>
          <w:tab w:val="right" w:pos="9356"/>
        </w:tabs>
        <w:ind w:left="567" w:hanging="567"/>
        <w:rPr>
          <w:rFonts w:cs="Arial"/>
          <w:b/>
          <w:szCs w:val="22"/>
        </w:rPr>
      </w:pPr>
      <w:r w:rsidRPr="00E64CDD">
        <w:rPr>
          <w:rFonts w:cs="Arial"/>
          <w:szCs w:val="22"/>
        </w:rPr>
        <w:t>space provided. Suggested working time for this section is 90 minutes.</w:t>
      </w:r>
    </w:p>
    <w:p w14:paraId="65981374" w14:textId="77777777" w:rsidR="002A0FEC" w:rsidRPr="00E64CDD" w:rsidRDefault="002A0FEC" w:rsidP="002A0FEC">
      <w:pPr>
        <w:pBdr>
          <w:bottom w:val="single" w:sz="4" w:space="1" w:color="auto"/>
        </w:pBdr>
        <w:tabs>
          <w:tab w:val="left" w:pos="1134"/>
          <w:tab w:val="right" w:pos="9356"/>
        </w:tabs>
        <w:autoSpaceDE w:val="0"/>
        <w:autoSpaceDN w:val="0"/>
        <w:adjustRightInd w:val="0"/>
        <w:ind w:left="567" w:hanging="567"/>
        <w:rPr>
          <w:rFonts w:cs="Arial"/>
          <w:szCs w:val="22"/>
        </w:rPr>
      </w:pPr>
    </w:p>
    <w:p w14:paraId="162F3F15" w14:textId="77777777" w:rsidR="002A0FEC" w:rsidRDefault="002A0FEC" w:rsidP="002A0FEC">
      <w:pPr>
        <w:tabs>
          <w:tab w:val="left" w:pos="1134"/>
          <w:tab w:val="right" w:pos="9314"/>
          <w:tab w:val="right" w:pos="9356"/>
        </w:tabs>
        <w:ind w:left="567" w:hanging="567"/>
        <w:rPr>
          <w:rFonts w:cs="Arial"/>
          <w:b/>
          <w:bCs/>
          <w:szCs w:val="22"/>
        </w:rPr>
      </w:pPr>
    </w:p>
    <w:p w14:paraId="2D93B85C" w14:textId="60B6222B" w:rsidR="002A0FEC" w:rsidRDefault="002A0FEC" w:rsidP="002A0FEC">
      <w:pPr>
        <w:tabs>
          <w:tab w:val="left" w:pos="1134"/>
          <w:tab w:val="left" w:pos="8505"/>
          <w:tab w:val="right" w:pos="9356"/>
        </w:tabs>
        <w:rPr>
          <w:rFonts w:cs="Arial"/>
          <w:b/>
          <w:bCs/>
          <w:szCs w:val="22"/>
        </w:rPr>
      </w:pPr>
      <w:r w:rsidRPr="00CE0AA2">
        <w:rPr>
          <w:rFonts w:cs="Arial"/>
          <w:b/>
          <w:bCs/>
          <w:szCs w:val="22"/>
        </w:rPr>
        <w:t>Ques</w:t>
      </w:r>
      <w:r>
        <w:rPr>
          <w:rFonts w:cs="Arial"/>
          <w:b/>
          <w:bCs/>
          <w:szCs w:val="22"/>
        </w:rPr>
        <w:t>tion 1</w:t>
      </w:r>
      <w:r w:rsidR="002F44BD">
        <w:rPr>
          <w:rFonts w:cs="Arial"/>
          <w:b/>
          <w:bCs/>
          <w:szCs w:val="22"/>
        </w:rPr>
        <w:t>4</w:t>
      </w:r>
      <w:r>
        <w:rPr>
          <w:rFonts w:cs="Arial"/>
          <w:b/>
          <w:bCs/>
          <w:szCs w:val="22"/>
        </w:rPr>
        <w:tab/>
        <w:t xml:space="preserve">(13 </w:t>
      </w:r>
      <w:r w:rsidRPr="00CE0AA2">
        <w:rPr>
          <w:rFonts w:cs="Arial"/>
          <w:b/>
          <w:bCs/>
          <w:szCs w:val="22"/>
        </w:rPr>
        <w:t>marks)</w:t>
      </w:r>
    </w:p>
    <w:p w14:paraId="17146FF3" w14:textId="44188808" w:rsidR="002A0FEC" w:rsidRDefault="002A0FEC" w:rsidP="002A0FEC">
      <w:pPr>
        <w:tabs>
          <w:tab w:val="left" w:pos="1134"/>
          <w:tab w:val="left" w:pos="8505"/>
          <w:tab w:val="right" w:pos="9356"/>
        </w:tabs>
      </w:pPr>
    </w:p>
    <w:p w14:paraId="06177E8B" w14:textId="77777777" w:rsidR="002A0FEC" w:rsidRDefault="002A0FEC" w:rsidP="002A0FEC">
      <w:pPr>
        <w:tabs>
          <w:tab w:val="left" w:pos="1134"/>
          <w:tab w:val="left" w:pos="8505"/>
          <w:tab w:val="right" w:pos="9356"/>
        </w:tabs>
      </w:pPr>
      <w:r>
        <w:t>The equipment below is used in an experiment to test the particle nature of light.</w:t>
      </w:r>
    </w:p>
    <w:p w14:paraId="4E5E55FD" w14:textId="77777777" w:rsidR="002A0FEC" w:rsidRDefault="002A0FEC" w:rsidP="002A0FEC">
      <w:pPr>
        <w:tabs>
          <w:tab w:val="left" w:pos="1134"/>
          <w:tab w:val="left" w:pos="8505"/>
          <w:tab w:val="right" w:pos="9356"/>
        </w:tabs>
      </w:pPr>
    </w:p>
    <w:p w14:paraId="1415AD4B" w14:textId="77777777" w:rsidR="002A0FEC" w:rsidRDefault="002A0FEC" w:rsidP="002A0FEC">
      <w:pPr>
        <w:tabs>
          <w:tab w:val="left" w:pos="1134"/>
          <w:tab w:val="left" w:pos="8505"/>
          <w:tab w:val="right" w:pos="9356"/>
        </w:tabs>
        <w:jc w:val="center"/>
      </w:pPr>
      <w:r>
        <w:rPr>
          <w:noProof/>
          <w:lang w:eastAsia="ja-JP"/>
        </w:rPr>
        <mc:AlternateContent>
          <mc:Choice Requires="wps">
            <w:drawing>
              <wp:anchor distT="45720" distB="45720" distL="114300" distR="114300" simplePos="0" relativeHeight="251677696" behindDoc="0" locked="0" layoutInCell="1" allowOverlap="1" wp14:anchorId="554A93EA" wp14:editId="72AF73A4">
                <wp:simplePos x="0" y="0"/>
                <wp:positionH relativeFrom="column">
                  <wp:posOffset>2718297</wp:posOffset>
                </wp:positionH>
                <wp:positionV relativeFrom="paragraph">
                  <wp:posOffset>754298</wp:posOffset>
                </wp:positionV>
                <wp:extent cx="274320" cy="1404620"/>
                <wp:effectExtent l="0" t="0" r="1143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48FFB949" w14:textId="77777777" w:rsidR="003D6B96" w:rsidRDefault="003D6B96" w:rsidP="002A0FEC">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4A93EA" id="Text Box 2" o:spid="_x0000_s1073" type="#_x0000_t202" style="position:absolute;left:0;text-align:left;margin-left:214.05pt;margin-top:59.4pt;width:21.6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">
                <v:textbox style="mso-fit-shape-to-text:t">
                  <w:txbxContent>
                    <w:p w14:paraId="48FFB949" w14:textId="77777777" w:rsidR="003D6B96" w:rsidRDefault="003D6B96" w:rsidP="002A0FEC">
                      <w:r>
                        <w:t>X</w:t>
                      </w:r>
                    </w:p>
                  </w:txbxContent>
                </v:textbox>
              </v:shape>
            </w:pict>
          </mc:Fallback>
        </mc:AlternateContent>
      </w:r>
      <w:r>
        <w:rPr>
          <w:noProof/>
          <w:lang w:eastAsia="ja-JP"/>
        </w:rPr>
        <mc:AlternateContent>
          <mc:Choice Requires="wps">
            <w:drawing>
              <wp:anchor distT="45720" distB="45720" distL="114300" distR="114300" simplePos="0" relativeHeight="251678720" behindDoc="0" locked="0" layoutInCell="1" allowOverlap="1" wp14:anchorId="4B62E3A2" wp14:editId="4FF4444D">
                <wp:simplePos x="0" y="0"/>
                <wp:positionH relativeFrom="column">
                  <wp:posOffset>3754948</wp:posOffset>
                </wp:positionH>
                <wp:positionV relativeFrom="paragraph">
                  <wp:posOffset>300990</wp:posOffset>
                </wp:positionV>
                <wp:extent cx="274320" cy="1404620"/>
                <wp:effectExtent l="0" t="0" r="11430" b="2476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157405BB" w14:textId="77777777" w:rsidR="003D6B96" w:rsidRDefault="003D6B96" w:rsidP="002A0FEC">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62E3A2" id="_x0000_s1074" type="#_x0000_t202" style="position:absolute;left:0;text-align:left;margin-left:295.65pt;margin-top:23.7pt;width:21.6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">
                <v:textbox style="mso-fit-shape-to-text:t">
                  <w:txbxContent>
                    <w:p w14:paraId="157405BB" w14:textId="77777777" w:rsidR="003D6B96" w:rsidRDefault="003D6B96" w:rsidP="002A0FEC">
                      <w:r>
                        <w:t>Y</w:t>
                      </w:r>
                    </w:p>
                  </w:txbxContent>
                </v:textbox>
              </v:shape>
            </w:pict>
          </mc:Fallback>
        </mc:AlternateContent>
      </w:r>
      <w:r>
        <w:rPr>
          <w:noProof/>
          <w:lang w:eastAsia="ja-JP"/>
        </w:rPr>
        <mc:AlternateContent>
          <mc:Choice Requires="wps">
            <w:drawing>
              <wp:anchor distT="45720" distB="45720" distL="114300" distR="114300" simplePos="0" relativeHeight="251679744" behindDoc="0" locked="0" layoutInCell="1" allowOverlap="1" wp14:anchorId="0A2C0CA4" wp14:editId="68ED2333">
                <wp:simplePos x="0" y="0"/>
                <wp:positionH relativeFrom="column">
                  <wp:posOffset>3822203</wp:posOffset>
                </wp:positionH>
                <wp:positionV relativeFrom="paragraph">
                  <wp:posOffset>1334052</wp:posOffset>
                </wp:positionV>
                <wp:extent cx="274320" cy="1404620"/>
                <wp:effectExtent l="0" t="0" r="11430" b="24765"/>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1F0C931A" w14:textId="77777777" w:rsidR="003D6B96" w:rsidRDefault="003D6B96" w:rsidP="002A0FEC">
                            <w: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2C0CA4" id="_x0000_s1075" type="#_x0000_t202" style="position:absolute;left:0;text-align:left;margin-left:300.95pt;margin-top:105.05pt;width:21.6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">
                <v:textbox style="mso-fit-shape-to-text:t">
                  <w:txbxContent>
                    <w:p w14:paraId="1F0C931A" w14:textId="77777777" w:rsidR="003D6B96" w:rsidRDefault="003D6B96" w:rsidP="002A0FEC">
                      <w:r>
                        <w:t>Z</w:t>
                      </w:r>
                    </w:p>
                  </w:txbxContent>
                </v:textbox>
              </v:shape>
            </w:pict>
          </mc:Fallback>
        </mc:AlternateContent>
      </w:r>
      <w:r>
        <w:rPr>
          <w:noProof/>
          <w:lang w:eastAsia="ja-JP"/>
        </w:rPr>
        <w:drawing>
          <wp:inline distT="0" distB="0" distL="0" distR="0" wp14:anchorId="73FFD3FD" wp14:editId="6C6C4493">
            <wp:extent cx="3549650" cy="2565400"/>
            <wp:effectExtent l="0" t="0" r="0" b="635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9650" cy="2565400"/>
                    </a:xfrm>
                    <a:prstGeom prst="rect">
                      <a:avLst/>
                    </a:prstGeom>
                    <a:noFill/>
                    <a:ln>
                      <a:noFill/>
                    </a:ln>
                  </pic:spPr>
                </pic:pic>
              </a:graphicData>
            </a:graphic>
          </wp:inline>
        </w:drawing>
      </w:r>
    </w:p>
    <w:p w14:paraId="78FD800D" w14:textId="77777777" w:rsidR="00EB5835" w:rsidRDefault="00EB5835" w:rsidP="00EB5835">
      <w:pPr>
        <w:pStyle w:val="ListParagraph"/>
        <w:numPr>
          <w:ilvl w:val="0"/>
          <w:numId w:val="20"/>
        </w:numPr>
        <w:tabs>
          <w:tab w:val="left" w:pos="1134"/>
          <w:tab w:val="left" w:pos="8505"/>
          <w:tab w:val="right" w:pos="9356"/>
        </w:tabs>
      </w:pPr>
      <w:r>
        <w:t xml:space="preserve">The part “Y” is the monochromatic light. Name and describe the function of the parts labelled “X” and “Z” </w:t>
      </w:r>
      <w:r>
        <w:tab/>
        <w:t>(4 mark)</w:t>
      </w:r>
    </w:p>
    <w:p w14:paraId="30265C99" w14:textId="77777777" w:rsidR="00EB5835" w:rsidRDefault="00EB5835" w:rsidP="00EB5835">
      <w:pPr>
        <w:pStyle w:val="ListParagraph"/>
        <w:tabs>
          <w:tab w:val="left" w:pos="1134"/>
          <w:tab w:val="left" w:pos="8505"/>
          <w:tab w:val="right" w:pos="9356"/>
        </w:tabs>
        <w:ind w:firstLine="0"/>
      </w:pPr>
    </w:p>
    <w:p w14:paraId="4ABB2662" w14:textId="77777777" w:rsidR="00EB5835" w:rsidRDefault="00EB5835" w:rsidP="00EB5835">
      <w:pPr>
        <w:pStyle w:val="ListParagraph"/>
        <w:tabs>
          <w:tab w:val="left" w:pos="1134"/>
          <w:tab w:val="left" w:pos="8505"/>
          <w:tab w:val="right" w:pos="9356"/>
        </w:tabs>
        <w:ind w:firstLine="0"/>
      </w:pPr>
    </w:p>
    <w:tbl>
      <w:tblPr>
        <w:tblStyle w:val="TableGrid"/>
        <w:tblpPr w:leftFromText="180" w:rightFromText="180" w:vertAnchor="text" w:horzAnchor="margin" w:tblpY="185"/>
        <w:tblW w:w="9634" w:type="dxa"/>
        <w:tblLook w:val="04A0" w:firstRow="1" w:lastRow="0" w:firstColumn="1" w:lastColumn="0" w:noHBand="0" w:noVBand="1"/>
      </w:tblPr>
      <w:tblGrid>
        <w:gridCol w:w="1370"/>
        <w:gridCol w:w="3242"/>
        <w:gridCol w:w="5022"/>
      </w:tblGrid>
      <w:tr w:rsidR="00EB5835" w14:paraId="37075BAA" w14:textId="77777777" w:rsidTr="009D0765">
        <w:tc>
          <w:tcPr>
            <w:tcW w:w="1370" w:type="dxa"/>
          </w:tcPr>
          <w:p w14:paraId="08BC5E6A" w14:textId="77777777" w:rsidR="00EB5835" w:rsidRDefault="00EB5835" w:rsidP="009D0765">
            <w:pPr>
              <w:pStyle w:val="ListParagraph"/>
              <w:tabs>
                <w:tab w:val="left" w:pos="1134"/>
                <w:tab w:val="left" w:pos="8505"/>
                <w:tab w:val="right" w:pos="9356"/>
              </w:tabs>
              <w:ind w:left="0" w:firstLine="0"/>
              <w:jc w:val="center"/>
            </w:pPr>
            <w:r>
              <w:t>Label</w:t>
            </w:r>
          </w:p>
        </w:tc>
        <w:tc>
          <w:tcPr>
            <w:tcW w:w="3242" w:type="dxa"/>
          </w:tcPr>
          <w:p w14:paraId="3D7EAFB2" w14:textId="77777777" w:rsidR="00EB5835" w:rsidRDefault="00EB5835" w:rsidP="009D0765">
            <w:pPr>
              <w:pStyle w:val="ListParagraph"/>
              <w:tabs>
                <w:tab w:val="left" w:pos="1134"/>
                <w:tab w:val="left" w:pos="8505"/>
                <w:tab w:val="right" w:pos="9356"/>
              </w:tabs>
              <w:ind w:left="0" w:firstLine="0"/>
              <w:jc w:val="center"/>
            </w:pPr>
            <w:r>
              <w:t>Name</w:t>
            </w:r>
          </w:p>
        </w:tc>
        <w:tc>
          <w:tcPr>
            <w:tcW w:w="5022" w:type="dxa"/>
          </w:tcPr>
          <w:p w14:paraId="4027196E" w14:textId="53FA8EBC" w:rsidR="00EB5835" w:rsidRDefault="00F3771D" w:rsidP="009D0765">
            <w:pPr>
              <w:pStyle w:val="ListParagraph"/>
              <w:tabs>
                <w:tab w:val="left" w:pos="1134"/>
                <w:tab w:val="left" w:pos="8505"/>
                <w:tab w:val="right" w:pos="9356"/>
              </w:tabs>
              <w:ind w:left="0" w:firstLine="0"/>
              <w:jc w:val="center"/>
            </w:pPr>
            <w:r>
              <w:t>Description of function/behaviour</w:t>
            </w:r>
          </w:p>
        </w:tc>
      </w:tr>
      <w:tr w:rsidR="00EB5835" w14:paraId="7F4274AD" w14:textId="77777777" w:rsidTr="009D0765">
        <w:trPr>
          <w:trHeight w:val="1531"/>
        </w:trPr>
        <w:tc>
          <w:tcPr>
            <w:tcW w:w="1370" w:type="dxa"/>
            <w:vAlign w:val="center"/>
          </w:tcPr>
          <w:p w14:paraId="30546645" w14:textId="77777777" w:rsidR="00EB5835" w:rsidRDefault="00EB5835" w:rsidP="009D0765">
            <w:pPr>
              <w:pStyle w:val="ListParagraph"/>
              <w:tabs>
                <w:tab w:val="left" w:pos="1134"/>
                <w:tab w:val="left" w:pos="8505"/>
                <w:tab w:val="right" w:pos="9356"/>
              </w:tabs>
              <w:ind w:left="0" w:firstLine="0"/>
              <w:jc w:val="center"/>
            </w:pPr>
            <w:r>
              <w:t>X</w:t>
            </w:r>
          </w:p>
        </w:tc>
        <w:tc>
          <w:tcPr>
            <w:tcW w:w="3242" w:type="dxa"/>
            <w:vAlign w:val="center"/>
          </w:tcPr>
          <w:p w14:paraId="30E432EB" w14:textId="37DF8D30" w:rsidR="00EB5835" w:rsidRPr="009D0765" w:rsidRDefault="00744AF0" w:rsidP="009D0765">
            <w:pPr>
              <w:pStyle w:val="ListParagraph"/>
              <w:tabs>
                <w:tab w:val="left" w:pos="1134"/>
                <w:tab w:val="left" w:pos="8505"/>
                <w:tab w:val="right" w:pos="9356"/>
              </w:tabs>
              <w:ind w:left="0" w:firstLine="0"/>
              <w:jc w:val="center"/>
              <w:rPr>
                <w:color w:val="FF0000"/>
              </w:rPr>
            </w:pPr>
            <w:r w:rsidRPr="009D0765">
              <w:rPr>
                <w:color w:val="FF0000"/>
              </w:rPr>
              <w:t>Photoelectrons</w:t>
            </w:r>
          </w:p>
        </w:tc>
        <w:tc>
          <w:tcPr>
            <w:tcW w:w="5022" w:type="dxa"/>
            <w:vAlign w:val="center"/>
          </w:tcPr>
          <w:p w14:paraId="7E46DABD" w14:textId="1EE0DDCE" w:rsidR="00EB5835" w:rsidRPr="009D0765" w:rsidRDefault="00D21828" w:rsidP="009D0765">
            <w:pPr>
              <w:pStyle w:val="ListParagraph"/>
              <w:tabs>
                <w:tab w:val="left" w:pos="1134"/>
                <w:tab w:val="left" w:pos="8505"/>
                <w:tab w:val="right" w:pos="9356"/>
              </w:tabs>
              <w:ind w:left="0" w:firstLine="0"/>
              <w:jc w:val="center"/>
              <w:rPr>
                <w:color w:val="FF0000"/>
              </w:rPr>
            </w:pPr>
            <w:r w:rsidRPr="009D0765">
              <w:rPr>
                <w:color w:val="FF0000"/>
              </w:rPr>
              <w:t>Carriers of the electric current</w:t>
            </w:r>
            <w:r w:rsidR="007170AB" w:rsidRPr="009D0765">
              <w:rPr>
                <w:color w:val="FF0000"/>
              </w:rPr>
              <w:t>, moving from one plate to another</w:t>
            </w:r>
          </w:p>
        </w:tc>
      </w:tr>
      <w:tr w:rsidR="00EB5835" w14:paraId="3A27296E" w14:textId="77777777" w:rsidTr="009D0765">
        <w:trPr>
          <w:trHeight w:val="1531"/>
        </w:trPr>
        <w:tc>
          <w:tcPr>
            <w:tcW w:w="1370" w:type="dxa"/>
            <w:vAlign w:val="center"/>
          </w:tcPr>
          <w:p w14:paraId="3382FFF8" w14:textId="77777777" w:rsidR="00EB5835" w:rsidRDefault="00EB5835" w:rsidP="009D0765">
            <w:pPr>
              <w:pStyle w:val="ListParagraph"/>
              <w:tabs>
                <w:tab w:val="left" w:pos="1134"/>
                <w:tab w:val="left" w:pos="8505"/>
                <w:tab w:val="right" w:pos="9356"/>
              </w:tabs>
              <w:ind w:left="0" w:firstLine="0"/>
              <w:jc w:val="center"/>
            </w:pPr>
            <w:r>
              <w:t>Z</w:t>
            </w:r>
          </w:p>
        </w:tc>
        <w:tc>
          <w:tcPr>
            <w:tcW w:w="3242" w:type="dxa"/>
            <w:vAlign w:val="center"/>
          </w:tcPr>
          <w:p w14:paraId="43A28EF5" w14:textId="61EE61FE" w:rsidR="00EB5835" w:rsidRPr="009D0765" w:rsidRDefault="007170AB" w:rsidP="009D0765">
            <w:pPr>
              <w:pStyle w:val="ListParagraph"/>
              <w:tabs>
                <w:tab w:val="left" w:pos="1134"/>
                <w:tab w:val="left" w:pos="8505"/>
                <w:tab w:val="right" w:pos="9356"/>
              </w:tabs>
              <w:ind w:left="0" w:firstLine="0"/>
              <w:jc w:val="center"/>
              <w:rPr>
                <w:color w:val="FF0000"/>
              </w:rPr>
            </w:pPr>
            <w:r w:rsidRPr="009D0765">
              <w:rPr>
                <w:color w:val="FF0000"/>
              </w:rPr>
              <w:t>Photoemmisive plate/emitter plate/target metal</w:t>
            </w:r>
          </w:p>
        </w:tc>
        <w:tc>
          <w:tcPr>
            <w:tcW w:w="5022" w:type="dxa"/>
            <w:vAlign w:val="center"/>
          </w:tcPr>
          <w:p w14:paraId="4E5319E1" w14:textId="77777777" w:rsidR="00EB5835" w:rsidRPr="009D0765" w:rsidRDefault="00EB5835" w:rsidP="009D0765">
            <w:pPr>
              <w:pStyle w:val="ListParagraph"/>
              <w:tabs>
                <w:tab w:val="left" w:pos="1134"/>
                <w:tab w:val="left" w:pos="8505"/>
                <w:tab w:val="right" w:pos="9356"/>
              </w:tabs>
              <w:ind w:left="0" w:firstLine="0"/>
              <w:jc w:val="center"/>
              <w:rPr>
                <w:color w:val="FF0000"/>
              </w:rPr>
            </w:pPr>
          </w:p>
          <w:p w14:paraId="02B3789F" w14:textId="4C8D0E43" w:rsidR="00EB5835" w:rsidRPr="009D0765" w:rsidRDefault="007170AB" w:rsidP="009D0765">
            <w:pPr>
              <w:pStyle w:val="ListParagraph"/>
              <w:tabs>
                <w:tab w:val="left" w:pos="1134"/>
                <w:tab w:val="left" w:pos="8505"/>
                <w:tab w:val="right" w:pos="9356"/>
              </w:tabs>
              <w:ind w:left="0" w:firstLine="0"/>
              <w:jc w:val="center"/>
              <w:rPr>
                <w:color w:val="FF0000"/>
              </w:rPr>
            </w:pPr>
            <w:r w:rsidRPr="009D0765">
              <w:rPr>
                <w:color w:val="FF0000"/>
              </w:rPr>
              <w:t>Releases photoelectrons when hit by incident light</w:t>
            </w:r>
          </w:p>
        </w:tc>
      </w:tr>
    </w:tbl>
    <w:p w14:paraId="108F8ECC" w14:textId="08DA79E6" w:rsidR="002A0FEC" w:rsidRDefault="009D0765" w:rsidP="002A0FEC">
      <w:pPr>
        <w:pStyle w:val="ListParagraph"/>
        <w:tabs>
          <w:tab w:val="left" w:pos="1134"/>
          <w:tab w:val="left" w:pos="8505"/>
          <w:tab w:val="right" w:pos="9356"/>
        </w:tabs>
        <w:ind w:firstLine="0"/>
      </w:pPr>
      <w:r>
        <w:tab/>
      </w:r>
      <w:r w:rsidRPr="009D0765">
        <w:rPr>
          <w:color w:val="FF0000"/>
        </w:rPr>
        <w:t>1 mark each entry</w:t>
      </w:r>
    </w:p>
    <w:p w14:paraId="6E65DCC8" w14:textId="77777777" w:rsidR="002A0FEC" w:rsidRDefault="002A0FEC" w:rsidP="002A0FEC">
      <w:pPr>
        <w:pStyle w:val="ListParagraph"/>
        <w:tabs>
          <w:tab w:val="left" w:pos="1134"/>
          <w:tab w:val="left" w:pos="8505"/>
          <w:tab w:val="right" w:pos="9356"/>
        </w:tabs>
        <w:ind w:firstLine="0"/>
      </w:pPr>
    </w:p>
    <w:p w14:paraId="54D3D918" w14:textId="0A85EC96" w:rsidR="002A0FEC" w:rsidRDefault="008F4F05" w:rsidP="001F1AB9">
      <w:pPr>
        <w:pStyle w:val="ListParagraph"/>
        <w:numPr>
          <w:ilvl w:val="0"/>
          <w:numId w:val="20"/>
        </w:numPr>
        <w:tabs>
          <w:tab w:val="left" w:pos="1134"/>
          <w:tab w:val="left" w:pos="8505"/>
          <w:tab w:val="right" w:pos="9356"/>
        </w:tabs>
      </w:pPr>
      <w:r>
        <w:t xml:space="preserve">Describe what the “work function” means in the context of this experiment. </w:t>
      </w:r>
      <w:r w:rsidR="002A0FEC">
        <w:t>(2 marks)</w:t>
      </w:r>
    </w:p>
    <w:p w14:paraId="5E3C520C" w14:textId="77777777" w:rsidR="002A0FEC" w:rsidRDefault="002A0FEC" w:rsidP="002A0FEC">
      <w:pPr>
        <w:tabs>
          <w:tab w:val="left" w:pos="1134"/>
          <w:tab w:val="left" w:pos="8505"/>
          <w:tab w:val="right" w:pos="9356"/>
        </w:tabs>
      </w:pPr>
    </w:p>
    <w:p w14:paraId="4B247884" w14:textId="4BF39AE3" w:rsidR="002A0FEC" w:rsidRPr="000101B1" w:rsidRDefault="00F47F13" w:rsidP="002A0FEC">
      <w:pPr>
        <w:pStyle w:val="ListParagraph"/>
        <w:tabs>
          <w:tab w:val="left" w:pos="1134"/>
          <w:tab w:val="left" w:pos="8505"/>
          <w:tab w:val="right" w:pos="9356"/>
        </w:tabs>
        <w:ind w:firstLine="0"/>
        <w:rPr>
          <w:color w:val="FF0000"/>
        </w:rPr>
      </w:pPr>
      <w:r w:rsidRPr="000101B1">
        <w:rPr>
          <w:color w:val="FF0000"/>
        </w:rPr>
        <w:t xml:space="preserve">It is the </w:t>
      </w:r>
      <w:r w:rsidRPr="002C7A32">
        <w:rPr>
          <w:color w:val="FF0000"/>
          <w:u w:val="single"/>
        </w:rPr>
        <w:t>minimum energy</w:t>
      </w:r>
      <w:r w:rsidRPr="000101B1">
        <w:rPr>
          <w:color w:val="FF0000"/>
        </w:rPr>
        <w:t xml:space="preserve"> required to </w:t>
      </w:r>
      <w:r w:rsidR="000101B1" w:rsidRPr="002C7A32">
        <w:rPr>
          <w:color w:val="FF0000"/>
          <w:u w:val="single"/>
        </w:rPr>
        <w:t>remove an electron from the metal</w:t>
      </w:r>
      <w:r w:rsidR="000101B1" w:rsidRPr="000101B1">
        <w:rPr>
          <w:color w:val="FF0000"/>
        </w:rPr>
        <w:tab/>
        <w:t>1-2</w:t>
      </w:r>
    </w:p>
    <w:p w14:paraId="513037D8" w14:textId="77777777" w:rsidR="002A0FEC" w:rsidRDefault="002A0FEC" w:rsidP="002A0FEC">
      <w:pPr>
        <w:spacing w:after="160" w:line="259" w:lineRule="auto"/>
        <w:rPr>
          <w:rFonts w:eastAsia="Times New Roman" w:cs="Arial"/>
          <w:szCs w:val="22"/>
        </w:rPr>
      </w:pPr>
      <w:r>
        <w:br w:type="page"/>
      </w:r>
    </w:p>
    <w:p w14:paraId="11AB0B1B" w14:textId="1AFF83B1" w:rsidR="002A0FEC" w:rsidRPr="00F0013C" w:rsidRDefault="008E5A17" w:rsidP="001F1AB9">
      <w:pPr>
        <w:pStyle w:val="ListParagraph"/>
        <w:numPr>
          <w:ilvl w:val="0"/>
          <w:numId w:val="20"/>
        </w:numPr>
        <w:tabs>
          <w:tab w:val="left" w:pos="1134"/>
          <w:tab w:val="left" w:pos="8505"/>
          <w:tab w:val="right" w:pos="9356"/>
        </w:tabs>
      </w:pPr>
      <w:r>
        <w:lastRenderedPageBreak/>
        <w:t>To test for the particle nature of light, the</w:t>
      </w:r>
      <w:r w:rsidR="002A0FEC">
        <w:t xml:space="preserve"> light source is monochromatic</w:t>
      </w:r>
      <w:r w:rsidR="008E5BA4">
        <w:t xml:space="preserve"> (i.e.: consisting of a single colour)</w:t>
      </w:r>
      <w:r w:rsidR="002A0FEC">
        <w:t>. Explain why this is important for this experiment.</w:t>
      </w:r>
      <w:r w:rsidR="00F0013C">
        <w:tab/>
      </w:r>
      <w:r w:rsidR="002A0FEC" w:rsidRPr="00F0013C">
        <w:t>(3 marks)</w:t>
      </w:r>
    </w:p>
    <w:p w14:paraId="69D5CF4A" w14:textId="77777777" w:rsidR="002A0FEC" w:rsidRDefault="002A0FEC" w:rsidP="002A0FEC">
      <w:pPr>
        <w:tabs>
          <w:tab w:val="left" w:pos="1134"/>
          <w:tab w:val="left" w:pos="8505"/>
          <w:tab w:val="right" w:pos="9356"/>
        </w:tabs>
      </w:pPr>
    </w:p>
    <w:p w14:paraId="4A7E4AD6" w14:textId="77777777" w:rsidR="002A0FEC" w:rsidRDefault="002A0FEC" w:rsidP="002A0FEC">
      <w:pPr>
        <w:tabs>
          <w:tab w:val="left" w:pos="1134"/>
          <w:tab w:val="left" w:pos="8505"/>
          <w:tab w:val="right" w:pos="9356"/>
        </w:tabs>
      </w:pPr>
    </w:p>
    <w:p w14:paraId="6A09BE5E" w14:textId="323B062E" w:rsidR="002A0FEC" w:rsidRPr="009942A3" w:rsidRDefault="008E5A17" w:rsidP="002A0FEC">
      <w:pPr>
        <w:tabs>
          <w:tab w:val="left" w:pos="1134"/>
          <w:tab w:val="left" w:pos="8505"/>
          <w:tab w:val="right" w:pos="9356"/>
        </w:tabs>
        <w:rPr>
          <w:color w:val="FF0000"/>
        </w:rPr>
      </w:pPr>
      <w:r w:rsidRPr="009942A3">
        <w:rPr>
          <w:color w:val="FF0000"/>
        </w:rPr>
        <w:t xml:space="preserve">To test </w:t>
      </w:r>
      <w:r w:rsidR="008501FA" w:rsidRPr="009942A3">
        <w:rPr>
          <w:color w:val="FF0000"/>
        </w:rPr>
        <w:t>for the particle nature, the experiment need</w:t>
      </w:r>
      <w:r w:rsidR="00411EF2" w:rsidRPr="009942A3">
        <w:rPr>
          <w:color w:val="FF0000"/>
        </w:rPr>
        <w:t>s</w:t>
      </w:r>
      <w:r w:rsidR="008501FA" w:rsidRPr="009942A3">
        <w:rPr>
          <w:color w:val="FF0000"/>
        </w:rPr>
        <w:t xml:space="preserve"> to confirm there is a minimum threshold frequency</w:t>
      </w:r>
      <w:r w:rsidR="00702167" w:rsidRPr="009942A3">
        <w:rPr>
          <w:color w:val="FF0000"/>
        </w:rPr>
        <w:t>/energy</w:t>
      </w:r>
      <w:r w:rsidR="00411EF2" w:rsidRPr="009942A3">
        <w:rPr>
          <w:color w:val="FF0000"/>
        </w:rPr>
        <w:t xml:space="preserve"> that will emit photoelectrons</w:t>
      </w:r>
      <w:r w:rsidR="00057962">
        <w:rPr>
          <w:color w:val="FF0000"/>
        </w:rPr>
        <w:tab/>
      </w:r>
      <w:r w:rsidR="00702167" w:rsidRPr="009942A3">
        <w:rPr>
          <w:color w:val="FF0000"/>
        </w:rPr>
        <w:tab/>
        <w:t>1-2</w:t>
      </w:r>
    </w:p>
    <w:p w14:paraId="12D9190F" w14:textId="77777777" w:rsidR="002A0FEC" w:rsidRPr="009942A3" w:rsidRDefault="002A0FEC" w:rsidP="002A0FEC">
      <w:pPr>
        <w:tabs>
          <w:tab w:val="left" w:pos="1134"/>
          <w:tab w:val="left" w:pos="8505"/>
          <w:tab w:val="right" w:pos="9356"/>
        </w:tabs>
        <w:rPr>
          <w:color w:val="FF0000"/>
        </w:rPr>
      </w:pPr>
    </w:p>
    <w:p w14:paraId="2DA3000F" w14:textId="426F8977" w:rsidR="002A0FEC" w:rsidRPr="009942A3" w:rsidRDefault="00411EF2" w:rsidP="002A0FEC">
      <w:pPr>
        <w:tabs>
          <w:tab w:val="left" w:pos="1134"/>
          <w:tab w:val="left" w:pos="8505"/>
          <w:tab w:val="right" w:pos="9356"/>
        </w:tabs>
        <w:rPr>
          <w:color w:val="FF0000"/>
        </w:rPr>
      </w:pPr>
      <w:r w:rsidRPr="009942A3">
        <w:rPr>
          <w:color w:val="FF0000"/>
        </w:rPr>
        <w:t xml:space="preserve">Monochromatic light </w:t>
      </w:r>
      <w:r w:rsidR="00702167" w:rsidRPr="009942A3">
        <w:rPr>
          <w:color w:val="FF0000"/>
        </w:rPr>
        <w:t>is a</w:t>
      </w:r>
      <w:r w:rsidRPr="009942A3">
        <w:rPr>
          <w:color w:val="FF0000"/>
        </w:rPr>
        <w:t xml:space="preserve"> single frequency light </w:t>
      </w:r>
      <w:r w:rsidR="00702167" w:rsidRPr="009942A3">
        <w:rPr>
          <w:color w:val="FF0000"/>
        </w:rPr>
        <w:tab/>
        <w:t>1</w:t>
      </w:r>
    </w:p>
    <w:p w14:paraId="61460E59" w14:textId="77777777" w:rsidR="002A0FEC" w:rsidRDefault="002A0FEC" w:rsidP="002A0FEC">
      <w:pPr>
        <w:tabs>
          <w:tab w:val="left" w:pos="1134"/>
          <w:tab w:val="left" w:pos="8505"/>
          <w:tab w:val="right" w:pos="9356"/>
        </w:tabs>
      </w:pPr>
    </w:p>
    <w:p w14:paraId="57A1506F" w14:textId="77777777" w:rsidR="002A0FEC" w:rsidRDefault="002A0FEC" w:rsidP="002A0FEC">
      <w:pPr>
        <w:tabs>
          <w:tab w:val="left" w:pos="1134"/>
          <w:tab w:val="left" w:pos="8505"/>
          <w:tab w:val="right" w:pos="9356"/>
        </w:tabs>
      </w:pPr>
    </w:p>
    <w:p w14:paraId="6297A5F0" w14:textId="77777777" w:rsidR="002A0FEC" w:rsidRDefault="002A0FEC" w:rsidP="002A0FEC">
      <w:pPr>
        <w:tabs>
          <w:tab w:val="left" w:pos="1134"/>
          <w:tab w:val="left" w:pos="8505"/>
          <w:tab w:val="right" w:pos="9356"/>
        </w:tabs>
      </w:pPr>
    </w:p>
    <w:p w14:paraId="6EC5CC70" w14:textId="77777777" w:rsidR="002A0FEC" w:rsidRDefault="002A0FEC" w:rsidP="002A0FEC">
      <w:pPr>
        <w:tabs>
          <w:tab w:val="left" w:pos="1134"/>
          <w:tab w:val="left" w:pos="8505"/>
          <w:tab w:val="right" w:pos="9356"/>
        </w:tabs>
      </w:pPr>
    </w:p>
    <w:p w14:paraId="3540E63D" w14:textId="77777777" w:rsidR="002A0FEC" w:rsidRDefault="002A0FEC" w:rsidP="002A0FEC">
      <w:pPr>
        <w:tabs>
          <w:tab w:val="left" w:pos="1134"/>
          <w:tab w:val="left" w:pos="8505"/>
          <w:tab w:val="right" w:pos="9356"/>
        </w:tabs>
      </w:pPr>
    </w:p>
    <w:p w14:paraId="15CD8E40" w14:textId="77777777" w:rsidR="002A0FEC" w:rsidRDefault="002A0FEC" w:rsidP="002A0FEC">
      <w:pPr>
        <w:tabs>
          <w:tab w:val="left" w:pos="1134"/>
          <w:tab w:val="left" w:pos="8505"/>
          <w:tab w:val="right" w:pos="9356"/>
        </w:tabs>
      </w:pPr>
    </w:p>
    <w:p w14:paraId="09D6E9CC" w14:textId="77777777" w:rsidR="002A0FEC" w:rsidRDefault="002A0FEC" w:rsidP="002A0FEC">
      <w:pPr>
        <w:tabs>
          <w:tab w:val="left" w:pos="1134"/>
          <w:tab w:val="left" w:pos="8505"/>
          <w:tab w:val="right" w:pos="9356"/>
        </w:tabs>
      </w:pPr>
    </w:p>
    <w:p w14:paraId="14D3E199" w14:textId="77777777" w:rsidR="002A0FEC" w:rsidRDefault="002A0FEC" w:rsidP="002A0FEC">
      <w:pPr>
        <w:tabs>
          <w:tab w:val="left" w:pos="1134"/>
          <w:tab w:val="left" w:pos="8505"/>
          <w:tab w:val="right" w:pos="9356"/>
        </w:tabs>
      </w:pPr>
    </w:p>
    <w:p w14:paraId="1F825DAF" w14:textId="77777777" w:rsidR="002A0FEC" w:rsidRDefault="002A0FEC" w:rsidP="002A0FEC">
      <w:pPr>
        <w:tabs>
          <w:tab w:val="left" w:pos="1134"/>
          <w:tab w:val="left" w:pos="8505"/>
          <w:tab w:val="right" w:pos="9356"/>
        </w:tabs>
      </w:pPr>
    </w:p>
    <w:p w14:paraId="6750D7C4" w14:textId="77777777" w:rsidR="002A0FEC" w:rsidRDefault="002A0FEC" w:rsidP="002A0FEC">
      <w:pPr>
        <w:pStyle w:val="ListParagraph"/>
      </w:pPr>
    </w:p>
    <w:p w14:paraId="39B9CA78" w14:textId="77777777" w:rsidR="006F6450" w:rsidRDefault="006F6450" w:rsidP="001F1AB9">
      <w:pPr>
        <w:pStyle w:val="ListParagraph"/>
        <w:numPr>
          <w:ilvl w:val="0"/>
          <w:numId w:val="20"/>
        </w:numPr>
        <w:tabs>
          <w:tab w:val="left" w:pos="1134"/>
          <w:tab w:val="left" w:pos="8505"/>
          <w:tab w:val="right" w:pos="9356"/>
        </w:tabs>
      </w:pPr>
      <w:r>
        <w:t>Calculate the minimum voltage required between the two plates to ensure the ammeter detects zero current when the wavelength of the incident light is 345 nm and the work function is 1.50 eV.</w:t>
      </w:r>
      <w:r>
        <w:tab/>
        <w:t>(4 marks)</w:t>
      </w:r>
    </w:p>
    <w:p w14:paraId="5DD6ED19" w14:textId="77777777" w:rsidR="002A0FEC" w:rsidRDefault="002A0FEC" w:rsidP="002A0FEC">
      <w:pPr>
        <w:tabs>
          <w:tab w:val="left" w:pos="1134"/>
          <w:tab w:val="left" w:pos="8505"/>
          <w:tab w:val="right" w:pos="9356"/>
        </w:tabs>
      </w:pPr>
    </w:p>
    <w:p w14:paraId="1952BE83" w14:textId="77777777" w:rsidR="002A0FEC" w:rsidRDefault="002A0FEC" w:rsidP="002A0FEC">
      <w:pPr>
        <w:tabs>
          <w:tab w:val="left" w:pos="1134"/>
          <w:tab w:val="left" w:pos="8505"/>
          <w:tab w:val="right" w:pos="9356"/>
        </w:tabs>
      </w:pPr>
    </w:p>
    <w:p w14:paraId="166366AF" w14:textId="77777777" w:rsidR="002A0FEC" w:rsidRDefault="002A0FEC" w:rsidP="002A0FEC">
      <w:pPr>
        <w:tabs>
          <w:tab w:val="left" w:pos="1134"/>
          <w:tab w:val="left" w:pos="8505"/>
          <w:tab w:val="right" w:pos="9356"/>
        </w:tabs>
      </w:pPr>
    </w:p>
    <w:p w14:paraId="7E66F8CC" w14:textId="1949B944" w:rsidR="002A0FEC" w:rsidRPr="0070110C" w:rsidRDefault="00B97FE2" w:rsidP="002A0FEC">
      <w:pPr>
        <w:tabs>
          <w:tab w:val="left" w:pos="1134"/>
          <w:tab w:val="left" w:pos="8505"/>
          <w:tab w:val="right" w:pos="9356"/>
        </w:tabs>
        <w:rPr>
          <w:color w:val="FF0000"/>
        </w:rPr>
      </w:pPr>
      <w:r w:rsidRPr="0070110C">
        <w:rPr>
          <w:color w:val="FF0000"/>
        </w:rPr>
        <w:t>Energy of light</w:t>
      </w:r>
    </w:p>
    <w:p w14:paraId="4F63B746" w14:textId="0F99252F" w:rsidR="002A0FEC" w:rsidRPr="0070110C" w:rsidRDefault="00B97FE2" w:rsidP="002A0FEC">
      <w:pPr>
        <w:tabs>
          <w:tab w:val="left" w:pos="1134"/>
          <w:tab w:val="left" w:pos="8505"/>
          <w:tab w:val="right" w:pos="9356"/>
        </w:tabs>
        <w:rPr>
          <w:color w:val="FF0000"/>
        </w:rPr>
      </w:pPr>
      <m:oMath>
        <m:r>
          <w:rPr>
            <w:rFonts w:ascii="Cambria Math" w:hAnsi="Cambria Math"/>
            <w:color w:val="FF0000"/>
          </w:rPr>
          <m:t>E=hf=</m:t>
        </m:r>
        <m:f>
          <m:fPr>
            <m:ctrlPr>
              <w:rPr>
                <w:rFonts w:ascii="Cambria Math" w:hAnsi="Cambria Math"/>
                <w:i/>
                <w:color w:val="FF0000"/>
              </w:rPr>
            </m:ctrlPr>
          </m:fPr>
          <m:num>
            <m:r>
              <w:rPr>
                <w:rFonts w:ascii="Cambria Math" w:hAnsi="Cambria Math"/>
                <w:color w:val="FF0000"/>
              </w:rPr>
              <m:t>hc</m:t>
            </m:r>
          </m:num>
          <m:den>
            <m:r>
              <w:rPr>
                <w:rFonts w:ascii="Cambria Math" w:hAnsi="Cambria Math"/>
                <w:color w:val="FF0000"/>
              </w:rPr>
              <m:t>λ</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6.63×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-34</m:t>
                </m:r>
              </m:sup>
            </m:sSup>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
              <w:rPr>
                <w:rFonts w:ascii="Cambria Math" w:hAnsi="Cambria Math"/>
                <w:color w:val="FF0000"/>
              </w:rPr>
              <m:t>345×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den>
        </m:f>
        <m:r>
          <w:rPr>
            <w:rFonts w:ascii="Cambria Math" w:hAnsi="Cambria Math"/>
            <w:color w:val="FF0000"/>
          </w:rPr>
          <m:t>=5.765×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J</m:t>
        </m:r>
      </m:oMath>
      <w:r w:rsidR="00A62A9E" w:rsidRPr="0070110C">
        <w:rPr>
          <w:color w:val="FF0000"/>
        </w:rPr>
        <w:t xml:space="preserve"> </w:t>
      </w:r>
      <w:r w:rsidR="003A14DC" w:rsidRPr="0070110C">
        <w:rPr>
          <w:color w:val="FF0000"/>
        </w:rPr>
        <w:tab/>
        <w:t>1-2</w:t>
      </w:r>
    </w:p>
    <w:p w14:paraId="3F7ADA5C" w14:textId="77777777" w:rsidR="002A0FEC" w:rsidRPr="0070110C" w:rsidRDefault="002A0FEC" w:rsidP="002A0FEC">
      <w:pPr>
        <w:tabs>
          <w:tab w:val="left" w:pos="1134"/>
          <w:tab w:val="left" w:pos="8505"/>
          <w:tab w:val="right" w:pos="9356"/>
        </w:tabs>
        <w:rPr>
          <w:color w:val="FF0000"/>
        </w:rPr>
      </w:pPr>
    </w:p>
    <w:p w14:paraId="6717E4C5" w14:textId="25CDA109" w:rsidR="002A0FEC" w:rsidRPr="0070110C" w:rsidRDefault="00A62A9E" w:rsidP="002A0FEC">
      <w:pPr>
        <w:tabs>
          <w:tab w:val="left" w:pos="1134"/>
          <w:tab w:val="left" w:pos="8505"/>
          <w:tab w:val="right" w:pos="9356"/>
        </w:tabs>
        <w:rPr>
          <w:color w:val="FF0000"/>
        </w:rPr>
      </w:pPr>
      <w:r w:rsidRPr="0070110C">
        <w:rPr>
          <w:color w:val="FF0000"/>
        </w:rPr>
        <w:t xml:space="preserve">Converts energy into </w:t>
      </w:r>
      <w:r w:rsidR="00F0084B" w:rsidRPr="0070110C">
        <w:rPr>
          <w:color w:val="FF0000"/>
        </w:rPr>
        <w:t xml:space="preserve">eV (or </w:t>
      </w:r>
      <w:r w:rsidR="00B10D0E" w:rsidRPr="0070110C">
        <w:rPr>
          <w:color w:val="FF0000"/>
        </w:rPr>
        <w:t>eV into J)</w:t>
      </w:r>
    </w:p>
    <w:p w14:paraId="1AB0423E" w14:textId="189DEA84" w:rsidR="002A0FEC" w:rsidRPr="0070110C" w:rsidRDefault="00B10D0E" w:rsidP="002A0FEC">
      <w:pPr>
        <w:tabs>
          <w:tab w:val="left" w:pos="1134"/>
          <w:tab w:val="left" w:pos="8505"/>
          <w:tab w:val="right" w:pos="9356"/>
        </w:tabs>
        <w:rPr>
          <w:color w:val="FF0000"/>
        </w:rPr>
      </w:pPr>
      <m:oMath>
        <m:r>
          <w:rPr>
            <w:rFonts w:ascii="Cambria Math" w:hAnsi="Cambria Math"/>
            <w:color w:val="FF0000"/>
          </w:rPr>
          <m:t>E=</m:t>
        </m:r>
        <m:f>
          <m:fPr>
            <m:ctrlPr>
              <w:rPr>
                <w:rFonts w:ascii="Cambria Math" w:hAnsi="Cambria Math"/>
                <w:i/>
                <w:color w:val="FF0000"/>
              </w:rPr>
            </m:ctrlPr>
          </m:fPr>
          <m:num>
            <m:r>
              <w:rPr>
                <w:rFonts w:ascii="Cambria Math" w:hAnsi="Cambria Math"/>
                <w:color w:val="FF0000"/>
              </w:rPr>
              <m:t>5.765×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num>
          <m:den>
            <m:r>
              <w:rPr>
                <w:rFonts w:ascii="Cambria Math" w:hAnsi="Cambria Math"/>
                <w:color w:val="FF0000"/>
              </w:rPr>
              <m:t>1.60×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-19</m:t>
                </m:r>
              </m:sup>
            </m:sSup>
          </m:den>
        </m:f>
        <m:r>
          <w:rPr>
            <w:rFonts w:ascii="Cambria Math" w:hAnsi="Cambria Math"/>
            <w:color w:val="FF0000"/>
          </w:rPr>
          <m:t>=3.603 eV</m:t>
        </m:r>
      </m:oMath>
      <w:r w:rsidR="00155C95" w:rsidRPr="0070110C">
        <w:rPr>
          <w:color w:val="FF0000"/>
        </w:rPr>
        <w:t xml:space="preserve"> </w:t>
      </w:r>
      <w:r w:rsidR="0070110C" w:rsidRPr="0070110C">
        <w:rPr>
          <w:color w:val="FF0000"/>
        </w:rPr>
        <w:tab/>
        <w:t>1</w:t>
      </w:r>
    </w:p>
    <w:p w14:paraId="76EA14D8" w14:textId="77777777" w:rsidR="002A0FEC" w:rsidRPr="0070110C" w:rsidRDefault="002A0FEC" w:rsidP="002A0FEC">
      <w:pPr>
        <w:tabs>
          <w:tab w:val="left" w:pos="1134"/>
          <w:tab w:val="left" w:pos="8505"/>
          <w:tab w:val="right" w:pos="9356"/>
        </w:tabs>
        <w:rPr>
          <w:color w:val="FF0000"/>
        </w:rPr>
      </w:pPr>
    </w:p>
    <w:p w14:paraId="0D2E97E3" w14:textId="574D9595" w:rsidR="002A0FEC" w:rsidRPr="0070110C" w:rsidRDefault="002A0FEC" w:rsidP="002A0FEC">
      <w:pPr>
        <w:tabs>
          <w:tab w:val="left" w:pos="1134"/>
          <w:tab w:val="left" w:pos="8505"/>
          <w:tab w:val="right" w:pos="9356"/>
        </w:tabs>
        <w:rPr>
          <w:color w:val="FF0000"/>
        </w:rPr>
      </w:pPr>
    </w:p>
    <w:p w14:paraId="567053B0" w14:textId="51CAF0E5" w:rsidR="0070110C" w:rsidRPr="0070110C" w:rsidRDefault="0070110C" w:rsidP="002A0FEC">
      <w:pPr>
        <w:tabs>
          <w:tab w:val="left" w:pos="1134"/>
          <w:tab w:val="left" w:pos="8505"/>
          <w:tab w:val="right" w:pos="9356"/>
        </w:tabs>
        <w:rPr>
          <w:color w:val="FF0000"/>
        </w:rPr>
      </w:pPr>
      <w:r w:rsidRPr="0070110C">
        <w:rPr>
          <w:color w:val="FF0000"/>
        </w:rPr>
        <w:t>Find stopping voltage via kinetic energy</w:t>
      </w:r>
    </w:p>
    <w:p w14:paraId="50469189" w14:textId="10EA0744" w:rsidR="002A0FEC" w:rsidRPr="0070110C" w:rsidRDefault="001A3FD3" w:rsidP="002A0FEC">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light</m:t>
            </m:r>
          </m:sub>
        </m:sSub>
        <m:r>
          <w:rPr>
            <w:rFonts w:ascii="Cambria Math" w:hAnsi="Cambria Math"/>
            <w:color w:val="FF0000"/>
          </w:rPr>
          <m:t>-W</m:t>
        </m:r>
      </m:oMath>
      <w:r w:rsidR="0076562C" w:rsidRPr="0070110C">
        <w:rPr>
          <w:color w:val="FF0000"/>
        </w:rPr>
        <w:t xml:space="preserve">  </w:t>
      </w:r>
    </w:p>
    <w:p w14:paraId="77E61DF5" w14:textId="77777777" w:rsidR="00842F90" w:rsidRDefault="001A3FD3" w:rsidP="002A0FEC">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k</m:t>
            </m:r>
          </m:sub>
        </m:sSub>
        <m:r>
          <w:rPr>
            <w:rFonts w:ascii="Cambria Math" w:hAnsi="Cambria Math"/>
            <w:color w:val="FF0000"/>
          </w:rPr>
          <m:t>=3.603-1.50=2.103 eV</m:t>
        </m:r>
      </m:oMath>
      <w:r w:rsidR="003A14DC" w:rsidRPr="0070110C">
        <w:rPr>
          <w:color w:val="FF0000"/>
        </w:rPr>
        <w:t xml:space="preserve"> </w:t>
      </w:r>
    </w:p>
    <w:p w14:paraId="3E4A15A7" w14:textId="131AE3D4" w:rsidR="002A0FEC" w:rsidRPr="0070110C" w:rsidRDefault="002D5856" w:rsidP="002A0FEC">
      <w:pPr>
        <w:tabs>
          <w:tab w:val="left" w:pos="1134"/>
          <w:tab w:val="left" w:pos="8505"/>
          <w:tab w:val="right" w:pos="9356"/>
        </w:tabs>
        <w:rPr>
          <w:color w:val="FF0000"/>
        </w:rPr>
      </w:pPr>
      <m:oMath>
        <m:r>
          <w:rPr>
            <w:rFonts w:ascii="Cambria Math" w:hAnsi="Cambria Math"/>
            <w:color w:val="FF0000"/>
          </w:rPr>
          <m:t>1 eV caused by 1 V potential difference for fundamental charge</m:t>
        </m:r>
      </m:oMath>
      <w:r w:rsidR="0070110C" w:rsidRPr="0070110C">
        <w:rPr>
          <w:color w:val="FF0000"/>
        </w:rPr>
        <w:tab/>
      </w:r>
    </w:p>
    <w:p w14:paraId="79A2D7B4" w14:textId="31F4E9D5" w:rsidR="002A0FEC" w:rsidRPr="0070110C" w:rsidRDefault="003A14DC" w:rsidP="002A0FEC">
      <w:pPr>
        <w:tabs>
          <w:tab w:val="left" w:pos="1134"/>
          <w:tab w:val="left" w:pos="8505"/>
          <w:tab w:val="right" w:pos="9356"/>
        </w:tabs>
        <w:rPr>
          <w:color w:val="FF0000"/>
        </w:rPr>
      </w:pPr>
      <w:r w:rsidRPr="0070110C">
        <w:rPr>
          <w:color w:val="FF0000"/>
        </w:rPr>
        <w:t>Stopping voltage is 2.10 V</w:t>
      </w:r>
      <w:r w:rsidR="00C63248">
        <w:rPr>
          <w:color w:val="FF0000"/>
        </w:rPr>
        <w:tab/>
        <w:t>1</w:t>
      </w:r>
    </w:p>
    <w:p w14:paraId="773A14BD" w14:textId="77777777" w:rsidR="002A0FEC" w:rsidRDefault="002A0FEC" w:rsidP="002A0FEC">
      <w:pPr>
        <w:tabs>
          <w:tab w:val="left" w:pos="1134"/>
          <w:tab w:val="left" w:pos="8505"/>
          <w:tab w:val="right" w:pos="9356"/>
        </w:tabs>
      </w:pPr>
    </w:p>
    <w:p w14:paraId="0A3A9CB6" w14:textId="77777777" w:rsidR="002A0FEC" w:rsidRDefault="002A0FEC" w:rsidP="002A0FEC">
      <w:pPr>
        <w:tabs>
          <w:tab w:val="left" w:pos="1134"/>
          <w:tab w:val="left" w:pos="8505"/>
          <w:tab w:val="right" w:pos="9356"/>
        </w:tabs>
      </w:pPr>
    </w:p>
    <w:p w14:paraId="059AA3F3" w14:textId="77777777" w:rsidR="002A0FEC" w:rsidRDefault="002A0FEC" w:rsidP="002A0FEC">
      <w:pPr>
        <w:tabs>
          <w:tab w:val="left" w:pos="1134"/>
          <w:tab w:val="left" w:pos="8505"/>
          <w:tab w:val="right" w:pos="9356"/>
        </w:tabs>
      </w:pPr>
    </w:p>
    <w:p w14:paraId="18904CBD" w14:textId="77777777" w:rsidR="002A0FEC" w:rsidRDefault="002A0FEC" w:rsidP="002A0FEC">
      <w:pPr>
        <w:tabs>
          <w:tab w:val="left" w:pos="1134"/>
          <w:tab w:val="left" w:pos="8505"/>
          <w:tab w:val="right" w:pos="9356"/>
        </w:tabs>
      </w:pPr>
    </w:p>
    <w:p w14:paraId="72DCAF9F" w14:textId="77777777" w:rsidR="002A0FEC" w:rsidRDefault="002A0FEC" w:rsidP="002A0FEC">
      <w:pPr>
        <w:tabs>
          <w:tab w:val="left" w:pos="1134"/>
          <w:tab w:val="left" w:pos="8505"/>
          <w:tab w:val="right" w:pos="9356"/>
        </w:tabs>
      </w:pPr>
    </w:p>
    <w:p w14:paraId="174A531C" w14:textId="77777777" w:rsidR="002A0FEC" w:rsidRDefault="002A0FEC" w:rsidP="002A0FEC">
      <w:pPr>
        <w:tabs>
          <w:tab w:val="left" w:pos="1134"/>
          <w:tab w:val="left" w:pos="8505"/>
          <w:tab w:val="right" w:pos="9356"/>
        </w:tabs>
      </w:pPr>
    </w:p>
    <w:p w14:paraId="196325D4" w14:textId="77777777" w:rsidR="002A0FEC" w:rsidRDefault="002A0FEC" w:rsidP="002A0FEC">
      <w:pPr>
        <w:tabs>
          <w:tab w:val="left" w:pos="1134"/>
          <w:tab w:val="left" w:pos="8505"/>
          <w:tab w:val="right" w:pos="9356"/>
        </w:tabs>
      </w:pPr>
    </w:p>
    <w:p w14:paraId="0BAEE287" w14:textId="77777777" w:rsidR="002A0FEC" w:rsidRDefault="002A0FEC" w:rsidP="002A0FEC">
      <w:pPr>
        <w:tabs>
          <w:tab w:val="left" w:pos="1134"/>
          <w:tab w:val="left" w:pos="8505"/>
          <w:tab w:val="right" w:pos="9356"/>
        </w:tabs>
      </w:pPr>
    </w:p>
    <w:p w14:paraId="4F350479" w14:textId="77777777" w:rsidR="002A0FEC" w:rsidRDefault="002A0FEC" w:rsidP="002A0FEC">
      <w:pPr>
        <w:tabs>
          <w:tab w:val="left" w:pos="1134"/>
          <w:tab w:val="left" w:pos="8505"/>
          <w:tab w:val="right" w:pos="9356"/>
        </w:tabs>
      </w:pPr>
    </w:p>
    <w:p w14:paraId="3FF96EF9" w14:textId="77777777" w:rsidR="002A0FEC" w:rsidRDefault="002A0FEC" w:rsidP="002A0FEC">
      <w:pPr>
        <w:tabs>
          <w:tab w:val="left" w:pos="1134"/>
          <w:tab w:val="left" w:pos="8505"/>
          <w:tab w:val="right" w:pos="9356"/>
        </w:tabs>
      </w:pPr>
    </w:p>
    <w:p w14:paraId="5F231834" w14:textId="77777777" w:rsidR="002A0FEC" w:rsidRDefault="002A0FEC" w:rsidP="002A0FEC">
      <w:pPr>
        <w:tabs>
          <w:tab w:val="left" w:pos="1134"/>
          <w:tab w:val="left" w:pos="8505"/>
          <w:tab w:val="right" w:pos="9356"/>
        </w:tabs>
      </w:pPr>
    </w:p>
    <w:p w14:paraId="6064633F" w14:textId="77777777" w:rsidR="002A0FEC" w:rsidRDefault="002A0FEC" w:rsidP="002A0FEC">
      <w:pPr>
        <w:tabs>
          <w:tab w:val="left" w:pos="1134"/>
          <w:tab w:val="left" w:pos="8505"/>
          <w:tab w:val="right" w:pos="9356"/>
        </w:tabs>
      </w:pPr>
    </w:p>
    <w:p w14:paraId="0640585C" w14:textId="77777777" w:rsidR="002A0FEC" w:rsidRDefault="002A0FEC" w:rsidP="002A0FEC">
      <w:pPr>
        <w:tabs>
          <w:tab w:val="left" w:pos="1134"/>
          <w:tab w:val="left" w:pos="8505"/>
          <w:tab w:val="right" w:pos="9356"/>
        </w:tabs>
      </w:pPr>
    </w:p>
    <w:p w14:paraId="6D8A672F" w14:textId="77777777" w:rsidR="002A0FEC" w:rsidRDefault="002A0FEC" w:rsidP="002A0FEC">
      <w:pPr>
        <w:tabs>
          <w:tab w:val="left" w:pos="1134"/>
          <w:tab w:val="left" w:pos="8505"/>
          <w:tab w:val="right" w:pos="9356"/>
        </w:tabs>
      </w:pPr>
    </w:p>
    <w:p w14:paraId="71A564E4" w14:textId="77777777" w:rsidR="002A0FEC" w:rsidRDefault="002A0FEC" w:rsidP="002A0FEC">
      <w:pPr>
        <w:tabs>
          <w:tab w:val="left" w:pos="1134"/>
          <w:tab w:val="left" w:pos="8505"/>
          <w:tab w:val="right" w:pos="9356"/>
        </w:tabs>
      </w:pPr>
    </w:p>
    <w:p w14:paraId="14759DC9" w14:textId="77777777" w:rsidR="002A0FEC" w:rsidRDefault="002A0FEC" w:rsidP="002A0FEC">
      <w:pPr>
        <w:tabs>
          <w:tab w:val="left" w:pos="1134"/>
          <w:tab w:val="left" w:pos="8505"/>
          <w:tab w:val="right" w:pos="9356"/>
        </w:tabs>
      </w:pPr>
    </w:p>
    <w:p w14:paraId="7F32DC17" w14:textId="77777777" w:rsidR="002A0FEC" w:rsidRDefault="002A0FEC" w:rsidP="002A0FEC">
      <w:pPr>
        <w:spacing w:after="160" w:line="259" w:lineRule="auto"/>
        <w:rPr>
          <w:rFonts w:cs="Arial"/>
          <w:b/>
          <w:bCs/>
          <w:szCs w:val="22"/>
        </w:rPr>
      </w:pPr>
      <w:r>
        <w:rPr>
          <w:rFonts w:cs="Arial"/>
          <w:b/>
          <w:bCs/>
          <w:szCs w:val="22"/>
        </w:rPr>
        <w:br w:type="page"/>
      </w:r>
    </w:p>
    <w:p w14:paraId="5D3267C6" w14:textId="14011EA9" w:rsidR="002A0FEC" w:rsidRPr="00EF7126" w:rsidRDefault="002A0FEC" w:rsidP="002A0FEC">
      <w:pPr>
        <w:tabs>
          <w:tab w:val="left" w:pos="1134"/>
          <w:tab w:val="left" w:pos="8505"/>
          <w:tab w:val="right" w:pos="9356"/>
        </w:tabs>
        <w:rPr>
          <w:rFonts w:cs="Arial"/>
          <w:b/>
          <w:bCs/>
          <w:szCs w:val="22"/>
        </w:rPr>
      </w:pPr>
      <w:r w:rsidRPr="00072D50">
        <w:rPr>
          <w:rFonts w:cs="Arial"/>
          <w:b/>
          <w:bCs/>
          <w:szCs w:val="22"/>
        </w:rPr>
        <w:lastRenderedPageBreak/>
        <w:t>Question 1</w:t>
      </w:r>
      <w:r w:rsidR="002F44BD">
        <w:rPr>
          <w:rFonts w:cs="Arial"/>
          <w:b/>
          <w:bCs/>
          <w:szCs w:val="22"/>
        </w:rPr>
        <w:t>5</w:t>
      </w:r>
      <w:r w:rsidRPr="00072D50">
        <w:rPr>
          <w:rFonts w:cs="Arial"/>
          <w:b/>
          <w:bCs/>
          <w:szCs w:val="22"/>
        </w:rPr>
        <w:tab/>
        <w:t>(</w:t>
      </w:r>
      <w:r>
        <w:rPr>
          <w:rFonts w:cs="Arial"/>
          <w:b/>
          <w:bCs/>
          <w:szCs w:val="22"/>
        </w:rPr>
        <w:t>10</w:t>
      </w:r>
      <w:r w:rsidRPr="00072D50">
        <w:rPr>
          <w:rFonts w:cs="Arial"/>
          <w:b/>
          <w:bCs/>
          <w:szCs w:val="22"/>
        </w:rPr>
        <w:t xml:space="preserve"> marks)</w:t>
      </w:r>
    </w:p>
    <w:p w14:paraId="71C3F5DC" w14:textId="77777777" w:rsidR="002A0FEC" w:rsidRDefault="002A0FEC" w:rsidP="002A0FEC">
      <w:pPr>
        <w:tabs>
          <w:tab w:val="left" w:pos="1134"/>
          <w:tab w:val="right" w:pos="9356"/>
        </w:tabs>
        <w:rPr>
          <w:rFonts w:cs="Arial"/>
          <w:bCs/>
          <w:szCs w:val="22"/>
        </w:rPr>
      </w:pPr>
      <w:r>
        <w:rPr>
          <w:rFonts w:cs="Arial"/>
          <w:bCs/>
          <w:szCs w:val="22"/>
        </w:rPr>
        <w:t>A 25.0 kg sign is hung by connecting two wires of negligible mass, as shown in the diagram below.</w:t>
      </w:r>
    </w:p>
    <w:p w14:paraId="05BBFE73" w14:textId="77777777" w:rsidR="002A0FEC" w:rsidRDefault="002A0FEC" w:rsidP="002A0FEC">
      <w:pPr>
        <w:tabs>
          <w:tab w:val="left" w:pos="1134"/>
          <w:tab w:val="right" w:pos="9356"/>
        </w:tabs>
        <w:rPr>
          <w:rFonts w:cs="Arial"/>
          <w:bCs/>
          <w:szCs w:val="22"/>
        </w:rPr>
      </w:pPr>
    </w:p>
    <w:p w14:paraId="181D2944" w14:textId="77777777" w:rsidR="002A0FEC" w:rsidRDefault="002A0FEC" w:rsidP="002A0FEC">
      <w:pPr>
        <w:tabs>
          <w:tab w:val="left" w:pos="1134"/>
          <w:tab w:val="right" w:pos="9356"/>
        </w:tabs>
        <w:rPr>
          <w:rFonts w:cs="Arial"/>
          <w:bCs/>
          <w:szCs w:val="22"/>
        </w:rPr>
      </w:pPr>
    </w:p>
    <w:p w14:paraId="31C4E4FA" w14:textId="77777777" w:rsidR="002A0FEC" w:rsidRDefault="002A0FEC" w:rsidP="002A0FEC">
      <w:pPr>
        <w:tabs>
          <w:tab w:val="left" w:pos="1134"/>
          <w:tab w:val="right" w:pos="9356"/>
        </w:tabs>
        <w:rPr>
          <w:rFonts w:cs="Arial"/>
          <w:bCs/>
          <w:szCs w:val="22"/>
        </w:rPr>
      </w:pPr>
    </w:p>
    <w:p w14:paraId="69912B67" w14:textId="77777777" w:rsidR="002A0FEC" w:rsidRDefault="002A0FEC" w:rsidP="002A0FEC">
      <w:pPr>
        <w:tabs>
          <w:tab w:val="left" w:pos="1134"/>
          <w:tab w:val="right" w:pos="9356"/>
        </w:tabs>
        <w:rPr>
          <w:rFonts w:cs="Arial"/>
          <w:bCs/>
          <w:szCs w:val="22"/>
        </w:rPr>
      </w:pPr>
    </w:p>
    <w:p w14:paraId="013AED6E" w14:textId="77777777" w:rsidR="002A0FEC" w:rsidRDefault="002A0FEC" w:rsidP="002A0FEC">
      <w:pPr>
        <w:tabs>
          <w:tab w:val="left" w:pos="1134"/>
          <w:tab w:val="right" w:pos="9356"/>
        </w:tabs>
        <w:rPr>
          <w:rFonts w:cs="Arial"/>
          <w:bCs/>
          <w:szCs w:val="22"/>
        </w:rPr>
      </w:pPr>
      <w:r>
        <w:rPr>
          <w:rFonts w:cs="Arial"/>
          <w:bCs/>
          <w:noProof/>
          <w:szCs w:val="22"/>
          <w:lang w:eastAsia="ja-JP"/>
        </w:rPr>
        <mc:AlternateContent>
          <mc:Choice Requires="wpg">
            <w:drawing>
              <wp:anchor distT="0" distB="0" distL="114300" distR="114300" simplePos="0" relativeHeight="251676672" behindDoc="0" locked="0" layoutInCell="1" allowOverlap="1" wp14:anchorId="6BB62E48" wp14:editId="108FAE92">
                <wp:simplePos x="0" y="0"/>
                <wp:positionH relativeFrom="column">
                  <wp:posOffset>1304201</wp:posOffset>
                </wp:positionH>
                <wp:positionV relativeFrom="paragraph">
                  <wp:posOffset>117306</wp:posOffset>
                </wp:positionV>
                <wp:extent cx="3072877" cy="1381655"/>
                <wp:effectExtent l="0" t="0" r="13335" b="28575"/>
                <wp:wrapNone/>
                <wp:docPr id="237" name="Group 237"/>
                <wp:cNvGraphicFramePr/>
                <a:graphic xmlns:a="http://schemas.openxmlformats.org/drawingml/2006/main">
                  <a:graphicData uri="http://schemas.microsoft.com/office/word/2010/wordprocessingGroup">
                    <wpg:wgp>
                      <wpg:cNvGrpSpPr/>
                      <wpg:grpSpPr>
                        <a:xfrm>
                          <a:off x="0" y="0"/>
                          <a:ext cx="3072877" cy="1381655"/>
                          <a:chOff x="0" y="0"/>
                          <a:chExt cx="3072877" cy="1381655"/>
                        </a:xfrm>
                      </wpg:grpSpPr>
                      <wps:wsp>
                        <wps:cNvPr id="26" name="Straight Connector 26"/>
                        <wps:cNvCnPr/>
                        <wps:spPr>
                          <a:xfrm flipH="1">
                            <a:off x="194178" y="684918"/>
                            <a:ext cx="85572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2217155" y="688448"/>
                            <a:ext cx="85572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236" name="Group 236"/>
                        <wpg:cNvGrpSpPr/>
                        <wpg:grpSpPr>
                          <a:xfrm>
                            <a:off x="0" y="0"/>
                            <a:ext cx="3040716" cy="1381655"/>
                            <a:chOff x="0" y="0"/>
                            <a:chExt cx="3040716" cy="1381655"/>
                          </a:xfrm>
                        </wpg:grpSpPr>
                        <wps:wsp>
                          <wps:cNvPr id="23" name="Rectangle 23"/>
                          <wps:cNvSpPr/>
                          <wps:spPr>
                            <a:xfrm>
                              <a:off x="1055620" y="681387"/>
                              <a:ext cx="1163255" cy="700268"/>
                            </a:xfrm>
                            <a:prstGeom prst="rect">
                              <a:avLst/>
                            </a:prstGeom>
                            <a:solidFill>
                              <a:schemeClr val="bg2">
                                <a:lumMod val="9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420D1" w14:textId="77777777" w:rsidR="003D6B96" w:rsidRPr="00CE3AA3" w:rsidRDefault="003D6B96" w:rsidP="002A0FEC">
                                <w:pPr>
                                  <w:jc w:val="center"/>
                                  <w:rPr>
                                    <w:color w:val="000000" w:themeColor="text1"/>
                                    <w14:textOutline w14:w="9525" w14:cap="rnd" w14:cmpd="sng" w14:algn="ctr">
                                      <w14:solidFill>
                                        <w14:schemeClr w14:val="tx1"/>
                                      </w14:solidFill>
                                      <w14:prstDash w14:val="solid"/>
                                      <w14:bevel/>
                                    </w14:textOutline>
                                  </w:rPr>
                                </w:pPr>
                                <w:r w:rsidRPr="00CE3AA3">
                                  <w:rPr>
                                    <w:color w:val="000000" w:themeColor="text1"/>
                                    <w14:textOutline w14:w="9525" w14:cap="rnd" w14:cmpd="sng" w14:algn="ctr">
                                      <w14:solidFill>
                                        <w14:schemeClr w14:val="tx1"/>
                                      </w14:solidFill>
                                      <w14:prstDash w14:val="solid"/>
                                      <w14:bevel/>
                                    </w14:textOutline>
                                  </w:rPr>
                                  <w:t>Don’t Read This Sign</w:t>
                                </w:r>
                                <w:r>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flipV="1">
                              <a:off x="0" y="116507"/>
                              <a:ext cx="1070658" cy="5787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2206564" y="0"/>
                              <a:ext cx="428264" cy="7002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395416" y="487209"/>
                              <a:ext cx="466980" cy="237157"/>
                            </a:xfrm>
                            <a:prstGeom prst="rect">
                              <a:avLst/>
                            </a:prstGeom>
                            <a:noFill/>
                            <a:ln w="6350">
                              <a:noFill/>
                            </a:ln>
                          </wps:spPr>
                          <wps:txbx>
                            <w:txbxContent>
                              <w:p w14:paraId="421BB9A2" w14:textId="77777777" w:rsidR="003D6B96" w:rsidRPr="00E82BB8" w:rsidRDefault="003D6B96" w:rsidP="002A0FEC">
                                <w:pPr>
                                  <w:rPr>
                                    <w:sz w:val="18"/>
                                    <w:vertAlign w:val="superscript"/>
                                  </w:rPr>
                                </w:pPr>
                                <w:r w:rsidRPr="00E82BB8">
                                  <w:rPr>
                                    <w:sz w:val="18"/>
                                  </w:rPr>
                                  <w:t>30.0</w:t>
                                </w:r>
                                <w:r w:rsidRPr="00E82BB8">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2238338" y="480148"/>
                              <a:ext cx="466980" cy="237157"/>
                            </a:xfrm>
                            <a:prstGeom prst="rect">
                              <a:avLst/>
                            </a:prstGeom>
                            <a:noFill/>
                            <a:ln w="6350">
                              <a:noFill/>
                            </a:ln>
                          </wps:spPr>
                          <wps:txbx>
                            <w:txbxContent>
                              <w:p w14:paraId="3CAD4F2C" w14:textId="77777777" w:rsidR="003D6B96" w:rsidRPr="00E82BB8" w:rsidRDefault="003D6B96" w:rsidP="002A0FEC">
                                <w:pPr>
                                  <w:rPr>
                                    <w:sz w:val="18"/>
                                    <w:vertAlign w:val="superscript"/>
                                  </w:rPr>
                                </w:pPr>
                                <w:r>
                                  <w:rPr>
                                    <w:sz w:val="18"/>
                                  </w:rPr>
                                  <w:t>50</w:t>
                                </w:r>
                                <w:r w:rsidRPr="00E82BB8">
                                  <w:rPr>
                                    <w:sz w:val="18"/>
                                  </w:rPr>
                                  <w:t>.0</w:t>
                                </w:r>
                                <w:r w:rsidRPr="00E82BB8">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91793" y="0"/>
                              <a:ext cx="466980" cy="237157"/>
                            </a:xfrm>
                            <a:prstGeom prst="rect">
                              <a:avLst/>
                            </a:prstGeom>
                            <a:noFill/>
                            <a:ln w="6350">
                              <a:noFill/>
                            </a:ln>
                          </wps:spPr>
                          <wps:txbx>
                            <w:txbxContent>
                              <w:p w14:paraId="5C51855B" w14:textId="77777777" w:rsidR="003D6B96" w:rsidRPr="0058488A" w:rsidRDefault="003D6B96" w:rsidP="002A0FEC">
                                <w:pPr>
                                  <w:rPr>
                                    <w:sz w:val="18"/>
                                    <w:vertAlign w:val="subscript"/>
                                  </w:rPr>
                                </w:pPr>
                                <w:r>
                                  <w:rPr>
                                    <w:sz w:val="18"/>
                                  </w:rPr>
                                  <w:t>T</w:t>
                                </w:r>
                                <w:r>
                                  <w:rPr>
                                    <w:sz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2573736" y="0"/>
                              <a:ext cx="466980" cy="237157"/>
                            </a:xfrm>
                            <a:prstGeom prst="rect">
                              <a:avLst/>
                            </a:prstGeom>
                            <a:noFill/>
                            <a:ln w="6350">
                              <a:noFill/>
                            </a:ln>
                          </wps:spPr>
                          <wps:txbx>
                            <w:txbxContent>
                              <w:p w14:paraId="4D484A19" w14:textId="77777777" w:rsidR="003D6B96" w:rsidRPr="0058488A" w:rsidRDefault="003D6B96" w:rsidP="002A0FEC">
                                <w:pPr>
                                  <w:rPr>
                                    <w:sz w:val="18"/>
                                    <w:vertAlign w:val="subscript"/>
                                  </w:rPr>
                                </w:pPr>
                                <w:r>
                                  <w:rPr>
                                    <w:sz w:val="18"/>
                                  </w:rPr>
                                  <w:t>T</w:t>
                                </w:r>
                                <w:r>
                                  <w:rPr>
                                    <w:sz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B62E48" id="Group 237" o:spid="_x0000_s1076" style="position:absolute;margin-left:102.7pt;margin-top:9.25pt;width:241.95pt;height:108.8pt;z-index:251676672" coordsize="30728,1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">
                <v:line id="Straight Connector 26" o:spid="_x0000_s1077" style="position:absolute;flip:x;visibility:visible;mso-wrap-style:square" from="1941,6849" to="10499,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" strokecolor="black [3213]" strokeweight=".5pt">
                  <v:stroke dashstyle="dash" joinstyle="miter"/>
                </v:line>
                <v:line id="Straight Connector 224" o:spid="_x0000_s1078" style="position:absolute;flip:x;visibility:visible;mso-wrap-style:square" from="22171,6884" to="30728,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" strokecolor="black [3213]" strokeweight=".5pt">
                  <v:stroke dashstyle="dash" joinstyle="miter"/>
                </v:line>
                <v:group id="Group 236" o:spid="_x0000_s1079" style="position:absolute;width:30407;height:13816" coordsize="30407,1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23" o:spid="_x0000_s1080" style="position:absolute;left:10556;top:6813;width:11632;height: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" fillcolor="#cfcdcd [2894]" strokecolor="#393737 [814]" strokeweight="1pt">
                    <v:textbox>
                      <w:txbxContent>
                        <w:p w14:paraId="407420D1" w14:textId="77777777" w:rsidR="003D6B96" w:rsidRPr="00CE3AA3" w:rsidRDefault="003D6B96" w:rsidP="002A0FEC">
                          <w:pPr>
                            <w:jc w:val="center"/>
                            <w:rPr>
                              <w:color w:val="000000" w:themeColor="text1"/>
                              <w14:textOutline w14:w="9525" w14:cap="rnd" w14:cmpd="sng" w14:algn="ctr">
                                <w14:solidFill>
                                  <w14:schemeClr w14:val="tx1"/>
                                </w14:solidFill>
                                <w14:prstDash w14:val="solid"/>
                                <w14:bevel/>
                              </w14:textOutline>
                            </w:rPr>
                          </w:pPr>
                          <w:r w:rsidRPr="00CE3AA3">
                            <w:rPr>
                              <w:color w:val="000000" w:themeColor="text1"/>
                              <w14:textOutline w14:w="9525" w14:cap="rnd" w14:cmpd="sng" w14:algn="ctr">
                                <w14:solidFill>
                                  <w14:schemeClr w14:val="tx1"/>
                                </w14:solidFill>
                                <w14:prstDash w14:val="solid"/>
                                <w14:bevel/>
                              </w14:textOutline>
                            </w:rPr>
                            <w:t>Don’t Read This Sign</w:t>
                          </w:r>
                          <w:r>
                            <w:rPr>
                              <w:color w:val="000000" w:themeColor="text1"/>
                              <w14:textOutline w14:w="9525" w14:cap="rnd" w14:cmpd="sng" w14:algn="ctr">
                                <w14:solidFill>
                                  <w14:schemeClr w14:val="tx1"/>
                                </w14:solidFill>
                                <w14:prstDash w14:val="solid"/>
                                <w14:bevel/>
                              </w14:textOutline>
                            </w:rPr>
                            <w:t>!</w:t>
                          </w:r>
                        </w:p>
                      </w:txbxContent>
                    </v:textbox>
                  </v:rect>
                  <v:line id="Straight Connector 24" o:spid="_x0000_s1081" style="position:absolute;flip:x y;visibility:visible;mso-wrap-style:square" from="0,1165" to="10706,6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" strokecolor="black [3213]" strokeweight="1.5pt">
                    <v:stroke joinstyle="miter"/>
                  </v:line>
                  <v:line id="Straight Connector 25" o:spid="_x0000_s1082" style="position:absolute;flip:x;visibility:visible;mso-wrap-style:square" from="22065,0" to="26348,7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" strokecolor="black [3213]" strokeweight="1.5pt">
                    <v:stroke joinstyle="miter"/>
                  </v:line>
                  <v:shape id="Text Box 30" o:spid="_x0000_s1083" type="#_x0000_t202" style="position:absolute;left:3954;top:4872;width:466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421BB9A2" w14:textId="77777777" w:rsidR="003D6B96" w:rsidRPr="00E82BB8" w:rsidRDefault="003D6B96" w:rsidP="002A0FEC">
                          <w:pPr>
                            <w:rPr>
                              <w:sz w:val="18"/>
                              <w:vertAlign w:val="superscript"/>
                            </w:rPr>
                          </w:pPr>
                          <w:r w:rsidRPr="00E82BB8">
                            <w:rPr>
                              <w:sz w:val="18"/>
                            </w:rPr>
                            <w:t>30.0</w:t>
                          </w:r>
                          <w:r w:rsidRPr="00E82BB8">
                            <w:rPr>
                              <w:sz w:val="18"/>
                              <w:vertAlign w:val="superscript"/>
                            </w:rPr>
                            <w:t>0</w:t>
                          </w:r>
                        </w:p>
                      </w:txbxContent>
                    </v:textbox>
                  </v:shape>
                  <v:shape id="Text Box 225" o:spid="_x0000_s1084" type="#_x0000_t202" style="position:absolute;left:22383;top:4801;width:467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3CAD4F2C" w14:textId="77777777" w:rsidR="003D6B96" w:rsidRPr="00E82BB8" w:rsidRDefault="003D6B96" w:rsidP="002A0FEC">
                          <w:pPr>
                            <w:rPr>
                              <w:sz w:val="18"/>
                              <w:vertAlign w:val="superscript"/>
                            </w:rPr>
                          </w:pPr>
                          <w:r>
                            <w:rPr>
                              <w:sz w:val="18"/>
                            </w:rPr>
                            <w:t>50</w:t>
                          </w:r>
                          <w:r w:rsidRPr="00E82BB8">
                            <w:rPr>
                              <w:sz w:val="18"/>
                            </w:rPr>
                            <w:t>.0</w:t>
                          </w:r>
                          <w:r w:rsidRPr="00E82BB8">
                            <w:rPr>
                              <w:sz w:val="18"/>
                              <w:vertAlign w:val="superscript"/>
                            </w:rPr>
                            <w:t>0</w:t>
                          </w:r>
                        </w:p>
                      </w:txbxContent>
                    </v:textbox>
                  </v:shape>
                  <v:shape id="Text Box 234" o:spid="_x0000_s1085" type="#_x0000_t202" style="position:absolute;left:917;width:467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5C51855B" w14:textId="77777777" w:rsidR="003D6B96" w:rsidRPr="0058488A" w:rsidRDefault="003D6B96" w:rsidP="002A0FEC">
                          <w:pPr>
                            <w:rPr>
                              <w:sz w:val="18"/>
                              <w:vertAlign w:val="subscript"/>
                            </w:rPr>
                          </w:pPr>
                          <w:r>
                            <w:rPr>
                              <w:sz w:val="18"/>
                            </w:rPr>
                            <w:t>T</w:t>
                          </w:r>
                          <w:r>
                            <w:rPr>
                              <w:sz w:val="18"/>
                              <w:vertAlign w:val="subscript"/>
                            </w:rPr>
                            <w:t>1</w:t>
                          </w:r>
                        </w:p>
                      </w:txbxContent>
                    </v:textbox>
                  </v:shape>
                  <v:shape id="Text Box 235" o:spid="_x0000_s1086" type="#_x0000_t202" style="position:absolute;left:25737;width:467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4D484A19" w14:textId="77777777" w:rsidR="003D6B96" w:rsidRPr="0058488A" w:rsidRDefault="003D6B96" w:rsidP="002A0FEC">
                          <w:pPr>
                            <w:rPr>
                              <w:sz w:val="18"/>
                              <w:vertAlign w:val="subscript"/>
                            </w:rPr>
                          </w:pPr>
                          <w:r>
                            <w:rPr>
                              <w:sz w:val="18"/>
                            </w:rPr>
                            <w:t>T</w:t>
                          </w:r>
                          <w:r>
                            <w:rPr>
                              <w:sz w:val="18"/>
                              <w:vertAlign w:val="subscript"/>
                            </w:rPr>
                            <w:t>2</w:t>
                          </w:r>
                        </w:p>
                      </w:txbxContent>
                    </v:textbox>
                  </v:shape>
                </v:group>
              </v:group>
            </w:pict>
          </mc:Fallback>
        </mc:AlternateContent>
      </w:r>
    </w:p>
    <w:p w14:paraId="4CB354B9" w14:textId="77777777" w:rsidR="002A0FEC" w:rsidRDefault="002A0FEC" w:rsidP="002A0FEC">
      <w:pPr>
        <w:tabs>
          <w:tab w:val="left" w:pos="1134"/>
          <w:tab w:val="right" w:pos="9356"/>
        </w:tabs>
        <w:rPr>
          <w:rFonts w:cs="Arial"/>
          <w:bCs/>
          <w:szCs w:val="22"/>
        </w:rPr>
      </w:pPr>
    </w:p>
    <w:p w14:paraId="16C62D27" w14:textId="77777777" w:rsidR="002A0FEC" w:rsidRDefault="002A0FEC" w:rsidP="002A0FEC">
      <w:pPr>
        <w:tabs>
          <w:tab w:val="left" w:pos="1134"/>
          <w:tab w:val="right" w:pos="9356"/>
        </w:tabs>
        <w:rPr>
          <w:rFonts w:cs="Arial"/>
          <w:bCs/>
          <w:szCs w:val="22"/>
        </w:rPr>
      </w:pPr>
    </w:p>
    <w:p w14:paraId="4BBEFE58" w14:textId="77777777" w:rsidR="002A0FEC" w:rsidRDefault="002A0FEC" w:rsidP="002A0FEC">
      <w:pPr>
        <w:tabs>
          <w:tab w:val="left" w:pos="1134"/>
          <w:tab w:val="right" w:pos="9356"/>
        </w:tabs>
        <w:rPr>
          <w:rFonts w:cs="Arial"/>
          <w:bCs/>
          <w:szCs w:val="22"/>
        </w:rPr>
      </w:pPr>
    </w:p>
    <w:p w14:paraId="79305340" w14:textId="77777777" w:rsidR="002A0FEC" w:rsidRDefault="002A0FEC" w:rsidP="002A0FEC">
      <w:pPr>
        <w:tabs>
          <w:tab w:val="left" w:pos="1134"/>
          <w:tab w:val="right" w:pos="9356"/>
        </w:tabs>
        <w:rPr>
          <w:rFonts w:cs="Arial"/>
          <w:bCs/>
          <w:szCs w:val="22"/>
        </w:rPr>
      </w:pPr>
    </w:p>
    <w:p w14:paraId="4DF6C3EC" w14:textId="77777777" w:rsidR="002A0FEC" w:rsidRDefault="002A0FEC" w:rsidP="002A0FEC">
      <w:pPr>
        <w:tabs>
          <w:tab w:val="left" w:pos="1134"/>
          <w:tab w:val="right" w:pos="9356"/>
        </w:tabs>
        <w:ind w:left="1134" w:hanging="1134"/>
        <w:rPr>
          <w:rFonts w:cs="Arial"/>
          <w:bCs/>
          <w:szCs w:val="22"/>
        </w:rPr>
      </w:pPr>
    </w:p>
    <w:p w14:paraId="0EC71060" w14:textId="77777777" w:rsidR="002A0FEC" w:rsidRDefault="002A0FEC" w:rsidP="002A0FEC">
      <w:pPr>
        <w:tabs>
          <w:tab w:val="left" w:pos="1134"/>
          <w:tab w:val="right" w:pos="9356"/>
        </w:tabs>
        <w:ind w:left="1134" w:hanging="1134"/>
        <w:rPr>
          <w:rFonts w:cs="Arial"/>
          <w:bCs/>
          <w:szCs w:val="22"/>
        </w:rPr>
      </w:pPr>
    </w:p>
    <w:p w14:paraId="05CBEBF9" w14:textId="77777777" w:rsidR="002A0FEC" w:rsidRDefault="002A0FEC" w:rsidP="002A0FEC">
      <w:pPr>
        <w:tabs>
          <w:tab w:val="left" w:pos="1134"/>
          <w:tab w:val="right" w:pos="9356"/>
        </w:tabs>
        <w:ind w:left="1134" w:hanging="1134"/>
        <w:rPr>
          <w:rFonts w:cs="Arial"/>
          <w:bCs/>
          <w:szCs w:val="22"/>
        </w:rPr>
      </w:pPr>
    </w:p>
    <w:p w14:paraId="7B2872AA" w14:textId="77777777" w:rsidR="002A0FEC" w:rsidRDefault="002A0FEC" w:rsidP="002A0FEC">
      <w:pPr>
        <w:tabs>
          <w:tab w:val="left" w:pos="1134"/>
          <w:tab w:val="right" w:pos="9356"/>
        </w:tabs>
        <w:ind w:left="1134" w:hanging="1134"/>
        <w:rPr>
          <w:rFonts w:cs="Arial"/>
          <w:bCs/>
          <w:szCs w:val="22"/>
        </w:rPr>
      </w:pPr>
    </w:p>
    <w:p w14:paraId="59C3E156" w14:textId="77777777" w:rsidR="002A0FEC" w:rsidRDefault="002A0FEC" w:rsidP="002A0FEC">
      <w:pPr>
        <w:tabs>
          <w:tab w:val="left" w:pos="1134"/>
          <w:tab w:val="right" w:pos="9356"/>
        </w:tabs>
        <w:ind w:left="1134" w:hanging="1134"/>
        <w:rPr>
          <w:rFonts w:cs="Arial"/>
          <w:bCs/>
          <w:szCs w:val="22"/>
        </w:rPr>
      </w:pPr>
    </w:p>
    <w:p w14:paraId="4AA88A91" w14:textId="77777777" w:rsidR="002A0FEC" w:rsidRDefault="002A0FEC" w:rsidP="002A0FEC">
      <w:pPr>
        <w:tabs>
          <w:tab w:val="left" w:pos="1134"/>
          <w:tab w:val="right" w:pos="9356"/>
        </w:tabs>
        <w:ind w:left="1134" w:hanging="1134"/>
        <w:rPr>
          <w:rFonts w:cs="Arial"/>
          <w:bCs/>
          <w:szCs w:val="22"/>
        </w:rPr>
      </w:pPr>
    </w:p>
    <w:p w14:paraId="3ED8ACD9" w14:textId="77777777" w:rsidR="002A0FEC" w:rsidRDefault="002A0FEC" w:rsidP="002A0FEC">
      <w:pPr>
        <w:tabs>
          <w:tab w:val="left" w:pos="1134"/>
          <w:tab w:val="right" w:pos="9356"/>
        </w:tabs>
        <w:ind w:left="1134" w:hanging="1134"/>
        <w:rPr>
          <w:rFonts w:cs="Arial"/>
          <w:bCs/>
          <w:szCs w:val="22"/>
        </w:rPr>
      </w:pPr>
    </w:p>
    <w:p w14:paraId="196BE850" w14:textId="77777777" w:rsidR="002A0FEC" w:rsidRDefault="002A0FEC" w:rsidP="002A0FEC">
      <w:pPr>
        <w:tabs>
          <w:tab w:val="left" w:pos="1134"/>
          <w:tab w:val="right" w:pos="9356"/>
        </w:tabs>
        <w:ind w:left="1134" w:hanging="1134"/>
        <w:rPr>
          <w:rFonts w:cs="Arial"/>
          <w:bCs/>
          <w:szCs w:val="22"/>
        </w:rPr>
      </w:pPr>
    </w:p>
    <w:p w14:paraId="5BBBF29E" w14:textId="77777777" w:rsidR="002A0FEC" w:rsidRDefault="002A0FEC" w:rsidP="002A0FEC">
      <w:pPr>
        <w:tabs>
          <w:tab w:val="left" w:pos="1134"/>
          <w:tab w:val="right" w:pos="9356"/>
        </w:tabs>
        <w:ind w:left="1134" w:hanging="1134"/>
        <w:rPr>
          <w:rFonts w:cs="Arial"/>
          <w:bCs/>
          <w:szCs w:val="22"/>
        </w:rPr>
      </w:pPr>
    </w:p>
    <w:p w14:paraId="54578205" w14:textId="0DF44861" w:rsidR="002A0FEC" w:rsidRDefault="002A0FEC" w:rsidP="002A0FEC">
      <w:pPr>
        <w:tabs>
          <w:tab w:val="left" w:pos="1134"/>
          <w:tab w:val="right" w:pos="9356"/>
        </w:tabs>
        <w:ind w:left="1134" w:hanging="1134"/>
        <w:rPr>
          <w:rFonts w:cs="Arial"/>
          <w:bCs/>
          <w:szCs w:val="22"/>
        </w:rPr>
      </w:pPr>
    </w:p>
    <w:p w14:paraId="3C23E5DD" w14:textId="35C96FF2" w:rsidR="002A0FEC" w:rsidRDefault="002A0FEC" w:rsidP="00E15262">
      <w:pPr>
        <w:pStyle w:val="ListParagraph"/>
        <w:numPr>
          <w:ilvl w:val="0"/>
          <w:numId w:val="7"/>
        </w:numPr>
        <w:tabs>
          <w:tab w:val="left" w:pos="1134"/>
          <w:tab w:val="right" w:pos="9356"/>
        </w:tabs>
      </w:pPr>
      <w:r w:rsidRPr="00125D69">
        <w:rPr>
          <w:bCs/>
        </w:rPr>
        <w:t>Calculate the tensions T</w:t>
      </w:r>
      <w:r w:rsidRPr="00125D69">
        <w:rPr>
          <w:bCs/>
          <w:vertAlign w:val="subscript"/>
        </w:rPr>
        <w:t>1</w:t>
      </w:r>
      <w:r>
        <w:t xml:space="preserve"> and T</w:t>
      </w:r>
      <w:r w:rsidRPr="00125D69">
        <w:rPr>
          <w:vertAlign w:val="subscript"/>
        </w:rPr>
        <w:t>2</w:t>
      </w:r>
      <w:r w:rsidR="00A75ECF">
        <w:t xml:space="preserve"> by use of a vector diagram</w:t>
      </w:r>
      <w:r>
        <w:t>.</w:t>
      </w:r>
      <w:r>
        <w:tab/>
        <w:t>(</w:t>
      </w:r>
      <w:r w:rsidR="00EA7D4D">
        <w:t>4</w:t>
      </w:r>
      <w:r>
        <w:t xml:space="preserve"> marks)</w:t>
      </w:r>
    </w:p>
    <w:p w14:paraId="48362647" w14:textId="4709ACC2" w:rsidR="002A0FEC" w:rsidRDefault="002A0FEC" w:rsidP="002A0FEC">
      <w:pPr>
        <w:pStyle w:val="ListParagraph"/>
        <w:tabs>
          <w:tab w:val="left" w:pos="1134"/>
          <w:tab w:val="right" w:pos="9356"/>
        </w:tabs>
        <w:ind w:firstLine="0"/>
      </w:pPr>
    </w:p>
    <w:p w14:paraId="427972AB" w14:textId="22368BFD" w:rsidR="004757B3" w:rsidRDefault="00754C52" w:rsidP="002A0FEC">
      <w:pPr>
        <w:pStyle w:val="ListParagraph"/>
        <w:tabs>
          <w:tab w:val="left" w:pos="1134"/>
          <w:tab w:val="right" w:pos="9356"/>
        </w:tabs>
        <w:ind w:firstLine="0"/>
      </w:pPr>
      <w:r>
        <w:rPr>
          <w:noProof/>
          <w:lang w:eastAsia="ja-JP"/>
        </w:rPr>
        <mc:AlternateContent>
          <mc:Choice Requires="wpg">
            <w:drawing>
              <wp:anchor distT="0" distB="0" distL="114300" distR="114300" simplePos="0" relativeHeight="251716608" behindDoc="0" locked="0" layoutInCell="1" allowOverlap="1" wp14:anchorId="21A53617" wp14:editId="7328D18E">
                <wp:simplePos x="0" y="0"/>
                <wp:positionH relativeFrom="column">
                  <wp:posOffset>2012539</wp:posOffset>
                </wp:positionH>
                <wp:positionV relativeFrom="paragraph">
                  <wp:posOffset>24706</wp:posOffset>
                </wp:positionV>
                <wp:extent cx="1899255" cy="2524635"/>
                <wp:effectExtent l="0" t="0" r="0" b="0"/>
                <wp:wrapNone/>
                <wp:docPr id="269" name="Group 269"/>
                <wp:cNvGraphicFramePr/>
                <a:graphic xmlns:a="http://schemas.openxmlformats.org/drawingml/2006/main">
                  <a:graphicData uri="http://schemas.microsoft.com/office/word/2010/wordprocessingGroup">
                    <wpg:wgp>
                      <wpg:cNvGrpSpPr/>
                      <wpg:grpSpPr>
                        <a:xfrm>
                          <a:off x="0" y="0"/>
                          <a:ext cx="1899255" cy="2524635"/>
                          <a:chOff x="0" y="0"/>
                          <a:chExt cx="1899255" cy="2524635"/>
                        </a:xfrm>
                      </wpg:grpSpPr>
                      <wpg:grpSp>
                        <wpg:cNvPr id="11" name="Group 11"/>
                        <wpg:cNvGrpSpPr/>
                        <wpg:grpSpPr>
                          <a:xfrm>
                            <a:off x="422844" y="132139"/>
                            <a:ext cx="892284" cy="2196424"/>
                            <a:chOff x="0" y="0"/>
                            <a:chExt cx="607754" cy="1495811"/>
                          </a:xfrm>
                        </wpg:grpSpPr>
                        <wps:wsp>
                          <wps:cNvPr id="2" name="Straight Arrow Connector 2"/>
                          <wps:cNvCnPr/>
                          <wps:spPr>
                            <a:xfrm flipV="1">
                              <a:off x="36999" y="317133"/>
                              <a:ext cx="570755" cy="1141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flipV="1">
                              <a:off x="15857" y="0"/>
                              <a:ext cx="591897"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0" y="0"/>
                              <a:ext cx="0" cy="1495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4" name="Text Box 264"/>
                        <wps:cNvSpPr txBox="1"/>
                        <wps:spPr>
                          <a:xfrm>
                            <a:off x="401702" y="301277"/>
                            <a:ext cx="1016568" cy="822688"/>
                          </a:xfrm>
                          <a:prstGeom prst="rect">
                            <a:avLst/>
                          </a:prstGeom>
                          <a:noFill/>
                          <a:ln w="6350">
                            <a:noFill/>
                          </a:ln>
                        </wps:spPr>
                        <wps:txbx>
                          <w:txbxContent>
                            <w:p w14:paraId="15EEC3D3" w14:textId="6BB7DBCD" w:rsidR="003D6B96" w:rsidRPr="000F0B0D" w:rsidRDefault="003D6B96">
                              <w:pPr>
                                <w:rPr>
                                  <w:sz w:val="18"/>
                                  <w:vertAlign w:val="superscript"/>
                                </w:rPr>
                              </w:pPr>
                              <w:r>
                                <w:rPr>
                                  <w:sz w:val="18"/>
                                </w:rPr>
                                <w:t>60</w:t>
                              </w:r>
                              <w:r w:rsidRPr="000F0B0D">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Text Box 266"/>
                        <wps:cNvSpPr txBox="1"/>
                        <wps:spPr>
                          <a:xfrm>
                            <a:off x="782261" y="0"/>
                            <a:ext cx="465604" cy="411344"/>
                          </a:xfrm>
                          <a:prstGeom prst="rect">
                            <a:avLst/>
                          </a:prstGeom>
                          <a:noFill/>
                          <a:ln w="6350">
                            <a:noFill/>
                          </a:ln>
                        </wps:spPr>
                        <wps:txbx>
                          <w:txbxContent>
                            <w:p w14:paraId="43D20FBE" w14:textId="00DA790F" w:rsidR="003D6B96" w:rsidRPr="00027D09" w:rsidRDefault="003D6B96">
                              <w:pPr>
                                <w:rPr>
                                  <w:sz w:val="18"/>
                                  <w:vertAlign w:val="subscript"/>
                                </w:rPr>
                              </w:pPr>
                              <w:r>
                                <w:rPr>
                                  <w:sz w:val="18"/>
                                </w:rPr>
                                <w:t>T</w:t>
                              </w:r>
                              <w:r>
                                <w:rPr>
                                  <w:sz w:val="18"/>
                                </w:rPr>
                                <w:softHyphen/>
                              </w:r>
                              <w:r>
                                <w:rPr>
                                  <w:sz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Text Box 263"/>
                        <wps:cNvSpPr txBox="1"/>
                        <wps:spPr>
                          <a:xfrm>
                            <a:off x="882687" y="544412"/>
                            <a:ext cx="1016568" cy="822688"/>
                          </a:xfrm>
                          <a:prstGeom prst="rect">
                            <a:avLst/>
                          </a:prstGeom>
                          <a:noFill/>
                          <a:ln w="6350">
                            <a:noFill/>
                          </a:ln>
                        </wps:spPr>
                        <wps:txbx>
                          <w:txbxContent>
                            <w:p w14:paraId="64644B0D" w14:textId="46582376" w:rsidR="003D6B96" w:rsidRPr="000F0B0D" w:rsidRDefault="003D6B96">
                              <w:pPr>
                                <w:rPr>
                                  <w:sz w:val="18"/>
                                  <w:vertAlign w:val="superscript"/>
                                </w:rPr>
                              </w:pPr>
                              <w:r>
                                <w:rPr>
                                  <w:sz w:val="18"/>
                                </w:rPr>
                                <w:t>80</w:t>
                              </w:r>
                              <w:r w:rsidRPr="000F0B0D">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0" y="988398"/>
                            <a:ext cx="605510" cy="411344"/>
                          </a:xfrm>
                          <a:prstGeom prst="rect">
                            <a:avLst/>
                          </a:prstGeom>
                          <a:noFill/>
                          <a:ln w="6350">
                            <a:noFill/>
                          </a:ln>
                        </wps:spPr>
                        <wps:txbx>
                          <w:txbxContent>
                            <w:p w14:paraId="4EAADFE7" w14:textId="73ADE84E" w:rsidR="003D6B96" w:rsidRPr="00027D09" w:rsidRDefault="003D6B96">
                              <w:pPr>
                                <w:rPr>
                                  <w:sz w:val="18"/>
                                  <w:vertAlign w:val="subscript"/>
                                </w:rPr>
                              </w:pPr>
                              <w:r>
                                <w:rPr>
                                  <w:sz w:val="18"/>
                                </w:rPr>
                                <w:t>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972541" y="1289674"/>
                            <a:ext cx="465604" cy="411344"/>
                          </a:xfrm>
                          <a:prstGeom prst="rect">
                            <a:avLst/>
                          </a:prstGeom>
                          <a:noFill/>
                          <a:ln w="6350">
                            <a:noFill/>
                          </a:ln>
                        </wps:spPr>
                        <wps:txbx>
                          <w:txbxContent>
                            <w:p w14:paraId="26E1A401" w14:textId="1349F27D" w:rsidR="003D6B96" w:rsidRPr="00027D09" w:rsidRDefault="003D6B96">
                              <w:pPr>
                                <w:rPr>
                                  <w:sz w:val="18"/>
                                  <w:vertAlign w:val="subscript"/>
                                </w:rPr>
                              </w:pPr>
                              <w:r>
                                <w:rPr>
                                  <w:sz w:val="18"/>
                                </w:rPr>
                                <w:t>T</w:t>
                              </w:r>
                              <w:r>
                                <w:rPr>
                                  <w:sz w:val="18"/>
                                </w:rPr>
                                <w:softHyphen/>
                              </w:r>
                              <w:r>
                                <w:rPr>
                                  <w:sz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380559" y="1701947"/>
                            <a:ext cx="1016568" cy="822688"/>
                          </a:xfrm>
                          <a:prstGeom prst="rect">
                            <a:avLst/>
                          </a:prstGeom>
                          <a:noFill/>
                          <a:ln w="6350">
                            <a:noFill/>
                          </a:ln>
                        </wps:spPr>
                        <wps:txbx>
                          <w:txbxContent>
                            <w:p w14:paraId="6F7F232A" w14:textId="52A495AA" w:rsidR="003D6B96" w:rsidRPr="000F0B0D" w:rsidRDefault="003D6B96">
                              <w:pPr>
                                <w:rPr>
                                  <w:sz w:val="18"/>
                                  <w:vertAlign w:val="superscript"/>
                                </w:rPr>
                              </w:pPr>
                              <w:r w:rsidRPr="000F0B0D">
                                <w:rPr>
                                  <w:sz w:val="18"/>
                                </w:rPr>
                                <w:t>40</w:t>
                              </w:r>
                              <w:r w:rsidRPr="000F0B0D">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A53617" id="Group 269" o:spid="_x0000_s1087" style="position:absolute;left:0;text-align:left;margin-left:158.45pt;margin-top:1.95pt;width:149.55pt;height:198.8pt;z-index:251716608" coordsize="18992,2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">
                <v:group id="Group 11" o:spid="_x0000_s1088" style="position:absolute;left:4228;top:1321;width:8923;height:21964" coordsize="6077,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traight Arrow Connector 2" o:spid="_x0000_s1089" type="#_x0000_t32" style="position:absolute;left:369;top:3171;width:5708;height:11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5b9bd5 [3204]" strokeweight=".5pt">
                    <v:stroke endarrow="block" joinstyle="miter"/>
                  </v:shape>
                  <v:shape id="Straight Arrow Connector 3" o:spid="_x0000_s1090" type="#_x0000_t32" style="position:absolute;left:158;width:5919;height:29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" strokecolor="#5b9bd5 [3204]" strokeweight=".5pt">
                    <v:stroke endarrow="block" joinstyle="miter"/>
                  </v:shape>
                  <v:shape id="Straight Arrow Connector 6" o:spid="_x0000_s1091" type="#_x0000_t32" style="position:absolute;width:0;height:14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v:shape>
                </v:group>
                <v:shape id="Text Box 264" o:spid="_x0000_s1092" type="#_x0000_t202" style="position:absolute;left:4017;top:3012;width:10165;height: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15EEC3D3" w14:textId="6BB7DBCD" w:rsidR="003D6B96" w:rsidRPr="000F0B0D" w:rsidRDefault="003D6B96">
                        <w:pPr>
                          <w:rPr>
                            <w:sz w:val="18"/>
                            <w:vertAlign w:val="superscript"/>
                          </w:rPr>
                        </w:pPr>
                        <w:r>
                          <w:rPr>
                            <w:sz w:val="18"/>
                          </w:rPr>
                          <w:t>60</w:t>
                        </w:r>
                        <w:r w:rsidRPr="000F0B0D">
                          <w:rPr>
                            <w:sz w:val="18"/>
                            <w:vertAlign w:val="superscript"/>
                          </w:rPr>
                          <w:t>0</w:t>
                        </w:r>
                      </w:p>
                    </w:txbxContent>
                  </v:textbox>
                </v:shape>
                <v:shape id="Text Box 266" o:spid="_x0000_s1093" type="#_x0000_t202" style="position:absolute;left:7822;width:4656;height:4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14:paraId="43D20FBE" w14:textId="00DA790F" w:rsidR="003D6B96" w:rsidRPr="00027D09" w:rsidRDefault="003D6B96">
                        <w:pPr>
                          <w:rPr>
                            <w:sz w:val="18"/>
                            <w:vertAlign w:val="subscript"/>
                          </w:rPr>
                        </w:pPr>
                        <w:r>
                          <w:rPr>
                            <w:sz w:val="18"/>
                          </w:rPr>
                          <w:t>T</w:t>
                        </w:r>
                        <w:r>
                          <w:rPr>
                            <w:sz w:val="18"/>
                          </w:rPr>
                          <w:softHyphen/>
                        </w:r>
                        <w:r>
                          <w:rPr>
                            <w:sz w:val="18"/>
                            <w:vertAlign w:val="subscript"/>
                          </w:rPr>
                          <w:t>1</w:t>
                        </w:r>
                      </w:p>
                    </w:txbxContent>
                  </v:textbox>
                </v:shape>
                <v:shape id="Text Box 263" o:spid="_x0000_s1094" type="#_x0000_t202" style="position:absolute;left:8826;top:5444;width:10166;height: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14:paraId="64644B0D" w14:textId="46582376" w:rsidR="003D6B96" w:rsidRPr="000F0B0D" w:rsidRDefault="003D6B96">
                        <w:pPr>
                          <w:rPr>
                            <w:sz w:val="18"/>
                            <w:vertAlign w:val="superscript"/>
                          </w:rPr>
                        </w:pPr>
                        <w:r>
                          <w:rPr>
                            <w:sz w:val="18"/>
                          </w:rPr>
                          <w:t>80</w:t>
                        </w:r>
                        <w:r w:rsidRPr="000F0B0D">
                          <w:rPr>
                            <w:sz w:val="18"/>
                            <w:vertAlign w:val="superscript"/>
                          </w:rPr>
                          <w:t>0</w:t>
                        </w:r>
                      </w:p>
                    </w:txbxContent>
                  </v:textbox>
                </v:shape>
                <v:shape id="Text Box 267" o:spid="_x0000_s1095" type="#_x0000_t202" style="position:absolute;top:9883;width:6055;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14:paraId="4EAADFE7" w14:textId="73ADE84E" w:rsidR="003D6B96" w:rsidRPr="00027D09" w:rsidRDefault="003D6B96">
                        <w:pPr>
                          <w:rPr>
                            <w:sz w:val="18"/>
                            <w:vertAlign w:val="subscript"/>
                          </w:rPr>
                        </w:pPr>
                        <w:r>
                          <w:rPr>
                            <w:sz w:val="18"/>
                          </w:rPr>
                          <w:t>mg</w:t>
                        </w:r>
                      </w:p>
                    </w:txbxContent>
                  </v:textbox>
                </v:shape>
                <v:shape id="Text Box 265" o:spid="_x0000_s1096" type="#_x0000_t202" style="position:absolute;left:9725;top:12896;width:4656;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" filled="f" stroked="f" strokeweight=".5pt">
                  <v:textbox>
                    <w:txbxContent>
                      <w:p w14:paraId="26E1A401" w14:textId="1349F27D" w:rsidR="003D6B96" w:rsidRPr="00027D09" w:rsidRDefault="003D6B96">
                        <w:pPr>
                          <w:rPr>
                            <w:sz w:val="18"/>
                            <w:vertAlign w:val="subscript"/>
                          </w:rPr>
                        </w:pPr>
                        <w:r>
                          <w:rPr>
                            <w:sz w:val="18"/>
                          </w:rPr>
                          <w:t>T</w:t>
                        </w:r>
                        <w:r>
                          <w:rPr>
                            <w:sz w:val="18"/>
                          </w:rPr>
                          <w:softHyphen/>
                        </w:r>
                        <w:r>
                          <w:rPr>
                            <w:sz w:val="18"/>
                            <w:vertAlign w:val="subscript"/>
                          </w:rPr>
                          <w:t>2</w:t>
                        </w:r>
                      </w:p>
                    </w:txbxContent>
                  </v:textbox>
                </v:shape>
                <v:shape id="Text Box 253" o:spid="_x0000_s1097" type="#_x0000_t202" style="position:absolute;left:3805;top:17019;width:10166;height:8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6F7F232A" w14:textId="52A495AA" w:rsidR="003D6B96" w:rsidRPr="000F0B0D" w:rsidRDefault="003D6B96">
                        <w:pPr>
                          <w:rPr>
                            <w:sz w:val="18"/>
                            <w:vertAlign w:val="superscript"/>
                          </w:rPr>
                        </w:pPr>
                        <w:r w:rsidRPr="000F0B0D">
                          <w:rPr>
                            <w:sz w:val="18"/>
                          </w:rPr>
                          <w:t>40</w:t>
                        </w:r>
                        <w:r w:rsidRPr="000F0B0D">
                          <w:rPr>
                            <w:sz w:val="18"/>
                            <w:vertAlign w:val="superscript"/>
                          </w:rPr>
                          <w:t>0</w:t>
                        </w:r>
                      </w:p>
                    </w:txbxContent>
                  </v:textbox>
                </v:shape>
              </v:group>
            </w:pict>
          </mc:Fallback>
        </mc:AlternateContent>
      </w:r>
    </w:p>
    <w:p w14:paraId="13E305DB" w14:textId="6A9D511E" w:rsidR="004757B3" w:rsidRDefault="004757B3" w:rsidP="002A0FEC">
      <w:pPr>
        <w:pStyle w:val="ListParagraph"/>
        <w:tabs>
          <w:tab w:val="left" w:pos="1134"/>
          <w:tab w:val="right" w:pos="9356"/>
        </w:tabs>
        <w:ind w:firstLine="0"/>
      </w:pPr>
    </w:p>
    <w:p w14:paraId="31A6CD87" w14:textId="3C34DF90" w:rsidR="004757B3" w:rsidRDefault="004757B3" w:rsidP="002A0FEC">
      <w:pPr>
        <w:pStyle w:val="ListParagraph"/>
        <w:tabs>
          <w:tab w:val="left" w:pos="1134"/>
          <w:tab w:val="right" w:pos="9356"/>
        </w:tabs>
        <w:ind w:firstLine="0"/>
      </w:pPr>
    </w:p>
    <w:p w14:paraId="6EF75CC3" w14:textId="47139A8D" w:rsidR="004757B3" w:rsidRDefault="004757B3" w:rsidP="002A0FEC">
      <w:pPr>
        <w:pStyle w:val="ListParagraph"/>
        <w:tabs>
          <w:tab w:val="left" w:pos="1134"/>
          <w:tab w:val="right" w:pos="9356"/>
        </w:tabs>
        <w:ind w:firstLine="0"/>
      </w:pPr>
    </w:p>
    <w:p w14:paraId="1C3B9F94" w14:textId="77777777" w:rsidR="004757B3" w:rsidRDefault="004757B3" w:rsidP="002A0FEC">
      <w:pPr>
        <w:pStyle w:val="ListParagraph"/>
        <w:tabs>
          <w:tab w:val="left" w:pos="1134"/>
          <w:tab w:val="right" w:pos="9356"/>
        </w:tabs>
        <w:ind w:firstLine="0"/>
      </w:pPr>
    </w:p>
    <w:p w14:paraId="7879A0BB" w14:textId="36DCFB7C" w:rsidR="004757B3" w:rsidRDefault="00550D34" w:rsidP="002A0FEC">
      <w:pPr>
        <w:pStyle w:val="ListParagraph"/>
        <w:tabs>
          <w:tab w:val="left" w:pos="1134"/>
          <w:tab w:val="right" w:pos="9356"/>
        </w:tabs>
        <w:ind w:firstLine="0"/>
      </w:pPr>
      <w:r>
        <w:tab/>
      </w:r>
      <w:r>
        <w:tab/>
      </w:r>
      <w:r w:rsidRPr="00EA7D4D">
        <w:rPr>
          <w:color w:val="FF0000"/>
        </w:rPr>
        <w:t xml:space="preserve">1 for </w:t>
      </w:r>
      <w:r w:rsidR="00EA7D4D" w:rsidRPr="00EA7D4D">
        <w:rPr>
          <w:color w:val="FF0000"/>
        </w:rPr>
        <w:t>suitable diagram</w:t>
      </w:r>
    </w:p>
    <w:p w14:paraId="4FFADB3A" w14:textId="64C55F2E" w:rsidR="004757B3" w:rsidRDefault="004757B3" w:rsidP="002A0FEC">
      <w:pPr>
        <w:pStyle w:val="ListParagraph"/>
        <w:tabs>
          <w:tab w:val="left" w:pos="1134"/>
          <w:tab w:val="right" w:pos="9356"/>
        </w:tabs>
        <w:ind w:firstLine="0"/>
      </w:pPr>
    </w:p>
    <w:p w14:paraId="08D354F1" w14:textId="77777777" w:rsidR="004757B3" w:rsidRDefault="004757B3" w:rsidP="002A0FEC">
      <w:pPr>
        <w:pStyle w:val="ListParagraph"/>
        <w:tabs>
          <w:tab w:val="left" w:pos="1134"/>
          <w:tab w:val="right" w:pos="9356"/>
        </w:tabs>
        <w:ind w:firstLine="0"/>
      </w:pPr>
    </w:p>
    <w:p w14:paraId="59BAFF79" w14:textId="52A89933" w:rsidR="004757B3" w:rsidRDefault="004757B3" w:rsidP="002A0FEC">
      <w:pPr>
        <w:pStyle w:val="ListParagraph"/>
        <w:tabs>
          <w:tab w:val="left" w:pos="1134"/>
          <w:tab w:val="right" w:pos="9356"/>
        </w:tabs>
        <w:ind w:firstLine="0"/>
      </w:pPr>
    </w:p>
    <w:p w14:paraId="52EEBC55" w14:textId="4DDF3AAF" w:rsidR="004757B3" w:rsidRPr="00754C52" w:rsidRDefault="004757B3" w:rsidP="002A0FEC">
      <w:pPr>
        <w:pStyle w:val="ListParagraph"/>
        <w:tabs>
          <w:tab w:val="left" w:pos="1134"/>
          <w:tab w:val="right" w:pos="9356"/>
        </w:tabs>
        <w:ind w:firstLine="0"/>
        <w:rPr>
          <w:color w:val="FF0000"/>
        </w:rPr>
      </w:pPr>
    </w:p>
    <w:p w14:paraId="60ED0A69" w14:textId="2ECA5109" w:rsidR="004757B3" w:rsidRPr="00754C52" w:rsidRDefault="004757B3" w:rsidP="002A0FEC">
      <w:pPr>
        <w:pStyle w:val="ListParagraph"/>
        <w:tabs>
          <w:tab w:val="left" w:pos="1134"/>
          <w:tab w:val="right" w:pos="9356"/>
        </w:tabs>
        <w:ind w:firstLine="0"/>
        <w:rPr>
          <w:color w:val="FF0000"/>
        </w:rPr>
      </w:pPr>
    </w:p>
    <w:p w14:paraId="4833968A" w14:textId="77777777" w:rsidR="004757B3" w:rsidRPr="00754C52" w:rsidRDefault="004757B3" w:rsidP="002A0FEC">
      <w:pPr>
        <w:pStyle w:val="ListParagraph"/>
        <w:tabs>
          <w:tab w:val="left" w:pos="1134"/>
          <w:tab w:val="right" w:pos="9356"/>
        </w:tabs>
        <w:ind w:firstLine="0"/>
        <w:rPr>
          <w:color w:val="FF0000"/>
        </w:rPr>
      </w:pPr>
    </w:p>
    <w:p w14:paraId="211BF96C" w14:textId="77777777" w:rsidR="004757B3" w:rsidRPr="00754C52" w:rsidRDefault="004757B3" w:rsidP="002A0FEC">
      <w:pPr>
        <w:pStyle w:val="ListParagraph"/>
        <w:tabs>
          <w:tab w:val="left" w:pos="1134"/>
          <w:tab w:val="right" w:pos="9356"/>
        </w:tabs>
        <w:ind w:firstLine="0"/>
        <w:rPr>
          <w:color w:val="FF0000"/>
        </w:rPr>
      </w:pPr>
    </w:p>
    <w:p w14:paraId="2DC692B8" w14:textId="6E7387BB" w:rsidR="004757B3" w:rsidRPr="00754C52" w:rsidRDefault="004757B3" w:rsidP="002A0FEC">
      <w:pPr>
        <w:pStyle w:val="ListParagraph"/>
        <w:tabs>
          <w:tab w:val="left" w:pos="1134"/>
          <w:tab w:val="right" w:pos="9356"/>
        </w:tabs>
        <w:ind w:firstLine="0"/>
        <w:rPr>
          <w:color w:val="FF0000"/>
        </w:rPr>
      </w:pPr>
    </w:p>
    <w:p w14:paraId="6DD0D470" w14:textId="77777777" w:rsidR="004757B3" w:rsidRPr="00754C52" w:rsidRDefault="004757B3" w:rsidP="002A0FEC">
      <w:pPr>
        <w:pStyle w:val="ListParagraph"/>
        <w:tabs>
          <w:tab w:val="left" w:pos="1134"/>
          <w:tab w:val="right" w:pos="9356"/>
        </w:tabs>
        <w:ind w:firstLine="0"/>
        <w:rPr>
          <w:color w:val="FF0000"/>
        </w:rPr>
      </w:pPr>
    </w:p>
    <w:p w14:paraId="60674736" w14:textId="21988F9E" w:rsidR="002A0FEC" w:rsidRPr="00754C52" w:rsidRDefault="002A0FEC" w:rsidP="002A0FEC">
      <w:pPr>
        <w:pStyle w:val="ListParagraph"/>
        <w:tabs>
          <w:tab w:val="left" w:pos="1134"/>
          <w:tab w:val="right" w:pos="9356"/>
        </w:tabs>
        <w:ind w:firstLine="0"/>
        <w:rPr>
          <w:color w:val="FF0000"/>
        </w:rPr>
      </w:pPr>
    </w:p>
    <w:p w14:paraId="7523BF27" w14:textId="3339AD9F" w:rsidR="002A0FEC" w:rsidRPr="00754C52" w:rsidRDefault="004917E5" w:rsidP="002A0FEC">
      <w:pPr>
        <w:pStyle w:val="ListParagraph"/>
        <w:tabs>
          <w:tab w:val="left" w:pos="1134"/>
          <w:tab w:val="right" w:pos="9356"/>
        </w:tabs>
        <w:ind w:firstLine="0"/>
        <w:rPr>
          <w:color w:val="FF0000"/>
        </w:rPr>
      </w:pPr>
      <m:oMath>
        <m:r>
          <w:rPr>
            <w:rFonts w:ascii="Cambria Math" w:hAnsi="Cambria Math"/>
            <w:color w:val="FF0000"/>
          </w:rPr>
          <m:t>mg=25.0×9.8=245 N</m:t>
        </m:r>
      </m:oMath>
      <w:r w:rsidR="00356A6C" w:rsidRPr="00754C52">
        <w:rPr>
          <w:color w:val="FF0000"/>
        </w:rPr>
        <w:t xml:space="preserve"> </w:t>
      </w:r>
      <w:r w:rsidR="00356A6C" w:rsidRPr="00754C52">
        <w:rPr>
          <w:color w:val="FF0000"/>
        </w:rPr>
        <w:tab/>
        <w:t>1</w:t>
      </w:r>
    </w:p>
    <w:p w14:paraId="77692184" w14:textId="6879C128" w:rsidR="002A0FEC" w:rsidRPr="00754C52" w:rsidRDefault="002A0FEC" w:rsidP="002A0FEC">
      <w:pPr>
        <w:pStyle w:val="ListParagraph"/>
        <w:tabs>
          <w:tab w:val="left" w:pos="1134"/>
          <w:tab w:val="right" w:pos="9356"/>
        </w:tabs>
        <w:ind w:firstLine="0"/>
        <w:rPr>
          <w:color w:val="FF0000"/>
        </w:rPr>
      </w:pPr>
    </w:p>
    <w:p w14:paraId="1737C9F4" w14:textId="1A7CE54A" w:rsidR="002A0FEC" w:rsidRPr="00754C52" w:rsidRDefault="002A0FEC" w:rsidP="002A0FEC">
      <w:pPr>
        <w:pStyle w:val="ListParagraph"/>
        <w:tabs>
          <w:tab w:val="left" w:pos="1134"/>
          <w:tab w:val="right" w:pos="9356"/>
        </w:tabs>
        <w:ind w:firstLine="0"/>
        <w:rPr>
          <w:color w:val="FF0000"/>
        </w:rPr>
      </w:pPr>
    </w:p>
    <w:p w14:paraId="524B5900" w14:textId="79AEA20E" w:rsidR="002A0FEC" w:rsidRPr="00754C52" w:rsidRDefault="002A0FEC" w:rsidP="002A0FEC">
      <w:pPr>
        <w:pStyle w:val="ListParagraph"/>
        <w:tabs>
          <w:tab w:val="left" w:pos="1134"/>
          <w:tab w:val="right" w:pos="9356"/>
        </w:tabs>
        <w:ind w:firstLine="0"/>
        <w:rPr>
          <w:color w:val="FF0000"/>
        </w:rPr>
      </w:pPr>
    </w:p>
    <w:p w14:paraId="2FA23A28" w14:textId="0AA52818" w:rsidR="002A0FEC" w:rsidRPr="00754C52" w:rsidRDefault="001A3FD3" w:rsidP="002A0FEC">
      <w:pPr>
        <w:pStyle w:val="ListParagraph"/>
        <w:tabs>
          <w:tab w:val="left" w:pos="1134"/>
          <w:tab w:val="right" w:pos="9356"/>
        </w:tabs>
        <w:ind w:firstLine="0"/>
        <w:rPr>
          <w:color w:val="FF0000"/>
        </w:rPr>
      </w:pP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num>
          <m:den>
            <m:r>
              <w:rPr>
                <w:rFonts w:ascii="Cambria Math" w:hAnsi="Cambria Math"/>
                <w:color w:val="FF0000"/>
              </w:rPr>
              <m:t>sin40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mg</m:t>
            </m:r>
          </m:num>
          <m:den>
            <m:r>
              <w:rPr>
                <w:rFonts w:ascii="Cambria Math" w:hAnsi="Cambria Math"/>
                <w:color w:val="FF0000"/>
              </w:rPr>
              <m:t>sin80</m:t>
            </m:r>
          </m:den>
        </m:f>
      </m:oMath>
      <w:r w:rsidR="00B43B7B" w:rsidRPr="00754C52">
        <w:rPr>
          <w:color w:val="FF0000"/>
        </w:rPr>
        <w:t xml:space="preserve"> </w:t>
      </w:r>
    </w:p>
    <w:p w14:paraId="7D9DCC3F" w14:textId="3465246E" w:rsidR="002A0FEC" w:rsidRPr="00754C52" w:rsidRDefault="001A3FD3" w:rsidP="002A0FEC">
      <w:pPr>
        <w:pStyle w:val="ListParagraph"/>
        <w:tabs>
          <w:tab w:val="left" w:pos="1134"/>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r>
          <w:rPr>
            <w:rFonts w:ascii="Cambria Math" w:hAnsi="Cambria Math"/>
            <w:color w:val="FF0000"/>
          </w:rPr>
          <m:t>=1.60×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N</m:t>
        </m:r>
      </m:oMath>
      <w:r w:rsidR="002D4186" w:rsidRPr="00754C52">
        <w:rPr>
          <w:color w:val="FF0000"/>
        </w:rPr>
        <w:t xml:space="preserve"> </w:t>
      </w:r>
      <w:r w:rsidR="002D4186" w:rsidRPr="00754C52">
        <w:rPr>
          <w:color w:val="FF0000"/>
        </w:rPr>
        <w:tab/>
        <w:t>1</w:t>
      </w:r>
    </w:p>
    <w:p w14:paraId="29B1842D" w14:textId="4BA5AC25" w:rsidR="002A0FEC" w:rsidRPr="00754C52" w:rsidRDefault="002A0FEC" w:rsidP="002A0FEC">
      <w:pPr>
        <w:tabs>
          <w:tab w:val="left" w:pos="1134"/>
          <w:tab w:val="right" w:pos="9356"/>
        </w:tabs>
        <w:rPr>
          <w:color w:val="FF0000"/>
        </w:rPr>
      </w:pPr>
    </w:p>
    <w:p w14:paraId="1A286C6B" w14:textId="7242E959" w:rsidR="002A0FEC" w:rsidRPr="00754C52" w:rsidRDefault="002A0FEC" w:rsidP="002A0FEC">
      <w:pPr>
        <w:pStyle w:val="ListParagraph"/>
        <w:tabs>
          <w:tab w:val="left" w:pos="1134"/>
          <w:tab w:val="right" w:pos="9356"/>
        </w:tabs>
        <w:ind w:firstLine="0"/>
        <w:rPr>
          <w:color w:val="FF0000"/>
        </w:rPr>
      </w:pPr>
    </w:p>
    <w:p w14:paraId="1BD415F2" w14:textId="77777777" w:rsidR="002A0FEC" w:rsidRPr="00754C52" w:rsidRDefault="002A0FEC" w:rsidP="002A0FEC">
      <w:pPr>
        <w:pStyle w:val="ListParagraph"/>
        <w:tabs>
          <w:tab w:val="left" w:pos="1134"/>
          <w:tab w:val="right" w:pos="9356"/>
        </w:tabs>
        <w:ind w:firstLine="0"/>
        <w:rPr>
          <w:color w:val="FF0000"/>
        </w:rPr>
      </w:pPr>
    </w:p>
    <w:p w14:paraId="621306FF" w14:textId="5F173DE7" w:rsidR="002D4186" w:rsidRPr="00754C52" w:rsidRDefault="001A3FD3" w:rsidP="002D4186">
      <w:pPr>
        <w:pStyle w:val="ListParagraph"/>
        <w:tabs>
          <w:tab w:val="left" w:pos="1134"/>
          <w:tab w:val="right" w:pos="9356"/>
        </w:tabs>
        <w:ind w:firstLine="0"/>
        <w:rPr>
          <w:color w:val="FF0000"/>
        </w:rPr>
      </w:pP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num>
          <m:den>
            <m:r>
              <w:rPr>
                <w:rFonts w:ascii="Cambria Math" w:hAnsi="Cambria Math"/>
                <w:color w:val="FF0000"/>
              </w:rPr>
              <m:t>sin60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mg</m:t>
            </m:r>
          </m:num>
          <m:den>
            <m:r>
              <w:rPr>
                <w:rFonts w:ascii="Cambria Math" w:hAnsi="Cambria Math"/>
                <w:color w:val="FF0000"/>
              </w:rPr>
              <m:t>sin80</m:t>
            </m:r>
          </m:den>
        </m:f>
      </m:oMath>
      <w:r w:rsidR="002D4186" w:rsidRPr="00754C52">
        <w:rPr>
          <w:color w:val="FF0000"/>
        </w:rPr>
        <w:t xml:space="preserve"> </w:t>
      </w:r>
    </w:p>
    <w:p w14:paraId="0F0044C6" w14:textId="0D508254" w:rsidR="002D4186" w:rsidRPr="00754C52" w:rsidRDefault="001A3FD3" w:rsidP="002D4186">
      <w:pPr>
        <w:pStyle w:val="ListParagraph"/>
        <w:tabs>
          <w:tab w:val="left" w:pos="1134"/>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=2.15×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2</m:t>
            </m:r>
          </m:sup>
        </m:sSup>
        <m:r>
          <w:rPr>
            <w:rFonts w:ascii="Cambria Math" w:hAnsi="Cambria Math"/>
            <w:color w:val="FF0000"/>
          </w:rPr>
          <m:t xml:space="preserve"> N</m:t>
        </m:r>
      </m:oMath>
      <w:r w:rsidR="002D4186" w:rsidRPr="00754C52">
        <w:rPr>
          <w:color w:val="FF0000"/>
        </w:rPr>
        <w:t xml:space="preserve"> </w:t>
      </w:r>
      <w:r w:rsidR="002D4186" w:rsidRPr="00754C52">
        <w:rPr>
          <w:color w:val="FF0000"/>
        </w:rPr>
        <w:tab/>
        <w:t>1</w:t>
      </w:r>
    </w:p>
    <w:p w14:paraId="325AACEC" w14:textId="77777777" w:rsidR="002A0FEC" w:rsidRDefault="002A0FEC" w:rsidP="002A0FEC">
      <w:pPr>
        <w:pStyle w:val="ListParagraph"/>
        <w:tabs>
          <w:tab w:val="left" w:pos="1134"/>
          <w:tab w:val="right" w:pos="9356"/>
        </w:tabs>
        <w:ind w:firstLine="0"/>
      </w:pPr>
    </w:p>
    <w:p w14:paraId="71A4312F" w14:textId="1DA0DAC6" w:rsidR="002A0FEC" w:rsidRDefault="002A0FEC" w:rsidP="002A0FEC">
      <w:pPr>
        <w:pStyle w:val="ListParagraph"/>
        <w:tabs>
          <w:tab w:val="left" w:pos="1134"/>
          <w:tab w:val="right" w:pos="9356"/>
        </w:tabs>
        <w:ind w:firstLine="0"/>
      </w:pPr>
    </w:p>
    <w:p w14:paraId="3EF5A749" w14:textId="711F6EB0" w:rsidR="00754C52" w:rsidRDefault="00754C52" w:rsidP="002A0FEC">
      <w:pPr>
        <w:pStyle w:val="ListParagraph"/>
        <w:tabs>
          <w:tab w:val="left" w:pos="1134"/>
          <w:tab w:val="right" w:pos="9356"/>
        </w:tabs>
        <w:ind w:firstLine="0"/>
      </w:pPr>
    </w:p>
    <w:p w14:paraId="5DE6479A" w14:textId="6655CDE9" w:rsidR="00754C52" w:rsidRDefault="00754C52" w:rsidP="002A0FEC">
      <w:pPr>
        <w:pStyle w:val="ListParagraph"/>
        <w:tabs>
          <w:tab w:val="left" w:pos="1134"/>
          <w:tab w:val="right" w:pos="9356"/>
        </w:tabs>
        <w:ind w:firstLine="0"/>
      </w:pPr>
    </w:p>
    <w:p w14:paraId="04C9643A" w14:textId="77777777" w:rsidR="00754C52" w:rsidRDefault="00754C52" w:rsidP="002A0FEC">
      <w:pPr>
        <w:pStyle w:val="ListParagraph"/>
        <w:tabs>
          <w:tab w:val="left" w:pos="1134"/>
          <w:tab w:val="right" w:pos="9356"/>
        </w:tabs>
        <w:ind w:firstLine="0"/>
      </w:pPr>
    </w:p>
    <w:p w14:paraId="42FFC399" w14:textId="5425A5CA" w:rsidR="002A0FEC" w:rsidRDefault="002A0FEC" w:rsidP="00E15262">
      <w:pPr>
        <w:pStyle w:val="ListParagraph"/>
        <w:numPr>
          <w:ilvl w:val="0"/>
          <w:numId w:val="7"/>
        </w:numPr>
        <w:tabs>
          <w:tab w:val="left" w:pos="1134"/>
          <w:tab w:val="right" w:pos="9356"/>
        </w:tabs>
      </w:pPr>
      <w:r>
        <w:lastRenderedPageBreak/>
        <w:t xml:space="preserve">Given the sign has a horizontal length of </w:t>
      </w:r>
      <m:oMath>
        <m:r>
          <w:rPr>
            <w:rFonts w:ascii="Cambria Math" w:hAnsi="Cambria Math"/>
          </w:rPr>
          <m:t>L</m:t>
        </m:r>
      </m:oMath>
      <w:r>
        <w:t xml:space="preserve">, at what proportion of </w:t>
      </w:r>
      <m:oMath>
        <m:r>
          <w:rPr>
            <w:rFonts w:ascii="Cambria Math" w:hAnsi="Cambria Math"/>
          </w:rPr>
          <m:t>L</m:t>
        </m:r>
      </m:oMath>
      <w:r>
        <w:t xml:space="preserve"> as measured from the left side of the sign is the centre of mass?</w:t>
      </w:r>
      <w:r>
        <w:tab/>
        <w:t>(</w:t>
      </w:r>
      <w:r w:rsidR="00EA7D4D">
        <w:t>3</w:t>
      </w:r>
      <w:r>
        <w:t xml:space="preserve"> marks)</w:t>
      </w:r>
    </w:p>
    <w:p w14:paraId="68FF913B" w14:textId="77777777" w:rsidR="002A0FEC" w:rsidRDefault="002A0FEC" w:rsidP="002A0FEC">
      <w:pPr>
        <w:pStyle w:val="ListParagraph"/>
        <w:tabs>
          <w:tab w:val="left" w:pos="1134"/>
          <w:tab w:val="right" w:pos="9356"/>
        </w:tabs>
        <w:ind w:firstLine="0"/>
      </w:pPr>
    </w:p>
    <w:p w14:paraId="2F737DAB" w14:textId="77777777" w:rsidR="002A0FEC" w:rsidRDefault="002A0FEC" w:rsidP="002A0FEC">
      <w:pPr>
        <w:pStyle w:val="ListParagraph"/>
        <w:tabs>
          <w:tab w:val="left" w:pos="1134"/>
          <w:tab w:val="right" w:pos="9356"/>
        </w:tabs>
        <w:ind w:firstLine="0"/>
      </w:pPr>
    </w:p>
    <w:p w14:paraId="7CA8DEE9" w14:textId="34457CBD" w:rsidR="002A0FEC" w:rsidRPr="009849BD" w:rsidRDefault="00C4795D" w:rsidP="002A0FEC">
      <w:pPr>
        <w:pStyle w:val="ListParagraph"/>
        <w:tabs>
          <w:tab w:val="left" w:pos="1134"/>
          <w:tab w:val="right" w:pos="9356"/>
        </w:tabs>
        <w:ind w:firstLine="0"/>
        <w:rPr>
          <w:color w:val="FF0000"/>
        </w:rPr>
      </w:pPr>
      <w:r w:rsidRPr="009849BD">
        <w:rPr>
          <w:color w:val="FF0000"/>
        </w:rPr>
        <w:t>Take top left corner of sign as pivot point</w:t>
      </w:r>
    </w:p>
    <w:p w14:paraId="04F5873D" w14:textId="0F261F43" w:rsidR="006B2F92" w:rsidRPr="009849BD" w:rsidRDefault="001A3FD3" w:rsidP="006B2F92">
      <w:pPr>
        <w:pStyle w:val="ListParagraph"/>
        <w:tabs>
          <w:tab w:val="left" w:pos="1134"/>
          <w:tab w:val="right" w:pos="9356"/>
        </w:tabs>
        <w:ind w:firstLine="0"/>
        <w:rPr>
          <w:color w:val="FF0000"/>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cw</m:t>
                </m:r>
              </m:sub>
            </m:sSub>
            <m:r>
              <w:rPr>
                <w:rFonts w:ascii="Cambria Math" w:hAnsi="Cambria Math"/>
                <w:color w:val="FF0000"/>
              </w:rPr>
              <m:t xml:space="preserve"> </m:t>
            </m:r>
          </m:e>
        </m:nary>
        <m:r>
          <w:rPr>
            <w:rFonts w:ascii="Cambria Math" w:hAnsi="Cambria Math"/>
            <w:color w:val="FF0000"/>
          </w:rPr>
          <m:t xml:space="preserve">= </m:t>
        </m:r>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acw</m:t>
                </m:r>
              </m:sub>
            </m:sSub>
            <m:r>
              <w:rPr>
                <w:rFonts w:ascii="Cambria Math" w:hAnsi="Cambria Math"/>
                <w:color w:val="FF0000"/>
              </w:rPr>
              <m:t xml:space="preserve"> </m:t>
            </m:r>
          </m:e>
        </m:nary>
      </m:oMath>
      <w:r w:rsidR="0004616B" w:rsidRPr="009849BD">
        <w:rPr>
          <w:color w:val="FF0000"/>
        </w:rPr>
        <w:t xml:space="preserve"> </w:t>
      </w:r>
      <w:r w:rsidR="0004616B" w:rsidRPr="009849BD">
        <w:rPr>
          <w:color w:val="FF0000"/>
        </w:rPr>
        <w:tab/>
        <w:t>1</w:t>
      </w:r>
    </w:p>
    <w:p w14:paraId="757C9005" w14:textId="4AD6828C" w:rsidR="002A0FEC" w:rsidRPr="009849BD" w:rsidRDefault="002A0FEC" w:rsidP="002A0FEC">
      <w:pPr>
        <w:pStyle w:val="ListParagraph"/>
        <w:tabs>
          <w:tab w:val="left" w:pos="1134"/>
          <w:tab w:val="right" w:pos="9356"/>
        </w:tabs>
        <w:ind w:firstLine="0"/>
        <w:rPr>
          <w:color w:val="FF0000"/>
        </w:rPr>
      </w:pPr>
    </w:p>
    <w:p w14:paraId="46AE07ED" w14:textId="77777777" w:rsidR="002A0FEC" w:rsidRPr="009849BD" w:rsidRDefault="002A0FEC" w:rsidP="002A0FEC">
      <w:pPr>
        <w:pStyle w:val="ListParagraph"/>
        <w:tabs>
          <w:tab w:val="left" w:pos="1134"/>
          <w:tab w:val="right" w:pos="9356"/>
        </w:tabs>
        <w:ind w:firstLine="0"/>
        <w:rPr>
          <w:color w:val="FF0000"/>
        </w:rPr>
      </w:pPr>
    </w:p>
    <w:p w14:paraId="1D72EF88" w14:textId="0E321D14" w:rsidR="002A0FEC" w:rsidRPr="009849BD" w:rsidRDefault="00A74069" w:rsidP="002A0FEC">
      <w:pPr>
        <w:pStyle w:val="ListParagraph"/>
        <w:tabs>
          <w:tab w:val="left" w:pos="1134"/>
          <w:tab w:val="right" w:pos="9356"/>
        </w:tabs>
        <w:ind w:firstLine="0"/>
        <w:rPr>
          <w:color w:val="FF0000"/>
        </w:rPr>
      </w:pPr>
      <m:oMath>
        <m:r>
          <w:rPr>
            <w:rFonts w:ascii="Cambria Math" w:hAnsi="Cambria Math"/>
            <w:color w:val="FF0000"/>
          </w:rPr>
          <m:t>mg.xL=</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sin50. L</m:t>
        </m:r>
      </m:oMath>
      <w:r w:rsidR="008F065F" w:rsidRPr="009849BD">
        <w:rPr>
          <w:color w:val="FF0000"/>
        </w:rPr>
        <w:t xml:space="preserve">    (where x is the fraction </w:t>
      </w:r>
      <w:r w:rsidR="006B1378" w:rsidRPr="009849BD">
        <w:rPr>
          <w:color w:val="FF0000"/>
        </w:rPr>
        <w:t>of L to where the c.o.m is located)</w:t>
      </w:r>
      <w:r w:rsidR="006B1378" w:rsidRPr="009849BD">
        <w:rPr>
          <w:color w:val="FF0000"/>
        </w:rPr>
        <w:tab/>
        <w:t>1</w:t>
      </w:r>
    </w:p>
    <w:p w14:paraId="5D5C057A" w14:textId="77777777" w:rsidR="002A0FEC" w:rsidRPr="009849BD" w:rsidRDefault="002A0FEC" w:rsidP="002A0FEC">
      <w:pPr>
        <w:pStyle w:val="ListParagraph"/>
        <w:tabs>
          <w:tab w:val="left" w:pos="1134"/>
          <w:tab w:val="right" w:pos="9356"/>
        </w:tabs>
        <w:ind w:firstLine="0"/>
        <w:rPr>
          <w:color w:val="FF0000"/>
        </w:rPr>
      </w:pPr>
    </w:p>
    <w:p w14:paraId="2E4B07B1" w14:textId="2639E31C" w:rsidR="002A0FEC" w:rsidRPr="009849BD" w:rsidRDefault="006B1378" w:rsidP="002A0FEC">
      <w:pPr>
        <w:pStyle w:val="ListParagraph"/>
        <w:tabs>
          <w:tab w:val="left" w:pos="1134"/>
          <w:tab w:val="right" w:pos="9356"/>
        </w:tabs>
        <w:ind w:firstLine="0"/>
        <w:rPr>
          <w:color w:val="FF0000"/>
        </w:rPr>
      </w:pPr>
      <m:oMath>
        <m:r>
          <w:rPr>
            <w:rFonts w:ascii="Cambria Math" w:hAnsi="Cambria Math"/>
            <w:color w:val="FF0000"/>
          </w:rPr>
          <m:t>x=</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2</m:t>
                </m:r>
              </m:sub>
            </m:sSub>
            <m:r>
              <w:rPr>
                <w:rFonts w:ascii="Cambria Math" w:hAnsi="Cambria Math"/>
                <w:color w:val="FF0000"/>
              </w:rPr>
              <m:t>sin50</m:t>
            </m:r>
          </m:num>
          <m:den>
            <m:r>
              <w:rPr>
                <w:rFonts w:ascii="Cambria Math" w:hAnsi="Cambria Math"/>
                <w:color w:val="FF0000"/>
              </w:rPr>
              <m:t>mg</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215×sin50</m:t>
            </m:r>
          </m:num>
          <m:den>
            <m:r>
              <w:rPr>
                <w:rFonts w:ascii="Cambria Math" w:hAnsi="Cambria Math"/>
                <w:color w:val="FF0000"/>
              </w:rPr>
              <m:t>245</m:t>
            </m:r>
          </m:den>
        </m:f>
        <m:r>
          <w:rPr>
            <w:rFonts w:ascii="Cambria Math" w:hAnsi="Cambria Math"/>
            <w:color w:val="FF0000"/>
          </w:rPr>
          <m:t>=0.672</m:t>
        </m:r>
      </m:oMath>
      <w:r w:rsidR="00550D34" w:rsidRPr="009849BD">
        <w:rPr>
          <w:color w:val="FF0000"/>
        </w:rPr>
        <w:t xml:space="preserve"> </w:t>
      </w:r>
      <w:r w:rsidR="00550D34" w:rsidRPr="009849BD">
        <w:rPr>
          <w:color w:val="FF0000"/>
        </w:rPr>
        <w:tab/>
        <w:t>1</w:t>
      </w:r>
    </w:p>
    <w:p w14:paraId="0F72DA22" w14:textId="77777777" w:rsidR="002A0FEC" w:rsidRDefault="002A0FEC" w:rsidP="002A0FEC">
      <w:pPr>
        <w:pStyle w:val="ListParagraph"/>
        <w:tabs>
          <w:tab w:val="left" w:pos="1134"/>
          <w:tab w:val="right" w:pos="9356"/>
        </w:tabs>
        <w:ind w:firstLine="0"/>
      </w:pPr>
    </w:p>
    <w:p w14:paraId="4427131B" w14:textId="77777777" w:rsidR="002A0FEC" w:rsidRDefault="002A0FEC" w:rsidP="002A0FEC">
      <w:pPr>
        <w:pStyle w:val="ListParagraph"/>
        <w:tabs>
          <w:tab w:val="left" w:pos="1134"/>
          <w:tab w:val="right" w:pos="9356"/>
        </w:tabs>
        <w:ind w:firstLine="0"/>
      </w:pPr>
    </w:p>
    <w:p w14:paraId="2A14DAF6" w14:textId="77777777" w:rsidR="002A0FEC" w:rsidRDefault="002A0FEC" w:rsidP="002A0FEC">
      <w:pPr>
        <w:pStyle w:val="ListParagraph"/>
        <w:tabs>
          <w:tab w:val="left" w:pos="1134"/>
          <w:tab w:val="right" w:pos="9356"/>
        </w:tabs>
        <w:ind w:firstLine="0"/>
      </w:pPr>
    </w:p>
    <w:p w14:paraId="7D20D546" w14:textId="77777777" w:rsidR="002A0FEC" w:rsidRDefault="002A0FEC" w:rsidP="002A0FEC">
      <w:pPr>
        <w:pStyle w:val="ListParagraph"/>
        <w:tabs>
          <w:tab w:val="left" w:pos="1134"/>
          <w:tab w:val="right" w:pos="9356"/>
        </w:tabs>
        <w:ind w:firstLine="0"/>
      </w:pPr>
    </w:p>
    <w:p w14:paraId="6FA2CA53" w14:textId="77777777" w:rsidR="002A0FEC" w:rsidRDefault="002A0FEC" w:rsidP="002A0FEC">
      <w:pPr>
        <w:pStyle w:val="ListParagraph"/>
        <w:tabs>
          <w:tab w:val="left" w:pos="1134"/>
          <w:tab w:val="right" w:pos="9356"/>
        </w:tabs>
        <w:ind w:firstLine="0"/>
      </w:pPr>
    </w:p>
    <w:p w14:paraId="5338C192" w14:textId="77777777" w:rsidR="002A0FEC" w:rsidRDefault="002A0FEC" w:rsidP="002A0FEC">
      <w:pPr>
        <w:pStyle w:val="ListParagraph"/>
        <w:tabs>
          <w:tab w:val="left" w:pos="1134"/>
          <w:tab w:val="right" w:pos="9356"/>
        </w:tabs>
        <w:ind w:firstLine="0"/>
      </w:pPr>
    </w:p>
    <w:p w14:paraId="4366DBC6" w14:textId="77777777" w:rsidR="002A0FEC" w:rsidRDefault="002A0FEC" w:rsidP="002A0FEC">
      <w:pPr>
        <w:pStyle w:val="ListParagraph"/>
        <w:tabs>
          <w:tab w:val="left" w:pos="1134"/>
          <w:tab w:val="right" w:pos="9356"/>
        </w:tabs>
        <w:ind w:firstLine="0"/>
      </w:pPr>
    </w:p>
    <w:p w14:paraId="5C0A1DAF" w14:textId="77777777" w:rsidR="002A0FEC" w:rsidRDefault="002A0FEC" w:rsidP="002A0FEC">
      <w:pPr>
        <w:pStyle w:val="ListParagraph"/>
        <w:tabs>
          <w:tab w:val="left" w:pos="1134"/>
          <w:tab w:val="right" w:pos="9356"/>
        </w:tabs>
        <w:ind w:firstLine="0"/>
      </w:pPr>
    </w:p>
    <w:p w14:paraId="0B21ABDA" w14:textId="77777777" w:rsidR="002A0FEC" w:rsidRDefault="002A0FEC" w:rsidP="002A0FEC">
      <w:pPr>
        <w:pStyle w:val="ListParagraph"/>
        <w:tabs>
          <w:tab w:val="left" w:pos="1134"/>
          <w:tab w:val="right" w:pos="9356"/>
        </w:tabs>
        <w:ind w:firstLine="0"/>
      </w:pPr>
    </w:p>
    <w:p w14:paraId="25CA858A" w14:textId="77777777" w:rsidR="002A0FEC" w:rsidRDefault="002A0FEC" w:rsidP="002A0FEC">
      <w:pPr>
        <w:pStyle w:val="ListParagraph"/>
        <w:tabs>
          <w:tab w:val="left" w:pos="1134"/>
          <w:tab w:val="right" w:pos="9356"/>
        </w:tabs>
        <w:ind w:firstLine="0"/>
      </w:pPr>
    </w:p>
    <w:p w14:paraId="6571D393" w14:textId="77777777" w:rsidR="002A0FEC" w:rsidRDefault="002A0FEC" w:rsidP="002A0FEC">
      <w:pPr>
        <w:pStyle w:val="ListParagraph"/>
        <w:tabs>
          <w:tab w:val="left" w:pos="1134"/>
          <w:tab w:val="right" w:pos="9356"/>
        </w:tabs>
        <w:ind w:firstLine="0"/>
      </w:pPr>
    </w:p>
    <w:p w14:paraId="5ACEA370" w14:textId="77777777" w:rsidR="002A0FEC" w:rsidRDefault="002A0FEC" w:rsidP="002A0FEC">
      <w:pPr>
        <w:pStyle w:val="ListParagraph"/>
        <w:tabs>
          <w:tab w:val="left" w:pos="1134"/>
          <w:tab w:val="right" w:pos="9356"/>
        </w:tabs>
        <w:ind w:firstLine="0"/>
      </w:pPr>
    </w:p>
    <w:p w14:paraId="4460F540" w14:textId="77777777" w:rsidR="002A0FEC" w:rsidRDefault="002A0FEC" w:rsidP="002A0FEC">
      <w:pPr>
        <w:pStyle w:val="ListParagraph"/>
        <w:tabs>
          <w:tab w:val="left" w:pos="1134"/>
          <w:tab w:val="right" w:pos="9356"/>
        </w:tabs>
        <w:ind w:firstLine="0"/>
      </w:pPr>
    </w:p>
    <w:p w14:paraId="56AD71DD" w14:textId="77777777" w:rsidR="002A0FEC" w:rsidRDefault="002A0FEC" w:rsidP="002A0FEC">
      <w:pPr>
        <w:pStyle w:val="ListParagraph"/>
        <w:tabs>
          <w:tab w:val="left" w:pos="1134"/>
          <w:tab w:val="right" w:pos="9356"/>
        </w:tabs>
        <w:ind w:firstLine="0"/>
      </w:pPr>
    </w:p>
    <w:p w14:paraId="56F60E6A" w14:textId="77777777" w:rsidR="002A0FEC" w:rsidRDefault="002A0FEC" w:rsidP="002A0FEC">
      <w:pPr>
        <w:pStyle w:val="ListParagraph"/>
        <w:tabs>
          <w:tab w:val="left" w:pos="1134"/>
          <w:tab w:val="right" w:pos="9356"/>
        </w:tabs>
        <w:ind w:firstLine="0"/>
      </w:pPr>
    </w:p>
    <w:p w14:paraId="3893DE43" w14:textId="4356141E" w:rsidR="002A0FEC" w:rsidRDefault="002A0FEC" w:rsidP="002A0FEC">
      <w:pPr>
        <w:pStyle w:val="ListParagraph"/>
        <w:tabs>
          <w:tab w:val="left" w:pos="1134"/>
          <w:tab w:val="right" w:pos="9356"/>
        </w:tabs>
        <w:ind w:firstLine="0"/>
        <w:rPr>
          <w:bCs/>
        </w:rPr>
      </w:pPr>
      <w:r>
        <w:tab/>
      </w:r>
      <w:r>
        <w:tab/>
      </w:r>
      <w:r w:rsidRPr="006164DF">
        <w:rPr>
          <w:bCs/>
        </w:rPr>
        <w:t xml:space="preserve"> </w:t>
      </w:r>
    </w:p>
    <w:p w14:paraId="1BC27D72" w14:textId="77777777" w:rsidR="002A0FEC" w:rsidRDefault="002A0FEC" w:rsidP="002A0FEC">
      <w:pPr>
        <w:pStyle w:val="ListParagraph"/>
        <w:tabs>
          <w:tab w:val="left" w:pos="1134"/>
          <w:tab w:val="right" w:pos="9356"/>
        </w:tabs>
        <w:ind w:firstLine="0"/>
      </w:pPr>
    </w:p>
    <w:p w14:paraId="0F532E5F" w14:textId="77777777" w:rsidR="002A0FEC" w:rsidRDefault="002A0FEC" w:rsidP="002A0FEC">
      <w:pPr>
        <w:pStyle w:val="ListParagraph"/>
        <w:tabs>
          <w:tab w:val="left" w:pos="1134"/>
          <w:tab w:val="right" w:pos="9356"/>
        </w:tabs>
        <w:ind w:firstLine="0"/>
      </w:pPr>
    </w:p>
    <w:p w14:paraId="0526AF95" w14:textId="77777777" w:rsidR="002A0FEC" w:rsidRDefault="002A0FEC" w:rsidP="002A0FEC">
      <w:pPr>
        <w:pStyle w:val="ListParagraph"/>
        <w:tabs>
          <w:tab w:val="left" w:pos="1134"/>
          <w:tab w:val="right" w:pos="9356"/>
        </w:tabs>
        <w:ind w:firstLine="0"/>
      </w:pPr>
    </w:p>
    <w:p w14:paraId="382A9C07" w14:textId="77777777" w:rsidR="002A0FEC" w:rsidRDefault="002A0FEC" w:rsidP="00E15262">
      <w:pPr>
        <w:pStyle w:val="ListParagraph"/>
        <w:numPr>
          <w:ilvl w:val="0"/>
          <w:numId w:val="7"/>
        </w:numPr>
        <w:tabs>
          <w:tab w:val="left" w:pos="1134"/>
          <w:tab w:val="right" w:pos="9356"/>
        </w:tabs>
      </w:pPr>
      <w:r>
        <w:t>As the angle made by T</w:t>
      </w:r>
      <w:r>
        <w:rPr>
          <w:vertAlign w:val="subscript"/>
        </w:rPr>
        <w:t>2</w:t>
      </w:r>
      <w:r>
        <w:t xml:space="preserve"> and the horizontal decreases, explain what happens to the value of T</w:t>
      </w:r>
      <w:r>
        <w:rPr>
          <w:vertAlign w:val="subscript"/>
        </w:rPr>
        <w:t>1</w:t>
      </w:r>
      <w:r>
        <w:t xml:space="preserve"> and T</w:t>
      </w:r>
      <w:r>
        <w:rPr>
          <w:vertAlign w:val="subscript"/>
        </w:rPr>
        <w:t>2</w:t>
      </w:r>
      <w:r>
        <w:t xml:space="preserve">. </w:t>
      </w:r>
      <w:r>
        <w:tab/>
        <w:t>(3 marks)</w:t>
      </w:r>
    </w:p>
    <w:p w14:paraId="55B09B86" w14:textId="77777777" w:rsidR="002A0FEC" w:rsidRDefault="002A0FEC" w:rsidP="002A0FEC">
      <w:pPr>
        <w:tabs>
          <w:tab w:val="left" w:pos="1134"/>
          <w:tab w:val="right" w:pos="9356"/>
        </w:tabs>
        <w:ind w:left="360"/>
      </w:pPr>
    </w:p>
    <w:p w14:paraId="734B3B7E" w14:textId="77777777" w:rsidR="002A0FEC" w:rsidRDefault="002A0FEC" w:rsidP="002A0FEC">
      <w:pPr>
        <w:tabs>
          <w:tab w:val="left" w:pos="1134"/>
          <w:tab w:val="right" w:pos="9356"/>
        </w:tabs>
        <w:ind w:left="360"/>
      </w:pPr>
    </w:p>
    <w:p w14:paraId="28364C7B" w14:textId="4965B73D" w:rsidR="002A0FEC" w:rsidRPr="00CD4893" w:rsidRDefault="00E9072F" w:rsidP="002A0FEC">
      <w:pPr>
        <w:tabs>
          <w:tab w:val="left" w:pos="1134"/>
          <w:tab w:val="right" w:pos="9356"/>
        </w:tabs>
        <w:ind w:left="360"/>
        <w:rPr>
          <w:color w:val="FF0000"/>
        </w:rPr>
      </w:pPr>
      <w:r w:rsidRPr="00CD4893">
        <w:rPr>
          <w:color w:val="FF0000"/>
        </w:rPr>
        <w:t xml:space="preserve">As the angle </w:t>
      </w:r>
      <w:r w:rsidR="00FA3B8B" w:rsidRPr="00CD4893">
        <w:rPr>
          <w:color w:val="FF0000"/>
        </w:rPr>
        <w:t>of  T</w:t>
      </w:r>
      <w:r w:rsidR="00FA3B8B" w:rsidRPr="00CD4893">
        <w:rPr>
          <w:color w:val="FF0000"/>
          <w:vertAlign w:val="subscript"/>
        </w:rPr>
        <w:t>2</w:t>
      </w:r>
      <w:r w:rsidR="00FA3B8B" w:rsidRPr="00CD4893">
        <w:rPr>
          <w:color w:val="FF0000"/>
        </w:rPr>
        <w:t xml:space="preserve"> </w:t>
      </w:r>
      <w:r w:rsidRPr="00CD4893">
        <w:rPr>
          <w:color w:val="FF0000"/>
        </w:rPr>
        <w:t>decreases</w:t>
      </w:r>
      <w:r w:rsidR="009517D4" w:rsidRPr="00CD4893">
        <w:rPr>
          <w:color w:val="FF0000"/>
        </w:rPr>
        <w:t xml:space="preserve"> both tension values will increase</w:t>
      </w:r>
      <w:r w:rsidR="009517D4" w:rsidRPr="00CD4893">
        <w:rPr>
          <w:color w:val="FF0000"/>
        </w:rPr>
        <w:tab/>
        <w:t>1</w:t>
      </w:r>
    </w:p>
    <w:p w14:paraId="1A77AEFC" w14:textId="7C80A6E0" w:rsidR="00E9072F" w:rsidRPr="00CD4893" w:rsidRDefault="00E9072F" w:rsidP="002A0FEC">
      <w:pPr>
        <w:tabs>
          <w:tab w:val="left" w:pos="1134"/>
          <w:tab w:val="right" w:pos="9356"/>
        </w:tabs>
        <w:ind w:left="360"/>
        <w:rPr>
          <w:color w:val="FF0000"/>
        </w:rPr>
      </w:pPr>
    </w:p>
    <w:p w14:paraId="6E8EDB74" w14:textId="7EF6C618" w:rsidR="00E9072F" w:rsidRPr="00CD4893" w:rsidRDefault="009517D4" w:rsidP="002A0FEC">
      <w:pPr>
        <w:tabs>
          <w:tab w:val="left" w:pos="1134"/>
          <w:tab w:val="right" w:pos="9356"/>
        </w:tabs>
        <w:ind w:left="360"/>
        <w:rPr>
          <w:color w:val="FF0000"/>
        </w:rPr>
      </w:pPr>
      <w:r w:rsidRPr="00CD4893">
        <w:rPr>
          <w:color w:val="FF0000"/>
        </w:rPr>
        <w:t xml:space="preserve">This is because </w:t>
      </w:r>
      <w:r w:rsidR="00F00264" w:rsidRPr="00CD4893">
        <w:rPr>
          <w:color w:val="FF0000"/>
        </w:rPr>
        <w:t>T</w:t>
      </w:r>
      <w:r w:rsidR="00F00264" w:rsidRPr="00CD4893">
        <w:rPr>
          <w:color w:val="FF0000"/>
          <w:vertAlign w:val="subscript"/>
        </w:rPr>
        <w:t>2</w:t>
      </w:r>
      <w:r w:rsidR="00F00264" w:rsidRPr="00CD4893">
        <w:rPr>
          <w:color w:val="FF0000"/>
        </w:rPr>
        <w:t xml:space="preserve"> will have to pull harder to maintain a vertical component to support the sign, which requires </w:t>
      </w:r>
      <w:r w:rsidR="00165151" w:rsidRPr="00CD4893">
        <w:rPr>
          <w:color w:val="FF0000"/>
        </w:rPr>
        <w:t>T</w:t>
      </w:r>
      <w:r w:rsidR="00165151" w:rsidRPr="00CD4893">
        <w:rPr>
          <w:color w:val="FF0000"/>
          <w:vertAlign w:val="subscript"/>
        </w:rPr>
        <w:t>1</w:t>
      </w:r>
      <w:r w:rsidR="00165151" w:rsidRPr="00CD4893">
        <w:rPr>
          <w:color w:val="FF0000"/>
        </w:rPr>
        <w:t xml:space="preserve"> to increase to support the extra horizontal component of T</w:t>
      </w:r>
      <w:r w:rsidR="00165151" w:rsidRPr="00CD4893">
        <w:rPr>
          <w:color w:val="FF0000"/>
          <w:vertAlign w:val="subscript"/>
        </w:rPr>
        <w:t>2</w:t>
      </w:r>
      <w:r w:rsidR="00165151" w:rsidRPr="00CD4893">
        <w:rPr>
          <w:color w:val="FF0000"/>
        </w:rPr>
        <w:t xml:space="preserve">. </w:t>
      </w:r>
      <w:r w:rsidR="00165151" w:rsidRPr="00CD4893">
        <w:rPr>
          <w:color w:val="FF0000"/>
        </w:rPr>
        <w:tab/>
        <w:t>1-2</w:t>
      </w:r>
    </w:p>
    <w:p w14:paraId="4620E054" w14:textId="77777777" w:rsidR="002A0FEC" w:rsidRDefault="002A0FEC" w:rsidP="002A0FEC">
      <w:pPr>
        <w:spacing w:after="160" w:line="259" w:lineRule="auto"/>
      </w:pPr>
      <w:r>
        <w:br w:type="page"/>
      </w:r>
    </w:p>
    <w:p w14:paraId="764AC197" w14:textId="08A96483" w:rsidR="002A0FEC" w:rsidRDefault="002A0FEC" w:rsidP="002A0FEC">
      <w:pPr>
        <w:tabs>
          <w:tab w:val="left" w:pos="1134"/>
          <w:tab w:val="left" w:pos="8505"/>
          <w:tab w:val="right" w:pos="9356"/>
        </w:tabs>
        <w:rPr>
          <w:rFonts w:cs="Arial"/>
          <w:b/>
          <w:bCs/>
          <w:szCs w:val="22"/>
        </w:rPr>
      </w:pPr>
      <w:r w:rsidRPr="00072D50">
        <w:rPr>
          <w:rFonts w:cs="Arial"/>
          <w:b/>
          <w:bCs/>
          <w:szCs w:val="22"/>
        </w:rPr>
        <w:lastRenderedPageBreak/>
        <w:t>Question 1</w:t>
      </w:r>
      <w:r w:rsidR="002F44BD">
        <w:rPr>
          <w:rFonts w:cs="Arial"/>
          <w:b/>
          <w:bCs/>
          <w:szCs w:val="22"/>
        </w:rPr>
        <w:t>6</w:t>
      </w:r>
      <w:r w:rsidRPr="00072D50">
        <w:rPr>
          <w:rFonts w:cs="Arial"/>
          <w:b/>
          <w:bCs/>
          <w:szCs w:val="22"/>
        </w:rPr>
        <w:tab/>
        <w:t>(</w:t>
      </w:r>
      <w:r>
        <w:rPr>
          <w:rFonts w:cs="Arial"/>
          <w:b/>
          <w:bCs/>
          <w:szCs w:val="22"/>
        </w:rPr>
        <w:t>12</w:t>
      </w:r>
      <w:r w:rsidRPr="00072D50">
        <w:rPr>
          <w:rFonts w:cs="Arial"/>
          <w:b/>
          <w:bCs/>
          <w:szCs w:val="22"/>
        </w:rPr>
        <w:t xml:space="preserve"> marks)</w:t>
      </w:r>
    </w:p>
    <w:p w14:paraId="2CF1BE36" w14:textId="77777777" w:rsidR="002A0FEC" w:rsidRDefault="002A0FEC" w:rsidP="002A0FEC">
      <w:pPr>
        <w:tabs>
          <w:tab w:val="right" w:pos="9072"/>
        </w:tabs>
        <w:spacing w:after="200" w:line="276" w:lineRule="auto"/>
        <w:contextualSpacing/>
      </w:pPr>
      <w:r>
        <w:t>Claire is standing on Earth. She observes Jim passing by in a spaceship at 0.60 c. Jim observes the spaceship to be 18.0 m long. Jim is playing hyperspace pong where he hits a ball towards the front of the spaceship from the back at 0.40 c (according to Jim). The ball has a rest mass of 0.500 kg.</w:t>
      </w:r>
    </w:p>
    <w:p w14:paraId="511AD6F0" w14:textId="77777777" w:rsidR="002A0FEC" w:rsidRDefault="002A0FEC" w:rsidP="00E15262">
      <w:pPr>
        <w:pStyle w:val="ListParagraph"/>
        <w:numPr>
          <w:ilvl w:val="0"/>
          <w:numId w:val="9"/>
        </w:numPr>
        <w:tabs>
          <w:tab w:val="left" w:pos="1134"/>
          <w:tab w:val="right" w:pos="9356"/>
        </w:tabs>
      </w:pPr>
      <w:r>
        <w:t>What time does Jim observe the ball take to reach the front of the spaceship?</w:t>
      </w:r>
      <w:r>
        <w:tab/>
      </w:r>
    </w:p>
    <w:p w14:paraId="0DB48D4E" w14:textId="77777777" w:rsidR="002A0FEC" w:rsidRDefault="002A0FEC" w:rsidP="002A0FEC">
      <w:pPr>
        <w:pStyle w:val="ListParagraph"/>
        <w:tabs>
          <w:tab w:val="right" w:pos="9072"/>
        </w:tabs>
        <w:ind w:left="1440"/>
      </w:pPr>
      <w:r>
        <w:tab/>
      </w:r>
      <w:r>
        <w:tab/>
        <w:t>(2 marks)</w:t>
      </w:r>
    </w:p>
    <w:p w14:paraId="3C72C1D4" w14:textId="77777777" w:rsidR="00044D29" w:rsidRDefault="00044D29" w:rsidP="002A0FEC">
      <w:pPr>
        <w:pStyle w:val="ListParagraph"/>
        <w:tabs>
          <w:tab w:val="right" w:pos="9072"/>
        </w:tabs>
        <w:ind w:left="1440"/>
      </w:pPr>
    </w:p>
    <w:p w14:paraId="493F3D48" w14:textId="77777777" w:rsidR="00044D29" w:rsidRPr="00044D29" w:rsidRDefault="00044D29" w:rsidP="002A0FEC">
      <w:pPr>
        <w:pStyle w:val="ListParagraph"/>
        <w:tabs>
          <w:tab w:val="right" w:pos="9072"/>
        </w:tabs>
        <w:ind w:left="1440"/>
      </w:pPr>
    </w:p>
    <w:p w14:paraId="629DB430" w14:textId="1982C7FF" w:rsidR="002A0FEC" w:rsidRPr="00044D29" w:rsidRDefault="005B739D" w:rsidP="002A0FEC">
      <w:pPr>
        <w:pStyle w:val="ListParagraph"/>
        <w:tabs>
          <w:tab w:val="right" w:pos="9072"/>
        </w:tabs>
        <w:ind w:left="1440"/>
        <w:rPr>
          <w:color w:val="FF0000"/>
        </w:rPr>
      </w:pPr>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s</m:t>
            </m:r>
          </m:num>
          <m:den>
            <m:r>
              <w:rPr>
                <w:rFonts w:ascii="Cambria Math" w:hAnsi="Cambria Math"/>
                <w:color w:val="FF0000"/>
              </w:rPr>
              <m:t>v</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18.0</m:t>
            </m:r>
          </m:num>
          <m:den>
            <m:r>
              <w:rPr>
                <w:rFonts w:ascii="Cambria Math" w:hAnsi="Cambria Math"/>
                <w:color w:val="FF0000"/>
              </w:rPr>
              <m:t>0.40×3.00×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den>
        </m:f>
        <m:r>
          <w:rPr>
            <w:rFonts w:ascii="Cambria Math" w:hAnsi="Cambria Math"/>
            <w:color w:val="FF0000"/>
          </w:rPr>
          <m:t>=1.50×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 xml:space="preserve"> s</m:t>
        </m:r>
      </m:oMath>
      <w:r w:rsidR="00044D29" w:rsidRPr="00044D29">
        <w:rPr>
          <w:color w:val="FF0000"/>
        </w:rPr>
        <w:t xml:space="preserve"> </w:t>
      </w:r>
      <w:r w:rsidR="00044D29" w:rsidRPr="00044D29">
        <w:rPr>
          <w:color w:val="FF0000"/>
        </w:rPr>
        <w:tab/>
        <w:t>1-2</w:t>
      </w:r>
    </w:p>
    <w:p w14:paraId="571680E2" w14:textId="77777777" w:rsidR="002A0FEC" w:rsidRDefault="002A0FEC" w:rsidP="002A0FEC">
      <w:pPr>
        <w:pStyle w:val="ListParagraph"/>
        <w:tabs>
          <w:tab w:val="right" w:pos="9072"/>
        </w:tabs>
        <w:ind w:left="1440"/>
      </w:pPr>
    </w:p>
    <w:p w14:paraId="155B4A13" w14:textId="77777777" w:rsidR="002A0FEC" w:rsidRDefault="002A0FEC" w:rsidP="002A0FEC">
      <w:pPr>
        <w:pStyle w:val="ListParagraph"/>
        <w:tabs>
          <w:tab w:val="right" w:pos="9072"/>
        </w:tabs>
        <w:ind w:left="1440"/>
      </w:pPr>
    </w:p>
    <w:p w14:paraId="6A358AEC" w14:textId="77777777" w:rsidR="002A0FEC" w:rsidRDefault="002A0FEC" w:rsidP="002A0FEC">
      <w:pPr>
        <w:pStyle w:val="ListParagraph"/>
        <w:tabs>
          <w:tab w:val="right" w:pos="9072"/>
        </w:tabs>
        <w:ind w:left="1440"/>
      </w:pPr>
    </w:p>
    <w:p w14:paraId="15FA88C0" w14:textId="77777777" w:rsidR="002A0FEC" w:rsidRDefault="002A0FEC" w:rsidP="002A0FEC">
      <w:pPr>
        <w:pStyle w:val="ListParagraph"/>
        <w:tabs>
          <w:tab w:val="right" w:pos="9072"/>
        </w:tabs>
        <w:ind w:left="1440"/>
      </w:pPr>
    </w:p>
    <w:p w14:paraId="475CFA7A" w14:textId="77777777" w:rsidR="002A0FEC" w:rsidRDefault="002A0FEC" w:rsidP="002A0FEC">
      <w:pPr>
        <w:pStyle w:val="ListParagraph"/>
        <w:tabs>
          <w:tab w:val="right" w:pos="9072"/>
        </w:tabs>
        <w:ind w:left="1440"/>
      </w:pPr>
    </w:p>
    <w:p w14:paraId="5501F429" w14:textId="77777777" w:rsidR="002A0FEC" w:rsidRDefault="002A0FEC" w:rsidP="002A0FEC">
      <w:pPr>
        <w:pStyle w:val="ListParagraph"/>
        <w:tabs>
          <w:tab w:val="right" w:pos="9072"/>
        </w:tabs>
        <w:ind w:left="1440"/>
      </w:pPr>
    </w:p>
    <w:p w14:paraId="47009A91" w14:textId="6221E9A7" w:rsidR="002A0FEC" w:rsidRDefault="002A0FEC" w:rsidP="002A0FEC">
      <w:pPr>
        <w:pStyle w:val="ListParagraph"/>
        <w:tabs>
          <w:tab w:val="right" w:pos="9072"/>
        </w:tabs>
        <w:ind w:left="1440"/>
      </w:pPr>
      <w:r>
        <w:tab/>
      </w:r>
      <w:r>
        <w:tab/>
      </w:r>
    </w:p>
    <w:p w14:paraId="7D368610" w14:textId="77777777" w:rsidR="002A0FEC" w:rsidRDefault="002A0FEC" w:rsidP="002A0FEC">
      <w:pPr>
        <w:pStyle w:val="ListParagraph"/>
        <w:tabs>
          <w:tab w:val="right" w:pos="9072"/>
        </w:tabs>
        <w:ind w:left="1440"/>
      </w:pPr>
    </w:p>
    <w:p w14:paraId="5AF80468" w14:textId="77777777" w:rsidR="0080226C" w:rsidRDefault="0080226C" w:rsidP="0080226C">
      <w:pPr>
        <w:pStyle w:val="ListParagraph"/>
        <w:numPr>
          <w:ilvl w:val="0"/>
          <w:numId w:val="9"/>
        </w:numPr>
        <w:tabs>
          <w:tab w:val="left" w:pos="1134"/>
          <w:tab w:val="right" w:pos="9356"/>
        </w:tabs>
      </w:pPr>
      <w:r>
        <w:t>As the ball moves towards the front of the spaceship, does Jim observe the proper length of the ball’s journey or the proper time for the ball’s journey or both? Justify your choice.</w:t>
      </w:r>
      <w:r>
        <w:tab/>
      </w:r>
    </w:p>
    <w:p w14:paraId="77CDDE26" w14:textId="77777777" w:rsidR="0080226C" w:rsidRDefault="0080226C" w:rsidP="0080226C">
      <w:pPr>
        <w:pStyle w:val="ListParagraph"/>
        <w:tabs>
          <w:tab w:val="left" w:pos="1134"/>
          <w:tab w:val="right" w:pos="9356"/>
        </w:tabs>
        <w:ind w:firstLine="0"/>
      </w:pPr>
      <w:r>
        <w:tab/>
      </w:r>
      <w:r>
        <w:tab/>
        <w:t>(2 marks)</w:t>
      </w:r>
    </w:p>
    <w:p w14:paraId="41C9232C" w14:textId="77777777" w:rsidR="002A0FEC" w:rsidRDefault="002A0FEC" w:rsidP="002A0FEC">
      <w:pPr>
        <w:pStyle w:val="ListParagraph"/>
        <w:tabs>
          <w:tab w:val="right" w:pos="9072"/>
        </w:tabs>
        <w:ind w:left="1440"/>
      </w:pPr>
    </w:p>
    <w:p w14:paraId="5C571AF6" w14:textId="77777777" w:rsidR="002A0FEC" w:rsidRDefault="002A0FEC" w:rsidP="002A0FEC">
      <w:pPr>
        <w:pStyle w:val="ListParagraph"/>
        <w:tabs>
          <w:tab w:val="right" w:pos="9072"/>
        </w:tabs>
        <w:ind w:left="1440"/>
      </w:pPr>
    </w:p>
    <w:p w14:paraId="14B23041" w14:textId="77777777" w:rsidR="002A0FEC" w:rsidRDefault="002A0FEC" w:rsidP="002A0FEC">
      <w:pPr>
        <w:pStyle w:val="ListParagraph"/>
        <w:tabs>
          <w:tab w:val="right" w:pos="9072"/>
        </w:tabs>
        <w:ind w:left="1440"/>
      </w:pPr>
    </w:p>
    <w:p w14:paraId="12F1DBC6" w14:textId="069CA053" w:rsidR="002A0FEC" w:rsidRPr="00CB5B6A" w:rsidRDefault="00421CAB" w:rsidP="002A0FEC">
      <w:pPr>
        <w:pStyle w:val="ListParagraph"/>
        <w:tabs>
          <w:tab w:val="right" w:pos="9072"/>
        </w:tabs>
        <w:ind w:left="1440"/>
        <w:rPr>
          <w:color w:val="FF0000"/>
        </w:rPr>
      </w:pPr>
      <w:r w:rsidRPr="00CB5B6A">
        <w:rPr>
          <w:color w:val="FF0000"/>
        </w:rPr>
        <w:t>Proper length</w:t>
      </w:r>
      <w:r w:rsidRPr="00CB5B6A">
        <w:rPr>
          <w:color w:val="FF0000"/>
        </w:rPr>
        <w:tab/>
        <w:t>1</w:t>
      </w:r>
    </w:p>
    <w:p w14:paraId="6388EA35" w14:textId="77777777" w:rsidR="002A0FEC" w:rsidRPr="00CB5B6A" w:rsidRDefault="002A0FEC" w:rsidP="002A0FEC">
      <w:pPr>
        <w:pStyle w:val="ListParagraph"/>
        <w:tabs>
          <w:tab w:val="right" w:pos="9072"/>
        </w:tabs>
        <w:ind w:left="1440"/>
        <w:rPr>
          <w:color w:val="FF0000"/>
        </w:rPr>
      </w:pPr>
    </w:p>
    <w:p w14:paraId="168DE4B3" w14:textId="55625B2D" w:rsidR="002A0FEC" w:rsidRPr="00CB5B6A" w:rsidRDefault="00421CAB" w:rsidP="002A0FEC">
      <w:pPr>
        <w:pStyle w:val="ListParagraph"/>
        <w:tabs>
          <w:tab w:val="right" w:pos="9072"/>
        </w:tabs>
        <w:ind w:left="1440"/>
        <w:rPr>
          <w:color w:val="FF0000"/>
        </w:rPr>
      </w:pPr>
      <w:r w:rsidRPr="00CB5B6A">
        <w:rPr>
          <w:color w:val="FF0000"/>
        </w:rPr>
        <w:t xml:space="preserve">Jim observes the start and end points of the </w:t>
      </w:r>
      <w:r w:rsidR="00CB5B6A" w:rsidRPr="00CB5B6A">
        <w:rPr>
          <w:color w:val="FF0000"/>
        </w:rPr>
        <w:t>journey being at rest with his frame</w:t>
      </w:r>
      <w:r w:rsidR="00CB5B6A" w:rsidRPr="00CB5B6A">
        <w:rPr>
          <w:color w:val="FF0000"/>
        </w:rPr>
        <w:tab/>
        <w:t>1</w:t>
      </w:r>
    </w:p>
    <w:p w14:paraId="5C8B5AA7" w14:textId="77777777" w:rsidR="002A0FEC" w:rsidRDefault="002A0FEC" w:rsidP="002A0FEC">
      <w:pPr>
        <w:pStyle w:val="ListParagraph"/>
        <w:tabs>
          <w:tab w:val="right" w:pos="9072"/>
        </w:tabs>
        <w:ind w:left="1440"/>
      </w:pPr>
    </w:p>
    <w:p w14:paraId="69219846" w14:textId="77777777" w:rsidR="002A0FEC" w:rsidRDefault="002A0FEC" w:rsidP="002A0FEC">
      <w:pPr>
        <w:pStyle w:val="ListParagraph"/>
        <w:tabs>
          <w:tab w:val="right" w:pos="9072"/>
        </w:tabs>
        <w:ind w:left="1440"/>
      </w:pPr>
    </w:p>
    <w:p w14:paraId="48DBACF1" w14:textId="77777777" w:rsidR="002A0FEC" w:rsidRDefault="002A0FEC" w:rsidP="002A0FEC">
      <w:pPr>
        <w:pStyle w:val="ListParagraph"/>
        <w:tabs>
          <w:tab w:val="right" w:pos="9072"/>
        </w:tabs>
        <w:ind w:left="1440"/>
      </w:pPr>
    </w:p>
    <w:p w14:paraId="2E866887" w14:textId="77777777" w:rsidR="002A0FEC" w:rsidRDefault="002A0FEC" w:rsidP="002A0FEC">
      <w:pPr>
        <w:pStyle w:val="ListParagraph"/>
        <w:tabs>
          <w:tab w:val="right" w:pos="9072"/>
        </w:tabs>
        <w:ind w:left="1440"/>
      </w:pPr>
    </w:p>
    <w:p w14:paraId="7564C7C0" w14:textId="77777777" w:rsidR="002A0FEC" w:rsidRDefault="002A0FEC" w:rsidP="002A0FEC">
      <w:pPr>
        <w:pStyle w:val="ListParagraph"/>
        <w:tabs>
          <w:tab w:val="right" w:pos="9072"/>
        </w:tabs>
        <w:ind w:left="1440"/>
      </w:pPr>
    </w:p>
    <w:p w14:paraId="3650003F" w14:textId="77777777" w:rsidR="002A0FEC" w:rsidRDefault="002A0FEC" w:rsidP="002A0FEC">
      <w:pPr>
        <w:pStyle w:val="ListParagraph"/>
        <w:tabs>
          <w:tab w:val="right" w:pos="9072"/>
        </w:tabs>
        <w:ind w:left="1440"/>
      </w:pPr>
    </w:p>
    <w:p w14:paraId="36262F27" w14:textId="77777777" w:rsidR="002A0FEC" w:rsidRDefault="002A0FEC" w:rsidP="002A0FEC">
      <w:pPr>
        <w:pStyle w:val="ListParagraph"/>
        <w:tabs>
          <w:tab w:val="right" w:pos="9072"/>
        </w:tabs>
        <w:ind w:left="1440"/>
      </w:pPr>
    </w:p>
    <w:p w14:paraId="71EBC2D5" w14:textId="77777777" w:rsidR="002A0FEC" w:rsidRDefault="002A0FEC" w:rsidP="002A0FEC">
      <w:pPr>
        <w:pStyle w:val="ListParagraph"/>
        <w:tabs>
          <w:tab w:val="right" w:pos="9072"/>
        </w:tabs>
        <w:ind w:left="1440"/>
      </w:pPr>
    </w:p>
    <w:p w14:paraId="7C9E5325" w14:textId="77777777" w:rsidR="002A0FEC" w:rsidRDefault="002A0FEC" w:rsidP="002A0FEC">
      <w:pPr>
        <w:pStyle w:val="ListParagraph"/>
        <w:tabs>
          <w:tab w:val="right" w:pos="9072"/>
        </w:tabs>
        <w:ind w:left="1440"/>
      </w:pPr>
    </w:p>
    <w:p w14:paraId="60E8B6B0" w14:textId="77777777" w:rsidR="002A0FEC" w:rsidRDefault="002A0FEC" w:rsidP="002A0FEC">
      <w:pPr>
        <w:pStyle w:val="ListParagraph"/>
        <w:tabs>
          <w:tab w:val="right" w:pos="9072"/>
        </w:tabs>
        <w:ind w:left="1440"/>
      </w:pPr>
    </w:p>
    <w:p w14:paraId="5AB56EB4" w14:textId="77777777" w:rsidR="002A0FEC" w:rsidRDefault="002A0FEC" w:rsidP="00E15262">
      <w:pPr>
        <w:pStyle w:val="ListParagraph"/>
        <w:numPr>
          <w:ilvl w:val="0"/>
          <w:numId w:val="9"/>
        </w:numPr>
        <w:tabs>
          <w:tab w:val="left" w:pos="1134"/>
          <w:tab w:val="right" w:pos="9356"/>
        </w:tabs>
      </w:pPr>
      <w:r>
        <w:t>How long is the spaceship as measured by Claire?</w:t>
      </w:r>
      <w:r>
        <w:tab/>
        <w:t>(2 marks)</w:t>
      </w:r>
    </w:p>
    <w:p w14:paraId="7D64D763" w14:textId="77777777" w:rsidR="002A0FEC" w:rsidRDefault="002A0FEC" w:rsidP="002A0FEC">
      <w:pPr>
        <w:pStyle w:val="ListParagraph"/>
        <w:tabs>
          <w:tab w:val="right" w:pos="9072"/>
        </w:tabs>
        <w:ind w:left="1440"/>
      </w:pPr>
    </w:p>
    <w:p w14:paraId="20A7F5AA" w14:textId="77777777" w:rsidR="002A0FEC" w:rsidRDefault="002A0FEC" w:rsidP="002A0FEC">
      <w:pPr>
        <w:pStyle w:val="ListParagraph"/>
        <w:tabs>
          <w:tab w:val="right" w:pos="9072"/>
        </w:tabs>
        <w:ind w:left="1440"/>
      </w:pPr>
    </w:p>
    <w:p w14:paraId="6688489B" w14:textId="7AF17647" w:rsidR="002A0FEC" w:rsidRPr="00C62D18" w:rsidRDefault="00CB5B6A" w:rsidP="002A0FEC">
      <w:pPr>
        <w:pStyle w:val="ListParagraph"/>
        <w:tabs>
          <w:tab w:val="right" w:pos="9072"/>
        </w:tabs>
        <w:ind w:left="1440"/>
        <w:rPr>
          <w:color w:val="FF0000"/>
        </w:rPr>
      </w:pPr>
      <m:oMath>
        <m:r>
          <w:rPr>
            <w:rFonts w:ascii="Cambria Math" w:hAnsi="Cambria Math"/>
            <w:color w:val="FF0000"/>
          </w:rPr>
          <m:t>l=</m:t>
        </m:r>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0</m:t>
            </m:r>
          </m:sub>
        </m:sSub>
        <m:rad>
          <m:radPr>
            <m:degHide m:val="1"/>
            <m:ctrlPr>
              <w:rPr>
                <w:rFonts w:ascii="Cambria Math" w:hAnsi="Cambria Math"/>
                <w:i/>
                <w:color w:val="FF0000"/>
              </w:rPr>
            </m:ctrlPr>
          </m:radPr>
          <m:deg/>
          <m:e>
            <m:r>
              <w:rPr>
                <w:rFonts w:ascii="Cambria Math" w:hAnsi="Cambria Math"/>
                <w:color w:val="FF0000"/>
              </w:rPr>
              <m:t>1-</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e>
        </m:rad>
        <m:r>
          <w:rPr>
            <w:rFonts w:ascii="Cambria Math" w:hAnsi="Cambria Math"/>
            <w:color w:val="FF0000"/>
          </w:rPr>
          <m:t xml:space="preserve">=18.0 </m:t>
        </m:r>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0.60</m:t>
                </m:r>
              </m:e>
              <m:sup>
                <m:r>
                  <w:rPr>
                    <w:rFonts w:ascii="Cambria Math" w:hAnsi="Cambria Math"/>
                    <w:color w:val="FF0000"/>
                  </w:rPr>
                  <m:t>2</m:t>
                </m:r>
              </m:sup>
            </m:sSup>
          </m:e>
        </m:rad>
        <m:r>
          <w:rPr>
            <w:rFonts w:ascii="Cambria Math" w:hAnsi="Cambria Math"/>
            <w:color w:val="FF0000"/>
          </w:rPr>
          <m:t>=14.4 m</m:t>
        </m:r>
      </m:oMath>
      <w:r w:rsidR="00C62D18" w:rsidRPr="00C62D18">
        <w:rPr>
          <w:color w:val="FF0000"/>
        </w:rPr>
        <w:t xml:space="preserve"> </w:t>
      </w:r>
      <w:r w:rsidR="00C62D18" w:rsidRPr="00C62D18">
        <w:rPr>
          <w:color w:val="FF0000"/>
        </w:rPr>
        <w:tab/>
        <w:t>1-2</w:t>
      </w:r>
    </w:p>
    <w:p w14:paraId="155657F3" w14:textId="77777777" w:rsidR="002A0FEC" w:rsidRDefault="002A0FEC" w:rsidP="002A0FEC">
      <w:pPr>
        <w:pStyle w:val="ListParagraph"/>
        <w:tabs>
          <w:tab w:val="right" w:pos="9072"/>
        </w:tabs>
        <w:ind w:left="1440"/>
      </w:pPr>
    </w:p>
    <w:p w14:paraId="2C78BF80" w14:textId="77777777" w:rsidR="002A0FEC" w:rsidRDefault="002A0FEC" w:rsidP="002A0FEC">
      <w:pPr>
        <w:pStyle w:val="ListParagraph"/>
        <w:tabs>
          <w:tab w:val="right" w:pos="9072"/>
        </w:tabs>
        <w:ind w:left="1440"/>
      </w:pPr>
    </w:p>
    <w:p w14:paraId="2F574A26" w14:textId="77777777" w:rsidR="002A0FEC" w:rsidRDefault="002A0FEC" w:rsidP="002A0FEC">
      <w:pPr>
        <w:pStyle w:val="ListParagraph"/>
        <w:tabs>
          <w:tab w:val="right" w:pos="9072"/>
        </w:tabs>
        <w:ind w:left="1440"/>
      </w:pPr>
    </w:p>
    <w:p w14:paraId="42C45392" w14:textId="77777777" w:rsidR="002A0FEC" w:rsidRDefault="002A0FEC" w:rsidP="002A0FEC">
      <w:pPr>
        <w:pStyle w:val="ListParagraph"/>
        <w:tabs>
          <w:tab w:val="right" w:pos="9072"/>
        </w:tabs>
        <w:ind w:left="1440"/>
      </w:pPr>
    </w:p>
    <w:p w14:paraId="00C6D19F" w14:textId="77777777" w:rsidR="002A0FEC" w:rsidRDefault="002A0FEC" w:rsidP="002A0FEC">
      <w:pPr>
        <w:pStyle w:val="ListParagraph"/>
        <w:tabs>
          <w:tab w:val="right" w:pos="9072"/>
        </w:tabs>
        <w:ind w:left="1440"/>
      </w:pPr>
    </w:p>
    <w:p w14:paraId="66648279" w14:textId="77777777" w:rsidR="002A0FEC" w:rsidRDefault="002A0FEC" w:rsidP="002A0FEC">
      <w:pPr>
        <w:pStyle w:val="ListParagraph"/>
        <w:tabs>
          <w:tab w:val="right" w:pos="9072"/>
        </w:tabs>
        <w:ind w:left="1440"/>
      </w:pPr>
    </w:p>
    <w:p w14:paraId="274A7C76" w14:textId="77777777" w:rsidR="002A0FEC" w:rsidRDefault="002A0FEC" w:rsidP="004A7CC6">
      <w:pPr>
        <w:tabs>
          <w:tab w:val="right" w:pos="9072"/>
        </w:tabs>
      </w:pPr>
    </w:p>
    <w:p w14:paraId="6F957B87" w14:textId="77777777" w:rsidR="002A0FEC" w:rsidRDefault="002A0FEC" w:rsidP="002A0FEC">
      <w:pPr>
        <w:pStyle w:val="ListParagraph"/>
        <w:tabs>
          <w:tab w:val="right" w:pos="9072"/>
        </w:tabs>
        <w:ind w:left="1440"/>
      </w:pPr>
    </w:p>
    <w:p w14:paraId="54B0E0E1" w14:textId="77777777" w:rsidR="002A0FEC" w:rsidRDefault="002A0FEC" w:rsidP="002A0FEC">
      <w:pPr>
        <w:pStyle w:val="ListParagraph"/>
        <w:tabs>
          <w:tab w:val="right" w:pos="9072"/>
        </w:tabs>
        <w:ind w:left="1440"/>
      </w:pPr>
    </w:p>
    <w:p w14:paraId="20AFF4E0" w14:textId="77777777" w:rsidR="002A0FEC" w:rsidRDefault="002A0FEC" w:rsidP="002A0FEC">
      <w:pPr>
        <w:pStyle w:val="ListParagraph"/>
        <w:tabs>
          <w:tab w:val="right" w:pos="9072"/>
        </w:tabs>
        <w:ind w:left="1440"/>
      </w:pPr>
    </w:p>
    <w:p w14:paraId="195206C0" w14:textId="77777777" w:rsidR="002A0FEC" w:rsidRDefault="002A0FEC" w:rsidP="002A0FEC">
      <w:pPr>
        <w:pStyle w:val="ListParagraph"/>
        <w:tabs>
          <w:tab w:val="right" w:pos="9072"/>
        </w:tabs>
        <w:ind w:left="1440"/>
      </w:pPr>
    </w:p>
    <w:p w14:paraId="7AD9B143" w14:textId="77777777" w:rsidR="002A0FEC" w:rsidRDefault="002A0FEC" w:rsidP="002A0FEC">
      <w:pPr>
        <w:pStyle w:val="ListParagraph"/>
        <w:tabs>
          <w:tab w:val="right" w:pos="9072"/>
        </w:tabs>
        <w:ind w:left="1440"/>
      </w:pPr>
    </w:p>
    <w:p w14:paraId="0C725C6A" w14:textId="77777777" w:rsidR="002A0FEC" w:rsidRDefault="002A0FEC" w:rsidP="002A0FEC">
      <w:pPr>
        <w:pStyle w:val="ListParagraph"/>
        <w:tabs>
          <w:tab w:val="right" w:pos="9072"/>
        </w:tabs>
        <w:ind w:left="1440"/>
      </w:pPr>
    </w:p>
    <w:p w14:paraId="1A5018C4" w14:textId="6D55AF3C" w:rsidR="002A0FEC" w:rsidRDefault="002A0FEC" w:rsidP="002A0FEC">
      <w:pPr>
        <w:pStyle w:val="ListParagraph"/>
        <w:tabs>
          <w:tab w:val="right" w:pos="9072"/>
        </w:tabs>
        <w:ind w:left="1440"/>
      </w:pPr>
      <w:r>
        <w:lastRenderedPageBreak/>
        <w:tab/>
      </w:r>
    </w:p>
    <w:p w14:paraId="6ABEE67E" w14:textId="77777777" w:rsidR="002A0FEC" w:rsidRDefault="002A0FEC" w:rsidP="00E15262">
      <w:pPr>
        <w:pStyle w:val="ListParagraph"/>
        <w:numPr>
          <w:ilvl w:val="0"/>
          <w:numId w:val="9"/>
        </w:numPr>
        <w:tabs>
          <w:tab w:val="left" w:pos="1134"/>
          <w:tab w:val="right" w:pos="9356"/>
        </w:tabs>
      </w:pPr>
      <w:r>
        <w:t>What is the velocity of the ball as measured by Claire? Give your answer as a fraction of the speed of light.</w:t>
      </w:r>
      <w:r>
        <w:tab/>
        <w:t>(2 marks)</w:t>
      </w:r>
    </w:p>
    <w:p w14:paraId="389D632A" w14:textId="77777777" w:rsidR="002A0FEC" w:rsidRDefault="002A0FEC" w:rsidP="002A0FEC">
      <w:pPr>
        <w:pStyle w:val="ListParagraph"/>
        <w:tabs>
          <w:tab w:val="right" w:pos="9072"/>
        </w:tabs>
        <w:ind w:left="1440"/>
      </w:pPr>
    </w:p>
    <w:p w14:paraId="08F2119C" w14:textId="77777777" w:rsidR="002A0FEC" w:rsidRDefault="002A0FEC" w:rsidP="002A0FEC">
      <w:pPr>
        <w:pStyle w:val="ListParagraph"/>
        <w:tabs>
          <w:tab w:val="right" w:pos="9072"/>
        </w:tabs>
        <w:ind w:left="1440"/>
      </w:pPr>
    </w:p>
    <w:p w14:paraId="499A4EDC" w14:textId="2570AB42" w:rsidR="002A0FEC" w:rsidRPr="00C76185" w:rsidRDefault="00DC4E8F" w:rsidP="002A0FEC">
      <w:pPr>
        <w:pStyle w:val="ListParagraph"/>
        <w:tabs>
          <w:tab w:val="right" w:pos="9072"/>
        </w:tabs>
        <w:ind w:left="1440"/>
        <w:rPr>
          <w:color w:val="FF0000"/>
        </w:rPr>
      </w:pPr>
      <m:oMath>
        <m:r>
          <w:rPr>
            <w:rFonts w:ascii="Cambria Math" w:hAnsi="Cambria Math"/>
            <w:color w:val="FF0000"/>
          </w:rPr>
          <m:t>u=</m:t>
        </m:r>
        <m:f>
          <m:fPr>
            <m:ctrlPr>
              <w:rPr>
                <w:rFonts w:ascii="Cambria Math" w:hAnsi="Cambria Math"/>
                <w:i/>
                <w:color w:val="FF0000"/>
              </w:rPr>
            </m:ctrlPr>
          </m:fPr>
          <m:num>
            <m:r>
              <w:rPr>
                <w:rFonts w:ascii="Cambria Math" w:hAnsi="Cambria Math"/>
                <w:color w:val="FF0000"/>
              </w:rPr>
              <m:t>u'+v</m:t>
            </m:r>
          </m:num>
          <m:den>
            <m:r>
              <w:rPr>
                <w:rFonts w:ascii="Cambria Math" w:hAnsi="Cambria Math"/>
                <w:color w:val="FF0000"/>
              </w:rPr>
              <m:t>1+</m:t>
            </m:r>
            <m:f>
              <m:fPr>
                <m:ctrlPr>
                  <w:rPr>
                    <w:rFonts w:ascii="Cambria Math" w:hAnsi="Cambria Math"/>
                    <w:i/>
                    <w:color w:val="FF0000"/>
                  </w:rPr>
                </m:ctrlPr>
              </m:fPr>
              <m:num>
                <m:r>
                  <w:rPr>
                    <w:rFonts w:ascii="Cambria Math" w:hAnsi="Cambria Math"/>
                    <w:color w:val="FF0000"/>
                  </w:rPr>
                  <m:t>u'v</m:t>
                </m:r>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den>
        </m:f>
      </m:oMath>
      <w:r w:rsidR="00D4159F" w:rsidRPr="00C76185">
        <w:rPr>
          <w:color w:val="FF0000"/>
        </w:rPr>
        <w:t xml:space="preserve"> </w:t>
      </w:r>
      <w:r w:rsidR="00D4159F" w:rsidRPr="00C76185">
        <w:rPr>
          <w:color w:val="FF0000"/>
        </w:rPr>
        <w:tab/>
        <w:t>1</w:t>
      </w:r>
    </w:p>
    <w:p w14:paraId="3FD028CF" w14:textId="77777777" w:rsidR="002A0FEC" w:rsidRPr="00C76185" w:rsidRDefault="002A0FEC" w:rsidP="002A0FEC">
      <w:pPr>
        <w:pStyle w:val="ListParagraph"/>
        <w:tabs>
          <w:tab w:val="right" w:pos="9072"/>
        </w:tabs>
        <w:ind w:left="1440"/>
        <w:rPr>
          <w:color w:val="FF0000"/>
        </w:rPr>
      </w:pPr>
    </w:p>
    <w:p w14:paraId="2FBA73B4" w14:textId="265D6B06" w:rsidR="002A0FEC" w:rsidRPr="00C76185" w:rsidRDefault="00D4159F" w:rsidP="002A0FEC">
      <w:pPr>
        <w:pStyle w:val="ListParagraph"/>
        <w:tabs>
          <w:tab w:val="right" w:pos="9072"/>
        </w:tabs>
        <w:ind w:left="1440"/>
        <w:rPr>
          <w:color w:val="FF0000"/>
        </w:rPr>
      </w:pPr>
      <m:oMath>
        <m:r>
          <w:rPr>
            <w:rFonts w:ascii="Cambria Math" w:hAnsi="Cambria Math"/>
            <w:color w:val="FF0000"/>
          </w:rPr>
          <m:t>u=</m:t>
        </m:r>
        <m:f>
          <m:fPr>
            <m:ctrlPr>
              <w:rPr>
                <w:rFonts w:ascii="Cambria Math" w:hAnsi="Cambria Math"/>
                <w:i/>
                <w:color w:val="FF0000"/>
              </w:rPr>
            </m:ctrlPr>
          </m:fPr>
          <m:num>
            <m:r>
              <w:rPr>
                <w:rFonts w:ascii="Cambria Math" w:hAnsi="Cambria Math"/>
                <w:color w:val="FF0000"/>
              </w:rPr>
              <m:t>0.40c+0.60c</m:t>
            </m:r>
          </m:num>
          <m:den>
            <m:r>
              <w:rPr>
                <w:rFonts w:ascii="Cambria Math" w:hAnsi="Cambria Math"/>
                <w:color w:val="FF0000"/>
              </w:rPr>
              <m:t>1+</m:t>
            </m:r>
            <m:f>
              <m:fPr>
                <m:ctrlPr>
                  <w:rPr>
                    <w:rFonts w:ascii="Cambria Math" w:hAnsi="Cambria Math"/>
                    <w:i/>
                    <w:color w:val="FF0000"/>
                  </w:rPr>
                </m:ctrlPr>
              </m:fPr>
              <m:num>
                <m:r>
                  <w:rPr>
                    <w:rFonts w:ascii="Cambria Math" w:hAnsi="Cambria Math"/>
                    <w:color w:val="FF0000"/>
                  </w:rPr>
                  <m:t>0.40c×0.60c</m:t>
                </m:r>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den>
        </m:f>
        <m:r>
          <w:rPr>
            <w:rFonts w:ascii="Cambria Math" w:hAnsi="Cambria Math"/>
            <w:color w:val="FF0000"/>
          </w:rPr>
          <m:t>=0.806 c</m:t>
        </m:r>
      </m:oMath>
      <w:r w:rsidR="00C76185" w:rsidRPr="00C76185">
        <w:rPr>
          <w:color w:val="FF0000"/>
        </w:rPr>
        <w:t xml:space="preserve"> </w:t>
      </w:r>
      <w:r w:rsidR="00C76185" w:rsidRPr="00C76185">
        <w:rPr>
          <w:color w:val="FF0000"/>
        </w:rPr>
        <w:tab/>
        <w:t>1</w:t>
      </w:r>
    </w:p>
    <w:p w14:paraId="1EF58673" w14:textId="77777777" w:rsidR="002A0FEC" w:rsidRDefault="002A0FEC" w:rsidP="002A0FEC">
      <w:pPr>
        <w:pStyle w:val="ListParagraph"/>
        <w:tabs>
          <w:tab w:val="right" w:pos="9072"/>
        </w:tabs>
        <w:ind w:left="1440"/>
      </w:pPr>
    </w:p>
    <w:p w14:paraId="4C33BD3F" w14:textId="77777777" w:rsidR="002A0FEC" w:rsidRDefault="002A0FEC" w:rsidP="002A0FEC">
      <w:pPr>
        <w:pStyle w:val="ListParagraph"/>
        <w:tabs>
          <w:tab w:val="right" w:pos="9072"/>
        </w:tabs>
        <w:ind w:left="1440"/>
      </w:pPr>
    </w:p>
    <w:p w14:paraId="77F0010F" w14:textId="77777777" w:rsidR="002A0FEC" w:rsidRDefault="002A0FEC" w:rsidP="002A0FEC">
      <w:pPr>
        <w:pStyle w:val="ListParagraph"/>
        <w:tabs>
          <w:tab w:val="right" w:pos="9072"/>
        </w:tabs>
        <w:ind w:left="1440"/>
      </w:pPr>
    </w:p>
    <w:p w14:paraId="4D65A139" w14:textId="77777777" w:rsidR="002A0FEC" w:rsidRDefault="002A0FEC" w:rsidP="002A0FEC">
      <w:pPr>
        <w:pStyle w:val="ListParagraph"/>
        <w:tabs>
          <w:tab w:val="right" w:pos="9072"/>
        </w:tabs>
        <w:ind w:left="1440"/>
      </w:pPr>
    </w:p>
    <w:p w14:paraId="4EE6DC73" w14:textId="77777777" w:rsidR="002A0FEC" w:rsidRDefault="002A0FEC" w:rsidP="002A0FEC">
      <w:pPr>
        <w:pStyle w:val="ListParagraph"/>
        <w:tabs>
          <w:tab w:val="right" w:pos="9072"/>
        </w:tabs>
        <w:ind w:left="1440"/>
      </w:pPr>
    </w:p>
    <w:p w14:paraId="09A41254" w14:textId="77777777" w:rsidR="002A0FEC" w:rsidRDefault="002A0FEC" w:rsidP="002A0FEC">
      <w:pPr>
        <w:pStyle w:val="ListParagraph"/>
        <w:tabs>
          <w:tab w:val="right" w:pos="9072"/>
        </w:tabs>
        <w:ind w:left="1440"/>
      </w:pPr>
    </w:p>
    <w:p w14:paraId="765FDF3A" w14:textId="77777777" w:rsidR="002A0FEC" w:rsidRDefault="002A0FEC" w:rsidP="002A0FEC">
      <w:pPr>
        <w:pStyle w:val="ListParagraph"/>
        <w:tabs>
          <w:tab w:val="right" w:pos="9072"/>
        </w:tabs>
        <w:ind w:left="1440"/>
      </w:pPr>
    </w:p>
    <w:p w14:paraId="5703B58C" w14:textId="68DF7A27" w:rsidR="002A0FEC" w:rsidRPr="00835D1E" w:rsidRDefault="002A0FEC" w:rsidP="002A0FEC">
      <w:pPr>
        <w:pStyle w:val="ListParagraph"/>
        <w:tabs>
          <w:tab w:val="right" w:pos="9072"/>
        </w:tabs>
        <w:ind w:left="1440"/>
        <w:rPr>
          <w:vertAlign w:val="superscript"/>
        </w:rPr>
      </w:pPr>
      <w:r>
        <w:tab/>
      </w:r>
      <w:r>
        <w:tab/>
      </w:r>
    </w:p>
    <w:p w14:paraId="445890E7" w14:textId="77777777" w:rsidR="002A0FEC" w:rsidRDefault="002A0FEC" w:rsidP="002A0FEC">
      <w:pPr>
        <w:pStyle w:val="ListParagraph"/>
        <w:tabs>
          <w:tab w:val="right" w:pos="9072"/>
        </w:tabs>
        <w:ind w:left="1440"/>
      </w:pPr>
    </w:p>
    <w:p w14:paraId="14BBCDFB" w14:textId="77777777" w:rsidR="002A0FEC" w:rsidRDefault="002A0FEC" w:rsidP="00E15262">
      <w:pPr>
        <w:pStyle w:val="ListParagraph"/>
        <w:numPr>
          <w:ilvl w:val="0"/>
          <w:numId w:val="9"/>
        </w:numPr>
        <w:tabs>
          <w:tab w:val="left" w:pos="1134"/>
          <w:tab w:val="right" w:pos="9356"/>
        </w:tabs>
      </w:pPr>
      <w:r>
        <w:t>Calculate the energy of the ball as measured by Jim.</w:t>
      </w:r>
      <w:r>
        <w:tab/>
        <w:t>(2 marks)</w:t>
      </w:r>
    </w:p>
    <w:p w14:paraId="03D9C46B" w14:textId="77777777" w:rsidR="002A0FEC" w:rsidRDefault="002A0FEC" w:rsidP="002A0FEC">
      <w:pPr>
        <w:pStyle w:val="ListParagraph"/>
        <w:tabs>
          <w:tab w:val="right" w:pos="9072"/>
        </w:tabs>
        <w:ind w:left="1440"/>
      </w:pPr>
    </w:p>
    <w:p w14:paraId="5450F31E" w14:textId="77777777" w:rsidR="002A0FEC" w:rsidRDefault="002A0FEC" w:rsidP="002A0FEC">
      <w:pPr>
        <w:pStyle w:val="ListParagraph"/>
        <w:tabs>
          <w:tab w:val="right" w:pos="9072"/>
        </w:tabs>
        <w:ind w:left="1440"/>
      </w:pPr>
    </w:p>
    <w:p w14:paraId="408BB338" w14:textId="1E186176" w:rsidR="002A0FEC" w:rsidRPr="00F875A7" w:rsidRDefault="00246235" w:rsidP="002A0FEC">
      <w:pPr>
        <w:pStyle w:val="ListParagraph"/>
        <w:tabs>
          <w:tab w:val="right" w:pos="9072"/>
        </w:tabs>
        <w:ind w:left="1440"/>
        <w:rPr>
          <w:color w:val="FF0000"/>
        </w:rPr>
      </w:pPr>
      <m:oMath>
        <m:r>
          <w:rPr>
            <w:rFonts w:ascii="Cambria Math" w:hAnsi="Cambria Math"/>
            <w:color w:val="FF0000"/>
          </w:rPr>
          <m:t>E=m</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0</m:t>
                </m:r>
              </m:sub>
            </m:sSub>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num>
          <m:den>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e>
            </m:rad>
          </m:den>
        </m:f>
      </m:oMath>
      <w:r w:rsidR="00F21D4A" w:rsidRPr="00F875A7">
        <w:rPr>
          <w:color w:val="FF0000"/>
        </w:rPr>
        <w:tab/>
        <w:t>1</w:t>
      </w:r>
    </w:p>
    <w:p w14:paraId="4A6745B5" w14:textId="77777777" w:rsidR="002A0FEC" w:rsidRPr="00F875A7" w:rsidRDefault="002A0FEC" w:rsidP="002A0FEC">
      <w:pPr>
        <w:pStyle w:val="ListParagraph"/>
        <w:tabs>
          <w:tab w:val="right" w:pos="9072"/>
        </w:tabs>
        <w:ind w:left="1440"/>
        <w:rPr>
          <w:color w:val="FF0000"/>
        </w:rPr>
      </w:pPr>
    </w:p>
    <w:p w14:paraId="76EA0CD6" w14:textId="41C7AC2F" w:rsidR="002A0FEC" w:rsidRPr="00F875A7" w:rsidRDefault="00F21D4A" w:rsidP="002A0FEC">
      <w:pPr>
        <w:pStyle w:val="ListParagraph"/>
        <w:tabs>
          <w:tab w:val="right" w:pos="9072"/>
        </w:tabs>
        <w:ind w:left="1440"/>
        <w:rPr>
          <w:color w:val="FF0000"/>
        </w:rPr>
      </w:pPr>
      <m:oMath>
        <m:r>
          <w:rPr>
            <w:rFonts w:ascii="Cambria Math" w:hAnsi="Cambria Math"/>
            <w:color w:val="FF0000"/>
          </w:rPr>
          <m:t>E=</m:t>
        </m:r>
        <m:f>
          <m:fPr>
            <m:ctrlPr>
              <w:rPr>
                <w:rFonts w:ascii="Cambria Math" w:hAnsi="Cambria Math"/>
                <w:i/>
                <w:color w:val="FF0000"/>
              </w:rPr>
            </m:ctrlPr>
          </m:fPr>
          <m:num>
            <m:r>
              <w:rPr>
                <w:rFonts w:ascii="Cambria Math" w:hAnsi="Cambria Math"/>
                <w:color w:val="FF0000"/>
              </w:rPr>
              <m:t>0.500×</m:t>
            </m:r>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e>
                </m:d>
              </m:e>
              <m:sup>
                <m:r>
                  <w:rPr>
                    <w:rFonts w:ascii="Cambria Math" w:hAnsi="Cambria Math"/>
                    <w:color w:val="FF0000"/>
                  </w:rPr>
                  <m:t>2</m:t>
                </m:r>
              </m:sup>
            </m:sSup>
          </m:num>
          <m:den>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0.40</m:t>
                    </m:r>
                  </m:e>
                  <m:sup>
                    <m:r>
                      <w:rPr>
                        <w:rFonts w:ascii="Cambria Math" w:hAnsi="Cambria Math"/>
                        <w:color w:val="FF0000"/>
                      </w:rPr>
                      <m:t>2</m:t>
                    </m:r>
                  </m:sup>
                </m:sSup>
              </m:e>
            </m:rad>
          </m:den>
        </m:f>
        <m:r>
          <w:rPr>
            <w:rFonts w:ascii="Cambria Math" w:hAnsi="Cambria Math"/>
            <w:color w:val="FF0000"/>
          </w:rPr>
          <m:t>=4.91×</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16</m:t>
            </m:r>
          </m:sup>
        </m:sSup>
        <m:r>
          <w:rPr>
            <w:rFonts w:ascii="Cambria Math" w:hAnsi="Cambria Math"/>
            <w:color w:val="FF0000"/>
          </w:rPr>
          <m:t xml:space="preserve"> J</m:t>
        </m:r>
      </m:oMath>
      <w:r w:rsidR="00C00025" w:rsidRPr="00F875A7">
        <w:rPr>
          <w:color w:val="FF0000"/>
        </w:rPr>
        <w:t xml:space="preserve"> </w:t>
      </w:r>
      <w:r w:rsidR="00C00025" w:rsidRPr="00F875A7">
        <w:rPr>
          <w:color w:val="FF0000"/>
        </w:rPr>
        <w:tab/>
        <w:t>1</w:t>
      </w:r>
    </w:p>
    <w:p w14:paraId="0BFB7704" w14:textId="77777777" w:rsidR="002A0FEC" w:rsidRDefault="002A0FEC" w:rsidP="002A0FEC">
      <w:pPr>
        <w:pStyle w:val="ListParagraph"/>
        <w:tabs>
          <w:tab w:val="right" w:pos="9072"/>
        </w:tabs>
        <w:ind w:left="1440"/>
      </w:pPr>
    </w:p>
    <w:p w14:paraId="49117EF0" w14:textId="77777777" w:rsidR="002A0FEC" w:rsidRDefault="002A0FEC" w:rsidP="002A0FEC">
      <w:pPr>
        <w:pStyle w:val="ListParagraph"/>
        <w:tabs>
          <w:tab w:val="right" w:pos="9072"/>
        </w:tabs>
        <w:ind w:left="1440"/>
      </w:pPr>
    </w:p>
    <w:p w14:paraId="3F3F96A7" w14:textId="77777777" w:rsidR="002A0FEC" w:rsidRDefault="002A0FEC" w:rsidP="002A0FEC">
      <w:pPr>
        <w:pStyle w:val="ListParagraph"/>
        <w:tabs>
          <w:tab w:val="right" w:pos="9072"/>
        </w:tabs>
        <w:ind w:left="1440"/>
      </w:pPr>
    </w:p>
    <w:p w14:paraId="058359DE" w14:textId="77777777" w:rsidR="002A0FEC" w:rsidRDefault="002A0FEC" w:rsidP="002A0FEC">
      <w:pPr>
        <w:pStyle w:val="ListParagraph"/>
        <w:tabs>
          <w:tab w:val="right" w:pos="9072"/>
        </w:tabs>
        <w:ind w:left="1440"/>
      </w:pPr>
    </w:p>
    <w:p w14:paraId="1B1B3AEB" w14:textId="77777777" w:rsidR="002A0FEC" w:rsidRDefault="002A0FEC" w:rsidP="002A0FEC">
      <w:pPr>
        <w:pStyle w:val="ListParagraph"/>
        <w:tabs>
          <w:tab w:val="right" w:pos="9072"/>
        </w:tabs>
        <w:ind w:left="1440"/>
      </w:pPr>
    </w:p>
    <w:p w14:paraId="7EB015B8" w14:textId="77777777" w:rsidR="002A0FEC" w:rsidRDefault="002A0FEC" w:rsidP="002A0FEC">
      <w:pPr>
        <w:pStyle w:val="ListParagraph"/>
        <w:tabs>
          <w:tab w:val="right" w:pos="9072"/>
        </w:tabs>
        <w:ind w:left="1440"/>
      </w:pPr>
    </w:p>
    <w:p w14:paraId="443E3791" w14:textId="77777777" w:rsidR="002A0FEC" w:rsidRDefault="002A0FEC" w:rsidP="002A0FEC">
      <w:pPr>
        <w:pStyle w:val="ListParagraph"/>
        <w:tabs>
          <w:tab w:val="right" w:pos="9072"/>
        </w:tabs>
        <w:ind w:left="1440"/>
      </w:pPr>
    </w:p>
    <w:p w14:paraId="21E69C1B" w14:textId="77777777" w:rsidR="002A0FEC" w:rsidRDefault="002A0FEC" w:rsidP="002A0FEC">
      <w:pPr>
        <w:pStyle w:val="ListParagraph"/>
        <w:tabs>
          <w:tab w:val="right" w:pos="9072"/>
        </w:tabs>
        <w:ind w:left="1440"/>
      </w:pPr>
    </w:p>
    <w:p w14:paraId="26FF76E6" w14:textId="77777777" w:rsidR="002A0FEC" w:rsidRDefault="002A0FEC" w:rsidP="002A0FEC">
      <w:pPr>
        <w:pStyle w:val="ListParagraph"/>
        <w:tabs>
          <w:tab w:val="right" w:pos="9072"/>
        </w:tabs>
        <w:ind w:left="1440"/>
      </w:pPr>
    </w:p>
    <w:p w14:paraId="31812D26" w14:textId="242556A6" w:rsidR="002A0FEC" w:rsidRDefault="002A0FEC" w:rsidP="002A0FEC">
      <w:pPr>
        <w:pStyle w:val="ListParagraph"/>
        <w:tabs>
          <w:tab w:val="right" w:pos="9072"/>
        </w:tabs>
        <w:ind w:left="1440"/>
      </w:pPr>
      <w:r>
        <w:tab/>
      </w:r>
      <w:r>
        <w:tab/>
      </w:r>
    </w:p>
    <w:p w14:paraId="43ADCB3E" w14:textId="77777777" w:rsidR="002A0FEC" w:rsidRDefault="002A0FEC" w:rsidP="002A0FEC">
      <w:pPr>
        <w:pStyle w:val="ListParagraph"/>
        <w:tabs>
          <w:tab w:val="right" w:pos="9072"/>
        </w:tabs>
        <w:ind w:left="1440"/>
      </w:pPr>
    </w:p>
    <w:p w14:paraId="7D5AEB74" w14:textId="1883A860" w:rsidR="002A0FEC" w:rsidRDefault="002A0FEC" w:rsidP="00E15262">
      <w:pPr>
        <w:pStyle w:val="ListParagraph"/>
        <w:numPr>
          <w:ilvl w:val="0"/>
          <w:numId w:val="9"/>
        </w:numPr>
        <w:tabs>
          <w:tab w:val="left" w:pos="1134"/>
          <w:tab w:val="right" w:pos="9356"/>
        </w:tabs>
      </w:pPr>
      <w:r>
        <w:t>Calculate the momentum of the ball as measured by Claire.</w:t>
      </w:r>
      <w:r>
        <w:tab/>
        <w:t>(2 marks)</w:t>
      </w:r>
    </w:p>
    <w:p w14:paraId="0DDF2BFE" w14:textId="45A75CD4" w:rsidR="00103933" w:rsidRDefault="00103933" w:rsidP="00103933">
      <w:pPr>
        <w:pStyle w:val="ListParagraph"/>
        <w:tabs>
          <w:tab w:val="left" w:pos="1134"/>
          <w:tab w:val="right" w:pos="9356"/>
        </w:tabs>
        <w:ind w:firstLine="0"/>
      </w:pPr>
    </w:p>
    <w:p w14:paraId="40A11BA4" w14:textId="7FAE2842" w:rsidR="00103933" w:rsidRDefault="00103933" w:rsidP="00103933">
      <w:pPr>
        <w:pStyle w:val="ListParagraph"/>
        <w:tabs>
          <w:tab w:val="left" w:pos="1134"/>
          <w:tab w:val="right" w:pos="9356"/>
        </w:tabs>
        <w:ind w:firstLine="0"/>
      </w:pPr>
    </w:p>
    <w:p w14:paraId="574B6955" w14:textId="2FA27C2A" w:rsidR="00103933" w:rsidRPr="00F875A7" w:rsidRDefault="00103933" w:rsidP="00103933">
      <w:pPr>
        <w:pStyle w:val="ListParagraph"/>
        <w:tabs>
          <w:tab w:val="left" w:pos="1134"/>
          <w:tab w:val="right" w:pos="9356"/>
        </w:tabs>
        <w:ind w:firstLine="0"/>
        <w:rPr>
          <w:color w:val="FF0000"/>
        </w:rPr>
      </w:pPr>
      <m:oMath>
        <m:r>
          <w:rPr>
            <w:rFonts w:ascii="Cambria Math" w:hAnsi="Cambria Math"/>
            <w:color w:val="FF0000"/>
          </w:rPr>
          <m:t>p=</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0</m:t>
                </m:r>
              </m:sub>
            </m:sSub>
            <m:r>
              <w:rPr>
                <w:rFonts w:ascii="Cambria Math" w:hAnsi="Cambria Math"/>
                <w:color w:val="FF0000"/>
              </w:rPr>
              <m:t>v</m:t>
            </m:r>
          </m:num>
          <m:den>
            <m:rad>
              <m:radPr>
                <m:degHide m:val="1"/>
                <m:ctrlPr>
                  <w:rPr>
                    <w:rFonts w:ascii="Cambria Math" w:hAnsi="Cambria Math"/>
                    <w:i/>
                    <w:color w:val="FF0000"/>
                  </w:rPr>
                </m:ctrlPr>
              </m:radPr>
              <m:deg/>
              <m:e>
                <m:r>
                  <w:rPr>
                    <w:rFonts w:ascii="Cambria Math" w:hAnsi="Cambria Math"/>
                    <w:color w:val="FF0000"/>
                  </w:rPr>
                  <m:t>1-</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num>
                  <m:den>
                    <m:sSup>
                      <m:sSupPr>
                        <m:ctrlPr>
                          <w:rPr>
                            <w:rFonts w:ascii="Cambria Math" w:hAnsi="Cambria Math"/>
                            <w:i/>
                            <w:color w:val="FF0000"/>
                          </w:rPr>
                        </m:ctrlPr>
                      </m:sSupPr>
                      <m:e>
                        <m:r>
                          <w:rPr>
                            <w:rFonts w:ascii="Cambria Math" w:hAnsi="Cambria Math"/>
                            <w:color w:val="FF0000"/>
                          </w:rPr>
                          <m:t>c</m:t>
                        </m:r>
                      </m:e>
                      <m:sup>
                        <m:r>
                          <w:rPr>
                            <w:rFonts w:ascii="Cambria Math" w:hAnsi="Cambria Math"/>
                            <w:color w:val="FF0000"/>
                          </w:rPr>
                          <m:t>2</m:t>
                        </m:r>
                      </m:sup>
                    </m:sSup>
                  </m:den>
                </m:f>
              </m:e>
            </m:ra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0.500×0.806×3.00×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num>
          <m:den>
            <m:rad>
              <m:radPr>
                <m:degHide m:val="1"/>
                <m:ctrlPr>
                  <w:rPr>
                    <w:rFonts w:ascii="Cambria Math" w:hAnsi="Cambria Math"/>
                    <w:i/>
                    <w:color w:val="FF0000"/>
                  </w:rPr>
                </m:ctrlPr>
              </m:radPr>
              <m:deg/>
              <m:e>
                <m:r>
                  <w:rPr>
                    <w:rFonts w:ascii="Cambria Math" w:hAnsi="Cambria Math"/>
                    <w:color w:val="FF0000"/>
                  </w:rPr>
                  <m:t>1-</m:t>
                </m:r>
                <m:sSup>
                  <m:sSupPr>
                    <m:ctrlPr>
                      <w:rPr>
                        <w:rFonts w:ascii="Cambria Math" w:hAnsi="Cambria Math"/>
                        <w:i/>
                        <w:color w:val="FF0000"/>
                      </w:rPr>
                    </m:ctrlPr>
                  </m:sSupPr>
                  <m:e>
                    <m:r>
                      <w:rPr>
                        <w:rFonts w:ascii="Cambria Math" w:hAnsi="Cambria Math"/>
                        <w:color w:val="FF0000"/>
                      </w:rPr>
                      <m:t>0.806</m:t>
                    </m:r>
                  </m:e>
                  <m:sup>
                    <m:r>
                      <w:rPr>
                        <w:rFonts w:ascii="Cambria Math" w:hAnsi="Cambria Math"/>
                        <w:color w:val="FF0000"/>
                      </w:rPr>
                      <m:t>2</m:t>
                    </m:r>
                  </m:sup>
                </m:sSup>
              </m:e>
            </m:rad>
          </m:den>
        </m:f>
        <m:r>
          <w:rPr>
            <w:rFonts w:ascii="Cambria Math" w:hAnsi="Cambria Math"/>
            <w:color w:val="FF0000"/>
          </w:rPr>
          <m:t>=2.04×</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 xml:space="preserve"> kg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F875A7" w:rsidRPr="00F875A7">
        <w:rPr>
          <w:color w:val="FF0000"/>
        </w:rPr>
        <w:t xml:space="preserve"> </w:t>
      </w:r>
      <w:r w:rsidR="00F875A7" w:rsidRPr="00F875A7">
        <w:rPr>
          <w:color w:val="FF0000"/>
        </w:rPr>
        <w:tab/>
        <w:t>1-2</w:t>
      </w:r>
    </w:p>
    <w:p w14:paraId="2407AA7E" w14:textId="77777777" w:rsidR="002A0FEC" w:rsidRDefault="002A0FEC" w:rsidP="002A0FEC">
      <w:pPr>
        <w:tabs>
          <w:tab w:val="left" w:pos="1134"/>
          <w:tab w:val="right" w:pos="9356"/>
        </w:tabs>
      </w:pPr>
    </w:p>
    <w:p w14:paraId="5524663C" w14:textId="77777777" w:rsidR="002A0FEC" w:rsidRDefault="002A0FEC" w:rsidP="002A0FEC">
      <w:pPr>
        <w:tabs>
          <w:tab w:val="left" w:pos="1134"/>
          <w:tab w:val="right" w:pos="9356"/>
        </w:tabs>
      </w:pPr>
    </w:p>
    <w:p w14:paraId="7072EA0E" w14:textId="77777777" w:rsidR="002A0FEC" w:rsidRDefault="002A0FEC" w:rsidP="002A0FEC">
      <w:pPr>
        <w:tabs>
          <w:tab w:val="left" w:pos="1134"/>
          <w:tab w:val="right" w:pos="9356"/>
        </w:tabs>
      </w:pPr>
    </w:p>
    <w:p w14:paraId="038A0843" w14:textId="77777777" w:rsidR="002A0FEC" w:rsidRDefault="002A0FEC" w:rsidP="002A0FEC">
      <w:pPr>
        <w:tabs>
          <w:tab w:val="left" w:pos="1134"/>
          <w:tab w:val="right" w:pos="9356"/>
        </w:tabs>
      </w:pPr>
    </w:p>
    <w:p w14:paraId="616B987A" w14:textId="77777777" w:rsidR="002A0FEC" w:rsidRDefault="002A0FEC" w:rsidP="002A0FEC">
      <w:pPr>
        <w:tabs>
          <w:tab w:val="left" w:pos="1134"/>
          <w:tab w:val="right" w:pos="9356"/>
        </w:tabs>
      </w:pPr>
    </w:p>
    <w:p w14:paraId="77C56B9D" w14:textId="77777777" w:rsidR="002A0FEC" w:rsidRDefault="002A0FEC" w:rsidP="002A0FEC">
      <w:pPr>
        <w:tabs>
          <w:tab w:val="left" w:pos="1134"/>
          <w:tab w:val="right" w:pos="9356"/>
        </w:tabs>
      </w:pPr>
    </w:p>
    <w:p w14:paraId="6BBE6A6E" w14:textId="77777777" w:rsidR="002A0FEC" w:rsidRDefault="002A0FEC" w:rsidP="002A0FEC">
      <w:pPr>
        <w:tabs>
          <w:tab w:val="left" w:pos="1134"/>
          <w:tab w:val="right" w:pos="9356"/>
        </w:tabs>
      </w:pPr>
    </w:p>
    <w:p w14:paraId="0305FCAB" w14:textId="77777777" w:rsidR="002A0FEC" w:rsidRDefault="002A0FEC" w:rsidP="002A0FEC">
      <w:pPr>
        <w:tabs>
          <w:tab w:val="left" w:pos="1134"/>
          <w:tab w:val="right" w:pos="9356"/>
        </w:tabs>
      </w:pPr>
    </w:p>
    <w:p w14:paraId="17BAE598" w14:textId="77777777" w:rsidR="002A0FEC" w:rsidRDefault="002A0FEC" w:rsidP="002A0FEC">
      <w:pPr>
        <w:tabs>
          <w:tab w:val="left" w:pos="1134"/>
          <w:tab w:val="right" w:pos="9356"/>
        </w:tabs>
      </w:pPr>
    </w:p>
    <w:p w14:paraId="7806B7E8" w14:textId="77777777" w:rsidR="002A0FEC" w:rsidRDefault="002A0FEC" w:rsidP="002A0FEC">
      <w:pPr>
        <w:tabs>
          <w:tab w:val="left" w:pos="1134"/>
          <w:tab w:val="right" w:pos="9356"/>
        </w:tabs>
      </w:pPr>
    </w:p>
    <w:p w14:paraId="34CA3F43" w14:textId="77777777" w:rsidR="002A0FEC" w:rsidRDefault="002A0FEC" w:rsidP="002A0FEC">
      <w:pPr>
        <w:tabs>
          <w:tab w:val="left" w:pos="1134"/>
          <w:tab w:val="right" w:pos="9356"/>
        </w:tabs>
      </w:pPr>
    </w:p>
    <w:p w14:paraId="4DE9AA1B" w14:textId="77777777" w:rsidR="002A0FEC" w:rsidRDefault="002A0FEC" w:rsidP="002A0FEC">
      <w:pPr>
        <w:tabs>
          <w:tab w:val="left" w:pos="1134"/>
          <w:tab w:val="right" w:pos="9356"/>
        </w:tabs>
      </w:pPr>
    </w:p>
    <w:p w14:paraId="182FB390" w14:textId="77777777" w:rsidR="002A0FEC" w:rsidRDefault="002A0FEC" w:rsidP="002A0FEC">
      <w:pPr>
        <w:tabs>
          <w:tab w:val="left" w:pos="1134"/>
          <w:tab w:val="right" w:pos="9356"/>
        </w:tabs>
      </w:pPr>
    </w:p>
    <w:p w14:paraId="79086869" w14:textId="77777777" w:rsidR="002A0FEC" w:rsidRDefault="002A0FEC" w:rsidP="002A0FEC">
      <w:pPr>
        <w:tabs>
          <w:tab w:val="left" w:pos="1134"/>
          <w:tab w:val="right" w:pos="9356"/>
        </w:tabs>
      </w:pPr>
    </w:p>
    <w:p w14:paraId="667EF93E" w14:textId="3B92F396" w:rsidR="002A0FEC" w:rsidRDefault="002A0FEC" w:rsidP="002A0FEC">
      <w:pPr>
        <w:tabs>
          <w:tab w:val="left" w:pos="1134"/>
          <w:tab w:val="left" w:pos="8505"/>
          <w:tab w:val="right" w:pos="9356"/>
        </w:tabs>
        <w:rPr>
          <w:rFonts w:cs="Arial"/>
          <w:b/>
          <w:bCs/>
          <w:szCs w:val="22"/>
        </w:rPr>
      </w:pPr>
      <w:r w:rsidRPr="00072D50">
        <w:rPr>
          <w:rFonts w:cs="Arial"/>
          <w:b/>
          <w:bCs/>
          <w:szCs w:val="22"/>
        </w:rPr>
        <w:lastRenderedPageBreak/>
        <w:t>Question 1</w:t>
      </w:r>
      <w:r w:rsidR="002F44BD">
        <w:rPr>
          <w:rFonts w:cs="Arial"/>
          <w:b/>
          <w:bCs/>
          <w:szCs w:val="22"/>
        </w:rPr>
        <w:t>7</w:t>
      </w:r>
      <w:r w:rsidRPr="00072D50">
        <w:rPr>
          <w:rFonts w:cs="Arial"/>
          <w:b/>
          <w:bCs/>
          <w:szCs w:val="22"/>
        </w:rPr>
        <w:tab/>
        <w:t>(</w:t>
      </w:r>
      <w:r>
        <w:rPr>
          <w:rFonts w:cs="Arial"/>
          <w:b/>
          <w:bCs/>
          <w:szCs w:val="22"/>
        </w:rPr>
        <w:t>12</w:t>
      </w:r>
      <w:r w:rsidRPr="00072D50">
        <w:rPr>
          <w:rFonts w:cs="Arial"/>
          <w:b/>
          <w:bCs/>
          <w:szCs w:val="22"/>
        </w:rPr>
        <w:t xml:space="preserve"> marks)</w:t>
      </w:r>
    </w:p>
    <w:p w14:paraId="302CB3BD" w14:textId="7F7C4044" w:rsidR="002A0FEC" w:rsidRDefault="002A0FEC" w:rsidP="002A0FEC">
      <w:pPr>
        <w:tabs>
          <w:tab w:val="left" w:pos="1134"/>
          <w:tab w:val="left" w:pos="8505"/>
          <w:tab w:val="right" w:pos="9356"/>
        </w:tabs>
      </w:pPr>
      <w:r>
        <w:t>A trebuchet i</w:t>
      </w:r>
      <w:r w:rsidR="00867559">
        <w:t>s</w:t>
      </w:r>
      <w:r>
        <w:t xml:space="preserve"> a siege weapon that flings boulders from a great distance. Consider the arrangement of a trebuchet and a castle shown below. </w:t>
      </w:r>
    </w:p>
    <w:p w14:paraId="3DF828EF" w14:textId="77777777" w:rsidR="002A0FEC" w:rsidRDefault="002A0FEC" w:rsidP="002A0FEC">
      <w:pPr>
        <w:tabs>
          <w:tab w:val="left" w:pos="1134"/>
          <w:tab w:val="left" w:pos="8505"/>
          <w:tab w:val="right" w:pos="9356"/>
        </w:tabs>
      </w:pPr>
    </w:p>
    <w:p w14:paraId="74473967" w14:textId="77777777" w:rsidR="002A0FEC" w:rsidRDefault="002A0FEC" w:rsidP="002A0FEC">
      <w:pPr>
        <w:tabs>
          <w:tab w:val="left" w:pos="1134"/>
          <w:tab w:val="left" w:pos="8505"/>
          <w:tab w:val="right" w:pos="9356"/>
        </w:tabs>
      </w:pPr>
    </w:p>
    <w:p w14:paraId="6B7229CA" w14:textId="77777777" w:rsidR="002A0FEC" w:rsidRDefault="002A0FEC" w:rsidP="002A0FEC">
      <w:pPr>
        <w:tabs>
          <w:tab w:val="left" w:pos="1134"/>
          <w:tab w:val="left" w:pos="8505"/>
          <w:tab w:val="right" w:pos="9356"/>
        </w:tabs>
      </w:pPr>
      <w:r>
        <w:rPr>
          <w:noProof/>
          <w:lang w:eastAsia="ja-JP"/>
        </w:rPr>
        <w:drawing>
          <wp:anchor distT="0" distB="0" distL="114300" distR="114300" simplePos="0" relativeHeight="251682816" behindDoc="0" locked="0" layoutInCell="1" allowOverlap="1" wp14:anchorId="5C4B574E" wp14:editId="7FFC2F77">
            <wp:simplePos x="0" y="0"/>
            <wp:positionH relativeFrom="column">
              <wp:posOffset>4674726</wp:posOffset>
            </wp:positionH>
            <wp:positionV relativeFrom="paragraph">
              <wp:posOffset>77105</wp:posOffset>
            </wp:positionV>
            <wp:extent cx="778510" cy="1057275"/>
            <wp:effectExtent l="0" t="0" r="2540" b="952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78510" cy="1057275"/>
                    </a:xfrm>
                    <a:prstGeom prst="rect">
                      <a:avLst/>
                    </a:prstGeom>
                    <a:noFill/>
                    <a:ln>
                      <a:noFill/>
                    </a:ln>
                  </pic:spPr>
                </pic:pic>
              </a:graphicData>
            </a:graphic>
          </wp:anchor>
        </w:drawing>
      </w:r>
    </w:p>
    <w:p w14:paraId="15BA1083" w14:textId="77777777" w:rsidR="002A0FEC" w:rsidRDefault="002A0FEC" w:rsidP="002A0FEC">
      <w:pPr>
        <w:tabs>
          <w:tab w:val="left" w:pos="1134"/>
          <w:tab w:val="left" w:pos="8505"/>
          <w:tab w:val="right" w:pos="9356"/>
        </w:tabs>
      </w:pPr>
    </w:p>
    <w:p w14:paraId="1E183B3F" w14:textId="77777777" w:rsidR="002A0FEC" w:rsidRDefault="002A0FEC" w:rsidP="002A0FEC">
      <w:pPr>
        <w:tabs>
          <w:tab w:val="left" w:pos="1134"/>
          <w:tab w:val="left" w:pos="8505"/>
          <w:tab w:val="right" w:pos="9356"/>
        </w:tabs>
      </w:pPr>
    </w:p>
    <w:p w14:paraId="22A5A892" w14:textId="77777777" w:rsidR="002A0FEC" w:rsidRDefault="002A0FEC" w:rsidP="002A0FEC">
      <w:pPr>
        <w:tabs>
          <w:tab w:val="left" w:pos="1134"/>
          <w:tab w:val="left" w:pos="8505"/>
          <w:tab w:val="right" w:pos="9356"/>
        </w:tabs>
      </w:pPr>
      <w:r>
        <w:rPr>
          <w:noProof/>
          <w:lang w:eastAsia="ja-JP"/>
        </w:rPr>
        <w:drawing>
          <wp:anchor distT="0" distB="0" distL="114300" distR="114300" simplePos="0" relativeHeight="251681792" behindDoc="0" locked="0" layoutInCell="1" allowOverlap="1" wp14:anchorId="1AAA752E" wp14:editId="08B5E43E">
            <wp:simplePos x="0" y="0"/>
            <wp:positionH relativeFrom="column">
              <wp:posOffset>215479</wp:posOffset>
            </wp:positionH>
            <wp:positionV relativeFrom="paragraph">
              <wp:posOffset>3810</wp:posOffset>
            </wp:positionV>
            <wp:extent cx="796290" cy="730250"/>
            <wp:effectExtent l="0" t="0" r="381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96290" cy="730250"/>
                    </a:xfrm>
                    <a:prstGeom prst="rect">
                      <a:avLst/>
                    </a:prstGeom>
                    <a:noFill/>
                    <a:ln>
                      <a:noFill/>
                    </a:ln>
                  </pic:spPr>
                </pic:pic>
              </a:graphicData>
            </a:graphic>
          </wp:anchor>
        </w:drawing>
      </w:r>
    </w:p>
    <w:p w14:paraId="4840A3DC" w14:textId="77777777" w:rsidR="002A0FEC" w:rsidRDefault="002A0FEC" w:rsidP="002A0FEC">
      <w:pPr>
        <w:tabs>
          <w:tab w:val="left" w:pos="1134"/>
          <w:tab w:val="left" w:pos="8505"/>
          <w:tab w:val="right" w:pos="9356"/>
        </w:tabs>
      </w:pPr>
    </w:p>
    <w:p w14:paraId="72DAF8F3" w14:textId="77777777" w:rsidR="002A0FEC" w:rsidRDefault="002A0FEC" w:rsidP="002A0FEC">
      <w:pPr>
        <w:tabs>
          <w:tab w:val="left" w:pos="1134"/>
          <w:tab w:val="left" w:pos="8505"/>
          <w:tab w:val="right" w:pos="9356"/>
        </w:tabs>
      </w:pPr>
    </w:p>
    <w:p w14:paraId="558D6DCC" w14:textId="77777777" w:rsidR="002A0FEC" w:rsidRDefault="002A0FEC" w:rsidP="002A0FEC">
      <w:pPr>
        <w:tabs>
          <w:tab w:val="left" w:pos="1134"/>
          <w:tab w:val="left" w:pos="8505"/>
          <w:tab w:val="right" w:pos="9356"/>
        </w:tabs>
      </w:pPr>
      <w:r>
        <w:rPr>
          <w:noProof/>
          <w:lang w:eastAsia="ja-JP"/>
        </w:rPr>
        <mc:AlternateContent>
          <mc:Choice Requires="wps">
            <w:drawing>
              <wp:anchor distT="0" distB="0" distL="114300" distR="114300" simplePos="0" relativeHeight="251680768" behindDoc="0" locked="0" layoutInCell="1" allowOverlap="1" wp14:anchorId="70435237" wp14:editId="4501C350">
                <wp:simplePos x="0" y="0"/>
                <wp:positionH relativeFrom="column">
                  <wp:posOffset>284644</wp:posOffset>
                </wp:positionH>
                <wp:positionV relativeFrom="paragraph">
                  <wp:posOffset>1930</wp:posOffset>
                </wp:positionV>
                <wp:extent cx="5327965" cy="0"/>
                <wp:effectExtent l="0" t="19050" r="25400" b="19050"/>
                <wp:wrapNone/>
                <wp:docPr id="246" name="Straight Connector 246"/>
                <wp:cNvGraphicFramePr/>
                <a:graphic xmlns:a="http://schemas.openxmlformats.org/drawingml/2006/main">
                  <a:graphicData uri="http://schemas.microsoft.com/office/word/2010/wordprocessingShape">
                    <wps:wsp>
                      <wps:cNvCnPr/>
                      <wps:spPr>
                        <a:xfrm>
                          <a:off x="0" y="0"/>
                          <a:ext cx="53279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2CD203" id="Straight Connector 24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4pt,.15pt" to="441.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" strokecolor="#5b9bd5 [3204]" strokeweight="2.25pt">
                <v:stroke joinstyle="miter"/>
              </v:line>
            </w:pict>
          </mc:Fallback>
        </mc:AlternateContent>
      </w:r>
    </w:p>
    <w:p w14:paraId="2DBA1E20" w14:textId="5AE24270" w:rsidR="002A0FEC" w:rsidRDefault="0048722B" w:rsidP="002A0FEC">
      <w:pPr>
        <w:tabs>
          <w:tab w:val="left" w:pos="1134"/>
          <w:tab w:val="left" w:pos="8505"/>
          <w:tab w:val="right" w:pos="9356"/>
        </w:tabs>
      </w:pPr>
      <w:r>
        <w:rPr>
          <w:noProof/>
          <w:lang w:eastAsia="ja-JP"/>
        </w:rPr>
        <mc:AlternateContent>
          <mc:Choice Requires="wps">
            <w:drawing>
              <wp:anchor distT="0" distB="0" distL="114300" distR="114300" simplePos="0" relativeHeight="251684864" behindDoc="0" locked="0" layoutInCell="1" allowOverlap="1" wp14:anchorId="0F2FEDD0" wp14:editId="6FAEB504">
                <wp:simplePos x="0" y="0"/>
                <wp:positionH relativeFrom="margin">
                  <wp:posOffset>2289810</wp:posOffset>
                </wp:positionH>
                <wp:positionV relativeFrom="paragraph">
                  <wp:posOffset>127418</wp:posOffset>
                </wp:positionV>
                <wp:extent cx="1076960" cy="33020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1076960" cy="330200"/>
                        </a:xfrm>
                        <a:prstGeom prst="rect">
                          <a:avLst/>
                        </a:prstGeom>
                        <a:noFill/>
                        <a:ln w="6350">
                          <a:noFill/>
                        </a:ln>
                      </wps:spPr>
                      <wps:txbx>
                        <w:txbxContent>
                          <w:p w14:paraId="2B47E918" w14:textId="77777777" w:rsidR="003D6B96" w:rsidRDefault="001A3FD3" w:rsidP="002A0FE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2FEDD0" id="Text Box 248" o:spid="_x0000_s1098" type="#_x0000_t202" style="position:absolute;margin-left:180.3pt;margin-top:10.05pt;width:84.8pt;height:26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" filled="f" stroked="f" strokeweight=".5pt">
                <v:textbox>
                  <w:txbxContent>
                    <w:p w14:paraId="2B47E918" w14:textId="77777777" w:rsidR="003D6B96" w:rsidRDefault="00064AF2" w:rsidP="002A0FE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v:textbox>
                <w10:wrap anchorx="margin"/>
              </v:shape>
            </w:pict>
          </mc:Fallback>
        </mc:AlternateContent>
      </w:r>
      <w:r w:rsidR="002A0FEC">
        <w:rPr>
          <w:noProof/>
          <w:lang w:eastAsia="ja-JP"/>
        </w:rPr>
        <mc:AlternateContent>
          <mc:Choice Requires="wps">
            <w:drawing>
              <wp:anchor distT="0" distB="0" distL="114300" distR="114300" simplePos="0" relativeHeight="251683840" behindDoc="0" locked="0" layoutInCell="1" allowOverlap="1" wp14:anchorId="1C99051A" wp14:editId="1C635C4E">
                <wp:simplePos x="0" y="0"/>
                <wp:positionH relativeFrom="margin">
                  <wp:posOffset>622382</wp:posOffset>
                </wp:positionH>
                <wp:positionV relativeFrom="paragraph">
                  <wp:posOffset>97884</wp:posOffset>
                </wp:positionV>
                <wp:extent cx="4485992" cy="45719"/>
                <wp:effectExtent l="38100" t="95250" r="0" b="107315"/>
                <wp:wrapNone/>
                <wp:docPr id="247" name="Straight Arrow Connector 247"/>
                <wp:cNvGraphicFramePr/>
                <a:graphic xmlns:a="http://schemas.openxmlformats.org/drawingml/2006/main">
                  <a:graphicData uri="http://schemas.microsoft.com/office/word/2010/wordprocessingShape">
                    <wps:wsp>
                      <wps:cNvCnPr/>
                      <wps:spPr>
                        <a:xfrm flipH="1">
                          <a:off x="0" y="0"/>
                          <a:ext cx="4485992" cy="45719"/>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14B98D" id="Straight Arrow Connector 247" o:spid="_x0000_s1026" type="#_x0000_t32" style="position:absolute;margin-left:49pt;margin-top:7.7pt;width:353.25pt;height:3.6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" strokecolor="#404040 [2429]" strokeweight="3pt">
                <v:stroke dashstyle="1 1" startarrow="block" endarrow="block" joinstyle="miter"/>
                <w10:wrap anchorx="margin"/>
              </v:shape>
            </w:pict>
          </mc:Fallback>
        </mc:AlternateContent>
      </w:r>
    </w:p>
    <w:p w14:paraId="5822847F" w14:textId="1CA401B5" w:rsidR="002A0FEC" w:rsidRDefault="002A0FEC" w:rsidP="002A0FEC">
      <w:pPr>
        <w:tabs>
          <w:tab w:val="left" w:pos="1134"/>
          <w:tab w:val="left" w:pos="8505"/>
          <w:tab w:val="right" w:pos="9356"/>
        </w:tabs>
      </w:pPr>
    </w:p>
    <w:p w14:paraId="3F41D1EE" w14:textId="77777777" w:rsidR="002A0FEC" w:rsidRDefault="002A0FEC" w:rsidP="002A0FEC">
      <w:pPr>
        <w:tabs>
          <w:tab w:val="left" w:pos="1134"/>
          <w:tab w:val="left" w:pos="8505"/>
          <w:tab w:val="right" w:pos="9356"/>
        </w:tabs>
      </w:pPr>
    </w:p>
    <w:p w14:paraId="5B1F7079" w14:textId="77777777" w:rsidR="002A0FEC" w:rsidRDefault="002A0FEC" w:rsidP="002A0FEC">
      <w:pPr>
        <w:tabs>
          <w:tab w:val="left" w:pos="1134"/>
          <w:tab w:val="left" w:pos="8505"/>
          <w:tab w:val="right" w:pos="9356"/>
        </w:tabs>
      </w:pPr>
    </w:p>
    <w:p w14:paraId="6E896443" w14:textId="77777777" w:rsidR="005B2AA2" w:rsidRDefault="005B2AA2" w:rsidP="005B2AA2">
      <w:pPr>
        <w:pStyle w:val="ListParagraph"/>
        <w:numPr>
          <w:ilvl w:val="0"/>
          <w:numId w:val="10"/>
        </w:numPr>
        <w:tabs>
          <w:tab w:val="left" w:pos="1134"/>
          <w:tab w:val="left" w:pos="8505"/>
          <w:tab w:val="right" w:pos="9356"/>
        </w:tabs>
      </w:pPr>
      <w:r>
        <w:t>The boulder lands at the same height it was launched from, was fired at 45.0</w:t>
      </w:r>
      <w:r>
        <w:rPr>
          <w:vertAlign w:val="superscript"/>
        </w:rPr>
        <w:t>0</w:t>
      </w:r>
      <w:r>
        <w:t xml:space="preserve"> above the horizontal and was airborne for 8.16 s. Complete the following questions:</w:t>
      </w:r>
    </w:p>
    <w:p w14:paraId="5815D09C" w14:textId="77777777" w:rsidR="00993284" w:rsidRDefault="00993284" w:rsidP="00993284">
      <w:pPr>
        <w:pStyle w:val="ListParagraph"/>
        <w:tabs>
          <w:tab w:val="left" w:pos="1134"/>
          <w:tab w:val="left" w:pos="8505"/>
          <w:tab w:val="right" w:pos="9356"/>
        </w:tabs>
        <w:ind w:firstLine="0"/>
      </w:pPr>
    </w:p>
    <w:p w14:paraId="6FF83544" w14:textId="77777777" w:rsidR="009C1546" w:rsidRDefault="009C1546" w:rsidP="009C1546">
      <w:pPr>
        <w:pStyle w:val="ListParagraph"/>
        <w:numPr>
          <w:ilvl w:val="2"/>
          <w:numId w:val="10"/>
        </w:numPr>
        <w:tabs>
          <w:tab w:val="left" w:pos="1134"/>
          <w:tab w:val="left" w:pos="8505"/>
          <w:tab w:val="right" w:pos="9356"/>
        </w:tabs>
      </w:pPr>
      <w:r>
        <w:t xml:space="preserve">Calculate the launch velocity of the boulder. </w:t>
      </w:r>
      <w:r>
        <w:tab/>
        <w:t>(3 marks)</w:t>
      </w:r>
    </w:p>
    <w:p w14:paraId="4E6FF46A" w14:textId="77777777" w:rsidR="00993284" w:rsidRDefault="00993284" w:rsidP="00993284">
      <w:pPr>
        <w:pStyle w:val="ListParagraph"/>
        <w:tabs>
          <w:tab w:val="left" w:pos="1134"/>
          <w:tab w:val="left" w:pos="8505"/>
          <w:tab w:val="right" w:pos="9356"/>
        </w:tabs>
        <w:ind w:left="2160" w:firstLine="0"/>
      </w:pPr>
    </w:p>
    <w:p w14:paraId="7FC81BA8" w14:textId="6B6AD5B2" w:rsidR="00993284" w:rsidRPr="005647F2" w:rsidRDefault="001A3FD3" w:rsidP="00993284">
      <w:pPr>
        <w:pStyle w:val="ListParagraph"/>
        <w:tabs>
          <w:tab w:val="left" w:pos="1134"/>
          <w:tab w:val="left" w:pos="8505"/>
          <w:tab w:val="right" w:pos="9356"/>
        </w:tabs>
        <w:ind w:left="0" w:firstLine="0"/>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h</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h</m:t>
                </m:r>
              </m:sub>
            </m:sSub>
          </m:num>
          <m:den>
            <m:r>
              <w:rPr>
                <w:rFonts w:ascii="Cambria Math" w:hAnsi="Cambria Math"/>
                <w:color w:val="FF0000"/>
              </w:rPr>
              <m:t>t</m:t>
            </m:r>
          </m:den>
        </m:f>
      </m:oMath>
      <w:r w:rsidR="004E707A" w:rsidRPr="005647F2">
        <w:rPr>
          <w:color w:val="FF0000"/>
        </w:rPr>
        <w:t xml:space="preserve"> </w:t>
      </w:r>
      <w:r w:rsidR="004E707A" w:rsidRPr="005647F2">
        <w:rPr>
          <w:color w:val="FF0000"/>
        </w:rPr>
        <w:tab/>
      </w:r>
      <w:r w:rsidR="004E707A" w:rsidRPr="005647F2">
        <w:rPr>
          <w:color w:val="FF0000"/>
        </w:rPr>
        <w:tab/>
        <w:t>1</w:t>
      </w:r>
    </w:p>
    <w:p w14:paraId="7C950146" w14:textId="1BB8E192" w:rsidR="004E707A" w:rsidRPr="005647F2" w:rsidRDefault="001A3FD3" w:rsidP="00993284">
      <w:pPr>
        <w:pStyle w:val="ListParagraph"/>
        <w:tabs>
          <w:tab w:val="left" w:pos="1134"/>
          <w:tab w:val="left" w:pos="8505"/>
          <w:tab w:val="right" w:pos="9356"/>
        </w:tabs>
        <w:ind w:left="0" w:firstLine="0"/>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h</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326</m:t>
            </m:r>
          </m:num>
          <m:den>
            <m:r>
              <w:rPr>
                <w:rFonts w:ascii="Cambria Math" w:hAnsi="Cambria Math"/>
                <w:color w:val="FF0000"/>
              </w:rPr>
              <m:t>8.16</m:t>
            </m:r>
          </m:den>
        </m:f>
        <m:r>
          <w:rPr>
            <w:rFonts w:ascii="Cambria Math" w:hAnsi="Cambria Math"/>
            <w:color w:val="FF0000"/>
          </w:rPr>
          <m:t xml:space="preserve">=39.95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6A4AFC" w:rsidRPr="005647F2">
        <w:rPr>
          <w:color w:val="FF0000"/>
        </w:rPr>
        <w:t xml:space="preserve"> </w:t>
      </w:r>
      <w:r w:rsidR="006A4AFC" w:rsidRPr="005647F2">
        <w:rPr>
          <w:color w:val="FF0000"/>
        </w:rPr>
        <w:tab/>
        <w:t>1</w:t>
      </w:r>
    </w:p>
    <w:p w14:paraId="25E4FE13" w14:textId="5CF3D539" w:rsidR="0057198F" w:rsidRPr="005647F2" w:rsidRDefault="0057198F" w:rsidP="00993284">
      <w:pPr>
        <w:pStyle w:val="ListParagraph"/>
        <w:tabs>
          <w:tab w:val="left" w:pos="1134"/>
          <w:tab w:val="left" w:pos="8505"/>
          <w:tab w:val="right" w:pos="9356"/>
        </w:tabs>
        <w:ind w:left="0" w:firstLine="0"/>
        <w:rPr>
          <w:color w:val="FF0000"/>
        </w:rPr>
      </w:pPr>
    </w:p>
    <w:p w14:paraId="1147E000" w14:textId="78CB6EF5" w:rsidR="0057198F" w:rsidRPr="005647F2" w:rsidRDefault="0057198F" w:rsidP="00993284">
      <w:pPr>
        <w:pStyle w:val="ListParagraph"/>
        <w:tabs>
          <w:tab w:val="left" w:pos="1134"/>
          <w:tab w:val="left" w:pos="8505"/>
          <w:tab w:val="right" w:pos="9356"/>
        </w:tabs>
        <w:ind w:left="0" w:firstLine="0"/>
        <w:rPr>
          <w:color w:val="FF0000"/>
        </w:rPr>
      </w:pPr>
      <m:oMath>
        <m:r>
          <w:rPr>
            <w:rFonts w:ascii="Cambria Math" w:hAnsi="Cambria Math"/>
            <w:color w:val="FF0000"/>
          </w:rPr>
          <m:t>u=</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h</m:t>
                </m:r>
              </m:sub>
            </m:sSub>
          </m:num>
          <m:den>
            <m:r>
              <w:rPr>
                <w:rFonts w:ascii="Cambria Math" w:hAnsi="Cambria Math"/>
                <w:color w:val="FF0000"/>
              </w:rPr>
              <m:t>cosθ</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39.95</m:t>
            </m:r>
          </m:num>
          <m:den>
            <m:r>
              <w:rPr>
                <w:rFonts w:ascii="Cambria Math" w:hAnsi="Cambria Math"/>
                <w:color w:val="FF0000"/>
              </w:rPr>
              <m:t>cos45</m:t>
            </m:r>
          </m:den>
        </m:f>
        <m:r>
          <w:rPr>
            <w:rFonts w:ascii="Cambria Math" w:hAnsi="Cambria Math"/>
            <w:color w:val="FF0000"/>
          </w:rPr>
          <m:t xml:space="preserve">=56.5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9C3736" w:rsidRPr="005647F2">
        <w:rPr>
          <w:color w:val="FF0000"/>
        </w:rPr>
        <w:t xml:space="preserve"> </w:t>
      </w:r>
      <w:r w:rsidR="009C3736" w:rsidRPr="005647F2">
        <w:rPr>
          <w:color w:val="FF0000"/>
        </w:rPr>
        <w:tab/>
        <w:t>1</w:t>
      </w:r>
    </w:p>
    <w:p w14:paraId="3ADA085F" w14:textId="77777777" w:rsidR="00993284" w:rsidRDefault="00993284" w:rsidP="00993284">
      <w:pPr>
        <w:pStyle w:val="ListParagraph"/>
        <w:tabs>
          <w:tab w:val="left" w:pos="1134"/>
          <w:tab w:val="left" w:pos="8505"/>
          <w:tab w:val="right" w:pos="9356"/>
        </w:tabs>
        <w:ind w:left="2160" w:firstLine="0"/>
      </w:pPr>
    </w:p>
    <w:p w14:paraId="59800697" w14:textId="77777777" w:rsidR="00993284" w:rsidRDefault="00993284" w:rsidP="00993284">
      <w:pPr>
        <w:pStyle w:val="ListParagraph"/>
        <w:tabs>
          <w:tab w:val="left" w:pos="1134"/>
          <w:tab w:val="left" w:pos="8505"/>
          <w:tab w:val="right" w:pos="9356"/>
        </w:tabs>
        <w:ind w:left="2160" w:firstLine="0"/>
      </w:pPr>
    </w:p>
    <w:p w14:paraId="1F89C625" w14:textId="58ECF5C2" w:rsidR="00993284" w:rsidRDefault="00993284" w:rsidP="00993284">
      <w:pPr>
        <w:pStyle w:val="ListParagraph"/>
        <w:tabs>
          <w:tab w:val="left" w:pos="1134"/>
          <w:tab w:val="left" w:pos="8505"/>
          <w:tab w:val="right" w:pos="9356"/>
        </w:tabs>
        <w:ind w:left="2160" w:firstLine="0"/>
      </w:pPr>
    </w:p>
    <w:p w14:paraId="159D0825" w14:textId="444E1FCD" w:rsidR="005647F2" w:rsidRDefault="005647F2" w:rsidP="00993284">
      <w:pPr>
        <w:pStyle w:val="ListParagraph"/>
        <w:tabs>
          <w:tab w:val="left" w:pos="1134"/>
          <w:tab w:val="left" w:pos="8505"/>
          <w:tab w:val="right" w:pos="9356"/>
        </w:tabs>
        <w:ind w:left="2160" w:firstLine="0"/>
      </w:pPr>
    </w:p>
    <w:p w14:paraId="0426C355" w14:textId="5E204EC5" w:rsidR="005647F2" w:rsidRDefault="005647F2" w:rsidP="00993284">
      <w:pPr>
        <w:pStyle w:val="ListParagraph"/>
        <w:tabs>
          <w:tab w:val="left" w:pos="1134"/>
          <w:tab w:val="left" w:pos="8505"/>
          <w:tab w:val="right" w:pos="9356"/>
        </w:tabs>
        <w:ind w:left="2160" w:firstLine="0"/>
      </w:pPr>
    </w:p>
    <w:p w14:paraId="187AD2EE" w14:textId="3AFAB580" w:rsidR="005647F2" w:rsidRDefault="005647F2" w:rsidP="00993284">
      <w:pPr>
        <w:pStyle w:val="ListParagraph"/>
        <w:tabs>
          <w:tab w:val="left" w:pos="1134"/>
          <w:tab w:val="left" w:pos="8505"/>
          <w:tab w:val="right" w:pos="9356"/>
        </w:tabs>
        <w:ind w:left="2160" w:firstLine="0"/>
      </w:pPr>
    </w:p>
    <w:p w14:paraId="3F11BC74" w14:textId="26777686" w:rsidR="005647F2" w:rsidRDefault="005647F2" w:rsidP="00993284">
      <w:pPr>
        <w:pStyle w:val="ListParagraph"/>
        <w:tabs>
          <w:tab w:val="left" w:pos="1134"/>
          <w:tab w:val="left" w:pos="8505"/>
          <w:tab w:val="right" w:pos="9356"/>
        </w:tabs>
        <w:ind w:left="2160" w:firstLine="0"/>
      </w:pPr>
    </w:p>
    <w:p w14:paraId="500AB7FD" w14:textId="46413F6C" w:rsidR="005647F2" w:rsidRDefault="005647F2" w:rsidP="00993284">
      <w:pPr>
        <w:pStyle w:val="ListParagraph"/>
        <w:tabs>
          <w:tab w:val="left" w:pos="1134"/>
          <w:tab w:val="left" w:pos="8505"/>
          <w:tab w:val="right" w:pos="9356"/>
        </w:tabs>
        <w:ind w:left="2160" w:firstLine="0"/>
      </w:pPr>
    </w:p>
    <w:p w14:paraId="502AFC42" w14:textId="77777777" w:rsidR="005647F2" w:rsidRDefault="005647F2" w:rsidP="00993284">
      <w:pPr>
        <w:pStyle w:val="ListParagraph"/>
        <w:tabs>
          <w:tab w:val="left" w:pos="1134"/>
          <w:tab w:val="left" w:pos="8505"/>
          <w:tab w:val="right" w:pos="9356"/>
        </w:tabs>
        <w:ind w:left="2160" w:firstLine="0"/>
      </w:pPr>
    </w:p>
    <w:p w14:paraId="03833384" w14:textId="77777777" w:rsidR="00993284" w:rsidRDefault="00993284" w:rsidP="00993284">
      <w:pPr>
        <w:pStyle w:val="ListParagraph"/>
        <w:tabs>
          <w:tab w:val="left" w:pos="1134"/>
          <w:tab w:val="left" w:pos="8505"/>
          <w:tab w:val="right" w:pos="9356"/>
        </w:tabs>
        <w:ind w:left="2160" w:firstLine="0"/>
      </w:pPr>
    </w:p>
    <w:p w14:paraId="5B5BF9A9" w14:textId="77777777" w:rsidR="00993284" w:rsidRDefault="00993284" w:rsidP="00993284">
      <w:pPr>
        <w:tabs>
          <w:tab w:val="left" w:pos="1134"/>
          <w:tab w:val="right" w:pos="9356"/>
        </w:tabs>
        <w:jc w:val="right"/>
      </w:pPr>
      <w:r>
        <w:tab/>
      </w:r>
    </w:p>
    <w:p w14:paraId="32DF7E5C" w14:textId="77777777" w:rsidR="005647F2" w:rsidRDefault="005647F2" w:rsidP="005647F2">
      <w:pPr>
        <w:pStyle w:val="ListParagraph"/>
        <w:numPr>
          <w:ilvl w:val="2"/>
          <w:numId w:val="10"/>
        </w:numPr>
        <w:tabs>
          <w:tab w:val="left" w:pos="1134"/>
          <w:tab w:val="left" w:pos="8505"/>
          <w:tab w:val="right" w:pos="9356"/>
        </w:tabs>
      </w:pPr>
      <w:r>
        <w:t>Calculate the maximum height the boulder achieved above its launch point.</w:t>
      </w:r>
      <w:r>
        <w:tab/>
        <w:t>(3 marks)</w:t>
      </w:r>
    </w:p>
    <w:p w14:paraId="0EC14609" w14:textId="77777777" w:rsidR="00993284" w:rsidRDefault="00993284" w:rsidP="00993284">
      <w:pPr>
        <w:pStyle w:val="ListParagraph"/>
        <w:tabs>
          <w:tab w:val="left" w:pos="1134"/>
          <w:tab w:val="left" w:pos="8505"/>
          <w:tab w:val="right" w:pos="9356"/>
        </w:tabs>
        <w:ind w:left="2160" w:firstLine="0"/>
      </w:pPr>
    </w:p>
    <w:p w14:paraId="27A89007" w14:textId="4D9DC36C" w:rsidR="00993284" w:rsidRPr="005647F2" w:rsidRDefault="001A3FD3" w:rsidP="002867E0">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v</m:t>
            </m:r>
          </m:sub>
        </m:sSub>
        <m:r>
          <w:rPr>
            <w:rFonts w:ascii="Cambria Math" w:hAnsi="Cambria Math"/>
            <w:color w:val="FF0000"/>
          </w:rPr>
          <m:t>=usinθ</m:t>
        </m:r>
      </m:oMath>
      <w:r w:rsidR="009F4E0E" w:rsidRPr="005647F2">
        <w:rPr>
          <w:color w:val="FF0000"/>
        </w:rPr>
        <w:t xml:space="preserve"> </w:t>
      </w:r>
    </w:p>
    <w:p w14:paraId="7A33063D" w14:textId="6FAD1DED" w:rsidR="009F4E0E" w:rsidRPr="005647F2" w:rsidRDefault="001A3FD3" w:rsidP="002867E0">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v</m:t>
            </m:r>
          </m:sub>
        </m:sSub>
        <m:r>
          <w:rPr>
            <w:rFonts w:ascii="Cambria Math" w:hAnsi="Cambria Math"/>
            <w:color w:val="FF0000"/>
          </w:rPr>
          <m:t xml:space="preserve">=56.5 sin45=39.95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751BD9" w:rsidRPr="005647F2">
        <w:rPr>
          <w:color w:val="FF0000"/>
        </w:rPr>
        <w:t xml:space="preserve"> </w:t>
      </w:r>
      <w:r w:rsidR="00751BD9" w:rsidRPr="005647F2">
        <w:rPr>
          <w:color w:val="FF0000"/>
        </w:rPr>
        <w:tab/>
        <w:t>1</w:t>
      </w:r>
    </w:p>
    <w:p w14:paraId="44457450" w14:textId="378BF0DD" w:rsidR="00415A42" w:rsidRPr="005647F2" w:rsidRDefault="00415A42" w:rsidP="002867E0">
      <w:pPr>
        <w:tabs>
          <w:tab w:val="left" w:pos="1134"/>
          <w:tab w:val="left" w:pos="8505"/>
          <w:tab w:val="right" w:pos="9356"/>
        </w:tabs>
        <w:rPr>
          <w:color w:val="FF0000"/>
        </w:rPr>
      </w:pPr>
    </w:p>
    <w:p w14:paraId="0EA412EC" w14:textId="0B33A274" w:rsidR="00415A42" w:rsidRPr="005647F2" w:rsidRDefault="001A3FD3" w:rsidP="002867E0">
      <w:pPr>
        <w:tabs>
          <w:tab w:val="left" w:pos="1134"/>
          <w:tab w:val="left" w:pos="8505"/>
          <w:tab w:val="right" w:pos="9356"/>
        </w:tabs>
        <w:rPr>
          <w:color w:val="FF0000"/>
        </w:rPr>
      </w:pPr>
      <m:oMath>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+2a</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oMath>
      <w:r w:rsidR="00415A42" w:rsidRPr="005647F2">
        <w:rPr>
          <w:color w:val="FF0000"/>
        </w:rPr>
        <w:t xml:space="preserve"> </w:t>
      </w:r>
    </w:p>
    <w:p w14:paraId="56EC00D9" w14:textId="379363F7" w:rsidR="00415A42" w:rsidRPr="005647F2" w:rsidRDefault="001A3FD3" w:rsidP="002867E0">
      <w:pPr>
        <w:tabs>
          <w:tab w:val="left" w:pos="1134"/>
          <w:tab w:val="left" w:pos="8505"/>
          <w:tab w:val="right" w:pos="9356"/>
        </w:tabs>
        <w:rPr>
          <w:color w:val="FF0000"/>
        </w:rPr>
      </w:pP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v</m:t>
                </m:r>
              </m:e>
              <m:sub>
                <m:r>
                  <w:rPr>
                    <w:rFonts w:ascii="Cambria Math" w:hAnsi="Cambria Math"/>
                    <w:color w:val="FF0000"/>
                  </w:rPr>
                  <m:t>v</m:t>
                </m:r>
              </m:sub>
              <m:sup>
                <m:r>
                  <w:rPr>
                    <w:rFonts w:ascii="Cambria Math" w:hAnsi="Cambria Math"/>
                    <w:color w:val="FF0000"/>
                  </w:rPr>
                  <m:t>2</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v</m:t>
                </m:r>
              </m:sub>
              <m:sup>
                <m:r>
                  <w:rPr>
                    <w:rFonts w:ascii="Cambria Math" w:hAnsi="Cambria Math"/>
                    <w:color w:val="FF0000"/>
                  </w:rPr>
                  <m:t>2</m:t>
                </m:r>
              </m:sup>
            </m:sSubSup>
          </m:num>
          <m:den>
            <m:r>
              <w:rPr>
                <w:rFonts w:ascii="Cambria Math" w:hAnsi="Cambria Math"/>
                <w:color w:val="FF0000"/>
              </w:rPr>
              <m:t>2a</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m:t>
            </m:r>
            <m:sSup>
              <m:sSupPr>
                <m:ctrlPr>
                  <w:rPr>
                    <w:rFonts w:ascii="Cambria Math" w:hAnsi="Cambria Math"/>
                    <w:i/>
                    <w:color w:val="FF0000"/>
                  </w:rPr>
                </m:ctrlPr>
              </m:sSupPr>
              <m:e>
                <m:r>
                  <w:rPr>
                    <w:rFonts w:ascii="Cambria Math" w:hAnsi="Cambria Math"/>
                    <w:color w:val="FF0000"/>
                  </w:rPr>
                  <m:t>39.95</m:t>
                </m:r>
              </m:e>
              <m:sup>
                <m:r>
                  <w:rPr>
                    <w:rFonts w:ascii="Cambria Math" w:hAnsi="Cambria Math"/>
                    <w:color w:val="FF0000"/>
                  </w:rPr>
                  <m:t>2</m:t>
                </m:r>
              </m:sup>
            </m:sSup>
          </m:num>
          <m:den>
            <m:r>
              <w:rPr>
                <w:rFonts w:ascii="Cambria Math" w:hAnsi="Cambria Math"/>
                <w:color w:val="FF0000"/>
              </w:rPr>
              <m:t>2×(-9.8)</m:t>
            </m:r>
          </m:den>
        </m:f>
        <m:r>
          <w:rPr>
            <w:rFonts w:ascii="Cambria Math" w:hAnsi="Cambria Math"/>
            <w:color w:val="FF0000"/>
          </w:rPr>
          <m:t>=81.4 m</m:t>
        </m:r>
      </m:oMath>
      <w:r w:rsidR="00F07BA3" w:rsidRPr="005647F2">
        <w:rPr>
          <w:color w:val="FF0000"/>
        </w:rPr>
        <w:t xml:space="preserve"> </w:t>
      </w:r>
      <w:r w:rsidR="0045796D" w:rsidRPr="005647F2">
        <w:rPr>
          <w:color w:val="FF0000"/>
        </w:rPr>
        <w:tab/>
        <w:t>1-2</w:t>
      </w:r>
    </w:p>
    <w:p w14:paraId="08AA1E55" w14:textId="77777777" w:rsidR="00993284" w:rsidRDefault="00993284" w:rsidP="00993284">
      <w:pPr>
        <w:pStyle w:val="ListParagraph"/>
        <w:tabs>
          <w:tab w:val="left" w:pos="1134"/>
          <w:tab w:val="left" w:pos="8505"/>
          <w:tab w:val="right" w:pos="9356"/>
        </w:tabs>
        <w:ind w:left="2160" w:firstLine="0"/>
      </w:pPr>
    </w:p>
    <w:p w14:paraId="0AA43185" w14:textId="77777777" w:rsidR="00993284" w:rsidRDefault="00993284" w:rsidP="00BE49FB">
      <w:pPr>
        <w:tabs>
          <w:tab w:val="left" w:pos="1134"/>
          <w:tab w:val="left" w:pos="8505"/>
          <w:tab w:val="right" w:pos="9356"/>
        </w:tabs>
      </w:pPr>
    </w:p>
    <w:p w14:paraId="6496CE88" w14:textId="77777777" w:rsidR="002A0FEC" w:rsidRDefault="002A0FEC" w:rsidP="002A0FEC">
      <w:pPr>
        <w:tabs>
          <w:tab w:val="left" w:pos="1134"/>
          <w:tab w:val="left" w:pos="8505"/>
          <w:tab w:val="right" w:pos="9356"/>
        </w:tabs>
      </w:pPr>
    </w:p>
    <w:p w14:paraId="087E27E1" w14:textId="77777777" w:rsidR="002A0FEC" w:rsidRPr="00324A2E" w:rsidRDefault="002A0FEC" w:rsidP="002A0FEC">
      <w:pPr>
        <w:tabs>
          <w:tab w:val="left" w:pos="1134"/>
          <w:tab w:val="left" w:pos="8505"/>
          <w:tab w:val="right" w:pos="9356"/>
        </w:tabs>
        <w:rPr>
          <w:color w:val="FF0000"/>
        </w:rPr>
      </w:pPr>
    </w:p>
    <w:p w14:paraId="3818D4E7" w14:textId="77777777" w:rsidR="005647F2" w:rsidRDefault="005647F2">
      <w:pPr>
        <w:spacing w:after="160" w:line="259" w:lineRule="auto"/>
        <w:rPr>
          <w:color w:val="FF0000"/>
        </w:rPr>
      </w:pPr>
      <w:r>
        <w:rPr>
          <w:color w:val="FF0000"/>
        </w:rPr>
        <w:br w:type="page"/>
      </w:r>
    </w:p>
    <w:p w14:paraId="54544ACE" w14:textId="4AD3BD7A" w:rsidR="002A0FEC" w:rsidRPr="00F52CE8" w:rsidRDefault="002A0FEC" w:rsidP="002A0FEC">
      <w:pPr>
        <w:tabs>
          <w:tab w:val="left" w:pos="1134"/>
          <w:tab w:val="left" w:pos="8505"/>
          <w:tab w:val="right" w:pos="9356"/>
        </w:tabs>
        <w:rPr>
          <w:color w:val="FF0000"/>
        </w:rPr>
      </w:pPr>
      <w:r>
        <w:lastRenderedPageBreak/>
        <w:t xml:space="preserve">Medieval castles were often built at higher elevations to give an advantage to those under siege. </w:t>
      </w:r>
    </w:p>
    <w:p w14:paraId="40C697E7" w14:textId="77777777" w:rsidR="002A0FEC" w:rsidRDefault="002A0FEC" w:rsidP="002A0FEC">
      <w:pPr>
        <w:tabs>
          <w:tab w:val="left" w:pos="1134"/>
          <w:tab w:val="left" w:pos="8505"/>
          <w:tab w:val="right" w:pos="9356"/>
        </w:tabs>
      </w:pPr>
    </w:p>
    <w:p w14:paraId="1DBE554F" w14:textId="77777777" w:rsidR="002A0FEC" w:rsidRDefault="002A0FEC" w:rsidP="002A0FEC">
      <w:pPr>
        <w:tabs>
          <w:tab w:val="left" w:pos="1134"/>
          <w:tab w:val="left" w:pos="8505"/>
          <w:tab w:val="right" w:pos="9356"/>
        </w:tabs>
      </w:pPr>
      <w:r>
        <w:rPr>
          <w:noProof/>
          <w:lang w:eastAsia="ja-JP"/>
        </w:rPr>
        <mc:AlternateContent>
          <mc:Choice Requires="wpg">
            <w:drawing>
              <wp:anchor distT="0" distB="0" distL="114300" distR="114300" simplePos="0" relativeHeight="251685888" behindDoc="0" locked="0" layoutInCell="1" allowOverlap="1" wp14:anchorId="21A0A78E" wp14:editId="2AD8EDEF">
                <wp:simplePos x="0" y="0"/>
                <wp:positionH relativeFrom="column">
                  <wp:posOffset>22378</wp:posOffset>
                </wp:positionH>
                <wp:positionV relativeFrom="paragraph">
                  <wp:posOffset>6109</wp:posOffset>
                </wp:positionV>
                <wp:extent cx="6433530" cy="2506195"/>
                <wp:effectExtent l="19050" t="0" r="0" b="8890"/>
                <wp:wrapNone/>
                <wp:docPr id="251" name="Group 251"/>
                <wp:cNvGraphicFramePr/>
                <a:graphic xmlns:a="http://schemas.openxmlformats.org/drawingml/2006/main">
                  <a:graphicData uri="http://schemas.microsoft.com/office/word/2010/wordprocessingGroup">
                    <wpg:wgp>
                      <wpg:cNvGrpSpPr/>
                      <wpg:grpSpPr>
                        <a:xfrm>
                          <a:off x="0" y="0"/>
                          <a:ext cx="6433530" cy="2506195"/>
                          <a:chOff x="0" y="0"/>
                          <a:chExt cx="6433530" cy="2506195"/>
                        </a:xfrm>
                      </wpg:grpSpPr>
                      <wpg:grpSp>
                        <wpg:cNvPr id="249" name="Group 249"/>
                        <wpg:cNvGrpSpPr/>
                        <wpg:grpSpPr>
                          <a:xfrm>
                            <a:off x="0" y="0"/>
                            <a:ext cx="6433530" cy="2506195"/>
                            <a:chOff x="0" y="0"/>
                            <a:chExt cx="6433530" cy="2506195"/>
                          </a:xfrm>
                        </wpg:grpSpPr>
                        <wps:wsp>
                          <wps:cNvPr id="238" name="Freeform: Shape 238"/>
                          <wps:cNvSpPr/>
                          <wps:spPr>
                            <a:xfrm>
                              <a:off x="0" y="1020111"/>
                              <a:ext cx="5889279" cy="1254240"/>
                            </a:xfrm>
                            <a:custGeom>
                              <a:avLst/>
                              <a:gdLst>
                                <a:gd name="connsiteX0" fmla="*/ 0 w 5889279"/>
                                <a:gd name="connsiteY0" fmla="*/ 1189679 h 1254240"/>
                                <a:gd name="connsiteX1" fmla="*/ 624689 w 5889279"/>
                                <a:gd name="connsiteY1" fmla="*/ 1194206 h 1254240"/>
                                <a:gd name="connsiteX2" fmla="*/ 2485176 w 5889279"/>
                                <a:gd name="connsiteY2" fmla="*/ 1198733 h 1254240"/>
                                <a:gd name="connsiteX3" fmla="*/ 3666653 w 5889279"/>
                                <a:gd name="connsiteY3" fmla="*/ 433715 h 1254240"/>
                                <a:gd name="connsiteX4" fmla="*/ 4626320 w 5889279"/>
                                <a:gd name="connsiteY4" fmla="*/ 62523 h 1254240"/>
                                <a:gd name="connsiteX5" fmla="*/ 5889279 w 5889279"/>
                                <a:gd name="connsiteY5" fmla="*/ 3675 h 1254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89279" h="1254240">
                                  <a:moveTo>
                                    <a:pt x="0" y="1189679"/>
                                  </a:moveTo>
                                  <a:lnTo>
                                    <a:pt x="624689" y="1194206"/>
                                  </a:lnTo>
                                  <a:cubicBezTo>
                                    <a:pt x="1038885" y="1195715"/>
                                    <a:pt x="1978182" y="1325481"/>
                                    <a:pt x="2485176" y="1198733"/>
                                  </a:cubicBezTo>
                                  <a:cubicBezTo>
                                    <a:pt x="2992170" y="1071985"/>
                                    <a:pt x="3309796" y="623083"/>
                                    <a:pt x="3666653" y="433715"/>
                                  </a:cubicBezTo>
                                  <a:cubicBezTo>
                                    <a:pt x="4023510" y="244347"/>
                                    <a:pt x="4255882" y="134196"/>
                                    <a:pt x="4626320" y="62523"/>
                                  </a:cubicBezTo>
                                  <a:cubicBezTo>
                                    <a:pt x="4996758" y="-9150"/>
                                    <a:pt x="5443018" y="-2738"/>
                                    <a:pt x="5889279" y="367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9" name="Picture 229"/>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96416" y="1775945"/>
                              <a:ext cx="796290" cy="730250"/>
                            </a:xfrm>
                            <a:prstGeom prst="rect">
                              <a:avLst/>
                            </a:prstGeom>
                            <a:noFill/>
                            <a:ln>
                              <a:noFill/>
                            </a:ln>
                          </pic:spPr>
                        </pic:pic>
                        <wps:wsp>
                          <wps:cNvPr id="241" name="Text Box 241"/>
                          <wps:cNvSpPr txBox="1"/>
                          <wps:spPr>
                            <a:xfrm>
                              <a:off x="5356570" y="1400938"/>
                              <a:ext cx="1076960" cy="330200"/>
                            </a:xfrm>
                            <a:prstGeom prst="rect">
                              <a:avLst/>
                            </a:prstGeom>
                            <a:noFill/>
                            <a:ln w="6350">
                              <a:noFill/>
                            </a:ln>
                          </wps:spPr>
                          <wps:txbx>
                            <w:txbxContent>
                              <w:p w14:paraId="4951E854" w14:textId="77777777" w:rsidR="003D6B96" w:rsidRDefault="001A3FD3" w:rsidP="002A0FEC">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=50.0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Straight Arrow Connector 242"/>
                          <wps:cNvCnPr/>
                          <wps:spPr>
                            <a:xfrm flipH="1">
                              <a:off x="951399" y="2024365"/>
                              <a:ext cx="4485640" cy="45085"/>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3" name="Text Box 243"/>
                          <wps:cNvSpPr txBox="1"/>
                          <wps:spPr>
                            <a:xfrm>
                              <a:off x="2609556" y="2090100"/>
                              <a:ext cx="1076960" cy="330200"/>
                            </a:xfrm>
                            <a:prstGeom prst="rect">
                              <a:avLst/>
                            </a:prstGeom>
                            <a:noFill/>
                            <a:ln w="6350">
                              <a:noFill/>
                            </a:ln>
                          </wps:spPr>
                          <wps:txbx>
                            <w:txbxContent>
                              <w:p w14:paraId="5DB73F5D" w14:textId="77777777" w:rsidR="003D6B96" w:rsidRDefault="001A3FD3" w:rsidP="002A0FE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3" name="Picture 233"/>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063556" y="0"/>
                              <a:ext cx="778510" cy="1057275"/>
                            </a:xfrm>
                            <a:prstGeom prst="rect">
                              <a:avLst/>
                            </a:prstGeom>
                            <a:noFill/>
                            <a:ln>
                              <a:noFill/>
                            </a:ln>
                          </pic:spPr>
                        </pic:pic>
                      </wpg:grpSp>
                      <wps:wsp>
                        <wps:cNvPr id="240" name="Straight Arrow Connector 240"/>
                        <wps:cNvCnPr/>
                        <wps:spPr>
                          <a:xfrm>
                            <a:off x="5475829" y="988397"/>
                            <a:ext cx="0" cy="1032095"/>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A0A78E" id="Group 251" o:spid="_x0000_s1099" style="position:absolute;margin-left:1.75pt;margin-top:.5pt;width:506.6pt;height:197.35pt;z-index:251685888;mso-width-relative:margin;mso-height-relative:margin" coordsize="64335,25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">
                <v:group id="Group 249" o:spid="_x0000_s1100" style="position:absolute;width:64335;height:25061" coordsize="64335,2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Shape 238" o:spid="_x0000_s1101" style="position:absolute;top:10201;width:58892;height:12542;visibility:visible;mso-wrap-style:square;v-text-anchor:middle" coordsize="5889279,125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" path="m,1189679r624689,4527c1038885,1195715,1978182,1325481,2485176,1198733,2992170,1071985,3309796,623083,3666653,433715,4023510,244347,4255882,134196,4626320,62523,4996758,-9150,5443018,-2738,5889279,3675e" filled="f" strokecolor="#1f4d78 [1604]" strokeweight="2.25pt">
                    <v:stroke joinstyle="miter"/>
                    <v:path arrowok="t" o:connecttype="custom" o:connectlocs="0,1189679;624689,1194206;2485176,1198733;3666653,433715;4626320,62523;5889279,3675" o:connectangles="0,0,0,0,0,0"/>
                  </v:shape>
                  <v:shape id="Picture 229" o:spid="_x0000_s1102" type="#_x0000_t75" style="position:absolute;left:3964;top:17759;width:7963;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">
                    <v:imagedata r:id="rId25" o:title=""/>
                  </v:shape>
                  <v:shape id="Text Box 241" o:spid="_x0000_s1103" type="#_x0000_t202" style="position:absolute;left:53565;top:14009;width:10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14:paraId="4951E854" w14:textId="77777777" w:rsidR="003D6B96" w:rsidRDefault="00064AF2" w:rsidP="002A0FEC">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=50.0 m</m:t>
                              </m:r>
                            </m:oMath>
                          </m:oMathPara>
                        </w:p>
                      </w:txbxContent>
                    </v:textbox>
                  </v:shape>
                  <v:shape id="Straight Arrow Connector 242" o:spid="_x0000_s1104" type="#_x0000_t32" style="position:absolute;left:9513;top:20243;width:44857;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" strokecolor="#404040 [2429]" strokeweight="3pt">
                    <v:stroke dashstyle="1 1" startarrow="block" endarrow="block" joinstyle="miter"/>
                  </v:shape>
                  <v:shape id="Text Box 243" o:spid="_x0000_s1105" type="#_x0000_t202" style="position:absolute;left:26095;top:20901;width:10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5DB73F5D" w14:textId="77777777" w:rsidR="003D6B96" w:rsidRDefault="00064AF2" w:rsidP="002A0FE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v:textbox>
                  </v:shape>
                  <v:shape id="Picture 233" o:spid="_x0000_s1106" type="#_x0000_t75" style="position:absolute;left:50635;width:7785;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">
                    <v:imagedata r:id="rId26" o:title=""/>
                  </v:shape>
                </v:group>
                <v:shape id="Straight Arrow Connector 240" o:spid="_x0000_s1107" type="#_x0000_t32" style="position:absolute;left:54758;top:9883;width:0;height:10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" strokecolor="#404040 [2429]" strokeweight="3pt">
                  <v:stroke dashstyle="1 1" startarrow="block" endarrow="block" joinstyle="miter"/>
                </v:shape>
              </v:group>
            </w:pict>
          </mc:Fallback>
        </mc:AlternateContent>
      </w:r>
    </w:p>
    <w:p w14:paraId="29DB69C1" w14:textId="77777777" w:rsidR="002A0FEC" w:rsidRDefault="002A0FEC" w:rsidP="002A0FEC">
      <w:pPr>
        <w:tabs>
          <w:tab w:val="left" w:pos="1134"/>
          <w:tab w:val="left" w:pos="8505"/>
          <w:tab w:val="right" w:pos="9356"/>
        </w:tabs>
      </w:pPr>
    </w:p>
    <w:p w14:paraId="6174D17A" w14:textId="77777777" w:rsidR="002A0FEC" w:rsidRDefault="002A0FEC" w:rsidP="002A0FEC">
      <w:pPr>
        <w:tabs>
          <w:tab w:val="left" w:pos="1134"/>
          <w:tab w:val="left" w:pos="8505"/>
          <w:tab w:val="right" w:pos="9356"/>
        </w:tabs>
      </w:pPr>
    </w:p>
    <w:p w14:paraId="59951048" w14:textId="77777777" w:rsidR="002A0FEC" w:rsidRDefault="002A0FEC" w:rsidP="002A0FEC">
      <w:pPr>
        <w:tabs>
          <w:tab w:val="left" w:pos="1134"/>
          <w:tab w:val="left" w:pos="8505"/>
          <w:tab w:val="right" w:pos="9356"/>
        </w:tabs>
      </w:pPr>
    </w:p>
    <w:p w14:paraId="469E87A0" w14:textId="77777777" w:rsidR="002A0FEC" w:rsidRDefault="002A0FEC" w:rsidP="002A0FEC">
      <w:pPr>
        <w:tabs>
          <w:tab w:val="left" w:pos="1134"/>
          <w:tab w:val="left" w:pos="8505"/>
          <w:tab w:val="right" w:pos="9356"/>
        </w:tabs>
      </w:pPr>
    </w:p>
    <w:p w14:paraId="4AC5ED6D" w14:textId="77777777" w:rsidR="002A0FEC" w:rsidRDefault="002A0FEC" w:rsidP="002A0FEC">
      <w:pPr>
        <w:tabs>
          <w:tab w:val="left" w:pos="1134"/>
          <w:tab w:val="left" w:pos="8505"/>
          <w:tab w:val="right" w:pos="9356"/>
        </w:tabs>
      </w:pPr>
    </w:p>
    <w:p w14:paraId="26324272" w14:textId="77777777" w:rsidR="002A0FEC" w:rsidRDefault="002A0FEC" w:rsidP="002A0FEC">
      <w:pPr>
        <w:tabs>
          <w:tab w:val="left" w:pos="1134"/>
          <w:tab w:val="left" w:pos="8505"/>
          <w:tab w:val="right" w:pos="9356"/>
        </w:tabs>
      </w:pPr>
    </w:p>
    <w:p w14:paraId="712BCCB4" w14:textId="77777777" w:rsidR="002A0FEC" w:rsidRDefault="002A0FEC" w:rsidP="002A0FEC">
      <w:pPr>
        <w:tabs>
          <w:tab w:val="left" w:pos="1134"/>
          <w:tab w:val="left" w:pos="8505"/>
          <w:tab w:val="right" w:pos="9356"/>
        </w:tabs>
      </w:pPr>
    </w:p>
    <w:p w14:paraId="3859058F" w14:textId="77777777" w:rsidR="002A0FEC" w:rsidRDefault="002A0FEC" w:rsidP="002A0FEC">
      <w:pPr>
        <w:tabs>
          <w:tab w:val="left" w:pos="1134"/>
          <w:tab w:val="left" w:pos="8505"/>
          <w:tab w:val="right" w:pos="9356"/>
        </w:tabs>
      </w:pPr>
    </w:p>
    <w:p w14:paraId="4A3715A4" w14:textId="77777777" w:rsidR="002A0FEC" w:rsidRDefault="002A0FEC" w:rsidP="002A0FEC">
      <w:pPr>
        <w:tabs>
          <w:tab w:val="left" w:pos="1134"/>
          <w:tab w:val="left" w:pos="8505"/>
          <w:tab w:val="right" w:pos="9356"/>
        </w:tabs>
      </w:pPr>
    </w:p>
    <w:p w14:paraId="3E46147D" w14:textId="77777777" w:rsidR="002A0FEC" w:rsidRDefault="002A0FEC" w:rsidP="002A0FEC">
      <w:pPr>
        <w:tabs>
          <w:tab w:val="left" w:pos="1134"/>
          <w:tab w:val="left" w:pos="8505"/>
          <w:tab w:val="right" w:pos="9356"/>
        </w:tabs>
      </w:pPr>
    </w:p>
    <w:p w14:paraId="218CC612" w14:textId="77777777" w:rsidR="002A0FEC" w:rsidRDefault="002A0FEC" w:rsidP="002A0FEC">
      <w:pPr>
        <w:tabs>
          <w:tab w:val="left" w:pos="1134"/>
          <w:tab w:val="left" w:pos="8505"/>
          <w:tab w:val="right" w:pos="9356"/>
        </w:tabs>
      </w:pPr>
    </w:p>
    <w:p w14:paraId="30975F08" w14:textId="77777777" w:rsidR="002A0FEC" w:rsidRDefault="002A0FEC" w:rsidP="002A0FEC">
      <w:pPr>
        <w:tabs>
          <w:tab w:val="left" w:pos="1134"/>
          <w:tab w:val="left" w:pos="8505"/>
          <w:tab w:val="right" w:pos="9356"/>
        </w:tabs>
      </w:pPr>
    </w:p>
    <w:p w14:paraId="3A257C1D" w14:textId="77777777" w:rsidR="002A0FEC" w:rsidRDefault="002A0FEC" w:rsidP="002A0FEC">
      <w:pPr>
        <w:tabs>
          <w:tab w:val="left" w:pos="1134"/>
          <w:tab w:val="left" w:pos="8505"/>
          <w:tab w:val="right" w:pos="9356"/>
        </w:tabs>
      </w:pPr>
    </w:p>
    <w:p w14:paraId="4B1745F1" w14:textId="77777777" w:rsidR="002A0FEC" w:rsidRDefault="002A0FEC" w:rsidP="002A0FEC">
      <w:pPr>
        <w:tabs>
          <w:tab w:val="left" w:pos="1134"/>
          <w:tab w:val="left" w:pos="8505"/>
          <w:tab w:val="right" w:pos="9356"/>
        </w:tabs>
      </w:pPr>
    </w:p>
    <w:p w14:paraId="56E30D7C" w14:textId="77777777" w:rsidR="002A0FEC" w:rsidRDefault="002A0FEC" w:rsidP="002A0FEC">
      <w:pPr>
        <w:tabs>
          <w:tab w:val="left" w:pos="1134"/>
          <w:tab w:val="left" w:pos="8505"/>
          <w:tab w:val="right" w:pos="9356"/>
        </w:tabs>
      </w:pPr>
    </w:p>
    <w:p w14:paraId="5F892D34" w14:textId="77777777" w:rsidR="002A0FEC" w:rsidRDefault="002A0FEC" w:rsidP="002A0FEC">
      <w:pPr>
        <w:tabs>
          <w:tab w:val="left" w:pos="1134"/>
          <w:tab w:val="left" w:pos="8505"/>
          <w:tab w:val="right" w:pos="9356"/>
        </w:tabs>
      </w:pPr>
    </w:p>
    <w:p w14:paraId="2C9817F5" w14:textId="77777777" w:rsidR="002A0FEC" w:rsidRDefault="002A0FEC" w:rsidP="002A0FEC">
      <w:pPr>
        <w:tabs>
          <w:tab w:val="left" w:pos="1134"/>
          <w:tab w:val="left" w:pos="8505"/>
          <w:tab w:val="right" w:pos="9356"/>
        </w:tabs>
      </w:pPr>
    </w:p>
    <w:p w14:paraId="61DBD357" w14:textId="7E91FC77" w:rsidR="002A0FEC" w:rsidRDefault="002A0FEC" w:rsidP="00E15262">
      <w:pPr>
        <w:pStyle w:val="ListParagraph"/>
        <w:numPr>
          <w:ilvl w:val="0"/>
          <w:numId w:val="10"/>
        </w:numPr>
        <w:tabs>
          <w:tab w:val="left" w:pos="1134"/>
          <w:tab w:val="left" w:pos="8505"/>
          <w:tab w:val="right" w:pos="9356"/>
        </w:tabs>
      </w:pPr>
      <w:r>
        <w:t xml:space="preserve">A launched boulder is in the air for 4.80 s. The distances,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 xml:space="preserve"> above indicate how far the boulder travelled to hit the castle. Determine both the speed and angle above the horizon the boulder was launched at. You may make use of the trigonometric identity </w:t>
      </w:r>
      <m:oMath>
        <m:r>
          <w:rPr>
            <w:rFonts w:ascii="Cambria Math" w:hAnsi="Cambria Math"/>
          </w:rPr>
          <m:t>tanθ=</m:t>
        </m:r>
        <m:f>
          <m:fPr>
            <m:ctrlPr>
              <w:rPr>
                <w:rFonts w:ascii="Cambria Math" w:hAnsi="Cambria Math"/>
                <w:i/>
              </w:rPr>
            </m:ctrlPr>
          </m:fPr>
          <m:num>
            <m:r>
              <w:rPr>
                <w:rFonts w:ascii="Cambria Math" w:hAnsi="Cambria Math"/>
              </w:rPr>
              <m:t>sinθ</m:t>
            </m:r>
          </m:num>
          <m:den>
            <m:r>
              <w:rPr>
                <w:rFonts w:ascii="Cambria Math" w:hAnsi="Cambria Math"/>
              </w:rPr>
              <m:t>cosθ</m:t>
            </m:r>
          </m:den>
        </m:f>
      </m:oMath>
      <w:r>
        <w:t xml:space="preserve"> and air resistance can be ignored.</w:t>
      </w:r>
      <w:r>
        <w:tab/>
        <w:t>(6 marks)</w:t>
      </w:r>
    </w:p>
    <w:p w14:paraId="418F6721" w14:textId="6E4A3188" w:rsidR="00E772CA" w:rsidRDefault="00E772CA" w:rsidP="008F7310">
      <w:pPr>
        <w:pStyle w:val="ListParagraph"/>
        <w:tabs>
          <w:tab w:val="left" w:pos="1134"/>
          <w:tab w:val="left" w:pos="8505"/>
          <w:tab w:val="right" w:pos="9356"/>
        </w:tabs>
        <w:ind w:firstLine="0"/>
      </w:pPr>
    </w:p>
    <w:p w14:paraId="2F5B29D1" w14:textId="575FF0B2" w:rsidR="008F7310" w:rsidRDefault="008F7310" w:rsidP="008F7310">
      <w:pPr>
        <w:pStyle w:val="ListParagraph"/>
        <w:tabs>
          <w:tab w:val="left" w:pos="1134"/>
          <w:tab w:val="left" w:pos="8505"/>
          <w:tab w:val="right" w:pos="9356"/>
        </w:tabs>
        <w:ind w:firstLine="0"/>
      </w:pPr>
    </w:p>
    <w:p w14:paraId="16A1B83B" w14:textId="0CA8BD5D" w:rsidR="008F7310" w:rsidRPr="00DD280D" w:rsidRDefault="000E3B39" w:rsidP="008F7310">
      <w:pPr>
        <w:pStyle w:val="ListParagraph"/>
        <w:tabs>
          <w:tab w:val="left" w:pos="1134"/>
          <w:tab w:val="left" w:pos="8505"/>
          <w:tab w:val="right" w:pos="9356"/>
        </w:tabs>
        <w:ind w:firstLine="0"/>
        <w:rPr>
          <w:color w:val="FF0000"/>
        </w:rPr>
      </w:pPr>
      <w:r w:rsidRPr="00DD280D">
        <w:rPr>
          <w:color w:val="FF0000"/>
        </w:rPr>
        <w:t>Vertical</w:t>
      </w:r>
    </w:p>
    <w:p w14:paraId="161C98A6" w14:textId="17765BE6" w:rsidR="008F7310" w:rsidRPr="00DD280D" w:rsidRDefault="001A3FD3" w:rsidP="008F7310">
      <w:pPr>
        <w:pStyle w:val="ListParagraph"/>
        <w:tabs>
          <w:tab w:val="left" w:pos="1134"/>
          <w:tab w:val="left" w:pos="8505"/>
          <w:tab w:val="right" w:pos="9356"/>
        </w:tabs>
        <w:ind w:firstLine="0"/>
        <w:rPr>
          <w:color w:val="FF0000"/>
        </w:rPr>
      </w:pP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r>
          <w:rPr>
            <w:rFonts w:ascii="Cambria Math" w:hAnsi="Cambria Math"/>
            <w:color w:val="FF0000"/>
          </w:rPr>
          <m:t>=usin(θ)t+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oMath>
      <w:r w:rsidR="00EB4F13" w:rsidRPr="00DD280D">
        <w:rPr>
          <w:color w:val="FF0000"/>
        </w:rPr>
        <w:t xml:space="preserve"> </w:t>
      </w:r>
    </w:p>
    <w:p w14:paraId="6BDB8E80" w14:textId="204FD39A" w:rsidR="008F7310" w:rsidRPr="00DD280D" w:rsidRDefault="00000E7C" w:rsidP="008F7310">
      <w:pPr>
        <w:pStyle w:val="ListParagraph"/>
        <w:tabs>
          <w:tab w:val="left" w:pos="1134"/>
          <w:tab w:val="left" w:pos="8505"/>
          <w:tab w:val="right" w:pos="9356"/>
        </w:tabs>
        <w:ind w:firstLine="0"/>
        <w:rPr>
          <w:color w:val="FF0000"/>
        </w:rPr>
      </w:pPr>
      <m:oMath>
        <m:r>
          <w:rPr>
            <w:rFonts w:ascii="Cambria Math" w:hAnsi="Cambria Math"/>
            <w:color w:val="FF0000"/>
          </w:rPr>
          <m:t>usin</m:t>
        </m:r>
        <m:d>
          <m:dPr>
            <m:ctrlPr>
              <w:rPr>
                <w:rFonts w:ascii="Cambria Math" w:hAnsi="Cambria Math"/>
                <w:i/>
                <w:color w:val="FF0000"/>
              </w:rPr>
            </m:ctrlPr>
          </m:dPr>
          <m:e>
            <m:r>
              <w:rPr>
                <w:rFonts w:ascii="Cambria Math" w:hAnsi="Cambria Math"/>
                <w:color w:val="FF0000"/>
              </w:rPr>
              <m:t>θ</m:t>
            </m:r>
          </m:e>
        </m:d>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v</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50.0-</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m:t>
            </m:r>
            <m:d>
              <m:dPr>
                <m:ctrlPr>
                  <w:rPr>
                    <w:rFonts w:ascii="Cambria Math" w:hAnsi="Cambria Math"/>
                    <w:i/>
                    <w:color w:val="FF0000"/>
                  </w:rPr>
                </m:ctrlPr>
              </m:dPr>
              <m:e>
                <m:r>
                  <w:rPr>
                    <w:rFonts w:ascii="Cambria Math" w:hAnsi="Cambria Math"/>
                    <w:color w:val="FF0000"/>
                  </w:rPr>
                  <m:t>-9.8</m:t>
                </m:r>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4.80</m:t>
                </m:r>
              </m:e>
              <m:sup>
                <m:r>
                  <w:rPr>
                    <w:rFonts w:ascii="Cambria Math" w:hAnsi="Cambria Math"/>
                    <w:color w:val="FF0000"/>
                  </w:rPr>
                  <m:t>2</m:t>
                </m:r>
              </m:sup>
            </m:sSup>
          </m:num>
          <m:den>
            <m:r>
              <w:rPr>
                <w:rFonts w:ascii="Cambria Math" w:hAnsi="Cambria Math"/>
                <w:color w:val="FF0000"/>
              </w:rPr>
              <m:t>4.80</m:t>
            </m:r>
          </m:den>
        </m:f>
        <m:r>
          <w:rPr>
            <w:rFonts w:ascii="Cambria Math" w:hAnsi="Cambria Math"/>
            <w:color w:val="FF0000"/>
          </w:rPr>
          <m:t xml:space="preserve">=33.94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9A2701" w:rsidRPr="00DD280D">
        <w:rPr>
          <w:color w:val="FF0000"/>
        </w:rPr>
        <w:t xml:space="preserve"> </w:t>
      </w:r>
      <w:r w:rsidR="009F5B1C" w:rsidRPr="00DD280D">
        <w:rPr>
          <w:color w:val="FF0000"/>
        </w:rPr>
        <w:tab/>
      </w:r>
      <w:r w:rsidR="000E3B39" w:rsidRPr="00DD280D">
        <w:rPr>
          <w:color w:val="FF0000"/>
        </w:rPr>
        <w:t>1-2</w:t>
      </w:r>
    </w:p>
    <w:p w14:paraId="71C8EE78" w14:textId="40754EE2" w:rsidR="008F7310" w:rsidRPr="00DD280D" w:rsidRDefault="008F7310" w:rsidP="008F7310">
      <w:pPr>
        <w:pStyle w:val="ListParagraph"/>
        <w:tabs>
          <w:tab w:val="left" w:pos="1134"/>
          <w:tab w:val="left" w:pos="8505"/>
          <w:tab w:val="right" w:pos="9356"/>
        </w:tabs>
        <w:ind w:firstLine="0"/>
        <w:rPr>
          <w:color w:val="FF0000"/>
        </w:rPr>
      </w:pPr>
    </w:p>
    <w:p w14:paraId="6F60137C" w14:textId="4F1BFF04" w:rsidR="000E3B39" w:rsidRPr="00DD280D" w:rsidRDefault="000E3B39" w:rsidP="008F7310">
      <w:pPr>
        <w:pStyle w:val="ListParagraph"/>
        <w:tabs>
          <w:tab w:val="left" w:pos="1134"/>
          <w:tab w:val="left" w:pos="8505"/>
          <w:tab w:val="right" w:pos="9356"/>
        </w:tabs>
        <w:ind w:firstLine="0"/>
        <w:rPr>
          <w:color w:val="FF0000"/>
        </w:rPr>
      </w:pPr>
      <w:r w:rsidRPr="00DD280D">
        <w:rPr>
          <w:color w:val="FF0000"/>
        </w:rPr>
        <w:t>Horizontal</w:t>
      </w:r>
    </w:p>
    <w:p w14:paraId="4C3372CB" w14:textId="01B52FED" w:rsidR="008F7310" w:rsidRPr="00DD280D" w:rsidRDefault="009F5B1C" w:rsidP="008F7310">
      <w:pPr>
        <w:pStyle w:val="ListParagraph"/>
        <w:tabs>
          <w:tab w:val="left" w:pos="1134"/>
          <w:tab w:val="left" w:pos="8505"/>
          <w:tab w:val="right" w:pos="9356"/>
        </w:tabs>
        <w:ind w:firstLine="0"/>
        <w:rPr>
          <w:color w:val="FF0000"/>
        </w:rPr>
      </w:pPr>
      <m:oMath>
        <m:r>
          <w:rPr>
            <w:rFonts w:ascii="Cambria Math" w:hAnsi="Cambria Math"/>
            <w:color w:val="FF0000"/>
          </w:rPr>
          <m:t>ucos</m:t>
        </m:r>
        <m:d>
          <m:dPr>
            <m:ctrlPr>
              <w:rPr>
                <w:rFonts w:ascii="Cambria Math" w:hAnsi="Cambria Math"/>
                <w:i/>
                <w:color w:val="FF0000"/>
              </w:rPr>
            </m:ctrlPr>
          </m:dPr>
          <m:e>
            <m:r>
              <w:rPr>
                <w:rFonts w:ascii="Cambria Math" w:hAnsi="Cambria Math"/>
                <w:color w:val="FF0000"/>
              </w:rPr>
              <m:t>θ</m:t>
            </m:r>
          </m:e>
        </m:d>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h</m:t>
                </m:r>
              </m:sub>
            </m:sSub>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326</m:t>
            </m:r>
          </m:num>
          <m:den>
            <m:r>
              <w:rPr>
                <w:rFonts w:ascii="Cambria Math" w:hAnsi="Cambria Math"/>
                <w:color w:val="FF0000"/>
              </w:rPr>
              <m:t>4.80</m:t>
            </m:r>
          </m:den>
        </m:f>
        <m:r>
          <w:rPr>
            <w:rFonts w:ascii="Cambria Math" w:hAnsi="Cambria Math"/>
            <w:color w:val="FF0000"/>
          </w:rPr>
          <m:t xml:space="preserve">=67.92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0E3B39" w:rsidRPr="00DD280D">
        <w:rPr>
          <w:color w:val="FF0000"/>
        </w:rPr>
        <w:t xml:space="preserve"> </w:t>
      </w:r>
      <w:r w:rsidR="000E3B39" w:rsidRPr="00DD280D">
        <w:rPr>
          <w:color w:val="FF0000"/>
        </w:rPr>
        <w:tab/>
        <w:t>1</w:t>
      </w:r>
    </w:p>
    <w:p w14:paraId="45096F42" w14:textId="15FE0847" w:rsidR="008F7310" w:rsidRPr="00DD280D" w:rsidRDefault="008F7310" w:rsidP="008F7310">
      <w:pPr>
        <w:pStyle w:val="ListParagraph"/>
        <w:tabs>
          <w:tab w:val="left" w:pos="1134"/>
          <w:tab w:val="left" w:pos="8505"/>
          <w:tab w:val="right" w:pos="9356"/>
        </w:tabs>
        <w:ind w:firstLine="0"/>
        <w:rPr>
          <w:color w:val="FF0000"/>
        </w:rPr>
      </w:pPr>
    </w:p>
    <w:p w14:paraId="4D904257" w14:textId="324DE670" w:rsidR="008F7310" w:rsidRPr="00DD280D" w:rsidRDefault="008F7310" w:rsidP="008F7310">
      <w:pPr>
        <w:pStyle w:val="ListParagraph"/>
        <w:tabs>
          <w:tab w:val="left" w:pos="1134"/>
          <w:tab w:val="left" w:pos="8505"/>
          <w:tab w:val="right" w:pos="9356"/>
        </w:tabs>
        <w:ind w:firstLine="0"/>
        <w:rPr>
          <w:color w:val="FF0000"/>
        </w:rPr>
      </w:pPr>
    </w:p>
    <w:p w14:paraId="718E2090" w14:textId="510BC955" w:rsidR="008F7310" w:rsidRPr="00DD280D" w:rsidRDefault="001A3FD3" w:rsidP="008F7310">
      <w:pPr>
        <w:pStyle w:val="ListParagraph"/>
        <w:tabs>
          <w:tab w:val="left" w:pos="1134"/>
          <w:tab w:val="left" w:pos="8505"/>
          <w:tab w:val="right" w:pos="9356"/>
        </w:tabs>
        <w:ind w:firstLine="0"/>
        <w:rPr>
          <w:color w:val="FF0000"/>
        </w:rPr>
      </w:pPr>
      <m:oMath>
        <m:f>
          <m:fPr>
            <m:ctrlPr>
              <w:rPr>
                <w:rFonts w:ascii="Cambria Math" w:hAnsi="Cambria Math"/>
                <w:i/>
                <w:color w:val="FF0000"/>
              </w:rPr>
            </m:ctrlPr>
          </m:fPr>
          <m:num>
            <m:r>
              <w:rPr>
                <w:rFonts w:ascii="Cambria Math" w:hAnsi="Cambria Math"/>
                <w:color w:val="FF0000"/>
              </w:rPr>
              <m:t>usinθ</m:t>
            </m:r>
          </m:num>
          <m:den>
            <m:r>
              <w:rPr>
                <w:rFonts w:ascii="Cambria Math" w:hAnsi="Cambria Math"/>
                <w:color w:val="FF0000"/>
              </w:rPr>
              <m:t>ucosθ</m:t>
            </m:r>
          </m:den>
        </m:f>
        <m:r>
          <w:rPr>
            <w:rFonts w:ascii="Cambria Math" w:hAnsi="Cambria Math"/>
            <w:color w:val="FF0000"/>
          </w:rPr>
          <m:t xml:space="preserve">=tanθ and </m:t>
        </m:r>
        <m:f>
          <m:fPr>
            <m:ctrlPr>
              <w:rPr>
                <w:rFonts w:ascii="Cambria Math" w:hAnsi="Cambria Math"/>
                <w:i/>
                <w:color w:val="FF0000"/>
              </w:rPr>
            </m:ctrlPr>
          </m:fPr>
          <m:num>
            <m:r>
              <w:rPr>
                <w:rFonts w:ascii="Cambria Math" w:hAnsi="Cambria Math"/>
                <w:color w:val="FF0000"/>
              </w:rPr>
              <m:t>usinθ</m:t>
            </m:r>
          </m:num>
          <m:den>
            <m:r>
              <w:rPr>
                <w:rFonts w:ascii="Cambria Math" w:hAnsi="Cambria Math"/>
                <w:color w:val="FF0000"/>
              </w:rPr>
              <m:t>ucosθ</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33.94</m:t>
            </m:r>
          </m:num>
          <m:den>
            <m:r>
              <w:rPr>
                <w:rFonts w:ascii="Cambria Math" w:hAnsi="Cambria Math"/>
                <w:color w:val="FF0000"/>
              </w:rPr>
              <m:t>67.92</m:t>
            </m:r>
          </m:den>
        </m:f>
      </m:oMath>
      <w:r w:rsidR="00663DB9" w:rsidRPr="00DD280D">
        <w:rPr>
          <w:color w:val="FF0000"/>
        </w:rPr>
        <w:t xml:space="preserve"> </w:t>
      </w:r>
    </w:p>
    <w:p w14:paraId="0F6F373D" w14:textId="0DA6E9B9" w:rsidR="008F7310" w:rsidRPr="00DD280D" w:rsidRDefault="0034236A" w:rsidP="008F7310">
      <w:pPr>
        <w:pStyle w:val="ListParagraph"/>
        <w:tabs>
          <w:tab w:val="left" w:pos="1134"/>
          <w:tab w:val="left" w:pos="8505"/>
          <w:tab w:val="right" w:pos="9356"/>
        </w:tabs>
        <w:ind w:firstLine="0"/>
        <w:rPr>
          <w:color w:val="FF0000"/>
        </w:rPr>
      </w:pPr>
      <m:oMath>
        <m:r>
          <w:rPr>
            <w:rFonts w:ascii="Cambria Math" w:hAnsi="Cambria Math"/>
            <w:color w:val="FF0000"/>
          </w:rPr>
          <m:t>∴tanθ=0.4997</m:t>
        </m:r>
      </m:oMath>
      <w:r w:rsidRPr="00DD280D">
        <w:rPr>
          <w:color w:val="FF0000"/>
        </w:rPr>
        <w:t xml:space="preserve"> </w:t>
      </w:r>
    </w:p>
    <w:p w14:paraId="71C65613" w14:textId="79BFFB9A" w:rsidR="008F7310" w:rsidRPr="00DD280D" w:rsidRDefault="0034236A" w:rsidP="008F7310">
      <w:pPr>
        <w:pStyle w:val="ListParagraph"/>
        <w:tabs>
          <w:tab w:val="left" w:pos="1134"/>
          <w:tab w:val="left" w:pos="8505"/>
          <w:tab w:val="right" w:pos="9356"/>
        </w:tabs>
        <w:ind w:firstLine="0"/>
        <w:rPr>
          <w:color w:val="FF0000"/>
        </w:rPr>
      </w:pPr>
      <m:oMath>
        <m:r>
          <w:rPr>
            <w:rFonts w:ascii="Cambria Math" w:hAnsi="Cambria Math"/>
            <w:color w:val="FF0000"/>
          </w:rPr>
          <m:t>θ=</m:t>
        </m:r>
        <m:func>
          <m:funcPr>
            <m:ctrlPr>
              <w:rPr>
                <w:rFonts w:ascii="Cambria Math" w:hAnsi="Cambria Math"/>
                <w:i/>
                <w:color w:val="FF0000"/>
              </w:rPr>
            </m:ctrlPr>
          </m:funcPr>
          <m:fName>
            <m:sSup>
              <m:sSupPr>
                <m:ctrlPr>
                  <w:rPr>
                    <w:rFonts w:ascii="Cambria Math" w:hAnsi="Cambria Math"/>
                    <w:i/>
                    <w:color w:val="FF0000"/>
                  </w:rPr>
                </m:ctrlPr>
              </m:sSupPr>
              <m:e>
                <m:r>
                  <m:rPr>
                    <m:sty m:val="p"/>
                  </m:rPr>
                  <w:rPr>
                    <w:rFonts w:ascii="Cambria Math" w:hAnsi="Cambria Math"/>
                    <w:color w:val="FF0000"/>
                  </w:rPr>
                  <m:t>tan</m:t>
                </m:r>
                <m:ctrlPr>
                  <w:rPr>
                    <w:rFonts w:ascii="Cambria Math" w:hAnsi="Cambria Math"/>
                    <w:color w:val="FF0000"/>
                  </w:rPr>
                </m:ctrlPr>
              </m:e>
              <m:sup>
                <m:r>
                  <w:rPr>
                    <w:rFonts w:ascii="Cambria Math" w:hAnsi="Cambria Math"/>
                    <w:color w:val="FF0000"/>
                  </w:rPr>
                  <m:t>-1</m:t>
                </m:r>
                <m:ctrlPr>
                  <w:rPr>
                    <w:rFonts w:ascii="Cambria Math" w:hAnsi="Cambria Math"/>
                    <w:color w:val="FF0000"/>
                  </w:rPr>
                </m:ctrlPr>
              </m:sup>
            </m:sSup>
          </m:fName>
          <m:e>
            <m:r>
              <w:rPr>
                <w:rFonts w:ascii="Cambria Math" w:hAnsi="Cambria Math"/>
                <w:color w:val="FF0000"/>
              </w:rPr>
              <m:t>0.4997</m:t>
            </m:r>
          </m:e>
        </m:func>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26.6</m:t>
            </m:r>
          </m:e>
          <m:sup>
            <m:r>
              <w:rPr>
                <w:rFonts w:ascii="Cambria Math" w:hAnsi="Cambria Math"/>
                <w:color w:val="FF0000"/>
              </w:rPr>
              <m:t>0</m:t>
            </m:r>
          </m:sup>
        </m:sSup>
      </m:oMath>
      <w:r w:rsidR="001C7C5D" w:rsidRPr="00DD280D">
        <w:rPr>
          <w:color w:val="FF0000"/>
        </w:rPr>
        <w:t xml:space="preserve"> </w:t>
      </w:r>
      <w:r w:rsidR="006E74E8" w:rsidRPr="00DD280D">
        <w:rPr>
          <w:color w:val="FF0000"/>
        </w:rPr>
        <w:tab/>
        <w:t>1-2</w:t>
      </w:r>
    </w:p>
    <w:p w14:paraId="35EFBC2D" w14:textId="4912EB01" w:rsidR="008F7310" w:rsidRPr="00DD280D" w:rsidRDefault="008F7310" w:rsidP="008F7310">
      <w:pPr>
        <w:pStyle w:val="ListParagraph"/>
        <w:tabs>
          <w:tab w:val="left" w:pos="1134"/>
          <w:tab w:val="left" w:pos="8505"/>
          <w:tab w:val="right" w:pos="9356"/>
        </w:tabs>
        <w:ind w:firstLine="0"/>
        <w:rPr>
          <w:color w:val="FF0000"/>
        </w:rPr>
      </w:pPr>
    </w:p>
    <w:p w14:paraId="75CE6B56" w14:textId="2F45B41B" w:rsidR="008F7310" w:rsidRPr="00DD280D" w:rsidRDefault="008F7310" w:rsidP="008F7310">
      <w:pPr>
        <w:pStyle w:val="ListParagraph"/>
        <w:tabs>
          <w:tab w:val="left" w:pos="1134"/>
          <w:tab w:val="left" w:pos="8505"/>
          <w:tab w:val="right" w:pos="9356"/>
        </w:tabs>
        <w:ind w:firstLine="0"/>
        <w:rPr>
          <w:rFonts w:ascii="Cambria Math" w:hAnsi="Cambria Math"/>
          <w:color w:val="FF0000"/>
        </w:rPr>
      </w:pPr>
    </w:p>
    <w:p w14:paraId="4947996E" w14:textId="723AF6E2" w:rsidR="002A0FEC" w:rsidRPr="00DD280D" w:rsidRDefault="003D3556" w:rsidP="005C0901">
      <w:pPr>
        <w:pStyle w:val="ListParagraph"/>
        <w:tabs>
          <w:tab w:val="left" w:pos="1134"/>
          <w:tab w:val="left" w:pos="8505"/>
          <w:tab w:val="right" w:pos="9356"/>
        </w:tabs>
        <w:ind w:firstLine="0"/>
        <w:rPr>
          <w:color w:val="FF0000"/>
        </w:rPr>
      </w:pPr>
      <w:r w:rsidRPr="00DD280D">
        <w:rPr>
          <w:color w:val="FF0000"/>
        </w:rPr>
        <w:t xml:space="preserve">Use either horizontal or vertical equations to find </w:t>
      </w:r>
      <w:r w:rsidR="004E082B" w:rsidRPr="00DD280D">
        <w:rPr>
          <w:color w:val="FF0000"/>
        </w:rPr>
        <w:t>speed</w:t>
      </w:r>
    </w:p>
    <w:p w14:paraId="52BE89E3" w14:textId="77777777" w:rsidR="002A0FEC" w:rsidRPr="00DD280D" w:rsidRDefault="002A0FEC" w:rsidP="005C0901">
      <w:pPr>
        <w:pStyle w:val="ListParagraph"/>
        <w:tabs>
          <w:tab w:val="left" w:pos="1134"/>
          <w:tab w:val="left" w:pos="8505"/>
          <w:tab w:val="right" w:pos="9356"/>
        </w:tabs>
        <w:ind w:firstLine="0"/>
        <w:rPr>
          <w:color w:val="FF0000"/>
        </w:rPr>
      </w:pPr>
    </w:p>
    <w:p w14:paraId="72BCBAE7" w14:textId="0E864732" w:rsidR="002A0FEC" w:rsidRPr="00DD280D" w:rsidRDefault="004E082B" w:rsidP="005C0901">
      <w:pPr>
        <w:pStyle w:val="ListParagraph"/>
        <w:tabs>
          <w:tab w:val="left" w:pos="1134"/>
          <w:tab w:val="left" w:pos="8505"/>
          <w:tab w:val="right" w:pos="9356"/>
        </w:tabs>
        <w:ind w:firstLine="0"/>
        <w:rPr>
          <w:color w:val="FF0000"/>
        </w:rPr>
      </w:pPr>
      <m:oMath>
        <m:r>
          <w:rPr>
            <w:rFonts w:ascii="Cambria Math" w:hAnsi="Cambria Math"/>
            <w:color w:val="FF0000"/>
          </w:rPr>
          <m:t>ucos</m:t>
        </m:r>
        <m:d>
          <m:dPr>
            <m:ctrlPr>
              <w:rPr>
                <w:rFonts w:ascii="Cambria Math" w:hAnsi="Cambria Math"/>
                <w:i/>
                <w:color w:val="FF0000"/>
              </w:rPr>
            </m:ctrlPr>
          </m:dPr>
          <m:e>
            <m:r>
              <w:rPr>
                <w:rFonts w:ascii="Cambria Math" w:hAnsi="Cambria Math"/>
                <w:color w:val="FF0000"/>
              </w:rPr>
              <m:t>26.6</m:t>
            </m:r>
          </m:e>
        </m:d>
        <m:r>
          <w:rPr>
            <w:rFonts w:ascii="Cambria Math" w:hAnsi="Cambria Math"/>
            <w:color w:val="FF0000"/>
          </w:rPr>
          <m:t xml:space="preserve">=67.92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Pr="00DD280D">
        <w:rPr>
          <w:color w:val="FF0000"/>
        </w:rPr>
        <w:t xml:space="preserve"> </w:t>
      </w:r>
    </w:p>
    <w:p w14:paraId="4D5B3045" w14:textId="13D737AD" w:rsidR="002A0FEC" w:rsidRPr="00DD280D" w:rsidRDefault="004E082B" w:rsidP="005C0901">
      <w:pPr>
        <w:pStyle w:val="ListParagraph"/>
        <w:tabs>
          <w:tab w:val="left" w:pos="1134"/>
          <w:tab w:val="left" w:pos="8505"/>
          <w:tab w:val="right" w:pos="9356"/>
        </w:tabs>
        <w:ind w:firstLine="0"/>
        <w:rPr>
          <w:color w:val="FF0000"/>
        </w:rPr>
      </w:pPr>
      <m:oMath>
        <m:r>
          <w:rPr>
            <w:rFonts w:ascii="Cambria Math" w:hAnsi="Cambria Math"/>
            <w:color w:val="FF0000"/>
          </w:rPr>
          <m:t xml:space="preserve">u=76.0 m </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-1</m:t>
            </m:r>
          </m:sup>
        </m:sSup>
      </m:oMath>
      <w:r w:rsidR="00BF3D9C" w:rsidRPr="00DD280D">
        <w:rPr>
          <w:color w:val="FF0000"/>
        </w:rPr>
        <w:t xml:space="preserve"> </w:t>
      </w:r>
      <w:r w:rsidR="009F0EC3" w:rsidRPr="00DD280D">
        <w:rPr>
          <w:color w:val="FF0000"/>
        </w:rPr>
        <w:tab/>
        <w:t>1</w:t>
      </w:r>
    </w:p>
    <w:p w14:paraId="3E57A6C0" w14:textId="77777777" w:rsidR="002A0FEC" w:rsidRPr="004E082B" w:rsidRDefault="002A0FEC" w:rsidP="005C0901">
      <w:pPr>
        <w:pStyle w:val="ListParagraph"/>
        <w:tabs>
          <w:tab w:val="left" w:pos="1134"/>
          <w:tab w:val="left" w:pos="8505"/>
          <w:tab w:val="right" w:pos="9356"/>
        </w:tabs>
        <w:ind w:firstLine="0"/>
      </w:pPr>
    </w:p>
    <w:p w14:paraId="43A4EBDE" w14:textId="77777777" w:rsidR="002A0FEC" w:rsidRPr="004E082B" w:rsidRDefault="002A0FEC" w:rsidP="005C0901">
      <w:pPr>
        <w:pStyle w:val="ListParagraph"/>
        <w:tabs>
          <w:tab w:val="left" w:pos="1134"/>
          <w:tab w:val="left" w:pos="8505"/>
          <w:tab w:val="right" w:pos="9356"/>
        </w:tabs>
        <w:ind w:firstLine="0"/>
      </w:pPr>
    </w:p>
    <w:p w14:paraId="28F96E81" w14:textId="77777777" w:rsidR="002A0FEC" w:rsidRPr="004E082B" w:rsidRDefault="002A0FEC" w:rsidP="005C0901">
      <w:pPr>
        <w:pStyle w:val="ListParagraph"/>
        <w:tabs>
          <w:tab w:val="left" w:pos="1134"/>
          <w:tab w:val="left" w:pos="8505"/>
          <w:tab w:val="right" w:pos="9356"/>
        </w:tabs>
        <w:ind w:firstLine="0"/>
      </w:pPr>
    </w:p>
    <w:p w14:paraId="04110FF3" w14:textId="77777777" w:rsidR="002A0FEC" w:rsidRPr="004E082B" w:rsidRDefault="002A0FEC" w:rsidP="005C0901">
      <w:pPr>
        <w:pStyle w:val="ListParagraph"/>
        <w:tabs>
          <w:tab w:val="left" w:pos="1134"/>
          <w:tab w:val="left" w:pos="8505"/>
          <w:tab w:val="right" w:pos="9356"/>
        </w:tabs>
        <w:ind w:firstLine="0"/>
      </w:pPr>
    </w:p>
    <w:p w14:paraId="1D9DA2E3" w14:textId="77777777" w:rsidR="002A0FEC" w:rsidRPr="004E082B" w:rsidRDefault="002A0FEC" w:rsidP="005C0901">
      <w:pPr>
        <w:pStyle w:val="ListParagraph"/>
        <w:tabs>
          <w:tab w:val="left" w:pos="1134"/>
          <w:tab w:val="left" w:pos="8505"/>
          <w:tab w:val="right" w:pos="9356"/>
        </w:tabs>
        <w:ind w:firstLine="0"/>
      </w:pPr>
    </w:p>
    <w:p w14:paraId="437EAE7D" w14:textId="77777777" w:rsidR="002A0FEC" w:rsidRPr="004E082B" w:rsidRDefault="002A0FEC" w:rsidP="005C0901">
      <w:pPr>
        <w:pStyle w:val="ListParagraph"/>
        <w:tabs>
          <w:tab w:val="left" w:pos="1134"/>
          <w:tab w:val="left" w:pos="8505"/>
          <w:tab w:val="right" w:pos="9356"/>
        </w:tabs>
        <w:ind w:firstLine="0"/>
      </w:pPr>
    </w:p>
    <w:p w14:paraId="6DF8CAF2" w14:textId="77777777" w:rsidR="002A0FEC" w:rsidRPr="005C0901" w:rsidRDefault="002A0FEC" w:rsidP="005C0901">
      <w:pPr>
        <w:pStyle w:val="ListParagraph"/>
        <w:tabs>
          <w:tab w:val="left" w:pos="1134"/>
          <w:tab w:val="left" w:pos="8505"/>
          <w:tab w:val="right" w:pos="9356"/>
        </w:tabs>
        <w:ind w:firstLine="0"/>
        <w:rPr>
          <w:rFonts w:ascii="Cambria Math" w:hAnsi="Cambria Math"/>
          <w:i/>
        </w:rPr>
      </w:pPr>
    </w:p>
    <w:p w14:paraId="7C8EA870" w14:textId="77777777" w:rsidR="002A0FEC" w:rsidRPr="005C0901" w:rsidRDefault="002A0FEC" w:rsidP="005C0901">
      <w:pPr>
        <w:pStyle w:val="ListParagraph"/>
        <w:tabs>
          <w:tab w:val="left" w:pos="1134"/>
          <w:tab w:val="left" w:pos="8505"/>
          <w:tab w:val="right" w:pos="9356"/>
        </w:tabs>
        <w:ind w:firstLine="0"/>
        <w:rPr>
          <w:rFonts w:ascii="Cambria Math" w:hAnsi="Cambria Math"/>
          <w:i/>
        </w:rPr>
      </w:pPr>
    </w:p>
    <w:p w14:paraId="07E0BAB7" w14:textId="77777777" w:rsidR="002A0FEC" w:rsidRPr="005C0901" w:rsidRDefault="002A0FEC" w:rsidP="005C0901">
      <w:pPr>
        <w:pStyle w:val="ListParagraph"/>
        <w:tabs>
          <w:tab w:val="left" w:pos="1134"/>
          <w:tab w:val="left" w:pos="8505"/>
          <w:tab w:val="right" w:pos="9356"/>
        </w:tabs>
        <w:ind w:firstLine="0"/>
        <w:rPr>
          <w:rFonts w:ascii="Cambria Math" w:hAnsi="Cambria Math"/>
          <w:i/>
        </w:rPr>
      </w:pPr>
    </w:p>
    <w:p w14:paraId="7AAE33C5" w14:textId="77777777" w:rsidR="008F7310" w:rsidRDefault="008F7310" w:rsidP="002A0FEC">
      <w:pPr>
        <w:tabs>
          <w:tab w:val="left" w:pos="1134"/>
          <w:tab w:val="right" w:pos="9356"/>
        </w:tabs>
      </w:pPr>
    </w:p>
    <w:p w14:paraId="416C39E8" w14:textId="77777777" w:rsidR="008F7310" w:rsidRDefault="008F7310" w:rsidP="002A0FEC">
      <w:pPr>
        <w:tabs>
          <w:tab w:val="left" w:pos="1134"/>
          <w:tab w:val="right" w:pos="9356"/>
        </w:tabs>
      </w:pPr>
    </w:p>
    <w:p w14:paraId="4C455420" w14:textId="47FAC8DC" w:rsidR="002A0FEC" w:rsidRDefault="002A0FEC" w:rsidP="002A0FEC">
      <w:pPr>
        <w:tabs>
          <w:tab w:val="left" w:pos="1134"/>
          <w:tab w:val="left" w:pos="7938"/>
          <w:tab w:val="right" w:pos="9638"/>
        </w:tabs>
        <w:rPr>
          <w:rFonts w:cs="Arial"/>
          <w:b/>
          <w:bCs/>
          <w:szCs w:val="22"/>
        </w:rPr>
      </w:pPr>
      <w:r w:rsidRPr="004F571D">
        <w:rPr>
          <w:rFonts w:cs="Arial"/>
          <w:b/>
          <w:bCs/>
          <w:szCs w:val="22"/>
        </w:rPr>
        <w:lastRenderedPageBreak/>
        <w:t xml:space="preserve">Question </w:t>
      </w:r>
      <w:r>
        <w:rPr>
          <w:rFonts w:cs="Arial"/>
          <w:b/>
          <w:bCs/>
          <w:szCs w:val="22"/>
        </w:rPr>
        <w:t>1</w:t>
      </w:r>
      <w:r w:rsidR="002F44BD">
        <w:rPr>
          <w:rFonts w:cs="Arial"/>
          <w:b/>
          <w:bCs/>
          <w:szCs w:val="22"/>
        </w:rPr>
        <w:t>8</w:t>
      </w:r>
      <w:r>
        <w:rPr>
          <w:rFonts w:cs="Arial"/>
          <w:b/>
          <w:bCs/>
          <w:szCs w:val="22"/>
        </w:rPr>
        <w:tab/>
      </w:r>
      <w:r>
        <w:rPr>
          <w:rFonts w:cs="Arial"/>
          <w:b/>
          <w:bCs/>
          <w:szCs w:val="22"/>
        </w:rPr>
        <w:tab/>
        <w:t>(11 marks)</w:t>
      </w:r>
    </w:p>
    <w:p w14:paraId="1AB91DED" w14:textId="77777777" w:rsidR="002A0FEC" w:rsidRDefault="002A0FEC" w:rsidP="002A0FEC">
      <w:pPr>
        <w:spacing w:after="160" w:line="259" w:lineRule="auto"/>
        <w:rPr>
          <w:rFonts w:cs="Arial"/>
          <w:bCs/>
          <w:szCs w:val="22"/>
        </w:rPr>
      </w:pPr>
      <w:r>
        <w:rPr>
          <w:rFonts w:cs="Arial"/>
          <w:bCs/>
          <w:szCs w:val="22"/>
        </w:rPr>
        <w:t xml:space="preserve">Transmission of radio waves by an antenna is intrinsically polarised. An AC voltage is supplied to the antenna which generates the radio waves, with a polarisation matching the orientation of the conducting metal of the antenna.  Receiving antennae, like those on the roofs of most homes, must have the same orientation to receive a strong signal – the wrong orientation won’t pick up the radio wave. </w:t>
      </w:r>
    </w:p>
    <w:p w14:paraId="4ABDDFD1" w14:textId="10109130" w:rsidR="002A0FEC" w:rsidRDefault="002A0FEC" w:rsidP="002A0FEC">
      <w:pPr>
        <w:spacing w:after="160" w:line="259" w:lineRule="auto"/>
        <w:rPr>
          <w:rFonts w:cs="Arial"/>
          <w:bCs/>
          <w:szCs w:val="22"/>
        </w:rPr>
      </w:pPr>
      <w:r>
        <w:rPr>
          <w:rFonts w:cs="Arial"/>
          <w:bCs/>
          <w:szCs w:val="22"/>
        </w:rPr>
        <w:t xml:space="preserve">Each television network sends out a channel’s picture and sound data via radio waves. A television has electronic components that can isolate the data from a single frequency of radio wave. Each television </w:t>
      </w:r>
      <w:r w:rsidR="00897869">
        <w:rPr>
          <w:rFonts w:cs="Arial"/>
          <w:bCs/>
          <w:szCs w:val="22"/>
        </w:rPr>
        <w:t xml:space="preserve">network has </w:t>
      </w:r>
      <w:r w:rsidR="00897869" w:rsidRPr="00215664">
        <w:rPr>
          <w:rFonts w:cs="Arial"/>
          <w:b/>
          <w:bCs/>
          <w:szCs w:val="22"/>
        </w:rPr>
        <w:t>one</w:t>
      </w:r>
      <w:r w:rsidR="00897869">
        <w:rPr>
          <w:rFonts w:cs="Arial"/>
          <w:bCs/>
          <w:szCs w:val="22"/>
        </w:rPr>
        <w:t xml:space="preserve"> frequency they are allowed to transmit over.</w:t>
      </w:r>
    </w:p>
    <w:p w14:paraId="71404325" w14:textId="59C5E84B" w:rsidR="002A0FEC" w:rsidRDefault="002A0FEC" w:rsidP="00E15262">
      <w:pPr>
        <w:pStyle w:val="ListParagraph"/>
        <w:numPr>
          <w:ilvl w:val="0"/>
          <w:numId w:val="11"/>
        </w:numPr>
        <w:tabs>
          <w:tab w:val="left" w:pos="1134"/>
          <w:tab w:val="right" w:pos="9356"/>
        </w:tabs>
      </w:pPr>
      <w:r w:rsidRPr="000960E1">
        <w:t xml:space="preserve">Describe </w:t>
      </w:r>
      <w:r>
        <w:t>how</w:t>
      </w:r>
      <w:r w:rsidRPr="000960E1">
        <w:t xml:space="preserve"> an AC voltage</w:t>
      </w:r>
      <w:r>
        <w:t xml:space="preserve"> applied to a conductor</w:t>
      </w:r>
      <w:r w:rsidRPr="000960E1">
        <w:t xml:space="preserve"> </w:t>
      </w:r>
      <w:r>
        <w:t xml:space="preserve">can </w:t>
      </w:r>
      <w:r w:rsidRPr="000960E1">
        <w:t>produc</w:t>
      </w:r>
      <w:r>
        <w:t>e</w:t>
      </w:r>
      <w:r w:rsidRPr="000960E1">
        <w:t xml:space="preserve"> </w:t>
      </w:r>
      <w:r w:rsidR="00BC3BF8">
        <w:t>electromagnetic</w:t>
      </w:r>
      <w:r w:rsidRPr="000960E1">
        <w:t xml:space="preserve"> waves</w:t>
      </w:r>
      <w:r>
        <w:t>. Describe</w:t>
      </w:r>
      <w:r w:rsidRPr="000960E1">
        <w:t xml:space="preserve"> wh</w:t>
      </w:r>
      <w:r>
        <w:t>y</w:t>
      </w:r>
      <w:r w:rsidRPr="000960E1">
        <w:t xml:space="preserve"> an equivalent DC voltage could not. </w:t>
      </w:r>
      <w:r>
        <w:tab/>
        <w:t>(3 marks)</w:t>
      </w:r>
      <w:r>
        <w:tab/>
      </w:r>
    </w:p>
    <w:p w14:paraId="495CC3B3" w14:textId="77777777" w:rsidR="002A0FEC" w:rsidRDefault="002A0FEC" w:rsidP="002A0FEC">
      <w:pPr>
        <w:pStyle w:val="ListParagraph"/>
        <w:tabs>
          <w:tab w:val="left" w:pos="1134"/>
          <w:tab w:val="right" w:pos="9356"/>
        </w:tabs>
        <w:ind w:firstLine="0"/>
      </w:pPr>
    </w:p>
    <w:p w14:paraId="06CC7B2E" w14:textId="77777777" w:rsidR="002A0FEC" w:rsidRDefault="002A0FEC" w:rsidP="002A0FEC">
      <w:pPr>
        <w:pStyle w:val="ListParagraph"/>
        <w:tabs>
          <w:tab w:val="left" w:pos="1134"/>
          <w:tab w:val="right" w:pos="9356"/>
        </w:tabs>
        <w:ind w:firstLine="0"/>
      </w:pPr>
    </w:p>
    <w:p w14:paraId="6D9E3C52" w14:textId="77777777" w:rsidR="002A0FEC" w:rsidRDefault="002A0FEC" w:rsidP="002A0FEC">
      <w:pPr>
        <w:pStyle w:val="ListParagraph"/>
        <w:tabs>
          <w:tab w:val="left" w:pos="1134"/>
          <w:tab w:val="right" w:pos="9356"/>
        </w:tabs>
        <w:ind w:firstLine="0"/>
      </w:pPr>
    </w:p>
    <w:p w14:paraId="6A7D00DC" w14:textId="4ED059AA" w:rsidR="002A0FEC" w:rsidRPr="00DD280D" w:rsidRDefault="00833D08" w:rsidP="002A0FEC">
      <w:pPr>
        <w:pStyle w:val="ListParagraph"/>
        <w:tabs>
          <w:tab w:val="left" w:pos="1134"/>
          <w:tab w:val="right" w:pos="9356"/>
        </w:tabs>
        <w:ind w:firstLine="0"/>
        <w:rPr>
          <w:color w:val="FF0000"/>
        </w:rPr>
      </w:pPr>
      <w:r w:rsidRPr="00DD280D">
        <w:rPr>
          <w:color w:val="FF0000"/>
        </w:rPr>
        <w:t>An AC voltage causes an oscillating current/ oscillating charges</w:t>
      </w:r>
      <w:r w:rsidR="007E39EA" w:rsidRPr="00DD280D">
        <w:rPr>
          <w:color w:val="FF0000"/>
        </w:rPr>
        <w:t xml:space="preserve"> in the conductor</w:t>
      </w:r>
      <w:r w:rsidR="00F04A1A" w:rsidRPr="00DD280D">
        <w:rPr>
          <w:color w:val="FF0000"/>
        </w:rPr>
        <w:tab/>
        <w:t>1</w:t>
      </w:r>
    </w:p>
    <w:p w14:paraId="5896E77D" w14:textId="77777777" w:rsidR="002A0FEC" w:rsidRPr="00DD280D" w:rsidRDefault="002A0FEC" w:rsidP="002A0FEC">
      <w:pPr>
        <w:pStyle w:val="ListParagraph"/>
        <w:tabs>
          <w:tab w:val="left" w:pos="1134"/>
          <w:tab w:val="right" w:pos="9356"/>
        </w:tabs>
        <w:ind w:firstLine="0"/>
        <w:rPr>
          <w:color w:val="FF0000"/>
        </w:rPr>
      </w:pPr>
    </w:p>
    <w:p w14:paraId="303B9202" w14:textId="700D2DD7" w:rsidR="002A0FEC" w:rsidRPr="00DD280D" w:rsidRDefault="00F04A1A" w:rsidP="002A0FEC">
      <w:pPr>
        <w:pStyle w:val="ListParagraph"/>
        <w:tabs>
          <w:tab w:val="left" w:pos="1134"/>
          <w:tab w:val="right" w:pos="9356"/>
        </w:tabs>
        <w:ind w:firstLine="0"/>
        <w:rPr>
          <w:color w:val="FF0000"/>
        </w:rPr>
      </w:pPr>
      <w:r w:rsidRPr="00DD280D">
        <w:rPr>
          <w:color w:val="FF0000"/>
        </w:rPr>
        <w:t>Oscillating charges create electromagnetic waves, such as radio waves</w:t>
      </w:r>
      <w:r w:rsidRPr="00DD280D">
        <w:rPr>
          <w:color w:val="FF0000"/>
        </w:rPr>
        <w:tab/>
        <w:t>1</w:t>
      </w:r>
    </w:p>
    <w:p w14:paraId="785D2A45" w14:textId="77777777" w:rsidR="002A0FEC" w:rsidRPr="00DD280D" w:rsidRDefault="002A0FEC" w:rsidP="002A0FEC">
      <w:pPr>
        <w:pStyle w:val="ListParagraph"/>
        <w:tabs>
          <w:tab w:val="left" w:pos="1134"/>
          <w:tab w:val="right" w:pos="9356"/>
        </w:tabs>
        <w:ind w:firstLine="0"/>
        <w:rPr>
          <w:color w:val="FF0000"/>
        </w:rPr>
      </w:pPr>
    </w:p>
    <w:p w14:paraId="292B8736" w14:textId="7371A164" w:rsidR="002A0FEC" w:rsidRPr="00DD280D" w:rsidRDefault="00F04A1A" w:rsidP="002A0FEC">
      <w:pPr>
        <w:pStyle w:val="ListParagraph"/>
        <w:tabs>
          <w:tab w:val="left" w:pos="1134"/>
          <w:tab w:val="right" w:pos="9356"/>
        </w:tabs>
        <w:ind w:firstLine="0"/>
        <w:rPr>
          <w:color w:val="FF0000"/>
        </w:rPr>
      </w:pPr>
      <w:r w:rsidRPr="00DD280D">
        <w:rPr>
          <w:color w:val="FF0000"/>
        </w:rPr>
        <w:t>A DC voltage keeps current/charge flowing in one direction – no oscillation means no electromagnetic wave</w:t>
      </w:r>
      <w:r w:rsidRPr="00DD280D">
        <w:rPr>
          <w:color w:val="FF0000"/>
        </w:rPr>
        <w:tab/>
        <w:t>1</w:t>
      </w:r>
    </w:p>
    <w:p w14:paraId="05EEFD0F" w14:textId="77777777" w:rsidR="002A0FEC" w:rsidRDefault="002A0FEC" w:rsidP="002A0FEC">
      <w:pPr>
        <w:pStyle w:val="ListParagraph"/>
        <w:tabs>
          <w:tab w:val="left" w:pos="1134"/>
          <w:tab w:val="right" w:pos="9356"/>
        </w:tabs>
        <w:ind w:firstLine="0"/>
      </w:pPr>
    </w:p>
    <w:p w14:paraId="3C6EE524" w14:textId="77777777" w:rsidR="002A0FEC" w:rsidRDefault="002A0FEC" w:rsidP="002A0FEC">
      <w:pPr>
        <w:pStyle w:val="ListParagraph"/>
        <w:tabs>
          <w:tab w:val="left" w:pos="1134"/>
          <w:tab w:val="right" w:pos="9356"/>
        </w:tabs>
        <w:ind w:firstLine="0"/>
      </w:pPr>
    </w:p>
    <w:p w14:paraId="055974DE" w14:textId="77777777" w:rsidR="002A0FEC" w:rsidRDefault="002A0FEC" w:rsidP="002A0FEC">
      <w:pPr>
        <w:pStyle w:val="ListParagraph"/>
        <w:tabs>
          <w:tab w:val="left" w:pos="1134"/>
          <w:tab w:val="right" w:pos="9356"/>
        </w:tabs>
        <w:ind w:firstLine="0"/>
      </w:pPr>
    </w:p>
    <w:p w14:paraId="53E51382" w14:textId="77777777" w:rsidR="002A0FEC" w:rsidRDefault="002A0FEC" w:rsidP="002A0FEC">
      <w:pPr>
        <w:pStyle w:val="ListParagraph"/>
        <w:tabs>
          <w:tab w:val="left" w:pos="1134"/>
          <w:tab w:val="right" w:pos="9356"/>
        </w:tabs>
        <w:ind w:firstLine="0"/>
      </w:pPr>
    </w:p>
    <w:p w14:paraId="162A382C" w14:textId="77777777" w:rsidR="002A0FEC" w:rsidRDefault="002A0FEC" w:rsidP="002A0FEC">
      <w:pPr>
        <w:pStyle w:val="ListParagraph"/>
        <w:tabs>
          <w:tab w:val="left" w:pos="1134"/>
          <w:tab w:val="right" w:pos="9356"/>
        </w:tabs>
        <w:ind w:firstLine="0"/>
      </w:pPr>
    </w:p>
    <w:p w14:paraId="6CB9B092" w14:textId="77777777" w:rsidR="002A0FEC" w:rsidRDefault="002A0FEC" w:rsidP="002A0FEC">
      <w:pPr>
        <w:pStyle w:val="ListParagraph"/>
        <w:tabs>
          <w:tab w:val="left" w:pos="1134"/>
          <w:tab w:val="right" w:pos="9356"/>
        </w:tabs>
        <w:ind w:firstLine="0"/>
      </w:pPr>
    </w:p>
    <w:p w14:paraId="00F15044" w14:textId="77777777" w:rsidR="002A0FEC" w:rsidRDefault="002A0FEC" w:rsidP="007E39EA">
      <w:pPr>
        <w:tabs>
          <w:tab w:val="left" w:pos="1134"/>
          <w:tab w:val="right" w:pos="9356"/>
        </w:tabs>
      </w:pPr>
    </w:p>
    <w:p w14:paraId="44A0DF80" w14:textId="77777777" w:rsidR="002A0FEC" w:rsidRDefault="002A0FEC" w:rsidP="002A0FEC">
      <w:pPr>
        <w:pStyle w:val="ListParagraph"/>
        <w:tabs>
          <w:tab w:val="left" w:pos="1134"/>
          <w:tab w:val="right" w:pos="9356"/>
        </w:tabs>
        <w:ind w:firstLine="0"/>
      </w:pPr>
    </w:p>
    <w:p w14:paraId="6AAAFE13" w14:textId="77777777" w:rsidR="002A0FEC" w:rsidRDefault="002A0FEC" w:rsidP="002A0FEC">
      <w:pPr>
        <w:pStyle w:val="ListParagraph"/>
        <w:tabs>
          <w:tab w:val="left" w:pos="1134"/>
          <w:tab w:val="right" w:pos="9356"/>
        </w:tabs>
        <w:ind w:firstLine="0"/>
      </w:pPr>
    </w:p>
    <w:p w14:paraId="3CE21CA2" w14:textId="77777777" w:rsidR="002A0FEC" w:rsidRDefault="002A0FEC" w:rsidP="002A0FEC">
      <w:pPr>
        <w:pStyle w:val="ListParagraph"/>
        <w:tabs>
          <w:tab w:val="left" w:pos="1134"/>
          <w:tab w:val="right" w:pos="9356"/>
        </w:tabs>
        <w:ind w:firstLine="0"/>
      </w:pPr>
    </w:p>
    <w:p w14:paraId="497144BF" w14:textId="77777777" w:rsidR="002A0FEC" w:rsidRDefault="002A0FEC" w:rsidP="00E15262">
      <w:pPr>
        <w:pStyle w:val="ListParagraph"/>
        <w:numPr>
          <w:ilvl w:val="0"/>
          <w:numId w:val="11"/>
        </w:numPr>
        <w:tabs>
          <w:tab w:val="left" w:pos="1134"/>
          <w:tab w:val="right" w:pos="9356"/>
        </w:tabs>
      </w:pPr>
      <w:r>
        <w:t>Compare polarised light and unpolarised light.</w:t>
      </w:r>
      <w:r>
        <w:tab/>
        <w:t>(2 marks)</w:t>
      </w:r>
    </w:p>
    <w:p w14:paraId="196741AF" w14:textId="77777777" w:rsidR="002A0FEC" w:rsidRPr="007E39EA" w:rsidRDefault="002A0FEC" w:rsidP="007E39EA">
      <w:pPr>
        <w:pStyle w:val="ListParagraph"/>
        <w:tabs>
          <w:tab w:val="left" w:pos="1134"/>
          <w:tab w:val="left" w:pos="8505"/>
          <w:tab w:val="right" w:pos="9356"/>
        </w:tabs>
        <w:ind w:firstLine="0"/>
      </w:pPr>
    </w:p>
    <w:p w14:paraId="294F9870" w14:textId="77777777" w:rsidR="002A0FEC" w:rsidRPr="007E39EA" w:rsidRDefault="002A0FEC" w:rsidP="007E39EA">
      <w:pPr>
        <w:pStyle w:val="ListParagraph"/>
        <w:tabs>
          <w:tab w:val="left" w:pos="1134"/>
          <w:tab w:val="left" w:pos="8505"/>
          <w:tab w:val="right" w:pos="9356"/>
        </w:tabs>
        <w:ind w:firstLine="0"/>
      </w:pPr>
    </w:p>
    <w:p w14:paraId="6D97CD90" w14:textId="23E22629" w:rsidR="002A0FEC" w:rsidRPr="00DD280D" w:rsidRDefault="00BD70D7" w:rsidP="007E39EA">
      <w:pPr>
        <w:pStyle w:val="ListParagraph"/>
        <w:tabs>
          <w:tab w:val="left" w:pos="1134"/>
          <w:tab w:val="left" w:pos="8505"/>
          <w:tab w:val="right" w:pos="9356"/>
        </w:tabs>
        <w:ind w:firstLine="0"/>
        <w:rPr>
          <w:color w:val="FF0000"/>
        </w:rPr>
      </w:pPr>
      <w:r w:rsidRPr="00DD280D">
        <w:rPr>
          <w:color w:val="FF0000"/>
        </w:rPr>
        <w:t>The electric (and magnetic) fields of unpolarised light oscillate in multiple planes/orientations.</w:t>
      </w:r>
      <w:r w:rsidRPr="00DD280D">
        <w:rPr>
          <w:color w:val="FF0000"/>
        </w:rPr>
        <w:tab/>
        <w:t>1</w:t>
      </w:r>
    </w:p>
    <w:p w14:paraId="73B5F516" w14:textId="77777777" w:rsidR="002A0FEC" w:rsidRPr="00DD280D" w:rsidRDefault="002A0FEC" w:rsidP="007E39EA">
      <w:pPr>
        <w:pStyle w:val="ListParagraph"/>
        <w:tabs>
          <w:tab w:val="left" w:pos="1134"/>
          <w:tab w:val="left" w:pos="8505"/>
          <w:tab w:val="right" w:pos="9356"/>
        </w:tabs>
        <w:ind w:firstLine="0"/>
        <w:rPr>
          <w:color w:val="FF0000"/>
        </w:rPr>
      </w:pPr>
    </w:p>
    <w:p w14:paraId="26883CDD" w14:textId="79DF064F" w:rsidR="002A0FEC" w:rsidRPr="00DD280D" w:rsidRDefault="002A0FEC" w:rsidP="007E39EA">
      <w:pPr>
        <w:pStyle w:val="ListParagraph"/>
        <w:tabs>
          <w:tab w:val="left" w:pos="1134"/>
          <w:tab w:val="left" w:pos="8505"/>
          <w:tab w:val="right" w:pos="9356"/>
        </w:tabs>
        <w:ind w:firstLine="0"/>
        <w:rPr>
          <w:color w:val="FF0000"/>
        </w:rPr>
      </w:pPr>
    </w:p>
    <w:p w14:paraId="5393A51A" w14:textId="0A125937" w:rsidR="002A0FEC" w:rsidRPr="00DD280D" w:rsidRDefault="00BD70D7" w:rsidP="007E39EA">
      <w:pPr>
        <w:pStyle w:val="ListParagraph"/>
        <w:tabs>
          <w:tab w:val="left" w:pos="1134"/>
          <w:tab w:val="left" w:pos="8505"/>
          <w:tab w:val="right" w:pos="9356"/>
        </w:tabs>
        <w:ind w:firstLine="0"/>
        <w:rPr>
          <w:color w:val="FF0000"/>
        </w:rPr>
      </w:pPr>
      <w:r w:rsidRPr="00DD280D">
        <w:rPr>
          <w:color w:val="FF0000"/>
        </w:rPr>
        <w:t>Polarised light electric fields oscillate in only a single plane/orientation</w:t>
      </w:r>
      <w:r w:rsidRPr="00DD280D">
        <w:rPr>
          <w:color w:val="FF0000"/>
        </w:rPr>
        <w:tab/>
        <w:t>1</w:t>
      </w:r>
    </w:p>
    <w:p w14:paraId="6231C6D6" w14:textId="77777777" w:rsidR="002A0FEC" w:rsidRPr="007E39EA" w:rsidRDefault="002A0FEC" w:rsidP="007E39EA">
      <w:pPr>
        <w:pStyle w:val="ListParagraph"/>
        <w:tabs>
          <w:tab w:val="left" w:pos="1134"/>
          <w:tab w:val="left" w:pos="8505"/>
          <w:tab w:val="right" w:pos="9356"/>
        </w:tabs>
        <w:ind w:firstLine="0"/>
      </w:pPr>
    </w:p>
    <w:p w14:paraId="2AA5EB44" w14:textId="77777777" w:rsidR="002A0FEC" w:rsidRPr="007E39EA" w:rsidRDefault="002A0FEC" w:rsidP="007E39EA">
      <w:pPr>
        <w:pStyle w:val="ListParagraph"/>
        <w:tabs>
          <w:tab w:val="left" w:pos="1134"/>
          <w:tab w:val="left" w:pos="8505"/>
          <w:tab w:val="right" w:pos="9356"/>
        </w:tabs>
        <w:ind w:firstLine="0"/>
      </w:pPr>
    </w:p>
    <w:p w14:paraId="3A3F5C48" w14:textId="77777777" w:rsidR="002A0FEC" w:rsidRDefault="002A0FEC" w:rsidP="007E39EA">
      <w:pPr>
        <w:pStyle w:val="ListParagraph"/>
        <w:tabs>
          <w:tab w:val="left" w:pos="1134"/>
          <w:tab w:val="left" w:pos="8505"/>
          <w:tab w:val="right" w:pos="9356"/>
        </w:tabs>
        <w:ind w:firstLine="0"/>
      </w:pPr>
    </w:p>
    <w:p w14:paraId="2BC4020F" w14:textId="77777777" w:rsidR="002A0FEC" w:rsidRDefault="002A0FEC" w:rsidP="007E39EA">
      <w:pPr>
        <w:pStyle w:val="ListParagraph"/>
        <w:tabs>
          <w:tab w:val="left" w:pos="1134"/>
          <w:tab w:val="left" w:pos="8505"/>
          <w:tab w:val="right" w:pos="9356"/>
        </w:tabs>
        <w:ind w:firstLine="0"/>
      </w:pPr>
    </w:p>
    <w:p w14:paraId="198FD35E" w14:textId="77777777" w:rsidR="002A0FEC" w:rsidRPr="000960E1" w:rsidRDefault="002A0FEC" w:rsidP="007E39EA">
      <w:pPr>
        <w:pStyle w:val="ListParagraph"/>
        <w:tabs>
          <w:tab w:val="left" w:pos="1134"/>
          <w:tab w:val="left" w:pos="8505"/>
          <w:tab w:val="right" w:pos="9356"/>
        </w:tabs>
        <w:ind w:firstLine="0"/>
      </w:pPr>
    </w:p>
    <w:p w14:paraId="3DAC6F6D" w14:textId="77777777" w:rsidR="002A0FEC" w:rsidRDefault="002A0FEC" w:rsidP="002A0FEC">
      <w:pPr>
        <w:spacing w:after="160" w:line="259" w:lineRule="auto"/>
        <w:rPr>
          <w:rFonts w:eastAsia="Times New Roman" w:cs="Arial"/>
          <w:szCs w:val="22"/>
        </w:rPr>
      </w:pPr>
      <w:r>
        <w:br w:type="page"/>
      </w:r>
    </w:p>
    <w:p w14:paraId="1B3B7DDE" w14:textId="77777777" w:rsidR="002A0FEC" w:rsidRPr="005E38C5" w:rsidRDefault="002A0FEC" w:rsidP="00E15262">
      <w:pPr>
        <w:pStyle w:val="ListParagraph"/>
        <w:numPr>
          <w:ilvl w:val="0"/>
          <w:numId w:val="11"/>
        </w:numPr>
        <w:tabs>
          <w:tab w:val="left" w:pos="1134"/>
          <w:tab w:val="right" w:pos="9356"/>
        </w:tabs>
        <w:rPr>
          <w:b/>
          <w:bCs/>
        </w:rPr>
      </w:pPr>
      <w:r w:rsidRPr="000960E1">
        <w:lastRenderedPageBreak/>
        <w:t xml:space="preserve">Some satellite television networks will transmit two different channels over the same frequency. To achieve this, both the television network transmission antenna and the household receiving antenna must have a conductor with a horizontal orientation and another with a vertical orientation </w:t>
      </w:r>
    </w:p>
    <w:p w14:paraId="54587C3F" w14:textId="77777777" w:rsidR="002A0FEC" w:rsidRPr="00456BE2" w:rsidRDefault="002A0FEC" w:rsidP="002A0FEC">
      <w:pPr>
        <w:pStyle w:val="ListParagraph"/>
        <w:tabs>
          <w:tab w:val="left" w:pos="1134"/>
          <w:tab w:val="right" w:pos="9356"/>
        </w:tabs>
        <w:ind w:firstLine="0"/>
        <w:rPr>
          <w:b/>
          <w:bCs/>
        </w:rPr>
      </w:pPr>
    </w:p>
    <w:p w14:paraId="61A36B7B" w14:textId="77777777" w:rsidR="002A0FEC" w:rsidRPr="00FC28DD" w:rsidRDefault="002A0FEC" w:rsidP="00E15262">
      <w:pPr>
        <w:pStyle w:val="ListParagraph"/>
        <w:numPr>
          <w:ilvl w:val="1"/>
          <w:numId w:val="11"/>
        </w:numPr>
        <w:tabs>
          <w:tab w:val="left" w:pos="1843"/>
          <w:tab w:val="right" w:pos="9356"/>
        </w:tabs>
        <w:rPr>
          <w:bCs/>
        </w:rPr>
      </w:pPr>
      <w:r>
        <w:rPr>
          <w:bCs/>
        </w:rPr>
        <w:t>By referring to physical behaviour of waves, describe</w:t>
      </w:r>
      <w:r w:rsidRPr="00C11A8F">
        <w:rPr>
          <w:bCs/>
        </w:rPr>
        <w:t xml:space="preserve"> why </w:t>
      </w:r>
      <w:r>
        <w:rPr>
          <w:bCs/>
        </w:rPr>
        <w:t>it would generally be an issue if a</w:t>
      </w:r>
      <w:r w:rsidRPr="00C11A8F">
        <w:rPr>
          <w:bCs/>
        </w:rPr>
        <w:t xml:space="preserve"> frequency </w:t>
      </w:r>
      <w:r>
        <w:rPr>
          <w:bCs/>
        </w:rPr>
        <w:t>of radio wave had more than</w:t>
      </w:r>
      <w:r w:rsidRPr="00C11A8F">
        <w:rPr>
          <w:bCs/>
        </w:rPr>
        <w:t xml:space="preserve"> </w:t>
      </w:r>
      <w:r>
        <w:rPr>
          <w:bCs/>
        </w:rPr>
        <w:t xml:space="preserve">a </w:t>
      </w:r>
      <w:r w:rsidRPr="00C11A8F">
        <w:rPr>
          <w:bCs/>
        </w:rPr>
        <w:t>single channel</w:t>
      </w:r>
      <w:r>
        <w:rPr>
          <w:bCs/>
        </w:rPr>
        <w:t xml:space="preserve"> broadcast on it.</w:t>
      </w:r>
      <w:r>
        <w:rPr>
          <w:bCs/>
        </w:rPr>
        <w:tab/>
      </w:r>
      <w:r>
        <w:rPr>
          <w:bCs/>
        </w:rPr>
        <w:tab/>
      </w:r>
      <w:r w:rsidRPr="00FC28DD">
        <w:rPr>
          <w:bCs/>
        </w:rPr>
        <w:t>(3 marks)</w:t>
      </w:r>
    </w:p>
    <w:p w14:paraId="555F2B6B" w14:textId="77777777" w:rsidR="002A0FEC" w:rsidRDefault="002A0FEC" w:rsidP="002A0FEC">
      <w:pPr>
        <w:pStyle w:val="ListParagraph"/>
        <w:tabs>
          <w:tab w:val="left" w:pos="1843"/>
          <w:tab w:val="right" w:pos="9356"/>
        </w:tabs>
        <w:ind w:left="1440" w:firstLine="0"/>
        <w:rPr>
          <w:bCs/>
        </w:rPr>
      </w:pPr>
    </w:p>
    <w:p w14:paraId="3F118AA1" w14:textId="77777777" w:rsidR="002A0FEC" w:rsidRDefault="002A0FEC" w:rsidP="002A0FEC">
      <w:pPr>
        <w:pStyle w:val="ListParagraph"/>
        <w:tabs>
          <w:tab w:val="left" w:pos="1843"/>
          <w:tab w:val="right" w:pos="9356"/>
        </w:tabs>
        <w:ind w:left="1440" w:firstLine="0"/>
        <w:rPr>
          <w:bCs/>
        </w:rPr>
      </w:pPr>
    </w:p>
    <w:p w14:paraId="1F000567" w14:textId="2A097C12" w:rsidR="002A0FEC" w:rsidRPr="00355B66" w:rsidRDefault="005F4F7E" w:rsidP="002A0FEC">
      <w:pPr>
        <w:pStyle w:val="ListParagraph"/>
        <w:tabs>
          <w:tab w:val="left" w:pos="1843"/>
          <w:tab w:val="right" w:pos="9356"/>
        </w:tabs>
        <w:ind w:left="1440" w:firstLine="0"/>
        <w:rPr>
          <w:bCs/>
          <w:color w:val="FF0000"/>
        </w:rPr>
      </w:pPr>
      <w:r w:rsidRPr="00355B66">
        <w:rPr>
          <w:bCs/>
          <w:color w:val="FF0000"/>
        </w:rPr>
        <w:t>Waves can interfere with each other</w:t>
      </w:r>
      <w:r w:rsidRPr="00355B66">
        <w:rPr>
          <w:bCs/>
          <w:color w:val="FF0000"/>
        </w:rPr>
        <w:tab/>
        <w:t>1</w:t>
      </w:r>
    </w:p>
    <w:p w14:paraId="5EDBFBC2" w14:textId="77777777" w:rsidR="002A0FEC" w:rsidRPr="00355B66" w:rsidRDefault="002A0FEC" w:rsidP="002A0FEC">
      <w:pPr>
        <w:pStyle w:val="ListParagraph"/>
        <w:tabs>
          <w:tab w:val="left" w:pos="1843"/>
          <w:tab w:val="right" w:pos="9356"/>
        </w:tabs>
        <w:ind w:left="1440" w:firstLine="0"/>
        <w:rPr>
          <w:bCs/>
          <w:color w:val="FF0000"/>
        </w:rPr>
      </w:pPr>
    </w:p>
    <w:p w14:paraId="38563C49" w14:textId="77777777" w:rsidR="002A0FEC" w:rsidRPr="00355B66" w:rsidRDefault="002A0FEC" w:rsidP="002A0FEC">
      <w:pPr>
        <w:pStyle w:val="ListParagraph"/>
        <w:tabs>
          <w:tab w:val="left" w:pos="1843"/>
          <w:tab w:val="right" w:pos="9356"/>
        </w:tabs>
        <w:ind w:left="1440" w:firstLine="0"/>
        <w:rPr>
          <w:bCs/>
          <w:color w:val="FF0000"/>
        </w:rPr>
      </w:pPr>
    </w:p>
    <w:p w14:paraId="5F538B31" w14:textId="0350D996" w:rsidR="002A0FEC" w:rsidRPr="00355B66" w:rsidRDefault="009253AD" w:rsidP="002A0FEC">
      <w:pPr>
        <w:pStyle w:val="ListParagraph"/>
        <w:tabs>
          <w:tab w:val="left" w:pos="1843"/>
          <w:tab w:val="right" w:pos="9356"/>
        </w:tabs>
        <w:ind w:left="1440" w:firstLine="0"/>
        <w:rPr>
          <w:bCs/>
          <w:color w:val="FF0000"/>
        </w:rPr>
      </w:pPr>
      <w:r w:rsidRPr="00355B66">
        <w:rPr>
          <w:bCs/>
          <w:color w:val="FF0000"/>
        </w:rPr>
        <w:t>The TV/antenna needs to isolate the signal by focussing on a single frequency or radio wave</w:t>
      </w:r>
      <w:r w:rsidR="00020493">
        <w:rPr>
          <w:bCs/>
          <w:color w:val="FF0000"/>
        </w:rPr>
        <w:t xml:space="preserve">/ </w:t>
      </w:r>
      <w:r w:rsidR="005D7091">
        <w:rPr>
          <w:bCs/>
          <w:color w:val="FF0000"/>
        </w:rPr>
        <w:t>received emr waves will be the superposition of any wave matching the transmitted frequency</w:t>
      </w:r>
      <w:r w:rsidRPr="00355B66">
        <w:rPr>
          <w:bCs/>
          <w:color w:val="FF0000"/>
        </w:rPr>
        <w:tab/>
        <w:t>1</w:t>
      </w:r>
    </w:p>
    <w:p w14:paraId="230FCC5E" w14:textId="77777777" w:rsidR="002A0FEC" w:rsidRPr="00355B66" w:rsidRDefault="002A0FEC" w:rsidP="002A0FEC">
      <w:pPr>
        <w:pStyle w:val="ListParagraph"/>
        <w:tabs>
          <w:tab w:val="left" w:pos="1843"/>
          <w:tab w:val="right" w:pos="9356"/>
        </w:tabs>
        <w:ind w:left="1440" w:firstLine="0"/>
        <w:rPr>
          <w:bCs/>
          <w:color w:val="FF0000"/>
        </w:rPr>
      </w:pPr>
    </w:p>
    <w:p w14:paraId="301FE567" w14:textId="77777777" w:rsidR="002A0FEC" w:rsidRPr="00355B66" w:rsidRDefault="002A0FEC" w:rsidP="002A0FEC">
      <w:pPr>
        <w:pStyle w:val="ListParagraph"/>
        <w:tabs>
          <w:tab w:val="left" w:pos="1843"/>
          <w:tab w:val="right" w:pos="9356"/>
        </w:tabs>
        <w:ind w:left="1440" w:firstLine="0"/>
        <w:rPr>
          <w:bCs/>
          <w:color w:val="FF0000"/>
        </w:rPr>
      </w:pPr>
    </w:p>
    <w:p w14:paraId="52B05D2F" w14:textId="77777777" w:rsidR="002A0FEC" w:rsidRPr="00355B66" w:rsidRDefault="002A0FEC" w:rsidP="002A0FEC">
      <w:pPr>
        <w:pStyle w:val="ListParagraph"/>
        <w:tabs>
          <w:tab w:val="left" w:pos="1843"/>
          <w:tab w:val="right" w:pos="9356"/>
        </w:tabs>
        <w:ind w:left="1440" w:firstLine="0"/>
        <w:rPr>
          <w:bCs/>
          <w:color w:val="FF0000"/>
        </w:rPr>
      </w:pPr>
    </w:p>
    <w:p w14:paraId="52F3B9D3" w14:textId="45351D44" w:rsidR="002A0FEC" w:rsidRPr="00355B66" w:rsidRDefault="005F4F7E" w:rsidP="002A0FEC">
      <w:pPr>
        <w:pStyle w:val="ListParagraph"/>
        <w:tabs>
          <w:tab w:val="left" w:pos="1843"/>
          <w:tab w:val="right" w:pos="9356"/>
        </w:tabs>
        <w:ind w:left="1440" w:firstLine="0"/>
        <w:rPr>
          <w:bCs/>
          <w:color w:val="FF0000"/>
        </w:rPr>
      </w:pPr>
      <w:r w:rsidRPr="00355B66">
        <w:rPr>
          <w:bCs/>
          <w:color w:val="FF0000"/>
        </w:rPr>
        <w:t>With multiple signals all on the same frequency</w:t>
      </w:r>
      <w:r w:rsidR="00126761" w:rsidRPr="00355B66">
        <w:rPr>
          <w:bCs/>
          <w:color w:val="FF0000"/>
        </w:rPr>
        <w:t>, it won’t be possible to have a strong, clear signal.</w:t>
      </w:r>
      <w:r w:rsidR="00355B66" w:rsidRPr="00355B66">
        <w:rPr>
          <w:bCs/>
          <w:color w:val="FF0000"/>
        </w:rPr>
        <w:tab/>
        <w:t>1</w:t>
      </w:r>
    </w:p>
    <w:p w14:paraId="6B2CC71D" w14:textId="77777777" w:rsidR="002A0FEC" w:rsidRDefault="002A0FEC" w:rsidP="002A0FEC">
      <w:pPr>
        <w:pStyle w:val="ListParagraph"/>
        <w:tabs>
          <w:tab w:val="left" w:pos="1843"/>
          <w:tab w:val="right" w:pos="9356"/>
        </w:tabs>
        <w:ind w:left="1440" w:firstLine="0"/>
        <w:rPr>
          <w:bCs/>
        </w:rPr>
      </w:pPr>
    </w:p>
    <w:p w14:paraId="2FDFA038" w14:textId="77777777" w:rsidR="002A0FEC" w:rsidRDefault="002A0FEC" w:rsidP="002A0FEC">
      <w:pPr>
        <w:pStyle w:val="ListParagraph"/>
        <w:tabs>
          <w:tab w:val="left" w:pos="1843"/>
          <w:tab w:val="right" w:pos="9356"/>
        </w:tabs>
        <w:ind w:left="1440" w:firstLine="0"/>
        <w:rPr>
          <w:bCs/>
        </w:rPr>
      </w:pPr>
    </w:p>
    <w:p w14:paraId="31124169" w14:textId="77777777" w:rsidR="002A0FEC" w:rsidRDefault="002A0FEC" w:rsidP="002A0FEC">
      <w:pPr>
        <w:pStyle w:val="ListParagraph"/>
        <w:tabs>
          <w:tab w:val="left" w:pos="1843"/>
          <w:tab w:val="right" w:pos="9356"/>
        </w:tabs>
        <w:ind w:left="1440" w:firstLine="0"/>
        <w:rPr>
          <w:bCs/>
        </w:rPr>
      </w:pPr>
    </w:p>
    <w:p w14:paraId="24643469" w14:textId="77777777" w:rsidR="002A0FEC" w:rsidRDefault="002A0FEC" w:rsidP="002A0FEC">
      <w:pPr>
        <w:pStyle w:val="ListParagraph"/>
        <w:tabs>
          <w:tab w:val="left" w:pos="1843"/>
          <w:tab w:val="right" w:pos="9356"/>
        </w:tabs>
        <w:ind w:left="1440" w:firstLine="0"/>
        <w:rPr>
          <w:bCs/>
        </w:rPr>
      </w:pPr>
    </w:p>
    <w:p w14:paraId="333B5CC3" w14:textId="77777777" w:rsidR="002A0FEC" w:rsidRDefault="002A0FEC" w:rsidP="002A0FEC">
      <w:pPr>
        <w:pStyle w:val="ListParagraph"/>
        <w:tabs>
          <w:tab w:val="left" w:pos="1843"/>
          <w:tab w:val="right" w:pos="9356"/>
        </w:tabs>
        <w:ind w:left="1440" w:firstLine="0"/>
        <w:rPr>
          <w:bCs/>
        </w:rPr>
      </w:pPr>
    </w:p>
    <w:p w14:paraId="07627CA9" w14:textId="77777777" w:rsidR="002A0FEC" w:rsidRDefault="002A0FEC" w:rsidP="002A0FEC">
      <w:pPr>
        <w:pStyle w:val="ListParagraph"/>
        <w:tabs>
          <w:tab w:val="left" w:pos="1843"/>
          <w:tab w:val="right" w:pos="9356"/>
        </w:tabs>
        <w:ind w:left="1440" w:firstLine="0"/>
        <w:rPr>
          <w:bCs/>
        </w:rPr>
      </w:pPr>
    </w:p>
    <w:p w14:paraId="68550E5F" w14:textId="77777777" w:rsidR="002A0FEC" w:rsidRDefault="002A0FEC" w:rsidP="002A0FEC">
      <w:pPr>
        <w:pStyle w:val="ListParagraph"/>
        <w:tabs>
          <w:tab w:val="left" w:pos="1843"/>
          <w:tab w:val="right" w:pos="9356"/>
        </w:tabs>
        <w:ind w:left="1440" w:firstLine="0"/>
        <w:rPr>
          <w:bCs/>
        </w:rPr>
      </w:pPr>
    </w:p>
    <w:p w14:paraId="22154E72" w14:textId="77777777" w:rsidR="002A0FEC" w:rsidRPr="00C11A8F" w:rsidRDefault="002A0FEC" w:rsidP="002A0FEC">
      <w:pPr>
        <w:pStyle w:val="ListParagraph"/>
        <w:tabs>
          <w:tab w:val="left" w:pos="1843"/>
          <w:tab w:val="right" w:pos="9356"/>
        </w:tabs>
        <w:ind w:left="1440" w:firstLine="0"/>
        <w:rPr>
          <w:bCs/>
        </w:rPr>
      </w:pPr>
    </w:p>
    <w:p w14:paraId="266F2F87" w14:textId="77777777" w:rsidR="002A0FEC" w:rsidRPr="00570542" w:rsidRDefault="002A0FEC" w:rsidP="00E15262">
      <w:pPr>
        <w:pStyle w:val="ListParagraph"/>
        <w:numPr>
          <w:ilvl w:val="1"/>
          <w:numId w:val="11"/>
        </w:numPr>
        <w:tabs>
          <w:tab w:val="left" w:pos="1843"/>
          <w:tab w:val="right" w:pos="9356"/>
        </w:tabs>
        <w:rPr>
          <w:b/>
          <w:bCs/>
        </w:rPr>
      </w:pPr>
      <w:r w:rsidRPr="000960E1">
        <w:t>Explain how two channels</w:t>
      </w:r>
      <w:r>
        <w:t xml:space="preserve"> of a satellite television network</w:t>
      </w:r>
      <w:r w:rsidRPr="000960E1">
        <w:t xml:space="preserve"> can be on the same frequency</w:t>
      </w:r>
      <w:r>
        <w:t xml:space="preserve"> without the issue of part (i) being a concern.</w:t>
      </w:r>
      <w:r>
        <w:rPr>
          <w:bCs/>
        </w:rPr>
        <w:t xml:space="preserve">   </w:t>
      </w:r>
      <w:r>
        <w:rPr>
          <w:bCs/>
        </w:rPr>
        <w:tab/>
        <w:t>(3 marks)</w:t>
      </w:r>
    </w:p>
    <w:p w14:paraId="127F05CB" w14:textId="77777777" w:rsidR="002A0FEC" w:rsidRPr="00355B66" w:rsidRDefault="002A0FEC" w:rsidP="00355B66">
      <w:pPr>
        <w:pStyle w:val="ListParagraph"/>
        <w:tabs>
          <w:tab w:val="left" w:pos="1843"/>
          <w:tab w:val="right" w:pos="9356"/>
        </w:tabs>
        <w:ind w:left="1440" w:firstLine="0"/>
        <w:rPr>
          <w:bCs/>
          <w:color w:val="FF0000"/>
        </w:rPr>
      </w:pPr>
    </w:p>
    <w:p w14:paraId="2E0DF59E" w14:textId="77777777" w:rsidR="002A0FEC" w:rsidRPr="00355B66" w:rsidRDefault="002A0FEC" w:rsidP="00355B66">
      <w:pPr>
        <w:pStyle w:val="ListParagraph"/>
        <w:tabs>
          <w:tab w:val="left" w:pos="1843"/>
          <w:tab w:val="right" w:pos="9356"/>
        </w:tabs>
        <w:ind w:left="1440" w:firstLine="0"/>
        <w:rPr>
          <w:bCs/>
          <w:color w:val="FF0000"/>
        </w:rPr>
      </w:pPr>
    </w:p>
    <w:p w14:paraId="68948311" w14:textId="44794851" w:rsidR="002A0FEC" w:rsidRDefault="00CF3393" w:rsidP="00355B66">
      <w:pPr>
        <w:pStyle w:val="ListParagraph"/>
        <w:tabs>
          <w:tab w:val="left" w:pos="1843"/>
          <w:tab w:val="right" w:pos="9356"/>
        </w:tabs>
        <w:ind w:left="1440" w:firstLine="0"/>
        <w:rPr>
          <w:bCs/>
          <w:color w:val="FF0000"/>
        </w:rPr>
      </w:pPr>
      <w:r>
        <w:rPr>
          <w:bCs/>
          <w:color w:val="FF0000"/>
        </w:rPr>
        <w:t>The horizontal antenna transmits a horizontal polarised wave which is received clearly by the horizontal receiving antenna</w:t>
      </w:r>
      <w:r w:rsidR="00F313EB">
        <w:rPr>
          <w:bCs/>
          <w:color w:val="FF0000"/>
        </w:rPr>
        <w:tab/>
        <w:t>1</w:t>
      </w:r>
    </w:p>
    <w:p w14:paraId="77B241E3" w14:textId="0C96899F" w:rsidR="00056F59" w:rsidRDefault="00056F59" w:rsidP="00355B66">
      <w:pPr>
        <w:pStyle w:val="ListParagraph"/>
        <w:tabs>
          <w:tab w:val="left" w:pos="1843"/>
          <w:tab w:val="right" w:pos="9356"/>
        </w:tabs>
        <w:ind w:left="1440" w:firstLine="0"/>
        <w:rPr>
          <w:bCs/>
          <w:color w:val="FF0000"/>
        </w:rPr>
      </w:pPr>
    </w:p>
    <w:p w14:paraId="475C5A7C" w14:textId="2C4028B7" w:rsidR="00056F59" w:rsidRDefault="00056F59" w:rsidP="00056F59">
      <w:pPr>
        <w:pStyle w:val="ListParagraph"/>
        <w:tabs>
          <w:tab w:val="left" w:pos="1843"/>
          <w:tab w:val="right" w:pos="9356"/>
        </w:tabs>
        <w:ind w:left="1440" w:firstLine="0"/>
        <w:rPr>
          <w:bCs/>
          <w:color w:val="FF0000"/>
        </w:rPr>
      </w:pPr>
      <w:r>
        <w:rPr>
          <w:bCs/>
          <w:color w:val="FF0000"/>
        </w:rPr>
        <w:t>The vertical antenna transmits a vertical polarised wave which is received clearly by the vertical receiving antenna</w:t>
      </w:r>
      <w:r w:rsidR="00F313EB">
        <w:rPr>
          <w:bCs/>
          <w:color w:val="FF0000"/>
        </w:rPr>
        <w:tab/>
        <w:t>1</w:t>
      </w:r>
    </w:p>
    <w:p w14:paraId="247506C2" w14:textId="77777777" w:rsidR="002A0FEC" w:rsidRPr="00355B66" w:rsidRDefault="002A0FEC" w:rsidP="00355B66">
      <w:pPr>
        <w:pStyle w:val="ListParagraph"/>
        <w:tabs>
          <w:tab w:val="left" w:pos="1843"/>
          <w:tab w:val="right" w:pos="9356"/>
        </w:tabs>
        <w:ind w:left="1440" w:firstLine="0"/>
        <w:rPr>
          <w:bCs/>
          <w:color w:val="FF0000"/>
        </w:rPr>
      </w:pPr>
    </w:p>
    <w:p w14:paraId="38910350" w14:textId="65624457" w:rsidR="002A0FEC" w:rsidRPr="00355B66" w:rsidRDefault="00056F59" w:rsidP="00355B66">
      <w:pPr>
        <w:pStyle w:val="ListParagraph"/>
        <w:tabs>
          <w:tab w:val="left" w:pos="1843"/>
          <w:tab w:val="right" w:pos="9356"/>
        </w:tabs>
        <w:ind w:left="1440" w:firstLine="0"/>
        <w:rPr>
          <w:bCs/>
          <w:color w:val="FF0000"/>
        </w:rPr>
      </w:pPr>
      <w:r>
        <w:rPr>
          <w:bCs/>
          <w:color w:val="FF0000"/>
        </w:rPr>
        <w:t xml:space="preserve">It is possible for each polarised wave to </w:t>
      </w:r>
      <w:r w:rsidR="007678D4">
        <w:rPr>
          <w:bCs/>
          <w:color w:val="FF0000"/>
        </w:rPr>
        <w:t>transmit</w:t>
      </w:r>
      <w:r w:rsidR="00F313EB">
        <w:rPr>
          <w:bCs/>
          <w:color w:val="FF0000"/>
        </w:rPr>
        <w:t xml:space="preserve"> and be received</w:t>
      </w:r>
      <w:r w:rsidR="007678D4">
        <w:rPr>
          <w:bCs/>
          <w:color w:val="FF0000"/>
        </w:rPr>
        <w:t xml:space="preserve"> without strongly interfering with the same channel on the other </w:t>
      </w:r>
      <w:r w:rsidR="00083B92">
        <w:rPr>
          <w:bCs/>
          <w:color w:val="FF0000"/>
        </w:rPr>
        <w:t>polarising plan</w:t>
      </w:r>
      <w:r w:rsidR="00F313EB">
        <w:rPr>
          <w:bCs/>
          <w:color w:val="FF0000"/>
        </w:rPr>
        <w:t>e.</w:t>
      </w:r>
      <w:r w:rsidR="00F313EB">
        <w:rPr>
          <w:bCs/>
          <w:color w:val="FF0000"/>
        </w:rPr>
        <w:tab/>
        <w:t>1</w:t>
      </w:r>
    </w:p>
    <w:p w14:paraId="2E38EECD" w14:textId="77777777" w:rsidR="002A0FEC" w:rsidRPr="00355B66" w:rsidRDefault="002A0FEC" w:rsidP="00355B66">
      <w:pPr>
        <w:pStyle w:val="ListParagraph"/>
        <w:tabs>
          <w:tab w:val="left" w:pos="1843"/>
          <w:tab w:val="right" w:pos="9356"/>
        </w:tabs>
        <w:ind w:left="1440" w:firstLine="0"/>
        <w:rPr>
          <w:bCs/>
          <w:color w:val="FF0000"/>
        </w:rPr>
      </w:pPr>
    </w:p>
    <w:p w14:paraId="592E0709" w14:textId="77777777" w:rsidR="002A0FEC" w:rsidRPr="00355B66" w:rsidRDefault="002A0FEC" w:rsidP="00355B66">
      <w:pPr>
        <w:pStyle w:val="ListParagraph"/>
        <w:tabs>
          <w:tab w:val="left" w:pos="1843"/>
          <w:tab w:val="right" w:pos="9356"/>
        </w:tabs>
        <w:ind w:left="1440" w:firstLine="0"/>
        <w:rPr>
          <w:bCs/>
          <w:color w:val="FF0000"/>
        </w:rPr>
      </w:pPr>
    </w:p>
    <w:p w14:paraId="55D0D8EF" w14:textId="77777777" w:rsidR="002A0FEC" w:rsidRPr="00355B66" w:rsidRDefault="002A0FEC" w:rsidP="00355B66">
      <w:pPr>
        <w:pStyle w:val="ListParagraph"/>
        <w:tabs>
          <w:tab w:val="left" w:pos="1843"/>
          <w:tab w:val="right" w:pos="9356"/>
        </w:tabs>
        <w:ind w:left="1440" w:firstLine="0"/>
        <w:rPr>
          <w:bCs/>
          <w:color w:val="FF0000"/>
        </w:rPr>
      </w:pPr>
    </w:p>
    <w:p w14:paraId="481F1B8B" w14:textId="77777777" w:rsidR="002A0FEC" w:rsidRPr="00355B66" w:rsidRDefault="002A0FEC" w:rsidP="00355B66">
      <w:pPr>
        <w:pStyle w:val="ListParagraph"/>
        <w:tabs>
          <w:tab w:val="left" w:pos="1843"/>
          <w:tab w:val="right" w:pos="9356"/>
        </w:tabs>
        <w:ind w:left="1440" w:firstLine="0"/>
        <w:rPr>
          <w:bCs/>
          <w:color w:val="FF0000"/>
        </w:rPr>
      </w:pPr>
    </w:p>
    <w:p w14:paraId="6C7091B7" w14:textId="77777777" w:rsidR="002A0FEC" w:rsidRDefault="002A0FEC" w:rsidP="00355B66">
      <w:pPr>
        <w:pStyle w:val="ListParagraph"/>
        <w:tabs>
          <w:tab w:val="left" w:pos="1843"/>
          <w:tab w:val="right" w:pos="9356"/>
        </w:tabs>
        <w:ind w:left="1440" w:firstLine="0"/>
        <w:rPr>
          <w:b/>
          <w:bCs/>
        </w:rPr>
      </w:pPr>
      <w:r w:rsidRPr="00355B66">
        <w:rPr>
          <w:bCs/>
          <w:color w:val="FF0000"/>
        </w:rPr>
        <w:br w:type="page"/>
      </w:r>
    </w:p>
    <w:p w14:paraId="3592FABD" w14:textId="283ECCB4" w:rsidR="002A0FEC" w:rsidRDefault="002A0FEC" w:rsidP="002A0FEC">
      <w:pPr>
        <w:tabs>
          <w:tab w:val="left" w:pos="1134"/>
          <w:tab w:val="left" w:pos="7938"/>
          <w:tab w:val="right" w:pos="9638"/>
        </w:tabs>
        <w:rPr>
          <w:rFonts w:cs="Arial"/>
          <w:b/>
          <w:bCs/>
          <w:szCs w:val="22"/>
        </w:rPr>
      </w:pPr>
      <w:r w:rsidRPr="004F571D">
        <w:rPr>
          <w:rFonts w:cs="Arial"/>
          <w:b/>
          <w:bCs/>
          <w:szCs w:val="22"/>
        </w:rPr>
        <w:lastRenderedPageBreak/>
        <w:t xml:space="preserve">Question </w:t>
      </w:r>
      <w:r>
        <w:rPr>
          <w:rFonts w:cs="Arial"/>
          <w:b/>
          <w:bCs/>
          <w:szCs w:val="22"/>
        </w:rPr>
        <w:t>1</w:t>
      </w:r>
      <w:r w:rsidR="002F44BD">
        <w:rPr>
          <w:rFonts w:cs="Arial"/>
          <w:b/>
          <w:bCs/>
          <w:szCs w:val="22"/>
        </w:rPr>
        <w:t>9</w:t>
      </w:r>
      <w:r>
        <w:rPr>
          <w:rFonts w:cs="Arial"/>
          <w:b/>
          <w:bCs/>
          <w:szCs w:val="22"/>
        </w:rPr>
        <w:tab/>
      </w:r>
      <w:r>
        <w:rPr>
          <w:rFonts w:cs="Arial"/>
          <w:b/>
          <w:bCs/>
          <w:szCs w:val="22"/>
        </w:rPr>
        <w:tab/>
        <w:t>(14 marks)</w:t>
      </w:r>
    </w:p>
    <w:p w14:paraId="62A9F5CE" w14:textId="55F14898" w:rsidR="002A0FEC" w:rsidRDefault="002A0FEC" w:rsidP="002A0FEC">
      <w:pPr>
        <w:tabs>
          <w:tab w:val="left" w:pos="1843"/>
          <w:tab w:val="right" w:pos="9356"/>
        </w:tabs>
        <w:rPr>
          <w:bCs/>
        </w:rPr>
      </w:pPr>
      <w:r>
        <w:rPr>
          <w:bCs/>
        </w:rPr>
        <w:t xml:space="preserve">The Large Hadron Collider is the largest synchrotron in the world, with a total circumference of 26.7 km. While capable of accelerating protons up to 6.50 TeV, first operations in 2013 were run at the relatively lower 3.50 TeV. The Large Hadron Collider has multiple stages of particle accelerators, starting with a simple linear accelerator and eventually confining the proton beam in the main ring. </w:t>
      </w:r>
    </w:p>
    <w:p w14:paraId="247ACC6E" w14:textId="77777777" w:rsidR="00B6025C" w:rsidRDefault="00B6025C" w:rsidP="002A0FEC">
      <w:pPr>
        <w:tabs>
          <w:tab w:val="left" w:pos="1843"/>
          <w:tab w:val="right" w:pos="9356"/>
        </w:tabs>
        <w:rPr>
          <w:bCs/>
        </w:rPr>
      </w:pPr>
    </w:p>
    <w:p w14:paraId="2D47D52D" w14:textId="77777777" w:rsidR="002A0FEC" w:rsidRPr="00883089" w:rsidRDefault="002A0FEC" w:rsidP="00E15262">
      <w:pPr>
        <w:pStyle w:val="ListParagraph"/>
        <w:numPr>
          <w:ilvl w:val="0"/>
          <w:numId w:val="12"/>
        </w:numPr>
        <w:tabs>
          <w:tab w:val="left" w:pos="1843"/>
          <w:tab w:val="right" w:pos="9356"/>
        </w:tabs>
        <w:rPr>
          <w:b/>
          <w:bCs/>
        </w:rPr>
      </w:pPr>
      <w:r>
        <w:rPr>
          <w:bCs/>
        </w:rPr>
        <w:t>Describe how a magnetic field can help keep protons confined within the ring of a synchrotron.</w:t>
      </w:r>
      <w:r>
        <w:rPr>
          <w:bCs/>
        </w:rPr>
        <w:tab/>
        <w:t>(3 marks)</w:t>
      </w:r>
    </w:p>
    <w:p w14:paraId="37C9E40F" w14:textId="77777777" w:rsidR="002A0FEC" w:rsidRDefault="002A0FEC" w:rsidP="002A0FEC">
      <w:pPr>
        <w:pStyle w:val="ListParagraph"/>
        <w:tabs>
          <w:tab w:val="left" w:pos="1843"/>
          <w:tab w:val="right" w:pos="9356"/>
        </w:tabs>
        <w:ind w:firstLine="0"/>
        <w:rPr>
          <w:b/>
          <w:bCs/>
        </w:rPr>
      </w:pPr>
    </w:p>
    <w:p w14:paraId="573EDC94" w14:textId="4A3A3E45" w:rsidR="002A0FEC" w:rsidRPr="003A67D1" w:rsidRDefault="008E0292" w:rsidP="002A0FEC">
      <w:pPr>
        <w:pStyle w:val="ListParagraph"/>
        <w:tabs>
          <w:tab w:val="left" w:pos="1843"/>
          <w:tab w:val="right" w:pos="9356"/>
        </w:tabs>
        <w:ind w:firstLine="0"/>
        <w:rPr>
          <w:bCs/>
          <w:color w:val="FF0000"/>
        </w:rPr>
      </w:pPr>
      <w:r w:rsidRPr="003A67D1">
        <w:rPr>
          <w:bCs/>
          <w:color w:val="FF0000"/>
        </w:rPr>
        <w:t xml:space="preserve">When a charged particle </w:t>
      </w:r>
      <w:r w:rsidR="00B724F6" w:rsidRPr="003A67D1">
        <w:rPr>
          <w:bCs/>
          <w:color w:val="FF0000"/>
        </w:rPr>
        <w:t>has a velocity perpendicular to a magnetic field it experiences a force perpendicular to both field and velocity</w:t>
      </w:r>
      <w:r w:rsidR="003A67D1">
        <w:rPr>
          <w:bCs/>
          <w:color w:val="FF0000"/>
        </w:rPr>
        <w:t xml:space="preserve">, given by </w:t>
      </w:r>
      <m:oMath>
        <m:r>
          <w:rPr>
            <w:rFonts w:ascii="Cambria Math" w:hAnsi="Cambria Math"/>
            <w:color w:val="FF0000"/>
          </w:rPr>
          <m:t>F=qvB</m:t>
        </m:r>
      </m:oMath>
      <w:r w:rsidR="003A67D1" w:rsidRPr="003A67D1">
        <w:rPr>
          <w:bCs/>
          <w:color w:val="FF0000"/>
        </w:rPr>
        <w:tab/>
        <w:t>1-2</w:t>
      </w:r>
    </w:p>
    <w:p w14:paraId="21A0FE66" w14:textId="319390C3" w:rsidR="002A0FEC" w:rsidRPr="003A67D1" w:rsidRDefault="002A0FEC" w:rsidP="002A0FEC">
      <w:pPr>
        <w:pStyle w:val="ListParagraph"/>
        <w:tabs>
          <w:tab w:val="left" w:pos="1843"/>
          <w:tab w:val="right" w:pos="9356"/>
        </w:tabs>
        <w:ind w:firstLine="0"/>
        <w:rPr>
          <w:b/>
          <w:bCs/>
          <w:color w:val="FF0000"/>
        </w:rPr>
      </w:pPr>
    </w:p>
    <w:p w14:paraId="05254469" w14:textId="01BE3322" w:rsidR="003A67D1" w:rsidRPr="003A67D1" w:rsidRDefault="003A67D1" w:rsidP="002A0FEC">
      <w:pPr>
        <w:pStyle w:val="ListParagraph"/>
        <w:tabs>
          <w:tab w:val="left" w:pos="1843"/>
          <w:tab w:val="right" w:pos="9356"/>
        </w:tabs>
        <w:ind w:firstLine="0"/>
        <w:rPr>
          <w:b/>
          <w:bCs/>
          <w:color w:val="FF0000"/>
        </w:rPr>
      </w:pPr>
    </w:p>
    <w:p w14:paraId="78BC61A9" w14:textId="77777777" w:rsidR="003A67D1" w:rsidRPr="003A67D1" w:rsidRDefault="003A67D1" w:rsidP="002A0FEC">
      <w:pPr>
        <w:pStyle w:val="ListParagraph"/>
        <w:tabs>
          <w:tab w:val="left" w:pos="1843"/>
          <w:tab w:val="right" w:pos="9356"/>
        </w:tabs>
        <w:ind w:firstLine="0"/>
        <w:rPr>
          <w:b/>
          <w:bCs/>
          <w:color w:val="FF0000"/>
        </w:rPr>
      </w:pPr>
    </w:p>
    <w:p w14:paraId="384C405C" w14:textId="7BC4378A" w:rsidR="002A0FEC" w:rsidRPr="003A67D1" w:rsidRDefault="003A67D1" w:rsidP="002A0FEC">
      <w:pPr>
        <w:pStyle w:val="ListParagraph"/>
        <w:tabs>
          <w:tab w:val="left" w:pos="1843"/>
          <w:tab w:val="right" w:pos="9356"/>
        </w:tabs>
        <w:ind w:firstLine="0"/>
        <w:rPr>
          <w:bCs/>
          <w:color w:val="FF0000"/>
        </w:rPr>
      </w:pPr>
      <w:r w:rsidRPr="003A67D1">
        <w:rPr>
          <w:bCs/>
          <w:color w:val="FF0000"/>
        </w:rPr>
        <w:t>This causes a deflection of the charged particle, keeping it moving in a circular path</w:t>
      </w:r>
      <w:r w:rsidRPr="003A67D1">
        <w:rPr>
          <w:bCs/>
          <w:color w:val="FF0000"/>
        </w:rPr>
        <w:tab/>
        <w:t>1</w:t>
      </w:r>
    </w:p>
    <w:p w14:paraId="604DD0D4" w14:textId="77777777" w:rsidR="002A0FEC" w:rsidRDefault="002A0FEC" w:rsidP="002A0FEC">
      <w:pPr>
        <w:pStyle w:val="ListParagraph"/>
        <w:tabs>
          <w:tab w:val="left" w:pos="1843"/>
          <w:tab w:val="right" w:pos="9356"/>
        </w:tabs>
        <w:ind w:firstLine="0"/>
        <w:rPr>
          <w:b/>
          <w:bCs/>
        </w:rPr>
      </w:pPr>
    </w:p>
    <w:p w14:paraId="245132D4" w14:textId="77777777" w:rsidR="002A0FEC" w:rsidRDefault="002A0FEC" w:rsidP="002A0FEC">
      <w:pPr>
        <w:pStyle w:val="ListParagraph"/>
        <w:tabs>
          <w:tab w:val="left" w:pos="1843"/>
          <w:tab w:val="right" w:pos="9356"/>
        </w:tabs>
        <w:ind w:firstLine="0"/>
        <w:rPr>
          <w:b/>
          <w:bCs/>
        </w:rPr>
      </w:pPr>
    </w:p>
    <w:p w14:paraId="5A17B260" w14:textId="77777777" w:rsidR="002A0FEC" w:rsidRDefault="002A0FEC" w:rsidP="002A0FEC">
      <w:pPr>
        <w:pStyle w:val="ListParagraph"/>
        <w:tabs>
          <w:tab w:val="left" w:pos="1843"/>
          <w:tab w:val="right" w:pos="9356"/>
        </w:tabs>
        <w:ind w:firstLine="0"/>
        <w:rPr>
          <w:b/>
          <w:bCs/>
        </w:rPr>
      </w:pPr>
    </w:p>
    <w:p w14:paraId="5A22F207" w14:textId="77777777" w:rsidR="002A0FEC" w:rsidRDefault="002A0FEC" w:rsidP="002A0FEC">
      <w:pPr>
        <w:pStyle w:val="ListParagraph"/>
        <w:tabs>
          <w:tab w:val="left" w:pos="1843"/>
          <w:tab w:val="right" w:pos="9356"/>
        </w:tabs>
        <w:ind w:firstLine="0"/>
        <w:rPr>
          <w:b/>
          <w:bCs/>
        </w:rPr>
      </w:pPr>
    </w:p>
    <w:p w14:paraId="09ABD8A1" w14:textId="77777777" w:rsidR="002A0FEC" w:rsidRDefault="002A0FEC" w:rsidP="002A0FEC">
      <w:pPr>
        <w:pStyle w:val="ListParagraph"/>
        <w:tabs>
          <w:tab w:val="left" w:pos="1843"/>
          <w:tab w:val="right" w:pos="9356"/>
        </w:tabs>
        <w:ind w:firstLine="0"/>
        <w:rPr>
          <w:b/>
          <w:bCs/>
        </w:rPr>
      </w:pPr>
    </w:p>
    <w:p w14:paraId="20A2430D" w14:textId="77777777" w:rsidR="002A0FEC" w:rsidRDefault="002A0FEC" w:rsidP="002A0FEC">
      <w:pPr>
        <w:pStyle w:val="ListParagraph"/>
        <w:tabs>
          <w:tab w:val="left" w:pos="1843"/>
          <w:tab w:val="right" w:pos="9356"/>
        </w:tabs>
        <w:ind w:firstLine="0"/>
        <w:rPr>
          <w:b/>
          <w:bCs/>
        </w:rPr>
      </w:pPr>
    </w:p>
    <w:p w14:paraId="0BF303CC" w14:textId="77777777" w:rsidR="002A0FEC" w:rsidRDefault="002A0FEC" w:rsidP="002A0FEC">
      <w:pPr>
        <w:pStyle w:val="ListParagraph"/>
        <w:tabs>
          <w:tab w:val="left" w:pos="1843"/>
          <w:tab w:val="right" w:pos="9356"/>
        </w:tabs>
        <w:ind w:firstLine="0"/>
        <w:rPr>
          <w:b/>
          <w:bCs/>
        </w:rPr>
      </w:pPr>
    </w:p>
    <w:p w14:paraId="04E553D3" w14:textId="77777777" w:rsidR="002A0FEC" w:rsidRDefault="002A0FEC" w:rsidP="002A0FEC">
      <w:pPr>
        <w:pStyle w:val="ListParagraph"/>
        <w:tabs>
          <w:tab w:val="left" w:pos="1843"/>
          <w:tab w:val="right" w:pos="9356"/>
        </w:tabs>
        <w:ind w:firstLine="0"/>
        <w:rPr>
          <w:b/>
          <w:bCs/>
        </w:rPr>
      </w:pPr>
    </w:p>
    <w:p w14:paraId="4E12D0FC" w14:textId="77777777" w:rsidR="002A0FEC" w:rsidRDefault="002A0FEC" w:rsidP="002A0FEC">
      <w:pPr>
        <w:pStyle w:val="ListParagraph"/>
        <w:tabs>
          <w:tab w:val="left" w:pos="1843"/>
          <w:tab w:val="right" w:pos="9356"/>
        </w:tabs>
        <w:ind w:firstLine="0"/>
        <w:rPr>
          <w:b/>
          <w:bCs/>
        </w:rPr>
      </w:pPr>
    </w:p>
    <w:p w14:paraId="42E83FF8" w14:textId="77777777" w:rsidR="002A0FEC" w:rsidRDefault="002A0FEC" w:rsidP="002A0FEC">
      <w:pPr>
        <w:pStyle w:val="ListParagraph"/>
        <w:tabs>
          <w:tab w:val="left" w:pos="1843"/>
          <w:tab w:val="right" w:pos="9356"/>
        </w:tabs>
        <w:ind w:firstLine="0"/>
        <w:rPr>
          <w:b/>
          <w:bCs/>
        </w:rPr>
      </w:pPr>
    </w:p>
    <w:p w14:paraId="62EAE090" w14:textId="77777777" w:rsidR="002A0FEC" w:rsidRDefault="002A0FEC" w:rsidP="002A0FEC">
      <w:pPr>
        <w:pStyle w:val="ListParagraph"/>
        <w:tabs>
          <w:tab w:val="left" w:pos="1843"/>
          <w:tab w:val="right" w:pos="9356"/>
        </w:tabs>
        <w:ind w:firstLine="0"/>
        <w:rPr>
          <w:b/>
          <w:bCs/>
        </w:rPr>
      </w:pPr>
    </w:p>
    <w:p w14:paraId="67B5DB7D" w14:textId="77777777" w:rsidR="002A0FEC" w:rsidRDefault="002A0FEC" w:rsidP="002A0FEC">
      <w:pPr>
        <w:pStyle w:val="ListParagraph"/>
        <w:tabs>
          <w:tab w:val="left" w:pos="1843"/>
          <w:tab w:val="right" w:pos="9356"/>
        </w:tabs>
        <w:ind w:firstLine="0"/>
        <w:rPr>
          <w:b/>
          <w:bCs/>
        </w:rPr>
      </w:pPr>
    </w:p>
    <w:p w14:paraId="46B228D2" w14:textId="77777777" w:rsidR="002A0FEC" w:rsidRDefault="002A0FEC" w:rsidP="002A0FEC">
      <w:pPr>
        <w:pStyle w:val="ListParagraph"/>
        <w:tabs>
          <w:tab w:val="left" w:pos="1843"/>
          <w:tab w:val="right" w:pos="9356"/>
        </w:tabs>
        <w:ind w:firstLine="0"/>
        <w:rPr>
          <w:b/>
          <w:bCs/>
        </w:rPr>
      </w:pPr>
    </w:p>
    <w:p w14:paraId="3BD4D509" w14:textId="77777777" w:rsidR="002A0FEC" w:rsidRDefault="002A0FEC" w:rsidP="002A0FEC">
      <w:pPr>
        <w:pStyle w:val="ListParagraph"/>
        <w:tabs>
          <w:tab w:val="left" w:pos="1843"/>
          <w:tab w:val="right" w:pos="9356"/>
        </w:tabs>
        <w:ind w:firstLine="0"/>
        <w:rPr>
          <w:b/>
          <w:bCs/>
        </w:rPr>
      </w:pPr>
    </w:p>
    <w:p w14:paraId="6EFD7E74" w14:textId="77777777" w:rsidR="002A0FEC" w:rsidRDefault="002A0FEC" w:rsidP="002A0FEC">
      <w:pPr>
        <w:pStyle w:val="ListParagraph"/>
        <w:tabs>
          <w:tab w:val="left" w:pos="1843"/>
          <w:tab w:val="right" w:pos="9356"/>
        </w:tabs>
        <w:ind w:firstLine="0"/>
        <w:rPr>
          <w:b/>
          <w:bCs/>
        </w:rPr>
      </w:pPr>
    </w:p>
    <w:p w14:paraId="0DE90D39" w14:textId="77777777" w:rsidR="002A0FEC" w:rsidRDefault="002A0FEC" w:rsidP="002A0FEC">
      <w:pPr>
        <w:pStyle w:val="ListParagraph"/>
        <w:tabs>
          <w:tab w:val="left" w:pos="1843"/>
          <w:tab w:val="right" w:pos="9356"/>
        </w:tabs>
        <w:ind w:firstLine="0"/>
        <w:rPr>
          <w:b/>
          <w:bCs/>
        </w:rPr>
      </w:pPr>
    </w:p>
    <w:p w14:paraId="40ACF888" w14:textId="77777777" w:rsidR="002A0FEC" w:rsidRPr="00883089" w:rsidRDefault="002A0FEC" w:rsidP="002A0FEC">
      <w:pPr>
        <w:pStyle w:val="ListParagraph"/>
        <w:tabs>
          <w:tab w:val="left" w:pos="1843"/>
          <w:tab w:val="right" w:pos="9356"/>
        </w:tabs>
        <w:ind w:firstLine="0"/>
        <w:rPr>
          <w:b/>
          <w:bCs/>
        </w:rPr>
      </w:pPr>
    </w:p>
    <w:p w14:paraId="6C281EC8" w14:textId="77777777" w:rsidR="0061011D" w:rsidRDefault="00AF5708" w:rsidP="00AF5708">
      <w:pPr>
        <w:pStyle w:val="ListParagraph"/>
        <w:numPr>
          <w:ilvl w:val="0"/>
          <w:numId w:val="12"/>
        </w:numPr>
        <w:tabs>
          <w:tab w:val="left" w:pos="1843"/>
          <w:tab w:val="right" w:pos="9356"/>
        </w:tabs>
        <w:rPr>
          <w:bCs/>
        </w:rPr>
      </w:pPr>
      <w:r w:rsidRPr="00F00DD2">
        <w:rPr>
          <w:bCs/>
        </w:rPr>
        <w:t xml:space="preserve">Explain why the </w:t>
      </w:r>
      <w:r>
        <w:rPr>
          <w:bCs/>
        </w:rPr>
        <w:t>protons in the L</w:t>
      </w:r>
      <w:r w:rsidRPr="00F00DD2">
        <w:rPr>
          <w:bCs/>
        </w:rPr>
        <w:t xml:space="preserve">arge </w:t>
      </w:r>
      <w:r>
        <w:rPr>
          <w:bCs/>
        </w:rPr>
        <w:t>H</w:t>
      </w:r>
      <w:r w:rsidRPr="00F00DD2">
        <w:rPr>
          <w:bCs/>
        </w:rPr>
        <w:t xml:space="preserve">adron </w:t>
      </w:r>
      <w:r>
        <w:rPr>
          <w:bCs/>
        </w:rPr>
        <w:t>C</w:t>
      </w:r>
      <w:r w:rsidRPr="00F00DD2">
        <w:rPr>
          <w:bCs/>
        </w:rPr>
        <w:t xml:space="preserve">ollider must </w:t>
      </w:r>
      <w:r>
        <w:rPr>
          <w:bCs/>
        </w:rPr>
        <w:t>first be accelerated in a straight line, with a</w:t>
      </w:r>
      <w:r w:rsidRPr="00F00DD2">
        <w:rPr>
          <w:bCs/>
        </w:rPr>
        <w:t xml:space="preserve"> linear accelerator</w:t>
      </w:r>
      <w:r>
        <w:rPr>
          <w:bCs/>
        </w:rPr>
        <w:t>,</w:t>
      </w:r>
      <w:r w:rsidRPr="00F00DD2">
        <w:rPr>
          <w:bCs/>
        </w:rPr>
        <w:t xml:space="preserve"> rather than starting </w:t>
      </w:r>
      <w:r w:rsidR="0061011D">
        <w:rPr>
          <w:bCs/>
        </w:rPr>
        <w:t>in a ring like in the synchrotron</w:t>
      </w:r>
      <w:r w:rsidRPr="00F00DD2">
        <w:rPr>
          <w:bCs/>
        </w:rPr>
        <w:t>.</w:t>
      </w:r>
      <w:r>
        <w:rPr>
          <w:bCs/>
        </w:rPr>
        <w:tab/>
      </w:r>
    </w:p>
    <w:p w14:paraId="1FA1CBDA" w14:textId="468D0C40" w:rsidR="00AF5708" w:rsidRDefault="0061011D" w:rsidP="0061011D">
      <w:pPr>
        <w:pStyle w:val="ListParagraph"/>
        <w:tabs>
          <w:tab w:val="left" w:pos="1843"/>
          <w:tab w:val="right" w:pos="9356"/>
        </w:tabs>
        <w:ind w:firstLine="0"/>
        <w:rPr>
          <w:bCs/>
        </w:rPr>
      </w:pPr>
      <w:r>
        <w:rPr>
          <w:bCs/>
        </w:rPr>
        <w:tab/>
      </w:r>
      <w:r>
        <w:rPr>
          <w:bCs/>
        </w:rPr>
        <w:tab/>
      </w:r>
      <w:r w:rsidR="00AF5708">
        <w:rPr>
          <w:bCs/>
        </w:rPr>
        <w:t>(2 marks)</w:t>
      </w:r>
    </w:p>
    <w:p w14:paraId="6824C5CE" w14:textId="77777777" w:rsidR="002A0FEC" w:rsidRDefault="002A0FEC" w:rsidP="002A0FEC">
      <w:pPr>
        <w:pStyle w:val="ListParagraph"/>
        <w:tabs>
          <w:tab w:val="left" w:pos="1843"/>
          <w:tab w:val="right" w:pos="9356"/>
        </w:tabs>
        <w:ind w:firstLine="0"/>
        <w:rPr>
          <w:bCs/>
        </w:rPr>
      </w:pPr>
    </w:p>
    <w:p w14:paraId="65C56B2A" w14:textId="77777777" w:rsidR="002A0FEC" w:rsidRDefault="002A0FEC" w:rsidP="002A0FEC">
      <w:pPr>
        <w:pStyle w:val="ListParagraph"/>
        <w:tabs>
          <w:tab w:val="left" w:pos="1843"/>
          <w:tab w:val="right" w:pos="9356"/>
        </w:tabs>
        <w:ind w:firstLine="0"/>
        <w:rPr>
          <w:bCs/>
        </w:rPr>
      </w:pPr>
    </w:p>
    <w:p w14:paraId="61AD29B6" w14:textId="77777777" w:rsidR="002A0FEC" w:rsidRDefault="002A0FEC" w:rsidP="002A0FEC">
      <w:pPr>
        <w:pStyle w:val="ListParagraph"/>
        <w:tabs>
          <w:tab w:val="left" w:pos="1843"/>
          <w:tab w:val="right" w:pos="9356"/>
        </w:tabs>
        <w:ind w:firstLine="0"/>
        <w:rPr>
          <w:bCs/>
        </w:rPr>
      </w:pPr>
    </w:p>
    <w:p w14:paraId="4B2603D5" w14:textId="021AF0B4" w:rsidR="002A0FEC" w:rsidRPr="00305E88" w:rsidRDefault="00BC18E0" w:rsidP="002A0FEC">
      <w:pPr>
        <w:pStyle w:val="ListParagraph"/>
        <w:tabs>
          <w:tab w:val="left" w:pos="1843"/>
          <w:tab w:val="right" w:pos="9356"/>
        </w:tabs>
        <w:ind w:firstLine="0"/>
        <w:rPr>
          <w:bCs/>
          <w:color w:val="FF0000"/>
        </w:rPr>
      </w:pPr>
      <w:r w:rsidRPr="00305E88">
        <w:rPr>
          <w:bCs/>
          <w:color w:val="FF0000"/>
        </w:rPr>
        <w:t xml:space="preserve">In order to perform a circular path around the main ring, the protons require a velocity to feel </w:t>
      </w:r>
      <w:r w:rsidR="00305E88" w:rsidRPr="00305E88">
        <w:rPr>
          <w:bCs/>
          <w:color w:val="FF0000"/>
        </w:rPr>
        <w:t>a</w:t>
      </w:r>
      <w:r w:rsidRPr="00305E88">
        <w:rPr>
          <w:bCs/>
          <w:color w:val="FF0000"/>
        </w:rPr>
        <w:t xml:space="preserve"> magnetic force</w:t>
      </w:r>
      <w:r w:rsidR="00305E88" w:rsidRPr="00305E88">
        <w:rPr>
          <w:bCs/>
          <w:color w:val="FF0000"/>
        </w:rPr>
        <w:tab/>
        <w:t>1</w:t>
      </w:r>
    </w:p>
    <w:p w14:paraId="59F575E5" w14:textId="38B8AB6F" w:rsidR="00BC18E0" w:rsidRPr="00305E88" w:rsidRDefault="00BC18E0" w:rsidP="002A0FEC">
      <w:pPr>
        <w:pStyle w:val="ListParagraph"/>
        <w:tabs>
          <w:tab w:val="left" w:pos="1843"/>
          <w:tab w:val="right" w:pos="9356"/>
        </w:tabs>
        <w:ind w:firstLine="0"/>
        <w:rPr>
          <w:bCs/>
          <w:color w:val="FF0000"/>
        </w:rPr>
      </w:pPr>
    </w:p>
    <w:p w14:paraId="1F95819D" w14:textId="459A3808" w:rsidR="00BC18E0" w:rsidRPr="00305E88" w:rsidRDefault="00BC18E0" w:rsidP="002A0FEC">
      <w:pPr>
        <w:pStyle w:val="ListParagraph"/>
        <w:tabs>
          <w:tab w:val="left" w:pos="1843"/>
          <w:tab w:val="right" w:pos="9356"/>
        </w:tabs>
        <w:ind w:firstLine="0"/>
        <w:rPr>
          <w:bCs/>
          <w:color w:val="FF0000"/>
        </w:rPr>
      </w:pPr>
    </w:p>
    <w:p w14:paraId="48645622" w14:textId="78CBE76B" w:rsidR="00BC18E0" w:rsidRPr="00305E88" w:rsidRDefault="00BC18E0" w:rsidP="002A0FEC">
      <w:pPr>
        <w:pStyle w:val="ListParagraph"/>
        <w:tabs>
          <w:tab w:val="left" w:pos="1843"/>
          <w:tab w:val="right" w:pos="9356"/>
        </w:tabs>
        <w:ind w:firstLine="0"/>
        <w:rPr>
          <w:bCs/>
          <w:color w:val="FF0000"/>
        </w:rPr>
      </w:pPr>
      <w:r w:rsidRPr="00305E88">
        <w:rPr>
          <w:bCs/>
          <w:color w:val="FF0000"/>
        </w:rPr>
        <w:t>The linear accelerator is required to give the p</w:t>
      </w:r>
      <w:r w:rsidR="00305E88" w:rsidRPr="00305E88">
        <w:rPr>
          <w:bCs/>
          <w:color w:val="FF0000"/>
        </w:rPr>
        <w:t>rotons their initial velocity to start deflecting around the ring</w:t>
      </w:r>
      <w:r w:rsidR="00305E88" w:rsidRPr="00305E88">
        <w:rPr>
          <w:bCs/>
          <w:color w:val="FF0000"/>
        </w:rPr>
        <w:tab/>
        <w:t>1</w:t>
      </w:r>
    </w:p>
    <w:p w14:paraId="0C6DDE9E" w14:textId="77777777" w:rsidR="002A0FEC" w:rsidRDefault="002A0FEC" w:rsidP="002A0FEC">
      <w:pPr>
        <w:pStyle w:val="ListParagraph"/>
        <w:tabs>
          <w:tab w:val="left" w:pos="1843"/>
          <w:tab w:val="right" w:pos="9356"/>
        </w:tabs>
        <w:ind w:firstLine="0"/>
        <w:rPr>
          <w:bCs/>
        </w:rPr>
      </w:pPr>
    </w:p>
    <w:p w14:paraId="6E021DE0" w14:textId="590AFA41" w:rsidR="002A0FEC" w:rsidRDefault="002A0FEC" w:rsidP="002A0FEC">
      <w:pPr>
        <w:spacing w:after="160" w:line="259" w:lineRule="auto"/>
        <w:rPr>
          <w:rFonts w:eastAsia="Times New Roman" w:cs="Arial"/>
          <w:bCs/>
          <w:szCs w:val="22"/>
        </w:rPr>
      </w:pPr>
      <w:r>
        <w:rPr>
          <w:bCs/>
        </w:rPr>
        <w:br w:type="page"/>
      </w:r>
    </w:p>
    <w:p w14:paraId="62410958" w14:textId="77777777" w:rsidR="002A0FEC" w:rsidRDefault="002A0FEC" w:rsidP="00E15262">
      <w:pPr>
        <w:pStyle w:val="ListParagraph"/>
        <w:numPr>
          <w:ilvl w:val="0"/>
          <w:numId w:val="12"/>
        </w:numPr>
        <w:tabs>
          <w:tab w:val="left" w:pos="1843"/>
          <w:tab w:val="right" w:pos="9356"/>
        </w:tabs>
        <w:rPr>
          <w:bCs/>
        </w:rPr>
      </w:pPr>
      <w:r>
        <w:rPr>
          <w:bCs/>
        </w:rPr>
        <w:lastRenderedPageBreak/>
        <w:t>What percentage of the energy of the proton beam used in 2013 is due to the rest mass of the proton?</w:t>
      </w:r>
      <w:r>
        <w:rPr>
          <w:bCs/>
        </w:rPr>
        <w:tab/>
      </w:r>
      <w:r>
        <w:rPr>
          <w:bCs/>
        </w:rPr>
        <w:tab/>
        <w:t>(3 marks)</w:t>
      </w:r>
    </w:p>
    <w:p w14:paraId="74104F41" w14:textId="77777777" w:rsidR="002A0FEC" w:rsidRDefault="002A0FEC" w:rsidP="002A0FEC">
      <w:pPr>
        <w:pStyle w:val="ListParagraph"/>
        <w:tabs>
          <w:tab w:val="left" w:pos="1843"/>
          <w:tab w:val="right" w:pos="9356"/>
        </w:tabs>
        <w:ind w:firstLine="0"/>
        <w:rPr>
          <w:bCs/>
        </w:rPr>
      </w:pPr>
    </w:p>
    <w:p w14:paraId="30BD6C19" w14:textId="0C3A6FA2" w:rsidR="002A0FEC" w:rsidRPr="00630926" w:rsidRDefault="001A3FD3" w:rsidP="002A0FEC">
      <w:pPr>
        <w:pStyle w:val="ListParagraph"/>
        <w:tabs>
          <w:tab w:val="left" w:pos="1843"/>
          <w:tab w:val="right" w:pos="9356"/>
        </w:tabs>
        <w:ind w:firstLine="0"/>
        <w:rPr>
          <w:bCs/>
          <w:color w:val="FF0000"/>
        </w:rPr>
      </w:pPr>
      <m:oMath>
        <m:sSub>
          <m:sSubPr>
            <m:ctrlPr>
              <w:rPr>
                <w:rFonts w:ascii="Cambria Math" w:hAnsi="Cambria Math"/>
                <w:bCs/>
                <w:i/>
                <w:color w:val="FF0000"/>
              </w:rPr>
            </m:ctrlPr>
          </m:sSubPr>
          <m:e>
            <m:r>
              <w:rPr>
                <w:rFonts w:ascii="Cambria Math" w:hAnsi="Cambria Math"/>
                <w:color w:val="FF0000"/>
              </w:rPr>
              <m:t>E</m:t>
            </m:r>
          </m:e>
          <m:sub>
            <m:r>
              <w:rPr>
                <w:rFonts w:ascii="Cambria Math" w:hAnsi="Cambria Math"/>
                <w:color w:val="FF0000"/>
              </w:rPr>
              <m:t>0</m:t>
            </m:r>
          </m:sub>
        </m:sSub>
        <m:r>
          <w:rPr>
            <w:rFonts w:ascii="Cambria Math" w:hAnsi="Cambria Math"/>
            <w:color w:val="FF0000"/>
          </w:rPr>
          <m:t>=</m:t>
        </m:r>
        <m:sSub>
          <m:sSubPr>
            <m:ctrlPr>
              <w:rPr>
                <w:rFonts w:ascii="Cambria Math" w:hAnsi="Cambria Math"/>
                <w:bCs/>
                <w:i/>
                <w:color w:val="FF0000"/>
              </w:rPr>
            </m:ctrlPr>
          </m:sSubPr>
          <m:e>
            <m:r>
              <w:rPr>
                <w:rFonts w:ascii="Cambria Math" w:hAnsi="Cambria Math"/>
                <w:color w:val="FF0000"/>
              </w:rPr>
              <m:t>m</m:t>
            </m:r>
          </m:e>
          <m:sub>
            <m:r>
              <w:rPr>
                <w:rFonts w:ascii="Cambria Math" w:hAnsi="Cambria Math"/>
                <w:color w:val="FF0000"/>
              </w:rPr>
              <m:t>0</m:t>
            </m:r>
          </m:sub>
        </m:sSub>
        <m:sSup>
          <m:sSupPr>
            <m:ctrlPr>
              <w:rPr>
                <w:rFonts w:ascii="Cambria Math" w:hAnsi="Cambria Math"/>
                <w:bCs/>
                <w:i/>
                <w:color w:val="FF0000"/>
              </w:rPr>
            </m:ctrlPr>
          </m:sSupPr>
          <m:e>
            <m:r>
              <w:rPr>
                <w:rFonts w:ascii="Cambria Math" w:hAnsi="Cambria Math"/>
                <w:color w:val="FF0000"/>
              </w:rPr>
              <m:t>c</m:t>
            </m:r>
          </m:e>
          <m:sup>
            <m:r>
              <w:rPr>
                <w:rFonts w:ascii="Cambria Math" w:hAnsi="Cambria Math"/>
                <w:color w:val="FF0000"/>
              </w:rPr>
              <m:t>2</m:t>
            </m:r>
          </m:sup>
        </m:sSup>
        <m:r>
          <w:rPr>
            <w:rFonts w:ascii="Cambria Math" w:hAnsi="Cambria Math"/>
            <w:color w:val="FF0000"/>
          </w:rPr>
          <m:t>=1.67×</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-27</m:t>
            </m:r>
          </m:sup>
        </m:sSup>
        <m:r>
          <w:rPr>
            <w:rFonts w:ascii="Cambria Math" w:hAnsi="Cambria Math"/>
            <w:color w:val="FF0000"/>
          </w:rPr>
          <m:t>×</m:t>
        </m:r>
        <m:sSup>
          <m:sSupPr>
            <m:ctrlPr>
              <w:rPr>
                <w:rFonts w:ascii="Cambria Math" w:hAnsi="Cambria Math"/>
                <w:bCs/>
                <w:i/>
                <w:color w:val="FF0000"/>
              </w:rPr>
            </m:ctrlPr>
          </m:sSupPr>
          <m:e>
            <m:d>
              <m:dPr>
                <m:ctrlPr>
                  <w:rPr>
                    <w:rFonts w:ascii="Cambria Math" w:hAnsi="Cambria Math"/>
                    <w:bCs/>
                    <w:i/>
                    <w:color w:val="FF0000"/>
                  </w:rPr>
                </m:ctrlPr>
              </m:dPr>
              <m:e>
                <m:r>
                  <w:rPr>
                    <w:rFonts w:ascii="Cambria Math" w:hAnsi="Cambria Math"/>
                    <w:color w:val="FF0000"/>
                  </w:rPr>
                  <m:t>3.00×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8</m:t>
                    </m:r>
                  </m:sup>
                </m:sSup>
              </m:e>
            </m:d>
          </m:e>
          <m:sup>
            <m:r>
              <w:rPr>
                <w:rFonts w:ascii="Cambria Math" w:hAnsi="Cambria Math"/>
                <w:color w:val="FF0000"/>
              </w:rPr>
              <m:t>2</m:t>
            </m:r>
          </m:sup>
        </m:sSup>
        <m:r>
          <w:rPr>
            <w:rFonts w:ascii="Cambria Math" w:hAnsi="Cambria Math"/>
            <w:color w:val="FF0000"/>
          </w:rPr>
          <m:t>=1.503×</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-10</m:t>
            </m:r>
          </m:sup>
        </m:sSup>
        <m:r>
          <w:rPr>
            <w:rFonts w:ascii="Cambria Math" w:hAnsi="Cambria Math"/>
            <w:color w:val="FF0000"/>
          </w:rPr>
          <m:t xml:space="preserve"> J</m:t>
        </m:r>
      </m:oMath>
      <w:r w:rsidR="000911F2" w:rsidRPr="00630926">
        <w:rPr>
          <w:bCs/>
          <w:color w:val="FF0000"/>
        </w:rPr>
        <w:t xml:space="preserve"> </w:t>
      </w:r>
      <w:r w:rsidR="00531949" w:rsidRPr="00630926">
        <w:rPr>
          <w:bCs/>
          <w:color w:val="FF0000"/>
        </w:rPr>
        <w:tab/>
        <w:t>1</w:t>
      </w:r>
    </w:p>
    <w:p w14:paraId="6DE8BBBE" w14:textId="77777777" w:rsidR="002A0FEC" w:rsidRPr="00630926" w:rsidRDefault="002A0FEC" w:rsidP="002A0FEC">
      <w:pPr>
        <w:pStyle w:val="ListParagraph"/>
        <w:tabs>
          <w:tab w:val="left" w:pos="1843"/>
          <w:tab w:val="right" w:pos="9356"/>
        </w:tabs>
        <w:ind w:firstLine="0"/>
        <w:rPr>
          <w:bCs/>
          <w:color w:val="FF0000"/>
        </w:rPr>
      </w:pPr>
    </w:p>
    <w:p w14:paraId="14775EDD" w14:textId="77777777" w:rsidR="002A0FEC" w:rsidRPr="00630926" w:rsidRDefault="002A0FEC" w:rsidP="002A0FEC">
      <w:pPr>
        <w:pStyle w:val="ListParagraph"/>
        <w:tabs>
          <w:tab w:val="left" w:pos="1843"/>
          <w:tab w:val="right" w:pos="9356"/>
        </w:tabs>
        <w:ind w:firstLine="0"/>
        <w:rPr>
          <w:bCs/>
          <w:color w:val="FF0000"/>
        </w:rPr>
      </w:pPr>
    </w:p>
    <w:p w14:paraId="427EFB0F" w14:textId="16169B42" w:rsidR="002A0FEC" w:rsidRPr="00630926" w:rsidRDefault="00531949" w:rsidP="002A0FEC">
      <w:pPr>
        <w:pStyle w:val="ListParagraph"/>
        <w:tabs>
          <w:tab w:val="left" w:pos="1843"/>
          <w:tab w:val="right" w:pos="9356"/>
        </w:tabs>
        <w:ind w:firstLine="0"/>
        <w:rPr>
          <w:bCs/>
          <w:color w:val="FF0000"/>
        </w:rPr>
      </w:pPr>
      <m:oMath>
        <m:r>
          <w:rPr>
            <w:rFonts w:ascii="Cambria Math" w:hAnsi="Cambria Math"/>
            <w:color w:val="FF0000"/>
          </w:rPr>
          <m:t>E= 3.50 TeV=3.50×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12</m:t>
            </m:r>
          </m:sup>
        </m:sSup>
        <m:r>
          <w:rPr>
            <w:rFonts w:ascii="Cambria Math" w:hAnsi="Cambria Math"/>
            <w:color w:val="FF0000"/>
          </w:rPr>
          <m:t>×1.60×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 xml:space="preserve"> J</m:t>
        </m:r>
      </m:oMath>
      <w:r w:rsidR="003D03FF" w:rsidRPr="00630926">
        <w:rPr>
          <w:bCs/>
          <w:color w:val="FF0000"/>
        </w:rPr>
        <w:t xml:space="preserve"> </w:t>
      </w:r>
    </w:p>
    <w:p w14:paraId="1C723FD3" w14:textId="0021D91D" w:rsidR="002A0FEC" w:rsidRPr="00630926" w:rsidRDefault="003D03FF" w:rsidP="002A0FEC">
      <w:pPr>
        <w:pStyle w:val="ListParagraph"/>
        <w:tabs>
          <w:tab w:val="left" w:pos="1843"/>
          <w:tab w:val="right" w:pos="9356"/>
        </w:tabs>
        <w:ind w:firstLine="0"/>
        <w:rPr>
          <w:bCs/>
          <w:color w:val="FF0000"/>
        </w:rPr>
      </w:pPr>
      <m:oMath>
        <m:r>
          <w:rPr>
            <w:rFonts w:ascii="Cambria Math" w:hAnsi="Cambria Math"/>
            <w:color w:val="FF0000"/>
          </w:rPr>
          <m:t>E=5.60×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-7</m:t>
            </m:r>
          </m:sup>
        </m:sSup>
        <m:r>
          <w:rPr>
            <w:rFonts w:ascii="Cambria Math" w:hAnsi="Cambria Math"/>
            <w:color w:val="FF0000"/>
          </w:rPr>
          <m:t xml:space="preserve"> J</m:t>
        </m:r>
      </m:oMath>
      <w:r w:rsidR="00E32561" w:rsidRPr="00630926">
        <w:rPr>
          <w:bCs/>
          <w:color w:val="FF0000"/>
        </w:rPr>
        <w:t xml:space="preserve"> </w:t>
      </w:r>
      <w:r w:rsidR="00E32561" w:rsidRPr="00630926">
        <w:rPr>
          <w:bCs/>
          <w:color w:val="FF0000"/>
        </w:rPr>
        <w:tab/>
        <w:t>1</w:t>
      </w:r>
    </w:p>
    <w:p w14:paraId="66073F2B" w14:textId="77777777" w:rsidR="002A0FEC" w:rsidRPr="00630926" w:rsidRDefault="002A0FEC" w:rsidP="002A0FEC">
      <w:pPr>
        <w:pStyle w:val="ListParagraph"/>
        <w:tabs>
          <w:tab w:val="left" w:pos="1843"/>
          <w:tab w:val="right" w:pos="9356"/>
        </w:tabs>
        <w:ind w:firstLine="0"/>
        <w:rPr>
          <w:bCs/>
          <w:color w:val="FF0000"/>
        </w:rPr>
      </w:pPr>
    </w:p>
    <w:p w14:paraId="3F0F3355" w14:textId="77777777" w:rsidR="002A0FEC" w:rsidRPr="00630926" w:rsidRDefault="002A0FEC" w:rsidP="002A0FEC">
      <w:pPr>
        <w:pStyle w:val="ListParagraph"/>
        <w:tabs>
          <w:tab w:val="left" w:pos="1843"/>
          <w:tab w:val="right" w:pos="9356"/>
        </w:tabs>
        <w:ind w:firstLine="0"/>
        <w:rPr>
          <w:bCs/>
          <w:color w:val="FF0000"/>
        </w:rPr>
      </w:pPr>
    </w:p>
    <w:p w14:paraId="45310E22" w14:textId="7792B558" w:rsidR="002A0FEC" w:rsidRPr="00630926" w:rsidRDefault="00E32561" w:rsidP="002A0FEC">
      <w:pPr>
        <w:pStyle w:val="ListParagraph"/>
        <w:tabs>
          <w:tab w:val="left" w:pos="1843"/>
          <w:tab w:val="right" w:pos="9356"/>
        </w:tabs>
        <w:ind w:firstLine="0"/>
        <w:rPr>
          <w:bCs/>
          <w:color w:val="FF0000"/>
        </w:rPr>
      </w:pPr>
      <m:oMath>
        <m:r>
          <w:rPr>
            <w:rFonts w:ascii="Cambria Math" w:hAnsi="Cambria Math"/>
            <w:color w:val="FF0000"/>
          </w:rPr>
          <m:t>% E due to rest mass=</m:t>
        </m:r>
        <m:f>
          <m:fPr>
            <m:ctrlPr>
              <w:rPr>
                <w:rFonts w:ascii="Cambria Math" w:hAnsi="Cambria Math"/>
                <w:bCs/>
                <w:i/>
                <w:color w:val="FF0000"/>
              </w:rPr>
            </m:ctrlPr>
          </m:fPr>
          <m:num>
            <m:r>
              <w:rPr>
                <w:rFonts w:ascii="Cambria Math" w:hAnsi="Cambria Math"/>
                <w:color w:val="FF0000"/>
              </w:rPr>
              <m:t>1.503×</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-10</m:t>
                </m:r>
              </m:sup>
            </m:sSup>
          </m:num>
          <m:den>
            <m:r>
              <w:rPr>
                <w:rFonts w:ascii="Cambria Math" w:hAnsi="Cambria Math"/>
                <w:color w:val="FF0000"/>
              </w:rPr>
              <m:t>5.60×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-7</m:t>
                </m:r>
              </m:sup>
            </m:sSup>
          </m:den>
        </m:f>
        <m:r>
          <w:rPr>
            <w:rFonts w:ascii="Cambria Math" w:hAnsi="Cambria Math"/>
            <w:color w:val="FF0000"/>
          </w:rPr>
          <m:t>×100=0.0268 %</m:t>
        </m:r>
      </m:oMath>
      <w:r w:rsidR="00630926" w:rsidRPr="00630926">
        <w:rPr>
          <w:bCs/>
          <w:color w:val="FF0000"/>
        </w:rPr>
        <w:t xml:space="preserve"> </w:t>
      </w:r>
      <w:r w:rsidR="00630926" w:rsidRPr="00630926">
        <w:rPr>
          <w:bCs/>
          <w:color w:val="FF0000"/>
        </w:rPr>
        <w:tab/>
        <w:t>1</w:t>
      </w:r>
    </w:p>
    <w:p w14:paraId="05F8086B" w14:textId="77777777" w:rsidR="002A0FEC" w:rsidRDefault="002A0FEC" w:rsidP="002A0FEC">
      <w:pPr>
        <w:pStyle w:val="ListParagraph"/>
        <w:tabs>
          <w:tab w:val="left" w:pos="1843"/>
          <w:tab w:val="right" w:pos="9356"/>
        </w:tabs>
        <w:ind w:firstLine="0"/>
        <w:rPr>
          <w:bCs/>
        </w:rPr>
      </w:pPr>
    </w:p>
    <w:p w14:paraId="1767B116" w14:textId="77777777" w:rsidR="002A0FEC" w:rsidRDefault="002A0FEC" w:rsidP="002A0FEC">
      <w:pPr>
        <w:pStyle w:val="ListParagraph"/>
        <w:tabs>
          <w:tab w:val="left" w:pos="1843"/>
          <w:tab w:val="right" w:pos="9356"/>
        </w:tabs>
        <w:ind w:firstLine="0"/>
        <w:rPr>
          <w:bCs/>
        </w:rPr>
      </w:pPr>
    </w:p>
    <w:p w14:paraId="00016606" w14:textId="77777777" w:rsidR="002A0FEC" w:rsidRDefault="002A0FEC" w:rsidP="002A0FEC">
      <w:pPr>
        <w:pStyle w:val="ListParagraph"/>
        <w:tabs>
          <w:tab w:val="left" w:pos="1843"/>
          <w:tab w:val="right" w:pos="9356"/>
        </w:tabs>
        <w:ind w:firstLine="0"/>
        <w:rPr>
          <w:bCs/>
        </w:rPr>
      </w:pPr>
    </w:p>
    <w:p w14:paraId="50B39D2A" w14:textId="77777777" w:rsidR="002A0FEC" w:rsidRDefault="002A0FEC" w:rsidP="002A0FEC">
      <w:pPr>
        <w:pStyle w:val="ListParagraph"/>
        <w:tabs>
          <w:tab w:val="left" w:pos="1843"/>
          <w:tab w:val="right" w:pos="9356"/>
        </w:tabs>
        <w:ind w:firstLine="0"/>
        <w:rPr>
          <w:bCs/>
        </w:rPr>
      </w:pPr>
    </w:p>
    <w:p w14:paraId="15A13BD0" w14:textId="77777777" w:rsidR="002A0FEC" w:rsidRDefault="002A0FEC" w:rsidP="002A0FEC">
      <w:pPr>
        <w:pStyle w:val="ListParagraph"/>
        <w:tabs>
          <w:tab w:val="left" w:pos="1843"/>
          <w:tab w:val="right" w:pos="9356"/>
        </w:tabs>
        <w:ind w:firstLine="0"/>
        <w:rPr>
          <w:bCs/>
        </w:rPr>
      </w:pPr>
    </w:p>
    <w:p w14:paraId="31309E4C" w14:textId="77777777" w:rsidR="00C226FD" w:rsidRPr="00481F09" w:rsidRDefault="00C226FD" w:rsidP="00C226FD">
      <w:pPr>
        <w:pStyle w:val="ListParagraph"/>
        <w:numPr>
          <w:ilvl w:val="0"/>
          <w:numId w:val="12"/>
        </w:numPr>
        <w:tabs>
          <w:tab w:val="left" w:pos="1843"/>
          <w:tab w:val="right" w:pos="9356"/>
        </w:tabs>
        <w:rPr>
          <w:bCs/>
        </w:rPr>
      </w:pPr>
      <w:r>
        <w:rPr>
          <w:bCs/>
        </w:rPr>
        <w:t>Explain a benefit of making the confinement ring so large.</w:t>
      </w:r>
      <w:r>
        <w:rPr>
          <w:bCs/>
        </w:rPr>
        <w:tab/>
      </w:r>
      <w:r w:rsidRPr="00481F09">
        <w:rPr>
          <w:bCs/>
        </w:rPr>
        <w:t>(3 marks)</w:t>
      </w:r>
    </w:p>
    <w:p w14:paraId="6936EA25" w14:textId="28409AEA" w:rsidR="002A0FEC" w:rsidRDefault="002A0FEC" w:rsidP="003E2DB0">
      <w:pPr>
        <w:tabs>
          <w:tab w:val="left" w:pos="1843"/>
          <w:tab w:val="right" w:pos="9356"/>
        </w:tabs>
        <w:rPr>
          <w:rFonts w:eastAsia="Times New Roman" w:cs="Arial"/>
          <w:bCs/>
          <w:szCs w:val="22"/>
        </w:rPr>
      </w:pPr>
    </w:p>
    <w:p w14:paraId="5183CB3D" w14:textId="4F68E5F2" w:rsidR="003E2DB0" w:rsidRPr="00047DE8" w:rsidRDefault="003E2DB0" w:rsidP="003E2DB0">
      <w:pPr>
        <w:pStyle w:val="ListParagraph"/>
        <w:tabs>
          <w:tab w:val="left" w:pos="1843"/>
          <w:tab w:val="right" w:pos="9356"/>
        </w:tabs>
        <w:ind w:firstLine="0"/>
        <w:rPr>
          <w:bCs/>
          <w:color w:val="FF0000"/>
        </w:rPr>
      </w:pPr>
      <w:r w:rsidRPr="00047DE8">
        <w:rPr>
          <w:bCs/>
          <w:color w:val="FF0000"/>
        </w:rPr>
        <w:t xml:space="preserve">The charged particles deflect around the ring according to </w:t>
      </w:r>
      <m:oMath>
        <m:r>
          <w:rPr>
            <w:rFonts w:ascii="Cambria Math" w:hAnsi="Cambria Math"/>
            <w:color w:val="FF0000"/>
          </w:rPr>
          <m:t>r=</m:t>
        </m:r>
        <m:f>
          <m:fPr>
            <m:ctrlPr>
              <w:rPr>
                <w:rFonts w:ascii="Cambria Math" w:hAnsi="Cambria Math"/>
                <w:bCs/>
                <w:i/>
                <w:color w:val="FF0000"/>
              </w:rPr>
            </m:ctrlPr>
          </m:fPr>
          <m:num>
            <m:r>
              <w:rPr>
                <w:rFonts w:ascii="Cambria Math" w:hAnsi="Cambria Math"/>
                <w:color w:val="FF0000"/>
              </w:rPr>
              <m:t>mv</m:t>
            </m:r>
          </m:num>
          <m:den>
            <m:r>
              <w:rPr>
                <w:rFonts w:ascii="Cambria Math" w:hAnsi="Cambria Math"/>
                <w:color w:val="FF0000"/>
              </w:rPr>
              <m:t>Bq</m:t>
            </m:r>
          </m:den>
        </m:f>
      </m:oMath>
      <w:r w:rsidR="00275218" w:rsidRPr="00047DE8">
        <w:rPr>
          <w:bCs/>
          <w:color w:val="FF0000"/>
        </w:rPr>
        <w:t xml:space="preserve">    (or similar)</w:t>
      </w:r>
      <w:r w:rsidR="00275218" w:rsidRPr="00047DE8">
        <w:rPr>
          <w:bCs/>
          <w:color w:val="FF0000"/>
        </w:rPr>
        <w:tab/>
        <w:t>1</w:t>
      </w:r>
    </w:p>
    <w:p w14:paraId="78ACF3F2" w14:textId="77777777" w:rsidR="003E2DB0" w:rsidRPr="00047DE8" w:rsidRDefault="003E2DB0" w:rsidP="003E2DB0">
      <w:pPr>
        <w:pStyle w:val="ListParagraph"/>
        <w:tabs>
          <w:tab w:val="left" w:pos="1843"/>
          <w:tab w:val="right" w:pos="9356"/>
        </w:tabs>
        <w:ind w:firstLine="0"/>
        <w:rPr>
          <w:bCs/>
          <w:color w:val="FF0000"/>
        </w:rPr>
      </w:pPr>
    </w:p>
    <w:p w14:paraId="7AC1754A" w14:textId="77777777" w:rsidR="002A0FEC" w:rsidRPr="00047DE8" w:rsidRDefault="002A0FEC" w:rsidP="003E2DB0">
      <w:pPr>
        <w:pStyle w:val="ListParagraph"/>
        <w:tabs>
          <w:tab w:val="left" w:pos="1843"/>
          <w:tab w:val="right" w:pos="9356"/>
        </w:tabs>
        <w:ind w:firstLine="0"/>
        <w:rPr>
          <w:bCs/>
          <w:color w:val="FF0000"/>
        </w:rPr>
      </w:pPr>
    </w:p>
    <w:p w14:paraId="6ABD8EA4" w14:textId="7A24409D" w:rsidR="002A0FEC" w:rsidRPr="00047DE8" w:rsidRDefault="0006058E" w:rsidP="003E2DB0">
      <w:pPr>
        <w:pStyle w:val="ListParagraph"/>
        <w:tabs>
          <w:tab w:val="left" w:pos="1843"/>
          <w:tab w:val="right" w:pos="9356"/>
        </w:tabs>
        <w:ind w:firstLine="0"/>
        <w:rPr>
          <w:bCs/>
          <w:color w:val="FF0000"/>
        </w:rPr>
      </w:pPr>
      <w:r>
        <w:rPr>
          <w:bCs/>
          <w:color w:val="FF0000"/>
        </w:rPr>
        <w:t xml:space="preserve">Increasing the radius of the ring </w:t>
      </w:r>
      <w:r w:rsidR="00957530">
        <w:rPr>
          <w:bCs/>
          <w:color w:val="FF0000"/>
        </w:rPr>
        <w:t>allows the magnetic flux density to be smaller</w:t>
      </w:r>
      <w:r w:rsidR="00275218" w:rsidRPr="00047DE8">
        <w:rPr>
          <w:bCs/>
          <w:color w:val="FF0000"/>
        </w:rPr>
        <w:tab/>
      </w:r>
      <w:r w:rsidR="00275218" w:rsidRPr="00047DE8">
        <w:rPr>
          <w:bCs/>
          <w:color w:val="FF0000"/>
        </w:rPr>
        <w:tab/>
        <w:t>1</w:t>
      </w:r>
    </w:p>
    <w:p w14:paraId="0516260A" w14:textId="5675B25A" w:rsidR="002A0FEC" w:rsidRPr="00047DE8" w:rsidRDefault="003629F4" w:rsidP="003E2DB0">
      <w:pPr>
        <w:pStyle w:val="ListParagraph"/>
        <w:tabs>
          <w:tab w:val="left" w:pos="1843"/>
          <w:tab w:val="right" w:pos="9356"/>
        </w:tabs>
        <w:ind w:firstLine="0"/>
        <w:rPr>
          <w:bCs/>
          <w:color w:val="FF0000"/>
        </w:rPr>
      </w:pPr>
      <w:r>
        <w:rPr>
          <w:bCs/>
          <w:color w:val="FF0000"/>
        </w:rPr>
        <w:t>.</w:t>
      </w:r>
    </w:p>
    <w:p w14:paraId="3DBDF5CB" w14:textId="77777777" w:rsidR="002A0FEC" w:rsidRPr="00047DE8" w:rsidRDefault="002A0FEC" w:rsidP="003E2DB0">
      <w:pPr>
        <w:pStyle w:val="ListParagraph"/>
        <w:tabs>
          <w:tab w:val="left" w:pos="1843"/>
          <w:tab w:val="right" w:pos="9356"/>
        </w:tabs>
        <w:ind w:firstLine="0"/>
        <w:rPr>
          <w:bCs/>
          <w:color w:val="FF0000"/>
        </w:rPr>
      </w:pPr>
    </w:p>
    <w:p w14:paraId="3B8B545F" w14:textId="6310E818" w:rsidR="002A0FEC" w:rsidRPr="00047DE8" w:rsidRDefault="003629F4" w:rsidP="003E2DB0">
      <w:pPr>
        <w:pStyle w:val="ListParagraph"/>
        <w:tabs>
          <w:tab w:val="left" w:pos="1843"/>
          <w:tab w:val="right" w:pos="9356"/>
        </w:tabs>
        <w:ind w:firstLine="0"/>
        <w:rPr>
          <w:bCs/>
          <w:color w:val="FF0000"/>
        </w:rPr>
      </w:pPr>
      <w:r>
        <w:rPr>
          <w:bCs/>
          <w:color w:val="FF0000"/>
        </w:rPr>
        <w:t>This lessens the burden of having expensive/powerful magnets</w:t>
      </w:r>
    </w:p>
    <w:p w14:paraId="6B30A25E" w14:textId="7E4801B5" w:rsidR="002A0FEC" w:rsidRPr="00047DE8" w:rsidRDefault="00047DE8" w:rsidP="003E2DB0">
      <w:pPr>
        <w:pStyle w:val="ListParagraph"/>
        <w:tabs>
          <w:tab w:val="left" w:pos="1843"/>
          <w:tab w:val="right" w:pos="9356"/>
        </w:tabs>
        <w:ind w:firstLine="0"/>
        <w:rPr>
          <w:bCs/>
          <w:color w:val="FF0000"/>
        </w:rPr>
      </w:pPr>
      <w:r w:rsidRPr="00047DE8">
        <w:rPr>
          <w:bCs/>
          <w:color w:val="FF0000"/>
        </w:rPr>
        <w:tab/>
      </w:r>
      <w:r w:rsidRPr="00047DE8">
        <w:rPr>
          <w:bCs/>
          <w:color w:val="FF0000"/>
        </w:rPr>
        <w:tab/>
        <w:t>1</w:t>
      </w:r>
    </w:p>
    <w:p w14:paraId="43D1D288" w14:textId="77777777" w:rsidR="002A0FEC" w:rsidRPr="003E2DB0" w:rsidRDefault="002A0FEC" w:rsidP="003E2DB0">
      <w:pPr>
        <w:pStyle w:val="ListParagraph"/>
        <w:tabs>
          <w:tab w:val="left" w:pos="1843"/>
          <w:tab w:val="right" w:pos="9356"/>
        </w:tabs>
        <w:ind w:firstLine="0"/>
        <w:rPr>
          <w:bCs/>
        </w:rPr>
      </w:pPr>
    </w:p>
    <w:p w14:paraId="638671E9" w14:textId="77777777" w:rsidR="002A0FEC" w:rsidRPr="003E2DB0" w:rsidRDefault="002A0FEC" w:rsidP="003E2DB0">
      <w:pPr>
        <w:pStyle w:val="ListParagraph"/>
        <w:tabs>
          <w:tab w:val="left" w:pos="1843"/>
          <w:tab w:val="right" w:pos="9356"/>
        </w:tabs>
        <w:ind w:firstLine="0"/>
        <w:rPr>
          <w:bCs/>
        </w:rPr>
      </w:pPr>
    </w:p>
    <w:p w14:paraId="37CCF4ED" w14:textId="77777777" w:rsidR="002A0FEC" w:rsidRPr="003E2DB0" w:rsidRDefault="002A0FEC" w:rsidP="003E2DB0">
      <w:pPr>
        <w:pStyle w:val="ListParagraph"/>
        <w:tabs>
          <w:tab w:val="left" w:pos="1843"/>
          <w:tab w:val="right" w:pos="9356"/>
        </w:tabs>
        <w:ind w:firstLine="0"/>
        <w:rPr>
          <w:bCs/>
        </w:rPr>
      </w:pPr>
    </w:p>
    <w:p w14:paraId="4CDCF68C" w14:textId="77777777" w:rsidR="002A0FEC" w:rsidRPr="003E2DB0" w:rsidRDefault="002A0FEC" w:rsidP="003E2DB0">
      <w:pPr>
        <w:pStyle w:val="ListParagraph"/>
        <w:tabs>
          <w:tab w:val="left" w:pos="1843"/>
          <w:tab w:val="right" w:pos="9356"/>
        </w:tabs>
        <w:ind w:firstLine="0"/>
        <w:rPr>
          <w:bCs/>
        </w:rPr>
      </w:pPr>
    </w:p>
    <w:p w14:paraId="53EB3984" w14:textId="77777777" w:rsidR="002A0FEC" w:rsidRPr="003E2DB0" w:rsidRDefault="002A0FEC" w:rsidP="003E2DB0">
      <w:pPr>
        <w:pStyle w:val="ListParagraph"/>
        <w:tabs>
          <w:tab w:val="left" w:pos="1843"/>
          <w:tab w:val="right" w:pos="9356"/>
        </w:tabs>
        <w:ind w:firstLine="0"/>
        <w:rPr>
          <w:bCs/>
        </w:rPr>
      </w:pPr>
    </w:p>
    <w:p w14:paraId="020A62EF" w14:textId="77777777" w:rsidR="002A0FEC" w:rsidRPr="003E2DB0" w:rsidRDefault="002A0FEC" w:rsidP="003E2DB0">
      <w:pPr>
        <w:pStyle w:val="ListParagraph"/>
        <w:tabs>
          <w:tab w:val="left" w:pos="1843"/>
          <w:tab w:val="right" w:pos="9356"/>
        </w:tabs>
        <w:ind w:firstLine="0"/>
        <w:rPr>
          <w:bCs/>
        </w:rPr>
      </w:pPr>
    </w:p>
    <w:p w14:paraId="63822677" w14:textId="77777777" w:rsidR="002A0FEC" w:rsidRPr="003E2DB0" w:rsidRDefault="002A0FEC" w:rsidP="003E2DB0">
      <w:pPr>
        <w:pStyle w:val="ListParagraph"/>
        <w:tabs>
          <w:tab w:val="left" w:pos="1843"/>
          <w:tab w:val="right" w:pos="9356"/>
        </w:tabs>
        <w:ind w:firstLine="0"/>
        <w:rPr>
          <w:bCs/>
        </w:rPr>
      </w:pPr>
    </w:p>
    <w:p w14:paraId="130A938E" w14:textId="77777777" w:rsidR="002A0FEC" w:rsidRPr="003E2DB0" w:rsidRDefault="002A0FEC" w:rsidP="003E2DB0">
      <w:pPr>
        <w:pStyle w:val="ListParagraph"/>
        <w:tabs>
          <w:tab w:val="left" w:pos="1843"/>
          <w:tab w:val="right" w:pos="9356"/>
        </w:tabs>
        <w:ind w:left="1440" w:firstLine="0"/>
        <w:rPr>
          <w:bCs/>
          <w:color w:val="FF0000"/>
        </w:rPr>
      </w:pPr>
    </w:p>
    <w:p w14:paraId="17CB5D6B" w14:textId="77777777" w:rsidR="002A0FEC" w:rsidRDefault="002A0FEC" w:rsidP="002A0FEC">
      <w:pPr>
        <w:pStyle w:val="ListParagraph"/>
        <w:tabs>
          <w:tab w:val="left" w:pos="1843"/>
          <w:tab w:val="right" w:pos="9356"/>
        </w:tabs>
        <w:ind w:firstLine="0"/>
        <w:rPr>
          <w:bCs/>
        </w:rPr>
      </w:pPr>
    </w:p>
    <w:p w14:paraId="6FCB9980" w14:textId="77777777" w:rsidR="002A0FEC" w:rsidRDefault="002A0FEC" w:rsidP="002A0FEC">
      <w:pPr>
        <w:pStyle w:val="ListParagraph"/>
        <w:tabs>
          <w:tab w:val="left" w:pos="1843"/>
          <w:tab w:val="right" w:pos="9356"/>
        </w:tabs>
        <w:ind w:firstLine="0"/>
        <w:rPr>
          <w:bCs/>
        </w:rPr>
      </w:pPr>
    </w:p>
    <w:p w14:paraId="67C92E27" w14:textId="77777777" w:rsidR="00A72E35" w:rsidRDefault="00A72E35" w:rsidP="00E15262">
      <w:pPr>
        <w:pStyle w:val="ListParagraph"/>
        <w:numPr>
          <w:ilvl w:val="0"/>
          <w:numId w:val="12"/>
        </w:numPr>
        <w:tabs>
          <w:tab w:val="left" w:pos="1843"/>
          <w:tab w:val="right" w:pos="9356"/>
        </w:tabs>
        <w:rPr>
          <w:bCs/>
        </w:rPr>
      </w:pPr>
      <w:r>
        <w:rPr>
          <w:bCs/>
        </w:rPr>
        <w:t>Describe how the Large Hadron Collider is used to make new scientific</w:t>
      </w:r>
      <w:r w:rsidR="002A0FEC">
        <w:rPr>
          <w:bCs/>
        </w:rPr>
        <w:t xml:space="preserve"> discoverie</w:t>
      </w:r>
      <w:r>
        <w:rPr>
          <w:bCs/>
        </w:rPr>
        <w:t>s.</w:t>
      </w:r>
    </w:p>
    <w:p w14:paraId="70CCB636" w14:textId="2BFC824F" w:rsidR="002A0FEC" w:rsidRPr="00F00DD2" w:rsidRDefault="00A72E35" w:rsidP="00A72E35">
      <w:pPr>
        <w:pStyle w:val="ListParagraph"/>
        <w:tabs>
          <w:tab w:val="left" w:pos="1843"/>
          <w:tab w:val="right" w:pos="9356"/>
        </w:tabs>
        <w:ind w:firstLine="0"/>
        <w:rPr>
          <w:bCs/>
        </w:rPr>
      </w:pPr>
      <w:r>
        <w:rPr>
          <w:bCs/>
        </w:rPr>
        <w:tab/>
      </w:r>
      <w:r w:rsidR="002A0FEC">
        <w:rPr>
          <w:bCs/>
        </w:rPr>
        <w:tab/>
        <w:t>(3 marks)</w:t>
      </w:r>
    </w:p>
    <w:p w14:paraId="5B4535A2" w14:textId="77777777" w:rsidR="005B11DB" w:rsidRDefault="005B11DB" w:rsidP="005B11DB">
      <w:pPr>
        <w:pStyle w:val="ListParagraph"/>
        <w:tabs>
          <w:tab w:val="left" w:pos="1843"/>
          <w:tab w:val="right" w:pos="9356"/>
        </w:tabs>
        <w:ind w:firstLine="0"/>
        <w:rPr>
          <w:bCs/>
        </w:rPr>
      </w:pPr>
    </w:p>
    <w:p w14:paraId="4A344570" w14:textId="0C27C952" w:rsidR="005B11DB" w:rsidRPr="00E07BB1" w:rsidRDefault="00034DCF" w:rsidP="005B11DB">
      <w:pPr>
        <w:pStyle w:val="ListParagraph"/>
        <w:tabs>
          <w:tab w:val="left" w:pos="1843"/>
          <w:tab w:val="right" w:pos="9356"/>
        </w:tabs>
        <w:ind w:firstLine="0"/>
        <w:rPr>
          <w:bCs/>
          <w:color w:val="FF0000"/>
        </w:rPr>
      </w:pPr>
      <w:r w:rsidRPr="00E07BB1">
        <w:rPr>
          <w:bCs/>
          <w:color w:val="FF0000"/>
        </w:rPr>
        <w:t>The large hadron collider collides hadrons/ it smashes high speed particles together</w:t>
      </w:r>
      <w:r w:rsidR="00E07BB1" w:rsidRPr="00E07BB1">
        <w:rPr>
          <w:bCs/>
          <w:color w:val="FF0000"/>
        </w:rPr>
        <w:tab/>
        <w:t>1</w:t>
      </w:r>
    </w:p>
    <w:p w14:paraId="2BFECA19" w14:textId="689BEEEE" w:rsidR="00E07BB1" w:rsidRPr="00E07BB1" w:rsidRDefault="00E07BB1" w:rsidP="005B11DB">
      <w:pPr>
        <w:pStyle w:val="ListParagraph"/>
        <w:tabs>
          <w:tab w:val="left" w:pos="1843"/>
          <w:tab w:val="right" w:pos="9356"/>
        </w:tabs>
        <w:ind w:firstLine="0"/>
        <w:rPr>
          <w:bCs/>
          <w:color w:val="FF0000"/>
        </w:rPr>
      </w:pPr>
    </w:p>
    <w:p w14:paraId="412A1619" w14:textId="069E9DAB" w:rsidR="00E07BB1" w:rsidRPr="00E07BB1" w:rsidRDefault="00E07BB1" w:rsidP="005B11DB">
      <w:pPr>
        <w:pStyle w:val="ListParagraph"/>
        <w:tabs>
          <w:tab w:val="left" w:pos="1843"/>
          <w:tab w:val="right" w:pos="9356"/>
        </w:tabs>
        <w:ind w:firstLine="0"/>
        <w:rPr>
          <w:bCs/>
          <w:color w:val="FF0000"/>
        </w:rPr>
      </w:pPr>
    </w:p>
    <w:p w14:paraId="0E1361C5" w14:textId="50350D65" w:rsidR="00E07BB1" w:rsidRPr="00E07BB1" w:rsidRDefault="00E07BB1" w:rsidP="005B11DB">
      <w:pPr>
        <w:pStyle w:val="ListParagraph"/>
        <w:tabs>
          <w:tab w:val="left" w:pos="1843"/>
          <w:tab w:val="right" w:pos="9356"/>
        </w:tabs>
        <w:ind w:firstLine="0"/>
        <w:rPr>
          <w:bCs/>
          <w:color w:val="FF0000"/>
        </w:rPr>
      </w:pPr>
      <w:r w:rsidRPr="00E07BB1">
        <w:rPr>
          <w:bCs/>
          <w:color w:val="FF0000"/>
        </w:rPr>
        <w:t>The energy of these collisions forms new particles</w:t>
      </w:r>
      <w:r w:rsidR="00884E9C">
        <w:rPr>
          <w:bCs/>
          <w:color w:val="FF0000"/>
        </w:rPr>
        <w:t>/fundamental particles</w:t>
      </w:r>
      <w:r w:rsidRPr="00E07BB1">
        <w:rPr>
          <w:bCs/>
          <w:color w:val="FF0000"/>
        </w:rPr>
        <w:t xml:space="preserve"> (through </w:t>
      </w:r>
      <m:oMath>
        <m:r>
          <w:rPr>
            <w:rFonts w:ascii="Cambria Math" w:hAnsi="Cambria Math"/>
            <w:color w:val="FF0000"/>
          </w:rPr>
          <m:t>E=m</m:t>
        </m:r>
        <m:sSup>
          <m:sSupPr>
            <m:ctrlPr>
              <w:rPr>
                <w:rFonts w:ascii="Cambria Math" w:hAnsi="Cambria Math"/>
                <w:bCs/>
                <w:i/>
                <w:color w:val="FF0000"/>
              </w:rPr>
            </m:ctrlPr>
          </m:sSupPr>
          <m:e>
            <m:r>
              <w:rPr>
                <w:rFonts w:ascii="Cambria Math" w:hAnsi="Cambria Math"/>
                <w:color w:val="FF0000"/>
              </w:rPr>
              <m:t>c</m:t>
            </m:r>
          </m:e>
          <m:sup>
            <m:r>
              <w:rPr>
                <w:rFonts w:ascii="Cambria Math" w:hAnsi="Cambria Math"/>
                <w:color w:val="FF0000"/>
              </w:rPr>
              <m:t>2</m:t>
            </m:r>
          </m:sup>
        </m:sSup>
      </m:oMath>
      <w:r w:rsidRPr="00E07BB1">
        <w:rPr>
          <w:bCs/>
          <w:color w:val="FF0000"/>
        </w:rPr>
        <w:t>)</w:t>
      </w:r>
      <w:r w:rsidRPr="00E07BB1">
        <w:rPr>
          <w:bCs/>
          <w:color w:val="FF0000"/>
        </w:rPr>
        <w:tab/>
      </w:r>
      <w:r w:rsidR="00D0651A">
        <w:rPr>
          <w:bCs/>
          <w:color w:val="FF0000"/>
        </w:rPr>
        <w:tab/>
      </w:r>
      <w:r w:rsidRPr="00E07BB1">
        <w:rPr>
          <w:bCs/>
          <w:color w:val="FF0000"/>
        </w:rPr>
        <w:t>1</w:t>
      </w:r>
    </w:p>
    <w:p w14:paraId="3EE2D65E" w14:textId="1F46AF0A" w:rsidR="00E07BB1" w:rsidRPr="00E07BB1" w:rsidRDefault="00E07BB1" w:rsidP="005B11DB">
      <w:pPr>
        <w:pStyle w:val="ListParagraph"/>
        <w:tabs>
          <w:tab w:val="left" w:pos="1843"/>
          <w:tab w:val="right" w:pos="9356"/>
        </w:tabs>
        <w:ind w:firstLine="0"/>
        <w:rPr>
          <w:bCs/>
          <w:color w:val="FF0000"/>
        </w:rPr>
      </w:pPr>
    </w:p>
    <w:p w14:paraId="75B5D2C5" w14:textId="5B63BBFC" w:rsidR="00E07BB1" w:rsidRPr="00E07BB1" w:rsidRDefault="00E07BB1" w:rsidP="005B11DB">
      <w:pPr>
        <w:pStyle w:val="ListParagraph"/>
        <w:tabs>
          <w:tab w:val="left" w:pos="1843"/>
          <w:tab w:val="right" w:pos="9356"/>
        </w:tabs>
        <w:ind w:firstLine="0"/>
        <w:rPr>
          <w:bCs/>
          <w:color w:val="FF0000"/>
        </w:rPr>
      </w:pPr>
    </w:p>
    <w:p w14:paraId="1C2FAC75" w14:textId="72D0CB4B" w:rsidR="00E07BB1" w:rsidRPr="00E07BB1" w:rsidRDefault="00E07BB1" w:rsidP="005B11DB">
      <w:pPr>
        <w:pStyle w:val="ListParagraph"/>
        <w:tabs>
          <w:tab w:val="left" w:pos="1843"/>
          <w:tab w:val="right" w:pos="9356"/>
        </w:tabs>
        <w:ind w:firstLine="0"/>
        <w:rPr>
          <w:bCs/>
          <w:color w:val="FF0000"/>
        </w:rPr>
      </w:pPr>
      <w:r w:rsidRPr="00E07BB1">
        <w:rPr>
          <w:bCs/>
          <w:color w:val="FF0000"/>
        </w:rPr>
        <w:t>This helps to understand the physics/particles of the standard model</w:t>
      </w:r>
      <w:r w:rsidR="006E1233">
        <w:rPr>
          <w:bCs/>
          <w:color w:val="FF0000"/>
        </w:rPr>
        <w:t xml:space="preserve">/replicates the conditions </w:t>
      </w:r>
      <w:r w:rsidR="00884E9C">
        <w:rPr>
          <w:bCs/>
          <w:color w:val="FF0000"/>
        </w:rPr>
        <w:t>during early stages of the big bang (or other scientific benefit).</w:t>
      </w:r>
      <w:r w:rsidRPr="00E07BB1">
        <w:rPr>
          <w:bCs/>
          <w:color w:val="FF0000"/>
        </w:rPr>
        <w:tab/>
        <w:t>1</w:t>
      </w:r>
    </w:p>
    <w:p w14:paraId="2E6DC4EB" w14:textId="77777777" w:rsidR="005B11DB" w:rsidRDefault="005B11DB" w:rsidP="005B11DB">
      <w:pPr>
        <w:pStyle w:val="ListParagraph"/>
        <w:tabs>
          <w:tab w:val="left" w:pos="1843"/>
          <w:tab w:val="right" w:pos="9356"/>
        </w:tabs>
        <w:ind w:firstLine="0"/>
        <w:rPr>
          <w:bCs/>
        </w:rPr>
      </w:pPr>
    </w:p>
    <w:p w14:paraId="7877396A" w14:textId="5258A98F" w:rsidR="002A0FEC" w:rsidRPr="005B11DB" w:rsidRDefault="002A0FEC" w:rsidP="005B11DB">
      <w:pPr>
        <w:pStyle w:val="ListParagraph"/>
        <w:tabs>
          <w:tab w:val="left" w:pos="1843"/>
          <w:tab w:val="right" w:pos="9356"/>
        </w:tabs>
        <w:ind w:firstLine="0"/>
        <w:rPr>
          <w:bCs/>
        </w:rPr>
      </w:pPr>
      <w:r w:rsidRPr="005B11DB">
        <w:rPr>
          <w:bCs/>
        </w:rPr>
        <w:br w:type="page"/>
      </w:r>
    </w:p>
    <w:p w14:paraId="10E284D5" w14:textId="3BF75C43" w:rsidR="002A0FEC" w:rsidRDefault="002A0FEC" w:rsidP="002A0FEC">
      <w:pPr>
        <w:tabs>
          <w:tab w:val="left" w:pos="1134"/>
          <w:tab w:val="left" w:pos="7938"/>
          <w:tab w:val="right" w:pos="9638"/>
        </w:tabs>
        <w:rPr>
          <w:rFonts w:cs="Arial"/>
          <w:b/>
          <w:bCs/>
          <w:szCs w:val="22"/>
        </w:rPr>
      </w:pPr>
      <w:r w:rsidRPr="004F571D">
        <w:rPr>
          <w:rFonts w:cs="Arial"/>
          <w:b/>
          <w:bCs/>
          <w:szCs w:val="22"/>
        </w:rPr>
        <w:lastRenderedPageBreak/>
        <w:t xml:space="preserve">Question </w:t>
      </w:r>
      <w:r w:rsidR="002F44BD">
        <w:rPr>
          <w:rFonts w:cs="Arial"/>
          <w:b/>
          <w:bCs/>
          <w:szCs w:val="22"/>
        </w:rPr>
        <w:t>20</w:t>
      </w:r>
      <w:r>
        <w:rPr>
          <w:rFonts w:cs="Arial"/>
          <w:b/>
          <w:bCs/>
          <w:szCs w:val="22"/>
        </w:rPr>
        <w:tab/>
      </w:r>
      <w:r>
        <w:rPr>
          <w:rFonts w:cs="Arial"/>
          <w:b/>
          <w:bCs/>
          <w:szCs w:val="22"/>
        </w:rPr>
        <w:tab/>
        <w:t>(18 marks)</w:t>
      </w:r>
    </w:p>
    <w:p w14:paraId="5D0E9374" w14:textId="7DCA46FA" w:rsidR="002A0FEC" w:rsidRDefault="002A0FEC" w:rsidP="002A0FEC">
      <w:r>
        <w:t>A pair of students entering a STEM competition propose</w:t>
      </w:r>
      <w:r w:rsidR="00B5002A">
        <w:t>d</w:t>
      </w:r>
      <w:r>
        <w:t xml:space="preserve"> a method of determining the magnetic flux density of a uniform magnetic field. The students took a 30.0 cm long, straight conductor and attached either end to a voltmeter. The conductor was pushed into a uniform field while the voltmeter remained in place.</w:t>
      </w:r>
    </w:p>
    <w:p w14:paraId="133BAC33" w14:textId="77777777" w:rsidR="002A0FEC" w:rsidRDefault="002A0FEC" w:rsidP="002A0FEC"/>
    <w:p w14:paraId="7349D8F2" w14:textId="77777777" w:rsidR="002A0FEC" w:rsidRDefault="002A0FEC" w:rsidP="002A0FEC">
      <w:r>
        <w:rPr>
          <w:noProof/>
          <w:lang w:eastAsia="ja-JP"/>
        </w:rPr>
        <mc:AlternateContent>
          <mc:Choice Requires="wpg">
            <w:drawing>
              <wp:anchor distT="0" distB="0" distL="114300" distR="114300" simplePos="0" relativeHeight="251686912" behindDoc="0" locked="0" layoutInCell="1" allowOverlap="1" wp14:anchorId="1CCFA8B8" wp14:editId="5F2CBC3E">
                <wp:simplePos x="0" y="0"/>
                <wp:positionH relativeFrom="column">
                  <wp:posOffset>1398933</wp:posOffset>
                </wp:positionH>
                <wp:positionV relativeFrom="paragraph">
                  <wp:posOffset>41413</wp:posOffset>
                </wp:positionV>
                <wp:extent cx="3225607" cy="1685079"/>
                <wp:effectExtent l="0" t="0" r="13335" b="10795"/>
                <wp:wrapNone/>
                <wp:docPr id="256" name="Group 256"/>
                <wp:cNvGraphicFramePr/>
                <a:graphic xmlns:a="http://schemas.openxmlformats.org/drawingml/2006/main">
                  <a:graphicData uri="http://schemas.microsoft.com/office/word/2010/wordprocessingGroup">
                    <wpg:wgp>
                      <wpg:cNvGrpSpPr/>
                      <wpg:grpSpPr>
                        <a:xfrm>
                          <a:off x="0" y="0"/>
                          <a:ext cx="3225607" cy="1685079"/>
                          <a:chOff x="0" y="0"/>
                          <a:chExt cx="3225607" cy="1685079"/>
                        </a:xfrm>
                      </wpg:grpSpPr>
                      <wps:wsp>
                        <wps:cNvPr id="197" name="Straight Arrow Connector 197"/>
                        <wps:cNvCnPr/>
                        <wps:spPr>
                          <a:xfrm>
                            <a:off x="1232452" y="842838"/>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2" name="Group 222"/>
                        <wpg:cNvGrpSpPr/>
                        <wpg:grpSpPr>
                          <a:xfrm>
                            <a:off x="0" y="0"/>
                            <a:ext cx="3225607" cy="1685079"/>
                            <a:chOff x="0" y="0"/>
                            <a:chExt cx="3225607" cy="1685079"/>
                          </a:xfrm>
                        </wpg:grpSpPr>
                        <wpg:grpSp>
                          <wpg:cNvPr id="196" name="Group 196"/>
                          <wpg:cNvGrpSpPr/>
                          <wpg:grpSpPr>
                            <a:xfrm>
                              <a:off x="0" y="0"/>
                              <a:ext cx="1179925" cy="1685079"/>
                              <a:chOff x="0" y="0"/>
                              <a:chExt cx="1179925" cy="1685079"/>
                            </a:xfrm>
                          </wpg:grpSpPr>
                          <wps:wsp>
                            <wps:cNvPr id="193" name="Straight Connector 193"/>
                            <wps:cNvCnPr/>
                            <wps:spPr>
                              <a:xfrm flipV="1">
                                <a:off x="194733" y="198967"/>
                                <a:ext cx="0" cy="52326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195" name="Group 195"/>
                            <wpg:cNvGrpSpPr/>
                            <wpg:grpSpPr>
                              <a:xfrm>
                                <a:off x="0" y="0"/>
                                <a:ext cx="1179925" cy="1685079"/>
                                <a:chOff x="0" y="0"/>
                                <a:chExt cx="1179925" cy="1685079"/>
                              </a:xfrm>
                            </wpg:grpSpPr>
                            <wps:wsp>
                              <wps:cNvPr id="252" name="Rectangle 252"/>
                              <wps:cNvSpPr/>
                              <wps:spPr>
                                <a:xfrm>
                                  <a:off x="1079500" y="169334"/>
                                  <a:ext cx="100425" cy="13161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Shape 254"/>
                              <wps:cNvSpPr/>
                              <wps:spPr>
                                <a:xfrm>
                                  <a:off x="194733" y="0"/>
                                  <a:ext cx="931465" cy="499874"/>
                                </a:xfrm>
                                <a:custGeom>
                                  <a:avLst/>
                                  <a:gdLst>
                                    <a:gd name="connsiteX0" fmla="*/ 931465 w 931465"/>
                                    <a:gd name="connsiteY0" fmla="*/ 161599 h 499874"/>
                                    <a:gd name="connsiteX1" fmla="*/ 920894 w 931465"/>
                                    <a:gd name="connsiteY1" fmla="*/ 135171 h 499874"/>
                                    <a:gd name="connsiteX2" fmla="*/ 915608 w 931465"/>
                                    <a:gd name="connsiteY2" fmla="*/ 119314 h 499874"/>
                                    <a:gd name="connsiteX3" fmla="*/ 899751 w 931465"/>
                                    <a:gd name="connsiteY3" fmla="*/ 108743 h 499874"/>
                                    <a:gd name="connsiteX4" fmla="*/ 878609 w 931465"/>
                                    <a:gd name="connsiteY4" fmla="*/ 77030 h 499874"/>
                                    <a:gd name="connsiteX5" fmla="*/ 846896 w 931465"/>
                                    <a:gd name="connsiteY5" fmla="*/ 66459 h 499874"/>
                                    <a:gd name="connsiteX6" fmla="*/ 831039 w 931465"/>
                                    <a:gd name="connsiteY6" fmla="*/ 55888 h 499874"/>
                                    <a:gd name="connsiteX7" fmla="*/ 794040 w 931465"/>
                                    <a:gd name="connsiteY7" fmla="*/ 50602 h 499874"/>
                                    <a:gd name="connsiteX8" fmla="*/ 767613 w 931465"/>
                                    <a:gd name="connsiteY8" fmla="*/ 40031 h 499874"/>
                                    <a:gd name="connsiteX9" fmla="*/ 651331 w 931465"/>
                                    <a:gd name="connsiteY9" fmla="*/ 45317 h 499874"/>
                                    <a:gd name="connsiteX10" fmla="*/ 635474 w 931465"/>
                                    <a:gd name="connsiteY10" fmla="*/ 50602 h 499874"/>
                                    <a:gd name="connsiteX11" fmla="*/ 609046 w 931465"/>
                                    <a:gd name="connsiteY11" fmla="*/ 55888 h 499874"/>
                                    <a:gd name="connsiteX12" fmla="*/ 572047 w 931465"/>
                                    <a:gd name="connsiteY12" fmla="*/ 98172 h 499874"/>
                                    <a:gd name="connsiteX13" fmla="*/ 566762 w 931465"/>
                                    <a:gd name="connsiteY13" fmla="*/ 114029 h 499874"/>
                                    <a:gd name="connsiteX14" fmla="*/ 556191 w 931465"/>
                                    <a:gd name="connsiteY14" fmla="*/ 129886 h 499874"/>
                                    <a:gd name="connsiteX15" fmla="*/ 545620 w 931465"/>
                                    <a:gd name="connsiteY15" fmla="*/ 161599 h 499874"/>
                                    <a:gd name="connsiteX16" fmla="*/ 550905 w 931465"/>
                                    <a:gd name="connsiteY16" fmla="*/ 198598 h 499874"/>
                                    <a:gd name="connsiteX17" fmla="*/ 582618 w 931465"/>
                                    <a:gd name="connsiteY17" fmla="*/ 209169 h 499874"/>
                                    <a:gd name="connsiteX18" fmla="*/ 646045 w 931465"/>
                                    <a:gd name="connsiteY18" fmla="*/ 214454 h 499874"/>
                                    <a:gd name="connsiteX19" fmla="*/ 661902 w 931465"/>
                                    <a:gd name="connsiteY19" fmla="*/ 219740 h 499874"/>
                                    <a:gd name="connsiteX20" fmla="*/ 672473 w 931465"/>
                                    <a:gd name="connsiteY20" fmla="*/ 235597 h 499874"/>
                                    <a:gd name="connsiteX21" fmla="*/ 688329 w 931465"/>
                                    <a:gd name="connsiteY21" fmla="*/ 246168 h 499874"/>
                                    <a:gd name="connsiteX22" fmla="*/ 693615 w 931465"/>
                                    <a:gd name="connsiteY22" fmla="*/ 262024 h 499874"/>
                                    <a:gd name="connsiteX23" fmla="*/ 688329 w 931465"/>
                                    <a:gd name="connsiteY23" fmla="*/ 346593 h 499874"/>
                                    <a:gd name="connsiteX24" fmla="*/ 646045 w 931465"/>
                                    <a:gd name="connsiteY24" fmla="*/ 367735 h 499874"/>
                                    <a:gd name="connsiteX25" fmla="*/ 630188 w 931465"/>
                                    <a:gd name="connsiteY25" fmla="*/ 373021 h 499874"/>
                                    <a:gd name="connsiteX26" fmla="*/ 503335 w 931465"/>
                                    <a:gd name="connsiteY26" fmla="*/ 367735 h 499874"/>
                                    <a:gd name="connsiteX27" fmla="*/ 482193 w 931465"/>
                                    <a:gd name="connsiteY27" fmla="*/ 336022 h 499874"/>
                                    <a:gd name="connsiteX28" fmla="*/ 466336 w 931465"/>
                                    <a:gd name="connsiteY28" fmla="*/ 330736 h 499874"/>
                                    <a:gd name="connsiteX29" fmla="*/ 466336 w 931465"/>
                                    <a:gd name="connsiteY29" fmla="*/ 240882 h 499874"/>
                                    <a:gd name="connsiteX30" fmla="*/ 471622 w 931465"/>
                                    <a:gd name="connsiteY30" fmla="*/ 219740 h 499874"/>
                                    <a:gd name="connsiteX31" fmla="*/ 482193 w 931465"/>
                                    <a:gd name="connsiteY31" fmla="*/ 203883 h 499874"/>
                                    <a:gd name="connsiteX32" fmla="*/ 498050 w 931465"/>
                                    <a:gd name="connsiteY32" fmla="*/ 172170 h 499874"/>
                                    <a:gd name="connsiteX33" fmla="*/ 503335 w 931465"/>
                                    <a:gd name="connsiteY33" fmla="*/ 151028 h 499874"/>
                                    <a:gd name="connsiteX34" fmla="*/ 508621 w 931465"/>
                                    <a:gd name="connsiteY34" fmla="*/ 135171 h 499874"/>
                                    <a:gd name="connsiteX35" fmla="*/ 503335 w 931465"/>
                                    <a:gd name="connsiteY35" fmla="*/ 50602 h 499874"/>
                                    <a:gd name="connsiteX36" fmla="*/ 498050 w 931465"/>
                                    <a:gd name="connsiteY36" fmla="*/ 34746 h 499874"/>
                                    <a:gd name="connsiteX37" fmla="*/ 461051 w 931465"/>
                                    <a:gd name="connsiteY37" fmla="*/ 24175 h 499874"/>
                                    <a:gd name="connsiteX38" fmla="*/ 397624 w 931465"/>
                                    <a:gd name="connsiteY38" fmla="*/ 8318 h 499874"/>
                                    <a:gd name="connsiteX39" fmla="*/ 307770 w 931465"/>
                                    <a:gd name="connsiteY39" fmla="*/ 8318 h 499874"/>
                                    <a:gd name="connsiteX40" fmla="*/ 276057 w 931465"/>
                                    <a:gd name="connsiteY40" fmla="*/ 18889 h 499874"/>
                                    <a:gd name="connsiteX41" fmla="*/ 265485 w 931465"/>
                                    <a:gd name="connsiteY41" fmla="*/ 29460 h 499874"/>
                                    <a:gd name="connsiteX42" fmla="*/ 260200 w 931465"/>
                                    <a:gd name="connsiteY42" fmla="*/ 45317 h 499874"/>
                                    <a:gd name="connsiteX43" fmla="*/ 249629 w 931465"/>
                                    <a:gd name="connsiteY43" fmla="*/ 103458 h 499874"/>
                                    <a:gd name="connsiteX44" fmla="*/ 254914 w 931465"/>
                                    <a:gd name="connsiteY44" fmla="*/ 151028 h 499874"/>
                                    <a:gd name="connsiteX45" fmla="*/ 260200 w 931465"/>
                                    <a:gd name="connsiteY45" fmla="*/ 203883 h 499874"/>
                                    <a:gd name="connsiteX46" fmla="*/ 270771 w 931465"/>
                                    <a:gd name="connsiteY46" fmla="*/ 225025 h 499874"/>
                                    <a:gd name="connsiteX47" fmla="*/ 286628 w 931465"/>
                                    <a:gd name="connsiteY47" fmla="*/ 262024 h 499874"/>
                                    <a:gd name="connsiteX48" fmla="*/ 307770 w 931465"/>
                                    <a:gd name="connsiteY48" fmla="*/ 288452 h 499874"/>
                                    <a:gd name="connsiteX49" fmla="*/ 313055 w 931465"/>
                                    <a:gd name="connsiteY49" fmla="*/ 304309 h 499874"/>
                                    <a:gd name="connsiteX50" fmla="*/ 323627 w 931465"/>
                                    <a:gd name="connsiteY50" fmla="*/ 320165 h 499874"/>
                                    <a:gd name="connsiteX51" fmla="*/ 339483 w 931465"/>
                                    <a:gd name="connsiteY51" fmla="*/ 373021 h 499874"/>
                                    <a:gd name="connsiteX52" fmla="*/ 344769 w 931465"/>
                                    <a:gd name="connsiteY52" fmla="*/ 388877 h 499874"/>
                                    <a:gd name="connsiteX53" fmla="*/ 350054 w 931465"/>
                                    <a:gd name="connsiteY53" fmla="*/ 415305 h 499874"/>
                                    <a:gd name="connsiteX54" fmla="*/ 344769 w 931465"/>
                                    <a:gd name="connsiteY54" fmla="*/ 473446 h 499874"/>
                                    <a:gd name="connsiteX55" fmla="*/ 339483 w 931465"/>
                                    <a:gd name="connsiteY55" fmla="*/ 489303 h 499874"/>
                                    <a:gd name="connsiteX56" fmla="*/ 302484 w 931465"/>
                                    <a:gd name="connsiteY56" fmla="*/ 499874 h 499874"/>
                                    <a:gd name="connsiteX57" fmla="*/ 244343 w 931465"/>
                                    <a:gd name="connsiteY57" fmla="*/ 494588 h 499874"/>
                                    <a:gd name="connsiteX58" fmla="*/ 223201 w 931465"/>
                                    <a:gd name="connsiteY58" fmla="*/ 489303 h 499874"/>
                                    <a:gd name="connsiteX59" fmla="*/ 207344 w 931465"/>
                                    <a:gd name="connsiteY59" fmla="*/ 436447 h 499874"/>
                                    <a:gd name="connsiteX60" fmla="*/ 196773 w 931465"/>
                                    <a:gd name="connsiteY60" fmla="*/ 415305 h 499874"/>
                                    <a:gd name="connsiteX61" fmla="*/ 186202 w 931465"/>
                                    <a:gd name="connsiteY61" fmla="*/ 367735 h 499874"/>
                                    <a:gd name="connsiteX62" fmla="*/ 180917 w 931465"/>
                                    <a:gd name="connsiteY62" fmla="*/ 351879 h 499874"/>
                                    <a:gd name="connsiteX63" fmla="*/ 175631 w 931465"/>
                                    <a:gd name="connsiteY63" fmla="*/ 330736 h 499874"/>
                                    <a:gd name="connsiteX64" fmla="*/ 165060 w 931465"/>
                                    <a:gd name="connsiteY64" fmla="*/ 314880 h 499874"/>
                                    <a:gd name="connsiteX65" fmla="*/ 159775 w 931465"/>
                                    <a:gd name="connsiteY65" fmla="*/ 246168 h 499874"/>
                                    <a:gd name="connsiteX66" fmla="*/ 149203 w 931465"/>
                                    <a:gd name="connsiteY66" fmla="*/ 214454 h 499874"/>
                                    <a:gd name="connsiteX67" fmla="*/ 101633 w 931465"/>
                                    <a:gd name="connsiteY67" fmla="*/ 177456 h 499874"/>
                                    <a:gd name="connsiteX68" fmla="*/ 85777 w 931465"/>
                                    <a:gd name="connsiteY68" fmla="*/ 172170 h 499874"/>
                                    <a:gd name="connsiteX69" fmla="*/ 17065 w 931465"/>
                                    <a:gd name="connsiteY69" fmla="*/ 182741 h 499874"/>
                                    <a:gd name="connsiteX70" fmla="*/ 1208 w 931465"/>
                                    <a:gd name="connsiteY70" fmla="*/ 193312 h 499874"/>
                                    <a:gd name="connsiteX71" fmla="*/ 1208 w 931465"/>
                                    <a:gd name="connsiteY71" fmla="*/ 209169 h 4998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931465" h="499874">
                                      <a:moveTo>
                                        <a:pt x="931465" y="161599"/>
                                      </a:moveTo>
                                      <a:cubicBezTo>
                                        <a:pt x="927941" y="152790"/>
                                        <a:pt x="924225" y="144055"/>
                                        <a:pt x="920894" y="135171"/>
                                      </a:cubicBezTo>
                                      <a:cubicBezTo>
                                        <a:pt x="918938" y="129954"/>
                                        <a:pt x="919089" y="123665"/>
                                        <a:pt x="915608" y="119314"/>
                                      </a:cubicBezTo>
                                      <a:cubicBezTo>
                                        <a:pt x="911640" y="114354"/>
                                        <a:pt x="905037" y="112267"/>
                                        <a:pt x="899751" y="108743"/>
                                      </a:cubicBezTo>
                                      <a:cubicBezTo>
                                        <a:pt x="892704" y="98172"/>
                                        <a:pt x="890662" y="81048"/>
                                        <a:pt x="878609" y="77030"/>
                                      </a:cubicBezTo>
                                      <a:cubicBezTo>
                                        <a:pt x="868038" y="73506"/>
                                        <a:pt x="857078" y="70984"/>
                                        <a:pt x="846896" y="66459"/>
                                      </a:cubicBezTo>
                                      <a:cubicBezTo>
                                        <a:pt x="841091" y="63879"/>
                                        <a:pt x="837124" y="57713"/>
                                        <a:pt x="831039" y="55888"/>
                                      </a:cubicBezTo>
                                      <a:cubicBezTo>
                                        <a:pt x="819106" y="52308"/>
                                        <a:pt x="806373" y="52364"/>
                                        <a:pt x="794040" y="50602"/>
                                      </a:cubicBezTo>
                                      <a:cubicBezTo>
                                        <a:pt x="785231" y="47078"/>
                                        <a:pt x="777094" y="40382"/>
                                        <a:pt x="767613" y="40031"/>
                                      </a:cubicBezTo>
                                      <a:cubicBezTo>
                                        <a:pt x="728839" y="38595"/>
                                        <a:pt x="690008" y="42223"/>
                                        <a:pt x="651331" y="45317"/>
                                      </a:cubicBezTo>
                                      <a:cubicBezTo>
                                        <a:pt x="645777" y="45761"/>
                                        <a:pt x="640879" y="49251"/>
                                        <a:pt x="635474" y="50602"/>
                                      </a:cubicBezTo>
                                      <a:cubicBezTo>
                                        <a:pt x="626758" y="52781"/>
                                        <a:pt x="617855" y="54126"/>
                                        <a:pt x="609046" y="55888"/>
                                      </a:cubicBezTo>
                                      <a:cubicBezTo>
                                        <a:pt x="578126" y="86808"/>
                                        <a:pt x="589529" y="71950"/>
                                        <a:pt x="572047" y="98172"/>
                                      </a:cubicBezTo>
                                      <a:cubicBezTo>
                                        <a:pt x="570285" y="103458"/>
                                        <a:pt x="569254" y="109046"/>
                                        <a:pt x="566762" y="114029"/>
                                      </a:cubicBezTo>
                                      <a:cubicBezTo>
                                        <a:pt x="563921" y="119711"/>
                                        <a:pt x="558771" y="124081"/>
                                        <a:pt x="556191" y="129886"/>
                                      </a:cubicBezTo>
                                      <a:cubicBezTo>
                                        <a:pt x="551666" y="140068"/>
                                        <a:pt x="545620" y="161599"/>
                                        <a:pt x="545620" y="161599"/>
                                      </a:cubicBezTo>
                                      <a:cubicBezTo>
                                        <a:pt x="547382" y="173932"/>
                                        <a:pt x="543257" y="188764"/>
                                        <a:pt x="550905" y="198598"/>
                                      </a:cubicBezTo>
                                      <a:cubicBezTo>
                                        <a:pt x="557746" y="207394"/>
                                        <a:pt x="571514" y="208244"/>
                                        <a:pt x="582618" y="209169"/>
                                      </a:cubicBezTo>
                                      <a:lnTo>
                                        <a:pt x="646045" y="214454"/>
                                      </a:lnTo>
                                      <a:cubicBezTo>
                                        <a:pt x="651331" y="216216"/>
                                        <a:pt x="657551" y="216259"/>
                                        <a:pt x="661902" y="219740"/>
                                      </a:cubicBezTo>
                                      <a:cubicBezTo>
                                        <a:pt x="666862" y="223708"/>
                                        <a:pt x="667981" y="231105"/>
                                        <a:pt x="672473" y="235597"/>
                                      </a:cubicBezTo>
                                      <a:cubicBezTo>
                                        <a:pt x="676965" y="240089"/>
                                        <a:pt x="683044" y="242644"/>
                                        <a:pt x="688329" y="246168"/>
                                      </a:cubicBezTo>
                                      <a:cubicBezTo>
                                        <a:pt x="690091" y="251453"/>
                                        <a:pt x="693615" y="256453"/>
                                        <a:pt x="693615" y="262024"/>
                                      </a:cubicBezTo>
                                      <a:cubicBezTo>
                                        <a:pt x="693615" y="290269"/>
                                        <a:pt x="694148" y="318954"/>
                                        <a:pt x="688329" y="346593"/>
                                      </a:cubicBezTo>
                                      <a:cubicBezTo>
                                        <a:pt x="684315" y="365659"/>
                                        <a:pt x="657935" y="364762"/>
                                        <a:pt x="646045" y="367735"/>
                                      </a:cubicBezTo>
                                      <a:cubicBezTo>
                                        <a:pt x="640640" y="369086"/>
                                        <a:pt x="635474" y="371259"/>
                                        <a:pt x="630188" y="373021"/>
                                      </a:cubicBezTo>
                                      <a:cubicBezTo>
                                        <a:pt x="587904" y="371259"/>
                                        <a:pt x="544392" y="377999"/>
                                        <a:pt x="503335" y="367735"/>
                                      </a:cubicBezTo>
                                      <a:cubicBezTo>
                                        <a:pt x="491010" y="364654"/>
                                        <a:pt x="494246" y="340040"/>
                                        <a:pt x="482193" y="336022"/>
                                      </a:cubicBezTo>
                                      <a:lnTo>
                                        <a:pt x="466336" y="330736"/>
                                      </a:lnTo>
                                      <a:cubicBezTo>
                                        <a:pt x="453765" y="293021"/>
                                        <a:pt x="458286" y="313332"/>
                                        <a:pt x="466336" y="240882"/>
                                      </a:cubicBezTo>
                                      <a:cubicBezTo>
                                        <a:pt x="467138" y="233662"/>
                                        <a:pt x="468760" y="226417"/>
                                        <a:pt x="471622" y="219740"/>
                                      </a:cubicBezTo>
                                      <a:cubicBezTo>
                                        <a:pt x="474124" y="213901"/>
                                        <a:pt x="479352" y="209565"/>
                                        <a:pt x="482193" y="203883"/>
                                      </a:cubicBezTo>
                                      <a:cubicBezTo>
                                        <a:pt x="504077" y="160117"/>
                                        <a:pt x="467754" y="217615"/>
                                        <a:pt x="498050" y="172170"/>
                                      </a:cubicBezTo>
                                      <a:cubicBezTo>
                                        <a:pt x="499812" y="165123"/>
                                        <a:pt x="501339" y="158013"/>
                                        <a:pt x="503335" y="151028"/>
                                      </a:cubicBezTo>
                                      <a:cubicBezTo>
                                        <a:pt x="504866" y="145671"/>
                                        <a:pt x="508621" y="140743"/>
                                        <a:pt x="508621" y="135171"/>
                                      </a:cubicBezTo>
                                      <a:cubicBezTo>
                                        <a:pt x="508621" y="106926"/>
                                        <a:pt x="506292" y="78691"/>
                                        <a:pt x="503335" y="50602"/>
                                      </a:cubicBezTo>
                                      <a:cubicBezTo>
                                        <a:pt x="502752" y="45061"/>
                                        <a:pt x="501989" y="38685"/>
                                        <a:pt x="498050" y="34746"/>
                                      </a:cubicBezTo>
                                      <a:cubicBezTo>
                                        <a:pt x="495511" y="32207"/>
                                        <a:pt x="461250" y="24235"/>
                                        <a:pt x="461051" y="24175"/>
                                      </a:cubicBezTo>
                                      <a:cubicBezTo>
                                        <a:pt x="408696" y="8469"/>
                                        <a:pt x="450404" y="17115"/>
                                        <a:pt x="397624" y="8318"/>
                                      </a:cubicBezTo>
                                      <a:cubicBezTo>
                                        <a:pt x="361222" y="-3818"/>
                                        <a:pt x="374394" y="-1676"/>
                                        <a:pt x="307770" y="8318"/>
                                      </a:cubicBezTo>
                                      <a:cubicBezTo>
                                        <a:pt x="296750" y="9971"/>
                                        <a:pt x="276057" y="18889"/>
                                        <a:pt x="276057" y="18889"/>
                                      </a:cubicBezTo>
                                      <a:cubicBezTo>
                                        <a:pt x="272533" y="22413"/>
                                        <a:pt x="268049" y="25187"/>
                                        <a:pt x="265485" y="29460"/>
                                      </a:cubicBezTo>
                                      <a:cubicBezTo>
                                        <a:pt x="262618" y="34238"/>
                                        <a:pt x="261731" y="39960"/>
                                        <a:pt x="260200" y="45317"/>
                                      </a:cubicBezTo>
                                      <a:cubicBezTo>
                                        <a:pt x="253078" y="70245"/>
                                        <a:pt x="253908" y="73502"/>
                                        <a:pt x="249629" y="103458"/>
                                      </a:cubicBezTo>
                                      <a:cubicBezTo>
                                        <a:pt x="251391" y="119315"/>
                                        <a:pt x="253244" y="135161"/>
                                        <a:pt x="254914" y="151028"/>
                                      </a:cubicBezTo>
                                      <a:cubicBezTo>
                                        <a:pt x="256768" y="168637"/>
                                        <a:pt x="256490" y="186570"/>
                                        <a:pt x="260200" y="203883"/>
                                      </a:cubicBezTo>
                                      <a:cubicBezTo>
                                        <a:pt x="261851" y="211587"/>
                                        <a:pt x="268004" y="217648"/>
                                        <a:pt x="270771" y="225025"/>
                                      </a:cubicBezTo>
                                      <a:cubicBezTo>
                                        <a:pt x="285399" y="264031"/>
                                        <a:pt x="265206" y="229892"/>
                                        <a:pt x="286628" y="262024"/>
                                      </a:cubicBezTo>
                                      <a:cubicBezTo>
                                        <a:pt x="299912" y="301881"/>
                                        <a:pt x="280447" y="254298"/>
                                        <a:pt x="307770" y="288452"/>
                                      </a:cubicBezTo>
                                      <a:cubicBezTo>
                                        <a:pt x="311250" y="292803"/>
                                        <a:pt x="310563" y="299326"/>
                                        <a:pt x="313055" y="304309"/>
                                      </a:cubicBezTo>
                                      <a:cubicBezTo>
                                        <a:pt x="315896" y="309991"/>
                                        <a:pt x="320103" y="314880"/>
                                        <a:pt x="323627" y="320165"/>
                                      </a:cubicBezTo>
                                      <a:cubicBezTo>
                                        <a:pt x="348761" y="395571"/>
                                        <a:pt x="323499" y="317078"/>
                                        <a:pt x="339483" y="373021"/>
                                      </a:cubicBezTo>
                                      <a:cubicBezTo>
                                        <a:pt x="341014" y="378378"/>
                                        <a:pt x="343418" y="383472"/>
                                        <a:pt x="344769" y="388877"/>
                                      </a:cubicBezTo>
                                      <a:cubicBezTo>
                                        <a:pt x="346948" y="397593"/>
                                        <a:pt x="348292" y="406496"/>
                                        <a:pt x="350054" y="415305"/>
                                      </a:cubicBezTo>
                                      <a:cubicBezTo>
                                        <a:pt x="348292" y="434685"/>
                                        <a:pt x="347521" y="454181"/>
                                        <a:pt x="344769" y="473446"/>
                                      </a:cubicBezTo>
                                      <a:cubicBezTo>
                                        <a:pt x="343981" y="478962"/>
                                        <a:pt x="343423" y="485363"/>
                                        <a:pt x="339483" y="489303"/>
                                      </a:cubicBezTo>
                                      <a:cubicBezTo>
                                        <a:pt x="336956" y="491830"/>
                                        <a:pt x="302664" y="499829"/>
                                        <a:pt x="302484" y="499874"/>
                                      </a:cubicBezTo>
                                      <a:cubicBezTo>
                                        <a:pt x="283104" y="498112"/>
                                        <a:pt x="263633" y="497160"/>
                                        <a:pt x="244343" y="494588"/>
                                      </a:cubicBezTo>
                                      <a:cubicBezTo>
                                        <a:pt x="237143" y="493628"/>
                                        <a:pt x="227929" y="494818"/>
                                        <a:pt x="223201" y="489303"/>
                                      </a:cubicBezTo>
                                      <a:cubicBezTo>
                                        <a:pt x="215170" y="479934"/>
                                        <a:pt x="212179" y="449340"/>
                                        <a:pt x="207344" y="436447"/>
                                      </a:cubicBezTo>
                                      <a:cubicBezTo>
                                        <a:pt x="204577" y="429070"/>
                                        <a:pt x="200297" y="422352"/>
                                        <a:pt x="196773" y="415305"/>
                                      </a:cubicBezTo>
                                      <a:cubicBezTo>
                                        <a:pt x="193138" y="397126"/>
                                        <a:pt x="191181" y="385163"/>
                                        <a:pt x="186202" y="367735"/>
                                      </a:cubicBezTo>
                                      <a:cubicBezTo>
                                        <a:pt x="184671" y="362378"/>
                                        <a:pt x="182448" y="357236"/>
                                        <a:pt x="180917" y="351879"/>
                                      </a:cubicBezTo>
                                      <a:cubicBezTo>
                                        <a:pt x="178921" y="344894"/>
                                        <a:pt x="178493" y="337413"/>
                                        <a:pt x="175631" y="330736"/>
                                      </a:cubicBezTo>
                                      <a:cubicBezTo>
                                        <a:pt x="173129" y="324897"/>
                                        <a:pt x="168584" y="320165"/>
                                        <a:pt x="165060" y="314880"/>
                                      </a:cubicBezTo>
                                      <a:cubicBezTo>
                                        <a:pt x="163298" y="291976"/>
                                        <a:pt x="163358" y="268859"/>
                                        <a:pt x="159775" y="246168"/>
                                      </a:cubicBezTo>
                                      <a:cubicBezTo>
                                        <a:pt x="158037" y="235161"/>
                                        <a:pt x="157082" y="222333"/>
                                        <a:pt x="149203" y="214454"/>
                                      </a:cubicBezTo>
                                      <a:cubicBezTo>
                                        <a:pt x="135520" y="200771"/>
                                        <a:pt x="120602" y="183780"/>
                                        <a:pt x="101633" y="177456"/>
                                      </a:cubicBezTo>
                                      <a:lnTo>
                                        <a:pt x="85777" y="172170"/>
                                      </a:lnTo>
                                      <a:cubicBezTo>
                                        <a:pt x="70624" y="173685"/>
                                        <a:pt x="36112" y="173218"/>
                                        <a:pt x="17065" y="182741"/>
                                      </a:cubicBezTo>
                                      <a:cubicBezTo>
                                        <a:pt x="11383" y="185582"/>
                                        <a:pt x="4476" y="187865"/>
                                        <a:pt x="1208" y="193312"/>
                                      </a:cubicBezTo>
                                      <a:cubicBezTo>
                                        <a:pt x="-1511" y="197844"/>
                                        <a:pt x="1208" y="203883"/>
                                        <a:pt x="1208" y="2091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Freeform: Shape 255"/>
                              <wps:cNvSpPr/>
                              <wps:spPr>
                                <a:xfrm rot="10800000">
                                  <a:off x="194733" y="1185334"/>
                                  <a:ext cx="930910" cy="499745"/>
                                </a:xfrm>
                                <a:custGeom>
                                  <a:avLst/>
                                  <a:gdLst>
                                    <a:gd name="connsiteX0" fmla="*/ 931465 w 931465"/>
                                    <a:gd name="connsiteY0" fmla="*/ 161599 h 499874"/>
                                    <a:gd name="connsiteX1" fmla="*/ 920894 w 931465"/>
                                    <a:gd name="connsiteY1" fmla="*/ 135171 h 499874"/>
                                    <a:gd name="connsiteX2" fmla="*/ 915608 w 931465"/>
                                    <a:gd name="connsiteY2" fmla="*/ 119314 h 499874"/>
                                    <a:gd name="connsiteX3" fmla="*/ 899751 w 931465"/>
                                    <a:gd name="connsiteY3" fmla="*/ 108743 h 499874"/>
                                    <a:gd name="connsiteX4" fmla="*/ 878609 w 931465"/>
                                    <a:gd name="connsiteY4" fmla="*/ 77030 h 499874"/>
                                    <a:gd name="connsiteX5" fmla="*/ 846896 w 931465"/>
                                    <a:gd name="connsiteY5" fmla="*/ 66459 h 499874"/>
                                    <a:gd name="connsiteX6" fmla="*/ 831039 w 931465"/>
                                    <a:gd name="connsiteY6" fmla="*/ 55888 h 499874"/>
                                    <a:gd name="connsiteX7" fmla="*/ 794040 w 931465"/>
                                    <a:gd name="connsiteY7" fmla="*/ 50602 h 499874"/>
                                    <a:gd name="connsiteX8" fmla="*/ 767613 w 931465"/>
                                    <a:gd name="connsiteY8" fmla="*/ 40031 h 499874"/>
                                    <a:gd name="connsiteX9" fmla="*/ 651331 w 931465"/>
                                    <a:gd name="connsiteY9" fmla="*/ 45317 h 499874"/>
                                    <a:gd name="connsiteX10" fmla="*/ 635474 w 931465"/>
                                    <a:gd name="connsiteY10" fmla="*/ 50602 h 499874"/>
                                    <a:gd name="connsiteX11" fmla="*/ 609046 w 931465"/>
                                    <a:gd name="connsiteY11" fmla="*/ 55888 h 499874"/>
                                    <a:gd name="connsiteX12" fmla="*/ 572047 w 931465"/>
                                    <a:gd name="connsiteY12" fmla="*/ 98172 h 499874"/>
                                    <a:gd name="connsiteX13" fmla="*/ 566762 w 931465"/>
                                    <a:gd name="connsiteY13" fmla="*/ 114029 h 499874"/>
                                    <a:gd name="connsiteX14" fmla="*/ 556191 w 931465"/>
                                    <a:gd name="connsiteY14" fmla="*/ 129886 h 499874"/>
                                    <a:gd name="connsiteX15" fmla="*/ 545620 w 931465"/>
                                    <a:gd name="connsiteY15" fmla="*/ 161599 h 499874"/>
                                    <a:gd name="connsiteX16" fmla="*/ 550905 w 931465"/>
                                    <a:gd name="connsiteY16" fmla="*/ 198598 h 499874"/>
                                    <a:gd name="connsiteX17" fmla="*/ 582618 w 931465"/>
                                    <a:gd name="connsiteY17" fmla="*/ 209169 h 499874"/>
                                    <a:gd name="connsiteX18" fmla="*/ 646045 w 931465"/>
                                    <a:gd name="connsiteY18" fmla="*/ 214454 h 499874"/>
                                    <a:gd name="connsiteX19" fmla="*/ 661902 w 931465"/>
                                    <a:gd name="connsiteY19" fmla="*/ 219740 h 499874"/>
                                    <a:gd name="connsiteX20" fmla="*/ 672473 w 931465"/>
                                    <a:gd name="connsiteY20" fmla="*/ 235597 h 499874"/>
                                    <a:gd name="connsiteX21" fmla="*/ 688329 w 931465"/>
                                    <a:gd name="connsiteY21" fmla="*/ 246168 h 499874"/>
                                    <a:gd name="connsiteX22" fmla="*/ 693615 w 931465"/>
                                    <a:gd name="connsiteY22" fmla="*/ 262024 h 499874"/>
                                    <a:gd name="connsiteX23" fmla="*/ 688329 w 931465"/>
                                    <a:gd name="connsiteY23" fmla="*/ 346593 h 499874"/>
                                    <a:gd name="connsiteX24" fmla="*/ 646045 w 931465"/>
                                    <a:gd name="connsiteY24" fmla="*/ 367735 h 499874"/>
                                    <a:gd name="connsiteX25" fmla="*/ 630188 w 931465"/>
                                    <a:gd name="connsiteY25" fmla="*/ 373021 h 499874"/>
                                    <a:gd name="connsiteX26" fmla="*/ 503335 w 931465"/>
                                    <a:gd name="connsiteY26" fmla="*/ 367735 h 499874"/>
                                    <a:gd name="connsiteX27" fmla="*/ 482193 w 931465"/>
                                    <a:gd name="connsiteY27" fmla="*/ 336022 h 499874"/>
                                    <a:gd name="connsiteX28" fmla="*/ 466336 w 931465"/>
                                    <a:gd name="connsiteY28" fmla="*/ 330736 h 499874"/>
                                    <a:gd name="connsiteX29" fmla="*/ 466336 w 931465"/>
                                    <a:gd name="connsiteY29" fmla="*/ 240882 h 499874"/>
                                    <a:gd name="connsiteX30" fmla="*/ 471622 w 931465"/>
                                    <a:gd name="connsiteY30" fmla="*/ 219740 h 499874"/>
                                    <a:gd name="connsiteX31" fmla="*/ 482193 w 931465"/>
                                    <a:gd name="connsiteY31" fmla="*/ 203883 h 499874"/>
                                    <a:gd name="connsiteX32" fmla="*/ 498050 w 931465"/>
                                    <a:gd name="connsiteY32" fmla="*/ 172170 h 499874"/>
                                    <a:gd name="connsiteX33" fmla="*/ 503335 w 931465"/>
                                    <a:gd name="connsiteY33" fmla="*/ 151028 h 499874"/>
                                    <a:gd name="connsiteX34" fmla="*/ 508621 w 931465"/>
                                    <a:gd name="connsiteY34" fmla="*/ 135171 h 499874"/>
                                    <a:gd name="connsiteX35" fmla="*/ 503335 w 931465"/>
                                    <a:gd name="connsiteY35" fmla="*/ 50602 h 499874"/>
                                    <a:gd name="connsiteX36" fmla="*/ 498050 w 931465"/>
                                    <a:gd name="connsiteY36" fmla="*/ 34746 h 499874"/>
                                    <a:gd name="connsiteX37" fmla="*/ 461051 w 931465"/>
                                    <a:gd name="connsiteY37" fmla="*/ 24175 h 499874"/>
                                    <a:gd name="connsiteX38" fmla="*/ 397624 w 931465"/>
                                    <a:gd name="connsiteY38" fmla="*/ 8318 h 499874"/>
                                    <a:gd name="connsiteX39" fmla="*/ 307770 w 931465"/>
                                    <a:gd name="connsiteY39" fmla="*/ 8318 h 499874"/>
                                    <a:gd name="connsiteX40" fmla="*/ 276057 w 931465"/>
                                    <a:gd name="connsiteY40" fmla="*/ 18889 h 499874"/>
                                    <a:gd name="connsiteX41" fmla="*/ 265485 w 931465"/>
                                    <a:gd name="connsiteY41" fmla="*/ 29460 h 499874"/>
                                    <a:gd name="connsiteX42" fmla="*/ 260200 w 931465"/>
                                    <a:gd name="connsiteY42" fmla="*/ 45317 h 499874"/>
                                    <a:gd name="connsiteX43" fmla="*/ 249629 w 931465"/>
                                    <a:gd name="connsiteY43" fmla="*/ 103458 h 499874"/>
                                    <a:gd name="connsiteX44" fmla="*/ 254914 w 931465"/>
                                    <a:gd name="connsiteY44" fmla="*/ 151028 h 499874"/>
                                    <a:gd name="connsiteX45" fmla="*/ 260200 w 931465"/>
                                    <a:gd name="connsiteY45" fmla="*/ 203883 h 499874"/>
                                    <a:gd name="connsiteX46" fmla="*/ 270771 w 931465"/>
                                    <a:gd name="connsiteY46" fmla="*/ 225025 h 499874"/>
                                    <a:gd name="connsiteX47" fmla="*/ 286628 w 931465"/>
                                    <a:gd name="connsiteY47" fmla="*/ 262024 h 499874"/>
                                    <a:gd name="connsiteX48" fmla="*/ 307770 w 931465"/>
                                    <a:gd name="connsiteY48" fmla="*/ 288452 h 499874"/>
                                    <a:gd name="connsiteX49" fmla="*/ 313055 w 931465"/>
                                    <a:gd name="connsiteY49" fmla="*/ 304309 h 499874"/>
                                    <a:gd name="connsiteX50" fmla="*/ 323627 w 931465"/>
                                    <a:gd name="connsiteY50" fmla="*/ 320165 h 499874"/>
                                    <a:gd name="connsiteX51" fmla="*/ 339483 w 931465"/>
                                    <a:gd name="connsiteY51" fmla="*/ 373021 h 499874"/>
                                    <a:gd name="connsiteX52" fmla="*/ 344769 w 931465"/>
                                    <a:gd name="connsiteY52" fmla="*/ 388877 h 499874"/>
                                    <a:gd name="connsiteX53" fmla="*/ 350054 w 931465"/>
                                    <a:gd name="connsiteY53" fmla="*/ 415305 h 499874"/>
                                    <a:gd name="connsiteX54" fmla="*/ 344769 w 931465"/>
                                    <a:gd name="connsiteY54" fmla="*/ 473446 h 499874"/>
                                    <a:gd name="connsiteX55" fmla="*/ 339483 w 931465"/>
                                    <a:gd name="connsiteY55" fmla="*/ 489303 h 499874"/>
                                    <a:gd name="connsiteX56" fmla="*/ 302484 w 931465"/>
                                    <a:gd name="connsiteY56" fmla="*/ 499874 h 499874"/>
                                    <a:gd name="connsiteX57" fmla="*/ 244343 w 931465"/>
                                    <a:gd name="connsiteY57" fmla="*/ 494588 h 499874"/>
                                    <a:gd name="connsiteX58" fmla="*/ 223201 w 931465"/>
                                    <a:gd name="connsiteY58" fmla="*/ 489303 h 499874"/>
                                    <a:gd name="connsiteX59" fmla="*/ 207344 w 931465"/>
                                    <a:gd name="connsiteY59" fmla="*/ 436447 h 499874"/>
                                    <a:gd name="connsiteX60" fmla="*/ 196773 w 931465"/>
                                    <a:gd name="connsiteY60" fmla="*/ 415305 h 499874"/>
                                    <a:gd name="connsiteX61" fmla="*/ 186202 w 931465"/>
                                    <a:gd name="connsiteY61" fmla="*/ 367735 h 499874"/>
                                    <a:gd name="connsiteX62" fmla="*/ 180917 w 931465"/>
                                    <a:gd name="connsiteY62" fmla="*/ 351879 h 499874"/>
                                    <a:gd name="connsiteX63" fmla="*/ 175631 w 931465"/>
                                    <a:gd name="connsiteY63" fmla="*/ 330736 h 499874"/>
                                    <a:gd name="connsiteX64" fmla="*/ 165060 w 931465"/>
                                    <a:gd name="connsiteY64" fmla="*/ 314880 h 499874"/>
                                    <a:gd name="connsiteX65" fmla="*/ 159775 w 931465"/>
                                    <a:gd name="connsiteY65" fmla="*/ 246168 h 499874"/>
                                    <a:gd name="connsiteX66" fmla="*/ 149203 w 931465"/>
                                    <a:gd name="connsiteY66" fmla="*/ 214454 h 499874"/>
                                    <a:gd name="connsiteX67" fmla="*/ 101633 w 931465"/>
                                    <a:gd name="connsiteY67" fmla="*/ 177456 h 499874"/>
                                    <a:gd name="connsiteX68" fmla="*/ 85777 w 931465"/>
                                    <a:gd name="connsiteY68" fmla="*/ 172170 h 499874"/>
                                    <a:gd name="connsiteX69" fmla="*/ 17065 w 931465"/>
                                    <a:gd name="connsiteY69" fmla="*/ 182741 h 499874"/>
                                    <a:gd name="connsiteX70" fmla="*/ 1208 w 931465"/>
                                    <a:gd name="connsiteY70" fmla="*/ 193312 h 499874"/>
                                    <a:gd name="connsiteX71" fmla="*/ 1208 w 931465"/>
                                    <a:gd name="connsiteY71" fmla="*/ 209169 h 4998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931465" h="499874">
                                      <a:moveTo>
                                        <a:pt x="931465" y="161599"/>
                                      </a:moveTo>
                                      <a:cubicBezTo>
                                        <a:pt x="927941" y="152790"/>
                                        <a:pt x="924225" y="144055"/>
                                        <a:pt x="920894" y="135171"/>
                                      </a:cubicBezTo>
                                      <a:cubicBezTo>
                                        <a:pt x="918938" y="129954"/>
                                        <a:pt x="919089" y="123665"/>
                                        <a:pt x="915608" y="119314"/>
                                      </a:cubicBezTo>
                                      <a:cubicBezTo>
                                        <a:pt x="911640" y="114354"/>
                                        <a:pt x="905037" y="112267"/>
                                        <a:pt x="899751" y="108743"/>
                                      </a:cubicBezTo>
                                      <a:cubicBezTo>
                                        <a:pt x="892704" y="98172"/>
                                        <a:pt x="890662" y="81048"/>
                                        <a:pt x="878609" y="77030"/>
                                      </a:cubicBezTo>
                                      <a:cubicBezTo>
                                        <a:pt x="868038" y="73506"/>
                                        <a:pt x="857078" y="70984"/>
                                        <a:pt x="846896" y="66459"/>
                                      </a:cubicBezTo>
                                      <a:cubicBezTo>
                                        <a:pt x="841091" y="63879"/>
                                        <a:pt x="837124" y="57713"/>
                                        <a:pt x="831039" y="55888"/>
                                      </a:cubicBezTo>
                                      <a:cubicBezTo>
                                        <a:pt x="819106" y="52308"/>
                                        <a:pt x="806373" y="52364"/>
                                        <a:pt x="794040" y="50602"/>
                                      </a:cubicBezTo>
                                      <a:cubicBezTo>
                                        <a:pt x="785231" y="47078"/>
                                        <a:pt x="777094" y="40382"/>
                                        <a:pt x="767613" y="40031"/>
                                      </a:cubicBezTo>
                                      <a:cubicBezTo>
                                        <a:pt x="728839" y="38595"/>
                                        <a:pt x="690008" y="42223"/>
                                        <a:pt x="651331" y="45317"/>
                                      </a:cubicBezTo>
                                      <a:cubicBezTo>
                                        <a:pt x="645777" y="45761"/>
                                        <a:pt x="640879" y="49251"/>
                                        <a:pt x="635474" y="50602"/>
                                      </a:cubicBezTo>
                                      <a:cubicBezTo>
                                        <a:pt x="626758" y="52781"/>
                                        <a:pt x="617855" y="54126"/>
                                        <a:pt x="609046" y="55888"/>
                                      </a:cubicBezTo>
                                      <a:cubicBezTo>
                                        <a:pt x="578126" y="86808"/>
                                        <a:pt x="589529" y="71950"/>
                                        <a:pt x="572047" y="98172"/>
                                      </a:cubicBezTo>
                                      <a:cubicBezTo>
                                        <a:pt x="570285" y="103458"/>
                                        <a:pt x="569254" y="109046"/>
                                        <a:pt x="566762" y="114029"/>
                                      </a:cubicBezTo>
                                      <a:cubicBezTo>
                                        <a:pt x="563921" y="119711"/>
                                        <a:pt x="558771" y="124081"/>
                                        <a:pt x="556191" y="129886"/>
                                      </a:cubicBezTo>
                                      <a:cubicBezTo>
                                        <a:pt x="551666" y="140068"/>
                                        <a:pt x="545620" y="161599"/>
                                        <a:pt x="545620" y="161599"/>
                                      </a:cubicBezTo>
                                      <a:cubicBezTo>
                                        <a:pt x="547382" y="173932"/>
                                        <a:pt x="543257" y="188764"/>
                                        <a:pt x="550905" y="198598"/>
                                      </a:cubicBezTo>
                                      <a:cubicBezTo>
                                        <a:pt x="557746" y="207394"/>
                                        <a:pt x="571514" y="208244"/>
                                        <a:pt x="582618" y="209169"/>
                                      </a:cubicBezTo>
                                      <a:lnTo>
                                        <a:pt x="646045" y="214454"/>
                                      </a:lnTo>
                                      <a:cubicBezTo>
                                        <a:pt x="651331" y="216216"/>
                                        <a:pt x="657551" y="216259"/>
                                        <a:pt x="661902" y="219740"/>
                                      </a:cubicBezTo>
                                      <a:cubicBezTo>
                                        <a:pt x="666862" y="223708"/>
                                        <a:pt x="667981" y="231105"/>
                                        <a:pt x="672473" y="235597"/>
                                      </a:cubicBezTo>
                                      <a:cubicBezTo>
                                        <a:pt x="676965" y="240089"/>
                                        <a:pt x="683044" y="242644"/>
                                        <a:pt x="688329" y="246168"/>
                                      </a:cubicBezTo>
                                      <a:cubicBezTo>
                                        <a:pt x="690091" y="251453"/>
                                        <a:pt x="693615" y="256453"/>
                                        <a:pt x="693615" y="262024"/>
                                      </a:cubicBezTo>
                                      <a:cubicBezTo>
                                        <a:pt x="693615" y="290269"/>
                                        <a:pt x="694148" y="318954"/>
                                        <a:pt x="688329" y="346593"/>
                                      </a:cubicBezTo>
                                      <a:cubicBezTo>
                                        <a:pt x="684315" y="365659"/>
                                        <a:pt x="657935" y="364762"/>
                                        <a:pt x="646045" y="367735"/>
                                      </a:cubicBezTo>
                                      <a:cubicBezTo>
                                        <a:pt x="640640" y="369086"/>
                                        <a:pt x="635474" y="371259"/>
                                        <a:pt x="630188" y="373021"/>
                                      </a:cubicBezTo>
                                      <a:cubicBezTo>
                                        <a:pt x="587904" y="371259"/>
                                        <a:pt x="544392" y="377999"/>
                                        <a:pt x="503335" y="367735"/>
                                      </a:cubicBezTo>
                                      <a:cubicBezTo>
                                        <a:pt x="491010" y="364654"/>
                                        <a:pt x="494246" y="340040"/>
                                        <a:pt x="482193" y="336022"/>
                                      </a:cubicBezTo>
                                      <a:lnTo>
                                        <a:pt x="466336" y="330736"/>
                                      </a:lnTo>
                                      <a:cubicBezTo>
                                        <a:pt x="453765" y="293021"/>
                                        <a:pt x="458286" y="313332"/>
                                        <a:pt x="466336" y="240882"/>
                                      </a:cubicBezTo>
                                      <a:cubicBezTo>
                                        <a:pt x="467138" y="233662"/>
                                        <a:pt x="468760" y="226417"/>
                                        <a:pt x="471622" y="219740"/>
                                      </a:cubicBezTo>
                                      <a:cubicBezTo>
                                        <a:pt x="474124" y="213901"/>
                                        <a:pt x="479352" y="209565"/>
                                        <a:pt x="482193" y="203883"/>
                                      </a:cubicBezTo>
                                      <a:cubicBezTo>
                                        <a:pt x="504077" y="160117"/>
                                        <a:pt x="467754" y="217615"/>
                                        <a:pt x="498050" y="172170"/>
                                      </a:cubicBezTo>
                                      <a:cubicBezTo>
                                        <a:pt x="499812" y="165123"/>
                                        <a:pt x="501339" y="158013"/>
                                        <a:pt x="503335" y="151028"/>
                                      </a:cubicBezTo>
                                      <a:cubicBezTo>
                                        <a:pt x="504866" y="145671"/>
                                        <a:pt x="508621" y="140743"/>
                                        <a:pt x="508621" y="135171"/>
                                      </a:cubicBezTo>
                                      <a:cubicBezTo>
                                        <a:pt x="508621" y="106926"/>
                                        <a:pt x="506292" y="78691"/>
                                        <a:pt x="503335" y="50602"/>
                                      </a:cubicBezTo>
                                      <a:cubicBezTo>
                                        <a:pt x="502752" y="45061"/>
                                        <a:pt x="501989" y="38685"/>
                                        <a:pt x="498050" y="34746"/>
                                      </a:cubicBezTo>
                                      <a:cubicBezTo>
                                        <a:pt x="495511" y="32207"/>
                                        <a:pt x="461250" y="24235"/>
                                        <a:pt x="461051" y="24175"/>
                                      </a:cubicBezTo>
                                      <a:cubicBezTo>
                                        <a:pt x="408696" y="8469"/>
                                        <a:pt x="450404" y="17115"/>
                                        <a:pt x="397624" y="8318"/>
                                      </a:cubicBezTo>
                                      <a:cubicBezTo>
                                        <a:pt x="361222" y="-3818"/>
                                        <a:pt x="374394" y="-1676"/>
                                        <a:pt x="307770" y="8318"/>
                                      </a:cubicBezTo>
                                      <a:cubicBezTo>
                                        <a:pt x="296750" y="9971"/>
                                        <a:pt x="276057" y="18889"/>
                                        <a:pt x="276057" y="18889"/>
                                      </a:cubicBezTo>
                                      <a:cubicBezTo>
                                        <a:pt x="272533" y="22413"/>
                                        <a:pt x="268049" y="25187"/>
                                        <a:pt x="265485" y="29460"/>
                                      </a:cubicBezTo>
                                      <a:cubicBezTo>
                                        <a:pt x="262618" y="34238"/>
                                        <a:pt x="261731" y="39960"/>
                                        <a:pt x="260200" y="45317"/>
                                      </a:cubicBezTo>
                                      <a:cubicBezTo>
                                        <a:pt x="253078" y="70245"/>
                                        <a:pt x="253908" y="73502"/>
                                        <a:pt x="249629" y="103458"/>
                                      </a:cubicBezTo>
                                      <a:cubicBezTo>
                                        <a:pt x="251391" y="119315"/>
                                        <a:pt x="253244" y="135161"/>
                                        <a:pt x="254914" y="151028"/>
                                      </a:cubicBezTo>
                                      <a:cubicBezTo>
                                        <a:pt x="256768" y="168637"/>
                                        <a:pt x="256490" y="186570"/>
                                        <a:pt x="260200" y="203883"/>
                                      </a:cubicBezTo>
                                      <a:cubicBezTo>
                                        <a:pt x="261851" y="211587"/>
                                        <a:pt x="268004" y="217648"/>
                                        <a:pt x="270771" y="225025"/>
                                      </a:cubicBezTo>
                                      <a:cubicBezTo>
                                        <a:pt x="285399" y="264031"/>
                                        <a:pt x="265206" y="229892"/>
                                        <a:pt x="286628" y="262024"/>
                                      </a:cubicBezTo>
                                      <a:cubicBezTo>
                                        <a:pt x="299912" y="301881"/>
                                        <a:pt x="280447" y="254298"/>
                                        <a:pt x="307770" y="288452"/>
                                      </a:cubicBezTo>
                                      <a:cubicBezTo>
                                        <a:pt x="311250" y="292803"/>
                                        <a:pt x="310563" y="299326"/>
                                        <a:pt x="313055" y="304309"/>
                                      </a:cubicBezTo>
                                      <a:cubicBezTo>
                                        <a:pt x="315896" y="309991"/>
                                        <a:pt x="320103" y="314880"/>
                                        <a:pt x="323627" y="320165"/>
                                      </a:cubicBezTo>
                                      <a:cubicBezTo>
                                        <a:pt x="348761" y="395571"/>
                                        <a:pt x="323499" y="317078"/>
                                        <a:pt x="339483" y="373021"/>
                                      </a:cubicBezTo>
                                      <a:cubicBezTo>
                                        <a:pt x="341014" y="378378"/>
                                        <a:pt x="343418" y="383472"/>
                                        <a:pt x="344769" y="388877"/>
                                      </a:cubicBezTo>
                                      <a:cubicBezTo>
                                        <a:pt x="346948" y="397593"/>
                                        <a:pt x="348292" y="406496"/>
                                        <a:pt x="350054" y="415305"/>
                                      </a:cubicBezTo>
                                      <a:cubicBezTo>
                                        <a:pt x="348292" y="434685"/>
                                        <a:pt x="347521" y="454181"/>
                                        <a:pt x="344769" y="473446"/>
                                      </a:cubicBezTo>
                                      <a:cubicBezTo>
                                        <a:pt x="343981" y="478962"/>
                                        <a:pt x="343423" y="485363"/>
                                        <a:pt x="339483" y="489303"/>
                                      </a:cubicBezTo>
                                      <a:cubicBezTo>
                                        <a:pt x="336956" y="491830"/>
                                        <a:pt x="302664" y="499829"/>
                                        <a:pt x="302484" y="499874"/>
                                      </a:cubicBezTo>
                                      <a:cubicBezTo>
                                        <a:pt x="283104" y="498112"/>
                                        <a:pt x="263633" y="497160"/>
                                        <a:pt x="244343" y="494588"/>
                                      </a:cubicBezTo>
                                      <a:cubicBezTo>
                                        <a:pt x="237143" y="493628"/>
                                        <a:pt x="227929" y="494818"/>
                                        <a:pt x="223201" y="489303"/>
                                      </a:cubicBezTo>
                                      <a:cubicBezTo>
                                        <a:pt x="215170" y="479934"/>
                                        <a:pt x="212179" y="449340"/>
                                        <a:pt x="207344" y="436447"/>
                                      </a:cubicBezTo>
                                      <a:cubicBezTo>
                                        <a:pt x="204577" y="429070"/>
                                        <a:pt x="200297" y="422352"/>
                                        <a:pt x="196773" y="415305"/>
                                      </a:cubicBezTo>
                                      <a:cubicBezTo>
                                        <a:pt x="193138" y="397126"/>
                                        <a:pt x="191181" y="385163"/>
                                        <a:pt x="186202" y="367735"/>
                                      </a:cubicBezTo>
                                      <a:cubicBezTo>
                                        <a:pt x="184671" y="362378"/>
                                        <a:pt x="182448" y="357236"/>
                                        <a:pt x="180917" y="351879"/>
                                      </a:cubicBezTo>
                                      <a:cubicBezTo>
                                        <a:pt x="178921" y="344894"/>
                                        <a:pt x="178493" y="337413"/>
                                        <a:pt x="175631" y="330736"/>
                                      </a:cubicBezTo>
                                      <a:cubicBezTo>
                                        <a:pt x="173129" y="324897"/>
                                        <a:pt x="168584" y="320165"/>
                                        <a:pt x="165060" y="314880"/>
                                      </a:cubicBezTo>
                                      <a:cubicBezTo>
                                        <a:pt x="163298" y="291976"/>
                                        <a:pt x="163358" y="268859"/>
                                        <a:pt x="159775" y="246168"/>
                                      </a:cubicBezTo>
                                      <a:cubicBezTo>
                                        <a:pt x="158037" y="235161"/>
                                        <a:pt x="157082" y="222333"/>
                                        <a:pt x="149203" y="214454"/>
                                      </a:cubicBezTo>
                                      <a:cubicBezTo>
                                        <a:pt x="135520" y="200771"/>
                                        <a:pt x="120602" y="183780"/>
                                        <a:pt x="101633" y="177456"/>
                                      </a:cubicBezTo>
                                      <a:lnTo>
                                        <a:pt x="85777" y="172170"/>
                                      </a:lnTo>
                                      <a:cubicBezTo>
                                        <a:pt x="70624" y="173685"/>
                                        <a:pt x="36112" y="173218"/>
                                        <a:pt x="17065" y="182741"/>
                                      </a:cubicBezTo>
                                      <a:cubicBezTo>
                                        <a:pt x="11383" y="185582"/>
                                        <a:pt x="4476" y="187865"/>
                                        <a:pt x="1208" y="193312"/>
                                      </a:cubicBezTo>
                                      <a:cubicBezTo>
                                        <a:pt x="-1511" y="197844"/>
                                        <a:pt x="1208" y="203883"/>
                                        <a:pt x="1208" y="2091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0" y="728134"/>
                                  <a:ext cx="385845" cy="3858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FC5D94" w14:textId="77777777" w:rsidR="003D6B96" w:rsidRPr="005610C7" w:rsidRDefault="003D6B96" w:rsidP="002A0FE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flipV="1">
                                  <a:off x="194733" y="1113367"/>
                                  <a:ext cx="5286" cy="4096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s:wsp>
                          <wps:cNvPr id="198" name="Oval 198"/>
                          <wps:cNvSpPr/>
                          <wps:spPr>
                            <a:xfrm>
                              <a:off x="1701579"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2071315"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441051"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2806811"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3176546"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1701579" y="648031"/>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071315" y="648031"/>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44105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80681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317257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709531"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079266"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445026"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2814762"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3180522"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1709531"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075291"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2445026"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2810786"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3180522" y="135569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CFA8B8" id="Group 256" o:spid="_x0000_s1108" style="position:absolute;margin-left:110.15pt;margin-top:3.25pt;width:254pt;height:132.7pt;z-index:251686912" coordsize="32256,1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">
                <v:shape id="Straight Arrow Connector 197" o:spid="_x0000_s1109" type="#_x0000_t32" style="position:absolute;left:12324;top:8428;width:3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" strokecolor="#5b9bd5 [3204]" strokeweight=".5pt">
                  <v:stroke endarrow="block" joinstyle="miter"/>
                </v:shape>
                <v:group id="Group 222" o:spid="_x0000_s1110" style="position:absolute;width:32256;height:16850" coordsize="32256,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196" o:spid="_x0000_s1111" style="position:absolute;width:11799;height:16850" coordsize="11799,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Straight Connector 193" o:spid="_x0000_s1112" style="position:absolute;flip:y;visibility:visible;mso-wrap-style:square" from="1947,1989" to="1947,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" strokecolor="#5b9bd5 [3204]" strokeweight="1pt">
                      <v:stroke joinstyle="miter"/>
                    </v:line>
                    <v:group id="Group 195" o:spid="_x0000_s1113" style="position:absolute;width:11799;height:16850" coordsize="11799,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252" o:spid="_x0000_s1114" style="position:absolute;left:10795;top:1693;width:1004;height:1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qOwQAAANwAAAAPAAAAZHJzL2Rvd25yZXYueG1sRI/disIw&#10;EIXvhX2HMAt7p6mF1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INGKo7BAAAA3AAAAA8AAAAA&#10;AAAAAAAAAAAABwIAAGRycy9kb3ducmV2LnhtbFBLBQYAAAAAAwADALcAAAD1AgAAAAA=&#10;" fillcolor="#5b9bd5 [3204]" strokecolor="#1f4d78 [1604]" strokeweight="1pt"/>
                      <v:shape id="Freeform: Shape 254" o:spid="_x0000_s1115" style="position:absolute;left:1947;width:9314;height:4998;visibility:visible;mso-wrap-style:square;v-text-anchor:middle" coordsize="931465,49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" path="m931465,161599v-3524,-8809,-7240,-17544,-10571,-26428c918938,129954,919089,123665,915608,119314v-3968,-4960,-10571,-7047,-15857,-10571c892704,98172,890662,81048,878609,77030,868038,73506,857078,70984,846896,66459v-5805,-2580,-9772,-8746,-15857,-10571c819106,52308,806373,52364,794040,50602,785231,47078,777094,40382,767613,40031v-38774,-1436,-77605,2192,-116282,5286c645777,45761,640879,49251,635474,50602v-8716,2179,-17619,3524,-26428,5286c578126,86808,589529,71950,572047,98172v-1762,5286,-2793,10874,-5285,15857c563921,119711,558771,124081,556191,129886v-4525,10182,-10571,31713,-10571,31713c547382,173932,543257,188764,550905,198598v6841,8796,20609,9646,31713,10571l646045,214454v5286,1762,11506,1805,15857,5286c666862,223708,667981,231105,672473,235597v4492,4492,10571,7047,15856,10571c690091,251453,693615,256453,693615,262024v,28245,533,56930,-5286,84569c684315,365659,657935,364762,646045,367735v-5405,1351,-10571,3524,-15857,5286c587904,371259,544392,377999,503335,367735v-12325,-3081,-9089,-27695,-21142,-31713l466336,330736v-12571,-37715,-8050,-17404,,-89854c467138,233662,468760,226417,471622,219740v2502,-5839,7730,-10175,10571,-15857c504077,160117,467754,217615,498050,172170v1762,-7047,3289,-14157,5285,-21142c504866,145671,508621,140743,508621,135171v,-28245,-2329,-56480,-5286,-84569c502752,45061,501989,38685,498050,34746,495511,32207,461250,24235,461051,24175,408696,8469,450404,17115,397624,8318v-36402,-12136,-23230,-9994,-89854,c296750,9971,276057,18889,276057,18889v-3524,3524,-8008,6298,-10572,10571c262618,34238,261731,39960,260200,45317v-7122,24928,-6292,28185,-10571,58141c251391,119315,253244,135161,254914,151028v1854,17609,1576,35542,5286,52855c261851,211587,268004,217648,270771,225025v14628,39006,-5565,4867,15857,36999c299912,301881,280447,254298,307770,288452v3480,4351,2793,10874,5285,15857c315896,309991,320103,314880,323627,320165v25134,75406,-128,-3087,15856,52856c341014,378378,343418,383472,344769,388877v2179,8716,3523,17619,5285,26428c348292,434685,347521,454181,344769,473446v-788,5516,-1346,11917,-5286,15857c336956,491830,302664,499829,302484,499874v-19380,-1762,-38851,-2714,-58141,-5286c237143,493628,227929,494818,223201,489303v-8031,-9369,-11022,-39963,-15857,-52856c204577,429070,200297,422352,196773,415305v-3635,-18179,-5592,-30142,-10571,-47570c184671,362378,182448,357236,180917,351879v-1996,-6985,-2424,-14466,-5286,-21143c173129,324897,168584,320165,165060,314880v-1762,-22904,-1702,-46021,-5285,-68712c158037,235161,157082,222333,149203,214454,135520,200771,120602,183780,101633,177456l85777,172170v-15153,1515,-49665,1048,-68712,10571c11383,185582,4476,187865,1208,193312v-2719,4532,,10571,,15857e" filled="f" strokecolor="#1f4d78 [1604]" strokeweight="1pt">
                        <v:stroke joinstyle="miter"/>
                        <v:path arrowok="t" o:connecttype="custom" o:connectlocs="931465,161599;920894,135171;915608,119314;899751,108743;878609,77030;846896,66459;831039,55888;794040,50602;767613,40031;651331,45317;635474,50602;609046,55888;572047,98172;566762,114029;556191,129886;545620,161599;550905,198598;582618,209169;646045,214454;661902,219740;672473,235597;688329,246168;693615,262024;688329,346593;646045,367735;630188,373021;503335,367735;482193,336022;466336,330736;466336,240882;471622,219740;482193,203883;498050,172170;503335,151028;508621,135171;503335,50602;498050,34746;461051,24175;397624,8318;307770,8318;276057,18889;265485,29460;260200,45317;249629,103458;254914,151028;260200,203883;270771,225025;286628,262024;307770,288452;313055,304309;323627,320165;339483,373021;344769,388877;350054,415305;344769,473446;339483,489303;302484,499874;244343,494588;223201,489303;207344,436447;196773,415305;186202,367735;180917,351879;175631,330736;165060,314880;159775,246168;149203,214454;101633,177456;85777,172170;17065,182741;1208,193312;1208,209169" o:connectangles="0,0,0,0,0,0,0,0,0,0,0,0,0,0,0,0,0,0,0,0,0,0,0,0,0,0,0,0,0,0,0,0,0,0,0,0,0,0,0,0,0,0,0,0,0,0,0,0,0,0,0,0,0,0,0,0,0,0,0,0,0,0,0,0,0,0,0,0,0,0,0,0"/>
                      </v:shape>
                      <v:shape id="Freeform: Shape 255" o:spid="_x0000_s1116" style="position:absolute;left:1947;top:11853;width:9309;height:4997;rotation:180;visibility:visible;mso-wrap-style:square;v-text-anchor:middle" coordsize="931465,49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" path="m931465,161599v-3524,-8809,-7240,-17544,-10571,-26428c918938,129954,919089,123665,915608,119314v-3968,-4960,-10571,-7047,-15857,-10571c892704,98172,890662,81048,878609,77030,868038,73506,857078,70984,846896,66459v-5805,-2580,-9772,-8746,-15857,-10571c819106,52308,806373,52364,794040,50602,785231,47078,777094,40382,767613,40031v-38774,-1436,-77605,2192,-116282,5286c645777,45761,640879,49251,635474,50602v-8716,2179,-17619,3524,-26428,5286c578126,86808,589529,71950,572047,98172v-1762,5286,-2793,10874,-5285,15857c563921,119711,558771,124081,556191,129886v-4525,10182,-10571,31713,-10571,31713c547382,173932,543257,188764,550905,198598v6841,8796,20609,9646,31713,10571l646045,214454v5286,1762,11506,1805,15857,5286c666862,223708,667981,231105,672473,235597v4492,4492,10571,7047,15856,10571c690091,251453,693615,256453,693615,262024v,28245,533,56930,-5286,84569c684315,365659,657935,364762,646045,367735v-5405,1351,-10571,3524,-15857,5286c587904,371259,544392,377999,503335,367735v-12325,-3081,-9089,-27695,-21142,-31713l466336,330736v-12571,-37715,-8050,-17404,,-89854c467138,233662,468760,226417,471622,219740v2502,-5839,7730,-10175,10571,-15857c504077,160117,467754,217615,498050,172170v1762,-7047,3289,-14157,5285,-21142c504866,145671,508621,140743,508621,135171v,-28245,-2329,-56480,-5286,-84569c502752,45061,501989,38685,498050,34746,495511,32207,461250,24235,461051,24175,408696,8469,450404,17115,397624,8318v-36402,-12136,-23230,-9994,-89854,c296750,9971,276057,18889,276057,18889v-3524,3524,-8008,6298,-10572,10571c262618,34238,261731,39960,260200,45317v-7122,24928,-6292,28185,-10571,58141c251391,119315,253244,135161,254914,151028v1854,17609,1576,35542,5286,52855c261851,211587,268004,217648,270771,225025v14628,39006,-5565,4867,15857,36999c299912,301881,280447,254298,307770,288452v3480,4351,2793,10874,5285,15857c315896,309991,320103,314880,323627,320165v25134,75406,-128,-3087,15856,52856c341014,378378,343418,383472,344769,388877v2179,8716,3523,17619,5285,26428c348292,434685,347521,454181,344769,473446v-788,5516,-1346,11917,-5286,15857c336956,491830,302664,499829,302484,499874v-19380,-1762,-38851,-2714,-58141,-5286c237143,493628,227929,494818,223201,489303v-8031,-9369,-11022,-39963,-15857,-52856c204577,429070,200297,422352,196773,415305v-3635,-18179,-5592,-30142,-10571,-47570c184671,362378,182448,357236,180917,351879v-1996,-6985,-2424,-14466,-5286,-21143c173129,324897,168584,320165,165060,314880v-1762,-22904,-1702,-46021,-5285,-68712c158037,235161,157082,222333,149203,214454,135520,200771,120602,183780,101633,177456l85777,172170v-15153,1515,-49665,1048,-68712,10571c11383,185582,4476,187865,1208,193312v-2719,4532,,10571,,15857e" filled="f" strokecolor="#1f4d78 [1604]" strokeweight="1pt">
                        <v:stroke joinstyle="miter"/>
                        <v:path arrowok="t" o:connecttype="custom" o:connectlocs="930910,161557;920345,135136;915062,119283;899215,108715;878085,77010;846391,66442;830544,55874;793567,50589;767156,40021;650943,45305;635095,50589;608683,55874;571706,98147;566424,114000;555860,129852;545295,161557;550577,198547;582271,209115;645660,214399;661508,219683;672072,235536;687919,246104;693202,261956;687919,346504;645660,367640;629813,372925;503035,367640;481906,335935;466058,330651;466058,240820;471341,219683;481906,203830;497753,172126;503035,150989;508318,135136;503035,50589;497753,34737;460776,24169;397387,8316;307587,8316;275893,18884;265327,29452;260045,45305;249480,103431;254762,150989;260045,203830;270610,224967;286457,261956;307587,288378;312868,304230;323434,320082;339281,372925;344564,388777;349845,415198;344564,473324;339281,489177;302304,499745;244197,494460;223068,489177;207220,436334;196656,415198;186091,367640;180809,351788;175526,330651;164962,314799;159680,246104;149114,214399;101572,177410;85726,172126;17055,182694;1207,193262;1207,209115" o:connectangles="0,0,0,0,0,0,0,0,0,0,0,0,0,0,0,0,0,0,0,0,0,0,0,0,0,0,0,0,0,0,0,0,0,0,0,0,0,0,0,0,0,0,0,0,0,0,0,0,0,0,0,0,0,0,0,0,0,0,0,0,0,0,0,0,0,0,0,0,0,0,0,0"/>
                      </v:shape>
                      <v:oval id="Oval 192" o:spid="_x0000_s1117" style="position:absolute;top:7281;width:3858;height:3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" filled="f" strokecolor="#1f4d78 [1604]" strokeweight="1pt">
                        <v:stroke joinstyle="miter"/>
                        <v:textbox>
                          <w:txbxContent>
                            <w:p w14:paraId="4DFC5D94" w14:textId="77777777" w:rsidR="003D6B96" w:rsidRPr="005610C7" w:rsidRDefault="003D6B96" w:rsidP="002A0FE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oval>
                      <v:line id="Straight Connector 194" o:spid="_x0000_s1118" style="position:absolute;flip:y;visibility:visible;mso-wrap-style:square" from="1947,11133" to="2000,1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" strokecolor="#5b9bd5 [3204]" strokeweight="1pt">
                        <v:stroke joinstyle="miter"/>
                      </v:line>
                    </v:group>
                  </v:group>
                  <v:oval id="Oval 198" o:spid="_x0000_s1119" style="position:absolute;left:17015;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" fillcolor="black [3213]" strokecolor="black [3213]" strokeweight="1pt">
                    <v:stroke joinstyle="miter"/>
                  </v:oval>
                  <v:oval id="Oval 199" o:spid="_x0000_s1120" style="position:absolute;left:20713;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" fillcolor="black [3213]" strokecolor="black [3213]" strokeweight="1pt">
                    <v:stroke joinstyle="miter"/>
                  </v:oval>
                  <v:oval id="Oval 202" o:spid="_x0000_s1121" style="position:absolute;left:24410;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" fillcolor="black [3213]" strokecolor="black [3213]" strokeweight="1pt">
                    <v:stroke joinstyle="miter"/>
                  </v:oval>
                  <v:oval id="Oval 204" o:spid="_x0000_s1122" style="position:absolute;left:28068;top:2584;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" fillcolor="black [3213]" strokecolor="black [3213]" strokeweight="1pt">
                    <v:stroke joinstyle="miter"/>
                  </v:oval>
                  <v:oval id="Oval 205" o:spid="_x0000_s1123" style="position:absolute;left:31765;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" fillcolor="black [3213]" strokecolor="black [3213]" strokeweight="1pt">
                    <v:stroke joinstyle="miter"/>
                  </v:oval>
                  <v:oval id="Oval 206" o:spid="_x0000_s1124" style="position:absolute;left:17015;top:64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" fillcolor="black [3213]" strokecolor="black [3213]" strokeweight="1pt">
                    <v:stroke joinstyle="miter"/>
                  </v:oval>
                  <v:oval id="Oval 207" o:spid="_x0000_s1125" style="position:absolute;left:20713;top:64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" fillcolor="black [3213]" strokecolor="black [3213]" strokeweight="1pt">
                    <v:stroke joinstyle="miter"/>
                  </v:oval>
                  <v:oval id="Oval 208" o:spid="_x0000_s1126" style="position:absolute;left:24410;top:644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" fillcolor="black [3213]" strokecolor="black [3213]" strokeweight="1pt">
                    <v:stroke joinstyle="miter"/>
                  </v:oval>
                  <v:oval id="Oval 209" o:spid="_x0000_s1127" style="position:absolute;left:28068;top:6440;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" fillcolor="black [3213]" strokecolor="black [3213]" strokeweight="1pt">
                    <v:stroke joinstyle="miter"/>
                  </v:oval>
                  <v:oval id="Oval 210" o:spid="_x0000_s1128" style="position:absolute;left:31725;top:644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" fillcolor="black [3213]" strokecolor="black [3213]" strokeweight="1pt">
                    <v:stroke joinstyle="miter"/>
                  </v:oval>
                  <v:oval id="Oval 211" o:spid="_x0000_s1129" style="position:absolute;left:17095;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" fillcolor="black [3213]" strokecolor="black [3213]" strokeweight="1pt">
                    <v:stroke joinstyle="miter"/>
                  </v:oval>
                  <v:oval id="Oval 212" o:spid="_x0000_s1130" style="position:absolute;left:20792;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" fillcolor="black [3213]" strokecolor="black [3213]" strokeweight="1pt">
                    <v:stroke joinstyle="miter"/>
                  </v:oval>
                  <v:oval id="Oval 213" o:spid="_x0000_s1131" style="position:absolute;left:24450;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" fillcolor="black [3213]" strokecolor="black [3213]" strokeweight="1pt">
                    <v:stroke joinstyle="miter"/>
                  </v:oval>
                  <v:oval id="Oval 214" o:spid="_x0000_s1132" style="position:absolute;left:28147;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" fillcolor="black [3213]" strokecolor="black [3213]" strokeweight="1pt">
                    <v:stroke joinstyle="miter"/>
                  </v:oval>
                  <v:oval id="Oval 215" o:spid="_x0000_s1133" style="position:absolute;left:31805;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E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" fillcolor="black [3213]" strokecolor="black [3213]" strokeweight="1pt">
                    <v:stroke joinstyle="miter"/>
                  </v:oval>
                  <v:oval id="Oval 216" o:spid="_x0000_s1134" style="position:absolute;left:17095;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" fillcolor="black [3213]" strokecolor="black [3213]" strokeweight="1pt">
                    <v:stroke joinstyle="miter"/>
                  </v:oval>
                  <v:oval id="Oval 218" o:spid="_x0000_s1135" style="position:absolute;left:20752;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" fillcolor="black [3213]" strokecolor="black [3213]" strokeweight="1pt">
                    <v:stroke joinstyle="miter"/>
                  </v:oval>
                  <v:oval id="Oval 219" o:spid="_x0000_s1136" style="position:absolute;left:24450;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" fillcolor="black [3213]" strokecolor="black [3213]" strokeweight="1pt">
                    <v:stroke joinstyle="miter"/>
                  </v:oval>
                  <v:oval id="Oval 220" o:spid="_x0000_s1137" style="position:absolute;left:28107;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" fillcolor="black [3213]" strokecolor="black [3213]" strokeweight="1pt">
                    <v:stroke joinstyle="miter"/>
                  </v:oval>
                  <v:oval id="Oval 221" o:spid="_x0000_s1138" style="position:absolute;left:31805;top:1355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" fillcolor="black [3213]" strokecolor="black [3213]" strokeweight="1pt">
                    <v:stroke joinstyle="miter"/>
                  </v:oval>
                </v:group>
              </v:group>
            </w:pict>
          </mc:Fallback>
        </mc:AlternateContent>
      </w:r>
    </w:p>
    <w:p w14:paraId="7314B37F" w14:textId="77777777" w:rsidR="002A0FEC" w:rsidRDefault="002A0FEC" w:rsidP="002A0FEC"/>
    <w:p w14:paraId="7C370B70" w14:textId="77777777" w:rsidR="002A0FEC" w:rsidRDefault="002A0FEC" w:rsidP="002A0FEC"/>
    <w:p w14:paraId="66BED513" w14:textId="77777777" w:rsidR="002A0FEC" w:rsidRDefault="002A0FEC" w:rsidP="002A0FEC"/>
    <w:p w14:paraId="420130D0" w14:textId="77777777" w:rsidR="002A0FEC" w:rsidRDefault="002A0FEC" w:rsidP="002A0FEC"/>
    <w:p w14:paraId="42BA7F84" w14:textId="77777777" w:rsidR="002A0FEC" w:rsidRDefault="002A0FEC" w:rsidP="002A0FEC"/>
    <w:p w14:paraId="07BAD0A2" w14:textId="77777777" w:rsidR="002A0FEC" w:rsidRDefault="002A0FEC" w:rsidP="002A0FEC"/>
    <w:p w14:paraId="24E29CFD" w14:textId="77777777" w:rsidR="002A0FEC" w:rsidRDefault="002A0FEC" w:rsidP="002A0FEC"/>
    <w:p w14:paraId="24AD49FD" w14:textId="77777777" w:rsidR="002A0FEC" w:rsidRDefault="002A0FEC" w:rsidP="002A0FEC"/>
    <w:p w14:paraId="26FC2B9B" w14:textId="77777777" w:rsidR="002A0FEC" w:rsidRDefault="002A0FEC" w:rsidP="002A0FEC"/>
    <w:p w14:paraId="332191BB" w14:textId="77777777" w:rsidR="002A0FEC" w:rsidRDefault="002A0FEC" w:rsidP="002A0FEC"/>
    <w:p w14:paraId="29E08428" w14:textId="77777777" w:rsidR="002A0FEC" w:rsidRDefault="002A0FEC" w:rsidP="002A0FEC"/>
    <w:p w14:paraId="253AC87A" w14:textId="77777777" w:rsidR="002A0FEC" w:rsidRDefault="002A0FEC" w:rsidP="002A0FEC"/>
    <w:p w14:paraId="5B29B0E8" w14:textId="77777777" w:rsidR="002A0FEC" w:rsidRDefault="002A0FEC" w:rsidP="00E15262">
      <w:pPr>
        <w:pStyle w:val="ListParagraph"/>
        <w:numPr>
          <w:ilvl w:val="0"/>
          <w:numId w:val="13"/>
        </w:numPr>
        <w:tabs>
          <w:tab w:val="left" w:pos="1134"/>
          <w:tab w:val="right" w:pos="9356"/>
        </w:tabs>
      </w:pPr>
      <w:r>
        <w:t xml:space="preserve">Explain why a voltage is measured as the conductor moves through the field. </w:t>
      </w:r>
    </w:p>
    <w:p w14:paraId="6974A426" w14:textId="77777777" w:rsidR="002A0FEC" w:rsidRDefault="002A0FEC" w:rsidP="002A0FEC">
      <w:pPr>
        <w:pStyle w:val="ListParagraph"/>
        <w:tabs>
          <w:tab w:val="left" w:pos="1134"/>
          <w:tab w:val="right" w:pos="9356"/>
        </w:tabs>
        <w:ind w:firstLine="0"/>
      </w:pPr>
      <w:r>
        <w:tab/>
      </w:r>
      <w:r>
        <w:tab/>
        <w:t>(2 marks)</w:t>
      </w:r>
    </w:p>
    <w:p w14:paraId="3ACA26EA" w14:textId="77777777" w:rsidR="002A0FEC" w:rsidRDefault="002A0FEC" w:rsidP="002A0FEC"/>
    <w:p w14:paraId="7843A211" w14:textId="354453C9" w:rsidR="002A0FEC" w:rsidRPr="00B24923" w:rsidRDefault="00FB5325" w:rsidP="00B24923">
      <w:pPr>
        <w:pStyle w:val="ListParagraph"/>
        <w:tabs>
          <w:tab w:val="left" w:pos="1843"/>
          <w:tab w:val="right" w:pos="9356"/>
        </w:tabs>
        <w:ind w:firstLine="0"/>
        <w:rPr>
          <w:bCs/>
          <w:color w:val="FF0000"/>
        </w:rPr>
      </w:pPr>
      <w:r>
        <w:rPr>
          <w:bCs/>
          <w:color w:val="FF0000"/>
        </w:rPr>
        <w:t>As the conductor moves across the field, it cuts through lines of flux/ the flux within the loop made with the voltmeter increases</w:t>
      </w:r>
      <w:r>
        <w:rPr>
          <w:bCs/>
          <w:color w:val="FF0000"/>
        </w:rPr>
        <w:tab/>
        <w:t>1</w:t>
      </w:r>
    </w:p>
    <w:p w14:paraId="55AD55D1" w14:textId="77777777" w:rsidR="002A0FEC" w:rsidRPr="00B24923" w:rsidRDefault="002A0FEC" w:rsidP="00B24923">
      <w:pPr>
        <w:pStyle w:val="ListParagraph"/>
        <w:tabs>
          <w:tab w:val="left" w:pos="1843"/>
          <w:tab w:val="right" w:pos="9356"/>
        </w:tabs>
        <w:ind w:firstLine="0"/>
        <w:rPr>
          <w:bCs/>
          <w:color w:val="FF0000"/>
        </w:rPr>
      </w:pPr>
    </w:p>
    <w:p w14:paraId="75C225A3" w14:textId="0C7A619B" w:rsidR="002A0FEC" w:rsidRPr="00B24923" w:rsidRDefault="00FB5325" w:rsidP="00B24923">
      <w:pPr>
        <w:pStyle w:val="ListParagraph"/>
        <w:tabs>
          <w:tab w:val="left" w:pos="1843"/>
          <w:tab w:val="right" w:pos="9356"/>
        </w:tabs>
        <w:ind w:firstLine="0"/>
        <w:rPr>
          <w:bCs/>
          <w:color w:val="FF0000"/>
        </w:rPr>
      </w:pPr>
      <w:r>
        <w:rPr>
          <w:bCs/>
          <w:color w:val="FF0000"/>
        </w:rPr>
        <w:t>According to Faraday’s law, this induces an emf which is measured by the voltmeter</w:t>
      </w:r>
      <w:r>
        <w:rPr>
          <w:bCs/>
          <w:color w:val="FF0000"/>
        </w:rPr>
        <w:tab/>
        <w:t>1</w:t>
      </w:r>
    </w:p>
    <w:p w14:paraId="342AE1F1" w14:textId="77777777" w:rsidR="002A0FEC" w:rsidRPr="00B24923" w:rsidRDefault="002A0FEC" w:rsidP="00B24923">
      <w:pPr>
        <w:pStyle w:val="ListParagraph"/>
        <w:tabs>
          <w:tab w:val="left" w:pos="1843"/>
          <w:tab w:val="right" w:pos="9356"/>
        </w:tabs>
        <w:ind w:firstLine="0"/>
        <w:rPr>
          <w:bCs/>
          <w:color w:val="FF0000"/>
        </w:rPr>
      </w:pPr>
    </w:p>
    <w:p w14:paraId="6C2A9A9D" w14:textId="77777777" w:rsidR="002A0FEC" w:rsidRPr="00B24923" w:rsidRDefault="002A0FEC" w:rsidP="00B24923">
      <w:pPr>
        <w:pStyle w:val="ListParagraph"/>
        <w:tabs>
          <w:tab w:val="left" w:pos="1843"/>
          <w:tab w:val="right" w:pos="9356"/>
        </w:tabs>
        <w:ind w:firstLine="0"/>
        <w:rPr>
          <w:bCs/>
          <w:color w:val="FF0000"/>
        </w:rPr>
      </w:pPr>
    </w:p>
    <w:p w14:paraId="3FD6DB8B" w14:textId="77777777" w:rsidR="002A0FEC" w:rsidRPr="00FB5325" w:rsidRDefault="002A0FEC" w:rsidP="00FB5325">
      <w:pPr>
        <w:tabs>
          <w:tab w:val="left" w:pos="1843"/>
          <w:tab w:val="right" w:pos="9356"/>
        </w:tabs>
        <w:rPr>
          <w:bCs/>
          <w:color w:val="FF0000"/>
        </w:rPr>
      </w:pPr>
    </w:p>
    <w:p w14:paraId="30B13D30" w14:textId="77777777" w:rsidR="002A0FEC" w:rsidRPr="00B24923" w:rsidRDefault="002A0FEC" w:rsidP="00B24923">
      <w:pPr>
        <w:pStyle w:val="ListParagraph"/>
        <w:tabs>
          <w:tab w:val="left" w:pos="1843"/>
          <w:tab w:val="right" w:pos="9356"/>
        </w:tabs>
        <w:ind w:firstLine="0"/>
        <w:rPr>
          <w:bCs/>
          <w:color w:val="FF0000"/>
        </w:rPr>
      </w:pPr>
    </w:p>
    <w:p w14:paraId="1A851E2D" w14:textId="77777777" w:rsidR="002A0FEC" w:rsidRPr="00B24923" w:rsidRDefault="002A0FEC" w:rsidP="00B24923">
      <w:pPr>
        <w:pStyle w:val="ListParagraph"/>
        <w:tabs>
          <w:tab w:val="left" w:pos="1843"/>
          <w:tab w:val="right" w:pos="9356"/>
        </w:tabs>
        <w:ind w:firstLine="0"/>
        <w:rPr>
          <w:bCs/>
          <w:color w:val="FF0000"/>
        </w:rPr>
      </w:pPr>
    </w:p>
    <w:p w14:paraId="7FE35F9D" w14:textId="77777777" w:rsidR="002A0FEC" w:rsidRPr="00B24923" w:rsidRDefault="002A0FEC" w:rsidP="00B24923">
      <w:pPr>
        <w:pStyle w:val="ListParagraph"/>
        <w:tabs>
          <w:tab w:val="left" w:pos="1843"/>
          <w:tab w:val="right" w:pos="9356"/>
        </w:tabs>
        <w:ind w:firstLine="0"/>
        <w:rPr>
          <w:bCs/>
          <w:color w:val="FF0000"/>
        </w:rPr>
      </w:pPr>
    </w:p>
    <w:p w14:paraId="50D7FDE0" w14:textId="77777777" w:rsidR="002A0FEC" w:rsidRDefault="002A0FEC" w:rsidP="002A0FEC">
      <w:r>
        <w:t xml:space="preserve">The velocity of the conductor was carefully controlled just prior to the conductor entering the field and the accompanying voltmeter reading was recorded over multiple trials. The students estimated their velocity measurements had a </w:t>
      </w:r>
      <w:r>
        <w:rPr>
          <w:rFonts w:cs="Arial"/>
        </w:rPr>
        <w:t>±</w:t>
      </w:r>
      <w:r>
        <w:t xml:space="preserve">10% uncertainty while the voltage measurements had negligible uncertainty. </w:t>
      </w:r>
    </w:p>
    <w:p w14:paraId="09334D53" w14:textId="77777777" w:rsidR="002A0FEC" w:rsidRDefault="002A0FEC" w:rsidP="002A0FEC"/>
    <w:tbl>
      <w:tblPr>
        <w:tblStyle w:val="TableGrid"/>
        <w:tblW w:w="0" w:type="auto"/>
        <w:tblInd w:w="1017" w:type="dxa"/>
        <w:tblLook w:val="04A0" w:firstRow="1" w:lastRow="0" w:firstColumn="1" w:lastColumn="0" w:noHBand="0" w:noVBand="1"/>
      </w:tblPr>
      <w:tblGrid>
        <w:gridCol w:w="2239"/>
        <w:gridCol w:w="2796"/>
        <w:gridCol w:w="2556"/>
      </w:tblGrid>
      <w:tr w:rsidR="002A0FEC" w14:paraId="32B0CAA7" w14:textId="77777777" w:rsidTr="00CB6F9B">
        <w:trPr>
          <w:trHeight w:val="454"/>
        </w:trPr>
        <w:tc>
          <w:tcPr>
            <w:tcW w:w="2239" w:type="dxa"/>
            <w:vAlign w:val="center"/>
          </w:tcPr>
          <w:p w14:paraId="102A1F8E" w14:textId="77777777" w:rsidR="002A0FEC" w:rsidRDefault="002A0FEC" w:rsidP="003D6B96">
            <w:pPr>
              <w:jc w:val="center"/>
            </w:pPr>
            <w:r>
              <w:t>Velocity (m s</w:t>
            </w:r>
            <w:r>
              <w:rPr>
                <w:vertAlign w:val="superscript"/>
              </w:rPr>
              <w:t>-1</w:t>
            </w:r>
            <w:r>
              <w:t>)</w:t>
            </w:r>
          </w:p>
        </w:tc>
        <w:tc>
          <w:tcPr>
            <w:tcW w:w="2796" w:type="dxa"/>
            <w:vAlign w:val="center"/>
          </w:tcPr>
          <w:p w14:paraId="3B09391E" w14:textId="699F0D20" w:rsidR="002A0FEC" w:rsidRPr="00CB6F9B" w:rsidRDefault="002A0FEC" w:rsidP="003D6B96">
            <w:pPr>
              <w:jc w:val="center"/>
            </w:pPr>
            <w:r>
              <w:t>Velocity Uncertainty</w:t>
            </w:r>
            <w:r w:rsidR="00CB6F9B">
              <w:t xml:space="preserve"> (m s</w:t>
            </w:r>
            <w:r w:rsidR="00CB6F9B">
              <w:rPr>
                <w:vertAlign w:val="superscript"/>
              </w:rPr>
              <w:t>-1</w:t>
            </w:r>
            <w:r w:rsidR="00CB6F9B">
              <w:t>)</w:t>
            </w:r>
          </w:p>
        </w:tc>
        <w:tc>
          <w:tcPr>
            <w:tcW w:w="2556" w:type="dxa"/>
            <w:vAlign w:val="center"/>
          </w:tcPr>
          <w:p w14:paraId="6BE10604" w14:textId="77777777" w:rsidR="002A0FEC" w:rsidRDefault="002A0FEC" w:rsidP="003D6B96">
            <w:pPr>
              <w:jc w:val="center"/>
            </w:pPr>
            <w:r>
              <w:t>Voltage (mV)</w:t>
            </w:r>
          </w:p>
        </w:tc>
      </w:tr>
      <w:tr w:rsidR="002A0FEC" w14:paraId="3869DDD1" w14:textId="77777777" w:rsidTr="00CB6F9B">
        <w:trPr>
          <w:trHeight w:val="454"/>
        </w:trPr>
        <w:tc>
          <w:tcPr>
            <w:tcW w:w="2239" w:type="dxa"/>
            <w:vAlign w:val="center"/>
          </w:tcPr>
          <w:p w14:paraId="435B449B" w14:textId="1828330F" w:rsidR="002A0FEC" w:rsidRDefault="002A0FEC" w:rsidP="003D6B96">
            <w:pPr>
              <w:jc w:val="center"/>
            </w:pPr>
            <w:r>
              <w:t>1.0</w:t>
            </w:r>
            <w:r w:rsidR="0002463F">
              <w:t>0</w:t>
            </w:r>
          </w:p>
        </w:tc>
        <w:tc>
          <w:tcPr>
            <w:tcW w:w="2796" w:type="dxa"/>
            <w:vAlign w:val="center"/>
          </w:tcPr>
          <w:p w14:paraId="1F63C348" w14:textId="6012960A" w:rsidR="002A0FEC" w:rsidRPr="00BF2965" w:rsidRDefault="00FB5325" w:rsidP="003D6B96">
            <w:pPr>
              <w:jc w:val="center"/>
              <w:rPr>
                <w:color w:val="FF0000"/>
              </w:rPr>
            </w:pPr>
            <w:r w:rsidRPr="00BF2965">
              <w:rPr>
                <w:rFonts w:cs="Arial"/>
                <w:color w:val="FF0000"/>
              </w:rPr>
              <w:t xml:space="preserve">± </w:t>
            </w:r>
            <w:r w:rsidRPr="00BF2965">
              <w:rPr>
                <w:color w:val="FF0000"/>
              </w:rPr>
              <w:t>0.1</w:t>
            </w:r>
            <w:r w:rsidR="0002463F" w:rsidRPr="00BF2965">
              <w:rPr>
                <w:color w:val="FF0000"/>
              </w:rPr>
              <w:t>0</w:t>
            </w:r>
            <w:r w:rsidR="00F9613E">
              <w:rPr>
                <w:color w:val="FF0000"/>
              </w:rPr>
              <w:t>0</w:t>
            </w:r>
          </w:p>
        </w:tc>
        <w:tc>
          <w:tcPr>
            <w:tcW w:w="2556" w:type="dxa"/>
            <w:vAlign w:val="center"/>
          </w:tcPr>
          <w:p w14:paraId="514753E2" w14:textId="77777777" w:rsidR="002A0FEC" w:rsidRDefault="002A0FEC" w:rsidP="003D6B96">
            <w:pPr>
              <w:jc w:val="center"/>
            </w:pPr>
            <w:r>
              <w:t>75</w:t>
            </w:r>
          </w:p>
        </w:tc>
      </w:tr>
      <w:tr w:rsidR="002A0FEC" w14:paraId="52A9A9EA" w14:textId="77777777" w:rsidTr="00CB6F9B">
        <w:trPr>
          <w:trHeight w:val="454"/>
        </w:trPr>
        <w:tc>
          <w:tcPr>
            <w:tcW w:w="2239" w:type="dxa"/>
            <w:vAlign w:val="center"/>
          </w:tcPr>
          <w:p w14:paraId="506F7729" w14:textId="593B980B" w:rsidR="002A0FEC" w:rsidRDefault="002A0FEC" w:rsidP="003D6B96">
            <w:pPr>
              <w:jc w:val="center"/>
            </w:pPr>
            <w:r>
              <w:t>1.5</w:t>
            </w:r>
            <w:r w:rsidR="0002463F">
              <w:t>0</w:t>
            </w:r>
          </w:p>
        </w:tc>
        <w:tc>
          <w:tcPr>
            <w:tcW w:w="2796" w:type="dxa"/>
            <w:vAlign w:val="center"/>
          </w:tcPr>
          <w:p w14:paraId="5F3B50BC" w14:textId="4412E1D0" w:rsidR="002A0FEC" w:rsidRPr="00BF2965" w:rsidRDefault="006C0A7C" w:rsidP="003D6B96">
            <w:pPr>
              <w:jc w:val="center"/>
              <w:rPr>
                <w:color w:val="FF0000"/>
              </w:rPr>
            </w:pPr>
            <w:r w:rsidRPr="00BF2965">
              <w:rPr>
                <w:rFonts w:cs="Arial"/>
                <w:color w:val="FF0000"/>
              </w:rPr>
              <w:t xml:space="preserve">± </w:t>
            </w:r>
            <w:r w:rsidRPr="00BF2965">
              <w:rPr>
                <w:color w:val="FF0000"/>
              </w:rPr>
              <w:t>0.1</w:t>
            </w:r>
            <w:r w:rsidR="00377B51" w:rsidRPr="00BF2965">
              <w:rPr>
                <w:color w:val="FF0000"/>
              </w:rPr>
              <w:t>5</w:t>
            </w:r>
            <w:r w:rsidR="00F9613E">
              <w:rPr>
                <w:color w:val="FF0000"/>
              </w:rPr>
              <w:t>0</w:t>
            </w:r>
          </w:p>
        </w:tc>
        <w:tc>
          <w:tcPr>
            <w:tcW w:w="2556" w:type="dxa"/>
            <w:vAlign w:val="center"/>
          </w:tcPr>
          <w:p w14:paraId="01952B45" w14:textId="77777777" w:rsidR="002A0FEC" w:rsidRDefault="002A0FEC" w:rsidP="003D6B96">
            <w:pPr>
              <w:jc w:val="center"/>
            </w:pPr>
            <w:r>
              <w:t>110</w:t>
            </w:r>
          </w:p>
        </w:tc>
      </w:tr>
      <w:tr w:rsidR="002A0FEC" w14:paraId="6828244B" w14:textId="77777777" w:rsidTr="00CB6F9B">
        <w:trPr>
          <w:trHeight w:val="454"/>
        </w:trPr>
        <w:tc>
          <w:tcPr>
            <w:tcW w:w="2239" w:type="dxa"/>
            <w:vAlign w:val="center"/>
          </w:tcPr>
          <w:p w14:paraId="51E86A86" w14:textId="5E44D6C7" w:rsidR="002A0FEC" w:rsidRDefault="002A0FEC" w:rsidP="003D6B96">
            <w:pPr>
              <w:jc w:val="center"/>
            </w:pPr>
            <w:r>
              <w:t>2.0</w:t>
            </w:r>
            <w:r w:rsidR="0002463F">
              <w:t>0</w:t>
            </w:r>
          </w:p>
        </w:tc>
        <w:tc>
          <w:tcPr>
            <w:tcW w:w="2796" w:type="dxa"/>
            <w:vAlign w:val="center"/>
          </w:tcPr>
          <w:p w14:paraId="5C4B66ED" w14:textId="236DBCC9" w:rsidR="002A0FEC" w:rsidRPr="00BF2965" w:rsidRDefault="006C0A7C" w:rsidP="003D6B96">
            <w:pPr>
              <w:jc w:val="center"/>
              <w:rPr>
                <w:color w:val="FF0000"/>
              </w:rPr>
            </w:pPr>
            <w:r w:rsidRPr="00BF2965">
              <w:rPr>
                <w:rFonts w:cs="Arial"/>
                <w:color w:val="FF0000"/>
              </w:rPr>
              <w:t xml:space="preserve">± </w:t>
            </w:r>
            <w:r w:rsidRPr="00BF2965">
              <w:rPr>
                <w:color w:val="FF0000"/>
              </w:rPr>
              <w:t>0.</w:t>
            </w:r>
            <w:r w:rsidR="00377B51" w:rsidRPr="00BF2965">
              <w:rPr>
                <w:color w:val="FF0000"/>
              </w:rPr>
              <w:t>2</w:t>
            </w:r>
            <w:r w:rsidR="0002463F" w:rsidRPr="00BF2965">
              <w:rPr>
                <w:color w:val="FF0000"/>
              </w:rPr>
              <w:t>0</w:t>
            </w:r>
            <w:r w:rsidR="00F9613E">
              <w:rPr>
                <w:color w:val="FF0000"/>
              </w:rPr>
              <w:t>0</w:t>
            </w:r>
          </w:p>
        </w:tc>
        <w:tc>
          <w:tcPr>
            <w:tcW w:w="2556" w:type="dxa"/>
            <w:vAlign w:val="center"/>
          </w:tcPr>
          <w:p w14:paraId="53B8808B" w14:textId="77777777" w:rsidR="002A0FEC" w:rsidRDefault="002A0FEC" w:rsidP="003D6B96">
            <w:pPr>
              <w:jc w:val="center"/>
            </w:pPr>
            <w:r>
              <w:t>150</w:t>
            </w:r>
          </w:p>
        </w:tc>
      </w:tr>
      <w:tr w:rsidR="002A0FEC" w14:paraId="61560176" w14:textId="77777777" w:rsidTr="00CB6F9B">
        <w:trPr>
          <w:trHeight w:val="454"/>
        </w:trPr>
        <w:tc>
          <w:tcPr>
            <w:tcW w:w="2239" w:type="dxa"/>
            <w:vAlign w:val="center"/>
          </w:tcPr>
          <w:p w14:paraId="67053C3E" w14:textId="11F08901" w:rsidR="002A0FEC" w:rsidRDefault="002A0FEC" w:rsidP="003D6B96">
            <w:pPr>
              <w:jc w:val="center"/>
            </w:pPr>
            <w:r>
              <w:t>3.0</w:t>
            </w:r>
            <w:r w:rsidR="0002463F">
              <w:t>0</w:t>
            </w:r>
          </w:p>
        </w:tc>
        <w:tc>
          <w:tcPr>
            <w:tcW w:w="2796" w:type="dxa"/>
            <w:vAlign w:val="center"/>
          </w:tcPr>
          <w:p w14:paraId="4EE4FF0C" w14:textId="43F024CA" w:rsidR="002A0FEC" w:rsidRPr="00BF2965" w:rsidRDefault="006C0A7C" w:rsidP="003D6B96">
            <w:pPr>
              <w:jc w:val="center"/>
              <w:rPr>
                <w:color w:val="FF0000"/>
              </w:rPr>
            </w:pPr>
            <w:r w:rsidRPr="00BF2965">
              <w:rPr>
                <w:rFonts w:cs="Arial"/>
                <w:color w:val="FF0000"/>
              </w:rPr>
              <w:t xml:space="preserve">± </w:t>
            </w:r>
            <w:r w:rsidRPr="00BF2965">
              <w:rPr>
                <w:color w:val="FF0000"/>
              </w:rPr>
              <w:t>0.</w:t>
            </w:r>
            <w:r w:rsidR="00377B51" w:rsidRPr="00BF2965">
              <w:rPr>
                <w:color w:val="FF0000"/>
              </w:rPr>
              <w:t>3</w:t>
            </w:r>
            <w:r w:rsidR="0002463F" w:rsidRPr="00BF2965">
              <w:rPr>
                <w:color w:val="FF0000"/>
              </w:rPr>
              <w:t>0</w:t>
            </w:r>
            <w:r w:rsidR="00F9613E">
              <w:rPr>
                <w:color w:val="FF0000"/>
              </w:rPr>
              <w:t>0</w:t>
            </w:r>
          </w:p>
        </w:tc>
        <w:tc>
          <w:tcPr>
            <w:tcW w:w="2556" w:type="dxa"/>
            <w:vAlign w:val="center"/>
          </w:tcPr>
          <w:p w14:paraId="4219581C" w14:textId="77777777" w:rsidR="002A0FEC" w:rsidRDefault="002A0FEC" w:rsidP="003D6B96">
            <w:pPr>
              <w:jc w:val="center"/>
            </w:pPr>
            <w:r>
              <w:t>240</w:t>
            </w:r>
          </w:p>
        </w:tc>
      </w:tr>
      <w:tr w:rsidR="002A0FEC" w14:paraId="1BAE2F9B" w14:textId="77777777" w:rsidTr="00CB6F9B">
        <w:trPr>
          <w:trHeight w:val="454"/>
        </w:trPr>
        <w:tc>
          <w:tcPr>
            <w:tcW w:w="2239" w:type="dxa"/>
            <w:vAlign w:val="center"/>
          </w:tcPr>
          <w:p w14:paraId="3B82FD29" w14:textId="53C4B6BE" w:rsidR="002A0FEC" w:rsidRDefault="002A0FEC" w:rsidP="003D6B96">
            <w:pPr>
              <w:jc w:val="center"/>
            </w:pPr>
            <w:r>
              <w:t>4.0</w:t>
            </w:r>
            <w:r w:rsidR="0002463F">
              <w:t>0</w:t>
            </w:r>
          </w:p>
        </w:tc>
        <w:tc>
          <w:tcPr>
            <w:tcW w:w="2796" w:type="dxa"/>
            <w:vAlign w:val="center"/>
          </w:tcPr>
          <w:p w14:paraId="2B36D9F3" w14:textId="6EC034F1" w:rsidR="002A0FEC" w:rsidRPr="00BF2965" w:rsidRDefault="006C0A7C" w:rsidP="003D6B96">
            <w:pPr>
              <w:jc w:val="center"/>
              <w:rPr>
                <w:color w:val="FF0000"/>
              </w:rPr>
            </w:pPr>
            <w:r w:rsidRPr="00BF2965">
              <w:rPr>
                <w:rFonts w:cs="Arial"/>
                <w:color w:val="FF0000"/>
              </w:rPr>
              <w:t xml:space="preserve">± </w:t>
            </w:r>
            <w:r w:rsidRPr="00BF2965">
              <w:rPr>
                <w:color w:val="FF0000"/>
              </w:rPr>
              <w:t>0.</w:t>
            </w:r>
            <w:r w:rsidR="00377B51" w:rsidRPr="00BF2965">
              <w:rPr>
                <w:color w:val="FF0000"/>
              </w:rPr>
              <w:t>4</w:t>
            </w:r>
            <w:r w:rsidR="0002463F" w:rsidRPr="00BF2965">
              <w:rPr>
                <w:color w:val="FF0000"/>
              </w:rPr>
              <w:t>0</w:t>
            </w:r>
            <w:r w:rsidR="00F9613E">
              <w:rPr>
                <w:color w:val="FF0000"/>
              </w:rPr>
              <w:t>0</w:t>
            </w:r>
          </w:p>
        </w:tc>
        <w:tc>
          <w:tcPr>
            <w:tcW w:w="2556" w:type="dxa"/>
            <w:vAlign w:val="center"/>
          </w:tcPr>
          <w:p w14:paraId="725400C3" w14:textId="77777777" w:rsidR="002A0FEC" w:rsidRDefault="002A0FEC" w:rsidP="003D6B96">
            <w:pPr>
              <w:jc w:val="center"/>
            </w:pPr>
            <w:r>
              <w:t>350</w:t>
            </w:r>
          </w:p>
        </w:tc>
      </w:tr>
    </w:tbl>
    <w:p w14:paraId="0464FD0B" w14:textId="77777777" w:rsidR="002A0FEC" w:rsidRPr="004F571D" w:rsidRDefault="002A0FEC" w:rsidP="002A0FEC"/>
    <w:p w14:paraId="314C3729" w14:textId="77777777" w:rsidR="002A0FEC" w:rsidRPr="00031F25" w:rsidRDefault="002A0FEC" w:rsidP="002A0FEC">
      <w:pPr>
        <w:tabs>
          <w:tab w:val="left" w:pos="1134"/>
          <w:tab w:val="left" w:pos="8505"/>
          <w:tab w:val="right" w:pos="9356"/>
        </w:tabs>
      </w:pPr>
    </w:p>
    <w:p w14:paraId="53ECE128" w14:textId="77777777" w:rsidR="002A0FEC" w:rsidRDefault="002A0FEC" w:rsidP="00E15262">
      <w:pPr>
        <w:pStyle w:val="ListParagraph"/>
        <w:numPr>
          <w:ilvl w:val="0"/>
          <w:numId w:val="13"/>
        </w:numPr>
        <w:tabs>
          <w:tab w:val="left" w:pos="1134"/>
          <w:tab w:val="left" w:pos="8505"/>
          <w:tab w:val="right" w:pos="9356"/>
        </w:tabs>
      </w:pPr>
      <w:r>
        <w:t>Complete the table by adding the absolute uncertainty of the velocity measurements.</w:t>
      </w:r>
    </w:p>
    <w:p w14:paraId="41869D63" w14:textId="5618F566" w:rsidR="002A0FEC" w:rsidRDefault="002A0FEC" w:rsidP="002A0FEC">
      <w:pPr>
        <w:pStyle w:val="ListParagraph"/>
        <w:tabs>
          <w:tab w:val="left" w:pos="1134"/>
          <w:tab w:val="right" w:pos="9356"/>
        </w:tabs>
        <w:ind w:firstLine="0"/>
      </w:pPr>
      <w:r>
        <w:tab/>
      </w:r>
      <w:r w:rsidR="00F9613E">
        <w:rPr>
          <w:color w:val="FF0000"/>
        </w:rPr>
        <w:t>1 for values, 1 for 3 significant figures</w:t>
      </w:r>
      <w:r>
        <w:tab/>
        <w:t>(2 marks)</w:t>
      </w:r>
    </w:p>
    <w:p w14:paraId="6450C158" w14:textId="77777777" w:rsidR="002A0FEC" w:rsidRDefault="002A0FEC" w:rsidP="002A0FEC">
      <w:pPr>
        <w:tabs>
          <w:tab w:val="left" w:pos="1134"/>
          <w:tab w:val="left" w:pos="8505"/>
          <w:tab w:val="right" w:pos="9356"/>
        </w:tabs>
      </w:pPr>
    </w:p>
    <w:p w14:paraId="10DE7C3B" w14:textId="77777777" w:rsidR="00626406" w:rsidRDefault="00626406" w:rsidP="00626406">
      <w:pPr>
        <w:pStyle w:val="ListParagraph"/>
        <w:numPr>
          <w:ilvl w:val="0"/>
          <w:numId w:val="13"/>
        </w:numPr>
        <w:tabs>
          <w:tab w:val="left" w:pos="1134"/>
          <w:tab w:val="right" w:pos="9356"/>
        </w:tabs>
      </w:pPr>
      <w:r>
        <w:t>Produce a graph, using the grid provided on the next page, to show the relationship between the voltage and the velocity. The velocity needs to be placed on the horizontal axis. Include error bars and a line of best fit.</w:t>
      </w:r>
      <w:r>
        <w:tab/>
        <w:t>(5 marks)</w:t>
      </w:r>
    </w:p>
    <w:p w14:paraId="34B2E427" w14:textId="77777777" w:rsidR="002A0FEC" w:rsidRDefault="002A0FEC" w:rsidP="002A0FEC">
      <w:pPr>
        <w:tabs>
          <w:tab w:val="left" w:pos="1134"/>
          <w:tab w:val="right" w:pos="9356"/>
        </w:tabs>
      </w:pPr>
    </w:p>
    <w:p w14:paraId="4DE77EBD" w14:textId="3C52E209" w:rsidR="002A0FEC" w:rsidRDefault="002A0FEC" w:rsidP="002A0FEC">
      <w:pPr>
        <w:tabs>
          <w:tab w:val="left" w:pos="1134"/>
          <w:tab w:val="right" w:pos="9356"/>
        </w:tabs>
      </w:pPr>
    </w:p>
    <w:p w14:paraId="44F5F8F1" w14:textId="216145EE" w:rsidR="002A0FEC" w:rsidRDefault="002A0FEC" w:rsidP="002A0FEC">
      <w:pPr>
        <w:tabs>
          <w:tab w:val="left" w:pos="1134"/>
          <w:tab w:val="right" w:pos="9356"/>
        </w:tabs>
      </w:pPr>
    </w:p>
    <w:p w14:paraId="2B5C1F0D" w14:textId="19FB422D" w:rsidR="002A0FEC" w:rsidRDefault="002A0FEC" w:rsidP="002A0FEC">
      <w:pPr>
        <w:tabs>
          <w:tab w:val="left" w:pos="1134"/>
          <w:tab w:val="right" w:pos="9356"/>
        </w:tabs>
      </w:pPr>
    </w:p>
    <w:p w14:paraId="082005F9" w14:textId="77820095" w:rsidR="002A0FEC" w:rsidRDefault="00DC35A3" w:rsidP="002A0FEC">
      <w:pPr>
        <w:tabs>
          <w:tab w:val="left" w:pos="1134"/>
          <w:tab w:val="right" w:pos="9356"/>
        </w:tabs>
      </w:pPr>
      <w:r>
        <w:rPr>
          <w:noProof/>
          <w:lang w:eastAsia="ja-JP"/>
        </w:rPr>
        <mc:AlternateContent>
          <mc:Choice Requires="wps">
            <w:drawing>
              <wp:anchor distT="0" distB="0" distL="114300" distR="114300" simplePos="0" relativeHeight="251718656" behindDoc="0" locked="0" layoutInCell="1" allowOverlap="1" wp14:anchorId="515D46C5" wp14:editId="523E8F3B">
                <wp:simplePos x="0" y="0"/>
                <wp:positionH relativeFrom="column">
                  <wp:posOffset>728150</wp:posOffset>
                </wp:positionH>
                <wp:positionV relativeFrom="paragraph">
                  <wp:posOffset>24192</wp:posOffset>
                </wp:positionV>
                <wp:extent cx="2848911" cy="1405956"/>
                <wp:effectExtent l="0" t="0" r="27940" b="22860"/>
                <wp:wrapNone/>
                <wp:docPr id="227" name="Text Box 227"/>
                <wp:cNvGraphicFramePr/>
                <a:graphic xmlns:a="http://schemas.openxmlformats.org/drawingml/2006/main">
                  <a:graphicData uri="http://schemas.microsoft.com/office/word/2010/wordprocessingShape">
                    <wps:wsp>
                      <wps:cNvSpPr txBox="1"/>
                      <wps:spPr>
                        <a:xfrm>
                          <a:off x="0" y="0"/>
                          <a:ext cx="2848911" cy="1405956"/>
                        </a:xfrm>
                        <a:prstGeom prst="rect">
                          <a:avLst/>
                        </a:prstGeom>
                        <a:solidFill>
                          <a:schemeClr val="lt1"/>
                        </a:solidFill>
                        <a:ln w="6350">
                          <a:solidFill>
                            <a:prstClr val="black"/>
                          </a:solidFill>
                        </a:ln>
                      </wps:spPr>
                      <wps:txbx>
                        <w:txbxContent>
                          <w:p w14:paraId="17936828" w14:textId="43AD52B7" w:rsidR="003D6B96" w:rsidRPr="008B10B6" w:rsidRDefault="003D6B96">
                            <w:pPr>
                              <w:rPr>
                                <w:color w:val="FF0000"/>
                              </w:rPr>
                            </w:pPr>
                            <w:r w:rsidRPr="008B10B6">
                              <w:rPr>
                                <w:color w:val="FF0000"/>
                              </w:rPr>
                              <w:t>Labelled axes with units</w:t>
                            </w:r>
                            <w:r w:rsidRPr="008B10B6">
                              <w:rPr>
                                <w:color w:val="FF0000"/>
                              </w:rPr>
                              <w:tab/>
                            </w:r>
                            <w:r w:rsidRPr="008B10B6">
                              <w:rPr>
                                <w:color w:val="FF0000"/>
                              </w:rPr>
                              <w:tab/>
                              <w:t>1-2</w:t>
                            </w:r>
                          </w:p>
                          <w:p w14:paraId="6AA3E55A" w14:textId="2CA28B6F" w:rsidR="003D6B96" w:rsidRPr="008B10B6" w:rsidRDefault="003D6B96">
                            <w:pPr>
                              <w:rPr>
                                <w:color w:val="FF0000"/>
                              </w:rPr>
                            </w:pPr>
                          </w:p>
                          <w:p w14:paraId="72CBDDB7" w14:textId="06AEE274" w:rsidR="003D6B96" w:rsidRPr="008B10B6" w:rsidRDefault="003D6B96">
                            <w:pPr>
                              <w:rPr>
                                <w:color w:val="FF0000"/>
                              </w:rPr>
                            </w:pPr>
                            <w:r w:rsidRPr="008B10B6">
                              <w:rPr>
                                <w:color w:val="FF0000"/>
                              </w:rPr>
                              <w:t>Suitable scale</w:t>
                            </w:r>
                            <w:r w:rsidRPr="008B10B6">
                              <w:rPr>
                                <w:color w:val="FF0000"/>
                              </w:rPr>
                              <w:tab/>
                            </w:r>
                            <w:r w:rsidRPr="008B10B6">
                              <w:rPr>
                                <w:color w:val="FF0000"/>
                              </w:rPr>
                              <w:tab/>
                            </w:r>
                            <w:r w:rsidRPr="008B10B6">
                              <w:rPr>
                                <w:color w:val="FF0000"/>
                              </w:rPr>
                              <w:tab/>
                            </w:r>
                            <w:r w:rsidRPr="008B10B6">
                              <w:rPr>
                                <w:color w:val="FF0000"/>
                              </w:rPr>
                              <w:tab/>
                              <w:t>1</w:t>
                            </w:r>
                          </w:p>
                          <w:p w14:paraId="0213BEEF" w14:textId="4A909384" w:rsidR="003D6B96" w:rsidRPr="008B10B6" w:rsidRDefault="003D6B96">
                            <w:pPr>
                              <w:rPr>
                                <w:color w:val="FF0000"/>
                              </w:rPr>
                            </w:pPr>
                          </w:p>
                          <w:p w14:paraId="27780DBE" w14:textId="7E321E4E" w:rsidR="003D6B96" w:rsidRPr="008B10B6" w:rsidRDefault="003D6B96">
                            <w:pPr>
                              <w:rPr>
                                <w:color w:val="FF0000"/>
                              </w:rPr>
                            </w:pPr>
                            <w:r w:rsidRPr="008B10B6">
                              <w:rPr>
                                <w:color w:val="FF0000"/>
                              </w:rPr>
                              <w:t>Error bars</w:t>
                            </w:r>
                            <w:r w:rsidRPr="008B10B6">
                              <w:rPr>
                                <w:color w:val="FF0000"/>
                              </w:rPr>
                              <w:tab/>
                            </w:r>
                            <w:r w:rsidRPr="008B10B6">
                              <w:rPr>
                                <w:color w:val="FF0000"/>
                              </w:rPr>
                              <w:tab/>
                            </w:r>
                            <w:r w:rsidRPr="008B10B6">
                              <w:rPr>
                                <w:color w:val="FF0000"/>
                              </w:rPr>
                              <w:tab/>
                            </w:r>
                            <w:r w:rsidRPr="008B10B6">
                              <w:rPr>
                                <w:color w:val="FF0000"/>
                              </w:rPr>
                              <w:tab/>
                              <w:t>1</w:t>
                            </w:r>
                          </w:p>
                          <w:p w14:paraId="3A1EDCE1" w14:textId="4D0C71F7" w:rsidR="003D6B96" w:rsidRPr="008B10B6" w:rsidRDefault="003D6B96">
                            <w:pPr>
                              <w:rPr>
                                <w:color w:val="FF0000"/>
                              </w:rPr>
                            </w:pPr>
                          </w:p>
                          <w:p w14:paraId="717CDC7B" w14:textId="601C95D7" w:rsidR="003D6B96" w:rsidRPr="008B10B6" w:rsidRDefault="003D6B96">
                            <w:pPr>
                              <w:rPr>
                                <w:color w:val="FF0000"/>
                              </w:rPr>
                            </w:pPr>
                            <w:r w:rsidRPr="008B10B6">
                              <w:rPr>
                                <w:color w:val="FF0000"/>
                              </w:rPr>
                              <w:t>Line of best fit through error bars</w:t>
                            </w:r>
                            <w:r w:rsidRPr="008B10B6">
                              <w:rPr>
                                <w:color w:val="FF0000"/>
                              </w:rP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5D46C5" id="Text Box 227" o:spid="_x0000_s1139" type="#_x0000_t202" style="position:absolute;margin-left:57.35pt;margin-top:1.9pt;width:224.3pt;height:110.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" fillcolor="white [3201]" strokeweight=".5pt">
                <v:textbox>
                  <w:txbxContent>
                    <w:p w14:paraId="17936828" w14:textId="43AD52B7" w:rsidR="003D6B96" w:rsidRPr="008B10B6" w:rsidRDefault="003D6B96">
                      <w:pPr>
                        <w:rPr>
                          <w:color w:val="FF0000"/>
                        </w:rPr>
                      </w:pPr>
                      <w:r w:rsidRPr="008B10B6">
                        <w:rPr>
                          <w:color w:val="FF0000"/>
                        </w:rPr>
                        <w:t>Labelled axes with units</w:t>
                      </w:r>
                      <w:r w:rsidRPr="008B10B6">
                        <w:rPr>
                          <w:color w:val="FF0000"/>
                        </w:rPr>
                        <w:tab/>
                      </w:r>
                      <w:r w:rsidRPr="008B10B6">
                        <w:rPr>
                          <w:color w:val="FF0000"/>
                        </w:rPr>
                        <w:tab/>
                        <w:t>1-2</w:t>
                      </w:r>
                    </w:p>
                    <w:p w14:paraId="6AA3E55A" w14:textId="2CA28B6F" w:rsidR="003D6B96" w:rsidRPr="008B10B6" w:rsidRDefault="003D6B96">
                      <w:pPr>
                        <w:rPr>
                          <w:color w:val="FF0000"/>
                        </w:rPr>
                      </w:pPr>
                    </w:p>
                    <w:p w14:paraId="72CBDDB7" w14:textId="06AEE274" w:rsidR="003D6B96" w:rsidRPr="008B10B6" w:rsidRDefault="003D6B96">
                      <w:pPr>
                        <w:rPr>
                          <w:color w:val="FF0000"/>
                        </w:rPr>
                      </w:pPr>
                      <w:r w:rsidRPr="008B10B6">
                        <w:rPr>
                          <w:color w:val="FF0000"/>
                        </w:rPr>
                        <w:t>Suitable scale</w:t>
                      </w:r>
                      <w:r w:rsidRPr="008B10B6">
                        <w:rPr>
                          <w:color w:val="FF0000"/>
                        </w:rPr>
                        <w:tab/>
                      </w:r>
                      <w:r w:rsidRPr="008B10B6">
                        <w:rPr>
                          <w:color w:val="FF0000"/>
                        </w:rPr>
                        <w:tab/>
                      </w:r>
                      <w:r w:rsidRPr="008B10B6">
                        <w:rPr>
                          <w:color w:val="FF0000"/>
                        </w:rPr>
                        <w:tab/>
                      </w:r>
                      <w:r w:rsidRPr="008B10B6">
                        <w:rPr>
                          <w:color w:val="FF0000"/>
                        </w:rPr>
                        <w:tab/>
                        <w:t>1</w:t>
                      </w:r>
                    </w:p>
                    <w:p w14:paraId="0213BEEF" w14:textId="4A909384" w:rsidR="003D6B96" w:rsidRPr="008B10B6" w:rsidRDefault="003D6B96">
                      <w:pPr>
                        <w:rPr>
                          <w:color w:val="FF0000"/>
                        </w:rPr>
                      </w:pPr>
                    </w:p>
                    <w:p w14:paraId="27780DBE" w14:textId="7E321E4E" w:rsidR="003D6B96" w:rsidRPr="008B10B6" w:rsidRDefault="003D6B96">
                      <w:pPr>
                        <w:rPr>
                          <w:color w:val="FF0000"/>
                        </w:rPr>
                      </w:pPr>
                      <w:r w:rsidRPr="008B10B6">
                        <w:rPr>
                          <w:color w:val="FF0000"/>
                        </w:rPr>
                        <w:t>Error bars</w:t>
                      </w:r>
                      <w:r w:rsidRPr="008B10B6">
                        <w:rPr>
                          <w:color w:val="FF0000"/>
                        </w:rPr>
                        <w:tab/>
                      </w:r>
                      <w:r w:rsidRPr="008B10B6">
                        <w:rPr>
                          <w:color w:val="FF0000"/>
                        </w:rPr>
                        <w:tab/>
                      </w:r>
                      <w:r w:rsidRPr="008B10B6">
                        <w:rPr>
                          <w:color w:val="FF0000"/>
                        </w:rPr>
                        <w:tab/>
                      </w:r>
                      <w:r w:rsidRPr="008B10B6">
                        <w:rPr>
                          <w:color w:val="FF0000"/>
                        </w:rPr>
                        <w:tab/>
                        <w:t>1</w:t>
                      </w:r>
                    </w:p>
                    <w:p w14:paraId="3A1EDCE1" w14:textId="4D0C71F7" w:rsidR="003D6B96" w:rsidRPr="008B10B6" w:rsidRDefault="003D6B96">
                      <w:pPr>
                        <w:rPr>
                          <w:color w:val="FF0000"/>
                        </w:rPr>
                      </w:pPr>
                    </w:p>
                    <w:p w14:paraId="717CDC7B" w14:textId="601C95D7" w:rsidR="003D6B96" w:rsidRPr="008B10B6" w:rsidRDefault="003D6B96">
                      <w:pPr>
                        <w:rPr>
                          <w:color w:val="FF0000"/>
                        </w:rPr>
                      </w:pPr>
                      <w:r w:rsidRPr="008B10B6">
                        <w:rPr>
                          <w:color w:val="FF0000"/>
                        </w:rPr>
                        <w:t>Line of best fit through error bars</w:t>
                      </w:r>
                      <w:r w:rsidRPr="008B10B6">
                        <w:rPr>
                          <w:color w:val="FF0000"/>
                        </w:rPr>
                        <w:tab/>
                        <w:t>1</w:t>
                      </w:r>
                    </w:p>
                  </w:txbxContent>
                </v:textbox>
              </v:shape>
            </w:pict>
          </mc:Fallback>
        </mc:AlternateContent>
      </w:r>
      <w:r w:rsidR="00454845">
        <w:rPr>
          <w:noProof/>
          <w:lang w:eastAsia="ja-JP"/>
        </w:rPr>
        <w:drawing>
          <wp:anchor distT="0" distB="0" distL="114300" distR="114300" simplePos="0" relativeHeight="251717632" behindDoc="0" locked="0" layoutInCell="1" allowOverlap="1" wp14:anchorId="2CE848D8" wp14:editId="4509BC2D">
            <wp:simplePos x="0" y="0"/>
            <wp:positionH relativeFrom="margin">
              <wp:align>left</wp:align>
            </wp:positionH>
            <wp:positionV relativeFrom="paragraph">
              <wp:posOffset>3036</wp:posOffset>
            </wp:positionV>
            <wp:extent cx="6231662" cy="5851103"/>
            <wp:effectExtent l="0" t="0" r="17145" b="16510"/>
            <wp:wrapNone/>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A499AA2-C777-499D-911B-5FC6BF586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2A0FEC" w:rsidRPr="00F12E63">
        <w:rPr>
          <w:rFonts w:cs="Arial"/>
          <w:noProof/>
          <w:szCs w:val="22"/>
          <w:lang w:eastAsia="ja-JP"/>
        </w:rPr>
        <w:drawing>
          <wp:anchor distT="0" distB="0" distL="114300" distR="114300" simplePos="0" relativeHeight="251687936" behindDoc="0" locked="0" layoutInCell="1" allowOverlap="1" wp14:anchorId="3D1124D8" wp14:editId="2184D9D9">
            <wp:simplePos x="0" y="0"/>
            <wp:positionH relativeFrom="column">
              <wp:posOffset>384175</wp:posOffset>
            </wp:positionH>
            <wp:positionV relativeFrom="paragraph">
              <wp:posOffset>14605</wp:posOffset>
            </wp:positionV>
            <wp:extent cx="5497195" cy="5497195"/>
            <wp:effectExtent l="0" t="0" r="8255" b="8255"/>
            <wp:wrapNone/>
            <wp:docPr id="25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anchor>
        </w:drawing>
      </w:r>
    </w:p>
    <w:p w14:paraId="4F91E98A" w14:textId="703878AF" w:rsidR="002A0FEC" w:rsidRDefault="002A0FEC" w:rsidP="002A0FEC">
      <w:pPr>
        <w:tabs>
          <w:tab w:val="left" w:pos="1134"/>
          <w:tab w:val="right" w:pos="9356"/>
        </w:tabs>
      </w:pPr>
    </w:p>
    <w:p w14:paraId="2BB922EF" w14:textId="77777777" w:rsidR="002A0FEC" w:rsidRDefault="002A0FEC" w:rsidP="002A0FEC">
      <w:pPr>
        <w:tabs>
          <w:tab w:val="left" w:pos="1134"/>
          <w:tab w:val="right" w:pos="9356"/>
        </w:tabs>
      </w:pPr>
    </w:p>
    <w:p w14:paraId="787DEF75" w14:textId="77777777" w:rsidR="002A0FEC" w:rsidRDefault="002A0FEC" w:rsidP="002A0FEC">
      <w:pPr>
        <w:tabs>
          <w:tab w:val="left" w:pos="1134"/>
          <w:tab w:val="right" w:pos="9356"/>
        </w:tabs>
      </w:pPr>
    </w:p>
    <w:p w14:paraId="12584408" w14:textId="77777777" w:rsidR="002A0FEC" w:rsidRDefault="002A0FEC" w:rsidP="002A0FEC">
      <w:pPr>
        <w:tabs>
          <w:tab w:val="left" w:pos="1134"/>
          <w:tab w:val="right" w:pos="9356"/>
        </w:tabs>
      </w:pPr>
    </w:p>
    <w:p w14:paraId="5F36A95E" w14:textId="77777777" w:rsidR="002A0FEC" w:rsidRDefault="002A0FEC" w:rsidP="002A0FEC">
      <w:pPr>
        <w:tabs>
          <w:tab w:val="left" w:pos="1134"/>
          <w:tab w:val="right" w:pos="9356"/>
        </w:tabs>
      </w:pPr>
    </w:p>
    <w:p w14:paraId="4F0C5968" w14:textId="77777777" w:rsidR="002A0FEC" w:rsidRDefault="002A0FEC" w:rsidP="002A0FEC">
      <w:pPr>
        <w:tabs>
          <w:tab w:val="left" w:pos="1134"/>
          <w:tab w:val="right" w:pos="9356"/>
        </w:tabs>
      </w:pPr>
    </w:p>
    <w:p w14:paraId="27CED7F4" w14:textId="77777777" w:rsidR="002A0FEC" w:rsidRDefault="002A0FEC" w:rsidP="002A0FEC">
      <w:pPr>
        <w:tabs>
          <w:tab w:val="left" w:pos="1134"/>
          <w:tab w:val="right" w:pos="9356"/>
        </w:tabs>
      </w:pPr>
    </w:p>
    <w:p w14:paraId="453F7811" w14:textId="77777777" w:rsidR="002A0FEC" w:rsidRDefault="002A0FEC" w:rsidP="002A0FEC">
      <w:pPr>
        <w:tabs>
          <w:tab w:val="left" w:pos="1134"/>
          <w:tab w:val="right" w:pos="9356"/>
        </w:tabs>
      </w:pPr>
    </w:p>
    <w:p w14:paraId="2EEE0882" w14:textId="77777777" w:rsidR="002A0FEC" w:rsidRDefault="002A0FEC" w:rsidP="002A0FEC">
      <w:pPr>
        <w:tabs>
          <w:tab w:val="left" w:pos="1134"/>
          <w:tab w:val="right" w:pos="9356"/>
        </w:tabs>
      </w:pPr>
    </w:p>
    <w:p w14:paraId="7CC91F04" w14:textId="77777777" w:rsidR="002A0FEC" w:rsidRDefault="002A0FEC" w:rsidP="002A0FEC">
      <w:pPr>
        <w:tabs>
          <w:tab w:val="left" w:pos="1134"/>
          <w:tab w:val="right" w:pos="9356"/>
        </w:tabs>
      </w:pPr>
    </w:p>
    <w:p w14:paraId="4AB7DAB5" w14:textId="77777777" w:rsidR="002A0FEC" w:rsidRDefault="002A0FEC" w:rsidP="002A0FEC">
      <w:pPr>
        <w:tabs>
          <w:tab w:val="left" w:pos="1134"/>
          <w:tab w:val="right" w:pos="9356"/>
        </w:tabs>
      </w:pPr>
    </w:p>
    <w:p w14:paraId="0A4E2E25" w14:textId="77777777" w:rsidR="002A0FEC" w:rsidRDefault="002A0FEC" w:rsidP="002A0FEC">
      <w:pPr>
        <w:tabs>
          <w:tab w:val="left" w:pos="1134"/>
          <w:tab w:val="right" w:pos="9356"/>
        </w:tabs>
      </w:pPr>
    </w:p>
    <w:p w14:paraId="744CF37E" w14:textId="77777777" w:rsidR="002A0FEC" w:rsidRDefault="002A0FEC" w:rsidP="002A0FEC">
      <w:pPr>
        <w:tabs>
          <w:tab w:val="left" w:pos="1134"/>
          <w:tab w:val="right" w:pos="9356"/>
        </w:tabs>
      </w:pPr>
    </w:p>
    <w:p w14:paraId="47260F80" w14:textId="77777777" w:rsidR="002A0FEC" w:rsidRDefault="002A0FEC" w:rsidP="002A0FEC">
      <w:pPr>
        <w:tabs>
          <w:tab w:val="left" w:pos="1134"/>
          <w:tab w:val="right" w:pos="9356"/>
        </w:tabs>
      </w:pPr>
    </w:p>
    <w:p w14:paraId="1A2D7C8A" w14:textId="77777777" w:rsidR="002A0FEC" w:rsidRDefault="002A0FEC" w:rsidP="002A0FEC">
      <w:pPr>
        <w:tabs>
          <w:tab w:val="left" w:pos="1134"/>
          <w:tab w:val="right" w:pos="9356"/>
        </w:tabs>
      </w:pPr>
    </w:p>
    <w:p w14:paraId="5E0F8835" w14:textId="77777777" w:rsidR="002A0FEC" w:rsidRDefault="002A0FEC" w:rsidP="002A0FEC">
      <w:pPr>
        <w:tabs>
          <w:tab w:val="left" w:pos="1134"/>
          <w:tab w:val="right" w:pos="9356"/>
        </w:tabs>
      </w:pPr>
    </w:p>
    <w:p w14:paraId="14E93D70" w14:textId="77777777" w:rsidR="002A0FEC" w:rsidRDefault="002A0FEC" w:rsidP="002A0FEC">
      <w:pPr>
        <w:tabs>
          <w:tab w:val="left" w:pos="1134"/>
          <w:tab w:val="right" w:pos="9356"/>
        </w:tabs>
      </w:pPr>
    </w:p>
    <w:p w14:paraId="52E69F8B" w14:textId="77777777" w:rsidR="002A0FEC" w:rsidRDefault="002A0FEC" w:rsidP="002A0FEC">
      <w:pPr>
        <w:tabs>
          <w:tab w:val="left" w:pos="1134"/>
          <w:tab w:val="right" w:pos="9356"/>
        </w:tabs>
      </w:pPr>
    </w:p>
    <w:p w14:paraId="748377A0" w14:textId="77777777" w:rsidR="002A0FEC" w:rsidRDefault="002A0FEC" w:rsidP="002A0FEC">
      <w:pPr>
        <w:tabs>
          <w:tab w:val="left" w:pos="1134"/>
          <w:tab w:val="right" w:pos="9356"/>
        </w:tabs>
      </w:pPr>
    </w:p>
    <w:p w14:paraId="7291370C" w14:textId="77777777" w:rsidR="002A0FEC" w:rsidRDefault="002A0FEC" w:rsidP="002A0FEC">
      <w:pPr>
        <w:tabs>
          <w:tab w:val="left" w:pos="1134"/>
          <w:tab w:val="right" w:pos="9356"/>
        </w:tabs>
      </w:pPr>
    </w:p>
    <w:p w14:paraId="47F9C65D" w14:textId="77777777" w:rsidR="002A0FEC" w:rsidRDefault="002A0FEC" w:rsidP="002A0FEC">
      <w:pPr>
        <w:tabs>
          <w:tab w:val="left" w:pos="1134"/>
          <w:tab w:val="right" w:pos="9356"/>
        </w:tabs>
      </w:pPr>
    </w:p>
    <w:p w14:paraId="543BB321" w14:textId="77777777" w:rsidR="002A0FEC" w:rsidRDefault="002A0FEC" w:rsidP="002A0FEC">
      <w:pPr>
        <w:tabs>
          <w:tab w:val="left" w:pos="1134"/>
          <w:tab w:val="right" w:pos="9356"/>
        </w:tabs>
      </w:pPr>
    </w:p>
    <w:p w14:paraId="1153CE8F" w14:textId="77777777" w:rsidR="002A0FEC" w:rsidRDefault="002A0FEC" w:rsidP="002A0FEC">
      <w:pPr>
        <w:tabs>
          <w:tab w:val="left" w:pos="1134"/>
          <w:tab w:val="right" w:pos="9356"/>
        </w:tabs>
      </w:pPr>
    </w:p>
    <w:p w14:paraId="5728080F" w14:textId="77777777" w:rsidR="002A0FEC" w:rsidRDefault="002A0FEC" w:rsidP="002A0FEC">
      <w:pPr>
        <w:tabs>
          <w:tab w:val="left" w:pos="1134"/>
          <w:tab w:val="right" w:pos="9356"/>
        </w:tabs>
      </w:pPr>
    </w:p>
    <w:p w14:paraId="35CA058F" w14:textId="77777777" w:rsidR="002A0FEC" w:rsidRDefault="002A0FEC" w:rsidP="002A0FEC">
      <w:pPr>
        <w:tabs>
          <w:tab w:val="left" w:pos="1134"/>
          <w:tab w:val="right" w:pos="9356"/>
        </w:tabs>
      </w:pPr>
    </w:p>
    <w:p w14:paraId="22441E2F" w14:textId="77777777" w:rsidR="002A0FEC" w:rsidRDefault="002A0FEC" w:rsidP="002A0FEC">
      <w:pPr>
        <w:tabs>
          <w:tab w:val="left" w:pos="1134"/>
          <w:tab w:val="right" w:pos="9356"/>
        </w:tabs>
      </w:pPr>
    </w:p>
    <w:p w14:paraId="2A46C5BF" w14:textId="77777777" w:rsidR="002A0FEC" w:rsidRDefault="002A0FEC" w:rsidP="002A0FEC">
      <w:pPr>
        <w:tabs>
          <w:tab w:val="left" w:pos="1134"/>
          <w:tab w:val="right" w:pos="9356"/>
        </w:tabs>
      </w:pPr>
    </w:p>
    <w:p w14:paraId="781CED9A" w14:textId="77777777" w:rsidR="002A0FEC" w:rsidRDefault="002A0FEC" w:rsidP="002A0FEC">
      <w:pPr>
        <w:tabs>
          <w:tab w:val="left" w:pos="1134"/>
          <w:tab w:val="right" w:pos="9356"/>
        </w:tabs>
      </w:pPr>
    </w:p>
    <w:p w14:paraId="08D41626" w14:textId="77777777" w:rsidR="002A0FEC" w:rsidRDefault="002A0FEC" w:rsidP="002A0FEC">
      <w:pPr>
        <w:tabs>
          <w:tab w:val="left" w:pos="1134"/>
          <w:tab w:val="right" w:pos="9356"/>
        </w:tabs>
      </w:pPr>
    </w:p>
    <w:p w14:paraId="4B62642E" w14:textId="77777777" w:rsidR="002A0FEC" w:rsidRDefault="002A0FEC" w:rsidP="002A0FEC">
      <w:pPr>
        <w:tabs>
          <w:tab w:val="left" w:pos="1134"/>
          <w:tab w:val="right" w:pos="9356"/>
        </w:tabs>
      </w:pPr>
    </w:p>
    <w:p w14:paraId="18AA1147" w14:textId="77777777" w:rsidR="002A0FEC" w:rsidRDefault="002A0FEC" w:rsidP="002A0FEC">
      <w:pPr>
        <w:tabs>
          <w:tab w:val="left" w:pos="1134"/>
          <w:tab w:val="right" w:pos="9356"/>
        </w:tabs>
      </w:pPr>
    </w:p>
    <w:p w14:paraId="4F659F18" w14:textId="77777777" w:rsidR="002A0FEC" w:rsidRDefault="002A0FEC" w:rsidP="002A0FEC">
      <w:pPr>
        <w:tabs>
          <w:tab w:val="left" w:pos="1134"/>
          <w:tab w:val="right" w:pos="9356"/>
        </w:tabs>
      </w:pPr>
    </w:p>
    <w:p w14:paraId="08952E71" w14:textId="77777777" w:rsidR="002A0FEC" w:rsidRDefault="002A0FEC" w:rsidP="002A0FEC">
      <w:pPr>
        <w:tabs>
          <w:tab w:val="left" w:pos="1134"/>
          <w:tab w:val="right" w:pos="9356"/>
        </w:tabs>
      </w:pPr>
    </w:p>
    <w:p w14:paraId="5E236CE8" w14:textId="77777777" w:rsidR="002A0FEC" w:rsidRDefault="002A0FEC" w:rsidP="002A0FEC">
      <w:pPr>
        <w:tabs>
          <w:tab w:val="left" w:pos="1134"/>
          <w:tab w:val="right" w:pos="9356"/>
        </w:tabs>
      </w:pPr>
    </w:p>
    <w:p w14:paraId="1015E18B" w14:textId="0FCA8A99" w:rsidR="002A0FEC" w:rsidRDefault="002A0FEC" w:rsidP="002A0FEC">
      <w:pPr>
        <w:tabs>
          <w:tab w:val="left" w:pos="1134"/>
          <w:tab w:val="right" w:pos="9356"/>
        </w:tabs>
      </w:pPr>
    </w:p>
    <w:p w14:paraId="327A3C22" w14:textId="77777777" w:rsidR="002A0FEC" w:rsidRDefault="002A0FEC" w:rsidP="002A0FEC">
      <w:pPr>
        <w:tabs>
          <w:tab w:val="left" w:pos="1134"/>
          <w:tab w:val="right" w:pos="9356"/>
        </w:tabs>
      </w:pPr>
    </w:p>
    <w:p w14:paraId="1661A564" w14:textId="77777777" w:rsidR="002A0FEC" w:rsidRDefault="002A0FEC" w:rsidP="002A0FEC">
      <w:pPr>
        <w:tabs>
          <w:tab w:val="left" w:pos="1134"/>
          <w:tab w:val="right" w:pos="9356"/>
        </w:tabs>
      </w:pPr>
    </w:p>
    <w:p w14:paraId="3B12BA48" w14:textId="77777777" w:rsidR="002A0FEC" w:rsidRDefault="002A0FEC" w:rsidP="002A0FEC">
      <w:pPr>
        <w:tabs>
          <w:tab w:val="left" w:pos="1134"/>
          <w:tab w:val="right" w:pos="9356"/>
        </w:tabs>
      </w:pPr>
    </w:p>
    <w:p w14:paraId="58812489" w14:textId="77777777" w:rsidR="002A0FEC" w:rsidRDefault="002A0FEC" w:rsidP="00E15262">
      <w:pPr>
        <w:pStyle w:val="ListParagraph"/>
        <w:numPr>
          <w:ilvl w:val="0"/>
          <w:numId w:val="13"/>
        </w:numPr>
        <w:tabs>
          <w:tab w:val="left" w:pos="1134"/>
          <w:tab w:val="right" w:pos="9356"/>
        </w:tabs>
      </w:pPr>
      <w:r>
        <w:t>Calculate the gradient of the line of best fit.</w:t>
      </w:r>
      <w:r>
        <w:tab/>
        <w:t>(2 marks)</w:t>
      </w:r>
    </w:p>
    <w:p w14:paraId="6D638770" w14:textId="77777777" w:rsidR="002A0FEC" w:rsidRDefault="002A0FEC" w:rsidP="002A0FEC">
      <w:pPr>
        <w:tabs>
          <w:tab w:val="left" w:pos="1134"/>
          <w:tab w:val="right" w:pos="9356"/>
        </w:tabs>
      </w:pPr>
    </w:p>
    <w:p w14:paraId="1E4FD491" w14:textId="77777777" w:rsidR="002A0FEC" w:rsidRPr="008B10B6" w:rsidRDefault="002A0FEC" w:rsidP="008B10B6">
      <w:pPr>
        <w:pStyle w:val="ListParagraph"/>
        <w:tabs>
          <w:tab w:val="left" w:pos="1843"/>
          <w:tab w:val="right" w:pos="9356"/>
        </w:tabs>
        <w:ind w:firstLine="0"/>
        <w:rPr>
          <w:bCs/>
          <w:color w:val="FF0000"/>
        </w:rPr>
      </w:pPr>
    </w:p>
    <w:p w14:paraId="779A8255" w14:textId="77777777" w:rsidR="002A0FEC" w:rsidRPr="008B10B6" w:rsidRDefault="002A0FEC" w:rsidP="008B10B6">
      <w:pPr>
        <w:pStyle w:val="ListParagraph"/>
        <w:tabs>
          <w:tab w:val="left" w:pos="1843"/>
          <w:tab w:val="right" w:pos="9356"/>
        </w:tabs>
        <w:ind w:firstLine="0"/>
        <w:rPr>
          <w:bCs/>
          <w:color w:val="FF0000"/>
        </w:rPr>
      </w:pPr>
    </w:p>
    <w:p w14:paraId="07EE59FB" w14:textId="55F7E2C1" w:rsidR="002A0FEC" w:rsidRPr="0012334E" w:rsidRDefault="0012334E" w:rsidP="0012334E">
      <w:pPr>
        <w:pStyle w:val="ListParagraph"/>
        <w:tabs>
          <w:tab w:val="left" w:pos="1843"/>
          <w:tab w:val="right" w:pos="9356"/>
        </w:tabs>
        <w:ind w:firstLine="0"/>
        <w:rPr>
          <w:bCs/>
          <w:color w:val="FF0000"/>
        </w:rPr>
      </w:pPr>
      <w:r>
        <w:rPr>
          <w:bCs/>
          <w:color w:val="FF0000"/>
        </w:rPr>
        <w:t xml:space="preserve">Uses line of best fit (not table data) to find gradient, showing </w:t>
      </w:r>
      <w:r w:rsidR="00C132E5">
        <w:rPr>
          <w:bCs/>
          <w:color w:val="FF0000"/>
        </w:rPr>
        <w:t>clear calculation and/or work lines on graph</w:t>
      </w:r>
      <w:r w:rsidR="00A7645E">
        <w:rPr>
          <w:bCs/>
          <w:color w:val="FF0000"/>
        </w:rPr>
        <w:t>. If plotted in mV, will need to convert to V.</w:t>
      </w:r>
      <w:r w:rsidR="00C132E5">
        <w:rPr>
          <w:bCs/>
          <w:color w:val="FF0000"/>
        </w:rPr>
        <w:tab/>
        <w:t>1-2</w:t>
      </w:r>
      <w:r>
        <w:rPr>
          <w:bCs/>
          <w:color w:val="FF0000"/>
        </w:rPr>
        <w:tab/>
      </w:r>
    </w:p>
    <w:p w14:paraId="5DFE9CE4" w14:textId="77777777" w:rsidR="002A0FEC" w:rsidRPr="008B10B6" w:rsidRDefault="002A0FEC" w:rsidP="008B10B6">
      <w:pPr>
        <w:pStyle w:val="ListParagraph"/>
        <w:tabs>
          <w:tab w:val="left" w:pos="1843"/>
          <w:tab w:val="right" w:pos="9356"/>
        </w:tabs>
        <w:ind w:firstLine="0"/>
        <w:rPr>
          <w:bCs/>
          <w:color w:val="FF0000"/>
        </w:rPr>
      </w:pPr>
    </w:p>
    <w:p w14:paraId="0BD5C533" w14:textId="5E69CF5B" w:rsidR="002A0FEC" w:rsidRPr="008B10B6" w:rsidRDefault="00C132E5" w:rsidP="008B10B6">
      <w:pPr>
        <w:pStyle w:val="ListParagraph"/>
        <w:tabs>
          <w:tab w:val="left" w:pos="1843"/>
          <w:tab w:val="right" w:pos="9356"/>
        </w:tabs>
        <w:ind w:firstLine="0"/>
        <w:rPr>
          <w:bCs/>
          <w:color w:val="FF0000"/>
        </w:rPr>
      </w:pPr>
      <w:r>
        <w:rPr>
          <w:bCs/>
          <w:color w:val="FF0000"/>
        </w:rPr>
        <w:t xml:space="preserve">Approx. </w:t>
      </w:r>
      <w:r w:rsidR="009F40A1">
        <w:rPr>
          <w:bCs/>
          <w:color w:val="FF0000"/>
        </w:rPr>
        <w:t>0.</w:t>
      </w:r>
      <w:r w:rsidR="00B65F18">
        <w:rPr>
          <w:bCs/>
          <w:color w:val="FF0000"/>
        </w:rPr>
        <w:t>0</w:t>
      </w:r>
      <w:r w:rsidR="009F40A1">
        <w:rPr>
          <w:bCs/>
          <w:color w:val="FF0000"/>
        </w:rPr>
        <w:t>9</w:t>
      </w:r>
      <w:r w:rsidR="00C10278">
        <w:rPr>
          <w:bCs/>
          <w:color w:val="FF0000"/>
        </w:rPr>
        <w:t xml:space="preserve"> </w:t>
      </w:r>
      <w:r w:rsidR="003803AB">
        <w:rPr>
          <w:bCs/>
          <w:color w:val="FF0000"/>
        </w:rPr>
        <w:t>T m</w:t>
      </w:r>
    </w:p>
    <w:p w14:paraId="22FAFE5C" w14:textId="77777777" w:rsidR="002A0FEC" w:rsidRPr="008B10B6" w:rsidRDefault="002A0FEC" w:rsidP="008B10B6">
      <w:pPr>
        <w:pStyle w:val="ListParagraph"/>
        <w:tabs>
          <w:tab w:val="left" w:pos="1843"/>
          <w:tab w:val="right" w:pos="9356"/>
        </w:tabs>
        <w:ind w:firstLine="0"/>
        <w:rPr>
          <w:bCs/>
          <w:color w:val="FF0000"/>
        </w:rPr>
      </w:pPr>
    </w:p>
    <w:p w14:paraId="11FCD82E" w14:textId="77777777" w:rsidR="002A0FEC" w:rsidRPr="008B10B6" w:rsidRDefault="002A0FEC" w:rsidP="008B10B6">
      <w:pPr>
        <w:pStyle w:val="ListParagraph"/>
        <w:tabs>
          <w:tab w:val="left" w:pos="1843"/>
          <w:tab w:val="right" w:pos="9356"/>
        </w:tabs>
        <w:ind w:firstLine="0"/>
        <w:rPr>
          <w:bCs/>
          <w:color w:val="FF0000"/>
        </w:rPr>
      </w:pPr>
    </w:p>
    <w:p w14:paraId="2BFE1E80" w14:textId="77777777" w:rsidR="002A0FEC" w:rsidRPr="008B10B6" w:rsidRDefault="002A0FEC" w:rsidP="008B10B6">
      <w:pPr>
        <w:pStyle w:val="ListParagraph"/>
        <w:tabs>
          <w:tab w:val="left" w:pos="1843"/>
          <w:tab w:val="right" w:pos="9356"/>
        </w:tabs>
        <w:ind w:firstLine="0"/>
        <w:rPr>
          <w:bCs/>
          <w:color w:val="FF0000"/>
        </w:rPr>
      </w:pPr>
    </w:p>
    <w:p w14:paraId="4EE4DA68" w14:textId="77777777" w:rsidR="002A0FEC" w:rsidRDefault="002A0FEC" w:rsidP="002A0FEC">
      <w:pPr>
        <w:tabs>
          <w:tab w:val="left" w:pos="1134"/>
          <w:tab w:val="right" w:pos="9356"/>
        </w:tabs>
      </w:pPr>
    </w:p>
    <w:p w14:paraId="4EA8A7B2" w14:textId="77777777" w:rsidR="00A7645E" w:rsidRDefault="002A0FEC" w:rsidP="002A0FEC">
      <w:pPr>
        <w:tabs>
          <w:tab w:val="left" w:pos="1134"/>
          <w:tab w:val="right" w:pos="9356"/>
        </w:tabs>
        <w:rPr>
          <w:rFonts w:cs="Arial"/>
          <w:bCs/>
          <w:szCs w:val="22"/>
        </w:rPr>
      </w:pPr>
      <w:r>
        <w:rPr>
          <w:rFonts w:cs="Arial"/>
          <w:bCs/>
          <w:szCs w:val="22"/>
        </w:rPr>
        <w:tab/>
      </w:r>
    </w:p>
    <w:p w14:paraId="3C9BB3AE" w14:textId="21C2F11D" w:rsidR="002A0FEC" w:rsidRDefault="002A0FEC" w:rsidP="002A0FEC">
      <w:pPr>
        <w:tabs>
          <w:tab w:val="left" w:pos="1134"/>
          <w:tab w:val="right" w:pos="9356"/>
        </w:tabs>
      </w:pPr>
      <w:r>
        <w:rPr>
          <w:rFonts w:cs="Arial"/>
          <w:bCs/>
          <w:szCs w:val="22"/>
        </w:rPr>
        <w:tab/>
      </w:r>
    </w:p>
    <w:p w14:paraId="3C48E344" w14:textId="77777777" w:rsidR="002A0FEC" w:rsidRDefault="002A0FEC" w:rsidP="00E15262">
      <w:pPr>
        <w:pStyle w:val="ListParagraph"/>
        <w:numPr>
          <w:ilvl w:val="0"/>
          <w:numId w:val="13"/>
        </w:numPr>
        <w:tabs>
          <w:tab w:val="left" w:pos="1134"/>
          <w:tab w:val="right" w:pos="9356"/>
        </w:tabs>
      </w:pPr>
      <w:r>
        <w:lastRenderedPageBreak/>
        <w:t>Using the gradient and any other necessary data, calculate the magnetic flux density of the uniform field.</w:t>
      </w:r>
      <w:r>
        <w:tab/>
        <w:t>(2 marks)</w:t>
      </w:r>
    </w:p>
    <w:p w14:paraId="5343855D" w14:textId="77777777" w:rsidR="002A0FEC" w:rsidRDefault="002A0FEC" w:rsidP="002A0FEC">
      <w:pPr>
        <w:pStyle w:val="ListParagraph"/>
        <w:tabs>
          <w:tab w:val="left" w:pos="1134"/>
          <w:tab w:val="right" w:pos="9356"/>
        </w:tabs>
        <w:ind w:firstLine="0"/>
      </w:pPr>
    </w:p>
    <w:p w14:paraId="60601C92" w14:textId="77777777" w:rsidR="002A0FEC" w:rsidRDefault="002A0FEC" w:rsidP="002A0FEC">
      <w:pPr>
        <w:pStyle w:val="ListParagraph"/>
        <w:tabs>
          <w:tab w:val="left" w:pos="1134"/>
          <w:tab w:val="right" w:pos="9356"/>
        </w:tabs>
        <w:ind w:firstLine="0"/>
      </w:pPr>
    </w:p>
    <w:p w14:paraId="6234FA6F" w14:textId="77777777" w:rsidR="002A0FEC" w:rsidRDefault="002A0FEC" w:rsidP="002A0FEC">
      <w:pPr>
        <w:pStyle w:val="ListParagraph"/>
        <w:tabs>
          <w:tab w:val="left" w:pos="1134"/>
          <w:tab w:val="right" w:pos="9356"/>
        </w:tabs>
        <w:ind w:firstLine="0"/>
      </w:pPr>
    </w:p>
    <w:p w14:paraId="257855A8" w14:textId="4DFA536D" w:rsidR="002A0FEC" w:rsidRPr="00F331C4" w:rsidRDefault="009B75E6" w:rsidP="002A0FEC">
      <w:pPr>
        <w:pStyle w:val="ListParagraph"/>
        <w:tabs>
          <w:tab w:val="left" w:pos="1134"/>
          <w:tab w:val="right" w:pos="9356"/>
        </w:tabs>
        <w:ind w:firstLine="0"/>
        <w:rPr>
          <w:color w:val="FF0000"/>
        </w:rPr>
      </w:pPr>
      <m:oMath>
        <m:r>
          <w:rPr>
            <w:rFonts w:ascii="Cambria Math" w:hAnsi="Cambria Math"/>
            <w:color w:val="FF0000"/>
          </w:rPr>
          <m:t>gradient=</m:t>
        </m:r>
        <m:f>
          <m:fPr>
            <m:ctrlPr>
              <w:rPr>
                <w:rFonts w:ascii="Cambria Math" w:hAnsi="Cambria Math"/>
                <w:i/>
                <w:color w:val="FF0000"/>
              </w:rPr>
            </m:ctrlPr>
          </m:fPr>
          <m:num>
            <m:r>
              <w:rPr>
                <w:rFonts w:ascii="Cambria Math" w:hAnsi="Cambria Math"/>
                <w:color w:val="FF0000"/>
              </w:rPr>
              <m:t>ε</m:t>
            </m:r>
          </m:num>
          <m:den>
            <m:r>
              <w:rPr>
                <w:rFonts w:ascii="Cambria Math" w:hAnsi="Cambria Math"/>
                <w:color w:val="FF0000"/>
              </w:rPr>
              <m:t>v</m:t>
            </m:r>
          </m:den>
        </m:f>
        <m:r>
          <w:rPr>
            <w:rFonts w:ascii="Cambria Math" w:hAnsi="Cambria Math"/>
            <w:color w:val="FF0000"/>
          </w:rPr>
          <m:t xml:space="preserve">  and </m:t>
        </m:r>
        <m:f>
          <m:fPr>
            <m:ctrlPr>
              <w:rPr>
                <w:rFonts w:ascii="Cambria Math" w:hAnsi="Cambria Math"/>
                <w:i/>
                <w:color w:val="FF0000"/>
              </w:rPr>
            </m:ctrlPr>
          </m:fPr>
          <m:num>
            <m:r>
              <w:rPr>
                <w:rFonts w:ascii="Cambria Math" w:hAnsi="Cambria Math"/>
                <w:color w:val="FF0000"/>
              </w:rPr>
              <m:t>ε</m:t>
            </m:r>
          </m:num>
          <m:den>
            <m:r>
              <w:rPr>
                <w:rFonts w:ascii="Cambria Math" w:hAnsi="Cambria Math"/>
                <w:color w:val="FF0000"/>
              </w:rPr>
              <m:t>v</m:t>
            </m:r>
          </m:den>
        </m:f>
        <m:r>
          <w:rPr>
            <w:rFonts w:ascii="Cambria Math" w:hAnsi="Cambria Math"/>
            <w:color w:val="FF0000"/>
          </w:rPr>
          <m:t>=Bl</m:t>
        </m:r>
      </m:oMath>
      <w:r w:rsidR="00D2293E" w:rsidRPr="00F331C4">
        <w:rPr>
          <w:color w:val="FF0000"/>
        </w:rPr>
        <w:t xml:space="preserve"> </w:t>
      </w:r>
      <w:r w:rsidR="00F331C4" w:rsidRPr="00F331C4">
        <w:rPr>
          <w:color w:val="FF0000"/>
        </w:rPr>
        <w:tab/>
        <w:t>1</w:t>
      </w:r>
    </w:p>
    <w:p w14:paraId="4CE5B4AC" w14:textId="77777777" w:rsidR="00F331C4" w:rsidRPr="00F331C4" w:rsidRDefault="00F331C4" w:rsidP="002A0FEC">
      <w:pPr>
        <w:pStyle w:val="ListParagraph"/>
        <w:tabs>
          <w:tab w:val="left" w:pos="1134"/>
          <w:tab w:val="right" w:pos="9356"/>
        </w:tabs>
        <w:ind w:firstLine="0"/>
        <w:rPr>
          <w:color w:val="FF0000"/>
        </w:rPr>
      </w:pPr>
    </w:p>
    <w:p w14:paraId="76AF6F5B" w14:textId="77777777" w:rsidR="00F331C4" w:rsidRPr="00F331C4" w:rsidRDefault="00F331C4" w:rsidP="002A0FEC">
      <w:pPr>
        <w:pStyle w:val="ListParagraph"/>
        <w:tabs>
          <w:tab w:val="left" w:pos="1134"/>
          <w:tab w:val="right" w:pos="9356"/>
        </w:tabs>
        <w:ind w:firstLine="0"/>
        <w:rPr>
          <w:color w:val="FF0000"/>
        </w:rPr>
      </w:pPr>
    </w:p>
    <w:p w14:paraId="1E89F1FF" w14:textId="23510812" w:rsidR="00F56F1B" w:rsidRPr="00F331C4" w:rsidRDefault="00D2293E" w:rsidP="002A0FEC">
      <w:pPr>
        <w:pStyle w:val="ListParagraph"/>
        <w:tabs>
          <w:tab w:val="left" w:pos="1134"/>
          <w:tab w:val="right" w:pos="9356"/>
        </w:tabs>
        <w:ind w:firstLine="0"/>
        <w:rPr>
          <w:color w:val="FF0000"/>
        </w:rPr>
      </w:pPr>
      <m:oMath>
        <m:r>
          <w:rPr>
            <w:rFonts w:ascii="Cambria Math" w:hAnsi="Cambria Math"/>
            <w:color w:val="FF0000"/>
          </w:rPr>
          <m:t>∴grad=Bl</m:t>
        </m:r>
      </m:oMath>
      <w:r w:rsidR="00F56F1B" w:rsidRPr="00F331C4">
        <w:rPr>
          <w:color w:val="FF0000"/>
        </w:rPr>
        <w:t xml:space="preserve"> </w:t>
      </w:r>
    </w:p>
    <w:p w14:paraId="147AE600" w14:textId="2B46F7F7" w:rsidR="002A0FEC" w:rsidRPr="00F331C4" w:rsidRDefault="001656D5" w:rsidP="002A0FEC">
      <w:pPr>
        <w:pStyle w:val="ListParagraph"/>
        <w:tabs>
          <w:tab w:val="left" w:pos="1134"/>
          <w:tab w:val="right" w:pos="9356"/>
        </w:tabs>
        <w:ind w:firstLine="0"/>
        <w:rPr>
          <w:color w:val="FF0000"/>
        </w:rPr>
      </w:pPr>
      <m:oMath>
        <m:r>
          <w:rPr>
            <w:rFonts w:ascii="Cambria Math" w:hAnsi="Cambria Math"/>
            <w:color w:val="FF0000"/>
          </w:rPr>
          <m:t>B=</m:t>
        </m:r>
        <m:f>
          <m:fPr>
            <m:ctrlPr>
              <w:rPr>
                <w:rFonts w:ascii="Cambria Math" w:hAnsi="Cambria Math"/>
                <w:i/>
                <w:color w:val="FF0000"/>
              </w:rPr>
            </m:ctrlPr>
          </m:fPr>
          <m:num>
            <m:r>
              <w:rPr>
                <w:rFonts w:ascii="Cambria Math" w:hAnsi="Cambria Math"/>
                <w:color w:val="FF0000"/>
              </w:rPr>
              <m:t>grad</m:t>
            </m:r>
          </m:num>
          <m:den>
            <m:r>
              <w:rPr>
                <w:rFonts w:ascii="Cambria Math" w:hAnsi="Cambria Math"/>
                <w:color w:val="FF0000"/>
              </w:rPr>
              <m:t>l</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0.0900</m:t>
            </m:r>
          </m:num>
          <m:den>
            <m:r>
              <w:rPr>
                <w:rFonts w:ascii="Cambria Math" w:hAnsi="Cambria Math"/>
                <w:color w:val="FF0000"/>
              </w:rPr>
              <m:t>0.300</m:t>
            </m:r>
          </m:den>
        </m:f>
        <m:r>
          <w:rPr>
            <w:rFonts w:ascii="Cambria Math" w:hAnsi="Cambria Math"/>
            <w:color w:val="FF0000"/>
          </w:rPr>
          <m:t>=0.300 T</m:t>
        </m:r>
      </m:oMath>
      <w:r w:rsidR="002E7247" w:rsidRPr="00F331C4">
        <w:rPr>
          <w:color w:val="FF0000"/>
        </w:rPr>
        <w:t xml:space="preserve"> </w:t>
      </w:r>
      <w:r w:rsidR="00F331C4" w:rsidRPr="00F331C4">
        <w:rPr>
          <w:color w:val="FF0000"/>
        </w:rPr>
        <w:tab/>
        <w:t>1</w:t>
      </w:r>
    </w:p>
    <w:p w14:paraId="49D64AEB" w14:textId="77777777" w:rsidR="002A0FEC" w:rsidRDefault="002A0FEC" w:rsidP="002A0FEC">
      <w:pPr>
        <w:pStyle w:val="ListParagraph"/>
        <w:tabs>
          <w:tab w:val="left" w:pos="1134"/>
          <w:tab w:val="right" w:pos="9356"/>
        </w:tabs>
        <w:ind w:firstLine="0"/>
      </w:pPr>
    </w:p>
    <w:p w14:paraId="3D04E6B3" w14:textId="77777777" w:rsidR="002A0FEC" w:rsidRDefault="002A0FEC" w:rsidP="002A0FEC">
      <w:pPr>
        <w:pStyle w:val="ListParagraph"/>
        <w:tabs>
          <w:tab w:val="left" w:pos="1134"/>
          <w:tab w:val="right" w:pos="9356"/>
        </w:tabs>
        <w:ind w:firstLine="0"/>
      </w:pPr>
    </w:p>
    <w:p w14:paraId="001325E4" w14:textId="77777777" w:rsidR="002A0FEC" w:rsidRDefault="002A0FEC" w:rsidP="002A0FEC">
      <w:pPr>
        <w:pStyle w:val="ListParagraph"/>
        <w:tabs>
          <w:tab w:val="left" w:pos="1134"/>
          <w:tab w:val="right" w:pos="9356"/>
        </w:tabs>
        <w:ind w:firstLine="0"/>
      </w:pPr>
    </w:p>
    <w:p w14:paraId="79A14C87" w14:textId="77777777" w:rsidR="002A0FEC" w:rsidRDefault="002A0FEC" w:rsidP="002A0FEC">
      <w:pPr>
        <w:pStyle w:val="ListParagraph"/>
        <w:tabs>
          <w:tab w:val="left" w:pos="1134"/>
          <w:tab w:val="right" w:pos="9356"/>
        </w:tabs>
        <w:ind w:firstLine="0"/>
      </w:pPr>
    </w:p>
    <w:p w14:paraId="3C01D9CB" w14:textId="77777777" w:rsidR="002A0FEC" w:rsidRDefault="002A0FEC" w:rsidP="002A0FEC">
      <w:pPr>
        <w:pStyle w:val="ListParagraph"/>
        <w:tabs>
          <w:tab w:val="left" w:pos="1134"/>
          <w:tab w:val="right" w:pos="9356"/>
        </w:tabs>
        <w:ind w:firstLine="0"/>
      </w:pPr>
    </w:p>
    <w:p w14:paraId="2E0D26E0" w14:textId="77777777" w:rsidR="002A0FEC" w:rsidRDefault="002A0FEC" w:rsidP="002A0FEC">
      <w:pPr>
        <w:pStyle w:val="ListParagraph"/>
        <w:tabs>
          <w:tab w:val="left" w:pos="1134"/>
          <w:tab w:val="right" w:pos="9356"/>
        </w:tabs>
        <w:ind w:firstLine="0"/>
      </w:pPr>
    </w:p>
    <w:p w14:paraId="07B951CA" w14:textId="77777777" w:rsidR="002A0FEC" w:rsidRDefault="002A0FEC" w:rsidP="002A0FEC">
      <w:pPr>
        <w:pStyle w:val="ListParagraph"/>
        <w:tabs>
          <w:tab w:val="left" w:pos="1134"/>
          <w:tab w:val="right" w:pos="9356"/>
        </w:tabs>
        <w:ind w:firstLine="0"/>
      </w:pPr>
    </w:p>
    <w:p w14:paraId="6B8355AC" w14:textId="77777777" w:rsidR="002A0FEC" w:rsidRDefault="002A0FEC" w:rsidP="002A0FEC">
      <w:pPr>
        <w:pStyle w:val="ListParagraph"/>
        <w:tabs>
          <w:tab w:val="left" w:pos="1134"/>
          <w:tab w:val="right" w:pos="9356"/>
        </w:tabs>
        <w:ind w:firstLine="0"/>
      </w:pPr>
    </w:p>
    <w:p w14:paraId="287A9688" w14:textId="62BE7C04" w:rsidR="002A0FEC" w:rsidRDefault="002A0FEC" w:rsidP="002A0FEC">
      <w:pPr>
        <w:pStyle w:val="ListParagraph"/>
        <w:tabs>
          <w:tab w:val="left" w:pos="1134"/>
          <w:tab w:val="right" w:pos="9356"/>
        </w:tabs>
        <w:ind w:firstLine="0"/>
      </w:pPr>
      <w:r>
        <w:tab/>
      </w:r>
      <w:r>
        <w:tab/>
      </w:r>
    </w:p>
    <w:p w14:paraId="01ED9A61" w14:textId="77777777" w:rsidR="002A0FEC" w:rsidRDefault="002A0FEC" w:rsidP="002A0FEC">
      <w:pPr>
        <w:pStyle w:val="ListParagraph"/>
        <w:tabs>
          <w:tab w:val="left" w:pos="1134"/>
          <w:tab w:val="right" w:pos="9356"/>
        </w:tabs>
        <w:ind w:firstLine="0"/>
      </w:pPr>
    </w:p>
    <w:p w14:paraId="13482CD8" w14:textId="30D2CC78" w:rsidR="002A0FEC" w:rsidRDefault="002A0FEC" w:rsidP="00E15262">
      <w:pPr>
        <w:pStyle w:val="ListParagraph"/>
        <w:numPr>
          <w:ilvl w:val="0"/>
          <w:numId w:val="13"/>
        </w:numPr>
        <w:tabs>
          <w:tab w:val="left" w:pos="1134"/>
          <w:tab w:val="right" w:pos="9356"/>
        </w:tabs>
      </w:pPr>
      <w:r>
        <w:t>The students found that the voltage reading decrease</w:t>
      </w:r>
      <w:r w:rsidR="00806780">
        <w:t>d</w:t>
      </w:r>
      <w:r>
        <w:t xml:space="preserve"> </w:t>
      </w:r>
      <w:r w:rsidR="00F138C6">
        <w:t>the longer the</w:t>
      </w:r>
      <w:r>
        <w:t xml:space="preserve"> bar </w:t>
      </w:r>
      <w:r w:rsidR="00F138C6">
        <w:t>was</w:t>
      </w:r>
      <w:r>
        <w:t xml:space="preserve"> </w:t>
      </w:r>
      <w:r w:rsidR="009050E5">
        <w:t>moving through</w:t>
      </w:r>
      <w:r>
        <w:t xml:space="preserve"> the field – so the students recorded the voltage when the conductor was in the middle of the uniform field. </w:t>
      </w:r>
    </w:p>
    <w:p w14:paraId="52ED1763" w14:textId="77777777" w:rsidR="002A0FEC" w:rsidRDefault="002A0FEC" w:rsidP="002A0FEC">
      <w:pPr>
        <w:pStyle w:val="ListParagraph"/>
        <w:tabs>
          <w:tab w:val="left" w:pos="1134"/>
          <w:tab w:val="right" w:pos="9356"/>
        </w:tabs>
        <w:ind w:firstLine="0"/>
      </w:pPr>
    </w:p>
    <w:p w14:paraId="6CA7154B" w14:textId="5956ECB0" w:rsidR="002A0FEC" w:rsidRDefault="002A0FEC" w:rsidP="00E15262">
      <w:pPr>
        <w:pStyle w:val="ListParagraph"/>
        <w:numPr>
          <w:ilvl w:val="1"/>
          <w:numId w:val="13"/>
        </w:numPr>
        <w:tabs>
          <w:tab w:val="left" w:pos="1843"/>
          <w:tab w:val="right" w:pos="9356"/>
        </w:tabs>
      </w:pPr>
      <w:r>
        <w:t xml:space="preserve">In addition to air resistance and friction, explain the other cause of the change in </w:t>
      </w:r>
      <w:r w:rsidR="00573A69">
        <w:t xml:space="preserve">the </w:t>
      </w:r>
      <w:r>
        <w:t xml:space="preserve">voltage reading. </w:t>
      </w:r>
      <w:r>
        <w:tab/>
        <w:t>(2 marks)</w:t>
      </w:r>
    </w:p>
    <w:p w14:paraId="60E8C067" w14:textId="77777777" w:rsidR="002A0FEC" w:rsidRPr="000A2441" w:rsidRDefault="002A0FEC" w:rsidP="000A2441">
      <w:pPr>
        <w:pStyle w:val="ListParagraph"/>
        <w:tabs>
          <w:tab w:val="left" w:pos="1843"/>
          <w:tab w:val="right" w:pos="9356"/>
        </w:tabs>
        <w:ind w:firstLine="0"/>
        <w:rPr>
          <w:bCs/>
          <w:color w:val="FF0000"/>
        </w:rPr>
      </w:pPr>
    </w:p>
    <w:p w14:paraId="174F9E52" w14:textId="77777777" w:rsidR="002A0FEC" w:rsidRPr="000A2441" w:rsidRDefault="002A0FEC" w:rsidP="000A2441">
      <w:pPr>
        <w:pStyle w:val="ListParagraph"/>
        <w:tabs>
          <w:tab w:val="left" w:pos="1843"/>
          <w:tab w:val="right" w:pos="9356"/>
        </w:tabs>
        <w:ind w:firstLine="0"/>
        <w:rPr>
          <w:bCs/>
          <w:color w:val="FF0000"/>
        </w:rPr>
      </w:pPr>
    </w:p>
    <w:p w14:paraId="64797505" w14:textId="134F4829" w:rsidR="002A0FEC" w:rsidRPr="000A2441" w:rsidRDefault="00847D08" w:rsidP="000A2441">
      <w:pPr>
        <w:pStyle w:val="ListParagraph"/>
        <w:tabs>
          <w:tab w:val="left" w:pos="1843"/>
          <w:tab w:val="right" w:pos="9356"/>
        </w:tabs>
        <w:ind w:firstLine="0"/>
        <w:rPr>
          <w:bCs/>
          <w:color w:val="FF0000"/>
        </w:rPr>
      </w:pPr>
      <w:r>
        <w:rPr>
          <w:bCs/>
          <w:color w:val="FF0000"/>
        </w:rPr>
        <w:t>The bar slows down</w:t>
      </w:r>
      <w:r w:rsidR="006379D2">
        <w:rPr>
          <w:bCs/>
          <w:color w:val="FF0000"/>
        </w:rPr>
        <w:t xml:space="preserve"> due to the resistive force applied by Lenz’s law</w:t>
      </w:r>
      <w:r w:rsidR="00252401">
        <w:rPr>
          <w:bCs/>
          <w:color w:val="FF0000"/>
        </w:rPr>
        <w:tab/>
        <w:t>1</w:t>
      </w:r>
    </w:p>
    <w:p w14:paraId="228B3ABA" w14:textId="77777777" w:rsidR="002A0FEC" w:rsidRPr="000A2441" w:rsidRDefault="002A0FEC" w:rsidP="000A2441">
      <w:pPr>
        <w:pStyle w:val="ListParagraph"/>
        <w:tabs>
          <w:tab w:val="left" w:pos="1843"/>
          <w:tab w:val="right" w:pos="9356"/>
        </w:tabs>
        <w:ind w:firstLine="0"/>
        <w:rPr>
          <w:bCs/>
          <w:color w:val="FF0000"/>
        </w:rPr>
      </w:pPr>
    </w:p>
    <w:p w14:paraId="5258B95A" w14:textId="23A92CF1" w:rsidR="002A0FEC" w:rsidRPr="000A2441" w:rsidRDefault="009771B5" w:rsidP="000A2441">
      <w:pPr>
        <w:pStyle w:val="ListParagraph"/>
        <w:tabs>
          <w:tab w:val="left" w:pos="1843"/>
          <w:tab w:val="right" w:pos="9356"/>
        </w:tabs>
        <w:ind w:firstLine="0"/>
        <w:rPr>
          <w:bCs/>
          <w:color w:val="FF0000"/>
        </w:rPr>
      </w:pPr>
      <w:r>
        <w:rPr>
          <w:bCs/>
          <w:color w:val="FF0000"/>
        </w:rPr>
        <w:t>The decrease in velocity reduces the induced emf</w:t>
      </w:r>
      <w:r w:rsidR="00910A01">
        <w:rPr>
          <w:bCs/>
          <w:color w:val="FF0000"/>
        </w:rPr>
        <w:t xml:space="preserve"> according to </w:t>
      </w:r>
      <m:oMath>
        <m:r>
          <w:rPr>
            <w:rFonts w:ascii="Cambria Math" w:hAnsi="Cambria Math"/>
            <w:color w:val="FF0000"/>
          </w:rPr>
          <m:t>ε=vBl</m:t>
        </m:r>
      </m:oMath>
      <w:r w:rsidR="00910A01">
        <w:rPr>
          <w:bCs/>
          <w:color w:val="FF0000"/>
        </w:rPr>
        <w:tab/>
        <w:t>1</w:t>
      </w:r>
    </w:p>
    <w:p w14:paraId="30CB8BFC" w14:textId="77777777" w:rsidR="002A0FEC" w:rsidRPr="000A2441" w:rsidRDefault="002A0FEC" w:rsidP="000A2441">
      <w:pPr>
        <w:pStyle w:val="ListParagraph"/>
        <w:tabs>
          <w:tab w:val="left" w:pos="1843"/>
          <w:tab w:val="right" w:pos="9356"/>
        </w:tabs>
        <w:ind w:firstLine="0"/>
        <w:rPr>
          <w:bCs/>
          <w:color w:val="FF0000"/>
        </w:rPr>
      </w:pPr>
    </w:p>
    <w:p w14:paraId="0BC617AB" w14:textId="77777777" w:rsidR="002A0FEC" w:rsidRPr="000A2441" w:rsidRDefault="002A0FEC" w:rsidP="000A2441">
      <w:pPr>
        <w:pStyle w:val="ListParagraph"/>
        <w:tabs>
          <w:tab w:val="left" w:pos="1843"/>
          <w:tab w:val="right" w:pos="9356"/>
        </w:tabs>
        <w:ind w:firstLine="0"/>
        <w:rPr>
          <w:bCs/>
          <w:color w:val="FF0000"/>
        </w:rPr>
      </w:pPr>
    </w:p>
    <w:p w14:paraId="4986BBC9" w14:textId="77777777" w:rsidR="002A0FEC" w:rsidRPr="000A2441" w:rsidRDefault="002A0FEC" w:rsidP="000A2441">
      <w:pPr>
        <w:pStyle w:val="ListParagraph"/>
        <w:tabs>
          <w:tab w:val="left" w:pos="1843"/>
          <w:tab w:val="right" w:pos="9356"/>
        </w:tabs>
        <w:ind w:firstLine="0"/>
        <w:rPr>
          <w:bCs/>
          <w:color w:val="FF0000"/>
        </w:rPr>
      </w:pPr>
    </w:p>
    <w:p w14:paraId="7DBCF0F1" w14:textId="77E24BE3" w:rsidR="004C5EB4" w:rsidRDefault="004C5EB4" w:rsidP="004C5EB4">
      <w:pPr>
        <w:pStyle w:val="ListParagraph"/>
        <w:numPr>
          <w:ilvl w:val="1"/>
          <w:numId w:val="13"/>
        </w:numPr>
        <w:tabs>
          <w:tab w:val="left" w:pos="1843"/>
          <w:tab w:val="right" w:pos="9356"/>
        </w:tabs>
      </w:pPr>
      <w:r>
        <w:t xml:space="preserve">If the students had instead taken the voltage measurement soon after the conductor entered the field, how would their determination of the flux density differ from the result calculated part (e)? Justify your response. </w:t>
      </w:r>
      <w:r>
        <w:tab/>
        <w:t>(</w:t>
      </w:r>
      <w:r w:rsidR="00910A01">
        <w:t>3</w:t>
      </w:r>
      <w:r>
        <w:t xml:space="preserve"> marks)</w:t>
      </w:r>
      <w:r>
        <w:tab/>
      </w:r>
    </w:p>
    <w:p w14:paraId="110A64C3" w14:textId="77777777" w:rsidR="002A0FEC" w:rsidRPr="00252401" w:rsidRDefault="002A0FEC" w:rsidP="00252401">
      <w:pPr>
        <w:pStyle w:val="ListParagraph"/>
        <w:tabs>
          <w:tab w:val="left" w:pos="1843"/>
          <w:tab w:val="right" w:pos="9356"/>
        </w:tabs>
        <w:ind w:firstLine="0"/>
        <w:rPr>
          <w:bCs/>
          <w:color w:val="FF0000"/>
        </w:rPr>
      </w:pPr>
    </w:p>
    <w:p w14:paraId="07978060" w14:textId="77777777" w:rsidR="002A0FEC" w:rsidRPr="00252401" w:rsidRDefault="002A0FEC" w:rsidP="00252401">
      <w:pPr>
        <w:tabs>
          <w:tab w:val="left" w:pos="1843"/>
          <w:tab w:val="right" w:pos="9356"/>
        </w:tabs>
        <w:rPr>
          <w:bCs/>
          <w:color w:val="FF0000"/>
        </w:rPr>
      </w:pPr>
    </w:p>
    <w:p w14:paraId="5A24996C" w14:textId="77777777" w:rsidR="002A0FEC" w:rsidRPr="00252401" w:rsidRDefault="002A0FEC" w:rsidP="00252401">
      <w:pPr>
        <w:pStyle w:val="ListParagraph"/>
        <w:tabs>
          <w:tab w:val="left" w:pos="1843"/>
          <w:tab w:val="right" w:pos="9356"/>
        </w:tabs>
        <w:ind w:firstLine="0"/>
        <w:rPr>
          <w:bCs/>
          <w:color w:val="FF0000"/>
        </w:rPr>
      </w:pPr>
    </w:p>
    <w:p w14:paraId="491EA711" w14:textId="77777777" w:rsidR="002A0FEC" w:rsidRPr="00252401" w:rsidRDefault="002A0FEC" w:rsidP="00252401">
      <w:pPr>
        <w:pStyle w:val="ListParagraph"/>
        <w:tabs>
          <w:tab w:val="left" w:pos="1843"/>
          <w:tab w:val="right" w:pos="9356"/>
        </w:tabs>
        <w:ind w:firstLine="0"/>
        <w:rPr>
          <w:bCs/>
          <w:color w:val="FF0000"/>
        </w:rPr>
      </w:pPr>
    </w:p>
    <w:p w14:paraId="37FC010E" w14:textId="3D36AFE1" w:rsidR="002A0FEC" w:rsidRPr="00252401" w:rsidRDefault="000000CD" w:rsidP="00252401">
      <w:pPr>
        <w:pStyle w:val="ListParagraph"/>
        <w:tabs>
          <w:tab w:val="left" w:pos="1843"/>
          <w:tab w:val="right" w:pos="9356"/>
        </w:tabs>
        <w:ind w:firstLine="0"/>
        <w:rPr>
          <w:bCs/>
          <w:color w:val="FF0000"/>
        </w:rPr>
      </w:pPr>
      <w:r>
        <w:rPr>
          <w:bCs/>
          <w:color w:val="FF0000"/>
        </w:rPr>
        <w:t>The measured emf would be larger</w:t>
      </w:r>
      <w:r w:rsidR="00BE2B43">
        <w:rPr>
          <w:bCs/>
          <w:color w:val="FF0000"/>
        </w:rPr>
        <w:t xml:space="preserve"> due to larger velocity</w:t>
      </w:r>
      <w:r>
        <w:rPr>
          <w:bCs/>
          <w:color w:val="FF0000"/>
        </w:rPr>
        <w:tab/>
        <w:t>1</w:t>
      </w:r>
    </w:p>
    <w:p w14:paraId="59C153AC" w14:textId="77777777" w:rsidR="002A0FEC" w:rsidRPr="00252401" w:rsidRDefault="002A0FEC" w:rsidP="00252401">
      <w:pPr>
        <w:pStyle w:val="ListParagraph"/>
        <w:tabs>
          <w:tab w:val="left" w:pos="1843"/>
          <w:tab w:val="right" w:pos="9356"/>
        </w:tabs>
        <w:ind w:firstLine="0"/>
        <w:rPr>
          <w:bCs/>
          <w:color w:val="FF0000"/>
        </w:rPr>
      </w:pPr>
    </w:p>
    <w:p w14:paraId="68B3C24D" w14:textId="1E6F24E5" w:rsidR="002A0FEC" w:rsidRPr="00252401" w:rsidRDefault="000000CD" w:rsidP="00252401">
      <w:pPr>
        <w:pStyle w:val="ListParagraph"/>
        <w:tabs>
          <w:tab w:val="left" w:pos="1843"/>
          <w:tab w:val="right" w:pos="9356"/>
        </w:tabs>
        <w:ind w:firstLine="0"/>
        <w:rPr>
          <w:bCs/>
          <w:color w:val="FF0000"/>
        </w:rPr>
      </w:pPr>
      <w:r>
        <w:rPr>
          <w:bCs/>
          <w:color w:val="FF0000"/>
        </w:rPr>
        <w:t>Steeper gradient</w:t>
      </w:r>
      <w:r>
        <w:rPr>
          <w:bCs/>
          <w:color w:val="FF0000"/>
        </w:rPr>
        <w:tab/>
        <w:t>1</w:t>
      </w:r>
    </w:p>
    <w:p w14:paraId="5331F57D" w14:textId="77777777" w:rsidR="002A0FEC" w:rsidRPr="00252401" w:rsidRDefault="002A0FEC" w:rsidP="00252401">
      <w:pPr>
        <w:pStyle w:val="ListParagraph"/>
        <w:tabs>
          <w:tab w:val="left" w:pos="1843"/>
          <w:tab w:val="right" w:pos="9356"/>
        </w:tabs>
        <w:ind w:firstLine="0"/>
        <w:rPr>
          <w:bCs/>
          <w:color w:val="FF0000"/>
        </w:rPr>
      </w:pPr>
    </w:p>
    <w:p w14:paraId="3EA39D5E" w14:textId="1BB0CA8B" w:rsidR="002A0FEC" w:rsidRPr="00252401" w:rsidRDefault="003E0976" w:rsidP="00252401">
      <w:pPr>
        <w:pStyle w:val="ListParagraph"/>
        <w:tabs>
          <w:tab w:val="left" w:pos="1843"/>
          <w:tab w:val="right" w:pos="9356"/>
        </w:tabs>
        <w:ind w:firstLine="0"/>
        <w:rPr>
          <w:bCs/>
          <w:color w:val="FF0000"/>
        </w:rPr>
      </w:pPr>
      <w:r>
        <w:rPr>
          <w:bCs/>
          <w:color w:val="FF0000"/>
        </w:rPr>
        <w:t>Larger flux density</w:t>
      </w:r>
      <w:r>
        <w:rPr>
          <w:bCs/>
          <w:color w:val="FF0000"/>
        </w:rPr>
        <w:tab/>
        <w:t>1</w:t>
      </w:r>
    </w:p>
    <w:p w14:paraId="25D8FAA3" w14:textId="77777777" w:rsidR="002A0FEC" w:rsidRPr="00252401" w:rsidRDefault="002A0FEC" w:rsidP="00252401">
      <w:pPr>
        <w:pStyle w:val="ListParagraph"/>
        <w:tabs>
          <w:tab w:val="left" w:pos="1843"/>
          <w:tab w:val="right" w:pos="9356"/>
        </w:tabs>
        <w:ind w:firstLine="0"/>
        <w:rPr>
          <w:bCs/>
          <w:color w:val="FF0000"/>
        </w:rPr>
      </w:pPr>
    </w:p>
    <w:p w14:paraId="101410BD" w14:textId="77777777" w:rsidR="002A0FEC" w:rsidRPr="00252401" w:rsidRDefault="002A0FEC" w:rsidP="00252401">
      <w:pPr>
        <w:pStyle w:val="ListParagraph"/>
        <w:tabs>
          <w:tab w:val="left" w:pos="1843"/>
          <w:tab w:val="right" w:pos="9356"/>
        </w:tabs>
        <w:ind w:firstLine="0"/>
        <w:rPr>
          <w:bCs/>
          <w:color w:val="FF0000"/>
        </w:rPr>
      </w:pPr>
    </w:p>
    <w:p w14:paraId="6CD2EE1C" w14:textId="77777777" w:rsidR="002A0FEC" w:rsidRPr="00252401" w:rsidRDefault="002A0FEC" w:rsidP="00252401">
      <w:pPr>
        <w:pStyle w:val="ListParagraph"/>
        <w:tabs>
          <w:tab w:val="left" w:pos="1843"/>
          <w:tab w:val="right" w:pos="9356"/>
        </w:tabs>
        <w:ind w:firstLine="0"/>
        <w:rPr>
          <w:bCs/>
          <w:color w:val="FF0000"/>
        </w:rPr>
      </w:pPr>
    </w:p>
    <w:p w14:paraId="3A97E284" w14:textId="010D4EC9" w:rsidR="002A0FEC" w:rsidRDefault="002A0FEC" w:rsidP="00BE2B43">
      <w:pPr>
        <w:tabs>
          <w:tab w:val="left" w:pos="1843"/>
          <w:tab w:val="right" w:pos="9356"/>
        </w:tabs>
        <w:rPr>
          <w:rFonts w:eastAsia="Times New Roman" w:cs="Arial"/>
          <w:bCs/>
          <w:color w:val="FF0000"/>
          <w:szCs w:val="22"/>
        </w:rPr>
      </w:pPr>
    </w:p>
    <w:p w14:paraId="7694147D" w14:textId="77777777" w:rsidR="00BE2B43" w:rsidRPr="00BE2B43" w:rsidRDefault="00BE2B43" w:rsidP="00BE2B43">
      <w:pPr>
        <w:tabs>
          <w:tab w:val="left" w:pos="1843"/>
          <w:tab w:val="right" w:pos="9356"/>
        </w:tabs>
        <w:rPr>
          <w:bCs/>
          <w:color w:val="FF0000"/>
        </w:rPr>
      </w:pPr>
    </w:p>
    <w:p w14:paraId="6FD9C2FC" w14:textId="77777777" w:rsidR="002A0FEC" w:rsidRPr="0010208D" w:rsidRDefault="002A0FEC" w:rsidP="002A0FEC">
      <w:pPr>
        <w:tabs>
          <w:tab w:val="left" w:pos="1134"/>
          <w:tab w:val="right" w:pos="9356"/>
        </w:tabs>
        <w:ind w:left="360"/>
      </w:pPr>
    </w:p>
    <w:p w14:paraId="101A2002" w14:textId="77777777" w:rsidR="002A0FEC" w:rsidRDefault="002A0FEC" w:rsidP="002A0FEC">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37A7447D" w14:textId="77777777" w:rsidR="00203A00" w:rsidRDefault="00203A00" w:rsidP="00203A00">
      <w:pPr>
        <w:tabs>
          <w:tab w:val="right" w:pos="9356"/>
        </w:tabs>
        <w:ind w:left="567" w:hanging="567"/>
        <w:jc w:val="center"/>
        <w:rPr>
          <w:rFonts w:cs="Arial"/>
          <w:b/>
          <w:bCs/>
          <w:szCs w:val="22"/>
        </w:rPr>
      </w:pPr>
    </w:p>
    <w:p w14:paraId="26FB2E6D" w14:textId="77777777" w:rsidR="00203A00" w:rsidRDefault="00203A00" w:rsidP="00203A00">
      <w:pPr>
        <w:tabs>
          <w:tab w:val="right" w:pos="9356"/>
        </w:tabs>
        <w:ind w:left="567" w:hanging="567"/>
        <w:jc w:val="center"/>
        <w:rPr>
          <w:rFonts w:cs="Arial"/>
          <w:b/>
          <w:bCs/>
          <w:szCs w:val="22"/>
        </w:rPr>
      </w:pPr>
    </w:p>
    <w:p w14:paraId="0D30DC39" w14:textId="77777777" w:rsidR="00203A00" w:rsidRDefault="00203A00" w:rsidP="00203A00">
      <w:pPr>
        <w:tabs>
          <w:tab w:val="right" w:pos="9356"/>
        </w:tabs>
        <w:ind w:left="567" w:hanging="567"/>
        <w:jc w:val="center"/>
        <w:rPr>
          <w:rFonts w:cs="Arial"/>
          <w:b/>
          <w:bCs/>
          <w:szCs w:val="22"/>
        </w:rPr>
      </w:pPr>
    </w:p>
    <w:p w14:paraId="267D3B45" w14:textId="77777777" w:rsidR="00203A00" w:rsidRDefault="00203A00" w:rsidP="00203A00">
      <w:pPr>
        <w:tabs>
          <w:tab w:val="right" w:pos="9356"/>
        </w:tabs>
        <w:ind w:left="567" w:hanging="567"/>
        <w:jc w:val="center"/>
        <w:rPr>
          <w:rFonts w:cs="Arial"/>
          <w:b/>
          <w:bCs/>
          <w:szCs w:val="22"/>
        </w:rPr>
      </w:pPr>
    </w:p>
    <w:p w14:paraId="2D578143" w14:textId="77777777" w:rsidR="00203A00" w:rsidRDefault="00203A00" w:rsidP="00203A00">
      <w:pPr>
        <w:tabs>
          <w:tab w:val="right" w:pos="9356"/>
        </w:tabs>
        <w:ind w:left="567" w:hanging="567"/>
        <w:jc w:val="center"/>
        <w:rPr>
          <w:rFonts w:cs="Arial"/>
          <w:b/>
          <w:bCs/>
          <w:szCs w:val="22"/>
        </w:rPr>
      </w:pPr>
    </w:p>
    <w:p w14:paraId="1106ADDA" w14:textId="77777777" w:rsidR="00203A00" w:rsidRDefault="00203A00" w:rsidP="00203A00">
      <w:pPr>
        <w:tabs>
          <w:tab w:val="right" w:pos="9356"/>
        </w:tabs>
        <w:ind w:left="567" w:hanging="567"/>
        <w:jc w:val="center"/>
        <w:rPr>
          <w:rFonts w:cs="Arial"/>
          <w:b/>
          <w:bCs/>
          <w:szCs w:val="22"/>
        </w:rPr>
      </w:pPr>
    </w:p>
    <w:p w14:paraId="484834C0" w14:textId="77777777" w:rsidR="00203A00" w:rsidRDefault="00203A00" w:rsidP="00203A00">
      <w:pPr>
        <w:tabs>
          <w:tab w:val="right" w:pos="9356"/>
        </w:tabs>
        <w:ind w:left="567" w:hanging="567"/>
        <w:jc w:val="center"/>
        <w:rPr>
          <w:rFonts w:cs="Arial"/>
          <w:b/>
          <w:bCs/>
          <w:szCs w:val="22"/>
        </w:rPr>
      </w:pPr>
    </w:p>
    <w:p w14:paraId="151C7834" w14:textId="77777777" w:rsidR="00203A00" w:rsidRDefault="00203A00" w:rsidP="00203A00">
      <w:pPr>
        <w:tabs>
          <w:tab w:val="right" w:pos="9356"/>
        </w:tabs>
        <w:ind w:left="567" w:hanging="567"/>
        <w:jc w:val="center"/>
        <w:rPr>
          <w:rFonts w:cs="Arial"/>
          <w:b/>
          <w:bCs/>
          <w:szCs w:val="22"/>
        </w:rPr>
      </w:pPr>
    </w:p>
    <w:p w14:paraId="003C1D30" w14:textId="77777777" w:rsidR="00203A00" w:rsidRDefault="00203A00" w:rsidP="00203A00">
      <w:pPr>
        <w:tabs>
          <w:tab w:val="right" w:pos="9356"/>
        </w:tabs>
        <w:ind w:left="567" w:hanging="567"/>
        <w:jc w:val="center"/>
        <w:rPr>
          <w:rFonts w:cs="Arial"/>
          <w:b/>
          <w:bCs/>
          <w:szCs w:val="22"/>
        </w:rPr>
      </w:pPr>
    </w:p>
    <w:p w14:paraId="1D387A0E" w14:textId="77777777" w:rsidR="00203A00" w:rsidRDefault="00203A00" w:rsidP="00203A00">
      <w:pPr>
        <w:tabs>
          <w:tab w:val="right" w:pos="9356"/>
        </w:tabs>
        <w:ind w:left="567" w:hanging="567"/>
        <w:jc w:val="center"/>
        <w:rPr>
          <w:rFonts w:cs="Arial"/>
          <w:b/>
          <w:bCs/>
          <w:szCs w:val="22"/>
        </w:rPr>
      </w:pPr>
    </w:p>
    <w:p w14:paraId="1AAF26BC" w14:textId="77777777" w:rsidR="00203A00" w:rsidRDefault="00203A00" w:rsidP="00203A00">
      <w:pPr>
        <w:tabs>
          <w:tab w:val="right" w:pos="9356"/>
        </w:tabs>
        <w:ind w:left="567" w:hanging="567"/>
        <w:jc w:val="center"/>
        <w:rPr>
          <w:rFonts w:cs="Arial"/>
          <w:b/>
          <w:bCs/>
          <w:szCs w:val="22"/>
        </w:rPr>
      </w:pPr>
    </w:p>
    <w:p w14:paraId="4C6DAC46" w14:textId="77777777" w:rsidR="00203A00" w:rsidRDefault="00203A00" w:rsidP="00203A00">
      <w:pPr>
        <w:tabs>
          <w:tab w:val="right" w:pos="9356"/>
        </w:tabs>
        <w:ind w:left="567" w:hanging="567"/>
        <w:jc w:val="center"/>
        <w:rPr>
          <w:rFonts w:cs="Arial"/>
          <w:b/>
          <w:bCs/>
          <w:szCs w:val="22"/>
        </w:rPr>
      </w:pPr>
    </w:p>
    <w:p w14:paraId="2676D931" w14:textId="77777777" w:rsidR="00203A00" w:rsidRDefault="00203A00" w:rsidP="00203A00">
      <w:pPr>
        <w:tabs>
          <w:tab w:val="right" w:pos="9356"/>
        </w:tabs>
        <w:ind w:left="567" w:hanging="567"/>
        <w:jc w:val="center"/>
        <w:rPr>
          <w:rFonts w:cs="Arial"/>
          <w:b/>
          <w:bCs/>
          <w:szCs w:val="22"/>
        </w:rPr>
      </w:pPr>
    </w:p>
    <w:p w14:paraId="3876E586" w14:textId="77777777" w:rsidR="00203A00" w:rsidRDefault="00203A00" w:rsidP="00203A00">
      <w:pPr>
        <w:tabs>
          <w:tab w:val="right" w:pos="9356"/>
        </w:tabs>
        <w:ind w:left="567" w:hanging="567"/>
        <w:jc w:val="center"/>
        <w:rPr>
          <w:rFonts w:cs="Arial"/>
          <w:b/>
          <w:bCs/>
          <w:szCs w:val="22"/>
        </w:rPr>
      </w:pPr>
    </w:p>
    <w:p w14:paraId="44500C69" w14:textId="77777777" w:rsidR="00203A00" w:rsidRDefault="00203A00" w:rsidP="00203A00">
      <w:pPr>
        <w:tabs>
          <w:tab w:val="right" w:pos="9356"/>
        </w:tabs>
        <w:ind w:left="567" w:hanging="567"/>
        <w:jc w:val="center"/>
        <w:rPr>
          <w:rFonts w:cs="Arial"/>
          <w:b/>
          <w:bCs/>
          <w:szCs w:val="22"/>
        </w:rPr>
      </w:pPr>
    </w:p>
    <w:p w14:paraId="4DF903F7" w14:textId="77777777" w:rsidR="00203A00" w:rsidRDefault="00203A00" w:rsidP="00203A00">
      <w:pPr>
        <w:tabs>
          <w:tab w:val="right" w:pos="9356"/>
        </w:tabs>
        <w:ind w:left="567" w:hanging="567"/>
        <w:jc w:val="center"/>
        <w:rPr>
          <w:rFonts w:cs="Arial"/>
          <w:b/>
          <w:bCs/>
          <w:szCs w:val="22"/>
        </w:rPr>
      </w:pPr>
    </w:p>
    <w:p w14:paraId="651A032E" w14:textId="77777777" w:rsidR="00203A00" w:rsidRDefault="00203A00" w:rsidP="00203A00">
      <w:pPr>
        <w:tabs>
          <w:tab w:val="right" w:pos="9356"/>
        </w:tabs>
        <w:ind w:left="567" w:hanging="567"/>
        <w:jc w:val="center"/>
        <w:rPr>
          <w:rFonts w:cs="Arial"/>
          <w:b/>
          <w:bCs/>
          <w:szCs w:val="22"/>
        </w:rPr>
      </w:pPr>
    </w:p>
    <w:p w14:paraId="31F8DD7E" w14:textId="77777777" w:rsidR="00203A00" w:rsidRDefault="00203A00" w:rsidP="00203A00">
      <w:pPr>
        <w:tabs>
          <w:tab w:val="right" w:pos="9356"/>
        </w:tabs>
        <w:ind w:left="567" w:hanging="567"/>
        <w:jc w:val="center"/>
        <w:rPr>
          <w:rFonts w:cs="Arial"/>
          <w:b/>
          <w:bCs/>
          <w:szCs w:val="22"/>
        </w:rPr>
      </w:pPr>
    </w:p>
    <w:p w14:paraId="33560630" w14:textId="77777777" w:rsidR="00203A00" w:rsidRDefault="00203A00" w:rsidP="00203A00">
      <w:pPr>
        <w:tabs>
          <w:tab w:val="right" w:pos="9356"/>
        </w:tabs>
        <w:ind w:left="567" w:hanging="567"/>
        <w:jc w:val="center"/>
        <w:rPr>
          <w:rFonts w:cs="Arial"/>
          <w:b/>
          <w:bCs/>
          <w:szCs w:val="22"/>
        </w:rPr>
      </w:pPr>
    </w:p>
    <w:p w14:paraId="063829FF" w14:textId="77777777" w:rsidR="00203A00" w:rsidRDefault="00203A00" w:rsidP="00203A00">
      <w:pPr>
        <w:tabs>
          <w:tab w:val="right" w:pos="9356"/>
        </w:tabs>
        <w:ind w:left="567" w:hanging="567"/>
        <w:jc w:val="center"/>
        <w:rPr>
          <w:rFonts w:cs="Arial"/>
          <w:b/>
          <w:bCs/>
          <w:szCs w:val="22"/>
        </w:rPr>
      </w:pPr>
    </w:p>
    <w:p w14:paraId="33AFC4D9" w14:textId="77777777" w:rsidR="00203A00" w:rsidRDefault="00203A00" w:rsidP="00203A00">
      <w:pPr>
        <w:tabs>
          <w:tab w:val="right" w:pos="9356"/>
        </w:tabs>
        <w:ind w:left="567" w:hanging="567"/>
        <w:jc w:val="center"/>
        <w:rPr>
          <w:rFonts w:cs="Arial"/>
          <w:b/>
          <w:bCs/>
          <w:szCs w:val="22"/>
        </w:rPr>
      </w:pPr>
    </w:p>
    <w:p w14:paraId="791F8EEC" w14:textId="77777777" w:rsidR="00203A00" w:rsidRDefault="00203A00" w:rsidP="00203A00">
      <w:pPr>
        <w:tabs>
          <w:tab w:val="right" w:pos="9356"/>
        </w:tabs>
        <w:ind w:left="567" w:hanging="567"/>
        <w:jc w:val="center"/>
        <w:rPr>
          <w:rFonts w:cs="Arial"/>
          <w:b/>
          <w:bCs/>
          <w:szCs w:val="22"/>
        </w:rPr>
      </w:pPr>
    </w:p>
    <w:p w14:paraId="4ABAE89F" w14:textId="77777777" w:rsidR="00203A00" w:rsidRDefault="00203A00" w:rsidP="00203A00">
      <w:pPr>
        <w:tabs>
          <w:tab w:val="right" w:pos="9356"/>
        </w:tabs>
        <w:ind w:left="567" w:hanging="567"/>
        <w:jc w:val="center"/>
        <w:rPr>
          <w:rFonts w:cs="Arial"/>
          <w:b/>
          <w:bCs/>
          <w:szCs w:val="22"/>
        </w:rPr>
      </w:pPr>
    </w:p>
    <w:p w14:paraId="7F7B0362" w14:textId="77777777" w:rsidR="00203A00" w:rsidRDefault="00203A00" w:rsidP="00203A00">
      <w:pPr>
        <w:tabs>
          <w:tab w:val="right" w:pos="9356"/>
        </w:tabs>
        <w:ind w:left="567" w:hanging="567"/>
        <w:jc w:val="center"/>
        <w:rPr>
          <w:rFonts w:cs="Arial"/>
          <w:b/>
          <w:bCs/>
          <w:szCs w:val="22"/>
        </w:rPr>
      </w:pPr>
    </w:p>
    <w:p w14:paraId="2D3DCED3" w14:textId="77777777" w:rsidR="00203A00" w:rsidRDefault="00203A00" w:rsidP="00203A00">
      <w:pPr>
        <w:tabs>
          <w:tab w:val="right" w:pos="9356"/>
        </w:tabs>
        <w:ind w:left="567" w:hanging="567"/>
        <w:jc w:val="center"/>
        <w:rPr>
          <w:rFonts w:cs="Arial"/>
          <w:b/>
          <w:bCs/>
          <w:szCs w:val="22"/>
        </w:rPr>
      </w:pPr>
      <w:r>
        <w:rPr>
          <w:rFonts w:cs="Arial"/>
          <w:b/>
          <w:bCs/>
          <w:szCs w:val="22"/>
        </w:rPr>
        <w:t>This page has been left blank intentionally</w:t>
      </w:r>
    </w:p>
    <w:p w14:paraId="373430D2" w14:textId="77777777" w:rsidR="00203A00" w:rsidRPr="002068F0" w:rsidRDefault="00203A00" w:rsidP="00203A00">
      <w:pPr>
        <w:spacing w:after="160" w:line="259" w:lineRule="auto"/>
        <w:rPr>
          <w:rFonts w:cs="Arial"/>
          <w:b/>
          <w:bCs/>
          <w:iCs/>
          <w:szCs w:val="22"/>
        </w:rPr>
      </w:pPr>
      <w:r>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6841BCA8" w14:textId="77777777" w:rsidR="00203A00" w:rsidRPr="00E64CDD" w:rsidRDefault="00203A00" w:rsidP="00203A00">
      <w:pPr>
        <w:tabs>
          <w:tab w:val="left" w:pos="1134"/>
          <w:tab w:val="left" w:pos="2160"/>
          <w:tab w:val="right" w:pos="9270"/>
          <w:tab w:val="right" w:pos="9356"/>
        </w:tabs>
        <w:ind w:left="567" w:hanging="567"/>
        <w:rPr>
          <w:rFonts w:cs="Arial"/>
          <w:b/>
          <w:bCs/>
          <w:szCs w:val="22"/>
        </w:rPr>
      </w:pPr>
    </w:p>
    <w:p w14:paraId="3CEF671A" w14:textId="77777777" w:rsidR="00203A00" w:rsidRDefault="00203A00" w:rsidP="00203A00">
      <w:pPr>
        <w:tabs>
          <w:tab w:val="left" w:pos="1134"/>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475323C4" w14:textId="77777777" w:rsidR="00203A00" w:rsidRPr="00E64CDD" w:rsidRDefault="00203A00" w:rsidP="00203A00">
      <w:pPr>
        <w:tabs>
          <w:tab w:val="left" w:pos="1134"/>
          <w:tab w:val="right" w:pos="9356"/>
        </w:tabs>
        <w:ind w:left="567" w:hanging="567"/>
        <w:rPr>
          <w:rFonts w:cs="Arial"/>
          <w:bCs/>
          <w:szCs w:val="22"/>
        </w:rPr>
      </w:pPr>
      <w:r w:rsidRPr="00E64CDD">
        <w:rPr>
          <w:rFonts w:cs="Arial"/>
          <w:szCs w:val="22"/>
        </w:rPr>
        <w:t>the space</w:t>
      </w:r>
      <w:r>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5B8FEF71" w14:textId="77777777" w:rsidR="00203A00" w:rsidRPr="00E64CDD" w:rsidRDefault="00203A00" w:rsidP="00203A00">
      <w:pPr>
        <w:pBdr>
          <w:bottom w:val="single" w:sz="4" w:space="1" w:color="auto"/>
        </w:pBdr>
        <w:tabs>
          <w:tab w:val="left" w:pos="1134"/>
          <w:tab w:val="right" w:pos="9356"/>
        </w:tabs>
        <w:spacing w:before="20" w:after="20"/>
        <w:ind w:left="567" w:hanging="567"/>
        <w:rPr>
          <w:rFonts w:eastAsia="Arial Unicode MS" w:cs="Arial"/>
          <w:szCs w:val="22"/>
        </w:rPr>
      </w:pPr>
    </w:p>
    <w:p w14:paraId="3BE1A8B4" w14:textId="77777777" w:rsidR="00203A00" w:rsidRDefault="00203A00" w:rsidP="00203A00">
      <w:pPr>
        <w:tabs>
          <w:tab w:val="left" w:pos="1134"/>
          <w:tab w:val="left" w:pos="8505"/>
          <w:tab w:val="right" w:pos="9356"/>
        </w:tabs>
        <w:ind w:left="567" w:hanging="567"/>
        <w:rPr>
          <w:rFonts w:cs="Arial"/>
          <w:b/>
          <w:bCs/>
          <w:szCs w:val="22"/>
        </w:rPr>
      </w:pPr>
    </w:p>
    <w:p w14:paraId="5B11D562" w14:textId="2D0FCC89" w:rsidR="00203A00" w:rsidRDefault="00203A00" w:rsidP="00203A00">
      <w:pPr>
        <w:tabs>
          <w:tab w:val="left" w:pos="1134"/>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2F44BD">
        <w:rPr>
          <w:rFonts w:cs="Arial"/>
          <w:b/>
          <w:bCs/>
          <w:szCs w:val="22"/>
        </w:rPr>
        <w:t>1</w:t>
      </w:r>
      <w:r>
        <w:rPr>
          <w:rFonts w:cs="Arial"/>
          <w:b/>
          <w:bCs/>
          <w:szCs w:val="22"/>
        </w:rPr>
        <w:tab/>
      </w:r>
      <w:r>
        <w:rPr>
          <w:rFonts w:eastAsia="Times New Roman" w:cs="Arial"/>
          <w:b/>
          <w:szCs w:val="22"/>
          <w:lang w:val="en-GB" w:eastAsia="en-US"/>
        </w:rPr>
        <w:t>(18 marks)</w:t>
      </w:r>
    </w:p>
    <w:p w14:paraId="56340231" w14:textId="77777777" w:rsidR="00203A00" w:rsidRPr="002C0624" w:rsidRDefault="00203A00" w:rsidP="00203A00">
      <w:pPr>
        <w:pStyle w:val="Heading1"/>
        <w:ind w:left="-39"/>
        <w:rPr>
          <w:rFonts w:ascii="Arial" w:eastAsia="Times New Roman" w:hAnsi="Arial" w:cs="Arial"/>
          <w:b w:val="0"/>
          <w:bCs w:val="0"/>
          <w:i/>
          <w:spacing w:val="0"/>
          <w:szCs w:val="22"/>
        </w:rPr>
      </w:pPr>
      <w:r w:rsidRPr="002C0624">
        <w:rPr>
          <w:rFonts w:ascii="Arial" w:eastAsia="Times New Roman" w:hAnsi="Arial" w:cs="Arial"/>
          <w:b w:val="0"/>
          <w:bCs w:val="0"/>
          <w:i/>
          <w:spacing w:val="0"/>
          <w:szCs w:val="22"/>
        </w:rPr>
        <w:t>The Universe Has A Speed Limit, And It Isn’t The Speed Of Light</w:t>
      </w:r>
    </w:p>
    <w:p w14:paraId="2444F9BA" w14:textId="77777777" w:rsidR="00203A00" w:rsidRDefault="00203A00" w:rsidP="00203A00">
      <w:pPr>
        <w:pStyle w:val="graf"/>
        <w:spacing w:before="0" w:beforeAutospacing="0" w:after="0" w:afterAutospacing="0"/>
        <w:rPr>
          <w:rFonts w:ascii="Arial" w:hAnsi="Arial" w:cs="Arial"/>
          <w:sz w:val="22"/>
          <w:szCs w:val="22"/>
        </w:rPr>
      </w:pPr>
    </w:p>
    <w:p w14:paraId="08AD9FF5" w14:textId="77777777" w:rsidR="009B5D2A" w:rsidRPr="002C0624"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When it comes to speed limits, the ultimate one set by the laws of physics themselves is the speed of light. Moreover, anything that’s made of matter can only approach, but never reach, the speed of light. If you don’t have mass, you must move at the speed of light; if you do have mass, you can never reach it.</w:t>
      </w:r>
      <w:r>
        <w:rPr>
          <w:rFonts w:ascii="Arial" w:hAnsi="Arial" w:cs="Arial"/>
          <w:sz w:val="22"/>
          <w:szCs w:val="22"/>
        </w:rPr>
        <w:t xml:space="preserve"> </w:t>
      </w:r>
      <w:r w:rsidRPr="002C0624">
        <w:rPr>
          <w:rFonts w:ascii="Arial" w:hAnsi="Arial" w:cs="Arial"/>
          <w:sz w:val="22"/>
          <w:szCs w:val="22"/>
        </w:rPr>
        <w:t>But practically, in our Universe, there’s an even more restrictive speed limit for matter, and it’s lower than the speed of light. Here’s the scientific story of the real cosmic speed limit.</w:t>
      </w:r>
    </w:p>
    <w:p w14:paraId="07DE25C4" w14:textId="77777777" w:rsidR="009B5D2A" w:rsidRDefault="009B5D2A" w:rsidP="009B5D2A">
      <w:pPr>
        <w:pStyle w:val="graf"/>
        <w:spacing w:before="0" w:beforeAutospacing="0" w:after="0" w:afterAutospacing="0"/>
        <w:rPr>
          <w:rFonts w:ascii="Arial" w:hAnsi="Arial" w:cs="Arial"/>
          <w:sz w:val="22"/>
          <w:szCs w:val="22"/>
        </w:rPr>
      </w:pPr>
    </w:p>
    <w:p w14:paraId="705B86AC" w14:textId="77777777" w:rsidR="009B5D2A"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When scientists talk about the speed of light — 299,792,458 m/s — we implicitly mean “the speed of light in a vacuum.” Only in the absence of particles, fields, or a medium to travel through can we achieve this ultimate cosmic speed. Even at that, it’s only the truly massless particles and waves that can achieve this speed. This includes photons, gluons, and gravitational waves, but not anything else we know of.</w:t>
      </w:r>
      <w:r>
        <w:rPr>
          <w:rFonts w:ascii="Arial" w:hAnsi="Arial" w:cs="Arial"/>
          <w:sz w:val="22"/>
          <w:szCs w:val="22"/>
        </w:rPr>
        <w:t xml:space="preserve"> </w:t>
      </w:r>
      <w:r w:rsidRPr="002C0624">
        <w:rPr>
          <w:rFonts w:ascii="Arial" w:hAnsi="Arial" w:cs="Arial"/>
          <w:sz w:val="22"/>
          <w:szCs w:val="22"/>
        </w:rPr>
        <w:t>But there’s no such thing, practically, as a perfect vacuum. Even in the deepest abyss of intergalactic space, there are three things you absolutely cannot get rid of.</w:t>
      </w:r>
    </w:p>
    <w:p w14:paraId="024A76B7" w14:textId="77777777" w:rsidR="009B5D2A" w:rsidRPr="002C0624" w:rsidRDefault="009B5D2A" w:rsidP="009B5D2A">
      <w:pPr>
        <w:pStyle w:val="graf"/>
        <w:spacing w:before="0" w:beforeAutospacing="0" w:after="0" w:afterAutospacing="0"/>
        <w:rPr>
          <w:rFonts w:ascii="Arial" w:hAnsi="Arial" w:cs="Arial"/>
          <w:sz w:val="22"/>
          <w:szCs w:val="22"/>
        </w:rPr>
      </w:pPr>
    </w:p>
    <w:p w14:paraId="7DB8F244" w14:textId="77777777" w:rsidR="009B5D2A" w:rsidRPr="002C0624" w:rsidRDefault="009B5D2A" w:rsidP="009B5D2A">
      <w:pPr>
        <w:pStyle w:val="graf"/>
        <w:numPr>
          <w:ilvl w:val="0"/>
          <w:numId w:val="14"/>
        </w:numPr>
        <w:spacing w:before="0" w:beforeAutospacing="0" w:after="210" w:afterAutospacing="0"/>
        <w:ind w:left="450"/>
        <w:rPr>
          <w:rFonts w:ascii="Arial" w:hAnsi="Arial" w:cs="Arial"/>
          <w:sz w:val="22"/>
          <w:szCs w:val="22"/>
        </w:rPr>
      </w:pPr>
      <w:r w:rsidRPr="002C0624">
        <w:rPr>
          <w:rFonts w:ascii="Arial" w:hAnsi="Arial" w:cs="Arial"/>
          <w:sz w:val="22"/>
          <w:szCs w:val="22"/>
        </w:rPr>
        <w:t xml:space="preserve">The WHIM: the warm-hot intergalactic medium. This tenuous, sparse plasma are the leftovers from the cosmic web. While </w:t>
      </w:r>
      <w:r>
        <w:rPr>
          <w:rFonts w:ascii="Arial" w:hAnsi="Arial" w:cs="Arial"/>
          <w:sz w:val="22"/>
          <w:szCs w:val="22"/>
        </w:rPr>
        <w:t xml:space="preserve">some </w:t>
      </w:r>
      <w:r w:rsidRPr="002C0624">
        <w:rPr>
          <w:rFonts w:ascii="Arial" w:hAnsi="Arial" w:cs="Arial"/>
          <w:sz w:val="22"/>
          <w:szCs w:val="22"/>
        </w:rPr>
        <w:t>matter clumps into stars</w:t>
      </w:r>
      <w:r>
        <w:rPr>
          <w:rFonts w:ascii="Arial" w:hAnsi="Arial" w:cs="Arial"/>
          <w:sz w:val="22"/>
          <w:szCs w:val="22"/>
        </w:rPr>
        <w:t xml:space="preserve"> and galaxies, other</w:t>
      </w:r>
      <w:r w:rsidRPr="002C0624">
        <w:rPr>
          <w:rFonts w:ascii="Arial" w:hAnsi="Arial" w:cs="Arial"/>
          <w:sz w:val="22"/>
          <w:szCs w:val="22"/>
        </w:rPr>
        <w:t xml:space="preserve"> matter remains in the great voids of the Universe. Starlight ionizes </w:t>
      </w:r>
      <w:r>
        <w:rPr>
          <w:rFonts w:ascii="Arial" w:hAnsi="Arial" w:cs="Arial"/>
          <w:sz w:val="22"/>
          <w:szCs w:val="22"/>
        </w:rPr>
        <w:t>these atoms</w:t>
      </w:r>
      <w:r w:rsidRPr="002C0624">
        <w:rPr>
          <w:rFonts w:ascii="Arial" w:hAnsi="Arial" w:cs="Arial"/>
          <w:sz w:val="22"/>
          <w:szCs w:val="22"/>
        </w:rPr>
        <w:t>, creating a plasma that may make up about 50% of the total normal matter in the Universe.</w:t>
      </w:r>
    </w:p>
    <w:p w14:paraId="599CD9D0" w14:textId="77777777" w:rsidR="00961661" w:rsidRDefault="00961661" w:rsidP="00064AF2">
      <w:pPr>
        <w:pStyle w:val="graf"/>
        <w:numPr>
          <w:ilvl w:val="0"/>
          <w:numId w:val="14"/>
        </w:numPr>
        <w:tabs>
          <w:tab w:val="clear" w:pos="720"/>
        </w:tabs>
        <w:spacing w:before="0" w:beforeAutospacing="0" w:after="210" w:afterAutospacing="0"/>
        <w:ind w:left="426"/>
        <w:rPr>
          <w:rFonts w:ascii="Arial" w:hAnsi="Arial" w:cs="Arial"/>
          <w:sz w:val="22"/>
          <w:szCs w:val="22"/>
        </w:rPr>
      </w:pPr>
      <w:r>
        <w:rPr>
          <w:rFonts w:ascii="Arial" w:hAnsi="Arial" w:cs="Arial"/>
          <w:sz w:val="22"/>
          <w:szCs w:val="22"/>
        </w:rPr>
        <w:t>The CMB: the cosmic microwave background. This leftover bath of photons originates from the Big Bang, where it was at extremely high energies. Even today, at temperatures just 2.7 degrees above absolute zero, there are over 400 CMB photons per cubic centimetre of space at an average energy of 0.00023 eV per photon.</w:t>
      </w:r>
    </w:p>
    <w:p w14:paraId="715CE989" w14:textId="77777777" w:rsidR="00961661" w:rsidRDefault="00961661" w:rsidP="00064AF2">
      <w:pPr>
        <w:pStyle w:val="graf"/>
        <w:numPr>
          <w:ilvl w:val="0"/>
          <w:numId w:val="14"/>
        </w:numPr>
        <w:tabs>
          <w:tab w:val="clear" w:pos="720"/>
        </w:tabs>
        <w:spacing w:before="0" w:beforeAutospacing="0" w:after="0" w:afterAutospacing="0"/>
        <w:ind w:left="426"/>
        <w:rPr>
          <w:rFonts w:ascii="Arial" w:hAnsi="Arial" w:cs="Arial"/>
          <w:sz w:val="22"/>
          <w:szCs w:val="22"/>
        </w:rPr>
      </w:pPr>
      <w:r>
        <w:rPr>
          <w:rFonts w:ascii="Arial" w:hAnsi="Arial" w:cs="Arial"/>
          <w:sz w:val="22"/>
          <w:szCs w:val="22"/>
        </w:rPr>
        <w:t>The CNB: the cosmic neutrino background. The Big Bang, in addition to photons, creates a bath of neutrinos. Outnumbering protons by perhaps a billion to one, many of these now-slow-moving particles fall into galaxies and clusters, but many remain in intergalactic space as well.</w:t>
      </w:r>
    </w:p>
    <w:p w14:paraId="147818F8" w14:textId="77777777" w:rsidR="00961661" w:rsidRDefault="00961661" w:rsidP="00961661">
      <w:pPr>
        <w:rPr>
          <w:rFonts w:eastAsia="Times New Roman" w:cs="Arial"/>
          <w:szCs w:val="22"/>
        </w:rPr>
      </w:pPr>
    </w:p>
    <w:p w14:paraId="5E62A0A8" w14:textId="77777777" w:rsidR="00961661" w:rsidRDefault="00961661" w:rsidP="00961661">
      <w:pPr>
        <w:pStyle w:val="graf"/>
        <w:spacing w:before="0" w:beforeAutospacing="0" w:after="0" w:afterAutospacing="0"/>
        <w:rPr>
          <w:rFonts w:ascii="Arial" w:hAnsi="Arial" w:cs="Arial"/>
          <w:sz w:val="22"/>
          <w:szCs w:val="22"/>
        </w:rPr>
      </w:pPr>
      <w:r>
        <w:rPr>
          <w:rFonts w:ascii="Arial" w:hAnsi="Arial" w:cs="Arial"/>
          <w:sz w:val="22"/>
          <w:szCs w:val="22"/>
        </w:rPr>
        <w:t>Any particle traveling through the Universe will pass through particles from the WHIM, neutrinos from the CNB, and photons from the CMB.</w:t>
      </w:r>
    </w:p>
    <w:p w14:paraId="4724B5DE" w14:textId="77777777" w:rsidR="009B5D2A" w:rsidRPr="002C0624" w:rsidRDefault="009B5D2A" w:rsidP="009B5D2A">
      <w:pPr>
        <w:rPr>
          <w:rFonts w:eastAsia="Times New Roman" w:cs="Arial"/>
          <w:szCs w:val="22"/>
        </w:rPr>
      </w:pPr>
    </w:p>
    <w:p w14:paraId="6661EABA" w14:textId="77777777" w:rsidR="009B5D2A" w:rsidRDefault="009B5D2A" w:rsidP="009B5D2A">
      <w:pPr>
        <w:pStyle w:val="graf"/>
        <w:spacing w:before="0" w:beforeAutospacing="0" w:after="0" w:afterAutospacing="0"/>
        <w:rPr>
          <w:rFonts w:ascii="Arial" w:hAnsi="Arial" w:cs="Arial"/>
          <w:sz w:val="22"/>
          <w:szCs w:val="22"/>
        </w:rPr>
      </w:pPr>
      <w:r>
        <w:rPr>
          <w:rFonts w:ascii="Arial" w:hAnsi="Arial" w:cs="Arial"/>
          <w:sz w:val="22"/>
          <w:szCs w:val="22"/>
        </w:rPr>
        <w:t>T</w:t>
      </w:r>
      <w:r w:rsidRPr="002C0624">
        <w:rPr>
          <w:rFonts w:ascii="Arial" w:hAnsi="Arial" w:cs="Arial"/>
          <w:sz w:val="22"/>
          <w:szCs w:val="22"/>
        </w:rPr>
        <w:t>he Large Hadron Collider accelerates particles here on Earth up to a maximum velocity of 299,792,455 m/s, or 99.999999% the speed of light</w:t>
      </w:r>
      <w:r>
        <w:rPr>
          <w:rFonts w:ascii="Arial" w:hAnsi="Arial" w:cs="Arial"/>
          <w:sz w:val="22"/>
          <w:szCs w:val="22"/>
        </w:rPr>
        <w:t xml:space="preserve">. </w:t>
      </w:r>
      <w:r w:rsidRPr="002C0624">
        <w:rPr>
          <w:rFonts w:ascii="Arial" w:hAnsi="Arial" w:cs="Arial"/>
          <w:sz w:val="22"/>
          <w:szCs w:val="22"/>
        </w:rPr>
        <w:t>The highest-energy cosmic rays have approximately 36 million times the energy of the fastest protons ever created at the Large Hadron Collider. Assuming that these cosmic rays are also made of protons gives a speed of 299,792,457.99999999999992 m/s, which is extremely close to, but still below, the speed of light in a vacuum.</w:t>
      </w:r>
      <w:r>
        <w:rPr>
          <w:rFonts w:ascii="Arial" w:hAnsi="Arial" w:cs="Arial"/>
          <w:sz w:val="22"/>
          <w:szCs w:val="22"/>
        </w:rPr>
        <w:t xml:space="preserve"> </w:t>
      </w:r>
      <w:r w:rsidRPr="002C0624">
        <w:rPr>
          <w:rFonts w:ascii="Arial" w:hAnsi="Arial" w:cs="Arial"/>
          <w:sz w:val="22"/>
          <w:szCs w:val="22"/>
        </w:rPr>
        <w:t>There’s a very good reason that, by time we receive them, these cosmic rays aren’t more energetic than this.</w:t>
      </w:r>
    </w:p>
    <w:p w14:paraId="5576BCAF" w14:textId="77777777" w:rsidR="009B5D2A" w:rsidRDefault="009B5D2A" w:rsidP="009B5D2A">
      <w:pPr>
        <w:pStyle w:val="graf"/>
        <w:spacing w:before="0" w:beforeAutospacing="0" w:after="0" w:afterAutospacing="0"/>
        <w:rPr>
          <w:rFonts w:ascii="Arial" w:hAnsi="Arial" w:cs="Arial"/>
          <w:sz w:val="22"/>
          <w:szCs w:val="22"/>
        </w:rPr>
      </w:pPr>
    </w:p>
    <w:p w14:paraId="47315A9E" w14:textId="77777777" w:rsidR="009B5D2A" w:rsidRDefault="009B5D2A" w:rsidP="009B5D2A">
      <w:pPr>
        <w:spacing w:after="160" w:line="259" w:lineRule="auto"/>
        <w:rPr>
          <w:rFonts w:eastAsia="Times New Roman" w:cs="Arial"/>
          <w:szCs w:val="22"/>
        </w:rPr>
      </w:pPr>
      <w:r>
        <w:rPr>
          <w:rFonts w:cs="Arial"/>
          <w:szCs w:val="22"/>
        </w:rPr>
        <w:br w:type="page"/>
      </w:r>
    </w:p>
    <w:p w14:paraId="4B6E3F75" w14:textId="77777777" w:rsidR="009B5D2A" w:rsidRDefault="009B5D2A" w:rsidP="009B5D2A">
      <w:pPr>
        <w:rPr>
          <w:rFonts w:cs="Arial"/>
          <w:szCs w:val="22"/>
        </w:rPr>
      </w:pPr>
      <w:r w:rsidRPr="002C0624">
        <w:rPr>
          <w:rFonts w:cs="Arial"/>
          <w:szCs w:val="22"/>
        </w:rPr>
        <w:lastRenderedPageBreak/>
        <w:t xml:space="preserve">If </w:t>
      </w:r>
      <w:r>
        <w:rPr>
          <w:rFonts w:cs="Arial"/>
          <w:szCs w:val="22"/>
        </w:rPr>
        <w:t>there is</w:t>
      </w:r>
      <w:r w:rsidRPr="002C0624">
        <w:rPr>
          <w:rFonts w:cs="Arial"/>
          <w:szCs w:val="22"/>
        </w:rPr>
        <w:t xml:space="preserve"> a particle with energies in excess of 5</w:t>
      </w:r>
      <w:r>
        <w:rPr>
          <w:rFonts w:cs="Arial"/>
          <w:szCs w:val="22"/>
        </w:rPr>
        <w:t>.00</w:t>
      </w:r>
      <w:r w:rsidRPr="002C0624">
        <w:rPr>
          <w:rFonts w:cs="Arial"/>
          <w:szCs w:val="22"/>
        </w:rPr>
        <w:t xml:space="preserve"> × 10¹⁹ eV, they can only travel a few million light years — max — before </w:t>
      </w:r>
      <w:r>
        <w:rPr>
          <w:rFonts w:cs="Arial"/>
          <w:szCs w:val="22"/>
        </w:rPr>
        <w:t>a</w:t>
      </w:r>
      <w:r w:rsidRPr="002C0624">
        <w:rPr>
          <w:rFonts w:cs="Arial"/>
          <w:szCs w:val="22"/>
        </w:rPr>
        <w:t xml:space="preserve"> photon</w:t>
      </w:r>
      <w:r>
        <w:rPr>
          <w:rFonts w:cs="Arial"/>
          <w:szCs w:val="22"/>
        </w:rPr>
        <w:t xml:space="preserve"> from the CMB</w:t>
      </w:r>
      <w:r w:rsidRPr="002C0624">
        <w:rPr>
          <w:rFonts w:cs="Arial"/>
          <w:szCs w:val="22"/>
        </w:rPr>
        <w:t xml:space="preserve">, interacts with it. When that interaction occurs, there will be enough energy to produce a neutral pion, which steals energy away from the original </w:t>
      </w:r>
      <w:r>
        <w:rPr>
          <w:rFonts w:cs="Arial"/>
          <w:szCs w:val="22"/>
        </w:rPr>
        <w:t xml:space="preserve">particle, following from </w:t>
      </w:r>
      <m:oMath>
        <m:r>
          <w:rPr>
            <w:rFonts w:ascii="Cambria Math" w:hAnsi="Cambria Math" w:cs="Arial"/>
            <w:szCs w:val="22"/>
          </w:rPr>
          <m:t>E=m</m:t>
        </m:r>
        <m:sSup>
          <m:sSupPr>
            <m:ctrlPr>
              <w:rPr>
                <w:rFonts w:ascii="Cambria Math" w:hAnsi="Cambria Math" w:cs="Arial"/>
                <w:i/>
                <w:szCs w:val="22"/>
              </w:rPr>
            </m:ctrlPr>
          </m:sSupPr>
          <m:e>
            <m:r>
              <w:rPr>
                <w:rFonts w:ascii="Cambria Math" w:hAnsi="Cambria Math" w:cs="Arial"/>
                <w:szCs w:val="22"/>
              </w:rPr>
              <m:t>c</m:t>
            </m:r>
          </m:e>
          <m:sup>
            <m:r>
              <w:rPr>
                <w:rFonts w:ascii="Cambria Math" w:hAnsi="Cambria Math" w:cs="Arial"/>
                <w:szCs w:val="22"/>
              </w:rPr>
              <m:t>2</m:t>
            </m:r>
          </m:sup>
        </m:sSup>
      </m:oMath>
      <w:r w:rsidRPr="002C0624">
        <w:rPr>
          <w:rFonts w:cs="Arial"/>
          <w:szCs w:val="22"/>
        </w:rPr>
        <w:t>.</w:t>
      </w:r>
      <w:r>
        <w:rPr>
          <w:rFonts w:cs="Arial"/>
          <w:szCs w:val="22"/>
        </w:rPr>
        <w:t xml:space="preserve"> </w:t>
      </w:r>
    </w:p>
    <w:p w14:paraId="5F854019" w14:textId="77777777" w:rsidR="009B5D2A" w:rsidRDefault="009B5D2A" w:rsidP="009B5D2A">
      <w:pPr>
        <w:rPr>
          <w:rFonts w:cs="Arial"/>
          <w:szCs w:val="22"/>
        </w:rPr>
      </w:pPr>
    </w:p>
    <w:p w14:paraId="15F8DBB2" w14:textId="77777777" w:rsidR="009B5D2A" w:rsidRDefault="009B5D2A" w:rsidP="009B5D2A">
      <w:pPr>
        <w:jc w:val="center"/>
        <w:rPr>
          <w:rFonts w:cs="Arial"/>
          <w:szCs w:val="22"/>
        </w:rPr>
      </w:pPr>
      <w:r w:rsidRPr="002C0624">
        <w:rPr>
          <w:rFonts w:eastAsia="Times New Roman" w:cs="Arial"/>
          <w:noProof/>
          <w:szCs w:val="22"/>
          <w:lang w:eastAsia="ja-JP"/>
        </w:rPr>
        <w:drawing>
          <wp:inline distT="0" distB="0" distL="0" distR="0" wp14:anchorId="251E93A1" wp14:editId="211254BE">
            <wp:extent cx="3725186" cy="1910134"/>
            <wp:effectExtent l="0" t="0" r="8890" b="0"/>
            <wp:docPr id="258" name="Picture 258" descr="https://cdn-images-1.medium.com/max/800/0*uLVpMDUjB6eZfV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0*uLVpMDUjB6eZfVG_.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7408" cy="1931784"/>
                    </a:xfrm>
                    <a:prstGeom prst="rect">
                      <a:avLst/>
                    </a:prstGeom>
                    <a:noFill/>
                    <a:ln>
                      <a:noFill/>
                    </a:ln>
                  </pic:spPr>
                </pic:pic>
              </a:graphicData>
            </a:graphic>
          </wp:inline>
        </w:drawing>
      </w:r>
    </w:p>
    <w:p w14:paraId="071102A0" w14:textId="77777777" w:rsidR="009B5D2A" w:rsidRDefault="009B5D2A" w:rsidP="009B5D2A">
      <w:pPr>
        <w:rPr>
          <w:rFonts w:cs="Arial"/>
          <w:szCs w:val="22"/>
        </w:rPr>
      </w:pPr>
    </w:p>
    <w:p w14:paraId="329E6820" w14:textId="77777777" w:rsidR="009B5D2A" w:rsidRDefault="009B5D2A" w:rsidP="009B5D2A">
      <w:pPr>
        <w:rPr>
          <w:rFonts w:cs="Arial"/>
          <w:szCs w:val="22"/>
        </w:rPr>
      </w:pPr>
      <w:r w:rsidRPr="002C0624">
        <w:rPr>
          <w:rFonts w:cs="Arial"/>
          <w:szCs w:val="22"/>
        </w:rPr>
        <w:t>The more energetic your particle is, the more likely you are to produce pions, which you’ll continue to do until you fall below this theoretical cosmic energy limit</w:t>
      </w:r>
      <w:r>
        <w:rPr>
          <w:rFonts w:cs="Arial"/>
          <w:szCs w:val="22"/>
        </w:rPr>
        <w:t xml:space="preserve"> of </w:t>
      </w:r>
      <w:r w:rsidRPr="002C0624">
        <w:rPr>
          <w:rFonts w:cs="Arial"/>
          <w:szCs w:val="22"/>
        </w:rPr>
        <w:t>5</w:t>
      </w:r>
      <w:r>
        <w:rPr>
          <w:rFonts w:cs="Arial"/>
          <w:szCs w:val="22"/>
        </w:rPr>
        <w:t>.00</w:t>
      </w:r>
      <w:r w:rsidRPr="002C0624">
        <w:rPr>
          <w:rFonts w:cs="Arial"/>
          <w:szCs w:val="22"/>
        </w:rPr>
        <w:t xml:space="preserve"> × 10¹⁹ eV, known as the </w:t>
      </w:r>
      <w:hyperlink r:id="rId30" w:tgtFrame="_blank" w:history="1">
        <w:r w:rsidRPr="002C0624">
          <w:rPr>
            <w:rFonts w:cs="Arial"/>
            <w:szCs w:val="22"/>
          </w:rPr>
          <w:t>GZK cutoff</w:t>
        </w:r>
      </w:hyperlink>
      <w:r w:rsidRPr="002C0624">
        <w:rPr>
          <w:rFonts w:cs="Arial"/>
          <w:szCs w:val="22"/>
        </w:rPr>
        <w:t xml:space="preserve">. </w:t>
      </w:r>
    </w:p>
    <w:p w14:paraId="020D6FB7" w14:textId="77777777" w:rsidR="009B5D2A" w:rsidRPr="002C0624" w:rsidRDefault="009B5D2A" w:rsidP="009B5D2A">
      <w:pPr>
        <w:pStyle w:val="graf"/>
        <w:spacing w:before="0" w:beforeAutospacing="0" w:after="0" w:afterAutospacing="0"/>
        <w:rPr>
          <w:rFonts w:ascii="Arial" w:hAnsi="Arial" w:cs="Arial"/>
          <w:sz w:val="22"/>
          <w:szCs w:val="22"/>
        </w:rPr>
      </w:pPr>
    </w:p>
    <w:p w14:paraId="58837C05" w14:textId="77777777" w:rsidR="009B5D2A"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 xml:space="preserve">We believe that every charged particle in the cosmos — every cosmic ray, every proton, every atomic nucleus — should </w:t>
      </w:r>
      <w:r>
        <w:rPr>
          <w:rFonts w:ascii="Arial" w:hAnsi="Arial" w:cs="Arial"/>
          <w:sz w:val="22"/>
          <w:szCs w:val="22"/>
        </w:rPr>
        <w:t xml:space="preserve">be </w:t>
      </w:r>
      <w:r w:rsidRPr="002C0624">
        <w:rPr>
          <w:rFonts w:ascii="Arial" w:hAnsi="Arial" w:cs="Arial"/>
          <w:sz w:val="22"/>
          <w:szCs w:val="22"/>
        </w:rPr>
        <w:t>limited by this speed. Not just the speed of light, but a little bit lower, thanks to the leftover glow from the Big Bang and the particles in the intergalactic medium. If we see anything that’s at a higher energy, then it either means:</w:t>
      </w:r>
    </w:p>
    <w:p w14:paraId="4739C308" w14:textId="77777777" w:rsidR="009B5D2A" w:rsidRPr="002C0624" w:rsidRDefault="009B5D2A" w:rsidP="009B5D2A">
      <w:pPr>
        <w:pStyle w:val="graf"/>
        <w:spacing w:before="0" w:beforeAutospacing="0" w:after="0" w:afterAutospacing="0"/>
        <w:rPr>
          <w:rFonts w:ascii="Arial" w:hAnsi="Arial" w:cs="Arial"/>
          <w:sz w:val="22"/>
          <w:szCs w:val="22"/>
        </w:rPr>
      </w:pPr>
    </w:p>
    <w:p w14:paraId="0DFBD404" w14:textId="77777777" w:rsidR="009B5D2A" w:rsidRPr="002C0624" w:rsidRDefault="009B5D2A" w:rsidP="009B5D2A">
      <w:pPr>
        <w:pStyle w:val="graf"/>
        <w:numPr>
          <w:ilvl w:val="0"/>
          <w:numId w:val="15"/>
        </w:numPr>
        <w:spacing w:before="0" w:beforeAutospacing="0" w:after="210" w:afterAutospacing="0"/>
        <w:ind w:left="450"/>
        <w:rPr>
          <w:rFonts w:ascii="Arial" w:hAnsi="Arial" w:cs="Arial"/>
          <w:sz w:val="22"/>
          <w:szCs w:val="22"/>
        </w:rPr>
      </w:pPr>
      <w:r w:rsidRPr="002C0624">
        <w:rPr>
          <w:rFonts w:ascii="Arial" w:hAnsi="Arial" w:cs="Arial"/>
          <w:sz w:val="22"/>
          <w:szCs w:val="22"/>
        </w:rPr>
        <w:t>particles at high energies might be playing by different rules than the ones we presently think they do,</w:t>
      </w:r>
    </w:p>
    <w:p w14:paraId="11014338" w14:textId="77777777" w:rsidR="009B5D2A" w:rsidRPr="002C0624" w:rsidRDefault="009B5D2A" w:rsidP="009B5D2A">
      <w:pPr>
        <w:pStyle w:val="graf"/>
        <w:numPr>
          <w:ilvl w:val="0"/>
          <w:numId w:val="15"/>
        </w:numPr>
        <w:spacing w:before="0" w:beforeAutospacing="0" w:after="210" w:afterAutospacing="0"/>
        <w:ind w:left="450"/>
        <w:rPr>
          <w:rFonts w:ascii="Arial" w:hAnsi="Arial" w:cs="Arial"/>
          <w:sz w:val="22"/>
          <w:szCs w:val="22"/>
        </w:rPr>
      </w:pPr>
      <w:r w:rsidRPr="002C0624">
        <w:rPr>
          <w:rFonts w:ascii="Arial" w:hAnsi="Arial" w:cs="Arial"/>
          <w:sz w:val="22"/>
          <w:szCs w:val="22"/>
        </w:rPr>
        <w:t>they are being produced much closer than we think they are: within our own Local Group or Milky Way, rather than these distant, extragalactic black holes,</w:t>
      </w:r>
    </w:p>
    <w:p w14:paraId="787C83CC" w14:textId="77777777" w:rsidR="009B5D2A" w:rsidRDefault="009B5D2A" w:rsidP="009B5D2A">
      <w:pPr>
        <w:pStyle w:val="graf"/>
        <w:numPr>
          <w:ilvl w:val="0"/>
          <w:numId w:val="15"/>
        </w:numPr>
        <w:spacing w:before="0" w:beforeAutospacing="0" w:after="0" w:afterAutospacing="0"/>
        <w:ind w:left="450"/>
        <w:rPr>
          <w:rFonts w:ascii="Arial" w:hAnsi="Arial" w:cs="Arial"/>
          <w:sz w:val="22"/>
          <w:szCs w:val="22"/>
        </w:rPr>
      </w:pPr>
      <w:r w:rsidRPr="002C0624">
        <w:rPr>
          <w:rFonts w:ascii="Arial" w:hAnsi="Arial" w:cs="Arial"/>
          <w:sz w:val="22"/>
          <w:szCs w:val="22"/>
        </w:rPr>
        <w:t>or they’re not protons at all, but composite nuclei.</w:t>
      </w:r>
    </w:p>
    <w:p w14:paraId="5BD91BC0" w14:textId="77777777" w:rsidR="009B5D2A" w:rsidRPr="002C0624" w:rsidRDefault="009B5D2A" w:rsidP="009B5D2A">
      <w:pPr>
        <w:pStyle w:val="graf"/>
        <w:spacing w:before="0" w:beforeAutospacing="0" w:after="0" w:afterAutospacing="0"/>
        <w:ind w:left="450"/>
        <w:rPr>
          <w:rFonts w:ascii="Arial" w:hAnsi="Arial" w:cs="Arial"/>
          <w:sz w:val="22"/>
          <w:szCs w:val="22"/>
        </w:rPr>
      </w:pPr>
    </w:p>
    <w:p w14:paraId="330A6B4B" w14:textId="77777777" w:rsidR="009B5D2A"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The few particles we’ve seen that break the GZK barrier are indeed in excess of 5 × 10¹⁹ eV, in terms of energy, but do not exceed 3 × 10²¹ eV, which would be the corresponding energy value for an iron nucleus. Since many of the highest-energy cosmic rays have been confirmed to be heavy nuclei, rather than individual protons, this reigns as the most likely explanation for the extreme ultra-high-energy cosmic rays.</w:t>
      </w:r>
    </w:p>
    <w:p w14:paraId="31C2EE38" w14:textId="77777777" w:rsidR="009B5D2A" w:rsidRPr="002C0624" w:rsidRDefault="009B5D2A" w:rsidP="009B5D2A">
      <w:pPr>
        <w:pStyle w:val="graf"/>
        <w:spacing w:before="0" w:beforeAutospacing="0" w:after="0" w:afterAutospacing="0"/>
        <w:rPr>
          <w:rFonts w:ascii="Arial" w:hAnsi="Arial" w:cs="Arial"/>
          <w:sz w:val="22"/>
          <w:szCs w:val="22"/>
        </w:rPr>
      </w:pPr>
    </w:p>
    <w:p w14:paraId="1E39A93F" w14:textId="77777777" w:rsidR="009B5D2A" w:rsidRPr="002C0624" w:rsidRDefault="009B5D2A" w:rsidP="009B5D2A">
      <w:pPr>
        <w:pStyle w:val="graf"/>
        <w:spacing w:before="0" w:beforeAutospacing="0" w:after="0" w:afterAutospacing="0"/>
        <w:rPr>
          <w:rFonts w:ascii="Arial" w:hAnsi="Arial" w:cs="Arial"/>
          <w:sz w:val="22"/>
          <w:szCs w:val="22"/>
        </w:rPr>
      </w:pPr>
      <w:r w:rsidRPr="002C0624">
        <w:rPr>
          <w:rFonts w:ascii="Arial" w:hAnsi="Arial" w:cs="Arial"/>
          <w:sz w:val="22"/>
          <w:szCs w:val="22"/>
        </w:rPr>
        <w:t>There is a speed limit to the particles that travel through the Universe, and it isn’t the speed of light. Instead, it’s a value that’s very slightly lower, dictated by the amount of energy in the leftover glow from the Big Bang. As the Universe continues to expand and cool, that speed limit will slowly rise over cosmic timescales, getting ever-closer to the speed of light. But remember, as you travel through the Universe, if you go too fast, even the radiation left over from the Big Bang can fry you. So long as you’re made of matter, there’s a cosmic speed limit that you simply cannot overcome.</w:t>
      </w:r>
    </w:p>
    <w:p w14:paraId="29A84E25" w14:textId="77777777" w:rsidR="00203A00" w:rsidRDefault="00203A00" w:rsidP="00203A00">
      <w:pPr>
        <w:tabs>
          <w:tab w:val="left" w:pos="1134"/>
          <w:tab w:val="left" w:pos="8505"/>
          <w:tab w:val="right" w:pos="9356"/>
        </w:tabs>
        <w:ind w:left="567" w:hanging="567"/>
      </w:pPr>
      <w:r>
        <w:rPr>
          <w:rFonts w:cs="Arial"/>
          <w:b/>
        </w:rPr>
        <w:tab/>
      </w:r>
    </w:p>
    <w:p w14:paraId="38CAA4A7" w14:textId="77777777" w:rsidR="00203A00" w:rsidRDefault="00203A00" w:rsidP="00203A00">
      <w:pPr>
        <w:spacing w:after="160" w:line="259" w:lineRule="auto"/>
        <w:rPr>
          <w:rFonts w:eastAsia="Times New Roman" w:cs="Arial"/>
          <w:szCs w:val="22"/>
        </w:rPr>
      </w:pPr>
      <w:r>
        <w:br w:type="page"/>
      </w:r>
    </w:p>
    <w:p w14:paraId="511B71E2" w14:textId="2D6DCB06" w:rsidR="00203A00" w:rsidRDefault="00203A00" w:rsidP="00E15262">
      <w:pPr>
        <w:pStyle w:val="ListParagraph"/>
        <w:numPr>
          <w:ilvl w:val="0"/>
          <w:numId w:val="16"/>
        </w:numPr>
        <w:tabs>
          <w:tab w:val="left" w:pos="1134"/>
          <w:tab w:val="right" w:pos="9356"/>
        </w:tabs>
      </w:pPr>
      <w:r>
        <w:lastRenderedPageBreak/>
        <w:t>Name three things in the Universe that can mo</w:t>
      </w:r>
      <w:r w:rsidR="00B93E29">
        <w:t>v</w:t>
      </w:r>
      <w:r>
        <w:t>e at the cosmic speed limit</w:t>
      </w:r>
      <w:r w:rsidR="00E54A92">
        <w:t xml:space="preserve"> and</w:t>
      </w:r>
      <w:r>
        <w:t xml:space="preserve"> </w:t>
      </w:r>
      <w:r w:rsidR="00E54A92">
        <w:t>d</w:t>
      </w:r>
      <w:r>
        <w:t>escribe the require</w:t>
      </w:r>
      <w:r w:rsidR="00754B2A">
        <w:t>ments</w:t>
      </w:r>
      <w:r>
        <w:t xml:space="preserve"> to reach the cosmic speed limit.</w:t>
      </w:r>
      <w:r>
        <w:tab/>
        <w:t>(3 marks)</w:t>
      </w:r>
    </w:p>
    <w:p w14:paraId="24ECD56D" w14:textId="77777777" w:rsidR="00203A00" w:rsidRPr="0005602D" w:rsidRDefault="00203A00" w:rsidP="0005602D">
      <w:pPr>
        <w:pStyle w:val="ListParagraph"/>
        <w:tabs>
          <w:tab w:val="left" w:pos="1843"/>
          <w:tab w:val="right" w:pos="9356"/>
        </w:tabs>
        <w:ind w:firstLine="0"/>
        <w:rPr>
          <w:bCs/>
          <w:color w:val="FF0000"/>
        </w:rPr>
      </w:pPr>
    </w:p>
    <w:p w14:paraId="2CC486C6" w14:textId="77777777" w:rsidR="00203A00" w:rsidRPr="0005602D" w:rsidRDefault="00203A00" w:rsidP="0005602D">
      <w:pPr>
        <w:pStyle w:val="ListParagraph"/>
        <w:tabs>
          <w:tab w:val="left" w:pos="1843"/>
          <w:tab w:val="right" w:pos="9356"/>
        </w:tabs>
        <w:ind w:firstLine="0"/>
        <w:rPr>
          <w:bCs/>
          <w:color w:val="FF0000"/>
        </w:rPr>
      </w:pPr>
    </w:p>
    <w:p w14:paraId="0A731B0C" w14:textId="429BD5DB" w:rsidR="00203A00" w:rsidRPr="0005602D" w:rsidRDefault="0005602D" w:rsidP="0005602D">
      <w:pPr>
        <w:pStyle w:val="ListParagraph"/>
        <w:tabs>
          <w:tab w:val="left" w:pos="1843"/>
          <w:tab w:val="right" w:pos="9356"/>
        </w:tabs>
        <w:ind w:firstLine="0"/>
        <w:rPr>
          <w:bCs/>
          <w:color w:val="FF0000"/>
        </w:rPr>
      </w:pPr>
      <w:r>
        <w:rPr>
          <w:bCs/>
          <w:color w:val="FF0000"/>
        </w:rPr>
        <w:t>Photons, gluons and gravity waves</w:t>
      </w:r>
      <w:r>
        <w:rPr>
          <w:bCs/>
          <w:color w:val="FF0000"/>
        </w:rPr>
        <w:tab/>
        <w:t>1</w:t>
      </w:r>
    </w:p>
    <w:p w14:paraId="7CE148EA" w14:textId="77777777" w:rsidR="00203A00" w:rsidRPr="0005602D" w:rsidRDefault="00203A00" w:rsidP="0005602D">
      <w:pPr>
        <w:pStyle w:val="ListParagraph"/>
        <w:tabs>
          <w:tab w:val="left" w:pos="1843"/>
          <w:tab w:val="right" w:pos="9356"/>
        </w:tabs>
        <w:ind w:firstLine="0"/>
        <w:rPr>
          <w:bCs/>
          <w:color w:val="FF0000"/>
        </w:rPr>
      </w:pPr>
    </w:p>
    <w:p w14:paraId="24F0DEE9" w14:textId="12406407" w:rsidR="00754B2A" w:rsidRDefault="00754B2A" w:rsidP="0005602D">
      <w:pPr>
        <w:pStyle w:val="ListParagraph"/>
        <w:tabs>
          <w:tab w:val="left" w:pos="1843"/>
          <w:tab w:val="right" w:pos="9356"/>
        </w:tabs>
        <w:ind w:firstLine="0"/>
        <w:rPr>
          <w:bCs/>
          <w:color w:val="FF0000"/>
        </w:rPr>
      </w:pPr>
      <w:r>
        <w:rPr>
          <w:bCs/>
          <w:color w:val="FF0000"/>
        </w:rPr>
        <w:t>Must be massless</w:t>
      </w:r>
      <w:r>
        <w:rPr>
          <w:bCs/>
          <w:color w:val="FF0000"/>
        </w:rPr>
        <w:tab/>
        <w:t>1</w:t>
      </w:r>
    </w:p>
    <w:p w14:paraId="051DDC32" w14:textId="77777777" w:rsidR="00754B2A" w:rsidRDefault="00754B2A" w:rsidP="0005602D">
      <w:pPr>
        <w:pStyle w:val="ListParagraph"/>
        <w:tabs>
          <w:tab w:val="left" w:pos="1843"/>
          <w:tab w:val="right" w:pos="9356"/>
        </w:tabs>
        <w:ind w:firstLine="0"/>
        <w:rPr>
          <w:bCs/>
          <w:color w:val="FF0000"/>
        </w:rPr>
      </w:pPr>
    </w:p>
    <w:p w14:paraId="69B723A1" w14:textId="77BD49A5" w:rsidR="00203A00" w:rsidRPr="0005602D" w:rsidRDefault="0005602D" w:rsidP="0005602D">
      <w:pPr>
        <w:pStyle w:val="ListParagraph"/>
        <w:tabs>
          <w:tab w:val="left" w:pos="1843"/>
          <w:tab w:val="right" w:pos="9356"/>
        </w:tabs>
        <w:ind w:firstLine="0"/>
        <w:rPr>
          <w:bCs/>
          <w:color w:val="FF0000"/>
        </w:rPr>
      </w:pPr>
      <w:r>
        <w:rPr>
          <w:bCs/>
          <w:color w:val="FF0000"/>
        </w:rPr>
        <w:t xml:space="preserve">Move at the cosmic speed limit in the absence of </w:t>
      </w:r>
      <w:r w:rsidR="00DA266B">
        <w:rPr>
          <w:bCs/>
          <w:color w:val="FF0000"/>
        </w:rPr>
        <w:t>any field, particles or medium</w:t>
      </w:r>
      <w:r w:rsidR="00754B2A">
        <w:rPr>
          <w:bCs/>
          <w:color w:val="FF0000"/>
        </w:rPr>
        <w:tab/>
        <w:t>1</w:t>
      </w:r>
    </w:p>
    <w:p w14:paraId="31DEC39C" w14:textId="77777777" w:rsidR="00203A00" w:rsidRPr="0005602D" w:rsidRDefault="00203A00" w:rsidP="0005602D">
      <w:pPr>
        <w:pStyle w:val="ListParagraph"/>
        <w:tabs>
          <w:tab w:val="left" w:pos="1843"/>
          <w:tab w:val="right" w:pos="9356"/>
        </w:tabs>
        <w:ind w:firstLine="0"/>
        <w:rPr>
          <w:bCs/>
          <w:color w:val="FF0000"/>
        </w:rPr>
      </w:pPr>
    </w:p>
    <w:p w14:paraId="4A0315A2" w14:textId="77777777" w:rsidR="00203A00" w:rsidRPr="0005602D" w:rsidRDefault="00203A00" w:rsidP="0005602D">
      <w:pPr>
        <w:pStyle w:val="ListParagraph"/>
        <w:tabs>
          <w:tab w:val="left" w:pos="1843"/>
          <w:tab w:val="right" w:pos="9356"/>
        </w:tabs>
        <w:ind w:firstLine="0"/>
        <w:rPr>
          <w:bCs/>
          <w:color w:val="FF0000"/>
        </w:rPr>
      </w:pPr>
    </w:p>
    <w:p w14:paraId="7361B925" w14:textId="77777777" w:rsidR="00203A00" w:rsidRPr="0005602D" w:rsidRDefault="00203A00" w:rsidP="0005602D">
      <w:pPr>
        <w:pStyle w:val="ListParagraph"/>
        <w:tabs>
          <w:tab w:val="left" w:pos="1843"/>
          <w:tab w:val="right" w:pos="9356"/>
        </w:tabs>
        <w:ind w:firstLine="0"/>
        <w:rPr>
          <w:bCs/>
          <w:color w:val="FF0000"/>
        </w:rPr>
      </w:pPr>
    </w:p>
    <w:p w14:paraId="0708C3B8" w14:textId="77777777" w:rsidR="00203A00" w:rsidRPr="0005602D" w:rsidRDefault="00203A00" w:rsidP="0005602D">
      <w:pPr>
        <w:pStyle w:val="ListParagraph"/>
        <w:tabs>
          <w:tab w:val="left" w:pos="1843"/>
          <w:tab w:val="right" w:pos="9356"/>
        </w:tabs>
        <w:ind w:firstLine="0"/>
        <w:rPr>
          <w:bCs/>
          <w:color w:val="FF0000"/>
        </w:rPr>
      </w:pPr>
    </w:p>
    <w:p w14:paraId="7649264F" w14:textId="77777777" w:rsidR="00203A00" w:rsidRPr="0005602D" w:rsidRDefault="00203A00" w:rsidP="0005602D">
      <w:pPr>
        <w:pStyle w:val="ListParagraph"/>
        <w:tabs>
          <w:tab w:val="left" w:pos="1843"/>
          <w:tab w:val="right" w:pos="9356"/>
        </w:tabs>
        <w:ind w:firstLine="0"/>
        <w:rPr>
          <w:bCs/>
          <w:color w:val="FF0000"/>
        </w:rPr>
      </w:pPr>
    </w:p>
    <w:p w14:paraId="6F4F94F0" w14:textId="77777777" w:rsidR="00203A00" w:rsidRPr="0005602D" w:rsidRDefault="00203A00" w:rsidP="0005602D">
      <w:pPr>
        <w:pStyle w:val="ListParagraph"/>
        <w:tabs>
          <w:tab w:val="left" w:pos="1843"/>
          <w:tab w:val="right" w:pos="9356"/>
        </w:tabs>
        <w:ind w:firstLine="0"/>
        <w:rPr>
          <w:bCs/>
          <w:color w:val="FF0000"/>
        </w:rPr>
      </w:pPr>
    </w:p>
    <w:p w14:paraId="5B11BF49" w14:textId="77777777" w:rsidR="00203A00" w:rsidRPr="0005602D" w:rsidRDefault="00203A00" w:rsidP="0005602D">
      <w:pPr>
        <w:pStyle w:val="ListParagraph"/>
        <w:tabs>
          <w:tab w:val="left" w:pos="1843"/>
          <w:tab w:val="right" w:pos="9356"/>
        </w:tabs>
        <w:ind w:firstLine="0"/>
        <w:rPr>
          <w:bCs/>
          <w:color w:val="FF0000"/>
        </w:rPr>
      </w:pPr>
    </w:p>
    <w:p w14:paraId="52E43659" w14:textId="77777777" w:rsidR="00203A00" w:rsidRPr="0005602D" w:rsidRDefault="00203A00" w:rsidP="0005602D">
      <w:pPr>
        <w:pStyle w:val="ListParagraph"/>
        <w:tabs>
          <w:tab w:val="left" w:pos="1843"/>
          <w:tab w:val="right" w:pos="9356"/>
        </w:tabs>
        <w:ind w:firstLine="0"/>
        <w:rPr>
          <w:bCs/>
          <w:color w:val="FF0000"/>
        </w:rPr>
      </w:pPr>
    </w:p>
    <w:p w14:paraId="1805E494" w14:textId="77777777" w:rsidR="00203A00" w:rsidRPr="0005602D" w:rsidRDefault="00203A00" w:rsidP="0005602D">
      <w:pPr>
        <w:pStyle w:val="ListParagraph"/>
        <w:tabs>
          <w:tab w:val="left" w:pos="1843"/>
          <w:tab w:val="right" w:pos="9356"/>
        </w:tabs>
        <w:ind w:firstLine="0"/>
        <w:rPr>
          <w:bCs/>
          <w:color w:val="FF0000"/>
        </w:rPr>
      </w:pPr>
    </w:p>
    <w:p w14:paraId="351EB8FD" w14:textId="77777777" w:rsidR="00203A00" w:rsidRPr="0005602D" w:rsidRDefault="00203A00" w:rsidP="0005602D">
      <w:pPr>
        <w:pStyle w:val="ListParagraph"/>
        <w:tabs>
          <w:tab w:val="left" w:pos="1843"/>
          <w:tab w:val="right" w:pos="9356"/>
        </w:tabs>
        <w:ind w:firstLine="0"/>
        <w:rPr>
          <w:bCs/>
          <w:color w:val="FF0000"/>
        </w:rPr>
      </w:pPr>
    </w:p>
    <w:p w14:paraId="76AB96BA" w14:textId="77777777" w:rsidR="00203A00" w:rsidRPr="0005602D" w:rsidRDefault="00203A00" w:rsidP="0005602D">
      <w:pPr>
        <w:pStyle w:val="ListParagraph"/>
        <w:tabs>
          <w:tab w:val="left" w:pos="1843"/>
          <w:tab w:val="right" w:pos="9356"/>
        </w:tabs>
        <w:ind w:firstLine="0"/>
        <w:rPr>
          <w:bCs/>
          <w:color w:val="FF0000"/>
        </w:rPr>
      </w:pPr>
    </w:p>
    <w:p w14:paraId="2FC24F17" w14:textId="77777777" w:rsidR="00203A00" w:rsidRPr="0005602D" w:rsidRDefault="00203A00" w:rsidP="0005602D">
      <w:pPr>
        <w:pStyle w:val="ListParagraph"/>
        <w:tabs>
          <w:tab w:val="left" w:pos="1843"/>
          <w:tab w:val="right" w:pos="9356"/>
        </w:tabs>
        <w:ind w:firstLine="0"/>
        <w:rPr>
          <w:bCs/>
          <w:color w:val="FF0000"/>
        </w:rPr>
      </w:pPr>
    </w:p>
    <w:p w14:paraId="4C60E006" w14:textId="77777777" w:rsidR="00203A00" w:rsidRPr="0005602D" w:rsidRDefault="00203A00" w:rsidP="0005602D">
      <w:pPr>
        <w:pStyle w:val="ListParagraph"/>
        <w:tabs>
          <w:tab w:val="left" w:pos="1843"/>
          <w:tab w:val="right" w:pos="9356"/>
        </w:tabs>
        <w:ind w:firstLine="0"/>
        <w:rPr>
          <w:bCs/>
          <w:color w:val="FF0000"/>
        </w:rPr>
      </w:pPr>
    </w:p>
    <w:p w14:paraId="7CF79D19" w14:textId="50214771" w:rsidR="00FD25BA" w:rsidRDefault="00FD25BA" w:rsidP="00FD25BA">
      <w:pPr>
        <w:pStyle w:val="ListParagraph"/>
        <w:numPr>
          <w:ilvl w:val="0"/>
          <w:numId w:val="16"/>
        </w:numPr>
        <w:tabs>
          <w:tab w:val="left" w:pos="1134"/>
          <w:tab w:val="right" w:pos="9356"/>
        </w:tabs>
      </w:pPr>
      <w:r>
        <w:t>A neutral pion has a rest mass of 135 Me</w:t>
      </w:r>
      <w:r w:rsidR="0052449F">
        <w:t>V</w:t>
      </w:r>
      <w:r>
        <w:t>/c</w:t>
      </w:r>
      <w:r>
        <w:rPr>
          <w:vertAlign w:val="superscript"/>
        </w:rPr>
        <w:t>2</w:t>
      </w:r>
      <w:r>
        <w:t>. Calculate the minimum number of neutral pions that need to be produced by a 5.03 × 10</w:t>
      </w:r>
      <w:r>
        <w:rPr>
          <w:vertAlign w:val="superscript"/>
        </w:rPr>
        <w:t>19</w:t>
      </w:r>
      <w:r>
        <w:t xml:space="preserve"> eV particle to reduce </w:t>
      </w:r>
      <w:r w:rsidR="00071727">
        <w:t xml:space="preserve">this particle </w:t>
      </w:r>
      <w:r>
        <w:t xml:space="preserve">to the cosmic </w:t>
      </w:r>
      <w:r w:rsidR="009A457E">
        <w:t>energy</w:t>
      </w:r>
      <w:r>
        <w:t xml:space="preserve"> limit.</w:t>
      </w:r>
      <w:r>
        <w:tab/>
        <w:t>(3 marks)</w:t>
      </w:r>
    </w:p>
    <w:p w14:paraId="1846C29E" w14:textId="77777777" w:rsidR="00203A00" w:rsidRPr="00E16FBC" w:rsidRDefault="00203A00" w:rsidP="00E16FBC">
      <w:pPr>
        <w:pStyle w:val="ListParagraph"/>
        <w:tabs>
          <w:tab w:val="left" w:pos="1843"/>
          <w:tab w:val="right" w:pos="9356"/>
        </w:tabs>
        <w:ind w:firstLine="0"/>
        <w:rPr>
          <w:bCs/>
          <w:color w:val="FF0000"/>
        </w:rPr>
      </w:pPr>
    </w:p>
    <w:p w14:paraId="6DA4F339" w14:textId="77777777" w:rsidR="00203A00" w:rsidRPr="00E16FBC" w:rsidRDefault="00203A00" w:rsidP="00E16FBC">
      <w:pPr>
        <w:pStyle w:val="ListParagraph"/>
        <w:tabs>
          <w:tab w:val="left" w:pos="1843"/>
          <w:tab w:val="right" w:pos="9356"/>
        </w:tabs>
        <w:ind w:firstLine="0"/>
        <w:rPr>
          <w:bCs/>
          <w:color w:val="FF0000"/>
        </w:rPr>
      </w:pPr>
    </w:p>
    <w:p w14:paraId="556137A3" w14:textId="3C6906D5" w:rsidR="00203A00" w:rsidRDefault="001701D1" w:rsidP="00E16FBC">
      <w:pPr>
        <w:pStyle w:val="ListParagraph"/>
        <w:tabs>
          <w:tab w:val="left" w:pos="1843"/>
          <w:tab w:val="right" w:pos="9356"/>
        </w:tabs>
        <w:ind w:firstLine="0"/>
        <w:rPr>
          <w:bCs/>
          <w:color w:val="FF0000"/>
        </w:rPr>
      </w:pPr>
      <m:oMath>
        <m:r>
          <w:rPr>
            <w:rFonts w:ascii="Cambria Math" w:hAnsi="Cambria Math"/>
            <w:color w:val="FF0000"/>
          </w:rPr>
          <m:t>Energy loss=5.03×</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-5.00×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19</m:t>
            </m:r>
          </m:sup>
        </m:sSup>
        <m:r>
          <w:rPr>
            <w:rFonts w:ascii="Cambria Math" w:hAnsi="Cambria Math"/>
            <w:color w:val="FF0000"/>
          </w:rPr>
          <m:t>=3.00×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17</m:t>
            </m:r>
          </m:sup>
        </m:sSup>
        <m:r>
          <w:rPr>
            <w:rFonts w:ascii="Cambria Math" w:hAnsi="Cambria Math"/>
            <w:color w:val="FF0000"/>
          </w:rPr>
          <m:t xml:space="preserve"> eV</m:t>
        </m:r>
      </m:oMath>
      <w:r w:rsidR="00125033">
        <w:rPr>
          <w:bCs/>
          <w:color w:val="FF0000"/>
        </w:rPr>
        <w:t xml:space="preserve"> </w:t>
      </w:r>
      <w:r w:rsidR="004D28DF">
        <w:rPr>
          <w:bCs/>
          <w:color w:val="FF0000"/>
        </w:rPr>
        <w:tab/>
        <w:t>1</w:t>
      </w:r>
    </w:p>
    <w:p w14:paraId="294F289D" w14:textId="5CD5DD69" w:rsidR="006D41EE" w:rsidRDefault="006D41EE" w:rsidP="00E16FBC">
      <w:pPr>
        <w:pStyle w:val="ListParagraph"/>
        <w:tabs>
          <w:tab w:val="left" w:pos="1843"/>
          <w:tab w:val="right" w:pos="9356"/>
        </w:tabs>
        <w:ind w:firstLine="0"/>
        <w:rPr>
          <w:bCs/>
          <w:color w:val="FF0000"/>
        </w:rPr>
      </w:pPr>
    </w:p>
    <w:p w14:paraId="139BDED6" w14:textId="13632709" w:rsidR="006D41EE" w:rsidRPr="00E16FBC" w:rsidRDefault="006D41EE" w:rsidP="00E16FBC">
      <w:pPr>
        <w:pStyle w:val="ListParagraph"/>
        <w:tabs>
          <w:tab w:val="left" w:pos="1843"/>
          <w:tab w:val="right" w:pos="9356"/>
        </w:tabs>
        <w:ind w:firstLine="0"/>
        <w:rPr>
          <w:bCs/>
          <w:color w:val="FF0000"/>
        </w:rPr>
      </w:pPr>
      <m:oMath>
        <m:r>
          <w:rPr>
            <w:rFonts w:ascii="Cambria Math" w:hAnsi="Cambria Math"/>
            <w:color w:val="FF0000"/>
          </w:rPr>
          <m:t>Rest E of neutral pion=135×</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eV</m:t>
        </m:r>
      </m:oMath>
      <w:r w:rsidR="000713E3">
        <w:rPr>
          <w:bCs/>
          <w:color w:val="FF0000"/>
        </w:rPr>
        <w:t xml:space="preserve"> </w:t>
      </w:r>
      <w:r w:rsidR="004D28DF">
        <w:rPr>
          <w:bCs/>
          <w:color w:val="FF0000"/>
        </w:rPr>
        <w:tab/>
        <w:t>1</w:t>
      </w:r>
    </w:p>
    <w:p w14:paraId="0DA0426F" w14:textId="77777777" w:rsidR="00203A00" w:rsidRPr="00E16FBC" w:rsidRDefault="00203A00" w:rsidP="00E16FBC">
      <w:pPr>
        <w:pStyle w:val="ListParagraph"/>
        <w:tabs>
          <w:tab w:val="left" w:pos="1843"/>
          <w:tab w:val="right" w:pos="9356"/>
        </w:tabs>
        <w:ind w:firstLine="0"/>
        <w:rPr>
          <w:bCs/>
          <w:color w:val="FF0000"/>
        </w:rPr>
      </w:pPr>
    </w:p>
    <w:p w14:paraId="5821441C" w14:textId="091DFE2B" w:rsidR="00203A00" w:rsidRPr="00E16FBC" w:rsidRDefault="00770E0F" w:rsidP="00E16FBC">
      <w:pPr>
        <w:pStyle w:val="ListParagraph"/>
        <w:tabs>
          <w:tab w:val="left" w:pos="1843"/>
          <w:tab w:val="right" w:pos="9356"/>
        </w:tabs>
        <w:ind w:firstLine="0"/>
        <w:rPr>
          <w:bCs/>
          <w:color w:val="FF0000"/>
        </w:rPr>
      </w:pPr>
      <m:oMath>
        <m:r>
          <w:rPr>
            <w:rFonts w:ascii="Cambria Math" w:hAnsi="Cambria Math"/>
            <w:color w:val="FF0000"/>
          </w:rPr>
          <m:t>num of particles=</m:t>
        </m:r>
        <m:f>
          <m:fPr>
            <m:ctrlPr>
              <w:rPr>
                <w:rFonts w:ascii="Cambria Math" w:hAnsi="Cambria Math"/>
                <w:bCs/>
                <w:i/>
                <w:color w:val="FF0000"/>
              </w:rPr>
            </m:ctrlPr>
          </m:fPr>
          <m:num>
            <m:r>
              <w:rPr>
                <w:rFonts w:ascii="Cambria Math" w:hAnsi="Cambria Math"/>
                <w:color w:val="FF0000"/>
              </w:rPr>
              <m:t>3.00×</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17</m:t>
                </m:r>
              </m:sup>
            </m:sSup>
          </m:num>
          <m:den>
            <m:r>
              <w:rPr>
                <w:rFonts w:ascii="Cambria Math" w:hAnsi="Cambria Math"/>
                <w:color w:val="FF0000"/>
              </w:rPr>
              <m:t>135×</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6</m:t>
                </m:r>
              </m:sup>
            </m:sSup>
          </m:den>
        </m:f>
        <m:r>
          <w:rPr>
            <w:rFonts w:ascii="Cambria Math" w:hAnsi="Cambria Math"/>
            <w:color w:val="FF0000"/>
          </w:rPr>
          <m:t>=2.22×</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9</m:t>
            </m:r>
          </m:sup>
        </m:sSup>
      </m:oMath>
      <w:r w:rsidR="00071727">
        <w:rPr>
          <w:bCs/>
          <w:color w:val="FF0000"/>
        </w:rPr>
        <w:t xml:space="preserve"> </w:t>
      </w:r>
      <w:r w:rsidR="004D28DF">
        <w:rPr>
          <w:bCs/>
          <w:color w:val="FF0000"/>
        </w:rPr>
        <w:tab/>
        <w:t>1</w:t>
      </w:r>
    </w:p>
    <w:p w14:paraId="0F3ED153" w14:textId="77777777" w:rsidR="00203A00" w:rsidRPr="00E16FBC" w:rsidRDefault="00203A00" w:rsidP="00E16FBC">
      <w:pPr>
        <w:pStyle w:val="ListParagraph"/>
        <w:tabs>
          <w:tab w:val="left" w:pos="1843"/>
          <w:tab w:val="right" w:pos="9356"/>
        </w:tabs>
        <w:ind w:firstLine="0"/>
        <w:rPr>
          <w:bCs/>
          <w:color w:val="FF0000"/>
        </w:rPr>
      </w:pPr>
    </w:p>
    <w:p w14:paraId="77F106E2" w14:textId="77777777" w:rsidR="00203A00" w:rsidRPr="00E16FBC" w:rsidRDefault="00203A00" w:rsidP="00E16FBC">
      <w:pPr>
        <w:pStyle w:val="ListParagraph"/>
        <w:tabs>
          <w:tab w:val="left" w:pos="1843"/>
          <w:tab w:val="right" w:pos="9356"/>
        </w:tabs>
        <w:ind w:firstLine="0"/>
        <w:rPr>
          <w:bCs/>
          <w:color w:val="FF0000"/>
        </w:rPr>
      </w:pPr>
    </w:p>
    <w:p w14:paraId="74A212F8" w14:textId="77777777" w:rsidR="00203A00" w:rsidRPr="00E16FBC" w:rsidRDefault="00203A00" w:rsidP="00E16FBC">
      <w:pPr>
        <w:pStyle w:val="ListParagraph"/>
        <w:tabs>
          <w:tab w:val="left" w:pos="1843"/>
          <w:tab w:val="right" w:pos="9356"/>
        </w:tabs>
        <w:ind w:firstLine="0"/>
        <w:rPr>
          <w:bCs/>
          <w:color w:val="FF0000"/>
        </w:rPr>
      </w:pPr>
    </w:p>
    <w:p w14:paraId="08BEB280" w14:textId="77777777" w:rsidR="00203A00" w:rsidRPr="00E16FBC" w:rsidRDefault="00203A00" w:rsidP="00E16FBC">
      <w:pPr>
        <w:pStyle w:val="ListParagraph"/>
        <w:tabs>
          <w:tab w:val="left" w:pos="1843"/>
          <w:tab w:val="right" w:pos="9356"/>
        </w:tabs>
        <w:ind w:firstLine="0"/>
        <w:rPr>
          <w:bCs/>
          <w:color w:val="FF0000"/>
        </w:rPr>
      </w:pPr>
    </w:p>
    <w:p w14:paraId="16D29C76" w14:textId="77777777" w:rsidR="00203A00" w:rsidRPr="00E16FBC" w:rsidRDefault="00203A00" w:rsidP="00E16FBC">
      <w:pPr>
        <w:pStyle w:val="ListParagraph"/>
        <w:tabs>
          <w:tab w:val="left" w:pos="1843"/>
          <w:tab w:val="right" w:pos="9356"/>
        </w:tabs>
        <w:ind w:firstLine="0"/>
        <w:rPr>
          <w:bCs/>
          <w:color w:val="FF0000"/>
        </w:rPr>
      </w:pPr>
    </w:p>
    <w:p w14:paraId="28C92B0B" w14:textId="77777777" w:rsidR="00203A00" w:rsidRPr="00E16FBC" w:rsidRDefault="00203A00" w:rsidP="00E16FBC">
      <w:pPr>
        <w:pStyle w:val="ListParagraph"/>
        <w:tabs>
          <w:tab w:val="left" w:pos="1843"/>
          <w:tab w:val="right" w:pos="9356"/>
        </w:tabs>
        <w:ind w:firstLine="0"/>
        <w:rPr>
          <w:bCs/>
          <w:color w:val="FF0000"/>
        </w:rPr>
      </w:pPr>
    </w:p>
    <w:p w14:paraId="4885061C" w14:textId="61627657" w:rsidR="00203A00" w:rsidRDefault="00A07D31" w:rsidP="00E15262">
      <w:pPr>
        <w:pStyle w:val="ListParagraph"/>
        <w:numPr>
          <w:ilvl w:val="0"/>
          <w:numId w:val="16"/>
        </w:numPr>
        <w:tabs>
          <w:tab w:val="left" w:pos="1134"/>
          <w:tab w:val="right" w:pos="9356"/>
        </w:tabs>
      </w:pPr>
      <w:r>
        <w:t xml:space="preserve">The article </w:t>
      </w:r>
      <w:r w:rsidR="006D3979">
        <w:t>compares</w:t>
      </w:r>
      <w:r>
        <w:t xml:space="preserve"> the Large Hadron Collider and cosmic rays.</w:t>
      </w:r>
      <w:r w:rsidR="00AC462E">
        <w:t xml:space="preserve"> Protons in the </w:t>
      </w:r>
      <w:r w:rsidR="001D171F">
        <w:t>L</w:t>
      </w:r>
      <w:r w:rsidR="00AC462E">
        <w:t xml:space="preserve">arge </w:t>
      </w:r>
      <w:r w:rsidR="001D171F">
        <w:t>H</w:t>
      </w:r>
      <w:r w:rsidR="00E80AF6">
        <w:t xml:space="preserve">adron </w:t>
      </w:r>
      <w:r w:rsidR="001D171F">
        <w:t>C</w:t>
      </w:r>
      <w:r w:rsidR="00E80AF6">
        <w:t>ollider are accelerated up to 6.</w:t>
      </w:r>
      <w:r w:rsidR="00427AEC">
        <w:t>5</w:t>
      </w:r>
      <w:r w:rsidR="00E80AF6">
        <w:t>0 TeV. What is the energy of the most energetic cosmic rays?</w:t>
      </w:r>
      <w:r w:rsidR="00A01389">
        <w:tab/>
        <w:t>(</w:t>
      </w:r>
      <w:r w:rsidR="004430C1">
        <w:t>3</w:t>
      </w:r>
      <w:r w:rsidR="00A01389">
        <w:t xml:space="preserve"> marks)</w:t>
      </w:r>
    </w:p>
    <w:p w14:paraId="0490ED15" w14:textId="77777777" w:rsidR="001B3A64" w:rsidRDefault="001B3A64" w:rsidP="001B3A64">
      <w:pPr>
        <w:pStyle w:val="ListParagraph"/>
        <w:tabs>
          <w:tab w:val="left" w:pos="1134"/>
          <w:tab w:val="right" w:pos="9356"/>
        </w:tabs>
        <w:ind w:firstLine="0"/>
      </w:pPr>
    </w:p>
    <w:p w14:paraId="0ECF29F4" w14:textId="03323FAA" w:rsidR="00827352" w:rsidRDefault="00A01389" w:rsidP="00827352">
      <w:pPr>
        <w:pStyle w:val="ListParagraph"/>
        <w:tabs>
          <w:tab w:val="left" w:pos="1843"/>
          <w:tab w:val="right" w:pos="9356"/>
        </w:tabs>
        <w:ind w:firstLine="0"/>
        <w:rPr>
          <w:bCs/>
          <w:color w:val="FF0000"/>
        </w:rPr>
      </w:pPr>
      <m:oMath>
        <m:r>
          <w:rPr>
            <w:rFonts w:ascii="Cambria Math" w:hAnsi="Cambria Math"/>
            <w:color w:val="FF0000"/>
          </w:rPr>
          <m:t>E=6.50×36×</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=2.34×</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 xml:space="preserve"> TeV</m:t>
        </m:r>
      </m:oMath>
      <w:r w:rsidR="001D171F">
        <w:rPr>
          <w:bCs/>
          <w:color w:val="FF0000"/>
        </w:rPr>
        <w:t xml:space="preserve"> </w:t>
      </w:r>
      <w:r w:rsidR="005B503C">
        <w:rPr>
          <w:bCs/>
          <w:color w:val="FF0000"/>
        </w:rPr>
        <w:tab/>
        <w:t>1-2</w:t>
      </w:r>
    </w:p>
    <w:p w14:paraId="39C11D1F" w14:textId="4087093A" w:rsidR="00F537A9" w:rsidRDefault="00F537A9" w:rsidP="00827352">
      <w:pPr>
        <w:pStyle w:val="ListParagraph"/>
        <w:tabs>
          <w:tab w:val="left" w:pos="1843"/>
          <w:tab w:val="right" w:pos="9356"/>
        </w:tabs>
        <w:ind w:firstLine="0"/>
        <w:rPr>
          <w:bCs/>
          <w:color w:val="FF0000"/>
        </w:rPr>
      </w:pPr>
    </w:p>
    <w:p w14:paraId="1779D42F" w14:textId="1457B90D" w:rsidR="00F537A9" w:rsidRPr="00827352" w:rsidRDefault="00F537A9" w:rsidP="00827352">
      <w:pPr>
        <w:pStyle w:val="ListParagraph"/>
        <w:tabs>
          <w:tab w:val="left" w:pos="1843"/>
          <w:tab w:val="right" w:pos="9356"/>
        </w:tabs>
        <w:ind w:firstLine="0"/>
        <w:rPr>
          <w:bCs/>
          <w:color w:val="FF0000"/>
        </w:rPr>
      </w:pPr>
      <m:oMath>
        <m:r>
          <w:rPr>
            <w:rFonts w:ascii="Cambria Math" w:hAnsi="Cambria Math"/>
            <w:color w:val="FF0000"/>
          </w:rPr>
          <m:t>E=2.34×</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8</m:t>
            </m:r>
          </m:sup>
        </m:sSup>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12</m:t>
            </m:r>
          </m:sup>
        </m:sSup>
        <m:r>
          <w:rPr>
            <w:rFonts w:ascii="Cambria Math" w:hAnsi="Cambria Math"/>
            <w:color w:val="FF0000"/>
          </w:rPr>
          <m:t>=2.34×</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20</m:t>
            </m:r>
          </m:sup>
        </m:sSup>
        <m:r>
          <w:rPr>
            <w:rFonts w:ascii="Cambria Math" w:hAnsi="Cambria Math"/>
            <w:color w:val="FF0000"/>
          </w:rPr>
          <m:t xml:space="preserve"> eV</m:t>
        </m:r>
      </m:oMath>
      <w:r>
        <w:rPr>
          <w:bCs/>
          <w:color w:val="FF0000"/>
        </w:rPr>
        <w:t xml:space="preserve"> </w:t>
      </w:r>
      <w:r>
        <w:rPr>
          <w:bCs/>
          <w:color w:val="FF0000"/>
        </w:rPr>
        <w:tab/>
        <w:t>1</w:t>
      </w:r>
    </w:p>
    <w:p w14:paraId="7CACA3B2" w14:textId="77777777" w:rsidR="004430C1" w:rsidRDefault="004430C1" w:rsidP="00E80AF6">
      <w:pPr>
        <w:spacing w:after="160" w:line="259" w:lineRule="auto"/>
        <w:ind w:left="720"/>
        <w:rPr>
          <w:bCs/>
          <w:color w:val="FF0000"/>
        </w:rPr>
      </w:pPr>
    </w:p>
    <w:p w14:paraId="4F17036F" w14:textId="77777777" w:rsidR="004430C1" w:rsidRDefault="004430C1" w:rsidP="00E80AF6">
      <w:pPr>
        <w:spacing w:after="160" w:line="259" w:lineRule="auto"/>
        <w:ind w:left="720"/>
        <w:rPr>
          <w:bCs/>
          <w:color w:val="FF0000"/>
        </w:rPr>
      </w:pPr>
    </w:p>
    <w:p w14:paraId="5120B6D4" w14:textId="214C324C" w:rsidR="00633338" w:rsidRDefault="00633338" w:rsidP="00E80AF6">
      <w:pPr>
        <w:spacing w:after="160" w:line="259" w:lineRule="auto"/>
        <w:ind w:left="720"/>
        <w:rPr>
          <w:rFonts w:eastAsia="Times New Roman" w:cs="Arial"/>
          <w:bCs/>
          <w:color w:val="FF0000"/>
          <w:szCs w:val="22"/>
        </w:rPr>
      </w:pPr>
      <w:r>
        <w:rPr>
          <w:bCs/>
          <w:color w:val="FF0000"/>
        </w:rPr>
        <w:br w:type="page"/>
      </w:r>
    </w:p>
    <w:p w14:paraId="2ED4F5A4" w14:textId="77777777" w:rsidR="00203A00" w:rsidRDefault="00203A00" w:rsidP="00E15262">
      <w:pPr>
        <w:pStyle w:val="ListParagraph"/>
        <w:numPr>
          <w:ilvl w:val="0"/>
          <w:numId w:val="16"/>
        </w:numPr>
        <w:tabs>
          <w:tab w:val="left" w:pos="1134"/>
          <w:tab w:val="right" w:pos="9356"/>
        </w:tabs>
      </w:pPr>
      <w:r>
        <w:lastRenderedPageBreak/>
        <w:t>Calculate the average frequency of a photon from the CMB</w:t>
      </w:r>
      <w:r>
        <w:tab/>
        <w:t>(3 marks)</w:t>
      </w:r>
    </w:p>
    <w:p w14:paraId="3AE06A12" w14:textId="77777777" w:rsidR="00203A00" w:rsidRPr="000D49BF" w:rsidRDefault="00203A00" w:rsidP="000D49BF">
      <w:pPr>
        <w:pStyle w:val="ListParagraph"/>
        <w:tabs>
          <w:tab w:val="left" w:pos="1843"/>
          <w:tab w:val="right" w:pos="9356"/>
        </w:tabs>
        <w:ind w:firstLine="0"/>
        <w:rPr>
          <w:bCs/>
          <w:color w:val="FF0000"/>
        </w:rPr>
      </w:pPr>
    </w:p>
    <w:p w14:paraId="4E52180B" w14:textId="77777777" w:rsidR="00203A00" w:rsidRPr="000D49BF" w:rsidRDefault="00203A00" w:rsidP="000D49BF">
      <w:pPr>
        <w:pStyle w:val="ListParagraph"/>
        <w:tabs>
          <w:tab w:val="left" w:pos="1843"/>
          <w:tab w:val="right" w:pos="9356"/>
        </w:tabs>
        <w:ind w:firstLine="0"/>
        <w:rPr>
          <w:bCs/>
          <w:color w:val="FF0000"/>
        </w:rPr>
      </w:pPr>
    </w:p>
    <w:p w14:paraId="3E71403A" w14:textId="6AC44C18" w:rsidR="00203A00" w:rsidRPr="000D49BF" w:rsidRDefault="00B35ECD" w:rsidP="000D49BF">
      <w:pPr>
        <w:pStyle w:val="ListParagraph"/>
        <w:tabs>
          <w:tab w:val="left" w:pos="1843"/>
          <w:tab w:val="right" w:pos="9356"/>
        </w:tabs>
        <w:ind w:firstLine="0"/>
        <w:rPr>
          <w:bCs/>
          <w:color w:val="FF0000"/>
        </w:rPr>
      </w:pPr>
      <m:oMath>
        <m:r>
          <w:rPr>
            <w:rFonts w:ascii="Cambria Math" w:hAnsi="Cambria Math"/>
            <w:color w:val="FF0000"/>
          </w:rPr>
          <m:t>Average energy = 0.00023 eV = 3.68×</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-23</m:t>
            </m:r>
          </m:sup>
        </m:sSup>
        <m:r>
          <w:rPr>
            <w:rFonts w:ascii="Cambria Math" w:hAnsi="Cambria Math"/>
            <w:color w:val="FF0000"/>
          </w:rPr>
          <m:t xml:space="preserve"> J</m:t>
        </m:r>
      </m:oMath>
      <w:r>
        <w:rPr>
          <w:bCs/>
          <w:color w:val="FF0000"/>
        </w:rPr>
        <w:t xml:space="preserve"> </w:t>
      </w:r>
      <w:r>
        <w:rPr>
          <w:bCs/>
          <w:color w:val="FF0000"/>
        </w:rPr>
        <w:tab/>
        <w:t>1</w:t>
      </w:r>
      <w:r w:rsidR="00163AB5">
        <w:rPr>
          <w:bCs/>
          <w:color w:val="FF0000"/>
        </w:rPr>
        <w:t>-2</w:t>
      </w:r>
    </w:p>
    <w:p w14:paraId="19B9CFEF" w14:textId="77777777" w:rsidR="00203A00" w:rsidRPr="000D49BF" w:rsidRDefault="00203A00" w:rsidP="000D49BF">
      <w:pPr>
        <w:pStyle w:val="ListParagraph"/>
        <w:tabs>
          <w:tab w:val="left" w:pos="1843"/>
          <w:tab w:val="right" w:pos="9356"/>
        </w:tabs>
        <w:ind w:firstLine="0"/>
        <w:rPr>
          <w:bCs/>
          <w:color w:val="FF0000"/>
        </w:rPr>
      </w:pPr>
    </w:p>
    <w:p w14:paraId="086AB5A8" w14:textId="5340EDDD" w:rsidR="00203A00" w:rsidRPr="000D49BF" w:rsidRDefault="00163AB5" w:rsidP="000D49BF">
      <w:pPr>
        <w:pStyle w:val="ListParagraph"/>
        <w:tabs>
          <w:tab w:val="left" w:pos="1843"/>
          <w:tab w:val="right" w:pos="9356"/>
        </w:tabs>
        <w:ind w:firstLine="0"/>
        <w:rPr>
          <w:bCs/>
          <w:color w:val="FF0000"/>
        </w:rPr>
      </w:pPr>
      <m:oMath>
        <m:r>
          <w:rPr>
            <w:rFonts w:ascii="Cambria Math" w:hAnsi="Cambria Math"/>
            <w:color w:val="FF0000"/>
          </w:rPr>
          <m:t>f=</m:t>
        </m:r>
        <m:f>
          <m:fPr>
            <m:ctrlPr>
              <w:rPr>
                <w:rFonts w:ascii="Cambria Math" w:hAnsi="Cambria Math"/>
                <w:bCs/>
                <w:i/>
                <w:color w:val="FF0000"/>
              </w:rPr>
            </m:ctrlPr>
          </m:fPr>
          <m:num>
            <m:r>
              <w:rPr>
                <w:rFonts w:ascii="Cambria Math" w:hAnsi="Cambria Math"/>
                <w:color w:val="FF0000"/>
              </w:rPr>
              <m:t>E</m:t>
            </m:r>
          </m:num>
          <m:den>
            <m:r>
              <w:rPr>
                <w:rFonts w:ascii="Cambria Math" w:hAnsi="Cambria Math"/>
                <w:color w:val="FF0000"/>
              </w:rPr>
              <m:t>h</m:t>
            </m:r>
          </m:den>
        </m:f>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3.68×</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-23</m:t>
                </m:r>
              </m:sup>
            </m:sSup>
          </m:num>
          <m:den>
            <m:r>
              <w:rPr>
                <w:rFonts w:ascii="Cambria Math" w:hAnsi="Cambria Math"/>
                <w:color w:val="FF0000"/>
              </w:rPr>
              <m:t>6.63×</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-34</m:t>
                </m:r>
              </m:sup>
            </m:sSup>
          </m:den>
        </m:f>
        <m:r>
          <w:rPr>
            <w:rFonts w:ascii="Cambria Math" w:hAnsi="Cambria Math"/>
            <w:color w:val="FF0000"/>
          </w:rPr>
          <m:t>=5.55×</m:t>
        </m:r>
        <m:sSup>
          <m:sSupPr>
            <m:ctrlPr>
              <w:rPr>
                <w:rFonts w:ascii="Cambria Math" w:hAnsi="Cambria Math"/>
                <w:bCs/>
                <w:i/>
                <w:color w:val="FF0000"/>
              </w:rPr>
            </m:ctrlPr>
          </m:sSupPr>
          <m:e>
            <m:r>
              <w:rPr>
                <w:rFonts w:ascii="Cambria Math" w:hAnsi="Cambria Math"/>
                <w:color w:val="FF0000"/>
              </w:rPr>
              <m:t>10</m:t>
            </m:r>
          </m:e>
          <m:sup>
            <m:r>
              <w:rPr>
                <w:rFonts w:ascii="Cambria Math" w:hAnsi="Cambria Math"/>
                <w:color w:val="FF0000"/>
              </w:rPr>
              <m:t>10</m:t>
            </m:r>
          </m:sup>
        </m:sSup>
        <m:r>
          <w:rPr>
            <w:rFonts w:ascii="Cambria Math" w:hAnsi="Cambria Math"/>
            <w:color w:val="FF0000"/>
          </w:rPr>
          <m:t xml:space="preserve"> Hz</m:t>
        </m:r>
      </m:oMath>
      <w:r w:rsidR="00D47EC6">
        <w:rPr>
          <w:bCs/>
          <w:color w:val="FF0000"/>
        </w:rPr>
        <w:t xml:space="preserve"> </w:t>
      </w:r>
      <w:r w:rsidR="00D47EC6">
        <w:rPr>
          <w:bCs/>
          <w:color w:val="FF0000"/>
        </w:rPr>
        <w:tab/>
        <w:t>1</w:t>
      </w:r>
    </w:p>
    <w:p w14:paraId="00C7997E" w14:textId="77777777" w:rsidR="00203A00" w:rsidRPr="000D49BF" w:rsidRDefault="00203A00" w:rsidP="000D49BF">
      <w:pPr>
        <w:pStyle w:val="ListParagraph"/>
        <w:tabs>
          <w:tab w:val="left" w:pos="1843"/>
          <w:tab w:val="right" w:pos="9356"/>
        </w:tabs>
        <w:ind w:firstLine="0"/>
        <w:rPr>
          <w:bCs/>
          <w:color w:val="FF0000"/>
        </w:rPr>
      </w:pPr>
    </w:p>
    <w:p w14:paraId="045837BE" w14:textId="77777777" w:rsidR="00203A00" w:rsidRPr="000D49BF" w:rsidRDefault="00203A00" w:rsidP="000D49BF">
      <w:pPr>
        <w:pStyle w:val="ListParagraph"/>
        <w:tabs>
          <w:tab w:val="left" w:pos="1843"/>
          <w:tab w:val="right" w:pos="9356"/>
        </w:tabs>
        <w:ind w:firstLine="0"/>
        <w:rPr>
          <w:bCs/>
          <w:color w:val="FF0000"/>
        </w:rPr>
      </w:pPr>
    </w:p>
    <w:p w14:paraId="475F13A5" w14:textId="77777777" w:rsidR="00203A00" w:rsidRPr="000D49BF" w:rsidRDefault="00203A00" w:rsidP="000D49BF">
      <w:pPr>
        <w:pStyle w:val="ListParagraph"/>
        <w:tabs>
          <w:tab w:val="left" w:pos="1843"/>
          <w:tab w:val="right" w:pos="9356"/>
        </w:tabs>
        <w:ind w:firstLine="0"/>
        <w:rPr>
          <w:bCs/>
          <w:color w:val="FF0000"/>
        </w:rPr>
      </w:pPr>
    </w:p>
    <w:p w14:paraId="258178F1" w14:textId="77777777" w:rsidR="00203A00" w:rsidRPr="000D49BF" w:rsidRDefault="00203A00" w:rsidP="000D49BF">
      <w:pPr>
        <w:pStyle w:val="ListParagraph"/>
        <w:tabs>
          <w:tab w:val="left" w:pos="1843"/>
          <w:tab w:val="right" w:pos="9356"/>
        </w:tabs>
        <w:ind w:firstLine="0"/>
        <w:rPr>
          <w:bCs/>
          <w:color w:val="FF0000"/>
        </w:rPr>
      </w:pPr>
    </w:p>
    <w:p w14:paraId="075A1440" w14:textId="0899C040" w:rsidR="007A762B" w:rsidRDefault="007A762B">
      <w:pPr>
        <w:spacing w:after="160" w:line="259" w:lineRule="auto"/>
        <w:rPr>
          <w:rFonts w:eastAsia="Times New Roman" w:cs="Arial"/>
          <w:szCs w:val="22"/>
        </w:rPr>
      </w:pPr>
    </w:p>
    <w:p w14:paraId="0D710C27" w14:textId="44EBF0C9" w:rsidR="00184D9F" w:rsidRDefault="00184D9F">
      <w:pPr>
        <w:spacing w:after="160" w:line="259" w:lineRule="auto"/>
        <w:rPr>
          <w:rFonts w:eastAsia="Times New Roman" w:cs="Arial"/>
          <w:szCs w:val="22"/>
        </w:rPr>
      </w:pPr>
    </w:p>
    <w:p w14:paraId="2A8126D6" w14:textId="37BBB516" w:rsidR="00184D9F" w:rsidRDefault="00184D9F">
      <w:pPr>
        <w:spacing w:after="160" w:line="259" w:lineRule="auto"/>
        <w:rPr>
          <w:rFonts w:eastAsia="Times New Roman" w:cs="Arial"/>
          <w:szCs w:val="22"/>
        </w:rPr>
      </w:pPr>
    </w:p>
    <w:p w14:paraId="371EE290" w14:textId="36E6726C" w:rsidR="00184D9F" w:rsidRDefault="00184D9F">
      <w:pPr>
        <w:spacing w:after="160" w:line="259" w:lineRule="auto"/>
        <w:rPr>
          <w:rFonts w:eastAsia="Times New Roman" w:cs="Arial"/>
          <w:szCs w:val="22"/>
        </w:rPr>
      </w:pPr>
    </w:p>
    <w:p w14:paraId="41C07758" w14:textId="0FAF4A35" w:rsidR="00184D9F" w:rsidRDefault="00184D9F">
      <w:pPr>
        <w:spacing w:after="160" w:line="259" w:lineRule="auto"/>
        <w:rPr>
          <w:rFonts w:eastAsia="Times New Roman" w:cs="Arial"/>
          <w:szCs w:val="22"/>
        </w:rPr>
      </w:pPr>
    </w:p>
    <w:p w14:paraId="52BE818F" w14:textId="717D2E87" w:rsidR="00184D9F" w:rsidRDefault="00184D9F">
      <w:pPr>
        <w:spacing w:after="160" w:line="259" w:lineRule="auto"/>
        <w:rPr>
          <w:rFonts w:eastAsia="Times New Roman" w:cs="Arial"/>
          <w:szCs w:val="22"/>
        </w:rPr>
      </w:pPr>
    </w:p>
    <w:p w14:paraId="6A6EDA3D" w14:textId="39B75743" w:rsidR="00184D9F" w:rsidRDefault="00184D9F">
      <w:pPr>
        <w:spacing w:after="160" w:line="259" w:lineRule="auto"/>
        <w:rPr>
          <w:rFonts w:eastAsia="Times New Roman" w:cs="Arial"/>
          <w:szCs w:val="22"/>
        </w:rPr>
      </w:pPr>
    </w:p>
    <w:p w14:paraId="499B7DE8" w14:textId="6D39FB94" w:rsidR="00184D9F" w:rsidRDefault="00184D9F">
      <w:pPr>
        <w:spacing w:after="160" w:line="259" w:lineRule="auto"/>
        <w:rPr>
          <w:rFonts w:eastAsia="Times New Roman" w:cs="Arial"/>
          <w:szCs w:val="22"/>
        </w:rPr>
      </w:pPr>
    </w:p>
    <w:p w14:paraId="647555D9" w14:textId="046B540E" w:rsidR="00184D9F" w:rsidRDefault="00184D9F">
      <w:pPr>
        <w:spacing w:after="160" w:line="259" w:lineRule="auto"/>
        <w:rPr>
          <w:rFonts w:eastAsia="Times New Roman" w:cs="Arial"/>
          <w:szCs w:val="22"/>
        </w:rPr>
      </w:pPr>
    </w:p>
    <w:p w14:paraId="248457FB" w14:textId="77777777" w:rsidR="00184D9F" w:rsidRDefault="00184D9F">
      <w:pPr>
        <w:spacing w:after="160" w:line="259" w:lineRule="auto"/>
        <w:rPr>
          <w:rFonts w:eastAsia="Times New Roman" w:cs="Arial"/>
          <w:szCs w:val="22"/>
        </w:rPr>
      </w:pPr>
    </w:p>
    <w:p w14:paraId="7D0B18D0" w14:textId="0A089C1F" w:rsidR="00203A00" w:rsidRDefault="00203A00" w:rsidP="00E15262">
      <w:pPr>
        <w:pStyle w:val="ListParagraph"/>
        <w:numPr>
          <w:ilvl w:val="0"/>
          <w:numId w:val="16"/>
        </w:numPr>
        <w:tabs>
          <w:tab w:val="left" w:pos="1134"/>
          <w:tab w:val="right" w:pos="9356"/>
        </w:tabs>
      </w:pPr>
      <w:r>
        <w:t>Explain why the interaction of a very energetic particle with a photon can cause the particle to slow down.</w:t>
      </w:r>
      <w:r>
        <w:tab/>
        <w:t>(3 marks)</w:t>
      </w:r>
    </w:p>
    <w:p w14:paraId="2DC3E1D1" w14:textId="77777777" w:rsidR="00203A00" w:rsidRDefault="00203A00" w:rsidP="00203A00">
      <w:pPr>
        <w:tabs>
          <w:tab w:val="left" w:pos="1134"/>
          <w:tab w:val="right" w:pos="9356"/>
        </w:tabs>
      </w:pPr>
    </w:p>
    <w:p w14:paraId="4EBAEB50" w14:textId="77777777" w:rsidR="00203A00" w:rsidRDefault="00203A00" w:rsidP="00203A00">
      <w:pPr>
        <w:tabs>
          <w:tab w:val="left" w:pos="1134"/>
          <w:tab w:val="right" w:pos="9356"/>
        </w:tabs>
      </w:pPr>
    </w:p>
    <w:p w14:paraId="73E2347A" w14:textId="430D62DA" w:rsidR="00203A00" w:rsidRPr="00D47EC6" w:rsidRDefault="00D47EC6" w:rsidP="00D47EC6">
      <w:pPr>
        <w:pStyle w:val="ListParagraph"/>
        <w:tabs>
          <w:tab w:val="left" w:pos="1843"/>
          <w:tab w:val="right" w:pos="9356"/>
        </w:tabs>
        <w:ind w:firstLine="0"/>
        <w:rPr>
          <w:bCs/>
          <w:color w:val="FF0000"/>
        </w:rPr>
      </w:pPr>
      <w:r>
        <w:rPr>
          <w:bCs/>
          <w:color w:val="FF0000"/>
        </w:rPr>
        <w:t xml:space="preserve">When a photon nears a high energy particle it can </w:t>
      </w:r>
      <w:r w:rsidR="00467EBB">
        <w:rPr>
          <w:bCs/>
          <w:color w:val="FF0000"/>
        </w:rPr>
        <w:t>cause the creation of a new particle</w:t>
      </w:r>
      <w:r w:rsidR="00467EBB">
        <w:rPr>
          <w:bCs/>
          <w:color w:val="FF0000"/>
        </w:rPr>
        <w:tab/>
        <w:t>1</w:t>
      </w:r>
    </w:p>
    <w:p w14:paraId="4804130C" w14:textId="77777777" w:rsidR="00203A00" w:rsidRPr="00D47EC6" w:rsidRDefault="00203A00" w:rsidP="00D47EC6">
      <w:pPr>
        <w:pStyle w:val="ListParagraph"/>
        <w:tabs>
          <w:tab w:val="left" w:pos="1843"/>
          <w:tab w:val="right" w:pos="9356"/>
        </w:tabs>
        <w:ind w:firstLine="0"/>
        <w:rPr>
          <w:bCs/>
          <w:color w:val="FF0000"/>
        </w:rPr>
      </w:pPr>
    </w:p>
    <w:p w14:paraId="5F5B8E65" w14:textId="77777777" w:rsidR="00203A00" w:rsidRPr="00D47EC6" w:rsidRDefault="00203A00" w:rsidP="00D47EC6">
      <w:pPr>
        <w:pStyle w:val="ListParagraph"/>
        <w:tabs>
          <w:tab w:val="left" w:pos="1843"/>
          <w:tab w:val="right" w:pos="9356"/>
        </w:tabs>
        <w:ind w:firstLine="0"/>
        <w:rPr>
          <w:bCs/>
          <w:color w:val="FF0000"/>
        </w:rPr>
      </w:pPr>
    </w:p>
    <w:p w14:paraId="5672AD21" w14:textId="0A98C718" w:rsidR="00203A00" w:rsidRPr="00D47EC6" w:rsidRDefault="00467EBB" w:rsidP="00D47EC6">
      <w:pPr>
        <w:pStyle w:val="ListParagraph"/>
        <w:tabs>
          <w:tab w:val="left" w:pos="1843"/>
          <w:tab w:val="right" w:pos="9356"/>
        </w:tabs>
        <w:ind w:firstLine="0"/>
        <w:rPr>
          <w:bCs/>
          <w:color w:val="FF0000"/>
        </w:rPr>
      </w:pPr>
      <w:r>
        <w:rPr>
          <w:bCs/>
          <w:color w:val="FF0000"/>
        </w:rPr>
        <w:t xml:space="preserve">Creating the new particle takes energy, according to </w:t>
      </w:r>
      <m:oMath>
        <m:r>
          <w:rPr>
            <w:rFonts w:ascii="Cambria Math" w:hAnsi="Cambria Math"/>
            <w:color w:val="FF0000"/>
          </w:rPr>
          <m:t>E=m</m:t>
        </m:r>
        <m:sSup>
          <m:sSupPr>
            <m:ctrlPr>
              <w:rPr>
                <w:rFonts w:ascii="Cambria Math" w:hAnsi="Cambria Math"/>
                <w:bCs/>
                <w:i/>
                <w:color w:val="FF0000"/>
              </w:rPr>
            </m:ctrlPr>
          </m:sSupPr>
          <m:e>
            <m:r>
              <w:rPr>
                <w:rFonts w:ascii="Cambria Math" w:hAnsi="Cambria Math"/>
                <w:color w:val="FF0000"/>
              </w:rPr>
              <m:t>c</m:t>
            </m:r>
          </m:e>
          <m:sup>
            <m:r>
              <w:rPr>
                <w:rFonts w:ascii="Cambria Math" w:hAnsi="Cambria Math"/>
                <w:color w:val="FF0000"/>
              </w:rPr>
              <m:t>2</m:t>
            </m:r>
          </m:sup>
        </m:sSup>
      </m:oMath>
      <w:r>
        <w:rPr>
          <w:bCs/>
          <w:color w:val="FF0000"/>
        </w:rPr>
        <w:tab/>
        <w:t>1</w:t>
      </w:r>
    </w:p>
    <w:p w14:paraId="0868AF2C" w14:textId="77777777" w:rsidR="00203A00" w:rsidRPr="00D47EC6" w:rsidRDefault="00203A00" w:rsidP="00D47EC6">
      <w:pPr>
        <w:pStyle w:val="ListParagraph"/>
        <w:tabs>
          <w:tab w:val="left" w:pos="1843"/>
          <w:tab w:val="right" w:pos="9356"/>
        </w:tabs>
        <w:ind w:firstLine="0"/>
        <w:rPr>
          <w:bCs/>
          <w:color w:val="FF0000"/>
        </w:rPr>
      </w:pPr>
    </w:p>
    <w:p w14:paraId="3314D8D7" w14:textId="77777777" w:rsidR="00203A00" w:rsidRPr="00D47EC6" w:rsidRDefault="00203A00" w:rsidP="00D47EC6">
      <w:pPr>
        <w:pStyle w:val="ListParagraph"/>
        <w:tabs>
          <w:tab w:val="left" w:pos="1843"/>
          <w:tab w:val="right" w:pos="9356"/>
        </w:tabs>
        <w:ind w:firstLine="0"/>
        <w:rPr>
          <w:bCs/>
          <w:color w:val="FF0000"/>
        </w:rPr>
      </w:pPr>
    </w:p>
    <w:p w14:paraId="41CF903D" w14:textId="42C0A706" w:rsidR="00203A00" w:rsidRPr="00D47EC6" w:rsidRDefault="00467EBB" w:rsidP="00D47EC6">
      <w:pPr>
        <w:pStyle w:val="ListParagraph"/>
        <w:tabs>
          <w:tab w:val="left" w:pos="1843"/>
          <w:tab w:val="right" w:pos="9356"/>
        </w:tabs>
        <w:ind w:firstLine="0"/>
        <w:rPr>
          <w:bCs/>
          <w:color w:val="FF0000"/>
        </w:rPr>
      </w:pPr>
      <w:r>
        <w:rPr>
          <w:bCs/>
          <w:color w:val="FF0000"/>
        </w:rPr>
        <w:t>This energy is taken from the kinetic energy of the original particle, slowing it down</w:t>
      </w:r>
      <w:r>
        <w:rPr>
          <w:bCs/>
          <w:color w:val="FF0000"/>
        </w:rPr>
        <w:tab/>
        <w:t>1</w:t>
      </w:r>
    </w:p>
    <w:p w14:paraId="52DD4FB9" w14:textId="77777777" w:rsidR="00203A00" w:rsidRPr="00D47EC6" w:rsidRDefault="00203A00" w:rsidP="00D47EC6">
      <w:pPr>
        <w:pStyle w:val="ListParagraph"/>
        <w:tabs>
          <w:tab w:val="left" w:pos="1843"/>
          <w:tab w:val="right" w:pos="9356"/>
        </w:tabs>
        <w:ind w:firstLine="0"/>
        <w:rPr>
          <w:bCs/>
          <w:color w:val="FF0000"/>
        </w:rPr>
      </w:pPr>
    </w:p>
    <w:p w14:paraId="0F4844B3" w14:textId="77777777" w:rsidR="00203A00" w:rsidRPr="00D47EC6" w:rsidRDefault="00203A00" w:rsidP="00D47EC6">
      <w:pPr>
        <w:pStyle w:val="ListParagraph"/>
        <w:tabs>
          <w:tab w:val="left" w:pos="1843"/>
          <w:tab w:val="right" w:pos="9356"/>
        </w:tabs>
        <w:ind w:firstLine="0"/>
        <w:rPr>
          <w:bCs/>
          <w:color w:val="FF0000"/>
        </w:rPr>
      </w:pPr>
    </w:p>
    <w:p w14:paraId="62804E5B" w14:textId="77777777" w:rsidR="00203A00" w:rsidRPr="00D47EC6" w:rsidRDefault="00203A00" w:rsidP="00D47EC6">
      <w:pPr>
        <w:pStyle w:val="ListParagraph"/>
        <w:tabs>
          <w:tab w:val="left" w:pos="1843"/>
          <w:tab w:val="right" w:pos="9356"/>
        </w:tabs>
        <w:ind w:firstLine="0"/>
        <w:rPr>
          <w:bCs/>
          <w:color w:val="FF0000"/>
        </w:rPr>
      </w:pPr>
    </w:p>
    <w:p w14:paraId="6F4AF643" w14:textId="77777777" w:rsidR="00203A00" w:rsidRPr="00D47EC6" w:rsidRDefault="00203A00" w:rsidP="00D47EC6">
      <w:pPr>
        <w:pStyle w:val="ListParagraph"/>
        <w:tabs>
          <w:tab w:val="left" w:pos="1843"/>
          <w:tab w:val="right" w:pos="9356"/>
        </w:tabs>
        <w:ind w:firstLine="0"/>
        <w:rPr>
          <w:bCs/>
          <w:color w:val="FF0000"/>
        </w:rPr>
      </w:pPr>
    </w:p>
    <w:p w14:paraId="29D65630" w14:textId="77777777" w:rsidR="00203A00" w:rsidRPr="00D47EC6" w:rsidRDefault="00203A00" w:rsidP="00D47EC6">
      <w:pPr>
        <w:pStyle w:val="ListParagraph"/>
        <w:tabs>
          <w:tab w:val="left" w:pos="1843"/>
          <w:tab w:val="right" w:pos="9356"/>
        </w:tabs>
        <w:ind w:firstLine="0"/>
        <w:rPr>
          <w:bCs/>
          <w:color w:val="FF0000"/>
        </w:rPr>
      </w:pPr>
    </w:p>
    <w:p w14:paraId="1EB52E01" w14:textId="77777777" w:rsidR="00203A00" w:rsidRPr="00D47EC6" w:rsidRDefault="00203A00" w:rsidP="00D47EC6">
      <w:pPr>
        <w:pStyle w:val="ListParagraph"/>
        <w:tabs>
          <w:tab w:val="left" w:pos="1843"/>
          <w:tab w:val="right" w:pos="9356"/>
        </w:tabs>
        <w:ind w:firstLine="0"/>
        <w:rPr>
          <w:bCs/>
          <w:color w:val="FF0000"/>
        </w:rPr>
      </w:pPr>
    </w:p>
    <w:p w14:paraId="27B2A98B" w14:textId="77777777" w:rsidR="00203A00" w:rsidRPr="00D47EC6" w:rsidRDefault="00203A00" w:rsidP="00D47EC6">
      <w:pPr>
        <w:pStyle w:val="ListParagraph"/>
        <w:tabs>
          <w:tab w:val="left" w:pos="1843"/>
          <w:tab w:val="right" w:pos="9356"/>
        </w:tabs>
        <w:ind w:firstLine="0"/>
        <w:rPr>
          <w:bCs/>
          <w:color w:val="FF0000"/>
        </w:rPr>
      </w:pPr>
    </w:p>
    <w:p w14:paraId="0C1EF06C" w14:textId="77777777" w:rsidR="00203A00" w:rsidRPr="00D47EC6" w:rsidRDefault="00203A00" w:rsidP="00D47EC6">
      <w:pPr>
        <w:pStyle w:val="ListParagraph"/>
        <w:tabs>
          <w:tab w:val="left" w:pos="1843"/>
          <w:tab w:val="right" w:pos="9356"/>
        </w:tabs>
        <w:ind w:firstLine="0"/>
        <w:rPr>
          <w:bCs/>
          <w:color w:val="FF0000"/>
        </w:rPr>
      </w:pPr>
    </w:p>
    <w:p w14:paraId="19FA182F" w14:textId="77777777" w:rsidR="00203A00" w:rsidRDefault="00203A00" w:rsidP="00203A00">
      <w:pPr>
        <w:tabs>
          <w:tab w:val="left" w:pos="1134"/>
          <w:tab w:val="right" w:pos="9356"/>
        </w:tabs>
      </w:pPr>
    </w:p>
    <w:p w14:paraId="16F74DCB" w14:textId="77777777" w:rsidR="00184D9F" w:rsidRDefault="00184D9F">
      <w:pPr>
        <w:spacing w:after="160" w:line="259" w:lineRule="auto"/>
        <w:rPr>
          <w:rFonts w:eastAsia="Times New Roman" w:cs="Arial"/>
          <w:szCs w:val="22"/>
        </w:rPr>
      </w:pPr>
      <w:r>
        <w:br w:type="page"/>
      </w:r>
    </w:p>
    <w:p w14:paraId="2A7E785A" w14:textId="0AAD478B" w:rsidR="00203A00" w:rsidRDefault="00771255" w:rsidP="00E15262">
      <w:pPr>
        <w:pStyle w:val="ListParagraph"/>
        <w:numPr>
          <w:ilvl w:val="0"/>
          <w:numId w:val="16"/>
        </w:numPr>
        <w:tabs>
          <w:tab w:val="left" w:pos="1134"/>
          <w:tab w:val="right" w:pos="9356"/>
        </w:tabs>
      </w:pPr>
      <w:r>
        <w:lastRenderedPageBreak/>
        <w:t xml:space="preserve">Describe </w:t>
      </w:r>
      <w:r w:rsidR="00203A00">
        <w:t>which of the three reasons given in the article is the most likely cause when we have detected particles more energetic than the GZK barrier.</w:t>
      </w:r>
      <w:r w:rsidR="00203A00">
        <w:tab/>
        <w:t>(3 marks)</w:t>
      </w:r>
    </w:p>
    <w:p w14:paraId="50DBCDCA" w14:textId="77777777" w:rsidR="00203A00" w:rsidRDefault="00203A00" w:rsidP="00203A00">
      <w:pPr>
        <w:tabs>
          <w:tab w:val="left" w:pos="1134"/>
          <w:tab w:val="right" w:pos="9356"/>
        </w:tabs>
        <w:ind w:left="567" w:hanging="567"/>
      </w:pPr>
    </w:p>
    <w:p w14:paraId="1B72A7F6" w14:textId="77777777" w:rsidR="00203A00" w:rsidRPr="00467EBB" w:rsidRDefault="00203A00" w:rsidP="00467EBB">
      <w:pPr>
        <w:pStyle w:val="ListParagraph"/>
        <w:tabs>
          <w:tab w:val="left" w:pos="1843"/>
          <w:tab w:val="right" w:pos="9356"/>
        </w:tabs>
        <w:ind w:firstLine="0"/>
        <w:rPr>
          <w:bCs/>
          <w:color w:val="FF0000"/>
        </w:rPr>
      </w:pPr>
    </w:p>
    <w:p w14:paraId="18A23939" w14:textId="77777777" w:rsidR="00203A00" w:rsidRPr="00467EBB" w:rsidRDefault="00203A00" w:rsidP="00467EBB">
      <w:pPr>
        <w:pStyle w:val="ListParagraph"/>
        <w:tabs>
          <w:tab w:val="left" w:pos="1843"/>
          <w:tab w:val="right" w:pos="9356"/>
        </w:tabs>
        <w:ind w:firstLine="0"/>
        <w:rPr>
          <w:bCs/>
          <w:color w:val="FF0000"/>
        </w:rPr>
      </w:pPr>
    </w:p>
    <w:p w14:paraId="227A03AB" w14:textId="1C2C4897" w:rsidR="00203A00" w:rsidRPr="00467EBB" w:rsidRDefault="00696C68" w:rsidP="00467EBB">
      <w:pPr>
        <w:pStyle w:val="ListParagraph"/>
        <w:tabs>
          <w:tab w:val="left" w:pos="1843"/>
          <w:tab w:val="right" w:pos="9356"/>
        </w:tabs>
        <w:ind w:firstLine="0"/>
        <w:rPr>
          <w:bCs/>
          <w:color w:val="FF0000"/>
        </w:rPr>
      </w:pPr>
      <w:r>
        <w:rPr>
          <w:bCs/>
          <w:color w:val="FF0000"/>
        </w:rPr>
        <w:t>Reason 3, they are composite nuclei</w:t>
      </w:r>
      <w:r>
        <w:rPr>
          <w:bCs/>
          <w:color w:val="FF0000"/>
        </w:rPr>
        <w:tab/>
        <w:t>1</w:t>
      </w:r>
    </w:p>
    <w:p w14:paraId="3DEB874B" w14:textId="77777777" w:rsidR="00203A00" w:rsidRPr="00467EBB" w:rsidRDefault="00203A00" w:rsidP="00467EBB">
      <w:pPr>
        <w:pStyle w:val="ListParagraph"/>
        <w:tabs>
          <w:tab w:val="left" w:pos="1843"/>
          <w:tab w:val="right" w:pos="9356"/>
        </w:tabs>
        <w:ind w:firstLine="0"/>
        <w:rPr>
          <w:bCs/>
          <w:color w:val="FF0000"/>
        </w:rPr>
      </w:pPr>
    </w:p>
    <w:p w14:paraId="0FB22FBA" w14:textId="77777777" w:rsidR="00203A00" w:rsidRPr="00467EBB" w:rsidRDefault="00203A00" w:rsidP="00467EBB">
      <w:pPr>
        <w:pStyle w:val="ListParagraph"/>
        <w:tabs>
          <w:tab w:val="left" w:pos="1843"/>
          <w:tab w:val="right" w:pos="9356"/>
        </w:tabs>
        <w:ind w:firstLine="0"/>
        <w:rPr>
          <w:bCs/>
          <w:color w:val="FF0000"/>
        </w:rPr>
      </w:pPr>
    </w:p>
    <w:p w14:paraId="41DDA020" w14:textId="57D5D56B" w:rsidR="00203A00" w:rsidRPr="00467EBB" w:rsidRDefault="00B830BC" w:rsidP="00467EBB">
      <w:pPr>
        <w:pStyle w:val="ListParagraph"/>
        <w:tabs>
          <w:tab w:val="left" w:pos="1843"/>
          <w:tab w:val="right" w:pos="9356"/>
        </w:tabs>
        <w:ind w:firstLine="0"/>
        <w:rPr>
          <w:bCs/>
          <w:color w:val="FF0000"/>
        </w:rPr>
      </w:pPr>
      <w:r>
        <w:rPr>
          <w:bCs/>
          <w:color w:val="FF0000"/>
        </w:rPr>
        <w:t>The energy has not exceeded the energy of an iron nucleus</w:t>
      </w:r>
      <w:r>
        <w:rPr>
          <w:bCs/>
          <w:color w:val="FF0000"/>
        </w:rPr>
        <w:tab/>
        <w:t>1</w:t>
      </w:r>
    </w:p>
    <w:p w14:paraId="6E54D63F" w14:textId="77777777" w:rsidR="00203A00" w:rsidRPr="00467EBB" w:rsidRDefault="00203A00" w:rsidP="00467EBB">
      <w:pPr>
        <w:pStyle w:val="ListParagraph"/>
        <w:tabs>
          <w:tab w:val="left" w:pos="1843"/>
          <w:tab w:val="right" w:pos="9356"/>
        </w:tabs>
        <w:ind w:firstLine="0"/>
        <w:rPr>
          <w:bCs/>
          <w:color w:val="FF0000"/>
        </w:rPr>
      </w:pPr>
    </w:p>
    <w:p w14:paraId="47AC1AEF" w14:textId="77777777" w:rsidR="00203A00" w:rsidRPr="00467EBB" w:rsidRDefault="00203A00" w:rsidP="00467EBB">
      <w:pPr>
        <w:pStyle w:val="ListParagraph"/>
        <w:tabs>
          <w:tab w:val="left" w:pos="1843"/>
          <w:tab w:val="right" w:pos="9356"/>
        </w:tabs>
        <w:ind w:firstLine="0"/>
        <w:rPr>
          <w:bCs/>
          <w:color w:val="FF0000"/>
        </w:rPr>
      </w:pPr>
    </w:p>
    <w:p w14:paraId="309219F8" w14:textId="52EF058F" w:rsidR="00203A00" w:rsidRPr="00467EBB" w:rsidRDefault="00D042B1" w:rsidP="00467EBB">
      <w:pPr>
        <w:pStyle w:val="ListParagraph"/>
        <w:tabs>
          <w:tab w:val="left" w:pos="1843"/>
          <w:tab w:val="right" w:pos="9356"/>
        </w:tabs>
        <w:ind w:firstLine="0"/>
        <w:rPr>
          <w:bCs/>
          <w:color w:val="FF0000"/>
        </w:rPr>
      </w:pPr>
      <w:r>
        <w:rPr>
          <w:bCs/>
          <w:color w:val="FF0000"/>
        </w:rPr>
        <w:t>High energy cosmic rays have confirmed to be heavy nuclei</w:t>
      </w:r>
      <w:r>
        <w:rPr>
          <w:bCs/>
          <w:color w:val="FF0000"/>
        </w:rPr>
        <w:tab/>
        <w:t>1</w:t>
      </w:r>
    </w:p>
    <w:p w14:paraId="6FFAFC15" w14:textId="77777777" w:rsidR="00203A00" w:rsidRPr="00467EBB" w:rsidRDefault="00203A00" w:rsidP="00467EBB">
      <w:pPr>
        <w:pStyle w:val="ListParagraph"/>
        <w:tabs>
          <w:tab w:val="left" w:pos="1843"/>
          <w:tab w:val="right" w:pos="9356"/>
        </w:tabs>
        <w:ind w:firstLine="0"/>
        <w:rPr>
          <w:bCs/>
          <w:color w:val="FF0000"/>
        </w:rPr>
      </w:pPr>
    </w:p>
    <w:p w14:paraId="0AA5AC4A" w14:textId="77777777" w:rsidR="00203A00" w:rsidRPr="00467EBB" w:rsidRDefault="00203A00" w:rsidP="00467EBB">
      <w:pPr>
        <w:pStyle w:val="ListParagraph"/>
        <w:tabs>
          <w:tab w:val="left" w:pos="1843"/>
          <w:tab w:val="right" w:pos="9356"/>
        </w:tabs>
        <w:ind w:firstLine="0"/>
        <w:rPr>
          <w:bCs/>
          <w:color w:val="FF0000"/>
        </w:rPr>
      </w:pPr>
    </w:p>
    <w:p w14:paraId="10CF53B3" w14:textId="77777777" w:rsidR="00203A00" w:rsidRPr="00467EBB" w:rsidRDefault="00203A00" w:rsidP="00467EBB">
      <w:pPr>
        <w:pStyle w:val="ListParagraph"/>
        <w:tabs>
          <w:tab w:val="left" w:pos="1843"/>
          <w:tab w:val="right" w:pos="9356"/>
        </w:tabs>
        <w:ind w:firstLine="0"/>
        <w:rPr>
          <w:bCs/>
          <w:color w:val="FF0000"/>
        </w:rPr>
      </w:pPr>
    </w:p>
    <w:p w14:paraId="7CCAB212" w14:textId="77777777" w:rsidR="00203A00" w:rsidRPr="00467EBB" w:rsidRDefault="00203A00" w:rsidP="00467EBB">
      <w:pPr>
        <w:pStyle w:val="ListParagraph"/>
        <w:tabs>
          <w:tab w:val="left" w:pos="1843"/>
          <w:tab w:val="right" w:pos="9356"/>
        </w:tabs>
        <w:ind w:firstLine="0"/>
        <w:rPr>
          <w:bCs/>
          <w:color w:val="FF0000"/>
        </w:rPr>
      </w:pPr>
    </w:p>
    <w:p w14:paraId="071E57A6" w14:textId="77777777" w:rsidR="00203A00" w:rsidRPr="00467EBB" w:rsidRDefault="00203A00" w:rsidP="00467EBB">
      <w:pPr>
        <w:pStyle w:val="ListParagraph"/>
        <w:tabs>
          <w:tab w:val="left" w:pos="1843"/>
          <w:tab w:val="right" w:pos="9356"/>
        </w:tabs>
        <w:ind w:firstLine="0"/>
        <w:rPr>
          <w:bCs/>
          <w:color w:val="FF0000"/>
        </w:rPr>
      </w:pPr>
    </w:p>
    <w:p w14:paraId="32153F91" w14:textId="77777777" w:rsidR="00203A00" w:rsidRPr="00467EBB" w:rsidRDefault="00203A00" w:rsidP="00467EBB">
      <w:pPr>
        <w:pStyle w:val="ListParagraph"/>
        <w:tabs>
          <w:tab w:val="left" w:pos="1843"/>
          <w:tab w:val="right" w:pos="9356"/>
        </w:tabs>
        <w:ind w:firstLine="0"/>
        <w:rPr>
          <w:bCs/>
          <w:color w:val="FF0000"/>
        </w:rPr>
      </w:pPr>
    </w:p>
    <w:p w14:paraId="7434635B" w14:textId="77777777" w:rsidR="00203A00" w:rsidRPr="00467EBB" w:rsidRDefault="00203A00" w:rsidP="00467EBB">
      <w:pPr>
        <w:pStyle w:val="ListParagraph"/>
        <w:tabs>
          <w:tab w:val="left" w:pos="1843"/>
          <w:tab w:val="right" w:pos="9356"/>
        </w:tabs>
        <w:ind w:firstLine="0"/>
        <w:rPr>
          <w:bCs/>
          <w:color w:val="FF0000"/>
        </w:rPr>
      </w:pPr>
    </w:p>
    <w:p w14:paraId="18D4976B" w14:textId="77777777" w:rsidR="00203A00" w:rsidRDefault="00203A00" w:rsidP="00203A00">
      <w:pPr>
        <w:tabs>
          <w:tab w:val="left" w:pos="1134"/>
          <w:tab w:val="right" w:pos="9356"/>
        </w:tabs>
        <w:ind w:left="567" w:hanging="567"/>
      </w:pPr>
    </w:p>
    <w:p w14:paraId="75F46DA2" w14:textId="77777777" w:rsidR="007A762B" w:rsidRDefault="007A762B">
      <w:pPr>
        <w:spacing w:after="160" w:line="259" w:lineRule="auto"/>
        <w:rPr>
          <w:rFonts w:cs="Arial"/>
          <w:b/>
          <w:bCs/>
          <w:szCs w:val="22"/>
        </w:rPr>
      </w:pPr>
      <w:r>
        <w:rPr>
          <w:rFonts w:cs="Arial"/>
          <w:b/>
          <w:bCs/>
          <w:szCs w:val="22"/>
        </w:rPr>
        <w:br w:type="page"/>
      </w:r>
    </w:p>
    <w:p w14:paraId="2EC19301" w14:textId="25C79D90" w:rsidR="00203A00" w:rsidRDefault="00203A00" w:rsidP="00203A00">
      <w:pPr>
        <w:tabs>
          <w:tab w:val="left" w:pos="1134"/>
          <w:tab w:val="right" w:pos="9356"/>
        </w:tabs>
        <w:ind w:left="567" w:hanging="567"/>
        <w:rPr>
          <w:rFonts w:eastAsia="Times New Roman" w:cs="Arial"/>
          <w:b/>
          <w:szCs w:val="22"/>
          <w:lang w:val="en-GB" w:eastAsia="en-US"/>
        </w:rPr>
      </w:pPr>
      <w:r>
        <w:rPr>
          <w:rFonts w:cs="Arial"/>
          <w:b/>
          <w:bCs/>
          <w:szCs w:val="22"/>
        </w:rPr>
        <w:lastRenderedPageBreak/>
        <w:t>Question 2</w:t>
      </w:r>
      <w:r w:rsidR="002F44BD">
        <w:rPr>
          <w:rFonts w:cs="Arial"/>
          <w:b/>
          <w:bCs/>
          <w:szCs w:val="22"/>
        </w:rPr>
        <w:t>2</w:t>
      </w:r>
      <w:r>
        <w:rPr>
          <w:rFonts w:cs="Arial"/>
          <w:b/>
          <w:bCs/>
          <w:szCs w:val="22"/>
        </w:rPr>
        <w:tab/>
      </w:r>
      <w:r>
        <w:rPr>
          <w:rFonts w:eastAsia="Times New Roman" w:cs="Arial"/>
          <w:b/>
          <w:szCs w:val="22"/>
          <w:lang w:val="en-GB" w:eastAsia="en-US"/>
        </w:rPr>
        <w:t>(18 marks)</w:t>
      </w:r>
    </w:p>
    <w:p w14:paraId="53314A81" w14:textId="77777777" w:rsidR="00203A00" w:rsidRDefault="00203A00" w:rsidP="00203A00">
      <w:pPr>
        <w:pStyle w:val="Heading1"/>
        <w:ind w:left="-39"/>
        <w:rPr>
          <w:rFonts w:ascii="Arial" w:eastAsia="Times New Roman" w:hAnsi="Arial" w:cs="Arial"/>
          <w:b w:val="0"/>
          <w:bCs w:val="0"/>
          <w:i/>
          <w:spacing w:val="0"/>
          <w:szCs w:val="22"/>
        </w:rPr>
      </w:pPr>
      <w:r w:rsidRPr="002256EB">
        <w:rPr>
          <w:rFonts w:ascii="Arial" w:eastAsia="Times New Roman" w:hAnsi="Arial" w:cs="Arial"/>
          <w:b w:val="0"/>
          <w:bCs w:val="0"/>
          <w:i/>
          <w:spacing w:val="0"/>
          <w:szCs w:val="22"/>
        </w:rPr>
        <w:t>Brushed and Brushless DC Electric Motors</w:t>
      </w:r>
    </w:p>
    <w:p w14:paraId="25041919" w14:textId="77777777" w:rsidR="00203A00" w:rsidRPr="002256EB" w:rsidRDefault="00203A00" w:rsidP="00203A00"/>
    <w:p w14:paraId="29438C94" w14:textId="77777777" w:rsidR="00203A00" w:rsidRDefault="00203A00" w:rsidP="00203A00">
      <w:pPr>
        <w:tabs>
          <w:tab w:val="left" w:pos="1134"/>
          <w:tab w:val="right" w:pos="9356"/>
        </w:tabs>
      </w:pPr>
      <w:r>
        <w:t>In this course you were introduced to the DC electric motor. An emf source drives a current through an armature coil, in the presence of a magnetic field, which produces a torque. Brushes and a commutator are used to ensure the direction of rotation is maintained. The motor then produces mechanical energy which is transferred to a load (the thing that we want to spin). This motor design was first used over 100 years ago but there are now many variations of motors, each with their own advantages and disadvantages.</w:t>
      </w:r>
    </w:p>
    <w:p w14:paraId="1F74E1F5" w14:textId="77777777" w:rsidR="00203A00" w:rsidRDefault="00203A00" w:rsidP="00203A00">
      <w:pPr>
        <w:tabs>
          <w:tab w:val="left" w:pos="1134"/>
          <w:tab w:val="right" w:pos="9356"/>
        </w:tabs>
      </w:pPr>
    </w:p>
    <w:p w14:paraId="620D45D3" w14:textId="77777777" w:rsidR="00203A00" w:rsidRDefault="00203A00" w:rsidP="00203A00">
      <w:pPr>
        <w:tabs>
          <w:tab w:val="left" w:pos="1134"/>
          <w:tab w:val="right" w:pos="9356"/>
        </w:tabs>
      </w:pPr>
      <w:r>
        <w:rPr>
          <w:noProof/>
          <w:lang w:eastAsia="ja-JP"/>
        </w:rPr>
        <w:drawing>
          <wp:anchor distT="0" distB="0" distL="114300" distR="114300" simplePos="0" relativeHeight="251691008" behindDoc="1" locked="0" layoutInCell="1" allowOverlap="1" wp14:anchorId="5C082C18" wp14:editId="017E11A7">
            <wp:simplePos x="0" y="0"/>
            <wp:positionH relativeFrom="column">
              <wp:posOffset>3504565</wp:posOffset>
            </wp:positionH>
            <wp:positionV relativeFrom="paragraph">
              <wp:posOffset>64135</wp:posOffset>
            </wp:positionV>
            <wp:extent cx="2826385" cy="1226820"/>
            <wp:effectExtent l="0" t="0" r="0" b="0"/>
            <wp:wrapTight wrapText="bothSides">
              <wp:wrapPolygon edited="0">
                <wp:start x="0" y="0"/>
                <wp:lineTo x="0" y="21130"/>
                <wp:lineTo x="21401" y="21130"/>
                <wp:lineTo x="21401" y="0"/>
                <wp:lineTo x="0" y="0"/>
              </wp:wrapPolygon>
            </wp:wrapTight>
            <wp:docPr id="239" name="Picture 239" descr="https://upload.wikimedia.org/wikipedia/commons/thumb/f/fb/Motor_internals.JPG/800px-Motor_intern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b/Motor_internals.JPG/800px-Motor_internals.JP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59141"/>
                    <a:stretch/>
                  </pic:blipFill>
                  <pic:spPr bwMode="auto">
                    <a:xfrm>
                      <a:off x="0" y="0"/>
                      <a:ext cx="2826385" cy="1226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motor you are most familiar with from this course is referred to as a brushed DC motor. It is powered by a DC emf source and, as mentioned before, requires brushes and a commutator to operate. These motors are still used today. The smallest examples are found in toy cars and battery-operated fans. Being so small, a permanent magnet suffices to create the magnetic field required. </w:t>
      </w:r>
    </w:p>
    <w:p w14:paraId="323C96FB" w14:textId="77777777" w:rsidR="00203A00" w:rsidRDefault="00203A00" w:rsidP="00203A00">
      <w:pPr>
        <w:tabs>
          <w:tab w:val="left" w:pos="1134"/>
          <w:tab w:val="right" w:pos="9356"/>
        </w:tabs>
        <w:ind w:hanging="567"/>
      </w:pPr>
    </w:p>
    <w:p w14:paraId="5978E12A" w14:textId="77777777" w:rsidR="00203A00" w:rsidRDefault="00203A00" w:rsidP="00203A00">
      <w:pPr>
        <w:tabs>
          <w:tab w:val="left" w:pos="1134"/>
          <w:tab w:val="right" w:pos="9356"/>
        </w:tabs>
        <w:ind w:left="567" w:hanging="567"/>
        <w:jc w:val="center"/>
      </w:pPr>
    </w:p>
    <w:p w14:paraId="0D62FB20" w14:textId="77777777" w:rsidR="00203A00" w:rsidRDefault="00203A00" w:rsidP="00203A00">
      <w:pPr>
        <w:tabs>
          <w:tab w:val="right" w:pos="9356"/>
        </w:tabs>
      </w:pPr>
      <w:r>
        <w:t>Larger brushed DC motors are used in printing presses. The size of these motors makes using a permanent magnet impractical. An electromagnet is used to produce the magnetic field, which can be powered by the same emf source that drives the current through the armature coil. These electromagnets are referred to as field coils – as in the coils in a motor responsible for producing the magnetic field. There are two methods by which the emf source can be connected to both the armature coils and field coils. Diagram A below is for a shunt wound DC motor and Diagram B is a series wound DC motor.</w:t>
      </w:r>
    </w:p>
    <w:p w14:paraId="2948BF90" w14:textId="77777777" w:rsidR="00203A00" w:rsidRDefault="00203A00" w:rsidP="00203A00">
      <w:pPr>
        <w:tabs>
          <w:tab w:val="right" w:pos="9356"/>
        </w:tabs>
      </w:pPr>
    </w:p>
    <w:p w14:paraId="66E9AEFB" w14:textId="77777777" w:rsidR="00203A00" w:rsidRDefault="00203A00" w:rsidP="00203A00">
      <w:pPr>
        <w:tabs>
          <w:tab w:val="right" w:pos="9356"/>
        </w:tabs>
        <w:jc w:val="center"/>
      </w:pPr>
      <w:r>
        <w:rPr>
          <w:noProof/>
          <w:lang w:eastAsia="ja-JP"/>
        </w:rPr>
        <w:drawing>
          <wp:inline distT="0" distB="0" distL="0" distR="0" wp14:anchorId="046EE1C4" wp14:editId="5C77F48E">
            <wp:extent cx="2795286" cy="1915795"/>
            <wp:effectExtent l="0" t="0" r="5080" b="8255"/>
            <wp:docPr id="259" name="Picture 259" descr="https://upload.wikimedia.org/wikipedia/commons/8/83/Serie_Shunt_Coump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8/83/Serie_Shunt_Coumpound.png"/>
                    <pic:cNvPicPr>
                      <a:picLocks noChangeAspect="1" noChangeArrowheads="1"/>
                    </pic:cNvPicPr>
                  </pic:nvPicPr>
                  <pic:blipFill rotWithShape="1">
                    <a:blip r:embed="rId32">
                      <a:extLst>
                        <a:ext uri="{28A0092B-C50C-407E-A947-70E740481C1C}">
                          <a14:useLocalDpi xmlns:a14="http://schemas.microsoft.com/office/drawing/2010/main" val="0"/>
                        </a:ext>
                      </a:extLst>
                    </a:blip>
                    <a:srcRect r="39013"/>
                    <a:stretch/>
                  </pic:blipFill>
                  <pic:spPr bwMode="auto">
                    <a:xfrm>
                      <a:off x="0" y="0"/>
                      <a:ext cx="2795286" cy="1915795"/>
                    </a:xfrm>
                    <a:prstGeom prst="rect">
                      <a:avLst/>
                    </a:prstGeom>
                    <a:noFill/>
                    <a:ln>
                      <a:noFill/>
                    </a:ln>
                    <a:extLst>
                      <a:ext uri="{53640926-AAD7-44D8-BBD7-CCE9431645EC}">
                        <a14:shadowObscured xmlns:a14="http://schemas.microsoft.com/office/drawing/2010/main"/>
                      </a:ext>
                    </a:extLst>
                  </pic:spPr>
                </pic:pic>
              </a:graphicData>
            </a:graphic>
          </wp:inline>
        </w:drawing>
      </w:r>
    </w:p>
    <w:p w14:paraId="2DEAD1D0" w14:textId="77777777" w:rsidR="00203A00" w:rsidRDefault="00203A00" w:rsidP="00203A00">
      <w:pPr>
        <w:tabs>
          <w:tab w:val="right" w:pos="9356"/>
        </w:tabs>
        <w:jc w:val="center"/>
      </w:pPr>
      <w:r>
        <w:t>A: Shunt wound</w:t>
      </w:r>
    </w:p>
    <w:p w14:paraId="247FF15B" w14:textId="77777777" w:rsidR="00203A00" w:rsidRDefault="00203A00" w:rsidP="00203A00">
      <w:pPr>
        <w:tabs>
          <w:tab w:val="right" w:pos="9356"/>
        </w:tabs>
        <w:jc w:val="center"/>
      </w:pPr>
      <w:r>
        <w:t>B: Series wound</w:t>
      </w:r>
    </w:p>
    <w:p w14:paraId="5B5AECE6" w14:textId="77777777" w:rsidR="00203A00" w:rsidRDefault="00203A00" w:rsidP="00203A00">
      <w:pPr>
        <w:tabs>
          <w:tab w:val="right" w:pos="9356"/>
        </w:tabs>
        <w:jc w:val="center"/>
      </w:pPr>
      <w:r>
        <w:t>M is the armature coil, f is the field coil</w:t>
      </w:r>
    </w:p>
    <w:p w14:paraId="4A3F2046" w14:textId="77777777" w:rsidR="00203A00" w:rsidRDefault="00203A00" w:rsidP="00203A00">
      <w:pPr>
        <w:tabs>
          <w:tab w:val="right" w:pos="9356"/>
        </w:tabs>
        <w:jc w:val="center"/>
      </w:pPr>
    </w:p>
    <w:p w14:paraId="72C60CC5" w14:textId="752F5227" w:rsidR="00203A00" w:rsidRDefault="00203A00" w:rsidP="00203A00">
      <w:pPr>
        <w:tabs>
          <w:tab w:val="right" w:pos="9356"/>
        </w:tabs>
        <w:rPr>
          <w:lang w:val="en"/>
        </w:rPr>
      </w:pPr>
      <w:r>
        <w:t xml:space="preserve">A shunt wound design has the field coils in parallel with the armature coils. Both coils receive the same voltage from the emf source. </w:t>
      </w:r>
      <w:r w:rsidRPr="003A33FD">
        <w:rPr>
          <w:lang w:val="en"/>
        </w:rPr>
        <w:t xml:space="preserve">When electric voltage is supplied to the shunt DC motor, due to high resistance of the shunt winding, it draws very low current. The higher number of turns of the </w:t>
      </w:r>
      <w:r>
        <w:rPr>
          <w:lang w:val="en"/>
        </w:rPr>
        <w:t>field coil</w:t>
      </w:r>
      <w:r w:rsidRPr="003A33FD">
        <w:rPr>
          <w:lang w:val="en"/>
        </w:rPr>
        <w:t xml:space="preserve"> helps in generating a strong magnetic field. The armature draws </w:t>
      </w:r>
      <w:r>
        <w:rPr>
          <w:lang w:val="en"/>
        </w:rPr>
        <w:t xml:space="preserve">a </w:t>
      </w:r>
      <w:r w:rsidRPr="003A33FD">
        <w:rPr>
          <w:lang w:val="en"/>
        </w:rPr>
        <w:t xml:space="preserve">high current, </w:t>
      </w:r>
      <w:r>
        <w:rPr>
          <w:lang w:val="en"/>
        </w:rPr>
        <w:t>thus needs thicker wires</w:t>
      </w:r>
      <w:r w:rsidRPr="003A33FD">
        <w:rPr>
          <w:lang w:val="en"/>
        </w:rPr>
        <w:t>.</w:t>
      </w:r>
      <w:r>
        <w:rPr>
          <w:lang w:val="en"/>
        </w:rPr>
        <w:t xml:space="preserve"> </w:t>
      </w:r>
      <w:r w:rsidRPr="009A510A">
        <w:rPr>
          <w:lang w:val="en"/>
        </w:rPr>
        <w:t xml:space="preserve">A shunt DC motor </w:t>
      </w:r>
      <w:r>
        <w:rPr>
          <w:lang w:val="en"/>
        </w:rPr>
        <w:t>is naturally excellent at controlling its</w:t>
      </w:r>
      <w:r w:rsidRPr="009A510A">
        <w:rPr>
          <w:lang w:val="en"/>
        </w:rPr>
        <w:t xml:space="preserve"> speed. As the armature</w:t>
      </w:r>
      <w:r>
        <w:rPr>
          <w:lang w:val="en"/>
        </w:rPr>
        <w:t xml:space="preserve"> coil</w:t>
      </w:r>
      <w:r w:rsidRPr="009A510A">
        <w:rPr>
          <w:lang w:val="en"/>
        </w:rPr>
        <w:t xml:space="preserve"> rotates, it </w:t>
      </w:r>
      <w:r>
        <w:rPr>
          <w:lang w:val="en"/>
        </w:rPr>
        <w:t>generates a back emf which limits the current in the armature which also limits the torque at high speeds</w:t>
      </w:r>
      <w:r w:rsidRPr="009A510A">
        <w:rPr>
          <w:lang w:val="en"/>
        </w:rPr>
        <w:t xml:space="preserve">. </w:t>
      </w:r>
      <w:r>
        <w:rPr>
          <w:lang w:val="en"/>
        </w:rPr>
        <w:t>When a load is attached, this reduces the rotational speed of the motor initially, but this also reduces the back emf which results in more torque that speeds the motor back up. To change the operating speed of the motor, a rheostat (variable resistor) is placed in the field coil branch</w:t>
      </w:r>
      <w:r w:rsidR="00B101FB">
        <w:rPr>
          <w:lang w:val="en"/>
        </w:rPr>
        <w:t xml:space="preserve"> </w:t>
      </w:r>
      <w:r>
        <w:rPr>
          <w:lang w:val="en"/>
        </w:rPr>
        <w:t xml:space="preserve">- increasing the resistance here results in a decrease in field strength which speeds the motor up. </w:t>
      </w:r>
    </w:p>
    <w:p w14:paraId="32E4DE9F" w14:textId="77777777" w:rsidR="00203A00" w:rsidRDefault="00203A00" w:rsidP="00203A00">
      <w:pPr>
        <w:tabs>
          <w:tab w:val="right" w:pos="9356"/>
        </w:tabs>
        <w:rPr>
          <w:lang w:val="en"/>
        </w:rPr>
      </w:pPr>
    </w:p>
    <w:p w14:paraId="22EE47CE" w14:textId="77777777" w:rsidR="000C57FF" w:rsidRDefault="000C57FF" w:rsidP="000C57FF">
      <w:pPr>
        <w:tabs>
          <w:tab w:val="right" w:pos="9356"/>
        </w:tabs>
        <w:rPr>
          <w:lang w:val="en"/>
        </w:rPr>
      </w:pPr>
      <w:r>
        <w:rPr>
          <w:lang w:val="en"/>
        </w:rPr>
        <w:lastRenderedPageBreak/>
        <w:t xml:space="preserve">A series wound DC motor has the field coils in series with the armature coils. At all times the current in both coils will be the same. As the current is the same in both armature and field coils, and the field in a coil is proportional to the current, the torque produced is proportional to the square of the current. When first started the current through the coils is limited only by the internal resistance of the wires. So the field coils are very thick but are few in number. This can produce very large starting torques but often puts the wires at risk of overheating. An additional resistor is added during motor startup which is gradually removed as the motor picks up speed. When a load is added this slows down the motor. This reduces the back emf from the armature, resulting in a larger current. Since this current also flows through the field coils, there is an increase in magnetic flux which actually increases the back emf – so overall the net effect is that the motor will slow down whenever a load is added to it. Having large initial torque and dropping in speed as a load is added makes series DC motors ideal as starter motors, like those used in cars. A petrol-based motor in a car cannot start itself – it needs to be given a “push” by a starter motor to get things going.  </w:t>
      </w:r>
    </w:p>
    <w:p w14:paraId="2A4576DD" w14:textId="77777777" w:rsidR="000C57FF" w:rsidRDefault="000C57FF" w:rsidP="000C57FF">
      <w:pPr>
        <w:tabs>
          <w:tab w:val="right" w:pos="9356"/>
        </w:tabs>
        <w:rPr>
          <w:lang w:val="en"/>
        </w:rPr>
      </w:pPr>
    </w:p>
    <w:p w14:paraId="45EDCBA2" w14:textId="77777777" w:rsidR="000C57FF" w:rsidRDefault="000C57FF" w:rsidP="000C57FF">
      <w:pPr>
        <w:pStyle w:val="text"/>
        <w:shd w:val="clear" w:color="auto" w:fill="FFFFFF"/>
        <w:rPr>
          <w:rFonts w:ascii="Arial" w:eastAsia="MS Mincho" w:hAnsi="Arial" w:cs="Goudy Old Style"/>
          <w:sz w:val="22"/>
          <w:lang w:val="en"/>
        </w:rPr>
      </w:pPr>
      <w:r>
        <w:rPr>
          <w:noProof/>
          <w:lang w:eastAsia="ja-JP"/>
        </w:rPr>
        <w:drawing>
          <wp:anchor distT="0" distB="0" distL="114300" distR="114300" simplePos="0" relativeHeight="251735040" behindDoc="1" locked="0" layoutInCell="1" allowOverlap="1" wp14:anchorId="31BF8DD7" wp14:editId="00EDDC78">
            <wp:simplePos x="0" y="0"/>
            <wp:positionH relativeFrom="column">
              <wp:posOffset>2937510</wp:posOffset>
            </wp:positionH>
            <wp:positionV relativeFrom="paragraph">
              <wp:posOffset>1318895</wp:posOffset>
            </wp:positionV>
            <wp:extent cx="3493770" cy="2621280"/>
            <wp:effectExtent l="0" t="0" r="0" b="7620"/>
            <wp:wrapTight wrapText="bothSides">
              <wp:wrapPolygon edited="0">
                <wp:start x="0" y="0"/>
                <wp:lineTo x="0" y="21506"/>
                <wp:lineTo x="21435" y="21506"/>
                <wp:lineTo x="21435" y="0"/>
                <wp:lineTo x="0" y="0"/>
              </wp:wrapPolygon>
            </wp:wrapTight>
            <wp:docPr id="260" name="Picture 260" descr="https://upload.wikimedia.org/wikipedia/commons/thumb/2/2e/Floppy_drive_spindle_motor_open.jpg/1280px-Floppy_drive_spindle_motor_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e/Floppy_drive_spindle_motor_open.jpg/1280px-Floppy_drive_spindle_motor_open.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93770"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1B9C">
        <w:rPr>
          <w:rFonts w:ascii="Arial" w:eastAsia="MS Mincho" w:hAnsi="Arial" w:cs="Goudy Old Style"/>
          <w:sz w:val="22"/>
          <w:lang w:val="en"/>
        </w:rPr>
        <w:t xml:space="preserve">Regardless whether shunt or series, when both motors are designed with brushes and commutators they suffer the same disadvantage – the relatively high wear and tear of components. Brushes need to be in contact with the commutator to provide the electrical connection and due to the high rate of </w:t>
      </w:r>
      <w:r w:rsidRPr="00E2496F">
        <w:rPr>
          <w:rFonts w:ascii="Arial" w:eastAsia="MS Mincho" w:hAnsi="Arial" w:cs="Goudy Old Style"/>
          <w:sz w:val="22"/>
          <w:lang w:val="en"/>
        </w:rPr>
        <w:t>rotation will be worn away. There was no avoiding this until the 19</w:t>
      </w:r>
      <w:r>
        <w:rPr>
          <w:rFonts w:ascii="Arial" w:eastAsia="MS Mincho" w:hAnsi="Arial" w:cs="Goudy Old Style"/>
          <w:sz w:val="22"/>
          <w:lang w:val="en"/>
        </w:rPr>
        <w:t>7</w:t>
      </w:r>
      <w:r w:rsidRPr="00E2496F">
        <w:rPr>
          <w:rFonts w:ascii="Arial" w:eastAsia="MS Mincho" w:hAnsi="Arial" w:cs="Goudy Old Style"/>
          <w:sz w:val="22"/>
          <w:lang w:val="en"/>
        </w:rPr>
        <w:t xml:space="preserve">0s when semiconductor technology was developed. In </w:t>
      </w:r>
      <w:r>
        <w:rPr>
          <w:rFonts w:ascii="Arial" w:eastAsia="MS Mincho" w:hAnsi="Arial" w:cs="Goudy Old Style"/>
          <w:sz w:val="22"/>
          <w:lang w:val="en"/>
        </w:rPr>
        <w:t>a</w:t>
      </w:r>
      <w:r w:rsidRPr="00E2496F">
        <w:rPr>
          <w:rFonts w:ascii="Arial" w:eastAsia="MS Mincho" w:hAnsi="Arial" w:cs="Goudy Old Style"/>
          <w:sz w:val="22"/>
          <w:lang w:val="en"/>
        </w:rPr>
        <w:t xml:space="preserve"> brushless DC motor, there are no brushes to achieve </w:t>
      </w:r>
      <w:r>
        <w:rPr>
          <w:rFonts w:ascii="Arial" w:eastAsia="MS Mincho" w:hAnsi="Arial" w:cs="Goudy Old Style"/>
          <w:sz w:val="22"/>
          <w:lang w:val="en"/>
        </w:rPr>
        <w:t>the necessary reversal of current/magnetic field</w:t>
      </w:r>
      <w:r w:rsidRPr="00E2496F">
        <w:rPr>
          <w:rFonts w:ascii="Arial" w:eastAsia="MS Mincho" w:hAnsi="Arial" w:cs="Goudy Old Style"/>
          <w:sz w:val="22"/>
          <w:lang w:val="en"/>
        </w:rPr>
        <w:t xml:space="preserve">. </w:t>
      </w:r>
      <w:r>
        <w:rPr>
          <w:rFonts w:ascii="Arial" w:eastAsia="MS Mincho" w:hAnsi="Arial" w:cs="Goudy Old Style"/>
          <w:sz w:val="22"/>
          <w:lang w:val="en"/>
        </w:rPr>
        <w:t>Electrical</w:t>
      </w:r>
      <w:r w:rsidRPr="00E2496F">
        <w:rPr>
          <w:rFonts w:ascii="Arial" w:eastAsia="MS Mincho" w:hAnsi="Arial" w:cs="Goudy Old Style"/>
          <w:sz w:val="22"/>
          <w:lang w:val="en"/>
        </w:rPr>
        <w:t xml:space="preserve"> transistors</w:t>
      </w:r>
      <w:r>
        <w:rPr>
          <w:rFonts w:ascii="Arial" w:eastAsia="MS Mincho" w:hAnsi="Arial" w:cs="Goudy Old Style"/>
          <w:sz w:val="22"/>
          <w:lang w:val="en"/>
        </w:rPr>
        <w:t xml:space="preserve"> (the semiconductor technology)</w:t>
      </w:r>
      <w:r w:rsidRPr="00E2496F">
        <w:rPr>
          <w:rFonts w:ascii="Arial" w:eastAsia="MS Mincho" w:hAnsi="Arial" w:cs="Goudy Old Style"/>
          <w:sz w:val="22"/>
          <w:lang w:val="en"/>
        </w:rPr>
        <w:t xml:space="preserve"> </w:t>
      </w:r>
      <w:r>
        <w:rPr>
          <w:rFonts w:ascii="Arial" w:eastAsia="MS Mincho" w:hAnsi="Arial" w:cs="Goudy Old Style"/>
          <w:sz w:val="22"/>
          <w:lang w:val="en"/>
        </w:rPr>
        <w:t xml:space="preserve">perform the reversal instead. </w:t>
      </w:r>
    </w:p>
    <w:p w14:paraId="4EA9ED67" w14:textId="77777777" w:rsidR="000C57FF" w:rsidRPr="00E2496F" w:rsidRDefault="000C57FF" w:rsidP="000C57FF">
      <w:pPr>
        <w:pStyle w:val="text"/>
        <w:shd w:val="clear" w:color="auto" w:fill="FFFFFF"/>
        <w:rPr>
          <w:rFonts w:ascii="Arial" w:eastAsia="MS Mincho" w:hAnsi="Arial" w:cs="Goudy Old Style"/>
          <w:sz w:val="22"/>
          <w:lang w:val="en"/>
        </w:rPr>
      </w:pPr>
      <w:r>
        <w:rPr>
          <w:rFonts w:ascii="Arial" w:eastAsia="MS Mincho" w:hAnsi="Arial" w:cs="Goudy Old Style"/>
          <w:sz w:val="22"/>
          <w:lang w:val="en"/>
        </w:rPr>
        <w:t xml:space="preserve">In a brushed motor the rotor (rotating part) is the armature coil and the stator (stationary part) is the permanent magnet or field coils. A brushless motor reverses these roles. The armature coils remain stationary in the centre while a permanent magnet rotates around the outside. This reduces the inconvenience of designing a method to drive a current through a rotating armature without tangling the wires. </w:t>
      </w:r>
    </w:p>
    <w:p w14:paraId="6805634E" w14:textId="77777777" w:rsidR="000C57FF" w:rsidRDefault="000C57FF" w:rsidP="000C57FF">
      <w:pPr>
        <w:tabs>
          <w:tab w:val="right" w:pos="9356"/>
        </w:tabs>
        <w:rPr>
          <w:lang w:val="en"/>
        </w:rPr>
      </w:pPr>
      <w:r>
        <w:rPr>
          <w:lang w:val="en"/>
        </w:rPr>
        <w:t xml:space="preserve">As the rotor rotates it triggers the transistor switches which rapidly change the direction of the current in the armature windings. Maximum speed is still reached when the back emf of the armature equals the supplied emf but speed can easily be controlled by adjusting the supplied voltage. This motor is also quieter than the brushed types because most of the noise of a motor comes from the rotation and grinding of the commutator against the brushes.  </w:t>
      </w:r>
    </w:p>
    <w:p w14:paraId="683B4ACB" w14:textId="77777777" w:rsidR="00203A00" w:rsidRDefault="00203A00" w:rsidP="00203A00">
      <w:pPr>
        <w:tabs>
          <w:tab w:val="right" w:pos="9356"/>
        </w:tabs>
        <w:rPr>
          <w:lang w:val="en"/>
        </w:rPr>
      </w:pPr>
    </w:p>
    <w:p w14:paraId="45B12F27" w14:textId="77777777" w:rsidR="00203A00" w:rsidRDefault="00203A00" w:rsidP="00203A00">
      <w:pPr>
        <w:spacing w:after="160" w:line="259" w:lineRule="auto"/>
        <w:rPr>
          <w:lang w:val="en"/>
        </w:rPr>
      </w:pPr>
      <w:r>
        <w:rPr>
          <w:lang w:val="en"/>
        </w:rPr>
        <w:br w:type="page"/>
      </w:r>
    </w:p>
    <w:p w14:paraId="396ACA1A" w14:textId="6F691F16" w:rsidR="00203A00" w:rsidRDefault="00203A00" w:rsidP="00E15262">
      <w:pPr>
        <w:pStyle w:val="ListParagraph"/>
        <w:numPr>
          <w:ilvl w:val="0"/>
          <w:numId w:val="17"/>
        </w:numPr>
        <w:tabs>
          <w:tab w:val="right" w:pos="9356"/>
        </w:tabs>
        <w:rPr>
          <w:lang w:val="en"/>
        </w:rPr>
      </w:pPr>
      <w:r>
        <w:rPr>
          <w:lang w:val="en"/>
        </w:rPr>
        <w:lastRenderedPageBreak/>
        <w:t xml:space="preserve">State the defining components of a DC brushed motor and </w:t>
      </w:r>
      <w:r w:rsidR="000C4C13">
        <w:rPr>
          <w:lang w:val="en"/>
        </w:rPr>
        <w:t>one place</w:t>
      </w:r>
      <w:r>
        <w:rPr>
          <w:lang w:val="en"/>
        </w:rPr>
        <w:t xml:space="preserve"> these motors are used.</w:t>
      </w:r>
      <w:r>
        <w:rPr>
          <w:lang w:val="en"/>
        </w:rPr>
        <w:tab/>
        <w:t>(2 marks)</w:t>
      </w:r>
    </w:p>
    <w:p w14:paraId="50D8269B" w14:textId="77777777" w:rsidR="00203A00" w:rsidRPr="00401098" w:rsidRDefault="00203A00" w:rsidP="00401098">
      <w:pPr>
        <w:pStyle w:val="ListParagraph"/>
        <w:tabs>
          <w:tab w:val="left" w:pos="1843"/>
          <w:tab w:val="right" w:pos="9356"/>
        </w:tabs>
        <w:ind w:firstLine="0"/>
        <w:rPr>
          <w:bCs/>
          <w:color w:val="FF0000"/>
        </w:rPr>
      </w:pPr>
    </w:p>
    <w:p w14:paraId="0F4DD603" w14:textId="56FCAA82" w:rsidR="00203A00" w:rsidRPr="00401098" w:rsidRDefault="00401098" w:rsidP="00401098">
      <w:pPr>
        <w:pStyle w:val="ListParagraph"/>
        <w:tabs>
          <w:tab w:val="left" w:pos="1843"/>
          <w:tab w:val="right" w:pos="9356"/>
        </w:tabs>
        <w:ind w:firstLine="0"/>
        <w:rPr>
          <w:bCs/>
          <w:color w:val="FF0000"/>
        </w:rPr>
      </w:pPr>
      <w:r>
        <w:rPr>
          <w:bCs/>
          <w:color w:val="FF0000"/>
        </w:rPr>
        <w:t>Has a commutator and brushes</w:t>
      </w:r>
      <w:r>
        <w:rPr>
          <w:bCs/>
          <w:color w:val="FF0000"/>
        </w:rPr>
        <w:tab/>
        <w:t>1</w:t>
      </w:r>
    </w:p>
    <w:p w14:paraId="3817F26E" w14:textId="77777777" w:rsidR="00203A00" w:rsidRPr="00401098" w:rsidRDefault="00203A00" w:rsidP="00401098">
      <w:pPr>
        <w:pStyle w:val="ListParagraph"/>
        <w:tabs>
          <w:tab w:val="left" w:pos="1843"/>
          <w:tab w:val="right" w:pos="9356"/>
        </w:tabs>
        <w:ind w:firstLine="0"/>
        <w:rPr>
          <w:bCs/>
          <w:color w:val="FF0000"/>
        </w:rPr>
      </w:pPr>
    </w:p>
    <w:p w14:paraId="09BC286D" w14:textId="77777777" w:rsidR="00203A00" w:rsidRPr="00401098" w:rsidRDefault="00203A00" w:rsidP="00401098">
      <w:pPr>
        <w:pStyle w:val="ListParagraph"/>
        <w:tabs>
          <w:tab w:val="left" w:pos="1843"/>
          <w:tab w:val="right" w:pos="9356"/>
        </w:tabs>
        <w:ind w:firstLine="0"/>
        <w:rPr>
          <w:bCs/>
          <w:color w:val="FF0000"/>
        </w:rPr>
      </w:pPr>
    </w:p>
    <w:p w14:paraId="1267957F" w14:textId="5E70ADE9" w:rsidR="00203A00" w:rsidRPr="00401098" w:rsidRDefault="001E45E1" w:rsidP="00401098">
      <w:pPr>
        <w:pStyle w:val="ListParagraph"/>
        <w:tabs>
          <w:tab w:val="left" w:pos="1843"/>
          <w:tab w:val="right" w:pos="9356"/>
        </w:tabs>
        <w:ind w:firstLine="0"/>
        <w:rPr>
          <w:bCs/>
          <w:color w:val="FF0000"/>
        </w:rPr>
      </w:pPr>
      <w:r>
        <w:rPr>
          <w:bCs/>
          <w:color w:val="FF0000"/>
        </w:rPr>
        <w:t>Toy cars/hand held fans/printing presses</w:t>
      </w:r>
      <w:r>
        <w:rPr>
          <w:bCs/>
          <w:color w:val="FF0000"/>
        </w:rPr>
        <w:tab/>
        <w:t>1</w:t>
      </w:r>
    </w:p>
    <w:p w14:paraId="2ADEEFF2" w14:textId="77777777" w:rsidR="00203A00" w:rsidRPr="00401098" w:rsidRDefault="00203A00" w:rsidP="00401098">
      <w:pPr>
        <w:pStyle w:val="ListParagraph"/>
        <w:tabs>
          <w:tab w:val="left" w:pos="1843"/>
          <w:tab w:val="right" w:pos="9356"/>
        </w:tabs>
        <w:ind w:firstLine="0"/>
        <w:rPr>
          <w:bCs/>
          <w:color w:val="FF0000"/>
        </w:rPr>
      </w:pPr>
    </w:p>
    <w:p w14:paraId="45A7E357" w14:textId="77777777" w:rsidR="00203A00" w:rsidRPr="00401098" w:rsidRDefault="00203A00" w:rsidP="00401098">
      <w:pPr>
        <w:pStyle w:val="ListParagraph"/>
        <w:tabs>
          <w:tab w:val="left" w:pos="1843"/>
          <w:tab w:val="right" w:pos="9356"/>
        </w:tabs>
        <w:ind w:firstLine="0"/>
        <w:rPr>
          <w:bCs/>
          <w:color w:val="FF0000"/>
        </w:rPr>
      </w:pPr>
    </w:p>
    <w:p w14:paraId="54C964EF" w14:textId="77777777" w:rsidR="00203A00" w:rsidRPr="00401098" w:rsidRDefault="00203A00" w:rsidP="00401098">
      <w:pPr>
        <w:pStyle w:val="ListParagraph"/>
        <w:tabs>
          <w:tab w:val="left" w:pos="1843"/>
          <w:tab w:val="right" w:pos="9356"/>
        </w:tabs>
        <w:ind w:firstLine="0"/>
        <w:rPr>
          <w:bCs/>
          <w:color w:val="FF0000"/>
        </w:rPr>
      </w:pPr>
    </w:p>
    <w:p w14:paraId="4D3206FB" w14:textId="77777777" w:rsidR="00203A00" w:rsidRPr="00401098" w:rsidRDefault="00203A00" w:rsidP="00401098">
      <w:pPr>
        <w:pStyle w:val="ListParagraph"/>
        <w:tabs>
          <w:tab w:val="left" w:pos="1843"/>
          <w:tab w:val="right" w:pos="9356"/>
        </w:tabs>
        <w:ind w:firstLine="0"/>
        <w:rPr>
          <w:bCs/>
          <w:color w:val="FF0000"/>
        </w:rPr>
      </w:pPr>
    </w:p>
    <w:p w14:paraId="1342A314" w14:textId="30D8CC88" w:rsidR="00203A00" w:rsidRDefault="00203A00" w:rsidP="00E15262">
      <w:pPr>
        <w:pStyle w:val="ListParagraph"/>
        <w:numPr>
          <w:ilvl w:val="0"/>
          <w:numId w:val="17"/>
        </w:numPr>
        <w:tabs>
          <w:tab w:val="right" w:pos="9356"/>
        </w:tabs>
        <w:rPr>
          <w:lang w:val="en"/>
        </w:rPr>
      </w:pPr>
      <w:r>
        <w:rPr>
          <w:lang w:val="en"/>
        </w:rPr>
        <w:t xml:space="preserve">State the name of the conductor windings used as an electromagnet in a </w:t>
      </w:r>
      <w:r w:rsidR="008B572D">
        <w:rPr>
          <w:lang w:val="en"/>
        </w:rPr>
        <w:t xml:space="preserve">large </w:t>
      </w:r>
      <w:r>
        <w:rPr>
          <w:lang w:val="en"/>
        </w:rPr>
        <w:t>motor.</w:t>
      </w:r>
    </w:p>
    <w:p w14:paraId="7E76EC36" w14:textId="77777777" w:rsidR="00203A00" w:rsidRDefault="00203A00" w:rsidP="00203A00">
      <w:pPr>
        <w:pStyle w:val="ListParagraph"/>
        <w:tabs>
          <w:tab w:val="right" w:pos="9356"/>
        </w:tabs>
        <w:ind w:firstLine="0"/>
        <w:rPr>
          <w:lang w:val="en"/>
        </w:rPr>
      </w:pPr>
      <w:r>
        <w:rPr>
          <w:lang w:val="en"/>
        </w:rPr>
        <w:tab/>
        <w:t>(1 mark)</w:t>
      </w:r>
    </w:p>
    <w:p w14:paraId="3350CB6E" w14:textId="04CC3605" w:rsidR="00203A00" w:rsidRPr="001E45E1" w:rsidRDefault="001E45E1" w:rsidP="00203A00">
      <w:pPr>
        <w:pStyle w:val="ListParagraph"/>
        <w:tabs>
          <w:tab w:val="right" w:pos="9356"/>
        </w:tabs>
        <w:ind w:firstLine="0"/>
        <w:rPr>
          <w:color w:val="FF0000"/>
          <w:lang w:val="en"/>
        </w:rPr>
      </w:pPr>
      <w:r w:rsidRPr="001E45E1">
        <w:rPr>
          <w:color w:val="FF0000"/>
          <w:lang w:val="en"/>
        </w:rPr>
        <w:t>Field coils</w:t>
      </w:r>
      <w:r w:rsidRPr="001E45E1">
        <w:rPr>
          <w:color w:val="FF0000"/>
          <w:lang w:val="en"/>
        </w:rPr>
        <w:tab/>
        <w:t>1</w:t>
      </w:r>
    </w:p>
    <w:p w14:paraId="3D98FF85" w14:textId="77777777" w:rsidR="00203A00" w:rsidRDefault="00203A00" w:rsidP="00203A00">
      <w:pPr>
        <w:pStyle w:val="ListParagraph"/>
        <w:tabs>
          <w:tab w:val="right" w:pos="9356"/>
        </w:tabs>
        <w:ind w:firstLine="0"/>
        <w:rPr>
          <w:lang w:val="en"/>
        </w:rPr>
      </w:pPr>
    </w:p>
    <w:p w14:paraId="318F72E0" w14:textId="77777777" w:rsidR="00203A00" w:rsidRDefault="00203A00" w:rsidP="00203A00">
      <w:pPr>
        <w:pStyle w:val="ListParagraph"/>
        <w:tabs>
          <w:tab w:val="right" w:pos="9356"/>
        </w:tabs>
        <w:ind w:firstLine="0"/>
        <w:rPr>
          <w:lang w:val="en"/>
        </w:rPr>
      </w:pPr>
    </w:p>
    <w:p w14:paraId="6736C1E1" w14:textId="77777777" w:rsidR="00203A00" w:rsidRDefault="00203A00" w:rsidP="00203A00">
      <w:pPr>
        <w:pStyle w:val="ListParagraph"/>
        <w:tabs>
          <w:tab w:val="right" w:pos="9356"/>
        </w:tabs>
        <w:ind w:firstLine="0"/>
        <w:rPr>
          <w:lang w:val="en"/>
        </w:rPr>
      </w:pPr>
    </w:p>
    <w:p w14:paraId="3AB8D205" w14:textId="77777777" w:rsidR="00203A00" w:rsidRDefault="00203A00" w:rsidP="00203A00">
      <w:pPr>
        <w:pStyle w:val="ListParagraph"/>
        <w:tabs>
          <w:tab w:val="right" w:pos="9356"/>
        </w:tabs>
        <w:ind w:firstLine="0"/>
        <w:rPr>
          <w:lang w:val="en"/>
        </w:rPr>
      </w:pPr>
    </w:p>
    <w:p w14:paraId="5F5DD844" w14:textId="77777777" w:rsidR="00203A00" w:rsidRDefault="00203A00" w:rsidP="00E15262">
      <w:pPr>
        <w:pStyle w:val="ListParagraph"/>
        <w:numPr>
          <w:ilvl w:val="0"/>
          <w:numId w:val="17"/>
        </w:numPr>
        <w:tabs>
          <w:tab w:val="right" w:pos="9356"/>
        </w:tabs>
        <w:rPr>
          <w:lang w:val="en"/>
        </w:rPr>
      </w:pPr>
      <w:r>
        <w:rPr>
          <w:lang w:val="en"/>
        </w:rPr>
        <w:t>Compare the difference in the construction of a shunt wound motor and a series wound motor.</w:t>
      </w:r>
      <w:r>
        <w:rPr>
          <w:lang w:val="en"/>
        </w:rPr>
        <w:tab/>
        <w:t>(2 marks)</w:t>
      </w:r>
    </w:p>
    <w:p w14:paraId="2E3E895D" w14:textId="77777777" w:rsidR="00203A00" w:rsidRDefault="00203A00" w:rsidP="00203A00">
      <w:pPr>
        <w:tabs>
          <w:tab w:val="right" w:pos="9356"/>
        </w:tabs>
        <w:rPr>
          <w:lang w:val="en"/>
        </w:rPr>
      </w:pPr>
    </w:p>
    <w:p w14:paraId="30287467" w14:textId="13B0C796" w:rsidR="00203A00" w:rsidRPr="001E45E1" w:rsidRDefault="00AA2B95" w:rsidP="001E45E1">
      <w:pPr>
        <w:pStyle w:val="ListParagraph"/>
        <w:tabs>
          <w:tab w:val="left" w:pos="1843"/>
          <w:tab w:val="right" w:pos="9356"/>
        </w:tabs>
        <w:ind w:firstLine="0"/>
        <w:rPr>
          <w:bCs/>
          <w:color w:val="FF0000"/>
        </w:rPr>
      </w:pPr>
      <w:r>
        <w:rPr>
          <w:bCs/>
          <w:color w:val="FF0000"/>
        </w:rPr>
        <w:t>Series - The field coils/electromagnet is connected in series with the armature</w:t>
      </w:r>
      <w:r>
        <w:rPr>
          <w:bCs/>
          <w:color w:val="FF0000"/>
        </w:rPr>
        <w:tab/>
        <w:t>1</w:t>
      </w:r>
    </w:p>
    <w:p w14:paraId="1B064F10" w14:textId="77777777" w:rsidR="00203A00" w:rsidRPr="001E45E1" w:rsidRDefault="00203A00" w:rsidP="001E45E1">
      <w:pPr>
        <w:pStyle w:val="ListParagraph"/>
        <w:tabs>
          <w:tab w:val="left" w:pos="1843"/>
          <w:tab w:val="right" w:pos="9356"/>
        </w:tabs>
        <w:ind w:firstLine="0"/>
        <w:rPr>
          <w:bCs/>
          <w:color w:val="FF0000"/>
        </w:rPr>
      </w:pPr>
    </w:p>
    <w:p w14:paraId="5C13E2C4" w14:textId="77777777" w:rsidR="00203A00" w:rsidRPr="001E45E1" w:rsidRDefault="00203A00" w:rsidP="001E45E1">
      <w:pPr>
        <w:pStyle w:val="ListParagraph"/>
        <w:tabs>
          <w:tab w:val="left" w:pos="1843"/>
          <w:tab w:val="right" w:pos="9356"/>
        </w:tabs>
        <w:ind w:firstLine="0"/>
        <w:rPr>
          <w:bCs/>
          <w:color w:val="FF0000"/>
        </w:rPr>
      </w:pPr>
    </w:p>
    <w:p w14:paraId="01EF5DC3" w14:textId="77777777" w:rsidR="00203A00" w:rsidRPr="001E45E1" w:rsidRDefault="00203A00" w:rsidP="001E45E1">
      <w:pPr>
        <w:pStyle w:val="ListParagraph"/>
        <w:tabs>
          <w:tab w:val="left" w:pos="1843"/>
          <w:tab w:val="right" w:pos="9356"/>
        </w:tabs>
        <w:ind w:firstLine="0"/>
        <w:rPr>
          <w:bCs/>
          <w:color w:val="FF0000"/>
        </w:rPr>
      </w:pPr>
    </w:p>
    <w:p w14:paraId="20B4FB66" w14:textId="6A4FFA88" w:rsidR="00AA2B95" w:rsidRPr="001E45E1" w:rsidRDefault="00AA2B95" w:rsidP="00AA2B95">
      <w:pPr>
        <w:pStyle w:val="ListParagraph"/>
        <w:tabs>
          <w:tab w:val="left" w:pos="1843"/>
          <w:tab w:val="right" w:pos="9356"/>
        </w:tabs>
        <w:ind w:firstLine="0"/>
        <w:rPr>
          <w:bCs/>
          <w:color w:val="FF0000"/>
        </w:rPr>
      </w:pPr>
      <w:r>
        <w:rPr>
          <w:bCs/>
          <w:color w:val="FF0000"/>
        </w:rPr>
        <w:t>Shunt - The field coils/electromagnet is connected in parallel with the armature</w:t>
      </w:r>
      <w:r>
        <w:rPr>
          <w:bCs/>
          <w:color w:val="FF0000"/>
        </w:rPr>
        <w:tab/>
        <w:t>1</w:t>
      </w:r>
    </w:p>
    <w:p w14:paraId="56ECAC2C" w14:textId="77777777" w:rsidR="00203A00" w:rsidRPr="001E45E1" w:rsidRDefault="00203A00" w:rsidP="001E45E1">
      <w:pPr>
        <w:pStyle w:val="ListParagraph"/>
        <w:tabs>
          <w:tab w:val="left" w:pos="1843"/>
          <w:tab w:val="right" w:pos="9356"/>
        </w:tabs>
        <w:ind w:firstLine="0"/>
        <w:rPr>
          <w:bCs/>
          <w:color w:val="FF0000"/>
        </w:rPr>
      </w:pPr>
    </w:p>
    <w:p w14:paraId="509605E1" w14:textId="77777777" w:rsidR="00203A00" w:rsidRPr="001E45E1" w:rsidRDefault="00203A00" w:rsidP="001E45E1">
      <w:pPr>
        <w:pStyle w:val="ListParagraph"/>
        <w:tabs>
          <w:tab w:val="left" w:pos="1843"/>
          <w:tab w:val="right" w:pos="9356"/>
        </w:tabs>
        <w:ind w:firstLine="0"/>
        <w:rPr>
          <w:bCs/>
          <w:color w:val="FF0000"/>
        </w:rPr>
      </w:pPr>
    </w:p>
    <w:p w14:paraId="266C56D1" w14:textId="77777777" w:rsidR="00203A00" w:rsidRPr="001E45E1" w:rsidRDefault="00203A00" w:rsidP="001E45E1">
      <w:pPr>
        <w:pStyle w:val="ListParagraph"/>
        <w:tabs>
          <w:tab w:val="left" w:pos="1843"/>
          <w:tab w:val="right" w:pos="9356"/>
        </w:tabs>
        <w:ind w:firstLine="0"/>
        <w:rPr>
          <w:bCs/>
          <w:color w:val="FF0000"/>
        </w:rPr>
      </w:pPr>
    </w:p>
    <w:p w14:paraId="6D7D98A7" w14:textId="77777777" w:rsidR="00203A00" w:rsidRPr="00AA2B95" w:rsidRDefault="00203A00" w:rsidP="00AA2B95">
      <w:pPr>
        <w:tabs>
          <w:tab w:val="left" w:pos="1843"/>
          <w:tab w:val="right" w:pos="9356"/>
        </w:tabs>
        <w:rPr>
          <w:bCs/>
          <w:color w:val="FF0000"/>
        </w:rPr>
      </w:pPr>
    </w:p>
    <w:p w14:paraId="06564099" w14:textId="77777777" w:rsidR="00203A00" w:rsidRPr="001E45E1" w:rsidRDefault="00203A00" w:rsidP="001E45E1">
      <w:pPr>
        <w:pStyle w:val="ListParagraph"/>
        <w:tabs>
          <w:tab w:val="left" w:pos="1843"/>
          <w:tab w:val="right" w:pos="9356"/>
        </w:tabs>
        <w:ind w:firstLine="0"/>
        <w:rPr>
          <w:bCs/>
          <w:color w:val="FF0000"/>
        </w:rPr>
      </w:pPr>
    </w:p>
    <w:p w14:paraId="35F8DFDC" w14:textId="77777777" w:rsidR="00203A00" w:rsidRPr="00A014DE" w:rsidRDefault="00203A00" w:rsidP="00203A00">
      <w:pPr>
        <w:tabs>
          <w:tab w:val="right" w:pos="9356"/>
        </w:tabs>
        <w:rPr>
          <w:lang w:val="en"/>
        </w:rPr>
      </w:pPr>
    </w:p>
    <w:p w14:paraId="7E1E0C44" w14:textId="77777777" w:rsidR="00707ACA" w:rsidRDefault="00707ACA" w:rsidP="00707ACA">
      <w:pPr>
        <w:pStyle w:val="ListParagraph"/>
        <w:numPr>
          <w:ilvl w:val="0"/>
          <w:numId w:val="17"/>
        </w:numPr>
        <w:tabs>
          <w:tab w:val="right" w:pos="9356"/>
        </w:tabs>
        <w:rPr>
          <w:lang w:val="en"/>
        </w:rPr>
      </w:pPr>
      <w:r>
        <w:rPr>
          <w:lang w:val="en"/>
        </w:rPr>
        <w:t>Explain why the components in a brushed motor have high wear and tear.</w:t>
      </w:r>
      <w:r>
        <w:rPr>
          <w:lang w:val="en"/>
        </w:rPr>
        <w:tab/>
        <w:t>(2 marks)</w:t>
      </w:r>
    </w:p>
    <w:p w14:paraId="39655016" w14:textId="77777777" w:rsidR="00707ACA" w:rsidRDefault="00707ACA" w:rsidP="00AA2B95">
      <w:pPr>
        <w:pStyle w:val="ListParagraph"/>
        <w:tabs>
          <w:tab w:val="left" w:pos="1843"/>
          <w:tab w:val="right" w:pos="9356"/>
        </w:tabs>
        <w:ind w:firstLine="0"/>
        <w:rPr>
          <w:lang w:val="en"/>
        </w:rPr>
      </w:pPr>
    </w:p>
    <w:p w14:paraId="627FF9E9" w14:textId="77777777" w:rsidR="00707ACA" w:rsidRDefault="00707ACA" w:rsidP="00AA2B95">
      <w:pPr>
        <w:pStyle w:val="ListParagraph"/>
        <w:tabs>
          <w:tab w:val="left" w:pos="1843"/>
          <w:tab w:val="right" w:pos="9356"/>
        </w:tabs>
        <w:ind w:firstLine="0"/>
        <w:rPr>
          <w:lang w:val="en"/>
        </w:rPr>
      </w:pPr>
    </w:p>
    <w:p w14:paraId="27D0B95D" w14:textId="09FBDBDC" w:rsidR="00D81688" w:rsidRPr="004904BD" w:rsidRDefault="00D81688" w:rsidP="00AA2B95">
      <w:pPr>
        <w:pStyle w:val="ListParagraph"/>
        <w:tabs>
          <w:tab w:val="left" w:pos="1843"/>
          <w:tab w:val="right" w:pos="9356"/>
        </w:tabs>
        <w:ind w:firstLine="0"/>
        <w:rPr>
          <w:bCs/>
          <w:color w:val="FF0000"/>
        </w:rPr>
      </w:pPr>
      <w:r w:rsidRPr="004904BD">
        <w:rPr>
          <w:bCs/>
          <w:color w:val="FF0000"/>
        </w:rPr>
        <w:t>A brushed motor requires a commutator and carbon brushes to provide the electrical contact</w:t>
      </w:r>
      <w:r w:rsidR="004904BD" w:rsidRPr="004904BD">
        <w:rPr>
          <w:bCs/>
          <w:color w:val="FF0000"/>
        </w:rPr>
        <w:t xml:space="preserve"> during high speed rotation</w:t>
      </w:r>
      <w:r w:rsidR="004904BD" w:rsidRPr="004904BD">
        <w:rPr>
          <w:bCs/>
          <w:color w:val="FF0000"/>
        </w:rPr>
        <w:tab/>
        <w:t>1</w:t>
      </w:r>
    </w:p>
    <w:p w14:paraId="4C9FBAAA" w14:textId="77777777" w:rsidR="00D81688" w:rsidRPr="004904BD" w:rsidRDefault="00D81688" w:rsidP="00AA2B95">
      <w:pPr>
        <w:pStyle w:val="ListParagraph"/>
        <w:tabs>
          <w:tab w:val="left" w:pos="1843"/>
          <w:tab w:val="right" w:pos="9356"/>
        </w:tabs>
        <w:ind w:firstLine="0"/>
        <w:rPr>
          <w:bCs/>
          <w:color w:val="FF0000"/>
        </w:rPr>
      </w:pPr>
    </w:p>
    <w:p w14:paraId="53E4CBCC" w14:textId="6F74A1DC" w:rsidR="00203A00" w:rsidRDefault="00D81688" w:rsidP="00AA2B95">
      <w:pPr>
        <w:pStyle w:val="ListParagraph"/>
        <w:tabs>
          <w:tab w:val="left" w:pos="1843"/>
          <w:tab w:val="right" w:pos="9356"/>
        </w:tabs>
        <w:ind w:firstLine="0"/>
        <w:rPr>
          <w:lang w:val="en"/>
        </w:rPr>
      </w:pPr>
      <w:r w:rsidRPr="004904BD">
        <w:rPr>
          <w:bCs/>
          <w:color w:val="FF0000"/>
        </w:rPr>
        <w:t xml:space="preserve">As these </w:t>
      </w:r>
      <w:r w:rsidR="004904BD" w:rsidRPr="004904BD">
        <w:rPr>
          <w:bCs/>
          <w:color w:val="FF0000"/>
        </w:rPr>
        <w:t>parts rub against each other, frictional forces will wear them down.</w:t>
      </w:r>
      <w:r w:rsidR="004904BD" w:rsidRPr="004904BD">
        <w:rPr>
          <w:bCs/>
          <w:color w:val="FF0000"/>
        </w:rPr>
        <w:tab/>
        <w:t>1</w:t>
      </w:r>
      <w:r w:rsidR="00203A00">
        <w:rPr>
          <w:lang w:val="en"/>
        </w:rPr>
        <w:br w:type="page"/>
      </w:r>
    </w:p>
    <w:p w14:paraId="0B6B360B" w14:textId="3766A8F8" w:rsidR="00203A00" w:rsidRDefault="00203A00" w:rsidP="00E15262">
      <w:pPr>
        <w:pStyle w:val="ListParagraph"/>
        <w:numPr>
          <w:ilvl w:val="0"/>
          <w:numId w:val="17"/>
        </w:numPr>
        <w:tabs>
          <w:tab w:val="right" w:pos="9356"/>
        </w:tabs>
        <w:rPr>
          <w:lang w:val="en"/>
        </w:rPr>
      </w:pPr>
      <w:r>
        <w:rPr>
          <w:lang w:val="en"/>
        </w:rPr>
        <w:lastRenderedPageBreak/>
        <w:t>Explain, referring to physical principles, why increasing the resistance in the field coils of a shunt wound motor</w:t>
      </w:r>
      <w:r w:rsidR="0076249C">
        <w:rPr>
          <w:lang w:val="en"/>
        </w:rPr>
        <w:t xml:space="preserve"> </w:t>
      </w:r>
      <w:r>
        <w:rPr>
          <w:lang w:val="en"/>
        </w:rPr>
        <w:t>results in:</w:t>
      </w:r>
    </w:p>
    <w:p w14:paraId="1795C7D7" w14:textId="77777777" w:rsidR="002D299B" w:rsidRDefault="002D299B" w:rsidP="002D299B">
      <w:pPr>
        <w:pStyle w:val="ListParagraph"/>
        <w:tabs>
          <w:tab w:val="right" w:pos="9356"/>
        </w:tabs>
        <w:ind w:firstLine="0"/>
        <w:rPr>
          <w:lang w:val="en"/>
        </w:rPr>
      </w:pPr>
    </w:p>
    <w:p w14:paraId="2B04EAD0" w14:textId="6DB7B479" w:rsidR="00203A00" w:rsidRDefault="00203A00" w:rsidP="00E15262">
      <w:pPr>
        <w:pStyle w:val="ListParagraph"/>
        <w:numPr>
          <w:ilvl w:val="1"/>
          <w:numId w:val="17"/>
        </w:numPr>
        <w:tabs>
          <w:tab w:val="right" w:pos="9356"/>
        </w:tabs>
        <w:rPr>
          <w:lang w:val="en"/>
        </w:rPr>
      </w:pPr>
      <w:r>
        <w:rPr>
          <w:lang w:val="en"/>
        </w:rPr>
        <w:t>A decrease in the magnetic field strength</w:t>
      </w:r>
      <w:r w:rsidR="002D299B">
        <w:rPr>
          <w:lang w:val="en"/>
        </w:rPr>
        <w:t>.</w:t>
      </w:r>
      <w:r>
        <w:rPr>
          <w:lang w:val="en"/>
        </w:rPr>
        <w:tab/>
        <w:t>(2 marks)</w:t>
      </w:r>
    </w:p>
    <w:p w14:paraId="76B0E47B" w14:textId="77777777" w:rsidR="00203A00" w:rsidRDefault="00203A00" w:rsidP="00203A00">
      <w:pPr>
        <w:tabs>
          <w:tab w:val="right" w:pos="9356"/>
        </w:tabs>
        <w:rPr>
          <w:lang w:val="en"/>
        </w:rPr>
      </w:pPr>
    </w:p>
    <w:p w14:paraId="7B3A485A" w14:textId="77777777" w:rsidR="00203A00" w:rsidRPr="00AA2B95" w:rsidRDefault="00203A00" w:rsidP="00AA2B95">
      <w:pPr>
        <w:pStyle w:val="ListParagraph"/>
        <w:tabs>
          <w:tab w:val="left" w:pos="1843"/>
          <w:tab w:val="right" w:pos="9356"/>
        </w:tabs>
        <w:ind w:firstLine="0"/>
        <w:rPr>
          <w:bCs/>
          <w:color w:val="FF0000"/>
        </w:rPr>
      </w:pPr>
    </w:p>
    <w:p w14:paraId="05F6A6B3" w14:textId="49DD8EE2" w:rsidR="00203A00" w:rsidRPr="00AA2B95" w:rsidRDefault="000E6214" w:rsidP="00AA2B95">
      <w:pPr>
        <w:pStyle w:val="ListParagraph"/>
        <w:tabs>
          <w:tab w:val="left" w:pos="1843"/>
          <w:tab w:val="right" w:pos="9356"/>
        </w:tabs>
        <w:ind w:firstLine="0"/>
        <w:rPr>
          <w:bCs/>
          <w:color w:val="FF0000"/>
        </w:rPr>
      </w:pPr>
      <w:r>
        <w:rPr>
          <w:bCs/>
          <w:color w:val="FF0000"/>
        </w:rPr>
        <w:t>Less current flows in the field coils</w:t>
      </w:r>
      <w:r>
        <w:rPr>
          <w:bCs/>
          <w:color w:val="FF0000"/>
        </w:rPr>
        <w:tab/>
        <w:t>1</w:t>
      </w:r>
    </w:p>
    <w:p w14:paraId="6265DA32" w14:textId="77777777" w:rsidR="00203A00" w:rsidRPr="00AA2B95" w:rsidRDefault="00203A00" w:rsidP="00AA2B95">
      <w:pPr>
        <w:pStyle w:val="ListParagraph"/>
        <w:tabs>
          <w:tab w:val="left" w:pos="1843"/>
          <w:tab w:val="right" w:pos="9356"/>
        </w:tabs>
        <w:ind w:firstLine="0"/>
        <w:rPr>
          <w:bCs/>
          <w:color w:val="FF0000"/>
        </w:rPr>
      </w:pPr>
    </w:p>
    <w:p w14:paraId="7870A0B4" w14:textId="43856728" w:rsidR="00203A00" w:rsidRPr="00AA2B95" w:rsidRDefault="000E6214" w:rsidP="00AA2B95">
      <w:pPr>
        <w:pStyle w:val="ListParagraph"/>
        <w:tabs>
          <w:tab w:val="left" w:pos="1843"/>
          <w:tab w:val="right" w:pos="9356"/>
        </w:tabs>
        <w:ind w:firstLine="0"/>
        <w:rPr>
          <w:bCs/>
          <w:color w:val="FF0000"/>
        </w:rPr>
      </w:pPr>
      <w:r>
        <w:rPr>
          <w:bCs/>
          <w:color w:val="FF0000"/>
        </w:rPr>
        <w:t>Lower current produces a weaker magnetic field</w:t>
      </w:r>
      <w:r>
        <w:rPr>
          <w:bCs/>
          <w:color w:val="FF0000"/>
        </w:rPr>
        <w:tab/>
        <w:t>1</w:t>
      </w:r>
    </w:p>
    <w:p w14:paraId="13D212DA" w14:textId="77777777" w:rsidR="00203A00" w:rsidRPr="00AA2B95" w:rsidRDefault="00203A00" w:rsidP="00AA2B95">
      <w:pPr>
        <w:pStyle w:val="ListParagraph"/>
        <w:tabs>
          <w:tab w:val="left" w:pos="1843"/>
          <w:tab w:val="right" w:pos="9356"/>
        </w:tabs>
        <w:ind w:firstLine="0"/>
        <w:rPr>
          <w:bCs/>
          <w:color w:val="FF0000"/>
        </w:rPr>
      </w:pPr>
    </w:p>
    <w:p w14:paraId="7D29F99A" w14:textId="77777777" w:rsidR="00203A00" w:rsidRPr="00AA2B95" w:rsidRDefault="00203A00" w:rsidP="00AA2B95">
      <w:pPr>
        <w:pStyle w:val="ListParagraph"/>
        <w:tabs>
          <w:tab w:val="left" w:pos="1843"/>
          <w:tab w:val="right" w:pos="9356"/>
        </w:tabs>
        <w:ind w:firstLine="0"/>
        <w:rPr>
          <w:bCs/>
          <w:color w:val="FF0000"/>
        </w:rPr>
      </w:pPr>
    </w:p>
    <w:p w14:paraId="4E5982EE" w14:textId="77777777" w:rsidR="00203A00" w:rsidRPr="00AA2B95" w:rsidRDefault="00203A00" w:rsidP="00AA2B95">
      <w:pPr>
        <w:pStyle w:val="ListParagraph"/>
        <w:tabs>
          <w:tab w:val="left" w:pos="1843"/>
          <w:tab w:val="right" w:pos="9356"/>
        </w:tabs>
        <w:ind w:firstLine="0"/>
        <w:rPr>
          <w:bCs/>
          <w:color w:val="FF0000"/>
        </w:rPr>
      </w:pPr>
    </w:p>
    <w:p w14:paraId="5B00B336" w14:textId="77777777" w:rsidR="00203A00" w:rsidRPr="00AA2B95" w:rsidRDefault="00203A00" w:rsidP="00AA2B95">
      <w:pPr>
        <w:pStyle w:val="ListParagraph"/>
        <w:tabs>
          <w:tab w:val="left" w:pos="1843"/>
          <w:tab w:val="right" w:pos="9356"/>
        </w:tabs>
        <w:ind w:firstLine="0"/>
        <w:rPr>
          <w:bCs/>
          <w:color w:val="FF0000"/>
        </w:rPr>
      </w:pPr>
    </w:p>
    <w:p w14:paraId="44E7F4C9" w14:textId="77777777" w:rsidR="00203A00" w:rsidRPr="00AA2B95" w:rsidRDefault="00203A00" w:rsidP="00AA2B95">
      <w:pPr>
        <w:pStyle w:val="ListParagraph"/>
        <w:tabs>
          <w:tab w:val="left" w:pos="1843"/>
          <w:tab w:val="right" w:pos="9356"/>
        </w:tabs>
        <w:ind w:firstLine="0"/>
        <w:rPr>
          <w:bCs/>
          <w:color w:val="FF0000"/>
        </w:rPr>
      </w:pPr>
    </w:p>
    <w:p w14:paraId="11A69884" w14:textId="77777777" w:rsidR="00203A00" w:rsidRDefault="00203A00" w:rsidP="00203A00">
      <w:pPr>
        <w:tabs>
          <w:tab w:val="right" w:pos="9356"/>
        </w:tabs>
        <w:rPr>
          <w:lang w:val="en"/>
        </w:rPr>
      </w:pPr>
    </w:p>
    <w:p w14:paraId="3F35BD18" w14:textId="77777777" w:rsidR="00203A00" w:rsidRPr="00A014DE" w:rsidRDefault="00203A00" w:rsidP="00203A00">
      <w:pPr>
        <w:tabs>
          <w:tab w:val="right" w:pos="9356"/>
        </w:tabs>
        <w:rPr>
          <w:lang w:val="en"/>
        </w:rPr>
      </w:pPr>
    </w:p>
    <w:p w14:paraId="0BA423F4" w14:textId="3B9377C6" w:rsidR="00203A00" w:rsidRDefault="00203A00" w:rsidP="00E15262">
      <w:pPr>
        <w:pStyle w:val="ListParagraph"/>
        <w:numPr>
          <w:ilvl w:val="1"/>
          <w:numId w:val="17"/>
        </w:numPr>
        <w:tabs>
          <w:tab w:val="right" w:pos="9356"/>
        </w:tabs>
        <w:rPr>
          <w:lang w:val="en"/>
        </w:rPr>
      </w:pPr>
      <w:r>
        <w:rPr>
          <w:lang w:val="en"/>
        </w:rPr>
        <w:t>An increase in the speed of the motor</w:t>
      </w:r>
      <w:r w:rsidR="002D299B">
        <w:rPr>
          <w:lang w:val="en"/>
        </w:rPr>
        <w:t>.</w:t>
      </w:r>
      <w:r>
        <w:rPr>
          <w:lang w:val="en"/>
        </w:rPr>
        <w:tab/>
        <w:t>(3 marks)</w:t>
      </w:r>
    </w:p>
    <w:p w14:paraId="33040023" w14:textId="77777777" w:rsidR="00203A00" w:rsidRDefault="00203A00" w:rsidP="00203A00">
      <w:pPr>
        <w:tabs>
          <w:tab w:val="right" w:pos="9356"/>
        </w:tabs>
        <w:rPr>
          <w:lang w:val="en"/>
        </w:rPr>
      </w:pPr>
    </w:p>
    <w:p w14:paraId="3B8616E8" w14:textId="77777777" w:rsidR="00203A00" w:rsidRPr="000E6214" w:rsidRDefault="00203A00" w:rsidP="000E6214">
      <w:pPr>
        <w:pStyle w:val="ListParagraph"/>
        <w:tabs>
          <w:tab w:val="left" w:pos="1843"/>
          <w:tab w:val="right" w:pos="9356"/>
        </w:tabs>
        <w:ind w:firstLine="0"/>
        <w:rPr>
          <w:bCs/>
          <w:color w:val="FF0000"/>
        </w:rPr>
      </w:pPr>
    </w:p>
    <w:p w14:paraId="302390C6" w14:textId="77777777" w:rsidR="00203A00" w:rsidRPr="000E6214" w:rsidRDefault="00203A00" w:rsidP="000E6214">
      <w:pPr>
        <w:pStyle w:val="ListParagraph"/>
        <w:tabs>
          <w:tab w:val="left" w:pos="1843"/>
          <w:tab w:val="right" w:pos="9356"/>
        </w:tabs>
        <w:ind w:firstLine="0"/>
        <w:rPr>
          <w:bCs/>
          <w:color w:val="FF0000"/>
        </w:rPr>
      </w:pPr>
    </w:p>
    <w:p w14:paraId="5F75C1E9" w14:textId="77777777" w:rsidR="00203A00" w:rsidRPr="000E6214" w:rsidRDefault="00203A00" w:rsidP="000E6214">
      <w:pPr>
        <w:pStyle w:val="ListParagraph"/>
        <w:tabs>
          <w:tab w:val="left" w:pos="1843"/>
          <w:tab w:val="right" w:pos="9356"/>
        </w:tabs>
        <w:ind w:firstLine="0"/>
        <w:rPr>
          <w:bCs/>
          <w:color w:val="FF0000"/>
        </w:rPr>
      </w:pPr>
    </w:p>
    <w:p w14:paraId="439CFA82" w14:textId="77777777" w:rsidR="00203A00" w:rsidRPr="000E6214" w:rsidRDefault="00203A00" w:rsidP="000E6214">
      <w:pPr>
        <w:pStyle w:val="ListParagraph"/>
        <w:tabs>
          <w:tab w:val="left" w:pos="1843"/>
          <w:tab w:val="right" w:pos="9356"/>
        </w:tabs>
        <w:ind w:firstLine="0"/>
        <w:rPr>
          <w:bCs/>
          <w:color w:val="FF0000"/>
        </w:rPr>
      </w:pPr>
    </w:p>
    <w:p w14:paraId="78433885" w14:textId="0A3CEB11" w:rsidR="00203A00" w:rsidRDefault="00066398" w:rsidP="000E6214">
      <w:pPr>
        <w:pStyle w:val="ListParagraph"/>
        <w:tabs>
          <w:tab w:val="left" w:pos="1843"/>
          <w:tab w:val="right" w:pos="9356"/>
        </w:tabs>
        <w:ind w:firstLine="0"/>
        <w:rPr>
          <w:bCs/>
          <w:color w:val="FF0000"/>
        </w:rPr>
      </w:pPr>
      <w:r>
        <w:rPr>
          <w:bCs/>
          <w:color w:val="FF0000"/>
        </w:rPr>
        <w:t xml:space="preserve">Back emf </w:t>
      </w:r>
      <w:r w:rsidR="00C43ECD">
        <w:rPr>
          <w:bCs/>
          <w:color w:val="FF0000"/>
        </w:rPr>
        <w:t>is produced when motor spins</w:t>
      </w:r>
      <w:r w:rsidR="00C43ECD">
        <w:rPr>
          <w:bCs/>
          <w:color w:val="FF0000"/>
        </w:rPr>
        <w:tab/>
        <w:t>1</w:t>
      </w:r>
    </w:p>
    <w:p w14:paraId="5E129429" w14:textId="09CAD073" w:rsidR="00C43ECD" w:rsidRDefault="00C43ECD" w:rsidP="000E6214">
      <w:pPr>
        <w:pStyle w:val="ListParagraph"/>
        <w:tabs>
          <w:tab w:val="left" w:pos="1843"/>
          <w:tab w:val="right" w:pos="9356"/>
        </w:tabs>
        <w:ind w:firstLine="0"/>
        <w:rPr>
          <w:bCs/>
          <w:color w:val="FF0000"/>
        </w:rPr>
      </w:pPr>
    </w:p>
    <w:p w14:paraId="44AB804D" w14:textId="77777777" w:rsidR="00C43ECD" w:rsidRPr="000E6214" w:rsidRDefault="00C43ECD" w:rsidP="000E6214">
      <w:pPr>
        <w:pStyle w:val="ListParagraph"/>
        <w:tabs>
          <w:tab w:val="left" w:pos="1843"/>
          <w:tab w:val="right" w:pos="9356"/>
        </w:tabs>
        <w:ind w:firstLine="0"/>
        <w:rPr>
          <w:bCs/>
          <w:color w:val="FF0000"/>
        </w:rPr>
      </w:pPr>
    </w:p>
    <w:p w14:paraId="45DC4AB7" w14:textId="77777777" w:rsidR="00203A00" w:rsidRPr="000E6214" w:rsidRDefault="00203A00" w:rsidP="000E6214">
      <w:pPr>
        <w:pStyle w:val="ListParagraph"/>
        <w:tabs>
          <w:tab w:val="left" w:pos="1843"/>
          <w:tab w:val="right" w:pos="9356"/>
        </w:tabs>
        <w:ind w:firstLine="0"/>
        <w:rPr>
          <w:bCs/>
          <w:color w:val="FF0000"/>
        </w:rPr>
      </w:pPr>
    </w:p>
    <w:p w14:paraId="2F2B26D3" w14:textId="0265F07B" w:rsidR="00203A00" w:rsidRDefault="00C43ECD" w:rsidP="000E6214">
      <w:pPr>
        <w:pStyle w:val="ListParagraph"/>
        <w:tabs>
          <w:tab w:val="left" w:pos="1843"/>
          <w:tab w:val="right" w:pos="9356"/>
        </w:tabs>
        <w:ind w:firstLine="0"/>
        <w:rPr>
          <w:bCs/>
          <w:color w:val="FF0000"/>
        </w:rPr>
      </w:pPr>
      <w:r>
        <w:rPr>
          <w:bCs/>
          <w:color w:val="FF0000"/>
        </w:rPr>
        <w:t>Amount of back emf depends on magnetic field (which is now weaker)</w:t>
      </w:r>
      <w:r>
        <w:rPr>
          <w:bCs/>
          <w:color w:val="FF0000"/>
        </w:rPr>
        <w:tab/>
        <w:t>1</w:t>
      </w:r>
    </w:p>
    <w:p w14:paraId="1BC73E61" w14:textId="45B0E2B6" w:rsidR="00C43ECD" w:rsidRDefault="00C43ECD" w:rsidP="000E6214">
      <w:pPr>
        <w:pStyle w:val="ListParagraph"/>
        <w:tabs>
          <w:tab w:val="left" w:pos="1843"/>
          <w:tab w:val="right" w:pos="9356"/>
        </w:tabs>
        <w:ind w:firstLine="0"/>
        <w:rPr>
          <w:bCs/>
          <w:color w:val="FF0000"/>
        </w:rPr>
      </w:pPr>
    </w:p>
    <w:p w14:paraId="2DF637EF" w14:textId="77777777" w:rsidR="00C43ECD" w:rsidRPr="000E6214" w:rsidRDefault="00C43ECD" w:rsidP="000E6214">
      <w:pPr>
        <w:pStyle w:val="ListParagraph"/>
        <w:tabs>
          <w:tab w:val="left" w:pos="1843"/>
          <w:tab w:val="right" w:pos="9356"/>
        </w:tabs>
        <w:ind w:firstLine="0"/>
        <w:rPr>
          <w:bCs/>
          <w:color w:val="FF0000"/>
        </w:rPr>
      </w:pPr>
    </w:p>
    <w:p w14:paraId="257D260D" w14:textId="77777777" w:rsidR="00203A00" w:rsidRPr="000E6214" w:rsidRDefault="00203A00" w:rsidP="000E6214">
      <w:pPr>
        <w:pStyle w:val="ListParagraph"/>
        <w:tabs>
          <w:tab w:val="left" w:pos="1843"/>
          <w:tab w:val="right" w:pos="9356"/>
        </w:tabs>
        <w:ind w:firstLine="0"/>
        <w:rPr>
          <w:bCs/>
          <w:color w:val="FF0000"/>
        </w:rPr>
      </w:pPr>
    </w:p>
    <w:p w14:paraId="448203F1" w14:textId="77777777" w:rsidR="00C43ECD" w:rsidRPr="000E6214" w:rsidRDefault="00C43ECD" w:rsidP="00C43ECD">
      <w:pPr>
        <w:pStyle w:val="ListParagraph"/>
        <w:tabs>
          <w:tab w:val="left" w:pos="1843"/>
          <w:tab w:val="right" w:pos="9356"/>
        </w:tabs>
        <w:ind w:firstLine="0"/>
        <w:rPr>
          <w:bCs/>
          <w:color w:val="FF0000"/>
        </w:rPr>
      </w:pPr>
      <w:r>
        <w:rPr>
          <w:bCs/>
          <w:color w:val="FF0000"/>
        </w:rPr>
        <w:t>Motor speeds up until back emf equals supplied emf</w:t>
      </w:r>
      <w:r>
        <w:rPr>
          <w:bCs/>
          <w:color w:val="FF0000"/>
        </w:rPr>
        <w:tab/>
        <w:t>1</w:t>
      </w:r>
    </w:p>
    <w:p w14:paraId="4D297971" w14:textId="77777777" w:rsidR="00203A00" w:rsidRPr="000E6214" w:rsidRDefault="00203A00" w:rsidP="000E6214">
      <w:pPr>
        <w:pStyle w:val="ListParagraph"/>
        <w:tabs>
          <w:tab w:val="left" w:pos="1843"/>
          <w:tab w:val="right" w:pos="9356"/>
        </w:tabs>
        <w:ind w:firstLine="0"/>
        <w:rPr>
          <w:bCs/>
          <w:color w:val="FF0000"/>
        </w:rPr>
      </w:pPr>
    </w:p>
    <w:p w14:paraId="4B24D125" w14:textId="77777777" w:rsidR="00203A00" w:rsidRPr="000E6214" w:rsidRDefault="00203A00" w:rsidP="000E6214">
      <w:pPr>
        <w:pStyle w:val="ListParagraph"/>
        <w:tabs>
          <w:tab w:val="left" w:pos="1843"/>
          <w:tab w:val="right" w:pos="9356"/>
        </w:tabs>
        <w:ind w:firstLine="0"/>
        <w:rPr>
          <w:bCs/>
          <w:color w:val="FF0000"/>
        </w:rPr>
      </w:pPr>
    </w:p>
    <w:p w14:paraId="0D745C0B" w14:textId="77777777" w:rsidR="00203A00" w:rsidRDefault="00203A00" w:rsidP="00203A00">
      <w:pPr>
        <w:tabs>
          <w:tab w:val="right" w:pos="9356"/>
        </w:tabs>
        <w:rPr>
          <w:lang w:val="en"/>
        </w:rPr>
      </w:pPr>
    </w:p>
    <w:p w14:paraId="43FBBB48" w14:textId="77777777" w:rsidR="00203A00" w:rsidRDefault="00203A00" w:rsidP="00203A00">
      <w:pPr>
        <w:tabs>
          <w:tab w:val="right" w:pos="9356"/>
        </w:tabs>
        <w:rPr>
          <w:lang w:val="en"/>
        </w:rPr>
      </w:pPr>
    </w:p>
    <w:p w14:paraId="2B4C9638" w14:textId="77777777" w:rsidR="00203A00" w:rsidRPr="00A014DE" w:rsidRDefault="00203A00" w:rsidP="00203A00">
      <w:pPr>
        <w:tabs>
          <w:tab w:val="right" w:pos="9356"/>
        </w:tabs>
        <w:rPr>
          <w:lang w:val="en"/>
        </w:rPr>
      </w:pPr>
    </w:p>
    <w:p w14:paraId="342BACC0" w14:textId="3F64E2B3" w:rsidR="00203A00" w:rsidRDefault="00203A00" w:rsidP="00E15262">
      <w:pPr>
        <w:pStyle w:val="ListParagraph"/>
        <w:numPr>
          <w:ilvl w:val="0"/>
          <w:numId w:val="17"/>
        </w:numPr>
        <w:tabs>
          <w:tab w:val="right" w:pos="9356"/>
        </w:tabs>
        <w:rPr>
          <w:lang w:val="en"/>
        </w:rPr>
      </w:pPr>
      <w:r>
        <w:rPr>
          <w:lang w:val="en"/>
        </w:rPr>
        <w:t xml:space="preserve">By referring to formulae in the Formulae and Data Booklet and physical principles, show why torque of a series wound motor is proportional to the square of the current supplied, as suggested by the article. (Note: you are </w:t>
      </w:r>
      <w:r w:rsidRPr="00C43ECD">
        <w:rPr>
          <w:b/>
          <w:lang w:val="en"/>
        </w:rPr>
        <w:t>not</w:t>
      </w:r>
      <w:r>
        <w:rPr>
          <w:lang w:val="en"/>
        </w:rPr>
        <w:t xml:space="preserve"> required to derive a new formula)</w:t>
      </w:r>
      <w:r>
        <w:rPr>
          <w:lang w:val="en"/>
        </w:rPr>
        <w:tab/>
        <w:t>(3 marks)</w:t>
      </w:r>
      <w:r>
        <w:rPr>
          <w:lang w:val="en"/>
        </w:rPr>
        <w:tab/>
      </w:r>
    </w:p>
    <w:p w14:paraId="1C59B57D" w14:textId="5D65DE47" w:rsidR="008C6E92" w:rsidRDefault="008C6E92" w:rsidP="008C6E92">
      <w:pPr>
        <w:tabs>
          <w:tab w:val="right" w:pos="9356"/>
        </w:tabs>
        <w:rPr>
          <w:lang w:val="en"/>
        </w:rPr>
      </w:pPr>
    </w:p>
    <w:p w14:paraId="280D26EE" w14:textId="1B9B49D6" w:rsidR="008C6E92" w:rsidRDefault="008C6E92" w:rsidP="008C6E92">
      <w:pPr>
        <w:pStyle w:val="ListParagraph"/>
        <w:tabs>
          <w:tab w:val="left" w:pos="1843"/>
          <w:tab w:val="right" w:pos="9356"/>
        </w:tabs>
        <w:ind w:firstLine="0"/>
        <w:rPr>
          <w:lang w:val="en"/>
        </w:rPr>
      </w:pPr>
    </w:p>
    <w:p w14:paraId="2F6C5442" w14:textId="69E946AF" w:rsidR="008C6E92" w:rsidRDefault="008C6E92" w:rsidP="008C6E92">
      <w:pPr>
        <w:pStyle w:val="ListParagraph"/>
        <w:tabs>
          <w:tab w:val="left" w:pos="1843"/>
          <w:tab w:val="right" w:pos="9356"/>
        </w:tabs>
        <w:ind w:firstLine="0"/>
        <w:rPr>
          <w:lang w:val="en"/>
        </w:rPr>
      </w:pPr>
    </w:p>
    <w:p w14:paraId="35499831" w14:textId="636069DD" w:rsidR="008C6E92" w:rsidRPr="00D974AB" w:rsidRDefault="008C6E92" w:rsidP="008C6E92">
      <w:pPr>
        <w:pStyle w:val="ListParagraph"/>
        <w:tabs>
          <w:tab w:val="left" w:pos="1843"/>
          <w:tab w:val="right" w:pos="9356"/>
        </w:tabs>
        <w:ind w:firstLine="0"/>
        <w:rPr>
          <w:color w:val="FF0000"/>
          <w:lang w:val="en"/>
        </w:rPr>
      </w:pPr>
    </w:p>
    <w:p w14:paraId="04CA29DE" w14:textId="5D6FBD9F" w:rsidR="008C6E92" w:rsidRPr="00D974AB" w:rsidRDefault="008C6E92" w:rsidP="008C6E92">
      <w:pPr>
        <w:pStyle w:val="ListParagraph"/>
        <w:tabs>
          <w:tab w:val="left" w:pos="1843"/>
          <w:tab w:val="right" w:pos="9356"/>
        </w:tabs>
        <w:ind w:firstLine="0"/>
        <w:rPr>
          <w:color w:val="FF0000"/>
          <w:lang w:val="en"/>
        </w:rPr>
      </w:pPr>
      <w:r w:rsidRPr="00D974AB">
        <w:rPr>
          <w:color w:val="FF0000"/>
          <w:lang w:val="en"/>
        </w:rPr>
        <w:t xml:space="preserve">The current supplied </w:t>
      </w:r>
      <w:r w:rsidR="00D7301D" w:rsidRPr="00D974AB">
        <w:rPr>
          <w:color w:val="FF0000"/>
          <w:lang w:val="en"/>
        </w:rPr>
        <w:t>runs through the field coils, the magnetic field is proportional to the current</w:t>
      </w:r>
      <w:r w:rsidR="008856F2">
        <w:rPr>
          <w:color w:val="FF0000"/>
          <w:lang w:val="en"/>
        </w:rPr>
        <w:t xml:space="preserve"> (</w:t>
      </w:r>
      <m:oMath>
        <m:r>
          <w:rPr>
            <w:rFonts w:ascii="Cambria Math" w:hAnsi="Cambria Math"/>
            <w:color w:val="FF0000"/>
            <w:lang w:val="en"/>
          </w:rPr>
          <m:t>B∝I</m:t>
        </m:r>
      </m:oMath>
      <w:r w:rsidR="001A1DB7">
        <w:rPr>
          <w:color w:val="FF0000"/>
          <w:lang w:val="en"/>
        </w:rPr>
        <w:t>)</w:t>
      </w:r>
      <w:r w:rsidR="00D974AB" w:rsidRPr="00D974AB">
        <w:rPr>
          <w:color w:val="FF0000"/>
          <w:lang w:val="en"/>
        </w:rPr>
        <w:tab/>
        <w:t>1</w:t>
      </w:r>
    </w:p>
    <w:p w14:paraId="65A85C69" w14:textId="06EE0FB3" w:rsidR="008C6E92" w:rsidRPr="00D974AB" w:rsidRDefault="008C6E92" w:rsidP="008C6E92">
      <w:pPr>
        <w:pStyle w:val="ListParagraph"/>
        <w:tabs>
          <w:tab w:val="left" w:pos="1843"/>
          <w:tab w:val="right" w:pos="9356"/>
        </w:tabs>
        <w:ind w:firstLine="0"/>
        <w:rPr>
          <w:color w:val="FF0000"/>
          <w:lang w:val="en"/>
        </w:rPr>
      </w:pPr>
    </w:p>
    <w:p w14:paraId="75DCFA8D" w14:textId="3984D9BA" w:rsidR="008C6E92" w:rsidRPr="00D974AB" w:rsidRDefault="008C6E92" w:rsidP="008C6E92">
      <w:pPr>
        <w:pStyle w:val="ListParagraph"/>
        <w:tabs>
          <w:tab w:val="left" w:pos="1843"/>
          <w:tab w:val="right" w:pos="9356"/>
        </w:tabs>
        <w:ind w:firstLine="0"/>
        <w:rPr>
          <w:color w:val="FF0000"/>
          <w:lang w:val="en"/>
        </w:rPr>
      </w:pPr>
    </w:p>
    <w:p w14:paraId="38A17AA1" w14:textId="1734D53F" w:rsidR="008C6E92" w:rsidRPr="00D974AB" w:rsidRDefault="00D7301D" w:rsidP="008C6E92">
      <w:pPr>
        <w:pStyle w:val="ListParagraph"/>
        <w:tabs>
          <w:tab w:val="left" w:pos="1843"/>
          <w:tab w:val="right" w:pos="9356"/>
        </w:tabs>
        <w:ind w:firstLine="0"/>
        <w:rPr>
          <w:color w:val="FF0000"/>
          <w:lang w:val="en"/>
        </w:rPr>
      </w:pPr>
      <w:r w:rsidRPr="00D974AB">
        <w:rPr>
          <w:color w:val="FF0000"/>
          <w:lang w:val="en"/>
        </w:rPr>
        <w:t xml:space="preserve">The current supplied runs through the armature, </w:t>
      </w:r>
      <w:r w:rsidR="00C839C9">
        <w:rPr>
          <w:color w:val="FF0000"/>
          <w:lang w:val="en"/>
        </w:rPr>
        <w:t>the force created is proportional to the field and to the current</w:t>
      </w:r>
      <w:r w:rsidR="001A1DB7">
        <w:rPr>
          <w:color w:val="FF0000"/>
          <w:lang w:val="en"/>
        </w:rPr>
        <w:t xml:space="preserve"> (</w:t>
      </w:r>
      <m:oMath>
        <m:r>
          <w:rPr>
            <w:rFonts w:ascii="Cambria Math" w:hAnsi="Cambria Math"/>
            <w:color w:val="FF0000"/>
            <w:lang w:val="en"/>
          </w:rPr>
          <m:t>F∝IB</m:t>
        </m:r>
      </m:oMath>
      <w:r w:rsidR="003D6B22">
        <w:rPr>
          <w:color w:val="FF0000"/>
          <w:lang w:val="en"/>
        </w:rPr>
        <w:t>)</w:t>
      </w:r>
      <w:r w:rsidR="00D974AB" w:rsidRPr="00D974AB">
        <w:rPr>
          <w:color w:val="FF0000"/>
          <w:lang w:val="en"/>
        </w:rPr>
        <w:tab/>
        <w:t>1</w:t>
      </w:r>
    </w:p>
    <w:p w14:paraId="278AAF2F" w14:textId="0E6F5620" w:rsidR="008C6E92" w:rsidRPr="00D974AB" w:rsidRDefault="008C6E92" w:rsidP="008C6E92">
      <w:pPr>
        <w:pStyle w:val="ListParagraph"/>
        <w:tabs>
          <w:tab w:val="left" w:pos="1843"/>
          <w:tab w:val="right" w:pos="9356"/>
        </w:tabs>
        <w:ind w:firstLine="0"/>
        <w:rPr>
          <w:color w:val="FF0000"/>
          <w:lang w:val="en"/>
        </w:rPr>
      </w:pPr>
    </w:p>
    <w:p w14:paraId="6047B801" w14:textId="3A6AE8E9" w:rsidR="008C6E92" w:rsidRPr="00D974AB" w:rsidRDefault="008C6E92" w:rsidP="008C6E92">
      <w:pPr>
        <w:pStyle w:val="ListParagraph"/>
        <w:tabs>
          <w:tab w:val="left" w:pos="1843"/>
          <w:tab w:val="right" w:pos="9356"/>
        </w:tabs>
        <w:ind w:firstLine="0"/>
        <w:rPr>
          <w:color w:val="FF0000"/>
          <w:lang w:val="en"/>
        </w:rPr>
      </w:pPr>
    </w:p>
    <w:p w14:paraId="327617B9" w14:textId="198B78DD" w:rsidR="008C6E92" w:rsidRPr="00D974AB" w:rsidRDefault="00C839C9" w:rsidP="008C6E92">
      <w:pPr>
        <w:pStyle w:val="ListParagraph"/>
        <w:tabs>
          <w:tab w:val="left" w:pos="1843"/>
          <w:tab w:val="right" w:pos="9356"/>
        </w:tabs>
        <w:ind w:firstLine="0"/>
        <w:rPr>
          <w:color w:val="FF0000"/>
          <w:lang w:val="en"/>
        </w:rPr>
      </w:pPr>
      <w:r>
        <w:rPr>
          <w:color w:val="FF0000"/>
          <w:lang w:val="en"/>
        </w:rPr>
        <w:t xml:space="preserve">Therefore </w:t>
      </w:r>
      <w:r w:rsidR="00B35DBF">
        <w:rPr>
          <w:color w:val="FF0000"/>
          <w:lang w:val="en"/>
        </w:rPr>
        <w:t>torque is proportional to current squared (</w:t>
      </w:r>
      <m:oMath>
        <m:r>
          <w:rPr>
            <w:rFonts w:ascii="Cambria Math" w:hAnsi="Cambria Math"/>
            <w:color w:val="FF0000"/>
            <w:lang w:val="en"/>
          </w:rPr>
          <m:t>τ∝F∝IB∝</m:t>
        </m:r>
        <m:sSup>
          <m:sSupPr>
            <m:ctrlPr>
              <w:rPr>
                <w:rFonts w:ascii="Cambria Math" w:hAnsi="Cambria Math"/>
                <w:i/>
                <w:color w:val="FF0000"/>
                <w:lang w:val="en"/>
              </w:rPr>
            </m:ctrlPr>
          </m:sSupPr>
          <m:e>
            <m:r>
              <w:rPr>
                <w:rFonts w:ascii="Cambria Math" w:hAnsi="Cambria Math"/>
                <w:color w:val="FF0000"/>
                <w:lang w:val="en"/>
              </w:rPr>
              <m:t>I</m:t>
            </m:r>
          </m:e>
          <m:sup>
            <m:r>
              <w:rPr>
                <w:rFonts w:ascii="Cambria Math" w:hAnsi="Cambria Math"/>
                <w:color w:val="FF0000"/>
                <w:lang w:val="en"/>
              </w:rPr>
              <m:t>2</m:t>
            </m:r>
          </m:sup>
        </m:sSup>
      </m:oMath>
      <w:r w:rsidR="00B35DBF">
        <w:rPr>
          <w:color w:val="FF0000"/>
          <w:lang w:val="en"/>
        </w:rPr>
        <w:t>)</w:t>
      </w:r>
      <w:r w:rsidR="00D974AB" w:rsidRPr="00D974AB">
        <w:rPr>
          <w:color w:val="FF0000"/>
          <w:lang w:val="en"/>
        </w:rPr>
        <w:tab/>
      </w:r>
      <w:r w:rsidR="00D974AB" w:rsidRPr="00D974AB">
        <w:rPr>
          <w:color w:val="FF0000"/>
          <w:lang w:val="en"/>
        </w:rPr>
        <w:tab/>
        <w:t>1</w:t>
      </w:r>
    </w:p>
    <w:p w14:paraId="7581F1D4" w14:textId="15275884" w:rsidR="008C6E92" w:rsidRDefault="008C6E92" w:rsidP="008C6E92">
      <w:pPr>
        <w:pStyle w:val="ListParagraph"/>
        <w:tabs>
          <w:tab w:val="left" w:pos="1843"/>
          <w:tab w:val="right" w:pos="9356"/>
        </w:tabs>
        <w:ind w:firstLine="0"/>
        <w:rPr>
          <w:lang w:val="en"/>
        </w:rPr>
      </w:pPr>
    </w:p>
    <w:p w14:paraId="217B753B" w14:textId="184D1188" w:rsidR="008C6E92" w:rsidRDefault="008C6E92" w:rsidP="008C6E92">
      <w:pPr>
        <w:pStyle w:val="ListParagraph"/>
        <w:tabs>
          <w:tab w:val="left" w:pos="1843"/>
          <w:tab w:val="right" w:pos="9356"/>
        </w:tabs>
        <w:ind w:firstLine="0"/>
        <w:rPr>
          <w:lang w:val="en"/>
        </w:rPr>
      </w:pPr>
    </w:p>
    <w:p w14:paraId="5FA6519E" w14:textId="0A95F19E" w:rsidR="008C6E92" w:rsidRDefault="008C6E92" w:rsidP="008C6E92">
      <w:pPr>
        <w:pStyle w:val="ListParagraph"/>
        <w:tabs>
          <w:tab w:val="left" w:pos="1843"/>
          <w:tab w:val="right" w:pos="9356"/>
        </w:tabs>
        <w:ind w:firstLine="0"/>
        <w:rPr>
          <w:lang w:val="en"/>
        </w:rPr>
      </w:pPr>
    </w:p>
    <w:p w14:paraId="3562FE5C" w14:textId="77777777" w:rsidR="008C6E92" w:rsidRPr="008C6E92" w:rsidRDefault="008C6E92" w:rsidP="008C6E92">
      <w:pPr>
        <w:pStyle w:val="ListParagraph"/>
        <w:tabs>
          <w:tab w:val="left" w:pos="1843"/>
          <w:tab w:val="right" w:pos="9356"/>
        </w:tabs>
        <w:ind w:firstLine="0"/>
        <w:rPr>
          <w:lang w:val="en"/>
        </w:rPr>
      </w:pPr>
    </w:p>
    <w:p w14:paraId="0A8F0364" w14:textId="77777777" w:rsidR="00203A00" w:rsidRDefault="00203A00" w:rsidP="00203A00">
      <w:pPr>
        <w:spacing w:after="160" w:line="259" w:lineRule="auto"/>
        <w:rPr>
          <w:rFonts w:eastAsia="Times New Roman" w:cs="Arial"/>
          <w:szCs w:val="22"/>
          <w:lang w:val="en"/>
        </w:rPr>
      </w:pPr>
      <w:r>
        <w:rPr>
          <w:lang w:val="en"/>
        </w:rPr>
        <w:br w:type="page"/>
      </w:r>
    </w:p>
    <w:p w14:paraId="2B81CB4D" w14:textId="77777777" w:rsidR="00203A00" w:rsidRPr="00387E31" w:rsidRDefault="00203A00" w:rsidP="00E15262">
      <w:pPr>
        <w:pStyle w:val="ListParagraph"/>
        <w:numPr>
          <w:ilvl w:val="0"/>
          <w:numId w:val="17"/>
        </w:numPr>
        <w:tabs>
          <w:tab w:val="right" w:pos="9356"/>
        </w:tabs>
        <w:rPr>
          <w:lang w:val="en"/>
        </w:rPr>
      </w:pPr>
      <w:r>
        <w:rPr>
          <w:lang w:val="en"/>
        </w:rPr>
        <w:lastRenderedPageBreak/>
        <w:t>Describe how a brushless motor overcomes the biggest disadvantage shared by all brushed motors.</w:t>
      </w:r>
      <w:r>
        <w:rPr>
          <w:lang w:val="en"/>
        </w:rPr>
        <w:tab/>
        <w:t>(3 marks)</w:t>
      </w:r>
    </w:p>
    <w:p w14:paraId="2D6116C0" w14:textId="77777777" w:rsidR="00203A00" w:rsidRDefault="00203A00" w:rsidP="00203A00">
      <w:pPr>
        <w:tabs>
          <w:tab w:val="right" w:pos="9356"/>
        </w:tabs>
        <w:rPr>
          <w:lang w:val="en"/>
        </w:rPr>
      </w:pPr>
    </w:p>
    <w:p w14:paraId="00B28C0F" w14:textId="77777777" w:rsidR="00203A00" w:rsidRPr="00D974AB" w:rsidRDefault="00203A00" w:rsidP="00D974AB">
      <w:pPr>
        <w:pStyle w:val="ListParagraph"/>
        <w:tabs>
          <w:tab w:val="left" w:pos="1843"/>
          <w:tab w:val="right" w:pos="9356"/>
        </w:tabs>
        <w:ind w:firstLine="0"/>
        <w:rPr>
          <w:color w:val="FF0000"/>
          <w:lang w:val="en"/>
        </w:rPr>
      </w:pPr>
    </w:p>
    <w:p w14:paraId="5CB3D9CA" w14:textId="1CE100FC" w:rsidR="00203A00" w:rsidRPr="00D974AB" w:rsidRDefault="00587731" w:rsidP="00D974AB">
      <w:pPr>
        <w:pStyle w:val="ListParagraph"/>
        <w:tabs>
          <w:tab w:val="left" w:pos="1843"/>
          <w:tab w:val="right" w:pos="9356"/>
        </w:tabs>
        <w:ind w:firstLine="0"/>
        <w:rPr>
          <w:color w:val="FF0000"/>
          <w:lang w:val="en"/>
        </w:rPr>
      </w:pPr>
      <w:r>
        <w:rPr>
          <w:color w:val="FF0000"/>
          <w:lang w:val="en"/>
        </w:rPr>
        <w:t>A brushless motor uses transistors to reverse a DC current</w:t>
      </w:r>
      <w:r w:rsidR="00D47A44">
        <w:rPr>
          <w:color w:val="FF0000"/>
          <w:lang w:val="en"/>
        </w:rPr>
        <w:tab/>
        <w:t>1</w:t>
      </w:r>
    </w:p>
    <w:p w14:paraId="7AB6F904" w14:textId="77777777" w:rsidR="00203A00" w:rsidRPr="00D974AB" w:rsidRDefault="00203A00" w:rsidP="00D974AB">
      <w:pPr>
        <w:pStyle w:val="ListParagraph"/>
        <w:tabs>
          <w:tab w:val="left" w:pos="1843"/>
          <w:tab w:val="right" w:pos="9356"/>
        </w:tabs>
        <w:ind w:firstLine="0"/>
        <w:rPr>
          <w:color w:val="FF0000"/>
          <w:lang w:val="en"/>
        </w:rPr>
      </w:pPr>
    </w:p>
    <w:p w14:paraId="587C0391" w14:textId="77777777" w:rsidR="00203A00" w:rsidRPr="00D974AB" w:rsidRDefault="00203A00" w:rsidP="00D974AB">
      <w:pPr>
        <w:pStyle w:val="ListParagraph"/>
        <w:tabs>
          <w:tab w:val="left" w:pos="1843"/>
          <w:tab w:val="right" w:pos="9356"/>
        </w:tabs>
        <w:ind w:firstLine="0"/>
        <w:rPr>
          <w:color w:val="FF0000"/>
          <w:lang w:val="en"/>
        </w:rPr>
      </w:pPr>
    </w:p>
    <w:p w14:paraId="28A1A7EC" w14:textId="6EEE23E6" w:rsidR="00203A00" w:rsidRPr="00D974AB" w:rsidRDefault="00587731" w:rsidP="00D974AB">
      <w:pPr>
        <w:pStyle w:val="ListParagraph"/>
        <w:tabs>
          <w:tab w:val="left" w:pos="1843"/>
          <w:tab w:val="right" w:pos="9356"/>
        </w:tabs>
        <w:ind w:firstLine="0"/>
        <w:rPr>
          <w:color w:val="FF0000"/>
          <w:lang w:val="en"/>
        </w:rPr>
      </w:pPr>
      <w:r>
        <w:rPr>
          <w:color w:val="FF0000"/>
          <w:lang w:val="en"/>
        </w:rPr>
        <w:t xml:space="preserve">Does not </w:t>
      </w:r>
      <w:r w:rsidR="00F16AA4">
        <w:rPr>
          <w:color w:val="FF0000"/>
          <w:lang w:val="en"/>
        </w:rPr>
        <w:t>need</w:t>
      </w:r>
      <w:r>
        <w:rPr>
          <w:color w:val="FF0000"/>
          <w:lang w:val="en"/>
        </w:rPr>
        <w:t xml:space="preserve"> brushes</w:t>
      </w:r>
      <w:r w:rsidR="00723AA7">
        <w:rPr>
          <w:color w:val="FF0000"/>
          <w:lang w:val="en"/>
        </w:rPr>
        <w:t>/physical contact with friction</w:t>
      </w:r>
      <w:r w:rsidR="00D47A44">
        <w:rPr>
          <w:color w:val="FF0000"/>
          <w:lang w:val="en"/>
        </w:rPr>
        <w:tab/>
        <w:t>1</w:t>
      </w:r>
    </w:p>
    <w:p w14:paraId="5CB3BED5" w14:textId="77777777" w:rsidR="00203A00" w:rsidRPr="00D974AB" w:rsidRDefault="00203A00" w:rsidP="00D974AB">
      <w:pPr>
        <w:pStyle w:val="ListParagraph"/>
        <w:tabs>
          <w:tab w:val="left" w:pos="1843"/>
          <w:tab w:val="right" w:pos="9356"/>
        </w:tabs>
        <w:ind w:firstLine="0"/>
        <w:rPr>
          <w:color w:val="FF0000"/>
          <w:lang w:val="en"/>
        </w:rPr>
      </w:pPr>
    </w:p>
    <w:p w14:paraId="76ACD0C2" w14:textId="1BADA2BC" w:rsidR="00203A00" w:rsidRDefault="00203A00" w:rsidP="00D974AB">
      <w:pPr>
        <w:pStyle w:val="ListParagraph"/>
        <w:tabs>
          <w:tab w:val="left" w:pos="1843"/>
          <w:tab w:val="right" w:pos="9356"/>
        </w:tabs>
        <w:ind w:firstLine="0"/>
        <w:rPr>
          <w:color w:val="FF0000"/>
          <w:lang w:val="en"/>
        </w:rPr>
      </w:pPr>
    </w:p>
    <w:p w14:paraId="6F48C981" w14:textId="589EB1DE" w:rsidR="00F16AA4" w:rsidRPr="00D974AB" w:rsidRDefault="00F16AA4" w:rsidP="00D974AB">
      <w:pPr>
        <w:pStyle w:val="ListParagraph"/>
        <w:tabs>
          <w:tab w:val="left" w:pos="1843"/>
          <w:tab w:val="right" w:pos="9356"/>
        </w:tabs>
        <w:ind w:firstLine="0"/>
        <w:rPr>
          <w:color w:val="FF0000"/>
          <w:lang w:val="en"/>
        </w:rPr>
      </w:pPr>
      <w:r>
        <w:rPr>
          <w:color w:val="FF0000"/>
          <w:lang w:val="en"/>
        </w:rPr>
        <w:t>No major wear and tear</w:t>
      </w:r>
      <w:r>
        <w:rPr>
          <w:color w:val="FF0000"/>
          <w:lang w:val="en"/>
        </w:rPr>
        <w:tab/>
        <w:t>1</w:t>
      </w:r>
    </w:p>
    <w:p w14:paraId="5ED1AB72" w14:textId="77777777" w:rsidR="00203A00" w:rsidRPr="00D974AB" w:rsidRDefault="00203A00" w:rsidP="00D974AB">
      <w:pPr>
        <w:pStyle w:val="ListParagraph"/>
        <w:tabs>
          <w:tab w:val="left" w:pos="1843"/>
          <w:tab w:val="right" w:pos="9356"/>
        </w:tabs>
        <w:ind w:firstLine="0"/>
        <w:rPr>
          <w:color w:val="FF0000"/>
          <w:lang w:val="en"/>
        </w:rPr>
      </w:pPr>
    </w:p>
    <w:p w14:paraId="2CAB0FC1" w14:textId="77777777" w:rsidR="00203A00" w:rsidRPr="00D974AB" w:rsidRDefault="00203A00" w:rsidP="00D974AB">
      <w:pPr>
        <w:pStyle w:val="ListParagraph"/>
        <w:tabs>
          <w:tab w:val="left" w:pos="1843"/>
          <w:tab w:val="right" w:pos="9356"/>
        </w:tabs>
        <w:ind w:firstLine="0"/>
        <w:rPr>
          <w:color w:val="FF0000"/>
          <w:lang w:val="en"/>
        </w:rPr>
      </w:pPr>
    </w:p>
    <w:p w14:paraId="398822B3" w14:textId="77777777" w:rsidR="00203A00" w:rsidRPr="00D974AB" w:rsidRDefault="00203A00" w:rsidP="00D974AB">
      <w:pPr>
        <w:pStyle w:val="ListParagraph"/>
        <w:tabs>
          <w:tab w:val="left" w:pos="1843"/>
          <w:tab w:val="right" w:pos="9356"/>
        </w:tabs>
        <w:ind w:firstLine="0"/>
        <w:rPr>
          <w:color w:val="FF0000"/>
          <w:lang w:val="en"/>
        </w:rPr>
      </w:pPr>
    </w:p>
    <w:p w14:paraId="36A800B9" w14:textId="77777777" w:rsidR="00203A00" w:rsidRPr="00D974AB" w:rsidRDefault="00203A00" w:rsidP="00D974AB">
      <w:pPr>
        <w:pStyle w:val="ListParagraph"/>
        <w:tabs>
          <w:tab w:val="left" w:pos="1843"/>
          <w:tab w:val="right" w:pos="9356"/>
        </w:tabs>
        <w:ind w:firstLine="0"/>
        <w:rPr>
          <w:color w:val="FF0000"/>
          <w:lang w:val="en"/>
        </w:rPr>
      </w:pPr>
    </w:p>
    <w:p w14:paraId="66308EEC" w14:textId="77777777" w:rsidR="00203A00" w:rsidRPr="00D974AB" w:rsidRDefault="00203A00" w:rsidP="00D974AB">
      <w:pPr>
        <w:pStyle w:val="ListParagraph"/>
        <w:tabs>
          <w:tab w:val="left" w:pos="1843"/>
          <w:tab w:val="right" w:pos="9356"/>
        </w:tabs>
        <w:ind w:firstLine="0"/>
        <w:rPr>
          <w:color w:val="FF0000"/>
          <w:lang w:val="en"/>
        </w:rPr>
      </w:pPr>
    </w:p>
    <w:p w14:paraId="6FE7EC24" w14:textId="77777777" w:rsidR="00203A00" w:rsidRPr="00D974AB" w:rsidRDefault="00203A00" w:rsidP="00D974AB">
      <w:pPr>
        <w:pStyle w:val="ListParagraph"/>
        <w:tabs>
          <w:tab w:val="left" w:pos="1843"/>
          <w:tab w:val="right" w:pos="9356"/>
        </w:tabs>
        <w:ind w:firstLine="0"/>
        <w:rPr>
          <w:color w:val="FF0000"/>
          <w:lang w:val="en"/>
        </w:rPr>
      </w:pPr>
    </w:p>
    <w:p w14:paraId="2F5B1D50" w14:textId="77777777" w:rsidR="00203A00" w:rsidRPr="00D974AB" w:rsidRDefault="00203A00" w:rsidP="00D974AB">
      <w:pPr>
        <w:pStyle w:val="ListParagraph"/>
        <w:tabs>
          <w:tab w:val="left" w:pos="1843"/>
          <w:tab w:val="right" w:pos="9356"/>
        </w:tabs>
        <w:ind w:firstLine="0"/>
        <w:rPr>
          <w:color w:val="FF0000"/>
          <w:lang w:val="en"/>
        </w:rPr>
      </w:pPr>
    </w:p>
    <w:p w14:paraId="55803FD5" w14:textId="77777777" w:rsidR="00203A00" w:rsidRPr="00D974AB" w:rsidRDefault="00203A00" w:rsidP="00D974AB">
      <w:pPr>
        <w:pStyle w:val="ListParagraph"/>
        <w:tabs>
          <w:tab w:val="left" w:pos="1843"/>
          <w:tab w:val="right" w:pos="9356"/>
        </w:tabs>
        <w:ind w:firstLine="0"/>
        <w:rPr>
          <w:color w:val="FF0000"/>
          <w:lang w:val="en"/>
        </w:rPr>
      </w:pPr>
    </w:p>
    <w:p w14:paraId="341DA9F1" w14:textId="77777777" w:rsidR="00203A00" w:rsidRPr="00D974AB" w:rsidRDefault="00203A00" w:rsidP="00D974AB">
      <w:pPr>
        <w:pStyle w:val="ListParagraph"/>
        <w:tabs>
          <w:tab w:val="left" w:pos="1843"/>
          <w:tab w:val="right" w:pos="9356"/>
        </w:tabs>
        <w:ind w:firstLine="0"/>
        <w:rPr>
          <w:color w:val="FF0000"/>
          <w:lang w:val="en"/>
        </w:rPr>
      </w:pPr>
    </w:p>
    <w:p w14:paraId="710D5B0A" w14:textId="77777777" w:rsidR="00203A00" w:rsidRPr="00D974AB" w:rsidRDefault="00203A00" w:rsidP="00D974AB">
      <w:pPr>
        <w:pStyle w:val="ListParagraph"/>
        <w:tabs>
          <w:tab w:val="left" w:pos="1843"/>
          <w:tab w:val="right" w:pos="9356"/>
        </w:tabs>
        <w:ind w:firstLine="0"/>
        <w:rPr>
          <w:color w:val="FF0000"/>
          <w:lang w:val="en"/>
        </w:rPr>
      </w:pPr>
    </w:p>
    <w:p w14:paraId="286A7C54" w14:textId="77777777" w:rsidR="00203A00" w:rsidRPr="00D974AB" w:rsidRDefault="00203A00" w:rsidP="00D974AB">
      <w:pPr>
        <w:pStyle w:val="ListParagraph"/>
        <w:tabs>
          <w:tab w:val="left" w:pos="1843"/>
          <w:tab w:val="right" w:pos="9356"/>
        </w:tabs>
        <w:ind w:firstLine="0"/>
        <w:rPr>
          <w:color w:val="FF0000"/>
          <w:lang w:val="en"/>
        </w:rPr>
      </w:pPr>
    </w:p>
    <w:p w14:paraId="1830795C" w14:textId="77777777" w:rsidR="00203A00" w:rsidRDefault="00203A00" w:rsidP="00203A00">
      <w:pPr>
        <w:tabs>
          <w:tab w:val="right" w:pos="9356"/>
        </w:tabs>
        <w:ind w:left="567" w:hanging="567"/>
      </w:pPr>
    </w:p>
    <w:p w14:paraId="16AC85E8" w14:textId="77777777" w:rsidR="00203A00" w:rsidRDefault="00203A00" w:rsidP="00203A00">
      <w:pPr>
        <w:tabs>
          <w:tab w:val="right" w:pos="9356"/>
        </w:tabs>
        <w:ind w:left="567" w:hanging="567"/>
      </w:pPr>
    </w:p>
    <w:p w14:paraId="7399D3B2" w14:textId="77777777" w:rsidR="00203A00" w:rsidRDefault="00203A00" w:rsidP="00203A00">
      <w:pPr>
        <w:tabs>
          <w:tab w:val="right" w:pos="9356"/>
        </w:tabs>
        <w:ind w:left="567" w:hanging="567"/>
      </w:pPr>
    </w:p>
    <w:p w14:paraId="6F5B3944" w14:textId="77777777" w:rsidR="00203A00" w:rsidRDefault="00203A00" w:rsidP="00203A00">
      <w:pPr>
        <w:tabs>
          <w:tab w:val="right" w:pos="9356"/>
        </w:tabs>
        <w:ind w:left="567" w:hanging="567"/>
      </w:pPr>
    </w:p>
    <w:p w14:paraId="19B0CB3C" w14:textId="77777777" w:rsidR="00203A00" w:rsidRDefault="00203A00" w:rsidP="00203A00">
      <w:pPr>
        <w:tabs>
          <w:tab w:val="right" w:pos="9356"/>
        </w:tabs>
        <w:ind w:left="567" w:hanging="567"/>
      </w:pPr>
    </w:p>
    <w:p w14:paraId="2E717512" w14:textId="77777777" w:rsidR="00203A00" w:rsidRDefault="00203A00" w:rsidP="00203A00">
      <w:pPr>
        <w:tabs>
          <w:tab w:val="right" w:pos="9356"/>
        </w:tabs>
        <w:ind w:left="567" w:hanging="567"/>
      </w:pPr>
    </w:p>
    <w:p w14:paraId="51A4F6D3" w14:textId="77777777" w:rsidR="00203A00" w:rsidRDefault="00203A00" w:rsidP="00203A00">
      <w:pPr>
        <w:tabs>
          <w:tab w:val="right" w:pos="9356"/>
        </w:tabs>
        <w:ind w:left="567" w:hanging="567"/>
      </w:pPr>
    </w:p>
    <w:p w14:paraId="409DDAD6" w14:textId="77777777" w:rsidR="00203A00" w:rsidRDefault="00203A00" w:rsidP="00203A00">
      <w:pPr>
        <w:tabs>
          <w:tab w:val="right" w:pos="9356"/>
        </w:tabs>
        <w:ind w:left="567" w:hanging="567"/>
      </w:pPr>
    </w:p>
    <w:p w14:paraId="02E129F3" w14:textId="77777777" w:rsidR="00203A00" w:rsidRDefault="00203A00" w:rsidP="00203A00">
      <w:pPr>
        <w:tabs>
          <w:tab w:val="right" w:pos="9356"/>
        </w:tabs>
        <w:ind w:left="567" w:hanging="567"/>
      </w:pPr>
    </w:p>
    <w:p w14:paraId="1312F977" w14:textId="77777777" w:rsidR="00203A00" w:rsidRDefault="00203A00" w:rsidP="00203A00">
      <w:pPr>
        <w:tabs>
          <w:tab w:val="right" w:pos="9356"/>
        </w:tabs>
        <w:ind w:left="567" w:hanging="567"/>
      </w:pPr>
    </w:p>
    <w:p w14:paraId="59F907D3" w14:textId="77777777" w:rsidR="00203A00" w:rsidRDefault="00203A00" w:rsidP="00203A00">
      <w:pPr>
        <w:tabs>
          <w:tab w:val="right" w:pos="9356"/>
        </w:tabs>
        <w:ind w:left="567" w:hanging="567"/>
      </w:pPr>
    </w:p>
    <w:p w14:paraId="41ADFFF8" w14:textId="77777777" w:rsidR="00203A00" w:rsidRDefault="00203A00" w:rsidP="00203A00">
      <w:pPr>
        <w:tabs>
          <w:tab w:val="right" w:pos="9356"/>
        </w:tabs>
        <w:ind w:left="567" w:hanging="567"/>
      </w:pPr>
    </w:p>
    <w:p w14:paraId="4B41B086" w14:textId="77777777" w:rsidR="00203A00" w:rsidRDefault="00203A00" w:rsidP="00203A00">
      <w:pPr>
        <w:tabs>
          <w:tab w:val="right" w:pos="9356"/>
        </w:tabs>
        <w:ind w:left="567" w:hanging="567"/>
      </w:pPr>
    </w:p>
    <w:p w14:paraId="321DDFF2" w14:textId="77777777" w:rsidR="00203A00" w:rsidRDefault="00203A00" w:rsidP="00203A00">
      <w:pPr>
        <w:tabs>
          <w:tab w:val="right" w:pos="9356"/>
        </w:tabs>
        <w:ind w:left="567" w:hanging="567"/>
      </w:pPr>
    </w:p>
    <w:p w14:paraId="3F250388" w14:textId="77777777" w:rsidR="00203A00" w:rsidRDefault="00203A00" w:rsidP="00203A00">
      <w:pPr>
        <w:tabs>
          <w:tab w:val="right" w:pos="9356"/>
        </w:tabs>
        <w:ind w:left="567" w:hanging="567"/>
      </w:pPr>
    </w:p>
    <w:p w14:paraId="0A05503A" w14:textId="77777777" w:rsidR="00203A00" w:rsidRDefault="00203A00" w:rsidP="00203A00">
      <w:pPr>
        <w:tabs>
          <w:tab w:val="right" w:pos="9356"/>
        </w:tabs>
        <w:ind w:left="567" w:hanging="567"/>
      </w:pPr>
    </w:p>
    <w:p w14:paraId="08E3700E" w14:textId="77777777" w:rsidR="00203A00" w:rsidRDefault="00203A00" w:rsidP="00203A00">
      <w:pPr>
        <w:tabs>
          <w:tab w:val="right" w:pos="9356"/>
        </w:tabs>
        <w:ind w:left="567" w:hanging="567"/>
      </w:pPr>
    </w:p>
    <w:p w14:paraId="184E784B" w14:textId="77777777" w:rsidR="00203A00" w:rsidRDefault="00203A00" w:rsidP="00203A00">
      <w:pPr>
        <w:tabs>
          <w:tab w:val="right" w:pos="9356"/>
        </w:tabs>
        <w:ind w:left="567" w:hanging="567"/>
      </w:pPr>
    </w:p>
    <w:p w14:paraId="1569995C" w14:textId="77777777" w:rsidR="00203A00" w:rsidRDefault="00203A00" w:rsidP="00203A00">
      <w:pPr>
        <w:tabs>
          <w:tab w:val="right" w:pos="9356"/>
        </w:tabs>
        <w:ind w:left="567" w:hanging="567"/>
      </w:pPr>
    </w:p>
    <w:p w14:paraId="0F2D162C" w14:textId="77777777" w:rsidR="00203A00" w:rsidRDefault="00203A00" w:rsidP="00203A00">
      <w:pPr>
        <w:tabs>
          <w:tab w:val="right" w:pos="9356"/>
        </w:tabs>
        <w:ind w:left="567" w:hanging="567"/>
      </w:pPr>
    </w:p>
    <w:p w14:paraId="4FB84EDB" w14:textId="77777777" w:rsidR="00203A00" w:rsidRDefault="00203A00" w:rsidP="00203A00">
      <w:pPr>
        <w:tabs>
          <w:tab w:val="right" w:pos="9356"/>
        </w:tabs>
        <w:ind w:left="567" w:hanging="567"/>
      </w:pPr>
    </w:p>
    <w:p w14:paraId="6CB5FC3A" w14:textId="77777777" w:rsidR="00203A00" w:rsidRDefault="00203A00" w:rsidP="00203A00">
      <w:pPr>
        <w:tabs>
          <w:tab w:val="right" w:pos="9356"/>
        </w:tabs>
        <w:ind w:left="567" w:hanging="567"/>
      </w:pPr>
    </w:p>
    <w:p w14:paraId="1C9A20A7" w14:textId="77777777" w:rsidR="00203A00" w:rsidRDefault="00203A00" w:rsidP="00203A00">
      <w:pPr>
        <w:tabs>
          <w:tab w:val="right" w:pos="9356"/>
        </w:tabs>
        <w:ind w:left="567" w:hanging="567"/>
      </w:pPr>
    </w:p>
    <w:p w14:paraId="5FE36994" w14:textId="77777777" w:rsidR="00203A00" w:rsidRDefault="00203A00" w:rsidP="00203A00">
      <w:pPr>
        <w:tabs>
          <w:tab w:val="left" w:pos="8505"/>
          <w:tab w:val="left" w:pos="9356"/>
        </w:tabs>
        <w:ind w:left="567" w:hanging="567"/>
      </w:pPr>
      <w:bookmarkStart w:id="1" w:name="OLE_LINK5"/>
      <w:bookmarkStart w:id="2" w:name="OLE_LINK6"/>
    </w:p>
    <w:p w14:paraId="32563479" w14:textId="77777777" w:rsidR="00203A00" w:rsidRDefault="00203A00" w:rsidP="00203A00">
      <w:pPr>
        <w:tabs>
          <w:tab w:val="left" w:pos="8505"/>
          <w:tab w:val="left" w:pos="9356"/>
        </w:tabs>
        <w:ind w:left="567" w:hanging="567"/>
        <w:jc w:val="center"/>
        <w:rPr>
          <w:b/>
        </w:rPr>
        <w:sectPr w:rsidR="00203A00" w:rsidSect="008518F3">
          <w:headerReference w:type="even" r:id="rId34"/>
          <w:headerReference w:type="default" r:id="rId35"/>
          <w:footerReference w:type="even" r:id="rId36"/>
          <w:footerReference w:type="default" r:id="rId37"/>
          <w:headerReference w:type="first" r:id="rId38"/>
          <w:footerReference w:type="first" r:id="rId39"/>
          <w:pgSz w:w="11906" w:h="16838" w:code="9"/>
          <w:pgMar w:top="1134" w:right="1134" w:bottom="1134" w:left="1134" w:header="709" w:footer="282" w:gutter="0"/>
          <w:cols w:space="708"/>
          <w:titlePg/>
          <w:docGrid w:linePitch="360"/>
        </w:sectPr>
      </w:pPr>
      <w:r w:rsidRPr="003E0157">
        <w:rPr>
          <w:b/>
        </w:rPr>
        <w:t xml:space="preserve">End of </w:t>
      </w:r>
      <w:r>
        <w:rPr>
          <w:b/>
        </w:rPr>
        <w:t>Questions</w:t>
      </w:r>
    </w:p>
    <w:bookmarkEnd w:id="1"/>
    <w:bookmarkEnd w:id="2"/>
    <w:p w14:paraId="3027DA67" w14:textId="77777777" w:rsidR="00203A00" w:rsidRDefault="00203A00" w:rsidP="00203A00">
      <w:pPr>
        <w:spacing w:after="160" w:line="259" w:lineRule="auto"/>
        <w:rPr>
          <w:rFonts w:cs="Arial"/>
          <w:b/>
          <w:bCs/>
          <w:iCs/>
          <w:szCs w:val="22"/>
        </w:rPr>
      </w:pPr>
      <w:r>
        <w:rPr>
          <w:rFonts w:cs="Arial"/>
          <w:b/>
          <w:bCs/>
          <w:iCs/>
          <w:szCs w:val="22"/>
        </w:rPr>
        <w:lastRenderedPageBreak/>
        <w:br w:type="page"/>
      </w:r>
    </w:p>
    <w:p w14:paraId="03F27019" w14:textId="77777777" w:rsidR="00203A00" w:rsidRDefault="00203A00" w:rsidP="00203A00">
      <w:pPr>
        <w:tabs>
          <w:tab w:val="left" w:pos="1134"/>
          <w:tab w:val="right" w:pos="9356"/>
        </w:tabs>
        <w:rPr>
          <w:rFonts w:cs="Arial"/>
          <w:b/>
          <w:bCs/>
          <w:szCs w:val="22"/>
        </w:rPr>
      </w:pPr>
    </w:p>
    <w:p w14:paraId="06C317EC" w14:textId="77777777" w:rsidR="00203A00" w:rsidRDefault="00203A00" w:rsidP="00203A00">
      <w:pPr>
        <w:tabs>
          <w:tab w:val="left" w:pos="1134"/>
          <w:tab w:val="right" w:pos="9356"/>
        </w:tabs>
        <w:rPr>
          <w:rFonts w:cs="Arial"/>
          <w:b/>
          <w:bCs/>
          <w:szCs w:val="22"/>
        </w:rPr>
      </w:pPr>
    </w:p>
    <w:p w14:paraId="05796BFD" w14:textId="77777777" w:rsidR="00203A00" w:rsidRDefault="00203A00" w:rsidP="00203A00">
      <w:pPr>
        <w:tabs>
          <w:tab w:val="left" w:pos="1134"/>
          <w:tab w:val="right" w:pos="9356"/>
        </w:tabs>
        <w:rPr>
          <w:rFonts w:cs="Arial"/>
          <w:b/>
          <w:bCs/>
          <w:szCs w:val="22"/>
        </w:rPr>
      </w:pPr>
    </w:p>
    <w:p w14:paraId="1E3085AE" w14:textId="77777777" w:rsidR="00203A00" w:rsidRDefault="00203A00" w:rsidP="00203A00">
      <w:pPr>
        <w:tabs>
          <w:tab w:val="left" w:pos="1134"/>
          <w:tab w:val="right" w:pos="9356"/>
        </w:tabs>
        <w:rPr>
          <w:rFonts w:cs="Arial"/>
          <w:b/>
          <w:bCs/>
          <w:szCs w:val="22"/>
        </w:rPr>
      </w:pPr>
    </w:p>
    <w:p w14:paraId="4685239A" w14:textId="77777777" w:rsidR="00203A00" w:rsidRDefault="00203A00" w:rsidP="00203A00">
      <w:pPr>
        <w:tabs>
          <w:tab w:val="left" w:pos="1134"/>
          <w:tab w:val="right" w:pos="9356"/>
        </w:tabs>
        <w:rPr>
          <w:rFonts w:cs="Arial"/>
          <w:b/>
          <w:bCs/>
          <w:szCs w:val="22"/>
        </w:rPr>
      </w:pPr>
    </w:p>
    <w:p w14:paraId="7CB3980B" w14:textId="77777777" w:rsidR="00203A00" w:rsidRDefault="00203A00" w:rsidP="00203A00">
      <w:pPr>
        <w:tabs>
          <w:tab w:val="left" w:pos="1134"/>
          <w:tab w:val="right" w:pos="9356"/>
        </w:tabs>
        <w:rPr>
          <w:rFonts w:cs="Arial"/>
          <w:b/>
          <w:bCs/>
          <w:szCs w:val="22"/>
        </w:rPr>
      </w:pPr>
    </w:p>
    <w:p w14:paraId="10DCDAAE" w14:textId="77777777" w:rsidR="00203A00" w:rsidRDefault="00203A00" w:rsidP="00203A00">
      <w:pPr>
        <w:tabs>
          <w:tab w:val="left" w:pos="1134"/>
          <w:tab w:val="right" w:pos="9356"/>
        </w:tabs>
        <w:rPr>
          <w:rFonts w:cs="Arial"/>
          <w:b/>
          <w:bCs/>
          <w:szCs w:val="22"/>
        </w:rPr>
      </w:pPr>
    </w:p>
    <w:p w14:paraId="03BE0248" w14:textId="77777777" w:rsidR="00203A00" w:rsidRDefault="00203A00" w:rsidP="00203A00">
      <w:pPr>
        <w:tabs>
          <w:tab w:val="left" w:pos="1134"/>
          <w:tab w:val="right" w:pos="9356"/>
        </w:tabs>
        <w:rPr>
          <w:rFonts w:cs="Arial"/>
          <w:b/>
          <w:bCs/>
          <w:szCs w:val="22"/>
        </w:rPr>
      </w:pPr>
    </w:p>
    <w:p w14:paraId="2B6A390F" w14:textId="77777777" w:rsidR="00203A00" w:rsidRDefault="00203A00" w:rsidP="00203A00">
      <w:pPr>
        <w:tabs>
          <w:tab w:val="left" w:pos="1134"/>
          <w:tab w:val="right" w:pos="9356"/>
        </w:tabs>
        <w:rPr>
          <w:rFonts w:cs="Arial"/>
          <w:b/>
          <w:bCs/>
          <w:szCs w:val="22"/>
        </w:rPr>
      </w:pPr>
    </w:p>
    <w:p w14:paraId="251BB111" w14:textId="77777777" w:rsidR="00203A00" w:rsidRDefault="00203A00" w:rsidP="00203A00">
      <w:pPr>
        <w:tabs>
          <w:tab w:val="left" w:pos="1134"/>
          <w:tab w:val="right" w:pos="9356"/>
        </w:tabs>
        <w:rPr>
          <w:rFonts w:cs="Arial"/>
          <w:b/>
          <w:bCs/>
          <w:szCs w:val="22"/>
        </w:rPr>
      </w:pPr>
    </w:p>
    <w:p w14:paraId="3264B0FE" w14:textId="77777777" w:rsidR="00203A00" w:rsidRDefault="00203A00" w:rsidP="00203A00">
      <w:pPr>
        <w:tabs>
          <w:tab w:val="left" w:pos="1134"/>
          <w:tab w:val="right" w:pos="9356"/>
        </w:tabs>
        <w:rPr>
          <w:rFonts w:cs="Arial"/>
          <w:b/>
          <w:bCs/>
          <w:szCs w:val="22"/>
        </w:rPr>
      </w:pPr>
    </w:p>
    <w:p w14:paraId="5BE6D59E" w14:textId="77777777" w:rsidR="00203A00" w:rsidRDefault="00203A00" w:rsidP="00203A00">
      <w:pPr>
        <w:tabs>
          <w:tab w:val="left" w:pos="1134"/>
          <w:tab w:val="right" w:pos="9356"/>
        </w:tabs>
        <w:rPr>
          <w:rFonts w:cs="Arial"/>
          <w:b/>
          <w:bCs/>
          <w:szCs w:val="22"/>
        </w:rPr>
      </w:pPr>
    </w:p>
    <w:p w14:paraId="419DE3F7" w14:textId="77777777" w:rsidR="00203A00" w:rsidRDefault="00203A00" w:rsidP="00203A00">
      <w:pPr>
        <w:tabs>
          <w:tab w:val="left" w:pos="1134"/>
          <w:tab w:val="right" w:pos="9356"/>
        </w:tabs>
        <w:rPr>
          <w:rFonts w:cs="Arial"/>
          <w:b/>
          <w:bCs/>
          <w:szCs w:val="22"/>
        </w:rPr>
      </w:pPr>
    </w:p>
    <w:p w14:paraId="613F6534" w14:textId="77777777" w:rsidR="00203A00" w:rsidRDefault="00203A00" w:rsidP="00203A00">
      <w:pPr>
        <w:tabs>
          <w:tab w:val="left" w:pos="1134"/>
          <w:tab w:val="right" w:pos="9356"/>
        </w:tabs>
        <w:rPr>
          <w:rFonts w:cs="Arial"/>
          <w:b/>
          <w:bCs/>
          <w:szCs w:val="22"/>
        </w:rPr>
      </w:pPr>
    </w:p>
    <w:p w14:paraId="581A5A00" w14:textId="77777777" w:rsidR="00203A00" w:rsidRDefault="00203A00" w:rsidP="00203A00">
      <w:pPr>
        <w:tabs>
          <w:tab w:val="left" w:pos="1134"/>
          <w:tab w:val="right" w:pos="9356"/>
        </w:tabs>
        <w:rPr>
          <w:rFonts w:cs="Arial"/>
          <w:b/>
          <w:bCs/>
          <w:szCs w:val="22"/>
        </w:rPr>
      </w:pPr>
    </w:p>
    <w:p w14:paraId="05FB913D" w14:textId="77777777" w:rsidR="00203A00" w:rsidRDefault="00203A00" w:rsidP="00203A00">
      <w:pPr>
        <w:tabs>
          <w:tab w:val="left" w:pos="1134"/>
          <w:tab w:val="right" w:pos="9356"/>
        </w:tabs>
        <w:rPr>
          <w:rFonts w:cs="Arial"/>
          <w:b/>
          <w:bCs/>
          <w:szCs w:val="22"/>
        </w:rPr>
      </w:pPr>
    </w:p>
    <w:p w14:paraId="1EFF7F78" w14:textId="77777777" w:rsidR="00203A00" w:rsidRDefault="00203A00" w:rsidP="00203A00">
      <w:pPr>
        <w:tabs>
          <w:tab w:val="left" w:pos="1134"/>
          <w:tab w:val="right" w:pos="9356"/>
        </w:tabs>
        <w:rPr>
          <w:rFonts w:cs="Arial"/>
          <w:b/>
          <w:bCs/>
          <w:szCs w:val="22"/>
        </w:rPr>
      </w:pPr>
    </w:p>
    <w:p w14:paraId="4AC9DBCF" w14:textId="77777777" w:rsidR="00203A00" w:rsidRDefault="00203A00" w:rsidP="00203A00">
      <w:pPr>
        <w:tabs>
          <w:tab w:val="left" w:pos="1134"/>
          <w:tab w:val="right" w:pos="9356"/>
        </w:tabs>
        <w:rPr>
          <w:rFonts w:cs="Arial"/>
          <w:b/>
          <w:bCs/>
          <w:szCs w:val="22"/>
        </w:rPr>
      </w:pPr>
    </w:p>
    <w:p w14:paraId="3D027D66" w14:textId="77777777" w:rsidR="00203A00" w:rsidRDefault="00203A00" w:rsidP="00203A00">
      <w:pPr>
        <w:tabs>
          <w:tab w:val="left" w:pos="1134"/>
          <w:tab w:val="right" w:pos="9356"/>
        </w:tabs>
        <w:rPr>
          <w:rFonts w:cs="Arial"/>
          <w:b/>
          <w:bCs/>
          <w:szCs w:val="22"/>
        </w:rPr>
      </w:pPr>
    </w:p>
    <w:p w14:paraId="23918CCB" w14:textId="77777777" w:rsidR="00203A00" w:rsidRDefault="00203A00" w:rsidP="00203A00">
      <w:pPr>
        <w:tabs>
          <w:tab w:val="left" w:pos="1134"/>
          <w:tab w:val="right" w:pos="9356"/>
        </w:tabs>
        <w:rPr>
          <w:rFonts w:cs="Arial"/>
          <w:b/>
          <w:bCs/>
          <w:szCs w:val="22"/>
        </w:rPr>
      </w:pPr>
    </w:p>
    <w:p w14:paraId="21D32050" w14:textId="77777777" w:rsidR="00203A00" w:rsidRDefault="00203A00" w:rsidP="00203A00">
      <w:pPr>
        <w:tabs>
          <w:tab w:val="left" w:pos="1134"/>
          <w:tab w:val="right" w:pos="9356"/>
        </w:tabs>
        <w:rPr>
          <w:rFonts w:cs="Arial"/>
          <w:b/>
          <w:bCs/>
          <w:szCs w:val="22"/>
        </w:rPr>
      </w:pPr>
    </w:p>
    <w:p w14:paraId="3B8B6B5D" w14:textId="77777777" w:rsidR="00203A00" w:rsidRDefault="00203A00" w:rsidP="00203A00">
      <w:pPr>
        <w:tabs>
          <w:tab w:val="left" w:pos="1134"/>
          <w:tab w:val="right" w:pos="9356"/>
        </w:tabs>
        <w:jc w:val="center"/>
        <w:rPr>
          <w:rFonts w:cs="Arial"/>
          <w:b/>
          <w:bCs/>
          <w:szCs w:val="22"/>
        </w:rPr>
      </w:pPr>
      <w:r>
        <w:rPr>
          <w:rFonts w:cs="Arial"/>
          <w:b/>
          <w:bCs/>
          <w:szCs w:val="22"/>
        </w:rPr>
        <w:t>This page has been left blank intentionally</w:t>
      </w:r>
    </w:p>
    <w:p w14:paraId="6EA2A181" w14:textId="77777777" w:rsidR="00203A00" w:rsidRDefault="00203A00" w:rsidP="00203A00">
      <w:pPr>
        <w:spacing w:after="160" w:line="259" w:lineRule="auto"/>
        <w:rPr>
          <w:rFonts w:cs="Arial"/>
          <w:b/>
          <w:bCs/>
          <w:iCs/>
          <w:szCs w:val="22"/>
        </w:rPr>
      </w:pPr>
    </w:p>
    <w:p w14:paraId="701AC015" w14:textId="77777777" w:rsidR="00203A00" w:rsidRDefault="00203A00" w:rsidP="00203A00">
      <w:pPr>
        <w:spacing w:after="160" w:line="259" w:lineRule="auto"/>
        <w:rPr>
          <w:rFonts w:cs="Arial"/>
          <w:b/>
          <w:bCs/>
          <w:iCs/>
          <w:szCs w:val="22"/>
        </w:rPr>
      </w:pPr>
      <w:r>
        <w:rPr>
          <w:rFonts w:cs="Arial"/>
          <w:b/>
          <w:bCs/>
          <w:iCs/>
          <w:szCs w:val="22"/>
        </w:rPr>
        <w:br w:type="page"/>
      </w:r>
    </w:p>
    <w:p w14:paraId="4D47C6F6" w14:textId="77777777" w:rsidR="00203A00" w:rsidRPr="00E64CDD" w:rsidRDefault="00203A00" w:rsidP="00203A00">
      <w:pPr>
        <w:tabs>
          <w:tab w:val="right" w:pos="9356"/>
        </w:tabs>
        <w:ind w:left="567" w:hanging="567"/>
        <w:rPr>
          <w:rFonts w:cs="Arial"/>
          <w:b/>
          <w:bCs/>
          <w:iCs/>
          <w:szCs w:val="22"/>
        </w:rPr>
      </w:pPr>
      <w:r w:rsidRPr="00E64CDD">
        <w:rPr>
          <w:rFonts w:cs="Arial"/>
          <w:b/>
          <w:bCs/>
          <w:iCs/>
          <w:szCs w:val="22"/>
        </w:rPr>
        <w:lastRenderedPageBreak/>
        <w:t>Additional working space</w:t>
      </w:r>
    </w:p>
    <w:p w14:paraId="55A8A36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191B70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E27771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B1158C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387511E"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93F8D50"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61D36B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9C8DFAC"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A39B77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340B60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49454A1"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97F8AC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CFB6FB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4F9E2F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1855156"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28E12D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F762163"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1EBDE41"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0BA573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7B13067"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39A9B37"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D414A0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CC119AF"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70346C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3BE67C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AA10FE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FEB97A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C261593" w14:textId="77777777" w:rsidR="00203A00" w:rsidRDefault="00203A00" w:rsidP="00203A00">
      <w:pPr>
        <w:tabs>
          <w:tab w:val="right" w:pos="9356"/>
        </w:tabs>
        <w:spacing w:before="420"/>
        <w:ind w:left="567" w:hanging="567"/>
        <w:rPr>
          <w:rFonts w:cs="Arial"/>
          <w:sz w:val="6"/>
          <w:szCs w:val="6"/>
        </w:rPr>
      </w:pPr>
      <w:r w:rsidRPr="00E64CDD">
        <w:rPr>
          <w:rFonts w:cs="Arial"/>
          <w:sz w:val="6"/>
          <w:szCs w:val="6"/>
        </w:rPr>
        <w:tab/>
      </w:r>
    </w:p>
    <w:p w14:paraId="4C166073" w14:textId="77777777" w:rsidR="00203A00" w:rsidRDefault="00203A00" w:rsidP="00203A00">
      <w:pPr>
        <w:tabs>
          <w:tab w:val="right" w:pos="9356"/>
        </w:tabs>
        <w:ind w:left="567" w:hanging="567"/>
        <w:rPr>
          <w:rFonts w:cs="Arial"/>
          <w:sz w:val="6"/>
          <w:szCs w:val="6"/>
        </w:rPr>
      </w:pPr>
      <w:r>
        <w:rPr>
          <w:rFonts w:cs="Arial"/>
          <w:sz w:val="6"/>
          <w:szCs w:val="6"/>
        </w:rPr>
        <w:t xml:space="preserve"> </w:t>
      </w:r>
    </w:p>
    <w:p w14:paraId="117EF086" w14:textId="77777777" w:rsidR="00203A00" w:rsidRDefault="00203A00" w:rsidP="00203A00">
      <w:pPr>
        <w:tabs>
          <w:tab w:val="right" w:pos="9356"/>
        </w:tabs>
        <w:ind w:left="567" w:hanging="567"/>
        <w:rPr>
          <w:rFonts w:cs="Arial"/>
          <w:b/>
          <w:bCs/>
          <w:iCs/>
          <w:szCs w:val="22"/>
        </w:rPr>
        <w:sectPr w:rsidR="00203A00" w:rsidSect="003E0157">
          <w:footerReference w:type="first" r:id="rId40"/>
          <w:type w:val="continuous"/>
          <w:pgSz w:w="11906" w:h="16838" w:code="9"/>
          <w:pgMar w:top="1134" w:right="1134" w:bottom="1134" w:left="1134" w:header="709" w:footer="282" w:gutter="0"/>
          <w:cols w:space="708"/>
          <w:titlePg/>
          <w:docGrid w:linePitch="360"/>
        </w:sectPr>
      </w:pPr>
    </w:p>
    <w:p w14:paraId="4DDE08DD" w14:textId="77777777" w:rsidR="00203A00" w:rsidRPr="00E64CDD" w:rsidRDefault="00203A00" w:rsidP="00203A00">
      <w:pPr>
        <w:tabs>
          <w:tab w:val="right" w:pos="9356"/>
        </w:tabs>
        <w:ind w:left="567" w:hanging="567"/>
        <w:rPr>
          <w:rFonts w:cs="Arial"/>
          <w:b/>
          <w:bCs/>
          <w:iCs/>
          <w:szCs w:val="22"/>
        </w:rPr>
      </w:pPr>
      <w:r>
        <w:rPr>
          <w:rFonts w:cs="Arial"/>
          <w:b/>
          <w:bCs/>
          <w:iCs/>
          <w:szCs w:val="22"/>
        </w:rPr>
        <w:lastRenderedPageBreak/>
        <w:t>Spare grid for graph</w:t>
      </w:r>
    </w:p>
    <w:p w14:paraId="5A06EB5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r w:rsidRPr="00551A3D">
        <w:rPr>
          <w:noProof/>
          <w:lang w:eastAsia="ja-JP"/>
        </w:rPr>
        <w:drawing>
          <wp:inline distT="0" distB="0" distL="0" distR="0" wp14:anchorId="10A420E1" wp14:editId="402F8989">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568029E6"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DD4319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07F9AA4"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A5C5A2C"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3FC269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B61828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6D9C280"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B075E3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4B6939E"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B49BEE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r>
        <w:rPr>
          <w:rFonts w:cs="Arial"/>
          <w:noProof/>
          <w:sz w:val="6"/>
          <w:szCs w:val="6"/>
          <w:lang w:eastAsia="ja-JP"/>
        </w:rPr>
        <mc:AlternateContent>
          <mc:Choice Requires="wps">
            <w:drawing>
              <wp:anchor distT="0" distB="0" distL="114300" distR="114300" simplePos="0" relativeHeight="251689984" behindDoc="0" locked="0" layoutInCell="1" allowOverlap="1" wp14:anchorId="79F53E4C" wp14:editId="7ABC3179">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4066D" w14:textId="77777777" w:rsidR="003D6B96" w:rsidRPr="00775E1B" w:rsidRDefault="003D6B96" w:rsidP="00203A00">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F53E4C" id="Text Box 189" o:spid="_x0000_s1140" type="#_x0000_t202" style="position:absolute;left:0;text-align:left;margin-left:0;margin-top:11.65pt;width:174.75pt;height:20.2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" stroked="f">
                <v:textbox>
                  <w:txbxContent>
                    <w:p w14:paraId="07F4066D" w14:textId="77777777" w:rsidR="003D6B96" w:rsidRPr="00775E1B" w:rsidRDefault="003D6B96" w:rsidP="00203A00">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14:paraId="172CBD92" w14:textId="77777777" w:rsidR="00203A00" w:rsidRDefault="00203A00" w:rsidP="00203A00">
      <w:pPr>
        <w:jc w:val="center"/>
        <w:rPr>
          <w:b/>
          <w:sz w:val="28"/>
          <w:szCs w:val="28"/>
          <w:lang w:val="en-US"/>
        </w:rPr>
      </w:pPr>
      <w:r>
        <w:rPr>
          <w:rFonts w:cs="Arial"/>
        </w:rPr>
        <w:br w:type="page"/>
      </w:r>
      <w:r w:rsidRPr="0012125E">
        <w:rPr>
          <w:b/>
          <w:sz w:val="28"/>
          <w:szCs w:val="28"/>
          <w:lang w:val="en-US"/>
        </w:rPr>
        <w:lastRenderedPageBreak/>
        <w:t>Acknowledgements</w:t>
      </w:r>
    </w:p>
    <w:p w14:paraId="2A7138DF" w14:textId="77777777" w:rsidR="00203A00" w:rsidRDefault="00203A00" w:rsidP="00203A00">
      <w:pPr>
        <w:jc w:val="center"/>
        <w:rPr>
          <w:b/>
          <w:sz w:val="28"/>
          <w:szCs w:val="28"/>
          <w:lang w:val="en-US"/>
        </w:rPr>
      </w:pPr>
    </w:p>
    <w:p w14:paraId="549F8AA4" w14:textId="77777777" w:rsidR="00203A00" w:rsidRPr="0012125E" w:rsidRDefault="00203A00" w:rsidP="00203A00">
      <w:pPr>
        <w:rPr>
          <w:b/>
          <w:sz w:val="20"/>
          <w:szCs w:val="20"/>
          <w:lang w:val="en-US"/>
        </w:rPr>
      </w:pPr>
      <w:r w:rsidRPr="0012125E">
        <w:rPr>
          <w:b/>
          <w:sz w:val="20"/>
          <w:szCs w:val="20"/>
          <w:lang w:val="en-US"/>
        </w:rPr>
        <w:t xml:space="preserve">Question </w:t>
      </w:r>
      <w:r>
        <w:rPr>
          <w:b/>
          <w:sz w:val="20"/>
          <w:szCs w:val="20"/>
          <w:lang w:val="en-US"/>
        </w:rPr>
        <w:t>16</w:t>
      </w:r>
    </w:p>
    <w:p w14:paraId="0796A84C" w14:textId="77777777" w:rsidR="00203A00" w:rsidRPr="00A97BB2" w:rsidRDefault="00203A00" w:rsidP="00203A00">
      <w:pPr>
        <w:rPr>
          <w:lang w:val="en"/>
        </w:rPr>
      </w:pPr>
      <w:r w:rsidRPr="00A97BB2">
        <w:rPr>
          <w:lang w:val="en"/>
        </w:rPr>
        <w:t>Trebuchet Diagram</w:t>
      </w:r>
    </w:p>
    <w:p w14:paraId="39C3229C" w14:textId="77777777" w:rsidR="00203A00" w:rsidRDefault="00203A00" w:rsidP="00203A00">
      <w:pPr>
        <w:rPr>
          <w:lang w:val="en"/>
        </w:rPr>
      </w:pPr>
      <w:r w:rsidRPr="0012125E">
        <w:rPr>
          <w:lang w:val="en"/>
        </w:rPr>
        <w:t xml:space="preserve">CC0 Public Domain </w:t>
      </w:r>
    </w:p>
    <w:p w14:paraId="0E137A97" w14:textId="77777777" w:rsidR="00203A00" w:rsidRDefault="001A3FD3" w:rsidP="00203A00">
      <w:pPr>
        <w:rPr>
          <w:lang w:val="en-US"/>
        </w:rPr>
      </w:pPr>
      <w:hyperlink r:id="rId41" w:history="1">
        <w:r w:rsidR="00203A00" w:rsidRPr="00C7058B">
          <w:rPr>
            <w:rStyle w:val="Hyperlink"/>
            <w:lang w:val="en-US"/>
          </w:rPr>
          <w:t>https://openclipart.org/detail/48559/trebuchet</w:t>
        </w:r>
      </w:hyperlink>
    </w:p>
    <w:p w14:paraId="1C52A403" w14:textId="77777777" w:rsidR="00203A00" w:rsidRDefault="00203A00" w:rsidP="00203A00">
      <w:pPr>
        <w:rPr>
          <w:lang w:val="en"/>
        </w:rPr>
      </w:pPr>
    </w:p>
    <w:p w14:paraId="296AC090" w14:textId="77777777" w:rsidR="00203A00" w:rsidRPr="00A97BB2" w:rsidRDefault="00203A00" w:rsidP="00203A00">
      <w:pPr>
        <w:rPr>
          <w:lang w:val="en"/>
        </w:rPr>
      </w:pPr>
      <w:r w:rsidRPr="00A97BB2">
        <w:rPr>
          <w:lang w:val="en"/>
        </w:rPr>
        <w:t>Castle Diagram</w:t>
      </w:r>
    </w:p>
    <w:p w14:paraId="7F6A13FF" w14:textId="77777777" w:rsidR="00203A00" w:rsidRDefault="00203A00" w:rsidP="00203A00">
      <w:pPr>
        <w:rPr>
          <w:lang w:val="en"/>
        </w:rPr>
      </w:pPr>
      <w:r w:rsidRPr="0012125E">
        <w:rPr>
          <w:lang w:val="en"/>
        </w:rPr>
        <w:t xml:space="preserve">CC0 Public Domain </w:t>
      </w:r>
    </w:p>
    <w:p w14:paraId="238E2CFA" w14:textId="77777777" w:rsidR="00203A00" w:rsidRDefault="001A3FD3" w:rsidP="00203A00">
      <w:pPr>
        <w:rPr>
          <w:lang w:val="en"/>
        </w:rPr>
      </w:pPr>
      <w:hyperlink r:id="rId42" w:history="1">
        <w:r w:rsidR="00203A00" w:rsidRPr="003C0579">
          <w:rPr>
            <w:rStyle w:val="Hyperlink"/>
            <w:lang w:val="en"/>
          </w:rPr>
          <w:t>https://openclipart.org/detail/24916/castle</w:t>
        </w:r>
      </w:hyperlink>
    </w:p>
    <w:p w14:paraId="206038BB" w14:textId="77777777" w:rsidR="00203A00" w:rsidRDefault="00203A00" w:rsidP="00203A00">
      <w:pPr>
        <w:rPr>
          <w:lang w:val="en"/>
        </w:rPr>
      </w:pPr>
    </w:p>
    <w:p w14:paraId="266D2378" w14:textId="77777777" w:rsidR="00203A00" w:rsidRPr="002815EC" w:rsidRDefault="00203A00" w:rsidP="00203A00">
      <w:pPr>
        <w:rPr>
          <w:lang w:val="en"/>
        </w:rPr>
      </w:pPr>
      <w:r>
        <w:rPr>
          <w:lang w:val="en"/>
        </w:rPr>
        <w:t>Question 20</w:t>
      </w:r>
    </w:p>
    <w:p w14:paraId="43F67BA6" w14:textId="77777777" w:rsidR="00203A00" w:rsidRDefault="00203A00" w:rsidP="00203A00">
      <w:pPr>
        <w:pStyle w:val="Heading1"/>
        <w:ind w:left="-39"/>
        <w:rPr>
          <w:rFonts w:ascii="Arial" w:eastAsia="Times New Roman" w:hAnsi="Arial" w:cs="Arial"/>
          <w:b w:val="0"/>
          <w:bCs w:val="0"/>
          <w:i/>
          <w:spacing w:val="0"/>
          <w:szCs w:val="22"/>
        </w:rPr>
      </w:pPr>
      <w:r w:rsidRPr="002C0624">
        <w:rPr>
          <w:rFonts w:ascii="Arial" w:eastAsia="Times New Roman" w:hAnsi="Arial" w:cs="Arial"/>
          <w:b w:val="0"/>
          <w:bCs w:val="0"/>
          <w:i/>
          <w:spacing w:val="0"/>
          <w:szCs w:val="22"/>
        </w:rPr>
        <w:t>The Universe Has A Speed Limit, And It Isn’t The Speed Of Light</w:t>
      </w:r>
      <w:r>
        <w:rPr>
          <w:rFonts w:ascii="Arial" w:eastAsia="Times New Roman" w:hAnsi="Arial" w:cs="Arial"/>
          <w:b w:val="0"/>
          <w:bCs w:val="0"/>
          <w:i/>
          <w:spacing w:val="0"/>
          <w:szCs w:val="22"/>
        </w:rPr>
        <w:t>,</w:t>
      </w:r>
    </w:p>
    <w:p w14:paraId="61F26CF7" w14:textId="77777777" w:rsidR="00203A00" w:rsidRDefault="001A3FD3" w:rsidP="00203A00">
      <w:hyperlink r:id="rId43" w:history="1">
        <w:r w:rsidR="00203A00" w:rsidRPr="003C0579">
          <w:rPr>
            <w:rStyle w:val="Hyperlink"/>
          </w:rPr>
          <w:t>https://medium.com/starts-with-a-bang/the-universe-has-a-speed-limit-and-it-isnt-the-speed-of-light-543b7523b54f</w:t>
        </w:r>
      </w:hyperlink>
    </w:p>
    <w:p w14:paraId="2C4B1B85" w14:textId="77777777" w:rsidR="00203A00" w:rsidRDefault="00203A00" w:rsidP="00203A00">
      <w:r>
        <w:t>Used with permission from Ethan Siegel</w:t>
      </w:r>
    </w:p>
    <w:p w14:paraId="586B8459" w14:textId="77777777" w:rsidR="00203A00" w:rsidRDefault="00203A00" w:rsidP="00203A00"/>
    <w:p w14:paraId="2FC12BAA" w14:textId="77777777" w:rsidR="00203A00" w:rsidRDefault="00203A00" w:rsidP="00203A00">
      <w:r>
        <w:t>Question 21</w:t>
      </w:r>
    </w:p>
    <w:p w14:paraId="20B4F0BA" w14:textId="77777777" w:rsidR="00203A00" w:rsidRDefault="00203A00" w:rsidP="00203A00">
      <w:r>
        <w:t>Small DC motor image</w:t>
      </w:r>
    </w:p>
    <w:p w14:paraId="5883CC7C" w14:textId="77777777" w:rsidR="00203A00" w:rsidRDefault="00203A00" w:rsidP="00203A00">
      <w:r>
        <w:t>User Jfer91</w:t>
      </w:r>
    </w:p>
    <w:p w14:paraId="5348A4BC" w14:textId="77777777" w:rsidR="00203A00" w:rsidRDefault="00203A00" w:rsidP="00203A00">
      <w:r>
        <w:t>CC BY SA 3.0</w:t>
      </w:r>
    </w:p>
    <w:p w14:paraId="24E4AB85" w14:textId="77777777" w:rsidR="00203A00" w:rsidRDefault="001A3FD3" w:rsidP="00203A00">
      <w:hyperlink r:id="rId44" w:anchor="/media/File:Motor_internals.JPG" w:history="1">
        <w:r w:rsidR="00203A00" w:rsidRPr="00287297">
          <w:rPr>
            <w:rStyle w:val="Hyperlink"/>
          </w:rPr>
          <w:t>https://en.wikipedia.org/wiki/Brushed_DC_electric_motor#/media/File:Motor_internals.JPG</w:t>
        </w:r>
      </w:hyperlink>
    </w:p>
    <w:p w14:paraId="7394E461" w14:textId="77777777" w:rsidR="00203A00" w:rsidRDefault="00203A00" w:rsidP="00203A00"/>
    <w:p w14:paraId="320A5FFD" w14:textId="77777777" w:rsidR="00203A00" w:rsidRDefault="00203A00" w:rsidP="00203A00">
      <w:r>
        <w:t>Question 21</w:t>
      </w:r>
    </w:p>
    <w:p w14:paraId="53114566" w14:textId="77777777" w:rsidR="00203A00" w:rsidRDefault="00203A00" w:rsidP="00203A00">
      <w:r>
        <w:t>Field and motor windings image</w:t>
      </w:r>
    </w:p>
    <w:p w14:paraId="58A047C0" w14:textId="77777777" w:rsidR="00203A00" w:rsidRDefault="00203A00" w:rsidP="00203A00">
      <w:r>
        <w:t>User Haade</w:t>
      </w:r>
    </w:p>
    <w:p w14:paraId="17ED6798" w14:textId="77777777" w:rsidR="00203A00" w:rsidRDefault="00203A00" w:rsidP="00203A00">
      <w:r>
        <w:t>CC BY SA 3.0</w:t>
      </w:r>
    </w:p>
    <w:p w14:paraId="09ABF9B4" w14:textId="77777777" w:rsidR="00203A00" w:rsidRDefault="001A3FD3" w:rsidP="00203A00">
      <w:hyperlink r:id="rId45" w:anchor="/media/File:Serie_Shunt_Coumpound.png" w:history="1">
        <w:r w:rsidR="00203A00" w:rsidRPr="00287297">
          <w:rPr>
            <w:rStyle w:val="Hyperlink"/>
          </w:rPr>
          <w:t>https://en.wikipedia.org/wiki/Brushed_DC_electric_motor#/media/File:Serie_Shunt_Coumpound.png</w:t>
        </w:r>
      </w:hyperlink>
      <w:r w:rsidR="00203A00">
        <w:t xml:space="preserve"> </w:t>
      </w:r>
    </w:p>
    <w:p w14:paraId="25972CCF" w14:textId="77777777" w:rsidR="00203A00" w:rsidRDefault="00203A00" w:rsidP="00203A00"/>
    <w:p w14:paraId="339EC071" w14:textId="77777777" w:rsidR="00203A00" w:rsidRDefault="00203A00" w:rsidP="00203A00">
      <w:r>
        <w:t>Question 21</w:t>
      </w:r>
    </w:p>
    <w:p w14:paraId="6C496E37" w14:textId="77777777" w:rsidR="00203A00" w:rsidRDefault="00203A00" w:rsidP="00203A00">
      <w:r>
        <w:t>Brushless motor</w:t>
      </w:r>
    </w:p>
    <w:p w14:paraId="5816128A" w14:textId="77777777" w:rsidR="00203A00" w:rsidRDefault="00203A00" w:rsidP="00203A00">
      <w:r>
        <w:t>User Sebastian Koppehel</w:t>
      </w:r>
    </w:p>
    <w:p w14:paraId="61D21AF6" w14:textId="77777777" w:rsidR="00203A00" w:rsidRDefault="00203A00" w:rsidP="00203A00">
      <w:r>
        <w:t>CC BY SA 3.0</w:t>
      </w:r>
    </w:p>
    <w:p w14:paraId="54613F9C" w14:textId="77777777" w:rsidR="00203A00" w:rsidRPr="000E7777" w:rsidRDefault="001A3FD3" w:rsidP="00203A00">
      <w:hyperlink r:id="rId46" w:anchor="/media/File:Floppy_drive_spindle_motor_open.jpg" w:history="1">
        <w:r w:rsidR="00203A00" w:rsidRPr="00287297">
          <w:rPr>
            <w:rStyle w:val="Hyperlink"/>
          </w:rPr>
          <w:t>https://en.wikipedia.org/wiki/Brushless_DC_electric_motor#/media/File:Floppy_drive_spindle_motor_open.jpg</w:t>
        </w:r>
      </w:hyperlink>
      <w:r w:rsidR="00203A00">
        <w:t xml:space="preserve"> </w:t>
      </w:r>
    </w:p>
    <w:p w14:paraId="31D22142" w14:textId="77777777" w:rsidR="00203A00" w:rsidRDefault="00203A00" w:rsidP="00203A00">
      <w:pPr>
        <w:spacing w:after="160" w:line="259" w:lineRule="auto"/>
        <w:rPr>
          <w:b/>
          <w:sz w:val="20"/>
          <w:szCs w:val="20"/>
          <w:lang w:val="en-US"/>
        </w:rPr>
      </w:pPr>
    </w:p>
    <w:p w14:paraId="6552B5CB" w14:textId="77777777" w:rsidR="00203A00" w:rsidRPr="001C256C" w:rsidRDefault="00203A00" w:rsidP="00203A00">
      <w:pPr>
        <w:spacing w:after="160" w:line="259" w:lineRule="auto"/>
        <w:rPr>
          <w:rFonts w:cs="Arial"/>
        </w:rPr>
      </w:pPr>
    </w:p>
    <w:p w14:paraId="24019429" w14:textId="76D57080" w:rsidR="00931EA6" w:rsidRPr="001C256C" w:rsidRDefault="00931EA6" w:rsidP="00203A00">
      <w:pPr>
        <w:tabs>
          <w:tab w:val="left" w:pos="1134"/>
          <w:tab w:val="right" w:pos="9356"/>
        </w:tabs>
        <w:ind w:left="567" w:hanging="567"/>
        <w:rPr>
          <w:rFonts w:cs="Arial"/>
        </w:rPr>
      </w:pPr>
    </w:p>
    <w:sectPr w:rsidR="00931EA6" w:rsidRPr="001C256C" w:rsidSect="00203A00">
      <w:footerReference w:type="even" r:id="rId47"/>
      <w:footerReference w:type="default" r:id="rId48"/>
      <w:headerReference w:type="first" r:id="rId49"/>
      <w:footerReference w:type="first" r:id="rId50"/>
      <w:pgSz w:w="11906" w:h="16838" w:code="9"/>
      <w:pgMar w:top="1134" w:right="1134" w:bottom="1134" w:left="1134" w:header="709" w:footer="282"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553B4" w14:textId="77777777" w:rsidR="006065BB" w:rsidRDefault="006065BB">
      <w:r>
        <w:separator/>
      </w:r>
    </w:p>
  </w:endnote>
  <w:endnote w:type="continuationSeparator" w:id="0">
    <w:p w14:paraId="1FCD0A51" w14:textId="77777777" w:rsidR="006065BB" w:rsidRDefault="006065BB">
      <w:r>
        <w:continuationSeparator/>
      </w:r>
    </w:p>
  </w:endnote>
  <w:endnote w:type="continuationNotice" w:id="1">
    <w:p w14:paraId="72F31518" w14:textId="77777777" w:rsidR="006065BB" w:rsidRDefault="006065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2" w14:textId="77777777"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3" w14:textId="77777777" w:rsidR="003D6B96" w:rsidRPr="00D95E67"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46" w14:textId="77777777" w:rsidR="003D6B96" w:rsidRPr="00C401AF" w:rsidRDefault="003D6B96" w:rsidP="008518F3">
    <w:pPr>
      <w:pStyle w:val="Footer"/>
      <w:jc w:val="center"/>
      <w:rPr>
        <w:rFonts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4" w14:textId="77777777"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5" w14:textId="77777777" w:rsidR="003D6B96" w:rsidRPr="00C401AF"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7" w14:textId="77777777"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8" w14:textId="77777777" w:rsidR="003D6B96" w:rsidRPr="00D95E67"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45638" w14:textId="77777777"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0F0C9C7B" w14:textId="77777777" w:rsidR="003D6B96" w:rsidRPr="00AB4959" w:rsidRDefault="003D6B96" w:rsidP="00AB4959">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E07A8" w14:textId="77777777" w:rsidR="003D6B96" w:rsidRPr="004B2BDE" w:rsidRDefault="003D6B96"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7EA867E8" w14:textId="77777777" w:rsidR="003D6B96" w:rsidRPr="00D95E67"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9D3E6" w14:textId="77777777" w:rsidR="003D6B96" w:rsidRPr="00722CB5" w:rsidRDefault="003D6B96"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56030954" w14:textId="77777777" w:rsidR="003D6B96" w:rsidRPr="00AB4959" w:rsidRDefault="003D6B96" w:rsidP="00AB4959">
    <w:pPr>
      <w:tabs>
        <w:tab w:val="center" w:pos="4153"/>
        <w:tab w:val="right" w:pos="8306"/>
      </w:tabs>
      <w:jc w:val="center"/>
      <w:rPr>
        <w:rFonts w:cs="Arial"/>
        <w:sz w:val="16"/>
        <w:szCs w:val="16"/>
      </w:rPr>
    </w:pPr>
    <w:r w:rsidRPr="00722CB5">
      <w:rPr>
        <w:rFonts w:cs="Arial"/>
        <w:sz w:val="16"/>
        <w:szCs w:val="16"/>
      </w:rPr>
      <w:t>© WATP</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0A077" w14:textId="77777777" w:rsidR="003D6B96" w:rsidRPr="00722CB5" w:rsidRDefault="003D6B96" w:rsidP="008518F3">
    <w:pPr>
      <w:pBdr>
        <w:bottom w:val="single" w:sz="4" w:space="1" w:color="auto"/>
      </w:pBdr>
      <w:tabs>
        <w:tab w:val="center" w:pos="4153"/>
        <w:tab w:val="right" w:pos="8306"/>
      </w:tabs>
      <w:spacing w:before="120"/>
      <w:jc w:val="center"/>
      <w:rPr>
        <w:rFonts w:cs="Arial"/>
        <w:b/>
        <w:sz w:val="20"/>
        <w:szCs w:val="20"/>
      </w:rPr>
    </w:pPr>
  </w:p>
  <w:p w14:paraId="36E8CB66" w14:textId="77777777" w:rsidR="003D6B96" w:rsidRPr="00722CB5" w:rsidRDefault="003D6B96" w:rsidP="008518F3">
    <w:pPr>
      <w:tabs>
        <w:tab w:val="center" w:pos="4153"/>
        <w:tab w:val="right" w:pos="8306"/>
      </w:tabs>
      <w:jc w:val="center"/>
      <w:rPr>
        <w:rFonts w:cs="Arial"/>
        <w:sz w:val="16"/>
        <w:szCs w:val="16"/>
      </w:rPr>
    </w:pPr>
    <w:r w:rsidRPr="00722CB5">
      <w:rPr>
        <w:rFonts w:cs="Arial"/>
        <w:sz w:val="16"/>
        <w:szCs w:val="16"/>
      </w:rPr>
      <w:t>© WATP</w:t>
    </w:r>
  </w:p>
  <w:p w14:paraId="1BCFDD8D" w14:textId="77777777" w:rsidR="003D6B96" w:rsidRPr="00722CB5" w:rsidRDefault="003D6B96" w:rsidP="008518F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FCACF" w14:textId="01D2FF15" w:rsidR="003D6B96" w:rsidRPr="004B2BDE" w:rsidRDefault="003D6B96" w:rsidP="008518F3">
    <w:pPr>
      <w:pBdr>
        <w:bottom w:val="single" w:sz="4" w:space="1" w:color="auto"/>
      </w:pBdr>
      <w:tabs>
        <w:tab w:val="center" w:pos="4153"/>
        <w:tab w:val="right" w:pos="8306"/>
      </w:tabs>
      <w:jc w:val="center"/>
      <w:rPr>
        <w:rFonts w:cs="Arial"/>
        <w:b/>
        <w:sz w:val="20"/>
        <w:szCs w:val="20"/>
      </w:rPr>
    </w:pPr>
  </w:p>
  <w:p w14:paraId="1E5F50D2" w14:textId="2D7BFCB0" w:rsidR="003D6B96" w:rsidRPr="00AB4959" w:rsidRDefault="003D6B96" w:rsidP="00AB4959">
    <w:pPr>
      <w:tabs>
        <w:tab w:val="center" w:pos="4153"/>
        <w:tab w:val="right" w:pos="8306"/>
      </w:tabs>
      <w:jc w:val="center"/>
      <w:rPr>
        <w:rFonts w:cs="Arial"/>
        <w:sz w:val="16"/>
        <w:szCs w:val="16"/>
      </w:rPr>
    </w:pPr>
    <w:r w:rsidRPr="004B2BDE">
      <w:rPr>
        <w:rFonts w:cs="Arial"/>
        <w:sz w:val="16"/>
        <w:szCs w:val="16"/>
      </w:rPr>
      <w:t>© WATP</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5344F" w14:textId="04D6D3B4" w:rsidR="003D6B96" w:rsidRPr="004B2BDE" w:rsidRDefault="003D6B96" w:rsidP="008518F3">
    <w:pPr>
      <w:pBdr>
        <w:bottom w:val="single" w:sz="4" w:space="1" w:color="auto"/>
      </w:pBdr>
      <w:tabs>
        <w:tab w:val="center" w:pos="4153"/>
        <w:tab w:val="right" w:pos="8306"/>
      </w:tabs>
      <w:jc w:val="center"/>
      <w:rPr>
        <w:rFonts w:cs="Arial"/>
        <w:b/>
        <w:sz w:val="20"/>
        <w:szCs w:val="20"/>
      </w:rPr>
    </w:pPr>
  </w:p>
  <w:p w14:paraId="486481BB" w14:textId="77777777" w:rsidR="003D6B96" w:rsidRPr="00D95E67" w:rsidRDefault="003D6B96" w:rsidP="008518F3">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4DB2A" w14:textId="77777777" w:rsidR="006065BB" w:rsidRDefault="006065BB">
      <w:r>
        <w:separator/>
      </w:r>
    </w:p>
  </w:footnote>
  <w:footnote w:type="continuationSeparator" w:id="0">
    <w:p w14:paraId="371A524D" w14:textId="77777777" w:rsidR="006065BB" w:rsidRDefault="006065BB">
      <w:r>
        <w:continuationSeparator/>
      </w:r>
    </w:p>
  </w:footnote>
  <w:footnote w:type="continuationNotice" w:id="1">
    <w:p w14:paraId="7219744B" w14:textId="77777777" w:rsidR="006065BB" w:rsidRDefault="006065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0" w14:textId="0776C05C" w:rsidR="003D6B96" w:rsidRPr="00483A8E"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1A3FD3">
      <w:rPr>
        <w:rStyle w:val="PageNumber"/>
        <w:rFonts w:cs="Arial"/>
        <w:noProof/>
        <w:sz w:val="20"/>
        <w:szCs w:val="20"/>
      </w:rPr>
      <w:t>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1" w14:textId="68C7AF98" w:rsidR="003D6B96" w:rsidRPr="00C401AF"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1A3FD3">
      <w:rPr>
        <w:rStyle w:val="PageNumber"/>
        <w:rFonts w:cs="Arial"/>
        <w:noProof/>
        <w:sz w:val="20"/>
        <w:szCs w:val="20"/>
      </w:rPr>
      <w:t>9</w:t>
    </w:r>
    <w:r w:rsidRPr="00C401AF">
      <w:rPr>
        <w:rStyle w:val="PageNumber"/>
        <w:rFonts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36" w14:textId="768D21AA" w:rsidR="003D6B96" w:rsidRPr="00D95E67"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1A3FD3">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98324" w14:textId="6DBB2A6D" w:rsidR="003D6B96" w:rsidRPr="00483A8E"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1A3FD3">
      <w:rPr>
        <w:rStyle w:val="PageNumber"/>
        <w:rFonts w:cs="Arial"/>
        <w:noProof/>
        <w:sz w:val="20"/>
        <w:szCs w:val="20"/>
      </w:rPr>
      <w:t>40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51B3E" w14:textId="79F775C5" w:rsidR="003D6B96" w:rsidRPr="00C401AF"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1A3FD3">
      <w:rPr>
        <w:rStyle w:val="PageNumber"/>
        <w:rFonts w:cs="Arial"/>
        <w:noProof/>
        <w:sz w:val="20"/>
        <w:szCs w:val="20"/>
      </w:rPr>
      <w:t>37</w:t>
    </w:r>
    <w:r w:rsidRPr="00C401AF">
      <w:rPr>
        <w:rStyle w:val="PageNumber"/>
        <w:rFonts w:cs="Arial"/>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A1558" w14:textId="3D456085" w:rsidR="003D6B96" w:rsidRPr="00C401AF" w:rsidRDefault="003D6B96"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1A3FD3">
      <w:rPr>
        <w:rStyle w:val="PageNumber"/>
        <w:rFonts w:cs="Arial"/>
        <w:noProof/>
        <w:sz w:val="20"/>
        <w:szCs w:val="20"/>
      </w:rPr>
      <w:t>10</w:t>
    </w:r>
    <w:r w:rsidRPr="00C401AF">
      <w:rPr>
        <w:rStyle w:val="PageNumber"/>
        <w:rFonts w:cs="Arial"/>
        <w:sz w:val="20"/>
        <w:szCs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9545" w14:textId="77777777" w:rsidR="003D6B96" w:rsidRPr="00D95E67" w:rsidRDefault="003D6B96" w:rsidP="008518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41E9"/>
    <w:multiLevelType w:val="hybridMultilevel"/>
    <w:tmpl w:val="723A87E0"/>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6A2C4A"/>
    <w:multiLevelType w:val="hybridMultilevel"/>
    <w:tmpl w:val="8AA68FC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D353F21"/>
    <w:multiLevelType w:val="hybridMultilevel"/>
    <w:tmpl w:val="723A87E0"/>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E322E72"/>
    <w:multiLevelType w:val="multilevel"/>
    <w:tmpl w:val="FA8C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9C06C7A"/>
    <w:multiLevelType w:val="hybridMultilevel"/>
    <w:tmpl w:val="94342F74"/>
    <w:lvl w:ilvl="0" w:tplc="930E24E2">
      <w:start w:val="1"/>
      <w:numFmt w:val="lowerRoman"/>
      <w:lvlText w:val="(%1)"/>
      <w:lvlJc w:val="righ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B2C60E2"/>
    <w:multiLevelType w:val="hybridMultilevel"/>
    <w:tmpl w:val="01B833C8"/>
    <w:lvl w:ilvl="0" w:tplc="0D0CDDA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9617B27"/>
    <w:multiLevelType w:val="hybridMultilevel"/>
    <w:tmpl w:val="26AC1812"/>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DB61DA3"/>
    <w:multiLevelType w:val="hybridMultilevel"/>
    <w:tmpl w:val="68E48C3A"/>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10">
    <w:nsid w:val="471232F7"/>
    <w:multiLevelType w:val="hybridMultilevel"/>
    <w:tmpl w:val="B3F08DFA"/>
    <w:lvl w:ilvl="0" w:tplc="930E24E2">
      <w:start w:val="1"/>
      <w:numFmt w:val="lowerRoman"/>
      <w:lvlText w:val="(%1)"/>
      <w:lvlJc w:val="righ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B095502"/>
    <w:multiLevelType w:val="hybridMultilevel"/>
    <w:tmpl w:val="F5BAA692"/>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12">
    <w:nsid w:val="4C162B00"/>
    <w:multiLevelType w:val="singleLevel"/>
    <w:tmpl w:val="FB26AA9E"/>
    <w:lvl w:ilvl="0">
      <w:numFmt w:val="decimal"/>
      <w:pStyle w:val="csbullet"/>
      <w:lvlText w:val=""/>
      <w:lvlJc w:val="left"/>
      <w:pPr>
        <w:ind w:left="0" w:firstLine="0"/>
      </w:pPr>
    </w:lvl>
  </w:abstractNum>
  <w:abstractNum w:abstractNumId="13">
    <w:nsid w:val="54A20BB6"/>
    <w:multiLevelType w:val="hybridMultilevel"/>
    <w:tmpl w:val="F03A640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8B9672D"/>
    <w:multiLevelType w:val="hybridMultilevel"/>
    <w:tmpl w:val="28689C16"/>
    <w:lvl w:ilvl="0" w:tplc="23A84602">
      <w:start w:val="1"/>
      <w:numFmt w:val="lowerLetter"/>
      <w:lvlText w:val="(%1)"/>
      <w:lvlJc w:val="left"/>
      <w:pPr>
        <w:ind w:left="720" w:hanging="360"/>
      </w:pPr>
      <w:rPr>
        <w:rFonts w:hint="default"/>
        <w:b w:val="0"/>
      </w:rPr>
    </w:lvl>
    <w:lvl w:ilvl="1" w:tplc="930E24E2">
      <w:start w:val="1"/>
      <w:numFmt w:val="lowerRoman"/>
      <w:lvlText w:val="(%2)"/>
      <w:lvlJc w:val="righ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F9F2CAC"/>
    <w:multiLevelType w:val="multilevel"/>
    <w:tmpl w:val="0A5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A57391"/>
    <w:multiLevelType w:val="hybridMultilevel"/>
    <w:tmpl w:val="B2446F1C"/>
    <w:lvl w:ilvl="0" w:tplc="930E24E2">
      <w:start w:val="1"/>
      <w:numFmt w:val="lowerRoman"/>
      <w:lvlText w:val="(%1)"/>
      <w:lvlJc w:val="righ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19">
    <w:nsid w:val="74FE152B"/>
    <w:multiLevelType w:val="hybridMultilevel"/>
    <w:tmpl w:val="E15C09AA"/>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A264952"/>
    <w:multiLevelType w:val="hybridMultilevel"/>
    <w:tmpl w:val="CB7832F0"/>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B040E8F"/>
    <w:multiLevelType w:val="hybridMultilevel"/>
    <w:tmpl w:val="55A6145E"/>
    <w:lvl w:ilvl="0" w:tplc="0D0CDDA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3">
    <w:nsid w:val="7C466C57"/>
    <w:multiLevelType w:val="hybridMultilevel"/>
    <w:tmpl w:val="23D64F4E"/>
    <w:lvl w:ilvl="0" w:tplc="23A84602">
      <w:start w:val="1"/>
      <w:numFmt w:val="lowerLetter"/>
      <w:lvlText w:val="(%1)"/>
      <w:lvlJc w:val="left"/>
      <w:pPr>
        <w:ind w:left="720" w:hanging="360"/>
      </w:pPr>
      <w:rPr>
        <w:rFonts w:hint="default"/>
        <w:b w:val="0"/>
      </w:rPr>
    </w:lvl>
    <w:lvl w:ilvl="1" w:tplc="930E24E2">
      <w:start w:val="1"/>
      <w:numFmt w:val="lowerRoman"/>
      <w:lvlText w:val="(%2)"/>
      <w:lvlJc w:val="righ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EE14B50"/>
    <w:multiLevelType w:val="hybridMultilevel"/>
    <w:tmpl w:val="D12E597A"/>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18"/>
  </w:num>
  <w:num w:numId="3">
    <w:abstractNumId w:val="5"/>
  </w:num>
  <w:num w:numId="4">
    <w:abstractNumId w:val="2"/>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
  </w:num>
  <w:num w:numId="8">
    <w:abstractNumId w:val="0"/>
  </w:num>
  <w:num w:numId="9">
    <w:abstractNumId w:val="13"/>
  </w:num>
  <w:num w:numId="10">
    <w:abstractNumId w:val="7"/>
  </w:num>
  <w:num w:numId="11">
    <w:abstractNumId w:val="14"/>
  </w:num>
  <w:num w:numId="12">
    <w:abstractNumId w:val="21"/>
  </w:num>
  <w:num w:numId="13">
    <w:abstractNumId w:val="23"/>
  </w:num>
  <w:num w:numId="14">
    <w:abstractNumId w:val="4"/>
  </w:num>
  <w:num w:numId="15">
    <w:abstractNumId w:val="16"/>
  </w:num>
  <w:num w:numId="16">
    <w:abstractNumId w:val="19"/>
  </w:num>
  <w:num w:numId="17">
    <w:abstractNumId w:val="8"/>
  </w:num>
  <w:num w:numId="18">
    <w:abstractNumId w:val="22"/>
  </w:num>
  <w:num w:numId="19">
    <w:abstractNumId w:val="24"/>
  </w:num>
  <w:num w:numId="20">
    <w:abstractNumId w:val="20"/>
  </w:num>
  <w:num w:numId="21">
    <w:abstractNumId w:val="10"/>
  </w:num>
  <w:num w:numId="22">
    <w:abstractNumId w:val="17"/>
  </w:num>
  <w:num w:numId="23">
    <w:abstractNumId w:val="6"/>
  </w:num>
  <w:num w:numId="24">
    <w:abstractNumId w:val="3"/>
  </w:num>
  <w:num w:numId="25">
    <w:abstractNumId w:val="11"/>
  </w:num>
  <w:num w:numId="26">
    <w:abstractNumId w:val="9"/>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0C"/>
    <w:rsid w:val="000000CD"/>
    <w:rsid w:val="000004B1"/>
    <w:rsid w:val="00000E7C"/>
    <w:rsid w:val="00006602"/>
    <w:rsid w:val="00007165"/>
    <w:rsid w:val="000101B1"/>
    <w:rsid w:val="00011DE4"/>
    <w:rsid w:val="00011FC3"/>
    <w:rsid w:val="00014D95"/>
    <w:rsid w:val="0001526A"/>
    <w:rsid w:val="00020493"/>
    <w:rsid w:val="0002125C"/>
    <w:rsid w:val="0002463F"/>
    <w:rsid w:val="0002567A"/>
    <w:rsid w:val="00027D09"/>
    <w:rsid w:val="0003110D"/>
    <w:rsid w:val="00033B21"/>
    <w:rsid w:val="000349C9"/>
    <w:rsid w:val="00034DCF"/>
    <w:rsid w:val="00035DB9"/>
    <w:rsid w:val="000374FB"/>
    <w:rsid w:val="000408F0"/>
    <w:rsid w:val="00041BB2"/>
    <w:rsid w:val="00044D29"/>
    <w:rsid w:val="00044E96"/>
    <w:rsid w:val="0004616B"/>
    <w:rsid w:val="00046B2B"/>
    <w:rsid w:val="00047DE8"/>
    <w:rsid w:val="00053A30"/>
    <w:rsid w:val="0005602D"/>
    <w:rsid w:val="00056C1D"/>
    <w:rsid w:val="00056F59"/>
    <w:rsid w:val="00057962"/>
    <w:rsid w:val="00057A72"/>
    <w:rsid w:val="0006042B"/>
    <w:rsid w:val="00060505"/>
    <w:rsid w:val="0006058E"/>
    <w:rsid w:val="00060B70"/>
    <w:rsid w:val="00061083"/>
    <w:rsid w:val="00061401"/>
    <w:rsid w:val="00063E3F"/>
    <w:rsid w:val="00064AF2"/>
    <w:rsid w:val="0006518E"/>
    <w:rsid w:val="00066209"/>
    <w:rsid w:val="00066398"/>
    <w:rsid w:val="00067209"/>
    <w:rsid w:val="00067741"/>
    <w:rsid w:val="000713E3"/>
    <w:rsid w:val="00071727"/>
    <w:rsid w:val="00072D50"/>
    <w:rsid w:val="00074946"/>
    <w:rsid w:val="0008173B"/>
    <w:rsid w:val="0008384E"/>
    <w:rsid w:val="00083B92"/>
    <w:rsid w:val="00084DD9"/>
    <w:rsid w:val="000911F2"/>
    <w:rsid w:val="0009158F"/>
    <w:rsid w:val="0009234B"/>
    <w:rsid w:val="000924E3"/>
    <w:rsid w:val="00092D24"/>
    <w:rsid w:val="000954C0"/>
    <w:rsid w:val="000A2441"/>
    <w:rsid w:val="000A26AE"/>
    <w:rsid w:val="000A2B3F"/>
    <w:rsid w:val="000A440F"/>
    <w:rsid w:val="000A49D5"/>
    <w:rsid w:val="000A61DC"/>
    <w:rsid w:val="000B30C3"/>
    <w:rsid w:val="000B5233"/>
    <w:rsid w:val="000B53D3"/>
    <w:rsid w:val="000B5CC7"/>
    <w:rsid w:val="000B78E4"/>
    <w:rsid w:val="000C4A44"/>
    <w:rsid w:val="000C4C13"/>
    <w:rsid w:val="000C57FF"/>
    <w:rsid w:val="000D1492"/>
    <w:rsid w:val="000D1693"/>
    <w:rsid w:val="000D2D20"/>
    <w:rsid w:val="000D2D38"/>
    <w:rsid w:val="000D31EF"/>
    <w:rsid w:val="000D49BF"/>
    <w:rsid w:val="000D7D48"/>
    <w:rsid w:val="000E0D8D"/>
    <w:rsid w:val="000E3048"/>
    <w:rsid w:val="000E397C"/>
    <w:rsid w:val="000E3B39"/>
    <w:rsid w:val="000E5CB6"/>
    <w:rsid w:val="000E6214"/>
    <w:rsid w:val="000F0AAD"/>
    <w:rsid w:val="000F0B0D"/>
    <w:rsid w:val="000F1028"/>
    <w:rsid w:val="000F5C0E"/>
    <w:rsid w:val="00101D69"/>
    <w:rsid w:val="00103933"/>
    <w:rsid w:val="001043F1"/>
    <w:rsid w:val="00107704"/>
    <w:rsid w:val="001077C5"/>
    <w:rsid w:val="00110B43"/>
    <w:rsid w:val="001116AF"/>
    <w:rsid w:val="00111E8B"/>
    <w:rsid w:val="0011221F"/>
    <w:rsid w:val="00112EFB"/>
    <w:rsid w:val="00113333"/>
    <w:rsid w:val="001152D9"/>
    <w:rsid w:val="0012221B"/>
    <w:rsid w:val="00122942"/>
    <w:rsid w:val="0012334E"/>
    <w:rsid w:val="001235AE"/>
    <w:rsid w:val="00125033"/>
    <w:rsid w:val="0012515C"/>
    <w:rsid w:val="00125D69"/>
    <w:rsid w:val="00126761"/>
    <w:rsid w:val="00126980"/>
    <w:rsid w:val="00127083"/>
    <w:rsid w:val="0012735D"/>
    <w:rsid w:val="00127598"/>
    <w:rsid w:val="00130F30"/>
    <w:rsid w:val="001328B5"/>
    <w:rsid w:val="001338A8"/>
    <w:rsid w:val="00133C24"/>
    <w:rsid w:val="00146462"/>
    <w:rsid w:val="00147776"/>
    <w:rsid w:val="0015124F"/>
    <w:rsid w:val="00152DC2"/>
    <w:rsid w:val="00155C95"/>
    <w:rsid w:val="00156969"/>
    <w:rsid w:val="00162745"/>
    <w:rsid w:val="00162E72"/>
    <w:rsid w:val="001631C7"/>
    <w:rsid w:val="001639BE"/>
    <w:rsid w:val="00163AB5"/>
    <w:rsid w:val="00163E58"/>
    <w:rsid w:val="00165151"/>
    <w:rsid w:val="00165491"/>
    <w:rsid w:val="001656D5"/>
    <w:rsid w:val="0016719B"/>
    <w:rsid w:val="001701D1"/>
    <w:rsid w:val="00171FDE"/>
    <w:rsid w:val="001726E5"/>
    <w:rsid w:val="00172890"/>
    <w:rsid w:val="00175E8D"/>
    <w:rsid w:val="001767F6"/>
    <w:rsid w:val="00177330"/>
    <w:rsid w:val="00177A08"/>
    <w:rsid w:val="00181B91"/>
    <w:rsid w:val="00183029"/>
    <w:rsid w:val="00184D9F"/>
    <w:rsid w:val="001878B9"/>
    <w:rsid w:val="00187AEA"/>
    <w:rsid w:val="001900D6"/>
    <w:rsid w:val="00191922"/>
    <w:rsid w:val="001943BA"/>
    <w:rsid w:val="001950BD"/>
    <w:rsid w:val="00197F36"/>
    <w:rsid w:val="001A05ED"/>
    <w:rsid w:val="001A0FA5"/>
    <w:rsid w:val="001A1DB7"/>
    <w:rsid w:val="001A31C3"/>
    <w:rsid w:val="001A3FD3"/>
    <w:rsid w:val="001A4547"/>
    <w:rsid w:val="001A648A"/>
    <w:rsid w:val="001B3849"/>
    <w:rsid w:val="001B3A64"/>
    <w:rsid w:val="001B3D38"/>
    <w:rsid w:val="001B6B7E"/>
    <w:rsid w:val="001B775C"/>
    <w:rsid w:val="001B7925"/>
    <w:rsid w:val="001C0158"/>
    <w:rsid w:val="001C256C"/>
    <w:rsid w:val="001C42B8"/>
    <w:rsid w:val="001C49EB"/>
    <w:rsid w:val="001C5E76"/>
    <w:rsid w:val="001C7090"/>
    <w:rsid w:val="001C7896"/>
    <w:rsid w:val="001C7C5D"/>
    <w:rsid w:val="001D00F6"/>
    <w:rsid w:val="001D171F"/>
    <w:rsid w:val="001D461C"/>
    <w:rsid w:val="001D4FDC"/>
    <w:rsid w:val="001D520C"/>
    <w:rsid w:val="001D6EDF"/>
    <w:rsid w:val="001D7AD4"/>
    <w:rsid w:val="001E02EB"/>
    <w:rsid w:val="001E19D2"/>
    <w:rsid w:val="001E30C1"/>
    <w:rsid w:val="001E3872"/>
    <w:rsid w:val="001E45E1"/>
    <w:rsid w:val="001E5089"/>
    <w:rsid w:val="001E7DA2"/>
    <w:rsid w:val="001F0E82"/>
    <w:rsid w:val="001F1AB9"/>
    <w:rsid w:val="001F5D39"/>
    <w:rsid w:val="00200070"/>
    <w:rsid w:val="00203A00"/>
    <w:rsid w:val="00206C66"/>
    <w:rsid w:val="0020774A"/>
    <w:rsid w:val="00207FC5"/>
    <w:rsid w:val="00211FD8"/>
    <w:rsid w:val="0021304E"/>
    <w:rsid w:val="00215B5C"/>
    <w:rsid w:val="002173D4"/>
    <w:rsid w:val="002179AB"/>
    <w:rsid w:val="00220BD8"/>
    <w:rsid w:val="0022269A"/>
    <w:rsid w:val="002255C2"/>
    <w:rsid w:val="002269E6"/>
    <w:rsid w:val="00226C12"/>
    <w:rsid w:val="002273C3"/>
    <w:rsid w:val="00227EE2"/>
    <w:rsid w:val="00231AF5"/>
    <w:rsid w:val="002338FA"/>
    <w:rsid w:val="002339FA"/>
    <w:rsid w:val="00233EBF"/>
    <w:rsid w:val="00233ED7"/>
    <w:rsid w:val="00234BE5"/>
    <w:rsid w:val="002358CA"/>
    <w:rsid w:val="00235A68"/>
    <w:rsid w:val="00235A6C"/>
    <w:rsid w:val="00236A60"/>
    <w:rsid w:val="002415E5"/>
    <w:rsid w:val="0024490B"/>
    <w:rsid w:val="002455ED"/>
    <w:rsid w:val="00246235"/>
    <w:rsid w:val="002500F1"/>
    <w:rsid w:val="00251488"/>
    <w:rsid w:val="002516C6"/>
    <w:rsid w:val="00252401"/>
    <w:rsid w:val="002555C4"/>
    <w:rsid w:val="00256468"/>
    <w:rsid w:val="002647CB"/>
    <w:rsid w:val="00265E26"/>
    <w:rsid w:val="00266384"/>
    <w:rsid w:val="00267BB6"/>
    <w:rsid w:val="00270BA3"/>
    <w:rsid w:val="002721D6"/>
    <w:rsid w:val="00274619"/>
    <w:rsid w:val="00274F2B"/>
    <w:rsid w:val="00275218"/>
    <w:rsid w:val="0027731D"/>
    <w:rsid w:val="002776DE"/>
    <w:rsid w:val="00277D67"/>
    <w:rsid w:val="00280477"/>
    <w:rsid w:val="00282AC9"/>
    <w:rsid w:val="0028475F"/>
    <w:rsid w:val="00284C9F"/>
    <w:rsid w:val="00284EEB"/>
    <w:rsid w:val="00285BD1"/>
    <w:rsid w:val="002867E0"/>
    <w:rsid w:val="002902B6"/>
    <w:rsid w:val="00290A29"/>
    <w:rsid w:val="00290A7A"/>
    <w:rsid w:val="00290B7F"/>
    <w:rsid w:val="002927F4"/>
    <w:rsid w:val="002A0B2D"/>
    <w:rsid w:val="002A0FEC"/>
    <w:rsid w:val="002A12E6"/>
    <w:rsid w:val="002A16B4"/>
    <w:rsid w:val="002A17CC"/>
    <w:rsid w:val="002A457A"/>
    <w:rsid w:val="002A5B87"/>
    <w:rsid w:val="002A6A94"/>
    <w:rsid w:val="002A6E3E"/>
    <w:rsid w:val="002A726A"/>
    <w:rsid w:val="002B28C8"/>
    <w:rsid w:val="002B4152"/>
    <w:rsid w:val="002C17F0"/>
    <w:rsid w:val="002C2D5E"/>
    <w:rsid w:val="002C5EA7"/>
    <w:rsid w:val="002C6B3D"/>
    <w:rsid w:val="002C74C9"/>
    <w:rsid w:val="002C7A32"/>
    <w:rsid w:val="002D1F1C"/>
    <w:rsid w:val="002D299B"/>
    <w:rsid w:val="002D3BF1"/>
    <w:rsid w:val="002D4186"/>
    <w:rsid w:val="002D5856"/>
    <w:rsid w:val="002E0342"/>
    <w:rsid w:val="002E0971"/>
    <w:rsid w:val="002E0C06"/>
    <w:rsid w:val="002E325A"/>
    <w:rsid w:val="002E3FFF"/>
    <w:rsid w:val="002E44E3"/>
    <w:rsid w:val="002E662D"/>
    <w:rsid w:val="002E6CA7"/>
    <w:rsid w:val="002E7247"/>
    <w:rsid w:val="002F01C8"/>
    <w:rsid w:val="002F22D2"/>
    <w:rsid w:val="002F3E41"/>
    <w:rsid w:val="002F3ED1"/>
    <w:rsid w:val="002F421B"/>
    <w:rsid w:val="002F44BD"/>
    <w:rsid w:val="002F49DC"/>
    <w:rsid w:val="002F69C9"/>
    <w:rsid w:val="00302A74"/>
    <w:rsid w:val="0030309D"/>
    <w:rsid w:val="003057B3"/>
    <w:rsid w:val="00305E88"/>
    <w:rsid w:val="00306A71"/>
    <w:rsid w:val="003102C7"/>
    <w:rsid w:val="00310C34"/>
    <w:rsid w:val="00316643"/>
    <w:rsid w:val="00320D05"/>
    <w:rsid w:val="003218A7"/>
    <w:rsid w:val="00324A2E"/>
    <w:rsid w:val="003252BE"/>
    <w:rsid w:val="00325628"/>
    <w:rsid w:val="00331AC1"/>
    <w:rsid w:val="00336F0C"/>
    <w:rsid w:val="003418AB"/>
    <w:rsid w:val="00342344"/>
    <w:rsid w:val="0034236A"/>
    <w:rsid w:val="00344AC5"/>
    <w:rsid w:val="00344ED6"/>
    <w:rsid w:val="00345174"/>
    <w:rsid w:val="00350057"/>
    <w:rsid w:val="0035150C"/>
    <w:rsid w:val="0035177D"/>
    <w:rsid w:val="00351F44"/>
    <w:rsid w:val="00352A2F"/>
    <w:rsid w:val="003544E1"/>
    <w:rsid w:val="003555E6"/>
    <w:rsid w:val="003556ED"/>
    <w:rsid w:val="00355B66"/>
    <w:rsid w:val="00356A6C"/>
    <w:rsid w:val="003629F4"/>
    <w:rsid w:val="00362DAC"/>
    <w:rsid w:val="0036320E"/>
    <w:rsid w:val="00363526"/>
    <w:rsid w:val="0036419C"/>
    <w:rsid w:val="0036436C"/>
    <w:rsid w:val="003674B5"/>
    <w:rsid w:val="003674F4"/>
    <w:rsid w:val="0037211D"/>
    <w:rsid w:val="00372551"/>
    <w:rsid w:val="00372F33"/>
    <w:rsid w:val="00374C60"/>
    <w:rsid w:val="00375E7E"/>
    <w:rsid w:val="00377B51"/>
    <w:rsid w:val="003803AB"/>
    <w:rsid w:val="0038184C"/>
    <w:rsid w:val="003832EA"/>
    <w:rsid w:val="003853BB"/>
    <w:rsid w:val="003868EA"/>
    <w:rsid w:val="00386979"/>
    <w:rsid w:val="00386D96"/>
    <w:rsid w:val="0039314B"/>
    <w:rsid w:val="003933B1"/>
    <w:rsid w:val="00397957"/>
    <w:rsid w:val="003A14DC"/>
    <w:rsid w:val="003A17E0"/>
    <w:rsid w:val="003A39A9"/>
    <w:rsid w:val="003A67D1"/>
    <w:rsid w:val="003A731F"/>
    <w:rsid w:val="003B1126"/>
    <w:rsid w:val="003B1360"/>
    <w:rsid w:val="003B2DBB"/>
    <w:rsid w:val="003B400D"/>
    <w:rsid w:val="003B4052"/>
    <w:rsid w:val="003B53C3"/>
    <w:rsid w:val="003B5E7C"/>
    <w:rsid w:val="003C07C6"/>
    <w:rsid w:val="003C0B34"/>
    <w:rsid w:val="003C1324"/>
    <w:rsid w:val="003C51CA"/>
    <w:rsid w:val="003C5BE6"/>
    <w:rsid w:val="003D03FF"/>
    <w:rsid w:val="003D0D58"/>
    <w:rsid w:val="003D1212"/>
    <w:rsid w:val="003D1D31"/>
    <w:rsid w:val="003D3556"/>
    <w:rsid w:val="003D3B8D"/>
    <w:rsid w:val="003D4059"/>
    <w:rsid w:val="003D4C1F"/>
    <w:rsid w:val="003D5B4A"/>
    <w:rsid w:val="003D6A46"/>
    <w:rsid w:val="003D6B22"/>
    <w:rsid w:val="003D6B96"/>
    <w:rsid w:val="003E0157"/>
    <w:rsid w:val="003E0976"/>
    <w:rsid w:val="003E12D7"/>
    <w:rsid w:val="003E1EB4"/>
    <w:rsid w:val="003E2131"/>
    <w:rsid w:val="003E2DB0"/>
    <w:rsid w:val="003E4062"/>
    <w:rsid w:val="003E5C85"/>
    <w:rsid w:val="003E5DBB"/>
    <w:rsid w:val="003E72F6"/>
    <w:rsid w:val="003E764E"/>
    <w:rsid w:val="003F15B3"/>
    <w:rsid w:val="003F3BAB"/>
    <w:rsid w:val="003F4F7C"/>
    <w:rsid w:val="003F500B"/>
    <w:rsid w:val="003F5829"/>
    <w:rsid w:val="00401098"/>
    <w:rsid w:val="00402E9E"/>
    <w:rsid w:val="00402FC7"/>
    <w:rsid w:val="00403AF6"/>
    <w:rsid w:val="0040464B"/>
    <w:rsid w:val="0040495F"/>
    <w:rsid w:val="00406C42"/>
    <w:rsid w:val="004108FA"/>
    <w:rsid w:val="00411EF2"/>
    <w:rsid w:val="00412C63"/>
    <w:rsid w:val="004141D4"/>
    <w:rsid w:val="0041461C"/>
    <w:rsid w:val="00415A42"/>
    <w:rsid w:val="00420D36"/>
    <w:rsid w:val="00421725"/>
    <w:rsid w:val="00421CAB"/>
    <w:rsid w:val="0042203B"/>
    <w:rsid w:val="00422468"/>
    <w:rsid w:val="00424769"/>
    <w:rsid w:val="00427AEC"/>
    <w:rsid w:val="0043382A"/>
    <w:rsid w:val="004363AF"/>
    <w:rsid w:val="00436C85"/>
    <w:rsid w:val="00436F8F"/>
    <w:rsid w:val="00437913"/>
    <w:rsid w:val="00440E88"/>
    <w:rsid w:val="004418B0"/>
    <w:rsid w:val="004430C1"/>
    <w:rsid w:val="0044343C"/>
    <w:rsid w:val="00451922"/>
    <w:rsid w:val="00452BF3"/>
    <w:rsid w:val="00454845"/>
    <w:rsid w:val="00457911"/>
    <w:rsid w:val="0045796D"/>
    <w:rsid w:val="00457EE6"/>
    <w:rsid w:val="004607D5"/>
    <w:rsid w:val="0046210E"/>
    <w:rsid w:val="00463832"/>
    <w:rsid w:val="0046388B"/>
    <w:rsid w:val="00464815"/>
    <w:rsid w:val="00466260"/>
    <w:rsid w:val="00466BCB"/>
    <w:rsid w:val="00466F8C"/>
    <w:rsid w:val="00467859"/>
    <w:rsid w:val="00467EBB"/>
    <w:rsid w:val="004716AF"/>
    <w:rsid w:val="00474E26"/>
    <w:rsid w:val="004757B3"/>
    <w:rsid w:val="00475C14"/>
    <w:rsid w:val="004800C2"/>
    <w:rsid w:val="0048376E"/>
    <w:rsid w:val="00483B47"/>
    <w:rsid w:val="0048722B"/>
    <w:rsid w:val="00487981"/>
    <w:rsid w:val="00487B1A"/>
    <w:rsid w:val="004904BD"/>
    <w:rsid w:val="004905F0"/>
    <w:rsid w:val="004917E5"/>
    <w:rsid w:val="004918BA"/>
    <w:rsid w:val="00491AB2"/>
    <w:rsid w:val="00492CB2"/>
    <w:rsid w:val="00492F00"/>
    <w:rsid w:val="00493C05"/>
    <w:rsid w:val="004968E6"/>
    <w:rsid w:val="00496B16"/>
    <w:rsid w:val="0049754F"/>
    <w:rsid w:val="00497CB1"/>
    <w:rsid w:val="004A0C6C"/>
    <w:rsid w:val="004A2EC0"/>
    <w:rsid w:val="004A4D5D"/>
    <w:rsid w:val="004A4E67"/>
    <w:rsid w:val="004A64A9"/>
    <w:rsid w:val="004A7C2B"/>
    <w:rsid w:val="004A7CC6"/>
    <w:rsid w:val="004B2FAB"/>
    <w:rsid w:val="004B3C1B"/>
    <w:rsid w:val="004B4330"/>
    <w:rsid w:val="004B6166"/>
    <w:rsid w:val="004B7029"/>
    <w:rsid w:val="004B7691"/>
    <w:rsid w:val="004C00CC"/>
    <w:rsid w:val="004C56CE"/>
    <w:rsid w:val="004C5EB4"/>
    <w:rsid w:val="004D28DF"/>
    <w:rsid w:val="004D4CA7"/>
    <w:rsid w:val="004E082B"/>
    <w:rsid w:val="004E1946"/>
    <w:rsid w:val="004E4C32"/>
    <w:rsid w:val="004E6472"/>
    <w:rsid w:val="004E6F18"/>
    <w:rsid w:val="004E707A"/>
    <w:rsid w:val="004F003C"/>
    <w:rsid w:val="004F1099"/>
    <w:rsid w:val="004F490C"/>
    <w:rsid w:val="004F4F75"/>
    <w:rsid w:val="004F7918"/>
    <w:rsid w:val="00500416"/>
    <w:rsid w:val="00500C1E"/>
    <w:rsid w:val="0050109C"/>
    <w:rsid w:val="005019C8"/>
    <w:rsid w:val="0050294F"/>
    <w:rsid w:val="005040A2"/>
    <w:rsid w:val="005056A8"/>
    <w:rsid w:val="005113EF"/>
    <w:rsid w:val="00520035"/>
    <w:rsid w:val="00521D23"/>
    <w:rsid w:val="005224A3"/>
    <w:rsid w:val="0052449F"/>
    <w:rsid w:val="00525A0D"/>
    <w:rsid w:val="00531088"/>
    <w:rsid w:val="00531949"/>
    <w:rsid w:val="00531A2B"/>
    <w:rsid w:val="005334F3"/>
    <w:rsid w:val="005339BE"/>
    <w:rsid w:val="00540603"/>
    <w:rsid w:val="005414AB"/>
    <w:rsid w:val="005429B1"/>
    <w:rsid w:val="005444A8"/>
    <w:rsid w:val="005458A1"/>
    <w:rsid w:val="00550D34"/>
    <w:rsid w:val="005518D1"/>
    <w:rsid w:val="0055236F"/>
    <w:rsid w:val="0055263F"/>
    <w:rsid w:val="00555043"/>
    <w:rsid w:val="00555970"/>
    <w:rsid w:val="00557D59"/>
    <w:rsid w:val="005621E3"/>
    <w:rsid w:val="005647F2"/>
    <w:rsid w:val="0056485B"/>
    <w:rsid w:val="00565CCC"/>
    <w:rsid w:val="005665F6"/>
    <w:rsid w:val="005703BD"/>
    <w:rsid w:val="0057121D"/>
    <w:rsid w:val="0057198F"/>
    <w:rsid w:val="00572047"/>
    <w:rsid w:val="00573606"/>
    <w:rsid w:val="00573A69"/>
    <w:rsid w:val="00574555"/>
    <w:rsid w:val="00576A50"/>
    <w:rsid w:val="00577E13"/>
    <w:rsid w:val="005811DD"/>
    <w:rsid w:val="0058488A"/>
    <w:rsid w:val="00584B11"/>
    <w:rsid w:val="00585FCF"/>
    <w:rsid w:val="00587731"/>
    <w:rsid w:val="00587F5B"/>
    <w:rsid w:val="005907F4"/>
    <w:rsid w:val="00591276"/>
    <w:rsid w:val="005912AB"/>
    <w:rsid w:val="005926D8"/>
    <w:rsid w:val="005972D2"/>
    <w:rsid w:val="005977BC"/>
    <w:rsid w:val="005A1759"/>
    <w:rsid w:val="005A1B3B"/>
    <w:rsid w:val="005A30A9"/>
    <w:rsid w:val="005A44DC"/>
    <w:rsid w:val="005A5BEE"/>
    <w:rsid w:val="005A7616"/>
    <w:rsid w:val="005B0AFF"/>
    <w:rsid w:val="005B11DB"/>
    <w:rsid w:val="005B2AA2"/>
    <w:rsid w:val="005B2BC9"/>
    <w:rsid w:val="005B2C95"/>
    <w:rsid w:val="005B2D21"/>
    <w:rsid w:val="005B33E5"/>
    <w:rsid w:val="005B3A9C"/>
    <w:rsid w:val="005B503C"/>
    <w:rsid w:val="005B558B"/>
    <w:rsid w:val="005B739D"/>
    <w:rsid w:val="005C0901"/>
    <w:rsid w:val="005C0CD5"/>
    <w:rsid w:val="005C1AC3"/>
    <w:rsid w:val="005D0682"/>
    <w:rsid w:val="005D0D08"/>
    <w:rsid w:val="005D2786"/>
    <w:rsid w:val="005D4159"/>
    <w:rsid w:val="005D56EC"/>
    <w:rsid w:val="005D7091"/>
    <w:rsid w:val="005E09E6"/>
    <w:rsid w:val="005E1707"/>
    <w:rsid w:val="005E2641"/>
    <w:rsid w:val="005E6202"/>
    <w:rsid w:val="005F240A"/>
    <w:rsid w:val="005F4310"/>
    <w:rsid w:val="005F4F7E"/>
    <w:rsid w:val="005F61A5"/>
    <w:rsid w:val="005F7412"/>
    <w:rsid w:val="00601E1E"/>
    <w:rsid w:val="00603DF9"/>
    <w:rsid w:val="00604A50"/>
    <w:rsid w:val="00605EA0"/>
    <w:rsid w:val="006065BB"/>
    <w:rsid w:val="0061011D"/>
    <w:rsid w:val="00611523"/>
    <w:rsid w:val="00613A7D"/>
    <w:rsid w:val="00614F41"/>
    <w:rsid w:val="006168A7"/>
    <w:rsid w:val="00621382"/>
    <w:rsid w:val="00623A74"/>
    <w:rsid w:val="00623A93"/>
    <w:rsid w:val="00624117"/>
    <w:rsid w:val="00626406"/>
    <w:rsid w:val="0062666D"/>
    <w:rsid w:val="00626D71"/>
    <w:rsid w:val="00630926"/>
    <w:rsid w:val="00632343"/>
    <w:rsid w:val="00632BAB"/>
    <w:rsid w:val="00633338"/>
    <w:rsid w:val="00633B12"/>
    <w:rsid w:val="00633B35"/>
    <w:rsid w:val="006379D2"/>
    <w:rsid w:val="00640371"/>
    <w:rsid w:val="00642186"/>
    <w:rsid w:val="00642690"/>
    <w:rsid w:val="00644EC9"/>
    <w:rsid w:val="00647557"/>
    <w:rsid w:val="00647A16"/>
    <w:rsid w:val="00650219"/>
    <w:rsid w:val="00651051"/>
    <w:rsid w:val="006514EE"/>
    <w:rsid w:val="00654C01"/>
    <w:rsid w:val="00654C16"/>
    <w:rsid w:val="00654DC6"/>
    <w:rsid w:val="006553D0"/>
    <w:rsid w:val="0065550C"/>
    <w:rsid w:val="00655F66"/>
    <w:rsid w:val="006579AD"/>
    <w:rsid w:val="00657B35"/>
    <w:rsid w:val="0066080E"/>
    <w:rsid w:val="00661BEE"/>
    <w:rsid w:val="006624DE"/>
    <w:rsid w:val="00663DB9"/>
    <w:rsid w:val="00664192"/>
    <w:rsid w:val="00664631"/>
    <w:rsid w:val="0066513A"/>
    <w:rsid w:val="0066553C"/>
    <w:rsid w:val="0066747F"/>
    <w:rsid w:val="00667E09"/>
    <w:rsid w:val="006710C5"/>
    <w:rsid w:val="00671937"/>
    <w:rsid w:val="00671F60"/>
    <w:rsid w:val="00673CEE"/>
    <w:rsid w:val="00674FF6"/>
    <w:rsid w:val="00676292"/>
    <w:rsid w:val="00677503"/>
    <w:rsid w:val="006815C2"/>
    <w:rsid w:val="00681EEA"/>
    <w:rsid w:val="00682DC6"/>
    <w:rsid w:val="00684708"/>
    <w:rsid w:val="00684867"/>
    <w:rsid w:val="006855D9"/>
    <w:rsid w:val="00685F80"/>
    <w:rsid w:val="00687217"/>
    <w:rsid w:val="0069092F"/>
    <w:rsid w:val="00691C52"/>
    <w:rsid w:val="0069299A"/>
    <w:rsid w:val="006930F0"/>
    <w:rsid w:val="0069697A"/>
    <w:rsid w:val="00696AAD"/>
    <w:rsid w:val="00696C68"/>
    <w:rsid w:val="00697221"/>
    <w:rsid w:val="00697E35"/>
    <w:rsid w:val="006A07AD"/>
    <w:rsid w:val="006A0B3B"/>
    <w:rsid w:val="006A1458"/>
    <w:rsid w:val="006A2254"/>
    <w:rsid w:val="006A2679"/>
    <w:rsid w:val="006A2966"/>
    <w:rsid w:val="006A3092"/>
    <w:rsid w:val="006A42CD"/>
    <w:rsid w:val="006A4AFC"/>
    <w:rsid w:val="006A53C3"/>
    <w:rsid w:val="006B036B"/>
    <w:rsid w:val="006B1378"/>
    <w:rsid w:val="006B2F92"/>
    <w:rsid w:val="006B53AB"/>
    <w:rsid w:val="006B6DF4"/>
    <w:rsid w:val="006B7323"/>
    <w:rsid w:val="006C0A7C"/>
    <w:rsid w:val="006C26EF"/>
    <w:rsid w:val="006C3146"/>
    <w:rsid w:val="006C4E83"/>
    <w:rsid w:val="006C57EF"/>
    <w:rsid w:val="006C7FD5"/>
    <w:rsid w:val="006D18AA"/>
    <w:rsid w:val="006D2449"/>
    <w:rsid w:val="006D371E"/>
    <w:rsid w:val="006D3979"/>
    <w:rsid w:val="006D41EE"/>
    <w:rsid w:val="006D5BC3"/>
    <w:rsid w:val="006E0BC8"/>
    <w:rsid w:val="006E10B9"/>
    <w:rsid w:val="006E1233"/>
    <w:rsid w:val="006E22BC"/>
    <w:rsid w:val="006E2900"/>
    <w:rsid w:val="006E2F30"/>
    <w:rsid w:val="006E56BB"/>
    <w:rsid w:val="006E74E8"/>
    <w:rsid w:val="006E7A34"/>
    <w:rsid w:val="006F0C2C"/>
    <w:rsid w:val="006F1965"/>
    <w:rsid w:val="006F2844"/>
    <w:rsid w:val="006F29FF"/>
    <w:rsid w:val="006F3421"/>
    <w:rsid w:val="006F3E85"/>
    <w:rsid w:val="006F5DE9"/>
    <w:rsid w:val="006F6450"/>
    <w:rsid w:val="006F6E25"/>
    <w:rsid w:val="00700C80"/>
    <w:rsid w:val="0070110C"/>
    <w:rsid w:val="00701544"/>
    <w:rsid w:val="00702167"/>
    <w:rsid w:val="00704098"/>
    <w:rsid w:val="00707703"/>
    <w:rsid w:val="00707ACA"/>
    <w:rsid w:val="0071276F"/>
    <w:rsid w:val="00714701"/>
    <w:rsid w:val="0071628C"/>
    <w:rsid w:val="007170AB"/>
    <w:rsid w:val="00723AA7"/>
    <w:rsid w:val="00725D94"/>
    <w:rsid w:val="0072681F"/>
    <w:rsid w:val="00731974"/>
    <w:rsid w:val="0073236E"/>
    <w:rsid w:val="00732C04"/>
    <w:rsid w:val="007423C1"/>
    <w:rsid w:val="00742E4B"/>
    <w:rsid w:val="00744AF0"/>
    <w:rsid w:val="00744C28"/>
    <w:rsid w:val="00745AE6"/>
    <w:rsid w:val="00746ED4"/>
    <w:rsid w:val="00751664"/>
    <w:rsid w:val="00751BD9"/>
    <w:rsid w:val="00751FCB"/>
    <w:rsid w:val="00754B2A"/>
    <w:rsid w:val="00754C52"/>
    <w:rsid w:val="00755245"/>
    <w:rsid w:val="00757087"/>
    <w:rsid w:val="00760055"/>
    <w:rsid w:val="0076249C"/>
    <w:rsid w:val="00763A42"/>
    <w:rsid w:val="0076562C"/>
    <w:rsid w:val="007677BB"/>
    <w:rsid w:val="007678D4"/>
    <w:rsid w:val="007709D3"/>
    <w:rsid w:val="00770B2A"/>
    <w:rsid w:val="00770E0F"/>
    <w:rsid w:val="00770E29"/>
    <w:rsid w:val="00771255"/>
    <w:rsid w:val="00772341"/>
    <w:rsid w:val="0077267C"/>
    <w:rsid w:val="00775E96"/>
    <w:rsid w:val="00783AC6"/>
    <w:rsid w:val="00785C3A"/>
    <w:rsid w:val="0079005B"/>
    <w:rsid w:val="0079175F"/>
    <w:rsid w:val="00792CD5"/>
    <w:rsid w:val="007945E4"/>
    <w:rsid w:val="00795471"/>
    <w:rsid w:val="007972BC"/>
    <w:rsid w:val="007A0308"/>
    <w:rsid w:val="007A14F6"/>
    <w:rsid w:val="007A28E6"/>
    <w:rsid w:val="007A38E4"/>
    <w:rsid w:val="007A4E3E"/>
    <w:rsid w:val="007A5EA2"/>
    <w:rsid w:val="007A762B"/>
    <w:rsid w:val="007B0F53"/>
    <w:rsid w:val="007B5160"/>
    <w:rsid w:val="007B6510"/>
    <w:rsid w:val="007B76A8"/>
    <w:rsid w:val="007B7EC9"/>
    <w:rsid w:val="007C0D36"/>
    <w:rsid w:val="007C1BDB"/>
    <w:rsid w:val="007C5608"/>
    <w:rsid w:val="007C5F43"/>
    <w:rsid w:val="007D6F35"/>
    <w:rsid w:val="007E0B5B"/>
    <w:rsid w:val="007E294B"/>
    <w:rsid w:val="007E3913"/>
    <w:rsid w:val="007E39EA"/>
    <w:rsid w:val="007E51B4"/>
    <w:rsid w:val="007F4565"/>
    <w:rsid w:val="007F47C1"/>
    <w:rsid w:val="007F5945"/>
    <w:rsid w:val="0080226C"/>
    <w:rsid w:val="00802EC8"/>
    <w:rsid w:val="00802F8C"/>
    <w:rsid w:val="008059CA"/>
    <w:rsid w:val="00806780"/>
    <w:rsid w:val="00810A03"/>
    <w:rsid w:val="008121F2"/>
    <w:rsid w:val="0081504B"/>
    <w:rsid w:val="00816F07"/>
    <w:rsid w:val="00820BEB"/>
    <w:rsid w:val="00820DF3"/>
    <w:rsid w:val="0082127C"/>
    <w:rsid w:val="008215AA"/>
    <w:rsid w:val="0082471B"/>
    <w:rsid w:val="0082539F"/>
    <w:rsid w:val="00827352"/>
    <w:rsid w:val="008305C2"/>
    <w:rsid w:val="00831206"/>
    <w:rsid w:val="0083296D"/>
    <w:rsid w:val="00833248"/>
    <w:rsid w:val="00833D08"/>
    <w:rsid w:val="00833F5E"/>
    <w:rsid w:val="00834BE6"/>
    <w:rsid w:val="00834D78"/>
    <w:rsid w:val="00836DF2"/>
    <w:rsid w:val="00841DCF"/>
    <w:rsid w:val="00842127"/>
    <w:rsid w:val="00842F90"/>
    <w:rsid w:val="0084318D"/>
    <w:rsid w:val="008436E2"/>
    <w:rsid w:val="00843776"/>
    <w:rsid w:val="00844FBD"/>
    <w:rsid w:val="00845A90"/>
    <w:rsid w:val="0084778E"/>
    <w:rsid w:val="00847D08"/>
    <w:rsid w:val="00847FDD"/>
    <w:rsid w:val="008501FA"/>
    <w:rsid w:val="008518F3"/>
    <w:rsid w:val="00851A9F"/>
    <w:rsid w:val="00852414"/>
    <w:rsid w:val="00852782"/>
    <w:rsid w:val="00854BE0"/>
    <w:rsid w:val="008601A2"/>
    <w:rsid w:val="008603B3"/>
    <w:rsid w:val="00863367"/>
    <w:rsid w:val="008635C4"/>
    <w:rsid w:val="0086466E"/>
    <w:rsid w:val="00867559"/>
    <w:rsid w:val="008719B8"/>
    <w:rsid w:val="00871CC2"/>
    <w:rsid w:val="00874087"/>
    <w:rsid w:val="0087442C"/>
    <w:rsid w:val="0087450B"/>
    <w:rsid w:val="0087586C"/>
    <w:rsid w:val="008758CF"/>
    <w:rsid w:val="00875DDC"/>
    <w:rsid w:val="00880224"/>
    <w:rsid w:val="0088255B"/>
    <w:rsid w:val="0088343A"/>
    <w:rsid w:val="00884E9C"/>
    <w:rsid w:val="008856F2"/>
    <w:rsid w:val="0088739E"/>
    <w:rsid w:val="008907EC"/>
    <w:rsid w:val="008926E1"/>
    <w:rsid w:val="008930AD"/>
    <w:rsid w:val="00893B3D"/>
    <w:rsid w:val="008952DA"/>
    <w:rsid w:val="00895432"/>
    <w:rsid w:val="00896F86"/>
    <w:rsid w:val="00897869"/>
    <w:rsid w:val="008A2EA1"/>
    <w:rsid w:val="008A3478"/>
    <w:rsid w:val="008A4CD1"/>
    <w:rsid w:val="008B04E0"/>
    <w:rsid w:val="008B0FC4"/>
    <w:rsid w:val="008B10B6"/>
    <w:rsid w:val="008B1A7C"/>
    <w:rsid w:val="008B5647"/>
    <w:rsid w:val="008B572D"/>
    <w:rsid w:val="008B5788"/>
    <w:rsid w:val="008B61C6"/>
    <w:rsid w:val="008B6B1E"/>
    <w:rsid w:val="008C0603"/>
    <w:rsid w:val="008C1422"/>
    <w:rsid w:val="008C17E9"/>
    <w:rsid w:val="008C6069"/>
    <w:rsid w:val="008C66A2"/>
    <w:rsid w:val="008C6E92"/>
    <w:rsid w:val="008C74D9"/>
    <w:rsid w:val="008D10AF"/>
    <w:rsid w:val="008D3435"/>
    <w:rsid w:val="008D48D8"/>
    <w:rsid w:val="008D5124"/>
    <w:rsid w:val="008D6296"/>
    <w:rsid w:val="008D6E24"/>
    <w:rsid w:val="008E0292"/>
    <w:rsid w:val="008E458E"/>
    <w:rsid w:val="008E5A17"/>
    <w:rsid w:val="008E5BA4"/>
    <w:rsid w:val="008E6FF8"/>
    <w:rsid w:val="008E7E07"/>
    <w:rsid w:val="008F065F"/>
    <w:rsid w:val="008F4F05"/>
    <w:rsid w:val="008F7310"/>
    <w:rsid w:val="008F7B4B"/>
    <w:rsid w:val="009050E5"/>
    <w:rsid w:val="00906F7C"/>
    <w:rsid w:val="00907A9D"/>
    <w:rsid w:val="00910A01"/>
    <w:rsid w:val="00910BF1"/>
    <w:rsid w:val="009112F3"/>
    <w:rsid w:val="00914637"/>
    <w:rsid w:val="0091532C"/>
    <w:rsid w:val="0092272F"/>
    <w:rsid w:val="009253AD"/>
    <w:rsid w:val="00926CF8"/>
    <w:rsid w:val="00931EA6"/>
    <w:rsid w:val="0093593F"/>
    <w:rsid w:val="00936D02"/>
    <w:rsid w:val="009403BE"/>
    <w:rsid w:val="00941705"/>
    <w:rsid w:val="00946439"/>
    <w:rsid w:val="009517D4"/>
    <w:rsid w:val="0095185F"/>
    <w:rsid w:val="009527F3"/>
    <w:rsid w:val="00952EB7"/>
    <w:rsid w:val="009537B7"/>
    <w:rsid w:val="00953F5F"/>
    <w:rsid w:val="00957530"/>
    <w:rsid w:val="00957F3B"/>
    <w:rsid w:val="00960B5B"/>
    <w:rsid w:val="00961080"/>
    <w:rsid w:val="00961661"/>
    <w:rsid w:val="00963830"/>
    <w:rsid w:val="00963BC0"/>
    <w:rsid w:val="00964DC1"/>
    <w:rsid w:val="009700A0"/>
    <w:rsid w:val="00975E96"/>
    <w:rsid w:val="009771B5"/>
    <w:rsid w:val="00981321"/>
    <w:rsid w:val="00981722"/>
    <w:rsid w:val="00981EDC"/>
    <w:rsid w:val="009849BD"/>
    <w:rsid w:val="009869C5"/>
    <w:rsid w:val="00993284"/>
    <w:rsid w:val="009942A3"/>
    <w:rsid w:val="00994B23"/>
    <w:rsid w:val="00996F53"/>
    <w:rsid w:val="0099755B"/>
    <w:rsid w:val="009A1A98"/>
    <w:rsid w:val="009A2701"/>
    <w:rsid w:val="009A31C5"/>
    <w:rsid w:val="009A457E"/>
    <w:rsid w:val="009B06B7"/>
    <w:rsid w:val="009B1795"/>
    <w:rsid w:val="009B20EC"/>
    <w:rsid w:val="009B26D0"/>
    <w:rsid w:val="009B48FE"/>
    <w:rsid w:val="009B5D2A"/>
    <w:rsid w:val="009B662D"/>
    <w:rsid w:val="009B722E"/>
    <w:rsid w:val="009B73F3"/>
    <w:rsid w:val="009B75E6"/>
    <w:rsid w:val="009C08FB"/>
    <w:rsid w:val="009C1546"/>
    <w:rsid w:val="009C1D78"/>
    <w:rsid w:val="009C3736"/>
    <w:rsid w:val="009C4E7E"/>
    <w:rsid w:val="009C514D"/>
    <w:rsid w:val="009C6589"/>
    <w:rsid w:val="009C6CCA"/>
    <w:rsid w:val="009D0765"/>
    <w:rsid w:val="009D14A2"/>
    <w:rsid w:val="009D348A"/>
    <w:rsid w:val="009D38B1"/>
    <w:rsid w:val="009D3BA7"/>
    <w:rsid w:val="009D604A"/>
    <w:rsid w:val="009D670A"/>
    <w:rsid w:val="009D78BF"/>
    <w:rsid w:val="009D7FE9"/>
    <w:rsid w:val="009E139F"/>
    <w:rsid w:val="009E4E0B"/>
    <w:rsid w:val="009E698D"/>
    <w:rsid w:val="009F0974"/>
    <w:rsid w:val="009F0EC3"/>
    <w:rsid w:val="009F1AF8"/>
    <w:rsid w:val="009F1FA4"/>
    <w:rsid w:val="009F40A1"/>
    <w:rsid w:val="009F40DD"/>
    <w:rsid w:val="009F4A08"/>
    <w:rsid w:val="009F4E0E"/>
    <w:rsid w:val="009F5AE9"/>
    <w:rsid w:val="009F5B1C"/>
    <w:rsid w:val="009F63D5"/>
    <w:rsid w:val="00A01389"/>
    <w:rsid w:val="00A0386C"/>
    <w:rsid w:val="00A0473C"/>
    <w:rsid w:val="00A04985"/>
    <w:rsid w:val="00A05144"/>
    <w:rsid w:val="00A06CCA"/>
    <w:rsid w:val="00A072F2"/>
    <w:rsid w:val="00A07D31"/>
    <w:rsid w:val="00A07E45"/>
    <w:rsid w:val="00A13597"/>
    <w:rsid w:val="00A15F72"/>
    <w:rsid w:val="00A16BAD"/>
    <w:rsid w:val="00A21332"/>
    <w:rsid w:val="00A23237"/>
    <w:rsid w:val="00A26D96"/>
    <w:rsid w:val="00A3090C"/>
    <w:rsid w:val="00A315C5"/>
    <w:rsid w:val="00A32E6B"/>
    <w:rsid w:val="00A351D3"/>
    <w:rsid w:val="00A356B6"/>
    <w:rsid w:val="00A36B77"/>
    <w:rsid w:val="00A3762A"/>
    <w:rsid w:val="00A407AD"/>
    <w:rsid w:val="00A40CFB"/>
    <w:rsid w:val="00A4343F"/>
    <w:rsid w:val="00A440E8"/>
    <w:rsid w:val="00A451DF"/>
    <w:rsid w:val="00A458E1"/>
    <w:rsid w:val="00A47126"/>
    <w:rsid w:val="00A47EBD"/>
    <w:rsid w:val="00A50705"/>
    <w:rsid w:val="00A5439B"/>
    <w:rsid w:val="00A57C63"/>
    <w:rsid w:val="00A619DD"/>
    <w:rsid w:val="00A61D83"/>
    <w:rsid w:val="00A62A9E"/>
    <w:rsid w:val="00A638DD"/>
    <w:rsid w:val="00A65963"/>
    <w:rsid w:val="00A662A4"/>
    <w:rsid w:val="00A677E3"/>
    <w:rsid w:val="00A72E35"/>
    <w:rsid w:val="00A73118"/>
    <w:rsid w:val="00A73B83"/>
    <w:rsid w:val="00A74069"/>
    <w:rsid w:val="00A75ECF"/>
    <w:rsid w:val="00A7645E"/>
    <w:rsid w:val="00A76FD4"/>
    <w:rsid w:val="00A80DCE"/>
    <w:rsid w:val="00A81C8D"/>
    <w:rsid w:val="00A821BD"/>
    <w:rsid w:val="00A852BA"/>
    <w:rsid w:val="00A87A4B"/>
    <w:rsid w:val="00A90475"/>
    <w:rsid w:val="00A9106E"/>
    <w:rsid w:val="00A918BE"/>
    <w:rsid w:val="00A92097"/>
    <w:rsid w:val="00A92FAF"/>
    <w:rsid w:val="00A969AA"/>
    <w:rsid w:val="00AA1F07"/>
    <w:rsid w:val="00AA2B95"/>
    <w:rsid w:val="00AA66A3"/>
    <w:rsid w:val="00AA76A4"/>
    <w:rsid w:val="00AB040D"/>
    <w:rsid w:val="00AB1EA4"/>
    <w:rsid w:val="00AB2668"/>
    <w:rsid w:val="00AB3207"/>
    <w:rsid w:val="00AB3C9E"/>
    <w:rsid w:val="00AB453A"/>
    <w:rsid w:val="00AB4959"/>
    <w:rsid w:val="00AB4E46"/>
    <w:rsid w:val="00AC0B31"/>
    <w:rsid w:val="00AC462E"/>
    <w:rsid w:val="00AC4DC8"/>
    <w:rsid w:val="00AC7118"/>
    <w:rsid w:val="00AC72C0"/>
    <w:rsid w:val="00AD201F"/>
    <w:rsid w:val="00AD32A5"/>
    <w:rsid w:val="00AD37CA"/>
    <w:rsid w:val="00AD4500"/>
    <w:rsid w:val="00AE0270"/>
    <w:rsid w:val="00AE20B8"/>
    <w:rsid w:val="00AE244F"/>
    <w:rsid w:val="00AE3BEA"/>
    <w:rsid w:val="00AE77D0"/>
    <w:rsid w:val="00AE7F85"/>
    <w:rsid w:val="00AF3947"/>
    <w:rsid w:val="00AF4B8D"/>
    <w:rsid w:val="00AF5708"/>
    <w:rsid w:val="00AF5986"/>
    <w:rsid w:val="00AF59A9"/>
    <w:rsid w:val="00AF5DC1"/>
    <w:rsid w:val="00AF7116"/>
    <w:rsid w:val="00B0414A"/>
    <w:rsid w:val="00B05402"/>
    <w:rsid w:val="00B076FC"/>
    <w:rsid w:val="00B0797A"/>
    <w:rsid w:val="00B101FB"/>
    <w:rsid w:val="00B10D0E"/>
    <w:rsid w:val="00B146AD"/>
    <w:rsid w:val="00B15A8E"/>
    <w:rsid w:val="00B171AC"/>
    <w:rsid w:val="00B172E7"/>
    <w:rsid w:val="00B17352"/>
    <w:rsid w:val="00B177B0"/>
    <w:rsid w:val="00B24923"/>
    <w:rsid w:val="00B24929"/>
    <w:rsid w:val="00B24B4A"/>
    <w:rsid w:val="00B24E20"/>
    <w:rsid w:val="00B24E3C"/>
    <w:rsid w:val="00B24F9D"/>
    <w:rsid w:val="00B25889"/>
    <w:rsid w:val="00B26CD4"/>
    <w:rsid w:val="00B3456C"/>
    <w:rsid w:val="00B34839"/>
    <w:rsid w:val="00B34F0B"/>
    <w:rsid w:val="00B35543"/>
    <w:rsid w:val="00B35DBF"/>
    <w:rsid w:val="00B35ECD"/>
    <w:rsid w:val="00B36E44"/>
    <w:rsid w:val="00B36E47"/>
    <w:rsid w:val="00B374E6"/>
    <w:rsid w:val="00B41E82"/>
    <w:rsid w:val="00B43B7B"/>
    <w:rsid w:val="00B44E28"/>
    <w:rsid w:val="00B45B10"/>
    <w:rsid w:val="00B45FE6"/>
    <w:rsid w:val="00B4654B"/>
    <w:rsid w:val="00B5002A"/>
    <w:rsid w:val="00B5268A"/>
    <w:rsid w:val="00B5480E"/>
    <w:rsid w:val="00B6025C"/>
    <w:rsid w:val="00B62957"/>
    <w:rsid w:val="00B65C9C"/>
    <w:rsid w:val="00B65F18"/>
    <w:rsid w:val="00B662CD"/>
    <w:rsid w:val="00B717BF"/>
    <w:rsid w:val="00B724F6"/>
    <w:rsid w:val="00B777B3"/>
    <w:rsid w:val="00B81755"/>
    <w:rsid w:val="00B830BC"/>
    <w:rsid w:val="00B84913"/>
    <w:rsid w:val="00B85A98"/>
    <w:rsid w:val="00B85EE7"/>
    <w:rsid w:val="00B85FBD"/>
    <w:rsid w:val="00B8784A"/>
    <w:rsid w:val="00B9025C"/>
    <w:rsid w:val="00B91292"/>
    <w:rsid w:val="00B930FD"/>
    <w:rsid w:val="00B93E29"/>
    <w:rsid w:val="00B96F6A"/>
    <w:rsid w:val="00B976A9"/>
    <w:rsid w:val="00B97FE2"/>
    <w:rsid w:val="00BA2172"/>
    <w:rsid w:val="00BA35A5"/>
    <w:rsid w:val="00BA38E4"/>
    <w:rsid w:val="00BA7DF9"/>
    <w:rsid w:val="00BB04C2"/>
    <w:rsid w:val="00BB12B7"/>
    <w:rsid w:val="00BB602D"/>
    <w:rsid w:val="00BC0BCC"/>
    <w:rsid w:val="00BC18E0"/>
    <w:rsid w:val="00BC3BF8"/>
    <w:rsid w:val="00BC6C74"/>
    <w:rsid w:val="00BC7528"/>
    <w:rsid w:val="00BC7B98"/>
    <w:rsid w:val="00BD054C"/>
    <w:rsid w:val="00BD18A4"/>
    <w:rsid w:val="00BD5DA3"/>
    <w:rsid w:val="00BD685B"/>
    <w:rsid w:val="00BD6C55"/>
    <w:rsid w:val="00BD70D7"/>
    <w:rsid w:val="00BE2B43"/>
    <w:rsid w:val="00BE340D"/>
    <w:rsid w:val="00BE4067"/>
    <w:rsid w:val="00BE49FB"/>
    <w:rsid w:val="00BE5F3D"/>
    <w:rsid w:val="00BE5FC7"/>
    <w:rsid w:val="00BF03DA"/>
    <w:rsid w:val="00BF11DF"/>
    <w:rsid w:val="00BF197F"/>
    <w:rsid w:val="00BF2965"/>
    <w:rsid w:val="00BF3519"/>
    <w:rsid w:val="00BF3D9C"/>
    <w:rsid w:val="00BF7D9E"/>
    <w:rsid w:val="00C00025"/>
    <w:rsid w:val="00C01735"/>
    <w:rsid w:val="00C02D24"/>
    <w:rsid w:val="00C03607"/>
    <w:rsid w:val="00C04B63"/>
    <w:rsid w:val="00C06605"/>
    <w:rsid w:val="00C10278"/>
    <w:rsid w:val="00C132E5"/>
    <w:rsid w:val="00C138D4"/>
    <w:rsid w:val="00C13EEC"/>
    <w:rsid w:val="00C17270"/>
    <w:rsid w:val="00C226FD"/>
    <w:rsid w:val="00C2289D"/>
    <w:rsid w:val="00C22CA2"/>
    <w:rsid w:val="00C240FA"/>
    <w:rsid w:val="00C267C7"/>
    <w:rsid w:val="00C26B7D"/>
    <w:rsid w:val="00C27115"/>
    <w:rsid w:val="00C302CC"/>
    <w:rsid w:val="00C333DA"/>
    <w:rsid w:val="00C33BB6"/>
    <w:rsid w:val="00C36161"/>
    <w:rsid w:val="00C41AD1"/>
    <w:rsid w:val="00C43ECD"/>
    <w:rsid w:val="00C45C9F"/>
    <w:rsid w:val="00C466CA"/>
    <w:rsid w:val="00C46762"/>
    <w:rsid w:val="00C4793E"/>
    <w:rsid w:val="00C4795D"/>
    <w:rsid w:val="00C50182"/>
    <w:rsid w:val="00C50E18"/>
    <w:rsid w:val="00C5226D"/>
    <w:rsid w:val="00C52A4B"/>
    <w:rsid w:val="00C55C13"/>
    <w:rsid w:val="00C60DE7"/>
    <w:rsid w:val="00C61E2B"/>
    <w:rsid w:val="00C62D18"/>
    <w:rsid w:val="00C63248"/>
    <w:rsid w:val="00C652EC"/>
    <w:rsid w:val="00C65FCD"/>
    <w:rsid w:val="00C71EFA"/>
    <w:rsid w:val="00C76028"/>
    <w:rsid w:val="00C76185"/>
    <w:rsid w:val="00C76675"/>
    <w:rsid w:val="00C80E6A"/>
    <w:rsid w:val="00C81706"/>
    <w:rsid w:val="00C82314"/>
    <w:rsid w:val="00C82461"/>
    <w:rsid w:val="00C82824"/>
    <w:rsid w:val="00C82C7F"/>
    <w:rsid w:val="00C83301"/>
    <w:rsid w:val="00C839C9"/>
    <w:rsid w:val="00C83FA8"/>
    <w:rsid w:val="00C87282"/>
    <w:rsid w:val="00C875CC"/>
    <w:rsid w:val="00C93391"/>
    <w:rsid w:val="00C97861"/>
    <w:rsid w:val="00CA31AE"/>
    <w:rsid w:val="00CA6E5B"/>
    <w:rsid w:val="00CA73E3"/>
    <w:rsid w:val="00CB35BE"/>
    <w:rsid w:val="00CB3687"/>
    <w:rsid w:val="00CB5B6A"/>
    <w:rsid w:val="00CB61ED"/>
    <w:rsid w:val="00CB6F9B"/>
    <w:rsid w:val="00CC1C9D"/>
    <w:rsid w:val="00CC3541"/>
    <w:rsid w:val="00CC57C6"/>
    <w:rsid w:val="00CC7BA4"/>
    <w:rsid w:val="00CD4893"/>
    <w:rsid w:val="00CD5CF5"/>
    <w:rsid w:val="00CE2579"/>
    <w:rsid w:val="00CE2DEC"/>
    <w:rsid w:val="00CE3AA3"/>
    <w:rsid w:val="00CE3DCB"/>
    <w:rsid w:val="00CE63C8"/>
    <w:rsid w:val="00CE6FD4"/>
    <w:rsid w:val="00CF3393"/>
    <w:rsid w:val="00CF5A80"/>
    <w:rsid w:val="00CF6268"/>
    <w:rsid w:val="00D00E27"/>
    <w:rsid w:val="00D00E43"/>
    <w:rsid w:val="00D00FB1"/>
    <w:rsid w:val="00D0268A"/>
    <w:rsid w:val="00D02A70"/>
    <w:rsid w:val="00D0317C"/>
    <w:rsid w:val="00D03500"/>
    <w:rsid w:val="00D042B1"/>
    <w:rsid w:val="00D0651A"/>
    <w:rsid w:val="00D06DE0"/>
    <w:rsid w:val="00D070C5"/>
    <w:rsid w:val="00D12FDA"/>
    <w:rsid w:val="00D132BD"/>
    <w:rsid w:val="00D138A0"/>
    <w:rsid w:val="00D15DC8"/>
    <w:rsid w:val="00D168C6"/>
    <w:rsid w:val="00D20F80"/>
    <w:rsid w:val="00D21828"/>
    <w:rsid w:val="00D2293E"/>
    <w:rsid w:val="00D237F3"/>
    <w:rsid w:val="00D23FFC"/>
    <w:rsid w:val="00D253C4"/>
    <w:rsid w:val="00D26012"/>
    <w:rsid w:val="00D262BB"/>
    <w:rsid w:val="00D30838"/>
    <w:rsid w:val="00D35D3C"/>
    <w:rsid w:val="00D3738E"/>
    <w:rsid w:val="00D379FA"/>
    <w:rsid w:val="00D37A1B"/>
    <w:rsid w:val="00D4159F"/>
    <w:rsid w:val="00D43BA8"/>
    <w:rsid w:val="00D47A44"/>
    <w:rsid w:val="00D47EC6"/>
    <w:rsid w:val="00D50259"/>
    <w:rsid w:val="00D51DCA"/>
    <w:rsid w:val="00D52570"/>
    <w:rsid w:val="00D54A11"/>
    <w:rsid w:val="00D618E4"/>
    <w:rsid w:val="00D66227"/>
    <w:rsid w:val="00D67CD2"/>
    <w:rsid w:val="00D7301D"/>
    <w:rsid w:val="00D73CDE"/>
    <w:rsid w:val="00D746B8"/>
    <w:rsid w:val="00D749C8"/>
    <w:rsid w:val="00D75778"/>
    <w:rsid w:val="00D76695"/>
    <w:rsid w:val="00D76872"/>
    <w:rsid w:val="00D81688"/>
    <w:rsid w:val="00D8263B"/>
    <w:rsid w:val="00D83525"/>
    <w:rsid w:val="00D90C13"/>
    <w:rsid w:val="00D90D65"/>
    <w:rsid w:val="00D92D47"/>
    <w:rsid w:val="00D92D58"/>
    <w:rsid w:val="00D93EE1"/>
    <w:rsid w:val="00D96C9A"/>
    <w:rsid w:val="00D96E4B"/>
    <w:rsid w:val="00D970E1"/>
    <w:rsid w:val="00D974AB"/>
    <w:rsid w:val="00DA266B"/>
    <w:rsid w:val="00DA2DAD"/>
    <w:rsid w:val="00DA433F"/>
    <w:rsid w:val="00DA6C89"/>
    <w:rsid w:val="00DA76EB"/>
    <w:rsid w:val="00DA7CA5"/>
    <w:rsid w:val="00DC3193"/>
    <w:rsid w:val="00DC358A"/>
    <w:rsid w:val="00DC35A3"/>
    <w:rsid w:val="00DC4E8F"/>
    <w:rsid w:val="00DC5FBC"/>
    <w:rsid w:val="00DC70A7"/>
    <w:rsid w:val="00DD16D3"/>
    <w:rsid w:val="00DD183D"/>
    <w:rsid w:val="00DD280D"/>
    <w:rsid w:val="00DD60C0"/>
    <w:rsid w:val="00DE4825"/>
    <w:rsid w:val="00DE5D8E"/>
    <w:rsid w:val="00DE7AFB"/>
    <w:rsid w:val="00DF13BA"/>
    <w:rsid w:val="00DF1707"/>
    <w:rsid w:val="00DF1B5C"/>
    <w:rsid w:val="00DF3E24"/>
    <w:rsid w:val="00DF4FED"/>
    <w:rsid w:val="00E0148A"/>
    <w:rsid w:val="00E01FC3"/>
    <w:rsid w:val="00E0256A"/>
    <w:rsid w:val="00E04A08"/>
    <w:rsid w:val="00E04E6F"/>
    <w:rsid w:val="00E0565C"/>
    <w:rsid w:val="00E06A1B"/>
    <w:rsid w:val="00E07BB1"/>
    <w:rsid w:val="00E102F3"/>
    <w:rsid w:val="00E15262"/>
    <w:rsid w:val="00E16FBC"/>
    <w:rsid w:val="00E173F2"/>
    <w:rsid w:val="00E17725"/>
    <w:rsid w:val="00E178AC"/>
    <w:rsid w:val="00E17CF2"/>
    <w:rsid w:val="00E237BB"/>
    <w:rsid w:val="00E240DF"/>
    <w:rsid w:val="00E24144"/>
    <w:rsid w:val="00E25EF5"/>
    <w:rsid w:val="00E30EB1"/>
    <w:rsid w:val="00E32561"/>
    <w:rsid w:val="00E35585"/>
    <w:rsid w:val="00E36C26"/>
    <w:rsid w:val="00E4088F"/>
    <w:rsid w:val="00E40D1E"/>
    <w:rsid w:val="00E41053"/>
    <w:rsid w:val="00E41182"/>
    <w:rsid w:val="00E44C46"/>
    <w:rsid w:val="00E4506E"/>
    <w:rsid w:val="00E4625E"/>
    <w:rsid w:val="00E52425"/>
    <w:rsid w:val="00E52933"/>
    <w:rsid w:val="00E54A92"/>
    <w:rsid w:val="00E6041C"/>
    <w:rsid w:val="00E670D8"/>
    <w:rsid w:val="00E673E3"/>
    <w:rsid w:val="00E67824"/>
    <w:rsid w:val="00E7319B"/>
    <w:rsid w:val="00E7442D"/>
    <w:rsid w:val="00E76714"/>
    <w:rsid w:val="00E772CA"/>
    <w:rsid w:val="00E8074D"/>
    <w:rsid w:val="00E80AF6"/>
    <w:rsid w:val="00E81D45"/>
    <w:rsid w:val="00E82314"/>
    <w:rsid w:val="00E82BB8"/>
    <w:rsid w:val="00E83DA7"/>
    <w:rsid w:val="00E86904"/>
    <w:rsid w:val="00E86D83"/>
    <w:rsid w:val="00E9072F"/>
    <w:rsid w:val="00E92369"/>
    <w:rsid w:val="00E930F8"/>
    <w:rsid w:val="00E9391F"/>
    <w:rsid w:val="00E9417D"/>
    <w:rsid w:val="00E9436C"/>
    <w:rsid w:val="00E96218"/>
    <w:rsid w:val="00E9665D"/>
    <w:rsid w:val="00EA0A8E"/>
    <w:rsid w:val="00EA143B"/>
    <w:rsid w:val="00EA2F89"/>
    <w:rsid w:val="00EA4223"/>
    <w:rsid w:val="00EA5AA3"/>
    <w:rsid w:val="00EA7D0E"/>
    <w:rsid w:val="00EA7D4D"/>
    <w:rsid w:val="00EB3908"/>
    <w:rsid w:val="00EB3AD1"/>
    <w:rsid w:val="00EB4F13"/>
    <w:rsid w:val="00EB5835"/>
    <w:rsid w:val="00EB5DCB"/>
    <w:rsid w:val="00EB5F23"/>
    <w:rsid w:val="00EB72FA"/>
    <w:rsid w:val="00EC0D92"/>
    <w:rsid w:val="00EC1191"/>
    <w:rsid w:val="00EC19FC"/>
    <w:rsid w:val="00EC4098"/>
    <w:rsid w:val="00ED12B3"/>
    <w:rsid w:val="00ED14E5"/>
    <w:rsid w:val="00ED3E89"/>
    <w:rsid w:val="00ED50A5"/>
    <w:rsid w:val="00ED6258"/>
    <w:rsid w:val="00ED6728"/>
    <w:rsid w:val="00ED756B"/>
    <w:rsid w:val="00EE12B7"/>
    <w:rsid w:val="00EE1860"/>
    <w:rsid w:val="00EE1BCA"/>
    <w:rsid w:val="00EE3B0E"/>
    <w:rsid w:val="00EE46BA"/>
    <w:rsid w:val="00EE4E9B"/>
    <w:rsid w:val="00EE7FC3"/>
    <w:rsid w:val="00EF0699"/>
    <w:rsid w:val="00EF1458"/>
    <w:rsid w:val="00EF303A"/>
    <w:rsid w:val="00EF59AF"/>
    <w:rsid w:val="00EF5E6D"/>
    <w:rsid w:val="00EF7126"/>
    <w:rsid w:val="00F0013C"/>
    <w:rsid w:val="00F00264"/>
    <w:rsid w:val="00F0084B"/>
    <w:rsid w:val="00F04A1A"/>
    <w:rsid w:val="00F079AF"/>
    <w:rsid w:val="00F07BA3"/>
    <w:rsid w:val="00F1040F"/>
    <w:rsid w:val="00F109D0"/>
    <w:rsid w:val="00F11B8D"/>
    <w:rsid w:val="00F134FC"/>
    <w:rsid w:val="00F138C6"/>
    <w:rsid w:val="00F16210"/>
    <w:rsid w:val="00F16AA4"/>
    <w:rsid w:val="00F206DC"/>
    <w:rsid w:val="00F20930"/>
    <w:rsid w:val="00F21D4A"/>
    <w:rsid w:val="00F22619"/>
    <w:rsid w:val="00F22D97"/>
    <w:rsid w:val="00F24694"/>
    <w:rsid w:val="00F313EB"/>
    <w:rsid w:val="00F32E94"/>
    <w:rsid w:val="00F331C4"/>
    <w:rsid w:val="00F3771D"/>
    <w:rsid w:val="00F40289"/>
    <w:rsid w:val="00F42939"/>
    <w:rsid w:val="00F44C6A"/>
    <w:rsid w:val="00F454F6"/>
    <w:rsid w:val="00F46407"/>
    <w:rsid w:val="00F47F13"/>
    <w:rsid w:val="00F50153"/>
    <w:rsid w:val="00F522A5"/>
    <w:rsid w:val="00F52CE8"/>
    <w:rsid w:val="00F537A9"/>
    <w:rsid w:val="00F5433F"/>
    <w:rsid w:val="00F55D61"/>
    <w:rsid w:val="00F56E19"/>
    <w:rsid w:val="00F56F1B"/>
    <w:rsid w:val="00F64101"/>
    <w:rsid w:val="00F64ACA"/>
    <w:rsid w:val="00F65D79"/>
    <w:rsid w:val="00F66EE7"/>
    <w:rsid w:val="00F70188"/>
    <w:rsid w:val="00F706DA"/>
    <w:rsid w:val="00F73F35"/>
    <w:rsid w:val="00F81481"/>
    <w:rsid w:val="00F82306"/>
    <w:rsid w:val="00F86148"/>
    <w:rsid w:val="00F875A7"/>
    <w:rsid w:val="00F8786E"/>
    <w:rsid w:val="00F9613E"/>
    <w:rsid w:val="00F965A1"/>
    <w:rsid w:val="00F96624"/>
    <w:rsid w:val="00FA1A30"/>
    <w:rsid w:val="00FA1F5F"/>
    <w:rsid w:val="00FA30D8"/>
    <w:rsid w:val="00FA3B8B"/>
    <w:rsid w:val="00FA44D2"/>
    <w:rsid w:val="00FA530C"/>
    <w:rsid w:val="00FA5CDF"/>
    <w:rsid w:val="00FA5D9B"/>
    <w:rsid w:val="00FA6401"/>
    <w:rsid w:val="00FB24C7"/>
    <w:rsid w:val="00FB4E30"/>
    <w:rsid w:val="00FB5325"/>
    <w:rsid w:val="00FC275D"/>
    <w:rsid w:val="00FC5D52"/>
    <w:rsid w:val="00FC5FBF"/>
    <w:rsid w:val="00FC6372"/>
    <w:rsid w:val="00FD1D1B"/>
    <w:rsid w:val="00FD25BA"/>
    <w:rsid w:val="00FD49FE"/>
    <w:rsid w:val="00FD4B5A"/>
    <w:rsid w:val="00FD4C5E"/>
    <w:rsid w:val="00FD58C7"/>
    <w:rsid w:val="00FD7792"/>
    <w:rsid w:val="00FE2897"/>
    <w:rsid w:val="00FE31FD"/>
    <w:rsid w:val="00FE4284"/>
    <w:rsid w:val="00FE44BE"/>
    <w:rsid w:val="00FE61A4"/>
    <w:rsid w:val="00FE6320"/>
    <w:rsid w:val="00FF0014"/>
    <w:rsid w:val="00FF46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B6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 w:type="paragraph" w:customStyle="1" w:styleId="graf">
    <w:name w:val="graf"/>
    <w:basedOn w:val="Normal"/>
    <w:rsid w:val="00203A00"/>
    <w:pPr>
      <w:spacing w:before="100" w:beforeAutospacing="1" w:after="100" w:afterAutospacing="1"/>
    </w:pPr>
    <w:rPr>
      <w:rFonts w:ascii="Times New Roman" w:eastAsia="Times New Roman" w:hAnsi="Times New Roman" w:cs="Times New Roman"/>
      <w:sz w:val="24"/>
    </w:rPr>
  </w:style>
  <w:style w:type="paragraph" w:customStyle="1" w:styleId="text">
    <w:name w:val="text"/>
    <w:basedOn w:val="Normal"/>
    <w:rsid w:val="00203A00"/>
    <w:pPr>
      <w:spacing w:before="100" w:beforeAutospacing="1" w:after="100" w:afterAutospacing="1"/>
    </w:pPr>
    <w:rPr>
      <w:rFonts w:ascii="Times New Roman" w:eastAsia="Times New Roman"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 w:type="paragraph" w:customStyle="1" w:styleId="graf">
    <w:name w:val="graf"/>
    <w:basedOn w:val="Normal"/>
    <w:rsid w:val="00203A00"/>
    <w:pPr>
      <w:spacing w:before="100" w:beforeAutospacing="1" w:after="100" w:afterAutospacing="1"/>
    </w:pPr>
    <w:rPr>
      <w:rFonts w:ascii="Times New Roman" w:eastAsia="Times New Roman" w:hAnsi="Times New Roman" w:cs="Times New Roman"/>
      <w:sz w:val="24"/>
    </w:rPr>
  </w:style>
  <w:style w:type="paragraph" w:customStyle="1" w:styleId="text">
    <w:name w:val="text"/>
    <w:basedOn w:val="Normal"/>
    <w:rsid w:val="00203A00"/>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725877530">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header" Target="header4.xml"/><Relationship Id="rId42" Type="http://schemas.openxmlformats.org/officeDocument/2006/relationships/hyperlink" Target="https://openclipart.org/detail/24916/castle" TargetMode="External"/><Relationship Id="rId47" Type="http://schemas.openxmlformats.org/officeDocument/2006/relationships/footer" Target="footer8.xml"/><Relationship Id="rId50" Type="http://schemas.openxmlformats.org/officeDocument/2006/relationships/footer" Target="footer10.xml"/><Relationship Id="rId7" Type="http://schemas.openxmlformats.org/officeDocument/2006/relationships/webSettings" Target="webSettings.xml"/><Relationship Id="rId12" Type="http://schemas.openxmlformats.org/officeDocument/2006/relationships/image" Target="media/image10.wmf"/><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image" Target="media/image11.jpeg"/><Relationship Id="rId38" Type="http://schemas.openxmlformats.org/officeDocument/2006/relationships/header" Target="header6.xml"/><Relationship Id="rId46" Type="http://schemas.openxmlformats.org/officeDocument/2006/relationships/hyperlink" Target="https://en.wikipedia.org/wiki/Brushless_DC_electric_motor" TargetMode="Externa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image" Target="media/image8.jpeg"/><Relationship Id="rId41" Type="http://schemas.openxmlformats.org/officeDocument/2006/relationships/hyperlink" Target="https://openclipart.org/detail/48559/trebuch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footer" Target="footer5.xml"/><Relationship Id="rId40" Type="http://schemas.openxmlformats.org/officeDocument/2006/relationships/footer" Target="footer7.xml"/><Relationship Id="rId45" Type="http://schemas.openxmlformats.org/officeDocument/2006/relationships/hyperlink" Target="https://en.wikipedia.org/wiki/Brushed_DC_electric_motor" TargetMode="Externa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image" Target="media/image7.emf"/><Relationship Id="rId36" Type="http://schemas.openxmlformats.org/officeDocument/2006/relationships/footer" Target="footer4.xml"/><Relationship Id="rId49" Type="http://schemas.openxmlformats.org/officeDocument/2006/relationships/header" Target="header7.xml"/><Relationship Id="rId10" Type="http://schemas.openxmlformats.org/officeDocument/2006/relationships/image" Target="media/image1.wmf"/><Relationship Id="rId19" Type="http://schemas.openxmlformats.org/officeDocument/2006/relationships/image" Target="media/image3.png"/><Relationship Id="rId31" Type="http://schemas.openxmlformats.org/officeDocument/2006/relationships/image" Target="media/image9.jpeg"/><Relationship Id="rId44" Type="http://schemas.openxmlformats.org/officeDocument/2006/relationships/hyperlink" Target="https://en.wikipedia.org/wiki/Brushed_DC_electric_motor"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chart" Target="charts/chart1.xml"/><Relationship Id="rId30" Type="http://schemas.openxmlformats.org/officeDocument/2006/relationships/hyperlink" Target="http://en.wikipedia.org/wiki/Greisen-Zatsepin-Kuzmin_limit" TargetMode="External"/><Relationship Id="rId35" Type="http://schemas.openxmlformats.org/officeDocument/2006/relationships/header" Target="header5.xml"/><Relationship Id="rId43" Type="http://schemas.openxmlformats.org/officeDocument/2006/relationships/hyperlink" Target="https://medium.com/starts-with-a-bang/the-universe-has-a-speed-limit-and-it-isnt-the-speed-of-light-543b7523b54f" TargetMode="External"/><Relationship Id="rId48" Type="http://schemas.openxmlformats.org/officeDocument/2006/relationships/footer" Target="footer9.xml"/><Relationship Id="rId8" Type="http://schemas.openxmlformats.org/officeDocument/2006/relationships/footnotes" Target="footnotes.xm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https://d.docs.live.net/f280f4b4d6c5fa21/Documents/Pat%20Ed/NON%20website%20related%20work/WATP%20Exams/2019%20Phys%2012%20Sem%202/Graph%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percentage"/>
            <c:noEndCap val="0"/>
            <c:val val="10"/>
            <c:spPr>
              <a:noFill/>
              <a:ln w="9525" cap="flat" cmpd="sng" algn="ctr">
                <a:solidFill>
                  <a:schemeClr val="tx1">
                    <a:lumMod val="65000"/>
                    <a:lumOff val="35000"/>
                  </a:schemeClr>
                </a:solidFill>
                <a:round/>
              </a:ln>
              <a:effectLst/>
            </c:spPr>
          </c:errBars>
          <c:xVal>
            <c:numRef>
              <c:f>'[Graph data.xlsx]Sheet1'!$A$5:$A$9</c:f>
              <c:numCache>
                <c:formatCode>General</c:formatCode>
                <c:ptCount val="5"/>
                <c:pt idx="0">
                  <c:v>1</c:v>
                </c:pt>
                <c:pt idx="1">
                  <c:v>1.5</c:v>
                </c:pt>
                <c:pt idx="2">
                  <c:v>2</c:v>
                </c:pt>
                <c:pt idx="3">
                  <c:v>3</c:v>
                </c:pt>
                <c:pt idx="4">
                  <c:v>4</c:v>
                </c:pt>
              </c:numCache>
            </c:numRef>
          </c:xVal>
          <c:yVal>
            <c:numRef>
              <c:f>'[Graph data.xlsx]Sheet1'!$C$5:$C$9</c:f>
              <c:numCache>
                <c:formatCode>General</c:formatCode>
                <c:ptCount val="5"/>
                <c:pt idx="0">
                  <c:v>75</c:v>
                </c:pt>
                <c:pt idx="1">
                  <c:v>112.49999999999999</c:v>
                </c:pt>
                <c:pt idx="2">
                  <c:v>150</c:v>
                </c:pt>
                <c:pt idx="3">
                  <c:v>240</c:v>
                </c:pt>
                <c:pt idx="4">
                  <c:v>350</c:v>
                </c:pt>
              </c:numCache>
            </c:numRef>
          </c:yVal>
          <c:smooth val="0"/>
          <c:extLst xmlns:c16r2="http://schemas.microsoft.com/office/drawing/2015/06/chart">
            <c:ext xmlns:c16="http://schemas.microsoft.com/office/drawing/2014/chart" uri="{C3380CC4-5D6E-409C-BE32-E72D297353CC}">
              <c16:uniqueId val="{00000001-1C15-47EE-87E1-41B3C6976917}"/>
            </c:ext>
          </c:extLst>
        </c:ser>
        <c:dLbls>
          <c:showLegendKey val="0"/>
          <c:showVal val="0"/>
          <c:showCatName val="0"/>
          <c:showSerName val="0"/>
          <c:showPercent val="0"/>
          <c:showBubbleSize val="0"/>
        </c:dLbls>
        <c:axId val="45164032"/>
        <c:axId val="45165952"/>
      </c:scatterChart>
      <c:valAx>
        <c:axId val="4516403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Velocity (m s </a:t>
                </a:r>
                <a:r>
                  <a:rPr lang="en-AU" baseline="30000"/>
                  <a:t>-1</a:t>
                </a:r>
                <a:r>
                  <a:rPr lang="en-AU" baseline="0"/>
                  <a:t> )</a:t>
                </a:r>
                <a:endParaRPr lang="en-A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65952"/>
        <c:crosses val="autoZero"/>
        <c:crossBetween val="midCat"/>
      </c:valAx>
      <c:valAx>
        <c:axId val="451659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EMF (mV)</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6403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D2D47-AA50-423D-BA78-188612B83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E8F6262B</Template>
  <TotalTime>0</TotalTime>
  <Pages>40</Pages>
  <Words>6280</Words>
  <Characters>35797</Characters>
  <Application>Microsoft Office Word</Application>
  <DocSecurity>4</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41994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SHANNON Petrice</cp:lastModifiedBy>
  <cp:revision>2</cp:revision>
  <cp:lastPrinted>2016-05-08T23:47:00Z</cp:lastPrinted>
  <dcterms:created xsi:type="dcterms:W3CDTF">2019-08-26T02:33:00Z</dcterms:created>
  <dcterms:modified xsi:type="dcterms:W3CDTF">2019-08-26T02:33:00Z</dcterms:modified>
</cp:coreProperties>
</file>