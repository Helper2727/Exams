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3930BA24" w:rsidR="005F0EAE" w:rsidRDefault="005F0EAE" w:rsidP="005F0EAE">
      <w:pPr>
        <w:jc w:val="center"/>
      </w:pPr>
      <w:bookmarkStart w:id="0" w:name="_GoBack"/>
      <w:bookmarkEnd w:id="0"/>
      <w:r>
        <w:t xml:space="preserve"> </w:t>
      </w:r>
      <w:bookmarkStart w:id="1" w:name="bmLogo"/>
      <w:bookmarkEnd w:id="1"/>
      <w:r w:rsidR="00FA4447">
        <w:rPr>
          <w:noProof/>
          <w:lang w:eastAsia="en-AU"/>
        </w:rPr>
        <w:drawing>
          <wp:inline distT="0" distB="0" distL="0" distR="0" wp14:anchorId="1D61CD53" wp14:editId="3E5537A7">
            <wp:extent cx="1496810" cy="1645920"/>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6CDCC87B" w:rsidR="005F0EAE" w:rsidRDefault="001502F1"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2F21A62" w:rsidR="005F0EAE" w:rsidRPr="009E265C" w:rsidRDefault="001502F1"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2F21A62" w:rsidR="005F0EAE" w:rsidRPr="009E265C" w:rsidRDefault="001502F1"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6D03FF5B" w:rsidR="005F0EAE" w:rsidRPr="00DD2D7D" w:rsidRDefault="001502F1"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4D683CD2" w:rsidR="005F0EAE" w:rsidRPr="00DD2D7D" w:rsidRDefault="001502F1"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0CEAF021" w:rsidR="005F0EAE" w:rsidRPr="0032717C" w:rsidRDefault="005F0EAE" w:rsidP="005F0EAE">
      <w:pPr>
        <w:pStyle w:val="Heading2"/>
      </w:pPr>
      <w:r>
        <w:t xml:space="preserve">Section </w:t>
      </w:r>
      <w:bookmarkStart w:id="7" w:name="bmSec1"/>
      <w:bookmarkEnd w:id="7"/>
      <w:r w:rsidR="001502F1">
        <w:t>One</w:t>
      </w:r>
      <w:r>
        <w:t>:</w:t>
      </w:r>
    </w:p>
    <w:p w14:paraId="631D9F9F" w14:textId="2C0AE341" w:rsidR="005F0EAE" w:rsidRPr="007936BA" w:rsidRDefault="005F0EAE" w:rsidP="005F0EAE">
      <w:pPr>
        <w:pStyle w:val="Heading2"/>
      </w:pPr>
      <w:r>
        <w:t>Calculator-</w:t>
      </w:r>
      <w:bookmarkStart w:id="8" w:name="bmCal1"/>
      <w:bookmarkEnd w:id="8"/>
      <w:r w:rsidR="001502F1">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8BCF01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1502F1">
        <w:t>five</w:t>
      </w:r>
      <w:r>
        <w:t xml:space="preserve"> minutes</w:t>
      </w:r>
    </w:p>
    <w:p w14:paraId="5DEDE60C" w14:textId="43541E31" w:rsidR="005F0EAE" w:rsidRPr="000124CF" w:rsidRDefault="005F0EAE" w:rsidP="005F0EAE">
      <w:pPr>
        <w:tabs>
          <w:tab w:val="left" w:pos="-720"/>
          <w:tab w:val="left" w:pos="4253"/>
        </w:tabs>
        <w:suppressAutoHyphens/>
      </w:pPr>
      <w:r>
        <w:t>Working time:</w:t>
      </w:r>
      <w:r>
        <w:tab/>
      </w:r>
      <w:bookmarkStart w:id="10" w:name="bmWT"/>
      <w:bookmarkEnd w:id="10"/>
      <w:r w:rsidR="001502F1">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D17043D"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502F1">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1502F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70A41BF" w:rsidR="005F0EAE" w:rsidRPr="000E7D70" w:rsidRDefault="001502F1"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F890EF5" w:rsidR="005F0EAE" w:rsidRPr="000E7D70" w:rsidRDefault="001502F1"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80FAD49" w:rsidR="005F0EAE" w:rsidRPr="000E7D70" w:rsidRDefault="001502F1"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502F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C77B319" w:rsidR="005F0EAE" w:rsidRPr="00F25E36" w:rsidRDefault="001502F1"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71E7702" w:rsidR="005F0EAE" w:rsidRPr="00F25E36" w:rsidRDefault="001502F1"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6C87905" w:rsidR="005F0EAE" w:rsidRPr="00F25E36" w:rsidRDefault="001502F1"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502F1" w:rsidRPr="001502F1" w14:paraId="30E47693" w14:textId="77777777" w:rsidTr="00B70E7A">
        <w:trPr>
          <w:trHeight w:val="560"/>
        </w:trPr>
        <w:tc>
          <w:tcPr>
            <w:tcW w:w="3402" w:type="dxa"/>
            <w:gridSpan w:val="3"/>
            <w:vAlign w:val="center"/>
          </w:tcPr>
          <w:p w14:paraId="09482C9F" w14:textId="1FAC542B" w:rsidR="001502F1" w:rsidRPr="001502F1" w:rsidRDefault="001502F1" w:rsidP="001502F1">
            <w:pPr>
              <w:jc w:val="center"/>
              <w:rPr>
                <w:rFonts w:ascii="Times New Roman" w:hAnsi="Times New Roman"/>
              </w:rPr>
            </w:pPr>
            <w:bookmarkStart w:id="20" w:name="bMkTab"/>
            <w:bookmarkEnd w:id="20"/>
            <w:r>
              <w:rPr>
                <w:rFonts w:ascii="Times New Roman" w:hAnsi="Times New Roman"/>
              </w:rPr>
              <w:t>Markers use only</w:t>
            </w:r>
          </w:p>
        </w:tc>
      </w:tr>
      <w:tr w:rsidR="001502F1" w:rsidRPr="001502F1" w14:paraId="59A2D123" w14:textId="77777777" w:rsidTr="001502F1">
        <w:trPr>
          <w:trHeight w:val="560"/>
        </w:trPr>
        <w:tc>
          <w:tcPr>
            <w:tcW w:w="1134" w:type="dxa"/>
            <w:vAlign w:val="center"/>
          </w:tcPr>
          <w:p w14:paraId="47A5C2B0" w14:textId="3125C951" w:rsidR="001502F1" w:rsidRPr="001502F1" w:rsidRDefault="001502F1" w:rsidP="001502F1">
            <w:pPr>
              <w:jc w:val="center"/>
              <w:rPr>
                <w:rFonts w:ascii="Times New Roman" w:hAnsi="Times New Roman"/>
              </w:rPr>
            </w:pPr>
            <w:r>
              <w:rPr>
                <w:rFonts w:ascii="Times New Roman" w:hAnsi="Times New Roman"/>
              </w:rPr>
              <w:t>Question</w:t>
            </w:r>
          </w:p>
        </w:tc>
        <w:tc>
          <w:tcPr>
            <w:tcW w:w="1134" w:type="dxa"/>
            <w:vAlign w:val="center"/>
          </w:tcPr>
          <w:p w14:paraId="3D2AB93F" w14:textId="11A8FE26" w:rsidR="001502F1" w:rsidRPr="001502F1" w:rsidRDefault="001502F1" w:rsidP="001502F1">
            <w:pPr>
              <w:jc w:val="center"/>
              <w:rPr>
                <w:rFonts w:ascii="Times New Roman" w:hAnsi="Times New Roman"/>
              </w:rPr>
            </w:pPr>
            <w:r>
              <w:rPr>
                <w:rFonts w:ascii="Times New Roman" w:hAnsi="Times New Roman"/>
              </w:rPr>
              <w:t>Maximum</w:t>
            </w:r>
          </w:p>
        </w:tc>
        <w:tc>
          <w:tcPr>
            <w:tcW w:w="1134" w:type="dxa"/>
            <w:vAlign w:val="center"/>
          </w:tcPr>
          <w:p w14:paraId="2B118187" w14:textId="1B2AA37E" w:rsidR="001502F1" w:rsidRPr="001502F1" w:rsidRDefault="001502F1" w:rsidP="001502F1">
            <w:pPr>
              <w:jc w:val="center"/>
              <w:rPr>
                <w:rFonts w:ascii="Times New Roman" w:hAnsi="Times New Roman"/>
              </w:rPr>
            </w:pPr>
            <w:r>
              <w:rPr>
                <w:rFonts w:ascii="Times New Roman" w:hAnsi="Times New Roman"/>
              </w:rPr>
              <w:t>Mark</w:t>
            </w:r>
          </w:p>
        </w:tc>
      </w:tr>
      <w:tr w:rsidR="001502F1" w:rsidRPr="001502F1" w14:paraId="6A5E11F4" w14:textId="77777777" w:rsidTr="001502F1">
        <w:trPr>
          <w:trHeight w:val="560"/>
        </w:trPr>
        <w:tc>
          <w:tcPr>
            <w:tcW w:w="1134" w:type="dxa"/>
            <w:vAlign w:val="center"/>
          </w:tcPr>
          <w:p w14:paraId="563E154A" w14:textId="4DCEC847" w:rsidR="001502F1" w:rsidRPr="001502F1" w:rsidRDefault="001502F1" w:rsidP="001502F1">
            <w:pPr>
              <w:jc w:val="center"/>
              <w:rPr>
                <w:rFonts w:ascii="Times New Roman" w:hAnsi="Times New Roman"/>
              </w:rPr>
            </w:pPr>
            <w:r>
              <w:rPr>
                <w:rFonts w:ascii="Times New Roman" w:hAnsi="Times New Roman"/>
              </w:rPr>
              <w:t>1</w:t>
            </w:r>
          </w:p>
        </w:tc>
        <w:tc>
          <w:tcPr>
            <w:tcW w:w="1134" w:type="dxa"/>
            <w:vAlign w:val="center"/>
          </w:tcPr>
          <w:p w14:paraId="26C38F1A" w14:textId="10E62BC8" w:rsidR="001502F1" w:rsidRPr="001502F1" w:rsidRDefault="001502F1" w:rsidP="001502F1">
            <w:pPr>
              <w:jc w:val="center"/>
              <w:rPr>
                <w:rFonts w:ascii="Times New Roman" w:hAnsi="Times New Roman"/>
              </w:rPr>
            </w:pPr>
            <w:r>
              <w:rPr>
                <w:rFonts w:ascii="Times New Roman" w:hAnsi="Times New Roman"/>
              </w:rPr>
              <w:t>5</w:t>
            </w:r>
          </w:p>
        </w:tc>
        <w:tc>
          <w:tcPr>
            <w:tcW w:w="1134" w:type="dxa"/>
            <w:vAlign w:val="center"/>
          </w:tcPr>
          <w:p w14:paraId="37559C68" w14:textId="77777777" w:rsidR="001502F1" w:rsidRPr="001502F1" w:rsidRDefault="001502F1" w:rsidP="001502F1">
            <w:pPr>
              <w:jc w:val="center"/>
              <w:rPr>
                <w:rFonts w:ascii="Times New Roman" w:hAnsi="Times New Roman"/>
              </w:rPr>
            </w:pPr>
          </w:p>
        </w:tc>
      </w:tr>
      <w:tr w:rsidR="001502F1" w:rsidRPr="001502F1" w14:paraId="28994DFC" w14:textId="77777777" w:rsidTr="001502F1">
        <w:trPr>
          <w:trHeight w:val="560"/>
        </w:trPr>
        <w:tc>
          <w:tcPr>
            <w:tcW w:w="1134" w:type="dxa"/>
            <w:vAlign w:val="center"/>
          </w:tcPr>
          <w:p w14:paraId="35E3A51E" w14:textId="692A3EEB" w:rsidR="001502F1" w:rsidRPr="001502F1" w:rsidRDefault="001502F1" w:rsidP="001502F1">
            <w:pPr>
              <w:jc w:val="center"/>
              <w:rPr>
                <w:rFonts w:ascii="Times New Roman" w:hAnsi="Times New Roman"/>
              </w:rPr>
            </w:pPr>
            <w:r>
              <w:rPr>
                <w:rFonts w:ascii="Times New Roman" w:hAnsi="Times New Roman"/>
              </w:rPr>
              <w:t>2</w:t>
            </w:r>
          </w:p>
        </w:tc>
        <w:tc>
          <w:tcPr>
            <w:tcW w:w="1134" w:type="dxa"/>
            <w:vAlign w:val="center"/>
          </w:tcPr>
          <w:p w14:paraId="794243D1" w14:textId="14BC9E1B" w:rsidR="001502F1" w:rsidRPr="001502F1" w:rsidRDefault="001502F1" w:rsidP="001502F1">
            <w:pPr>
              <w:jc w:val="center"/>
              <w:rPr>
                <w:rFonts w:ascii="Times New Roman" w:hAnsi="Times New Roman"/>
              </w:rPr>
            </w:pPr>
            <w:r>
              <w:rPr>
                <w:rFonts w:ascii="Times New Roman" w:hAnsi="Times New Roman"/>
              </w:rPr>
              <w:t>7</w:t>
            </w:r>
          </w:p>
        </w:tc>
        <w:tc>
          <w:tcPr>
            <w:tcW w:w="1134" w:type="dxa"/>
            <w:vAlign w:val="center"/>
          </w:tcPr>
          <w:p w14:paraId="7E30938C" w14:textId="77777777" w:rsidR="001502F1" w:rsidRPr="001502F1" w:rsidRDefault="001502F1" w:rsidP="001502F1">
            <w:pPr>
              <w:jc w:val="center"/>
              <w:rPr>
                <w:rFonts w:ascii="Times New Roman" w:hAnsi="Times New Roman"/>
              </w:rPr>
            </w:pPr>
          </w:p>
        </w:tc>
      </w:tr>
      <w:tr w:rsidR="001502F1" w:rsidRPr="001502F1" w14:paraId="58ECA725" w14:textId="77777777" w:rsidTr="001502F1">
        <w:trPr>
          <w:trHeight w:val="560"/>
        </w:trPr>
        <w:tc>
          <w:tcPr>
            <w:tcW w:w="1134" w:type="dxa"/>
            <w:vAlign w:val="center"/>
          </w:tcPr>
          <w:p w14:paraId="1C517439" w14:textId="230A3865" w:rsidR="001502F1" w:rsidRPr="001502F1" w:rsidRDefault="001502F1" w:rsidP="001502F1">
            <w:pPr>
              <w:jc w:val="center"/>
              <w:rPr>
                <w:rFonts w:ascii="Times New Roman" w:hAnsi="Times New Roman"/>
              </w:rPr>
            </w:pPr>
            <w:r>
              <w:rPr>
                <w:rFonts w:ascii="Times New Roman" w:hAnsi="Times New Roman"/>
              </w:rPr>
              <w:t>3</w:t>
            </w:r>
          </w:p>
        </w:tc>
        <w:tc>
          <w:tcPr>
            <w:tcW w:w="1134" w:type="dxa"/>
            <w:vAlign w:val="center"/>
          </w:tcPr>
          <w:p w14:paraId="7BE4609B" w14:textId="5A223236" w:rsidR="001502F1" w:rsidRPr="001502F1" w:rsidRDefault="001502F1" w:rsidP="001502F1">
            <w:pPr>
              <w:jc w:val="center"/>
              <w:rPr>
                <w:rFonts w:ascii="Times New Roman" w:hAnsi="Times New Roman"/>
              </w:rPr>
            </w:pPr>
            <w:r>
              <w:rPr>
                <w:rFonts w:ascii="Times New Roman" w:hAnsi="Times New Roman"/>
              </w:rPr>
              <w:t>6</w:t>
            </w:r>
          </w:p>
        </w:tc>
        <w:tc>
          <w:tcPr>
            <w:tcW w:w="1134" w:type="dxa"/>
            <w:vAlign w:val="center"/>
          </w:tcPr>
          <w:p w14:paraId="035B1977" w14:textId="77777777" w:rsidR="001502F1" w:rsidRPr="001502F1" w:rsidRDefault="001502F1" w:rsidP="001502F1">
            <w:pPr>
              <w:jc w:val="center"/>
              <w:rPr>
                <w:rFonts w:ascii="Times New Roman" w:hAnsi="Times New Roman"/>
              </w:rPr>
            </w:pPr>
          </w:p>
        </w:tc>
      </w:tr>
      <w:tr w:rsidR="001502F1" w:rsidRPr="001502F1" w14:paraId="393EE2F6" w14:textId="77777777" w:rsidTr="001502F1">
        <w:trPr>
          <w:trHeight w:val="560"/>
        </w:trPr>
        <w:tc>
          <w:tcPr>
            <w:tcW w:w="1134" w:type="dxa"/>
            <w:vAlign w:val="center"/>
          </w:tcPr>
          <w:p w14:paraId="09D52A22" w14:textId="6CED324F" w:rsidR="001502F1" w:rsidRPr="001502F1" w:rsidRDefault="001502F1" w:rsidP="001502F1">
            <w:pPr>
              <w:jc w:val="center"/>
              <w:rPr>
                <w:rFonts w:ascii="Times New Roman" w:hAnsi="Times New Roman"/>
              </w:rPr>
            </w:pPr>
            <w:r>
              <w:rPr>
                <w:rFonts w:ascii="Times New Roman" w:hAnsi="Times New Roman"/>
              </w:rPr>
              <w:t>4</w:t>
            </w:r>
          </w:p>
        </w:tc>
        <w:tc>
          <w:tcPr>
            <w:tcW w:w="1134" w:type="dxa"/>
            <w:vAlign w:val="center"/>
          </w:tcPr>
          <w:p w14:paraId="51BE1F36" w14:textId="62AFE1BB" w:rsidR="001502F1" w:rsidRPr="001502F1" w:rsidRDefault="001502F1" w:rsidP="001502F1">
            <w:pPr>
              <w:jc w:val="center"/>
              <w:rPr>
                <w:rFonts w:ascii="Times New Roman" w:hAnsi="Times New Roman"/>
              </w:rPr>
            </w:pPr>
            <w:r>
              <w:rPr>
                <w:rFonts w:ascii="Times New Roman" w:hAnsi="Times New Roman"/>
              </w:rPr>
              <w:t>6</w:t>
            </w:r>
          </w:p>
        </w:tc>
        <w:tc>
          <w:tcPr>
            <w:tcW w:w="1134" w:type="dxa"/>
            <w:vAlign w:val="center"/>
          </w:tcPr>
          <w:p w14:paraId="05C031B0" w14:textId="77777777" w:rsidR="001502F1" w:rsidRPr="001502F1" w:rsidRDefault="001502F1" w:rsidP="001502F1">
            <w:pPr>
              <w:jc w:val="center"/>
              <w:rPr>
                <w:rFonts w:ascii="Times New Roman" w:hAnsi="Times New Roman"/>
              </w:rPr>
            </w:pPr>
          </w:p>
        </w:tc>
      </w:tr>
      <w:tr w:rsidR="001502F1" w:rsidRPr="001502F1" w14:paraId="3C90C5C9" w14:textId="77777777" w:rsidTr="001502F1">
        <w:trPr>
          <w:trHeight w:val="560"/>
        </w:trPr>
        <w:tc>
          <w:tcPr>
            <w:tcW w:w="1134" w:type="dxa"/>
            <w:vAlign w:val="center"/>
          </w:tcPr>
          <w:p w14:paraId="3C95CFC8" w14:textId="1073A578" w:rsidR="001502F1" w:rsidRPr="001502F1" w:rsidRDefault="001502F1" w:rsidP="001502F1">
            <w:pPr>
              <w:jc w:val="center"/>
              <w:rPr>
                <w:rFonts w:ascii="Times New Roman" w:hAnsi="Times New Roman"/>
              </w:rPr>
            </w:pPr>
            <w:r>
              <w:rPr>
                <w:rFonts w:ascii="Times New Roman" w:hAnsi="Times New Roman"/>
              </w:rPr>
              <w:t>5</w:t>
            </w:r>
          </w:p>
        </w:tc>
        <w:tc>
          <w:tcPr>
            <w:tcW w:w="1134" w:type="dxa"/>
            <w:vAlign w:val="center"/>
          </w:tcPr>
          <w:p w14:paraId="5A511262" w14:textId="3F9F9A9A" w:rsidR="001502F1" w:rsidRPr="001502F1" w:rsidRDefault="001502F1" w:rsidP="001502F1">
            <w:pPr>
              <w:jc w:val="center"/>
              <w:rPr>
                <w:rFonts w:ascii="Times New Roman" w:hAnsi="Times New Roman"/>
              </w:rPr>
            </w:pPr>
            <w:r>
              <w:rPr>
                <w:rFonts w:ascii="Times New Roman" w:hAnsi="Times New Roman"/>
              </w:rPr>
              <w:t>7</w:t>
            </w:r>
          </w:p>
        </w:tc>
        <w:tc>
          <w:tcPr>
            <w:tcW w:w="1134" w:type="dxa"/>
            <w:vAlign w:val="center"/>
          </w:tcPr>
          <w:p w14:paraId="733B1490" w14:textId="77777777" w:rsidR="001502F1" w:rsidRPr="001502F1" w:rsidRDefault="001502F1" w:rsidP="001502F1">
            <w:pPr>
              <w:jc w:val="center"/>
              <w:rPr>
                <w:rFonts w:ascii="Times New Roman" w:hAnsi="Times New Roman"/>
              </w:rPr>
            </w:pPr>
          </w:p>
        </w:tc>
      </w:tr>
      <w:tr w:rsidR="001502F1" w:rsidRPr="001502F1" w14:paraId="166C2C6C" w14:textId="77777777" w:rsidTr="001502F1">
        <w:trPr>
          <w:trHeight w:val="560"/>
        </w:trPr>
        <w:tc>
          <w:tcPr>
            <w:tcW w:w="1134" w:type="dxa"/>
            <w:vAlign w:val="center"/>
          </w:tcPr>
          <w:p w14:paraId="19007209" w14:textId="68FACDA6" w:rsidR="001502F1" w:rsidRPr="001502F1" w:rsidRDefault="001502F1" w:rsidP="001502F1">
            <w:pPr>
              <w:jc w:val="center"/>
              <w:rPr>
                <w:rFonts w:ascii="Times New Roman" w:hAnsi="Times New Roman"/>
              </w:rPr>
            </w:pPr>
            <w:r>
              <w:rPr>
                <w:rFonts w:ascii="Times New Roman" w:hAnsi="Times New Roman"/>
              </w:rPr>
              <w:t>6</w:t>
            </w:r>
          </w:p>
        </w:tc>
        <w:tc>
          <w:tcPr>
            <w:tcW w:w="1134" w:type="dxa"/>
            <w:vAlign w:val="center"/>
          </w:tcPr>
          <w:p w14:paraId="412377B8" w14:textId="78B052FC" w:rsidR="001502F1" w:rsidRPr="001502F1" w:rsidRDefault="001502F1" w:rsidP="001502F1">
            <w:pPr>
              <w:jc w:val="center"/>
              <w:rPr>
                <w:rFonts w:ascii="Times New Roman" w:hAnsi="Times New Roman"/>
              </w:rPr>
            </w:pPr>
            <w:r>
              <w:rPr>
                <w:rFonts w:ascii="Times New Roman" w:hAnsi="Times New Roman"/>
              </w:rPr>
              <w:t>7</w:t>
            </w:r>
          </w:p>
        </w:tc>
        <w:tc>
          <w:tcPr>
            <w:tcW w:w="1134" w:type="dxa"/>
            <w:vAlign w:val="center"/>
          </w:tcPr>
          <w:p w14:paraId="08B4AD62" w14:textId="77777777" w:rsidR="001502F1" w:rsidRPr="001502F1" w:rsidRDefault="001502F1" w:rsidP="001502F1">
            <w:pPr>
              <w:jc w:val="center"/>
              <w:rPr>
                <w:rFonts w:ascii="Times New Roman" w:hAnsi="Times New Roman"/>
              </w:rPr>
            </w:pPr>
          </w:p>
        </w:tc>
      </w:tr>
      <w:tr w:rsidR="001502F1" w:rsidRPr="001502F1" w14:paraId="7E0D92E7" w14:textId="77777777" w:rsidTr="001502F1">
        <w:trPr>
          <w:trHeight w:val="560"/>
        </w:trPr>
        <w:tc>
          <w:tcPr>
            <w:tcW w:w="1134" w:type="dxa"/>
            <w:vAlign w:val="center"/>
          </w:tcPr>
          <w:p w14:paraId="4EF0D7F7" w14:textId="1F6C8D27" w:rsidR="001502F1" w:rsidRPr="001502F1" w:rsidRDefault="001502F1" w:rsidP="001502F1">
            <w:pPr>
              <w:jc w:val="center"/>
              <w:rPr>
                <w:rFonts w:ascii="Times New Roman" w:hAnsi="Times New Roman"/>
              </w:rPr>
            </w:pPr>
            <w:r>
              <w:rPr>
                <w:rFonts w:ascii="Times New Roman" w:hAnsi="Times New Roman"/>
              </w:rPr>
              <w:t>7</w:t>
            </w:r>
          </w:p>
        </w:tc>
        <w:tc>
          <w:tcPr>
            <w:tcW w:w="1134" w:type="dxa"/>
            <w:vAlign w:val="center"/>
          </w:tcPr>
          <w:p w14:paraId="089A096F" w14:textId="226FD189" w:rsidR="001502F1" w:rsidRPr="001502F1" w:rsidRDefault="001502F1" w:rsidP="001502F1">
            <w:pPr>
              <w:jc w:val="center"/>
              <w:rPr>
                <w:rFonts w:ascii="Times New Roman" w:hAnsi="Times New Roman"/>
              </w:rPr>
            </w:pPr>
            <w:r>
              <w:rPr>
                <w:rFonts w:ascii="Times New Roman" w:hAnsi="Times New Roman"/>
              </w:rPr>
              <w:t>7</w:t>
            </w:r>
          </w:p>
        </w:tc>
        <w:tc>
          <w:tcPr>
            <w:tcW w:w="1134" w:type="dxa"/>
            <w:vAlign w:val="center"/>
          </w:tcPr>
          <w:p w14:paraId="18688D9E" w14:textId="77777777" w:rsidR="001502F1" w:rsidRPr="001502F1" w:rsidRDefault="001502F1" w:rsidP="001502F1">
            <w:pPr>
              <w:jc w:val="center"/>
              <w:rPr>
                <w:rFonts w:ascii="Times New Roman" w:hAnsi="Times New Roman"/>
              </w:rPr>
            </w:pPr>
          </w:p>
        </w:tc>
      </w:tr>
      <w:tr w:rsidR="001502F1" w:rsidRPr="001502F1" w14:paraId="34303B26" w14:textId="77777777" w:rsidTr="001502F1">
        <w:trPr>
          <w:trHeight w:val="560"/>
        </w:trPr>
        <w:tc>
          <w:tcPr>
            <w:tcW w:w="1134" w:type="dxa"/>
            <w:vAlign w:val="center"/>
          </w:tcPr>
          <w:p w14:paraId="69C9A412" w14:textId="36C6295F" w:rsidR="001502F1" w:rsidRPr="001502F1" w:rsidRDefault="001502F1" w:rsidP="001502F1">
            <w:pPr>
              <w:jc w:val="center"/>
              <w:rPr>
                <w:rFonts w:ascii="Times New Roman" w:hAnsi="Times New Roman"/>
              </w:rPr>
            </w:pPr>
            <w:r>
              <w:rPr>
                <w:rFonts w:ascii="Times New Roman" w:hAnsi="Times New Roman"/>
              </w:rPr>
              <w:t>8</w:t>
            </w:r>
          </w:p>
        </w:tc>
        <w:tc>
          <w:tcPr>
            <w:tcW w:w="1134" w:type="dxa"/>
            <w:vAlign w:val="center"/>
          </w:tcPr>
          <w:p w14:paraId="77A845FD" w14:textId="6B2DE89E" w:rsidR="001502F1" w:rsidRPr="001502F1" w:rsidRDefault="001502F1" w:rsidP="001502F1">
            <w:pPr>
              <w:jc w:val="center"/>
              <w:rPr>
                <w:rFonts w:ascii="Times New Roman" w:hAnsi="Times New Roman"/>
              </w:rPr>
            </w:pPr>
            <w:r>
              <w:rPr>
                <w:rFonts w:ascii="Times New Roman" w:hAnsi="Times New Roman"/>
              </w:rPr>
              <w:t>7</w:t>
            </w:r>
          </w:p>
        </w:tc>
        <w:tc>
          <w:tcPr>
            <w:tcW w:w="1134" w:type="dxa"/>
            <w:vAlign w:val="center"/>
          </w:tcPr>
          <w:p w14:paraId="0D91F9FE" w14:textId="77777777" w:rsidR="001502F1" w:rsidRPr="001502F1" w:rsidRDefault="001502F1" w:rsidP="001502F1">
            <w:pPr>
              <w:jc w:val="center"/>
              <w:rPr>
                <w:rFonts w:ascii="Times New Roman" w:hAnsi="Times New Roman"/>
              </w:rPr>
            </w:pPr>
          </w:p>
        </w:tc>
      </w:tr>
      <w:tr w:rsidR="001502F1" w:rsidRPr="001502F1" w14:paraId="6EA2CF41" w14:textId="77777777" w:rsidTr="001502F1">
        <w:trPr>
          <w:trHeight w:val="560"/>
        </w:trPr>
        <w:tc>
          <w:tcPr>
            <w:tcW w:w="1134" w:type="dxa"/>
            <w:vAlign w:val="center"/>
          </w:tcPr>
          <w:p w14:paraId="3959EB49" w14:textId="5B41DDB3" w:rsidR="001502F1" w:rsidRPr="001502F1" w:rsidRDefault="001502F1" w:rsidP="001502F1">
            <w:pPr>
              <w:jc w:val="center"/>
              <w:rPr>
                <w:rFonts w:ascii="Times New Roman" w:hAnsi="Times New Roman"/>
              </w:rPr>
            </w:pPr>
            <w:r>
              <w:rPr>
                <w:rFonts w:ascii="Times New Roman" w:hAnsi="Times New Roman"/>
              </w:rPr>
              <w:t>S1 Total</w:t>
            </w:r>
          </w:p>
        </w:tc>
        <w:tc>
          <w:tcPr>
            <w:tcW w:w="1134" w:type="dxa"/>
            <w:vAlign w:val="center"/>
          </w:tcPr>
          <w:p w14:paraId="49A41820" w14:textId="08E2EFE0" w:rsidR="001502F1" w:rsidRPr="001502F1" w:rsidRDefault="001502F1" w:rsidP="001502F1">
            <w:pPr>
              <w:jc w:val="center"/>
              <w:rPr>
                <w:rFonts w:ascii="Times New Roman" w:hAnsi="Times New Roman"/>
              </w:rPr>
            </w:pPr>
            <w:r>
              <w:rPr>
                <w:rFonts w:ascii="Times New Roman" w:hAnsi="Times New Roman"/>
              </w:rPr>
              <w:t>52</w:t>
            </w:r>
          </w:p>
        </w:tc>
        <w:tc>
          <w:tcPr>
            <w:tcW w:w="1134" w:type="dxa"/>
            <w:vAlign w:val="center"/>
          </w:tcPr>
          <w:p w14:paraId="373E5DD7" w14:textId="77777777" w:rsidR="001502F1" w:rsidRPr="001502F1" w:rsidRDefault="001502F1" w:rsidP="001502F1">
            <w:pPr>
              <w:jc w:val="center"/>
              <w:rPr>
                <w:rFonts w:ascii="Times New Roman" w:hAnsi="Times New Roman"/>
              </w:rPr>
            </w:pPr>
          </w:p>
        </w:tc>
      </w:tr>
      <w:tr w:rsidR="001502F1" w:rsidRPr="001502F1" w14:paraId="532CE25B" w14:textId="77777777" w:rsidTr="001502F1">
        <w:trPr>
          <w:trHeight w:val="560"/>
        </w:trPr>
        <w:tc>
          <w:tcPr>
            <w:tcW w:w="1134" w:type="dxa"/>
            <w:vAlign w:val="center"/>
          </w:tcPr>
          <w:p w14:paraId="76F5DBC2" w14:textId="051921AC" w:rsidR="001502F1" w:rsidRPr="001502F1" w:rsidRDefault="001502F1" w:rsidP="001502F1">
            <w:pPr>
              <w:jc w:val="center"/>
              <w:rPr>
                <w:rFonts w:ascii="Times New Roman" w:hAnsi="Times New Roman"/>
              </w:rPr>
            </w:pPr>
            <w:r>
              <w:rPr>
                <w:rFonts w:ascii="Times New Roman" w:hAnsi="Times New Roman"/>
              </w:rPr>
              <w:t>S1 Wt (×0.6731)</w:t>
            </w:r>
          </w:p>
        </w:tc>
        <w:tc>
          <w:tcPr>
            <w:tcW w:w="1134" w:type="dxa"/>
            <w:vAlign w:val="center"/>
          </w:tcPr>
          <w:p w14:paraId="50FC9816" w14:textId="302D66ED" w:rsidR="001502F1" w:rsidRPr="001502F1" w:rsidRDefault="001502F1" w:rsidP="001502F1">
            <w:pPr>
              <w:jc w:val="center"/>
              <w:rPr>
                <w:rFonts w:ascii="Times New Roman" w:hAnsi="Times New Roman"/>
              </w:rPr>
            </w:pPr>
            <w:r>
              <w:rPr>
                <w:rFonts w:ascii="Times New Roman" w:hAnsi="Times New Roman"/>
              </w:rPr>
              <w:t>35%</w:t>
            </w:r>
          </w:p>
        </w:tc>
        <w:tc>
          <w:tcPr>
            <w:tcW w:w="1134" w:type="dxa"/>
            <w:vAlign w:val="center"/>
          </w:tcPr>
          <w:p w14:paraId="05637284" w14:textId="77777777" w:rsidR="001502F1" w:rsidRPr="001502F1" w:rsidRDefault="001502F1" w:rsidP="001502F1">
            <w:pPr>
              <w:jc w:val="center"/>
              <w:rPr>
                <w:rFonts w:ascii="Times New Roman" w:hAnsi="Times New Roman"/>
              </w:rPr>
            </w:pPr>
          </w:p>
        </w:tc>
      </w:tr>
      <w:tr w:rsidR="001502F1" w:rsidRPr="001502F1" w14:paraId="3D486173" w14:textId="77777777" w:rsidTr="001502F1">
        <w:trPr>
          <w:trHeight w:val="560"/>
        </w:trPr>
        <w:tc>
          <w:tcPr>
            <w:tcW w:w="1134" w:type="dxa"/>
            <w:vAlign w:val="center"/>
          </w:tcPr>
          <w:p w14:paraId="7BF4A3EF" w14:textId="58D268B7" w:rsidR="001502F1" w:rsidRPr="001502F1" w:rsidRDefault="001502F1" w:rsidP="001502F1">
            <w:pPr>
              <w:jc w:val="center"/>
              <w:rPr>
                <w:rFonts w:ascii="Times New Roman" w:hAnsi="Times New Roman"/>
              </w:rPr>
            </w:pPr>
            <w:r>
              <w:rPr>
                <w:rFonts w:ascii="Times New Roman" w:hAnsi="Times New Roman"/>
              </w:rPr>
              <w:t>S2 Wt</w:t>
            </w:r>
          </w:p>
        </w:tc>
        <w:tc>
          <w:tcPr>
            <w:tcW w:w="1134" w:type="dxa"/>
            <w:vAlign w:val="center"/>
          </w:tcPr>
          <w:p w14:paraId="7341F0B9" w14:textId="1B080D6C" w:rsidR="001502F1" w:rsidRPr="001502F1" w:rsidRDefault="001502F1" w:rsidP="001502F1">
            <w:pPr>
              <w:jc w:val="center"/>
              <w:rPr>
                <w:rFonts w:ascii="Times New Roman" w:hAnsi="Times New Roman"/>
              </w:rPr>
            </w:pPr>
            <w:r>
              <w:rPr>
                <w:rFonts w:ascii="Times New Roman" w:hAnsi="Times New Roman"/>
              </w:rPr>
              <w:t>65%</w:t>
            </w:r>
          </w:p>
        </w:tc>
        <w:tc>
          <w:tcPr>
            <w:tcW w:w="1134" w:type="dxa"/>
            <w:vAlign w:val="center"/>
          </w:tcPr>
          <w:p w14:paraId="43BCCE6F" w14:textId="77777777" w:rsidR="001502F1" w:rsidRPr="001502F1" w:rsidRDefault="001502F1" w:rsidP="001502F1">
            <w:pPr>
              <w:jc w:val="center"/>
              <w:rPr>
                <w:rFonts w:ascii="Times New Roman" w:hAnsi="Times New Roman"/>
              </w:rPr>
            </w:pPr>
          </w:p>
        </w:tc>
      </w:tr>
      <w:tr w:rsidR="001502F1" w:rsidRPr="001502F1" w14:paraId="53D9E843" w14:textId="77777777" w:rsidTr="001502F1">
        <w:trPr>
          <w:trHeight w:val="560"/>
        </w:trPr>
        <w:tc>
          <w:tcPr>
            <w:tcW w:w="1134" w:type="dxa"/>
            <w:vAlign w:val="center"/>
          </w:tcPr>
          <w:p w14:paraId="1CCF4C8D" w14:textId="1EF7B304" w:rsidR="001502F1" w:rsidRPr="001502F1" w:rsidRDefault="001502F1" w:rsidP="001502F1">
            <w:pPr>
              <w:jc w:val="center"/>
              <w:rPr>
                <w:rFonts w:ascii="Times New Roman" w:hAnsi="Times New Roman"/>
              </w:rPr>
            </w:pPr>
            <w:r>
              <w:rPr>
                <w:rFonts w:ascii="Times New Roman" w:hAnsi="Times New Roman"/>
              </w:rPr>
              <w:t>Total</w:t>
            </w:r>
          </w:p>
        </w:tc>
        <w:tc>
          <w:tcPr>
            <w:tcW w:w="1134" w:type="dxa"/>
            <w:vAlign w:val="center"/>
          </w:tcPr>
          <w:p w14:paraId="57B8738B" w14:textId="1F9B5E92" w:rsidR="001502F1" w:rsidRPr="001502F1" w:rsidRDefault="001502F1" w:rsidP="001502F1">
            <w:pPr>
              <w:jc w:val="center"/>
              <w:rPr>
                <w:rFonts w:ascii="Times New Roman" w:hAnsi="Times New Roman"/>
              </w:rPr>
            </w:pPr>
            <w:r>
              <w:rPr>
                <w:rFonts w:ascii="Times New Roman" w:hAnsi="Times New Roman"/>
              </w:rPr>
              <w:t>100%</w:t>
            </w:r>
          </w:p>
        </w:tc>
        <w:tc>
          <w:tcPr>
            <w:tcW w:w="1134" w:type="dxa"/>
            <w:vAlign w:val="center"/>
          </w:tcPr>
          <w:p w14:paraId="5A358FC9" w14:textId="77777777" w:rsidR="001502F1" w:rsidRPr="001502F1" w:rsidRDefault="001502F1" w:rsidP="001502F1">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6749F94" w:rsidR="005F0EAE" w:rsidRDefault="005F0EAE" w:rsidP="005F0EAE">
      <w:pPr>
        <w:pStyle w:val="QNum"/>
      </w:pPr>
      <w:r>
        <w:br w:type="page"/>
      </w:r>
      <w:r>
        <w:lastRenderedPageBreak/>
        <w:t xml:space="preserve">Section </w:t>
      </w:r>
      <w:bookmarkStart w:id="21" w:name="bmSec2"/>
      <w:bookmarkEnd w:id="21"/>
      <w:r w:rsidR="001502F1">
        <w:t>One</w:t>
      </w:r>
      <w:r>
        <w:t>: Calculator-</w:t>
      </w:r>
      <w:bookmarkStart w:id="22" w:name="bmCal2"/>
      <w:bookmarkEnd w:id="22"/>
      <w:r w:rsidR="001502F1">
        <w:t>free</w:t>
      </w:r>
      <w:r>
        <w:tab/>
        <w:t xml:space="preserve"> </w:t>
      </w:r>
      <w:bookmarkStart w:id="23" w:name="bmPercent"/>
      <w:bookmarkEnd w:id="23"/>
      <w:r w:rsidR="001502F1">
        <w:t>35</w:t>
      </w:r>
      <w:r>
        <w:t>% (</w:t>
      </w:r>
      <w:bookmarkStart w:id="24" w:name="MPT"/>
      <w:bookmarkEnd w:id="24"/>
      <w:r w:rsidR="001502F1">
        <w:t>52</w:t>
      </w:r>
      <w:r>
        <w:t xml:space="preserve"> Marks)</w:t>
      </w:r>
    </w:p>
    <w:p w14:paraId="36997019" w14:textId="431A91F6" w:rsidR="005F0EAE" w:rsidRDefault="005F0EAE" w:rsidP="005F0EAE">
      <w:r>
        <w:t>This section has</w:t>
      </w:r>
      <w:r w:rsidRPr="008E4C95">
        <w:rPr>
          <w:b/>
        </w:rPr>
        <w:t xml:space="preserve"> </w:t>
      </w:r>
      <w:bookmarkStart w:id="25" w:name="MPW"/>
      <w:bookmarkEnd w:id="25"/>
      <w:r w:rsidR="001502F1">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D5E4FC0" w:rsidR="005F0EAE" w:rsidRDefault="005F0EAE" w:rsidP="005F0EAE">
      <w:r>
        <w:t xml:space="preserve">Working time: </w:t>
      </w:r>
      <w:bookmarkStart w:id="26" w:name="bmWT2"/>
      <w:bookmarkEnd w:id="26"/>
      <w:r w:rsidR="001502F1">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BCEEF49" w:rsidR="001F64A8" w:rsidRDefault="001502F1" w:rsidP="001502F1">
      <w:pPr>
        <w:pStyle w:val="QNum"/>
      </w:pPr>
      <w:r>
        <w:t>Question 1</w:t>
      </w:r>
      <w:r>
        <w:tab/>
        <w:t>(5 marks)</w:t>
      </w:r>
    </w:p>
    <w:p w14:paraId="22CADDD9" w14:textId="77777777" w:rsidR="001502F1" w:rsidRDefault="001502F1" w:rsidP="00395FD3">
      <w:pPr>
        <w:pStyle w:val="Parta"/>
      </w:pPr>
      <w:r>
        <w:t>(a)</w:t>
      </w:r>
      <w:r>
        <w:tab/>
        <w:t>Without prefacing the statement with 'It is not ...' or similar, write the negation of the following statements:</w:t>
      </w:r>
    </w:p>
    <w:p w14:paraId="5BAD7FCF" w14:textId="77777777" w:rsidR="001502F1" w:rsidRDefault="001502F1" w:rsidP="00395FD3">
      <w:pPr>
        <w:pStyle w:val="Parta"/>
      </w:pPr>
    </w:p>
    <w:p w14:paraId="2A0D07F6" w14:textId="77777777" w:rsidR="001502F1" w:rsidRDefault="001502F1" w:rsidP="00395FD3">
      <w:pPr>
        <w:pStyle w:val="Partai"/>
      </w:pPr>
      <w:r>
        <w:t>(i)</w:t>
      </w:r>
      <w:r>
        <w:tab/>
        <w:t xml:space="preserve">Polygon </w:t>
      </w:r>
      <m:oMath>
        <m:r>
          <w:rPr>
            <w:rFonts w:ascii="Cambria Math" w:hAnsi="Cambria Math"/>
          </w:rPr>
          <m:t>X</m:t>
        </m:r>
      </m:oMath>
      <w:r>
        <w:t xml:space="preserve"> is a rhombus or a square.</w:t>
      </w:r>
      <w:r>
        <w:tab/>
        <w:t>(1 mark)</w:t>
      </w:r>
    </w:p>
    <w:p w14:paraId="50F72116" w14:textId="77777777" w:rsidR="001502F1" w:rsidRDefault="001502F1" w:rsidP="00395FD3"/>
    <w:p w14:paraId="33BD3617" w14:textId="77777777" w:rsidR="001502F1" w:rsidRDefault="001502F1" w:rsidP="00395FD3"/>
    <w:p w14:paraId="7CD0D5D0" w14:textId="77777777" w:rsidR="001502F1" w:rsidRDefault="001502F1" w:rsidP="00395FD3"/>
    <w:p w14:paraId="72A77503" w14:textId="77777777" w:rsidR="001502F1" w:rsidRDefault="001502F1" w:rsidP="00395FD3"/>
    <w:p w14:paraId="1D40D606" w14:textId="77777777" w:rsidR="001502F1" w:rsidRDefault="001502F1" w:rsidP="00395FD3"/>
    <w:p w14:paraId="5B5F673D" w14:textId="77777777" w:rsidR="001502F1" w:rsidRDefault="001502F1" w:rsidP="00395FD3"/>
    <w:p w14:paraId="76087ECD" w14:textId="77777777" w:rsidR="001502F1" w:rsidRDefault="001502F1" w:rsidP="00395FD3"/>
    <w:p w14:paraId="3EF5710A" w14:textId="77777777" w:rsidR="001502F1" w:rsidRDefault="001502F1" w:rsidP="00395FD3"/>
    <w:p w14:paraId="68FE5C21" w14:textId="77777777" w:rsidR="001502F1" w:rsidRDefault="001502F1" w:rsidP="00395FD3"/>
    <w:p w14:paraId="0121537B" w14:textId="77777777" w:rsidR="001502F1" w:rsidRDefault="001502F1" w:rsidP="00395FD3">
      <w:pPr>
        <w:pStyle w:val="Partai"/>
      </w:pPr>
      <w:r>
        <w:t>(ii)</w:t>
      </w:r>
      <w:r>
        <w:tab/>
      </w:r>
      <m:oMath>
        <m:r>
          <w:rPr>
            <w:rFonts w:ascii="Cambria Math" w:hAnsi="Cambria Math"/>
          </w:rPr>
          <m:t>∀</m:t>
        </m:r>
      </m:oMath>
      <w:r>
        <w:t xml:space="preserve"> obtuse angles </w:t>
      </w:r>
      <m:oMath>
        <m:r>
          <w:rPr>
            <w:rFonts w:ascii="Cambria Math" w:hAnsi="Cambria Math"/>
          </w:rPr>
          <m:t>α</m:t>
        </m:r>
      </m:oMath>
      <w:r>
        <w:t xml:space="preserve">, the angle </w:t>
      </w:r>
      <m:oMath>
        <m:m>
          <m:mPr>
            <m:mcs>
              <m:mc>
                <m:mcPr>
                  <m:count m:val="1"/>
                  <m:mcJc m:val="center"/>
                </m:mcPr>
              </m:mc>
            </m:mcs>
            <m:ctrlPr>
              <w:rPr>
                <w:rFonts w:ascii="Cambria Math" w:hAnsi="Cambria Math"/>
                <w:i/>
              </w:rPr>
            </m:ctrlPr>
          </m:mPr>
          <m:mr>
            <m:e>
              <m:r>
                <w:rPr>
                  <w:rFonts w:ascii="Cambria Math" w:hAnsi="Cambria Math"/>
                </w:rPr>
                <m:t>α</m:t>
              </m:r>
            </m:e>
          </m:mr>
          <m:mr>
            <m:e>
              <m:bar>
                <m:barPr>
                  <m:pos m:val="top"/>
                  <m:ctrlPr>
                    <w:rPr>
                      <w:rFonts w:ascii="Cambria Math" w:hAnsi="Cambria Math"/>
                      <w:i/>
                    </w:rPr>
                  </m:ctrlPr>
                </m:barPr>
                <m:e>
                  <m:r>
                    <w:rPr>
                      <w:rFonts w:ascii="Cambria Math" w:hAnsi="Cambria Math"/>
                    </w:rPr>
                    <m:t>2</m:t>
                  </m:r>
                </m:e>
              </m:bar>
            </m:e>
          </m:mr>
        </m:m>
      </m:oMath>
      <w:r>
        <w:t xml:space="preserve"> is acute.</w:t>
      </w:r>
      <w:r>
        <w:tab/>
        <w:t>(2 marks)</w:t>
      </w:r>
    </w:p>
    <w:p w14:paraId="768C41F7" w14:textId="77777777" w:rsidR="001502F1" w:rsidRDefault="001502F1" w:rsidP="00395FD3"/>
    <w:p w14:paraId="7DCB87FB" w14:textId="77777777" w:rsidR="001502F1" w:rsidRDefault="001502F1" w:rsidP="00395FD3"/>
    <w:p w14:paraId="042C991B" w14:textId="77777777" w:rsidR="001502F1" w:rsidRDefault="001502F1" w:rsidP="00395FD3"/>
    <w:p w14:paraId="3DFA4A18" w14:textId="77777777" w:rsidR="001502F1" w:rsidRDefault="001502F1" w:rsidP="00395FD3"/>
    <w:p w14:paraId="45F957C8" w14:textId="77777777" w:rsidR="001502F1" w:rsidRDefault="001502F1" w:rsidP="00395FD3"/>
    <w:p w14:paraId="09A95E10" w14:textId="77777777" w:rsidR="001502F1" w:rsidRDefault="001502F1" w:rsidP="00395FD3"/>
    <w:p w14:paraId="418A4D73" w14:textId="77777777" w:rsidR="001502F1" w:rsidRDefault="001502F1" w:rsidP="00395FD3"/>
    <w:p w14:paraId="71CA131C" w14:textId="77777777" w:rsidR="001502F1" w:rsidRDefault="001502F1" w:rsidP="00395FD3"/>
    <w:p w14:paraId="704C0D4F" w14:textId="77777777" w:rsidR="001502F1" w:rsidRDefault="001502F1" w:rsidP="00395FD3"/>
    <w:p w14:paraId="30A77E85" w14:textId="77777777" w:rsidR="001502F1" w:rsidRDefault="001502F1" w:rsidP="00395FD3"/>
    <w:p w14:paraId="24AD80AC" w14:textId="77777777" w:rsidR="001502F1" w:rsidRDefault="001502F1" w:rsidP="00395FD3"/>
    <w:p w14:paraId="2F2DFD7C" w14:textId="77777777" w:rsidR="001502F1" w:rsidRDefault="001502F1" w:rsidP="00395FD3"/>
    <w:p w14:paraId="12623DF7" w14:textId="77777777" w:rsidR="001502F1" w:rsidRDefault="001502F1" w:rsidP="00395FD3"/>
    <w:p w14:paraId="5DEFDDE2" w14:textId="77777777" w:rsidR="001502F1" w:rsidRDefault="001502F1" w:rsidP="00395FD3">
      <w:pPr>
        <w:pStyle w:val="Parta"/>
      </w:pPr>
      <w:r>
        <w:t>(b)</w:t>
      </w:r>
      <w:r>
        <w:tab/>
        <w:t>If a true statement is negated, explain whether the contrapositive of the negated statement will also be true.</w:t>
      </w:r>
      <w:r>
        <w:tab/>
        <w:t>(2 marks)</w:t>
      </w:r>
    </w:p>
    <w:p w14:paraId="562006EF" w14:textId="77777777" w:rsidR="001502F1" w:rsidRDefault="001502F1" w:rsidP="00395FD3">
      <w:pPr>
        <w:pStyle w:val="Parta"/>
      </w:pPr>
    </w:p>
    <w:p w14:paraId="1CBE7CEB" w14:textId="20059888" w:rsidR="001502F1" w:rsidRDefault="001502F1">
      <w:pPr>
        <w:spacing w:after="160" w:line="259" w:lineRule="auto"/>
        <w:contextualSpacing w:val="0"/>
        <w:rPr>
          <w:b/>
          <w:szCs w:val="24"/>
          <w:lang w:val="en-US"/>
        </w:rPr>
      </w:pPr>
      <w:r>
        <w:br w:type="page"/>
      </w:r>
    </w:p>
    <w:p w14:paraId="11B957F9" w14:textId="5140AA06" w:rsidR="001502F1" w:rsidRDefault="001502F1" w:rsidP="001502F1">
      <w:pPr>
        <w:pStyle w:val="QNum"/>
      </w:pPr>
      <w:r>
        <w:lastRenderedPageBreak/>
        <w:t>Question 2</w:t>
      </w:r>
      <w:r>
        <w:tab/>
        <w:t>(7 marks)</w:t>
      </w:r>
    </w:p>
    <w:p w14:paraId="57BB2CCA" w14:textId="77777777" w:rsidR="001502F1" w:rsidRDefault="001502F1" w:rsidP="00650B61">
      <w:pPr>
        <w:rPr>
          <w:rFonts w:eastAsiaTheme="minorEastAsia"/>
        </w:rPr>
      </w:pPr>
      <w:r>
        <w:t xml:space="preserve">Two forces are given by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N and </w:t>
      </w:r>
      <m:oMath>
        <m:sSub>
          <m:sSubPr>
            <m:ctrlPr>
              <w:rPr>
                <w:rFonts w:ascii="Cambria Math" w:eastAsiaTheme="minorEastAsia" w:hAnsi="Cambria Math"/>
                <w:b/>
                <w:bCs/>
                <w:iCs/>
              </w:rPr>
            </m:ctrlPr>
          </m:sSubPr>
          <m:e>
            <m:r>
              <m:rPr>
                <m:sty m:val="b"/>
              </m:rPr>
              <w:rPr>
                <w:rFonts w:ascii="Cambria Math" w:eastAsiaTheme="minorEastAsia" w:hAnsi="Cambria Math"/>
              </w:rPr>
              <m:t>F</m:t>
            </m:r>
          </m:e>
          <m:sub>
            <m:r>
              <m:rPr>
                <m:sty m:val="b"/>
              </m:rPr>
              <w:rPr>
                <w:rFonts w:ascii="Cambria Math" w:eastAsiaTheme="minorEastAsia" w:hAnsi="Cambria Math"/>
              </w:rPr>
              <m:t>2</m:t>
            </m:r>
          </m:sub>
        </m:sSub>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 xml:space="preserve"> N.</w:t>
      </w:r>
    </w:p>
    <w:p w14:paraId="42B216E0" w14:textId="77777777" w:rsidR="001502F1" w:rsidRDefault="001502F1" w:rsidP="00650B61">
      <w:pPr>
        <w:rPr>
          <w:rFonts w:eastAsiaTheme="minorEastAsia"/>
        </w:rPr>
      </w:pPr>
    </w:p>
    <w:p w14:paraId="452472E1" w14:textId="77777777" w:rsidR="001502F1" w:rsidRDefault="001502F1" w:rsidP="000725CC">
      <w:pPr>
        <w:pStyle w:val="Parta"/>
      </w:pPr>
      <w:r>
        <w:t>(a)</w:t>
      </w:r>
      <w:r>
        <w:tab/>
        <w:t>Determine</w:t>
      </w:r>
    </w:p>
    <w:p w14:paraId="225803F9" w14:textId="77777777" w:rsidR="001502F1" w:rsidRDefault="001502F1" w:rsidP="00650B61">
      <w:pPr>
        <w:rPr>
          <w:rFonts w:eastAsiaTheme="minorEastAsia"/>
        </w:rPr>
      </w:pPr>
    </w:p>
    <w:p w14:paraId="259D1FF4" w14:textId="77777777" w:rsidR="001502F1" w:rsidRDefault="001502F1" w:rsidP="000725CC">
      <w:pPr>
        <w:pStyle w:val="Partai"/>
      </w:pPr>
      <w:r>
        <w:t>(i)</w:t>
      </w:r>
      <w:r>
        <w:tab/>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(1 mark)</w:t>
      </w:r>
    </w:p>
    <w:p w14:paraId="17DFABD6" w14:textId="77777777" w:rsidR="001502F1" w:rsidRDefault="001502F1" w:rsidP="000725CC">
      <w:pPr>
        <w:pStyle w:val="Partai"/>
      </w:pPr>
    </w:p>
    <w:p w14:paraId="7ACFDC33" w14:textId="77777777" w:rsidR="001502F1" w:rsidRDefault="001502F1" w:rsidP="000725CC">
      <w:pPr>
        <w:pStyle w:val="Partai"/>
      </w:pPr>
    </w:p>
    <w:p w14:paraId="133F77DB" w14:textId="77777777" w:rsidR="001502F1" w:rsidRDefault="001502F1" w:rsidP="000725CC">
      <w:pPr>
        <w:pStyle w:val="Partai"/>
      </w:pPr>
    </w:p>
    <w:p w14:paraId="04E5D29F" w14:textId="77777777" w:rsidR="001502F1" w:rsidRDefault="001502F1" w:rsidP="000725CC">
      <w:pPr>
        <w:pStyle w:val="Partai"/>
      </w:pPr>
    </w:p>
    <w:p w14:paraId="7FCDCADD" w14:textId="77777777" w:rsidR="001502F1" w:rsidRDefault="001502F1" w:rsidP="000725CC">
      <w:pPr>
        <w:pStyle w:val="Partai"/>
      </w:pPr>
    </w:p>
    <w:p w14:paraId="14EC8DD4" w14:textId="77777777" w:rsidR="001502F1" w:rsidRDefault="001502F1" w:rsidP="000725CC">
      <w:pPr>
        <w:pStyle w:val="Partai"/>
      </w:pPr>
    </w:p>
    <w:p w14:paraId="5209B623" w14:textId="77777777" w:rsidR="001502F1" w:rsidRDefault="001502F1" w:rsidP="000725CC">
      <w:pPr>
        <w:pStyle w:val="Partai"/>
      </w:pPr>
    </w:p>
    <w:p w14:paraId="599D386D" w14:textId="77777777" w:rsidR="001502F1" w:rsidRDefault="001502F1" w:rsidP="000725CC">
      <w:pPr>
        <w:pStyle w:val="Partai"/>
      </w:pPr>
      <w:r>
        <w:t>(ii)</w:t>
      </w:r>
      <w:r>
        <w:tab/>
      </w:r>
      <m:oMath>
        <m:r>
          <w:rPr>
            <w:rFonts w:ascii="Cambria Math" w:hAnsi="Cambria Math"/>
          </w:rPr>
          <m:t>5</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+10</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(2 marks)</w:t>
      </w:r>
    </w:p>
    <w:p w14:paraId="7F8A9405" w14:textId="77777777" w:rsidR="001502F1" w:rsidRDefault="001502F1" w:rsidP="000725CC">
      <w:pPr>
        <w:pStyle w:val="Partai"/>
      </w:pPr>
    </w:p>
    <w:p w14:paraId="025D8FA3" w14:textId="77777777" w:rsidR="001502F1" w:rsidRDefault="001502F1" w:rsidP="000725CC">
      <w:pPr>
        <w:pStyle w:val="Partai"/>
      </w:pPr>
    </w:p>
    <w:p w14:paraId="5A5C1197" w14:textId="77777777" w:rsidR="001502F1" w:rsidRDefault="001502F1" w:rsidP="000725CC">
      <w:pPr>
        <w:pStyle w:val="Partai"/>
      </w:pPr>
    </w:p>
    <w:p w14:paraId="191BC299" w14:textId="77777777" w:rsidR="001502F1" w:rsidRDefault="001502F1" w:rsidP="000725CC">
      <w:pPr>
        <w:pStyle w:val="Partai"/>
      </w:pPr>
    </w:p>
    <w:p w14:paraId="590531E9" w14:textId="77777777" w:rsidR="001502F1" w:rsidRDefault="001502F1" w:rsidP="000725CC">
      <w:pPr>
        <w:pStyle w:val="Partai"/>
      </w:pPr>
    </w:p>
    <w:p w14:paraId="375898AD" w14:textId="77777777" w:rsidR="001502F1" w:rsidRDefault="001502F1" w:rsidP="000725CC">
      <w:pPr>
        <w:pStyle w:val="Partai"/>
      </w:pPr>
    </w:p>
    <w:p w14:paraId="5CE6074D" w14:textId="77777777" w:rsidR="001502F1" w:rsidRDefault="001502F1" w:rsidP="000725CC">
      <w:pPr>
        <w:pStyle w:val="Partai"/>
      </w:pPr>
    </w:p>
    <w:p w14:paraId="7FB308BC" w14:textId="77777777" w:rsidR="001502F1" w:rsidRDefault="001502F1" w:rsidP="000725CC">
      <w:pPr>
        <w:pStyle w:val="Partai"/>
      </w:pPr>
    </w:p>
    <w:p w14:paraId="1263067E" w14:textId="77777777" w:rsidR="001502F1" w:rsidRDefault="001502F1" w:rsidP="000725CC">
      <w:pPr>
        <w:pStyle w:val="Partai"/>
      </w:pPr>
    </w:p>
    <w:p w14:paraId="7BFCBC5A" w14:textId="77777777" w:rsidR="001502F1" w:rsidRDefault="001502F1" w:rsidP="000725CC">
      <w:pPr>
        <w:pStyle w:val="Partai"/>
      </w:pPr>
    </w:p>
    <w:p w14:paraId="29D2CBD2" w14:textId="77777777" w:rsidR="001502F1" w:rsidRDefault="001502F1" w:rsidP="000725CC">
      <w:pPr>
        <w:pStyle w:val="Partai"/>
      </w:pPr>
      <w:r>
        <w:t>(iii)</w:t>
      </w:r>
      <w:r>
        <w:tab/>
      </w:r>
      <m:oMath>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oMath>
      <w:r>
        <w:t>.</w:t>
      </w:r>
      <w:r>
        <w:tab/>
        <w:t>(1 mark)</w:t>
      </w:r>
    </w:p>
    <w:p w14:paraId="16E20C56" w14:textId="77777777" w:rsidR="001502F1" w:rsidRDefault="001502F1" w:rsidP="00CC5144">
      <w:pPr>
        <w:pStyle w:val="Parta"/>
        <w:rPr>
          <w:rFonts w:eastAsiaTheme="minorEastAsia"/>
        </w:rPr>
      </w:pPr>
    </w:p>
    <w:p w14:paraId="78FFF8EF" w14:textId="77777777" w:rsidR="001502F1" w:rsidRDefault="001502F1" w:rsidP="00CC5144">
      <w:pPr>
        <w:pStyle w:val="Parta"/>
        <w:rPr>
          <w:rFonts w:eastAsiaTheme="minorEastAsia"/>
        </w:rPr>
      </w:pPr>
    </w:p>
    <w:p w14:paraId="0EFDE3C9" w14:textId="77777777" w:rsidR="001502F1" w:rsidRDefault="001502F1" w:rsidP="00CC5144">
      <w:pPr>
        <w:pStyle w:val="Parta"/>
        <w:rPr>
          <w:rFonts w:eastAsiaTheme="minorEastAsia"/>
        </w:rPr>
      </w:pPr>
    </w:p>
    <w:p w14:paraId="3D184C58" w14:textId="77777777" w:rsidR="001502F1" w:rsidRDefault="001502F1" w:rsidP="00CC5144">
      <w:pPr>
        <w:pStyle w:val="Parta"/>
        <w:rPr>
          <w:rFonts w:eastAsiaTheme="minorEastAsia"/>
        </w:rPr>
      </w:pPr>
    </w:p>
    <w:p w14:paraId="683599E4" w14:textId="77777777" w:rsidR="001502F1" w:rsidRDefault="001502F1" w:rsidP="00CC5144">
      <w:pPr>
        <w:pStyle w:val="Parta"/>
        <w:rPr>
          <w:rFonts w:eastAsiaTheme="minorEastAsia"/>
        </w:rPr>
      </w:pPr>
    </w:p>
    <w:p w14:paraId="6B5DBC6E" w14:textId="77777777" w:rsidR="001502F1" w:rsidRDefault="001502F1" w:rsidP="00CC5144">
      <w:pPr>
        <w:pStyle w:val="Parta"/>
        <w:rPr>
          <w:rFonts w:eastAsiaTheme="minorEastAsia"/>
        </w:rPr>
      </w:pPr>
    </w:p>
    <w:p w14:paraId="0612CACA" w14:textId="77777777" w:rsidR="001502F1" w:rsidRDefault="001502F1" w:rsidP="00CC5144">
      <w:pPr>
        <w:pStyle w:val="Parta"/>
        <w:rPr>
          <w:rFonts w:eastAsiaTheme="minorEastAsia"/>
        </w:rPr>
      </w:pPr>
    </w:p>
    <w:p w14:paraId="19FA608E" w14:textId="77777777" w:rsidR="001502F1" w:rsidRDefault="001502F1" w:rsidP="00CC5144">
      <w:pPr>
        <w:pStyle w:val="Parta"/>
        <w:rPr>
          <w:rFonts w:eastAsiaTheme="minorEastAsia"/>
        </w:rPr>
      </w:pPr>
    </w:p>
    <w:p w14:paraId="3556F1C4" w14:textId="77777777" w:rsidR="001502F1" w:rsidRDefault="001502F1" w:rsidP="00CC5144">
      <w:pPr>
        <w:pStyle w:val="Parta"/>
        <w:rPr>
          <w:rFonts w:eastAsiaTheme="minorEastAsia"/>
        </w:rPr>
      </w:pPr>
      <w:r>
        <w:rPr>
          <w:rFonts w:eastAsiaTheme="minorEastAsia"/>
        </w:rPr>
        <w:t>(b)</w:t>
      </w:r>
      <w:r>
        <w:rPr>
          <w:rFonts w:eastAsiaTheme="minorEastAsia"/>
        </w:rPr>
        <w:tab/>
        <w:t xml:space="preserve">The resultant of </w:t>
      </w:r>
      <m:oMath>
        <m:r>
          <w:rPr>
            <w:rFonts w:ascii="Cambria Math" w:eastAsiaTheme="minorEastAsia" w:hAnsi="Cambria Math"/>
          </w:rPr>
          <m:t>3</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oMath>
      <w:r w:rsidRPr="00F9342B">
        <w:rPr>
          <w:rFonts w:eastAsiaTheme="minorEastAsia"/>
          <w:iCs/>
        </w:rPr>
        <w:t xml:space="preserve">, </w:t>
      </w:r>
      <m:oMath>
        <m:r>
          <w:rPr>
            <w:rFonts w:ascii="Cambria Math" w:eastAsiaTheme="minorEastAsia" w:hAnsi="Cambria Math"/>
          </w:rPr>
          <m:t>6</m:t>
        </m:r>
        <m:sSub>
          <m:sSubPr>
            <m:ctrlPr>
              <w:rPr>
                <w:rFonts w:ascii="Cambria Math" w:hAnsi="Cambria Math"/>
                <w:b/>
                <w:bCs/>
                <w:iCs/>
              </w:rPr>
            </m:ctrlPr>
          </m:sSubPr>
          <m:e>
            <m:r>
              <m:rPr>
                <m:sty m:val="b"/>
              </m:rPr>
              <w:rPr>
                <w:rFonts w:ascii="Cambria Math" w:hAnsi="Cambria Math"/>
              </w:rPr>
              <m:t>F</m:t>
            </m:r>
          </m:e>
          <m:sub>
            <m:r>
              <m:rPr>
                <m:sty m:val="bi"/>
              </m:rPr>
              <w:rPr>
                <w:rFonts w:ascii="Cambria Math" w:hAnsi="Cambria Math"/>
              </w:rPr>
              <m:t>2</m:t>
            </m:r>
          </m:sub>
        </m:sSub>
      </m:oMath>
      <w:r w:rsidRPr="000725CC">
        <w:rPr>
          <w:rFonts w:eastAsiaTheme="minorEastAsia"/>
          <w:iCs/>
        </w:rPr>
        <w:t xml:space="preserve"> and a third force</w:t>
      </w:r>
      <w:r>
        <w:rPr>
          <w:rFonts w:eastAsiaTheme="minorEastAsia"/>
          <w:iCs/>
        </w:rPr>
        <w:t xml:space="preserve"> is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sidRPr="00F9342B">
        <w:rPr>
          <w:rFonts w:eastAsiaTheme="minorEastAsia"/>
        </w:rPr>
        <w:t xml:space="preserve"> N</w:t>
      </w:r>
      <w:r>
        <w:rPr>
          <w:rFonts w:eastAsiaTheme="minorEastAsia"/>
          <w:iCs/>
        </w:rPr>
        <w:t>. Determine the magnitude of the third force.</w:t>
      </w:r>
      <w:r>
        <w:rPr>
          <w:rFonts w:eastAsiaTheme="minorEastAsia"/>
          <w:iCs/>
        </w:rPr>
        <w:tab/>
        <w:t>(3 marks)</w:t>
      </w:r>
    </w:p>
    <w:p w14:paraId="6385BF4C" w14:textId="77777777" w:rsidR="001502F1" w:rsidRDefault="001502F1" w:rsidP="00650B61"/>
    <w:p w14:paraId="38C783D1" w14:textId="60BF7F90" w:rsidR="001502F1" w:rsidRDefault="001502F1">
      <w:pPr>
        <w:spacing w:after="160" w:line="259" w:lineRule="auto"/>
        <w:contextualSpacing w:val="0"/>
        <w:rPr>
          <w:b/>
          <w:szCs w:val="24"/>
          <w:lang w:val="en-US"/>
        </w:rPr>
      </w:pPr>
      <w:r>
        <w:br w:type="page"/>
      </w:r>
    </w:p>
    <w:p w14:paraId="2D8DB39F" w14:textId="379CA6A3" w:rsidR="001502F1" w:rsidRDefault="001502F1" w:rsidP="001502F1">
      <w:pPr>
        <w:pStyle w:val="QNum"/>
      </w:pPr>
      <w:r>
        <w:lastRenderedPageBreak/>
        <w:t>Question 3</w:t>
      </w:r>
      <w:r>
        <w:tab/>
        <w:t>(6 marks)</w:t>
      </w:r>
    </w:p>
    <w:p w14:paraId="22B1DDA3" w14:textId="77777777" w:rsidR="001502F1" w:rsidRDefault="001502F1" w:rsidP="00893482">
      <w:pPr>
        <w:pStyle w:val="Parta"/>
      </w:pPr>
      <w:r>
        <w:t>(a)</w:t>
      </w:r>
      <w:r>
        <w:tab/>
        <w:t xml:space="preserve">Consider the statement: </w:t>
      </w:r>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oMath>
      <w:r>
        <w:t>.</w:t>
      </w:r>
    </w:p>
    <w:p w14:paraId="1C906F63" w14:textId="77777777" w:rsidR="001502F1" w:rsidRDefault="001502F1" w:rsidP="00893482">
      <w:pPr>
        <w:pStyle w:val="Parta"/>
      </w:pPr>
    </w:p>
    <w:p w14:paraId="6C0DF324" w14:textId="77777777" w:rsidR="001502F1" w:rsidRDefault="001502F1" w:rsidP="00893482">
      <w:pPr>
        <w:pStyle w:val="Partai"/>
      </w:pPr>
      <w:r>
        <w:t>(i)</w:t>
      </w:r>
      <w:r>
        <w:tab/>
        <w:t>Write the inverse statement.</w:t>
      </w:r>
      <w:r>
        <w:tab/>
        <w:t>(1 mark)</w:t>
      </w:r>
    </w:p>
    <w:p w14:paraId="6E35A589" w14:textId="77777777" w:rsidR="001502F1" w:rsidRDefault="001502F1" w:rsidP="00893482">
      <w:pPr>
        <w:pStyle w:val="Partai"/>
      </w:pPr>
    </w:p>
    <w:p w14:paraId="1B1C638C" w14:textId="77777777" w:rsidR="001502F1" w:rsidRDefault="001502F1" w:rsidP="00893482">
      <w:pPr>
        <w:pStyle w:val="Partai"/>
      </w:pPr>
    </w:p>
    <w:p w14:paraId="2B239F31" w14:textId="77777777" w:rsidR="001502F1" w:rsidRDefault="001502F1" w:rsidP="00893482">
      <w:pPr>
        <w:pStyle w:val="Partai"/>
      </w:pPr>
    </w:p>
    <w:p w14:paraId="109EF086" w14:textId="77777777" w:rsidR="001502F1" w:rsidRDefault="001502F1" w:rsidP="00893482">
      <w:pPr>
        <w:pStyle w:val="Partai"/>
      </w:pPr>
    </w:p>
    <w:p w14:paraId="3C7DF05D" w14:textId="77777777" w:rsidR="001502F1" w:rsidRDefault="001502F1" w:rsidP="00893482">
      <w:pPr>
        <w:pStyle w:val="Partai"/>
      </w:pPr>
    </w:p>
    <w:p w14:paraId="467AF5A7" w14:textId="77777777" w:rsidR="001502F1" w:rsidRDefault="001502F1" w:rsidP="00893482">
      <w:pPr>
        <w:pStyle w:val="Partai"/>
      </w:pPr>
    </w:p>
    <w:p w14:paraId="762EE7A6" w14:textId="77777777" w:rsidR="001502F1" w:rsidRDefault="001502F1" w:rsidP="00893482">
      <w:pPr>
        <w:pStyle w:val="Partai"/>
      </w:pPr>
      <w:r>
        <w:t>(ii)</w:t>
      </w:r>
      <w:r>
        <w:tab/>
        <w:t>Write the converse statement.</w:t>
      </w:r>
      <w:r>
        <w:tab/>
        <w:t>(1 mark)</w:t>
      </w:r>
    </w:p>
    <w:p w14:paraId="0079BF4C" w14:textId="77777777" w:rsidR="001502F1" w:rsidRDefault="001502F1" w:rsidP="00893482">
      <w:pPr>
        <w:pStyle w:val="Parta"/>
      </w:pPr>
    </w:p>
    <w:p w14:paraId="59AC80FA" w14:textId="77777777" w:rsidR="001502F1" w:rsidRDefault="001502F1" w:rsidP="00893482">
      <w:pPr>
        <w:pStyle w:val="Parta"/>
      </w:pPr>
    </w:p>
    <w:p w14:paraId="49DCE3C4" w14:textId="77777777" w:rsidR="001502F1" w:rsidRDefault="001502F1" w:rsidP="00893482">
      <w:pPr>
        <w:pStyle w:val="Parta"/>
      </w:pPr>
    </w:p>
    <w:p w14:paraId="3A1ABF8E" w14:textId="77777777" w:rsidR="001502F1" w:rsidRDefault="001502F1" w:rsidP="00893482">
      <w:pPr>
        <w:pStyle w:val="Parta"/>
      </w:pPr>
    </w:p>
    <w:p w14:paraId="2F336CE6" w14:textId="77777777" w:rsidR="001502F1" w:rsidRDefault="001502F1" w:rsidP="00893482">
      <w:pPr>
        <w:pStyle w:val="Parta"/>
      </w:pPr>
    </w:p>
    <w:p w14:paraId="62E583E0" w14:textId="77777777" w:rsidR="001502F1" w:rsidRDefault="001502F1" w:rsidP="00893482">
      <w:pPr>
        <w:pStyle w:val="Parta"/>
      </w:pPr>
    </w:p>
    <w:p w14:paraId="1A011DCA" w14:textId="77777777" w:rsidR="001502F1" w:rsidRDefault="001502F1" w:rsidP="00893482">
      <w:pPr>
        <w:pStyle w:val="Parta"/>
      </w:pPr>
    </w:p>
    <w:p w14:paraId="37E09A10" w14:textId="77777777" w:rsidR="001502F1" w:rsidRDefault="001502F1" w:rsidP="002E3EF3">
      <w:pPr>
        <w:pStyle w:val="Parta"/>
      </w:pPr>
      <w:r>
        <w:t>(b)</w:t>
      </w:r>
      <w:r>
        <w:tab/>
        <w:t>State whether each of the following statements are true or false, supporting each answer with an example or counterexample.</w:t>
      </w:r>
    </w:p>
    <w:p w14:paraId="3E831CD2" w14:textId="77777777" w:rsidR="001502F1" w:rsidRDefault="001502F1" w:rsidP="00491917">
      <w:pPr>
        <w:pStyle w:val="Part"/>
      </w:pPr>
    </w:p>
    <w:p w14:paraId="46F5894B" w14:textId="77777777" w:rsidR="001502F1" w:rsidRDefault="001502F1" w:rsidP="002E3EF3">
      <w:pPr>
        <w:pStyle w:val="Partai"/>
        <w:rPr>
          <w:rFonts w:eastAsiaTheme="minorEastAsia"/>
        </w:rPr>
      </w:pPr>
      <w:r>
        <w:t>(i)</w:t>
      </w:r>
      <w:r>
        <w:tab/>
      </w:r>
      <m:oMath>
        <m:r>
          <w:rPr>
            <w:rFonts w:ascii="Cambria Math" w:hAnsi="Cambria Math"/>
          </w:rPr>
          <m:t>∀</m:t>
        </m:r>
      </m:oMath>
      <w:r>
        <w:rPr>
          <w:rFonts w:eastAsiaTheme="minorEastAsia"/>
        </w:rPr>
        <w:t xml:space="preserve"> positive integer </w:t>
      </w:r>
      <m:oMath>
        <m:r>
          <w:rPr>
            <w:rFonts w:ascii="Cambria Math" w:eastAsiaTheme="minorEastAsia" w:hAnsi="Cambria Math"/>
          </w:rPr>
          <m:t xml:space="preserve">x, </m:t>
        </m:r>
        <m:rad>
          <m:radPr>
            <m:degHide m:val="1"/>
            <m:ctrlPr>
              <w:rPr>
                <w:rFonts w:ascii="Cambria Math" w:hAnsi="Cambria Math"/>
                <w:i/>
              </w:rPr>
            </m:ctrlPr>
          </m:radPr>
          <m:deg/>
          <m:e>
            <m:r>
              <w:rPr>
                <w:rFonts w:ascii="Cambria Math" w:hAnsi="Cambria Math"/>
              </w:rPr>
              <m:t>x</m:t>
            </m:r>
          </m:e>
        </m:rad>
        <m:r>
          <w:rPr>
            <w:rFonts w:ascii="Cambria Math" w:hAnsi="Cambria Math"/>
          </w:rPr>
          <m:t>≤x</m:t>
        </m:r>
      </m:oMath>
      <w:r>
        <w:rPr>
          <w:rFonts w:eastAsiaTheme="minorEastAsia"/>
        </w:rPr>
        <w:t>.</w:t>
      </w:r>
      <w:r>
        <w:rPr>
          <w:rFonts w:eastAsiaTheme="minorEastAsia"/>
        </w:rPr>
        <w:tab/>
        <w:t>(2 marks)</w:t>
      </w:r>
    </w:p>
    <w:p w14:paraId="54A0D664" w14:textId="77777777" w:rsidR="001502F1" w:rsidRDefault="001502F1" w:rsidP="00491917">
      <w:pPr>
        <w:pStyle w:val="Parta"/>
        <w:rPr>
          <w:rFonts w:eastAsiaTheme="minorEastAsia"/>
        </w:rPr>
      </w:pPr>
    </w:p>
    <w:p w14:paraId="394D937E" w14:textId="77777777" w:rsidR="001502F1" w:rsidRDefault="001502F1" w:rsidP="00491917">
      <w:pPr>
        <w:pStyle w:val="Parta"/>
        <w:rPr>
          <w:rFonts w:eastAsiaTheme="minorEastAsia"/>
        </w:rPr>
      </w:pPr>
    </w:p>
    <w:p w14:paraId="70202874" w14:textId="77777777" w:rsidR="001502F1" w:rsidRDefault="001502F1" w:rsidP="00491917">
      <w:pPr>
        <w:pStyle w:val="Parta"/>
        <w:rPr>
          <w:rFonts w:eastAsiaTheme="minorEastAsia"/>
        </w:rPr>
      </w:pPr>
    </w:p>
    <w:p w14:paraId="1CBCE89F" w14:textId="77777777" w:rsidR="001502F1" w:rsidRDefault="001502F1" w:rsidP="00491917">
      <w:pPr>
        <w:pStyle w:val="Parta"/>
        <w:rPr>
          <w:rFonts w:eastAsiaTheme="minorEastAsia"/>
        </w:rPr>
      </w:pPr>
    </w:p>
    <w:p w14:paraId="1634E69E" w14:textId="77777777" w:rsidR="001502F1" w:rsidRDefault="001502F1" w:rsidP="00491917">
      <w:pPr>
        <w:pStyle w:val="Parta"/>
        <w:rPr>
          <w:rFonts w:eastAsiaTheme="minorEastAsia"/>
        </w:rPr>
      </w:pPr>
    </w:p>
    <w:p w14:paraId="0680007C" w14:textId="77777777" w:rsidR="001502F1" w:rsidRDefault="001502F1" w:rsidP="00491917">
      <w:pPr>
        <w:pStyle w:val="Parta"/>
        <w:rPr>
          <w:rFonts w:eastAsiaTheme="minorEastAsia"/>
        </w:rPr>
      </w:pPr>
    </w:p>
    <w:p w14:paraId="779F5AA7" w14:textId="77777777" w:rsidR="001502F1" w:rsidRDefault="001502F1" w:rsidP="00491917">
      <w:pPr>
        <w:pStyle w:val="Parta"/>
        <w:rPr>
          <w:rFonts w:eastAsiaTheme="minorEastAsia"/>
        </w:rPr>
      </w:pPr>
    </w:p>
    <w:p w14:paraId="3765AF0E" w14:textId="77777777" w:rsidR="001502F1" w:rsidRDefault="001502F1" w:rsidP="00491917">
      <w:pPr>
        <w:pStyle w:val="Parta"/>
        <w:rPr>
          <w:rFonts w:eastAsiaTheme="minorEastAsia"/>
        </w:rPr>
      </w:pPr>
    </w:p>
    <w:p w14:paraId="52F985A0" w14:textId="77777777" w:rsidR="001502F1" w:rsidRDefault="001502F1" w:rsidP="00491917">
      <w:pPr>
        <w:pStyle w:val="Parta"/>
        <w:rPr>
          <w:rFonts w:eastAsiaTheme="minorEastAsia"/>
        </w:rPr>
      </w:pPr>
    </w:p>
    <w:p w14:paraId="49882749" w14:textId="77777777" w:rsidR="001502F1" w:rsidRDefault="001502F1" w:rsidP="00491917">
      <w:pPr>
        <w:pStyle w:val="Parta"/>
        <w:rPr>
          <w:rFonts w:eastAsiaTheme="minorEastAsia"/>
        </w:rPr>
      </w:pPr>
    </w:p>
    <w:p w14:paraId="07580566" w14:textId="77777777" w:rsidR="001502F1" w:rsidRDefault="001502F1" w:rsidP="00491917">
      <w:pPr>
        <w:pStyle w:val="Parta"/>
        <w:rPr>
          <w:rFonts w:eastAsiaTheme="minorEastAsia"/>
        </w:rPr>
      </w:pPr>
    </w:p>
    <w:p w14:paraId="56D3C06B" w14:textId="77777777" w:rsidR="001502F1" w:rsidRDefault="001502F1" w:rsidP="002E3EF3">
      <w:pPr>
        <w:pStyle w:val="Partai"/>
      </w:pPr>
      <w:r>
        <w:t>(ii)</w:t>
      </w:r>
      <w:r>
        <w:tab/>
      </w:r>
      <m:oMath>
        <m:r>
          <w:rPr>
            <w:rFonts w:ascii="Cambria Math" w:hAnsi="Cambria Math"/>
          </w:rPr>
          <m:t>∀a</m:t>
        </m:r>
        <m:r>
          <m:rPr>
            <m:scr m:val="double-struck"/>
          </m:rPr>
          <w:rPr>
            <w:rFonts w:ascii="Cambria Math" w:hAnsi="Cambria Math"/>
          </w:rPr>
          <m:t>∈R, ∃</m:t>
        </m:r>
        <m:r>
          <w:rPr>
            <w:rFonts w:ascii="Cambria Math" w:hAnsi="Cambria Math"/>
          </w:rPr>
          <m:t>b</m:t>
        </m:r>
        <m:r>
          <m:rPr>
            <m:scr m:val="double-struck"/>
          </m:rPr>
          <w:rPr>
            <w:rFonts w:ascii="Cambria Math" w:hAnsi="Cambria Math"/>
          </w:rPr>
          <m:t>∈R</m:t>
        </m:r>
      </m:oMath>
      <w:r>
        <w:t xml:space="preserve"> such that </w:t>
      </w:r>
      <m:oMath>
        <m:r>
          <w:rPr>
            <w:rFonts w:ascii="Cambria Math" w:hAnsi="Cambria Math"/>
          </w:rPr>
          <m:t>ab=24</m:t>
        </m:r>
      </m:oMath>
      <w:r>
        <w:t>.</w:t>
      </w:r>
      <w:r>
        <w:tab/>
        <w:t>(2 marks)</w:t>
      </w:r>
    </w:p>
    <w:p w14:paraId="1489A2B7" w14:textId="77777777" w:rsidR="001502F1" w:rsidRPr="000B3C0E" w:rsidRDefault="001502F1" w:rsidP="000B3C0E">
      <w:pPr>
        <w:pStyle w:val="Parta"/>
        <w:rPr>
          <w:rFonts w:eastAsiaTheme="minorEastAsia"/>
        </w:rPr>
      </w:pPr>
    </w:p>
    <w:p w14:paraId="0FB17E47" w14:textId="67FD993A" w:rsidR="001502F1" w:rsidRDefault="001502F1">
      <w:pPr>
        <w:spacing w:after="160" w:line="259" w:lineRule="auto"/>
        <w:contextualSpacing w:val="0"/>
        <w:rPr>
          <w:b/>
          <w:szCs w:val="24"/>
          <w:lang w:val="en-US"/>
        </w:rPr>
      </w:pPr>
      <w:r>
        <w:br w:type="page"/>
      </w:r>
    </w:p>
    <w:p w14:paraId="06EC3F29" w14:textId="0A1187B5" w:rsidR="001502F1" w:rsidRDefault="001502F1" w:rsidP="001502F1">
      <w:pPr>
        <w:pStyle w:val="QNum"/>
      </w:pPr>
      <w:r>
        <w:lastRenderedPageBreak/>
        <w:t>Question 4</w:t>
      </w:r>
      <w:r>
        <w:tab/>
        <w:t>(6 marks)</w:t>
      </w:r>
    </w:p>
    <w:p w14:paraId="11BE104B" w14:textId="77777777" w:rsidR="001502F1" w:rsidRDefault="001502F1" w:rsidP="006C5226">
      <w:pPr>
        <w:pStyle w:val="Parta"/>
      </w:pPr>
      <w:r>
        <w:t xml:space="preserve">The position vectors of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3</m:t>
                  </m:r>
                </m:e>
              </m:mr>
            </m:m>
          </m:e>
        </m:d>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-2</m:t>
                  </m:r>
                </m:e>
              </m:mr>
            </m:m>
          </m:e>
        </m:d>
      </m:oMath>
      <w:r>
        <w:rPr>
          <w:rFonts w:eastAsiaTheme="minorEastAsia"/>
        </w:rPr>
        <w:t>.</w:t>
      </w:r>
    </w:p>
    <w:p w14:paraId="4383CCA3" w14:textId="77777777" w:rsidR="001502F1" w:rsidRDefault="001502F1" w:rsidP="006C5226">
      <w:pPr>
        <w:pStyle w:val="Parta"/>
      </w:pPr>
    </w:p>
    <w:p w14:paraId="324E5651" w14:textId="77777777" w:rsidR="001502F1" w:rsidRDefault="001502F1" w:rsidP="006C5226">
      <w:pPr>
        <w:pStyle w:val="Parta"/>
        <w:rPr>
          <w:rFonts w:eastAsiaTheme="minorEastAsia"/>
        </w:rPr>
      </w:pPr>
      <w:r>
        <w:t>(a)</w:t>
      </w:r>
      <w:r>
        <w:tab/>
      </w:r>
      <w:r>
        <w:rPr>
          <w:rFonts w:eastAsiaTheme="minorEastAsia"/>
        </w:rPr>
        <w:t xml:space="preserve">Determine the position vector of point </w:t>
      </w:r>
      <m:oMath>
        <m:r>
          <w:rPr>
            <w:rFonts w:ascii="Cambria Math" w:eastAsiaTheme="minorEastAsia" w:hAnsi="Cambria Math"/>
          </w:rPr>
          <m:t>P</m:t>
        </m:r>
      </m:oMath>
      <w:r>
        <w:rPr>
          <w:rFonts w:eastAsiaTheme="minorEastAsia"/>
        </w:rPr>
        <w:t xml:space="preserve"> that divides </w:t>
      </w:r>
      <m:oMath>
        <m:r>
          <w:rPr>
            <w:rFonts w:ascii="Cambria Math" w:eastAsiaTheme="minorEastAsia" w:hAnsi="Cambria Math"/>
          </w:rPr>
          <m:t>AB</m:t>
        </m:r>
      </m:oMath>
      <w:r>
        <w:rPr>
          <w:rFonts w:eastAsiaTheme="minorEastAsia"/>
        </w:rPr>
        <w:t xml:space="preserve"> internally in the ratio </w:t>
      </w:r>
      <m:oMath>
        <m:r>
          <w:rPr>
            <w:rFonts w:ascii="Cambria Math" w:eastAsiaTheme="minorEastAsia" w:hAnsi="Cambria Math"/>
          </w:rPr>
          <m:t>2:3</m:t>
        </m:r>
      </m:oMath>
      <w:r>
        <w:rPr>
          <w:rFonts w:eastAsiaTheme="minorEastAsia"/>
        </w:rPr>
        <w:t>.</w:t>
      </w:r>
    </w:p>
    <w:p w14:paraId="025237BF" w14:textId="77777777" w:rsidR="001502F1" w:rsidRDefault="001502F1" w:rsidP="006C5226">
      <w:pPr>
        <w:pStyle w:val="Parta"/>
        <w:rPr>
          <w:rFonts w:eastAsiaTheme="minorEastAsia"/>
        </w:rPr>
      </w:pPr>
      <w:r>
        <w:rPr>
          <w:rFonts w:eastAsiaTheme="minorEastAsia"/>
        </w:rPr>
        <w:tab/>
      </w:r>
      <w:r>
        <w:rPr>
          <w:rFonts w:eastAsiaTheme="minorEastAsia"/>
        </w:rPr>
        <w:tab/>
        <w:t>(3 marks)</w:t>
      </w:r>
    </w:p>
    <w:p w14:paraId="27315775" w14:textId="77777777" w:rsidR="001502F1" w:rsidRDefault="001502F1" w:rsidP="006C5226">
      <w:pPr>
        <w:pStyle w:val="Parta"/>
        <w:rPr>
          <w:rFonts w:eastAsiaTheme="minorEastAsia"/>
        </w:rPr>
      </w:pPr>
    </w:p>
    <w:p w14:paraId="2AF4D868" w14:textId="77777777" w:rsidR="001502F1" w:rsidRDefault="001502F1" w:rsidP="006C5226">
      <w:pPr>
        <w:pStyle w:val="Parta"/>
        <w:rPr>
          <w:rFonts w:eastAsiaTheme="minorEastAsia"/>
        </w:rPr>
      </w:pPr>
    </w:p>
    <w:p w14:paraId="0E1EE168" w14:textId="77777777" w:rsidR="001502F1" w:rsidRDefault="001502F1" w:rsidP="006C5226">
      <w:pPr>
        <w:pStyle w:val="Parta"/>
        <w:rPr>
          <w:rFonts w:eastAsiaTheme="minorEastAsia"/>
        </w:rPr>
      </w:pPr>
    </w:p>
    <w:p w14:paraId="51B9FB2B" w14:textId="77777777" w:rsidR="001502F1" w:rsidRDefault="001502F1" w:rsidP="006C5226">
      <w:pPr>
        <w:pStyle w:val="Parta"/>
        <w:rPr>
          <w:rFonts w:eastAsiaTheme="minorEastAsia"/>
        </w:rPr>
      </w:pPr>
    </w:p>
    <w:p w14:paraId="66E576C9" w14:textId="77777777" w:rsidR="001502F1" w:rsidRDefault="001502F1" w:rsidP="006C5226">
      <w:pPr>
        <w:pStyle w:val="Parta"/>
        <w:rPr>
          <w:rFonts w:eastAsiaTheme="minorEastAsia"/>
        </w:rPr>
      </w:pPr>
    </w:p>
    <w:p w14:paraId="0C0AF8E1" w14:textId="77777777" w:rsidR="001502F1" w:rsidRDefault="001502F1" w:rsidP="006C5226">
      <w:pPr>
        <w:pStyle w:val="Parta"/>
        <w:rPr>
          <w:rFonts w:eastAsiaTheme="minorEastAsia"/>
        </w:rPr>
      </w:pPr>
    </w:p>
    <w:p w14:paraId="1BFA8CE2" w14:textId="77777777" w:rsidR="001502F1" w:rsidRDefault="001502F1" w:rsidP="006C5226">
      <w:pPr>
        <w:pStyle w:val="Parta"/>
        <w:rPr>
          <w:rFonts w:eastAsiaTheme="minorEastAsia"/>
        </w:rPr>
      </w:pPr>
    </w:p>
    <w:p w14:paraId="75FB75F7" w14:textId="77777777" w:rsidR="001502F1" w:rsidRDefault="001502F1" w:rsidP="006C5226">
      <w:pPr>
        <w:pStyle w:val="Parta"/>
        <w:rPr>
          <w:rFonts w:eastAsiaTheme="minorEastAsia"/>
        </w:rPr>
      </w:pPr>
    </w:p>
    <w:p w14:paraId="4AE989F4" w14:textId="77777777" w:rsidR="001502F1" w:rsidRDefault="001502F1" w:rsidP="006C5226">
      <w:pPr>
        <w:pStyle w:val="Parta"/>
        <w:rPr>
          <w:rFonts w:eastAsiaTheme="minorEastAsia"/>
        </w:rPr>
      </w:pPr>
    </w:p>
    <w:p w14:paraId="7C5E2DFA" w14:textId="77777777" w:rsidR="001502F1" w:rsidRDefault="001502F1" w:rsidP="006C5226">
      <w:pPr>
        <w:pStyle w:val="Parta"/>
        <w:rPr>
          <w:rFonts w:eastAsiaTheme="minorEastAsia"/>
        </w:rPr>
      </w:pPr>
    </w:p>
    <w:p w14:paraId="4416D5F1" w14:textId="77777777" w:rsidR="001502F1" w:rsidRDefault="001502F1" w:rsidP="006C5226">
      <w:pPr>
        <w:pStyle w:val="Parta"/>
        <w:rPr>
          <w:rFonts w:eastAsiaTheme="minorEastAsia"/>
        </w:rPr>
      </w:pPr>
    </w:p>
    <w:p w14:paraId="3B1A5DC9" w14:textId="77777777" w:rsidR="001502F1" w:rsidRDefault="001502F1" w:rsidP="006C5226">
      <w:pPr>
        <w:pStyle w:val="Parta"/>
        <w:rPr>
          <w:rFonts w:eastAsiaTheme="minorEastAsia"/>
        </w:rPr>
      </w:pPr>
    </w:p>
    <w:p w14:paraId="7D8CBCAF" w14:textId="77777777" w:rsidR="001502F1" w:rsidRDefault="001502F1" w:rsidP="006C5226">
      <w:pPr>
        <w:pStyle w:val="Parta"/>
        <w:rPr>
          <w:rFonts w:eastAsiaTheme="minorEastAsia"/>
        </w:rPr>
      </w:pPr>
    </w:p>
    <w:p w14:paraId="1B2F8F85" w14:textId="77777777" w:rsidR="001502F1" w:rsidRDefault="001502F1" w:rsidP="006C5226">
      <w:pPr>
        <w:pStyle w:val="Parta"/>
        <w:rPr>
          <w:rFonts w:eastAsiaTheme="minorEastAsia"/>
        </w:rPr>
      </w:pPr>
    </w:p>
    <w:p w14:paraId="0AA1A43B" w14:textId="77777777" w:rsidR="001502F1" w:rsidRDefault="001502F1" w:rsidP="006C5226">
      <w:pPr>
        <w:pStyle w:val="Parta"/>
        <w:rPr>
          <w:rFonts w:eastAsiaTheme="minorEastAsia"/>
        </w:rPr>
      </w:pPr>
    </w:p>
    <w:p w14:paraId="762626C6" w14:textId="77777777" w:rsidR="001502F1" w:rsidRDefault="001502F1" w:rsidP="006C5226">
      <w:pPr>
        <w:pStyle w:val="Parta"/>
        <w:rPr>
          <w:rFonts w:eastAsiaTheme="minorEastAsia"/>
        </w:rPr>
      </w:pPr>
    </w:p>
    <w:p w14:paraId="30AA74BD" w14:textId="77777777" w:rsidR="001502F1" w:rsidRDefault="001502F1" w:rsidP="006C5226">
      <w:pPr>
        <w:pStyle w:val="Parta"/>
        <w:rPr>
          <w:rFonts w:eastAsiaTheme="minorEastAsia"/>
        </w:rPr>
      </w:pPr>
    </w:p>
    <w:p w14:paraId="164D456A" w14:textId="77777777" w:rsidR="001502F1" w:rsidRDefault="001502F1" w:rsidP="006C5226">
      <w:pPr>
        <w:pStyle w:val="Parta"/>
        <w:rPr>
          <w:rFonts w:eastAsiaTheme="minorEastAsia"/>
        </w:rPr>
      </w:pPr>
    </w:p>
    <w:p w14:paraId="2D6CA350" w14:textId="77777777" w:rsidR="001502F1" w:rsidRDefault="001502F1" w:rsidP="006C5226">
      <w:pPr>
        <w:pStyle w:val="Parta"/>
        <w:rPr>
          <w:rFonts w:eastAsiaTheme="minorEastAsia"/>
        </w:rPr>
      </w:pPr>
    </w:p>
    <w:p w14:paraId="3BC2098E" w14:textId="77777777" w:rsidR="001502F1" w:rsidRDefault="001502F1" w:rsidP="006C5226">
      <w:pPr>
        <w:pStyle w:val="Parta"/>
        <w:rPr>
          <w:rFonts w:eastAsiaTheme="minorEastAsia"/>
        </w:rPr>
      </w:pPr>
    </w:p>
    <w:p w14:paraId="1DF57018" w14:textId="77777777" w:rsidR="001502F1" w:rsidRDefault="001502F1" w:rsidP="006C5226">
      <w:pPr>
        <w:pStyle w:val="Parta"/>
        <w:rPr>
          <w:rFonts w:eastAsiaTheme="minorEastAsia"/>
        </w:rPr>
      </w:pPr>
      <w:r>
        <w:rPr>
          <w:rFonts w:eastAsiaTheme="minorEastAsia"/>
        </w:rPr>
        <w:t>(b)</w:t>
      </w:r>
      <w:r>
        <w:rPr>
          <w:rFonts w:eastAsiaTheme="minorEastAsia"/>
        </w:rPr>
        <w:tab/>
        <w:t xml:space="preserve">A small body leaves </w:t>
      </w:r>
      <m:oMath>
        <m:r>
          <w:rPr>
            <w:rFonts w:ascii="Cambria Math" w:eastAsiaTheme="minorEastAsia" w:hAnsi="Cambria Math"/>
          </w:rPr>
          <m:t>A</m:t>
        </m:r>
      </m:oMath>
      <w:r>
        <w:rPr>
          <w:rFonts w:eastAsiaTheme="minorEastAsia"/>
        </w:rPr>
        <w:t xml:space="preserve"> and moves with a constant velocity in a direction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Determine, with reasons, whether the body will pass through point </w:t>
      </w:r>
      <m:oMath>
        <m:r>
          <w:rPr>
            <w:rFonts w:ascii="Cambria Math" w:eastAsiaTheme="minorEastAsia" w:hAnsi="Cambria Math"/>
          </w:rPr>
          <m:t>C</m:t>
        </m:r>
      </m:oMath>
      <w:r>
        <w:rPr>
          <w:rFonts w:eastAsiaTheme="minorEastAsia"/>
        </w:rPr>
        <w:t xml:space="preserve"> with position vector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
          </m:e>
        </m:d>
      </m:oMath>
      <w:r>
        <w:rPr>
          <w:rFonts w:eastAsiaTheme="minorEastAsia"/>
        </w:rPr>
        <w:t>.</w:t>
      </w:r>
      <w:r>
        <w:rPr>
          <w:rFonts w:eastAsiaTheme="minorEastAsia"/>
        </w:rPr>
        <w:tab/>
        <w:t>(3 marks)</w:t>
      </w:r>
    </w:p>
    <w:p w14:paraId="6BDA0496" w14:textId="77777777" w:rsidR="001502F1" w:rsidRPr="00F65897" w:rsidRDefault="001502F1" w:rsidP="00F65897">
      <w:pPr>
        <w:pStyle w:val="Parta"/>
        <w:rPr>
          <w:rFonts w:eastAsiaTheme="minorEastAsia"/>
        </w:rPr>
      </w:pPr>
    </w:p>
    <w:p w14:paraId="5D8FEBCA" w14:textId="65150F07" w:rsidR="001502F1" w:rsidRDefault="001502F1">
      <w:pPr>
        <w:spacing w:after="160" w:line="259" w:lineRule="auto"/>
        <w:contextualSpacing w:val="0"/>
        <w:rPr>
          <w:b/>
          <w:szCs w:val="24"/>
          <w:lang w:val="en-US"/>
        </w:rPr>
      </w:pPr>
      <w:r>
        <w:br w:type="page"/>
      </w:r>
    </w:p>
    <w:p w14:paraId="73EE5EA0" w14:textId="7A4D78B4" w:rsidR="001502F1" w:rsidRDefault="001502F1" w:rsidP="001502F1">
      <w:pPr>
        <w:pStyle w:val="QNum"/>
      </w:pPr>
      <w:r>
        <w:lastRenderedPageBreak/>
        <w:t>Question 5</w:t>
      </w:r>
      <w:r>
        <w:tab/>
        <w:t>(7 marks)</w:t>
      </w:r>
    </w:p>
    <w:p w14:paraId="2F13CD54" w14:textId="77777777" w:rsidR="001502F1" w:rsidRDefault="001502F1" w:rsidP="002D7183">
      <w:pPr>
        <w:pStyle w:val="Parta"/>
      </w:pPr>
      <w:r>
        <w:rPr>
          <w:rFonts w:eastAsiaTheme="minorEastAsia"/>
        </w:rPr>
        <w:t>(a)</w:t>
      </w:r>
      <w:r>
        <w:rPr>
          <w:rFonts w:eastAsiaTheme="minorEastAsia"/>
        </w:rPr>
        <w:tab/>
      </w:r>
      <m:oMath>
        <m:r>
          <w:rPr>
            <w:rFonts w:ascii="Cambria Math" w:hAnsi="Cambria Math"/>
          </w:rPr>
          <m:t>4</m:t>
        </m:r>
      </m:oMath>
      <w:r>
        <w:t xml:space="preserve"> different letters are chosen from the </w:t>
      </w:r>
      <m:oMath>
        <m:r>
          <w:rPr>
            <w:rFonts w:ascii="Cambria Math" w:hAnsi="Cambria Math"/>
          </w:rPr>
          <m:t>7</m:t>
        </m:r>
      </m:oMath>
      <w:r>
        <w:t xml:space="preserve"> in the word PAYMENT and then arranged to form a password. Determine how many different passwords are possible that</w:t>
      </w:r>
    </w:p>
    <w:p w14:paraId="25B8E696" w14:textId="77777777" w:rsidR="001502F1" w:rsidRDefault="001502F1" w:rsidP="00361DFA">
      <w:pPr>
        <w:pStyle w:val="Parta"/>
      </w:pPr>
    </w:p>
    <w:p w14:paraId="4172BE84" w14:textId="77777777" w:rsidR="001502F1" w:rsidRDefault="001502F1" w:rsidP="00361DFA">
      <w:pPr>
        <w:pStyle w:val="Partai"/>
      </w:pPr>
      <w:r>
        <w:t>(i)</w:t>
      </w:r>
      <w:r>
        <w:tab/>
        <w:t>end in T.</w:t>
      </w:r>
      <w:r>
        <w:tab/>
        <w:t>(1 mark)</w:t>
      </w:r>
    </w:p>
    <w:p w14:paraId="6A03A65E" w14:textId="77777777" w:rsidR="001502F1" w:rsidRDefault="001502F1" w:rsidP="00361DFA">
      <w:pPr>
        <w:pStyle w:val="Partai"/>
      </w:pPr>
    </w:p>
    <w:p w14:paraId="29124AE0" w14:textId="77777777" w:rsidR="001502F1" w:rsidRDefault="001502F1" w:rsidP="00361DFA">
      <w:pPr>
        <w:pStyle w:val="Partai"/>
      </w:pPr>
    </w:p>
    <w:p w14:paraId="3DCF4E57" w14:textId="77777777" w:rsidR="001502F1" w:rsidRDefault="001502F1" w:rsidP="00361DFA">
      <w:pPr>
        <w:pStyle w:val="Partai"/>
      </w:pPr>
    </w:p>
    <w:p w14:paraId="54FD26B6" w14:textId="77777777" w:rsidR="001502F1" w:rsidRDefault="001502F1" w:rsidP="00361DFA">
      <w:pPr>
        <w:pStyle w:val="Partai"/>
      </w:pPr>
    </w:p>
    <w:p w14:paraId="0EC2FC6C" w14:textId="77777777" w:rsidR="001502F1" w:rsidRDefault="001502F1" w:rsidP="00361DFA">
      <w:pPr>
        <w:pStyle w:val="Partai"/>
      </w:pPr>
    </w:p>
    <w:p w14:paraId="695A68B7" w14:textId="77777777" w:rsidR="001502F1" w:rsidRDefault="001502F1" w:rsidP="00361DFA">
      <w:pPr>
        <w:pStyle w:val="Partai"/>
      </w:pPr>
    </w:p>
    <w:p w14:paraId="4C701822" w14:textId="77777777" w:rsidR="001502F1" w:rsidRDefault="001502F1" w:rsidP="00361DFA">
      <w:pPr>
        <w:pStyle w:val="Partai"/>
      </w:pPr>
    </w:p>
    <w:p w14:paraId="035AC086" w14:textId="77777777" w:rsidR="001502F1" w:rsidRDefault="001502F1" w:rsidP="00361DFA">
      <w:pPr>
        <w:pStyle w:val="Partai"/>
      </w:pPr>
      <w:r>
        <w:t>(ii)</w:t>
      </w:r>
      <w:r>
        <w:tab/>
        <w:t>end in T or start with P.</w:t>
      </w:r>
      <w:r>
        <w:tab/>
        <w:t>(3 marks)</w:t>
      </w:r>
    </w:p>
    <w:p w14:paraId="4B9884EF" w14:textId="77777777" w:rsidR="001502F1" w:rsidRDefault="001502F1" w:rsidP="00361DFA">
      <w:pPr>
        <w:pStyle w:val="Part"/>
      </w:pPr>
    </w:p>
    <w:p w14:paraId="35309DC4" w14:textId="77777777" w:rsidR="001502F1" w:rsidRDefault="001502F1" w:rsidP="00361DFA">
      <w:pPr>
        <w:pStyle w:val="Part"/>
      </w:pPr>
    </w:p>
    <w:p w14:paraId="252132FC" w14:textId="77777777" w:rsidR="001502F1" w:rsidRDefault="001502F1" w:rsidP="00361DFA">
      <w:pPr>
        <w:pStyle w:val="Part"/>
      </w:pPr>
    </w:p>
    <w:p w14:paraId="05ADABAB" w14:textId="77777777" w:rsidR="001502F1" w:rsidRDefault="001502F1" w:rsidP="00361DFA">
      <w:pPr>
        <w:pStyle w:val="Part"/>
      </w:pPr>
    </w:p>
    <w:p w14:paraId="729F627C" w14:textId="77777777" w:rsidR="001502F1" w:rsidRDefault="001502F1" w:rsidP="00361DFA">
      <w:pPr>
        <w:pStyle w:val="Part"/>
      </w:pPr>
    </w:p>
    <w:p w14:paraId="6792250F" w14:textId="77777777" w:rsidR="001502F1" w:rsidRDefault="001502F1" w:rsidP="00361DFA">
      <w:pPr>
        <w:pStyle w:val="Part"/>
      </w:pPr>
    </w:p>
    <w:p w14:paraId="6CA48D95" w14:textId="77777777" w:rsidR="001502F1" w:rsidRDefault="001502F1" w:rsidP="00361DFA">
      <w:pPr>
        <w:pStyle w:val="Part"/>
      </w:pPr>
    </w:p>
    <w:p w14:paraId="7FD884DC" w14:textId="77777777" w:rsidR="001502F1" w:rsidRDefault="001502F1" w:rsidP="00361DFA">
      <w:pPr>
        <w:pStyle w:val="Part"/>
      </w:pPr>
    </w:p>
    <w:p w14:paraId="306DF651" w14:textId="77777777" w:rsidR="001502F1" w:rsidRDefault="001502F1" w:rsidP="00361DFA">
      <w:pPr>
        <w:pStyle w:val="Part"/>
      </w:pPr>
    </w:p>
    <w:p w14:paraId="058F47CA" w14:textId="77777777" w:rsidR="001502F1" w:rsidRDefault="001502F1" w:rsidP="00361DFA">
      <w:pPr>
        <w:pStyle w:val="Part"/>
      </w:pPr>
    </w:p>
    <w:p w14:paraId="64C1B2FF" w14:textId="77777777" w:rsidR="001502F1" w:rsidRDefault="001502F1" w:rsidP="00361DFA">
      <w:pPr>
        <w:pStyle w:val="Part"/>
      </w:pPr>
    </w:p>
    <w:p w14:paraId="75FCDDB0" w14:textId="77777777" w:rsidR="001502F1" w:rsidRPr="00F913EF" w:rsidRDefault="001502F1" w:rsidP="00361DFA">
      <w:pPr>
        <w:pStyle w:val="Part"/>
      </w:pPr>
    </w:p>
    <w:p w14:paraId="00D1AF37" w14:textId="77777777" w:rsidR="001502F1" w:rsidRDefault="001502F1" w:rsidP="00361DFA">
      <w:pPr>
        <w:pStyle w:val="Part"/>
      </w:pPr>
    </w:p>
    <w:p w14:paraId="073B7147" w14:textId="77777777" w:rsidR="001502F1" w:rsidRDefault="001502F1" w:rsidP="00361DFA">
      <w:pPr>
        <w:pStyle w:val="Part"/>
      </w:pPr>
    </w:p>
    <w:p w14:paraId="0E756F4A" w14:textId="77777777" w:rsidR="001502F1" w:rsidRDefault="001502F1" w:rsidP="00361DFA">
      <w:pPr>
        <w:pStyle w:val="Part"/>
      </w:pPr>
    </w:p>
    <w:p w14:paraId="4A3B153B" w14:textId="77777777" w:rsidR="001502F1" w:rsidRDefault="001502F1" w:rsidP="00361DFA">
      <w:pPr>
        <w:pStyle w:val="Part"/>
      </w:pPr>
    </w:p>
    <w:p w14:paraId="57AA4220" w14:textId="77777777" w:rsidR="001502F1" w:rsidRDefault="001502F1" w:rsidP="00361DFA">
      <w:pPr>
        <w:pStyle w:val="Part"/>
      </w:pPr>
    </w:p>
    <w:p w14:paraId="39B7A4EF" w14:textId="77777777" w:rsidR="001502F1" w:rsidRDefault="001502F1" w:rsidP="00361DFA">
      <w:pPr>
        <w:pStyle w:val="Parta"/>
      </w:pPr>
      <w:r>
        <w:t>(b)</w:t>
      </w:r>
      <w:r>
        <w:tab/>
        <w:t>Determine the number of two letter permutations that can be made using letters from the word REPAYMENT.</w:t>
      </w:r>
      <w:r>
        <w:tab/>
        <w:t>(3 marks)</w:t>
      </w:r>
    </w:p>
    <w:p w14:paraId="553F4076" w14:textId="77777777" w:rsidR="001502F1" w:rsidRDefault="001502F1" w:rsidP="00650B61"/>
    <w:p w14:paraId="091C998A" w14:textId="56A3C9DC" w:rsidR="001502F1" w:rsidRDefault="001502F1">
      <w:pPr>
        <w:spacing w:after="160" w:line="259" w:lineRule="auto"/>
        <w:contextualSpacing w:val="0"/>
        <w:rPr>
          <w:b/>
          <w:szCs w:val="24"/>
          <w:lang w:val="en-US"/>
        </w:rPr>
      </w:pPr>
      <w:r>
        <w:br w:type="page"/>
      </w:r>
    </w:p>
    <w:p w14:paraId="6483EE36" w14:textId="7B8FD4DF" w:rsidR="001502F1" w:rsidRDefault="001502F1" w:rsidP="001502F1">
      <w:pPr>
        <w:pStyle w:val="QNum"/>
      </w:pPr>
      <w:r>
        <w:lastRenderedPageBreak/>
        <w:t>Question 6</w:t>
      </w:r>
      <w:r>
        <w:tab/>
        <w:t>(7 marks)</w:t>
      </w:r>
    </w:p>
    <w:p w14:paraId="4F72B891" w14:textId="77777777" w:rsidR="001502F1" w:rsidRDefault="001502F1" w:rsidP="00811F51">
      <w:pPr>
        <w:rPr>
          <w:rFonts w:eastAsiaTheme="minorEastAsia"/>
        </w:rPr>
      </w:pPr>
      <w:r>
        <w:rPr>
          <w:rFonts w:eastAsiaTheme="minorEastAsia"/>
        </w:rPr>
        <w:t xml:space="preserve">Trapezium </w:t>
      </w:r>
      <m:oMath>
        <m:r>
          <w:rPr>
            <w:rFonts w:ascii="Cambria Math" w:hAnsi="Cambria Math"/>
          </w:rPr>
          <m:t>OABC</m:t>
        </m:r>
      </m:oMath>
      <w:r>
        <w:rPr>
          <w:rFonts w:eastAsiaTheme="minorEastAsia"/>
        </w:rPr>
        <w:t xml:space="preserve"> is such that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w:t>
      </w:r>
    </w:p>
    <w:p w14:paraId="7F1F7F05" w14:textId="77777777" w:rsidR="001502F1" w:rsidRDefault="001502F1" w:rsidP="00811F51">
      <w:pPr>
        <w:rPr>
          <w:rFonts w:eastAsiaTheme="minorEastAsia"/>
        </w:rPr>
      </w:pPr>
    </w:p>
    <w:p w14:paraId="7658D5AE" w14:textId="77777777" w:rsidR="001502F1" w:rsidRDefault="001502F1" w:rsidP="00811F51">
      <w:pPr>
        <w:rPr>
          <w:rFonts w:eastAsiaTheme="minorEastAsia"/>
        </w:rPr>
      </w:pPr>
      <w:r>
        <w:rPr>
          <w:rFonts w:eastAsiaTheme="minorEastAsia"/>
        </w:rPr>
        <w:t xml:space="preserve">The midpoints of sides </w:t>
      </w:r>
      <m:oMath>
        <m:r>
          <w:rPr>
            <w:rFonts w:ascii="Cambria Math" w:eastAsiaTheme="minorEastAsia" w:hAnsi="Cambria Math"/>
          </w:rPr>
          <m:t>OA, AB, BC</m:t>
        </m:r>
      </m:oMath>
      <w:r>
        <w:rPr>
          <w:rFonts w:eastAsiaTheme="minorEastAsia"/>
        </w:rPr>
        <w:t xml:space="preserve"> and </w:t>
      </w:r>
      <m:oMath>
        <m:r>
          <w:rPr>
            <w:rFonts w:ascii="Cambria Math" w:eastAsiaTheme="minorEastAsia" w:hAnsi="Cambria Math"/>
          </w:rPr>
          <m:t>OC</m:t>
        </m:r>
      </m:oMath>
      <w:r>
        <w:rPr>
          <w:rFonts w:eastAsiaTheme="minorEastAsia"/>
        </w:rPr>
        <w:t xml:space="preserve"> are </w:t>
      </w:r>
      <m:oMath>
        <m:r>
          <w:rPr>
            <w:rFonts w:ascii="Cambria Math" w:eastAsiaTheme="minorEastAsia" w:hAnsi="Cambria Math"/>
          </w:rPr>
          <m:t>P,Q, R</m:t>
        </m:r>
      </m:oMath>
      <w:r>
        <w:rPr>
          <w:rFonts w:eastAsiaTheme="minorEastAsia"/>
        </w:rPr>
        <w:t xml:space="preserve"> and </w:t>
      </w:r>
      <m:oMath>
        <m:r>
          <w:rPr>
            <w:rFonts w:ascii="Cambria Math" w:eastAsiaTheme="minorEastAsia" w:hAnsi="Cambria Math"/>
          </w:rPr>
          <m:t>S</m:t>
        </m:r>
      </m:oMath>
      <w:r>
        <w:rPr>
          <w:rFonts w:eastAsiaTheme="minorEastAsia"/>
        </w:rPr>
        <w:t>.</w:t>
      </w:r>
    </w:p>
    <w:p w14:paraId="490A5F95" w14:textId="77777777" w:rsidR="001502F1" w:rsidRDefault="001502F1" w:rsidP="00811F51">
      <w:pPr>
        <w:rPr>
          <w:rFonts w:eastAsiaTheme="minorEastAsia"/>
        </w:rPr>
      </w:pPr>
    </w:p>
    <w:p w14:paraId="2E01BC35" w14:textId="77777777" w:rsidR="001502F1" w:rsidRPr="000E087D" w:rsidRDefault="001502F1" w:rsidP="00811F51">
      <w:pPr>
        <w:pStyle w:val="Parts"/>
        <w:rPr>
          <w:rFonts w:eastAsiaTheme="minorEastAsia"/>
          <w:b/>
          <w:bCs/>
          <w:iCs/>
        </w:rPr>
      </w:pPr>
      <w:r w:rsidRPr="000E087D">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sidRPr="000E087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sidRPr="000E087D">
        <w:rPr>
          <w:rFonts w:eastAsiaTheme="minorEastAsia"/>
          <w:iCs/>
        </w:rPr>
        <w:t xml:space="preserve">. </w:t>
      </w:r>
      <w:r w:rsidRPr="000E087D">
        <w:rPr>
          <w:rFonts w:eastAsiaTheme="minorEastAsia"/>
        </w:rPr>
        <w:t xml:space="preserve">Use a vector method to prove that </w:t>
      </w:r>
      <m:oMath>
        <m:r>
          <w:rPr>
            <w:rFonts w:ascii="Cambria Math" w:eastAsiaTheme="minorEastAsia" w:hAnsi="Cambria Math"/>
          </w:rPr>
          <m:t>PQRS</m:t>
        </m:r>
      </m:oMath>
      <w:r w:rsidRPr="000E087D">
        <w:rPr>
          <w:rFonts w:eastAsiaTheme="minorEastAsia"/>
        </w:rPr>
        <w:t xml:space="preserve"> is a parallelogram.</w:t>
      </w:r>
    </w:p>
    <w:p w14:paraId="139E185F" w14:textId="77777777" w:rsidR="001502F1" w:rsidRDefault="001502F1" w:rsidP="00650B61"/>
    <w:p w14:paraId="57E66B77" w14:textId="1B27C285" w:rsidR="001502F1" w:rsidRDefault="001502F1">
      <w:pPr>
        <w:spacing w:after="160" w:line="259" w:lineRule="auto"/>
        <w:contextualSpacing w:val="0"/>
        <w:rPr>
          <w:b/>
          <w:szCs w:val="24"/>
          <w:lang w:val="en-US"/>
        </w:rPr>
      </w:pPr>
      <w:r>
        <w:br w:type="page"/>
      </w:r>
    </w:p>
    <w:p w14:paraId="5F5E1EA3" w14:textId="225F4646" w:rsidR="001502F1" w:rsidRDefault="001502F1" w:rsidP="001502F1">
      <w:pPr>
        <w:pStyle w:val="QNum"/>
      </w:pPr>
      <w:r>
        <w:lastRenderedPageBreak/>
        <w:t>Question 7</w:t>
      </w:r>
      <w:r>
        <w:tab/>
        <w:t>(7 marks)</w:t>
      </w:r>
    </w:p>
    <w:p w14:paraId="1AB4E79F" w14:textId="77777777" w:rsidR="001502F1" w:rsidRDefault="001502F1" w:rsidP="00650B61">
      <w:pPr>
        <w:rPr>
          <w:rFonts w:eastAsiaTheme="minorEastAsia"/>
        </w:rPr>
      </w:pPr>
      <w:r>
        <w:t xml:space="preserve">Consider the vectors </w:t>
      </w:r>
      <m:oMath>
        <m:r>
          <m:rPr>
            <m:sty m:val="b"/>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8</m:t>
                  </m:r>
                </m:e>
              </m:mr>
            </m:m>
          </m:e>
        </m:d>
        <m:r>
          <w:rPr>
            <w:rFonts w:ascii="Cambria Math" w:hAnsi="Cambria Math"/>
          </w:rPr>
          <m:t xml:space="preserve">, </m:t>
        </m:r>
        <m:r>
          <m:rPr>
            <m:sty m:val="b"/>
          </m:rPr>
          <w:rPr>
            <w:rFonts w:ascii="Cambria Math" w:hAnsi="Cambria Math"/>
          </w:rPr>
          <m:t>q</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rPr>
          <w:rFonts w:eastAsiaTheme="minorEastAsia"/>
        </w:rPr>
        <w:t xml:space="preserve"> and </w:t>
      </w:r>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r>
        <w:rPr>
          <w:rFonts w:eastAsiaTheme="minorEastAsia"/>
        </w:rPr>
        <w:t>.</w:t>
      </w:r>
    </w:p>
    <w:p w14:paraId="29266D38" w14:textId="77777777" w:rsidR="001502F1" w:rsidRDefault="001502F1" w:rsidP="00650B61">
      <w:pPr>
        <w:rPr>
          <w:rFonts w:eastAsiaTheme="minorEastAsia"/>
        </w:rPr>
      </w:pPr>
    </w:p>
    <w:p w14:paraId="4238C87F" w14:textId="77777777" w:rsidR="001502F1" w:rsidRDefault="001502F1" w:rsidP="00F36CC0">
      <w:pPr>
        <w:pStyle w:val="Parta"/>
      </w:pPr>
      <w:r>
        <w:t>(a)</w:t>
      </w:r>
      <w:r>
        <w:tab/>
        <w:t xml:space="preserve">Determine a vector in the direction </w:t>
      </w:r>
      <m:oMath>
        <m:r>
          <m:rPr>
            <m:sty m:val="b"/>
          </m:rPr>
          <w:rPr>
            <w:rFonts w:ascii="Cambria Math" w:hAnsi="Cambria Math"/>
          </w:rPr>
          <m:t>p</m:t>
        </m:r>
        <m:r>
          <w:rPr>
            <w:rFonts w:ascii="Cambria Math" w:hAnsi="Cambria Math"/>
          </w:rPr>
          <m:t>+6</m:t>
        </m:r>
        <m:r>
          <m:rPr>
            <m:sty m:val="b"/>
          </m:rPr>
          <w:rPr>
            <w:rFonts w:ascii="Cambria Math" w:hAnsi="Cambria Math"/>
          </w:rPr>
          <m:t>r</m:t>
        </m:r>
      </m:oMath>
      <w:r>
        <w:t xml:space="preserve"> that has the same magnitude as </w:t>
      </w:r>
      <m:oMath>
        <m:r>
          <m:rPr>
            <m:sty m:val="b"/>
          </m:rPr>
          <w:rPr>
            <w:rFonts w:ascii="Cambria Math" w:hAnsi="Cambria Math"/>
          </w:rPr>
          <m:t>q</m:t>
        </m:r>
      </m:oMath>
      <w:r>
        <w:t>.</w:t>
      </w:r>
      <w:r>
        <w:tab/>
        <w:t>(3 marks)</w:t>
      </w:r>
    </w:p>
    <w:p w14:paraId="17709119" w14:textId="77777777" w:rsidR="001502F1" w:rsidRDefault="001502F1" w:rsidP="00F36CC0">
      <w:pPr>
        <w:pStyle w:val="Parta"/>
      </w:pPr>
    </w:p>
    <w:p w14:paraId="547B2135" w14:textId="77777777" w:rsidR="001502F1" w:rsidRDefault="001502F1" w:rsidP="00F36CC0">
      <w:pPr>
        <w:pStyle w:val="Parta"/>
      </w:pPr>
    </w:p>
    <w:p w14:paraId="12B5BFC7" w14:textId="77777777" w:rsidR="001502F1" w:rsidRDefault="001502F1" w:rsidP="00F36CC0">
      <w:pPr>
        <w:pStyle w:val="Parta"/>
      </w:pPr>
    </w:p>
    <w:p w14:paraId="618B00BE" w14:textId="77777777" w:rsidR="001502F1" w:rsidRDefault="001502F1" w:rsidP="00F36CC0">
      <w:pPr>
        <w:pStyle w:val="Parta"/>
      </w:pPr>
    </w:p>
    <w:p w14:paraId="2CA875DB" w14:textId="77777777" w:rsidR="001502F1" w:rsidRDefault="001502F1" w:rsidP="00F36CC0">
      <w:pPr>
        <w:pStyle w:val="Parta"/>
      </w:pPr>
    </w:p>
    <w:p w14:paraId="55BE1D90" w14:textId="77777777" w:rsidR="001502F1" w:rsidRDefault="001502F1" w:rsidP="00F36CC0">
      <w:pPr>
        <w:pStyle w:val="Parta"/>
      </w:pPr>
    </w:p>
    <w:p w14:paraId="7980F054" w14:textId="77777777" w:rsidR="001502F1" w:rsidRDefault="001502F1" w:rsidP="00F36CC0">
      <w:pPr>
        <w:pStyle w:val="Parta"/>
      </w:pPr>
    </w:p>
    <w:p w14:paraId="6290D09B" w14:textId="77777777" w:rsidR="001502F1" w:rsidRDefault="001502F1" w:rsidP="00F36CC0">
      <w:pPr>
        <w:pStyle w:val="Parta"/>
      </w:pPr>
    </w:p>
    <w:p w14:paraId="689FC184" w14:textId="77777777" w:rsidR="001502F1" w:rsidRDefault="001502F1" w:rsidP="00F36CC0">
      <w:pPr>
        <w:pStyle w:val="Parta"/>
      </w:pPr>
    </w:p>
    <w:p w14:paraId="53CFE4C8" w14:textId="77777777" w:rsidR="001502F1" w:rsidRDefault="001502F1" w:rsidP="00F36CC0">
      <w:pPr>
        <w:pStyle w:val="Parta"/>
      </w:pPr>
    </w:p>
    <w:p w14:paraId="6988A1D9" w14:textId="77777777" w:rsidR="001502F1" w:rsidRDefault="001502F1" w:rsidP="00F36CC0">
      <w:pPr>
        <w:pStyle w:val="Parta"/>
      </w:pPr>
    </w:p>
    <w:p w14:paraId="39B5EFD4" w14:textId="77777777" w:rsidR="001502F1" w:rsidRDefault="001502F1" w:rsidP="00F36CC0">
      <w:pPr>
        <w:pStyle w:val="Parta"/>
      </w:pPr>
    </w:p>
    <w:p w14:paraId="13BE645F" w14:textId="77777777" w:rsidR="001502F1" w:rsidRDefault="001502F1" w:rsidP="00F36CC0">
      <w:pPr>
        <w:pStyle w:val="Parta"/>
      </w:pPr>
    </w:p>
    <w:p w14:paraId="0A1D4783" w14:textId="77777777" w:rsidR="001502F1" w:rsidRDefault="001502F1" w:rsidP="00F36CC0">
      <w:pPr>
        <w:pStyle w:val="Parta"/>
      </w:pPr>
    </w:p>
    <w:p w14:paraId="204D2C82" w14:textId="77777777" w:rsidR="001502F1" w:rsidRDefault="001502F1" w:rsidP="00F36CC0">
      <w:pPr>
        <w:pStyle w:val="Parta"/>
      </w:pPr>
    </w:p>
    <w:p w14:paraId="4BB12861" w14:textId="77777777" w:rsidR="001502F1" w:rsidRDefault="001502F1" w:rsidP="00F36CC0">
      <w:pPr>
        <w:pStyle w:val="Parta"/>
      </w:pPr>
    </w:p>
    <w:p w14:paraId="6666F112" w14:textId="77777777" w:rsidR="001502F1" w:rsidRDefault="001502F1" w:rsidP="00F36CC0">
      <w:pPr>
        <w:pStyle w:val="Parta"/>
      </w:pPr>
    </w:p>
    <w:p w14:paraId="163B2598" w14:textId="77777777" w:rsidR="001502F1" w:rsidRDefault="001502F1" w:rsidP="00F36CC0">
      <w:pPr>
        <w:pStyle w:val="Parta"/>
      </w:pPr>
    </w:p>
    <w:p w14:paraId="761DFAD4" w14:textId="77777777" w:rsidR="001502F1" w:rsidRDefault="001502F1" w:rsidP="00F36CC0">
      <w:pPr>
        <w:pStyle w:val="Parta"/>
      </w:pPr>
    </w:p>
    <w:p w14:paraId="772C8336" w14:textId="77777777" w:rsidR="001502F1" w:rsidRDefault="001502F1" w:rsidP="00F36CC0">
      <w:pPr>
        <w:pStyle w:val="Parta"/>
      </w:pPr>
    </w:p>
    <w:p w14:paraId="01B2938D" w14:textId="77777777" w:rsidR="001502F1" w:rsidRDefault="001502F1" w:rsidP="00F36CC0">
      <w:pPr>
        <w:pStyle w:val="Parta"/>
      </w:pPr>
      <w:r>
        <w:t>(b)</w:t>
      </w:r>
      <w:r>
        <w:tab/>
        <w:t xml:space="preserve">Given that </w:t>
      </w:r>
      <m:oMath>
        <m:r>
          <m:rPr>
            <m:sty m:val="b"/>
          </m:rPr>
          <w:rPr>
            <w:rFonts w:ascii="Cambria Math" w:hAnsi="Cambria Math"/>
          </w:rPr>
          <m:t>p</m:t>
        </m:r>
        <m:r>
          <w:rPr>
            <w:rFonts w:ascii="Cambria Math" w:hAnsi="Cambria Math"/>
          </w:rPr>
          <m:t>=λ</m:t>
        </m:r>
        <m:r>
          <m:rPr>
            <m:sty m:val="b"/>
          </m:rPr>
          <w:rPr>
            <w:rFonts w:ascii="Cambria Math" w:hAnsi="Cambria Math"/>
          </w:rPr>
          <m:t>q</m:t>
        </m:r>
        <m:r>
          <w:rPr>
            <w:rFonts w:ascii="Cambria Math" w:hAnsi="Cambria Math"/>
          </w:rPr>
          <m:t>+μ</m:t>
        </m:r>
        <m:r>
          <m:rPr>
            <m:sty m:val="b"/>
          </m:rPr>
          <w:rPr>
            <w:rFonts w:ascii="Cambria Math" w:hAnsi="Cambria Math"/>
          </w:rPr>
          <m:t>r</m:t>
        </m:r>
      </m:oMath>
      <w:r>
        <w:rPr>
          <w:rFonts w:eastAsiaTheme="minorEastAsia"/>
        </w:rPr>
        <w:t xml:space="preserve">, determine the value of </w:t>
      </w:r>
      <m:oMath>
        <m:r>
          <w:rPr>
            <w:rFonts w:ascii="Cambria Math" w:eastAsiaTheme="minorEastAsia" w:hAnsi="Cambria Math"/>
          </w:rPr>
          <m:t>λ</m:t>
        </m:r>
      </m:oMath>
      <w:r>
        <w:rPr>
          <w:rFonts w:eastAsiaTheme="minorEastAsia"/>
        </w:rPr>
        <w:t xml:space="preserve"> and the value of </w:t>
      </w:r>
      <m:oMath>
        <m:r>
          <w:rPr>
            <w:rFonts w:ascii="Cambria Math" w:eastAsiaTheme="minorEastAsia" w:hAnsi="Cambria Math"/>
          </w:rPr>
          <m:t>μ</m:t>
        </m:r>
      </m:oMath>
      <w:r>
        <w:rPr>
          <w:rFonts w:eastAsiaTheme="minorEastAsia"/>
        </w:rPr>
        <w:t>.</w:t>
      </w:r>
      <w:r>
        <w:rPr>
          <w:rFonts w:eastAsiaTheme="minorEastAsia"/>
        </w:rPr>
        <w:tab/>
        <w:t>(4 marks)</w:t>
      </w:r>
    </w:p>
    <w:p w14:paraId="3AD32F1C" w14:textId="77777777" w:rsidR="001502F1" w:rsidRDefault="001502F1" w:rsidP="00F36CC0">
      <w:pPr>
        <w:pStyle w:val="Parta"/>
      </w:pPr>
    </w:p>
    <w:p w14:paraId="6AD3F3D6" w14:textId="77777777" w:rsidR="001502F1" w:rsidRDefault="001502F1" w:rsidP="001502F1">
      <w:pPr>
        <w:pStyle w:val="QNum"/>
        <w:sectPr w:rsidR="001502F1" w:rsidSect="00DF3BCC">
          <w:headerReference w:type="even" r:id="rId8"/>
          <w:headerReference w:type="default" r:id="rId9"/>
          <w:footerReference w:type="even" r:id="rId10"/>
          <w:footerReference w:type="default" r:id="rId11"/>
          <w:pgSz w:w="11906" w:h="16838" w:code="9"/>
          <w:pgMar w:top="1247" w:right="1134" w:bottom="851" w:left="1304" w:header="737" w:footer="567" w:gutter="0"/>
          <w:cols w:space="708"/>
          <w:titlePg/>
          <w:docGrid w:linePitch="360"/>
        </w:sectPr>
      </w:pPr>
    </w:p>
    <w:p w14:paraId="3C17A473" w14:textId="39075987" w:rsidR="001502F1" w:rsidRDefault="001502F1" w:rsidP="001502F1">
      <w:pPr>
        <w:pStyle w:val="QNum"/>
      </w:pPr>
      <w:r>
        <w:lastRenderedPageBreak/>
        <w:t>Question 8</w:t>
      </w:r>
      <w:r>
        <w:tab/>
        <w:t>(7 marks)</w:t>
      </w:r>
    </w:p>
    <w:p w14:paraId="06530427" w14:textId="77777777" w:rsidR="001502F1" w:rsidRDefault="001502F1" w:rsidP="00650B61">
      <w:pPr>
        <w:rPr>
          <w:rFonts w:eastAsiaTheme="minorEastAsia"/>
        </w:rPr>
      </w:pPr>
      <w:r>
        <w:rPr>
          <w:noProof/>
          <w:lang w:eastAsia="en-AU"/>
        </w:rPr>
        <w:drawing>
          <wp:anchor distT="0" distB="0" distL="114300" distR="114300" simplePos="0" relativeHeight="251661312" behindDoc="0" locked="0" layoutInCell="1" allowOverlap="1" wp14:anchorId="1748D1DD" wp14:editId="5FA7D204">
            <wp:simplePos x="0" y="0"/>
            <wp:positionH relativeFrom="column">
              <wp:posOffset>3086100</wp:posOffset>
            </wp:positionH>
            <wp:positionV relativeFrom="paragraph">
              <wp:posOffset>0</wp:posOffset>
            </wp:positionV>
            <wp:extent cx="2073600" cy="1386000"/>
            <wp:effectExtent l="0" t="0" r="317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3600" cy="13860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shown,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a circle.</w:t>
      </w:r>
    </w:p>
    <w:p w14:paraId="39D30749" w14:textId="77777777" w:rsidR="001502F1" w:rsidRDefault="001502F1" w:rsidP="00650B61">
      <w:pPr>
        <w:rPr>
          <w:rFonts w:eastAsiaTheme="minorEastAsia"/>
        </w:rPr>
      </w:pPr>
      <w:r>
        <w:t xml:space="preserve">The </w:t>
      </w:r>
      <w:r>
        <w:rPr>
          <w:rFonts w:eastAsiaTheme="minorEastAsia"/>
        </w:rPr>
        <w:t xml:space="preserve">tangent at </w:t>
      </w:r>
      <m:oMath>
        <m:r>
          <w:rPr>
            <w:rFonts w:ascii="Cambria Math" w:eastAsiaTheme="minorEastAsia" w:hAnsi="Cambria Math"/>
          </w:rPr>
          <m:t>C</m:t>
        </m:r>
      </m:oMath>
      <w:r>
        <w:rPr>
          <w:rFonts w:eastAsiaTheme="minorEastAsia"/>
        </w:rPr>
        <w:t xml:space="preserve"> and </w:t>
      </w:r>
      <w:r>
        <w:t xml:space="preserve">secant </w:t>
      </w:r>
      <m:oMath>
        <m:r>
          <w:rPr>
            <w:rFonts w:ascii="Cambria Math" w:hAnsi="Cambria Math"/>
          </w:rPr>
          <m:t>BA</m:t>
        </m:r>
      </m:oMath>
      <w:r>
        <w:rPr>
          <w:rFonts w:eastAsiaTheme="minorEastAsia"/>
        </w:rPr>
        <w:t xml:space="preserve"> intersect at </w:t>
      </w:r>
      <m:oMath>
        <m:r>
          <w:rPr>
            <w:rFonts w:ascii="Cambria Math" w:eastAsiaTheme="minorEastAsia" w:hAnsi="Cambria Math"/>
          </w:rPr>
          <m:t>D</m:t>
        </m:r>
      </m:oMath>
      <w:r>
        <w:rPr>
          <w:rFonts w:eastAsiaTheme="minorEastAsia"/>
        </w:rPr>
        <w:t>.</w:t>
      </w:r>
    </w:p>
    <w:p w14:paraId="6FCB616B" w14:textId="77777777" w:rsidR="001502F1" w:rsidRDefault="001502F1" w:rsidP="00650B61">
      <w:r>
        <w:rPr>
          <w:rFonts w:eastAsiaTheme="minorEastAsia"/>
        </w:rPr>
        <w:t xml:space="preserve">Point </w:t>
      </w:r>
      <m:oMath>
        <m:r>
          <w:rPr>
            <w:rFonts w:ascii="Cambria Math" w:eastAsiaTheme="minorEastAsia" w:hAnsi="Cambria Math"/>
          </w:rPr>
          <m:t>E</m:t>
        </m:r>
      </m:oMath>
      <w:r>
        <w:rPr>
          <w:rFonts w:eastAsiaTheme="minorEastAsia"/>
        </w:rPr>
        <w:t xml:space="preserve"> lies on </w:t>
      </w:r>
      <m:oMath>
        <m:r>
          <w:rPr>
            <w:rFonts w:ascii="Cambria Math" w:eastAsiaTheme="minorEastAsia" w:hAnsi="Cambria Math"/>
          </w:rPr>
          <m:t>AB</m:t>
        </m:r>
      </m:oMath>
      <w:r>
        <w:rPr>
          <w:rFonts w:eastAsiaTheme="minorEastAsia"/>
        </w:rPr>
        <w:t xml:space="preserve"> so that </w:t>
      </w:r>
      <m:oMath>
        <m:r>
          <w:rPr>
            <w:rFonts w:ascii="Cambria Math" w:eastAsiaTheme="minorEastAsia" w:hAnsi="Cambria Math"/>
          </w:rPr>
          <m:t>CE</m:t>
        </m:r>
      </m:oMath>
      <w:r>
        <w:rPr>
          <w:rFonts w:eastAsiaTheme="minorEastAsia"/>
        </w:rPr>
        <w:t xml:space="preserve"> bisects </w:t>
      </w:r>
      <m:oMath>
        <m:r>
          <w:rPr>
            <w:rFonts w:ascii="Cambria Math" w:eastAsiaTheme="minorEastAsia" w:hAnsi="Cambria Math"/>
          </w:rPr>
          <m:t>∠ACB</m:t>
        </m:r>
      </m:oMath>
      <w:r>
        <w:rPr>
          <w:rFonts w:eastAsiaTheme="minorEastAsia"/>
        </w:rPr>
        <w:t>.</w:t>
      </w:r>
    </w:p>
    <w:p w14:paraId="68654745" w14:textId="77777777" w:rsidR="001502F1" w:rsidRDefault="001502F1" w:rsidP="006F75EC"/>
    <w:p w14:paraId="106C1695" w14:textId="77777777" w:rsidR="001502F1" w:rsidRDefault="001502F1" w:rsidP="006F75EC"/>
    <w:p w14:paraId="1DAB16EA" w14:textId="77777777" w:rsidR="001502F1" w:rsidRDefault="001502F1" w:rsidP="006F75EC"/>
    <w:p w14:paraId="479ADF1B" w14:textId="77777777" w:rsidR="001502F1" w:rsidRDefault="001502F1" w:rsidP="006F75EC"/>
    <w:p w14:paraId="1B6DEF52" w14:textId="77777777" w:rsidR="001502F1" w:rsidRDefault="001502F1" w:rsidP="006F75EC"/>
    <w:p w14:paraId="6382CE77" w14:textId="77777777" w:rsidR="001502F1" w:rsidRDefault="001502F1" w:rsidP="006F75EC"/>
    <w:p w14:paraId="2C37957B" w14:textId="77777777" w:rsidR="001502F1" w:rsidRDefault="001502F1" w:rsidP="0001454C">
      <w:pPr>
        <w:pStyle w:val="Parta"/>
        <w:rPr>
          <w:rFonts w:eastAsiaTheme="minorEastAsia"/>
        </w:rPr>
      </w:pPr>
      <w:r>
        <w:t>(a)</w:t>
      </w:r>
      <w:r>
        <w:tab/>
        <w:t xml:space="preserve">Show that </w:t>
      </w:r>
      <m:oMath>
        <m:r>
          <w:rPr>
            <w:rFonts w:ascii="Cambria Math" w:hAnsi="Cambria Math"/>
          </w:rPr>
          <m:t>∠DEC=∠DCE</m:t>
        </m:r>
      </m:oMath>
      <w:r>
        <w:rPr>
          <w:rFonts w:eastAsiaTheme="minorEastAsia"/>
        </w:rPr>
        <w:t>.</w:t>
      </w:r>
      <w:r>
        <w:rPr>
          <w:rFonts w:eastAsiaTheme="minorEastAsia"/>
        </w:rPr>
        <w:tab/>
        <w:t>(3 marks)</w:t>
      </w:r>
    </w:p>
    <w:p w14:paraId="6B6E58E3" w14:textId="77777777" w:rsidR="001502F1" w:rsidRDefault="001502F1" w:rsidP="0001454C">
      <w:pPr>
        <w:pStyle w:val="Parta"/>
        <w:rPr>
          <w:rFonts w:eastAsiaTheme="minorEastAsia"/>
        </w:rPr>
      </w:pPr>
    </w:p>
    <w:p w14:paraId="0354E811" w14:textId="77777777" w:rsidR="001502F1" w:rsidRDefault="001502F1" w:rsidP="0001454C">
      <w:pPr>
        <w:pStyle w:val="Parta"/>
        <w:rPr>
          <w:rFonts w:eastAsiaTheme="minorEastAsia"/>
        </w:rPr>
      </w:pPr>
    </w:p>
    <w:p w14:paraId="6B57815B" w14:textId="77777777" w:rsidR="001502F1" w:rsidRDefault="001502F1" w:rsidP="0001454C">
      <w:pPr>
        <w:pStyle w:val="Parta"/>
        <w:rPr>
          <w:rFonts w:eastAsiaTheme="minorEastAsia"/>
        </w:rPr>
      </w:pPr>
    </w:p>
    <w:p w14:paraId="170A6E35" w14:textId="77777777" w:rsidR="001502F1" w:rsidRDefault="001502F1" w:rsidP="0001454C">
      <w:pPr>
        <w:pStyle w:val="Parta"/>
        <w:rPr>
          <w:rFonts w:eastAsiaTheme="minorEastAsia"/>
        </w:rPr>
      </w:pPr>
    </w:p>
    <w:p w14:paraId="0632B243" w14:textId="77777777" w:rsidR="001502F1" w:rsidRDefault="001502F1" w:rsidP="0001454C">
      <w:pPr>
        <w:pStyle w:val="Parta"/>
        <w:rPr>
          <w:rFonts w:eastAsiaTheme="minorEastAsia"/>
        </w:rPr>
      </w:pPr>
    </w:p>
    <w:p w14:paraId="61ED60FF" w14:textId="77777777" w:rsidR="001502F1" w:rsidRDefault="001502F1" w:rsidP="0001454C">
      <w:pPr>
        <w:pStyle w:val="Parta"/>
        <w:rPr>
          <w:rFonts w:eastAsiaTheme="minorEastAsia"/>
        </w:rPr>
      </w:pPr>
    </w:p>
    <w:p w14:paraId="6AAEFA5D" w14:textId="77777777" w:rsidR="001502F1" w:rsidRDefault="001502F1" w:rsidP="0001454C">
      <w:pPr>
        <w:pStyle w:val="Parta"/>
        <w:rPr>
          <w:rFonts w:eastAsiaTheme="minorEastAsia"/>
        </w:rPr>
      </w:pPr>
    </w:p>
    <w:p w14:paraId="55C7B8EC" w14:textId="77777777" w:rsidR="001502F1" w:rsidRDefault="001502F1" w:rsidP="0001454C">
      <w:pPr>
        <w:pStyle w:val="Parta"/>
        <w:rPr>
          <w:rFonts w:eastAsiaTheme="minorEastAsia"/>
        </w:rPr>
      </w:pPr>
    </w:p>
    <w:p w14:paraId="6A0E083A" w14:textId="77777777" w:rsidR="001502F1" w:rsidRDefault="001502F1" w:rsidP="0001454C">
      <w:pPr>
        <w:pStyle w:val="Parta"/>
        <w:rPr>
          <w:rFonts w:eastAsiaTheme="minorEastAsia"/>
        </w:rPr>
      </w:pPr>
    </w:p>
    <w:p w14:paraId="375E98C0" w14:textId="77777777" w:rsidR="001502F1" w:rsidRDefault="001502F1" w:rsidP="0001454C">
      <w:pPr>
        <w:pStyle w:val="Parta"/>
        <w:rPr>
          <w:rFonts w:eastAsiaTheme="minorEastAsia"/>
        </w:rPr>
      </w:pPr>
    </w:p>
    <w:p w14:paraId="4316C502" w14:textId="77777777" w:rsidR="001502F1" w:rsidRDefault="001502F1" w:rsidP="0001454C">
      <w:pPr>
        <w:pStyle w:val="Parta"/>
        <w:rPr>
          <w:rFonts w:eastAsiaTheme="minorEastAsia"/>
        </w:rPr>
      </w:pPr>
    </w:p>
    <w:p w14:paraId="5B90AD99" w14:textId="77777777" w:rsidR="001502F1" w:rsidRDefault="001502F1" w:rsidP="0001454C">
      <w:pPr>
        <w:pStyle w:val="Parta"/>
        <w:rPr>
          <w:rFonts w:eastAsiaTheme="minorEastAsia"/>
        </w:rPr>
      </w:pPr>
    </w:p>
    <w:p w14:paraId="5860B88C" w14:textId="77777777" w:rsidR="001502F1" w:rsidRDefault="001502F1" w:rsidP="0001454C">
      <w:pPr>
        <w:pStyle w:val="Parta"/>
        <w:rPr>
          <w:rFonts w:eastAsiaTheme="minorEastAsia"/>
        </w:rPr>
      </w:pPr>
    </w:p>
    <w:p w14:paraId="1194B744" w14:textId="77777777" w:rsidR="001502F1" w:rsidRDefault="001502F1" w:rsidP="0001454C">
      <w:pPr>
        <w:pStyle w:val="Parta"/>
        <w:rPr>
          <w:rFonts w:eastAsiaTheme="minorEastAsia"/>
        </w:rPr>
      </w:pPr>
    </w:p>
    <w:p w14:paraId="11476E78" w14:textId="77777777" w:rsidR="001502F1" w:rsidRDefault="001502F1" w:rsidP="0001454C">
      <w:pPr>
        <w:pStyle w:val="Parta"/>
        <w:rPr>
          <w:rFonts w:eastAsiaTheme="minorEastAsia"/>
        </w:rPr>
      </w:pPr>
    </w:p>
    <w:p w14:paraId="7C659EFF" w14:textId="77777777" w:rsidR="001502F1" w:rsidRDefault="001502F1" w:rsidP="0001454C">
      <w:pPr>
        <w:pStyle w:val="Parta"/>
        <w:rPr>
          <w:rFonts w:eastAsiaTheme="minorEastAsia"/>
        </w:rPr>
      </w:pPr>
    </w:p>
    <w:p w14:paraId="61919FAF" w14:textId="77777777" w:rsidR="001502F1" w:rsidRDefault="001502F1" w:rsidP="0001454C">
      <w:pPr>
        <w:pStyle w:val="Parta"/>
        <w:rPr>
          <w:rFonts w:eastAsiaTheme="minorEastAsia"/>
        </w:rPr>
      </w:pPr>
    </w:p>
    <w:p w14:paraId="2AA7F0F1" w14:textId="77777777" w:rsidR="001502F1" w:rsidRDefault="001502F1" w:rsidP="0001454C">
      <w:pPr>
        <w:pStyle w:val="Parta"/>
        <w:rPr>
          <w:rFonts w:eastAsiaTheme="minorEastAsia"/>
        </w:rPr>
      </w:pPr>
    </w:p>
    <w:p w14:paraId="07D30467" w14:textId="77777777" w:rsidR="001502F1" w:rsidRDefault="001502F1" w:rsidP="0001454C">
      <w:pPr>
        <w:pStyle w:val="Parta"/>
        <w:rPr>
          <w:rFonts w:eastAsiaTheme="minorEastAsia"/>
        </w:rPr>
      </w:pPr>
    </w:p>
    <w:p w14:paraId="455C9565" w14:textId="77777777" w:rsidR="001502F1" w:rsidRDefault="001502F1" w:rsidP="003559E6">
      <w:pPr>
        <w:pStyle w:val="Parta"/>
        <w:rPr>
          <w:rFonts w:eastAsiaTheme="minorEastAsia"/>
        </w:rPr>
      </w:pPr>
      <w:r>
        <w:rPr>
          <w:rFonts w:eastAsiaTheme="minorEastAsia"/>
        </w:rPr>
        <w:t>(b)</w:t>
      </w:r>
      <w:r>
        <w:rPr>
          <w:rFonts w:eastAsiaTheme="minorEastAsia"/>
        </w:rPr>
        <w:tab/>
        <w:t xml:space="preserve">Given that </w:t>
      </w:r>
      <m:oMath>
        <m:r>
          <w:rPr>
            <w:rFonts w:ascii="Cambria Math" w:eastAsiaTheme="minorEastAsia" w:hAnsi="Cambria Math"/>
          </w:rPr>
          <m:t>AE=4</m:t>
        </m:r>
      </m:oMath>
      <w:r>
        <w:rPr>
          <w:rFonts w:eastAsiaTheme="minorEastAsia"/>
        </w:rPr>
        <w:t xml:space="preserve"> cm and </w:t>
      </w:r>
      <m:oMath>
        <m:r>
          <w:rPr>
            <w:rFonts w:ascii="Cambria Math" w:eastAsiaTheme="minorEastAsia" w:hAnsi="Cambria Math"/>
          </w:rPr>
          <m:t>BE=9</m:t>
        </m:r>
      </m:oMath>
      <w:r>
        <w:rPr>
          <w:rFonts w:eastAsiaTheme="minorEastAsia"/>
        </w:rPr>
        <w:t xml:space="preserve"> cm, determine the length of </w:t>
      </w:r>
      <m:oMath>
        <m:r>
          <w:rPr>
            <w:rFonts w:ascii="Cambria Math" w:eastAsiaTheme="minorEastAsia" w:hAnsi="Cambria Math"/>
          </w:rPr>
          <m:t>DC</m:t>
        </m:r>
      </m:oMath>
      <w:r>
        <w:rPr>
          <w:rFonts w:eastAsiaTheme="minorEastAsia"/>
        </w:rPr>
        <w:t>.</w:t>
      </w:r>
      <w:r>
        <w:rPr>
          <w:rFonts w:eastAsiaTheme="minorEastAsia"/>
        </w:rPr>
        <w:tab/>
        <w:t>(4 marks)</w:t>
      </w:r>
    </w:p>
    <w:p w14:paraId="0BDC2374" w14:textId="77777777" w:rsidR="001502F1" w:rsidRDefault="001502F1" w:rsidP="0001454C">
      <w:pPr>
        <w:pStyle w:val="Parta"/>
        <w:rPr>
          <w:rFonts w:eastAsiaTheme="minorEastAsia"/>
        </w:rPr>
      </w:pPr>
    </w:p>
    <w:p w14:paraId="5F5FB6BA" w14:textId="77777777" w:rsidR="001502F1" w:rsidRDefault="001502F1" w:rsidP="001502F1">
      <w:pPr>
        <w:pStyle w:val="QNum"/>
        <w:sectPr w:rsidR="001502F1" w:rsidSect="00DF3BCC">
          <w:headerReference w:type="first" r:id="rId13"/>
          <w:footerReference w:type="first" r:id="rId14"/>
          <w:pgSz w:w="11906" w:h="16838" w:code="9"/>
          <w:pgMar w:top="1247" w:right="1134" w:bottom="851" w:left="1304" w:header="737" w:footer="567" w:gutter="0"/>
          <w:cols w:space="708"/>
          <w:titlePg/>
          <w:docGrid w:linePitch="360"/>
        </w:sectPr>
      </w:pPr>
    </w:p>
    <w:p w14:paraId="70544E33" w14:textId="77777777" w:rsidR="001502F1" w:rsidRPr="00761F37" w:rsidRDefault="001502F1" w:rsidP="009B66B8">
      <w:pPr>
        <w:pStyle w:val="QNum"/>
        <w:rPr>
          <w:b w:val="0"/>
        </w:rPr>
      </w:pPr>
      <w:r>
        <w:rPr>
          <w:b w:val="0"/>
        </w:rPr>
        <w:lastRenderedPageBreak/>
        <w:t>Supplementary page</w:t>
      </w:r>
    </w:p>
    <w:p w14:paraId="6D48FABA" w14:textId="77777777" w:rsidR="001502F1" w:rsidRPr="008A70F8" w:rsidRDefault="001502F1" w:rsidP="009B66B8"/>
    <w:p w14:paraId="23C7A9AF" w14:textId="77777777" w:rsidR="001502F1" w:rsidRDefault="001502F1" w:rsidP="009B66B8">
      <w:r>
        <w:t>Question number: _________</w:t>
      </w:r>
    </w:p>
    <w:p w14:paraId="3DC558A5" w14:textId="77777777" w:rsidR="001502F1" w:rsidRDefault="001502F1" w:rsidP="00D3315D"/>
    <w:p w14:paraId="56E68303" w14:textId="77777777" w:rsidR="001502F1" w:rsidRDefault="001502F1" w:rsidP="00CA483B">
      <w:pPr>
        <w:sectPr w:rsidR="001502F1"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643CF875" w14:textId="77777777" w:rsidR="001502F1" w:rsidRDefault="001502F1" w:rsidP="00CA483B">
      <w:bookmarkStart w:id="27" w:name="bMkTab2"/>
      <w:bookmarkEnd w:id="27"/>
    </w:p>
    <w:p w14:paraId="12148FB3" w14:textId="77777777" w:rsidR="001502F1" w:rsidRDefault="001502F1" w:rsidP="00CA483B"/>
    <w:p w14:paraId="39D98EC9" w14:textId="77777777" w:rsidR="001502F1" w:rsidRDefault="001502F1" w:rsidP="00CA483B"/>
    <w:p w14:paraId="6A4776CE" w14:textId="77777777" w:rsidR="001502F1" w:rsidRDefault="001502F1" w:rsidP="00CA483B"/>
    <w:p w14:paraId="52A5A91B" w14:textId="77777777" w:rsidR="001502F1" w:rsidRDefault="001502F1" w:rsidP="00CA483B"/>
    <w:p w14:paraId="38555CB5" w14:textId="77777777" w:rsidR="001502F1" w:rsidRDefault="001502F1" w:rsidP="00CA483B"/>
    <w:p w14:paraId="3DD254CF" w14:textId="77777777" w:rsidR="001502F1" w:rsidRDefault="001502F1" w:rsidP="00CA483B"/>
    <w:p w14:paraId="490C66DC" w14:textId="77777777" w:rsidR="001502F1" w:rsidRDefault="001502F1" w:rsidP="00CA483B"/>
    <w:p w14:paraId="7BD2E1B5" w14:textId="77777777" w:rsidR="001502F1" w:rsidRDefault="001502F1" w:rsidP="00CA483B"/>
    <w:p w14:paraId="6429CA26" w14:textId="77777777" w:rsidR="001502F1" w:rsidRDefault="001502F1" w:rsidP="00CA483B"/>
    <w:p w14:paraId="323CF523" w14:textId="77777777" w:rsidR="001502F1" w:rsidRDefault="001502F1" w:rsidP="00CA483B"/>
    <w:p w14:paraId="679517AE" w14:textId="77777777" w:rsidR="001502F1" w:rsidRDefault="001502F1" w:rsidP="00CA483B"/>
    <w:p w14:paraId="5DBA517D" w14:textId="77777777" w:rsidR="001502F1" w:rsidRDefault="001502F1" w:rsidP="00CA483B"/>
    <w:p w14:paraId="4FD51C19" w14:textId="77777777" w:rsidR="001502F1" w:rsidRDefault="001502F1" w:rsidP="00CA483B"/>
    <w:p w14:paraId="3DA3D64E" w14:textId="77777777" w:rsidR="001502F1" w:rsidRDefault="001502F1" w:rsidP="00CA483B"/>
    <w:p w14:paraId="51614567" w14:textId="77777777" w:rsidR="001502F1" w:rsidRDefault="001502F1" w:rsidP="00CA483B"/>
    <w:p w14:paraId="1BB05CCF" w14:textId="77777777" w:rsidR="001502F1" w:rsidRDefault="001502F1" w:rsidP="00CA483B"/>
    <w:p w14:paraId="57E52340" w14:textId="77777777" w:rsidR="001502F1" w:rsidRDefault="001502F1" w:rsidP="00CA483B"/>
    <w:p w14:paraId="0C8634FB" w14:textId="77777777" w:rsidR="001502F1" w:rsidRDefault="001502F1" w:rsidP="00CA483B"/>
    <w:p w14:paraId="13AB35C9" w14:textId="77777777" w:rsidR="001502F1" w:rsidRDefault="001502F1" w:rsidP="00CA483B"/>
    <w:p w14:paraId="2A3B2721" w14:textId="77777777" w:rsidR="001502F1" w:rsidRDefault="001502F1" w:rsidP="00CA483B"/>
    <w:p w14:paraId="3A58DEED" w14:textId="77777777" w:rsidR="001502F1" w:rsidRDefault="001502F1" w:rsidP="00CA483B"/>
    <w:p w14:paraId="7E6CFDF0" w14:textId="77777777" w:rsidR="001502F1" w:rsidRDefault="001502F1" w:rsidP="00CA483B"/>
    <w:p w14:paraId="3656EA35" w14:textId="77777777" w:rsidR="001502F1" w:rsidRDefault="001502F1" w:rsidP="00CA483B"/>
    <w:p w14:paraId="3F63BD35" w14:textId="77777777" w:rsidR="001502F1" w:rsidRDefault="001502F1" w:rsidP="00CA483B"/>
    <w:p w14:paraId="705E7ECE" w14:textId="77777777" w:rsidR="001502F1" w:rsidRDefault="001502F1" w:rsidP="00CA483B"/>
    <w:p w14:paraId="74339BE5" w14:textId="77777777" w:rsidR="001502F1" w:rsidRDefault="001502F1" w:rsidP="00CA483B"/>
    <w:p w14:paraId="7AF09227" w14:textId="77777777" w:rsidR="001502F1" w:rsidRDefault="001502F1" w:rsidP="00CA483B"/>
    <w:p w14:paraId="7A23ED02" w14:textId="77777777" w:rsidR="001502F1" w:rsidRDefault="001502F1" w:rsidP="00CA483B"/>
    <w:p w14:paraId="4F4855E5" w14:textId="77777777" w:rsidR="001502F1" w:rsidRDefault="001502F1" w:rsidP="00CA483B"/>
    <w:p w14:paraId="251408E3" w14:textId="77777777" w:rsidR="001502F1" w:rsidRDefault="001502F1" w:rsidP="00CA483B"/>
    <w:p w14:paraId="0CA5A603" w14:textId="77777777" w:rsidR="001502F1" w:rsidRDefault="001502F1" w:rsidP="00CA483B"/>
    <w:p w14:paraId="49DE87BF" w14:textId="77777777" w:rsidR="001502F1" w:rsidRDefault="001502F1" w:rsidP="00CA483B"/>
    <w:p w14:paraId="790A8F3D" w14:textId="77777777" w:rsidR="001502F1" w:rsidRDefault="001502F1" w:rsidP="00CA483B"/>
    <w:p w14:paraId="252603BC" w14:textId="77777777" w:rsidR="001502F1" w:rsidRDefault="001502F1" w:rsidP="00CA483B"/>
    <w:p w14:paraId="3E69FE6A" w14:textId="77777777" w:rsidR="001502F1" w:rsidRDefault="001502F1" w:rsidP="00CA483B"/>
    <w:p w14:paraId="03520E6A" w14:textId="77777777" w:rsidR="001502F1" w:rsidRDefault="001502F1" w:rsidP="00CA483B"/>
    <w:p w14:paraId="7DFFAD2E" w14:textId="77777777" w:rsidR="001502F1" w:rsidRDefault="001502F1" w:rsidP="00CA483B"/>
    <w:p w14:paraId="54A3B227" w14:textId="77777777" w:rsidR="001502F1" w:rsidRDefault="001502F1" w:rsidP="00CA483B"/>
    <w:p w14:paraId="26F65710" w14:textId="77777777" w:rsidR="001502F1" w:rsidRDefault="001502F1" w:rsidP="00CA483B"/>
    <w:p w14:paraId="5376D2EF" w14:textId="77777777" w:rsidR="001502F1" w:rsidRDefault="001502F1" w:rsidP="00CA483B"/>
    <w:p w14:paraId="1086F7AA" w14:textId="77777777" w:rsidR="001502F1" w:rsidRDefault="001502F1" w:rsidP="00CA483B"/>
    <w:p w14:paraId="24D7EA42" w14:textId="77777777" w:rsidR="001502F1" w:rsidRDefault="001502F1" w:rsidP="00CA483B"/>
    <w:p w14:paraId="0A42B3FB" w14:textId="77777777" w:rsidR="001502F1" w:rsidRDefault="001502F1" w:rsidP="00CA483B"/>
    <w:p w14:paraId="3BFF5B08" w14:textId="77777777" w:rsidR="001502F1" w:rsidRDefault="001502F1" w:rsidP="00CA483B"/>
    <w:p w14:paraId="4E541A3F" w14:textId="77777777" w:rsidR="001502F1" w:rsidRDefault="001502F1" w:rsidP="00CA483B"/>
    <w:p w14:paraId="0B7FC2A6" w14:textId="77777777" w:rsidR="001502F1" w:rsidRDefault="001502F1" w:rsidP="00CA483B"/>
    <w:p w14:paraId="3F5B1307" w14:textId="77777777" w:rsidR="001502F1" w:rsidRDefault="001502F1" w:rsidP="00CA483B"/>
    <w:p w14:paraId="23F5BA47" w14:textId="77777777" w:rsidR="001502F1" w:rsidRDefault="001502F1" w:rsidP="00CA483B"/>
    <w:p w14:paraId="24F7FB41" w14:textId="796F69DD" w:rsidR="001502F1" w:rsidRDefault="001502F1" w:rsidP="00176942">
      <w:pPr>
        <w:pStyle w:val="WAXCopy"/>
      </w:pPr>
      <w:r>
        <w:rPr>
          <w:rFonts w:cs="Arial"/>
        </w:rPr>
        <w:t>©</w:t>
      </w:r>
      <w:r>
        <w:t xml:space="preserve"> 2020 WA Exam Papers.</w:t>
      </w:r>
      <w:r w:rsidRPr="00CB55EC">
        <w:t xml:space="preserve"> </w:t>
      </w:r>
      <w:bookmarkStart w:id="28" w:name="school"/>
      <w:bookmarkEnd w:id="28"/>
      <w:r w:rsidR="00FA4447">
        <w:t>Baldivis Secondary College has a non-exclusive licence to copy and communicate this document for non-commercial, educational use within the school. No other copying, communication or use is permitted without the express written permission of WA Exam Papers. SN261-151-5.</w:t>
      </w:r>
    </w:p>
    <w:p w14:paraId="586EAEB3" w14:textId="77777777" w:rsidR="001502F1" w:rsidRPr="00F913EF" w:rsidRDefault="001502F1" w:rsidP="00F913EF"/>
    <w:p w14:paraId="6A02751E" w14:textId="6FD1D184" w:rsidR="001502F1" w:rsidRPr="007629AB" w:rsidRDefault="001502F1" w:rsidP="001502F1">
      <w:pPr>
        <w:pStyle w:val="QNum"/>
      </w:pPr>
    </w:p>
    <w:sectPr w:rsidR="001502F1"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D808F" w14:textId="77777777" w:rsidR="00725F07" w:rsidRDefault="00725F07" w:rsidP="00066BEF">
      <w:r>
        <w:separator/>
      </w:r>
    </w:p>
  </w:endnote>
  <w:endnote w:type="continuationSeparator" w:id="0">
    <w:p w14:paraId="1284ECCF" w14:textId="77777777" w:rsidR="00725F07" w:rsidRDefault="00725F0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CAF12" w14:textId="64EC02C8" w:rsidR="001502F1" w:rsidRDefault="001502F1">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A5EA2" w14:textId="5433DE82" w:rsidR="001502F1" w:rsidRDefault="001502F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DBACA" w14:textId="77E3BFD4" w:rsidR="001502F1" w:rsidRDefault="001502F1">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A97E" w14:textId="77777777" w:rsidR="001502F1" w:rsidRDefault="001502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785E7" w14:textId="77777777" w:rsidR="001502F1" w:rsidRDefault="001502F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3DA0" w14:textId="77777777" w:rsidR="001502F1" w:rsidRDefault="001502F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E6B98" w14:textId="77777777" w:rsidR="00D3315D" w:rsidRDefault="00725F0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B204D" w14:textId="77777777" w:rsidR="007514AB" w:rsidRDefault="00725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61B49" w14:textId="77777777" w:rsidR="00725F07" w:rsidRDefault="00725F07" w:rsidP="00066BEF">
      <w:r>
        <w:separator/>
      </w:r>
    </w:p>
  </w:footnote>
  <w:footnote w:type="continuationSeparator" w:id="0">
    <w:p w14:paraId="0F97C35A" w14:textId="77777777" w:rsidR="00725F07" w:rsidRDefault="00725F0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61A5F" w14:textId="78D5D3E0" w:rsidR="001502F1" w:rsidRPr="001502F1" w:rsidRDefault="00FA4447" w:rsidP="001502F1">
    <w:pPr>
      <w:pStyle w:val="Header"/>
    </w:pPr>
    <w:r>
      <w:rPr>
        <w:noProof/>
        <w:lang w:eastAsia="en-AU"/>
      </w:rPr>
      <mc:AlternateContent>
        <mc:Choice Requires="wps">
          <w:drawing>
            <wp:anchor distT="0" distB="0" distL="114300" distR="114300" simplePos="0" relativeHeight="251664384" behindDoc="0" locked="0" layoutInCell="1" allowOverlap="1" wp14:anchorId="2DE85F0C" wp14:editId="20278397">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B0C16D"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eeT1nt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5185AB92" wp14:editId="4B54FF99">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168AB0" w14:textId="526D6F55" w:rsidR="00FA4447" w:rsidRPr="00FA4447" w:rsidRDefault="00FA4447" w:rsidP="00FA4447">
                          <w:pPr>
                            <w:jc w:val="center"/>
                            <w:rPr>
                              <w:color w:val="808080"/>
                            </w:rPr>
                          </w:pPr>
                          <w:r w:rsidRPr="00FA444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85AB92" id="_x0000_t202" coordsize="21600,21600" o:spt="202" path="m,l,21600r21600,l21600,xe">
              <v:stroke joinstyle="miter"/>
              <v:path gradientshapeok="t" o:connecttype="rect"/>
            </v:shapetype>
            <v:shape id="Text Box 8"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YdnYTJgIAAEs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21168AB0" w14:textId="526D6F55" w:rsidR="00FA4447" w:rsidRPr="00FA4447" w:rsidRDefault="00FA4447" w:rsidP="00FA4447">
                    <w:pPr>
                      <w:jc w:val="center"/>
                      <w:rPr>
                        <w:color w:val="808080"/>
                      </w:rPr>
                    </w:pPr>
                    <w:r w:rsidRPr="00FA4447">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D9D593C" wp14:editId="4BD044E2">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44ED28" w14:textId="4B1CE105" w:rsidR="00FA4447" w:rsidRPr="00FA4447" w:rsidRDefault="00FA4447">
                          <w:pPr>
                            <w:rPr>
                              <w:rFonts w:cs="Arial"/>
                              <w:color w:val="666666"/>
                              <w:sz w:val="12"/>
                            </w:rPr>
                          </w:pPr>
                          <w:r w:rsidRPr="00FA4447">
                            <w:rPr>
                              <w:rFonts w:cs="Arial"/>
                              <w:color w:val="666666"/>
                              <w:sz w:val="12"/>
                            </w:rPr>
                            <w:t>SN261-151-5</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9D593C" id="Text Box 7"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9bKAIAAEkEAAAOAAAAZHJzL2Uyb0RvYy54bWysVE2P2jAQvVfqf7B8Lwm0LG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Yk9PWygCAABJ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5C44ED28" w14:textId="4B1CE105" w:rsidR="00FA4447" w:rsidRPr="00FA4447" w:rsidRDefault="00FA4447">
                    <w:pPr>
                      <w:rPr>
                        <w:rFonts w:cs="Arial"/>
                        <w:color w:val="666666"/>
                        <w:sz w:val="12"/>
                      </w:rPr>
                    </w:pPr>
                    <w:r w:rsidRPr="00FA4447">
                      <w:rPr>
                        <w:rFonts w:cs="Arial"/>
                        <w:color w:val="666666"/>
                        <w:sz w:val="12"/>
                      </w:rPr>
                      <w:t>SN261-151-5</w:t>
                    </w:r>
                  </w:p>
                </w:txbxContent>
              </v:textbox>
            </v:shape>
          </w:pict>
        </mc:Fallback>
      </mc:AlternateContent>
    </w:r>
    <w:r w:rsidR="001502F1">
      <w:t>SPECIALIST UNIT 1</w:t>
    </w:r>
    <w:r w:rsidR="001502F1">
      <w:tab/>
    </w:r>
    <w:r w:rsidR="001502F1">
      <w:fldChar w:fldCharType="begin"/>
    </w:r>
    <w:r w:rsidR="001502F1">
      <w:instrText xml:space="preserve"> PAGE  \* MERGEFORMAT </w:instrText>
    </w:r>
    <w:r w:rsidR="001502F1">
      <w:fldChar w:fldCharType="separate"/>
    </w:r>
    <w:r w:rsidR="00EE13B5">
      <w:rPr>
        <w:noProof/>
      </w:rPr>
      <w:t>8</w:t>
    </w:r>
    <w:r w:rsidR="001502F1">
      <w:fldChar w:fldCharType="end"/>
    </w:r>
    <w:r w:rsidR="001502F1">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0DDE7BDC" w:rsidR="00066BEF" w:rsidRPr="001502F1" w:rsidRDefault="00FA4447" w:rsidP="001502F1">
    <w:pPr>
      <w:pStyle w:val="Header"/>
    </w:pPr>
    <w:r>
      <w:rPr>
        <w:noProof/>
        <w:lang w:eastAsia="en-AU"/>
      </w:rPr>
      <mc:AlternateContent>
        <mc:Choice Requires="wps">
          <w:drawing>
            <wp:anchor distT="0" distB="0" distL="114300" distR="114300" simplePos="0" relativeHeight="251661312" behindDoc="0" locked="0" layoutInCell="1" allowOverlap="1" wp14:anchorId="49F4E23C" wp14:editId="0316C482">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F85CE5"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wL0gEAAAQ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pr+YYzJywd0XNC&#10;ofshsYN3jgz0yDbZpzHEhtIP7ojXKIYjZtGTQpv/JIdNxdvL4i1Micl5UdLqdrvZvq+L79ULMGBM&#10;H8BblictN9pl2aIR548xUTFKvaXkZePyGL3R3ZM2pgTYnw4G2VnQQd/X+cs9E/BVGkUZWmUlc+9l&#10;li4GZtovoMgL6nZdypdbCAutkBJcWl95jaPsDFPUwgKs/wy85mcolBv6N+AFUSp7lxaw1c7j76qn&#10;6daymvNvDsy6swUn313KqRZr6KoV567PIt/l13GBvzze/Q8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okawL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264BD871" wp14:editId="4F1113DB">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CB3B8E" w14:textId="1F5305C5" w:rsidR="00FA4447" w:rsidRPr="00FA4447" w:rsidRDefault="00FA4447" w:rsidP="00FA4447">
                          <w:pPr>
                            <w:jc w:val="center"/>
                            <w:rPr>
                              <w:color w:val="808080"/>
                            </w:rPr>
                          </w:pPr>
                          <w:r w:rsidRPr="00FA444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4BD871" id="_x0000_t202" coordsize="21600,21600" o:spt="202" path="m,l,21600r21600,l21600,xe">
              <v:stroke joinstyle="miter"/>
              <v:path gradientshapeok="t" o:connecttype="rect"/>
            </v:shapetype>
            <v:shape id="Text Box 5"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zG7sT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5CCB3B8E" w14:textId="1F5305C5" w:rsidR="00FA4447" w:rsidRPr="00FA4447" w:rsidRDefault="00FA4447" w:rsidP="00FA4447">
                    <w:pPr>
                      <w:jc w:val="center"/>
                      <w:rPr>
                        <w:color w:val="808080"/>
                      </w:rPr>
                    </w:pPr>
                    <w:r w:rsidRPr="00FA4447">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6844D5D9" wp14:editId="32D2CAE2">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F5D1EC" w14:textId="7E7C2FCB" w:rsidR="00FA4447" w:rsidRPr="00FA4447" w:rsidRDefault="00FA4447">
                          <w:pPr>
                            <w:rPr>
                              <w:rFonts w:cs="Arial"/>
                              <w:color w:val="666666"/>
                              <w:sz w:val="12"/>
                            </w:rPr>
                          </w:pPr>
                          <w:r w:rsidRPr="00FA4447">
                            <w:rPr>
                              <w:rFonts w:cs="Arial"/>
                              <w:color w:val="666666"/>
                              <w:sz w:val="12"/>
                            </w:rPr>
                            <w:t>SN261-151-5</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44D5D9" id="Text Box 4"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fmJQIAAEIEAAAOAAAAZHJzL2Uyb0RvYy54bWysU8Fu2zAMvQ/YPwi6L3aypEu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CPwfmJQIAAEI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67F5D1EC" w14:textId="7E7C2FCB" w:rsidR="00FA4447" w:rsidRPr="00FA4447" w:rsidRDefault="00FA4447">
                    <w:pPr>
                      <w:rPr>
                        <w:rFonts w:cs="Arial"/>
                        <w:color w:val="666666"/>
                        <w:sz w:val="12"/>
                      </w:rPr>
                    </w:pPr>
                    <w:r w:rsidRPr="00FA4447">
                      <w:rPr>
                        <w:rFonts w:cs="Arial"/>
                        <w:color w:val="666666"/>
                        <w:sz w:val="12"/>
                      </w:rPr>
                      <w:t>SN261-151-5</w:t>
                    </w:r>
                  </w:p>
                </w:txbxContent>
              </v:textbox>
            </v:shape>
          </w:pict>
        </mc:Fallback>
      </mc:AlternateContent>
    </w:r>
    <w:r w:rsidR="001502F1">
      <w:t>CALCULATOR-FREE</w:t>
    </w:r>
    <w:r w:rsidR="001502F1">
      <w:tab/>
    </w:r>
    <w:r w:rsidR="001502F1">
      <w:fldChar w:fldCharType="begin"/>
    </w:r>
    <w:r w:rsidR="001502F1">
      <w:instrText xml:space="preserve"> PAGE  \* MERGEFORMAT </w:instrText>
    </w:r>
    <w:r w:rsidR="001502F1">
      <w:fldChar w:fldCharType="separate"/>
    </w:r>
    <w:r w:rsidR="00EE13B5">
      <w:rPr>
        <w:noProof/>
      </w:rPr>
      <w:t>9</w:t>
    </w:r>
    <w:r w:rsidR="001502F1">
      <w:fldChar w:fldCharType="end"/>
    </w:r>
    <w:r w:rsidR="001502F1">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33133" w14:textId="2935821C" w:rsidR="001502F1" w:rsidRPr="001502F1" w:rsidRDefault="00FA4447" w:rsidP="001502F1">
    <w:pPr>
      <w:pStyle w:val="Header"/>
    </w:pPr>
    <w:r>
      <w:rPr>
        <w:noProof/>
        <w:lang w:eastAsia="en-AU"/>
      </w:rPr>
      <mc:AlternateContent>
        <mc:Choice Requires="wps">
          <w:drawing>
            <wp:anchor distT="0" distB="0" distL="114300" distR="114300" simplePos="0" relativeHeight="251667456" behindDoc="0" locked="0" layoutInCell="1" allowOverlap="1" wp14:anchorId="1656D895" wp14:editId="32726DF6">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7CDEF7"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1C4561E5" wp14:editId="63EC3AA6">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FB5D5E" w14:textId="782FFC3A" w:rsidR="00FA4447" w:rsidRPr="00FA4447" w:rsidRDefault="00FA4447" w:rsidP="00FA4447">
                          <w:pPr>
                            <w:jc w:val="center"/>
                            <w:rPr>
                              <w:color w:val="808080"/>
                            </w:rPr>
                          </w:pPr>
                          <w:r w:rsidRPr="00FA444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C4561E5"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o/Jg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14So/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77FB5D5E" w14:textId="782FFC3A" w:rsidR="00FA4447" w:rsidRPr="00FA4447" w:rsidRDefault="00FA4447" w:rsidP="00FA4447">
                    <w:pPr>
                      <w:jc w:val="center"/>
                      <w:rPr>
                        <w:color w:val="808080"/>
                      </w:rPr>
                    </w:pPr>
                    <w:r w:rsidRPr="00FA4447">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0B604B7" wp14:editId="6F4D6A39">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3001CB" w14:textId="15F66A57" w:rsidR="00FA4447" w:rsidRPr="00FA4447" w:rsidRDefault="00FA4447">
                          <w:pPr>
                            <w:rPr>
                              <w:rFonts w:cs="Arial"/>
                              <w:color w:val="666666"/>
                              <w:sz w:val="12"/>
                            </w:rPr>
                          </w:pPr>
                          <w:r w:rsidRPr="00FA4447">
                            <w:rPr>
                              <w:rFonts w:cs="Arial"/>
                              <w:color w:val="666666"/>
                              <w:sz w:val="12"/>
                            </w:rPr>
                            <w:t>SN261-151-5</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B604B7" id="Text Box 10"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qJw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yKDqq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653001CB" w14:textId="15F66A57" w:rsidR="00FA4447" w:rsidRPr="00FA4447" w:rsidRDefault="00FA4447">
                    <w:pPr>
                      <w:rPr>
                        <w:rFonts w:cs="Arial"/>
                        <w:color w:val="666666"/>
                        <w:sz w:val="12"/>
                      </w:rPr>
                    </w:pPr>
                    <w:r w:rsidRPr="00FA4447">
                      <w:rPr>
                        <w:rFonts w:cs="Arial"/>
                        <w:color w:val="666666"/>
                        <w:sz w:val="12"/>
                      </w:rPr>
                      <w:t>SN261-151-5</w:t>
                    </w:r>
                  </w:p>
                </w:txbxContent>
              </v:textbox>
            </v:shape>
          </w:pict>
        </mc:Fallback>
      </mc:AlternateContent>
    </w:r>
    <w:r w:rsidR="001502F1">
      <w:t>SPECIALIST UNIT 1</w:t>
    </w:r>
    <w:r w:rsidR="001502F1">
      <w:tab/>
    </w:r>
    <w:r w:rsidR="001502F1">
      <w:fldChar w:fldCharType="begin"/>
    </w:r>
    <w:r w:rsidR="001502F1">
      <w:instrText xml:space="preserve"> PAGE  \* MERGEFORMAT </w:instrText>
    </w:r>
    <w:r w:rsidR="001502F1">
      <w:fldChar w:fldCharType="separate"/>
    </w:r>
    <w:r w:rsidR="00EE13B5">
      <w:rPr>
        <w:noProof/>
      </w:rPr>
      <w:t>10</w:t>
    </w:r>
    <w:r w:rsidR="001502F1">
      <w:fldChar w:fldCharType="end"/>
    </w:r>
    <w:r w:rsidR="001502F1">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91F76" w14:textId="4CAE5031" w:rsidR="001502F1" w:rsidRPr="001502F1" w:rsidRDefault="00FA4447" w:rsidP="001502F1">
    <w:pPr>
      <w:pStyle w:val="Header"/>
    </w:pPr>
    <w:r>
      <w:rPr>
        <w:noProof/>
        <w:lang w:eastAsia="en-AU"/>
      </w:rPr>
      <mc:AlternateContent>
        <mc:Choice Requires="wps">
          <w:drawing>
            <wp:anchor distT="0" distB="0" distL="114300" distR="114300" simplePos="0" relativeHeight="251670528" behindDoc="0" locked="0" layoutInCell="1" allowOverlap="1" wp14:anchorId="4482BE18" wp14:editId="58E8127C">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7F7571"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6ABC9274" wp14:editId="2126313C">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FABB44" w14:textId="5236F372" w:rsidR="00FA4447" w:rsidRPr="00FA4447" w:rsidRDefault="00FA4447" w:rsidP="00FA4447">
                          <w:pPr>
                            <w:jc w:val="center"/>
                            <w:rPr>
                              <w:color w:val="808080"/>
                            </w:rPr>
                          </w:pPr>
                          <w:r w:rsidRPr="00FA444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BC9274" id="_x0000_t202" coordsize="21600,21600" o:spt="202" path="m,l,21600r21600,l21600,xe">
              <v:stroke joinstyle="miter"/>
              <v:path gradientshapeok="t" o:connecttype="rect"/>
            </v:shapetype>
            <v:shape id="Text Box 14"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R9WxES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72FABB44" w14:textId="5236F372" w:rsidR="00FA4447" w:rsidRPr="00FA4447" w:rsidRDefault="00FA4447" w:rsidP="00FA4447">
                    <w:pPr>
                      <w:jc w:val="center"/>
                      <w:rPr>
                        <w:color w:val="808080"/>
                      </w:rPr>
                    </w:pPr>
                    <w:r w:rsidRPr="00FA4447">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2A85C022" wp14:editId="22D54ECE">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197E61" w14:textId="74FC89CC" w:rsidR="00FA4447" w:rsidRPr="00FA4447" w:rsidRDefault="00FA4447">
                          <w:pPr>
                            <w:rPr>
                              <w:rFonts w:cs="Arial"/>
                              <w:color w:val="666666"/>
                              <w:sz w:val="12"/>
                            </w:rPr>
                          </w:pPr>
                          <w:r w:rsidRPr="00FA4447">
                            <w:rPr>
                              <w:rFonts w:cs="Arial"/>
                              <w:color w:val="666666"/>
                              <w:sz w:val="12"/>
                            </w:rPr>
                            <w:t>SN261-151-5</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85C022" id="Text Box 13"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pEKAIAAEsEAAAOAAAAZHJzL2Uyb0RvYy54bWysVE2P2jAQvVfqf7B8Lwls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NS3pE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37197E61" w14:textId="74FC89CC" w:rsidR="00FA4447" w:rsidRPr="00FA4447" w:rsidRDefault="00FA4447">
                    <w:pPr>
                      <w:rPr>
                        <w:rFonts w:cs="Arial"/>
                        <w:color w:val="666666"/>
                        <w:sz w:val="12"/>
                      </w:rPr>
                    </w:pPr>
                    <w:r w:rsidRPr="00FA4447">
                      <w:rPr>
                        <w:rFonts w:cs="Arial"/>
                        <w:color w:val="666666"/>
                        <w:sz w:val="12"/>
                      </w:rPr>
                      <w:t>SN261-151-5</w:t>
                    </w:r>
                  </w:p>
                </w:txbxContent>
              </v:textbox>
            </v:shape>
          </w:pict>
        </mc:Fallback>
      </mc:AlternateContent>
    </w:r>
    <w:r w:rsidR="001502F1">
      <w:t>CALCULATOR-FREE</w:t>
    </w:r>
    <w:r w:rsidR="001502F1">
      <w:tab/>
    </w:r>
    <w:r w:rsidR="001502F1">
      <w:fldChar w:fldCharType="begin"/>
    </w:r>
    <w:r w:rsidR="001502F1">
      <w:instrText xml:space="preserve"> PAGE  \* MERGEFORMAT </w:instrText>
    </w:r>
    <w:r w:rsidR="001502F1">
      <w:fldChar w:fldCharType="separate"/>
    </w:r>
    <w:r w:rsidR="00EE13B5">
      <w:rPr>
        <w:noProof/>
      </w:rPr>
      <w:t>11</w:t>
    </w:r>
    <w:r w:rsidR="001502F1">
      <w:fldChar w:fldCharType="end"/>
    </w:r>
    <w:r w:rsidR="001502F1">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0EACF" w14:textId="77777777" w:rsidR="00D3315D" w:rsidRDefault="00725F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E050E" w14:textId="77777777" w:rsidR="007514AB" w:rsidRDefault="00725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502F1"/>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25F07"/>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EE13B5"/>
    <w:rsid w:val="00F14DC8"/>
    <w:rsid w:val="00F85828"/>
    <w:rsid w:val="00F913EF"/>
    <w:rsid w:val="00FA4447"/>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1502F1"/>
    <w:pPr>
      <w:contextualSpacing w:val="0"/>
    </w:pPr>
    <w:rPr>
      <w:rFonts w:eastAsiaTheme="minorHAnsi" w:cstheme="minorBidi"/>
      <w:szCs w:val="22"/>
    </w:rPr>
  </w:style>
  <w:style w:type="paragraph" w:customStyle="1" w:styleId="Parts">
    <w:name w:val="Part(s)"/>
    <w:basedOn w:val="Part"/>
    <w:qFormat/>
    <w:rsid w:val="001502F1"/>
    <w:pPr>
      <w:spacing w:line="264" w:lineRule="auto"/>
    </w:pPr>
  </w:style>
  <w:style w:type="paragraph" w:customStyle="1" w:styleId="WAXCopy">
    <w:name w:val="WAXCopy"/>
    <w:basedOn w:val="Normal"/>
    <w:rsid w:val="001502F1"/>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914</Words>
  <Characters>5216</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2020 Mathematics Specialist Unit 1 Exam - Section 1 (Additional version)</vt:lpstr>
    </vt:vector>
  </TitlesOfParts>
  <Manager>Charlie Watson</Manager>
  <Company>WA Exam Papers (WAEP)</Company>
  <LinksUpToDate>false</LinksUpToDate>
  <CharactersWithSpaces>6118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1 (Additional version)</dc:title>
  <dc:subject>Regular version purchased by Baldivis Secondary College, SN261-151-5</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RUST Joanne [Baldivis Secondary College]</cp:lastModifiedBy>
  <cp:revision>2</cp:revision>
  <dcterms:created xsi:type="dcterms:W3CDTF">2020-07-03T08:30:00Z</dcterms:created>
  <dcterms:modified xsi:type="dcterms:W3CDTF">2020-07-03T08:30:00Z</dcterms:modified>
  <cp:category>ATAR Mathematics Examination Papers</cp:category>
</cp:coreProperties>
</file>