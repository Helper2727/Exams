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236C" w14:textId="77777777" w:rsidR="00CC6F40" w:rsidRPr="00101168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0116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101168">
        <w:rPr>
          <w:rFonts w:ascii="Arial" w:hAnsi="Arial" w:cs="Arial"/>
          <w:i/>
          <w:sz w:val="18"/>
          <w:szCs w:val="18"/>
        </w:rPr>
        <w:t>West Australian Test Papers</w:t>
      </w:r>
      <w:r w:rsidRPr="00101168">
        <w:rPr>
          <w:rFonts w:ascii="Arial" w:hAnsi="Arial" w:cs="Arial"/>
          <w:sz w:val="18"/>
          <w:szCs w:val="18"/>
        </w:rPr>
        <w:t>.</w:t>
      </w:r>
    </w:p>
    <w:p w14:paraId="3CE9236D" w14:textId="77777777" w:rsidR="00CC6F40" w:rsidRPr="00101168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0116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3CE9236E" w14:textId="1B923B17" w:rsidR="00CC6F40" w:rsidRPr="00101168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01168">
        <w:rPr>
          <w:rFonts w:ascii="Arial" w:hAnsi="Arial" w:cs="Arial"/>
          <w:sz w:val="18"/>
          <w:szCs w:val="18"/>
        </w:rPr>
        <w:t xml:space="preserve">Test papers must be withdrawn after use and stored securely in the school until Friday </w:t>
      </w:r>
      <w:r w:rsidR="00917028">
        <w:rPr>
          <w:rFonts w:ascii="Arial" w:hAnsi="Arial" w:cs="Arial"/>
          <w:sz w:val="18"/>
          <w:szCs w:val="18"/>
        </w:rPr>
        <w:t>1st</w:t>
      </w:r>
      <w:r w:rsidR="00101168" w:rsidRPr="00101168">
        <w:rPr>
          <w:rFonts w:ascii="Arial" w:hAnsi="Arial" w:cs="Arial"/>
          <w:sz w:val="18"/>
          <w:szCs w:val="18"/>
        </w:rPr>
        <w:t xml:space="preserve"> December 2017</w:t>
      </w:r>
      <w:r w:rsidRPr="00101168">
        <w:rPr>
          <w:rFonts w:ascii="Arial" w:hAnsi="Arial" w:cs="Arial"/>
          <w:sz w:val="18"/>
          <w:szCs w:val="18"/>
        </w:rPr>
        <w:t>.</w:t>
      </w:r>
    </w:p>
    <w:p w14:paraId="3CE9236F" w14:textId="77777777" w:rsidR="00CC6F40" w:rsidRDefault="00CC6F40" w:rsidP="00CC6F40">
      <w:pPr>
        <w:rPr>
          <w:rFonts w:ascii="Arial" w:hAnsi="Arial" w:cs="Arial"/>
          <w:sz w:val="16"/>
        </w:rPr>
      </w:pPr>
    </w:p>
    <w:p w14:paraId="3CE92370" w14:textId="77777777" w:rsidR="00CC6F40" w:rsidRDefault="00CC6F40" w:rsidP="00CC6F40">
      <w:pPr>
        <w:rPr>
          <w:rFonts w:ascii="Arial" w:hAnsi="Arial" w:cs="Arial"/>
          <w:sz w:val="16"/>
        </w:rPr>
      </w:pPr>
    </w:p>
    <w:p w14:paraId="3CE92371" w14:textId="77777777" w:rsidR="00CC6F40" w:rsidRDefault="00CC6F40" w:rsidP="00CC6F40">
      <w:pPr>
        <w:rPr>
          <w:rFonts w:ascii="Arial" w:hAnsi="Arial" w:cs="Arial"/>
          <w:sz w:val="16"/>
        </w:rPr>
      </w:pPr>
    </w:p>
    <w:p w14:paraId="3CE92372" w14:textId="77777777" w:rsidR="00CC6F40" w:rsidRDefault="00CC6F40" w:rsidP="00CC6F40">
      <w:pPr>
        <w:rPr>
          <w:rFonts w:ascii="Arial" w:hAnsi="Arial" w:cs="Arial"/>
        </w:rPr>
      </w:pPr>
    </w:p>
    <w:p w14:paraId="3CE92373" w14:textId="77777777" w:rsidR="00CC6F40" w:rsidRDefault="00CC6F40" w:rsidP="00CC6F40">
      <w:pPr>
        <w:rPr>
          <w:rFonts w:ascii="Arial" w:hAnsi="Arial" w:cs="Arial"/>
        </w:rPr>
      </w:pPr>
    </w:p>
    <w:p w14:paraId="3CE92374" w14:textId="77777777" w:rsidR="00CC6F40" w:rsidRDefault="00CC6F40" w:rsidP="00CC6F40">
      <w:pPr>
        <w:rPr>
          <w:rFonts w:ascii="Arial" w:hAnsi="Arial" w:cs="Arial"/>
        </w:rPr>
      </w:pPr>
    </w:p>
    <w:p w14:paraId="3CE92375" w14:textId="77777777" w:rsidR="00CC6F40" w:rsidRDefault="00CC6F40" w:rsidP="00CC6F40">
      <w:pPr>
        <w:rPr>
          <w:rFonts w:ascii="Arial" w:hAnsi="Arial" w:cs="Arial"/>
        </w:rPr>
      </w:pPr>
    </w:p>
    <w:p w14:paraId="3CE92376" w14:textId="77777777" w:rsidR="00CC6F40" w:rsidRDefault="00CC6F40" w:rsidP="00CC6F40">
      <w:pPr>
        <w:rPr>
          <w:rFonts w:ascii="Arial" w:hAnsi="Arial" w:cs="Arial"/>
        </w:rPr>
      </w:pPr>
    </w:p>
    <w:p w14:paraId="3CE92377" w14:textId="77777777" w:rsidR="00CC6F40" w:rsidRDefault="00CC6F40" w:rsidP="00CC6F4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CE9268B" wp14:editId="3CE9268C">
                <wp:simplePos x="0" y="0"/>
                <wp:positionH relativeFrom="column">
                  <wp:posOffset>2286000</wp:posOffset>
                </wp:positionH>
                <wp:positionV relativeFrom="paragraph">
                  <wp:posOffset>-1074420</wp:posOffset>
                </wp:positionV>
                <wp:extent cx="1559560" cy="1767840"/>
                <wp:effectExtent l="0" t="0" r="0" b="0"/>
                <wp:wrapThrough wrapText="bothSides">
                  <wp:wrapPolygon edited="0">
                    <wp:start x="-132" y="0"/>
                    <wp:lineTo x="-132" y="21366"/>
                    <wp:lineTo x="21600" y="21366"/>
                    <wp:lineTo x="21600" y="0"/>
                    <wp:lineTo x="-132" y="0"/>
                  </wp:wrapPolygon>
                </wp:wrapThrough>
                <wp:docPr id="896" name="Text Box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926C7" w14:textId="77777777" w:rsidR="00061197" w:rsidRDefault="00061197" w:rsidP="00CC6F40"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 wp14:anchorId="3CE92794" wp14:editId="3CE92795">
                                  <wp:extent cx="1376045" cy="1665605"/>
                                  <wp:effectExtent l="0" t="0" r="0" b="10795"/>
                                  <wp:docPr id="897" name="Picture 897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6045" cy="166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9268B" id="_x0000_t202" coordsize="21600,21600" o:spt="202" path="m,l,21600r21600,l21600,xe">
                <v:stroke joinstyle="miter"/>
                <v:path gradientshapeok="t" o:connecttype="rect"/>
              </v:shapetype>
              <v:shape id="Text Box 896" o:spid="_x0000_s1026" type="#_x0000_t202" style="position:absolute;margin-left:180pt;margin-top:-84.6pt;width:122.8pt;height:139.2pt;z-index:252054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" stroked="f">
                <v:textbox style="mso-fit-shape-to-text:t">
                  <w:txbxContent>
                    <w:p w14:paraId="3CE926C7" w14:textId="77777777" w:rsidR="00061197" w:rsidRDefault="00061197" w:rsidP="00CC6F40"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 wp14:anchorId="3CE92794" wp14:editId="3CE92795">
                            <wp:extent cx="1376045" cy="1665605"/>
                            <wp:effectExtent l="0" t="0" r="0" b="10795"/>
                            <wp:docPr id="897" name="Picture 897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6045" cy="166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E92378" w14:textId="77777777" w:rsidR="00CC6F40" w:rsidRDefault="00CC6F40" w:rsidP="00CC6F40">
      <w:pPr>
        <w:rPr>
          <w:rFonts w:ascii="Arial" w:hAnsi="Arial" w:cs="Arial"/>
        </w:rPr>
      </w:pPr>
    </w:p>
    <w:p w14:paraId="3CE92379" w14:textId="77777777" w:rsidR="00CC6F40" w:rsidRDefault="00CC6F40" w:rsidP="00CC6F40">
      <w:pPr>
        <w:rPr>
          <w:rFonts w:ascii="Arial" w:hAnsi="Arial" w:cs="Arial"/>
        </w:rPr>
      </w:pPr>
    </w:p>
    <w:p w14:paraId="3CE9237A" w14:textId="77777777" w:rsidR="00CC6F40" w:rsidRDefault="00CC6F40" w:rsidP="00CC6F40">
      <w:pPr>
        <w:rPr>
          <w:rFonts w:ascii="Arial" w:hAnsi="Arial" w:cs="Arial"/>
        </w:rPr>
      </w:pPr>
    </w:p>
    <w:p w14:paraId="3CE9237B" w14:textId="77777777" w:rsidR="00CC6F40" w:rsidRDefault="00CC6F40" w:rsidP="00CC6F40">
      <w:pPr>
        <w:rPr>
          <w:rFonts w:ascii="Arial" w:hAnsi="Arial" w:cs="Arial"/>
        </w:rPr>
      </w:pPr>
    </w:p>
    <w:p w14:paraId="3CE9237C" w14:textId="77777777" w:rsidR="00CC6F40" w:rsidRPr="00063E79" w:rsidRDefault="00CC6F40" w:rsidP="00CC6F40">
      <w:pPr>
        <w:rPr>
          <w:rFonts w:ascii="Arial" w:hAnsi="Arial" w:cs="Arial"/>
          <w:sz w:val="40"/>
          <w:szCs w:val="40"/>
        </w:rPr>
      </w:pPr>
    </w:p>
    <w:p w14:paraId="3CE9237D" w14:textId="77777777"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CHEMISTRY</w:t>
      </w:r>
    </w:p>
    <w:p w14:paraId="3CE9237E" w14:textId="77777777"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UNIT 1 &amp; 2</w:t>
      </w:r>
    </w:p>
    <w:p w14:paraId="3CE9237F" w14:textId="77777777" w:rsidR="00CC6F40" w:rsidRPr="00063E79" w:rsidRDefault="00904842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2017</w:t>
      </w:r>
    </w:p>
    <w:p w14:paraId="3CE92380" w14:textId="77777777"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</w:p>
    <w:p w14:paraId="3CE92381" w14:textId="77777777" w:rsidR="00CC6F40" w:rsidRPr="00063E79" w:rsidRDefault="00CC6F40" w:rsidP="00CC6F40">
      <w:pPr>
        <w:jc w:val="center"/>
        <w:rPr>
          <w:rFonts w:ascii="Arial" w:hAnsi="Arial" w:cs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MARKING GUIDE</w:t>
      </w:r>
    </w:p>
    <w:p w14:paraId="3CE92382" w14:textId="77777777" w:rsidR="00CC6F40" w:rsidRDefault="00CC6F40" w:rsidP="00CC6F40">
      <w:pPr>
        <w:rPr>
          <w:rFonts w:ascii="Arial" w:hAnsi="Arial" w:cs="Arial"/>
        </w:rPr>
      </w:pPr>
    </w:p>
    <w:p w14:paraId="3CE92383" w14:textId="77777777" w:rsidR="00CC6F40" w:rsidRDefault="00CC6F40" w:rsidP="00CC6F40">
      <w:pPr>
        <w:rPr>
          <w:rFonts w:ascii="Times New Roman" w:hAnsi="Times New Roman" w:cs="Times New Roman"/>
        </w:rPr>
      </w:pPr>
    </w:p>
    <w:p w14:paraId="3CE92384" w14:textId="77777777" w:rsidR="00CC6F40" w:rsidRDefault="00CC6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E92385" w14:textId="77777777" w:rsidR="00CC6F40" w:rsidRPr="00063E79" w:rsidRDefault="00CC6F40" w:rsidP="00CC6F40">
      <w:pPr>
        <w:rPr>
          <w:rFonts w:ascii="Times New Roman" w:hAnsi="Times New Roman" w:cs="Times New Roman"/>
        </w:rPr>
      </w:pPr>
    </w:p>
    <w:p w14:paraId="3CE92386" w14:textId="77777777" w:rsidR="00CC6F40" w:rsidRPr="004B3BD2" w:rsidRDefault="00CC6F40" w:rsidP="00CC6F40">
      <w:pPr>
        <w:rPr>
          <w:rFonts w:ascii="Arial" w:hAnsi="Arial" w:cs="Arial"/>
          <w:b/>
        </w:rPr>
      </w:pPr>
      <w:r w:rsidRPr="00641057">
        <w:rPr>
          <w:rFonts w:ascii="Arial" w:hAnsi="Arial" w:cs="Arial"/>
          <w:b/>
        </w:rPr>
        <w:t xml:space="preserve">Section One: </w:t>
      </w:r>
      <w:r>
        <w:rPr>
          <w:rFonts w:ascii="Arial" w:hAnsi="Arial" w:cs="Arial"/>
          <w:b/>
        </w:rPr>
        <w:t>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641057">
        <w:rPr>
          <w:rFonts w:ascii="Arial" w:hAnsi="Arial" w:cs="Arial"/>
          <w:b/>
        </w:rPr>
        <w:t>25%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50 marks)</w:t>
      </w:r>
    </w:p>
    <w:p w14:paraId="3CE92387" w14:textId="77777777" w:rsidR="00CC6F40" w:rsidRDefault="00CC6F40" w:rsidP="00CC6F40"/>
    <w:p w14:paraId="3CE92388" w14:textId="77777777" w:rsidR="00CC6F40" w:rsidRDefault="00CC6F40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CC6F40" w14:paraId="3CE92391" w14:textId="77777777" w:rsidTr="000F2A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89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8A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8B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8C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8D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8E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8F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90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</w:tr>
      <w:tr w:rsidR="00CC6F40" w14:paraId="3CE9239A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2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3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4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5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6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7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8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9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1976C4" w14:paraId="3CE923A3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B" w14:textId="77777777" w:rsidR="001976C4" w:rsidRPr="003937A5" w:rsidRDefault="001976C4" w:rsidP="001976C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C" w14:textId="77777777" w:rsidR="001976C4" w:rsidRPr="00101526" w:rsidRDefault="001976C4" w:rsidP="001976C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D" w14:textId="77777777" w:rsidR="001976C4" w:rsidRPr="00101526" w:rsidRDefault="001976C4" w:rsidP="001976C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E" w14:textId="77777777" w:rsidR="001976C4" w:rsidRPr="003937A5" w:rsidRDefault="001976C4" w:rsidP="00197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F" w14:textId="77777777" w:rsidR="001976C4" w:rsidRPr="00101526" w:rsidRDefault="001976C4" w:rsidP="001976C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0" w14:textId="77777777" w:rsidR="001976C4" w:rsidRPr="00101526" w:rsidRDefault="001976C4" w:rsidP="001976C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1" w14:textId="77777777" w:rsidR="001976C4" w:rsidRPr="003937A5" w:rsidRDefault="001976C4" w:rsidP="00197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2" w14:textId="5D65BC23" w:rsidR="001976C4" w:rsidRPr="00101526" w:rsidRDefault="001976C4" w:rsidP="001976C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</w:tr>
      <w:tr w:rsidR="001976C4" w14:paraId="3CE923AC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4" w14:textId="77777777" w:rsidR="001976C4" w:rsidRPr="003937A5" w:rsidRDefault="001976C4" w:rsidP="001976C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5" w14:textId="77777777" w:rsidR="001976C4" w:rsidRPr="00101526" w:rsidRDefault="001976C4" w:rsidP="001976C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6" w14:textId="77777777" w:rsidR="001976C4" w:rsidRPr="00101526" w:rsidRDefault="001976C4" w:rsidP="001976C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7" w14:textId="77777777" w:rsidR="001976C4" w:rsidRPr="003937A5" w:rsidRDefault="001976C4" w:rsidP="00197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8" w14:textId="77777777" w:rsidR="001976C4" w:rsidRPr="00101526" w:rsidRDefault="001976C4" w:rsidP="001976C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9" w14:textId="77777777" w:rsidR="001976C4" w:rsidRPr="00101526" w:rsidRDefault="001976C4" w:rsidP="001976C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A" w14:textId="77777777" w:rsidR="001976C4" w:rsidRPr="003937A5" w:rsidRDefault="001976C4" w:rsidP="00197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B" w14:textId="54421525" w:rsidR="001976C4" w:rsidRPr="00101526" w:rsidRDefault="001976C4" w:rsidP="001976C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CC6F40" w14:paraId="3CE923B5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AD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AE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F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B0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B1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B2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B3" w14:textId="3766FFCC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B4" w14:textId="51474D22" w:rsidR="00CC6F40" w:rsidRPr="00101526" w:rsidRDefault="00CC6F40" w:rsidP="000F2A9A">
            <w:pPr>
              <w:jc w:val="center"/>
            </w:pPr>
          </w:p>
        </w:tc>
      </w:tr>
    </w:tbl>
    <w:p w14:paraId="3CE923B6" w14:textId="77777777" w:rsidR="00CC6F40" w:rsidRDefault="00CC6F40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CC6F40" w14:paraId="3CE923BF" w14:textId="77777777" w:rsidTr="000F2A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B7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B8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B9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BA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BB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BC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BD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BE" w14:textId="77777777" w:rsidR="00CC6F40" w:rsidRPr="00101526" w:rsidRDefault="00CC6F40" w:rsidP="000F2A9A">
            <w:pPr>
              <w:jc w:val="center"/>
            </w:pPr>
          </w:p>
        </w:tc>
      </w:tr>
      <w:tr w:rsidR="00CC6F40" w14:paraId="3CE923C8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0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1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2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3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4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C5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C6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C7" w14:textId="77777777" w:rsidR="00CC6F40" w:rsidRPr="00101526" w:rsidRDefault="00CC6F40" w:rsidP="000F2A9A">
            <w:pPr>
              <w:jc w:val="center"/>
            </w:pPr>
          </w:p>
        </w:tc>
      </w:tr>
      <w:tr w:rsidR="00CC6F40" w14:paraId="3CE923D1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9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A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B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C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D" w14:textId="4DA77411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="001976C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="001976C4"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="00047745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CE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CF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D0" w14:textId="77777777" w:rsidR="00CC6F40" w:rsidRPr="00C204EC" w:rsidRDefault="00CC6F40" w:rsidP="000F2A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 w:rsidRPr="00C204EC">
              <w:rPr>
                <w:rFonts w:ascii="Arial" w:hAnsi="Arial"/>
              </w:rPr>
              <w:t>2 marks per question</w:t>
            </w:r>
            <w:r>
              <w:rPr>
                <w:rFonts w:ascii="Arial" w:hAnsi="Arial"/>
              </w:rPr>
              <w:t>)</w:t>
            </w:r>
          </w:p>
        </w:tc>
      </w:tr>
      <w:tr w:rsidR="00CC6F40" w14:paraId="3CE923DA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2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3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4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5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6" w14:textId="49EE2E5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101526">
              <w:rPr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</w:rPr>
              <w:t xml:space="preserve">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="001976C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="001976C4"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D7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D8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D9" w14:textId="77777777" w:rsidR="00CC6F40" w:rsidRPr="00101526" w:rsidRDefault="00CC6F40" w:rsidP="000F2A9A">
            <w:pPr>
              <w:jc w:val="center"/>
            </w:pPr>
          </w:p>
        </w:tc>
      </w:tr>
      <w:tr w:rsidR="00CC6F40" w14:paraId="3CE923E3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DB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DC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D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DE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DF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E0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E1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E2" w14:textId="77777777" w:rsidR="00CC6F40" w:rsidRPr="00101526" w:rsidRDefault="00CC6F40" w:rsidP="000F2A9A">
            <w:pPr>
              <w:jc w:val="center"/>
            </w:pPr>
          </w:p>
        </w:tc>
      </w:tr>
    </w:tbl>
    <w:p w14:paraId="3CE923E4" w14:textId="77777777" w:rsidR="00CC6F40" w:rsidRPr="00641057" w:rsidRDefault="00CC6F40" w:rsidP="00CC6F40">
      <w:pPr>
        <w:rPr>
          <w:rFonts w:ascii="Arial" w:hAnsi="Arial" w:cs="Arial"/>
          <w:b/>
        </w:rPr>
        <w:sectPr w:rsidR="00CC6F40" w:rsidRPr="00641057" w:rsidSect="000F2A9A">
          <w:headerReference w:type="even" r:id="rId10"/>
          <w:headerReference w:type="default" r:id="rId11"/>
          <w:pgSz w:w="11907" w:h="16840"/>
          <w:pgMar w:top="1134" w:right="1134" w:bottom="1134" w:left="1134" w:header="720" w:footer="720" w:gutter="0"/>
          <w:cols w:space="720"/>
          <w:titlePg/>
        </w:sectPr>
      </w:pPr>
    </w:p>
    <w:p w14:paraId="3CE923E5" w14:textId="77777777" w:rsidR="00CC6F40" w:rsidRPr="004657C6" w:rsidRDefault="00CC6F40" w:rsidP="00CC6F40">
      <w:pPr>
        <w:tabs>
          <w:tab w:val="left" w:pos="1060"/>
          <w:tab w:val="left" w:pos="1660"/>
        </w:tabs>
        <w:ind w:left="522" w:hanging="522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Section Two</w:t>
      </w:r>
      <w:r w:rsidRPr="00641057">
        <w:rPr>
          <w:rFonts w:ascii="Arial" w:hAnsi="Arial" w:cs="Arial"/>
          <w:b/>
        </w:rPr>
        <w:t>: Short answer</w:t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</w:t>
      </w:r>
      <w:r w:rsidRPr="00641057">
        <w:rPr>
          <w:rFonts w:ascii="Arial" w:hAnsi="Arial" w:cs="Arial"/>
          <w:b/>
        </w:rPr>
        <w:t>35%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70 marks)</w:t>
      </w:r>
    </w:p>
    <w:p w14:paraId="3CE923E6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7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</w:rPr>
        <w:t xml:space="preserve"> questions. A</w:t>
      </w:r>
      <w:r w:rsidRPr="00641057">
        <w:rPr>
          <w:rFonts w:ascii="Arial" w:hAnsi="Arial" w:cs="Arial"/>
        </w:rPr>
        <w:t xml:space="preserve">nswer </w:t>
      </w:r>
      <w:r w:rsidRPr="00D560F7">
        <w:rPr>
          <w:rFonts w:ascii="Arial" w:hAnsi="Arial" w:cs="Arial"/>
          <w:b/>
        </w:rPr>
        <w:t>all</w:t>
      </w:r>
      <w:r w:rsidRPr="00641057">
        <w:rPr>
          <w:rFonts w:ascii="Arial" w:hAnsi="Arial" w:cs="Arial"/>
        </w:rPr>
        <w:t xml:space="preserve"> questions. Write your answers in the spaces provided.</w:t>
      </w:r>
    </w:p>
    <w:p w14:paraId="3CE923E8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9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>When calculating numerical answers, show your working or reasoning clearly. Express numerical answers to the appropriate number of significant figures and include appropriate units where applicable.</w:t>
      </w:r>
    </w:p>
    <w:p w14:paraId="3CE923EA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B" w14:textId="77777777" w:rsidR="00CC6F40" w:rsidRPr="00641057" w:rsidRDefault="00CC6F40" w:rsidP="00CC6F40">
      <w:pPr>
        <w:tabs>
          <w:tab w:val="left" w:pos="4560"/>
        </w:tabs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Spare pages are included at the end of this booklet. They can be used for planning your responses and/or as additional space if required to continue an answer.</w:t>
      </w:r>
    </w:p>
    <w:p w14:paraId="3CE923EC" w14:textId="77777777" w:rsidR="00CC6F40" w:rsidRDefault="00CC6F40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Planning: If you use the spare pages for planning, in</w:t>
      </w:r>
      <w:r>
        <w:rPr>
          <w:rFonts w:ascii="Arial" w:hAnsi="Arial" w:cs="Arial"/>
          <w:color w:val="000000"/>
        </w:rPr>
        <w:t xml:space="preserve">dicate this clearly at the top </w:t>
      </w:r>
      <w:r w:rsidRPr="00641057">
        <w:rPr>
          <w:rFonts w:ascii="Arial" w:hAnsi="Arial" w:cs="Arial"/>
          <w:color w:val="000000"/>
        </w:rPr>
        <w:t>of the page.</w:t>
      </w:r>
    </w:p>
    <w:p w14:paraId="3CE923ED" w14:textId="77777777" w:rsidR="00CC6F40" w:rsidRPr="00F64F78" w:rsidRDefault="00CC6F40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</w:t>
      </w:r>
      <w:r w:rsidRPr="00F64F78">
        <w:rPr>
          <w:rFonts w:ascii="Arial" w:hAnsi="Arial" w:cs="Arial"/>
          <w:color w:val="000000"/>
        </w:rPr>
        <w:t xml:space="preserve"> an answer:  If you need to use the space to continue an an</w:t>
      </w:r>
      <w:r>
        <w:rPr>
          <w:rFonts w:ascii="Arial" w:hAnsi="Arial" w:cs="Arial"/>
          <w:color w:val="000000"/>
        </w:rPr>
        <w:t xml:space="preserve">swer, </w:t>
      </w:r>
      <w:r w:rsidRPr="00F64F78">
        <w:rPr>
          <w:rFonts w:ascii="Arial" w:hAnsi="Arial" w:cs="Arial"/>
          <w:color w:val="000000"/>
        </w:rPr>
        <w:t xml:space="preserve">indicate in the original answer space where the </w:t>
      </w:r>
      <w:r>
        <w:rPr>
          <w:rFonts w:ascii="Arial" w:hAnsi="Arial" w:cs="Arial"/>
          <w:color w:val="000000"/>
        </w:rPr>
        <w:t xml:space="preserve">answer is continued, i.e. give </w:t>
      </w:r>
      <w:r w:rsidRPr="00F64F78">
        <w:rPr>
          <w:rFonts w:ascii="Arial" w:hAnsi="Arial" w:cs="Arial"/>
          <w:color w:val="000000"/>
        </w:rPr>
        <w:t>the page number. Fill in the number of the question</w:t>
      </w:r>
      <w:r>
        <w:rPr>
          <w:rFonts w:ascii="Arial" w:hAnsi="Arial" w:cs="Arial"/>
          <w:color w:val="000000"/>
        </w:rPr>
        <w:t xml:space="preserve">(s) that you are continuing to </w:t>
      </w:r>
      <w:r w:rsidRPr="00F64F78">
        <w:rPr>
          <w:rFonts w:ascii="Arial" w:hAnsi="Arial" w:cs="Arial"/>
          <w:color w:val="000000"/>
        </w:rPr>
        <w:t>answer at the top of the page.</w:t>
      </w:r>
    </w:p>
    <w:p w14:paraId="3CE923EE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F" w14:textId="77777777" w:rsidR="00CC6F40" w:rsidRDefault="00CC6F40" w:rsidP="00CC6F40">
      <w:pPr>
        <w:rPr>
          <w:rFonts w:ascii="Arial" w:hAnsi="Arial" w:cs="Arial"/>
        </w:rPr>
      </w:pPr>
      <w:r w:rsidRPr="00641057">
        <w:rPr>
          <w:rFonts w:ascii="Arial" w:hAnsi="Arial" w:cs="Arial"/>
        </w:rPr>
        <w:t>Suggested working time: 60 minutes.</w:t>
      </w:r>
    </w:p>
    <w:p w14:paraId="3CE923F0" w14:textId="77777777" w:rsidR="00CC6F40" w:rsidRDefault="00CC6F40" w:rsidP="00CC6F40">
      <w:pPr>
        <w:pBdr>
          <w:bottom w:val="single" w:sz="12" w:space="1" w:color="auto"/>
        </w:pBdr>
        <w:rPr>
          <w:rFonts w:ascii="Arial" w:hAnsi="Arial" w:cs="Arial"/>
        </w:rPr>
      </w:pPr>
    </w:p>
    <w:p w14:paraId="3CE923F1" w14:textId="77777777" w:rsidR="004F2ADF" w:rsidRDefault="004F2A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2ADF">
        <w:rPr>
          <w:rFonts w:ascii="Times New Roman" w:hAnsi="Times New Roman" w:cs="Times New Roman"/>
          <w:sz w:val="24"/>
          <w:szCs w:val="24"/>
          <w:u w:val="single"/>
        </w:rPr>
        <w:t>Section 2</w:t>
      </w:r>
    </w:p>
    <w:p w14:paraId="3CE923F2" w14:textId="77777777" w:rsidR="000F2A9A" w:rsidRPr="000F2A9A" w:rsidRDefault="000F2A9A" w:rsidP="000F2A9A">
      <w:pPr>
        <w:rPr>
          <w:rFonts w:ascii="Arial" w:hAnsi="Arial" w:cs="Arial"/>
          <w:b/>
        </w:rPr>
      </w:pPr>
      <w:r w:rsidRPr="000F2A9A">
        <w:rPr>
          <w:rFonts w:ascii="Arial" w:hAnsi="Arial" w:cs="Arial"/>
          <w:b/>
        </w:rPr>
        <w:t xml:space="preserve">Question 26.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2A9A">
        <w:rPr>
          <w:rFonts w:ascii="Arial" w:hAnsi="Arial" w:cs="Arial"/>
          <w:b/>
        </w:rPr>
        <w:t>(9 marks)</w:t>
      </w:r>
    </w:p>
    <w:p w14:paraId="3CE923F3" w14:textId="77777777" w:rsidR="000F2A9A" w:rsidRPr="00714FE4" w:rsidRDefault="000F2A9A" w:rsidP="000F2A9A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A French brand of bottled vinegar called </w:t>
      </w:r>
      <w:proofErr w:type="spellStart"/>
      <w:r w:rsidRPr="00714FE4">
        <w:rPr>
          <w:rFonts w:ascii="Arial" w:hAnsi="Arial" w:cs="Arial"/>
        </w:rPr>
        <w:t>Vinaigre</w:t>
      </w:r>
      <w:proofErr w:type="spellEnd"/>
      <w:r w:rsidRPr="00714FE4">
        <w:rPr>
          <w:rFonts w:ascii="Arial" w:hAnsi="Arial" w:cs="Arial"/>
        </w:rPr>
        <w:t xml:space="preserve"> comprises a </w:t>
      </w:r>
      <w:r>
        <w:rPr>
          <w:rFonts w:ascii="Arial" w:hAnsi="Arial" w:cs="Arial"/>
        </w:rPr>
        <w:t xml:space="preserve">dilute </w:t>
      </w:r>
      <w:r w:rsidRPr="00714FE4">
        <w:rPr>
          <w:rFonts w:ascii="Arial" w:hAnsi="Arial" w:cs="Arial"/>
        </w:rPr>
        <w:t>solution of 7.50 g of acetic acid (CH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 xml:space="preserve">COOH) in </w:t>
      </w:r>
      <w:r>
        <w:rPr>
          <w:rFonts w:ascii="Arial" w:hAnsi="Arial" w:cs="Arial"/>
        </w:rPr>
        <w:t>every 250 g of solution – call this solution X.</w:t>
      </w:r>
    </w:p>
    <w:p w14:paraId="3CE923F4" w14:textId="77777777" w:rsidR="000F2A9A" w:rsidRDefault="000F2A9A" w:rsidP="000F2A9A">
      <w:pPr>
        <w:pStyle w:val="ListParagraph"/>
        <w:numPr>
          <w:ilvl w:val="0"/>
          <w:numId w:val="6"/>
        </w:numPr>
        <w:spacing w:before="120" w:after="0" w:line="240" w:lineRule="auto"/>
        <w:ind w:left="425" w:hanging="425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>number of moles of acetic acid in the 250 g of solution X.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14:paraId="3CE923F5" w14:textId="77777777" w:rsidR="000F2A9A" w:rsidRPr="00714FE4" w:rsidRDefault="000F2A9A" w:rsidP="000F2A9A">
      <w:pPr>
        <w:pStyle w:val="ListParagraph"/>
        <w:spacing w:before="120" w:after="0" w:line="240" w:lineRule="auto"/>
        <w:ind w:left="425"/>
        <w:rPr>
          <w:rFonts w:ascii="Arial" w:hAnsi="Arial" w:cs="Arial"/>
        </w:rPr>
      </w:pPr>
    </w:p>
    <w:p w14:paraId="3CE923F6" w14:textId="77777777" w:rsidR="004F2ADF" w:rsidRPr="000F2A9A" w:rsidRDefault="000F2A9A" w:rsidP="000F2A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2A9A">
        <w:rPr>
          <w:rFonts w:ascii="Times New Roman" w:hAnsi="Times New Roman" w:cs="Times New Roman"/>
          <w:b/>
          <w:sz w:val="24"/>
          <w:szCs w:val="24"/>
        </w:rPr>
        <w:t>-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 n(C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H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O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7.50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60.052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=0.1249 mol</m:t>
        </m:r>
      </m:oMath>
      <w:r w:rsidR="004F2ADF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14:paraId="3CE923F7" w14:textId="77777777"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eastAsiaTheme="minorEastAsia" w:hAnsi="Times New Roman" w:cs="Times New Roman"/>
          <w:sz w:val="24"/>
          <w:szCs w:val="24"/>
        </w:rPr>
        <w:t>b)</w:t>
      </w:r>
      <w:r w:rsidR="000F2A9A" w:rsidRPr="000F2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0F2A9A" w:rsidRPr="000F2A9A">
        <w:rPr>
          <w:rFonts w:ascii="Arial" w:hAnsi="Arial" w:cs="Arial"/>
        </w:rPr>
        <w:t>Assuming that</w:t>
      </w:r>
      <w:proofErr w:type="gramEnd"/>
      <w:r w:rsidR="000F2A9A" w:rsidRPr="000F2A9A">
        <w:rPr>
          <w:rFonts w:ascii="Arial" w:hAnsi="Arial" w:cs="Arial"/>
        </w:rPr>
        <w:t xml:space="preserve"> the volume of 250 g of </w:t>
      </w:r>
      <w:proofErr w:type="spellStart"/>
      <w:r w:rsidR="000F2A9A" w:rsidRPr="000F2A9A">
        <w:rPr>
          <w:rFonts w:ascii="Arial" w:hAnsi="Arial" w:cs="Arial"/>
        </w:rPr>
        <w:t>Vinaigre</w:t>
      </w:r>
      <w:proofErr w:type="spellEnd"/>
      <w:r w:rsidR="000F2A9A" w:rsidRPr="000F2A9A">
        <w:rPr>
          <w:rFonts w:ascii="Arial" w:hAnsi="Arial" w:cs="Arial"/>
        </w:rPr>
        <w:t xml:space="preserve"> solution X is 250 mL, what is the concentration of </w:t>
      </w:r>
    </w:p>
    <w:p w14:paraId="3CE923F8" w14:textId="77777777"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acetic acid in moles per litre?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(2 marks)</w:t>
      </w:r>
    </w:p>
    <w:p w14:paraId="3CE923F9" w14:textId="77777777" w:rsidR="000F2A9A" w:rsidRPr="00714FE4" w:rsidRDefault="000F2A9A" w:rsidP="000F2A9A">
      <w:pPr>
        <w:pStyle w:val="ListParagraph"/>
        <w:spacing w:after="0"/>
        <w:ind w:left="426"/>
        <w:rPr>
          <w:rFonts w:ascii="Arial" w:hAnsi="Arial" w:cs="Arial"/>
        </w:rPr>
      </w:pPr>
    </w:p>
    <w:p w14:paraId="3CE923FA" w14:textId="77777777" w:rsidR="000F2A9A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3FB" w14:textId="77777777" w:rsidR="00084B2E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F2A9A" w:rsidRPr="00DF00C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F00C6">
        <w:rPr>
          <w:rFonts w:ascii="Times New Roman" w:eastAsiaTheme="minorEastAsia" w:hAnsi="Times New Roman" w:cs="Times New Roman"/>
          <w:sz w:val="24"/>
          <w:szCs w:val="24"/>
        </w:rPr>
        <w:t>- -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0.1249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0.25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=0.500 mol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084B2E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3FC" w14:textId="77777777" w:rsidR="000F2A9A" w:rsidRPr="000F2A9A" w:rsidRDefault="000F2A9A" w:rsidP="000F2A9A">
      <w:p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CE923FD" w14:textId="77777777"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t xml:space="preserve">c) </w:t>
      </w:r>
      <w:r w:rsidR="000F2A9A" w:rsidRPr="000F2A9A">
        <w:rPr>
          <w:rFonts w:ascii="Arial" w:hAnsi="Arial" w:cs="Arial"/>
        </w:rPr>
        <w:t>Write the equation for the ionisation of acetic acid.</w:t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  <w:t>(2 marks)</w:t>
      </w:r>
    </w:p>
    <w:p w14:paraId="3CE923FE" w14:textId="77777777" w:rsidR="000F2A9A" w:rsidRPr="000F2A9A" w:rsidRDefault="000F2A9A" w:rsidP="000F2A9A">
      <w:pPr>
        <w:spacing w:after="0" w:line="240" w:lineRule="auto"/>
        <w:rPr>
          <w:rFonts w:ascii="Arial" w:hAnsi="Arial" w:cs="Arial"/>
        </w:rPr>
      </w:pPr>
    </w:p>
    <w:p w14:paraId="3CE923FF" w14:textId="042CE45F" w:rsidR="004F2ADF" w:rsidRDefault="000F2A9A" w:rsidP="000F2A9A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COOH (l) </w:t>
      </w:r>
      <w:r w:rsidR="00EB1E2D">
        <w:rPr>
          <w:rFonts w:ascii="Times New Roman" w:hAnsi="Times New Roman" w:cs="Times New Roman"/>
          <w:b/>
          <w:sz w:val="24"/>
          <w:szCs w:val="24"/>
        </w:rPr>
        <w:sym w:font="Symbol" w:char="F0AB"/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COO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84B2E" w:rsidRPr="000F2A9A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084B2E" w:rsidRPr="000F2A9A">
        <w:rPr>
          <w:rFonts w:ascii="Times New Roman" w:hAnsi="Times New Roman" w:cs="Times New Roman"/>
          <w:b/>
          <w:sz w:val="24"/>
          <w:szCs w:val="24"/>
        </w:rPr>
        <w:t>) + 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84B2E" w:rsidRPr="000F2A9A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084B2E" w:rsidRPr="000F2A9A">
        <w:rPr>
          <w:rFonts w:ascii="Times New Roman" w:hAnsi="Times New Roman" w:cs="Times New Roman"/>
          <w:b/>
          <w:sz w:val="24"/>
          <w:szCs w:val="24"/>
        </w:rPr>
        <w:t>)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ab/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(1 mark for states)</w:t>
      </w:r>
    </w:p>
    <w:p w14:paraId="3CE92400" w14:textId="77777777" w:rsidR="000F2A9A" w:rsidRPr="000F2A9A" w:rsidRDefault="000F2A9A" w:rsidP="000F2A9A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01" w14:textId="77777777" w:rsidR="000F2A9A" w:rsidRDefault="00084B2E" w:rsidP="000F2A9A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0F2A9A" w:rsidRPr="00714FE4">
        <w:rPr>
          <w:rFonts w:ascii="Arial" w:hAnsi="Arial" w:cs="Arial"/>
        </w:rPr>
        <w:t>Acetic ac</w:t>
      </w:r>
      <w:r w:rsidR="000F2A9A">
        <w:rPr>
          <w:rFonts w:ascii="Arial" w:hAnsi="Arial" w:cs="Arial"/>
        </w:rPr>
        <w:t xml:space="preserve">id is classified as a </w:t>
      </w:r>
      <w:r w:rsidR="000F2A9A" w:rsidRPr="005422AE">
        <w:rPr>
          <w:rFonts w:ascii="Arial" w:hAnsi="Arial" w:cs="Arial"/>
          <w:b/>
        </w:rPr>
        <w:t>weak</w:t>
      </w:r>
      <w:r w:rsidR="000F2A9A">
        <w:rPr>
          <w:rFonts w:ascii="Arial" w:hAnsi="Arial" w:cs="Arial"/>
        </w:rPr>
        <w:t xml:space="preserve"> acid. Explain what this means.</w:t>
      </w:r>
      <w:r w:rsidR="000F2A9A" w:rsidRPr="005422AE">
        <w:rPr>
          <w:rFonts w:ascii="Arial" w:hAnsi="Arial" w:cs="Arial"/>
        </w:rPr>
        <w:t xml:space="preserve"> </w:t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  <w:t>(2 marks)</w:t>
      </w:r>
    </w:p>
    <w:p w14:paraId="3CE92402" w14:textId="77777777" w:rsidR="000F2A9A" w:rsidRDefault="000F2A9A" w:rsidP="000F2A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92403" w14:textId="77777777" w:rsidR="00084B2E" w:rsidRPr="000F2A9A" w:rsidRDefault="000F2A9A" w:rsidP="000F2A9A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A weak acid is one that is not completely ionised in solution</w:t>
      </w:r>
    </w:p>
    <w:p w14:paraId="3CE92404" w14:textId="77777777" w:rsidR="008A59C0" w:rsidRPr="000F2A9A" w:rsidRDefault="000F2A9A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1 mole of acid would give less than 1 mole of hydrogen ions.</w:t>
      </w:r>
    </w:p>
    <w:p w14:paraId="3CE92405" w14:textId="77777777" w:rsidR="008A59C0" w:rsidRPr="000F2A9A" w:rsidRDefault="008A59C0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06" w14:textId="77777777" w:rsidR="000F2A9A" w:rsidRDefault="008A59C0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lastRenderedPageBreak/>
        <w:t xml:space="preserve">e) </w:t>
      </w:r>
      <w:r w:rsidR="000F2A9A" w:rsidRPr="000F2A9A">
        <w:rPr>
          <w:rFonts w:ascii="Arial" w:hAnsi="Arial" w:cs="Arial"/>
        </w:rPr>
        <w:t xml:space="preserve">If the degree of ionisation of acetic acid is quoted as 1.3%, use your answer to part (b) to find the </w:t>
      </w:r>
    </w:p>
    <w:p w14:paraId="3CE92407" w14:textId="77777777"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concentration of hydrogen ions in solution X.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2A9A">
        <w:rPr>
          <w:rFonts w:ascii="Arial" w:hAnsi="Arial" w:cs="Arial"/>
        </w:rPr>
        <w:t xml:space="preserve"> (2 marks)</w:t>
      </w:r>
    </w:p>
    <w:p w14:paraId="3CE92408" w14:textId="77777777" w:rsidR="000F2A9A" w:rsidRDefault="000F2A9A" w:rsidP="000F2A9A">
      <w:pPr>
        <w:rPr>
          <w:rFonts w:ascii="Times New Roman" w:hAnsi="Times New Roman" w:cs="Times New Roman"/>
          <w:sz w:val="24"/>
          <w:szCs w:val="24"/>
        </w:rPr>
      </w:pPr>
    </w:p>
    <w:p w14:paraId="3CE92409" w14:textId="77777777" w:rsidR="008A59C0" w:rsidRDefault="008A59C0" w:rsidP="000F2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1.3% 0f 0.500 </w:t>
      </w:r>
      <w:proofErr w:type="spellStart"/>
      <w:r w:rsidRPr="000F2A9A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 w:rsidRPr="00DF00C6">
        <w:rPr>
          <w:rFonts w:ascii="Times New Roman" w:hAnsi="Times New Roman" w:cs="Times New Roman"/>
          <w:sz w:val="24"/>
          <w:szCs w:val="24"/>
        </w:rPr>
        <w:t xml:space="preserve">- </w:t>
      </w:r>
      <w:r w:rsidR="000F2A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F2A9A">
        <w:rPr>
          <w:rFonts w:ascii="Times New Roman" w:hAnsi="Times New Roman" w:cs="Times New Roman"/>
          <w:b/>
          <w:sz w:val="24"/>
          <w:szCs w:val="24"/>
        </w:rPr>
        <w:t>= 6.49 x 10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2A9A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0F2A9A">
        <w:rPr>
          <w:rFonts w:ascii="Times New Roman" w:hAnsi="Times New Roman" w:cs="Times New Roman"/>
          <w:b/>
          <w:sz w:val="24"/>
          <w:szCs w:val="24"/>
        </w:rPr>
        <w:t>ions.</w:t>
      </w:r>
    </w:p>
    <w:p w14:paraId="3CE9240A" w14:textId="77777777" w:rsidR="0096463F" w:rsidRPr="000F2A9A" w:rsidRDefault="0096463F" w:rsidP="00DF00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29" w14:textId="6C5504F9" w:rsidR="00EF792E" w:rsidRPr="009C4979" w:rsidRDefault="00061197" w:rsidP="009C4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27</w:t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  <w:t>(8 marks)</w:t>
      </w:r>
    </w:p>
    <w:p w14:paraId="3CE9242A" w14:textId="77777777" w:rsidR="009C4979" w:rsidRPr="00714FE4" w:rsidRDefault="009C4979" w:rsidP="009C4979">
      <w:pPr>
        <w:ind w:right="2834"/>
        <w:rPr>
          <w:rFonts w:ascii="Arial" w:hAnsi="Arial" w:cs="Arial"/>
        </w:rPr>
      </w:pPr>
      <w:r w:rsidRPr="00714FE4">
        <w:rPr>
          <w:rFonts w:ascii="Arial" w:hAnsi="Arial"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3CE92693" wp14:editId="3CE92694">
                <wp:simplePos x="0" y="0"/>
                <wp:positionH relativeFrom="column">
                  <wp:posOffset>4753603</wp:posOffset>
                </wp:positionH>
                <wp:positionV relativeFrom="paragraph">
                  <wp:posOffset>3810</wp:posOffset>
                </wp:positionV>
                <wp:extent cx="1187196" cy="1810512"/>
                <wp:effectExtent l="0" t="0" r="0" b="18415"/>
                <wp:wrapNone/>
                <wp:docPr id="91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196" cy="1810512"/>
                          <a:chOff x="9185" y="2200"/>
                          <a:chExt cx="2337" cy="3564"/>
                        </a:xfrm>
                      </wpg:grpSpPr>
                      <wpg:grpSp>
                        <wpg:cNvPr id="916" name="Group 3"/>
                        <wpg:cNvGrpSpPr>
                          <a:grpSpLocks/>
                        </wpg:cNvGrpSpPr>
                        <wpg:grpSpPr bwMode="auto">
                          <a:xfrm>
                            <a:off x="9185" y="2200"/>
                            <a:ext cx="2021" cy="3564"/>
                            <a:chOff x="9155" y="2138"/>
                            <a:chExt cx="2021" cy="3564"/>
                          </a:xfrm>
                        </wpg:grpSpPr>
                        <wps:wsp>
                          <wps:cNvPr id="91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3818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5" y="5019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E92700" w14:textId="77777777" w:rsidR="00061197" w:rsidRPr="00F57E8A" w:rsidRDefault="00061197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8" y="3668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0" y="2390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4" y="2138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10" y="4947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E92701" w14:textId="77777777" w:rsidR="00061197" w:rsidRPr="00F57E8A" w:rsidRDefault="00061197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0"/>
                        <wpg:cNvGrpSpPr>
                          <a:grpSpLocks/>
                        </wpg:cNvGrpSpPr>
                        <wpg:grpSpPr bwMode="auto">
                          <a:xfrm>
                            <a:off x="10422" y="2638"/>
                            <a:ext cx="730" cy="2748"/>
                            <a:chOff x="10362" y="2942"/>
                            <a:chExt cx="730" cy="2748"/>
                          </a:xfrm>
                        </wpg:grpSpPr>
                        <wps:wsp>
                          <wps:cNvPr id="176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4676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4187"/>
                              <a:ext cx="98" cy="9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3218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98" y="2942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3656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76" y="3487"/>
                              <a:ext cx="72" cy="50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2521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92702" w14:textId="77777777" w:rsidR="00061197" w:rsidRDefault="00061197" w:rsidP="009C497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4" y="2902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92703" w14:textId="77777777" w:rsidR="00061197" w:rsidRPr="00FC1DBF" w:rsidRDefault="00061197" w:rsidP="009C49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92693" id="Group 915" o:spid="_x0000_s1027" style="position:absolute;margin-left:374.3pt;margin-top:.3pt;width:93.5pt;height:142.55pt;z-index:-251259904" coordorigin="9185,2200" coordsize="233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">
                <v:group id="Group 3" o:spid="_x0000_s1028" style="position:absolute;left:9185;top:2200;width:2021;height:3564" coordorigin="9155,2138" coordsize="2021,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" o:spid="_x0000_s1029" type="#_x0000_t22" style="position:absolute;left:9216;top:3818;width:69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" adj="10800" fillcolor="#969696"/>
                  <v:shape id="_x0000_s1030" type="#_x0000_t202" style="position:absolute;left:9155;top:5019;width:76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78o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hAJ5n4hGQiwcAAAD//wMAUEsBAi0AFAAGAAgAAAAhANvh9svuAAAAhQEAABMAAAAAAAAAAAAA&#10;AAAAAAAAAFtDb250ZW50X1R5cGVzXS54bWxQSwECLQAUAAYACAAAACEAWvQsW78AAAAVAQAACwAA&#10;AAAAAAAAAAAAAAAfAQAAX3JlbHMvLnJlbHNQSwECLQAUAAYACAAAACEA/re/KMMAAADcAAAADwAA&#10;AAAAAAAAAAAAAAAHAgAAZHJzL2Rvd25yZXYueG1sUEsFBgAAAAADAAMAtwAAAPcCAAAAAA==&#10;" filled="f" stroked="f">
                    <v:textbox>
                      <w:txbxContent>
                        <w:p w14:paraId="3CE92700" w14:textId="77777777" w:rsidR="00061197" w:rsidRPr="00F57E8A" w:rsidRDefault="00061197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6" o:spid="_x0000_s1031" type="#_x0000_t22" style="position:absolute;left:9198;top:3668;width:7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" adj="4014" filled="f"/>
                  <v:shape id="AutoShape 8" o:spid="_x0000_s1032" type="#_x0000_t22" style="position:absolute;left:9510;top:2390;width:9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" adj="308" fillcolor="silver"/>
                  <v:shape id="AutoShape 9" o:spid="_x0000_s1033" type="#_x0000_t22" style="position:absolute;left:9204;top:2138;width:69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" adj="10800" fillcolor="#ddd"/>
                  <v:shape id="_x0000_s1034" type="#_x0000_t202" style="position:absolute;left:10410;top:4947;width:76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U8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ncHtm3iCzK4AAAD//wMAUEsBAi0AFAAGAAgAAAAhANvh9svuAAAAhQEAABMAAAAAAAAAAAAA&#10;AAAAAAAAAFtDb250ZW50X1R5cGVzXS54bWxQSwECLQAUAAYACAAAACEAWvQsW78AAAAVAQAACwAA&#10;AAAAAAAAAAAAAAAfAQAAX3JlbHMvLnJlbHNQSwECLQAUAAYACAAAACEAC06lPMMAAADdAAAADwAA&#10;AAAAAAAAAAAAAAAHAgAAZHJzL2Rvd25yZXYueG1sUEsFBgAAAAADAAMAtwAAAPcCAAAAAA==&#10;" filled="f" stroked="f">
                    <v:textbox>
                      <w:txbxContent>
                        <w:p w14:paraId="3CE92701" w14:textId="77777777" w:rsidR="00061197" w:rsidRPr="00F57E8A" w:rsidRDefault="00061197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0" o:spid="_x0000_s1035" style="position:absolute;left:10422;top:2638;width:730;height:2748" coordorigin="10362,2942" coordsize="730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AutoShape 11" o:spid="_x0000_s1036" type="#_x0000_t22" style="position:absolute;left:10380;top:4676;width:69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" adj="10800" fillcolor="#969696"/>
                  <v:rect id="Rectangle 13" o:spid="_x0000_s1037" style="position:absolute;left:10662;top:4187;width:98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" fillcolor="silver" stroked="f"/>
                  <v:shape id="AutoShape 14" o:spid="_x0000_s1038" type="#_x0000_t22" style="position:absolute;left:10662;top:3218;width:9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" adj="308" fillcolor="silver"/>
                  <v:shape id="AutoShape 15" o:spid="_x0000_s1039" type="#_x0000_t22" style="position:absolute;left:10398;top:2942;width:69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" adj="10800" fillcolor="#ddd"/>
                  <v:shape id="AutoShape 16" o:spid="_x0000_s1040" type="#_x0000_t22" style="position:absolute;left:10362;top:3656;width:7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" adj="4014" filled="f"/>
                  <v:shape id="AutoShape 14" o:spid="_x0000_s1041" type="#_x0000_t22" style="position:absolute;left:10676;top:3487;width:72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" adj="755" fillcolor="silver" stroked="f"/>
                </v:group>
                <v:shape id="Text Box 17" o:spid="_x0000_s1042" type="#_x0000_t202" style="position:absolute;left:9582;top:2521;width:55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" filled="f" fillcolor="#ddd" stroked="f">
                  <v:textbox>
                    <w:txbxContent>
                      <w:p w14:paraId="3CE92702" w14:textId="77777777" w:rsidR="00061197" w:rsidRDefault="00061197" w:rsidP="009C4979">
                        <w:r>
                          <w:t>X</w:t>
                        </w:r>
                      </w:p>
                    </w:txbxContent>
                  </v:textbox>
                </v:shape>
                <v:shape id="Text Box 18" o:spid="_x0000_s1043" type="#_x0000_t202" style="position:absolute;left:10964;top:2902;width:55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" filled="f" fillcolor="#ddd" stroked="f">
                  <v:textbox>
                    <w:txbxContent>
                      <w:p w14:paraId="3CE92703" w14:textId="77777777" w:rsidR="00061197" w:rsidRPr="00FC1DBF" w:rsidRDefault="00061197" w:rsidP="009C49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4FE4">
        <w:rPr>
          <w:rFonts w:ascii="Arial" w:hAnsi="Arial" w:cs="Arial"/>
        </w:rPr>
        <w:t>Two positions of the same syringe are shown here.</w:t>
      </w:r>
    </w:p>
    <w:p w14:paraId="3CE9242B" w14:textId="77777777" w:rsidR="002508CD" w:rsidRPr="002508CD" w:rsidRDefault="002508CD" w:rsidP="002508CD">
      <w:pPr>
        <w:ind w:right="2834"/>
        <w:rPr>
          <w:rFonts w:ascii="Arial" w:hAnsi="Arial" w:cs="Arial"/>
        </w:rPr>
      </w:pPr>
      <w:r w:rsidRPr="002508CD">
        <w:rPr>
          <w:rFonts w:ascii="Arial" w:hAnsi="Arial" w:cs="Arial"/>
        </w:rPr>
        <w:t>A syringe shown in position X is filled with 540 mL of CO</w:t>
      </w:r>
      <w:r w:rsidRPr="002508CD">
        <w:rPr>
          <w:rFonts w:ascii="Arial" w:hAnsi="Arial" w:cs="Arial"/>
          <w:vertAlign w:val="subscript"/>
        </w:rPr>
        <w:t>2</w:t>
      </w:r>
      <w:r w:rsidRPr="002508CD">
        <w:rPr>
          <w:rFonts w:ascii="Arial" w:hAnsi="Arial" w:cs="Arial"/>
        </w:rPr>
        <w:t xml:space="preserve"> at STP and then compressed to a smaller volume, as in position Y which is the same cylinder afterwards at the same temperature.</w:t>
      </w:r>
    </w:p>
    <w:p w14:paraId="3CE9242C" w14:textId="77777777" w:rsidR="009C4979" w:rsidRPr="00714FE4" w:rsidRDefault="009C4979" w:rsidP="009C4979">
      <w:pPr>
        <w:pStyle w:val="ListParagraph"/>
        <w:numPr>
          <w:ilvl w:val="0"/>
          <w:numId w:val="9"/>
        </w:numPr>
        <w:spacing w:before="120" w:after="0" w:line="240" w:lineRule="auto"/>
        <w:ind w:left="425" w:right="2835" w:hanging="357"/>
        <w:rPr>
          <w:rFonts w:ascii="Arial" w:hAnsi="Arial" w:cs="Arial"/>
        </w:rPr>
      </w:pPr>
      <w:r w:rsidRPr="00714FE4">
        <w:rPr>
          <w:rFonts w:ascii="Arial" w:hAnsi="Arial" w:cs="Arial"/>
        </w:rPr>
        <w:t>Explain why the pressure in the cylinder has changed in going from position X to position Y in terms of the kinetic theory of gases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 xml:space="preserve"> (</w:t>
      </w:r>
      <w:proofErr w:type="gramEnd"/>
      <w:r w:rsidRPr="00714FE4">
        <w:rPr>
          <w:rFonts w:ascii="Arial" w:hAnsi="Arial" w:cs="Arial"/>
        </w:rPr>
        <w:t>2 marks)</w:t>
      </w:r>
    </w:p>
    <w:p w14:paraId="3CE9242D" w14:textId="77777777" w:rsidR="000F2A9A" w:rsidRDefault="000F2A9A" w:rsidP="009C4979">
      <w:pPr>
        <w:rPr>
          <w:rFonts w:ascii="Times New Roman" w:hAnsi="Times New Roman" w:cs="Times New Roman"/>
          <w:sz w:val="24"/>
          <w:szCs w:val="24"/>
        </w:rPr>
      </w:pPr>
    </w:p>
    <w:p w14:paraId="3CE9242E" w14:textId="77777777" w:rsidR="000F2A9A" w:rsidRDefault="000F2A9A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2F" w14:textId="77777777"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512F">
        <w:rPr>
          <w:rFonts w:ascii="Times New Roman" w:hAnsi="Times New Roman" w:cs="Times New Roman"/>
          <w:sz w:val="24"/>
          <w:szCs w:val="24"/>
        </w:rPr>
        <w:t xml:space="preserve">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As the volume of the cylinder is reduced </w:t>
      </w:r>
      <w:r w:rsidR="008E512F" w:rsidRPr="00175DCA">
        <w:rPr>
          <w:rFonts w:ascii="Times New Roman" w:hAnsi="Times New Roman" w:cs="Times New Roman"/>
          <w:b/>
          <w:color w:val="FF0000"/>
          <w:sz w:val="24"/>
          <w:szCs w:val="24"/>
        </w:rPr>
        <w:t>the spacing between the particles becomes less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 but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E92430" w14:textId="77777777" w:rsidR="00C63D83" w:rsidRPr="009C4979" w:rsidRDefault="008E512F" w:rsidP="009C4979">
      <w:pPr>
        <w:spacing w:after="0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the speed remains constant.</w:t>
      </w:r>
      <w:r w:rsidRPr="009C497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1" w14:textId="77777777"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The particles now have less distance to travel between collisions and so the collision rate with </w:t>
      </w:r>
    </w:p>
    <w:p w14:paraId="3CE92432" w14:textId="77777777" w:rsidR="008E512F" w:rsidRDefault="008E512F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 xml:space="preserve">the walls </w:t>
      </w:r>
      <w:proofErr w:type="gramStart"/>
      <w:r w:rsidRPr="009C4979">
        <w:rPr>
          <w:rFonts w:ascii="Times New Roman" w:hAnsi="Times New Roman" w:cs="Times New Roman"/>
          <w:b/>
          <w:sz w:val="24"/>
          <w:szCs w:val="24"/>
        </w:rPr>
        <w:t>increases</w:t>
      </w:r>
      <w:proofErr w:type="gramEnd"/>
      <w:r w:rsidRPr="009C4979">
        <w:rPr>
          <w:rFonts w:ascii="Times New Roman" w:hAnsi="Times New Roman" w:cs="Times New Roman"/>
          <w:b/>
          <w:sz w:val="24"/>
          <w:szCs w:val="24"/>
        </w:rPr>
        <w:t>, which increases the force on the wall and hence the pressure</w:t>
      </w:r>
      <w:r w:rsidR="00A156E5" w:rsidRPr="009C4979">
        <w:rPr>
          <w:rFonts w:ascii="Times New Roman" w:hAnsi="Times New Roman" w:cs="Times New Roman"/>
          <w:b/>
          <w:sz w:val="24"/>
          <w:szCs w:val="24"/>
        </w:rPr>
        <w:t xml:space="preserve"> will be greater</w:t>
      </w:r>
      <w:r w:rsidRPr="009C4979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33" w14:textId="77777777" w:rsidR="009C4979" w:rsidRDefault="009C4979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3CE92434" w14:textId="77777777" w:rsidR="000B3EA3" w:rsidRPr="00714FE4" w:rsidRDefault="000B3EA3" w:rsidP="000B3EA3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714FE4">
        <w:rPr>
          <w:rFonts w:ascii="Arial" w:hAnsi="Arial" w:cs="Arial"/>
        </w:rPr>
        <w:t>Calculate the mass of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 the cylinder s shown by diagram X.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CE92435" w14:textId="77777777" w:rsidR="000B3EA3" w:rsidRPr="000B3EA3" w:rsidRDefault="000B3EA3" w:rsidP="009C497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3CE92436" w14:textId="76E681A8" w:rsidR="000B3EA3" w:rsidRPr="000B3EA3" w:rsidRDefault="008E512F" w:rsidP="004F2ADF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B3EA3">
        <w:rPr>
          <w:rFonts w:ascii="Times New Roman" w:hAnsi="Times New Roman" w:cs="Times New Roman"/>
          <w:b/>
          <w:sz w:val="24"/>
          <w:szCs w:val="24"/>
        </w:rPr>
        <w:t xml:space="preserve">Formula is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</m:oMath>
    </w:p>
    <w:p w14:paraId="3CE92437" w14:textId="3B771080" w:rsidR="008E512F" w:rsidRPr="000B3EA3" w:rsidRDefault="000B3EA3" w:rsidP="000B3EA3">
      <w:pPr>
        <w:ind w:left="360" w:hanging="7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0.540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0.02378 mol</m:t>
        </m:r>
      </m:oMath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 w:rsidR="00FA48EA">
        <w:rPr>
          <w:rFonts w:ascii="Times New Roman" w:eastAsiaTheme="minorEastAsia" w:hAnsi="Times New Roman" w:cs="Times New Roman"/>
          <w:b/>
          <w:sz w:val="24"/>
          <w:szCs w:val="24"/>
        </w:rPr>
        <w:t xml:space="preserve">   (</w:t>
      </w:r>
      <w:proofErr w:type="gramEnd"/>
      <w:r w:rsidR="00FA48EA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</w:p>
    <w:p w14:paraId="3CE92438" w14:textId="6B268E37" w:rsidR="00F27D24" w:rsidRDefault="000B3EA3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proofErr w:type="gramStart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>Also</w:t>
      </w:r>
      <w:proofErr w:type="gramEnd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m = </w:t>
      </w:r>
      <w:proofErr w:type="spellStart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>nM</w:t>
      </w:r>
      <w:proofErr w:type="spellEnd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0.02378 x 44.01 = 1.05 g</w:t>
      </w:r>
      <w:r w:rsidR="00F27D24" w:rsidRPr="00FA48EA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F27D24" w:rsidRPr="00FA48EA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</w:t>
      </w:r>
      <w:r w:rsidR="00FA48EA" w:rsidRPr="00FA48EA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  (1)</w:t>
      </w:r>
    </w:p>
    <w:p w14:paraId="3CE92439" w14:textId="77777777" w:rsidR="00DF00C6" w:rsidRDefault="00DF00C6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</w:p>
    <w:p w14:paraId="3CE9243A" w14:textId="77777777"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(c) How does th</w:t>
      </w:r>
      <w:r>
        <w:rPr>
          <w:rFonts w:ascii="Arial" w:hAnsi="Arial" w:cs="Arial"/>
        </w:rPr>
        <w:t>e mass of gas when in position X</w:t>
      </w:r>
      <w:r w:rsidRPr="00714FE4">
        <w:rPr>
          <w:rFonts w:ascii="Arial" w:hAnsi="Arial" w:cs="Arial"/>
        </w:rPr>
        <w:t xml:space="preserve"> compare with the mass of gas when in position Y?</w:t>
      </w:r>
      <w:r w:rsidRPr="00714FE4">
        <w:rPr>
          <w:rFonts w:ascii="Arial" w:hAnsi="Arial" w:cs="Arial"/>
        </w:rPr>
        <w:tab/>
        <w:t xml:space="preserve"> 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14:paraId="3CE9243B" w14:textId="77777777" w:rsidR="00F27D24" w:rsidRPr="000B3EA3" w:rsidRDefault="000B3EA3" w:rsidP="000B3EA3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0B3EA3">
        <w:rPr>
          <w:rFonts w:ascii="Arial" w:hAnsi="Arial" w:cs="Arial"/>
          <w:b/>
        </w:rPr>
        <w:t xml:space="preserve"> 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Matter is conserved, so the mass will be the same as before.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C" w14:textId="77777777"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(d) In going from position X to Y the gas volume was changed from 540 mL to 180 mL at the same temperature. Calculate the new pressure of the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inside the syringe at position Y. </w:t>
      </w:r>
      <w:r w:rsidRPr="00714FE4">
        <w:rPr>
          <w:rFonts w:ascii="Arial" w:hAnsi="Arial" w:cs="Arial"/>
        </w:rPr>
        <w:tab/>
        <w:t xml:space="preserve"> (2 marks)</w:t>
      </w:r>
    </w:p>
    <w:p w14:paraId="3CE9243D" w14:textId="11583C75" w:rsidR="00FF6F08" w:rsidRDefault="00175DCA" w:rsidP="00F27D24">
      <w:pPr>
        <w:ind w:left="709" w:hanging="349"/>
        <w:rPr>
          <w:rFonts w:ascii="Times New Roman" w:hAnsi="Times New Roman" w:cs="Times New Roman"/>
          <w:noProof/>
          <w:sz w:val="24"/>
          <w:szCs w:val="24"/>
          <w:u w:val="single"/>
          <w:lang w:eastAsia="en-AU"/>
        </w:rPr>
      </w:pPr>
      <w:r w:rsidRPr="00175DCA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0" wp14:anchorId="1B617BA6" wp14:editId="65268DBA">
                <wp:simplePos x="0" y="0"/>
                <wp:positionH relativeFrom="column">
                  <wp:posOffset>3224561</wp:posOffset>
                </wp:positionH>
                <wp:positionV relativeFrom="paragraph">
                  <wp:posOffset>280020</wp:posOffset>
                </wp:positionV>
                <wp:extent cx="2784088" cy="1123200"/>
                <wp:effectExtent l="0" t="0" r="1651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088" cy="112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D2BB" w14:textId="40C21B85" w:rsidR="00175DCA" w:rsidRPr="00175DCA" w:rsidRDefault="00175DC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PV=nRT</m:t>
                                </m:r>
                              </m:oMath>
                            </m:oMathPara>
                          </w:p>
                          <w:p w14:paraId="320712D3" w14:textId="4C06E89F" w:rsidR="00175DCA" w:rsidRPr="00175DCA" w:rsidRDefault="00175DCA" w:rsidP="00175DC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×0.180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0.2378×8.314×273.15</m:t>
                              </m:r>
                            </m:oMath>
                            <w:r w:rsidR="00FA48EA">
                              <w:rPr>
                                <w:rFonts w:eastAsiaTheme="minorEastAsia"/>
                              </w:rPr>
                              <w:t xml:space="preserve">  (1)</w:t>
                            </w:r>
                          </w:p>
                          <w:p w14:paraId="767EA941" w14:textId="6CF0B484" w:rsidR="00175DCA" w:rsidRPr="00175DCA" w:rsidRDefault="00175DCA" w:rsidP="00175DCA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0.2378×8.314×273.15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0.180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1A69A26" w14:textId="359FA57F" w:rsidR="00175DCA" w:rsidRDefault="00FA48E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P=300 kPa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7BA6" id="Text Box 2" o:spid="_x0000_s1044" type="#_x0000_t202" style="position:absolute;left:0;text-align:left;margin-left:253.9pt;margin-top:22.05pt;width:219.2pt;height:88.4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" o:allowoverlap="f">
                <v:textbox style="mso-fit-shape-to-text:t">
                  <w:txbxContent>
                    <w:p w14:paraId="0FC5D2BB" w14:textId="40C21B85" w:rsidR="00175DCA" w:rsidRPr="00175DCA" w:rsidRDefault="00175DCA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PV=nRT</m:t>
                          </m:r>
                        </m:oMath>
                      </m:oMathPara>
                    </w:p>
                    <w:p w14:paraId="320712D3" w14:textId="4C06E89F" w:rsidR="00175DCA" w:rsidRPr="00175DCA" w:rsidRDefault="00175DCA" w:rsidP="00175DCA"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×0.180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0.2378×8.314×273.15</m:t>
                        </m:r>
                      </m:oMath>
                      <w:r w:rsidR="00FA48EA">
                        <w:rPr>
                          <w:rFonts w:eastAsiaTheme="minorEastAsia"/>
                        </w:rPr>
                        <w:t xml:space="preserve">  (1)</w:t>
                      </w:r>
                    </w:p>
                    <w:p w14:paraId="767EA941" w14:textId="6CF0B484" w:rsidR="00175DCA" w:rsidRPr="00175DCA" w:rsidRDefault="00175DCA" w:rsidP="00175DCA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0.2378×8.314×273.15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0.180</m:t>
                              </m:r>
                            </m:den>
                          </m:f>
                        </m:oMath>
                      </m:oMathPara>
                    </w:p>
                    <w:p w14:paraId="71A69A26" w14:textId="359FA57F" w:rsidR="00175DCA" w:rsidRDefault="00FA48EA">
                      <m:oMath>
                        <m:r>
                          <w:rPr>
                            <w:rFonts w:ascii="Cambria Math" w:hAnsi="Cambria Math"/>
                          </w:rPr>
                          <m:t>P=300 kPa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(1)</w:t>
                      </w:r>
                    </w:p>
                  </w:txbxContent>
                </v:textbox>
              </v:shape>
            </w:pict>
          </mc:Fallback>
        </mc:AlternateContent>
      </w:r>
    </w:p>
    <w:p w14:paraId="3CE9243E" w14:textId="5FB3D752" w:rsidR="00F27D24" w:rsidRPr="000B3EA3" w:rsidRDefault="00DF00C6" w:rsidP="00DF00C6">
      <w:pPr>
        <w:ind w:left="567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P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=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(Boyle’s Law)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F" w14:textId="77777777"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Standard pressure = 100 kPa</w:t>
      </w:r>
    </w:p>
    <w:p w14:paraId="3CE92440" w14:textId="4B893DFE"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100 x 0.540 = P</w:t>
      </w:r>
      <w:r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x 0.18</w:t>
      </w:r>
      <w:r w:rsidR="00FA48EA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  (1)</w:t>
      </w:r>
    </w:p>
    <w:p w14:paraId="3CE92441" w14:textId="396EDDBD" w:rsidR="00B76F03" w:rsidRDefault="000B3EA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>-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=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300 kPa (</w:t>
      </w:r>
      <w:r w:rsidR="00FA48EA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1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46" w14:textId="77777777" w:rsidR="00C25179" w:rsidRPr="00DF00C6" w:rsidRDefault="00C25179" w:rsidP="00C25179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lastRenderedPageBreak/>
        <w:t>Question 29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</w:t>
      </w:r>
      <w:r w:rsidR="00DF00C6">
        <w:rPr>
          <w:rFonts w:ascii="Arial" w:hAnsi="Arial" w:cs="Arial"/>
          <w:b/>
        </w:rPr>
        <w:t xml:space="preserve"> marks)</w:t>
      </w:r>
    </w:p>
    <w:p w14:paraId="3CE92447" w14:textId="77777777" w:rsidR="00C25179" w:rsidRPr="00714FE4" w:rsidRDefault="00C25179" w:rsidP="00C25179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3CE92695" wp14:editId="3CE92696">
                <wp:simplePos x="0" y="0"/>
                <wp:positionH relativeFrom="column">
                  <wp:posOffset>762610</wp:posOffset>
                </wp:positionH>
                <wp:positionV relativeFrom="paragraph">
                  <wp:posOffset>143789</wp:posOffset>
                </wp:positionV>
                <wp:extent cx="4024190" cy="2833370"/>
                <wp:effectExtent l="0" t="0" r="33655" b="0"/>
                <wp:wrapNone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24190" cy="2833370"/>
                          <a:chOff x="666461" y="96382"/>
                          <a:chExt cx="4024640" cy="2833433"/>
                        </a:xfrm>
                      </wpg:grpSpPr>
                      <wpg:grpSp>
                        <wpg:cNvPr id="892" name="Group 892"/>
                        <wpg:cNvGrpSpPr/>
                        <wpg:grpSpPr>
                          <a:xfrm>
                            <a:off x="666461" y="96382"/>
                            <a:ext cx="3821067" cy="2483045"/>
                            <a:chOff x="396815" y="112143"/>
                            <a:chExt cx="4865751" cy="2889087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396815" y="112143"/>
                              <a:ext cx="4346417" cy="2889087"/>
                              <a:chOff x="0" y="0"/>
                              <a:chExt cx="4346417" cy="2889087"/>
                            </a:xfrm>
                          </wpg:grpSpPr>
                          <wps:wsp>
                            <wps:cNvPr id="894" name="Straight Connector 894"/>
                            <wps:cNvCnPr/>
                            <wps:spPr>
                              <a:xfrm rot="16200000" flipV="1">
                                <a:off x="-1435396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5" name="Straight Connector 895"/>
                            <wps:cNvCnPr/>
                            <wps:spPr>
                              <a:xfrm>
                                <a:off x="0" y="364386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4" name="Straight Connector 1024"/>
                            <wps:cNvCnPr/>
                            <wps:spPr>
                              <a:xfrm>
                                <a:off x="0" y="7258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5" name="Straight Connector 1025"/>
                            <wps:cNvCnPr/>
                            <wps:spPr>
                              <a:xfrm>
                                <a:off x="0" y="108740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>
                                <a:off x="0" y="1448907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" name="Straight Connector 1027"/>
                            <wps:cNvCnPr/>
                            <wps:spPr>
                              <a:xfrm>
                                <a:off x="0" y="1810414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" name="Straight Connector 1028"/>
                            <wps:cNvCnPr/>
                            <wps:spPr>
                              <a:xfrm>
                                <a:off x="0" y="2161288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9" name="Straight Connector 1029"/>
                            <wps:cNvCnPr/>
                            <wps:spPr>
                              <a:xfrm>
                                <a:off x="0" y="2522795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0" name="Straight Connector 1030"/>
                            <wps:cNvCnPr/>
                            <wps:spPr>
                              <a:xfrm rot="16200000" flipV="1">
                                <a:off x="-72301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1" name="Straight Connector 1031"/>
                            <wps:cNvCnPr/>
                            <wps:spPr>
                              <a:xfrm rot="16200000" flipV="1">
                                <a:off x="0" y="1448907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2" name="Straight Connector 1032"/>
                            <wps:cNvCnPr/>
                            <wps:spPr>
                              <a:xfrm rot="16200000" flipV="1">
                                <a:off x="72301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3" name="Straight Connector 1033"/>
                            <wps:cNvCnPr/>
                            <wps:spPr>
                              <a:xfrm rot="16200000" flipV="1">
                                <a:off x="143539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4" name="Straight Connector 1034"/>
                            <wps:cNvCnPr/>
                            <wps:spPr>
                              <a:xfrm rot="16200000" flipV="1">
                                <a:off x="2158409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5" name="Straight Connector 1035"/>
                            <wps:cNvCnPr/>
                            <wps:spPr>
                              <a:xfrm rot="16200000" flipV="1">
                                <a:off x="288142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6" name="Straight Connector 1036"/>
                            <wps:cNvCnPr/>
                            <wps:spPr>
                              <a:xfrm>
                                <a:off x="4783" y="288776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7" name="Straight Connector 1037"/>
                            <wps:cNvCnPr/>
                            <wps:spPr>
                              <a:xfrm>
                                <a:off x="25877" y="107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8" name="Freeform 1038"/>
                          <wps:cNvSpPr/>
                          <wps:spPr>
                            <a:xfrm>
                              <a:off x="1538144" y="486633"/>
                              <a:ext cx="3120141" cy="1435758"/>
                            </a:xfrm>
                            <a:custGeom>
                              <a:avLst/>
                              <a:gdLst>
                                <a:gd name="connsiteX0" fmla="*/ 0 w 4235570"/>
                                <a:gd name="connsiteY0" fmla="*/ 741938 h 2199802"/>
                                <a:gd name="connsiteX1" fmla="*/ 491706 w 4235570"/>
                                <a:gd name="connsiteY1" fmla="*/ 750565 h 2199802"/>
                                <a:gd name="connsiteX2" fmla="*/ 828136 w 4235570"/>
                                <a:gd name="connsiteY2" fmla="*/ 647048 h 2199802"/>
                                <a:gd name="connsiteX3" fmla="*/ 1104181 w 4235570"/>
                                <a:gd name="connsiteY3" fmla="*/ 172595 h 2199802"/>
                                <a:gd name="connsiteX4" fmla="*/ 1328468 w 4235570"/>
                                <a:gd name="connsiteY4" fmla="*/ 17319 h 2199802"/>
                                <a:gd name="connsiteX5" fmla="*/ 1457864 w 4235570"/>
                                <a:gd name="connsiteY5" fmla="*/ 17319 h 2199802"/>
                                <a:gd name="connsiteX6" fmla="*/ 1656272 w 4235570"/>
                                <a:gd name="connsiteY6" fmla="*/ 138089 h 2199802"/>
                                <a:gd name="connsiteX7" fmla="*/ 1837427 w 4235570"/>
                                <a:gd name="connsiteY7" fmla="*/ 448640 h 2199802"/>
                                <a:gd name="connsiteX8" fmla="*/ 2104846 w 4235570"/>
                                <a:gd name="connsiteY8" fmla="*/ 879961 h 2199802"/>
                                <a:gd name="connsiteX9" fmla="*/ 2286000 w 4235570"/>
                                <a:gd name="connsiteY9" fmla="*/ 1216391 h 2199802"/>
                                <a:gd name="connsiteX10" fmla="*/ 2596551 w 4235570"/>
                                <a:gd name="connsiteY10" fmla="*/ 1664965 h 2199802"/>
                                <a:gd name="connsiteX11" fmla="*/ 2829464 w 4235570"/>
                                <a:gd name="connsiteY11" fmla="*/ 1932384 h 2199802"/>
                                <a:gd name="connsiteX12" fmla="*/ 3157268 w 4235570"/>
                                <a:gd name="connsiteY12" fmla="*/ 2156670 h 2199802"/>
                                <a:gd name="connsiteX13" fmla="*/ 3485072 w 4235570"/>
                                <a:gd name="connsiteY13" fmla="*/ 2191176 h 2199802"/>
                                <a:gd name="connsiteX14" fmla="*/ 3856008 w 4235570"/>
                                <a:gd name="connsiteY14" fmla="*/ 2191176 h 2199802"/>
                                <a:gd name="connsiteX15" fmla="*/ 4235570 w 4235570"/>
                                <a:gd name="connsiteY15" fmla="*/ 2199802 h 21998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235570" h="2199802">
                                  <a:moveTo>
                                    <a:pt x="0" y="741938"/>
                                  </a:moveTo>
                                  <a:cubicBezTo>
                                    <a:pt x="176841" y="754159"/>
                                    <a:pt x="353683" y="766380"/>
                                    <a:pt x="491706" y="750565"/>
                                  </a:cubicBezTo>
                                  <a:cubicBezTo>
                                    <a:pt x="629729" y="734750"/>
                                    <a:pt x="726057" y="743376"/>
                                    <a:pt x="828136" y="647048"/>
                                  </a:cubicBezTo>
                                  <a:cubicBezTo>
                                    <a:pt x="930215" y="550720"/>
                                    <a:pt x="1020792" y="277550"/>
                                    <a:pt x="1104181" y="172595"/>
                                  </a:cubicBezTo>
                                  <a:cubicBezTo>
                                    <a:pt x="1187570" y="67640"/>
                                    <a:pt x="1269521" y="43198"/>
                                    <a:pt x="1328468" y="17319"/>
                                  </a:cubicBezTo>
                                  <a:cubicBezTo>
                                    <a:pt x="1387415" y="-8560"/>
                                    <a:pt x="1403230" y="-2809"/>
                                    <a:pt x="1457864" y="17319"/>
                                  </a:cubicBezTo>
                                  <a:cubicBezTo>
                                    <a:pt x="1512498" y="37447"/>
                                    <a:pt x="1593012" y="66202"/>
                                    <a:pt x="1656272" y="138089"/>
                                  </a:cubicBezTo>
                                  <a:cubicBezTo>
                                    <a:pt x="1719532" y="209976"/>
                                    <a:pt x="1762665" y="324995"/>
                                    <a:pt x="1837427" y="448640"/>
                                  </a:cubicBezTo>
                                  <a:cubicBezTo>
                                    <a:pt x="1912189" y="572285"/>
                                    <a:pt x="2030084" y="752003"/>
                                    <a:pt x="2104846" y="879961"/>
                                  </a:cubicBezTo>
                                  <a:cubicBezTo>
                                    <a:pt x="2179608" y="1007920"/>
                                    <a:pt x="2204049" y="1085557"/>
                                    <a:pt x="2286000" y="1216391"/>
                                  </a:cubicBezTo>
                                  <a:cubicBezTo>
                                    <a:pt x="2367951" y="1347225"/>
                                    <a:pt x="2505974" y="1545633"/>
                                    <a:pt x="2596551" y="1664965"/>
                                  </a:cubicBezTo>
                                  <a:cubicBezTo>
                                    <a:pt x="2687128" y="1784297"/>
                                    <a:pt x="2736011" y="1850433"/>
                                    <a:pt x="2829464" y="1932384"/>
                                  </a:cubicBezTo>
                                  <a:cubicBezTo>
                                    <a:pt x="2922917" y="2014335"/>
                                    <a:pt x="3048000" y="2113538"/>
                                    <a:pt x="3157268" y="2156670"/>
                                  </a:cubicBezTo>
                                  <a:cubicBezTo>
                                    <a:pt x="3266536" y="2199802"/>
                                    <a:pt x="3368615" y="2185425"/>
                                    <a:pt x="3485072" y="2191176"/>
                                  </a:cubicBezTo>
                                  <a:cubicBezTo>
                                    <a:pt x="3601529" y="2196927"/>
                                    <a:pt x="3730925" y="2189738"/>
                                    <a:pt x="3856008" y="2191176"/>
                                  </a:cubicBezTo>
                                  <a:cubicBezTo>
                                    <a:pt x="3981091" y="2192614"/>
                                    <a:pt x="4235570" y="2199802"/>
                                    <a:pt x="4235570" y="2199802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" name="Text Box 1039"/>
                          <wps:cNvSpPr txBox="1"/>
                          <wps:spPr>
                            <a:xfrm>
                              <a:off x="4477428" y="2484177"/>
                              <a:ext cx="721994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4" w14:textId="77777777" w:rsidR="00061197" w:rsidRDefault="00061197" w:rsidP="00C25179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Text Box 1040"/>
                          <wps:cNvSpPr txBox="1"/>
                          <wps:spPr>
                            <a:xfrm>
                              <a:off x="4457776" y="2105303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5" w14:textId="77777777" w:rsidR="00061197" w:rsidRDefault="00061197" w:rsidP="00C25179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Text Box 1041"/>
                          <wps:cNvSpPr txBox="1"/>
                          <wps:spPr>
                            <a:xfrm>
                              <a:off x="4457776" y="1752124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6" w14:textId="77777777" w:rsidR="00061197" w:rsidRDefault="00061197" w:rsidP="00C25179">
                                <w:r>
                                  <w:t>450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Text Box 1042"/>
                          <wps:cNvSpPr txBox="1"/>
                          <wps:spPr>
                            <a:xfrm>
                              <a:off x="4457416" y="138045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7" w14:textId="77777777" w:rsidR="00061197" w:rsidRDefault="00061197" w:rsidP="00C25179">
                                <w:r>
                                  <w:t>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Text Box 1043"/>
                          <wps:cNvSpPr txBox="1"/>
                          <wps:spPr>
                            <a:xfrm>
                              <a:off x="4457416" y="1052651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8" w14:textId="77777777" w:rsidR="00061197" w:rsidRDefault="00061197" w:rsidP="00C25179">
                                <w:r>
                                  <w:t>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Text Box 1044"/>
                          <wps:cNvSpPr txBox="1"/>
                          <wps:spPr>
                            <a:xfrm>
                              <a:off x="4457056" y="682068"/>
                              <a:ext cx="722355" cy="370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9" w14:textId="77777777" w:rsidR="00061197" w:rsidRPr="001526BA" w:rsidRDefault="00061197" w:rsidP="00C25179">
                                <w:pPr>
                                  <w:rPr>
                                    <w:i/>
                                  </w:rPr>
                                </w:pPr>
                                <w:r w:rsidRPr="001526BA">
                                  <w:rPr>
                                    <w:i/>
                                  </w:rPr>
                                  <w:t>900</w:t>
                                </w:r>
                              </w:p>
                              <w:p w14:paraId="3CE9270A" w14:textId="77777777" w:rsidR="00061197" w:rsidRDefault="00061197" w:rsidP="00C251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Text Box 1045"/>
                          <wps:cNvSpPr txBox="1"/>
                          <wps:spPr>
                            <a:xfrm>
                              <a:off x="4540571" y="30226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B" w14:textId="77777777" w:rsidR="00061197" w:rsidRPr="001526BA" w:rsidRDefault="00061197" w:rsidP="00C25179">
                                <w:r>
                                  <w:t>105</w:t>
                                </w:r>
                                <w:r w:rsidRPr="001526BA"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894" y="345103"/>
                            <a:ext cx="478207" cy="1417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C" w14:textId="77777777" w:rsidR="00061197" w:rsidRDefault="00061197" w:rsidP="00C25179">
                              <w:r>
                                <w:t>Enthalpy (kJ mol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631294" y="1682240"/>
                            <a:ext cx="478165" cy="201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D" w14:textId="77777777" w:rsidR="00061197" w:rsidRPr="001526BA" w:rsidRDefault="00061197" w:rsidP="00C251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Reaction progress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028" y="1217165"/>
                            <a:ext cx="713819" cy="3441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E" w14:textId="77777777" w:rsidR="00061197" w:rsidRPr="00DF00C6" w:rsidRDefault="00061197" w:rsidP="00C25179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NH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OCN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3680" y="422010"/>
                            <a:ext cx="955781" cy="3600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F" w14:textId="77777777" w:rsidR="00061197" w:rsidRPr="00BA1FF5" w:rsidRDefault="00061197" w:rsidP="00C25179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NH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+ 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OCN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5" id="Group 891" o:spid="_x0000_s1045" style="position:absolute;left:0;text-align:left;margin-left:60.05pt;margin-top:11.3pt;width:316.85pt;height:223.1pt;flip:x;z-index:252058624;mso-width-relative:margin;mso-height-relative:margin" coordorigin="6664,963" coordsize="40246,2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">
                <v:group id="Group 892" o:spid="_x0000_s1046" style="position:absolute;left:6664;top:963;width:38211;height:24831" coordorigin="3968,1121" coordsize="48657,2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group id="Group 893" o:spid="_x0000_s1047" style="position:absolute;left:3968;top:1121;width:43464;height:28891" coordsize="43464,2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line id="Straight Connector 894" o:spid="_x0000_s1048" style="position:absolute;rotation:90;flip:y;visibility:visible;mso-wrap-style:square" from="-14354,14382" to="1443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95" o:spid="_x0000_s1049" style="position:absolute;visibility:visible;mso-wrap-style:square" from="0,3643" to="43205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1024" o:spid="_x0000_s1050" style="position:absolute;visibility:visible;mso-wrap-style:square" from="0,7258" to="43205,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TEMxAAAAN0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PRm/w9008Qc7vAAAA//8DAFBLAQItABQABgAIAAAAIQDb4fbL7gAAAIUBAAATAAAAAAAAAAAA&#10;AAAAAAAAAABbQ29udGVudF9UeXBlc10ueG1sUEsBAi0AFAAGAAgAAAAhAFr0LFu/AAAAFQEAAAsA&#10;AAAAAAAAAAAAAAAAHwEAAF9yZWxzLy5yZWxzUEsBAi0AFAAGAAgAAAAhAGCtMQ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5" o:spid="_x0000_s1051" style="position:absolute;visibility:visible;mso-wrap-style:square" from="0,10874" to="43205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SXxAAAAN0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PRm/w9008Qc7vAAAA//8DAFBLAQItABQABgAIAAAAIQDb4fbL7gAAAIUBAAATAAAAAAAAAAAA&#10;AAAAAAAAAABbQ29udGVudF9UeXBlc10ueG1sUEsBAi0AFAAGAAgAAAAhAFr0LFu/AAAAFQEAAAsA&#10;AAAAAAAAAAAAAAAAHwEAAF9yZWxzLy5yZWxzUEsBAi0AFAAGAAgAAAAhAA/hlJ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6" o:spid="_x0000_s1052" style="position:absolute;visibility:visible;mso-wrap-style:square" from="0,14489" to="43205,1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027" o:spid="_x0000_s1053" style="position:absolute;visibility:visible;mso-wrap-style:square" from="0,18104" to="43205,1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97xAAAAN0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PRu/w9008Qc7vAAAA//8DAFBLAQItABQABgAIAAAAIQDb4fbL7gAAAIUBAAATAAAAAAAAAAAA&#10;AAAAAAAAAABbQ29udGVudF9UeXBlc10ueG1sUEsBAi0AFAAGAAgAAAAhAFr0LFu/AAAAFQEAAAsA&#10;AAAAAAAAAAAAAAAAHwEAAF9yZWxzLy5yZWxzUEsBAi0AFAAGAAgAAAAhAJB/r3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8" o:spid="_x0000_s1054" style="position:absolute;visibility:visible;mso-wrap-style:square" from="0,21612" to="43205,2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" strokecolor="black [3200]" strokeweight=".5pt">
                      <v:stroke joinstyle="miter"/>
                    </v:line>
                    <v:line id="Straight Connector 1029" o:spid="_x0000_s1055" style="position:absolute;visibility:visible;mso-wrap-style:square" from="0,25227" to="43205,2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030" o:spid="_x0000_s1056" style="position:absolute;rotation:90;flip:y;visibility:visible;mso-wrap-style:square" from="-7230,14382" to="2155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" strokecolor="black [3200]" strokeweight=".5pt">
                      <v:stroke joinstyle="miter"/>
                    </v:line>
                    <v:line id="Straight Connector 1031" o:spid="_x0000_s1057" style="position:absolute;rotation:90;flip:y;visibility:visible;mso-wrap-style:square" from="0,14488" to="28784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2" o:spid="_x0000_s1058" style="position:absolute;rotation:90;flip:y;visibility:visible;mso-wrap-style:square" from="7230,14382" to="3601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3" o:spid="_x0000_s1059" style="position:absolute;rotation:90;flip:y;visibility:visible;mso-wrap-style:square" from="14354,14382" to="4313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4" o:spid="_x0000_s1060" style="position:absolute;rotation:90;flip:y;visibility:visible;mso-wrap-style:square" from="21584,14382" to="5036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5" o:spid="_x0000_s1061" style="position:absolute;rotation:90;flip:y;visibility:visible;mso-wrap-style:square" from="28814,14382" to="5759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6" o:spid="_x0000_s1062" style="position:absolute;visibility:visible;mso-wrap-style:square" from="47,28877" to="43253,2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37" o:spid="_x0000_s1063" style="position:absolute;visibility:visible;mso-wrap-style:square" from="258,107" to="43464,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mmxAAAAN0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ZDyF2zfxBLn4AwAA//8DAFBLAQItABQABgAIAAAAIQDb4fbL7gAAAIUBAAATAAAAAAAAAAAA&#10;AAAAAAAAAABbQ29udGVudF9UeXBlc10ueG1sUEsBAi0AFAAGAAgAAAAhAFr0LFu/AAAAFQEAAAsA&#10;AAAAAAAAAAAAAAAAHwEAAF9yZWxzLy5yZWxzUEsBAi0AFAAGAAgAAAAhABWmOab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Freeform 1038" o:spid="_x0000_s1064" style="position:absolute;left:15381;top:4866;width:31201;height:14357;visibility:visible;mso-wrap-style:square;v-text-anchor:middle" coordsize="4235570,2199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" path="m,741938v176841,12221,353683,24442,491706,8627c629729,734750,726057,743376,828136,647048,930215,550720,1020792,277550,1104181,172595,1187570,67640,1269521,43198,1328468,17319v58947,-25879,74762,-20128,129396,c1512498,37447,1593012,66202,1656272,138089v63260,71887,106393,186906,181155,310551c1912189,572285,2030084,752003,2104846,879961v74762,127959,99203,205596,181154,336430c2367951,1347225,2505974,1545633,2596551,1664965v90577,119332,139460,185468,232913,267419c2922917,2014335,3048000,2113538,3157268,2156670v109268,43132,211347,28755,327804,34506c3601529,2196927,3730925,2189738,3856008,2191176v125083,1438,379562,8626,379562,8626e" filled="f" strokecolor="black [3200]" strokeweight="1.5pt">
                    <v:stroke joinstyle="miter"/>
                    <v:path arrowok="t" o:connecttype="custom" o:connectlocs="0,484245;362216,489876;610048,422313;813397,112649;978619,11304;1073938,11304;1220096,90127;1353544,292817;1550539,574329;1683986,793909;1912754,1086683;2084330,1261221;2325808,1407607;2567285,1430128;2840536,1430128;3120141,1435758" o:connectangles="0,0,0,0,0,0,0,0,0,0,0,0,0,0,0,0"/>
                  </v:shape>
                  <v:shape id="Text Box 1039" o:spid="_x0000_s1065" type="#_x0000_t202" style="position:absolute;left:44774;top:24841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WWxQAAAN0AAAAPAAAAZHJzL2Rvd25yZXYueG1sRE9Na8JA&#10;EL0L/odlCr3ppp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CEHTWWxQAAAN0AAAAP&#10;AAAAAAAAAAAAAAAAAAcCAABkcnMvZG93bnJldi54bWxQSwUGAAAAAAMAAwC3AAAA+QIAAAAA&#10;" filled="f" stroked="f" strokeweight=".5pt">
                    <v:textbox>
                      <w:txbxContent>
                        <w:p w14:paraId="3CE92704" w14:textId="77777777" w:rsidR="00061197" w:rsidRDefault="00061197" w:rsidP="00C25179">
                          <w:r>
                            <w:t>150</w:t>
                          </w:r>
                        </w:p>
                      </w:txbxContent>
                    </v:textbox>
                  </v:shape>
                  <v:shape id="Text Box 1040" o:spid="_x0000_s1066" type="#_x0000_t202" style="position:absolute;left:44577;top:21053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92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E0h73bHAAAA3QAA&#10;AA8AAAAAAAAAAAAAAAAABwIAAGRycy9kb3ducmV2LnhtbFBLBQYAAAAAAwADALcAAAD7AgAAAAA=&#10;" filled="f" stroked="f" strokeweight=".5pt">
                    <v:textbox>
                      <w:txbxContent>
                        <w:p w14:paraId="3CE92705" w14:textId="77777777" w:rsidR="00061197" w:rsidRDefault="00061197" w:rsidP="00C25179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041" o:spid="_x0000_s1067" type="#_x0000_t202" style="position:absolute;left:44577;top:17521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txAAAAN0AAAAPAAAAZHJzL2Rvd25yZXYueG1sRE9Li8Iw&#10;EL4v+B/CCN7WVHG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CJtSu3EAAAA3QAAAA8A&#10;AAAAAAAAAAAAAAAABwIAAGRycy9kb3ducmV2LnhtbFBLBQYAAAAAAwADALcAAAD4AgAAAAA=&#10;" filled="f" stroked="f" strokeweight=".5pt">
                    <v:textbox>
                      <w:txbxContent>
                        <w:p w14:paraId="3CE92706" w14:textId="77777777" w:rsidR="00061197" w:rsidRDefault="00061197" w:rsidP="00C25179">
                          <w:r>
                            <w:t>450</w:t>
                          </w:r>
                        </w:p>
                      </w:txbxContent>
                    </v:textbox>
                  </v:shape>
                  <v:shape id="Text Box 1042" o:spid="_x0000_s1068" type="#_x0000_t202" style="position:absolute;left:44574;top:13804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Sa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" filled="f" stroked="f" strokeweight=".5pt">
                    <v:textbox>
                      <w:txbxContent>
                        <w:p w14:paraId="3CE92707" w14:textId="77777777" w:rsidR="00061197" w:rsidRDefault="00061197" w:rsidP="00C25179">
                          <w:r>
                            <w:t>600</w:t>
                          </w:r>
                        </w:p>
                      </w:txbxContent>
                    </v:textbox>
                  </v:shape>
                  <v:shape id="Text Box 1043" o:spid="_x0000_s1069" type="#_x0000_t202" style="position:absolute;left:44574;top:10526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3EB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Bl/w/004QU7/AAAA//8DAFBLAQItABQABgAIAAAAIQDb4fbL7gAAAIUBAAATAAAAAAAAAAAA&#10;AAAAAAAAAABbQ29udGVudF9UeXBlc10ueG1sUEsBAi0AFAAGAAgAAAAhAFr0LFu/AAAAFQEAAAsA&#10;AAAAAAAAAAAAAAAAHwEAAF9yZWxzLy5yZWxzUEsBAi0AFAAGAAgAAAAhAL3zcQHEAAAA3QAAAA8A&#10;AAAAAAAAAAAAAAAABwIAAGRycy9kb3ducmV2LnhtbFBLBQYAAAAAAwADALcAAAD4AgAAAAA=&#10;" filled="f" stroked="f" strokeweight=".5pt">
                    <v:textbox>
                      <w:txbxContent>
                        <w:p w14:paraId="3CE92708" w14:textId="77777777" w:rsidR="00061197" w:rsidRDefault="00061197" w:rsidP="00C25179">
                          <w:r>
                            <w:t>750</w:t>
                          </w:r>
                        </w:p>
                      </w:txbxContent>
                    </v:textbox>
                  </v:shape>
                  <v:shape id="Text Box 1044" o:spid="_x0000_s1070" type="#_x0000_t202" style="position:absolute;left:44570;top:6820;width:7224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l1xQAAAN0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" filled="f" stroked="f" strokeweight=".5pt">
                    <v:textbox>
                      <w:txbxContent>
                        <w:p w14:paraId="3CE92709" w14:textId="77777777" w:rsidR="00061197" w:rsidRPr="001526BA" w:rsidRDefault="00061197" w:rsidP="00C25179">
                          <w:pPr>
                            <w:rPr>
                              <w:i/>
                            </w:rPr>
                          </w:pPr>
                          <w:r w:rsidRPr="001526BA">
                            <w:rPr>
                              <w:i/>
                            </w:rPr>
                            <w:t>900</w:t>
                          </w:r>
                        </w:p>
                        <w:p w14:paraId="3CE9270A" w14:textId="77777777" w:rsidR="00061197" w:rsidRDefault="00061197" w:rsidP="00C25179"/>
                      </w:txbxContent>
                    </v:textbox>
                  </v:shape>
                  <v:shape id="Text Box 1045" o:spid="_x0000_s1071" type="#_x0000_t202" style="position:absolute;left:45405;top:3022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zu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F1WTO7EAAAA3QAAAA8A&#10;AAAAAAAAAAAAAAAABwIAAGRycy9kb3ducmV2LnhtbFBLBQYAAAAAAwADALcAAAD4AgAAAAA=&#10;" filled="f" stroked="f" strokeweight=".5pt">
                    <v:textbox>
                      <w:txbxContent>
                        <w:p w14:paraId="3CE9270B" w14:textId="77777777" w:rsidR="00061197" w:rsidRPr="001526BA" w:rsidRDefault="00061197" w:rsidP="00C25179">
                          <w:r>
                            <w:t>105</w:t>
                          </w:r>
                          <w:r w:rsidRPr="001526BA">
                            <w:t>0</w:t>
                          </w:r>
                        </w:p>
                      </w:txbxContent>
                    </v:textbox>
                  </v:shape>
                </v:group>
                <v:shape id="_x0000_s1072" type="#_x0000_t202" style="position:absolute;left:42128;top:3451;width:4783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" filled="f" stroked="f">
                  <v:textbox style="layout-flow:vertical;mso-layout-flow-alt:bottom-to-top;mso-fit-shape-to-text:t">
                    <w:txbxContent>
                      <w:p w14:paraId="3CE9270C" w14:textId="77777777" w:rsidR="00061197" w:rsidRDefault="00061197" w:rsidP="00C25179">
                        <w:r>
                          <w:t>Enthalpy (kJ mol</w:t>
                        </w:r>
                        <w:r>
                          <w:rPr>
                            <w:vertAlign w:val="superscript"/>
                          </w:rPr>
                          <w:t>-1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_x0000_s1073" type="#_x0000_t202" style="position:absolute;left:16312;top:16822;width:4782;height:201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" filled="f" stroked="f">
                  <v:textbox style="layout-flow:vertical;mso-layout-flow-alt:bottom-to-top;mso-fit-shape-to-text:t">
                    <w:txbxContent>
                      <w:p w14:paraId="3CE9270D" w14:textId="77777777" w:rsidR="00061197" w:rsidRPr="001526BA" w:rsidRDefault="00061197" w:rsidP="00C251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Reaction progress</w:t>
                        </w:r>
                      </w:p>
                    </w:txbxContent>
                  </v:textbox>
                </v:shape>
                <v:shape id="_x0000_s1074" type="#_x0000_t202" style="position:absolute;left:33210;top:12171;width:7138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" fillcolor="white [3212]" stroked="f">
                  <v:textbox style="mso-fit-shape-to-text:t">
                    <w:txbxContent>
                      <w:p w14:paraId="3CE9270E" w14:textId="77777777" w:rsidR="00061197" w:rsidRPr="00DF00C6" w:rsidRDefault="00061197" w:rsidP="00C25179">
                        <w:pPr>
                          <w:rPr>
                            <w:sz w:val="20"/>
                            <w:lang w:val="en-US"/>
                          </w:rPr>
                        </w:pP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NH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  <w:vertAlign w:val="subscript"/>
                          </w:rPr>
                          <w:t>4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OCN</w:t>
                        </w:r>
                      </w:p>
                    </w:txbxContent>
                  </v:textbox>
                </v:shape>
                <v:shape id="_x0000_s1075" type="#_x0000_t202" style="position:absolute;left:9136;top:4220;width:955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" fillcolor="white [3212]" stroked="f">
                  <v:textbox style="mso-fit-shape-to-text:t">
                    <w:txbxContent>
                      <w:p w14:paraId="3CE9270F" w14:textId="77777777" w:rsidR="00061197" w:rsidRPr="00BA1FF5" w:rsidRDefault="00061197" w:rsidP="00C25179">
                        <w:pPr>
                          <w:rPr>
                            <w:vertAlign w:val="superscript"/>
                            <w:lang w:val="en-US"/>
                          </w:rPr>
                        </w:pP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NH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+ 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OCN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92448" w14:textId="77777777"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ab/>
      </w:r>
    </w:p>
    <w:p w14:paraId="3CE92449" w14:textId="77777777" w:rsidR="00C25179" w:rsidRPr="00714FE4" w:rsidRDefault="00C25179" w:rsidP="00C25179">
      <w:pPr>
        <w:rPr>
          <w:rFonts w:ascii="Arial" w:hAnsi="Arial" w:cs="Arial"/>
        </w:rPr>
      </w:pPr>
    </w:p>
    <w:p w14:paraId="3CE9244A" w14:textId="77777777" w:rsidR="00C25179" w:rsidRPr="00714FE4" w:rsidRDefault="00C25179" w:rsidP="00C25179">
      <w:pPr>
        <w:rPr>
          <w:rFonts w:ascii="Arial" w:hAnsi="Arial" w:cs="Arial"/>
        </w:rPr>
      </w:pPr>
    </w:p>
    <w:p w14:paraId="3CE9244B" w14:textId="77777777" w:rsidR="00C25179" w:rsidRPr="00714FE4" w:rsidRDefault="00C25179" w:rsidP="00C25179">
      <w:pPr>
        <w:rPr>
          <w:rFonts w:ascii="Arial" w:hAnsi="Arial" w:cs="Arial"/>
        </w:rPr>
      </w:pPr>
    </w:p>
    <w:p w14:paraId="3CE9244C" w14:textId="77777777" w:rsidR="00C25179" w:rsidRPr="00714FE4" w:rsidRDefault="00C25179" w:rsidP="00C25179">
      <w:pPr>
        <w:rPr>
          <w:rFonts w:ascii="Arial" w:hAnsi="Arial" w:cs="Arial"/>
        </w:rPr>
      </w:pPr>
    </w:p>
    <w:p w14:paraId="3CE9244D" w14:textId="77777777" w:rsidR="00C25179" w:rsidRPr="00714FE4" w:rsidRDefault="00C25179" w:rsidP="00C25179">
      <w:pPr>
        <w:rPr>
          <w:rFonts w:ascii="Arial" w:hAnsi="Arial" w:cs="Arial"/>
        </w:rPr>
      </w:pPr>
    </w:p>
    <w:p w14:paraId="3CE9244E" w14:textId="77777777" w:rsidR="00C25179" w:rsidRPr="00714FE4" w:rsidRDefault="00C25179" w:rsidP="00C25179">
      <w:pPr>
        <w:rPr>
          <w:rFonts w:ascii="Arial" w:hAnsi="Arial" w:cs="Arial"/>
        </w:rPr>
      </w:pPr>
    </w:p>
    <w:p w14:paraId="3CE9244F" w14:textId="77777777" w:rsidR="00C25179" w:rsidRPr="00714FE4" w:rsidRDefault="00C25179" w:rsidP="00C25179">
      <w:pPr>
        <w:rPr>
          <w:rFonts w:ascii="Arial" w:hAnsi="Arial" w:cs="Arial"/>
        </w:rPr>
      </w:pPr>
    </w:p>
    <w:p w14:paraId="3CE92450" w14:textId="77777777" w:rsidR="00C25179" w:rsidRPr="00714FE4" w:rsidRDefault="00C25179" w:rsidP="00C25179">
      <w:pPr>
        <w:rPr>
          <w:rFonts w:ascii="Arial" w:hAnsi="Arial" w:cs="Arial"/>
        </w:rPr>
      </w:pPr>
    </w:p>
    <w:p w14:paraId="3CE92451" w14:textId="77777777" w:rsidR="00C25179" w:rsidRPr="00714FE4" w:rsidRDefault="00C25179" w:rsidP="00C25179">
      <w:pPr>
        <w:rPr>
          <w:rFonts w:ascii="Arial" w:hAnsi="Arial" w:cs="Arial"/>
        </w:rPr>
      </w:pPr>
    </w:p>
    <w:p w14:paraId="3CE92452" w14:textId="77777777"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>The diagram above shows the enthalpy graph for a reaction where 0.50 mole of ammonium cyanate (NH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</w:t>
      </w:r>
      <w:r>
        <w:rPr>
          <w:rFonts w:ascii="Arial" w:hAnsi="Arial" w:cs="Arial"/>
        </w:rPr>
        <w:t>CN) crystals dissolves in water: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</w:t>
      </w:r>
      <w:r>
        <w:rPr>
          <w:rFonts w:ascii="Arial" w:hAnsi="Arial" w:cs="Arial"/>
        </w:rPr>
        <w:t xml:space="preserve"> (s) → </w:t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714FE4">
        <w:rPr>
          <w:rFonts w:ascii="Arial" w:hAnsi="Arial" w:cs="Arial"/>
        </w:rPr>
        <w:t>OCN</w:t>
      </w:r>
      <w:r w:rsidRPr="00714FE4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3CE92453" w14:textId="77777777" w:rsidR="00C25179" w:rsidRPr="00714FE4" w:rsidRDefault="00C25179" w:rsidP="00D16C0A">
      <w:pPr>
        <w:pStyle w:val="ListParagraph"/>
        <w:numPr>
          <w:ilvl w:val="0"/>
          <w:numId w:val="10"/>
        </w:num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are stronger, </w:t>
      </w:r>
      <w:r w:rsidRPr="00714FE4">
        <w:rPr>
          <w:rFonts w:ascii="Arial" w:hAnsi="Arial" w:cs="Arial"/>
        </w:rPr>
        <w:t>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to OCN</w:t>
      </w:r>
      <w:r w:rsidRPr="00714FE4">
        <w:rPr>
          <w:rFonts w:ascii="Arial" w:hAnsi="Arial" w:cs="Arial"/>
          <w:vertAlign w:val="superscript"/>
        </w:rPr>
        <w:t>-</w:t>
      </w:r>
      <w:r w:rsidRPr="00714FE4">
        <w:rPr>
          <w:rFonts w:ascii="Arial" w:hAnsi="Arial" w:cs="Arial"/>
        </w:rPr>
        <w:t xml:space="preserve"> bonds in 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 crystals or the ion-dipole bonds existing between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ions </w:t>
      </w:r>
      <w:r w:rsidRPr="00714FE4">
        <w:rPr>
          <w:rFonts w:ascii="Arial" w:hAnsi="Arial" w:cs="Arial"/>
        </w:rPr>
        <w:t>and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OCN</w:t>
      </w:r>
      <w:r w:rsidRPr="00714FE4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ions</w:t>
      </w:r>
      <w:r w:rsidRPr="00714FE4">
        <w:rPr>
          <w:rFonts w:ascii="Arial" w:hAnsi="Arial" w:cs="Arial"/>
        </w:rPr>
        <w:t>? Explain.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>(2 marks)</w:t>
      </w:r>
    </w:p>
    <w:p w14:paraId="3CE92454" w14:textId="77777777" w:rsidR="00C25179" w:rsidRPr="00714FE4" w:rsidRDefault="00C25179" w:rsidP="00C25179">
      <w:pPr>
        <w:rPr>
          <w:rFonts w:ascii="Arial" w:hAnsi="Arial" w:cs="Arial"/>
        </w:rPr>
      </w:pPr>
    </w:p>
    <w:p w14:paraId="3CE92455" w14:textId="77777777" w:rsidR="00F27D24" w:rsidRPr="00C25179" w:rsidRDefault="00777B6C" w:rsidP="00C251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>The ion-dipole bonds of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C25179">
        <w:rPr>
          <w:rFonts w:ascii="Times New Roman" w:hAnsi="Times New Roman" w:cs="Times New Roman"/>
          <w:b/>
          <w:sz w:val="24"/>
          <w:szCs w:val="24"/>
        </w:rPr>
        <w:t>and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O-to-OCN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C25179">
        <w:rPr>
          <w:rFonts w:ascii="Times New Roman" w:hAnsi="Times New Roman" w:cs="Times New Roman"/>
          <w:b/>
          <w:sz w:val="24"/>
          <w:szCs w:val="24"/>
        </w:rPr>
        <w:t xml:space="preserve"> must be stronger than the ionic bonds in 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</w:rPr>
        <w:t>OCN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25179">
        <w:rPr>
          <w:rFonts w:ascii="Times New Roman" w:hAnsi="Times New Roman" w:cs="Times New Roman"/>
          <w:b/>
          <w:sz w:val="24"/>
          <w:szCs w:val="24"/>
        </w:rPr>
        <w:t>crystals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(NH</w:t>
      </w:r>
      <w:r w:rsidR="00DF00C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to OCN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DF00C6">
        <w:rPr>
          <w:rFonts w:ascii="Times New Roman" w:hAnsi="Times New Roman" w:cs="Times New Roman"/>
          <w:b/>
          <w:sz w:val="24"/>
          <w:szCs w:val="24"/>
        </w:rPr>
        <w:t>)</w:t>
      </w:r>
    </w:p>
    <w:p w14:paraId="3CE92456" w14:textId="77777777" w:rsidR="00777B6C" w:rsidRDefault="00D16C0A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Because the graphs </w:t>
      </w:r>
      <w:proofErr w:type="gramStart"/>
      <w:r w:rsidR="00777B6C" w:rsidRPr="00C25179">
        <w:rPr>
          <w:rFonts w:ascii="Times New Roman" w:hAnsi="Times New Roman" w:cs="Times New Roman"/>
          <w:b/>
          <w:sz w:val="24"/>
          <w:szCs w:val="24"/>
        </w:rPr>
        <w:t>shows</w:t>
      </w:r>
      <w:proofErr w:type="gramEnd"/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the separate</w:t>
      </w:r>
      <w:r w:rsidR="00A156E5" w:rsidRPr="00C25179">
        <w:rPr>
          <w:rFonts w:ascii="Times New Roman" w:hAnsi="Times New Roman" w:cs="Times New Roman"/>
          <w:b/>
          <w:sz w:val="24"/>
          <w:szCs w:val="24"/>
        </w:rPr>
        <w:t>d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ions have a higher enthalpy (bond energy) value.</w:t>
      </w:r>
    </w:p>
    <w:p w14:paraId="3CE92457" w14:textId="77777777" w:rsidR="00C25179" w:rsidRPr="00C25179" w:rsidRDefault="00C25179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br/>
      </w:r>
      <w:r w:rsidR="00D16C0A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 xml:space="preserve">As the </w:t>
      </w:r>
      <w:r w:rsidR="00C73991">
        <w:rPr>
          <w:rFonts w:ascii="Arial" w:hAnsi="Arial" w:cs="Arial"/>
        </w:rPr>
        <w:t xml:space="preserve">ammonium cyanate </w:t>
      </w:r>
      <w:r>
        <w:rPr>
          <w:rFonts w:ascii="Arial" w:hAnsi="Arial" w:cs="Arial"/>
        </w:rPr>
        <w:t>crystals dissolve</w:t>
      </w:r>
      <w:r w:rsidRPr="00676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would this affect the surrounding solution?</w:t>
      </w:r>
      <w:r>
        <w:rPr>
          <w:rFonts w:ascii="Arial" w:hAnsi="Arial" w:cs="Arial"/>
        </w:rPr>
        <w:tab/>
      </w:r>
      <w:r w:rsidRPr="0067690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Pr="00676907">
        <w:rPr>
          <w:rFonts w:ascii="Arial" w:hAnsi="Arial" w:cs="Arial"/>
        </w:rPr>
        <w:t>(</w:t>
      </w:r>
      <w:r>
        <w:rPr>
          <w:rFonts w:ascii="Arial" w:hAnsi="Arial" w:cs="Arial"/>
        </w:rPr>
        <w:t>1 mark</w:t>
      </w:r>
      <w:r w:rsidRPr="00676907">
        <w:rPr>
          <w:rFonts w:ascii="Arial" w:hAnsi="Arial" w:cs="Arial"/>
        </w:rPr>
        <w:t>)</w:t>
      </w:r>
    </w:p>
    <w:p w14:paraId="3CE92458" w14:textId="77777777" w:rsidR="00777B6C" w:rsidRPr="00C25179" w:rsidRDefault="00C25179" w:rsidP="00C25179">
      <w:pPr>
        <w:spacing w:before="24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>As the crystals diss</w:t>
      </w:r>
      <w:r w:rsidR="00E57D43">
        <w:rPr>
          <w:rFonts w:ascii="Times New Roman" w:hAnsi="Times New Roman" w:cs="Times New Roman"/>
          <w:b/>
          <w:sz w:val="24"/>
          <w:szCs w:val="24"/>
        </w:rPr>
        <w:t>olve they must absorb energy from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 xml:space="preserve"> the surroundings – hence the solution must get colder.</w:t>
      </w:r>
    </w:p>
    <w:p w14:paraId="3CE92459" w14:textId="77777777"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the Activation Energy for this reaction?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 </w:t>
      </w:r>
      <w:r w:rsidR="00C73991">
        <w:rPr>
          <w:rFonts w:ascii="Arial" w:hAnsi="Arial" w:cs="Arial"/>
        </w:rPr>
        <w:tab/>
        <w:t xml:space="preserve">   </w:t>
      </w:r>
      <w:r w:rsidRPr="00D16C0A">
        <w:rPr>
          <w:rFonts w:ascii="Arial" w:hAnsi="Arial" w:cs="Arial"/>
        </w:rPr>
        <w:t>(1 mark)</w:t>
      </w:r>
    </w:p>
    <w:p w14:paraId="3CE9245A" w14:textId="77777777" w:rsidR="00A769D9" w:rsidRDefault="00D16C0A" w:rsidP="00777B6C">
      <w:pPr>
        <w:spacing w:before="240"/>
        <w:ind w:firstLine="426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769D9" w:rsidRPr="00D16C0A">
        <w:rPr>
          <w:rFonts w:ascii="Times New Roman" w:hAnsi="Times New Roman" w:cs="Times New Roman"/>
          <w:b/>
          <w:sz w:val="24"/>
          <w:szCs w:val="24"/>
        </w:rPr>
        <w:t>E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="00D26BEE">
        <w:rPr>
          <w:rFonts w:ascii="Times New Roman" w:hAnsi="Times New Roman" w:cs="Times New Roman"/>
          <w:b/>
          <w:sz w:val="24"/>
          <w:szCs w:val="24"/>
        </w:rPr>
        <w:t xml:space="preserve"> = 1050 – 450 = 6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00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14:paraId="3CE9245B" w14:textId="77777777"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∆H for this reaction? (Show the correct units)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proofErr w:type="gramStart"/>
      <w:r w:rsidR="00C73991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</w:t>
      </w:r>
      <w:proofErr w:type="gramEnd"/>
      <w:r w:rsidRPr="00D16C0A">
        <w:rPr>
          <w:rFonts w:ascii="Arial" w:hAnsi="Arial" w:cs="Arial"/>
        </w:rPr>
        <w:t>2 marks)</w:t>
      </w:r>
    </w:p>
    <w:p w14:paraId="3CE9245C" w14:textId="7691E02F" w:rsidR="00A769D9" w:rsidRDefault="00D16C0A" w:rsidP="00D16C0A">
      <w:pPr>
        <w:spacing w:before="24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ΔH is about 3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80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>(830 – 45</w:t>
      </w:r>
      <w:r w:rsidR="00296667" w:rsidRPr="00D16C0A">
        <w:rPr>
          <w:rFonts w:ascii="Times New Roman" w:hAnsi="Times New Roman" w:cs="Times New Roman"/>
          <w:b/>
          <w:sz w:val="24"/>
          <w:szCs w:val="24"/>
        </w:rPr>
        <w:t>0)</w:t>
      </w:r>
      <w:r w:rsidR="00FA48EA">
        <w:rPr>
          <w:rFonts w:ascii="Times New Roman" w:hAnsi="Times New Roman" w:cs="Times New Roman"/>
          <w:b/>
          <w:sz w:val="24"/>
          <w:szCs w:val="24"/>
        </w:rPr>
        <w:tab/>
        <w:t>accept (342 – 418 kJ mol</w:t>
      </w:r>
      <w:r w:rsidR="00FA48E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FA48EA">
        <w:rPr>
          <w:rFonts w:ascii="Times New Roman" w:hAnsi="Times New Roman" w:cs="Times New Roman"/>
          <w:b/>
          <w:sz w:val="24"/>
          <w:szCs w:val="24"/>
        </w:rPr>
        <w:t>)</w:t>
      </w:r>
    </w:p>
    <w:p w14:paraId="3CE9245D" w14:textId="77777777"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Draw a Lewis (electron) Dot structure for the cyanate ion, OCN</w:t>
      </w:r>
      <w:proofErr w:type="gramStart"/>
      <w:r w:rsidRPr="00D16C0A">
        <w:rPr>
          <w:rFonts w:ascii="Arial" w:hAnsi="Arial" w:cs="Arial"/>
          <w:vertAlign w:val="superscript"/>
        </w:rPr>
        <w:t xml:space="preserve">- </w:t>
      </w:r>
      <w:r w:rsidR="009222EC">
        <w:rPr>
          <w:rFonts w:ascii="Arial" w:hAnsi="Arial" w:cs="Arial"/>
        </w:rPr>
        <w:t>.</w:t>
      </w:r>
      <w:proofErr w:type="gramEnd"/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 w:rsidR="009222EC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(3 marks)</w:t>
      </w:r>
    </w:p>
    <w:p w14:paraId="3CE9245E" w14:textId="77777777" w:rsidR="00D16C0A" w:rsidRPr="00D16C0A" w:rsidRDefault="00D16C0A" w:rsidP="00D16C0A">
      <w:pPr>
        <w:spacing w:before="240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16C0A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CE92697" wp14:editId="3CE92698">
                <wp:simplePos x="0" y="0"/>
                <wp:positionH relativeFrom="column">
                  <wp:posOffset>218308</wp:posOffset>
                </wp:positionH>
                <wp:positionV relativeFrom="paragraph">
                  <wp:posOffset>19363</wp:posOffset>
                </wp:positionV>
                <wp:extent cx="1974839" cy="870879"/>
                <wp:effectExtent l="0" t="0" r="0" b="2476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39" cy="870879"/>
                          <a:chOff x="-90814" y="-50808"/>
                          <a:chExt cx="1974971" cy="871016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16002" y="-50808"/>
                            <a:ext cx="1868155" cy="776613"/>
                            <a:chOff x="224213" y="-182600"/>
                            <a:chExt cx="1869784" cy="777176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224213" y="-182600"/>
                              <a:ext cx="1869784" cy="777176"/>
                              <a:chOff x="448950" y="-126976"/>
                              <a:chExt cx="1252450" cy="520386"/>
                            </a:xfrm>
                          </wpg:grpSpPr>
                          <wps:wsp>
                            <wps:cNvPr id="160" name="Text Box 160"/>
                            <wps:cNvSpPr txBox="1"/>
                            <wps:spPr>
                              <a:xfrm flipH="1">
                                <a:off x="865472" y="79089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10" w14:textId="77777777" w:rsidR="00061197" w:rsidRPr="007E674D" w:rsidRDefault="00061197" w:rsidP="00E73D07">
                                  <w:pPr>
                                    <w:rPr>
                                      <w:sz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1" name="Group 161"/>
                            <wpg:cNvGrpSpPr/>
                            <wpg:grpSpPr>
                              <a:xfrm>
                                <a:off x="448950" y="0"/>
                                <a:ext cx="242494" cy="393410"/>
                                <a:chOff x="448950" y="0"/>
                                <a:chExt cx="242494" cy="393410"/>
                              </a:xfrm>
                            </wpg:grpSpPr>
                            <wps:wsp>
                              <wps:cNvPr id="162" name="Oval 162"/>
                              <wps:cNvSpPr/>
                              <wps:spPr>
                                <a:xfrm>
                                  <a:off x="477249" y="0"/>
                                  <a:ext cx="46990" cy="469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586503" y="0"/>
                                  <a:ext cx="46990" cy="469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164"/>
                              <wps:cNvSpPr txBox="1"/>
                              <wps:spPr>
                                <a:xfrm flipH="1">
                                  <a:off x="448950" y="83467"/>
                                  <a:ext cx="242494" cy="2377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711" w14:textId="77777777" w:rsidR="00061197" w:rsidRPr="007E674D" w:rsidRDefault="00061197" w:rsidP="00E73D07">
                                    <w:pPr>
                                      <w:rPr>
                                        <w:sz w:val="32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/>
                              <wps:spPr>
                                <a:xfrm rot="5400000">
                                  <a:off x="474254" y="342900"/>
                                  <a:ext cx="46990" cy="46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/>
                              <wps:spPr>
                                <a:xfrm rot="5400000">
                                  <a:off x="598147" y="346737"/>
                                  <a:ext cx="46990" cy="46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7" name="Text Box 167"/>
                            <wps:cNvSpPr txBox="1"/>
                            <wps:spPr>
                              <a:xfrm flipH="1">
                                <a:off x="1262679" y="83469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12" w14:textId="77777777" w:rsidR="00061197" w:rsidRPr="007E674D" w:rsidRDefault="00061197" w:rsidP="00E73D07">
                                  <w:pPr>
                                    <w:rPr>
                                      <w:sz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Text Box 264"/>
                            <wps:cNvSpPr txBox="1"/>
                            <wps:spPr>
                              <a:xfrm flipH="1">
                                <a:off x="1505811" y="-126976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13" w14:textId="77777777" w:rsidR="00061197" w:rsidRPr="00E73D07" w:rsidRDefault="00061197" w:rsidP="00E73D07">
                                  <w:pPr>
                                    <w:rPr>
                                      <w:b/>
                                      <w:sz w:val="32"/>
                                      <w:vertAlign w:val="superscript"/>
                                    </w:rPr>
                                  </w:pPr>
                                  <w:r w:rsidRPr="00E73D07">
                                    <w:rPr>
                                      <w:b/>
                                      <w:sz w:val="32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/>
                          <wpg:cNvGrpSpPr/>
                          <wpg:grpSpPr>
                            <a:xfrm>
                              <a:off x="1186890" y="152336"/>
                              <a:ext cx="69178" cy="265548"/>
                              <a:chOff x="99631" y="0"/>
                              <a:chExt cx="69178" cy="265548"/>
                            </a:xfrm>
                          </wpg:grpSpPr>
                          <wps:wsp>
                            <wps:cNvPr id="169" name="Oval 169"/>
                            <wps:cNvSpPr/>
                            <wps:spPr>
                              <a:xfrm rot="5400000">
                                <a:off x="99149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 rot="5400000">
                                <a:off x="99149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Group 172"/>
                          <wpg:cNvGrpSpPr/>
                          <wpg:grpSpPr>
                            <a:xfrm>
                              <a:off x="593592" y="152336"/>
                              <a:ext cx="226971" cy="265548"/>
                              <a:chOff x="-95340" y="0"/>
                              <a:chExt cx="226971" cy="265548"/>
                            </a:xfrm>
                          </wpg:grpSpPr>
                          <wps:wsp>
                            <wps:cNvPr id="173" name="Oval 173"/>
                            <wps:cNvSpPr/>
                            <wps:spPr>
                              <a:xfrm rot="5400000">
                                <a:off x="-95822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Oval 174"/>
                            <wps:cNvSpPr/>
                            <wps:spPr>
                              <a:xfrm rot="5400000">
                                <a:off x="-95821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Oval 877"/>
                            <wps:cNvSpPr/>
                            <wps:spPr>
                              <a:xfrm rot="5400000">
                                <a:off x="61971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9" name="Oval 879"/>
                            <wps:cNvSpPr/>
                            <wps:spPr>
                              <a:xfrm rot="5400000">
                                <a:off x="61971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" name="Group 180"/>
                          <wpg:cNvGrpSpPr/>
                          <wpg:grpSpPr>
                            <a:xfrm rot="16200000">
                              <a:off x="1585713" y="-98199"/>
                              <a:ext cx="69179" cy="265549"/>
                              <a:chOff x="-1" y="87586"/>
                              <a:chExt cx="69179" cy="265549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 rot="5400000">
                                <a:off x="-483" y="8806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Oval 184"/>
                            <wps:cNvSpPr/>
                            <wps:spPr>
                              <a:xfrm rot="5400000">
                                <a:off x="-482" y="283475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1342793" y="152456"/>
                              <a:ext cx="68581" cy="265430"/>
                              <a:chOff x="-374002" y="120"/>
                              <a:chExt cx="69179" cy="265548"/>
                            </a:xfrm>
                          </wpg:grpSpPr>
                          <wps:wsp>
                            <wps:cNvPr id="186" name="Oval 186"/>
                            <wps:cNvSpPr/>
                            <wps:spPr>
                              <a:xfrm rot="5400000">
                                <a:off x="-374483" y="60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/>
                            <wps:spPr>
                              <a:xfrm rot="5400000">
                                <a:off x="-374484" y="19600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" name="Group 188"/>
                          <wpg:cNvGrpSpPr/>
                          <wpg:grpSpPr>
                            <a:xfrm rot="16200000">
                              <a:off x="1568572" y="420419"/>
                              <a:ext cx="69179" cy="265546"/>
                              <a:chOff x="-7" y="72947"/>
                              <a:chExt cx="69179" cy="265546"/>
                            </a:xfrm>
                          </wpg:grpSpPr>
                          <wps:wsp>
                            <wps:cNvPr id="189" name="Oval 189"/>
                            <wps:cNvSpPr/>
                            <wps:spPr>
                              <a:xfrm rot="5400000">
                                <a:off x="-489" y="73429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Oval 190"/>
                            <wps:cNvSpPr/>
                            <wps:spPr>
                              <a:xfrm rot="5400000">
                                <a:off x="-488" y="268833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Double Bracket 192"/>
                        <wps:cNvSpPr/>
                        <wps:spPr>
                          <a:xfrm>
                            <a:off x="-90814" y="74058"/>
                            <a:ext cx="1752776" cy="74615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7" id="Group 193" o:spid="_x0000_s1076" style="position:absolute;left:0;text-align:left;margin-left:17.2pt;margin-top:1.5pt;width:155.5pt;height:68.55pt;z-index:251721728;mso-width-relative:margin;mso-height-relative:margin" coordorigin="-908,-508" coordsize="19749,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">
                <v:group id="Group 158" o:spid="_x0000_s1077" style="position:absolute;left:160;top:-508;width:18681;height:7766" coordorigin="2242,-1826" coordsize="18697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59" o:spid="_x0000_s1078" style="position:absolute;left:2242;top:-1826;width:18697;height:7771" coordorigin="4489,-1269" coordsize="12524,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Text Box 160" o:spid="_x0000_s1079" type="#_x0000_t202" style="position:absolute;left:8654;top:790;width:1956;height:29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" filled="f" stroked="f" strokeweight=".5pt">
                      <v:textbox>
                        <w:txbxContent>
                          <w:p w14:paraId="3CE92710" w14:textId="77777777" w:rsidR="00061197" w:rsidRPr="007E674D" w:rsidRDefault="00061197" w:rsidP="00E73D07">
                            <w:pPr>
                              <w:rPr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Group 161" o:spid="_x0000_s1080" style="position:absolute;left:4489;width:2425;height:3934" coordorigin="4489" coordsize="2424,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oval id="Oval 162" o:spid="_x0000_s1081" style="position:absolute;left:4772;width:470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Oval 163" o:spid="_x0000_s1082" style="position:absolute;left:5865;width:469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shape id="Text Box 164" o:spid="_x0000_s1083" type="#_x0000_t202" style="position:absolute;left:4489;top:834;width:2425;height:23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" filled="f" stroked="f" strokeweight=".5pt">
                        <v:textbox>
                          <w:txbxContent>
                            <w:p w14:paraId="3CE92711" w14:textId="77777777" w:rsidR="00061197" w:rsidRPr="007E674D" w:rsidRDefault="00061197" w:rsidP="00E73D07">
                              <w:pPr>
                                <w:rPr>
                                  <w:sz w:val="32"/>
                                  <w:vertAlign w:val="superscript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oval id="Oval 165" o:spid="_x0000_s1084" style="position:absolute;left:4742;top:3428;width:470;height: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" fillcolor="black [3213]" strokecolor="black [3213]" strokeweight="1pt">
                        <v:stroke joinstyle="miter"/>
                      </v:oval>
                      <v:oval id="Oval 166" o:spid="_x0000_s1085" style="position:absolute;left:5981;top:3467;width:470;height: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" fillcolor="black [3213]" strokecolor="black [3213]" strokeweight="1pt">
                        <v:stroke joinstyle="miter"/>
                      </v:oval>
                    </v:group>
                    <v:shape id="Text Box 167" o:spid="_x0000_s1086" type="#_x0000_t202" style="position:absolute;left:12626;top:834;width:1956;height:29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" filled="f" stroked="f" strokeweight=".5pt">
                      <v:textbox>
                        <w:txbxContent>
                          <w:p w14:paraId="3CE92712" w14:textId="77777777" w:rsidR="00061197" w:rsidRPr="007E674D" w:rsidRDefault="00061197" w:rsidP="00E73D07">
                            <w:pPr>
                              <w:rPr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64" o:spid="_x0000_s1087" type="#_x0000_t202" style="position:absolute;left:15058;top:-1269;width:1956;height:29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" filled="f" stroked="f" strokeweight=".5pt">
                      <v:textbox>
                        <w:txbxContent>
                          <w:p w14:paraId="3CE92713" w14:textId="77777777" w:rsidR="00061197" w:rsidRPr="00E73D07" w:rsidRDefault="00061197" w:rsidP="00E73D07">
                            <w:pPr>
                              <w:rPr>
                                <w:b/>
                                <w:sz w:val="32"/>
                                <w:vertAlign w:val="superscript"/>
                              </w:rPr>
                            </w:pPr>
                            <w:r w:rsidRPr="00E73D07">
                              <w:rPr>
                                <w:b/>
                                <w:sz w:val="32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group id="Group 168" o:spid="_x0000_s1088" style="position:absolute;left:11868;top:1523;width:692;height:2655" coordorigin="99631" coordsize="69178,26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oval id="Oval 169" o:spid="_x0000_s1089" style="position:absolute;left:99149;top:48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" fillcolor="black [3213]" strokecolor="black [3213]" strokeweight="1pt">
                      <v:stroke joinstyle="miter"/>
                    </v:oval>
                    <v:oval id="Oval 171" o:spid="_x0000_s1090" style="position:absolute;left:99149;top:19588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" fillcolor="black [3213]" strokecolor="black [3213]" strokeweight="1pt">
                      <v:stroke joinstyle="miter"/>
                    </v:oval>
                  </v:group>
                  <v:group id="Group 172" o:spid="_x0000_s1091" style="position:absolute;left:5935;top:1523;width:2270;height:2655" coordorigin="-95340" coordsize="226971,26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oval id="Oval 173" o:spid="_x0000_s1092" style="position:absolute;left:-95822;top:48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174" o:spid="_x0000_s1093" style="position:absolute;left:-95821;top:19588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877" o:spid="_x0000_s1094" style="position:absolute;left:61971;top:48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879" o:spid="_x0000_s1095" style="position:absolute;left:61971;top:19588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group id="Group 180" o:spid="_x0000_s1096" style="position:absolute;left:15857;top:-982;width:691;height:2655;rotation:-90" coordorigin="-1,87586" coordsize="69179,26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">
                    <v:oval id="Oval 181" o:spid="_x0000_s1097" style="position:absolute;left:-483;top:8806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" fillcolor="black [3213]" strokecolor="black [3213]" strokeweight="1pt">
                      <v:stroke joinstyle="miter"/>
                    </v:oval>
                    <v:oval id="Oval 184" o:spid="_x0000_s1098" style="position:absolute;left:-482;top:283475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" fillcolor="black [3213]" strokecolor="black [3213]" strokeweight="1pt">
                      <v:stroke joinstyle="miter"/>
                    </v:oval>
                  </v:group>
                  <v:group id="Group 185" o:spid="_x0000_s1099" style="position:absolute;left:13427;top:1524;width:686;height:2654" coordorigin="-374002,120" coordsize="69179,26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oval id="Oval 186" o:spid="_x0000_s1100" style="position:absolute;left:-374483;top:60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" fillcolor="black [3213]" strokecolor="black [3213]" strokeweight="1pt">
                      <v:stroke joinstyle="miter"/>
                    </v:oval>
                    <v:oval id="Oval 187" o:spid="_x0000_s1101" style="position:absolute;left:-374484;top:19600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" fillcolor="black [3213]" strokecolor="black [3213]" strokeweight="1pt">
                      <v:stroke joinstyle="miter"/>
                    </v:oval>
                  </v:group>
                  <v:group id="Group 188" o:spid="_x0000_s1102" style="position:absolute;left:15685;top:4204;width:691;height:2656;rotation:-90" coordorigin="-7,72947" coordsize="69179,26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">
                    <v:oval id="Oval 189" o:spid="_x0000_s1103" style="position:absolute;left:-489;top:73429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" fillcolor="black [3213]" strokecolor="black [3213]" strokeweight="1pt">
                      <v:stroke joinstyle="miter"/>
                    </v:oval>
                    <v:oval id="Oval 190" o:spid="_x0000_s1104" style="position:absolute;left:-488;top:268833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</v:group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2" o:spid="_x0000_s1105" type="#_x0000_t185" style="position:absolute;left:-908;top:740;width:17527;height:7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" strokecolor="black [3200]" strokeweight=".5pt">
                  <v:stroke joinstyle="miter"/>
                </v:shape>
              </v:group>
            </w:pict>
          </mc:Fallback>
        </mc:AlternateContent>
      </w:r>
      <w:r w:rsidRPr="00D16C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C0A">
        <w:rPr>
          <w:rFonts w:ascii="Times New Roman" w:hAnsi="Times New Roman" w:cs="Times New Roman"/>
          <w:b/>
          <w:sz w:val="24"/>
          <w:szCs w:val="24"/>
        </w:rPr>
        <w:t>(correct electron numbers)</w:t>
      </w:r>
    </w:p>
    <w:p w14:paraId="3CE9245F" w14:textId="77777777" w:rsidR="00D16C0A" w:rsidRPr="00D16C0A" w:rsidRDefault="00D16C0A" w:rsidP="00D16C0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 xml:space="preserve">(all atoms have 8 e’s) </w:t>
      </w:r>
      <w:r w:rsidRPr="00D16C0A">
        <w:rPr>
          <w:rFonts w:ascii="Times New Roman" w:hAnsi="Times New Roman" w:cs="Times New Roman"/>
          <w:b/>
          <w:sz w:val="24"/>
          <w:szCs w:val="24"/>
        </w:rPr>
        <w:tab/>
      </w:r>
    </w:p>
    <w:p w14:paraId="3CE92460" w14:textId="77777777" w:rsidR="00E73D07" w:rsidRPr="00D04A6D" w:rsidRDefault="00D16C0A" w:rsidP="00D04A6D">
      <w:pPr>
        <w:ind w:left="612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>(brackets shown with charge)</w:t>
      </w:r>
    </w:p>
    <w:p w14:paraId="3CE92461" w14:textId="0C6899FE" w:rsidR="00C73991" w:rsidRPr="005660A6" w:rsidRDefault="00D04A6D" w:rsidP="00D04A6D">
      <w:pPr>
        <w:rPr>
          <w:rFonts w:ascii="Arial" w:hAnsi="Arial" w:cs="Arial"/>
          <w:b/>
        </w:rPr>
      </w:pPr>
      <w:r w:rsidRPr="00D04A6D">
        <w:rPr>
          <w:rFonts w:ascii="Arial" w:hAnsi="Arial" w:cs="Arial"/>
          <w:b/>
        </w:rPr>
        <w:t xml:space="preserve"> </w:t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>
        <w:rPr>
          <w:rFonts w:ascii="Arial" w:hAnsi="Arial" w:cs="Arial"/>
          <w:b/>
        </w:rPr>
        <w:tab/>
      </w:r>
      <w:r w:rsidR="00FA49A4" w:rsidRPr="005660A6">
        <w:rPr>
          <w:rFonts w:ascii="Arial" w:hAnsi="Arial" w:cs="Arial"/>
          <w:b/>
        </w:rPr>
        <w:t xml:space="preserve">- </w:t>
      </w:r>
      <w:r w:rsidR="005660A6" w:rsidRPr="005660A6">
        <w:rPr>
          <w:rFonts w:ascii="Arial" w:hAnsi="Arial" w:cs="Arial"/>
          <w:b/>
        </w:rPr>
        <w:t xml:space="preserve">also </w:t>
      </w:r>
      <w:r w:rsidR="00FA49A4" w:rsidRPr="005660A6">
        <w:rPr>
          <w:rFonts w:ascii="Arial" w:hAnsi="Arial" w:cs="Arial"/>
          <w:b/>
        </w:rPr>
        <w:t xml:space="preserve">accept </w:t>
      </w:r>
      <w:r w:rsidR="005660A6" w:rsidRPr="005660A6">
        <w:rPr>
          <w:rFonts w:ascii="Arial" w:hAnsi="Arial" w:cs="Arial"/>
          <w:b/>
        </w:rPr>
        <w:t>[O-C</w:t>
      </w:r>
      <w:r w:rsidR="005660A6" w:rsidRPr="005660A6">
        <w:rPr>
          <w:rFonts w:ascii="Arial" w:hAnsi="Arial" w:cs="Arial"/>
          <w:b/>
        </w:rPr>
        <w:sym w:font="Symbol" w:char="F0BA"/>
      </w:r>
      <w:r w:rsidR="005660A6" w:rsidRPr="005660A6">
        <w:rPr>
          <w:rFonts w:ascii="Arial" w:hAnsi="Arial" w:cs="Arial"/>
          <w:b/>
        </w:rPr>
        <w:t>N]</w:t>
      </w:r>
      <w:r w:rsidR="005660A6" w:rsidRPr="005660A6">
        <w:rPr>
          <w:rFonts w:ascii="Arial" w:hAnsi="Arial" w:cs="Arial"/>
          <w:b/>
          <w:vertAlign w:val="superscript"/>
        </w:rPr>
        <w:t xml:space="preserve"> -</w:t>
      </w:r>
    </w:p>
    <w:p w14:paraId="3CE92462" w14:textId="77777777" w:rsidR="00D04A6D" w:rsidRPr="00D04A6D" w:rsidRDefault="00D04A6D" w:rsidP="00D04A6D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lastRenderedPageBreak/>
        <w:t>Question 30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8</w:t>
      </w:r>
      <w:r w:rsidRPr="00714FE4">
        <w:rPr>
          <w:rFonts w:ascii="Arial" w:hAnsi="Arial" w:cs="Arial"/>
          <w:b/>
        </w:rPr>
        <w:t xml:space="preserve"> marks)</w:t>
      </w:r>
    </w:p>
    <w:p w14:paraId="3CE92463" w14:textId="77777777" w:rsidR="00D04A6D" w:rsidRPr="00714FE4" w:rsidRDefault="00D04A6D" w:rsidP="00D04A6D">
      <w:pPr>
        <w:rPr>
          <w:rFonts w:ascii="Arial" w:hAnsi="Arial" w:cs="Arial"/>
        </w:rPr>
      </w:pPr>
      <w:r w:rsidRPr="00714FE4">
        <w:rPr>
          <w:rFonts w:ascii="Arial" w:hAnsi="Arial" w:cs="Arial"/>
        </w:rPr>
        <w:t>Consider the elements in Period 3 of the periodic table.</w:t>
      </w:r>
    </w:p>
    <w:p w14:paraId="3CE92464" w14:textId="77777777" w:rsidR="00D04A6D" w:rsidRDefault="00D04A6D" w:rsidP="00D04A6D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(a)</w:t>
      </w:r>
      <w:r w:rsidRPr="00714FE4">
        <w:rPr>
          <w:rFonts w:ascii="Arial" w:hAnsi="Arial" w:cs="Arial"/>
        </w:rPr>
        <w:tab/>
        <w:t xml:space="preserve">Explain why chlorine has a higher </w:t>
      </w:r>
      <w:r w:rsidR="003C2AD2">
        <w:rPr>
          <w:rFonts w:ascii="Arial" w:hAnsi="Arial" w:cs="Arial"/>
        </w:rPr>
        <w:t>1</w:t>
      </w:r>
      <w:r w:rsidR="003C2AD2" w:rsidRPr="003C2AD2">
        <w:rPr>
          <w:rFonts w:ascii="Arial" w:hAnsi="Arial" w:cs="Arial"/>
          <w:vertAlign w:val="superscript"/>
        </w:rPr>
        <w:t>st</w:t>
      </w:r>
      <w:r w:rsidR="003C2AD2"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ionisation energy than magnesium.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CE92465" w14:textId="77777777" w:rsidR="00DF00C6" w:rsidRPr="00714FE4" w:rsidRDefault="00DF00C6" w:rsidP="00D04A6D">
      <w:pPr>
        <w:ind w:left="720" w:hanging="720"/>
        <w:rPr>
          <w:rFonts w:ascii="Arial" w:hAnsi="Arial" w:cs="Arial"/>
        </w:rPr>
      </w:pPr>
    </w:p>
    <w:p w14:paraId="3CE92466" w14:textId="77777777" w:rsidR="00E73D07" w:rsidRPr="00D04A6D" w:rsidRDefault="00D04A6D" w:rsidP="00D04A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>-</w:t>
      </w:r>
      <w:r w:rsidR="00296667">
        <w:rPr>
          <w:rFonts w:ascii="Times New Roman" w:hAnsi="Times New Roman" w:cs="Times New Roman"/>
          <w:sz w:val="24"/>
          <w:szCs w:val="24"/>
        </w:rPr>
        <w:t xml:space="preserve"> </w:t>
      </w:r>
      <w:r w:rsidR="00296667" w:rsidRPr="00D04A6D">
        <w:rPr>
          <w:rFonts w:ascii="Times New Roman" w:hAnsi="Times New Roman" w:cs="Times New Roman"/>
          <w:b/>
          <w:sz w:val="24"/>
          <w:szCs w:val="24"/>
        </w:rPr>
        <w:t xml:space="preserve">Moving to the right of the Periodic table, </w:t>
      </w:r>
      <w:r w:rsidR="00296667" w:rsidRPr="00F50E0B">
        <w:rPr>
          <w:rFonts w:ascii="Times New Roman" w:hAnsi="Times New Roman" w:cs="Times New Roman"/>
          <w:b/>
          <w:color w:val="FF0000"/>
          <w:sz w:val="24"/>
          <w:szCs w:val="24"/>
        </w:rPr>
        <w:t>the no. of protons in the nucleus is increasing</w:t>
      </w:r>
      <w:r w:rsidR="00296667" w:rsidRPr="00D04A6D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67" w14:textId="77777777" w:rsidR="00D26BEE" w:rsidRDefault="00296667" w:rsidP="00D26BEE">
      <w:p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ab/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Chlorine </w:t>
      </w:r>
      <w:r w:rsidR="00D26BEE">
        <w:rPr>
          <w:rFonts w:ascii="Times New Roman" w:hAnsi="Times New Roman" w:cs="Times New Roman"/>
          <w:b/>
          <w:sz w:val="24"/>
          <w:szCs w:val="24"/>
        </w:rPr>
        <w:t>placed in the same energy level but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 has more protons attracting the valence </w:t>
      </w:r>
      <w:r w:rsidR="00D26BE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CE92468" w14:textId="77777777" w:rsidR="00D04A6D" w:rsidRDefault="00D26BEE" w:rsidP="00D26BEE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296667" w:rsidRPr="00D04A6D">
        <w:rPr>
          <w:rFonts w:ascii="Times New Roman" w:hAnsi="Times New Roman" w:cs="Times New Roman"/>
          <w:b/>
          <w:sz w:val="24"/>
          <w:szCs w:val="24"/>
        </w:rPr>
        <w:t>electrons</w:t>
      </w:r>
      <w:r w:rsidR="00DF19E0" w:rsidRP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B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A6BB6">
        <w:rPr>
          <w:rFonts w:ascii="Times New Roman" w:hAnsi="Times New Roman" w:cs="Times New Roman"/>
          <w:b/>
          <w:sz w:val="24"/>
          <w:szCs w:val="24"/>
        </w:rPr>
        <w:t>3</w:t>
      </w:r>
      <w:r w:rsidR="00AA6BB6" w:rsidRPr="00AA6BB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AA6BB6">
        <w:rPr>
          <w:rFonts w:ascii="Times New Roman" w:hAnsi="Times New Roman" w:cs="Times New Roman"/>
          <w:b/>
          <w:sz w:val="24"/>
          <w:szCs w:val="24"/>
        </w:rPr>
        <w:t xml:space="preserve"> shell)</w:t>
      </w:r>
    </w:p>
    <w:p w14:paraId="3CE92469" w14:textId="77777777" w:rsidR="00296667" w:rsidRPr="00D04A6D" w:rsidRDefault="00DF19E0" w:rsidP="00D04A6D">
      <w:pPr>
        <w:ind w:left="567" w:firstLine="153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 xml:space="preserve">which produce a greater attraction for the outer electrons </w:t>
      </w:r>
    </w:p>
    <w:p w14:paraId="3CE9246A" w14:textId="77777777" w:rsidR="00BB4A0A" w:rsidRPr="00DF00C6" w:rsidRDefault="00296667" w:rsidP="00DF00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 xml:space="preserve">If the force of attraction is greater for </w:t>
      </w:r>
      <w:proofErr w:type="gramStart"/>
      <w:r w:rsidRPr="00D04A6D">
        <w:rPr>
          <w:rFonts w:ascii="Times New Roman" w:hAnsi="Times New Roman" w:cs="Times New Roman"/>
          <w:b/>
          <w:sz w:val="24"/>
          <w:szCs w:val="24"/>
        </w:rPr>
        <w:t>chlorine</w:t>
      </w:r>
      <w:proofErr w:type="gramEnd"/>
      <w:r w:rsidRP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E0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then more energy will be needed to pull the outer electron from the atom </w:t>
      </w:r>
      <w:r w:rsidRPr="00D04A6D">
        <w:rPr>
          <w:rFonts w:ascii="Times New Roman" w:hAnsi="Times New Roman" w:cs="Times New Roman"/>
          <w:b/>
          <w:sz w:val="24"/>
          <w:szCs w:val="24"/>
        </w:rPr>
        <w:t>– Ionisation Energy.</w:t>
      </w:r>
    </w:p>
    <w:p w14:paraId="3CE9246B" w14:textId="77777777" w:rsidR="00D84817" w:rsidRPr="00714FE4" w:rsidRDefault="00D84817" w:rsidP="00D84817">
      <w:pPr>
        <w:rPr>
          <w:rFonts w:ascii="Arial" w:hAnsi="Arial" w:cs="Arial"/>
        </w:rPr>
      </w:pPr>
    </w:p>
    <w:p w14:paraId="3CE9246C" w14:textId="77777777" w:rsidR="00D84817" w:rsidRDefault="00D84817" w:rsidP="00D84817">
      <w:pPr>
        <w:spacing w:line="36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</w:t>
      </w:r>
      <w:r w:rsidRPr="00714FE4">
        <w:rPr>
          <w:rFonts w:ascii="Arial" w:hAnsi="Arial" w:cs="Arial"/>
        </w:rPr>
        <w:tab/>
        <w:t>Which has the higher ionisation energy, iodine or chlorine?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CE9246D" w14:textId="77777777" w:rsidR="00B7502F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54656" w:rsidRPr="00D84817">
        <w:rPr>
          <w:rFonts w:ascii="Times New Roman" w:hAnsi="Times New Roman" w:cs="Times New Roman"/>
          <w:b/>
          <w:sz w:val="24"/>
          <w:szCs w:val="24"/>
        </w:rPr>
        <w:t>Chlorine has the higher ionisation energy</w:t>
      </w:r>
    </w:p>
    <w:p w14:paraId="3CE9246E" w14:textId="77777777" w:rsidR="00D84817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6F" w14:textId="77777777" w:rsidR="00D84817" w:rsidRPr="00D84817" w:rsidRDefault="00D84817" w:rsidP="00D84817">
      <w:p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</w:rPr>
        <w:t>(c)</w:t>
      </w:r>
      <w:r w:rsidRPr="00714FE4">
        <w:rPr>
          <w:rFonts w:ascii="Arial" w:hAnsi="Arial" w:cs="Arial"/>
        </w:rPr>
        <w:tab/>
        <w:t>The S-Cl bond is a polar covalent bond. Explain what causes this polarity.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(3 marks)</w:t>
      </w:r>
    </w:p>
    <w:p w14:paraId="3CE92470" w14:textId="77777777" w:rsidR="00DC7B03" w:rsidRPr="00D84817" w:rsidRDefault="00D84817" w:rsidP="00D84817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 xml:space="preserve">The S and Cl atoms share the electron pair of the bond so they both have a stable 8  </w:t>
      </w:r>
    </w:p>
    <w:p w14:paraId="3CE92471" w14:textId="77777777" w:rsidR="00DC7B03" w:rsidRPr="00D84817" w:rsidRDefault="00054656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>configuration.</w:t>
      </w:r>
    </w:p>
    <w:p w14:paraId="3CE92472" w14:textId="77777777" w:rsidR="00B7502F" w:rsidRPr="00D84817" w:rsidRDefault="00B7502F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3CE92473" w14:textId="77777777" w:rsidR="00B7502F" w:rsidRP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However, the Cl atom has more protons and will attract the b</w:t>
      </w:r>
      <w:r w:rsidR="00AA6BB6">
        <w:rPr>
          <w:rFonts w:ascii="Times New Roman" w:hAnsi="Times New Roman" w:cs="Times New Roman"/>
          <w:b/>
          <w:sz w:val="24"/>
          <w:szCs w:val="24"/>
        </w:rPr>
        <w:t xml:space="preserve">onding pair </w:t>
      </w:r>
      <w:proofErr w:type="gramStart"/>
      <w:r w:rsidR="00AA6BB6">
        <w:rPr>
          <w:rFonts w:ascii="Times New Roman" w:hAnsi="Times New Roman" w:cs="Times New Roman"/>
          <w:b/>
          <w:sz w:val="24"/>
          <w:szCs w:val="24"/>
        </w:rPr>
        <w:t>to a greater extent (</w:t>
      </w:r>
      <w:proofErr w:type="gramEnd"/>
      <w:r w:rsidR="00AA6BB6">
        <w:rPr>
          <w:rFonts w:ascii="Times New Roman" w:hAnsi="Times New Roman" w:cs="Times New Roman"/>
          <w:b/>
          <w:sz w:val="24"/>
          <w:szCs w:val="24"/>
        </w:rPr>
        <w:t>greater electronegativity)</w:t>
      </w:r>
    </w:p>
    <w:p w14:paraId="3CE92474" w14:textId="77777777" w:rsid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4817">
        <w:rPr>
          <w:rFonts w:ascii="Times New Roman" w:hAnsi="Times New Roman" w:cs="Times New Roman"/>
          <w:b/>
          <w:sz w:val="24"/>
          <w:szCs w:val="24"/>
        </w:rPr>
        <w:t>Thus</w:t>
      </w:r>
      <w:proofErr w:type="gramEnd"/>
      <w:r w:rsidRPr="00D84817">
        <w:rPr>
          <w:rFonts w:ascii="Times New Roman" w:hAnsi="Times New Roman" w:cs="Times New Roman"/>
          <w:b/>
          <w:sz w:val="24"/>
          <w:szCs w:val="24"/>
        </w:rPr>
        <w:t xml:space="preserve"> the bond pair is pulled closer to the chlorine, making it slightly more negative and making the Cl – S bond polar (+ and – ends)</w:t>
      </w:r>
    </w:p>
    <w:p w14:paraId="3CE92475" w14:textId="77777777" w:rsidR="00D84817" w:rsidRPr="00D84817" w:rsidRDefault="00D84817" w:rsidP="003C2AD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76" w14:textId="77777777" w:rsidR="00D84817" w:rsidRPr="002729AE" w:rsidRDefault="00D84817" w:rsidP="002729AE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(d)</w:t>
      </w:r>
      <w:r w:rsidRPr="00714FE4">
        <w:rPr>
          <w:rFonts w:ascii="Arial" w:hAnsi="Arial" w:cs="Arial"/>
        </w:rPr>
        <w:tab/>
      </w:r>
      <w:r w:rsidR="00C73991" w:rsidRPr="00714FE4">
        <w:rPr>
          <w:rFonts w:ascii="Arial" w:hAnsi="Arial" w:cs="Arial"/>
        </w:rPr>
        <w:t>How does the polarity of</w:t>
      </w:r>
      <w:r w:rsidR="00C73991">
        <w:rPr>
          <w:rFonts w:ascii="Arial" w:hAnsi="Arial" w:cs="Arial"/>
        </w:rPr>
        <w:t xml:space="preserve"> molecules affect their physical properties?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="00C73991" w:rsidRPr="00714FE4">
        <w:rPr>
          <w:rFonts w:ascii="Arial" w:hAnsi="Arial" w:cs="Arial"/>
        </w:rPr>
        <w:t>(1 mark)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E92477" w14:textId="77777777" w:rsidR="00B7502F" w:rsidRPr="00D84817" w:rsidRDefault="00B7502F" w:rsidP="00D8481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Due to the m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olecules </w:t>
      </w:r>
      <w:r w:rsidRPr="00D84817">
        <w:rPr>
          <w:rFonts w:ascii="Times New Roman" w:hAnsi="Times New Roman" w:cs="Times New Roman"/>
          <w:b/>
          <w:sz w:val="24"/>
          <w:szCs w:val="24"/>
        </w:rPr>
        <w:t xml:space="preserve">having + and – ends, adjacent molecules will be attracted to each other by electrostatic forces, raising the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energy required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to separate them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therefore raising the </w:t>
      </w:r>
      <w:r w:rsidRPr="00D84817">
        <w:rPr>
          <w:rFonts w:ascii="Times New Roman" w:hAnsi="Times New Roman" w:cs="Times New Roman"/>
          <w:b/>
          <w:sz w:val="24"/>
          <w:szCs w:val="24"/>
        </w:rPr>
        <w:t>boiling point compared with non-polar molecules.</w:t>
      </w:r>
    </w:p>
    <w:p w14:paraId="3CE92478" w14:textId="77777777" w:rsidR="00B7502F" w:rsidRDefault="00B7502F" w:rsidP="002729AE">
      <w:pPr>
        <w:rPr>
          <w:rFonts w:ascii="Times New Roman" w:hAnsi="Times New Roman" w:cs="Times New Roman"/>
          <w:sz w:val="24"/>
          <w:szCs w:val="24"/>
        </w:rPr>
      </w:pPr>
    </w:p>
    <w:p w14:paraId="3CE92479" w14:textId="77777777" w:rsidR="002729AE" w:rsidRDefault="002729AE" w:rsidP="002729AE">
      <w:pPr>
        <w:rPr>
          <w:rFonts w:ascii="Arial" w:hAnsi="Arial" w:cs="Arial"/>
          <w:b/>
        </w:rPr>
      </w:pPr>
      <w:r w:rsidRPr="002729AE">
        <w:rPr>
          <w:rFonts w:ascii="Arial" w:hAnsi="Arial" w:cs="Arial"/>
          <w:b/>
        </w:rPr>
        <w:t xml:space="preserve"> </w:t>
      </w:r>
    </w:p>
    <w:p w14:paraId="3CE9247A" w14:textId="77777777" w:rsidR="002729AE" w:rsidRDefault="002729AE" w:rsidP="002729AE">
      <w:pPr>
        <w:rPr>
          <w:rFonts w:ascii="Arial" w:hAnsi="Arial" w:cs="Arial"/>
          <w:b/>
        </w:rPr>
      </w:pPr>
    </w:p>
    <w:p w14:paraId="3CE9247B" w14:textId="77777777" w:rsidR="002729AE" w:rsidRDefault="002729AE" w:rsidP="002729AE">
      <w:pPr>
        <w:rPr>
          <w:rFonts w:ascii="Arial" w:hAnsi="Arial" w:cs="Arial"/>
          <w:b/>
        </w:rPr>
      </w:pPr>
    </w:p>
    <w:p w14:paraId="3CE9247C" w14:textId="77777777" w:rsidR="002729AE" w:rsidRDefault="002729AE" w:rsidP="002729AE">
      <w:pPr>
        <w:rPr>
          <w:rFonts w:ascii="Arial" w:hAnsi="Arial" w:cs="Arial"/>
          <w:b/>
        </w:rPr>
      </w:pPr>
    </w:p>
    <w:p w14:paraId="3CE9247D" w14:textId="77777777" w:rsidR="002729AE" w:rsidRDefault="002729AE" w:rsidP="002729AE">
      <w:pPr>
        <w:rPr>
          <w:rFonts w:ascii="Arial" w:hAnsi="Arial" w:cs="Arial"/>
          <w:b/>
        </w:rPr>
      </w:pPr>
    </w:p>
    <w:p w14:paraId="3CE9247E" w14:textId="77777777" w:rsidR="002729AE" w:rsidRDefault="002729AE" w:rsidP="002729AE">
      <w:pPr>
        <w:rPr>
          <w:rFonts w:ascii="Arial" w:hAnsi="Arial" w:cs="Arial"/>
          <w:b/>
        </w:rPr>
      </w:pPr>
    </w:p>
    <w:p w14:paraId="3CE9247F" w14:textId="77777777" w:rsidR="002729AE" w:rsidRDefault="002729AE" w:rsidP="002729AE">
      <w:pPr>
        <w:rPr>
          <w:rFonts w:ascii="Arial" w:hAnsi="Arial" w:cs="Arial"/>
          <w:b/>
        </w:rPr>
      </w:pPr>
    </w:p>
    <w:p w14:paraId="3CE92480" w14:textId="77777777"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  <w:b/>
        </w:rPr>
        <w:lastRenderedPageBreak/>
        <w:t>Question 31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>(9 marks)</w:t>
      </w:r>
    </w:p>
    <w:p w14:paraId="3CE92481" w14:textId="77777777"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Compound X is a strong electrolyte, compound Y is a weak electrolyte and </w:t>
      </w:r>
      <w:r>
        <w:rPr>
          <w:rFonts w:ascii="Arial" w:hAnsi="Arial" w:cs="Arial"/>
        </w:rPr>
        <w:t>compound</w:t>
      </w:r>
      <w:r w:rsidRPr="00714FE4">
        <w:rPr>
          <w:rFonts w:ascii="Arial" w:hAnsi="Arial" w:cs="Arial"/>
        </w:rPr>
        <w:t xml:space="preserve"> Z is a non-electrolyte.</w:t>
      </w:r>
    </w:p>
    <w:p w14:paraId="3CE92482" w14:textId="77777777" w:rsidR="002729AE" w:rsidRPr="00714FE4" w:rsidRDefault="002729AE" w:rsidP="002729A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the differences between compounds X, Y and Z when dissolved in water </w:t>
      </w:r>
      <w:r w:rsidR="003C2AD2">
        <w:rPr>
          <w:rFonts w:ascii="Arial" w:hAnsi="Arial" w:cs="Arial"/>
        </w:rPr>
        <w:t xml:space="preserve">in terms of their degree of ionisation </w:t>
      </w:r>
      <w:r w:rsidRPr="00714FE4">
        <w:rPr>
          <w:rFonts w:ascii="Arial" w:hAnsi="Arial" w:cs="Arial"/>
        </w:rPr>
        <w:t>and give an example of each type of substance.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(6 marks)</w:t>
      </w:r>
    </w:p>
    <w:p w14:paraId="3CE92483" w14:textId="77777777" w:rsidR="002729AE" w:rsidRPr="00714FE4" w:rsidRDefault="002729AE" w:rsidP="002729AE">
      <w:pPr>
        <w:rPr>
          <w:rFonts w:ascii="Arial" w:hAnsi="Arial" w:cs="Arial"/>
        </w:rPr>
      </w:pPr>
    </w:p>
    <w:p w14:paraId="3CE92484" w14:textId="77777777" w:rsidR="00B7502F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2729AE">
        <w:rPr>
          <w:rFonts w:ascii="Times New Roman" w:hAnsi="Times New Roman" w:cs="Times New Roman"/>
          <w:b/>
          <w:sz w:val="24"/>
          <w:szCs w:val="24"/>
        </w:rPr>
        <w:t>w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>ill be an ionic s</w:t>
      </w:r>
      <w:r w:rsidRPr="002729AE">
        <w:rPr>
          <w:rFonts w:ascii="Times New Roman" w:hAnsi="Times New Roman" w:cs="Times New Roman"/>
          <w:b/>
          <w:sz w:val="24"/>
          <w:szCs w:val="24"/>
        </w:rPr>
        <w:t>alt, made from a</w:t>
      </w:r>
      <w:r w:rsidR="002729AE">
        <w:rPr>
          <w:rFonts w:ascii="Times New Roman" w:hAnsi="Times New Roman" w:cs="Times New Roman"/>
          <w:b/>
          <w:sz w:val="24"/>
          <w:szCs w:val="24"/>
        </w:rPr>
        <w:t>n</w:t>
      </w:r>
      <w:r w:rsidR="00A765B3">
        <w:rPr>
          <w:rFonts w:ascii="Times New Roman" w:hAnsi="Times New Roman" w:cs="Times New Roman"/>
          <w:b/>
          <w:sz w:val="24"/>
          <w:szCs w:val="24"/>
        </w:rPr>
        <w:t xml:space="preserve"> acid and a base </w:t>
      </w:r>
      <w:r w:rsidR="00745240">
        <w:rPr>
          <w:rFonts w:ascii="Times New Roman" w:hAnsi="Times New Roman" w:cs="Times New Roman"/>
          <w:b/>
          <w:sz w:val="24"/>
          <w:szCs w:val="24"/>
        </w:rPr>
        <w:t xml:space="preserve">or a strong acid or strong </w:t>
      </w:r>
      <w:proofErr w:type="gramStart"/>
      <w:r w:rsidR="00745240">
        <w:rPr>
          <w:rFonts w:ascii="Times New Roman" w:hAnsi="Times New Roman" w:cs="Times New Roman"/>
          <w:b/>
          <w:sz w:val="24"/>
          <w:szCs w:val="24"/>
        </w:rPr>
        <w:t xml:space="preserve">base </w:t>
      </w:r>
      <w:r w:rsidR="00D81C7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D81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240">
        <w:rPr>
          <w:rFonts w:ascii="Times New Roman" w:hAnsi="Times New Roman" w:cs="Times New Roman"/>
          <w:b/>
          <w:sz w:val="24"/>
          <w:szCs w:val="24"/>
        </w:rPr>
        <w:t>they all fully dissociate in water</w:t>
      </w:r>
      <w:r w:rsidR="00A765B3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85" w14:textId="77777777"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Y is </w:t>
      </w:r>
      <w:r w:rsidR="00D81C79">
        <w:rPr>
          <w:rFonts w:ascii="Times New Roman" w:hAnsi="Times New Roman" w:cs="Times New Roman"/>
          <w:b/>
          <w:sz w:val="24"/>
          <w:szCs w:val="24"/>
        </w:rPr>
        <w:t>covalent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but </w:t>
      </w:r>
      <w:r w:rsidR="00D81C79">
        <w:rPr>
          <w:rFonts w:ascii="Times New Roman" w:hAnsi="Times New Roman" w:cs="Times New Roman"/>
          <w:b/>
          <w:sz w:val="24"/>
          <w:szCs w:val="24"/>
        </w:rPr>
        <w:t>will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partially </w:t>
      </w:r>
      <w:r w:rsidR="00D81C79">
        <w:rPr>
          <w:rFonts w:ascii="Times New Roman" w:hAnsi="Times New Roman" w:cs="Times New Roman"/>
          <w:b/>
          <w:sz w:val="24"/>
          <w:szCs w:val="24"/>
        </w:rPr>
        <w:t>dissociate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in water</w:t>
      </w:r>
    </w:p>
    <w:p w14:paraId="3CE92486" w14:textId="77777777"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>Substance Z is covalent and produces no ions in solution</w:t>
      </w:r>
    </w:p>
    <w:p w14:paraId="3CE92487" w14:textId="77777777" w:rsidR="00C51C9B" w:rsidRPr="002729AE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Arial" w:hAnsi="Arial" w:cs="Arial"/>
          <w:b/>
        </w:rPr>
        <w:t>Example of a compound like X</w:t>
      </w:r>
      <w:r w:rsidR="00C51C9B" w:rsidRPr="002729A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C51C9B" w:rsidRPr="002729AE"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 w:rsidR="00C51C9B" w:rsidRPr="002729AE">
        <w:rPr>
          <w:rFonts w:ascii="Times New Roman" w:hAnsi="Times New Roman" w:cs="Times New Roman"/>
          <w:b/>
          <w:sz w:val="24"/>
          <w:szCs w:val="24"/>
        </w:rPr>
        <w:t>, etc, including partially soluble salts</w:t>
      </w:r>
    </w:p>
    <w:p w14:paraId="3CE92488" w14:textId="77777777" w:rsidR="00D81C79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1C79">
        <w:rPr>
          <w:rFonts w:ascii="Arial" w:hAnsi="Arial" w:cs="Arial"/>
          <w:b/>
        </w:rPr>
        <w:t>Example of a compound like Y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CH</w:t>
      </w:r>
      <w:r w:rsidR="00C51C9B" w:rsidRP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COOH</w:t>
      </w:r>
      <w:r w:rsidR="00D81C79">
        <w:rPr>
          <w:rFonts w:ascii="Times New Roman" w:hAnsi="Times New Roman" w:cs="Times New Roman"/>
          <w:b/>
          <w:sz w:val="24"/>
          <w:szCs w:val="24"/>
        </w:rPr>
        <w:t>, NH</w:t>
      </w:r>
      <w:r w:rsid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 xml:space="preserve"> or any weak acids and bases </w:t>
      </w:r>
    </w:p>
    <w:p w14:paraId="3CE92489" w14:textId="77777777" w:rsidR="00C51C9B" w:rsidRPr="00D81C79" w:rsidRDefault="00D81C79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 of a compound like </w:t>
      </w:r>
      <w:r w:rsidR="002729AE" w:rsidRPr="00D81C79">
        <w:rPr>
          <w:rFonts w:ascii="Times New Roman" w:hAnsi="Times New Roman" w:cs="Times New Roman"/>
          <w:b/>
          <w:sz w:val="24"/>
          <w:szCs w:val="24"/>
        </w:rPr>
        <w:t>Z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Sugar, kerosene or non-ionic organics.</w:t>
      </w:r>
    </w:p>
    <w:p w14:paraId="3CE9248A" w14:textId="77777777" w:rsidR="00B35DF2" w:rsidRDefault="00B35DF2" w:rsidP="00B35DF2">
      <w:pPr>
        <w:pStyle w:val="ListParagraph"/>
        <w:rPr>
          <w:rFonts w:ascii="Arial" w:hAnsi="Arial" w:cs="Arial"/>
        </w:rPr>
      </w:pPr>
    </w:p>
    <w:p w14:paraId="3CE9248B" w14:textId="77777777" w:rsidR="00B35DF2" w:rsidRPr="00B35DF2" w:rsidRDefault="00B35DF2" w:rsidP="00B35DF2">
      <w:pPr>
        <w:pStyle w:val="ListParagraph"/>
        <w:numPr>
          <w:ilvl w:val="0"/>
          <w:numId w:val="12"/>
        </w:numPr>
        <w:ind w:left="284"/>
        <w:rPr>
          <w:rFonts w:ascii="Arial" w:hAnsi="Arial" w:cs="Arial"/>
        </w:rPr>
      </w:pPr>
      <w:r w:rsidRPr="00B35DF2">
        <w:rPr>
          <w:rFonts w:ascii="Arial" w:hAnsi="Arial" w:cs="Arial"/>
        </w:rPr>
        <w:t xml:space="preserve">Explain how you could tell the difference between water solutions containing 1 mole per litre solution of each of these substances.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5DF2">
        <w:rPr>
          <w:rFonts w:ascii="Arial" w:hAnsi="Arial" w:cs="Arial"/>
        </w:rPr>
        <w:t>(2 marks)</w:t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  <w:t xml:space="preserve"> </w:t>
      </w:r>
      <w:r w:rsidRPr="00B35DF2">
        <w:rPr>
          <w:rFonts w:ascii="Arial" w:hAnsi="Arial" w:cs="Arial"/>
        </w:rPr>
        <w:tab/>
        <w:t xml:space="preserve"> </w:t>
      </w:r>
    </w:p>
    <w:p w14:paraId="3CE9248C" w14:textId="77777777" w:rsidR="00C51C9B" w:rsidRPr="00B35DF2" w:rsidRDefault="006C15DE" w:rsidP="00B35DF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DF2">
        <w:rPr>
          <w:rFonts w:ascii="Times New Roman" w:hAnsi="Times New Roman" w:cs="Times New Roman"/>
          <w:b/>
          <w:sz w:val="24"/>
          <w:szCs w:val="24"/>
        </w:rPr>
        <w:t>To see which solution conducts best:</w:t>
      </w:r>
    </w:p>
    <w:p w14:paraId="3CE9248D" w14:textId="77777777" w:rsidR="00B35DF2" w:rsidRDefault="00B35DF2" w:rsidP="00952D33">
      <w:pPr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C15DE" w:rsidRPr="00B35DF2">
        <w:rPr>
          <w:rFonts w:ascii="Times New Roman" w:hAnsi="Times New Roman" w:cs="Times New Roman"/>
          <w:b/>
          <w:sz w:val="24"/>
          <w:szCs w:val="24"/>
        </w:rPr>
        <w:t>Highest current recorded would be X, next highest would be Y and the non-c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onducting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(zero current)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>would be Z.</w:t>
      </w:r>
      <w:r w:rsidR="002729AE">
        <w:rPr>
          <w:rFonts w:ascii="Times New Roman" w:hAnsi="Times New Roman" w:cs="Times New Roman"/>
          <w:sz w:val="24"/>
          <w:szCs w:val="24"/>
        </w:rPr>
        <w:tab/>
      </w:r>
    </w:p>
    <w:p w14:paraId="3CE9248E" w14:textId="77777777" w:rsidR="00B35DF2" w:rsidRDefault="00C73991" w:rsidP="00B35DF2">
      <w:p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14FE4">
        <w:rPr>
          <w:rFonts w:ascii="Arial" w:hAnsi="Arial" w:cs="Arial"/>
        </w:rPr>
        <w:t>A farmer uses bore water pumped up from an aquifer which has been found to co</w:t>
      </w:r>
      <w:r>
        <w:rPr>
          <w:rFonts w:ascii="Arial" w:hAnsi="Arial" w:cs="Arial"/>
        </w:rPr>
        <w:t>ntain about 1% salt. Name a method by which</w:t>
      </w:r>
      <w:r w:rsidRPr="00714FE4">
        <w:rPr>
          <w:rFonts w:ascii="Arial" w:hAnsi="Arial" w:cs="Arial"/>
        </w:rPr>
        <w:t xml:space="preserve"> the farmer could obtain pure drinking water from this salty bore water.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14:paraId="3CE9248F" w14:textId="77777777" w:rsid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73991">
        <w:rPr>
          <w:rFonts w:ascii="Times New Roman" w:hAnsi="Times New Roman" w:cs="Times New Roman"/>
          <w:b/>
          <w:sz w:val="24"/>
          <w:szCs w:val="24"/>
        </w:rPr>
        <w:t xml:space="preserve">The farmer would have to </w:t>
      </w:r>
      <w:r w:rsidR="00C73991">
        <w:rPr>
          <w:rFonts w:ascii="Times New Roman" w:hAnsi="Times New Roman" w:cs="Times New Roman"/>
          <w:b/>
          <w:sz w:val="24"/>
          <w:szCs w:val="24"/>
        </w:rPr>
        <w:t>use distillation apparatus</w:t>
      </w:r>
      <w:r w:rsidR="00BA36AD">
        <w:rPr>
          <w:rFonts w:ascii="Times New Roman" w:hAnsi="Times New Roman" w:cs="Times New Roman"/>
          <w:b/>
          <w:sz w:val="24"/>
          <w:szCs w:val="24"/>
        </w:rPr>
        <w:t xml:space="preserve"> (de-ionising column, etc)</w:t>
      </w:r>
    </w:p>
    <w:p w14:paraId="3CE92490" w14:textId="77777777" w:rsidR="00C73991" w:rsidRPr="00C73991" w:rsidRDefault="00C73991" w:rsidP="00C739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91" w14:textId="77777777" w:rsidR="00F7681D" w:rsidRPr="00714FE4" w:rsidRDefault="00F7681D" w:rsidP="00F7681D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(9</w:t>
      </w:r>
      <w:r w:rsidRPr="00714FE4">
        <w:rPr>
          <w:rFonts w:ascii="Arial" w:hAnsi="Arial" w:cs="Arial"/>
          <w:b/>
        </w:rPr>
        <w:t xml:space="preserve"> marks)</w:t>
      </w:r>
    </w:p>
    <w:p w14:paraId="3CE92492" w14:textId="77777777" w:rsidR="00F7681D" w:rsidRDefault="00F7681D" w:rsidP="00F7681D">
      <w:pPr>
        <w:pStyle w:val="ListParagraph"/>
        <w:numPr>
          <w:ilvl w:val="0"/>
          <w:numId w:val="13"/>
        </w:numPr>
        <w:tabs>
          <w:tab w:val="left" w:pos="284"/>
        </w:tabs>
        <w:spacing w:before="113" w:after="0" w:line="240" w:lineRule="auto"/>
        <w:ind w:left="0" w:hanging="76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why carbon can form 3 dimensional structures, like diamond, but </w:t>
      </w:r>
      <w:proofErr w:type="spellStart"/>
      <w:r w:rsidRPr="00714FE4">
        <w:rPr>
          <w:rFonts w:ascii="Arial" w:hAnsi="Arial" w:cs="Arial"/>
        </w:rPr>
        <w:t>sulfur</w:t>
      </w:r>
      <w:proofErr w:type="spellEnd"/>
      <w:r w:rsidRPr="00714FE4">
        <w:rPr>
          <w:rFonts w:ascii="Arial" w:hAnsi="Arial" w:cs="Arial"/>
        </w:rPr>
        <w:t xml:space="preserve"> cannot.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CE92493" w14:textId="77777777" w:rsidR="00F7681D" w:rsidRPr="00F7681D" w:rsidRDefault="00F7681D" w:rsidP="00A50C71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14:paraId="3CE92494" w14:textId="77777777"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Carbon has 4 valence electrons which means it has a bonding capacity of 4. </w:t>
      </w:r>
    </w:p>
    <w:p w14:paraId="3CE92495" w14:textId="77777777" w:rsidR="00476795" w:rsidRPr="00F7681D" w:rsidRDefault="00952D33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3CE92699" wp14:editId="3CE9269A">
                <wp:simplePos x="0" y="0"/>
                <wp:positionH relativeFrom="margin">
                  <wp:posOffset>4821061</wp:posOffset>
                </wp:positionH>
                <wp:positionV relativeFrom="paragraph">
                  <wp:posOffset>179705</wp:posOffset>
                </wp:positionV>
                <wp:extent cx="1217251" cy="1486535"/>
                <wp:effectExtent l="0" t="0" r="254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251" cy="1486535"/>
                          <a:chOff x="0" y="0"/>
                          <a:chExt cx="1725433" cy="2107095"/>
                        </a:xfrm>
                      </wpg:grpSpPr>
                      <wpg:grpSp>
                        <wpg:cNvPr id="1051" name="Group 1051"/>
                        <wpg:cNvGrpSpPr/>
                        <wpg:grpSpPr>
                          <a:xfrm>
                            <a:off x="0" y="0"/>
                            <a:ext cx="1618961" cy="1638350"/>
                            <a:chOff x="-109288" y="-110983"/>
                            <a:chExt cx="1618961" cy="1638350"/>
                          </a:xfrm>
                        </wpg:grpSpPr>
                        <wpg:grpSp>
                          <wpg:cNvPr id="1052" name="Group 1052"/>
                          <wpg:cNvGrpSpPr/>
                          <wpg:grpSpPr>
                            <a:xfrm>
                              <a:off x="459368" y="788725"/>
                              <a:ext cx="778510" cy="624840"/>
                              <a:chOff x="1" y="1"/>
                              <a:chExt cx="1202423" cy="965358"/>
                            </a:xfrm>
                          </wpg:grpSpPr>
                          <wps:wsp>
                            <wps:cNvPr id="1053" name="Hexagon 1053"/>
                            <wps:cNvSpPr/>
                            <wps:spPr>
                              <a:xfrm rot="5400000">
                                <a:off x="-38099" y="445088"/>
                                <a:ext cx="553085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Hexagon 1054"/>
                            <wps:cNvSpPr/>
                            <wps:spPr>
                              <a:xfrm rot="5400000">
                                <a:off x="205036" y="38100"/>
                                <a:ext cx="553084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5" name="Hexagon 1055"/>
                            <wps:cNvSpPr/>
                            <wps:spPr>
                              <a:xfrm rot="5400000">
                                <a:off x="437600" y="450374"/>
                                <a:ext cx="553085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Hexagon 1056"/>
                            <wps:cNvSpPr/>
                            <wps:spPr>
                              <a:xfrm rot="5400000">
                                <a:off x="687439" y="50075"/>
                                <a:ext cx="553084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7" name="Group 1057"/>
                          <wpg:cNvGrpSpPr/>
                          <wpg:grpSpPr>
                            <a:xfrm>
                              <a:off x="-109288" y="-110983"/>
                              <a:ext cx="1618961" cy="1638350"/>
                              <a:chOff x="-109288" y="-110983"/>
                              <a:chExt cx="1618961" cy="1638350"/>
                            </a:xfrm>
                          </wpg:grpSpPr>
                          <wpg:grpSp>
                            <wpg:cNvPr id="1058" name="Group 1058"/>
                            <wpg:cNvGrpSpPr/>
                            <wpg:grpSpPr>
                              <a:xfrm>
                                <a:off x="1" y="524372"/>
                                <a:ext cx="778510" cy="621665"/>
                                <a:chOff x="1" y="1"/>
                                <a:chExt cx="1202423" cy="960073"/>
                              </a:xfrm>
                            </wpg:grpSpPr>
                            <wps:wsp>
                              <wps:cNvPr id="1059" name="Hexagon 1059"/>
                              <wps:cNvSpPr/>
                              <wps:spPr>
                                <a:xfrm rot="5400000">
                                  <a:off x="-38099" y="445088"/>
                                  <a:ext cx="553086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Hexagon 1060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Hexagon 1061"/>
                              <wps:cNvSpPr/>
                              <wps:spPr>
                                <a:xfrm rot="5400000">
                                  <a:off x="444295" y="44368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Hexagon 1062"/>
                              <wps:cNvSpPr/>
                              <wps:spPr>
                                <a:xfrm rot="5400000">
                                  <a:off x="687438" y="50075"/>
                                  <a:ext cx="553085" cy="476886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13002" y="1"/>
                                <a:ext cx="779043" cy="625355"/>
                                <a:chOff x="1" y="1"/>
                                <a:chExt cx="1202423" cy="965358"/>
                              </a:xfrm>
                            </wpg:grpSpPr>
                            <wps:wsp>
                              <wps:cNvPr id="1064" name="Hexagon 1064"/>
                              <wps:cNvSpPr/>
                              <wps:spPr>
                                <a:xfrm rot="5400000">
                                  <a:off x="-38099" y="445088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Hexagon 1065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Hexagon 1066"/>
                              <wps:cNvSpPr/>
                              <wps:spPr>
                                <a:xfrm rot="5400000">
                                  <a:off x="437600" y="45037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Hexagon 1067"/>
                              <wps:cNvSpPr/>
                              <wps:spPr>
                                <a:xfrm rot="5400000">
                                  <a:off x="687439" y="50076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-109288" y="-110983"/>
                                <a:ext cx="1618961" cy="1638350"/>
                                <a:chOff x="-1137260" y="-184856"/>
                                <a:chExt cx="2500514" cy="2531204"/>
                              </a:xfrm>
                            </wpg:grpSpPr>
                            <wps:wsp>
                              <wps:cNvPr id="1069" name="Hexagon 1069"/>
                              <wps:cNvSpPr/>
                              <wps:spPr>
                                <a:xfrm rot="5400000">
                                  <a:off x="-38100" y="445088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Hexagon 1070"/>
                              <wps:cNvSpPr/>
                              <wps:spPr>
                                <a:xfrm rot="5400000">
                                  <a:off x="205036" y="38099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Hexagon 1071"/>
                              <wps:cNvSpPr/>
                              <wps:spPr>
                                <a:xfrm rot="5400000">
                                  <a:off x="437599" y="450372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2" name="Group 1072"/>
                              <wpg:cNvGrpSpPr/>
                              <wpg:grpSpPr>
                                <a:xfrm>
                                  <a:off x="-1137260" y="-184856"/>
                                  <a:ext cx="2500514" cy="2531204"/>
                                  <a:chOff x="-1856095" y="-190142"/>
                                  <a:chExt cx="2500514" cy="2531204"/>
                                </a:xfrm>
                              </wpg:grpSpPr>
                              <wps:wsp>
                                <wps:cNvPr id="1073" name="Hexagon 1073"/>
                                <wps:cNvSpPr/>
                                <wps:spPr>
                                  <a:xfrm rot="5400000">
                                    <a:off x="-31397" y="44789"/>
                                    <a:ext cx="553085" cy="476885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Hexagon 1074"/>
                                <wps:cNvSpPr/>
                                <wps:spPr>
                                  <a:xfrm rot="5400000">
                                    <a:off x="-521185" y="837436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5" name="Hexagon 1075"/>
                                <wps:cNvSpPr/>
                                <wps:spPr>
                                  <a:xfrm rot="5400000">
                                    <a:off x="-50620" y="84413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Hexagon 1076"/>
                                <wps:cNvSpPr/>
                                <wps:spPr>
                                  <a:xfrm rot="5400000">
                                    <a:off x="-65518" y="165458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Hexagon 1077"/>
                                <wps:cNvSpPr/>
                                <wps:spPr>
                                  <a:xfrm rot="5400000">
                                    <a:off x="-1484434" y="1648329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Straight Connector 1078"/>
                                <wps:cNvCnPr/>
                                <wps:spPr>
                                  <a:xfrm flipH="1">
                                    <a:off x="448787" y="16765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9" name="Straight Connector 1079"/>
                                <wps:cNvCnPr/>
                                <wps:spPr>
                                  <a:xfrm flipH="1">
                                    <a:off x="464321" y="86121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0" name="Straight Connector 1080"/>
                                <wps:cNvCnPr/>
                                <wps:spPr>
                                  <a:xfrm flipH="1">
                                    <a:off x="475619" y="813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1" name="Straight Connector 1081"/>
                                <wps:cNvCnPr/>
                                <wps:spPr>
                                  <a:xfrm flipH="1">
                                    <a:off x="-1823618" y="799166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2" name="Straight Connector 1082"/>
                                <wps:cNvCnPr/>
                                <wps:spPr>
                                  <a:xfrm flipH="1">
                                    <a:off x="-1856095" y="160494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3" name="Straight Connector 1083"/>
                                <wps:cNvCnPr/>
                                <wps:spPr>
                                  <a:xfrm flipH="1">
                                    <a:off x="-1612920" y="201418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" name="Straight Connector 1084"/>
                                <wps:cNvCnPr/>
                                <wps:spPr>
                                  <a:xfrm>
                                    <a:off x="-1210408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-751430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Straight Connector 1086"/>
                                <wps:cNvCnPr/>
                                <wps:spPr>
                                  <a:xfrm>
                                    <a:off x="-265596" y="2169610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>
                                    <a:off x="214589" y="2159951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>
                                    <a:off x="248483" y="-156913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>
                                    <a:off x="-1180772" y="-190142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0" name="Straight Connector 1090"/>
                                <wps:cNvCnPr/>
                                <wps:spPr>
                                  <a:xfrm>
                                    <a:off x="-700587" y="-164767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>
                                    <a:off x="-231701" y="-178145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-1792236" y="431854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3" name="Straight Connector 1093"/>
                                <wps:cNvCnPr/>
                                <wps:spPr>
                                  <a:xfrm>
                                    <a:off x="-1812316" y="1223131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4" name="Straight Connector 1094"/>
                                <wps:cNvCnPr/>
                                <wps:spPr>
                                  <a:xfrm>
                                    <a:off x="475073" y="410738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5" name="Straight Connector 1095"/>
                                <wps:cNvCnPr/>
                                <wps:spPr>
                                  <a:xfrm>
                                    <a:off x="458125" y="1207620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6" name="Straight Connector 1096"/>
                                <wps:cNvCnPr/>
                                <wps:spPr>
                                  <a:xfrm>
                                    <a:off x="435529" y="2026997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097" name="Text Box 1097"/>
                        <wps:cNvSpPr txBox="1"/>
                        <wps:spPr>
                          <a:xfrm>
                            <a:off x="318052" y="1661822"/>
                            <a:ext cx="1407381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92714" w14:textId="77777777" w:rsidR="00061197" w:rsidRPr="00AC5CE2" w:rsidRDefault="00061197" w:rsidP="00F7681D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Graphene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9" id="Group 1050" o:spid="_x0000_s1106" style="position:absolute;left:0;text-align:left;margin-left:379.6pt;margin-top:14.15pt;width:95.85pt;height:117.05pt;z-index:252060672;mso-position-horizontal-relative:margin;mso-width-relative:margin;mso-height-relative:margin" coordsize="17254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">
                <v:group id="Group 1051" o:spid="_x0000_s1107" style="position:absolute;width:16189;height:16383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group id="Group 1052" o:spid="_x0000_s1108" style="position:absolute;left:4593;top:7887;width:7785;height:6248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053" o:spid="_x0000_s1109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tTwQAAAN0AAAAPAAAAZHJzL2Rvd25yZXYueG1sRE9NawIx&#10;EL0L/Q9hCt4024q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Bspu1PBAAAA3QAAAA8AAAAA&#10;AAAAAAAAAAAABwIAAGRycy9kb3ducmV2LnhtbFBLBQYAAAAAAwADALcAAAD1AgAAAAA=&#10;" adj="5688" fillcolor="white [3201]" strokecolor="black [3200]" strokeweight="1pt"/>
                    <v:shape id="Hexagon 1054" o:spid="_x0000_s1110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MnwQAAAN0AAAAPAAAAZHJzL2Rvd25yZXYueG1sRE9NawIx&#10;EL0L/Q9hCt4026K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JTAIyfBAAAA3QAAAA8AAAAA&#10;AAAAAAAAAAAABwIAAGRycy9kb3ducmV2LnhtbFBLBQYAAAAAAwADALcAAAD1AgAAAAA=&#10;" adj="5688" fillcolor="white [3201]" strokecolor="black [3200]" strokeweight="1pt"/>
                    <v:shape id="Hexagon 1055" o:spid="_x0000_s1111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" adj="5688" fillcolor="white [3201]" strokecolor="black [3200]" strokeweight="1pt"/>
                    <v:shape id="Hexagon 1056" o:spid="_x0000_s1112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jL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ebw/006Qa7/AAAA//8DAFBLAQItABQABgAIAAAAIQDb4fbL7gAAAIUBAAATAAAAAAAAAAAAAAAA&#10;AAAAAABbQ29udGVudF9UeXBlc10ueG1sUEsBAi0AFAAGAAgAAAAhAFr0LFu/AAAAFQEAAAsAAAAA&#10;AAAAAAAAAAAAHwEAAF9yZWxzLy5yZWxzUEsBAi0AFAAGAAgAAAAhAAteGMvBAAAA3QAAAA8AAAAA&#10;AAAAAAAAAAAABwIAAGRycy9kb3ducmV2LnhtbFBLBQYAAAAAAwADALcAAAD1AgAAAAA=&#10;" adj="5688" fillcolor="white [3201]" strokecolor="black [3200]" strokeweight="1pt"/>
                  </v:group>
                  <v:group id="Group 1057" o:spid="_x0000_s1113" style="position:absolute;left:-1092;top:-1109;width:16188;height:16382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<v:group id="Group 1058" o:spid="_x0000_s1114" style="position:absolute;top:5243;width:7785;height:6217" coordorigin="" coordsize="12024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shape id="Hexagon 1059" o:spid="_x0000_s1115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" adj="5688" fillcolor="white [3201]" strokecolor="black [3200]" strokeweight="1pt"/>
                      <v:shape id="Hexagon 1060" o:spid="_x0000_s1116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" adj="5688" fillcolor="white [3201]" strokecolor="black [3200]" strokeweight="1pt"/>
                      <v:shape id="Hexagon 1061" o:spid="_x0000_s1117" type="#_x0000_t9" style="position:absolute;left:4442;top:4436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" adj="5688" fillcolor="white [3201]" strokecolor="black [3200]" strokeweight="1pt"/>
                      <v:shape id="Hexagon 1062" o:spid="_x0000_s1118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" adj="5688" fillcolor="white [3201]" strokecolor="black [3200]" strokeweight="1pt"/>
                    </v:group>
                    <v:group id="Group 1063" o:spid="_x0000_s1119" style="position:absolute;left:130;width:7790;height:6253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shape id="Hexagon 1064" o:spid="_x0000_s1120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mawQAAAN0AAAAPAAAAZHJzL2Rvd25yZXYueG1sRE9LawIx&#10;EL4L/ocwgjfNKiK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Fqs6ZrBAAAA3QAAAA8AAAAA&#10;AAAAAAAAAAAABwIAAGRycy9kb3ducmV2LnhtbFBLBQYAAAAAAwADALcAAAD1AgAAAAA=&#10;" adj="5688" fillcolor="white [3201]" strokecolor="black [3200]" strokeweight="1pt"/>
                      <v:shape id="Hexagon 1065" o:spid="_x0000_s1121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EwB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DXgTAHBAAAA3QAAAA8AAAAA&#10;AAAAAAAAAAAABwIAAGRycy9kb3ducmV2LnhtbFBLBQYAAAAAAwADALcAAAD1AgAAAAA=&#10;" adj="5688" fillcolor="white [3201]" strokecolor="black [3200]" strokeweight="1pt"/>
                      <v:shape id="Hexagon 1066" o:spid="_x0000_s1122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" adj="5688" fillcolor="white [3201]" strokecolor="black [3200]" strokeweight="1pt"/>
                      <v:shape id="Hexagon 1067" o:spid="_x0000_s1123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ft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" adj="5688" fillcolor="white [3201]" strokecolor="black [3200]" strokeweight="1pt"/>
                    </v:group>
                    <v:group id="Group 1068" o:spid="_x0000_s1124" style="position:absolute;left:-1092;top:-1109;width:16188;height:16382" coordorigin="-11372,-1848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<v:shape id="Hexagon 1069" o:spid="_x0000_s1125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" adj="5688" fillcolor="white [3201]" strokecolor="black [3200]" strokeweight="1pt"/>
                      <v:shape id="Hexagon 1070" o:spid="_x0000_s1126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" adj="5688" fillcolor="white [3201]" strokecolor="black [3200]" strokeweight="1pt"/>
                      <v:shape id="Hexagon 1071" o:spid="_x0000_s1127" type="#_x0000_t9" style="position:absolute;left:4375;top:450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" adj="5688" fillcolor="white [3201]" strokecolor="black [3200]" strokeweight="1pt"/>
                      <v:group id="Group 1072" o:spid="_x0000_s1128" style="position:absolute;left:-11372;top:-1848;width:25004;height:25311" coordorigin="-18560,-1901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<v:shape id="Hexagon 1073" o:spid="_x0000_s1129" type="#_x0000_t9" style="position:absolute;left:-315;top:448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czwQAAAN0AAAAPAAAAZHJzL2Rvd25yZXYueG1sRE9NawIx&#10;EL0L/Q9hCt402wq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FCc5zPBAAAA3QAAAA8AAAAA&#10;AAAAAAAAAAAABwIAAGRycy9kb3ducmV2LnhtbFBLBQYAAAAAAwADALcAAAD1AgAAAAA=&#10;" adj="5688" fillcolor="white [3201]" strokecolor="black [3200]" strokeweight="1pt"/>
                        <v:shape id="Hexagon 1074" o:spid="_x0000_s1130" type="#_x0000_t9" style="position:absolute;left:-5212;top:8375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9HwQAAAN0AAAAPAAAAZHJzL2Rvd25yZXYueG1sRE9NawIx&#10;EL0L/Q9hCt402y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N91f0fBAAAA3QAAAA8AAAAA&#10;AAAAAAAAAAAABwIAAGRycy9kb3ducmV2LnhtbFBLBQYAAAAAAwADALcAAAD1AgAAAAA=&#10;" adj="5688" fillcolor="white [3201]" strokecolor="black [3200]" strokeweight="1pt"/>
                        <v:shape id="Hexagon 1075" o:spid="_x0000_s1131" type="#_x0000_t9" style="position:absolute;left:-507;top:8442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rcwQAAAN0AAAAPAAAAZHJzL2Rvd25yZXYueG1sRE9NawIx&#10;EL0L/Q9hCt4024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LA52tzBAAAA3QAAAA8AAAAA&#10;AAAAAAAAAAAABwIAAGRycy9kb3ducmV2LnhtbFBLBQYAAAAAAwADALcAAAD1AgAAAAA=&#10;" adj="5688" fillcolor="white [3201]" strokecolor="black [3200]" strokeweight="1pt"/>
                        <v:shape id="Hexagon 1076" o:spid="_x0000_s1132" type="#_x0000_t9" style="position:absolute;left:-656;top:16546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0Sr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" adj="5688" fillcolor="white [3201]" strokecolor="black [3200]" strokeweight="1pt"/>
                        <v:shape id="Hexagon 1077" o:spid="_x0000_s1133" type="#_x0000_t9" style="position:absolute;left:-14844;top:1648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" adj="5688" fillcolor="white [3201]" strokecolor="black [3200]" strokeweight="1pt"/>
                        <v:line id="Straight Connector 1078" o:spid="_x0000_s1134" style="position:absolute;flip:x;visibility:visible;mso-wrap-style:square" from="4487,16765" to="6175,1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" strokecolor="black [3200]" strokeweight="1pt">
                          <v:stroke joinstyle="miter"/>
                        </v:line>
                        <v:line id="Straight Connector 1079" o:spid="_x0000_s1135" style="position:absolute;flip:x;visibility:visible;mso-wrap-style:square" from="4643,8612" to="6331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2jxAAAAN0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nJ2xT+voknyMUvAAAA//8DAFBLAQItABQABgAIAAAAIQDb4fbL7gAAAIUBAAATAAAAAAAAAAAA&#10;AAAAAAAAAABbQ29udGVudF9UeXBlc10ueG1sUEsBAi0AFAAGAAgAAAAhAFr0LFu/AAAAFQEAAAsA&#10;AAAAAAAAAAAAAAAAHwEAAF9yZWxzLy5yZWxzUEsBAi0AFAAGAAgAAAAhAFyfPaP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0" o:spid="_x0000_s1136" style="position:absolute;flip:x;visibility:visible;mso-wrap-style:square" from="4756,813" to="6444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" strokecolor="black [3200]" strokeweight="1pt">
                          <v:stroke joinstyle="miter"/>
                        </v:line>
                        <v:line id="Straight Connector 1081" o:spid="_x0000_s1137" style="position:absolute;flip:x;visibility:visible;mso-wrap-style:square" from="-18236,7991" to="-16548,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2" o:spid="_x0000_s1138" style="position:absolute;flip:x;visibility:visible;mso-wrap-style:square" from="-18560,16049" to="-16872,1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3" o:spid="_x0000_s1139" style="position:absolute;flip:x;visibility:visible;mso-wrap-style:square" from="-16129,20141" to="-14441,2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4" o:spid="_x0000_s1140" style="position:absolute;visibility:visible;mso-wrap-style:square" from="-12104,21599" to="-1210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cqwwAAAN0AAAAPAAAAZHJzL2Rvd25yZXYueG1sRE/JasMw&#10;EL0X8g9iAr01ckMx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Ey/HK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5" o:spid="_x0000_s1141" style="position:absolute;visibility:visible;mso-wrap-style:square" from="-7514,21599" to="-751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2KxwwAAAN0AAAAPAAAAZHJzL2Rvd25yZXYueG1sRE/JasMw&#10;EL0X8g9iAr01cgM1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fGNis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6" o:spid="_x0000_s1142" style="position:absolute;visibility:visible;mso-wrap-style:square" from="-2655,21696" to="-2655,2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87" o:spid="_x0000_s1143" style="position:absolute;visibility:visible;mso-wrap-style:square" from="2145,21599" to="214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8" o:spid="_x0000_s1144" style="position:absolute;visibility:visible;mso-wrap-style:square" from="2484,-1569" to="2484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0vxQAAAN0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LOJ4Mo3MoKe/wEAAP//AwBQSwECLQAUAAYACAAAACEA2+H2y+4AAACFAQAAEwAAAAAAAAAA&#10;AAAAAAAAAAAAW0NvbnRlbnRfVHlwZXNdLnhtbFBLAQItABQABgAIAAAAIQBa9CxbvwAAABUBAAAL&#10;AAAAAAAAAAAAAAAAAB8BAABfcmVscy8ucmVsc1BLAQItABQABgAIAAAAIQCSYs0v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89" o:spid="_x0000_s1145" style="position:absolute;visibility:visible;mso-wrap-style:square" from="-11807,-1901" to="-11807,-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0" o:spid="_x0000_s1146" style="position:absolute;visibility:visible;mso-wrap-style:square" from="-7005,-1647" to="-7005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f0xQAAAN0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Vwi/fyAh6fgcAAP//AwBQSwECLQAUAAYACAAAACEA2+H2y+4AAACFAQAAEwAAAAAAAAAA&#10;AAAAAAAAAAAAW0NvbnRlbnRfVHlwZXNdLnhtbFBLAQItABQABgAIAAAAIQBa9CxbvwAAABUBAAAL&#10;AAAAAAAAAAAAAAAAAB8BAABfcmVscy8ucmVsc1BLAQItABQABgAIAAAAIQDpzVf0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91" o:spid="_x0000_s1147" style="position:absolute;visibility:visible;mso-wrap-style:square" from="-2317,-1781" to="-2317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JvwwAAAN0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J9kK/j9Jp4gtz8AAAD//wMAUEsBAi0AFAAGAAgAAAAhANvh9svuAAAAhQEAABMAAAAAAAAAAAAA&#10;AAAAAAAAAFtDb250ZW50X1R5cGVzXS54bWxQSwECLQAUAAYACAAAACEAWvQsW78AAAAVAQAACwAA&#10;AAAAAAAAAAAAAAAfAQAAX3JlbHMvLnJlbHNQSwECLQAUAAYACAAAACEAhoHyb8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2" o:spid="_x0000_s1148" style="position:absolute;visibility:visible;mso-wrap-style:square" from="-17922,4318" to="-1660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3" o:spid="_x0000_s1149" style="position:absolute;visibility:visible;mso-wrap-style:square" from="-18123,12231" to="-16803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mDwQAAAN0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BkfyYP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4" o:spid="_x0000_s1150" style="position:absolute;visibility:visible;mso-wrap-style:square" from="4750,4107" to="6013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H3wQAAAN0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Jb2Uff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5" o:spid="_x0000_s1151" style="position:absolute;visibility:visible;mso-wrap-style:square" from="4581,12076" to="5843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vRswQAAAN0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Pm69Gz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6" o:spid="_x0000_s1152" style="position:absolute;visibility:visible;mso-wrap-style:square" from="4355,20269" to="5617,2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</v:group>
                  </v:group>
                </v:group>
                <v:shape id="Text Box 1097" o:spid="_x0000_s1153" type="#_x0000_t202" style="position:absolute;left:3180;top:16618;width:1407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" filled="f" stroked="f" strokeweight=".5pt">
                  <v:textbox>
                    <w:txbxContent>
                      <w:p w14:paraId="3CE92714" w14:textId="77777777" w:rsidR="00061197" w:rsidRPr="00AC5CE2" w:rsidRDefault="00061197" w:rsidP="00F7681D">
                        <w:pPr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>Graphene sheet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4 bonds would repel each other according to the VSEPR theory to produce a 3-D tetrahedral structure.</w:t>
      </w:r>
    </w:p>
    <w:p w14:paraId="3CE92496" w14:textId="66A45986" w:rsidR="00952D33" w:rsidRDefault="00F7681D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F50E0B">
        <w:rPr>
          <w:rFonts w:ascii="Times New Roman" w:hAnsi="Times New Roman" w:cs="Times New Roman"/>
          <w:b/>
          <w:sz w:val="24"/>
          <w:szCs w:val="24"/>
        </w:rPr>
        <w:t>Sulfur</w:t>
      </w:r>
      <w:proofErr w:type="spellEnd"/>
      <w:r w:rsidR="00F50E0B">
        <w:rPr>
          <w:rFonts w:ascii="Times New Roman" w:hAnsi="Times New Roman" w:cs="Times New Roman"/>
          <w:b/>
          <w:sz w:val="24"/>
          <w:szCs w:val="24"/>
        </w:rPr>
        <w:t xml:space="preserve"> has only 2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 bonding pairs which would repel into </w:t>
      </w:r>
    </w:p>
    <w:p w14:paraId="3CE92497" w14:textId="77777777" w:rsidR="00F7681D" w:rsidRDefault="00476795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a 2-D planar structure.</w:t>
      </w:r>
    </w:p>
    <w:p w14:paraId="3CE92498" w14:textId="77777777" w:rsidR="00F7681D" w:rsidRDefault="00F7681D" w:rsidP="00F7681D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CE92499" w14:textId="77777777" w:rsidR="00F7681D" w:rsidRDefault="00F7681D" w:rsidP="00F7681D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14:paraId="3CE9249A" w14:textId="77777777" w:rsidR="00F7681D" w:rsidRDefault="00F7681D" w:rsidP="00952D33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14:paraId="3CE9249B" w14:textId="77777777" w:rsidR="00952D33" w:rsidRPr="00952D33" w:rsidRDefault="00952D33" w:rsidP="00952D33">
      <w:pPr>
        <w:spacing w:after="0" w:line="240" w:lineRule="auto"/>
        <w:ind w:right="3259" w:firstLine="284"/>
        <w:rPr>
          <w:rFonts w:ascii="Arial" w:hAnsi="Arial" w:cs="Arial"/>
        </w:rPr>
      </w:pPr>
    </w:p>
    <w:p w14:paraId="3CE9249C" w14:textId="77777777" w:rsidR="00476795" w:rsidRPr="00F7681D" w:rsidRDefault="00F7681D" w:rsidP="00F7681D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In graphene carbon is only using 3 of its 4 valence electrons for bonding and hence each </w:t>
      </w:r>
    </w:p>
    <w:p w14:paraId="3CE9249D" w14:textId="77777777" w:rsidR="00476795" w:rsidRDefault="00476795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carbon atom has a spare electron available for conduction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 xml:space="preserve"> (delocalised)</w:t>
      </w:r>
      <w:r w:rsidRPr="00F7681D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9E" w14:textId="77777777" w:rsidR="00F7681D" w:rsidRPr="00F7681D" w:rsidRDefault="00F7681D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14:paraId="3CE9249F" w14:textId="77777777" w:rsidR="00F7681D" w:rsidRDefault="00F7681D" w:rsidP="00A32F75">
      <w:pPr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Diamond uses all 4 of its valence electrons for bonding and hence has none available to </w:t>
      </w:r>
      <w:r w:rsidR="00A50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conduct charge.</w:t>
      </w:r>
    </w:p>
    <w:p w14:paraId="3CE924A0" w14:textId="77777777" w:rsidR="00F7681D" w:rsidRPr="00714FE4" w:rsidRDefault="00F7681D" w:rsidP="00F7681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lastRenderedPageBreak/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14:paraId="3CE924A1" w14:textId="77777777" w:rsidR="00861FBD" w:rsidRPr="00223F40" w:rsidRDefault="00F7681D" w:rsidP="00861FB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 w:rsidR="00861FBD">
        <w:rPr>
          <w:rFonts w:ascii="Arial" w:hAnsi="Arial" w:cs="Arial"/>
        </w:rPr>
        <w:t>(1 nanometre = 10</w:t>
      </w:r>
      <w:r w:rsidR="00861FBD">
        <w:rPr>
          <w:rFonts w:ascii="Arial" w:hAnsi="Arial" w:cs="Arial"/>
          <w:vertAlign w:val="superscript"/>
        </w:rPr>
        <w:t>-</w:t>
      </w:r>
      <w:proofErr w:type="gramStart"/>
      <w:r w:rsidR="00861FBD">
        <w:rPr>
          <w:rFonts w:ascii="Arial" w:hAnsi="Arial" w:cs="Arial"/>
          <w:vertAlign w:val="superscript"/>
        </w:rPr>
        <w:t xml:space="preserve">9  </w:t>
      </w:r>
      <w:r w:rsidR="00861FBD">
        <w:rPr>
          <w:rFonts w:ascii="Arial" w:hAnsi="Arial" w:cs="Arial"/>
        </w:rPr>
        <w:t>m</w:t>
      </w:r>
      <w:proofErr w:type="gramEnd"/>
      <w:r w:rsidR="00861FBD">
        <w:rPr>
          <w:rFonts w:ascii="Arial" w:hAnsi="Arial" w:cs="Arial"/>
        </w:rPr>
        <w:t>)</w:t>
      </w:r>
    </w:p>
    <w:p w14:paraId="3CE924A2" w14:textId="77777777" w:rsidR="00F7681D" w:rsidRPr="00714FE4" w:rsidRDefault="00F7681D" w:rsidP="00F7681D">
      <w:pPr>
        <w:pStyle w:val="ListParagraph"/>
        <w:ind w:left="0" w:right="-1"/>
        <w:rPr>
          <w:rFonts w:ascii="Arial" w:hAnsi="Arial" w:cs="Arial"/>
        </w:rPr>
      </w:pPr>
    </w:p>
    <w:p w14:paraId="3CE924A3" w14:textId="77777777" w:rsidR="00F7681D" w:rsidRPr="00A50C71" w:rsidRDefault="00A50C71" w:rsidP="00A50C71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F7681D" w:rsidRPr="00A50C71">
        <w:rPr>
          <w:rFonts w:ascii="Arial" w:hAnsi="Arial" w:cs="Arial"/>
        </w:rPr>
        <w:t>Explain why there might be concern over the use of nanoparticles in women’s make-up.</w:t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(2 marks)</w:t>
      </w:r>
    </w:p>
    <w:p w14:paraId="3CE924A4" w14:textId="77777777" w:rsidR="00F7681D" w:rsidRPr="00F7681D" w:rsidRDefault="00F7681D" w:rsidP="00F7681D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CE924A5" w14:textId="77777777"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The pores </w:t>
      </w:r>
      <w:r w:rsidR="00A50C71">
        <w:rPr>
          <w:rFonts w:ascii="Times New Roman" w:hAnsi="Times New Roman" w:cs="Times New Roman"/>
          <w:b/>
          <w:sz w:val="24"/>
          <w:szCs w:val="24"/>
        </w:rPr>
        <w:t>(holes) in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 w:cs="Times New Roman"/>
          <w:b/>
          <w:sz w:val="24"/>
          <w:szCs w:val="24"/>
        </w:rPr>
        <w:t>used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in make-up</w:t>
      </w:r>
    </w:p>
    <w:p w14:paraId="3CE924A6" w14:textId="77777777"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This means that nanoparticles can pass throug</w:t>
      </w:r>
      <w:r w:rsidR="00A50C71">
        <w:rPr>
          <w:rFonts w:ascii="Times New Roman" w:hAnsi="Times New Roman" w:cs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stream and </w:t>
      </w:r>
      <w:r w:rsidR="00262A3F" w:rsidRPr="00F7681D">
        <w:rPr>
          <w:rFonts w:ascii="Times New Roman" w:hAnsi="Times New Roman" w:cs="Times New Roman"/>
          <w:b/>
          <w:sz w:val="24"/>
          <w:szCs w:val="24"/>
        </w:rPr>
        <w:t xml:space="preserve">might </w:t>
      </w:r>
      <w:r w:rsidRPr="00F7681D">
        <w:rPr>
          <w:rFonts w:ascii="Times New Roman" w:hAnsi="Times New Roman" w:cs="Times New Roman"/>
          <w:b/>
          <w:sz w:val="24"/>
          <w:szCs w:val="24"/>
        </w:rPr>
        <w:t>cause medical problems.</w:t>
      </w:r>
    </w:p>
    <w:p w14:paraId="3CE924A7" w14:textId="77777777" w:rsidR="00F7681D" w:rsidRPr="00714FE4" w:rsidRDefault="00F7681D" w:rsidP="00F7681D">
      <w:pPr>
        <w:ind w:right="-1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Graphene is over 300 times stronger than steel and can be used in bulletproof jackets. Diamond can be used to cut glass and </w:t>
      </w:r>
      <w:proofErr w:type="gramStart"/>
      <w:r w:rsidRPr="00714FE4">
        <w:rPr>
          <w:rFonts w:ascii="Arial" w:hAnsi="Arial" w:cs="Arial"/>
        </w:rPr>
        <w:t>gems</w:t>
      </w:r>
      <w:proofErr w:type="gramEnd"/>
      <w:r w:rsidRPr="00714FE4">
        <w:rPr>
          <w:rFonts w:ascii="Arial" w:hAnsi="Arial" w:cs="Arial"/>
        </w:rPr>
        <w:t xml:space="preserve"> but charcoal is an allotro</w:t>
      </w:r>
      <w:r>
        <w:rPr>
          <w:rFonts w:ascii="Arial" w:hAnsi="Arial" w:cs="Arial"/>
        </w:rPr>
        <w:t>pe of carbon that is very soft.</w:t>
      </w:r>
    </w:p>
    <w:p w14:paraId="3CE924A8" w14:textId="77777777" w:rsidR="00F7681D" w:rsidRPr="00A50C71" w:rsidRDefault="00F7681D" w:rsidP="00A50C71">
      <w:pPr>
        <w:pStyle w:val="ListParagraph"/>
        <w:numPr>
          <w:ilvl w:val="0"/>
          <w:numId w:val="1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graphene </w:t>
      </w:r>
    </w:p>
    <w:p w14:paraId="3CE924A9" w14:textId="77777777" w:rsidR="00F7681D" w:rsidRDefault="00F7681D" w:rsidP="00F7681D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14:paraId="3CE924AA" w14:textId="77777777" w:rsidR="00433787" w:rsidRPr="00714FE4" w:rsidRDefault="00433787" w:rsidP="00F7681D">
      <w:pPr>
        <w:pStyle w:val="ListParagraph"/>
        <w:ind w:left="0" w:right="-1"/>
        <w:jc w:val="right"/>
        <w:rPr>
          <w:rFonts w:ascii="Arial" w:hAnsi="Arial" w:cs="Arial"/>
        </w:rPr>
      </w:pPr>
    </w:p>
    <w:p w14:paraId="3CE924AB" w14:textId="77777777" w:rsidR="00262A3F" w:rsidRPr="00F7681D" w:rsidRDefault="00262A3F" w:rsidP="00F768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14:paraId="3CE924AC" w14:textId="77777777" w:rsidR="00E51A0D" w:rsidRPr="00F7681D" w:rsidRDefault="00E51A0D" w:rsidP="00E51A0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14:paraId="3CE924AD" w14:textId="77777777" w:rsidR="00262A3F" w:rsidRDefault="00262A3F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Graphene and diamond have a giant network 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>structure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holding atoms in place with strong forces which makes for macroscopic properties of strength and hardness.</w:t>
      </w:r>
    </w:p>
    <w:p w14:paraId="3CE924AE" w14:textId="77777777" w:rsidR="00433787" w:rsidRPr="00433787" w:rsidRDefault="00433787" w:rsidP="004337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AF" w14:textId="77777777" w:rsidR="00433787" w:rsidRDefault="00433787" w:rsidP="00433787">
      <w:pPr>
        <w:pStyle w:val="ListParagraph"/>
        <w:rPr>
          <w:rFonts w:ascii="Arial" w:hAnsi="Arial" w:cs="Arial"/>
          <w:b/>
        </w:rPr>
      </w:pPr>
    </w:p>
    <w:p w14:paraId="3CE924B0" w14:textId="77777777" w:rsidR="00433787" w:rsidRDefault="00433787" w:rsidP="00433787">
      <w:pPr>
        <w:pStyle w:val="ListParagraph"/>
        <w:rPr>
          <w:rFonts w:ascii="Arial" w:hAnsi="Arial" w:cs="Arial"/>
          <w:b/>
        </w:rPr>
      </w:pPr>
    </w:p>
    <w:p w14:paraId="3CE924B1" w14:textId="77777777" w:rsidR="00433787" w:rsidRPr="00433787" w:rsidRDefault="00433787" w:rsidP="00433787">
      <w:pPr>
        <w:rPr>
          <w:rFonts w:ascii="Arial" w:hAnsi="Arial" w:cs="Arial"/>
          <w:b/>
        </w:rPr>
      </w:pPr>
    </w:p>
    <w:p w14:paraId="3CE924B2" w14:textId="77777777" w:rsidR="00433787" w:rsidRPr="00433787" w:rsidRDefault="00433787" w:rsidP="00433787">
      <w:pPr>
        <w:pStyle w:val="ListParagraph"/>
        <w:rPr>
          <w:rFonts w:ascii="Arial" w:hAnsi="Arial" w:cs="Arial"/>
          <w:b/>
        </w:rPr>
      </w:pPr>
      <w:r w:rsidRPr="00714FE4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3CE9269B" wp14:editId="3CE9269C">
                <wp:simplePos x="0" y="0"/>
                <wp:positionH relativeFrom="column">
                  <wp:posOffset>651510</wp:posOffset>
                </wp:positionH>
                <wp:positionV relativeFrom="paragraph">
                  <wp:posOffset>-163671</wp:posOffset>
                </wp:positionV>
                <wp:extent cx="4705490" cy="3077334"/>
                <wp:effectExtent l="0" t="0" r="38100" b="0"/>
                <wp:wrapNone/>
                <wp:docPr id="1098" name="Group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490" cy="3077334"/>
                          <a:chOff x="-118321" y="-265304"/>
                          <a:chExt cx="4347497" cy="3107330"/>
                        </a:xfrm>
                      </wpg:grpSpPr>
                      <wpg:grpSp>
                        <wpg:cNvPr id="1099" name="Group 1099"/>
                        <wpg:cNvGrpSpPr/>
                        <wpg:grpSpPr>
                          <a:xfrm>
                            <a:off x="46922" y="0"/>
                            <a:ext cx="4182254" cy="2491105"/>
                            <a:chOff x="-97942" y="0"/>
                            <a:chExt cx="4182581" cy="2491147"/>
                          </a:xfrm>
                        </wpg:grpSpPr>
                        <wpg:grpSp>
                          <wpg:cNvPr id="1100" name="Group 1100"/>
                          <wpg:cNvGrpSpPr/>
                          <wpg:grpSpPr>
                            <a:xfrm>
                              <a:off x="-97942" y="0"/>
                              <a:ext cx="4182581" cy="2491147"/>
                              <a:chOff x="-97942" y="0"/>
                              <a:chExt cx="4182581" cy="2491147"/>
                            </a:xfrm>
                          </wpg:grpSpPr>
                          <wpg:grpSp>
                            <wpg:cNvPr id="1101" name="Group 1101"/>
                            <wpg:cNvGrpSpPr/>
                            <wpg:grpSpPr>
                              <a:xfrm>
                                <a:off x="-97942" y="0"/>
                                <a:ext cx="4182581" cy="2491147"/>
                                <a:chOff x="-97942" y="0"/>
                                <a:chExt cx="4182581" cy="2491147"/>
                              </a:xfrm>
                            </wpg:grpSpPr>
                            <wps:wsp>
                              <wps:cNvPr id="1102" name="Straight Connector 1102"/>
                              <wps:cNvCnPr/>
                              <wps:spPr>
                                <a:xfrm>
                                  <a:off x="0" y="0"/>
                                  <a:ext cx="0" cy="24770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3" name="Straight Connector 1103"/>
                              <wps:cNvCnPr/>
                              <wps:spPr>
                                <a:xfrm>
                                  <a:off x="0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4" name="Straight Connector 1104"/>
                              <wps:cNvCnPr/>
                              <wps:spPr>
                                <a:xfrm>
                                  <a:off x="-3" y="2157916"/>
                                  <a:ext cx="2857386" cy="12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5" name="Straight Connector 1105"/>
                              <wps:cNvCnPr/>
                              <wps:spPr>
                                <a:xfrm>
                                  <a:off x="315896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6" name="Straight Connector 1106"/>
                              <wps:cNvCnPr/>
                              <wps:spPr>
                                <a:xfrm>
                                  <a:off x="1131627" y="2069662"/>
                                  <a:ext cx="0" cy="904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7" name="Straight Connector 1107"/>
                              <wps:cNvCnPr/>
                              <wps:spPr>
                                <a:xfrm rot="5400000">
                                  <a:off x="37125" y="2274797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8" name="Straight Connector 1108"/>
                              <wps:cNvCnPr/>
                              <wps:spPr>
                                <a:xfrm>
                                  <a:off x="15462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9" name="Straight Connector 1109"/>
                              <wps:cNvCnPr/>
                              <wps:spPr>
                                <a:xfrm>
                                  <a:off x="315860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0" name="Straight Connector 1110"/>
                              <wps:cNvCnPr/>
                              <wps:spPr>
                                <a:xfrm>
                                  <a:off x="631756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1" name="Straight Connector 1111"/>
                              <wps:cNvCnPr/>
                              <wps:spPr>
                                <a:xfrm>
                                  <a:off x="47048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2" name="Straight Connector 1112"/>
                              <wps:cNvCnPr/>
                              <wps:spPr>
                                <a:xfrm>
                                  <a:off x="631755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3" name="Straight Connector 1113"/>
                              <wps:cNvCnPr/>
                              <wps:spPr>
                                <a:xfrm>
                                  <a:off x="947651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4" name="Straight Connector 1114"/>
                              <wps:cNvCnPr/>
                              <wps:spPr>
                                <a:xfrm>
                                  <a:off x="786380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5" name="Straight Connector 1115"/>
                              <wps:cNvCnPr/>
                              <wps:spPr>
                                <a:xfrm>
                                  <a:off x="1253942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6" name="Straight Connector 1116"/>
                              <wps:cNvCnPr/>
                              <wps:spPr>
                                <a:xfrm>
                                  <a:off x="1092671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7" name="Straight Connector 1117"/>
                              <wps:cNvCnPr/>
                              <wps:spPr>
                                <a:xfrm>
                                  <a:off x="156919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8" name="Straight Connector 1118"/>
                              <wps:cNvCnPr/>
                              <wps:spPr>
                                <a:xfrm>
                                  <a:off x="1407924" y="244739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9" name="Straight Connector 1119"/>
                              <wps:cNvCnPr/>
                              <wps:spPr>
                                <a:xfrm>
                                  <a:off x="1875486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0" name="Straight Connector 1120"/>
                              <wps:cNvCnPr/>
                              <wps:spPr>
                                <a:xfrm>
                                  <a:off x="1714215" y="244739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" name="Straight Connector 1121"/>
                              <wps:cNvCnPr/>
                              <wps:spPr>
                                <a:xfrm>
                                  <a:off x="2184558" y="2433313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2" name="Straight Connector 1122"/>
                              <wps:cNvCnPr/>
                              <wps:spPr>
                                <a:xfrm>
                                  <a:off x="2023287" y="2440364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3" name="Straight Connector 1123"/>
                              <wps:cNvCnPr/>
                              <wps:spPr>
                                <a:xfrm>
                                  <a:off x="2490849" y="2433313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4" name="Straight Connector 1124"/>
                              <wps:cNvCnPr/>
                              <wps:spPr>
                                <a:xfrm>
                                  <a:off x="2329578" y="2440364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5" name="Straight Connector 1125"/>
                              <wps:cNvCnPr/>
                              <wps:spPr>
                                <a:xfrm>
                                  <a:off x="2799922" y="242557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6" name="Straight Connector 1126"/>
                              <wps:cNvCnPr/>
                              <wps:spPr>
                                <a:xfrm>
                                  <a:off x="2638651" y="243262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7" name="Straight Connector 1127"/>
                              <wps:cNvCnPr/>
                              <wps:spPr>
                                <a:xfrm>
                                  <a:off x="3106213" y="242557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8" name="Straight Connector 1128"/>
                              <wps:cNvCnPr/>
                              <wps:spPr>
                                <a:xfrm>
                                  <a:off x="2944942" y="243262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9" name="Straight Connector 1129"/>
                              <wps:cNvCnPr/>
                              <wps:spPr>
                                <a:xfrm rot="5400000">
                                  <a:off x="37125" y="2093821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0" name="Straight Connector 1130"/>
                              <wps:cNvCnPr/>
                              <wps:spPr>
                                <a:xfrm rot="5400000">
                                  <a:off x="41928" y="1917478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1" name="Straight Connector 1131"/>
                              <wps:cNvCnPr/>
                              <wps:spPr>
                                <a:xfrm rot="5400000">
                                  <a:off x="41928" y="1746025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2" name="Straight Connector 1132"/>
                              <wps:cNvCnPr/>
                              <wps:spPr>
                                <a:xfrm rot="5400000">
                                  <a:off x="41928" y="1570762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3" name="Straight Connector 1133"/>
                              <wps:cNvCnPr/>
                              <wps:spPr>
                                <a:xfrm rot="5400000">
                                  <a:off x="41928" y="1384069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" name="Straight Connector 1134"/>
                              <wps:cNvCnPr/>
                              <wps:spPr>
                                <a:xfrm rot="5400000">
                                  <a:off x="37125" y="1220236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5" name="Straight Connector 1135"/>
                              <wps:cNvCnPr/>
                              <wps:spPr>
                                <a:xfrm rot="5400000">
                                  <a:off x="37125" y="1052593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6" name="Straight Connector 1136"/>
                              <wps:cNvCnPr/>
                              <wps:spPr>
                                <a:xfrm rot="5400000">
                                  <a:off x="41928" y="869710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7" name="Straight Connector 1137"/>
                              <wps:cNvCnPr/>
                              <wps:spPr>
                                <a:xfrm>
                                  <a:off x="3186799" y="2375483"/>
                                  <a:ext cx="756090" cy="32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8" name="Straight Connector 1138"/>
                              <wps:cNvCnPr/>
                              <wps:spPr>
                                <a:xfrm rot="16200000">
                                  <a:off x="-474345" y="421352"/>
                                  <a:ext cx="756044" cy="32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39" name="Isosceles Triangle 1139"/>
                            <wps:cNvSpPr/>
                            <wps:spPr>
                              <a:xfrm>
                                <a:off x="441176" y="2065020"/>
                                <a:ext cx="72927" cy="1215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0" name="Isosceles Triangle 1140"/>
                            <wps:cNvSpPr/>
                            <wps:spPr>
                              <a:xfrm>
                                <a:off x="852692" y="1845630"/>
                                <a:ext cx="45719" cy="35158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" name="Isosceles Triangle 1141"/>
                            <wps:cNvSpPr/>
                            <wps:spPr>
                              <a:xfrm>
                                <a:off x="1060255" y="1576358"/>
                                <a:ext cx="84147" cy="62268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2" name="Isosceles Triangle 1142"/>
                            <wps:cNvSpPr/>
                            <wps:spPr>
                              <a:xfrm>
                                <a:off x="1318307" y="1402454"/>
                                <a:ext cx="61708" cy="81303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3" name="Isosceles Triangle 1143"/>
                            <wps:cNvSpPr/>
                            <wps:spPr>
                              <a:xfrm>
                                <a:off x="1688554" y="964720"/>
                                <a:ext cx="127989" cy="126764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4" name="Isosceles Triangle 1144"/>
                            <wps:cNvSpPr/>
                            <wps:spPr>
                              <a:xfrm>
                                <a:off x="2140568" y="1305130"/>
                                <a:ext cx="72928" cy="91880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" name="Isosceles Triangle 1145"/>
                            <wps:cNvSpPr/>
                            <wps:spPr>
                              <a:xfrm>
                                <a:off x="2316854" y="1716604"/>
                                <a:ext cx="123416" cy="516103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6" name="Rectangle 1146"/>
                          <wps:cNvSpPr/>
                          <wps:spPr>
                            <a:xfrm>
                              <a:off x="140677" y="2177192"/>
                              <a:ext cx="2384172" cy="897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7" name="Group 1147"/>
                        <wpg:cNvGrpSpPr/>
                        <wpg:grpSpPr>
                          <a:xfrm>
                            <a:off x="-118321" y="-265304"/>
                            <a:ext cx="3784799" cy="3107330"/>
                            <a:chOff x="-118321" y="-2701236"/>
                            <a:chExt cx="3784799" cy="3107330"/>
                          </a:xfrm>
                        </wpg:grpSpPr>
                        <wps:wsp>
                          <wps:cNvPr id="1148" name="Text Box 1148"/>
                          <wps:cNvSpPr txBox="1"/>
                          <wps:spPr>
                            <a:xfrm>
                              <a:off x="0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5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" name="Text Box 1149"/>
                          <wps:cNvSpPr txBox="1"/>
                          <wps:spPr>
                            <a:xfrm>
                              <a:off x="312345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6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" name="Text Box 1150"/>
                          <wps:cNvSpPr txBox="1"/>
                          <wps:spPr>
                            <a:xfrm>
                              <a:off x="611109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7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1" name="Text Box 1151"/>
                          <wps:cNvSpPr txBox="1"/>
                          <wps:spPr>
                            <a:xfrm>
                              <a:off x="932507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8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" name="Text Box 1152"/>
                          <wps:cNvSpPr txBox="1"/>
                          <wps:spPr>
                            <a:xfrm>
                              <a:off x="1240325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9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" name="Text Box 1153"/>
                          <wps:cNvSpPr txBox="1"/>
                          <wps:spPr>
                            <a:xfrm>
                              <a:off x="1566250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A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" name="Text Box 1154"/>
                          <wps:cNvSpPr txBox="1"/>
                          <wps:spPr>
                            <a:xfrm>
                              <a:off x="1860487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B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5" name="Text Box 1155"/>
                          <wps:cNvSpPr txBox="1"/>
                          <wps:spPr>
                            <a:xfrm>
                              <a:off x="2172832" y="0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C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" name="Text Box 1156"/>
                          <wps:cNvSpPr txBox="1"/>
                          <wps:spPr>
                            <a:xfrm>
                              <a:off x="2485176" y="13580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D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" name="Text Box 1157"/>
                          <wps:cNvSpPr txBox="1"/>
                          <wps:spPr>
                            <a:xfrm>
                              <a:off x="2788467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E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3.6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8" name="Text Box 1158"/>
                          <wps:cNvSpPr txBox="1"/>
                          <wps:spPr>
                            <a:xfrm>
                              <a:off x="2386679" y="104464"/>
                              <a:ext cx="1279799" cy="301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F" w14:textId="77777777" w:rsidR="00061197" w:rsidRPr="009F21B7" w:rsidRDefault="00061197" w:rsidP="00433787">
                                <w:pPr>
                                  <w:rPr>
                                    <w:b/>
                                  </w:rPr>
                                </w:pPr>
                                <w:r w:rsidRPr="009F21B7">
                                  <w:rPr>
                                    <w:b/>
                                  </w:rPr>
                                  <w:t>Time (minutes)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" name="Text Box 1159"/>
                          <wps:cNvSpPr txBox="1"/>
                          <wps:spPr>
                            <a:xfrm>
                              <a:off x="-118321" y="-1776875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0" w14:textId="77777777" w:rsidR="00061197" w:rsidRPr="009F21B7" w:rsidRDefault="00061197" w:rsidP="00433787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Detector response (</w:t>
                                </w:r>
                                <w:proofErr w:type="spellStart"/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pA</w:t>
                                </w:r>
                                <w:proofErr w:type="spellEnd"/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" name="Text Box 1160"/>
                          <wps:cNvSpPr txBox="1"/>
                          <wps:spPr>
                            <a:xfrm>
                              <a:off x="102580" y="-275888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1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1" name="Text Box 1161"/>
                          <wps:cNvSpPr txBox="1"/>
                          <wps:spPr>
                            <a:xfrm>
                              <a:off x="102754" y="-625666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2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2" name="Text Box 1162"/>
                          <wps:cNvSpPr txBox="1"/>
                          <wps:spPr>
                            <a:xfrm>
                              <a:off x="103450" y="-976360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3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" name="Text Box 1163"/>
                          <wps:cNvSpPr txBox="1"/>
                          <wps:spPr>
                            <a:xfrm>
                              <a:off x="102754" y="-1335020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4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4000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" name="Text Box 1164"/>
                          <wps:cNvSpPr txBox="1"/>
                          <wps:spPr>
                            <a:xfrm>
                              <a:off x="103450" y="-1677754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5" w14:textId="77777777" w:rsidR="00061197" w:rsidRPr="005F7019" w:rsidRDefault="00061197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5000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" name="Text Box 1165"/>
                          <wps:cNvSpPr txBox="1"/>
                          <wps:spPr>
                            <a:xfrm>
                              <a:off x="2386679" y="-1951419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6" w14:textId="77777777" w:rsidR="00061197" w:rsidRPr="006C44C3" w:rsidRDefault="00061197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Ethanol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6" name="Text Box 1166"/>
                          <wps:cNvSpPr txBox="1"/>
                          <wps:spPr>
                            <a:xfrm>
                              <a:off x="2170247" y="-2408847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7" w14:textId="77777777" w:rsidR="00061197" w:rsidRPr="006C44C3" w:rsidRDefault="00061197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Dimethyl ketone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" name="Text Box 1167"/>
                          <wps:cNvSpPr txBox="1"/>
                          <wps:spPr>
                            <a:xfrm>
                              <a:off x="1738812" y="-2701236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8" w14:textId="77777777" w:rsidR="00061197" w:rsidRPr="006C44C3" w:rsidRDefault="00061197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Propane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" name="Text Box 1168"/>
                          <wps:cNvSpPr txBox="1"/>
                          <wps:spPr>
                            <a:xfrm>
                              <a:off x="1362352" y="-2282843"/>
                              <a:ext cx="342189" cy="1230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9" w14:textId="77777777" w:rsidR="00061197" w:rsidRPr="006C44C3" w:rsidRDefault="00061197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Dimethyl ether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" name="Text Box 1169"/>
                          <wps:cNvSpPr txBox="1"/>
                          <wps:spPr>
                            <a:xfrm>
                              <a:off x="1103990" y="-2051210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A" w14:textId="77777777" w:rsidR="00061197" w:rsidRPr="006C44C3" w:rsidRDefault="00061197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Ethane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0" name="Text Box 1170"/>
                          <wps:cNvSpPr txBox="1"/>
                          <wps:spPr>
                            <a:xfrm>
                              <a:off x="872404" y="-1770522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B" w14:textId="77777777" w:rsidR="00061197" w:rsidRPr="006C44C3" w:rsidRDefault="00061197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Methane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B" id="Group 1098" o:spid="_x0000_s1154" style="position:absolute;left:0;text-align:left;margin-left:51.3pt;margin-top:-12.9pt;width:370.5pt;height:242.3pt;z-index:252062720;mso-width-relative:margin;mso-height-relative:margin" coordorigin="-1183,-2653" coordsize="43474,3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">
                <v:group id="Group 1099" o:spid="_x0000_s1155" style="position:absolute;left:469;width:41822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<v:group id="Group 1100" o:spid="_x0000_s1156" style="position:absolute;left:-979;width:41825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<v:group id="Group 1101" o:spid="_x0000_s1157" style="position:absolute;left:-979;width:41825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<v:line id="Straight Connector 1102" o:spid="_x0000_s1158" style="position:absolute;visibility:visible;mso-wrap-style:square" from="0,0" to="0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F8exAAAAN0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NJnD3zfxBLm+AQAA//8DAFBLAQItABQABgAIAAAAIQDb4fbL7gAAAIUBAAATAAAAAAAAAAAA&#10;AAAAAAAAAABbQ29udGVudF9UeXBlc10ueG1sUEsBAi0AFAAGAAgAAAAhAFr0LFu/AAAAFQEAAAsA&#10;AAAAAAAAAAAAAAAAHwEAAF9yZWxzLy5yZWxzUEsBAi0AFAAGAAgAAAAhAL1cXx7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3" o:spid="_x0000_s1159" style="position:absolute;visibility:visible;mso-wrap-style:square" from="0,24759" to="34528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04" o:spid="_x0000_s1160" style="position:absolute;visibility:visible;mso-wrap-style:square" from="0,21579" to="28573,2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5" o:spid="_x0000_s1161" style="position:absolute;visibility:visible;mso-wrap-style:square" from="3158,24332" to="3158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6" o:spid="_x0000_s1162" style="position:absolute;visibility:visible;mso-wrap-style:square" from="11316,20696" to="11316,2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kdxAAAAN0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NJnB7zfxBLm+AwAA//8DAFBLAQItABQABgAIAAAAIQDb4fbL7gAAAIUBAAATAAAAAAAAAAAA&#10;AAAAAAAAAABbQ29udGVudF9UeXBlc10ueG1sUEsBAi0AFAAGAAgAAAAhAFr0LFu/AAAAFQEAAAsA&#10;AAAAAAAAAAAAAAAAHwEAAF9yZWxzLy5yZWxzUEsBAi0AFAAGAAgAAAAhAMJnWR3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7" o:spid="_x0000_s1163" style="position:absolute;rotation:90;visibility:visible;mso-wrap-style:square" from="371,22747" to="371,2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8" o:spid="_x0000_s1164" style="position:absolute;visibility:visible;mso-wrap-style:square" from="1546,24403" to="1546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09" o:spid="_x0000_s1165" style="position:absolute;visibility:visible;mso-wrap-style:square" from="3158,24759" to="37687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10" o:spid="_x0000_s1166" style="position:absolute;visibility:visible;mso-wrap-style:square" from="6317,24332" to="6317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11" o:spid="_x0000_s1167" style="position:absolute;visibility:visible;mso-wrap-style:square" from="4704,24403" to="470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12" o:spid="_x0000_s1168" style="position:absolute;visibility:visible;mso-wrap-style:square" from="6317,24759" to="40846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3" o:spid="_x0000_s1169" style="position:absolute;visibility:visible;mso-wrap-style:square" from="9476,24332" to="9476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4" o:spid="_x0000_s1170" style="position:absolute;visibility:visible;mso-wrap-style:square" from="7863,24403" to="7863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5" o:spid="_x0000_s1171" style="position:absolute;visibility:visible;mso-wrap-style:square" from="12539,24332" to="12539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6" o:spid="_x0000_s1172" style="position:absolute;visibility:visible;mso-wrap-style:square" from="10926,24403" to="10926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7" o:spid="_x0000_s1173" style="position:absolute;visibility:visible;mso-wrap-style:square" from="15691,24403" to="15691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8" o:spid="_x0000_s1174" style="position:absolute;visibility:visible;mso-wrap-style:square" from="14079,24473" to="14079,2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19" o:spid="_x0000_s1175" style="position:absolute;visibility:visible;mso-wrap-style:square" from="18754,24403" to="1875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0" o:spid="_x0000_s1176" style="position:absolute;visibility:visible;mso-wrap-style:square" from="17142,24473" to="17142,2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21" o:spid="_x0000_s1177" style="position:absolute;visibility:visible;mso-wrap-style:square" from="21845,24333" to="21845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2" o:spid="_x0000_s1178" style="position:absolute;visibility:visible;mso-wrap-style:square" from="20232,24403" to="20232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3" o:spid="_x0000_s1179" style="position:absolute;visibility:visible;mso-wrap-style:square" from="24908,24333" to="24908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4" o:spid="_x0000_s1180" style="position:absolute;visibility:visible;mso-wrap-style:square" from="23295,24403" to="23295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5" o:spid="_x0000_s1181" style="position:absolute;visibility:visible;mso-wrap-style:square" from="27999,24255" to="27999,2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6" o:spid="_x0000_s1182" style="position:absolute;visibility:visible;mso-wrap-style:square" from="26386,24326" to="26386,2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7" o:spid="_x0000_s1183" style="position:absolute;visibility:visible;mso-wrap-style:square" from="31062,24255" to="31062,2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8" o:spid="_x0000_s1184" style="position:absolute;visibility:visible;mso-wrap-style:square" from="29449,24326" to="29449,2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29" o:spid="_x0000_s1185" style="position:absolute;rotation:90;visibility:visible;mso-wrap-style:square" from="371,20938" to="371,2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30" o:spid="_x0000_s1186" style="position:absolute;rotation:90;visibility:visible;mso-wrap-style:square" from="419,19174" to="419,1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" strokecolor="black [3200]" strokeweight=".5pt">
                        <v:stroke joinstyle="miter"/>
                      </v:line>
                      <v:line id="Straight Connector 1131" o:spid="_x0000_s1187" style="position:absolute;rotation:90;visibility:visible;mso-wrap-style:square" from="419,17460" to="419,1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32" o:spid="_x0000_s1188" style="position:absolute;rotation:90;visibility:visible;mso-wrap-style:square" from="419,15707" to="41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3" o:spid="_x0000_s1189" style="position:absolute;rotation:90;visibility:visible;mso-wrap-style:square" from="419,13840" to="419,14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34" o:spid="_x0000_s1190" style="position:absolute;rotation:90;visibility:visible;mso-wrap-style:square" from="371,12202" to="371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5" o:spid="_x0000_s1191" style="position:absolute;rotation:90;visibility:visible;mso-wrap-style:square" from="371,10525" to="371,1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6" o:spid="_x0000_s1192" style="position:absolute;rotation:90;visibility:visible;mso-wrap-style:square" from="419,8696" to="419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37" o:spid="_x0000_s1193" style="position:absolute;visibility:visible;mso-wrap-style:square" from="31867,23754" to="39428,2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" strokecolor="black [3200]" strokeweight=".5pt">
                        <v:stroke endarrow="open" joinstyle="miter"/>
                      </v:line>
                      <v:line id="Straight Connector 1138" o:spid="_x0000_s1194" style="position:absolute;rotation:-90;visibility:visible;mso-wrap-style:square" from="-4743,4213" to="2817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" strokecolor="black [3200]" strokeweight=".5pt">
                        <v:stroke endarrow="open" joinstyle="miter"/>
                      </v:line>
                    </v:group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139" o:spid="_x0000_s1195" type="#_x0000_t5" style="position:absolute;left:4411;top:20650;width:730;height:1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" fillcolor="white [3212]" strokecolor="black [3213]" strokeweight=".5pt"/>
                    <v:shape id="Isosceles Triangle 1140" o:spid="_x0000_s1196" type="#_x0000_t5" style="position:absolute;left:8526;top:18456;width:458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" fillcolor="white [3212]" strokecolor="black [3213]" strokeweight=".5pt"/>
                    <v:shape id="Isosceles Triangle 1141" o:spid="_x0000_s1197" type="#_x0000_t5" style="position:absolute;left:10602;top:15763;width:842;height: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" fillcolor="white [3212]" strokecolor="black [3213]" strokeweight=".5pt"/>
                    <v:shape id="Isosceles Triangle 1142" o:spid="_x0000_s1198" type="#_x0000_t5" style="position:absolute;left:13183;top:14024;width:617;height:8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" fillcolor="white [3212]" strokecolor="black [3213]" strokeweight=".5pt"/>
                    <v:shape id="Isosceles Triangle 1143" o:spid="_x0000_s1199" type="#_x0000_t5" style="position:absolute;left:16885;top:9647;width:1280;height:12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" fillcolor="white [3212]" strokecolor="black [3213]" strokeweight=".5pt"/>
                    <v:shape id="Isosceles Triangle 1144" o:spid="_x0000_s1200" type="#_x0000_t5" style="position:absolute;left:21405;top:13051;width:729;height:9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" fillcolor="white [3212]" strokecolor="black [3213]" strokeweight=".5pt"/>
                    <v:shape id="Isosceles Triangle 1145" o:spid="_x0000_s1201" type="#_x0000_t5" style="position:absolute;left:23168;top:17166;width:1234;height:5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" fillcolor="white [3212]" strokecolor="black [3213]" strokeweight=".5pt"/>
                  </v:group>
                  <v:rect id="Rectangle 1146" o:spid="_x0000_s1202" style="position:absolute;left:1406;top:21771;width:23842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" fillcolor="white [3212]" stroked="f" strokeweight="1pt"/>
                </v:group>
                <v:group id="Group 1147" o:spid="_x0000_s1203" style="position:absolute;left:-1183;top:-2653;width:37847;height:31073" coordorigin="-1183,-27012" coordsize="37847,3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shape id="Text Box 1148" o:spid="_x0000_s1204" type="#_x0000_t202" style="position:absolute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" filled="f" stroked="f" strokeweight=".5pt">
                    <v:textbox>
                      <w:txbxContent>
                        <w:p w14:paraId="3CE92715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Text Box 1149" o:spid="_x0000_s1205" type="#_x0000_t202" style="position:absolute;left:3123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l2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fY3g/5twgpz+AQAA//8DAFBLAQItABQABgAIAAAAIQDb4fbL7gAAAIUBAAATAAAAAAAAAAAA&#10;AAAAAAAAAABbQ29udGVudF9UeXBlc10ueG1sUEsBAi0AFAAGAAgAAAAhAFr0LFu/AAAAFQEAAAsA&#10;AAAAAAAAAAAAAAAAHwEAAF9yZWxzLy5yZWxzUEsBAi0AFAAGAAgAAAAhAKr6SXbEAAAA3QAAAA8A&#10;AAAAAAAAAAAAAAAABwIAAGRycy9kb3ducmV2LnhtbFBLBQYAAAAAAwADALcAAAD4AgAAAAA=&#10;" filled="f" stroked="f" strokeweight=".5pt">
                    <v:textbox>
                      <w:txbxContent>
                        <w:p w14:paraId="3CE92716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50" o:spid="_x0000_s1206" type="#_x0000_t202" style="position:absolute;left:6111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Y2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T45RsZQS9fAAAA//8DAFBLAQItABQABgAIAAAAIQDb4fbL7gAAAIUBAAATAAAAAAAA&#10;AAAAAAAAAAAAAABbQ29udGVudF9UeXBlc10ueG1sUEsBAi0AFAAGAAgAAAAhAFr0LFu/AAAAFQEA&#10;AAsAAAAAAAAAAAAAAAAAHwEAAF9yZWxzLy5yZWxzUEsBAi0AFAAGAAgAAAAhAL4ZdjbHAAAA3QAA&#10;AA8AAAAAAAAAAAAAAAAABwIAAGRycy9kb3ducmV2LnhtbFBLBQYAAAAAAwADALcAAAD7AgAAAAA=&#10;" filled="f" stroked="f" strokeweight=".5pt">
                    <v:textbox>
                      <w:txbxContent>
                        <w:p w14:paraId="3CE92717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</w:t>
                          </w:r>
                          <w:r>
                            <w:rPr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151" o:spid="_x0000_s1207" type="#_x0000_t202" style="position:absolute;left:9325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" filled="f" stroked="f" strokeweight=".5pt">
                    <v:textbox>
                      <w:txbxContent>
                        <w:p w14:paraId="3CE92718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52" o:spid="_x0000_s1208" type="#_x0000_t202" style="position:absolute;left:12403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03a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H84iuH9TThBzl8AAAD//wMAUEsBAi0AFAAGAAgAAAAhANvh9svuAAAAhQEAABMAAAAAAAAAAAAA&#10;AAAAAAAAAFtDb250ZW50X1R5cGVzXS54bWxQSwECLQAUAAYACAAAACEAWvQsW78AAAAVAQAACwAA&#10;AAAAAAAAAAAAAAAfAQAAX3JlbHMvLnJlbHNQSwECLQAUAAYACAAAACEAIYdN2sMAAADdAAAADwAA&#10;AAAAAAAAAAAAAAAHAgAAZHJzL2Rvd25yZXYueG1sUEsFBgAAAAADAAMAtwAAAPcCAAAAAA==&#10;" filled="f" stroked="f" strokeweight=".5pt">
                    <v:textbox>
                      <w:txbxContent>
                        <w:p w14:paraId="3CE92719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153" o:spid="_x0000_s1209" type="#_x0000_t202" style="position:absolute;left:15662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+hB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" filled="f" stroked="f" strokeweight=".5pt">
                    <v:textbox>
                      <w:txbxContent>
                        <w:p w14:paraId="3CE9271A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Text Box 1154" o:spid="_x0000_s1210" type="#_x0000_t202" style="position:absolute;left:18604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" filled="f" stroked="f" strokeweight=".5pt">
                    <v:textbox>
                      <w:txbxContent>
                        <w:p w14:paraId="3CE9271B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55" o:spid="_x0000_s1211" type="#_x0000_t202" style="position:absolute;left:21728;width:324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" filled="f" stroked="f" strokeweight=".5pt">
                    <v:textbox>
                      <w:txbxContent>
                        <w:p w14:paraId="3CE9271C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156" o:spid="_x0000_s1212" type="#_x0000_t202" style="position:absolute;left:24851;top:13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vZ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wfTabw/CacIJMHAAAA//8DAFBLAQItABQABgAIAAAAIQDb4fbL7gAAAIUBAAATAAAAAAAAAAAA&#10;AAAAAAAAAABbQ29udGVudF9UeXBlc10ueG1sUEsBAi0AFAAGAAgAAAAhAFr0LFu/AAAAFQEAAAsA&#10;AAAAAAAAAAAAAAAAHwEAAF9yZWxzLy5yZWxzUEsBAi0AFAAGAAgAAAAhAF68S9nEAAAA3QAAAA8A&#10;AAAAAAAAAAAAAAAABwIAAGRycy9kb3ducmV2LnhtbFBLBQYAAAAAAwADALcAAAD4AgAAAAA=&#10;" filled="f" stroked="f" strokeweight=".5pt">
                    <v:textbox>
                      <w:txbxContent>
                        <w:p w14:paraId="3CE9271D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3.2</w:t>
                          </w:r>
                        </w:p>
                      </w:txbxContent>
                    </v:textbox>
                  </v:shape>
                  <v:shape id="Text Box 1157" o:spid="_x0000_s1213" type="#_x0000_t202" style="position:absolute;left:27884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5C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" filled="f" stroked="f" strokeweight=".5pt">
                    <v:textbox>
                      <w:txbxContent>
                        <w:p w14:paraId="3CE9271E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3.6</w:t>
                          </w:r>
                        </w:p>
                      </w:txbxContent>
                    </v:textbox>
                  </v:shape>
                  <v:shape id="Text Box 1158" o:spid="_x0000_s1214" type="#_x0000_t202" style="position:absolute;left:23866;top:1044;width:1279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ow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Rw5RsZQS9fAAAA//8DAFBLAQItABQABgAIAAAAIQDb4fbL7gAAAIUBAAATAAAAAAAA&#10;AAAAAAAAAAAAAABbQ29udGVudF9UeXBlc10ueG1sUEsBAi0AFAAGAAgAAAAhAFr0LFu/AAAAFQEA&#10;AAsAAAAAAAAAAAAAAAAAHwEAAF9yZWxzLy5yZWxzUEsBAi0AFAAGAAgAAAAhAEBvejDHAAAA3QAA&#10;AA8AAAAAAAAAAAAAAAAABwIAAGRycy9kb3ducmV2LnhtbFBLBQYAAAAAAwADALcAAAD7AgAAAAA=&#10;" filled="f" stroked="f" strokeweight=".5pt">
                    <v:textbox>
                      <w:txbxContent>
                        <w:p w14:paraId="3CE9271F" w14:textId="77777777" w:rsidR="00061197" w:rsidRPr="009F21B7" w:rsidRDefault="00061197" w:rsidP="00433787">
                          <w:pPr>
                            <w:rPr>
                              <w:b/>
                            </w:rPr>
                          </w:pPr>
                          <w:r w:rsidRPr="009F21B7">
                            <w:rPr>
                              <w:b/>
                            </w:rPr>
                            <w:t>Time (minutes)</w:t>
                          </w:r>
                        </w:p>
                      </w:txbxContent>
                    </v:textbox>
                  </v:shape>
                  <v:shape id="Text Box 1159" o:spid="_x0000_s1215" type="#_x0000_t202" style="position:absolute;left:-1183;top:-17768;width:3421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14:paraId="3CE92720" w14:textId="77777777" w:rsidR="00061197" w:rsidRPr="009F21B7" w:rsidRDefault="00061197" w:rsidP="00433787">
                          <w:pPr>
                            <w:rPr>
                              <w:b/>
                              <w:sz w:val="20"/>
                            </w:rPr>
                          </w:pPr>
                          <w:r w:rsidRPr="009F21B7">
                            <w:rPr>
                              <w:b/>
                              <w:sz w:val="20"/>
                            </w:rPr>
                            <w:t>Detector response (</w:t>
                          </w:r>
                          <w:proofErr w:type="spellStart"/>
                          <w:r w:rsidRPr="009F21B7">
                            <w:rPr>
                              <w:b/>
                              <w:sz w:val="20"/>
                            </w:rPr>
                            <w:t>pA</w:t>
                          </w:r>
                          <w:proofErr w:type="spellEnd"/>
                          <w:r w:rsidRPr="009F21B7">
                            <w:rPr>
                              <w:b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160" o:spid="_x0000_s1216" type="#_x0000_t202" style="position:absolute;left:1025;top:-2758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" filled="f" stroked="f" strokeweight=".5pt">
                    <v:textbox>
                      <w:txbxContent>
                        <w:p w14:paraId="3CE92721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1000</w:t>
                          </w:r>
                        </w:p>
                      </w:txbxContent>
                    </v:textbox>
                  </v:shape>
                  <v:shape id="Text Box 1161" o:spid="_x0000_s1217" type="#_x0000_t202" style="position:absolute;left:1027;top:-6256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" filled="f" stroked="f" strokeweight=".5pt">
                    <v:textbox>
                      <w:txbxContent>
                        <w:p w14:paraId="3CE92722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2000</w:t>
                          </w:r>
                        </w:p>
                      </w:txbxContent>
                    </v:textbox>
                  </v:shape>
                  <v:shape id="Text Box 1162" o:spid="_x0000_s1218" type="#_x0000_t202" style="position:absolute;left:1034;top:-9763;width:40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dn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" filled="f" stroked="f" strokeweight=".5pt">
                    <v:textbox>
                      <w:txbxContent>
                        <w:p w14:paraId="3CE92723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3000</w:t>
                          </w:r>
                        </w:p>
                      </w:txbxContent>
                    </v:textbox>
                  </v:shape>
                  <v:shape id="Text Box 1163" o:spid="_x0000_s1219" type="#_x0000_t202" style="position:absolute;left:1027;top:-13350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L8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x5/w/CacIGcPAAAA//8DAFBLAQItABQABgAIAAAAIQDb4fbL7gAAAIUBAAATAAAAAAAAAAAA&#10;AAAAAAAAAABbQ29udGVudF9UeXBlc10ueG1sUEsBAi0AFAAGAAgAAAAhAFr0LFu/AAAAFQEAAAsA&#10;AAAAAAAAAAAAAAAAHwEAAF9yZWxzLy5yZWxzUEsBAi0AFAAGAAgAAAAhAICnIvzEAAAA3QAAAA8A&#10;AAAAAAAAAAAAAAAABwIAAGRycy9kb3ducmV2LnhtbFBLBQYAAAAAAwADALcAAAD4AgAAAAA=&#10;" filled="f" stroked="f" strokeweight=".5pt">
                    <v:textbox>
                      <w:txbxContent>
                        <w:p w14:paraId="3CE92724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4000</w:t>
                          </w:r>
                        </w:p>
                      </w:txbxContent>
                    </v:textbox>
                  </v:shape>
                  <v:shape id="Text Box 1164" o:spid="_x0000_s1220" type="#_x0000_t202" style="position:absolute;left:1034;top:-16777;width:40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" filled="f" stroked="f" strokeweight=".5pt">
                    <v:textbox>
                      <w:txbxContent>
                        <w:p w14:paraId="3CE92725" w14:textId="77777777" w:rsidR="00061197" w:rsidRPr="005F7019" w:rsidRDefault="00061197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5000</w:t>
                          </w:r>
                        </w:p>
                      </w:txbxContent>
                    </v:textbox>
                  </v:shape>
                  <v:shape id="Text Box 1165" o:spid="_x0000_s1221" type="#_x0000_t202" style="position:absolute;left:23866;top:-19514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14:paraId="3CE92726" w14:textId="77777777" w:rsidR="00061197" w:rsidRPr="006C44C3" w:rsidRDefault="00061197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Ethanol</w:t>
                          </w:r>
                        </w:p>
                      </w:txbxContent>
                    </v:textbox>
                  </v:shape>
                  <v:shape id="Text Box 1166" o:spid="_x0000_s1222" type="#_x0000_t202" style="position:absolute;left:21702;top:-24088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14:paraId="3CE92727" w14:textId="77777777" w:rsidR="00061197" w:rsidRPr="006C44C3" w:rsidRDefault="00061197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Dimethyl ketone</w:t>
                          </w:r>
                        </w:p>
                      </w:txbxContent>
                    </v:textbox>
                  </v:shape>
                  <v:shape id="Text Box 1167" o:spid="_x0000_s1223" type="#_x0000_t202" style="position:absolute;left:17388;top:-27012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" filled="f" stroked="f" strokeweight=".5pt">
                    <v:textbox style="layout-flow:vertical;mso-layout-flow-alt:bottom-to-top">
                      <w:txbxContent>
                        <w:p w14:paraId="3CE92728" w14:textId="77777777" w:rsidR="00061197" w:rsidRPr="006C44C3" w:rsidRDefault="00061197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Propane</w:t>
                          </w:r>
                        </w:p>
                      </w:txbxContent>
                    </v:textbox>
                  </v:shape>
                  <v:shape id="Text Box 1168" o:spid="_x0000_s1224" type="#_x0000_t202" style="position:absolute;left:13623;top:-22828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" filled="f" stroked="f" strokeweight=".5pt">
                    <v:textbox style="layout-flow:vertical;mso-layout-flow-alt:bottom-to-top">
                      <w:txbxContent>
                        <w:p w14:paraId="3CE92729" w14:textId="77777777" w:rsidR="00061197" w:rsidRPr="006C44C3" w:rsidRDefault="00061197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Dimethyl ether</w:t>
                          </w:r>
                        </w:p>
                      </w:txbxContent>
                    </v:textbox>
                  </v:shape>
                  <v:shape id="Text Box 1169" o:spid="_x0000_s1225" type="#_x0000_t202" style="position:absolute;left:11039;top:-20512;width:3422;height:1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" filled="f" stroked="f" strokeweight=".5pt">
                    <v:textbox style="layout-flow:vertical;mso-layout-flow-alt:bottom-to-top">
                      <w:txbxContent>
                        <w:p w14:paraId="3CE9272A" w14:textId="77777777" w:rsidR="00061197" w:rsidRPr="006C44C3" w:rsidRDefault="00061197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Ethane</w:t>
                          </w:r>
                        </w:p>
                      </w:txbxContent>
                    </v:textbox>
                  </v:shape>
                  <v:shape id="Text Box 1170" o:spid="_x0000_s1226" type="#_x0000_t202" style="position:absolute;left:8724;top:-17705;width:3421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" filled="f" stroked="f" strokeweight=".5pt">
                    <v:textbox style="layout-flow:vertical;mso-layout-flow-alt:bottom-to-top">
                      <w:txbxContent>
                        <w:p w14:paraId="3CE9272B" w14:textId="77777777" w:rsidR="00061197" w:rsidRPr="006C44C3" w:rsidRDefault="00061197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Methane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33787">
        <w:rPr>
          <w:rFonts w:ascii="Arial" w:hAnsi="Arial" w:cs="Arial"/>
          <w:b/>
        </w:rPr>
        <w:t>Question 33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33787">
        <w:rPr>
          <w:rFonts w:ascii="Arial" w:hAnsi="Arial" w:cs="Arial"/>
          <w:b/>
        </w:rPr>
        <w:t>(9 marks)</w:t>
      </w:r>
    </w:p>
    <w:p w14:paraId="3CE924B3" w14:textId="77777777" w:rsidR="00433787" w:rsidRPr="00433787" w:rsidRDefault="00433787" w:rsidP="00433787">
      <w:pPr>
        <w:ind w:left="360"/>
        <w:rPr>
          <w:rFonts w:ascii="Arial" w:hAnsi="Arial" w:cs="Arial"/>
        </w:rPr>
      </w:pPr>
    </w:p>
    <w:p w14:paraId="3CE924B4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5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6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7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8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9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A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B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C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D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E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F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C0" w14:textId="77777777" w:rsidR="00433787" w:rsidRPr="00A50C71" w:rsidRDefault="00433787" w:rsidP="00A50C71">
      <w:pPr>
        <w:rPr>
          <w:rFonts w:ascii="Arial" w:hAnsi="Arial" w:cs="Arial"/>
        </w:rPr>
      </w:pPr>
    </w:p>
    <w:p w14:paraId="3CE924C1" w14:textId="77777777" w:rsidR="00433787" w:rsidRPr="00433787" w:rsidRDefault="00433787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A</w:t>
      </w:r>
      <w:r w:rsidR="00F852EE">
        <w:rPr>
          <w:rFonts w:ascii="Arial" w:hAnsi="Arial" w:cs="Arial"/>
        </w:rPr>
        <w:t>bove is the detector read-out from</w:t>
      </w:r>
      <w:r w:rsidRPr="00433787">
        <w:rPr>
          <w:rFonts w:ascii="Arial" w:hAnsi="Arial" w:cs="Arial"/>
        </w:rPr>
        <w:t xml:space="preserve"> a </w:t>
      </w:r>
      <w:proofErr w:type="gramStart"/>
      <w:r w:rsidRPr="00433787">
        <w:rPr>
          <w:rFonts w:ascii="Arial" w:hAnsi="Arial" w:cs="Arial"/>
        </w:rPr>
        <w:t>high performance</w:t>
      </w:r>
      <w:proofErr w:type="gramEnd"/>
      <w:r w:rsidRPr="00433787">
        <w:rPr>
          <w:rFonts w:ascii="Arial" w:hAnsi="Arial" w:cs="Arial"/>
        </w:rPr>
        <w:t xml:space="preserve"> gas chromatography apparatus </w:t>
      </w:r>
      <w:r w:rsidR="00F852EE">
        <w:rPr>
          <w:rFonts w:ascii="Arial" w:hAnsi="Arial" w:cs="Arial"/>
        </w:rPr>
        <w:t xml:space="preserve">analysing </w:t>
      </w:r>
      <w:r w:rsidRPr="00433787">
        <w:rPr>
          <w:rFonts w:ascii="Arial" w:hAnsi="Arial" w:cs="Arial"/>
        </w:rPr>
        <w:t xml:space="preserve">the organic residues </w:t>
      </w:r>
      <w:r w:rsidR="00F852EE">
        <w:rPr>
          <w:rFonts w:ascii="Arial" w:hAnsi="Arial" w:cs="Arial"/>
        </w:rPr>
        <w:t>inside a chemical reaction tank</w:t>
      </w:r>
      <w:r w:rsidRPr="00433787">
        <w:rPr>
          <w:rFonts w:ascii="Arial" w:hAnsi="Arial" w:cs="Arial"/>
        </w:rPr>
        <w:t xml:space="preserve"> using a polar stationary phase in the column. </w:t>
      </w:r>
    </w:p>
    <w:p w14:paraId="3CE924C2" w14:textId="77777777" w:rsidR="00433787" w:rsidRPr="00433787" w:rsidRDefault="00433787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The mobile phase used was helium which ha</w:t>
      </w:r>
      <w:r w:rsidR="00F852EE">
        <w:rPr>
          <w:rFonts w:ascii="Arial" w:hAnsi="Arial" w:cs="Arial"/>
        </w:rPr>
        <w:t>s a column retention time of 0.6</w:t>
      </w:r>
      <w:r w:rsidRPr="00433787">
        <w:rPr>
          <w:rFonts w:ascii="Arial" w:hAnsi="Arial" w:cs="Arial"/>
        </w:rPr>
        <w:t xml:space="preserve"> minutes, as seen from the graph.</w:t>
      </w:r>
    </w:p>
    <w:p w14:paraId="3CE924C3" w14:textId="77777777" w:rsidR="00F7681D" w:rsidRDefault="00433787" w:rsidP="00434180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lastRenderedPageBreak/>
        <w:t xml:space="preserve">(a) Which compound in the tank was present in the greatest concentration? </w:t>
      </w:r>
      <w:r w:rsidRPr="00433787">
        <w:rPr>
          <w:rFonts w:ascii="Arial" w:hAnsi="Arial" w:cs="Arial"/>
        </w:rPr>
        <w:tab/>
      </w:r>
      <w:r w:rsidRPr="00433787">
        <w:rPr>
          <w:rFonts w:ascii="Arial" w:hAnsi="Arial" w:cs="Arial"/>
        </w:rPr>
        <w:tab/>
        <w:t xml:space="preserve">  (1 mark)</w:t>
      </w:r>
    </w:p>
    <w:p w14:paraId="3CE924C4" w14:textId="77777777" w:rsidR="00A50C71" w:rsidRPr="00434180" w:rsidRDefault="00A50C71" w:rsidP="00434180">
      <w:pPr>
        <w:pStyle w:val="ListParagraph"/>
        <w:spacing w:before="120"/>
        <w:ind w:left="0"/>
        <w:rPr>
          <w:rFonts w:ascii="Arial" w:hAnsi="Arial" w:cs="Arial"/>
        </w:rPr>
      </w:pPr>
    </w:p>
    <w:p w14:paraId="3CE924C5" w14:textId="77777777" w:rsidR="00E51A0D" w:rsidRDefault="00434180" w:rsidP="00A50C71">
      <w:pPr>
        <w:spacing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B4A0A" w:rsidRPr="00434180">
        <w:rPr>
          <w:rFonts w:ascii="Times New Roman" w:hAnsi="Times New Roman" w:cs="Times New Roman"/>
          <w:b/>
          <w:sz w:val="24"/>
          <w:szCs w:val="24"/>
        </w:rPr>
        <w:t>Propane</w:t>
      </w:r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was present in the largest concentration as the peak is highest.</w:t>
      </w:r>
    </w:p>
    <w:p w14:paraId="3CE924C6" w14:textId="77777777" w:rsidR="00A50C71" w:rsidRDefault="00A50C71" w:rsidP="00A50C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E924C7" w14:textId="77777777" w:rsidR="00434180" w:rsidRPr="00434180" w:rsidRDefault="00434180" w:rsidP="00A50C71">
      <w:pPr>
        <w:spacing w:line="24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 Which compoun</w:t>
      </w:r>
      <w:r w:rsidR="00964020">
        <w:rPr>
          <w:rFonts w:ascii="Arial" w:hAnsi="Arial" w:cs="Arial"/>
        </w:rPr>
        <w:t>d had a Retention Factor of 0.34</w:t>
      </w:r>
      <w:r w:rsidRPr="00714FE4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>Show calculations.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4C8" w14:textId="77777777" w:rsidR="00592696" w:rsidRPr="00434180" w:rsidRDefault="00061197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so 0.34 </m:t>
        </m:r>
      </m:oMath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0.6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3CE924C9" w14:textId="7211CBA0" w:rsidR="00592696" w:rsidRPr="00434180" w:rsidRDefault="00592696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s</w:t>
      </w:r>
      <w:proofErr w:type="spellEnd"/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0.34</m:t>
            </m:r>
          </m:den>
        </m:f>
      </m:oMath>
      <w:r w:rsidR="00437E61">
        <w:rPr>
          <w:rFonts w:ascii="Times New Roman" w:eastAsiaTheme="minorEastAsia" w:hAnsi="Times New Roman" w:cs="Times New Roman"/>
          <w:b/>
          <w:sz w:val="24"/>
          <w:szCs w:val="24"/>
        </w:rPr>
        <w:t xml:space="preserve"> = 1.76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 minutes</w:t>
      </w:r>
    </w:p>
    <w:p w14:paraId="3CE924CA" w14:textId="77777777" w:rsidR="00592696" w:rsidRDefault="00434180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This time corresponds to the substance 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dimethyl ether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3CE924CB" w14:textId="77777777" w:rsidR="00434180" w:rsidRDefault="00434180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CC" w14:textId="592D059E" w:rsidR="00434180" w:rsidRPr="00434180" w:rsidRDefault="00434180" w:rsidP="0043418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(c) Which compound being tested is the least </w:t>
      </w:r>
      <w:r w:rsidR="00682B41">
        <w:rPr>
          <w:rFonts w:ascii="Arial" w:hAnsi="Arial" w:cs="Arial"/>
        </w:rPr>
        <w:t>attracted to the stationary phase? Explain.</w:t>
      </w:r>
      <w:r w:rsidR="00682B4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(3 marks)</w:t>
      </w:r>
    </w:p>
    <w:p w14:paraId="3CE924CD" w14:textId="6A3AC57F" w:rsidR="00FE0481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Methane is </w:t>
      </w:r>
      <w:r w:rsidR="00F34B1C">
        <w:rPr>
          <w:rFonts w:ascii="Times New Roman" w:eastAsiaTheme="minorEastAsia" w:hAnsi="Times New Roman" w:cs="Times New Roman"/>
          <w:b/>
          <w:sz w:val="24"/>
          <w:szCs w:val="24"/>
        </w:rPr>
        <w:t>non-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>polar</w:t>
      </w:r>
    </w:p>
    <w:p w14:paraId="3CE924CE" w14:textId="3C58EA06" w:rsidR="00FE0481" w:rsidRPr="00434180" w:rsidRDefault="00682B41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It also has the least amount of dispersion forces and </w:t>
      </w:r>
      <w:r w:rsidR="00FE0481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would not be attracted to the polar stationary phase and so would pass through the instrument more quickly </w:t>
      </w:r>
    </w:p>
    <w:p w14:paraId="3CE924CF" w14:textId="77777777" w:rsidR="00434180" w:rsidRDefault="00434180" w:rsidP="00434180">
      <w:pPr>
        <w:spacing w:after="0"/>
        <w:ind w:left="426" w:firstLine="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 </w:t>
      </w:r>
      <w:r w:rsidR="00FE0481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Methane takes the shortest time, apart from the mobile phase (1.15 minutes), hence is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4D0" w14:textId="77777777" w:rsidR="00FE0481" w:rsidRDefault="00FE0481" w:rsidP="00434180">
      <w:pPr>
        <w:spacing w:after="0"/>
        <w:ind w:left="426" w:firstLine="294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least attracted </w:t>
      </w:r>
    </w:p>
    <w:p w14:paraId="3CE924D1" w14:textId="77777777" w:rsidR="00434180" w:rsidRDefault="00434180" w:rsidP="00434180">
      <w:pPr>
        <w:spacing w:after="0"/>
        <w:ind w:left="426" w:firstLine="294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D2" w14:textId="77777777" w:rsidR="00434180" w:rsidRDefault="00434180" w:rsidP="004341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(d) By considering the bonding types, e</w:t>
      </w:r>
      <w:r w:rsidRPr="00714FE4">
        <w:rPr>
          <w:rFonts w:ascii="Arial" w:hAnsi="Arial" w:cs="Arial"/>
        </w:rPr>
        <w:t>xplai</w:t>
      </w:r>
      <w:r>
        <w:rPr>
          <w:rFonts w:ascii="Arial" w:hAnsi="Arial" w:cs="Arial"/>
        </w:rPr>
        <w:t xml:space="preserve">n why the Retention Time for ethanol would be the </w:t>
      </w:r>
    </w:p>
    <w:p w14:paraId="3CE924D3" w14:textId="77777777" w:rsidR="00434180" w:rsidRPr="00714FE4" w:rsidRDefault="00434180" w:rsidP="00434180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greatest.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</w:t>
      </w:r>
      <w:r w:rsidRPr="00714FE4">
        <w:rPr>
          <w:rFonts w:ascii="Arial" w:hAnsi="Arial" w:cs="Arial"/>
        </w:rPr>
        <w:t xml:space="preserve"> marks)</w:t>
      </w:r>
    </w:p>
    <w:p w14:paraId="3CE924D4" w14:textId="77777777" w:rsidR="00434180" w:rsidRPr="00434180" w:rsidRDefault="00434180" w:rsidP="0043418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D5" w14:textId="77777777" w:rsidR="00AA0F44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7AF" w:rsidRPr="00434180">
        <w:rPr>
          <w:rFonts w:ascii="Times New Roman" w:hAnsi="Times New Roman" w:cs="Times New Roman"/>
          <w:b/>
          <w:sz w:val="24"/>
          <w:szCs w:val="24"/>
        </w:rPr>
        <w:t>Etha</w:t>
      </w:r>
      <w:r w:rsidRPr="00434180">
        <w:rPr>
          <w:rFonts w:ascii="Times New Roman" w:hAnsi="Times New Roman" w:cs="Times New Roman"/>
          <w:b/>
          <w:sz w:val="24"/>
          <w:szCs w:val="24"/>
        </w:rPr>
        <w:t xml:space="preserve">nol </w:t>
      </w:r>
      <w:r w:rsidR="00AA0F44" w:rsidRPr="00434180">
        <w:rPr>
          <w:rFonts w:ascii="Times New Roman" w:hAnsi="Times New Roman" w:cs="Times New Roman"/>
          <w:b/>
          <w:sz w:val="24"/>
          <w:szCs w:val="24"/>
        </w:rPr>
        <w:t>is highly polar as it can form hydrogen bonds</w:t>
      </w:r>
    </w:p>
    <w:p w14:paraId="3CE924D6" w14:textId="77777777" w:rsidR="00AA0F44" w:rsidRPr="00434180" w:rsidRDefault="00AA0F44" w:rsidP="004341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34180">
        <w:rPr>
          <w:rFonts w:ascii="Times New Roman" w:hAnsi="Times New Roman" w:cs="Times New Roman"/>
          <w:b/>
          <w:sz w:val="24"/>
          <w:szCs w:val="24"/>
        </w:rPr>
        <w:t xml:space="preserve">This would make it highly attracted to the </w:t>
      </w:r>
      <w:r w:rsidR="00BB4A0A" w:rsidRPr="00434180">
        <w:rPr>
          <w:rFonts w:ascii="Times New Roman" w:hAnsi="Times New Roman" w:cs="Times New Roman"/>
          <w:b/>
          <w:sz w:val="24"/>
          <w:szCs w:val="24"/>
        </w:rPr>
        <w:t xml:space="preserve">polar </w:t>
      </w:r>
      <w:r w:rsidRPr="00434180">
        <w:rPr>
          <w:rFonts w:ascii="Times New Roman" w:hAnsi="Times New Roman" w:cs="Times New Roman"/>
          <w:b/>
          <w:sz w:val="24"/>
          <w:szCs w:val="24"/>
        </w:rPr>
        <w:t>stationary phase and hence pass through t</w:t>
      </w:r>
      <w:r w:rsidR="00434180">
        <w:rPr>
          <w:rFonts w:ascii="Times New Roman" w:hAnsi="Times New Roman" w:cs="Times New Roman"/>
          <w:b/>
          <w:sz w:val="24"/>
          <w:szCs w:val="24"/>
        </w:rPr>
        <w:t>he machine in the longest time.</w:t>
      </w:r>
    </w:p>
    <w:p w14:paraId="3CE924D7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8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9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A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B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C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D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E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F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0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1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2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3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4" w14:textId="77777777" w:rsidR="009706EF" w:rsidRPr="00A50C71" w:rsidRDefault="009706EF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  <w:r w:rsidRPr="00A50C71">
        <w:rPr>
          <w:rFonts w:ascii="Arial" w:hAnsi="Arial" w:cs="Arial"/>
          <w:b/>
          <w:u w:val="single"/>
          <w:lang w:val="en-GB"/>
        </w:rPr>
        <w:lastRenderedPageBreak/>
        <w:t>Section Three:  Extended answer</w:t>
      </w:r>
      <w:r w:rsidRPr="00A50C71">
        <w:rPr>
          <w:rFonts w:ascii="Arial" w:hAnsi="Arial" w:cs="Arial"/>
          <w:b/>
          <w:u w:val="single"/>
          <w:lang w:val="en-GB"/>
        </w:rPr>
        <w:tab/>
      </w:r>
    </w:p>
    <w:p w14:paraId="3CE924E5" w14:textId="77777777" w:rsidR="009706EF" w:rsidRPr="009706EF" w:rsidRDefault="009706EF" w:rsidP="009706EF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34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</w:t>
      </w:r>
      <w:r>
        <w:rPr>
          <w:rFonts w:ascii="Arial" w:hAnsi="Arial" w:cs="Arial"/>
          <w:b/>
        </w:rPr>
        <w:t xml:space="preserve"> marks)</w:t>
      </w:r>
    </w:p>
    <w:p w14:paraId="3CE924E6" w14:textId="77777777" w:rsidR="009706EF" w:rsidRDefault="009706EF" w:rsidP="009706EF">
      <w:pPr>
        <w:rPr>
          <w:rFonts w:ascii="Arial" w:hAnsi="Arial" w:cs="Arial"/>
        </w:rPr>
      </w:pPr>
      <w:r>
        <w:rPr>
          <w:rFonts w:ascii="Arial" w:hAnsi="Arial" w:cs="Arial"/>
        </w:rPr>
        <w:t>A suggested method of removing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from the atmosphere is “Sequestration”. Where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is reacted chemically to produce a solid that can then be stored under the ground. One method of sequestration is to bubble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through a solution of calcium hydroxide, which produces calcium carbonate solid.</w:t>
      </w:r>
    </w:p>
    <w:p w14:paraId="3CE924E7" w14:textId="77777777" w:rsidR="009706EF" w:rsidRPr="00A50C71" w:rsidRDefault="009706EF" w:rsidP="00A50C71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Write a bala</w:t>
      </w:r>
      <w:r w:rsidR="00A32F75">
        <w:rPr>
          <w:rFonts w:ascii="Arial" w:hAnsi="Arial" w:cs="Arial"/>
        </w:rPr>
        <w:t>nced equation for this reaction, including states.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3CE924E8" w14:textId="77777777" w:rsidR="009706EF" w:rsidRDefault="009706EF" w:rsidP="0074539C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CE924E9" w14:textId="77777777" w:rsidR="00AA0F44" w:rsidRDefault="009706EF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-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(g) + Ca(OH)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 xml:space="preserve"> → CaCO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(s) + H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O(l)</w:t>
      </w:r>
    </w:p>
    <w:p w14:paraId="3CE924EA" w14:textId="77777777" w:rsidR="00A50C71" w:rsidRDefault="00A50C71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</w:p>
    <w:p w14:paraId="3CE924EB" w14:textId="77777777" w:rsidR="009706EF" w:rsidRPr="00C3503E" w:rsidRDefault="009706EF" w:rsidP="009706EF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Calculate how many grams of calcium carbonate would be produced if 100 L of pure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was dissolved in a</w:t>
      </w:r>
      <w:r w:rsidR="00E64A02">
        <w:rPr>
          <w:rFonts w:ascii="Arial" w:hAnsi="Arial" w:cs="Arial"/>
        </w:rPr>
        <w:t>n excess of</w:t>
      </w:r>
      <w:r>
        <w:rPr>
          <w:rFonts w:ascii="Arial" w:hAnsi="Arial" w:cs="Arial"/>
        </w:rPr>
        <w:t xml:space="preserve"> calcium hydroxide solution.</w:t>
      </w:r>
      <w:r w:rsidR="00E64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4EC" w14:textId="77777777" w:rsidR="009706EF" w:rsidRPr="009706EF" w:rsidRDefault="009706EF" w:rsidP="009706EF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CE924ED" w14:textId="77777777"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9706EF">
        <w:rPr>
          <w:rFonts w:ascii="Times New Roman" w:hAnsi="Times New Roman" w:cs="Times New Roman"/>
          <w:b/>
          <w:sz w:val="24"/>
          <w:szCs w:val="24"/>
        </w:rPr>
        <w:t>n(</w:t>
      </w:r>
      <w:proofErr w:type="gramEnd"/>
      <w:r w:rsidRPr="009706EF">
        <w:rPr>
          <w:rFonts w:ascii="Times New Roman" w:hAnsi="Times New Roman" w:cs="Times New Roman"/>
          <w:b/>
          <w:sz w:val="24"/>
          <w:szCs w:val="24"/>
        </w:rPr>
        <w:t>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4.403 mol</m:t>
        </m:r>
      </m:oMath>
    </w:p>
    <w:p w14:paraId="3CE924EE" w14:textId="77777777"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Ratio </w:t>
      </w:r>
      <w:proofErr w:type="gramStart"/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>CO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:</w:t>
      </w:r>
      <w:proofErr w:type="gramEnd"/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706EF">
        <w:rPr>
          <w:rFonts w:ascii="Times New Roman" w:hAnsi="Times New Roman" w:cs="Times New Roman"/>
          <w:b/>
          <w:sz w:val="24"/>
          <w:szCs w:val="24"/>
        </w:rPr>
        <w:t>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 is 1 : 1 so</w:t>
      </w:r>
    </w:p>
    <w:p w14:paraId="3CE924EF" w14:textId="77777777"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4.403 </w:t>
      </w:r>
      <w:proofErr w:type="spellStart"/>
      <w:r w:rsidRPr="009706EF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14:paraId="3CE924F0" w14:textId="77777777"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ab/>
        <w:t xml:space="preserve">m = </w:t>
      </w:r>
      <w:proofErr w:type="spellStart"/>
      <w:r w:rsidRPr="009706EF">
        <w:rPr>
          <w:rFonts w:ascii="Times New Roman" w:hAnsi="Times New Roman" w:cs="Times New Roman"/>
          <w:b/>
          <w:sz w:val="24"/>
          <w:szCs w:val="24"/>
        </w:rPr>
        <w:t>nM</w:t>
      </w:r>
      <w:proofErr w:type="spellEnd"/>
      <w:r w:rsidRPr="009706EF">
        <w:rPr>
          <w:rFonts w:ascii="Times New Roman" w:hAnsi="Times New Roman" w:cs="Times New Roman"/>
          <w:b/>
          <w:sz w:val="24"/>
          <w:szCs w:val="24"/>
        </w:rPr>
        <w:t xml:space="preserve"> = 4.403 x (40.08 + 12.01 + 3 x 16) </w:t>
      </w:r>
    </w:p>
    <w:p w14:paraId="3CE924F1" w14:textId="77777777" w:rsidR="00E15AEE" w:rsidRPr="00E15AEE" w:rsidRDefault="009706EF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m = 441 g.</w:t>
      </w:r>
    </w:p>
    <w:p w14:paraId="3CE924F2" w14:textId="77777777" w:rsidR="00E15AEE" w:rsidRDefault="00E15AEE" w:rsidP="00E15AEE">
      <w:pPr>
        <w:rPr>
          <w:rFonts w:ascii="Arial" w:hAnsi="Arial" w:cs="Arial"/>
        </w:rPr>
      </w:pPr>
      <w:r>
        <w:rPr>
          <w:rFonts w:ascii="Arial" w:hAnsi="Arial" w:cs="Arial"/>
        </w:rPr>
        <w:t>In one such sequestering experiment preformed in the laboratory, as above, 150 L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colle</w:t>
      </w:r>
      <w:r w:rsidR="00E64A02">
        <w:rPr>
          <w:rFonts w:ascii="Arial" w:hAnsi="Arial" w:cs="Arial"/>
        </w:rPr>
        <w:t>cted at STP produced 6.00 x 10</w:t>
      </w:r>
      <w:r w:rsidR="00E64A0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g of calcium carbonate.</w:t>
      </w:r>
    </w:p>
    <w:p w14:paraId="3CE924F3" w14:textId="77777777" w:rsidR="00E15AEE" w:rsidRPr="00E15AEE" w:rsidRDefault="00E15AEE" w:rsidP="00E15AEE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 w:rsidRPr="00E15AEE">
        <w:rPr>
          <w:rFonts w:ascii="Arial" w:hAnsi="Arial" w:cs="Arial"/>
        </w:rPr>
        <w:t>From this figure, calculate the percentage efficiency of the experimental set-up.</w:t>
      </w:r>
    </w:p>
    <w:p w14:paraId="3CE924F4" w14:textId="77777777" w:rsidR="00E15AEE" w:rsidRPr="00C3503E" w:rsidRDefault="00E15AEE" w:rsidP="00E15AEE">
      <w:pPr>
        <w:pStyle w:val="ListParagraph"/>
        <w:ind w:left="426"/>
        <w:rPr>
          <w:rFonts w:ascii="Arial" w:hAnsi="Arial" w:cs="Arial"/>
        </w:rPr>
      </w:pPr>
      <w:r w:rsidRPr="00C3503E">
        <w:rPr>
          <w:rFonts w:ascii="Arial" w:hAnsi="Arial" w:cs="Arial"/>
        </w:rPr>
        <w:t>(</w:t>
      </w:r>
      <m:oMath>
        <m:r>
          <m:rPr>
            <m:sty m:val="p"/>
          </m:rPr>
          <w:rPr>
            <w:rFonts w:ascii="Cambria Math" w:hAnsi="Cambria Math" w:cs="Arial"/>
          </w:rPr>
          <m:t xml:space="preserve">% Efficiency=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Mass produced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Calculated mass</m:t>
            </m:r>
          </m:den>
        </m:f>
        <m:r>
          <m:rPr>
            <m:sty m:val="p"/>
          </m:rPr>
          <w:rPr>
            <w:rFonts w:ascii="Cambria Math" w:hAnsi="Cambria Math" w:cs="Arial"/>
          </w:rPr>
          <m:t xml:space="preserve"> x 100</m:t>
        </m:r>
      </m:oMath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CE924F5" w14:textId="77777777" w:rsidR="009706EF" w:rsidRPr="009706EF" w:rsidRDefault="009706EF" w:rsidP="009706EF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F6" w14:textId="77777777" w:rsidR="0074539C" w:rsidRPr="00E15AEE" w:rsidRDefault="0074539C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E15AEE">
        <w:rPr>
          <w:rFonts w:ascii="Times New Roman" w:hAnsi="Times New Roman" w:cs="Times New Roman"/>
          <w:b/>
          <w:sz w:val="24"/>
          <w:szCs w:val="24"/>
        </w:rPr>
        <w:t>n(</w:t>
      </w:r>
      <w:proofErr w:type="gramEnd"/>
      <w:r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6.605 mol</m:t>
        </m:r>
      </m:oMath>
    </w:p>
    <w:p w14:paraId="3CE924F7" w14:textId="77777777" w:rsidR="002A1344" w:rsidRPr="00E15AEE" w:rsidRDefault="002A1344" w:rsidP="0074539C">
      <w:pPr>
        <w:ind w:firstLine="426"/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This should produce 6.605 </w:t>
      </w:r>
      <w:proofErr w:type="spellStart"/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mol</w:t>
      </w:r>
      <w:proofErr w:type="spellEnd"/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</w:p>
    <w:p w14:paraId="3CE924F8" w14:textId="77777777" w:rsidR="002A1344" w:rsidRPr="00E15AEE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Mass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expected = 6.605 x 100.09 = 661.1 g</w:t>
      </w:r>
    </w:p>
    <w:p w14:paraId="3CE924F9" w14:textId="77777777" w:rsidR="002A1344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% efficiency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Actual mass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Expected mass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661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x 100= 90.8%</m:t>
        </m:r>
      </m:oMath>
    </w:p>
    <w:p w14:paraId="3CE924FA" w14:textId="77777777" w:rsidR="00E15AEE" w:rsidRPr="00E15AEE" w:rsidRDefault="00E15AEE" w:rsidP="00E15AEE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FB" w14:textId="77777777" w:rsidR="00A32F75" w:rsidRDefault="00A32F75" w:rsidP="00A32F75">
      <w:pPr>
        <w:ind w:left="426" w:hanging="426"/>
        <w:rPr>
          <w:rFonts w:ascii="Arial" w:hAnsi="Arial" w:cs="Arial"/>
        </w:rPr>
      </w:pPr>
    </w:p>
    <w:p w14:paraId="3CE924FC" w14:textId="77777777" w:rsidR="00A32F75" w:rsidRDefault="00A32F75" w:rsidP="00A32F75">
      <w:pPr>
        <w:ind w:left="426" w:hanging="426"/>
        <w:rPr>
          <w:rFonts w:ascii="Arial" w:hAnsi="Arial" w:cs="Arial"/>
        </w:rPr>
      </w:pPr>
    </w:p>
    <w:p w14:paraId="3CE924FD" w14:textId="77777777" w:rsidR="00A32F75" w:rsidRDefault="00A32F75" w:rsidP="00A30C0A">
      <w:pPr>
        <w:rPr>
          <w:rFonts w:ascii="Arial" w:hAnsi="Arial" w:cs="Arial"/>
        </w:rPr>
      </w:pPr>
    </w:p>
    <w:p w14:paraId="3CE924FE" w14:textId="77777777" w:rsidR="00E64A02" w:rsidRDefault="00E64A02" w:rsidP="00A32F75">
      <w:pPr>
        <w:ind w:left="426" w:hanging="426"/>
        <w:rPr>
          <w:rFonts w:ascii="Arial" w:hAnsi="Arial" w:cs="Arial"/>
        </w:rPr>
      </w:pPr>
    </w:p>
    <w:p w14:paraId="3CE924FF" w14:textId="77777777" w:rsidR="00E64A02" w:rsidRDefault="00E64A02" w:rsidP="00A32F75">
      <w:pPr>
        <w:ind w:left="426" w:hanging="426"/>
        <w:rPr>
          <w:rFonts w:ascii="Arial" w:hAnsi="Arial" w:cs="Arial"/>
        </w:rPr>
      </w:pPr>
    </w:p>
    <w:p w14:paraId="3CE92500" w14:textId="77777777" w:rsidR="00E64A02" w:rsidRDefault="00E64A02" w:rsidP="00A32F75">
      <w:pPr>
        <w:ind w:left="426" w:hanging="426"/>
        <w:rPr>
          <w:rFonts w:ascii="Arial" w:hAnsi="Arial" w:cs="Arial"/>
        </w:rPr>
      </w:pPr>
    </w:p>
    <w:p w14:paraId="3CE92501" w14:textId="77777777" w:rsidR="00A32F75" w:rsidRDefault="00A32F75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Graphs of the solubility values for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at different temperatures are shown below.</w:t>
      </w:r>
    </w:p>
    <w:p w14:paraId="3CE92502" w14:textId="77777777" w:rsidR="00A32F75" w:rsidRPr="00714FE4" w:rsidRDefault="00A32F75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CE9269D" wp14:editId="3CE9269E">
                <wp:simplePos x="0" y="0"/>
                <wp:positionH relativeFrom="column">
                  <wp:posOffset>523875</wp:posOffset>
                </wp:positionH>
                <wp:positionV relativeFrom="paragraph">
                  <wp:posOffset>5080</wp:posOffset>
                </wp:positionV>
                <wp:extent cx="4152900" cy="2609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2C" w14:textId="77777777" w:rsidR="00061197" w:rsidRDefault="00061197" w:rsidP="00A32F7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CE92796" wp14:editId="3CE92797">
                                  <wp:extent cx="3963670" cy="2378202"/>
                                  <wp:effectExtent l="0" t="0" r="17780" b="3175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9D" id="Text Box 6" o:spid="_x0000_s1227" type="#_x0000_t202" style="position:absolute;left:0;text-align:left;margin-left:41.25pt;margin-top:.4pt;width:327pt;height:205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" fillcolor="white [3201]" stroked="f" strokeweight=".5pt">
                <v:textbox>
                  <w:txbxContent>
                    <w:p w14:paraId="3CE9272C" w14:textId="77777777" w:rsidR="00061197" w:rsidRDefault="00061197" w:rsidP="00A32F7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CE92796" wp14:editId="3CE92797">
                            <wp:extent cx="3963670" cy="2378202"/>
                            <wp:effectExtent l="0" t="0" r="17780" b="3175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E92503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4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5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6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7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8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9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A" w14:textId="77777777" w:rsidR="00A32F75" w:rsidRDefault="00A32F75" w:rsidP="00A32F75">
      <w:pPr>
        <w:ind w:firstLine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CE9269F" wp14:editId="3CE926A0">
                <wp:simplePos x="0" y="0"/>
                <wp:positionH relativeFrom="column">
                  <wp:posOffset>548640</wp:posOffset>
                </wp:positionH>
                <wp:positionV relativeFrom="paragraph">
                  <wp:posOffset>253365</wp:posOffset>
                </wp:positionV>
                <wp:extent cx="4152900" cy="2609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2D" w14:textId="77777777" w:rsidR="00061197" w:rsidRDefault="00061197" w:rsidP="00A32F7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CE92798" wp14:editId="75D54B0E">
                                  <wp:extent cx="4054576" cy="2378075"/>
                                  <wp:effectExtent l="0" t="0" r="3175" b="3175"/>
                                  <wp:docPr id="9" name="Chart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9F" id="Text Box 5" o:spid="_x0000_s1228" type="#_x0000_t202" style="position:absolute;left:0;text-align:left;margin-left:43.2pt;margin-top:19.95pt;width:327pt;height:205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" filled="f" stroked="f" strokeweight=".5pt">
                <v:textbox>
                  <w:txbxContent>
                    <w:p w14:paraId="3CE9272D" w14:textId="77777777" w:rsidR="00061197" w:rsidRDefault="00061197" w:rsidP="00A32F7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CE92798" wp14:editId="75D54B0E">
                            <wp:extent cx="4054576" cy="2378075"/>
                            <wp:effectExtent l="0" t="0" r="3175" b="3175"/>
                            <wp:docPr id="9" name="Chart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E9250B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C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D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E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F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0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1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2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3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4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5" w14:textId="77777777" w:rsidR="00E64A02" w:rsidRDefault="00A32F75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 How many more times soluble is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compared with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a temperature of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C?  Show </w:t>
      </w:r>
      <w:r w:rsidR="00F66C3A">
        <w:rPr>
          <w:rFonts w:ascii="Arial" w:hAnsi="Arial" w:cs="Arial"/>
        </w:rPr>
        <w:t xml:space="preserve">your </w:t>
      </w:r>
      <w:r w:rsidR="00E64A02">
        <w:rPr>
          <w:rFonts w:ascii="Arial" w:hAnsi="Arial" w:cs="Arial"/>
        </w:rPr>
        <w:t xml:space="preserve"> </w:t>
      </w:r>
    </w:p>
    <w:p w14:paraId="3CE92516" w14:textId="77777777" w:rsidR="00A32F75" w:rsidRDefault="00E64A02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66C3A">
        <w:rPr>
          <w:rFonts w:ascii="Arial" w:hAnsi="Arial" w:cs="Arial"/>
        </w:rPr>
        <w:t>working</w:t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proofErr w:type="gramStart"/>
      <w:r w:rsidR="00A32F75">
        <w:rPr>
          <w:rFonts w:ascii="Arial" w:hAnsi="Arial" w:cs="Arial"/>
        </w:rPr>
        <w:tab/>
        <w:t xml:space="preserve"> </w:t>
      </w:r>
      <w:r w:rsidR="005545DC">
        <w:rPr>
          <w:rFonts w:ascii="Arial" w:hAnsi="Arial" w:cs="Arial"/>
        </w:rPr>
        <w:t xml:space="preserve"> </w:t>
      </w:r>
      <w:r w:rsidR="00F66C3A">
        <w:rPr>
          <w:rFonts w:ascii="Arial" w:hAnsi="Arial" w:cs="Arial"/>
        </w:rPr>
        <w:tab/>
      </w:r>
      <w:proofErr w:type="gramEnd"/>
      <w:r w:rsidR="00F66C3A">
        <w:rPr>
          <w:rFonts w:ascii="Arial" w:hAnsi="Arial" w:cs="Arial"/>
        </w:rPr>
        <w:tab/>
        <w:t xml:space="preserve">  </w:t>
      </w:r>
      <w:r w:rsidR="005545DC">
        <w:rPr>
          <w:rFonts w:ascii="Arial" w:hAnsi="Arial" w:cs="Arial"/>
        </w:rPr>
        <w:t>(2</w:t>
      </w:r>
      <w:r w:rsidR="00A32F75">
        <w:rPr>
          <w:rFonts w:ascii="Arial" w:hAnsi="Arial" w:cs="Arial"/>
        </w:rPr>
        <w:t xml:space="preserve"> marks)</w:t>
      </w:r>
    </w:p>
    <w:p w14:paraId="3CE92517" w14:textId="77777777" w:rsidR="005545DC" w:rsidRPr="00E10524" w:rsidRDefault="005545DC" w:rsidP="00A32F75">
      <w:pPr>
        <w:spacing w:after="0"/>
        <w:ind w:firstLine="284"/>
        <w:rPr>
          <w:rFonts w:ascii="Arial" w:hAnsi="Arial" w:cs="Arial"/>
        </w:rPr>
      </w:pPr>
    </w:p>
    <w:p w14:paraId="3CE92518" w14:textId="77777777" w:rsidR="00A32F75" w:rsidRPr="005545DC" w:rsidRDefault="00A32F75" w:rsidP="005545DC">
      <w:pPr>
        <w:pStyle w:val="ListParagraph"/>
        <w:rPr>
          <w:rFonts w:ascii="Arial" w:hAnsi="Arial" w:cs="Arial"/>
          <w:b/>
        </w:rPr>
      </w:pPr>
    </w:p>
    <w:p w14:paraId="3CE92519" w14:textId="77777777"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Ratio</w:t>
      </w:r>
      <w:r w:rsidR="005545DC">
        <w:rPr>
          <w:rFonts w:ascii="Arial" w:hAnsi="Arial" w:cs="Arial"/>
          <w:b/>
        </w:rPr>
        <w:t xml:space="preserve"> </w:t>
      </w:r>
      <w:r w:rsidRPr="000D6629">
        <w:rPr>
          <w:rFonts w:ascii="Arial" w:hAnsi="Arial" w:cs="Arial"/>
          <w:b/>
        </w:rPr>
        <w:t>of SO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>: CO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 xml:space="preserve"> masses at 10</w:t>
      </w:r>
      <w:r w:rsidRPr="000D6629">
        <w:rPr>
          <w:rFonts w:ascii="Arial" w:hAnsi="Arial" w:cs="Arial"/>
          <w:b/>
          <w:vertAlign w:val="superscript"/>
        </w:rPr>
        <w:t>o</w:t>
      </w:r>
      <w:r w:rsidR="00E64A02">
        <w:rPr>
          <w:rFonts w:ascii="Arial" w:hAnsi="Arial" w:cs="Arial"/>
          <w:b/>
        </w:rPr>
        <w:t>C</w:t>
      </w:r>
      <w:r w:rsidRPr="000D6629">
        <w:rPr>
          <w:rFonts w:ascii="Arial" w:hAnsi="Arial" w:cs="Arial"/>
          <w:b/>
        </w:rPr>
        <w:t xml:space="preserve"> is 148: 0.24</w:t>
      </w:r>
    </w:p>
    <w:p w14:paraId="3CE9251A" w14:textId="1FCB1D96"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Simple ratio is 617: 1 (</w:t>
      </w:r>
      <w:r w:rsidR="00F1201B">
        <w:rPr>
          <w:rFonts w:ascii="Arial" w:hAnsi="Arial" w:cs="Arial"/>
          <w:b/>
        </w:rPr>
        <w:t>accept from 583 – 620.83</w:t>
      </w:r>
      <w:r w:rsidR="000D6629" w:rsidRPr="000D6629">
        <w:rPr>
          <w:rFonts w:ascii="Arial" w:hAnsi="Arial" w:cs="Arial"/>
          <w:b/>
        </w:rPr>
        <w:t>)</w:t>
      </w:r>
    </w:p>
    <w:p w14:paraId="3CE9251B" w14:textId="77777777" w:rsidR="00A32F75" w:rsidRDefault="00A32F75" w:rsidP="00A32F75">
      <w:pPr>
        <w:rPr>
          <w:rFonts w:ascii="Arial" w:hAnsi="Arial" w:cs="Arial"/>
        </w:rPr>
      </w:pPr>
    </w:p>
    <w:p w14:paraId="1CE237DC" w14:textId="77777777" w:rsidR="007B2FBE" w:rsidRDefault="007B2FBE" w:rsidP="00A32F75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NO</w:t>
      </w:r>
      <w:r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 gases are emitted from coal-fired power stations and dissolve in rainwater to produce Acid Rain. This is a mixture of carbonic acid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sulfurous</w:t>
      </w:r>
      <w:proofErr w:type="spellEnd"/>
      <w:r>
        <w:rPr>
          <w:rFonts w:ascii="Arial" w:hAnsi="Arial" w:cs="Arial"/>
        </w:rPr>
        <w:t xml:space="preserve"> and sulfuric acids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proofErr w:type="gramStart"/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 and</w:t>
      </w:r>
      <w:proofErr w:type="gramEnd"/>
      <w:r>
        <w:rPr>
          <w:rFonts w:ascii="Arial" w:hAnsi="Arial" w:cs="Arial"/>
        </w:rPr>
        <w:t xml:space="preserve">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respectively), and nitric acid (HNO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).</w:t>
      </w:r>
    </w:p>
    <w:p w14:paraId="3CE9251D" w14:textId="37BE5C28" w:rsidR="00A32F75" w:rsidRDefault="00A32F75" w:rsidP="00A32F75">
      <w:pPr>
        <w:rPr>
          <w:rFonts w:ascii="Arial" w:hAnsi="Arial" w:cs="Arial"/>
        </w:rPr>
      </w:pPr>
      <w:r>
        <w:rPr>
          <w:rFonts w:ascii="Arial" w:hAnsi="Arial" w:cs="Arial"/>
        </w:rPr>
        <w:t>When acid rain falls on historic buildings made of marble, it causes t</w:t>
      </w:r>
      <w:r w:rsidR="000D6629">
        <w:rPr>
          <w:rFonts w:ascii="Arial" w:hAnsi="Arial" w:cs="Arial"/>
        </w:rPr>
        <w:t>hem to dissolve.</w:t>
      </w:r>
    </w:p>
    <w:p w14:paraId="3CE9251E" w14:textId="45647799" w:rsidR="00A32F75" w:rsidRPr="00C42164" w:rsidRDefault="00A32F75" w:rsidP="00A32F75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</w:r>
      <w:r w:rsidR="007B2FBE">
        <w:rPr>
          <w:rFonts w:ascii="Arial" w:hAnsi="Arial" w:cs="Arial"/>
        </w:rPr>
        <w:t>Write a balanced equation, including states, for the reaction of nitric acid (HNO</w:t>
      </w:r>
      <w:r w:rsidR="007B2FBE">
        <w:rPr>
          <w:rFonts w:ascii="Arial" w:hAnsi="Arial" w:cs="Arial"/>
          <w:vertAlign w:val="subscript"/>
        </w:rPr>
        <w:t>3</w:t>
      </w:r>
      <w:r w:rsidR="007B2FBE">
        <w:rPr>
          <w:rFonts w:ascii="Arial" w:hAnsi="Arial" w:cs="Arial"/>
        </w:rPr>
        <w:t>) reacting with marble (CaCO</w:t>
      </w:r>
      <w:r w:rsidR="007B2FBE">
        <w:rPr>
          <w:rFonts w:ascii="Arial" w:hAnsi="Arial" w:cs="Arial"/>
          <w:vertAlign w:val="subscript"/>
        </w:rPr>
        <w:t>3</w:t>
      </w:r>
      <w:r w:rsidR="007B2FBE">
        <w:rPr>
          <w:rFonts w:ascii="Arial" w:hAnsi="Arial" w:cs="Arial"/>
        </w:rPr>
        <w:t>).</w:t>
      </w:r>
      <w:r w:rsidR="007B2FBE">
        <w:rPr>
          <w:rFonts w:ascii="Arial" w:hAnsi="Arial" w:cs="Arial"/>
        </w:rPr>
        <w:tab/>
      </w:r>
      <w:r w:rsidR="007B2FBE">
        <w:rPr>
          <w:rFonts w:ascii="Arial" w:hAnsi="Arial" w:cs="Arial"/>
        </w:rPr>
        <w:tab/>
      </w:r>
      <w:r w:rsidR="007B2FB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14:paraId="3CE9251F" w14:textId="0B4DB110" w:rsidR="00A32F75" w:rsidRPr="000D6629" w:rsidRDefault="0033509C" w:rsidP="002C5EF0">
      <w:pPr>
        <w:spacing w:before="240"/>
        <w:ind w:right="-319" w:firstLine="720"/>
        <w:rPr>
          <w:rFonts w:ascii="Arial" w:hAnsi="Arial" w:cs="Arial"/>
        </w:rPr>
      </w:pPr>
      <w:r>
        <w:rPr>
          <w:rFonts w:ascii="Times New Roman" w:hAnsi="Times New Roman" w:cs="Times New Roman"/>
          <w:b/>
        </w:rPr>
        <w:t>2</w:t>
      </w:r>
      <w:r w:rsidR="000D6629" w:rsidRPr="000D6629">
        <w:rPr>
          <w:rFonts w:ascii="Times New Roman" w:hAnsi="Times New Roman" w:cs="Times New Roman"/>
          <w:b/>
        </w:rPr>
        <w:t>H</w:t>
      </w:r>
      <w:r w:rsidR="007B2FBE">
        <w:rPr>
          <w:rFonts w:ascii="Times New Roman" w:hAnsi="Times New Roman" w:cs="Times New Roman"/>
          <w:b/>
        </w:rPr>
        <w:t>N</w:t>
      </w:r>
      <w:r w:rsidR="000D6629" w:rsidRPr="000D6629">
        <w:rPr>
          <w:rFonts w:ascii="Times New Roman" w:hAnsi="Times New Roman" w:cs="Times New Roman"/>
          <w:b/>
        </w:rPr>
        <w:t>O</w:t>
      </w:r>
      <w:r w:rsidR="007B2FBE">
        <w:rPr>
          <w:rFonts w:ascii="Times New Roman" w:hAnsi="Times New Roman" w:cs="Times New Roman"/>
          <w:b/>
          <w:vertAlign w:val="subscript"/>
        </w:rPr>
        <w:t>3</w:t>
      </w:r>
      <w:r w:rsidR="002C5EF0">
        <w:rPr>
          <w:rFonts w:ascii="Times New Roman" w:hAnsi="Times New Roman" w:cs="Times New Roman"/>
          <w:b/>
        </w:rPr>
        <w:t xml:space="preserve"> (</w:t>
      </w:r>
      <w:proofErr w:type="spellStart"/>
      <w:r w:rsidR="002C5EF0">
        <w:rPr>
          <w:rFonts w:ascii="Times New Roman" w:hAnsi="Times New Roman" w:cs="Times New Roman"/>
          <w:b/>
        </w:rPr>
        <w:t>aq</w:t>
      </w:r>
      <w:proofErr w:type="spellEnd"/>
      <w:r w:rsidR="000D6629" w:rsidRPr="000D6629">
        <w:rPr>
          <w:rFonts w:ascii="Times New Roman" w:hAnsi="Times New Roman" w:cs="Times New Roman"/>
          <w:b/>
        </w:rPr>
        <w:t>) + CaCO</w:t>
      </w:r>
      <w:r w:rsidR="000D6629" w:rsidRPr="000D6629">
        <w:rPr>
          <w:rFonts w:ascii="Times New Roman" w:hAnsi="Times New Roman" w:cs="Times New Roman"/>
          <w:b/>
          <w:vertAlign w:val="subscript"/>
        </w:rPr>
        <w:t>3</w:t>
      </w:r>
      <w:r w:rsidR="000D6629" w:rsidRPr="000D6629">
        <w:rPr>
          <w:rFonts w:ascii="Times New Roman" w:hAnsi="Times New Roman" w:cs="Times New Roman"/>
          <w:b/>
        </w:rPr>
        <w:t xml:space="preserve"> (s)</w:t>
      </w:r>
      <w:r w:rsidR="000D6629">
        <w:rPr>
          <w:rFonts w:ascii="Arial" w:hAnsi="Arial" w:cs="Arial"/>
        </w:rPr>
        <w:t xml:space="preserve"> </w:t>
      </w:r>
      <w:r w:rsidR="000D6629">
        <w:rPr>
          <w:rFonts w:ascii="Times New Roman" w:hAnsi="Times New Roman" w:cs="Times New Roman"/>
          <w:b/>
          <w:sz w:val="24"/>
          <w:szCs w:val="24"/>
        </w:rPr>
        <w:t xml:space="preserve">→ </w:t>
      </w:r>
      <w:r w:rsidR="000D6629" w:rsidRPr="009706EF">
        <w:rPr>
          <w:rFonts w:ascii="Times New Roman" w:hAnsi="Times New Roman" w:cs="Times New Roman"/>
          <w:b/>
          <w:sz w:val="24"/>
          <w:szCs w:val="24"/>
        </w:rPr>
        <w:t>CO</w:t>
      </w:r>
      <w:r w:rsidR="000D662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338E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D6629">
        <w:rPr>
          <w:rFonts w:ascii="Times New Roman" w:hAnsi="Times New Roman" w:cs="Times New Roman"/>
          <w:b/>
          <w:sz w:val="24"/>
          <w:szCs w:val="24"/>
        </w:rPr>
        <w:t>(g</w:t>
      </w:r>
      <w:r w:rsidR="000D6629" w:rsidRPr="009706EF">
        <w:rPr>
          <w:rFonts w:ascii="Times New Roman" w:hAnsi="Times New Roman" w:cs="Times New Roman"/>
          <w:b/>
          <w:sz w:val="24"/>
          <w:szCs w:val="24"/>
        </w:rPr>
        <w:t xml:space="preserve">) + </w:t>
      </w:r>
      <w:r w:rsidR="000D6629">
        <w:rPr>
          <w:rFonts w:ascii="Times New Roman" w:hAnsi="Times New Roman" w:cs="Times New Roman"/>
          <w:b/>
          <w:sz w:val="24"/>
          <w:szCs w:val="24"/>
        </w:rPr>
        <w:t>Ca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C338E6">
        <w:rPr>
          <w:rFonts w:ascii="Times New Roman" w:hAnsi="Times New Roman" w:cs="Times New Roman"/>
          <w:b/>
          <w:sz w:val="24"/>
          <w:szCs w:val="24"/>
        </w:rPr>
        <w:t>N</w:t>
      </w:r>
      <w:r w:rsidR="000D6629">
        <w:rPr>
          <w:rFonts w:ascii="Times New Roman" w:hAnsi="Times New Roman" w:cs="Times New Roman"/>
          <w:b/>
          <w:sz w:val="24"/>
          <w:szCs w:val="24"/>
        </w:rPr>
        <w:t>O</w:t>
      </w:r>
      <w:r w:rsidR="00C338E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33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338E6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0D6629">
        <w:rPr>
          <w:rFonts w:ascii="Times New Roman" w:hAnsi="Times New Roman" w:cs="Times New Roman"/>
          <w:b/>
          <w:sz w:val="24"/>
          <w:szCs w:val="24"/>
        </w:rPr>
        <w:t xml:space="preserve">) + </w:t>
      </w:r>
      <w:r w:rsidR="000D6629" w:rsidRPr="009706EF">
        <w:rPr>
          <w:rFonts w:ascii="Times New Roman" w:hAnsi="Times New Roman" w:cs="Times New Roman"/>
          <w:b/>
          <w:sz w:val="24"/>
          <w:szCs w:val="24"/>
        </w:rPr>
        <w:t>H</w:t>
      </w:r>
      <w:r w:rsidR="000D6629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D6629" w:rsidRPr="009706EF">
        <w:rPr>
          <w:rFonts w:ascii="Times New Roman" w:hAnsi="Times New Roman" w:cs="Times New Roman"/>
          <w:b/>
          <w:sz w:val="24"/>
          <w:szCs w:val="24"/>
        </w:rPr>
        <w:t>O</w:t>
      </w:r>
      <w:r w:rsidR="00C338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629" w:rsidRPr="009706EF">
        <w:rPr>
          <w:rFonts w:ascii="Times New Roman" w:hAnsi="Times New Roman" w:cs="Times New Roman"/>
          <w:b/>
          <w:sz w:val="24"/>
          <w:szCs w:val="24"/>
        </w:rPr>
        <w:t>(l)</w:t>
      </w:r>
    </w:p>
    <w:p w14:paraId="3CE92520" w14:textId="77777777" w:rsidR="00E15AEE" w:rsidRPr="005545DC" w:rsidRDefault="00E15AEE" w:rsidP="005545DC">
      <w:pPr>
        <w:rPr>
          <w:rFonts w:ascii="Times New Roman" w:hAnsi="Times New Roman" w:cs="Times New Roman"/>
          <w:sz w:val="24"/>
          <w:szCs w:val="24"/>
        </w:rPr>
      </w:pPr>
    </w:p>
    <w:p w14:paraId="3CE92521" w14:textId="77777777" w:rsidR="005545DC" w:rsidRDefault="005545DC" w:rsidP="005545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teacher keeps fish in a 50.0 litre tank outside the classroom which is at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at night but rises to 20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during the day. </w:t>
      </w:r>
    </w:p>
    <w:p w14:paraId="3CE92522" w14:textId="77777777" w:rsidR="005545DC" w:rsidRDefault="005545DC" w:rsidP="005545DC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  <w:t>Using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graph, estimate the volume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that would have been absorbed into the fish tank at night time.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(4</w:t>
      </w:r>
      <w:r w:rsidRPr="00E15AEE">
        <w:rPr>
          <w:rFonts w:ascii="Arial" w:hAnsi="Arial" w:cs="Arial"/>
        </w:rPr>
        <w:t xml:space="preserve"> marks)</w:t>
      </w:r>
    </w:p>
    <w:p w14:paraId="3CE92523" w14:textId="77777777" w:rsidR="00E15AEE" w:rsidRPr="00E15AEE" w:rsidRDefault="00E15AEE" w:rsidP="00E15AEE">
      <w:pPr>
        <w:pStyle w:val="ListParagraph"/>
        <w:spacing w:after="0"/>
        <w:ind w:hanging="720"/>
        <w:rPr>
          <w:rFonts w:ascii="Arial" w:hAnsi="Arial" w:cs="Arial"/>
        </w:rPr>
      </w:pPr>
      <w:r w:rsidRPr="00E15AEE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E92524" w14:textId="71B35C7F" w:rsidR="00381335" w:rsidRDefault="00F1201B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F1201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00DCC65D" wp14:editId="06FB700C">
                <wp:simplePos x="0" y="0"/>
                <wp:positionH relativeFrom="column">
                  <wp:posOffset>5279529</wp:posOffset>
                </wp:positionH>
                <wp:positionV relativeFrom="paragraph">
                  <wp:posOffset>115229</wp:posOffset>
                </wp:positionV>
                <wp:extent cx="357851" cy="1404620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6396D" w14:textId="1F09E960" w:rsidR="00F1201B" w:rsidRDefault="00F1201B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CC65D" id="_x0000_s1229" type="#_x0000_t202" style="position:absolute;left:0;text-align:left;margin-left:415.7pt;margin-top:9.05pt;width:28.2pt;height:110.6pt;z-index:252085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" stroked="f">
                <v:textbox style="mso-fit-shape-to-text:t">
                  <w:txbxContent>
                    <w:p w14:paraId="1F96396D" w14:textId="1F09E960" w:rsidR="00F1201B" w:rsidRDefault="00F1201B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E15AEE">
        <w:rPr>
          <w:rFonts w:ascii="Arial" w:hAnsi="Arial" w:cs="Arial"/>
        </w:rPr>
        <w:t xml:space="preserve">- </w:t>
      </w:r>
      <w:r w:rsidR="00381335"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45DC">
        <w:rPr>
          <w:rFonts w:ascii="Times New Roman" w:hAnsi="Times New Roman" w:cs="Times New Roman"/>
          <w:b/>
          <w:sz w:val="24"/>
          <w:szCs w:val="24"/>
        </w:rPr>
        <w:t>At 10</w:t>
      </w:r>
      <w:r w:rsidR="005545D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5545DC">
        <w:rPr>
          <w:rFonts w:ascii="Times New Roman" w:hAnsi="Times New Roman" w:cs="Times New Roman"/>
          <w:b/>
          <w:sz w:val="24"/>
          <w:szCs w:val="24"/>
        </w:rPr>
        <w:t xml:space="preserve"> C 0.24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 w:rsidR="005545DC"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120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14:paraId="3CE92525" w14:textId="708312DD" w:rsidR="005545DC" w:rsidRDefault="005545DC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At 20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0.17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85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14:paraId="3CE92526" w14:textId="2FE3E405" w:rsidR="001B16CF" w:rsidRPr="00E15AEE" w:rsidRDefault="00F1201B" w:rsidP="009C7BF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d</w:t>
      </w:r>
      <w:r w:rsidR="001B16CF">
        <w:rPr>
          <w:rFonts w:ascii="Times New Roman" w:hAnsi="Times New Roman" w:cs="Times New Roman"/>
          <w:b/>
          <w:sz w:val="24"/>
          <w:szCs w:val="24"/>
        </w:rPr>
        <w:t>ifference in mass absorbed = 120 – 85 = 35 g</w:t>
      </w:r>
      <w:r>
        <w:rPr>
          <w:rFonts w:ascii="Times New Roman" w:hAnsi="Times New Roman" w:cs="Times New Roman"/>
          <w:b/>
          <w:sz w:val="24"/>
          <w:szCs w:val="24"/>
        </w:rPr>
        <w:tab/>
        <w:t>(1)</w:t>
      </w:r>
    </w:p>
    <w:p w14:paraId="3CE92527" w14:textId="62308C9A" w:rsidR="00575822" w:rsidRPr="00E15AEE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n(</w:t>
      </w:r>
      <w:proofErr w:type="gramEnd"/>
      <w:r w:rsidR="00575822"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>) = m/M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= 35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/44.01 = </w:t>
      </w:r>
      <w:r w:rsidR="001B16CF">
        <w:rPr>
          <w:rFonts w:ascii="Times New Roman" w:hAnsi="Times New Roman" w:cs="Times New Roman"/>
          <w:b/>
          <w:sz w:val="24"/>
          <w:szCs w:val="24"/>
        </w:rPr>
        <w:t>0.7953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="00F1201B">
        <w:rPr>
          <w:rFonts w:ascii="Times New Roman" w:hAnsi="Times New Roman" w:cs="Times New Roman"/>
          <w:b/>
          <w:sz w:val="24"/>
          <w:szCs w:val="24"/>
        </w:rPr>
        <w:tab/>
        <w:t>(1)</w:t>
      </w:r>
    </w:p>
    <w:p w14:paraId="3CE92528" w14:textId="21C94CE7" w:rsidR="00575822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V(</w:t>
      </w:r>
      <w:proofErr w:type="gramEnd"/>
      <w:r w:rsidR="00575822"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) = 22.71 x </w:t>
      </w:r>
      <w:r w:rsidR="00F1201B">
        <w:rPr>
          <w:rFonts w:ascii="Times New Roman" w:hAnsi="Times New Roman" w:cs="Times New Roman"/>
          <w:b/>
          <w:sz w:val="24"/>
          <w:szCs w:val="24"/>
        </w:rPr>
        <w:t>0.7953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= 18.1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="00F1201B">
        <w:rPr>
          <w:rFonts w:ascii="Times New Roman" w:hAnsi="Times New Roman" w:cs="Times New Roman"/>
          <w:b/>
          <w:sz w:val="24"/>
          <w:szCs w:val="24"/>
        </w:rPr>
        <w:tab/>
        <w:t>(1)</w:t>
      </w:r>
    </w:p>
    <w:p w14:paraId="3CE92529" w14:textId="77777777" w:rsidR="00E15AEE" w:rsidRPr="00E15AEE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1803"/>
        <w:gridCol w:w="2020"/>
      </w:tblGrid>
      <w:tr w:rsidR="00E15AEE" w:rsidRPr="00A50C71" w14:paraId="3CE9252C" w14:textId="77777777" w:rsidTr="00A50C71">
        <w:trPr>
          <w:trHeight w:val="243"/>
        </w:trPr>
        <w:tc>
          <w:tcPr>
            <w:tcW w:w="1803" w:type="dxa"/>
          </w:tcPr>
          <w:p w14:paraId="3CE9252A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Alkane</w:t>
            </w:r>
          </w:p>
        </w:tc>
        <w:tc>
          <w:tcPr>
            <w:tcW w:w="2020" w:type="dxa"/>
          </w:tcPr>
          <w:p w14:paraId="3CE9252B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Boiling point (</w:t>
            </w:r>
            <w:proofErr w:type="spellStart"/>
            <w:r w:rsidRPr="00A50C71">
              <w:rPr>
                <w:rFonts w:ascii="Arial" w:hAnsi="Arial" w:cs="Arial"/>
                <w:sz w:val="18"/>
                <w:vertAlign w:val="superscript"/>
              </w:rPr>
              <w:t>o</w:t>
            </w:r>
            <w:r w:rsidRPr="00A50C71">
              <w:rPr>
                <w:rFonts w:ascii="Arial" w:hAnsi="Arial" w:cs="Arial"/>
                <w:sz w:val="18"/>
              </w:rPr>
              <w:t>C</w:t>
            </w:r>
            <w:proofErr w:type="spellEnd"/>
            <w:r w:rsidRPr="00A50C71">
              <w:rPr>
                <w:rFonts w:ascii="Arial" w:hAnsi="Arial" w:cs="Arial"/>
                <w:sz w:val="18"/>
              </w:rPr>
              <w:t>)</w:t>
            </w:r>
          </w:p>
        </w:tc>
      </w:tr>
      <w:tr w:rsidR="00E15AEE" w:rsidRPr="00A50C71" w14:paraId="3CE9252F" w14:textId="77777777" w:rsidTr="00A50C71">
        <w:trPr>
          <w:trHeight w:val="243"/>
        </w:trPr>
        <w:tc>
          <w:tcPr>
            <w:tcW w:w="1803" w:type="dxa"/>
          </w:tcPr>
          <w:p w14:paraId="3CE9252D" w14:textId="77777777"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</w:p>
        </w:tc>
        <w:tc>
          <w:tcPr>
            <w:tcW w:w="2020" w:type="dxa"/>
          </w:tcPr>
          <w:p w14:paraId="3CE9252E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-162</w:t>
            </w:r>
          </w:p>
        </w:tc>
      </w:tr>
      <w:tr w:rsidR="00E15AEE" w:rsidRPr="00A50C71" w14:paraId="3CE92532" w14:textId="77777777" w:rsidTr="00A50C71">
        <w:trPr>
          <w:trHeight w:val="232"/>
        </w:trPr>
        <w:tc>
          <w:tcPr>
            <w:tcW w:w="1803" w:type="dxa"/>
          </w:tcPr>
          <w:p w14:paraId="3CE92530" w14:textId="77777777"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2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6</w:t>
            </w:r>
          </w:p>
        </w:tc>
        <w:tc>
          <w:tcPr>
            <w:tcW w:w="2020" w:type="dxa"/>
          </w:tcPr>
          <w:p w14:paraId="3CE92531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-89</w:t>
            </w:r>
          </w:p>
        </w:tc>
      </w:tr>
      <w:tr w:rsidR="00E15AEE" w:rsidRPr="00A50C71" w14:paraId="3CE92535" w14:textId="77777777" w:rsidTr="00A50C71">
        <w:trPr>
          <w:trHeight w:val="243"/>
        </w:trPr>
        <w:tc>
          <w:tcPr>
            <w:tcW w:w="1803" w:type="dxa"/>
          </w:tcPr>
          <w:p w14:paraId="3CE92533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3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8</w:t>
            </w:r>
          </w:p>
        </w:tc>
        <w:tc>
          <w:tcPr>
            <w:tcW w:w="2020" w:type="dxa"/>
          </w:tcPr>
          <w:p w14:paraId="3CE92534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-42</w:t>
            </w:r>
          </w:p>
        </w:tc>
      </w:tr>
      <w:tr w:rsidR="00E15AEE" w:rsidRPr="00A50C71" w14:paraId="3CE92538" w14:textId="77777777" w:rsidTr="00A50C71">
        <w:trPr>
          <w:trHeight w:val="243"/>
        </w:trPr>
        <w:tc>
          <w:tcPr>
            <w:tcW w:w="1803" w:type="dxa"/>
          </w:tcPr>
          <w:p w14:paraId="3CE92536" w14:textId="77777777"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10</w:t>
            </w:r>
          </w:p>
        </w:tc>
        <w:tc>
          <w:tcPr>
            <w:tcW w:w="2020" w:type="dxa"/>
          </w:tcPr>
          <w:p w14:paraId="3CE92537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-0.5</w:t>
            </w:r>
          </w:p>
        </w:tc>
      </w:tr>
      <w:tr w:rsidR="00E15AEE" w:rsidRPr="00A50C71" w14:paraId="3CE9253B" w14:textId="77777777" w:rsidTr="00A50C71">
        <w:trPr>
          <w:trHeight w:val="243"/>
        </w:trPr>
        <w:tc>
          <w:tcPr>
            <w:tcW w:w="1803" w:type="dxa"/>
          </w:tcPr>
          <w:p w14:paraId="3CE92539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5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12</w:t>
            </w:r>
          </w:p>
        </w:tc>
        <w:tc>
          <w:tcPr>
            <w:tcW w:w="2020" w:type="dxa"/>
          </w:tcPr>
          <w:p w14:paraId="3CE9253A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 36</w:t>
            </w:r>
          </w:p>
        </w:tc>
      </w:tr>
    </w:tbl>
    <w:p w14:paraId="3CE9253C" w14:textId="77777777" w:rsidR="00E15AEE" w:rsidRPr="00714FE4" w:rsidRDefault="00E15AEE" w:rsidP="00E15A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35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 marks)</w:t>
      </w:r>
    </w:p>
    <w:p w14:paraId="3CE9253D" w14:textId="77777777" w:rsidR="00E15AEE" w:rsidRPr="00714FE4" w:rsidRDefault="00E15AEE" w:rsidP="00E15AEE">
      <w:pPr>
        <w:rPr>
          <w:rFonts w:ascii="Arial" w:hAnsi="Arial" w:cs="Arial"/>
          <w:b/>
        </w:rPr>
      </w:pPr>
    </w:p>
    <w:p w14:paraId="3CE9253E" w14:textId="77777777" w:rsidR="00E15AEE" w:rsidRPr="00F5212A" w:rsidRDefault="00E15AEE" w:rsidP="00E15AEE">
      <w:pPr>
        <w:rPr>
          <w:rFonts w:ascii="Arial" w:hAnsi="Arial" w:cs="Arial"/>
        </w:rPr>
      </w:pPr>
    </w:p>
    <w:p w14:paraId="3CE9253F" w14:textId="77777777" w:rsidR="00E15AEE" w:rsidRDefault="00E15AEE" w:rsidP="00E15AEE">
      <w:pPr>
        <w:rPr>
          <w:rFonts w:ascii="Arial" w:hAnsi="Arial" w:cs="Arial"/>
          <w:b/>
        </w:rPr>
      </w:pPr>
    </w:p>
    <w:p w14:paraId="3CE92540" w14:textId="77777777" w:rsidR="00A50C71" w:rsidRDefault="00A50C71" w:rsidP="00E15AEE">
      <w:pPr>
        <w:rPr>
          <w:rFonts w:ascii="Arial" w:hAnsi="Arial" w:cs="Arial"/>
          <w:b/>
        </w:rPr>
      </w:pPr>
    </w:p>
    <w:p w14:paraId="3CE92541" w14:textId="77777777" w:rsidR="00E15AEE" w:rsidRPr="00F5212A" w:rsidRDefault="00E15AEE" w:rsidP="00E15AEE">
      <w:pPr>
        <w:rPr>
          <w:rFonts w:ascii="Arial" w:hAnsi="Arial" w:cs="Arial"/>
        </w:rPr>
      </w:pPr>
      <w:r w:rsidRPr="00F5212A">
        <w:rPr>
          <w:rFonts w:ascii="Arial" w:hAnsi="Arial" w:cs="Arial"/>
        </w:rPr>
        <w:t>Above is a table of boiling points of some alkanes.</w:t>
      </w:r>
    </w:p>
    <w:p w14:paraId="3CE92542" w14:textId="77777777" w:rsidR="00E15AEE" w:rsidRPr="00F5212A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</w:rPr>
      </w:pPr>
      <w:r w:rsidRPr="00F5212A">
        <w:rPr>
          <w:rFonts w:ascii="Arial" w:hAnsi="Arial" w:cs="Arial"/>
        </w:rPr>
        <w:t xml:space="preserve">Name the intermolecular force that is responsible for the rise in boiling points seen </w:t>
      </w:r>
      <w:proofErr w:type="gramStart"/>
      <w:r>
        <w:rPr>
          <w:rFonts w:ascii="Arial" w:hAnsi="Arial" w:cs="Arial"/>
        </w:rPr>
        <w:tab/>
        <w:t xml:space="preserve">  </w:t>
      </w:r>
      <w:r w:rsidRPr="00F5212A">
        <w:rPr>
          <w:rFonts w:ascii="Arial" w:hAnsi="Arial" w:cs="Arial"/>
        </w:rPr>
        <w:t>(</w:t>
      </w:r>
      <w:proofErr w:type="gramEnd"/>
      <w:r w:rsidRPr="00F5212A">
        <w:rPr>
          <w:rFonts w:ascii="Arial" w:hAnsi="Arial" w:cs="Arial"/>
        </w:rPr>
        <w:t>1 mark)</w:t>
      </w:r>
    </w:p>
    <w:p w14:paraId="3CE92543" w14:textId="77777777" w:rsidR="00E15AEE" w:rsidRDefault="00E15AEE" w:rsidP="00A50C71">
      <w:pPr>
        <w:rPr>
          <w:rFonts w:ascii="Times New Roman" w:hAnsi="Times New Roman" w:cs="Times New Roman"/>
          <w:sz w:val="24"/>
          <w:szCs w:val="24"/>
        </w:rPr>
      </w:pPr>
    </w:p>
    <w:p w14:paraId="3CE92544" w14:textId="77777777" w:rsidR="004F6696" w:rsidRDefault="00E15AEE" w:rsidP="00300F14">
      <w:p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6696" w:rsidRPr="00E15AEE">
        <w:rPr>
          <w:rFonts w:ascii="Times New Roman" w:hAnsi="Times New Roman" w:cs="Times New Roman"/>
          <w:b/>
          <w:sz w:val="24"/>
          <w:szCs w:val="24"/>
        </w:rPr>
        <w:t>Dispersion forces.</w:t>
      </w:r>
    </w:p>
    <w:p w14:paraId="3CE92545" w14:textId="77777777" w:rsidR="00E15AEE" w:rsidRPr="00E15AEE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284"/>
        <w:rPr>
          <w:rFonts w:ascii="Arial" w:hAnsi="Arial" w:cs="Arial"/>
        </w:rPr>
      </w:pPr>
      <w:r w:rsidRPr="00E15AEE">
        <w:rPr>
          <w:rFonts w:ascii="Arial" w:hAnsi="Arial" w:cs="Arial"/>
        </w:rPr>
        <w:t>Explain, using diagrams, how t</w:t>
      </w:r>
      <w:r w:rsidR="00D81C79">
        <w:rPr>
          <w:rFonts w:ascii="Arial" w:hAnsi="Arial" w:cs="Arial"/>
        </w:rPr>
        <w:t>his intermolecular force arises which</w:t>
      </w:r>
      <w:r w:rsidRPr="00E15AEE">
        <w:rPr>
          <w:rFonts w:ascii="Arial" w:hAnsi="Arial" w:cs="Arial"/>
        </w:rPr>
        <w:t xml:space="preserve"> </w:t>
      </w:r>
      <w:r w:rsidR="00D81C79">
        <w:rPr>
          <w:rFonts w:ascii="Arial" w:hAnsi="Arial" w:cs="Arial"/>
        </w:rPr>
        <w:t>allows</w:t>
      </w:r>
      <w:r w:rsidR="00E64A02">
        <w:rPr>
          <w:rFonts w:ascii="Arial" w:hAnsi="Arial" w:cs="Arial"/>
        </w:rPr>
        <w:t xml:space="preserve"> one non-polar molecule to be </w:t>
      </w:r>
      <w:r w:rsidRPr="00E15AEE">
        <w:rPr>
          <w:rFonts w:ascii="Arial" w:hAnsi="Arial" w:cs="Arial"/>
        </w:rPr>
        <w:t>attracted to another non-polar molecule.</w:t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  <w:t xml:space="preserve">  </w:t>
      </w:r>
      <w:r w:rsidRPr="00E15AEE">
        <w:rPr>
          <w:rFonts w:ascii="Arial" w:hAnsi="Arial" w:cs="Arial"/>
        </w:rPr>
        <w:t>(3 marks)</w:t>
      </w:r>
    </w:p>
    <w:p w14:paraId="3CE92546" w14:textId="77777777" w:rsidR="00E15AEE" w:rsidRDefault="00E15AEE" w:rsidP="00300F14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CE92547" w14:textId="77777777" w:rsidR="00300F14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szCs w:val="22"/>
        </w:rPr>
      </w:pPr>
      <w:r w:rsidRPr="00E15AEE">
        <w:rPr>
          <w:rFonts w:ascii="Times New Roman" w:hAnsi="Times New Roman"/>
          <w:b/>
          <w:szCs w:val="22"/>
        </w:rPr>
        <w:t xml:space="preserve">Dispersion forces are caused by an </w:t>
      </w:r>
      <w:r w:rsidRPr="00C82530">
        <w:rPr>
          <w:rFonts w:ascii="Times New Roman" w:hAnsi="Times New Roman"/>
          <w:b/>
          <w:color w:val="FF0000"/>
          <w:szCs w:val="22"/>
        </w:rPr>
        <w:t>attraction between temporary molecular dipoles</w:t>
      </w:r>
      <w:r w:rsidRPr="00C82530">
        <w:rPr>
          <w:rFonts w:ascii="Times New Roman" w:hAnsi="Times New Roman"/>
          <w:color w:val="FF0000"/>
          <w:szCs w:val="22"/>
        </w:rPr>
        <w:t xml:space="preserve"> </w:t>
      </w:r>
    </w:p>
    <w:p w14:paraId="3CE92548" w14:textId="77777777" w:rsidR="00300F14" w:rsidRDefault="00300F14" w:rsidP="00300F14">
      <w:pPr>
        <w:pStyle w:val="BodyTextIndent2"/>
        <w:ind w:left="426" w:firstLine="0"/>
        <w:jc w:val="both"/>
        <w:rPr>
          <w:rFonts w:ascii="Times New Roman" w:hAnsi="Times New Roman"/>
          <w:szCs w:val="22"/>
        </w:rPr>
      </w:pPr>
    </w:p>
    <w:p w14:paraId="3CE92549" w14:textId="77777777" w:rsidR="00300F14" w:rsidRPr="00E15AEE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szCs w:val="22"/>
        </w:rPr>
        <w:t xml:space="preserve">These are formed because of the unequal distribution of electrons around </w:t>
      </w:r>
      <w:r w:rsidR="000308EB" w:rsidRPr="00E15AEE">
        <w:rPr>
          <w:rFonts w:ascii="Times New Roman" w:hAnsi="Times New Roman"/>
          <w:b/>
          <w:szCs w:val="22"/>
        </w:rPr>
        <w:t xml:space="preserve">atoms or molecules as there will be more electrons </w:t>
      </w:r>
      <w:r w:rsidR="000B4236">
        <w:rPr>
          <w:rFonts w:ascii="Times New Roman" w:hAnsi="Times New Roman"/>
          <w:b/>
          <w:szCs w:val="22"/>
        </w:rPr>
        <w:t>on</w:t>
      </w:r>
      <w:r w:rsidR="000308EB" w:rsidRPr="00E15AEE">
        <w:rPr>
          <w:rFonts w:ascii="Times New Roman" w:hAnsi="Times New Roman"/>
          <w:b/>
          <w:szCs w:val="22"/>
        </w:rPr>
        <w:t xml:space="preserve"> one side of the </w:t>
      </w:r>
      <w:r w:rsidR="000B4236">
        <w:rPr>
          <w:rFonts w:ascii="Times New Roman" w:hAnsi="Times New Roman"/>
          <w:b/>
          <w:szCs w:val="22"/>
        </w:rPr>
        <w:t>species</w:t>
      </w:r>
      <w:r w:rsidR="000308EB" w:rsidRPr="00E15AEE">
        <w:rPr>
          <w:rFonts w:ascii="Times New Roman" w:hAnsi="Times New Roman"/>
          <w:b/>
          <w:szCs w:val="22"/>
        </w:rPr>
        <w:t xml:space="preserve"> than the other for an instant.</w:t>
      </w:r>
    </w:p>
    <w:p w14:paraId="3CE9254A" w14:textId="77777777" w:rsidR="00300F14" w:rsidRPr="00E15AEE" w:rsidRDefault="00E15AEE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noProof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3CE926A1" wp14:editId="3CE926A2">
                <wp:simplePos x="0" y="0"/>
                <wp:positionH relativeFrom="column">
                  <wp:posOffset>-174429</wp:posOffset>
                </wp:positionH>
                <wp:positionV relativeFrom="paragraph">
                  <wp:posOffset>194337</wp:posOffset>
                </wp:positionV>
                <wp:extent cx="5352923" cy="1525270"/>
                <wp:effectExtent l="0" t="0" r="635" b="0"/>
                <wp:wrapNone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923" cy="1525270"/>
                          <a:chOff x="0" y="285750"/>
                          <a:chExt cx="5352923" cy="1525270"/>
                        </a:xfrm>
                      </wpg:grpSpPr>
                      <wps:wsp>
                        <wps:cNvPr id="793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800100" y="67945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Oval 781"/>
                        <wps:cNvSpPr>
                          <a:spLocks noChangeArrowheads="1"/>
                        </wps:cNvSpPr>
                        <wps:spPr bwMode="auto">
                          <a:xfrm>
                            <a:off x="889000" y="8572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920750" y="67310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795"/>
                        <wps:cNvSpPr>
                          <a:spLocks noChangeArrowheads="1"/>
                        </wps:cNvSpPr>
                        <wps:spPr bwMode="auto">
                          <a:xfrm>
                            <a:off x="774700" y="7937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796"/>
                        <wps:cNvSpPr>
                          <a:spLocks noChangeArrowheads="1"/>
                        </wps:cNvSpPr>
                        <wps:spPr bwMode="auto">
                          <a:xfrm>
                            <a:off x="984250" y="7683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Oval 834"/>
                        <wps:cNvSpPr>
                          <a:spLocks noChangeArrowheads="1"/>
                        </wps:cNvSpPr>
                        <wps:spPr bwMode="auto">
                          <a:xfrm>
                            <a:off x="609600" y="450850"/>
                            <a:ext cx="960120" cy="62103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835"/>
                        <wps:cNvSpPr>
                          <a:spLocks noChangeArrowheads="1"/>
                        </wps:cNvSpPr>
                        <wps:spPr bwMode="auto">
                          <a:xfrm>
                            <a:off x="546100" y="336550"/>
                            <a:ext cx="1245870" cy="83058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797"/>
                        <wps:cNvSpPr>
                          <a:spLocks noChangeArrowheads="1"/>
                        </wps:cNvSpPr>
                        <wps:spPr bwMode="auto">
                          <a:xfrm>
                            <a:off x="1771650" y="7556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1390650" y="5397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Oval 782"/>
                        <wps:cNvSpPr>
                          <a:spLocks noChangeArrowheads="1"/>
                        </wps:cNvSpPr>
                        <wps:spPr bwMode="auto">
                          <a:xfrm>
                            <a:off x="1460500" y="9715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8636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2E" w14:textId="77777777" w:rsidR="00061197" w:rsidRPr="005F3A40" w:rsidRDefault="00061197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9207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2F" w14:textId="77777777" w:rsidR="00061197" w:rsidRPr="005F3A40" w:rsidRDefault="00061197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8572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0" w14:textId="77777777" w:rsidR="00061197" w:rsidRPr="005F3A40" w:rsidRDefault="00061197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3683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1" w14:textId="77777777" w:rsidR="00061197" w:rsidRPr="005F3A40" w:rsidRDefault="00061197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7810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2" w14:textId="77777777" w:rsidR="00061197" w:rsidRPr="005F3A40" w:rsidRDefault="00061197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6731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3" w14:textId="77777777" w:rsidR="00061197" w:rsidRPr="005F3A40" w:rsidRDefault="00061197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299"/>
                        <wpg:cNvGrpSpPr>
                          <a:grpSpLocks/>
                        </wpg:cNvGrpSpPr>
                        <wpg:grpSpPr bwMode="auto">
                          <a:xfrm>
                            <a:off x="742950" y="1365250"/>
                            <a:ext cx="1066800" cy="445770"/>
                            <a:chOff x="2895" y="5057"/>
                            <a:chExt cx="1680" cy="702"/>
                          </a:xfrm>
                        </wpg:grpSpPr>
                        <wps:wsp>
                          <wps:cNvPr id="30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4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5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7150"/>
                            <a:ext cx="8229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6" w14:textId="77777777" w:rsidR="00061197" w:rsidRPr="00833602" w:rsidRDefault="00061197" w:rsidP="00300F14">
                              <w:pPr>
                                <w:rPr>
                                  <w:sz w:val="16"/>
                                </w:rPr>
                              </w:pPr>
                              <w:r w:rsidRPr="00833602">
                                <w:rPr>
                                  <w:sz w:val="16"/>
                                </w:rPr>
                                <w:t>Temporary dipole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8" name="Group 828"/>
                        <wpg:cNvGrpSpPr>
                          <a:grpSpLocks/>
                        </wpg:cNvGrpSpPr>
                        <wpg:grpSpPr bwMode="auto">
                          <a:xfrm>
                            <a:off x="2990850" y="33655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829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7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8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800"/>
                        <wpg:cNvGrpSpPr>
                          <a:grpSpLocks/>
                        </wpg:cNvGrpSpPr>
                        <wpg:grpSpPr bwMode="auto">
                          <a:xfrm>
                            <a:off x="3003550" y="5905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9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A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807"/>
                        <wpg:cNvGrpSpPr>
                          <a:grpSpLocks/>
                        </wpg:cNvGrpSpPr>
                        <wpg:grpSpPr bwMode="auto">
                          <a:xfrm>
                            <a:off x="3670300" y="5842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B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C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>
                          <a:grpSpLocks/>
                        </wpg:cNvGrpSpPr>
                        <wpg:grpSpPr bwMode="auto">
                          <a:xfrm>
                            <a:off x="2609850" y="8509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309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D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E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>
                          <a:grpSpLocks/>
                        </wpg:cNvGrpSpPr>
                        <wpg:grpSpPr bwMode="auto">
                          <a:xfrm>
                            <a:off x="3689350" y="93980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31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F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0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837"/>
                        <wpg:cNvGrpSpPr>
                          <a:grpSpLocks/>
                        </wpg:cNvGrpSpPr>
                        <wpg:grpSpPr bwMode="auto">
                          <a:xfrm>
                            <a:off x="4089400" y="2857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38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1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2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7" name="Straight Connector 7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2850" y="7175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Straight Connector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6550" y="4000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" name="Straight Connector 8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9750" y="3873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Straight Connector 7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1950" y="7747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Straight Connector 8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444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13" name="Group 813"/>
                        <wpg:cNvGrpSpPr>
                          <a:grpSpLocks/>
                        </wpg:cNvGrpSpPr>
                        <wpg:grpSpPr bwMode="auto">
                          <a:xfrm>
                            <a:off x="2368550" y="5778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14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3" w14:textId="77777777" w:rsidR="00061197" w:rsidRPr="00833602" w:rsidRDefault="00061197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4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070350" y="157480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45" w14:textId="77777777" w:rsidR="00061197" w:rsidRPr="00833602" w:rsidRDefault="00061197" w:rsidP="00300F14">
                              <w:pPr>
                                <w:rPr>
                                  <w:b/>
                                </w:rPr>
                              </w:pPr>
                              <w:r w:rsidRPr="00833602"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9" name="Group 819"/>
                        <wpg:cNvGrpSpPr>
                          <a:grpSpLocks/>
                        </wpg:cNvGrpSpPr>
                        <wpg:grpSpPr bwMode="auto">
                          <a:xfrm>
                            <a:off x="4445000" y="60960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820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6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" name="Group 769"/>
                        <wpg:cNvGrpSpPr>
                          <a:grpSpLocks/>
                        </wpg:cNvGrpSpPr>
                        <wpg:grpSpPr bwMode="auto">
                          <a:xfrm>
                            <a:off x="2387600" y="882650"/>
                            <a:ext cx="153035" cy="442595"/>
                            <a:chOff x="8451" y="5057"/>
                            <a:chExt cx="241" cy="697"/>
                          </a:xfrm>
                        </wpg:grpSpPr>
                        <wps:wsp>
                          <wps:cNvPr id="770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51" y="505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1" y="56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Line 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65" y="5285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4629150" y="133985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47" w14:textId="77777777" w:rsidR="00061197" w:rsidRPr="00833602" w:rsidRDefault="00061197" w:rsidP="00300F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4" name="Group 774"/>
                        <wpg:cNvGrpSpPr>
                          <a:grpSpLocks/>
                        </wpg:cNvGrpSpPr>
                        <wpg:grpSpPr bwMode="auto">
                          <a:xfrm>
                            <a:off x="3384550" y="89535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775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8" w14:textId="77777777" w:rsidR="00061197" w:rsidRPr="00833602" w:rsidRDefault="00061197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73" name="Straight Connector 7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3250" y="920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Straight Connector 7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7302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Straight Connector 7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7450" y="698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Straight Connector 7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2750" y="666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Straight Connector 3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03700" y="10223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4213733" y="1254760"/>
                            <a:ext cx="11391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49" w14:textId="77777777" w:rsidR="00061197" w:rsidRPr="00833602" w:rsidRDefault="00061197" w:rsidP="00300F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Weak average attractive force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Straight Connector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7571" y="126746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A1" id="Group 904" o:spid="_x0000_s1230" style="position:absolute;left:0;text-align:left;margin-left:-13.75pt;margin-top:15.3pt;width:421.5pt;height:120.1pt;z-index:251906048;mso-width-relative:margin;mso-height-relative:margin" coordorigin=",2857" coordsize="53529,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">
                <v:oval id="Oval 793" o:spid="_x0000_s1231" style="position:absolute;left:8001;top:679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" filled="f"/>
                <v:oval id="Oval 781" o:spid="_x0000_s1232" style="position:absolute;left:8890;top:857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" fillcolor="gray"/>
                <v:oval id="Oval 794" o:spid="_x0000_s1233" style="position:absolute;left:9207;top:673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" filled="f"/>
                <v:oval id="Oval 795" o:spid="_x0000_s1234" style="position:absolute;left:7747;top:793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" fillcolor="gray"/>
                <v:oval id="Oval 796" o:spid="_x0000_s1235" style="position:absolute;left:9842;top:768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" fillcolor="gray"/>
                <v:oval id="Oval 834" o:spid="_x0000_s1236" style="position:absolute;left:6096;top:4508;width:9601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" filled="f"/>
                <v:oval id="Oval 835" o:spid="_x0000_s1237" style="position:absolute;left:5461;top:3365;width:12458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" filled="f"/>
                <v:oval id="Oval 797" o:spid="_x0000_s1238" style="position:absolute;left:17716;top:7556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" fillcolor="black"/>
                <v:oval id="Oval 824" o:spid="_x0000_s1239" style="position:absolute;left:13906;top:5397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" fillcolor="black"/>
                <v:oval id="Oval 782" o:spid="_x0000_s1240" style="position:absolute;left:14605;top:9715;width:571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" fillcolor="black"/>
                <v:shape id="Text Box 783" o:spid="_x0000_s1241" type="#_x0000_t202" style="position:absolute;left:6858;top:8636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14:paraId="3CE9272E" w14:textId="77777777" w:rsidR="00061197" w:rsidRPr="005F3A40" w:rsidRDefault="00061197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4" o:spid="_x0000_s1242" type="#_x0000_t202" style="position:absolute;left:8191;top:9207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hB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yHcHzTDwCcvkHAAD//wMAUEsBAi0AFAAGAAgAAAAhANvh9svuAAAAhQEAABMAAAAAAAAAAAAA&#10;AAAAAAAAAFtDb250ZW50X1R5cGVzXS54bWxQSwECLQAUAAYACAAAACEAWvQsW78AAAAVAQAACwAA&#10;AAAAAAAAAAAAAAAfAQAAX3JlbHMvLnJlbHNQSwECLQAUAAYACAAAACEASPPYQcMAAADcAAAADwAA&#10;AAAAAAAAAAAAAAAHAgAAZHJzL2Rvd25yZXYueG1sUEsFBgAAAAADAAMAtwAAAPcCAAAAAA==&#10;" filled="f" stroked="f">
                  <v:textbox>
                    <w:txbxContent>
                      <w:p w14:paraId="3CE9272F" w14:textId="77777777" w:rsidR="00061197" w:rsidRPr="005F3A40" w:rsidRDefault="00061197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5" o:spid="_x0000_s1243" type="#_x0000_t202" style="position:absolute;left:9271;top:8572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<v:textbox>
                    <w:txbxContent>
                      <w:p w14:paraId="3CE92730" w14:textId="77777777" w:rsidR="00061197" w:rsidRPr="005F3A40" w:rsidRDefault="00061197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836" o:spid="_x0000_s1244" type="#_x0000_t202" style="position:absolute;left:13144;top:3683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<v:textbox>
                    <w:txbxContent>
                      <w:p w14:paraId="3CE92731" w14:textId="77777777" w:rsidR="00061197" w:rsidRPr="005F3A40" w:rsidRDefault="00061197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8" o:spid="_x0000_s1245" type="#_x0000_t202" style="position:absolute;left:13335;top:7810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14:paraId="3CE92732" w14:textId="77777777" w:rsidR="00061197" w:rsidRPr="005F3A40" w:rsidRDefault="00061197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9" o:spid="_x0000_s1246" type="#_x0000_t202" style="position:absolute;left:15811;top:6731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EC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eZLA75l4BOTyBwAA//8DAFBLAQItABQABgAIAAAAIQDb4fbL7gAAAIUBAAATAAAAAAAAAAAA&#10;AAAAAAAAAABbQ29udGVudF9UeXBlc10ueG1sUEsBAi0AFAAGAAgAAAAhAFr0LFu/AAAAFQEAAAsA&#10;AAAAAAAAAAAAAAAAHwEAAF9yZWxzLy5yZWxzUEsBAi0AFAAGAAgAAAAhACMr4QLEAAAA3AAAAA8A&#10;AAAAAAAAAAAAAAAABwIAAGRycy9kb3ducmV2LnhtbFBLBQYAAAAAAwADALcAAAD4AgAAAAA=&#10;" filled="f" stroked="f">
                  <v:textbox>
                    <w:txbxContent>
                      <w:p w14:paraId="3CE92733" w14:textId="77777777" w:rsidR="00061197" w:rsidRPr="005F3A40" w:rsidRDefault="00061197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group id="Group 299" o:spid="_x0000_s1247" style="position:absolute;left:7429;top:13652;width:10668;height:4458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Oval 19" o:spid="_x0000_s1248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" fillcolor="gray"/>
                  <v:oval id="Oval 20" o:spid="_x0000_s1249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" fillcolor="black"/>
                  <v:line id="Line 21" o:spid="_x0000_s1250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5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+FDTeF1Jh0BuXwCAAD//wMAUEsBAi0AFAAGAAgAAAAhANvh9svuAAAAhQEAABMAAAAAAAAAAAAA&#10;AAAAAAAAAFtDb250ZW50X1R5cGVzXS54bWxQSwECLQAUAAYACAAAACEAWvQsW78AAAAVAQAACwAA&#10;AAAAAAAAAAAAAAAfAQAAX3JlbHMvLnJlbHNQSwECLQAUAAYACAAAACEAZXqcecMAAADcAAAADwAA&#10;AAAAAAAAAAAAAAAHAgAAZHJzL2Rvd25yZXYueG1sUEsFBgAAAAADAAMAtwAAAPcCAAAAAA==&#10;" strokeweight="2.25pt"/>
                  <v:shape id="Text Box 22" o:spid="_x0000_s1251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<v:textbox>
                      <w:txbxContent>
                        <w:p w14:paraId="3CE92734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" o:spid="_x0000_s1252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<v:textbox>
                      <w:txbxContent>
                        <w:p w14:paraId="3CE92735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306" o:spid="_x0000_s1253" type="#_x0000_t202" style="position:absolute;top:13271;width:822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3CE92736" w14:textId="77777777" w:rsidR="00061197" w:rsidRPr="00833602" w:rsidRDefault="00061197" w:rsidP="00300F14">
                        <w:pPr>
                          <w:rPr>
                            <w:sz w:val="16"/>
                          </w:rPr>
                        </w:pPr>
                        <w:r w:rsidRPr="00833602">
                          <w:rPr>
                            <w:sz w:val="16"/>
                          </w:rPr>
                          <w:t>Temporary dipole</w:t>
                        </w:r>
                      </w:p>
                    </w:txbxContent>
                  </v:textbox>
                </v:shape>
                <v:group id="Group 828" o:spid="_x0000_s1254" style="position:absolute;left:29908;top:3365;width:6115;height:2311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<v:oval id="Oval 26" o:spid="_x0000_s1255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" fillcolor="gray"/>
                  <v:oval id="Oval 27" o:spid="_x0000_s1256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" fillcolor="black"/>
                  <v:line id="Line 28" o:spid="_x0000_s1257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" strokeweight="2.25pt"/>
                  <v:shape id="Text Box 29" o:spid="_x0000_s1258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<v:textbox>
                      <w:txbxContent>
                        <w:p w14:paraId="3CE92737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259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  <v:textbox>
                      <w:txbxContent>
                        <w:p w14:paraId="3CE92738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0" o:spid="_x0000_s1260" style="position:absolute;left:30035;top:5905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oval id="Oval 32" o:spid="_x0000_s1261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" fillcolor="gray"/>
                  <v:oval id="Oval 33" o:spid="_x0000_s1262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" fillcolor="black"/>
                  <v:line id="Line 34" o:spid="_x0000_s1263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" strokeweight="2.25pt"/>
                  <v:shape id="Text Box 35" o:spid="_x0000_s1264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  <v:textbox>
                      <w:txbxContent>
                        <w:p w14:paraId="3CE92739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6" o:spid="_x0000_s1265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<v:textbox>
                      <w:txbxContent>
                        <w:p w14:paraId="3CE9273A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7" o:spid="_x0000_s1266" style="position:absolute;left:36703;top:5842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oval id="Oval 38" o:spid="_x0000_s1267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" fillcolor="gray"/>
                  <v:oval id="Oval 39" o:spid="_x0000_s1268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" fillcolor="black"/>
                  <v:line id="Line 40" o:spid="_x0000_s1269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" strokeweight="2.25pt"/>
                  <v:shape id="Text Box 41" o:spid="_x0000_s1270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<v:textbox>
                      <w:txbxContent>
                        <w:p w14:paraId="3CE9273B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2" o:spid="_x0000_s1271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14:paraId="3CE9273C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08" o:spid="_x0000_s1272" style="position:absolute;left:26098;top:8509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oval id="Oval 44" o:spid="_x0000_s1273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" fillcolor="gray"/>
                  <v:oval id="Oval 45" o:spid="_x0000_s1274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" fillcolor="black"/>
                  <v:line id="Line 46" o:spid="_x0000_s1275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" strokeweight="2.25pt"/>
                  <v:shape id="Text Box 47" o:spid="_x0000_s1276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3CE9273D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8" o:spid="_x0000_s1277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v:textbox>
                      <w:txbxContent>
                        <w:p w14:paraId="3CE9273E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14" o:spid="_x0000_s1278" style="position:absolute;left:36893;top:9398;width:6115;height:2311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oval id="Oval 50" o:spid="_x0000_s1279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" fillcolor="gray"/>
                  <v:oval id="Oval 51" o:spid="_x0000_s1280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" fillcolor="black"/>
                  <v:line id="Line 52" o:spid="_x0000_s1281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Kk8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" strokeweight="2.25pt"/>
                  <v:shape id="Text Box 53" o:spid="_x0000_s1282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14:paraId="3CE9273F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54" o:spid="_x0000_s1283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<v:textbox>
                      <w:txbxContent>
                        <w:p w14:paraId="3CE92740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37" o:spid="_x0000_s1284" style="position:absolute;left:40894;top:2857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oval id="Oval 56" o:spid="_x0000_s1285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" fillcolor="gray"/>
                  <v:oval id="Oval 57" o:spid="_x0000_s1286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" fillcolor="black"/>
                  <v:line id="Line 58" o:spid="_x0000_s1287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" strokeweight="2.25pt"/>
                  <v:shape id="Text Box 59" o:spid="_x0000_s1288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UV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RAJ5n4hGQiwcAAAD//wMAUEsBAi0AFAAGAAgAAAAhANvh9svuAAAAhQEAABMAAAAAAAAAAAAA&#10;AAAAAAAAAFtDb250ZW50X1R5cGVzXS54bWxQSwECLQAUAAYACAAAACEAWvQsW78AAAAVAQAACwAA&#10;AAAAAAAAAAAAAAAfAQAAX3JlbHMvLnJlbHNQSwECLQAUAAYACAAAACEAVYlVFcMAAADcAAAADwAA&#10;AAAAAAAAAAAAAAAHAgAAZHJzL2Rvd25yZXYueG1sUEsFBgAAAAADAAMAtwAAAPcCAAAAAA==&#10;" filled="f" stroked="f">
                    <v:textbox>
                      <w:txbxContent>
                        <w:p w14:paraId="3CE92741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60" o:spid="_x0000_s1289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<v:textbox>
                      <w:txbxContent>
                        <w:p w14:paraId="3CE92742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87" o:spid="_x0000_s1290" style="position:absolute;flip:x;visibility:visible;mso-wrap-style:square" from="37528,7175" to="37604,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">
                  <v:stroke dashstyle="1 1"/>
                </v:line>
                <v:line id="Straight Connector 825" o:spid="_x0000_s1291" style="position:absolute;flip:x;visibility:visible;mso-wrap-style:square" from="41465,4000" to="41541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">
                  <v:stroke dashstyle="1 1"/>
                </v:line>
                <v:line id="Straight Connector 826" o:spid="_x0000_s1292" style="position:absolute;flip:x;visibility:visible;mso-wrap-style:square" from="30797,3873" to="30873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">
                  <v:stroke dashstyle="1 1"/>
                </v:line>
                <v:line id="Straight Connector 788" o:spid="_x0000_s1293" style="position:absolute;flip:x;visibility:visible;mso-wrap-style:square" from="41719,7747" to="41795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">
                  <v:stroke dashstyle="1 1"/>
                </v:line>
                <v:line id="Straight Connector 827" o:spid="_x0000_s1294" style="position:absolute;flip:x;visibility:visible;mso-wrap-style:square" from="34988,4445" to="35064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">
                  <v:stroke dashstyle="1 1"/>
                </v:line>
                <v:group id="Group 813" o:spid="_x0000_s1295" style="position:absolute;left:23685;top:5778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oval id="Oval 69" o:spid="_x0000_s1296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" fillcolor="gray"/>
                  <v:oval id="Oval 70" o:spid="_x0000_s1297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" fillcolor="black"/>
                  <v:line id="Line 71" o:spid="_x0000_s1298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" strokeweight="2.25pt"/>
                  <v:shape id="Text Box 72" o:spid="_x0000_s1299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14:paraId="3CE92743" w14:textId="77777777" w:rsidR="00061197" w:rsidRPr="00833602" w:rsidRDefault="00061197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3" o:spid="_x0000_s1300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OV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bXxTDwCcvUEAAD//wMAUEsBAi0AFAAGAAgAAAAhANvh9svuAAAAhQEAABMAAAAAAAAAAAAAAAAA&#10;AAAAAFtDb250ZW50X1R5cGVzXS54bWxQSwECLQAUAAYACAAAACEAWvQsW78AAAAVAQAACwAAAAAA&#10;AAAAAAAAAAAfAQAAX3JlbHMvLnJlbHNQSwECLQAUAAYACAAAACEA1wDTlcAAAADcAAAADwAAAAAA&#10;AAAAAAAAAAAHAgAAZHJzL2Rvd25yZXYueG1sUEsFBgAAAAADAAMAtwAAAPQCAAAAAA==&#10;" filled="f" stroked="f">
                    <v:textbox>
                      <w:txbxContent>
                        <w:p w14:paraId="3CE92744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296" o:spid="_x0000_s1301" type="#_x0000_t202" style="position:absolute;left:40703;top:15748;width:1969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3CE92745" w14:textId="77777777" w:rsidR="00061197" w:rsidRPr="00833602" w:rsidRDefault="00061197" w:rsidP="00300F14">
                        <w:pPr>
                          <w:rPr>
                            <w:b/>
                          </w:rPr>
                        </w:pPr>
                        <w:r w:rsidRPr="00833602"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group id="Group 819" o:spid="_x0000_s1302" style="position:absolute;left:44450;top:6096;width:1968;height:4394" coordorigin="8733,5033" coordsize="31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oval id="Oval 76" o:spid="_x0000_s1303" style="position:absolute;left:8799;top:550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" fillcolor="gray"/>
                  <v:oval id="Oval 77" o:spid="_x0000_s1304" style="position:absolute;left:8859;top:50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" fillcolor="black"/>
                  <v:line id="Line 78" o:spid="_x0000_s1305" style="position:absolute;flip:x;visibility:visible;mso-wrap-style:square" from="8913,5123" to="8919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" strokeweight="2.25pt"/>
                  <v:shape id="Text Box 79" o:spid="_x0000_s1306" type="#_x0000_t202" style="position:absolute;left:8733;top:5033;width:310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tZ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0RieZ+IRkKs/AAAA//8DAFBLAQItABQABgAIAAAAIQDb4fbL7gAAAIUBAAATAAAAAAAAAAAA&#10;AAAAAAAAAABbQ29udGVudF9UeXBlc10ueG1sUEsBAi0AFAAGAAgAAAAhAFr0LFu/AAAAFQEAAAsA&#10;AAAAAAAAAAAAAAAAHwEAAF9yZWxzLy5yZWxzUEsBAi0AFAAGAAgAAAAhABfIi1nEAAAA3AAAAA8A&#10;AAAAAAAAAAAAAAAABwIAAGRycy9kb3ducmV2LnhtbFBLBQYAAAAAAwADALcAAAD4AgAAAAA=&#10;" filled="f" stroked="f">
                    <v:textbox>
                      <w:txbxContent>
                        <w:p w14:paraId="3CE92746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769" o:spid="_x0000_s1307" style="position:absolute;left:23876;top:8826;width:1530;height:4426" coordorigin="8451,5057" coordsize="24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oval id="Oval 81" o:spid="_x0000_s1308" style="position:absolute;left:8451;top:505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" fillcolor="gray"/>
                  <v:oval id="Oval 82" o:spid="_x0000_s1309" style="position:absolute;left:8511;top:56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" fillcolor="black"/>
                  <v:line id="Line 83" o:spid="_x0000_s1310" style="position:absolute;flip:x;visibility:visible;mso-wrap-style:square" from="8565,5285" to="8571,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" strokeweight="2.25pt"/>
                </v:group>
                <v:shape id="Text Box 297" o:spid="_x0000_s1311" type="#_x0000_t202" style="position:absolute;left:46291;top:13398;width:1969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14:paraId="3CE92747" w14:textId="77777777" w:rsidR="00061197" w:rsidRPr="00833602" w:rsidRDefault="00061197" w:rsidP="00300F14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group id="Group 774" o:spid="_x0000_s1312" style="position:absolute;left:33845;top:8953;width:1969;height:4394" coordorigin="8733,5033" coordsize="31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oval id="Oval 86" o:spid="_x0000_s1313" style="position:absolute;left:8799;top:550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" fillcolor="gray"/>
                  <v:oval id="Oval 87" o:spid="_x0000_s1314" style="position:absolute;left:8859;top:50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" fillcolor="black"/>
                  <v:line id="Line 88" o:spid="_x0000_s1315" style="position:absolute;flip:x;visibility:visible;mso-wrap-style:square" from="8913,5123" to="8919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" strokeweight="2.25pt"/>
                  <v:shape id="Text Box 89" o:spid="_x0000_s1316" type="#_x0000_t202" style="position:absolute;left:8733;top:5033;width:310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<v:textbox>
                      <w:txbxContent>
                        <w:p w14:paraId="3CE92748" w14:textId="77777777" w:rsidR="00061197" w:rsidRPr="00833602" w:rsidRDefault="00061197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73" o:spid="_x0000_s1317" style="position:absolute;flip:x y;visibility:visible;mso-wrap-style:square" from="31432,9207" to="34594,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">
                  <v:stroke dashstyle="1 1"/>
                </v:line>
                <v:line id="Straight Connector 790" o:spid="_x0000_s1318" style="position:absolute;flip:x;visibility:visible;mso-wrap-style:square" from="34988,7302" to="35064,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">
                  <v:stroke dashstyle="1 1"/>
                </v:line>
                <v:line id="Straight Connector 791" o:spid="_x0000_s1319" style="position:absolute;flip:x;visibility:visible;mso-wrap-style:square" from="24574,6985" to="2465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">
                  <v:stroke dashstyle="1 1"/>
                </v:line>
                <v:line id="Straight Connector 792" o:spid="_x0000_s1320" style="position:absolute;flip:x y;visibility:visible;mso-wrap-style:square" from="42227,6667" to="45389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">
                  <v:stroke dashstyle="1 1"/>
                </v:line>
                <v:line id="Straight Connector 307" o:spid="_x0000_s1321" style="position:absolute;flip:x y;visibility:visible;mso-wrap-style:square" from="42037,10223" to="45199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">
                  <v:stroke dashstyle="1 1"/>
                </v:line>
                <v:shape id="Text Box 305" o:spid="_x0000_s1322" type="#_x0000_t202" style="position:absolute;left:42137;top:12547;width:1139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3CE92749" w14:textId="77777777" w:rsidR="00061197" w:rsidRPr="00833602" w:rsidRDefault="00061197" w:rsidP="00300F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Weak average attractive force</w:t>
                        </w:r>
                      </w:p>
                    </w:txbxContent>
                  </v:textbox>
                </v:shape>
                <v:line id="Straight Connector 298" o:spid="_x0000_s1323" style="position:absolute;flip:x;visibility:visible;mso-wrap-style:square" from="41275,12674" to="41351,1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">
                  <v:stroke dashstyle="1 1"/>
                </v:line>
              </v:group>
            </w:pict>
          </mc:Fallback>
        </mc:AlternateContent>
      </w:r>
    </w:p>
    <w:p w14:paraId="3CE9254B" w14:textId="77777777" w:rsidR="00300F14" w:rsidRPr="00E15AEE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14:paraId="3CE9254C" w14:textId="77777777"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4D" w14:textId="77777777" w:rsidR="00300F14" w:rsidRPr="00300F14" w:rsidRDefault="00300F14" w:rsidP="009C7BF0">
      <w:pPr>
        <w:pStyle w:val="BodyTextIndent2"/>
        <w:ind w:left="720" w:firstLine="0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CE926A3" wp14:editId="3CE926A4">
                <wp:simplePos x="0" y="0"/>
                <wp:positionH relativeFrom="column">
                  <wp:posOffset>4060190</wp:posOffset>
                </wp:positionH>
                <wp:positionV relativeFrom="paragraph">
                  <wp:posOffset>28575</wp:posOffset>
                </wp:positionV>
                <wp:extent cx="209550" cy="0"/>
                <wp:effectExtent l="9525" t="12700" r="9525" b="6350"/>
                <wp:wrapNone/>
                <wp:docPr id="789" name="Straight Connector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8B3EC" id="Straight Connector 789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7pt,2.25pt" to="336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E926A5" wp14:editId="3CE926A6">
                <wp:simplePos x="0" y="0"/>
                <wp:positionH relativeFrom="column">
                  <wp:posOffset>3629660</wp:posOffset>
                </wp:positionH>
                <wp:positionV relativeFrom="paragraph">
                  <wp:posOffset>36195</wp:posOffset>
                </wp:positionV>
                <wp:extent cx="0" cy="144780"/>
                <wp:effectExtent l="7620" t="10795" r="11430" b="6350"/>
                <wp:wrapNone/>
                <wp:docPr id="786" name="Straight Connector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431C" id="Straight Connector 78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8pt,2.85pt" to="28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">
                <v:stroke dashstyle="1 1"/>
              </v:line>
            </w:pict>
          </mc:Fallback>
        </mc:AlternateContent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E15AEE"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(</w:t>
      </w:r>
      <w:proofErr w:type="gramStart"/>
      <w:r w:rsidR="00E15AEE">
        <w:rPr>
          <w:rFonts w:ascii="Times New Roman" w:hAnsi="Times New Roman"/>
          <w:szCs w:val="22"/>
        </w:rPr>
        <w:t>1 mark</w:t>
      </w:r>
      <w:proofErr w:type="gramEnd"/>
      <w:r w:rsidR="00E15AEE">
        <w:rPr>
          <w:rFonts w:ascii="Times New Roman" w:hAnsi="Times New Roman"/>
          <w:szCs w:val="22"/>
        </w:rPr>
        <w:t xml:space="preserve"> </w:t>
      </w:r>
      <w:proofErr w:type="spellStart"/>
      <w:r>
        <w:rPr>
          <w:rFonts w:ascii="Times New Roman" w:hAnsi="Times New Roman"/>
          <w:szCs w:val="22"/>
        </w:rPr>
        <w:t>diag</w:t>
      </w:r>
      <w:proofErr w:type="spellEnd"/>
      <w:r>
        <w:rPr>
          <w:rFonts w:ascii="Times New Roman" w:hAnsi="Times New Roman"/>
          <w:szCs w:val="22"/>
        </w:rPr>
        <w:t>)</w:t>
      </w:r>
    </w:p>
    <w:p w14:paraId="3CE9254E" w14:textId="77777777"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E926A7" wp14:editId="3CE926A8">
                <wp:simplePos x="0" y="0"/>
                <wp:positionH relativeFrom="column">
                  <wp:posOffset>3077210</wp:posOffset>
                </wp:positionH>
                <wp:positionV relativeFrom="paragraph">
                  <wp:posOffset>83820</wp:posOffset>
                </wp:positionV>
                <wp:extent cx="209550" cy="0"/>
                <wp:effectExtent l="7620" t="12700" r="11430" b="6350"/>
                <wp:wrapNone/>
                <wp:docPr id="780" name="Straight Connector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0CA5D" id="Straight Connector 780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6.6pt" to="25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CE926A9" wp14:editId="3CE926AA">
                <wp:simplePos x="0" y="0"/>
                <wp:positionH relativeFrom="column">
                  <wp:posOffset>4098290</wp:posOffset>
                </wp:positionH>
                <wp:positionV relativeFrom="paragraph">
                  <wp:posOffset>102870</wp:posOffset>
                </wp:positionV>
                <wp:extent cx="209550" cy="0"/>
                <wp:effectExtent l="9525" t="12700" r="9525" b="6350"/>
                <wp:wrapNone/>
                <wp:docPr id="779" name="Straight Connector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8222F" id="Straight Connector 779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8.1pt" to="339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">
                <v:stroke dashstyle="1 1"/>
              </v:line>
            </w:pict>
          </mc:Fallback>
        </mc:AlternateContent>
      </w:r>
    </w:p>
    <w:p w14:paraId="3CE9254F" w14:textId="77777777"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0" w14:textId="77777777"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1" w14:textId="77777777"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2" w14:textId="77777777" w:rsidR="009C7BF0" w:rsidRPr="00300F14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3" w14:textId="77777777"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4" w14:textId="77777777" w:rsidR="009C7BF0" w:rsidRPr="00300F14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5" w14:textId="77777777" w:rsidR="00300F14" w:rsidRPr="00E15AEE" w:rsidRDefault="00E15AEE" w:rsidP="00E15AE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(c)  </w:t>
      </w:r>
      <w:r w:rsidR="00582A2E">
        <w:rPr>
          <w:rFonts w:ascii="Arial" w:hAnsi="Arial" w:cs="Arial"/>
        </w:rPr>
        <w:t xml:space="preserve">Refer to methane to explain what is meant by a </w:t>
      </w:r>
      <w:r w:rsidR="00582A2E">
        <w:rPr>
          <w:rFonts w:ascii="Arial" w:hAnsi="Arial" w:cs="Arial"/>
          <w:b/>
        </w:rPr>
        <w:t>polar</w:t>
      </w:r>
      <w:r w:rsidR="00582A2E">
        <w:rPr>
          <w:rFonts w:ascii="Arial" w:hAnsi="Arial" w:cs="Arial"/>
        </w:rPr>
        <w:t xml:space="preserve"> bond and state whether the methane </w:t>
      </w:r>
      <w:r w:rsidR="00582A2E">
        <w:rPr>
          <w:rFonts w:ascii="Arial" w:hAnsi="Arial" w:cs="Arial"/>
          <w:b/>
        </w:rPr>
        <w:t xml:space="preserve">molecule </w:t>
      </w:r>
      <w:r w:rsidR="00582A2E">
        <w:rPr>
          <w:rFonts w:ascii="Arial" w:hAnsi="Arial" w:cs="Arial"/>
        </w:rPr>
        <w:t>is a polar. Explain your answer.</w:t>
      </w:r>
      <w:r w:rsidR="00582A2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FA757C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CE92557" w14:textId="0B5A738E" w:rsidR="00300F14" w:rsidRPr="00E15AEE" w:rsidRDefault="00E15AEE" w:rsidP="00C82530">
      <w:pPr>
        <w:spacing w:after="0"/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A polar bond exists between the H </w:t>
      </w:r>
      <w:r w:rsidR="00C82530">
        <w:rPr>
          <w:rFonts w:ascii="Times New Roman" w:hAnsi="Times New Roman" w:cs="Times New Roman"/>
          <w:b/>
        </w:rPr>
        <w:t>and the C in a methane molecule</w:t>
      </w:r>
      <w:r w:rsidR="00FA757C">
        <w:rPr>
          <w:rFonts w:ascii="Times New Roman" w:hAnsi="Times New Roman" w:cs="Times New Roman"/>
          <w:b/>
        </w:rPr>
        <w:t xml:space="preserve"> because the C is more </w:t>
      </w:r>
      <w:r w:rsidR="00300F14" w:rsidRPr="00E15AEE">
        <w:rPr>
          <w:rFonts w:ascii="Times New Roman" w:hAnsi="Times New Roman" w:cs="Times New Roman"/>
          <w:b/>
        </w:rPr>
        <w:t>electronegative and attracts the pa</w:t>
      </w:r>
      <w:r w:rsidR="00FA757C">
        <w:rPr>
          <w:rFonts w:ascii="Times New Roman" w:hAnsi="Times New Roman" w:cs="Times New Roman"/>
          <w:b/>
        </w:rPr>
        <w:t>ir of electrons in the C-H bond</w:t>
      </w:r>
      <w:r w:rsidR="00C82530">
        <w:rPr>
          <w:rFonts w:ascii="Times New Roman" w:hAnsi="Times New Roman" w:cs="Times New Roman"/>
          <w:b/>
        </w:rPr>
        <w:tab/>
        <w:t>(1)</w:t>
      </w:r>
    </w:p>
    <w:p w14:paraId="7A6F4D87" w14:textId="4F0A1159" w:rsidR="00C82530" w:rsidRDefault="00E15AEE" w:rsidP="00C82530">
      <w:pPr>
        <w:ind w:left="567" w:hanging="1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Due to its </w:t>
      </w:r>
      <w:r w:rsidR="00E64A02">
        <w:rPr>
          <w:rFonts w:ascii="Times New Roman" w:hAnsi="Times New Roman" w:cs="Times New Roman"/>
          <w:b/>
        </w:rPr>
        <w:t>opposing</w:t>
      </w:r>
      <w:r w:rsidR="00300F14" w:rsidRPr="00E15AEE">
        <w:rPr>
          <w:rFonts w:ascii="Times New Roman" w:hAnsi="Times New Roman" w:cs="Times New Roman"/>
          <w:b/>
        </w:rPr>
        <w:t xml:space="preserve"> configuration the dipole vectors cancel out </w:t>
      </w:r>
      <w:r w:rsidR="00C82530">
        <w:rPr>
          <w:rFonts w:ascii="Times New Roman" w:hAnsi="Times New Roman" w:cs="Times New Roman"/>
          <w:b/>
        </w:rPr>
        <w:t xml:space="preserve">(total symmetry) </w:t>
      </w:r>
      <w:r w:rsidR="00C82530" w:rsidRPr="00E15AEE">
        <w:rPr>
          <w:rFonts w:ascii="Times New Roman" w:hAnsi="Times New Roman" w:cs="Times New Roman"/>
          <w:b/>
        </w:rPr>
        <w:t>in methane</w:t>
      </w:r>
      <w:r w:rsidR="00C82530">
        <w:rPr>
          <w:rFonts w:ascii="Times New Roman" w:hAnsi="Times New Roman" w:cs="Times New Roman"/>
          <w:b/>
        </w:rPr>
        <w:tab/>
        <w:t>(1)</w:t>
      </w:r>
    </w:p>
    <w:p w14:paraId="3CE92558" w14:textId="76871925" w:rsidR="00300F14" w:rsidRDefault="00C82530" w:rsidP="00C82530">
      <w:pPr>
        <w:ind w:left="567" w:hanging="1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>and hence it is non-</w:t>
      </w:r>
      <w:r w:rsidR="005A0E3E">
        <w:rPr>
          <w:rFonts w:ascii="Times New Roman" w:hAnsi="Times New Roman" w:cs="Times New Roman"/>
          <w:b/>
        </w:rPr>
        <w:t xml:space="preserve"> </w:t>
      </w:r>
      <w:r w:rsidR="00300F14" w:rsidRPr="00E15AEE">
        <w:rPr>
          <w:rFonts w:ascii="Times New Roman" w:hAnsi="Times New Roman" w:cs="Times New Roman"/>
          <w:b/>
        </w:rPr>
        <w:t>polar overall.</w:t>
      </w:r>
      <w:r>
        <w:rPr>
          <w:rFonts w:ascii="Times New Roman" w:hAnsi="Times New Roman" w:cs="Times New Roman"/>
          <w:b/>
        </w:rPr>
        <w:tab/>
        <w:t>(1)</w:t>
      </w:r>
    </w:p>
    <w:p w14:paraId="3CE92559" w14:textId="77777777" w:rsidR="005A0E3E" w:rsidRDefault="005A0E3E" w:rsidP="005A0E3E">
      <w:pPr>
        <w:ind w:left="567" w:hanging="135"/>
        <w:rPr>
          <w:rFonts w:ascii="Times New Roman" w:hAnsi="Times New Roman" w:cs="Times New Roman"/>
          <w:b/>
        </w:rPr>
      </w:pPr>
    </w:p>
    <w:p w14:paraId="3CE9255A" w14:textId="77777777" w:rsidR="005A0E3E" w:rsidRPr="00C34522" w:rsidRDefault="005A0E3E" w:rsidP="005A0E3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(d)  Explain why the arrangement of bonds in methane is said to be </w:t>
      </w:r>
      <w:r>
        <w:rPr>
          <w:rFonts w:ascii="Arial" w:hAnsi="Arial" w:cs="Arial"/>
          <w:b/>
        </w:rPr>
        <w:t>tetrahedral</w:t>
      </w:r>
      <w:r>
        <w:rPr>
          <w:rFonts w:ascii="Arial" w:hAnsi="Arial" w:cs="Arial"/>
        </w:rPr>
        <w:t xml:space="preserve">, rather than a flat cross </w:t>
      </w:r>
      <w:r w:rsidR="000B4236">
        <w:rPr>
          <w:rFonts w:ascii="Arial" w:hAnsi="Arial" w:cs="Arial"/>
        </w:rPr>
        <w:t xml:space="preserve">planar </w:t>
      </w:r>
      <w:r>
        <w:rPr>
          <w:rFonts w:ascii="Arial" w:hAnsi="Arial" w:cs="Arial"/>
        </w:rPr>
        <w:t>configuration.</w:t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C7BF0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CE9255B" w14:textId="77777777" w:rsidR="005A0E3E" w:rsidRPr="00E15AEE" w:rsidRDefault="005A0E3E" w:rsidP="005A0E3E">
      <w:pPr>
        <w:ind w:left="567" w:hanging="135"/>
        <w:rPr>
          <w:rFonts w:ascii="Times New Roman" w:hAnsi="Times New Roman" w:cs="Times New Roman"/>
          <w:b/>
        </w:rPr>
      </w:pPr>
    </w:p>
    <w:p w14:paraId="3CE9255C" w14:textId="77777777" w:rsidR="00300F14" w:rsidRDefault="00300F14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 xml:space="preserve">Each bond is an area of negative charge which will be repelled </w:t>
      </w:r>
      <w:r w:rsidR="000B4236" w:rsidRPr="005A0E3E">
        <w:rPr>
          <w:rFonts w:ascii="Times New Roman" w:hAnsi="Times New Roman" w:cs="Times New Roman"/>
          <w:b/>
        </w:rPr>
        <w:t xml:space="preserve">as far away as possible </w:t>
      </w:r>
      <w:r w:rsidRPr="005A0E3E">
        <w:rPr>
          <w:rFonts w:ascii="Times New Roman" w:hAnsi="Times New Roman" w:cs="Times New Roman"/>
          <w:b/>
        </w:rPr>
        <w:t>by the adjacent charge in another bond.</w:t>
      </w:r>
    </w:p>
    <w:p w14:paraId="3CE9255D" w14:textId="77777777" w:rsidR="009C7BF0" w:rsidRPr="005A0E3E" w:rsidRDefault="009C7BF0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There are 4 bonds between carbon and hydrogen</w:t>
      </w:r>
    </w:p>
    <w:p w14:paraId="3CE9255E" w14:textId="7637D961" w:rsidR="00300F14" w:rsidRDefault="005A0E3E" w:rsidP="009C7BF0">
      <w:pPr>
        <w:ind w:left="567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C82530">
        <w:rPr>
          <w:rFonts w:ascii="Times New Roman" w:hAnsi="Times New Roman" w:cs="Times New Roman"/>
          <w:b/>
        </w:rPr>
        <w:tab/>
        <w:t>VSEPR</w:t>
      </w:r>
      <w:r w:rsidR="009C7BF0">
        <w:rPr>
          <w:rFonts w:ascii="Times New Roman" w:hAnsi="Times New Roman" w:cs="Times New Roman"/>
          <w:b/>
        </w:rPr>
        <w:t xml:space="preserve">: </w:t>
      </w:r>
      <w:r w:rsidR="00300F14" w:rsidRPr="005A0E3E">
        <w:rPr>
          <w:rFonts w:ascii="Times New Roman" w:hAnsi="Times New Roman" w:cs="Times New Roman"/>
          <w:b/>
        </w:rPr>
        <w:t xml:space="preserve">In 3 dimensions, the furthest 4 bonds can separate is in a tetrahedral configuration, not as a </w:t>
      </w:r>
      <w:r w:rsidR="000B4236">
        <w:rPr>
          <w:rFonts w:ascii="Times New Roman" w:hAnsi="Times New Roman" w:cs="Times New Roman"/>
          <w:b/>
        </w:rPr>
        <w:t xml:space="preserve">planar </w:t>
      </w:r>
      <w:r w:rsidR="00300F14" w:rsidRPr="005A0E3E">
        <w:rPr>
          <w:rFonts w:ascii="Times New Roman" w:hAnsi="Times New Roman" w:cs="Times New Roman"/>
          <w:b/>
        </w:rPr>
        <w:t>cross.</w:t>
      </w:r>
    </w:p>
    <w:p w14:paraId="3CE9255F" w14:textId="77777777" w:rsidR="005A0E3E" w:rsidRDefault="005A0E3E" w:rsidP="005A0E3E">
      <w:pPr>
        <w:ind w:left="284"/>
        <w:rPr>
          <w:rFonts w:ascii="Times New Roman" w:hAnsi="Times New Roman" w:cs="Times New Roman"/>
          <w:b/>
        </w:rPr>
      </w:pPr>
    </w:p>
    <w:p w14:paraId="3CE92560" w14:textId="77777777" w:rsidR="005A0E3E" w:rsidRDefault="005A0E3E" w:rsidP="00582A2E">
      <w:pPr>
        <w:ind w:left="426" w:hanging="426"/>
        <w:rPr>
          <w:rFonts w:ascii="Times New Roman" w:hAnsi="Times New Roman" w:cs="Times New Roman"/>
          <w:b/>
        </w:rPr>
      </w:pPr>
      <w:r>
        <w:rPr>
          <w:rFonts w:ascii="Arial" w:hAnsi="Arial" w:cs="Arial"/>
        </w:rPr>
        <w:t xml:space="preserve">(e) Water has a molar mass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methane, and yet its boiling point is more than 200 degrees higher (100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C). Explain why there is such a large difference in boiling points of these two substances.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561" w14:textId="77777777" w:rsidR="005A0E3E" w:rsidRPr="005A0E3E" w:rsidRDefault="005A0E3E" w:rsidP="005A0E3E">
      <w:pPr>
        <w:ind w:left="284"/>
        <w:rPr>
          <w:rFonts w:ascii="Times New Roman" w:hAnsi="Times New Roman" w:cs="Times New Roman"/>
          <w:b/>
        </w:rPr>
      </w:pPr>
    </w:p>
    <w:p w14:paraId="3CE92562" w14:textId="77777777" w:rsidR="00300F14" w:rsidRPr="005A0E3E" w:rsidRDefault="005A0E3E" w:rsidP="00300F14">
      <w:pPr>
        <w:ind w:left="720" w:hanging="29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Water is a polar molecule and methane is non-polar</w:t>
      </w:r>
    </w:p>
    <w:p w14:paraId="3CE92563" w14:textId="77777777" w:rsidR="001C6DF1" w:rsidRPr="005A0E3E" w:rsidRDefault="005A0E3E" w:rsidP="005A0E3E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 xml:space="preserve">This means that the intermolecular forces in water (H-bonds) </w:t>
      </w:r>
      <w:r w:rsidR="00A50C71">
        <w:rPr>
          <w:rFonts w:ascii="Times New Roman" w:hAnsi="Times New Roman" w:cs="Times New Roman"/>
          <w:b/>
        </w:rPr>
        <w:t>are large and need more energy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>to separate i.e. higher temperature for boiling</w:t>
      </w:r>
    </w:p>
    <w:p w14:paraId="3CE92564" w14:textId="64D7DA18" w:rsidR="005A0E3E" w:rsidRDefault="005A0E3E" w:rsidP="00FA757C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Methane molecules have only dispersion forces attractin</w:t>
      </w:r>
      <w:r w:rsidR="00A50C71">
        <w:rPr>
          <w:rFonts w:ascii="Times New Roman" w:hAnsi="Times New Roman" w:cs="Times New Roman"/>
          <w:b/>
        </w:rPr>
        <w:t>g them which are weak and hence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 xml:space="preserve">need less </w:t>
      </w:r>
      <w:r w:rsidR="000308EB" w:rsidRPr="005A0E3E">
        <w:rPr>
          <w:rFonts w:ascii="Times New Roman" w:hAnsi="Times New Roman" w:cs="Times New Roman"/>
          <w:b/>
        </w:rPr>
        <w:t xml:space="preserve">heat (lower </w:t>
      </w:r>
      <w:r w:rsidR="001C6DF1" w:rsidRPr="005A0E3E">
        <w:rPr>
          <w:rFonts w:ascii="Times New Roman" w:hAnsi="Times New Roman" w:cs="Times New Roman"/>
          <w:b/>
        </w:rPr>
        <w:t>temperature</w:t>
      </w:r>
      <w:r w:rsidR="000308EB" w:rsidRPr="005A0E3E">
        <w:rPr>
          <w:rFonts w:ascii="Times New Roman" w:hAnsi="Times New Roman" w:cs="Times New Roman"/>
          <w:b/>
        </w:rPr>
        <w:t>)</w:t>
      </w:r>
      <w:r w:rsidR="001C6DF1" w:rsidRPr="005A0E3E">
        <w:rPr>
          <w:rFonts w:ascii="Times New Roman" w:hAnsi="Times New Roman" w:cs="Times New Roman"/>
          <w:b/>
        </w:rPr>
        <w:t xml:space="preserve"> to separate them into the gaseous form</w:t>
      </w:r>
    </w:p>
    <w:p w14:paraId="47D6B50B" w14:textId="1ADE1C42" w:rsidR="00C82530" w:rsidRPr="00FA757C" w:rsidRDefault="00C82530" w:rsidP="00FA757C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Accept indication of the types of forces involved (2) and the relative strength of each type of force (1)</w:t>
      </w:r>
    </w:p>
    <w:p w14:paraId="3CE92565" w14:textId="77777777" w:rsidR="005A0E3E" w:rsidRDefault="005A0E3E" w:rsidP="005A0E3E">
      <w:pPr>
        <w:spacing w:after="0"/>
        <w:rPr>
          <w:rFonts w:ascii="Arial" w:hAnsi="Arial" w:cs="Arial"/>
        </w:rPr>
      </w:pPr>
    </w:p>
    <w:p w14:paraId="3CE92566" w14:textId="77777777" w:rsidR="000B4236" w:rsidRDefault="005A0E3E" w:rsidP="005A0E3E">
      <w:pPr>
        <w:spacing w:after="0"/>
        <w:rPr>
          <w:rFonts w:ascii="Arial" w:hAnsi="Arial" w:cs="Arial"/>
        </w:rPr>
      </w:pPr>
      <w:r w:rsidRPr="00C1258D">
        <w:rPr>
          <w:rFonts w:ascii="Arial" w:hAnsi="Arial" w:cs="Arial"/>
        </w:rPr>
        <w:t>An</w:t>
      </w:r>
      <w:r w:rsidRPr="00BE08C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unknown hydrocarbon X has a ratio of 2 hydrogen atoms for every carbon atom in its molecule. The molar mass of X was determined by mass spectrometer to be </w:t>
      </w:r>
      <w:r w:rsidR="000B4236">
        <w:rPr>
          <w:rFonts w:ascii="Arial" w:hAnsi="Arial" w:cs="Arial"/>
        </w:rPr>
        <w:t>around 56 g mol</w:t>
      </w:r>
      <w:r w:rsidR="000B4236">
        <w:rPr>
          <w:rFonts w:ascii="Arial" w:hAnsi="Arial" w:cs="Arial"/>
          <w:vertAlign w:val="superscript"/>
        </w:rPr>
        <w:t>-1</w:t>
      </w:r>
      <w:r w:rsidR="000B4236">
        <w:rPr>
          <w:rFonts w:ascii="Arial" w:hAnsi="Arial" w:cs="Arial"/>
        </w:rPr>
        <w:t>.</w:t>
      </w:r>
    </w:p>
    <w:p w14:paraId="3CE92567" w14:textId="77777777" w:rsidR="005A0E3E" w:rsidRDefault="005A0E3E" w:rsidP="005A0E3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E92568" w14:textId="77777777" w:rsidR="005A0E3E" w:rsidRDefault="00FA757C" w:rsidP="005A0E3E">
      <w:pPr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f)</w:t>
      </w:r>
      <w:r w:rsidR="005A0E3E">
        <w:rPr>
          <w:rFonts w:ascii="Arial" w:hAnsi="Arial" w:cs="Arial"/>
        </w:rPr>
        <w:tab/>
        <w:t>Use these data to determine the molecular formula of X.</w:t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  <w:t xml:space="preserve"> (3 marks)</w:t>
      </w:r>
    </w:p>
    <w:p w14:paraId="3CE92569" w14:textId="77777777" w:rsidR="000308EB" w:rsidRDefault="000308EB" w:rsidP="00054656">
      <w:pPr>
        <w:ind w:left="720" w:hanging="294"/>
        <w:rPr>
          <w:rFonts w:ascii="Times New Roman" w:hAnsi="Times New Roman" w:cs="Times New Roman"/>
        </w:rPr>
      </w:pPr>
    </w:p>
    <w:p w14:paraId="3CE9256A" w14:textId="77777777" w:rsidR="001C6DF1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CH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 xml:space="preserve"> then molar mass would be 12.01 + 2 x 1.008 = 14.026</w:t>
      </w:r>
    </w:p>
    <w:p w14:paraId="3CE9256B" w14:textId="77777777" w:rsidR="00881EC9" w:rsidRPr="005A0E3E" w:rsidRDefault="00881EC9" w:rsidP="005A0E3E">
      <w:pPr>
        <w:pStyle w:val="ListParagraph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 xml:space="preserve"> then molar mass would be 2(12.01 + 2 x 1.008) = 28.052</w:t>
      </w:r>
    </w:p>
    <w:p w14:paraId="3CE9256C" w14:textId="77777777" w:rsidR="00881EC9" w:rsidRPr="005A0E3E" w:rsidRDefault="00881EC9" w:rsidP="00881EC9">
      <w:pPr>
        <w:ind w:left="720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3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6</w:t>
      </w:r>
      <w:r w:rsidRPr="005A0E3E">
        <w:rPr>
          <w:rFonts w:ascii="Times New Roman" w:hAnsi="Times New Roman" w:cs="Times New Roman"/>
          <w:b/>
        </w:rPr>
        <w:t xml:space="preserve"> then molar mass would be 3(12.01 + 2 x 1.008) = 42.078</w:t>
      </w:r>
    </w:p>
    <w:p w14:paraId="3CE9256D" w14:textId="77777777" w:rsidR="00881EC9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8</w:t>
      </w:r>
      <w:r w:rsidRPr="005A0E3E">
        <w:rPr>
          <w:rFonts w:ascii="Times New Roman" w:hAnsi="Times New Roman" w:cs="Times New Roman"/>
          <w:b/>
        </w:rPr>
        <w:t xml:space="preserve"> then molar mass would be 4(12.01 + 2 x 1.008) = 56.105 </w:t>
      </w:r>
      <w:proofErr w:type="gramStart"/>
      <w:r w:rsidRPr="005A0E3E">
        <w:rPr>
          <w:rFonts w:ascii="Times New Roman" w:hAnsi="Times New Roman" w:cs="Times New Roman"/>
          <w:b/>
        </w:rPr>
        <w:t xml:space="preserve">  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(</w:t>
      </w:r>
      <w:proofErr w:type="gramEnd"/>
      <w:r w:rsidR="005A0E3E">
        <w:rPr>
          <w:rFonts w:ascii="Times New Roman" w:hAnsi="Times New Roman" w:cs="Times New Roman"/>
          <w:b/>
          <w:color w:val="2E74B5" w:themeColor="accent1" w:themeShade="BF"/>
        </w:rPr>
        <w:t xml:space="preserve">several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trials</w:t>
      </w:r>
      <w:r w:rsidRPr="005A0E3E">
        <w:rPr>
          <w:rFonts w:ascii="Times New Roman" w:hAnsi="Times New Roman" w:cs="Times New Roman"/>
          <w:b/>
        </w:rPr>
        <w:t>)</w:t>
      </w:r>
    </w:p>
    <w:p w14:paraId="3CE9256E" w14:textId="77777777" w:rsidR="00881EC9" w:rsidRDefault="000B4236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last</w:t>
      </w:r>
      <w:r w:rsidR="00881EC9" w:rsidRPr="005A0E3E">
        <w:rPr>
          <w:rFonts w:ascii="Times New Roman" w:hAnsi="Times New Roman" w:cs="Times New Roman"/>
          <w:b/>
        </w:rPr>
        <w:t xml:space="preserve"> formula would give a molar mass of close to 56.1 so the molecular formula must be C</w:t>
      </w:r>
      <w:r w:rsidR="00881EC9" w:rsidRPr="005A0E3E">
        <w:rPr>
          <w:rFonts w:ascii="Times New Roman" w:hAnsi="Times New Roman" w:cs="Times New Roman"/>
          <w:b/>
          <w:vertAlign w:val="subscript"/>
        </w:rPr>
        <w:t>4</w:t>
      </w:r>
      <w:r w:rsidR="00881EC9" w:rsidRPr="005A0E3E">
        <w:rPr>
          <w:rFonts w:ascii="Times New Roman" w:hAnsi="Times New Roman" w:cs="Times New Roman"/>
          <w:b/>
        </w:rPr>
        <w:t>H</w:t>
      </w:r>
      <w:r w:rsidR="00881EC9" w:rsidRPr="005A0E3E">
        <w:rPr>
          <w:rFonts w:ascii="Times New Roman" w:hAnsi="Times New Roman" w:cs="Times New Roman"/>
          <w:b/>
          <w:vertAlign w:val="subscript"/>
        </w:rPr>
        <w:t>8</w:t>
      </w:r>
      <w:r w:rsidR="00881EC9" w:rsidRPr="005A0E3E">
        <w:rPr>
          <w:rFonts w:ascii="Times New Roman" w:hAnsi="Times New Roman" w:cs="Times New Roman"/>
          <w:b/>
        </w:rPr>
        <w:t>.</w:t>
      </w:r>
    </w:p>
    <w:p w14:paraId="3CE92571" w14:textId="77777777" w:rsidR="00621E1A" w:rsidRPr="00621E1A" w:rsidRDefault="00621E1A" w:rsidP="00621E1A">
      <w:pPr>
        <w:rPr>
          <w:rFonts w:ascii="Arial" w:hAnsi="Arial" w:cs="Arial"/>
          <w:b/>
        </w:rPr>
      </w:pPr>
      <w:r w:rsidRPr="00621E1A">
        <w:rPr>
          <w:rFonts w:ascii="Arial" w:hAnsi="Arial" w:cs="Arial"/>
          <w:b/>
        </w:rPr>
        <w:lastRenderedPageBreak/>
        <w:t>Question 36</w:t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>(16 marks)</w:t>
      </w:r>
    </w:p>
    <w:p w14:paraId="3CE92572" w14:textId="77777777" w:rsidR="00621E1A" w:rsidRPr="00621E1A" w:rsidRDefault="00621E1A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A farmer’s property borders onto an old mine site and so some of his water supply is contaminated with </w:t>
      </w:r>
      <w:r w:rsidR="0058079A">
        <w:rPr>
          <w:rFonts w:ascii="Arial" w:hAnsi="Arial" w:cs="Arial"/>
        </w:rPr>
        <w:t xml:space="preserve">dissolved </w:t>
      </w:r>
      <w:r w:rsidRPr="00621E1A">
        <w:rPr>
          <w:rFonts w:ascii="Arial" w:hAnsi="Arial" w:cs="Arial"/>
        </w:rPr>
        <w:t>silver</w:t>
      </w:r>
      <w:r w:rsidR="0058079A">
        <w:rPr>
          <w:rFonts w:ascii="Arial" w:hAnsi="Arial" w:cs="Arial"/>
        </w:rPr>
        <w:t xml:space="preserve"> salts</w:t>
      </w:r>
      <w:r w:rsidRPr="00621E1A">
        <w:rPr>
          <w:rFonts w:ascii="Arial" w:hAnsi="Arial" w:cs="Arial"/>
        </w:rPr>
        <w:t xml:space="preserve">. </w:t>
      </w:r>
    </w:p>
    <w:p w14:paraId="3CE92573" w14:textId="77777777" w:rsidR="00621E1A" w:rsidRPr="00621E1A" w:rsidRDefault="0058079A" w:rsidP="00621E1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He has one</w:t>
      </w:r>
      <w:r w:rsidR="00621E1A" w:rsidRPr="00621E1A">
        <w:rPr>
          <w:rFonts w:ascii="Arial" w:hAnsi="Arial" w:cs="Arial"/>
        </w:rPr>
        <w:t xml:space="preserve"> lake </w:t>
      </w:r>
      <w:r>
        <w:rPr>
          <w:rFonts w:ascii="Arial" w:hAnsi="Arial" w:cs="Arial"/>
        </w:rPr>
        <w:t>of clear water</w:t>
      </w:r>
      <w:r w:rsidR="00621E1A" w:rsidRPr="00621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621E1A" w:rsidRPr="00621E1A">
        <w:rPr>
          <w:rFonts w:ascii="Arial" w:hAnsi="Arial" w:cs="Arial"/>
        </w:rPr>
        <w:t xml:space="preserve"> a silver concentration of 3.75 x 10</w:t>
      </w:r>
      <w:r w:rsidR="00621E1A" w:rsidRPr="00621E1A">
        <w:rPr>
          <w:rFonts w:ascii="Arial" w:hAnsi="Arial" w:cs="Arial"/>
          <w:vertAlign w:val="superscript"/>
        </w:rPr>
        <w:t>-4</w:t>
      </w:r>
      <w:r w:rsidR="00621E1A" w:rsidRPr="00621E1A">
        <w:rPr>
          <w:rFonts w:ascii="Arial" w:hAnsi="Arial" w:cs="Arial"/>
        </w:rPr>
        <w:t xml:space="preserve"> </w:t>
      </w:r>
      <w:proofErr w:type="spellStart"/>
      <w:r w:rsidR="00621E1A" w:rsidRPr="00621E1A">
        <w:rPr>
          <w:rFonts w:ascii="Arial" w:hAnsi="Arial" w:cs="Arial"/>
        </w:rPr>
        <w:t>mol</w:t>
      </w:r>
      <w:proofErr w:type="spellEnd"/>
      <w:r w:rsidR="00621E1A" w:rsidRPr="00621E1A">
        <w:rPr>
          <w:rFonts w:ascii="Arial" w:hAnsi="Arial" w:cs="Arial"/>
        </w:rPr>
        <w:t xml:space="preserve"> L</w:t>
      </w:r>
      <w:r w:rsidR="00621E1A" w:rsidRPr="00621E1A">
        <w:rPr>
          <w:rFonts w:ascii="Arial" w:hAnsi="Arial" w:cs="Arial"/>
          <w:vertAlign w:val="superscript"/>
        </w:rPr>
        <w:t>-1</w:t>
      </w:r>
      <w:r w:rsidR="00621E1A" w:rsidRPr="00621E1A">
        <w:rPr>
          <w:rFonts w:ascii="Arial" w:hAnsi="Arial" w:cs="Arial"/>
        </w:rPr>
        <w:t>.</w:t>
      </w:r>
    </w:p>
    <w:p w14:paraId="3CE92574" w14:textId="77777777" w:rsidR="00621E1A" w:rsidRPr="00621E1A" w:rsidRDefault="00621E1A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The farmer decided to precipitate out the silver ions in a 5.00 L sample lake water by adding </w:t>
      </w:r>
      <w:r w:rsidR="00F15763">
        <w:rPr>
          <w:rFonts w:ascii="Arial" w:hAnsi="Arial" w:cs="Arial"/>
        </w:rPr>
        <w:t>hydrochloric</w:t>
      </w:r>
      <w:r w:rsidRPr="00621E1A">
        <w:rPr>
          <w:rFonts w:ascii="Arial" w:hAnsi="Arial" w:cs="Arial"/>
        </w:rPr>
        <w:t xml:space="preserve"> acid to </w:t>
      </w:r>
      <w:r w:rsidR="00F15763">
        <w:rPr>
          <w:rFonts w:ascii="Arial" w:hAnsi="Arial" w:cs="Arial"/>
        </w:rPr>
        <w:t>produce insoluble silver chloride</w:t>
      </w:r>
      <w:r w:rsidRPr="00621E1A">
        <w:rPr>
          <w:rFonts w:ascii="Arial" w:hAnsi="Arial" w:cs="Arial"/>
        </w:rPr>
        <w:t>.</w:t>
      </w:r>
    </w:p>
    <w:p w14:paraId="3CE92575" w14:textId="77777777" w:rsidR="00621E1A" w:rsidRPr="00621E1A" w:rsidRDefault="00621E1A" w:rsidP="00621E1A">
      <w:pPr>
        <w:pStyle w:val="ListParagraph"/>
        <w:rPr>
          <w:rFonts w:ascii="Arial" w:hAnsi="Arial" w:cs="Arial"/>
        </w:rPr>
      </w:pPr>
    </w:p>
    <w:p w14:paraId="3CE92576" w14:textId="77777777" w:rsidR="005A0E3E" w:rsidRDefault="00621E1A" w:rsidP="00621E1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(a) </w:t>
      </w:r>
      <w:r w:rsidRPr="00621E1A">
        <w:rPr>
          <w:rFonts w:ascii="Arial" w:hAnsi="Arial" w:cs="Arial"/>
        </w:rPr>
        <w:t>Write the ionic equation for this precipitation reaction.</w:t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</w:r>
      <w:r w:rsidRPr="00621E1A">
        <w:rPr>
          <w:rFonts w:ascii="Arial" w:hAnsi="Arial" w:cs="Arial"/>
        </w:rPr>
        <w:t>(2 marks)</w:t>
      </w:r>
    </w:p>
    <w:p w14:paraId="3CE92577" w14:textId="77777777" w:rsidR="00C36104" w:rsidRDefault="00EE125F" w:rsidP="00C3610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21E1A" w:rsidRPr="00A50C71">
        <w:rPr>
          <w:rFonts w:ascii="Times New Roman" w:hAnsi="Times New Roman" w:cs="Times New Roman"/>
        </w:rPr>
        <w:t xml:space="preserve">- </w:t>
      </w:r>
      <w:r w:rsidR="00A50C71" w:rsidRPr="00A50C71">
        <w:rPr>
          <w:rFonts w:ascii="Times New Roman" w:hAnsi="Times New Roman" w:cs="Times New Roman"/>
        </w:rPr>
        <w:t xml:space="preserve"> </w:t>
      </w:r>
      <w:r w:rsidR="00621E1A" w:rsidRPr="00A50C71">
        <w:rPr>
          <w:rFonts w:ascii="Times New Roman" w:hAnsi="Times New Roman" w:cs="Times New Roman"/>
        </w:rPr>
        <w:t>-</w:t>
      </w:r>
      <w:r w:rsidR="00621E1A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ab/>
      </w:r>
      <w:r w:rsidRPr="00621E1A">
        <w:rPr>
          <w:rFonts w:ascii="Times New Roman" w:hAnsi="Times New Roman" w:cs="Times New Roman"/>
          <w:b/>
        </w:rPr>
        <w:t>Ag</w:t>
      </w:r>
      <w:r w:rsidRPr="00621E1A">
        <w:rPr>
          <w:rFonts w:ascii="Times New Roman" w:hAnsi="Times New Roman" w:cs="Times New Roman"/>
          <w:b/>
          <w:vertAlign w:val="superscript"/>
        </w:rPr>
        <w:t>+</w:t>
      </w:r>
      <w:r w:rsidR="00F15763">
        <w:rPr>
          <w:rFonts w:ascii="Times New Roman" w:hAnsi="Times New Roman" w:cs="Times New Roman"/>
          <w:b/>
        </w:rPr>
        <w:t>(</w:t>
      </w:r>
      <w:proofErr w:type="spellStart"/>
      <w:r w:rsidR="00F15763">
        <w:rPr>
          <w:rFonts w:ascii="Times New Roman" w:hAnsi="Times New Roman" w:cs="Times New Roman"/>
          <w:b/>
        </w:rPr>
        <w:t>aq</w:t>
      </w:r>
      <w:proofErr w:type="spellEnd"/>
      <w:r w:rsidR="00F15763">
        <w:rPr>
          <w:rFonts w:ascii="Times New Roman" w:hAnsi="Times New Roman" w:cs="Times New Roman"/>
          <w:b/>
        </w:rPr>
        <w:t>) + Cl</w:t>
      </w:r>
      <w:r w:rsidRPr="00621E1A">
        <w:rPr>
          <w:rFonts w:ascii="Times New Roman" w:hAnsi="Times New Roman" w:cs="Times New Roman"/>
          <w:b/>
          <w:vertAlign w:val="superscript"/>
        </w:rPr>
        <w:t>-</w:t>
      </w:r>
      <w:r w:rsidRPr="00621E1A">
        <w:rPr>
          <w:rFonts w:ascii="Times New Roman" w:hAnsi="Times New Roman" w:cs="Times New Roman"/>
          <w:b/>
        </w:rPr>
        <w:t>(</w:t>
      </w:r>
      <w:proofErr w:type="spellStart"/>
      <w:r w:rsidRPr="00621E1A">
        <w:rPr>
          <w:rFonts w:ascii="Times New Roman" w:hAnsi="Times New Roman" w:cs="Times New Roman"/>
          <w:b/>
        </w:rPr>
        <w:t>aq</w:t>
      </w:r>
      <w:proofErr w:type="spellEnd"/>
      <w:r w:rsidR="000308EB" w:rsidRPr="00621E1A">
        <w:rPr>
          <w:rFonts w:ascii="Times New Roman" w:hAnsi="Times New Roman" w:cs="Times New Roman"/>
          <w:b/>
        </w:rPr>
        <w:t xml:space="preserve">) </w:t>
      </w:r>
      <w:r w:rsidRPr="00621E1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→</m:t>
        </m:r>
      </m:oMath>
      <w:r w:rsidR="00F15763">
        <w:rPr>
          <w:rFonts w:ascii="Times New Roman" w:eastAsiaTheme="minorEastAsia" w:hAnsi="Times New Roman" w:cs="Times New Roman"/>
          <w:b/>
        </w:rPr>
        <w:t xml:space="preserve"> AgCl</w:t>
      </w:r>
      <w:r w:rsidRPr="00621E1A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621E1A">
        <w:rPr>
          <w:rFonts w:ascii="Times New Roman" w:eastAsiaTheme="minorEastAsia" w:hAnsi="Times New Roman" w:cs="Times New Roman"/>
          <w:b/>
        </w:rPr>
        <w:t>(s)</w:t>
      </w:r>
    </w:p>
    <w:p w14:paraId="3CE92578" w14:textId="77777777" w:rsidR="00621E1A" w:rsidRPr="00B64738" w:rsidRDefault="00621E1A" w:rsidP="00B64738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B64738">
        <w:rPr>
          <w:rFonts w:ascii="Arial" w:hAnsi="Arial" w:cs="Arial"/>
        </w:rPr>
        <w:t xml:space="preserve">State a method he could use to separate this precipitate out from the water and explain </w:t>
      </w:r>
      <w:r w:rsidR="0058079A">
        <w:rPr>
          <w:rFonts w:ascii="Arial" w:hAnsi="Arial" w:cs="Arial"/>
        </w:rPr>
        <w:t>the separation principle involved.</w:t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  <w:t xml:space="preserve">  </w:t>
      </w:r>
      <w:r w:rsidR="00A50C71">
        <w:rPr>
          <w:rFonts w:ascii="Arial" w:hAnsi="Arial" w:cs="Arial"/>
        </w:rPr>
        <w:tab/>
      </w:r>
      <w:r w:rsidRPr="00B64738">
        <w:rPr>
          <w:rFonts w:ascii="Arial" w:hAnsi="Arial" w:cs="Arial"/>
        </w:rPr>
        <w:t>(2 marks)</w:t>
      </w:r>
    </w:p>
    <w:p w14:paraId="3CE92579" w14:textId="77777777" w:rsidR="00621E1A" w:rsidRPr="00621E1A" w:rsidRDefault="00621E1A" w:rsidP="00C36104">
      <w:pPr>
        <w:rPr>
          <w:rFonts w:ascii="Times New Roman" w:eastAsiaTheme="minorEastAsia" w:hAnsi="Times New Roman" w:cs="Times New Roman"/>
          <w:b/>
        </w:rPr>
      </w:pPr>
    </w:p>
    <w:p w14:paraId="3CE9257A" w14:textId="77777777" w:rsidR="00EE125F" w:rsidRPr="00621E1A" w:rsidRDefault="00EE125F" w:rsidP="00621E1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621E1A">
        <w:rPr>
          <w:rFonts w:ascii="Times New Roman" w:eastAsiaTheme="minorEastAsia" w:hAnsi="Times New Roman" w:cs="Times New Roman"/>
          <w:b/>
        </w:rPr>
        <w:t xml:space="preserve">The process of </w:t>
      </w:r>
      <w:r w:rsidRPr="00A50C71">
        <w:rPr>
          <w:rFonts w:ascii="Times New Roman" w:eastAsiaTheme="minorEastAsia" w:hAnsi="Times New Roman" w:cs="Times New Roman"/>
          <w:b/>
          <w:u w:val="single"/>
        </w:rPr>
        <w:t>Filtration</w:t>
      </w:r>
      <w:r w:rsidRPr="00621E1A">
        <w:rPr>
          <w:rFonts w:ascii="Times New Roman" w:eastAsiaTheme="minorEastAsia" w:hAnsi="Times New Roman" w:cs="Times New Roman"/>
          <w:b/>
        </w:rPr>
        <w:t xml:space="preserve"> would separate the precipitate and </w:t>
      </w:r>
      <w:r w:rsidR="000B4236">
        <w:rPr>
          <w:rFonts w:ascii="Times New Roman" w:eastAsiaTheme="minorEastAsia" w:hAnsi="Times New Roman" w:cs="Times New Roman"/>
          <w:b/>
        </w:rPr>
        <w:t>retain it in</w:t>
      </w:r>
      <w:r w:rsidRPr="00621E1A">
        <w:rPr>
          <w:rFonts w:ascii="Times New Roman" w:eastAsiaTheme="minorEastAsia" w:hAnsi="Times New Roman" w:cs="Times New Roman"/>
          <w:b/>
        </w:rPr>
        <w:t xml:space="preserve"> the paper.</w:t>
      </w:r>
    </w:p>
    <w:p w14:paraId="3CE9257B" w14:textId="77777777" w:rsidR="00EE125F" w:rsidRDefault="00621E1A" w:rsidP="00621E1A">
      <w:pPr>
        <w:ind w:left="567" w:hanging="14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- </w:t>
      </w:r>
      <w:r w:rsidR="00EE125F" w:rsidRPr="00621E1A">
        <w:rPr>
          <w:rFonts w:ascii="Times New Roman" w:eastAsiaTheme="minorEastAsia" w:hAnsi="Times New Roman" w:cs="Times New Roman"/>
          <w:b/>
        </w:rPr>
        <w:t>The filter paper has holes in which are smaller than the size of</w:t>
      </w:r>
      <w:r w:rsidR="00825FD8">
        <w:rPr>
          <w:rFonts w:ascii="Times New Roman" w:eastAsiaTheme="minorEastAsia" w:hAnsi="Times New Roman" w:cs="Times New Roman"/>
          <w:b/>
        </w:rPr>
        <w:t xml:space="preserve"> the particles of silver chloride</w:t>
      </w:r>
      <w:r w:rsidR="00EE125F" w:rsidRPr="00621E1A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="00EE125F" w:rsidRPr="00621E1A">
        <w:rPr>
          <w:rFonts w:ascii="Times New Roman" w:eastAsiaTheme="minorEastAsia" w:hAnsi="Times New Roman" w:cs="Times New Roman"/>
          <w:b/>
        </w:rPr>
        <w:t>and</w:t>
      </w:r>
      <w:proofErr w:type="gramEnd"/>
      <w:r w:rsidR="00EE125F" w:rsidRPr="00621E1A">
        <w:rPr>
          <w:rFonts w:ascii="Times New Roman" w:eastAsiaTheme="minorEastAsia" w:hAnsi="Times New Roman" w:cs="Times New Roman"/>
          <w:b/>
        </w:rPr>
        <w:t xml:space="preserve"> so they become trapped in the paper whilst the liquid passes through</w:t>
      </w:r>
      <w:r w:rsidR="00EE125F">
        <w:rPr>
          <w:rFonts w:ascii="Times New Roman" w:eastAsiaTheme="minorEastAsia" w:hAnsi="Times New Roman" w:cs="Times New Roman"/>
        </w:rPr>
        <w:t>.</w:t>
      </w:r>
    </w:p>
    <w:p w14:paraId="3CE9257C" w14:textId="770D6557" w:rsidR="00B64738" w:rsidRPr="009E5436" w:rsidRDefault="009E5436" w:rsidP="00621E1A">
      <w:pPr>
        <w:ind w:left="567" w:hanging="141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Or any other reasonable separation technique and explanation</w:t>
      </w:r>
    </w:p>
    <w:p w14:paraId="3CE9257D" w14:textId="77777777"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 Calculate the mass of silver </w:t>
      </w:r>
      <w:r w:rsidR="00F15763">
        <w:rPr>
          <w:rFonts w:ascii="Arial" w:hAnsi="Arial" w:cs="Arial"/>
        </w:rPr>
        <w:t>chloride</w:t>
      </w:r>
      <w:r>
        <w:rPr>
          <w:rFonts w:ascii="Arial" w:hAnsi="Arial" w:cs="Arial"/>
        </w:rPr>
        <w:t xml:space="preserve"> that would be expected from the 5.00 L of lake water.</w:t>
      </w:r>
    </w:p>
    <w:p w14:paraId="3CE9257E" w14:textId="77777777" w:rsidR="00621E1A" w:rsidRPr="00EE125F" w:rsidRDefault="00B64738" w:rsidP="00B64738">
      <w:pPr>
        <w:spacing w:after="0"/>
        <w:ind w:left="426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(3 marks</w:t>
      </w:r>
      <w:r w:rsidR="00A50C71">
        <w:rPr>
          <w:rFonts w:ascii="Arial" w:hAnsi="Arial" w:cs="Arial"/>
        </w:rPr>
        <w:t>)</w:t>
      </w:r>
    </w:p>
    <w:p w14:paraId="3CE9257F" w14:textId="77777777" w:rsidR="00881EC9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 xml:space="preserve"> n = </w:t>
      </w:r>
      <w:proofErr w:type="spellStart"/>
      <w:r w:rsidRPr="00B64738">
        <w:rPr>
          <w:rFonts w:ascii="Times New Roman" w:hAnsi="Times New Roman" w:cs="Times New Roman"/>
          <w:b/>
        </w:rPr>
        <w:t>cV</w:t>
      </w:r>
      <w:proofErr w:type="spellEnd"/>
      <w:r w:rsidRPr="00B64738">
        <w:rPr>
          <w:rFonts w:ascii="Times New Roman" w:hAnsi="Times New Roman" w:cs="Times New Roman"/>
          <w:b/>
        </w:rPr>
        <w:t xml:space="preserve"> = 3.75 x 10</w:t>
      </w:r>
      <w:r w:rsidRPr="00B64738">
        <w:rPr>
          <w:rFonts w:ascii="Times New Roman" w:hAnsi="Times New Roman" w:cs="Times New Roman"/>
          <w:b/>
          <w:vertAlign w:val="superscript"/>
        </w:rPr>
        <w:t>-4</w:t>
      </w:r>
      <w:r w:rsidRPr="00B64738">
        <w:rPr>
          <w:rFonts w:ascii="Times New Roman" w:hAnsi="Times New Roman" w:cs="Times New Roman"/>
          <w:b/>
        </w:rPr>
        <w:t xml:space="preserve"> x 5 = 1.875 x 10</w:t>
      </w:r>
      <w:r w:rsidRPr="00B64738">
        <w:rPr>
          <w:rFonts w:ascii="Times New Roman" w:hAnsi="Times New Roman" w:cs="Times New Roman"/>
          <w:b/>
          <w:vertAlign w:val="superscript"/>
        </w:rPr>
        <w:t>-3</w:t>
      </w:r>
      <w:r w:rsidRPr="00B64738">
        <w:rPr>
          <w:rFonts w:ascii="Times New Roman" w:hAnsi="Times New Roman" w:cs="Times New Roman"/>
          <w:b/>
        </w:rPr>
        <w:t xml:space="preserve">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14:paraId="3CE92580" w14:textId="3614EB88" w:rsidR="00706A60" w:rsidRPr="00B64738" w:rsidRDefault="0058079A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n(A</w:t>
      </w:r>
      <w:r w:rsidR="00706A60">
        <w:rPr>
          <w:rFonts w:ascii="Times New Roman" w:hAnsi="Times New Roman" w:cs="Times New Roman"/>
          <w:b/>
        </w:rPr>
        <w:t>g</w:t>
      </w:r>
      <w:r w:rsidR="00F15763">
        <w:rPr>
          <w:rFonts w:ascii="Times New Roman" w:hAnsi="Times New Roman" w:cs="Times New Roman"/>
          <w:b/>
        </w:rPr>
        <w:t xml:space="preserve">Cl) = </w:t>
      </w:r>
      <w:r w:rsidR="00706A60">
        <w:rPr>
          <w:rFonts w:ascii="Times New Roman" w:hAnsi="Times New Roman" w:cs="Times New Roman"/>
          <w:b/>
        </w:rPr>
        <w:t xml:space="preserve">n(Ag)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Pr="0058079A">
        <w:rPr>
          <w:rFonts w:ascii="Times New Roman" w:hAnsi="Times New Roman" w:cs="Times New Roman"/>
          <w:b/>
        </w:rPr>
        <w:t xml:space="preserve">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  <w:r w:rsidR="00D50EDE">
        <w:rPr>
          <w:rFonts w:ascii="Times New Roman" w:hAnsi="Times New Roman" w:cs="Times New Roman"/>
          <w:b/>
        </w:rPr>
        <w:tab/>
      </w:r>
      <w:r w:rsidR="00D50EDE">
        <w:rPr>
          <w:rFonts w:ascii="Times New Roman" w:hAnsi="Times New Roman" w:cs="Times New Roman"/>
          <w:b/>
        </w:rPr>
        <w:tab/>
        <w:t>(1)</w:t>
      </w:r>
    </w:p>
    <w:p w14:paraId="3CE92581" w14:textId="09661A73" w:rsidR="00552F6E" w:rsidRPr="00B64738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m(Ag</w:t>
      </w:r>
      <w:r w:rsidR="00F15763">
        <w:rPr>
          <w:rFonts w:ascii="Times New Roman" w:hAnsi="Times New Roman" w:cs="Times New Roman"/>
          <w:b/>
        </w:rPr>
        <w:t>Cl</w:t>
      </w:r>
      <w:r w:rsidR="00706A60">
        <w:rPr>
          <w:rFonts w:ascii="Times New Roman" w:hAnsi="Times New Roman" w:cs="Times New Roman"/>
          <w:b/>
        </w:rPr>
        <w:t xml:space="preserve">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="00F15763" w:rsidRPr="0058079A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x</w:t>
      </w:r>
      <w:r w:rsidRPr="00B64738">
        <w:rPr>
          <w:rFonts w:ascii="Times New Roman" w:hAnsi="Times New Roman" w:cs="Times New Roman"/>
          <w:b/>
        </w:rPr>
        <w:t xml:space="preserve"> (107.9 </w:t>
      </w:r>
      <w:r w:rsidR="00F15763">
        <w:rPr>
          <w:rFonts w:ascii="Times New Roman" w:hAnsi="Times New Roman" w:cs="Times New Roman"/>
          <w:b/>
        </w:rPr>
        <w:t>+ 35.45</w:t>
      </w:r>
      <w:proofErr w:type="gramStart"/>
      <w:r w:rsidRPr="00B64738">
        <w:rPr>
          <w:rFonts w:ascii="Times New Roman" w:hAnsi="Times New Roman" w:cs="Times New Roman"/>
          <w:b/>
        </w:rPr>
        <w:t xml:space="preserve">) </w:t>
      </w:r>
      <w:r w:rsidR="003A40BE">
        <w:rPr>
          <w:rFonts w:ascii="Times New Roman" w:hAnsi="Times New Roman" w:cs="Times New Roman"/>
          <w:b/>
        </w:rPr>
        <w:t xml:space="preserve"> </w:t>
      </w:r>
      <w:r w:rsidR="00D50EDE">
        <w:rPr>
          <w:rFonts w:ascii="Times New Roman" w:hAnsi="Times New Roman" w:cs="Times New Roman"/>
          <w:b/>
        </w:rPr>
        <w:tab/>
      </w:r>
      <w:proofErr w:type="gramEnd"/>
      <w:r w:rsidR="00D50EDE">
        <w:rPr>
          <w:rFonts w:ascii="Times New Roman" w:hAnsi="Times New Roman" w:cs="Times New Roman"/>
          <w:b/>
        </w:rPr>
        <w:tab/>
        <w:t>(1)</w:t>
      </w:r>
    </w:p>
    <w:p w14:paraId="3CE92582" w14:textId="67B139E0" w:rsidR="0058079A" w:rsidRPr="0058079A" w:rsidRDefault="00B64738" w:rsidP="0058079A">
      <w:pPr>
        <w:ind w:left="567" w:hanging="14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</w:t>
      </w:r>
      <w:r w:rsidR="00825FD8">
        <w:rPr>
          <w:rFonts w:ascii="Times New Roman" w:hAnsi="Times New Roman" w:cs="Times New Roman"/>
          <w:b/>
        </w:rPr>
        <w:t xml:space="preserve"> </w:t>
      </w:r>
      <w:r w:rsidR="004E1DB5">
        <w:rPr>
          <w:rFonts w:ascii="Times New Roman" w:hAnsi="Times New Roman" w:cs="Times New Roman"/>
          <w:b/>
        </w:rPr>
        <w:t>m = 0.269</w:t>
      </w:r>
      <w:r w:rsidR="00552F6E" w:rsidRPr="00B64738">
        <w:rPr>
          <w:rFonts w:ascii="Times New Roman" w:hAnsi="Times New Roman" w:cs="Times New Roman"/>
          <w:b/>
        </w:rPr>
        <w:t xml:space="preserve"> g.</w:t>
      </w:r>
      <w:r w:rsidR="00D50EDE">
        <w:rPr>
          <w:rFonts w:ascii="Times New Roman" w:hAnsi="Times New Roman" w:cs="Times New Roman"/>
          <w:b/>
        </w:rPr>
        <w:tab/>
      </w:r>
      <w:r w:rsidR="00D50EDE">
        <w:rPr>
          <w:rFonts w:ascii="Times New Roman" w:hAnsi="Times New Roman" w:cs="Times New Roman"/>
          <w:b/>
        </w:rPr>
        <w:tab/>
        <w:t>(1)</w:t>
      </w:r>
    </w:p>
    <w:p w14:paraId="3CE92583" w14:textId="77777777" w:rsidR="00B64738" w:rsidRDefault="0058079A" w:rsidP="00B64738">
      <w:pPr>
        <w:rPr>
          <w:rFonts w:ascii="Arial" w:hAnsi="Arial" w:cs="Arial"/>
        </w:rPr>
      </w:pPr>
      <w:r>
        <w:rPr>
          <w:rFonts w:ascii="Arial" w:hAnsi="Arial" w:cs="Arial"/>
        </w:rPr>
        <w:t>Having removed the silver from the lake water, the farmer attempted to produce pure water from the remaining 5.00 L of impure water.</w:t>
      </w:r>
    </w:p>
    <w:p w14:paraId="3CE92584" w14:textId="77777777" w:rsidR="00F67687" w:rsidRDefault="00F67687" w:rsidP="00F67687">
      <w:pPr>
        <w:spacing w:before="12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(d)  </w:t>
      </w:r>
      <w:r w:rsidR="00A16C8F">
        <w:rPr>
          <w:rFonts w:ascii="Arial" w:hAnsi="Arial" w:cs="Arial"/>
        </w:rPr>
        <w:t xml:space="preserve">State the name of the process by which pure water could be obtained from </w:t>
      </w:r>
      <w:r w:rsidR="00582A2E">
        <w:rPr>
          <w:rFonts w:ascii="Arial" w:hAnsi="Arial" w:cs="Arial"/>
        </w:rPr>
        <w:t>impure</w:t>
      </w:r>
      <w:r w:rsidR="00A16C8F">
        <w:rPr>
          <w:rFonts w:ascii="Arial" w:hAnsi="Arial" w:cs="Arial"/>
        </w:rPr>
        <w:t xml:space="preserve"> water and list the apparatus that would be used.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="00582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(3 marks)</w:t>
      </w:r>
    </w:p>
    <w:p w14:paraId="3CE92586" w14:textId="77777777" w:rsidR="00F67687" w:rsidRPr="00F67687" w:rsidRDefault="00F67687" w:rsidP="00F67687">
      <w:pPr>
        <w:tabs>
          <w:tab w:val="left" w:pos="42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Process name: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>Distillation</w:t>
      </w:r>
    </w:p>
    <w:p w14:paraId="3CE92587" w14:textId="38C86A10" w:rsidR="00F67687" w:rsidRDefault="00D50EDE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i/>
        </w:rPr>
        <w:t>Apparatus</w:t>
      </w:r>
      <w:r w:rsidR="00F67687">
        <w:rPr>
          <w:rFonts w:ascii="Arial" w:hAnsi="Arial" w:cs="Arial"/>
          <w:i/>
        </w:rPr>
        <w:t>:</w:t>
      </w:r>
      <w:r w:rsidR="00F67687">
        <w:rPr>
          <w:rFonts w:ascii="Arial" w:hAnsi="Arial" w:cs="Arial"/>
        </w:rPr>
        <w:t xml:space="preserve"> </w:t>
      </w:r>
      <w:r w:rsidR="00F67687">
        <w:rPr>
          <w:rFonts w:ascii="Arial" w:hAnsi="Arial" w:cs="Arial"/>
          <w:b/>
        </w:rPr>
        <w:t xml:space="preserve">Includes </w:t>
      </w:r>
      <w:r w:rsidR="00F67687">
        <w:rPr>
          <w:rFonts w:ascii="Arial" w:hAnsi="Arial" w:cs="Arial"/>
          <w:b/>
        </w:rPr>
        <w:tab/>
        <w:t xml:space="preserve">- </w:t>
      </w:r>
      <w:r w:rsidR="00A16C8F">
        <w:rPr>
          <w:rFonts w:ascii="Arial" w:hAnsi="Arial" w:cs="Arial"/>
          <w:b/>
        </w:rPr>
        <w:t xml:space="preserve">flask containing murky water being heated </w:t>
      </w:r>
    </w:p>
    <w:p w14:paraId="3CE92588" w14:textId="79C5E09D" w:rsidR="00B64738" w:rsidRDefault="00F67687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- Liebig condenser with cold water entering</w:t>
      </w:r>
    </w:p>
    <w:p w14:paraId="0831F2E2" w14:textId="1DFFEADF" w:rsidR="00181742" w:rsidRPr="00F67687" w:rsidRDefault="00181742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 reverse osmosis</w:t>
      </w:r>
    </w:p>
    <w:p w14:paraId="3CE92589" w14:textId="77777777"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water had been purified in this way, the remaining solid from the 5.00 L of lake water was found to be calcium nitrate </w:t>
      </w:r>
      <w:r w:rsidR="000B4236">
        <w:rPr>
          <w:rFonts w:ascii="Arial" w:hAnsi="Arial" w:cs="Arial"/>
        </w:rPr>
        <w:t>leached from the soil around the lake</w:t>
      </w:r>
      <w:r w:rsidR="0058079A">
        <w:rPr>
          <w:rFonts w:ascii="Arial" w:hAnsi="Arial" w:cs="Arial"/>
        </w:rPr>
        <w:t>,</w:t>
      </w:r>
      <w:r w:rsidR="000B42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 had a mass of 3.76 g.</w:t>
      </w:r>
    </w:p>
    <w:p w14:paraId="3CE9258A" w14:textId="77777777" w:rsidR="00B64738" w:rsidRDefault="00B64738" w:rsidP="00B64738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(e)  Calculate the concentration of nitrate ions that would have been present in the lake water.</w:t>
      </w:r>
      <w:r>
        <w:rPr>
          <w:rFonts w:ascii="Arial" w:hAnsi="Arial" w:cs="Arial"/>
        </w:rPr>
        <w:tab/>
        <w:t xml:space="preserve"> </w:t>
      </w:r>
    </w:p>
    <w:p w14:paraId="3CE9258B" w14:textId="77777777" w:rsidR="00B64738" w:rsidRPr="00A50C71" w:rsidRDefault="00B64738" w:rsidP="00A50C71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3CE9258C" w14:textId="5FA6EB1D" w:rsidR="0015552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n(</w:t>
      </w:r>
      <w:r w:rsidR="00155523" w:rsidRPr="00B64738">
        <w:rPr>
          <w:rFonts w:ascii="Times New Roman" w:hAnsi="Times New Roman" w:cs="Times New Roman"/>
          <w:b/>
        </w:rPr>
        <w:t>Ca(NO</w:t>
      </w:r>
      <w:r w:rsidR="00155523" w:rsidRPr="00B64738">
        <w:rPr>
          <w:rFonts w:ascii="Times New Roman" w:hAnsi="Times New Roman" w:cs="Times New Roman"/>
          <w:b/>
          <w:vertAlign w:val="subscript"/>
        </w:rPr>
        <w:t>3</w:t>
      </w:r>
      <w:r w:rsidR="00155523" w:rsidRPr="00B64738">
        <w:rPr>
          <w:rFonts w:ascii="Times New Roman" w:hAnsi="Times New Roman" w:cs="Times New Roman"/>
          <w:b/>
        </w:rPr>
        <w:t>)</w:t>
      </w:r>
      <w:r w:rsidR="00155523" w:rsidRPr="00B64738">
        <w:rPr>
          <w:rFonts w:ascii="Times New Roman" w:hAnsi="Times New Roman" w:cs="Times New Roman"/>
          <w:b/>
          <w:vertAlign w:val="subscript"/>
        </w:rPr>
        <w:t>2</w:t>
      </w:r>
      <w:r w:rsidR="00155523" w:rsidRPr="00B64738">
        <w:rPr>
          <w:rFonts w:ascii="Times New Roman" w:hAnsi="Times New Roman" w:cs="Times New Roman"/>
          <w:b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3.76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(40.08+14.01 x 2+16 x 6)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=0.</m:t>
        </m:r>
        <m:r>
          <m:rPr>
            <m:sty m:val="b"/>
          </m:rPr>
          <w:rPr>
            <w:rFonts w:ascii="Cambria Math" w:hAnsi="Cambria Math" w:cs="Times New Roman"/>
          </w:rPr>
          <m:t>02291 mol</m:t>
        </m:r>
      </m:oMath>
      <w:r w:rsidR="00D50EDE">
        <w:rPr>
          <w:rFonts w:ascii="Times New Roman" w:eastAsiaTheme="minorEastAsia" w:hAnsi="Times New Roman" w:cs="Times New Roman"/>
          <w:b/>
        </w:rPr>
        <w:tab/>
      </w:r>
      <w:r w:rsidR="00D50EDE">
        <w:rPr>
          <w:rFonts w:ascii="Times New Roman" w:eastAsiaTheme="minorEastAsia" w:hAnsi="Times New Roman" w:cs="Times New Roman"/>
          <w:b/>
        </w:rPr>
        <w:tab/>
        <w:t>(1)</w:t>
      </w:r>
    </w:p>
    <w:p w14:paraId="3CE9258D" w14:textId="2F5E5CBD" w:rsidR="00F1593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eastAsiaTheme="minorEastAsia" w:hAnsi="Times New Roman" w:cs="Times New Roman"/>
          <w:b/>
        </w:rPr>
        <w:t>n(NO</w:t>
      </w:r>
      <w:r w:rsidRPr="00B64738">
        <w:rPr>
          <w:rFonts w:ascii="Times New Roman" w:eastAsiaTheme="minorEastAsia" w:hAnsi="Times New Roman" w:cs="Times New Roman"/>
          <w:b/>
          <w:vertAlign w:val="subscript"/>
        </w:rPr>
        <w:t>3</w:t>
      </w:r>
      <w:r w:rsidRPr="00B64738">
        <w:rPr>
          <w:rFonts w:ascii="Times New Roman" w:eastAsiaTheme="minorEastAsia" w:hAnsi="Times New Roman" w:cs="Times New Roman"/>
          <w:b/>
          <w:vertAlign w:val="superscript"/>
        </w:rPr>
        <w:t>-</w:t>
      </w:r>
      <w:r w:rsidRPr="00B64738">
        <w:rPr>
          <w:rFonts w:ascii="Times New Roman" w:eastAsiaTheme="minorEastAsia" w:hAnsi="Times New Roman" w:cs="Times New Roman"/>
          <w:b/>
        </w:rPr>
        <w:t xml:space="preserve">) = 2 x </w:t>
      </w:r>
      <w:proofErr w:type="gramStart"/>
      <w:r w:rsidRPr="00B64738">
        <w:rPr>
          <w:rFonts w:ascii="Times New Roman" w:hAnsi="Times New Roman" w:cs="Times New Roman"/>
          <w:b/>
        </w:rPr>
        <w:t>n( Ca</w:t>
      </w:r>
      <w:proofErr w:type="gramEnd"/>
      <w:r w:rsidRPr="00B64738">
        <w:rPr>
          <w:rFonts w:ascii="Times New Roman" w:hAnsi="Times New Roman" w:cs="Times New Roman"/>
          <w:b/>
        </w:rPr>
        <w:t>(NO</w:t>
      </w:r>
      <w:r w:rsidRPr="00B64738">
        <w:rPr>
          <w:rFonts w:ascii="Times New Roman" w:hAnsi="Times New Roman" w:cs="Times New Roman"/>
          <w:b/>
          <w:vertAlign w:val="subscript"/>
        </w:rPr>
        <w:t>3</w:t>
      </w:r>
      <w:r w:rsidRPr="00B64738">
        <w:rPr>
          <w:rFonts w:ascii="Times New Roman" w:hAnsi="Times New Roman" w:cs="Times New Roman"/>
          <w:b/>
        </w:rPr>
        <w:t>)</w:t>
      </w:r>
      <w:r w:rsidRPr="00B64738">
        <w:rPr>
          <w:rFonts w:ascii="Times New Roman" w:hAnsi="Times New Roman" w:cs="Times New Roman"/>
          <w:b/>
          <w:vertAlign w:val="subscript"/>
        </w:rPr>
        <w:t>2</w:t>
      </w:r>
      <w:r w:rsidRPr="00B64738">
        <w:rPr>
          <w:rFonts w:ascii="Times New Roman" w:hAnsi="Times New Roman" w:cs="Times New Roman"/>
          <w:b/>
        </w:rPr>
        <w:t xml:space="preserve">) = 0.0458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  <w:r w:rsidR="00D50EDE">
        <w:rPr>
          <w:rFonts w:ascii="Times New Roman" w:hAnsi="Times New Roman" w:cs="Times New Roman"/>
          <w:b/>
        </w:rPr>
        <w:tab/>
      </w:r>
      <w:r w:rsidR="00D50EDE">
        <w:rPr>
          <w:rFonts w:ascii="Times New Roman" w:hAnsi="Times New Roman" w:cs="Times New Roman"/>
          <w:b/>
        </w:rPr>
        <w:tab/>
        <w:t>(1)</w:t>
      </w:r>
    </w:p>
    <w:p w14:paraId="3CE9258E" w14:textId="67722E2A" w:rsidR="00F15933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F15933" w:rsidRPr="00B64738">
        <w:rPr>
          <w:rFonts w:ascii="Times New Roman" w:hAnsi="Times New Roman" w:cs="Times New Roman"/>
          <w:b/>
        </w:rPr>
        <w:t>c =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0.0458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=9.17</m:t>
        </m:r>
        <m:r>
          <m:rPr>
            <m:sty m:val="b"/>
          </m:rPr>
          <w:rPr>
            <w:rFonts w:ascii="Cambria Math" w:hAnsi="Cambria Math" w:cs="Times New Roman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-3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 xml:space="preserve"> mol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="00D50EDE">
        <w:rPr>
          <w:rFonts w:ascii="Times New Roman" w:eastAsiaTheme="minorEastAsia" w:hAnsi="Times New Roman" w:cs="Times New Roman"/>
          <w:b/>
        </w:rPr>
        <w:tab/>
      </w:r>
      <w:r w:rsidR="00D50EDE">
        <w:rPr>
          <w:rFonts w:ascii="Times New Roman" w:eastAsiaTheme="minorEastAsia" w:hAnsi="Times New Roman" w:cs="Times New Roman"/>
          <w:b/>
        </w:rPr>
        <w:tab/>
        <w:t>(1)</w:t>
      </w:r>
    </w:p>
    <w:p w14:paraId="3CE9258F" w14:textId="77777777" w:rsidR="00B64738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</w:p>
    <w:p w14:paraId="3CE92590" w14:textId="77777777"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f) Calculate the percentage of nitrogen in this fertilizer and the mass of nitrogen that would be </w:t>
      </w:r>
    </w:p>
    <w:p w14:paraId="3CE92591" w14:textId="77777777" w:rsidR="00B64738" w:rsidRPr="00F60575" w:rsidRDefault="00B64738" w:rsidP="00B64738">
      <w:pPr>
        <w:spacing w:after="0"/>
        <w:ind w:firstLine="142"/>
        <w:rPr>
          <w:rFonts w:ascii="Arial" w:hAnsi="Arial" w:cs="Arial"/>
        </w:rPr>
      </w:pPr>
      <w:r>
        <w:rPr>
          <w:rFonts w:ascii="Arial" w:hAnsi="Arial" w:cs="Arial"/>
        </w:rPr>
        <w:t xml:space="preserve"> added to the soil </w:t>
      </w:r>
      <w:r w:rsidR="00ED2F1B">
        <w:rPr>
          <w:rFonts w:ascii="Arial" w:hAnsi="Arial" w:cs="Arial"/>
        </w:rPr>
        <w:t xml:space="preserve">around the lake </w:t>
      </w:r>
      <w:proofErr w:type="gramStart"/>
      <w:r>
        <w:rPr>
          <w:rFonts w:ascii="Arial" w:hAnsi="Arial" w:cs="Arial"/>
        </w:rPr>
        <w:t>by the use of</w:t>
      </w:r>
      <w:proofErr w:type="gramEnd"/>
      <w:r>
        <w:rPr>
          <w:rFonts w:ascii="Arial" w:hAnsi="Arial" w:cs="Arial"/>
        </w:rPr>
        <w:t xml:space="preserve"> 150 kg of this fertilizer.</w:t>
      </w:r>
      <w:r w:rsidR="00ED2F1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592" w14:textId="77777777" w:rsidR="00B64738" w:rsidRPr="00B64738" w:rsidRDefault="00B64738" w:rsidP="00B64738">
      <w:pPr>
        <w:ind w:left="284"/>
        <w:rPr>
          <w:rFonts w:ascii="Times New Roman" w:hAnsi="Times New Roman" w:cs="Times New Roman"/>
          <w:b/>
        </w:rPr>
      </w:pPr>
    </w:p>
    <w:p w14:paraId="3CE92593" w14:textId="77777777" w:rsidR="00881EC9" w:rsidRPr="00B64738" w:rsidRDefault="00B64738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A50C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="0075780E" w:rsidRPr="00B64738">
        <w:rPr>
          <w:rFonts w:ascii="Times New Roman" w:hAnsi="Times New Roman" w:cs="Times New Roman"/>
          <w:b/>
        </w:rPr>
        <w:t xml:space="preserve">% of nitrogen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2 x 14.01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 x 14.01+4 x 1.008+3 x 16</m:t>
                </m:r>
              </m:e>
            </m:d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100=35.0</m:t>
        </m:r>
        <m:r>
          <m:rPr>
            <m:sty m:val="bi"/>
          </m:rPr>
          <w:rPr>
            <w:rFonts w:ascii="Cambria Math" w:hAnsi="Cambria Math" w:cs="Times New Roman"/>
          </w:rPr>
          <m:t xml:space="preserve"> %</m:t>
        </m:r>
      </m:oMath>
    </w:p>
    <w:p w14:paraId="3CE92594" w14:textId="77777777" w:rsidR="001C6DF1" w:rsidRPr="00B64738" w:rsidRDefault="00F67687" w:rsidP="00A50C71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-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100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150=52</m:t>
        </m:r>
        <m:r>
          <m:rPr>
            <m:sty m:val="p"/>
          </m:rPr>
          <w:rPr>
            <w:rFonts w:ascii="Cambria Math" w:hAnsi="Cambria Math" w:cs="Times New Roman"/>
          </w:rPr>
          <m:t xml:space="preserve">.5 </m:t>
        </m:r>
        <m:r>
          <m:rPr>
            <m:sty m:val="b"/>
          </m:rPr>
          <w:rPr>
            <w:rFonts w:ascii="Cambria Math" w:hAnsi="Cambria Math" w:cs="Times New Roman"/>
          </w:rPr>
          <m:t>kg of nitrogen</m:t>
        </m:r>
        <m:r>
          <m:rPr>
            <m:sty m:val="bi"/>
          </m:rPr>
          <w:rPr>
            <w:rFonts w:ascii="Cambria Math" w:hAnsi="Cambria Math" w:cs="Times New Roman"/>
          </w:rPr>
          <m:t>.</m:t>
        </m:r>
      </m:oMath>
    </w:p>
    <w:p w14:paraId="3CE92595" w14:textId="77777777" w:rsidR="00B64738" w:rsidRDefault="00B64738" w:rsidP="00B64738">
      <w:pPr>
        <w:rPr>
          <w:rFonts w:ascii="Arial" w:hAnsi="Arial" w:cs="Arial"/>
          <w:b/>
        </w:rPr>
      </w:pPr>
    </w:p>
    <w:p w14:paraId="3CE92596" w14:textId="77777777" w:rsidR="00B64738" w:rsidRPr="00714FE4" w:rsidRDefault="00B64738" w:rsidP="00B64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37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16</w:t>
      </w:r>
      <w:r w:rsidRPr="00714FE4">
        <w:rPr>
          <w:rFonts w:ascii="Arial" w:hAnsi="Arial" w:cs="Arial"/>
          <w:b/>
        </w:rPr>
        <w:t xml:space="preserve"> marks)</w:t>
      </w:r>
    </w:p>
    <w:p w14:paraId="3CE92597" w14:textId="77777777"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Company has been contacted to analyse a sample of </w:t>
      </w:r>
      <w:r w:rsidR="00ED2F1B">
        <w:rPr>
          <w:rFonts w:ascii="Arial" w:hAnsi="Arial" w:cs="Arial"/>
        </w:rPr>
        <w:t xml:space="preserve">soluble </w:t>
      </w:r>
      <w:r>
        <w:rPr>
          <w:rFonts w:ascii="Arial" w:hAnsi="Arial" w:cs="Arial"/>
        </w:rPr>
        <w:t>baby-milk powder by the government of a 3</w:t>
      </w:r>
      <w:r w:rsidRPr="003938C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World country which suspects the powder contains unacceptably high concentrations of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ions.</w:t>
      </w:r>
    </w:p>
    <w:p w14:paraId="3CE92598" w14:textId="77777777" w:rsidR="00B64738" w:rsidRDefault="00B64738" w:rsidP="00B647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uses an Atomic Absorption Spectrometer, where a selected wavelength of light </w:t>
      </w:r>
      <w:proofErr w:type="spellStart"/>
      <w:r w:rsidRPr="00ED2F1B">
        <w:rPr>
          <w:rFonts w:ascii="Times New Roman" w:hAnsi="Times New Roman" w:cs="Times New Roman"/>
          <w:sz w:val="28"/>
        </w:rPr>
        <w:t>λ</w:t>
      </w:r>
      <w:r w:rsidRPr="00ED2F1B">
        <w:rPr>
          <w:rFonts w:ascii="Times New Roman" w:hAnsi="Times New Roman" w:cs="Times New Roman"/>
          <w:sz w:val="28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would be absorbed by the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 present.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is the wavelength having the greatest absorption by the lead </w:t>
      </w:r>
      <w:r w:rsidR="00ED2F1B">
        <w:rPr>
          <w:rFonts w:ascii="Arial" w:hAnsi="Arial" w:cs="Arial"/>
        </w:rPr>
        <w:t>ion</w:t>
      </w:r>
      <w:r>
        <w:rPr>
          <w:rFonts w:ascii="Arial" w:hAnsi="Arial" w:cs="Arial"/>
        </w:rPr>
        <w:t>.</w:t>
      </w:r>
    </w:p>
    <w:p w14:paraId="3CE92599" w14:textId="77777777" w:rsidR="00B64738" w:rsidRPr="003938CE" w:rsidRDefault="00B64738" w:rsidP="00872645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Explain, in terms of atomic structure, why ions of lead (Pb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would </w:t>
      </w:r>
      <w:r w:rsidR="0058079A">
        <w:rPr>
          <w:rFonts w:ascii="Arial" w:hAnsi="Arial" w:cs="Arial"/>
        </w:rPr>
        <w:t>preferentially</w:t>
      </w:r>
      <w:r>
        <w:rPr>
          <w:rFonts w:ascii="Arial" w:hAnsi="Arial" w:cs="Arial"/>
        </w:rPr>
        <w:t xml:space="preserve"> absorb this </w:t>
      </w:r>
      <w:proofErr w:type="gramStart"/>
      <w:r>
        <w:rPr>
          <w:rFonts w:ascii="Arial" w:hAnsi="Arial" w:cs="Arial"/>
        </w:rPr>
        <w:t>particular wavelength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proofErr w:type="spellEnd"/>
      <w:r>
        <w:rPr>
          <w:rFonts w:ascii="Arial" w:hAnsi="Arial" w:cs="Arial"/>
        </w:rPr>
        <w:t>.</w:t>
      </w:r>
      <w:r w:rsidR="0058079A">
        <w:rPr>
          <w:rFonts w:ascii="Arial" w:hAnsi="Arial" w:cs="Arial"/>
        </w:rPr>
        <w:t xml:space="preserve"> </w:t>
      </w:r>
      <w:r w:rsidR="005807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872645">
        <w:rPr>
          <w:rFonts w:ascii="Arial" w:hAnsi="Arial" w:cs="Arial"/>
        </w:rPr>
        <w:tab/>
      </w:r>
      <w:r w:rsidR="00872645">
        <w:rPr>
          <w:rFonts w:ascii="Arial" w:hAnsi="Arial" w:cs="Arial"/>
        </w:rPr>
        <w:tab/>
        <w:t xml:space="preserve">  </w:t>
      </w:r>
      <w:r w:rsidR="00A16C8F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CE9259A" w14:textId="77777777" w:rsidR="0075780E" w:rsidRPr="0075780E" w:rsidRDefault="0075780E" w:rsidP="00300F14">
      <w:pPr>
        <w:ind w:left="720" w:hanging="294"/>
        <w:rPr>
          <w:rFonts w:ascii="Times New Roman" w:eastAsiaTheme="minorEastAsia" w:hAnsi="Times New Roman" w:cs="Times New Roman"/>
        </w:rPr>
      </w:pPr>
    </w:p>
    <w:p w14:paraId="3CE9259B" w14:textId="77777777" w:rsidR="001C6DF1" w:rsidRPr="00872645" w:rsidRDefault="00340CBD" w:rsidP="00872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 xml:space="preserve">The </w:t>
      </w:r>
      <w:proofErr w:type="gramStart"/>
      <w:r w:rsidRPr="00872645">
        <w:rPr>
          <w:rFonts w:ascii="Times New Roman" w:hAnsi="Times New Roman" w:cs="Times New Roman"/>
          <w:b/>
        </w:rPr>
        <w:t>particular wavelength</w:t>
      </w:r>
      <w:proofErr w:type="gramEnd"/>
      <w:r w:rsidRPr="00872645">
        <w:rPr>
          <w:rFonts w:ascii="Times New Roman" w:hAnsi="Times New Roman" w:cs="Times New Roman"/>
          <w:b/>
        </w:rPr>
        <w:t xml:space="preserve"> </w:t>
      </w:r>
      <w:proofErr w:type="spellStart"/>
      <w:r w:rsidRPr="00872645">
        <w:rPr>
          <w:rFonts w:ascii="Times New Roman" w:hAnsi="Times New Roman" w:cs="Times New Roman"/>
          <w:b/>
        </w:rPr>
        <w:t>λ</w:t>
      </w:r>
      <w:r w:rsidRPr="00872645">
        <w:rPr>
          <w:rFonts w:ascii="Times New Roman" w:hAnsi="Times New Roman" w:cs="Times New Roman"/>
          <w:b/>
          <w:vertAlign w:val="subscript"/>
        </w:rPr>
        <w:t>Pb</w:t>
      </w:r>
      <w:proofErr w:type="spellEnd"/>
      <w:r w:rsidRPr="00872645">
        <w:rPr>
          <w:rFonts w:ascii="Times New Roman" w:hAnsi="Times New Roman" w:cs="Times New Roman"/>
          <w:b/>
        </w:rPr>
        <w:t xml:space="preserve"> represents a particular energy jump in the lead atom</w:t>
      </w:r>
    </w:p>
    <w:p w14:paraId="3CE9259C" w14:textId="70E79F74" w:rsidR="00340CBD" w:rsidRDefault="00340CBD" w:rsidP="00DE0F47">
      <w:pPr>
        <w:ind w:left="426" w:hanging="284"/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ab/>
      </w:r>
      <w:r w:rsidR="00872645" w:rsidRPr="00DE0F47">
        <w:rPr>
          <w:rFonts w:ascii="Times New Roman" w:hAnsi="Times New Roman" w:cs="Times New Roman"/>
        </w:rPr>
        <w:t>-</w:t>
      </w:r>
      <w:r w:rsidR="00872645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 xml:space="preserve"> This energy is the amount absorbed when an electron is promoted from the </w:t>
      </w:r>
      <w:r w:rsidR="004671A2">
        <w:rPr>
          <w:rFonts w:ascii="Times New Roman" w:hAnsi="Times New Roman" w:cs="Times New Roman"/>
          <w:b/>
        </w:rPr>
        <w:t>a lower</w:t>
      </w:r>
      <w:r w:rsidRPr="00872645">
        <w:rPr>
          <w:rFonts w:ascii="Times New Roman" w:hAnsi="Times New Roman" w:cs="Times New Roman"/>
          <w:b/>
        </w:rPr>
        <w:t xml:space="preserve"> energy level </w:t>
      </w:r>
      <w:proofErr w:type="gramStart"/>
      <w:r w:rsidR="00872645">
        <w:rPr>
          <w:rFonts w:ascii="Times New Roman" w:hAnsi="Times New Roman" w:cs="Times New Roman"/>
          <w:b/>
        </w:rPr>
        <w:t xml:space="preserve"> </w:t>
      </w:r>
      <w:r w:rsidR="00DE0F47">
        <w:rPr>
          <w:rFonts w:ascii="Times New Roman" w:hAnsi="Times New Roman" w:cs="Times New Roman"/>
          <w:b/>
        </w:rPr>
        <w:t xml:space="preserve"> </w:t>
      </w:r>
      <w:r w:rsidR="00A16C8F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>(</w:t>
      </w:r>
      <w:proofErr w:type="gramEnd"/>
      <w:r w:rsidRPr="00872645">
        <w:rPr>
          <w:rFonts w:ascii="Times New Roman" w:hAnsi="Times New Roman" w:cs="Times New Roman"/>
          <w:b/>
        </w:rPr>
        <w:t xml:space="preserve">ground state) to </w:t>
      </w:r>
      <w:r w:rsidR="004671A2">
        <w:rPr>
          <w:rFonts w:ascii="Times New Roman" w:hAnsi="Times New Roman" w:cs="Times New Roman"/>
          <w:b/>
        </w:rPr>
        <w:t xml:space="preserve">a higher energy level </w:t>
      </w:r>
      <w:r w:rsidRPr="00872645">
        <w:rPr>
          <w:rFonts w:ascii="Times New Roman" w:hAnsi="Times New Roman" w:cs="Times New Roman"/>
          <w:b/>
        </w:rPr>
        <w:t>within the lead atom.</w:t>
      </w:r>
    </w:p>
    <w:p w14:paraId="3CE9259D" w14:textId="2B168E86" w:rsidR="00A16C8F" w:rsidRDefault="00A16C8F" w:rsidP="00A16C8F">
      <w:pPr>
        <w:ind w:left="426"/>
        <w:rPr>
          <w:rFonts w:ascii="Times New Roman" w:hAnsi="Times New Roman" w:cs="Times New Roman"/>
          <w:b/>
        </w:rPr>
      </w:pPr>
    </w:p>
    <w:p w14:paraId="3CE9259E" w14:textId="77777777" w:rsidR="00872645" w:rsidRPr="00660329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graph below shows </w:t>
      </w:r>
      <w:r w:rsidR="00ED2F1B">
        <w:rPr>
          <w:rFonts w:ascii="Arial" w:hAnsi="Arial" w:cs="Arial"/>
        </w:rPr>
        <w:t xml:space="preserve">the results from </w:t>
      </w:r>
      <w:r>
        <w:rPr>
          <w:rFonts w:ascii="Arial" w:hAnsi="Arial" w:cs="Arial"/>
        </w:rPr>
        <w:t>Experiment 1</w:t>
      </w:r>
      <w:r w:rsidR="00ED2F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where the absorption of light at different frequencies by the lead ions in a solution of the milk powder is determined. (Note: 1 nanometre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m)</w:t>
      </w:r>
    </w:p>
    <w:p w14:paraId="3CE9259F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3CE926AB" wp14:editId="3CE926AC">
                <wp:simplePos x="0" y="0"/>
                <wp:positionH relativeFrom="column">
                  <wp:posOffset>281762</wp:posOffset>
                </wp:positionH>
                <wp:positionV relativeFrom="paragraph">
                  <wp:posOffset>106163</wp:posOffset>
                </wp:positionV>
                <wp:extent cx="5082363" cy="2260946"/>
                <wp:effectExtent l="0" t="0" r="0" b="6350"/>
                <wp:wrapNone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363" cy="2260946"/>
                          <a:chOff x="-246710" y="-59375"/>
                          <a:chExt cx="5548523" cy="2855219"/>
                        </a:xfrm>
                      </wpg:grpSpPr>
                      <wpg:grpSp>
                        <wpg:cNvPr id="1172" name="Group 1172"/>
                        <wpg:cNvGrpSpPr/>
                        <wpg:grpSpPr>
                          <a:xfrm>
                            <a:off x="-246710" y="-59375"/>
                            <a:ext cx="5548523" cy="2855219"/>
                            <a:chOff x="-246710" y="-55878"/>
                            <a:chExt cx="5548523" cy="2855219"/>
                          </a:xfrm>
                        </wpg:grpSpPr>
                        <wpg:grpSp>
                          <wpg:cNvPr id="1173" name="Group 1173"/>
                          <wpg:cNvGrpSpPr/>
                          <wpg:grpSpPr>
                            <a:xfrm>
                              <a:off x="257175" y="123825"/>
                              <a:ext cx="4865298" cy="2108835"/>
                              <a:chOff x="10048" y="0"/>
                              <a:chExt cx="4865298" cy="2108835"/>
                            </a:xfrm>
                          </wpg:grpSpPr>
                          <wps:wsp>
                            <wps:cNvPr id="1174" name="Straight Connector 1174"/>
                            <wps:cNvCnPr/>
                            <wps:spPr>
                              <a:xfrm flipV="1">
                                <a:off x="10048" y="2099679"/>
                                <a:ext cx="4865298" cy="9156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" name="Straight Connector 1175"/>
                            <wps:cNvCnPr/>
                            <wps:spPr>
                              <a:xfrm rot="5400000">
                                <a:off x="-1009290" y="1022150"/>
                                <a:ext cx="2104625" cy="60326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6" name="Straight Connector 1176"/>
                            <wps:cNvCnPr/>
                            <wps:spPr>
                              <a:xfrm>
                                <a:off x="801385" y="2027208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7" name="Straight Connector 1177"/>
                            <wps:cNvCnPr/>
                            <wps:spPr>
                              <a:xfrm>
                                <a:off x="1594177" y="2022868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8" name="Straight Connector 1178"/>
                            <wps:cNvCnPr/>
                            <wps:spPr>
                              <a:xfrm>
                                <a:off x="2392076" y="2022635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9" name="Straight Connector 1179"/>
                            <wps:cNvCnPr/>
                            <wps:spPr>
                              <a:xfrm>
                                <a:off x="3184868" y="2018295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0" name="Straight Connector 1180"/>
                            <wps:cNvCnPr/>
                            <wps:spPr>
                              <a:xfrm>
                                <a:off x="3994256" y="2022634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1" name="Straight Connector 1181"/>
                            <wps:cNvCnPr/>
                            <wps:spPr>
                              <a:xfrm>
                                <a:off x="4787048" y="2018294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2" name="Straight Connector 1182"/>
                            <wps:cNvCnPr/>
                            <wps:spPr>
                              <a:xfrm>
                                <a:off x="28628" y="1650876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3" name="Straight Connector 1183"/>
                            <wps:cNvCnPr/>
                            <wps:spPr>
                              <a:xfrm>
                                <a:off x="12858" y="1884549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4" name="Straight Connector 1184"/>
                            <wps:cNvCnPr/>
                            <wps:spPr>
                              <a:xfrm>
                                <a:off x="30223" y="142024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5" name="Straight Connector 1185"/>
                            <wps:cNvCnPr/>
                            <wps:spPr>
                              <a:xfrm>
                                <a:off x="45991" y="118705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6" name="Straight Connector 1186"/>
                            <wps:cNvCnPr/>
                            <wps:spPr>
                              <a:xfrm>
                                <a:off x="30221" y="1420730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7" name="Straight Connector 1187"/>
                            <wps:cNvCnPr/>
                            <wps:spPr>
                              <a:xfrm>
                                <a:off x="47586" y="956428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" name="Straight Connector 1188"/>
                            <wps:cNvCnPr/>
                            <wps:spPr>
                              <a:xfrm>
                                <a:off x="66568" y="709760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9" name="Straight Connector 1189"/>
                            <wps:cNvCnPr/>
                            <wps:spPr>
                              <a:xfrm>
                                <a:off x="68163" y="479131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0" name="Straight Connector 1190"/>
                            <wps:cNvCnPr/>
                            <wps:spPr>
                              <a:xfrm>
                                <a:off x="73189" y="23748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1" name="Straight Connector 1191"/>
                            <wps:cNvCnPr/>
                            <wps:spPr>
                              <a:xfrm>
                                <a:off x="74784" y="6858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2" name="Text Box 1192"/>
                          <wps:cNvSpPr txBox="1"/>
                          <wps:spPr>
                            <a:xfrm>
                              <a:off x="76172" y="2164948"/>
                              <a:ext cx="482600" cy="356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A" w14:textId="77777777" w:rsidR="00061197" w:rsidRDefault="00061197" w:rsidP="00872645">
                                <w:r>
                                  <w:t>250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" name="Text Box 1193"/>
                          <wps:cNvSpPr txBox="1"/>
                          <wps:spPr>
                            <a:xfrm>
                              <a:off x="857250" y="217646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B" w14:textId="77777777" w:rsidR="00061197" w:rsidRDefault="00061197" w:rsidP="00872645">
                                <w:r>
                                  <w:t>260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" name="Text Box 1194"/>
                          <wps:cNvSpPr txBox="1"/>
                          <wps:spPr>
                            <a:xfrm>
                              <a:off x="1657350" y="217646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C" w14:textId="77777777" w:rsidR="00061197" w:rsidRDefault="00061197" w:rsidP="00872645">
                                <w:r>
                                  <w:t>270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" name="Text Box 1195"/>
                          <wps:cNvSpPr txBox="1"/>
                          <wps:spPr>
                            <a:xfrm>
                              <a:off x="2428644" y="2181136"/>
                              <a:ext cx="482600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D" w14:textId="77777777" w:rsidR="00061197" w:rsidRDefault="00061197" w:rsidP="00872645">
                                <w:r>
                                  <w:t>280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" name="Text Box 1196"/>
                          <wps:cNvSpPr txBox="1"/>
                          <wps:spPr>
                            <a:xfrm>
                              <a:off x="3228676" y="2181136"/>
                              <a:ext cx="482600" cy="340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E" w14:textId="77777777" w:rsidR="00061197" w:rsidRDefault="00061197" w:rsidP="00872645">
                                <w:r>
                                  <w:t>290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7" name="Text Box 1197"/>
                          <wps:cNvSpPr txBox="1"/>
                          <wps:spPr>
                            <a:xfrm>
                              <a:off x="4047756" y="2181136"/>
                              <a:ext cx="554843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F" w14:textId="77777777" w:rsidR="00061197" w:rsidRDefault="00061197" w:rsidP="00872645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" name="Text Box 1198"/>
                          <wps:cNvSpPr txBox="1"/>
                          <wps:spPr>
                            <a:xfrm>
                              <a:off x="4819213" y="2181136"/>
                              <a:ext cx="482600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0" w14:textId="77777777" w:rsidR="00061197" w:rsidRDefault="00061197" w:rsidP="00872645">
                                <w:r>
                                  <w:t>310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" name="Text Box 1199"/>
                          <wps:cNvSpPr txBox="1"/>
                          <wps:spPr>
                            <a:xfrm>
                              <a:off x="0" y="185737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1" w14:textId="77777777" w:rsidR="00061197" w:rsidRDefault="00061197" w:rsidP="00872645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" name="Text Box 1200"/>
                          <wps:cNvSpPr txBox="1"/>
                          <wps:spPr>
                            <a:xfrm>
                              <a:off x="0" y="16383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2" w14:textId="77777777" w:rsidR="00061197" w:rsidRDefault="00061197" w:rsidP="00872645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9525" y="138112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3" w14:textId="77777777" w:rsidR="00061197" w:rsidRDefault="00061197" w:rsidP="00872645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9525" y="116205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4" w14:textId="77777777" w:rsidR="00061197" w:rsidRDefault="00061197" w:rsidP="00872645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Text Box 1203"/>
                          <wps:cNvSpPr txBox="1"/>
                          <wps:spPr>
                            <a:xfrm>
                              <a:off x="19050" y="92392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5" w14:textId="77777777" w:rsidR="00061197" w:rsidRDefault="00061197" w:rsidP="00872645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Text Box 1204"/>
                          <wps:cNvSpPr txBox="1"/>
                          <wps:spPr>
                            <a:xfrm>
                              <a:off x="28575" y="70485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6" w14:textId="77777777" w:rsidR="00061197" w:rsidRDefault="00061197" w:rsidP="00872645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Text Box 1205"/>
                          <wps:cNvSpPr txBox="1"/>
                          <wps:spPr>
                            <a:xfrm>
                              <a:off x="28575" y="4572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7" w14:textId="77777777" w:rsidR="00061197" w:rsidRDefault="00061197" w:rsidP="00872645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Text Box 1206"/>
                          <wps:cNvSpPr txBox="1"/>
                          <wps:spPr>
                            <a:xfrm>
                              <a:off x="38100" y="2286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8" w14:textId="77777777" w:rsidR="00061197" w:rsidRDefault="00061197" w:rsidP="00872645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" name="Text Box 1207"/>
                          <wps:cNvSpPr txBox="1"/>
                          <wps:spPr>
                            <a:xfrm>
                              <a:off x="38069" y="349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9" w14:textId="77777777" w:rsidR="00061197" w:rsidRPr="00DE0F47" w:rsidRDefault="00061197" w:rsidP="00872645">
                                <w:pPr>
                                  <w:rPr>
                                    <w:sz w:val="18"/>
                                  </w:rPr>
                                </w:pPr>
                                <w:r w:rsidRPr="00DE0F47">
                                  <w:rPr>
                                    <w:sz w:val="18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" name="Text Box 1208"/>
                          <wps:cNvSpPr txBox="1"/>
                          <wps:spPr>
                            <a:xfrm>
                              <a:off x="1679221" y="2399019"/>
                              <a:ext cx="2057400" cy="400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A" w14:textId="77777777" w:rsidR="00061197" w:rsidRDefault="00061197" w:rsidP="00872645">
                                <w:r>
                                  <w:t>Wavelength used (nanometres)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" name="Text Box 1209"/>
                          <wps:cNvSpPr txBox="1"/>
                          <wps:spPr>
                            <a:xfrm>
                              <a:off x="-246710" y="115533"/>
                              <a:ext cx="456669" cy="187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B" w14:textId="77777777" w:rsidR="00061197" w:rsidRDefault="00061197" w:rsidP="00872645">
                                <w:r>
                                  <w:t>Percentage absorbance (%)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" name="Text Box 1210"/>
                          <wps:cNvSpPr txBox="1"/>
                          <wps:spPr>
                            <a:xfrm>
                              <a:off x="1450492" y="-55878"/>
                              <a:ext cx="3025145" cy="343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C" w14:textId="77777777" w:rsidR="00061197" w:rsidRPr="00660329" w:rsidRDefault="00061197" w:rsidP="00872645">
                                <w:pPr>
                                  <w:rPr>
                                    <w:u w:val="single"/>
                                  </w:rPr>
                                </w:pPr>
                                <w:r w:rsidRPr="00660329">
                                  <w:rPr>
                                    <w:u w:val="single"/>
                                  </w:rPr>
                                  <w:t>Absorbance graph</w:t>
                                </w:r>
                                <w:r>
                                  <w:rPr>
                                    <w:u w:val="single"/>
                                  </w:rPr>
                                  <w:t xml:space="preserve"> (Experiment 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1" name="Freeform 1211"/>
                        <wps:cNvSpPr/>
                        <wps:spPr>
                          <a:xfrm>
                            <a:off x="279070" y="314696"/>
                            <a:ext cx="4785756" cy="1813676"/>
                          </a:xfrm>
                          <a:custGeom>
                            <a:avLst/>
                            <a:gdLst>
                              <a:gd name="connsiteX0" fmla="*/ 0 w 4785756"/>
                              <a:gd name="connsiteY0" fmla="*/ 1771864 h 1813676"/>
                              <a:gd name="connsiteX1" fmla="*/ 184068 w 4785756"/>
                              <a:gd name="connsiteY1" fmla="*/ 1724363 h 1813676"/>
                              <a:gd name="connsiteX2" fmla="*/ 249382 w 4785756"/>
                              <a:gd name="connsiteY2" fmla="*/ 1587796 h 1813676"/>
                              <a:gd name="connsiteX3" fmla="*/ 285008 w 4785756"/>
                              <a:gd name="connsiteY3" fmla="*/ 1611547 h 1813676"/>
                              <a:gd name="connsiteX4" fmla="*/ 439387 w 4785756"/>
                              <a:gd name="connsiteY4" fmla="*/ 1653111 h 1813676"/>
                              <a:gd name="connsiteX5" fmla="*/ 528452 w 4785756"/>
                              <a:gd name="connsiteY5" fmla="*/ 1391853 h 1813676"/>
                              <a:gd name="connsiteX6" fmla="*/ 575953 w 4785756"/>
                              <a:gd name="connsiteY6" fmla="*/ 1391853 h 1813676"/>
                              <a:gd name="connsiteX7" fmla="*/ 676894 w 4785756"/>
                              <a:gd name="connsiteY7" fmla="*/ 1463105 h 1813676"/>
                              <a:gd name="connsiteX8" fmla="*/ 748145 w 4785756"/>
                              <a:gd name="connsiteY8" fmla="*/ 1463105 h 1813676"/>
                              <a:gd name="connsiteX9" fmla="*/ 795647 w 4785756"/>
                              <a:gd name="connsiteY9" fmla="*/ 1284975 h 1813676"/>
                              <a:gd name="connsiteX10" fmla="*/ 825335 w 4785756"/>
                              <a:gd name="connsiteY10" fmla="*/ 1569983 h 1813676"/>
                              <a:gd name="connsiteX11" fmla="*/ 950026 w 4785756"/>
                              <a:gd name="connsiteY11" fmla="*/ 1599672 h 1813676"/>
                              <a:gd name="connsiteX12" fmla="*/ 1098468 w 4785756"/>
                              <a:gd name="connsiteY12" fmla="*/ 1314664 h 1813676"/>
                              <a:gd name="connsiteX13" fmla="*/ 1282535 w 4785756"/>
                              <a:gd name="connsiteY13" fmla="*/ 1314664 h 1813676"/>
                              <a:gd name="connsiteX14" fmla="*/ 1371600 w 4785756"/>
                              <a:gd name="connsiteY14" fmla="*/ 1623422 h 1813676"/>
                              <a:gd name="connsiteX15" fmla="*/ 1638795 w 4785756"/>
                              <a:gd name="connsiteY15" fmla="*/ 1647173 h 1813676"/>
                              <a:gd name="connsiteX16" fmla="*/ 1977242 w 4785756"/>
                              <a:gd name="connsiteY16" fmla="*/ 1635298 h 1813676"/>
                              <a:gd name="connsiteX17" fmla="*/ 2286000 w 4785756"/>
                              <a:gd name="connsiteY17" fmla="*/ 1504669 h 1813676"/>
                              <a:gd name="connsiteX18" fmla="*/ 2517569 w 4785756"/>
                              <a:gd name="connsiteY18" fmla="*/ 483391 h 1813676"/>
                              <a:gd name="connsiteX19" fmla="*/ 2624447 w 4785756"/>
                              <a:gd name="connsiteY19" fmla="*/ 44004 h 1813676"/>
                              <a:gd name="connsiteX20" fmla="*/ 2677886 w 4785756"/>
                              <a:gd name="connsiteY20" fmla="*/ 26191 h 1813676"/>
                              <a:gd name="connsiteX21" fmla="*/ 2725387 w 4785756"/>
                              <a:gd name="connsiteY21" fmla="*/ 139007 h 1813676"/>
                              <a:gd name="connsiteX22" fmla="*/ 2772888 w 4785756"/>
                              <a:gd name="connsiteY22" fmla="*/ 667459 h 1813676"/>
                              <a:gd name="connsiteX23" fmla="*/ 2808514 w 4785756"/>
                              <a:gd name="connsiteY23" fmla="*/ 1136534 h 1813676"/>
                              <a:gd name="connsiteX24" fmla="*/ 2867891 w 4785756"/>
                              <a:gd name="connsiteY24" fmla="*/ 1605609 h 1813676"/>
                              <a:gd name="connsiteX25" fmla="*/ 3016332 w 4785756"/>
                              <a:gd name="connsiteY25" fmla="*/ 1813427 h 1813676"/>
                              <a:gd name="connsiteX26" fmla="*/ 3170712 w 4785756"/>
                              <a:gd name="connsiteY26" fmla="*/ 1569983 h 1813676"/>
                              <a:gd name="connsiteX27" fmla="*/ 3289465 w 4785756"/>
                              <a:gd name="connsiteY27" fmla="*/ 1718425 h 1813676"/>
                              <a:gd name="connsiteX28" fmla="*/ 3491345 w 4785756"/>
                              <a:gd name="connsiteY28" fmla="*/ 1724363 h 1813676"/>
                              <a:gd name="connsiteX29" fmla="*/ 3675413 w 4785756"/>
                              <a:gd name="connsiteY29" fmla="*/ 1469043 h 1813676"/>
                              <a:gd name="connsiteX30" fmla="*/ 3835730 w 4785756"/>
                              <a:gd name="connsiteY30" fmla="*/ 1664986 h 1813676"/>
                              <a:gd name="connsiteX31" fmla="*/ 3918857 w 4785756"/>
                              <a:gd name="connsiteY31" fmla="*/ 1575921 h 1813676"/>
                              <a:gd name="connsiteX32" fmla="*/ 4043548 w 4785756"/>
                              <a:gd name="connsiteY32" fmla="*/ 1682799 h 1813676"/>
                              <a:gd name="connsiteX33" fmla="*/ 4180114 w 4785756"/>
                              <a:gd name="connsiteY33" fmla="*/ 1617485 h 1813676"/>
                              <a:gd name="connsiteX34" fmla="*/ 4411683 w 4785756"/>
                              <a:gd name="connsiteY34" fmla="*/ 1415604 h 1813676"/>
                              <a:gd name="connsiteX35" fmla="*/ 4702629 w 4785756"/>
                              <a:gd name="connsiteY35" fmla="*/ 1754051 h 1813676"/>
                              <a:gd name="connsiteX36" fmla="*/ 4785756 w 4785756"/>
                              <a:gd name="connsiteY36" fmla="*/ 1765926 h 1813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85756" h="1813676">
                                <a:moveTo>
                                  <a:pt x="0" y="1771864"/>
                                </a:moveTo>
                                <a:cubicBezTo>
                                  <a:pt x="71252" y="1763452"/>
                                  <a:pt x="142504" y="1755041"/>
                                  <a:pt x="184068" y="1724363"/>
                                </a:cubicBezTo>
                                <a:cubicBezTo>
                                  <a:pt x="225632" y="1693685"/>
                                  <a:pt x="232559" y="1606599"/>
                                  <a:pt x="249382" y="1587796"/>
                                </a:cubicBezTo>
                                <a:cubicBezTo>
                                  <a:pt x="266205" y="1568993"/>
                                  <a:pt x="253341" y="1600661"/>
                                  <a:pt x="285008" y="1611547"/>
                                </a:cubicBezTo>
                                <a:cubicBezTo>
                                  <a:pt x="316676" y="1622433"/>
                                  <a:pt x="398813" y="1689727"/>
                                  <a:pt x="439387" y="1653111"/>
                                </a:cubicBezTo>
                                <a:cubicBezTo>
                                  <a:pt x="479961" y="1616495"/>
                                  <a:pt x="505691" y="1435396"/>
                                  <a:pt x="528452" y="1391853"/>
                                </a:cubicBezTo>
                                <a:cubicBezTo>
                                  <a:pt x="551213" y="1348310"/>
                                  <a:pt x="551213" y="1379978"/>
                                  <a:pt x="575953" y="1391853"/>
                                </a:cubicBezTo>
                                <a:cubicBezTo>
                                  <a:pt x="600693" y="1403728"/>
                                  <a:pt x="648195" y="1451230"/>
                                  <a:pt x="676894" y="1463105"/>
                                </a:cubicBezTo>
                                <a:cubicBezTo>
                                  <a:pt x="705593" y="1474980"/>
                                  <a:pt x="728353" y="1492793"/>
                                  <a:pt x="748145" y="1463105"/>
                                </a:cubicBezTo>
                                <a:cubicBezTo>
                                  <a:pt x="767937" y="1433417"/>
                                  <a:pt x="782782" y="1267162"/>
                                  <a:pt x="795647" y="1284975"/>
                                </a:cubicBezTo>
                                <a:cubicBezTo>
                                  <a:pt x="808512" y="1302788"/>
                                  <a:pt x="799605" y="1517534"/>
                                  <a:pt x="825335" y="1569983"/>
                                </a:cubicBezTo>
                                <a:cubicBezTo>
                                  <a:pt x="851065" y="1622432"/>
                                  <a:pt x="904504" y="1642225"/>
                                  <a:pt x="950026" y="1599672"/>
                                </a:cubicBezTo>
                                <a:cubicBezTo>
                                  <a:pt x="995548" y="1557119"/>
                                  <a:pt x="1043050" y="1362165"/>
                                  <a:pt x="1098468" y="1314664"/>
                                </a:cubicBezTo>
                                <a:cubicBezTo>
                                  <a:pt x="1153886" y="1267163"/>
                                  <a:pt x="1237013" y="1263204"/>
                                  <a:pt x="1282535" y="1314664"/>
                                </a:cubicBezTo>
                                <a:cubicBezTo>
                                  <a:pt x="1328057" y="1366124"/>
                                  <a:pt x="1312223" y="1568004"/>
                                  <a:pt x="1371600" y="1623422"/>
                                </a:cubicBezTo>
                                <a:cubicBezTo>
                                  <a:pt x="1430977" y="1678840"/>
                                  <a:pt x="1537855" y="1645194"/>
                                  <a:pt x="1638795" y="1647173"/>
                                </a:cubicBezTo>
                                <a:cubicBezTo>
                                  <a:pt x="1739735" y="1649152"/>
                                  <a:pt x="1869375" y="1659049"/>
                                  <a:pt x="1977242" y="1635298"/>
                                </a:cubicBezTo>
                                <a:cubicBezTo>
                                  <a:pt x="2085109" y="1611547"/>
                                  <a:pt x="2195946" y="1696653"/>
                                  <a:pt x="2286000" y="1504669"/>
                                </a:cubicBezTo>
                                <a:cubicBezTo>
                                  <a:pt x="2376055" y="1312684"/>
                                  <a:pt x="2461161" y="726835"/>
                                  <a:pt x="2517569" y="483391"/>
                                </a:cubicBezTo>
                                <a:cubicBezTo>
                                  <a:pt x="2573977" y="239947"/>
                                  <a:pt x="2597728" y="120204"/>
                                  <a:pt x="2624447" y="44004"/>
                                </a:cubicBezTo>
                                <a:cubicBezTo>
                                  <a:pt x="2651166" y="-32196"/>
                                  <a:pt x="2661063" y="10357"/>
                                  <a:pt x="2677886" y="26191"/>
                                </a:cubicBezTo>
                                <a:cubicBezTo>
                                  <a:pt x="2694709" y="42025"/>
                                  <a:pt x="2709553" y="32129"/>
                                  <a:pt x="2725387" y="139007"/>
                                </a:cubicBezTo>
                                <a:cubicBezTo>
                                  <a:pt x="2741221" y="245885"/>
                                  <a:pt x="2759034" y="501205"/>
                                  <a:pt x="2772888" y="667459"/>
                                </a:cubicBezTo>
                                <a:cubicBezTo>
                                  <a:pt x="2786742" y="833713"/>
                                  <a:pt x="2792680" y="980176"/>
                                  <a:pt x="2808514" y="1136534"/>
                                </a:cubicBezTo>
                                <a:cubicBezTo>
                                  <a:pt x="2824348" y="1292892"/>
                                  <a:pt x="2833255" y="1492793"/>
                                  <a:pt x="2867891" y="1605609"/>
                                </a:cubicBezTo>
                                <a:cubicBezTo>
                                  <a:pt x="2902527" y="1718424"/>
                                  <a:pt x="2965862" y="1819365"/>
                                  <a:pt x="3016332" y="1813427"/>
                                </a:cubicBezTo>
                                <a:cubicBezTo>
                                  <a:pt x="3066802" y="1807489"/>
                                  <a:pt x="3125190" y="1585817"/>
                                  <a:pt x="3170712" y="1569983"/>
                                </a:cubicBezTo>
                                <a:cubicBezTo>
                                  <a:pt x="3216234" y="1554149"/>
                                  <a:pt x="3236026" y="1692695"/>
                                  <a:pt x="3289465" y="1718425"/>
                                </a:cubicBezTo>
                                <a:cubicBezTo>
                                  <a:pt x="3342904" y="1744155"/>
                                  <a:pt x="3427020" y="1765927"/>
                                  <a:pt x="3491345" y="1724363"/>
                                </a:cubicBezTo>
                                <a:cubicBezTo>
                                  <a:pt x="3555670" y="1682799"/>
                                  <a:pt x="3618015" y="1478939"/>
                                  <a:pt x="3675413" y="1469043"/>
                                </a:cubicBezTo>
                                <a:cubicBezTo>
                                  <a:pt x="3732811" y="1459147"/>
                                  <a:pt x="3795156" y="1647173"/>
                                  <a:pt x="3835730" y="1664986"/>
                                </a:cubicBezTo>
                                <a:cubicBezTo>
                                  <a:pt x="3876304" y="1682799"/>
                                  <a:pt x="3884221" y="1572952"/>
                                  <a:pt x="3918857" y="1575921"/>
                                </a:cubicBezTo>
                                <a:cubicBezTo>
                                  <a:pt x="3953493" y="1578890"/>
                                  <a:pt x="4000005" y="1675872"/>
                                  <a:pt x="4043548" y="1682799"/>
                                </a:cubicBezTo>
                                <a:cubicBezTo>
                                  <a:pt x="4087091" y="1689726"/>
                                  <a:pt x="4118758" y="1662017"/>
                                  <a:pt x="4180114" y="1617485"/>
                                </a:cubicBezTo>
                                <a:cubicBezTo>
                                  <a:pt x="4241470" y="1572953"/>
                                  <a:pt x="4324597" y="1392843"/>
                                  <a:pt x="4411683" y="1415604"/>
                                </a:cubicBezTo>
                                <a:cubicBezTo>
                                  <a:pt x="4498769" y="1438365"/>
                                  <a:pt x="4640284" y="1695664"/>
                                  <a:pt x="4702629" y="1754051"/>
                                </a:cubicBezTo>
                                <a:cubicBezTo>
                                  <a:pt x="4764974" y="1812438"/>
                                  <a:pt x="4775365" y="1789182"/>
                                  <a:pt x="4785756" y="1765926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AB" id="Group 1171" o:spid="_x0000_s1324" style="position:absolute;margin-left:22.2pt;margin-top:8.35pt;width:400.2pt;height:178.05pt;z-index:252064768;mso-width-relative:margin;mso-height-relative:margin" coordorigin="-2467,-593" coordsize="55485,28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">
                <v:group id="Group 1172" o:spid="_x0000_s1325" style="position:absolute;left:-2467;top:-593;width:55485;height:28551" coordorigin="-2467,-558" coordsize="55485,2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<v:group id="Group 1173" o:spid="_x0000_s1326" style="position:absolute;left:2571;top:1238;width:48653;height:21088" coordorigin="100" coordsize="48652,2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v0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Ooa/b8IJcvkLAAD//wMAUEsBAi0AFAAGAAgAAAAhANvh9svuAAAAhQEAABMAAAAAAAAAAAAA&#10;AAAAAAAAAFtDb250ZW50X1R5cGVzXS54bWxQSwECLQAUAAYACAAAACEAWvQsW78AAAAVAQAACwAA&#10;AAAAAAAAAAAAAAAfAQAAX3JlbHMvLnJlbHNQSwECLQAUAAYACAAAACEAsa+L9MMAAADdAAAADwAA&#10;AAAAAAAAAAAAAAAHAgAAZHJzL2Rvd25yZXYueG1sUEsFBgAAAAADAAMAtwAAAPcCAAAAAA==&#10;">
                    <v:line id="Straight Connector 1174" o:spid="_x0000_s1327" style="position:absolute;flip:y;visibility:visible;mso-wrap-style:square" from="100,20996" to="48753,2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" strokecolor="black [3200]" strokeweight=".5pt">
                      <v:stroke joinstyle="miter"/>
                    </v:line>
                    <v:line id="Straight Connector 1175" o:spid="_x0000_s1328" style="position:absolute;rotation:90;visibility:visible;mso-wrap-style:square" from="-10093,10221" to="10953,1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176" o:spid="_x0000_s1329" style="position:absolute;visibility:visible;mso-wrap-style:square" from="8013,20272" to="8013,2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77" o:spid="_x0000_s1330" style="position:absolute;visibility:visible;mso-wrap-style:square" from="15941,20228" to="15941,2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78" o:spid="_x0000_s1331" style="position:absolute;visibility:visible;mso-wrap-style:square" from="23920,20226" to="23920,2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" strokecolor="black [3200]" strokeweight="1.5pt">
                      <v:stroke joinstyle="miter"/>
                    </v:line>
                    <v:line id="Straight Connector 1179" o:spid="_x0000_s1332" style="position:absolute;visibility:visible;mso-wrap-style:square" from="31848,20182" to="31848,20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0" o:spid="_x0000_s1333" style="position:absolute;visibility:visible;mso-wrap-style:square" from="39942,20226" to="39942,2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" strokecolor="black [3200]" strokeweight="1.5pt">
                      <v:stroke joinstyle="miter"/>
                    </v:line>
                    <v:line id="Straight Connector 1181" o:spid="_x0000_s1334" style="position:absolute;visibility:visible;mso-wrap-style:square" from="47870,20182" to="47870,20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82" o:spid="_x0000_s1335" style="position:absolute;visibility:visible;mso-wrap-style:square" from="286,16508" to="1538,1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83" o:spid="_x0000_s1336" style="position:absolute;visibility:visible;mso-wrap-style:square" from="128,18845" to="1380,1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4" o:spid="_x0000_s1337" style="position:absolute;visibility:visible;mso-wrap-style:square" from="302,14202" to="1554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5" o:spid="_x0000_s1338" style="position:absolute;visibility:visible;mso-wrap-style:square" from="459,11870" to="1712,1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6" o:spid="_x0000_s1339" style="position:absolute;visibility:visible;mso-wrap-style:square" from="302,14207" to="1554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7" o:spid="_x0000_s1340" style="position:absolute;visibility:visible;mso-wrap-style:square" from="475,9564" to="1728,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8" o:spid="_x0000_s1341" style="position:absolute;visibility:visible;mso-wrap-style:square" from="665,7097" to="1917,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" strokecolor="black [3200]" strokeweight="1.5pt">
                      <v:stroke joinstyle="miter"/>
                    </v:line>
                    <v:line id="Straight Connector 1189" o:spid="_x0000_s1342" style="position:absolute;visibility:visible;mso-wrap-style:square" from="681,4791" to="1933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90" o:spid="_x0000_s1343" style="position:absolute;visibility:visible;mso-wrap-style:square" from="731,2374" to="1984,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" strokecolor="black [3200]" strokeweight="1.5pt">
                      <v:stroke joinstyle="miter"/>
                    </v:line>
                    <v:line id="Straight Connector 1191" o:spid="_x0000_s1344" style="position:absolute;visibility:visible;mso-wrap-style:square" from="747,68" to="2000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" strokecolor="black [3200]" strokeweight="1.5pt">
                      <v:stroke joinstyle="miter"/>
                    </v:line>
                  </v:group>
                  <v:shape id="Text Box 1192" o:spid="_x0000_s1345" type="#_x0000_t202" style="position:absolute;left:761;top:21649;width:4826;height:3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dA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zvj2N4fRNOkLMnAAAA//8DAFBLAQItABQABgAIAAAAIQDb4fbL7gAAAIUBAAATAAAAAAAAAAAA&#10;AAAAAAAAAABbQ29udGVudF9UeXBlc10ueG1sUEsBAi0AFAAGAAgAAAAhAFr0LFu/AAAAFQEAAAsA&#10;AAAAAAAAAAAAAAAAHwEAAF9yZWxzLy5yZWxzUEsBAi0AFAAGAAgAAAAhANo+90DEAAAA3QAAAA8A&#10;AAAAAAAAAAAAAAAABwIAAGRycy9kb3ducmV2LnhtbFBLBQYAAAAAAwADALcAAAD4AgAAAAA=&#10;" filled="f" stroked="f" strokeweight=".5pt">
                    <v:textbox>
                      <w:txbxContent>
                        <w:p w14:paraId="3CE9274A" w14:textId="77777777" w:rsidR="00061197" w:rsidRDefault="00061197" w:rsidP="00872645">
                          <w:r>
                            <w:t>250</w:t>
                          </w:r>
                        </w:p>
                      </w:txbxContent>
                    </v:textbox>
                  </v:shape>
                  <v:shape id="Text Box 1193" o:spid="_x0000_s1346" type="#_x0000_t202" style="position:absolute;left:8572;top:21764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LbxAAAAN0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vjb7g/5twgpz+AQAA//8DAFBLAQItABQABgAIAAAAIQDb4fbL7gAAAIUBAAATAAAAAAAAAAAA&#10;AAAAAAAAAABbQ29udGVudF9UeXBlc10ueG1sUEsBAi0AFAAGAAgAAAAhAFr0LFu/AAAAFQEAAAsA&#10;AAAAAAAAAAAAAAAAHwEAAF9yZWxzLy5yZWxzUEsBAi0AFAAGAAgAAAAhALVyUtvEAAAA3QAAAA8A&#10;AAAAAAAAAAAAAAAABwIAAGRycy9kb3ducmV2LnhtbFBLBQYAAAAAAwADALcAAAD4AgAAAAA=&#10;" filled="f" stroked="f" strokeweight=".5pt">
                    <v:textbox>
                      <w:txbxContent>
                        <w:p w14:paraId="3CE9274B" w14:textId="77777777" w:rsidR="00061197" w:rsidRDefault="00061197" w:rsidP="00872645">
                          <w:r>
                            <w:t>260</w:t>
                          </w:r>
                        </w:p>
                      </w:txbxContent>
                    </v:textbox>
                  </v:shape>
                  <v:shape id="Text Box 1194" o:spid="_x0000_s1347" type="#_x0000_t202" style="position:absolute;left:16573;top:21764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8qv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jb7g/5twgpz+AQAA//8DAFBLAQItABQABgAIAAAAIQDb4fbL7gAAAIUBAAATAAAAAAAAAAAA&#10;AAAAAAAAAABbQ29udGVudF9UeXBlc10ueG1sUEsBAi0AFAAGAAgAAAAhAFr0LFu/AAAAFQEAAAsA&#10;AAAAAAAAAAAAAAAAHwEAAF9yZWxzLy5yZWxzUEsBAi0AFAAGAAgAAAAhADqbyq/EAAAA3QAAAA8A&#10;AAAAAAAAAAAAAAAABwIAAGRycy9kb3ducmV2LnhtbFBLBQYAAAAAAwADALcAAAD4AgAAAAA=&#10;" filled="f" stroked="f" strokeweight=".5pt">
                    <v:textbox>
                      <w:txbxContent>
                        <w:p w14:paraId="3CE9274C" w14:textId="77777777" w:rsidR="00061197" w:rsidRDefault="00061197" w:rsidP="00872645">
                          <w:r>
                            <w:t>270</w:t>
                          </w:r>
                        </w:p>
                      </w:txbxContent>
                    </v:textbox>
                  </v:shape>
                  <v:shape id="Text Box 1195" o:spid="_x0000_s1348" type="#_x0000_t202" style="position:absolute;left:24286;top:21811;width:482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" filled="f" stroked="f" strokeweight=".5pt">
                    <v:textbox>
                      <w:txbxContent>
                        <w:p w14:paraId="3CE9274D" w14:textId="77777777" w:rsidR="00061197" w:rsidRDefault="00061197" w:rsidP="00872645">
                          <w:r>
                            <w:t>280</w:t>
                          </w:r>
                        </w:p>
                      </w:txbxContent>
                    </v:textbox>
                  </v:shape>
                  <v:shape id="Text Box 1196" o:spid="_x0000_s1349" type="#_x0000_t202" style="position:absolute;left:32286;top:21811;width:482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" filled="f" stroked="f" strokeweight=".5pt">
                    <v:textbox>
                      <w:txbxContent>
                        <w:p w14:paraId="3CE9274E" w14:textId="77777777" w:rsidR="00061197" w:rsidRDefault="00061197" w:rsidP="00872645">
                          <w:r>
                            <w:t>290</w:t>
                          </w:r>
                        </w:p>
                      </w:txbxContent>
                    </v:textbox>
                  </v:shape>
                  <v:shape id="Text Box 1197" o:spid="_x0000_s1350" type="#_x0000_t202" style="position:absolute;left:40477;top:21811;width:5548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TYxAAAAN0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vjb7h/5twgpz+AQAA//8DAFBLAQItABQABgAIAAAAIQDb4fbL7gAAAIUBAAATAAAAAAAAAAAA&#10;AAAAAAAAAABbQ29udGVudF9UeXBlc10ueG1sUEsBAi0AFAAGAAgAAAAhAFr0LFu/AAAAFQEAAAsA&#10;AAAAAAAAAAAAAAAAHwEAAF9yZWxzLy5yZWxzUEsBAi0AFAAGAAgAAAAhAMpJVNjEAAAA3QAAAA8A&#10;AAAAAAAAAAAAAAAABwIAAGRycy9kb3ducmV2LnhtbFBLBQYAAAAAAwADALcAAAD4AgAAAAA=&#10;" filled="f" stroked="f" strokeweight=".5pt">
                    <v:textbox>
                      <w:txbxContent>
                        <w:p w14:paraId="3CE9274F" w14:textId="77777777" w:rsidR="00061197" w:rsidRDefault="00061197" w:rsidP="00872645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198" o:spid="_x0000_s1351" type="#_x0000_t202" style="position:absolute;left:48192;top:21811;width:482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" filled="f" stroked="f" strokeweight=".5pt">
                    <v:textbox>
                      <w:txbxContent>
                        <w:p w14:paraId="3CE92750" w14:textId="77777777" w:rsidR="00061197" w:rsidRDefault="00061197" w:rsidP="00872645">
                          <w:r>
                            <w:t>310</w:t>
                          </w:r>
                        </w:p>
                      </w:txbxContent>
                    </v:textbox>
                  </v:shape>
                  <v:shape id="Text Box 1199" o:spid="_x0000_s1352" type="#_x0000_t202" style="position:absolute;top:18573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" filled="f" stroked="f" strokeweight=".5pt">
                    <v:textbox>
                      <w:txbxContent>
                        <w:p w14:paraId="3CE92751" w14:textId="77777777" w:rsidR="00061197" w:rsidRDefault="00061197" w:rsidP="00872645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00" o:spid="_x0000_s1353" type="#_x0000_t202" style="position:absolute;top:16383;width:482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" filled="f" stroked="f" strokeweight=".5pt">
                    <v:textbox>
                      <w:txbxContent>
                        <w:p w14:paraId="3CE92752" w14:textId="77777777" w:rsidR="00061197" w:rsidRDefault="00061197" w:rsidP="00872645">
                          <w:r>
                            <w:t>20</w:t>
                          </w:r>
                        </w:p>
                      </w:txbxContent>
                    </v:textbox>
                  </v:shape>
                  <v:shape id="Text Box 1201" o:spid="_x0000_s1354" type="#_x0000_t202" style="position:absolute;left:95;top:13811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3MxQAAAN0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" filled="f" stroked="f" strokeweight=".5pt">
                    <v:textbox>
                      <w:txbxContent>
                        <w:p w14:paraId="3CE92753" w14:textId="77777777" w:rsidR="00061197" w:rsidRDefault="00061197" w:rsidP="00872645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1202" o:spid="_x0000_s1355" type="#_x0000_t202" style="position:absolute;left:95;top:11620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" filled="f" stroked="f" strokeweight=".5pt">
                    <v:textbox>
                      <w:txbxContent>
                        <w:p w14:paraId="3CE92754" w14:textId="77777777" w:rsidR="00061197" w:rsidRDefault="00061197" w:rsidP="00872645">
                          <w:r>
                            <w:t>40</w:t>
                          </w:r>
                        </w:p>
                      </w:txbxContent>
                    </v:textbox>
                  </v:shape>
                  <v:shape id="Text Box 1203" o:spid="_x0000_s1356" type="#_x0000_t202" style="position:absolute;left:190;top:9239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" filled="f" stroked="f" strokeweight=".5pt">
                    <v:textbox>
                      <w:txbxContent>
                        <w:p w14:paraId="3CE92755" w14:textId="77777777" w:rsidR="00061197" w:rsidRDefault="00061197" w:rsidP="00872645">
                          <w:r>
                            <w:t>50</w:t>
                          </w:r>
                        </w:p>
                      </w:txbxContent>
                    </v:textbox>
                  </v:shape>
                  <v:shape id="Text Box 1204" o:spid="_x0000_s1357" type="#_x0000_t202" style="position:absolute;left:285;top:7048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5U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" filled="f" stroked="f" strokeweight=".5pt">
                    <v:textbox>
                      <w:txbxContent>
                        <w:p w14:paraId="3CE92756" w14:textId="77777777" w:rsidR="00061197" w:rsidRDefault="00061197" w:rsidP="00872645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1205" o:spid="_x0000_s1358" type="#_x0000_t202" style="position:absolute;left:285;top:4572;width:482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vP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" filled="f" stroked="f" strokeweight=".5pt">
                    <v:textbox>
                      <w:txbxContent>
                        <w:p w14:paraId="3CE92757" w14:textId="77777777" w:rsidR="00061197" w:rsidRDefault="00061197" w:rsidP="00872645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1206" o:spid="_x0000_s1359" type="#_x0000_t202" style="position:absolute;left:381;top:2286;width:482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4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0Qye34QT5PIBAAD//wMAUEsBAi0AFAAGAAgAAAAhANvh9svuAAAAhQEAABMAAAAAAAAAAAAA&#10;AAAAAAAAAFtDb250ZW50X1R5cGVzXS54bWxQSwECLQAUAAYACAAAACEAWvQsW78AAAAVAQAACwAA&#10;AAAAAAAAAAAAAAAfAQAAX3JlbHMvLnJlbHNQSwECLQAUAAYACAAAACEAlioFuMMAAADdAAAADwAA&#10;AAAAAAAAAAAAAAAHAgAAZHJzL2Rvd25yZXYueG1sUEsFBgAAAAADAAMAtwAAAPcCAAAAAA==&#10;" filled="f" stroked="f" strokeweight=".5pt">
                    <v:textbox>
                      <w:txbxContent>
                        <w:p w14:paraId="3CE92758" w14:textId="77777777" w:rsidR="00061197" w:rsidRDefault="00061197" w:rsidP="00872645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1207" o:spid="_x0000_s1360" type="#_x0000_t202" style="position:absolute;left:380;top:34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" filled="f" stroked="f" strokeweight=".5pt">
                    <v:textbox>
                      <w:txbxContent>
                        <w:p w14:paraId="3CE92759" w14:textId="77777777" w:rsidR="00061197" w:rsidRPr="00DE0F47" w:rsidRDefault="00061197" w:rsidP="00872645">
                          <w:pPr>
                            <w:rPr>
                              <w:sz w:val="18"/>
                            </w:rPr>
                          </w:pPr>
                          <w:r w:rsidRPr="00DE0F47">
                            <w:rPr>
                              <w:sz w:val="18"/>
                            </w:rPr>
                            <w:t>90</w:t>
                          </w:r>
                        </w:p>
                      </w:txbxContent>
                    </v:textbox>
                  </v:shape>
                  <v:shape id="Text Box 1208" o:spid="_x0000_s1361" type="#_x0000_t202" style="position:absolute;left:16792;top:23990;width:20574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RR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" filled="f" stroked="f" strokeweight=".5pt">
                    <v:textbox>
                      <w:txbxContent>
                        <w:p w14:paraId="3CE9275A" w14:textId="77777777" w:rsidR="00061197" w:rsidRDefault="00061197" w:rsidP="00872645">
                          <w:r>
                            <w:t>Wavelength used (nanometres)</w:t>
                          </w:r>
                        </w:p>
                      </w:txbxContent>
                    </v:textbox>
                  </v:shape>
                  <v:shape id="Text Box 1209" o:spid="_x0000_s1362" type="#_x0000_t202" style="position:absolute;left:-2467;top:1155;width:4566;height:18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" filled="f" stroked="f" strokeweight=".5pt">
                    <v:textbox style="layout-flow:vertical;mso-layout-flow-alt:bottom-to-top">
                      <w:txbxContent>
                        <w:p w14:paraId="3CE9275B" w14:textId="77777777" w:rsidR="00061197" w:rsidRDefault="00061197" w:rsidP="00872645">
                          <w:r>
                            <w:t>Percentage absorbance (%)</w:t>
                          </w:r>
                        </w:p>
                      </w:txbxContent>
                    </v:textbox>
                  </v:shape>
                  <v:shape id="Text Box 1210" o:spid="_x0000_s1363" type="#_x0000_t202" style="position:absolute;left:14504;top:-558;width:3025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6K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p+OhZ++UZG0Is7AAAA//8DAFBLAQItABQABgAIAAAAIQDb4fbL7gAAAIUBAAATAAAAAAAA&#10;AAAAAAAAAAAAAABbQ29udGVudF9UeXBlc10ueG1sUEsBAi0AFAAGAAgAAAAhAFr0LFu/AAAAFQEA&#10;AAsAAAAAAAAAAAAAAAAAHwEAAF9yZWxzLy5yZWxzUEsBAi0AFAAGAAgAAAAhAPNWrorHAAAA3QAA&#10;AA8AAAAAAAAAAAAAAAAABwIAAGRycy9kb3ducmV2LnhtbFBLBQYAAAAAAwADALcAAAD7AgAAAAA=&#10;" filled="f" stroked="f" strokeweight=".5pt">
                    <v:textbox>
                      <w:txbxContent>
                        <w:p w14:paraId="3CE9275C" w14:textId="77777777" w:rsidR="00061197" w:rsidRPr="00660329" w:rsidRDefault="00061197" w:rsidP="00872645">
                          <w:pPr>
                            <w:rPr>
                              <w:u w:val="single"/>
                            </w:rPr>
                          </w:pPr>
                          <w:r w:rsidRPr="00660329">
                            <w:rPr>
                              <w:u w:val="single"/>
                            </w:rPr>
                            <w:t>Absorbance graph</w:t>
                          </w:r>
                          <w:r>
                            <w:rPr>
                              <w:u w:val="single"/>
                            </w:rPr>
                            <w:t xml:space="preserve"> (Experiment 1)</w:t>
                          </w:r>
                        </w:p>
                      </w:txbxContent>
                    </v:textbox>
                  </v:shape>
                </v:group>
                <v:shape id="Freeform 1211" o:spid="_x0000_s1364" style="position:absolute;left:2790;top:3146;width:47858;height:18137;visibility:visible;mso-wrap-style:square;v-text-anchor:middle" coordsize="4785756,18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" path="m,1771864v71252,-8412,142504,-16823,184068,-47501c225632,1693685,232559,1606599,249382,1587796v16823,-18803,3959,12865,35626,23751c316676,1622433,398813,1689727,439387,1653111v40574,-36616,66304,-217715,89065,-261258c551213,1348310,551213,1379978,575953,1391853v24740,11875,72242,59377,100941,71252c705593,1474980,728353,1492793,748145,1463105v19792,-29688,34637,-195943,47502,-178130c808512,1302788,799605,1517534,825335,1569983v25730,52449,79169,72242,124691,29689c995548,1557119,1043050,1362165,1098468,1314664v55418,-47501,138545,-51460,184067,c1328057,1366124,1312223,1568004,1371600,1623422v59377,55418,166255,21772,267195,23751c1739735,1649152,1869375,1659049,1977242,1635298v107867,-23751,218704,61355,308758,-130629c2376055,1312684,2461161,726835,2517569,483391v56408,-243444,80159,-363187,106878,-439387c2651166,-32196,2661063,10357,2677886,26191v16823,15834,31667,5938,47501,112816c2741221,245885,2759034,501205,2772888,667459v13854,166254,19792,312717,35626,469075c2824348,1292892,2833255,1492793,2867891,1605609v34636,112815,97971,213756,148441,207818c3066802,1807489,3125190,1585817,3170712,1569983v45522,-15834,65314,122712,118753,148442c3342904,1744155,3427020,1765927,3491345,1724363v64325,-41564,126670,-245424,184068,-255320c3732811,1459147,3795156,1647173,3835730,1664986v40574,17813,48491,-92034,83127,-89065c3953493,1578890,4000005,1675872,4043548,1682799v43543,6927,75210,-20782,136566,-65314c4241470,1572953,4324597,1392843,4411683,1415604v87086,22761,228601,280060,290946,338447c4764974,1812438,4775365,1789182,4785756,1765926e" filled="f" strokecolor="black [3213]" strokeweight="1pt">
                  <v:stroke joinstyle="miter"/>
                  <v:path arrowok="t" o:connecttype="custom" o:connectlocs="0,1771864;184068,1724363;249382,1587796;285008,1611547;439387,1653111;528452,1391853;575953,1391853;676894,1463105;748145,1463105;795647,1284975;825335,1569983;950026,1599672;1098468,1314664;1282535,1314664;1371600,1623422;1638795,1647173;1977242,1635298;2286000,1504669;2517569,483391;2624447,44004;2677886,26191;2725387,139007;2772888,667459;2808514,1136534;2867891,1605609;3016332,1813427;3170712,1569983;3289465,1718425;3491345,1724363;3675413,1469043;3835730,1664986;3918857,1575921;4043548,1682799;4180114,1617485;4411683,1415604;4702629,1754051;4785756,1765926" o:connectangles="0,0,0,0,0,0,0,0,0,0,0,0,0,0,0,0,0,0,0,0,0,0,0,0,0,0,0,0,0,0,0,0,0,0,0,0,0"/>
                </v:shape>
              </v:group>
            </w:pict>
          </mc:Fallback>
        </mc:AlternateContent>
      </w:r>
    </w:p>
    <w:p w14:paraId="3CE925A0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1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2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3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4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5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6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7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8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9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A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B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C" w14:textId="77777777" w:rsid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872645">
        <w:rPr>
          <w:rFonts w:ascii="Arial" w:hAnsi="Arial" w:cs="Arial"/>
        </w:rPr>
        <w:t xml:space="preserve">From the absorbance graph above estimate the wavelength that should be used </w:t>
      </w:r>
      <w:proofErr w:type="gramStart"/>
      <w:r w:rsidRPr="00872645">
        <w:rPr>
          <w:rFonts w:ascii="Arial" w:hAnsi="Arial" w:cs="Arial"/>
        </w:rPr>
        <w:t>in order to</w:t>
      </w:r>
      <w:proofErr w:type="gramEnd"/>
      <w:r w:rsidRPr="00872645">
        <w:rPr>
          <w:rFonts w:ascii="Arial" w:hAnsi="Arial" w:cs="Arial"/>
        </w:rPr>
        <w:t xml:space="preserve"> best detect the Pb</w:t>
      </w:r>
      <w:r w:rsidRPr="00872645">
        <w:rPr>
          <w:rFonts w:ascii="Arial" w:hAnsi="Arial" w:cs="Arial"/>
          <w:vertAlign w:val="superscript"/>
        </w:rPr>
        <w:t>2+</w:t>
      </w:r>
      <w:r w:rsidRPr="00872645">
        <w:rPr>
          <w:rFonts w:ascii="Arial" w:hAnsi="Arial" w:cs="Arial"/>
        </w:rPr>
        <w:t xml:space="preserve"> ions in the milk powder solution.</w:t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72645">
        <w:rPr>
          <w:rFonts w:ascii="Arial" w:hAnsi="Arial" w:cs="Arial"/>
        </w:rPr>
        <w:t>(2 marks)</w:t>
      </w:r>
    </w:p>
    <w:p w14:paraId="3CE925AD" w14:textId="77777777" w:rsidR="00872645" w:rsidRP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</w:p>
    <w:p w14:paraId="3CE925AE" w14:textId="77777777" w:rsidR="00340CBD" w:rsidRPr="00A16C8F" w:rsidRDefault="00A16C8F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</w:t>
      </w:r>
      <w:r w:rsidRPr="00A16C8F">
        <w:rPr>
          <w:rFonts w:ascii="Times New Roman" w:hAnsi="Times New Roman" w:cs="Times New Roman"/>
          <w:b/>
        </w:rPr>
        <w:t xml:space="preserve">a) </w:t>
      </w:r>
      <w:r>
        <w:rPr>
          <w:rFonts w:ascii="Times New Roman" w:hAnsi="Times New Roman" w:cs="Times New Roman"/>
          <w:b/>
        </w:rPr>
        <w:t>is correct</w:t>
      </w:r>
      <w:r w:rsidRPr="00A16C8F">
        <w:rPr>
          <w:rFonts w:ascii="Times New Roman" w:hAnsi="Times New Roman" w:cs="Times New Roman"/>
          <w:b/>
        </w:rPr>
        <w:t xml:space="preserve"> </w:t>
      </w:r>
      <w:r w:rsidR="00872645" w:rsidRPr="00A16C8F">
        <w:rPr>
          <w:rFonts w:ascii="Times New Roman" w:hAnsi="Times New Roman" w:cs="Times New Roman"/>
          <w:b/>
        </w:rPr>
        <w:t xml:space="preserve"> </w:t>
      </w:r>
      <w:r w:rsidR="00340CBD" w:rsidRPr="00A16C8F">
        <w:rPr>
          <w:rFonts w:ascii="Times New Roman" w:hAnsi="Times New Roman" w:cs="Times New Roman"/>
          <w:b/>
        </w:rPr>
        <w:t xml:space="preserve"> </w:t>
      </w:r>
      <w:proofErr w:type="spellStart"/>
      <w:r w:rsidR="00340CBD" w:rsidRPr="00A16C8F">
        <w:rPr>
          <w:rFonts w:ascii="Times New Roman" w:hAnsi="Times New Roman" w:cs="Times New Roman"/>
          <w:b/>
        </w:rPr>
        <w:t>λ</w:t>
      </w:r>
      <w:r w:rsidR="00340CBD" w:rsidRPr="00A16C8F">
        <w:rPr>
          <w:rFonts w:ascii="Times New Roman" w:hAnsi="Times New Roman" w:cs="Times New Roman"/>
          <w:b/>
          <w:vertAlign w:val="subscript"/>
        </w:rPr>
        <w:t>Pb</w:t>
      </w:r>
      <w:proofErr w:type="spellEnd"/>
      <w:r w:rsidR="00340CBD" w:rsidRPr="00A16C8F">
        <w:rPr>
          <w:rFonts w:ascii="Times New Roman" w:hAnsi="Times New Roman" w:cs="Times New Roman"/>
          <w:b/>
        </w:rPr>
        <w:t xml:space="preserve"> from the graph is 283 nm ± 2 nm </w:t>
      </w:r>
      <w:r w:rsidR="009420EA" w:rsidRPr="00A16C8F">
        <w:rPr>
          <w:rFonts w:ascii="Times New Roman" w:hAnsi="Times New Roman" w:cs="Times New Roman"/>
          <w:b/>
        </w:rPr>
        <w:tab/>
      </w:r>
    </w:p>
    <w:p w14:paraId="3CE925AF" w14:textId="77777777" w:rsidR="00872645" w:rsidRDefault="00A16C8F" w:rsidP="00A16C8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you chose your answer to part b)?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194AA3" w:rsidRPr="00A16C8F">
        <w:rPr>
          <w:rFonts w:ascii="Arial" w:hAnsi="Arial" w:cs="Arial"/>
        </w:rPr>
        <w:t>(1 mark)</w:t>
      </w:r>
    </w:p>
    <w:p w14:paraId="3CE925B0" w14:textId="77777777" w:rsidR="00A16C8F" w:rsidRPr="00A16C8F" w:rsidRDefault="00A16C8F" w:rsidP="00A16C8F">
      <w:pPr>
        <w:spacing w:after="0" w:line="240" w:lineRule="auto"/>
        <w:rPr>
          <w:rFonts w:ascii="Arial" w:hAnsi="Arial" w:cs="Arial"/>
        </w:rPr>
      </w:pPr>
    </w:p>
    <w:p w14:paraId="3CE925B1" w14:textId="77777777" w:rsidR="00194AA3" w:rsidRPr="00A16C8F" w:rsidRDefault="00C01657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the graph, a</w:t>
      </w:r>
      <w:r w:rsidR="00A16C8F" w:rsidRPr="00A16C8F">
        <w:rPr>
          <w:rFonts w:ascii="Times New Roman" w:hAnsi="Times New Roman" w:cs="Times New Roman"/>
          <w:b/>
        </w:rPr>
        <w:t>t this wavelength the most energy is absorbed.</w:t>
      </w:r>
      <w:r w:rsidR="009420EA" w:rsidRPr="00A16C8F">
        <w:rPr>
          <w:rFonts w:ascii="Times New Roman" w:hAnsi="Times New Roman" w:cs="Times New Roman"/>
          <w:b/>
        </w:rPr>
        <w:t xml:space="preserve"> </w:t>
      </w:r>
      <w:r w:rsidR="009420EA" w:rsidRPr="00A16C8F">
        <w:rPr>
          <w:rFonts w:ascii="Times New Roman" w:hAnsi="Times New Roman" w:cs="Times New Roman"/>
          <w:b/>
        </w:rPr>
        <w:tab/>
      </w:r>
      <w:r w:rsidR="009420EA" w:rsidRPr="00A16C8F">
        <w:rPr>
          <w:rFonts w:ascii="Times New Roman" w:hAnsi="Times New Roman" w:cs="Times New Roman"/>
          <w:b/>
        </w:rPr>
        <w:tab/>
      </w:r>
    </w:p>
    <w:p w14:paraId="3CE925B2" w14:textId="77777777" w:rsidR="00DE0F47" w:rsidRPr="00DE0F47" w:rsidRDefault="00DE0F47" w:rsidP="00194AA3">
      <w:pPr>
        <w:rPr>
          <w:rFonts w:ascii="Times New Roman" w:hAnsi="Times New Roman" w:cs="Times New Roman"/>
        </w:rPr>
      </w:pPr>
    </w:p>
    <w:p w14:paraId="3CE925B3" w14:textId="77777777" w:rsidR="00194AA3" w:rsidRPr="00D022D3" w:rsidRDefault="00194AA3" w:rsidP="00194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Experiment 2, solutions with known concentrations of lead were used to see how Absorption depends upon Concentration. The table below displays known concentration values and their corresponding Absorbance values. </w:t>
      </w:r>
      <w:r>
        <w:rPr>
          <w:rFonts w:ascii="Arial" w:hAnsi="Arial" w:cs="Arial"/>
          <w:b/>
        </w:rPr>
        <w:t>Note:</w:t>
      </w:r>
      <w:r w:rsidR="00ED2F1B">
        <w:rPr>
          <w:rFonts w:ascii="Arial" w:hAnsi="Arial" w:cs="Arial"/>
        </w:rPr>
        <w:t xml:space="preserve"> Concentrations</w:t>
      </w:r>
      <w:r>
        <w:rPr>
          <w:rFonts w:ascii="Arial" w:hAnsi="Arial" w:cs="Arial"/>
        </w:rPr>
        <w:t xml:space="preserve"> are measured in nanograms (</w:t>
      </w:r>
      <w:proofErr w:type="gramStart"/>
      <w:r>
        <w:rPr>
          <w:rFonts w:ascii="Arial" w:hAnsi="Arial" w:cs="Arial"/>
        </w:rPr>
        <w:t>ng)  per</w:t>
      </w:r>
      <w:proofErr w:type="gramEnd"/>
      <w:r>
        <w:rPr>
          <w:rFonts w:ascii="Arial" w:hAnsi="Arial" w:cs="Arial"/>
        </w:rPr>
        <w:t xml:space="preserve"> litre (1 nanogram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g)</w:t>
      </w:r>
    </w:p>
    <w:p w14:paraId="3CE925B4" w14:textId="77777777" w:rsidR="00194AA3" w:rsidRDefault="00194AA3" w:rsidP="00194AA3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75"/>
        <w:gridCol w:w="1339"/>
        <w:gridCol w:w="1340"/>
        <w:gridCol w:w="1340"/>
        <w:gridCol w:w="1341"/>
        <w:gridCol w:w="1341"/>
        <w:gridCol w:w="1341"/>
      </w:tblGrid>
      <w:tr w:rsidR="00194AA3" w14:paraId="3CE925BE" w14:textId="77777777" w:rsidTr="00A32F75">
        <w:tc>
          <w:tcPr>
            <w:tcW w:w="1875" w:type="dxa"/>
          </w:tcPr>
          <w:p w14:paraId="3CE925B5" w14:textId="77777777"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Concentration</w:t>
            </w:r>
          </w:p>
          <w:p w14:paraId="3CE925B6" w14:textId="77777777"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(ng per litre)</w:t>
            </w:r>
          </w:p>
        </w:tc>
        <w:tc>
          <w:tcPr>
            <w:tcW w:w="1339" w:type="dxa"/>
          </w:tcPr>
          <w:p w14:paraId="3CE925B7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Pure water</w:t>
            </w:r>
          </w:p>
          <w:p w14:paraId="3CE925B8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340" w:type="dxa"/>
          </w:tcPr>
          <w:p w14:paraId="3CE925B9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340" w:type="dxa"/>
          </w:tcPr>
          <w:p w14:paraId="3CE925BA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341" w:type="dxa"/>
          </w:tcPr>
          <w:p w14:paraId="3CE925BB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1341" w:type="dxa"/>
          </w:tcPr>
          <w:p w14:paraId="3CE925BC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6.00</w:t>
            </w:r>
          </w:p>
        </w:tc>
        <w:tc>
          <w:tcPr>
            <w:tcW w:w="1341" w:type="dxa"/>
          </w:tcPr>
          <w:p w14:paraId="3CE925BD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7.00</w:t>
            </w:r>
          </w:p>
        </w:tc>
      </w:tr>
      <w:tr w:rsidR="00194AA3" w14:paraId="3CE925CC" w14:textId="77777777" w:rsidTr="00A32F75">
        <w:tc>
          <w:tcPr>
            <w:tcW w:w="1875" w:type="dxa"/>
          </w:tcPr>
          <w:p w14:paraId="3CE925BF" w14:textId="77777777"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339" w:type="dxa"/>
          </w:tcPr>
          <w:p w14:paraId="3CE925C0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1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1340" w:type="dxa"/>
          </w:tcPr>
          <w:p w14:paraId="3CE925C2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3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1340" w:type="dxa"/>
          </w:tcPr>
          <w:p w14:paraId="3CE925C4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5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</w:t>
            </w:r>
          </w:p>
        </w:tc>
        <w:tc>
          <w:tcPr>
            <w:tcW w:w="1341" w:type="dxa"/>
          </w:tcPr>
          <w:p w14:paraId="3CE925C6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7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26.3</w:t>
            </w:r>
          </w:p>
        </w:tc>
        <w:tc>
          <w:tcPr>
            <w:tcW w:w="1341" w:type="dxa"/>
          </w:tcPr>
          <w:p w14:paraId="3CE925C8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9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341" w:type="dxa"/>
          </w:tcPr>
          <w:p w14:paraId="3CE925CA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B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42.8</w:t>
            </w:r>
          </w:p>
        </w:tc>
      </w:tr>
    </w:tbl>
    <w:p w14:paraId="3CE925CD" w14:textId="77777777" w:rsidR="00194AA3" w:rsidRDefault="00194AA3" w:rsidP="00194AA3">
      <w:pPr>
        <w:pStyle w:val="ListParagraph"/>
        <w:numPr>
          <w:ilvl w:val="0"/>
          <w:numId w:val="10"/>
        </w:numPr>
        <w:spacing w:before="240" w:after="0" w:line="240" w:lineRule="auto"/>
        <w:ind w:left="426"/>
        <w:rPr>
          <w:rFonts w:ascii="Arial" w:hAnsi="Arial" w:cs="Arial"/>
        </w:rPr>
      </w:pPr>
      <w:r w:rsidRPr="00194AA3">
        <w:rPr>
          <w:rFonts w:ascii="Arial" w:hAnsi="Arial" w:cs="Arial"/>
        </w:rPr>
        <w:t xml:space="preserve">Use the grid below to plot </w:t>
      </w:r>
      <w:r w:rsidR="00C01657">
        <w:rPr>
          <w:rFonts w:ascii="Arial" w:hAnsi="Arial" w:cs="Arial"/>
        </w:rPr>
        <w:t>a labelled graph of a</w:t>
      </w:r>
      <w:r w:rsidRPr="00194AA3">
        <w:rPr>
          <w:rFonts w:ascii="Arial" w:hAnsi="Arial" w:cs="Arial"/>
        </w:rPr>
        <w:t>bsorbanc</w:t>
      </w:r>
      <w:r w:rsidR="00C01657">
        <w:rPr>
          <w:rFonts w:ascii="Arial" w:hAnsi="Arial" w:cs="Arial"/>
        </w:rPr>
        <w:t>e on the vertical axis against c</w:t>
      </w:r>
      <w:r w:rsidRPr="00194AA3">
        <w:rPr>
          <w:rFonts w:ascii="Arial" w:hAnsi="Arial" w:cs="Arial"/>
        </w:rPr>
        <w:t>oncentration on the horizontal axis.</w:t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94AA3">
        <w:rPr>
          <w:rFonts w:ascii="Arial" w:hAnsi="Arial" w:cs="Arial"/>
        </w:rPr>
        <w:t>(5 marks)</w:t>
      </w:r>
    </w:p>
    <w:p w14:paraId="3CE925CE" w14:textId="77777777" w:rsidR="0093182C" w:rsidRDefault="0093182C" w:rsidP="0093182C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</w:p>
    <w:p w14:paraId="3CE925CF" w14:textId="77777777" w:rsidR="00194AA3" w:rsidRPr="00194AA3" w:rsidRDefault="00582A2E" w:rsidP="00194AA3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81152" behindDoc="0" locked="0" layoutInCell="1" allowOverlap="1" wp14:anchorId="3CE926AD" wp14:editId="3CE926AE">
                <wp:simplePos x="0" y="0"/>
                <wp:positionH relativeFrom="column">
                  <wp:posOffset>-99204</wp:posOffset>
                </wp:positionH>
                <wp:positionV relativeFrom="paragraph">
                  <wp:posOffset>118529</wp:posOffset>
                </wp:positionV>
                <wp:extent cx="3575713" cy="2504364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713" cy="2504364"/>
                          <a:chOff x="0" y="0"/>
                          <a:chExt cx="3575713" cy="2504364"/>
                        </a:xfrm>
                      </wpg:grpSpPr>
                      <wpg:grpSp>
                        <wpg:cNvPr id="961" name="Group 961"/>
                        <wpg:cNvGrpSpPr/>
                        <wpg:grpSpPr>
                          <a:xfrm>
                            <a:off x="0" y="0"/>
                            <a:ext cx="3575713" cy="2504364"/>
                            <a:chOff x="0" y="0"/>
                            <a:chExt cx="3575713" cy="2504364"/>
                          </a:xfrm>
                          <a:noFill/>
                        </wpg:grpSpPr>
                        <wps:wsp>
                          <wps:cNvPr id="617" name="Text Box 617"/>
                          <wps:cNvSpPr txBox="1"/>
                          <wps:spPr>
                            <a:xfrm>
                              <a:off x="0" y="0"/>
                              <a:ext cx="3575713" cy="2504364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D" w14:textId="77777777" w:rsidR="00061197" w:rsidRDefault="000611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ounded Rectangular Callout 960"/>
                          <wps:cNvSpPr/>
                          <wps:spPr>
                            <a:xfrm>
                              <a:off x="2166758" y="1466808"/>
                              <a:ext cx="904246" cy="306705"/>
                            </a:xfrm>
                            <a:prstGeom prst="wedgeRoundRectCallout">
                              <a:avLst>
                                <a:gd name="adj1" fmla="val -93390"/>
                                <a:gd name="adj2" fmla="val 91424"/>
                                <a:gd name="adj3" fmla="val 16667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E" w14:textId="77777777" w:rsidR="00061197" w:rsidRDefault="00061197" w:rsidP="003F2C54">
                                <w:pPr>
                                  <w:jc w:val="center"/>
                                </w:pPr>
                                <w:r>
                                  <w:t>3.5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962025" y="2181225"/>
                            <a:ext cx="19240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9275F" w14:textId="77777777" w:rsidR="00061197" w:rsidRDefault="00061197">
                              <w:r>
                                <w:tab/>
                                <w:t>Concentration (ng/L)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926AD" id="Group 4" o:spid="_x0000_s1365" style="position:absolute;left:0;text-align:left;margin-left:-7.8pt;margin-top:9.35pt;width:281.55pt;height:197.2pt;z-index:252081152" coordsize="35757,2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">
                <v:group id="Group 961" o:spid="_x0000_s1366" style="position:absolute;width:35757;height:25043" coordsize="35757,2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<v:shape id="Text Box 617" o:spid="_x0000_s1367" type="#_x0000_t202" style="position:absolute;width:35757;height:25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nP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8QL+z4QjIFdXAAAA//8DAFBLAQItABQABgAIAAAAIQDb4fbL7gAAAIUBAAATAAAAAAAA&#10;AAAAAAAAAAAAAABbQ29udGVudF9UeXBlc10ueG1sUEsBAi0AFAAGAAgAAAAhAFr0LFu/AAAAFQEA&#10;AAsAAAAAAAAAAAAAAAAAHwEAAF9yZWxzLy5yZWxzUEsBAi0AFAAGAAgAAAAhAKMOyc/HAAAA3AAA&#10;AA8AAAAAAAAAAAAAAAAABwIAAGRycy9kb3ducmV2LnhtbFBLBQYAAAAAAwADALcAAAD7AgAAAAA=&#10;" filled="f" stroked="f" strokeweight=".5pt">
                    <v:textbox>
                      <w:txbxContent>
                        <w:p w14:paraId="3CE9275D" w14:textId="77777777" w:rsidR="00061197" w:rsidRDefault="00061197"/>
                      </w:txbxContent>
                    </v:textbox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960" o:spid="_x0000_s1368" type="#_x0000_t62" style="position:absolute;left:21667;top:14668;width:90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" adj="-9372,30548" filled="f" strokecolor="#70ad47 [3209]" strokeweight="1pt">
                    <v:textbox>
                      <w:txbxContent>
                        <w:p w14:paraId="3CE9275E" w14:textId="77777777" w:rsidR="00061197" w:rsidRDefault="00061197" w:rsidP="003F2C54">
                          <w:pPr>
                            <w:jc w:val="center"/>
                          </w:pPr>
                          <w:r>
                            <w:t>3.5</w:t>
                          </w:r>
                        </w:p>
                      </w:txbxContent>
                    </v:textbox>
                  </v:shape>
                </v:group>
                <v:shape id="Text Box 3" o:spid="_x0000_s1369" type="#_x0000_t202" style="position:absolute;left:9620;top:21812;width:19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3CE9275F" w14:textId="77777777" w:rsidR="00061197" w:rsidRDefault="00061197">
                        <w:r>
                          <w:tab/>
                          <w:t>Concentration (ng/L)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925D0" w14:textId="3E20E230" w:rsidR="00194AA3" w:rsidRDefault="00585081" w:rsidP="00340CBD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CE926B7" wp14:editId="15B626EE">
                <wp:simplePos x="0" y="0"/>
                <wp:positionH relativeFrom="column">
                  <wp:posOffset>3580765</wp:posOffset>
                </wp:positionH>
                <wp:positionV relativeFrom="paragraph">
                  <wp:posOffset>873415</wp:posOffset>
                </wp:positionV>
                <wp:extent cx="2900045" cy="306705"/>
                <wp:effectExtent l="0" t="0" r="0" b="0"/>
                <wp:wrapNone/>
                <wp:docPr id="1217" name="Text Box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74" w14:textId="77777777" w:rsidR="00061197" w:rsidRPr="0093182C" w:rsidRDefault="0006119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Points correct (1 mark)</w:t>
                            </w:r>
                          </w:p>
                          <w:p w14:paraId="3CE92775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6" w14:textId="77777777" w:rsidR="00061197" w:rsidRDefault="000611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77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8" w14:textId="77777777" w:rsidR="00061197" w:rsidRDefault="000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7" id="Text Box 1217" o:spid="_x0000_s1370" type="#_x0000_t202" style="position:absolute;margin-left:281.95pt;margin-top:68.75pt;width:228.35pt;height:24.1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" fillcolor="white [3201]" stroked="f" strokeweight=".5pt">
                <v:textbox>
                  <w:txbxContent>
                    <w:p w14:paraId="3CE92774" w14:textId="77777777" w:rsidR="00061197" w:rsidRPr="0093182C" w:rsidRDefault="0006119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Points correct (1 mark)</w:t>
                      </w:r>
                    </w:p>
                    <w:p w14:paraId="3CE92775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6" w14:textId="77777777" w:rsidR="00061197" w:rsidRDefault="000611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77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8" w14:textId="77777777" w:rsidR="00061197" w:rsidRDefault="0006119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CE926B5" wp14:editId="2B1B2013">
                <wp:simplePos x="0" y="0"/>
                <wp:positionH relativeFrom="column">
                  <wp:posOffset>3572510</wp:posOffset>
                </wp:positionH>
                <wp:positionV relativeFrom="paragraph">
                  <wp:posOffset>1183532</wp:posOffset>
                </wp:positionV>
                <wp:extent cx="2900045" cy="306705"/>
                <wp:effectExtent l="0" t="0" r="0" b="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F" w14:textId="77777777" w:rsidR="00061197" w:rsidRPr="0093182C" w:rsidRDefault="0006119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Line of best fit drawn (1 mark)</w:t>
                            </w:r>
                          </w:p>
                          <w:p w14:paraId="3CE92770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1" w14:textId="77777777" w:rsidR="00061197" w:rsidRDefault="000611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72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3" w14:textId="77777777" w:rsidR="00061197" w:rsidRDefault="000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5" id="Text Box 1218" o:spid="_x0000_s1371" type="#_x0000_t202" style="position:absolute;margin-left:281.3pt;margin-top:93.2pt;width:228.35pt;height:24.1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" fillcolor="white [3201]" stroked="f" strokeweight=".5pt">
                <v:textbox>
                  <w:txbxContent>
                    <w:p w14:paraId="3CE9276F" w14:textId="77777777" w:rsidR="00061197" w:rsidRPr="0093182C" w:rsidRDefault="0006119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Line of best fit drawn (1 mark)</w:t>
                      </w:r>
                    </w:p>
                    <w:p w14:paraId="3CE92770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1" w14:textId="77777777" w:rsidR="00061197" w:rsidRDefault="000611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72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3" w14:textId="77777777" w:rsidR="00061197" w:rsidRDefault="00061197"/>
                  </w:txbxContent>
                </v:textbox>
              </v:shape>
            </w:pict>
          </mc:Fallback>
        </mc:AlternateContent>
      </w:r>
      <w:r w:rsidR="00582A2E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CE926AF" wp14:editId="3747D3EB">
                <wp:simplePos x="0" y="0"/>
                <wp:positionH relativeFrom="column">
                  <wp:posOffset>3599169</wp:posOffset>
                </wp:positionH>
                <wp:positionV relativeFrom="paragraph">
                  <wp:posOffset>480333</wp:posOffset>
                </wp:positionV>
                <wp:extent cx="2900045" cy="426105"/>
                <wp:effectExtent l="0" t="0" r="0" b="0"/>
                <wp:wrapNone/>
                <wp:docPr id="1216" name="Text Box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42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0" w14:textId="25E47E7E" w:rsidR="00061197" w:rsidRPr="0093182C" w:rsidRDefault="0006119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Labelled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x 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axes (1 mark)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, labelled y axes (1 mark)</w:t>
                            </w:r>
                          </w:p>
                          <w:p w14:paraId="3CE92761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2" w14:textId="77777777" w:rsidR="00061197" w:rsidRDefault="000611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63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4" w14:textId="77777777" w:rsidR="00061197" w:rsidRDefault="000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AF" id="Text Box 1216" o:spid="_x0000_s1372" type="#_x0000_t202" style="position:absolute;margin-left:283.4pt;margin-top:37.8pt;width:228.35pt;height:33.5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" fillcolor="white [3201]" stroked="f" strokeweight=".5pt">
                <v:textbox>
                  <w:txbxContent>
                    <w:p w14:paraId="3CE92760" w14:textId="25E47E7E" w:rsidR="00061197" w:rsidRPr="0093182C" w:rsidRDefault="0006119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 xml:space="preserve">Labelled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x 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axes (1 mark)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, labelled y axes (1 mark)</w:t>
                      </w:r>
                    </w:p>
                    <w:p w14:paraId="3CE92761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2" w14:textId="77777777" w:rsidR="00061197" w:rsidRDefault="000611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63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4" w14:textId="77777777" w:rsidR="00061197" w:rsidRDefault="00061197"/>
                  </w:txbxContent>
                </v:textbox>
              </v:shape>
            </w:pict>
          </mc:Fallback>
        </mc:AlternateContent>
      </w:r>
      <w:r w:rsidR="00DE0F4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CE926B1" wp14:editId="3CE926B2">
                <wp:simplePos x="0" y="0"/>
                <wp:positionH relativeFrom="column">
                  <wp:posOffset>3558870</wp:posOffset>
                </wp:positionH>
                <wp:positionV relativeFrom="paragraph">
                  <wp:posOffset>276225</wp:posOffset>
                </wp:positionV>
                <wp:extent cx="2900045" cy="306705"/>
                <wp:effectExtent l="0" t="0" r="0" b="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5" w14:textId="169581A3" w:rsidR="00061197" w:rsidRPr="0093182C" w:rsidRDefault="0006119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-Title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(1 mark)</w:t>
                            </w:r>
                          </w:p>
                          <w:p w14:paraId="3CE92766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7" w14:textId="77777777" w:rsidR="00061197" w:rsidRDefault="000611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68" w14:textId="77777777" w:rsidR="00061197" w:rsidRDefault="00061197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9" w14:textId="77777777" w:rsidR="00061197" w:rsidRDefault="000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1" id="Text Box 1215" o:spid="_x0000_s1373" type="#_x0000_t202" style="position:absolute;margin-left:280.25pt;margin-top:21.75pt;width:228.35pt;height:24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BakAIAAJk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" fillcolor="white [3201]" stroked="f" strokeweight=".5pt">
                <v:textbox>
                  <w:txbxContent>
                    <w:p w14:paraId="3CE92765" w14:textId="169581A3" w:rsidR="00061197" w:rsidRPr="0093182C" w:rsidRDefault="0006119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-Title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 xml:space="preserve"> (1 mark)</w:t>
                      </w:r>
                    </w:p>
                    <w:p w14:paraId="3CE92766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7" w14:textId="77777777" w:rsidR="00061197" w:rsidRDefault="000611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68" w14:textId="77777777" w:rsidR="00061197" w:rsidRDefault="00061197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9" w14:textId="77777777" w:rsidR="00061197" w:rsidRDefault="00061197"/>
                  </w:txbxContent>
                </v:textbox>
              </v:shape>
            </w:pict>
          </mc:Fallback>
        </mc:AlternateContent>
      </w:r>
      <w:r w:rsidR="00194AA3">
        <w:rPr>
          <w:noProof/>
          <w:lang w:eastAsia="en-AU"/>
        </w:rPr>
        <w:drawing>
          <wp:inline distT="0" distB="0" distL="0" distR="0" wp14:anchorId="3CE926B9" wp14:editId="0E9215D8">
            <wp:extent cx="3364173" cy="2415653"/>
            <wp:effectExtent l="0" t="0" r="8255" b="3810"/>
            <wp:docPr id="618" name="Chart 6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E925D1" w14:textId="77777777" w:rsidR="004502B5" w:rsidRDefault="004502B5" w:rsidP="00340CBD">
      <w:pPr>
        <w:rPr>
          <w:rFonts w:ascii="Times New Roman" w:hAnsi="Times New Roman" w:cs="Times New Roman"/>
        </w:rPr>
      </w:pPr>
    </w:p>
    <w:p w14:paraId="3CE925D2" w14:textId="77777777" w:rsidR="004502B5" w:rsidRDefault="004502B5" w:rsidP="004502B5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</w:rPr>
        <w:t>A sample of the milk powder to be tested was then added</w:t>
      </w:r>
      <w:r w:rsidR="00E4037D">
        <w:rPr>
          <w:rFonts w:ascii="Arial" w:hAnsi="Arial" w:cs="Arial"/>
        </w:rPr>
        <w:t xml:space="preserve"> to water to make up a </w:t>
      </w:r>
      <w:proofErr w:type="gramStart"/>
      <w:r w:rsidR="00E4037D">
        <w:rPr>
          <w:rFonts w:ascii="Arial" w:hAnsi="Arial" w:cs="Arial"/>
        </w:rPr>
        <w:t>100 mL</w:t>
      </w:r>
      <w:proofErr w:type="gramEnd"/>
      <w:r w:rsidR="00E4037D">
        <w:rPr>
          <w:rFonts w:ascii="Arial" w:hAnsi="Arial" w:cs="Arial"/>
        </w:rPr>
        <w:t xml:space="preserve"> solution </w:t>
      </w:r>
      <w:r>
        <w:rPr>
          <w:rFonts w:ascii="Arial" w:hAnsi="Arial" w:cs="Arial"/>
        </w:rPr>
        <w:t xml:space="preserve">and analysed in the Absorption Spectrometer for 3 trials. </w:t>
      </w:r>
    </w:p>
    <w:p w14:paraId="3CE925D3" w14:textId="77777777"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following results were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2B5" w14:paraId="3CE925D9" w14:textId="77777777" w:rsidTr="00A32F75">
        <w:tc>
          <w:tcPr>
            <w:tcW w:w="1925" w:type="dxa"/>
          </w:tcPr>
          <w:p w14:paraId="3CE925D4" w14:textId="77777777" w:rsidR="004502B5" w:rsidRDefault="004502B5" w:rsidP="00A32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</w:t>
            </w:r>
          </w:p>
        </w:tc>
        <w:tc>
          <w:tcPr>
            <w:tcW w:w="1925" w:type="dxa"/>
          </w:tcPr>
          <w:p w14:paraId="3CE925D5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1</w:t>
            </w:r>
          </w:p>
        </w:tc>
        <w:tc>
          <w:tcPr>
            <w:tcW w:w="1926" w:type="dxa"/>
          </w:tcPr>
          <w:p w14:paraId="3CE925D6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14:paraId="3CE925D7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14:paraId="3CE925D8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value</w:t>
            </w:r>
          </w:p>
        </w:tc>
      </w:tr>
      <w:tr w:rsidR="004502B5" w14:paraId="3CE925DF" w14:textId="77777777" w:rsidTr="00A32F75">
        <w:tc>
          <w:tcPr>
            <w:tcW w:w="1925" w:type="dxa"/>
          </w:tcPr>
          <w:p w14:paraId="3CE925DA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925" w:type="dxa"/>
          </w:tcPr>
          <w:p w14:paraId="3CE925DB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24.3</w:t>
            </w:r>
          </w:p>
        </w:tc>
        <w:tc>
          <w:tcPr>
            <w:tcW w:w="1926" w:type="dxa"/>
          </w:tcPr>
          <w:p w14:paraId="3CE925DC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24.7</w:t>
            </w:r>
          </w:p>
        </w:tc>
        <w:tc>
          <w:tcPr>
            <w:tcW w:w="1926" w:type="dxa"/>
          </w:tcPr>
          <w:p w14:paraId="3CE925DD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</w:t>
            </w:r>
          </w:p>
        </w:tc>
        <w:tc>
          <w:tcPr>
            <w:tcW w:w="1926" w:type="dxa"/>
          </w:tcPr>
          <w:p w14:paraId="3CE925DE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925E0" w14:textId="77777777" w:rsidR="00DE0F47" w:rsidRDefault="00DE0F47" w:rsidP="004502B5">
      <w:pPr>
        <w:rPr>
          <w:rFonts w:ascii="Arial" w:hAnsi="Arial" w:cs="Arial"/>
        </w:rPr>
      </w:pPr>
    </w:p>
    <w:p w14:paraId="3CE925E1" w14:textId="77777777" w:rsidR="00DE0F47" w:rsidRDefault="00DE0F47" w:rsidP="004502B5">
      <w:pPr>
        <w:rPr>
          <w:rFonts w:ascii="Arial" w:hAnsi="Arial" w:cs="Arial"/>
        </w:rPr>
      </w:pPr>
    </w:p>
    <w:p w14:paraId="3CE925E2" w14:textId="77777777"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 xml:space="preserve">) Calculate the average value of absorbance and insert this in the end column above. </w:t>
      </w:r>
    </w:p>
    <w:p w14:paraId="3CE925E3" w14:textId="77777777" w:rsidR="004502B5" w:rsidRDefault="004502B5" w:rsidP="004502B5">
      <w:pPr>
        <w:pStyle w:val="ListParagraph"/>
        <w:numPr>
          <w:ilvl w:val="0"/>
          <w:numId w:val="25"/>
        </w:num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mark)</w:t>
      </w:r>
    </w:p>
    <w:p w14:paraId="3CE925E4" w14:textId="77777777" w:rsidR="004502B5" w:rsidRDefault="004502B5" w:rsidP="00DE0F47">
      <w:pPr>
        <w:pStyle w:val="ListParagraph"/>
        <w:spacing w:after="0" w:line="240" w:lineRule="auto"/>
        <w:ind w:left="108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1688"/>
        <w:gridCol w:w="1688"/>
        <w:gridCol w:w="1689"/>
        <w:gridCol w:w="1689"/>
        <w:gridCol w:w="1689"/>
      </w:tblGrid>
      <w:tr w:rsidR="004502B5" w:rsidRPr="009420EA" w14:paraId="3CE925EA" w14:textId="77777777" w:rsidTr="004502B5">
        <w:trPr>
          <w:trHeight w:val="272"/>
        </w:trPr>
        <w:tc>
          <w:tcPr>
            <w:tcW w:w="1688" w:type="dxa"/>
          </w:tcPr>
          <w:p w14:paraId="3CE925E5" w14:textId="77777777" w:rsidR="004502B5" w:rsidRPr="009420EA" w:rsidRDefault="004502B5" w:rsidP="004502B5">
            <w:pPr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</w:t>
            </w:r>
          </w:p>
        </w:tc>
        <w:tc>
          <w:tcPr>
            <w:tcW w:w="1688" w:type="dxa"/>
          </w:tcPr>
          <w:p w14:paraId="3CE925E6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1</w:t>
            </w:r>
          </w:p>
        </w:tc>
        <w:tc>
          <w:tcPr>
            <w:tcW w:w="1689" w:type="dxa"/>
          </w:tcPr>
          <w:p w14:paraId="3CE925E7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14:paraId="3CE925E8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14:paraId="3CE925E9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Average value</w:t>
            </w:r>
          </w:p>
        </w:tc>
      </w:tr>
      <w:tr w:rsidR="004502B5" w:rsidRPr="009420EA" w14:paraId="3CE925F0" w14:textId="77777777" w:rsidTr="004502B5">
        <w:trPr>
          <w:trHeight w:val="284"/>
        </w:trPr>
        <w:tc>
          <w:tcPr>
            <w:tcW w:w="1688" w:type="dxa"/>
          </w:tcPr>
          <w:p w14:paraId="3CE925EB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  <w:sz w:val="20"/>
              </w:rPr>
              <w:t>Absorbance (%)</w:t>
            </w:r>
          </w:p>
        </w:tc>
        <w:tc>
          <w:tcPr>
            <w:tcW w:w="1688" w:type="dxa"/>
          </w:tcPr>
          <w:p w14:paraId="3CE925EC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24.3</w:t>
            </w:r>
          </w:p>
        </w:tc>
        <w:tc>
          <w:tcPr>
            <w:tcW w:w="1689" w:type="dxa"/>
          </w:tcPr>
          <w:p w14:paraId="3CE925ED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24.7</w:t>
            </w:r>
          </w:p>
        </w:tc>
        <w:tc>
          <w:tcPr>
            <w:tcW w:w="1689" w:type="dxa"/>
          </w:tcPr>
          <w:p w14:paraId="3CE925EE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24.0</w:t>
            </w:r>
          </w:p>
        </w:tc>
        <w:tc>
          <w:tcPr>
            <w:tcW w:w="1689" w:type="dxa"/>
          </w:tcPr>
          <w:p w14:paraId="3CE925EF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24.3</w:t>
            </w:r>
          </w:p>
        </w:tc>
      </w:tr>
      <w:tr w:rsidR="004502B5" w:rsidRPr="009420EA" w14:paraId="3CE925F7" w14:textId="77777777" w:rsidTr="004502B5">
        <w:trPr>
          <w:trHeight w:val="284"/>
        </w:trPr>
        <w:tc>
          <w:tcPr>
            <w:tcW w:w="1688" w:type="dxa"/>
          </w:tcPr>
          <w:p w14:paraId="3CE925F1" w14:textId="77777777" w:rsidR="004502B5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  <w:p w14:paraId="3CE925F2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</w:tc>
        <w:tc>
          <w:tcPr>
            <w:tcW w:w="1688" w:type="dxa"/>
          </w:tcPr>
          <w:p w14:paraId="3CE925F3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14:paraId="3CE925F4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14:paraId="3CE925F5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14:paraId="3CE925F6" w14:textId="77777777" w:rsidR="004502B5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3CE925F8" w14:textId="77777777" w:rsidR="009420EA" w:rsidRDefault="004502B5" w:rsidP="00942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E926BB" wp14:editId="3CE926BC">
                <wp:simplePos x="0" y="0"/>
                <wp:positionH relativeFrom="column">
                  <wp:posOffset>2540</wp:posOffset>
                </wp:positionH>
                <wp:positionV relativeFrom="paragraph">
                  <wp:posOffset>143732</wp:posOffset>
                </wp:positionV>
                <wp:extent cx="566382" cy="266065"/>
                <wp:effectExtent l="0" t="0" r="0" b="63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79" w14:textId="77777777" w:rsidR="00061197" w:rsidRPr="004502B5" w:rsidRDefault="000611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n-AU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B" id="Text Box 634" o:spid="_x0000_s1374" type="#_x0000_t202" style="position:absolute;margin-left:.2pt;margin-top:11.3pt;width:44.6pt;height:20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" filled="f" stroked="f" strokeweight=".5pt">
                <v:textbox>
                  <w:txbxContent>
                    <w:p w14:paraId="3CE92779" w14:textId="77777777" w:rsidR="00061197" w:rsidRPr="004502B5" w:rsidRDefault="000611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en-AU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CE925F9" w14:textId="77777777" w:rsidR="009420EA" w:rsidRDefault="009420EA" w:rsidP="00C51C9B">
      <w:pPr>
        <w:ind w:firstLine="426"/>
        <w:rPr>
          <w:rFonts w:ascii="Times New Roman" w:hAnsi="Times New Roman" w:cs="Times New Roman"/>
        </w:rPr>
      </w:pPr>
    </w:p>
    <w:p w14:paraId="3CE925FA" w14:textId="77777777" w:rsidR="004502B5" w:rsidRDefault="004502B5" w:rsidP="00DE0F47">
      <w:pPr>
        <w:rPr>
          <w:rFonts w:ascii="Times New Roman" w:hAnsi="Times New Roman" w:cs="Times New Roman"/>
        </w:rPr>
      </w:pPr>
    </w:p>
    <w:p w14:paraId="3CE925FB" w14:textId="77777777" w:rsidR="004502B5" w:rsidRDefault="004502B5" w:rsidP="009420EA">
      <w:pPr>
        <w:ind w:left="284"/>
        <w:rPr>
          <w:rFonts w:ascii="Times New Roman" w:hAnsi="Times New Roman" w:cs="Times New Roman"/>
        </w:rPr>
      </w:pPr>
    </w:p>
    <w:p w14:paraId="3CE925FC" w14:textId="77777777" w:rsidR="004502B5" w:rsidRPr="004502B5" w:rsidRDefault="004502B5" w:rsidP="004502B5">
      <w:pPr>
        <w:pStyle w:val="ListParagraph"/>
        <w:numPr>
          <w:ilvl w:val="0"/>
          <w:numId w:val="28"/>
        </w:numPr>
        <w:spacing w:after="0" w:line="240" w:lineRule="auto"/>
        <w:ind w:left="709"/>
        <w:rPr>
          <w:rFonts w:ascii="Arial" w:hAnsi="Arial" w:cs="Arial"/>
        </w:rPr>
      </w:pPr>
      <w:r w:rsidRPr="004502B5">
        <w:rPr>
          <w:rFonts w:ascii="Arial" w:hAnsi="Arial" w:cs="Arial"/>
        </w:rPr>
        <w:lastRenderedPageBreak/>
        <w:t>From the value you obtained for average absorption in part 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), calculate the concentration of lead in the foreign milk powder – expressed in ng L</w:t>
      </w:r>
      <w:r w:rsidRPr="004502B5">
        <w:rPr>
          <w:rFonts w:ascii="Arial" w:hAnsi="Arial" w:cs="Arial"/>
          <w:vertAlign w:val="superscript"/>
        </w:rPr>
        <w:t>-1</w:t>
      </w:r>
      <w:r w:rsidRPr="004502B5">
        <w:rPr>
          <w:rFonts w:ascii="Arial" w:hAnsi="Arial" w:cs="Arial"/>
        </w:rPr>
        <w:t>. Show all construction lines on the graph and working below.</w:t>
      </w:r>
    </w:p>
    <w:p w14:paraId="3CE925FD" w14:textId="77777777" w:rsidR="004502B5" w:rsidRPr="004502B5" w:rsidRDefault="004502B5" w:rsidP="004502B5">
      <w:pPr>
        <w:pStyle w:val="ListParagraph"/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3CE925FE" w14:textId="77777777" w:rsidR="003F2C54" w:rsidRPr="004502B5" w:rsidRDefault="003F2C5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Construction lines shown</w:t>
      </w:r>
    </w:p>
    <w:p w14:paraId="3CE925FF" w14:textId="77777777" w:rsidR="00DE0F47" w:rsidRDefault="003F2C54" w:rsidP="00DE0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>A figure of 24.3 absorbance gives a concentration value of 3.5 ng L</w:t>
      </w:r>
      <w:r w:rsidRPr="00DE0F47">
        <w:rPr>
          <w:rFonts w:ascii="Times New Roman" w:hAnsi="Times New Roman" w:cs="Times New Roman"/>
          <w:b/>
          <w:vertAlign w:val="superscript"/>
        </w:rPr>
        <w:t>-1</w:t>
      </w:r>
      <w:r w:rsidRPr="00DE0F47">
        <w:rPr>
          <w:rFonts w:ascii="Times New Roman" w:hAnsi="Times New Roman" w:cs="Times New Roman"/>
          <w:b/>
        </w:rPr>
        <w:t xml:space="preserve"> from the graph </w:t>
      </w:r>
    </w:p>
    <w:p w14:paraId="3CE92600" w14:textId="3EE8C50F" w:rsidR="009420EA" w:rsidRPr="00DE0F47" w:rsidRDefault="00D50EDE" w:rsidP="00DE0F4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(allow ± 0.2</w:t>
      </w:r>
      <w:r w:rsidR="003F2C54" w:rsidRPr="00DE0F47">
        <w:rPr>
          <w:rFonts w:ascii="Times New Roman" w:hAnsi="Times New Roman" w:cs="Times New Roman"/>
          <w:b/>
        </w:rPr>
        <w:t>)</w:t>
      </w:r>
    </w:p>
    <w:p w14:paraId="3CE92601" w14:textId="77777777" w:rsidR="004502B5" w:rsidRDefault="004502B5" w:rsidP="003F2C54">
      <w:pPr>
        <w:ind w:left="284" w:firstLine="283"/>
        <w:rPr>
          <w:rFonts w:ascii="Times New Roman" w:hAnsi="Times New Roman" w:cs="Times New Roman"/>
          <w:b/>
        </w:rPr>
      </w:pPr>
    </w:p>
    <w:p w14:paraId="3CE92602" w14:textId="77777777" w:rsidR="004502B5" w:rsidRPr="004502B5" w:rsidRDefault="004502B5" w:rsidP="004502B5">
      <w:pPr>
        <w:pStyle w:val="ListParagraph"/>
        <w:numPr>
          <w:ilvl w:val="0"/>
          <w:numId w:val="28"/>
        </w:numPr>
        <w:tabs>
          <w:tab w:val="left" w:pos="426"/>
        </w:tabs>
        <w:spacing w:before="240" w:after="0" w:line="240" w:lineRule="auto"/>
        <w:ind w:left="567" w:hanging="578"/>
        <w:rPr>
          <w:rFonts w:ascii="Arial" w:hAnsi="Arial" w:cs="Arial"/>
        </w:rPr>
      </w:pPr>
      <w:r w:rsidRPr="004502B5">
        <w:rPr>
          <w:rFonts w:ascii="Arial" w:hAnsi="Arial" w:cs="Arial"/>
        </w:rPr>
        <w:t>Express that answer to part (ii) in parts per million of lead in the solution i.e. the number of grams of lead in 1 million grams of solution (assume the solution has a mass of 1000 g per litre.)</w:t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E0F47">
        <w:rPr>
          <w:rFonts w:ascii="Arial" w:hAnsi="Arial" w:cs="Arial"/>
        </w:rPr>
        <w:t xml:space="preserve">  </w:t>
      </w:r>
      <w:r w:rsidRPr="004502B5">
        <w:rPr>
          <w:rFonts w:ascii="Arial" w:hAnsi="Arial" w:cs="Arial"/>
        </w:rPr>
        <w:t>(2 marks)</w:t>
      </w:r>
    </w:p>
    <w:p w14:paraId="3CE92603" w14:textId="77777777" w:rsidR="004502B5" w:rsidRPr="004502B5" w:rsidRDefault="004502B5" w:rsidP="004502B5">
      <w:pPr>
        <w:ind w:left="284" w:firstLine="283"/>
        <w:rPr>
          <w:rFonts w:ascii="Times New Roman" w:hAnsi="Times New Roman" w:cs="Times New Roman"/>
          <w:b/>
        </w:rPr>
      </w:pPr>
      <w:r w:rsidRPr="0005235A">
        <w:rPr>
          <w:rFonts w:ascii="Arial" w:hAnsi="Arial" w:cs="Arial"/>
        </w:rPr>
        <w:tab/>
      </w:r>
    </w:p>
    <w:p w14:paraId="3CE92604" w14:textId="77777777" w:rsidR="003F2C54" w:rsidRPr="004502B5" w:rsidRDefault="00B2620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3.5 ng in 1 litre =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g in 1000 g of solution </w:t>
      </w:r>
    </w:p>
    <w:p w14:paraId="3CE92605" w14:textId="77777777" w:rsidR="00B26204" w:rsidRPr="004502B5" w:rsidRDefault="00B26204" w:rsidP="003F2C54">
      <w:pPr>
        <w:ind w:firstLine="284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  <w:t>In 1000,000 g of solution there would be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x 1000 g = 3.5 x 10</w:t>
      </w:r>
      <w:r w:rsidRPr="004502B5">
        <w:rPr>
          <w:rFonts w:ascii="Times New Roman" w:hAnsi="Times New Roman" w:cs="Times New Roman"/>
          <w:b/>
          <w:vertAlign w:val="superscript"/>
        </w:rPr>
        <w:t>-6</w:t>
      </w:r>
      <w:r w:rsidRPr="004502B5">
        <w:rPr>
          <w:rFonts w:ascii="Times New Roman" w:hAnsi="Times New Roman" w:cs="Times New Roman"/>
          <w:b/>
        </w:rPr>
        <w:t xml:space="preserve"> g per million grams</w:t>
      </w:r>
    </w:p>
    <w:p w14:paraId="3CE92606" w14:textId="77777777" w:rsidR="00B26204" w:rsidRDefault="004502B5" w:rsidP="004502B5">
      <w:pPr>
        <w:ind w:firstLine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B26204" w:rsidRPr="004502B5">
        <w:rPr>
          <w:rFonts w:ascii="Times New Roman" w:hAnsi="Times New Roman" w:cs="Times New Roman"/>
          <w:b/>
        </w:rPr>
        <w:t>= 3.5 x 10</w:t>
      </w:r>
      <w:r w:rsidR="00B26204" w:rsidRPr="004502B5">
        <w:rPr>
          <w:rFonts w:ascii="Times New Roman" w:hAnsi="Times New Roman" w:cs="Times New Roman"/>
          <w:b/>
          <w:vertAlign w:val="superscript"/>
        </w:rPr>
        <w:t>-6</w:t>
      </w:r>
      <w:r w:rsidR="00B26204" w:rsidRPr="004502B5">
        <w:rPr>
          <w:rFonts w:ascii="Times New Roman" w:hAnsi="Times New Roman" w:cs="Times New Roman"/>
          <w:b/>
        </w:rPr>
        <w:t xml:space="preserve"> part</w:t>
      </w:r>
      <w:r w:rsidR="000308EB" w:rsidRPr="004502B5">
        <w:rPr>
          <w:rFonts w:ascii="Times New Roman" w:hAnsi="Times New Roman" w:cs="Times New Roman"/>
          <w:b/>
        </w:rPr>
        <w:t>s</w:t>
      </w:r>
      <w:r w:rsidR="00B26204" w:rsidRPr="004502B5">
        <w:rPr>
          <w:rFonts w:ascii="Times New Roman" w:hAnsi="Times New Roman" w:cs="Times New Roman"/>
          <w:b/>
        </w:rPr>
        <w:t xml:space="preserve"> per million.</w:t>
      </w:r>
    </w:p>
    <w:p w14:paraId="3CE92607" w14:textId="77777777"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4502B5">
        <w:rPr>
          <w:rFonts w:ascii="Arial" w:hAnsi="Arial" w:cs="Arial"/>
        </w:rPr>
        <w:t xml:space="preserve">An alternative way of </w:t>
      </w:r>
      <w:proofErr w:type="gramStart"/>
      <w:r w:rsidRPr="004502B5">
        <w:rPr>
          <w:rFonts w:ascii="Arial" w:hAnsi="Arial" w:cs="Arial"/>
        </w:rPr>
        <w:t>determine</w:t>
      </w:r>
      <w:proofErr w:type="gramEnd"/>
      <w:r w:rsidRPr="004502B5">
        <w:rPr>
          <w:rFonts w:ascii="Arial" w:hAnsi="Arial" w:cs="Arial"/>
        </w:rPr>
        <w:t xml:space="preserve"> the amount of lead in the milk would be to precipitate the lead ion</w:t>
      </w:r>
      <w:r w:rsidR="00E4037D">
        <w:rPr>
          <w:rFonts w:ascii="Arial" w:hAnsi="Arial" w:cs="Arial"/>
        </w:rPr>
        <w:t xml:space="preserve">s out by adding sodium </w:t>
      </w:r>
      <w:proofErr w:type="spellStart"/>
      <w:r w:rsidR="00E4037D">
        <w:rPr>
          <w:rFonts w:ascii="Arial" w:hAnsi="Arial" w:cs="Arial"/>
        </w:rPr>
        <w:t>sulfate</w:t>
      </w:r>
      <w:proofErr w:type="spellEnd"/>
      <w:r w:rsidR="00E4037D">
        <w:rPr>
          <w:rFonts w:ascii="Arial" w:hAnsi="Arial" w:cs="Arial"/>
        </w:rPr>
        <w:t xml:space="preserve"> and weighing the precipitate.</w:t>
      </w:r>
    </w:p>
    <w:p w14:paraId="3CE92608" w14:textId="77777777" w:rsidR="004502B5" w:rsidRDefault="004502B5" w:rsidP="004502B5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Name alternative solution of a compound that could be used to form a precipitate with lead ions, apart from sodium </w:t>
      </w:r>
      <w:proofErr w:type="spellStart"/>
      <w:r>
        <w:rPr>
          <w:rFonts w:ascii="Arial" w:hAnsi="Arial" w:cs="Arial"/>
        </w:rPr>
        <w:t>sulfate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DE0F47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(1 mark)</w:t>
      </w:r>
    </w:p>
    <w:p w14:paraId="3CE92609" w14:textId="77777777" w:rsidR="004502B5" w:rsidRPr="004502B5" w:rsidRDefault="004502B5" w:rsidP="004502B5">
      <w:pPr>
        <w:pStyle w:val="ListParagraph"/>
        <w:ind w:left="426"/>
        <w:rPr>
          <w:rFonts w:ascii="Arial" w:hAnsi="Arial" w:cs="Arial"/>
        </w:rPr>
      </w:pPr>
    </w:p>
    <w:p w14:paraId="3CE9260A" w14:textId="2B0780E3" w:rsidR="00B26204" w:rsidRDefault="00D50EDE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Any soluble salt with the following anions: CO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  <w:vertAlign w:val="superscript"/>
        </w:rPr>
        <w:t>2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>
        <w:rPr>
          <w:rFonts w:ascii="Times New Roman" w:hAnsi="Times New Roman" w:cs="Times New Roman"/>
          <w:b/>
        </w:rPr>
        <w:t>, PO</w:t>
      </w:r>
      <w:r>
        <w:rPr>
          <w:rFonts w:ascii="Times New Roman" w:hAnsi="Times New Roman" w:cs="Times New Roman"/>
          <w:b/>
          <w:vertAlign w:val="subscript"/>
        </w:rPr>
        <w:t>4</w:t>
      </w:r>
      <w:r w:rsidR="008D189F">
        <w:rPr>
          <w:rFonts w:ascii="Times New Roman" w:hAnsi="Times New Roman" w:cs="Times New Roman"/>
          <w:b/>
          <w:vertAlign w:val="superscript"/>
        </w:rPr>
        <w:t>3-</w:t>
      </w:r>
      <w:r>
        <w:rPr>
          <w:rFonts w:ascii="Times New Roman" w:hAnsi="Times New Roman" w:cs="Times New Roman"/>
          <w:b/>
        </w:rPr>
        <w:t xml:space="preserve">, </w:t>
      </w:r>
      <w:r w:rsidR="008D189F">
        <w:rPr>
          <w:rFonts w:ascii="Times New Roman" w:hAnsi="Times New Roman" w:cs="Times New Roman"/>
          <w:b/>
        </w:rPr>
        <w:t>Cl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 w:rsidR="008D189F">
        <w:rPr>
          <w:rFonts w:ascii="Times New Roman" w:hAnsi="Times New Roman" w:cs="Times New Roman"/>
          <w:b/>
        </w:rPr>
        <w:t>, I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 w:rsidR="008D189F">
        <w:rPr>
          <w:rFonts w:ascii="Times New Roman" w:hAnsi="Times New Roman" w:cs="Times New Roman"/>
          <w:b/>
        </w:rPr>
        <w:t>, Br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 w:rsidR="008D189F">
        <w:rPr>
          <w:rFonts w:ascii="Times New Roman" w:hAnsi="Times New Roman" w:cs="Times New Roman"/>
          <w:b/>
        </w:rPr>
        <w:t>,</w:t>
      </w:r>
      <w:r w:rsidR="008D189F">
        <w:rPr>
          <w:rFonts w:ascii="Times New Roman" w:hAnsi="Times New Roman" w:cs="Times New Roman"/>
          <w:b/>
        </w:rPr>
        <w:t xml:space="preserve"> SO</w:t>
      </w:r>
      <w:r w:rsidR="008D189F">
        <w:rPr>
          <w:rFonts w:ascii="Times New Roman" w:hAnsi="Times New Roman" w:cs="Times New Roman"/>
          <w:b/>
          <w:vertAlign w:val="subscript"/>
        </w:rPr>
        <w:t>4</w:t>
      </w:r>
      <w:r w:rsidR="008D189F">
        <w:rPr>
          <w:rFonts w:ascii="Times New Roman" w:hAnsi="Times New Roman" w:cs="Times New Roman"/>
          <w:b/>
          <w:vertAlign w:val="superscript"/>
        </w:rPr>
        <w:t>2-</w:t>
      </w:r>
      <w:r w:rsidR="008D189F">
        <w:rPr>
          <w:rFonts w:ascii="Times New Roman" w:hAnsi="Times New Roman" w:cs="Times New Roman"/>
          <w:b/>
        </w:rPr>
        <w:t>,</w:t>
      </w:r>
      <w:r w:rsidR="008D189F">
        <w:rPr>
          <w:rFonts w:ascii="Times New Roman" w:hAnsi="Times New Roman" w:cs="Times New Roman"/>
          <w:b/>
        </w:rPr>
        <w:t xml:space="preserve"> OH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 w:rsidR="008D189F">
        <w:rPr>
          <w:rFonts w:ascii="Times New Roman" w:hAnsi="Times New Roman" w:cs="Times New Roman"/>
          <w:b/>
        </w:rPr>
        <w:t>,</w:t>
      </w:r>
      <w:r w:rsidR="009A3E20" w:rsidRPr="004502B5">
        <w:rPr>
          <w:rFonts w:ascii="Times New Roman" w:hAnsi="Times New Roman" w:cs="Times New Roman"/>
          <w:b/>
        </w:rPr>
        <w:t xml:space="preserve"> </w:t>
      </w:r>
      <w:r w:rsidR="008D189F" w:rsidRPr="008D189F">
        <w:rPr>
          <w:rFonts w:ascii="Times New Roman" w:hAnsi="Times New Roman" w:cs="Times New Roman"/>
          <w:b/>
        </w:rPr>
        <w:t>CO</w:t>
      </w:r>
      <w:r w:rsidR="008D189F" w:rsidRPr="008D189F">
        <w:rPr>
          <w:rFonts w:ascii="Times New Roman" w:hAnsi="Times New Roman" w:cs="Times New Roman"/>
          <w:b/>
          <w:vertAlign w:val="subscript"/>
        </w:rPr>
        <w:t>3</w:t>
      </w:r>
      <w:r w:rsidR="008D189F" w:rsidRPr="008D189F">
        <w:rPr>
          <w:rFonts w:ascii="Times New Roman" w:hAnsi="Times New Roman" w:cs="Times New Roman"/>
          <w:b/>
          <w:vertAlign w:val="superscript"/>
        </w:rPr>
        <w:t>2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 w:rsidR="008D189F">
        <w:rPr>
          <w:rFonts w:ascii="Times New Roman" w:hAnsi="Times New Roman" w:cs="Times New Roman"/>
          <w:b/>
        </w:rPr>
        <w:t>,</w:t>
      </w:r>
      <w:r w:rsidR="008D189F">
        <w:rPr>
          <w:rFonts w:ascii="Times New Roman" w:hAnsi="Times New Roman" w:cs="Times New Roman"/>
          <w:b/>
        </w:rPr>
        <w:t xml:space="preserve"> S</w:t>
      </w:r>
      <w:r w:rsidR="008D189F" w:rsidRPr="008D189F">
        <w:rPr>
          <w:rFonts w:ascii="Times New Roman" w:hAnsi="Times New Roman" w:cs="Times New Roman"/>
          <w:b/>
          <w:vertAlign w:val="superscript"/>
        </w:rPr>
        <w:t>2</w:t>
      </w:r>
      <w:r w:rsidR="008D189F">
        <w:rPr>
          <w:rFonts w:ascii="Times New Roman" w:hAnsi="Times New Roman" w:cs="Times New Roman"/>
          <w:b/>
          <w:vertAlign w:val="superscript"/>
        </w:rPr>
        <w:t>-</w:t>
      </w:r>
      <w:r w:rsidR="008D189F">
        <w:rPr>
          <w:rFonts w:ascii="Times New Roman" w:hAnsi="Times New Roman" w:cs="Times New Roman"/>
          <w:b/>
        </w:rPr>
        <w:t xml:space="preserve"> </w:t>
      </w:r>
      <w:r w:rsidR="009A3E20" w:rsidRPr="008D189F">
        <w:rPr>
          <w:rFonts w:ascii="Times New Roman" w:hAnsi="Times New Roman" w:cs="Times New Roman"/>
          <w:b/>
        </w:rPr>
        <w:t>would</w:t>
      </w:r>
      <w:r w:rsidR="009A3E20" w:rsidRPr="004502B5">
        <w:rPr>
          <w:rFonts w:ascii="Times New Roman" w:hAnsi="Times New Roman" w:cs="Times New Roman"/>
          <w:b/>
        </w:rPr>
        <w:t xml:space="preserve"> also form a precipitate</w:t>
      </w:r>
      <w:r w:rsidR="009A3E20" w:rsidRPr="004502B5">
        <w:rPr>
          <w:rFonts w:ascii="Times New Roman" w:hAnsi="Times New Roman" w:cs="Times New Roman"/>
        </w:rPr>
        <w:t>.</w:t>
      </w:r>
    </w:p>
    <w:p w14:paraId="3CE9260B" w14:textId="77777777" w:rsidR="004502B5" w:rsidRPr="004502B5" w:rsidRDefault="004502B5" w:rsidP="009B3AA6">
      <w:pPr>
        <w:pStyle w:val="ListParagraph"/>
        <w:rPr>
          <w:rFonts w:ascii="Times New Roman" w:hAnsi="Times New Roman" w:cs="Times New Roman"/>
        </w:rPr>
      </w:pPr>
    </w:p>
    <w:p w14:paraId="3CE9260C" w14:textId="77777777" w:rsidR="004502B5" w:rsidRDefault="004502B5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</w:t>
      </w:r>
      <w:proofErr w:type="gramStart"/>
      <w:r w:rsidRPr="00714FE4">
        <w:rPr>
          <w:rFonts w:ascii="Arial" w:hAnsi="Arial" w:cs="Arial"/>
          <w:b/>
        </w:rPr>
        <w:t xml:space="preserve">  </w:t>
      </w:r>
      <w:r w:rsidR="009B3AA6"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(</w:t>
      </w:r>
      <w:proofErr w:type="gramEnd"/>
      <w:r w:rsidRPr="00714FE4">
        <w:rPr>
          <w:rFonts w:ascii="Arial" w:hAnsi="Arial" w:cs="Arial"/>
          <w:b/>
        </w:rPr>
        <w:t>16 marks)</w:t>
      </w:r>
    </w:p>
    <w:p w14:paraId="3CE9260D" w14:textId="77777777" w:rsidR="004502B5" w:rsidRPr="00714FE4" w:rsidRDefault="004502B5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3CE926BD" wp14:editId="3CE926BE">
                <wp:simplePos x="0" y="0"/>
                <wp:positionH relativeFrom="column">
                  <wp:posOffset>455295</wp:posOffset>
                </wp:positionH>
                <wp:positionV relativeFrom="paragraph">
                  <wp:posOffset>73660</wp:posOffset>
                </wp:positionV>
                <wp:extent cx="5818505" cy="1140460"/>
                <wp:effectExtent l="0" t="0" r="0" b="2540"/>
                <wp:wrapNone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505" cy="1140460"/>
                          <a:chOff x="0" y="0"/>
                          <a:chExt cx="5818910" cy="1140665"/>
                        </a:xfrm>
                      </wpg:grpSpPr>
                      <wpg:grpSp>
                        <wpg:cNvPr id="1220" name="Group 1220"/>
                        <wpg:cNvGrpSpPr/>
                        <wpg:grpSpPr>
                          <a:xfrm>
                            <a:off x="0" y="0"/>
                            <a:ext cx="5818910" cy="1140665"/>
                            <a:chOff x="0" y="0"/>
                            <a:chExt cx="5818910" cy="1140665"/>
                          </a:xfrm>
                        </wpg:grpSpPr>
                        <wpg:grpSp>
                          <wpg:cNvPr id="1221" name="Group 1221"/>
                          <wpg:cNvGrpSpPr/>
                          <wpg:grpSpPr>
                            <a:xfrm>
                              <a:off x="0" y="0"/>
                              <a:ext cx="5818910" cy="1140665"/>
                              <a:chOff x="0" y="0"/>
                              <a:chExt cx="5818910" cy="1140665"/>
                            </a:xfrm>
                          </wpg:grpSpPr>
                          <wps:wsp>
                            <wps:cNvPr id="1222" name="Text Box 1222"/>
                            <wps:cNvSpPr txBox="1"/>
                            <wps:spPr>
                              <a:xfrm>
                                <a:off x="0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A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37C7E">
                                    <w:rPr>
                                      <w:b/>
                                      <w:sz w:val="20"/>
                                    </w:rPr>
                                    <w:t>G1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326572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B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641268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C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5" name="Text Box 1225"/>
                            <wps:cNvSpPr txBox="1"/>
                            <wps:spPr>
                              <a:xfrm>
                                <a:off x="967839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D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Text Box 1226"/>
                            <wps:cNvSpPr txBox="1"/>
                            <wps:spPr>
                              <a:xfrm>
                                <a:off x="1246909" y="5938"/>
                                <a:ext cx="350323" cy="2315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E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1567543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F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1882239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0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Text Box 1229"/>
                            <wps:cNvSpPr txBox="1"/>
                            <wps:spPr>
                              <a:xfrm>
                                <a:off x="2214748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1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" name="Text Box 1230"/>
                            <wps:cNvSpPr txBox="1"/>
                            <wps:spPr>
                              <a:xfrm>
                                <a:off x="2535382" y="0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2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" name="Text Box 1231"/>
                            <wps:cNvSpPr txBox="1"/>
                            <wps:spPr>
                              <a:xfrm>
                                <a:off x="2820390" y="5938"/>
                                <a:ext cx="49276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3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2" name="Text Box 1232"/>
                            <wps:cNvSpPr txBox="1"/>
                            <wps:spPr>
                              <a:xfrm>
                                <a:off x="3146961" y="0"/>
                                <a:ext cx="40957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4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3" name="Text Box 1233"/>
                            <wps:cNvSpPr txBox="1"/>
                            <wps:spPr>
                              <a:xfrm>
                                <a:off x="3431969" y="11875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5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4" name="Text Box 1234"/>
                            <wps:cNvSpPr txBox="1"/>
                            <wps:spPr>
                              <a:xfrm>
                                <a:off x="3758540" y="11875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6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5" name="Text Box 1235"/>
                            <wps:cNvSpPr txBox="1"/>
                            <wps:spPr>
                              <a:xfrm>
                                <a:off x="4073237" y="5938"/>
                                <a:ext cx="41529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7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" name="Text Box 1236"/>
                            <wps:cNvSpPr txBox="1"/>
                            <wps:spPr>
                              <a:xfrm>
                                <a:off x="4393870" y="11875"/>
                                <a:ext cx="4387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8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7" name="Text Box 1237"/>
                            <wps:cNvSpPr txBox="1"/>
                            <wps:spPr>
                              <a:xfrm>
                                <a:off x="4708566" y="11875"/>
                                <a:ext cx="48641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9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8" name="Text Box 1238"/>
                            <wps:cNvSpPr txBox="1"/>
                            <wps:spPr>
                              <a:xfrm>
                                <a:off x="5017325" y="11875"/>
                                <a:ext cx="4387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A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" name="Text Box 1239"/>
                            <wps:cNvSpPr txBox="1"/>
                            <wps:spPr>
                              <a:xfrm>
                                <a:off x="5332021" y="17813"/>
                                <a:ext cx="486889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B" w14:textId="77777777" w:rsidR="00061197" w:rsidRPr="00137C7E" w:rsidRDefault="00061197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0" name="Text Box 1240"/>
                            <wps:cNvSpPr txBox="1"/>
                            <wps:spPr>
                              <a:xfrm>
                                <a:off x="38506" y="302508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C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1" name="Text Box 1241"/>
                            <wps:cNvSpPr txBox="1"/>
                            <wps:spPr>
                              <a:xfrm>
                                <a:off x="349866" y="482022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D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2D02DD"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2" name="Text Box 1242"/>
                            <wps:cNvSpPr txBox="1"/>
                            <wps:spPr>
                              <a:xfrm>
                                <a:off x="43329" y="787674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E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3" name="Text Box 1243"/>
                            <wps:cNvSpPr txBox="1"/>
                            <wps:spPr>
                              <a:xfrm>
                                <a:off x="1917426" y="656676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F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4" name="Text Box 1244"/>
                            <wps:cNvSpPr txBox="1"/>
                            <wps:spPr>
                              <a:xfrm>
                                <a:off x="3498463" y="624406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0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Text Box 1245"/>
                            <wps:cNvSpPr txBox="1"/>
                            <wps:spPr>
                              <a:xfrm>
                                <a:off x="4137007" y="328347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1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Text Box 1246"/>
                            <wps:cNvSpPr txBox="1"/>
                            <wps:spPr>
                              <a:xfrm>
                                <a:off x="4742155" y="303715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2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Text Box 1247"/>
                            <wps:cNvSpPr txBox="1"/>
                            <wps:spPr>
                              <a:xfrm>
                                <a:off x="5377173" y="490073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3" w14:textId="77777777" w:rsidR="00061197" w:rsidRPr="002D02DD" w:rsidRDefault="00061197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48" name="Rectangle 1248"/>
                          <wps:cNvSpPr/>
                          <wps:spPr>
                            <a:xfrm>
                              <a:off x="655982" y="302150"/>
                              <a:ext cx="3102296" cy="2434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9" name="Oval 1249"/>
                        <wps:cNvSpPr/>
                        <wps:spPr>
                          <a:xfrm>
                            <a:off x="3498574" y="333955"/>
                            <a:ext cx="286247" cy="17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BD" id="Group 1219" o:spid="_x0000_s1375" style="position:absolute;margin-left:35.85pt;margin-top:5.8pt;width:458.15pt;height:89.8pt;z-index:252076032;mso-height-relative:margin" coordsize="58189,1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">
                <v:group id="Group 1220" o:spid="_x0000_s1376" style="position:absolute;width:58189;height:11406" coordsize="58189,1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vi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4RfvpER9OYfAAD//wMAUEsBAi0AFAAGAAgAAAAhANvh9svuAAAAhQEAABMAAAAAAAAA&#10;AAAAAAAAAAAAAFtDb250ZW50X1R5cGVzXS54bWxQSwECLQAUAAYACAAAACEAWvQsW78AAAAVAQAA&#10;CwAAAAAAAAAAAAAAAAAfAQAAX3JlbHMvLnJlbHNQSwECLQAUAAYACAAAACEAietb4sYAAADdAAAA&#10;DwAAAAAAAAAAAAAAAAAHAgAAZHJzL2Rvd25yZXYueG1sUEsFBgAAAAADAAMAtwAAAPoCAAAAAA==&#10;">
                  <v:group id="Group 1221" o:spid="_x0000_s1377" style="position:absolute;width:58189;height:11406" coordsize="58189,1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<v:shape id="Text Box 1222" o:spid="_x0000_s1378" type="#_x0000_t202" style="position:absolute;top:59;width:349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" filled="f" stroked="f" strokeweight=".5pt">
                      <v:textbox>
                        <w:txbxContent>
                          <w:p w14:paraId="3CE9277A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37C7E">
                              <w:rPr>
                                <w:b/>
                                <w:sz w:val="20"/>
                              </w:rPr>
                              <w:t>G1</w:t>
                            </w:r>
                          </w:p>
                        </w:txbxContent>
                      </v:textbox>
                    </v:shape>
                    <v:shape id="Text Box 1223" o:spid="_x0000_s1379" type="#_x0000_t202" style="position:absolute;left:3265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pAxAAAAN0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M3o+kDEAAAA3QAAAA8A&#10;AAAAAAAAAAAAAAAABwIAAGRycy9kb3ducmV2LnhtbFBLBQYAAAAAAwADALcAAAD4AgAAAAA=&#10;" filled="f" stroked="f" strokeweight=".5pt">
                      <v:textbox>
                        <w:txbxContent>
                          <w:p w14:paraId="3CE9277B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G2</w:t>
                            </w:r>
                          </w:p>
                        </w:txbxContent>
                      </v:textbox>
                    </v:shape>
                    <v:shape id="Text Box 1224" o:spid="_x0000_s1380" type="#_x0000_t202" style="position:absolute;left:6412;top:59;width:34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I0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EIBYjTEAAAA3QAAAA8A&#10;AAAAAAAAAAAAAAAABwIAAGRycy9kb3ducmV2LnhtbFBLBQYAAAAAAwADALcAAAD4AgAAAAA=&#10;" filled="f" stroked="f" strokeweight=".5pt">
                      <v:textbox>
                        <w:txbxContent>
                          <w:p w14:paraId="3CE9277C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G33</w:t>
                            </w:r>
                          </w:p>
                        </w:txbxContent>
                      </v:textbox>
                    </v:shape>
                    <v:shape id="Text Box 1225" o:spid="_x0000_s1381" type="#_x0000_t202" style="position:absolute;left:9678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ev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" filled="f" stroked="f" strokeweight=".5pt">
                      <v:textbox>
                        <w:txbxContent>
                          <w:p w14:paraId="3CE9277D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G4</w:t>
                            </w:r>
                          </w:p>
                        </w:txbxContent>
                      </v:textbox>
                    </v:shape>
                    <v:shape id="Text Box 1226" o:spid="_x0000_s1382" type="#_x0000_t202" style="position:absolute;left:12469;top:59;width:3503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1nY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8Qye34QT5PIBAAD//wMAUEsBAi0AFAAGAAgAAAAhANvh9svuAAAAhQEAABMAAAAAAAAAAAAA&#10;AAAAAAAAAFtDb250ZW50X1R5cGVzXS54bWxQSwECLQAUAAYACAAAACEAWvQsW78AAAAVAQAACwAA&#10;AAAAAAAAAAAAAAAfAQAAX3JlbHMvLnJlbHNQSwECLQAUAAYACAAAACEA3Z9Z2MMAAADdAAAADwAA&#10;AAAAAAAAAAAAAAAHAgAAZHJzL2Rvd25yZXYueG1sUEsFBgAAAAADAAMAtwAAAPcCAAAAAA==&#10;" filled="f" stroked="f" strokeweight=".5pt">
                      <v:textbox>
                        <w:txbxContent>
                          <w:p w14:paraId="3CE9277E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G5</w:t>
                            </w:r>
                          </w:p>
                        </w:txbxContent>
                      </v:textbox>
                    </v:shape>
                    <v:shape id="Text Box 1227" o:spid="_x0000_s1383" type="#_x0000_t202" style="position:absolute;left:15675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xDxAAAAN0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HA/h+U04QU4eAAAA//8DAFBLAQItABQABgAIAAAAIQDb4fbL7gAAAIUBAAATAAAAAAAAAAAA&#10;AAAAAAAAAABbQ29udGVudF9UeXBlc10ueG1sUEsBAi0AFAAGAAgAAAAhAFr0LFu/AAAAFQEAAAsA&#10;AAAAAAAAAAAAAAAAHwEAAF9yZWxzLy5yZWxzUEsBAi0AFAAGAAgAAAAhALLT/EPEAAAA3QAAAA8A&#10;AAAAAAAAAAAAAAAABwIAAGRycy9kb3ducmV2LnhtbFBLBQYAAAAAAwADALcAAAD4AgAAAAA=&#10;" filled="f" stroked="f" strokeweight=".5pt">
                      <v:textbox>
                        <w:txbxContent>
                          <w:p w14:paraId="3CE9277F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G6</w:t>
                            </w:r>
                          </w:p>
                        </w:txbxContent>
                      </v:textbox>
                    </v:shape>
                    <v:shape id="Text Box 1228" o:spid="_x0000_s1384" type="#_x0000_t202" style="position:absolute;left:18822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" filled="f" stroked="f" strokeweight=".5pt">
                      <v:textbox>
                        <w:txbxContent>
                          <w:p w14:paraId="3CE92780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G7</w:t>
                            </w:r>
                          </w:p>
                        </w:txbxContent>
                      </v:textbox>
                    </v:shape>
                    <v:shape id="Text Box 1229" o:spid="_x0000_s1385" type="#_x0000_t202" style="position:absolute;left:22147;top:59;width:34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" filled="f" stroked="f" strokeweight=".5pt">
                      <v:textbox>
                        <w:txbxContent>
                          <w:p w14:paraId="3CE92781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G8</w:t>
                            </w:r>
                          </w:p>
                        </w:txbxContent>
                      </v:textbox>
                    </v:shape>
                    <v:shape id="Text Box 1230" o:spid="_x0000_s1386" type="#_x0000_t202" style="position:absolute;left:25353;width:34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/Lq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" filled="f" stroked="f" strokeweight=".5pt">
                      <v:textbox>
                        <w:txbxContent>
                          <w:p w14:paraId="3CE92782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G9</w:t>
                            </w:r>
                          </w:p>
                        </w:txbxContent>
                      </v:textbox>
                    </v:shape>
                    <v:shape id="Text Box 1231" o:spid="_x0000_s1387" type="#_x0000_t202" style="position:absolute;left:28203;top:59;width:492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dx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NevV3HEAAAA3QAAAA8A&#10;AAAAAAAAAAAAAAAABwIAAGRycy9kb3ducmV2LnhtbFBLBQYAAAAAAwADALcAAAD4AgAAAAA=&#10;" filled="f" stroked="f" strokeweight=".5pt">
                      <v:textbox>
                        <w:txbxContent>
                          <w:p w14:paraId="3CE92783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G10</w:t>
                            </w:r>
                          </w:p>
                        </w:txbxContent>
                      </v:textbox>
                    </v:shape>
                    <v:shape id="Text Box 1232" o:spid="_x0000_s1388" type="#_x0000_t202" style="position:absolute;left:31469;width:4096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kGxAAAAN0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fw/CacICcPAAAA//8DAFBLAQItABQABgAIAAAAIQDb4fbL7gAAAIUBAAATAAAAAAAAAAAA&#10;AAAAAAAAAABbQ29udGVudF9UeXBlc10ueG1sUEsBAi0AFAAGAAgAAAAhAFr0LFu/AAAAFQEAAAsA&#10;AAAAAAAAAAAAAAAAHwEAAF9yZWxzLy5yZWxzUEsBAi0AFAAGAAgAAAAhACd9yQbEAAAA3QAAAA8A&#10;AAAAAAAAAAAAAAAABwIAAGRycy9kb3ducmV2LnhtbFBLBQYAAAAAAwADALcAAAD4AgAAAAA=&#10;" filled="f" stroked="f" strokeweight=".5pt">
                      <v:textbox>
                        <w:txbxContent>
                          <w:p w14:paraId="3CE92784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G113</w:t>
                            </w:r>
                          </w:p>
                        </w:txbxContent>
                      </v:textbox>
                    </v:shape>
                    <v:shape id="Text Box 1233" o:spid="_x0000_s1389" type="#_x0000_t202" style="position:absolute;left:34319;top:118;width:4572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" filled="f" stroked="f" strokeweight=".5pt">
                      <v:textbox>
                        <w:txbxContent>
                          <w:p w14:paraId="3CE92785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G12</w:t>
                            </w:r>
                          </w:p>
                        </w:txbxContent>
                      </v:textbox>
                    </v:shape>
                    <v:shape id="Text Box 1234" o:spid="_x0000_s1390" type="#_x0000_t202" style="position:absolute;left:37585;top:118;width:4572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Tp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" filled="f" stroked="f" strokeweight=".5pt">
                      <v:textbox>
                        <w:txbxContent>
                          <w:p w14:paraId="3CE92786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G13</w:t>
                            </w:r>
                          </w:p>
                        </w:txbxContent>
                      </v:textbox>
                    </v:shape>
                    <v:shape id="Text Box 1235" o:spid="_x0000_s1391" type="#_x0000_t202" style="position:absolute;left:40732;top:59;width:415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" filled="f" stroked="f" strokeweight=".5pt">
                      <v:textbox>
                        <w:txbxContent>
                          <w:p w14:paraId="3CE92787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G14</w:t>
                            </w:r>
                          </w:p>
                        </w:txbxContent>
                      </v:textbox>
                    </v:shape>
                    <v:shape id="Text Box 1236" o:spid="_x0000_s1392" type="#_x0000_t202" style="position:absolute;left:43938;top:118;width:438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" filled="f" stroked="f" strokeweight=".5pt">
                      <v:textbox>
                        <w:txbxContent>
                          <w:p w14:paraId="3CE92788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G15</w:t>
                            </w:r>
                          </w:p>
                        </w:txbxContent>
                      </v:textbox>
                    </v:shape>
                    <v:shape id="Text Box 1237" o:spid="_x0000_s1393" type="#_x0000_t202" style="position:absolute;left:47085;top:118;width:486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" filled="f" stroked="f" strokeweight=".5pt">
                      <v:textbox>
                        <w:txbxContent>
                          <w:p w14:paraId="3CE92789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G16</w:t>
                            </w:r>
                          </w:p>
                        </w:txbxContent>
                      </v:textbox>
                    </v:shape>
                    <v:shape id="Text Box 1238" o:spid="_x0000_s1394" type="#_x0000_t202" style="position:absolute;left:50173;top:118;width:438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7s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" filled="f" stroked="f" strokeweight=".5pt">
                      <v:textbox>
                        <w:txbxContent>
                          <w:p w14:paraId="3CE9278A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G15</w:t>
                            </w:r>
                          </w:p>
                        </w:txbxContent>
                      </v:textbox>
                    </v:shape>
                    <v:shape id="Text Box 1239" o:spid="_x0000_s1395" type="#_x0000_t202" style="position:absolute;left:53320;top:178;width:486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t3xQAAAN0AAAAPAAAAZHJzL2Rvd25yZXYueG1sRE9La8JA&#10;EL4X/A/LFLzVTVMU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Ap2Vt3xQAAAN0AAAAP&#10;AAAAAAAAAAAAAAAAAAcCAABkcnMvZG93bnJldi54bWxQSwUGAAAAAAMAAwC3AAAA+QIAAAAA&#10;" filled="f" stroked="f" strokeweight=".5pt">
                      <v:textbox>
                        <w:txbxContent>
                          <w:p w14:paraId="3CE9278B" w14:textId="77777777" w:rsidR="00061197" w:rsidRPr="00137C7E" w:rsidRDefault="00061197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G16</w:t>
                            </w:r>
                          </w:p>
                        </w:txbxContent>
                      </v:textbox>
                    </v:shape>
                    <v:shape id="Text Box 1240" o:spid="_x0000_s1396" type="#_x0000_t202" style="position:absolute;left:385;top:3025;width:3498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" filled="f" stroked="f" strokeweight=".5pt">
                      <v:textbox>
                        <w:txbxContent>
                          <w:p w14:paraId="3CE9278C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241" o:spid="_x0000_s1397" type="#_x0000_t202" style="position:absolute;left:3498;top:4820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QMxAAAAN0AAAAPAAAAZHJzL2Rvd25yZXYueG1sRE9Li8Iw&#10;EL4L/ocwgjdNLbp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I+pJAzEAAAA3QAAAA8A&#10;AAAAAAAAAAAAAAAABwIAAGRycy9kb3ducmV2LnhtbFBLBQYAAAAAAwADALcAAAD4AgAAAAA=&#10;" filled="f" stroked="f" strokeweight=".5pt">
                      <v:textbox>
                        <w:txbxContent>
                          <w:p w14:paraId="3CE9278D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D02DD"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42" o:spid="_x0000_s1398" type="#_x0000_t202" style="position:absolute;left:433;top:7876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7p7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fw/CacICcPAAAA//8DAFBLAQItABQABgAIAAAAIQDb4fbL7gAAAIUBAAATAAAAAAAAAAAA&#10;AAAAAAAAAABbQ29udGVudF9UeXBlc10ueG1sUEsBAi0AFAAGAAgAAAAhAFr0LFu/AAAAFQEAAAsA&#10;AAAAAAAAAAAAAAAAHwEAAF9yZWxzLy5yZWxzUEsBAi0AFAAGAAgAAAAhAH97unvEAAAA3QAAAA8A&#10;AAAAAAAAAAAAAAAABwIAAGRycy9kb3ducmV2LnhtbFBLBQYAAAAAAwADALcAAAD4AgAAAAA=&#10;" filled="f" stroked="f" strokeweight=".5pt">
                      <v:textbox>
                        <w:txbxContent>
                          <w:p w14:paraId="3CE9278E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243" o:spid="_x0000_s1399" type="#_x0000_t202" style="position:absolute;left:19174;top:6566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/g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" filled="f" stroked="f" strokeweight=".5pt">
                      <v:textbox>
                        <w:txbxContent>
                          <w:p w14:paraId="3CE9278F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244" o:spid="_x0000_s1400" type="#_x0000_t202" style="position:absolute;left:34984;top:6244;width:3499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" filled="f" stroked="f" strokeweight=".5pt">
                      <v:textbox>
                        <w:txbxContent>
                          <w:p w14:paraId="3CE92790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245" o:spid="_x0000_s1401" type="#_x0000_t202" style="position:absolute;left:41370;top:3283;width:3498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" filled="f" stroked="f" strokeweight=".5pt">
                      <v:textbox>
                        <w:txbxContent>
                          <w:p w14:paraId="3CE92791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1246" o:spid="_x0000_s1402" type="#_x0000_t202" style="position:absolute;left:47421;top:3037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" filled="f" stroked="f" strokeweight=".5pt">
                      <v:textbox>
                        <w:txbxContent>
                          <w:p w14:paraId="3CE92792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1247" o:spid="_x0000_s1403" type="#_x0000_t202" style="position:absolute;left:53771;top:4900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" filled="f" stroked="f" strokeweight=".5pt">
                      <v:textbox>
                        <w:txbxContent>
                          <w:p w14:paraId="3CE92793" w14:textId="77777777" w:rsidR="00061197" w:rsidRPr="002D02DD" w:rsidRDefault="00061197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rect id="Rectangle 1248" o:spid="_x0000_s1404" style="position:absolute;left:6559;top:3021;width:31023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" fillcolor="white [3212]" stroked="f" strokeweight="1pt"/>
                </v:group>
                <v:oval id="Oval 1249" o:spid="_x0000_s1405" style="position:absolute;left:34985;top:3339;width:286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4502B5" w14:paraId="3CE92611" w14:textId="77777777" w:rsidTr="00A32F75">
        <w:tc>
          <w:tcPr>
            <w:tcW w:w="494" w:type="dxa"/>
            <w:tcBorders>
              <w:right w:val="single" w:sz="4" w:space="0" w:color="auto"/>
            </w:tcBorders>
          </w:tcPr>
          <w:p w14:paraId="3CE9260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7919" w:type="dxa"/>
            <w:gridSpan w:val="16"/>
            <w:tcBorders>
              <w:top w:val="nil"/>
              <w:left w:val="single" w:sz="4" w:space="0" w:color="auto"/>
            </w:tcBorders>
          </w:tcPr>
          <w:p w14:paraId="3CE9260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1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24" w14:textId="77777777" w:rsidTr="00A32F75">
        <w:tc>
          <w:tcPr>
            <w:tcW w:w="494" w:type="dxa"/>
          </w:tcPr>
          <w:p w14:paraId="3CE9261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14:paraId="3CE9261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E9261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E9261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3CE9261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1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37" w14:textId="77777777" w:rsidTr="00A32F75">
        <w:tc>
          <w:tcPr>
            <w:tcW w:w="494" w:type="dxa"/>
          </w:tcPr>
          <w:p w14:paraId="3CE9262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14:paraId="3CE9262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E9262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9263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3CE9263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4A" w14:textId="77777777" w:rsidTr="00A32F75">
        <w:tc>
          <w:tcPr>
            <w:tcW w:w="494" w:type="dxa"/>
          </w:tcPr>
          <w:p w14:paraId="3CE9263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3CE9263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5D" w14:textId="77777777" w:rsidTr="00A32F75">
        <w:tc>
          <w:tcPr>
            <w:tcW w:w="494" w:type="dxa"/>
          </w:tcPr>
          <w:p w14:paraId="3CE9264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3CE9264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4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4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4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</w:tbl>
    <w:p w14:paraId="3CE9265E" w14:textId="77777777" w:rsidR="004502B5" w:rsidRDefault="004502B5" w:rsidP="004502B5">
      <w:pPr>
        <w:ind w:left="720" w:hanging="720"/>
        <w:rPr>
          <w:rFonts w:ascii="Arial" w:hAnsi="Arial" w:cs="Arial"/>
        </w:rPr>
      </w:pPr>
    </w:p>
    <w:p w14:paraId="3CE9265F" w14:textId="77777777"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 above illustrates part of the Periodic Table, as first arranged by Mendeleev. Some of the elements contained are shown as the letters </w:t>
      </w:r>
      <w:r w:rsidR="00B67050">
        <w:rPr>
          <w:rFonts w:ascii="Arial" w:hAnsi="Arial" w:cs="Arial"/>
        </w:rPr>
        <w:t>A - H</w:t>
      </w:r>
      <w:r>
        <w:rPr>
          <w:rFonts w:ascii="Arial" w:hAnsi="Arial" w:cs="Arial"/>
        </w:rPr>
        <w:t>.</w:t>
      </w:r>
    </w:p>
    <w:p w14:paraId="3CE92660" w14:textId="77777777" w:rsidR="009B3AA6" w:rsidRDefault="009B3AA6" w:rsidP="004502B5">
      <w:pPr>
        <w:rPr>
          <w:rFonts w:ascii="Arial" w:hAnsi="Arial" w:cs="Arial"/>
        </w:rPr>
      </w:pPr>
    </w:p>
    <w:p w14:paraId="3CE92661" w14:textId="77777777" w:rsidR="009B3AA6" w:rsidRDefault="009B3AA6" w:rsidP="004502B5">
      <w:pPr>
        <w:rPr>
          <w:rFonts w:ascii="Arial" w:hAnsi="Arial" w:cs="Arial"/>
        </w:rPr>
      </w:pPr>
    </w:p>
    <w:p w14:paraId="3CE92662" w14:textId="77777777" w:rsidR="004502B5" w:rsidRDefault="004502B5" w:rsidP="004502B5">
      <w:pPr>
        <w:pStyle w:val="ListParagraph"/>
        <w:numPr>
          <w:ilvl w:val="0"/>
          <w:numId w:val="3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element would have an ion with a charge of 2 </w:t>
      </w:r>
      <w:r w:rsidRPr="000F405B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 and explain why it becomes charged in this way.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663" w14:textId="77777777" w:rsidR="009A3E20" w:rsidRDefault="009A3E20" w:rsidP="003F2C54">
      <w:pPr>
        <w:ind w:firstLine="284"/>
        <w:rPr>
          <w:rFonts w:ascii="Times New Roman" w:hAnsi="Times New Roman" w:cs="Times New Roman"/>
        </w:rPr>
      </w:pPr>
    </w:p>
    <w:p w14:paraId="3CE92664" w14:textId="37ABAC4C" w:rsidR="009A3E20" w:rsidRPr="004502B5" w:rsidRDefault="00E02E92" w:rsidP="004502B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Element g (oxygen) would have</w:t>
      </w:r>
      <w:r w:rsidR="009C58CA">
        <w:rPr>
          <w:rFonts w:ascii="Times New Roman" w:hAnsi="Times New Roman" w:cs="Times New Roman"/>
          <w:b/>
        </w:rPr>
        <w:t xml:space="preserve"> a 2- ion as it has 6 valence electrons</w:t>
      </w:r>
      <w:r w:rsidR="008D189F">
        <w:rPr>
          <w:rFonts w:ascii="Times New Roman" w:hAnsi="Times New Roman" w:cs="Times New Roman"/>
          <w:b/>
        </w:rPr>
        <w:tab/>
        <w:t>(1)</w:t>
      </w:r>
    </w:p>
    <w:p w14:paraId="3CE92665" w14:textId="46B0CF5C" w:rsidR="004502B5" w:rsidRDefault="00E02E92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</w:r>
      <w:r w:rsidR="004502B5">
        <w:rPr>
          <w:rFonts w:ascii="Times New Roman" w:hAnsi="Times New Roman" w:cs="Times New Roman"/>
          <w:b/>
        </w:rPr>
        <w:t xml:space="preserve">- </w:t>
      </w:r>
      <w:r w:rsidRPr="004502B5">
        <w:rPr>
          <w:rFonts w:ascii="Times New Roman" w:hAnsi="Times New Roman" w:cs="Times New Roman"/>
          <w:b/>
        </w:rPr>
        <w:tab/>
        <w:t>Because, by gaining 2 electrons</w:t>
      </w:r>
      <w:r w:rsidR="001672FF" w:rsidRPr="004502B5">
        <w:rPr>
          <w:rFonts w:ascii="Times New Roman" w:hAnsi="Times New Roman" w:cs="Times New Roman"/>
          <w:b/>
        </w:rPr>
        <w:tab/>
      </w:r>
      <w:r w:rsidR="008D189F">
        <w:rPr>
          <w:rFonts w:ascii="Times New Roman" w:hAnsi="Times New Roman" w:cs="Times New Roman"/>
          <w:b/>
        </w:rPr>
        <w:t xml:space="preserve">(1) </w:t>
      </w:r>
    </w:p>
    <w:p w14:paraId="3CE92666" w14:textId="26849F9C" w:rsidR="00E02E92" w:rsidRDefault="004502B5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   </w:t>
      </w:r>
      <w:r w:rsidR="008D189F" w:rsidRPr="004502B5">
        <w:rPr>
          <w:rFonts w:ascii="Times New Roman" w:hAnsi="Times New Roman" w:cs="Times New Roman"/>
          <w:b/>
        </w:rPr>
        <w:t>it would achieve a noble gas structure</w:t>
      </w:r>
      <w:r w:rsidR="008D189F" w:rsidRPr="004502B5">
        <w:rPr>
          <w:rFonts w:ascii="Times New Roman" w:hAnsi="Times New Roman" w:cs="Times New Roman"/>
          <w:b/>
        </w:rPr>
        <w:t xml:space="preserve"> </w:t>
      </w:r>
      <w:r w:rsidR="001672FF" w:rsidRPr="004502B5">
        <w:rPr>
          <w:rFonts w:ascii="Times New Roman" w:hAnsi="Times New Roman" w:cs="Times New Roman"/>
          <w:b/>
        </w:rPr>
        <w:t>which is particularly stable</w:t>
      </w:r>
      <w:r w:rsidR="008D189F">
        <w:rPr>
          <w:rFonts w:ascii="Times New Roman" w:hAnsi="Times New Roman" w:cs="Times New Roman"/>
          <w:b/>
        </w:rPr>
        <w:tab/>
        <w:t>(1)</w:t>
      </w:r>
    </w:p>
    <w:p w14:paraId="3CE92667" w14:textId="77777777" w:rsidR="004502B5" w:rsidRDefault="004502B5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</w:p>
    <w:p w14:paraId="3CE92668" w14:textId="77777777" w:rsidR="004502B5" w:rsidRPr="004502B5" w:rsidRDefault="004502B5" w:rsidP="004502B5">
      <w:p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 Which of the elements shown would form a covalent compound?  __________________</w:t>
      </w:r>
    </w:p>
    <w:p w14:paraId="3CE92669" w14:textId="77777777" w:rsidR="004502B5" w:rsidRPr="00DA69F5" w:rsidRDefault="004502B5" w:rsidP="00DA69F5">
      <w:pPr>
        <w:pStyle w:val="ListParagraph"/>
        <w:tabs>
          <w:tab w:val="left" w:pos="426"/>
        </w:tabs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A69F5">
        <w:rPr>
          <w:rFonts w:ascii="Arial" w:hAnsi="Arial" w:cs="Arial"/>
        </w:rPr>
        <w:t>1 mark)</w:t>
      </w:r>
    </w:p>
    <w:p w14:paraId="3CE9266A" w14:textId="77777777" w:rsidR="00E02E92" w:rsidRDefault="00B67050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Elements F and G</w:t>
      </w:r>
      <w:r w:rsidR="00E02E92" w:rsidRPr="00DA69F5">
        <w:rPr>
          <w:rFonts w:ascii="Times New Roman" w:hAnsi="Times New Roman" w:cs="Times New Roman"/>
          <w:b/>
        </w:rPr>
        <w:t xml:space="preserve"> would form a covalent compound (CO)</w:t>
      </w:r>
    </w:p>
    <w:p w14:paraId="3CE9266B" w14:textId="77777777" w:rsidR="00DA69F5" w:rsidRDefault="00DA69F5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14:paraId="3CE9266C" w14:textId="77777777" w:rsidR="00DA69F5" w:rsidRPr="009B3AA6" w:rsidRDefault="00DA69F5" w:rsidP="009B3AA6">
      <w:pPr>
        <w:pStyle w:val="ListParagraph"/>
        <w:tabs>
          <w:tab w:val="left" w:pos="426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(ii) Give two possible formulas for this compound (use the proper elemental symbols from </w:t>
      </w:r>
    </w:p>
    <w:p w14:paraId="3CE9266D" w14:textId="77777777" w:rsidR="00DA69F5" w:rsidRDefault="009B3AA6" w:rsidP="009B3AA6">
      <w:pPr>
        <w:pStyle w:val="ListParagraph"/>
        <w:tabs>
          <w:tab w:val="left" w:pos="426"/>
          <w:tab w:val="left" w:pos="993"/>
        </w:tabs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A69F5">
        <w:rPr>
          <w:rFonts w:ascii="Arial" w:hAnsi="Arial" w:cs="Arial"/>
        </w:rPr>
        <w:t xml:space="preserve">the Periodic Table for </w:t>
      </w:r>
      <w:proofErr w:type="gramStart"/>
      <w:r w:rsidR="00DA69F5">
        <w:rPr>
          <w:rFonts w:ascii="Arial" w:hAnsi="Arial" w:cs="Arial"/>
        </w:rPr>
        <w:t xml:space="preserve">this)  </w:t>
      </w:r>
      <w:r w:rsidR="00DA69F5">
        <w:rPr>
          <w:rFonts w:ascii="Arial" w:hAnsi="Arial" w:cs="Arial"/>
        </w:rPr>
        <w:tab/>
      </w:r>
      <w:proofErr w:type="gramEnd"/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  <w:t xml:space="preserve"> (2 marks)</w:t>
      </w:r>
    </w:p>
    <w:p w14:paraId="3CE9266E" w14:textId="77777777" w:rsidR="00DA69F5" w:rsidRPr="00DA69F5" w:rsidRDefault="00DA69F5" w:rsidP="00DA69F5">
      <w:pPr>
        <w:tabs>
          <w:tab w:val="left" w:pos="426"/>
        </w:tabs>
        <w:rPr>
          <w:rFonts w:ascii="Times New Roman" w:hAnsi="Times New Roman" w:cs="Times New Roman"/>
          <w:b/>
        </w:rPr>
      </w:pPr>
    </w:p>
    <w:p w14:paraId="3CE9266F" w14:textId="77777777" w:rsidR="001858E2" w:rsidRPr="00DA69F5" w:rsidRDefault="00DA69F5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858E2" w:rsidRPr="00DA69F5">
        <w:rPr>
          <w:rFonts w:ascii="Times New Roman" w:hAnsi="Times New Roman" w:cs="Times New Roman"/>
        </w:rPr>
        <w:t xml:space="preserve"> </w:t>
      </w:r>
      <w:r w:rsidR="001858E2" w:rsidRPr="00DA69F5">
        <w:rPr>
          <w:rFonts w:ascii="Times New Roman" w:hAnsi="Times New Roman" w:cs="Times New Roman"/>
          <w:b/>
        </w:rPr>
        <w:t>CO and CO</w:t>
      </w:r>
      <w:r w:rsidR="001858E2" w:rsidRPr="00DA69F5">
        <w:rPr>
          <w:rFonts w:ascii="Times New Roman" w:hAnsi="Times New Roman" w:cs="Times New Roman"/>
          <w:b/>
          <w:vertAlign w:val="subscript"/>
        </w:rPr>
        <w:t>2</w:t>
      </w:r>
    </w:p>
    <w:p w14:paraId="3CE92670" w14:textId="77777777" w:rsidR="00DA69F5" w:rsidRDefault="00DA69F5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14:paraId="3CE92671" w14:textId="77777777" w:rsidR="00DA69F5" w:rsidRDefault="00DA69F5" w:rsidP="00DA69F5">
      <w:pPr>
        <w:pStyle w:val="ListParagraph"/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(iii) Explain why these compounds would be covalent, rather than ionic.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672" w14:textId="77777777" w:rsidR="00DA69F5" w:rsidRPr="00DA69F5" w:rsidRDefault="00DA69F5" w:rsidP="00DA69F5">
      <w:pPr>
        <w:pStyle w:val="ListParagraph"/>
        <w:tabs>
          <w:tab w:val="left" w:pos="426"/>
        </w:tabs>
        <w:rPr>
          <w:rFonts w:ascii="Times New Roman" w:hAnsi="Times New Roman" w:cs="Times New Roman"/>
        </w:rPr>
      </w:pPr>
    </w:p>
    <w:p w14:paraId="3CE92673" w14:textId="77777777" w:rsidR="00E02E92" w:rsidRPr="00DA69F5" w:rsidRDefault="00E02E92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No metal ion is involved</w:t>
      </w:r>
    </w:p>
    <w:p w14:paraId="3CE92674" w14:textId="77777777" w:rsidR="00E02E92" w:rsidRPr="00DA69F5" w:rsidRDefault="00E02E92" w:rsidP="00DA69F5">
      <w:pPr>
        <w:pStyle w:val="ListParagraph"/>
        <w:numPr>
          <w:ilvl w:val="0"/>
          <w:numId w:val="8"/>
        </w:numPr>
        <w:tabs>
          <w:tab w:val="left" w:pos="426"/>
          <w:tab w:val="left" w:pos="1134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The two elements would have to share electrons as they both have a high electronegativity</w:t>
      </w:r>
    </w:p>
    <w:p w14:paraId="3CE92675" w14:textId="77777777" w:rsidR="00E02E92" w:rsidRDefault="001858E2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By sharing one or more</w:t>
      </w:r>
      <w:r w:rsidR="00E02E92" w:rsidRPr="00DA69F5">
        <w:rPr>
          <w:rFonts w:ascii="Times New Roman" w:hAnsi="Times New Roman" w:cs="Times New Roman"/>
          <w:b/>
        </w:rPr>
        <w:t xml:space="preserve"> pair</w:t>
      </w:r>
      <w:r w:rsidRPr="00DA69F5">
        <w:rPr>
          <w:rFonts w:ascii="Times New Roman" w:hAnsi="Times New Roman" w:cs="Times New Roman"/>
          <w:b/>
        </w:rPr>
        <w:t>s of electrons, both elements can achieve a stable octet of valence electrons.</w:t>
      </w:r>
    </w:p>
    <w:p w14:paraId="3CE92676" w14:textId="77777777" w:rsidR="00DA69F5" w:rsidRPr="00DA69F5" w:rsidRDefault="00DA69F5" w:rsidP="00DA69F5">
      <w:pPr>
        <w:pStyle w:val="ListParagraph"/>
        <w:tabs>
          <w:tab w:val="left" w:pos="426"/>
        </w:tabs>
        <w:rPr>
          <w:rFonts w:ascii="Times New Roman" w:hAnsi="Times New Roman" w:cs="Times New Roman"/>
          <w:b/>
        </w:rPr>
      </w:pPr>
    </w:p>
    <w:p w14:paraId="3CE92677" w14:textId="77777777" w:rsidR="00DA69F5" w:rsidRPr="00DA69F5" w:rsidRDefault="00DA69F5" w:rsidP="00DA69F5">
      <w:pPr>
        <w:pStyle w:val="ListParagraph"/>
        <w:numPr>
          <w:ilvl w:val="0"/>
          <w:numId w:val="18"/>
        </w:num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(</w:t>
      </w:r>
      <w:proofErr w:type="spellStart"/>
      <w:r w:rsidRPr="00DA69F5">
        <w:rPr>
          <w:rFonts w:ascii="Arial" w:hAnsi="Arial" w:cs="Arial"/>
        </w:rPr>
        <w:t>i</w:t>
      </w:r>
      <w:proofErr w:type="spellEnd"/>
      <w:r w:rsidRPr="00DA69F5">
        <w:rPr>
          <w:rFonts w:ascii="Arial" w:hAnsi="Arial" w:cs="Arial"/>
        </w:rPr>
        <w:t xml:space="preserve">) Write the letters for elements that are Transition Metals in this table ____________ </w:t>
      </w:r>
    </w:p>
    <w:p w14:paraId="3CE92678" w14:textId="77777777" w:rsidR="000308EB" w:rsidRDefault="00DA69F5" w:rsidP="00DA69F5">
      <w:pPr>
        <w:tabs>
          <w:tab w:val="left" w:pos="426"/>
        </w:tabs>
        <w:ind w:left="1134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(2 marks)</w:t>
      </w:r>
    </w:p>
    <w:p w14:paraId="3CE92679" w14:textId="77777777" w:rsidR="001858E2" w:rsidRPr="00DA69F5" w:rsidRDefault="00DA69F5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B67050">
        <w:rPr>
          <w:rFonts w:ascii="Times New Roman" w:hAnsi="Times New Roman" w:cs="Times New Roman"/>
          <w:b/>
        </w:rPr>
        <w:t>Elements D and E</w:t>
      </w:r>
      <w:r w:rsidR="001858E2" w:rsidRPr="00DA69F5">
        <w:rPr>
          <w:rFonts w:ascii="Times New Roman" w:hAnsi="Times New Roman" w:cs="Times New Roman"/>
          <w:b/>
        </w:rPr>
        <w:t xml:space="preserve"> are transition metals</w:t>
      </w:r>
    </w:p>
    <w:p w14:paraId="3CE9267A" w14:textId="77777777" w:rsidR="00DA69F5" w:rsidRPr="00DA69F5" w:rsidRDefault="00DA69F5" w:rsidP="00DA69F5">
      <w:pPr>
        <w:pStyle w:val="ListParagraph"/>
        <w:rPr>
          <w:rFonts w:ascii="Arial" w:hAnsi="Arial" w:cs="Arial"/>
        </w:rPr>
      </w:pPr>
    </w:p>
    <w:p w14:paraId="3CE9267B" w14:textId="77777777" w:rsidR="00DA69F5" w:rsidRPr="00DA69F5" w:rsidRDefault="00DA69F5" w:rsidP="00DA69F5">
      <w:pPr>
        <w:pStyle w:val="ListParagraph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(ii) One of these transition metals was found to have 3 main isotopes. Name the instrument </w:t>
      </w:r>
    </w:p>
    <w:p w14:paraId="3CE9267C" w14:textId="77777777" w:rsidR="00DA69F5" w:rsidRPr="00DA69F5" w:rsidRDefault="00DA69F5" w:rsidP="00DA69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DA69F5">
        <w:rPr>
          <w:rFonts w:ascii="Arial" w:hAnsi="Arial" w:cs="Arial"/>
        </w:rPr>
        <w:t>That is used to determine the atomic mass</w:t>
      </w:r>
      <w:r w:rsidR="00151FF3">
        <w:rPr>
          <w:rFonts w:ascii="Arial" w:hAnsi="Arial" w:cs="Arial"/>
        </w:rPr>
        <w:t>es</w:t>
      </w:r>
      <w:r w:rsidRPr="00DA69F5">
        <w:rPr>
          <w:rFonts w:ascii="Arial" w:hAnsi="Arial" w:cs="Arial"/>
        </w:rPr>
        <w:t xml:space="preserve"> of these isotopes. </w:t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  <w:t xml:space="preserve">  (1 mark)</w:t>
      </w:r>
    </w:p>
    <w:p w14:paraId="3CE9267D" w14:textId="77777777" w:rsidR="00DA69F5" w:rsidRDefault="00DA69F5" w:rsidP="00DA69F5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  <w:b/>
        </w:rPr>
        <w:tab/>
      </w:r>
      <w:r w:rsidR="001858E2" w:rsidRPr="00DA69F5">
        <w:rPr>
          <w:rFonts w:ascii="Times New Roman" w:hAnsi="Times New Roman" w:cs="Times New Roman"/>
          <w:b/>
        </w:rPr>
        <w:t>The mass spectrometer is used to determine the atomic mass of an isotope</w:t>
      </w:r>
      <w:r w:rsidR="001858E2">
        <w:rPr>
          <w:rFonts w:ascii="Times New Roman" w:hAnsi="Times New Roman" w:cs="Times New Roman"/>
        </w:rPr>
        <w:t>.</w:t>
      </w:r>
    </w:p>
    <w:p w14:paraId="3CE9267E" w14:textId="77777777" w:rsidR="00DA69F5" w:rsidRDefault="00DA69F5" w:rsidP="00DA69F5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</w:p>
    <w:p w14:paraId="3CE9267F" w14:textId="77777777" w:rsidR="00DA69F5" w:rsidRPr="00DA69F5" w:rsidRDefault="00DA69F5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The first four ionisation energies of element b are 736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 1450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</w:t>
      </w:r>
      <w:r w:rsidRPr="00DA69F5">
        <w:rPr>
          <w:rFonts w:ascii="Arial" w:hAnsi="Arial" w:cs="Arial"/>
          <w:vertAlign w:val="superscript"/>
        </w:rPr>
        <w:t xml:space="preserve"> </w:t>
      </w:r>
      <w:r w:rsidRPr="00DA69F5">
        <w:rPr>
          <w:rFonts w:ascii="Arial" w:hAnsi="Arial" w:cs="Arial"/>
        </w:rPr>
        <w:t>7740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 xml:space="preserve"> and 10500 kJ mol</w:t>
      </w:r>
      <w:r w:rsidRPr="00DA69F5">
        <w:rPr>
          <w:rFonts w:ascii="Arial" w:hAnsi="Arial" w:cs="Arial"/>
          <w:vertAlign w:val="superscript"/>
        </w:rPr>
        <w:t xml:space="preserve">-1 </w:t>
      </w:r>
      <w:r w:rsidRPr="00DA69F5">
        <w:rPr>
          <w:rFonts w:ascii="Arial" w:hAnsi="Arial" w:cs="Arial"/>
        </w:rPr>
        <w:t>respectively.</w:t>
      </w:r>
    </w:p>
    <w:p w14:paraId="3CE92680" w14:textId="77777777" w:rsidR="00DA69F5" w:rsidRDefault="00DA69F5" w:rsidP="009B3A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Explain why the ionisation energies for successive electrons being removed from the atom have t</w:t>
      </w:r>
      <w:r w:rsidR="009B3AA6">
        <w:rPr>
          <w:rFonts w:ascii="Arial" w:hAnsi="Arial" w:cs="Arial"/>
        </w:rPr>
        <w:t>his pattern.</w:t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  <w:t xml:space="preserve"> (3 marks)</w:t>
      </w:r>
    </w:p>
    <w:p w14:paraId="3CE92681" w14:textId="77777777" w:rsidR="009B3AA6" w:rsidRPr="009B3AA6" w:rsidRDefault="009B3AA6" w:rsidP="009B3AA6">
      <w:pPr>
        <w:pStyle w:val="ListParagraph"/>
        <w:rPr>
          <w:rFonts w:ascii="Arial" w:hAnsi="Arial" w:cs="Arial"/>
        </w:rPr>
      </w:pPr>
    </w:p>
    <w:p w14:paraId="3CE92682" w14:textId="77777777" w:rsidR="001858E2" w:rsidRPr="00DA69F5" w:rsidRDefault="00020DAE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element has 2</w:t>
      </w:r>
      <w:r w:rsidR="00565C31" w:rsidRPr="00DA69F5">
        <w:rPr>
          <w:rFonts w:ascii="Times New Roman" w:hAnsi="Times New Roman" w:cs="Times New Roman"/>
          <w:b/>
        </w:rPr>
        <w:t xml:space="preserve"> electro</w:t>
      </w:r>
      <w:r>
        <w:rPr>
          <w:rFonts w:ascii="Times New Roman" w:hAnsi="Times New Roman" w:cs="Times New Roman"/>
          <w:b/>
        </w:rPr>
        <w:t>ns in its valence shell (e.g. Magnes</w:t>
      </w:r>
      <w:r w:rsidR="00565C31" w:rsidRPr="00DA69F5">
        <w:rPr>
          <w:rFonts w:ascii="Times New Roman" w:hAnsi="Times New Roman" w:cs="Times New Roman"/>
          <w:b/>
        </w:rPr>
        <w:t>ium)</w:t>
      </w:r>
    </w:p>
    <w:p w14:paraId="3CE92683" w14:textId="77777777" w:rsidR="00565C31" w:rsidRPr="00DA69F5" w:rsidRDefault="00565C31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Ionisation energies from the 1</w:t>
      </w:r>
      <w:r w:rsidRPr="00DA69F5">
        <w:rPr>
          <w:rFonts w:ascii="Times New Roman" w:hAnsi="Times New Roman" w:cs="Times New Roman"/>
          <w:b/>
          <w:vertAlign w:val="superscript"/>
        </w:rPr>
        <w:t>st</w:t>
      </w:r>
      <w:r w:rsidR="00020DAE">
        <w:rPr>
          <w:rFonts w:ascii="Times New Roman" w:hAnsi="Times New Roman" w:cs="Times New Roman"/>
          <w:b/>
        </w:rPr>
        <w:t xml:space="preserve"> to the 2nd</w:t>
      </w:r>
      <w:r w:rsidRPr="00DA69F5">
        <w:rPr>
          <w:rFonts w:ascii="Times New Roman" w:hAnsi="Times New Roman" w:cs="Times New Roman"/>
          <w:b/>
        </w:rPr>
        <w:t xml:space="preserve"> show a rising trend as the electron </w:t>
      </w:r>
      <w:proofErr w:type="gramStart"/>
      <w:r w:rsidRPr="00DA69F5">
        <w:rPr>
          <w:rFonts w:ascii="Times New Roman" w:hAnsi="Times New Roman" w:cs="Times New Roman"/>
          <w:b/>
        </w:rPr>
        <w:t>has to</w:t>
      </w:r>
      <w:proofErr w:type="gramEnd"/>
      <w:r w:rsidRPr="00DA69F5">
        <w:rPr>
          <w:rFonts w:ascii="Times New Roman" w:hAnsi="Times New Roman" w:cs="Times New Roman"/>
          <w:b/>
        </w:rPr>
        <w:t xml:space="preserve"> be removed from </w:t>
      </w:r>
      <w:r w:rsidRPr="008D189F">
        <w:rPr>
          <w:rFonts w:ascii="Times New Roman" w:hAnsi="Times New Roman" w:cs="Times New Roman"/>
          <w:b/>
          <w:color w:val="FF0000"/>
        </w:rPr>
        <w:t>an increasing core charge core charge att</w:t>
      </w:r>
      <w:r w:rsidR="00020DAE" w:rsidRPr="008D189F">
        <w:rPr>
          <w:rFonts w:ascii="Times New Roman" w:hAnsi="Times New Roman" w:cs="Times New Roman"/>
          <w:b/>
          <w:color w:val="FF0000"/>
        </w:rPr>
        <w:t xml:space="preserve">racting the electron </w:t>
      </w:r>
      <w:r w:rsidR="00020DAE">
        <w:rPr>
          <w:rFonts w:ascii="Times New Roman" w:hAnsi="Times New Roman" w:cs="Times New Roman"/>
          <w:b/>
        </w:rPr>
        <w:t>(736, 1450</w:t>
      </w:r>
      <w:r w:rsidRPr="00DA69F5">
        <w:rPr>
          <w:rFonts w:ascii="Times New Roman" w:hAnsi="Times New Roman" w:cs="Times New Roman"/>
          <w:b/>
        </w:rPr>
        <w:t>)</w:t>
      </w:r>
    </w:p>
    <w:p w14:paraId="3CE92684" w14:textId="21A8C2FD" w:rsidR="00565C31" w:rsidRDefault="00DA69F5" w:rsidP="009B3AA6">
      <w:pPr>
        <w:tabs>
          <w:tab w:val="left" w:pos="426"/>
        </w:tabs>
        <w:ind w:left="720"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="00020DAE">
        <w:rPr>
          <w:rFonts w:ascii="Times New Roman" w:hAnsi="Times New Roman" w:cs="Times New Roman"/>
          <w:b/>
        </w:rPr>
        <w:t>The 3rd</w:t>
      </w:r>
      <w:r w:rsidR="00CE6FC1" w:rsidRPr="00DA69F5">
        <w:rPr>
          <w:rFonts w:ascii="Times New Roman" w:hAnsi="Times New Roman" w:cs="Times New Roman"/>
          <w:b/>
        </w:rPr>
        <w:t xml:space="preserve"> ionisation</w:t>
      </w:r>
      <w:r w:rsidR="00020DAE">
        <w:rPr>
          <w:rFonts w:ascii="Times New Roman" w:hAnsi="Times New Roman" w:cs="Times New Roman"/>
          <w:b/>
        </w:rPr>
        <w:t xml:space="preserve"> energy is so high because both</w:t>
      </w:r>
      <w:r w:rsidR="00CE6FC1" w:rsidRPr="00DA69F5">
        <w:rPr>
          <w:rFonts w:ascii="Times New Roman" w:hAnsi="Times New Roman" w:cs="Times New Roman"/>
          <w:b/>
        </w:rPr>
        <w:t xml:space="preserve"> valence electrons </w:t>
      </w:r>
      <w:r w:rsidR="000308EB" w:rsidRPr="00DA69F5">
        <w:rPr>
          <w:rFonts w:ascii="Times New Roman" w:hAnsi="Times New Roman" w:cs="Times New Roman"/>
          <w:b/>
        </w:rPr>
        <w:t xml:space="preserve">would </w:t>
      </w:r>
      <w:r w:rsidR="00020DAE">
        <w:rPr>
          <w:rFonts w:ascii="Times New Roman" w:hAnsi="Times New Roman" w:cs="Times New Roman"/>
          <w:b/>
        </w:rPr>
        <w:t xml:space="preserve">have been </w:t>
      </w:r>
      <w:r w:rsidR="00020DAE" w:rsidRPr="008D189F">
        <w:rPr>
          <w:rFonts w:ascii="Times New Roman" w:hAnsi="Times New Roman" w:cs="Times New Roman"/>
          <w:b/>
          <w:color w:val="FF0000"/>
        </w:rPr>
        <w:t xml:space="preserve">removed </w:t>
      </w:r>
      <w:r w:rsidR="00B42E61" w:rsidRPr="008D189F">
        <w:rPr>
          <w:rFonts w:ascii="Times New Roman" w:hAnsi="Times New Roman" w:cs="Times New Roman"/>
          <w:b/>
          <w:color w:val="FF0000"/>
        </w:rPr>
        <w:t>from a shell much closer to the nucleus</w:t>
      </w:r>
      <w:r w:rsidR="00B42E61">
        <w:rPr>
          <w:rFonts w:ascii="Times New Roman" w:hAnsi="Times New Roman" w:cs="Times New Roman"/>
          <w:b/>
        </w:rPr>
        <w:t xml:space="preserve"> </w:t>
      </w:r>
      <w:r w:rsidR="00020DAE">
        <w:rPr>
          <w:rFonts w:ascii="Times New Roman" w:hAnsi="Times New Roman" w:cs="Times New Roman"/>
          <w:b/>
        </w:rPr>
        <w:t xml:space="preserve">and the </w:t>
      </w:r>
      <w:proofErr w:type="gramStart"/>
      <w:r w:rsidR="00020DAE">
        <w:rPr>
          <w:rFonts w:ascii="Times New Roman" w:hAnsi="Times New Roman" w:cs="Times New Roman"/>
          <w:b/>
        </w:rPr>
        <w:t>7740</w:t>
      </w:r>
      <w:r w:rsidR="00CE6FC1" w:rsidRPr="00DA69F5">
        <w:rPr>
          <w:rFonts w:ascii="Times New Roman" w:hAnsi="Times New Roman" w:cs="Times New Roman"/>
          <w:b/>
        </w:rPr>
        <w:t xml:space="preserve"> kJ</w:t>
      </w:r>
      <w:proofErr w:type="gramEnd"/>
      <w:r w:rsidR="00CE6FC1" w:rsidRPr="00DA69F5">
        <w:rPr>
          <w:rFonts w:ascii="Times New Roman" w:hAnsi="Times New Roman" w:cs="Times New Roman"/>
          <w:b/>
        </w:rPr>
        <w:t xml:space="preserve"> value represents the energy needed to pull an electron from a full shell below, </w:t>
      </w:r>
      <w:r w:rsidR="00CE6FC1" w:rsidRPr="006967D0">
        <w:rPr>
          <w:rFonts w:ascii="Times New Roman" w:hAnsi="Times New Roman" w:cs="Times New Roman"/>
          <w:b/>
          <w:color w:val="FF0000"/>
        </w:rPr>
        <w:t>which is extremely stable</w:t>
      </w:r>
      <w:r w:rsidR="000F405B" w:rsidRPr="006967D0">
        <w:rPr>
          <w:rFonts w:ascii="Times New Roman" w:hAnsi="Times New Roman" w:cs="Times New Roman"/>
          <w:color w:val="FF0000"/>
        </w:rPr>
        <w:t xml:space="preserve"> (noble gas structure)</w:t>
      </w:r>
      <w:r w:rsidR="006967D0">
        <w:rPr>
          <w:rFonts w:ascii="Times New Roman" w:hAnsi="Times New Roman" w:cs="Times New Roman"/>
          <w:color w:val="FF0000"/>
        </w:rPr>
        <w:t xml:space="preserve"> / greater attraction between the nucleus and remaining electrons.</w:t>
      </w:r>
    </w:p>
    <w:p w14:paraId="3CE92685" w14:textId="77777777" w:rsidR="00DA69F5" w:rsidRDefault="00DA69F5" w:rsidP="00DA69F5">
      <w:pPr>
        <w:tabs>
          <w:tab w:val="left" w:pos="426"/>
        </w:tabs>
        <w:ind w:left="426" w:hanging="142"/>
        <w:rPr>
          <w:rFonts w:ascii="Times New Roman" w:hAnsi="Times New Roman" w:cs="Times New Roman"/>
        </w:rPr>
      </w:pPr>
    </w:p>
    <w:p w14:paraId="3CE92686" w14:textId="77777777" w:rsidR="00DA69F5" w:rsidRPr="00DA69F5" w:rsidRDefault="00DA69F5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Which of the elements </w:t>
      </w:r>
      <w:r w:rsidR="00FF7247">
        <w:rPr>
          <w:rFonts w:ascii="Arial" w:hAnsi="Arial" w:cs="Arial"/>
        </w:rPr>
        <w:t>A – H,</w:t>
      </w:r>
      <w:r w:rsidRPr="00DA69F5">
        <w:rPr>
          <w:rFonts w:ascii="Arial" w:hAnsi="Arial" w:cs="Arial"/>
        </w:rPr>
        <w:t xml:space="preserve"> </w:t>
      </w:r>
      <w:r w:rsidR="00FF7247">
        <w:rPr>
          <w:rFonts w:ascii="Arial" w:hAnsi="Arial" w:cs="Arial"/>
        </w:rPr>
        <w:t>when bonded</w:t>
      </w:r>
      <w:r w:rsidRPr="00DA69F5">
        <w:rPr>
          <w:rFonts w:ascii="Arial" w:hAnsi="Arial" w:cs="Arial"/>
        </w:rPr>
        <w:t xml:space="preserve"> with hydrogen </w:t>
      </w:r>
      <w:r w:rsidR="00FF7247">
        <w:rPr>
          <w:rFonts w:ascii="Arial" w:hAnsi="Arial" w:cs="Arial"/>
        </w:rPr>
        <w:t xml:space="preserve">would produce a bond </w:t>
      </w:r>
      <w:r w:rsidRPr="00DA69F5">
        <w:rPr>
          <w:rFonts w:ascii="Arial" w:hAnsi="Arial" w:cs="Arial"/>
        </w:rPr>
        <w:t xml:space="preserve">with the highest polarity? </w:t>
      </w:r>
    </w:p>
    <w:p w14:paraId="3CE92687" w14:textId="77777777" w:rsidR="00DA69F5" w:rsidRDefault="00DA69F5" w:rsidP="00DA69F5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3CE92688" w14:textId="77777777" w:rsidR="00DA69F5" w:rsidRDefault="00DA69F5" w:rsidP="00DA69F5">
      <w:pPr>
        <w:tabs>
          <w:tab w:val="left" w:pos="426"/>
        </w:tabs>
        <w:ind w:left="426" w:hanging="142"/>
        <w:rPr>
          <w:rFonts w:ascii="Times New Roman" w:hAnsi="Times New Roman" w:cs="Times New Roman"/>
        </w:rPr>
      </w:pPr>
    </w:p>
    <w:p w14:paraId="3CE92689" w14:textId="77777777" w:rsidR="00CE6FC1" w:rsidRPr="00DA69F5" w:rsidRDefault="00826D7A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Element G</w:t>
      </w:r>
      <w:r w:rsidR="00CE6FC1" w:rsidRPr="00DA69F5">
        <w:rPr>
          <w:rFonts w:ascii="Times New Roman" w:hAnsi="Times New Roman" w:cs="Times New Roman"/>
          <w:b/>
        </w:rPr>
        <w:t xml:space="preserve"> would give the most polar bond with hydrogen (as it has the highest electronegativity in the list.)</w:t>
      </w:r>
    </w:p>
    <w:sectPr w:rsidR="00CE6FC1" w:rsidRPr="00DA69F5" w:rsidSect="009D46B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987E" w14:textId="77777777" w:rsidR="000D75A8" w:rsidRDefault="000D75A8">
      <w:pPr>
        <w:spacing w:after="0" w:line="240" w:lineRule="auto"/>
      </w:pPr>
      <w:r>
        <w:separator/>
      </w:r>
    </w:p>
  </w:endnote>
  <w:endnote w:type="continuationSeparator" w:id="0">
    <w:p w14:paraId="58CACB1A" w14:textId="77777777" w:rsidR="000D75A8" w:rsidRDefault="000D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AD5CE" w14:textId="77777777" w:rsidR="000D75A8" w:rsidRDefault="000D75A8">
      <w:pPr>
        <w:spacing w:after="0" w:line="240" w:lineRule="auto"/>
      </w:pPr>
      <w:r>
        <w:separator/>
      </w:r>
    </w:p>
  </w:footnote>
  <w:footnote w:type="continuationSeparator" w:id="0">
    <w:p w14:paraId="133CA401" w14:textId="77777777" w:rsidR="000D75A8" w:rsidRDefault="000D7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6C3" w14:textId="77777777" w:rsidR="00061197" w:rsidRPr="00601057" w:rsidRDefault="00061197" w:rsidP="000F2A9A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20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14:paraId="3CE926C4" w14:textId="77777777" w:rsidR="00061197" w:rsidRPr="00601057" w:rsidRDefault="00061197" w:rsidP="000F2A9A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</w:t>
    </w: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6C5" w14:textId="3139D946" w:rsidR="00061197" w:rsidRPr="0018798D" w:rsidRDefault="00061197" w:rsidP="00917028">
    <w:pPr>
      <w:pStyle w:val="Header"/>
      <w:framePr w:wrap="around" w:vAnchor="text" w:hAnchor="page" w:x="10734" w:y="46"/>
      <w:rPr>
        <w:rStyle w:val="PageNumber"/>
        <w:rFonts w:ascii="Arial" w:hAnsi="Arial"/>
        <w:sz w:val="20"/>
        <w:szCs w:val="20"/>
      </w:rPr>
    </w:pPr>
    <w:r w:rsidRPr="0018798D">
      <w:rPr>
        <w:rStyle w:val="PageNumber"/>
        <w:rFonts w:ascii="Arial" w:hAnsi="Arial"/>
        <w:sz w:val="20"/>
        <w:szCs w:val="20"/>
      </w:rPr>
      <w:fldChar w:fldCharType="begin"/>
    </w:r>
    <w:r w:rsidRPr="0018798D">
      <w:rPr>
        <w:rStyle w:val="PageNumber"/>
        <w:rFonts w:ascii="Arial" w:hAnsi="Arial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/>
        <w:sz w:val="20"/>
        <w:szCs w:val="20"/>
      </w:rPr>
      <w:fldChar w:fldCharType="separate"/>
    </w:r>
    <w:r w:rsidR="006967D0">
      <w:rPr>
        <w:rStyle w:val="PageNumber"/>
        <w:rFonts w:ascii="Arial" w:hAnsi="Arial"/>
        <w:noProof/>
        <w:sz w:val="20"/>
        <w:szCs w:val="20"/>
      </w:rPr>
      <w:t>17</w:t>
    </w:r>
    <w:r w:rsidRPr="0018798D">
      <w:rPr>
        <w:rStyle w:val="PageNumber"/>
        <w:rFonts w:ascii="Arial" w:hAnsi="Arial"/>
        <w:sz w:val="20"/>
        <w:szCs w:val="20"/>
      </w:rPr>
      <w:fldChar w:fldCharType="end"/>
    </w:r>
  </w:p>
  <w:p w14:paraId="3CE926C6" w14:textId="77777777" w:rsidR="00061197" w:rsidRPr="0018798D" w:rsidRDefault="00061197" w:rsidP="000F2A9A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01A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5C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304"/>
    <w:multiLevelType w:val="hybridMultilevel"/>
    <w:tmpl w:val="ADC61B78"/>
    <w:lvl w:ilvl="0" w:tplc="6F5EEE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911B8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99D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23EB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4441EB9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368B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51B87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64DB7"/>
    <w:multiLevelType w:val="hybridMultilevel"/>
    <w:tmpl w:val="95B84C4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D20102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C05ED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4CFC"/>
    <w:multiLevelType w:val="hybridMultilevel"/>
    <w:tmpl w:val="0EA2E2D2"/>
    <w:lvl w:ilvl="0" w:tplc="08CE3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F3CF3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F1D52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E0CCA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994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24F90"/>
    <w:multiLevelType w:val="hybridMultilevel"/>
    <w:tmpl w:val="70669078"/>
    <w:lvl w:ilvl="0" w:tplc="B1F4727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2B6924"/>
    <w:multiLevelType w:val="hybridMultilevel"/>
    <w:tmpl w:val="322C12A2"/>
    <w:lvl w:ilvl="0" w:tplc="54D63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089C"/>
    <w:multiLevelType w:val="hybridMultilevel"/>
    <w:tmpl w:val="FFB8EB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075F8"/>
    <w:multiLevelType w:val="hybridMultilevel"/>
    <w:tmpl w:val="0706E1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3635"/>
    <w:multiLevelType w:val="hybridMultilevel"/>
    <w:tmpl w:val="81E22A22"/>
    <w:lvl w:ilvl="0" w:tplc="16A61EE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27168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45AD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6132A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620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1"/>
  </w:num>
  <w:num w:numId="2">
    <w:abstractNumId w:val="23"/>
  </w:num>
  <w:num w:numId="3">
    <w:abstractNumId w:val="25"/>
  </w:num>
  <w:num w:numId="4">
    <w:abstractNumId w:val="11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14"/>
  </w:num>
  <w:num w:numId="10">
    <w:abstractNumId w:val="27"/>
  </w:num>
  <w:num w:numId="11">
    <w:abstractNumId w:val="16"/>
  </w:num>
  <w:num w:numId="12">
    <w:abstractNumId w:val="19"/>
  </w:num>
  <w:num w:numId="13">
    <w:abstractNumId w:val="29"/>
  </w:num>
  <w:num w:numId="14">
    <w:abstractNumId w:val="10"/>
  </w:num>
  <w:num w:numId="15">
    <w:abstractNumId w:val="20"/>
  </w:num>
  <w:num w:numId="16">
    <w:abstractNumId w:val="30"/>
  </w:num>
  <w:num w:numId="17">
    <w:abstractNumId w:val="7"/>
  </w:num>
  <w:num w:numId="18">
    <w:abstractNumId w:val="17"/>
  </w:num>
  <w:num w:numId="19">
    <w:abstractNumId w:val="13"/>
  </w:num>
  <w:num w:numId="20">
    <w:abstractNumId w:val="22"/>
  </w:num>
  <w:num w:numId="21">
    <w:abstractNumId w:val="4"/>
  </w:num>
  <w:num w:numId="22">
    <w:abstractNumId w:val="12"/>
  </w:num>
  <w:num w:numId="23">
    <w:abstractNumId w:val="3"/>
  </w:num>
  <w:num w:numId="24">
    <w:abstractNumId w:val="0"/>
  </w:num>
  <w:num w:numId="25">
    <w:abstractNumId w:val="21"/>
  </w:num>
  <w:num w:numId="26">
    <w:abstractNumId w:val="5"/>
  </w:num>
  <w:num w:numId="27">
    <w:abstractNumId w:val="2"/>
  </w:num>
  <w:num w:numId="28">
    <w:abstractNumId w:val="26"/>
  </w:num>
  <w:num w:numId="29">
    <w:abstractNumId w:val="1"/>
  </w:num>
  <w:num w:numId="30">
    <w:abstractNumId w:val="28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drawingGridHorizontalSpacing w:val="57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6B0"/>
    <w:rsid w:val="000205C1"/>
    <w:rsid w:val="00020DAE"/>
    <w:rsid w:val="000308EB"/>
    <w:rsid w:val="00047745"/>
    <w:rsid w:val="00054656"/>
    <w:rsid w:val="00061197"/>
    <w:rsid w:val="00084B2E"/>
    <w:rsid w:val="000A56B0"/>
    <w:rsid w:val="000B3EA3"/>
    <w:rsid w:val="000B4236"/>
    <w:rsid w:val="000D6629"/>
    <w:rsid w:val="000D75A8"/>
    <w:rsid w:val="000F2A9A"/>
    <w:rsid w:val="000F405B"/>
    <w:rsid w:val="00101168"/>
    <w:rsid w:val="00151FF3"/>
    <w:rsid w:val="00155523"/>
    <w:rsid w:val="001672FF"/>
    <w:rsid w:val="00175DCA"/>
    <w:rsid w:val="00177948"/>
    <w:rsid w:val="00181742"/>
    <w:rsid w:val="001858E2"/>
    <w:rsid w:val="00194AA3"/>
    <w:rsid w:val="001976C4"/>
    <w:rsid w:val="001B16CF"/>
    <w:rsid w:val="001C502D"/>
    <w:rsid w:val="001C6DF1"/>
    <w:rsid w:val="001F429E"/>
    <w:rsid w:val="002508CD"/>
    <w:rsid w:val="00262A3F"/>
    <w:rsid w:val="002729AE"/>
    <w:rsid w:val="00283204"/>
    <w:rsid w:val="0029154F"/>
    <w:rsid w:val="00296667"/>
    <w:rsid w:val="002A1344"/>
    <w:rsid w:val="002C5EF0"/>
    <w:rsid w:val="002D02DD"/>
    <w:rsid w:val="00300F14"/>
    <w:rsid w:val="00325809"/>
    <w:rsid w:val="0033509C"/>
    <w:rsid w:val="00340CBD"/>
    <w:rsid w:val="003762D1"/>
    <w:rsid w:val="00381335"/>
    <w:rsid w:val="003A40BE"/>
    <w:rsid w:val="003C2AD2"/>
    <w:rsid w:val="003C4A0D"/>
    <w:rsid w:val="003F2C54"/>
    <w:rsid w:val="004206CB"/>
    <w:rsid w:val="00433787"/>
    <w:rsid w:val="00434180"/>
    <w:rsid w:val="00437E61"/>
    <w:rsid w:val="0044183E"/>
    <w:rsid w:val="00441E10"/>
    <w:rsid w:val="004502B5"/>
    <w:rsid w:val="004671A2"/>
    <w:rsid w:val="00476795"/>
    <w:rsid w:val="00497E32"/>
    <w:rsid w:val="004E1DB5"/>
    <w:rsid w:val="004F2ADF"/>
    <w:rsid w:val="004F2FB3"/>
    <w:rsid w:val="004F6696"/>
    <w:rsid w:val="005146E6"/>
    <w:rsid w:val="00552F6E"/>
    <w:rsid w:val="005545DC"/>
    <w:rsid w:val="00565C31"/>
    <w:rsid w:val="005660A6"/>
    <w:rsid w:val="00575822"/>
    <w:rsid w:val="0058079A"/>
    <w:rsid w:val="00582A2E"/>
    <w:rsid w:val="00585081"/>
    <w:rsid w:val="00592696"/>
    <w:rsid w:val="005A0E3E"/>
    <w:rsid w:val="005C4949"/>
    <w:rsid w:val="005D1754"/>
    <w:rsid w:val="00621E1A"/>
    <w:rsid w:val="00630EB3"/>
    <w:rsid w:val="00682B41"/>
    <w:rsid w:val="006967D0"/>
    <w:rsid w:val="006972A9"/>
    <w:rsid w:val="006C15DE"/>
    <w:rsid w:val="006C3F78"/>
    <w:rsid w:val="006D7EE9"/>
    <w:rsid w:val="00706A60"/>
    <w:rsid w:val="00745240"/>
    <w:rsid w:val="0074539C"/>
    <w:rsid w:val="0075780E"/>
    <w:rsid w:val="00777B6C"/>
    <w:rsid w:val="007B2FBE"/>
    <w:rsid w:val="007C481D"/>
    <w:rsid w:val="007F15E7"/>
    <w:rsid w:val="00825FD8"/>
    <w:rsid w:val="00826D7A"/>
    <w:rsid w:val="00861FBD"/>
    <w:rsid w:val="00872645"/>
    <w:rsid w:val="00881EC9"/>
    <w:rsid w:val="008A59C0"/>
    <w:rsid w:val="008D189F"/>
    <w:rsid w:val="008E512F"/>
    <w:rsid w:val="00904842"/>
    <w:rsid w:val="00917028"/>
    <w:rsid w:val="009222EC"/>
    <w:rsid w:val="0093182C"/>
    <w:rsid w:val="009420EA"/>
    <w:rsid w:val="00952D33"/>
    <w:rsid w:val="00964020"/>
    <w:rsid w:val="0096463F"/>
    <w:rsid w:val="00964BD2"/>
    <w:rsid w:val="009706EF"/>
    <w:rsid w:val="00981576"/>
    <w:rsid w:val="00991CD0"/>
    <w:rsid w:val="00994A76"/>
    <w:rsid w:val="009A3E20"/>
    <w:rsid w:val="009B3AA6"/>
    <w:rsid w:val="009C3DCE"/>
    <w:rsid w:val="009C4979"/>
    <w:rsid w:val="009C58CA"/>
    <w:rsid w:val="009C7BF0"/>
    <w:rsid w:val="009D46B0"/>
    <w:rsid w:val="009D4AD0"/>
    <w:rsid w:val="009E5436"/>
    <w:rsid w:val="009F596C"/>
    <w:rsid w:val="00A156E5"/>
    <w:rsid w:val="00A16C8F"/>
    <w:rsid w:val="00A30C0A"/>
    <w:rsid w:val="00A32F75"/>
    <w:rsid w:val="00A47F3E"/>
    <w:rsid w:val="00A50C71"/>
    <w:rsid w:val="00A54562"/>
    <w:rsid w:val="00A661FC"/>
    <w:rsid w:val="00A765B3"/>
    <w:rsid w:val="00A769D9"/>
    <w:rsid w:val="00AA0F44"/>
    <w:rsid w:val="00AA6BB6"/>
    <w:rsid w:val="00B021A1"/>
    <w:rsid w:val="00B26204"/>
    <w:rsid w:val="00B35DF2"/>
    <w:rsid w:val="00B42E61"/>
    <w:rsid w:val="00B606E8"/>
    <w:rsid w:val="00B64738"/>
    <w:rsid w:val="00B67050"/>
    <w:rsid w:val="00B7502F"/>
    <w:rsid w:val="00B76F03"/>
    <w:rsid w:val="00B919D4"/>
    <w:rsid w:val="00BA36AD"/>
    <w:rsid w:val="00BB4A0A"/>
    <w:rsid w:val="00C01657"/>
    <w:rsid w:val="00C25179"/>
    <w:rsid w:val="00C338E6"/>
    <w:rsid w:val="00C36104"/>
    <w:rsid w:val="00C4186F"/>
    <w:rsid w:val="00C51C9B"/>
    <w:rsid w:val="00C63D83"/>
    <w:rsid w:val="00C677AF"/>
    <w:rsid w:val="00C73991"/>
    <w:rsid w:val="00C82530"/>
    <w:rsid w:val="00C93F38"/>
    <w:rsid w:val="00C95A3C"/>
    <w:rsid w:val="00CB1C09"/>
    <w:rsid w:val="00CC6F40"/>
    <w:rsid w:val="00CE6FC1"/>
    <w:rsid w:val="00CE7828"/>
    <w:rsid w:val="00D04A6D"/>
    <w:rsid w:val="00D10FC5"/>
    <w:rsid w:val="00D15151"/>
    <w:rsid w:val="00D16C0A"/>
    <w:rsid w:val="00D26BEE"/>
    <w:rsid w:val="00D50EDE"/>
    <w:rsid w:val="00D535A8"/>
    <w:rsid w:val="00D81C79"/>
    <w:rsid w:val="00D84817"/>
    <w:rsid w:val="00DA69F5"/>
    <w:rsid w:val="00DC7B03"/>
    <w:rsid w:val="00DD4FCB"/>
    <w:rsid w:val="00DE0F47"/>
    <w:rsid w:val="00DE1FC7"/>
    <w:rsid w:val="00DF00C6"/>
    <w:rsid w:val="00DF19E0"/>
    <w:rsid w:val="00DF3804"/>
    <w:rsid w:val="00E02E92"/>
    <w:rsid w:val="00E14349"/>
    <w:rsid w:val="00E15AEE"/>
    <w:rsid w:val="00E4037D"/>
    <w:rsid w:val="00E51A0D"/>
    <w:rsid w:val="00E57D43"/>
    <w:rsid w:val="00E64A02"/>
    <w:rsid w:val="00E65DDE"/>
    <w:rsid w:val="00E73D07"/>
    <w:rsid w:val="00E76C4F"/>
    <w:rsid w:val="00E77585"/>
    <w:rsid w:val="00E866E4"/>
    <w:rsid w:val="00EB1E2D"/>
    <w:rsid w:val="00ED2F1B"/>
    <w:rsid w:val="00EE125F"/>
    <w:rsid w:val="00EF792E"/>
    <w:rsid w:val="00F1201B"/>
    <w:rsid w:val="00F15763"/>
    <w:rsid w:val="00F15933"/>
    <w:rsid w:val="00F27D24"/>
    <w:rsid w:val="00F34B1C"/>
    <w:rsid w:val="00F50E0B"/>
    <w:rsid w:val="00F52468"/>
    <w:rsid w:val="00F66C3A"/>
    <w:rsid w:val="00F67687"/>
    <w:rsid w:val="00F7681D"/>
    <w:rsid w:val="00F823E0"/>
    <w:rsid w:val="00F852EE"/>
    <w:rsid w:val="00FA15CB"/>
    <w:rsid w:val="00FA48EA"/>
    <w:rsid w:val="00FA49A4"/>
    <w:rsid w:val="00FA757C"/>
    <w:rsid w:val="00FC2A65"/>
    <w:rsid w:val="00FE0481"/>
    <w:rsid w:val="00FF6F0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236C"/>
  <w15:chartTrackingRefBased/>
  <w15:docId w15:val="{5113204D-E29F-4692-9E89-51D81A29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2ADF"/>
    <w:rPr>
      <w:color w:val="808080"/>
    </w:rPr>
  </w:style>
  <w:style w:type="paragraph" w:styleId="ListParagraph">
    <w:name w:val="List Paragraph"/>
    <w:basedOn w:val="Normal"/>
    <w:uiPriority w:val="1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00F14"/>
    <w:pPr>
      <w:spacing w:after="0" w:line="240" w:lineRule="auto"/>
      <w:ind w:left="1136" w:hanging="710"/>
    </w:pPr>
    <w:rPr>
      <w:rFonts w:ascii="Times" w:eastAsia="Times" w:hAnsi="Times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0F14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C6F40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CC6F40"/>
  </w:style>
  <w:style w:type="paragraph" w:styleId="BalloonText">
    <w:name w:val="Balloon Text"/>
    <w:basedOn w:val="Normal"/>
    <w:link w:val="BalloonTextChar"/>
    <w:uiPriority w:val="99"/>
    <w:semiHidden/>
    <w:unhideWhenUsed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a\AppData\Local\Chemistry%20Add-in%20for%20Word\Chemistry%20Gallery\Chem4Word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\Desktop\WATP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\Desktop\WATPX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u="none" strike="noStrike" baseline="0">
                <a:effectLst/>
              </a:rPr>
              <a:t>CO</a:t>
            </a:r>
            <a:r>
              <a:rPr lang="en-AU" sz="1400" b="0" i="0" u="none" strike="noStrike" baseline="-25000">
                <a:effectLst/>
              </a:rPr>
              <a:t>2</a:t>
            </a:r>
            <a:endParaRPr lang="en-US"/>
          </a:p>
        </c:rich>
      </c:tx>
      <c:layout>
        <c:manualLayout>
          <c:xMode val="edge"/>
          <c:yMode val="edge"/>
          <c:x val="0.46137443329035965"/>
          <c:y val="3.20427236315086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g/100 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0.34</c:v>
                </c:pt>
                <c:pt idx="1">
                  <c:v>0.24</c:v>
                </c:pt>
                <c:pt idx="2">
                  <c:v>0.17</c:v>
                </c:pt>
                <c:pt idx="3">
                  <c:v>0.12</c:v>
                </c:pt>
                <c:pt idx="4">
                  <c:v>0.09</c:v>
                </c:pt>
                <c:pt idx="5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4DD-4AF5-8936-CF9468497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25776"/>
        <c:axId val="273726320"/>
      </c:scatterChart>
      <c:valAx>
        <c:axId val="2737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Temperature </a:t>
                </a:r>
                <a:r>
                  <a:rPr lang="en-AU" sz="1000" b="0" i="0" u="none" strike="noStrike" baseline="30000">
                    <a:effectLst/>
                  </a:rPr>
                  <a:t>o</a:t>
                </a:r>
                <a:r>
                  <a:rPr lang="en-AU" sz="1000" b="0" i="0" u="none" strike="noStrike" baseline="0">
                    <a:effectLst/>
                  </a:rPr>
                  <a:t>C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6320"/>
        <c:crosses val="autoZero"/>
        <c:crossBetween val="midCat"/>
      </c:valAx>
      <c:valAx>
        <c:axId val="27372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Solubility (g/100 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SO</a:t>
            </a:r>
            <a:r>
              <a:rPr lang="en-AU" sz="1800" b="0" i="0" baseline="-25000">
                <a:effectLst/>
              </a:rPr>
              <a:t>2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g/100 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190</c:v>
                </c:pt>
                <c:pt idx="1">
                  <c:v>144</c:v>
                </c:pt>
                <c:pt idx="2">
                  <c:v>102</c:v>
                </c:pt>
                <c:pt idx="3">
                  <c:v>75</c:v>
                </c:pt>
                <c:pt idx="4">
                  <c:v>53</c:v>
                </c:pt>
                <c:pt idx="5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38-4139-BA72-AAFA0D04A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31760"/>
        <c:axId val="273732304"/>
      </c:scatterChart>
      <c:valAx>
        <c:axId val="27373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0" i="0" baseline="0">
                    <a:effectLst/>
                  </a:rPr>
                  <a:t>Temperature </a:t>
                </a:r>
                <a:r>
                  <a:rPr lang="en-AU" sz="1100" b="0" i="0" baseline="30000">
                    <a:effectLst/>
                  </a:rPr>
                  <a:t>o</a:t>
                </a:r>
                <a:r>
                  <a:rPr lang="en-AU" sz="1100" b="0" i="0" baseline="0">
                    <a:effectLst/>
                  </a:rPr>
                  <a:t>C</a:t>
                </a:r>
                <a:endParaRPr lang="en-A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32304"/>
        <c:crosses val="autoZero"/>
        <c:crossBetween val="midCat"/>
      </c:valAx>
      <c:valAx>
        <c:axId val="27373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Solubility (g/100 mL)</a:t>
                </a:r>
                <a:endParaRPr lang="en-AU" sz="4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AU" sz="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3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Absorbance</a:t>
            </a:r>
            <a:r>
              <a:rPr lang="en-US" sz="1050" baseline="0"/>
              <a:t> versus concentration</a:t>
            </a:r>
            <a:endParaRPr lang="en-US" sz="1050"/>
          </a:p>
        </c:rich>
      </c:tx>
      <c:layout>
        <c:manualLayout>
          <c:xMode val="edge"/>
          <c:yMode val="edge"/>
          <c:x val="0.2764678862942773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98805882322218"/>
          <c:y val="0.13948305383414311"/>
          <c:w val="0.81108242257966956"/>
          <c:h val="0.640055305351961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Abs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Sheet1!$A$9:$A$14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  <c:pt idx="0">
                  <c:v>5.0999999999999996</c:v>
                </c:pt>
                <c:pt idx="1">
                  <c:v>10.7</c:v>
                </c:pt>
                <c:pt idx="2">
                  <c:v>15.5</c:v>
                </c:pt>
                <c:pt idx="3">
                  <c:v>27.1</c:v>
                </c:pt>
                <c:pt idx="4">
                  <c:v>37.200000000000003</c:v>
                </c:pt>
                <c:pt idx="5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7D-4907-ADEC-9E378E144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27408"/>
        <c:axId val="273720336"/>
      </c:scatterChart>
      <c:valAx>
        <c:axId val="27372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 (ng/L)</a:t>
                </a:r>
              </a:p>
            </c:rich>
          </c:tx>
          <c:layout>
            <c:manualLayout>
              <c:xMode val="edge"/>
              <c:yMode val="edge"/>
              <c:x val="0.43759999582171971"/>
              <c:y val="0.864845905586628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0336"/>
        <c:crosses val="autoZero"/>
        <c:crossBetween val="midCat"/>
      </c:valAx>
      <c:valAx>
        <c:axId val="2737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  <a:r>
                  <a:rPr lang="en-US" baseline="0"/>
                  <a:t> (%)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0.15571</cdr:x>
      <cdr:y>0.46678</cdr:y>
    </cdr:from>
    <cdr:to>
      <cdr:x>0.50546</cdr:x>
      <cdr:y>0.77687</cdr:y>
    </cdr:to>
    <cdr:grpSp>
      <cdr:nvGrpSpPr>
        <cdr:cNvPr id="6" name="Group 5"/>
        <cdr:cNvGrpSpPr/>
      </cdr:nvGrpSpPr>
      <cdr:grpSpPr>
        <a:xfrm xmlns:a="http://schemas.openxmlformats.org/drawingml/2006/main">
          <a:off x="523735" y="1127534"/>
          <a:ext cx="1176414" cy="749034"/>
          <a:chOff x="523732" y="1127518"/>
          <a:chExt cx="1176407" cy="749051"/>
        </a:xfrm>
      </cdr:grpSpPr>
      <cdr:cxnSp macro="">
        <cdr:nvCxnSpPr>
          <cdr:cNvPr id="3" name="Straight Connector 2"/>
          <cdr:cNvCxnSpPr/>
        </cdr:nvCxnSpPr>
        <cdr:spPr>
          <a:xfrm xmlns:a="http://schemas.openxmlformats.org/drawingml/2006/main">
            <a:off x="523732" y="1127518"/>
            <a:ext cx="1175404" cy="10119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4" name="Straight Connector 3"/>
          <cdr:cNvCxnSpPr/>
        </cdr:nvCxnSpPr>
        <cdr:spPr>
          <a:xfrm xmlns:a="http://schemas.openxmlformats.org/drawingml/2006/main" flipH="1">
            <a:off x="1692312" y="1137637"/>
            <a:ext cx="7827" cy="738932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3E09-DE75-4B82-84C9-620701498932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F3D8440D-1FF3-430A-A587-B2389B16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171</TotalTime>
  <Pages>18</Pages>
  <Words>4041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Skinner</dc:creator>
  <cp:keywords/>
  <dc:description/>
  <cp:lastModifiedBy>Alex Hua</cp:lastModifiedBy>
  <cp:revision>20</cp:revision>
  <cp:lastPrinted>2017-05-30T09:35:00Z</cp:lastPrinted>
  <dcterms:created xsi:type="dcterms:W3CDTF">2017-08-07T00:19:00Z</dcterms:created>
  <dcterms:modified xsi:type="dcterms:W3CDTF">2017-11-21T02:24:00Z</dcterms:modified>
</cp:coreProperties>
</file>