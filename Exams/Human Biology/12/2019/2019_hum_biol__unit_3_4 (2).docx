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A434EB" w14:textId="4E4B0CAD" w:rsidR="00A60AF4" w:rsidRDefault="00A60AF4" w:rsidP="00A60AF4">
      <w:pPr>
        <w:spacing w:after="0" w:line="240" w:lineRule="auto"/>
        <w:rPr>
          <w:rFonts w:ascii="Arial" w:hAnsi="Arial" w:cs="Arial"/>
          <w:sz w:val="18"/>
          <w:szCs w:val="18"/>
        </w:rPr>
      </w:pPr>
    </w:p>
    <w:p w14:paraId="3032357F" w14:textId="3945AC4C" w:rsidR="00A60AF4" w:rsidRDefault="00071636" w:rsidP="00A60AF4">
      <w:pPr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9F819B9" wp14:editId="58EFDFA7">
                <wp:simplePos x="0" y="0"/>
                <wp:positionH relativeFrom="margin">
                  <wp:posOffset>1080135</wp:posOffset>
                </wp:positionH>
                <wp:positionV relativeFrom="paragraph">
                  <wp:posOffset>34925</wp:posOffset>
                </wp:positionV>
                <wp:extent cx="1133475" cy="1752600"/>
                <wp:effectExtent l="0" t="0" r="28575" b="1905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F8415" w14:textId="77777777" w:rsidR="00BB48CE" w:rsidRDefault="00BB48CE" w:rsidP="00C47254">
                            <w:r>
                              <w:t xml:space="preserve"> </w:t>
                            </w:r>
                          </w:p>
                          <w:p w14:paraId="1E7AE41C" w14:textId="736E5610" w:rsidR="00BB48CE" w:rsidRDefault="00071636" w:rsidP="00C47254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6AE8A643" wp14:editId="7A3F3B51">
                                  <wp:extent cx="1006475" cy="1254490"/>
                                  <wp:effectExtent l="0" t="0" r="3175" b="3175"/>
                                  <wp:docPr id="8" name="Picture 8" descr="Governor Stirling 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Governor Stirling 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6475" cy="1254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8DCEC6" w14:textId="77777777" w:rsidR="00BB48CE" w:rsidRDefault="00BB48CE" w:rsidP="00C47254"/>
                          <w:p w14:paraId="3A428282" w14:textId="77777777" w:rsidR="00BB48CE" w:rsidRDefault="00BB48CE" w:rsidP="00C4725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  <w:t>Insert School 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85.05pt;margin-top:2.75pt;width:89.25pt;height:13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">
                <v:textbox>
                  <w:txbxContent>
                    <w:p w14:paraId="0DFF8415" w14:textId="77777777" w:rsidR="00BB48CE" w:rsidRDefault="00BB48CE" w:rsidP="00C47254">
                      <w:r>
                        <w:t xml:space="preserve"> </w:t>
                      </w:r>
                    </w:p>
                    <w:p w14:paraId="1E7AE41C" w14:textId="736E5610" w:rsidR="00BB48CE" w:rsidRDefault="00071636" w:rsidP="00C47254">
                      <w:r>
                        <w:rPr>
                          <w:noProof/>
                          <w:lang w:eastAsia="en-AU"/>
                        </w:rPr>
                        <w:drawing>
                          <wp:inline distT="0" distB="0" distL="0" distR="0" wp14:anchorId="6AE8A643" wp14:editId="7A3F3B51">
                            <wp:extent cx="1006475" cy="1254490"/>
                            <wp:effectExtent l="0" t="0" r="3175" b="3175"/>
                            <wp:docPr id="8" name="Picture 8" descr="Governor Stirling 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Governor Stirling 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6475" cy="1254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8DCEC6" w14:textId="77777777" w:rsidR="00BB48CE" w:rsidRDefault="00BB48CE" w:rsidP="00C47254"/>
                    <w:p w14:paraId="3A428282" w14:textId="77777777" w:rsidR="00BB48CE" w:rsidRDefault="00BB48CE" w:rsidP="00C47254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</w:rPr>
                        <w:t>Insert School Logo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37F324" w14:textId="60B92177" w:rsidR="00A60AF4" w:rsidRPr="000B4698" w:rsidRDefault="00A60AF4" w:rsidP="00A60AF4">
      <w:pPr>
        <w:spacing w:after="0" w:line="240" w:lineRule="auto"/>
        <w:rPr>
          <w:rFonts w:ascii="Arial" w:hAnsi="Arial" w:cs="Arial"/>
          <w:sz w:val="18"/>
          <w:szCs w:val="18"/>
        </w:rPr>
      </w:pPr>
    </w:p>
    <w:p w14:paraId="04F3B8F4" w14:textId="77777777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</w:p>
    <w:p w14:paraId="150B08A3" w14:textId="3E66FF8D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9A3154" wp14:editId="4963345D">
                <wp:simplePos x="0" y="0"/>
                <wp:positionH relativeFrom="column">
                  <wp:posOffset>2359660</wp:posOffset>
                </wp:positionH>
                <wp:positionV relativeFrom="paragraph">
                  <wp:posOffset>5080</wp:posOffset>
                </wp:positionV>
                <wp:extent cx="3714750" cy="1574800"/>
                <wp:effectExtent l="0" t="0" r="0" b="635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157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A62673" w14:textId="77777777" w:rsidR="00BB48CE" w:rsidRPr="00222728" w:rsidRDefault="00BB48CE" w:rsidP="001B565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</w:pPr>
                            <w:r w:rsidRPr="00222728"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HUMAN BIOLOGY</w:t>
                            </w:r>
                          </w:p>
                          <w:p w14:paraId="5F1E0C3A" w14:textId="77777777" w:rsidR="00BB48CE" w:rsidRPr="00222728" w:rsidRDefault="00BB48CE" w:rsidP="001B565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Unit 3 and 4</w:t>
                            </w:r>
                          </w:p>
                          <w:p w14:paraId="1EC7F00E" w14:textId="66B3CC5D" w:rsidR="00BB48CE" w:rsidRPr="00222728" w:rsidRDefault="00BB48CE" w:rsidP="001B5650">
                            <w:pPr>
                              <w:jc w:val="center"/>
                              <w:rPr>
                                <w:rFonts w:ascii="Times New Roman" w:hAnsi="Times New Roman"/>
                                <w:sz w:val="50"/>
                                <w:szCs w:val="50"/>
                              </w:rPr>
                            </w:pPr>
                            <w:r w:rsidRPr="00222728"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201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50"/>
                                <w:szCs w:val="5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F9A315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5.8pt;margin-top:.4pt;width:292.5pt;height:1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" stroked="f">
                <v:textbox>
                  <w:txbxContent>
                    <w:p w14:paraId="76A62673" w14:textId="77777777" w:rsidR="00BB48CE" w:rsidRPr="00222728" w:rsidRDefault="00BB48CE" w:rsidP="001B5650">
                      <w:pPr>
                        <w:jc w:val="center"/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</w:pPr>
                      <w:r w:rsidRPr="00222728"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HUMAN BIOLOGY</w:t>
                      </w:r>
                    </w:p>
                    <w:p w14:paraId="5F1E0C3A" w14:textId="77777777" w:rsidR="00BB48CE" w:rsidRPr="00222728" w:rsidRDefault="00BB48CE" w:rsidP="001B5650">
                      <w:pPr>
                        <w:jc w:val="center"/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Unit 3 and 4</w:t>
                      </w:r>
                    </w:p>
                    <w:p w14:paraId="1EC7F00E" w14:textId="66B3CC5D" w:rsidR="00BB48CE" w:rsidRPr="00222728" w:rsidRDefault="00BB48CE" w:rsidP="001B5650">
                      <w:pPr>
                        <w:jc w:val="center"/>
                        <w:rPr>
                          <w:rFonts w:ascii="Times New Roman" w:hAnsi="Times New Roman"/>
                          <w:sz w:val="50"/>
                          <w:szCs w:val="50"/>
                        </w:rPr>
                      </w:pPr>
                      <w:r w:rsidRPr="00222728"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201</w:t>
                      </w:r>
                      <w:r>
                        <w:rPr>
                          <w:rFonts w:ascii="Arial" w:hAnsi="Arial" w:cs="Arial"/>
                          <w:b/>
                          <w:sz w:val="50"/>
                          <w:szCs w:val="50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571E31" w14:textId="1531A6BB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</w:p>
    <w:p w14:paraId="202E3ADC" w14:textId="77777777" w:rsidR="001B5650" w:rsidRPr="000B4698" w:rsidRDefault="001B5650" w:rsidP="005B5065">
      <w:pPr>
        <w:spacing w:after="0"/>
        <w:rPr>
          <w:rFonts w:ascii="Arial" w:hAnsi="Arial" w:cs="Arial"/>
          <w:sz w:val="16"/>
        </w:rPr>
      </w:pPr>
    </w:p>
    <w:p w14:paraId="2894C378" w14:textId="77777777" w:rsidR="001B5650" w:rsidRPr="000B4698" w:rsidRDefault="001B5650" w:rsidP="005B5065">
      <w:pPr>
        <w:spacing w:after="0"/>
        <w:rPr>
          <w:rFonts w:ascii="Arial" w:hAnsi="Arial" w:cs="Arial"/>
          <w:sz w:val="48"/>
        </w:rPr>
      </w:pPr>
    </w:p>
    <w:p w14:paraId="6E1B9940" w14:textId="77777777" w:rsidR="001B5650" w:rsidRPr="000B4698" w:rsidRDefault="001B5650" w:rsidP="005B5065">
      <w:pPr>
        <w:spacing w:after="0"/>
        <w:rPr>
          <w:rFonts w:ascii="Arial" w:hAnsi="Arial" w:cs="Arial"/>
          <w:b/>
          <w:sz w:val="44"/>
        </w:rPr>
      </w:pPr>
    </w:p>
    <w:p w14:paraId="33D3111B" w14:textId="77777777" w:rsidR="001B5650" w:rsidRPr="000B4698" w:rsidRDefault="001B5650" w:rsidP="005B5065">
      <w:pPr>
        <w:spacing w:after="0"/>
        <w:rPr>
          <w:rFonts w:ascii="Arial" w:hAnsi="Arial" w:cs="Arial"/>
          <w:b/>
          <w:sz w:val="44"/>
        </w:rPr>
      </w:pPr>
    </w:p>
    <w:p w14:paraId="4A04BE01" w14:textId="77777777" w:rsidR="002D4758" w:rsidRDefault="002D4758" w:rsidP="005B5065">
      <w:pPr>
        <w:tabs>
          <w:tab w:val="left" w:pos="540"/>
          <w:tab w:val="left" w:pos="900"/>
          <w:tab w:val="left" w:pos="1620"/>
          <w:tab w:val="left" w:pos="2160"/>
          <w:tab w:val="left" w:pos="2880"/>
          <w:tab w:val="left" w:pos="3420"/>
          <w:tab w:val="left" w:pos="3960"/>
          <w:tab w:val="left" w:pos="4500"/>
          <w:tab w:val="left" w:pos="5040"/>
          <w:tab w:val="left" w:pos="5760"/>
          <w:tab w:val="left" w:pos="6300"/>
          <w:tab w:val="left" w:pos="6840"/>
          <w:tab w:val="left" w:pos="7380"/>
          <w:tab w:val="left" w:pos="7920"/>
          <w:tab w:val="left" w:pos="8460"/>
          <w:tab w:val="left" w:pos="9180"/>
        </w:tabs>
        <w:spacing w:after="0"/>
        <w:jc w:val="both"/>
        <w:rPr>
          <w:rFonts w:ascii="Arial" w:hAnsi="Arial" w:cs="Arial"/>
          <w:color w:val="000000"/>
          <w:sz w:val="36"/>
        </w:rPr>
      </w:pPr>
    </w:p>
    <w:p w14:paraId="4343FF2B" w14:textId="13128F00" w:rsidR="001B5650" w:rsidRPr="000B4698" w:rsidRDefault="001B5650" w:rsidP="005B5065">
      <w:pPr>
        <w:tabs>
          <w:tab w:val="left" w:pos="540"/>
          <w:tab w:val="left" w:pos="900"/>
          <w:tab w:val="left" w:pos="1620"/>
          <w:tab w:val="left" w:pos="2160"/>
          <w:tab w:val="left" w:pos="2880"/>
          <w:tab w:val="left" w:pos="3420"/>
          <w:tab w:val="left" w:pos="3960"/>
          <w:tab w:val="left" w:pos="4500"/>
          <w:tab w:val="left" w:pos="5040"/>
          <w:tab w:val="left" w:pos="5760"/>
          <w:tab w:val="left" w:pos="6300"/>
          <w:tab w:val="left" w:pos="6840"/>
          <w:tab w:val="left" w:pos="7380"/>
          <w:tab w:val="left" w:pos="7920"/>
          <w:tab w:val="left" w:pos="8460"/>
          <w:tab w:val="left" w:pos="9180"/>
        </w:tabs>
        <w:spacing w:after="0"/>
        <w:jc w:val="both"/>
        <w:rPr>
          <w:rFonts w:ascii="Arial" w:hAnsi="Arial" w:cs="Arial"/>
          <w:color w:val="000000"/>
          <w:sz w:val="16"/>
        </w:rPr>
      </w:pPr>
      <w:r w:rsidRPr="000B4698">
        <w:rPr>
          <w:rFonts w:ascii="Arial" w:hAnsi="Arial" w:cs="Arial"/>
          <w:color w:val="000000"/>
          <w:sz w:val="36"/>
        </w:rPr>
        <w:t xml:space="preserve">Name: </w:t>
      </w:r>
      <w:r w:rsidRPr="000B4698">
        <w:rPr>
          <w:rFonts w:ascii="Arial" w:hAnsi="Arial" w:cs="Arial"/>
          <w:color w:val="000000"/>
          <w:sz w:val="16"/>
        </w:rPr>
        <w:t>_______________________________________________________</w:t>
      </w:r>
    </w:p>
    <w:p w14:paraId="22A0DD9A" w14:textId="77777777" w:rsidR="001B5650" w:rsidRPr="000B4698" w:rsidRDefault="001B5650" w:rsidP="005B5065">
      <w:pPr>
        <w:tabs>
          <w:tab w:val="left" w:pos="7371"/>
        </w:tabs>
        <w:spacing w:after="0"/>
        <w:jc w:val="both"/>
        <w:rPr>
          <w:rFonts w:ascii="Arial" w:hAnsi="Arial" w:cs="Arial"/>
          <w:color w:val="000000"/>
          <w:sz w:val="16"/>
        </w:rPr>
      </w:pPr>
    </w:p>
    <w:p w14:paraId="106233A4" w14:textId="77777777" w:rsidR="001B5650" w:rsidRPr="000B4698" w:rsidRDefault="001B5650" w:rsidP="005B5065">
      <w:pPr>
        <w:tabs>
          <w:tab w:val="left" w:pos="1701"/>
          <w:tab w:val="left" w:pos="7371"/>
        </w:tabs>
        <w:spacing w:after="0"/>
        <w:jc w:val="both"/>
        <w:rPr>
          <w:rFonts w:ascii="Arial" w:hAnsi="Arial" w:cs="Arial"/>
          <w:color w:val="000000"/>
        </w:rPr>
      </w:pPr>
      <w:r w:rsidRPr="000B4698">
        <w:rPr>
          <w:rFonts w:ascii="Arial" w:hAnsi="Arial" w:cs="Arial"/>
          <w:color w:val="000000"/>
          <w:sz w:val="36"/>
        </w:rPr>
        <w:t>Teacher:</w:t>
      </w:r>
      <w:r w:rsidRPr="000B4698">
        <w:rPr>
          <w:rFonts w:ascii="Arial" w:hAnsi="Arial" w:cs="Arial"/>
          <w:color w:val="000000"/>
        </w:rPr>
        <w:t xml:space="preserve"> </w:t>
      </w:r>
      <w:r w:rsidRPr="000B4698">
        <w:rPr>
          <w:rFonts w:ascii="Arial" w:hAnsi="Arial" w:cs="Arial"/>
          <w:color w:val="000000"/>
          <w:sz w:val="16"/>
        </w:rPr>
        <w:t>___________________________________________________</w:t>
      </w:r>
      <w:bookmarkStart w:id="0" w:name="_GoBack"/>
      <w:bookmarkEnd w:id="0"/>
    </w:p>
    <w:p w14:paraId="2263D420" w14:textId="77777777" w:rsidR="001B5650" w:rsidRPr="000B4698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/>
          <w:iCs/>
          <w:spacing w:val="-3"/>
        </w:rPr>
      </w:pPr>
    </w:p>
    <w:p w14:paraId="6ACD9648" w14:textId="77777777" w:rsidR="001B5650" w:rsidRPr="00EA5D03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  <w:r w:rsidRPr="00EA5D03">
        <w:rPr>
          <w:rFonts w:ascii="Arial" w:hAnsi="Arial" w:cs="Arial"/>
          <w:b/>
          <w:bCs/>
          <w:iCs/>
          <w:spacing w:val="-3"/>
          <w:sz w:val="28"/>
          <w:szCs w:val="28"/>
        </w:rPr>
        <w:t>Time allowed for this paper</w:t>
      </w:r>
    </w:p>
    <w:p w14:paraId="6C0B2D02" w14:textId="77777777" w:rsidR="001B5650" w:rsidRPr="000B4698" w:rsidRDefault="001B5650" w:rsidP="005B5065">
      <w:pPr>
        <w:keepNext/>
        <w:keepLines/>
        <w:tabs>
          <w:tab w:val="left" w:pos="4320"/>
        </w:tabs>
        <w:spacing w:after="0"/>
        <w:outlineLvl w:val="1"/>
        <w:rPr>
          <w:rFonts w:ascii="Arial" w:hAnsi="Arial" w:cs="Arial"/>
          <w:bCs/>
        </w:rPr>
      </w:pPr>
      <w:r w:rsidRPr="000B4698">
        <w:rPr>
          <w:rFonts w:ascii="Arial" w:hAnsi="Arial" w:cs="Arial"/>
          <w:bCs/>
        </w:rPr>
        <w:t>Reading time before commencing work:</w:t>
      </w:r>
      <w:r w:rsidRPr="000B4698">
        <w:rPr>
          <w:rFonts w:ascii="Arial" w:hAnsi="Arial" w:cs="Arial"/>
          <w:bCs/>
        </w:rPr>
        <w:tab/>
      </w:r>
      <w:r>
        <w:rPr>
          <w:rFonts w:ascii="Arial" w:hAnsi="Arial" w:cs="Arial"/>
          <w:bCs/>
        </w:rPr>
        <w:t>t</w:t>
      </w:r>
      <w:r w:rsidRPr="000B4698">
        <w:rPr>
          <w:rFonts w:ascii="Arial" w:hAnsi="Arial" w:cs="Arial"/>
          <w:bCs/>
        </w:rPr>
        <w:t>en minutes</w:t>
      </w:r>
    </w:p>
    <w:p w14:paraId="03CA9274" w14:textId="77777777" w:rsidR="001B5650" w:rsidRPr="000B4698" w:rsidRDefault="001B5650" w:rsidP="005B5065">
      <w:pPr>
        <w:tabs>
          <w:tab w:val="left" w:pos="4320"/>
        </w:tabs>
        <w:spacing w:after="0"/>
        <w:rPr>
          <w:rFonts w:ascii="Arial" w:hAnsi="Arial" w:cs="Arial"/>
        </w:rPr>
      </w:pPr>
      <w:r w:rsidRPr="000B4698">
        <w:rPr>
          <w:rFonts w:ascii="Arial" w:hAnsi="Arial" w:cs="Arial"/>
        </w:rPr>
        <w:t>W</w:t>
      </w:r>
      <w:r>
        <w:rPr>
          <w:rFonts w:ascii="Arial" w:hAnsi="Arial" w:cs="Arial"/>
        </w:rPr>
        <w:t>orking time for the paper:</w:t>
      </w:r>
      <w:r>
        <w:rPr>
          <w:rFonts w:ascii="Arial" w:hAnsi="Arial" w:cs="Arial"/>
        </w:rPr>
        <w:tab/>
        <w:t>three</w:t>
      </w:r>
      <w:r w:rsidRPr="000B4698">
        <w:rPr>
          <w:rFonts w:ascii="Arial" w:hAnsi="Arial" w:cs="Arial"/>
        </w:rPr>
        <w:t xml:space="preserve"> hours</w:t>
      </w:r>
    </w:p>
    <w:p w14:paraId="0D610ED6" w14:textId="77777777" w:rsidR="001B5650" w:rsidRDefault="001B5650" w:rsidP="005B5065">
      <w:pPr>
        <w:spacing w:after="0"/>
        <w:rPr>
          <w:rFonts w:ascii="Arial" w:hAnsi="Arial" w:cs="Arial"/>
        </w:rPr>
      </w:pPr>
    </w:p>
    <w:p w14:paraId="5F82DF0A" w14:textId="77777777" w:rsidR="001B5650" w:rsidRPr="000B4698" w:rsidRDefault="001B5650" w:rsidP="005B5065">
      <w:pPr>
        <w:spacing w:after="0"/>
        <w:rPr>
          <w:rFonts w:ascii="Arial" w:hAnsi="Arial" w:cs="Arial"/>
        </w:rPr>
      </w:pPr>
    </w:p>
    <w:p w14:paraId="3AB35E6C" w14:textId="77777777" w:rsidR="001B5650" w:rsidRPr="00EA5D03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  <w:r w:rsidRPr="00EA5D03">
        <w:rPr>
          <w:rFonts w:ascii="Arial" w:hAnsi="Arial" w:cs="Arial"/>
          <w:b/>
          <w:bCs/>
          <w:iCs/>
          <w:spacing w:val="-3"/>
          <w:sz w:val="28"/>
          <w:szCs w:val="28"/>
        </w:rPr>
        <w:t>M</w:t>
      </w:r>
      <w:r>
        <w:rPr>
          <w:rFonts w:ascii="Arial" w:hAnsi="Arial" w:cs="Arial"/>
          <w:b/>
          <w:bCs/>
          <w:iCs/>
          <w:spacing w:val="-3"/>
          <w:sz w:val="28"/>
          <w:szCs w:val="28"/>
        </w:rPr>
        <w:t>aterials required/recommended for this paper</w:t>
      </w:r>
    </w:p>
    <w:p w14:paraId="0E3A1C45" w14:textId="1AB3E746" w:rsidR="001B5650" w:rsidRPr="00EA5D03" w:rsidRDefault="001B5650" w:rsidP="005B5065">
      <w:pPr>
        <w:spacing w:after="0"/>
        <w:rPr>
          <w:rFonts w:ascii="Arial" w:hAnsi="Arial" w:cs="Arial"/>
          <w:b/>
          <w:i/>
        </w:rPr>
      </w:pPr>
      <w:r w:rsidRPr="00EA5D03">
        <w:rPr>
          <w:rFonts w:ascii="Arial" w:hAnsi="Arial" w:cs="Arial"/>
          <w:b/>
          <w:i/>
        </w:rPr>
        <w:t>T</w:t>
      </w:r>
      <w:r>
        <w:rPr>
          <w:rFonts w:ascii="Arial" w:hAnsi="Arial" w:cs="Arial"/>
          <w:b/>
          <w:i/>
        </w:rPr>
        <w:t>o be provided by the supervisor</w:t>
      </w:r>
    </w:p>
    <w:p w14:paraId="665B3E08" w14:textId="77777777" w:rsidR="001B5650" w:rsidRPr="000B4698" w:rsidRDefault="001B5650" w:rsidP="005B5065">
      <w:pPr>
        <w:spacing w:after="0" w:line="240" w:lineRule="auto"/>
        <w:rPr>
          <w:rFonts w:ascii="Arial" w:hAnsi="Arial" w:cs="Arial"/>
        </w:rPr>
      </w:pPr>
      <w:r w:rsidRPr="000B4698">
        <w:rPr>
          <w:rFonts w:ascii="Arial" w:hAnsi="Arial" w:cs="Arial"/>
        </w:rPr>
        <w:t>This Question/Answer Booklet</w:t>
      </w:r>
    </w:p>
    <w:p w14:paraId="5567B73C" w14:textId="77777777" w:rsidR="001B5650" w:rsidRPr="000B4698" w:rsidRDefault="001B5650" w:rsidP="005B506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Multiple-c</w:t>
      </w:r>
      <w:r w:rsidRPr="000B4698">
        <w:rPr>
          <w:rFonts w:ascii="Arial" w:hAnsi="Arial" w:cs="Arial"/>
        </w:rPr>
        <w:t>hoice Answer Sheet</w:t>
      </w:r>
    </w:p>
    <w:p w14:paraId="06ED5C15" w14:textId="77777777" w:rsidR="001B5650" w:rsidRPr="000B4698" w:rsidRDefault="001B5650" w:rsidP="005B5065">
      <w:pPr>
        <w:spacing w:after="0"/>
        <w:rPr>
          <w:rFonts w:ascii="Arial" w:hAnsi="Arial" w:cs="Arial"/>
        </w:rPr>
      </w:pPr>
    </w:p>
    <w:p w14:paraId="5AF23897" w14:textId="02BC39F5" w:rsidR="001B5650" w:rsidRPr="00EA5D03" w:rsidRDefault="001B5650" w:rsidP="005B5065">
      <w:pPr>
        <w:spacing w:after="0"/>
        <w:rPr>
          <w:rFonts w:ascii="Arial" w:hAnsi="Arial" w:cs="Arial"/>
          <w:i/>
        </w:rPr>
      </w:pPr>
      <w:r w:rsidRPr="00EA5D03">
        <w:rPr>
          <w:rFonts w:ascii="Arial" w:hAnsi="Arial" w:cs="Arial"/>
          <w:b/>
          <w:i/>
        </w:rPr>
        <w:t>To be provided by the candidate</w:t>
      </w:r>
    </w:p>
    <w:p w14:paraId="1971E415" w14:textId="77777777" w:rsidR="001B5650" w:rsidRPr="000B4698" w:rsidRDefault="001B5650" w:rsidP="005B5065">
      <w:pPr>
        <w:tabs>
          <w:tab w:val="left" w:pos="360"/>
        </w:tabs>
        <w:spacing w:after="0" w:line="240" w:lineRule="auto"/>
        <w:ind w:left="2160" w:hanging="2160"/>
        <w:rPr>
          <w:rFonts w:ascii="Arial" w:hAnsi="Arial" w:cs="Arial"/>
        </w:rPr>
      </w:pPr>
      <w:r w:rsidRPr="000B4698">
        <w:rPr>
          <w:rFonts w:ascii="Arial" w:hAnsi="Arial" w:cs="Arial"/>
        </w:rPr>
        <w:t>Standard items:</w:t>
      </w:r>
      <w:r w:rsidRPr="000B4698">
        <w:rPr>
          <w:rFonts w:ascii="Arial" w:hAnsi="Arial" w:cs="Arial"/>
        </w:rPr>
        <w:tab/>
      </w:r>
      <w:r w:rsidRPr="00EA5D03">
        <w:rPr>
          <w:rFonts w:ascii="Arial" w:hAnsi="Arial" w:cs="Arial"/>
        </w:rPr>
        <w:t>pens (blue/black preferred), pencils (including coloured), sharpener, correction fluid/tape, eraser, ruler, highlighters</w:t>
      </w:r>
    </w:p>
    <w:p w14:paraId="4147AA55" w14:textId="77777777" w:rsidR="001B5650" w:rsidRPr="000B4698" w:rsidRDefault="001B5650" w:rsidP="005B5065">
      <w:pPr>
        <w:tabs>
          <w:tab w:val="left" w:pos="360"/>
        </w:tabs>
        <w:spacing w:after="0"/>
        <w:rPr>
          <w:rFonts w:ascii="Arial" w:hAnsi="Arial" w:cs="Arial"/>
        </w:rPr>
      </w:pPr>
    </w:p>
    <w:p w14:paraId="755E5B43" w14:textId="0A081119" w:rsidR="001B5650" w:rsidRPr="00EA5D03" w:rsidRDefault="001B5650" w:rsidP="005B506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Special items: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A5D03">
        <w:rPr>
          <w:rFonts w:ascii="Arial" w:hAnsi="Arial" w:cs="Arial"/>
        </w:rPr>
        <w:t>non-programmable calculators approved for use in this examination</w:t>
      </w:r>
    </w:p>
    <w:p w14:paraId="3FE0181E" w14:textId="77777777" w:rsidR="001B5650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/>
          <w:iCs/>
          <w:spacing w:val="-3"/>
        </w:rPr>
      </w:pPr>
    </w:p>
    <w:p w14:paraId="130A1DA1" w14:textId="77777777" w:rsidR="001B5650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</w:p>
    <w:p w14:paraId="061F5E18" w14:textId="77777777" w:rsidR="001B5650" w:rsidRPr="00EA5D03" w:rsidRDefault="001B5650" w:rsidP="005B5065">
      <w:pPr>
        <w:keepNext/>
        <w:tabs>
          <w:tab w:val="right" w:pos="9360"/>
        </w:tabs>
        <w:spacing w:after="0"/>
        <w:outlineLvl w:val="0"/>
        <w:rPr>
          <w:rFonts w:ascii="Arial" w:hAnsi="Arial" w:cs="Arial"/>
          <w:b/>
          <w:bCs/>
          <w:iCs/>
          <w:spacing w:val="-3"/>
          <w:sz w:val="28"/>
          <w:szCs w:val="28"/>
        </w:rPr>
      </w:pPr>
      <w:r>
        <w:rPr>
          <w:rFonts w:ascii="Arial" w:hAnsi="Arial" w:cs="Arial"/>
          <w:b/>
          <w:bCs/>
          <w:iCs/>
          <w:spacing w:val="-3"/>
          <w:sz w:val="28"/>
          <w:szCs w:val="28"/>
        </w:rPr>
        <w:t>Important note to candidates</w:t>
      </w:r>
    </w:p>
    <w:p w14:paraId="7C695F76" w14:textId="77777777" w:rsidR="001B5650" w:rsidRPr="000B4698" w:rsidRDefault="001B5650" w:rsidP="005B5065">
      <w:pPr>
        <w:spacing w:after="0" w:line="240" w:lineRule="auto"/>
        <w:ind w:right="-518"/>
        <w:rPr>
          <w:rFonts w:ascii="Arial" w:hAnsi="Arial" w:cs="Arial"/>
          <w:b/>
        </w:rPr>
      </w:pPr>
      <w:r w:rsidRPr="000B4698">
        <w:rPr>
          <w:rFonts w:ascii="Arial" w:hAnsi="Arial" w:cs="Arial"/>
        </w:rPr>
        <w:t xml:space="preserve">No other items may be taken into the examination room.  It is </w:t>
      </w:r>
      <w:r w:rsidRPr="000B4698">
        <w:rPr>
          <w:rFonts w:ascii="Arial" w:hAnsi="Arial" w:cs="Arial"/>
          <w:b/>
        </w:rPr>
        <w:t>your</w:t>
      </w:r>
      <w:r w:rsidRPr="000B4698">
        <w:rPr>
          <w:rFonts w:ascii="Arial" w:hAnsi="Arial" w:cs="Arial"/>
        </w:rPr>
        <w:t xml:space="preserve"> responsibility to ensure that you do not have any unauthorised </w:t>
      </w:r>
      <w:r>
        <w:rPr>
          <w:rFonts w:ascii="Arial" w:hAnsi="Arial" w:cs="Arial"/>
        </w:rPr>
        <w:t>material.</w:t>
      </w:r>
      <w:r w:rsidRPr="000B4698">
        <w:rPr>
          <w:rFonts w:ascii="Arial" w:hAnsi="Arial" w:cs="Arial"/>
        </w:rPr>
        <w:t xml:space="preserve"> If you have any unauthorised material with you, hand it to the supervisor </w:t>
      </w:r>
      <w:r w:rsidRPr="000B4698">
        <w:rPr>
          <w:rFonts w:ascii="Arial" w:hAnsi="Arial" w:cs="Arial"/>
          <w:b/>
        </w:rPr>
        <w:t>before</w:t>
      </w:r>
      <w:r w:rsidRPr="000B4698">
        <w:rPr>
          <w:rFonts w:ascii="Arial" w:hAnsi="Arial" w:cs="Arial"/>
        </w:rPr>
        <w:t xml:space="preserve"> reading any further.</w:t>
      </w:r>
    </w:p>
    <w:p w14:paraId="71801A2A" w14:textId="77777777" w:rsidR="001B5650" w:rsidRPr="000B4698" w:rsidRDefault="001B5650" w:rsidP="005B5065">
      <w:pPr>
        <w:spacing w:after="0"/>
        <w:ind w:right="-518"/>
        <w:rPr>
          <w:rFonts w:ascii="Arial" w:hAnsi="Arial" w:cs="Arial"/>
          <w:b/>
        </w:rPr>
        <w:sectPr w:rsidR="001B5650" w:rsidRPr="000B4698" w:rsidSect="005C6AC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pgSz w:w="11907" w:h="16840" w:code="9"/>
          <w:pgMar w:top="1134" w:right="1134" w:bottom="1134" w:left="1134" w:header="720" w:footer="720" w:gutter="0"/>
          <w:cols w:space="720"/>
          <w:titlePg/>
          <w:docGrid w:linePitch="326"/>
        </w:sectPr>
      </w:pPr>
    </w:p>
    <w:p w14:paraId="5A78B777" w14:textId="77777777" w:rsidR="001B5650" w:rsidRPr="00EA5D03" w:rsidRDefault="001B5650" w:rsidP="005B5065">
      <w:pPr>
        <w:suppressAutoHyphens/>
        <w:spacing w:after="0"/>
        <w:rPr>
          <w:rFonts w:ascii="Arial" w:hAnsi="Arial" w:cs="Goudy Old Style"/>
          <w:b/>
          <w:noProof/>
          <w:color w:val="000000"/>
          <w:sz w:val="28"/>
          <w:szCs w:val="28"/>
        </w:rPr>
      </w:pPr>
      <w:r w:rsidRPr="00EA5D03">
        <w:rPr>
          <w:rFonts w:ascii="Arial" w:hAnsi="Arial" w:cs="Goudy Old Style"/>
          <w:b/>
          <w:noProof/>
          <w:color w:val="000000"/>
          <w:sz w:val="28"/>
          <w:szCs w:val="28"/>
        </w:rPr>
        <w:lastRenderedPageBreak/>
        <w:t>Structure of this paper</w:t>
      </w:r>
    </w:p>
    <w:p w14:paraId="642333F5" w14:textId="77777777" w:rsidR="001B5650" w:rsidRPr="000B4698" w:rsidRDefault="001B5650" w:rsidP="005B5065">
      <w:pPr>
        <w:tabs>
          <w:tab w:val="center" w:pos="4513"/>
        </w:tabs>
        <w:suppressAutoHyphens/>
        <w:spacing w:after="0"/>
        <w:rPr>
          <w:rFonts w:ascii="Arial" w:hAnsi="Arial" w:cs="Goudy Old Style"/>
          <w:color w:val="000000"/>
          <w:spacing w:val="-2"/>
        </w:rPr>
      </w:pPr>
    </w:p>
    <w:tbl>
      <w:tblPr>
        <w:tblW w:w="9498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1389"/>
        <w:gridCol w:w="1587"/>
        <w:gridCol w:w="1560"/>
        <w:gridCol w:w="1134"/>
        <w:gridCol w:w="1701"/>
      </w:tblGrid>
      <w:tr w:rsidR="001B5650" w:rsidRPr="003E2B14" w14:paraId="59CD25DD" w14:textId="77777777" w:rsidTr="005C6AC1">
        <w:tc>
          <w:tcPr>
            <w:tcW w:w="2127" w:type="dxa"/>
            <w:tcBorders>
              <w:top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58D3524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bookmarkStart w:id="1" w:name="_Hlk12091150"/>
            <w:r w:rsidRPr="000B4698">
              <w:rPr>
                <w:rFonts w:ascii="Arial" w:hAnsi="Arial" w:cs="Goudy Old Style"/>
                <w:color w:val="000000"/>
                <w:spacing w:val="-2"/>
              </w:rPr>
              <w:t>Section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C7894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Number of questions available</w:t>
            </w:r>
          </w:p>
        </w:tc>
        <w:tc>
          <w:tcPr>
            <w:tcW w:w="158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14:paraId="7BEA78B7" w14:textId="1E379D9B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Number of questions to be a</w:t>
            </w:r>
            <w:r w:rsidR="003439DB">
              <w:rPr>
                <w:rFonts w:ascii="Arial" w:hAnsi="Arial" w:cs="Goudy Old Style"/>
                <w:color w:val="000000"/>
                <w:spacing w:val="-2"/>
              </w:rPr>
              <w:t>nswered</w:t>
            </w:r>
          </w:p>
        </w:tc>
        <w:tc>
          <w:tcPr>
            <w:tcW w:w="156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14:paraId="6D25F219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Suggested working time (minutes)</w:t>
            </w:r>
          </w:p>
        </w:tc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14:paraId="63C59F64" w14:textId="77777777" w:rsidR="001B5650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  <w:p w14:paraId="2F80B857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Marks available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14:paraId="782CA27E" w14:textId="77777777" w:rsidR="001B5650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  <w:p w14:paraId="6362A126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Percentage of examination</w:t>
            </w:r>
          </w:p>
        </w:tc>
      </w:tr>
      <w:tr w:rsidR="001B5650" w:rsidRPr="003E2B14" w14:paraId="012B815A" w14:textId="77777777" w:rsidTr="005C6AC1">
        <w:trPr>
          <w:trHeight w:val="720"/>
        </w:trPr>
        <w:tc>
          <w:tcPr>
            <w:tcW w:w="2127" w:type="dxa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2812D" w14:textId="77777777" w:rsidR="001B5650" w:rsidRPr="000B4698" w:rsidRDefault="001B5650" w:rsidP="005B5065">
            <w:pPr>
              <w:tabs>
                <w:tab w:val="left" w:pos="540"/>
                <w:tab w:val="center" w:pos="4513"/>
              </w:tabs>
              <w:suppressAutoHyphens/>
              <w:spacing w:after="0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Section One</w:t>
            </w:r>
          </w:p>
          <w:p w14:paraId="629278C8" w14:textId="77777777" w:rsidR="001B5650" w:rsidRPr="000B4698" w:rsidRDefault="001B5650" w:rsidP="005B5065">
            <w:pPr>
              <w:tabs>
                <w:tab w:val="left" w:pos="540"/>
                <w:tab w:val="center" w:pos="4513"/>
              </w:tabs>
              <w:suppressAutoHyphens/>
              <w:spacing w:after="0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Multiple-choice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07DE7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  <w:tc>
          <w:tcPr>
            <w:tcW w:w="158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ADA50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60F46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40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4AC9A" w14:textId="77777777" w:rsidR="001B5650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6CE3DF4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30</w:t>
            </w:r>
          </w:p>
        </w:tc>
      </w:tr>
      <w:tr w:rsidR="001B5650" w:rsidRPr="003E2B14" w14:paraId="2324B0B1" w14:textId="77777777" w:rsidTr="005C6AC1">
        <w:trPr>
          <w:trHeight w:val="720"/>
        </w:trPr>
        <w:tc>
          <w:tcPr>
            <w:tcW w:w="2127" w:type="dxa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E1DA7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Section Two</w:t>
            </w:r>
          </w:p>
          <w:p w14:paraId="21948635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 w:rsidRPr="000B4698"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Short answers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D6BE7" w14:textId="4C734B9F" w:rsidR="001B5650" w:rsidRPr="00203769" w:rsidRDefault="007624D3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8</w:t>
            </w:r>
          </w:p>
        </w:tc>
        <w:tc>
          <w:tcPr>
            <w:tcW w:w="158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17628" w14:textId="042BF48F" w:rsidR="001B5650" w:rsidRPr="00203769" w:rsidRDefault="007624D3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8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E8BF6" w14:textId="7591E25A" w:rsidR="001B5650" w:rsidRPr="00203769" w:rsidRDefault="000042F8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90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C3562" w14:textId="44B3C5BE" w:rsidR="001B5650" w:rsidRPr="00203769" w:rsidRDefault="000042F8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100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758C258" w14:textId="77777777" w:rsidR="001B5650" w:rsidRPr="00203769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203769">
              <w:rPr>
                <w:rFonts w:ascii="Arial" w:hAnsi="Arial" w:cs="Goudy Old Style"/>
                <w:color w:val="000000"/>
                <w:spacing w:val="-2"/>
              </w:rPr>
              <w:t>50</w:t>
            </w:r>
          </w:p>
        </w:tc>
      </w:tr>
      <w:tr w:rsidR="001B5650" w:rsidRPr="003E2B14" w14:paraId="52AC5C5A" w14:textId="77777777" w:rsidTr="005C6AC1">
        <w:trPr>
          <w:trHeight w:val="720"/>
        </w:trPr>
        <w:tc>
          <w:tcPr>
            <w:tcW w:w="2127" w:type="dxa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B408E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Section Three</w:t>
            </w:r>
          </w:p>
          <w:p w14:paraId="4C0861A6" w14:textId="77777777" w:rsidR="001B5650" w:rsidRPr="000B4698" w:rsidRDefault="001B5650" w:rsidP="005B5065">
            <w:pPr>
              <w:tabs>
                <w:tab w:val="left" w:pos="900"/>
                <w:tab w:val="center" w:pos="4513"/>
              </w:tabs>
              <w:suppressAutoHyphens/>
              <w:spacing w:after="0"/>
              <w:rPr>
                <w:rFonts w:ascii="Arial" w:eastAsia="Times New Roman" w:hAnsi="Arial"/>
                <w:color w:val="000000"/>
                <w:spacing w:val="-2"/>
                <w:lang w:eastAsia="en-AU"/>
              </w:rPr>
            </w:pPr>
            <w:r w:rsidRPr="000B4698">
              <w:rPr>
                <w:rFonts w:ascii="Arial" w:eastAsia="Times New Roman" w:hAnsi="Arial"/>
                <w:color w:val="000000"/>
                <w:spacing w:val="-2"/>
                <w:lang w:eastAsia="en-AU"/>
              </w:rPr>
              <w:t>Extended answers</w:t>
            </w:r>
          </w:p>
        </w:tc>
        <w:tc>
          <w:tcPr>
            <w:tcW w:w="138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703E1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3</w:t>
            </w:r>
          </w:p>
        </w:tc>
        <w:tc>
          <w:tcPr>
            <w:tcW w:w="158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CC220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2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03B56" w14:textId="77777777" w:rsidR="001B5650" w:rsidRPr="000B4698" w:rsidRDefault="001B5650" w:rsidP="005B5065">
            <w:pPr>
              <w:tabs>
                <w:tab w:val="center" w:pos="4513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50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139CB" w14:textId="77777777" w:rsidR="001B5650" w:rsidRPr="000B4698" w:rsidRDefault="001B5650" w:rsidP="005B5065">
            <w:pPr>
              <w:tabs>
                <w:tab w:val="left" w:pos="-720"/>
                <w:tab w:val="left" w:pos="612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 w:rsidRPr="000B4698">
              <w:rPr>
                <w:rFonts w:ascii="Arial" w:hAnsi="Arial" w:cs="Goudy Old Style"/>
                <w:color w:val="000000"/>
                <w:spacing w:val="-2"/>
              </w:rPr>
              <w:t>40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6F2FBA3" w14:textId="77777777" w:rsidR="001B5650" w:rsidRPr="000B4698" w:rsidRDefault="001B5650" w:rsidP="005B5065">
            <w:pPr>
              <w:tabs>
                <w:tab w:val="left" w:pos="-720"/>
                <w:tab w:val="left" w:pos="612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20</w:t>
            </w:r>
          </w:p>
        </w:tc>
      </w:tr>
      <w:tr w:rsidR="001B5650" w:rsidRPr="003E2B14" w14:paraId="0D837DEF" w14:textId="77777777" w:rsidTr="005C6AC1">
        <w:trPr>
          <w:trHeight w:val="720"/>
        </w:trPr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FD51E" w14:textId="77777777" w:rsidR="001B5650" w:rsidRPr="000B4698" w:rsidRDefault="001B5650" w:rsidP="005B5065">
            <w:pPr>
              <w:tabs>
                <w:tab w:val="left" w:pos="900"/>
              </w:tabs>
              <w:suppressAutoHyphens/>
              <w:spacing w:after="0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7FB35F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110453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DFC290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5837E30E" w14:textId="77777777" w:rsidR="001B5650" w:rsidRPr="00EA5D03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b/>
                <w:color w:val="000000"/>
                <w:spacing w:val="-2"/>
              </w:rPr>
            </w:pPr>
            <w:r w:rsidRPr="00EA5D03">
              <w:rPr>
                <w:rFonts w:ascii="Arial" w:hAnsi="Arial" w:cs="Goudy Old Style"/>
                <w:b/>
                <w:color w:val="000000"/>
                <w:spacing w:val="-2"/>
              </w:rPr>
              <w:t>Total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30E7AA2" w14:textId="77777777" w:rsidR="001B5650" w:rsidRPr="000B4698" w:rsidRDefault="001B5650" w:rsidP="005B5065">
            <w:pPr>
              <w:tabs>
                <w:tab w:val="left" w:pos="-720"/>
              </w:tabs>
              <w:suppressAutoHyphens/>
              <w:spacing w:after="0"/>
              <w:jc w:val="center"/>
              <w:rPr>
                <w:rFonts w:ascii="Arial" w:hAnsi="Arial" w:cs="Goudy Old Style"/>
                <w:color w:val="000000"/>
                <w:spacing w:val="-2"/>
              </w:rPr>
            </w:pPr>
            <w:r>
              <w:rPr>
                <w:rFonts w:ascii="Arial" w:hAnsi="Arial" w:cs="Goudy Old Style"/>
                <w:color w:val="000000"/>
                <w:spacing w:val="-2"/>
              </w:rPr>
              <w:t>100</w:t>
            </w:r>
          </w:p>
        </w:tc>
      </w:tr>
    </w:tbl>
    <w:p w14:paraId="0882EEA7" w14:textId="77777777" w:rsidR="001B5650" w:rsidRPr="000B4698" w:rsidRDefault="001B5650" w:rsidP="005B5065">
      <w:pPr>
        <w:tabs>
          <w:tab w:val="left" w:pos="-720"/>
        </w:tabs>
        <w:suppressAutoHyphens/>
        <w:spacing w:after="0"/>
        <w:rPr>
          <w:rFonts w:ascii="Arial" w:hAnsi="Arial" w:cs="Goudy Old Style"/>
          <w:color w:val="000000"/>
          <w:spacing w:val="-2"/>
        </w:rPr>
      </w:pPr>
    </w:p>
    <w:p w14:paraId="220A3252" w14:textId="77777777" w:rsidR="001B5650" w:rsidRPr="00EA5D03" w:rsidRDefault="001B5650" w:rsidP="005B5065">
      <w:pPr>
        <w:spacing w:after="0"/>
        <w:rPr>
          <w:rFonts w:ascii="Arial" w:hAnsi="Arial" w:cs="Goudy Old Style"/>
          <w:b/>
          <w:color w:val="000000"/>
          <w:sz w:val="28"/>
          <w:szCs w:val="28"/>
        </w:rPr>
      </w:pPr>
      <w:r w:rsidRPr="00EA5D03">
        <w:rPr>
          <w:rFonts w:ascii="Arial" w:hAnsi="Arial" w:cs="Goudy Old Style"/>
          <w:b/>
          <w:color w:val="000000"/>
          <w:sz w:val="28"/>
          <w:szCs w:val="28"/>
        </w:rPr>
        <w:t>Instructions to candidates</w:t>
      </w:r>
    </w:p>
    <w:p w14:paraId="7C39295C" w14:textId="77777777" w:rsidR="001B5650" w:rsidRPr="000B4698" w:rsidRDefault="001B5650" w:rsidP="005B5065">
      <w:pPr>
        <w:suppressAutoHyphens/>
        <w:spacing w:after="0"/>
        <w:rPr>
          <w:rFonts w:ascii="Arial" w:hAnsi="Arial" w:cs="Goudy Old Style"/>
          <w:color w:val="000000"/>
          <w:spacing w:val="-2"/>
        </w:rPr>
      </w:pPr>
    </w:p>
    <w:p w14:paraId="37F4A9C1" w14:textId="3A43B44F" w:rsidR="001B5650" w:rsidRDefault="001B5650" w:rsidP="005B5065">
      <w:pPr>
        <w:suppressAutoHyphens/>
        <w:spacing w:after="0"/>
        <w:ind w:left="720" w:hanging="720"/>
        <w:rPr>
          <w:rFonts w:ascii="Arial" w:hAnsi="Arial" w:cs="Arial"/>
        </w:rPr>
      </w:pPr>
      <w:r w:rsidRPr="00EA5D03">
        <w:rPr>
          <w:rFonts w:ascii="Arial" w:hAnsi="Arial" w:cs="Arial"/>
          <w:color w:val="000000"/>
          <w:spacing w:val="-2"/>
        </w:rPr>
        <w:t>1.</w:t>
      </w:r>
      <w:r w:rsidRPr="00EA5D03">
        <w:rPr>
          <w:rFonts w:ascii="Arial" w:hAnsi="Arial" w:cs="Arial"/>
          <w:color w:val="000000"/>
          <w:spacing w:val="-2"/>
        </w:rPr>
        <w:tab/>
      </w:r>
      <w:r w:rsidRPr="00EA5D03">
        <w:rPr>
          <w:rFonts w:ascii="Arial" w:hAnsi="Arial" w:cs="Arial"/>
        </w:rPr>
        <w:t>The rules for the conduct of the Western Aus</w:t>
      </w:r>
      <w:r>
        <w:rPr>
          <w:rFonts w:ascii="Arial" w:hAnsi="Arial" w:cs="Arial"/>
        </w:rPr>
        <w:t xml:space="preserve">tralian </w:t>
      </w:r>
      <w:r w:rsidRPr="00EA5D03">
        <w:rPr>
          <w:rFonts w:ascii="Arial" w:hAnsi="Arial" w:cs="Arial"/>
        </w:rPr>
        <w:t xml:space="preserve">examinations are detailed in the </w:t>
      </w:r>
      <w:r w:rsidRPr="0055284E">
        <w:rPr>
          <w:rFonts w:ascii="Arial" w:hAnsi="Arial" w:cs="Arial"/>
          <w:i/>
        </w:rPr>
        <w:t>Year 12 Information Handbook 201</w:t>
      </w:r>
      <w:r w:rsidR="003439DB">
        <w:rPr>
          <w:rFonts w:ascii="Arial" w:hAnsi="Arial" w:cs="Arial"/>
          <w:i/>
        </w:rPr>
        <w:t>9</w:t>
      </w:r>
      <w:r w:rsidRPr="00EA5D03">
        <w:rPr>
          <w:rFonts w:ascii="Arial" w:hAnsi="Arial" w:cs="Arial"/>
        </w:rPr>
        <w:t xml:space="preserve">. Sitting this examination implies that you agree to abide by these rules. </w:t>
      </w:r>
    </w:p>
    <w:p w14:paraId="40212A5A" w14:textId="77777777" w:rsidR="001B5650" w:rsidRDefault="001B5650" w:rsidP="005B5065">
      <w:pPr>
        <w:suppressAutoHyphens/>
        <w:spacing w:after="0"/>
        <w:rPr>
          <w:rFonts w:ascii="Arial" w:hAnsi="Arial" w:cs="Arial"/>
        </w:rPr>
      </w:pPr>
    </w:p>
    <w:p w14:paraId="70CC308B" w14:textId="5E9F44C3" w:rsidR="003439DB" w:rsidRDefault="001B5650" w:rsidP="003439DB">
      <w:pPr>
        <w:suppressAutoHyphens/>
        <w:spacing w:after="0"/>
        <w:ind w:left="720" w:hanging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2. </w:t>
      </w:r>
      <w:r>
        <w:rPr>
          <w:rFonts w:ascii="Arial" w:hAnsi="Arial" w:cs="Arial"/>
        </w:rPr>
        <w:tab/>
      </w:r>
      <w:r w:rsidR="003439DB">
        <w:rPr>
          <w:rFonts w:ascii="Arial" w:hAnsi="Arial" w:cs="Arial"/>
        </w:rPr>
        <w:t xml:space="preserve">Write your answers in this </w:t>
      </w:r>
      <w:r w:rsidR="00535B7D">
        <w:rPr>
          <w:rFonts w:ascii="Arial" w:hAnsi="Arial" w:cs="Arial"/>
        </w:rPr>
        <w:t>Q</w:t>
      </w:r>
      <w:r w:rsidR="003439DB">
        <w:rPr>
          <w:rFonts w:ascii="Arial" w:hAnsi="Arial" w:cs="Arial"/>
        </w:rPr>
        <w:t>uestion/</w:t>
      </w:r>
      <w:r w:rsidR="00535B7D">
        <w:rPr>
          <w:rFonts w:ascii="Arial" w:hAnsi="Arial" w:cs="Arial"/>
        </w:rPr>
        <w:t>A</w:t>
      </w:r>
      <w:r w:rsidR="003439DB">
        <w:rPr>
          <w:rFonts w:ascii="Arial" w:hAnsi="Arial" w:cs="Arial"/>
        </w:rPr>
        <w:t>nswer booklet preferably using a blue/black pen. Do not use erasable or gel pens.</w:t>
      </w:r>
    </w:p>
    <w:p w14:paraId="39DAEADF" w14:textId="1E713D90" w:rsidR="003439DB" w:rsidRDefault="003439DB" w:rsidP="005B5065">
      <w:pPr>
        <w:suppressAutoHyphens/>
        <w:spacing w:after="0"/>
        <w:ind w:left="720"/>
        <w:rPr>
          <w:rFonts w:ascii="Arial" w:hAnsi="Arial" w:cs="Arial"/>
        </w:rPr>
      </w:pPr>
    </w:p>
    <w:p w14:paraId="129ED599" w14:textId="14FAD86A" w:rsidR="003439DB" w:rsidRDefault="003439DB" w:rsidP="003439DB">
      <w:pPr>
        <w:suppressAutoHyphens/>
        <w:spacing w:after="0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Pr="00EA5D03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ab/>
      </w:r>
      <w:r w:rsidRPr="00EA5D03">
        <w:rPr>
          <w:rFonts w:ascii="Arial" w:hAnsi="Arial" w:cs="Arial"/>
        </w:rPr>
        <w:t xml:space="preserve">Answer the questions according to the following instructions. </w:t>
      </w:r>
    </w:p>
    <w:p w14:paraId="727514C9" w14:textId="77777777" w:rsidR="003439DB" w:rsidRDefault="003439DB" w:rsidP="003439DB">
      <w:pPr>
        <w:suppressAutoHyphens/>
        <w:spacing w:after="0"/>
        <w:rPr>
          <w:rFonts w:ascii="Arial" w:hAnsi="Arial" w:cs="Arial"/>
        </w:rPr>
      </w:pPr>
    </w:p>
    <w:p w14:paraId="10AB6ACB" w14:textId="7FC3B756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Section One: Answer all questions on the separate Multiple-choice answer sheet provided. For each question, shade the box to indicate your answer. Use only a blue or black pen to shade the boxes. </w:t>
      </w:r>
      <w:r w:rsidR="00535B7D">
        <w:rPr>
          <w:rFonts w:ascii="Arial" w:hAnsi="Arial" w:cs="Arial"/>
        </w:rPr>
        <w:t xml:space="preserve">Do not use erasable or gel pens. </w:t>
      </w:r>
      <w:r w:rsidRPr="00EA5D03">
        <w:rPr>
          <w:rFonts w:ascii="Arial" w:hAnsi="Arial" w:cs="Arial"/>
        </w:rPr>
        <w:t xml:space="preserve">If you make a mistake, place a cross through that square, then shade your new answer. Do not erase or use correction fluid/tape. Marks will not be deducted for incorrect answers. No marks will be given if more than one answer is completed for any question. </w:t>
      </w:r>
    </w:p>
    <w:p w14:paraId="1B2CA652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</w:p>
    <w:p w14:paraId="1AF55096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Section Two: Write your answers in this Question/Answer booklet. Wherever possible, confine your answers to the line spaces provided. </w:t>
      </w:r>
    </w:p>
    <w:p w14:paraId="50215831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</w:p>
    <w:p w14:paraId="2A413781" w14:textId="77777777" w:rsidR="003439DB" w:rsidRDefault="003439DB" w:rsidP="003439DB">
      <w:pPr>
        <w:suppressAutoHyphens/>
        <w:spacing w:after="0"/>
        <w:ind w:left="720"/>
        <w:rPr>
          <w:rFonts w:ascii="Arial" w:hAnsi="Arial" w:cs="Arial"/>
        </w:rPr>
      </w:pPr>
      <w:r w:rsidRPr="00EA5D03">
        <w:rPr>
          <w:rFonts w:ascii="Arial" w:hAnsi="Arial" w:cs="Arial"/>
        </w:rPr>
        <w:t xml:space="preserve">Section Three: Consists of three questions. You must answer two questions. </w:t>
      </w:r>
      <w:r>
        <w:rPr>
          <w:rFonts w:ascii="Arial" w:hAnsi="Arial" w:cs="Arial"/>
        </w:rPr>
        <w:t>Tick the box next to the question you are answering. Write your answers in this Question/Answer booklet.</w:t>
      </w:r>
    </w:p>
    <w:p w14:paraId="7714595D" w14:textId="77777777" w:rsidR="001B5650" w:rsidRDefault="001B5650" w:rsidP="005B5065">
      <w:pPr>
        <w:suppressAutoHyphens/>
        <w:spacing w:after="0"/>
        <w:rPr>
          <w:rFonts w:ascii="Arial" w:hAnsi="Arial" w:cs="Arial"/>
        </w:rPr>
      </w:pPr>
    </w:p>
    <w:p w14:paraId="62B533E7" w14:textId="198C114B" w:rsidR="001B5650" w:rsidRDefault="003439DB" w:rsidP="005B5065">
      <w:pPr>
        <w:suppressAutoHyphens/>
        <w:spacing w:after="0"/>
        <w:ind w:left="720" w:hanging="720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1B5650" w:rsidRPr="00EA5D03">
        <w:rPr>
          <w:rFonts w:ascii="Arial" w:hAnsi="Arial" w:cs="Arial"/>
        </w:rPr>
        <w:t xml:space="preserve">. </w:t>
      </w:r>
      <w:r w:rsidR="001B5650">
        <w:rPr>
          <w:rFonts w:ascii="Arial" w:hAnsi="Arial" w:cs="Arial"/>
        </w:rPr>
        <w:tab/>
      </w:r>
      <w:r w:rsidR="001B5650" w:rsidRPr="00EA5D03">
        <w:rPr>
          <w:rFonts w:ascii="Arial" w:hAnsi="Arial" w:cs="Arial"/>
        </w:rPr>
        <w:t xml:space="preserve">You must be careful to confine your answers to the specific questions asked and to follow any instructions that are specific to a particular question. </w:t>
      </w:r>
    </w:p>
    <w:p w14:paraId="5C950D24" w14:textId="77777777" w:rsidR="001B5650" w:rsidRDefault="001B5650" w:rsidP="005B5065">
      <w:pPr>
        <w:suppressAutoHyphens/>
        <w:spacing w:after="0"/>
        <w:ind w:left="720" w:hanging="720"/>
        <w:rPr>
          <w:rFonts w:ascii="Arial" w:hAnsi="Arial" w:cs="Arial"/>
        </w:rPr>
      </w:pPr>
    </w:p>
    <w:p w14:paraId="580D0892" w14:textId="1553D7AD" w:rsidR="003439DB" w:rsidRDefault="003439DB" w:rsidP="003439DB">
      <w:pPr>
        <w:suppressAutoHyphens/>
        <w:spacing w:after="0"/>
        <w:ind w:left="720" w:hanging="720"/>
        <w:rPr>
          <w:rFonts w:ascii="Arial" w:hAnsi="Arial" w:cs="Arial"/>
        </w:rPr>
      </w:pPr>
      <w:r>
        <w:rPr>
          <w:rFonts w:ascii="Arial" w:hAnsi="Arial" w:cs="Arial"/>
        </w:rPr>
        <w:t>5</w:t>
      </w:r>
      <w:r w:rsidR="001B5650" w:rsidRPr="00EA5D03">
        <w:rPr>
          <w:rFonts w:ascii="Arial" w:hAnsi="Arial" w:cs="Arial"/>
        </w:rPr>
        <w:t xml:space="preserve">. </w:t>
      </w:r>
      <w:r w:rsidR="001B5650">
        <w:rPr>
          <w:rFonts w:ascii="Arial" w:hAnsi="Arial" w:cs="Arial"/>
        </w:rPr>
        <w:tab/>
        <w:t>Supplementary p</w:t>
      </w:r>
      <w:r w:rsidR="001B5650" w:rsidRPr="00EA5D03">
        <w:rPr>
          <w:rFonts w:ascii="Arial" w:hAnsi="Arial" w:cs="Arial"/>
        </w:rPr>
        <w:t xml:space="preserve">ages </w:t>
      </w:r>
      <w:r w:rsidR="001B5650">
        <w:rPr>
          <w:rFonts w:ascii="Arial" w:hAnsi="Arial" w:cs="Arial"/>
        </w:rPr>
        <w:t>for planning/continuing your answer</w:t>
      </w:r>
      <w:r>
        <w:rPr>
          <w:rFonts w:ascii="Arial" w:hAnsi="Arial" w:cs="Arial"/>
        </w:rPr>
        <w:t>s</w:t>
      </w:r>
      <w:r w:rsidR="001B5650">
        <w:rPr>
          <w:rFonts w:ascii="Arial" w:hAnsi="Arial" w:cs="Arial"/>
        </w:rPr>
        <w:t xml:space="preserve"> to question</w:t>
      </w:r>
      <w:r>
        <w:rPr>
          <w:rFonts w:ascii="Arial" w:hAnsi="Arial" w:cs="Arial"/>
        </w:rPr>
        <w:t>s</w:t>
      </w:r>
      <w:r w:rsidR="001B565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are</w:t>
      </w:r>
      <w:r w:rsidR="001B5650">
        <w:rPr>
          <w:rFonts w:ascii="Arial" w:hAnsi="Arial" w:cs="Arial"/>
        </w:rPr>
        <w:t xml:space="preserve"> provided at the end </w:t>
      </w:r>
      <w:r w:rsidR="001B5650" w:rsidRPr="00EA5D03">
        <w:rPr>
          <w:rFonts w:ascii="Arial" w:hAnsi="Arial" w:cs="Arial"/>
        </w:rPr>
        <w:t>of this Question/Answer booklet. If you use these pages</w:t>
      </w:r>
      <w:r w:rsidR="001B5650">
        <w:rPr>
          <w:rFonts w:ascii="Arial" w:hAnsi="Arial" w:cs="Arial"/>
        </w:rPr>
        <w:t xml:space="preserve"> to continue an answer</w:t>
      </w:r>
      <w:r w:rsidR="001B5650" w:rsidRPr="00EA5D03">
        <w:rPr>
          <w:rFonts w:ascii="Arial" w:hAnsi="Arial" w:cs="Arial"/>
        </w:rPr>
        <w:t>, i</w:t>
      </w:r>
      <w:r w:rsidR="001B5650">
        <w:rPr>
          <w:rFonts w:ascii="Arial" w:hAnsi="Arial" w:cs="Arial"/>
        </w:rPr>
        <w:t>ndicate at the original answer where the answer is continued, i.e. give the page number.</w:t>
      </w:r>
    </w:p>
    <w:p w14:paraId="4C85B63A" w14:textId="77777777" w:rsidR="005F17FE" w:rsidRDefault="005F17FE" w:rsidP="003439DB">
      <w:pPr>
        <w:suppressAutoHyphens/>
        <w:spacing w:after="0"/>
        <w:ind w:left="720" w:hanging="720"/>
        <w:rPr>
          <w:rFonts w:ascii="Arial" w:hAnsi="Arial" w:cs="Arial"/>
        </w:rPr>
      </w:pPr>
    </w:p>
    <w:p w14:paraId="07B7A6DA" w14:textId="52CF1851" w:rsidR="001B5650" w:rsidRPr="003439DB" w:rsidRDefault="001B5650" w:rsidP="003439DB">
      <w:pPr>
        <w:suppressAutoHyphens/>
        <w:spacing w:after="0"/>
        <w:ind w:left="720" w:hanging="720"/>
        <w:rPr>
          <w:rFonts w:ascii="Arial" w:hAnsi="Arial" w:cs="Arial"/>
        </w:rPr>
      </w:pPr>
      <w:r w:rsidRPr="00E97478">
        <w:rPr>
          <w:rFonts w:ascii="Arial" w:hAnsi="Arial" w:cs="Arial"/>
          <w:b/>
          <w:color w:val="000000"/>
        </w:rPr>
        <w:lastRenderedPageBreak/>
        <w:t>Section One:  Multiple-choice</w:t>
      </w:r>
      <w:r w:rsidRPr="00E97478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="0048201E">
        <w:rPr>
          <w:rFonts w:ascii="Arial" w:hAnsi="Arial" w:cs="Arial"/>
          <w:b/>
          <w:color w:val="000000"/>
        </w:rPr>
        <w:tab/>
      </w:r>
      <w:r w:rsidRPr="00E97478">
        <w:rPr>
          <w:rFonts w:ascii="Arial" w:hAnsi="Arial" w:cs="Arial"/>
          <w:b/>
          <w:color w:val="000000"/>
        </w:rPr>
        <w:t>30% (30 Marks)</w:t>
      </w:r>
    </w:p>
    <w:p w14:paraId="2B88A28F" w14:textId="77777777" w:rsidR="001B5650" w:rsidRPr="00E97478" w:rsidRDefault="001B5650" w:rsidP="005B5065">
      <w:pPr>
        <w:tabs>
          <w:tab w:val="right" w:pos="9450"/>
        </w:tabs>
        <w:spacing w:after="0" w:line="276" w:lineRule="auto"/>
        <w:rPr>
          <w:rFonts w:ascii="Arial" w:hAnsi="Arial" w:cs="Arial"/>
          <w:color w:val="000000"/>
        </w:rPr>
      </w:pPr>
    </w:p>
    <w:p w14:paraId="74D144AE" w14:textId="2706CEBD" w:rsidR="001B5650" w:rsidRDefault="00C60FB6" w:rsidP="00C60FB6">
      <w:pPr>
        <w:pBdr>
          <w:bottom w:val="single" w:sz="6" w:space="1" w:color="auto"/>
        </w:pBdr>
        <w:suppressAutoHyphens/>
        <w:spacing w:after="0" w:line="276" w:lineRule="auto"/>
        <w:rPr>
          <w:rFonts w:ascii="Arial" w:hAnsi="Arial" w:cs="Arial"/>
        </w:rPr>
      </w:pPr>
      <w:r w:rsidRPr="00C60FB6">
        <w:rPr>
          <w:rFonts w:ascii="Arial" w:hAnsi="Arial" w:cs="Arial"/>
        </w:rPr>
        <w:t xml:space="preserve">This section has </w:t>
      </w:r>
      <w:r w:rsidRPr="00C60FB6">
        <w:rPr>
          <w:rFonts w:ascii="Arial" w:hAnsi="Arial" w:cs="Arial"/>
          <w:b/>
          <w:bCs/>
        </w:rPr>
        <w:t>30</w:t>
      </w:r>
      <w:r w:rsidRPr="00C60FB6">
        <w:rPr>
          <w:rFonts w:ascii="Arial" w:hAnsi="Arial" w:cs="Arial"/>
        </w:rPr>
        <w:t xml:space="preserve"> questions. Answer all questions on the separate Multiple-choice answer sheet provided. For each question shade the box to indicate your answer. Use only a blue or black pen to shade the boxes. Do not use erasable or gel pens. If you make a mistake, place a cross through that square, then shade your new answer. Do not erase or use correction fluid/tape. Marks will not be deducted for incorrect answers. No marks will be given if more than one answer is completed for any question.</w:t>
      </w:r>
    </w:p>
    <w:p w14:paraId="4B35E32E" w14:textId="77777777" w:rsidR="00C60FB6" w:rsidRPr="00C60FB6" w:rsidRDefault="00C60FB6" w:rsidP="00C60FB6">
      <w:pPr>
        <w:pBdr>
          <w:bottom w:val="single" w:sz="6" w:space="1" w:color="auto"/>
        </w:pBdr>
        <w:suppressAutoHyphens/>
        <w:spacing w:after="0" w:line="276" w:lineRule="auto"/>
        <w:rPr>
          <w:rFonts w:ascii="Arial" w:hAnsi="Arial" w:cs="Arial"/>
          <w:color w:val="000000"/>
          <w:spacing w:val="-2"/>
        </w:rPr>
      </w:pPr>
    </w:p>
    <w:p w14:paraId="1B44AF97" w14:textId="77777777" w:rsidR="001B5650" w:rsidRPr="00E97478" w:rsidRDefault="001B5650" w:rsidP="005B5065">
      <w:pPr>
        <w:pBdr>
          <w:bottom w:val="single" w:sz="6" w:space="1" w:color="auto"/>
        </w:pBdr>
        <w:suppressAutoHyphens/>
        <w:spacing w:after="0" w:line="276" w:lineRule="auto"/>
        <w:jc w:val="both"/>
        <w:rPr>
          <w:rFonts w:ascii="Arial" w:hAnsi="Arial" w:cs="Arial"/>
          <w:color w:val="000000"/>
          <w:spacing w:val="-2"/>
        </w:rPr>
      </w:pPr>
      <w:r>
        <w:rPr>
          <w:rFonts w:ascii="Arial" w:hAnsi="Arial" w:cs="Arial"/>
          <w:color w:val="000000"/>
          <w:spacing w:val="-2"/>
        </w:rPr>
        <w:t>Suggested working time: 40 minutes.</w:t>
      </w:r>
    </w:p>
    <w:p w14:paraId="3510E862" w14:textId="55006E00" w:rsidR="001B5650" w:rsidRDefault="001B5650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0C88E1CA" w14:textId="77777777" w:rsidR="001C7A76" w:rsidRDefault="001C7A76" w:rsidP="005B5065">
      <w:pPr>
        <w:suppressAutoHyphens/>
        <w:spacing w:after="0"/>
        <w:ind w:left="720" w:hanging="720"/>
        <w:rPr>
          <w:rFonts w:ascii="Arial" w:hAnsi="Arial" w:cs="Arial"/>
          <w:spacing w:val="-2"/>
        </w:rPr>
      </w:pPr>
    </w:p>
    <w:p w14:paraId="63BDF565" w14:textId="0880AA97" w:rsidR="00A14009" w:rsidRPr="00EE433F" w:rsidRDefault="00A1400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Below is a list of steps used in the </w:t>
      </w:r>
      <w:r w:rsidR="00EE433F" w:rsidRPr="00EE433F">
        <w:rPr>
          <w:rFonts w:ascii="Arial" w:hAnsi="Arial" w:cs="Arial"/>
          <w:spacing w:val="-2"/>
        </w:rPr>
        <w:t xml:space="preserve">creation of </w:t>
      </w:r>
      <w:r w:rsidR="00B005F2">
        <w:rPr>
          <w:rFonts w:ascii="Arial" w:hAnsi="Arial" w:cs="Arial"/>
          <w:spacing w:val="-2"/>
        </w:rPr>
        <w:t xml:space="preserve">a DNA profile using </w:t>
      </w:r>
      <w:r w:rsidR="00C60FB6">
        <w:rPr>
          <w:rFonts w:ascii="Arial" w:hAnsi="Arial" w:cs="Arial"/>
          <w:spacing w:val="-2"/>
        </w:rPr>
        <w:t>g</w:t>
      </w:r>
      <w:r w:rsidR="00B005F2">
        <w:rPr>
          <w:rFonts w:ascii="Arial" w:hAnsi="Arial" w:cs="Arial"/>
          <w:spacing w:val="-2"/>
        </w:rPr>
        <w:t xml:space="preserve">el </w:t>
      </w:r>
      <w:r w:rsidR="00C60FB6">
        <w:rPr>
          <w:rFonts w:ascii="Arial" w:hAnsi="Arial" w:cs="Arial"/>
          <w:spacing w:val="-2"/>
        </w:rPr>
        <w:t>e</w:t>
      </w:r>
      <w:r w:rsidR="00C118D5">
        <w:rPr>
          <w:rFonts w:ascii="Arial" w:hAnsi="Arial" w:cs="Arial"/>
          <w:spacing w:val="-2"/>
        </w:rPr>
        <w:t>lectrophoresis.</w:t>
      </w:r>
      <w:r w:rsidR="00A55AD9">
        <w:rPr>
          <w:rFonts w:ascii="Arial" w:hAnsi="Arial" w:cs="Arial"/>
          <w:spacing w:val="-2"/>
        </w:rPr>
        <w:br/>
      </w:r>
    </w:p>
    <w:p w14:paraId="310B26AF" w14:textId="787964B2" w:rsidR="00A14009" w:rsidRPr="00EE433F" w:rsidRDefault="00A14009" w:rsidP="00A1400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418E7EA" w14:textId="15E84942" w:rsidR="00A14009" w:rsidRPr="00EE433F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DNA being negatively charged, migrates to the positive electrodes</w:t>
      </w:r>
    </w:p>
    <w:p w14:paraId="0131C303" w14:textId="0B241E1B" w:rsidR="00A14009" w:rsidRPr="00EE433F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PCR is run to amplify the amount of DNA</w:t>
      </w:r>
    </w:p>
    <w:p w14:paraId="1011012B" w14:textId="1204A79B" w:rsidR="00A14009" w:rsidRPr="00EE433F" w:rsidRDefault="00C60FB6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Loading dye is added to samples</w:t>
      </w:r>
    </w:p>
    <w:p w14:paraId="191445C4" w14:textId="763F3B65" w:rsidR="00A14009" w:rsidRPr="00EE433F" w:rsidRDefault="00C03D30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DNA image </w:t>
      </w:r>
      <w:r w:rsidR="00A55AD9">
        <w:rPr>
          <w:rFonts w:ascii="Arial" w:hAnsi="Arial" w:cs="Arial"/>
          <w:spacing w:val="-2"/>
        </w:rPr>
        <w:t>is transferred to a membrane</w:t>
      </w:r>
    </w:p>
    <w:p w14:paraId="1E40A933" w14:textId="7E46A3EE" w:rsidR="00EE433F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All samples are treated with restriction enzymes</w:t>
      </w:r>
    </w:p>
    <w:p w14:paraId="770BD85E" w14:textId="5E12E501" w:rsidR="00A55AD9" w:rsidRDefault="00A55AD9" w:rsidP="00A33237">
      <w:pPr>
        <w:pStyle w:val="ListParagraph"/>
        <w:numPr>
          <w:ilvl w:val="0"/>
          <w:numId w:val="1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Samples are loaded into wells and electricity is switched on</w:t>
      </w:r>
    </w:p>
    <w:p w14:paraId="63FD53F4" w14:textId="1BB48FF6" w:rsidR="00A14009" w:rsidRPr="00923D6F" w:rsidRDefault="00A14009" w:rsidP="00923D6F">
      <w:pPr>
        <w:suppressAutoHyphens/>
        <w:spacing w:after="0"/>
        <w:ind w:left="720"/>
        <w:rPr>
          <w:rFonts w:ascii="Arial" w:hAnsi="Arial" w:cs="Arial"/>
          <w:spacing w:val="-2"/>
        </w:rPr>
      </w:pPr>
    </w:p>
    <w:p w14:paraId="43A0969E" w14:textId="48BECBB9" w:rsidR="00A14009" w:rsidRPr="00EE433F" w:rsidRDefault="00A14009" w:rsidP="00A14009">
      <w:pPr>
        <w:suppressAutoHyphens/>
        <w:spacing w:after="0"/>
        <w:rPr>
          <w:rFonts w:ascii="Arial" w:hAnsi="Arial" w:cs="Arial"/>
          <w:spacing w:val="-2"/>
        </w:rPr>
      </w:pPr>
    </w:p>
    <w:p w14:paraId="5A9A424F" w14:textId="4381182A" w:rsidR="00A14009" w:rsidRPr="00EE433F" w:rsidRDefault="00A14009" w:rsidP="00A14009">
      <w:pPr>
        <w:suppressAutoHyphens/>
        <w:spacing w:after="0"/>
        <w:ind w:left="72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Which of the following identifies the </w:t>
      </w:r>
      <w:r w:rsidRPr="00EE433F">
        <w:rPr>
          <w:rFonts w:ascii="Arial" w:hAnsi="Arial" w:cs="Arial"/>
          <w:b/>
          <w:spacing w:val="-2"/>
        </w:rPr>
        <w:t>correct</w:t>
      </w:r>
      <w:r w:rsidRPr="00EE433F">
        <w:rPr>
          <w:rFonts w:ascii="Arial" w:hAnsi="Arial" w:cs="Arial"/>
          <w:spacing w:val="-2"/>
        </w:rPr>
        <w:t xml:space="preserve"> order of steps for </w:t>
      </w:r>
      <w:r w:rsidR="00C27C54">
        <w:rPr>
          <w:rFonts w:ascii="Arial" w:hAnsi="Arial" w:cs="Arial"/>
          <w:spacing w:val="-2"/>
        </w:rPr>
        <w:t>c</w:t>
      </w:r>
      <w:r w:rsidR="00B005F2">
        <w:rPr>
          <w:rFonts w:ascii="Arial" w:hAnsi="Arial" w:cs="Arial"/>
          <w:spacing w:val="-2"/>
        </w:rPr>
        <w:t xml:space="preserve">onducting </w:t>
      </w:r>
      <w:r w:rsidR="00C60FB6">
        <w:rPr>
          <w:rFonts w:ascii="Arial" w:hAnsi="Arial" w:cs="Arial"/>
          <w:spacing w:val="-2"/>
        </w:rPr>
        <w:t>g</w:t>
      </w:r>
      <w:r w:rsidR="00B005F2">
        <w:rPr>
          <w:rFonts w:ascii="Arial" w:hAnsi="Arial" w:cs="Arial"/>
          <w:spacing w:val="-2"/>
        </w:rPr>
        <w:t xml:space="preserve">el </w:t>
      </w:r>
      <w:r w:rsidR="00C60FB6">
        <w:rPr>
          <w:rFonts w:ascii="Arial" w:hAnsi="Arial" w:cs="Arial"/>
          <w:spacing w:val="-2"/>
        </w:rPr>
        <w:t>e</w:t>
      </w:r>
      <w:r w:rsidR="000042F8">
        <w:rPr>
          <w:rFonts w:ascii="Arial" w:hAnsi="Arial" w:cs="Arial"/>
          <w:spacing w:val="-2"/>
        </w:rPr>
        <w:t>lectrophoresis</w:t>
      </w:r>
      <w:r w:rsidRPr="00EE433F">
        <w:rPr>
          <w:rFonts w:ascii="Arial" w:hAnsi="Arial" w:cs="Arial"/>
          <w:spacing w:val="-2"/>
        </w:rPr>
        <w:t>?</w:t>
      </w:r>
    </w:p>
    <w:p w14:paraId="06E9338F" w14:textId="3FFF0E96" w:rsidR="00A14009" w:rsidRPr="00EE433F" w:rsidRDefault="00A14009" w:rsidP="00A14009">
      <w:pPr>
        <w:suppressAutoHyphens/>
        <w:spacing w:after="0"/>
        <w:ind w:left="720"/>
        <w:rPr>
          <w:rFonts w:ascii="Arial" w:hAnsi="Arial" w:cs="Arial"/>
          <w:spacing w:val="-2"/>
        </w:rPr>
      </w:pPr>
    </w:p>
    <w:p w14:paraId="36DF7965" w14:textId="4A67307B" w:rsidR="00A14009" w:rsidRPr="00EE433F" w:rsidRDefault="00A140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iii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</w:t>
      </w:r>
      <w:proofErr w:type="spellStart"/>
      <w:r w:rsidRPr="00EE433F">
        <w:rPr>
          <w:rFonts w:ascii="Arial" w:hAnsi="Arial" w:cs="Arial"/>
          <w:spacing w:val="-2"/>
        </w:rPr>
        <w:t>i</w:t>
      </w:r>
      <w:proofErr w:type="spellEnd"/>
      <w:r w:rsidRPr="00EE433F">
        <w:rPr>
          <w:rFonts w:ascii="Arial" w:hAnsi="Arial" w:cs="Arial"/>
          <w:spacing w:val="-2"/>
        </w:rPr>
        <w:t xml:space="preserve">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v</w:t>
      </w:r>
    </w:p>
    <w:p w14:paraId="016A19E1" w14:textId="561B110E" w:rsidR="00A14009" w:rsidRPr="00EE433F" w:rsidRDefault="00A140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 xml:space="preserve">iii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</w:t>
      </w:r>
      <w:r w:rsidR="00923D6F">
        <w:rPr>
          <w:rFonts w:ascii="Arial" w:hAnsi="Arial" w:cs="Arial"/>
          <w:spacing w:val="-2"/>
        </w:rPr>
        <w:t>iv</w:t>
      </w:r>
      <w:r w:rsidRPr="00EE433F">
        <w:rPr>
          <w:rFonts w:ascii="Arial" w:hAnsi="Arial" w:cs="Arial"/>
          <w:spacing w:val="-2"/>
        </w:rPr>
        <w:t xml:space="preserve">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v</w:t>
      </w:r>
    </w:p>
    <w:p w14:paraId="2C86CF22" w14:textId="41E96BCA" w:rsidR="00A14009" w:rsidRPr="00EE433F" w:rsidRDefault="00923D6F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</w:t>
      </w:r>
      <w:r w:rsidR="00A14009" w:rsidRPr="00EE433F">
        <w:rPr>
          <w:rFonts w:ascii="Arial" w:hAnsi="Arial" w:cs="Arial"/>
          <w:spacing w:val="-2"/>
        </w:rPr>
        <w:sym w:font="Wingdings" w:char="F0E0"/>
      </w:r>
      <w:r w:rsidR="00A14009" w:rsidRPr="00EE433F">
        <w:rPr>
          <w:rFonts w:ascii="Arial" w:hAnsi="Arial" w:cs="Arial"/>
          <w:spacing w:val="-2"/>
        </w:rPr>
        <w:t xml:space="preserve"> iv </w:t>
      </w:r>
      <w:r w:rsidR="00A14009" w:rsidRPr="00EE433F">
        <w:rPr>
          <w:rFonts w:ascii="Arial" w:hAnsi="Arial" w:cs="Arial"/>
          <w:spacing w:val="-2"/>
        </w:rPr>
        <w:sym w:font="Wingdings" w:char="F0E0"/>
      </w:r>
      <w:r w:rsidR="00A14009" w:rsidRPr="00EE433F">
        <w:rPr>
          <w:rFonts w:ascii="Arial" w:hAnsi="Arial" w:cs="Arial"/>
          <w:spacing w:val="-2"/>
        </w:rPr>
        <w:t xml:space="preserve"> </w:t>
      </w:r>
      <w:r>
        <w:rPr>
          <w:rFonts w:ascii="Arial" w:hAnsi="Arial" w:cs="Arial"/>
          <w:spacing w:val="-2"/>
        </w:rPr>
        <w:t>iii</w:t>
      </w:r>
    </w:p>
    <w:p w14:paraId="1120D4D6" w14:textId="2C93B0C5" w:rsidR="00A14009" w:rsidRPr="00EE433F" w:rsidRDefault="00A140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E433F">
        <w:rPr>
          <w:rFonts w:ascii="Arial" w:hAnsi="Arial" w:cs="Arial"/>
          <w:spacing w:val="-2"/>
        </w:rPr>
        <w:t>i</w:t>
      </w:r>
      <w:r w:rsidR="00923D6F">
        <w:rPr>
          <w:rFonts w:ascii="Arial" w:hAnsi="Arial" w:cs="Arial"/>
          <w:spacing w:val="-2"/>
        </w:rPr>
        <w:t>i</w:t>
      </w:r>
      <w:r w:rsidRPr="00EE433F">
        <w:rPr>
          <w:rFonts w:ascii="Arial" w:hAnsi="Arial" w:cs="Arial"/>
          <w:spacing w:val="-2"/>
        </w:rPr>
        <w:t xml:space="preserve">i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</w:t>
      </w:r>
      <w:proofErr w:type="spellStart"/>
      <w:r w:rsidRPr="00EE433F">
        <w:rPr>
          <w:rFonts w:ascii="Arial" w:hAnsi="Arial" w:cs="Arial"/>
          <w:spacing w:val="-2"/>
        </w:rPr>
        <w:t>i</w:t>
      </w:r>
      <w:proofErr w:type="spellEnd"/>
      <w:r w:rsidRPr="00EE433F">
        <w:rPr>
          <w:rFonts w:ascii="Arial" w:hAnsi="Arial" w:cs="Arial"/>
          <w:spacing w:val="-2"/>
        </w:rPr>
        <w:t xml:space="preserve"> </w:t>
      </w:r>
      <w:r w:rsidRPr="00EE433F">
        <w:rPr>
          <w:rFonts w:ascii="Arial" w:hAnsi="Arial" w:cs="Arial"/>
          <w:spacing w:val="-2"/>
        </w:rPr>
        <w:sym w:font="Wingdings" w:char="F0E0"/>
      </w:r>
      <w:r w:rsidRPr="00EE433F">
        <w:rPr>
          <w:rFonts w:ascii="Arial" w:hAnsi="Arial" w:cs="Arial"/>
          <w:spacing w:val="-2"/>
        </w:rPr>
        <w:t xml:space="preserve"> </w:t>
      </w:r>
      <w:r w:rsidR="00923D6F">
        <w:rPr>
          <w:rFonts w:ascii="Arial" w:hAnsi="Arial" w:cs="Arial"/>
          <w:spacing w:val="-2"/>
        </w:rPr>
        <w:t>i</w:t>
      </w:r>
      <w:r w:rsidR="00C03D30">
        <w:rPr>
          <w:rFonts w:ascii="Arial" w:hAnsi="Arial" w:cs="Arial"/>
          <w:spacing w:val="-2"/>
        </w:rPr>
        <w:t>v</w:t>
      </w:r>
    </w:p>
    <w:p w14:paraId="45110C5F" w14:textId="03424DA9" w:rsidR="00A14009" w:rsidRPr="00D27B58" w:rsidRDefault="00A14009" w:rsidP="00A140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1AA0318" w14:textId="77777777" w:rsidR="00A14009" w:rsidRPr="00D27B58" w:rsidRDefault="00A14009" w:rsidP="00A140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6BEB443" w14:textId="6F788050" w:rsidR="00A14009" w:rsidRPr="006D0FF8" w:rsidRDefault="006D0FF8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2" w:name="_Hlk529715465"/>
      <w:r w:rsidRPr="006D0FF8">
        <w:rPr>
          <w:rFonts w:ascii="Arial" w:hAnsi="Arial" w:cs="Arial"/>
          <w:spacing w:val="-2"/>
        </w:rPr>
        <w:t>Some rare autosomal recessive conditions confer an advantage to those that are heterozygous for the condition in certain environmental situations. Which of the following diseases shows this?</w:t>
      </w:r>
    </w:p>
    <w:p w14:paraId="7EF88A90" w14:textId="77777777" w:rsidR="001C7A76" w:rsidRPr="006D0FF8" w:rsidRDefault="001C7A76" w:rsidP="001C7A76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5D2743EC" w14:textId="2AD09F18" w:rsidR="001C7A76" w:rsidRPr="006D0FF8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D</w:t>
      </w:r>
      <w:r w:rsidR="006D0FF8" w:rsidRPr="006D0FF8">
        <w:rPr>
          <w:rFonts w:ascii="Arial" w:hAnsi="Arial" w:cs="Arial"/>
          <w:spacing w:val="-2"/>
        </w:rPr>
        <w:t>iabetes</w:t>
      </w:r>
    </w:p>
    <w:p w14:paraId="3DA3C45F" w14:textId="424D38A9" w:rsidR="00C62756" w:rsidRPr="006D0FF8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6D0FF8" w:rsidRPr="006D0FF8">
        <w:rPr>
          <w:rFonts w:ascii="Arial" w:hAnsi="Arial" w:cs="Arial"/>
          <w:spacing w:val="-2"/>
        </w:rPr>
        <w:t>ypothyroidism</w:t>
      </w:r>
    </w:p>
    <w:p w14:paraId="4FA2563C" w14:textId="743DE24C" w:rsidR="00C62756" w:rsidRPr="006D0FF8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780027">
        <w:rPr>
          <w:rFonts w:ascii="Arial" w:hAnsi="Arial" w:cs="Arial"/>
          <w:spacing w:val="-2"/>
        </w:rPr>
        <w:t>ay-</w:t>
      </w:r>
      <w:r w:rsidR="006D0FF8" w:rsidRPr="006D0FF8">
        <w:rPr>
          <w:rFonts w:ascii="Arial" w:hAnsi="Arial" w:cs="Arial"/>
          <w:spacing w:val="-2"/>
        </w:rPr>
        <w:t>Sachs</w:t>
      </w:r>
    </w:p>
    <w:p w14:paraId="0E5A7CC7" w14:textId="090A7D8C" w:rsidR="00C62756" w:rsidRPr="006D0FF8" w:rsidRDefault="006D0FF8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D0FF8">
        <w:rPr>
          <w:rFonts w:ascii="Arial" w:hAnsi="Arial" w:cs="Arial"/>
          <w:spacing w:val="-2"/>
        </w:rPr>
        <w:t xml:space="preserve">Alzheimer’s </w:t>
      </w:r>
    </w:p>
    <w:bookmarkEnd w:id="2"/>
    <w:p w14:paraId="1748B5C3" w14:textId="77777777" w:rsidR="00C62756" w:rsidRPr="00D27B58" w:rsidRDefault="00C62756" w:rsidP="00C62756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77FDA5A4" w14:textId="77777777" w:rsidR="00A14009" w:rsidRPr="00D27B58" w:rsidRDefault="00A14009" w:rsidP="00A14009">
      <w:pPr>
        <w:pStyle w:val="ListParagraph"/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4AFB7BD" w14:textId="4F6D34D0" w:rsidR="001B5650" w:rsidRPr="005E45C2" w:rsidRDefault="005E45C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</w:rPr>
        <w:t>A body structure that has different internal structures but performs a similar function in distantly related organisms is an example of</w:t>
      </w:r>
    </w:p>
    <w:p w14:paraId="2AB75AD6" w14:textId="77777777" w:rsidR="00AF1519" w:rsidRPr="005E45C2" w:rsidRDefault="00AF1519" w:rsidP="005B5065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89E03A4" w14:textId="3049E0A3" w:rsidR="00AF1519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 xml:space="preserve"> pentadactyl limb</w:t>
      </w:r>
      <w:r w:rsidR="00AF1519" w:rsidRPr="005E45C2">
        <w:rPr>
          <w:rFonts w:ascii="Arial" w:hAnsi="Arial" w:cs="Arial"/>
          <w:spacing w:val="-2"/>
        </w:rPr>
        <w:t>.</w:t>
      </w:r>
    </w:p>
    <w:p w14:paraId="45444121" w14:textId="6DA20B3B" w:rsidR="00AF1519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 xml:space="preserve"> vestigial organ</w:t>
      </w:r>
      <w:r w:rsidR="00AF1519" w:rsidRPr="005E45C2">
        <w:rPr>
          <w:rFonts w:ascii="Arial" w:hAnsi="Arial" w:cs="Arial"/>
          <w:spacing w:val="-2"/>
        </w:rPr>
        <w:t>.</w:t>
      </w:r>
    </w:p>
    <w:p w14:paraId="37EE6182" w14:textId="38AB9D14" w:rsidR="00AF1519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 xml:space="preserve"> fossil</w:t>
      </w:r>
      <w:r w:rsidR="00AF1519" w:rsidRPr="005E45C2">
        <w:rPr>
          <w:rFonts w:ascii="Arial" w:hAnsi="Arial" w:cs="Arial"/>
          <w:spacing w:val="-2"/>
        </w:rPr>
        <w:t>.</w:t>
      </w:r>
    </w:p>
    <w:p w14:paraId="4428BA15" w14:textId="1FD864AB" w:rsidR="001B5650" w:rsidRPr="005E45C2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E45C2">
        <w:rPr>
          <w:rFonts w:ascii="Arial" w:hAnsi="Arial" w:cs="Arial"/>
          <w:spacing w:val="-2"/>
        </w:rPr>
        <w:t>n analogous structure</w:t>
      </w:r>
      <w:r w:rsidR="00483A41" w:rsidRPr="005E45C2">
        <w:rPr>
          <w:rFonts w:ascii="Arial" w:hAnsi="Arial" w:cs="Arial"/>
          <w:spacing w:val="-2"/>
        </w:rPr>
        <w:t>.</w:t>
      </w:r>
    </w:p>
    <w:p w14:paraId="451129DD" w14:textId="5208158E" w:rsidR="00483A41" w:rsidRPr="00D27B58" w:rsidRDefault="00483A41" w:rsidP="005B5065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51655DA" w14:textId="77777777" w:rsidR="00C62756" w:rsidRPr="00896436" w:rsidRDefault="00C62756" w:rsidP="00896436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9778B19" w14:textId="6B84DD4A" w:rsidR="001B5650" w:rsidRPr="00E9692E" w:rsidRDefault="000C6854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9692E">
        <w:rPr>
          <w:rFonts w:ascii="Arial" w:hAnsi="Arial" w:cs="Arial"/>
        </w:rPr>
        <w:t>Which of the followi</w:t>
      </w:r>
      <w:r w:rsidR="00E9692E" w:rsidRPr="00E9692E">
        <w:rPr>
          <w:rFonts w:ascii="Arial" w:hAnsi="Arial" w:cs="Arial"/>
        </w:rPr>
        <w:t>ng is an example of natural passive immunity?</w:t>
      </w:r>
    </w:p>
    <w:p w14:paraId="20CDD131" w14:textId="77777777" w:rsidR="000C6854" w:rsidRPr="00E9692E" w:rsidRDefault="000C6854" w:rsidP="005B5065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EF4C6A1" w14:textId="4A88DA40" w:rsidR="000C6854" w:rsidRPr="00E9692E" w:rsidRDefault="00E9692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vaccinations</w:t>
      </w:r>
    </w:p>
    <w:p w14:paraId="0A58F3F6" w14:textId="7F29AA21" w:rsidR="000C6854" w:rsidRPr="00E9692E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E9692E">
        <w:rPr>
          <w:rFonts w:ascii="Arial" w:hAnsi="Arial" w:cs="Arial"/>
          <w:spacing w:val="-2"/>
        </w:rPr>
        <w:t>ecoming infected with the disease</w:t>
      </w:r>
    </w:p>
    <w:p w14:paraId="4589ECB5" w14:textId="7C70AEDE" w:rsidR="000C6854" w:rsidRPr="00E9692E" w:rsidRDefault="00D25FE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antibodies</w:t>
      </w:r>
      <w:r w:rsidR="00E9692E">
        <w:rPr>
          <w:rFonts w:ascii="Arial" w:hAnsi="Arial" w:cs="Arial"/>
          <w:spacing w:val="-2"/>
        </w:rPr>
        <w:t xml:space="preserve"> passed through breast milk</w:t>
      </w:r>
    </w:p>
    <w:p w14:paraId="3EAAEA28" w14:textId="09F176A9" w:rsidR="00794948" w:rsidRPr="00E9692E" w:rsidRDefault="009D2894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E9692E">
        <w:rPr>
          <w:rFonts w:ascii="Arial" w:hAnsi="Arial" w:cs="Arial"/>
          <w:spacing w:val="-2"/>
        </w:rPr>
        <w:t>eing injected with antibodies</w:t>
      </w:r>
    </w:p>
    <w:p w14:paraId="3FF4A3D6" w14:textId="1CCA5F15" w:rsidR="00A14009" w:rsidRPr="00D27B58" w:rsidRDefault="00A1400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1AAE6E3D" w14:textId="77777777" w:rsidR="00A14009" w:rsidRPr="00D27B58" w:rsidRDefault="00A14009" w:rsidP="00A14009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965F077" w14:textId="0F61D630" w:rsidR="00327B39" w:rsidRPr="001F0034" w:rsidRDefault="00C35DE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 xml:space="preserve">The </w:t>
      </w:r>
      <w:r w:rsidR="005F4A13">
        <w:rPr>
          <w:rFonts w:ascii="Arial" w:hAnsi="Arial" w:cs="Arial"/>
          <w:spacing w:val="-2"/>
        </w:rPr>
        <w:t>olfactory</w:t>
      </w:r>
      <w:r w:rsidR="001F0034">
        <w:rPr>
          <w:rFonts w:ascii="Arial" w:hAnsi="Arial" w:cs="Arial"/>
          <w:spacing w:val="-2"/>
        </w:rPr>
        <w:t xml:space="preserve"> </w:t>
      </w:r>
      <w:r w:rsidRPr="001F0034">
        <w:rPr>
          <w:rFonts w:ascii="Arial" w:hAnsi="Arial" w:cs="Arial"/>
          <w:spacing w:val="-2"/>
        </w:rPr>
        <w:t xml:space="preserve">cells in the </w:t>
      </w:r>
      <w:r w:rsidR="001F0034">
        <w:rPr>
          <w:rFonts w:ascii="Arial" w:hAnsi="Arial" w:cs="Arial"/>
          <w:spacing w:val="-2"/>
        </w:rPr>
        <w:t>nasal cavities that detect smells would be an example of</w:t>
      </w:r>
    </w:p>
    <w:p w14:paraId="3B4B6339" w14:textId="77777777" w:rsidR="00327B39" w:rsidRPr="001F0034" w:rsidRDefault="00327B39" w:rsidP="00327B3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5EA2538" w14:textId="1458A950" w:rsidR="00A14009" w:rsidRPr="001F0034" w:rsidRDefault="00327B3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thermoreceptors.</w:t>
      </w:r>
    </w:p>
    <w:p w14:paraId="1EE69ED3" w14:textId="77777777" w:rsidR="009A5EAE" w:rsidRPr="001F0034" w:rsidRDefault="009A5EA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mechanoreceptors.</w:t>
      </w:r>
    </w:p>
    <w:p w14:paraId="291FBBB8" w14:textId="4EBAAB07" w:rsidR="00327B39" w:rsidRPr="001F0034" w:rsidRDefault="00327B3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chemoreceptors.</w:t>
      </w:r>
    </w:p>
    <w:p w14:paraId="0CCC0EBA" w14:textId="77B877FF" w:rsidR="00327B39" w:rsidRPr="001F0034" w:rsidRDefault="00327B3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F0034">
        <w:rPr>
          <w:rFonts w:ascii="Arial" w:hAnsi="Arial" w:cs="Arial"/>
          <w:spacing w:val="-2"/>
        </w:rPr>
        <w:t>pain receptors.</w:t>
      </w:r>
    </w:p>
    <w:p w14:paraId="0660891C" w14:textId="631D959B" w:rsidR="00327B39" w:rsidRDefault="00327B39" w:rsidP="007624D3">
      <w:pPr>
        <w:suppressAutoHyphens/>
        <w:spacing w:after="0"/>
        <w:ind w:left="1080"/>
        <w:rPr>
          <w:rFonts w:ascii="Arial" w:hAnsi="Arial" w:cs="Arial"/>
          <w:spacing w:val="-2"/>
          <w:highlight w:val="yellow"/>
        </w:rPr>
      </w:pPr>
    </w:p>
    <w:p w14:paraId="010152AC" w14:textId="77777777" w:rsidR="007624D3" w:rsidRPr="007624D3" w:rsidRDefault="007624D3" w:rsidP="007624D3">
      <w:pPr>
        <w:suppressAutoHyphens/>
        <w:spacing w:after="0"/>
        <w:ind w:left="1080"/>
        <w:rPr>
          <w:rFonts w:ascii="Arial" w:hAnsi="Arial" w:cs="Arial"/>
          <w:spacing w:val="-2"/>
          <w:highlight w:val="yellow"/>
        </w:rPr>
      </w:pPr>
    </w:p>
    <w:p w14:paraId="4C1FFBF2" w14:textId="77777777" w:rsidR="00BB48CE" w:rsidRPr="005E45C2" w:rsidRDefault="00BB48CE" w:rsidP="00BB48CE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The ascending tracts contained in the white matter of the spinal cord </w:t>
      </w:r>
      <w:r w:rsidRPr="005E45C2">
        <w:rPr>
          <w:rFonts w:ascii="Arial" w:hAnsi="Arial" w:cs="Arial"/>
          <w:spacing w:val="-2"/>
        </w:rPr>
        <w:t xml:space="preserve"> </w:t>
      </w:r>
    </w:p>
    <w:p w14:paraId="0211432B" w14:textId="77777777" w:rsidR="00BB48CE" w:rsidRPr="005E45C2" w:rsidRDefault="00BB48CE" w:rsidP="00BB48C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B4A6A56" w14:textId="77777777" w:rsidR="00BB48CE" w:rsidRPr="00BB48CE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BB48CE">
        <w:rPr>
          <w:rFonts w:ascii="Arial" w:hAnsi="Arial" w:cs="Arial"/>
          <w:spacing w:val="-2"/>
        </w:rPr>
        <w:t xml:space="preserve">carry sensory information to the brain. </w:t>
      </w:r>
    </w:p>
    <w:p w14:paraId="20DE5B69" w14:textId="77777777" w:rsidR="00BB48CE" w:rsidRPr="005E45C2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conduct nerve impulses down the spinal cord to lower motor neurons</w:t>
      </w:r>
      <w:r w:rsidRPr="005E45C2">
        <w:rPr>
          <w:rFonts w:ascii="Arial" w:hAnsi="Arial" w:cs="Arial"/>
          <w:spacing w:val="-2"/>
        </w:rPr>
        <w:t>.</w:t>
      </w:r>
    </w:p>
    <w:p w14:paraId="0D65806C" w14:textId="77777777" w:rsidR="00BB48CE" w:rsidRPr="007139B7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contain motor axons to carry nerve impulses away from the peripheral nervous system</w:t>
      </w:r>
      <w:r w:rsidRPr="005E45C2">
        <w:rPr>
          <w:rFonts w:ascii="Arial" w:hAnsi="Arial" w:cs="Arial"/>
          <w:spacing w:val="-2"/>
        </w:rPr>
        <w:t>.</w:t>
      </w:r>
    </w:p>
    <w:p w14:paraId="09FC6855" w14:textId="77777777" w:rsidR="00BB48CE" w:rsidRPr="005E45C2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carry sensory information away from the brain</w:t>
      </w:r>
      <w:r w:rsidRPr="005E45C2">
        <w:rPr>
          <w:rFonts w:ascii="Arial" w:hAnsi="Arial" w:cs="Arial"/>
          <w:spacing w:val="-2"/>
        </w:rPr>
        <w:t>.</w:t>
      </w:r>
    </w:p>
    <w:p w14:paraId="333B4817" w14:textId="77777777" w:rsidR="00BB48CE" w:rsidRPr="00D27B58" w:rsidRDefault="00BB48CE" w:rsidP="00BB48CE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4497193" w14:textId="77777777" w:rsidR="00BB48CE" w:rsidRPr="00D27B58" w:rsidRDefault="00BB48CE" w:rsidP="00BB48CE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096D85E" w14:textId="6A669332" w:rsidR="00BB48CE" w:rsidRPr="006D0FF8" w:rsidRDefault="00BB48CE" w:rsidP="00BB48CE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3" w:name="_Hlk529715135"/>
      <w:r w:rsidRPr="006D0FF8">
        <w:rPr>
          <w:rFonts w:ascii="Arial" w:hAnsi="Arial" w:cs="Arial"/>
          <w:spacing w:val="-2"/>
        </w:rPr>
        <w:t xml:space="preserve">Which </w:t>
      </w:r>
      <w:r w:rsidR="004269A9">
        <w:rPr>
          <w:rFonts w:ascii="Arial" w:hAnsi="Arial" w:cs="Arial"/>
          <w:spacing w:val="-2"/>
        </w:rPr>
        <w:t>of the following structures are</w:t>
      </w:r>
      <w:r w:rsidRPr="006D0FF8">
        <w:rPr>
          <w:rFonts w:ascii="Arial" w:hAnsi="Arial" w:cs="Arial"/>
          <w:spacing w:val="-2"/>
        </w:rPr>
        <w:t xml:space="preserve"> found in the </w:t>
      </w:r>
      <w:r w:rsidRPr="009D2894">
        <w:rPr>
          <w:rFonts w:ascii="Arial" w:hAnsi="Arial" w:cs="Arial"/>
          <w:i/>
          <w:spacing w:val="-2"/>
        </w:rPr>
        <w:t>Homo sapiens</w:t>
      </w:r>
      <w:r w:rsidRPr="006D0FF8">
        <w:rPr>
          <w:rFonts w:ascii="Arial" w:hAnsi="Arial" w:cs="Arial"/>
          <w:spacing w:val="-2"/>
        </w:rPr>
        <w:t xml:space="preserve"> knee to support bipedalism</w:t>
      </w:r>
      <w:r>
        <w:rPr>
          <w:rFonts w:ascii="Arial" w:hAnsi="Arial" w:cs="Arial"/>
          <w:spacing w:val="-2"/>
        </w:rPr>
        <w:t>?</w:t>
      </w:r>
    </w:p>
    <w:p w14:paraId="05F737F6" w14:textId="77777777" w:rsidR="00BB48CE" w:rsidRPr="006D0FF8" w:rsidRDefault="00BB48CE" w:rsidP="00BB48C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782A997A" w14:textId="77777777" w:rsidR="00BB48CE" w:rsidRPr="00BB48CE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BB48CE">
        <w:rPr>
          <w:rFonts w:ascii="Arial" w:hAnsi="Arial" w:cs="Arial"/>
          <w:spacing w:val="-2"/>
        </w:rPr>
        <w:t>the carrying angle</w:t>
      </w:r>
    </w:p>
    <w:p w14:paraId="154ED79B" w14:textId="77777777" w:rsidR="00BB48CE" w:rsidRPr="006D0FF8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m</w:t>
      </w:r>
      <w:r w:rsidRPr="006D0FF8">
        <w:rPr>
          <w:rFonts w:ascii="Arial" w:hAnsi="Arial" w:cs="Arial"/>
          <w:spacing w:val="-2"/>
        </w:rPr>
        <w:t>eniscus</w:t>
      </w:r>
    </w:p>
    <w:p w14:paraId="0CB21992" w14:textId="77777777" w:rsidR="00BB48CE" w:rsidRPr="006D0FF8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Pr="006D0FF8">
        <w:rPr>
          <w:rFonts w:ascii="Arial" w:hAnsi="Arial" w:cs="Arial"/>
          <w:spacing w:val="-2"/>
        </w:rPr>
        <w:t>he bursae</w:t>
      </w:r>
    </w:p>
    <w:p w14:paraId="278BBBB9" w14:textId="77777777" w:rsidR="00BB48CE" w:rsidRPr="006D0FF8" w:rsidRDefault="00BB48CE" w:rsidP="00BB48CE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Pr="006D0FF8">
        <w:rPr>
          <w:rFonts w:ascii="Arial" w:hAnsi="Arial" w:cs="Arial"/>
          <w:spacing w:val="-2"/>
        </w:rPr>
        <w:t>road epiphysis</w:t>
      </w:r>
    </w:p>
    <w:bookmarkEnd w:id="3"/>
    <w:p w14:paraId="7E922158" w14:textId="6C61EC21" w:rsidR="004108DC" w:rsidRPr="00D27B58" w:rsidRDefault="004108DC" w:rsidP="004108D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3ACB1CB" w14:textId="77777777" w:rsidR="004108DC" w:rsidRPr="00D27B58" w:rsidRDefault="004108DC" w:rsidP="004108D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88BC2F3" w14:textId="125D68F0" w:rsidR="004D729D" w:rsidRPr="00A2109F" w:rsidRDefault="00B005F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Treatment for </w:t>
      </w:r>
      <w:r w:rsidR="00C60FB6">
        <w:rPr>
          <w:rFonts w:ascii="Arial" w:hAnsi="Arial" w:cs="Arial"/>
          <w:spacing w:val="-2"/>
        </w:rPr>
        <w:t>d</w:t>
      </w:r>
      <w:r>
        <w:rPr>
          <w:rFonts w:ascii="Arial" w:hAnsi="Arial" w:cs="Arial"/>
          <w:spacing w:val="-2"/>
        </w:rPr>
        <w:t xml:space="preserve">iabetes </w:t>
      </w:r>
      <w:r w:rsidR="00C60FB6">
        <w:rPr>
          <w:rFonts w:ascii="Arial" w:hAnsi="Arial" w:cs="Arial"/>
          <w:spacing w:val="-2"/>
        </w:rPr>
        <w:t>m</w:t>
      </w:r>
      <w:r w:rsidR="00A2109F">
        <w:rPr>
          <w:rFonts w:ascii="Arial" w:hAnsi="Arial" w:cs="Arial"/>
          <w:spacing w:val="-2"/>
        </w:rPr>
        <w:t>ellitus using gene therapy could include</w:t>
      </w:r>
    </w:p>
    <w:p w14:paraId="4C154039" w14:textId="77777777" w:rsidR="0009142D" w:rsidRPr="00A2109F" w:rsidRDefault="0009142D" w:rsidP="0009142D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C5441A0" w14:textId="46A2875E" w:rsidR="0009142D" w:rsidRPr="00A2109F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i</w:t>
      </w:r>
      <w:r w:rsidR="00A2109F">
        <w:rPr>
          <w:rFonts w:ascii="Arial" w:hAnsi="Arial" w:cs="Arial"/>
          <w:spacing w:val="-2"/>
        </w:rPr>
        <w:t>njecting stem cells into the pancreas of the diabetes patient.</w:t>
      </w:r>
    </w:p>
    <w:p w14:paraId="5CFAF26B" w14:textId="54AD9A12" w:rsidR="0009142D" w:rsidRPr="00A2109F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i</w:t>
      </w:r>
      <w:r w:rsidR="00A2109F">
        <w:rPr>
          <w:rFonts w:ascii="Arial" w:hAnsi="Arial" w:cs="Arial"/>
          <w:spacing w:val="-2"/>
        </w:rPr>
        <w:t xml:space="preserve">nfecting the </w:t>
      </w:r>
      <w:r w:rsidR="00C60FB6">
        <w:rPr>
          <w:rFonts w:ascii="Arial" w:hAnsi="Arial" w:cs="Arial"/>
          <w:spacing w:val="-2"/>
        </w:rPr>
        <w:t>patient’s</w:t>
      </w:r>
      <w:r w:rsidR="00A2109F">
        <w:rPr>
          <w:rFonts w:ascii="Arial" w:hAnsi="Arial" w:cs="Arial"/>
          <w:spacing w:val="-2"/>
        </w:rPr>
        <w:t xml:space="preserve"> pancreatic cells with modified viral cells containing the insulin producing gene.</w:t>
      </w:r>
    </w:p>
    <w:p w14:paraId="0B571DD7" w14:textId="4C359926" w:rsidR="0009142D" w:rsidRPr="00A2109F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f</w:t>
      </w:r>
      <w:r w:rsidR="005F4A13">
        <w:rPr>
          <w:rFonts w:ascii="Arial" w:hAnsi="Arial" w:cs="Arial"/>
          <w:spacing w:val="-2"/>
        </w:rPr>
        <w:t>itting the patient with an insulin pump</w:t>
      </w:r>
      <w:r w:rsidR="00A2109F">
        <w:rPr>
          <w:rFonts w:ascii="Arial" w:hAnsi="Arial" w:cs="Arial"/>
          <w:spacing w:val="-2"/>
        </w:rPr>
        <w:t>.</w:t>
      </w:r>
    </w:p>
    <w:p w14:paraId="3560AE52" w14:textId="13C4CE2B" w:rsidR="0009142D" w:rsidRPr="00A2109F" w:rsidRDefault="001402A2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A2109F">
        <w:rPr>
          <w:rFonts w:ascii="Arial" w:hAnsi="Arial" w:cs="Arial"/>
          <w:spacing w:val="-2"/>
        </w:rPr>
        <w:t>ransferring healthy pancreatic tissue from a donor into a patient suffering from diabetes mellitus.</w:t>
      </w:r>
    </w:p>
    <w:p w14:paraId="7EEDB611" w14:textId="27FB1D16" w:rsidR="0009142D" w:rsidRPr="00D27B58" w:rsidRDefault="0009142D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67979847" w14:textId="6DF4A15E" w:rsidR="0009142D" w:rsidRDefault="0009142D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CDF8530" w14:textId="06056DF7" w:rsidR="00896436" w:rsidRDefault="00896436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95842F2" w14:textId="6A0D09D0" w:rsidR="00896436" w:rsidRDefault="00896436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13E70D8" w14:textId="237BC0BF" w:rsidR="00896436" w:rsidRDefault="00896436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D9E34A7" w14:textId="1956DFA2" w:rsidR="00896436" w:rsidRDefault="00896436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4CE1215" w14:textId="77777777" w:rsidR="00896436" w:rsidRPr="00D27B58" w:rsidRDefault="00896436" w:rsidP="0009142D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6B65F89" w14:textId="170BC363" w:rsidR="0009142D" w:rsidRPr="00896436" w:rsidRDefault="007141A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>A Human Biology student was doing an exp</w:t>
      </w:r>
      <w:r w:rsidR="00B830E3">
        <w:rPr>
          <w:rFonts w:ascii="Arial" w:hAnsi="Arial" w:cs="Arial"/>
          <w:spacing w:val="-2"/>
        </w:rPr>
        <w:t>eriment to measure the impact</w:t>
      </w:r>
      <w:r>
        <w:rPr>
          <w:rFonts w:ascii="Arial" w:hAnsi="Arial" w:cs="Arial"/>
          <w:spacing w:val="-2"/>
        </w:rPr>
        <w:t xml:space="preserve"> exercise has on heart rate. </w:t>
      </w:r>
      <w:r w:rsidR="00B830E3">
        <w:rPr>
          <w:rFonts w:ascii="Arial" w:hAnsi="Arial" w:cs="Arial"/>
          <w:spacing w:val="-2"/>
        </w:rPr>
        <w:t xml:space="preserve">Her hypothesis was that ‘Exercise causes an increase in heart rate”. </w:t>
      </w:r>
      <w:r>
        <w:rPr>
          <w:rFonts w:ascii="Arial" w:hAnsi="Arial" w:cs="Arial"/>
          <w:spacing w:val="-2"/>
        </w:rPr>
        <w:t>After pretesting, the student changed her method from measuring heart rate using two fingers on the radial artery, to wearing a heart rate monitor.</w:t>
      </w:r>
      <w:r w:rsidR="00B830E3">
        <w:rPr>
          <w:rFonts w:ascii="Arial" w:hAnsi="Arial" w:cs="Arial"/>
          <w:spacing w:val="-2"/>
        </w:rPr>
        <w:t xml:space="preserve"> This change was made so that her measurement method </w:t>
      </w:r>
      <w:r w:rsidR="00C60FB6">
        <w:rPr>
          <w:rFonts w:ascii="Arial" w:hAnsi="Arial" w:cs="Arial"/>
          <w:spacing w:val="-2"/>
        </w:rPr>
        <w:t xml:space="preserve">better </w:t>
      </w:r>
      <w:r w:rsidR="00B830E3">
        <w:rPr>
          <w:rFonts w:ascii="Arial" w:hAnsi="Arial" w:cs="Arial"/>
          <w:spacing w:val="-2"/>
        </w:rPr>
        <w:t>matched her hypothesis.</w:t>
      </w:r>
      <w:r>
        <w:rPr>
          <w:rFonts w:ascii="Arial" w:hAnsi="Arial" w:cs="Arial"/>
          <w:spacing w:val="-2"/>
        </w:rPr>
        <w:t xml:space="preserve"> This change was made to improve</w:t>
      </w:r>
    </w:p>
    <w:p w14:paraId="75B11E23" w14:textId="77777777" w:rsidR="00EE6EEF" w:rsidRPr="00896436" w:rsidRDefault="00EE6EEF" w:rsidP="00EE6EEF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FB5FD12" w14:textId="22BA7029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r</w:t>
      </w:r>
      <w:r w:rsidR="00EE6EEF" w:rsidRPr="00896436">
        <w:rPr>
          <w:rFonts w:ascii="Arial" w:hAnsi="Arial" w:cs="Arial"/>
          <w:spacing w:val="-2"/>
        </w:rPr>
        <w:t>eliability.</w:t>
      </w:r>
    </w:p>
    <w:p w14:paraId="51B192E8" w14:textId="3B11BCC3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</w:t>
      </w:r>
      <w:r w:rsidR="00EE6EEF" w:rsidRPr="00896436">
        <w:rPr>
          <w:rFonts w:ascii="Arial" w:hAnsi="Arial" w:cs="Arial"/>
          <w:spacing w:val="-2"/>
        </w:rPr>
        <w:t>alidity.</w:t>
      </w:r>
    </w:p>
    <w:p w14:paraId="59B420E1" w14:textId="7CF801F2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896436">
        <w:rPr>
          <w:rFonts w:ascii="Arial" w:hAnsi="Arial" w:cs="Arial"/>
          <w:spacing w:val="-2"/>
        </w:rPr>
        <w:t>ccuracy</w:t>
      </w:r>
      <w:r w:rsidR="00EE6EEF" w:rsidRPr="00896436">
        <w:rPr>
          <w:rFonts w:ascii="Arial" w:hAnsi="Arial" w:cs="Arial"/>
          <w:spacing w:val="-2"/>
        </w:rPr>
        <w:t>.</w:t>
      </w:r>
    </w:p>
    <w:p w14:paraId="0C46C9EA" w14:textId="3FBECD84" w:rsidR="00EE6EEF" w:rsidRPr="00896436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EE6EEF" w:rsidRPr="00896436">
        <w:rPr>
          <w:rFonts w:ascii="Arial" w:hAnsi="Arial" w:cs="Arial"/>
          <w:spacing w:val="-2"/>
        </w:rPr>
        <w:t>ontrollability.</w:t>
      </w:r>
    </w:p>
    <w:p w14:paraId="64F03250" w14:textId="2ACD5186" w:rsidR="00EE6EEF" w:rsidRDefault="00EE6EEF" w:rsidP="00EE6EE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1BD4EA2" w14:textId="77777777" w:rsidR="007624D3" w:rsidRPr="00D27B58" w:rsidRDefault="007624D3" w:rsidP="00EE6EE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24087D2" w14:textId="087A4EE9" w:rsidR="00EE6EEF" w:rsidRPr="00C708DE" w:rsidRDefault="007D4A3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4" w:name="_Hlk529706079"/>
      <w:r w:rsidRPr="00C708DE">
        <w:rPr>
          <w:rFonts w:ascii="Arial" w:hAnsi="Arial" w:cs="Arial"/>
          <w:spacing w:val="-2"/>
        </w:rPr>
        <w:t xml:space="preserve">The part of the brain responsible for </w:t>
      </w:r>
      <w:r w:rsidR="00C708DE" w:rsidRPr="00C708DE">
        <w:rPr>
          <w:rFonts w:ascii="Arial" w:hAnsi="Arial" w:cs="Arial"/>
          <w:spacing w:val="-2"/>
        </w:rPr>
        <w:t>the autonomic regulation of bod</w:t>
      </w:r>
      <w:r w:rsidR="001402A2">
        <w:rPr>
          <w:rFonts w:ascii="Arial" w:hAnsi="Arial" w:cs="Arial"/>
          <w:spacing w:val="-2"/>
        </w:rPr>
        <w:t>y temperature and osmotic pressure</w:t>
      </w:r>
      <w:r w:rsidR="00B005F2">
        <w:rPr>
          <w:rFonts w:ascii="Arial" w:hAnsi="Arial" w:cs="Arial"/>
          <w:spacing w:val="-2"/>
        </w:rPr>
        <w:t xml:space="preserve"> is the</w:t>
      </w:r>
    </w:p>
    <w:p w14:paraId="783C5025" w14:textId="77777777" w:rsidR="00B21FE5" w:rsidRPr="00C708DE" w:rsidRDefault="00B21FE5" w:rsidP="00B21FE5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4781C41" w14:textId="5762B955" w:rsidR="00B21FE5" w:rsidRPr="00C708DE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m</w:t>
      </w:r>
      <w:r w:rsidR="00C708DE" w:rsidRPr="00C708DE">
        <w:rPr>
          <w:rFonts w:ascii="Arial" w:hAnsi="Arial" w:cs="Arial"/>
          <w:spacing w:val="-2"/>
        </w:rPr>
        <w:t xml:space="preserve">edulla </w:t>
      </w:r>
      <w:r>
        <w:rPr>
          <w:rFonts w:ascii="Arial" w:hAnsi="Arial" w:cs="Arial"/>
          <w:spacing w:val="-2"/>
        </w:rPr>
        <w:t>o</w:t>
      </w:r>
      <w:r w:rsidR="00C708DE" w:rsidRPr="00C708DE">
        <w:rPr>
          <w:rFonts w:ascii="Arial" w:hAnsi="Arial" w:cs="Arial"/>
          <w:spacing w:val="-2"/>
        </w:rPr>
        <w:t>blongata</w:t>
      </w:r>
      <w:r w:rsidR="00B005F2">
        <w:rPr>
          <w:rFonts w:ascii="Arial" w:hAnsi="Arial" w:cs="Arial"/>
          <w:spacing w:val="-2"/>
        </w:rPr>
        <w:t>.</w:t>
      </w:r>
    </w:p>
    <w:p w14:paraId="09109C71" w14:textId="01BF97E4" w:rsidR="00B21FE5" w:rsidRPr="00C708DE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C708DE" w:rsidRPr="00C708DE">
        <w:rPr>
          <w:rFonts w:ascii="Arial" w:hAnsi="Arial" w:cs="Arial"/>
          <w:spacing w:val="-2"/>
        </w:rPr>
        <w:t>ypothalamus</w:t>
      </w:r>
      <w:r w:rsidR="00B005F2">
        <w:rPr>
          <w:rFonts w:ascii="Arial" w:hAnsi="Arial" w:cs="Arial"/>
          <w:spacing w:val="-2"/>
        </w:rPr>
        <w:t>.</w:t>
      </w:r>
    </w:p>
    <w:p w14:paraId="259195EB" w14:textId="6BB0CEDC" w:rsidR="00B21FE5" w:rsidRPr="00C708DE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C708DE" w:rsidRPr="00C708DE">
        <w:rPr>
          <w:rFonts w:ascii="Arial" w:hAnsi="Arial" w:cs="Arial"/>
          <w:spacing w:val="-2"/>
        </w:rPr>
        <w:t>erebrum</w:t>
      </w:r>
      <w:r w:rsidR="00B005F2">
        <w:rPr>
          <w:rFonts w:ascii="Arial" w:hAnsi="Arial" w:cs="Arial"/>
          <w:spacing w:val="-2"/>
        </w:rPr>
        <w:t>.</w:t>
      </w:r>
    </w:p>
    <w:p w14:paraId="4E92A662" w14:textId="1473FF46" w:rsidR="004C5A09" w:rsidRPr="00A909C8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C708DE" w:rsidRPr="00C708DE">
        <w:rPr>
          <w:rFonts w:ascii="Arial" w:hAnsi="Arial" w:cs="Arial"/>
          <w:spacing w:val="-2"/>
        </w:rPr>
        <w:t>erebellum</w:t>
      </w:r>
      <w:r w:rsidR="00B005F2">
        <w:rPr>
          <w:rFonts w:ascii="Arial" w:hAnsi="Arial" w:cs="Arial"/>
          <w:spacing w:val="-2"/>
        </w:rPr>
        <w:t>.</w:t>
      </w:r>
      <w:r w:rsidR="00C708DE" w:rsidRPr="00C708DE">
        <w:rPr>
          <w:rFonts w:ascii="Arial" w:hAnsi="Arial" w:cs="Arial"/>
          <w:spacing w:val="-2"/>
        </w:rPr>
        <w:t xml:space="preserve"> </w:t>
      </w:r>
      <w:bookmarkEnd w:id="4"/>
    </w:p>
    <w:p w14:paraId="14A75A1D" w14:textId="767E70BB" w:rsidR="00B21FE5" w:rsidRDefault="00B21FE5" w:rsidP="00B21FE5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6BB7B040" w14:textId="77777777" w:rsidR="007624D3" w:rsidRPr="00D27B58" w:rsidRDefault="007624D3" w:rsidP="00B21FE5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245F1EB8" w14:textId="687796E2" w:rsidR="00B21FE5" w:rsidRPr="00A909C8" w:rsidRDefault="00A909C8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of the following shows </w:t>
      </w:r>
      <w:r w:rsidRPr="00BE57F7">
        <w:rPr>
          <w:rFonts w:ascii="Arial" w:hAnsi="Arial" w:cs="Arial"/>
          <w:b/>
          <w:bCs/>
          <w:spacing w:val="-2"/>
        </w:rPr>
        <w:t xml:space="preserve">correct </w:t>
      </w:r>
      <w:r>
        <w:rPr>
          <w:rFonts w:ascii="Arial" w:hAnsi="Arial" w:cs="Arial"/>
          <w:spacing w:val="-2"/>
        </w:rPr>
        <w:t>pairing</w:t>
      </w:r>
      <w:r w:rsidR="00E01851">
        <w:rPr>
          <w:rFonts w:ascii="Arial" w:hAnsi="Arial" w:cs="Arial"/>
          <w:spacing w:val="-2"/>
        </w:rPr>
        <w:t>s</w:t>
      </w:r>
      <w:r>
        <w:rPr>
          <w:rFonts w:ascii="Arial" w:hAnsi="Arial" w:cs="Arial"/>
          <w:spacing w:val="-2"/>
        </w:rPr>
        <w:t xml:space="preserve"> of endocrine organ and </w:t>
      </w:r>
      <w:r w:rsidR="00C60FB6">
        <w:rPr>
          <w:rFonts w:ascii="Arial" w:hAnsi="Arial" w:cs="Arial"/>
          <w:spacing w:val="-2"/>
        </w:rPr>
        <w:t xml:space="preserve">the </w:t>
      </w:r>
      <w:r>
        <w:rPr>
          <w:rFonts w:ascii="Arial" w:hAnsi="Arial" w:cs="Arial"/>
          <w:spacing w:val="-2"/>
        </w:rPr>
        <w:t>hormone</w:t>
      </w:r>
      <w:r w:rsidR="00C60FB6">
        <w:rPr>
          <w:rFonts w:ascii="Arial" w:hAnsi="Arial" w:cs="Arial"/>
          <w:spacing w:val="-2"/>
        </w:rPr>
        <w:t xml:space="preserve"> it</w:t>
      </w:r>
      <w:r>
        <w:rPr>
          <w:rFonts w:ascii="Arial" w:hAnsi="Arial" w:cs="Arial"/>
          <w:spacing w:val="-2"/>
        </w:rPr>
        <w:t xml:space="preserve"> produce</w:t>
      </w:r>
      <w:r w:rsidR="00C60FB6">
        <w:rPr>
          <w:rFonts w:ascii="Arial" w:hAnsi="Arial" w:cs="Arial"/>
          <w:spacing w:val="-2"/>
        </w:rPr>
        <w:t>s</w:t>
      </w:r>
      <w:r>
        <w:rPr>
          <w:rFonts w:ascii="Arial" w:hAnsi="Arial" w:cs="Arial"/>
          <w:spacing w:val="-2"/>
        </w:rPr>
        <w:t>?</w:t>
      </w:r>
    </w:p>
    <w:p w14:paraId="22879D0E" w14:textId="77777777" w:rsidR="004C5A09" w:rsidRPr="00A909C8" w:rsidRDefault="004C5A09" w:rsidP="004C5A0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46EC2DE" w14:textId="50F276B1" w:rsidR="004C5A09" w:rsidRPr="00A909C8" w:rsidRDefault="004C5A0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5" w:name="_Hlk15203906"/>
      <w:r w:rsidRPr="00A909C8">
        <w:rPr>
          <w:rFonts w:ascii="Arial" w:hAnsi="Arial" w:cs="Arial"/>
          <w:spacing w:val="-2"/>
        </w:rPr>
        <w:t>pineal gland</w:t>
      </w:r>
      <w:r w:rsidR="00444ABF">
        <w:rPr>
          <w:rFonts w:ascii="Arial" w:hAnsi="Arial" w:cs="Arial"/>
          <w:spacing w:val="-2"/>
        </w:rPr>
        <w:t>, melatonin; anterior pituitary gland, growth hormone; adrenal cortex, adrenaline</w:t>
      </w:r>
    </w:p>
    <w:p w14:paraId="1552AC69" w14:textId="2B0AEAC2" w:rsidR="004C5A09" w:rsidRDefault="00444ABF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posterior pituitary gland, oxytocin; </w:t>
      </w:r>
      <w:r w:rsidR="004C5A09" w:rsidRPr="00A909C8">
        <w:rPr>
          <w:rFonts w:ascii="Arial" w:hAnsi="Arial" w:cs="Arial"/>
          <w:spacing w:val="-2"/>
        </w:rPr>
        <w:t>anterior pituitary</w:t>
      </w:r>
      <w:r>
        <w:rPr>
          <w:rFonts w:ascii="Arial" w:hAnsi="Arial" w:cs="Arial"/>
          <w:spacing w:val="-2"/>
        </w:rPr>
        <w:t xml:space="preserve"> gland, prolactin; ovaries, follicle stimulating hormone</w:t>
      </w:r>
    </w:p>
    <w:p w14:paraId="40523C92" w14:textId="17E182B9" w:rsidR="00444ABF" w:rsidRPr="00A909C8" w:rsidRDefault="00736399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ovaries</w:t>
      </w:r>
      <w:r w:rsidR="00444ABF">
        <w:rPr>
          <w:rFonts w:ascii="Arial" w:hAnsi="Arial" w:cs="Arial"/>
          <w:spacing w:val="-2"/>
        </w:rPr>
        <w:t xml:space="preserve">, </w:t>
      </w:r>
      <w:r>
        <w:rPr>
          <w:rFonts w:ascii="Arial" w:hAnsi="Arial" w:cs="Arial"/>
          <w:spacing w:val="-2"/>
        </w:rPr>
        <w:t>oestrogen</w:t>
      </w:r>
      <w:r w:rsidR="00444ABF">
        <w:rPr>
          <w:rFonts w:ascii="Arial" w:hAnsi="Arial" w:cs="Arial"/>
          <w:spacing w:val="-2"/>
        </w:rPr>
        <w:t xml:space="preserve">; thymus, </w:t>
      </w:r>
      <w:proofErr w:type="spellStart"/>
      <w:r w:rsidR="00444ABF">
        <w:rPr>
          <w:rFonts w:ascii="Arial" w:hAnsi="Arial" w:cs="Arial"/>
          <w:spacing w:val="-2"/>
        </w:rPr>
        <w:t>thymosins</w:t>
      </w:r>
      <w:proofErr w:type="spellEnd"/>
      <w:r w:rsidR="00444ABF">
        <w:rPr>
          <w:rFonts w:ascii="Arial" w:hAnsi="Arial" w:cs="Arial"/>
          <w:spacing w:val="-2"/>
        </w:rPr>
        <w:t xml:space="preserve">; </w:t>
      </w:r>
      <w:r w:rsidR="00E0205A">
        <w:rPr>
          <w:rFonts w:ascii="Arial" w:hAnsi="Arial" w:cs="Arial"/>
          <w:spacing w:val="-2"/>
        </w:rPr>
        <w:t>adrenal cortex</w:t>
      </w:r>
      <w:r w:rsidR="00444ABF">
        <w:rPr>
          <w:rFonts w:ascii="Arial" w:hAnsi="Arial" w:cs="Arial"/>
          <w:spacing w:val="-2"/>
        </w:rPr>
        <w:t xml:space="preserve">, </w:t>
      </w:r>
      <w:r w:rsidR="00E0205A">
        <w:rPr>
          <w:rFonts w:ascii="Arial" w:hAnsi="Arial" w:cs="Arial"/>
          <w:spacing w:val="-2"/>
        </w:rPr>
        <w:t>noradrenaline</w:t>
      </w:r>
    </w:p>
    <w:p w14:paraId="77D439D0" w14:textId="4160C029" w:rsidR="004C5A09" w:rsidRPr="00A909C8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444ABF">
        <w:rPr>
          <w:rFonts w:ascii="Arial" w:hAnsi="Arial" w:cs="Arial"/>
          <w:spacing w:val="-2"/>
        </w:rPr>
        <w:t xml:space="preserve">drenal medulla, cortisol; testes, androgens; </w:t>
      </w:r>
      <w:r w:rsidR="00736399">
        <w:rPr>
          <w:rFonts w:ascii="Arial" w:hAnsi="Arial" w:cs="Arial"/>
          <w:spacing w:val="-2"/>
        </w:rPr>
        <w:t>anterior pituitary gland</w:t>
      </w:r>
      <w:r w:rsidR="00444ABF">
        <w:rPr>
          <w:rFonts w:ascii="Arial" w:hAnsi="Arial" w:cs="Arial"/>
          <w:spacing w:val="-2"/>
        </w:rPr>
        <w:t xml:space="preserve">, </w:t>
      </w:r>
      <w:r w:rsidR="00736399">
        <w:rPr>
          <w:rFonts w:ascii="Arial" w:hAnsi="Arial" w:cs="Arial"/>
          <w:spacing w:val="-2"/>
        </w:rPr>
        <w:t>gro</w:t>
      </w:r>
      <w:r w:rsidR="00E0205A">
        <w:rPr>
          <w:rFonts w:ascii="Arial" w:hAnsi="Arial" w:cs="Arial"/>
          <w:spacing w:val="-2"/>
        </w:rPr>
        <w:t>w</w:t>
      </w:r>
      <w:r w:rsidR="00736399">
        <w:rPr>
          <w:rFonts w:ascii="Arial" w:hAnsi="Arial" w:cs="Arial"/>
          <w:spacing w:val="-2"/>
        </w:rPr>
        <w:t>th hormone</w:t>
      </w:r>
    </w:p>
    <w:bookmarkEnd w:id="5"/>
    <w:p w14:paraId="5C209D97" w14:textId="66E96AD0" w:rsidR="004C5A09" w:rsidRPr="00D27B58" w:rsidRDefault="004C5A09" w:rsidP="004C5A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152C8EF" w14:textId="24BCC2A6" w:rsidR="004C5A09" w:rsidRPr="00D27B58" w:rsidRDefault="004C5A09" w:rsidP="004C5A0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55A732E" w14:textId="5F6516D7" w:rsidR="0071283E" w:rsidRPr="00FB4054" w:rsidRDefault="00FB4054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 person suffering from weight loss, </w:t>
      </w:r>
      <w:r w:rsidR="002D0E2D">
        <w:rPr>
          <w:rFonts w:ascii="Arial" w:hAnsi="Arial" w:cs="Arial"/>
          <w:spacing w:val="-2"/>
        </w:rPr>
        <w:t>rapid heartbeat and anxiety has been prescribed medication from their doctor. They are most likely to be suffering from</w:t>
      </w:r>
    </w:p>
    <w:p w14:paraId="2B5FE96B" w14:textId="77777777" w:rsidR="005740F9" w:rsidRPr="00FB4054" w:rsidRDefault="005740F9" w:rsidP="005740F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4D3F87D7" w14:textId="25C21B88" w:rsidR="005740F9" w:rsidRPr="00FB4054" w:rsidRDefault="00E01851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2D0E2D">
        <w:rPr>
          <w:rFonts w:ascii="Arial" w:hAnsi="Arial" w:cs="Arial"/>
          <w:spacing w:val="-2"/>
        </w:rPr>
        <w:t>ypothyroidism</w:t>
      </w:r>
      <w:r w:rsidR="00C60FB6">
        <w:rPr>
          <w:rFonts w:ascii="Arial" w:hAnsi="Arial" w:cs="Arial"/>
          <w:spacing w:val="-2"/>
        </w:rPr>
        <w:t>.</w:t>
      </w:r>
    </w:p>
    <w:p w14:paraId="4DA05074" w14:textId="7C1BB1BF" w:rsidR="005740F9" w:rsidRPr="00FB4054" w:rsidRDefault="00E01851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2D0E2D">
        <w:rPr>
          <w:rFonts w:ascii="Arial" w:hAnsi="Arial" w:cs="Arial"/>
          <w:spacing w:val="-2"/>
        </w:rPr>
        <w:t>yperthyroidism</w:t>
      </w:r>
      <w:r w:rsidR="00C60FB6">
        <w:rPr>
          <w:rFonts w:ascii="Arial" w:hAnsi="Arial" w:cs="Arial"/>
          <w:spacing w:val="-2"/>
        </w:rPr>
        <w:t>.</w:t>
      </w:r>
    </w:p>
    <w:p w14:paraId="2DDD9F65" w14:textId="24988B9B" w:rsidR="005740F9" w:rsidRPr="00FB405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2D0E2D">
        <w:rPr>
          <w:rFonts w:ascii="Arial" w:hAnsi="Arial" w:cs="Arial"/>
          <w:spacing w:val="-2"/>
        </w:rPr>
        <w:t>ype I diabetes</w:t>
      </w:r>
      <w:r>
        <w:rPr>
          <w:rFonts w:ascii="Arial" w:hAnsi="Arial" w:cs="Arial"/>
          <w:spacing w:val="-2"/>
        </w:rPr>
        <w:t>.</w:t>
      </w:r>
    </w:p>
    <w:p w14:paraId="27EB90FF" w14:textId="1EB069D5" w:rsidR="002D0E2D" w:rsidRPr="00FB405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2D0E2D">
        <w:rPr>
          <w:rFonts w:ascii="Arial" w:hAnsi="Arial" w:cs="Arial"/>
          <w:spacing w:val="-2"/>
        </w:rPr>
        <w:t>ype II diabetes</w:t>
      </w:r>
    </w:p>
    <w:p w14:paraId="580C68DB" w14:textId="6AD6738A" w:rsidR="005740F9" w:rsidRPr="00D27B58" w:rsidRDefault="005740F9" w:rsidP="005740F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01B65E6" w14:textId="77777777" w:rsidR="00883DC7" w:rsidRPr="00D27B58" w:rsidRDefault="00883DC7" w:rsidP="005740F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345A5BF" w14:textId="1C4A5CD3" w:rsidR="004C5A09" w:rsidRPr="009A34A4" w:rsidRDefault="001402A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bookmarkStart w:id="6" w:name="_Hlk529717403"/>
      <w:r>
        <w:rPr>
          <w:rFonts w:ascii="Arial" w:hAnsi="Arial" w:cs="Arial"/>
          <w:spacing w:val="-2"/>
        </w:rPr>
        <w:t xml:space="preserve">Which of the following would be </w:t>
      </w:r>
      <w:r w:rsidR="000D3BFB">
        <w:rPr>
          <w:rFonts w:ascii="Arial" w:hAnsi="Arial" w:cs="Arial"/>
          <w:spacing w:val="-2"/>
        </w:rPr>
        <w:t xml:space="preserve">a </w:t>
      </w:r>
      <w:r w:rsidR="000D3BFB" w:rsidRPr="00BE57F7">
        <w:rPr>
          <w:rFonts w:ascii="Arial" w:hAnsi="Arial" w:cs="Arial"/>
          <w:b/>
          <w:bCs/>
          <w:spacing w:val="-2"/>
        </w:rPr>
        <w:t xml:space="preserve">correct </w:t>
      </w:r>
      <w:r w:rsidR="000D3BFB">
        <w:rPr>
          <w:rFonts w:ascii="Arial" w:hAnsi="Arial" w:cs="Arial"/>
          <w:spacing w:val="-2"/>
        </w:rPr>
        <w:t>example of</w:t>
      </w:r>
      <w:r>
        <w:rPr>
          <w:rFonts w:ascii="Arial" w:hAnsi="Arial" w:cs="Arial"/>
          <w:spacing w:val="-2"/>
        </w:rPr>
        <w:t xml:space="preserve"> ‘positive feedback’ in homeostasis</w:t>
      </w:r>
      <w:r w:rsidR="00AC56CB" w:rsidRPr="009A34A4">
        <w:rPr>
          <w:rFonts w:ascii="Arial" w:hAnsi="Arial" w:cs="Arial"/>
          <w:spacing w:val="-2"/>
        </w:rPr>
        <w:t xml:space="preserve">? </w:t>
      </w:r>
    </w:p>
    <w:p w14:paraId="7B198ADF" w14:textId="77777777" w:rsidR="00D16349" w:rsidRPr="009A34A4" w:rsidRDefault="00D16349" w:rsidP="00D1634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8CF2F9F" w14:textId="141C1B63" w:rsidR="00D16349" w:rsidRPr="009A34A4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s</w:t>
      </w:r>
      <w:r w:rsidR="000D3BFB">
        <w:rPr>
          <w:rFonts w:ascii="Arial" w:hAnsi="Arial" w:cs="Arial"/>
          <w:spacing w:val="-2"/>
        </w:rPr>
        <w:t>hivering when internal temperature is too low</w:t>
      </w:r>
    </w:p>
    <w:p w14:paraId="2E58FE53" w14:textId="3DDE12FF" w:rsidR="009A34A4" w:rsidRPr="009A34A4" w:rsidRDefault="00B830E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uterine contractions during child birth</w:t>
      </w:r>
    </w:p>
    <w:p w14:paraId="11B4C11B" w14:textId="28BB1686" w:rsidR="009A34A4" w:rsidRPr="009A34A4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0D3BFB">
        <w:rPr>
          <w:rFonts w:ascii="Arial" w:hAnsi="Arial" w:cs="Arial"/>
          <w:spacing w:val="-2"/>
        </w:rPr>
        <w:t>aving a drink when you feel thirsty</w:t>
      </w:r>
    </w:p>
    <w:p w14:paraId="47DAD191" w14:textId="1A797BDB" w:rsidR="009A34A4" w:rsidRPr="009A34A4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b</w:t>
      </w:r>
      <w:r w:rsidR="000D3BFB">
        <w:rPr>
          <w:rFonts w:ascii="Arial" w:hAnsi="Arial" w:cs="Arial"/>
          <w:spacing w:val="-2"/>
        </w:rPr>
        <w:t>reathing faster when your body detects increased blood CO</w:t>
      </w:r>
      <w:r w:rsidR="000D3BFB">
        <w:rPr>
          <w:rFonts w:ascii="Arial" w:hAnsi="Arial" w:cs="Arial"/>
          <w:spacing w:val="-2"/>
          <w:vertAlign w:val="subscript"/>
        </w:rPr>
        <w:t>2</w:t>
      </w:r>
    </w:p>
    <w:bookmarkEnd w:id="6"/>
    <w:p w14:paraId="0A13266F" w14:textId="493B0573" w:rsidR="00D16349" w:rsidRPr="00D27B58" w:rsidRDefault="00D16349" w:rsidP="00D16349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033E84A" w14:textId="77777777" w:rsidR="00896436" w:rsidRPr="00A25B9B" w:rsidRDefault="00896436" w:rsidP="00A25B9B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3F0DB11F" w14:textId="63A17CE9" w:rsidR="00D16349" w:rsidRPr="005031F5" w:rsidRDefault="0054041E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031F5">
        <w:rPr>
          <w:rFonts w:ascii="Arial" w:hAnsi="Arial" w:cs="Arial"/>
          <w:spacing w:val="-2"/>
        </w:rPr>
        <w:t xml:space="preserve">All of the following are applications of ‘bioinformatics’ except </w:t>
      </w:r>
      <w:r w:rsidR="005031F5" w:rsidRPr="005031F5">
        <w:rPr>
          <w:rFonts w:ascii="Arial" w:hAnsi="Arial" w:cs="Arial"/>
          <w:spacing w:val="-2"/>
        </w:rPr>
        <w:t>which one?</w:t>
      </w:r>
    </w:p>
    <w:p w14:paraId="2631FC96" w14:textId="77777777" w:rsidR="00614BCE" w:rsidRPr="005031F5" w:rsidRDefault="00614BCE" w:rsidP="00614BC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CEC34DE" w14:textId="5DAFF6D5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5031F5" w:rsidRPr="005031F5">
        <w:rPr>
          <w:rFonts w:ascii="Arial" w:hAnsi="Arial" w:cs="Arial"/>
          <w:spacing w:val="-2"/>
        </w:rPr>
        <w:t>racing the evolution of large numbers of organisms</w:t>
      </w:r>
    </w:p>
    <w:p w14:paraId="721C7CB7" w14:textId="429D4336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5031F5" w:rsidRPr="005031F5">
        <w:rPr>
          <w:rFonts w:ascii="Arial" w:hAnsi="Arial" w:cs="Arial"/>
          <w:spacing w:val="-2"/>
        </w:rPr>
        <w:t>nnotations of genes and other biological features in DNA sequences</w:t>
      </w:r>
    </w:p>
    <w:p w14:paraId="6E488D65" w14:textId="262855CC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comparing</w:t>
      </w:r>
      <w:r w:rsidR="005031F5" w:rsidRPr="005031F5">
        <w:rPr>
          <w:rFonts w:ascii="Arial" w:hAnsi="Arial" w:cs="Arial"/>
          <w:spacing w:val="-2"/>
        </w:rPr>
        <w:t xml:space="preserve"> genomes of different organism</w:t>
      </w:r>
      <w:r w:rsidR="00B005F2">
        <w:rPr>
          <w:rFonts w:ascii="Arial" w:hAnsi="Arial" w:cs="Arial"/>
          <w:spacing w:val="-2"/>
        </w:rPr>
        <w:t>s</w:t>
      </w:r>
    </w:p>
    <w:p w14:paraId="0FA318B8" w14:textId="74702B27" w:rsidR="00614BCE" w:rsidRPr="005031F5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prescribing</w:t>
      </w:r>
      <w:r w:rsidR="005031F5" w:rsidRPr="005031F5">
        <w:rPr>
          <w:rFonts w:ascii="Arial" w:hAnsi="Arial" w:cs="Arial"/>
          <w:spacing w:val="-2"/>
        </w:rPr>
        <w:t xml:space="preserve"> medications to individuals based on genetic make-up</w:t>
      </w:r>
    </w:p>
    <w:p w14:paraId="671D6EAF" w14:textId="6F2C188C" w:rsidR="00D35544" w:rsidRDefault="00D35544" w:rsidP="00D35544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4DDEAEF5" w14:textId="77777777" w:rsidR="007624D3" w:rsidRDefault="007624D3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09B69F0F" w14:textId="2551CAD2" w:rsidR="00D35544" w:rsidRDefault="00D35544" w:rsidP="00D35544">
      <w:pPr>
        <w:suppressAutoHyphens/>
        <w:spacing w:after="0"/>
        <w:rPr>
          <w:rFonts w:ascii="Arial" w:hAnsi="Arial" w:cs="Arial"/>
          <w:spacing w:val="-2"/>
        </w:rPr>
      </w:pPr>
      <w:r w:rsidRPr="00D35544">
        <w:rPr>
          <w:rFonts w:ascii="Arial" w:hAnsi="Arial" w:cs="Arial"/>
          <w:spacing w:val="-2"/>
        </w:rPr>
        <w:t>Question 15 refers to the diagram below</w:t>
      </w:r>
      <w:r>
        <w:rPr>
          <w:rFonts w:ascii="Arial" w:hAnsi="Arial" w:cs="Arial"/>
          <w:spacing w:val="-2"/>
        </w:rPr>
        <w:t>.</w:t>
      </w:r>
    </w:p>
    <w:p w14:paraId="4E2C66FF" w14:textId="38508B61" w:rsidR="00D35544" w:rsidRDefault="00D35544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4E1F1777" w14:textId="3B4EA24E" w:rsidR="00B830E3" w:rsidRDefault="00AF49F2" w:rsidP="00D35544">
      <w:pPr>
        <w:suppressAutoHyphens/>
        <w:spacing w:after="0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anchor distT="0" distB="0" distL="114300" distR="114300" simplePos="0" relativeHeight="251677696" behindDoc="0" locked="0" layoutInCell="0" allowOverlap="1" wp14:anchorId="5C7E2433" wp14:editId="403186F8">
            <wp:simplePos x="0" y="0"/>
            <wp:positionH relativeFrom="margin">
              <wp:posOffset>-95250</wp:posOffset>
            </wp:positionH>
            <wp:positionV relativeFrom="page">
              <wp:posOffset>2945130</wp:posOffset>
            </wp:positionV>
            <wp:extent cx="6060233" cy="326707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233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A0421" w14:textId="5B1C8645" w:rsidR="00D35544" w:rsidRDefault="00D35544" w:rsidP="00D35544">
      <w:pPr>
        <w:suppressAutoHyphens/>
        <w:spacing w:after="0"/>
        <w:rPr>
          <w:noProof/>
          <w:lang w:eastAsia="en-AU"/>
        </w:rPr>
      </w:pPr>
    </w:p>
    <w:p w14:paraId="7C36C3A1" w14:textId="33FB613C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4DCDF970" w14:textId="4DBEC000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29D89F4F" w14:textId="3B0A74C0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CF2F40E" w14:textId="4CEA24A6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1F99824F" w14:textId="2DF960CF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3BE0D6B" w14:textId="6A68EED8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7E85D710" w14:textId="3893DEB7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7132DAC1" w14:textId="7833F581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F117A43" w14:textId="5CE69DC8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3E41E4FB" w14:textId="0C6EC925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1E143C47" w14:textId="35F6274B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3F4E2CF5" w14:textId="73F4A0F3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4F73C20" w14:textId="05E2DA91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AE7907D" w14:textId="2F333C99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22451B38" w14:textId="439FFB32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6B747D2F" w14:textId="6070AF34" w:rsidR="00AF49F2" w:rsidRDefault="00AF49F2" w:rsidP="00D35544">
      <w:pPr>
        <w:suppressAutoHyphens/>
        <w:spacing w:after="0"/>
        <w:rPr>
          <w:noProof/>
          <w:lang w:eastAsia="en-AU"/>
        </w:rPr>
      </w:pPr>
    </w:p>
    <w:p w14:paraId="5DFE56D3" w14:textId="77777777" w:rsidR="00AF49F2" w:rsidRPr="00D35544" w:rsidRDefault="00AF49F2" w:rsidP="00D35544">
      <w:pPr>
        <w:suppressAutoHyphens/>
        <w:spacing w:after="0"/>
        <w:rPr>
          <w:rFonts w:ascii="Arial" w:hAnsi="Arial" w:cs="Arial"/>
          <w:spacing w:val="-2"/>
        </w:rPr>
      </w:pPr>
    </w:p>
    <w:p w14:paraId="5E7F6FF1" w14:textId="3A9B8662" w:rsidR="00883DC7" w:rsidRPr="00D27B58" w:rsidRDefault="00883DC7" w:rsidP="00883DC7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A0784B4" w14:textId="44A963DE" w:rsidR="00883DC7" w:rsidRPr="00D27B58" w:rsidRDefault="00883DC7" w:rsidP="00883DC7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90351FC" w14:textId="0E347247" w:rsidR="00DA03FB" w:rsidRPr="00D35544" w:rsidRDefault="004536F5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The structure labelled ‘D’ could be described as</w:t>
      </w:r>
    </w:p>
    <w:p w14:paraId="1784C99A" w14:textId="15ECDFB3" w:rsidR="00BD0BDF" w:rsidRPr="00D35544" w:rsidRDefault="00BD0BDF" w:rsidP="00BD0BDF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50DF3F0" w14:textId="278F7F43" w:rsidR="00BD0BDF" w:rsidRPr="00D3554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an </w:t>
      </w:r>
      <w:r w:rsidR="00E1383C">
        <w:rPr>
          <w:rFonts w:ascii="Arial" w:hAnsi="Arial" w:cs="Arial"/>
          <w:spacing w:val="-2"/>
        </w:rPr>
        <w:t>a</w:t>
      </w:r>
      <w:r w:rsidR="004536F5">
        <w:rPr>
          <w:rFonts w:ascii="Arial" w:hAnsi="Arial" w:cs="Arial"/>
          <w:spacing w:val="-2"/>
        </w:rPr>
        <w:t>fferent neuron carrying information away from the spinal cord</w:t>
      </w:r>
      <w:r>
        <w:rPr>
          <w:rFonts w:ascii="Arial" w:hAnsi="Arial" w:cs="Arial"/>
          <w:spacing w:val="-2"/>
        </w:rPr>
        <w:t>.</w:t>
      </w:r>
    </w:p>
    <w:p w14:paraId="2BADDB10" w14:textId="4712053B" w:rsidR="00BD0BDF" w:rsidRPr="00D3554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an </w:t>
      </w:r>
      <w:r w:rsidR="00E1383C">
        <w:rPr>
          <w:rFonts w:ascii="Arial" w:hAnsi="Arial" w:cs="Arial"/>
          <w:spacing w:val="-2"/>
        </w:rPr>
        <w:t>e</w:t>
      </w:r>
      <w:r w:rsidR="004536F5">
        <w:rPr>
          <w:rFonts w:ascii="Arial" w:hAnsi="Arial" w:cs="Arial"/>
          <w:spacing w:val="-2"/>
        </w:rPr>
        <w:t>fferent neuron carrying information toward the spinal cord</w:t>
      </w:r>
      <w:r>
        <w:rPr>
          <w:rFonts w:ascii="Arial" w:hAnsi="Arial" w:cs="Arial"/>
          <w:spacing w:val="-2"/>
        </w:rPr>
        <w:t>.</w:t>
      </w:r>
    </w:p>
    <w:p w14:paraId="07AAE0D7" w14:textId="0C4D2A3B" w:rsidR="00BD0BDF" w:rsidRPr="00D35544" w:rsidRDefault="00C60FB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an </w:t>
      </w:r>
      <w:r w:rsidR="00E1383C">
        <w:rPr>
          <w:rFonts w:ascii="Arial" w:hAnsi="Arial" w:cs="Arial"/>
          <w:spacing w:val="-2"/>
        </w:rPr>
        <w:t>i</w:t>
      </w:r>
      <w:r w:rsidR="004536F5">
        <w:rPr>
          <w:rFonts w:ascii="Arial" w:hAnsi="Arial" w:cs="Arial"/>
          <w:spacing w:val="-2"/>
        </w:rPr>
        <w:t>nterneuron transferring information from the afferent neuron to the efferent neuron</w:t>
      </w:r>
      <w:r>
        <w:rPr>
          <w:rFonts w:ascii="Arial" w:hAnsi="Arial" w:cs="Arial"/>
          <w:spacing w:val="-2"/>
        </w:rPr>
        <w:t>.</w:t>
      </w:r>
    </w:p>
    <w:p w14:paraId="7EAC8EEA" w14:textId="0759CDAA" w:rsidR="00BD0BDF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</w:t>
      </w:r>
      <w:r w:rsidR="004536F5">
        <w:rPr>
          <w:rFonts w:ascii="Arial" w:hAnsi="Arial" w:cs="Arial"/>
          <w:spacing w:val="-2"/>
        </w:rPr>
        <w:t>ain receptors in the skin transferring information to the afferent neuron</w:t>
      </w:r>
      <w:r w:rsidR="00C60FB6">
        <w:rPr>
          <w:rFonts w:ascii="Arial" w:hAnsi="Arial" w:cs="Arial"/>
          <w:spacing w:val="-2"/>
        </w:rPr>
        <w:t>.</w:t>
      </w:r>
    </w:p>
    <w:p w14:paraId="69DF0133" w14:textId="72EAD095" w:rsidR="00896436" w:rsidRDefault="00896436" w:rsidP="00896436">
      <w:pPr>
        <w:suppressAutoHyphens/>
        <w:spacing w:after="0"/>
        <w:rPr>
          <w:rFonts w:ascii="Arial" w:hAnsi="Arial" w:cs="Arial"/>
          <w:spacing w:val="-2"/>
        </w:rPr>
      </w:pPr>
    </w:p>
    <w:p w14:paraId="3550CD54" w14:textId="77777777" w:rsidR="007624D3" w:rsidRDefault="007624D3" w:rsidP="00896436">
      <w:pPr>
        <w:suppressAutoHyphens/>
        <w:spacing w:after="0"/>
        <w:rPr>
          <w:rFonts w:ascii="Arial" w:hAnsi="Arial" w:cs="Arial"/>
          <w:spacing w:val="-2"/>
        </w:rPr>
      </w:pPr>
    </w:p>
    <w:p w14:paraId="68A7DA30" w14:textId="2EFA9FA5" w:rsidR="00896436" w:rsidRPr="00B15D8C" w:rsidRDefault="00B15D8C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of the following is </w:t>
      </w:r>
      <w:r w:rsidR="005334EA">
        <w:rPr>
          <w:rFonts w:ascii="Arial" w:hAnsi="Arial" w:cs="Arial"/>
          <w:b/>
          <w:bCs/>
          <w:spacing w:val="-2"/>
        </w:rPr>
        <w:t xml:space="preserve">not </w:t>
      </w:r>
      <w:r>
        <w:rPr>
          <w:rFonts w:ascii="Arial" w:hAnsi="Arial" w:cs="Arial"/>
          <w:spacing w:val="-2"/>
        </w:rPr>
        <w:t>an example of an application of gel electrophoresis?</w:t>
      </w:r>
      <w:r w:rsidR="00896436" w:rsidRPr="00B15D8C">
        <w:rPr>
          <w:rFonts w:ascii="Arial" w:hAnsi="Arial" w:cs="Arial"/>
          <w:spacing w:val="-2"/>
        </w:rPr>
        <w:t xml:space="preserve"> </w:t>
      </w:r>
    </w:p>
    <w:p w14:paraId="0A6A5E40" w14:textId="77777777" w:rsidR="00896436" w:rsidRPr="00B15D8C" w:rsidRDefault="00896436" w:rsidP="00896436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DAE6590" w14:textId="3342FAAF" w:rsidR="0089643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</w:t>
      </w:r>
      <w:r w:rsidR="00B15D8C">
        <w:rPr>
          <w:rFonts w:ascii="Arial" w:hAnsi="Arial" w:cs="Arial"/>
          <w:spacing w:val="-2"/>
        </w:rPr>
        <w:t>aternity testing</w:t>
      </w:r>
    </w:p>
    <w:p w14:paraId="167B1484" w14:textId="224E4856" w:rsidR="00896436" w:rsidRPr="00B15D8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B15D8C">
        <w:rPr>
          <w:rFonts w:ascii="Arial" w:hAnsi="Arial" w:cs="Arial"/>
          <w:spacing w:val="-2"/>
        </w:rPr>
        <w:t>esting genetic material at crime scenes</w:t>
      </w:r>
    </w:p>
    <w:p w14:paraId="0ACEBF35" w14:textId="4E76BC1B" w:rsidR="00896436" w:rsidRPr="00B15D8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B15D8C">
        <w:rPr>
          <w:rFonts w:ascii="Arial" w:hAnsi="Arial" w:cs="Arial"/>
          <w:spacing w:val="-2"/>
        </w:rPr>
        <w:t>esting for disease genes</w:t>
      </w:r>
    </w:p>
    <w:p w14:paraId="388A1106" w14:textId="18175AA6" w:rsidR="00896436" w:rsidRPr="00B15D8C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B15D8C">
        <w:rPr>
          <w:rFonts w:ascii="Arial" w:hAnsi="Arial" w:cs="Arial"/>
          <w:spacing w:val="-2"/>
        </w:rPr>
        <w:t>mplifying DNA</w:t>
      </w:r>
    </w:p>
    <w:p w14:paraId="26CEDAAD" w14:textId="77777777" w:rsidR="00896436" w:rsidRPr="00896436" w:rsidRDefault="00896436" w:rsidP="00896436">
      <w:pPr>
        <w:suppressAutoHyphens/>
        <w:spacing w:after="0"/>
        <w:rPr>
          <w:rFonts w:ascii="Arial" w:hAnsi="Arial" w:cs="Arial"/>
          <w:spacing w:val="-2"/>
        </w:rPr>
      </w:pPr>
    </w:p>
    <w:p w14:paraId="4A266170" w14:textId="77777777" w:rsidR="00184598" w:rsidRPr="00184598" w:rsidRDefault="00184598" w:rsidP="00184598">
      <w:pPr>
        <w:suppressAutoHyphens/>
        <w:spacing w:after="0"/>
        <w:rPr>
          <w:rFonts w:ascii="Arial" w:hAnsi="Arial" w:cs="Arial"/>
          <w:spacing w:val="-2"/>
        </w:rPr>
      </w:pPr>
    </w:p>
    <w:p w14:paraId="6677E0DD" w14:textId="77777777" w:rsidR="00896436" w:rsidRDefault="00896436" w:rsidP="00C011A3">
      <w:pPr>
        <w:suppressAutoHyphens/>
        <w:spacing w:after="0"/>
        <w:rPr>
          <w:rFonts w:ascii="Arial" w:hAnsi="Arial" w:cs="Arial"/>
          <w:spacing w:val="-2"/>
        </w:rPr>
      </w:pPr>
    </w:p>
    <w:p w14:paraId="14A90E43" w14:textId="4D7EEA7E" w:rsidR="00C011A3" w:rsidRDefault="00896436" w:rsidP="00C011A3">
      <w:p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>Q</w:t>
      </w:r>
      <w:r w:rsidR="00184598">
        <w:rPr>
          <w:rFonts w:ascii="Arial" w:hAnsi="Arial" w:cs="Arial"/>
          <w:spacing w:val="-2"/>
        </w:rPr>
        <w:t>uestions 1</w:t>
      </w:r>
      <w:r>
        <w:rPr>
          <w:rFonts w:ascii="Arial" w:hAnsi="Arial" w:cs="Arial"/>
          <w:spacing w:val="-2"/>
        </w:rPr>
        <w:t>7</w:t>
      </w:r>
      <w:r w:rsidR="00184598">
        <w:rPr>
          <w:rFonts w:ascii="Arial" w:hAnsi="Arial" w:cs="Arial"/>
          <w:spacing w:val="-2"/>
        </w:rPr>
        <w:t xml:space="preserve"> and 1</w:t>
      </w:r>
      <w:r>
        <w:rPr>
          <w:rFonts w:ascii="Arial" w:hAnsi="Arial" w:cs="Arial"/>
          <w:spacing w:val="-2"/>
        </w:rPr>
        <w:t>8 refer to the diagram below</w:t>
      </w:r>
      <w:r w:rsidR="00E01851">
        <w:rPr>
          <w:rFonts w:ascii="Arial" w:hAnsi="Arial" w:cs="Arial"/>
          <w:spacing w:val="-2"/>
        </w:rPr>
        <w:t>.</w:t>
      </w:r>
    </w:p>
    <w:p w14:paraId="0AEEED62" w14:textId="5765F347" w:rsidR="00B830E3" w:rsidRDefault="00B830E3" w:rsidP="00C011A3">
      <w:pPr>
        <w:suppressAutoHyphens/>
        <w:spacing w:after="0"/>
        <w:rPr>
          <w:rFonts w:ascii="Arial" w:hAnsi="Arial" w:cs="Arial"/>
          <w:spacing w:val="-2"/>
        </w:rPr>
      </w:pPr>
    </w:p>
    <w:p w14:paraId="7D32CF45" w14:textId="1E01861C" w:rsidR="00B830E3" w:rsidRDefault="00B830E3" w:rsidP="00C011A3">
      <w:pPr>
        <w:suppressAutoHyphens/>
        <w:spacing w:after="0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inline distT="0" distB="0" distL="0" distR="0" wp14:anchorId="3B829A04" wp14:editId="567ED782">
            <wp:extent cx="4724400" cy="407316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0648" cy="407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A94" w14:textId="59A42E41" w:rsidR="00184598" w:rsidRPr="00C011A3" w:rsidRDefault="00184598" w:rsidP="00184598">
      <w:pPr>
        <w:suppressAutoHyphens/>
        <w:spacing w:after="0"/>
        <w:jc w:val="center"/>
        <w:rPr>
          <w:rFonts w:ascii="Arial" w:hAnsi="Arial" w:cs="Arial"/>
          <w:spacing w:val="-2"/>
        </w:rPr>
      </w:pPr>
    </w:p>
    <w:p w14:paraId="7D472A16" w14:textId="77777777" w:rsidR="00C011A3" w:rsidRPr="0054041E" w:rsidRDefault="00C011A3" w:rsidP="00BD0BDF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690EDC54" w14:textId="4F02AC3D" w:rsidR="00BD0BDF" w:rsidRPr="0054041E" w:rsidRDefault="0054041E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Which part of the brain coordinates voluntary motor movement?</w:t>
      </w:r>
    </w:p>
    <w:p w14:paraId="1A309FD1" w14:textId="77777777" w:rsidR="008E0DA2" w:rsidRPr="0054041E" w:rsidRDefault="008E0DA2" w:rsidP="008E0DA2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1A83CCE" w14:textId="660E39E8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A</w:t>
      </w:r>
    </w:p>
    <w:p w14:paraId="71E82061" w14:textId="0C37F012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B</w:t>
      </w:r>
    </w:p>
    <w:p w14:paraId="607279B8" w14:textId="128AE309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C</w:t>
      </w:r>
    </w:p>
    <w:p w14:paraId="6FB6C9E2" w14:textId="5B074414" w:rsidR="008E0DA2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D</w:t>
      </w:r>
    </w:p>
    <w:p w14:paraId="3E96B6A5" w14:textId="5EDF1609" w:rsidR="008E0DA2" w:rsidRPr="0054041E" w:rsidRDefault="008E0DA2" w:rsidP="008E0DA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2F5D420B" w14:textId="77777777" w:rsidR="008E0DA2" w:rsidRPr="0054041E" w:rsidRDefault="008E0DA2" w:rsidP="008E0DA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4B0F67D4" w14:textId="6697978F" w:rsidR="008E0DA2" w:rsidRPr="0054041E" w:rsidRDefault="008E0DA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 xml:space="preserve"> </w:t>
      </w:r>
      <w:r w:rsidR="004A24F8" w:rsidRPr="0054041E">
        <w:rPr>
          <w:rFonts w:ascii="Arial" w:hAnsi="Arial" w:cs="Arial"/>
          <w:spacing w:val="-2"/>
        </w:rPr>
        <w:t xml:space="preserve">Which </w:t>
      </w:r>
      <w:r w:rsidR="0054041E" w:rsidRPr="0054041E">
        <w:rPr>
          <w:rFonts w:ascii="Arial" w:hAnsi="Arial" w:cs="Arial"/>
          <w:spacing w:val="-2"/>
        </w:rPr>
        <w:t>part of the brain is a gland that produces many different hormones</w:t>
      </w:r>
      <w:r w:rsidR="004A24F8" w:rsidRPr="0054041E">
        <w:rPr>
          <w:rFonts w:ascii="Arial" w:hAnsi="Arial" w:cs="Arial"/>
          <w:spacing w:val="-2"/>
        </w:rPr>
        <w:t>?</w:t>
      </w:r>
    </w:p>
    <w:p w14:paraId="48FA00C5" w14:textId="77777777" w:rsidR="004A24F8" w:rsidRPr="0054041E" w:rsidRDefault="004A24F8" w:rsidP="004A24F8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72E7B229" w14:textId="6AD99043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A</w:t>
      </w:r>
    </w:p>
    <w:p w14:paraId="289AD832" w14:textId="63154D2F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B</w:t>
      </w:r>
    </w:p>
    <w:p w14:paraId="0583D34C" w14:textId="2301C09C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C</w:t>
      </w:r>
    </w:p>
    <w:p w14:paraId="5B207017" w14:textId="7D8CE8FE" w:rsidR="004A24F8" w:rsidRPr="0054041E" w:rsidRDefault="0054041E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54041E">
        <w:rPr>
          <w:rFonts w:ascii="Arial" w:hAnsi="Arial" w:cs="Arial"/>
          <w:spacing w:val="-2"/>
        </w:rPr>
        <w:t>D</w:t>
      </w:r>
    </w:p>
    <w:p w14:paraId="310F0CBB" w14:textId="04D04BB0" w:rsidR="00222182" w:rsidRPr="00D27B58" w:rsidRDefault="00222182" w:rsidP="0022218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5F449B9" w14:textId="77777777" w:rsidR="00222182" w:rsidRPr="00D27B58" w:rsidRDefault="00222182" w:rsidP="00222182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63083D9" w14:textId="7E2E4BE2" w:rsidR="00222182" w:rsidRPr="003C0393" w:rsidRDefault="00A909C8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of the following </w:t>
      </w:r>
      <w:r w:rsidR="0003516D">
        <w:rPr>
          <w:rFonts w:ascii="Arial" w:hAnsi="Arial" w:cs="Arial"/>
          <w:spacing w:val="-2"/>
        </w:rPr>
        <w:t>is associated with the overuse of prescription antibiotics</w:t>
      </w:r>
      <w:r w:rsidR="00222182" w:rsidRPr="003C0393">
        <w:rPr>
          <w:rFonts w:ascii="Arial" w:hAnsi="Arial" w:cs="Arial"/>
          <w:spacing w:val="-2"/>
        </w:rPr>
        <w:t>?</w:t>
      </w:r>
    </w:p>
    <w:p w14:paraId="3911EE30" w14:textId="77777777" w:rsidR="00222182" w:rsidRPr="003C0393" w:rsidRDefault="00222182" w:rsidP="00222182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0573C4A8" w14:textId="766D8FEB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70B83">
        <w:rPr>
          <w:rFonts w:ascii="Arial" w:hAnsi="Arial" w:cs="Arial"/>
          <w:spacing w:val="-2"/>
        </w:rPr>
        <w:t xml:space="preserve">auses </w:t>
      </w:r>
      <w:r w:rsidR="00C27C54">
        <w:rPr>
          <w:rFonts w:ascii="Arial" w:hAnsi="Arial" w:cs="Arial"/>
          <w:spacing w:val="-2"/>
        </w:rPr>
        <w:t>hypoglycaemia</w:t>
      </w:r>
    </w:p>
    <w:p w14:paraId="22FAF8E1" w14:textId="622C9097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d</w:t>
      </w:r>
      <w:r w:rsidR="00A909C8" w:rsidRPr="00C65D46">
        <w:rPr>
          <w:rFonts w:ascii="Arial" w:hAnsi="Arial" w:cs="Arial"/>
          <w:spacing w:val="-2"/>
        </w:rPr>
        <w:t>evelopment of developmental disorders</w:t>
      </w:r>
      <w:r w:rsidR="00222182" w:rsidRPr="00C65D46">
        <w:rPr>
          <w:rFonts w:ascii="Arial" w:hAnsi="Arial" w:cs="Arial"/>
          <w:spacing w:val="-2"/>
        </w:rPr>
        <w:t xml:space="preserve"> </w:t>
      </w:r>
    </w:p>
    <w:p w14:paraId="39C337A7" w14:textId="57826C55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070B83">
        <w:rPr>
          <w:rFonts w:ascii="Arial" w:hAnsi="Arial" w:cs="Arial"/>
          <w:spacing w:val="-2"/>
        </w:rPr>
        <w:t>cts as a diuretic</w:t>
      </w:r>
    </w:p>
    <w:p w14:paraId="2B87BDFC" w14:textId="56DD4F9F" w:rsidR="00222182" w:rsidRPr="00C65D46" w:rsidRDefault="00E1383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070B83">
        <w:rPr>
          <w:rFonts w:ascii="Arial" w:hAnsi="Arial" w:cs="Arial"/>
          <w:spacing w:val="-2"/>
        </w:rPr>
        <w:t>ntibiotic resistant bacteria</w:t>
      </w:r>
    </w:p>
    <w:p w14:paraId="209D7901" w14:textId="32B0B0CD" w:rsidR="00227F01" w:rsidRPr="00105BF0" w:rsidRDefault="00227F01" w:rsidP="00105BF0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7A2BF046" w14:textId="35B4BFC3" w:rsidR="0006041E" w:rsidRPr="00D70563" w:rsidRDefault="00D70563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>On hot days human beings start to sweat to try and cool the body down. What causes the sweating response</w:t>
      </w:r>
      <w:r w:rsidR="0006041E" w:rsidRPr="00D70563">
        <w:rPr>
          <w:rFonts w:ascii="Arial" w:hAnsi="Arial" w:cs="Arial"/>
          <w:spacing w:val="-2"/>
        </w:rPr>
        <w:t>?</w:t>
      </w:r>
    </w:p>
    <w:p w14:paraId="7035538A" w14:textId="77777777" w:rsidR="0006041E" w:rsidRPr="00D70563" w:rsidRDefault="0006041E" w:rsidP="0006041E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4111B5B2" w14:textId="024EE6CF" w:rsidR="0006041E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hypothalamus detect the increase in temperature and sends nerve impulses to the sweat glands to start sweating</w:t>
      </w:r>
    </w:p>
    <w:p w14:paraId="1D7D33E7" w14:textId="27F954EA" w:rsidR="00F86315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skin detect the increase in temperature and sends nerve impulses to the sweat glands to start sweating</w:t>
      </w:r>
    </w:p>
    <w:p w14:paraId="1C48EABA" w14:textId="34F471CA" w:rsidR="00F86315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hypothalamus detect the increase in temperature and secretes hormones to the blood stream t</w:t>
      </w:r>
      <w:r w:rsidR="0010637A">
        <w:rPr>
          <w:rFonts w:ascii="Arial" w:hAnsi="Arial" w:cs="Arial"/>
          <w:spacing w:val="-2"/>
        </w:rPr>
        <w:t>hat cause</w:t>
      </w:r>
      <w:r w:rsidR="00F86315">
        <w:rPr>
          <w:rFonts w:ascii="Arial" w:hAnsi="Arial" w:cs="Arial"/>
          <w:spacing w:val="-2"/>
        </w:rPr>
        <w:t xml:space="preserve"> the sweat glands to start sweating</w:t>
      </w:r>
    </w:p>
    <w:p w14:paraId="2F9A0A1C" w14:textId="18F6B23A" w:rsidR="00F86315" w:rsidRPr="00D70563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F86315">
        <w:rPr>
          <w:rFonts w:ascii="Arial" w:hAnsi="Arial" w:cs="Arial"/>
          <w:spacing w:val="-2"/>
        </w:rPr>
        <w:t>hermoreceptors in the skin detect the increase in temperature and secrete hormones to the blood stream t</w:t>
      </w:r>
      <w:r w:rsidR="0010637A">
        <w:rPr>
          <w:rFonts w:ascii="Arial" w:hAnsi="Arial" w:cs="Arial"/>
          <w:spacing w:val="-2"/>
        </w:rPr>
        <w:t>hat cause</w:t>
      </w:r>
      <w:r w:rsidR="00F86315">
        <w:rPr>
          <w:rFonts w:ascii="Arial" w:hAnsi="Arial" w:cs="Arial"/>
          <w:spacing w:val="-2"/>
        </w:rPr>
        <w:t xml:space="preserve"> the sweat glands to start sweating</w:t>
      </w:r>
    </w:p>
    <w:p w14:paraId="24340A4D" w14:textId="77777777" w:rsidR="00C260CC" w:rsidRPr="00D27B58" w:rsidRDefault="00C260CC" w:rsidP="004177E7">
      <w:pPr>
        <w:suppressAutoHyphens/>
        <w:spacing w:after="0"/>
        <w:rPr>
          <w:rFonts w:ascii="Arial" w:hAnsi="Arial" w:cs="Arial"/>
          <w:highlight w:val="yellow"/>
        </w:rPr>
      </w:pPr>
    </w:p>
    <w:p w14:paraId="69F0A88C" w14:textId="77777777" w:rsidR="00C260CC" w:rsidRPr="00D27B58" w:rsidRDefault="00C260CC" w:rsidP="004177E7">
      <w:pPr>
        <w:suppressAutoHyphens/>
        <w:spacing w:after="0"/>
        <w:rPr>
          <w:rFonts w:ascii="Arial" w:hAnsi="Arial" w:cs="Arial"/>
          <w:highlight w:val="yellow"/>
        </w:rPr>
      </w:pPr>
    </w:p>
    <w:p w14:paraId="2864452D" w14:textId="4B20155D" w:rsidR="004177E7" w:rsidRDefault="004177E7" w:rsidP="004177E7">
      <w:pPr>
        <w:suppressAutoHyphens/>
        <w:spacing w:after="0"/>
        <w:rPr>
          <w:rFonts w:ascii="Arial" w:hAnsi="Arial" w:cs="Arial"/>
        </w:rPr>
      </w:pPr>
      <w:r w:rsidRPr="0090231A">
        <w:rPr>
          <w:rFonts w:ascii="Arial" w:hAnsi="Arial" w:cs="Arial"/>
        </w:rPr>
        <w:t xml:space="preserve">Question </w:t>
      </w:r>
      <w:r w:rsidR="0071283E" w:rsidRPr="0090231A">
        <w:rPr>
          <w:rFonts w:ascii="Arial" w:hAnsi="Arial" w:cs="Arial"/>
        </w:rPr>
        <w:t>2</w:t>
      </w:r>
      <w:r w:rsidR="005740F9" w:rsidRPr="0090231A">
        <w:rPr>
          <w:rFonts w:ascii="Arial" w:hAnsi="Arial" w:cs="Arial"/>
        </w:rPr>
        <w:t>1</w:t>
      </w:r>
      <w:r w:rsidR="0071283E" w:rsidRPr="0090231A">
        <w:rPr>
          <w:rFonts w:ascii="Arial" w:hAnsi="Arial" w:cs="Arial"/>
        </w:rPr>
        <w:t xml:space="preserve"> </w:t>
      </w:r>
      <w:r w:rsidRPr="0090231A">
        <w:rPr>
          <w:rFonts w:ascii="Arial" w:hAnsi="Arial" w:cs="Arial"/>
        </w:rPr>
        <w:t xml:space="preserve">refers to the </w:t>
      </w:r>
      <w:r w:rsidR="0090231A" w:rsidRPr="0090231A">
        <w:rPr>
          <w:rFonts w:ascii="Arial" w:hAnsi="Arial" w:cs="Arial"/>
        </w:rPr>
        <w:t>image shown below</w:t>
      </w:r>
      <w:r w:rsidR="00E01851">
        <w:rPr>
          <w:rFonts w:ascii="Arial" w:hAnsi="Arial" w:cs="Arial"/>
        </w:rPr>
        <w:t>.</w:t>
      </w:r>
    </w:p>
    <w:p w14:paraId="14868CC4" w14:textId="08D30828" w:rsidR="0090231A" w:rsidRDefault="0090231A" w:rsidP="004177E7">
      <w:pPr>
        <w:suppressAutoHyphens/>
        <w:spacing w:after="0"/>
        <w:rPr>
          <w:rFonts w:ascii="Arial" w:hAnsi="Arial" w:cs="Arial"/>
        </w:rPr>
      </w:pPr>
    </w:p>
    <w:p w14:paraId="22ECAEEA" w14:textId="6FD31A5E" w:rsidR="0090231A" w:rsidRPr="0090231A" w:rsidRDefault="0090231A" w:rsidP="004177E7">
      <w:pPr>
        <w:suppressAutoHyphens/>
        <w:spacing w:after="0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inline distT="0" distB="0" distL="0" distR="0" wp14:anchorId="6DC68F3B" wp14:editId="6D5CC375">
            <wp:extent cx="5147310" cy="2909888"/>
            <wp:effectExtent l="0" t="0" r="0" b="5080"/>
            <wp:docPr id="4" name="Picture 4" descr="Image result for neur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euron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3646"/>
                    <a:stretch/>
                  </pic:blipFill>
                  <pic:spPr bwMode="auto">
                    <a:xfrm>
                      <a:off x="0" y="0"/>
                      <a:ext cx="5162832" cy="291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8C136" w14:textId="22B09385" w:rsidR="004177E7" w:rsidRPr="00D27B58" w:rsidRDefault="004177E7" w:rsidP="00EB4619">
      <w:pPr>
        <w:pStyle w:val="ListParagraph"/>
        <w:suppressAutoHyphens/>
        <w:spacing w:after="0"/>
        <w:ind w:left="0"/>
        <w:rPr>
          <w:rFonts w:ascii="Arial" w:hAnsi="Arial" w:cs="Arial"/>
          <w:spacing w:val="-2"/>
          <w:highlight w:val="yellow"/>
        </w:rPr>
      </w:pPr>
    </w:p>
    <w:p w14:paraId="6080B28A" w14:textId="7033B404" w:rsidR="00BB439A" w:rsidRPr="0090231A" w:rsidRDefault="0090231A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Which is the </w:t>
      </w:r>
      <w:r w:rsidRPr="00BB48CE">
        <w:rPr>
          <w:rFonts w:ascii="Arial" w:hAnsi="Arial" w:cs="Arial"/>
          <w:b/>
          <w:bCs/>
          <w:spacing w:val="-2"/>
        </w:rPr>
        <w:t>correct</w:t>
      </w:r>
      <w:r>
        <w:rPr>
          <w:rFonts w:ascii="Arial" w:hAnsi="Arial" w:cs="Arial"/>
          <w:spacing w:val="-2"/>
        </w:rPr>
        <w:t xml:space="preserve"> pairing of the labelled parts of the neuron</w:t>
      </w:r>
      <w:r w:rsidR="004177E7" w:rsidRPr="0090231A">
        <w:rPr>
          <w:rFonts w:ascii="Arial" w:hAnsi="Arial" w:cs="Arial"/>
          <w:spacing w:val="-2"/>
        </w:rPr>
        <w:t>?</w:t>
      </w:r>
    </w:p>
    <w:p w14:paraId="1CA83CBB" w14:textId="77777777" w:rsidR="004177E7" w:rsidRPr="0090231A" w:rsidRDefault="004177E7" w:rsidP="004177E7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224C853" w14:textId="442B5D4D" w:rsidR="002B2C5B" w:rsidRPr="0090231A" w:rsidRDefault="00BE287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1; axon terminals, 2; cell body, 3; nucleus, 4; </w:t>
      </w:r>
      <w:r w:rsidR="0010637A">
        <w:rPr>
          <w:rFonts w:ascii="Arial" w:hAnsi="Arial" w:cs="Arial"/>
          <w:spacing w:val="-2"/>
        </w:rPr>
        <w:t>S</w:t>
      </w:r>
      <w:r>
        <w:rPr>
          <w:rFonts w:ascii="Arial" w:hAnsi="Arial" w:cs="Arial"/>
          <w:spacing w:val="-2"/>
        </w:rPr>
        <w:t>chwann cell</w:t>
      </w:r>
    </w:p>
    <w:p w14:paraId="486C237B" w14:textId="22086E82" w:rsidR="004177E7" w:rsidRPr="0090231A" w:rsidRDefault="004177E7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90231A">
        <w:rPr>
          <w:rFonts w:ascii="Arial" w:hAnsi="Arial" w:cs="Arial"/>
          <w:spacing w:val="-2"/>
        </w:rPr>
        <w:t>1</w:t>
      </w:r>
      <w:r w:rsidR="006D30A5">
        <w:rPr>
          <w:rFonts w:ascii="Arial" w:hAnsi="Arial" w:cs="Arial"/>
          <w:spacing w:val="-2"/>
        </w:rPr>
        <w:t>; dendrites, 2; axon</w:t>
      </w:r>
      <w:r w:rsidR="00BE2876">
        <w:rPr>
          <w:rFonts w:ascii="Arial" w:hAnsi="Arial" w:cs="Arial"/>
          <w:spacing w:val="-2"/>
        </w:rPr>
        <w:t>, 3; nucleus, 4; myelinated sheath</w:t>
      </w:r>
    </w:p>
    <w:p w14:paraId="462EC213" w14:textId="7F85CCB0" w:rsidR="002B2C5B" w:rsidRPr="0090231A" w:rsidRDefault="00C260C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90231A">
        <w:rPr>
          <w:rFonts w:ascii="Arial" w:hAnsi="Arial" w:cs="Arial"/>
          <w:spacing w:val="-2"/>
        </w:rPr>
        <w:t>1</w:t>
      </w:r>
      <w:r w:rsidR="00BE2876">
        <w:rPr>
          <w:rFonts w:ascii="Arial" w:hAnsi="Arial" w:cs="Arial"/>
          <w:spacing w:val="-2"/>
        </w:rPr>
        <w:t>; axon terminals, 2; axon</w:t>
      </w:r>
      <w:r w:rsidR="006D30A5">
        <w:rPr>
          <w:rFonts w:ascii="Arial" w:hAnsi="Arial" w:cs="Arial"/>
          <w:spacing w:val="-2"/>
        </w:rPr>
        <w:t xml:space="preserve"> hillock</w:t>
      </w:r>
      <w:r w:rsidR="00BE2876">
        <w:rPr>
          <w:rFonts w:ascii="Arial" w:hAnsi="Arial" w:cs="Arial"/>
          <w:spacing w:val="-2"/>
        </w:rPr>
        <w:t>, 3; nucleus, 4</w:t>
      </w:r>
      <w:r w:rsidR="001A1316">
        <w:rPr>
          <w:rFonts w:ascii="Arial" w:hAnsi="Arial" w:cs="Arial"/>
          <w:spacing w:val="-2"/>
        </w:rPr>
        <w:t xml:space="preserve">; </w:t>
      </w:r>
      <w:r w:rsidR="0010637A">
        <w:rPr>
          <w:rFonts w:ascii="Arial" w:hAnsi="Arial" w:cs="Arial"/>
          <w:spacing w:val="-2"/>
        </w:rPr>
        <w:t>S</w:t>
      </w:r>
      <w:r w:rsidR="001A1316">
        <w:rPr>
          <w:rFonts w:ascii="Arial" w:hAnsi="Arial" w:cs="Arial"/>
          <w:spacing w:val="-2"/>
        </w:rPr>
        <w:t>chwann cell</w:t>
      </w:r>
    </w:p>
    <w:p w14:paraId="0F51E7FF" w14:textId="4B0A6B95" w:rsidR="004177E7" w:rsidRPr="0090231A" w:rsidRDefault="004177E7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90231A">
        <w:rPr>
          <w:rFonts w:ascii="Arial" w:hAnsi="Arial" w:cs="Arial"/>
          <w:spacing w:val="-2"/>
        </w:rPr>
        <w:t>1</w:t>
      </w:r>
      <w:r w:rsidR="001A1316">
        <w:rPr>
          <w:rFonts w:ascii="Arial" w:hAnsi="Arial" w:cs="Arial"/>
          <w:spacing w:val="-2"/>
        </w:rPr>
        <w:t>; dendrite</w:t>
      </w:r>
      <w:r w:rsidR="0010637A">
        <w:rPr>
          <w:rFonts w:ascii="Arial" w:hAnsi="Arial" w:cs="Arial"/>
          <w:spacing w:val="-2"/>
        </w:rPr>
        <w:t>s</w:t>
      </w:r>
      <w:r w:rsidR="001A1316">
        <w:rPr>
          <w:rFonts w:ascii="Arial" w:hAnsi="Arial" w:cs="Arial"/>
          <w:spacing w:val="-2"/>
        </w:rPr>
        <w:t>, 2; cell body, 3; nucleus, 4; myelinated sheath</w:t>
      </w:r>
    </w:p>
    <w:p w14:paraId="59A8225C" w14:textId="61FCADA4" w:rsidR="002B2C5B" w:rsidRPr="00D27B58" w:rsidRDefault="002B2C5B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59E6271" w14:textId="77777777" w:rsidR="002B2C5B" w:rsidRPr="00D27B58" w:rsidRDefault="002B2C5B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3648BFA3" w14:textId="6E0F4353" w:rsidR="002B2C5B" w:rsidRPr="000A29B8" w:rsidRDefault="002B2C5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0A29B8">
        <w:rPr>
          <w:rFonts w:ascii="Arial" w:hAnsi="Arial" w:cs="Arial"/>
          <w:spacing w:val="-2"/>
        </w:rPr>
        <w:t xml:space="preserve">Which of the following </w:t>
      </w:r>
      <w:r w:rsidR="000A29B8" w:rsidRPr="000A29B8">
        <w:rPr>
          <w:rFonts w:ascii="Arial" w:hAnsi="Arial" w:cs="Arial"/>
          <w:spacing w:val="-2"/>
        </w:rPr>
        <w:t xml:space="preserve">pairings of receptors and stimuli is </w:t>
      </w:r>
      <w:r w:rsidR="005334EA">
        <w:rPr>
          <w:rFonts w:ascii="Arial" w:hAnsi="Arial" w:cs="Arial"/>
          <w:b/>
          <w:spacing w:val="-2"/>
        </w:rPr>
        <w:t>incorrect</w:t>
      </w:r>
      <w:r w:rsidRPr="000A29B8">
        <w:rPr>
          <w:rFonts w:ascii="Arial" w:hAnsi="Arial" w:cs="Arial"/>
          <w:spacing w:val="-2"/>
        </w:rPr>
        <w:t>?</w:t>
      </w:r>
    </w:p>
    <w:p w14:paraId="1FEC9BE5" w14:textId="77777777" w:rsidR="002B2C5B" w:rsidRPr="000A29B8" w:rsidRDefault="002B2C5B" w:rsidP="002B2C5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53256533" w14:textId="10DF683F" w:rsidR="002B2C5B" w:rsidRPr="000A29B8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c</w:t>
      </w:r>
      <w:r w:rsidR="000A29B8">
        <w:rPr>
          <w:rFonts w:ascii="Arial" w:hAnsi="Arial" w:cs="Arial"/>
          <w:spacing w:val="-2"/>
        </w:rPr>
        <w:t>hemoreceptors detect chemicals</w:t>
      </w:r>
    </w:p>
    <w:p w14:paraId="5CA83A87" w14:textId="026AD348" w:rsidR="002B2C5B" w:rsidRPr="000A29B8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t</w:t>
      </w:r>
      <w:r w:rsidR="000A29B8">
        <w:rPr>
          <w:rFonts w:ascii="Arial" w:hAnsi="Arial" w:cs="Arial"/>
          <w:spacing w:val="-2"/>
        </w:rPr>
        <w:t>hermoreceptors detect temperature</w:t>
      </w:r>
    </w:p>
    <w:p w14:paraId="3CDA478D" w14:textId="75F8D191" w:rsidR="002B2C5B" w:rsidRPr="000A29B8" w:rsidRDefault="00105BF0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pain receptors</w:t>
      </w:r>
      <w:r w:rsidR="000A29B8">
        <w:rPr>
          <w:rFonts w:ascii="Arial" w:hAnsi="Arial" w:cs="Arial"/>
          <w:spacing w:val="-2"/>
        </w:rPr>
        <w:t xml:space="preserve"> detect sugar concentration</w:t>
      </w:r>
    </w:p>
    <w:p w14:paraId="2217170C" w14:textId="02E3A983" w:rsidR="002B2C5B" w:rsidRPr="000A29B8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o</w:t>
      </w:r>
      <w:r w:rsidR="000A29B8">
        <w:rPr>
          <w:rFonts w:ascii="Arial" w:hAnsi="Arial" w:cs="Arial"/>
          <w:spacing w:val="-2"/>
        </w:rPr>
        <w:t>smoreceptors detect water concentration</w:t>
      </w:r>
    </w:p>
    <w:p w14:paraId="32FD7FFC" w14:textId="1AC35452" w:rsidR="002B2C5B" w:rsidRDefault="002B2C5B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2868828" w14:textId="77777777" w:rsidR="00EB4619" w:rsidRPr="00D27B58" w:rsidRDefault="00EB4619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559EA2AA" w14:textId="77777777" w:rsidR="00EB4619" w:rsidRPr="00D27B58" w:rsidRDefault="00EB4619" w:rsidP="002B2C5B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A9EF395" w14:textId="03B55F47" w:rsidR="002B2C5B" w:rsidRPr="00EB4619" w:rsidRDefault="00EB461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lastRenderedPageBreak/>
        <w:t xml:space="preserve">Which is the best definition for </w:t>
      </w:r>
      <w:r w:rsidR="0010637A">
        <w:rPr>
          <w:rFonts w:ascii="Arial" w:hAnsi="Arial" w:cs="Arial"/>
          <w:spacing w:val="-2"/>
        </w:rPr>
        <w:t xml:space="preserve">an </w:t>
      </w:r>
      <w:r>
        <w:rPr>
          <w:rFonts w:ascii="Arial" w:hAnsi="Arial" w:cs="Arial"/>
          <w:spacing w:val="-2"/>
        </w:rPr>
        <w:t>antigen?</w:t>
      </w:r>
    </w:p>
    <w:p w14:paraId="6142E27C" w14:textId="77777777" w:rsidR="00861FA4" w:rsidRPr="00EB4619" w:rsidRDefault="00861FA4" w:rsidP="00861FA4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3E45A2DE" w14:textId="6014D7F2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CB3CB7">
        <w:rPr>
          <w:rFonts w:ascii="Arial" w:hAnsi="Arial" w:cs="Arial"/>
          <w:spacing w:val="-2"/>
        </w:rPr>
        <w:t xml:space="preserve">ny </w:t>
      </w:r>
      <w:r w:rsidR="002C0DE4">
        <w:rPr>
          <w:rFonts w:ascii="Arial" w:hAnsi="Arial" w:cs="Arial"/>
          <w:spacing w:val="-2"/>
        </w:rPr>
        <w:t>substance capable of causing a specific immune response</w:t>
      </w:r>
    </w:p>
    <w:p w14:paraId="33D975C6" w14:textId="1AAD3EC0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2C0DE4">
        <w:rPr>
          <w:rFonts w:ascii="Arial" w:hAnsi="Arial" w:cs="Arial"/>
          <w:spacing w:val="-2"/>
        </w:rPr>
        <w:t>ny organism that causes disease</w:t>
      </w:r>
    </w:p>
    <w:p w14:paraId="6D90BBB7" w14:textId="034D0B71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2C0DE4">
        <w:rPr>
          <w:rFonts w:ascii="Arial" w:hAnsi="Arial" w:cs="Arial"/>
          <w:spacing w:val="-2"/>
        </w:rPr>
        <w:t xml:space="preserve"> substance produced in B-lymphocytes that stops bacterial proliferation</w:t>
      </w:r>
    </w:p>
    <w:p w14:paraId="542CC222" w14:textId="3DBCB0AA" w:rsidR="00861FA4" w:rsidRPr="00EB4619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2C0DE4">
        <w:rPr>
          <w:rFonts w:ascii="Arial" w:hAnsi="Arial" w:cs="Arial"/>
          <w:spacing w:val="-2"/>
        </w:rPr>
        <w:t xml:space="preserve"> substance that is used in all vaccines</w:t>
      </w:r>
    </w:p>
    <w:p w14:paraId="75E2AA83" w14:textId="5F7C9AC2" w:rsidR="00861FA4" w:rsidRPr="00D27B58" w:rsidRDefault="00861FA4" w:rsidP="00861FA4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4A49EC7A" w14:textId="77777777" w:rsidR="00861FA4" w:rsidRPr="00D27B58" w:rsidRDefault="00861FA4" w:rsidP="00861FA4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B0EEFB7" w14:textId="5EBA879F" w:rsidR="00861FA4" w:rsidRPr="00662FB5" w:rsidRDefault="00662FB5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 xml:space="preserve">Which of the following shows the </w:t>
      </w:r>
      <w:r w:rsidRPr="00BE57F7">
        <w:rPr>
          <w:rFonts w:ascii="Arial" w:hAnsi="Arial" w:cs="Arial"/>
          <w:b/>
          <w:bCs/>
          <w:spacing w:val="-2"/>
        </w:rPr>
        <w:t>correct</w:t>
      </w:r>
      <w:r w:rsidRPr="00662FB5">
        <w:rPr>
          <w:rFonts w:ascii="Arial" w:hAnsi="Arial" w:cs="Arial"/>
          <w:spacing w:val="-2"/>
        </w:rPr>
        <w:t xml:space="preserve"> definition for th</w:t>
      </w:r>
      <w:r w:rsidR="006D30A5">
        <w:rPr>
          <w:rFonts w:ascii="Arial" w:hAnsi="Arial" w:cs="Arial"/>
          <w:spacing w:val="-2"/>
        </w:rPr>
        <w:t>e two main types of antibiotics?</w:t>
      </w:r>
    </w:p>
    <w:p w14:paraId="01844A0A" w14:textId="77777777" w:rsidR="008224CC" w:rsidRPr="00662FB5" w:rsidRDefault="008224CC" w:rsidP="008224CC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E7EF922" w14:textId="3C78AFCA" w:rsidR="008224CC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bacterial reproduction</w:t>
      </w:r>
    </w:p>
    <w:p w14:paraId="65CB210F" w14:textId="020C6BE3" w:rsidR="00662FB5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 entering the cell membrane</w:t>
      </w:r>
    </w:p>
    <w:p w14:paraId="52840509" w14:textId="06E163EB" w:rsidR="00662FB5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bacterial infected cells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bacterial reproduction</w:t>
      </w:r>
    </w:p>
    <w:p w14:paraId="4F02A5AA" w14:textId="41877D34" w:rsidR="008224CC" w:rsidRPr="00662FB5" w:rsidRDefault="00662FB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662FB5">
        <w:rPr>
          <w:rFonts w:ascii="Arial" w:hAnsi="Arial" w:cs="Arial"/>
          <w:spacing w:val="-2"/>
        </w:rPr>
        <w:t>Bactericidal antibiotics kill bacterial infected cells</w:t>
      </w:r>
      <w:r w:rsidR="0010637A">
        <w:rPr>
          <w:rFonts w:ascii="Arial" w:hAnsi="Arial" w:cs="Arial"/>
          <w:spacing w:val="-2"/>
        </w:rPr>
        <w:t>;</w:t>
      </w:r>
      <w:r w:rsidRPr="00662FB5">
        <w:rPr>
          <w:rFonts w:ascii="Arial" w:hAnsi="Arial" w:cs="Arial"/>
          <w:spacing w:val="-2"/>
        </w:rPr>
        <w:t xml:space="preserve"> Bacteriostatic stop bacteria entering the cell membrane</w:t>
      </w:r>
    </w:p>
    <w:p w14:paraId="55EB3F9C" w14:textId="6FD2B7FE" w:rsidR="00C02E69" w:rsidRPr="00D27B58" w:rsidRDefault="00C02E69" w:rsidP="00C02E69">
      <w:pPr>
        <w:suppressAutoHyphens/>
        <w:spacing w:after="0"/>
        <w:rPr>
          <w:highlight w:val="yellow"/>
        </w:rPr>
      </w:pPr>
    </w:p>
    <w:p w14:paraId="01E98470" w14:textId="77777777" w:rsidR="00C02E69" w:rsidRPr="00D27B58" w:rsidRDefault="00C02E69" w:rsidP="00C02E69">
      <w:pPr>
        <w:suppressAutoHyphens/>
        <w:spacing w:after="0"/>
        <w:rPr>
          <w:highlight w:val="yellow"/>
        </w:rPr>
      </w:pPr>
    </w:p>
    <w:p w14:paraId="132040D4" w14:textId="4FF62BD7" w:rsidR="00C02E69" w:rsidRDefault="00C02E69" w:rsidP="00C02E69">
      <w:pPr>
        <w:suppressAutoHyphens/>
        <w:spacing w:after="0"/>
        <w:rPr>
          <w:rFonts w:ascii="Arial" w:hAnsi="Arial" w:cs="Arial"/>
        </w:rPr>
      </w:pPr>
      <w:r w:rsidRPr="00896436">
        <w:rPr>
          <w:rFonts w:ascii="Arial" w:hAnsi="Arial" w:cs="Arial"/>
        </w:rPr>
        <w:t>Question 25 refers to the diagram below.</w:t>
      </w:r>
    </w:p>
    <w:p w14:paraId="6074D986" w14:textId="45A524DC" w:rsidR="00896436" w:rsidRDefault="00507073" w:rsidP="00C02E69">
      <w:pPr>
        <w:suppressAutoHyphens/>
        <w:spacing w:after="0"/>
        <w:rPr>
          <w:rFonts w:ascii="Arial" w:hAnsi="Arial" w:cs="Arial"/>
        </w:rPr>
      </w:pPr>
      <w:r>
        <w:rPr>
          <w:noProof/>
          <w:lang w:eastAsia="en-AU"/>
        </w:rPr>
        <w:drawing>
          <wp:anchor distT="0" distB="0" distL="114300" distR="114300" simplePos="0" relativeHeight="251671552" behindDoc="0" locked="0" layoutInCell="1" allowOverlap="1" wp14:anchorId="78E1E652" wp14:editId="322C4D4A">
            <wp:simplePos x="0" y="0"/>
            <wp:positionH relativeFrom="column">
              <wp:posOffset>1390650</wp:posOffset>
            </wp:positionH>
            <wp:positionV relativeFrom="paragraph">
              <wp:posOffset>128905</wp:posOffset>
            </wp:positionV>
            <wp:extent cx="1191895" cy="1899920"/>
            <wp:effectExtent l="0" t="0" r="8255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FBF82" w14:textId="6F846860" w:rsidR="00896436" w:rsidRPr="00896436" w:rsidRDefault="00896436" w:rsidP="00507073">
      <w:pPr>
        <w:suppressAutoHyphens/>
        <w:spacing w:after="0"/>
        <w:rPr>
          <w:rFonts w:ascii="Arial" w:hAnsi="Arial" w:cs="Arial"/>
        </w:rPr>
      </w:pPr>
    </w:p>
    <w:p w14:paraId="2B5E8C3F" w14:textId="77777777" w:rsidR="00C02E69" w:rsidRPr="00896436" w:rsidRDefault="00C02E69" w:rsidP="00C02E69">
      <w:pPr>
        <w:suppressAutoHyphens/>
        <w:spacing w:after="0"/>
        <w:rPr>
          <w:rFonts w:ascii="Arial" w:hAnsi="Arial" w:cs="Arial"/>
          <w:spacing w:val="-2"/>
        </w:rPr>
      </w:pPr>
    </w:p>
    <w:p w14:paraId="205EA6A9" w14:textId="03015366" w:rsidR="008224CC" w:rsidRPr="00896436" w:rsidRDefault="008224CC" w:rsidP="00C02E69">
      <w:pPr>
        <w:pStyle w:val="ListParagraph"/>
        <w:suppressAutoHyphens/>
        <w:spacing w:after="0"/>
        <w:ind w:left="0"/>
        <w:jc w:val="center"/>
        <w:rPr>
          <w:rFonts w:ascii="Arial" w:hAnsi="Arial" w:cs="Arial"/>
          <w:spacing w:val="-2"/>
        </w:rPr>
      </w:pPr>
    </w:p>
    <w:p w14:paraId="74D7722A" w14:textId="61D54FDA" w:rsidR="00C02E69" w:rsidRDefault="00C02E69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4F654692" w14:textId="7B5129D9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73BF6FBA" w14:textId="122E2331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0F08C294" w14:textId="5E1D6EF2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2A36292F" w14:textId="7AD6BFCB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1B88D924" w14:textId="6BFF006F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5A633A7D" w14:textId="2BC7B018" w:rsidR="00507073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26BB44AA" w14:textId="77777777" w:rsidR="00507073" w:rsidRPr="00896436" w:rsidRDefault="00507073" w:rsidP="008224CC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</w:rPr>
      </w:pPr>
    </w:p>
    <w:p w14:paraId="6F978392" w14:textId="36400E9E" w:rsidR="008224CC" w:rsidRPr="00896436" w:rsidRDefault="00C02E69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The type of mutation depicted above is known as</w:t>
      </w:r>
    </w:p>
    <w:p w14:paraId="4AF002DF" w14:textId="77777777" w:rsidR="00C02E69" w:rsidRPr="00896436" w:rsidRDefault="00C02E69" w:rsidP="00C02E69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6E550C16" w14:textId="3B20372B" w:rsidR="00C02E69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 deletion.</w:t>
      </w:r>
    </w:p>
    <w:p w14:paraId="52166F63" w14:textId="28B126A1" w:rsidR="00FB5DC3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an inversion.</w:t>
      </w:r>
    </w:p>
    <w:p w14:paraId="2F23C4A8" w14:textId="1184827E" w:rsidR="00FB5DC3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 duplication.</w:t>
      </w:r>
    </w:p>
    <w:p w14:paraId="238EE97A" w14:textId="72E0C39B" w:rsidR="00FB5DC3" w:rsidRPr="00896436" w:rsidRDefault="00FB5DC3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896436">
        <w:rPr>
          <w:rFonts w:ascii="Arial" w:hAnsi="Arial" w:cs="Arial"/>
          <w:spacing w:val="-2"/>
        </w:rPr>
        <w:t>a translocation.</w:t>
      </w:r>
    </w:p>
    <w:p w14:paraId="33BD0347" w14:textId="46532E65" w:rsidR="00FB5DC3" w:rsidRPr="00D27B58" w:rsidRDefault="00FB5DC3" w:rsidP="00FB5DC3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027C2B8" w14:textId="77777777" w:rsidR="00FB5DC3" w:rsidRPr="00D27B58" w:rsidRDefault="00FB5DC3" w:rsidP="00FB5DC3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1DBE9C80" w14:textId="05DB0F75" w:rsidR="00FB5DC3" w:rsidRPr="00EA4026" w:rsidRDefault="009B110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A4026">
        <w:rPr>
          <w:rFonts w:ascii="Arial" w:hAnsi="Arial" w:cs="Arial"/>
          <w:spacing w:val="-2"/>
        </w:rPr>
        <w:t xml:space="preserve">If </w:t>
      </w:r>
      <w:r w:rsidR="00EA4026" w:rsidRPr="00EA4026">
        <w:rPr>
          <w:rFonts w:ascii="Arial" w:hAnsi="Arial" w:cs="Arial"/>
          <w:spacing w:val="-2"/>
        </w:rPr>
        <w:t>a species becomes separated into two separate non-breeding populations</w:t>
      </w:r>
      <w:r w:rsidR="006D30A5">
        <w:rPr>
          <w:rFonts w:ascii="Arial" w:hAnsi="Arial" w:cs="Arial"/>
          <w:spacing w:val="-2"/>
        </w:rPr>
        <w:t>,</w:t>
      </w:r>
      <w:r w:rsidR="00EA4026" w:rsidRPr="00EA4026">
        <w:rPr>
          <w:rFonts w:ascii="Arial" w:hAnsi="Arial" w:cs="Arial"/>
          <w:spacing w:val="-2"/>
        </w:rPr>
        <w:t xml:space="preserve"> the separate gene pools might change over time to a point where the two populations can no longer interbreed. This is an example of</w:t>
      </w:r>
    </w:p>
    <w:p w14:paraId="578A717D" w14:textId="77777777" w:rsidR="00D572A7" w:rsidRPr="00EA4026" w:rsidRDefault="00D572A7" w:rsidP="00D572A7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0DEDED38" w14:textId="75CDE72E" w:rsidR="00D572A7" w:rsidRPr="00EA4026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f</w:t>
      </w:r>
      <w:r w:rsidR="00EA4026" w:rsidRPr="00EA4026">
        <w:rPr>
          <w:rFonts w:ascii="Arial" w:hAnsi="Arial" w:cs="Arial"/>
          <w:spacing w:val="-2"/>
        </w:rPr>
        <w:t>ounder effect</w:t>
      </w:r>
      <w:r w:rsidR="00D572A7" w:rsidRPr="00EA4026">
        <w:rPr>
          <w:rFonts w:ascii="Arial" w:hAnsi="Arial" w:cs="Arial"/>
          <w:spacing w:val="-2"/>
        </w:rPr>
        <w:t>.</w:t>
      </w:r>
    </w:p>
    <w:p w14:paraId="615A9F85" w14:textId="497B77F2" w:rsidR="00D572A7" w:rsidRPr="00EA4026" w:rsidRDefault="00EA4026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A4026">
        <w:rPr>
          <w:rFonts w:ascii="Arial" w:hAnsi="Arial" w:cs="Arial"/>
          <w:spacing w:val="-2"/>
        </w:rPr>
        <w:t>speciation</w:t>
      </w:r>
      <w:r w:rsidR="00D572A7" w:rsidRPr="00EA4026">
        <w:rPr>
          <w:rFonts w:ascii="Arial" w:hAnsi="Arial" w:cs="Arial"/>
          <w:spacing w:val="-2"/>
        </w:rPr>
        <w:t>.</w:t>
      </w:r>
    </w:p>
    <w:p w14:paraId="7EF8B4B7" w14:textId="47E81B2B" w:rsidR="00D572A7" w:rsidRPr="00EA4026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r</w:t>
      </w:r>
      <w:r w:rsidR="00EA4026" w:rsidRPr="00EA4026">
        <w:rPr>
          <w:rFonts w:ascii="Arial" w:hAnsi="Arial" w:cs="Arial"/>
          <w:spacing w:val="-2"/>
        </w:rPr>
        <w:t>andom genetic drift</w:t>
      </w:r>
      <w:r w:rsidR="00D572A7" w:rsidRPr="00EA4026">
        <w:rPr>
          <w:rFonts w:ascii="Arial" w:hAnsi="Arial" w:cs="Arial"/>
          <w:spacing w:val="-2"/>
        </w:rPr>
        <w:t>.</w:t>
      </w:r>
    </w:p>
    <w:p w14:paraId="33A9DADB" w14:textId="1C6E0914" w:rsidR="00E34A82" w:rsidRDefault="006D30A5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EA4026" w:rsidRPr="00EA4026">
        <w:rPr>
          <w:rFonts w:ascii="Arial" w:hAnsi="Arial" w:cs="Arial"/>
          <w:spacing w:val="-2"/>
        </w:rPr>
        <w:t xml:space="preserve"> bottleneck event</w:t>
      </w:r>
      <w:r w:rsidR="00361D69" w:rsidRPr="00EA4026">
        <w:rPr>
          <w:rFonts w:ascii="Arial" w:hAnsi="Arial" w:cs="Arial"/>
          <w:spacing w:val="-2"/>
        </w:rPr>
        <w:t>.</w:t>
      </w:r>
    </w:p>
    <w:p w14:paraId="445EF977" w14:textId="2EF6DD5B" w:rsidR="007624D3" w:rsidRDefault="007624D3" w:rsidP="007624D3">
      <w:pPr>
        <w:suppressAutoHyphens/>
        <w:spacing w:after="0"/>
        <w:rPr>
          <w:rFonts w:ascii="Arial" w:hAnsi="Arial" w:cs="Arial"/>
          <w:spacing w:val="-2"/>
        </w:rPr>
      </w:pPr>
    </w:p>
    <w:p w14:paraId="4F96AB39" w14:textId="77777777" w:rsidR="007624D3" w:rsidRPr="007624D3" w:rsidRDefault="007624D3" w:rsidP="007624D3">
      <w:pPr>
        <w:suppressAutoHyphens/>
        <w:spacing w:after="0"/>
        <w:rPr>
          <w:rFonts w:ascii="Arial" w:hAnsi="Arial" w:cs="Arial"/>
          <w:spacing w:val="-2"/>
        </w:rPr>
      </w:pPr>
    </w:p>
    <w:p w14:paraId="3B8D8AA6" w14:textId="66DE65DC" w:rsidR="009300B1" w:rsidRDefault="009300B1" w:rsidP="009300B1">
      <w:pPr>
        <w:suppressAutoHyphens/>
        <w:spacing w:after="0"/>
        <w:rPr>
          <w:rFonts w:ascii="Arial" w:hAnsi="Arial" w:cs="Arial"/>
          <w:spacing w:val="-2"/>
        </w:rPr>
      </w:pPr>
      <w:r w:rsidRPr="00E34A82">
        <w:rPr>
          <w:rFonts w:ascii="Arial" w:hAnsi="Arial" w:cs="Arial"/>
          <w:spacing w:val="-2"/>
        </w:rPr>
        <w:lastRenderedPageBreak/>
        <w:t xml:space="preserve">Question </w:t>
      </w:r>
      <w:r w:rsidR="001762FA" w:rsidRPr="00E34A82">
        <w:rPr>
          <w:rFonts w:ascii="Arial" w:hAnsi="Arial" w:cs="Arial"/>
          <w:spacing w:val="-2"/>
        </w:rPr>
        <w:t>27</w:t>
      </w:r>
      <w:r w:rsidRPr="00E34A82">
        <w:rPr>
          <w:rFonts w:ascii="Arial" w:hAnsi="Arial" w:cs="Arial"/>
          <w:spacing w:val="-2"/>
        </w:rPr>
        <w:t xml:space="preserve"> refers to the diagram below </w:t>
      </w:r>
      <w:r w:rsidR="00E34A82" w:rsidRPr="00E34A82">
        <w:rPr>
          <w:rFonts w:ascii="Arial" w:hAnsi="Arial" w:cs="Arial"/>
          <w:spacing w:val="-2"/>
        </w:rPr>
        <w:t>of the forelimb of different organisms</w:t>
      </w:r>
      <w:r w:rsidRPr="00E34A82">
        <w:rPr>
          <w:rFonts w:ascii="Arial" w:hAnsi="Arial" w:cs="Arial"/>
          <w:spacing w:val="-2"/>
        </w:rPr>
        <w:t>.</w:t>
      </w:r>
    </w:p>
    <w:p w14:paraId="0835155A" w14:textId="7780D7C3" w:rsidR="002056DB" w:rsidRDefault="002056DB" w:rsidP="009300B1">
      <w:pPr>
        <w:suppressAutoHyphens/>
        <w:spacing w:after="0"/>
        <w:rPr>
          <w:rFonts w:ascii="Arial" w:hAnsi="Arial" w:cs="Arial"/>
          <w:spacing w:val="-2"/>
        </w:rPr>
      </w:pPr>
    </w:p>
    <w:p w14:paraId="24E24B47" w14:textId="683DE10F" w:rsidR="002056DB" w:rsidRPr="00E34A82" w:rsidRDefault="002056DB" w:rsidP="009300B1">
      <w:p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noProof/>
          <w:spacing w:val="-2"/>
          <w:lang w:eastAsia="en-AU"/>
        </w:rPr>
        <w:drawing>
          <wp:inline distT="0" distB="0" distL="0" distR="0" wp14:anchorId="28EFEF9E" wp14:editId="29F661FC">
            <wp:extent cx="5731510" cy="27178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andskelett_MK188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2657" w14:textId="24DDBC83" w:rsidR="00E34A82" w:rsidRDefault="00E34A82" w:rsidP="009300B1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6995AF26" w14:textId="6C19C5B4" w:rsidR="00105BF0" w:rsidRDefault="00105BF0" w:rsidP="00105BF0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76D65E12" w14:textId="35386322" w:rsidR="009300B1" w:rsidRPr="00D27B58" w:rsidRDefault="009300B1" w:rsidP="00C27C54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237A85E5" w14:textId="50E23A15" w:rsidR="00D572A7" w:rsidRPr="00E34A82" w:rsidRDefault="00E34A8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E34A82">
        <w:rPr>
          <w:rFonts w:ascii="Arial" w:hAnsi="Arial" w:cs="Arial"/>
          <w:spacing w:val="-2"/>
        </w:rPr>
        <w:t>Which principle of comparative anatomy does the image show?</w:t>
      </w:r>
    </w:p>
    <w:p w14:paraId="7D999E1F" w14:textId="77777777" w:rsidR="009300B1" w:rsidRPr="00E34A82" w:rsidRDefault="009300B1" w:rsidP="009300B1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901DDA5" w14:textId="3BC8484F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 xml:space="preserve">vestigial </w:t>
      </w:r>
      <w:r w:rsidR="00E34A82">
        <w:rPr>
          <w:rFonts w:ascii="Arial" w:hAnsi="Arial" w:cs="Arial"/>
          <w:spacing w:val="-2"/>
        </w:rPr>
        <w:t>organs</w:t>
      </w:r>
    </w:p>
    <w:p w14:paraId="27AF9000" w14:textId="34D8A9EE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h</w:t>
      </w:r>
      <w:r w:rsidR="00E34A82">
        <w:rPr>
          <w:rFonts w:ascii="Arial" w:hAnsi="Arial" w:cs="Arial"/>
          <w:spacing w:val="-2"/>
        </w:rPr>
        <w:t>omologous structures</w:t>
      </w:r>
    </w:p>
    <w:p w14:paraId="31953D3A" w14:textId="6C8A87C8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E34A82">
        <w:rPr>
          <w:rFonts w:ascii="Arial" w:hAnsi="Arial" w:cs="Arial"/>
          <w:spacing w:val="-2"/>
        </w:rPr>
        <w:t>nalogous structures</w:t>
      </w:r>
    </w:p>
    <w:p w14:paraId="6435403F" w14:textId="7F7689A5" w:rsidR="009300B1" w:rsidRPr="00E34A82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e</w:t>
      </w:r>
      <w:r w:rsidR="00E34A82">
        <w:rPr>
          <w:rFonts w:ascii="Arial" w:hAnsi="Arial" w:cs="Arial"/>
          <w:spacing w:val="-2"/>
        </w:rPr>
        <w:t>mbryology</w:t>
      </w:r>
    </w:p>
    <w:p w14:paraId="5ABE0DE2" w14:textId="3E9B5189" w:rsidR="009300B1" w:rsidRPr="00D27B58" w:rsidRDefault="009300B1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6793D37A" w14:textId="018B7B67" w:rsidR="009300B1" w:rsidRDefault="009300B1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7AABE79D" w14:textId="2B940144" w:rsidR="0010637A" w:rsidRPr="00E34A82" w:rsidRDefault="0010637A" w:rsidP="0010637A">
      <w:pPr>
        <w:suppressAutoHyphens/>
        <w:spacing w:after="0"/>
        <w:rPr>
          <w:rFonts w:ascii="Arial" w:hAnsi="Arial" w:cs="Arial"/>
          <w:spacing w:val="-2"/>
        </w:rPr>
      </w:pPr>
      <w:r w:rsidRPr="00E34A82">
        <w:rPr>
          <w:rFonts w:ascii="Arial" w:hAnsi="Arial" w:cs="Arial"/>
          <w:spacing w:val="-2"/>
        </w:rPr>
        <w:t>Question 2</w:t>
      </w:r>
      <w:r>
        <w:rPr>
          <w:rFonts w:ascii="Arial" w:hAnsi="Arial" w:cs="Arial"/>
          <w:spacing w:val="-2"/>
        </w:rPr>
        <w:t>8 and 29</w:t>
      </w:r>
      <w:r w:rsidRPr="00E34A82">
        <w:rPr>
          <w:rFonts w:ascii="Arial" w:hAnsi="Arial" w:cs="Arial"/>
          <w:spacing w:val="-2"/>
        </w:rPr>
        <w:t xml:space="preserve"> refer to the </w:t>
      </w:r>
      <w:r>
        <w:rPr>
          <w:rFonts w:ascii="Arial" w:hAnsi="Arial" w:cs="Arial"/>
          <w:spacing w:val="-2"/>
        </w:rPr>
        <w:t>following information:</w:t>
      </w:r>
    </w:p>
    <w:p w14:paraId="5F09C6A7" w14:textId="1516E344" w:rsidR="0010637A" w:rsidRDefault="0010637A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2A196A8A" w14:textId="77777777" w:rsidR="0010637A" w:rsidRPr="00D27B58" w:rsidRDefault="0010637A" w:rsidP="009300B1">
      <w:pPr>
        <w:pStyle w:val="ListParagraph"/>
        <w:suppressAutoHyphens/>
        <w:spacing w:after="0"/>
        <w:ind w:left="1440"/>
        <w:rPr>
          <w:rFonts w:ascii="Arial" w:hAnsi="Arial" w:cs="Arial"/>
          <w:spacing w:val="-2"/>
          <w:highlight w:val="yellow"/>
        </w:rPr>
      </w:pPr>
    </w:p>
    <w:p w14:paraId="0CE28DC0" w14:textId="71177E32" w:rsidR="0010637A" w:rsidRDefault="00227F01" w:rsidP="0010637A">
      <w:pPr>
        <w:suppressAutoHyphens/>
        <w:spacing w:after="0"/>
        <w:rPr>
          <w:rFonts w:ascii="Arial" w:hAnsi="Arial" w:cs="Arial"/>
          <w:spacing w:val="-2"/>
        </w:rPr>
      </w:pPr>
      <w:r w:rsidRPr="0010637A">
        <w:rPr>
          <w:rFonts w:ascii="Arial" w:hAnsi="Arial" w:cs="Arial"/>
          <w:spacing w:val="-2"/>
        </w:rPr>
        <w:t xml:space="preserve">A Human Biology </w:t>
      </w:r>
      <w:r w:rsidR="000C355B" w:rsidRPr="0010637A">
        <w:rPr>
          <w:rFonts w:ascii="Arial" w:hAnsi="Arial" w:cs="Arial"/>
          <w:spacing w:val="-2"/>
        </w:rPr>
        <w:t xml:space="preserve">student </w:t>
      </w:r>
      <w:r w:rsidRPr="0010637A">
        <w:rPr>
          <w:rFonts w:ascii="Arial" w:hAnsi="Arial" w:cs="Arial"/>
          <w:spacing w:val="-2"/>
        </w:rPr>
        <w:t xml:space="preserve">did an investigation to measure the </w:t>
      </w:r>
      <w:r w:rsidR="000C355B" w:rsidRPr="0010637A">
        <w:rPr>
          <w:rFonts w:ascii="Arial" w:hAnsi="Arial" w:cs="Arial"/>
          <w:spacing w:val="-2"/>
        </w:rPr>
        <w:t>change in mass of two deshelled eggs, one in a salt solution and one in</w:t>
      </w:r>
      <w:r w:rsidR="00715A0D">
        <w:rPr>
          <w:rFonts w:ascii="Arial" w:hAnsi="Arial" w:cs="Arial"/>
          <w:spacing w:val="-2"/>
        </w:rPr>
        <w:t xml:space="preserve"> </w:t>
      </w:r>
      <w:r w:rsidR="000C355B" w:rsidRPr="0010637A">
        <w:rPr>
          <w:rFonts w:ascii="Arial" w:hAnsi="Arial" w:cs="Arial"/>
          <w:spacing w:val="-2"/>
        </w:rPr>
        <w:t>distilled water. After completing the experiment</w:t>
      </w:r>
      <w:r w:rsidR="00A25B9B" w:rsidRPr="0010637A">
        <w:rPr>
          <w:rFonts w:ascii="Arial" w:hAnsi="Arial" w:cs="Arial"/>
          <w:spacing w:val="-2"/>
        </w:rPr>
        <w:t>,</w:t>
      </w:r>
      <w:r w:rsidR="006D30A5" w:rsidRPr="0010637A">
        <w:rPr>
          <w:rFonts w:ascii="Arial" w:hAnsi="Arial" w:cs="Arial"/>
          <w:spacing w:val="-2"/>
        </w:rPr>
        <w:t xml:space="preserve"> she decided to repeat it</w:t>
      </w:r>
      <w:r w:rsidR="000C355B" w:rsidRPr="0010637A">
        <w:rPr>
          <w:rFonts w:ascii="Arial" w:hAnsi="Arial" w:cs="Arial"/>
          <w:spacing w:val="-2"/>
        </w:rPr>
        <w:t xml:space="preserve"> with two new pairs of eggs. </w:t>
      </w:r>
    </w:p>
    <w:p w14:paraId="3635744D" w14:textId="77777777" w:rsidR="0010637A" w:rsidRDefault="0010637A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7EBF1480" w14:textId="0EEB6D1B" w:rsidR="009300B1" w:rsidRPr="0010637A" w:rsidRDefault="000C355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10637A">
        <w:rPr>
          <w:rFonts w:ascii="Arial" w:hAnsi="Arial" w:cs="Arial"/>
          <w:spacing w:val="-2"/>
        </w:rPr>
        <w:t xml:space="preserve">Repeating the </w:t>
      </w:r>
      <w:r w:rsidR="006D30A5" w:rsidRPr="0010637A">
        <w:rPr>
          <w:rFonts w:ascii="Arial" w:hAnsi="Arial" w:cs="Arial"/>
          <w:spacing w:val="-2"/>
        </w:rPr>
        <w:t>experiment helps to improve its</w:t>
      </w:r>
    </w:p>
    <w:p w14:paraId="6151E119" w14:textId="77777777" w:rsidR="009300B1" w:rsidRPr="00D27B58" w:rsidRDefault="009300B1" w:rsidP="000C355B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2A70BC7B" w14:textId="3B748055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r</w:t>
      </w:r>
      <w:r w:rsidR="000C355B" w:rsidRPr="00BE68CA">
        <w:rPr>
          <w:rFonts w:ascii="Arial" w:hAnsi="Arial" w:cs="Arial"/>
          <w:spacing w:val="-2"/>
        </w:rPr>
        <w:t>eliability</w:t>
      </w:r>
      <w:r w:rsidR="006D30A5">
        <w:rPr>
          <w:rFonts w:ascii="Arial" w:hAnsi="Arial" w:cs="Arial"/>
          <w:spacing w:val="-2"/>
        </w:rPr>
        <w:t>.</w:t>
      </w:r>
    </w:p>
    <w:p w14:paraId="7AF3A755" w14:textId="7211F29B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v</w:t>
      </w:r>
      <w:r w:rsidR="000C355B" w:rsidRPr="00BE68CA">
        <w:rPr>
          <w:rFonts w:ascii="Arial" w:hAnsi="Arial" w:cs="Arial"/>
          <w:spacing w:val="-2"/>
        </w:rPr>
        <w:t>alidity</w:t>
      </w:r>
      <w:r w:rsidR="006D30A5">
        <w:rPr>
          <w:rFonts w:ascii="Arial" w:hAnsi="Arial" w:cs="Arial"/>
          <w:spacing w:val="-2"/>
        </w:rPr>
        <w:t>.</w:t>
      </w:r>
    </w:p>
    <w:p w14:paraId="5C8E7F91" w14:textId="345ED615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m</w:t>
      </w:r>
      <w:r w:rsidR="000C355B" w:rsidRPr="00BE68CA">
        <w:rPr>
          <w:rFonts w:ascii="Arial" w:hAnsi="Arial" w:cs="Arial"/>
          <w:spacing w:val="-2"/>
        </w:rPr>
        <w:t>easurement error</w:t>
      </w:r>
      <w:r w:rsidR="006D30A5">
        <w:rPr>
          <w:rFonts w:ascii="Arial" w:hAnsi="Arial" w:cs="Arial"/>
          <w:spacing w:val="-2"/>
        </w:rPr>
        <w:t>.</w:t>
      </w:r>
    </w:p>
    <w:p w14:paraId="01E9E7EF" w14:textId="18E0FCF0" w:rsidR="009300B1" w:rsidRPr="00BE68CA" w:rsidRDefault="0010637A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a</w:t>
      </w:r>
      <w:r w:rsidR="000C355B" w:rsidRPr="00BE68CA">
        <w:rPr>
          <w:rFonts w:ascii="Arial" w:hAnsi="Arial" w:cs="Arial"/>
          <w:spacing w:val="-2"/>
        </w:rPr>
        <w:t>ccuracy</w:t>
      </w:r>
      <w:r w:rsidR="006D30A5">
        <w:rPr>
          <w:rFonts w:ascii="Arial" w:hAnsi="Arial" w:cs="Arial"/>
          <w:spacing w:val="-2"/>
        </w:rPr>
        <w:t>.</w:t>
      </w:r>
    </w:p>
    <w:p w14:paraId="725F762F" w14:textId="6DFF7B62" w:rsidR="00105BF0" w:rsidRDefault="00105BF0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7D2D40E7" w14:textId="4C1FEA1C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7F650850" w14:textId="61FCE497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3DDA54B0" w14:textId="7BEFC9FD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3924D7E3" w14:textId="557AE55F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66BE5968" w14:textId="2F78DA33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4A57B430" w14:textId="21A8713A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560C851A" w14:textId="395B17C7" w:rsidR="007624D3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3BA7E961" w14:textId="77777777" w:rsidR="007624D3" w:rsidRPr="0010637A" w:rsidRDefault="007624D3" w:rsidP="0010637A">
      <w:pPr>
        <w:suppressAutoHyphens/>
        <w:spacing w:after="0"/>
        <w:rPr>
          <w:rFonts w:ascii="Arial" w:hAnsi="Arial" w:cs="Arial"/>
          <w:spacing w:val="-2"/>
        </w:rPr>
      </w:pPr>
    </w:p>
    <w:p w14:paraId="6A10EEA1" w14:textId="7C8B2E66" w:rsidR="009300B1" w:rsidRPr="00BE68CA" w:rsidRDefault="000C355B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lastRenderedPageBreak/>
        <w:t>Below are the results of the experiment.</w:t>
      </w:r>
    </w:p>
    <w:p w14:paraId="0280075A" w14:textId="060D5AC8" w:rsidR="000C355B" w:rsidRPr="00BE68CA" w:rsidRDefault="000C355B" w:rsidP="000C355B">
      <w:pPr>
        <w:suppressAutoHyphens/>
        <w:spacing w:after="0"/>
        <w:rPr>
          <w:rFonts w:ascii="Arial" w:hAnsi="Arial" w:cs="Arial"/>
          <w:spacing w:val="-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27"/>
        <w:gridCol w:w="2268"/>
      </w:tblGrid>
      <w:tr w:rsidR="000C355B" w:rsidRPr="00BE68CA" w14:paraId="0A1E426E" w14:textId="77777777" w:rsidTr="008F4CBD">
        <w:trPr>
          <w:jc w:val="center"/>
        </w:trPr>
        <w:tc>
          <w:tcPr>
            <w:tcW w:w="1129" w:type="dxa"/>
          </w:tcPr>
          <w:p w14:paraId="2C033266" w14:textId="77777777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</w:p>
        </w:tc>
        <w:tc>
          <w:tcPr>
            <w:tcW w:w="2127" w:type="dxa"/>
          </w:tcPr>
          <w:p w14:paraId="11B12F9A" w14:textId="08BBE78F" w:rsidR="000C355B" w:rsidRPr="00BE57F7" w:rsidRDefault="0010637A" w:rsidP="000C355B">
            <w:pPr>
              <w:suppressAutoHyphens/>
              <w:rPr>
                <w:rFonts w:ascii="Arial" w:hAnsi="Arial" w:cs="Arial"/>
                <w:b/>
                <w:bCs/>
                <w:spacing w:val="-2"/>
              </w:rPr>
            </w:pPr>
            <w:r w:rsidRPr="00BE57F7">
              <w:rPr>
                <w:rFonts w:ascii="Arial" w:hAnsi="Arial" w:cs="Arial"/>
                <w:b/>
                <w:bCs/>
                <w:spacing w:val="-2"/>
              </w:rPr>
              <w:t>Change of mass in salt water (g)</w:t>
            </w:r>
          </w:p>
        </w:tc>
        <w:tc>
          <w:tcPr>
            <w:tcW w:w="2268" w:type="dxa"/>
          </w:tcPr>
          <w:p w14:paraId="557BD16E" w14:textId="730E1159" w:rsidR="000C355B" w:rsidRPr="00BE57F7" w:rsidRDefault="0010637A" w:rsidP="000C355B">
            <w:pPr>
              <w:suppressAutoHyphens/>
              <w:rPr>
                <w:rFonts w:ascii="Arial" w:hAnsi="Arial" w:cs="Arial"/>
                <w:b/>
                <w:bCs/>
                <w:spacing w:val="-2"/>
              </w:rPr>
            </w:pPr>
            <w:r w:rsidRPr="00BE57F7">
              <w:rPr>
                <w:rFonts w:ascii="Arial" w:hAnsi="Arial" w:cs="Arial"/>
                <w:b/>
                <w:bCs/>
                <w:spacing w:val="-2"/>
              </w:rPr>
              <w:t xml:space="preserve">Change of mass in </w:t>
            </w:r>
            <w:r w:rsidR="00715A0D" w:rsidRPr="00BE57F7">
              <w:rPr>
                <w:rFonts w:ascii="Arial" w:hAnsi="Arial" w:cs="Arial"/>
                <w:b/>
                <w:bCs/>
                <w:spacing w:val="-2"/>
              </w:rPr>
              <w:t>distilled</w:t>
            </w:r>
            <w:r w:rsidRPr="00BE57F7">
              <w:rPr>
                <w:rFonts w:ascii="Arial" w:hAnsi="Arial" w:cs="Arial"/>
                <w:b/>
                <w:bCs/>
                <w:spacing w:val="-2"/>
              </w:rPr>
              <w:t xml:space="preserve"> water (g)</w:t>
            </w:r>
          </w:p>
        </w:tc>
      </w:tr>
      <w:tr w:rsidR="000C355B" w:rsidRPr="00BE68CA" w14:paraId="66E51E37" w14:textId="77777777" w:rsidTr="008F4CBD">
        <w:trPr>
          <w:jc w:val="center"/>
        </w:trPr>
        <w:tc>
          <w:tcPr>
            <w:tcW w:w="1129" w:type="dxa"/>
          </w:tcPr>
          <w:p w14:paraId="45E724CB" w14:textId="395E018E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Egg 1</w:t>
            </w:r>
          </w:p>
        </w:tc>
        <w:tc>
          <w:tcPr>
            <w:tcW w:w="2127" w:type="dxa"/>
          </w:tcPr>
          <w:p w14:paraId="4F7B4760" w14:textId="05C604B6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-2</w:t>
            </w:r>
            <w:r w:rsidR="00BE68CA">
              <w:rPr>
                <w:rFonts w:ascii="Arial" w:hAnsi="Arial" w:cs="Arial"/>
                <w:spacing w:val="-2"/>
              </w:rPr>
              <w:t>4</w:t>
            </w:r>
          </w:p>
        </w:tc>
        <w:tc>
          <w:tcPr>
            <w:tcW w:w="2268" w:type="dxa"/>
          </w:tcPr>
          <w:p w14:paraId="476E2097" w14:textId="015BAD47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+52</w:t>
            </w:r>
          </w:p>
        </w:tc>
      </w:tr>
      <w:tr w:rsidR="000C355B" w:rsidRPr="00BE68CA" w14:paraId="65E4425C" w14:textId="77777777" w:rsidTr="008F4CBD">
        <w:trPr>
          <w:jc w:val="center"/>
        </w:trPr>
        <w:tc>
          <w:tcPr>
            <w:tcW w:w="1129" w:type="dxa"/>
          </w:tcPr>
          <w:p w14:paraId="7EC50A41" w14:textId="1AEBA57D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Egg 2</w:t>
            </w:r>
          </w:p>
        </w:tc>
        <w:tc>
          <w:tcPr>
            <w:tcW w:w="2127" w:type="dxa"/>
          </w:tcPr>
          <w:p w14:paraId="68275D7E" w14:textId="1D626E03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-3</w:t>
            </w:r>
            <w:r w:rsidR="00BE68CA">
              <w:rPr>
                <w:rFonts w:ascii="Arial" w:hAnsi="Arial" w:cs="Arial"/>
                <w:spacing w:val="-2"/>
              </w:rPr>
              <w:t>1</w:t>
            </w:r>
          </w:p>
        </w:tc>
        <w:tc>
          <w:tcPr>
            <w:tcW w:w="2268" w:type="dxa"/>
          </w:tcPr>
          <w:p w14:paraId="493A8A9B" w14:textId="09036F8E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+71</w:t>
            </w:r>
          </w:p>
        </w:tc>
      </w:tr>
      <w:tr w:rsidR="000C355B" w:rsidRPr="00BE68CA" w14:paraId="4196FA5F" w14:textId="77777777" w:rsidTr="008F4CBD">
        <w:trPr>
          <w:jc w:val="center"/>
        </w:trPr>
        <w:tc>
          <w:tcPr>
            <w:tcW w:w="1129" w:type="dxa"/>
          </w:tcPr>
          <w:p w14:paraId="00D2AC67" w14:textId="609C1225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Egg 3</w:t>
            </w:r>
          </w:p>
        </w:tc>
        <w:tc>
          <w:tcPr>
            <w:tcW w:w="2127" w:type="dxa"/>
          </w:tcPr>
          <w:p w14:paraId="2D2C8AE4" w14:textId="41E53F04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-</w:t>
            </w:r>
            <w:r w:rsidR="00BE68CA">
              <w:rPr>
                <w:rFonts w:ascii="Arial" w:hAnsi="Arial" w:cs="Arial"/>
                <w:spacing w:val="-2"/>
              </w:rPr>
              <w:t>35</w:t>
            </w:r>
          </w:p>
        </w:tc>
        <w:tc>
          <w:tcPr>
            <w:tcW w:w="2268" w:type="dxa"/>
          </w:tcPr>
          <w:p w14:paraId="20D90B66" w14:textId="3C8FB7A2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+60</w:t>
            </w:r>
          </w:p>
        </w:tc>
      </w:tr>
      <w:tr w:rsidR="000C355B" w:rsidRPr="00BE68CA" w14:paraId="31318B88" w14:textId="77777777" w:rsidTr="008F4CBD">
        <w:trPr>
          <w:jc w:val="center"/>
        </w:trPr>
        <w:tc>
          <w:tcPr>
            <w:tcW w:w="1129" w:type="dxa"/>
          </w:tcPr>
          <w:p w14:paraId="580FD415" w14:textId="001AC453" w:rsidR="000C355B" w:rsidRPr="00BE68CA" w:rsidRDefault="000C355B" w:rsidP="000C355B">
            <w:pPr>
              <w:suppressAutoHyphens/>
              <w:rPr>
                <w:rFonts w:ascii="Arial" w:hAnsi="Arial" w:cs="Arial"/>
                <w:spacing w:val="-2"/>
              </w:rPr>
            </w:pPr>
            <w:r w:rsidRPr="00BE68CA">
              <w:rPr>
                <w:rFonts w:ascii="Arial" w:hAnsi="Arial" w:cs="Arial"/>
                <w:spacing w:val="-2"/>
              </w:rPr>
              <w:t>Mean</w:t>
            </w:r>
          </w:p>
        </w:tc>
        <w:tc>
          <w:tcPr>
            <w:tcW w:w="2127" w:type="dxa"/>
          </w:tcPr>
          <w:p w14:paraId="72480962" w14:textId="5578FFD6" w:rsidR="000C355B" w:rsidRPr="00BE68CA" w:rsidRDefault="00BE68CA" w:rsidP="000C355B">
            <w:pPr>
              <w:suppressAutoHyphens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X</w:t>
            </w:r>
          </w:p>
        </w:tc>
        <w:tc>
          <w:tcPr>
            <w:tcW w:w="2268" w:type="dxa"/>
          </w:tcPr>
          <w:p w14:paraId="509CFA0C" w14:textId="5790F0AD" w:rsidR="000C355B" w:rsidRPr="00BE68CA" w:rsidRDefault="00BE68CA" w:rsidP="000C355B">
            <w:pPr>
              <w:suppressAutoHyphens/>
              <w:rPr>
                <w:rFonts w:ascii="Arial" w:hAnsi="Arial" w:cs="Arial"/>
                <w:spacing w:val="-2"/>
              </w:rPr>
            </w:pPr>
            <w:r>
              <w:rPr>
                <w:rFonts w:ascii="Arial" w:hAnsi="Arial" w:cs="Arial"/>
                <w:spacing w:val="-2"/>
              </w:rPr>
              <w:t>Y</w:t>
            </w:r>
          </w:p>
        </w:tc>
      </w:tr>
    </w:tbl>
    <w:p w14:paraId="70DB67BF" w14:textId="26E60E8C" w:rsidR="0036586B" w:rsidRPr="00BE68CA" w:rsidRDefault="0036586B" w:rsidP="000C355B">
      <w:pPr>
        <w:suppressAutoHyphens/>
        <w:spacing w:after="0"/>
        <w:rPr>
          <w:rFonts w:ascii="Arial" w:hAnsi="Arial" w:cs="Arial"/>
          <w:spacing w:val="-2"/>
        </w:rPr>
      </w:pPr>
    </w:p>
    <w:p w14:paraId="7F425F20" w14:textId="20FBCE07" w:rsidR="0036586B" w:rsidRPr="00BE68CA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771BA12E" w14:textId="4F8187D1" w:rsidR="0036586B" w:rsidRPr="00BE68CA" w:rsidRDefault="00BE68CA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Which of the following show the mean scores for each condition</w:t>
      </w:r>
      <w:r>
        <w:rPr>
          <w:rFonts w:ascii="Arial" w:hAnsi="Arial" w:cs="Arial"/>
          <w:spacing w:val="-2"/>
        </w:rPr>
        <w:t>?</w:t>
      </w:r>
    </w:p>
    <w:p w14:paraId="42AC46E0" w14:textId="06D2524B" w:rsidR="0036586B" w:rsidRPr="00D27B58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512056B3" w14:textId="4B694A95" w:rsidR="0036586B" w:rsidRPr="00BE68CA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-29; Y=+60</w:t>
      </w:r>
    </w:p>
    <w:p w14:paraId="4494EF35" w14:textId="58625D32" w:rsidR="0036586B" w:rsidRPr="00BE68CA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7; Y=19</w:t>
      </w:r>
    </w:p>
    <w:p w14:paraId="3E3226D8" w14:textId="53E5D43C" w:rsidR="0036586B" w:rsidRPr="00BE68CA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-30; Y=+61</w:t>
      </w:r>
    </w:p>
    <w:p w14:paraId="4498C3CE" w14:textId="35189870" w:rsidR="0036586B" w:rsidRDefault="00BE68CA" w:rsidP="00A33237">
      <w:pPr>
        <w:pStyle w:val="ListParagraph"/>
        <w:numPr>
          <w:ilvl w:val="0"/>
          <w:numId w:val="14"/>
        </w:numPr>
        <w:suppressAutoHyphens/>
        <w:spacing w:after="0"/>
        <w:ind w:left="1418"/>
        <w:rPr>
          <w:rFonts w:ascii="Arial" w:hAnsi="Arial" w:cs="Arial"/>
          <w:spacing w:val="-2"/>
        </w:rPr>
      </w:pPr>
      <w:r w:rsidRPr="00BE68CA">
        <w:rPr>
          <w:rFonts w:ascii="Arial" w:hAnsi="Arial" w:cs="Arial"/>
          <w:spacing w:val="-2"/>
        </w:rPr>
        <w:t>X= -31; Y= +60</w:t>
      </w:r>
    </w:p>
    <w:p w14:paraId="0B9CCB9F" w14:textId="2EB3B0B2" w:rsidR="00F17312" w:rsidRDefault="00F17312" w:rsidP="00F17312">
      <w:pPr>
        <w:suppressAutoHyphens/>
        <w:spacing w:after="0"/>
        <w:rPr>
          <w:rFonts w:ascii="Arial" w:hAnsi="Arial" w:cs="Arial"/>
          <w:spacing w:val="-2"/>
        </w:rPr>
      </w:pPr>
    </w:p>
    <w:p w14:paraId="3E8E57C8" w14:textId="103FC1A2" w:rsidR="00F17312" w:rsidRDefault="00F17312" w:rsidP="00F17312">
      <w:pPr>
        <w:suppressAutoHyphens/>
        <w:spacing w:after="0"/>
        <w:rPr>
          <w:rFonts w:ascii="Arial" w:hAnsi="Arial" w:cs="Arial"/>
          <w:spacing w:val="-2"/>
        </w:rPr>
      </w:pPr>
      <w:r>
        <w:rPr>
          <w:rFonts w:ascii="Arial" w:hAnsi="Arial" w:cs="Arial"/>
          <w:spacing w:val="-2"/>
        </w:rPr>
        <w:t>Question 30 refers to the image below.</w:t>
      </w:r>
    </w:p>
    <w:p w14:paraId="78F4257C" w14:textId="494F0ABF" w:rsidR="00BE1823" w:rsidRDefault="00BE1823" w:rsidP="00F17312">
      <w:pPr>
        <w:suppressAutoHyphens/>
        <w:spacing w:after="0"/>
        <w:rPr>
          <w:rFonts w:ascii="Arial" w:hAnsi="Arial" w:cs="Arial"/>
          <w:spacing w:val="-2"/>
        </w:rPr>
      </w:pPr>
    </w:p>
    <w:p w14:paraId="785C0F3C" w14:textId="403B4ADA" w:rsidR="00BE1823" w:rsidRPr="00F17312" w:rsidRDefault="00BE1823" w:rsidP="00BE1823">
      <w:pPr>
        <w:suppressAutoHyphens/>
        <w:spacing w:after="0"/>
        <w:jc w:val="center"/>
        <w:rPr>
          <w:rFonts w:ascii="Arial" w:hAnsi="Arial" w:cs="Arial"/>
          <w:spacing w:val="-2"/>
        </w:rPr>
      </w:pPr>
      <w:r>
        <w:rPr>
          <w:noProof/>
          <w:lang w:eastAsia="en-AU"/>
        </w:rPr>
        <w:drawing>
          <wp:inline distT="0" distB="0" distL="0" distR="0" wp14:anchorId="3A8698A6" wp14:editId="31894A5A">
            <wp:extent cx="3762375" cy="3714750"/>
            <wp:effectExtent l="0" t="0" r="9525" b="0"/>
            <wp:docPr id="9" name="Picture 9" descr="https://upload.wikimedia.org/wikipedia/commons/thumb/3/3d/Tools_Stone_age.jpg/1920px-Tools_Stone_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3/3d/Tools_Stone_age.jpg/1920px-Tools_Stone_a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9085" r="10924" b="4505"/>
                    <a:stretch/>
                  </pic:blipFill>
                  <pic:spPr bwMode="auto">
                    <a:xfrm>
                      <a:off x="0" y="0"/>
                      <a:ext cx="37623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E2635" w14:textId="26947F0E" w:rsidR="0036586B" w:rsidRDefault="0036586B" w:rsidP="0036586B">
      <w:pPr>
        <w:suppressAutoHyphens/>
        <w:spacing w:after="0"/>
        <w:rPr>
          <w:rFonts w:ascii="Arial" w:hAnsi="Arial" w:cs="Arial"/>
          <w:spacing w:val="-2"/>
          <w:highlight w:val="yellow"/>
        </w:rPr>
      </w:pPr>
    </w:p>
    <w:p w14:paraId="29DB0CC9" w14:textId="7AF639A8" w:rsidR="00F17312" w:rsidRPr="00D27B58" w:rsidRDefault="00F17312" w:rsidP="008F4CBD">
      <w:pPr>
        <w:suppressAutoHyphens/>
        <w:spacing w:after="0"/>
        <w:jc w:val="center"/>
        <w:rPr>
          <w:rFonts w:ascii="Arial" w:hAnsi="Arial" w:cs="Arial"/>
          <w:spacing w:val="-2"/>
          <w:highlight w:val="yellow"/>
        </w:rPr>
      </w:pPr>
    </w:p>
    <w:p w14:paraId="4A5996BD" w14:textId="7A773CF2" w:rsidR="0036586B" w:rsidRPr="00D44CC6" w:rsidRDefault="00F17312" w:rsidP="00A33237">
      <w:pPr>
        <w:pStyle w:val="ListParagraph"/>
        <w:numPr>
          <w:ilvl w:val="0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D44CC6">
        <w:rPr>
          <w:rFonts w:ascii="Arial" w:hAnsi="Arial" w:cs="Arial"/>
          <w:spacing w:val="-2"/>
        </w:rPr>
        <w:t xml:space="preserve">Which Homo species would be </w:t>
      </w:r>
      <w:r w:rsidR="00777139" w:rsidRPr="00D44CC6">
        <w:rPr>
          <w:rFonts w:ascii="Arial" w:hAnsi="Arial" w:cs="Arial"/>
          <w:spacing w:val="-2"/>
        </w:rPr>
        <w:t>most likely to have manufactured the tools above</w:t>
      </w:r>
      <w:r w:rsidRPr="00D44CC6">
        <w:rPr>
          <w:rFonts w:ascii="Arial" w:hAnsi="Arial" w:cs="Arial"/>
          <w:spacing w:val="-2"/>
        </w:rPr>
        <w:t>?</w:t>
      </w:r>
    </w:p>
    <w:p w14:paraId="6C72D38D" w14:textId="77777777" w:rsidR="0036586B" w:rsidRPr="00F17312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140339DF" w14:textId="232536E5" w:rsidR="0036586B" w:rsidRPr="00F17312" w:rsidRDefault="00C260CC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neandertha</w:t>
      </w:r>
      <w:r w:rsidR="0036586B" w:rsidRPr="00F17312">
        <w:rPr>
          <w:rFonts w:ascii="Arial" w:hAnsi="Arial" w:cs="Arial"/>
          <w:i/>
          <w:spacing w:val="-2"/>
        </w:rPr>
        <w:t>lensis</w:t>
      </w:r>
    </w:p>
    <w:p w14:paraId="1B057A32" w14:textId="65B7ACEE" w:rsidR="008A332D" w:rsidRPr="00F17312" w:rsidRDefault="008A332D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sapiens</w:t>
      </w:r>
    </w:p>
    <w:p w14:paraId="2C580C5A" w14:textId="52721A13" w:rsidR="0036586B" w:rsidRPr="00F17312" w:rsidRDefault="0036586B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erectus</w:t>
      </w:r>
    </w:p>
    <w:p w14:paraId="7F54F730" w14:textId="7E5F2F27" w:rsidR="0036586B" w:rsidRPr="00F17312" w:rsidRDefault="008A332D" w:rsidP="00A33237">
      <w:pPr>
        <w:pStyle w:val="ListParagraph"/>
        <w:numPr>
          <w:ilvl w:val="1"/>
          <w:numId w:val="3"/>
        </w:numPr>
        <w:suppressAutoHyphens/>
        <w:spacing w:after="0"/>
        <w:rPr>
          <w:rFonts w:ascii="Arial" w:hAnsi="Arial" w:cs="Arial"/>
          <w:spacing w:val="-2"/>
        </w:rPr>
      </w:pPr>
      <w:r w:rsidRPr="00F17312">
        <w:rPr>
          <w:rFonts w:ascii="Arial" w:hAnsi="Arial" w:cs="Arial"/>
          <w:i/>
          <w:spacing w:val="-2"/>
        </w:rPr>
        <w:t>Homo habilis</w:t>
      </w:r>
    </w:p>
    <w:bookmarkEnd w:id="1"/>
    <w:p w14:paraId="14B2E918" w14:textId="77777777" w:rsidR="0036586B" w:rsidRPr="009300B1" w:rsidRDefault="0036586B" w:rsidP="0036586B">
      <w:pPr>
        <w:pStyle w:val="ListParagraph"/>
        <w:suppressAutoHyphens/>
        <w:spacing w:after="0"/>
        <w:rPr>
          <w:rFonts w:ascii="Arial" w:hAnsi="Arial" w:cs="Arial"/>
          <w:spacing w:val="-2"/>
        </w:rPr>
      </w:pPr>
    </w:p>
    <w:p w14:paraId="27763120" w14:textId="77777777" w:rsidR="007624D3" w:rsidRDefault="007624D3" w:rsidP="005B5065">
      <w:pPr>
        <w:tabs>
          <w:tab w:val="left" w:pos="709"/>
          <w:tab w:val="right" w:pos="1134"/>
        </w:tabs>
        <w:spacing w:after="0" w:line="276" w:lineRule="auto"/>
        <w:rPr>
          <w:rFonts w:ascii="Arial" w:hAnsi="Arial" w:cs="Arial"/>
          <w:b/>
          <w:color w:val="000000"/>
        </w:rPr>
      </w:pPr>
    </w:p>
    <w:p w14:paraId="51D4B180" w14:textId="7C474F05" w:rsidR="001B5650" w:rsidRPr="000C7FD1" w:rsidRDefault="001B5650" w:rsidP="005B5065">
      <w:pPr>
        <w:tabs>
          <w:tab w:val="left" w:pos="709"/>
          <w:tab w:val="right" w:pos="1134"/>
        </w:tabs>
        <w:spacing w:after="0" w:line="276" w:lineRule="auto"/>
        <w:rPr>
          <w:rFonts w:ascii="Arial" w:hAnsi="Arial" w:cs="Arial"/>
          <w:b/>
          <w:color w:val="000000"/>
        </w:rPr>
      </w:pPr>
      <w:r w:rsidRPr="000C7FD1">
        <w:rPr>
          <w:rFonts w:ascii="Arial" w:hAnsi="Arial" w:cs="Arial"/>
          <w:b/>
          <w:color w:val="000000"/>
        </w:rPr>
        <w:lastRenderedPageBreak/>
        <w:t>Section Two:  Short answer</w:t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</w:r>
      <w:r w:rsidRPr="000C7FD1">
        <w:rPr>
          <w:rFonts w:ascii="Arial" w:hAnsi="Arial" w:cs="Arial"/>
          <w:b/>
          <w:color w:val="000000"/>
        </w:rPr>
        <w:tab/>
        <w:t xml:space="preserve"> 50% (</w:t>
      </w:r>
      <w:r w:rsidR="007669A2">
        <w:rPr>
          <w:rFonts w:ascii="Arial" w:hAnsi="Arial" w:cs="Arial"/>
          <w:b/>
          <w:color w:val="000000"/>
        </w:rPr>
        <w:t xml:space="preserve">100 </w:t>
      </w:r>
      <w:r w:rsidRPr="000C7FD1">
        <w:rPr>
          <w:rFonts w:ascii="Arial" w:hAnsi="Arial" w:cs="Arial"/>
          <w:b/>
          <w:color w:val="000000"/>
        </w:rPr>
        <w:t>Marks)</w:t>
      </w:r>
    </w:p>
    <w:p w14:paraId="67AA643F" w14:textId="77777777" w:rsidR="001B5650" w:rsidRPr="000C7FD1" w:rsidRDefault="001B5650" w:rsidP="005B5065">
      <w:pPr>
        <w:tabs>
          <w:tab w:val="right" w:pos="9450"/>
        </w:tabs>
        <w:spacing w:after="0" w:line="276" w:lineRule="auto"/>
        <w:rPr>
          <w:rFonts w:ascii="Arial" w:hAnsi="Arial" w:cs="Arial"/>
          <w:color w:val="000000"/>
        </w:rPr>
      </w:pPr>
    </w:p>
    <w:p w14:paraId="28A510A9" w14:textId="4609B458" w:rsidR="00ED4E76" w:rsidRDefault="00ED4E76" w:rsidP="005B5065">
      <w:pPr>
        <w:spacing w:after="0" w:line="276" w:lineRule="auto"/>
        <w:rPr>
          <w:rFonts w:ascii="Arial" w:hAnsi="Arial" w:cs="Arial"/>
        </w:rPr>
      </w:pPr>
      <w:r w:rsidRPr="00ED4E76">
        <w:rPr>
          <w:rFonts w:ascii="Arial" w:hAnsi="Arial" w:cs="Arial"/>
        </w:rPr>
        <w:t>This section has</w:t>
      </w:r>
      <w:r w:rsidRPr="00ED4E76">
        <w:rPr>
          <w:rFonts w:ascii="Arial" w:hAnsi="Arial" w:cs="Arial"/>
          <w:b/>
          <w:bCs/>
        </w:rPr>
        <w:t xml:space="preserve"> </w:t>
      </w:r>
      <w:r w:rsidR="007624D3">
        <w:rPr>
          <w:rFonts w:ascii="Arial" w:hAnsi="Arial" w:cs="Arial"/>
          <w:b/>
          <w:bCs/>
        </w:rPr>
        <w:t>eight</w:t>
      </w:r>
      <w:r w:rsidRPr="00ED4E76">
        <w:rPr>
          <w:rFonts w:ascii="Arial" w:hAnsi="Arial" w:cs="Arial"/>
        </w:rPr>
        <w:t xml:space="preserve"> questions. Answer </w:t>
      </w:r>
      <w:r w:rsidRPr="00ED4E76">
        <w:rPr>
          <w:rFonts w:ascii="Arial" w:hAnsi="Arial" w:cs="Arial"/>
          <w:b/>
          <w:bCs/>
        </w:rPr>
        <w:t xml:space="preserve">all </w:t>
      </w:r>
      <w:r w:rsidRPr="00ED4E76">
        <w:rPr>
          <w:rFonts w:ascii="Arial" w:hAnsi="Arial" w:cs="Arial"/>
        </w:rPr>
        <w:t xml:space="preserve">questions. Write your answers in the spaces provided. </w:t>
      </w:r>
    </w:p>
    <w:p w14:paraId="5828A2AF" w14:textId="77777777" w:rsidR="00ED4E76" w:rsidRDefault="00ED4E76" w:rsidP="005B5065">
      <w:pPr>
        <w:spacing w:after="0" w:line="276" w:lineRule="auto"/>
        <w:rPr>
          <w:rFonts w:ascii="Arial" w:hAnsi="Arial" w:cs="Arial"/>
        </w:rPr>
      </w:pPr>
    </w:p>
    <w:p w14:paraId="5D5C4DC1" w14:textId="77777777" w:rsidR="00ED4E76" w:rsidRDefault="00ED4E76" w:rsidP="005B5065">
      <w:pPr>
        <w:spacing w:after="0" w:line="276" w:lineRule="auto"/>
        <w:rPr>
          <w:rFonts w:ascii="Arial" w:hAnsi="Arial" w:cs="Arial"/>
        </w:rPr>
      </w:pPr>
      <w:r w:rsidRPr="00ED4E76">
        <w:rPr>
          <w:rFonts w:ascii="Arial" w:hAnsi="Arial" w:cs="Arial"/>
        </w:rPr>
        <w:t xml:space="preserve">Supplementary pages for planning/continuing your answers to questions are provided at the end of this Question/Answer booklet. If you use these pages to continue an answer, indicate at the original answer where the answer is continued, i.e. give the page number. </w:t>
      </w:r>
    </w:p>
    <w:p w14:paraId="1143CFF2" w14:textId="77777777" w:rsidR="00ED4E76" w:rsidRDefault="00ED4E76" w:rsidP="005B5065">
      <w:pPr>
        <w:spacing w:after="0" w:line="276" w:lineRule="auto"/>
        <w:rPr>
          <w:rFonts w:ascii="Arial" w:hAnsi="Arial" w:cs="Arial"/>
        </w:rPr>
      </w:pPr>
    </w:p>
    <w:p w14:paraId="40550EDA" w14:textId="7C2B9D2C" w:rsidR="00ED4E76" w:rsidRPr="00E97478" w:rsidRDefault="00ED4E76" w:rsidP="00ED4E76">
      <w:pPr>
        <w:pBdr>
          <w:bottom w:val="single" w:sz="6" w:space="1" w:color="auto"/>
        </w:pBdr>
        <w:suppressAutoHyphens/>
        <w:spacing w:after="0" w:line="276" w:lineRule="auto"/>
        <w:jc w:val="both"/>
        <w:rPr>
          <w:rFonts w:ascii="Arial" w:hAnsi="Arial" w:cs="Arial"/>
          <w:color w:val="000000"/>
          <w:spacing w:val="-2"/>
        </w:rPr>
      </w:pPr>
      <w:r>
        <w:rPr>
          <w:rFonts w:ascii="Arial" w:hAnsi="Arial" w:cs="Arial"/>
          <w:color w:val="000000"/>
          <w:spacing w:val="-2"/>
        </w:rPr>
        <w:t>Suggested working time: 90 minutes.</w:t>
      </w:r>
    </w:p>
    <w:p w14:paraId="51801A67" w14:textId="77777777" w:rsidR="00ED4E76" w:rsidRDefault="00ED4E76" w:rsidP="00E27C48">
      <w:pPr>
        <w:suppressAutoHyphens/>
        <w:spacing w:after="0"/>
        <w:ind w:left="720" w:hanging="720"/>
        <w:rPr>
          <w:rFonts w:ascii="Arial" w:hAnsi="Arial" w:cs="Arial"/>
          <w:b/>
          <w:spacing w:val="-2"/>
        </w:rPr>
      </w:pPr>
    </w:p>
    <w:p w14:paraId="3A5ACD5B" w14:textId="374574C8" w:rsidR="00E102B2" w:rsidRPr="00E27C48" w:rsidRDefault="001B5650" w:rsidP="00E27C48">
      <w:pPr>
        <w:suppressAutoHyphens/>
        <w:spacing w:after="0"/>
        <w:ind w:left="720" w:hanging="720"/>
        <w:rPr>
          <w:rFonts w:ascii="Arial" w:hAnsi="Arial" w:cs="Arial"/>
          <w:b/>
          <w:spacing w:val="-2"/>
        </w:rPr>
      </w:pPr>
      <w:r>
        <w:rPr>
          <w:rFonts w:ascii="Arial" w:hAnsi="Arial" w:cs="Arial"/>
          <w:b/>
          <w:spacing w:val="-2"/>
        </w:rPr>
        <w:t>Question 31</w:t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b/>
          <w:spacing w:val="-2"/>
        </w:rPr>
        <w:tab/>
        <w:t xml:space="preserve">           </w:t>
      </w:r>
      <w:r w:rsidR="00D90A6D">
        <w:rPr>
          <w:rFonts w:ascii="Arial" w:hAnsi="Arial" w:cs="Arial"/>
          <w:b/>
          <w:spacing w:val="-2"/>
        </w:rPr>
        <w:t>(1</w:t>
      </w:r>
      <w:r w:rsidR="00AD39EB">
        <w:rPr>
          <w:rFonts w:ascii="Arial" w:hAnsi="Arial" w:cs="Arial"/>
          <w:b/>
          <w:spacing w:val="-2"/>
        </w:rPr>
        <w:t>2</w:t>
      </w:r>
      <w:r w:rsidRPr="00D90A6D">
        <w:rPr>
          <w:rFonts w:ascii="Arial" w:hAnsi="Arial" w:cs="Arial"/>
          <w:b/>
          <w:spacing w:val="-2"/>
        </w:rPr>
        <w:t xml:space="preserve"> marks)</w:t>
      </w:r>
    </w:p>
    <w:p w14:paraId="53F56A6C" w14:textId="77777777" w:rsidR="00D1120D" w:rsidRPr="00D27B58" w:rsidRDefault="00D1120D" w:rsidP="005B5065">
      <w:pPr>
        <w:spacing w:after="0"/>
        <w:rPr>
          <w:rFonts w:ascii="Arial" w:hAnsi="Arial" w:cs="Arial"/>
          <w:highlight w:val="cyan"/>
        </w:rPr>
      </w:pPr>
    </w:p>
    <w:p w14:paraId="6EA3DD59" w14:textId="2EB4866E" w:rsidR="004009B7" w:rsidRDefault="00E45507" w:rsidP="005B5065">
      <w:pPr>
        <w:spacing w:after="0"/>
        <w:rPr>
          <w:rFonts w:ascii="Arial" w:hAnsi="Arial" w:cs="Arial"/>
        </w:rPr>
      </w:pPr>
      <w:bookmarkStart w:id="7" w:name="_Hlk12191888"/>
      <w:r w:rsidRPr="003A0DBF">
        <w:rPr>
          <w:rFonts w:ascii="Arial" w:hAnsi="Arial" w:cs="Arial"/>
        </w:rPr>
        <w:t>A year</w:t>
      </w:r>
      <w:r w:rsidR="003A0DBF">
        <w:rPr>
          <w:rFonts w:ascii="Arial" w:hAnsi="Arial" w:cs="Arial"/>
        </w:rPr>
        <w:t xml:space="preserve"> 12 Human Biology student was interested to find out whether or not reaction times were affected by the use </w:t>
      </w:r>
      <w:r w:rsidR="00942D70">
        <w:rPr>
          <w:rFonts w:ascii="Arial" w:hAnsi="Arial" w:cs="Arial"/>
        </w:rPr>
        <w:t>of the dominant or non-dominant</w:t>
      </w:r>
      <w:r w:rsidR="003A0DBF">
        <w:rPr>
          <w:rFonts w:ascii="Arial" w:hAnsi="Arial" w:cs="Arial"/>
        </w:rPr>
        <w:t xml:space="preserve"> hand. To test this the student found a reaction time test on the internet</w:t>
      </w:r>
      <w:r w:rsidR="00B9238B">
        <w:rPr>
          <w:rFonts w:ascii="Arial" w:hAnsi="Arial" w:cs="Arial"/>
        </w:rPr>
        <w:t xml:space="preserve"> where you had to click the mouse when a coloured dot changed. She</w:t>
      </w:r>
      <w:r w:rsidR="003A0DBF">
        <w:rPr>
          <w:rFonts w:ascii="Arial" w:hAnsi="Arial" w:cs="Arial"/>
        </w:rPr>
        <w:t xml:space="preserve"> did the test five times with each hand.</w:t>
      </w:r>
    </w:p>
    <w:p w14:paraId="4CCD25B1" w14:textId="752BD5DB" w:rsidR="003A0DBF" w:rsidRDefault="003A0DBF" w:rsidP="005B5065">
      <w:pPr>
        <w:spacing w:after="0"/>
        <w:rPr>
          <w:rFonts w:ascii="Arial" w:hAnsi="Arial" w:cs="Arial"/>
        </w:rPr>
      </w:pPr>
    </w:p>
    <w:p w14:paraId="2DB83B9B" w14:textId="34AFE5A7" w:rsidR="003A0DBF" w:rsidRDefault="003A0DBF" w:rsidP="005B5065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results are found below.</w:t>
      </w:r>
    </w:p>
    <w:p w14:paraId="5B0A06F1" w14:textId="2AB92C23" w:rsidR="003A0DBF" w:rsidRDefault="003A0DBF" w:rsidP="005B5065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402"/>
        <w:gridCol w:w="3918"/>
      </w:tblGrid>
      <w:tr w:rsidR="003A0DBF" w14:paraId="5CEFDB55" w14:textId="77777777" w:rsidTr="003A0DBF">
        <w:tc>
          <w:tcPr>
            <w:tcW w:w="1696" w:type="dxa"/>
          </w:tcPr>
          <w:p w14:paraId="17F52694" w14:textId="644CF86F" w:rsidR="003A0DBF" w:rsidRPr="005F17FE" w:rsidRDefault="003A0DBF" w:rsidP="003A0DBF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>Test number</w:t>
            </w:r>
          </w:p>
        </w:tc>
        <w:tc>
          <w:tcPr>
            <w:tcW w:w="3402" w:type="dxa"/>
          </w:tcPr>
          <w:p w14:paraId="32D5CB7E" w14:textId="0061BD93" w:rsidR="003A0DBF" w:rsidRPr="005F17FE" w:rsidRDefault="00ED4E76" w:rsidP="003A0DBF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 xml:space="preserve">Dominant hand </w:t>
            </w:r>
            <w:r w:rsidR="003A0DBF" w:rsidRPr="005F17FE">
              <w:rPr>
                <w:rFonts w:ascii="Arial" w:hAnsi="Arial" w:cs="Arial"/>
                <w:b/>
                <w:bCs/>
              </w:rPr>
              <w:t>(sec)</w:t>
            </w:r>
          </w:p>
        </w:tc>
        <w:tc>
          <w:tcPr>
            <w:tcW w:w="3918" w:type="dxa"/>
          </w:tcPr>
          <w:p w14:paraId="4EEC5E70" w14:textId="0CC4F3BD" w:rsidR="003A0DBF" w:rsidRPr="005F17FE" w:rsidRDefault="00ED4E76" w:rsidP="003A0DBF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 xml:space="preserve">Non-Dominant </w:t>
            </w:r>
            <w:r w:rsidR="003A0DBF" w:rsidRPr="005F17FE">
              <w:rPr>
                <w:rFonts w:ascii="Arial" w:hAnsi="Arial" w:cs="Arial"/>
                <w:b/>
                <w:bCs/>
              </w:rPr>
              <w:t>(sec)</w:t>
            </w:r>
          </w:p>
        </w:tc>
      </w:tr>
      <w:tr w:rsidR="003A0DBF" w14:paraId="75D87F87" w14:textId="77777777" w:rsidTr="003A0DBF">
        <w:tc>
          <w:tcPr>
            <w:tcW w:w="1696" w:type="dxa"/>
          </w:tcPr>
          <w:p w14:paraId="78BE3440" w14:textId="12F7F2EC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402" w:type="dxa"/>
          </w:tcPr>
          <w:p w14:paraId="33E77C6D" w14:textId="4B942EF0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0.483</w:t>
            </w:r>
          </w:p>
        </w:tc>
        <w:tc>
          <w:tcPr>
            <w:tcW w:w="3918" w:type="dxa"/>
          </w:tcPr>
          <w:p w14:paraId="529D4121" w14:textId="3390F1CC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0.470</w:t>
            </w:r>
          </w:p>
        </w:tc>
      </w:tr>
      <w:tr w:rsidR="003A0DBF" w14:paraId="1354827A" w14:textId="77777777" w:rsidTr="003A0DBF">
        <w:tc>
          <w:tcPr>
            <w:tcW w:w="1696" w:type="dxa"/>
          </w:tcPr>
          <w:p w14:paraId="0DA15781" w14:textId="4D2F06E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3402" w:type="dxa"/>
          </w:tcPr>
          <w:p w14:paraId="01A6B447" w14:textId="165B3988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0.212</w:t>
            </w:r>
          </w:p>
        </w:tc>
        <w:tc>
          <w:tcPr>
            <w:tcW w:w="3918" w:type="dxa"/>
          </w:tcPr>
          <w:p w14:paraId="735EB50C" w14:textId="7F214A1A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0.612</w:t>
            </w:r>
          </w:p>
        </w:tc>
      </w:tr>
      <w:tr w:rsidR="003A0DBF" w14:paraId="1188DE15" w14:textId="77777777" w:rsidTr="003A0DBF">
        <w:tc>
          <w:tcPr>
            <w:tcW w:w="1696" w:type="dxa"/>
          </w:tcPr>
          <w:p w14:paraId="2C1E3DBD" w14:textId="245D334A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402" w:type="dxa"/>
          </w:tcPr>
          <w:p w14:paraId="1F335713" w14:textId="60731412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0.357</w:t>
            </w:r>
          </w:p>
        </w:tc>
        <w:tc>
          <w:tcPr>
            <w:tcW w:w="3918" w:type="dxa"/>
          </w:tcPr>
          <w:p w14:paraId="0FA03E76" w14:textId="14F1856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0.417</w:t>
            </w:r>
          </w:p>
        </w:tc>
      </w:tr>
      <w:tr w:rsidR="003A0DBF" w14:paraId="718224FD" w14:textId="77777777" w:rsidTr="003A0DBF">
        <w:tc>
          <w:tcPr>
            <w:tcW w:w="1696" w:type="dxa"/>
          </w:tcPr>
          <w:p w14:paraId="4ABC7B5C" w14:textId="26855D59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402" w:type="dxa"/>
          </w:tcPr>
          <w:p w14:paraId="3BD546F3" w14:textId="11789E43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0.290</w:t>
            </w:r>
          </w:p>
        </w:tc>
        <w:tc>
          <w:tcPr>
            <w:tcW w:w="3918" w:type="dxa"/>
          </w:tcPr>
          <w:p w14:paraId="000F998B" w14:textId="60D20A7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0.320</w:t>
            </w:r>
          </w:p>
        </w:tc>
      </w:tr>
      <w:tr w:rsidR="003A0DBF" w14:paraId="3265DB75" w14:textId="77777777" w:rsidTr="003A0DBF">
        <w:tc>
          <w:tcPr>
            <w:tcW w:w="1696" w:type="dxa"/>
          </w:tcPr>
          <w:p w14:paraId="28D1E04B" w14:textId="655AF36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402" w:type="dxa"/>
          </w:tcPr>
          <w:p w14:paraId="16967165" w14:textId="0A93D57F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0.455</w:t>
            </w:r>
          </w:p>
        </w:tc>
        <w:tc>
          <w:tcPr>
            <w:tcW w:w="3918" w:type="dxa"/>
          </w:tcPr>
          <w:p w14:paraId="2488E27F" w14:textId="781500E6" w:rsidR="003A0DBF" w:rsidRDefault="003A0DBF" w:rsidP="003A0DB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0.280</w:t>
            </w:r>
          </w:p>
        </w:tc>
      </w:tr>
    </w:tbl>
    <w:p w14:paraId="1CDEF35D" w14:textId="77777777" w:rsidR="003A0DBF" w:rsidRPr="003A0DBF" w:rsidRDefault="003A0DBF" w:rsidP="005B5065">
      <w:pPr>
        <w:spacing w:after="0"/>
        <w:rPr>
          <w:rFonts w:ascii="Arial" w:hAnsi="Arial" w:cs="Arial"/>
        </w:rPr>
      </w:pPr>
    </w:p>
    <w:p w14:paraId="35390CC1" w14:textId="1B5E76A2" w:rsidR="003A0DBF" w:rsidRPr="003A0DBF" w:rsidRDefault="009C4BD8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Calculate the m</w:t>
      </w:r>
      <w:r w:rsidR="002468A8">
        <w:rPr>
          <w:rFonts w:ascii="Arial" w:hAnsi="Arial" w:cs="Arial"/>
        </w:rPr>
        <w:t>edian</w:t>
      </w:r>
      <w:r>
        <w:rPr>
          <w:rFonts w:ascii="Arial" w:hAnsi="Arial" w:cs="Arial"/>
        </w:rPr>
        <w:t xml:space="preserve"> score for each condition</w:t>
      </w:r>
      <w:r w:rsidR="003A0DBF" w:rsidRPr="003A0DBF">
        <w:rPr>
          <w:rFonts w:ascii="Arial" w:hAnsi="Arial" w:cs="Arial"/>
        </w:rPr>
        <w:t>.</w:t>
      </w:r>
      <w:r w:rsidR="003A0DBF" w:rsidRPr="003A0DBF">
        <w:rPr>
          <w:rFonts w:ascii="Arial" w:hAnsi="Arial" w:cs="Arial"/>
        </w:rPr>
        <w:tab/>
      </w:r>
      <w:r w:rsidR="003A0DBF" w:rsidRPr="003A0DBF">
        <w:rPr>
          <w:rFonts w:ascii="Arial" w:hAnsi="Arial" w:cs="Arial"/>
        </w:rPr>
        <w:tab/>
      </w:r>
      <w:r w:rsidR="003A0DBF" w:rsidRPr="003A0DBF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3A0DBF" w:rsidRPr="003A0DBF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="003A0DBF" w:rsidRPr="003A0DBF">
        <w:rPr>
          <w:rFonts w:ascii="Arial" w:hAnsi="Arial" w:cs="Arial"/>
        </w:rPr>
        <w:t xml:space="preserve"> mark</w:t>
      </w:r>
      <w:r>
        <w:rPr>
          <w:rFonts w:ascii="Arial" w:hAnsi="Arial" w:cs="Arial"/>
        </w:rPr>
        <w:t>s</w:t>
      </w:r>
      <w:r w:rsidR="003A0DBF" w:rsidRPr="003A0DBF">
        <w:rPr>
          <w:rFonts w:ascii="Arial" w:hAnsi="Arial" w:cs="Arial"/>
        </w:rPr>
        <w:t>)</w:t>
      </w:r>
    </w:p>
    <w:bookmarkEnd w:id="7"/>
    <w:p w14:paraId="68AB1A02" w14:textId="77777777" w:rsidR="003A0DBF" w:rsidRPr="003A0DBF" w:rsidRDefault="003A0DBF" w:rsidP="003A0DBF">
      <w:pPr>
        <w:spacing w:after="0"/>
        <w:rPr>
          <w:rFonts w:ascii="Arial" w:hAnsi="Arial" w:cs="Arial"/>
        </w:rPr>
      </w:pPr>
    </w:p>
    <w:p w14:paraId="0711AD06" w14:textId="48DB3C05" w:rsidR="003A0DBF" w:rsidRDefault="009C4BD8" w:rsidP="003A0DBF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Dominant hand: </w:t>
      </w:r>
      <w:r w:rsidR="003A0DBF" w:rsidRPr="003A0DBF">
        <w:rPr>
          <w:rFonts w:ascii="Arial" w:hAnsi="Arial" w:cs="Arial"/>
        </w:rPr>
        <w:t>______________________________________________________</w:t>
      </w:r>
    </w:p>
    <w:p w14:paraId="32875932" w14:textId="4FDA60B9" w:rsidR="009C4BD8" w:rsidRDefault="009C4BD8" w:rsidP="003A0DBF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Non-dominant hand: ___________________________________________________</w:t>
      </w:r>
    </w:p>
    <w:p w14:paraId="07BD6A95" w14:textId="08AE93A6" w:rsidR="009C4BD8" w:rsidRDefault="009C4BD8" w:rsidP="003A0DBF">
      <w:pPr>
        <w:pStyle w:val="ListParagraph"/>
        <w:spacing w:after="0" w:line="480" w:lineRule="auto"/>
        <w:rPr>
          <w:rFonts w:ascii="Arial" w:hAnsi="Arial" w:cs="Arial"/>
        </w:rPr>
      </w:pPr>
    </w:p>
    <w:p w14:paraId="6CF673EB" w14:textId="57F0C189" w:rsidR="009C4BD8" w:rsidRPr="009C4BD8" w:rsidRDefault="009C4BD8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 w:rsidRPr="009C4BD8">
        <w:rPr>
          <w:rFonts w:ascii="Arial" w:hAnsi="Arial" w:cs="Arial"/>
        </w:rPr>
        <w:t>Propose an appropriate hypothesis for this investigation.</w:t>
      </w:r>
      <w:r w:rsidRPr="009C4BD8">
        <w:rPr>
          <w:rFonts w:ascii="Arial" w:hAnsi="Arial" w:cs="Arial"/>
        </w:rPr>
        <w:tab/>
      </w:r>
      <w:r w:rsidRPr="009C4BD8">
        <w:rPr>
          <w:rFonts w:ascii="Arial" w:hAnsi="Arial" w:cs="Arial"/>
        </w:rPr>
        <w:tab/>
      </w:r>
      <w:r w:rsidRPr="009C4BD8">
        <w:rPr>
          <w:rFonts w:ascii="Arial" w:hAnsi="Arial" w:cs="Arial"/>
        </w:rPr>
        <w:tab/>
        <w:t>(</w:t>
      </w:r>
      <w:r w:rsidR="00AD39EB">
        <w:rPr>
          <w:rFonts w:ascii="Arial" w:hAnsi="Arial" w:cs="Arial"/>
        </w:rPr>
        <w:t>1</w:t>
      </w:r>
      <w:r w:rsidRPr="009C4BD8">
        <w:rPr>
          <w:rFonts w:ascii="Arial" w:hAnsi="Arial" w:cs="Arial"/>
        </w:rPr>
        <w:t xml:space="preserve"> mark)</w:t>
      </w:r>
    </w:p>
    <w:p w14:paraId="45C9FECC" w14:textId="77777777" w:rsidR="009C4BD8" w:rsidRPr="009C4BD8" w:rsidRDefault="009C4BD8" w:rsidP="009C4BD8">
      <w:pPr>
        <w:spacing w:after="0"/>
        <w:rPr>
          <w:rFonts w:ascii="Arial" w:hAnsi="Arial" w:cs="Arial"/>
        </w:rPr>
      </w:pPr>
    </w:p>
    <w:p w14:paraId="7140BED5" w14:textId="77777777" w:rsidR="009C4BD8" w:rsidRPr="009C4BD8" w:rsidRDefault="009C4BD8" w:rsidP="009C4BD8">
      <w:pPr>
        <w:pStyle w:val="ListParagraph"/>
        <w:spacing w:after="0" w:line="480" w:lineRule="auto"/>
        <w:rPr>
          <w:rFonts w:ascii="Arial" w:hAnsi="Arial" w:cs="Arial"/>
        </w:rPr>
      </w:pPr>
      <w:r w:rsidRPr="009C4BD8">
        <w:rPr>
          <w:rFonts w:ascii="Arial" w:hAnsi="Arial" w:cs="Arial"/>
        </w:rPr>
        <w:t>______________________________________________________________________________________________________________________________________</w:t>
      </w:r>
    </w:p>
    <w:p w14:paraId="521E6AE5" w14:textId="0A66BB49" w:rsidR="008B2BD6" w:rsidRPr="00D27B58" w:rsidRDefault="009C4BD8" w:rsidP="005B5065">
      <w:pPr>
        <w:spacing w:after="0"/>
        <w:rPr>
          <w:highlight w:val="cyan"/>
        </w:rPr>
      </w:pPr>
      <w:r>
        <w:rPr>
          <w:highlight w:val="cyan"/>
        </w:rPr>
        <w:t xml:space="preserve"> </w:t>
      </w:r>
    </w:p>
    <w:p w14:paraId="73F7A65C" w14:textId="028B66D8" w:rsidR="00E46AD1" w:rsidRPr="009C4BD8" w:rsidRDefault="009C4BD8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Name </w:t>
      </w:r>
      <w:r w:rsidRPr="006B79BF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variables that the student should have controlled to make the investigation fair</w:t>
      </w:r>
      <w:r w:rsidR="00E46AD1" w:rsidRPr="009C4BD8">
        <w:rPr>
          <w:rFonts w:ascii="Arial" w:hAnsi="Arial" w:cs="Arial"/>
        </w:rPr>
        <w:t>.</w:t>
      </w:r>
      <w:r w:rsidR="00E46AD1" w:rsidRPr="009C4BD8">
        <w:rPr>
          <w:rFonts w:ascii="Arial" w:hAnsi="Arial" w:cs="Arial"/>
        </w:rPr>
        <w:tab/>
      </w:r>
      <w:r w:rsidR="00E46AD1" w:rsidRPr="009C4BD8">
        <w:rPr>
          <w:rFonts w:ascii="Arial" w:hAnsi="Arial" w:cs="Arial"/>
        </w:rPr>
        <w:tab/>
      </w:r>
      <w:r w:rsidR="00E46AD1" w:rsidRPr="009C4BD8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E46AD1" w:rsidRPr="009C4BD8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="00E46AD1" w:rsidRPr="009C4BD8">
        <w:rPr>
          <w:rFonts w:ascii="Arial" w:hAnsi="Arial" w:cs="Arial"/>
        </w:rPr>
        <w:t xml:space="preserve"> mark</w:t>
      </w:r>
      <w:r>
        <w:rPr>
          <w:rFonts w:ascii="Arial" w:hAnsi="Arial" w:cs="Arial"/>
        </w:rPr>
        <w:t>s</w:t>
      </w:r>
      <w:r w:rsidR="00E46AD1" w:rsidRPr="009C4BD8">
        <w:rPr>
          <w:rFonts w:ascii="Arial" w:hAnsi="Arial" w:cs="Arial"/>
        </w:rPr>
        <w:t>)</w:t>
      </w:r>
    </w:p>
    <w:p w14:paraId="7EB60916" w14:textId="77777777" w:rsidR="00E46AD1" w:rsidRPr="009C4BD8" w:rsidRDefault="00E46AD1" w:rsidP="005B5065">
      <w:pPr>
        <w:spacing w:after="0"/>
        <w:rPr>
          <w:rFonts w:ascii="Arial" w:hAnsi="Arial" w:cs="Arial"/>
        </w:rPr>
      </w:pPr>
    </w:p>
    <w:p w14:paraId="2C2BA791" w14:textId="7EB186F4" w:rsidR="00824C46" w:rsidRPr="009C4BD8" w:rsidRDefault="00824C46" w:rsidP="00824C46">
      <w:pPr>
        <w:pStyle w:val="ListParagraph"/>
        <w:spacing w:after="0" w:line="480" w:lineRule="auto"/>
        <w:rPr>
          <w:rFonts w:ascii="Arial" w:hAnsi="Arial" w:cs="Arial"/>
        </w:rPr>
      </w:pPr>
      <w:r w:rsidRPr="009C4BD8">
        <w:rPr>
          <w:rFonts w:ascii="Arial" w:hAnsi="Arial" w:cs="Arial"/>
        </w:rPr>
        <w:t>______________________________________________________________________________________________________________________________________</w:t>
      </w:r>
    </w:p>
    <w:p w14:paraId="3DA0E954" w14:textId="615CF779" w:rsidR="00A653DE" w:rsidRPr="00D27B58" w:rsidRDefault="00A653DE" w:rsidP="005B5065">
      <w:pPr>
        <w:pStyle w:val="ListParagraph"/>
        <w:spacing w:after="0"/>
        <w:rPr>
          <w:rFonts w:ascii="Arial" w:hAnsi="Arial" w:cs="Arial"/>
          <w:highlight w:val="cyan"/>
        </w:rPr>
      </w:pPr>
    </w:p>
    <w:p w14:paraId="1327C1BB" w14:textId="673F3456" w:rsidR="00A653DE" w:rsidRDefault="009C4BD8" w:rsidP="009C4BD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The student decided to conduct the same test on 10 of her class mates. Each participant had to complete the same test 5 times with each hand and then record the average. </w:t>
      </w:r>
    </w:p>
    <w:p w14:paraId="7EC7BD40" w14:textId="3ABFC84E" w:rsidR="009C4BD8" w:rsidRDefault="009C4BD8" w:rsidP="009C4BD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results are shown below.</w:t>
      </w:r>
    </w:p>
    <w:p w14:paraId="6A74316C" w14:textId="21573D7D" w:rsidR="009C4BD8" w:rsidRDefault="009C4BD8" w:rsidP="009C4BD8">
      <w:pPr>
        <w:spacing w:after="0"/>
        <w:rPr>
          <w:rFonts w:ascii="Arial" w:hAnsi="Arial" w:cs="Arial"/>
        </w:rPr>
      </w:pPr>
    </w:p>
    <w:p w14:paraId="2ADEAEF7" w14:textId="77777777" w:rsidR="00ED4E76" w:rsidRDefault="00ED4E76" w:rsidP="009C4BD8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544"/>
        <w:gridCol w:w="3634"/>
      </w:tblGrid>
      <w:tr w:rsidR="009C4BD8" w14:paraId="54787CAE" w14:textId="77777777" w:rsidTr="009C4BD8">
        <w:tc>
          <w:tcPr>
            <w:tcW w:w="1838" w:type="dxa"/>
          </w:tcPr>
          <w:p w14:paraId="33601F15" w14:textId="30FD7AAC" w:rsidR="009C4BD8" w:rsidRPr="005F17FE" w:rsidRDefault="00942D70" w:rsidP="009C4BD8">
            <w:pPr>
              <w:jc w:val="center"/>
              <w:rPr>
                <w:rFonts w:ascii="Arial" w:hAnsi="Arial" w:cs="Arial"/>
                <w:b/>
                <w:bCs/>
              </w:rPr>
            </w:pPr>
            <w:bookmarkStart w:id="8" w:name="_Hlk12198203"/>
            <w:r w:rsidRPr="005F17FE">
              <w:rPr>
                <w:rFonts w:ascii="Arial" w:hAnsi="Arial" w:cs="Arial"/>
                <w:b/>
                <w:bCs/>
              </w:rPr>
              <w:t>Participant</w:t>
            </w:r>
            <w:r w:rsidR="009C4BD8" w:rsidRPr="005F17FE">
              <w:rPr>
                <w:rFonts w:ascii="Arial" w:hAnsi="Arial" w:cs="Arial"/>
                <w:b/>
                <w:bCs/>
              </w:rPr>
              <w:t xml:space="preserve"> number</w:t>
            </w:r>
          </w:p>
        </w:tc>
        <w:tc>
          <w:tcPr>
            <w:tcW w:w="3544" w:type="dxa"/>
          </w:tcPr>
          <w:p w14:paraId="09953A87" w14:textId="24F912BE" w:rsidR="009C4BD8" w:rsidRPr="005F17FE" w:rsidRDefault="009C4BD8" w:rsidP="009C4BD8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>Average dominant hand (sec)</w:t>
            </w:r>
          </w:p>
        </w:tc>
        <w:tc>
          <w:tcPr>
            <w:tcW w:w="3634" w:type="dxa"/>
          </w:tcPr>
          <w:p w14:paraId="3CF314FA" w14:textId="29C01768" w:rsidR="009C4BD8" w:rsidRPr="005F17FE" w:rsidRDefault="009C4BD8" w:rsidP="009C4BD8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>Average non-dominant hand (sec)</w:t>
            </w:r>
          </w:p>
        </w:tc>
      </w:tr>
      <w:tr w:rsidR="009C4BD8" w14:paraId="13287598" w14:textId="77777777" w:rsidTr="009C4BD8">
        <w:tc>
          <w:tcPr>
            <w:tcW w:w="1838" w:type="dxa"/>
          </w:tcPr>
          <w:p w14:paraId="2D541274" w14:textId="252C8168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544" w:type="dxa"/>
          </w:tcPr>
          <w:p w14:paraId="0D54AD8E" w14:textId="40FB6691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0.361</w:t>
            </w:r>
          </w:p>
        </w:tc>
        <w:tc>
          <w:tcPr>
            <w:tcW w:w="3634" w:type="dxa"/>
          </w:tcPr>
          <w:p w14:paraId="0492EA05" w14:textId="2D6B30A5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0.384</w:t>
            </w:r>
          </w:p>
        </w:tc>
      </w:tr>
      <w:tr w:rsidR="009C4BD8" w14:paraId="7CF09B67" w14:textId="77777777" w:rsidTr="009C4BD8">
        <w:tc>
          <w:tcPr>
            <w:tcW w:w="1838" w:type="dxa"/>
          </w:tcPr>
          <w:p w14:paraId="12340F67" w14:textId="376D394A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3544" w:type="dxa"/>
          </w:tcPr>
          <w:p w14:paraId="723FAB52" w14:textId="530052E2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0.411</w:t>
            </w:r>
          </w:p>
        </w:tc>
        <w:tc>
          <w:tcPr>
            <w:tcW w:w="3634" w:type="dxa"/>
          </w:tcPr>
          <w:p w14:paraId="0F9C5EE1" w14:textId="1411C367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0.521</w:t>
            </w:r>
          </w:p>
        </w:tc>
      </w:tr>
      <w:tr w:rsidR="009C4BD8" w14:paraId="37873B91" w14:textId="77777777" w:rsidTr="009C4BD8">
        <w:tc>
          <w:tcPr>
            <w:tcW w:w="1838" w:type="dxa"/>
          </w:tcPr>
          <w:p w14:paraId="3586AB11" w14:textId="743BA2C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544" w:type="dxa"/>
          </w:tcPr>
          <w:p w14:paraId="0A5D6D57" w14:textId="0D0FAF3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0.172</w:t>
            </w:r>
          </w:p>
        </w:tc>
        <w:tc>
          <w:tcPr>
            <w:tcW w:w="3634" w:type="dxa"/>
          </w:tcPr>
          <w:p w14:paraId="3D3864FE" w14:textId="2434850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0.169</w:t>
            </w:r>
          </w:p>
        </w:tc>
      </w:tr>
      <w:tr w:rsidR="009C4BD8" w14:paraId="087F14D5" w14:textId="77777777" w:rsidTr="009C4BD8">
        <w:tc>
          <w:tcPr>
            <w:tcW w:w="1838" w:type="dxa"/>
          </w:tcPr>
          <w:p w14:paraId="5A04F49A" w14:textId="2EE160ED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544" w:type="dxa"/>
          </w:tcPr>
          <w:p w14:paraId="0B28AA5D" w14:textId="7956723E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0.223</w:t>
            </w:r>
          </w:p>
        </w:tc>
        <w:tc>
          <w:tcPr>
            <w:tcW w:w="3634" w:type="dxa"/>
          </w:tcPr>
          <w:p w14:paraId="321C7346" w14:textId="2658FB27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0.256</w:t>
            </w:r>
          </w:p>
        </w:tc>
      </w:tr>
      <w:tr w:rsidR="009C4BD8" w14:paraId="553FC78A" w14:textId="77777777" w:rsidTr="009C4BD8">
        <w:tc>
          <w:tcPr>
            <w:tcW w:w="1838" w:type="dxa"/>
          </w:tcPr>
          <w:p w14:paraId="0E4EDF09" w14:textId="17501E78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544" w:type="dxa"/>
          </w:tcPr>
          <w:p w14:paraId="02CF23D5" w14:textId="2D5B6130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0.311</w:t>
            </w:r>
          </w:p>
        </w:tc>
        <w:tc>
          <w:tcPr>
            <w:tcW w:w="3634" w:type="dxa"/>
          </w:tcPr>
          <w:p w14:paraId="5F9E4166" w14:textId="635A122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0.320</w:t>
            </w:r>
          </w:p>
        </w:tc>
      </w:tr>
      <w:tr w:rsidR="009C4BD8" w14:paraId="5F4F199D" w14:textId="77777777" w:rsidTr="009C4BD8">
        <w:tc>
          <w:tcPr>
            <w:tcW w:w="1838" w:type="dxa"/>
          </w:tcPr>
          <w:p w14:paraId="0AD6CFAE" w14:textId="77ADA82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3544" w:type="dxa"/>
          </w:tcPr>
          <w:p w14:paraId="6DE9F1D1" w14:textId="67215E21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1.100</w:t>
            </w:r>
          </w:p>
        </w:tc>
        <w:tc>
          <w:tcPr>
            <w:tcW w:w="3634" w:type="dxa"/>
          </w:tcPr>
          <w:p w14:paraId="42EED430" w14:textId="1BEFBC7E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1.421</w:t>
            </w:r>
          </w:p>
        </w:tc>
      </w:tr>
      <w:tr w:rsidR="009C4BD8" w14:paraId="061C5175" w14:textId="77777777" w:rsidTr="009C4BD8">
        <w:tc>
          <w:tcPr>
            <w:tcW w:w="1838" w:type="dxa"/>
          </w:tcPr>
          <w:p w14:paraId="7896969D" w14:textId="5C19A43B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3544" w:type="dxa"/>
          </w:tcPr>
          <w:p w14:paraId="441D0B88" w14:textId="2E73A88D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0.228</w:t>
            </w:r>
          </w:p>
        </w:tc>
        <w:tc>
          <w:tcPr>
            <w:tcW w:w="3634" w:type="dxa"/>
          </w:tcPr>
          <w:p w14:paraId="29503C0C" w14:textId="334C9B7F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0.308</w:t>
            </w:r>
          </w:p>
        </w:tc>
      </w:tr>
      <w:tr w:rsidR="009C4BD8" w14:paraId="68DC5B58" w14:textId="77777777" w:rsidTr="009C4BD8">
        <w:tc>
          <w:tcPr>
            <w:tcW w:w="1838" w:type="dxa"/>
          </w:tcPr>
          <w:p w14:paraId="27ED2404" w14:textId="539480CC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3544" w:type="dxa"/>
          </w:tcPr>
          <w:p w14:paraId="4F8B75C2" w14:textId="27B470F8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0.201</w:t>
            </w:r>
          </w:p>
        </w:tc>
        <w:tc>
          <w:tcPr>
            <w:tcW w:w="3634" w:type="dxa"/>
          </w:tcPr>
          <w:p w14:paraId="3431782E" w14:textId="7531F81D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0.212</w:t>
            </w:r>
          </w:p>
        </w:tc>
      </w:tr>
      <w:tr w:rsidR="009C4BD8" w14:paraId="12240521" w14:textId="77777777" w:rsidTr="009C4BD8">
        <w:tc>
          <w:tcPr>
            <w:tcW w:w="1838" w:type="dxa"/>
          </w:tcPr>
          <w:p w14:paraId="5B5F8A6D" w14:textId="031DF445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3544" w:type="dxa"/>
          </w:tcPr>
          <w:p w14:paraId="7B4E5B8C" w14:textId="001D3ECC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0.199</w:t>
            </w:r>
          </w:p>
        </w:tc>
        <w:tc>
          <w:tcPr>
            <w:tcW w:w="3634" w:type="dxa"/>
          </w:tcPr>
          <w:p w14:paraId="081B15E7" w14:textId="1AAAC610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0.212</w:t>
            </w:r>
          </w:p>
        </w:tc>
      </w:tr>
      <w:tr w:rsidR="009C4BD8" w14:paraId="195456D9" w14:textId="77777777" w:rsidTr="009C4BD8">
        <w:tc>
          <w:tcPr>
            <w:tcW w:w="1838" w:type="dxa"/>
          </w:tcPr>
          <w:p w14:paraId="43046AB9" w14:textId="795A1F88" w:rsidR="009C4BD8" w:rsidRDefault="009C4BD8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3544" w:type="dxa"/>
          </w:tcPr>
          <w:p w14:paraId="1B7F1978" w14:textId="3FE163A3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0.318</w:t>
            </w:r>
          </w:p>
        </w:tc>
        <w:tc>
          <w:tcPr>
            <w:tcW w:w="3634" w:type="dxa"/>
          </w:tcPr>
          <w:p w14:paraId="7600D766" w14:textId="07AB0582" w:rsidR="009C4BD8" w:rsidRDefault="004E2950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0.310</w:t>
            </w:r>
          </w:p>
        </w:tc>
      </w:tr>
      <w:tr w:rsidR="007624D3" w14:paraId="2EC33994" w14:textId="77777777" w:rsidTr="009C4BD8">
        <w:tc>
          <w:tcPr>
            <w:tcW w:w="1838" w:type="dxa"/>
          </w:tcPr>
          <w:p w14:paraId="28DED0AB" w14:textId="096EAC5B" w:rsidR="007624D3" w:rsidRDefault="007624D3" w:rsidP="009C4BD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Average</w:t>
            </w:r>
          </w:p>
        </w:tc>
        <w:tc>
          <w:tcPr>
            <w:tcW w:w="3544" w:type="dxa"/>
          </w:tcPr>
          <w:p w14:paraId="06F7FBE1" w14:textId="77777777" w:rsidR="007624D3" w:rsidRDefault="007624D3" w:rsidP="009C4BD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34" w:type="dxa"/>
          </w:tcPr>
          <w:p w14:paraId="72868C59" w14:textId="77777777" w:rsidR="007624D3" w:rsidRDefault="007624D3" w:rsidP="009C4BD8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35EE084D" w14:textId="77777777" w:rsidR="009C4BD8" w:rsidRPr="009C4BD8" w:rsidRDefault="009C4BD8" w:rsidP="009C4BD8">
      <w:pPr>
        <w:spacing w:after="0"/>
        <w:rPr>
          <w:rFonts w:ascii="Arial" w:hAnsi="Arial" w:cs="Arial"/>
        </w:rPr>
      </w:pPr>
    </w:p>
    <w:p w14:paraId="79125A60" w14:textId="77777777" w:rsidR="00A653DE" w:rsidRPr="009C4BD8" w:rsidRDefault="00A653DE" w:rsidP="005B5065">
      <w:pPr>
        <w:pStyle w:val="ListParagraph"/>
        <w:spacing w:after="0"/>
        <w:rPr>
          <w:rFonts w:ascii="Arial" w:hAnsi="Arial" w:cs="Arial"/>
        </w:rPr>
      </w:pPr>
    </w:p>
    <w:p w14:paraId="12A6D5A5" w14:textId="0C8AB9BB" w:rsidR="00B9238B" w:rsidRPr="00B9238B" w:rsidRDefault="00ED4E76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Use these results to create a graph showing the </w:t>
      </w:r>
      <w:r w:rsidR="007624D3">
        <w:rPr>
          <w:rFonts w:ascii="Arial" w:hAnsi="Arial" w:cs="Arial"/>
        </w:rPr>
        <w:t xml:space="preserve">combined </w:t>
      </w:r>
      <w:r>
        <w:rPr>
          <w:rFonts w:ascii="Arial" w:hAnsi="Arial" w:cs="Arial"/>
        </w:rPr>
        <w:t xml:space="preserve">average time for the dominant hand and </w:t>
      </w:r>
      <w:r w:rsidR="007624D3">
        <w:rPr>
          <w:rFonts w:ascii="Arial" w:hAnsi="Arial" w:cs="Arial"/>
        </w:rPr>
        <w:t xml:space="preserve">combined average time for the </w:t>
      </w:r>
      <w:r>
        <w:rPr>
          <w:rFonts w:ascii="Arial" w:hAnsi="Arial" w:cs="Arial"/>
        </w:rPr>
        <w:t>non-dominant hand</w:t>
      </w:r>
      <w:r w:rsidR="007624D3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B9238B" w:rsidRPr="00B9238B">
        <w:rPr>
          <w:rFonts w:ascii="Arial" w:hAnsi="Arial" w:cs="Arial"/>
        </w:rPr>
        <w:t>Graph th</w:t>
      </w:r>
      <w:r>
        <w:rPr>
          <w:rFonts w:ascii="Arial" w:hAnsi="Arial" w:cs="Arial"/>
        </w:rPr>
        <w:t xml:space="preserve">is </w:t>
      </w:r>
      <w:r w:rsidR="00B9238B" w:rsidRPr="00B9238B">
        <w:rPr>
          <w:rFonts w:ascii="Arial" w:hAnsi="Arial" w:cs="Arial"/>
        </w:rPr>
        <w:t>on the grid paper below.</w:t>
      </w:r>
      <w:r w:rsidR="00A677FA">
        <w:rPr>
          <w:rFonts w:ascii="Arial" w:hAnsi="Arial" w:cs="Arial"/>
        </w:rPr>
        <w:t xml:space="preserve"> </w:t>
      </w:r>
      <w:r w:rsidR="00651BDD">
        <w:rPr>
          <w:rFonts w:ascii="Arial" w:hAnsi="Arial" w:cs="Arial"/>
        </w:rPr>
        <w:t>A spare grid is provided at the end of this Question/Answer booklet. If you need to use it, cross out this attempt.</w:t>
      </w:r>
      <w:r w:rsidR="00B9238B" w:rsidRPr="00B9238B">
        <w:rPr>
          <w:rFonts w:ascii="Arial" w:hAnsi="Arial" w:cs="Arial"/>
        </w:rPr>
        <w:tab/>
      </w:r>
      <w:r w:rsidR="00B9238B" w:rsidRPr="00B9238B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857B44">
        <w:rPr>
          <w:rFonts w:ascii="Arial" w:hAnsi="Arial" w:cs="Arial"/>
        </w:rPr>
        <w:tab/>
      </w:r>
      <w:r w:rsidR="00651BDD">
        <w:rPr>
          <w:rFonts w:ascii="Arial" w:hAnsi="Arial" w:cs="Arial"/>
        </w:rPr>
        <w:tab/>
      </w:r>
      <w:r w:rsidR="00651BDD">
        <w:rPr>
          <w:rFonts w:ascii="Arial" w:hAnsi="Arial" w:cs="Arial"/>
        </w:rPr>
        <w:tab/>
      </w:r>
      <w:r w:rsidR="00651BDD">
        <w:rPr>
          <w:rFonts w:ascii="Arial" w:hAnsi="Arial" w:cs="Arial"/>
        </w:rPr>
        <w:tab/>
      </w:r>
      <w:r w:rsidR="00651BDD">
        <w:rPr>
          <w:rFonts w:ascii="Arial" w:hAnsi="Arial" w:cs="Arial"/>
        </w:rPr>
        <w:tab/>
      </w:r>
      <w:r w:rsidR="00651BDD">
        <w:rPr>
          <w:rFonts w:ascii="Arial" w:hAnsi="Arial" w:cs="Arial"/>
        </w:rPr>
        <w:tab/>
      </w:r>
      <w:r w:rsidR="00B9238B" w:rsidRPr="00B9238B">
        <w:rPr>
          <w:rFonts w:ascii="Arial" w:hAnsi="Arial" w:cs="Arial"/>
        </w:rPr>
        <w:t>(5 marks)</w:t>
      </w:r>
    </w:p>
    <w:bookmarkEnd w:id="8"/>
    <w:p w14:paraId="255EC6C7" w14:textId="77777777" w:rsidR="00B9238B" w:rsidRPr="00D27B58" w:rsidRDefault="00B9238B" w:rsidP="00B9238B">
      <w:pPr>
        <w:spacing w:after="0"/>
        <w:rPr>
          <w:highlight w:val="cyan"/>
        </w:rPr>
      </w:pPr>
    </w:p>
    <w:p w14:paraId="3FFC7DBC" w14:textId="77777777" w:rsidR="00B9238B" w:rsidRPr="00D27B58" w:rsidRDefault="00B9238B" w:rsidP="00B9238B">
      <w:pPr>
        <w:spacing w:after="0"/>
        <w:rPr>
          <w:rFonts w:ascii="Arial" w:hAnsi="Arial" w:cs="Arial"/>
          <w:highlight w:val="cyan"/>
        </w:rPr>
      </w:pPr>
    </w:p>
    <w:p w14:paraId="54706D09" w14:textId="77777777" w:rsidR="00B9238B" w:rsidRPr="00D27B58" w:rsidRDefault="00B9238B" w:rsidP="00B9238B">
      <w:pPr>
        <w:spacing w:after="0"/>
        <w:rPr>
          <w:highlight w:val="cyan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</w:tblGrid>
      <w:tr w:rsidR="006A1D6F" w14:paraId="338CC03E" w14:textId="5650CF74" w:rsidTr="006A1D6F">
        <w:trPr>
          <w:trHeight w:val="340"/>
        </w:trPr>
        <w:tc>
          <w:tcPr>
            <w:tcW w:w="340" w:type="dxa"/>
          </w:tcPr>
          <w:p w14:paraId="215D725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F8525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7AB7A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3E5684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2DE2C0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4B15C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B8E5C7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7E026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2F9DC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DC401F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821971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AD8C1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73C4D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AC675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D709C5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FB0D9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685A2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2506F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167A1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A82F03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6ED33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21734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8FD74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16E43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5336AC8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2D562BBD" w14:textId="50946C19" w:rsidTr="006A1D6F">
        <w:trPr>
          <w:trHeight w:val="340"/>
        </w:trPr>
        <w:tc>
          <w:tcPr>
            <w:tcW w:w="340" w:type="dxa"/>
          </w:tcPr>
          <w:p w14:paraId="39B7DDF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DCC407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FD15A2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D7DB82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B0FA75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29353E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07823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01C418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0A393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430CF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BA2D8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100FB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4C0B1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8E66BD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1F5F5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7ABBF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E60CE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89FC1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735EB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EEF0D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366B7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A1CB3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F6A5F3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2552A4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03D538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2D477CDD" w14:textId="5317B2E3" w:rsidTr="006A1D6F">
        <w:trPr>
          <w:trHeight w:val="340"/>
        </w:trPr>
        <w:tc>
          <w:tcPr>
            <w:tcW w:w="340" w:type="dxa"/>
          </w:tcPr>
          <w:p w14:paraId="5DD8C5B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26692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C9BFAC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F1157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D22AC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C03AB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991BD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FCE5BD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AA5A17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F31319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7B36C6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33241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35D258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21A311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E03F3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991A1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11C9A7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E434C7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78628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E792FA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96129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DA211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09E61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57030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F369DBC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355F70BC" w14:textId="7D4E0504" w:rsidTr="006A1D6F">
        <w:trPr>
          <w:trHeight w:val="340"/>
        </w:trPr>
        <w:tc>
          <w:tcPr>
            <w:tcW w:w="340" w:type="dxa"/>
          </w:tcPr>
          <w:p w14:paraId="2A8E076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BF8B9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5B9D3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5AA192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93910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30C68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33C762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8E1CB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3F0BB8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56FE1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78CA8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B50D1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82F15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8EDFE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AE8A9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90E0DB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E8CDB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08B3D4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7A8AD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F14F40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22A657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3EB9E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F205D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54354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52374D9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5D47CCB6" w14:textId="2C466F31" w:rsidTr="006A1D6F">
        <w:trPr>
          <w:trHeight w:val="340"/>
        </w:trPr>
        <w:tc>
          <w:tcPr>
            <w:tcW w:w="340" w:type="dxa"/>
          </w:tcPr>
          <w:p w14:paraId="297499B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93ABF6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DCDA0C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49E659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ABFD2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1C0DA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44678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E44982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88E28E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C2D3E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759FFE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69C1A1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5FC58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E9267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54AF0D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AAFFF3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B9E34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3B6AA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8321C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842B21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A3196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98E3C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30105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49700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2473C8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4DBB492F" w14:textId="027A965A" w:rsidTr="006A1D6F">
        <w:trPr>
          <w:trHeight w:val="340"/>
        </w:trPr>
        <w:tc>
          <w:tcPr>
            <w:tcW w:w="340" w:type="dxa"/>
          </w:tcPr>
          <w:p w14:paraId="268537C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B8FEE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18575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DC440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2AB80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DE3C00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4BEA8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70DFE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49CCB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3EC29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FC45DC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E8FC9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5B57C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CEA37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50BC69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441A8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BEFB8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B7B25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8ACDCD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264E2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2FB67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96CCD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880BC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A75FC4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E6B43E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17B9A9F2" w14:textId="349D752F" w:rsidTr="006A1D6F">
        <w:trPr>
          <w:trHeight w:val="340"/>
        </w:trPr>
        <w:tc>
          <w:tcPr>
            <w:tcW w:w="340" w:type="dxa"/>
          </w:tcPr>
          <w:p w14:paraId="24F36A5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4446E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60F2F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154FE6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AFF8F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EE6C1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B5010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F5213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08135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DA108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29F0D7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7CF0AC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7DA5C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2FC5B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1C0431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27032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AAEBA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C3133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1EE65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A64064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13B61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8D1C8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F16823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CA4048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A56192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223F11EA" w14:textId="3E9CDB2E" w:rsidTr="006A1D6F">
        <w:trPr>
          <w:trHeight w:val="340"/>
        </w:trPr>
        <w:tc>
          <w:tcPr>
            <w:tcW w:w="340" w:type="dxa"/>
          </w:tcPr>
          <w:p w14:paraId="59CF3A0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DF2E39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A11A35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B352B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77F1D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F86B9D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E95934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3EE62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1123B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93F58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F343FA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70DCC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5A7B9D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EC5A41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9EBD8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5BEAB5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CCC0D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3A78B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B73D1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62969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44274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57E4F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1407AA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C23470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29155F2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5549766E" w14:textId="3C9ADD69" w:rsidTr="006A1D6F">
        <w:trPr>
          <w:trHeight w:val="340"/>
        </w:trPr>
        <w:tc>
          <w:tcPr>
            <w:tcW w:w="340" w:type="dxa"/>
          </w:tcPr>
          <w:p w14:paraId="48B96FA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FCF8C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E0394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802ADA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9CD2E2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71188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C735B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56436D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98F15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7017A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D8E0A6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D22501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38419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154722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850F7A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96AB9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F0EA4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49C58B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2BC7F1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B8CC5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9EF107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4AF0F9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DF9F5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2C480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2CDD56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159591A6" w14:textId="0033FE11" w:rsidTr="006A1D6F">
        <w:trPr>
          <w:trHeight w:val="340"/>
        </w:trPr>
        <w:tc>
          <w:tcPr>
            <w:tcW w:w="340" w:type="dxa"/>
          </w:tcPr>
          <w:p w14:paraId="1FFBA7F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6680A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63223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523BE9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7538C4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B3A8A4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FD81FB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445E8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EA643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13544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2DD923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62D888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627FB0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657555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BF768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1D76DD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8006D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193A5D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C93B7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C95B1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278A37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16779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70CD0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D63369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5A69323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4329F98E" w14:textId="42679210" w:rsidTr="006A1D6F">
        <w:trPr>
          <w:trHeight w:val="340"/>
        </w:trPr>
        <w:tc>
          <w:tcPr>
            <w:tcW w:w="340" w:type="dxa"/>
          </w:tcPr>
          <w:p w14:paraId="26013CF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8C70E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ED4F97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73C52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5FC22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A879E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5A93E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2E8C2B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837A8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CFFFA1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D604F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15AB12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C5FBE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12A5E3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884B5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270B1B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657E9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84050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0B8D0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49684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F27C0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5E87B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CD801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A1219B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A5B4AB4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309EB2BE" w14:textId="3B4D9B88" w:rsidTr="006A1D6F">
        <w:trPr>
          <w:trHeight w:val="340"/>
        </w:trPr>
        <w:tc>
          <w:tcPr>
            <w:tcW w:w="340" w:type="dxa"/>
          </w:tcPr>
          <w:p w14:paraId="3C57951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FEE79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07AF6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E1B01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62CD43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D54F5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25199E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F899F2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DAADD5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FAA52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557DB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0241B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D02E5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509B2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F68DA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EB0CE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FC65CB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564F5B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18B5E4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4CE20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5C0EE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73CDA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58E008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1B7580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547677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33769D44" w14:textId="625186B3" w:rsidTr="006A1D6F">
        <w:trPr>
          <w:trHeight w:val="340"/>
        </w:trPr>
        <w:tc>
          <w:tcPr>
            <w:tcW w:w="340" w:type="dxa"/>
          </w:tcPr>
          <w:p w14:paraId="533BFA3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FBE07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DFC53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69DDCD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12D383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D233E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11D046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3F7A3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40D87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BE0FF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C6072C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8CCFD7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C5F94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70AE7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09E6F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C402C9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A2210D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BA109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8199C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5F538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228C48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CB0584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A967C6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C6649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A96834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3A331B2E" w14:textId="3A0F714D" w:rsidTr="006A1D6F">
        <w:trPr>
          <w:trHeight w:val="340"/>
        </w:trPr>
        <w:tc>
          <w:tcPr>
            <w:tcW w:w="340" w:type="dxa"/>
          </w:tcPr>
          <w:p w14:paraId="687C183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BB8C52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70293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EAA1F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54390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1B9EA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A2247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5EB59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6A189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33DF02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FAC62C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2283EA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EF96DA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0AC6B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12531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89EBA8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1BB25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496A6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D6A67D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508C8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4107F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1913FB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E9271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203C71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D7A6BB7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04B05E00" w14:textId="5C833607" w:rsidTr="006A1D6F">
        <w:trPr>
          <w:trHeight w:val="340"/>
        </w:trPr>
        <w:tc>
          <w:tcPr>
            <w:tcW w:w="340" w:type="dxa"/>
          </w:tcPr>
          <w:p w14:paraId="55A675B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FF150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D6405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F6F86F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98F26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98BA0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2673F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3CA71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7E2488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05984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4713D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0AA2D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0ECF6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95653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65ABB2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24EB8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D2415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4C6C67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2C237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11A0F5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1C9245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DAEAD3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D2E43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0A05E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BC8FC6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2594F9FA" w14:textId="4CE4619E" w:rsidTr="006A1D6F">
        <w:trPr>
          <w:trHeight w:val="340"/>
        </w:trPr>
        <w:tc>
          <w:tcPr>
            <w:tcW w:w="340" w:type="dxa"/>
          </w:tcPr>
          <w:p w14:paraId="7D12D6E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CC336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2DC4F6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8DE241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1B56E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E1BFE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8AB3B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31C536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B9A3C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CCC52E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55597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576295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571ABC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4997B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4422A6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2BD9F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124012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3005B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2F92D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A8B423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580315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9ABEA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97C2A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773EC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81B733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2D90CC73" w14:textId="3B5E0056" w:rsidTr="006A1D6F">
        <w:trPr>
          <w:trHeight w:val="340"/>
        </w:trPr>
        <w:tc>
          <w:tcPr>
            <w:tcW w:w="340" w:type="dxa"/>
          </w:tcPr>
          <w:p w14:paraId="5F46BD0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7CF24F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C8F22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FE189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A01ED3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F7003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D053F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32DD1D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5970F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B4F558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516F4D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A6A80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91BC8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DB623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FDB01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4AC3C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E8612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014A5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36F80D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0A6D6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3DEA9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E834EB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AE17E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006CF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3FB0CC" w14:textId="77777777" w:rsidR="006A1D6F" w:rsidRDefault="006A1D6F" w:rsidP="00B9238B">
            <w:pPr>
              <w:rPr>
                <w:highlight w:val="cyan"/>
              </w:rPr>
            </w:pPr>
          </w:p>
        </w:tc>
      </w:tr>
      <w:tr w:rsidR="006A1D6F" w14:paraId="02881CC9" w14:textId="466E3583" w:rsidTr="006A1D6F">
        <w:trPr>
          <w:trHeight w:val="340"/>
        </w:trPr>
        <w:tc>
          <w:tcPr>
            <w:tcW w:w="340" w:type="dxa"/>
          </w:tcPr>
          <w:p w14:paraId="27001871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B6778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142CA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025F8F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18B6B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261BB6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020CC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4B10B4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0A8C98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AC068FA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B3CC39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A52D32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E8FE32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6B825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5A7274B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9CD77A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455DAC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4C6B55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A4C479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A341217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260090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914B54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146F53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15D8AE" w14:textId="77777777" w:rsidR="006A1D6F" w:rsidRDefault="006A1D6F" w:rsidP="00B9238B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D07AD4C" w14:textId="77777777" w:rsidR="006A1D6F" w:rsidRDefault="006A1D6F" w:rsidP="00B9238B">
            <w:pPr>
              <w:rPr>
                <w:highlight w:val="cyan"/>
              </w:rPr>
            </w:pPr>
          </w:p>
        </w:tc>
      </w:tr>
    </w:tbl>
    <w:p w14:paraId="36DD65BE" w14:textId="77777777" w:rsidR="000F7E2B" w:rsidRPr="00D27B58" w:rsidRDefault="000F7E2B" w:rsidP="00857B44">
      <w:pPr>
        <w:spacing w:after="0"/>
        <w:rPr>
          <w:highlight w:val="cyan"/>
        </w:rPr>
      </w:pPr>
    </w:p>
    <w:p w14:paraId="479B5473" w14:textId="48CBBC06" w:rsidR="008B2BD6" w:rsidRPr="009C4BD8" w:rsidRDefault="00B9238B" w:rsidP="00A33237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Which </w:t>
      </w:r>
      <w:r w:rsidRPr="006B79BF">
        <w:rPr>
          <w:rFonts w:ascii="Arial" w:hAnsi="Arial" w:cs="Arial"/>
          <w:b/>
          <w:bCs/>
        </w:rPr>
        <w:t>one</w:t>
      </w:r>
      <w:r>
        <w:rPr>
          <w:rFonts w:ascii="Arial" w:hAnsi="Arial" w:cs="Arial"/>
        </w:rPr>
        <w:t xml:space="preserve"> of the participants could have been considered an outlier? Explain why</w:t>
      </w:r>
      <w:r w:rsidR="00317A29">
        <w:rPr>
          <w:rFonts w:ascii="Arial" w:hAnsi="Arial" w:cs="Arial"/>
        </w:rPr>
        <w:t>.</w:t>
      </w:r>
    </w:p>
    <w:p w14:paraId="2D038F34" w14:textId="77777777" w:rsidR="008B2BD6" w:rsidRPr="009C4BD8" w:rsidRDefault="008B2BD6" w:rsidP="005B5065">
      <w:pPr>
        <w:spacing w:after="0"/>
        <w:ind w:left="7920"/>
        <w:rPr>
          <w:rFonts w:ascii="Arial" w:hAnsi="Arial" w:cs="Arial"/>
        </w:rPr>
      </w:pPr>
      <w:r w:rsidRPr="009C4BD8">
        <w:rPr>
          <w:rFonts w:ascii="Arial" w:hAnsi="Arial" w:cs="Arial"/>
        </w:rPr>
        <w:t>(2 marks)</w:t>
      </w:r>
    </w:p>
    <w:p w14:paraId="1EF2EC17" w14:textId="3A576AAB" w:rsidR="00A653DE" w:rsidRPr="009C4BD8" w:rsidRDefault="008B2BD6" w:rsidP="00824C46">
      <w:pPr>
        <w:spacing w:after="0"/>
        <w:rPr>
          <w:rFonts w:ascii="Arial" w:hAnsi="Arial" w:cs="Arial"/>
        </w:rPr>
      </w:pPr>
      <w:r w:rsidRPr="009C4BD8">
        <w:rPr>
          <w:rFonts w:ascii="Arial" w:hAnsi="Arial" w:cs="Arial"/>
        </w:rPr>
        <w:tab/>
      </w:r>
    </w:p>
    <w:p w14:paraId="46A3EBDA" w14:textId="3A6517F4" w:rsidR="00824C46" w:rsidRPr="009C4BD8" w:rsidRDefault="00824C46" w:rsidP="00614027">
      <w:pPr>
        <w:spacing w:after="0" w:line="480" w:lineRule="auto"/>
        <w:ind w:left="720"/>
        <w:rPr>
          <w:rFonts w:ascii="Arial" w:hAnsi="Arial" w:cs="Arial"/>
        </w:rPr>
      </w:pPr>
      <w:r w:rsidRPr="009C4BD8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</w:t>
      </w:r>
    </w:p>
    <w:p w14:paraId="01349E02" w14:textId="5FE53599" w:rsidR="00A653DE" w:rsidRPr="009C4BD8" w:rsidRDefault="00A653DE" w:rsidP="00A653DE">
      <w:pPr>
        <w:pStyle w:val="ListParagraph"/>
        <w:spacing w:after="0"/>
        <w:rPr>
          <w:rFonts w:ascii="Arial" w:hAnsi="Arial" w:cs="Arial"/>
        </w:rPr>
      </w:pPr>
    </w:p>
    <w:p w14:paraId="77462497" w14:textId="77777777" w:rsidR="00614027" w:rsidRPr="009C4BD8" w:rsidRDefault="00614027" w:rsidP="00A653DE">
      <w:pPr>
        <w:pStyle w:val="ListParagraph"/>
        <w:spacing w:after="0"/>
        <w:rPr>
          <w:rFonts w:ascii="Arial" w:hAnsi="Arial" w:cs="Arial"/>
        </w:rPr>
      </w:pPr>
    </w:p>
    <w:p w14:paraId="53BCC5A9" w14:textId="7B9EE478" w:rsidR="00614027" w:rsidRPr="009C4BD8" w:rsidRDefault="00614027" w:rsidP="00413C04">
      <w:pPr>
        <w:pStyle w:val="ListParagraph"/>
        <w:spacing w:after="0"/>
        <w:rPr>
          <w:rFonts w:ascii="Arial" w:hAnsi="Arial" w:cs="Arial"/>
        </w:rPr>
      </w:pPr>
    </w:p>
    <w:p w14:paraId="6FF87955" w14:textId="5354CB53" w:rsidR="00D90A6D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77090744" w14:textId="3068ACEC" w:rsidR="00B9238B" w:rsidRDefault="00B9238B" w:rsidP="005B5065">
      <w:pPr>
        <w:spacing w:after="0"/>
        <w:rPr>
          <w:rFonts w:ascii="Arial" w:hAnsi="Arial" w:cs="Arial"/>
          <w:highlight w:val="cyan"/>
        </w:rPr>
      </w:pPr>
    </w:p>
    <w:p w14:paraId="3ABE9EE5" w14:textId="3DE283C5" w:rsidR="00B9238B" w:rsidRDefault="00B9238B" w:rsidP="005B5065">
      <w:pPr>
        <w:spacing w:after="0"/>
        <w:rPr>
          <w:rFonts w:ascii="Arial" w:hAnsi="Arial" w:cs="Arial"/>
          <w:highlight w:val="cyan"/>
        </w:rPr>
      </w:pPr>
    </w:p>
    <w:p w14:paraId="35E5E878" w14:textId="50141D82" w:rsidR="00B9238B" w:rsidRDefault="00B9238B" w:rsidP="005B5065">
      <w:pPr>
        <w:spacing w:after="0"/>
        <w:rPr>
          <w:rFonts w:ascii="Arial" w:hAnsi="Arial" w:cs="Arial"/>
          <w:highlight w:val="cyan"/>
        </w:rPr>
      </w:pPr>
    </w:p>
    <w:p w14:paraId="2EBCDCDE" w14:textId="1E7205EB" w:rsidR="00B9238B" w:rsidRDefault="00B9238B" w:rsidP="005B5065">
      <w:pPr>
        <w:spacing w:after="0"/>
        <w:rPr>
          <w:rFonts w:ascii="Arial" w:hAnsi="Arial" w:cs="Arial"/>
          <w:highlight w:val="cyan"/>
        </w:rPr>
      </w:pPr>
    </w:p>
    <w:p w14:paraId="1759D6F9" w14:textId="77777777" w:rsidR="00B9238B" w:rsidRPr="00D27B58" w:rsidRDefault="00B9238B" w:rsidP="005B5065">
      <w:pPr>
        <w:spacing w:after="0"/>
        <w:rPr>
          <w:rFonts w:ascii="Arial" w:hAnsi="Arial" w:cs="Arial"/>
          <w:highlight w:val="cyan"/>
        </w:rPr>
      </w:pPr>
    </w:p>
    <w:p w14:paraId="2A53B262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67EF20DB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5BCC67CB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4BB6C8B6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3E3ED286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0B1F2172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4452BFD2" w14:textId="77777777" w:rsidR="00D90A6D" w:rsidRPr="00D27B58" w:rsidRDefault="00D90A6D" w:rsidP="005B5065">
      <w:pPr>
        <w:spacing w:after="0"/>
        <w:rPr>
          <w:rFonts w:ascii="Arial" w:hAnsi="Arial" w:cs="Arial"/>
          <w:highlight w:val="cyan"/>
        </w:rPr>
      </w:pPr>
    </w:p>
    <w:p w14:paraId="01EB5651" w14:textId="77777777" w:rsidR="00985070" w:rsidRDefault="00985070" w:rsidP="005B5065">
      <w:pPr>
        <w:spacing w:after="0" w:line="276" w:lineRule="auto"/>
        <w:rPr>
          <w:rFonts w:ascii="Arial" w:hAnsi="Arial" w:cs="Arial"/>
          <w:b/>
        </w:rPr>
      </w:pPr>
    </w:p>
    <w:p w14:paraId="77CD902A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11D37160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6033360C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41FDB212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2B406099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61E0F99D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1845AB38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28488FE8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7068A36A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5B27A105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66F4FAA2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34DAF020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430D7D0A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6E37AFF4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0E06EC64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468E9099" w14:textId="77777777" w:rsidR="00504791" w:rsidRDefault="00504791" w:rsidP="005B5065">
      <w:pPr>
        <w:spacing w:after="0" w:line="276" w:lineRule="auto"/>
        <w:rPr>
          <w:rFonts w:ascii="Arial" w:hAnsi="Arial" w:cs="Arial"/>
          <w:b/>
        </w:rPr>
      </w:pPr>
    </w:p>
    <w:p w14:paraId="6A3E654E" w14:textId="77777777" w:rsidR="00B9238B" w:rsidRDefault="00B9238B" w:rsidP="005B5065">
      <w:pPr>
        <w:spacing w:after="0" w:line="276" w:lineRule="auto"/>
        <w:rPr>
          <w:rFonts w:ascii="Arial" w:hAnsi="Arial" w:cs="Arial"/>
          <w:b/>
        </w:rPr>
      </w:pPr>
    </w:p>
    <w:p w14:paraId="1D6C961B" w14:textId="77777777" w:rsidR="00A60468" w:rsidRDefault="00A60468" w:rsidP="005B5065">
      <w:pPr>
        <w:spacing w:after="0" w:line="276" w:lineRule="auto"/>
        <w:rPr>
          <w:rFonts w:ascii="Arial" w:hAnsi="Arial" w:cs="Arial"/>
          <w:b/>
        </w:rPr>
      </w:pPr>
    </w:p>
    <w:p w14:paraId="1AEBB22D" w14:textId="77777777" w:rsidR="00A60468" w:rsidRDefault="00A60468" w:rsidP="005B5065">
      <w:pPr>
        <w:spacing w:after="0" w:line="276" w:lineRule="auto"/>
        <w:rPr>
          <w:rFonts w:ascii="Arial" w:hAnsi="Arial" w:cs="Arial"/>
          <w:b/>
        </w:rPr>
      </w:pPr>
    </w:p>
    <w:p w14:paraId="4C048B13" w14:textId="77777777" w:rsidR="00A60468" w:rsidRDefault="00A60468" w:rsidP="005B5065">
      <w:pPr>
        <w:spacing w:after="0" w:line="276" w:lineRule="auto"/>
        <w:rPr>
          <w:rFonts w:ascii="Arial" w:hAnsi="Arial" w:cs="Arial"/>
          <w:b/>
        </w:rPr>
      </w:pPr>
    </w:p>
    <w:p w14:paraId="06DD30A5" w14:textId="77777777" w:rsidR="00A60468" w:rsidRDefault="00A60468" w:rsidP="005B5065">
      <w:pPr>
        <w:spacing w:after="0" w:line="276" w:lineRule="auto"/>
        <w:rPr>
          <w:rFonts w:ascii="Arial" w:hAnsi="Arial" w:cs="Arial"/>
          <w:b/>
        </w:rPr>
      </w:pPr>
    </w:p>
    <w:p w14:paraId="42911E1E" w14:textId="77777777" w:rsidR="006513AE" w:rsidRDefault="006513AE" w:rsidP="005B5065">
      <w:pPr>
        <w:spacing w:after="0" w:line="276" w:lineRule="auto"/>
        <w:rPr>
          <w:rFonts w:ascii="Arial" w:hAnsi="Arial" w:cs="Arial"/>
          <w:b/>
        </w:rPr>
      </w:pPr>
    </w:p>
    <w:p w14:paraId="385CDF1E" w14:textId="77777777" w:rsidR="00736399" w:rsidRDefault="00736399" w:rsidP="005B5065">
      <w:pPr>
        <w:spacing w:after="0" w:line="276" w:lineRule="auto"/>
        <w:rPr>
          <w:rFonts w:ascii="Arial" w:hAnsi="Arial" w:cs="Arial"/>
          <w:b/>
        </w:rPr>
      </w:pPr>
    </w:p>
    <w:p w14:paraId="3595B7FA" w14:textId="25EE0C5C" w:rsidR="00D90A6D" w:rsidRDefault="00D90A6D" w:rsidP="005B5065">
      <w:pPr>
        <w:spacing w:after="0" w:line="276" w:lineRule="auto"/>
        <w:rPr>
          <w:rFonts w:ascii="Arial" w:hAnsi="Arial" w:cs="Arial"/>
          <w:b/>
        </w:rPr>
      </w:pPr>
      <w:r w:rsidRPr="000139F5">
        <w:rPr>
          <w:rFonts w:ascii="Arial" w:hAnsi="Arial" w:cs="Arial"/>
          <w:b/>
        </w:rPr>
        <w:lastRenderedPageBreak/>
        <w:t>Question 32</w:t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</w:r>
      <w:r w:rsidR="0024096B" w:rsidRPr="000139F5">
        <w:rPr>
          <w:rFonts w:ascii="Arial" w:hAnsi="Arial" w:cs="Arial"/>
          <w:b/>
        </w:rPr>
        <w:tab/>
        <w:t xml:space="preserve">           (1</w:t>
      </w:r>
      <w:r w:rsidR="00985070">
        <w:rPr>
          <w:rFonts w:ascii="Arial" w:hAnsi="Arial" w:cs="Arial"/>
          <w:b/>
        </w:rPr>
        <w:t>3</w:t>
      </w:r>
      <w:r w:rsidRPr="000139F5">
        <w:rPr>
          <w:rFonts w:ascii="Arial" w:hAnsi="Arial" w:cs="Arial"/>
          <w:b/>
        </w:rPr>
        <w:t xml:space="preserve"> marks)</w:t>
      </w:r>
    </w:p>
    <w:p w14:paraId="179AA23A" w14:textId="224E5613" w:rsidR="00B50C60" w:rsidRDefault="00B50C60" w:rsidP="005B5065">
      <w:pPr>
        <w:spacing w:after="0" w:line="276" w:lineRule="auto"/>
        <w:rPr>
          <w:rFonts w:ascii="Arial" w:hAnsi="Arial" w:cs="Arial"/>
          <w:b/>
        </w:rPr>
      </w:pPr>
    </w:p>
    <w:p w14:paraId="3248E9ED" w14:textId="3FDECC7D" w:rsidR="00B50C60" w:rsidRPr="003611FC" w:rsidRDefault="003611FC" w:rsidP="005B5065">
      <w:pPr>
        <w:spacing w:after="0" w:line="276" w:lineRule="auto"/>
        <w:rPr>
          <w:rFonts w:ascii="Arial" w:hAnsi="Arial" w:cs="Arial"/>
          <w:bCs/>
        </w:rPr>
      </w:pPr>
      <w:bookmarkStart w:id="9" w:name="_Hlk12093736"/>
      <w:r w:rsidRPr="003611FC">
        <w:rPr>
          <w:rFonts w:ascii="Arial" w:hAnsi="Arial" w:cs="Arial"/>
          <w:bCs/>
        </w:rPr>
        <w:t xml:space="preserve">The diagram below </w:t>
      </w:r>
      <w:r w:rsidR="00317A29">
        <w:rPr>
          <w:rFonts w:ascii="Arial" w:hAnsi="Arial" w:cs="Arial"/>
          <w:bCs/>
        </w:rPr>
        <w:t>shows</w:t>
      </w:r>
      <w:r w:rsidRPr="003611FC">
        <w:rPr>
          <w:rFonts w:ascii="Arial" w:hAnsi="Arial" w:cs="Arial"/>
          <w:bCs/>
        </w:rPr>
        <w:t xml:space="preserve"> an action potential.</w:t>
      </w:r>
    </w:p>
    <w:bookmarkEnd w:id="9"/>
    <w:p w14:paraId="2EC06719" w14:textId="25726685" w:rsidR="00CB7517" w:rsidRPr="00A60468" w:rsidRDefault="00A60468" w:rsidP="005B5065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`</w:t>
      </w:r>
      <w:r w:rsidRPr="00A60468">
        <w:rPr>
          <w:rFonts w:ascii="Arial" w:hAnsi="Arial" w:cs="Arial"/>
          <w:noProof/>
          <w:lang w:eastAsia="en-AU"/>
        </w:rPr>
        <w:drawing>
          <wp:inline distT="0" distB="0" distL="0" distR="0" wp14:anchorId="1A1ACEE6" wp14:editId="1BD11B85">
            <wp:extent cx="6461374" cy="515778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5902" cy="51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F3EA" w14:textId="77777777" w:rsidR="00985070" w:rsidRPr="003611FC" w:rsidRDefault="00985070" w:rsidP="003611FC">
      <w:pPr>
        <w:spacing w:after="0" w:line="276" w:lineRule="auto"/>
        <w:rPr>
          <w:rFonts w:ascii="Arial" w:hAnsi="Arial" w:cs="Arial"/>
          <w:b/>
        </w:rPr>
      </w:pPr>
    </w:p>
    <w:p w14:paraId="4BBFBFBF" w14:textId="4BD0F94A" w:rsidR="00D90A6D" w:rsidRPr="002B76F4" w:rsidRDefault="000139F5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>
        <w:rPr>
          <w:rFonts w:ascii="Arial" w:hAnsi="Arial" w:cs="Arial"/>
        </w:rPr>
        <w:t>Add a label to the graph above sh</w:t>
      </w:r>
      <w:r w:rsidR="00942D70">
        <w:rPr>
          <w:rFonts w:ascii="Arial" w:hAnsi="Arial" w:cs="Arial"/>
        </w:rPr>
        <w:t>owing when stimulation occurred.</w:t>
      </w:r>
      <w:r w:rsidR="000B723A" w:rsidRPr="000139F5">
        <w:rPr>
          <w:rFonts w:ascii="Arial" w:hAnsi="Arial" w:cs="Arial"/>
        </w:rPr>
        <w:tab/>
        <w:t>(1 mark)</w:t>
      </w:r>
    </w:p>
    <w:p w14:paraId="2ED4BF2E" w14:textId="6321B8AD" w:rsidR="002B76F4" w:rsidRDefault="002B76F4" w:rsidP="002B76F4">
      <w:pPr>
        <w:spacing w:after="0" w:line="276" w:lineRule="auto"/>
        <w:rPr>
          <w:rFonts w:ascii="Arial" w:hAnsi="Arial" w:cs="Arial"/>
          <w:b/>
        </w:rPr>
      </w:pPr>
    </w:p>
    <w:p w14:paraId="1FB6C188" w14:textId="3A900E08" w:rsidR="002B76F4" w:rsidRDefault="002B76F4" w:rsidP="002B76F4">
      <w:pPr>
        <w:spacing w:after="0" w:line="276" w:lineRule="auto"/>
        <w:rPr>
          <w:rFonts w:ascii="Arial" w:hAnsi="Arial" w:cs="Arial"/>
          <w:b/>
        </w:rPr>
      </w:pPr>
    </w:p>
    <w:p w14:paraId="43772152" w14:textId="77777777" w:rsidR="00985070" w:rsidRDefault="00985070" w:rsidP="002B76F4">
      <w:pPr>
        <w:spacing w:after="0" w:line="276" w:lineRule="auto"/>
        <w:rPr>
          <w:rFonts w:ascii="Arial" w:hAnsi="Arial" w:cs="Arial"/>
          <w:b/>
        </w:rPr>
      </w:pPr>
    </w:p>
    <w:p w14:paraId="6D349F19" w14:textId="26047597" w:rsidR="00614027" w:rsidRPr="002B76F4" w:rsidRDefault="002B76F4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>
        <w:rPr>
          <w:rFonts w:ascii="Arial" w:hAnsi="Arial" w:cs="Arial"/>
        </w:rPr>
        <w:t>Shade the area in the graph</w:t>
      </w:r>
      <w:r w:rsidR="00942D70">
        <w:rPr>
          <w:rFonts w:ascii="Arial" w:hAnsi="Arial" w:cs="Arial"/>
        </w:rPr>
        <w:t xml:space="preserve"> known as the refractory period.</w:t>
      </w:r>
      <w:r w:rsidRPr="000139F5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139F5">
        <w:rPr>
          <w:rFonts w:ascii="Arial" w:hAnsi="Arial" w:cs="Arial"/>
        </w:rPr>
        <w:t>(1 mark)</w:t>
      </w:r>
    </w:p>
    <w:p w14:paraId="30FBBB9E" w14:textId="1C69073D" w:rsidR="000B723A" w:rsidRPr="00D27B58" w:rsidRDefault="000B723A" w:rsidP="005B5065">
      <w:pPr>
        <w:spacing w:after="0" w:line="276" w:lineRule="auto"/>
        <w:ind w:left="720"/>
        <w:rPr>
          <w:rFonts w:ascii="Arial" w:hAnsi="Arial" w:cs="Arial"/>
          <w:b/>
          <w:highlight w:val="cyan"/>
        </w:rPr>
      </w:pPr>
    </w:p>
    <w:p w14:paraId="04476A49" w14:textId="4C462D84" w:rsidR="004569A3" w:rsidRDefault="004569A3" w:rsidP="005B5065">
      <w:pPr>
        <w:spacing w:after="0" w:line="276" w:lineRule="auto"/>
        <w:ind w:left="720"/>
        <w:rPr>
          <w:rFonts w:ascii="Arial" w:hAnsi="Arial" w:cs="Arial"/>
          <w:b/>
          <w:highlight w:val="cyan"/>
        </w:rPr>
      </w:pPr>
    </w:p>
    <w:p w14:paraId="3B4CFBEB" w14:textId="77777777" w:rsidR="00985070" w:rsidRPr="00D27B58" w:rsidRDefault="00985070" w:rsidP="005B5065">
      <w:pPr>
        <w:spacing w:after="0" w:line="276" w:lineRule="auto"/>
        <w:ind w:left="720"/>
        <w:rPr>
          <w:rFonts w:ascii="Arial" w:hAnsi="Arial" w:cs="Arial"/>
          <w:b/>
          <w:highlight w:val="cyan"/>
        </w:rPr>
      </w:pPr>
    </w:p>
    <w:p w14:paraId="162BD8A2" w14:textId="6E18AD10" w:rsidR="00D90A6D" w:rsidRPr="000139F5" w:rsidRDefault="000139F5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 w:rsidRPr="000139F5">
        <w:rPr>
          <w:rFonts w:ascii="Arial" w:hAnsi="Arial" w:cs="Arial"/>
        </w:rPr>
        <w:t xml:space="preserve">Describe what is happening in the neuron </w:t>
      </w:r>
      <w:r w:rsidR="003611FC">
        <w:rPr>
          <w:rFonts w:ascii="Arial" w:hAnsi="Arial" w:cs="Arial"/>
        </w:rPr>
        <w:t>during</w:t>
      </w:r>
      <w:r w:rsidRPr="000139F5">
        <w:rPr>
          <w:rFonts w:ascii="Arial" w:hAnsi="Arial" w:cs="Arial"/>
        </w:rPr>
        <w:t xml:space="preserve"> labels 2 and 3</w:t>
      </w:r>
      <w:r w:rsidR="000B723A" w:rsidRPr="000139F5">
        <w:rPr>
          <w:rFonts w:ascii="Arial" w:hAnsi="Arial" w:cs="Arial"/>
        </w:rPr>
        <w:t>.</w:t>
      </w:r>
      <w:r w:rsidR="000B723A" w:rsidRPr="000139F5">
        <w:rPr>
          <w:rFonts w:ascii="Arial" w:hAnsi="Arial" w:cs="Arial"/>
        </w:rPr>
        <w:tab/>
      </w:r>
      <w:r w:rsidR="000B723A" w:rsidRPr="000139F5">
        <w:rPr>
          <w:rFonts w:ascii="Arial" w:hAnsi="Arial" w:cs="Arial"/>
        </w:rPr>
        <w:tab/>
      </w:r>
      <w:r w:rsidR="005C6AC1" w:rsidRPr="000139F5">
        <w:rPr>
          <w:rFonts w:ascii="Arial" w:hAnsi="Arial" w:cs="Arial"/>
        </w:rPr>
        <w:t>(</w:t>
      </w:r>
      <w:r w:rsidRPr="000139F5">
        <w:rPr>
          <w:rFonts w:ascii="Arial" w:hAnsi="Arial" w:cs="Arial"/>
        </w:rPr>
        <w:t>2</w:t>
      </w:r>
      <w:r w:rsidR="005C6AC1" w:rsidRPr="000139F5">
        <w:rPr>
          <w:rFonts w:ascii="Arial" w:hAnsi="Arial" w:cs="Arial"/>
        </w:rPr>
        <w:t xml:space="preserve"> mark</w:t>
      </w:r>
      <w:r w:rsidRPr="000139F5">
        <w:rPr>
          <w:rFonts w:ascii="Arial" w:hAnsi="Arial" w:cs="Arial"/>
        </w:rPr>
        <w:t>s</w:t>
      </w:r>
      <w:r w:rsidR="000B723A" w:rsidRPr="000139F5">
        <w:rPr>
          <w:rFonts w:ascii="Arial" w:hAnsi="Arial" w:cs="Arial"/>
        </w:rPr>
        <w:t>)</w:t>
      </w:r>
    </w:p>
    <w:p w14:paraId="3C0E58CF" w14:textId="19FF6100" w:rsidR="005C6AC1" w:rsidRPr="000139F5" w:rsidRDefault="005C6AC1" w:rsidP="005B5065">
      <w:pPr>
        <w:spacing w:after="0" w:line="276" w:lineRule="auto"/>
        <w:rPr>
          <w:rFonts w:ascii="Arial" w:hAnsi="Arial" w:cs="Arial"/>
          <w:b/>
        </w:rPr>
      </w:pPr>
    </w:p>
    <w:p w14:paraId="7538F3C5" w14:textId="786A8D0F" w:rsidR="00614027" w:rsidRDefault="00614027" w:rsidP="00614027">
      <w:pPr>
        <w:spacing w:after="0" w:line="480" w:lineRule="auto"/>
        <w:ind w:left="720"/>
        <w:rPr>
          <w:rFonts w:ascii="Arial" w:hAnsi="Arial" w:cs="Arial"/>
        </w:rPr>
      </w:pPr>
      <w:r w:rsidRPr="000139F5">
        <w:rPr>
          <w:rFonts w:ascii="Arial" w:hAnsi="Arial" w:cs="Arial"/>
        </w:rPr>
        <w:t>____________________________________________________________________________________________________________________________________</w:t>
      </w:r>
      <w:r w:rsidR="000139F5">
        <w:rPr>
          <w:rFonts w:ascii="Arial" w:hAnsi="Arial" w:cs="Arial"/>
        </w:rPr>
        <w:t>___________________________________________________________________</w:t>
      </w:r>
      <w:r w:rsidRPr="000139F5">
        <w:rPr>
          <w:rFonts w:ascii="Arial" w:hAnsi="Arial" w:cs="Arial"/>
        </w:rPr>
        <w:t>__</w:t>
      </w:r>
    </w:p>
    <w:p w14:paraId="3C7AD134" w14:textId="5CDFB244" w:rsidR="005D5002" w:rsidRPr="00B80AEA" w:rsidRDefault="00552C52" w:rsidP="00B80AEA">
      <w:pPr>
        <w:spacing w:after="0" w:line="480" w:lineRule="auto"/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w:lastRenderedPageBreak/>
        <w:drawing>
          <wp:inline distT="0" distB="0" distL="0" distR="0" wp14:anchorId="0080F469" wp14:editId="76472C04">
            <wp:extent cx="5167313" cy="313821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74" cy="315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3224" w14:textId="77777777" w:rsidR="004569A3" w:rsidRPr="00B80AEA" w:rsidRDefault="004569A3" w:rsidP="005B5065">
      <w:pPr>
        <w:spacing w:after="0" w:line="276" w:lineRule="auto"/>
        <w:rPr>
          <w:rFonts w:ascii="Arial" w:hAnsi="Arial" w:cs="Arial"/>
          <w:b/>
        </w:rPr>
      </w:pPr>
    </w:p>
    <w:p w14:paraId="5B42D6BE" w14:textId="60C02962" w:rsidR="005C6AC1" w:rsidRPr="00B80AEA" w:rsidRDefault="00B80AEA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Give the name for each division represented by the letters</w:t>
      </w:r>
      <w:r w:rsidR="003611FC">
        <w:rPr>
          <w:rFonts w:ascii="Arial" w:hAnsi="Arial" w:cs="Arial"/>
        </w:rPr>
        <w:t xml:space="preserve"> in the image above</w:t>
      </w:r>
      <w:r w:rsidR="005D5002" w:rsidRPr="00B80AEA">
        <w:rPr>
          <w:rFonts w:ascii="Arial" w:hAnsi="Arial" w:cs="Arial"/>
        </w:rPr>
        <w:t>.</w:t>
      </w:r>
      <w:r w:rsidR="005D5002" w:rsidRPr="00B80AEA">
        <w:rPr>
          <w:rFonts w:ascii="Arial" w:hAnsi="Arial" w:cs="Arial"/>
        </w:rPr>
        <w:tab/>
      </w:r>
      <w:r w:rsidR="0048126F" w:rsidRPr="00B80AEA">
        <w:rPr>
          <w:rFonts w:ascii="Arial" w:hAnsi="Arial" w:cs="Arial"/>
        </w:rPr>
        <w:tab/>
      </w:r>
      <w:r w:rsidR="0048126F" w:rsidRPr="00B80AEA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3611FC">
        <w:rPr>
          <w:rFonts w:ascii="Arial" w:hAnsi="Arial" w:cs="Arial"/>
        </w:rPr>
        <w:tab/>
      </w:r>
      <w:r w:rsidR="005D5002" w:rsidRPr="00B80AEA">
        <w:rPr>
          <w:rFonts w:ascii="Arial" w:hAnsi="Arial" w:cs="Arial"/>
        </w:rPr>
        <w:t>(</w:t>
      </w:r>
      <w:r w:rsidRPr="00B80AEA">
        <w:rPr>
          <w:rFonts w:ascii="Arial" w:hAnsi="Arial" w:cs="Arial"/>
        </w:rPr>
        <w:t>5</w:t>
      </w:r>
      <w:r w:rsidR="005D5002" w:rsidRPr="00B80AEA">
        <w:rPr>
          <w:rFonts w:ascii="Arial" w:hAnsi="Arial" w:cs="Arial"/>
        </w:rPr>
        <w:t xml:space="preserve"> marks)</w:t>
      </w:r>
    </w:p>
    <w:p w14:paraId="53A386F8" w14:textId="77777777" w:rsidR="00B80AEA" w:rsidRDefault="00B80AEA" w:rsidP="004569A3">
      <w:pPr>
        <w:pStyle w:val="ListParagraph"/>
        <w:spacing w:after="0" w:line="480" w:lineRule="auto"/>
        <w:rPr>
          <w:rFonts w:ascii="Arial" w:hAnsi="Arial" w:cs="Arial"/>
        </w:rPr>
      </w:pPr>
    </w:p>
    <w:p w14:paraId="240A1D40" w14:textId="5D58EB73" w:rsidR="004569A3" w:rsidRPr="00B80AEA" w:rsidRDefault="00B80AEA" w:rsidP="004569A3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A:</w:t>
      </w:r>
      <w:r w:rsidR="004569A3" w:rsidRPr="00B80AEA">
        <w:rPr>
          <w:rFonts w:ascii="Arial" w:hAnsi="Arial" w:cs="Arial"/>
        </w:rPr>
        <w:t>__________________________________________________________________</w:t>
      </w:r>
      <w:r>
        <w:rPr>
          <w:rFonts w:ascii="Arial" w:hAnsi="Arial" w:cs="Arial"/>
        </w:rPr>
        <w:t>B:</w:t>
      </w:r>
      <w:r w:rsidR="004569A3" w:rsidRPr="00B80AEA">
        <w:rPr>
          <w:rFonts w:ascii="Arial" w:hAnsi="Arial" w:cs="Arial"/>
        </w:rPr>
        <w:t>__________________________________________________________________</w:t>
      </w:r>
      <w:r>
        <w:rPr>
          <w:rFonts w:ascii="Arial" w:hAnsi="Arial" w:cs="Arial"/>
        </w:rPr>
        <w:t>C:</w:t>
      </w:r>
      <w:r w:rsidR="004569A3" w:rsidRPr="00B80AEA">
        <w:rPr>
          <w:rFonts w:ascii="Arial" w:hAnsi="Arial" w:cs="Arial"/>
        </w:rPr>
        <w:t>__________________________________________________________________</w:t>
      </w:r>
      <w:r>
        <w:rPr>
          <w:rFonts w:ascii="Arial" w:hAnsi="Arial" w:cs="Arial"/>
        </w:rPr>
        <w:t>D:</w:t>
      </w:r>
      <w:r w:rsidR="004569A3" w:rsidRPr="00B80AEA">
        <w:rPr>
          <w:rFonts w:ascii="Arial" w:hAnsi="Arial" w:cs="Arial"/>
        </w:rPr>
        <w:t>__________________________________________________________________</w:t>
      </w:r>
      <w:r>
        <w:rPr>
          <w:rFonts w:ascii="Arial" w:hAnsi="Arial" w:cs="Arial"/>
        </w:rPr>
        <w:t>E:</w:t>
      </w:r>
      <w:r w:rsidR="004569A3" w:rsidRPr="00B80AEA">
        <w:rPr>
          <w:rFonts w:ascii="Arial" w:hAnsi="Arial" w:cs="Arial"/>
        </w:rPr>
        <w:t>__________________________________________________________________</w:t>
      </w:r>
    </w:p>
    <w:p w14:paraId="7D1A546C" w14:textId="77777777" w:rsidR="004569A3" w:rsidRPr="00D27B58" w:rsidRDefault="004569A3" w:rsidP="004569A3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77DBF9C0" w14:textId="30185657" w:rsidR="00E56B0A" w:rsidRPr="00B80AEA" w:rsidRDefault="00B80AEA" w:rsidP="00A33237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</w:rPr>
      </w:pPr>
      <w:r w:rsidRPr="00B80AEA">
        <w:rPr>
          <w:rFonts w:ascii="Arial" w:hAnsi="Arial" w:cs="Arial"/>
        </w:rPr>
        <w:t xml:space="preserve">Describe any </w:t>
      </w:r>
      <w:r w:rsidRPr="005334EA">
        <w:rPr>
          <w:rFonts w:ascii="Arial" w:hAnsi="Arial" w:cs="Arial"/>
          <w:b/>
          <w:bCs/>
        </w:rPr>
        <w:t>two</w:t>
      </w:r>
      <w:r w:rsidRPr="00B80AEA">
        <w:rPr>
          <w:rFonts w:ascii="Arial" w:hAnsi="Arial" w:cs="Arial"/>
        </w:rPr>
        <w:t xml:space="preserve"> effects on the body when D and E are activated</w:t>
      </w:r>
      <w:r w:rsidR="0024096B" w:rsidRPr="00B80AEA">
        <w:rPr>
          <w:rFonts w:ascii="Arial" w:hAnsi="Arial" w:cs="Arial"/>
        </w:rPr>
        <w:t>.</w:t>
      </w:r>
    </w:p>
    <w:p w14:paraId="76BE8E0F" w14:textId="50861297" w:rsidR="0024096B" w:rsidRPr="00B80AEA" w:rsidRDefault="0024096B" w:rsidP="0024096B">
      <w:pPr>
        <w:pStyle w:val="ListParagraph"/>
        <w:spacing w:after="0" w:line="276" w:lineRule="auto"/>
        <w:ind w:left="7920"/>
        <w:rPr>
          <w:rFonts w:ascii="Arial" w:hAnsi="Arial" w:cs="Arial"/>
        </w:rPr>
      </w:pPr>
      <w:r w:rsidRPr="00B80AEA">
        <w:rPr>
          <w:rFonts w:ascii="Arial" w:hAnsi="Arial" w:cs="Arial"/>
        </w:rPr>
        <w:t>(</w:t>
      </w:r>
      <w:r w:rsidR="00B80AEA" w:rsidRPr="00B80AEA">
        <w:rPr>
          <w:rFonts w:ascii="Arial" w:hAnsi="Arial" w:cs="Arial"/>
        </w:rPr>
        <w:t xml:space="preserve">4 </w:t>
      </w:r>
      <w:r w:rsidRPr="00B80AEA">
        <w:rPr>
          <w:rFonts w:ascii="Arial" w:hAnsi="Arial" w:cs="Arial"/>
        </w:rPr>
        <w:t>marks)</w:t>
      </w:r>
    </w:p>
    <w:p w14:paraId="1F32BC42" w14:textId="1B13CEEB" w:rsidR="00B80AEA" w:rsidRPr="00B80AEA" w:rsidRDefault="00B80AEA" w:rsidP="004569A3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80AEA">
        <w:rPr>
          <w:rFonts w:ascii="Arial" w:hAnsi="Arial" w:cs="Arial"/>
        </w:rPr>
        <w:t>:</w:t>
      </w:r>
      <w:r w:rsidR="004569A3" w:rsidRPr="00B80AEA">
        <w:rPr>
          <w:rFonts w:ascii="Arial" w:hAnsi="Arial" w:cs="Arial"/>
        </w:rPr>
        <w:t>_____________________________________________________________________________________________________________________________________</w:t>
      </w:r>
    </w:p>
    <w:p w14:paraId="08AE7928" w14:textId="77777777" w:rsidR="00B80AEA" w:rsidRPr="00B80AEA" w:rsidRDefault="004569A3" w:rsidP="004569A3">
      <w:pPr>
        <w:pStyle w:val="ListParagraph"/>
        <w:spacing w:after="0" w:line="480" w:lineRule="auto"/>
        <w:rPr>
          <w:rFonts w:ascii="Arial" w:hAnsi="Arial" w:cs="Arial"/>
        </w:rPr>
      </w:pPr>
      <w:r w:rsidRPr="00B80AEA">
        <w:rPr>
          <w:rFonts w:ascii="Arial" w:hAnsi="Arial" w:cs="Arial"/>
        </w:rPr>
        <w:t>___________________________________________________________________</w:t>
      </w:r>
    </w:p>
    <w:p w14:paraId="1D1A5A79" w14:textId="77777777" w:rsidR="00B80AEA" w:rsidRPr="00B80AEA" w:rsidRDefault="00B80AEA" w:rsidP="004569A3">
      <w:pPr>
        <w:pStyle w:val="ListParagraph"/>
        <w:spacing w:after="0" w:line="480" w:lineRule="auto"/>
        <w:rPr>
          <w:rFonts w:ascii="Arial" w:hAnsi="Arial" w:cs="Arial"/>
        </w:rPr>
      </w:pPr>
    </w:p>
    <w:p w14:paraId="4E7510FA" w14:textId="2CFF6A7A" w:rsidR="0024096B" w:rsidRPr="00B80AEA" w:rsidRDefault="00B80AEA" w:rsidP="004569A3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B80AEA">
        <w:rPr>
          <w:rFonts w:ascii="Arial" w:hAnsi="Arial" w:cs="Arial"/>
        </w:rPr>
        <w:t>:</w:t>
      </w:r>
      <w:r w:rsidR="004569A3" w:rsidRPr="00B80AEA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</w:t>
      </w:r>
    </w:p>
    <w:p w14:paraId="396A6F9E" w14:textId="77777777" w:rsidR="004850C2" w:rsidRDefault="004850C2" w:rsidP="005B5065">
      <w:pPr>
        <w:spacing w:after="0" w:line="276" w:lineRule="auto"/>
        <w:rPr>
          <w:rFonts w:ascii="Arial" w:hAnsi="Arial" w:cs="Arial"/>
          <w:b/>
          <w:highlight w:val="cyan"/>
        </w:rPr>
      </w:pPr>
    </w:p>
    <w:p w14:paraId="131AF7C0" w14:textId="63A376A0" w:rsidR="00D96B63" w:rsidRPr="00011F87" w:rsidRDefault="00E91B93" w:rsidP="005B5065">
      <w:pPr>
        <w:spacing w:after="0" w:line="276" w:lineRule="auto"/>
        <w:rPr>
          <w:rFonts w:ascii="Arial" w:hAnsi="Arial" w:cs="Arial"/>
          <w:b/>
        </w:rPr>
      </w:pPr>
      <w:r w:rsidRPr="00011F87">
        <w:rPr>
          <w:rFonts w:ascii="Arial" w:hAnsi="Arial" w:cs="Arial"/>
          <w:b/>
        </w:rPr>
        <w:lastRenderedPageBreak/>
        <w:t>Question 33</w:t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</w:r>
      <w:r w:rsidR="008E071B" w:rsidRPr="00011F87">
        <w:rPr>
          <w:rFonts w:ascii="Arial" w:hAnsi="Arial" w:cs="Arial"/>
          <w:b/>
        </w:rPr>
        <w:tab/>
        <w:t xml:space="preserve">           (</w:t>
      </w:r>
      <w:r w:rsidR="00F231E1">
        <w:rPr>
          <w:rFonts w:ascii="Arial" w:hAnsi="Arial" w:cs="Arial"/>
          <w:b/>
        </w:rPr>
        <w:t>11</w:t>
      </w:r>
      <w:r w:rsidR="00D96B63" w:rsidRPr="00011F87">
        <w:rPr>
          <w:rFonts w:ascii="Arial" w:hAnsi="Arial" w:cs="Arial"/>
          <w:b/>
        </w:rPr>
        <w:t xml:space="preserve"> marks)</w:t>
      </w:r>
    </w:p>
    <w:p w14:paraId="15D007B6" w14:textId="46B53C2E" w:rsidR="007A225A" w:rsidRPr="00011F87" w:rsidRDefault="007A225A" w:rsidP="005B5065">
      <w:pPr>
        <w:spacing w:after="0" w:line="276" w:lineRule="auto"/>
        <w:rPr>
          <w:rFonts w:ascii="Arial" w:hAnsi="Arial" w:cs="Arial"/>
        </w:rPr>
      </w:pPr>
    </w:p>
    <w:p w14:paraId="4679D958" w14:textId="5E79E958" w:rsidR="00A65365" w:rsidRDefault="00011F87" w:rsidP="00A33237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Inflammation is the bod</w:t>
      </w:r>
      <w:r w:rsidR="003611FC">
        <w:rPr>
          <w:rFonts w:ascii="Arial" w:hAnsi="Arial" w:cs="Arial"/>
        </w:rPr>
        <w:t>y’s</w:t>
      </w:r>
      <w:r>
        <w:rPr>
          <w:rFonts w:ascii="Arial" w:hAnsi="Arial" w:cs="Arial"/>
        </w:rPr>
        <w:t xml:space="preserve"> response to an invading pathogen. In the table below outline the role of each substance listed in the inflammatory response</w:t>
      </w:r>
      <w:r w:rsidR="007A225A" w:rsidRPr="00011F87">
        <w:rPr>
          <w:rFonts w:ascii="Arial" w:hAnsi="Arial" w:cs="Arial"/>
        </w:rPr>
        <w:t>.</w:t>
      </w:r>
      <w:r w:rsidR="007A225A" w:rsidRPr="00011F87">
        <w:rPr>
          <w:rFonts w:ascii="Arial" w:hAnsi="Arial" w:cs="Arial"/>
        </w:rPr>
        <w:tab/>
      </w:r>
    </w:p>
    <w:p w14:paraId="05F9D028" w14:textId="267FA0F9" w:rsidR="00317A29" w:rsidRPr="00777B56" w:rsidRDefault="00317A29" w:rsidP="00777B56">
      <w:pPr>
        <w:pStyle w:val="ListParagraph"/>
        <w:spacing w:after="0" w:line="276" w:lineRule="auto"/>
        <w:ind w:left="7200" w:firstLine="720"/>
        <w:rPr>
          <w:rFonts w:ascii="Arial" w:hAnsi="Arial" w:cs="Arial"/>
        </w:rPr>
      </w:pPr>
      <w:r w:rsidRPr="00011F87">
        <w:rPr>
          <w:rFonts w:ascii="Arial" w:hAnsi="Arial" w:cs="Arial"/>
        </w:rPr>
        <w:t>(</w:t>
      </w:r>
      <w:r>
        <w:rPr>
          <w:rFonts w:ascii="Arial" w:hAnsi="Arial" w:cs="Arial"/>
        </w:rPr>
        <w:t>3</w:t>
      </w:r>
      <w:r w:rsidRPr="00011F87">
        <w:rPr>
          <w:rFonts w:ascii="Arial" w:hAnsi="Arial" w:cs="Arial"/>
        </w:rPr>
        <w:t xml:space="preserve"> mark</w:t>
      </w:r>
      <w:r>
        <w:rPr>
          <w:rFonts w:ascii="Arial" w:hAnsi="Arial" w:cs="Arial"/>
        </w:rPr>
        <w:t>s</w:t>
      </w:r>
      <w:r w:rsidRPr="00011F87">
        <w:rPr>
          <w:rFonts w:ascii="Arial" w:hAnsi="Arial" w:cs="Arial"/>
        </w:rPr>
        <w:t>)</w:t>
      </w:r>
    </w:p>
    <w:p w14:paraId="6C0F03E5" w14:textId="77777777" w:rsidR="008C5D4C" w:rsidRDefault="008C5D4C" w:rsidP="008C5D4C">
      <w:pPr>
        <w:pStyle w:val="ListParagraph"/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011F87" w14:paraId="6708E83A" w14:textId="77777777" w:rsidTr="00011F87">
        <w:tc>
          <w:tcPr>
            <w:tcW w:w="1413" w:type="dxa"/>
          </w:tcPr>
          <w:p w14:paraId="64FBDAD0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</w:tc>
        <w:tc>
          <w:tcPr>
            <w:tcW w:w="7603" w:type="dxa"/>
          </w:tcPr>
          <w:p w14:paraId="2D065573" w14:textId="20708A23" w:rsidR="00011F87" w:rsidRPr="005F17FE" w:rsidRDefault="00011F87" w:rsidP="00011F87">
            <w:pPr>
              <w:spacing w:line="276" w:lineRule="auto"/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>Role in the inflammatory response</w:t>
            </w:r>
          </w:p>
        </w:tc>
      </w:tr>
      <w:tr w:rsidR="00011F87" w14:paraId="0D0355C2" w14:textId="77777777" w:rsidTr="00011F87">
        <w:tc>
          <w:tcPr>
            <w:tcW w:w="1413" w:type="dxa"/>
          </w:tcPr>
          <w:p w14:paraId="5BC1F5E6" w14:textId="1FC48822" w:rsidR="00011F87" w:rsidRDefault="00011F87" w:rsidP="00736399">
            <w:pPr>
              <w:spacing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Histamine</w:t>
            </w:r>
          </w:p>
        </w:tc>
        <w:tc>
          <w:tcPr>
            <w:tcW w:w="7603" w:type="dxa"/>
          </w:tcPr>
          <w:p w14:paraId="695C244B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  <w:p w14:paraId="242385C6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  <w:p w14:paraId="3B0369EC" w14:textId="0EE9385A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011F87" w14:paraId="3C996005" w14:textId="77777777" w:rsidTr="00011F87">
        <w:tc>
          <w:tcPr>
            <w:tcW w:w="1413" w:type="dxa"/>
          </w:tcPr>
          <w:p w14:paraId="53FDB0D8" w14:textId="6519C556" w:rsidR="00011F87" w:rsidRDefault="00011F87" w:rsidP="00736399">
            <w:pPr>
              <w:spacing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Heparin</w:t>
            </w:r>
          </w:p>
        </w:tc>
        <w:tc>
          <w:tcPr>
            <w:tcW w:w="7603" w:type="dxa"/>
          </w:tcPr>
          <w:p w14:paraId="1D49B6EC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  <w:p w14:paraId="548559D0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  <w:p w14:paraId="46761F3E" w14:textId="2FFB3DFA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011F87" w14:paraId="285D348C" w14:textId="77777777" w:rsidTr="00011F87">
        <w:tc>
          <w:tcPr>
            <w:tcW w:w="1413" w:type="dxa"/>
          </w:tcPr>
          <w:p w14:paraId="63057921" w14:textId="6129318A" w:rsidR="00011F87" w:rsidRDefault="00011F87" w:rsidP="00736399">
            <w:pPr>
              <w:spacing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Phagocytes</w:t>
            </w:r>
          </w:p>
        </w:tc>
        <w:tc>
          <w:tcPr>
            <w:tcW w:w="7603" w:type="dxa"/>
          </w:tcPr>
          <w:p w14:paraId="3CA40C09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  <w:p w14:paraId="35DA14D9" w14:textId="77777777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  <w:p w14:paraId="6404D49B" w14:textId="7C6E7DB9" w:rsidR="00011F87" w:rsidRDefault="00011F87" w:rsidP="00011F87">
            <w:pPr>
              <w:spacing w:line="276" w:lineRule="auto"/>
              <w:rPr>
                <w:rFonts w:ascii="Arial" w:hAnsi="Arial" w:cs="Arial"/>
              </w:rPr>
            </w:pPr>
          </w:p>
        </w:tc>
      </w:tr>
    </w:tbl>
    <w:p w14:paraId="10E6CCBB" w14:textId="77777777" w:rsidR="00011F87" w:rsidRPr="00011F87" w:rsidRDefault="00011F87" w:rsidP="00011F87">
      <w:pPr>
        <w:spacing w:after="0" w:line="276" w:lineRule="auto"/>
        <w:rPr>
          <w:rFonts w:ascii="Arial" w:hAnsi="Arial" w:cs="Arial"/>
        </w:rPr>
      </w:pPr>
    </w:p>
    <w:p w14:paraId="2CAFDF5F" w14:textId="2DFE0D14" w:rsidR="007A225A" w:rsidRDefault="001608F1" w:rsidP="00011F87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diagram below represents a particular action of antibodies on E. coli.</w:t>
      </w:r>
    </w:p>
    <w:p w14:paraId="5E4A7F26" w14:textId="6AFCC199" w:rsidR="001608F1" w:rsidRDefault="001608F1" w:rsidP="00011F87">
      <w:pPr>
        <w:spacing w:after="0" w:line="276" w:lineRule="auto"/>
        <w:rPr>
          <w:rFonts w:ascii="Arial" w:hAnsi="Arial" w:cs="Arial"/>
        </w:rPr>
      </w:pPr>
    </w:p>
    <w:p w14:paraId="7D9C00E4" w14:textId="63661499" w:rsidR="001608F1" w:rsidRPr="00011F87" w:rsidRDefault="001608F1" w:rsidP="007F0F23">
      <w:pPr>
        <w:spacing w:after="0" w:line="276" w:lineRule="auto"/>
        <w:jc w:val="center"/>
        <w:rPr>
          <w:rFonts w:ascii="Arial" w:hAnsi="Arial" w:cs="Arial"/>
        </w:rPr>
      </w:pPr>
      <w:r>
        <w:rPr>
          <w:noProof/>
          <w:lang w:eastAsia="en-AU"/>
        </w:rPr>
        <w:drawing>
          <wp:inline distT="0" distB="0" distL="0" distR="0" wp14:anchorId="5E3114DC" wp14:editId="65042817">
            <wp:extent cx="4552950" cy="17211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5578" cy="17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CD10" w14:textId="77777777" w:rsidR="004569A3" w:rsidRPr="00011F87" w:rsidRDefault="004569A3" w:rsidP="005B5065">
      <w:pPr>
        <w:pStyle w:val="ListParagraph"/>
        <w:spacing w:after="0" w:line="276" w:lineRule="auto"/>
        <w:rPr>
          <w:rFonts w:ascii="Arial" w:hAnsi="Arial" w:cs="Arial"/>
        </w:rPr>
      </w:pPr>
    </w:p>
    <w:p w14:paraId="31D29557" w14:textId="272E5D99" w:rsidR="007A225A" w:rsidRPr="00011F87" w:rsidRDefault="001608F1" w:rsidP="00A33237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Name this action of antibodies</w:t>
      </w:r>
      <w:r w:rsidR="007A225A" w:rsidRPr="00011F87">
        <w:rPr>
          <w:rFonts w:ascii="Arial" w:hAnsi="Arial" w:cs="Arial"/>
        </w:rPr>
        <w:t>.</w:t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</w:r>
      <w:r w:rsidR="00A65365" w:rsidRPr="00011F87">
        <w:rPr>
          <w:rFonts w:ascii="Arial" w:hAnsi="Arial" w:cs="Arial"/>
        </w:rPr>
        <w:tab/>
        <w:t>(</w:t>
      </w:r>
      <w:r>
        <w:rPr>
          <w:rFonts w:ascii="Arial" w:hAnsi="Arial" w:cs="Arial"/>
        </w:rPr>
        <w:t>1</w:t>
      </w:r>
      <w:r w:rsidR="007A225A" w:rsidRPr="00011F87">
        <w:rPr>
          <w:rFonts w:ascii="Arial" w:hAnsi="Arial" w:cs="Arial"/>
        </w:rPr>
        <w:t xml:space="preserve"> mark)</w:t>
      </w:r>
    </w:p>
    <w:p w14:paraId="75FDDD2D" w14:textId="74FDB656" w:rsidR="007A225A" w:rsidRPr="00011F87" w:rsidRDefault="007A225A" w:rsidP="005B5065">
      <w:pPr>
        <w:pStyle w:val="ListParagraph"/>
        <w:spacing w:after="0" w:line="276" w:lineRule="auto"/>
        <w:rPr>
          <w:rFonts w:ascii="Arial" w:hAnsi="Arial" w:cs="Arial"/>
        </w:rPr>
      </w:pPr>
    </w:p>
    <w:p w14:paraId="0472AEC9" w14:textId="6B82DB76" w:rsidR="00D96B63" w:rsidRPr="007F0F23" w:rsidRDefault="004569A3" w:rsidP="007F0F23">
      <w:pPr>
        <w:pStyle w:val="ListParagraph"/>
        <w:spacing w:after="0" w:line="480" w:lineRule="auto"/>
        <w:rPr>
          <w:rFonts w:ascii="Arial" w:hAnsi="Arial" w:cs="Arial"/>
        </w:rPr>
      </w:pPr>
      <w:r w:rsidRPr="00011F87">
        <w:rPr>
          <w:rFonts w:ascii="Arial" w:hAnsi="Arial" w:cs="Arial"/>
        </w:rPr>
        <w:t>___________________________________________________________________</w:t>
      </w:r>
    </w:p>
    <w:p w14:paraId="7E9A8A00" w14:textId="77777777" w:rsidR="004569A3" w:rsidRPr="00011F87" w:rsidRDefault="004569A3" w:rsidP="005B5065">
      <w:pPr>
        <w:spacing w:after="0" w:line="276" w:lineRule="auto"/>
      </w:pPr>
    </w:p>
    <w:p w14:paraId="5ABB8270" w14:textId="42C81E0C" w:rsidR="005529BF" w:rsidRPr="00011F87" w:rsidRDefault="007F0F23" w:rsidP="00A33237">
      <w:pPr>
        <w:pStyle w:val="ListParagraph"/>
        <w:numPr>
          <w:ilvl w:val="0"/>
          <w:numId w:val="5"/>
        </w:numPr>
        <w:spacing w:after="0" w:line="276" w:lineRule="auto"/>
      </w:pPr>
      <w:r>
        <w:rPr>
          <w:rFonts w:ascii="Arial" w:hAnsi="Arial" w:cs="Arial"/>
        </w:rPr>
        <w:t xml:space="preserve">Describe </w:t>
      </w:r>
      <w:r w:rsidRPr="006B79BF">
        <w:rPr>
          <w:rFonts w:ascii="Arial" w:hAnsi="Arial" w:cs="Arial"/>
          <w:b/>
          <w:bCs/>
        </w:rPr>
        <w:t xml:space="preserve">three </w:t>
      </w:r>
      <w:r>
        <w:rPr>
          <w:rFonts w:ascii="Arial" w:hAnsi="Arial" w:cs="Arial"/>
        </w:rPr>
        <w:t>other ways antibodies can act on pathogens</w:t>
      </w:r>
      <w:r w:rsidR="00A65365" w:rsidRPr="00011F87">
        <w:rPr>
          <w:rFonts w:ascii="Arial" w:hAnsi="Arial" w:cs="Arial"/>
        </w:rPr>
        <w:t>.</w:t>
      </w:r>
    </w:p>
    <w:p w14:paraId="7AB0BFAC" w14:textId="73714045" w:rsidR="00A65365" w:rsidRPr="00011F87" w:rsidRDefault="00A65365" w:rsidP="005B5065">
      <w:pPr>
        <w:pStyle w:val="ListParagraph"/>
        <w:spacing w:after="0" w:line="276" w:lineRule="auto"/>
        <w:ind w:left="7200" w:firstLine="720"/>
      </w:pPr>
      <w:r w:rsidRPr="00011F87">
        <w:rPr>
          <w:rFonts w:ascii="Arial" w:hAnsi="Arial" w:cs="Arial"/>
        </w:rPr>
        <w:t>(3 marks)</w:t>
      </w:r>
    </w:p>
    <w:p w14:paraId="06CB3262" w14:textId="4B0C9811" w:rsidR="005529BF" w:rsidRDefault="007F0F23" w:rsidP="00AA1961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One:</w:t>
      </w:r>
      <w:r w:rsidR="004569A3" w:rsidRPr="00011F87">
        <w:rPr>
          <w:rFonts w:ascii="Arial" w:hAnsi="Arial" w:cs="Arial"/>
        </w:rPr>
        <w:t>__________________________________________________________________________________________________________________________________</w:t>
      </w:r>
      <w:r>
        <w:rPr>
          <w:rFonts w:ascii="Arial" w:hAnsi="Arial" w:cs="Arial"/>
        </w:rPr>
        <w:t xml:space="preserve"> Two:</w:t>
      </w:r>
      <w:r w:rsidR="004569A3" w:rsidRPr="00011F87">
        <w:rPr>
          <w:rFonts w:ascii="Arial" w:hAnsi="Arial" w:cs="Arial"/>
        </w:rPr>
        <w:t>__________________________________________________________________________________________________________________________________</w:t>
      </w:r>
      <w:r>
        <w:rPr>
          <w:rFonts w:ascii="Arial" w:hAnsi="Arial" w:cs="Arial"/>
        </w:rPr>
        <w:t xml:space="preserve"> Three:</w:t>
      </w:r>
      <w:r w:rsidR="004569A3" w:rsidRPr="00011F87">
        <w:rPr>
          <w:rFonts w:ascii="Arial" w:hAnsi="Arial" w:cs="Arial"/>
        </w:rPr>
        <w:t>________</w:t>
      </w:r>
      <w:r>
        <w:rPr>
          <w:rFonts w:ascii="Arial" w:hAnsi="Arial" w:cs="Arial"/>
        </w:rPr>
        <w:t>_________________________________________________________________________________________________________________________</w:t>
      </w:r>
    </w:p>
    <w:p w14:paraId="3D329A92" w14:textId="77777777" w:rsidR="00AA1961" w:rsidRPr="00AA1961" w:rsidRDefault="00AA1961" w:rsidP="00AA1961">
      <w:pPr>
        <w:pStyle w:val="ListParagraph"/>
        <w:spacing w:after="0" w:line="480" w:lineRule="auto"/>
        <w:rPr>
          <w:rFonts w:ascii="Arial" w:hAnsi="Arial" w:cs="Arial"/>
        </w:rPr>
      </w:pPr>
    </w:p>
    <w:p w14:paraId="2253B20A" w14:textId="1D59498A" w:rsidR="00AA1961" w:rsidRDefault="00AA1961" w:rsidP="00AA1961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Whooping cough is a disease that has had a huge increase in cases in the past decade</w:t>
      </w:r>
      <w:r w:rsidR="00F231E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School aged children are being encouraged to be vaccinated against this pathogen. </w:t>
      </w:r>
      <w:r w:rsidR="000F457A">
        <w:rPr>
          <w:rFonts w:ascii="Arial" w:hAnsi="Arial" w:cs="Arial"/>
        </w:rPr>
        <w:t>A student received the vaccine and then three months later was exposed to the whooping cough pathogen.</w:t>
      </w:r>
    </w:p>
    <w:p w14:paraId="1A2267DC" w14:textId="77777777" w:rsidR="00AA1961" w:rsidRDefault="00AA1961" w:rsidP="00AA1961">
      <w:pPr>
        <w:spacing w:after="0" w:line="276" w:lineRule="auto"/>
        <w:rPr>
          <w:rFonts w:ascii="Arial" w:hAnsi="Arial" w:cs="Arial"/>
        </w:rPr>
      </w:pPr>
    </w:p>
    <w:p w14:paraId="318EF1D1" w14:textId="44B46400" w:rsidR="005529BF" w:rsidRPr="00F231E1" w:rsidRDefault="00B63D44" w:rsidP="00A33237">
      <w:pPr>
        <w:pStyle w:val="ListParagraph"/>
        <w:numPr>
          <w:ilvl w:val="0"/>
          <w:numId w:val="5"/>
        </w:numPr>
        <w:spacing w:after="0" w:line="276" w:lineRule="auto"/>
      </w:pPr>
      <w:r>
        <w:rPr>
          <w:rFonts w:ascii="Arial" w:hAnsi="Arial" w:cs="Arial"/>
        </w:rPr>
        <w:t>On the axe</w:t>
      </w:r>
      <w:r w:rsidR="00AA1961">
        <w:rPr>
          <w:rFonts w:ascii="Arial" w:hAnsi="Arial" w:cs="Arial"/>
        </w:rPr>
        <w:t>s below, draw and clearly label the antibody response for a student when they received the vaccine and when they were subsequently exposed to the pathogen</w:t>
      </w:r>
      <w:r w:rsidR="007B7A60">
        <w:rPr>
          <w:rFonts w:ascii="Arial" w:hAnsi="Arial" w:cs="Arial"/>
        </w:rPr>
        <w:t>.</w:t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B81A4D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6E0F9C" w:rsidRPr="00AA1961">
        <w:rPr>
          <w:rFonts w:ascii="Arial" w:hAnsi="Arial" w:cs="Arial"/>
        </w:rPr>
        <w:tab/>
      </w:r>
      <w:r w:rsidR="005A10B8" w:rsidRPr="00AA1961">
        <w:rPr>
          <w:rFonts w:ascii="Arial" w:hAnsi="Arial" w:cs="Arial"/>
        </w:rPr>
        <w:t>(</w:t>
      </w:r>
      <w:r w:rsidR="00F231E1">
        <w:rPr>
          <w:rFonts w:ascii="Arial" w:hAnsi="Arial" w:cs="Arial"/>
        </w:rPr>
        <w:t>4</w:t>
      </w:r>
      <w:r w:rsidR="005A10B8" w:rsidRPr="00AA1961">
        <w:rPr>
          <w:rFonts w:ascii="Arial" w:hAnsi="Arial" w:cs="Arial"/>
        </w:rPr>
        <w:t xml:space="preserve"> marks)</w:t>
      </w:r>
    </w:p>
    <w:p w14:paraId="3FFF7C51" w14:textId="3B8575A5" w:rsidR="00F231E1" w:rsidRDefault="00F231E1" w:rsidP="00F231E1">
      <w:pPr>
        <w:spacing w:after="0" w:line="276" w:lineRule="auto"/>
      </w:pPr>
    </w:p>
    <w:p w14:paraId="09FF0786" w14:textId="74377D18" w:rsidR="00F231E1" w:rsidRPr="00011F87" w:rsidRDefault="00F231E1" w:rsidP="00F231E1">
      <w:pPr>
        <w:spacing w:after="0" w:line="276" w:lineRule="auto"/>
      </w:pPr>
    </w:p>
    <w:p w14:paraId="64930D26" w14:textId="0FC6F4BD" w:rsidR="006244D8" w:rsidRPr="00D27B58" w:rsidRDefault="00F231E1" w:rsidP="005B5065">
      <w:pPr>
        <w:spacing w:after="0" w:line="276" w:lineRule="auto"/>
        <w:rPr>
          <w:highlight w:val="cyan"/>
        </w:rPr>
      </w:pPr>
      <w:r w:rsidRPr="00730A15">
        <w:rPr>
          <w:rFonts w:ascii="Cambria" w:hAnsi="Cambria"/>
          <w:noProof/>
          <w:lang w:eastAsia="en-AU"/>
        </w:rPr>
        <mc:AlternateContent>
          <mc:Choice Requires="wps">
            <w:drawing>
              <wp:anchor distT="4294967294" distB="4294967294" distL="114300" distR="114300" simplePos="0" relativeHeight="251673600" behindDoc="0" locked="0" layoutInCell="1" allowOverlap="1" wp14:anchorId="2BFC4F42" wp14:editId="2BAB422B">
                <wp:simplePos x="0" y="0"/>
                <wp:positionH relativeFrom="column">
                  <wp:posOffset>852170</wp:posOffset>
                </wp:positionH>
                <wp:positionV relativeFrom="paragraph">
                  <wp:posOffset>41910</wp:posOffset>
                </wp:positionV>
                <wp:extent cx="9842" cy="2780982"/>
                <wp:effectExtent l="38100" t="38100" r="66675" b="19685"/>
                <wp:wrapNone/>
                <wp:docPr id="27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842" cy="2780982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B73B678" id="Line 9" o:spid="_x0000_s1026" style="position:absolute;flip:y;z-index:25167360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67.1pt,3.3pt" to="67.85pt,2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">
                <v:stroke endarrow="block"/>
              </v:line>
            </w:pict>
          </mc:Fallback>
        </mc:AlternateContent>
      </w:r>
    </w:p>
    <w:p w14:paraId="147B1E30" w14:textId="57D25107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A7B624B" w14:textId="6AC5E773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454D1FDD" w14:textId="02FFF7BB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30CF65F3" w14:textId="00466FF5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04E07C4D" w14:textId="2941B790" w:rsidR="004569A3" w:rsidRPr="00D27B58" w:rsidRDefault="00B63D44" w:rsidP="005B5065">
      <w:pPr>
        <w:spacing w:after="0" w:line="276" w:lineRule="auto"/>
        <w:rPr>
          <w:highlight w:val="cyan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DEBC77" wp14:editId="01DD564D">
                <wp:simplePos x="0" y="0"/>
                <wp:positionH relativeFrom="column">
                  <wp:posOffset>-200025</wp:posOffset>
                </wp:positionH>
                <wp:positionV relativeFrom="paragraph">
                  <wp:posOffset>171450</wp:posOffset>
                </wp:positionV>
                <wp:extent cx="857250" cy="29527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95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FAD62C" w14:textId="77777777" w:rsidR="00BB48CE" w:rsidRDefault="00BB48CE" w:rsidP="00B63D44">
                            <w:r>
                              <w:t>Antibodies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3DEBC77" id="Text Box 10" o:spid="_x0000_s1028" type="#_x0000_t202" style="position:absolute;margin-left:-15.75pt;margin-top:13.5pt;width:67.5pt;height:23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" fillcolor="window" strokeweight=".5pt">
                <v:textbox>
                  <w:txbxContent>
                    <w:p w14:paraId="38FAD62C" w14:textId="77777777" w:rsidR="00BB48CE" w:rsidRDefault="00BB48CE" w:rsidP="00B63D44">
                      <w:r>
                        <w:t>Antibodies</w:t>
                      </w:r>
                    </w:p>
                  </w:txbxContent>
                </v:textbox>
              </v:shape>
            </w:pict>
          </mc:Fallback>
        </mc:AlternateContent>
      </w:r>
    </w:p>
    <w:p w14:paraId="2880BA6B" w14:textId="7B18DAB1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038AACD1" w14:textId="63707FC7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6DE2E0AA" w14:textId="0399A9C9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391325D0" w14:textId="7BFA895D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5574B13D" w14:textId="4B291C3A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032CB7AA" w14:textId="33C9689E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50BF54DB" w14:textId="77777777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3B41A26A" w14:textId="4E2A13EA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F4AE148" w14:textId="03D74130" w:rsidR="006244D8" w:rsidRPr="00D27B58" w:rsidRDefault="00F231E1" w:rsidP="005B5065">
      <w:pPr>
        <w:spacing w:after="0" w:line="276" w:lineRule="auto"/>
        <w:rPr>
          <w:highlight w:val="cyan"/>
        </w:rPr>
      </w:pPr>
      <w:r w:rsidRPr="00730A15">
        <w:rPr>
          <w:rFonts w:ascii="Cambria" w:hAnsi="Cambria"/>
          <w:noProof/>
          <w:lang w:eastAsia="en-AU"/>
        </w:rPr>
        <mc:AlternateContent>
          <mc:Choice Requires="wps">
            <w:drawing>
              <wp:anchor distT="4294967294" distB="4294967294" distL="114300" distR="114300" simplePos="0" relativeHeight="251675648" behindDoc="0" locked="0" layoutInCell="1" allowOverlap="1" wp14:anchorId="3DD1A65E" wp14:editId="530D0202">
                <wp:simplePos x="0" y="0"/>
                <wp:positionH relativeFrom="column">
                  <wp:posOffset>838200</wp:posOffset>
                </wp:positionH>
                <wp:positionV relativeFrom="paragraph">
                  <wp:posOffset>85090</wp:posOffset>
                </wp:positionV>
                <wp:extent cx="3810000" cy="0"/>
                <wp:effectExtent l="0" t="76200" r="19050" b="95250"/>
                <wp:wrapNone/>
                <wp:docPr id="28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AED178A" id="Line 9" o:spid="_x0000_s1026" style="position:absolute;z-index:25167564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66pt,6.7pt" to="366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">
                <v:stroke endarrow="block"/>
              </v:line>
            </w:pict>
          </mc:Fallback>
        </mc:AlternateContent>
      </w:r>
    </w:p>
    <w:p w14:paraId="05CF02B3" w14:textId="73EC8090" w:rsidR="006244D8" w:rsidRPr="00D27B58" w:rsidRDefault="00B63D44" w:rsidP="005B5065">
      <w:pPr>
        <w:spacing w:after="0" w:line="276" w:lineRule="auto"/>
        <w:rPr>
          <w:highlight w:val="cyan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A2E088" wp14:editId="709A3CFA">
                <wp:simplePos x="0" y="0"/>
                <wp:positionH relativeFrom="column">
                  <wp:posOffset>2466975</wp:posOffset>
                </wp:positionH>
                <wp:positionV relativeFrom="paragraph">
                  <wp:posOffset>56515</wp:posOffset>
                </wp:positionV>
                <wp:extent cx="628650" cy="24765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DD4C93" w14:textId="77777777" w:rsidR="00BB48CE" w:rsidRDefault="00BB48CE" w:rsidP="00B63D44">
                            <w: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3A2E088" id="Text Box 11" o:spid="_x0000_s1029" type="#_x0000_t202" style="position:absolute;margin-left:194.25pt;margin-top:4.45pt;width:49.5pt;height:19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" fillcolor="window" strokeweight=".5pt">
                <v:textbox>
                  <w:txbxContent>
                    <w:p w14:paraId="09DD4C93" w14:textId="77777777" w:rsidR="00BB48CE" w:rsidRDefault="00BB48CE" w:rsidP="00B63D44">
                      <w: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</w:p>
    <w:p w14:paraId="37CB91FD" w14:textId="3D7936FF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6E3FA40F" w14:textId="0ADC73E0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46560F26" w14:textId="36B02F4F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2013AEEF" w14:textId="288768C5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6DCB1352" w14:textId="778B807E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DCD5E14" w14:textId="7D0E95BF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393C6A9" w14:textId="7D2C8CAE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311DE560" w14:textId="48D373C5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730D23B5" w14:textId="01709F0A" w:rsidR="006244D8" w:rsidRPr="00D27B58" w:rsidRDefault="006244D8" w:rsidP="005B5065">
      <w:pPr>
        <w:spacing w:after="0" w:line="276" w:lineRule="auto"/>
        <w:rPr>
          <w:highlight w:val="cyan"/>
        </w:rPr>
      </w:pPr>
    </w:p>
    <w:p w14:paraId="5891F150" w14:textId="16310139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7108A05A" w14:textId="0566D413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54E27F98" w14:textId="2C621CBB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4AF4EFE6" w14:textId="6F7D6DFC" w:rsidR="004569A3" w:rsidRPr="00D27B58" w:rsidRDefault="004569A3" w:rsidP="005B5065">
      <w:pPr>
        <w:spacing w:after="0" w:line="276" w:lineRule="auto"/>
        <w:rPr>
          <w:highlight w:val="cyan"/>
        </w:rPr>
      </w:pPr>
    </w:p>
    <w:p w14:paraId="4ED0D625" w14:textId="77777777" w:rsidR="00FB66FB" w:rsidRDefault="00FB66FB" w:rsidP="005B5065">
      <w:pPr>
        <w:spacing w:after="0" w:line="276" w:lineRule="auto"/>
      </w:pPr>
    </w:p>
    <w:p w14:paraId="2B76A9E2" w14:textId="77777777" w:rsidR="00B63D44" w:rsidRDefault="00B63D44" w:rsidP="005B5065">
      <w:pPr>
        <w:spacing w:after="0" w:line="276" w:lineRule="auto"/>
        <w:rPr>
          <w:rFonts w:ascii="Arial" w:hAnsi="Arial" w:cs="Arial"/>
          <w:b/>
        </w:rPr>
      </w:pPr>
    </w:p>
    <w:p w14:paraId="575E7EC2" w14:textId="77777777" w:rsidR="00B63D44" w:rsidRDefault="00B63D44" w:rsidP="005B5065">
      <w:pPr>
        <w:spacing w:after="0" w:line="276" w:lineRule="auto"/>
        <w:rPr>
          <w:rFonts w:ascii="Arial" w:hAnsi="Arial" w:cs="Arial"/>
          <w:b/>
        </w:rPr>
      </w:pPr>
    </w:p>
    <w:p w14:paraId="352DAE27" w14:textId="77777777" w:rsidR="00B63D44" w:rsidRDefault="00B63D44" w:rsidP="005B5065">
      <w:pPr>
        <w:spacing w:after="0" w:line="276" w:lineRule="auto"/>
        <w:rPr>
          <w:rFonts w:ascii="Arial" w:hAnsi="Arial" w:cs="Arial"/>
          <w:b/>
        </w:rPr>
      </w:pPr>
    </w:p>
    <w:p w14:paraId="7F660F95" w14:textId="77777777" w:rsidR="00B63D44" w:rsidRDefault="00B63D44" w:rsidP="005B5065">
      <w:pPr>
        <w:spacing w:after="0" w:line="276" w:lineRule="auto"/>
        <w:rPr>
          <w:rFonts w:ascii="Arial" w:hAnsi="Arial" w:cs="Arial"/>
          <w:b/>
        </w:rPr>
      </w:pPr>
    </w:p>
    <w:p w14:paraId="26C9B00C" w14:textId="77777777" w:rsidR="00B63D44" w:rsidRDefault="00B63D44" w:rsidP="005B5065">
      <w:pPr>
        <w:spacing w:after="0" w:line="276" w:lineRule="auto"/>
        <w:rPr>
          <w:rFonts w:ascii="Arial" w:hAnsi="Arial" w:cs="Arial"/>
          <w:b/>
        </w:rPr>
      </w:pPr>
    </w:p>
    <w:p w14:paraId="63D330E2" w14:textId="77777777" w:rsidR="009D6BE3" w:rsidRDefault="009D6BE3" w:rsidP="005B5065">
      <w:pPr>
        <w:spacing w:after="0" w:line="276" w:lineRule="auto"/>
        <w:rPr>
          <w:rFonts w:ascii="Arial" w:hAnsi="Arial" w:cs="Arial"/>
          <w:b/>
        </w:rPr>
      </w:pPr>
    </w:p>
    <w:p w14:paraId="6ABEB404" w14:textId="6EFFBBC4" w:rsidR="006244D8" w:rsidRPr="00A56380" w:rsidRDefault="006244D8" w:rsidP="005B5065">
      <w:pPr>
        <w:spacing w:after="0" w:line="276" w:lineRule="auto"/>
        <w:rPr>
          <w:rFonts w:ascii="Arial" w:hAnsi="Arial" w:cs="Arial"/>
          <w:b/>
        </w:rPr>
      </w:pPr>
      <w:r w:rsidRPr="00A56380">
        <w:rPr>
          <w:rFonts w:ascii="Arial" w:hAnsi="Arial" w:cs="Arial"/>
          <w:b/>
        </w:rPr>
        <w:lastRenderedPageBreak/>
        <w:t>Question</w:t>
      </w:r>
      <w:r w:rsidR="00DF7F63" w:rsidRPr="00A56380">
        <w:rPr>
          <w:rFonts w:ascii="Arial" w:hAnsi="Arial" w:cs="Arial"/>
          <w:b/>
        </w:rPr>
        <w:t xml:space="preserve"> 34</w:t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</w:r>
      <w:r w:rsidR="00DF7F63" w:rsidRPr="00A56380">
        <w:rPr>
          <w:rFonts w:ascii="Arial" w:hAnsi="Arial" w:cs="Arial"/>
          <w:b/>
        </w:rPr>
        <w:tab/>
        <w:t xml:space="preserve">          </w:t>
      </w:r>
      <w:r w:rsidR="00E56B0A" w:rsidRPr="00A56380">
        <w:rPr>
          <w:rFonts w:ascii="Arial" w:hAnsi="Arial" w:cs="Arial"/>
          <w:b/>
        </w:rPr>
        <w:t xml:space="preserve"> (</w:t>
      </w:r>
      <w:r w:rsidR="00DE31F4">
        <w:rPr>
          <w:rFonts w:ascii="Arial" w:hAnsi="Arial" w:cs="Arial"/>
          <w:b/>
        </w:rPr>
        <w:t>1</w:t>
      </w:r>
      <w:r w:rsidR="0086150C">
        <w:rPr>
          <w:rFonts w:ascii="Arial" w:hAnsi="Arial" w:cs="Arial"/>
          <w:b/>
        </w:rPr>
        <w:t>1</w:t>
      </w:r>
      <w:r w:rsidRPr="00A56380">
        <w:rPr>
          <w:rFonts w:ascii="Arial" w:hAnsi="Arial" w:cs="Arial"/>
          <w:b/>
        </w:rPr>
        <w:t xml:space="preserve"> marks)</w:t>
      </w:r>
    </w:p>
    <w:p w14:paraId="6245D765" w14:textId="73BAAEAD" w:rsidR="005529BF" w:rsidRPr="00A56380" w:rsidRDefault="005529BF" w:rsidP="005B5065">
      <w:pPr>
        <w:spacing w:after="0" w:line="276" w:lineRule="auto"/>
      </w:pPr>
    </w:p>
    <w:p w14:paraId="75F53F38" w14:textId="0D281623" w:rsidR="006D105E" w:rsidRDefault="00A653DE" w:rsidP="005B5065">
      <w:pPr>
        <w:spacing w:after="0" w:line="276" w:lineRule="auto"/>
        <w:rPr>
          <w:rFonts w:ascii="Arial" w:hAnsi="Arial" w:cs="Arial"/>
        </w:rPr>
      </w:pPr>
      <w:r w:rsidRPr="00A56380">
        <w:rPr>
          <w:rFonts w:ascii="Arial" w:hAnsi="Arial" w:cs="Arial"/>
        </w:rPr>
        <w:t>T</w:t>
      </w:r>
      <w:r w:rsidR="006D105E" w:rsidRPr="00A56380">
        <w:rPr>
          <w:rFonts w:ascii="Arial" w:hAnsi="Arial" w:cs="Arial"/>
        </w:rPr>
        <w:t xml:space="preserve">he </w:t>
      </w:r>
      <w:r w:rsidR="00F559B6">
        <w:rPr>
          <w:rFonts w:ascii="Arial" w:hAnsi="Arial" w:cs="Arial"/>
        </w:rPr>
        <w:t>diagram below shows the development of different vertebrate species.</w:t>
      </w:r>
    </w:p>
    <w:p w14:paraId="20C2D4ED" w14:textId="1C012392" w:rsidR="007B1286" w:rsidRPr="00A56380" w:rsidRDefault="00F559B6" w:rsidP="00F559B6">
      <w:pPr>
        <w:spacing w:after="0" w:line="276" w:lineRule="auto"/>
        <w:jc w:val="center"/>
        <w:rPr>
          <w:rFonts w:ascii="Arial" w:hAnsi="Arial" w:cs="Arial"/>
        </w:rPr>
      </w:pPr>
      <w:r>
        <w:rPr>
          <w:noProof/>
          <w:lang w:eastAsia="en-AU"/>
        </w:rPr>
        <w:drawing>
          <wp:inline distT="0" distB="0" distL="0" distR="0" wp14:anchorId="72BE472B" wp14:editId="1CD483D8">
            <wp:extent cx="3719513" cy="56678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928" cy="56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261F" w14:textId="07228A73" w:rsidR="006244D8" w:rsidRPr="00A56380" w:rsidRDefault="006244D8" w:rsidP="005B5065">
      <w:pPr>
        <w:spacing w:after="0" w:line="276" w:lineRule="auto"/>
      </w:pPr>
    </w:p>
    <w:p w14:paraId="53261838" w14:textId="77777777" w:rsidR="008A332D" w:rsidRPr="00A56380" w:rsidRDefault="008A332D" w:rsidP="005B5065">
      <w:pPr>
        <w:spacing w:after="0" w:line="276" w:lineRule="auto"/>
      </w:pPr>
    </w:p>
    <w:p w14:paraId="73EA5C1B" w14:textId="393F050E" w:rsidR="003424A0" w:rsidRPr="00A56380" w:rsidRDefault="00F559B6" w:rsidP="00A33237">
      <w:pPr>
        <w:pStyle w:val="ListParagraph"/>
        <w:numPr>
          <w:ilvl w:val="0"/>
          <w:numId w:val="6"/>
        </w:numPr>
        <w:spacing w:after="0" w:line="276" w:lineRule="auto"/>
      </w:pPr>
      <w:r>
        <w:rPr>
          <w:rFonts w:ascii="Arial" w:hAnsi="Arial" w:cs="Arial"/>
        </w:rPr>
        <w:t xml:space="preserve">What is the name of this comparative study of evolution called? Describe how it </w:t>
      </w:r>
      <w:r w:rsidR="00942D70">
        <w:rPr>
          <w:rFonts w:ascii="Arial" w:hAnsi="Arial" w:cs="Arial"/>
        </w:rPr>
        <w:t>provides evidence for evolution.</w:t>
      </w:r>
      <w:r w:rsidR="002865CA" w:rsidRPr="00A56380">
        <w:rPr>
          <w:rFonts w:ascii="Arial" w:hAnsi="Arial" w:cs="Arial"/>
        </w:rPr>
        <w:tab/>
      </w:r>
      <w:r w:rsidR="002865CA" w:rsidRPr="00A56380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865CA" w:rsidRPr="00A56380">
        <w:rPr>
          <w:rFonts w:ascii="Arial" w:hAnsi="Arial" w:cs="Arial"/>
        </w:rPr>
        <w:t>(</w:t>
      </w:r>
      <w:r w:rsidR="003424A0" w:rsidRPr="00A56380">
        <w:rPr>
          <w:rFonts w:ascii="Arial" w:hAnsi="Arial" w:cs="Arial"/>
        </w:rPr>
        <w:t>3 marks)</w:t>
      </w:r>
    </w:p>
    <w:p w14:paraId="3D0000FC" w14:textId="65E8AD7E" w:rsidR="004569A3" w:rsidRPr="009D6BE3" w:rsidRDefault="004569A3" w:rsidP="009D6BE3">
      <w:pPr>
        <w:pStyle w:val="ListParagraph"/>
        <w:spacing w:after="0" w:line="480" w:lineRule="auto"/>
        <w:rPr>
          <w:rFonts w:ascii="Arial" w:hAnsi="Arial" w:cs="Arial"/>
        </w:rPr>
      </w:pPr>
      <w:r w:rsidRPr="00A56380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D5EF421" w14:textId="77777777" w:rsidR="004569A3" w:rsidRPr="00A56380" w:rsidRDefault="004569A3" w:rsidP="004569A3">
      <w:pPr>
        <w:pStyle w:val="ListParagraph"/>
        <w:spacing w:after="0"/>
        <w:rPr>
          <w:rFonts w:ascii="Arial" w:hAnsi="Arial" w:cs="Arial"/>
        </w:rPr>
      </w:pPr>
    </w:p>
    <w:p w14:paraId="2E67EE50" w14:textId="18C128ED" w:rsidR="004569A3" w:rsidRDefault="007E15AB" w:rsidP="00A33237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Vestigial organs also provide evidence for evolution</w:t>
      </w:r>
      <w:r w:rsidR="007B1286" w:rsidRPr="00A56380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Name </w:t>
      </w:r>
      <w:r w:rsidRPr="005334EA">
        <w:rPr>
          <w:rFonts w:ascii="Arial" w:hAnsi="Arial" w:cs="Arial"/>
          <w:b/>
          <w:bCs/>
        </w:rPr>
        <w:t>one</w:t>
      </w:r>
      <w:r w:rsidR="005334E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vestigial organ in humans and </w:t>
      </w:r>
      <w:r w:rsidR="00736399">
        <w:rPr>
          <w:rFonts w:ascii="Arial" w:hAnsi="Arial" w:cs="Arial"/>
        </w:rPr>
        <w:t>describe</w:t>
      </w:r>
      <w:r>
        <w:rPr>
          <w:rFonts w:ascii="Arial" w:hAnsi="Arial" w:cs="Arial"/>
        </w:rPr>
        <w:t xml:space="preserve"> how it provides evidence for evolution.</w:t>
      </w:r>
      <w:r w:rsidR="007B1286" w:rsidRPr="00A56380">
        <w:rPr>
          <w:rFonts w:ascii="Arial" w:hAnsi="Arial" w:cs="Arial"/>
        </w:rPr>
        <w:tab/>
      </w:r>
      <w:r w:rsidR="007B1286" w:rsidRPr="00A56380">
        <w:rPr>
          <w:rFonts w:ascii="Arial" w:hAnsi="Arial" w:cs="Arial"/>
        </w:rPr>
        <w:tab/>
        <w:t>(</w:t>
      </w:r>
      <w:r>
        <w:rPr>
          <w:rFonts w:ascii="Arial" w:hAnsi="Arial" w:cs="Arial"/>
        </w:rPr>
        <w:t>2</w:t>
      </w:r>
      <w:r w:rsidR="007B1286" w:rsidRPr="00A56380">
        <w:rPr>
          <w:rFonts w:ascii="Arial" w:hAnsi="Arial" w:cs="Arial"/>
        </w:rPr>
        <w:t xml:space="preserve"> mark</w:t>
      </w:r>
      <w:r w:rsidR="008C5D4C">
        <w:rPr>
          <w:rFonts w:ascii="Arial" w:hAnsi="Arial" w:cs="Arial"/>
        </w:rPr>
        <w:t>s</w:t>
      </w:r>
      <w:r w:rsidR="007B1286" w:rsidRPr="00A56380">
        <w:rPr>
          <w:rFonts w:ascii="Arial" w:hAnsi="Arial" w:cs="Arial"/>
        </w:rPr>
        <w:t>)</w:t>
      </w:r>
    </w:p>
    <w:p w14:paraId="4364B6AC" w14:textId="77777777" w:rsidR="007E15AB" w:rsidRPr="007E15AB" w:rsidRDefault="007E15AB" w:rsidP="007E15AB">
      <w:pPr>
        <w:pStyle w:val="ListParagraph"/>
        <w:spacing w:after="0"/>
        <w:rPr>
          <w:rFonts w:ascii="Arial" w:hAnsi="Arial" w:cs="Arial"/>
        </w:rPr>
      </w:pPr>
    </w:p>
    <w:p w14:paraId="4CC85092" w14:textId="02BCB707" w:rsidR="004569A3" w:rsidRDefault="007E15AB" w:rsidP="007E15AB">
      <w:pPr>
        <w:spacing w:after="0" w:line="480" w:lineRule="auto"/>
        <w:ind w:left="720"/>
        <w:rPr>
          <w:rFonts w:ascii="Arial" w:hAnsi="Arial" w:cs="Arial"/>
        </w:rPr>
      </w:pPr>
      <w:r w:rsidRPr="00A56380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</w:t>
      </w:r>
      <w:r>
        <w:rPr>
          <w:rFonts w:ascii="Arial" w:hAnsi="Arial" w:cs="Arial"/>
        </w:rPr>
        <w:t>___________________________________________________________________</w:t>
      </w:r>
    </w:p>
    <w:p w14:paraId="4CAD6D3B" w14:textId="34445570" w:rsidR="00477587" w:rsidRDefault="00477587" w:rsidP="00477587">
      <w:pPr>
        <w:spacing w:after="0" w:line="480" w:lineRule="auto"/>
        <w:rPr>
          <w:rFonts w:ascii="Arial" w:hAnsi="Arial" w:cs="Arial"/>
        </w:rPr>
      </w:pPr>
    </w:p>
    <w:p w14:paraId="6CA88E02" w14:textId="1992E21D" w:rsidR="00477587" w:rsidRDefault="00477587" w:rsidP="00477587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 new primate species was found deep in the jungle that had similar morphology to many of the great apes that still exist today</w:t>
      </w:r>
      <w:r w:rsidR="00942D70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as well as some extinct species. Scientists studying this primate were debating whether to use comparative studies of biochemistry or comparative genomics. The scientists want</w:t>
      </w:r>
      <w:r w:rsidR="00942D70">
        <w:rPr>
          <w:rFonts w:ascii="Arial" w:hAnsi="Arial" w:cs="Arial"/>
        </w:rPr>
        <w:t>ed</w:t>
      </w:r>
      <w:r>
        <w:rPr>
          <w:rFonts w:ascii="Arial" w:hAnsi="Arial" w:cs="Arial"/>
        </w:rPr>
        <w:t xml:space="preserve"> to be as accurate as possible when determining the relatedness of the new species to known species. </w:t>
      </w:r>
    </w:p>
    <w:p w14:paraId="186139E8" w14:textId="77777777" w:rsidR="00477587" w:rsidRDefault="00477587" w:rsidP="00477587">
      <w:pPr>
        <w:spacing w:after="0" w:line="240" w:lineRule="auto"/>
        <w:rPr>
          <w:rFonts w:ascii="Arial" w:hAnsi="Arial" w:cs="Arial"/>
        </w:rPr>
      </w:pPr>
    </w:p>
    <w:p w14:paraId="3C8E7DD5" w14:textId="346CB952" w:rsidR="00477587" w:rsidRPr="00A56380" w:rsidRDefault="00477587" w:rsidP="00A33237">
      <w:pPr>
        <w:pStyle w:val="ListParagraph"/>
        <w:numPr>
          <w:ilvl w:val="0"/>
          <w:numId w:val="6"/>
        </w:numPr>
        <w:spacing w:after="0" w:line="240" w:lineRule="auto"/>
      </w:pPr>
      <w:r w:rsidRPr="00477587">
        <w:rPr>
          <w:rFonts w:ascii="Arial" w:hAnsi="Arial" w:cs="Arial"/>
        </w:rPr>
        <w:t xml:space="preserve">Which </w:t>
      </w:r>
      <w:r w:rsidR="00942D70">
        <w:rPr>
          <w:rFonts w:ascii="Arial" w:hAnsi="Arial" w:cs="Arial"/>
        </w:rPr>
        <w:t>method would you recommend the s</w:t>
      </w:r>
      <w:r w:rsidRPr="00477587">
        <w:rPr>
          <w:rFonts w:ascii="Arial" w:hAnsi="Arial" w:cs="Arial"/>
        </w:rPr>
        <w:t>cientist use and why?</w:t>
      </w:r>
    </w:p>
    <w:p w14:paraId="42BAED3D" w14:textId="1109D2C9" w:rsidR="00477587" w:rsidRPr="00477587" w:rsidRDefault="00477587" w:rsidP="00477587">
      <w:pPr>
        <w:spacing w:after="0"/>
        <w:ind w:left="7560" w:firstLine="360"/>
        <w:rPr>
          <w:rFonts w:ascii="Arial" w:hAnsi="Arial" w:cs="Arial"/>
        </w:rPr>
      </w:pPr>
      <w:r w:rsidRPr="00477587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Pr="00477587">
        <w:rPr>
          <w:rFonts w:ascii="Arial" w:hAnsi="Arial" w:cs="Arial"/>
        </w:rPr>
        <w:t xml:space="preserve"> marks)</w:t>
      </w:r>
    </w:p>
    <w:p w14:paraId="182C168D" w14:textId="77777777" w:rsidR="00477587" w:rsidRPr="00A56380" w:rsidRDefault="00477587" w:rsidP="00477587">
      <w:pPr>
        <w:pStyle w:val="ListParagraph"/>
        <w:spacing w:after="0"/>
        <w:rPr>
          <w:rFonts w:ascii="Arial" w:hAnsi="Arial" w:cs="Arial"/>
        </w:rPr>
      </w:pPr>
    </w:p>
    <w:p w14:paraId="6E69ED72" w14:textId="40E831C6" w:rsidR="00477587" w:rsidRPr="00A56380" w:rsidRDefault="00477587" w:rsidP="00477587">
      <w:pPr>
        <w:pStyle w:val="ListParagraph"/>
        <w:spacing w:after="0" w:line="480" w:lineRule="auto"/>
        <w:rPr>
          <w:rFonts w:ascii="Arial" w:hAnsi="Arial" w:cs="Arial"/>
        </w:rPr>
      </w:pPr>
      <w:r w:rsidRPr="00A56380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</w:t>
      </w:r>
    </w:p>
    <w:p w14:paraId="73BC517D" w14:textId="26CA6115" w:rsidR="004569A3" w:rsidRDefault="004569A3" w:rsidP="005B5065">
      <w:pPr>
        <w:spacing w:after="0"/>
      </w:pPr>
    </w:p>
    <w:p w14:paraId="3CFB288A" w14:textId="71B5140A" w:rsidR="00477587" w:rsidRPr="00477587" w:rsidRDefault="00477587" w:rsidP="005B5065">
      <w:pPr>
        <w:spacing w:after="0"/>
        <w:rPr>
          <w:rFonts w:ascii="Arial" w:hAnsi="Arial" w:cs="Arial"/>
        </w:rPr>
      </w:pPr>
      <w:r w:rsidRPr="00477587">
        <w:rPr>
          <w:rFonts w:ascii="Arial" w:hAnsi="Arial" w:cs="Arial"/>
        </w:rPr>
        <w:t xml:space="preserve">The new primate species </w:t>
      </w:r>
      <w:r>
        <w:rPr>
          <w:rFonts w:ascii="Arial" w:hAnsi="Arial" w:cs="Arial"/>
        </w:rPr>
        <w:t xml:space="preserve">was found in the same area </w:t>
      </w:r>
      <w:r w:rsidR="00E473A9">
        <w:rPr>
          <w:rFonts w:ascii="Arial" w:hAnsi="Arial" w:cs="Arial"/>
        </w:rPr>
        <w:t xml:space="preserve">in Borneo as the Bornean Orang </w:t>
      </w:r>
      <w:proofErr w:type="spellStart"/>
      <w:r w:rsidR="00E473A9">
        <w:rPr>
          <w:rFonts w:ascii="Arial" w:hAnsi="Arial" w:cs="Arial"/>
        </w:rPr>
        <w:t>Utan</w:t>
      </w:r>
      <w:proofErr w:type="spellEnd"/>
      <w:r w:rsidR="00942D70">
        <w:rPr>
          <w:rFonts w:ascii="Arial" w:hAnsi="Arial" w:cs="Arial"/>
        </w:rPr>
        <w:t>,</w:t>
      </w:r>
      <w:r w:rsidR="00E473A9">
        <w:rPr>
          <w:rFonts w:ascii="Arial" w:hAnsi="Arial" w:cs="Arial"/>
        </w:rPr>
        <w:t xml:space="preserve"> and was determine</w:t>
      </w:r>
      <w:r w:rsidR="00942D70">
        <w:rPr>
          <w:rFonts w:ascii="Arial" w:hAnsi="Arial" w:cs="Arial"/>
        </w:rPr>
        <w:t>d</w:t>
      </w:r>
      <w:r w:rsidR="00E473A9">
        <w:rPr>
          <w:rFonts w:ascii="Arial" w:hAnsi="Arial" w:cs="Arial"/>
        </w:rPr>
        <w:t xml:space="preserve"> to have a common ancestor with this species</w:t>
      </w:r>
      <w:r>
        <w:rPr>
          <w:rFonts w:ascii="Arial" w:hAnsi="Arial" w:cs="Arial"/>
        </w:rPr>
        <w:t xml:space="preserve">. </w:t>
      </w:r>
    </w:p>
    <w:p w14:paraId="4F5C19F3" w14:textId="77777777" w:rsidR="004569A3" w:rsidRPr="00A56380" w:rsidRDefault="004569A3" w:rsidP="005B5065">
      <w:pPr>
        <w:spacing w:after="0"/>
      </w:pPr>
    </w:p>
    <w:p w14:paraId="2524712D" w14:textId="1E8FB5FA" w:rsidR="005B5065" w:rsidRPr="00A56380" w:rsidRDefault="00E473A9" w:rsidP="00A33237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Describe the </w:t>
      </w:r>
      <w:r w:rsidR="00942D70">
        <w:rPr>
          <w:rFonts w:ascii="Arial" w:hAnsi="Arial" w:cs="Arial"/>
        </w:rPr>
        <w:t xml:space="preserve">likely </w:t>
      </w:r>
      <w:r>
        <w:rPr>
          <w:rFonts w:ascii="Arial" w:hAnsi="Arial" w:cs="Arial"/>
        </w:rPr>
        <w:t xml:space="preserve">process the newly discovered primate and the Bornean Orang </w:t>
      </w:r>
      <w:proofErr w:type="spellStart"/>
      <w:r>
        <w:rPr>
          <w:rFonts w:ascii="Arial" w:hAnsi="Arial" w:cs="Arial"/>
        </w:rPr>
        <w:t>Utan</w:t>
      </w:r>
      <w:proofErr w:type="spellEnd"/>
      <w:r>
        <w:rPr>
          <w:rFonts w:ascii="Arial" w:hAnsi="Arial" w:cs="Arial"/>
        </w:rPr>
        <w:t xml:space="preserve"> underwent to become two distinct species</w:t>
      </w:r>
      <w:r w:rsidR="00DE31F4">
        <w:rPr>
          <w:rFonts w:ascii="Arial" w:hAnsi="Arial" w:cs="Arial"/>
        </w:rPr>
        <w:t>.</w:t>
      </w:r>
      <w:r w:rsidR="003B02BC" w:rsidRPr="00A56380">
        <w:rPr>
          <w:rFonts w:ascii="Arial" w:hAnsi="Arial" w:cs="Arial"/>
        </w:rPr>
        <w:tab/>
      </w:r>
      <w:r w:rsidR="003B02BC" w:rsidRPr="00A56380">
        <w:rPr>
          <w:rFonts w:ascii="Arial" w:hAnsi="Arial" w:cs="Arial"/>
        </w:rPr>
        <w:tab/>
      </w:r>
      <w:r w:rsidR="003B02BC" w:rsidRPr="00A56380">
        <w:rPr>
          <w:rFonts w:ascii="Arial" w:hAnsi="Arial" w:cs="Arial"/>
        </w:rPr>
        <w:tab/>
      </w:r>
      <w:r w:rsidR="003B02BC" w:rsidRPr="00A56380">
        <w:rPr>
          <w:rFonts w:ascii="Arial" w:hAnsi="Arial" w:cs="Arial"/>
        </w:rPr>
        <w:tab/>
        <w:t>(</w:t>
      </w:r>
      <w:r>
        <w:rPr>
          <w:rFonts w:ascii="Arial" w:hAnsi="Arial" w:cs="Arial"/>
        </w:rPr>
        <w:t>4</w:t>
      </w:r>
      <w:r w:rsidR="003B02BC" w:rsidRPr="00A56380">
        <w:rPr>
          <w:rFonts w:ascii="Arial" w:hAnsi="Arial" w:cs="Arial"/>
        </w:rPr>
        <w:t xml:space="preserve"> marks)</w:t>
      </w:r>
    </w:p>
    <w:p w14:paraId="764B72AE" w14:textId="6FBEF170" w:rsidR="004569A3" w:rsidRPr="00A56380" w:rsidRDefault="004569A3" w:rsidP="004569A3">
      <w:pPr>
        <w:pStyle w:val="ListParagraph"/>
        <w:spacing w:after="0"/>
        <w:rPr>
          <w:rFonts w:ascii="Arial" w:hAnsi="Arial" w:cs="Arial"/>
        </w:rPr>
      </w:pPr>
    </w:p>
    <w:p w14:paraId="52E50751" w14:textId="6E8DE663" w:rsidR="00A653DE" w:rsidRPr="00A56380" w:rsidRDefault="004569A3" w:rsidP="004569A3">
      <w:pPr>
        <w:pStyle w:val="ListParagraph"/>
        <w:spacing w:after="0" w:line="480" w:lineRule="auto"/>
        <w:rPr>
          <w:rFonts w:ascii="Arial" w:hAnsi="Arial" w:cs="Arial"/>
        </w:rPr>
      </w:pPr>
      <w:r w:rsidRPr="00A56380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4655E4">
        <w:rPr>
          <w:rFonts w:ascii="Arial" w:hAnsi="Arial" w:cs="Arial"/>
        </w:rPr>
        <w:t>______________________________________________________________________________________________________________________________________</w:t>
      </w:r>
      <w:r w:rsidRPr="00A56380">
        <w:rPr>
          <w:rFonts w:ascii="Arial" w:hAnsi="Arial" w:cs="Arial"/>
        </w:rPr>
        <w:t>_</w:t>
      </w:r>
      <w:r w:rsidR="008C5D4C">
        <w:rPr>
          <w:rFonts w:ascii="Arial" w:hAnsi="Arial" w:cs="Arial"/>
        </w:rPr>
        <w:t>___________________________________________________________________</w:t>
      </w:r>
    </w:p>
    <w:p w14:paraId="6D6BA651" w14:textId="4379B5DA" w:rsidR="008E3E3B" w:rsidRPr="0024779B" w:rsidRDefault="00BD7266" w:rsidP="00DF7F63">
      <w:pPr>
        <w:spacing w:after="0"/>
        <w:rPr>
          <w:rFonts w:ascii="Arial" w:hAnsi="Arial" w:cs="Arial"/>
        </w:rPr>
      </w:pPr>
      <w:r w:rsidRPr="0024779B">
        <w:rPr>
          <w:rFonts w:ascii="Arial" w:hAnsi="Arial" w:cs="Arial"/>
          <w:b/>
        </w:rPr>
        <w:lastRenderedPageBreak/>
        <w:t>Qu</w:t>
      </w:r>
      <w:r w:rsidR="00E72B06" w:rsidRPr="0024779B">
        <w:rPr>
          <w:rFonts w:ascii="Arial" w:hAnsi="Arial" w:cs="Arial"/>
          <w:b/>
        </w:rPr>
        <w:t>estion 3</w:t>
      </w:r>
      <w:r w:rsidR="005C2C74" w:rsidRPr="0024779B">
        <w:rPr>
          <w:rFonts w:ascii="Arial" w:hAnsi="Arial" w:cs="Arial"/>
          <w:b/>
        </w:rPr>
        <w:t>5</w:t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</w:r>
      <w:r w:rsidR="00E72B06" w:rsidRPr="0024779B">
        <w:rPr>
          <w:rFonts w:ascii="Arial" w:hAnsi="Arial" w:cs="Arial"/>
          <w:b/>
        </w:rPr>
        <w:tab/>
        <w:t xml:space="preserve">           (</w:t>
      </w:r>
      <w:r w:rsidR="00A704AD" w:rsidRPr="0024779B">
        <w:rPr>
          <w:rFonts w:ascii="Arial" w:hAnsi="Arial" w:cs="Arial"/>
          <w:b/>
        </w:rPr>
        <w:t>1</w:t>
      </w:r>
      <w:r w:rsidR="00AD39EB">
        <w:rPr>
          <w:rFonts w:ascii="Arial" w:hAnsi="Arial" w:cs="Arial"/>
          <w:b/>
        </w:rPr>
        <w:t>4</w:t>
      </w:r>
      <w:r w:rsidRPr="0024779B">
        <w:rPr>
          <w:rFonts w:ascii="Arial" w:hAnsi="Arial" w:cs="Arial"/>
          <w:b/>
        </w:rPr>
        <w:t xml:space="preserve"> marks)</w:t>
      </w:r>
    </w:p>
    <w:p w14:paraId="3DFA29B0" w14:textId="496BE14F" w:rsidR="008E3E3B" w:rsidRPr="0024779B" w:rsidRDefault="008E3E3B" w:rsidP="00DF7F63">
      <w:pPr>
        <w:spacing w:after="0"/>
        <w:rPr>
          <w:rFonts w:ascii="Arial" w:hAnsi="Arial" w:cs="Arial"/>
          <w:b/>
        </w:rPr>
      </w:pPr>
    </w:p>
    <w:p w14:paraId="3DF63618" w14:textId="54CC4EA9" w:rsidR="00483995" w:rsidRPr="0024779B" w:rsidRDefault="00973D4B" w:rsidP="00DF7F63">
      <w:pPr>
        <w:spacing w:after="0"/>
        <w:rPr>
          <w:rFonts w:ascii="Arial" w:hAnsi="Arial" w:cs="Arial"/>
        </w:rPr>
      </w:pPr>
      <w:bookmarkStart w:id="10" w:name="_Hlk12193887"/>
      <w:r>
        <w:rPr>
          <w:rFonts w:ascii="Arial" w:hAnsi="Arial" w:cs="Arial"/>
        </w:rPr>
        <w:t>Human mitochondrial DNA (</w:t>
      </w:r>
      <w:proofErr w:type="spellStart"/>
      <w:r>
        <w:rPr>
          <w:rFonts w:ascii="Arial" w:hAnsi="Arial" w:cs="Arial"/>
        </w:rPr>
        <w:t>mtDNA</w:t>
      </w:r>
      <w:proofErr w:type="spellEnd"/>
      <w:r>
        <w:rPr>
          <w:rFonts w:ascii="Arial" w:hAnsi="Arial" w:cs="Arial"/>
        </w:rPr>
        <w:t>) contains 37</w:t>
      </w:r>
      <w:r w:rsidR="005B678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genes</w:t>
      </w:r>
      <w:r w:rsidR="008C5D4C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all of which are involved in protein synthesis and cellular respiration. Comparison of mitochondrial DNA has allowed scientists to track difference</w:t>
      </w:r>
      <w:r w:rsidR="00942D70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mtDNA</w:t>
      </w:r>
      <w:proofErr w:type="spellEnd"/>
      <w:r>
        <w:rPr>
          <w:rFonts w:ascii="Arial" w:hAnsi="Arial" w:cs="Arial"/>
        </w:rPr>
        <w:t xml:space="preserve"> sequences between human groups to show migratio</w:t>
      </w:r>
      <w:r w:rsidR="00942D70">
        <w:rPr>
          <w:rFonts w:ascii="Arial" w:hAnsi="Arial" w:cs="Arial"/>
        </w:rPr>
        <w:t>n patterns around the world of</w:t>
      </w:r>
      <w:r>
        <w:rPr>
          <w:rFonts w:ascii="Arial" w:hAnsi="Arial" w:cs="Arial"/>
        </w:rPr>
        <w:t xml:space="preserve"> our original ancestors. These differences in sequences are due to mutations</w:t>
      </w:r>
      <w:r w:rsidR="00942D70">
        <w:rPr>
          <w:rFonts w:ascii="Arial" w:hAnsi="Arial" w:cs="Arial"/>
        </w:rPr>
        <w:t>.</w:t>
      </w:r>
    </w:p>
    <w:bookmarkEnd w:id="10"/>
    <w:p w14:paraId="27441F8F" w14:textId="0F1433D6" w:rsidR="008E3E3B" w:rsidRPr="0024779B" w:rsidRDefault="008E3E3B" w:rsidP="00973D4B">
      <w:pPr>
        <w:spacing w:after="0"/>
        <w:rPr>
          <w:rFonts w:ascii="Arial" w:hAnsi="Arial" w:cs="Arial"/>
          <w:b/>
        </w:rPr>
      </w:pPr>
    </w:p>
    <w:p w14:paraId="31C49009" w14:textId="1FCCA146" w:rsidR="00260442" w:rsidRPr="0024779B" w:rsidRDefault="00260442" w:rsidP="00483995">
      <w:pPr>
        <w:spacing w:after="0"/>
        <w:rPr>
          <w:rFonts w:ascii="Arial" w:hAnsi="Arial" w:cs="Arial"/>
          <w:i/>
          <w:sz w:val="20"/>
          <w:szCs w:val="20"/>
        </w:rPr>
      </w:pPr>
    </w:p>
    <w:p w14:paraId="0EFDE137" w14:textId="2C54E80D" w:rsidR="00483995" w:rsidRPr="0024779B" w:rsidRDefault="00973D4B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What is a mutation?</w:t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 w:rsidR="00CE2DF0" w:rsidRPr="0024779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60442" w:rsidRPr="0024779B">
        <w:rPr>
          <w:rFonts w:ascii="Arial" w:hAnsi="Arial" w:cs="Arial"/>
        </w:rPr>
        <w:t>(</w:t>
      </w:r>
      <w:r>
        <w:rPr>
          <w:rFonts w:ascii="Arial" w:hAnsi="Arial" w:cs="Arial"/>
        </w:rPr>
        <w:t>1</w:t>
      </w:r>
      <w:r w:rsidR="00483995" w:rsidRPr="0024779B">
        <w:rPr>
          <w:rFonts w:ascii="Arial" w:hAnsi="Arial" w:cs="Arial"/>
        </w:rPr>
        <w:t xml:space="preserve"> mark)</w:t>
      </w:r>
    </w:p>
    <w:p w14:paraId="3310CCA5" w14:textId="5A9842BD" w:rsidR="004569A3" w:rsidRPr="0024779B" w:rsidRDefault="004569A3" w:rsidP="004569A3">
      <w:pPr>
        <w:pStyle w:val="ListParagraph"/>
        <w:spacing w:after="0"/>
        <w:rPr>
          <w:rFonts w:ascii="Arial" w:hAnsi="Arial" w:cs="Arial"/>
        </w:rPr>
      </w:pPr>
    </w:p>
    <w:p w14:paraId="1E453DE1" w14:textId="50570786" w:rsidR="004569A3" w:rsidRPr="0024779B" w:rsidRDefault="004569A3" w:rsidP="004569A3">
      <w:pPr>
        <w:pStyle w:val="ListParagraph"/>
        <w:spacing w:after="0" w:line="480" w:lineRule="auto"/>
        <w:rPr>
          <w:rFonts w:ascii="Arial" w:hAnsi="Arial" w:cs="Arial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</w:t>
      </w:r>
    </w:p>
    <w:p w14:paraId="7BDACF50" w14:textId="7DC77E4D" w:rsidR="00A01279" w:rsidRPr="00973D4B" w:rsidRDefault="00A01279" w:rsidP="00973D4B">
      <w:pPr>
        <w:spacing w:after="0"/>
      </w:pPr>
    </w:p>
    <w:p w14:paraId="3C5914FE" w14:textId="77777777" w:rsidR="00A01279" w:rsidRPr="0024779B" w:rsidRDefault="00A01279" w:rsidP="00A01279">
      <w:pPr>
        <w:spacing w:after="0"/>
        <w:rPr>
          <w:rFonts w:ascii="Arial" w:hAnsi="Arial" w:cs="Arial"/>
        </w:rPr>
      </w:pPr>
    </w:p>
    <w:p w14:paraId="77EC346A" w14:textId="00CA8E5F" w:rsidR="00A01279" w:rsidRPr="0024779B" w:rsidRDefault="00933C96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Name</w:t>
      </w:r>
      <w:r w:rsidR="00973D4B">
        <w:rPr>
          <w:rFonts w:ascii="Arial" w:hAnsi="Arial" w:cs="Arial"/>
        </w:rPr>
        <w:t xml:space="preserve"> </w:t>
      </w:r>
      <w:r w:rsidR="00973D4B" w:rsidRPr="005334EA">
        <w:rPr>
          <w:rFonts w:ascii="Arial" w:hAnsi="Arial" w:cs="Arial"/>
          <w:b/>
          <w:bCs/>
        </w:rPr>
        <w:t>two</w:t>
      </w:r>
      <w:r w:rsidR="00973D4B">
        <w:rPr>
          <w:rFonts w:ascii="Arial" w:hAnsi="Arial" w:cs="Arial"/>
        </w:rPr>
        <w:t xml:space="preserve"> environmental factors</w:t>
      </w:r>
      <w:r w:rsidR="00942D70">
        <w:rPr>
          <w:rFonts w:ascii="Arial" w:hAnsi="Arial" w:cs="Arial"/>
        </w:rPr>
        <w:t xml:space="preserve"> that can give rise to mutation.</w:t>
      </w:r>
      <w:r w:rsidR="001A7079" w:rsidRPr="0024779B">
        <w:rPr>
          <w:rFonts w:ascii="Arial" w:hAnsi="Arial" w:cs="Arial"/>
          <w:i/>
        </w:rPr>
        <w:tab/>
      </w:r>
      <w:r w:rsidR="001A7079" w:rsidRPr="0024779B">
        <w:rPr>
          <w:rFonts w:ascii="Arial" w:hAnsi="Arial" w:cs="Arial"/>
          <w:i/>
        </w:rPr>
        <w:tab/>
      </w:r>
      <w:r w:rsidR="001A7079" w:rsidRPr="0024779B">
        <w:rPr>
          <w:rFonts w:ascii="Arial" w:hAnsi="Arial" w:cs="Arial"/>
        </w:rPr>
        <w:t>(</w:t>
      </w:r>
      <w:r w:rsidR="00973D4B">
        <w:rPr>
          <w:rFonts w:ascii="Arial" w:hAnsi="Arial" w:cs="Arial"/>
        </w:rPr>
        <w:t>2</w:t>
      </w:r>
      <w:r w:rsidR="001A7079" w:rsidRPr="0024779B">
        <w:rPr>
          <w:rFonts w:ascii="Arial" w:hAnsi="Arial" w:cs="Arial"/>
        </w:rPr>
        <w:t xml:space="preserve"> marks)</w:t>
      </w:r>
    </w:p>
    <w:p w14:paraId="5F663304" w14:textId="43D70596" w:rsidR="001A7079" w:rsidRPr="0024779B" w:rsidRDefault="001A7079" w:rsidP="001A7079">
      <w:pPr>
        <w:pStyle w:val="ListParagraph"/>
        <w:spacing w:after="0"/>
        <w:jc w:val="right"/>
        <w:rPr>
          <w:rFonts w:ascii="Arial" w:hAnsi="Arial" w:cs="Arial"/>
        </w:rPr>
      </w:pPr>
    </w:p>
    <w:p w14:paraId="70732339" w14:textId="094F47AD" w:rsidR="00A01279" w:rsidRPr="0024779B" w:rsidRDefault="004569A3" w:rsidP="004569A3">
      <w:pPr>
        <w:pStyle w:val="ListParagraph"/>
        <w:spacing w:after="0" w:line="480" w:lineRule="auto"/>
        <w:rPr>
          <w:rFonts w:ascii="Arial" w:hAnsi="Arial" w:cs="Arial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</w:t>
      </w:r>
    </w:p>
    <w:p w14:paraId="35335B6F" w14:textId="61073A15" w:rsidR="008E3E3B" w:rsidRPr="0024779B" w:rsidRDefault="008E3E3B" w:rsidP="00DF7F63">
      <w:pPr>
        <w:spacing w:after="0"/>
        <w:rPr>
          <w:rFonts w:ascii="Arial" w:hAnsi="Arial" w:cs="Arial"/>
          <w:b/>
        </w:rPr>
      </w:pPr>
    </w:p>
    <w:p w14:paraId="079724C9" w14:textId="77777777" w:rsidR="004569A3" w:rsidRPr="0024779B" w:rsidRDefault="004569A3" w:rsidP="004569A3">
      <w:pPr>
        <w:pStyle w:val="ListParagraph"/>
        <w:spacing w:after="0"/>
        <w:rPr>
          <w:rFonts w:ascii="Arial" w:hAnsi="Arial" w:cs="Arial"/>
          <w:b/>
        </w:rPr>
      </w:pPr>
    </w:p>
    <w:p w14:paraId="6D4C326F" w14:textId="1D06AA98" w:rsidR="001A7079" w:rsidRPr="0024779B" w:rsidRDefault="00973D4B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>How is mitochondrial DNA inherited? Why does this feature make it suitable for tracking human movement over time?</w:t>
      </w:r>
      <w:r w:rsidR="004C6067" w:rsidRPr="0024779B">
        <w:rPr>
          <w:rFonts w:ascii="Arial" w:hAnsi="Arial" w:cs="Arial"/>
        </w:rPr>
        <w:tab/>
      </w:r>
      <w:r w:rsidR="004C6067" w:rsidRPr="0024779B">
        <w:rPr>
          <w:rFonts w:ascii="Arial" w:hAnsi="Arial" w:cs="Arial"/>
        </w:rPr>
        <w:tab/>
      </w:r>
      <w:r w:rsidR="004C6067" w:rsidRPr="0024779B">
        <w:rPr>
          <w:rFonts w:ascii="Arial" w:hAnsi="Arial" w:cs="Arial"/>
        </w:rPr>
        <w:tab/>
      </w:r>
      <w:r w:rsidR="004C6067" w:rsidRPr="0024779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DD1D0A" w:rsidRPr="0024779B">
        <w:rPr>
          <w:rFonts w:ascii="Arial" w:hAnsi="Arial" w:cs="Arial"/>
        </w:rPr>
        <w:t>(</w:t>
      </w:r>
      <w:r>
        <w:rPr>
          <w:rFonts w:ascii="Arial" w:hAnsi="Arial" w:cs="Arial"/>
        </w:rPr>
        <w:t>3</w:t>
      </w:r>
      <w:r w:rsidR="004C6067" w:rsidRPr="0024779B">
        <w:rPr>
          <w:rFonts w:ascii="Arial" w:hAnsi="Arial" w:cs="Arial"/>
        </w:rPr>
        <w:t xml:space="preserve"> marks)</w:t>
      </w:r>
    </w:p>
    <w:p w14:paraId="4AF46CA2" w14:textId="37A288FE" w:rsidR="004C6067" w:rsidRPr="0024779B" w:rsidRDefault="004C6067" w:rsidP="004C6067">
      <w:pPr>
        <w:pStyle w:val="ListParagraph"/>
        <w:spacing w:after="0"/>
        <w:rPr>
          <w:rFonts w:ascii="Arial" w:hAnsi="Arial" w:cs="Arial"/>
        </w:rPr>
      </w:pPr>
    </w:p>
    <w:p w14:paraId="716E44B3" w14:textId="4BE090EA" w:rsidR="004569A3" w:rsidRDefault="004569A3" w:rsidP="004569A3">
      <w:pPr>
        <w:pStyle w:val="ListParagraph"/>
        <w:spacing w:after="0" w:line="480" w:lineRule="auto"/>
        <w:rPr>
          <w:rFonts w:ascii="Arial" w:hAnsi="Arial" w:cs="Arial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5F4DEDE" w14:textId="77777777" w:rsidR="005B678A" w:rsidRDefault="005B678A" w:rsidP="00973D4B">
      <w:pPr>
        <w:spacing w:after="0" w:line="480" w:lineRule="auto"/>
        <w:rPr>
          <w:rFonts w:ascii="Arial" w:hAnsi="Arial" w:cs="Arial"/>
        </w:rPr>
      </w:pPr>
    </w:p>
    <w:p w14:paraId="3CE201DB" w14:textId="1FB53667" w:rsidR="00973D4B" w:rsidRPr="00973D4B" w:rsidRDefault="00973D4B" w:rsidP="00973D4B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Nuclear DNA is also prone to mutation. These mutations can be somatic or germline.</w:t>
      </w:r>
    </w:p>
    <w:p w14:paraId="251A6E10" w14:textId="77777777" w:rsidR="004C6067" w:rsidRPr="0024779B" w:rsidRDefault="004C6067" w:rsidP="004C6067">
      <w:pPr>
        <w:pStyle w:val="ListParagraph"/>
        <w:spacing w:after="0"/>
        <w:rPr>
          <w:rFonts w:ascii="Arial" w:hAnsi="Arial" w:cs="Arial"/>
          <w:b/>
        </w:rPr>
      </w:pPr>
    </w:p>
    <w:p w14:paraId="32FB1955" w14:textId="09F3027A" w:rsidR="004C6067" w:rsidRPr="0024779B" w:rsidRDefault="00973D4B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Describe </w:t>
      </w:r>
      <w:r w:rsidRPr="005334EA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possible consequences of acquiring a somatic mutation</w:t>
      </w:r>
      <w:r w:rsidR="006B2E6E">
        <w:rPr>
          <w:rFonts w:ascii="Arial" w:hAnsi="Arial" w:cs="Arial"/>
        </w:rPr>
        <w:t>.</w:t>
      </w:r>
      <w:r w:rsidR="0067707A" w:rsidRPr="0024779B">
        <w:rPr>
          <w:rFonts w:ascii="Arial" w:hAnsi="Arial" w:cs="Arial"/>
        </w:rPr>
        <w:tab/>
        <w:t>(</w:t>
      </w:r>
      <w:r w:rsidR="00AD39EB">
        <w:rPr>
          <w:rFonts w:ascii="Arial" w:hAnsi="Arial" w:cs="Arial"/>
        </w:rPr>
        <w:t>4</w:t>
      </w:r>
      <w:r w:rsidR="0067707A" w:rsidRPr="0024779B">
        <w:rPr>
          <w:rFonts w:ascii="Arial" w:hAnsi="Arial" w:cs="Arial"/>
        </w:rPr>
        <w:t xml:space="preserve"> mark</w:t>
      </w:r>
      <w:r w:rsidR="008C5D4C">
        <w:rPr>
          <w:rFonts w:ascii="Arial" w:hAnsi="Arial" w:cs="Arial"/>
        </w:rPr>
        <w:t>s</w:t>
      </w:r>
      <w:r w:rsidR="0067707A" w:rsidRPr="0024779B">
        <w:rPr>
          <w:rFonts w:ascii="Arial" w:hAnsi="Arial" w:cs="Arial"/>
        </w:rPr>
        <w:t>)</w:t>
      </w:r>
    </w:p>
    <w:p w14:paraId="7C57DDB2" w14:textId="77777777" w:rsidR="004569A3" w:rsidRPr="0024779B" w:rsidRDefault="004569A3" w:rsidP="004569A3">
      <w:pPr>
        <w:pStyle w:val="ListParagraph"/>
        <w:spacing w:after="0"/>
        <w:rPr>
          <w:rFonts w:ascii="Arial" w:hAnsi="Arial" w:cs="Arial"/>
        </w:rPr>
      </w:pPr>
    </w:p>
    <w:p w14:paraId="41FEE1D9" w14:textId="417D7BCF" w:rsidR="008E3E3B" w:rsidRDefault="004569A3" w:rsidP="005B678A">
      <w:pPr>
        <w:spacing w:after="0" w:line="480" w:lineRule="auto"/>
        <w:ind w:left="720"/>
        <w:rPr>
          <w:rFonts w:ascii="Arial" w:hAnsi="Arial" w:cs="Arial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</w:t>
      </w:r>
      <w:r w:rsidR="006B2E6E">
        <w:rPr>
          <w:rFonts w:ascii="Arial" w:hAnsi="Arial" w:cs="Arial"/>
        </w:rPr>
        <w:t>______________________________________________________________________________________________________________________________________</w:t>
      </w:r>
    </w:p>
    <w:p w14:paraId="06038460" w14:textId="77777777" w:rsidR="00777B56" w:rsidRPr="0024779B" w:rsidRDefault="00777B56" w:rsidP="005B678A">
      <w:pPr>
        <w:spacing w:after="0" w:line="480" w:lineRule="auto"/>
        <w:ind w:left="720"/>
        <w:rPr>
          <w:rFonts w:ascii="Arial" w:hAnsi="Arial" w:cs="Arial"/>
          <w:b/>
        </w:rPr>
      </w:pPr>
    </w:p>
    <w:p w14:paraId="3439FD57" w14:textId="35AFAC4D" w:rsidR="00E72B06" w:rsidRPr="0024779B" w:rsidRDefault="006B2E6E" w:rsidP="00A332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Describe the relationship between mutations and the change in gene</w:t>
      </w:r>
      <w:r w:rsidR="00942D70">
        <w:rPr>
          <w:rFonts w:ascii="Arial" w:hAnsi="Arial" w:cs="Arial"/>
        </w:rPr>
        <w:t xml:space="preserve"> pools over time due to</w:t>
      </w:r>
      <w:r>
        <w:rPr>
          <w:rFonts w:ascii="Arial" w:hAnsi="Arial" w:cs="Arial"/>
        </w:rPr>
        <w:t xml:space="preserve"> natural selection.</w:t>
      </w:r>
    </w:p>
    <w:p w14:paraId="595BFC2D" w14:textId="69C989CB" w:rsidR="00A704AD" w:rsidRPr="0024779B" w:rsidRDefault="00A704AD" w:rsidP="00A704AD">
      <w:pPr>
        <w:pStyle w:val="ListParagraph"/>
        <w:spacing w:after="0"/>
        <w:ind w:left="7920"/>
        <w:rPr>
          <w:rFonts w:ascii="Arial" w:hAnsi="Arial" w:cs="Arial"/>
        </w:rPr>
      </w:pPr>
      <w:r w:rsidRPr="0024779B">
        <w:rPr>
          <w:rFonts w:ascii="Arial" w:hAnsi="Arial" w:cs="Arial"/>
        </w:rPr>
        <w:t>(4 marks)</w:t>
      </w:r>
    </w:p>
    <w:p w14:paraId="40450E3B" w14:textId="43C7AD4F" w:rsidR="00181613" w:rsidRPr="00D27B58" w:rsidRDefault="00181613" w:rsidP="00181613">
      <w:pPr>
        <w:spacing w:after="0" w:line="480" w:lineRule="auto"/>
        <w:ind w:left="720"/>
        <w:rPr>
          <w:rFonts w:ascii="Arial" w:hAnsi="Arial" w:cs="Arial"/>
          <w:b/>
          <w:highlight w:val="cyan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B505F0D" w14:textId="4C7A11BD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2076F62" w14:textId="01F0B26B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9F96587" w14:textId="35D2645A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63609E18" w14:textId="71313F1E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94F440F" w14:textId="2A8A6818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1AC826C8" w14:textId="77777777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F3570CE" w14:textId="2DED5A38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05AAE552" w14:textId="4160EC72" w:rsidR="008E3E3B" w:rsidRPr="00D27B58" w:rsidRDefault="008E3E3B" w:rsidP="00DF7F63">
      <w:pPr>
        <w:spacing w:after="0"/>
        <w:rPr>
          <w:rFonts w:ascii="Arial" w:hAnsi="Arial" w:cs="Arial"/>
          <w:b/>
          <w:highlight w:val="cyan"/>
        </w:rPr>
      </w:pPr>
    </w:p>
    <w:p w14:paraId="3E5BA8A2" w14:textId="5582913C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0D0A8457" w14:textId="2436556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377878B" w14:textId="78597C24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1BFC5E67" w14:textId="69020704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0DD42050" w14:textId="28BF9847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941A140" w14:textId="02F8A5B3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17F97795" w14:textId="407DC91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498CE53" w14:textId="69B175E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8058B3E" w14:textId="551AA032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79807F58" w14:textId="208F68B2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8B03028" w14:textId="55979A8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410916D" w14:textId="70B38EC6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3793E89" w14:textId="59663AC8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41E9EC37" w14:textId="35F2C417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D5986F0" w14:textId="648A837A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0E2C7B2" w14:textId="3288FCBF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4C5503A7" w14:textId="35DE9672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73E5906" w14:textId="02BD4AFD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2F27978" w14:textId="332D65E1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6FAA38D6" w14:textId="5819CE36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7108D8D6" w14:textId="7E8E1AEC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2CABDC3A" w14:textId="4DA1D5EE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5498E9F2" w14:textId="7FDD22C4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618BB55C" w14:textId="7C42B967" w:rsidR="002F631B" w:rsidRPr="00D27B58" w:rsidRDefault="002F631B" w:rsidP="00DF7F63">
      <w:pPr>
        <w:spacing w:after="0"/>
        <w:rPr>
          <w:rFonts w:ascii="Arial" w:hAnsi="Arial" w:cs="Arial"/>
          <w:b/>
          <w:highlight w:val="cyan"/>
        </w:rPr>
      </w:pPr>
    </w:p>
    <w:p w14:paraId="351EB176" w14:textId="77777777" w:rsidR="005B678A" w:rsidRDefault="005B678A" w:rsidP="00DF7F63">
      <w:pPr>
        <w:spacing w:after="0"/>
        <w:rPr>
          <w:rFonts w:ascii="Arial" w:hAnsi="Arial" w:cs="Arial"/>
          <w:b/>
        </w:rPr>
      </w:pPr>
    </w:p>
    <w:p w14:paraId="26CF92CA" w14:textId="05E4C9CF" w:rsidR="002F631B" w:rsidRPr="004C39F3" w:rsidRDefault="002F631B" w:rsidP="00DF7F63">
      <w:pPr>
        <w:spacing w:after="0"/>
        <w:rPr>
          <w:rFonts w:ascii="Arial" w:hAnsi="Arial" w:cs="Arial"/>
          <w:b/>
        </w:rPr>
      </w:pPr>
      <w:r w:rsidRPr="004C39F3">
        <w:rPr>
          <w:rFonts w:ascii="Arial" w:hAnsi="Arial" w:cs="Arial"/>
          <w:b/>
        </w:rPr>
        <w:lastRenderedPageBreak/>
        <w:t>Question 3</w:t>
      </w:r>
      <w:r w:rsidR="005C2C74">
        <w:rPr>
          <w:rFonts w:ascii="Arial" w:hAnsi="Arial" w:cs="Arial"/>
          <w:b/>
        </w:rPr>
        <w:t>6</w:t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</w:r>
      <w:r w:rsidRPr="004C39F3">
        <w:rPr>
          <w:rFonts w:ascii="Arial" w:hAnsi="Arial" w:cs="Arial"/>
          <w:b/>
        </w:rPr>
        <w:tab/>
        <w:t xml:space="preserve">           </w:t>
      </w:r>
      <w:r w:rsidR="00AC6324" w:rsidRPr="004C39F3">
        <w:rPr>
          <w:rFonts w:ascii="Arial" w:hAnsi="Arial" w:cs="Arial"/>
          <w:b/>
        </w:rPr>
        <w:t>(11</w:t>
      </w:r>
      <w:r w:rsidRPr="004C39F3">
        <w:rPr>
          <w:rFonts w:ascii="Arial" w:hAnsi="Arial" w:cs="Arial"/>
          <w:b/>
        </w:rPr>
        <w:t xml:space="preserve"> marks)</w:t>
      </w:r>
    </w:p>
    <w:p w14:paraId="4A2D6D01" w14:textId="4BBBA63D" w:rsidR="004C39F3" w:rsidRDefault="004C39F3" w:rsidP="00DF7F63">
      <w:pPr>
        <w:spacing w:after="0"/>
        <w:rPr>
          <w:rFonts w:ascii="Arial" w:hAnsi="Arial" w:cs="Arial"/>
          <w:highlight w:val="cyan"/>
        </w:rPr>
      </w:pPr>
    </w:p>
    <w:p w14:paraId="78E55B0E" w14:textId="7664BE17" w:rsidR="004C39F3" w:rsidRPr="004C39F3" w:rsidRDefault="004C39F3" w:rsidP="00DF7F63">
      <w:pPr>
        <w:spacing w:after="0"/>
        <w:rPr>
          <w:rFonts w:ascii="Arial" w:hAnsi="Arial" w:cs="Arial"/>
          <w:highlight w:val="cyan"/>
        </w:rPr>
      </w:pPr>
      <w:r>
        <w:rPr>
          <w:noProof/>
          <w:lang w:eastAsia="en-AU"/>
        </w:rPr>
        <w:drawing>
          <wp:inline distT="0" distB="0" distL="0" distR="0" wp14:anchorId="11DD68E7" wp14:editId="0E2D03E4">
            <wp:extent cx="5731510" cy="42894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E20C" w14:textId="7E542513" w:rsidR="009D0245" w:rsidRPr="00D27B58" w:rsidRDefault="009D0245" w:rsidP="009D0245">
      <w:pPr>
        <w:spacing w:after="0"/>
        <w:rPr>
          <w:rFonts w:ascii="Arial" w:hAnsi="Arial" w:cs="Arial"/>
          <w:highlight w:val="cyan"/>
        </w:rPr>
      </w:pPr>
    </w:p>
    <w:p w14:paraId="3974AE5C" w14:textId="3796CEA2" w:rsidR="007536C7" w:rsidRPr="004C39F3" w:rsidRDefault="004C39F3" w:rsidP="00A33237">
      <w:pPr>
        <w:pStyle w:val="ListParagraph"/>
        <w:numPr>
          <w:ilvl w:val="0"/>
          <w:numId w:val="11"/>
        </w:numPr>
        <w:spacing w:after="0"/>
        <w:rPr>
          <w:rFonts w:ascii="Arial" w:hAnsi="Arial" w:cs="Arial"/>
        </w:rPr>
      </w:pPr>
      <w:r w:rsidRPr="004C39F3">
        <w:rPr>
          <w:rFonts w:ascii="Arial" w:hAnsi="Arial" w:cs="Arial"/>
        </w:rPr>
        <w:t xml:space="preserve">Which is the most recently evolved fossil out of the ammonite and crinoid? </w:t>
      </w:r>
      <w:r w:rsidR="008C5D4C">
        <w:rPr>
          <w:rFonts w:ascii="Arial" w:hAnsi="Arial" w:cs="Arial"/>
        </w:rPr>
        <w:t xml:space="preserve">Provide a </w:t>
      </w:r>
      <w:r w:rsidR="00942D70">
        <w:rPr>
          <w:rFonts w:ascii="Arial" w:hAnsi="Arial" w:cs="Arial"/>
        </w:rPr>
        <w:t>reason for your choice.</w:t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ab/>
      </w:r>
      <w:r w:rsidR="008C5D4C">
        <w:rPr>
          <w:rFonts w:ascii="Arial" w:hAnsi="Arial" w:cs="Arial"/>
        </w:rPr>
        <w:tab/>
      </w:r>
      <w:r w:rsidR="002472D1" w:rsidRPr="004C39F3">
        <w:rPr>
          <w:rFonts w:ascii="Arial" w:hAnsi="Arial" w:cs="Arial"/>
        </w:rPr>
        <w:t>(</w:t>
      </w:r>
      <w:r w:rsidRPr="004C39F3">
        <w:rPr>
          <w:rFonts w:ascii="Arial" w:hAnsi="Arial" w:cs="Arial"/>
        </w:rPr>
        <w:t>2</w:t>
      </w:r>
      <w:r w:rsidR="007536C7" w:rsidRPr="004C39F3">
        <w:rPr>
          <w:rFonts w:ascii="Arial" w:hAnsi="Arial" w:cs="Arial"/>
        </w:rPr>
        <w:t xml:space="preserve"> mark</w:t>
      </w:r>
      <w:r w:rsidRPr="004C39F3">
        <w:rPr>
          <w:rFonts w:ascii="Arial" w:hAnsi="Arial" w:cs="Arial"/>
        </w:rPr>
        <w:t>s</w:t>
      </w:r>
      <w:r w:rsidR="007536C7" w:rsidRPr="004C39F3">
        <w:rPr>
          <w:rFonts w:ascii="Arial" w:hAnsi="Arial" w:cs="Arial"/>
        </w:rPr>
        <w:t>)</w:t>
      </w:r>
    </w:p>
    <w:p w14:paraId="710012AB" w14:textId="77777777" w:rsidR="00181613" w:rsidRPr="004C39F3" w:rsidRDefault="00181613" w:rsidP="00181613">
      <w:pPr>
        <w:pStyle w:val="ListParagraph"/>
        <w:spacing w:after="0"/>
        <w:rPr>
          <w:rFonts w:ascii="Arial" w:hAnsi="Arial" w:cs="Arial"/>
        </w:rPr>
      </w:pPr>
    </w:p>
    <w:p w14:paraId="5B8EEA2C" w14:textId="4C8B4646" w:rsidR="005529BF" w:rsidRPr="004C39F3" w:rsidRDefault="00181613" w:rsidP="00181613">
      <w:pPr>
        <w:pStyle w:val="ListParagraph"/>
        <w:spacing w:after="0" w:line="480" w:lineRule="auto"/>
        <w:rPr>
          <w:rFonts w:ascii="Arial" w:hAnsi="Arial" w:cs="Arial"/>
        </w:rPr>
      </w:pPr>
      <w:r w:rsidRPr="004C39F3">
        <w:rPr>
          <w:rFonts w:ascii="Arial" w:hAnsi="Arial" w:cs="Arial"/>
        </w:rPr>
        <w:t>______________________________________________________________________________________________________________________________________</w:t>
      </w:r>
      <w:r w:rsidR="004C39F3" w:rsidRPr="004C39F3">
        <w:rPr>
          <w:rFonts w:ascii="Arial" w:hAnsi="Arial" w:cs="Arial"/>
        </w:rPr>
        <w:t>___________________________________________________________________</w:t>
      </w:r>
    </w:p>
    <w:p w14:paraId="542A7777" w14:textId="77777777" w:rsidR="001B5EDC" w:rsidRPr="00D27B58" w:rsidRDefault="001B5EDC" w:rsidP="005B5065">
      <w:pPr>
        <w:pStyle w:val="ListParagraph"/>
        <w:spacing w:after="0" w:line="276" w:lineRule="auto"/>
        <w:rPr>
          <w:highlight w:val="cyan"/>
        </w:rPr>
      </w:pPr>
    </w:p>
    <w:p w14:paraId="3618E34A" w14:textId="487718D4" w:rsidR="006E0F9C" w:rsidRPr="00E91FF6" w:rsidRDefault="008C5D4C" w:rsidP="00A33237">
      <w:pPr>
        <w:pStyle w:val="ListParagraph"/>
        <w:numPr>
          <w:ilvl w:val="0"/>
          <w:numId w:val="11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Explain whether the gastropod would be a suitable organism to be used as an index fossil</w:t>
      </w:r>
      <w:r w:rsidR="00777B56">
        <w:rPr>
          <w:rFonts w:ascii="Arial" w:hAnsi="Arial" w:cs="Arial"/>
        </w:rPr>
        <w:t>.</w:t>
      </w:r>
      <w:r w:rsidR="006E0F9C" w:rsidRPr="00E91FF6">
        <w:rPr>
          <w:rFonts w:ascii="Arial" w:hAnsi="Arial" w:cs="Arial"/>
        </w:rPr>
        <w:tab/>
      </w:r>
      <w:r w:rsidR="006E0F9C" w:rsidRPr="00E91FF6">
        <w:rPr>
          <w:rFonts w:ascii="Arial" w:hAnsi="Arial" w:cs="Arial"/>
        </w:rPr>
        <w:tab/>
      </w:r>
      <w:r w:rsidR="006E0F9C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 w:rsidR="00E91FF6" w:rsidRPr="00E91FF6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E0F9C" w:rsidRPr="00E91FF6">
        <w:rPr>
          <w:rFonts w:ascii="Arial" w:hAnsi="Arial" w:cs="Arial"/>
        </w:rPr>
        <w:t>(</w:t>
      </w:r>
      <w:r w:rsidR="00E91FF6" w:rsidRPr="00E91FF6">
        <w:rPr>
          <w:rFonts w:ascii="Arial" w:hAnsi="Arial" w:cs="Arial"/>
        </w:rPr>
        <w:t>2</w:t>
      </w:r>
      <w:r w:rsidR="006E0F9C" w:rsidRPr="00E91FF6">
        <w:rPr>
          <w:rFonts w:ascii="Arial" w:hAnsi="Arial" w:cs="Arial"/>
        </w:rPr>
        <w:t xml:space="preserve"> marks)</w:t>
      </w:r>
    </w:p>
    <w:p w14:paraId="73D461F3" w14:textId="77777777" w:rsidR="006E0F9C" w:rsidRPr="00D27B58" w:rsidRDefault="006E0F9C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20147FE6" w14:textId="77777777" w:rsidR="00E91FF6" w:rsidRPr="004C39F3" w:rsidRDefault="00E91FF6" w:rsidP="00E91FF6">
      <w:pPr>
        <w:pStyle w:val="ListParagraph"/>
        <w:spacing w:after="0" w:line="480" w:lineRule="auto"/>
        <w:rPr>
          <w:rFonts w:ascii="Arial" w:hAnsi="Arial" w:cs="Arial"/>
        </w:rPr>
      </w:pPr>
      <w:r w:rsidRPr="004C39F3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</w:t>
      </w:r>
    </w:p>
    <w:p w14:paraId="2D3AC7BD" w14:textId="399808E0" w:rsidR="006E0F9C" w:rsidRPr="00D27B58" w:rsidRDefault="006E0F9C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189955EA" w14:textId="1313A154" w:rsidR="00201C99" w:rsidRPr="00D27B58" w:rsidRDefault="00201C99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3EE15D50" w14:textId="28FE0C3F" w:rsidR="00181613" w:rsidRPr="00E91FF6" w:rsidRDefault="00181613" w:rsidP="00E91FF6">
      <w:pPr>
        <w:spacing w:after="0" w:line="276" w:lineRule="auto"/>
        <w:rPr>
          <w:rFonts w:ascii="Arial" w:hAnsi="Arial" w:cs="Arial"/>
          <w:highlight w:val="cyan"/>
        </w:rPr>
      </w:pPr>
    </w:p>
    <w:p w14:paraId="35289797" w14:textId="77777777" w:rsidR="00181613" w:rsidRPr="00D27B58" w:rsidRDefault="00181613" w:rsidP="006E0F9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5389AB2E" w14:textId="18A361F8" w:rsidR="00E65410" w:rsidRPr="00E91FF6" w:rsidRDefault="00E91FF6" w:rsidP="00A33237">
      <w:pPr>
        <w:pStyle w:val="ListParagraph"/>
        <w:numPr>
          <w:ilvl w:val="0"/>
          <w:numId w:val="11"/>
        </w:numPr>
        <w:spacing w:after="0" w:line="276" w:lineRule="auto"/>
        <w:rPr>
          <w:rFonts w:ascii="Arial" w:hAnsi="Arial" w:cs="Arial"/>
        </w:rPr>
      </w:pPr>
      <w:bookmarkStart w:id="11" w:name="_Hlk12194028"/>
      <w:r w:rsidRPr="00E91FF6">
        <w:rPr>
          <w:rFonts w:ascii="Arial" w:hAnsi="Arial" w:cs="Arial"/>
        </w:rPr>
        <w:lastRenderedPageBreak/>
        <w:t xml:space="preserve">What is absolute dating? </w:t>
      </w:r>
      <w:r w:rsidR="00576CCE">
        <w:rPr>
          <w:rFonts w:ascii="Arial" w:hAnsi="Arial" w:cs="Arial"/>
        </w:rPr>
        <w:t>Name</w:t>
      </w:r>
      <w:r w:rsidRPr="00E91FF6">
        <w:rPr>
          <w:rFonts w:ascii="Arial" w:hAnsi="Arial" w:cs="Arial"/>
        </w:rPr>
        <w:t xml:space="preserve"> </w:t>
      </w:r>
      <w:r w:rsidRPr="00576CCE">
        <w:rPr>
          <w:rFonts w:ascii="Arial" w:hAnsi="Arial" w:cs="Arial"/>
          <w:b/>
          <w:bCs/>
        </w:rPr>
        <w:t>two</w:t>
      </w:r>
      <w:r w:rsidRPr="00E91FF6">
        <w:rPr>
          <w:rFonts w:ascii="Arial" w:hAnsi="Arial" w:cs="Arial"/>
        </w:rPr>
        <w:t xml:space="preserve"> different types of absolute dating</w:t>
      </w:r>
      <w:r w:rsidR="00BA1C5E">
        <w:rPr>
          <w:rFonts w:ascii="Arial" w:hAnsi="Arial" w:cs="Arial"/>
        </w:rPr>
        <w:t xml:space="preserve"> and for each </w:t>
      </w:r>
      <w:r w:rsidRPr="00E91FF6">
        <w:rPr>
          <w:rFonts w:ascii="Arial" w:hAnsi="Arial" w:cs="Arial"/>
        </w:rPr>
        <w:t xml:space="preserve">identify the object that is tested and the age range </w:t>
      </w:r>
      <w:r w:rsidR="00BA1C5E">
        <w:rPr>
          <w:rFonts w:ascii="Arial" w:hAnsi="Arial" w:cs="Arial"/>
        </w:rPr>
        <w:t>for the object</w:t>
      </w:r>
      <w:r w:rsidRPr="00E91FF6">
        <w:rPr>
          <w:rFonts w:ascii="Arial" w:hAnsi="Arial" w:cs="Arial"/>
        </w:rPr>
        <w:t>.</w:t>
      </w:r>
      <w:r w:rsidR="00E65410" w:rsidRPr="00E91FF6">
        <w:rPr>
          <w:rFonts w:ascii="Arial" w:hAnsi="Arial" w:cs="Arial"/>
        </w:rPr>
        <w:tab/>
      </w:r>
      <w:r w:rsidR="00E65410" w:rsidRPr="00E91FF6">
        <w:rPr>
          <w:rFonts w:ascii="Arial" w:hAnsi="Arial" w:cs="Arial"/>
        </w:rPr>
        <w:tab/>
        <w:t>(</w:t>
      </w:r>
      <w:r w:rsidRPr="00E91FF6">
        <w:rPr>
          <w:rFonts w:ascii="Arial" w:hAnsi="Arial" w:cs="Arial"/>
        </w:rPr>
        <w:t>7</w:t>
      </w:r>
      <w:r w:rsidR="00E65410" w:rsidRPr="00E91FF6">
        <w:rPr>
          <w:rFonts w:ascii="Arial" w:hAnsi="Arial" w:cs="Arial"/>
        </w:rPr>
        <w:t xml:space="preserve"> marks)</w:t>
      </w:r>
    </w:p>
    <w:bookmarkEnd w:id="11"/>
    <w:p w14:paraId="2D1883E3" w14:textId="77777777" w:rsidR="00181613" w:rsidRPr="00E91FF6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118CB435" w14:textId="43ED7D71" w:rsidR="00E65410" w:rsidRPr="00E91FF6" w:rsidRDefault="00181613" w:rsidP="00181613">
      <w:pPr>
        <w:pStyle w:val="ListParagraph"/>
        <w:spacing w:after="0" w:line="480" w:lineRule="auto"/>
        <w:rPr>
          <w:rFonts w:ascii="Arial" w:hAnsi="Arial" w:cs="Arial"/>
        </w:rPr>
      </w:pPr>
      <w:r w:rsidRPr="00E91FF6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E91FF6" w:rsidRPr="00E91FF6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857B44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</w:t>
      </w:r>
      <w:r w:rsidRPr="00E91FF6">
        <w:rPr>
          <w:rFonts w:ascii="Arial" w:hAnsi="Arial" w:cs="Arial"/>
        </w:rPr>
        <w:t>_</w:t>
      </w:r>
    </w:p>
    <w:p w14:paraId="43C7DD04" w14:textId="576EBE97" w:rsidR="00B928FC" w:rsidRPr="00D27B58" w:rsidRDefault="00B928FC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4E928364" w14:textId="12E176D2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E9818F9" w14:textId="3C6DF2C8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107B6CD" w14:textId="70B87154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EE08F56" w14:textId="1D07D75B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50DD8D7B" w14:textId="4242702B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09D5F326" w14:textId="1F5604D5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42043266" w14:textId="1804D4CF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0C64BF9A" w14:textId="7D0F9FE3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5B75C0B3" w14:textId="77777777" w:rsidR="00181613" w:rsidRPr="00D27B58" w:rsidRDefault="00181613" w:rsidP="00B928FC">
      <w:pPr>
        <w:pStyle w:val="ListParagraph"/>
        <w:spacing w:after="0" w:line="276" w:lineRule="auto"/>
        <w:rPr>
          <w:rFonts w:ascii="Arial" w:hAnsi="Arial" w:cs="Arial"/>
          <w:highlight w:val="cyan"/>
        </w:rPr>
      </w:pPr>
    </w:p>
    <w:p w14:paraId="68C08A91" w14:textId="2E4B7CB4" w:rsidR="008107EE" w:rsidRPr="00D27B58" w:rsidRDefault="008107EE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20FBD498" w14:textId="273E53BE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1D1F6EDA" w14:textId="13BD9129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6A769388" w14:textId="4ED8CFA8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6EA35165" w14:textId="783D2034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5C0962C6" w14:textId="0F65E665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53446FDB" w14:textId="1B6F9425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22930CCF" w14:textId="7EC48784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548FBF99" w14:textId="0F81EC95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065DCA0D" w14:textId="012A8B4F" w:rsidR="00181613" w:rsidRPr="00D27B58" w:rsidRDefault="00181613" w:rsidP="00E65410">
      <w:pPr>
        <w:spacing w:after="0" w:line="276" w:lineRule="auto"/>
        <w:rPr>
          <w:rFonts w:ascii="Arial" w:hAnsi="Arial" w:cs="Arial"/>
          <w:highlight w:val="cyan"/>
        </w:rPr>
      </w:pPr>
    </w:p>
    <w:p w14:paraId="0CDC7A20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6CC47783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099DAE4F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62F08B29" w14:textId="77777777" w:rsidR="000042F8" w:rsidRDefault="000042F8" w:rsidP="00E65410">
      <w:pPr>
        <w:spacing w:after="0" w:line="276" w:lineRule="auto"/>
        <w:rPr>
          <w:rFonts w:ascii="Arial" w:hAnsi="Arial" w:cs="Arial"/>
          <w:b/>
        </w:rPr>
      </w:pPr>
    </w:p>
    <w:p w14:paraId="4F0362E7" w14:textId="77777777" w:rsidR="00857B44" w:rsidRDefault="00857B44" w:rsidP="00E65410">
      <w:pPr>
        <w:spacing w:after="0" w:line="276" w:lineRule="auto"/>
        <w:rPr>
          <w:rFonts w:ascii="Arial" w:hAnsi="Arial" w:cs="Arial"/>
          <w:b/>
        </w:rPr>
      </w:pPr>
    </w:p>
    <w:p w14:paraId="5C29CA25" w14:textId="08F235B7" w:rsidR="008107EE" w:rsidRPr="004E2117" w:rsidRDefault="00781A9E" w:rsidP="00E65410">
      <w:pPr>
        <w:spacing w:after="0" w:line="276" w:lineRule="auto"/>
        <w:rPr>
          <w:rFonts w:ascii="Arial" w:hAnsi="Arial" w:cs="Arial"/>
          <w:b/>
        </w:rPr>
      </w:pPr>
      <w:r w:rsidRPr="004E2117">
        <w:rPr>
          <w:rFonts w:ascii="Arial" w:hAnsi="Arial" w:cs="Arial"/>
          <w:b/>
        </w:rPr>
        <w:lastRenderedPageBreak/>
        <w:t>Question 3</w:t>
      </w:r>
      <w:r w:rsidR="005C2C74">
        <w:rPr>
          <w:rFonts w:ascii="Arial" w:hAnsi="Arial" w:cs="Arial"/>
          <w:b/>
        </w:rPr>
        <w:t>7</w:t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</w:r>
      <w:r w:rsidR="007518B5" w:rsidRPr="004E2117">
        <w:rPr>
          <w:rFonts w:ascii="Arial" w:hAnsi="Arial" w:cs="Arial"/>
          <w:b/>
        </w:rPr>
        <w:tab/>
        <w:t>(</w:t>
      </w:r>
      <w:r w:rsidR="00883A3D">
        <w:rPr>
          <w:rFonts w:ascii="Arial" w:hAnsi="Arial" w:cs="Arial"/>
          <w:b/>
        </w:rPr>
        <w:t>18</w:t>
      </w:r>
      <w:r w:rsidR="007518B5" w:rsidRPr="004E2117">
        <w:rPr>
          <w:rFonts w:ascii="Arial" w:hAnsi="Arial" w:cs="Arial"/>
          <w:b/>
        </w:rPr>
        <w:t xml:space="preserve"> marks)</w:t>
      </w:r>
    </w:p>
    <w:p w14:paraId="3C24031D" w14:textId="68DE4969" w:rsidR="001B5EDC" w:rsidRPr="004E2117" w:rsidRDefault="001B5EDC" w:rsidP="00781A9E">
      <w:pPr>
        <w:spacing w:after="0" w:line="276" w:lineRule="auto"/>
        <w:rPr>
          <w:rFonts w:ascii="Arial" w:hAnsi="Arial" w:cs="Arial"/>
        </w:rPr>
      </w:pPr>
    </w:p>
    <w:p w14:paraId="4BEBA12A" w14:textId="77777777" w:rsidR="00C118D5" w:rsidRDefault="00C118D5" w:rsidP="00781A9E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diagram below shows the glands of the endocrine system.</w:t>
      </w:r>
    </w:p>
    <w:p w14:paraId="795E8AE1" w14:textId="77777777" w:rsidR="00C118D5" w:rsidRDefault="00C118D5" w:rsidP="00781A9E">
      <w:pPr>
        <w:spacing w:after="0" w:line="276" w:lineRule="auto"/>
        <w:rPr>
          <w:rFonts w:ascii="Arial" w:hAnsi="Arial" w:cs="Arial"/>
        </w:rPr>
      </w:pPr>
    </w:p>
    <w:p w14:paraId="3C3CAC44" w14:textId="617E3887" w:rsidR="005A55F9" w:rsidRPr="004E2117" w:rsidRDefault="00C118D5" w:rsidP="000F26E5">
      <w:pPr>
        <w:spacing w:after="0"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w:drawing>
          <wp:inline distT="0" distB="0" distL="0" distR="0" wp14:anchorId="0AB9D4D6" wp14:editId="5BDE170A">
            <wp:extent cx="4624705" cy="5196205"/>
            <wp:effectExtent l="0" t="0" r="444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603D0" w14:textId="6C77917C" w:rsidR="005A55F9" w:rsidRPr="004E2117" w:rsidRDefault="00023EDB" w:rsidP="00A33237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Name the endocrine organ and give an example of </w:t>
      </w:r>
      <w:r w:rsidRPr="005F17FE">
        <w:rPr>
          <w:rFonts w:ascii="Arial" w:hAnsi="Arial" w:cs="Arial"/>
          <w:b/>
          <w:bCs/>
        </w:rPr>
        <w:t>one</w:t>
      </w:r>
      <w:r>
        <w:rPr>
          <w:rFonts w:ascii="Arial" w:hAnsi="Arial" w:cs="Arial"/>
        </w:rPr>
        <w:t xml:space="preserve"> hormone it produces</w:t>
      </w:r>
      <w:r w:rsidR="005A55F9" w:rsidRPr="004E2117">
        <w:rPr>
          <w:rFonts w:ascii="Arial" w:hAnsi="Arial" w:cs="Arial"/>
        </w:rPr>
        <w:t>.</w:t>
      </w:r>
      <w:r w:rsidR="005A55F9" w:rsidRPr="004E2117">
        <w:rPr>
          <w:rFonts w:ascii="Arial" w:hAnsi="Arial" w:cs="Arial"/>
        </w:rPr>
        <w:tab/>
      </w:r>
      <w:r w:rsidR="005A55F9" w:rsidRPr="004E2117">
        <w:rPr>
          <w:rFonts w:ascii="Arial" w:hAnsi="Arial" w:cs="Arial"/>
        </w:rPr>
        <w:tab/>
      </w:r>
      <w:r w:rsidR="005A55F9" w:rsidRPr="004E2117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5A55F9" w:rsidRPr="004E2117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5A55F9" w:rsidRPr="004E2117">
        <w:rPr>
          <w:rFonts w:ascii="Arial" w:hAnsi="Arial" w:cs="Arial"/>
        </w:rPr>
        <w:t xml:space="preserve"> marks)</w:t>
      </w:r>
    </w:p>
    <w:p w14:paraId="2CCF6AEB" w14:textId="77777777" w:rsidR="00181613" w:rsidRPr="004E2117" w:rsidRDefault="00181613" w:rsidP="005A55F9">
      <w:pPr>
        <w:spacing w:after="0" w:line="276" w:lineRule="auto"/>
        <w:rPr>
          <w:rFonts w:ascii="Arial" w:hAnsi="Arial" w:cs="Arial"/>
        </w:rPr>
      </w:pPr>
    </w:p>
    <w:p w14:paraId="5692DCC3" w14:textId="4A244EDA" w:rsidR="008107EE" w:rsidRPr="004E2117" w:rsidRDefault="00736399" w:rsidP="00181613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23EDB">
        <w:rPr>
          <w:rFonts w:ascii="Arial" w:hAnsi="Arial" w:cs="Arial"/>
        </w:rPr>
        <w:t>:</w:t>
      </w:r>
      <w:r w:rsidR="00181613" w:rsidRPr="004E2117">
        <w:rPr>
          <w:rFonts w:ascii="Arial" w:hAnsi="Arial" w:cs="Arial"/>
        </w:rPr>
        <w:t>____________________________________________________________________________________________________________________________________</w:t>
      </w:r>
      <w:r>
        <w:rPr>
          <w:rFonts w:ascii="Arial" w:hAnsi="Arial" w:cs="Arial"/>
        </w:rPr>
        <w:t xml:space="preserve">_ </w:t>
      </w:r>
      <w:r w:rsidR="00023EDB">
        <w:rPr>
          <w:rFonts w:ascii="Arial" w:hAnsi="Arial" w:cs="Arial"/>
        </w:rPr>
        <w:t>D:</w:t>
      </w:r>
      <w:r w:rsidR="00181613" w:rsidRPr="004E2117">
        <w:rPr>
          <w:rFonts w:ascii="Arial" w:hAnsi="Arial" w:cs="Arial"/>
        </w:rPr>
        <w:t>_____________________________________________________________________________________________________________________________________</w:t>
      </w:r>
      <w:r w:rsidR="00023EDB">
        <w:rPr>
          <w:rFonts w:ascii="Arial" w:hAnsi="Arial" w:cs="Arial"/>
        </w:rPr>
        <w:t>G:</w:t>
      </w:r>
      <w:r w:rsidR="00181613" w:rsidRPr="004E2117">
        <w:rPr>
          <w:rFonts w:ascii="Arial" w:hAnsi="Arial" w:cs="Arial"/>
        </w:rPr>
        <w:t>____________________________________________________________________________________________________________________________________</w:t>
      </w:r>
    </w:p>
    <w:p w14:paraId="4601E5FC" w14:textId="6F9C723C" w:rsidR="00181613" w:rsidRPr="004E2117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5FD753EB" w14:textId="77777777" w:rsidR="00181613" w:rsidRPr="004E2117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41DE094B" w14:textId="368C0967" w:rsidR="005A55F9" w:rsidRDefault="00EF28AE" w:rsidP="00A33237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</w:rPr>
      </w:pPr>
      <w:bookmarkStart w:id="12" w:name="_Hlk12194096"/>
      <w:r>
        <w:rPr>
          <w:rFonts w:ascii="Arial" w:hAnsi="Arial" w:cs="Arial"/>
        </w:rPr>
        <w:lastRenderedPageBreak/>
        <w:t>Cortisol and glucagon a</w:t>
      </w:r>
      <w:r w:rsidR="00BA1C5E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e both hormones that work to increase the levels of glucose in the blood. However, they differ in their mode of action. Cortisol is a </w:t>
      </w:r>
      <w:r w:rsidR="00BA1C5E">
        <w:rPr>
          <w:rFonts w:ascii="Arial" w:hAnsi="Arial" w:cs="Arial"/>
        </w:rPr>
        <w:t xml:space="preserve">lipid soluble </w:t>
      </w:r>
      <w:r>
        <w:rPr>
          <w:rFonts w:ascii="Arial" w:hAnsi="Arial" w:cs="Arial"/>
        </w:rPr>
        <w:t xml:space="preserve">hormone and glucagon is a </w:t>
      </w:r>
      <w:r w:rsidR="00BA1C5E">
        <w:rPr>
          <w:rFonts w:ascii="Arial" w:hAnsi="Arial" w:cs="Arial"/>
        </w:rPr>
        <w:t>water-soluble</w:t>
      </w:r>
      <w:r>
        <w:rPr>
          <w:rFonts w:ascii="Arial" w:hAnsi="Arial" w:cs="Arial"/>
        </w:rPr>
        <w:t xml:space="preserve"> hormone</w:t>
      </w:r>
      <w:r w:rsidR="00117A13" w:rsidRPr="004E211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In the table below contrast the mode of action of these two hormones.</w:t>
      </w:r>
      <w:bookmarkEnd w:id="12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117A13" w:rsidRPr="004E2117">
        <w:rPr>
          <w:rFonts w:ascii="Arial" w:hAnsi="Arial" w:cs="Arial"/>
        </w:rPr>
        <w:tab/>
      </w:r>
      <w:r w:rsidR="00117A13" w:rsidRPr="004E2117">
        <w:rPr>
          <w:rFonts w:ascii="Arial" w:hAnsi="Arial" w:cs="Arial"/>
        </w:rPr>
        <w:tab/>
      </w:r>
      <w:r w:rsidR="007518B5" w:rsidRPr="004E2117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117A13" w:rsidRPr="004E2117">
        <w:rPr>
          <w:rFonts w:ascii="Arial" w:hAnsi="Arial" w:cs="Arial"/>
        </w:rPr>
        <w:t xml:space="preserve"> marks)</w:t>
      </w:r>
    </w:p>
    <w:p w14:paraId="0AACEF6D" w14:textId="03C23135" w:rsidR="00EF28AE" w:rsidRDefault="00EF28AE" w:rsidP="00EF28AE">
      <w:pPr>
        <w:spacing w:after="0" w:line="276" w:lineRule="auto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28AE" w14:paraId="3AE0496F" w14:textId="77777777" w:rsidTr="00EF28AE">
        <w:tc>
          <w:tcPr>
            <w:tcW w:w="4508" w:type="dxa"/>
          </w:tcPr>
          <w:p w14:paraId="10737784" w14:textId="2DF2E1A8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Cortisol</w:t>
            </w:r>
          </w:p>
        </w:tc>
        <w:tc>
          <w:tcPr>
            <w:tcW w:w="4508" w:type="dxa"/>
          </w:tcPr>
          <w:p w14:paraId="38BCB7B4" w14:textId="6AA876E4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Glucagon</w:t>
            </w:r>
          </w:p>
        </w:tc>
      </w:tr>
      <w:tr w:rsidR="00EF28AE" w14:paraId="2539CDC7" w14:textId="77777777" w:rsidTr="00EF28AE">
        <w:tc>
          <w:tcPr>
            <w:tcW w:w="4508" w:type="dxa"/>
          </w:tcPr>
          <w:p w14:paraId="224E9115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6B077CFE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243908EA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19519F6A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7AFA0160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6249ED34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1865B9AE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05D7554A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759099F6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18DBC4C1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26903FDE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15CBFB9E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58DCED61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3CB00890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  <w:p w14:paraId="496E0762" w14:textId="2E8B9A6D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4508" w:type="dxa"/>
          </w:tcPr>
          <w:p w14:paraId="1D1E0F33" w14:textId="77777777" w:rsidR="00EF28AE" w:rsidRDefault="00EF28AE" w:rsidP="00EF28AE">
            <w:pPr>
              <w:spacing w:line="276" w:lineRule="auto"/>
              <w:jc w:val="center"/>
              <w:rPr>
                <w:rFonts w:ascii="Arial" w:hAnsi="Arial" w:cs="Arial"/>
              </w:rPr>
            </w:pPr>
          </w:p>
        </w:tc>
      </w:tr>
    </w:tbl>
    <w:p w14:paraId="6D664F7B" w14:textId="2A9A60BF" w:rsidR="008107EE" w:rsidRPr="00EF28AE" w:rsidRDefault="008107EE" w:rsidP="00EF28AE">
      <w:pPr>
        <w:spacing w:after="0" w:line="480" w:lineRule="auto"/>
        <w:rPr>
          <w:rFonts w:ascii="Arial" w:hAnsi="Arial" w:cs="Arial"/>
        </w:rPr>
      </w:pPr>
    </w:p>
    <w:p w14:paraId="71016C02" w14:textId="21210291" w:rsidR="007518B5" w:rsidRPr="004E2117" w:rsidRDefault="007518B5" w:rsidP="007518B5">
      <w:pPr>
        <w:spacing w:after="0" w:line="276" w:lineRule="auto"/>
        <w:rPr>
          <w:rFonts w:ascii="Arial" w:hAnsi="Arial" w:cs="Arial"/>
        </w:rPr>
      </w:pPr>
    </w:p>
    <w:p w14:paraId="3C715B91" w14:textId="65569BB6" w:rsidR="007518B5" w:rsidRPr="004E2117" w:rsidRDefault="00EF28AE" w:rsidP="00A33237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Hypothyroidism is a disorder of the endocrine system</w:t>
      </w:r>
      <w:r w:rsidR="007518B5" w:rsidRPr="004E211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BA1C5E">
        <w:rPr>
          <w:rFonts w:ascii="Arial" w:hAnsi="Arial" w:cs="Arial"/>
        </w:rPr>
        <w:t>State</w:t>
      </w:r>
      <w:r>
        <w:rPr>
          <w:rFonts w:ascii="Arial" w:hAnsi="Arial" w:cs="Arial"/>
        </w:rPr>
        <w:t xml:space="preserve"> </w:t>
      </w:r>
      <w:r w:rsidRPr="005334EA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possible causes, </w:t>
      </w:r>
      <w:r w:rsidRPr="005334EA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likely symptoms and </w:t>
      </w:r>
      <w:r w:rsidRPr="005334EA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methods that could be used to </w:t>
      </w:r>
      <w:r w:rsidR="001B2BFB">
        <w:rPr>
          <w:rFonts w:ascii="Arial" w:hAnsi="Arial" w:cs="Arial"/>
        </w:rPr>
        <w:t>t</w:t>
      </w:r>
      <w:r>
        <w:rPr>
          <w:rFonts w:ascii="Arial" w:hAnsi="Arial" w:cs="Arial"/>
        </w:rPr>
        <w:t>reat the symptoms</w:t>
      </w:r>
      <w:r w:rsidR="00942D70">
        <w:rPr>
          <w:rFonts w:ascii="Arial" w:hAnsi="Arial" w:cs="Arial"/>
        </w:rPr>
        <w:t xml:space="preserve"> of this disorder</w:t>
      </w:r>
      <w:r>
        <w:rPr>
          <w:rFonts w:ascii="Arial" w:hAnsi="Arial" w:cs="Arial"/>
        </w:rPr>
        <w:t>.</w:t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81613" w:rsidRPr="004E2117">
        <w:rPr>
          <w:rFonts w:ascii="Arial" w:hAnsi="Arial" w:cs="Arial"/>
        </w:rPr>
        <w:tab/>
      </w:r>
      <w:r w:rsidR="001B2BFB">
        <w:rPr>
          <w:rFonts w:ascii="Arial" w:hAnsi="Arial" w:cs="Arial"/>
        </w:rPr>
        <w:tab/>
      </w:r>
      <w:r w:rsidR="001B2BFB">
        <w:rPr>
          <w:rFonts w:ascii="Arial" w:hAnsi="Arial" w:cs="Arial"/>
        </w:rPr>
        <w:tab/>
      </w:r>
      <w:r w:rsidR="007518B5" w:rsidRPr="004E2117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7518B5" w:rsidRPr="004E2117">
        <w:rPr>
          <w:rFonts w:ascii="Arial" w:hAnsi="Arial" w:cs="Arial"/>
        </w:rPr>
        <w:t xml:space="preserve"> marks)</w:t>
      </w:r>
    </w:p>
    <w:p w14:paraId="2181FCFA" w14:textId="77777777" w:rsidR="00181613" w:rsidRPr="004E2117" w:rsidRDefault="00181613" w:rsidP="00181613">
      <w:pPr>
        <w:pStyle w:val="ListParagraph"/>
        <w:spacing w:after="0" w:line="276" w:lineRule="auto"/>
        <w:rPr>
          <w:rFonts w:ascii="Arial" w:hAnsi="Arial" w:cs="Arial"/>
        </w:rPr>
      </w:pPr>
    </w:p>
    <w:p w14:paraId="35C096CC" w14:textId="7A157BFE" w:rsidR="007518B5" w:rsidRPr="004E2117" w:rsidRDefault="00181613" w:rsidP="00181613">
      <w:pPr>
        <w:spacing w:after="0" w:line="480" w:lineRule="auto"/>
        <w:ind w:left="720"/>
        <w:rPr>
          <w:rFonts w:ascii="Arial" w:hAnsi="Arial" w:cs="Arial"/>
        </w:rPr>
      </w:pPr>
      <w:r w:rsidRPr="004E2117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A416454" w14:textId="630EFC25" w:rsidR="00203769" w:rsidRPr="004E2117" w:rsidRDefault="00203769" w:rsidP="007518B5">
      <w:pPr>
        <w:spacing w:after="0" w:line="276" w:lineRule="auto"/>
        <w:rPr>
          <w:rFonts w:ascii="Arial" w:hAnsi="Arial" w:cs="Arial"/>
        </w:rPr>
      </w:pPr>
    </w:p>
    <w:p w14:paraId="49D53F6B" w14:textId="7966AA38" w:rsidR="000042F8" w:rsidRDefault="000042F8" w:rsidP="005B5065">
      <w:pPr>
        <w:tabs>
          <w:tab w:val="right" w:pos="9639"/>
        </w:tabs>
        <w:spacing w:after="0" w:line="276" w:lineRule="auto"/>
        <w:ind w:left="567" w:hanging="567"/>
        <w:rPr>
          <w:rFonts w:ascii="Arial" w:hAnsi="Arial" w:cs="Arial"/>
        </w:rPr>
      </w:pPr>
    </w:p>
    <w:p w14:paraId="642CE213" w14:textId="484A56F0" w:rsidR="00D05B1E" w:rsidRDefault="00D05B1E" w:rsidP="00D05B1E">
      <w:pPr>
        <w:spacing w:after="0" w:line="276" w:lineRule="auto"/>
        <w:rPr>
          <w:rFonts w:ascii="Arial" w:hAnsi="Arial" w:cs="Arial"/>
          <w:b/>
        </w:rPr>
      </w:pPr>
      <w:bookmarkStart w:id="13" w:name="_Hlk12098561"/>
      <w:r w:rsidRPr="004E2117">
        <w:rPr>
          <w:rFonts w:ascii="Arial" w:hAnsi="Arial" w:cs="Arial"/>
          <w:b/>
        </w:rPr>
        <w:lastRenderedPageBreak/>
        <w:t>Question 3</w:t>
      </w:r>
      <w:r>
        <w:rPr>
          <w:rFonts w:ascii="Arial" w:hAnsi="Arial" w:cs="Arial"/>
          <w:b/>
        </w:rPr>
        <w:t>8</w:t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</w:r>
      <w:r w:rsidRPr="004E2117">
        <w:rPr>
          <w:rFonts w:ascii="Arial" w:hAnsi="Arial" w:cs="Arial"/>
          <w:b/>
        </w:rPr>
        <w:tab/>
        <w:t>(</w:t>
      </w:r>
      <w:r>
        <w:rPr>
          <w:rFonts w:ascii="Arial" w:hAnsi="Arial" w:cs="Arial"/>
          <w:b/>
        </w:rPr>
        <w:t>1</w:t>
      </w:r>
      <w:r w:rsidR="00AD39EB">
        <w:rPr>
          <w:rFonts w:ascii="Arial" w:hAnsi="Arial" w:cs="Arial"/>
          <w:b/>
        </w:rPr>
        <w:t>0</w:t>
      </w:r>
      <w:r w:rsidRPr="004E2117">
        <w:rPr>
          <w:rFonts w:ascii="Arial" w:hAnsi="Arial" w:cs="Arial"/>
          <w:b/>
        </w:rPr>
        <w:t xml:space="preserve"> marks)</w:t>
      </w:r>
    </w:p>
    <w:p w14:paraId="68AA135C" w14:textId="5FB5AB61" w:rsidR="00D05B1E" w:rsidRDefault="00D05B1E" w:rsidP="00D05B1E">
      <w:pPr>
        <w:spacing w:after="0" w:line="276" w:lineRule="auto"/>
        <w:rPr>
          <w:rFonts w:ascii="Arial" w:hAnsi="Arial" w:cs="Arial"/>
          <w:b/>
        </w:rPr>
      </w:pPr>
    </w:p>
    <w:p w14:paraId="5D7D5EED" w14:textId="3D24CE22" w:rsidR="00D05B1E" w:rsidRPr="0024779B" w:rsidRDefault="00CD2A77" w:rsidP="00D05B1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In March 2019 in Hubei </w:t>
      </w:r>
      <w:r w:rsidR="00857B44">
        <w:rPr>
          <w:rFonts w:ascii="Arial" w:hAnsi="Arial" w:cs="Arial"/>
        </w:rPr>
        <w:t>P</w:t>
      </w:r>
      <w:r>
        <w:rPr>
          <w:rFonts w:ascii="Arial" w:hAnsi="Arial" w:cs="Arial"/>
        </w:rPr>
        <w:t>rovince, China</w:t>
      </w:r>
      <w:r w:rsidR="00777B56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thousands of fossils washed up on a beach.</w:t>
      </w:r>
      <w:r w:rsidR="00976D3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These fossils we</w:t>
      </w:r>
      <w:r w:rsidR="00976D36">
        <w:rPr>
          <w:rFonts w:ascii="Arial" w:hAnsi="Arial" w:cs="Arial"/>
        </w:rPr>
        <w:t>re a particularly unusual find because they were soft-bodied organism</w:t>
      </w:r>
      <w:r w:rsidR="00777B56">
        <w:rPr>
          <w:rFonts w:ascii="Arial" w:hAnsi="Arial" w:cs="Arial"/>
        </w:rPr>
        <w:t>s</w:t>
      </w:r>
      <w:r w:rsidR="00976D36">
        <w:rPr>
          <w:rFonts w:ascii="Arial" w:hAnsi="Arial" w:cs="Arial"/>
        </w:rPr>
        <w:t xml:space="preserve"> including many species of jellyfish, sea anemones and algae and much of the</w:t>
      </w:r>
      <w:r w:rsidR="00777B56">
        <w:rPr>
          <w:rFonts w:ascii="Arial" w:hAnsi="Arial" w:cs="Arial"/>
        </w:rPr>
        <w:t>ir</w:t>
      </w:r>
      <w:r w:rsidR="00976D36">
        <w:rPr>
          <w:rFonts w:ascii="Arial" w:hAnsi="Arial" w:cs="Arial"/>
        </w:rPr>
        <w:t xml:space="preserve"> soft tissue was preserved</w:t>
      </w:r>
      <w:r w:rsidR="00D05B1E">
        <w:rPr>
          <w:rFonts w:ascii="Arial" w:hAnsi="Arial" w:cs="Arial"/>
        </w:rPr>
        <w:t>.</w:t>
      </w:r>
    </w:p>
    <w:p w14:paraId="43F7A23E" w14:textId="77777777" w:rsidR="00D05B1E" w:rsidRPr="0024779B" w:rsidRDefault="00D05B1E" w:rsidP="00D05B1E">
      <w:pPr>
        <w:spacing w:after="0"/>
        <w:rPr>
          <w:rFonts w:ascii="Arial" w:hAnsi="Arial" w:cs="Arial"/>
          <w:i/>
          <w:sz w:val="20"/>
          <w:szCs w:val="20"/>
        </w:rPr>
      </w:pPr>
    </w:p>
    <w:p w14:paraId="0E180D47" w14:textId="4B92E40B" w:rsidR="00D05B1E" w:rsidRPr="0024779B" w:rsidRDefault="00976D36" w:rsidP="00A3323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bookmarkStart w:id="14" w:name="_Hlk12198429"/>
      <w:r>
        <w:rPr>
          <w:rFonts w:ascii="Arial" w:hAnsi="Arial" w:cs="Arial"/>
        </w:rPr>
        <w:t xml:space="preserve">In the table below </w:t>
      </w:r>
      <w:r w:rsidR="007D2738">
        <w:rPr>
          <w:rFonts w:ascii="Arial" w:hAnsi="Arial" w:cs="Arial"/>
        </w:rPr>
        <w:t xml:space="preserve">compare and </w:t>
      </w:r>
      <w:r>
        <w:rPr>
          <w:rFonts w:ascii="Arial" w:hAnsi="Arial" w:cs="Arial"/>
        </w:rPr>
        <w:t>contrast the conditions required for the fossilisation of soft-tissue compared with hard tissue</w:t>
      </w:r>
      <w:r w:rsidR="00777B56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such as teeth and bone.</w:t>
      </w:r>
      <w:r w:rsidR="00D05B1E" w:rsidRPr="0024779B">
        <w:rPr>
          <w:rFonts w:ascii="Arial" w:hAnsi="Arial" w:cs="Arial"/>
        </w:rPr>
        <w:tab/>
      </w:r>
      <w:r w:rsidR="00D05B1E" w:rsidRPr="0024779B">
        <w:rPr>
          <w:rFonts w:ascii="Arial" w:hAnsi="Arial" w:cs="Arial"/>
        </w:rPr>
        <w:tab/>
        <w:t>(</w:t>
      </w:r>
      <w:r w:rsidR="00AD39EB">
        <w:rPr>
          <w:rFonts w:ascii="Arial" w:hAnsi="Arial" w:cs="Arial"/>
        </w:rPr>
        <w:t>3</w:t>
      </w:r>
      <w:r w:rsidR="00D05B1E" w:rsidRPr="0024779B">
        <w:rPr>
          <w:rFonts w:ascii="Arial" w:hAnsi="Arial" w:cs="Arial"/>
        </w:rPr>
        <w:t xml:space="preserve"> mark</w:t>
      </w:r>
      <w:r w:rsidR="00F42E0C">
        <w:rPr>
          <w:rFonts w:ascii="Arial" w:hAnsi="Arial" w:cs="Arial"/>
        </w:rPr>
        <w:t>s</w:t>
      </w:r>
      <w:r w:rsidR="00D05B1E" w:rsidRPr="0024779B">
        <w:rPr>
          <w:rFonts w:ascii="Arial" w:hAnsi="Arial" w:cs="Arial"/>
        </w:rPr>
        <w:t>)</w:t>
      </w:r>
    </w:p>
    <w:bookmarkEnd w:id="14"/>
    <w:p w14:paraId="4BC20DB9" w14:textId="77777777" w:rsidR="00D05B1E" w:rsidRPr="0024779B" w:rsidRDefault="00D05B1E" w:rsidP="00D05B1E">
      <w:pPr>
        <w:pStyle w:val="ListParagraph"/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3686"/>
        <w:gridCol w:w="4059"/>
      </w:tblGrid>
      <w:tr w:rsidR="007D2738" w14:paraId="49CD51DC" w14:textId="77777777" w:rsidTr="00933C96">
        <w:tc>
          <w:tcPr>
            <w:tcW w:w="1271" w:type="dxa"/>
          </w:tcPr>
          <w:p w14:paraId="7D84889F" w14:textId="6CA555EA" w:rsidR="007D2738" w:rsidRPr="00777B56" w:rsidRDefault="007D2738" w:rsidP="00976D36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686" w:type="dxa"/>
          </w:tcPr>
          <w:p w14:paraId="2059A32C" w14:textId="1DDDD926" w:rsidR="007D2738" w:rsidRPr="005F17FE" w:rsidRDefault="007D2738" w:rsidP="00976D36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>Soft-tissue</w:t>
            </w:r>
          </w:p>
        </w:tc>
        <w:tc>
          <w:tcPr>
            <w:tcW w:w="4059" w:type="dxa"/>
          </w:tcPr>
          <w:p w14:paraId="607A2AEB" w14:textId="5839114D" w:rsidR="007D2738" w:rsidRPr="005F17FE" w:rsidRDefault="007D2738" w:rsidP="00976D36">
            <w:pPr>
              <w:jc w:val="center"/>
              <w:rPr>
                <w:rFonts w:ascii="Arial" w:hAnsi="Arial" w:cs="Arial"/>
                <w:b/>
                <w:bCs/>
              </w:rPr>
            </w:pPr>
            <w:r w:rsidRPr="005F17FE">
              <w:rPr>
                <w:rFonts w:ascii="Arial" w:hAnsi="Arial" w:cs="Arial"/>
                <w:b/>
                <w:bCs/>
              </w:rPr>
              <w:t>Hard tissue</w:t>
            </w:r>
          </w:p>
        </w:tc>
      </w:tr>
      <w:tr w:rsidR="00777B56" w14:paraId="12566802" w14:textId="77777777" w:rsidTr="005F17FE">
        <w:tc>
          <w:tcPr>
            <w:tcW w:w="1271" w:type="dxa"/>
          </w:tcPr>
          <w:p w14:paraId="23120F86" w14:textId="05890478" w:rsidR="00777B56" w:rsidRPr="00777B56" w:rsidRDefault="00777B56" w:rsidP="00D05B1E">
            <w:pPr>
              <w:rPr>
                <w:rFonts w:ascii="Arial" w:hAnsi="Arial" w:cs="Arial"/>
              </w:rPr>
            </w:pPr>
            <w:r w:rsidRPr="00777B56">
              <w:rPr>
                <w:rFonts w:ascii="Arial" w:hAnsi="Arial" w:cs="Arial"/>
              </w:rPr>
              <w:t>Compare</w:t>
            </w:r>
          </w:p>
          <w:p w14:paraId="64CA529D" w14:textId="7556EEBF" w:rsidR="00777B56" w:rsidRPr="00777B56" w:rsidRDefault="00777B56" w:rsidP="00D05B1E">
            <w:pPr>
              <w:rPr>
                <w:rFonts w:ascii="Arial" w:hAnsi="Arial" w:cs="Arial"/>
              </w:rPr>
            </w:pPr>
          </w:p>
        </w:tc>
        <w:tc>
          <w:tcPr>
            <w:tcW w:w="7745" w:type="dxa"/>
            <w:gridSpan w:val="2"/>
          </w:tcPr>
          <w:p w14:paraId="521A0A73" w14:textId="77777777" w:rsidR="00777B56" w:rsidRPr="00777B56" w:rsidRDefault="00777B56" w:rsidP="00D05B1E">
            <w:pPr>
              <w:rPr>
                <w:rFonts w:ascii="Arial" w:hAnsi="Arial" w:cs="Arial"/>
              </w:rPr>
            </w:pPr>
          </w:p>
          <w:p w14:paraId="4C0FB31F" w14:textId="77777777" w:rsidR="00777B56" w:rsidRPr="00777B56" w:rsidRDefault="00777B56" w:rsidP="00D05B1E">
            <w:pPr>
              <w:rPr>
                <w:rFonts w:ascii="Arial" w:hAnsi="Arial" w:cs="Arial"/>
              </w:rPr>
            </w:pPr>
          </w:p>
          <w:p w14:paraId="115781D5" w14:textId="77777777" w:rsidR="00777B56" w:rsidRDefault="00777B56" w:rsidP="00D05B1E">
            <w:pPr>
              <w:rPr>
                <w:rFonts w:ascii="Arial" w:hAnsi="Arial" w:cs="Arial"/>
              </w:rPr>
            </w:pPr>
          </w:p>
          <w:p w14:paraId="13467586" w14:textId="77777777" w:rsidR="00777B56" w:rsidRDefault="00777B56" w:rsidP="00D05B1E">
            <w:pPr>
              <w:rPr>
                <w:rFonts w:ascii="Arial" w:hAnsi="Arial" w:cs="Arial"/>
              </w:rPr>
            </w:pPr>
          </w:p>
          <w:p w14:paraId="40D04E3E" w14:textId="651C8C7D" w:rsidR="00777B56" w:rsidRPr="00777B56" w:rsidRDefault="00777B56" w:rsidP="00D05B1E">
            <w:pPr>
              <w:rPr>
                <w:rFonts w:ascii="Arial" w:hAnsi="Arial" w:cs="Arial"/>
              </w:rPr>
            </w:pPr>
          </w:p>
        </w:tc>
      </w:tr>
      <w:tr w:rsidR="007D2738" w14:paraId="70876349" w14:textId="77777777" w:rsidTr="00933C96">
        <w:tc>
          <w:tcPr>
            <w:tcW w:w="1271" w:type="dxa"/>
          </w:tcPr>
          <w:p w14:paraId="5C83D628" w14:textId="68F0FB85" w:rsidR="007D2738" w:rsidRPr="00777B56" w:rsidRDefault="007D2738" w:rsidP="00D05B1E">
            <w:pPr>
              <w:rPr>
                <w:rFonts w:ascii="Arial" w:hAnsi="Arial" w:cs="Arial"/>
              </w:rPr>
            </w:pPr>
            <w:r w:rsidRPr="00777B56">
              <w:rPr>
                <w:rFonts w:ascii="Arial" w:hAnsi="Arial" w:cs="Arial"/>
              </w:rPr>
              <w:t>Contrast</w:t>
            </w:r>
          </w:p>
        </w:tc>
        <w:tc>
          <w:tcPr>
            <w:tcW w:w="3686" w:type="dxa"/>
          </w:tcPr>
          <w:p w14:paraId="57D214EF" w14:textId="77777777" w:rsidR="007D2738" w:rsidRPr="00777B56" w:rsidRDefault="007D2738" w:rsidP="00D05B1E">
            <w:pPr>
              <w:rPr>
                <w:rFonts w:ascii="Arial" w:hAnsi="Arial" w:cs="Arial"/>
              </w:rPr>
            </w:pPr>
          </w:p>
          <w:p w14:paraId="312F9A1E" w14:textId="6B5485EF" w:rsidR="007D2738" w:rsidRDefault="007D2738" w:rsidP="00D05B1E">
            <w:pPr>
              <w:rPr>
                <w:rFonts w:ascii="Arial" w:hAnsi="Arial" w:cs="Arial"/>
              </w:rPr>
            </w:pPr>
          </w:p>
          <w:p w14:paraId="24A307F4" w14:textId="11174E8E" w:rsidR="00777B56" w:rsidRDefault="00777B56" w:rsidP="00D05B1E">
            <w:pPr>
              <w:rPr>
                <w:rFonts w:ascii="Arial" w:hAnsi="Arial" w:cs="Arial"/>
              </w:rPr>
            </w:pPr>
          </w:p>
          <w:p w14:paraId="462D4BE4" w14:textId="77777777" w:rsidR="00777B56" w:rsidRPr="00777B56" w:rsidRDefault="00777B56" w:rsidP="00D05B1E">
            <w:pPr>
              <w:rPr>
                <w:rFonts w:ascii="Arial" w:hAnsi="Arial" w:cs="Arial"/>
              </w:rPr>
            </w:pPr>
          </w:p>
          <w:p w14:paraId="48BBAFD8" w14:textId="317A0571" w:rsidR="007D2738" w:rsidRPr="00777B56" w:rsidRDefault="007D2738" w:rsidP="00D05B1E">
            <w:pPr>
              <w:rPr>
                <w:rFonts w:ascii="Arial" w:hAnsi="Arial" w:cs="Arial"/>
              </w:rPr>
            </w:pPr>
          </w:p>
        </w:tc>
        <w:tc>
          <w:tcPr>
            <w:tcW w:w="4059" w:type="dxa"/>
          </w:tcPr>
          <w:p w14:paraId="6355E036" w14:textId="77777777" w:rsidR="007D2738" w:rsidRPr="00777B56" w:rsidRDefault="007D2738" w:rsidP="00D05B1E">
            <w:pPr>
              <w:rPr>
                <w:rFonts w:ascii="Arial" w:hAnsi="Arial" w:cs="Arial"/>
              </w:rPr>
            </w:pPr>
          </w:p>
        </w:tc>
      </w:tr>
    </w:tbl>
    <w:p w14:paraId="6E5733C4" w14:textId="77777777" w:rsidR="00D05B1E" w:rsidRPr="00973D4B" w:rsidRDefault="00D05B1E" w:rsidP="00D05B1E">
      <w:pPr>
        <w:spacing w:after="0"/>
      </w:pPr>
    </w:p>
    <w:p w14:paraId="2269CE21" w14:textId="77777777" w:rsidR="00D05B1E" w:rsidRPr="0024779B" w:rsidRDefault="00D05B1E" w:rsidP="00D05B1E">
      <w:pPr>
        <w:spacing w:after="0"/>
        <w:rPr>
          <w:rFonts w:ascii="Arial" w:hAnsi="Arial" w:cs="Arial"/>
        </w:rPr>
      </w:pPr>
    </w:p>
    <w:p w14:paraId="50159F6E" w14:textId="49A0DF73" w:rsidR="00D05B1E" w:rsidRPr="0024779B" w:rsidRDefault="00F858D6" w:rsidP="00A3323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</w:rPr>
      </w:pPr>
      <w:bookmarkStart w:id="15" w:name="_Hlk12191296"/>
      <w:r>
        <w:rPr>
          <w:rFonts w:ascii="Arial" w:hAnsi="Arial" w:cs="Arial"/>
        </w:rPr>
        <w:t>What</w:t>
      </w:r>
      <w:r w:rsidRPr="00A52CFF">
        <w:rPr>
          <w:rFonts w:ascii="Arial" w:hAnsi="Arial" w:cs="Arial"/>
          <w:b/>
          <w:bCs/>
        </w:rPr>
        <w:t xml:space="preserve"> four</w:t>
      </w:r>
      <w:r>
        <w:rPr>
          <w:rFonts w:ascii="Arial" w:hAnsi="Arial" w:cs="Arial"/>
        </w:rPr>
        <w:t xml:space="preserve"> conditions are usually required for a fossil to form?</w:t>
      </w:r>
      <w:bookmarkEnd w:id="15"/>
      <w:r w:rsidR="00D05B1E" w:rsidRPr="0024779B">
        <w:rPr>
          <w:rFonts w:ascii="Arial" w:hAnsi="Arial" w:cs="Arial"/>
          <w:i/>
        </w:rPr>
        <w:tab/>
      </w:r>
      <w:r w:rsidR="00D05B1E" w:rsidRPr="0024779B">
        <w:rPr>
          <w:rFonts w:ascii="Arial" w:hAnsi="Arial" w:cs="Arial"/>
          <w:i/>
        </w:rPr>
        <w:tab/>
      </w:r>
      <w:r w:rsidR="00D05B1E" w:rsidRPr="0024779B">
        <w:rPr>
          <w:rFonts w:ascii="Arial" w:hAnsi="Arial" w:cs="Arial"/>
        </w:rPr>
        <w:t>(</w:t>
      </w:r>
      <w:r w:rsidR="000F1545">
        <w:rPr>
          <w:rFonts w:ascii="Arial" w:hAnsi="Arial" w:cs="Arial"/>
        </w:rPr>
        <w:t>4</w:t>
      </w:r>
      <w:r w:rsidR="00D05B1E" w:rsidRPr="0024779B">
        <w:rPr>
          <w:rFonts w:ascii="Arial" w:hAnsi="Arial" w:cs="Arial"/>
        </w:rPr>
        <w:t xml:space="preserve"> marks)</w:t>
      </w:r>
    </w:p>
    <w:p w14:paraId="689217D3" w14:textId="77777777" w:rsidR="00D05B1E" w:rsidRPr="0024779B" w:rsidRDefault="00D05B1E" w:rsidP="00D05B1E">
      <w:pPr>
        <w:pStyle w:val="ListParagraph"/>
        <w:spacing w:after="0"/>
        <w:jc w:val="right"/>
        <w:rPr>
          <w:rFonts w:ascii="Arial" w:hAnsi="Arial" w:cs="Arial"/>
        </w:rPr>
      </w:pPr>
    </w:p>
    <w:p w14:paraId="3538FE41" w14:textId="50A510D3" w:rsidR="00D05B1E" w:rsidRPr="000F1545" w:rsidRDefault="00D05B1E" w:rsidP="000F1545">
      <w:pPr>
        <w:pStyle w:val="ListParagraph"/>
        <w:spacing w:after="0" w:line="480" w:lineRule="auto"/>
        <w:rPr>
          <w:rFonts w:ascii="Arial" w:hAnsi="Arial" w:cs="Arial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</w:t>
      </w:r>
      <w:r w:rsidR="000F1545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67ECCF7" w14:textId="77777777" w:rsidR="00D05B1E" w:rsidRPr="0024779B" w:rsidRDefault="00D05B1E" w:rsidP="00D05B1E">
      <w:pPr>
        <w:pStyle w:val="ListParagraph"/>
        <w:spacing w:after="0"/>
        <w:rPr>
          <w:rFonts w:ascii="Arial" w:hAnsi="Arial" w:cs="Arial"/>
          <w:b/>
        </w:rPr>
      </w:pPr>
    </w:p>
    <w:p w14:paraId="72EAFDD3" w14:textId="0796E061" w:rsidR="00A677FA" w:rsidRPr="0024779B" w:rsidRDefault="00A677FA" w:rsidP="00A677FA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>The fossil record i</w:t>
      </w:r>
      <w:r w:rsidR="00777B56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incomplete and does not account for all of the organisms that have existed. Describe </w:t>
      </w:r>
      <w:r w:rsidRPr="00A52CFF">
        <w:rPr>
          <w:rFonts w:ascii="Arial" w:hAnsi="Arial" w:cs="Arial"/>
          <w:b/>
          <w:bCs/>
        </w:rPr>
        <w:t>three</w:t>
      </w:r>
      <w:r>
        <w:rPr>
          <w:rFonts w:ascii="Arial" w:hAnsi="Arial" w:cs="Arial"/>
        </w:rPr>
        <w:t xml:space="preserve"> reasons for the incomplete nature of the fossil record</w:t>
      </w:r>
      <w:r w:rsidR="00777B56">
        <w:rPr>
          <w:rFonts w:ascii="Arial" w:hAnsi="Arial" w:cs="Arial"/>
        </w:rPr>
        <w:t>.</w:t>
      </w:r>
      <w:r w:rsidRPr="0024779B">
        <w:rPr>
          <w:rFonts w:ascii="Arial" w:hAnsi="Arial" w:cs="Arial"/>
        </w:rPr>
        <w:tab/>
      </w:r>
      <w:r w:rsidRPr="0024779B">
        <w:rPr>
          <w:rFonts w:ascii="Arial" w:hAnsi="Arial" w:cs="Arial"/>
        </w:rPr>
        <w:tab/>
      </w:r>
      <w:r w:rsidRPr="0024779B">
        <w:rPr>
          <w:rFonts w:ascii="Arial" w:hAnsi="Arial" w:cs="Arial"/>
        </w:rPr>
        <w:tab/>
      </w:r>
      <w:r w:rsidRPr="0024779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4779B">
        <w:rPr>
          <w:rFonts w:ascii="Arial" w:hAnsi="Arial" w:cs="Arial"/>
        </w:rPr>
        <w:t>(</w:t>
      </w:r>
      <w:r>
        <w:rPr>
          <w:rFonts w:ascii="Arial" w:hAnsi="Arial" w:cs="Arial"/>
        </w:rPr>
        <w:t>3</w:t>
      </w:r>
      <w:r w:rsidRPr="0024779B">
        <w:rPr>
          <w:rFonts w:ascii="Arial" w:hAnsi="Arial" w:cs="Arial"/>
        </w:rPr>
        <w:t xml:space="preserve"> marks)</w:t>
      </w:r>
    </w:p>
    <w:p w14:paraId="31F81102" w14:textId="77777777" w:rsidR="00D05B1E" w:rsidRPr="0024779B" w:rsidRDefault="00D05B1E" w:rsidP="00D05B1E">
      <w:pPr>
        <w:pStyle w:val="ListParagraph"/>
        <w:spacing w:after="0"/>
        <w:rPr>
          <w:rFonts w:ascii="Arial" w:hAnsi="Arial" w:cs="Arial"/>
        </w:rPr>
      </w:pPr>
    </w:p>
    <w:p w14:paraId="14B14243" w14:textId="0F4D0B68" w:rsidR="00D05B1E" w:rsidRDefault="00D05B1E" w:rsidP="00D05B1E">
      <w:pPr>
        <w:pStyle w:val="ListParagraph"/>
        <w:spacing w:after="0" w:line="480" w:lineRule="auto"/>
        <w:rPr>
          <w:rFonts w:ascii="Arial" w:hAnsi="Arial" w:cs="Arial"/>
        </w:rPr>
      </w:pPr>
      <w:r w:rsidRPr="0024779B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857B44">
        <w:rPr>
          <w:rFonts w:ascii="Arial" w:hAnsi="Arial" w:cs="Arial"/>
        </w:rPr>
        <w:t>____________________________________________________________________</w:t>
      </w:r>
    </w:p>
    <w:p w14:paraId="6632FE79" w14:textId="0259F5D7" w:rsidR="001B5650" w:rsidRPr="00F60E51" w:rsidRDefault="001B5650" w:rsidP="000F1545">
      <w:pPr>
        <w:tabs>
          <w:tab w:val="right" w:pos="9639"/>
        </w:tabs>
        <w:spacing w:after="0" w:line="276" w:lineRule="auto"/>
        <w:rPr>
          <w:rFonts w:ascii="Arial" w:hAnsi="Arial" w:cs="Arial"/>
          <w:b/>
          <w:color w:val="000000"/>
        </w:rPr>
      </w:pPr>
      <w:bookmarkStart w:id="16" w:name="_Hlk12194192"/>
      <w:bookmarkEnd w:id="13"/>
      <w:r>
        <w:rPr>
          <w:rFonts w:ascii="Arial" w:hAnsi="Arial" w:cs="Arial"/>
          <w:b/>
          <w:color w:val="000000"/>
        </w:rPr>
        <w:lastRenderedPageBreak/>
        <w:t>S</w:t>
      </w:r>
      <w:r w:rsidRPr="00F60E51">
        <w:rPr>
          <w:rFonts w:ascii="Arial" w:hAnsi="Arial" w:cs="Arial"/>
          <w:b/>
          <w:color w:val="000000"/>
        </w:rPr>
        <w:t>ection T</w:t>
      </w:r>
      <w:r w:rsidR="002F631B">
        <w:rPr>
          <w:rFonts w:ascii="Arial" w:hAnsi="Arial" w:cs="Arial"/>
          <w:b/>
          <w:color w:val="000000"/>
        </w:rPr>
        <w:t>hree:  Extended answer</w:t>
      </w:r>
      <w:r w:rsidR="002F631B">
        <w:rPr>
          <w:rFonts w:ascii="Arial" w:hAnsi="Arial" w:cs="Arial"/>
          <w:b/>
          <w:color w:val="000000"/>
        </w:rPr>
        <w:tab/>
        <w:t xml:space="preserve">20% (40 </w:t>
      </w:r>
      <w:r w:rsidR="00172671">
        <w:rPr>
          <w:rFonts w:ascii="Arial" w:hAnsi="Arial" w:cs="Arial"/>
          <w:b/>
          <w:color w:val="000000"/>
        </w:rPr>
        <w:t>M</w:t>
      </w:r>
      <w:r w:rsidRPr="00F60E51">
        <w:rPr>
          <w:rFonts w:ascii="Arial" w:hAnsi="Arial" w:cs="Arial"/>
          <w:b/>
          <w:color w:val="000000"/>
        </w:rPr>
        <w:t>arks)</w:t>
      </w:r>
    </w:p>
    <w:p w14:paraId="0EF835B9" w14:textId="77777777" w:rsidR="00172671" w:rsidRDefault="00172671" w:rsidP="00BA1C5E">
      <w:pPr>
        <w:tabs>
          <w:tab w:val="right" w:pos="9639"/>
        </w:tabs>
        <w:spacing w:after="0" w:line="276" w:lineRule="auto"/>
        <w:rPr>
          <w:rFonts w:ascii="Arial" w:hAnsi="Arial" w:cs="Arial"/>
          <w:color w:val="000000"/>
        </w:rPr>
      </w:pPr>
    </w:p>
    <w:p w14:paraId="3A0CF2AD" w14:textId="79BAD131" w:rsidR="008E3E3B" w:rsidRDefault="001B5650" w:rsidP="00BA1C5E">
      <w:pPr>
        <w:tabs>
          <w:tab w:val="right" w:pos="9639"/>
        </w:tabs>
        <w:spacing w:after="0" w:line="276" w:lineRule="auto"/>
        <w:rPr>
          <w:rFonts w:ascii="Arial" w:hAnsi="Arial" w:cs="Arial"/>
          <w:color w:val="000000"/>
        </w:rPr>
      </w:pPr>
      <w:r w:rsidRPr="00F60E51">
        <w:rPr>
          <w:rFonts w:ascii="Arial" w:hAnsi="Arial" w:cs="Arial"/>
          <w:color w:val="000000"/>
        </w:rPr>
        <w:t xml:space="preserve">This section </w:t>
      </w:r>
      <w:r w:rsidR="00BA1C5E">
        <w:rPr>
          <w:rFonts w:ascii="Arial" w:hAnsi="Arial" w:cs="Arial"/>
          <w:color w:val="000000"/>
        </w:rPr>
        <w:t>contains</w:t>
      </w:r>
      <w:r w:rsidRPr="00F60E51">
        <w:rPr>
          <w:rFonts w:ascii="Arial" w:hAnsi="Arial" w:cs="Arial"/>
          <w:color w:val="000000"/>
        </w:rPr>
        <w:t xml:space="preserve"> </w:t>
      </w:r>
      <w:r w:rsidR="008A332D">
        <w:rPr>
          <w:rFonts w:ascii="Arial" w:hAnsi="Arial" w:cs="Arial"/>
          <w:b/>
          <w:color w:val="000000"/>
        </w:rPr>
        <w:t xml:space="preserve">three </w:t>
      </w:r>
      <w:r>
        <w:rPr>
          <w:rFonts w:ascii="Arial" w:hAnsi="Arial" w:cs="Arial"/>
          <w:color w:val="000000"/>
        </w:rPr>
        <w:t xml:space="preserve">questions. </w:t>
      </w:r>
      <w:r w:rsidRPr="00F60E51">
        <w:rPr>
          <w:rFonts w:ascii="Arial" w:hAnsi="Arial" w:cs="Arial"/>
          <w:color w:val="000000"/>
        </w:rPr>
        <w:t xml:space="preserve">You must answer </w:t>
      </w:r>
      <w:r w:rsidRPr="00F60E51">
        <w:rPr>
          <w:rFonts w:ascii="Arial" w:hAnsi="Arial" w:cs="Arial"/>
          <w:b/>
          <w:color w:val="000000"/>
        </w:rPr>
        <w:t xml:space="preserve">two </w:t>
      </w:r>
      <w:r w:rsidR="007E3E6F">
        <w:rPr>
          <w:rFonts w:ascii="Arial" w:hAnsi="Arial" w:cs="Arial"/>
          <w:b/>
          <w:color w:val="000000"/>
        </w:rPr>
        <w:t xml:space="preserve">(2) </w:t>
      </w:r>
      <w:r w:rsidRPr="00F60E51">
        <w:rPr>
          <w:rFonts w:ascii="Arial" w:hAnsi="Arial" w:cs="Arial"/>
          <w:color w:val="000000"/>
        </w:rPr>
        <w:t xml:space="preserve">questions. </w:t>
      </w:r>
      <w:r>
        <w:rPr>
          <w:rFonts w:ascii="Arial" w:hAnsi="Arial" w:cs="Arial"/>
          <w:color w:val="000000"/>
        </w:rPr>
        <w:t>W</w:t>
      </w:r>
      <w:r w:rsidRPr="00F60E51">
        <w:rPr>
          <w:rFonts w:ascii="Arial" w:hAnsi="Arial" w:cs="Arial"/>
          <w:color w:val="000000"/>
        </w:rPr>
        <w:t xml:space="preserve">rite your answers </w:t>
      </w:r>
      <w:r>
        <w:rPr>
          <w:rFonts w:ascii="Arial" w:hAnsi="Arial" w:cs="Arial"/>
          <w:color w:val="000000"/>
        </w:rPr>
        <w:t xml:space="preserve">on the pages </w:t>
      </w:r>
      <w:r w:rsidR="00BA1C5E">
        <w:rPr>
          <w:rFonts w:ascii="Arial" w:hAnsi="Arial" w:cs="Arial"/>
          <w:color w:val="000000"/>
        </w:rPr>
        <w:t>following Question 41.</w:t>
      </w:r>
    </w:p>
    <w:p w14:paraId="180B78B6" w14:textId="77777777" w:rsidR="00BA1C5E" w:rsidRDefault="00BA1C5E" w:rsidP="00BA1C5E">
      <w:pPr>
        <w:tabs>
          <w:tab w:val="right" w:pos="9639"/>
        </w:tabs>
        <w:spacing w:after="0" w:line="276" w:lineRule="auto"/>
        <w:rPr>
          <w:rFonts w:ascii="Arial" w:hAnsi="Arial" w:cs="Arial"/>
          <w:color w:val="000000"/>
          <w:spacing w:val="-2"/>
        </w:rPr>
      </w:pPr>
    </w:p>
    <w:p w14:paraId="78C74C88" w14:textId="667666CD" w:rsidR="001B5650" w:rsidRPr="00F60E51" w:rsidRDefault="001B5650" w:rsidP="005B5065">
      <w:pPr>
        <w:tabs>
          <w:tab w:val="right" w:pos="9639"/>
        </w:tabs>
        <w:suppressAutoHyphens/>
        <w:spacing w:after="0" w:line="276" w:lineRule="auto"/>
        <w:rPr>
          <w:rFonts w:ascii="Arial" w:hAnsi="Arial" w:cs="Arial"/>
          <w:color w:val="000000"/>
          <w:spacing w:val="-2"/>
        </w:rPr>
      </w:pPr>
      <w:r>
        <w:rPr>
          <w:rFonts w:ascii="Arial" w:hAnsi="Arial" w:cs="Arial"/>
          <w:color w:val="000000"/>
          <w:spacing w:val="-2"/>
        </w:rPr>
        <w:t>Supplementary pages for planning/continuing your answer</w:t>
      </w:r>
      <w:r w:rsidR="00BA1C5E">
        <w:rPr>
          <w:rFonts w:ascii="Arial" w:hAnsi="Arial" w:cs="Arial"/>
          <w:color w:val="000000"/>
          <w:spacing w:val="-2"/>
        </w:rPr>
        <w:t>s</w:t>
      </w:r>
      <w:r>
        <w:rPr>
          <w:rFonts w:ascii="Arial" w:hAnsi="Arial" w:cs="Arial"/>
          <w:color w:val="000000"/>
          <w:spacing w:val="-2"/>
        </w:rPr>
        <w:t xml:space="preserve"> to a question </w:t>
      </w:r>
      <w:r w:rsidR="00BA1C5E">
        <w:rPr>
          <w:rFonts w:ascii="Arial" w:hAnsi="Arial" w:cs="Arial"/>
          <w:color w:val="000000"/>
          <w:spacing w:val="-2"/>
        </w:rPr>
        <w:t>are</w:t>
      </w:r>
      <w:r>
        <w:rPr>
          <w:rFonts w:ascii="Arial" w:hAnsi="Arial" w:cs="Arial"/>
          <w:color w:val="000000"/>
          <w:spacing w:val="-2"/>
        </w:rPr>
        <w:t xml:space="preserve"> provided at the end of this Question/Answer booklet. If you use these pages to continue an answer, indicate at the original answer where the answer is continue</w:t>
      </w:r>
      <w:r w:rsidR="00817619">
        <w:rPr>
          <w:rFonts w:ascii="Arial" w:hAnsi="Arial" w:cs="Arial"/>
          <w:color w:val="000000"/>
          <w:spacing w:val="-2"/>
        </w:rPr>
        <w:t>d</w:t>
      </w:r>
      <w:r>
        <w:rPr>
          <w:rFonts w:ascii="Arial" w:hAnsi="Arial" w:cs="Arial"/>
          <w:color w:val="000000"/>
          <w:spacing w:val="-2"/>
        </w:rPr>
        <w:t>, i.e. give the page number.</w:t>
      </w:r>
    </w:p>
    <w:p w14:paraId="74D70835" w14:textId="77777777" w:rsidR="008E3E3B" w:rsidRDefault="008E3E3B" w:rsidP="005B5065">
      <w:pPr>
        <w:tabs>
          <w:tab w:val="right" w:pos="9639"/>
        </w:tabs>
        <w:spacing w:after="0" w:line="276" w:lineRule="auto"/>
        <w:rPr>
          <w:rFonts w:ascii="Arial" w:eastAsia="Times New Roman" w:hAnsi="Arial" w:cs="Arial"/>
          <w:color w:val="000000"/>
        </w:rPr>
      </w:pPr>
    </w:p>
    <w:p w14:paraId="505E140E" w14:textId="77777777" w:rsidR="008E3E3B" w:rsidRDefault="008E3E3B" w:rsidP="005B5065">
      <w:pPr>
        <w:pBdr>
          <w:bottom w:val="single" w:sz="6" w:space="1" w:color="auto"/>
        </w:pBdr>
        <w:tabs>
          <w:tab w:val="right" w:pos="9639"/>
        </w:tabs>
        <w:spacing w:after="0" w:line="276" w:lineRule="auto"/>
        <w:ind w:left="567" w:hanging="567"/>
        <w:rPr>
          <w:rFonts w:ascii="Arial" w:hAnsi="Arial" w:cs="Arial"/>
          <w:color w:val="000000"/>
        </w:rPr>
      </w:pPr>
    </w:p>
    <w:p w14:paraId="13E57695" w14:textId="76AFC679" w:rsidR="001B5650" w:rsidRPr="00F60E51" w:rsidRDefault="001B5650" w:rsidP="005B5065">
      <w:pPr>
        <w:pBdr>
          <w:bottom w:val="single" w:sz="6" w:space="1" w:color="auto"/>
        </w:pBdr>
        <w:tabs>
          <w:tab w:val="right" w:pos="9639"/>
        </w:tabs>
        <w:spacing w:after="0" w:line="276" w:lineRule="auto"/>
        <w:ind w:left="567" w:hanging="56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Suggested working time: 5</w:t>
      </w:r>
      <w:r w:rsidRPr="00F60E51">
        <w:rPr>
          <w:rFonts w:ascii="Arial" w:hAnsi="Arial" w:cs="Arial"/>
          <w:color w:val="000000"/>
        </w:rPr>
        <w:t>0 minutes.</w:t>
      </w:r>
    </w:p>
    <w:p w14:paraId="662BF9DC" w14:textId="77777777" w:rsidR="008E3E3B" w:rsidRDefault="008E3E3B" w:rsidP="005B5065">
      <w:pPr>
        <w:spacing w:after="0" w:line="276" w:lineRule="auto"/>
        <w:rPr>
          <w:rFonts w:ascii="Arial" w:hAnsi="Arial" w:cs="Arial"/>
        </w:rPr>
      </w:pPr>
    </w:p>
    <w:p w14:paraId="6502DB30" w14:textId="541FF1E3" w:rsidR="001B5650" w:rsidRDefault="001B5650" w:rsidP="005B5065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Answer any </w:t>
      </w:r>
      <w:r w:rsidR="008A332D">
        <w:rPr>
          <w:rFonts w:ascii="Arial" w:hAnsi="Arial" w:cs="Arial"/>
          <w:b/>
        </w:rPr>
        <w:t xml:space="preserve">two </w:t>
      </w:r>
      <w:r w:rsidRPr="00122A70">
        <w:rPr>
          <w:rFonts w:ascii="Arial" w:hAnsi="Arial" w:cs="Arial"/>
        </w:rPr>
        <w:t xml:space="preserve">questions from </w:t>
      </w:r>
      <w:r w:rsidR="00781A9E">
        <w:rPr>
          <w:rFonts w:ascii="Arial" w:hAnsi="Arial" w:cs="Arial"/>
        </w:rPr>
        <w:t xml:space="preserve">Questions </w:t>
      </w:r>
      <w:r w:rsidR="000C7FD1">
        <w:rPr>
          <w:rFonts w:ascii="Arial" w:hAnsi="Arial" w:cs="Arial"/>
        </w:rPr>
        <w:t>3</w:t>
      </w:r>
      <w:r w:rsidR="00BA1C5E">
        <w:rPr>
          <w:rFonts w:ascii="Arial" w:hAnsi="Arial" w:cs="Arial"/>
        </w:rPr>
        <w:t>9</w:t>
      </w:r>
      <w:r w:rsidR="00781A9E">
        <w:rPr>
          <w:rFonts w:ascii="Arial" w:hAnsi="Arial" w:cs="Arial"/>
        </w:rPr>
        <w:t xml:space="preserve"> to 4</w:t>
      </w:r>
      <w:r w:rsidR="00BA1C5E">
        <w:rPr>
          <w:rFonts w:ascii="Arial" w:hAnsi="Arial" w:cs="Arial"/>
        </w:rPr>
        <w:t>1</w:t>
      </w:r>
      <w:r w:rsidRPr="00122A70">
        <w:rPr>
          <w:rFonts w:ascii="Arial" w:hAnsi="Arial" w:cs="Arial"/>
        </w:rPr>
        <w:t>.</w:t>
      </w:r>
    </w:p>
    <w:p w14:paraId="399FAEF5" w14:textId="77777777" w:rsidR="001B5650" w:rsidRDefault="001B5650" w:rsidP="005B5065">
      <w:pPr>
        <w:spacing w:after="0" w:line="276" w:lineRule="auto"/>
        <w:rPr>
          <w:rFonts w:ascii="Arial" w:hAnsi="Arial" w:cs="Arial"/>
        </w:rPr>
      </w:pPr>
    </w:p>
    <w:p w14:paraId="3E07C3C5" w14:textId="77777777" w:rsidR="001B5650" w:rsidRDefault="001B5650" w:rsidP="005B5065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Indicate the questions you will answer by ticking the box next to the question. Write your answers on pages that follow.</w:t>
      </w:r>
    </w:p>
    <w:p w14:paraId="46FAAF3D" w14:textId="162378B7" w:rsidR="00680FF0" w:rsidRPr="00D27B58" w:rsidRDefault="00680FF0" w:rsidP="005B5065">
      <w:pPr>
        <w:spacing w:after="0" w:line="276" w:lineRule="auto"/>
        <w:rPr>
          <w:rFonts w:ascii="Arial" w:hAnsi="Arial" w:cs="Arial"/>
          <w:highlight w:val="green"/>
        </w:rPr>
      </w:pPr>
      <w:r w:rsidRPr="00D27B58">
        <w:rPr>
          <w:noProof/>
          <w:highlight w:val="green"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257118" wp14:editId="58F0F51B">
                <wp:simplePos x="0" y="0"/>
                <wp:positionH relativeFrom="column">
                  <wp:posOffset>107950</wp:posOffset>
                </wp:positionH>
                <wp:positionV relativeFrom="paragraph">
                  <wp:posOffset>114300</wp:posOffset>
                </wp:positionV>
                <wp:extent cx="304800" cy="336550"/>
                <wp:effectExtent l="0" t="0" r="19050" b="25400"/>
                <wp:wrapThrough wrapText="bothSides">
                  <wp:wrapPolygon edited="0">
                    <wp:start x="0" y="0"/>
                    <wp:lineTo x="0" y="22008"/>
                    <wp:lineTo x="21600" y="22008"/>
                    <wp:lineTo x="21600" y="0"/>
                    <wp:lineTo x="0" y="0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EC0410" id="Rectangle 7" o:spid="_x0000_s1026" style="position:absolute;margin-left:8.5pt;margin-top:9pt;width:24pt;height:2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" fillcolor="white [3212]" strokecolor="black [3213]" strokeweight="1pt">
                <w10:wrap type="through"/>
              </v:rect>
            </w:pict>
          </mc:Fallback>
        </mc:AlternateContent>
      </w:r>
    </w:p>
    <w:p w14:paraId="1A2192E0" w14:textId="3DE53544" w:rsidR="00680FF0" w:rsidRPr="00286C77" w:rsidRDefault="00781A9E" w:rsidP="00194CAC">
      <w:pPr>
        <w:spacing w:after="0" w:line="276" w:lineRule="auto"/>
        <w:rPr>
          <w:rFonts w:ascii="Arial" w:hAnsi="Arial" w:cs="Arial"/>
          <w:b/>
        </w:rPr>
      </w:pPr>
      <w:r w:rsidRPr="00286C77">
        <w:rPr>
          <w:rFonts w:ascii="Arial" w:hAnsi="Arial" w:cs="Arial"/>
          <w:b/>
        </w:rPr>
        <w:t xml:space="preserve">Question </w:t>
      </w:r>
      <w:r w:rsidR="000C7FD1" w:rsidRPr="00286C77">
        <w:rPr>
          <w:rFonts w:ascii="Arial" w:hAnsi="Arial" w:cs="Arial"/>
          <w:b/>
        </w:rPr>
        <w:t>3</w:t>
      </w:r>
      <w:r w:rsidR="00BA1C5E">
        <w:rPr>
          <w:rFonts w:ascii="Arial" w:hAnsi="Arial" w:cs="Arial"/>
          <w:b/>
        </w:rPr>
        <w:t>9</w:t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</w:r>
      <w:r w:rsidR="00680FF0" w:rsidRPr="00286C77">
        <w:rPr>
          <w:rFonts w:ascii="Arial" w:hAnsi="Arial" w:cs="Arial"/>
          <w:b/>
        </w:rPr>
        <w:tab/>
        <w:t>(20 marks)</w:t>
      </w:r>
    </w:p>
    <w:p w14:paraId="3AE7DADB" w14:textId="77777777" w:rsidR="00DA625C" w:rsidRPr="00286C77" w:rsidRDefault="00DA625C" w:rsidP="00194CAC">
      <w:pPr>
        <w:tabs>
          <w:tab w:val="left" w:pos="851"/>
        </w:tabs>
        <w:spacing w:after="0" w:line="276" w:lineRule="auto"/>
        <w:rPr>
          <w:rFonts w:ascii="Arial" w:hAnsi="Arial" w:cs="Arial"/>
          <w:b/>
        </w:rPr>
      </w:pPr>
    </w:p>
    <w:p w14:paraId="14BCC38D" w14:textId="4B8D44C8" w:rsidR="000336F3" w:rsidRPr="00286C77" w:rsidRDefault="00286C77" w:rsidP="00A33237">
      <w:pPr>
        <w:pStyle w:val="ListParagraph"/>
        <w:numPr>
          <w:ilvl w:val="0"/>
          <w:numId w:val="7"/>
        </w:numPr>
        <w:tabs>
          <w:tab w:val="left" w:pos="851"/>
        </w:tabs>
        <w:spacing w:after="0" w:line="276" w:lineRule="auto"/>
        <w:ind w:left="851"/>
        <w:rPr>
          <w:rFonts w:ascii="Arial" w:hAnsi="Arial" w:cs="Arial"/>
        </w:rPr>
      </w:pPr>
      <w:r>
        <w:rPr>
          <w:rFonts w:ascii="Arial" w:hAnsi="Arial" w:cs="Arial"/>
        </w:rPr>
        <w:t>An evolutionary trend is a pattern of directional change that occurs in several species over a long period of time.</w:t>
      </w:r>
      <w:r w:rsidR="000336F3" w:rsidRPr="00286C77">
        <w:rPr>
          <w:rFonts w:ascii="Arial" w:hAnsi="Arial" w:cs="Arial"/>
        </w:rPr>
        <w:t xml:space="preserve"> </w:t>
      </w:r>
      <w:r w:rsidRPr="00286C77">
        <w:rPr>
          <w:rFonts w:ascii="Arial" w:hAnsi="Arial" w:cs="Arial"/>
        </w:rPr>
        <w:t>Referring</w:t>
      </w:r>
      <w:r w:rsidR="000336F3" w:rsidRPr="00286C77">
        <w:rPr>
          <w:rFonts w:ascii="Arial" w:hAnsi="Arial" w:cs="Arial"/>
        </w:rPr>
        <w:t xml:space="preserve"> specifically to prognathism</w:t>
      </w:r>
      <w:r w:rsidR="00722681">
        <w:rPr>
          <w:rFonts w:ascii="Arial" w:hAnsi="Arial" w:cs="Arial"/>
        </w:rPr>
        <w:t>,</w:t>
      </w:r>
      <w:r w:rsidR="000336F3" w:rsidRPr="00286C77">
        <w:rPr>
          <w:rFonts w:ascii="Arial" w:hAnsi="Arial" w:cs="Arial"/>
        </w:rPr>
        <w:t xml:space="preserve"> </w:t>
      </w:r>
      <w:r w:rsidR="008F2074">
        <w:rPr>
          <w:rFonts w:ascii="Arial" w:hAnsi="Arial" w:cs="Arial"/>
        </w:rPr>
        <w:t xml:space="preserve">size of brain case </w:t>
      </w:r>
      <w:r w:rsidR="00722681">
        <w:rPr>
          <w:rFonts w:ascii="Arial" w:hAnsi="Arial" w:cs="Arial"/>
        </w:rPr>
        <w:t xml:space="preserve">compared </w:t>
      </w:r>
      <w:r w:rsidR="008F2074">
        <w:rPr>
          <w:rFonts w:ascii="Arial" w:hAnsi="Arial" w:cs="Arial"/>
        </w:rPr>
        <w:t>to body size</w:t>
      </w:r>
      <w:r w:rsidR="00722681">
        <w:rPr>
          <w:rFonts w:ascii="Arial" w:hAnsi="Arial" w:cs="Arial"/>
        </w:rPr>
        <w:t>,</w:t>
      </w:r>
      <w:r w:rsidR="008F2074" w:rsidRPr="00286C77">
        <w:rPr>
          <w:rFonts w:ascii="Arial" w:hAnsi="Arial" w:cs="Arial"/>
        </w:rPr>
        <w:t xml:space="preserve"> </w:t>
      </w:r>
      <w:r w:rsidR="000336F3" w:rsidRPr="00286C77">
        <w:rPr>
          <w:rFonts w:ascii="Arial" w:hAnsi="Arial" w:cs="Arial"/>
        </w:rPr>
        <w:t xml:space="preserve">and dentition, </w:t>
      </w:r>
      <w:r w:rsidR="00722681">
        <w:rPr>
          <w:rFonts w:ascii="Arial" w:hAnsi="Arial" w:cs="Arial"/>
        </w:rPr>
        <w:t>describe</w:t>
      </w:r>
      <w:r w:rsidR="000336F3" w:rsidRPr="00286C77">
        <w:rPr>
          <w:rFonts w:ascii="Arial" w:hAnsi="Arial" w:cs="Arial"/>
        </w:rPr>
        <w:t xml:space="preserve"> </w:t>
      </w:r>
      <w:r w:rsidR="00722681">
        <w:rPr>
          <w:rFonts w:ascii="Arial" w:hAnsi="Arial" w:cs="Arial"/>
        </w:rPr>
        <w:t xml:space="preserve">the changes </w:t>
      </w:r>
      <w:r w:rsidR="000336F3" w:rsidRPr="00286C77">
        <w:rPr>
          <w:rFonts w:ascii="Arial" w:hAnsi="Arial" w:cs="Arial"/>
        </w:rPr>
        <w:t xml:space="preserve">seen in the following </w:t>
      </w:r>
      <w:r>
        <w:rPr>
          <w:rFonts w:ascii="Arial" w:hAnsi="Arial" w:cs="Arial"/>
        </w:rPr>
        <w:t xml:space="preserve">Hominid </w:t>
      </w:r>
      <w:r w:rsidR="000336F3" w:rsidRPr="00286C77">
        <w:rPr>
          <w:rFonts w:ascii="Arial" w:hAnsi="Arial" w:cs="Arial"/>
        </w:rPr>
        <w:t>species.</w:t>
      </w:r>
    </w:p>
    <w:p w14:paraId="230806BF" w14:textId="10B82FE4" w:rsidR="000336F3" w:rsidRPr="00286C77" w:rsidRDefault="000336F3" w:rsidP="00A33237">
      <w:pPr>
        <w:pStyle w:val="ListParagraph"/>
        <w:numPr>
          <w:ilvl w:val="0"/>
          <w:numId w:val="15"/>
        </w:numPr>
        <w:tabs>
          <w:tab w:val="left" w:pos="851"/>
        </w:tabs>
        <w:spacing w:after="0" w:line="276" w:lineRule="auto"/>
        <w:rPr>
          <w:rFonts w:ascii="Arial" w:hAnsi="Arial" w:cs="Arial"/>
          <w:i/>
        </w:rPr>
      </w:pPr>
      <w:r w:rsidRPr="00286C77">
        <w:rPr>
          <w:rFonts w:ascii="Arial" w:hAnsi="Arial" w:cs="Arial"/>
          <w:i/>
        </w:rPr>
        <w:t>Paranthropus robustus</w:t>
      </w:r>
    </w:p>
    <w:p w14:paraId="0511FDAC" w14:textId="5DD9599E" w:rsidR="00286C77" w:rsidRPr="00286C77" w:rsidRDefault="00286C77" w:rsidP="00A33237">
      <w:pPr>
        <w:pStyle w:val="ListParagraph"/>
        <w:numPr>
          <w:ilvl w:val="0"/>
          <w:numId w:val="15"/>
        </w:numPr>
        <w:tabs>
          <w:tab w:val="left" w:pos="851"/>
        </w:tabs>
        <w:spacing w:after="0" w:line="276" w:lineRule="auto"/>
        <w:rPr>
          <w:rFonts w:ascii="Arial" w:hAnsi="Arial" w:cs="Arial"/>
          <w:i/>
        </w:rPr>
      </w:pPr>
      <w:r w:rsidRPr="00286C77">
        <w:rPr>
          <w:rFonts w:ascii="Arial" w:hAnsi="Arial" w:cs="Arial"/>
          <w:i/>
        </w:rPr>
        <w:t>Homo habil</w:t>
      </w:r>
      <w:r w:rsidR="00C87C8B">
        <w:rPr>
          <w:rFonts w:ascii="Arial" w:hAnsi="Arial" w:cs="Arial"/>
          <w:i/>
        </w:rPr>
        <w:t>i</w:t>
      </w:r>
      <w:r w:rsidRPr="00286C77">
        <w:rPr>
          <w:rFonts w:ascii="Arial" w:hAnsi="Arial" w:cs="Arial"/>
          <w:i/>
        </w:rPr>
        <w:t>s</w:t>
      </w:r>
    </w:p>
    <w:p w14:paraId="136A4B97" w14:textId="4CF365C2" w:rsidR="000336F3" w:rsidRPr="00857B44" w:rsidRDefault="000336F3" w:rsidP="000336F3">
      <w:pPr>
        <w:pStyle w:val="ListParagraph"/>
        <w:numPr>
          <w:ilvl w:val="0"/>
          <w:numId w:val="15"/>
        </w:numPr>
        <w:tabs>
          <w:tab w:val="left" w:pos="851"/>
        </w:tabs>
        <w:spacing w:after="0" w:line="276" w:lineRule="auto"/>
        <w:rPr>
          <w:rFonts w:ascii="Arial" w:hAnsi="Arial" w:cs="Arial"/>
          <w:i/>
        </w:rPr>
      </w:pPr>
      <w:r w:rsidRPr="00286C77">
        <w:rPr>
          <w:rFonts w:ascii="Arial" w:hAnsi="Arial" w:cs="Arial"/>
          <w:i/>
        </w:rPr>
        <w:t xml:space="preserve">Homo </w:t>
      </w:r>
      <w:r w:rsidR="00286C77" w:rsidRPr="00286C77">
        <w:rPr>
          <w:rFonts w:ascii="Arial" w:hAnsi="Arial" w:cs="Arial"/>
          <w:i/>
        </w:rPr>
        <w:t>e</w:t>
      </w:r>
      <w:r w:rsidRPr="00286C77">
        <w:rPr>
          <w:rFonts w:ascii="Arial" w:hAnsi="Arial" w:cs="Arial"/>
          <w:i/>
        </w:rPr>
        <w:t>rectus</w:t>
      </w:r>
    </w:p>
    <w:p w14:paraId="3A418F19" w14:textId="4EFB183A" w:rsidR="00194CAC" w:rsidRPr="00286C77" w:rsidRDefault="000336F3" w:rsidP="00194CAC">
      <w:pPr>
        <w:pStyle w:val="ListParagraph"/>
        <w:tabs>
          <w:tab w:val="left" w:pos="851"/>
        </w:tabs>
        <w:spacing w:after="0" w:line="276" w:lineRule="auto"/>
        <w:ind w:left="1211"/>
        <w:jc w:val="right"/>
        <w:rPr>
          <w:rFonts w:ascii="Arial" w:hAnsi="Arial" w:cs="Arial"/>
        </w:rPr>
      </w:pPr>
      <w:r w:rsidRPr="00286C77">
        <w:rPr>
          <w:rFonts w:ascii="Arial" w:hAnsi="Arial" w:cs="Arial"/>
        </w:rPr>
        <w:t xml:space="preserve"> </w:t>
      </w:r>
      <w:r w:rsidR="00194CAC" w:rsidRPr="00286C77">
        <w:rPr>
          <w:rFonts w:ascii="Arial" w:hAnsi="Arial" w:cs="Arial"/>
        </w:rPr>
        <w:t>(</w:t>
      </w:r>
      <w:r w:rsidRPr="00286C77">
        <w:rPr>
          <w:rFonts w:ascii="Arial" w:hAnsi="Arial" w:cs="Arial"/>
        </w:rPr>
        <w:t>9</w:t>
      </w:r>
      <w:r w:rsidR="00194CAC" w:rsidRPr="00286C77">
        <w:rPr>
          <w:rFonts w:ascii="Arial" w:hAnsi="Arial" w:cs="Arial"/>
        </w:rPr>
        <w:t xml:space="preserve"> marks)</w:t>
      </w:r>
    </w:p>
    <w:p w14:paraId="3D614274" w14:textId="162E7381" w:rsidR="008E3E3B" w:rsidRPr="00286C77" w:rsidRDefault="008E3E3B" w:rsidP="008E3E3B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3D84726B" w14:textId="5A0A25D9" w:rsidR="008B215E" w:rsidRPr="00286C77" w:rsidRDefault="00EE53D3" w:rsidP="00286C77">
      <w:pPr>
        <w:spacing w:after="0" w:line="276" w:lineRule="auto"/>
        <w:rPr>
          <w:rFonts w:ascii="Arial" w:hAnsi="Arial" w:cs="Arial"/>
        </w:rPr>
      </w:pPr>
      <w:r w:rsidRPr="00286C77">
        <w:rPr>
          <w:rFonts w:ascii="Arial" w:hAnsi="Arial" w:cs="Arial"/>
        </w:rPr>
        <w:t>In 201</w:t>
      </w:r>
      <w:r w:rsidR="000336F3" w:rsidRPr="00286C77">
        <w:rPr>
          <w:rFonts w:ascii="Arial" w:hAnsi="Arial" w:cs="Arial"/>
        </w:rPr>
        <w:t>5</w:t>
      </w:r>
      <w:r w:rsidRPr="00286C77">
        <w:rPr>
          <w:rFonts w:ascii="Arial" w:hAnsi="Arial" w:cs="Arial"/>
        </w:rPr>
        <w:t xml:space="preserve">, palaeontologists uncovered </w:t>
      </w:r>
      <w:r w:rsidR="000336F3" w:rsidRPr="00286C77">
        <w:rPr>
          <w:rFonts w:ascii="Arial" w:hAnsi="Arial" w:cs="Arial"/>
        </w:rPr>
        <w:t>fossilised remains of a new Homini</w:t>
      </w:r>
      <w:r w:rsidR="00286C77">
        <w:rPr>
          <w:rFonts w:ascii="Arial" w:hAnsi="Arial" w:cs="Arial"/>
        </w:rPr>
        <w:t>d</w:t>
      </w:r>
      <w:r w:rsidR="000336F3" w:rsidRPr="00286C77">
        <w:rPr>
          <w:rFonts w:ascii="Arial" w:hAnsi="Arial" w:cs="Arial"/>
        </w:rPr>
        <w:t xml:space="preserve"> </w:t>
      </w:r>
      <w:r w:rsidR="00286C77">
        <w:rPr>
          <w:rFonts w:ascii="Arial" w:hAnsi="Arial" w:cs="Arial"/>
        </w:rPr>
        <w:t>s</w:t>
      </w:r>
      <w:r w:rsidR="000336F3" w:rsidRPr="00286C77">
        <w:rPr>
          <w:rFonts w:ascii="Arial" w:hAnsi="Arial" w:cs="Arial"/>
        </w:rPr>
        <w:t xml:space="preserve">pecies </w:t>
      </w:r>
      <w:r w:rsidR="000336F3" w:rsidRPr="00286C77">
        <w:rPr>
          <w:rFonts w:ascii="Arial" w:hAnsi="Arial" w:cs="Arial"/>
          <w:i/>
        </w:rPr>
        <w:t xml:space="preserve">Homo naledi </w:t>
      </w:r>
      <w:r w:rsidR="000336F3" w:rsidRPr="00286C77">
        <w:rPr>
          <w:rFonts w:ascii="Arial" w:hAnsi="Arial" w:cs="Arial"/>
        </w:rPr>
        <w:t xml:space="preserve">in a </w:t>
      </w:r>
      <w:r w:rsidR="0067595E">
        <w:rPr>
          <w:rFonts w:ascii="Arial" w:hAnsi="Arial" w:cs="Arial"/>
        </w:rPr>
        <w:t xml:space="preserve">complex </w:t>
      </w:r>
      <w:r w:rsidR="000336F3" w:rsidRPr="00286C77">
        <w:rPr>
          <w:rFonts w:ascii="Arial" w:hAnsi="Arial" w:cs="Arial"/>
        </w:rPr>
        <w:t>cave</w:t>
      </w:r>
      <w:r w:rsidR="0067595E">
        <w:rPr>
          <w:rFonts w:ascii="Arial" w:hAnsi="Arial" w:cs="Arial"/>
        </w:rPr>
        <w:t xml:space="preserve"> network</w:t>
      </w:r>
      <w:r w:rsidR="000336F3" w:rsidRPr="00286C77">
        <w:rPr>
          <w:rFonts w:ascii="Arial" w:hAnsi="Arial" w:cs="Arial"/>
        </w:rPr>
        <w:t xml:space="preserve"> in South Africa. This s</w:t>
      </w:r>
      <w:r w:rsidR="00286C77">
        <w:rPr>
          <w:rFonts w:ascii="Arial" w:hAnsi="Arial" w:cs="Arial"/>
        </w:rPr>
        <w:t>p</w:t>
      </w:r>
      <w:r w:rsidR="000336F3" w:rsidRPr="00286C77">
        <w:rPr>
          <w:rFonts w:ascii="Arial" w:hAnsi="Arial" w:cs="Arial"/>
        </w:rPr>
        <w:t xml:space="preserve">ecies was identified to have legs and feet similar to </w:t>
      </w:r>
      <w:r w:rsidR="00286C77" w:rsidRPr="00286C77">
        <w:rPr>
          <w:rFonts w:ascii="Arial" w:hAnsi="Arial" w:cs="Arial"/>
          <w:i/>
        </w:rPr>
        <w:t>Homo sapiens</w:t>
      </w:r>
      <w:r w:rsidR="00286C77" w:rsidRPr="00286C77">
        <w:rPr>
          <w:rFonts w:ascii="Arial" w:hAnsi="Arial" w:cs="Arial"/>
        </w:rPr>
        <w:t xml:space="preserve"> while having hands and a pelvis similar to </w:t>
      </w:r>
      <w:proofErr w:type="spellStart"/>
      <w:r w:rsidR="00DD3602">
        <w:rPr>
          <w:rFonts w:ascii="Arial" w:hAnsi="Arial" w:cs="Arial"/>
          <w:i/>
        </w:rPr>
        <w:t>Australopithicus</w:t>
      </w:r>
      <w:proofErr w:type="spellEnd"/>
      <w:r w:rsidR="00DD3602">
        <w:rPr>
          <w:rFonts w:ascii="Arial" w:hAnsi="Arial" w:cs="Arial"/>
          <w:i/>
        </w:rPr>
        <w:t xml:space="preserve"> afa</w:t>
      </w:r>
      <w:r w:rsidR="00286C77" w:rsidRPr="00286C77">
        <w:rPr>
          <w:rFonts w:ascii="Arial" w:hAnsi="Arial" w:cs="Arial"/>
          <w:i/>
        </w:rPr>
        <w:t>rensis.</w:t>
      </w:r>
      <w:r w:rsidR="00286C77" w:rsidRPr="00286C77">
        <w:rPr>
          <w:rFonts w:ascii="Arial" w:hAnsi="Arial" w:cs="Arial"/>
        </w:rPr>
        <w:t xml:space="preserve"> The </w:t>
      </w:r>
      <w:r w:rsidR="00286C77" w:rsidRPr="00DD3602">
        <w:rPr>
          <w:rFonts w:ascii="Arial" w:hAnsi="Arial" w:cs="Arial"/>
          <w:i/>
        </w:rPr>
        <w:t>Homo naledi</w:t>
      </w:r>
      <w:r w:rsidR="00286C77" w:rsidRPr="00286C77">
        <w:rPr>
          <w:rFonts w:ascii="Arial" w:hAnsi="Arial" w:cs="Arial"/>
        </w:rPr>
        <w:t xml:space="preserve"> specimens were dated as being between 36000 and </w:t>
      </w:r>
      <w:r w:rsidR="00090459">
        <w:rPr>
          <w:rFonts w:ascii="Arial" w:hAnsi="Arial" w:cs="Arial"/>
        </w:rPr>
        <w:t>4</w:t>
      </w:r>
      <w:r w:rsidR="00286C77" w:rsidRPr="00286C77">
        <w:rPr>
          <w:rFonts w:ascii="Arial" w:hAnsi="Arial" w:cs="Arial"/>
        </w:rPr>
        <w:t>5000 years old.</w:t>
      </w:r>
    </w:p>
    <w:p w14:paraId="15B73E47" w14:textId="77777777" w:rsidR="00286C77" w:rsidRPr="00286C77" w:rsidRDefault="00286C77" w:rsidP="00286C77">
      <w:pPr>
        <w:spacing w:after="0" w:line="276" w:lineRule="auto"/>
        <w:rPr>
          <w:rFonts w:ascii="Arial" w:hAnsi="Arial" w:cs="Arial"/>
        </w:rPr>
      </w:pPr>
    </w:p>
    <w:p w14:paraId="0D1F6DF0" w14:textId="51126548" w:rsidR="00194CAC" w:rsidRPr="00286C77" w:rsidRDefault="00286C77" w:rsidP="00A33237">
      <w:pPr>
        <w:pStyle w:val="ListParagraph"/>
        <w:numPr>
          <w:ilvl w:val="0"/>
          <w:numId w:val="7"/>
        </w:numPr>
        <w:spacing w:after="0" w:line="276" w:lineRule="auto"/>
        <w:ind w:left="851"/>
        <w:rPr>
          <w:rFonts w:ascii="Arial" w:hAnsi="Arial" w:cs="Arial"/>
        </w:rPr>
      </w:pPr>
      <w:r w:rsidRPr="00286C77">
        <w:rPr>
          <w:rFonts w:ascii="Arial" w:hAnsi="Arial" w:cs="Arial"/>
        </w:rPr>
        <w:t xml:space="preserve">Describe the features you would expect to see in the legs, feet, hands and pelvis of </w:t>
      </w:r>
      <w:r w:rsidRPr="00286C77">
        <w:rPr>
          <w:rFonts w:ascii="Arial" w:hAnsi="Arial" w:cs="Arial"/>
          <w:i/>
        </w:rPr>
        <w:t>Homo naledi</w:t>
      </w:r>
      <w:r w:rsidR="00776E6E" w:rsidRPr="00286C77">
        <w:rPr>
          <w:rFonts w:ascii="Arial" w:hAnsi="Arial" w:cs="Arial"/>
        </w:rPr>
        <w:t xml:space="preserve">. </w:t>
      </w:r>
    </w:p>
    <w:p w14:paraId="45E9B472" w14:textId="63CDAD46" w:rsidR="00EE53D3" w:rsidRPr="00286C77" w:rsidRDefault="00320B5A" w:rsidP="00320B5A">
      <w:pPr>
        <w:pStyle w:val="ListParagraph"/>
        <w:spacing w:after="0" w:line="276" w:lineRule="auto"/>
        <w:ind w:left="993"/>
        <w:jc w:val="right"/>
        <w:rPr>
          <w:rFonts w:ascii="Arial" w:hAnsi="Arial" w:cs="Arial"/>
        </w:rPr>
      </w:pPr>
      <w:r w:rsidRPr="00286C77">
        <w:rPr>
          <w:rFonts w:ascii="Arial" w:hAnsi="Arial" w:cs="Arial"/>
        </w:rPr>
        <w:t>(</w:t>
      </w:r>
      <w:r w:rsidR="00E830CE" w:rsidRPr="00286C77">
        <w:rPr>
          <w:rFonts w:ascii="Arial" w:hAnsi="Arial" w:cs="Arial"/>
        </w:rPr>
        <w:t>8</w:t>
      </w:r>
      <w:r w:rsidRPr="00286C77">
        <w:rPr>
          <w:rFonts w:ascii="Arial" w:hAnsi="Arial" w:cs="Arial"/>
        </w:rPr>
        <w:t xml:space="preserve"> marks)</w:t>
      </w:r>
    </w:p>
    <w:p w14:paraId="0F0895BA" w14:textId="51F6EC57" w:rsidR="001D03E2" w:rsidRPr="00286C77" w:rsidRDefault="001D03E2" w:rsidP="001D03E2">
      <w:pPr>
        <w:pStyle w:val="ListParagraph"/>
        <w:tabs>
          <w:tab w:val="left" w:pos="851"/>
        </w:tabs>
        <w:spacing w:after="0" w:line="276" w:lineRule="auto"/>
        <w:ind w:left="1211"/>
        <w:rPr>
          <w:rFonts w:ascii="Arial" w:hAnsi="Arial" w:cs="Arial"/>
        </w:rPr>
      </w:pPr>
    </w:p>
    <w:p w14:paraId="08D5B22E" w14:textId="18BC3CDB" w:rsidR="00776E6E" w:rsidRPr="00286C77" w:rsidRDefault="00722681" w:rsidP="00A33237">
      <w:pPr>
        <w:pStyle w:val="ListParagraph"/>
        <w:numPr>
          <w:ilvl w:val="0"/>
          <w:numId w:val="7"/>
        </w:numPr>
        <w:tabs>
          <w:tab w:val="left" w:pos="851"/>
        </w:tabs>
        <w:spacing w:after="0" w:line="276" w:lineRule="auto"/>
        <w:ind w:left="851"/>
        <w:rPr>
          <w:rFonts w:ascii="Arial" w:hAnsi="Arial" w:cs="Arial"/>
        </w:rPr>
      </w:pPr>
      <w:bookmarkStart w:id="17" w:name="_Hlk15204509"/>
      <w:r>
        <w:rPr>
          <w:rFonts w:ascii="Arial" w:hAnsi="Arial" w:cs="Arial"/>
        </w:rPr>
        <w:t>Name</w:t>
      </w:r>
      <w:r w:rsidR="00776E6E" w:rsidRPr="00286C77">
        <w:rPr>
          <w:rFonts w:ascii="Arial" w:hAnsi="Arial" w:cs="Arial"/>
        </w:rPr>
        <w:t xml:space="preserve"> the </w:t>
      </w:r>
      <w:r w:rsidR="00286C77" w:rsidRPr="00286C77">
        <w:rPr>
          <w:rFonts w:ascii="Arial" w:hAnsi="Arial" w:cs="Arial"/>
        </w:rPr>
        <w:t xml:space="preserve">dating method that was used to assign an age to the </w:t>
      </w:r>
      <w:r w:rsidR="00286C77" w:rsidRPr="00253306">
        <w:rPr>
          <w:rFonts w:ascii="Arial" w:hAnsi="Arial" w:cs="Arial"/>
          <w:i/>
        </w:rPr>
        <w:t xml:space="preserve">Homo naledi </w:t>
      </w:r>
      <w:r w:rsidR="00286C77" w:rsidRPr="00286C77">
        <w:rPr>
          <w:rFonts w:ascii="Arial" w:hAnsi="Arial" w:cs="Arial"/>
        </w:rPr>
        <w:t>specimens</w:t>
      </w:r>
      <w:r w:rsidR="00576CCE">
        <w:rPr>
          <w:rFonts w:ascii="Arial" w:hAnsi="Arial" w:cs="Arial"/>
        </w:rPr>
        <w:t xml:space="preserve"> and</w:t>
      </w:r>
      <w:r w:rsidR="00251E14">
        <w:rPr>
          <w:rFonts w:ascii="Arial" w:hAnsi="Arial" w:cs="Arial"/>
        </w:rPr>
        <w:t xml:space="preserve"> explain why this </w:t>
      </w:r>
      <w:r>
        <w:rPr>
          <w:rFonts w:ascii="Arial" w:hAnsi="Arial" w:cs="Arial"/>
        </w:rPr>
        <w:t xml:space="preserve">method </w:t>
      </w:r>
      <w:r w:rsidR="00251E14">
        <w:rPr>
          <w:rFonts w:ascii="Arial" w:hAnsi="Arial" w:cs="Arial"/>
        </w:rPr>
        <w:t>was used.</w:t>
      </w:r>
      <w:bookmarkEnd w:id="17"/>
      <w:r w:rsidR="00286C77" w:rsidRPr="00286C77">
        <w:rPr>
          <w:rFonts w:ascii="Arial" w:hAnsi="Arial" w:cs="Arial"/>
        </w:rPr>
        <w:tab/>
      </w:r>
      <w:r w:rsidR="00286C77" w:rsidRPr="00286C77">
        <w:rPr>
          <w:rFonts w:ascii="Arial" w:hAnsi="Arial" w:cs="Arial"/>
        </w:rPr>
        <w:tab/>
      </w:r>
      <w:r w:rsidR="00286C77" w:rsidRPr="00286C77">
        <w:rPr>
          <w:rFonts w:ascii="Arial" w:hAnsi="Arial" w:cs="Arial"/>
        </w:rPr>
        <w:tab/>
        <w:t xml:space="preserve">  </w:t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DD7B2F" w:rsidRPr="00286C77">
        <w:rPr>
          <w:rFonts w:ascii="Arial" w:hAnsi="Arial" w:cs="Arial"/>
        </w:rPr>
        <w:tab/>
      </w:r>
      <w:r w:rsidR="00286C77" w:rsidRPr="00286C77">
        <w:rPr>
          <w:rFonts w:ascii="Arial" w:hAnsi="Arial" w:cs="Arial"/>
        </w:rPr>
        <w:t xml:space="preserve"> </w:t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251E14">
        <w:rPr>
          <w:rFonts w:ascii="Arial" w:hAnsi="Arial" w:cs="Arial"/>
        </w:rPr>
        <w:tab/>
      </w:r>
      <w:r w:rsidR="00576CCE">
        <w:rPr>
          <w:rFonts w:ascii="Arial" w:hAnsi="Arial" w:cs="Arial"/>
        </w:rPr>
        <w:tab/>
      </w:r>
      <w:r w:rsidR="00251E14">
        <w:rPr>
          <w:rFonts w:ascii="Arial" w:hAnsi="Arial" w:cs="Arial"/>
        </w:rPr>
        <w:t xml:space="preserve"> </w:t>
      </w:r>
      <w:r w:rsidR="00286C77" w:rsidRPr="00286C77">
        <w:rPr>
          <w:rFonts w:ascii="Arial" w:hAnsi="Arial" w:cs="Arial"/>
        </w:rPr>
        <w:t xml:space="preserve"> </w:t>
      </w:r>
      <w:r w:rsidR="00E830CE" w:rsidRPr="00286C77">
        <w:rPr>
          <w:rFonts w:ascii="Arial" w:hAnsi="Arial" w:cs="Arial"/>
        </w:rPr>
        <w:t>(</w:t>
      </w:r>
      <w:r w:rsidR="00286C77" w:rsidRPr="00286C77">
        <w:rPr>
          <w:rFonts w:ascii="Arial" w:hAnsi="Arial" w:cs="Arial"/>
        </w:rPr>
        <w:t>3</w:t>
      </w:r>
      <w:r w:rsidR="00E830CE" w:rsidRPr="00286C77">
        <w:rPr>
          <w:rFonts w:ascii="Arial" w:hAnsi="Arial" w:cs="Arial"/>
        </w:rPr>
        <w:t xml:space="preserve"> </w:t>
      </w:r>
      <w:r w:rsidR="00DD7B2F" w:rsidRPr="00286C77">
        <w:rPr>
          <w:rFonts w:ascii="Arial" w:hAnsi="Arial" w:cs="Arial"/>
        </w:rPr>
        <w:t>marks)</w:t>
      </w:r>
    </w:p>
    <w:bookmarkEnd w:id="16"/>
    <w:p w14:paraId="3F8BD3BA" w14:textId="29E343A7" w:rsidR="00776E6E" w:rsidRPr="00D27B58" w:rsidRDefault="00776E6E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0EA72275" w14:textId="21F06727" w:rsidR="00181613" w:rsidRPr="00D27B58" w:rsidRDefault="00181613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F297134" w14:textId="1D39397D" w:rsidR="00181613" w:rsidRDefault="00181613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  <w:bookmarkStart w:id="18" w:name="_Hlk529717529"/>
    </w:p>
    <w:p w14:paraId="375F2456" w14:textId="309399B8" w:rsidR="00BA1C5E" w:rsidRDefault="00BA1C5E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97D044F" w14:textId="77777777" w:rsidR="00857B44" w:rsidRDefault="00857B44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5809CC72" w14:textId="77777777" w:rsidR="00BA1C5E" w:rsidRPr="00D27B58" w:rsidRDefault="00BA1C5E" w:rsidP="00776E6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6069ED27" w14:textId="77777777" w:rsidR="00D1120D" w:rsidRPr="007807B5" w:rsidRDefault="000D29F4" w:rsidP="000D29F4">
      <w:pPr>
        <w:spacing w:after="0" w:line="276" w:lineRule="auto"/>
        <w:rPr>
          <w:rFonts w:ascii="Arial" w:hAnsi="Arial" w:cs="Arial"/>
          <w:b/>
        </w:rPr>
      </w:pPr>
      <w:r w:rsidRPr="00D27B58">
        <w:rPr>
          <w:noProof/>
          <w:highlight w:val="green"/>
          <w:lang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5DFF53" wp14:editId="2F18D2C5">
                <wp:simplePos x="0" y="0"/>
                <wp:positionH relativeFrom="column">
                  <wp:posOffset>107950</wp:posOffset>
                </wp:positionH>
                <wp:positionV relativeFrom="paragraph">
                  <wp:posOffset>114300</wp:posOffset>
                </wp:positionV>
                <wp:extent cx="304800" cy="336550"/>
                <wp:effectExtent l="0" t="0" r="19050" b="25400"/>
                <wp:wrapThrough wrapText="bothSides">
                  <wp:wrapPolygon edited="0">
                    <wp:start x="0" y="0"/>
                    <wp:lineTo x="0" y="22008"/>
                    <wp:lineTo x="21600" y="22008"/>
                    <wp:lineTo x="216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6F30417" id="Rectangle 2" o:spid="_x0000_s1026" style="position:absolute;margin-left:8.5pt;margin-top:9pt;width:24pt;height:2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" fillcolor="white [3212]" strokecolor="black [3213]" strokeweight="1pt">
                <w10:wrap type="through"/>
              </v:rect>
            </w:pict>
          </mc:Fallback>
        </mc:AlternateContent>
      </w:r>
      <w:bookmarkStart w:id="19" w:name="_Hlk12194341"/>
    </w:p>
    <w:p w14:paraId="7A5B29C2" w14:textId="4CB17A57" w:rsidR="000D29F4" w:rsidRPr="007807B5" w:rsidRDefault="00781A9E" w:rsidP="000D29F4">
      <w:pPr>
        <w:spacing w:after="0" w:line="276" w:lineRule="auto"/>
        <w:rPr>
          <w:rFonts w:ascii="Arial" w:hAnsi="Arial" w:cs="Arial"/>
          <w:b/>
        </w:rPr>
      </w:pPr>
      <w:r w:rsidRPr="007807B5">
        <w:rPr>
          <w:rFonts w:ascii="Arial" w:hAnsi="Arial" w:cs="Arial"/>
          <w:b/>
        </w:rPr>
        <w:t xml:space="preserve">Question </w:t>
      </w:r>
      <w:r w:rsidR="00BA1C5E">
        <w:rPr>
          <w:rFonts w:ascii="Arial" w:hAnsi="Arial" w:cs="Arial"/>
          <w:b/>
        </w:rPr>
        <w:t>40</w:t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</w:r>
      <w:r w:rsidR="000D29F4" w:rsidRPr="007807B5">
        <w:rPr>
          <w:rFonts w:ascii="Arial" w:hAnsi="Arial" w:cs="Arial"/>
          <w:b/>
        </w:rPr>
        <w:tab/>
        <w:t>(20 marks)</w:t>
      </w:r>
    </w:p>
    <w:p w14:paraId="7AC69744" w14:textId="09622F85" w:rsidR="0013053D" w:rsidRPr="007807B5" w:rsidRDefault="0013053D" w:rsidP="00776E6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1D753403" w14:textId="77777777" w:rsidR="00662D58" w:rsidRPr="007807B5" w:rsidRDefault="00662D58" w:rsidP="00B66165">
      <w:pPr>
        <w:spacing w:after="0" w:line="276" w:lineRule="auto"/>
      </w:pPr>
    </w:p>
    <w:p w14:paraId="16C5B65F" w14:textId="12915DFE" w:rsidR="00DD7B2F" w:rsidRPr="007807B5" w:rsidRDefault="00E466DB" w:rsidP="00B66165">
      <w:pPr>
        <w:spacing w:after="0" w:line="276" w:lineRule="auto"/>
        <w:rPr>
          <w:rFonts w:ascii="Arial" w:hAnsi="Arial" w:cs="Arial"/>
        </w:rPr>
      </w:pPr>
      <w:r w:rsidRPr="007807B5">
        <w:rPr>
          <w:rFonts w:ascii="Arial" w:hAnsi="Arial" w:cs="Arial"/>
          <w:shd w:val="clear" w:color="auto" w:fill="FFFFFF"/>
        </w:rPr>
        <w:t>Susan and her mother Lesley are working in a basement fixing a leaking gas heater. The space is very small and</w:t>
      </w:r>
      <w:r w:rsidR="000E5A2E" w:rsidRPr="007807B5">
        <w:rPr>
          <w:rFonts w:ascii="Arial" w:hAnsi="Arial" w:cs="Arial"/>
          <w:shd w:val="clear" w:color="auto" w:fill="FFFFFF"/>
        </w:rPr>
        <w:t xml:space="preserve"> poorly ventilated and</w:t>
      </w:r>
      <w:r w:rsidR="00781CAF">
        <w:rPr>
          <w:rFonts w:ascii="Arial" w:hAnsi="Arial" w:cs="Arial"/>
          <w:shd w:val="clear" w:color="auto" w:fill="FFFFFF"/>
        </w:rPr>
        <w:t>,</w:t>
      </w:r>
      <w:r w:rsidRPr="007807B5">
        <w:rPr>
          <w:rFonts w:ascii="Arial" w:hAnsi="Arial" w:cs="Arial"/>
          <w:shd w:val="clear" w:color="auto" w:fill="FFFFFF"/>
        </w:rPr>
        <w:t xml:space="preserve"> after a while</w:t>
      </w:r>
      <w:r w:rsidR="00781CAF">
        <w:rPr>
          <w:rFonts w:ascii="Arial" w:hAnsi="Arial" w:cs="Arial"/>
          <w:shd w:val="clear" w:color="auto" w:fill="FFFFFF"/>
        </w:rPr>
        <w:t>,</w:t>
      </w:r>
      <w:r w:rsidRPr="007807B5">
        <w:rPr>
          <w:rFonts w:ascii="Arial" w:hAnsi="Arial" w:cs="Arial"/>
          <w:shd w:val="clear" w:color="auto" w:fill="FFFFFF"/>
        </w:rPr>
        <w:t xml:space="preserve"> both of them notice an increase </w:t>
      </w:r>
      <w:r w:rsidR="000E5A2E" w:rsidRPr="007807B5">
        <w:rPr>
          <w:rFonts w:ascii="Arial" w:hAnsi="Arial" w:cs="Arial"/>
          <w:shd w:val="clear" w:color="auto" w:fill="FFFFFF"/>
        </w:rPr>
        <w:t xml:space="preserve">in the </w:t>
      </w:r>
      <w:r w:rsidR="00781CAF">
        <w:rPr>
          <w:rFonts w:ascii="Arial" w:hAnsi="Arial" w:cs="Arial"/>
          <w:shd w:val="clear" w:color="auto" w:fill="FFFFFF"/>
        </w:rPr>
        <w:t>rate</w:t>
      </w:r>
      <w:r w:rsidR="000E5A2E" w:rsidRPr="007807B5">
        <w:rPr>
          <w:rFonts w:ascii="Arial" w:hAnsi="Arial" w:cs="Arial"/>
          <w:shd w:val="clear" w:color="auto" w:fill="FFFFFF"/>
        </w:rPr>
        <w:t xml:space="preserve"> and depth of their breathing.</w:t>
      </w:r>
      <w:r w:rsidR="000E1681" w:rsidRPr="007807B5">
        <w:rPr>
          <w:rFonts w:ascii="Arial" w:hAnsi="Arial" w:cs="Arial"/>
          <w:shd w:val="clear" w:color="auto" w:fill="FFFFFF"/>
        </w:rPr>
        <w:t xml:space="preserve"> </w:t>
      </w:r>
      <w:r w:rsidR="002714E1">
        <w:rPr>
          <w:rFonts w:ascii="Arial" w:hAnsi="Arial" w:cs="Arial"/>
          <w:shd w:val="clear" w:color="auto" w:fill="FFFFFF"/>
        </w:rPr>
        <w:t>As they notice</w:t>
      </w:r>
      <w:r w:rsidR="00781CAF">
        <w:rPr>
          <w:rFonts w:ascii="Arial" w:hAnsi="Arial" w:cs="Arial"/>
          <w:shd w:val="clear" w:color="auto" w:fill="FFFFFF"/>
        </w:rPr>
        <w:t>d</w:t>
      </w:r>
      <w:r w:rsidR="002714E1">
        <w:rPr>
          <w:rFonts w:ascii="Arial" w:hAnsi="Arial" w:cs="Arial"/>
          <w:shd w:val="clear" w:color="auto" w:fill="FFFFFF"/>
        </w:rPr>
        <w:t xml:space="preserve"> the increased respiratory rate</w:t>
      </w:r>
      <w:r w:rsidR="00781CAF">
        <w:rPr>
          <w:rFonts w:ascii="Arial" w:hAnsi="Arial" w:cs="Arial"/>
          <w:shd w:val="clear" w:color="auto" w:fill="FFFFFF"/>
        </w:rPr>
        <w:t>,</w:t>
      </w:r>
      <w:r w:rsidR="002714E1">
        <w:rPr>
          <w:rFonts w:ascii="Arial" w:hAnsi="Arial" w:cs="Arial"/>
          <w:shd w:val="clear" w:color="auto" w:fill="FFFFFF"/>
        </w:rPr>
        <w:t xml:space="preserve"> they have rushed up the stairs and opened windows until their breathing rates returned to normal.</w:t>
      </w:r>
    </w:p>
    <w:p w14:paraId="3DB3C69A" w14:textId="5949F516" w:rsidR="00DD7B2F" w:rsidRPr="007807B5" w:rsidRDefault="00DD7B2F" w:rsidP="00776E6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54C3A04" w14:textId="0F869AE8" w:rsidR="00662D58" w:rsidRPr="007807B5" w:rsidRDefault="000E1681" w:rsidP="00A33237">
      <w:pPr>
        <w:pStyle w:val="ListParagraph"/>
        <w:numPr>
          <w:ilvl w:val="0"/>
          <w:numId w:val="8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7807B5">
        <w:rPr>
          <w:rFonts w:ascii="Arial" w:hAnsi="Arial" w:cs="Arial"/>
        </w:rPr>
        <w:t>Describe</w:t>
      </w:r>
      <w:r w:rsidR="000E5A2E" w:rsidRPr="007807B5">
        <w:rPr>
          <w:rFonts w:ascii="Arial" w:hAnsi="Arial" w:cs="Arial"/>
        </w:rPr>
        <w:t xml:space="preserve"> the homeostatic mechanism that </w:t>
      </w:r>
      <w:r w:rsidR="002714E1">
        <w:rPr>
          <w:rFonts w:ascii="Arial" w:hAnsi="Arial" w:cs="Arial"/>
        </w:rPr>
        <w:t xml:space="preserve">caused the increased breathing rate in this situation. In your answer describe how the body </w:t>
      </w:r>
      <w:r w:rsidR="000E5A2E" w:rsidRPr="007807B5">
        <w:rPr>
          <w:rFonts w:ascii="Arial" w:hAnsi="Arial" w:cs="Arial"/>
        </w:rPr>
        <w:t>detects and maintains gas concentrations in the blood.</w:t>
      </w:r>
      <w:r w:rsidR="00662D58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5F3123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Pr="007807B5">
        <w:rPr>
          <w:rFonts w:ascii="Arial" w:hAnsi="Arial" w:cs="Arial"/>
        </w:rPr>
        <w:tab/>
      </w:r>
      <w:r w:rsidR="000E5A2E" w:rsidRPr="007807B5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2714E1">
        <w:rPr>
          <w:rFonts w:ascii="Arial" w:hAnsi="Arial" w:cs="Arial"/>
        </w:rPr>
        <w:tab/>
      </w:r>
      <w:r w:rsidR="00662D58" w:rsidRPr="007807B5">
        <w:rPr>
          <w:rFonts w:ascii="Arial" w:hAnsi="Arial" w:cs="Arial"/>
        </w:rPr>
        <w:t>(</w:t>
      </w:r>
      <w:r w:rsidR="000E5A2E" w:rsidRPr="007807B5">
        <w:rPr>
          <w:rFonts w:ascii="Arial" w:hAnsi="Arial" w:cs="Arial"/>
        </w:rPr>
        <w:t>12</w:t>
      </w:r>
      <w:r w:rsidR="00662D58" w:rsidRPr="007807B5">
        <w:rPr>
          <w:rFonts w:ascii="Arial" w:hAnsi="Arial" w:cs="Arial"/>
        </w:rPr>
        <w:t xml:space="preserve"> marks)</w:t>
      </w:r>
    </w:p>
    <w:bookmarkEnd w:id="19"/>
    <w:p w14:paraId="5B35BDC9" w14:textId="29066785" w:rsidR="005F3123" w:rsidRPr="007807B5" w:rsidRDefault="005F3123" w:rsidP="005F312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A8F44C5" w14:textId="77777777" w:rsidR="005F3123" w:rsidRPr="007807B5" w:rsidRDefault="005F3123" w:rsidP="005F3123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BEFE353" w14:textId="745A1BB2" w:rsidR="00942D70" w:rsidRPr="00942D70" w:rsidRDefault="000E1681" w:rsidP="00942D70">
      <w:pPr>
        <w:tabs>
          <w:tab w:val="left" w:pos="851"/>
        </w:tabs>
        <w:spacing w:after="0" w:line="276" w:lineRule="auto"/>
        <w:rPr>
          <w:rFonts w:ascii="Arial" w:hAnsi="Arial" w:cs="Arial"/>
        </w:rPr>
      </w:pPr>
      <w:bookmarkStart w:id="20" w:name="_Hlk12194376"/>
      <w:r w:rsidRPr="00942D70">
        <w:rPr>
          <w:rFonts w:ascii="Arial" w:hAnsi="Arial" w:cs="Arial"/>
        </w:rPr>
        <w:t xml:space="preserve">The message to increase the </w:t>
      </w:r>
      <w:r w:rsidR="00781CAF">
        <w:rPr>
          <w:rFonts w:ascii="Arial" w:hAnsi="Arial" w:cs="Arial"/>
        </w:rPr>
        <w:t>rate</w:t>
      </w:r>
      <w:r w:rsidRPr="00942D70">
        <w:rPr>
          <w:rFonts w:ascii="Arial" w:hAnsi="Arial" w:cs="Arial"/>
        </w:rPr>
        <w:t xml:space="preserve"> and depth of breathing is controlled by nervous impulses. </w:t>
      </w:r>
    </w:p>
    <w:p w14:paraId="62C3ECD0" w14:textId="77777777" w:rsidR="00942D70" w:rsidRDefault="00942D70" w:rsidP="00942D70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201BF21D" w14:textId="3EB8FB6C" w:rsidR="00942D70" w:rsidRDefault="00942D70" w:rsidP="00A33237">
      <w:pPr>
        <w:pStyle w:val="ListParagraph"/>
        <w:numPr>
          <w:ilvl w:val="0"/>
          <w:numId w:val="8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Describe how a</w:t>
      </w:r>
      <w:r w:rsidR="00781CAF">
        <w:rPr>
          <w:rFonts w:ascii="Arial" w:hAnsi="Arial" w:cs="Arial"/>
        </w:rPr>
        <w:t xml:space="preserve">n </w:t>
      </w:r>
      <w:r w:rsidR="00D05B1E">
        <w:rPr>
          <w:rFonts w:ascii="Arial" w:hAnsi="Arial" w:cs="Arial"/>
        </w:rPr>
        <w:t>unmyelinated</w:t>
      </w:r>
      <w:r>
        <w:rPr>
          <w:rFonts w:ascii="Arial" w:hAnsi="Arial" w:cs="Arial"/>
        </w:rPr>
        <w:t xml:space="preserve"> nerve cell transmits an impulse.</w:t>
      </w:r>
    </w:p>
    <w:p w14:paraId="66DB3C56" w14:textId="77777777" w:rsidR="00942D70" w:rsidRDefault="00942D70" w:rsidP="00942D70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CDF8CBA" w14:textId="272D2719" w:rsidR="00662D58" w:rsidRPr="007807B5" w:rsidRDefault="005F3123" w:rsidP="00942D70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Pr="007807B5">
        <w:rPr>
          <w:rFonts w:ascii="Arial" w:hAnsi="Arial" w:cs="Arial"/>
        </w:rPr>
        <w:tab/>
      </w:r>
      <w:r w:rsidR="000E1681" w:rsidRPr="007807B5">
        <w:rPr>
          <w:rFonts w:ascii="Arial" w:hAnsi="Arial" w:cs="Arial"/>
        </w:rPr>
        <w:tab/>
      </w:r>
      <w:r w:rsidRPr="007807B5">
        <w:rPr>
          <w:rFonts w:ascii="Arial" w:hAnsi="Arial" w:cs="Arial"/>
        </w:rPr>
        <w:tab/>
      </w:r>
      <w:r w:rsidR="00942D70">
        <w:rPr>
          <w:rFonts w:ascii="Arial" w:hAnsi="Arial" w:cs="Arial"/>
        </w:rPr>
        <w:tab/>
      </w:r>
      <w:r w:rsidR="00942D70">
        <w:rPr>
          <w:rFonts w:ascii="Arial" w:hAnsi="Arial" w:cs="Arial"/>
        </w:rPr>
        <w:tab/>
      </w:r>
      <w:r w:rsidRPr="007807B5">
        <w:rPr>
          <w:rFonts w:ascii="Arial" w:hAnsi="Arial" w:cs="Arial"/>
        </w:rPr>
        <w:t>(8</w:t>
      </w:r>
      <w:r w:rsidR="002554E4" w:rsidRPr="007807B5">
        <w:rPr>
          <w:rFonts w:ascii="Arial" w:hAnsi="Arial" w:cs="Arial"/>
        </w:rPr>
        <w:t xml:space="preserve"> marks)</w:t>
      </w:r>
    </w:p>
    <w:bookmarkEnd w:id="18"/>
    <w:bookmarkEnd w:id="20"/>
    <w:p w14:paraId="62D587B8" w14:textId="3C1B03B8" w:rsidR="0033392E" w:rsidRDefault="0033392E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736A8C72" w14:textId="599AF31D" w:rsidR="00857B44" w:rsidRDefault="00857B44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286D898F" w14:textId="77777777" w:rsidR="00857B44" w:rsidRPr="00D27B58" w:rsidRDefault="00857B44" w:rsidP="0033392E">
      <w:pPr>
        <w:tabs>
          <w:tab w:val="left" w:pos="851"/>
        </w:tabs>
        <w:spacing w:after="0" w:line="276" w:lineRule="auto"/>
        <w:rPr>
          <w:rFonts w:ascii="Arial" w:hAnsi="Arial" w:cs="Arial"/>
          <w:highlight w:val="green"/>
        </w:rPr>
      </w:pPr>
    </w:p>
    <w:p w14:paraId="104101DE" w14:textId="77777777" w:rsidR="00077CC0" w:rsidRPr="00D27B58" w:rsidRDefault="00077CC0" w:rsidP="00077CC0">
      <w:pPr>
        <w:spacing w:after="0" w:line="276" w:lineRule="auto"/>
        <w:rPr>
          <w:rFonts w:ascii="Arial" w:hAnsi="Arial" w:cs="Arial"/>
          <w:highlight w:val="green"/>
        </w:rPr>
      </w:pPr>
      <w:r w:rsidRPr="00D27B58">
        <w:rPr>
          <w:noProof/>
          <w:highlight w:val="green"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077402" wp14:editId="25FA453F">
                <wp:simplePos x="0" y="0"/>
                <wp:positionH relativeFrom="column">
                  <wp:posOffset>107950</wp:posOffset>
                </wp:positionH>
                <wp:positionV relativeFrom="paragraph">
                  <wp:posOffset>114300</wp:posOffset>
                </wp:positionV>
                <wp:extent cx="304800" cy="336550"/>
                <wp:effectExtent l="0" t="0" r="19050" b="25400"/>
                <wp:wrapThrough wrapText="bothSides">
                  <wp:wrapPolygon edited="0">
                    <wp:start x="0" y="0"/>
                    <wp:lineTo x="0" y="22008"/>
                    <wp:lineTo x="21600" y="22008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1C4415" id="Rectangle 3" o:spid="_x0000_s1026" style="position:absolute;margin-left:8.5pt;margin-top:9pt;width:24pt;height:2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" fillcolor="white [3212]" strokecolor="black [3213]" strokeweight="1pt">
                <w10:wrap type="through"/>
              </v:rect>
            </w:pict>
          </mc:Fallback>
        </mc:AlternateContent>
      </w:r>
    </w:p>
    <w:p w14:paraId="28F16DA1" w14:textId="09C6BF66" w:rsidR="00077CC0" w:rsidRPr="004D3DB0" w:rsidRDefault="00781A9E" w:rsidP="00077CC0">
      <w:pPr>
        <w:spacing w:after="0" w:line="276" w:lineRule="auto"/>
        <w:rPr>
          <w:rFonts w:ascii="Arial" w:hAnsi="Arial" w:cs="Arial"/>
          <w:b/>
        </w:rPr>
      </w:pPr>
      <w:bookmarkStart w:id="21" w:name="_Hlk12194411"/>
      <w:r w:rsidRPr="004D3DB0">
        <w:rPr>
          <w:rFonts w:ascii="Arial" w:hAnsi="Arial" w:cs="Arial"/>
          <w:b/>
        </w:rPr>
        <w:t>Question 4</w:t>
      </w:r>
      <w:r w:rsidR="00BE1823">
        <w:rPr>
          <w:rFonts w:ascii="Arial" w:hAnsi="Arial" w:cs="Arial"/>
          <w:b/>
        </w:rPr>
        <w:t>1</w:t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</w:r>
      <w:r w:rsidR="00077CC0" w:rsidRPr="004D3DB0">
        <w:rPr>
          <w:rFonts w:ascii="Arial" w:hAnsi="Arial" w:cs="Arial"/>
          <w:b/>
        </w:rPr>
        <w:tab/>
        <w:t>(20 marks)</w:t>
      </w:r>
    </w:p>
    <w:p w14:paraId="6344C893" w14:textId="13ED12F3" w:rsidR="00284F5B" w:rsidRPr="004D3DB0" w:rsidRDefault="00284F5B" w:rsidP="00284F5B">
      <w:pPr>
        <w:tabs>
          <w:tab w:val="left" w:pos="851"/>
        </w:tabs>
        <w:spacing w:after="0" w:line="276" w:lineRule="auto"/>
      </w:pPr>
    </w:p>
    <w:p w14:paraId="032463E7" w14:textId="1AA34A1D" w:rsidR="00AD54ED" w:rsidRPr="004D3DB0" w:rsidRDefault="004D3DB0" w:rsidP="00284F5B">
      <w:pPr>
        <w:tabs>
          <w:tab w:val="left" w:pos="851"/>
        </w:tabs>
        <w:spacing w:after="0" w:line="276" w:lineRule="auto"/>
        <w:rPr>
          <w:rFonts w:ascii="Arial" w:hAnsi="Arial" w:cs="Arial"/>
        </w:rPr>
      </w:pPr>
      <w:r w:rsidRPr="004D3DB0">
        <w:rPr>
          <w:rFonts w:ascii="Arial" w:hAnsi="Arial" w:cs="Arial"/>
        </w:rPr>
        <w:t xml:space="preserve">Recombinant organisms are created </w:t>
      </w:r>
      <w:r>
        <w:rPr>
          <w:rFonts w:ascii="Arial" w:hAnsi="Arial" w:cs="Arial"/>
        </w:rPr>
        <w:t>to manufacture a variety of products for humans to use.</w:t>
      </w:r>
    </w:p>
    <w:p w14:paraId="4E2D6AF0" w14:textId="6331D0E4" w:rsidR="00AD54ED" w:rsidRPr="004D3DB0" w:rsidRDefault="00AD54ED" w:rsidP="00284F5B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60FD205" w14:textId="6A20024D" w:rsidR="00AD54ED" w:rsidRPr="0098136D" w:rsidRDefault="0098136D" w:rsidP="00A33237">
      <w:pPr>
        <w:pStyle w:val="ListParagraph"/>
        <w:numPr>
          <w:ilvl w:val="0"/>
          <w:numId w:val="9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Describe the steps involved in creating a recombinant organism for the manufacture of a human hormone o</w:t>
      </w:r>
      <w:r w:rsidR="0024504A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vaccine.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B20BF6" w:rsidRPr="0098136D">
        <w:rPr>
          <w:rFonts w:ascii="Arial" w:hAnsi="Arial" w:cs="Arial"/>
        </w:rPr>
        <w:tab/>
      </w:r>
      <w:r w:rsidR="00B20BF6" w:rsidRPr="0098136D">
        <w:rPr>
          <w:rFonts w:ascii="Arial" w:hAnsi="Arial" w:cs="Arial"/>
        </w:rPr>
        <w:tab/>
      </w:r>
      <w:r w:rsidR="00B20BF6" w:rsidRPr="0098136D">
        <w:rPr>
          <w:rFonts w:ascii="Arial" w:hAnsi="Arial" w:cs="Arial"/>
        </w:rPr>
        <w:tab/>
        <w:t>(</w:t>
      </w:r>
      <w:r>
        <w:rPr>
          <w:rFonts w:ascii="Arial" w:hAnsi="Arial" w:cs="Arial"/>
        </w:rPr>
        <w:t>10</w:t>
      </w:r>
      <w:r w:rsidR="00B20BF6" w:rsidRPr="0098136D">
        <w:rPr>
          <w:rFonts w:ascii="Arial" w:hAnsi="Arial" w:cs="Arial"/>
        </w:rPr>
        <w:t xml:space="preserve"> marks)</w:t>
      </w:r>
    </w:p>
    <w:bookmarkEnd w:id="21"/>
    <w:p w14:paraId="74A1F4DC" w14:textId="77777777" w:rsidR="00AD54ED" w:rsidRPr="004D3DB0" w:rsidRDefault="00AD54ED" w:rsidP="00AD54ED">
      <w:pPr>
        <w:pStyle w:val="ListParagraph"/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0F1BCD1A" w14:textId="42081DE3" w:rsidR="00284F5B" w:rsidRPr="00781CAF" w:rsidRDefault="0098136D" w:rsidP="00284F5B">
      <w:pPr>
        <w:tabs>
          <w:tab w:val="left" w:pos="851"/>
        </w:tabs>
        <w:spacing w:after="0" w:line="276" w:lineRule="auto"/>
        <w:rPr>
          <w:rFonts w:ascii="Arial" w:hAnsi="Arial" w:cs="Arial"/>
          <w:shd w:val="clear" w:color="auto" w:fill="FFFFFF"/>
        </w:rPr>
      </w:pPr>
      <w:bookmarkStart w:id="22" w:name="_Hlk12194446"/>
      <w:r w:rsidRPr="00781CAF">
        <w:rPr>
          <w:rFonts w:ascii="Arial" w:hAnsi="Arial" w:cs="Arial"/>
          <w:shd w:val="clear" w:color="auto" w:fill="FFFFFF"/>
        </w:rPr>
        <w:t xml:space="preserve">There are several different types of vaccines that have been manufactured for different </w:t>
      </w:r>
      <w:r w:rsidR="00F6306B" w:rsidRPr="00781CAF">
        <w:rPr>
          <w:rFonts w:ascii="Arial" w:hAnsi="Arial" w:cs="Arial"/>
          <w:shd w:val="clear" w:color="auto" w:fill="FFFFFF"/>
        </w:rPr>
        <w:t>uses. The decision to vaccinate or not can be influenced by various issues</w:t>
      </w:r>
      <w:r w:rsidR="00AD54ED" w:rsidRPr="00781CAF">
        <w:rPr>
          <w:rFonts w:ascii="Arial" w:hAnsi="Arial" w:cs="Arial"/>
          <w:shd w:val="clear" w:color="auto" w:fill="FFFFFF"/>
        </w:rPr>
        <w:t xml:space="preserve">. </w:t>
      </w:r>
    </w:p>
    <w:p w14:paraId="7A303282" w14:textId="2E5B0F12" w:rsidR="00AD54ED" w:rsidRPr="004D3DB0" w:rsidRDefault="00AD54ED" w:rsidP="00284F5B">
      <w:pPr>
        <w:tabs>
          <w:tab w:val="left" w:pos="851"/>
        </w:tabs>
        <w:spacing w:after="0" w:line="276" w:lineRule="auto"/>
        <w:rPr>
          <w:rFonts w:ascii="Arial" w:hAnsi="Arial" w:cs="Arial"/>
          <w:color w:val="222222"/>
          <w:shd w:val="clear" w:color="auto" w:fill="FFFFFF"/>
        </w:rPr>
      </w:pPr>
    </w:p>
    <w:p w14:paraId="765DEED1" w14:textId="5AFC038E" w:rsidR="00AD54ED" w:rsidRPr="004D3DB0" w:rsidRDefault="00F6306B" w:rsidP="00A33237">
      <w:pPr>
        <w:pStyle w:val="ListParagraph"/>
        <w:numPr>
          <w:ilvl w:val="0"/>
          <w:numId w:val="9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Describe </w:t>
      </w:r>
      <w:r w:rsidRPr="00A52CFF">
        <w:rPr>
          <w:rFonts w:ascii="Arial" w:hAnsi="Arial" w:cs="Arial"/>
          <w:b/>
          <w:bCs/>
        </w:rPr>
        <w:t>two</w:t>
      </w:r>
      <w:r>
        <w:rPr>
          <w:rFonts w:ascii="Arial" w:hAnsi="Arial" w:cs="Arial"/>
        </w:rPr>
        <w:t xml:space="preserve"> different risk factors associated with vaccinations</w:t>
      </w:r>
      <w:r w:rsidR="003470AC" w:rsidRPr="004D3DB0">
        <w:rPr>
          <w:rFonts w:ascii="Arial" w:hAnsi="Arial" w:cs="Arial"/>
        </w:rPr>
        <w:t>.</w:t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06DEC" w:rsidRPr="004D3DB0">
        <w:rPr>
          <w:rFonts w:ascii="Arial" w:hAnsi="Arial" w:cs="Arial"/>
        </w:rPr>
        <w:t>(</w:t>
      </w:r>
      <w:r>
        <w:rPr>
          <w:rFonts w:ascii="Arial" w:hAnsi="Arial" w:cs="Arial"/>
        </w:rPr>
        <w:t>4</w:t>
      </w:r>
      <w:r w:rsidR="00206DEC" w:rsidRPr="004D3DB0">
        <w:rPr>
          <w:rFonts w:ascii="Arial" w:hAnsi="Arial" w:cs="Arial"/>
        </w:rPr>
        <w:t xml:space="preserve"> marks)</w:t>
      </w:r>
    </w:p>
    <w:bookmarkEnd w:id="22"/>
    <w:p w14:paraId="697B5F1B" w14:textId="11213941" w:rsidR="002A17DC" w:rsidRDefault="002A17DC" w:rsidP="00D6751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29E1DD9" w14:textId="77777777" w:rsidR="00F6306B" w:rsidRPr="004D3DB0" w:rsidRDefault="00F6306B" w:rsidP="00D6751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6A8AADF1" w14:textId="14941C47" w:rsidR="009C0DB5" w:rsidRPr="004D3DB0" w:rsidRDefault="00F6306B" w:rsidP="00A33237">
      <w:pPr>
        <w:pStyle w:val="ListParagraph"/>
        <w:numPr>
          <w:ilvl w:val="0"/>
          <w:numId w:val="9"/>
        </w:numPr>
        <w:tabs>
          <w:tab w:val="left" w:pos="851"/>
        </w:tabs>
        <w:spacing w:after="0" w:line="276" w:lineRule="auto"/>
        <w:rPr>
          <w:rFonts w:ascii="Arial" w:hAnsi="Arial" w:cs="Arial"/>
        </w:rPr>
      </w:pPr>
      <w:bookmarkStart w:id="23" w:name="_Hlk12194476"/>
      <w:r>
        <w:rPr>
          <w:rFonts w:ascii="Arial" w:hAnsi="Arial" w:cs="Arial"/>
        </w:rPr>
        <w:t>How do vaccinations provide immunity against d</w:t>
      </w:r>
      <w:r w:rsidR="00AE572E">
        <w:rPr>
          <w:rFonts w:ascii="Arial" w:hAnsi="Arial" w:cs="Arial"/>
        </w:rPr>
        <w:t>isease</w:t>
      </w:r>
      <w:r w:rsidR="00DC2EEA">
        <w:rPr>
          <w:rFonts w:ascii="Arial" w:hAnsi="Arial" w:cs="Arial"/>
        </w:rPr>
        <w:t>?</w:t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DC2EEA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AE572E">
        <w:rPr>
          <w:rFonts w:ascii="Arial" w:hAnsi="Arial" w:cs="Arial"/>
        </w:rPr>
        <w:tab/>
      </w:r>
      <w:r w:rsidR="004D09B1" w:rsidRPr="004D3DB0">
        <w:rPr>
          <w:rFonts w:ascii="Arial" w:hAnsi="Arial" w:cs="Arial"/>
        </w:rPr>
        <w:t>(</w:t>
      </w:r>
      <w:r>
        <w:rPr>
          <w:rFonts w:ascii="Arial" w:hAnsi="Arial" w:cs="Arial"/>
        </w:rPr>
        <w:t>6</w:t>
      </w:r>
      <w:r w:rsidR="004D09B1" w:rsidRPr="004D3DB0">
        <w:rPr>
          <w:rFonts w:ascii="Arial" w:hAnsi="Arial" w:cs="Arial"/>
        </w:rPr>
        <w:t xml:space="preserve"> marks)</w:t>
      </w:r>
    </w:p>
    <w:bookmarkEnd w:id="23"/>
    <w:p w14:paraId="0B1C41B5" w14:textId="77777777" w:rsidR="009C0DB5" w:rsidRDefault="009C0DB5" w:rsidP="00D6751E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642DAA64" w14:textId="729FF720" w:rsidR="000C7FD1" w:rsidRDefault="000C7FD1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7DD8821A" w14:textId="5407DFFC" w:rsidR="00181613" w:rsidRDefault="00181613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4D28B2AB" w14:textId="59923440" w:rsidR="00181613" w:rsidRDefault="00181613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58EB692B" w14:textId="5A2E825E" w:rsidR="00D05B1E" w:rsidRDefault="00D05B1E" w:rsidP="00EB5693">
      <w:pPr>
        <w:tabs>
          <w:tab w:val="left" w:pos="851"/>
        </w:tabs>
        <w:spacing w:after="0" w:line="276" w:lineRule="auto"/>
        <w:rPr>
          <w:rFonts w:ascii="Arial" w:hAnsi="Arial" w:cs="Arial"/>
        </w:rPr>
      </w:pPr>
    </w:p>
    <w:p w14:paraId="3088BC72" w14:textId="1E06A41A" w:rsidR="00172671" w:rsidRPr="00172671" w:rsidRDefault="00172671" w:rsidP="00172671">
      <w:pPr>
        <w:tabs>
          <w:tab w:val="left" w:pos="851"/>
        </w:tabs>
        <w:spacing w:after="0" w:line="276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END OF QUESTIONS</w:t>
      </w:r>
    </w:p>
    <w:p w14:paraId="144ACE09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14CEE10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5F9B6E0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8D9145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AEEACA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162EC2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B0A20F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EA0195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EF92ED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886E13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97A150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B84990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58EFC7A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1CB6CB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415BB6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0C28CD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2A14C8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4102852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8BB1CD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D4EE8C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74517B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0ABF09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__________________________________________________________________________________________________________________________________________________</w:t>
      </w:r>
    </w:p>
    <w:p w14:paraId="0F39CFA3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37DF6094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0F88E8B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1255150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51508E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3048CA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0955FC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D881F3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7A23987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29BF7C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47C4C5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F89FD1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BBF913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0F32720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D4D2CD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4BF0E9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09EF3A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CF5DD6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4F3B97C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C3B761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02DB89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50FD5E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4B8D85E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F562B3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7C37C1E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217D8722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67B5DD1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46F0C9D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E7B7C2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2565EC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67EA8C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41D7B6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7A1466E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BBD6EA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D4A234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038405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908685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298010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C6BB26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AA7B28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E786C6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CE2E42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0757DCB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0BA96C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136D1F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4F20E43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BE0E24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D54DF9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C133125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0751519B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55B44FD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0167F59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C44D5A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7C54BE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6FE836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D04B0E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58048D7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1B4543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E0EB19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4BFED3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1FCE88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E71FCD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5FE27A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24470E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6AB7CE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BE4361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CFBC75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21BADF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1AEE00F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7A8304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A516CE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0CCF5C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1FE7F4E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5B66B843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0EB7D5E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D94F60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6AF237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7F14E0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F4C01D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1EE988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95D3DB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9157FC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8D4E90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AFBF67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F2C613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549B722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A76E17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DB54F6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FB3F7D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637A94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065EF2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1943CE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7EF22BE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B8A6A8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8246B7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283BB29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53DFB62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05E19381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39E4787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0CEEDE8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2DAA9D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9B2990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3A5D8B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C78CF2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41AF2A9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801913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F2D955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2C7363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F77054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4412BBA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DB5D28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3597AB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AC5FF9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8EA614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__________________________________________________________________________________________________________________________________________________</w:t>
      </w:r>
    </w:p>
    <w:p w14:paraId="72A1AC9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F66FC9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CF5F24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25C15B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11BAB10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2262A51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4D3237EC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Question number: ________________</w:t>
      </w:r>
    </w:p>
    <w:p w14:paraId="1A98320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5BC4E3F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B6AE40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EBBDF0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868DA2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984E6B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7A95278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719F62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A05121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F946AC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BD12D6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62C6E15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2BEBCA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A58903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2A23CC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05021C6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3D09205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229AF6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43AAC1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9E854C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10A3EF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11FA68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643BC65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0F9F2924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Additional Working</w:t>
      </w:r>
    </w:p>
    <w:p w14:paraId="67F9F14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7AA9977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724A14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34CBE3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22958FC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74786B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7E0761F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C46DC0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57416D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19E152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89E05C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614FAABB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855BE3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C70497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1ABEEDC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9B5218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24D3BB9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9CF71C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64BEF4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A273B6E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E1FAD20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70416702" w14:textId="77777777" w:rsidR="00BA1C5E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819B562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2D503B9B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Additional Working</w:t>
      </w:r>
    </w:p>
    <w:p w14:paraId="7A0B7C5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25AD863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D03EFB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B10D8C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058860A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F1ACEF9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2283202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1B74ECB5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FA9973F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81C2E44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C27D393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2EEC8552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2C3693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_________________________________________________________________________</w:t>
      </w:r>
    </w:p>
    <w:p w14:paraId="5DA929D1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DB61CE7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0E7FABE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</w:t>
      </w:r>
    </w:p>
    <w:p w14:paraId="52F36D0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FAB704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4EFF247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2D27C14D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692F8468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EF77706" w14:textId="77777777" w:rsidR="00BA1C5E" w:rsidRPr="00E836E7" w:rsidRDefault="00BA1C5E" w:rsidP="00BA1C5E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569E1AF0" w14:textId="77777777" w:rsidR="00BA1C5E" w:rsidRDefault="00BA1C5E" w:rsidP="00BA1C5E">
      <w:pPr>
        <w:spacing w:line="360" w:lineRule="auto"/>
        <w:rPr>
          <w:rFonts w:ascii="Arial" w:hAnsi="Arial" w:cs="Arial"/>
        </w:rPr>
        <w:sectPr w:rsidR="00BA1C5E" w:rsidSect="007D2738">
          <w:headerReference w:type="default" r:id="rId28"/>
          <w:footerReference w:type="even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A7C4966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5D188A38" w14:textId="77777777" w:rsidR="00BA1C5E" w:rsidRDefault="00BA1C5E" w:rsidP="00BA1C5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Spare Grid</w:t>
      </w: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</w:tblGrid>
      <w:tr w:rsidR="00713E2F" w14:paraId="08EBC34D" w14:textId="77777777" w:rsidTr="00317A29">
        <w:trPr>
          <w:trHeight w:val="340"/>
        </w:trPr>
        <w:tc>
          <w:tcPr>
            <w:tcW w:w="340" w:type="dxa"/>
          </w:tcPr>
          <w:p w14:paraId="41C20D8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C8E2C7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54BC59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E70F5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4430E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81505E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8F5B2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A9063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6143E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76C4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5A0BF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88B084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8C9996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90F102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EBC58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D0543E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E09C9E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949C5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3E3FC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22439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86A5A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8EF12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6C669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C6F84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2F7D6F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3861B500" w14:textId="77777777" w:rsidTr="00317A29">
        <w:trPr>
          <w:trHeight w:val="340"/>
        </w:trPr>
        <w:tc>
          <w:tcPr>
            <w:tcW w:w="340" w:type="dxa"/>
          </w:tcPr>
          <w:p w14:paraId="57B0086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3E864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4B1E9C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62093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07D32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3D438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8549EA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158772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E06D0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C4BA6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2F049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DCFD72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7E5CF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FC07EF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6D3956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17A22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B4972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18472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6D962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26360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FF2840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C0CFB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ECCBF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587BB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8F3143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622C37A6" w14:textId="77777777" w:rsidTr="00317A29">
        <w:trPr>
          <w:trHeight w:val="340"/>
        </w:trPr>
        <w:tc>
          <w:tcPr>
            <w:tcW w:w="340" w:type="dxa"/>
          </w:tcPr>
          <w:p w14:paraId="17699CC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B0B86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9F9BD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2A5F1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8E18D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5AFD9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8C05B4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79CA0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48E46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6E5C0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CCEC2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8D7BA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ECE62F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B712F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5E7B6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B0B55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D29E12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AAED25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C7DFD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1E2461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0A6DEA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B89CC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162B47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2B307F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945B48C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249DC5E0" w14:textId="77777777" w:rsidTr="00317A29">
        <w:trPr>
          <w:trHeight w:val="340"/>
        </w:trPr>
        <w:tc>
          <w:tcPr>
            <w:tcW w:w="340" w:type="dxa"/>
          </w:tcPr>
          <w:p w14:paraId="555FBE8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1C6DF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B2CC4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52D6A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023E0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127F9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B49C2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D7E3D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A4C1D7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514770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2795A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2A5B59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33132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71AD3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0EC16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1DEBD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ECD6F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7FFAF5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6F6DF9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EBAFA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7BE0AF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B8284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EF327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A70024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6145216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6193B535" w14:textId="77777777" w:rsidTr="00317A29">
        <w:trPr>
          <w:trHeight w:val="340"/>
        </w:trPr>
        <w:tc>
          <w:tcPr>
            <w:tcW w:w="340" w:type="dxa"/>
          </w:tcPr>
          <w:p w14:paraId="53BCD87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C9795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40E13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0CAFF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C70D9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612DB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230FC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520563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99A7E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CAE38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872B6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397D55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2E0782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86E01D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49DCF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ADCDB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BA8A6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5B5FF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07E41F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B50DB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ADB609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D169BD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66B60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A61A8F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F9C130D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7D95C30E" w14:textId="77777777" w:rsidTr="00317A29">
        <w:trPr>
          <w:trHeight w:val="340"/>
        </w:trPr>
        <w:tc>
          <w:tcPr>
            <w:tcW w:w="340" w:type="dxa"/>
          </w:tcPr>
          <w:p w14:paraId="7A9BAA2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DAF28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9721F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2FE394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E71B2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0964E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7122F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578C9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5BA3AE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73726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F8F79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3F46B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B8841F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5804D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CBD761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68BBC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F8B68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F8049C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9AB8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5A1E75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35DCC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63EA7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42733E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FEAF6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9C131C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2933E5FF" w14:textId="77777777" w:rsidTr="00317A29">
        <w:trPr>
          <w:trHeight w:val="340"/>
        </w:trPr>
        <w:tc>
          <w:tcPr>
            <w:tcW w:w="340" w:type="dxa"/>
          </w:tcPr>
          <w:p w14:paraId="7568DE8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32DD75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AB90B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DB30A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E5E8F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626CFB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9FAF7E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05CFC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01FF1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A39C0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0A5726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622227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692368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41E0E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5F042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2ED8A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3B71F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F8EDF3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716822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8BA9C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9FCCCB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246AD1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C6B747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15FF81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BD2B53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575476CE" w14:textId="77777777" w:rsidTr="00317A29">
        <w:trPr>
          <w:trHeight w:val="340"/>
        </w:trPr>
        <w:tc>
          <w:tcPr>
            <w:tcW w:w="340" w:type="dxa"/>
          </w:tcPr>
          <w:p w14:paraId="470B2F1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1B76A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FA4B07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12114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2EBBE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EB22E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2A5A75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10B44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3DFF5A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1E10CC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1B3C55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8A7A54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7B7CF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676CF9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070AA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3196D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74A9F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FA87BB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D9EC3F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ECFD1A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5AC1E4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713A09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042C7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62B0E9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CDAF777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79FF90E1" w14:textId="77777777" w:rsidTr="00317A29">
        <w:trPr>
          <w:trHeight w:val="340"/>
        </w:trPr>
        <w:tc>
          <w:tcPr>
            <w:tcW w:w="340" w:type="dxa"/>
          </w:tcPr>
          <w:p w14:paraId="5E5EB03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19B70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34A0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FB2A4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2918D9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4F151E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E04E4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27020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386C93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E360E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208A6A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ED30F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67BB88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634CF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8B85F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A9FAC2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9C0FF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1D284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9E484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848105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FA7515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E9375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FE288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A64B36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4436ED5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27106221" w14:textId="77777777" w:rsidTr="00317A29">
        <w:trPr>
          <w:trHeight w:val="340"/>
        </w:trPr>
        <w:tc>
          <w:tcPr>
            <w:tcW w:w="340" w:type="dxa"/>
          </w:tcPr>
          <w:p w14:paraId="5C660E1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2372FB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2D810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EBAC5D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E440DE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D690D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97E6E5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25C570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83636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A89920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AB31F8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CE79B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01FD68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076586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72A535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CB21D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DF1A8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E08FDE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A01CA2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1B62E3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516BB5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1E7CA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A20B4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96B9F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8693483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41335B2B" w14:textId="77777777" w:rsidTr="00317A29">
        <w:trPr>
          <w:trHeight w:val="340"/>
        </w:trPr>
        <w:tc>
          <w:tcPr>
            <w:tcW w:w="340" w:type="dxa"/>
          </w:tcPr>
          <w:p w14:paraId="3A914BF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1C944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72500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75C2C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BE7E7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06BFB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F5046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B6BD1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5819EF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BCEBC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2AE476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F5010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C35F4A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CF7E64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D4A782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EF5C4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B33AC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E1AB5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782A4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7FA228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0AAAB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E44385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A32909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E0C32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9AC472C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7BED55E5" w14:textId="77777777" w:rsidTr="00317A29">
        <w:trPr>
          <w:trHeight w:val="340"/>
        </w:trPr>
        <w:tc>
          <w:tcPr>
            <w:tcW w:w="340" w:type="dxa"/>
          </w:tcPr>
          <w:p w14:paraId="6A3D67F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0C99B4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15625D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F6946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EA8117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B2676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35D99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E8993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14BCC3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E755D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CD5FC5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83E758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F2F0F9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76B88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491D94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484DB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2DAE4D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289C0C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B586B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3FE981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91E64C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E0C203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3DEC7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CA4D04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D6AE66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634EA2F4" w14:textId="77777777" w:rsidTr="00317A29">
        <w:trPr>
          <w:trHeight w:val="340"/>
        </w:trPr>
        <w:tc>
          <w:tcPr>
            <w:tcW w:w="340" w:type="dxa"/>
          </w:tcPr>
          <w:p w14:paraId="5B05200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AADE3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1B17B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66931D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A958E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C442F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F49447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D52B9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F5A12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33839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94B594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AD89C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8AA67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820750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35582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83406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B4BB6C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2AF723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FBE83B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AD029D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EE140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712E9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B167D3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CEF06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E8E965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3615745B" w14:textId="77777777" w:rsidTr="00317A29">
        <w:trPr>
          <w:trHeight w:val="340"/>
        </w:trPr>
        <w:tc>
          <w:tcPr>
            <w:tcW w:w="340" w:type="dxa"/>
          </w:tcPr>
          <w:p w14:paraId="5ACE4D9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784A49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AA971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973E2B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DCE574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F7513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DF30EE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8EC98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D5CFD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93C48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0E80D7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15A846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897016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41E4C1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5950F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2836CE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F4D9C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54035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411A65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426D06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0163B9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FF7E0F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37E8C3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8D713E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E23FFB4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492E6F17" w14:textId="77777777" w:rsidTr="00317A29">
        <w:trPr>
          <w:trHeight w:val="340"/>
        </w:trPr>
        <w:tc>
          <w:tcPr>
            <w:tcW w:w="340" w:type="dxa"/>
          </w:tcPr>
          <w:p w14:paraId="701DAA5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D1C98E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D23CDB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19689A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72B34F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F9BC02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527322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BC769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81E1F9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6AF18F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65D49D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3E5B67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E95970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D07A7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7F69ED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386AC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E64675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DD971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FB7FB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A5F684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930024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1D3FDC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CBBF75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0D817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2D053B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419D9B63" w14:textId="77777777" w:rsidTr="00317A29">
        <w:trPr>
          <w:trHeight w:val="340"/>
        </w:trPr>
        <w:tc>
          <w:tcPr>
            <w:tcW w:w="340" w:type="dxa"/>
          </w:tcPr>
          <w:p w14:paraId="1568AA3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B569FD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53E430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9F756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670FD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D7597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90D49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38B07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D5EE8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22CF7E7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22F359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828493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C8E590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FAB11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B68C51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D5E590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78B230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CCE06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1C97CC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9C3A77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1FC78A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DAD017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11D526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CEEE0C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33133D0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0ABC86B7" w14:textId="77777777" w:rsidTr="00317A29">
        <w:trPr>
          <w:trHeight w:val="340"/>
        </w:trPr>
        <w:tc>
          <w:tcPr>
            <w:tcW w:w="340" w:type="dxa"/>
          </w:tcPr>
          <w:p w14:paraId="565F034C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60E6EC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BB840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EC5F1C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D9B10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68D01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0453C8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D0EED6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0B783A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B419C3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F11E27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C28B17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2D5BC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725CB1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EBF76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A7E4AE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A0BA99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764932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0E2CB3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79BFFB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ACC79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D71149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62EC10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AB15A1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0DA88BC" w14:textId="77777777" w:rsidR="00713E2F" w:rsidRDefault="00713E2F" w:rsidP="00317A29">
            <w:pPr>
              <w:rPr>
                <w:highlight w:val="cyan"/>
              </w:rPr>
            </w:pPr>
          </w:p>
        </w:tc>
      </w:tr>
      <w:tr w:rsidR="00713E2F" w14:paraId="57985AE0" w14:textId="77777777" w:rsidTr="00317A29">
        <w:trPr>
          <w:trHeight w:val="340"/>
        </w:trPr>
        <w:tc>
          <w:tcPr>
            <w:tcW w:w="340" w:type="dxa"/>
          </w:tcPr>
          <w:p w14:paraId="7D88DC0A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66E695E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4CCE6D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3C04F3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3AD03D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F7A4FA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24E00F3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58730E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E6D25A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4B4A6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F72CC5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2167EAD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4066E7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5C9A1BB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234E412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C253954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0B14F0A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3D6220A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788B472F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1236CFD6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BCFFEA9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56982E5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4BCF5B70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6CF3C621" w14:textId="77777777" w:rsidR="00713E2F" w:rsidRDefault="00713E2F" w:rsidP="00317A29">
            <w:pPr>
              <w:rPr>
                <w:highlight w:val="cyan"/>
              </w:rPr>
            </w:pPr>
          </w:p>
        </w:tc>
        <w:tc>
          <w:tcPr>
            <w:tcW w:w="340" w:type="dxa"/>
          </w:tcPr>
          <w:p w14:paraId="5F04D626" w14:textId="77777777" w:rsidR="00713E2F" w:rsidRDefault="00713E2F" w:rsidP="00317A29">
            <w:pPr>
              <w:rPr>
                <w:highlight w:val="cyan"/>
              </w:rPr>
            </w:pPr>
          </w:p>
        </w:tc>
      </w:tr>
    </w:tbl>
    <w:p w14:paraId="117B8114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4A13A3F9" w14:textId="77777777" w:rsidR="00BA1C5E" w:rsidRDefault="00BA1C5E" w:rsidP="00BA1C5E">
      <w:pPr>
        <w:spacing w:line="360" w:lineRule="auto"/>
        <w:rPr>
          <w:rFonts w:ascii="Arial" w:hAnsi="Arial" w:cs="Arial"/>
        </w:rPr>
      </w:pPr>
    </w:p>
    <w:p w14:paraId="56E868E2" w14:textId="77777777" w:rsidR="00BA1C5E" w:rsidRDefault="00BA1C5E" w:rsidP="00BA1C5E">
      <w:pPr>
        <w:spacing w:after="0" w:line="276" w:lineRule="auto"/>
      </w:pPr>
    </w:p>
    <w:p w14:paraId="2D0C7E5E" w14:textId="77777777" w:rsidR="00BA1C5E" w:rsidRDefault="00BA1C5E" w:rsidP="00BA1C5E">
      <w:pPr>
        <w:spacing w:after="0" w:line="276" w:lineRule="auto"/>
      </w:pPr>
    </w:p>
    <w:p w14:paraId="5358B4F0" w14:textId="77777777" w:rsidR="00BA1C5E" w:rsidRDefault="00BA1C5E" w:rsidP="00BA1C5E">
      <w:pPr>
        <w:spacing w:after="0" w:line="276" w:lineRule="auto"/>
      </w:pPr>
    </w:p>
    <w:p w14:paraId="0D223E65" w14:textId="77777777" w:rsidR="00BA1C5E" w:rsidRDefault="00BA1C5E" w:rsidP="00BA1C5E">
      <w:pPr>
        <w:spacing w:after="0" w:line="276" w:lineRule="auto"/>
      </w:pPr>
    </w:p>
    <w:p w14:paraId="75C06F0C" w14:textId="77777777" w:rsidR="00BA1C5E" w:rsidRDefault="00BA1C5E" w:rsidP="00BA1C5E">
      <w:pPr>
        <w:spacing w:after="0" w:line="276" w:lineRule="auto"/>
      </w:pPr>
    </w:p>
    <w:p w14:paraId="72710EB3" w14:textId="77777777" w:rsidR="00BA1C5E" w:rsidRDefault="00BA1C5E" w:rsidP="00BA1C5E">
      <w:pPr>
        <w:spacing w:after="0" w:line="276" w:lineRule="auto"/>
      </w:pPr>
    </w:p>
    <w:p w14:paraId="764DE63B" w14:textId="77777777" w:rsidR="00BA1C5E" w:rsidRDefault="00BA1C5E" w:rsidP="00BA1C5E">
      <w:pPr>
        <w:spacing w:after="0" w:line="276" w:lineRule="auto"/>
      </w:pPr>
    </w:p>
    <w:p w14:paraId="2586535B" w14:textId="77777777" w:rsidR="00BA1C5E" w:rsidRDefault="00BA1C5E" w:rsidP="00BA1C5E">
      <w:pPr>
        <w:spacing w:after="0" w:line="276" w:lineRule="auto"/>
      </w:pPr>
    </w:p>
    <w:p w14:paraId="2D388F85" w14:textId="77777777" w:rsidR="00BA1C5E" w:rsidRDefault="00BA1C5E" w:rsidP="00BA1C5E">
      <w:pPr>
        <w:spacing w:after="0" w:line="276" w:lineRule="auto"/>
      </w:pPr>
    </w:p>
    <w:p w14:paraId="6DE6A367" w14:textId="77777777" w:rsidR="00BA1C5E" w:rsidRDefault="00BA1C5E" w:rsidP="00BA1C5E">
      <w:pPr>
        <w:spacing w:after="0" w:line="276" w:lineRule="auto"/>
      </w:pPr>
    </w:p>
    <w:p w14:paraId="44178833" w14:textId="77777777" w:rsidR="00BA1C5E" w:rsidRDefault="00BA1C5E" w:rsidP="00BA1C5E">
      <w:pPr>
        <w:spacing w:after="0" w:line="276" w:lineRule="auto"/>
      </w:pPr>
    </w:p>
    <w:p w14:paraId="55D0E804" w14:textId="77777777" w:rsidR="00BA1C5E" w:rsidRDefault="00BA1C5E" w:rsidP="00BA1C5E">
      <w:pPr>
        <w:spacing w:after="0" w:line="276" w:lineRule="auto"/>
      </w:pPr>
    </w:p>
    <w:p w14:paraId="69BA395F" w14:textId="77777777" w:rsidR="00BA1C5E" w:rsidRDefault="00BA1C5E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02D10738" w14:textId="75834A52" w:rsidR="00BA1C5E" w:rsidRDefault="00BA1C5E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48C732CF" w14:textId="01400119" w:rsidR="006A5C34" w:rsidRDefault="006A5C34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0F76DDCC" w14:textId="39D011B5" w:rsidR="006A5C34" w:rsidRDefault="006A5C34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7E4414AE" w14:textId="77777777" w:rsidR="006A5C34" w:rsidRDefault="006A5C34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0DEF294A" w14:textId="77777777" w:rsidR="006A5C34" w:rsidRDefault="006A5C34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  <w:sectPr w:rsidR="006A5C34" w:rsidSect="00BE262E">
          <w:footerReference w:type="even" r:id="rId30"/>
          <w:footerReference w:type="default" r:id="rId3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bookmarkStart w:id="24" w:name="_Hlk12099358"/>
    </w:p>
    <w:p w14:paraId="5640F02D" w14:textId="3E9C517E" w:rsidR="00BA1C5E" w:rsidRDefault="00BA1C5E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67692939" w14:textId="280EAE49" w:rsidR="000C7FD1" w:rsidRDefault="005969E6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  <w:bookmarkStart w:id="25" w:name="_Hlk12195703"/>
      <w:r>
        <w:rPr>
          <w:rFonts w:ascii="Arial" w:hAnsi="Arial" w:cs="Arial"/>
          <w:b/>
        </w:rPr>
        <w:lastRenderedPageBreak/>
        <w:t>ACKNOWLEDGEMENTS</w:t>
      </w:r>
    </w:p>
    <w:p w14:paraId="721AB7C7" w14:textId="06093A78" w:rsidR="00D35544" w:rsidRDefault="00D35544" w:rsidP="005969E6">
      <w:pPr>
        <w:pStyle w:val="ListParagraph"/>
        <w:spacing w:after="0" w:line="276" w:lineRule="auto"/>
        <w:ind w:left="0"/>
        <w:jc w:val="center"/>
        <w:rPr>
          <w:rFonts w:ascii="Arial" w:hAnsi="Arial" w:cs="Arial"/>
          <w:b/>
        </w:rPr>
      </w:pPr>
    </w:p>
    <w:p w14:paraId="2B14B3BC" w14:textId="43D2E051" w:rsidR="00D35544" w:rsidRDefault="00D35544" w:rsidP="00D35544">
      <w:pPr>
        <w:pStyle w:val="ListParagraph"/>
        <w:spacing w:after="0" w:line="276" w:lineRule="auto"/>
        <w:ind w:left="2160" w:hanging="2160"/>
        <w:rPr>
          <w:rFonts w:ascii="Arial" w:hAnsi="Arial" w:cs="Arial"/>
        </w:rPr>
      </w:pPr>
      <w:r>
        <w:rPr>
          <w:rFonts w:ascii="Arial" w:hAnsi="Arial" w:cs="Arial"/>
          <w:b/>
        </w:rPr>
        <w:t>Question 15</w:t>
      </w:r>
      <w:r>
        <w:rPr>
          <w:rFonts w:ascii="Arial" w:hAnsi="Arial" w:cs="Arial"/>
          <w:b/>
        </w:rPr>
        <w:tab/>
      </w:r>
      <w:r w:rsidRPr="00D35544">
        <w:rPr>
          <w:rFonts w:ascii="Arial" w:hAnsi="Arial" w:cs="Arial"/>
        </w:rPr>
        <w:t xml:space="preserve">Reflex [image] retrieved 23 </w:t>
      </w:r>
      <w:r w:rsidR="00777139">
        <w:rPr>
          <w:rFonts w:ascii="Arial" w:hAnsi="Arial" w:cs="Arial"/>
        </w:rPr>
        <w:t>M</w:t>
      </w:r>
      <w:r w:rsidRPr="00D35544">
        <w:rPr>
          <w:rFonts w:ascii="Arial" w:hAnsi="Arial" w:cs="Arial"/>
        </w:rPr>
        <w:t>arch</w:t>
      </w:r>
      <w:r w:rsidR="00777139">
        <w:rPr>
          <w:rFonts w:ascii="Arial" w:hAnsi="Arial" w:cs="Arial"/>
        </w:rPr>
        <w:t>,</w:t>
      </w:r>
      <w:r w:rsidRPr="00D35544">
        <w:rPr>
          <w:rFonts w:ascii="Arial" w:hAnsi="Arial" w:cs="Arial"/>
        </w:rPr>
        <w:t xml:space="preserve"> 2019 from </w:t>
      </w:r>
      <w:hyperlink r:id="rId32" w:history="1">
        <w:r w:rsidRPr="008E0BE2">
          <w:rPr>
            <w:rStyle w:val="Hyperlink"/>
            <w:rFonts w:ascii="Arial" w:hAnsi="Arial" w:cs="Arial"/>
          </w:rPr>
          <w:t>https://commons.wikimedia.org/wiki/File:Reflex_Arc.svg</w:t>
        </w:r>
      </w:hyperlink>
    </w:p>
    <w:p w14:paraId="08774B45" w14:textId="6C7824A6" w:rsidR="00D35544" w:rsidRDefault="00D35544" w:rsidP="00D35544">
      <w:pPr>
        <w:pStyle w:val="ListParagraph"/>
        <w:spacing w:after="0" w:line="276" w:lineRule="auto"/>
        <w:ind w:left="2160" w:hanging="2160"/>
        <w:rPr>
          <w:rFonts w:ascii="Arial" w:hAnsi="Arial" w:cs="Arial"/>
          <w:b/>
        </w:rPr>
      </w:pPr>
    </w:p>
    <w:p w14:paraId="5822EEF6" w14:textId="210AA031" w:rsidR="00BE7D97" w:rsidRPr="00777139" w:rsidRDefault="005B678A" w:rsidP="00777139">
      <w:pPr>
        <w:pStyle w:val="ListParagraph"/>
        <w:spacing w:after="0" w:line="276" w:lineRule="auto"/>
        <w:ind w:left="2160" w:hanging="2160"/>
        <w:rPr>
          <w:rFonts w:ascii="Arial" w:hAnsi="Arial" w:cs="Arial"/>
        </w:rPr>
      </w:pPr>
      <w:r>
        <w:rPr>
          <w:rFonts w:ascii="Arial" w:hAnsi="Arial" w:cs="Arial"/>
          <w:b/>
        </w:rPr>
        <w:t>Question 17</w:t>
      </w:r>
      <w:r w:rsidR="00BE7D97">
        <w:rPr>
          <w:rFonts w:ascii="Arial" w:hAnsi="Arial" w:cs="Arial"/>
          <w:b/>
        </w:rPr>
        <w:tab/>
      </w:r>
      <w:r w:rsidR="008F6400" w:rsidRPr="008F6400">
        <w:rPr>
          <w:rFonts w:ascii="Arial" w:hAnsi="Arial" w:cs="Arial"/>
        </w:rPr>
        <w:t>Adapted from</w:t>
      </w:r>
      <w:r w:rsidR="008F6400">
        <w:rPr>
          <w:rFonts w:ascii="Arial" w:hAnsi="Arial" w:cs="Arial"/>
          <w:b/>
        </w:rPr>
        <w:t xml:space="preserve"> </w:t>
      </w:r>
      <w:r w:rsidR="008F6400">
        <w:rPr>
          <w:rFonts w:ascii="Arial" w:hAnsi="Arial" w:cs="Arial"/>
        </w:rPr>
        <w:t>brain</w:t>
      </w:r>
      <w:r w:rsidR="00BE7D97" w:rsidRPr="00D35544">
        <w:rPr>
          <w:rFonts w:ascii="Arial" w:hAnsi="Arial" w:cs="Arial"/>
        </w:rPr>
        <w:t xml:space="preserve"> [image] retrieved 23 </w:t>
      </w:r>
      <w:r w:rsidR="00777139">
        <w:rPr>
          <w:rFonts w:ascii="Arial" w:hAnsi="Arial" w:cs="Arial"/>
        </w:rPr>
        <w:t>M</w:t>
      </w:r>
      <w:r w:rsidR="00BE7D97" w:rsidRPr="00D35544">
        <w:rPr>
          <w:rFonts w:ascii="Arial" w:hAnsi="Arial" w:cs="Arial"/>
        </w:rPr>
        <w:t xml:space="preserve">arch </w:t>
      </w:r>
      <w:r w:rsidR="00777139">
        <w:rPr>
          <w:rFonts w:ascii="Arial" w:hAnsi="Arial" w:cs="Arial"/>
        </w:rPr>
        <w:t>,</w:t>
      </w:r>
      <w:r w:rsidR="00BE7D97" w:rsidRPr="00D35544">
        <w:rPr>
          <w:rFonts w:ascii="Arial" w:hAnsi="Arial" w:cs="Arial"/>
        </w:rPr>
        <w:t xml:space="preserve">2019 from </w:t>
      </w:r>
      <w:hyperlink r:id="rId33" w:history="1">
        <w:r w:rsidR="008F6400" w:rsidRPr="005B678A">
          <w:rPr>
            <w:rStyle w:val="Hyperlink"/>
            <w:rFonts w:ascii="Arial" w:hAnsi="Arial" w:cs="Arial"/>
          </w:rPr>
          <w:t>https://commons.wikimedia.org/wiki/File:Brain_human_sagittal_section.svg</w:t>
        </w:r>
      </w:hyperlink>
    </w:p>
    <w:p w14:paraId="751FADCF" w14:textId="537BA4E2" w:rsidR="000C7FD1" w:rsidRDefault="000C7FD1" w:rsidP="000C7FD1">
      <w:pPr>
        <w:pStyle w:val="ListParagraph"/>
        <w:spacing w:after="0" w:line="276" w:lineRule="auto"/>
        <w:ind w:left="0"/>
        <w:rPr>
          <w:rFonts w:ascii="Arial" w:hAnsi="Arial" w:cs="Arial"/>
          <w:b/>
        </w:rPr>
      </w:pPr>
    </w:p>
    <w:p w14:paraId="5239FAB6" w14:textId="256A4C83" w:rsidR="0090231A" w:rsidRDefault="0071283E" w:rsidP="0071283E">
      <w:pPr>
        <w:suppressAutoHyphens/>
        <w:spacing w:after="0"/>
        <w:ind w:left="2160" w:hanging="2160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 xml:space="preserve">Question </w:t>
      </w:r>
      <w:r w:rsidR="0090231A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1</w:t>
      </w:r>
      <w:r>
        <w:rPr>
          <w:rFonts w:ascii="Arial" w:hAnsi="Arial" w:cs="Arial"/>
          <w:b/>
        </w:rPr>
        <w:tab/>
      </w:r>
      <w:r w:rsidR="0090231A" w:rsidRPr="0090231A">
        <w:rPr>
          <w:rFonts w:ascii="Arial" w:hAnsi="Arial" w:cs="Arial"/>
        </w:rPr>
        <w:t xml:space="preserve">Neuron [image] retrieved 17 </w:t>
      </w:r>
      <w:r w:rsidR="00777139">
        <w:rPr>
          <w:rFonts w:ascii="Arial" w:hAnsi="Arial" w:cs="Arial"/>
        </w:rPr>
        <w:t>M</w:t>
      </w:r>
      <w:r w:rsidR="0090231A" w:rsidRPr="0090231A">
        <w:rPr>
          <w:rFonts w:ascii="Arial" w:hAnsi="Arial" w:cs="Arial"/>
        </w:rPr>
        <w:t>arch</w:t>
      </w:r>
      <w:r w:rsidR="00777139">
        <w:rPr>
          <w:rFonts w:ascii="Arial" w:hAnsi="Arial" w:cs="Arial"/>
        </w:rPr>
        <w:t>,</w:t>
      </w:r>
      <w:r w:rsidR="0090231A" w:rsidRPr="0090231A">
        <w:rPr>
          <w:rFonts w:ascii="Arial" w:hAnsi="Arial" w:cs="Arial"/>
        </w:rPr>
        <w:t xml:space="preserve"> 201</w:t>
      </w:r>
      <w:r w:rsidR="00D35544">
        <w:rPr>
          <w:rFonts w:ascii="Arial" w:hAnsi="Arial" w:cs="Arial"/>
        </w:rPr>
        <w:t>9</w:t>
      </w:r>
      <w:r w:rsidR="0090231A" w:rsidRPr="0090231A">
        <w:rPr>
          <w:rFonts w:ascii="Arial" w:hAnsi="Arial" w:cs="Arial"/>
        </w:rPr>
        <w:t xml:space="preserve"> from </w:t>
      </w:r>
      <w:hyperlink r:id="rId34" w:history="1">
        <w:r w:rsidR="0090231A" w:rsidRPr="0090231A">
          <w:rPr>
            <w:rStyle w:val="Hyperlink"/>
            <w:rFonts w:ascii="Arial" w:hAnsi="Arial" w:cs="Arial"/>
          </w:rPr>
          <w:t>https://commons.wikimedia.org/wiki/File:Neuron_(PSF).png</w:t>
        </w:r>
      </w:hyperlink>
    </w:p>
    <w:p w14:paraId="7A060CDC" w14:textId="77777777" w:rsidR="00D44CC6" w:rsidRDefault="00D44CC6" w:rsidP="0071283E">
      <w:pPr>
        <w:suppressAutoHyphens/>
        <w:spacing w:after="0"/>
        <w:ind w:left="2160" w:hanging="2160"/>
        <w:rPr>
          <w:rStyle w:val="Hyperlink"/>
          <w:rFonts w:ascii="Arial" w:hAnsi="Arial" w:cs="Arial"/>
        </w:rPr>
      </w:pPr>
    </w:p>
    <w:p w14:paraId="256046BF" w14:textId="1F657576" w:rsidR="00857B44" w:rsidRPr="00857B44" w:rsidRDefault="00D44CC6" w:rsidP="00857B44">
      <w:pPr>
        <w:suppressAutoHyphens/>
        <w:spacing w:after="0"/>
        <w:ind w:left="2160" w:hanging="2160"/>
        <w:rPr>
          <w:rFonts w:ascii="Arial" w:hAnsi="Arial" w:cs="Arial"/>
        </w:rPr>
      </w:pPr>
      <w:r>
        <w:rPr>
          <w:rFonts w:ascii="Arial" w:hAnsi="Arial" w:cs="Arial"/>
          <w:b/>
        </w:rPr>
        <w:t>Question 25</w:t>
      </w:r>
      <w:r>
        <w:rPr>
          <w:rFonts w:ascii="Arial" w:hAnsi="Arial" w:cs="Arial"/>
          <w:b/>
        </w:rPr>
        <w:tab/>
      </w:r>
      <w:r w:rsidR="00FC3682" w:rsidRPr="00FC3682">
        <w:rPr>
          <w:rFonts w:ascii="Arial" w:hAnsi="Arial" w:cs="Arial"/>
        </w:rPr>
        <w:t>Adapted from</w:t>
      </w:r>
      <w:r w:rsidR="00FC36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Mutation</w:t>
      </w:r>
      <w:r w:rsidRPr="0090231A">
        <w:rPr>
          <w:rFonts w:ascii="Arial" w:hAnsi="Arial" w:cs="Arial"/>
        </w:rPr>
        <w:t xml:space="preserve"> [image] retrieved </w:t>
      </w:r>
      <w:r w:rsidR="00FC3682">
        <w:rPr>
          <w:rFonts w:ascii="Arial" w:hAnsi="Arial" w:cs="Arial"/>
        </w:rPr>
        <w:t>24</w:t>
      </w:r>
      <w:r w:rsidRPr="0090231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</w:t>
      </w:r>
      <w:r w:rsidRPr="0090231A">
        <w:rPr>
          <w:rFonts w:ascii="Arial" w:hAnsi="Arial" w:cs="Arial"/>
        </w:rPr>
        <w:t>arch</w:t>
      </w:r>
      <w:r>
        <w:rPr>
          <w:rFonts w:ascii="Arial" w:hAnsi="Arial" w:cs="Arial"/>
        </w:rPr>
        <w:t>,</w:t>
      </w:r>
      <w:r w:rsidRPr="0090231A">
        <w:rPr>
          <w:rFonts w:ascii="Arial" w:hAnsi="Arial" w:cs="Arial"/>
        </w:rPr>
        <w:t xml:space="preserve"> 201</w:t>
      </w:r>
      <w:r>
        <w:rPr>
          <w:rFonts w:ascii="Arial" w:hAnsi="Arial" w:cs="Arial"/>
        </w:rPr>
        <w:t>9</w:t>
      </w:r>
      <w:r w:rsidRPr="0090231A">
        <w:rPr>
          <w:rFonts w:ascii="Arial" w:hAnsi="Arial" w:cs="Arial"/>
        </w:rPr>
        <w:t xml:space="preserve"> from</w:t>
      </w:r>
      <w:r w:rsidR="00FC3682">
        <w:rPr>
          <w:rFonts w:ascii="Arial" w:hAnsi="Arial" w:cs="Arial"/>
        </w:rPr>
        <w:t xml:space="preserve">: </w:t>
      </w:r>
      <w:hyperlink r:id="rId35" w:history="1">
        <w:r w:rsidR="00FC3682" w:rsidRPr="00B00C7C">
          <w:rPr>
            <w:rStyle w:val="Hyperlink"/>
            <w:rFonts w:ascii="Arial" w:hAnsi="Arial" w:cs="Arial"/>
          </w:rPr>
          <w:t>https://commons.wikimedia.org/wiki/File:Chromosomenmutationen.png</w:t>
        </w:r>
      </w:hyperlink>
    </w:p>
    <w:p w14:paraId="425B90D3" w14:textId="12F268CE" w:rsidR="001762FA" w:rsidRDefault="001762FA" w:rsidP="0071283E">
      <w:pPr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6454F6F6" w14:textId="24B55B48" w:rsidR="00D44CC6" w:rsidRDefault="00D44CC6" w:rsidP="00C53196">
      <w:pPr>
        <w:suppressAutoHyphens/>
        <w:spacing w:after="0"/>
        <w:ind w:left="2160" w:hanging="2160"/>
        <w:jc w:val="both"/>
      </w:pPr>
      <w:r>
        <w:rPr>
          <w:rFonts w:ascii="Arial" w:hAnsi="Arial" w:cs="Arial"/>
          <w:b/>
        </w:rPr>
        <w:t>Question 27</w:t>
      </w:r>
      <w:r>
        <w:rPr>
          <w:rFonts w:ascii="Arial" w:hAnsi="Arial" w:cs="Arial"/>
          <w:b/>
        </w:rPr>
        <w:tab/>
      </w:r>
      <w:r w:rsidRPr="00A42220">
        <w:rPr>
          <w:rFonts w:ascii="Arial" w:hAnsi="Arial" w:cs="Arial"/>
        </w:rPr>
        <w:t xml:space="preserve">Comparative anatomy [image] retrieved </w:t>
      </w:r>
      <w:r w:rsidR="00C53196" w:rsidRPr="00A42220">
        <w:rPr>
          <w:rFonts w:ascii="Arial" w:hAnsi="Arial" w:cs="Arial"/>
        </w:rPr>
        <w:t>23</w:t>
      </w:r>
      <w:r w:rsidRPr="00A42220">
        <w:rPr>
          <w:rFonts w:ascii="Arial" w:hAnsi="Arial" w:cs="Arial"/>
        </w:rPr>
        <w:t xml:space="preserve"> </w:t>
      </w:r>
      <w:r w:rsidR="00C53196" w:rsidRPr="00A42220">
        <w:rPr>
          <w:rFonts w:ascii="Arial" w:hAnsi="Arial" w:cs="Arial"/>
        </w:rPr>
        <w:t>June</w:t>
      </w:r>
      <w:r w:rsidRPr="00A42220">
        <w:rPr>
          <w:rFonts w:ascii="Arial" w:hAnsi="Arial" w:cs="Arial"/>
        </w:rPr>
        <w:t xml:space="preserve">, 2019 from </w:t>
      </w:r>
      <w:bookmarkStart w:id="26" w:name="_Hlk12195595"/>
      <w:r w:rsidR="002056DB" w:rsidRPr="00A42220">
        <w:rPr>
          <w:rFonts w:ascii="Arial" w:hAnsi="Arial" w:cs="Arial"/>
        </w:rPr>
        <w:fldChar w:fldCharType="begin"/>
      </w:r>
      <w:r w:rsidR="002056DB" w:rsidRPr="00A42220">
        <w:rPr>
          <w:rFonts w:ascii="Arial" w:hAnsi="Arial" w:cs="Arial"/>
        </w:rPr>
        <w:instrText xml:space="preserve"> HYPERLINK "https://en.wikipedia.org/wiki/Forelimb" \l "/media/File:Handskelett_MK1888.png" </w:instrText>
      </w:r>
      <w:r w:rsidR="002056DB" w:rsidRPr="00A42220">
        <w:rPr>
          <w:rFonts w:ascii="Arial" w:hAnsi="Arial" w:cs="Arial"/>
        </w:rPr>
        <w:fldChar w:fldCharType="separate"/>
      </w:r>
      <w:r w:rsidR="002056DB" w:rsidRPr="00A42220">
        <w:rPr>
          <w:rStyle w:val="Hyperlink"/>
          <w:rFonts w:ascii="Arial" w:hAnsi="Arial" w:cs="Arial"/>
        </w:rPr>
        <w:t>https://en.wikipedia.org/wiki/Forelimb#/media/File:Handskelett_MK1888.png</w:t>
      </w:r>
      <w:r w:rsidR="002056DB" w:rsidRPr="00A42220">
        <w:rPr>
          <w:rFonts w:ascii="Arial" w:hAnsi="Arial" w:cs="Arial"/>
        </w:rPr>
        <w:fldChar w:fldCharType="end"/>
      </w:r>
    </w:p>
    <w:bookmarkEnd w:id="26"/>
    <w:p w14:paraId="78AB7283" w14:textId="77777777" w:rsidR="00D44CC6" w:rsidRDefault="00D44CC6" w:rsidP="00D44CC6">
      <w:pPr>
        <w:suppressAutoHyphens/>
        <w:spacing w:after="0"/>
        <w:rPr>
          <w:rFonts w:ascii="Arial" w:hAnsi="Arial" w:cs="Arial"/>
          <w:spacing w:val="-2"/>
        </w:rPr>
      </w:pPr>
    </w:p>
    <w:p w14:paraId="751A96A2" w14:textId="05315A11" w:rsidR="00777139" w:rsidRDefault="00EE1E89" w:rsidP="00EE1E89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1762FA">
        <w:rPr>
          <w:rFonts w:ascii="Arial" w:hAnsi="Arial" w:cs="Arial"/>
          <w:b/>
          <w:spacing w:val="-2"/>
        </w:rPr>
        <w:t xml:space="preserve">Question </w:t>
      </w:r>
      <w:r w:rsidR="00777139">
        <w:rPr>
          <w:rFonts w:ascii="Arial" w:hAnsi="Arial" w:cs="Arial"/>
          <w:b/>
          <w:spacing w:val="-2"/>
        </w:rPr>
        <w:t>30</w:t>
      </w:r>
      <w:r>
        <w:rPr>
          <w:rFonts w:ascii="Arial" w:hAnsi="Arial" w:cs="Arial"/>
          <w:b/>
          <w:spacing w:val="-2"/>
        </w:rPr>
        <w:tab/>
      </w:r>
      <w:r w:rsidR="00777139" w:rsidRPr="00A42220">
        <w:rPr>
          <w:rFonts w:ascii="Arial" w:hAnsi="Arial" w:cs="Arial"/>
          <w:spacing w:val="-2"/>
        </w:rPr>
        <w:t xml:space="preserve">Stone tool [image] retrieved </w:t>
      </w:r>
      <w:r w:rsidR="00BE1823" w:rsidRPr="00A42220">
        <w:rPr>
          <w:rFonts w:ascii="Arial" w:hAnsi="Arial" w:cs="Arial"/>
          <w:spacing w:val="-2"/>
        </w:rPr>
        <w:t>23</w:t>
      </w:r>
      <w:r w:rsidR="00777139" w:rsidRPr="00A42220">
        <w:rPr>
          <w:rFonts w:ascii="Arial" w:hAnsi="Arial" w:cs="Arial"/>
          <w:spacing w:val="-2"/>
        </w:rPr>
        <w:t xml:space="preserve"> </w:t>
      </w:r>
      <w:r w:rsidR="00BE1823" w:rsidRPr="00A42220">
        <w:rPr>
          <w:rFonts w:ascii="Arial" w:hAnsi="Arial" w:cs="Arial"/>
          <w:spacing w:val="-2"/>
        </w:rPr>
        <w:t>June</w:t>
      </w:r>
      <w:r w:rsidR="00777139" w:rsidRPr="00A42220">
        <w:rPr>
          <w:rFonts w:ascii="Arial" w:hAnsi="Arial" w:cs="Arial"/>
          <w:spacing w:val="-2"/>
        </w:rPr>
        <w:t xml:space="preserve">, 2019 from: </w:t>
      </w:r>
      <w:hyperlink r:id="rId36" w:history="1">
        <w:r w:rsidR="00BE1823" w:rsidRPr="00A42220">
          <w:rPr>
            <w:rStyle w:val="Hyperlink"/>
            <w:rFonts w:ascii="Arial" w:hAnsi="Arial" w:cs="Arial"/>
          </w:rPr>
          <w:t>https://upload.wikimedia.org/wikipedia/commons/3/3d/Tools_Stone_age.jpg</w:t>
        </w:r>
      </w:hyperlink>
    </w:p>
    <w:p w14:paraId="72497B2C" w14:textId="3F868350" w:rsidR="001762FA" w:rsidRDefault="001762FA" w:rsidP="001762FA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150496F7" w14:textId="3CC20F1D" w:rsidR="003517A5" w:rsidRPr="00A42220" w:rsidRDefault="003517A5" w:rsidP="003517A5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1762FA">
        <w:rPr>
          <w:rFonts w:ascii="Arial" w:hAnsi="Arial" w:cs="Arial"/>
          <w:b/>
          <w:spacing w:val="-2"/>
        </w:rPr>
        <w:t xml:space="preserve">Question </w:t>
      </w:r>
      <w:r>
        <w:rPr>
          <w:rFonts w:ascii="Arial" w:hAnsi="Arial" w:cs="Arial"/>
          <w:b/>
          <w:spacing w:val="-2"/>
        </w:rPr>
        <w:t xml:space="preserve">32  </w:t>
      </w:r>
      <w:r>
        <w:rPr>
          <w:rFonts w:ascii="Arial" w:hAnsi="Arial" w:cs="Arial"/>
          <w:b/>
          <w:spacing w:val="-2"/>
        </w:rPr>
        <w:tab/>
      </w:r>
      <w:r w:rsidR="00CB7517" w:rsidRPr="00CB7517">
        <w:rPr>
          <w:rFonts w:ascii="Arial" w:hAnsi="Arial" w:cs="Arial"/>
          <w:spacing w:val="-2"/>
        </w:rPr>
        <w:t xml:space="preserve">Adapted from </w:t>
      </w:r>
      <w:r w:rsidRPr="00CB7517">
        <w:rPr>
          <w:rFonts w:ascii="Arial" w:hAnsi="Arial" w:cs="Arial"/>
          <w:spacing w:val="-2"/>
        </w:rPr>
        <w:t>Action</w:t>
      </w:r>
      <w:r>
        <w:rPr>
          <w:rFonts w:ascii="Arial" w:hAnsi="Arial" w:cs="Arial"/>
          <w:spacing w:val="-2"/>
        </w:rPr>
        <w:t xml:space="preserve"> Potent</w:t>
      </w:r>
      <w:r w:rsidR="00CB7517">
        <w:rPr>
          <w:rFonts w:ascii="Arial" w:hAnsi="Arial" w:cs="Arial"/>
          <w:spacing w:val="-2"/>
        </w:rPr>
        <w:t>ial [image] retrieved 16 May</w:t>
      </w:r>
      <w:r>
        <w:rPr>
          <w:rFonts w:ascii="Arial" w:hAnsi="Arial" w:cs="Arial"/>
          <w:spacing w:val="-2"/>
        </w:rPr>
        <w:t xml:space="preserve">, 2019 from: </w:t>
      </w:r>
      <w:hyperlink r:id="rId37" w:history="1">
        <w:r w:rsidR="00CB7517" w:rsidRPr="00A42220">
          <w:rPr>
            <w:rStyle w:val="Hyperlink"/>
            <w:rFonts w:ascii="Arial" w:hAnsi="Arial" w:cs="Arial"/>
          </w:rPr>
          <w:t>https://commons.wikimedia.org/w/index.php?title=Special:ElectronPdf&amp;page=File%3AActionPotential.png&amp;action=show-download-screen</w:t>
        </w:r>
      </w:hyperlink>
    </w:p>
    <w:p w14:paraId="0A6F5AC0" w14:textId="142F76B1" w:rsidR="00AA1961" w:rsidRDefault="00AA1961" w:rsidP="003517A5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7BE926AF" w14:textId="75C4FC77" w:rsidR="00AA1961" w:rsidRDefault="00AA1961" w:rsidP="003517A5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5B678A">
        <w:rPr>
          <w:rFonts w:ascii="Arial" w:hAnsi="Arial" w:cs="Arial"/>
          <w:b/>
          <w:spacing w:val="-2"/>
        </w:rPr>
        <w:t xml:space="preserve">Question 33  </w:t>
      </w:r>
      <w:r w:rsidRPr="005B678A">
        <w:rPr>
          <w:rFonts w:ascii="Arial" w:hAnsi="Arial" w:cs="Arial"/>
          <w:b/>
          <w:spacing w:val="-2"/>
        </w:rPr>
        <w:tab/>
      </w:r>
      <w:r w:rsidRPr="005B678A">
        <w:rPr>
          <w:rFonts w:ascii="Arial" w:hAnsi="Arial" w:cs="Arial"/>
          <w:spacing w:val="-2"/>
        </w:rPr>
        <w:t xml:space="preserve">Action of Antibodies [image] retrieved 24 March, 2019 from: </w:t>
      </w:r>
      <w:hyperlink r:id="rId38" w:history="1">
        <w:r w:rsidRPr="005B678A">
          <w:rPr>
            <w:rStyle w:val="Hyperlink"/>
            <w:rFonts w:ascii="Arial" w:hAnsi="Arial" w:cs="Arial"/>
            <w:spacing w:val="-2"/>
          </w:rPr>
          <w:t>http://2014.igem.org/Team:WPI-Worcester/Background</w:t>
        </w:r>
      </w:hyperlink>
    </w:p>
    <w:p w14:paraId="751680AB" w14:textId="5D0AF13B" w:rsidR="00AB4FBA" w:rsidRDefault="00AB4FBA">
      <w:pPr>
        <w:rPr>
          <w:rFonts w:ascii="Arial" w:hAnsi="Arial" w:cs="Arial"/>
          <w:b/>
        </w:rPr>
      </w:pPr>
    </w:p>
    <w:p w14:paraId="1ED0866B" w14:textId="3CFB5C30" w:rsidR="00781CAF" w:rsidRDefault="00781CAF" w:rsidP="00781CAF">
      <w:pPr>
        <w:pStyle w:val="ListParagraph"/>
        <w:suppressAutoHyphens/>
        <w:spacing w:after="0"/>
        <w:ind w:left="2160" w:hanging="2160"/>
      </w:pPr>
      <w:r w:rsidRPr="005B678A">
        <w:rPr>
          <w:rFonts w:ascii="Arial" w:hAnsi="Arial" w:cs="Arial"/>
          <w:b/>
          <w:spacing w:val="-2"/>
        </w:rPr>
        <w:t>Question 3</w:t>
      </w:r>
      <w:r>
        <w:rPr>
          <w:rFonts w:ascii="Arial" w:hAnsi="Arial" w:cs="Arial"/>
          <w:b/>
          <w:spacing w:val="-2"/>
        </w:rPr>
        <w:t>4</w:t>
      </w:r>
      <w:r w:rsidRPr="005B678A">
        <w:rPr>
          <w:rFonts w:ascii="Arial" w:hAnsi="Arial" w:cs="Arial"/>
          <w:b/>
          <w:spacing w:val="-2"/>
        </w:rPr>
        <w:t xml:space="preserve">  </w:t>
      </w:r>
      <w:r w:rsidRPr="005B678A">
        <w:rPr>
          <w:rFonts w:ascii="Arial" w:hAnsi="Arial" w:cs="Arial"/>
          <w:b/>
          <w:spacing w:val="-2"/>
        </w:rPr>
        <w:tab/>
      </w:r>
      <w:r>
        <w:rPr>
          <w:rFonts w:ascii="Arial" w:hAnsi="Arial" w:cs="Arial"/>
          <w:spacing w:val="-2"/>
        </w:rPr>
        <w:t>Vertebrate development</w:t>
      </w:r>
      <w:r w:rsidRPr="005B678A">
        <w:rPr>
          <w:rFonts w:ascii="Arial" w:hAnsi="Arial" w:cs="Arial"/>
          <w:spacing w:val="-2"/>
        </w:rPr>
        <w:t xml:space="preserve"> [image] retrieved </w:t>
      </w:r>
      <w:r>
        <w:rPr>
          <w:rFonts w:ascii="Arial" w:hAnsi="Arial" w:cs="Arial"/>
          <w:spacing w:val="-2"/>
        </w:rPr>
        <w:t>22</w:t>
      </w:r>
      <w:r w:rsidRPr="005B678A">
        <w:rPr>
          <w:rFonts w:ascii="Arial" w:hAnsi="Arial" w:cs="Arial"/>
          <w:spacing w:val="-2"/>
        </w:rPr>
        <w:t xml:space="preserve"> </w:t>
      </w:r>
      <w:r>
        <w:rPr>
          <w:rFonts w:ascii="Arial" w:hAnsi="Arial" w:cs="Arial"/>
          <w:spacing w:val="-2"/>
        </w:rPr>
        <w:t>June</w:t>
      </w:r>
      <w:r w:rsidRPr="005B678A">
        <w:rPr>
          <w:rFonts w:ascii="Arial" w:hAnsi="Arial" w:cs="Arial"/>
          <w:spacing w:val="-2"/>
        </w:rPr>
        <w:t xml:space="preserve">, 2019 from: </w:t>
      </w:r>
      <w:hyperlink r:id="rId39" w:history="1">
        <w:r w:rsidR="00BE1823" w:rsidRPr="00A42220">
          <w:rPr>
            <w:rStyle w:val="Hyperlink"/>
            <w:rFonts w:ascii="Arial" w:hAnsi="Arial" w:cs="Arial"/>
          </w:rPr>
          <w:t>https://upload.wikimedia.org/wikipedia/commons/3/35/Haeckel%27s_Evolution_of_Man_Wellcome_L0032934.jpg</w:t>
        </w:r>
      </w:hyperlink>
    </w:p>
    <w:p w14:paraId="4E5324BC" w14:textId="77777777" w:rsidR="00D05B1E" w:rsidRDefault="00D05B1E" w:rsidP="00781CAF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</w:p>
    <w:p w14:paraId="373F0284" w14:textId="77777777" w:rsidR="00AB4FBA" w:rsidRDefault="00AB4FBA" w:rsidP="007E3E6F">
      <w:pPr>
        <w:pStyle w:val="ListParagraph"/>
        <w:spacing w:after="0" w:line="276" w:lineRule="auto"/>
        <w:ind w:left="2160" w:hanging="2160"/>
        <w:rPr>
          <w:rFonts w:ascii="Arial" w:hAnsi="Arial" w:cs="Arial"/>
          <w:b/>
        </w:rPr>
      </w:pPr>
    </w:p>
    <w:p w14:paraId="29BE1B80" w14:textId="623181C6" w:rsidR="005E24D0" w:rsidRDefault="005E24D0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spacing w:val="-2"/>
        </w:rPr>
      </w:pPr>
      <w:r w:rsidRPr="001762FA">
        <w:rPr>
          <w:rFonts w:ascii="Arial" w:hAnsi="Arial" w:cs="Arial"/>
          <w:b/>
          <w:spacing w:val="-2"/>
        </w:rPr>
        <w:t xml:space="preserve">Question </w:t>
      </w:r>
      <w:r>
        <w:rPr>
          <w:rFonts w:ascii="Arial" w:hAnsi="Arial" w:cs="Arial"/>
          <w:b/>
          <w:spacing w:val="-2"/>
        </w:rPr>
        <w:t>3</w:t>
      </w:r>
      <w:r w:rsidR="005C2C74">
        <w:rPr>
          <w:rFonts w:ascii="Arial" w:hAnsi="Arial" w:cs="Arial"/>
          <w:b/>
          <w:spacing w:val="-2"/>
        </w:rPr>
        <w:t>6</w:t>
      </w:r>
      <w:r>
        <w:rPr>
          <w:rFonts w:ascii="Arial" w:hAnsi="Arial" w:cs="Arial"/>
          <w:b/>
          <w:spacing w:val="-2"/>
        </w:rPr>
        <w:t xml:space="preserve">  </w:t>
      </w:r>
      <w:r>
        <w:rPr>
          <w:rFonts w:ascii="Arial" w:hAnsi="Arial" w:cs="Arial"/>
          <w:b/>
          <w:spacing w:val="-2"/>
        </w:rPr>
        <w:tab/>
      </w:r>
      <w:r w:rsidR="009C7056">
        <w:rPr>
          <w:rFonts w:ascii="Arial" w:hAnsi="Arial" w:cs="Arial"/>
          <w:spacing w:val="-2"/>
        </w:rPr>
        <w:t>Rock strata</w:t>
      </w:r>
      <w:r>
        <w:rPr>
          <w:rFonts w:ascii="Arial" w:hAnsi="Arial" w:cs="Arial"/>
          <w:spacing w:val="-2"/>
        </w:rPr>
        <w:t xml:space="preserve"> [image] retrieved 17 March, 2019 from: </w:t>
      </w:r>
      <w:hyperlink r:id="rId40" w:history="1">
        <w:r w:rsidR="009C7056" w:rsidRPr="005B678A">
          <w:rPr>
            <w:rStyle w:val="Hyperlink"/>
            <w:rFonts w:ascii="Arial" w:hAnsi="Arial" w:cs="Arial"/>
            <w:spacing w:val="-2"/>
          </w:rPr>
          <w:t>https://commons.wikimedia.org/wiki/File:Fossils.png</w:t>
        </w:r>
      </w:hyperlink>
    </w:p>
    <w:p w14:paraId="3B99ACFB" w14:textId="77777777" w:rsidR="009C7056" w:rsidRDefault="009C7056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b/>
        </w:rPr>
      </w:pPr>
    </w:p>
    <w:p w14:paraId="0A66C4BF" w14:textId="77777777" w:rsidR="00C118D5" w:rsidRDefault="00C118D5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b/>
        </w:rPr>
      </w:pPr>
    </w:p>
    <w:p w14:paraId="59742478" w14:textId="3D37D3C3" w:rsidR="00C118D5" w:rsidRDefault="00C118D5" w:rsidP="009C7056">
      <w:pPr>
        <w:pStyle w:val="ListParagraph"/>
        <w:suppressAutoHyphens/>
        <w:spacing w:after="0"/>
        <w:ind w:left="2160" w:hanging="2160"/>
        <w:rPr>
          <w:rFonts w:ascii="Arial" w:hAnsi="Arial" w:cs="Arial"/>
          <w:b/>
        </w:rPr>
        <w:sectPr w:rsidR="00C118D5" w:rsidSect="006A5C34">
          <w:footerReference w:type="even" r:id="rId41"/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5B678A">
        <w:rPr>
          <w:rFonts w:ascii="Arial" w:hAnsi="Arial" w:cs="Arial"/>
          <w:b/>
          <w:spacing w:val="-2"/>
        </w:rPr>
        <w:t>Question 3</w:t>
      </w:r>
      <w:r w:rsidR="005C2C74" w:rsidRPr="005B678A">
        <w:rPr>
          <w:rFonts w:ascii="Arial" w:hAnsi="Arial" w:cs="Arial"/>
          <w:b/>
          <w:spacing w:val="-2"/>
        </w:rPr>
        <w:t>7</w:t>
      </w:r>
      <w:r w:rsidRPr="005B678A">
        <w:rPr>
          <w:rFonts w:ascii="Arial" w:hAnsi="Arial" w:cs="Arial"/>
          <w:b/>
          <w:spacing w:val="-2"/>
        </w:rPr>
        <w:t xml:space="preserve">  </w:t>
      </w:r>
      <w:r w:rsidRPr="005B678A">
        <w:rPr>
          <w:rFonts w:ascii="Arial" w:hAnsi="Arial" w:cs="Arial"/>
          <w:b/>
          <w:spacing w:val="-2"/>
        </w:rPr>
        <w:tab/>
      </w:r>
      <w:r w:rsidRPr="005B678A">
        <w:rPr>
          <w:rFonts w:ascii="Arial" w:hAnsi="Arial" w:cs="Arial"/>
          <w:spacing w:val="-2"/>
        </w:rPr>
        <w:t xml:space="preserve">Adapted from endocrine system [image] retrieved 11 March, 2019 from: </w:t>
      </w:r>
      <w:hyperlink r:id="rId42" w:history="1">
        <w:r w:rsidRPr="005B678A">
          <w:rPr>
            <w:rStyle w:val="Hyperlink"/>
            <w:rFonts w:ascii="Arial" w:hAnsi="Arial" w:cs="Arial"/>
            <w:spacing w:val="-2"/>
          </w:rPr>
          <w:t>https://sco.wikipedia.org/wiki/File:1801_The_Endocrine_System.jpg</w:t>
        </w:r>
      </w:hyperlink>
      <w:bookmarkEnd w:id="24"/>
    </w:p>
    <w:bookmarkEnd w:id="25"/>
    <w:p w14:paraId="6EFB76BB" w14:textId="2A7BED41" w:rsidR="008A332D" w:rsidRPr="007E3E6F" w:rsidRDefault="008A332D" w:rsidP="007E3E6F">
      <w:pPr>
        <w:spacing w:after="0" w:line="276" w:lineRule="auto"/>
        <w:ind w:left="2160" w:hanging="2160"/>
        <w:rPr>
          <w:rFonts w:ascii="Arial" w:hAnsi="Arial" w:cs="Arial"/>
        </w:rPr>
      </w:pPr>
    </w:p>
    <w:sectPr w:rsidR="008A332D" w:rsidRPr="007E3E6F" w:rsidSect="00AB4FBA">
      <w:footerReference w:type="even" r:id="rId43"/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0B2E1C" w14:textId="77777777" w:rsidR="00DB3A00" w:rsidRDefault="00DB3A00">
      <w:pPr>
        <w:spacing w:after="0" w:line="240" w:lineRule="auto"/>
      </w:pPr>
      <w:r>
        <w:separator/>
      </w:r>
    </w:p>
  </w:endnote>
  <w:endnote w:type="continuationSeparator" w:id="0">
    <w:p w14:paraId="06CBDBEC" w14:textId="77777777" w:rsidR="00DB3A00" w:rsidRDefault="00DB3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6A07552" w14:textId="77777777" w:rsidR="00BB48CE" w:rsidRDefault="00BB48CE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807C9C" w14:textId="77777777" w:rsidR="00BB48CE" w:rsidRDefault="00BB48CE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22B590" w14:textId="77777777" w:rsidR="00BB48CE" w:rsidRDefault="00BB48CE" w:rsidP="007D2738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</w:p>
  <w:p w14:paraId="639C01F8" w14:textId="77777777" w:rsidR="00BB48CE" w:rsidRPr="00FF71B4" w:rsidRDefault="00BB48CE" w:rsidP="007D2738">
    <w:pPr>
      <w:pStyle w:val="Footer"/>
      <w:jc w:val="center"/>
      <w:rPr>
        <w:rFonts w:ascii="Arial" w:hAnsi="Arial" w:cs="Arial"/>
        <w:sz w:val="16"/>
        <w:szCs w:val="16"/>
      </w:rPr>
    </w:pPr>
    <w:r>
      <w:rPr>
        <w:rFonts w:ascii="Arial" w:hAnsi="Arial" w:cs="Arial"/>
        <w:b/>
        <w:sz w:val="20"/>
      </w:rPr>
      <w:t>SEE NEXT PAGE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0D1441" w14:textId="77777777" w:rsidR="00BB48CE" w:rsidRDefault="00BB48CE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59D1F4" w14:textId="77777777" w:rsidR="00BB48CE" w:rsidRDefault="00BB48CE" w:rsidP="005C6AC1">
    <w:pPr>
      <w:pStyle w:val="Footer"/>
      <w:pBdr>
        <w:bottom w:val="single" w:sz="4" w:space="1" w:color="auto"/>
      </w:pBdr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SEE NEXT PAGE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240997" w14:textId="7890DB57" w:rsidR="006A5C34" w:rsidRPr="006A5C34" w:rsidRDefault="006A5C34" w:rsidP="006A5C34">
    <w:pPr>
      <w:pStyle w:val="Foote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204B3F" w14:textId="53F39138" w:rsidR="00BB48CE" w:rsidRPr="00AB4FBA" w:rsidRDefault="00BB48CE" w:rsidP="00AB4FB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36F191" w14:textId="77777777" w:rsidR="00DB3A00" w:rsidRDefault="00DB3A00">
      <w:pPr>
        <w:spacing w:after="0" w:line="240" w:lineRule="auto"/>
      </w:pPr>
      <w:r>
        <w:separator/>
      </w:r>
    </w:p>
  </w:footnote>
  <w:footnote w:type="continuationSeparator" w:id="0">
    <w:p w14:paraId="0270B9DD" w14:textId="77777777" w:rsidR="00DB3A00" w:rsidRDefault="00DB3A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C40CFE" w14:textId="3D055908" w:rsidR="00BB48CE" w:rsidRPr="00BF50FF" w:rsidRDefault="00BB48CE" w:rsidP="00BE262E">
    <w:pPr>
      <w:pStyle w:val="Header"/>
      <w:rPr>
        <w:rFonts w:ascii="Arial" w:hAnsi="Arial" w:cs="Arial"/>
        <w:b/>
      </w:rPr>
    </w:pPr>
    <w:r w:rsidRPr="00BF50FF">
      <w:rPr>
        <w:rFonts w:ascii="Arial" w:hAnsi="Arial" w:cs="Arial"/>
        <w:b/>
        <w:noProof/>
      </w:rPr>
      <w:t>HUMAN BIOLOGY</w:t>
    </w:r>
    <w:r>
      <w:rPr>
        <w:b/>
      </w:rPr>
      <w:t xml:space="preserve"> </w:t>
    </w:r>
    <w:r>
      <w:rPr>
        <w:b/>
      </w:rPr>
      <w:tab/>
    </w:r>
    <w:sdt>
      <w:sdtPr>
        <w:rPr>
          <w:b/>
        </w:rPr>
        <w:id w:val="-1610351498"/>
        <w:docPartObj>
          <w:docPartGallery w:val="Page Numbers (Top of Page)"/>
          <w:docPartUnique/>
        </w:docPartObj>
      </w:sdtPr>
      <w:sdtEndPr>
        <w:rPr>
          <w:rFonts w:ascii="Arial" w:hAnsi="Arial" w:cs="Arial"/>
          <w:noProof/>
        </w:rPr>
      </w:sdtEndPr>
      <w:sdtContent>
        <w:r w:rsidRPr="00BF50FF">
          <w:rPr>
            <w:rFonts w:ascii="Arial" w:hAnsi="Arial" w:cs="Arial"/>
            <w:b/>
          </w:rPr>
          <w:fldChar w:fldCharType="begin"/>
        </w:r>
        <w:r w:rsidRPr="00BF50FF">
          <w:rPr>
            <w:rFonts w:ascii="Arial" w:hAnsi="Arial" w:cs="Arial"/>
            <w:b/>
          </w:rPr>
          <w:instrText xml:space="preserve"> PAGE   \* MERGEFORMAT </w:instrText>
        </w:r>
        <w:r w:rsidRPr="00BF50FF">
          <w:rPr>
            <w:rFonts w:ascii="Arial" w:hAnsi="Arial" w:cs="Arial"/>
            <w:b/>
          </w:rPr>
          <w:fldChar w:fldCharType="separate"/>
        </w:r>
        <w:r w:rsidR="00C84C3F">
          <w:rPr>
            <w:rFonts w:ascii="Arial" w:hAnsi="Arial" w:cs="Arial"/>
            <w:b/>
            <w:noProof/>
          </w:rPr>
          <w:t>8</w:t>
        </w:r>
        <w:r w:rsidRPr="00BF50FF">
          <w:rPr>
            <w:rFonts w:ascii="Arial" w:hAnsi="Arial" w:cs="Arial"/>
            <w:b/>
            <w:noProof/>
          </w:rPr>
          <w:fldChar w:fldCharType="end"/>
        </w:r>
        <w:r w:rsidRPr="00BF50FF">
          <w:rPr>
            <w:rFonts w:ascii="Arial" w:hAnsi="Arial" w:cs="Arial"/>
            <w:b/>
            <w:noProof/>
          </w:rPr>
          <w:tab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D9338F7" w14:textId="2AA2F802" w:rsidR="00BB48CE" w:rsidRPr="00870459" w:rsidRDefault="00BB48CE">
    <w:pPr>
      <w:pStyle w:val="Header"/>
      <w:rPr>
        <w:rFonts w:ascii="Arial" w:hAnsi="Arial" w:cs="Arial"/>
        <w:b/>
        <w:sz w:val="24"/>
        <w:szCs w:val="24"/>
      </w:rPr>
    </w:pPr>
    <w:r w:rsidRPr="00870459">
      <w:rPr>
        <w:rFonts w:ascii="Arial" w:hAnsi="Arial" w:cs="Arial"/>
        <w:b/>
        <w:sz w:val="24"/>
        <w:szCs w:val="24"/>
      </w:rPr>
      <w:tab/>
    </w:r>
    <w:r w:rsidRPr="00870459">
      <w:rPr>
        <w:rFonts w:ascii="Arial" w:hAnsi="Arial" w:cs="Arial"/>
        <w:b/>
        <w:sz w:val="24"/>
        <w:szCs w:val="24"/>
      </w:rPr>
      <w:fldChar w:fldCharType="begin"/>
    </w:r>
    <w:r w:rsidRPr="00870459">
      <w:rPr>
        <w:rFonts w:ascii="Arial" w:hAnsi="Arial" w:cs="Arial"/>
        <w:b/>
        <w:sz w:val="24"/>
        <w:szCs w:val="24"/>
      </w:rPr>
      <w:instrText xml:space="preserve"> PAGE   \* MERGEFORMAT </w:instrText>
    </w:r>
    <w:r w:rsidRPr="00870459">
      <w:rPr>
        <w:rFonts w:ascii="Arial" w:hAnsi="Arial" w:cs="Arial"/>
        <w:b/>
        <w:sz w:val="24"/>
        <w:szCs w:val="24"/>
      </w:rPr>
      <w:fldChar w:fldCharType="separate"/>
    </w:r>
    <w:r>
      <w:rPr>
        <w:rFonts w:ascii="Arial" w:hAnsi="Arial" w:cs="Arial"/>
        <w:b/>
        <w:noProof/>
        <w:sz w:val="24"/>
        <w:szCs w:val="24"/>
      </w:rPr>
      <w:t>9</w:t>
    </w:r>
    <w:r w:rsidRPr="00870459">
      <w:rPr>
        <w:rFonts w:ascii="Arial" w:hAnsi="Arial" w:cs="Arial"/>
        <w:b/>
        <w:noProof/>
        <w:sz w:val="24"/>
        <w:szCs w:val="24"/>
      </w:rPr>
      <w:fldChar w:fldCharType="end"/>
    </w:r>
    <w:r>
      <w:rPr>
        <w:rFonts w:ascii="Arial" w:hAnsi="Arial" w:cs="Arial"/>
        <w:b/>
        <w:noProof/>
        <w:sz w:val="24"/>
        <w:szCs w:val="24"/>
      </w:rPr>
      <w:tab/>
    </w:r>
    <w:r w:rsidRPr="00870459">
      <w:rPr>
        <w:rFonts w:ascii="Arial" w:hAnsi="Arial" w:cs="Arial"/>
        <w:b/>
        <w:sz w:val="24"/>
        <w:szCs w:val="24"/>
      </w:rPr>
      <w:t>HUMAN BIOLOGY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8597BC" w14:textId="77777777" w:rsidR="00BB48CE" w:rsidRPr="00E97478" w:rsidRDefault="00BB48CE" w:rsidP="005C6AC1">
    <w:pPr>
      <w:pStyle w:val="Header"/>
      <w:rPr>
        <w:rFonts w:ascii="Arial" w:hAnsi="Arial" w:cs="Arial"/>
      </w:rPr>
    </w:pPr>
    <w:r>
      <w:rPr>
        <w:rFonts w:ascii="Arial" w:hAnsi="Arial" w:cs="Arial"/>
        <w:b/>
      </w:rPr>
      <w:tab/>
    </w:r>
  </w:p>
  <w:p w14:paraId="001AE0B1" w14:textId="77777777" w:rsidR="00BB48CE" w:rsidRPr="00E97478" w:rsidRDefault="00BB48CE">
    <w:pPr>
      <w:pStyle w:val="Header"/>
      <w:rPr>
        <w:rFonts w:ascii="Arial" w:hAnsi="Arial" w:cs="Arial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1B2FA" w14:textId="486988C2" w:rsidR="00BB48CE" w:rsidRPr="005D722B" w:rsidRDefault="00BB48CE" w:rsidP="007D2738">
    <w:pPr>
      <w:pStyle w:val="Header"/>
      <w:tabs>
        <w:tab w:val="clear" w:pos="4513"/>
      </w:tabs>
      <w:rPr>
        <w:rFonts w:ascii="Arial" w:hAnsi="Arial" w:cs="Arial"/>
        <w:b/>
        <w:szCs w:val="24"/>
      </w:rPr>
    </w:pPr>
    <w:r w:rsidRPr="005D722B">
      <w:rPr>
        <w:rFonts w:ascii="Arial" w:hAnsi="Arial" w:cs="Arial"/>
        <w:b/>
        <w:szCs w:val="24"/>
      </w:rPr>
      <w:t>HUMAN BIOLOGY</w:t>
    </w:r>
    <w:r>
      <w:rPr>
        <w:rFonts w:ascii="Arial" w:hAnsi="Arial" w:cs="Arial"/>
        <w:b/>
        <w:szCs w:val="24"/>
      </w:rPr>
      <w:t xml:space="preserve"> UNIT 3 and 4</w:t>
    </w:r>
    <w:r w:rsidRPr="005D722B">
      <w:rPr>
        <w:rFonts w:ascii="Arial" w:hAnsi="Arial" w:cs="Arial"/>
        <w:b/>
        <w:szCs w:val="24"/>
      </w:rPr>
      <w:tab/>
    </w:r>
    <w:r w:rsidRPr="005D722B">
      <w:rPr>
        <w:rFonts w:ascii="Arial" w:hAnsi="Arial" w:cs="Arial"/>
        <w:b/>
        <w:szCs w:val="24"/>
      </w:rPr>
      <w:fldChar w:fldCharType="begin"/>
    </w:r>
    <w:r w:rsidRPr="005D722B">
      <w:rPr>
        <w:rFonts w:ascii="Arial" w:hAnsi="Arial" w:cs="Arial"/>
        <w:b/>
        <w:szCs w:val="24"/>
      </w:rPr>
      <w:instrText xml:space="preserve"> PAGE   \* MERGEFORMAT </w:instrText>
    </w:r>
    <w:r w:rsidRPr="005D722B">
      <w:rPr>
        <w:rFonts w:ascii="Arial" w:hAnsi="Arial" w:cs="Arial"/>
        <w:b/>
        <w:szCs w:val="24"/>
      </w:rPr>
      <w:fldChar w:fldCharType="separate"/>
    </w:r>
    <w:r w:rsidR="00C84C3F">
      <w:rPr>
        <w:rFonts w:ascii="Arial" w:hAnsi="Arial" w:cs="Arial"/>
        <w:b/>
        <w:noProof/>
        <w:szCs w:val="24"/>
      </w:rPr>
      <w:t>7</w:t>
    </w:r>
    <w:r w:rsidRPr="005D722B">
      <w:rPr>
        <w:rFonts w:ascii="Arial" w:hAnsi="Arial" w:cs="Arial"/>
        <w:b/>
        <w:noProof/>
        <w:szCs w:val="24"/>
      </w:rPr>
      <w:fldChar w:fldCharType="end"/>
    </w:r>
  </w:p>
  <w:p w14:paraId="211BEC46" w14:textId="77777777" w:rsidR="00BB48CE" w:rsidRDefault="00BB48C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F55AC"/>
    <w:multiLevelType w:val="hybridMultilevel"/>
    <w:tmpl w:val="53BA746A"/>
    <w:lvl w:ilvl="0" w:tplc="1C32080E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197971EF"/>
    <w:multiLevelType w:val="hybridMultilevel"/>
    <w:tmpl w:val="61B622BE"/>
    <w:lvl w:ilvl="0" w:tplc="ED9886E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230414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24AC0346"/>
    <w:multiLevelType w:val="hybridMultilevel"/>
    <w:tmpl w:val="75ACC068"/>
    <w:lvl w:ilvl="0" w:tplc="057CA11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F6084E"/>
    <w:multiLevelType w:val="hybridMultilevel"/>
    <w:tmpl w:val="77962356"/>
    <w:lvl w:ilvl="0" w:tplc="01DCC64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096939"/>
    <w:multiLevelType w:val="hybridMultilevel"/>
    <w:tmpl w:val="AC8E5D8C"/>
    <w:lvl w:ilvl="0" w:tplc="3AF4ED9A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6D471D"/>
    <w:multiLevelType w:val="hybridMultilevel"/>
    <w:tmpl w:val="F9D4CE34"/>
    <w:lvl w:ilvl="0" w:tplc="5E9E5832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955A5B"/>
    <w:multiLevelType w:val="hybridMultilevel"/>
    <w:tmpl w:val="475AA0EE"/>
    <w:lvl w:ilvl="0" w:tplc="6F4ADEF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413EAE"/>
    <w:multiLevelType w:val="hybridMultilevel"/>
    <w:tmpl w:val="F7EA58E0"/>
    <w:lvl w:ilvl="0" w:tplc="C966FFB2">
      <w:start w:val="1"/>
      <w:numFmt w:val="lowerLetter"/>
      <w:lvlText w:val="(%1)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48C90709"/>
    <w:multiLevelType w:val="hybridMultilevel"/>
    <w:tmpl w:val="3A2060A2"/>
    <w:lvl w:ilvl="0" w:tplc="BA7483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0A2CCF"/>
    <w:multiLevelType w:val="hybridMultilevel"/>
    <w:tmpl w:val="AF1AFAAA"/>
    <w:lvl w:ilvl="0" w:tplc="E54C474C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2D041D"/>
    <w:multiLevelType w:val="hybridMultilevel"/>
    <w:tmpl w:val="63FC22A6"/>
    <w:lvl w:ilvl="0" w:tplc="A35C88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CD747AD"/>
    <w:multiLevelType w:val="hybridMultilevel"/>
    <w:tmpl w:val="DCC4F090"/>
    <w:lvl w:ilvl="0" w:tplc="4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70024E14"/>
    <w:multiLevelType w:val="hybridMultilevel"/>
    <w:tmpl w:val="3952659E"/>
    <w:lvl w:ilvl="0" w:tplc="D9DEA78E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FD3574"/>
    <w:multiLevelType w:val="hybridMultilevel"/>
    <w:tmpl w:val="3952659E"/>
    <w:lvl w:ilvl="0" w:tplc="D9DEA78E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8C60DFB"/>
    <w:multiLevelType w:val="hybridMultilevel"/>
    <w:tmpl w:val="FD900ADC"/>
    <w:lvl w:ilvl="0" w:tplc="7592BD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EC04F850">
      <w:start w:val="1"/>
      <w:numFmt w:val="lowerLetter"/>
      <w:lvlText w:val="(%2)"/>
      <w:lvlJc w:val="left"/>
      <w:pPr>
        <w:ind w:left="1440" w:hanging="360"/>
      </w:pPr>
      <w:rPr>
        <w:rFonts w:ascii="Arial" w:hAnsi="Arial" w:cs="Arial" w:hint="default"/>
        <w:b w:val="0"/>
        <w:color w:val="auto"/>
      </w:r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15"/>
  </w:num>
  <w:num w:numId="4">
    <w:abstractNumId w:val="4"/>
  </w:num>
  <w:num w:numId="5">
    <w:abstractNumId w:val="3"/>
  </w:num>
  <w:num w:numId="6">
    <w:abstractNumId w:val="5"/>
  </w:num>
  <w:num w:numId="7">
    <w:abstractNumId w:val="8"/>
  </w:num>
  <w:num w:numId="8">
    <w:abstractNumId w:val="11"/>
  </w:num>
  <w:num w:numId="9">
    <w:abstractNumId w:val="9"/>
  </w:num>
  <w:num w:numId="10">
    <w:abstractNumId w:val="13"/>
  </w:num>
  <w:num w:numId="11">
    <w:abstractNumId w:val="6"/>
  </w:num>
  <w:num w:numId="12">
    <w:abstractNumId w:val="7"/>
  </w:num>
  <w:num w:numId="13">
    <w:abstractNumId w:val="1"/>
  </w:num>
  <w:num w:numId="14">
    <w:abstractNumId w:val="0"/>
  </w:num>
  <w:num w:numId="15">
    <w:abstractNumId w:val="12"/>
  </w:num>
  <w:num w:numId="16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evenAndOddHeaders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5650"/>
    <w:rsid w:val="000042F8"/>
    <w:rsid w:val="00011F87"/>
    <w:rsid w:val="000139F5"/>
    <w:rsid w:val="00023EDB"/>
    <w:rsid w:val="0003240E"/>
    <w:rsid w:val="000336F3"/>
    <w:rsid w:val="0003516D"/>
    <w:rsid w:val="0004367B"/>
    <w:rsid w:val="0005095A"/>
    <w:rsid w:val="000560ED"/>
    <w:rsid w:val="0006041E"/>
    <w:rsid w:val="00070B83"/>
    <w:rsid w:val="00071636"/>
    <w:rsid w:val="00073265"/>
    <w:rsid w:val="00077CC0"/>
    <w:rsid w:val="00090459"/>
    <w:rsid w:val="0009142D"/>
    <w:rsid w:val="000A0D12"/>
    <w:rsid w:val="000A29B8"/>
    <w:rsid w:val="000A752B"/>
    <w:rsid w:val="000B5D56"/>
    <w:rsid w:val="000B723A"/>
    <w:rsid w:val="000C355B"/>
    <w:rsid w:val="000C6369"/>
    <w:rsid w:val="000C683A"/>
    <w:rsid w:val="000C6854"/>
    <w:rsid w:val="000C7FD1"/>
    <w:rsid w:val="000D0EBF"/>
    <w:rsid w:val="000D24E0"/>
    <w:rsid w:val="000D29F4"/>
    <w:rsid w:val="000D3BFB"/>
    <w:rsid w:val="000E1681"/>
    <w:rsid w:val="000E5A2E"/>
    <w:rsid w:val="000E5E6B"/>
    <w:rsid w:val="000F1545"/>
    <w:rsid w:val="000F26E5"/>
    <w:rsid w:val="000F457A"/>
    <w:rsid w:val="000F7E2B"/>
    <w:rsid w:val="00104607"/>
    <w:rsid w:val="00105890"/>
    <w:rsid w:val="00105BF0"/>
    <w:rsid w:val="0010637A"/>
    <w:rsid w:val="00117A13"/>
    <w:rsid w:val="00120CA5"/>
    <w:rsid w:val="00122A70"/>
    <w:rsid w:val="00130168"/>
    <w:rsid w:val="001304C5"/>
    <w:rsid w:val="0013053D"/>
    <w:rsid w:val="001402A2"/>
    <w:rsid w:val="0014087F"/>
    <w:rsid w:val="0015585B"/>
    <w:rsid w:val="001574E3"/>
    <w:rsid w:val="001608F1"/>
    <w:rsid w:val="00165A06"/>
    <w:rsid w:val="00170016"/>
    <w:rsid w:val="00172671"/>
    <w:rsid w:val="001762FA"/>
    <w:rsid w:val="00181613"/>
    <w:rsid w:val="00184598"/>
    <w:rsid w:val="00194CAC"/>
    <w:rsid w:val="001A1316"/>
    <w:rsid w:val="001A7079"/>
    <w:rsid w:val="001B2BFB"/>
    <w:rsid w:val="001B5650"/>
    <w:rsid w:val="001B5EDC"/>
    <w:rsid w:val="001C5889"/>
    <w:rsid w:val="001C7A76"/>
    <w:rsid w:val="001D03E2"/>
    <w:rsid w:val="001E003B"/>
    <w:rsid w:val="001F0034"/>
    <w:rsid w:val="00201C99"/>
    <w:rsid w:val="00203769"/>
    <w:rsid w:val="00203DEC"/>
    <w:rsid w:val="002056DB"/>
    <w:rsid w:val="00206DEC"/>
    <w:rsid w:val="002175C8"/>
    <w:rsid w:val="00222182"/>
    <w:rsid w:val="00227F01"/>
    <w:rsid w:val="0024096B"/>
    <w:rsid w:val="00243EF2"/>
    <w:rsid w:val="0024504A"/>
    <w:rsid w:val="002468A8"/>
    <w:rsid w:val="002472D1"/>
    <w:rsid w:val="0024779B"/>
    <w:rsid w:val="00251E14"/>
    <w:rsid w:val="00253306"/>
    <w:rsid w:val="002540D5"/>
    <w:rsid w:val="002554E4"/>
    <w:rsid w:val="002568CD"/>
    <w:rsid w:val="00260442"/>
    <w:rsid w:val="00265802"/>
    <w:rsid w:val="002714E1"/>
    <w:rsid w:val="00284F5B"/>
    <w:rsid w:val="002865CA"/>
    <w:rsid w:val="00286C77"/>
    <w:rsid w:val="00292B4E"/>
    <w:rsid w:val="002A17DC"/>
    <w:rsid w:val="002B2C5B"/>
    <w:rsid w:val="002B76F4"/>
    <w:rsid w:val="002C0DE4"/>
    <w:rsid w:val="002C4DCE"/>
    <w:rsid w:val="002D0E2D"/>
    <w:rsid w:val="002D4758"/>
    <w:rsid w:val="002E6353"/>
    <w:rsid w:val="002F048C"/>
    <w:rsid w:val="002F631B"/>
    <w:rsid w:val="00317A29"/>
    <w:rsid w:val="00320B5A"/>
    <w:rsid w:val="00324F81"/>
    <w:rsid w:val="00327B39"/>
    <w:rsid w:val="00331187"/>
    <w:rsid w:val="0033392E"/>
    <w:rsid w:val="003424A0"/>
    <w:rsid w:val="003439DB"/>
    <w:rsid w:val="003470AC"/>
    <w:rsid w:val="003517A5"/>
    <w:rsid w:val="003611FC"/>
    <w:rsid w:val="003615A7"/>
    <w:rsid w:val="00361D69"/>
    <w:rsid w:val="00362CCD"/>
    <w:rsid w:val="0036586B"/>
    <w:rsid w:val="003677BF"/>
    <w:rsid w:val="003729F6"/>
    <w:rsid w:val="00376515"/>
    <w:rsid w:val="00384049"/>
    <w:rsid w:val="00384448"/>
    <w:rsid w:val="0039754E"/>
    <w:rsid w:val="003A0DBF"/>
    <w:rsid w:val="003B02BC"/>
    <w:rsid w:val="003B0F0F"/>
    <w:rsid w:val="003C0393"/>
    <w:rsid w:val="003C0BD4"/>
    <w:rsid w:val="0040039A"/>
    <w:rsid w:val="004009B7"/>
    <w:rsid w:val="004108DC"/>
    <w:rsid w:val="0041314F"/>
    <w:rsid w:val="00413185"/>
    <w:rsid w:val="00413C04"/>
    <w:rsid w:val="004177E7"/>
    <w:rsid w:val="00421236"/>
    <w:rsid w:val="004269A9"/>
    <w:rsid w:val="00434D32"/>
    <w:rsid w:val="00444ABF"/>
    <w:rsid w:val="004536F5"/>
    <w:rsid w:val="004569A3"/>
    <w:rsid w:val="004655E4"/>
    <w:rsid w:val="00473BA5"/>
    <w:rsid w:val="00477587"/>
    <w:rsid w:val="00477651"/>
    <w:rsid w:val="0048126F"/>
    <w:rsid w:val="0048201E"/>
    <w:rsid w:val="00483995"/>
    <w:rsid w:val="00483A41"/>
    <w:rsid w:val="004850C2"/>
    <w:rsid w:val="004A24F8"/>
    <w:rsid w:val="004B6F36"/>
    <w:rsid w:val="004C39F3"/>
    <w:rsid w:val="004C5A09"/>
    <w:rsid w:val="004C6067"/>
    <w:rsid w:val="004D09B1"/>
    <w:rsid w:val="004D3DB0"/>
    <w:rsid w:val="004D729D"/>
    <w:rsid w:val="004D7349"/>
    <w:rsid w:val="004D78FE"/>
    <w:rsid w:val="004E2117"/>
    <w:rsid w:val="004E2950"/>
    <w:rsid w:val="004E465C"/>
    <w:rsid w:val="004E6DFC"/>
    <w:rsid w:val="005031F5"/>
    <w:rsid w:val="00504791"/>
    <w:rsid w:val="00507073"/>
    <w:rsid w:val="00525E4D"/>
    <w:rsid w:val="005316D6"/>
    <w:rsid w:val="005334EA"/>
    <w:rsid w:val="00534CC9"/>
    <w:rsid w:val="00535B7D"/>
    <w:rsid w:val="00535F00"/>
    <w:rsid w:val="0054041E"/>
    <w:rsid w:val="005416FC"/>
    <w:rsid w:val="00542B86"/>
    <w:rsid w:val="005504A0"/>
    <w:rsid w:val="00552703"/>
    <w:rsid w:val="005529BF"/>
    <w:rsid w:val="00552C52"/>
    <w:rsid w:val="00565F84"/>
    <w:rsid w:val="005740F9"/>
    <w:rsid w:val="00576CCE"/>
    <w:rsid w:val="0059112D"/>
    <w:rsid w:val="005969E6"/>
    <w:rsid w:val="005A10B8"/>
    <w:rsid w:val="005A2C5E"/>
    <w:rsid w:val="005A514B"/>
    <w:rsid w:val="005A55F9"/>
    <w:rsid w:val="005B5065"/>
    <w:rsid w:val="005B678A"/>
    <w:rsid w:val="005C2C74"/>
    <w:rsid w:val="005C6AC1"/>
    <w:rsid w:val="005D3F5B"/>
    <w:rsid w:val="005D5002"/>
    <w:rsid w:val="005E24D0"/>
    <w:rsid w:val="005E45C2"/>
    <w:rsid w:val="005F17FE"/>
    <w:rsid w:val="005F3123"/>
    <w:rsid w:val="005F4A13"/>
    <w:rsid w:val="00606887"/>
    <w:rsid w:val="00614027"/>
    <w:rsid w:val="00614BCE"/>
    <w:rsid w:val="006156FD"/>
    <w:rsid w:val="00621C06"/>
    <w:rsid w:val="006244D8"/>
    <w:rsid w:val="0062482D"/>
    <w:rsid w:val="0063503D"/>
    <w:rsid w:val="00640E0B"/>
    <w:rsid w:val="00645C25"/>
    <w:rsid w:val="006513AE"/>
    <w:rsid w:val="00651BDD"/>
    <w:rsid w:val="00654362"/>
    <w:rsid w:val="00662D58"/>
    <w:rsid w:val="00662FB5"/>
    <w:rsid w:val="00664486"/>
    <w:rsid w:val="0067595E"/>
    <w:rsid w:val="00676122"/>
    <w:rsid w:val="0067707A"/>
    <w:rsid w:val="00680FF0"/>
    <w:rsid w:val="006A1D6F"/>
    <w:rsid w:val="006A5C34"/>
    <w:rsid w:val="006B03BA"/>
    <w:rsid w:val="006B1C15"/>
    <w:rsid w:val="006B2E6E"/>
    <w:rsid w:val="006B79BF"/>
    <w:rsid w:val="006D0FF8"/>
    <w:rsid w:val="006D105E"/>
    <w:rsid w:val="006D30A5"/>
    <w:rsid w:val="006E0F9C"/>
    <w:rsid w:val="0071283E"/>
    <w:rsid w:val="00713E2F"/>
    <w:rsid w:val="007141A9"/>
    <w:rsid w:val="00715A0D"/>
    <w:rsid w:val="00715E63"/>
    <w:rsid w:val="00722681"/>
    <w:rsid w:val="00736399"/>
    <w:rsid w:val="007453A8"/>
    <w:rsid w:val="00746A23"/>
    <w:rsid w:val="007518B5"/>
    <w:rsid w:val="007536C7"/>
    <w:rsid w:val="007572F0"/>
    <w:rsid w:val="00761804"/>
    <w:rsid w:val="007624D3"/>
    <w:rsid w:val="00763A54"/>
    <w:rsid w:val="007669A2"/>
    <w:rsid w:val="0077060E"/>
    <w:rsid w:val="00776E6E"/>
    <w:rsid w:val="00777139"/>
    <w:rsid w:val="00777B56"/>
    <w:rsid w:val="00780027"/>
    <w:rsid w:val="007807B5"/>
    <w:rsid w:val="00781A9E"/>
    <w:rsid w:val="00781CAF"/>
    <w:rsid w:val="00786F8A"/>
    <w:rsid w:val="00794948"/>
    <w:rsid w:val="007A225A"/>
    <w:rsid w:val="007A4C41"/>
    <w:rsid w:val="007B1286"/>
    <w:rsid w:val="007B7A60"/>
    <w:rsid w:val="007D2738"/>
    <w:rsid w:val="007D3599"/>
    <w:rsid w:val="007D4A32"/>
    <w:rsid w:val="007E15AB"/>
    <w:rsid w:val="007E3E6F"/>
    <w:rsid w:val="007E5595"/>
    <w:rsid w:val="007F0C93"/>
    <w:rsid w:val="007F0F23"/>
    <w:rsid w:val="007F5B73"/>
    <w:rsid w:val="008107EE"/>
    <w:rsid w:val="00817619"/>
    <w:rsid w:val="008224CC"/>
    <w:rsid w:val="00824C46"/>
    <w:rsid w:val="00827700"/>
    <w:rsid w:val="00837ABD"/>
    <w:rsid w:val="008406BE"/>
    <w:rsid w:val="0084251D"/>
    <w:rsid w:val="008433E1"/>
    <w:rsid w:val="008570BC"/>
    <w:rsid w:val="00857B44"/>
    <w:rsid w:val="0086150C"/>
    <w:rsid w:val="00861FA4"/>
    <w:rsid w:val="00883A3D"/>
    <w:rsid w:val="00883DC7"/>
    <w:rsid w:val="00896436"/>
    <w:rsid w:val="008A332D"/>
    <w:rsid w:val="008B215E"/>
    <w:rsid w:val="008B2BD6"/>
    <w:rsid w:val="008C2718"/>
    <w:rsid w:val="008C5D4C"/>
    <w:rsid w:val="008C6CDA"/>
    <w:rsid w:val="008E071B"/>
    <w:rsid w:val="008E0DA2"/>
    <w:rsid w:val="008E3E3B"/>
    <w:rsid w:val="008F2074"/>
    <w:rsid w:val="008F4CBD"/>
    <w:rsid w:val="008F6400"/>
    <w:rsid w:val="0090014A"/>
    <w:rsid w:val="0090231A"/>
    <w:rsid w:val="0092233D"/>
    <w:rsid w:val="00923D6F"/>
    <w:rsid w:val="009300B1"/>
    <w:rsid w:val="00933C96"/>
    <w:rsid w:val="009374F7"/>
    <w:rsid w:val="009420F4"/>
    <w:rsid w:val="00942D70"/>
    <w:rsid w:val="00961879"/>
    <w:rsid w:val="00973D4B"/>
    <w:rsid w:val="00974F14"/>
    <w:rsid w:val="00976D36"/>
    <w:rsid w:val="0098136D"/>
    <w:rsid w:val="00985070"/>
    <w:rsid w:val="009A3145"/>
    <w:rsid w:val="009A34A4"/>
    <w:rsid w:val="009A5EAE"/>
    <w:rsid w:val="009A761B"/>
    <w:rsid w:val="009B110B"/>
    <w:rsid w:val="009B5498"/>
    <w:rsid w:val="009C0DB5"/>
    <w:rsid w:val="009C4BD8"/>
    <w:rsid w:val="009C7056"/>
    <w:rsid w:val="009D0245"/>
    <w:rsid w:val="009D2894"/>
    <w:rsid w:val="009D6BE3"/>
    <w:rsid w:val="009E28B5"/>
    <w:rsid w:val="009F43DD"/>
    <w:rsid w:val="009F54EE"/>
    <w:rsid w:val="00A01279"/>
    <w:rsid w:val="00A05F0D"/>
    <w:rsid w:val="00A14009"/>
    <w:rsid w:val="00A2109F"/>
    <w:rsid w:val="00A25B9B"/>
    <w:rsid w:val="00A33237"/>
    <w:rsid w:val="00A4006D"/>
    <w:rsid w:val="00A42220"/>
    <w:rsid w:val="00A52CFF"/>
    <w:rsid w:val="00A5460D"/>
    <w:rsid w:val="00A55AD9"/>
    <w:rsid w:val="00A56380"/>
    <w:rsid w:val="00A60468"/>
    <w:rsid w:val="00A60AF4"/>
    <w:rsid w:val="00A61F9D"/>
    <w:rsid w:val="00A65365"/>
    <w:rsid w:val="00A653DE"/>
    <w:rsid w:val="00A677FA"/>
    <w:rsid w:val="00A704AD"/>
    <w:rsid w:val="00A80258"/>
    <w:rsid w:val="00A909C8"/>
    <w:rsid w:val="00AA1961"/>
    <w:rsid w:val="00AB4FBA"/>
    <w:rsid w:val="00AB5C04"/>
    <w:rsid w:val="00AC0A7E"/>
    <w:rsid w:val="00AC56CB"/>
    <w:rsid w:val="00AC6324"/>
    <w:rsid w:val="00AC6838"/>
    <w:rsid w:val="00AD39EB"/>
    <w:rsid w:val="00AD54ED"/>
    <w:rsid w:val="00AD6423"/>
    <w:rsid w:val="00AE572E"/>
    <w:rsid w:val="00AF1519"/>
    <w:rsid w:val="00AF49F2"/>
    <w:rsid w:val="00B005F2"/>
    <w:rsid w:val="00B00C7C"/>
    <w:rsid w:val="00B07562"/>
    <w:rsid w:val="00B128C3"/>
    <w:rsid w:val="00B12A85"/>
    <w:rsid w:val="00B15D8C"/>
    <w:rsid w:val="00B20BF6"/>
    <w:rsid w:val="00B21FE5"/>
    <w:rsid w:val="00B42AE3"/>
    <w:rsid w:val="00B50C60"/>
    <w:rsid w:val="00B55BE2"/>
    <w:rsid w:val="00B63D44"/>
    <w:rsid w:val="00B65A8C"/>
    <w:rsid w:val="00B66165"/>
    <w:rsid w:val="00B7518E"/>
    <w:rsid w:val="00B80AEA"/>
    <w:rsid w:val="00B81A4D"/>
    <w:rsid w:val="00B830E3"/>
    <w:rsid w:val="00B83FD4"/>
    <w:rsid w:val="00B9238B"/>
    <w:rsid w:val="00B928FC"/>
    <w:rsid w:val="00B96E86"/>
    <w:rsid w:val="00BA0462"/>
    <w:rsid w:val="00BA1C5E"/>
    <w:rsid w:val="00BB439A"/>
    <w:rsid w:val="00BB48CE"/>
    <w:rsid w:val="00BB529E"/>
    <w:rsid w:val="00BD0BDF"/>
    <w:rsid w:val="00BD405A"/>
    <w:rsid w:val="00BD7266"/>
    <w:rsid w:val="00BD7BC3"/>
    <w:rsid w:val="00BE1823"/>
    <w:rsid w:val="00BE262E"/>
    <w:rsid w:val="00BE2876"/>
    <w:rsid w:val="00BE2D7E"/>
    <w:rsid w:val="00BE57F7"/>
    <w:rsid w:val="00BE68CA"/>
    <w:rsid w:val="00BE7D97"/>
    <w:rsid w:val="00BF1EAA"/>
    <w:rsid w:val="00C011A3"/>
    <w:rsid w:val="00C01D35"/>
    <w:rsid w:val="00C02E69"/>
    <w:rsid w:val="00C03D30"/>
    <w:rsid w:val="00C07A42"/>
    <w:rsid w:val="00C1051B"/>
    <w:rsid w:val="00C118D5"/>
    <w:rsid w:val="00C15E18"/>
    <w:rsid w:val="00C17007"/>
    <w:rsid w:val="00C24B43"/>
    <w:rsid w:val="00C260CC"/>
    <w:rsid w:val="00C27C54"/>
    <w:rsid w:val="00C3041B"/>
    <w:rsid w:val="00C35DE9"/>
    <w:rsid w:val="00C47254"/>
    <w:rsid w:val="00C53196"/>
    <w:rsid w:val="00C55000"/>
    <w:rsid w:val="00C5601E"/>
    <w:rsid w:val="00C60FB6"/>
    <w:rsid w:val="00C62756"/>
    <w:rsid w:val="00C63D40"/>
    <w:rsid w:val="00C65608"/>
    <w:rsid w:val="00C65D46"/>
    <w:rsid w:val="00C708DE"/>
    <w:rsid w:val="00C7437D"/>
    <w:rsid w:val="00C84C3F"/>
    <w:rsid w:val="00C86A87"/>
    <w:rsid w:val="00C87C8B"/>
    <w:rsid w:val="00CB3CB7"/>
    <w:rsid w:val="00CB7517"/>
    <w:rsid w:val="00CD2A77"/>
    <w:rsid w:val="00CE01E0"/>
    <w:rsid w:val="00CE2DF0"/>
    <w:rsid w:val="00D041F0"/>
    <w:rsid w:val="00D05B1E"/>
    <w:rsid w:val="00D1120D"/>
    <w:rsid w:val="00D12E8E"/>
    <w:rsid w:val="00D16349"/>
    <w:rsid w:val="00D240E6"/>
    <w:rsid w:val="00D25FE2"/>
    <w:rsid w:val="00D27B58"/>
    <w:rsid w:val="00D35544"/>
    <w:rsid w:val="00D44CC6"/>
    <w:rsid w:val="00D572A7"/>
    <w:rsid w:val="00D6751E"/>
    <w:rsid w:val="00D70563"/>
    <w:rsid w:val="00D90A6D"/>
    <w:rsid w:val="00D96B63"/>
    <w:rsid w:val="00DA03FB"/>
    <w:rsid w:val="00DA625C"/>
    <w:rsid w:val="00DB090A"/>
    <w:rsid w:val="00DB3A00"/>
    <w:rsid w:val="00DC2EEA"/>
    <w:rsid w:val="00DD0C6E"/>
    <w:rsid w:val="00DD18BE"/>
    <w:rsid w:val="00DD1D0A"/>
    <w:rsid w:val="00DD3602"/>
    <w:rsid w:val="00DD7B2F"/>
    <w:rsid w:val="00DE31F4"/>
    <w:rsid w:val="00DF1018"/>
    <w:rsid w:val="00DF1790"/>
    <w:rsid w:val="00DF4E4A"/>
    <w:rsid w:val="00DF7F63"/>
    <w:rsid w:val="00E01851"/>
    <w:rsid w:val="00E0205A"/>
    <w:rsid w:val="00E102B2"/>
    <w:rsid w:val="00E1383C"/>
    <w:rsid w:val="00E27C48"/>
    <w:rsid w:val="00E331B3"/>
    <w:rsid w:val="00E346F6"/>
    <w:rsid w:val="00E34A82"/>
    <w:rsid w:val="00E45507"/>
    <w:rsid w:val="00E466DB"/>
    <w:rsid w:val="00E46AD1"/>
    <w:rsid w:val="00E473A9"/>
    <w:rsid w:val="00E56B0A"/>
    <w:rsid w:val="00E65410"/>
    <w:rsid w:val="00E72B06"/>
    <w:rsid w:val="00E771AD"/>
    <w:rsid w:val="00E830CE"/>
    <w:rsid w:val="00E91B93"/>
    <w:rsid w:val="00E91FF6"/>
    <w:rsid w:val="00E9692E"/>
    <w:rsid w:val="00EA4026"/>
    <w:rsid w:val="00EB0BCC"/>
    <w:rsid w:val="00EB1512"/>
    <w:rsid w:val="00EB4619"/>
    <w:rsid w:val="00EB5693"/>
    <w:rsid w:val="00EC0384"/>
    <w:rsid w:val="00ED4E76"/>
    <w:rsid w:val="00EE1E89"/>
    <w:rsid w:val="00EE433F"/>
    <w:rsid w:val="00EE53D3"/>
    <w:rsid w:val="00EE6EEF"/>
    <w:rsid w:val="00EF28AE"/>
    <w:rsid w:val="00F06070"/>
    <w:rsid w:val="00F17312"/>
    <w:rsid w:val="00F231E1"/>
    <w:rsid w:val="00F42E0C"/>
    <w:rsid w:val="00F559B6"/>
    <w:rsid w:val="00F57E34"/>
    <w:rsid w:val="00F6306B"/>
    <w:rsid w:val="00F650A4"/>
    <w:rsid w:val="00F858D6"/>
    <w:rsid w:val="00F86315"/>
    <w:rsid w:val="00F872AF"/>
    <w:rsid w:val="00F94308"/>
    <w:rsid w:val="00F95D5F"/>
    <w:rsid w:val="00FB0952"/>
    <w:rsid w:val="00FB12F0"/>
    <w:rsid w:val="00FB4054"/>
    <w:rsid w:val="00FB5DC3"/>
    <w:rsid w:val="00FB66FB"/>
    <w:rsid w:val="00FB675A"/>
    <w:rsid w:val="00FC3682"/>
    <w:rsid w:val="00FD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58DD7A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56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B5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5650"/>
  </w:style>
  <w:style w:type="paragraph" w:styleId="Footer">
    <w:name w:val="footer"/>
    <w:basedOn w:val="Normal"/>
    <w:link w:val="FooterChar"/>
    <w:uiPriority w:val="99"/>
    <w:unhideWhenUsed/>
    <w:rsid w:val="001B5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5650"/>
  </w:style>
  <w:style w:type="table" w:styleId="TableGrid">
    <w:name w:val="Table Grid"/>
    <w:basedOn w:val="TableNormal"/>
    <w:uiPriority w:val="39"/>
    <w:rsid w:val="006761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61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65CA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DA625C"/>
    <w:rPr>
      <w:i/>
      <w:iCs/>
    </w:rPr>
  </w:style>
  <w:style w:type="paragraph" w:customStyle="1" w:styleId="question">
    <w:name w:val="question"/>
    <w:basedOn w:val="Normal"/>
    <w:rsid w:val="002554E4"/>
    <w:pPr>
      <w:tabs>
        <w:tab w:val="left" w:pos="284"/>
        <w:tab w:val="left" w:pos="567"/>
        <w:tab w:val="left" w:pos="737"/>
        <w:tab w:val="left" w:pos="851"/>
        <w:tab w:val="left" w:pos="1134"/>
        <w:tab w:val="left" w:pos="1418"/>
        <w:tab w:val="right" w:pos="9923"/>
      </w:tabs>
      <w:spacing w:after="0" w:line="240" w:lineRule="auto"/>
      <w:jc w:val="both"/>
    </w:pPr>
    <w:rPr>
      <w:rFonts w:ascii="Times New Roman" w:eastAsia="Times New Roman" w:hAnsi="Times New Roman" w:cs="Times New Roman"/>
      <w:szCs w:val="20"/>
      <w:lang w:val="en-GB" w:eastAsia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5F31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31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31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31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312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1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12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81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0231A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05B1E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56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B5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5650"/>
  </w:style>
  <w:style w:type="paragraph" w:styleId="Footer">
    <w:name w:val="footer"/>
    <w:basedOn w:val="Normal"/>
    <w:link w:val="FooterChar"/>
    <w:uiPriority w:val="99"/>
    <w:unhideWhenUsed/>
    <w:rsid w:val="001B5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5650"/>
  </w:style>
  <w:style w:type="table" w:styleId="TableGrid">
    <w:name w:val="Table Grid"/>
    <w:basedOn w:val="TableNormal"/>
    <w:uiPriority w:val="39"/>
    <w:rsid w:val="006761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61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65CA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DA625C"/>
    <w:rPr>
      <w:i/>
      <w:iCs/>
    </w:rPr>
  </w:style>
  <w:style w:type="paragraph" w:customStyle="1" w:styleId="question">
    <w:name w:val="question"/>
    <w:basedOn w:val="Normal"/>
    <w:rsid w:val="002554E4"/>
    <w:pPr>
      <w:tabs>
        <w:tab w:val="left" w:pos="284"/>
        <w:tab w:val="left" w:pos="567"/>
        <w:tab w:val="left" w:pos="737"/>
        <w:tab w:val="left" w:pos="851"/>
        <w:tab w:val="left" w:pos="1134"/>
        <w:tab w:val="left" w:pos="1418"/>
        <w:tab w:val="right" w:pos="9923"/>
      </w:tabs>
      <w:spacing w:after="0" w:line="240" w:lineRule="auto"/>
      <w:jc w:val="both"/>
    </w:pPr>
    <w:rPr>
      <w:rFonts w:ascii="Times New Roman" w:eastAsia="Times New Roman" w:hAnsi="Times New Roman" w:cs="Times New Roman"/>
      <w:szCs w:val="20"/>
      <w:lang w:val="en-GB" w:eastAsia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5F31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31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31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31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312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1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12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810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0231A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05B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31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upload.wikimedia.org/wikipedia/commons/3/35/Haeckel%27s_Evolution_of_Man_Wellcome_L0032934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34" Type="http://schemas.openxmlformats.org/officeDocument/2006/relationships/hyperlink" Target="https://commons.wikimedia.org/wiki/File:Neuron_(PSF).png" TargetMode="External"/><Relationship Id="rId42" Type="http://schemas.openxmlformats.org/officeDocument/2006/relationships/hyperlink" Target="https://sco.wikipedia.org/wiki/File:1801_The_Endocrine_System.jpg" TargetMode="Externa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yperlink" Target="https://commons.wikimedia.org/wiki/File:Brain_human_sagittal_section.svg" TargetMode="External"/><Relationship Id="rId38" Type="http://schemas.openxmlformats.org/officeDocument/2006/relationships/hyperlink" Target="http://2014.igem.org/Team:WPI-Worcester/Backgroun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3.xml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hyperlink" Target="https://commons.wikimedia.org/wiki/File:Reflex_Arc.svg" TargetMode="External"/><Relationship Id="rId37" Type="http://schemas.openxmlformats.org/officeDocument/2006/relationships/hyperlink" Target="https://commons.wikimedia.org/w/index.php?title=Special:ElectronPdf&amp;page=File%3AActionPotential.png&amp;action=show-download-screen" TargetMode="External"/><Relationship Id="rId40" Type="http://schemas.openxmlformats.org/officeDocument/2006/relationships/hyperlink" Target="https://commons.wikimedia.org/wiki/File:Fossils.png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9.png"/><Relationship Id="rId28" Type="http://schemas.openxmlformats.org/officeDocument/2006/relationships/header" Target="header4.xml"/><Relationship Id="rId36" Type="http://schemas.openxmlformats.org/officeDocument/2006/relationships/hyperlink" Target="https://upload.wikimedia.org/wikipedia/commons/3/3d/Tools_Stone_age.jpg" TargetMode="External"/><Relationship Id="rId10" Type="http://schemas.openxmlformats.org/officeDocument/2006/relationships/image" Target="media/image10.jpeg"/><Relationship Id="rId19" Type="http://schemas.openxmlformats.org/officeDocument/2006/relationships/image" Target="media/image5.png"/><Relationship Id="rId31" Type="http://schemas.openxmlformats.org/officeDocument/2006/relationships/footer" Target="footer5.xml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oter" Target="footer4.xml"/><Relationship Id="rId35" Type="http://schemas.openxmlformats.org/officeDocument/2006/relationships/hyperlink" Target="https://commons.wikimedia.org/wiki/File:Chromosomenmutationen.png" TargetMode="External"/><Relationship Id="rId43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D9D9AA4E-C730-4AE1-9FC0-28B58B9CA7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D832B0E2</Template>
  <TotalTime>0</TotalTime>
  <Pages>41</Pages>
  <Words>7755</Words>
  <Characters>44205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CBC Fremantle</Company>
  <LinksUpToDate>false</LinksUpToDate>
  <CharactersWithSpaces>51857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 Fahey</dc:creator>
  <cp:lastModifiedBy>LIPIEC Henry</cp:lastModifiedBy>
  <cp:revision>2</cp:revision>
  <dcterms:created xsi:type="dcterms:W3CDTF">2019-09-19T05:27:00Z</dcterms:created>
  <dcterms:modified xsi:type="dcterms:W3CDTF">2019-09-19T05:27:00Z</dcterms:modified>
</cp:coreProperties>
</file>