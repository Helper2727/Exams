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7292D" w14:textId="77777777" w:rsidR="00D369AE" w:rsidRPr="005D1C94" w:rsidRDefault="00D369AE" w:rsidP="00D369AE">
      <w:pPr>
        <w:rPr>
          <w:rFonts w:cs="Arial"/>
        </w:rPr>
      </w:pPr>
      <w:r>
        <w:rPr>
          <w:rFonts w:cs="Arial"/>
          <w:b/>
          <w:noProof/>
          <w:sz w:val="30"/>
          <w:szCs w:val="30"/>
          <w:lang w:eastAsia="en-AU"/>
        </w:rPr>
        <w:drawing>
          <wp:anchor distT="0" distB="0" distL="114300" distR="114300" simplePos="0" relativeHeight="251672576" behindDoc="0" locked="0" layoutInCell="1" allowOverlap="1" wp14:anchorId="15B64515" wp14:editId="0C84FABE">
            <wp:simplePos x="0" y="0"/>
            <wp:positionH relativeFrom="column">
              <wp:posOffset>-212725</wp:posOffset>
            </wp:positionH>
            <wp:positionV relativeFrom="paragraph">
              <wp:posOffset>-367030</wp:posOffset>
            </wp:positionV>
            <wp:extent cx="1637030" cy="1713230"/>
            <wp:effectExtent l="0" t="0" r="1270" b="1270"/>
            <wp:wrapSquare wrapText="bothSides"/>
            <wp:docPr id="22" name="Picture 22" descr="C:\Users\e2031043\Pictures\EGC Upward &amp; Onwar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31043\Pictures\EGC Upward &amp; Onward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3976A" w14:textId="77777777" w:rsidR="00D369AE" w:rsidRPr="0036189F" w:rsidRDefault="00D369AE" w:rsidP="00D369AE">
      <w:pPr>
        <w:tabs>
          <w:tab w:val="right" w:pos="9360"/>
        </w:tabs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Semester 2 E</w:t>
      </w:r>
      <w:r w:rsidRPr="0036189F">
        <w:rPr>
          <w:rFonts w:ascii="Arial" w:hAnsi="Arial" w:cs="Arial"/>
          <w:b/>
          <w:sz w:val="36"/>
          <w:szCs w:val="36"/>
        </w:rPr>
        <w:t>xamination 2018</w:t>
      </w:r>
    </w:p>
    <w:p w14:paraId="04847EED" w14:textId="77777777" w:rsidR="00D369AE" w:rsidRPr="0036189F" w:rsidRDefault="00D369AE" w:rsidP="00D369AE">
      <w:pPr>
        <w:pStyle w:val="Heading5"/>
        <w:tabs>
          <w:tab w:val="right" w:pos="9360"/>
        </w:tabs>
        <w:jc w:val="right"/>
        <w:rPr>
          <w:rFonts w:cs="Arial"/>
          <w:i w:val="0"/>
          <w:sz w:val="36"/>
          <w:szCs w:val="36"/>
        </w:rPr>
      </w:pPr>
      <w:r w:rsidRPr="0036189F">
        <w:rPr>
          <w:rFonts w:cs="Arial"/>
          <w:i w:val="0"/>
          <w:sz w:val="36"/>
          <w:szCs w:val="36"/>
        </w:rPr>
        <w:t>Question/Answer Booklet</w:t>
      </w:r>
    </w:p>
    <w:p w14:paraId="6A05ED29" w14:textId="77777777" w:rsidR="00D369AE" w:rsidRPr="005D1C94" w:rsidRDefault="00D369AE" w:rsidP="00D369AE">
      <w:pPr>
        <w:tabs>
          <w:tab w:val="right" w:pos="9214"/>
        </w:tabs>
        <w:suppressAutoHyphens/>
        <w:rPr>
          <w:rFonts w:cs="Arial"/>
          <w:sz w:val="24"/>
          <w:lang w:eastAsia="ar-SA"/>
        </w:rPr>
      </w:pPr>
    </w:p>
    <w:p w14:paraId="00683E67" w14:textId="77777777" w:rsidR="00D369AE" w:rsidRPr="005D1C94" w:rsidRDefault="00D369AE" w:rsidP="00D369AE">
      <w:pPr>
        <w:tabs>
          <w:tab w:val="right" w:pos="9270"/>
        </w:tabs>
        <w:suppressAutoHyphens/>
        <w:rPr>
          <w:rFonts w:cs="Arial"/>
          <w:sz w:val="24"/>
          <w:lang w:eastAsia="ar-SA"/>
        </w:rPr>
      </w:pPr>
    </w:p>
    <w:p w14:paraId="3A2E963D" w14:textId="77777777" w:rsidR="00D369AE" w:rsidRDefault="00D369AE" w:rsidP="00D369AE">
      <w:pPr>
        <w:suppressLineNumbers/>
        <w:suppressAutoHyphens/>
        <w:spacing w:after="0"/>
        <w:rPr>
          <w:rFonts w:cs="Arial"/>
          <w:b/>
          <w:bCs/>
          <w:iCs/>
          <w:sz w:val="40"/>
          <w:szCs w:val="40"/>
          <w:lang w:eastAsia="ar-SA"/>
        </w:rPr>
      </w:pPr>
    </w:p>
    <w:p w14:paraId="28466B12" w14:textId="77777777" w:rsidR="00D369AE" w:rsidRPr="005D1C94" w:rsidRDefault="00D369AE" w:rsidP="00D369AE">
      <w:pPr>
        <w:suppressLineNumbers/>
        <w:suppressAutoHyphens/>
        <w:spacing w:after="0"/>
        <w:rPr>
          <w:rFonts w:cs="Arial"/>
          <w:b/>
          <w:bCs/>
          <w:iCs/>
          <w:sz w:val="40"/>
          <w:szCs w:val="40"/>
          <w:lang w:eastAsia="ar-SA"/>
        </w:rPr>
      </w:pPr>
      <w:r>
        <w:rPr>
          <w:rFonts w:cs="Arial"/>
          <w:b/>
          <w:bCs/>
          <w:iCs/>
          <w:sz w:val="40"/>
          <w:szCs w:val="40"/>
          <w:lang w:eastAsia="ar-SA"/>
        </w:rPr>
        <w:t>HUMAN</w:t>
      </w:r>
    </w:p>
    <w:p w14:paraId="30864949" w14:textId="77777777" w:rsidR="00D369AE" w:rsidRPr="005D1C94" w:rsidRDefault="00D369AE" w:rsidP="00D369AE">
      <w:pPr>
        <w:tabs>
          <w:tab w:val="right" w:pos="9270"/>
        </w:tabs>
        <w:suppressAutoHyphens/>
        <w:spacing w:after="0"/>
        <w:rPr>
          <w:rFonts w:cs="Arial"/>
          <w:b/>
          <w:sz w:val="40"/>
          <w:szCs w:val="40"/>
          <w:lang w:eastAsia="ar-SA"/>
        </w:rPr>
      </w:pPr>
      <w:r>
        <w:rPr>
          <w:rFonts w:cs="Arial"/>
          <w:b/>
          <w:bCs/>
          <w:sz w:val="40"/>
          <w:szCs w:val="40"/>
          <w:lang w:eastAsia="ar-SA"/>
        </w:rPr>
        <w:t xml:space="preserve">BIOLOGY </w:t>
      </w:r>
    </w:p>
    <w:p w14:paraId="2AB654C1" w14:textId="77777777" w:rsidR="00D369AE" w:rsidRDefault="00D369AE" w:rsidP="00D369AE">
      <w:pPr>
        <w:tabs>
          <w:tab w:val="left" w:pos="3150"/>
          <w:tab w:val="left" w:pos="4410"/>
          <w:tab w:val="right" w:leader="underscore" w:pos="9360"/>
        </w:tabs>
        <w:spacing w:before="240" w:after="320"/>
        <w:rPr>
          <w:rFonts w:cs="Arial"/>
          <w:b/>
          <w:sz w:val="32"/>
          <w:szCs w:val="32"/>
          <w:lang w:eastAsia="ar-SA"/>
        </w:rPr>
      </w:pPr>
      <w:bookmarkStart w:id="0" w:name="OLE_LINK7"/>
      <w:bookmarkStart w:id="1" w:name="OLE_LINK8"/>
      <w:bookmarkStart w:id="2" w:name="OLE_LINK9"/>
      <w:bookmarkStart w:id="3" w:name="OLE_LINK10"/>
    </w:p>
    <w:p w14:paraId="2FDE44C9" w14:textId="77777777" w:rsidR="00D369AE" w:rsidRPr="0036189F" w:rsidRDefault="00D369AE" w:rsidP="00D369AE">
      <w:pPr>
        <w:rPr>
          <w:rFonts w:ascii="Arial" w:hAnsi="Arial" w:cs="Arial"/>
          <w:sz w:val="28"/>
          <w:szCs w:val="28"/>
          <w:u w:val="single"/>
        </w:rPr>
      </w:pPr>
      <w:r w:rsidRPr="0036189F">
        <w:rPr>
          <w:rFonts w:ascii="Arial" w:hAnsi="Arial" w:cs="Arial"/>
          <w:sz w:val="28"/>
          <w:szCs w:val="28"/>
        </w:rPr>
        <w:t>Student Name:</w:t>
      </w:r>
      <w:r w:rsidRPr="0036189F">
        <w:rPr>
          <w:rFonts w:ascii="Arial" w:hAnsi="Arial" w:cs="Arial"/>
          <w:sz w:val="28"/>
          <w:szCs w:val="28"/>
        </w:rPr>
        <w:tab/>
      </w:r>
      <w:r w:rsidRPr="0036189F">
        <w:rPr>
          <w:rFonts w:ascii="Arial" w:hAnsi="Arial" w:cs="Arial"/>
          <w:sz w:val="28"/>
          <w:szCs w:val="28"/>
          <w:u w:val="single"/>
        </w:rPr>
        <w:tab/>
      </w:r>
      <w:r w:rsidRPr="0036189F">
        <w:rPr>
          <w:rFonts w:ascii="Arial" w:hAnsi="Arial" w:cs="Arial"/>
          <w:sz w:val="28"/>
          <w:szCs w:val="28"/>
          <w:u w:val="single"/>
        </w:rPr>
        <w:tab/>
      </w:r>
      <w:r w:rsidRPr="0036189F">
        <w:rPr>
          <w:rFonts w:ascii="Arial" w:hAnsi="Arial" w:cs="Arial"/>
          <w:sz w:val="28"/>
          <w:szCs w:val="28"/>
          <w:u w:val="single"/>
        </w:rPr>
        <w:tab/>
      </w:r>
      <w:r w:rsidRPr="0036189F">
        <w:rPr>
          <w:rFonts w:ascii="Arial" w:hAnsi="Arial" w:cs="Arial"/>
          <w:sz w:val="28"/>
          <w:szCs w:val="28"/>
          <w:u w:val="single"/>
        </w:rPr>
        <w:tab/>
      </w:r>
      <w:r w:rsidRPr="0036189F">
        <w:rPr>
          <w:rFonts w:ascii="Arial" w:hAnsi="Arial" w:cs="Arial"/>
          <w:sz w:val="28"/>
          <w:szCs w:val="28"/>
          <w:u w:val="single"/>
        </w:rPr>
        <w:tab/>
      </w:r>
      <w:r w:rsidRPr="0036189F">
        <w:rPr>
          <w:rFonts w:ascii="Arial" w:hAnsi="Arial" w:cs="Arial"/>
          <w:sz w:val="28"/>
          <w:szCs w:val="28"/>
          <w:u w:val="single"/>
        </w:rPr>
        <w:tab/>
      </w:r>
      <w:r w:rsidRPr="0036189F">
        <w:rPr>
          <w:rFonts w:ascii="Arial" w:hAnsi="Arial" w:cs="Arial"/>
          <w:sz w:val="28"/>
          <w:szCs w:val="28"/>
          <w:u w:val="single"/>
        </w:rPr>
        <w:tab/>
      </w:r>
      <w:r w:rsidRPr="0036189F">
        <w:rPr>
          <w:rFonts w:ascii="Arial" w:hAnsi="Arial" w:cs="Arial"/>
          <w:sz w:val="28"/>
          <w:szCs w:val="28"/>
          <w:u w:val="single"/>
        </w:rPr>
        <w:tab/>
      </w:r>
    </w:p>
    <w:p w14:paraId="7D01903C" w14:textId="1A010793" w:rsidR="00D369AE" w:rsidRPr="00AC42DB" w:rsidRDefault="00D369AE" w:rsidP="00D369AE">
      <w:pPr>
        <w:rPr>
          <w:rFonts w:ascii="Arial" w:hAnsi="Arial" w:cs="Arial"/>
          <w:sz w:val="24"/>
          <w:szCs w:val="24"/>
        </w:rPr>
      </w:pPr>
      <w:r w:rsidRPr="0036189F">
        <w:rPr>
          <w:rFonts w:ascii="Arial" w:hAnsi="Arial" w:cs="Arial"/>
          <w:sz w:val="28"/>
          <w:szCs w:val="28"/>
        </w:rPr>
        <w:t>Teacher:</w:t>
      </w:r>
      <w:r w:rsidRPr="0036189F">
        <w:rPr>
          <w:rFonts w:ascii="Arial" w:hAnsi="Arial" w:cs="Arial"/>
          <w:sz w:val="28"/>
          <w:szCs w:val="28"/>
        </w:rPr>
        <w:tab/>
      </w:r>
      <w:r w:rsidRPr="0036189F">
        <w:rPr>
          <w:rFonts w:ascii="Arial" w:hAnsi="Arial" w:cs="Arial"/>
          <w:sz w:val="28"/>
          <w:szCs w:val="28"/>
        </w:rPr>
        <w:tab/>
      </w:r>
      <w:r w:rsidR="00AC42DB">
        <w:rPr>
          <w:rFonts w:ascii="Arial" w:hAnsi="Arial" w:cs="Arial"/>
          <w:sz w:val="24"/>
          <w:szCs w:val="24"/>
        </w:rPr>
        <w:t>___________________________________________</w:t>
      </w:r>
    </w:p>
    <w:bookmarkEnd w:id="0"/>
    <w:bookmarkEnd w:id="1"/>
    <w:bookmarkEnd w:id="2"/>
    <w:bookmarkEnd w:id="3"/>
    <w:p w14:paraId="400736FF" w14:textId="77777777" w:rsidR="00D369AE" w:rsidRDefault="00D369AE" w:rsidP="00D369AE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color w:val="000000"/>
          <w:sz w:val="36"/>
        </w:rPr>
      </w:pPr>
    </w:p>
    <w:p w14:paraId="6FD5AF5F" w14:textId="77777777" w:rsidR="00D369AE" w:rsidRPr="000B4698" w:rsidRDefault="00D369AE" w:rsidP="00D369AE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/>
          <w:iCs/>
          <w:spacing w:val="-3"/>
        </w:rPr>
      </w:pPr>
    </w:p>
    <w:p w14:paraId="73B5CE70" w14:textId="77777777" w:rsidR="00D369AE" w:rsidRPr="00EA5D03" w:rsidRDefault="00D369AE" w:rsidP="00D369AE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 w:rsidRPr="00EA5D03">
        <w:rPr>
          <w:rFonts w:ascii="Arial" w:hAnsi="Arial" w:cs="Arial"/>
          <w:b/>
          <w:bCs/>
          <w:iCs/>
          <w:spacing w:val="-3"/>
          <w:sz w:val="28"/>
          <w:szCs w:val="28"/>
        </w:rPr>
        <w:t>Time allowed for this paper</w:t>
      </w:r>
    </w:p>
    <w:p w14:paraId="20BD935A" w14:textId="77777777" w:rsidR="00D369AE" w:rsidRPr="000B4698" w:rsidRDefault="00D369AE" w:rsidP="00D369AE">
      <w:pPr>
        <w:keepNext/>
        <w:keepLines/>
        <w:tabs>
          <w:tab w:val="left" w:pos="4320"/>
        </w:tabs>
        <w:spacing w:after="0"/>
        <w:outlineLvl w:val="1"/>
        <w:rPr>
          <w:rFonts w:ascii="Arial" w:hAnsi="Arial" w:cs="Arial"/>
          <w:bCs/>
        </w:rPr>
      </w:pPr>
      <w:r w:rsidRPr="000B4698">
        <w:rPr>
          <w:rFonts w:ascii="Arial" w:hAnsi="Arial" w:cs="Arial"/>
          <w:bCs/>
        </w:rPr>
        <w:t>Reading time before commencing work:</w:t>
      </w:r>
      <w:r w:rsidRPr="000B4698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t</w:t>
      </w:r>
      <w:r w:rsidRPr="000B4698">
        <w:rPr>
          <w:rFonts w:ascii="Arial" w:hAnsi="Arial" w:cs="Arial"/>
          <w:bCs/>
        </w:rPr>
        <w:t>en minutes</w:t>
      </w:r>
    </w:p>
    <w:p w14:paraId="23CAB67E" w14:textId="77777777" w:rsidR="00D369AE" w:rsidRPr="000B4698" w:rsidRDefault="00D369AE" w:rsidP="00D369AE">
      <w:pPr>
        <w:tabs>
          <w:tab w:val="left" w:pos="4320"/>
        </w:tabs>
        <w:spacing w:after="0"/>
        <w:rPr>
          <w:rFonts w:ascii="Arial" w:hAnsi="Arial" w:cs="Arial"/>
        </w:rPr>
      </w:pPr>
      <w:r w:rsidRPr="000B4698">
        <w:rPr>
          <w:rFonts w:ascii="Arial" w:hAnsi="Arial" w:cs="Arial"/>
        </w:rPr>
        <w:t>W</w:t>
      </w:r>
      <w:r>
        <w:rPr>
          <w:rFonts w:ascii="Arial" w:hAnsi="Arial" w:cs="Arial"/>
        </w:rPr>
        <w:t>orking time for the paper:</w:t>
      </w:r>
      <w:r>
        <w:rPr>
          <w:rFonts w:ascii="Arial" w:hAnsi="Arial" w:cs="Arial"/>
        </w:rPr>
        <w:tab/>
        <w:t>three</w:t>
      </w:r>
      <w:r w:rsidRPr="000B4698">
        <w:rPr>
          <w:rFonts w:ascii="Arial" w:hAnsi="Arial" w:cs="Arial"/>
        </w:rPr>
        <w:t xml:space="preserve"> hours</w:t>
      </w:r>
    </w:p>
    <w:p w14:paraId="32C7CE99" w14:textId="77777777" w:rsidR="00D369AE" w:rsidRDefault="00D369AE" w:rsidP="00D369AE">
      <w:pPr>
        <w:spacing w:after="0"/>
        <w:rPr>
          <w:rFonts w:ascii="Arial" w:hAnsi="Arial" w:cs="Arial"/>
        </w:rPr>
      </w:pPr>
    </w:p>
    <w:p w14:paraId="364DA0B8" w14:textId="77777777" w:rsidR="00D369AE" w:rsidRPr="000B4698" w:rsidRDefault="00D369AE" w:rsidP="00D369AE">
      <w:pPr>
        <w:spacing w:after="0"/>
        <w:rPr>
          <w:rFonts w:ascii="Arial" w:hAnsi="Arial" w:cs="Arial"/>
        </w:rPr>
      </w:pPr>
    </w:p>
    <w:p w14:paraId="5B1B8437" w14:textId="77777777" w:rsidR="00D369AE" w:rsidRPr="00EA5D03" w:rsidRDefault="00D369AE" w:rsidP="00D369AE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 w:rsidRPr="00EA5D03">
        <w:rPr>
          <w:rFonts w:ascii="Arial" w:hAnsi="Arial" w:cs="Arial"/>
          <w:b/>
          <w:bCs/>
          <w:iCs/>
          <w:spacing w:val="-3"/>
          <w:sz w:val="28"/>
          <w:szCs w:val="28"/>
        </w:rPr>
        <w:t>M</w:t>
      </w:r>
      <w:r>
        <w:rPr>
          <w:rFonts w:ascii="Arial" w:hAnsi="Arial" w:cs="Arial"/>
          <w:b/>
          <w:bCs/>
          <w:iCs/>
          <w:spacing w:val="-3"/>
          <w:sz w:val="28"/>
          <w:szCs w:val="28"/>
        </w:rPr>
        <w:t>aterials required/recommended for this paper</w:t>
      </w:r>
    </w:p>
    <w:p w14:paraId="49AC15DC" w14:textId="77777777" w:rsidR="00D369AE" w:rsidRPr="00EA5D03" w:rsidRDefault="00D369AE" w:rsidP="00D369AE">
      <w:pPr>
        <w:spacing w:after="0"/>
        <w:rPr>
          <w:rFonts w:ascii="Arial" w:hAnsi="Arial" w:cs="Arial"/>
          <w:b/>
          <w:i/>
        </w:rPr>
      </w:pPr>
      <w:r w:rsidRPr="00EA5D03">
        <w:rPr>
          <w:rFonts w:ascii="Arial" w:hAnsi="Arial" w:cs="Arial"/>
          <w:b/>
          <w:i/>
        </w:rPr>
        <w:t>T</w:t>
      </w:r>
      <w:r>
        <w:rPr>
          <w:rFonts w:ascii="Arial" w:hAnsi="Arial" w:cs="Arial"/>
          <w:b/>
          <w:i/>
        </w:rPr>
        <w:t>o be provided by the supervisor:</w:t>
      </w:r>
    </w:p>
    <w:p w14:paraId="69CF77A1" w14:textId="77777777" w:rsidR="00D369AE" w:rsidRPr="000B4698" w:rsidRDefault="00D369AE" w:rsidP="00D369AE">
      <w:pPr>
        <w:spacing w:after="0" w:line="240" w:lineRule="auto"/>
        <w:rPr>
          <w:rFonts w:ascii="Arial" w:hAnsi="Arial" w:cs="Arial"/>
        </w:rPr>
      </w:pPr>
      <w:r w:rsidRPr="000B4698">
        <w:rPr>
          <w:rFonts w:ascii="Arial" w:hAnsi="Arial" w:cs="Arial"/>
        </w:rPr>
        <w:t>This Question/Answer Booklet</w:t>
      </w:r>
    </w:p>
    <w:p w14:paraId="572D4C1B" w14:textId="77777777" w:rsidR="00D369AE" w:rsidRPr="000B4698" w:rsidRDefault="00D369AE" w:rsidP="00D369A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Multiple-c</w:t>
      </w:r>
      <w:r w:rsidRPr="000B4698">
        <w:rPr>
          <w:rFonts w:ascii="Arial" w:hAnsi="Arial" w:cs="Arial"/>
        </w:rPr>
        <w:t>hoice Answer Sheet</w:t>
      </w:r>
    </w:p>
    <w:p w14:paraId="7FCD81DE" w14:textId="77777777" w:rsidR="00D369AE" w:rsidRPr="000B4698" w:rsidRDefault="00D369AE" w:rsidP="00D369AE">
      <w:pPr>
        <w:spacing w:after="0"/>
        <w:rPr>
          <w:rFonts w:ascii="Arial" w:hAnsi="Arial" w:cs="Arial"/>
        </w:rPr>
      </w:pPr>
    </w:p>
    <w:p w14:paraId="09FC2E98" w14:textId="77777777" w:rsidR="00D369AE" w:rsidRPr="00EA5D03" w:rsidRDefault="00D369AE" w:rsidP="00D369AE">
      <w:pPr>
        <w:spacing w:after="0"/>
        <w:rPr>
          <w:rFonts w:ascii="Arial" w:hAnsi="Arial" w:cs="Arial"/>
          <w:i/>
        </w:rPr>
      </w:pPr>
      <w:r w:rsidRPr="00EA5D03">
        <w:rPr>
          <w:rFonts w:ascii="Arial" w:hAnsi="Arial" w:cs="Arial"/>
          <w:b/>
          <w:i/>
        </w:rPr>
        <w:t>To be provided by the candidate:</w:t>
      </w:r>
    </w:p>
    <w:p w14:paraId="2A9423F5" w14:textId="77777777" w:rsidR="00D369AE" w:rsidRPr="000B4698" w:rsidRDefault="00D369AE" w:rsidP="00D369AE">
      <w:pPr>
        <w:tabs>
          <w:tab w:val="left" w:pos="360"/>
        </w:tabs>
        <w:spacing w:after="0" w:line="240" w:lineRule="auto"/>
        <w:ind w:left="2160" w:hanging="2160"/>
        <w:rPr>
          <w:rFonts w:ascii="Arial" w:hAnsi="Arial" w:cs="Arial"/>
        </w:rPr>
      </w:pPr>
      <w:r w:rsidRPr="000B4698">
        <w:rPr>
          <w:rFonts w:ascii="Arial" w:hAnsi="Arial" w:cs="Arial"/>
        </w:rPr>
        <w:t>Standard items:</w:t>
      </w:r>
      <w:r w:rsidRPr="000B4698">
        <w:rPr>
          <w:rFonts w:ascii="Arial" w:hAnsi="Arial" w:cs="Arial"/>
        </w:rPr>
        <w:tab/>
      </w:r>
      <w:r w:rsidRPr="00EA5D03">
        <w:rPr>
          <w:rFonts w:ascii="Arial" w:hAnsi="Arial" w:cs="Arial"/>
        </w:rPr>
        <w:t>pens (blue/black preferred), pencils (including coloured), sharpener, correction fluid/tape, eraser, ruler, highlighters</w:t>
      </w:r>
    </w:p>
    <w:p w14:paraId="10344453" w14:textId="77777777" w:rsidR="00D369AE" w:rsidRPr="000B4698" w:rsidRDefault="00D369AE" w:rsidP="00D369AE">
      <w:pPr>
        <w:tabs>
          <w:tab w:val="left" w:pos="360"/>
        </w:tabs>
        <w:spacing w:after="0"/>
        <w:rPr>
          <w:rFonts w:ascii="Arial" w:hAnsi="Arial" w:cs="Arial"/>
        </w:rPr>
      </w:pPr>
    </w:p>
    <w:p w14:paraId="402DE138" w14:textId="77777777" w:rsidR="00D369AE" w:rsidRPr="00EA5D03" w:rsidRDefault="00D369AE" w:rsidP="00D369A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Special items: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A5D03">
        <w:rPr>
          <w:rFonts w:ascii="Arial" w:hAnsi="Arial" w:cs="Arial"/>
        </w:rPr>
        <w:t>non-programmable calculators approved for use in this examination.</w:t>
      </w:r>
    </w:p>
    <w:p w14:paraId="3B25FC9B" w14:textId="77777777" w:rsidR="00D369AE" w:rsidRDefault="00D369AE" w:rsidP="00D369AE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/>
          <w:iCs/>
          <w:spacing w:val="-3"/>
        </w:rPr>
      </w:pPr>
    </w:p>
    <w:p w14:paraId="3B58A94A" w14:textId="77777777" w:rsidR="00D369AE" w:rsidRDefault="00D369AE" w:rsidP="00D369AE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</w:p>
    <w:p w14:paraId="536353B3" w14:textId="77777777" w:rsidR="00D369AE" w:rsidRPr="00EA5D03" w:rsidRDefault="00D369AE" w:rsidP="00D369AE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>
        <w:rPr>
          <w:rFonts w:ascii="Arial" w:hAnsi="Arial" w:cs="Arial"/>
          <w:b/>
          <w:bCs/>
          <w:iCs/>
          <w:spacing w:val="-3"/>
          <w:sz w:val="28"/>
          <w:szCs w:val="28"/>
        </w:rPr>
        <w:t>Important note to candidates</w:t>
      </w:r>
    </w:p>
    <w:p w14:paraId="248ECF5F" w14:textId="77777777" w:rsidR="00D369AE" w:rsidRPr="000B4698" w:rsidRDefault="00D369AE" w:rsidP="00D369AE">
      <w:pPr>
        <w:spacing w:after="0" w:line="240" w:lineRule="auto"/>
        <w:ind w:right="-518"/>
        <w:rPr>
          <w:rFonts w:ascii="Arial" w:hAnsi="Arial" w:cs="Arial"/>
          <w:b/>
        </w:rPr>
      </w:pPr>
      <w:r w:rsidRPr="000B4698">
        <w:rPr>
          <w:rFonts w:ascii="Arial" w:hAnsi="Arial" w:cs="Arial"/>
        </w:rPr>
        <w:t xml:space="preserve">No other items may be taken into the examination room.  It is </w:t>
      </w:r>
      <w:r w:rsidRPr="000B4698">
        <w:rPr>
          <w:rFonts w:ascii="Arial" w:hAnsi="Arial" w:cs="Arial"/>
          <w:b/>
        </w:rPr>
        <w:t>your</w:t>
      </w:r>
      <w:r w:rsidRPr="000B4698">
        <w:rPr>
          <w:rFonts w:ascii="Arial" w:hAnsi="Arial" w:cs="Arial"/>
        </w:rPr>
        <w:t xml:space="preserve"> responsibility to ensure that you do not have any unauthorised </w:t>
      </w:r>
      <w:r>
        <w:rPr>
          <w:rFonts w:ascii="Arial" w:hAnsi="Arial" w:cs="Arial"/>
        </w:rPr>
        <w:t>material.</w:t>
      </w:r>
      <w:r w:rsidRPr="000B4698">
        <w:rPr>
          <w:rFonts w:ascii="Arial" w:hAnsi="Arial" w:cs="Arial"/>
        </w:rPr>
        <w:t xml:space="preserve"> If you have any unauthorised material with you, hand it to the supervisor </w:t>
      </w:r>
      <w:proofErr w:type="gramStart"/>
      <w:r w:rsidRPr="000B4698">
        <w:rPr>
          <w:rFonts w:ascii="Arial" w:hAnsi="Arial" w:cs="Arial"/>
          <w:b/>
        </w:rPr>
        <w:t>before</w:t>
      </w:r>
      <w:proofErr w:type="gramEnd"/>
      <w:r w:rsidRPr="000B4698">
        <w:rPr>
          <w:rFonts w:ascii="Arial" w:hAnsi="Arial" w:cs="Arial"/>
        </w:rPr>
        <w:t xml:space="preserve"> reading any further.</w:t>
      </w:r>
    </w:p>
    <w:p w14:paraId="07FD08DF" w14:textId="77777777" w:rsidR="00222728" w:rsidRPr="000B4698" w:rsidRDefault="00222728" w:rsidP="00222728">
      <w:pPr>
        <w:ind w:right="-518"/>
        <w:rPr>
          <w:rFonts w:ascii="Arial" w:hAnsi="Arial" w:cs="Arial"/>
          <w:b/>
        </w:rPr>
        <w:sectPr w:rsidR="00222728" w:rsidRPr="000B4698" w:rsidSect="00D369A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7" w:h="16840" w:code="9"/>
          <w:pgMar w:top="454" w:right="720" w:bottom="720" w:left="1134" w:header="436" w:footer="720" w:gutter="0"/>
          <w:cols w:space="720"/>
          <w:titlePg/>
          <w:docGrid w:linePitch="326"/>
        </w:sectPr>
      </w:pPr>
    </w:p>
    <w:p w14:paraId="114A1806" w14:textId="77777777" w:rsidR="00222728" w:rsidRPr="00EA5D03" w:rsidRDefault="00222728" w:rsidP="00222728">
      <w:pPr>
        <w:suppressAutoHyphens/>
        <w:spacing w:after="0"/>
        <w:rPr>
          <w:rFonts w:ascii="Arial" w:hAnsi="Arial" w:cs="Goudy Old Style"/>
          <w:b/>
          <w:noProof/>
          <w:color w:val="000000"/>
          <w:sz w:val="28"/>
          <w:szCs w:val="28"/>
        </w:rPr>
      </w:pPr>
      <w:r w:rsidRPr="00EA5D03">
        <w:rPr>
          <w:rFonts w:ascii="Arial" w:hAnsi="Arial" w:cs="Goudy Old Style"/>
          <w:b/>
          <w:noProof/>
          <w:color w:val="000000"/>
          <w:sz w:val="28"/>
          <w:szCs w:val="28"/>
        </w:rPr>
        <w:lastRenderedPageBreak/>
        <w:t>Structure of this paper</w:t>
      </w:r>
    </w:p>
    <w:p w14:paraId="62885CD1" w14:textId="77777777" w:rsidR="00222728" w:rsidRPr="000B4698" w:rsidRDefault="00222728" w:rsidP="00222728">
      <w:pPr>
        <w:tabs>
          <w:tab w:val="center" w:pos="4513"/>
        </w:tabs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tbl>
      <w:tblPr>
        <w:tblW w:w="9498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389"/>
        <w:gridCol w:w="1587"/>
        <w:gridCol w:w="1560"/>
        <w:gridCol w:w="1134"/>
        <w:gridCol w:w="1701"/>
      </w:tblGrid>
      <w:tr w:rsidR="00222728" w:rsidRPr="003E2B14" w14:paraId="1EDFAA46" w14:textId="77777777" w:rsidTr="00A210A8">
        <w:tc>
          <w:tcPr>
            <w:tcW w:w="212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45DB870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Section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9537D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Number of questions available</w:t>
            </w:r>
          </w:p>
        </w:tc>
        <w:tc>
          <w:tcPr>
            <w:tcW w:w="15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B84C218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Number of questions to be attempted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16EAD6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Suggested working time (minutes)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7D3BDE98" w14:textId="77777777" w:rsidR="0022272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  <w:p w14:paraId="7CD758AA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Marks available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C715DE1" w14:textId="77777777" w:rsidR="0022272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  <w:p w14:paraId="542B5EC6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Percentage of examination</w:t>
            </w:r>
          </w:p>
        </w:tc>
      </w:tr>
      <w:tr w:rsidR="00222728" w:rsidRPr="003E2B14" w14:paraId="3CDF0F5D" w14:textId="77777777" w:rsidTr="00A210A8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3F8D4" w14:textId="77777777" w:rsidR="00222728" w:rsidRPr="000B4698" w:rsidRDefault="00222728" w:rsidP="00A210A8">
            <w:pPr>
              <w:tabs>
                <w:tab w:val="left" w:pos="540"/>
                <w:tab w:val="center" w:pos="4513"/>
              </w:tabs>
              <w:suppressAutoHyphens/>
              <w:spacing w:after="0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Section One</w:t>
            </w:r>
          </w:p>
          <w:p w14:paraId="18BD95BD" w14:textId="77777777" w:rsidR="00222728" w:rsidRPr="000B4698" w:rsidRDefault="00222728" w:rsidP="00A210A8">
            <w:pPr>
              <w:tabs>
                <w:tab w:val="left" w:pos="540"/>
                <w:tab w:val="center" w:pos="4513"/>
              </w:tabs>
              <w:suppressAutoHyphens/>
              <w:spacing w:after="0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Multiple-choice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63A65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AFA27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B6C41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40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4DB66" w14:textId="77777777" w:rsidR="0022272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918D1A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</w:tr>
      <w:tr w:rsidR="00222728" w:rsidRPr="003E2B14" w14:paraId="1AF7A8FE" w14:textId="77777777" w:rsidTr="00A210A8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D326F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Section Two</w:t>
            </w:r>
          </w:p>
          <w:p w14:paraId="1664A963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 w:rsidRPr="000B4698"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Short answers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3055F" w14:textId="15D1ED09" w:rsidR="00222728" w:rsidRPr="00245C78" w:rsidRDefault="002F081F" w:rsidP="00A210A8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9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1CF27" w14:textId="71F72914" w:rsidR="00222728" w:rsidRPr="00245C78" w:rsidRDefault="002F081F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C323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90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F09DA" w14:textId="27685D83" w:rsidR="00222728" w:rsidRDefault="00094644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105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49DEDD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50</w:t>
            </w:r>
          </w:p>
        </w:tc>
      </w:tr>
      <w:tr w:rsidR="00222728" w:rsidRPr="003E2B14" w14:paraId="355F5BAB" w14:textId="77777777" w:rsidTr="00A210A8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D08C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Section Three</w:t>
            </w:r>
          </w:p>
          <w:p w14:paraId="61BF4E25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 w:rsidRPr="000B4698"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Extended answers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5BFA1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54353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4BE11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66C5" w14:textId="77777777" w:rsidR="00222728" w:rsidRPr="000B4698" w:rsidRDefault="00222728" w:rsidP="00A210A8">
            <w:pPr>
              <w:tabs>
                <w:tab w:val="left" w:pos="-720"/>
                <w:tab w:val="left" w:pos="612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5F702E" w14:textId="77777777" w:rsidR="00222728" w:rsidRPr="000B4698" w:rsidRDefault="00222728" w:rsidP="00A210A8">
            <w:pPr>
              <w:tabs>
                <w:tab w:val="left" w:pos="-720"/>
                <w:tab w:val="left" w:pos="612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20</w:t>
            </w:r>
          </w:p>
        </w:tc>
      </w:tr>
      <w:tr w:rsidR="00222728" w:rsidRPr="003E2B14" w14:paraId="25F3895A" w14:textId="77777777" w:rsidTr="00A210A8">
        <w:trPr>
          <w:trHeight w:val="720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4C897D" w14:textId="77777777" w:rsidR="00222728" w:rsidRPr="000B4698" w:rsidRDefault="00222728" w:rsidP="00A210A8">
            <w:pPr>
              <w:tabs>
                <w:tab w:val="left" w:pos="900"/>
              </w:tabs>
              <w:suppressAutoHyphens/>
              <w:spacing w:before="80" w:after="0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433622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809941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8449D3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810FD1F" w14:textId="77777777" w:rsidR="00222728" w:rsidRPr="00EA5D03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b/>
                <w:color w:val="000000"/>
                <w:spacing w:val="-2"/>
              </w:rPr>
            </w:pPr>
            <w:r w:rsidRPr="00EA5D03">
              <w:rPr>
                <w:rFonts w:ascii="Arial" w:hAnsi="Arial" w:cs="Goudy Old Style"/>
                <w:b/>
                <w:color w:val="000000"/>
                <w:spacing w:val="-2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CB3D18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100</w:t>
            </w:r>
          </w:p>
        </w:tc>
      </w:tr>
    </w:tbl>
    <w:p w14:paraId="0AE90E0D" w14:textId="77777777" w:rsidR="00222728" w:rsidRPr="000B4698" w:rsidRDefault="00222728" w:rsidP="00222728">
      <w:pPr>
        <w:tabs>
          <w:tab w:val="left" w:pos="-720"/>
        </w:tabs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p w14:paraId="29CCBFB9" w14:textId="77777777" w:rsidR="00222728" w:rsidRPr="00EA5D03" w:rsidRDefault="00222728" w:rsidP="00222728">
      <w:pPr>
        <w:spacing w:after="0"/>
        <w:rPr>
          <w:rFonts w:ascii="Arial" w:hAnsi="Arial" w:cs="Goudy Old Style"/>
          <w:b/>
          <w:color w:val="000000"/>
          <w:sz w:val="28"/>
          <w:szCs w:val="28"/>
        </w:rPr>
      </w:pPr>
      <w:r w:rsidRPr="00EA5D03">
        <w:rPr>
          <w:rFonts w:ascii="Arial" w:hAnsi="Arial" w:cs="Goudy Old Style"/>
          <w:b/>
          <w:color w:val="000000"/>
          <w:sz w:val="28"/>
          <w:szCs w:val="28"/>
        </w:rPr>
        <w:t>Instructions to candidates</w:t>
      </w:r>
    </w:p>
    <w:p w14:paraId="2EE3DC1F" w14:textId="77777777" w:rsidR="00222728" w:rsidRPr="000B4698" w:rsidRDefault="00222728" w:rsidP="00222728">
      <w:pPr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p w14:paraId="768068C6" w14:textId="77777777" w:rsidR="00222728" w:rsidRDefault="00222728" w:rsidP="00222728">
      <w:pPr>
        <w:suppressAutoHyphens/>
        <w:spacing w:after="0"/>
        <w:ind w:left="720" w:hanging="720"/>
        <w:rPr>
          <w:rFonts w:ascii="Arial" w:hAnsi="Arial" w:cs="Arial"/>
        </w:rPr>
      </w:pPr>
      <w:r w:rsidRPr="00EA5D03">
        <w:rPr>
          <w:rFonts w:ascii="Arial" w:hAnsi="Arial" w:cs="Arial"/>
          <w:color w:val="000000"/>
          <w:spacing w:val="-2"/>
        </w:rPr>
        <w:t>1.</w:t>
      </w:r>
      <w:r w:rsidRPr="00EA5D03">
        <w:rPr>
          <w:rFonts w:ascii="Arial" w:hAnsi="Arial" w:cs="Arial"/>
          <w:color w:val="000000"/>
          <w:spacing w:val="-2"/>
        </w:rPr>
        <w:tab/>
      </w:r>
      <w:r w:rsidRPr="00EA5D03">
        <w:rPr>
          <w:rFonts w:ascii="Arial" w:hAnsi="Arial" w:cs="Arial"/>
        </w:rPr>
        <w:t>The rules for the conduct of the Western Aus</w:t>
      </w:r>
      <w:r w:rsidR="001859DC">
        <w:rPr>
          <w:rFonts w:ascii="Arial" w:hAnsi="Arial" w:cs="Arial"/>
        </w:rPr>
        <w:t xml:space="preserve">tralian </w:t>
      </w:r>
      <w:r w:rsidRPr="00EA5D03">
        <w:rPr>
          <w:rFonts w:ascii="Arial" w:hAnsi="Arial" w:cs="Arial"/>
        </w:rPr>
        <w:t xml:space="preserve">examinations are detailed in the </w:t>
      </w:r>
      <w:r w:rsidRPr="0055284E">
        <w:rPr>
          <w:rFonts w:ascii="Arial" w:hAnsi="Arial" w:cs="Arial"/>
          <w:i/>
        </w:rPr>
        <w:t>Year 12 Information Handbook 201</w:t>
      </w:r>
      <w:r w:rsidR="001859DC">
        <w:rPr>
          <w:rFonts w:ascii="Arial" w:hAnsi="Arial" w:cs="Arial"/>
          <w:i/>
        </w:rPr>
        <w:t>8</w:t>
      </w:r>
      <w:r w:rsidRPr="00EA5D03">
        <w:rPr>
          <w:rFonts w:ascii="Arial" w:hAnsi="Arial" w:cs="Arial"/>
        </w:rPr>
        <w:t xml:space="preserve">. Sitting this examination implies that you agree to abide by these rules. </w:t>
      </w:r>
    </w:p>
    <w:p w14:paraId="37407A21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</w:p>
    <w:p w14:paraId="3F9A03C1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ab/>
      </w:r>
      <w:r w:rsidRPr="00EA5D03">
        <w:rPr>
          <w:rFonts w:ascii="Arial" w:hAnsi="Arial" w:cs="Arial"/>
        </w:rPr>
        <w:t xml:space="preserve">Answer the questions according to the following instructions. </w:t>
      </w:r>
    </w:p>
    <w:p w14:paraId="128ECCB2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</w:p>
    <w:p w14:paraId="0B4F8A61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One: Answer all questions on the separate Multiple-choice answer sheet provided. For each question, shade the box to indicate your answer. Use only a blue or black pen to shade the boxes. If you make a mistake, place a cross through that square, </w:t>
      </w:r>
      <w:proofErr w:type="gramStart"/>
      <w:r w:rsidRPr="00EA5D03">
        <w:rPr>
          <w:rFonts w:ascii="Arial" w:hAnsi="Arial" w:cs="Arial"/>
        </w:rPr>
        <w:t>then</w:t>
      </w:r>
      <w:proofErr w:type="gramEnd"/>
      <w:r w:rsidRPr="00EA5D03">
        <w:rPr>
          <w:rFonts w:ascii="Arial" w:hAnsi="Arial" w:cs="Arial"/>
        </w:rPr>
        <w:t xml:space="preserve"> shade your new answer. Do not erase or use correction fluid/tape. Marks will not be deducted for incorrect answers. No marks will be given if more than one answer is completed for any question. </w:t>
      </w:r>
    </w:p>
    <w:p w14:paraId="057C6A2F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</w:p>
    <w:p w14:paraId="1102305E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Two: Write your answers in this Question/Answer booklet. Wherever possible, confine your answers to the line spaces provided. </w:t>
      </w:r>
    </w:p>
    <w:p w14:paraId="1C064ED5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</w:p>
    <w:p w14:paraId="390AFC33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Three: Consists of three questions. You must answer two questions. </w:t>
      </w:r>
      <w:r w:rsidR="001859DC">
        <w:rPr>
          <w:rFonts w:ascii="Arial" w:hAnsi="Arial" w:cs="Arial"/>
        </w:rPr>
        <w:t xml:space="preserve">Tick the </w:t>
      </w:r>
      <w:proofErr w:type="gramStart"/>
      <w:r w:rsidR="001859DC">
        <w:rPr>
          <w:rFonts w:ascii="Arial" w:hAnsi="Arial" w:cs="Arial"/>
        </w:rPr>
        <w:t>box</w:t>
      </w:r>
      <w:proofErr w:type="gramEnd"/>
      <w:r w:rsidR="001859DC">
        <w:rPr>
          <w:rFonts w:ascii="Arial" w:hAnsi="Arial" w:cs="Arial"/>
        </w:rPr>
        <w:t xml:space="preserve"> next to the question you are answering. Write your answers in this Question/Answer booklet.</w:t>
      </w:r>
    </w:p>
    <w:p w14:paraId="7579FA8E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</w:p>
    <w:p w14:paraId="638E051B" w14:textId="77777777" w:rsidR="00222728" w:rsidRDefault="00222728" w:rsidP="00222728">
      <w:pPr>
        <w:suppressAutoHyphens/>
        <w:spacing w:after="0"/>
        <w:ind w:left="720" w:hanging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ab/>
      </w:r>
      <w:r w:rsidRPr="00EA5D03">
        <w:rPr>
          <w:rFonts w:ascii="Arial" w:hAnsi="Arial" w:cs="Arial"/>
        </w:rPr>
        <w:t xml:space="preserve">You must be careful to confine your answers to the specific questions asked and to follow any instructions that are specific to a particular question. </w:t>
      </w:r>
    </w:p>
    <w:p w14:paraId="5A66CFD2" w14:textId="77777777" w:rsidR="00222728" w:rsidRDefault="00222728" w:rsidP="00222728">
      <w:pPr>
        <w:suppressAutoHyphens/>
        <w:spacing w:after="0"/>
        <w:ind w:left="720" w:hanging="720"/>
        <w:rPr>
          <w:rFonts w:ascii="Arial" w:hAnsi="Arial" w:cs="Arial"/>
        </w:rPr>
      </w:pPr>
    </w:p>
    <w:p w14:paraId="353FA486" w14:textId="77777777" w:rsidR="00222728" w:rsidRPr="00EA5D03" w:rsidRDefault="00222728" w:rsidP="00222728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  <w:r w:rsidRPr="00EA5D03">
        <w:rPr>
          <w:rFonts w:ascii="Arial" w:hAnsi="Arial" w:cs="Arial"/>
        </w:rPr>
        <w:t xml:space="preserve">4. </w:t>
      </w:r>
      <w:r>
        <w:rPr>
          <w:rFonts w:ascii="Arial" w:hAnsi="Arial" w:cs="Arial"/>
        </w:rPr>
        <w:tab/>
        <w:t>Supplementary p</w:t>
      </w:r>
      <w:r w:rsidRPr="00EA5D03">
        <w:rPr>
          <w:rFonts w:ascii="Arial" w:hAnsi="Arial" w:cs="Arial"/>
        </w:rPr>
        <w:t xml:space="preserve">ages </w:t>
      </w:r>
      <w:r w:rsidR="001859DC">
        <w:rPr>
          <w:rFonts w:ascii="Arial" w:hAnsi="Arial" w:cs="Arial"/>
        </w:rPr>
        <w:t xml:space="preserve">for the use of planning/continuing your answer to a question have been provided at the end </w:t>
      </w:r>
      <w:r w:rsidRPr="00EA5D03">
        <w:rPr>
          <w:rFonts w:ascii="Arial" w:hAnsi="Arial" w:cs="Arial"/>
        </w:rPr>
        <w:t>of this Question/Answer booklet. If you use these pages</w:t>
      </w:r>
      <w:r w:rsidR="001859DC">
        <w:rPr>
          <w:rFonts w:ascii="Arial" w:hAnsi="Arial" w:cs="Arial"/>
        </w:rPr>
        <w:t xml:space="preserve"> to continue an answer</w:t>
      </w:r>
      <w:r w:rsidRPr="00EA5D03">
        <w:rPr>
          <w:rFonts w:ascii="Arial" w:hAnsi="Arial" w:cs="Arial"/>
        </w:rPr>
        <w:t>, i</w:t>
      </w:r>
      <w:r w:rsidR="001859DC">
        <w:rPr>
          <w:rFonts w:ascii="Arial" w:hAnsi="Arial" w:cs="Arial"/>
        </w:rPr>
        <w:t>ndicate at the original answer where the answer is continued, i.e. give the page number.</w:t>
      </w:r>
    </w:p>
    <w:p w14:paraId="65977E78" w14:textId="77777777" w:rsidR="001F4FCB" w:rsidRDefault="001F4FCB"/>
    <w:p w14:paraId="7FDBC0F8" w14:textId="77777777" w:rsidR="001859DC" w:rsidRDefault="001859DC"/>
    <w:p w14:paraId="2C86E235" w14:textId="77777777" w:rsidR="001859DC" w:rsidRDefault="001859DC"/>
    <w:p w14:paraId="5F38D403" w14:textId="77777777" w:rsidR="00D369AE" w:rsidRDefault="00D369AE" w:rsidP="001859DC">
      <w:pPr>
        <w:tabs>
          <w:tab w:val="right" w:pos="9360"/>
          <w:tab w:val="right" w:pos="9450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22A56A0" w14:textId="77777777" w:rsidR="00D369AE" w:rsidRDefault="00D369AE" w:rsidP="00D369AE">
      <w:pPr>
        <w:tabs>
          <w:tab w:val="right" w:pos="9360"/>
          <w:tab w:val="right" w:pos="9450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9AFEF97" w14:textId="77777777" w:rsidR="00636ADD" w:rsidRDefault="00636ADD" w:rsidP="00D369AE">
      <w:pPr>
        <w:tabs>
          <w:tab w:val="right" w:pos="9360"/>
          <w:tab w:val="right" w:pos="9450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DA0C553" w14:textId="77777777" w:rsidR="001859DC" w:rsidRDefault="001859DC" w:rsidP="00D369AE">
      <w:pPr>
        <w:tabs>
          <w:tab w:val="right" w:pos="9360"/>
          <w:tab w:val="right" w:pos="9450"/>
        </w:tabs>
        <w:spacing w:after="0" w:line="276" w:lineRule="auto"/>
        <w:rPr>
          <w:rFonts w:ascii="Arial" w:hAnsi="Arial" w:cs="Arial"/>
          <w:b/>
          <w:color w:val="000000"/>
        </w:rPr>
      </w:pPr>
      <w:r w:rsidRPr="00E97478">
        <w:rPr>
          <w:rFonts w:ascii="Arial" w:hAnsi="Arial" w:cs="Arial"/>
          <w:b/>
          <w:color w:val="000000"/>
        </w:rPr>
        <w:lastRenderedPageBreak/>
        <w:t>Section One:  Multiple-choice</w:t>
      </w:r>
      <w:r w:rsidRPr="00E97478">
        <w:rPr>
          <w:rFonts w:ascii="Arial" w:hAnsi="Arial" w:cs="Arial"/>
          <w:b/>
          <w:color w:val="000000"/>
        </w:rPr>
        <w:tab/>
        <w:t>30% (30 Marks)</w:t>
      </w:r>
    </w:p>
    <w:p w14:paraId="0017863C" w14:textId="77777777" w:rsidR="00D369AE" w:rsidRPr="00E97478" w:rsidRDefault="00D369AE" w:rsidP="00D369AE">
      <w:pPr>
        <w:tabs>
          <w:tab w:val="right" w:pos="9360"/>
          <w:tab w:val="right" w:pos="9450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70C8FA8" w14:textId="77777777" w:rsidR="00D369AE" w:rsidRDefault="00D369AE" w:rsidP="00D369AE">
      <w:pPr>
        <w:pBdr>
          <w:bottom w:val="single" w:sz="6" w:space="1" w:color="auto"/>
        </w:pBdr>
        <w:suppressAutoHyphens/>
        <w:spacing w:after="0" w:line="240" w:lineRule="auto"/>
        <w:rPr>
          <w:rFonts w:ascii="Arial" w:hAnsi="Arial" w:cs="Arial"/>
          <w:color w:val="000000"/>
          <w:spacing w:val="-2"/>
        </w:rPr>
      </w:pPr>
      <w:r w:rsidRPr="00E97478">
        <w:rPr>
          <w:rFonts w:ascii="Arial" w:hAnsi="Arial" w:cs="Arial"/>
          <w:color w:val="000000"/>
        </w:rPr>
        <w:t xml:space="preserve">This section has </w:t>
      </w:r>
      <w:r w:rsidRPr="00E97478">
        <w:rPr>
          <w:rFonts w:ascii="Arial" w:hAnsi="Arial" w:cs="Arial"/>
          <w:b/>
          <w:color w:val="000000"/>
        </w:rPr>
        <w:t>30</w:t>
      </w:r>
      <w:r>
        <w:rPr>
          <w:rFonts w:ascii="Arial" w:hAnsi="Arial" w:cs="Arial"/>
          <w:color w:val="000000"/>
        </w:rPr>
        <w:t xml:space="preserve"> questions. </w:t>
      </w:r>
      <w:r w:rsidRPr="00E97478">
        <w:rPr>
          <w:rFonts w:ascii="Arial" w:hAnsi="Arial" w:cs="Arial"/>
          <w:color w:val="000000"/>
          <w:spacing w:val="-2"/>
        </w:rPr>
        <w:t xml:space="preserve">Answer </w:t>
      </w:r>
      <w:r w:rsidRPr="00E97478">
        <w:rPr>
          <w:rFonts w:ascii="Arial" w:hAnsi="Arial" w:cs="Arial"/>
          <w:b/>
          <w:color w:val="000000"/>
          <w:spacing w:val="-2"/>
        </w:rPr>
        <w:t xml:space="preserve">all </w:t>
      </w:r>
      <w:r w:rsidRPr="00E97478">
        <w:rPr>
          <w:rFonts w:ascii="Arial" w:hAnsi="Arial" w:cs="Arial"/>
          <w:color w:val="000000"/>
          <w:spacing w:val="-2"/>
        </w:rPr>
        <w:t>questions on the separate Multiple-choice Answer Sheet provided. For each question</w:t>
      </w:r>
      <w:r>
        <w:rPr>
          <w:rFonts w:ascii="Arial" w:hAnsi="Arial" w:cs="Arial"/>
          <w:color w:val="000000"/>
          <w:spacing w:val="-2"/>
        </w:rPr>
        <w:t>,</w:t>
      </w:r>
      <w:r w:rsidRPr="00E97478">
        <w:rPr>
          <w:rFonts w:ascii="Arial" w:hAnsi="Arial" w:cs="Arial"/>
          <w:color w:val="000000"/>
          <w:spacing w:val="-2"/>
        </w:rPr>
        <w:t xml:space="preserve"> shade th</w:t>
      </w:r>
      <w:r>
        <w:rPr>
          <w:rFonts w:ascii="Arial" w:hAnsi="Arial" w:cs="Arial"/>
          <w:color w:val="000000"/>
          <w:spacing w:val="-2"/>
        </w:rPr>
        <w:t xml:space="preserve">e box to indicate your answer. </w:t>
      </w:r>
      <w:r w:rsidRPr="00E97478">
        <w:rPr>
          <w:rFonts w:ascii="Arial" w:hAnsi="Arial" w:cs="Arial"/>
          <w:color w:val="000000"/>
          <w:spacing w:val="-2"/>
        </w:rPr>
        <w:t xml:space="preserve">Use only a </w:t>
      </w:r>
      <w:r w:rsidRPr="00E97478">
        <w:rPr>
          <w:rFonts w:ascii="Arial" w:hAnsi="Arial" w:cs="Arial"/>
          <w:b/>
          <w:color w:val="000000"/>
          <w:spacing w:val="-2"/>
        </w:rPr>
        <w:t>blue or black pen</w:t>
      </w:r>
      <w:r>
        <w:rPr>
          <w:rFonts w:ascii="Arial" w:hAnsi="Arial" w:cs="Arial"/>
          <w:color w:val="000000"/>
          <w:spacing w:val="-2"/>
        </w:rPr>
        <w:t xml:space="preserve"> to shade the boxes. </w:t>
      </w:r>
      <w:r w:rsidRPr="00E97478">
        <w:rPr>
          <w:rFonts w:ascii="Arial" w:hAnsi="Arial" w:cs="Arial"/>
          <w:color w:val="000000"/>
          <w:spacing w:val="-2"/>
        </w:rPr>
        <w:t>If you make a mistake, place a cross through that square</w:t>
      </w:r>
      <w:r>
        <w:rPr>
          <w:rFonts w:ascii="Arial" w:hAnsi="Arial" w:cs="Arial"/>
          <w:color w:val="000000"/>
          <w:spacing w:val="-2"/>
        </w:rPr>
        <w:t xml:space="preserve"> then shade your new answer. D</w:t>
      </w:r>
      <w:r w:rsidRPr="00E97478">
        <w:rPr>
          <w:rFonts w:ascii="Arial" w:hAnsi="Arial" w:cs="Arial"/>
          <w:color w:val="000000"/>
          <w:spacing w:val="-2"/>
        </w:rPr>
        <w:t>o not erase or use correction flu</w:t>
      </w:r>
      <w:r>
        <w:rPr>
          <w:rFonts w:ascii="Arial" w:hAnsi="Arial" w:cs="Arial"/>
          <w:color w:val="000000"/>
          <w:spacing w:val="-2"/>
        </w:rPr>
        <w:t xml:space="preserve">id/tape. </w:t>
      </w:r>
      <w:r w:rsidRPr="00E97478">
        <w:rPr>
          <w:rFonts w:ascii="Arial" w:hAnsi="Arial" w:cs="Arial"/>
          <w:color w:val="000000"/>
          <w:spacing w:val="-2"/>
        </w:rPr>
        <w:t>Marks will not be d</w:t>
      </w:r>
      <w:r>
        <w:rPr>
          <w:rFonts w:ascii="Arial" w:hAnsi="Arial" w:cs="Arial"/>
          <w:color w:val="000000"/>
          <w:spacing w:val="-2"/>
        </w:rPr>
        <w:t xml:space="preserve">educted for incorrect answers. </w:t>
      </w:r>
      <w:r w:rsidRPr="00E97478">
        <w:rPr>
          <w:rFonts w:ascii="Arial" w:hAnsi="Arial" w:cs="Arial"/>
          <w:color w:val="000000"/>
          <w:spacing w:val="-2"/>
        </w:rPr>
        <w:t xml:space="preserve">No marks will be given if more than one answer is completed for any question.  </w:t>
      </w:r>
    </w:p>
    <w:p w14:paraId="21855B3B" w14:textId="77777777" w:rsidR="00D369AE" w:rsidRDefault="00D369AE" w:rsidP="00D369AE">
      <w:pPr>
        <w:pBdr>
          <w:bottom w:val="single" w:sz="6" w:space="1" w:color="auto"/>
        </w:pBdr>
        <w:suppressAutoHyphens/>
        <w:spacing w:after="0" w:line="240" w:lineRule="auto"/>
        <w:rPr>
          <w:rFonts w:ascii="Arial" w:hAnsi="Arial" w:cs="Arial"/>
          <w:color w:val="000000"/>
          <w:spacing w:val="-2"/>
        </w:rPr>
      </w:pPr>
    </w:p>
    <w:p w14:paraId="4EDB057B" w14:textId="77777777" w:rsidR="00D369AE" w:rsidRDefault="00D369AE" w:rsidP="00D369AE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  <w:proofErr w:type="gramStart"/>
      <w:r>
        <w:rPr>
          <w:rFonts w:ascii="Arial" w:hAnsi="Arial" w:cs="Arial"/>
          <w:color w:val="000000"/>
          <w:spacing w:val="-2"/>
        </w:rPr>
        <w:t>Suggested working time: 40 minutes.</w:t>
      </w:r>
      <w:proofErr w:type="gramEnd"/>
    </w:p>
    <w:p w14:paraId="60351EF9" w14:textId="77777777" w:rsidR="000D0403" w:rsidRPr="00E97478" w:rsidRDefault="000D0403" w:rsidP="00D369AE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</w:p>
    <w:p w14:paraId="2BBED23A" w14:textId="77777777" w:rsidR="001859DC" w:rsidRPr="00E97478" w:rsidRDefault="001859DC" w:rsidP="00D369AE">
      <w:pPr>
        <w:tabs>
          <w:tab w:val="right" w:pos="9450"/>
        </w:tabs>
        <w:spacing w:after="0" w:line="276" w:lineRule="auto"/>
        <w:rPr>
          <w:rFonts w:ascii="Arial" w:hAnsi="Arial" w:cs="Arial"/>
          <w:color w:val="000000"/>
        </w:rPr>
      </w:pPr>
    </w:p>
    <w:p w14:paraId="2287AFE2" w14:textId="77777777" w:rsidR="00502394" w:rsidRPr="00403107" w:rsidRDefault="00502394" w:rsidP="000D0403">
      <w:pPr>
        <w:pStyle w:val="ListParagraph"/>
        <w:tabs>
          <w:tab w:val="left" w:pos="709"/>
        </w:tabs>
        <w:spacing w:after="0" w:line="240" w:lineRule="auto"/>
        <w:ind w:left="426" w:hanging="426"/>
        <w:rPr>
          <w:rFonts w:ascii="Arial" w:hAnsi="Arial" w:cs="Arial"/>
        </w:rPr>
      </w:pPr>
    </w:p>
    <w:p w14:paraId="36867A35" w14:textId="64DB0A40" w:rsidR="00044C86" w:rsidRPr="00403107" w:rsidRDefault="00044C86" w:rsidP="00D369AE">
      <w:pPr>
        <w:pStyle w:val="ListParagraph"/>
        <w:numPr>
          <w:ilvl w:val="0"/>
          <w:numId w:val="18"/>
        </w:numPr>
        <w:spacing w:after="0" w:line="240" w:lineRule="auto"/>
        <w:ind w:left="426" w:hanging="426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Osteoporosis is a </w:t>
      </w:r>
      <w:r w:rsidR="00502394" w:rsidRPr="00403107">
        <w:rPr>
          <w:rFonts w:ascii="Arial" w:hAnsi="Arial" w:cs="Arial"/>
        </w:rPr>
        <w:t>disease associated with the loss of bone mass. Doctors often prescribe</w:t>
      </w:r>
      <w:r w:rsidR="000D0403">
        <w:rPr>
          <w:rFonts w:ascii="Arial" w:hAnsi="Arial" w:cs="Arial"/>
        </w:rPr>
        <w:t>:</w:t>
      </w:r>
    </w:p>
    <w:p w14:paraId="4B870086" w14:textId="77777777" w:rsidR="00502394" w:rsidRPr="00403107" w:rsidRDefault="00502394" w:rsidP="00D369AE">
      <w:pPr>
        <w:pStyle w:val="ListParagraph"/>
        <w:spacing w:after="0" w:line="240" w:lineRule="auto"/>
        <w:ind w:left="426" w:hanging="426"/>
        <w:rPr>
          <w:rFonts w:ascii="Arial" w:hAnsi="Arial" w:cs="Arial"/>
        </w:rPr>
      </w:pPr>
    </w:p>
    <w:p w14:paraId="57758197" w14:textId="7C43FCE1" w:rsidR="00502394" w:rsidRPr="00403107" w:rsidRDefault="00502394" w:rsidP="00D369AE">
      <w:pPr>
        <w:pStyle w:val="ListParagraph"/>
        <w:numPr>
          <w:ilvl w:val="1"/>
          <w:numId w:val="18"/>
        </w:numPr>
        <w:spacing w:after="0" w:line="240" w:lineRule="auto"/>
        <w:ind w:left="1134" w:hanging="425"/>
        <w:rPr>
          <w:rFonts w:ascii="Arial" w:hAnsi="Arial" w:cs="Arial"/>
        </w:rPr>
      </w:pPr>
      <w:r w:rsidRPr="00403107">
        <w:rPr>
          <w:rFonts w:ascii="Arial" w:hAnsi="Arial" w:cs="Arial"/>
        </w:rPr>
        <w:t>Vitamin D, to assist in the absorption of calcium into bones.</w:t>
      </w:r>
    </w:p>
    <w:p w14:paraId="57492F09" w14:textId="43BF8195" w:rsidR="00502394" w:rsidRPr="00403107" w:rsidRDefault="00502394" w:rsidP="00D369AE">
      <w:pPr>
        <w:pStyle w:val="ListParagraph"/>
        <w:numPr>
          <w:ilvl w:val="1"/>
          <w:numId w:val="18"/>
        </w:numPr>
        <w:spacing w:after="0" w:line="240" w:lineRule="auto"/>
        <w:ind w:left="1134" w:hanging="425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minimal</w:t>
      </w:r>
      <w:proofErr w:type="gramEnd"/>
      <w:r w:rsidRPr="00403107">
        <w:rPr>
          <w:rFonts w:ascii="Arial" w:hAnsi="Arial" w:cs="Arial"/>
        </w:rPr>
        <w:t xml:space="preserve"> exercise, to ensure patients do not break their bones.</w:t>
      </w:r>
    </w:p>
    <w:p w14:paraId="24DAFAB6" w14:textId="0C2A6991" w:rsidR="00502394" w:rsidRPr="00403107" w:rsidRDefault="00502394" w:rsidP="00D369AE">
      <w:pPr>
        <w:pStyle w:val="ListParagraph"/>
        <w:numPr>
          <w:ilvl w:val="1"/>
          <w:numId w:val="18"/>
        </w:numPr>
        <w:spacing w:after="0" w:line="240" w:lineRule="auto"/>
        <w:ind w:left="1134" w:hanging="425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quitting</w:t>
      </w:r>
      <w:proofErr w:type="gramEnd"/>
      <w:r w:rsidRPr="00403107">
        <w:rPr>
          <w:rFonts w:ascii="Arial" w:hAnsi="Arial" w:cs="Arial"/>
        </w:rPr>
        <w:t xml:space="preserve"> smoking, to lower the amount of oestrogen in the body.</w:t>
      </w:r>
    </w:p>
    <w:p w14:paraId="5220A535" w14:textId="0E035D38" w:rsidR="00502394" w:rsidRPr="00403107" w:rsidRDefault="00502394" w:rsidP="00D369AE">
      <w:pPr>
        <w:pStyle w:val="ListParagraph"/>
        <w:numPr>
          <w:ilvl w:val="1"/>
          <w:numId w:val="18"/>
        </w:numPr>
        <w:spacing w:after="0" w:line="240" w:lineRule="auto"/>
        <w:ind w:left="1134" w:hanging="425"/>
        <w:rPr>
          <w:rFonts w:ascii="Arial" w:hAnsi="Arial" w:cs="Arial"/>
        </w:rPr>
      </w:pPr>
      <w:proofErr w:type="spellStart"/>
      <w:proofErr w:type="gramStart"/>
      <w:r w:rsidRPr="00403107">
        <w:rPr>
          <w:rFonts w:ascii="Arial" w:hAnsi="Arial" w:cs="Arial"/>
        </w:rPr>
        <w:t>biphosphanates</w:t>
      </w:r>
      <w:proofErr w:type="spellEnd"/>
      <w:proofErr w:type="gramEnd"/>
      <w:r w:rsidRPr="00403107">
        <w:rPr>
          <w:rFonts w:ascii="Arial" w:hAnsi="Arial" w:cs="Arial"/>
        </w:rPr>
        <w:t>, to increase the concentration of calcium in the blood.</w:t>
      </w:r>
    </w:p>
    <w:p w14:paraId="5979B1E1" w14:textId="749749A1" w:rsidR="00044C86" w:rsidRPr="00403107" w:rsidRDefault="00044C86" w:rsidP="00D369AE">
      <w:pPr>
        <w:pStyle w:val="ListParagraph"/>
        <w:spacing w:after="0" w:line="240" w:lineRule="auto"/>
        <w:ind w:left="426" w:hanging="426"/>
        <w:rPr>
          <w:rFonts w:ascii="Arial" w:hAnsi="Arial" w:cs="Arial"/>
        </w:rPr>
      </w:pPr>
    </w:p>
    <w:p w14:paraId="6AF097C0" w14:textId="77777777" w:rsidR="00502394" w:rsidRPr="00403107" w:rsidRDefault="00502394" w:rsidP="00D369AE">
      <w:pPr>
        <w:pStyle w:val="ListParagraph"/>
        <w:spacing w:after="0" w:line="240" w:lineRule="auto"/>
        <w:ind w:left="426" w:hanging="426"/>
        <w:rPr>
          <w:rFonts w:ascii="Arial" w:hAnsi="Arial" w:cs="Arial"/>
        </w:rPr>
      </w:pPr>
    </w:p>
    <w:p w14:paraId="45C6A619" w14:textId="1752F704" w:rsidR="001859DC" w:rsidRPr="00403107" w:rsidRDefault="00E96C27" w:rsidP="00D369AE">
      <w:pPr>
        <w:pStyle w:val="ListParagraph"/>
        <w:numPr>
          <w:ilvl w:val="0"/>
          <w:numId w:val="18"/>
        </w:numPr>
        <w:spacing w:after="0" w:line="240" w:lineRule="auto"/>
        <w:ind w:left="426" w:hanging="426"/>
        <w:rPr>
          <w:rFonts w:ascii="Arial" w:hAnsi="Arial" w:cs="Arial"/>
        </w:rPr>
      </w:pPr>
      <w:r w:rsidRPr="00403107">
        <w:rPr>
          <w:rFonts w:ascii="Arial" w:hAnsi="Arial" w:cs="Arial"/>
        </w:rPr>
        <w:t>When the cell is not dividing, t</w:t>
      </w:r>
      <w:r w:rsidR="00245C78" w:rsidRPr="00403107">
        <w:rPr>
          <w:rFonts w:ascii="Arial" w:hAnsi="Arial" w:cs="Arial"/>
        </w:rPr>
        <w:t>he tangled network of DNA and proteins is known as</w:t>
      </w:r>
      <w:r w:rsidR="000D0403">
        <w:rPr>
          <w:rFonts w:ascii="Arial" w:hAnsi="Arial" w:cs="Arial"/>
        </w:rPr>
        <w:t>:</w:t>
      </w:r>
    </w:p>
    <w:p w14:paraId="1B6C738F" w14:textId="77777777" w:rsidR="00245C78" w:rsidRPr="00403107" w:rsidRDefault="00245C78" w:rsidP="00D369AE">
      <w:pPr>
        <w:pStyle w:val="ListParagraph"/>
        <w:spacing w:after="0" w:line="240" w:lineRule="auto"/>
        <w:ind w:left="426" w:hanging="426"/>
        <w:rPr>
          <w:rFonts w:ascii="Arial" w:hAnsi="Arial" w:cs="Arial"/>
        </w:rPr>
      </w:pPr>
    </w:p>
    <w:p w14:paraId="344BB620" w14:textId="205F79EB" w:rsidR="00245C78" w:rsidRPr="00403107" w:rsidRDefault="00245C78" w:rsidP="000D0403">
      <w:pPr>
        <w:pStyle w:val="ListParagraph"/>
        <w:numPr>
          <w:ilvl w:val="1"/>
          <w:numId w:val="18"/>
        </w:numPr>
        <w:tabs>
          <w:tab w:val="lef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chromatin</w:t>
      </w:r>
      <w:proofErr w:type="gramEnd"/>
      <w:r w:rsidRPr="00403107">
        <w:rPr>
          <w:rFonts w:ascii="Arial" w:hAnsi="Arial" w:cs="Arial"/>
        </w:rPr>
        <w:t>.</w:t>
      </w:r>
    </w:p>
    <w:p w14:paraId="37A68B86" w14:textId="730FB14F" w:rsidR="00245C78" w:rsidRPr="00403107" w:rsidRDefault="00245C78" w:rsidP="000D0403">
      <w:pPr>
        <w:pStyle w:val="ListParagraph"/>
        <w:numPr>
          <w:ilvl w:val="1"/>
          <w:numId w:val="18"/>
        </w:numPr>
        <w:tabs>
          <w:tab w:val="lef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a</w:t>
      </w:r>
      <w:proofErr w:type="gramEnd"/>
      <w:r w:rsidRPr="00403107">
        <w:rPr>
          <w:rFonts w:ascii="Arial" w:hAnsi="Arial" w:cs="Arial"/>
        </w:rPr>
        <w:t xml:space="preserve"> chromosome.</w:t>
      </w:r>
    </w:p>
    <w:p w14:paraId="3C122314" w14:textId="3C963F64" w:rsidR="00245C78" w:rsidRPr="00403107" w:rsidRDefault="00245C78" w:rsidP="000D0403">
      <w:pPr>
        <w:pStyle w:val="ListParagraph"/>
        <w:numPr>
          <w:ilvl w:val="1"/>
          <w:numId w:val="18"/>
        </w:numPr>
        <w:tabs>
          <w:tab w:val="lef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an</w:t>
      </w:r>
      <w:proofErr w:type="gramEnd"/>
      <w:r w:rsidRPr="00403107">
        <w:rPr>
          <w:rFonts w:ascii="Arial" w:hAnsi="Arial" w:cs="Arial"/>
        </w:rPr>
        <w:t xml:space="preserve"> </w:t>
      </w:r>
      <w:proofErr w:type="spellStart"/>
      <w:r w:rsidRPr="00403107">
        <w:rPr>
          <w:rFonts w:ascii="Arial" w:hAnsi="Arial" w:cs="Arial"/>
        </w:rPr>
        <w:t>epigenome</w:t>
      </w:r>
      <w:proofErr w:type="spellEnd"/>
      <w:r w:rsidRPr="00403107">
        <w:rPr>
          <w:rFonts w:ascii="Arial" w:hAnsi="Arial" w:cs="Arial"/>
        </w:rPr>
        <w:t>.</w:t>
      </w:r>
    </w:p>
    <w:p w14:paraId="6B0AC3F4" w14:textId="498DF482" w:rsidR="00245C78" w:rsidRDefault="00245C78" w:rsidP="000D0403">
      <w:pPr>
        <w:pStyle w:val="ListParagraph"/>
        <w:numPr>
          <w:ilvl w:val="1"/>
          <w:numId w:val="18"/>
        </w:numPr>
        <w:tabs>
          <w:tab w:val="lef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a</w:t>
      </w:r>
      <w:proofErr w:type="gramEnd"/>
      <w:r w:rsidRPr="00403107">
        <w:rPr>
          <w:rFonts w:ascii="Arial" w:hAnsi="Arial" w:cs="Arial"/>
        </w:rPr>
        <w:t xml:space="preserve"> nucleotide.</w:t>
      </w:r>
    </w:p>
    <w:p w14:paraId="23C0BF78" w14:textId="77777777" w:rsidR="000D0403" w:rsidRDefault="000D0403" w:rsidP="000D0403">
      <w:pPr>
        <w:pStyle w:val="ListParagraph"/>
        <w:tabs>
          <w:tab w:val="left" w:pos="1134"/>
        </w:tabs>
        <w:spacing w:after="0" w:line="240" w:lineRule="auto"/>
        <w:ind w:left="709"/>
        <w:rPr>
          <w:rFonts w:ascii="Arial" w:hAnsi="Arial" w:cs="Arial"/>
        </w:rPr>
      </w:pPr>
    </w:p>
    <w:p w14:paraId="347E1BBC" w14:textId="77777777" w:rsidR="000D0403" w:rsidRPr="00403107" w:rsidRDefault="000D0403" w:rsidP="000D0403">
      <w:pPr>
        <w:pStyle w:val="ListParagraph"/>
        <w:tabs>
          <w:tab w:val="left" w:pos="1134"/>
        </w:tabs>
        <w:spacing w:after="0" w:line="240" w:lineRule="auto"/>
        <w:ind w:left="709"/>
        <w:rPr>
          <w:rFonts w:ascii="Arial" w:hAnsi="Arial" w:cs="Arial"/>
        </w:rPr>
      </w:pPr>
    </w:p>
    <w:p w14:paraId="6382A426" w14:textId="527A5206" w:rsidR="00EA7FD9" w:rsidRPr="00403107" w:rsidRDefault="00EA7FD9" w:rsidP="00D369AE">
      <w:pPr>
        <w:pStyle w:val="ListParagraph"/>
        <w:numPr>
          <w:ilvl w:val="0"/>
          <w:numId w:val="18"/>
        </w:numPr>
        <w:spacing w:after="0" w:line="240" w:lineRule="auto"/>
        <w:ind w:left="426" w:hanging="426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Upon falling pregnant, a couple choose to test the foetus for the </w:t>
      </w:r>
      <w:r w:rsidR="008D011B">
        <w:rPr>
          <w:rFonts w:ascii="Arial" w:hAnsi="Arial" w:cs="Arial"/>
        </w:rPr>
        <w:t>Phenylketonuria (</w:t>
      </w:r>
      <w:r w:rsidRPr="00403107">
        <w:rPr>
          <w:rFonts w:ascii="Arial" w:hAnsi="Arial" w:cs="Arial"/>
        </w:rPr>
        <w:t>PKU</w:t>
      </w:r>
      <w:r w:rsidR="008D011B">
        <w:rPr>
          <w:rFonts w:ascii="Arial" w:hAnsi="Arial" w:cs="Arial"/>
        </w:rPr>
        <w:t>)</w:t>
      </w:r>
      <w:r w:rsidRPr="00403107">
        <w:rPr>
          <w:rFonts w:ascii="Arial" w:hAnsi="Arial" w:cs="Arial"/>
        </w:rPr>
        <w:t xml:space="preserve"> disorder. Which of the following would </w:t>
      </w:r>
      <w:r w:rsidRPr="008701E8">
        <w:rPr>
          <w:rFonts w:ascii="Arial" w:hAnsi="Arial" w:cs="Arial"/>
          <w:b/>
        </w:rPr>
        <w:t>not</w:t>
      </w:r>
      <w:r w:rsidRPr="00403107">
        <w:rPr>
          <w:rFonts w:ascii="Arial" w:hAnsi="Arial" w:cs="Arial"/>
        </w:rPr>
        <w:t xml:space="preserve"> be used to detect this genetic disease?</w:t>
      </w:r>
    </w:p>
    <w:p w14:paraId="245A54C4" w14:textId="77777777" w:rsidR="00EA7FD9" w:rsidRPr="00403107" w:rsidRDefault="00EA7FD9" w:rsidP="00D369AE">
      <w:pPr>
        <w:pStyle w:val="ListParagraph"/>
        <w:spacing w:after="0" w:line="240" w:lineRule="auto"/>
        <w:ind w:left="426" w:hanging="426"/>
        <w:rPr>
          <w:rFonts w:ascii="Arial" w:hAnsi="Arial" w:cs="Arial"/>
        </w:rPr>
      </w:pPr>
    </w:p>
    <w:p w14:paraId="54013054" w14:textId="173F2DAD" w:rsidR="00EA7FD9" w:rsidRPr="00403107" w:rsidRDefault="00EA7FD9" w:rsidP="000D0403">
      <w:pPr>
        <w:pStyle w:val="ListParagraph"/>
        <w:numPr>
          <w:ilvl w:val="1"/>
          <w:numId w:val="18"/>
        </w:numPr>
        <w:tabs>
          <w:tab w:val="lef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Amniocentesis</w:t>
      </w:r>
    </w:p>
    <w:p w14:paraId="6DC7F4C0" w14:textId="108013AF" w:rsidR="00EA7FD9" w:rsidRPr="00403107" w:rsidRDefault="00EA7FD9" w:rsidP="000D0403">
      <w:pPr>
        <w:pStyle w:val="ListParagraph"/>
        <w:numPr>
          <w:ilvl w:val="1"/>
          <w:numId w:val="18"/>
        </w:numPr>
        <w:tabs>
          <w:tab w:val="lef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Chorionic Villus Sampling</w:t>
      </w:r>
    </w:p>
    <w:p w14:paraId="0454C286" w14:textId="3D71DB91" w:rsidR="00EA7FD9" w:rsidRPr="00403107" w:rsidRDefault="00EA7FD9" w:rsidP="000D0403">
      <w:pPr>
        <w:pStyle w:val="ListParagraph"/>
        <w:numPr>
          <w:ilvl w:val="1"/>
          <w:numId w:val="18"/>
        </w:numPr>
        <w:tabs>
          <w:tab w:val="lef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spellStart"/>
      <w:r w:rsidRPr="00403107">
        <w:rPr>
          <w:rFonts w:ascii="Arial" w:hAnsi="Arial" w:cs="Arial"/>
        </w:rPr>
        <w:t>Fetoscopy</w:t>
      </w:r>
      <w:proofErr w:type="spellEnd"/>
    </w:p>
    <w:p w14:paraId="7AED67EC" w14:textId="4F40AFB7" w:rsidR="00EA7FD9" w:rsidRPr="00403107" w:rsidRDefault="00EA7FD9" w:rsidP="000D0403">
      <w:pPr>
        <w:pStyle w:val="ListParagraph"/>
        <w:numPr>
          <w:ilvl w:val="1"/>
          <w:numId w:val="18"/>
        </w:numPr>
        <w:tabs>
          <w:tab w:val="lef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Biochemical Analysis</w:t>
      </w:r>
    </w:p>
    <w:p w14:paraId="7FA1EB99" w14:textId="18EF882B" w:rsidR="00EA7FD9" w:rsidRPr="00403107" w:rsidRDefault="00EA7FD9" w:rsidP="00D369AE">
      <w:pPr>
        <w:pStyle w:val="ListParagraph"/>
        <w:spacing w:after="0" w:line="240" w:lineRule="auto"/>
        <w:ind w:left="426" w:hanging="426"/>
        <w:rPr>
          <w:rFonts w:ascii="Arial" w:hAnsi="Arial" w:cs="Arial"/>
        </w:rPr>
      </w:pPr>
    </w:p>
    <w:p w14:paraId="384794D1" w14:textId="77777777" w:rsidR="00502394" w:rsidRPr="00403107" w:rsidRDefault="00502394" w:rsidP="00D369AE">
      <w:pPr>
        <w:pStyle w:val="ListParagraph"/>
        <w:spacing w:after="0" w:line="240" w:lineRule="auto"/>
        <w:ind w:left="426" w:hanging="426"/>
        <w:rPr>
          <w:rFonts w:ascii="Arial" w:hAnsi="Arial" w:cs="Arial"/>
        </w:rPr>
      </w:pPr>
    </w:p>
    <w:p w14:paraId="59D608D8" w14:textId="6781BF70" w:rsidR="00406C67" w:rsidRPr="00403107" w:rsidRDefault="00406C67" w:rsidP="00D369AE">
      <w:pPr>
        <w:pStyle w:val="ListParagraph"/>
        <w:numPr>
          <w:ilvl w:val="0"/>
          <w:numId w:val="18"/>
        </w:numPr>
        <w:spacing w:after="0" w:line="240" w:lineRule="auto"/>
        <w:ind w:left="426" w:hanging="426"/>
        <w:rPr>
          <w:rFonts w:ascii="Arial" w:hAnsi="Arial" w:cs="Arial"/>
          <w:shd w:val="clear" w:color="auto" w:fill="FFFFFF"/>
        </w:rPr>
      </w:pPr>
      <w:r w:rsidRPr="00403107">
        <w:rPr>
          <w:rFonts w:ascii="Arial" w:hAnsi="Arial" w:cs="Arial"/>
          <w:shd w:val="clear" w:color="auto" w:fill="FFFFFF"/>
        </w:rPr>
        <w:t xml:space="preserve">Ventricular </w:t>
      </w:r>
      <w:proofErr w:type="spellStart"/>
      <w:r w:rsidRPr="00403107">
        <w:rPr>
          <w:rFonts w:ascii="Arial" w:hAnsi="Arial" w:cs="Arial"/>
          <w:shd w:val="clear" w:color="auto" w:fill="FFFFFF"/>
        </w:rPr>
        <w:t>Septal</w:t>
      </w:r>
      <w:proofErr w:type="spellEnd"/>
      <w:r w:rsidRPr="00403107">
        <w:rPr>
          <w:rFonts w:ascii="Arial" w:hAnsi="Arial" w:cs="Arial"/>
          <w:shd w:val="clear" w:color="auto" w:fill="FFFFFF"/>
        </w:rPr>
        <w:t xml:space="preserve"> Defect (VSD) is a common congenital disease of the heart associated with a hole in the septum between the two ventricle chambers. </w:t>
      </w:r>
    </w:p>
    <w:p w14:paraId="031E1B4B" w14:textId="77777777" w:rsidR="00406C67" w:rsidRPr="00403107" w:rsidRDefault="00406C67" w:rsidP="00D369AE">
      <w:pPr>
        <w:spacing w:after="0" w:line="240" w:lineRule="auto"/>
        <w:ind w:left="426" w:hanging="426"/>
        <w:rPr>
          <w:rFonts w:ascii="Arial" w:hAnsi="Arial" w:cs="Arial"/>
          <w:shd w:val="clear" w:color="auto" w:fill="FFFFFF"/>
        </w:rPr>
      </w:pPr>
    </w:p>
    <w:p w14:paraId="3509B109" w14:textId="0FFEED17" w:rsidR="00406C67" w:rsidRPr="00403107" w:rsidRDefault="00406C67" w:rsidP="000D0403">
      <w:pPr>
        <w:pStyle w:val="ListParagraph"/>
        <w:spacing w:after="0" w:line="240" w:lineRule="auto"/>
        <w:ind w:left="426"/>
        <w:rPr>
          <w:rFonts w:ascii="Arial" w:hAnsi="Arial" w:cs="Arial"/>
          <w:shd w:val="clear" w:color="auto" w:fill="FFFFFF"/>
        </w:rPr>
      </w:pPr>
      <w:r w:rsidRPr="00403107">
        <w:rPr>
          <w:rFonts w:ascii="Arial" w:hAnsi="Arial" w:cs="Arial"/>
          <w:shd w:val="clear" w:color="auto" w:fill="FFFFFF"/>
        </w:rPr>
        <w:t xml:space="preserve">Which of the following gives the best explanation </w:t>
      </w:r>
      <w:r w:rsidR="00501BDE" w:rsidRPr="00403107">
        <w:rPr>
          <w:rFonts w:ascii="Arial" w:hAnsi="Arial" w:cs="Arial"/>
          <w:shd w:val="clear" w:color="auto" w:fill="FFFFFF"/>
        </w:rPr>
        <w:t>as to why the concentration of oxygen leaving through the aorta would be low</w:t>
      </w:r>
      <w:r w:rsidR="00BF0A0F">
        <w:rPr>
          <w:rFonts w:ascii="Arial" w:hAnsi="Arial" w:cs="Arial"/>
          <w:shd w:val="clear" w:color="auto" w:fill="FFFFFF"/>
        </w:rPr>
        <w:t xml:space="preserve"> in someone with VSD</w:t>
      </w:r>
      <w:r w:rsidR="00501BDE" w:rsidRPr="00403107">
        <w:rPr>
          <w:rFonts w:ascii="Arial" w:hAnsi="Arial" w:cs="Arial"/>
          <w:shd w:val="clear" w:color="auto" w:fill="FFFFFF"/>
        </w:rPr>
        <w:t>?</w:t>
      </w:r>
    </w:p>
    <w:p w14:paraId="2B7AA0ED" w14:textId="52621ABA" w:rsidR="00501BDE" w:rsidRPr="00403107" w:rsidRDefault="00501BDE" w:rsidP="00D369AE">
      <w:pPr>
        <w:pStyle w:val="ListParagraph"/>
        <w:spacing w:after="0" w:line="240" w:lineRule="auto"/>
        <w:ind w:left="426" w:hanging="426"/>
        <w:rPr>
          <w:rFonts w:ascii="Arial" w:hAnsi="Arial" w:cs="Arial"/>
          <w:shd w:val="clear" w:color="auto" w:fill="FFFFFF"/>
        </w:rPr>
      </w:pPr>
    </w:p>
    <w:p w14:paraId="18A832D4" w14:textId="57A2B9FF" w:rsidR="00501BDE" w:rsidRPr="00403107" w:rsidRDefault="00501BDE" w:rsidP="000D0403">
      <w:pPr>
        <w:pStyle w:val="ListParagraph"/>
        <w:numPr>
          <w:ilvl w:val="1"/>
          <w:numId w:val="18"/>
        </w:numPr>
        <w:tabs>
          <w:tab w:val="lef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  <w:shd w:val="clear" w:color="auto" w:fill="FFFFFF"/>
        </w:rPr>
        <w:t>Deoxygenated blood enters the right ventricle</w:t>
      </w:r>
      <w:r w:rsidR="00E96C27" w:rsidRPr="00403107">
        <w:rPr>
          <w:rFonts w:ascii="Arial" w:hAnsi="Arial" w:cs="Arial"/>
          <w:shd w:val="clear" w:color="auto" w:fill="FFFFFF"/>
        </w:rPr>
        <w:t xml:space="preserve"> from the left ventricle</w:t>
      </w:r>
      <w:r w:rsidR="000D0403">
        <w:rPr>
          <w:rFonts w:ascii="Arial" w:hAnsi="Arial" w:cs="Arial"/>
          <w:shd w:val="clear" w:color="auto" w:fill="FFFFFF"/>
        </w:rPr>
        <w:t>.</w:t>
      </w:r>
    </w:p>
    <w:p w14:paraId="69EB5818" w14:textId="18C65703" w:rsidR="00501BDE" w:rsidRPr="00403107" w:rsidRDefault="00501BDE" w:rsidP="000D0403">
      <w:pPr>
        <w:pStyle w:val="ListParagraph"/>
        <w:numPr>
          <w:ilvl w:val="1"/>
          <w:numId w:val="18"/>
        </w:numPr>
        <w:tabs>
          <w:tab w:val="lef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  <w:shd w:val="clear" w:color="auto" w:fill="FFFFFF"/>
        </w:rPr>
        <w:t>Deoxygenated blood enters the left ventricle</w:t>
      </w:r>
      <w:r w:rsidR="00E96C27" w:rsidRPr="00403107">
        <w:rPr>
          <w:rFonts w:ascii="Arial" w:hAnsi="Arial" w:cs="Arial"/>
          <w:shd w:val="clear" w:color="auto" w:fill="FFFFFF"/>
        </w:rPr>
        <w:t xml:space="preserve"> from the right ventricle</w:t>
      </w:r>
      <w:r w:rsidR="000D0403">
        <w:rPr>
          <w:rFonts w:ascii="Arial" w:hAnsi="Arial" w:cs="Arial"/>
          <w:shd w:val="clear" w:color="auto" w:fill="FFFFFF"/>
        </w:rPr>
        <w:t>.</w:t>
      </w:r>
    </w:p>
    <w:p w14:paraId="5FC2EFAD" w14:textId="0C04CCBC" w:rsidR="00501BDE" w:rsidRPr="00403107" w:rsidRDefault="00501BDE" w:rsidP="000D0403">
      <w:pPr>
        <w:pStyle w:val="ListParagraph"/>
        <w:numPr>
          <w:ilvl w:val="1"/>
          <w:numId w:val="18"/>
        </w:numPr>
        <w:tabs>
          <w:tab w:val="lef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  <w:shd w:val="clear" w:color="auto" w:fill="FFFFFF"/>
        </w:rPr>
        <w:t>Oxygenated blood enters the right ventricle</w:t>
      </w:r>
      <w:r w:rsidR="00E96C27" w:rsidRPr="00403107">
        <w:rPr>
          <w:rFonts w:ascii="Arial" w:hAnsi="Arial" w:cs="Arial"/>
          <w:shd w:val="clear" w:color="auto" w:fill="FFFFFF"/>
        </w:rPr>
        <w:t xml:space="preserve"> from the left ventricle</w:t>
      </w:r>
      <w:r w:rsidR="000D0403">
        <w:rPr>
          <w:rFonts w:ascii="Arial" w:hAnsi="Arial" w:cs="Arial"/>
          <w:shd w:val="clear" w:color="auto" w:fill="FFFFFF"/>
        </w:rPr>
        <w:t>.</w:t>
      </w:r>
    </w:p>
    <w:p w14:paraId="3BA0BA7E" w14:textId="2F2EF614" w:rsidR="00502394" w:rsidRPr="00403107" w:rsidRDefault="00E96C27" w:rsidP="000D0403">
      <w:pPr>
        <w:pStyle w:val="ListParagraph"/>
        <w:numPr>
          <w:ilvl w:val="1"/>
          <w:numId w:val="18"/>
        </w:numPr>
        <w:tabs>
          <w:tab w:val="lef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  <w:shd w:val="clear" w:color="auto" w:fill="FFFFFF"/>
        </w:rPr>
        <w:t>O</w:t>
      </w:r>
      <w:r w:rsidR="00501BDE" w:rsidRPr="00403107">
        <w:rPr>
          <w:rFonts w:ascii="Arial" w:hAnsi="Arial" w:cs="Arial"/>
          <w:shd w:val="clear" w:color="auto" w:fill="FFFFFF"/>
        </w:rPr>
        <w:t>xygenated blood enters the left ventricle</w:t>
      </w:r>
      <w:r w:rsidRPr="00403107">
        <w:rPr>
          <w:rFonts w:ascii="Arial" w:hAnsi="Arial" w:cs="Arial"/>
          <w:shd w:val="clear" w:color="auto" w:fill="FFFFFF"/>
        </w:rPr>
        <w:t xml:space="preserve"> from the right ventricle</w:t>
      </w:r>
      <w:r w:rsidR="000D0403">
        <w:rPr>
          <w:rFonts w:ascii="Arial" w:hAnsi="Arial" w:cs="Arial"/>
          <w:shd w:val="clear" w:color="auto" w:fill="FFFFFF"/>
        </w:rPr>
        <w:t>.</w:t>
      </w:r>
    </w:p>
    <w:p w14:paraId="024B22C8" w14:textId="3D5316AA" w:rsidR="00BF0A0F" w:rsidRDefault="00BF0A0F" w:rsidP="00D369AE">
      <w:pPr>
        <w:spacing w:after="0" w:line="240" w:lineRule="auto"/>
        <w:ind w:left="426" w:hanging="426"/>
      </w:pPr>
    </w:p>
    <w:p w14:paraId="1272C0AB" w14:textId="77777777" w:rsidR="000D0403" w:rsidRDefault="000D0403" w:rsidP="000D0403">
      <w:pPr>
        <w:spacing w:after="0" w:line="240" w:lineRule="auto"/>
        <w:ind w:left="426" w:hanging="426"/>
      </w:pPr>
    </w:p>
    <w:p w14:paraId="57560DE7" w14:textId="18E4A9CE" w:rsidR="000D0403" w:rsidRPr="00403107" w:rsidRDefault="000D0403" w:rsidP="000D0403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  <w:r w:rsidRPr="00403107">
        <w:rPr>
          <w:rFonts w:ascii="Arial" w:hAnsi="Arial" w:cs="Arial"/>
        </w:rPr>
        <w:t>Muscle tissue that is multinucleated and contains striations is best described as</w:t>
      </w:r>
      <w:r>
        <w:rPr>
          <w:rFonts w:ascii="Arial" w:hAnsi="Arial" w:cs="Arial"/>
        </w:rPr>
        <w:t>:</w:t>
      </w:r>
    </w:p>
    <w:p w14:paraId="1B603016" w14:textId="77777777" w:rsidR="000D0403" w:rsidRPr="00403107" w:rsidRDefault="000D0403" w:rsidP="000D0403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54217550" w14:textId="77777777" w:rsidR="000D0403" w:rsidRPr="00403107" w:rsidRDefault="000D0403" w:rsidP="000D0403">
      <w:pPr>
        <w:pStyle w:val="ListParagraph"/>
        <w:numPr>
          <w:ilvl w:val="0"/>
          <w:numId w:val="28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involuntary</w:t>
      </w:r>
      <w:proofErr w:type="gramEnd"/>
      <w:r w:rsidRPr="00403107">
        <w:rPr>
          <w:rFonts w:ascii="Arial" w:hAnsi="Arial" w:cs="Arial"/>
        </w:rPr>
        <w:t xml:space="preserve"> muscle.</w:t>
      </w:r>
    </w:p>
    <w:p w14:paraId="229E562E" w14:textId="77777777" w:rsidR="000D0403" w:rsidRPr="00403107" w:rsidRDefault="000D0403" w:rsidP="000D0403">
      <w:pPr>
        <w:pStyle w:val="ListParagraph"/>
        <w:numPr>
          <w:ilvl w:val="0"/>
          <w:numId w:val="28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smooth</w:t>
      </w:r>
      <w:proofErr w:type="gramEnd"/>
      <w:r w:rsidRPr="00403107">
        <w:rPr>
          <w:rFonts w:ascii="Arial" w:hAnsi="Arial" w:cs="Arial"/>
        </w:rPr>
        <w:t xml:space="preserve"> muscle.</w:t>
      </w:r>
    </w:p>
    <w:p w14:paraId="2F5CED91" w14:textId="77777777" w:rsidR="000D0403" w:rsidRPr="00403107" w:rsidRDefault="000D0403" w:rsidP="000D0403">
      <w:pPr>
        <w:pStyle w:val="ListParagraph"/>
        <w:numPr>
          <w:ilvl w:val="0"/>
          <w:numId w:val="28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cardiac</w:t>
      </w:r>
      <w:proofErr w:type="gramEnd"/>
      <w:r w:rsidRPr="00403107">
        <w:rPr>
          <w:rFonts w:ascii="Arial" w:hAnsi="Arial" w:cs="Arial"/>
        </w:rPr>
        <w:t xml:space="preserve"> muscle. </w:t>
      </w:r>
    </w:p>
    <w:p w14:paraId="1B1298C3" w14:textId="77777777" w:rsidR="000D0403" w:rsidRPr="00403107" w:rsidRDefault="000D0403" w:rsidP="000D0403">
      <w:pPr>
        <w:pStyle w:val="ListParagraph"/>
        <w:numPr>
          <w:ilvl w:val="0"/>
          <w:numId w:val="28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skeletal</w:t>
      </w:r>
      <w:proofErr w:type="gramEnd"/>
      <w:r w:rsidRPr="00403107">
        <w:rPr>
          <w:rFonts w:ascii="Arial" w:hAnsi="Arial" w:cs="Arial"/>
        </w:rPr>
        <w:t xml:space="preserve"> muscle.</w:t>
      </w:r>
    </w:p>
    <w:p w14:paraId="235D6EBC" w14:textId="77777777" w:rsidR="000D0403" w:rsidRDefault="000D0403" w:rsidP="00D369AE">
      <w:pPr>
        <w:spacing w:after="0" w:line="240" w:lineRule="auto"/>
        <w:ind w:left="426" w:hanging="426"/>
        <w:rPr>
          <w:rFonts w:ascii="Arial" w:hAnsi="Arial" w:cs="Arial"/>
          <w:b/>
        </w:rPr>
      </w:pPr>
    </w:p>
    <w:p w14:paraId="526DFAA3" w14:textId="77777777" w:rsidR="000D0403" w:rsidRDefault="000D0403" w:rsidP="00D369AE">
      <w:pPr>
        <w:spacing w:after="0" w:line="240" w:lineRule="auto"/>
        <w:ind w:left="426" w:hanging="426"/>
        <w:rPr>
          <w:rFonts w:ascii="Arial" w:hAnsi="Arial" w:cs="Arial"/>
          <w:b/>
        </w:rPr>
      </w:pPr>
    </w:p>
    <w:p w14:paraId="74451B7F" w14:textId="29D17347" w:rsidR="000C75D5" w:rsidRDefault="00502394" w:rsidP="00D369AE">
      <w:pPr>
        <w:spacing w:after="0" w:line="24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</w:t>
      </w:r>
      <w:r w:rsidR="000C75D5">
        <w:rPr>
          <w:rFonts w:ascii="Arial" w:hAnsi="Arial" w:cs="Arial"/>
          <w:b/>
        </w:rPr>
        <w:t>s</w:t>
      </w:r>
      <w:r w:rsidR="00A83322">
        <w:rPr>
          <w:rFonts w:ascii="Arial" w:hAnsi="Arial" w:cs="Arial"/>
          <w:b/>
        </w:rPr>
        <w:t xml:space="preserve"> </w:t>
      </w:r>
      <w:r w:rsidR="000D0403">
        <w:rPr>
          <w:rFonts w:ascii="Arial" w:hAnsi="Arial" w:cs="Arial"/>
          <w:b/>
        </w:rPr>
        <w:t>6</w:t>
      </w:r>
      <w:r w:rsidR="00A83322">
        <w:rPr>
          <w:rFonts w:ascii="Arial" w:hAnsi="Arial" w:cs="Arial"/>
          <w:b/>
        </w:rPr>
        <w:t xml:space="preserve"> and </w:t>
      </w:r>
      <w:r w:rsidR="000D0403">
        <w:rPr>
          <w:rFonts w:ascii="Arial" w:hAnsi="Arial" w:cs="Arial"/>
          <w:b/>
        </w:rPr>
        <w:t>7</w:t>
      </w:r>
      <w:r w:rsidR="00093A44">
        <w:rPr>
          <w:rFonts w:ascii="Arial" w:hAnsi="Arial" w:cs="Arial"/>
          <w:b/>
        </w:rPr>
        <w:t xml:space="preserve"> refer to the table below that shows the percentage of </w:t>
      </w:r>
      <w:r>
        <w:rPr>
          <w:rFonts w:ascii="Arial" w:hAnsi="Arial" w:cs="Arial"/>
          <w:b/>
        </w:rPr>
        <w:t xml:space="preserve">25 year olds with a </w:t>
      </w:r>
      <w:r w:rsidR="00E96C27">
        <w:rPr>
          <w:rFonts w:ascii="Arial" w:hAnsi="Arial" w:cs="Arial"/>
          <w:b/>
        </w:rPr>
        <w:t>sexually transmitted infection</w:t>
      </w:r>
      <w:r>
        <w:rPr>
          <w:rFonts w:ascii="Arial" w:hAnsi="Arial" w:cs="Arial"/>
          <w:b/>
        </w:rPr>
        <w:t xml:space="preserve"> </w:t>
      </w:r>
      <w:r w:rsidR="00E96C27">
        <w:rPr>
          <w:rFonts w:ascii="Arial" w:hAnsi="Arial" w:cs="Arial"/>
          <w:b/>
        </w:rPr>
        <w:t xml:space="preserve">(STI) </w:t>
      </w:r>
      <w:r w:rsidR="000C75D5">
        <w:rPr>
          <w:rFonts w:ascii="Arial" w:hAnsi="Arial" w:cs="Arial"/>
          <w:b/>
        </w:rPr>
        <w:t>as compared to their alcohol consumption.</w:t>
      </w:r>
    </w:p>
    <w:p w14:paraId="147804C2" w14:textId="6B67F0B3" w:rsidR="00502394" w:rsidRPr="00502394" w:rsidRDefault="00502394" w:rsidP="00D369AE">
      <w:pPr>
        <w:spacing w:after="0" w:line="240" w:lineRule="auto"/>
        <w:ind w:left="426" w:hanging="426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502394" w14:paraId="4FFE2A7C" w14:textId="77777777" w:rsidTr="000C75D5">
        <w:trPr>
          <w:trHeight w:val="352"/>
          <w:jc w:val="center"/>
        </w:trPr>
        <w:tc>
          <w:tcPr>
            <w:tcW w:w="3005" w:type="dxa"/>
          </w:tcPr>
          <w:p w14:paraId="2F994387" w14:textId="3FC924E5" w:rsidR="00502394" w:rsidRPr="000C75D5" w:rsidRDefault="000C75D5" w:rsidP="00D369AE">
            <w:pPr>
              <w:ind w:left="426" w:hanging="426"/>
              <w:jc w:val="center"/>
              <w:rPr>
                <w:rFonts w:ascii="Arial" w:hAnsi="Arial" w:cs="Arial"/>
                <w:b/>
              </w:rPr>
            </w:pPr>
            <w:r w:rsidRPr="000C75D5">
              <w:rPr>
                <w:rFonts w:ascii="Arial" w:hAnsi="Arial" w:cs="Arial"/>
                <w:b/>
              </w:rPr>
              <w:t>Alcohol Consumption</w:t>
            </w:r>
          </w:p>
        </w:tc>
        <w:tc>
          <w:tcPr>
            <w:tcW w:w="3005" w:type="dxa"/>
          </w:tcPr>
          <w:p w14:paraId="25C0601F" w14:textId="3ADC0387" w:rsidR="00502394" w:rsidRPr="000C75D5" w:rsidRDefault="000C75D5" w:rsidP="00D369AE">
            <w:pPr>
              <w:ind w:left="426" w:hanging="426"/>
              <w:jc w:val="center"/>
              <w:rPr>
                <w:rFonts w:ascii="Arial" w:hAnsi="Arial" w:cs="Arial"/>
                <w:b/>
              </w:rPr>
            </w:pPr>
            <w:r w:rsidRPr="000C75D5">
              <w:rPr>
                <w:rFonts w:ascii="Arial" w:hAnsi="Arial" w:cs="Arial"/>
                <w:b/>
              </w:rPr>
              <w:t>Percentage (%)</w:t>
            </w:r>
          </w:p>
        </w:tc>
      </w:tr>
      <w:tr w:rsidR="00502394" w14:paraId="5BF55911" w14:textId="77777777" w:rsidTr="000C75D5">
        <w:trPr>
          <w:trHeight w:val="352"/>
          <w:jc w:val="center"/>
        </w:trPr>
        <w:tc>
          <w:tcPr>
            <w:tcW w:w="3005" w:type="dxa"/>
          </w:tcPr>
          <w:p w14:paraId="64B0B72E" w14:textId="5527C690" w:rsidR="00502394" w:rsidRPr="000C75D5" w:rsidRDefault="000C75D5" w:rsidP="00D369AE">
            <w:pPr>
              <w:ind w:left="426" w:hanging="42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Alcohol Consumption</w:t>
            </w:r>
          </w:p>
        </w:tc>
        <w:tc>
          <w:tcPr>
            <w:tcW w:w="3005" w:type="dxa"/>
          </w:tcPr>
          <w:p w14:paraId="6A703B45" w14:textId="2841CC51" w:rsidR="00502394" w:rsidRPr="000C75D5" w:rsidRDefault="000C75D5" w:rsidP="00D369AE">
            <w:pPr>
              <w:ind w:left="426" w:hanging="42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BF0A0F">
              <w:rPr>
                <w:rFonts w:ascii="Arial" w:hAnsi="Arial" w:cs="Arial"/>
              </w:rPr>
              <w:t>2</w:t>
            </w:r>
          </w:p>
        </w:tc>
      </w:tr>
      <w:tr w:rsidR="000C75D5" w14:paraId="11854E54" w14:textId="77777777" w:rsidTr="000C75D5">
        <w:trPr>
          <w:trHeight w:val="352"/>
          <w:jc w:val="center"/>
        </w:trPr>
        <w:tc>
          <w:tcPr>
            <w:tcW w:w="3005" w:type="dxa"/>
          </w:tcPr>
          <w:p w14:paraId="6A64CAF8" w14:textId="4D54E88B" w:rsidR="000C75D5" w:rsidRDefault="000C75D5" w:rsidP="00D369AE">
            <w:pPr>
              <w:ind w:left="426" w:hanging="42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Alcohol Use</w:t>
            </w:r>
          </w:p>
        </w:tc>
        <w:tc>
          <w:tcPr>
            <w:tcW w:w="3005" w:type="dxa"/>
          </w:tcPr>
          <w:p w14:paraId="37CB68EE" w14:textId="121183D8" w:rsidR="000C75D5" w:rsidRPr="000C75D5" w:rsidRDefault="002034A0" w:rsidP="00D369AE">
            <w:pPr>
              <w:ind w:left="426" w:hanging="42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</w:t>
            </w:r>
          </w:p>
        </w:tc>
      </w:tr>
      <w:tr w:rsidR="000C75D5" w14:paraId="7EC7FBDD" w14:textId="77777777" w:rsidTr="000C75D5">
        <w:trPr>
          <w:trHeight w:val="352"/>
          <w:jc w:val="center"/>
        </w:trPr>
        <w:tc>
          <w:tcPr>
            <w:tcW w:w="3005" w:type="dxa"/>
          </w:tcPr>
          <w:p w14:paraId="6DADD37B" w14:textId="2AE6AFD6" w:rsidR="000C75D5" w:rsidRDefault="000C75D5" w:rsidP="00D369AE">
            <w:pPr>
              <w:ind w:left="426" w:hanging="42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Binge Drinking</w:t>
            </w:r>
          </w:p>
        </w:tc>
        <w:tc>
          <w:tcPr>
            <w:tcW w:w="3005" w:type="dxa"/>
          </w:tcPr>
          <w:p w14:paraId="40971330" w14:textId="1127779B" w:rsidR="000C75D5" w:rsidRPr="000C75D5" w:rsidRDefault="000C75D5" w:rsidP="00D369AE">
            <w:pPr>
              <w:ind w:left="426" w:hanging="42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</w:tr>
      <w:tr w:rsidR="000C75D5" w14:paraId="5D5A94AB" w14:textId="77777777" w:rsidTr="000C75D5">
        <w:trPr>
          <w:trHeight w:val="352"/>
          <w:jc w:val="center"/>
        </w:trPr>
        <w:tc>
          <w:tcPr>
            <w:tcW w:w="3005" w:type="dxa"/>
          </w:tcPr>
          <w:p w14:paraId="3C5F4A88" w14:textId="1DE099D6" w:rsidR="000C75D5" w:rsidRDefault="000C75D5" w:rsidP="00D369AE">
            <w:pPr>
              <w:ind w:left="426" w:hanging="42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Heavy Drinking</w:t>
            </w:r>
          </w:p>
        </w:tc>
        <w:tc>
          <w:tcPr>
            <w:tcW w:w="3005" w:type="dxa"/>
          </w:tcPr>
          <w:p w14:paraId="2EBB2A82" w14:textId="222552C5" w:rsidR="000C75D5" w:rsidRPr="000C75D5" w:rsidRDefault="000C75D5" w:rsidP="00D369AE">
            <w:pPr>
              <w:ind w:left="426" w:hanging="426"/>
              <w:jc w:val="center"/>
              <w:rPr>
                <w:rFonts w:ascii="Arial" w:hAnsi="Arial" w:cs="Arial"/>
              </w:rPr>
            </w:pPr>
            <w:r w:rsidRPr="000C75D5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.1</w:t>
            </w:r>
          </w:p>
        </w:tc>
      </w:tr>
    </w:tbl>
    <w:p w14:paraId="018B5AC6" w14:textId="77777777" w:rsidR="00502394" w:rsidRPr="00502394" w:rsidRDefault="00502394" w:rsidP="00D369AE">
      <w:pPr>
        <w:spacing w:after="0" w:line="240" w:lineRule="auto"/>
        <w:ind w:left="426" w:hanging="426"/>
        <w:rPr>
          <w:rFonts w:ascii="Arial" w:hAnsi="Arial" w:cs="Arial"/>
          <w:b/>
        </w:rPr>
      </w:pPr>
    </w:p>
    <w:p w14:paraId="2C9A2083" w14:textId="4A114538" w:rsidR="00EA7FD9" w:rsidRPr="00403107" w:rsidRDefault="000C75D5" w:rsidP="00D369AE">
      <w:pPr>
        <w:pStyle w:val="ListParagraph"/>
        <w:numPr>
          <w:ilvl w:val="0"/>
          <w:numId w:val="18"/>
        </w:numPr>
        <w:spacing w:after="0" w:line="240" w:lineRule="auto"/>
        <w:ind w:left="426" w:hanging="426"/>
        <w:rPr>
          <w:rFonts w:ascii="Arial" w:hAnsi="Arial" w:cs="Arial"/>
        </w:rPr>
      </w:pPr>
      <w:r w:rsidRPr="00403107">
        <w:rPr>
          <w:rFonts w:ascii="Arial" w:hAnsi="Arial" w:cs="Arial"/>
        </w:rPr>
        <w:t>What is the independent variable in this study?</w:t>
      </w:r>
    </w:p>
    <w:p w14:paraId="13994392" w14:textId="77777777" w:rsidR="000C75D5" w:rsidRPr="00403107" w:rsidRDefault="000C75D5" w:rsidP="00D369AE">
      <w:pPr>
        <w:pStyle w:val="ListParagraph"/>
        <w:spacing w:after="0" w:line="240" w:lineRule="auto"/>
        <w:ind w:left="426" w:hanging="426"/>
        <w:rPr>
          <w:rFonts w:ascii="Arial" w:hAnsi="Arial" w:cs="Arial"/>
        </w:rPr>
      </w:pPr>
    </w:p>
    <w:p w14:paraId="35150B2C" w14:textId="37A3366E" w:rsidR="000C75D5" w:rsidRPr="00403107" w:rsidRDefault="000C75D5" w:rsidP="000D0403">
      <w:pPr>
        <w:pStyle w:val="ListParagraph"/>
        <w:numPr>
          <w:ilvl w:val="0"/>
          <w:numId w:val="26"/>
        </w:numPr>
        <w:tabs>
          <w:tab w:val="lef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Percen</w:t>
      </w:r>
      <w:r w:rsidR="00093A44" w:rsidRPr="00403107">
        <w:rPr>
          <w:rFonts w:ascii="Arial" w:hAnsi="Arial" w:cs="Arial"/>
        </w:rPr>
        <w:t xml:space="preserve">tage of </w:t>
      </w:r>
      <w:r w:rsidRPr="00403107">
        <w:rPr>
          <w:rFonts w:ascii="Arial" w:hAnsi="Arial" w:cs="Arial"/>
        </w:rPr>
        <w:t>25 year olds</w:t>
      </w:r>
      <w:r w:rsidR="000D0403">
        <w:rPr>
          <w:rFonts w:ascii="Arial" w:hAnsi="Arial" w:cs="Arial"/>
        </w:rPr>
        <w:t>.</w:t>
      </w:r>
    </w:p>
    <w:p w14:paraId="5338E0F4" w14:textId="0B6BF9A6" w:rsidR="000C75D5" w:rsidRPr="00403107" w:rsidRDefault="00093A44" w:rsidP="000D0403">
      <w:pPr>
        <w:pStyle w:val="ListParagraph"/>
        <w:numPr>
          <w:ilvl w:val="0"/>
          <w:numId w:val="26"/>
        </w:numPr>
        <w:tabs>
          <w:tab w:val="lef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Total number of </w:t>
      </w:r>
      <w:r w:rsidR="000C75D5" w:rsidRPr="00403107">
        <w:rPr>
          <w:rFonts w:ascii="Arial" w:hAnsi="Arial" w:cs="Arial"/>
        </w:rPr>
        <w:t>25 year olds with STI’s</w:t>
      </w:r>
      <w:r w:rsidR="000D0403">
        <w:rPr>
          <w:rFonts w:ascii="Arial" w:hAnsi="Arial" w:cs="Arial"/>
        </w:rPr>
        <w:t>.</w:t>
      </w:r>
    </w:p>
    <w:p w14:paraId="5E6F5CF4" w14:textId="00FC954F" w:rsidR="000C75D5" w:rsidRPr="00403107" w:rsidRDefault="000D0403" w:rsidP="000D0403">
      <w:pPr>
        <w:pStyle w:val="ListParagraph"/>
        <w:numPr>
          <w:ilvl w:val="0"/>
          <w:numId w:val="26"/>
        </w:numPr>
        <w:tabs>
          <w:tab w:val="left" w:pos="1134"/>
        </w:tabs>
        <w:spacing w:after="0" w:line="240" w:lineRule="auto"/>
        <w:ind w:left="426" w:firstLine="283"/>
        <w:rPr>
          <w:rFonts w:ascii="Arial" w:hAnsi="Arial" w:cs="Arial"/>
        </w:rPr>
      </w:pPr>
      <w:r>
        <w:rPr>
          <w:rFonts w:ascii="Arial" w:hAnsi="Arial" w:cs="Arial"/>
        </w:rPr>
        <w:t>Blood alcohol levels.</w:t>
      </w:r>
    </w:p>
    <w:p w14:paraId="536A1019" w14:textId="74F8966B" w:rsidR="000C75D5" w:rsidRPr="00403107" w:rsidRDefault="000C75D5" w:rsidP="000D0403">
      <w:pPr>
        <w:pStyle w:val="ListParagraph"/>
        <w:numPr>
          <w:ilvl w:val="0"/>
          <w:numId w:val="26"/>
        </w:numPr>
        <w:tabs>
          <w:tab w:val="lef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Alcohol consumption</w:t>
      </w:r>
      <w:r w:rsidR="000D0403">
        <w:rPr>
          <w:rFonts w:ascii="Arial" w:hAnsi="Arial" w:cs="Arial"/>
        </w:rPr>
        <w:t>.</w:t>
      </w:r>
    </w:p>
    <w:p w14:paraId="72B3F42F" w14:textId="6B6FE9AA" w:rsidR="000C75D5" w:rsidRPr="00403107" w:rsidRDefault="000C75D5" w:rsidP="00D369AE">
      <w:pPr>
        <w:pStyle w:val="ListParagraph"/>
        <w:spacing w:after="0" w:line="240" w:lineRule="auto"/>
        <w:ind w:left="426" w:hanging="426"/>
        <w:rPr>
          <w:rFonts w:ascii="Arial" w:hAnsi="Arial" w:cs="Arial"/>
        </w:rPr>
      </w:pPr>
    </w:p>
    <w:p w14:paraId="3F6407E2" w14:textId="2E02F586" w:rsidR="000C75D5" w:rsidRDefault="000C75D5" w:rsidP="00D369AE">
      <w:pPr>
        <w:pStyle w:val="ListParagraph"/>
        <w:spacing w:after="0" w:line="240" w:lineRule="auto"/>
        <w:ind w:left="426" w:hanging="426"/>
        <w:rPr>
          <w:rFonts w:ascii="Arial" w:hAnsi="Arial" w:cs="Arial"/>
        </w:rPr>
      </w:pPr>
    </w:p>
    <w:p w14:paraId="5D5FCFE0" w14:textId="2DB3ED61" w:rsidR="000C75D5" w:rsidRPr="00403107" w:rsidRDefault="000C75D5" w:rsidP="00D369AE">
      <w:pPr>
        <w:pStyle w:val="ListParagraph"/>
        <w:numPr>
          <w:ilvl w:val="0"/>
          <w:numId w:val="18"/>
        </w:numPr>
        <w:spacing w:after="0" w:line="240" w:lineRule="auto"/>
        <w:ind w:left="426" w:hanging="426"/>
        <w:rPr>
          <w:rFonts w:ascii="Arial" w:hAnsi="Arial" w:cs="Arial"/>
        </w:rPr>
      </w:pPr>
      <w:r w:rsidRPr="00403107">
        <w:rPr>
          <w:rFonts w:ascii="Arial" w:hAnsi="Arial" w:cs="Arial"/>
        </w:rPr>
        <w:t>Which of the following is a conclusion that could be drawn from the data table above?</w:t>
      </w:r>
    </w:p>
    <w:p w14:paraId="6AA67C73" w14:textId="77777777" w:rsidR="000C75D5" w:rsidRPr="00403107" w:rsidRDefault="000C75D5" w:rsidP="00D369AE">
      <w:pPr>
        <w:pStyle w:val="ListParagraph"/>
        <w:spacing w:after="0" w:line="240" w:lineRule="auto"/>
        <w:ind w:left="426" w:hanging="426"/>
        <w:rPr>
          <w:rFonts w:ascii="Arial" w:hAnsi="Arial" w:cs="Arial"/>
        </w:rPr>
      </w:pPr>
    </w:p>
    <w:p w14:paraId="3AD1C132" w14:textId="7FAF72D7" w:rsidR="000C75D5" w:rsidRPr="00403107" w:rsidRDefault="000C75D5" w:rsidP="000D0403">
      <w:pPr>
        <w:pStyle w:val="ListParagraph"/>
        <w:numPr>
          <w:ilvl w:val="0"/>
          <w:numId w:val="27"/>
        </w:numPr>
        <w:tabs>
          <w:tab w:val="lef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Young adult drinkers </w:t>
      </w:r>
      <w:r w:rsidR="00D91C2E" w:rsidRPr="00403107">
        <w:rPr>
          <w:rFonts w:ascii="Arial" w:hAnsi="Arial" w:cs="Arial"/>
        </w:rPr>
        <w:t xml:space="preserve">are </w:t>
      </w:r>
      <w:r w:rsidR="00BF0A0F">
        <w:rPr>
          <w:rFonts w:ascii="Arial" w:hAnsi="Arial" w:cs="Arial"/>
        </w:rPr>
        <w:t xml:space="preserve">at least </w:t>
      </w:r>
      <w:r w:rsidR="00D91C2E" w:rsidRPr="00403107">
        <w:rPr>
          <w:rFonts w:ascii="Arial" w:hAnsi="Arial" w:cs="Arial"/>
        </w:rPr>
        <w:t>twice as likely as non-drinkers to have an STI</w:t>
      </w:r>
      <w:r w:rsidR="000D0403">
        <w:rPr>
          <w:rFonts w:ascii="Arial" w:hAnsi="Arial" w:cs="Arial"/>
        </w:rPr>
        <w:t>.</w:t>
      </w:r>
    </w:p>
    <w:p w14:paraId="2593DDAE" w14:textId="08D5A3F6" w:rsidR="00D91C2E" w:rsidRPr="00403107" w:rsidRDefault="00EF1944" w:rsidP="000D0403">
      <w:pPr>
        <w:pStyle w:val="ListParagraph"/>
        <w:numPr>
          <w:ilvl w:val="0"/>
          <w:numId w:val="27"/>
        </w:numPr>
        <w:tabs>
          <w:tab w:val="lef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18-25 year olds that are h</w:t>
      </w:r>
      <w:r w:rsidR="00D91C2E" w:rsidRPr="00403107">
        <w:rPr>
          <w:rFonts w:ascii="Arial" w:hAnsi="Arial" w:cs="Arial"/>
        </w:rPr>
        <w:t>eavy drink</w:t>
      </w:r>
      <w:r w:rsidRPr="00403107">
        <w:rPr>
          <w:rFonts w:ascii="Arial" w:hAnsi="Arial" w:cs="Arial"/>
        </w:rPr>
        <w:t>ers</w:t>
      </w:r>
      <w:r w:rsidR="002034A0" w:rsidRPr="00403107">
        <w:rPr>
          <w:rFonts w:ascii="Arial" w:hAnsi="Arial" w:cs="Arial"/>
        </w:rPr>
        <w:t xml:space="preserve"> have</w:t>
      </w:r>
      <w:r w:rsidR="00D91C2E" w:rsidRPr="00403107">
        <w:rPr>
          <w:rFonts w:ascii="Arial" w:hAnsi="Arial" w:cs="Arial"/>
        </w:rPr>
        <w:t xml:space="preserve"> </w:t>
      </w:r>
      <w:r w:rsidR="002034A0" w:rsidRPr="00403107">
        <w:rPr>
          <w:rFonts w:ascii="Arial" w:hAnsi="Arial" w:cs="Arial"/>
        </w:rPr>
        <w:t xml:space="preserve">less chance than </w:t>
      </w:r>
      <w:r w:rsidR="00D91C2E" w:rsidRPr="00403107">
        <w:rPr>
          <w:rFonts w:ascii="Arial" w:hAnsi="Arial" w:cs="Arial"/>
        </w:rPr>
        <w:t>non-drinkers to have an STI</w:t>
      </w:r>
      <w:r w:rsidR="000D0403">
        <w:rPr>
          <w:rFonts w:ascii="Arial" w:hAnsi="Arial" w:cs="Arial"/>
        </w:rPr>
        <w:t>.</w:t>
      </w:r>
    </w:p>
    <w:p w14:paraId="56719123" w14:textId="06FFBF9B" w:rsidR="00D91C2E" w:rsidRPr="00403107" w:rsidRDefault="00EF1944" w:rsidP="000D0403">
      <w:pPr>
        <w:pStyle w:val="ListParagraph"/>
        <w:numPr>
          <w:ilvl w:val="0"/>
          <w:numId w:val="27"/>
        </w:numPr>
        <w:tabs>
          <w:tab w:val="lef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Having an ST</w:t>
      </w:r>
      <w:r w:rsidR="00E96C27" w:rsidRPr="00403107">
        <w:rPr>
          <w:rFonts w:ascii="Arial" w:hAnsi="Arial" w:cs="Arial"/>
        </w:rPr>
        <w:t>I</w:t>
      </w:r>
      <w:r w:rsidRPr="00403107">
        <w:rPr>
          <w:rFonts w:ascii="Arial" w:hAnsi="Arial" w:cs="Arial"/>
        </w:rPr>
        <w:t xml:space="preserve"> is more common in people using both alcohol and illicit drugs</w:t>
      </w:r>
      <w:r w:rsidR="000D0403">
        <w:rPr>
          <w:rFonts w:ascii="Arial" w:hAnsi="Arial" w:cs="Arial"/>
        </w:rPr>
        <w:t>.</w:t>
      </w:r>
    </w:p>
    <w:p w14:paraId="296C2D99" w14:textId="764BDE79" w:rsidR="00D91C2E" w:rsidRPr="00BF0A0F" w:rsidRDefault="00D91C2E" w:rsidP="000D0403">
      <w:pPr>
        <w:pStyle w:val="ListParagraph"/>
        <w:numPr>
          <w:ilvl w:val="0"/>
          <w:numId w:val="27"/>
        </w:numPr>
        <w:tabs>
          <w:tab w:val="left" w:pos="1134"/>
        </w:tabs>
        <w:spacing w:after="0" w:line="240" w:lineRule="auto"/>
        <w:ind w:left="1134" w:hanging="425"/>
        <w:rPr>
          <w:rFonts w:ascii="Arial" w:hAnsi="Arial" w:cs="Arial"/>
          <w:color w:val="000000"/>
        </w:rPr>
      </w:pPr>
      <w:r w:rsidRPr="00403107">
        <w:rPr>
          <w:rFonts w:ascii="Arial" w:hAnsi="Arial" w:cs="Arial"/>
        </w:rPr>
        <w:t>Drinkers are 23% less likely to use a condom during sexual intercourse when they were drunk</w:t>
      </w:r>
      <w:r w:rsidR="000D0403">
        <w:rPr>
          <w:rFonts w:ascii="Arial" w:hAnsi="Arial" w:cs="Arial"/>
        </w:rPr>
        <w:t>.</w:t>
      </w:r>
    </w:p>
    <w:p w14:paraId="29C91EF0" w14:textId="048FACF8" w:rsidR="00BF0A0F" w:rsidRDefault="00BF0A0F" w:rsidP="00D369AE">
      <w:pPr>
        <w:spacing w:after="0" w:line="240" w:lineRule="auto"/>
        <w:ind w:left="426" w:hanging="426"/>
      </w:pPr>
    </w:p>
    <w:p w14:paraId="77863AC5" w14:textId="11CF2370" w:rsidR="00BF0A0F" w:rsidRDefault="00BF0A0F" w:rsidP="00D369AE">
      <w:pPr>
        <w:spacing w:after="0" w:line="240" w:lineRule="auto"/>
        <w:ind w:left="426" w:hanging="426"/>
      </w:pPr>
    </w:p>
    <w:p w14:paraId="36719377" w14:textId="77777777" w:rsidR="00BF0A0F" w:rsidRPr="00403107" w:rsidRDefault="00BF0A0F" w:rsidP="00D369AE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  <w:r w:rsidRPr="00403107">
        <w:rPr>
          <w:rFonts w:ascii="Arial" w:hAnsi="Arial" w:cs="Arial"/>
        </w:rPr>
        <w:t>Methylation of DNA in humans would usually result in</w:t>
      </w:r>
    </w:p>
    <w:p w14:paraId="3E32FE51" w14:textId="77777777" w:rsidR="00BF0A0F" w:rsidRPr="00403107" w:rsidRDefault="00BF0A0F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45534B35" w14:textId="77777777" w:rsidR="00BF0A0F" w:rsidRPr="00403107" w:rsidRDefault="00BF0A0F" w:rsidP="000D0403">
      <w:pPr>
        <w:pStyle w:val="ListParagraph"/>
        <w:numPr>
          <w:ilvl w:val="0"/>
          <w:numId w:val="29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mutations</w:t>
      </w:r>
      <w:proofErr w:type="gramEnd"/>
      <w:r w:rsidRPr="00403107">
        <w:rPr>
          <w:rFonts w:ascii="Arial" w:hAnsi="Arial" w:cs="Arial"/>
        </w:rPr>
        <w:t>.</w:t>
      </w:r>
    </w:p>
    <w:p w14:paraId="27790BAB" w14:textId="77777777" w:rsidR="00BF0A0F" w:rsidRPr="00403107" w:rsidRDefault="00BF0A0F" w:rsidP="000D0403">
      <w:pPr>
        <w:pStyle w:val="ListParagraph"/>
        <w:numPr>
          <w:ilvl w:val="0"/>
          <w:numId w:val="29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cell</w:t>
      </w:r>
      <w:proofErr w:type="gramEnd"/>
      <w:r w:rsidRPr="00403107">
        <w:rPr>
          <w:rFonts w:ascii="Arial" w:hAnsi="Arial" w:cs="Arial"/>
        </w:rPr>
        <w:t xml:space="preserve"> growth.</w:t>
      </w:r>
    </w:p>
    <w:p w14:paraId="69C169AC" w14:textId="77777777" w:rsidR="00BF0A0F" w:rsidRPr="00403107" w:rsidRDefault="00BF0A0F" w:rsidP="000D0403">
      <w:pPr>
        <w:pStyle w:val="ListParagraph"/>
        <w:numPr>
          <w:ilvl w:val="0"/>
          <w:numId w:val="29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reduced</w:t>
      </w:r>
      <w:proofErr w:type="gramEnd"/>
      <w:r w:rsidRPr="00403107">
        <w:rPr>
          <w:rFonts w:ascii="Arial" w:hAnsi="Arial" w:cs="Arial"/>
        </w:rPr>
        <w:t xml:space="preserve"> levels of gene expression.</w:t>
      </w:r>
    </w:p>
    <w:p w14:paraId="3BFFE16C" w14:textId="77777777" w:rsidR="00BF0A0F" w:rsidRPr="00403107" w:rsidRDefault="00BF0A0F" w:rsidP="000D0403">
      <w:pPr>
        <w:pStyle w:val="ListParagraph"/>
        <w:numPr>
          <w:ilvl w:val="0"/>
          <w:numId w:val="29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activation</w:t>
      </w:r>
      <w:proofErr w:type="gramEnd"/>
      <w:r w:rsidRPr="00403107">
        <w:rPr>
          <w:rFonts w:ascii="Arial" w:hAnsi="Arial" w:cs="Arial"/>
        </w:rPr>
        <w:t xml:space="preserve"> of gene expression.</w:t>
      </w:r>
    </w:p>
    <w:p w14:paraId="528F32EE" w14:textId="77777777" w:rsidR="00BF0A0F" w:rsidRPr="00BF0A0F" w:rsidRDefault="00BF0A0F" w:rsidP="00D369AE">
      <w:pPr>
        <w:spacing w:after="0" w:line="240" w:lineRule="auto"/>
        <w:ind w:left="426" w:hanging="426"/>
        <w:rPr>
          <w:rFonts w:ascii="Arial" w:hAnsi="Arial" w:cs="Arial"/>
          <w:color w:val="000000"/>
        </w:rPr>
      </w:pPr>
    </w:p>
    <w:p w14:paraId="0A4D853A" w14:textId="10DE6CCF" w:rsidR="00D87A13" w:rsidRPr="00403107" w:rsidRDefault="00D87A13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6424D56D" w14:textId="64B23CBC" w:rsidR="00BF0A0F" w:rsidRPr="00BF0A0F" w:rsidRDefault="00D87A13" w:rsidP="00D369AE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graphs best depicts </w:t>
      </w:r>
      <w:r w:rsidR="00B94263">
        <w:rPr>
          <w:rFonts w:ascii="Arial" w:hAnsi="Arial" w:cs="Arial"/>
        </w:rPr>
        <w:t xml:space="preserve">the effect of substrate </w:t>
      </w:r>
      <w:r w:rsidR="00BF0A0F">
        <w:rPr>
          <w:rFonts w:ascii="Arial" w:hAnsi="Arial" w:cs="Arial"/>
        </w:rPr>
        <w:t>concentration on enzyme activity?</w:t>
      </w:r>
    </w:p>
    <w:p w14:paraId="50BD2187" w14:textId="27D650A6" w:rsidR="00B94263" w:rsidRDefault="000D0403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73600" behindDoc="1" locked="0" layoutInCell="1" allowOverlap="1" wp14:anchorId="2549A8FE" wp14:editId="63E0B217">
            <wp:simplePos x="0" y="0"/>
            <wp:positionH relativeFrom="column">
              <wp:posOffset>3712845</wp:posOffset>
            </wp:positionH>
            <wp:positionV relativeFrom="paragraph">
              <wp:posOffset>78740</wp:posOffset>
            </wp:positionV>
            <wp:extent cx="1787525" cy="1503045"/>
            <wp:effectExtent l="0" t="0" r="3175" b="1905"/>
            <wp:wrapThrough wrapText="bothSides">
              <wp:wrapPolygon edited="0">
                <wp:start x="0" y="0"/>
                <wp:lineTo x="0" y="21354"/>
                <wp:lineTo x="21408" y="21354"/>
                <wp:lineTo x="21408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5318E" w14:textId="08FDCB55" w:rsidR="00B94263" w:rsidRPr="00EF1944" w:rsidRDefault="00B94263" w:rsidP="000D0403">
      <w:pPr>
        <w:pStyle w:val="ListParagraph"/>
        <w:numPr>
          <w:ilvl w:val="0"/>
          <w:numId w:val="30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12E02576" wp14:editId="368704F6">
            <wp:simplePos x="0" y="0"/>
            <wp:positionH relativeFrom="column">
              <wp:posOffset>898902</wp:posOffset>
            </wp:positionH>
            <wp:positionV relativeFrom="paragraph">
              <wp:posOffset>5047</wp:posOffset>
            </wp:positionV>
            <wp:extent cx="1993900" cy="1495425"/>
            <wp:effectExtent l="0" t="0" r="635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D040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(b) </w:t>
      </w:r>
    </w:p>
    <w:p w14:paraId="6A91CAED" w14:textId="24D0E631" w:rsidR="00EF1944" w:rsidRDefault="00EF1944" w:rsidP="00D369AE">
      <w:pPr>
        <w:tabs>
          <w:tab w:val="left" w:pos="709"/>
          <w:tab w:val="right" w:pos="1134"/>
        </w:tabs>
        <w:spacing w:after="0" w:line="240" w:lineRule="auto"/>
        <w:ind w:left="426" w:hanging="426"/>
      </w:pPr>
    </w:p>
    <w:p w14:paraId="1CACFB22" w14:textId="334F48EF" w:rsidR="0091655A" w:rsidRDefault="0091655A" w:rsidP="00D369AE">
      <w:pPr>
        <w:tabs>
          <w:tab w:val="left" w:pos="709"/>
          <w:tab w:val="right" w:pos="1134"/>
        </w:tabs>
        <w:spacing w:after="0" w:line="240" w:lineRule="auto"/>
        <w:ind w:left="426" w:hanging="426"/>
      </w:pPr>
    </w:p>
    <w:p w14:paraId="0B6E3D25" w14:textId="77777777" w:rsidR="000D0403" w:rsidRDefault="000D0403" w:rsidP="00D369AE">
      <w:pPr>
        <w:tabs>
          <w:tab w:val="left" w:pos="709"/>
          <w:tab w:val="right" w:pos="1134"/>
        </w:tabs>
        <w:spacing w:after="0" w:line="240" w:lineRule="auto"/>
        <w:ind w:left="426" w:hanging="426"/>
      </w:pPr>
    </w:p>
    <w:p w14:paraId="1F2C6FF0" w14:textId="77777777" w:rsidR="000D0403" w:rsidRDefault="000D0403" w:rsidP="00D369AE">
      <w:pPr>
        <w:tabs>
          <w:tab w:val="left" w:pos="709"/>
          <w:tab w:val="right" w:pos="1134"/>
        </w:tabs>
        <w:spacing w:after="0" w:line="240" w:lineRule="auto"/>
        <w:ind w:left="426" w:hanging="426"/>
      </w:pPr>
    </w:p>
    <w:p w14:paraId="06CF0635" w14:textId="77777777" w:rsidR="000D0403" w:rsidRDefault="000D0403" w:rsidP="00D369AE">
      <w:pPr>
        <w:tabs>
          <w:tab w:val="left" w:pos="709"/>
          <w:tab w:val="right" w:pos="1134"/>
        </w:tabs>
        <w:spacing w:after="0" w:line="240" w:lineRule="auto"/>
        <w:ind w:left="426" w:hanging="426"/>
      </w:pPr>
    </w:p>
    <w:p w14:paraId="4F2DE5B0" w14:textId="77777777" w:rsidR="000D0403" w:rsidRDefault="000D0403" w:rsidP="00D369AE">
      <w:pPr>
        <w:tabs>
          <w:tab w:val="left" w:pos="709"/>
          <w:tab w:val="right" w:pos="1134"/>
        </w:tabs>
        <w:spacing w:after="0" w:line="240" w:lineRule="auto"/>
        <w:ind w:left="426" w:hanging="426"/>
      </w:pPr>
    </w:p>
    <w:p w14:paraId="2ED160E3" w14:textId="77777777" w:rsidR="000D0403" w:rsidRDefault="000D0403" w:rsidP="00D369AE">
      <w:pPr>
        <w:tabs>
          <w:tab w:val="left" w:pos="709"/>
          <w:tab w:val="right" w:pos="1134"/>
        </w:tabs>
        <w:spacing w:after="0" w:line="240" w:lineRule="auto"/>
        <w:ind w:left="426" w:hanging="426"/>
      </w:pPr>
    </w:p>
    <w:p w14:paraId="317EB709" w14:textId="0692AC46" w:rsidR="000D0403" w:rsidRDefault="000D0403" w:rsidP="00D369AE">
      <w:pPr>
        <w:tabs>
          <w:tab w:val="left" w:pos="709"/>
          <w:tab w:val="right" w:pos="1134"/>
        </w:tabs>
        <w:spacing w:after="0" w:line="240" w:lineRule="auto"/>
        <w:ind w:left="426" w:hanging="426"/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7456" behindDoc="1" locked="0" layoutInCell="1" allowOverlap="1" wp14:anchorId="5187D7C9" wp14:editId="2CA15245">
            <wp:simplePos x="0" y="0"/>
            <wp:positionH relativeFrom="column">
              <wp:posOffset>901065</wp:posOffset>
            </wp:positionH>
            <wp:positionV relativeFrom="paragraph">
              <wp:posOffset>142875</wp:posOffset>
            </wp:positionV>
            <wp:extent cx="1814830" cy="1518285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8480" behindDoc="0" locked="0" layoutInCell="1" allowOverlap="1" wp14:anchorId="7511B252" wp14:editId="43E7BF43">
            <wp:simplePos x="0" y="0"/>
            <wp:positionH relativeFrom="column">
              <wp:posOffset>3732545</wp:posOffset>
            </wp:positionH>
            <wp:positionV relativeFrom="paragraph">
              <wp:posOffset>142875</wp:posOffset>
            </wp:positionV>
            <wp:extent cx="1777365" cy="1518285"/>
            <wp:effectExtent l="0" t="0" r="0" b="571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67DC6" w14:textId="2AFFB325" w:rsidR="0091655A" w:rsidRPr="00B94263" w:rsidRDefault="00B94263" w:rsidP="000D0403">
      <w:p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B94263"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  <w:t xml:space="preserve"> </w:t>
      </w:r>
      <w:r w:rsidR="009F76B1"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</w:r>
      <w:r w:rsidR="000D0403">
        <w:rPr>
          <w:rFonts w:ascii="Arial" w:hAnsi="Arial" w:cs="Arial"/>
        </w:rPr>
        <w:tab/>
      </w:r>
      <w:r w:rsidR="009F76B1" w:rsidRPr="00403107">
        <w:rPr>
          <w:rFonts w:ascii="Arial" w:hAnsi="Arial" w:cs="Arial"/>
        </w:rPr>
        <w:t>(</w:t>
      </w:r>
      <w:proofErr w:type="gramStart"/>
      <w:r w:rsidR="009F76B1" w:rsidRPr="00403107">
        <w:rPr>
          <w:rFonts w:ascii="Arial" w:hAnsi="Arial" w:cs="Arial"/>
        </w:rPr>
        <w:t>d</w:t>
      </w:r>
      <w:proofErr w:type="gramEnd"/>
      <w:r w:rsidR="009F76B1" w:rsidRPr="00403107">
        <w:rPr>
          <w:rFonts w:ascii="Arial" w:hAnsi="Arial" w:cs="Arial"/>
        </w:rPr>
        <w:t>)</w:t>
      </w:r>
      <w:r w:rsidR="009F76B1">
        <w:rPr>
          <w:rFonts w:ascii="Arial" w:hAnsi="Arial" w:cs="Arial"/>
        </w:rPr>
        <w:tab/>
      </w:r>
    </w:p>
    <w:p w14:paraId="35645FC7" w14:textId="77777777" w:rsidR="0091655A" w:rsidRDefault="0091655A" w:rsidP="00D369AE">
      <w:pPr>
        <w:tabs>
          <w:tab w:val="left" w:pos="709"/>
          <w:tab w:val="right" w:pos="1134"/>
        </w:tabs>
        <w:spacing w:after="0" w:line="240" w:lineRule="auto"/>
        <w:ind w:left="426" w:hanging="426"/>
      </w:pPr>
    </w:p>
    <w:p w14:paraId="34956AE9" w14:textId="77777777" w:rsidR="0091655A" w:rsidRDefault="0091655A" w:rsidP="00D369AE">
      <w:pPr>
        <w:tabs>
          <w:tab w:val="left" w:pos="709"/>
          <w:tab w:val="right" w:pos="1134"/>
        </w:tabs>
        <w:spacing w:after="0" w:line="240" w:lineRule="auto"/>
        <w:ind w:left="426" w:hanging="426"/>
      </w:pPr>
    </w:p>
    <w:p w14:paraId="4769E079" w14:textId="32197677" w:rsidR="0091655A" w:rsidRDefault="0091655A" w:rsidP="00D369AE">
      <w:pPr>
        <w:tabs>
          <w:tab w:val="left" w:pos="709"/>
          <w:tab w:val="right" w:pos="1134"/>
        </w:tabs>
        <w:spacing w:after="0" w:line="240" w:lineRule="auto"/>
        <w:ind w:left="426" w:hanging="426"/>
      </w:pPr>
    </w:p>
    <w:p w14:paraId="15E27266" w14:textId="77777777" w:rsidR="009F76B1" w:rsidRDefault="009F76B1" w:rsidP="00D369AE">
      <w:pPr>
        <w:tabs>
          <w:tab w:val="left" w:pos="709"/>
          <w:tab w:val="right" w:pos="1134"/>
        </w:tabs>
        <w:spacing w:after="0" w:line="240" w:lineRule="auto"/>
        <w:ind w:left="426" w:hanging="426"/>
      </w:pPr>
    </w:p>
    <w:p w14:paraId="22E37BBF" w14:textId="6F82B520" w:rsidR="00093A44" w:rsidRDefault="00093A44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b/>
          <w:color w:val="000000"/>
        </w:rPr>
      </w:pPr>
    </w:p>
    <w:p w14:paraId="64A71B57" w14:textId="77777777" w:rsidR="00BF0A0F" w:rsidRDefault="00BF0A0F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b/>
          <w:color w:val="000000"/>
        </w:rPr>
      </w:pPr>
    </w:p>
    <w:p w14:paraId="4604C16B" w14:textId="77777777" w:rsidR="00BF0A0F" w:rsidRDefault="00BF0A0F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b/>
          <w:color w:val="000000"/>
        </w:rPr>
      </w:pPr>
    </w:p>
    <w:p w14:paraId="15A7421A" w14:textId="43DDEE3E" w:rsidR="00BF0A0F" w:rsidRPr="00403107" w:rsidRDefault="00BF0A0F" w:rsidP="00D369AE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  <w:r w:rsidRPr="00403107">
        <w:rPr>
          <w:rFonts w:ascii="Arial" w:hAnsi="Arial" w:cs="Arial"/>
        </w:rPr>
        <w:lastRenderedPageBreak/>
        <w:t xml:space="preserve">The role of the bulbourethral </w:t>
      </w:r>
      <w:r w:rsidR="008D011B">
        <w:rPr>
          <w:rFonts w:ascii="Arial" w:hAnsi="Arial" w:cs="Arial"/>
        </w:rPr>
        <w:t xml:space="preserve">(Cowper’s) </w:t>
      </w:r>
      <w:r w:rsidRPr="00403107">
        <w:rPr>
          <w:rFonts w:ascii="Arial" w:hAnsi="Arial" w:cs="Arial"/>
        </w:rPr>
        <w:t>gland in males is to</w:t>
      </w:r>
      <w:r w:rsidR="006D2EBD">
        <w:rPr>
          <w:rFonts w:ascii="Arial" w:hAnsi="Arial" w:cs="Arial"/>
        </w:rPr>
        <w:t xml:space="preserve"> secrete</w:t>
      </w:r>
      <w:r w:rsidR="000D0403">
        <w:rPr>
          <w:rFonts w:ascii="Arial" w:hAnsi="Arial" w:cs="Arial"/>
        </w:rPr>
        <w:t>:</w:t>
      </w:r>
    </w:p>
    <w:p w14:paraId="4C9F8DC0" w14:textId="77777777" w:rsidR="00BF0A0F" w:rsidRPr="00403107" w:rsidRDefault="00BF0A0F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200DE255" w14:textId="26A321CB" w:rsidR="00BF0A0F" w:rsidRPr="00403107" w:rsidRDefault="006D2EBD" w:rsidP="000D0403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</w:t>
      </w:r>
      <w:r w:rsidR="00BF0A0F" w:rsidRPr="00403107">
        <w:rPr>
          <w:rFonts w:ascii="Arial" w:hAnsi="Arial" w:cs="Arial"/>
        </w:rPr>
        <w:t>ucus</w:t>
      </w:r>
      <w:proofErr w:type="gramEnd"/>
      <w:r w:rsidR="00BF0A0F" w:rsidRPr="00403107">
        <w:rPr>
          <w:rFonts w:ascii="Arial" w:hAnsi="Arial" w:cs="Arial"/>
        </w:rPr>
        <w:t xml:space="preserve"> that acts as a lubricant.</w:t>
      </w:r>
    </w:p>
    <w:p w14:paraId="4FB099B7" w14:textId="7660BCDA" w:rsidR="00BF0A0F" w:rsidRPr="00403107" w:rsidRDefault="00BF0A0F" w:rsidP="000D0403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thick</w:t>
      </w:r>
      <w:proofErr w:type="gramEnd"/>
      <w:r w:rsidRPr="00403107">
        <w:rPr>
          <w:rFonts w:ascii="Arial" w:hAnsi="Arial" w:cs="Arial"/>
        </w:rPr>
        <w:t xml:space="preserve"> mucus containing high levels of sugar.</w:t>
      </w:r>
    </w:p>
    <w:p w14:paraId="4505DC38" w14:textId="4A4EBBB4" w:rsidR="00BF0A0F" w:rsidRPr="00403107" w:rsidRDefault="00BF0A0F" w:rsidP="000D0403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milky</w:t>
      </w:r>
      <w:proofErr w:type="gramEnd"/>
      <w:r w:rsidRPr="00403107">
        <w:rPr>
          <w:rFonts w:ascii="Arial" w:hAnsi="Arial" w:cs="Arial"/>
        </w:rPr>
        <w:t xml:space="preserve"> mucus with a high pH level.</w:t>
      </w:r>
    </w:p>
    <w:p w14:paraId="0CDE28EA" w14:textId="023E61CA" w:rsidR="00BF0A0F" w:rsidRPr="00403107" w:rsidRDefault="00BF0A0F" w:rsidP="000D0403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clear</w:t>
      </w:r>
      <w:proofErr w:type="gramEnd"/>
      <w:r w:rsidRPr="00403107">
        <w:rPr>
          <w:rFonts w:ascii="Arial" w:hAnsi="Arial" w:cs="Arial"/>
        </w:rPr>
        <w:t xml:space="preserve"> mucus that has a high acidity.</w:t>
      </w:r>
    </w:p>
    <w:p w14:paraId="41D440F2" w14:textId="77777777" w:rsidR="00BF0A0F" w:rsidRPr="00403107" w:rsidRDefault="00BF0A0F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06CC56A4" w14:textId="77777777" w:rsidR="00BF0A0F" w:rsidRPr="00403107" w:rsidRDefault="00BF0A0F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68247312" w14:textId="34099DCF" w:rsidR="00BF0A0F" w:rsidRPr="000D0403" w:rsidRDefault="00BF0A0F" w:rsidP="00D369AE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color w:val="FF0000"/>
        </w:rPr>
      </w:pPr>
      <w:r w:rsidRPr="000D0403">
        <w:rPr>
          <w:rFonts w:ascii="Arial" w:hAnsi="Arial" w:cs="Arial"/>
          <w:color w:val="FF0000"/>
        </w:rPr>
        <w:t>The name given to the cells of the testes which produce sperm is</w:t>
      </w:r>
      <w:r w:rsidR="000D0403">
        <w:rPr>
          <w:rFonts w:ascii="Arial" w:hAnsi="Arial" w:cs="Arial"/>
          <w:color w:val="FF0000"/>
        </w:rPr>
        <w:t>:</w:t>
      </w:r>
    </w:p>
    <w:p w14:paraId="595F5ACB" w14:textId="77777777" w:rsidR="00BF0A0F" w:rsidRPr="000D0403" w:rsidRDefault="00BF0A0F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color w:val="FF0000"/>
        </w:rPr>
      </w:pPr>
    </w:p>
    <w:p w14:paraId="3A2B151C" w14:textId="77777777" w:rsidR="00BF0A0F" w:rsidRPr="000D0403" w:rsidRDefault="00BF0A0F" w:rsidP="000D0403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  <w:color w:val="FF0000"/>
        </w:rPr>
      </w:pPr>
      <w:proofErr w:type="gramStart"/>
      <w:r w:rsidRPr="000D0403">
        <w:rPr>
          <w:rFonts w:ascii="Arial" w:hAnsi="Arial" w:cs="Arial"/>
          <w:color w:val="FF0000"/>
        </w:rPr>
        <w:t>seminiferous</w:t>
      </w:r>
      <w:proofErr w:type="gramEnd"/>
      <w:r w:rsidRPr="000D0403">
        <w:rPr>
          <w:rFonts w:ascii="Arial" w:hAnsi="Arial" w:cs="Arial"/>
          <w:color w:val="FF0000"/>
        </w:rPr>
        <w:t xml:space="preserve"> cells.</w:t>
      </w:r>
    </w:p>
    <w:p w14:paraId="21D59436" w14:textId="77777777" w:rsidR="00BF0A0F" w:rsidRPr="000D0403" w:rsidRDefault="00BF0A0F" w:rsidP="000D0403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  <w:color w:val="FF0000"/>
        </w:rPr>
      </w:pPr>
      <w:proofErr w:type="spellStart"/>
      <w:r w:rsidRPr="000D0403">
        <w:rPr>
          <w:rFonts w:ascii="Arial" w:hAnsi="Arial" w:cs="Arial"/>
          <w:color w:val="FF0000"/>
        </w:rPr>
        <w:t>Sertoli</w:t>
      </w:r>
      <w:proofErr w:type="spellEnd"/>
      <w:r w:rsidRPr="000D0403">
        <w:rPr>
          <w:rFonts w:ascii="Arial" w:hAnsi="Arial" w:cs="Arial"/>
          <w:color w:val="FF0000"/>
        </w:rPr>
        <w:t xml:space="preserve"> cells.</w:t>
      </w:r>
    </w:p>
    <w:p w14:paraId="34933BAE" w14:textId="77777777" w:rsidR="00BF0A0F" w:rsidRPr="000D0403" w:rsidRDefault="00BF0A0F" w:rsidP="000D0403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  <w:b/>
          <w:color w:val="FF0000"/>
        </w:rPr>
      </w:pPr>
      <w:proofErr w:type="spellStart"/>
      <w:r w:rsidRPr="000D0403">
        <w:rPr>
          <w:rFonts w:ascii="Arial" w:hAnsi="Arial" w:cs="Arial"/>
          <w:color w:val="FF0000"/>
        </w:rPr>
        <w:t>Leydig</w:t>
      </w:r>
      <w:proofErr w:type="spellEnd"/>
      <w:r w:rsidRPr="000D0403">
        <w:rPr>
          <w:rFonts w:ascii="Arial" w:hAnsi="Arial" w:cs="Arial"/>
          <w:color w:val="FF0000"/>
        </w:rPr>
        <w:t xml:space="preserve"> cells.</w:t>
      </w:r>
    </w:p>
    <w:p w14:paraId="205DFB17" w14:textId="10980F64" w:rsidR="00BF0A0F" w:rsidRPr="000D0403" w:rsidRDefault="00BF0A0F" w:rsidP="000D0403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  <w:b/>
          <w:color w:val="FF0000"/>
        </w:rPr>
      </w:pPr>
      <w:proofErr w:type="gramStart"/>
      <w:r w:rsidRPr="000D0403">
        <w:rPr>
          <w:rFonts w:ascii="Arial" w:hAnsi="Arial" w:cs="Arial"/>
          <w:color w:val="FF0000"/>
        </w:rPr>
        <w:t>sperm</w:t>
      </w:r>
      <w:proofErr w:type="gramEnd"/>
      <w:r w:rsidRPr="000D0403">
        <w:rPr>
          <w:rFonts w:ascii="Arial" w:hAnsi="Arial" w:cs="Arial"/>
          <w:color w:val="FF0000"/>
        </w:rPr>
        <w:t xml:space="preserve"> cells.</w:t>
      </w:r>
    </w:p>
    <w:p w14:paraId="2A3048ED" w14:textId="77777777" w:rsidR="00BF0A0F" w:rsidRPr="000D0403" w:rsidRDefault="00BF0A0F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b/>
          <w:color w:val="FF0000"/>
        </w:rPr>
      </w:pPr>
    </w:p>
    <w:p w14:paraId="109AB49D" w14:textId="0E4DB128" w:rsidR="00BF0A0F" w:rsidRDefault="00BF0A0F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b/>
          <w:color w:val="000000"/>
        </w:rPr>
      </w:pPr>
    </w:p>
    <w:p w14:paraId="6DF9CC3C" w14:textId="6FF7ED81" w:rsidR="00BF0A0F" w:rsidRPr="00403107" w:rsidRDefault="00BF0A0F" w:rsidP="00D369AE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  <w:r w:rsidRPr="00403107">
        <w:rPr>
          <w:rFonts w:ascii="Arial" w:hAnsi="Arial" w:cs="Arial"/>
        </w:rPr>
        <w:t>A pap smear is a recent technology that tests for</w:t>
      </w:r>
      <w:r w:rsidR="000D0403">
        <w:rPr>
          <w:rFonts w:ascii="Arial" w:hAnsi="Arial" w:cs="Arial"/>
        </w:rPr>
        <w:t>:</w:t>
      </w:r>
    </w:p>
    <w:p w14:paraId="231D0F49" w14:textId="77777777" w:rsidR="00BF0A0F" w:rsidRPr="00403107" w:rsidRDefault="00BF0A0F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2CE0362B" w14:textId="77777777" w:rsidR="00BF0A0F" w:rsidRPr="00403107" w:rsidRDefault="00BF0A0F" w:rsidP="000D0403">
      <w:pPr>
        <w:pStyle w:val="ListParagraph"/>
        <w:numPr>
          <w:ilvl w:val="0"/>
          <w:numId w:val="34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syphilis</w:t>
      </w:r>
      <w:proofErr w:type="gramEnd"/>
      <w:r w:rsidRPr="00403107">
        <w:rPr>
          <w:rFonts w:ascii="Arial" w:hAnsi="Arial" w:cs="Arial"/>
        </w:rPr>
        <w:t>.</w:t>
      </w:r>
    </w:p>
    <w:p w14:paraId="308AD083" w14:textId="77777777" w:rsidR="00BF0A0F" w:rsidRPr="00403107" w:rsidRDefault="00BF0A0F" w:rsidP="000D0403">
      <w:pPr>
        <w:pStyle w:val="ListParagraph"/>
        <w:numPr>
          <w:ilvl w:val="0"/>
          <w:numId w:val="34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chlamydia</w:t>
      </w:r>
      <w:proofErr w:type="gramEnd"/>
      <w:r w:rsidRPr="00403107">
        <w:rPr>
          <w:rFonts w:ascii="Arial" w:hAnsi="Arial" w:cs="Arial"/>
        </w:rPr>
        <w:t>.</w:t>
      </w:r>
    </w:p>
    <w:p w14:paraId="586DF09A" w14:textId="77777777" w:rsidR="00BF0A0F" w:rsidRPr="00403107" w:rsidRDefault="00BF0A0F" w:rsidP="000D0403">
      <w:pPr>
        <w:pStyle w:val="ListParagraph"/>
        <w:numPr>
          <w:ilvl w:val="0"/>
          <w:numId w:val="34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genital</w:t>
      </w:r>
      <w:proofErr w:type="gramEnd"/>
      <w:r w:rsidRPr="00403107">
        <w:rPr>
          <w:rFonts w:ascii="Arial" w:hAnsi="Arial" w:cs="Arial"/>
        </w:rPr>
        <w:t xml:space="preserve"> warts.</w:t>
      </w:r>
    </w:p>
    <w:p w14:paraId="0CB43AEF" w14:textId="77777777" w:rsidR="00BF0A0F" w:rsidRPr="00403107" w:rsidRDefault="00BF0A0F" w:rsidP="000D0403">
      <w:pPr>
        <w:pStyle w:val="ListParagraph"/>
        <w:numPr>
          <w:ilvl w:val="0"/>
          <w:numId w:val="34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cervical</w:t>
      </w:r>
      <w:proofErr w:type="gramEnd"/>
      <w:r w:rsidRPr="00403107">
        <w:rPr>
          <w:rFonts w:ascii="Arial" w:hAnsi="Arial" w:cs="Arial"/>
        </w:rPr>
        <w:t xml:space="preserve"> cancer.</w:t>
      </w:r>
    </w:p>
    <w:p w14:paraId="7945A761" w14:textId="77777777" w:rsidR="00BF0A0F" w:rsidRDefault="00BF0A0F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color w:val="000000"/>
        </w:rPr>
      </w:pPr>
    </w:p>
    <w:p w14:paraId="55920D3E" w14:textId="77777777" w:rsidR="00BF0A0F" w:rsidRDefault="00BF0A0F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b/>
          <w:color w:val="000000"/>
        </w:rPr>
      </w:pPr>
    </w:p>
    <w:p w14:paraId="5FA1E38B" w14:textId="107898B1" w:rsidR="00A83322" w:rsidRDefault="00A83322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Questions 1</w:t>
      </w:r>
      <w:r w:rsidR="000D0403">
        <w:rPr>
          <w:rFonts w:ascii="Arial" w:hAnsi="Arial" w:cs="Arial"/>
          <w:b/>
          <w:color w:val="000000"/>
        </w:rPr>
        <w:t>3</w:t>
      </w:r>
      <w:r>
        <w:rPr>
          <w:rFonts w:ascii="Arial" w:hAnsi="Arial" w:cs="Arial"/>
          <w:b/>
          <w:color w:val="000000"/>
        </w:rPr>
        <w:t xml:space="preserve"> and 1</w:t>
      </w:r>
      <w:r w:rsidR="000D0403">
        <w:rPr>
          <w:rFonts w:ascii="Arial" w:hAnsi="Arial" w:cs="Arial"/>
          <w:b/>
          <w:color w:val="000000"/>
        </w:rPr>
        <w:t>4</w:t>
      </w:r>
      <w:r>
        <w:rPr>
          <w:rFonts w:ascii="Arial" w:hAnsi="Arial" w:cs="Arial"/>
          <w:b/>
          <w:color w:val="000000"/>
        </w:rPr>
        <w:t xml:space="preserve"> refer to the X-linked recessive pedigree below.</w:t>
      </w:r>
    </w:p>
    <w:p w14:paraId="2C249D5F" w14:textId="07ACCEDF" w:rsidR="00A83322" w:rsidRDefault="00E96C27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eastAsia="en-AU"/>
        </w:rPr>
        <w:drawing>
          <wp:inline distT="0" distB="0" distL="0" distR="0" wp14:anchorId="2B8539B9" wp14:editId="372871F0">
            <wp:extent cx="3205521" cy="234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221" cy="23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631E" w14:textId="77777777" w:rsidR="00ED64C2" w:rsidRPr="00A83322" w:rsidRDefault="00ED64C2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b/>
          <w:color w:val="000000"/>
        </w:rPr>
      </w:pPr>
    </w:p>
    <w:p w14:paraId="2C2AEEB7" w14:textId="5FF93511" w:rsidR="009F76B1" w:rsidRPr="00403107" w:rsidRDefault="008D011B" w:rsidP="00D369AE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  <w:r w:rsidRPr="00403107">
        <w:rPr>
          <w:rFonts w:ascii="Arial" w:hAnsi="Arial" w:cs="Arial"/>
        </w:rPr>
        <w:t>Individual III-3 bred with a female carrier</w:t>
      </w:r>
      <w:r>
        <w:rPr>
          <w:rFonts w:ascii="Arial" w:hAnsi="Arial" w:cs="Arial"/>
        </w:rPr>
        <w:t xml:space="preserve"> and gave birth to a daughter. </w:t>
      </w:r>
      <w:r w:rsidR="00A83322" w:rsidRPr="00403107">
        <w:rPr>
          <w:rFonts w:ascii="Arial" w:hAnsi="Arial" w:cs="Arial"/>
        </w:rPr>
        <w:t xml:space="preserve">What is the probability of </w:t>
      </w:r>
      <w:r>
        <w:rPr>
          <w:rFonts w:ascii="Arial" w:hAnsi="Arial" w:cs="Arial"/>
        </w:rPr>
        <w:t>the</w:t>
      </w:r>
      <w:r w:rsidR="00A83322" w:rsidRPr="00403107">
        <w:rPr>
          <w:rFonts w:ascii="Arial" w:hAnsi="Arial" w:cs="Arial"/>
        </w:rPr>
        <w:t xml:space="preserve"> daughter inheriting this trait?</w:t>
      </w:r>
    </w:p>
    <w:p w14:paraId="4492A0E2" w14:textId="77777777" w:rsidR="00A83322" w:rsidRPr="00403107" w:rsidRDefault="00A83322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1074CBEF" w14:textId="116CF4D7" w:rsidR="007A192C" w:rsidRPr="00403107" w:rsidRDefault="007A192C" w:rsidP="000D0403">
      <w:pPr>
        <w:pStyle w:val="ListParagraph"/>
        <w:numPr>
          <w:ilvl w:val="0"/>
          <w:numId w:val="33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0%</w:t>
      </w:r>
    </w:p>
    <w:p w14:paraId="1BF988FD" w14:textId="0B1C8957" w:rsidR="007A192C" w:rsidRPr="00403107" w:rsidRDefault="007A192C" w:rsidP="000D0403">
      <w:pPr>
        <w:pStyle w:val="ListParagraph"/>
        <w:numPr>
          <w:ilvl w:val="0"/>
          <w:numId w:val="33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25%</w:t>
      </w:r>
    </w:p>
    <w:p w14:paraId="60CD7724" w14:textId="31671A01" w:rsidR="007A192C" w:rsidRPr="00403107" w:rsidRDefault="007A192C" w:rsidP="000D0403">
      <w:pPr>
        <w:pStyle w:val="ListParagraph"/>
        <w:numPr>
          <w:ilvl w:val="0"/>
          <w:numId w:val="33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50%</w:t>
      </w:r>
    </w:p>
    <w:p w14:paraId="5B5D57E7" w14:textId="43EF3692" w:rsidR="007A192C" w:rsidRPr="00403107" w:rsidRDefault="007A192C" w:rsidP="000D0403">
      <w:pPr>
        <w:pStyle w:val="ListParagraph"/>
        <w:numPr>
          <w:ilvl w:val="0"/>
          <w:numId w:val="33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75%</w:t>
      </w:r>
    </w:p>
    <w:p w14:paraId="4B0D5116" w14:textId="69D170E4" w:rsidR="007A192C" w:rsidRPr="00403107" w:rsidRDefault="007A192C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22E4D0B1" w14:textId="77777777" w:rsidR="00093A44" w:rsidRPr="00403107" w:rsidRDefault="00093A44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7B193A69" w14:textId="545A52D4" w:rsidR="007A192C" w:rsidRPr="00403107" w:rsidRDefault="007A192C" w:rsidP="00D369AE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  <w:r w:rsidRPr="00403107">
        <w:rPr>
          <w:rFonts w:ascii="Arial" w:hAnsi="Arial" w:cs="Arial"/>
        </w:rPr>
        <w:t>An example of a</w:t>
      </w:r>
      <w:r w:rsidR="00E96C27" w:rsidRPr="00403107">
        <w:rPr>
          <w:rFonts w:ascii="Arial" w:hAnsi="Arial" w:cs="Arial"/>
        </w:rPr>
        <w:t>n</w:t>
      </w:r>
      <w:r w:rsidRPr="00403107">
        <w:rPr>
          <w:rFonts w:ascii="Arial" w:hAnsi="Arial" w:cs="Arial"/>
        </w:rPr>
        <w:t xml:space="preserve"> X-linked recessive disease would be</w:t>
      </w:r>
    </w:p>
    <w:p w14:paraId="434A4DCD" w14:textId="77777777" w:rsidR="007A192C" w:rsidRPr="00403107" w:rsidRDefault="007A192C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413BBD4D" w14:textId="63361292" w:rsidR="007A192C" w:rsidRPr="00403107" w:rsidRDefault="007A192C" w:rsidP="000D0403">
      <w:pPr>
        <w:pStyle w:val="ListParagraph"/>
        <w:numPr>
          <w:ilvl w:val="0"/>
          <w:numId w:val="35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Haemophilia.</w:t>
      </w:r>
    </w:p>
    <w:p w14:paraId="2C3A5CBE" w14:textId="2DE18F1B" w:rsidR="007A192C" w:rsidRPr="00403107" w:rsidRDefault="007A192C" w:rsidP="000D0403">
      <w:pPr>
        <w:pStyle w:val="ListParagraph"/>
        <w:numPr>
          <w:ilvl w:val="0"/>
          <w:numId w:val="35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Huntington’s disease.</w:t>
      </w:r>
    </w:p>
    <w:p w14:paraId="3C29D5C7" w14:textId="7EACE509" w:rsidR="007A192C" w:rsidRPr="00403107" w:rsidRDefault="003D25CA" w:rsidP="000D0403">
      <w:pPr>
        <w:pStyle w:val="ListParagraph"/>
        <w:numPr>
          <w:ilvl w:val="0"/>
          <w:numId w:val="35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Phenylketonuria</w:t>
      </w:r>
      <w:r w:rsidR="007A192C" w:rsidRPr="00403107">
        <w:rPr>
          <w:rFonts w:ascii="Arial" w:hAnsi="Arial" w:cs="Arial"/>
        </w:rPr>
        <w:t xml:space="preserve"> (PKU).</w:t>
      </w:r>
    </w:p>
    <w:p w14:paraId="0828AF71" w14:textId="53FCD9B7" w:rsidR="009F76B1" w:rsidRPr="00403107" w:rsidRDefault="007A192C" w:rsidP="000D0403">
      <w:pPr>
        <w:pStyle w:val="ListParagraph"/>
        <w:numPr>
          <w:ilvl w:val="0"/>
          <w:numId w:val="35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Fragile X </w:t>
      </w:r>
      <w:r w:rsidR="00ED64C2" w:rsidRPr="00403107">
        <w:rPr>
          <w:rFonts w:ascii="Arial" w:hAnsi="Arial" w:cs="Arial"/>
        </w:rPr>
        <w:t>Syndrome</w:t>
      </w:r>
      <w:r w:rsidRPr="00403107">
        <w:rPr>
          <w:rFonts w:ascii="Arial" w:hAnsi="Arial" w:cs="Arial"/>
        </w:rPr>
        <w:t>.</w:t>
      </w:r>
    </w:p>
    <w:p w14:paraId="6CF93D56" w14:textId="0DFC62B1" w:rsidR="00093A44" w:rsidRDefault="00093A44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color w:val="000000"/>
        </w:rPr>
      </w:pPr>
    </w:p>
    <w:p w14:paraId="2662E5E9" w14:textId="7CC704D3" w:rsidR="00BF0A0F" w:rsidRDefault="00BF0A0F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color w:val="000000"/>
        </w:rPr>
      </w:pPr>
    </w:p>
    <w:p w14:paraId="58CA9879" w14:textId="77777777" w:rsidR="00BF0A0F" w:rsidRPr="00403107" w:rsidRDefault="00BF0A0F" w:rsidP="00D369AE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  <w:r w:rsidRPr="00403107">
        <w:rPr>
          <w:rFonts w:ascii="Arial" w:hAnsi="Arial" w:cs="Arial"/>
        </w:rPr>
        <w:lastRenderedPageBreak/>
        <w:t>The cells of a human have a diploid number of 46.</w:t>
      </w:r>
    </w:p>
    <w:p w14:paraId="6F484F71" w14:textId="77777777" w:rsidR="00BF0A0F" w:rsidRPr="00403107" w:rsidRDefault="00BF0A0F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441C9B0F" w14:textId="77777777" w:rsidR="00BF0A0F" w:rsidRPr="00403107" w:rsidRDefault="00BF0A0F" w:rsidP="000D0403">
      <w:pPr>
        <w:pStyle w:val="ListParagraph"/>
        <w:tabs>
          <w:tab w:val="left" w:pos="709"/>
          <w:tab w:val="right" w:pos="1134"/>
        </w:tabs>
        <w:spacing w:after="0" w:line="240" w:lineRule="auto"/>
        <w:ind w:left="426"/>
        <w:rPr>
          <w:rFonts w:ascii="Arial" w:hAnsi="Arial" w:cs="Arial"/>
        </w:rPr>
      </w:pPr>
      <w:r w:rsidRPr="00403107">
        <w:rPr>
          <w:rFonts w:ascii="Arial" w:hAnsi="Arial" w:cs="Arial"/>
        </w:rPr>
        <w:t>Which one of the following combinations best identifies the number of chromosomes in a heart cell, spermatozoa and a fertilised egg?</w:t>
      </w:r>
    </w:p>
    <w:p w14:paraId="187575C7" w14:textId="77777777" w:rsidR="00BF0A0F" w:rsidRPr="00403107" w:rsidRDefault="00BF0A0F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tbl>
      <w:tblPr>
        <w:tblStyle w:val="TableGrid"/>
        <w:tblW w:w="6741" w:type="dxa"/>
        <w:tblInd w:w="720" w:type="dxa"/>
        <w:tblLook w:val="04A0" w:firstRow="1" w:lastRow="0" w:firstColumn="1" w:lastColumn="0" w:noHBand="0" w:noVBand="1"/>
      </w:tblPr>
      <w:tblGrid>
        <w:gridCol w:w="693"/>
        <w:gridCol w:w="1984"/>
        <w:gridCol w:w="2032"/>
        <w:gridCol w:w="2032"/>
      </w:tblGrid>
      <w:tr w:rsidR="00BF0A0F" w:rsidRPr="00403107" w14:paraId="3D1D6591" w14:textId="77777777" w:rsidTr="008D011B">
        <w:tc>
          <w:tcPr>
            <w:tcW w:w="693" w:type="dxa"/>
          </w:tcPr>
          <w:p w14:paraId="6D341946" w14:textId="77777777" w:rsidR="00BF0A0F" w:rsidRPr="00403107" w:rsidRDefault="00BF0A0F" w:rsidP="00D369AE">
            <w:pPr>
              <w:pStyle w:val="ListParagraph"/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2BA854D" w14:textId="77777777" w:rsidR="00BF0A0F" w:rsidRPr="00403107" w:rsidRDefault="00BF0A0F" w:rsidP="00D369AE">
            <w:pPr>
              <w:pStyle w:val="ListParagraph"/>
              <w:tabs>
                <w:tab w:val="left" w:pos="709"/>
                <w:tab w:val="right" w:pos="1134"/>
              </w:tabs>
              <w:ind w:left="426" w:hanging="426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Heart Cell</w:t>
            </w:r>
          </w:p>
        </w:tc>
        <w:tc>
          <w:tcPr>
            <w:tcW w:w="2032" w:type="dxa"/>
          </w:tcPr>
          <w:p w14:paraId="4898799E" w14:textId="77777777" w:rsidR="00BF0A0F" w:rsidRPr="00403107" w:rsidRDefault="00BF0A0F" w:rsidP="00D369AE">
            <w:pPr>
              <w:pStyle w:val="ListParagraph"/>
              <w:tabs>
                <w:tab w:val="left" w:pos="709"/>
                <w:tab w:val="right" w:pos="1134"/>
              </w:tabs>
              <w:ind w:left="426" w:hanging="426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Spermatozoa</w:t>
            </w:r>
          </w:p>
        </w:tc>
        <w:tc>
          <w:tcPr>
            <w:tcW w:w="2032" w:type="dxa"/>
          </w:tcPr>
          <w:p w14:paraId="1C7E8768" w14:textId="77777777" w:rsidR="00BF0A0F" w:rsidRPr="00403107" w:rsidRDefault="00BF0A0F" w:rsidP="00D369AE">
            <w:pPr>
              <w:pStyle w:val="ListParagraph"/>
              <w:tabs>
                <w:tab w:val="left" w:pos="709"/>
                <w:tab w:val="right" w:pos="1134"/>
              </w:tabs>
              <w:ind w:left="426" w:hanging="426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Fertilised Egg</w:t>
            </w:r>
          </w:p>
        </w:tc>
      </w:tr>
      <w:tr w:rsidR="00BF0A0F" w:rsidRPr="00403107" w14:paraId="5685CDA5" w14:textId="77777777" w:rsidTr="008D011B">
        <w:tc>
          <w:tcPr>
            <w:tcW w:w="693" w:type="dxa"/>
          </w:tcPr>
          <w:p w14:paraId="2BCE3BC7" w14:textId="22B95B95" w:rsidR="00BF0A0F" w:rsidRPr="00403107" w:rsidRDefault="00BF0A0F" w:rsidP="00D369AE">
            <w:pPr>
              <w:pStyle w:val="ListParagraph"/>
              <w:numPr>
                <w:ilvl w:val="0"/>
                <w:numId w:val="36"/>
              </w:num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1D7FB71" w14:textId="77777777" w:rsidR="00BF0A0F" w:rsidRPr="00403107" w:rsidRDefault="00BF0A0F" w:rsidP="00D369AE">
            <w:pPr>
              <w:pStyle w:val="ListParagraph"/>
              <w:tabs>
                <w:tab w:val="left" w:pos="709"/>
                <w:tab w:val="right" w:pos="1134"/>
              </w:tabs>
              <w:ind w:left="426" w:hanging="426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46</w:t>
            </w:r>
          </w:p>
        </w:tc>
        <w:tc>
          <w:tcPr>
            <w:tcW w:w="2032" w:type="dxa"/>
          </w:tcPr>
          <w:p w14:paraId="75D5CFBA" w14:textId="77777777" w:rsidR="00BF0A0F" w:rsidRPr="00403107" w:rsidRDefault="00BF0A0F" w:rsidP="00D369AE">
            <w:pPr>
              <w:pStyle w:val="ListParagraph"/>
              <w:tabs>
                <w:tab w:val="left" w:pos="709"/>
                <w:tab w:val="right" w:pos="1134"/>
              </w:tabs>
              <w:ind w:left="426" w:hanging="426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23</w:t>
            </w:r>
          </w:p>
        </w:tc>
        <w:tc>
          <w:tcPr>
            <w:tcW w:w="2032" w:type="dxa"/>
          </w:tcPr>
          <w:p w14:paraId="268EFCD2" w14:textId="77777777" w:rsidR="00BF0A0F" w:rsidRPr="00403107" w:rsidRDefault="00BF0A0F" w:rsidP="00D369AE">
            <w:pPr>
              <w:pStyle w:val="ListParagraph"/>
              <w:tabs>
                <w:tab w:val="left" w:pos="709"/>
                <w:tab w:val="right" w:pos="1134"/>
              </w:tabs>
              <w:ind w:left="426" w:hanging="426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92</w:t>
            </w:r>
          </w:p>
        </w:tc>
      </w:tr>
      <w:tr w:rsidR="00BF0A0F" w:rsidRPr="00403107" w14:paraId="69F75623" w14:textId="77777777" w:rsidTr="008D011B">
        <w:tc>
          <w:tcPr>
            <w:tcW w:w="693" w:type="dxa"/>
          </w:tcPr>
          <w:p w14:paraId="662F061C" w14:textId="77777777" w:rsidR="00BF0A0F" w:rsidRPr="00403107" w:rsidRDefault="00BF0A0F" w:rsidP="00D369AE">
            <w:pPr>
              <w:pStyle w:val="ListParagraph"/>
              <w:numPr>
                <w:ilvl w:val="0"/>
                <w:numId w:val="36"/>
              </w:numPr>
              <w:tabs>
                <w:tab w:val="left" w:pos="622"/>
              </w:tabs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50A51D7" w14:textId="77777777" w:rsidR="00BF0A0F" w:rsidRPr="00403107" w:rsidRDefault="00BF0A0F" w:rsidP="00D369AE">
            <w:pPr>
              <w:pStyle w:val="ListParagraph"/>
              <w:tabs>
                <w:tab w:val="left" w:pos="709"/>
                <w:tab w:val="right" w:pos="1134"/>
              </w:tabs>
              <w:ind w:left="426" w:hanging="426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23</w:t>
            </w:r>
          </w:p>
        </w:tc>
        <w:tc>
          <w:tcPr>
            <w:tcW w:w="2032" w:type="dxa"/>
          </w:tcPr>
          <w:p w14:paraId="67F26DA2" w14:textId="77777777" w:rsidR="00BF0A0F" w:rsidRPr="00403107" w:rsidRDefault="00BF0A0F" w:rsidP="00D369AE">
            <w:pPr>
              <w:pStyle w:val="ListParagraph"/>
              <w:tabs>
                <w:tab w:val="left" w:pos="709"/>
                <w:tab w:val="right" w:pos="1134"/>
              </w:tabs>
              <w:ind w:left="426" w:hanging="426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46</w:t>
            </w:r>
          </w:p>
        </w:tc>
        <w:tc>
          <w:tcPr>
            <w:tcW w:w="2032" w:type="dxa"/>
          </w:tcPr>
          <w:p w14:paraId="5A64D975" w14:textId="77777777" w:rsidR="00BF0A0F" w:rsidRPr="00403107" w:rsidRDefault="00BF0A0F" w:rsidP="00D369AE">
            <w:pPr>
              <w:pStyle w:val="ListParagraph"/>
              <w:tabs>
                <w:tab w:val="left" w:pos="709"/>
                <w:tab w:val="right" w:pos="1134"/>
              </w:tabs>
              <w:ind w:left="426" w:hanging="426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23</w:t>
            </w:r>
          </w:p>
        </w:tc>
      </w:tr>
      <w:tr w:rsidR="00BF0A0F" w:rsidRPr="00403107" w14:paraId="35DC3C05" w14:textId="77777777" w:rsidTr="008D011B">
        <w:tc>
          <w:tcPr>
            <w:tcW w:w="693" w:type="dxa"/>
          </w:tcPr>
          <w:p w14:paraId="50B0677D" w14:textId="77777777" w:rsidR="00BF0A0F" w:rsidRPr="00403107" w:rsidRDefault="00BF0A0F" w:rsidP="00D369AE">
            <w:pPr>
              <w:pStyle w:val="ListParagraph"/>
              <w:numPr>
                <w:ilvl w:val="0"/>
                <w:numId w:val="36"/>
              </w:num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A7EFA08" w14:textId="77777777" w:rsidR="00BF0A0F" w:rsidRPr="00403107" w:rsidRDefault="00BF0A0F" w:rsidP="00D369AE">
            <w:pPr>
              <w:pStyle w:val="ListParagraph"/>
              <w:tabs>
                <w:tab w:val="left" w:pos="709"/>
                <w:tab w:val="right" w:pos="1134"/>
              </w:tabs>
              <w:ind w:left="426" w:hanging="426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46</w:t>
            </w:r>
          </w:p>
        </w:tc>
        <w:tc>
          <w:tcPr>
            <w:tcW w:w="2032" w:type="dxa"/>
          </w:tcPr>
          <w:p w14:paraId="144AD3A9" w14:textId="77777777" w:rsidR="00BF0A0F" w:rsidRPr="00403107" w:rsidRDefault="00BF0A0F" w:rsidP="00D369AE">
            <w:pPr>
              <w:pStyle w:val="ListParagraph"/>
              <w:tabs>
                <w:tab w:val="left" w:pos="709"/>
                <w:tab w:val="right" w:pos="1134"/>
              </w:tabs>
              <w:ind w:left="426" w:hanging="426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23</w:t>
            </w:r>
          </w:p>
        </w:tc>
        <w:tc>
          <w:tcPr>
            <w:tcW w:w="2032" w:type="dxa"/>
          </w:tcPr>
          <w:p w14:paraId="15A6AA34" w14:textId="77777777" w:rsidR="00BF0A0F" w:rsidRPr="00403107" w:rsidRDefault="00BF0A0F" w:rsidP="00D369AE">
            <w:pPr>
              <w:pStyle w:val="ListParagraph"/>
              <w:tabs>
                <w:tab w:val="left" w:pos="709"/>
                <w:tab w:val="right" w:pos="1134"/>
              </w:tabs>
              <w:ind w:left="426" w:hanging="426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46</w:t>
            </w:r>
          </w:p>
        </w:tc>
      </w:tr>
      <w:tr w:rsidR="00BF0A0F" w:rsidRPr="00403107" w14:paraId="30416B75" w14:textId="77777777" w:rsidTr="008D011B">
        <w:tc>
          <w:tcPr>
            <w:tcW w:w="693" w:type="dxa"/>
          </w:tcPr>
          <w:p w14:paraId="5CF76F52" w14:textId="77777777" w:rsidR="00BF0A0F" w:rsidRPr="00403107" w:rsidRDefault="00BF0A0F" w:rsidP="00D369AE">
            <w:pPr>
              <w:pStyle w:val="ListParagraph"/>
              <w:numPr>
                <w:ilvl w:val="0"/>
                <w:numId w:val="36"/>
              </w:num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B767F06" w14:textId="77777777" w:rsidR="00BF0A0F" w:rsidRPr="00403107" w:rsidRDefault="00BF0A0F" w:rsidP="00D369AE">
            <w:pPr>
              <w:pStyle w:val="ListParagraph"/>
              <w:tabs>
                <w:tab w:val="left" w:pos="709"/>
                <w:tab w:val="right" w:pos="1134"/>
              </w:tabs>
              <w:ind w:left="426" w:hanging="426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23</w:t>
            </w:r>
          </w:p>
        </w:tc>
        <w:tc>
          <w:tcPr>
            <w:tcW w:w="2032" w:type="dxa"/>
          </w:tcPr>
          <w:p w14:paraId="2BF3C1AD" w14:textId="77777777" w:rsidR="00BF0A0F" w:rsidRPr="00403107" w:rsidRDefault="00BF0A0F" w:rsidP="00D369AE">
            <w:pPr>
              <w:pStyle w:val="ListParagraph"/>
              <w:tabs>
                <w:tab w:val="left" w:pos="709"/>
                <w:tab w:val="right" w:pos="1134"/>
              </w:tabs>
              <w:ind w:left="426" w:hanging="426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92</w:t>
            </w:r>
          </w:p>
        </w:tc>
        <w:tc>
          <w:tcPr>
            <w:tcW w:w="2032" w:type="dxa"/>
          </w:tcPr>
          <w:p w14:paraId="4159E20A" w14:textId="77777777" w:rsidR="00BF0A0F" w:rsidRPr="00403107" w:rsidRDefault="00BF0A0F" w:rsidP="00D369AE">
            <w:pPr>
              <w:pStyle w:val="ListParagraph"/>
              <w:tabs>
                <w:tab w:val="left" w:pos="709"/>
                <w:tab w:val="right" w:pos="1134"/>
              </w:tabs>
              <w:ind w:left="426" w:hanging="426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92</w:t>
            </w:r>
          </w:p>
        </w:tc>
      </w:tr>
    </w:tbl>
    <w:p w14:paraId="7079DCA5" w14:textId="667262DD" w:rsidR="00BF0A0F" w:rsidRDefault="00BF0A0F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44C332B7" w14:textId="77777777" w:rsidR="00BF0A0F" w:rsidRDefault="00BF0A0F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021A4EF6" w14:textId="0D24DB48" w:rsidR="00634BE1" w:rsidRDefault="00634BE1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Question </w:t>
      </w:r>
      <w:r w:rsidR="000D0403">
        <w:rPr>
          <w:rFonts w:ascii="Arial" w:hAnsi="Arial" w:cs="Arial"/>
          <w:b/>
          <w:color w:val="000000"/>
        </w:rPr>
        <w:t>16</w:t>
      </w:r>
      <w:r>
        <w:rPr>
          <w:rFonts w:ascii="Arial" w:hAnsi="Arial" w:cs="Arial"/>
          <w:b/>
          <w:color w:val="000000"/>
        </w:rPr>
        <w:t xml:space="preserve"> refers to the diagram below.</w:t>
      </w:r>
    </w:p>
    <w:p w14:paraId="3DB213A0" w14:textId="5FA12A42" w:rsidR="00634BE1" w:rsidRDefault="00634BE1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b/>
          <w:color w:val="000000"/>
        </w:rPr>
      </w:pPr>
    </w:p>
    <w:p w14:paraId="44DF0609" w14:textId="2454A7A8" w:rsidR="00634BE1" w:rsidRDefault="00634BE1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jc w:val="center"/>
        <w:rPr>
          <w:rFonts w:ascii="Arial" w:hAnsi="Arial" w:cs="Arial"/>
          <w:b/>
          <w:color w:val="00000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015776" wp14:editId="20FFEFBF">
                <wp:simplePos x="0" y="0"/>
                <wp:positionH relativeFrom="column">
                  <wp:posOffset>2502976</wp:posOffset>
                </wp:positionH>
                <wp:positionV relativeFrom="paragraph">
                  <wp:posOffset>814996</wp:posOffset>
                </wp:positionV>
                <wp:extent cx="867905" cy="0"/>
                <wp:effectExtent l="0" t="152400" r="0" b="152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05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7EE9F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97.1pt;margin-top:64.15pt;width:68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" strokecolor="black [3200]" strokeweight="6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1578D62D" wp14:editId="30AE37A5">
            <wp:extent cx="1186858" cy="1914040"/>
            <wp:effectExtent l="0" t="0" r="0" b="0"/>
            <wp:docPr id="24" name="Picture 24" descr="File:Hip adduction 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Hip adduction 2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819" cy="192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noProof/>
          <w:lang w:eastAsia="en-AU"/>
        </w:rPr>
        <w:drawing>
          <wp:inline distT="0" distB="0" distL="0" distR="0" wp14:anchorId="78DF61F0" wp14:editId="41AC8085">
            <wp:extent cx="1200064" cy="1936628"/>
            <wp:effectExtent l="0" t="0" r="0" b="0"/>
            <wp:docPr id="25" name="Picture 25" descr="https://upload.wikimedia.org/wikipedia/commons/thumb/4/44/Hip_adduction_1.svg/744px-Hip_adduction_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4/44/Hip_adduction_1.svg/744px-Hip_adduction_1.svg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91" cy="19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058F7" w14:textId="0096042E" w:rsidR="00634BE1" w:rsidRPr="00403107" w:rsidRDefault="00634BE1" w:rsidP="00D369AE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  <w:r w:rsidRPr="00403107">
        <w:rPr>
          <w:rFonts w:ascii="Arial" w:hAnsi="Arial" w:cs="Arial"/>
        </w:rPr>
        <w:t>The movement depicted in the diagram above is best described as</w:t>
      </w:r>
      <w:r w:rsidR="00104B7C">
        <w:rPr>
          <w:rFonts w:ascii="Arial" w:hAnsi="Arial" w:cs="Arial"/>
        </w:rPr>
        <w:t>:</w:t>
      </w:r>
    </w:p>
    <w:p w14:paraId="0433E2A8" w14:textId="77777777" w:rsidR="00634BE1" w:rsidRPr="00403107" w:rsidRDefault="00634BE1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512E981B" w14:textId="35A5F5F6" w:rsidR="00634BE1" w:rsidRPr="00403107" w:rsidRDefault="00403107" w:rsidP="000D0403">
      <w:pPr>
        <w:pStyle w:val="ListParagraph"/>
        <w:numPr>
          <w:ilvl w:val="0"/>
          <w:numId w:val="37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f</w:t>
      </w:r>
      <w:r w:rsidR="00634BE1" w:rsidRPr="00403107">
        <w:rPr>
          <w:rFonts w:ascii="Arial" w:hAnsi="Arial" w:cs="Arial"/>
        </w:rPr>
        <w:t>lexion</w:t>
      </w:r>
      <w:proofErr w:type="gramEnd"/>
      <w:r w:rsidRPr="00403107">
        <w:rPr>
          <w:rFonts w:ascii="Arial" w:hAnsi="Arial" w:cs="Arial"/>
        </w:rPr>
        <w:t>.</w:t>
      </w:r>
    </w:p>
    <w:p w14:paraId="2B2DD371" w14:textId="789C2045" w:rsidR="00634BE1" w:rsidRPr="00403107" w:rsidRDefault="00403107" w:rsidP="000D0403">
      <w:pPr>
        <w:pStyle w:val="ListParagraph"/>
        <w:numPr>
          <w:ilvl w:val="0"/>
          <w:numId w:val="37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e</w:t>
      </w:r>
      <w:r w:rsidR="00634BE1" w:rsidRPr="00403107">
        <w:rPr>
          <w:rFonts w:ascii="Arial" w:hAnsi="Arial" w:cs="Arial"/>
        </w:rPr>
        <w:t>xtension</w:t>
      </w:r>
      <w:proofErr w:type="gramEnd"/>
      <w:r w:rsidRPr="00403107">
        <w:rPr>
          <w:rFonts w:ascii="Arial" w:hAnsi="Arial" w:cs="Arial"/>
        </w:rPr>
        <w:t>.</w:t>
      </w:r>
    </w:p>
    <w:p w14:paraId="51890682" w14:textId="2C9AAB78" w:rsidR="00634BE1" w:rsidRPr="00403107" w:rsidRDefault="00403107" w:rsidP="000D0403">
      <w:pPr>
        <w:pStyle w:val="ListParagraph"/>
        <w:numPr>
          <w:ilvl w:val="0"/>
          <w:numId w:val="37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a</w:t>
      </w:r>
      <w:r w:rsidR="00634BE1" w:rsidRPr="00403107">
        <w:rPr>
          <w:rFonts w:ascii="Arial" w:hAnsi="Arial" w:cs="Arial"/>
        </w:rPr>
        <w:t>bduction</w:t>
      </w:r>
      <w:proofErr w:type="gramEnd"/>
      <w:r w:rsidRPr="00403107">
        <w:rPr>
          <w:rFonts w:ascii="Arial" w:hAnsi="Arial" w:cs="Arial"/>
        </w:rPr>
        <w:t>.</w:t>
      </w:r>
    </w:p>
    <w:p w14:paraId="31C7A968" w14:textId="72EBD42F" w:rsidR="00634BE1" w:rsidRPr="00403107" w:rsidRDefault="00403107" w:rsidP="000D0403">
      <w:pPr>
        <w:pStyle w:val="ListParagraph"/>
        <w:numPr>
          <w:ilvl w:val="0"/>
          <w:numId w:val="37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a</w:t>
      </w:r>
      <w:r w:rsidR="00634BE1" w:rsidRPr="00403107">
        <w:rPr>
          <w:rFonts w:ascii="Arial" w:hAnsi="Arial" w:cs="Arial"/>
        </w:rPr>
        <w:t>dduction</w:t>
      </w:r>
      <w:proofErr w:type="gramEnd"/>
      <w:r w:rsidRPr="00403107">
        <w:rPr>
          <w:rFonts w:ascii="Arial" w:hAnsi="Arial" w:cs="Arial"/>
        </w:rPr>
        <w:t>.</w:t>
      </w:r>
    </w:p>
    <w:p w14:paraId="2691D5B9" w14:textId="77777777" w:rsidR="00634BE1" w:rsidRPr="00403107" w:rsidRDefault="00634BE1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7ABC955F" w14:textId="77777777" w:rsidR="00C25421" w:rsidRPr="00403107" w:rsidRDefault="00C25421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216A1E07" w14:textId="0C4D3554" w:rsidR="00C25421" w:rsidRPr="00403107" w:rsidRDefault="00C25421" w:rsidP="00D369AE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Which of the following </w:t>
      </w:r>
      <w:r w:rsidR="00E96C27" w:rsidRPr="00403107">
        <w:rPr>
          <w:rFonts w:ascii="Arial" w:hAnsi="Arial" w:cs="Arial"/>
        </w:rPr>
        <w:t>s</w:t>
      </w:r>
      <w:r w:rsidRPr="00403107">
        <w:rPr>
          <w:rFonts w:ascii="Arial" w:hAnsi="Arial" w:cs="Arial"/>
        </w:rPr>
        <w:t xml:space="preserve">exually </w:t>
      </w:r>
      <w:r w:rsidR="00E96C27" w:rsidRPr="00403107">
        <w:rPr>
          <w:rFonts w:ascii="Arial" w:hAnsi="Arial" w:cs="Arial"/>
        </w:rPr>
        <w:t>t</w:t>
      </w:r>
      <w:r w:rsidRPr="00403107">
        <w:rPr>
          <w:rFonts w:ascii="Arial" w:hAnsi="Arial" w:cs="Arial"/>
        </w:rPr>
        <w:t xml:space="preserve">ransmitted </w:t>
      </w:r>
      <w:r w:rsidR="00E96C27" w:rsidRPr="00403107">
        <w:rPr>
          <w:rFonts w:ascii="Arial" w:hAnsi="Arial" w:cs="Arial"/>
        </w:rPr>
        <w:t>i</w:t>
      </w:r>
      <w:r w:rsidRPr="00403107">
        <w:rPr>
          <w:rFonts w:ascii="Arial" w:hAnsi="Arial" w:cs="Arial"/>
        </w:rPr>
        <w:t>nfections cannot be cured?</w:t>
      </w:r>
    </w:p>
    <w:p w14:paraId="616963A3" w14:textId="77777777" w:rsidR="00C25421" w:rsidRPr="00403107" w:rsidRDefault="00C25421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2AF7A01C" w14:textId="36387B1B" w:rsidR="00C25421" w:rsidRPr="00403107" w:rsidRDefault="00C25421" w:rsidP="000D0403">
      <w:pPr>
        <w:pStyle w:val="ListParagraph"/>
        <w:numPr>
          <w:ilvl w:val="0"/>
          <w:numId w:val="38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Herpes</w:t>
      </w:r>
    </w:p>
    <w:p w14:paraId="3E35B556" w14:textId="2977C699" w:rsidR="00C25421" w:rsidRPr="00403107" w:rsidRDefault="00C25421" w:rsidP="000D0403">
      <w:pPr>
        <w:pStyle w:val="ListParagraph"/>
        <w:numPr>
          <w:ilvl w:val="0"/>
          <w:numId w:val="38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Gonorrhoea</w:t>
      </w:r>
    </w:p>
    <w:p w14:paraId="730AA2C3" w14:textId="513C99EF" w:rsidR="00C25421" w:rsidRPr="00403107" w:rsidRDefault="00DC77BA" w:rsidP="000D0403">
      <w:pPr>
        <w:pStyle w:val="ListParagraph"/>
        <w:numPr>
          <w:ilvl w:val="0"/>
          <w:numId w:val="38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Syphilis</w:t>
      </w:r>
    </w:p>
    <w:p w14:paraId="63304153" w14:textId="6D083539" w:rsidR="00DC77BA" w:rsidRPr="00403107" w:rsidRDefault="00DC77BA" w:rsidP="000D0403">
      <w:pPr>
        <w:pStyle w:val="ListParagraph"/>
        <w:numPr>
          <w:ilvl w:val="0"/>
          <w:numId w:val="38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spellStart"/>
      <w:r w:rsidRPr="00403107">
        <w:rPr>
          <w:rFonts w:ascii="Arial" w:hAnsi="Arial" w:cs="Arial"/>
        </w:rPr>
        <w:t>Trichomonas</w:t>
      </w:r>
      <w:proofErr w:type="spellEnd"/>
      <w:r w:rsidRPr="00403107">
        <w:rPr>
          <w:rFonts w:ascii="Arial" w:hAnsi="Arial" w:cs="Arial"/>
        </w:rPr>
        <w:t xml:space="preserve"> </w:t>
      </w:r>
      <w:proofErr w:type="spellStart"/>
      <w:r w:rsidRPr="00403107">
        <w:rPr>
          <w:rFonts w:ascii="Arial" w:hAnsi="Arial" w:cs="Arial"/>
        </w:rPr>
        <w:t>vaginalis</w:t>
      </w:r>
      <w:proofErr w:type="spellEnd"/>
    </w:p>
    <w:p w14:paraId="66A737E3" w14:textId="77777777" w:rsidR="00093A44" w:rsidRDefault="00093A44" w:rsidP="000D0403">
      <w:p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  <w:b/>
        </w:rPr>
      </w:pPr>
    </w:p>
    <w:p w14:paraId="7290C3B2" w14:textId="2439AF2B" w:rsidR="00093A44" w:rsidRDefault="00093A44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b/>
        </w:rPr>
      </w:pPr>
    </w:p>
    <w:p w14:paraId="70E39A22" w14:textId="37422BC5" w:rsidR="00641522" w:rsidRPr="00403107" w:rsidRDefault="00641522" w:rsidP="00D369AE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  <w:r w:rsidRPr="00403107">
        <w:rPr>
          <w:rFonts w:ascii="Arial" w:hAnsi="Arial" w:cs="Arial"/>
        </w:rPr>
        <w:t>ATP releases energy from its molecule when the bond between the</w:t>
      </w:r>
      <w:r w:rsidR="00104B7C">
        <w:rPr>
          <w:rFonts w:ascii="Arial" w:hAnsi="Arial" w:cs="Arial"/>
        </w:rPr>
        <w:t>:</w:t>
      </w:r>
    </w:p>
    <w:p w14:paraId="669D0622" w14:textId="77777777" w:rsidR="00641522" w:rsidRPr="00403107" w:rsidRDefault="00641522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310122E4" w14:textId="77777777" w:rsidR="00641522" w:rsidRPr="00403107" w:rsidRDefault="00641522" w:rsidP="000D0403">
      <w:pPr>
        <w:pStyle w:val="ListParagraph"/>
        <w:numPr>
          <w:ilvl w:val="0"/>
          <w:numId w:val="41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adenine</w:t>
      </w:r>
      <w:proofErr w:type="gramEnd"/>
      <w:r w:rsidRPr="00403107">
        <w:rPr>
          <w:rFonts w:ascii="Arial" w:hAnsi="Arial" w:cs="Arial"/>
        </w:rPr>
        <w:t xml:space="preserve"> and glucose is formed.</w:t>
      </w:r>
    </w:p>
    <w:p w14:paraId="13A444D2" w14:textId="77777777" w:rsidR="00641522" w:rsidRPr="00403107" w:rsidRDefault="00641522" w:rsidP="000D0403">
      <w:pPr>
        <w:pStyle w:val="ListParagraph"/>
        <w:numPr>
          <w:ilvl w:val="0"/>
          <w:numId w:val="41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second</w:t>
      </w:r>
      <w:proofErr w:type="gramEnd"/>
      <w:r w:rsidRPr="00403107">
        <w:rPr>
          <w:rFonts w:ascii="Arial" w:hAnsi="Arial" w:cs="Arial"/>
        </w:rPr>
        <w:t xml:space="preserve"> and third phosphate is broken.</w:t>
      </w:r>
    </w:p>
    <w:p w14:paraId="1FF0E46A" w14:textId="77777777" w:rsidR="00641522" w:rsidRPr="00403107" w:rsidRDefault="00641522" w:rsidP="000D0403">
      <w:pPr>
        <w:pStyle w:val="ListParagraph"/>
        <w:numPr>
          <w:ilvl w:val="0"/>
          <w:numId w:val="41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first</w:t>
      </w:r>
      <w:proofErr w:type="gramEnd"/>
      <w:r w:rsidRPr="00403107">
        <w:rPr>
          <w:rFonts w:ascii="Arial" w:hAnsi="Arial" w:cs="Arial"/>
        </w:rPr>
        <w:t xml:space="preserve"> and second phosphate is formed.</w:t>
      </w:r>
    </w:p>
    <w:p w14:paraId="77776BDB" w14:textId="77777777" w:rsidR="00641522" w:rsidRPr="00403107" w:rsidRDefault="00641522" w:rsidP="000D0403">
      <w:pPr>
        <w:pStyle w:val="ListParagraph"/>
        <w:numPr>
          <w:ilvl w:val="0"/>
          <w:numId w:val="41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the</w:t>
      </w:r>
      <w:proofErr w:type="gramEnd"/>
      <w:r w:rsidRPr="00403107">
        <w:rPr>
          <w:rFonts w:ascii="Arial" w:hAnsi="Arial" w:cs="Arial"/>
        </w:rPr>
        <w:t xml:space="preserve"> adenine and ribose is broken.</w:t>
      </w:r>
    </w:p>
    <w:p w14:paraId="5401CCED" w14:textId="77777777" w:rsidR="00641522" w:rsidRDefault="00641522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b/>
        </w:rPr>
      </w:pPr>
    </w:p>
    <w:p w14:paraId="5BC56963" w14:textId="77777777" w:rsidR="00104B7C" w:rsidRDefault="00104B7C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b/>
        </w:rPr>
      </w:pPr>
    </w:p>
    <w:p w14:paraId="71421B7F" w14:textId="3F68EC68" w:rsidR="00104B7C" w:rsidRPr="00403107" w:rsidRDefault="00104B7C" w:rsidP="00104B7C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  <w:r w:rsidRPr="00403107">
        <w:rPr>
          <w:rFonts w:ascii="Arial" w:hAnsi="Arial" w:cs="Arial"/>
        </w:rPr>
        <w:t>The role of the gall bladder in the digestive system is to</w:t>
      </w:r>
      <w:r>
        <w:rPr>
          <w:rFonts w:ascii="Arial" w:hAnsi="Arial" w:cs="Arial"/>
        </w:rPr>
        <w:t>:</w:t>
      </w:r>
    </w:p>
    <w:p w14:paraId="1025CC8D" w14:textId="77777777" w:rsidR="00104B7C" w:rsidRPr="00403107" w:rsidRDefault="00104B7C" w:rsidP="00104B7C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152508FA" w14:textId="77777777" w:rsidR="00104B7C" w:rsidRPr="00403107" w:rsidRDefault="00104B7C" w:rsidP="00104B7C">
      <w:pPr>
        <w:pStyle w:val="ListParagraph"/>
        <w:numPr>
          <w:ilvl w:val="0"/>
          <w:numId w:val="43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produce</w:t>
      </w:r>
      <w:proofErr w:type="gramEnd"/>
      <w:r w:rsidRPr="00403107">
        <w:rPr>
          <w:rFonts w:ascii="Arial" w:hAnsi="Arial" w:cs="Arial"/>
        </w:rPr>
        <w:t xml:space="preserve"> bile that is deposited into the liver.</w:t>
      </w:r>
    </w:p>
    <w:p w14:paraId="48D62ACC" w14:textId="77777777" w:rsidR="00104B7C" w:rsidRPr="00403107" w:rsidRDefault="00104B7C" w:rsidP="00104B7C">
      <w:pPr>
        <w:pStyle w:val="ListParagraph"/>
        <w:numPr>
          <w:ilvl w:val="0"/>
          <w:numId w:val="43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produce</w:t>
      </w:r>
      <w:proofErr w:type="gramEnd"/>
      <w:r w:rsidRPr="00403107">
        <w:rPr>
          <w:rFonts w:ascii="Arial" w:hAnsi="Arial" w:cs="Arial"/>
        </w:rPr>
        <w:t xml:space="preserve"> pancreatic juices that are deposited into the small intestine.</w:t>
      </w:r>
    </w:p>
    <w:p w14:paraId="5B34B4FE" w14:textId="77777777" w:rsidR="00104B7C" w:rsidRPr="00403107" w:rsidRDefault="00104B7C" w:rsidP="00104B7C">
      <w:pPr>
        <w:pStyle w:val="ListParagraph"/>
        <w:numPr>
          <w:ilvl w:val="0"/>
          <w:numId w:val="43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store</w:t>
      </w:r>
      <w:proofErr w:type="gramEnd"/>
      <w:r w:rsidRPr="00403107">
        <w:rPr>
          <w:rFonts w:ascii="Arial" w:hAnsi="Arial" w:cs="Arial"/>
        </w:rPr>
        <w:t xml:space="preserve"> and release bile into the small intestine.</w:t>
      </w:r>
    </w:p>
    <w:p w14:paraId="101048CC" w14:textId="77777777" w:rsidR="00104B7C" w:rsidRPr="00403107" w:rsidRDefault="00104B7C" w:rsidP="00104B7C">
      <w:pPr>
        <w:pStyle w:val="ListParagraph"/>
        <w:numPr>
          <w:ilvl w:val="0"/>
          <w:numId w:val="43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</w:t>
      </w:r>
      <w:r w:rsidRPr="00403107">
        <w:rPr>
          <w:rFonts w:ascii="Arial" w:hAnsi="Arial" w:cs="Arial"/>
        </w:rPr>
        <w:t>tore</w:t>
      </w:r>
      <w:proofErr w:type="gramEnd"/>
      <w:r w:rsidRPr="00403107">
        <w:rPr>
          <w:rFonts w:ascii="Arial" w:hAnsi="Arial" w:cs="Arial"/>
        </w:rPr>
        <w:t xml:space="preserve"> and release pancreatic juice into the pancreas.</w:t>
      </w:r>
    </w:p>
    <w:p w14:paraId="1C456795" w14:textId="0EF39060" w:rsidR="008D011B" w:rsidRDefault="008D011B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b/>
        </w:rPr>
      </w:pPr>
    </w:p>
    <w:p w14:paraId="30F672CA" w14:textId="5BC1AB64" w:rsidR="008D011B" w:rsidRDefault="008D011B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b/>
        </w:rPr>
      </w:pPr>
    </w:p>
    <w:p w14:paraId="24D8336A" w14:textId="0B31EE1E" w:rsidR="00DC77BA" w:rsidRPr="002B4FD5" w:rsidRDefault="00DC77BA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b/>
        </w:rPr>
      </w:pPr>
      <w:r w:rsidRPr="002B4FD5">
        <w:rPr>
          <w:rFonts w:ascii="Arial" w:hAnsi="Arial" w:cs="Arial"/>
          <w:b/>
        </w:rPr>
        <w:t>Question 2</w:t>
      </w:r>
      <w:r w:rsidR="00104B7C">
        <w:rPr>
          <w:rFonts w:ascii="Arial" w:hAnsi="Arial" w:cs="Arial"/>
          <w:b/>
        </w:rPr>
        <w:t>0</w:t>
      </w:r>
      <w:r w:rsidRPr="002B4FD5">
        <w:rPr>
          <w:rFonts w:ascii="Arial" w:hAnsi="Arial" w:cs="Arial"/>
          <w:b/>
        </w:rPr>
        <w:t xml:space="preserve"> refers to the diagram below.</w:t>
      </w:r>
    </w:p>
    <w:p w14:paraId="341E67B3" w14:textId="188A9704" w:rsidR="00DC77BA" w:rsidRDefault="00DC77BA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17D02682" w14:textId="2601F6B1" w:rsidR="00DC77BA" w:rsidRPr="00DC77BA" w:rsidRDefault="00DC77BA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630862B" wp14:editId="4ABA54C8">
            <wp:extent cx="2856799" cy="1790054"/>
            <wp:effectExtent l="0" t="0" r="127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256" cy="180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AD974" w14:textId="353EDD2B" w:rsidR="00DC77BA" w:rsidRPr="00403107" w:rsidRDefault="00DC77BA" w:rsidP="00D369AE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  <w:r w:rsidRPr="00403107">
        <w:rPr>
          <w:rFonts w:ascii="Arial" w:hAnsi="Arial" w:cs="Arial"/>
        </w:rPr>
        <w:t>Once implanted, small finger-like projections</w:t>
      </w:r>
      <w:r w:rsidR="00AD074A" w:rsidRPr="00403107">
        <w:rPr>
          <w:rFonts w:ascii="Arial" w:hAnsi="Arial" w:cs="Arial"/>
        </w:rPr>
        <w:t>, identified by the letter A,</w:t>
      </w:r>
      <w:r w:rsidRPr="00403107">
        <w:rPr>
          <w:rFonts w:ascii="Arial" w:hAnsi="Arial" w:cs="Arial"/>
        </w:rPr>
        <w:t xml:space="preserve"> develop from the outer layer of cells of the blastocyst. These projections are known as</w:t>
      </w:r>
      <w:r w:rsidR="00104B7C">
        <w:rPr>
          <w:rFonts w:ascii="Arial" w:hAnsi="Arial" w:cs="Arial"/>
        </w:rPr>
        <w:t>:</w:t>
      </w:r>
    </w:p>
    <w:p w14:paraId="0036806E" w14:textId="77777777" w:rsidR="00DC77BA" w:rsidRPr="00403107" w:rsidRDefault="00DC77BA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4077C2D7" w14:textId="6DE38C6B" w:rsidR="00DC77BA" w:rsidRPr="00403107" w:rsidRDefault="00AD074A" w:rsidP="00104B7C">
      <w:pPr>
        <w:pStyle w:val="ListParagraph"/>
        <w:numPr>
          <w:ilvl w:val="0"/>
          <w:numId w:val="39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umbilical</w:t>
      </w:r>
      <w:proofErr w:type="gramEnd"/>
      <w:r w:rsidRPr="00403107">
        <w:rPr>
          <w:rFonts w:ascii="Arial" w:hAnsi="Arial" w:cs="Arial"/>
        </w:rPr>
        <w:t xml:space="preserve"> veins.</w:t>
      </w:r>
    </w:p>
    <w:p w14:paraId="4D8EDFFA" w14:textId="2173A08D" w:rsidR="00AD074A" w:rsidRPr="00403107" w:rsidRDefault="00AD074A" w:rsidP="00104B7C">
      <w:pPr>
        <w:pStyle w:val="ListParagraph"/>
        <w:numPr>
          <w:ilvl w:val="0"/>
          <w:numId w:val="39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umbilical</w:t>
      </w:r>
      <w:proofErr w:type="gramEnd"/>
      <w:r w:rsidRPr="00403107">
        <w:rPr>
          <w:rFonts w:ascii="Arial" w:hAnsi="Arial" w:cs="Arial"/>
        </w:rPr>
        <w:t xml:space="preserve"> arteries.</w:t>
      </w:r>
    </w:p>
    <w:p w14:paraId="1538F18A" w14:textId="04750165" w:rsidR="00DC77BA" w:rsidRPr="00403107" w:rsidRDefault="00DC77BA" w:rsidP="00104B7C">
      <w:pPr>
        <w:pStyle w:val="ListParagraph"/>
        <w:numPr>
          <w:ilvl w:val="0"/>
          <w:numId w:val="39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chorionic</w:t>
      </w:r>
      <w:proofErr w:type="gramEnd"/>
      <w:r w:rsidRPr="00403107">
        <w:rPr>
          <w:rFonts w:ascii="Arial" w:hAnsi="Arial" w:cs="Arial"/>
        </w:rPr>
        <w:t xml:space="preserve"> villi.</w:t>
      </w:r>
    </w:p>
    <w:p w14:paraId="17C337E4" w14:textId="763DD09C" w:rsidR="00AD074A" w:rsidRPr="00403107" w:rsidRDefault="00AD074A" w:rsidP="00104B7C">
      <w:pPr>
        <w:pStyle w:val="ListParagraph"/>
        <w:numPr>
          <w:ilvl w:val="0"/>
          <w:numId w:val="39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amniotic</w:t>
      </w:r>
      <w:proofErr w:type="gramEnd"/>
      <w:r w:rsidRPr="00403107">
        <w:rPr>
          <w:rFonts w:ascii="Arial" w:hAnsi="Arial" w:cs="Arial"/>
        </w:rPr>
        <w:t xml:space="preserve"> sac.</w:t>
      </w:r>
    </w:p>
    <w:p w14:paraId="3C78F140" w14:textId="70F94C9D" w:rsidR="00AD074A" w:rsidRPr="00403107" w:rsidRDefault="00AD074A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26FD1441" w14:textId="77777777" w:rsidR="00154D7E" w:rsidRPr="00403107" w:rsidRDefault="00154D7E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42293429" w14:textId="15889EC0" w:rsidR="00AD074A" w:rsidRPr="00403107" w:rsidRDefault="00AD074A" w:rsidP="00D369AE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  <w:r w:rsidRPr="00403107">
        <w:rPr>
          <w:rFonts w:ascii="Arial" w:hAnsi="Arial" w:cs="Arial"/>
        </w:rPr>
        <w:t>The primary germ layer associated with the formation of the nervous system is</w:t>
      </w:r>
      <w:r w:rsidR="00104B7C">
        <w:rPr>
          <w:rFonts w:ascii="Arial" w:hAnsi="Arial" w:cs="Arial"/>
        </w:rPr>
        <w:t>:</w:t>
      </w:r>
    </w:p>
    <w:p w14:paraId="1AF367B9" w14:textId="77777777" w:rsidR="00AD074A" w:rsidRPr="00403107" w:rsidRDefault="00AD074A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4168548F" w14:textId="0E7E1AB8" w:rsidR="00AD074A" w:rsidRPr="00403107" w:rsidRDefault="00AD074A" w:rsidP="00104B7C">
      <w:pPr>
        <w:pStyle w:val="ListParagraph"/>
        <w:numPr>
          <w:ilvl w:val="0"/>
          <w:numId w:val="42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ectoderm</w:t>
      </w:r>
      <w:proofErr w:type="gramEnd"/>
      <w:r w:rsidRPr="00403107">
        <w:rPr>
          <w:rFonts w:ascii="Arial" w:hAnsi="Arial" w:cs="Arial"/>
        </w:rPr>
        <w:t>.</w:t>
      </w:r>
    </w:p>
    <w:p w14:paraId="16D3C1B0" w14:textId="0F8F7AD1" w:rsidR="00AD074A" w:rsidRPr="00403107" w:rsidRDefault="00AD074A" w:rsidP="00104B7C">
      <w:pPr>
        <w:pStyle w:val="ListParagraph"/>
        <w:numPr>
          <w:ilvl w:val="0"/>
          <w:numId w:val="42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endoderm</w:t>
      </w:r>
      <w:proofErr w:type="gramEnd"/>
      <w:r w:rsidRPr="00403107">
        <w:rPr>
          <w:rFonts w:ascii="Arial" w:hAnsi="Arial" w:cs="Arial"/>
        </w:rPr>
        <w:t>.</w:t>
      </w:r>
    </w:p>
    <w:p w14:paraId="0E675F7F" w14:textId="5207B716" w:rsidR="00AD074A" w:rsidRPr="00403107" w:rsidRDefault="00AD074A" w:rsidP="00104B7C">
      <w:pPr>
        <w:pStyle w:val="ListParagraph"/>
        <w:numPr>
          <w:ilvl w:val="0"/>
          <w:numId w:val="42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mesoderm</w:t>
      </w:r>
      <w:proofErr w:type="gramEnd"/>
      <w:r w:rsidRPr="00403107">
        <w:rPr>
          <w:rFonts w:ascii="Arial" w:hAnsi="Arial" w:cs="Arial"/>
        </w:rPr>
        <w:t>.</w:t>
      </w:r>
    </w:p>
    <w:p w14:paraId="0D07B0CB" w14:textId="6441C316" w:rsidR="00AD074A" w:rsidRPr="00403107" w:rsidRDefault="00AD074A" w:rsidP="00104B7C">
      <w:pPr>
        <w:pStyle w:val="ListParagraph"/>
        <w:numPr>
          <w:ilvl w:val="0"/>
          <w:numId w:val="42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spellStart"/>
      <w:proofErr w:type="gramStart"/>
      <w:r w:rsidRPr="00403107">
        <w:rPr>
          <w:rFonts w:ascii="Arial" w:hAnsi="Arial" w:cs="Arial"/>
        </w:rPr>
        <w:t>chorion</w:t>
      </w:r>
      <w:proofErr w:type="spellEnd"/>
      <w:proofErr w:type="gramEnd"/>
      <w:r w:rsidRPr="00403107">
        <w:rPr>
          <w:rFonts w:ascii="Arial" w:hAnsi="Arial" w:cs="Arial"/>
        </w:rPr>
        <w:t>.</w:t>
      </w:r>
    </w:p>
    <w:p w14:paraId="07BE8F0A" w14:textId="18AA7337" w:rsidR="00AD074A" w:rsidRDefault="00AD074A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10E4A355" w14:textId="77777777" w:rsidR="00641522" w:rsidRPr="00403107" w:rsidRDefault="00641522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2E5AA4E2" w14:textId="77777777" w:rsidR="00641522" w:rsidRPr="00104B7C" w:rsidRDefault="00641522" w:rsidP="00D369AE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color w:val="FF0000"/>
        </w:rPr>
      </w:pPr>
      <w:r w:rsidRPr="00104B7C">
        <w:rPr>
          <w:rFonts w:ascii="Arial" w:hAnsi="Arial" w:cs="Arial"/>
          <w:color w:val="FF0000"/>
        </w:rPr>
        <w:t>Which of the following best identifies the process of deamination?</w:t>
      </w:r>
    </w:p>
    <w:p w14:paraId="667443FF" w14:textId="77777777" w:rsidR="00641522" w:rsidRPr="00104B7C" w:rsidRDefault="00641522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color w:val="FF0000"/>
        </w:rPr>
      </w:pPr>
    </w:p>
    <w:p w14:paraId="15617BEF" w14:textId="77777777" w:rsidR="00641522" w:rsidRPr="00104B7C" w:rsidRDefault="00641522" w:rsidP="00104B7C">
      <w:pPr>
        <w:pStyle w:val="ListParagraph"/>
        <w:numPr>
          <w:ilvl w:val="0"/>
          <w:numId w:val="44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  <w:color w:val="FF0000"/>
        </w:rPr>
      </w:pPr>
      <w:r w:rsidRPr="00104B7C">
        <w:rPr>
          <w:rFonts w:ascii="Arial" w:hAnsi="Arial" w:cs="Arial"/>
          <w:color w:val="FF0000"/>
        </w:rPr>
        <w:t xml:space="preserve">Amino Acid + Oxygen </w:t>
      </w:r>
      <w:r w:rsidRPr="00104B7C">
        <w:rPr>
          <w:rFonts w:ascii="Arial" w:hAnsi="Arial" w:cs="Arial"/>
          <w:color w:val="FF0000"/>
        </w:rPr>
        <w:sym w:font="Wingdings" w:char="F0E0"/>
      </w:r>
      <w:r w:rsidRPr="00104B7C">
        <w:rPr>
          <w:rFonts w:ascii="Arial" w:hAnsi="Arial" w:cs="Arial"/>
          <w:color w:val="FF0000"/>
        </w:rPr>
        <w:t xml:space="preserve"> Urea + Water</w:t>
      </w:r>
    </w:p>
    <w:p w14:paraId="57DC41AF" w14:textId="77777777" w:rsidR="00641522" w:rsidRPr="00104B7C" w:rsidRDefault="00641522" w:rsidP="00104B7C">
      <w:pPr>
        <w:pStyle w:val="ListParagraph"/>
        <w:numPr>
          <w:ilvl w:val="0"/>
          <w:numId w:val="44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  <w:color w:val="FF0000"/>
        </w:rPr>
      </w:pPr>
      <w:r w:rsidRPr="00104B7C">
        <w:rPr>
          <w:rFonts w:ascii="Arial" w:hAnsi="Arial" w:cs="Arial"/>
          <w:color w:val="FF0000"/>
        </w:rPr>
        <w:t xml:space="preserve">Carbon Dioxide + Amino Acid </w:t>
      </w:r>
      <w:r w:rsidRPr="00104B7C">
        <w:rPr>
          <w:rFonts w:ascii="Arial" w:hAnsi="Arial" w:cs="Arial"/>
          <w:color w:val="FF0000"/>
        </w:rPr>
        <w:sym w:font="Wingdings" w:char="F0E0"/>
      </w:r>
      <w:r w:rsidRPr="00104B7C">
        <w:rPr>
          <w:rFonts w:ascii="Arial" w:hAnsi="Arial" w:cs="Arial"/>
          <w:color w:val="FF0000"/>
        </w:rPr>
        <w:t xml:space="preserve"> Ammonia + Carbohydrate</w:t>
      </w:r>
    </w:p>
    <w:p w14:paraId="37D0C9D1" w14:textId="77777777" w:rsidR="00641522" w:rsidRPr="00104B7C" w:rsidRDefault="00641522" w:rsidP="00104B7C">
      <w:pPr>
        <w:pStyle w:val="ListParagraph"/>
        <w:numPr>
          <w:ilvl w:val="0"/>
          <w:numId w:val="44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  <w:color w:val="FF0000"/>
        </w:rPr>
      </w:pPr>
      <w:r w:rsidRPr="00104B7C">
        <w:rPr>
          <w:rFonts w:ascii="Arial" w:hAnsi="Arial" w:cs="Arial"/>
          <w:color w:val="FF0000"/>
        </w:rPr>
        <w:t xml:space="preserve">Carbon Dioxide + Ammonia </w:t>
      </w:r>
      <w:r w:rsidRPr="00104B7C">
        <w:rPr>
          <w:rFonts w:ascii="Arial" w:hAnsi="Arial" w:cs="Arial"/>
          <w:color w:val="FF0000"/>
        </w:rPr>
        <w:sym w:font="Wingdings" w:char="F0E0"/>
      </w:r>
      <w:r w:rsidRPr="00104B7C">
        <w:rPr>
          <w:rFonts w:ascii="Arial" w:hAnsi="Arial" w:cs="Arial"/>
          <w:color w:val="FF0000"/>
        </w:rPr>
        <w:t xml:space="preserve"> Urea + Water</w:t>
      </w:r>
    </w:p>
    <w:p w14:paraId="5FDB1856" w14:textId="77777777" w:rsidR="00641522" w:rsidRPr="00104B7C" w:rsidRDefault="00641522" w:rsidP="00104B7C">
      <w:pPr>
        <w:pStyle w:val="ListParagraph"/>
        <w:numPr>
          <w:ilvl w:val="0"/>
          <w:numId w:val="44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  <w:color w:val="FF0000"/>
        </w:rPr>
      </w:pPr>
      <w:r w:rsidRPr="00104B7C">
        <w:rPr>
          <w:rFonts w:ascii="Arial" w:hAnsi="Arial" w:cs="Arial"/>
          <w:color w:val="FF0000"/>
        </w:rPr>
        <w:t xml:space="preserve">Amino Acid + Oxygen </w:t>
      </w:r>
      <w:r w:rsidRPr="00104B7C">
        <w:rPr>
          <w:rFonts w:ascii="Arial" w:hAnsi="Arial" w:cs="Arial"/>
          <w:color w:val="FF0000"/>
        </w:rPr>
        <w:sym w:font="Wingdings" w:char="F0E0"/>
      </w:r>
      <w:r w:rsidRPr="00104B7C">
        <w:rPr>
          <w:rFonts w:ascii="Arial" w:hAnsi="Arial" w:cs="Arial"/>
          <w:color w:val="FF0000"/>
        </w:rPr>
        <w:t xml:space="preserve"> Ammonia + Carbohydrate</w:t>
      </w:r>
    </w:p>
    <w:p w14:paraId="73418B08" w14:textId="77777777" w:rsidR="00641522" w:rsidRDefault="00641522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color w:val="000000"/>
        </w:rPr>
      </w:pPr>
    </w:p>
    <w:p w14:paraId="3FA436EE" w14:textId="77777777" w:rsidR="00AC42DB" w:rsidRDefault="00AC42DB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color w:val="000000"/>
        </w:rPr>
      </w:pPr>
    </w:p>
    <w:p w14:paraId="7F78BFE9" w14:textId="77777777" w:rsidR="00AC42DB" w:rsidRPr="00403107" w:rsidRDefault="00AC42DB" w:rsidP="00AC42DB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  <w:r w:rsidRPr="00403107">
        <w:rPr>
          <w:rFonts w:ascii="Arial" w:hAnsi="Arial" w:cs="Arial"/>
        </w:rPr>
        <w:t>Which of the following terms best describes a teratogen?</w:t>
      </w:r>
    </w:p>
    <w:p w14:paraId="56675916" w14:textId="77777777" w:rsidR="00AC42DB" w:rsidRPr="00403107" w:rsidRDefault="00AC42DB" w:rsidP="00AC42DB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55D17C2E" w14:textId="77777777" w:rsidR="00AC42DB" w:rsidRPr="00403107" w:rsidRDefault="00AC42DB" w:rsidP="00AC42DB">
      <w:pPr>
        <w:pStyle w:val="ListParagraph"/>
        <w:numPr>
          <w:ilvl w:val="0"/>
          <w:numId w:val="46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A life-support system that aids in protecting the foetus</w:t>
      </w:r>
    </w:p>
    <w:p w14:paraId="6095CCB9" w14:textId="77777777" w:rsidR="00AC42DB" w:rsidRPr="00403107" w:rsidRDefault="00AC42DB" w:rsidP="00AC42DB">
      <w:pPr>
        <w:pStyle w:val="ListParagraph"/>
        <w:numPr>
          <w:ilvl w:val="0"/>
          <w:numId w:val="46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A chemical that stimulates the formation of organs</w:t>
      </w:r>
    </w:p>
    <w:p w14:paraId="6DDBB124" w14:textId="77777777" w:rsidR="00AC42DB" w:rsidRPr="00403107" w:rsidRDefault="00AC42DB" w:rsidP="00AC42DB">
      <w:pPr>
        <w:pStyle w:val="ListParagraph"/>
        <w:numPr>
          <w:ilvl w:val="0"/>
          <w:numId w:val="46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An environmental factor that causes birth defects</w:t>
      </w:r>
    </w:p>
    <w:p w14:paraId="2027AD6A" w14:textId="77777777" w:rsidR="00AC42DB" w:rsidRPr="00403107" w:rsidRDefault="00AC42DB" w:rsidP="00AC42DB">
      <w:pPr>
        <w:pStyle w:val="ListParagraph"/>
        <w:numPr>
          <w:ilvl w:val="0"/>
          <w:numId w:val="46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A substance that causes mutations</w:t>
      </w:r>
    </w:p>
    <w:p w14:paraId="2D346E3C" w14:textId="77777777" w:rsidR="00AC42DB" w:rsidRPr="00403107" w:rsidRDefault="00AC42DB" w:rsidP="00AC42DB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4F75CC83" w14:textId="77777777" w:rsidR="00AC42DB" w:rsidRPr="00403107" w:rsidRDefault="00AC42DB" w:rsidP="00AC42DB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753399D3" w14:textId="77777777" w:rsidR="00AC42DB" w:rsidRPr="00403107" w:rsidRDefault="00AC42DB" w:rsidP="00AC42DB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  <w:r w:rsidRPr="00403107">
        <w:rPr>
          <w:rFonts w:ascii="Arial" w:hAnsi="Arial" w:cs="Arial"/>
        </w:rPr>
        <w:t>Although cell shape varies, all cells in the human body are small. The best explanation for this is that as the size of the cell increases</w:t>
      </w:r>
    </w:p>
    <w:p w14:paraId="57A1247E" w14:textId="77777777" w:rsidR="00AC42DB" w:rsidRPr="00403107" w:rsidRDefault="00AC42DB" w:rsidP="00AC42DB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5C01E4BE" w14:textId="77777777" w:rsidR="00AC42DB" w:rsidRPr="00403107" w:rsidRDefault="00AC42DB" w:rsidP="00AC42DB">
      <w:pPr>
        <w:pStyle w:val="ListParagraph"/>
        <w:numPr>
          <w:ilvl w:val="0"/>
          <w:numId w:val="47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volume</w:t>
      </w:r>
      <w:proofErr w:type="gramEnd"/>
      <w:r w:rsidRPr="00403107">
        <w:rPr>
          <w:rFonts w:ascii="Arial" w:hAnsi="Arial" w:cs="Arial"/>
        </w:rPr>
        <w:t xml:space="preserve"> and surface area increases.</w:t>
      </w:r>
    </w:p>
    <w:p w14:paraId="4FB1273D" w14:textId="77777777" w:rsidR="00AC42DB" w:rsidRPr="00403107" w:rsidRDefault="00AC42DB" w:rsidP="00AC42DB">
      <w:pPr>
        <w:pStyle w:val="ListParagraph"/>
        <w:numPr>
          <w:ilvl w:val="0"/>
          <w:numId w:val="47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volume</w:t>
      </w:r>
      <w:proofErr w:type="gramEnd"/>
      <w:r w:rsidRPr="00403107">
        <w:rPr>
          <w:rFonts w:ascii="Arial" w:hAnsi="Arial" w:cs="Arial"/>
        </w:rPr>
        <w:t xml:space="preserve"> increases at a greater rate than the surface area.</w:t>
      </w:r>
    </w:p>
    <w:p w14:paraId="5A3B1D4F" w14:textId="77777777" w:rsidR="00AC42DB" w:rsidRPr="00403107" w:rsidRDefault="00AC42DB" w:rsidP="00AC42DB">
      <w:pPr>
        <w:pStyle w:val="ListParagraph"/>
        <w:numPr>
          <w:ilvl w:val="0"/>
          <w:numId w:val="47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surface</w:t>
      </w:r>
      <w:proofErr w:type="gramEnd"/>
      <w:r w:rsidRPr="00403107">
        <w:rPr>
          <w:rFonts w:ascii="Arial" w:hAnsi="Arial" w:cs="Arial"/>
        </w:rPr>
        <w:t xml:space="preserve"> area and volume increase.</w:t>
      </w:r>
    </w:p>
    <w:p w14:paraId="28E04AD9" w14:textId="77777777" w:rsidR="00AC42DB" w:rsidRPr="00403107" w:rsidRDefault="00AC42DB" w:rsidP="00AC42DB">
      <w:pPr>
        <w:pStyle w:val="ListParagraph"/>
        <w:numPr>
          <w:ilvl w:val="0"/>
          <w:numId w:val="47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surface</w:t>
      </w:r>
      <w:proofErr w:type="gramEnd"/>
      <w:r w:rsidRPr="00403107">
        <w:rPr>
          <w:rFonts w:ascii="Arial" w:hAnsi="Arial" w:cs="Arial"/>
        </w:rPr>
        <w:t xml:space="preserve"> area increases at a faster rate than the volume.</w:t>
      </w:r>
    </w:p>
    <w:p w14:paraId="25CD5F62" w14:textId="32BA01C7" w:rsidR="00641522" w:rsidRDefault="00641522" w:rsidP="00AC42DB">
      <w:p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</w:p>
    <w:p w14:paraId="24E30F6E" w14:textId="77285683" w:rsidR="00641522" w:rsidRDefault="00641522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618BCBA2" w14:textId="77777777" w:rsidR="00641522" w:rsidRDefault="00641522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7423F3A6" w14:textId="2E1C8A23" w:rsidR="00842818" w:rsidRPr="00842818" w:rsidRDefault="00842818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b/>
          <w:color w:val="000000"/>
        </w:rPr>
      </w:pPr>
      <w:r w:rsidRPr="00842818">
        <w:rPr>
          <w:rFonts w:ascii="Arial" w:hAnsi="Arial" w:cs="Arial"/>
          <w:b/>
          <w:color w:val="000000"/>
        </w:rPr>
        <w:lastRenderedPageBreak/>
        <w:t>Question 2</w:t>
      </w:r>
      <w:r w:rsidR="00AC42DB">
        <w:rPr>
          <w:rFonts w:ascii="Arial" w:hAnsi="Arial" w:cs="Arial"/>
          <w:b/>
          <w:color w:val="000000"/>
        </w:rPr>
        <w:t>5</w:t>
      </w:r>
      <w:r w:rsidRPr="00842818">
        <w:rPr>
          <w:rFonts w:ascii="Arial" w:hAnsi="Arial" w:cs="Arial"/>
          <w:b/>
          <w:color w:val="000000"/>
        </w:rPr>
        <w:t xml:space="preserve"> refers to the diagram </w:t>
      </w:r>
      <w:r>
        <w:rPr>
          <w:rFonts w:ascii="Arial" w:hAnsi="Arial" w:cs="Arial"/>
          <w:b/>
          <w:color w:val="000000"/>
        </w:rPr>
        <w:t>below, which shows a structure found within the human small intestine.</w:t>
      </w:r>
    </w:p>
    <w:p w14:paraId="6A21EDCD" w14:textId="1CF54368" w:rsidR="00842818" w:rsidRDefault="00842818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color w:val="000000"/>
        </w:rPr>
      </w:pPr>
    </w:p>
    <w:p w14:paraId="1481B64E" w14:textId="076E655D" w:rsidR="00842818" w:rsidRDefault="00842818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n-AU"/>
        </w:rPr>
        <w:drawing>
          <wp:inline distT="0" distB="0" distL="0" distR="0" wp14:anchorId="70FA75C0" wp14:editId="507DDC04">
            <wp:extent cx="1604010" cy="24174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B8716" w14:textId="77777777" w:rsidR="00842818" w:rsidRPr="00842818" w:rsidRDefault="00842818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color w:val="000000"/>
          <w:sz w:val="20"/>
          <w:szCs w:val="20"/>
        </w:rPr>
      </w:pPr>
    </w:p>
    <w:p w14:paraId="156F91B1" w14:textId="41633099" w:rsidR="00A068A8" w:rsidRDefault="00842818" w:rsidP="00D369AE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Which of the following statements is </w:t>
      </w:r>
      <w:r w:rsidRPr="00842818">
        <w:rPr>
          <w:rFonts w:ascii="Arial" w:hAnsi="Arial" w:cs="Arial"/>
          <w:b/>
          <w:color w:val="000000"/>
        </w:rPr>
        <w:t>incorrect</w:t>
      </w:r>
      <w:r>
        <w:rPr>
          <w:rFonts w:ascii="Arial" w:hAnsi="Arial" w:cs="Arial"/>
          <w:color w:val="000000"/>
        </w:rPr>
        <w:t>?</w:t>
      </w:r>
    </w:p>
    <w:p w14:paraId="154C4775" w14:textId="77777777" w:rsidR="00842818" w:rsidRDefault="00842818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  <w:color w:val="000000"/>
        </w:rPr>
      </w:pPr>
    </w:p>
    <w:p w14:paraId="20D1B5F3" w14:textId="19A7DA7F" w:rsidR="00DC3547" w:rsidRPr="00403107" w:rsidRDefault="006C4855" w:rsidP="00AC42DB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Short</w:t>
      </w:r>
      <w:r w:rsidR="00DC3547" w:rsidRPr="00403107">
        <w:rPr>
          <w:rFonts w:ascii="Arial" w:hAnsi="Arial" w:cs="Arial"/>
        </w:rPr>
        <w:t xml:space="preserve"> distance between structures</w:t>
      </w:r>
      <w:r w:rsidR="00E96C27" w:rsidRPr="00403107">
        <w:rPr>
          <w:rFonts w:ascii="Arial" w:hAnsi="Arial" w:cs="Arial"/>
        </w:rPr>
        <w:t xml:space="preserve"> A and C increases</w:t>
      </w:r>
      <w:r w:rsidR="00DC3547" w:rsidRPr="00403107">
        <w:rPr>
          <w:rFonts w:ascii="Arial" w:hAnsi="Arial" w:cs="Arial"/>
        </w:rPr>
        <w:t xml:space="preserve"> </w:t>
      </w:r>
      <w:r w:rsidRPr="00403107">
        <w:rPr>
          <w:rFonts w:ascii="Arial" w:hAnsi="Arial" w:cs="Arial"/>
        </w:rPr>
        <w:t>diffusion rate</w:t>
      </w:r>
    </w:p>
    <w:p w14:paraId="4040D377" w14:textId="3CF4BBA5" w:rsidR="00842818" w:rsidRPr="00403107" w:rsidRDefault="00842818" w:rsidP="00AC42DB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Microvilli on structure </w:t>
      </w:r>
      <w:r w:rsidR="006C4855" w:rsidRPr="00403107">
        <w:rPr>
          <w:rFonts w:ascii="Arial" w:hAnsi="Arial" w:cs="Arial"/>
        </w:rPr>
        <w:t>C</w:t>
      </w:r>
      <w:r w:rsidRPr="00403107">
        <w:rPr>
          <w:rFonts w:ascii="Arial" w:hAnsi="Arial" w:cs="Arial"/>
        </w:rPr>
        <w:t xml:space="preserve"> increases </w:t>
      </w:r>
      <w:r w:rsidR="00556C46" w:rsidRPr="00403107">
        <w:rPr>
          <w:rFonts w:ascii="Arial" w:hAnsi="Arial" w:cs="Arial"/>
        </w:rPr>
        <w:t>surface area</w:t>
      </w:r>
    </w:p>
    <w:p w14:paraId="59AE37CA" w14:textId="03E5AED1" w:rsidR="00842818" w:rsidRPr="00403107" w:rsidRDefault="00842818" w:rsidP="00AC42DB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Glucose molecules move into </w:t>
      </w:r>
      <w:r w:rsidR="00556C46" w:rsidRPr="00403107">
        <w:rPr>
          <w:rFonts w:ascii="Arial" w:hAnsi="Arial" w:cs="Arial"/>
        </w:rPr>
        <w:t>C through diffusion and active transport</w:t>
      </w:r>
    </w:p>
    <w:p w14:paraId="346A3B08" w14:textId="309AA22C" w:rsidR="00556C46" w:rsidRPr="00403107" w:rsidRDefault="00556C46" w:rsidP="00AC42DB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40" w:lineRule="auto"/>
        <w:ind w:left="426" w:firstLine="283"/>
        <w:rPr>
          <w:rFonts w:ascii="Arial" w:hAnsi="Arial" w:cs="Arial"/>
        </w:rPr>
      </w:pPr>
      <w:r w:rsidRPr="00403107">
        <w:rPr>
          <w:rFonts w:ascii="Arial" w:hAnsi="Arial" w:cs="Arial"/>
        </w:rPr>
        <w:t>Structure B is part of the lymphatic system and is used to transport lipids</w:t>
      </w:r>
    </w:p>
    <w:p w14:paraId="55C6977B" w14:textId="41A5E3DA" w:rsidR="00132B33" w:rsidRPr="00403107" w:rsidRDefault="00132B33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14230A62" w14:textId="77777777" w:rsidR="00132B33" w:rsidRPr="00403107" w:rsidRDefault="00132B33" w:rsidP="00D369AE">
      <w:pPr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052879E7" w14:textId="77777777" w:rsidR="006C4855" w:rsidRPr="00403107" w:rsidRDefault="006C4855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426" w:hanging="426"/>
        <w:rPr>
          <w:rFonts w:ascii="Arial" w:hAnsi="Arial" w:cs="Arial"/>
        </w:rPr>
      </w:pPr>
    </w:p>
    <w:p w14:paraId="6DDF3765" w14:textId="37C751EA" w:rsidR="002F081F" w:rsidRPr="00403107" w:rsidRDefault="002F081F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0"/>
        <w:rPr>
          <w:rFonts w:ascii="Arial" w:hAnsi="Arial" w:cs="Arial"/>
        </w:rPr>
      </w:pPr>
    </w:p>
    <w:p w14:paraId="749E4261" w14:textId="31C06643" w:rsidR="006C4855" w:rsidRPr="00403107" w:rsidRDefault="006C4855" w:rsidP="00D369AE">
      <w:pPr>
        <w:pStyle w:val="ListParagraph"/>
        <w:tabs>
          <w:tab w:val="left" w:pos="709"/>
          <w:tab w:val="right" w:pos="1134"/>
        </w:tabs>
        <w:spacing w:after="0" w:line="240" w:lineRule="auto"/>
        <w:ind w:left="0"/>
        <w:rPr>
          <w:rFonts w:ascii="Arial" w:hAnsi="Arial" w:cs="Arial"/>
        </w:rPr>
      </w:pPr>
    </w:p>
    <w:p w14:paraId="3D1FF5C7" w14:textId="39F59FA8" w:rsidR="006C4855" w:rsidRDefault="006C4855" w:rsidP="00D369AE">
      <w:pPr>
        <w:pStyle w:val="ListParagraph"/>
        <w:tabs>
          <w:tab w:val="left" w:pos="709"/>
          <w:tab w:val="right" w:pos="1134"/>
        </w:tabs>
        <w:spacing w:after="0" w:line="276" w:lineRule="auto"/>
        <w:ind w:left="0"/>
        <w:rPr>
          <w:rFonts w:ascii="Arial" w:hAnsi="Arial" w:cs="Arial"/>
        </w:rPr>
      </w:pPr>
    </w:p>
    <w:p w14:paraId="1EFABB69" w14:textId="77777777" w:rsidR="00F13EC5" w:rsidRPr="00403107" w:rsidRDefault="00F13EC5" w:rsidP="00D369AE">
      <w:pPr>
        <w:pStyle w:val="ListParagraph"/>
        <w:tabs>
          <w:tab w:val="left" w:pos="709"/>
          <w:tab w:val="right" w:pos="1134"/>
        </w:tabs>
        <w:spacing w:after="0" w:line="276" w:lineRule="auto"/>
        <w:ind w:left="0"/>
        <w:rPr>
          <w:rFonts w:ascii="Arial" w:hAnsi="Arial" w:cs="Arial"/>
        </w:rPr>
      </w:pPr>
    </w:p>
    <w:p w14:paraId="61AE4F30" w14:textId="730C53D0" w:rsidR="006C4855" w:rsidRPr="00403107" w:rsidRDefault="006C4855" w:rsidP="00D369AE">
      <w:pPr>
        <w:pStyle w:val="ListParagraph"/>
        <w:tabs>
          <w:tab w:val="left" w:pos="709"/>
          <w:tab w:val="right" w:pos="1134"/>
        </w:tabs>
        <w:spacing w:after="0" w:line="276" w:lineRule="auto"/>
        <w:ind w:left="0"/>
        <w:rPr>
          <w:rFonts w:ascii="Arial" w:hAnsi="Arial" w:cs="Arial"/>
        </w:rPr>
      </w:pPr>
    </w:p>
    <w:p w14:paraId="3AF85803" w14:textId="20631E59" w:rsidR="006C4855" w:rsidRPr="00403107" w:rsidRDefault="006C4855" w:rsidP="00D369AE">
      <w:pPr>
        <w:pStyle w:val="ListParagraph"/>
        <w:tabs>
          <w:tab w:val="left" w:pos="709"/>
          <w:tab w:val="right" w:pos="1134"/>
        </w:tabs>
        <w:spacing w:after="0" w:line="276" w:lineRule="auto"/>
        <w:ind w:left="0"/>
        <w:rPr>
          <w:rFonts w:ascii="Arial" w:hAnsi="Arial" w:cs="Arial"/>
        </w:rPr>
      </w:pPr>
    </w:p>
    <w:p w14:paraId="5944F126" w14:textId="77777777" w:rsidR="00AC42DB" w:rsidRDefault="00AC42DB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14:paraId="5806D2CA" w14:textId="17EC249A" w:rsidR="0091655A" w:rsidRPr="00894D7F" w:rsidRDefault="0091655A" w:rsidP="00AC42DB">
      <w:pPr>
        <w:tabs>
          <w:tab w:val="left" w:pos="709"/>
          <w:tab w:val="right" w:pos="1134"/>
        </w:tabs>
        <w:spacing w:after="0" w:line="240" w:lineRule="auto"/>
        <w:rPr>
          <w:rFonts w:ascii="Arial" w:hAnsi="Arial" w:cs="Arial"/>
          <w:b/>
          <w:color w:val="000000"/>
        </w:rPr>
      </w:pPr>
      <w:r w:rsidRPr="00894D7F">
        <w:rPr>
          <w:rFonts w:ascii="Arial" w:hAnsi="Arial" w:cs="Arial"/>
          <w:b/>
          <w:color w:val="000000"/>
        </w:rPr>
        <w:lastRenderedPageBreak/>
        <w:t xml:space="preserve">Section </w:t>
      </w:r>
      <w:r>
        <w:rPr>
          <w:rFonts w:ascii="Arial" w:hAnsi="Arial" w:cs="Arial"/>
          <w:b/>
          <w:color w:val="000000"/>
        </w:rPr>
        <w:t>T</w:t>
      </w:r>
      <w:r w:rsidR="00C83D4C">
        <w:rPr>
          <w:rFonts w:ascii="Arial" w:hAnsi="Arial" w:cs="Arial"/>
          <w:b/>
          <w:color w:val="000000"/>
        </w:rPr>
        <w:t>wo:  Short answer</w:t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  <w:t xml:space="preserve"> 50% </w:t>
      </w:r>
      <w:r w:rsidR="00C83D4C" w:rsidRPr="00AC42DB">
        <w:rPr>
          <w:rFonts w:ascii="Arial" w:hAnsi="Arial" w:cs="Arial"/>
          <w:b/>
          <w:color w:val="FF0000"/>
        </w:rPr>
        <w:t>(10</w:t>
      </w:r>
      <w:r w:rsidR="00094644" w:rsidRPr="00AC42DB">
        <w:rPr>
          <w:rFonts w:ascii="Arial" w:hAnsi="Arial" w:cs="Arial"/>
          <w:b/>
          <w:color w:val="FF0000"/>
        </w:rPr>
        <w:t>5</w:t>
      </w:r>
      <w:r w:rsidRPr="00AC42DB">
        <w:rPr>
          <w:rFonts w:ascii="Arial" w:hAnsi="Arial" w:cs="Arial"/>
          <w:b/>
          <w:color w:val="FF0000"/>
        </w:rPr>
        <w:t xml:space="preserve"> Marks)</w:t>
      </w:r>
    </w:p>
    <w:p w14:paraId="18D16494" w14:textId="77777777" w:rsidR="0091655A" w:rsidRPr="00894D7F" w:rsidRDefault="0091655A" w:rsidP="00AC42DB">
      <w:pPr>
        <w:tabs>
          <w:tab w:val="right" w:pos="9450"/>
        </w:tabs>
        <w:spacing w:after="0" w:line="240" w:lineRule="auto"/>
        <w:rPr>
          <w:rFonts w:ascii="Arial" w:hAnsi="Arial" w:cs="Arial"/>
          <w:color w:val="000000"/>
        </w:rPr>
      </w:pPr>
    </w:p>
    <w:p w14:paraId="405A8D6D" w14:textId="77777777" w:rsidR="00D340D2" w:rsidRPr="00894D7F" w:rsidRDefault="00D340D2" w:rsidP="00AC42DB">
      <w:pPr>
        <w:spacing w:after="0" w:line="240" w:lineRule="auto"/>
        <w:rPr>
          <w:rFonts w:ascii="Arial" w:hAnsi="Arial" w:cs="Arial"/>
          <w:color w:val="000000"/>
        </w:rPr>
      </w:pPr>
      <w:r w:rsidRPr="00894D7F">
        <w:rPr>
          <w:rFonts w:ascii="Arial" w:hAnsi="Arial" w:cs="Arial"/>
          <w:color w:val="000000"/>
        </w:rPr>
        <w:t xml:space="preserve">This </w:t>
      </w:r>
      <w:r w:rsidRPr="00245C78">
        <w:rPr>
          <w:rFonts w:ascii="Arial" w:hAnsi="Arial" w:cs="Arial"/>
          <w:color w:val="000000"/>
        </w:rPr>
        <w:t xml:space="preserve">section has </w:t>
      </w:r>
      <w:r>
        <w:rPr>
          <w:rFonts w:ascii="Arial" w:hAnsi="Arial" w:cs="Arial"/>
          <w:b/>
          <w:color w:val="000000"/>
        </w:rPr>
        <w:t>nine</w:t>
      </w:r>
      <w:r w:rsidRPr="00245C78">
        <w:rPr>
          <w:rFonts w:ascii="Arial" w:hAnsi="Arial" w:cs="Arial"/>
          <w:b/>
          <w:color w:val="000000"/>
        </w:rPr>
        <w:t xml:space="preserve"> (</w:t>
      </w:r>
      <w:r>
        <w:rPr>
          <w:rFonts w:ascii="Arial" w:hAnsi="Arial" w:cs="Arial"/>
          <w:b/>
          <w:color w:val="000000"/>
        </w:rPr>
        <w:t>9</w:t>
      </w:r>
      <w:r w:rsidRPr="00245C78">
        <w:rPr>
          <w:rFonts w:ascii="Arial" w:hAnsi="Arial" w:cs="Arial"/>
          <w:b/>
          <w:color w:val="000000"/>
        </w:rPr>
        <w:t>)</w:t>
      </w:r>
      <w:r w:rsidRPr="00894D7F">
        <w:rPr>
          <w:rFonts w:ascii="Arial" w:hAnsi="Arial" w:cs="Arial"/>
          <w:color w:val="000000"/>
        </w:rPr>
        <w:t xml:space="preserve"> questions.  Answer </w:t>
      </w:r>
      <w:r w:rsidRPr="00894D7F">
        <w:rPr>
          <w:rFonts w:ascii="Arial" w:hAnsi="Arial" w:cs="Arial"/>
          <w:b/>
          <w:color w:val="000000"/>
        </w:rPr>
        <w:t>all</w:t>
      </w:r>
      <w:r w:rsidRPr="00894D7F">
        <w:rPr>
          <w:rFonts w:ascii="Arial" w:hAnsi="Arial" w:cs="Arial"/>
          <w:color w:val="000000"/>
        </w:rPr>
        <w:t xml:space="preserve"> questions.  Write your answers in the spaces provided.</w:t>
      </w:r>
    </w:p>
    <w:p w14:paraId="6CF0619E" w14:textId="77777777" w:rsidR="00D340D2" w:rsidRPr="00894D7F" w:rsidRDefault="00D340D2" w:rsidP="00AC42DB">
      <w:pPr>
        <w:suppressAutoHyphens/>
        <w:spacing w:after="0" w:line="240" w:lineRule="auto"/>
        <w:rPr>
          <w:rFonts w:ascii="Arial" w:hAnsi="Arial" w:cs="Arial"/>
          <w:color w:val="000000"/>
          <w:spacing w:val="-2"/>
        </w:rPr>
      </w:pPr>
    </w:p>
    <w:p w14:paraId="5CDDCE20" w14:textId="77777777" w:rsidR="00D340D2" w:rsidRPr="00894D7F" w:rsidRDefault="00D340D2" w:rsidP="00AC42DB">
      <w:pPr>
        <w:suppressAutoHyphens/>
        <w:spacing w:after="0" w:line="240" w:lineRule="auto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Supplementary pages for the use of planning/continuing your answer to a question have been provided at the end of this Question/Answer booklet. If you use these pages to continue an answer, indicate at the original answer where the answer is continued, i.e. give the page number.</w:t>
      </w:r>
    </w:p>
    <w:p w14:paraId="055B153D" w14:textId="77777777" w:rsidR="0091655A" w:rsidRPr="00894D7F" w:rsidRDefault="0091655A" w:rsidP="00AC42D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24A84DA" w14:textId="77777777" w:rsidR="0091655A" w:rsidRPr="00894D7F" w:rsidRDefault="0091655A" w:rsidP="00AC42D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894D7F">
        <w:rPr>
          <w:rFonts w:ascii="Arial" w:eastAsia="Times New Roman" w:hAnsi="Arial" w:cs="Arial"/>
          <w:color w:val="000000"/>
        </w:rPr>
        <w:t xml:space="preserve">Suggested working time: </w:t>
      </w:r>
      <w:r>
        <w:rPr>
          <w:rFonts w:ascii="Arial" w:eastAsia="Times New Roman" w:hAnsi="Arial" w:cs="Arial"/>
          <w:color w:val="000000"/>
        </w:rPr>
        <w:t>9</w:t>
      </w:r>
      <w:r w:rsidRPr="00894D7F">
        <w:rPr>
          <w:rFonts w:ascii="Arial" w:eastAsia="Times New Roman" w:hAnsi="Arial" w:cs="Arial"/>
          <w:color w:val="000000"/>
        </w:rPr>
        <w:t>0 minutes.</w:t>
      </w:r>
      <w:proofErr w:type="gramEnd"/>
    </w:p>
    <w:p w14:paraId="4FD761CE" w14:textId="77777777" w:rsidR="0091655A" w:rsidRPr="00894D7F" w:rsidRDefault="0091655A" w:rsidP="00AC42DB">
      <w:pPr>
        <w:spacing w:after="0" w:line="240" w:lineRule="auto"/>
        <w:rPr>
          <w:rFonts w:ascii="Arial" w:hAnsi="Arial" w:cs="Arial"/>
        </w:rPr>
      </w:pPr>
    </w:p>
    <w:p w14:paraId="14D00809" w14:textId="143DFA11" w:rsidR="0091655A" w:rsidRDefault="0091655A" w:rsidP="00AC42D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</w:t>
      </w:r>
      <w:r w:rsidR="003256D2">
        <w:rPr>
          <w:rFonts w:ascii="Arial" w:hAnsi="Arial" w:cs="Arial"/>
          <w:b/>
        </w:rPr>
        <w:t>tion 31</w:t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094644">
        <w:rPr>
          <w:rFonts w:ascii="Arial" w:hAnsi="Arial" w:cs="Arial"/>
          <w:b/>
        </w:rPr>
        <w:t>(15</w:t>
      </w:r>
      <w:r>
        <w:rPr>
          <w:rFonts w:ascii="Arial" w:hAnsi="Arial" w:cs="Arial"/>
          <w:b/>
        </w:rPr>
        <w:t xml:space="preserve"> marks)</w:t>
      </w:r>
    </w:p>
    <w:p w14:paraId="315823F1" w14:textId="160611DB" w:rsidR="008D70A9" w:rsidRDefault="008D70A9" w:rsidP="00AC42DB">
      <w:pPr>
        <w:spacing w:after="0" w:line="240" w:lineRule="auto"/>
        <w:rPr>
          <w:rFonts w:ascii="Arial" w:hAnsi="Arial" w:cs="Arial"/>
          <w:b/>
        </w:rPr>
      </w:pPr>
    </w:p>
    <w:p w14:paraId="0EFECA15" w14:textId="1E6027A9" w:rsidR="005512DB" w:rsidRDefault="00B32B41" w:rsidP="00AC42D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D70A9">
        <w:rPr>
          <w:rFonts w:ascii="Arial" w:hAnsi="Arial" w:cs="Arial"/>
        </w:rPr>
        <w:t xml:space="preserve">n investigation was undertaken to </w:t>
      </w:r>
      <w:r w:rsidR="00641522">
        <w:rPr>
          <w:rFonts w:ascii="Arial" w:hAnsi="Arial" w:cs="Arial"/>
        </w:rPr>
        <w:t>determine</w:t>
      </w:r>
      <w:r w:rsidR="008D70A9">
        <w:rPr>
          <w:rFonts w:ascii="Arial" w:hAnsi="Arial" w:cs="Arial"/>
        </w:rPr>
        <w:t xml:space="preserve"> the effect of temper</w:t>
      </w:r>
      <w:r w:rsidR="005512DB">
        <w:rPr>
          <w:rFonts w:ascii="Arial" w:hAnsi="Arial" w:cs="Arial"/>
        </w:rPr>
        <w:t xml:space="preserve">ature on the ability of </w:t>
      </w:r>
      <w:r w:rsidR="007121EF">
        <w:rPr>
          <w:rFonts w:ascii="Arial" w:hAnsi="Arial" w:cs="Arial"/>
        </w:rPr>
        <w:t xml:space="preserve">freshly activated </w:t>
      </w:r>
      <w:r w:rsidR="005512DB">
        <w:rPr>
          <w:rFonts w:ascii="Arial" w:hAnsi="Arial" w:cs="Arial"/>
        </w:rPr>
        <w:t>sperm to fertilise freshly extracted eggs</w:t>
      </w:r>
      <w:r w:rsidR="005512DB" w:rsidRPr="005512DB">
        <w:rPr>
          <w:rFonts w:ascii="Arial" w:hAnsi="Arial" w:cs="Arial"/>
        </w:rPr>
        <w:t>.</w:t>
      </w:r>
      <w:r w:rsidR="003076B7">
        <w:rPr>
          <w:rFonts w:ascii="Arial" w:hAnsi="Arial" w:cs="Arial"/>
        </w:rPr>
        <w:t xml:space="preserve"> </w:t>
      </w:r>
      <w:r w:rsidR="007121EF">
        <w:rPr>
          <w:rFonts w:ascii="Arial" w:hAnsi="Arial" w:cs="Arial"/>
        </w:rPr>
        <w:t>5</w:t>
      </w:r>
      <w:r w:rsidR="00641522">
        <w:rPr>
          <w:rFonts w:ascii="Arial" w:hAnsi="Arial" w:cs="Arial"/>
        </w:rPr>
        <w:t xml:space="preserve"> </w:t>
      </w:r>
      <w:r w:rsidR="007121EF">
        <w:rPr>
          <w:rFonts w:ascii="Arial" w:hAnsi="Arial" w:cs="Arial"/>
        </w:rPr>
        <w:t>mL s</w:t>
      </w:r>
      <w:r w:rsidR="005512DB">
        <w:rPr>
          <w:rFonts w:ascii="Arial" w:hAnsi="Arial" w:cs="Arial"/>
        </w:rPr>
        <w:t>a</w:t>
      </w:r>
      <w:r w:rsidR="003076B7">
        <w:rPr>
          <w:rFonts w:ascii="Arial" w:hAnsi="Arial" w:cs="Arial"/>
        </w:rPr>
        <w:t xml:space="preserve">mples of </w:t>
      </w:r>
      <w:r w:rsidR="007121EF">
        <w:rPr>
          <w:rFonts w:ascii="Arial" w:hAnsi="Arial" w:cs="Arial"/>
        </w:rPr>
        <w:t>eggs were added to a sperm suspension</w:t>
      </w:r>
      <w:r w:rsidR="00043371">
        <w:rPr>
          <w:rFonts w:ascii="Arial" w:hAnsi="Arial" w:cs="Arial"/>
        </w:rPr>
        <w:t xml:space="preserve"> and</w:t>
      </w:r>
      <w:r w:rsidR="00641522">
        <w:rPr>
          <w:rFonts w:ascii="Arial" w:hAnsi="Arial" w:cs="Arial"/>
        </w:rPr>
        <w:t>,</w:t>
      </w:r>
      <w:r w:rsidR="00043371">
        <w:rPr>
          <w:rFonts w:ascii="Arial" w:hAnsi="Arial" w:cs="Arial"/>
        </w:rPr>
        <w:t xml:space="preserve"> after 5 </w:t>
      </w:r>
      <w:r w:rsidR="005512DB">
        <w:rPr>
          <w:rFonts w:ascii="Arial" w:hAnsi="Arial" w:cs="Arial"/>
        </w:rPr>
        <w:t>minutes</w:t>
      </w:r>
      <w:r w:rsidR="00641522">
        <w:rPr>
          <w:rFonts w:ascii="Arial" w:hAnsi="Arial" w:cs="Arial"/>
        </w:rPr>
        <w:t>,</w:t>
      </w:r>
      <w:r w:rsidR="005512DB">
        <w:rPr>
          <w:rFonts w:ascii="Arial" w:hAnsi="Arial" w:cs="Arial"/>
        </w:rPr>
        <w:t xml:space="preserve"> the eggs were removed and incubated. Samples were </w:t>
      </w:r>
      <w:r w:rsidR="00641522">
        <w:rPr>
          <w:rFonts w:ascii="Arial" w:hAnsi="Arial" w:cs="Arial"/>
        </w:rPr>
        <w:t xml:space="preserve">then viewed </w:t>
      </w:r>
      <w:proofErr w:type="gramStart"/>
      <w:r w:rsidR="00641522">
        <w:rPr>
          <w:rFonts w:ascii="Arial" w:hAnsi="Arial" w:cs="Arial"/>
        </w:rPr>
        <w:t>under</w:t>
      </w:r>
      <w:proofErr w:type="gramEnd"/>
      <w:r w:rsidR="003076B7">
        <w:rPr>
          <w:rFonts w:ascii="Arial" w:hAnsi="Arial" w:cs="Arial"/>
        </w:rPr>
        <w:t xml:space="preserve"> </w:t>
      </w:r>
      <w:r w:rsidR="00315180">
        <w:rPr>
          <w:rFonts w:ascii="Arial" w:hAnsi="Arial" w:cs="Arial"/>
        </w:rPr>
        <w:t xml:space="preserve">200X magnification, with </w:t>
      </w:r>
      <w:r w:rsidR="005512DB">
        <w:rPr>
          <w:rFonts w:ascii="Arial" w:hAnsi="Arial" w:cs="Arial"/>
        </w:rPr>
        <w:t xml:space="preserve">300 eggs counted and the proportion of 4+ cell embryos recorded. </w:t>
      </w:r>
    </w:p>
    <w:p w14:paraId="1E10FEB2" w14:textId="0C6246A3" w:rsidR="005512DB" w:rsidRDefault="005512DB" w:rsidP="00AC42DB">
      <w:pPr>
        <w:spacing w:after="0" w:line="240" w:lineRule="auto"/>
        <w:jc w:val="both"/>
        <w:rPr>
          <w:rFonts w:ascii="Arial" w:hAnsi="Arial" w:cs="Arial"/>
        </w:rPr>
      </w:pPr>
    </w:p>
    <w:p w14:paraId="313C9B94" w14:textId="0987C69D" w:rsidR="005512DB" w:rsidRDefault="005512DB" w:rsidP="00AC42D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Concurrently, </w:t>
      </w:r>
      <w:r w:rsidR="00AA5808">
        <w:rPr>
          <w:rFonts w:ascii="Arial" w:hAnsi="Arial" w:cs="Arial"/>
        </w:rPr>
        <w:t xml:space="preserve">three replicates of </w:t>
      </w:r>
      <w:r w:rsidR="00BF7C1C">
        <w:rPr>
          <w:rFonts w:ascii="Arial" w:hAnsi="Arial" w:cs="Arial"/>
        </w:rPr>
        <w:t>1</w:t>
      </w:r>
      <w:r w:rsidR="00043371">
        <w:rPr>
          <w:rFonts w:ascii="Arial" w:hAnsi="Arial" w:cs="Arial"/>
        </w:rPr>
        <w:t xml:space="preserve">mL </w:t>
      </w:r>
      <w:r>
        <w:rPr>
          <w:rFonts w:ascii="Arial" w:hAnsi="Arial" w:cs="Arial"/>
        </w:rPr>
        <w:t xml:space="preserve">samples of sperm </w:t>
      </w:r>
      <w:r w:rsidR="00BF7C1C">
        <w:rPr>
          <w:rFonts w:ascii="Arial" w:hAnsi="Arial" w:cs="Arial"/>
        </w:rPr>
        <w:t xml:space="preserve">were incubated for 2 hours </w:t>
      </w:r>
      <w:r>
        <w:rPr>
          <w:rFonts w:ascii="Arial" w:hAnsi="Arial" w:cs="Arial"/>
        </w:rPr>
        <w:t xml:space="preserve">at </w:t>
      </w:r>
      <w:r w:rsidR="00FB541B">
        <w:rPr>
          <w:rFonts w:ascii="Arial" w:hAnsi="Arial" w:cs="Arial"/>
        </w:rPr>
        <w:t>the same temperatures</w:t>
      </w:r>
      <w:r>
        <w:rPr>
          <w:rFonts w:ascii="Arial" w:hAnsi="Arial" w:cs="Arial"/>
        </w:rPr>
        <w:t xml:space="preserve"> </w:t>
      </w:r>
      <w:r w:rsidR="00BF7C1C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standardised to a concentration </w:t>
      </w:r>
      <w:proofErr w:type="gramStart"/>
      <w:r>
        <w:rPr>
          <w:rFonts w:ascii="Arial" w:hAnsi="Arial" w:cs="Arial"/>
        </w:rPr>
        <w:t>of 10</w:t>
      </w:r>
      <w:r w:rsidRPr="005512DB">
        <w:rPr>
          <w:rFonts w:ascii="Arial" w:hAnsi="Arial" w:cs="Arial"/>
          <w:vertAlign w:val="superscript"/>
        </w:rPr>
        <w:t>7</w:t>
      </w:r>
      <w:r>
        <w:rPr>
          <w:rFonts w:ascii="Arial" w:hAnsi="Arial" w:cs="Arial"/>
          <w:vertAlign w:val="superscript"/>
        </w:rPr>
        <w:t xml:space="preserve"> </w:t>
      </w:r>
      <w:r w:rsidR="00641522">
        <w:rPr>
          <w:rFonts w:ascii="Arial" w:hAnsi="Arial" w:cs="Arial"/>
        </w:rPr>
        <w:t>sperm/</w:t>
      </w:r>
      <w:r>
        <w:rPr>
          <w:rFonts w:ascii="Arial" w:hAnsi="Arial" w:cs="Arial"/>
        </w:rPr>
        <w:t>mL</w:t>
      </w:r>
      <w:r w:rsidRPr="005512DB">
        <w:rPr>
          <w:rFonts w:ascii="Arial" w:hAnsi="Arial" w:cs="Arial"/>
          <w:vertAlign w:val="superscript"/>
        </w:rPr>
        <w:t>-1</w:t>
      </w:r>
      <w:proofErr w:type="gramEnd"/>
      <w:r w:rsidR="00BF7C1C">
        <w:rPr>
          <w:rFonts w:ascii="Arial" w:hAnsi="Arial" w:cs="Arial"/>
        </w:rPr>
        <w:t>.</w:t>
      </w:r>
      <w:r w:rsidR="000433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Sperm </w:t>
      </w:r>
      <w:r w:rsidR="00043371">
        <w:rPr>
          <w:rFonts w:ascii="Arial" w:hAnsi="Arial" w:cs="Arial"/>
        </w:rPr>
        <w:t>samples</w:t>
      </w:r>
      <w:r>
        <w:rPr>
          <w:rFonts w:ascii="Arial" w:hAnsi="Arial" w:cs="Arial"/>
        </w:rPr>
        <w:t xml:space="preserve"> w</w:t>
      </w:r>
      <w:r w:rsidR="00043371">
        <w:rPr>
          <w:rFonts w:ascii="Arial" w:hAnsi="Arial" w:cs="Arial"/>
        </w:rPr>
        <w:t>ere</w:t>
      </w:r>
      <w:r>
        <w:rPr>
          <w:rFonts w:ascii="Arial" w:hAnsi="Arial" w:cs="Arial"/>
        </w:rPr>
        <w:t xml:space="preserve"> </w:t>
      </w:r>
      <w:r w:rsidR="00043371">
        <w:rPr>
          <w:rFonts w:ascii="Arial" w:hAnsi="Arial" w:cs="Arial"/>
        </w:rPr>
        <w:t xml:space="preserve">transferred to a microscope </w:t>
      </w:r>
      <w:r w:rsidR="002B1510">
        <w:rPr>
          <w:rFonts w:ascii="Arial" w:hAnsi="Arial" w:cs="Arial"/>
        </w:rPr>
        <w:t xml:space="preserve">slide </w:t>
      </w:r>
      <w:r w:rsidR="00043371">
        <w:rPr>
          <w:rFonts w:ascii="Arial" w:hAnsi="Arial" w:cs="Arial"/>
        </w:rPr>
        <w:t xml:space="preserve">and </w:t>
      </w:r>
      <w:r w:rsidR="00FB541B">
        <w:rPr>
          <w:rFonts w:ascii="Arial" w:hAnsi="Arial" w:cs="Arial"/>
        </w:rPr>
        <w:t xml:space="preserve">videotaped </w:t>
      </w:r>
      <w:r w:rsidR="00043371">
        <w:rPr>
          <w:rFonts w:ascii="Arial" w:hAnsi="Arial" w:cs="Arial"/>
        </w:rPr>
        <w:t>under</w:t>
      </w:r>
      <w:r w:rsidR="00B32B41">
        <w:rPr>
          <w:rFonts w:ascii="Arial" w:hAnsi="Arial" w:cs="Arial"/>
        </w:rPr>
        <w:t xml:space="preserve"> </w:t>
      </w:r>
      <w:r w:rsidR="00315180">
        <w:rPr>
          <w:rFonts w:ascii="Arial" w:hAnsi="Arial" w:cs="Arial"/>
        </w:rPr>
        <w:t xml:space="preserve">200X </w:t>
      </w:r>
      <w:r w:rsidR="002B1510">
        <w:rPr>
          <w:rFonts w:ascii="Arial" w:hAnsi="Arial" w:cs="Arial"/>
        </w:rPr>
        <w:t>magnification. T</w:t>
      </w:r>
      <w:r w:rsidR="00043371">
        <w:rPr>
          <w:rFonts w:ascii="Arial" w:hAnsi="Arial" w:cs="Arial"/>
        </w:rPr>
        <w:t xml:space="preserve">he velocity </w:t>
      </w:r>
      <w:r w:rsidR="002B1510">
        <w:rPr>
          <w:rFonts w:ascii="Arial" w:hAnsi="Arial" w:cs="Arial"/>
        </w:rPr>
        <w:t xml:space="preserve">of the </w:t>
      </w:r>
      <w:r w:rsidR="00BF7C1C">
        <w:rPr>
          <w:rFonts w:ascii="Arial" w:hAnsi="Arial" w:cs="Arial"/>
        </w:rPr>
        <w:t>sperm</w:t>
      </w:r>
      <w:r w:rsidR="002B1510">
        <w:rPr>
          <w:rFonts w:ascii="Arial" w:hAnsi="Arial" w:cs="Arial"/>
        </w:rPr>
        <w:t xml:space="preserve"> </w:t>
      </w:r>
      <w:r w:rsidR="00BF7C1C">
        <w:rPr>
          <w:rFonts w:ascii="Arial" w:hAnsi="Arial" w:cs="Arial"/>
        </w:rPr>
        <w:t>was</w:t>
      </w:r>
      <w:r w:rsidR="002B1510">
        <w:rPr>
          <w:rFonts w:ascii="Arial" w:hAnsi="Arial" w:cs="Arial"/>
        </w:rPr>
        <w:t xml:space="preserve"> </w:t>
      </w:r>
      <w:r w:rsidR="00B32B41">
        <w:rPr>
          <w:rFonts w:ascii="Arial" w:hAnsi="Arial" w:cs="Arial"/>
        </w:rPr>
        <w:t xml:space="preserve">calculated using </w:t>
      </w:r>
      <w:r w:rsidR="00641522">
        <w:rPr>
          <w:rFonts w:ascii="Arial" w:hAnsi="Arial" w:cs="Arial"/>
        </w:rPr>
        <w:t>the</w:t>
      </w:r>
      <w:r w:rsidR="00315180">
        <w:rPr>
          <w:rFonts w:ascii="Arial" w:hAnsi="Arial" w:cs="Arial"/>
        </w:rPr>
        <w:t xml:space="preserve"> same</w:t>
      </w:r>
      <w:r w:rsidR="00B32B41">
        <w:rPr>
          <w:rFonts w:ascii="Arial" w:hAnsi="Arial" w:cs="Arial"/>
        </w:rPr>
        <w:t xml:space="preserve"> motion analysis system.</w:t>
      </w:r>
    </w:p>
    <w:p w14:paraId="7B8F5BA5" w14:textId="703B9512" w:rsidR="00B32B41" w:rsidRDefault="00B32B41" w:rsidP="00AC42DB">
      <w:pPr>
        <w:spacing w:after="0" w:line="240" w:lineRule="auto"/>
        <w:jc w:val="both"/>
        <w:rPr>
          <w:rFonts w:ascii="Arial" w:hAnsi="Arial" w:cs="Arial"/>
        </w:rPr>
      </w:pPr>
    </w:p>
    <w:p w14:paraId="38D2C86E" w14:textId="5B885B3E" w:rsidR="00B32B41" w:rsidRDefault="00B32B41" w:rsidP="00AC42D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results from the investigation </w:t>
      </w:r>
      <w:r w:rsidR="00641522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shown below.</w:t>
      </w:r>
    </w:p>
    <w:p w14:paraId="66BDB5B0" w14:textId="0328AEFC" w:rsidR="00B32B41" w:rsidRDefault="00B32B41" w:rsidP="00AC42DB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025"/>
        <w:gridCol w:w="1026"/>
        <w:gridCol w:w="1025"/>
        <w:gridCol w:w="1026"/>
        <w:gridCol w:w="1025"/>
        <w:gridCol w:w="1026"/>
      </w:tblGrid>
      <w:tr w:rsidR="00641522" w14:paraId="7A79C1DF" w14:textId="77777777" w:rsidTr="003E2D6B">
        <w:trPr>
          <w:jc w:val="center"/>
        </w:trPr>
        <w:tc>
          <w:tcPr>
            <w:tcW w:w="1838" w:type="dxa"/>
          </w:tcPr>
          <w:p w14:paraId="31B03D30" w14:textId="4174FE82" w:rsidR="00641522" w:rsidRDefault="00641522" w:rsidP="00AC42D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Temperature (</w:t>
            </w:r>
            <w:r>
              <w:rPr>
                <w:rFonts w:ascii="Times New Roman" w:hAnsi="Times New Roman" w:cs="Times New Roman"/>
                <w:b/>
              </w:rPr>
              <w:t>℃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025" w:type="dxa"/>
            <w:vAlign w:val="center"/>
          </w:tcPr>
          <w:p w14:paraId="11917043" w14:textId="69B3A54B" w:rsidR="00641522" w:rsidRDefault="00641522" w:rsidP="00AC42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1026" w:type="dxa"/>
            <w:vAlign w:val="center"/>
          </w:tcPr>
          <w:p w14:paraId="51282DC2" w14:textId="194209A6" w:rsidR="00641522" w:rsidRDefault="00641522" w:rsidP="00AC42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1025" w:type="dxa"/>
            <w:vAlign w:val="center"/>
          </w:tcPr>
          <w:p w14:paraId="0D7044B8" w14:textId="3F3AFADF" w:rsidR="00641522" w:rsidRDefault="00641522" w:rsidP="00AC42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1026" w:type="dxa"/>
            <w:vAlign w:val="center"/>
          </w:tcPr>
          <w:p w14:paraId="27090722" w14:textId="65C11160" w:rsidR="00641522" w:rsidRDefault="00641522" w:rsidP="00AC42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1025" w:type="dxa"/>
            <w:vAlign w:val="center"/>
          </w:tcPr>
          <w:p w14:paraId="20637759" w14:textId="3963FCD6" w:rsidR="00641522" w:rsidRDefault="00641522" w:rsidP="00AC42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1026" w:type="dxa"/>
            <w:vAlign w:val="center"/>
          </w:tcPr>
          <w:p w14:paraId="22E65C90" w14:textId="6245667F" w:rsidR="00641522" w:rsidRDefault="00641522" w:rsidP="00AC42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</w:tr>
      <w:tr w:rsidR="00641522" w14:paraId="63B6C655" w14:textId="77777777" w:rsidTr="003E2D6B">
        <w:trPr>
          <w:jc w:val="center"/>
        </w:trPr>
        <w:tc>
          <w:tcPr>
            <w:tcW w:w="1838" w:type="dxa"/>
          </w:tcPr>
          <w:p w14:paraId="2C0F85BE" w14:textId="3965D211" w:rsidR="00641522" w:rsidRDefault="00641522" w:rsidP="00AC42D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Fertilisation Success (%)</w:t>
            </w:r>
          </w:p>
        </w:tc>
        <w:tc>
          <w:tcPr>
            <w:tcW w:w="1025" w:type="dxa"/>
            <w:vAlign w:val="center"/>
          </w:tcPr>
          <w:p w14:paraId="6DF3DEAA" w14:textId="1366C645" w:rsidR="00641522" w:rsidRPr="00B32B41" w:rsidRDefault="00641522" w:rsidP="00AC4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19.4</w:t>
            </w:r>
          </w:p>
        </w:tc>
        <w:tc>
          <w:tcPr>
            <w:tcW w:w="1026" w:type="dxa"/>
            <w:vAlign w:val="center"/>
          </w:tcPr>
          <w:p w14:paraId="6A8A9C11" w14:textId="711A01ED" w:rsidR="00641522" w:rsidRPr="00B32B41" w:rsidRDefault="00641522" w:rsidP="00AC42DB">
            <w:pPr>
              <w:jc w:val="center"/>
              <w:rPr>
                <w:rFonts w:ascii="Arial" w:hAnsi="Arial" w:cs="Arial"/>
              </w:rPr>
            </w:pPr>
            <w:r w:rsidRPr="00B32B41">
              <w:rPr>
                <w:rFonts w:ascii="Arial" w:hAnsi="Arial" w:cs="Arial"/>
              </w:rPr>
              <w:t>21.6</w:t>
            </w:r>
          </w:p>
        </w:tc>
        <w:tc>
          <w:tcPr>
            <w:tcW w:w="1025" w:type="dxa"/>
            <w:vAlign w:val="center"/>
          </w:tcPr>
          <w:p w14:paraId="62923468" w14:textId="1D01FEBB" w:rsidR="00641522" w:rsidRPr="00B32B41" w:rsidRDefault="00641522" w:rsidP="00AC4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58.5</w:t>
            </w:r>
          </w:p>
        </w:tc>
        <w:tc>
          <w:tcPr>
            <w:tcW w:w="1026" w:type="dxa"/>
            <w:vAlign w:val="center"/>
          </w:tcPr>
          <w:p w14:paraId="1DF159C4" w14:textId="3FEA0583" w:rsidR="00641522" w:rsidRPr="00B32B41" w:rsidRDefault="00641522" w:rsidP="00AC4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87.2</w:t>
            </w:r>
          </w:p>
        </w:tc>
        <w:tc>
          <w:tcPr>
            <w:tcW w:w="1025" w:type="dxa"/>
            <w:vAlign w:val="center"/>
          </w:tcPr>
          <w:p w14:paraId="4F0D81D4" w14:textId="15EFEDDB" w:rsidR="00641522" w:rsidRPr="00B32B41" w:rsidRDefault="00641522" w:rsidP="00AC4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39.4</w:t>
            </w:r>
          </w:p>
        </w:tc>
        <w:tc>
          <w:tcPr>
            <w:tcW w:w="1026" w:type="dxa"/>
            <w:vAlign w:val="center"/>
          </w:tcPr>
          <w:p w14:paraId="543A82BF" w14:textId="05241317" w:rsidR="00641522" w:rsidRPr="00B32B41" w:rsidRDefault="00641522" w:rsidP="00AC4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23.6</w:t>
            </w:r>
          </w:p>
        </w:tc>
      </w:tr>
      <w:tr w:rsidR="00641522" w14:paraId="14D9068F" w14:textId="77777777" w:rsidTr="003E2D6B">
        <w:trPr>
          <w:jc w:val="center"/>
        </w:trPr>
        <w:tc>
          <w:tcPr>
            <w:tcW w:w="1838" w:type="dxa"/>
          </w:tcPr>
          <w:p w14:paraId="75E388C3" w14:textId="62AFEE65" w:rsidR="00641522" w:rsidRPr="00B32B41" w:rsidRDefault="00641522" w:rsidP="00AC42DB">
            <w:pPr>
              <w:jc w:val="both"/>
              <w:rPr>
                <w:rFonts w:ascii="Arial" w:hAnsi="Arial" w:cs="Arial"/>
                <w:b/>
                <w:vertAlign w:val="subscript"/>
              </w:rPr>
            </w:pPr>
            <w:r>
              <w:rPr>
                <w:rFonts w:ascii="Arial" w:hAnsi="Arial" w:cs="Arial"/>
                <w:b/>
              </w:rPr>
              <w:t>Sperm Velocity (µm/sec</w:t>
            </w:r>
            <w:r w:rsidRPr="00B32B41">
              <w:rPr>
                <w:rFonts w:ascii="Arial" w:hAnsi="Arial" w:cs="Arial"/>
                <w:b/>
                <w:vertAlign w:val="superscript"/>
              </w:rPr>
              <w:t>-1</w:t>
            </w:r>
            <w:r w:rsidRPr="00B32B4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025" w:type="dxa"/>
            <w:vAlign w:val="center"/>
          </w:tcPr>
          <w:p w14:paraId="4F2C5491" w14:textId="57E7B34F" w:rsidR="00641522" w:rsidRDefault="00641522" w:rsidP="00AC4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026" w:type="dxa"/>
            <w:vAlign w:val="center"/>
          </w:tcPr>
          <w:p w14:paraId="35029188" w14:textId="0E7FD6CB" w:rsidR="00641522" w:rsidRPr="00B32B41" w:rsidRDefault="00641522" w:rsidP="00AC4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025" w:type="dxa"/>
            <w:vAlign w:val="center"/>
          </w:tcPr>
          <w:p w14:paraId="3E95EF70" w14:textId="5ABEDC2E" w:rsidR="00641522" w:rsidRPr="00B32B41" w:rsidRDefault="00641522" w:rsidP="00AC4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1026" w:type="dxa"/>
            <w:vAlign w:val="center"/>
          </w:tcPr>
          <w:p w14:paraId="190F7E25" w14:textId="451C3EB3" w:rsidR="00641522" w:rsidRPr="00B32B41" w:rsidRDefault="00641522" w:rsidP="00AC4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1025" w:type="dxa"/>
            <w:vAlign w:val="center"/>
          </w:tcPr>
          <w:p w14:paraId="02671ED9" w14:textId="293202A4" w:rsidR="00641522" w:rsidRPr="00B32B41" w:rsidRDefault="00641522" w:rsidP="00AC4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026" w:type="dxa"/>
            <w:vAlign w:val="center"/>
          </w:tcPr>
          <w:p w14:paraId="4917104C" w14:textId="277C88D1" w:rsidR="00641522" w:rsidRPr="00B32B41" w:rsidRDefault="00641522" w:rsidP="00AC4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</w:tr>
    </w:tbl>
    <w:p w14:paraId="4ACDB736" w14:textId="3354CE66" w:rsidR="00B32B41" w:rsidRDefault="00B32B41" w:rsidP="00AC42DB">
      <w:pPr>
        <w:spacing w:after="0" w:line="240" w:lineRule="auto"/>
        <w:jc w:val="both"/>
        <w:rPr>
          <w:rFonts w:ascii="Arial" w:hAnsi="Arial" w:cs="Arial"/>
          <w:b/>
        </w:rPr>
      </w:pPr>
    </w:p>
    <w:p w14:paraId="4E5E1B6E" w14:textId="2394BE5F" w:rsidR="0004223B" w:rsidRDefault="0004223B" w:rsidP="00AC42DB">
      <w:pPr>
        <w:pStyle w:val="ListParagraph"/>
        <w:spacing w:after="0" w:line="240" w:lineRule="auto"/>
        <w:ind w:left="0"/>
        <w:rPr>
          <w:rFonts w:ascii="Arial" w:hAnsi="Arial" w:cs="Arial"/>
          <w:b/>
          <w:color w:val="FF0000"/>
        </w:rPr>
      </w:pPr>
    </w:p>
    <w:p w14:paraId="1C581815" w14:textId="52F5327C" w:rsidR="00043371" w:rsidRDefault="00043371" w:rsidP="00AC42DB">
      <w:pPr>
        <w:pStyle w:val="ListParagraph"/>
        <w:spacing w:after="0" w:line="240" w:lineRule="auto"/>
        <w:ind w:left="0"/>
        <w:rPr>
          <w:rFonts w:ascii="Arial" w:hAnsi="Arial" w:cs="Arial"/>
          <w:b/>
          <w:color w:val="FF0000"/>
        </w:rPr>
      </w:pPr>
    </w:p>
    <w:p w14:paraId="239E949E" w14:textId="77777777" w:rsidR="00043371" w:rsidRDefault="00043371" w:rsidP="00AC42DB">
      <w:pPr>
        <w:pStyle w:val="ListParagraph"/>
        <w:spacing w:after="0" w:line="240" w:lineRule="auto"/>
        <w:ind w:left="0"/>
        <w:rPr>
          <w:rFonts w:ascii="Arial" w:hAnsi="Arial" w:cs="Arial"/>
          <w:b/>
          <w:color w:val="FF0000"/>
        </w:rPr>
      </w:pPr>
    </w:p>
    <w:p w14:paraId="0575DFAD" w14:textId="29ED2704" w:rsidR="0004223B" w:rsidRDefault="0004223B" w:rsidP="00AC42DB">
      <w:pPr>
        <w:pStyle w:val="ListParagraph"/>
        <w:spacing w:after="0" w:line="240" w:lineRule="auto"/>
        <w:ind w:left="0"/>
        <w:rPr>
          <w:rFonts w:ascii="Arial" w:hAnsi="Arial" w:cs="Arial"/>
          <w:b/>
          <w:color w:val="FF0000"/>
        </w:rPr>
      </w:pPr>
    </w:p>
    <w:p w14:paraId="09FE9621" w14:textId="5A286F99" w:rsidR="0004223B" w:rsidRDefault="0004223B" w:rsidP="00AC42DB">
      <w:pPr>
        <w:pStyle w:val="ListParagraph"/>
        <w:spacing w:after="0" w:line="240" w:lineRule="auto"/>
        <w:ind w:left="0"/>
        <w:rPr>
          <w:rFonts w:ascii="Arial" w:hAnsi="Arial" w:cs="Arial"/>
          <w:b/>
          <w:color w:val="FF0000"/>
        </w:rPr>
      </w:pPr>
    </w:p>
    <w:p w14:paraId="5C4E2CC7" w14:textId="576DA846" w:rsidR="0030720A" w:rsidRDefault="0030720A" w:rsidP="00AC42DB">
      <w:pPr>
        <w:pStyle w:val="ListParagraph"/>
        <w:spacing w:after="0" w:line="240" w:lineRule="auto"/>
        <w:ind w:left="0"/>
        <w:rPr>
          <w:rFonts w:ascii="Arial" w:hAnsi="Arial" w:cs="Arial"/>
          <w:b/>
          <w:color w:val="FF0000"/>
        </w:rPr>
      </w:pPr>
    </w:p>
    <w:p w14:paraId="24DD6D6F" w14:textId="1DB21B12" w:rsidR="0030720A" w:rsidRDefault="0030720A" w:rsidP="00AC42DB">
      <w:pPr>
        <w:pStyle w:val="ListParagraph"/>
        <w:spacing w:after="0" w:line="240" w:lineRule="auto"/>
        <w:ind w:left="0"/>
        <w:rPr>
          <w:rFonts w:ascii="Arial" w:hAnsi="Arial" w:cs="Arial"/>
          <w:b/>
          <w:color w:val="FF0000"/>
        </w:rPr>
      </w:pPr>
    </w:p>
    <w:p w14:paraId="54C544D3" w14:textId="77777777" w:rsidR="0030720A" w:rsidRDefault="0030720A" w:rsidP="00AC42DB">
      <w:pPr>
        <w:pStyle w:val="ListParagraph"/>
        <w:spacing w:after="0" w:line="240" w:lineRule="auto"/>
        <w:ind w:left="0"/>
        <w:rPr>
          <w:rFonts w:ascii="Arial" w:hAnsi="Arial" w:cs="Arial"/>
          <w:b/>
          <w:color w:val="FF0000"/>
        </w:rPr>
      </w:pPr>
    </w:p>
    <w:p w14:paraId="1AD762F9" w14:textId="2BE2FDCF" w:rsidR="00043371" w:rsidRDefault="00043371" w:rsidP="00AC42DB">
      <w:pPr>
        <w:pStyle w:val="ListParagraph"/>
        <w:spacing w:after="0" w:line="240" w:lineRule="auto"/>
        <w:ind w:left="0"/>
      </w:pPr>
    </w:p>
    <w:p w14:paraId="3E2FAABE" w14:textId="5567C5A8" w:rsidR="00043371" w:rsidRDefault="00043371" w:rsidP="00AC42DB">
      <w:pPr>
        <w:pStyle w:val="ListParagraph"/>
        <w:spacing w:after="0" w:line="240" w:lineRule="auto"/>
        <w:ind w:left="0"/>
      </w:pPr>
    </w:p>
    <w:p w14:paraId="09169B05" w14:textId="77777777" w:rsidR="00641522" w:rsidRDefault="00641522" w:rsidP="00AC42DB">
      <w:pPr>
        <w:pStyle w:val="ListParagraph"/>
        <w:spacing w:after="0" w:line="240" w:lineRule="auto"/>
        <w:ind w:left="0"/>
      </w:pPr>
    </w:p>
    <w:p w14:paraId="0892702C" w14:textId="77777777" w:rsidR="00043371" w:rsidRDefault="00043371" w:rsidP="00AC42DB">
      <w:pPr>
        <w:pStyle w:val="ListParagraph"/>
        <w:spacing w:after="0" w:line="240" w:lineRule="auto"/>
        <w:ind w:left="0"/>
      </w:pPr>
    </w:p>
    <w:p w14:paraId="47E38F20" w14:textId="77777777" w:rsidR="00043371" w:rsidRPr="00043371" w:rsidRDefault="00043371" w:rsidP="00AC42DB">
      <w:pPr>
        <w:pStyle w:val="ListParagraph"/>
        <w:spacing w:after="0" w:line="240" w:lineRule="auto"/>
        <w:ind w:left="0"/>
        <w:rPr>
          <w:rFonts w:ascii="Arial" w:hAnsi="Arial" w:cs="Arial"/>
          <w:b/>
          <w:color w:val="FF0000"/>
        </w:rPr>
      </w:pPr>
    </w:p>
    <w:p w14:paraId="5E10A395" w14:textId="3DAC6CD1" w:rsidR="00C246DF" w:rsidRPr="00043371" w:rsidRDefault="0004223B" w:rsidP="00AC42DB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  <w:b/>
          <w:color w:val="FF0000"/>
        </w:rPr>
      </w:pPr>
      <w:r w:rsidRPr="00043371">
        <w:rPr>
          <w:rFonts w:ascii="Arial" w:hAnsi="Arial" w:cs="Arial"/>
        </w:rPr>
        <w:t>Graph these results on the grid provided below.</w:t>
      </w:r>
    </w:p>
    <w:p w14:paraId="78C6E496" w14:textId="36F15E5A" w:rsidR="0004223B" w:rsidRDefault="000B1C3F" w:rsidP="00AC42DB">
      <w:pPr>
        <w:pStyle w:val="ListParagraph"/>
        <w:tabs>
          <w:tab w:val="left" w:pos="4400"/>
          <w:tab w:val="right" w:pos="9026"/>
        </w:tabs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94644">
        <w:rPr>
          <w:rFonts w:ascii="Arial" w:hAnsi="Arial" w:cs="Arial"/>
        </w:rPr>
        <w:t>(6</w:t>
      </w:r>
      <w:r w:rsidR="0004223B">
        <w:rPr>
          <w:rFonts w:ascii="Arial" w:hAnsi="Arial" w:cs="Arial"/>
        </w:rPr>
        <w:t xml:space="preserve"> marks)</w:t>
      </w:r>
    </w:p>
    <w:p w14:paraId="07FE64D8" w14:textId="508E6BCF" w:rsidR="00107D3B" w:rsidRDefault="00403107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  <w:r w:rsidRPr="000B1C3F">
        <w:rPr>
          <w:rFonts w:ascii="Arial" w:hAnsi="Arial" w:cs="Arial"/>
        </w:rPr>
        <w:t>A sp</w:t>
      </w:r>
      <w:r w:rsidR="000B1C3F" w:rsidRPr="000B1C3F">
        <w:rPr>
          <w:rFonts w:ascii="Arial" w:hAnsi="Arial" w:cs="Arial"/>
        </w:rPr>
        <w:t>are grid can be found on page 42</w:t>
      </w:r>
      <w:r w:rsidRPr="000B1C3F">
        <w:rPr>
          <w:rFonts w:ascii="Arial" w:hAnsi="Arial" w:cs="Arial"/>
        </w:rPr>
        <w:t>.</w:t>
      </w:r>
    </w:p>
    <w:p w14:paraId="007420B4" w14:textId="23F00A96" w:rsidR="00403107" w:rsidRDefault="00403107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3AB07112" w14:textId="716D8E01" w:rsidR="00403107" w:rsidRDefault="00403107" w:rsidP="00AC42DB">
      <w:pPr>
        <w:pStyle w:val="ListParagraph"/>
        <w:spacing w:after="0" w:line="240" w:lineRule="auto"/>
        <w:ind w:left="0"/>
        <w:jc w:val="center"/>
        <w:rPr>
          <w:rFonts w:ascii="Arial" w:hAnsi="Arial" w:cs="Arial"/>
        </w:rPr>
      </w:pPr>
    </w:p>
    <w:p w14:paraId="12EDACAF" w14:textId="77777777" w:rsidR="00403107" w:rsidRDefault="00403107" w:rsidP="00AC42DB">
      <w:pPr>
        <w:pStyle w:val="ListParagraph"/>
        <w:spacing w:after="0" w:line="240" w:lineRule="auto"/>
        <w:ind w:left="0"/>
        <w:jc w:val="center"/>
        <w:rPr>
          <w:rFonts w:ascii="Arial" w:hAnsi="Arial" w:cs="Arial"/>
        </w:rPr>
      </w:pPr>
    </w:p>
    <w:tbl>
      <w:tblPr>
        <w:tblW w:w="0" w:type="auto"/>
        <w:tblInd w:w="6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 w:rsidR="00403107" w:rsidRPr="00FE13C9" w14:paraId="02EBF3E4" w14:textId="77777777" w:rsidTr="00403107">
        <w:trPr>
          <w:trHeight w:val="526"/>
        </w:trPr>
        <w:tc>
          <w:tcPr>
            <w:tcW w:w="611" w:type="dxa"/>
          </w:tcPr>
          <w:p w14:paraId="450783FE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C5F83BC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4DA2AF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866CFD1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B3F6044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95CD44A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948EE94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F5797C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D425C19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D3DA96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B758C79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9AF1F3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E40B1A6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403107" w:rsidRPr="00FE13C9" w14:paraId="53DCA5B7" w14:textId="77777777" w:rsidTr="00403107">
        <w:trPr>
          <w:trHeight w:val="554"/>
        </w:trPr>
        <w:tc>
          <w:tcPr>
            <w:tcW w:w="611" w:type="dxa"/>
          </w:tcPr>
          <w:p w14:paraId="30F8295A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572C07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40DA38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00495F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0B8FBD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961169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26DB7D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EBF04EE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12CF2FB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4725CD3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25FFC18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56FEDC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F7C051A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403107" w:rsidRPr="00FE13C9" w14:paraId="22E33DE9" w14:textId="77777777" w:rsidTr="00403107">
        <w:trPr>
          <w:trHeight w:val="554"/>
        </w:trPr>
        <w:tc>
          <w:tcPr>
            <w:tcW w:w="611" w:type="dxa"/>
          </w:tcPr>
          <w:p w14:paraId="52CE2D47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AABE7CA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FE818E8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106508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00BB32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1A5E74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7A67A8E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8B88183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94D5607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6EA49C5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51CF4BD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2E5DF42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7B2D6B1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403107" w:rsidRPr="00FE13C9" w14:paraId="51850DDA" w14:textId="77777777" w:rsidTr="00403107">
        <w:trPr>
          <w:trHeight w:val="554"/>
        </w:trPr>
        <w:tc>
          <w:tcPr>
            <w:tcW w:w="611" w:type="dxa"/>
          </w:tcPr>
          <w:p w14:paraId="02CAE5FF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CE60CA7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80322B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1181C0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AB6C55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667BA97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46E1828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EA1A68C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A7F37E7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D907A41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AAEC136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373E43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B5C5DBD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403107" w:rsidRPr="00FE13C9" w14:paraId="4948292D" w14:textId="77777777" w:rsidTr="00403107">
        <w:trPr>
          <w:trHeight w:val="526"/>
        </w:trPr>
        <w:tc>
          <w:tcPr>
            <w:tcW w:w="611" w:type="dxa"/>
          </w:tcPr>
          <w:p w14:paraId="78713723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5D3CD7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5F3D926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6DE66DE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1D00E2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CB79459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9C307A7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A096C1B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6852ADE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DCA3F13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E266C3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28D1CC8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A960B9B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403107" w:rsidRPr="00FE13C9" w14:paraId="7DC31CBB" w14:textId="77777777" w:rsidTr="00403107">
        <w:trPr>
          <w:trHeight w:val="554"/>
        </w:trPr>
        <w:tc>
          <w:tcPr>
            <w:tcW w:w="611" w:type="dxa"/>
          </w:tcPr>
          <w:p w14:paraId="70608474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1C63F91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D816707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5A7114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B0D7B7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50844F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AF0BC10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6BAB45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9660C4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D0B0BDB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BD2A36F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AD488C0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8F2D21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403107" w:rsidRPr="00FE13C9" w14:paraId="347F6699" w14:textId="77777777" w:rsidTr="00403107">
        <w:trPr>
          <w:trHeight w:val="554"/>
        </w:trPr>
        <w:tc>
          <w:tcPr>
            <w:tcW w:w="611" w:type="dxa"/>
          </w:tcPr>
          <w:p w14:paraId="413238A8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EB44F49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527D96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A8A3B5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19D23C7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4727F02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7F30FE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5873BC4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00CB096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1DF30ED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64C40C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6C1D2ED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4C5D4BF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403107" w:rsidRPr="00FE13C9" w14:paraId="2D194847" w14:textId="77777777" w:rsidTr="00403107">
        <w:trPr>
          <w:trHeight w:val="526"/>
        </w:trPr>
        <w:tc>
          <w:tcPr>
            <w:tcW w:w="611" w:type="dxa"/>
          </w:tcPr>
          <w:p w14:paraId="168FD2CD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96C66F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1476080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4DCF9D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6228DF6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6ACBFC3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C459689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4ACDD35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AF397C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B3D0E02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4F32E6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608908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775CBD3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403107" w:rsidRPr="00FE13C9" w14:paraId="29CDB2A6" w14:textId="77777777" w:rsidTr="00403107">
        <w:trPr>
          <w:trHeight w:val="554"/>
        </w:trPr>
        <w:tc>
          <w:tcPr>
            <w:tcW w:w="611" w:type="dxa"/>
          </w:tcPr>
          <w:p w14:paraId="3DF6917A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37CC50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2A5EE7A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2BAC138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9367C6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F00D604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E1F5568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31C5DA8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41DEEF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1235B0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A289FC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B947BB6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5AD5ED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403107" w:rsidRPr="00FE13C9" w14:paraId="7D85EA42" w14:textId="77777777" w:rsidTr="00403107">
        <w:trPr>
          <w:trHeight w:val="554"/>
        </w:trPr>
        <w:tc>
          <w:tcPr>
            <w:tcW w:w="611" w:type="dxa"/>
          </w:tcPr>
          <w:p w14:paraId="534B6411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E4AD13F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74A1508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015C81F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AB1C88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72945B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B21FC8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7A0264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EBA7BCA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2BB679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F03FB60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6CF6D4A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EA07A70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403107" w:rsidRPr="00FE13C9" w14:paraId="33E7FE76" w14:textId="77777777" w:rsidTr="00403107">
        <w:trPr>
          <w:trHeight w:val="554"/>
        </w:trPr>
        <w:tc>
          <w:tcPr>
            <w:tcW w:w="611" w:type="dxa"/>
          </w:tcPr>
          <w:p w14:paraId="1578E26F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938AEC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C456E55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EA66A40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46FC02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3E9BA4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E59DEB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E83B2E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2332277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EBDDF09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52231C3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BDBE958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E93B732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403107" w:rsidRPr="00FE13C9" w14:paraId="52ABE478" w14:textId="77777777" w:rsidTr="00403107">
        <w:trPr>
          <w:trHeight w:val="526"/>
        </w:trPr>
        <w:tc>
          <w:tcPr>
            <w:tcW w:w="611" w:type="dxa"/>
          </w:tcPr>
          <w:p w14:paraId="6619D419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EABE1E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38C421D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D13BBC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ED7608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D60FD6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A2A530A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4C09FB8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CBC1DB4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CC3D49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57EA84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4CCB15C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BCBD03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403107" w:rsidRPr="00FE13C9" w14:paraId="23EE96E8" w14:textId="77777777" w:rsidTr="00403107">
        <w:trPr>
          <w:trHeight w:val="554"/>
        </w:trPr>
        <w:tc>
          <w:tcPr>
            <w:tcW w:w="611" w:type="dxa"/>
          </w:tcPr>
          <w:p w14:paraId="2768BB44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7E4FA37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5FFA02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B06D31A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FDD6502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B78F264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9F7B90C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F82EF95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D2DE219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447B10C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5FFCA3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66BECFA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56F2516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403107" w:rsidRPr="00FE13C9" w14:paraId="6F492646" w14:textId="77777777" w:rsidTr="00403107">
        <w:trPr>
          <w:trHeight w:val="582"/>
        </w:trPr>
        <w:tc>
          <w:tcPr>
            <w:tcW w:w="611" w:type="dxa"/>
          </w:tcPr>
          <w:p w14:paraId="13201AED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B5A501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087E5F7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8DFCF6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A2E471A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C6A9334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F9DF4CD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9C53E2E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EEF3F29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56B036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B2B075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282BC1" w14:textId="77777777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236E3E" w14:textId="31DF7A62" w:rsidR="00403107" w:rsidRPr="00FE13C9" w:rsidRDefault="00403107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</w:tbl>
    <w:p w14:paraId="1A01F959" w14:textId="5C8BE38D" w:rsidR="00CD2989" w:rsidRDefault="00CD2989" w:rsidP="00AC42DB">
      <w:pPr>
        <w:spacing w:after="0" w:line="240" w:lineRule="auto"/>
      </w:pPr>
    </w:p>
    <w:p w14:paraId="7DA57A27" w14:textId="54334747" w:rsidR="00CD2989" w:rsidRDefault="00CD2989" w:rsidP="00AC42DB">
      <w:pPr>
        <w:spacing w:after="0" w:line="240" w:lineRule="auto"/>
      </w:pPr>
    </w:p>
    <w:p w14:paraId="4E425F09" w14:textId="77777777" w:rsidR="00403107" w:rsidRDefault="00403107" w:rsidP="00AC42DB">
      <w:pPr>
        <w:spacing w:after="0" w:line="240" w:lineRule="auto"/>
      </w:pPr>
    </w:p>
    <w:p w14:paraId="54A79BA8" w14:textId="3B0316AB" w:rsidR="00CD2989" w:rsidRDefault="00CD2989" w:rsidP="00AC42DB">
      <w:pPr>
        <w:spacing w:after="0" w:line="240" w:lineRule="auto"/>
      </w:pPr>
    </w:p>
    <w:p w14:paraId="5E86716F" w14:textId="366FE9AB" w:rsidR="00043371" w:rsidRPr="007121EF" w:rsidRDefault="00043371" w:rsidP="00AC42DB">
      <w:pPr>
        <w:pStyle w:val="ListParagraph"/>
        <w:numPr>
          <w:ilvl w:val="0"/>
          <w:numId w:val="2"/>
        </w:numPr>
        <w:spacing w:after="0" w:line="240" w:lineRule="auto"/>
        <w:ind w:left="709" w:hanging="709"/>
        <w:rPr>
          <w:rFonts w:ascii="Arial" w:hAnsi="Arial" w:cs="Arial"/>
          <w:b/>
          <w:color w:val="FF0000"/>
        </w:rPr>
      </w:pPr>
      <w:r w:rsidRPr="007121EF">
        <w:rPr>
          <w:rFonts w:ascii="Arial" w:hAnsi="Arial" w:cs="Arial"/>
        </w:rPr>
        <w:t xml:space="preserve">Identify </w:t>
      </w:r>
      <w:r w:rsidR="00DD06E2">
        <w:rPr>
          <w:rFonts w:ascii="Arial" w:hAnsi="Arial" w:cs="Arial"/>
          <w:b/>
        </w:rPr>
        <w:t xml:space="preserve">two </w:t>
      </w:r>
      <w:r w:rsidRPr="007121EF">
        <w:rPr>
          <w:rFonts w:ascii="Arial" w:hAnsi="Arial" w:cs="Arial"/>
        </w:rPr>
        <w:t xml:space="preserve">variables </w:t>
      </w:r>
      <w:r w:rsidRPr="007121EF"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indicated in the information for </w:t>
      </w:r>
      <w:r w:rsidR="00BF7C1C">
        <w:rPr>
          <w:rFonts w:ascii="Arial" w:hAnsi="Arial" w:cs="Arial"/>
        </w:rPr>
        <w:t xml:space="preserve">the fertilisation </w:t>
      </w:r>
      <w:r w:rsidR="00AA5808">
        <w:rPr>
          <w:rFonts w:ascii="Arial" w:hAnsi="Arial" w:cs="Arial"/>
        </w:rPr>
        <w:t>success</w:t>
      </w:r>
      <w:r>
        <w:rPr>
          <w:rFonts w:ascii="Arial" w:hAnsi="Arial" w:cs="Arial"/>
        </w:rPr>
        <w:t xml:space="preserve"> </w:t>
      </w:r>
      <w:r w:rsidR="00BF7C1C">
        <w:rPr>
          <w:rFonts w:ascii="Arial" w:hAnsi="Arial" w:cs="Arial"/>
        </w:rPr>
        <w:t>investigation</w:t>
      </w:r>
      <w:r>
        <w:rPr>
          <w:rFonts w:ascii="Arial" w:hAnsi="Arial" w:cs="Arial"/>
        </w:rPr>
        <w:t xml:space="preserve"> that needed to be maintained across all temperatures to ensure a fair test was conducted.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C42DB">
        <w:rPr>
          <w:rFonts w:ascii="Arial" w:hAnsi="Arial" w:cs="Arial"/>
        </w:rPr>
        <w:tab/>
      </w:r>
      <w:r w:rsidR="00AC42DB">
        <w:rPr>
          <w:rFonts w:ascii="Arial" w:hAnsi="Arial" w:cs="Arial"/>
        </w:rPr>
        <w:tab/>
      </w:r>
      <w:r w:rsidR="00AC42DB">
        <w:rPr>
          <w:rFonts w:ascii="Arial" w:hAnsi="Arial" w:cs="Arial"/>
        </w:rPr>
        <w:tab/>
      </w:r>
      <w:r w:rsidR="00AC42DB">
        <w:rPr>
          <w:rFonts w:ascii="Arial" w:hAnsi="Arial" w:cs="Arial"/>
        </w:rPr>
        <w:tab/>
      </w:r>
      <w:r>
        <w:rPr>
          <w:rFonts w:ascii="Arial" w:hAnsi="Arial" w:cs="Arial"/>
        </w:rPr>
        <w:t>(2 marks)</w:t>
      </w:r>
    </w:p>
    <w:p w14:paraId="66BA8CC2" w14:textId="77777777" w:rsidR="00043371" w:rsidRDefault="00043371" w:rsidP="00AC42DB">
      <w:pPr>
        <w:spacing w:after="0" w:line="240" w:lineRule="auto"/>
        <w:rPr>
          <w:rFonts w:ascii="Arial" w:hAnsi="Arial" w:cs="Arial"/>
          <w:b/>
          <w:color w:val="FF0000"/>
        </w:rPr>
      </w:pPr>
    </w:p>
    <w:p w14:paraId="6F6D56C6" w14:textId="7299BBE5" w:rsidR="00315180" w:rsidRDefault="00315180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063CD568" w14:textId="07DEE1E1" w:rsidR="002B1510" w:rsidRDefault="00315180" w:rsidP="00AC42DB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of the variables identified in part (b), </w:t>
      </w:r>
      <w:r w:rsidR="00093A44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why it needed to be controlled.</w:t>
      </w:r>
    </w:p>
    <w:p w14:paraId="735CE796" w14:textId="25C7AF89" w:rsidR="00315180" w:rsidRDefault="00315180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78A5DF07" w14:textId="0FE78194" w:rsidR="00315180" w:rsidRDefault="00315180" w:rsidP="00AC42DB">
      <w:pPr>
        <w:spacing w:after="0" w:line="240" w:lineRule="auto"/>
        <w:rPr>
          <w:rFonts w:ascii="Arial" w:hAnsi="Arial" w:cs="Arial"/>
        </w:rPr>
      </w:pPr>
    </w:p>
    <w:p w14:paraId="4A3A1A30" w14:textId="47249D24" w:rsidR="00BF7C1C" w:rsidRDefault="00A87039" w:rsidP="00AC42DB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BF7C1C">
        <w:rPr>
          <w:rFonts w:ascii="Arial" w:hAnsi="Arial" w:cs="Arial"/>
        </w:rPr>
        <w:t xml:space="preserve">uggest what may have caused the observed effect of increased fertilisation success. </w:t>
      </w:r>
      <w:r w:rsidR="00BF7C1C">
        <w:rPr>
          <w:rFonts w:ascii="Arial" w:hAnsi="Arial" w:cs="Arial"/>
        </w:rPr>
        <w:tab/>
      </w:r>
      <w:r w:rsidR="00BF7C1C">
        <w:rPr>
          <w:rFonts w:ascii="Arial" w:hAnsi="Arial" w:cs="Arial"/>
        </w:rPr>
        <w:tab/>
      </w:r>
      <w:r w:rsidR="00BF7C1C">
        <w:rPr>
          <w:rFonts w:ascii="Arial" w:hAnsi="Arial" w:cs="Arial"/>
        </w:rPr>
        <w:tab/>
      </w:r>
      <w:r w:rsidR="00BF7C1C">
        <w:rPr>
          <w:rFonts w:ascii="Arial" w:hAnsi="Arial" w:cs="Arial"/>
        </w:rPr>
        <w:tab/>
      </w:r>
      <w:r w:rsidR="00BF7C1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F7C1C">
        <w:rPr>
          <w:rFonts w:ascii="Arial" w:hAnsi="Arial" w:cs="Arial"/>
        </w:rPr>
        <w:t>(3 marks)</w:t>
      </w:r>
    </w:p>
    <w:p w14:paraId="1143E3D0" w14:textId="435346D6" w:rsidR="00BF7C1C" w:rsidRDefault="00BF7C1C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6CD14785" w14:textId="0CB886CF" w:rsidR="00BF7C1C" w:rsidRDefault="00BF7C1C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1E1866AD" w14:textId="77777777" w:rsidR="00403107" w:rsidRDefault="00403107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6A222952" w14:textId="72F7EFD7" w:rsidR="00BF7C1C" w:rsidRDefault="00CD2989" w:rsidP="00AC42DB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Explain what </w:t>
      </w:r>
      <w:r w:rsidR="00AA5808">
        <w:rPr>
          <w:rFonts w:ascii="Arial" w:hAnsi="Arial" w:cs="Arial"/>
        </w:rPr>
        <w:t xml:space="preserve">may have caused the drastic drop in sperm velocity after </w:t>
      </w:r>
      <w:r w:rsidR="00246764">
        <w:rPr>
          <w:rFonts w:ascii="Arial" w:hAnsi="Arial" w:cs="Arial"/>
        </w:rPr>
        <w:t>30</w:t>
      </w:r>
      <w:r w:rsidR="00AA5808">
        <w:rPr>
          <w:rFonts w:ascii="Times New Roman" w:hAnsi="Times New Roman" w:cs="Times New Roman"/>
        </w:rPr>
        <w:t>℃</w:t>
      </w:r>
      <w:r w:rsidR="00AA5808">
        <w:rPr>
          <w:rFonts w:ascii="Arial" w:hAnsi="Arial" w:cs="Arial"/>
        </w:rPr>
        <w:t>.</w:t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  <w:t>(3 marks)</w:t>
      </w:r>
    </w:p>
    <w:p w14:paraId="6298846C" w14:textId="5DF7A668" w:rsidR="00AA5808" w:rsidRDefault="00AA5808" w:rsidP="00AC42DB">
      <w:pPr>
        <w:spacing w:after="0" w:line="240" w:lineRule="auto"/>
        <w:rPr>
          <w:rFonts w:ascii="Arial" w:hAnsi="Arial" w:cs="Arial"/>
        </w:rPr>
      </w:pPr>
    </w:p>
    <w:p w14:paraId="758FE7E6" w14:textId="4CDEE022" w:rsidR="00BB7A34" w:rsidRDefault="00BB7A34" w:rsidP="00AC42DB">
      <w:pPr>
        <w:spacing w:after="0" w:line="240" w:lineRule="auto"/>
        <w:rPr>
          <w:rFonts w:ascii="Arial" w:hAnsi="Arial" w:cs="Arial"/>
        </w:rPr>
      </w:pPr>
    </w:p>
    <w:p w14:paraId="1D49557D" w14:textId="553A336C" w:rsidR="00BB7A34" w:rsidRDefault="00BB7A34" w:rsidP="00AC42DB">
      <w:pPr>
        <w:spacing w:after="0" w:line="240" w:lineRule="auto"/>
        <w:rPr>
          <w:rFonts w:ascii="Arial" w:hAnsi="Arial" w:cs="Arial"/>
        </w:rPr>
      </w:pPr>
    </w:p>
    <w:p w14:paraId="34D39FBC" w14:textId="1AE1C446" w:rsidR="00AB5B26" w:rsidRDefault="00AB5B26" w:rsidP="00AC42DB">
      <w:pPr>
        <w:spacing w:after="0" w:line="240" w:lineRule="auto"/>
        <w:rPr>
          <w:rFonts w:ascii="Arial" w:hAnsi="Arial" w:cs="Arial"/>
        </w:rPr>
      </w:pPr>
    </w:p>
    <w:p w14:paraId="62336966" w14:textId="2696E05E" w:rsidR="00AB5B26" w:rsidRDefault="00AB5B26" w:rsidP="00AC42DB">
      <w:pPr>
        <w:spacing w:after="0" w:line="240" w:lineRule="auto"/>
        <w:rPr>
          <w:rFonts w:ascii="Arial" w:hAnsi="Arial" w:cs="Arial"/>
        </w:rPr>
      </w:pPr>
    </w:p>
    <w:p w14:paraId="052A402E" w14:textId="2F59B5AE" w:rsidR="00AB5B26" w:rsidRDefault="00AB5B26" w:rsidP="00AC42DB">
      <w:pPr>
        <w:spacing w:after="0" w:line="240" w:lineRule="auto"/>
        <w:rPr>
          <w:rFonts w:ascii="Arial" w:hAnsi="Arial" w:cs="Arial"/>
        </w:rPr>
      </w:pPr>
    </w:p>
    <w:p w14:paraId="1F9B9447" w14:textId="5CC01649" w:rsidR="00AB5B26" w:rsidRDefault="00AB5B26" w:rsidP="00AC42DB">
      <w:pPr>
        <w:spacing w:after="0" w:line="240" w:lineRule="auto"/>
        <w:rPr>
          <w:rFonts w:ascii="Arial" w:hAnsi="Arial" w:cs="Arial"/>
        </w:rPr>
      </w:pPr>
    </w:p>
    <w:p w14:paraId="5023C62F" w14:textId="0F9515A4" w:rsidR="00AB5B26" w:rsidRDefault="00AB5B26" w:rsidP="00AC42DB">
      <w:pPr>
        <w:spacing w:after="0" w:line="240" w:lineRule="auto"/>
        <w:rPr>
          <w:rFonts w:ascii="Arial" w:hAnsi="Arial" w:cs="Arial"/>
        </w:rPr>
      </w:pPr>
    </w:p>
    <w:p w14:paraId="656BE475" w14:textId="18DD56CD" w:rsidR="00AB5B26" w:rsidRDefault="00AB5B26" w:rsidP="00AC42DB">
      <w:pPr>
        <w:spacing w:after="0" w:line="240" w:lineRule="auto"/>
        <w:rPr>
          <w:rFonts w:ascii="Arial" w:hAnsi="Arial" w:cs="Arial"/>
        </w:rPr>
      </w:pPr>
    </w:p>
    <w:p w14:paraId="0ABF51D6" w14:textId="1C3F5B5B" w:rsidR="00406C67" w:rsidRDefault="00406C67" w:rsidP="00AC42DB">
      <w:pPr>
        <w:spacing w:after="0"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Question 32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(</w:t>
      </w:r>
      <w:r w:rsidR="00095239">
        <w:rPr>
          <w:rFonts w:ascii="Arial" w:hAnsi="Arial" w:cs="Arial"/>
          <w:b/>
          <w:color w:val="000000"/>
        </w:rPr>
        <w:t>10</w:t>
      </w:r>
      <w:r>
        <w:rPr>
          <w:rFonts w:ascii="Arial" w:hAnsi="Arial" w:cs="Arial"/>
          <w:b/>
          <w:color w:val="000000"/>
        </w:rPr>
        <w:t xml:space="preserve"> marks)</w:t>
      </w:r>
    </w:p>
    <w:p w14:paraId="68B33FED" w14:textId="77777777" w:rsidR="00406C67" w:rsidRDefault="00406C67" w:rsidP="00AC42DB">
      <w:pPr>
        <w:spacing w:after="0" w:line="240" w:lineRule="auto"/>
        <w:rPr>
          <w:rFonts w:ascii="Arial" w:hAnsi="Arial" w:cs="Arial"/>
          <w:color w:val="000000"/>
        </w:rPr>
      </w:pPr>
      <w:r w:rsidRPr="009C00FF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married couple, intending on starting their own family, were advised to attend a local genetic counselling clinic to discuss the risks of producing offspring with phenylketonuria (PKU), which is present in the mother’s family.</w:t>
      </w:r>
    </w:p>
    <w:p w14:paraId="3FA86859" w14:textId="77777777" w:rsidR="00406C67" w:rsidRDefault="00406C67" w:rsidP="00AC42DB">
      <w:pPr>
        <w:spacing w:after="0" w:line="240" w:lineRule="auto"/>
        <w:rPr>
          <w:rFonts w:ascii="Arial" w:hAnsi="Arial" w:cs="Arial"/>
          <w:color w:val="000000"/>
        </w:rPr>
      </w:pPr>
    </w:p>
    <w:p w14:paraId="3AB804D6" w14:textId="77777777" w:rsidR="00406C67" w:rsidRPr="009C00FF" w:rsidRDefault="00406C67" w:rsidP="00AC42DB">
      <w:pPr>
        <w:pStyle w:val="ListParagraph"/>
        <w:numPr>
          <w:ilvl w:val="0"/>
          <w:numId w:val="17"/>
        </w:numPr>
        <w:spacing w:after="0" w:line="240" w:lineRule="auto"/>
        <w:ind w:left="0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Suggest an explanation the genetic counsellor may have given to explain the relationship between genes and chromosomes.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(2 marks) </w:t>
      </w:r>
    </w:p>
    <w:p w14:paraId="409E4BCD" w14:textId="77777777" w:rsidR="00406C67" w:rsidRDefault="00406C67" w:rsidP="00AC42DB">
      <w:pPr>
        <w:spacing w:after="0" w:line="240" w:lineRule="auto"/>
        <w:rPr>
          <w:rFonts w:ascii="Arial" w:hAnsi="Arial" w:cs="Arial"/>
          <w:color w:val="000000"/>
        </w:rPr>
      </w:pPr>
    </w:p>
    <w:p w14:paraId="0E564C7B" w14:textId="76C81A53" w:rsidR="00406C67" w:rsidRPr="007D5706" w:rsidRDefault="00406C67" w:rsidP="00AC42DB">
      <w:pPr>
        <w:pStyle w:val="ListParagraph"/>
        <w:numPr>
          <w:ilvl w:val="0"/>
          <w:numId w:val="17"/>
        </w:numPr>
        <w:spacing w:after="0" w:line="240" w:lineRule="auto"/>
        <w:ind w:left="0" w:firstLine="0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Suggest a reason as to why the genetic counsellor would create a pedigree chart fo</w:t>
      </w:r>
      <w:r w:rsidR="00A87039">
        <w:rPr>
          <w:rFonts w:ascii="Arial" w:hAnsi="Arial" w:cs="Arial"/>
        </w:rPr>
        <w:t xml:space="preserve">r this </w:t>
      </w:r>
      <w:proofErr w:type="gramStart"/>
      <w:r w:rsidR="00A87039">
        <w:rPr>
          <w:rFonts w:ascii="Arial" w:hAnsi="Arial" w:cs="Arial"/>
        </w:rPr>
        <w:t>disease</w:t>
      </w:r>
      <w:proofErr w:type="gramEnd"/>
      <w:r w:rsidR="00A87039">
        <w:rPr>
          <w:rFonts w:ascii="Arial" w:hAnsi="Arial" w:cs="Arial"/>
        </w:rPr>
        <w:t>.</w:t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  <w:t>(1 mark</w:t>
      </w:r>
      <w:r>
        <w:rPr>
          <w:rFonts w:ascii="Arial" w:hAnsi="Arial" w:cs="Arial"/>
        </w:rPr>
        <w:t>)</w:t>
      </w:r>
    </w:p>
    <w:p w14:paraId="1FC0B3AC" w14:textId="77777777" w:rsidR="00406C67" w:rsidRDefault="00406C67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51A6A22E" w14:textId="1C527D02" w:rsidR="00406C67" w:rsidRDefault="00403107" w:rsidP="0095705C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FF0000"/>
        </w:rPr>
        <w:tab/>
      </w:r>
    </w:p>
    <w:p w14:paraId="00A897CE" w14:textId="283BAFD9" w:rsidR="00406C67" w:rsidRDefault="00406C67" w:rsidP="00AC42DB">
      <w:pPr>
        <w:spacing w:after="0" w:line="240" w:lineRule="auto"/>
        <w:rPr>
          <w:rFonts w:ascii="Arial" w:hAnsi="Arial" w:cs="Arial"/>
          <w:color w:val="000000"/>
        </w:rPr>
      </w:pPr>
      <w:r w:rsidRPr="007D5706">
        <w:rPr>
          <w:rFonts w:ascii="Arial" w:hAnsi="Arial" w:cs="Arial"/>
          <w:color w:val="000000"/>
        </w:rPr>
        <w:t>Upo</w:t>
      </w:r>
      <w:r>
        <w:rPr>
          <w:rFonts w:ascii="Arial" w:hAnsi="Arial" w:cs="Arial"/>
          <w:color w:val="000000"/>
        </w:rPr>
        <w:t xml:space="preserve">n receiving this advice, the couple then attended a fertility clinic to get information on how to increase their chances of pregnancy. The </w:t>
      </w:r>
      <w:proofErr w:type="gramStart"/>
      <w:r>
        <w:rPr>
          <w:rFonts w:ascii="Arial" w:hAnsi="Arial" w:cs="Arial"/>
          <w:color w:val="000000"/>
        </w:rPr>
        <w:t>clinician described the structure and function</w:t>
      </w:r>
      <w:proofErr w:type="gramEnd"/>
      <w:r>
        <w:rPr>
          <w:rFonts w:ascii="Arial" w:hAnsi="Arial" w:cs="Arial"/>
          <w:color w:val="000000"/>
        </w:rPr>
        <w:t xml:space="preserve"> of the human reproductive system, and </w:t>
      </w:r>
      <w:r w:rsidR="007561F6">
        <w:rPr>
          <w:rFonts w:ascii="Arial" w:hAnsi="Arial" w:cs="Arial"/>
          <w:color w:val="000000"/>
        </w:rPr>
        <w:t>explained</w:t>
      </w:r>
      <w:r>
        <w:rPr>
          <w:rFonts w:ascii="Arial" w:hAnsi="Arial" w:cs="Arial"/>
          <w:color w:val="000000"/>
        </w:rPr>
        <w:t xml:space="preserve"> the reproductive cycles.</w:t>
      </w:r>
    </w:p>
    <w:p w14:paraId="5ED46C30" w14:textId="77777777" w:rsidR="00406C67" w:rsidRDefault="00406C67" w:rsidP="00AC42DB">
      <w:pPr>
        <w:spacing w:after="0" w:line="240" w:lineRule="auto"/>
        <w:rPr>
          <w:rFonts w:ascii="Arial" w:hAnsi="Arial" w:cs="Arial"/>
          <w:color w:val="000000"/>
        </w:rPr>
      </w:pPr>
    </w:p>
    <w:p w14:paraId="164749AE" w14:textId="77777777" w:rsidR="00406C67" w:rsidRDefault="00406C67" w:rsidP="00AC42DB">
      <w:pPr>
        <w:pStyle w:val="ListParagraph"/>
        <w:numPr>
          <w:ilvl w:val="0"/>
          <w:numId w:val="17"/>
        </w:numPr>
        <w:spacing w:after="0" w:line="240" w:lineRule="auto"/>
        <w:ind w:left="0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the differences between the female and male gametes concerning their size, structure and relative number.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(3 marks)</w:t>
      </w:r>
    </w:p>
    <w:p w14:paraId="47E247CA" w14:textId="77777777" w:rsidR="00406C67" w:rsidRPr="00EA7FD9" w:rsidRDefault="00406C67" w:rsidP="00AC42DB">
      <w:pPr>
        <w:pStyle w:val="ListParagraph"/>
        <w:spacing w:after="0" w:line="240" w:lineRule="auto"/>
        <w:ind w:left="0"/>
        <w:rPr>
          <w:rFonts w:ascii="Arial" w:hAnsi="Arial" w:cs="Arial"/>
          <w:color w:val="000000"/>
        </w:rPr>
      </w:pPr>
    </w:p>
    <w:p w14:paraId="25B7C0B2" w14:textId="5CC568CE" w:rsidR="00403107" w:rsidRDefault="00403107" w:rsidP="0095705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</w:p>
    <w:p w14:paraId="09604627" w14:textId="77777777" w:rsidR="00406C67" w:rsidRDefault="00406C67" w:rsidP="00AC42DB">
      <w:pPr>
        <w:spacing w:after="0" w:line="240" w:lineRule="auto"/>
        <w:rPr>
          <w:rFonts w:ascii="Arial" w:hAnsi="Arial" w:cs="Arial"/>
          <w:color w:val="000000"/>
        </w:rPr>
      </w:pPr>
    </w:p>
    <w:p w14:paraId="4D6FFB24" w14:textId="77777777" w:rsidR="00406C67" w:rsidRDefault="00406C67" w:rsidP="00AC42DB">
      <w:pPr>
        <w:spacing w:after="0" w:line="240" w:lineRule="auto"/>
        <w:rPr>
          <w:rFonts w:ascii="Arial" w:hAnsi="Arial" w:cs="Arial"/>
          <w:color w:val="000000"/>
        </w:rPr>
      </w:pPr>
    </w:p>
    <w:p w14:paraId="5C027E06" w14:textId="77777777" w:rsidR="00406C67" w:rsidRDefault="00406C67" w:rsidP="00AC42DB">
      <w:pPr>
        <w:spacing w:after="0" w:line="240" w:lineRule="auto"/>
        <w:rPr>
          <w:rFonts w:ascii="Arial" w:hAnsi="Arial" w:cs="Arial"/>
          <w:color w:val="000000"/>
        </w:rPr>
      </w:pPr>
    </w:p>
    <w:p w14:paraId="66A9A63C" w14:textId="77777777" w:rsidR="00406C67" w:rsidRDefault="00406C67" w:rsidP="00AC42DB">
      <w:pPr>
        <w:spacing w:after="0" w:line="240" w:lineRule="auto"/>
        <w:rPr>
          <w:rFonts w:ascii="Arial" w:hAnsi="Arial" w:cs="Arial"/>
          <w:color w:val="000000"/>
        </w:rPr>
      </w:pPr>
    </w:p>
    <w:p w14:paraId="155B47E2" w14:textId="77777777" w:rsidR="00406C67" w:rsidRDefault="00406C67" w:rsidP="00AC42DB">
      <w:pPr>
        <w:spacing w:after="0" w:line="240" w:lineRule="auto"/>
        <w:rPr>
          <w:rFonts w:ascii="Arial" w:hAnsi="Arial" w:cs="Arial"/>
          <w:color w:val="000000"/>
        </w:rPr>
      </w:pPr>
    </w:p>
    <w:p w14:paraId="48B8F127" w14:textId="03F36979" w:rsidR="00406C67" w:rsidRDefault="00406C67" w:rsidP="00AC42DB">
      <w:pPr>
        <w:pStyle w:val="ListParagraph"/>
        <w:numPr>
          <w:ilvl w:val="0"/>
          <w:numId w:val="17"/>
        </w:numPr>
        <w:spacing w:after="0" w:line="240" w:lineRule="auto"/>
        <w:ind w:left="0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Describe </w:t>
      </w:r>
      <w:r w:rsidR="00501BDE">
        <w:rPr>
          <w:rFonts w:ascii="Arial" w:hAnsi="Arial" w:cs="Arial"/>
          <w:color w:val="000000"/>
        </w:rPr>
        <w:t xml:space="preserve">one factor that the couple could monitor that </w:t>
      </w:r>
      <w:r>
        <w:rPr>
          <w:rFonts w:ascii="Arial" w:hAnsi="Arial" w:cs="Arial"/>
          <w:color w:val="000000"/>
        </w:rPr>
        <w:t>could be used to increase the couple’s chances of falling pregnant.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(2 marks)</w:t>
      </w:r>
    </w:p>
    <w:p w14:paraId="7A0842C0" w14:textId="77777777" w:rsidR="00406C67" w:rsidRDefault="00406C67" w:rsidP="00AC42DB">
      <w:pPr>
        <w:pStyle w:val="ListParagraph"/>
        <w:spacing w:after="0" w:line="240" w:lineRule="auto"/>
        <w:ind w:left="0"/>
        <w:rPr>
          <w:rFonts w:ascii="Arial" w:hAnsi="Arial" w:cs="Arial"/>
          <w:color w:val="000000"/>
        </w:rPr>
      </w:pPr>
    </w:p>
    <w:p w14:paraId="4C447620" w14:textId="77777777" w:rsidR="00403107" w:rsidRPr="007D5706" w:rsidRDefault="00403107" w:rsidP="00AC42DB">
      <w:pPr>
        <w:pStyle w:val="ListParagraph"/>
        <w:spacing w:after="0" w:line="240" w:lineRule="auto"/>
        <w:ind w:left="0"/>
        <w:rPr>
          <w:rFonts w:ascii="Arial" w:hAnsi="Arial" w:cs="Arial"/>
          <w:color w:val="000000"/>
        </w:rPr>
      </w:pPr>
    </w:p>
    <w:p w14:paraId="58C23C7F" w14:textId="77777777" w:rsidR="00094644" w:rsidRPr="00094644" w:rsidRDefault="00095239" w:rsidP="00AC42DB">
      <w:pPr>
        <w:pStyle w:val="ListParagraph"/>
        <w:numPr>
          <w:ilvl w:val="0"/>
          <w:numId w:val="17"/>
        </w:numPr>
        <w:tabs>
          <w:tab w:val="left" w:pos="1134"/>
        </w:tabs>
        <w:spacing w:after="0" w:line="240" w:lineRule="auto"/>
        <w:ind w:left="0" w:firstLine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(i) </w:t>
      </w:r>
      <w:r>
        <w:rPr>
          <w:rFonts w:ascii="Arial" w:hAnsi="Arial" w:cs="Arial"/>
          <w:color w:val="000000"/>
        </w:rPr>
        <w:tab/>
      </w:r>
      <w:r w:rsidR="007561F6">
        <w:rPr>
          <w:rFonts w:ascii="Arial" w:hAnsi="Arial" w:cs="Arial"/>
          <w:color w:val="000000"/>
        </w:rPr>
        <w:t>Unfortunately t</w:t>
      </w:r>
      <w:r w:rsidR="00406C67">
        <w:rPr>
          <w:rFonts w:ascii="Arial" w:hAnsi="Arial" w:cs="Arial"/>
          <w:color w:val="000000"/>
        </w:rPr>
        <w:t xml:space="preserve">he couple struggled to fall pregnant. Identify </w:t>
      </w:r>
      <w:r w:rsidR="00406C67" w:rsidRPr="00095239">
        <w:rPr>
          <w:rFonts w:ascii="Arial" w:hAnsi="Arial" w:cs="Arial"/>
          <w:b/>
          <w:color w:val="000000"/>
        </w:rPr>
        <w:t>one</w:t>
      </w:r>
      <w:r w:rsidRPr="00095239">
        <w:rPr>
          <w:rFonts w:ascii="Arial" w:hAnsi="Arial" w:cs="Arial"/>
          <w:b/>
          <w:color w:val="000000"/>
        </w:rPr>
        <w:t xml:space="preserve"> </w:t>
      </w:r>
      <w:r w:rsidRPr="00094644">
        <w:rPr>
          <w:rFonts w:ascii="Arial" w:hAnsi="Arial" w:cs="Arial"/>
          <w:color w:val="000000"/>
        </w:rPr>
        <w:t xml:space="preserve">Assisted </w:t>
      </w:r>
    </w:p>
    <w:p w14:paraId="66E0025F" w14:textId="44C01B25" w:rsidR="007561F6" w:rsidRPr="00094644" w:rsidRDefault="00094644" w:rsidP="00AC42DB">
      <w:pPr>
        <w:pStyle w:val="ListParagraph"/>
        <w:tabs>
          <w:tab w:val="left" w:pos="1134"/>
        </w:tabs>
        <w:spacing w:after="0" w:line="240" w:lineRule="auto"/>
        <w:ind w:left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ab/>
      </w:r>
      <w:r w:rsidR="00095239" w:rsidRPr="00094644">
        <w:rPr>
          <w:rFonts w:ascii="Arial" w:hAnsi="Arial" w:cs="Arial"/>
          <w:color w:val="000000"/>
        </w:rPr>
        <w:t xml:space="preserve">Reproductive Technology (ART) </w:t>
      </w:r>
      <w:r w:rsidR="007561F6" w:rsidRPr="00094644">
        <w:rPr>
          <w:rFonts w:ascii="Arial" w:hAnsi="Arial" w:cs="Arial"/>
          <w:color w:val="000000"/>
        </w:rPr>
        <w:t>that the couple could use.</w:t>
      </w:r>
      <w:r w:rsidR="00406C67" w:rsidRPr="00094644">
        <w:rPr>
          <w:rFonts w:ascii="Arial" w:hAnsi="Arial" w:cs="Arial"/>
          <w:color w:val="000000"/>
        </w:rPr>
        <w:tab/>
      </w:r>
    </w:p>
    <w:p w14:paraId="5B8B2041" w14:textId="7468C802" w:rsidR="00406C67" w:rsidRPr="007561F6" w:rsidRDefault="007561F6" w:rsidP="00AC42DB">
      <w:pPr>
        <w:pStyle w:val="ListParagraph"/>
        <w:tabs>
          <w:tab w:val="left" w:pos="1134"/>
        </w:tabs>
        <w:spacing w:after="0" w:line="240" w:lineRule="auto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406C67" w:rsidRPr="007561F6">
        <w:rPr>
          <w:rFonts w:ascii="Arial" w:hAnsi="Arial" w:cs="Arial"/>
          <w:color w:val="000000"/>
        </w:rPr>
        <w:t>(1 mark)</w:t>
      </w:r>
    </w:p>
    <w:p w14:paraId="04BE4925" w14:textId="77777777" w:rsidR="00403107" w:rsidRDefault="00403107" w:rsidP="00AC42DB">
      <w:pPr>
        <w:spacing w:after="0" w:line="240" w:lineRule="auto"/>
        <w:rPr>
          <w:rFonts w:ascii="Arial" w:hAnsi="Arial" w:cs="Arial"/>
          <w:b/>
        </w:rPr>
      </w:pPr>
    </w:p>
    <w:p w14:paraId="55A16A4B" w14:textId="1C2D1E53" w:rsidR="00095239" w:rsidRDefault="00095239" w:rsidP="00AC42DB">
      <w:pPr>
        <w:tabs>
          <w:tab w:val="left" w:pos="709"/>
          <w:tab w:val="left" w:pos="113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(ii)</w:t>
      </w:r>
      <w:r>
        <w:rPr>
          <w:rFonts w:ascii="Arial" w:hAnsi="Arial" w:cs="Arial"/>
        </w:rPr>
        <w:tab/>
        <w:t xml:space="preserve">State </w:t>
      </w:r>
      <w:r w:rsidRPr="00095239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</w:t>
      </w:r>
      <w:r w:rsidR="007561F6">
        <w:rPr>
          <w:rFonts w:ascii="Arial" w:hAnsi="Arial" w:cs="Arial"/>
        </w:rPr>
        <w:t xml:space="preserve">common </w:t>
      </w:r>
      <w:r w:rsidR="002F5DE4">
        <w:rPr>
          <w:rFonts w:ascii="Arial" w:hAnsi="Arial" w:cs="Arial"/>
        </w:rPr>
        <w:t>complication</w:t>
      </w:r>
      <w:r>
        <w:rPr>
          <w:rFonts w:ascii="Arial" w:hAnsi="Arial" w:cs="Arial"/>
        </w:rPr>
        <w:t xml:space="preserve"> associated with the ART identified in part (e</w:t>
      </w:r>
      <w:proofErr w:type="gramStart"/>
      <w:r>
        <w:rPr>
          <w:rFonts w:ascii="Arial" w:hAnsi="Arial" w:cs="Arial"/>
        </w:rPr>
        <w:t>)(</w:t>
      </w:r>
      <w:proofErr w:type="gramEnd"/>
      <w:r>
        <w:rPr>
          <w:rFonts w:ascii="Arial" w:hAnsi="Arial" w:cs="Arial"/>
        </w:rPr>
        <w:t>i) above.</w:t>
      </w:r>
    </w:p>
    <w:p w14:paraId="623C0FEC" w14:textId="12F8A74E" w:rsidR="00095239" w:rsidRDefault="00095239" w:rsidP="00AC42DB">
      <w:pPr>
        <w:tabs>
          <w:tab w:val="left" w:pos="709"/>
          <w:tab w:val="left" w:pos="113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683726C9" w14:textId="657F4BDB" w:rsidR="00095239" w:rsidRDefault="00095239" w:rsidP="00AC42DB">
      <w:pPr>
        <w:tabs>
          <w:tab w:val="left" w:pos="709"/>
          <w:tab w:val="left" w:pos="113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00B69F7" w14:textId="77777777" w:rsidR="00406C67" w:rsidRDefault="00406C67" w:rsidP="00AC42DB">
      <w:pPr>
        <w:spacing w:after="0" w:line="240" w:lineRule="auto"/>
        <w:rPr>
          <w:rFonts w:ascii="Arial" w:hAnsi="Arial" w:cs="Arial"/>
          <w:b/>
        </w:rPr>
      </w:pPr>
    </w:p>
    <w:p w14:paraId="0DF545FA" w14:textId="77777777" w:rsidR="00406C67" w:rsidRDefault="00406C67" w:rsidP="00AC42DB">
      <w:pPr>
        <w:spacing w:after="0" w:line="240" w:lineRule="auto"/>
        <w:rPr>
          <w:rFonts w:ascii="Arial" w:hAnsi="Arial" w:cs="Arial"/>
          <w:b/>
        </w:rPr>
      </w:pPr>
    </w:p>
    <w:p w14:paraId="53875C4F" w14:textId="77777777" w:rsidR="00406C67" w:rsidRDefault="00406C67" w:rsidP="00AC42DB">
      <w:pPr>
        <w:spacing w:after="0" w:line="240" w:lineRule="auto"/>
        <w:rPr>
          <w:rFonts w:ascii="Arial" w:hAnsi="Arial" w:cs="Arial"/>
          <w:b/>
        </w:rPr>
      </w:pPr>
    </w:p>
    <w:p w14:paraId="61A051ED" w14:textId="77777777" w:rsidR="00406C67" w:rsidRDefault="00406C67" w:rsidP="00AC42DB">
      <w:pPr>
        <w:spacing w:after="0" w:line="240" w:lineRule="auto"/>
        <w:rPr>
          <w:rFonts w:ascii="Arial" w:hAnsi="Arial" w:cs="Arial"/>
          <w:b/>
        </w:rPr>
      </w:pPr>
    </w:p>
    <w:p w14:paraId="21C38B1F" w14:textId="77777777" w:rsidR="00406C67" w:rsidRDefault="00406C67" w:rsidP="00AC42DB">
      <w:pPr>
        <w:spacing w:after="0" w:line="240" w:lineRule="auto"/>
        <w:rPr>
          <w:rFonts w:ascii="Arial" w:hAnsi="Arial" w:cs="Arial"/>
          <w:b/>
        </w:rPr>
      </w:pPr>
    </w:p>
    <w:p w14:paraId="13A22222" w14:textId="77777777" w:rsidR="00406C67" w:rsidRDefault="00406C67" w:rsidP="00AC42DB">
      <w:pPr>
        <w:spacing w:after="0" w:line="240" w:lineRule="auto"/>
        <w:rPr>
          <w:rFonts w:ascii="Arial" w:hAnsi="Arial" w:cs="Arial"/>
          <w:b/>
        </w:rPr>
      </w:pPr>
    </w:p>
    <w:p w14:paraId="490B5559" w14:textId="77777777" w:rsidR="00406C67" w:rsidRDefault="00406C67" w:rsidP="00AC42DB">
      <w:pPr>
        <w:spacing w:after="0" w:line="240" w:lineRule="auto"/>
        <w:rPr>
          <w:rFonts w:ascii="Arial" w:hAnsi="Arial" w:cs="Arial"/>
          <w:b/>
        </w:rPr>
      </w:pPr>
    </w:p>
    <w:p w14:paraId="79CEE130" w14:textId="77777777" w:rsidR="00406C67" w:rsidRDefault="00406C67" w:rsidP="00AC42DB">
      <w:pPr>
        <w:spacing w:after="0" w:line="240" w:lineRule="auto"/>
        <w:rPr>
          <w:rFonts w:ascii="Arial" w:hAnsi="Arial" w:cs="Arial"/>
          <w:b/>
        </w:rPr>
      </w:pPr>
    </w:p>
    <w:p w14:paraId="798E035B" w14:textId="77777777" w:rsidR="00406C67" w:rsidRDefault="00406C67" w:rsidP="00AC42DB">
      <w:pPr>
        <w:spacing w:after="0" w:line="240" w:lineRule="auto"/>
        <w:rPr>
          <w:rFonts w:ascii="Arial" w:hAnsi="Arial" w:cs="Arial"/>
          <w:b/>
        </w:rPr>
      </w:pPr>
    </w:p>
    <w:p w14:paraId="31D46A2A" w14:textId="77777777" w:rsidR="00406C67" w:rsidRDefault="00406C67" w:rsidP="00AC42DB">
      <w:pPr>
        <w:spacing w:after="0" w:line="240" w:lineRule="auto"/>
        <w:rPr>
          <w:rFonts w:ascii="Arial" w:hAnsi="Arial" w:cs="Arial"/>
          <w:b/>
        </w:rPr>
      </w:pPr>
    </w:p>
    <w:p w14:paraId="57061C25" w14:textId="77777777" w:rsidR="00406C67" w:rsidRDefault="00406C67" w:rsidP="00AC42DB">
      <w:pPr>
        <w:spacing w:after="0" w:line="240" w:lineRule="auto"/>
        <w:rPr>
          <w:rFonts w:ascii="Arial" w:hAnsi="Arial" w:cs="Arial"/>
          <w:b/>
        </w:rPr>
      </w:pPr>
    </w:p>
    <w:p w14:paraId="3B4107E7" w14:textId="77777777" w:rsidR="00406C67" w:rsidRDefault="00406C67" w:rsidP="00AC42DB">
      <w:pPr>
        <w:spacing w:after="0" w:line="240" w:lineRule="auto"/>
        <w:rPr>
          <w:rFonts w:ascii="Arial" w:hAnsi="Arial" w:cs="Arial"/>
          <w:b/>
        </w:rPr>
      </w:pPr>
    </w:p>
    <w:p w14:paraId="15CC8E85" w14:textId="23CD82E5" w:rsidR="00406C67" w:rsidRDefault="00406C67" w:rsidP="00AC42DB">
      <w:pPr>
        <w:spacing w:after="0" w:line="240" w:lineRule="auto"/>
        <w:rPr>
          <w:rFonts w:ascii="Arial" w:hAnsi="Arial" w:cs="Arial"/>
          <w:b/>
        </w:rPr>
      </w:pPr>
    </w:p>
    <w:p w14:paraId="1E2359CB" w14:textId="393A0346" w:rsidR="00403107" w:rsidRDefault="00403107" w:rsidP="00AC42DB">
      <w:pPr>
        <w:spacing w:after="0" w:line="240" w:lineRule="auto"/>
        <w:rPr>
          <w:rFonts w:ascii="Arial" w:hAnsi="Arial" w:cs="Arial"/>
          <w:b/>
        </w:rPr>
      </w:pPr>
    </w:p>
    <w:p w14:paraId="019C77DD" w14:textId="0CFA7676" w:rsidR="00403107" w:rsidRDefault="00403107" w:rsidP="00AC42DB">
      <w:pPr>
        <w:spacing w:after="0" w:line="240" w:lineRule="auto"/>
        <w:rPr>
          <w:rFonts w:ascii="Arial" w:hAnsi="Arial" w:cs="Arial"/>
          <w:b/>
        </w:rPr>
      </w:pPr>
    </w:p>
    <w:p w14:paraId="7F9F43F0" w14:textId="77777777" w:rsidR="00403107" w:rsidRDefault="00403107" w:rsidP="00AC42DB">
      <w:pPr>
        <w:spacing w:after="0" w:line="240" w:lineRule="auto"/>
        <w:rPr>
          <w:rFonts w:ascii="Arial" w:hAnsi="Arial" w:cs="Arial"/>
          <w:b/>
        </w:rPr>
      </w:pPr>
    </w:p>
    <w:p w14:paraId="4DC3714F" w14:textId="230B0BFE" w:rsidR="00406C67" w:rsidRDefault="00406C67" w:rsidP="00AC42DB">
      <w:pPr>
        <w:spacing w:after="0" w:line="240" w:lineRule="auto"/>
        <w:rPr>
          <w:rFonts w:ascii="Arial" w:hAnsi="Arial" w:cs="Arial"/>
          <w:b/>
        </w:rPr>
      </w:pPr>
    </w:p>
    <w:p w14:paraId="79D7C91D" w14:textId="1BFE9F65" w:rsidR="00A87039" w:rsidRDefault="00A87039" w:rsidP="00AC42DB">
      <w:pPr>
        <w:spacing w:after="0" w:line="240" w:lineRule="auto"/>
        <w:rPr>
          <w:rFonts w:ascii="Arial" w:hAnsi="Arial" w:cs="Arial"/>
          <w:b/>
        </w:rPr>
      </w:pPr>
    </w:p>
    <w:p w14:paraId="12359413" w14:textId="2DB43A78" w:rsidR="00A87039" w:rsidRDefault="00A87039" w:rsidP="00AC42DB">
      <w:pPr>
        <w:spacing w:after="0" w:line="240" w:lineRule="auto"/>
        <w:rPr>
          <w:rFonts w:ascii="Arial" w:hAnsi="Arial" w:cs="Arial"/>
          <w:b/>
        </w:rPr>
      </w:pPr>
    </w:p>
    <w:p w14:paraId="7633D1C7" w14:textId="77777777" w:rsidR="00A87039" w:rsidRDefault="00A87039" w:rsidP="00AC42DB">
      <w:pPr>
        <w:spacing w:after="0" w:line="240" w:lineRule="auto"/>
        <w:rPr>
          <w:rFonts w:ascii="Arial" w:hAnsi="Arial" w:cs="Arial"/>
          <w:b/>
        </w:rPr>
      </w:pPr>
    </w:p>
    <w:p w14:paraId="232AB2C8" w14:textId="77777777" w:rsidR="00406C67" w:rsidRDefault="00406C67" w:rsidP="00AC42DB">
      <w:pPr>
        <w:spacing w:after="0" w:line="240" w:lineRule="auto"/>
        <w:rPr>
          <w:rFonts w:ascii="Arial" w:hAnsi="Arial" w:cs="Arial"/>
          <w:b/>
        </w:rPr>
      </w:pPr>
    </w:p>
    <w:p w14:paraId="600C3753" w14:textId="533E2B10" w:rsidR="00BB7A34" w:rsidRDefault="00BB7A34" w:rsidP="00AC42D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</w:t>
      </w:r>
      <w:r w:rsidR="00406C67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  <w:t>(12 marks)</w:t>
      </w:r>
    </w:p>
    <w:p w14:paraId="26B5A6FE" w14:textId="702AA641" w:rsidR="00BB7A34" w:rsidRDefault="00BB7A34" w:rsidP="00AC42DB">
      <w:pPr>
        <w:spacing w:after="0" w:line="240" w:lineRule="auto"/>
        <w:rPr>
          <w:rFonts w:ascii="Arial" w:hAnsi="Arial" w:cs="Arial"/>
          <w:b/>
        </w:rPr>
      </w:pPr>
    </w:p>
    <w:p w14:paraId="2F38F50A" w14:textId="3365774B" w:rsidR="00BB7A34" w:rsidRDefault="00BB7A34" w:rsidP="00AC42D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For many hundreds of years, experiments with blood transfusions have been undertaken. However, it was in 1901, when Karl Landsteiner discovered human blood groups</w:t>
      </w:r>
      <w:r w:rsidR="0042529C">
        <w:rPr>
          <w:rFonts w:ascii="Arial" w:hAnsi="Arial" w:cs="Arial"/>
        </w:rPr>
        <w:t>, that they became safer.</w:t>
      </w:r>
    </w:p>
    <w:p w14:paraId="569E3576" w14:textId="5DB94F9C" w:rsidR="0042529C" w:rsidRDefault="0042529C" w:rsidP="00AC42DB">
      <w:pPr>
        <w:spacing w:after="0" w:line="240" w:lineRule="auto"/>
        <w:rPr>
          <w:rFonts w:ascii="Arial" w:hAnsi="Arial" w:cs="Arial"/>
        </w:rPr>
      </w:pPr>
    </w:p>
    <w:p w14:paraId="625323E8" w14:textId="50480AE9" w:rsidR="00D124AE" w:rsidRDefault="00D124AE" w:rsidP="00AC42DB">
      <w:pPr>
        <w:pStyle w:val="ListParagraph"/>
        <w:numPr>
          <w:ilvl w:val="0"/>
          <w:numId w:val="3"/>
        </w:numPr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State </w:t>
      </w:r>
      <w:r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disease that would require a blood transfusion.</w:t>
      </w:r>
    </w:p>
    <w:p w14:paraId="2843F194" w14:textId="124FA753" w:rsidR="00D124AE" w:rsidRDefault="00D124AE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7C79D959" w14:textId="32F78566" w:rsidR="0086394F" w:rsidRPr="00D96710" w:rsidRDefault="0086394F" w:rsidP="00AC42D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</w:p>
    <w:p w14:paraId="14D2DA2C" w14:textId="5AD6E13C" w:rsidR="00D124AE" w:rsidRDefault="00D124AE" w:rsidP="00AC42DB">
      <w:pPr>
        <w:spacing w:after="0" w:line="240" w:lineRule="auto"/>
        <w:rPr>
          <w:rFonts w:ascii="Arial" w:hAnsi="Arial" w:cs="Arial"/>
        </w:rPr>
      </w:pPr>
    </w:p>
    <w:p w14:paraId="3662D4E5" w14:textId="77777777" w:rsidR="00DF5222" w:rsidRDefault="00DF5222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292FF228" w14:textId="6FFC1FF4" w:rsidR="0042529C" w:rsidRDefault="0042529C" w:rsidP="00AC42DB">
      <w:pPr>
        <w:pStyle w:val="ListParagraph"/>
        <w:numPr>
          <w:ilvl w:val="0"/>
          <w:numId w:val="3"/>
        </w:numPr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Explain why it is important to determine the blood groups of both the recipient and donor </w:t>
      </w:r>
      <w:r w:rsidR="0091648E">
        <w:rPr>
          <w:rFonts w:ascii="Arial" w:hAnsi="Arial" w:cs="Arial"/>
        </w:rPr>
        <w:t>in blood transfusions.</w:t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  <w:t>(</w:t>
      </w:r>
      <w:r w:rsidR="00C7295F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marks)</w:t>
      </w:r>
    </w:p>
    <w:p w14:paraId="59F20C27" w14:textId="00A3995A" w:rsidR="0042529C" w:rsidRDefault="0042529C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1F3EB956" w14:textId="3E312357" w:rsidR="0042529C" w:rsidRDefault="0042529C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6FAB5D6F" w14:textId="77777777" w:rsidR="00DF5222" w:rsidRDefault="00DF5222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74259FE5" w14:textId="4E366137" w:rsidR="0042529C" w:rsidRDefault="0042529C" w:rsidP="00AC42DB">
      <w:pPr>
        <w:pStyle w:val="ListParagraph"/>
        <w:numPr>
          <w:ilvl w:val="0"/>
          <w:numId w:val="3"/>
        </w:numPr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Describe how </w:t>
      </w:r>
      <w:r w:rsidR="00786A54">
        <w:rPr>
          <w:rFonts w:ascii="Arial" w:hAnsi="Arial" w:cs="Arial"/>
        </w:rPr>
        <w:t xml:space="preserve">ABO </w:t>
      </w:r>
      <w:r>
        <w:rPr>
          <w:rFonts w:ascii="Arial" w:hAnsi="Arial" w:cs="Arial"/>
        </w:rPr>
        <w:t>blood groups are inherited.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F0616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marks)</w:t>
      </w:r>
    </w:p>
    <w:p w14:paraId="31FFCF6B" w14:textId="65AC9035" w:rsidR="00D124AE" w:rsidRDefault="00D124AE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0347255B" w14:textId="43FBEE73" w:rsidR="0086394F" w:rsidRDefault="0086394F" w:rsidP="00AC42DB">
      <w:pPr>
        <w:spacing w:after="0" w:line="240" w:lineRule="auto"/>
        <w:rPr>
          <w:rFonts w:ascii="Arial" w:hAnsi="Arial" w:cs="Arial"/>
        </w:rPr>
      </w:pPr>
    </w:p>
    <w:p w14:paraId="133306F6" w14:textId="061DD91B" w:rsidR="0086394F" w:rsidRDefault="0086394F" w:rsidP="00AC42DB">
      <w:pPr>
        <w:spacing w:after="0"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ab/>
      </w:r>
    </w:p>
    <w:p w14:paraId="421E8885" w14:textId="77777777" w:rsidR="00A87039" w:rsidRDefault="00A87039" w:rsidP="00AC42DB">
      <w:pPr>
        <w:spacing w:after="0" w:line="240" w:lineRule="auto"/>
        <w:rPr>
          <w:rFonts w:ascii="Arial" w:hAnsi="Arial" w:cs="Arial"/>
        </w:rPr>
      </w:pPr>
    </w:p>
    <w:p w14:paraId="3A51916B" w14:textId="32311BF8" w:rsidR="00174C39" w:rsidRPr="00DF5222" w:rsidRDefault="00174C39" w:rsidP="00AC42DB">
      <w:pPr>
        <w:spacing w:after="0" w:line="240" w:lineRule="auto"/>
        <w:rPr>
          <w:rFonts w:ascii="Arial" w:hAnsi="Arial" w:cs="Arial"/>
        </w:rPr>
      </w:pPr>
    </w:p>
    <w:p w14:paraId="598201F6" w14:textId="55BC3451" w:rsidR="00174C39" w:rsidRDefault="00532A3F" w:rsidP="00AC42DB">
      <w:pPr>
        <w:pStyle w:val="ListParagraph"/>
        <w:numPr>
          <w:ilvl w:val="0"/>
          <w:numId w:val="3"/>
        </w:numPr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Using a </w:t>
      </w:r>
      <w:proofErr w:type="spellStart"/>
      <w:r>
        <w:rPr>
          <w:rFonts w:ascii="Arial" w:hAnsi="Arial" w:cs="Arial"/>
        </w:rPr>
        <w:t>Punnett</w:t>
      </w:r>
      <w:proofErr w:type="spellEnd"/>
      <w:r>
        <w:rPr>
          <w:rFonts w:ascii="Arial" w:hAnsi="Arial" w:cs="Arial"/>
        </w:rPr>
        <w:t xml:space="preserve"> square, explain </w:t>
      </w:r>
      <w:r w:rsidR="00174C39">
        <w:rPr>
          <w:rFonts w:ascii="Arial" w:hAnsi="Arial" w:cs="Arial"/>
        </w:rPr>
        <w:t xml:space="preserve">if it is possible for an O-type </w:t>
      </w:r>
      <w:r>
        <w:rPr>
          <w:rFonts w:ascii="Arial" w:hAnsi="Arial" w:cs="Arial"/>
        </w:rPr>
        <w:t>child</w:t>
      </w:r>
      <w:r w:rsidR="00174C39">
        <w:rPr>
          <w:rFonts w:ascii="Arial" w:hAnsi="Arial" w:cs="Arial"/>
        </w:rPr>
        <w:t xml:space="preserve"> to be born to a B-type father and AB-type mother.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F0616">
        <w:rPr>
          <w:rFonts w:ascii="Arial" w:hAnsi="Arial" w:cs="Arial"/>
        </w:rPr>
        <w:t>(4</w:t>
      </w:r>
      <w:r>
        <w:rPr>
          <w:rFonts w:ascii="Arial" w:hAnsi="Arial" w:cs="Arial"/>
        </w:rPr>
        <w:t xml:space="preserve"> marks)</w:t>
      </w:r>
    </w:p>
    <w:p w14:paraId="27467659" w14:textId="1CC9303A" w:rsidR="00532A3F" w:rsidRDefault="00532A3F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2497A5DE" w14:textId="77777777" w:rsidR="00532A3F" w:rsidRDefault="00532A3F" w:rsidP="00AC42DB">
      <w:pPr>
        <w:pStyle w:val="ListParagraph"/>
        <w:spacing w:after="0" w:line="240" w:lineRule="auto"/>
        <w:ind w:left="0"/>
        <w:jc w:val="right"/>
        <w:rPr>
          <w:rFonts w:ascii="Arial" w:hAnsi="Arial" w:cs="Arial"/>
        </w:rPr>
      </w:pPr>
    </w:p>
    <w:p w14:paraId="580546FC" w14:textId="77777777" w:rsidR="00532A3F" w:rsidRDefault="00532A3F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0B1EC58A" w14:textId="58C1C31C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1C6700D6" w14:textId="51040396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220A602B" w14:textId="61D8CC0C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5518C1BF" w14:textId="70CDA4CC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1C3824AA" w14:textId="0131DD3B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7100D7BA" w14:textId="62036C24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3858815D" w14:textId="181E69AE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61C8EFA8" w14:textId="33B10F66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2AA88470" w14:textId="51F962B9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674D2254" w14:textId="4E493B8D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6A7E70E1" w14:textId="6F0990A8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5CFF5F1C" w14:textId="056A2C91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553C649B" w14:textId="3AD5BC5A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34A79FB0" w14:textId="58743F0F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7EA3F517" w14:textId="0CBE3160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7778F27C" w14:textId="6404DFCE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2A0AE0EB" w14:textId="3C2DFC85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4B3D41B9" w14:textId="0389AF43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54153FBB" w14:textId="137BC656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0E748E2A" w14:textId="6D83DC7A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76AE1C3E" w14:textId="0DDD52CC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7EBE1414" w14:textId="30632D0C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67C3E366" w14:textId="0A574501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50FEECF0" w14:textId="77777777" w:rsidR="002F5DE4" w:rsidRDefault="002F5DE4" w:rsidP="00AC42DB">
      <w:pPr>
        <w:spacing w:after="0" w:line="240" w:lineRule="auto"/>
        <w:rPr>
          <w:rFonts w:ascii="Arial" w:hAnsi="Arial" w:cs="Arial"/>
        </w:rPr>
      </w:pPr>
    </w:p>
    <w:p w14:paraId="2322627A" w14:textId="5906E0E8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77EF17A1" w14:textId="73F2D6CA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4626EEE8" w14:textId="7D4F444C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64FC0C92" w14:textId="79B3CB10" w:rsidR="00624FAF" w:rsidRDefault="00624FAF" w:rsidP="00AC42DB">
      <w:pPr>
        <w:spacing w:after="0" w:line="240" w:lineRule="auto"/>
        <w:rPr>
          <w:rFonts w:ascii="Arial" w:hAnsi="Arial" w:cs="Arial"/>
        </w:rPr>
      </w:pPr>
    </w:p>
    <w:p w14:paraId="40F69708" w14:textId="393A8F2A" w:rsidR="00624FAF" w:rsidRDefault="00624FAF" w:rsidP="00AC42DB">
      <w:pPr>
        <w:spacing w:after="0" w:line="240" w:lineRule="auto"/>
        <w:rPr>
          <w:rFonts w:ascii="Arial" w:hAnsi="Arial" w:cs="Arial"/>
        </w:rPr>
      </w:pPr>
      <w:r w:rsidRPr="00624FAF">
        <w:rPr>
          <w:rFonts w:ascii="Arial" w:hAnsi="Arial" w:cs="Arial"/>
          <w:b/>
        </w:rPr>
        <w:t>Question 3</w:t>
      </w:r>
      <w:r w:rsidR="00406C67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  <w:t>(12 marks)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58A81E84" w14:textId="114EB3CF" w:rsidR="00786A54" w:rsidRDefault="00786A54" w:rsidP="00AC42DB">
      <w:pPr>
        <w:pStyle w:val="ListParagraph"/>
        <w:numPr>
          <w:ilvl w:val="0"/>
          <w:numId w:val="8"/>
        </w:numPr>
        <w:spacing w:after="0" w:line="240" w:lineRule="auto"/>
        <w:ind w:left="0" w:firstLine="0"/>
        <w:rPr>
          <w:rFonts w:ascii="Arial" w:hAnsi="Arial" w:cs="Arial"/>
        </w:rPr>
      </w:pPr>
      <w:r w:rsidRPr="00786A54">
        <w:rPr>
          <w:rFonts w:ascii="Arial" w:hAnsi="Arial" w:cs="Arial"/>
        </w:rPr>
        <w:t xml:space="preserve">Muscles work in pairs to provide the skeletal system with motion. </w:t>
      </w:r>
      <w:r>
        <w:rPr>
          <w:rFonts w:ascii="Arial" w:hAnsi="Arial" w:cs="Arial"/>
        </w:rPr>
        <w:t>Explain why synergists are important in producing movement.</w:t>
      </w:r>
      <w:r w:rsidR="004F5378">
        <w:rPr>
          <w:rFonts w:ascii="Arial" w:hAnsi="Arial" w:cs="Arial"/>
        </w:rPr>
        <w:tab/>
      </w:r>
      <w:r w:rsidR="004F5378">
        <w:rPr>
          <w:rFonts w:ascii="Arial" w:hAnsi="Arial" w:cs="Arial"/>
        </w:rPr>
        <w:tab/>
      </w:r>
      <w:r w:rsidR="004F5378">
        <w:rPr>
          <w:rFonts w:ascii="Arial" w:hAnsi="Arial" w:cs="Arial"/>
        </w:rPr>
        <w:tab/>
      </w:r>
      <w:r w:rsidR="004F5378">
        <w:rPr>
          <w:rFonts w:ascii="Arial" w:hAnsi="Arial" w:cs="Arial"/>
        </w:rPr>
        <w:tab/>
        <w:t>(3 marks)</w:t>
      </w:r>
    </w:p>
    <w:p w14:paraId="685F0EB5" w14:textId="7A98F071" w:rsidR="00786A54" w:rsidRDefault="00786A54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584D1417" w14:textId="0E26D057" w:rsidR="00786A54" w:rsidRDefault="00786A54" w:rsidP="00AC42DB">
      <w:pPr>
        <w:spacing w:after="0" w:line="240" w:lineRule="auto"/>
        <w:rPr>
          <w:rFonts w:ascii="Arial" w:hAnsi="Arial" w:cs="Arial"/>
        </w:rPr>
      </w:pPr>
    </w:p>
    <w:p w14:paraId="67292B97" w14:textId="1AD8583F" w:rsidR="004F5378" w:rsidRPr="004F5378" w:rsidRDefault="004F5378" w:rsidP="00AC42D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diagrams below show one sarcomere in its fully relaxed </w:t>
      </w:r>
      <w:r w:rsidR="00A87039">
        <w:rPr>
          <w:rFonts w:ascii="Arial" w:hAnsi="Arial" w:cs="Arial"/>
        </w:rPr>
        <w:t xml:space="preserve">state </w:t>
      </w:r>
      <w:r>
        <w:rPr>
          <w:rFonts w:ascii="Arial" w:hAnsi="Arial" w:cs="Arial"/>
        </w:rPr>
        <w:t>and when it is contracted fully.</w:t>
      </w:r>
    </w:p>
    <w:p w14:paraId="0E11ACA0" w14:textId="77777777" w:rsidR="004F5378" w:rsidRDefault="004F5378" w:rsidP="00AC42DB">
      <w:pPr>
        <w:spacing w:after="0" w:line="240" w:lineRule="auto"/>
        <w:rPr>
          <w:rFonts w:ascii="Arial" w:hAnsi="Arial" w:cs="Arial"/>
        </w:rPr>
      </w:pPr>
    </w:p>
    <w:p w14:paraId="61B9066D" w14:textId="569751AD" w:rsidR="004F5378" w:rsidRDefault="004F5378" w:rsidP="00AC42DB">
      <w:pPr>
        <w:spacing w:after="0" w:line="240" w:lineRule="auto"/>
        <w:jc w:val="center"/>
        <w:rPr>
          <w:rFonts w:ascii="Arial" w:hAnsi="Arial" w:cs="Arial"/>
        </w:rPr>
      </w:pPr>
      <w:r>
        <w:rPr>
          <w:noProof/>
          <w:lang w:eastAsia="en-AU"/>
        </w:rPr>
        <w:lastRenderedPageBreak/>
        <w:drawing>
          <wp:inline distT="0" distB="0" distL="0" distR="0" wp14:anchorId="66AB6D0B" wp14:editId="2A07A550">
            <wp:extent cx="3446913" cy="2711450"/>
            <wp:effectExtent l="0" t="0" r="1270" b="0"/>
            <wp:docPr id="11" name="Picture 11" descr="File:1006 Sliding Filament Model of Muscle Contr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1006 Sliding Filament Model of Muscle Contraction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87" cy="271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48AA" w14:textId="77777777" w:rsidR="004F5378" w:rsidRDefault="004F5378" w:rsidP="00AC42DB">
      <w:pPr>
        <w:spacing w:after="0" w:line="240" w:lineRule="auto"/>
        <w:rPr>
          <w:rFonts w:ascii="Arial" w:hAnsi="Arial" w:cs="Arial"/>
        </w:rPr>
      </w:pPr>
    </w:p>
    <w:p w14:paraId="063F91A9" w14:textId="755CA3A3" w:rsidR="004F5378" w:rsidRDefault="004F5378" w:rsidP="00AC42DB">
      <w:pPr>
        <w:pStyle w:val="ListParagraph"/>
        <w:numPr>
          <w:ilvl w:val="0"/>
          <w:numId w:val="8"/>
        </w:numPr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When a sarcomere contracts, the myosin filaments pull the actin filaments towards the M-line. Explain how this movement occurs.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5DE3C212" w14:textId="66A7D51D" w:rsidR="004F5378" w:rsidRDefault="004F5378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3BA7C55F" w14:textId="4F5CCAE4" w:rsidR="005D0ECE" w:rsidRDefault="00A87039" w:rsidP="00AC42DB">
      <w:pPr>
        <w:pStyle w:val="ListParagraph"/>
        <w:numPr>
          <w:ilvl w:val="0"/>
          <w:numId w:val="8"/>
        </w:numPr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There are two types of bone</w:t>
      </w:r>
      <w:r w:rsidR="009E562A">
        <w:rPr>
          <w:rFonts w:ascii="Arial" w:hAnsi="Arial" w:cs="Arial"/>
        </w:rPr>
        <w:t xml:space="preserve"> found in the human body. </w:t>
      </w:r>
      <w:r>
        <w:rPr>
          <w:rFonts w:ascii="Arial" w:hAnsi="Arial" w:cs="Arial"/>
        </w:rPr>
        <w:t>N</w:t>
      </w:r>
      <w:r w:rsidR="009E562A">
        <w:rPr>
          <w:rFonts w:ascii="Arial" w:hAnsi="Arial" w:cs="Arial"/>
        </w:rPr>
        <w:t xml:space="preserve">ame these </w:t>
      </w:r>
      <w:r>
        <w:rPr>
          <w:rFonts w:ascii="Arial" w:hAnsi="Arial" w:cs="Arial"/>
        </w:rPr>
        <w:t xml:space="preserve">types of bone </w:t>
      </w:r>
      <w:r w:rsidR="009E562A">
        <w:rPr>
          <w:rFonts w:ascii="Arial" w:hAnsi="Arial" w:cs="Arial"/>
        </w:rPr>
        <w:t xml:space="preserve">and describe </w:t>
      </w:r>
      <w:r w:rsidR="002F5DE4">
        <w:rPr>
          <w:rFonts w:ascii="Arial" w:hAnsi="Arial" w:cs="Arial"/>
          <w:b/>
        </w:rPr>
        <w:t>two</w:t>
      </w:r>
      <w:r w:rsidR="009E562A">
        <w:rPr>
          <w:rFonts w:ascii="Arial" w:hAnsi="Arial" w:cs="Arial"/>
        </w:rPr>
        <w:t xml:space="preserve"> structural differences between the two.</w:t>
      </w:r>
    </w:p>
    <w:p w14:paraId="488CCD02" w14:textId="3D5F399E" w:rsidR="009E562A" w:rsidRDefault="009E562A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09324A41" w14:textId="77777777" w:rsidR="009E562A" w:rsidRDefault="009E562A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3E5B1847" w14:textId="1E6795C6" w:rsidR="009E562A" w:rsidRDefault="009E562A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06E9814F" w14:textId="77777777" w:rsidR="0086394F" w:rsidRPr="00E54D99" w:rsidRDefault="0086394F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6702F970" w14:textId="07D522C9" w:rsidR="00624FAF" w:rsidRPr="004F5378" w:rsidRDefault="00D6461E" w:rsidP="00AC42DB">
      <w:pPr>
        <w:pStyle w:val="ListParagraph"/>
        <w:numPr>
          <w:ilvl w:val="0"/>
          <w:numId w:val="8"/>
        </w:numPr>
        <w:spacing w:after="0" w:line="240" w:lineRule="auto"/>
        <w:ind w:left="0" w:firstLine="0"/>
        <w:rPr>
          <w:rFonts w:ascii="Arial" w:hAnsi="Arial" w:cs="Arial"/>
          <w:b/>
        </w:rPr>
      </w:pPr>
      <w:r w:rsidRPr="004F5378">
        <w:rPr>
          <w:rFonts w:ascii="Arial" w:hAnsi="Arial" w:cs="Arial"/>
        </w:rPr>
        <w:t>Suggest</w:t>
      </w:r>
      <w:r w:rsidR="00B3455A" w:rsidRPr="004F5378">
        <w:rPr>
          <w:rFonts w:ascii="Arial" w:hAnsi="Arial" w:cs="Arial"/>
        </w:rPr>
        <w:t xml:space="preserve"> why a ball-and-socket</w:t>
      </w:r>
      <w:r w:rsidR="00A87039">
        <w:rPr>
          <w:rFonts w:ascii="Arial" w:hAnsi="Arial" w:cs="Arial"/>
        </w:rPr>
        <w:t xml:space="preserve"> joint</w:t>
      </w:r>
      <w:r w:rsidR="00B3455A" w:rsidRPr="004F5378">
        <w:rPr>
          <w:rFonts w:ascii="Arial" w:hAnsi="Arial" w:cs="Arial"/>
        </w:rPr>
        <w:t xml:space="preserve"> at the knee would create problems for upright walking.</w:t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Pr="004F5378">
        <w:rPr>
          <w:rFonts w:ascii="Arial" w:hAnsi="Arial" w:cs="Arial"/>
        </w:rPr>
        <w:t>(1</w:t>
      </w:r>
      <w:r w:rsidR="0086394F">
        <w:rPr>
          <w:rFonts w:ascii="Arial" w:hAnsi="Arial" w:cs="Arial"/>
        </w:rPr>
        <w:t xml:space="preserve"> mark</w:t>
      </w:r>
      <w:r w:rsidR="00B3455A" w:rsidRPr="004F5378">
        <w:rPr>
          <w:rFonts w:ascii="Arial" w:hAnsi="Arial" w:cs="Arial"/>
        </w:rPr>
        <w:t>)</w:t>
      </w:r>
    </w:p>
    <w:p w14:paraId="17FD436B" w14:textId="320E32DA" w:rsidR="00B3455A" w:rsidRDefault="00B3455A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1EC67CF3" w14:textId="54F7DD91" w:rsidR="00D6461E" w:rsidRDefault="0086394F" w:rsidP="00AC42D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color w:val="FF0000"/>
        </w:rPr>
        <w:tab/>
      </w:r>
    </w:p>
    <w:p w14:paraId="6527D69E" w14:textId="6CF30E32" w:rsidR="00D6461E" w:rsidRDefault="00D6461E" w:rsidP="00AC42DB">
      <w:pPr>
        <w:spacing w:after="0" w:line="240" w:lineRule="auto"/>
        <w:rPr>
          <w:rFonts w:ascii="Arial" w:hAnsi="Arial" w:cs="Arial"/>
          <w:b/>
        </w:rPr>
      </w:pPr>
    </w:p>
    <w:p w14:paraId="43748B86" w14:textId="7DBA7B51" w:rsidR="00D6461E" w:rsidRDefault="00D6461E" w:rsidP="00AC42DB">
      <w:pPr>
        <w:spacing w:after="0" w:line="240" w:lineRule="auto"/>
        <w:rPr>
          <w:rFonts w:ascii="Arial" w:hAnsi="Arial" w:cs="Arial"/>
          <w:b/>
        </w:rPr>
      </w:pPr>
    </w:p>
    <w:p w14:paraId="7619C776" w14:textId="6E11B010" w:rsidR="00D6461E" w:rsidRDefault="00D6461E" w:rsidP="00AC42DB">
      <w:pPr>
        <w:spacing w:after="0" w:line="240" w:lineRule="auto"/>
        <w:rPr>
          <w:rFonts w:ascii="Arial" w:hAnsi="Arial" w:cs="Arial"/>
          <w:b/>
        </w:rPr>
      </w:pPr>
    </w:p>
    <w:p w14:paraId="379C5797" w14:textId="640831EF" w:rsidR="00D6461E" w:rsidRDefault="00D6461E" w:rsidP="00AC42DB">
      <w:pPr>
        <w:spacing w:after="0" w:line="240" w:lineRule="auto"/>
        <w:rPr>
          <w:rFonts w:ascii="Arial" w:hAnsi="Arial" w:cs="Arial"/>
          <w:b/>
        </w:rPr>
      </w:pPr>
    </w:p>
    <w:p w14:paraId="29708F31" w14:textId="55D98FD2" w:rsidR="00D6461E" w:rsidRDefault="00D6461E" w:rsidP="00AC42DB">
      <w:pPr>
        <w:spacing w:after="0" w:line="240" w:lineRule="auto"/>
        <w:rPr>
          <w:rFonts w:ascii="Arial" w:hAnsi="Arial" w:cs="Arial"/>
          <w:b/>
        </w:rPr>
      </w:pPr>
    </w:p>
    <w:p w14:paraId="166F431C" w14:textId="0FD87D2F" w:rsidR="00D6461E" w:rsidRDefault="00D6461E" w:rsidP="00AC42DB">
      <w:pPr>
        <w:spacing w:after="0" w:line="240" w:lineRule="auto"/>
        <w:rPr>
          <w:rFonts w:ascii="Arial" w:hAnsi="Arial" w:cs="Arial"/>
          <w:b/>
        </w:rPr>
      </w:pPr>
    </w:p>
    <w:p w14:paraId="7F471CC2" w14:textId="05B471B9" w:rsidR="00D6461E" w:rsidRDefault="00D6461E" w:rsidP="00AC42DB">
      <w:pPr>
        <w:spacing w:after="0" w:line="240" w:lineRule="auto"/>
        <w:rPr>
          <w:rFonts w:ascii="Arial" w:hAnsi="Arial" w:cs="Arial"/>
          <w:b/>
        </w:rPr>
      </w:pPr>
    </w:p>
    <w:p w14:paraId="767B8285" w14:textId="7DC36D84" w:rsidR="00D6461E" w:rsidRDefault="00D6461E" w:rsidP="00AC42DB">
      <w:pPr>
        <w:spacing w:after="0" w:line="240" w:lineRule="auto"/>
        <w:rPr>
          <w:rFonts w:ascii="Arial" w:hAnsi="Arial" w:cs="Arial"/>
          <w:b/>
        </w:rPr>
      </w:pPr>
    </w:p>
    <w:p w14:paraId="4D4D6A12" w14:textId="6094A299" w:rsidR="00D6461E" w:rsidRDefault="00D6461E" w:rsidP="00AC42DB">
      <w:pPr>
        <w:spacing w:after="0" w:line="240" w:lineRule="auto"/>
        <w:rPr>
          <w:rFonts w:ascii="Arial" w:hAnsi="Arial" w:cs="Arial"/>
          <w:b/>
        </w:rPr>
      </w:pPr>
    </w:p>
    <w:p w14:paraId="412EA83D" w14:textId="2B4B55C6" w:rsidR="00D6461E" w:rsidRDefault="00D6461E" w:rsidP="00AC42DB">
      <w:pPr>
        <w:spacing w:after="0" w:line="240" w:lineRule="auto"/>
        <w:rPr>
          <w:rFonts w:ascii="Arial" w:hAnsi="Arial" w:cs="Arial"/>
          <w:b/>
        </w:rPr>
      </w:pPr>
    </w:p>
    <w:p w14:paraId="04265CE2" w14:textId="607D56C1" w:rsidR="00D6461E" w:rsidRDefault="00D6461E" w:rsidP="00AC42DB">
      <w:pPr>
        <w:spacing w:after="0" w:line="240" w:lineRule="auto"/>
        <w:rPr>
          <w:rFonts w:ascii="Arial" w:hAnsi="Arial" w:cs="Arial"/>
          <w:b/>
        </w:rPr>
      </w:pPr>
    </w:p>
    <w:p w14:paraId="43760DFE" w14:textId="501CC026" w:rsidR="00D6461E" w:rsidRDefault="00D6461E" w:rsidP="00AC42DB">
      <w:pPr>
        <w:spacing w:after="0" w:line="240" w:lineRule="auto"/>
        <w:rPr>
          <w:rFonts w:ascii="Arial" w:hAnsi="Arial" w:cs="Arial"/>
          <w:b/>
        </w:rPr>
      </w:pPr>
    </w:p>
    <w:p w14:paraId="7A045A8D" w14:textId="7C71477D" w:rsidR="00D6461E" w:rsidRDefault="00D6461E" w:rsidP="00AC42DB">
      <w:pPr>
        <w:spacing w:after="0" w:line="240" w:lineRule="auto"/>
        <w:rPr>
          <w:rFonts w:ascii="Arial" w:hAnsi="Arial" w:cs="Arial"/>
          <w:b/>
        </w:rPr>
      </w:pPr>
    </w:p>
    <w:p w14:paraId="20D0717C" w14:textId="4A9AA5E1" w:rsidR="00D6461E" w:rsidRDefault="00D6461E" w:rsidP="00AC42DB">
      <w:pPr>
        <w:spacing w:after="0" w:line="240" w:lineRule="auto"/>
        <w:rPr>
          <w:rFonts w:ascii="Arial" w:hAnsi="Arial" w:cs="Arial"/>
          <w:b/>
        </w:rPr>
      </w:pPr>
    </w:p>
    <w:p w14:paraId="29DA85E1" w14:textId="6B09CC1B" w:rsidR="00D6461E" w:rsidRDefault="00D6461E" w:rsidP="00AC42DB">
      <w:pPr>
        <w:spacing w:after="0" w:line="240" w:lineRule="auto"/>
        <w:rPr>
          <w:rFonts w:ascii="Arial" w:hAnsi="Arial" w:cs="Arial"/>
          <w:b/>
        </w:rPr>
      </w:pPr>
    </w:p>
    <w:p w14:paraId="71E80EAF" w14:textId="0878E463" w:rsidR="00D6461E" w:rsidRDefault="00D6461E" w:rsidP="00AC42DB">
      <w:pPr>
        <w:spacing w:after="0" w:line="240" w:lineRule="auto"/>
        <w:rPr>
          <w:rFonts w:ascii="Arial" w:hAnsi="Arial" w:cs="Arial"/>
          <w:b/>
        </w:rPr>
      </w:pPr>
    </w:p>
    <w:p w14:paraId="20DE6037" w14:textId="3FCE11AA" w:rsidR="00D6461E" w:rsidRDefault="00D6461E" w:rsidP="00AC42DB">
      <w:pPr>
        <w:spacing w:after="0" w:line="240" w:lineRule="auto"/>
        <w:rPr>
          <w:rFonts w:ascii="Arial" w:hAnsi="Arial" w:cs="Arial"/>
          <w:b/>
        </w:rPr>
      </w:pPr>
    </w:p>
    <w:p w14:paraId="5F888EAF" w14:textId="38AD1A50" w:rsidR="00D6461E" w:rsidRDefault="00D6461E" w:rsidP="00AC42DB">
      <w:pPr>
        <w:spacing w:after="0" w:line="240" w:lineRule="auto"/>
        <w:rPr>
          <w:rFonts w:ascii="Arial" w:hAnsi="Arial" w:cs="Arial"/>
          <w:b/>
        </w:rPr>
      </w:pPr>
    </w:p>
    <w:p w14:paraId="63D74F32" w14:textId="39B4BB19" w:rsidR="00D6461E" w:rsidRDefault="00D6461E" w:rsidP="00AC42DB">
      <w:pPr>
        <w:spacing w:after="0" w:line="240" w:lineRule="auto"/>
        <w:rPr>
          <w:rFonts w:ascii="Arial" w:hAnsi="Arial" w:cs="Arial"/>
          <w:b/>
        </w:rPr>
      </w:pPr>
    </w:p>
    <w:p w14:paraId="52CB6F12" w14:textId="0F926510" w:rsidR="00D6461E" w:rsidRDefault="00D6461E" w:rsidP="00AC42DB">
      <w:pPr>
        <w:spacing w:after="0" w:line="240" w:lineRule="auto"/>
        <w:rPr>
          <w:rFonts w:ascii="Arial" w:hAnsi="Arial" w:cs="Arial"/>
          <w:b/>
        </w:rPr>
      </w:pPr>
      <w:r w:rsidRPr="00D6461E">
        <w:rPr>
          <w:rFonts w:ascii="Arial" w:hAnsi="Arial" w:cs="Arial"/>
          <w:b/>
        </w:rPr>
        <w:t>Quest</w:t>
      </w:r>
      <w:r w:rsidR="00406C67">
        <w:rPr>
          <w:rFonts w:ascii="Arial" w:hAnsi="Arial" w:cs="Arial"/>
          <w:b/>
        </w:rPr>
        <w:t>ion 35</w:t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  <w:t>(12 marks)</w:t>
      </w:r>
    </w:p>
    <w:p w14:paraId="3DCB6388" w14:textId="59A0BCA0" w:rsidR="00D6461E" w:rsidRDefault="00D6461E" w:rsidP="00AC42DB">
      <w:pPr>
        <w:spacing w:after="0" w:line="240" w:lineRule="auto"/>
        <w:rPr>
          <w:rFonts w:ascii="Arial" w:hAnsi="Arial" w:cs="Arial"/>
        </w:rPr>
      </w:pPr>
    </w:p>
    <w:p w14:paraId="0527F40B" w14:textId="77777777" w:rsidR="00DF511E" w:rsidRDefault="0041235C" w:rsidP="00AC42DB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Arial" w:hAnsi="Arial" w:cs="Arial"/>
        </w:rPr>
      </w:pPr>
      <w:r w:rsidRPr="0041235C">
        <w:rPr>
          <w:rFonts w:ascii="Arial" w:hAnsi="Arial" w:cs="Arial"/>
        </w:rPr>
        <w:t xml:space="preserve">The Atkins Diet is </w:t>
      </w:r>
      <w:r>
        <w:rPr>
          <w:rFonts w:ascii="Arial" w:hAnsi="Arial" w:cs="Arial"/>
        </w:rPr>
        <w:t xml:space="preserve">based on </w:t>
      </w:r>
      <w:r w:rsidRPr="0041235C">
        <w:rPr>
          <w:rFonts w:ascii="Arial" w:hAnsi="Arial" w:cs="Arial"/>
        </w:rPr>
        <w:t>high protein</w:t>
      </w:r>
      <w:r>
        <w:rPr>
          <w:rFonts w:ascii="Arial" w:hAnsi="Arial" w:cs="Arial"/>
        </w:rPr>
        <w:t xml:space="preserve"> foods</w:t>
      </w:r>
      <w:r w:rsidRPr="0041235C">
        <w:rPr>
          <w:rFonts w:ascii="Arial" w:hAnsi="Arial" w:cs="Arial"/>
        </w:rPr>
        <w:t xml:space="preserve">. </w:t>
      </w:r>
    </w:p>
    <w:p w14:paraId="4A6CE0A6" w14:textId="77777777" w:rsidR="00DF511E" w:rsidRDefault="00DF511E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32996963" w14:textId="6A47A638" w:rsidR="0041235C" w:rsidRPr="00DF511E" w:rsidRDefault="009632DE" w:rsidP="00AC42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Arial" w:hAnsi="Arial" w:cs="Arial"/>
        </w:rPr>
      </w:pPr>
      <w:r w:rsidRPr="00DF511E">
        <w:rPr>
          <w:rFonts w:ascii="Arial" w:hAnsi="Arial" w:cs="Arial"/>
        </w:rPr>
        <w:t>Briefly d</w:t>
      </w:r>
      <w:r w:rsidR="0041235C" w:rsidRPr="00DF511E">
        <w:rPr>
          <w:rFonts w:ascii="Arial" w:hAnsi="Arial" w:cs="Arial"/>
        </w:rPr>
        <w:t>escribe what happens to these proteins after the food reaches the stomach</w:t>
      </w:r>
      <w:r w:rsidR="002F5DE4">
        <w:rPr>
          <w:rFonts w:ascii="Arial" w:hAnsi="Arial" w:cs="Arial"/>
        </w:rPr>
        <w:t xml:space="preserve"> and then enters the small intestine</w:t>
      </w:r>
      <w:r w:rsidR="00A87039">
        <w:rPr>
          <w:rFonts w:ascii="Arial" w:hAnsi="Arial" w:cs="Arial"/>
        </w:rPr>
        <w:t>.</w:t>
      </w:r>
      <w:r w:rsidR="009A3C34">
        <w:rPr>
          <w:rFonts w:ascii="Arial" w:hAnsi="Arial" w:cs="Arial"/>
        </w:rPr>
        <w:tab/>
      </w:r>
      <w:r w:rsidR="009A3C34">
        <w:rPr>
          <w:rFonts w:ascii="Arial" w:hAnsi="Arial" w:cs="Arial"/>
        </w:rPr>
        <w:tab/>
      </w:r>
      <w:r w:rsidR="009A3C34">
        <w:rPr>
          <w:rFonts w:ascii="Arial" w:hAnsi="Arial" w:cs="Arial"/>
        </w:rPr>
        <w:tab/>
      </w:r>
      <w:r w:rsidR="009A3C34">
        <w:rPr>
          <w:rFonts w:ascii="Arial" w:hAnsi="Arial" w:cs="Arial"/>
        </w:rPr>
        <w:tab/>
      </w:r>
      <w:r w:rsidRPr="00DF511E">
        <w:rPr>
          <w:rFonts w:ascii="Arial" w:hAnsi="Arial" w:cs="Arial"/>
        </w:rPr>
        <w:t>(</w:t>
      </w:r>
      <w:r w:rsidR="003F6A9E" w:rsidRPr="00DF511E">
        <w:rPr>
          <w:rFonts w:ascii="Arial" w:hAnsi="Arial" w:cs="Arial"/>
        </w:rPr>
        <w:t>4</w:t>
      </w:r>
      <w:r w:rsidR="0041235C" w:rsidRPr="00DF511E">
        <w:rPr>
          <w:rFonts w:ascii="Arial" w:hAnsi="Arial" w:cs="Arial"/>
        </w:rPr>
        <w:t xml:space="preserve"> marks)</w:t>
      </w:r>
    </w:p>
    <w:p w14:paraId="0209E408" w14:textId="5468F9BB" w:rsidR="0041235C" w:rsidRDefault="0041235C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3133BDE6" w14:textId="77777777" w:rsidR="0086394F" w:rsidRPr="0041235C" w:rsidRDefault="0086394F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6C99348D" w14:textId="233D5133" w:rsidR="003F6A9E" w:rsidRPr="00DF511E" w:rsidRDefault="003F6A9E" w:rsidP="00AC42DB">
      <w:pPr>
        <w:pStyle w:val="ListParagraph"/>
        <w:numPr>
          <w:ilvl w:val="0"/>
          <w:numId w:val="12"/>
        </w:numPr>
        <w:spacing w:after="0" w:line="240" w:lineRule="auto"/>
        <w:ind w:left="0" w:firstLine="0"/>
        <w:rPr>
          <w:rFonts w:ascii="Arial" w:hAnsi="Arial" w:cs="Arial"/>
        </w:rPr>
      </w:pPr>
      <w:r w:rsidRPr="00DF511E">
        <w:rPr>
          <w:rFonts w:ascii="Arial" w:hAnsi="Arial" w:cs="Arial"/>
        </w:rPr>
        <w:lastRenderedPageBreak/>
        <w:t xml:space="preserve">State the name given to the type of digestion that would have occurred in the mouth prior to swallowing. </w:t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  <w:t>(1 mark)</w:t>
      </w:r>
    </w:p>
    <w:p w14:paraId="5757CFE7" w14:textId="6953455A" w:rsidR="003F6A9E" w:rsidRDefault="003F6A9E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08E3CB17" w14:textId="77777777" w:rsidR="00A87039" w:rsidRDefault="00A87039" w:rsidP="00AC42DB">
      <w:pPr>
        <w:spacing w:after="0" w:line="240" w:lineRule="auto"/>
        <w:rPr>
          <w:rFonts w:ascii="Arial" w:hAnsi="Arial" w:cs="Arial"/>
        </w:rPr>
      </w:pPr>
    </w:p>
    <w:p w14:paraId="60B35070" w14:textId="13A87BF3" w:rsidR="0086394F" w:rsidRDefault="0086394F" w:rsidP="00AC42DB">
      <w:pPr>
        <w:spacing w:after="0" w:line="240" w:lineRule="auto"/>
        <w:rPr>
          <w:rFonts w:ascii="Arial" w:hAnsi="Arial" w:cs="Arial"/>
        </w:rPr>
      </w:pPr>
    </w:p>
    <w:p w14:paraId="41A7DDB0" w14:textId="77777777" w:rsidR="0086394F" w:rsidRPr="00D96710" w:rsidRDefault="0086394F" w:rsidP="00AC42DB">
      <w:pPr>
        <w:spacing w:after="0" w:line="240" w:lineRule="auto"/>
        <w:rPr>
          <w:rFonts w:ascii="Arial" w:hAnsi="Arial" w:cs="Arial"/>
        </w:rPr>
      </w:pPr>
    </w:p>
    <w:p w14:paraId="220A6FA4" w14:textId="3EED5D94" w:rsidR="00DF511E" w:rsidRPr="0086394F" w:rsidRDefault="00DF511E" w:rsidP="00AC42DB">
      <w:pPr>
        <w:spacing w:after="0" w:line="240" w:lineRule="auto"/>
        <w:rPr>
          <w:rFonts w:ascii="Arial" w:hAnsi="Arial" w:cs="Arial"/>
        </w:rPr>
      </w:pPr>
    </w:p>
    <w:p w14:paraId="73B682C1" w14:textId="77777777" w:rsidR="00DF511E" w:rsidRPr="00DF511E" w:rsidRDefault="00DF511E" w:rsidP="00AC42DB">
      <w:pPr>
        <w:spacing w:after="0" w:line="240" w:lineRule="auto"/>
        <w:rPr>
          <w:rFonts w:ascii="Arial" w:hAnsi="Arial" w:cs="Arial"/>
        </w:rPr>
      </w:pPr>
    </w:p>
    <w:p w14:paraId="3B854B68" w14:textId="77777777" w:rsidR="00DF511E" w:rsidRDefault="00DF511E" w:rsidP="00AC42DB">
      <w:pPr>
        <w:spacing w:after="0" w:line="240" w:lineRule="auto"/>
        <w:rPr>
          <w:rFonts w:ascii="Arial" w:hAnsi="Arial" w:cs="Arial"/>
        </w:rPr>
      </w:pPr>
    </w:p>
    <w:p w14:paraId="2D7112A1" w14:textId="1C49EF6F" w:rsidR="003F6A9E" w:rsidRPr="00DF511E" w:rsidRDefault="003F6A9E" w:rsidP="00AC42DB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Arial" w:hAnsi="Arial" w:cs="Arial"/>
        </w:rPr>
      </w:pPr>
      <w:r w:rsidRPr="00DF511E">
        <w:rPr>
          <w:rFonts w:ascii="Arial" w:hAnsi="Arial" w:cs="Arial"/>
        </w:rPr>
        <w:t xml:space="preserve">Type 1 Diabetes is a genetic disorder that inhibits an individual from taking up glucose into their cells. Blood glucose monitoring is therefore very important for individuals with Type 1 Diabetes. </w:t>
      </w:r>
    </w:p>
    <w:p w14:paraId="2A1B524B" w14:textId="77777777" w:rsidR="003F6A9E" w:rsidRDefault="003F6A9E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2228B155" w14:textId="1DCEEED3" w:rsidR="007F6517" w:rsidRPr="00302E5A" w:rsidRDefault="00374EA1" w:rsidP="00AC42DB">
      <w:pPr>
        <w:pStyle w:val="ListParagraph"/>
        <w:numPr>
          <w:ilvl w:val="0"/>
          <w:numId w:val="10"/>
        </w:numPr>
        <w:spacing w:after="0" w:line="240" w:lineRule="auto"/>
        <w:ind w:left="0" w:firstLine="0"/>
        <w:rPr>
          <w:rFonts w:ascii="Arial" w:hAnsi="Arial" w:cs="Arial"/>
        </w:rPr>
      </w:pPr>
      <w:r w:rsidRPr="003F6A9E">
        <w:rPr>
          <w:rFonts w:ascii="Arial" w:hAnsi="Arial" w:cs="Arial"/>
        </w:rPr>
        <w:t>A glucose biosensor uses the enzyme glucos</w:t>
      </w:r>
      <w:r w:rsidR="00302E5A">
        <w:rPr>
          <w:rFonts w:ascii="Arial" w:hAnsi="Arial" w:cs="Arial"/>
        </w:rPr>
        <w:t>e oxidase</w:t>
      </w:r>
      <w:r w:rsidR="009D6657" w:rsidRPr="003F6A9E">
        <w:rPr>
          <w:rFonts w:ascii="Arial" w:hAnsi="Arial" w:cs="Arial"/>
        </w:rPr>
        <w:t xml:space="preserve">. Using your understanding of enzymes, </w:t>
      </w:r>
      <w:r w:rsidR="00920666">
        <w:rPr>
          <w:rFonts w:ascii="Arial" w:hAnsi="Arial" w:cs="Arial"/>
        </w:rPr>
        <w:t xml:space="preserve">briefly </w:t>
      </w:r>
      <w:r w:rsidR="009D6657" w:rsidRPr="003F6A9E">
        <w:rPr>
          <w:rFonts w:ascii="Arial" w:hAnsi="Arial" w:cs="Arial"/>
        </w:rPr>
        <w:t>explain why</w:t>
      </w:r>
      <w:r w:rsidR="00302E5A">
        <w:rPr>
          <w:rFonts w:ascii="Arial" w:hAnsi="Arial" w:cs="Arial"/>
        </w:rPr>
        <w:t xml:space="preserve"> the biosensor is specific for glucose</w:t>
      </w:r>
      <w:r w:rsidR="009D6657" w:rsidRPr="003F6A9E">
        <w:rPr>
          <w:rFonts w:ascii="Arial" w:hAnsi="Arial" w:cs="Arial"/>
        </w:rPr>
        <w:t>.</w:t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  <w:t>(2 marks)</w:t>
      </w:r>
    </w:p>
    <w:p w14:paraId="25813783" w14:textId="27D0E517" w:rsidR="009D6657" w:rsidRDefault="009D6657" w:rsidP="00AC42DB">
      <w:pPr>
        <w:spacing w:after="0" w:line="240" w:lineRule="auto"/>
        <w:rPr>
          <w:rFonts w:ascii="Arial" w:hAnsi="Arial" w:cs="Arial"/>
        </w:rPr>
      </w:pPr>
    </w:p>
    <w:p w14:paraId="6E81E9FB" w14:textId="4D77D5EB" w:rsidR="009D6657" w:rsidRDefault="009D6657" w:rsidP="00AC42DB">
      <w:pPr>
        <w:spacing w:after="0" w:line="240" w:lineRule="auto"/>
        <w:rPr>
          <w:rFonts w:ascii="Arial" w:hAnsi="Arial" w:cs="Arial"/>
        </w:rPr>
      </w:pPr>
    </w:p>
    <w:p w14:paraId="09567D9A" w14:textId="77777777" w:rsidR="0086394F" w:rsidRDefault="0086394F" w:rsidP="00AC42DB">
      <w:pPr>
        <w:spacing w:after="0" w:line="240" w:lineRule="auto"/>
        <w:rPr>
          <w:rFonts w:ascii="Arial" w:hAnsi="Arial" w:cs="Arial"/>
        </w:rPr>
      </w:pPr>
    </w:p>
    <w:p w14:paraId="0611477B" w14:textId="760C4AB0" w:rsidR="00920666" w:rsidRPr="00920666" w:rsidRDefault="001B487C" w:rsidP="00AC42DB">
      <w:pPr>
        <w:pStyle w:val="ListParagraph"/>
        <w:numPr>
          <w:ilvl w:val="0"/>
          <w:numId w:val="11"/>
        </w:numPr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State the name</w:t>
      </w:r>
      <w:r w:rsidR="00302E5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location</w:t>
      </w:r>
      <w:r w:rsidR="00302E5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the steps involved in the complete breakdown of </w:t>
      </w:r>
      <w:r w:rsidR="00920666">
        <w:rPr>
          <w:rFonts w:ascii="Arial" w:hAnsi="Arial" w:cs="Arial"/>
        </w:rPr>
        <w:t xml:space="preserve">glucose </w:t>
      </w:r>
      <w:r>
        <w:rPr>
          <w:rFonts w:ascii="Arial" w:hAnsi="Arial" w:cs="Arial"/>
        </w:rPr>
        <w:t xml:space="preserve">within the </w:t>
      </w:r>
      <w:r w:rsidR="00920666">
        <w:rPr>
          <w:rFonts w:ascii="Arial" w:hAnsi="Arial" w:cs="Arial"/>
        </w:rPr>
        <w:t>cell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20666">
        <w:rPr>
          <w:rFonts w:ascii="Arial" w:hAnsi="Arial" w:cs="Arial"/>
        </w:rPr>
        <w:tab/>
      </w:r>
      <w:r w:rsidR="0092066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20666">
        <w:rPr>
          <w:rFonts w:ascii="Arial" w:hAnsi="Arial" w:cs="Arial"/>
        </w:rPr>
        <w:tab/>
      </w:r>
      <w:r w:rsidR="00920666" w:rsidRPr="00920666">
        <w:rPr>
          <w:rFonts w:ascii="Arial" w:hAnsi="Arial" w:cs="Arial"/>
        </w:rPr>
        <w:t>(</w:t>
      </w:r>
      <w:r>
        <w:rPr>
          <w:rFonts w:ascii="Arial" w:hAnsi="Arial" w:cs="Arial"/>
        </w:rPr>
        <w:t>3</w:t>
      </w:r>
      <w:r w:rsidR="00920666" w:rsidRPr="00920666">
        <w:rPr>
          <w:rFonts w:ascii="Arial" w:hAnsi="Arial" w:cs="Arial"/>
        </w:rPr>
        <w:t xml:space="preserve"> marks)</w:t>
      </w:r>
    </w:p>
    <w:p w14:paraId="126391EE" w14:textId="77777777" w:rsidR="003F6A9E" w:rsidRDefault="003F6A9E" w:rsidP="00AC42DB">
      <w:pPr>
        <w:spacing w:after="0" w:line="240" w:lineRule="auto"/>
        <w:rPr>
          <w:rFonts w:ascii="Arial" w:hAnsi="Arial" w:cs="Arial"/>
        </w:rPr>
      </w:pPr>
    </w:p>
    <w:p w14:paraId="117C31AB" w14:textId="77777777" w:rsidR="0086394F" w:rsidRPr="003F6A9E" w:rsidRDefault="0086394F" w:rsidP="00AC42DB">
      <w:pPr>
        <w:spacing w:after="0" w:line="240" w:lineRule="auto"/>
        <w:rPr>
          <w:rFonts w:ascii="Arial" w:hAnsi="Arial" w:cs="Arial"/>
        </w:rPr>
      </w:pPr>
    </w:p>
    <w:p w14:paraId="5831305C" w14:textId="6F63BCD6" w:rsidR="00B179D9" w:rsidRDefault="001B487C" w:rsidP="00AC42DB">
      <w:pPr>
        <w:pStyle w:val="ListParagraph"/>
        <w:numPr>
          <w:ilvl w:val="0"/>
          <w:numId w:val="11"/>
        </w:numPr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Identify </w:t>
      </w:r>
      <w:r w:rsidR="005966E5">
        <w:rPr>
          <w:rFonts w:ascii="Arial" w:hAnsi="Arial" w:cs="Arial"/>
          <w:b/>
        </w:rPr>
        <w:t>one</w:t>
      </w:r>
      <w:r w:rsidR="005966E5">
        <w:rPr>
          <w:rFonts w:ascii="Arial" w:hAnsi="Arial" w:cs="Arial"/>
        </w:rPr>
        <w:t xml:space="preserve"> product that differs between aerobic and anaerobic respiration in human cells.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2312E930" w14:textId="06828604" w:rsidR="001B487C" w:rsidRDefault="001B487C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04A9B625" w14:textId="77777777" w:rsidR="00FE35D6" w:rsidRDefault="00FE35D6" w:rsidP="00AC42DB">
      <w:pPr>
        <w:spacing w:after="0" w:line="240" w:lineRule="auto"/>
        <w:rPr>
          <w:rFonts w:ascii="Arial" w:hAnsi="Arial" w:cs="Arial"/>
          <w:b/>
        </w:rPr>
      </w:pPr>
    </w:p>
    <w:p w14:paraId="0D95435E" w14:textId="382E91FA" w:rsidR="00821643" w:rsidRDefault="00821643" w:rsidP="00AC42DB">
      <w:pPr>
        <w:spacing w:after="0" w:line="240" w:lineRule="auto"/>
        <w:rPr>
          <w:rFonts w:ascii="Arial" w:hAnsi="Arial" w:cs="Arial"/>
          <w:b/>
        </w:rPr>
      </w:pPr>
    </w:p>
    <w:p w14:paraId="6DA2E934" w14:textId="2D084EA4" w:rsidR="00821643" w:rsidRDefault="00821643" w:rsidP="00AC42DB">
      <w:pPr>
        <w:spacing w:after="0" w:line="240" w:lineRule="auto"/>
        <w:rPr>
          <w:rFonts w:ascii="Arial" w:hAnsi="Arial" w:cs="Arial"/>
          <w:b/>
        </w:rPr>
      </w:pPr>
    </w:p>
    <w:p w14:paraId="32BDA885" w14:textId="3B864E76" w:rsidR="00821643" w:rsidRDefault="00821643" w:rsidP="00AC42DB">
      <w:pPr>
        <w:spacing w:after="0" w:line="240" w:lineRule="auto"/>
        <w:rPr>
          <w:rFonts w:ascii="Arial" w:hAnsi="Arial" w:cs="Arial"/>
          <w:b/>
        </w:rPr>
      </w:pPr>
    </w:p>
    <w:p w14:paraId="2A7CC83B" w14:textId="63066CFD" w:rsidR="00821643" w:rsidRDefault="00821643" w:rsidP="00AC42DB">
      <w:pPr>
        <w:spacing w:after="0" w:line="240" w:lineRule="auto"/>
        <w:rPr>
          <w:rFonts w:ascii="Arial" w:hAnsi="Arial" w:cs="Arial"/>
          <w:b/>
        </w:rPr>
      </w:pPr>
    </w:p>
    <w:p w14:paraId="08901B1A" w14:textId="0AC26FD8" w:rsidR="00821643" w:rsidRDefault="00821643" w:rsidP="00AC42DB">
      <w:pPr>
        <w:spacing w:after="0" w:line="240" w:lineRule="auto"/>
        <w:rPr>
          <w:rFonts w:ascii="Arial" w:hAnsi="Arial" w:cs="Arial"/>
          <w:b/>
        </w:rPr>
      </w:pPr>
    </w:p>
    <w:p w14:paraId="604978A6" w14:textId="418C86B4" w:rsidR="00A87039" w:rsidRDefault="00A87039" w:rsidP="00AC42DB">
      <w:pPr>
        <w:spacing w:after="0" w:line="240" w:lineRule="auto"/>
        <w:rPr>
          <w:rFonts w:ascii="Arial" w:hAnsi="Arial" w:cs="Arial"/>
          <w:b/>
        </w:rPr>
      </w:pPr>
    </w:p>
    <w:p w14:paraId="47187CF5" w14:textId="77777777" w:rsidR="00A87039" w:rsidRDefault="00A87039" w:rsidP="00AC42DB">
      <w:pPr>
        <w:spacing w:after="0" w:line="240" w:lineRule="auto"/>
        <w:rPr>
          <w:rFonts w:ascii="Arial" w:hAnsi="Arial" w:cs="Arial"/>
          <w:b/>
        </w:rPr>
      </w:pPr>
    </w:p>
    <w:p w14:paraId="19F2A172" w14:textId="48DF203D" w:rsidR="00821643" w:rsidRDefault="00821643" w:rsidP="00AC42DB">
      <w:pPr>
        <w:spacing w:after="0" w:line="240" w:lineRule="auto"/>
        <w:rPr>
          <w:rFonts w:ascii="Arial" w:hAnsi="Arial" w:cs="Arial"/>
          <w:b/>
        </w:rPr>
      </w:pPr>
    </w:p>
    <w:p w14:paraId="3E697E68" w14:textId="5F8A2329" w:rsidR="000D14C9" w:rsidRDefault="00406C67" w:rsidP="00AC42D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36</w:t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C05FC9">
        <w:rPr>
          <w:rFonts w:ascii="Arial" w:hAnsi="Arial" w:cs="Arial"/>
          <w:b/>
        </w:rPr>
        <w:t>(8</w:t>
      </w:r>
      <w:r w:rsidR="004A0A18">
        <w:rPr>
          <w:rFonts w:ascii="Arial" w:hAnsi="Arial" w:cs="Arial"/>
          <w:b/>
        </w:rPr>
        <w:t xml:space="preserve"> marks)</w:t>
      </w:r>
    </w:p>
    <w:p w14:paraId="55CF4C25" w14:textId="609BC0AD" w:rsidR="000D14C9" w:rsidRDefault="000D14C9" w:rsidP="00AC42DB">
      <w:pPr>
        <w:spacing w:after="0" w:line="240" w:lineRule="auto"/>
        <w:rPr>
          <w:rFonts w:ascii="Arial" w:hAnsi="Arial" w:cs="Arial"/>
          <w:b/>
        </w:rPr>
      </w:pPr>
    </w:p>
    <w:p w14:paraId="33D07328" w14:textId="257458AF" w:rsidR="00406C67" w:rsidRPr="00406C67" w:rsidRDefault="00406C67" w:rsidP="00AC42DB">
      <w:pPr>
        <w:spacing w:after="0" w:line="240" w:lineRule="auto"/>
        <w:rPr>
          <w:rFonts w:ascii="Arial" w:hAnsi="Arial" w:cs="Arial"/>
        </w:rPr>
      </w:pPr>
      <w:r w:rsidRPr="00406C67">
        <w:rPr>
          <w:rFonts w:ascii="Arial" w:hAnsi="Arial" w:cs="Arial"/>
        </w:rPr>
        <w:t xml:space="preserve">An investigation on the effect of physical activity on respiration rate was undertaken. Immediately after completing an activity, each individual breathed into a container </w:t>
      </w:r>
      <w:r w:rsidR="005966E5">
        <w:rPr>
          <w:rFonts w:ascii="Arial" w:hAnsi="Arial" w:cs="Arial"/>
        </w:rPr>
        <w:t xml:space="preserve">of </w:t>
      </w:r>
      <w:r w:rsidRPr="00406C67">
        <w:rPr>
          <w:rFonts w:ascii="Arial" w:hAnsi="Arial" w:cs="Arial"/>
        </w:rPr>
        <w:t xml:space="preserve">pH indicator solution. The time it took for the pH indicator to change from blue to red was recorded. </w:t>
      </w:r>
    </w:p>
    <w:p w14:paraId="370DE231" w14:textId="37394C1C" w:rsidR="00A76FD9" w:rsidRDefault="00A76FD9" w:rsidP="00AC42DB">
      <w:pPr>
        <w:spacing w:after="0" w:line="240" w:lineRule="auto"/>
        <w:rPr>
          <w:rFonts w:ascii="Arial" w:hAnsi="Arial" w:cs="Arial"/>
        </w:rPr>
      </w:pPr>
    </w:p>
    <w:p w14:paraId="00E12680" w14:textId="5CE73920" w:rsidR="00A76FD9" w:rsidRDefault="00A76FD9" w:rsidP="00AC42DB">
      <w:pPr>
        <w:spacing w:after="0" w:line="240" w:lineRule="auto"/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09F27BCD" wp14:editId="7159CA78">
            <wp:extent cx="937757" cy="4618437"/>
            <wp:effectExtent l="0" t="0" r="0" b="3492"/>
            <wp:docPr id="10" name="Picture 10" descr="File:Power of Hydrogen (pH) chart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ower of Hydrogen (pH) chart.sv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1" r="64627"/>
                    <a:stretch/>
                  </pic:blipFill>
                  <pic:spPr bwMode="auto">
                    <a:xfrm rot="5400000">
                      <a:off x="0" y="0"/>
                      <a:ext cx="937998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1A552" w14:textId="56ECAEF2" w:rsidR="00B501C1" w:rsidRPr="00A87039" w:rsidRDefault="00A87039" w:rsidP="00AC42DB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ab/>
        <w:t xml:space="preserve">         </w:t>
      </w:r>
      <w:r w:rsidRPr="00A87039">
        <w:rPr>
          <w:rFonts w:ascii="Arial" w:hAnsi="Arial" w:cs="Arial"/>
          <w:sz w:val="18"/>
          <w:szCs w:val="18"/>
        </w:rPr>
        <w:t>Purple</w:t>
      </w:r>
      <w:r>
        <w:rPr>
          <w:rFonts w:ascii="Arial" w:hAnsi="Arial" w:cs="Arial"/>
          <w:sz w:val="18"/>
          <w:szCs w:val="18"/>
        </w:rPr>
        <w:tab/>
        <w:t xml:space="preserve">  Dark Blue     </w:t>
      </w:r>
      <w:proofErr w:type="spellStart"/>
      <w:r>
        <w:rPr>
          <w:rFonts w:ascii="Arial" w:hAnsi="Arial" w:cs="Arial"/>
          <w:sz w:val="18"/>
          <w:szCs w:val="18"/>
        </w:rPr>
        <w:t>Blue</w:t>
      </w:r>
      <w:proofErr w:type="spellEnd"/>
      <w:r>
        <w:rPr>
          <w:rFonts w:ascii="Arial" w:hAnsi="Arial" w:cs="Arial"/>
          <w:sz w:val="18"/>
          <w:szCs w:val="18"/>
        </w:rPr>
        <w:t xml:space="preserve">             Green</w:t>
      </w:r>
      <w:r>
        <w:rPr>
          <w:rFonts w:ascii="Arial" w:hAnsi="Arial" w:cs="Arial"/>
          <w:sz w:val="18"/>
          <w:szCs w:val="18"/>
        </w:rPr>
        <w:tab/>
        <w:t xml:space="preserve">       Yellow        Orange        Red</w:t>
      </w:r>
      <w:r>
        <w:rPr>
          <w:rFonts w:ascii="Arial" w:hAnsi="Arial" w:cs="Arial"/>
          <w:sz w:val="18"/>
          <w:szCs w:val="18"/>
        </w:rPr>
        <w:tab/>
      </w:r>
    </w:p>
    <w:p w14:paraId="58D5FC62" w14:textId="77777777" w:rsidR="007839C7" w:rsidRDefault="007839C7" w:rsidP="00AC42DB">
      <w:pPr>
        <w:spacing w:after="0" w:line="240" w:lineRule="auto"/>
        <w:rPr>
          <w:rFonts w:ascii="Arial" w:hAnsi="Arial" w:cs="Arial"/>
        </w:rPr>
      </w:pPr>
    </w:p>
    <w:p w14:paraId="46BA3E44" w14:textId="505A045A" w:rsidR="00B501C1" w:rsidRPr="00A87039" w:rsidRDefault="00B501C1" w:rsidP="00AC42DB">
      <w:pPr>
        <w:pStyle w:val="ListParagraph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0"/>
        <w:rPr>
          <w:rFonts w:ascii="Arial" w:hAnsi="Arial" w:cs="Arial"/>
        </w:rPr>
      </w:pPr>
      <w:r w:rsidRPr="00A87039">
        <w:rPr>
          <w:rFonts w:ascii="Arial" w:hAnsi="Arial" w:cs="Arial"/>
        </w:rPr>
        <w:t xml:space="preserve">Identify the </w:t>
      </w:r>
      <w:r w:rsidR="00A76FD9" w:rsidRPr="00A87039">
        <w:rPr>
          <w:rFonts w:ascii="Arial" w:hAnsi="Arial" w:cs="Arial"/>
        </w:rPr>
        <w:t xml:space="preserve">gas that would have been present </w:t>
      </w:r>
      <w:r w:rsidR="00A87039" w:rsidRPr="00A87039">
        <w:rPr>
          <w:rFonts w:ascii="Arial" w:hAnsi="Arial" w:cs="Arial"/>
        </w:rPr>
        <w:t xml:space="preserve">in larger amounts after the activity, </w:t>
      </w:r>
      <w:r w:rsidR="00A76FD9" w:rsidRPr="00A87039">
        <w:rPr>
          <w:rFonts w:ascii="Arial" w:hAnsi="Arial" w:cs="Arial"/>
        </w:rPr>
        <w:t>and explain why its presence would have caused the change in colour.</w:t>
      </w:r>
      <w:r w:rsidR="00A76FD9" w:rsidRP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76FD9" w:rsidRPr="00A87039">
        <w:rPr>
          <w:rFonts w:ascii="Arial" w:hAnsi="Arial" w:cs="Arial"/>
        </w:rPr>
        <w:tab/>
      </w:r>
      <w:r w:rsidR="00406C67" w:rsidRPr="00A87039">
        <w:rPr>
          <w:rFonts w:ascii="Arial" w:hAnsi="Arial" w:cs="Arial"/>
        </w:rPr>
        <w:tab/>
      </w:r>
      <w:r w:rsidR="00406C67" w:rsidRPr="00A87039">
        <w:rPr>
          <w:rFonts w:ascii="Arial" w:hAnsi="Arial" w:cs="Arial"/>
        </w:rPr>
        <w:tab/>
      </w:r>
      <w:r w:rsidR="00B179D9" w:rsidRPr="00A87039">
        <w:rPr>
          <w:rFonts w:ascii="Arial" w:hAnsi="Arial" w:cs="Arial"/>
        </w:rPr>
        <w:t>(2</w:t>
      </w:r>
      <w:r w:rsidR="00A76FD9" w:rsidRPr="00A87039">
        <w:rPr>
          <w:rFonts w:ascii="Arial" w:hAnsi="Arial" w:cs="Arial"/>
        </w:rPr>
        <w:t xml:space="preserve"> marks)</w:t>
      </w:r>
    </w:p>
    <w:p w14:paraId="44A7A906" w14:textId="0658E2B0" w:rsidR="00A76FD9" w:rsidRDefault="00A76FD9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5499BFA0" w14:textId="6AAFF7EF" w:rsidR="0086394F" w:rsidRDefault="0086394F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7BC7710D" w14:textId="77777777" w:rsidR="0086394F" w:rsidRPr="00B501C1" w:rsidRDefault="0086394F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1B70489B" w14:textId="77777777" w:rsidR="008031B8" w:rsidRDefault="00EC1F77" w:rsidP="00AC42DB">
      <w:pPr>
        <w:spacing w:after="0" w:line="240" w:lineRule="auto"/>
        <w:rPr>
          <w:rFonts w:ascii="Arial" w:hAnsi="Arial" w:cs="Arial"/>
        </w:rPr>
      </w:pPr>
      <w:r w:rsidRPr="008031B8">
        <w:rPr>
          <w:rFonts w:ascii="Arial" w:hAnsi="Arial" w:cs="Arial"/>
        </w:rPr>
        <w:t>Whilst performing one of the activities, one of the individuals fell over and cut their knee</w:t>
      </w:r>
      <w:r w:rsidR="007F6517" w:rsidRPr="008031B8">
        <w:rPr>
          <w:rFonts w:ascii="Arial" w:hAnsi="Arial" w:cs="Arial"/>
        </w:rPr>
        <w:t xml:space="preserve">. </w:t>
      </w:r>
    </w:p>
    <w:p w14:paraId="6A350839" w14:textId="77777777" w:rsidR="008031B8" w:rsidRDefault="008031B8" w:rsidP="00AC42DB">
      <w:pPr>
        <w:spacing w:after="0" w:line="240" w:lineRule="auto"/>
        <w:rPr>
          <w:rFonts w:ascii="Arial" w:hAnsi="Arial" w:cs="Arial"/>
        </w:rPr>
      </w:pPr>
    </w:p>
    <w:p w14:paraId="40A64BF5" w14:textId="7FBB66FB" w:rsidR="008031B8" w:rsidRPr="008031B8" w:rsidRDefault="008031B8" w:rsidP="00AC42DB">
      <w:pPr>
        <w:pStyle w:val="ListParagraph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(i) </w:t>
      </w:r>
      <w:r>
        <w:rPr>
          <w:rFonts w:ascii="Arial" w:hAnsi="Arial" w:cs="Arial"/>
        </w:rPr>
        <w:tab/>
      </w:r>
      <w:r w:rsidR="003A7D76">
        <w:rPr>
          <w:rFonts w:ascii="Arial" w:hAnsi="Arial" w:cs="Arial"/>
        </w:rPr>
        <w:t xml:space="preserve">State </w:t>
      </w:r>
      <w:r w:rsidR="007F6517" w:rsidRPr="008031B8">
        <w:rPr>
          <w:rFonts w:ascii="Arial" w:hAnsi="Arial" w:cs="Arial"/>
        </w:rPr>
        <w:t xml:space="preserve">which two formed elements </w:t>
      </w:r>
      <w:r w:rsidR="00EC1F77" w:rsidRPr="008031B8">
        <w:rPr>
          <w:rFonts w:ascii="Arial" w:hAnsi="Arial" w:cs="Arial"/>
        </w:rPr>
        <w:t xml:space="preserve">of </w:t>
      </w:r>
      <w:r w:rsidR="007F6517" w:rsidRPr="008031B8">
        <w:rPr>
          <w:rFonts w:ascii="Arial" w:hAnsi="Arial" w:cs="Arial"/>
        </w:rPr>
        <w:t xml:space="preserve">the </w:t>
      </w:r>
      <w:r w:rsidR="00EC1F77" w:rsidRPr="008031B8">
        <w:rPr>
          <w:rFonts w:ascii="Arial" w:hAnsi="Arial" w:cs="Arial"/>
        </w:rPr>
        <w:t xml:space="preserve">blood would expect to </w:t>
      </w:r>
    </w:p>
    <w:p w14:paraId="79810221" w14:textId="304BDDEC" w:rsidR="004A0A18" w:rsidRPr="008031B8" w:rsidRDefault="00EC1F77" w:rsidP="00AC42DB">
      <w:pPr>
        <w:pStyle w:val="ListParagraph"/>
        <w:tabs>
          <w:tab w:val="left" w:pos="1134"/>
        </w:tabs>
        <w:spacing w:after="0" w:line="240" w:lineRule="auto"/>
        <w:ind w:left="0"/>
        <w:rPr>
          <w:rFonts w:ascii="Arial" w:hAnsi="Arial" w:cs="Arial"/>
          <w:b/>
        </w:rPr>
      </w:pPr>
      <w:proofErr w:type="gramStart"/>
      <w:r w:rsidRPr="008031B8">
        <w:rPr>
          <w:rFonts w:ascii="Arial" w:hAnsi="Arial" w:cs="Arial"/>
        </w:rPr>
        <w:lastRenderedPageBreak/>
        <w:t>increase</w:t>
      </w:r>
      <w:proofErr w:type="gramEnd"/>
      <w:r w:rsidRPr="008031B8">
        <w:rPr>
          <w:rFonts w:ascii="Arial" w:hAnsi="Arial" w:cs="Arial"/>
        </w:rPr>
        <w:t xml:space="preserve"> in conce</w:t>
      </w:r>
      <w:r w:rsidR="003A7D76">
        <w:rPr>
          <w:rFonts w:ascii="Arial" w:hAnsi="Arial" w:cs="Arial"/>
        </w:rPr>
        <w:t>ntration following this injury, and explain why this would have occurred.</w:t>
      </w:r>
      <w:r w:rsidRPr="008031B8">
        <w:rPr>
          <w:rFonts w:ascii="Arial" w:hAnsi="Arial" w:cs="Arial"/>
        </w:rPr>
        <w:tab/>
      </w:r>
      <w:r w:rsidR="008031B8">
        <w:rPr>
          <w:rFonts w:ascii="Arial" w:hAnsi="Arial" w:cs="Arial"/>
        </w:rPr>
        <w:tab/>
      </w:r>
      <w:r w:rsidR="008031B8"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 w:rsidRPr="008031B8">
        <w:rPr>
          <w:rFonts w:ascii="Arial" w:hAnsi="Arial" w:cs="Arial"/>
        </w:rPr>
        <w:t>(4 marks)</w:t>
      </w:r>
    </w:p>
    <w:p w14:paraId="187721C1" w14:textId="792677B3" w:rsidR="00EC1F77" w:rsidRDefault="00EC1F77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72901182" w14:textId="687E6BBB" w:rsidR="008031B8" w:rsidRDefault="0095705C" w:rsidP="00AC42DB">
      <w:pPr>
        <w:pStyle w:val="ListParagraph"/>
        <w:tabs>
          <w:tab w:val="left" w:pos="1134"/>
        </w:tabs>
        <w:spacing w:after="0" w:line="240" w:lineRule="auto"/>
        <w:ind w:left="0"/>
        <w:rPr>
          <w:rFonts w:ascii="Arial" w:hAnsi="Arial" w:cs="Arial"/>
          <w:color w:val="000000"/>
        </w:rPr>
      </w:pPr>
      <w:r w:rsidRPr="008031B8">
        <w:rPr>
          <w:rFonts w:ascii="Arial" w:hAnsi="Arial" w:cs="Arial"/>
          <w:color w:val="000000"/>
        </w:rPr>
        <w:t xml:space="preserve"> </w:t>
      </w:r>
      <w:r w:rsidR="008031B8" w:rsidRPr="008031B8">
        <w:rPr>
          <w:rFonts w:ascii="Arial" w:hAnsi="Arial" w:cs="Arial"/>
          <w:color w:val="000000"/>
        </w:rPr>
        <w:t>(ii)</w:t>
      </w:r>
      <w:r w:rsidR="008031B8">
        <w:rPr>
          <w:rFonts w:ascii="Arial" w:hAnsi="Arial" w:cs="Arial"/>
          <w:color w:val="000000"/>
        </w:rPr>
        <w:tab/>
        <w:t xml:space="preserve">Name and describe the type of tissue that blood </w:t>
      </w:r>
      <w:r w:rsidR="003A7D76">
        <w:rPr>
          <w:rFonts w:ascii="Arial" w:hAnsi="Arial" w:cs="Arial"/>
          <w:color w:val="000000"/>
        </w:rPr>
        <w:t>is categorised as</w:t>
      </w:r>
      <w:r w:rsidR="008031B8">
        <w:rPr>
          <w:rFonts w:ascii="Arial" w:hAnsi="Arial" w:cs="Arial"/>
          <w:color w:val="000000"/>
        </w:rPr>
        <w:t>.</w:t>
      </w:r>
      <w:r w:rsidR="008031B8">
        <w:rPr>
          <w:rFonts w:ascii="Arial" w:hAnsi="Arial" w:cs="Arial"/>
          <w:color w:val="000000"/>
        </w:rPr>
        <w:tab/>
        <w:t>(2 marks)</w:t>
      </w:r>
    </w:p>
    <w:p w14:paraId="6B260666" w14:textId="77777777" w:rsidR="008031B8" w:rsidRDefault="008031B8" w:rsidP="00AC42DB">
      <w:pPr>
        <w:pStyle w:val="ListParagraph"/>
        <w:tabs>
          <w:tab w:val="left" w:pos="1134"/>
        </w:tabs>
        <w:spacing w:after="0" w:line="240" w:lineRule="auto"/>
        <w:ind w:left="0"/>
        <w:rPr>
          <w:rFonts w:ascii="Arial" w:hAnsi="Arial" w:cs="Arial"/>
          <w:color w:val="000000"/>
        </w:rPr>
      </w:pPr>
    </w:p>
    <w:p w14:paraId="292AE371" w14:textId="579BFBA2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1611546A" w14:textId="36F1BB3C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72A8C177" w14:textId="4AB24060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335C8D59" w14:textId="13414D4E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4B3F6C79" w14:textId="0062E701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6D44C30A" w14:textId="2D071D6A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0500395D" w14:textId="154B93A5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0F6BE13C" w14:textId="20A32A6B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2E9F16ED" w14:textId="3EFD3B72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13DE6899" w14:textId="36040B2D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542DA0ED" w14:textId="785907E1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0A902A11" w14:textId="48F1D506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00862239" w14:textId="22C75153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53879905" w14:textId="2E04009D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6A98406E" w14:textId="5678D38F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7458EDF6" w14:textId="77777777" w:rsidR="00143491" w:rsidRDefault="00143491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1043DACC" w14:textId="1BC06547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3EFA215F" w14:textId="3EC139D5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15D47E91" w14:textId="45F839CC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5ECE11BD" w14:textId="36C31ACA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75E7792B" w14:textId="64C97753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1FF38CC9" w14:textId="77777777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7F6B9A37" w14:textId="3C0F3473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2E5BFF9D" w14:textId="1C024676" w:rsidR="0086394F" w:rsidRDefault="0086394F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4B1D6DA9" w14:textId="4CD203EC" w:rsidR="007F6517" w:rsidRDefault="002B4FD5" w:rsidP="00AC42DB">
      <w:pPr>
        <w:spacing w:after="0"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Question 37</w:t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056DB">
        <w:rPr>
          <w:rFonts w:ascii="Arial" w:hAnsi="Arial" w:cs="Arial"/>
          <w:b/>
          <w:color w:val="000000"/>
        </w:rPr>
        <w:tab/>
        <w:t>(1</w:t>
      </w:r>
      <w:r w:rsidR="00770CD4">
        <w:rPr>
          <w:rFonts w:ascii="Arial" w:hAnsi="Arial" w:cs="Arial"/>
          <w:b/>
          <w:color w:val="000000"/>
        </w:rPr>
        <w:t>1</w:t>
      </w:r>
      <w:r w:rsidR="007056DB">
        <w:rPr>
          <w:rFonts w:ascii="Arial" w:hAnsi="Arial" w:cs="Arial"/>
          <w:b/>
          <w:color w:val="000000"/>
        </w:rPr>
        <w:t xml:space="preserve"> marks)</w:t>
      </w:r>
    </w:p>
    <w:p w14:paraId="755F4CFC" w14:textId="29C3B69B" w:rsidR="0096663D" w:rsidRPr="000E0610" w:rsidRDefault="0096663D" w:rsidP="00AC42DB">
      <w:pPr>
        <w:pStyle w:val="ListParagraph"/>
        <w:numPr>
          <w:ilvl w:val="0"/>
          <w:numId w:val="14"/>
        </w:numPr>
        <w:spacing w:after="0" w:line="240" w:lineRule="auto"/>
        <w:ind w:left="0" w:firstLine="0"/>
        <w:rPr>
          <w:rFonts w:ascii="Arial" w:hAnsi="Arial" w:cs="Arial"/>
        </w:rPr>
      </w:pPr>
      <w:r w:rsidRPr="000E0610">
        <w:rPr>
          <w:rFonts w:ascii="Arial" w:hAnsi="Arial" w:cs="Arial"/>
        </w:rPr>
        <w:t xml:space="preserve">The following diagrams represent </w:t>
      </w:r>
      <w:r w:rsidR="000E0610" w:rsidRPr="000E0610">
        <w:rPr>
          <w:rFonts w:ascii="Arial" w:hAnsi="Arial" w:cs="Arial"/>
        </w:rPr>
        <w:t>a selection of the</w:t>
      </w:r>
      <w:r w:rsidR="002C6220">
        <w:rPr>
          <w:rFonts w:ascii="Arial" w:hAnsi="Arial" w:cs="Arial"/>
        </w:rPr>
        <w:t xml:space="preserve"> five (5)</w:t>
      </w:r>
      <w:r w:rsidRPr="000E0610">
        <w:rPr>
          <w:rFonts w:ascii="Arial" w:hAnsi="Arial" w:cs="Arial"/>
        </w:rPr>
        <w:t xml:space="preserve"> different </w:t>
      </w:r>
      <w:r w:rsidR="002C6220">
        <w:rPr>
          <w:rFonts w:ascii="Arial" w:hAnsi="Arial" w:cs="Arial"/>
        </w:rPr>
        <w:t>stages</w:t>
      </w:r>
      <w:r w:rsidRPr="000E0610">
        <w:rPr>
          <w:rFonts w:ascii="Arial" w:hAnsi="Arial" w:cs="Arial"/>
        </w:rPr>
        <w:t xml:space="preserve"> of mitosis.</w:t>
      </w:r>
    </w:p>
    <w:p w14:paraId="0C04DD3E" w14:textId="3D303D74" w:rsidR="0096663D" w:rsidRDefault="0096663D" w:rsidP="00AC42DB">
      <w:pPr>
        <w:spacing w:after="0" w:line="240" w:lineRule="auto"/>
        <w:rPr>
          <w:rFonts w:ascii="Arial" w:hAnsi="Arial" w:cs="Arial"/>
        </w:rPr>
      </w:pPr>
    </w:p>
    <w:p w14:paraId="127BD420" w14:textId="5D324233" w:rsidR="0096663D" w:rsidRDefault="000E0610" w:rsidP="00AC42DB">
      <w:pPr>
        <w:spacing w:after="0" w:line="240" w:lineRule="auto"/>
        <w:jc w:val="center"/>
      </w:pPr>
      <w:r>
        <w:rPr>
          <w:noProof/>
          <w:lang w:eastAsia="en-AU"/>
        </w:rPr>
        <w:drawing>
          <wp:inline distT="0" distB="0" distL="0" distR="0" wp14:anchorId="67042CE7" wp14:editId="7549E1E4">
            <wp:extent cx="1621790" cy="1526540"/>
            <wp:effectExtent l="0" t="0" r="0" b="0"/>
            <wp:docPr id="14" name="Picture 14" descr="Anap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aphas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 wp14:anchorId="51A94D50" wp14:editId="71995486">
            <wp:extent cx="1526540" cy="1526540"/>
            <wp:effectExtent l="0" t="0" r="0" b="0"/>
            <wp:docPr id="12" name="Picture 12" descr="File:Prop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Prophase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 wp14:anchorId="33ACFB2E" wp14:editId="2D292468">
            <wp:extent cx="1510665" cy="1447165"/>
            <wp:effectExtent l="0" t="0" r="0" b="635"/>
            <wp:docPr id="13" name="Picture 13" descr="Interp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phas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4B30" w14:textId="5F80E3C6" w:rsidR="000E0610" w:rsidRDefault="000E0610" w:rsidP="00AC42DB">
      <w:pPr>
        <w:tabs>
          <w:tab w:val="left" w:pos="1560"/>
          <w:tab w:val="left" w:pos="4536"/>
          <w:tab w:val="left" w:pos="7371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</w:t>
      </w:r>
      <w:r>
        <w:rPr>
          <w:rFonts w:ascii="Arial" w:hAnsi="Arial" w:cs="Arial"/>
        </w:rPr>
        <w:tab/>
        <w:t>B</w:t>
      </w:r>
      <w:r>
        <w:rPr>
          <w:rFonts w:ascii="Arial" w:hAnsi="Arial" w:cs="Arial"/>
        </w:rPr>
        <w:tab/>
        <w:t>C</w:t>
      </w:r>
    </w:p>
    <w:p w14:paraId="342EFFF1" w14:textId="1A15C9E9" w:rsidR="000E0610" w:rsidRDefault="000E0610" w:rsidP="00AC42DB">
      <w:pPr>
        <w:tabs>
          <w:tab w:val="left" w:pos="1560"/>
          <w:tab w:val="left" w:pos="4536"/>
          <w:tab w:val="left" w:pos="7371"/>
        </w:tabs>
        <w:spacing w:after="0" w:line="240" w:lineRule="auto"/>
        <w:rPr>
          <w:rFonts w:ascii="Arial" w:hAnsi="Arial" w:cs="Arial"/>
        </w:rPr>
      </w:pPr>
    </w:p>
    <w:p w14:paraId="0AC14646" w14:textId="178A46B0" w:rsidR="000E0610" w:rsidRDefault="000E0610" w:rsidP="00AC42DB">
      <w:pPr>
        <w:spacing w:after="0" w:line="240" w:lineRule="auto"/>
        <w:rPr>
          <w:rFonts w:ascii="Arial" w:hAnsi="Arial" w:cs="Arial"/>
        </w:rPr>
      </w:pPr>
    </w:p>
    <w:p w14:paraId="17EF87DE" w14:textId="2F78A749" w:rsidR="000E0610" w:rsidRPr="000E0610" w:rsidRDefault="000E0610" w:rsidP="00AC42DB">
      <w:pPr>
        <w:pStyle w:val="ListParagraph"/>
        <w:numPr>
          <w:ilvl w:val="0"/>
          <w:numId w:val="15"/>
        </w:numPr>
        <w:spacing w:after="0" w:line="240" w:lineRule="auto"/>
        <w:ind w:left="0" w:firstLine="0"/>
        <w:rPr>
          <w:rFonts w:ascii="Arial" w:hAnsi="Arial" w:cs="Arial"/>
        </w:rPr>
      </w:pPr>
      <w:r w:rsidRPr="000E0610">
        <w:rPr>
          <w:rFonts w:ascii="Arial" w:hAnsi="Arial" w:cs="Arial"/>
        </w:rPr>
        <w:t>List the diagrams (A, B, C) in the correct order for the process of mitosis.</w:t>
      </w:r>
      <w:r w:rsidRPr="000E0610">
        <w:rPr>
          <w:rFonts w:ascii="Arial" w:hAnsi="Arial" w:cs="Arial"/>
        </w:rPr>
        <w:tab/>
      </w:r>
      <w:r w:rsidRPr="000E061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E0610">
        <w:rPr>
          <w:rFonts w:ascii="Arial" w:hAnsi="Arial" w:cs="Arial"/>
        </w:rPr>
        <w:t>(1 mark)</w:t>
      </w:r>
    </w:p>
    <w:p w14:paraId="76A37C8D" w14:textId="61D14E49" w:rsidR="0086394F" w:rsidRDefault="0086394F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35B54380" w14:textId="77777777" w:rsidR="0086394F" w:rsidRDefault="0086394F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5C2A94E1" w14:textId="21FF577A" w:rsidR="000E0610" w:rsidRDefault="000E0610" w:rsidP="00AC42DB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Identi</w:t>
      </w:r>
      <w:r w:rsidR="002A55D2">
        <w:rPr>
          <w:rFonts w:ascii="Arial" w:hAnsi="Arial" w:cs="Arial"/>
        </w:rPr>
        <w:t>fy the missing stages and draw</w:t>
      </w:r>
      <w:r>
        <w:rPr>
          <w:rFonts w:ascii="Arial" w:hAnsi="Arial" w:cs="Arial"/>
        </w:rPr>
        <w:t xml:space="preserve"> diagram</w:t>
      </w:r>
      <w:r w:rsidR="002A55D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show what would be occurring</w:t>
      </w:r>
      <w:r w:rsidR="003A7D76">
        <w:rPr>
          <w:rFonts w:ascii="Arial" w:hAnsi="Arial" w:cs="Arial"/>
        </w:rPr>
        <w:t xml:space="preserve"> in each of the missing stages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31736231" w14:textId="40A6023A" w:rsidR="000E0610" w:rsidRDefault="000E0610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535A108C" w14:textId="226DBFCF" w:rsidR="00432A3D" w:rsidRDefault="00432A3D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6764214B" w14:textId="2441DD4E" w:rsidR="00DE5A95" w:rsidRDefault="00DE5A95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0DD3ADDD" w14:textId="76D6AFD5" w:rsidR="00DE5A95" w:rsidRDefault="00DE5A95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25248494" w14:textId="43DB439C" w:rsidR="00DE5A95" w:rsidRDefault="00DE5A95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4DBD8CF1" w14:textId="75E2F1B5" w:rsidR="00DE5A95" w:rsidRDefault="00DE5A95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1E5F93A2" w14:textId="324CA6B6" w:rsidR="00DE5A95" w:rsidRDefault="00DE5A95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41A45647" w14:textId="5859A84E" w:rsidR="00DE5A95" w:rsidRDefault="00DE5A95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029AAD87" w14:textId="6853CD68" w:rsidR="00DE5A95" w:rsidRDefault="00DE5A95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71FBFE59" w14:textId="77777777" w:rsidR="00DE5A95" w:rsidRDefault="00DE5A95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1DE48A55" w14:textId="56F403FC" w:rsidR="00432A3D" w:rsidRDefault="00432A3D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6A49B31C" w14:textId="5582B0ED" w:rsidR="00432A3D" w:rsidRDefault="00432A3D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11CA695D" w14:textId="0AB60592" w:rsidR="00DE5A95" w:rsidRDefault="00DE5A95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0400576F" w14:textId="78E3494B" w:rsidR="00DE5A95" w:rsidRDefault="00DE5A95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427FC61F" w14:textId="021D6337" w:rsidR="00DE5A95" w:rsidRDefault="00DE5A95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3C73D86C" w14:textId="5E388456" w:rsidR="00DE5A95" w:rsidRDefault="00DE5A95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3939CFBA" w14:textId="511DF683" w:rsidR="00DE5A95" w:rsidRDefault="00DE5A95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0586D529" w14:textId="65405CB4" w:rsidR="00DE5A95" w:rsidRDefault="00DE5A95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71316032" w14:textId="7E446BD2" w:rsidR="00DE5A95" w:rsidRDefault="00DE5A95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21E94117" w14:textId="4AA71EF5" w:rsidR="00DE5A95" w:rsidRDefault="00DE5A95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085B83E2" w14:textId="47CC8B61" w:rsidR="00DE5A95" w:rsidRDefault="00DE5A95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0D0BD425" w14:textId="456C2D18" w:rsidR="00DE5A95" w:rsidRDefault="00DE5A95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620AD526" w14:textId="77777777" w:rsidR="00DE5A95" w:rsidRDefault="00DE5A95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4F5619F7" w14:textId="77777777" w:rsidR="00DE5A95" w:rsidRDefault="00DE5A95" w:rsidP="00AC42DB">
      <w:pPr>
        <w:spacing w:after="0" w:line="240" w:lineRule="auto"/>
        <w:rPr>
          <w:rFonts w:ascii="Arial" w:hAnsi="Arial" w:cs="Arial"/>
        </w:rPr>
      </w:pPr>
    </w:p>
    <w:p w14:paraId="75BE791B" w14:textId="77777777" w:rsidR="00DE5A95" w:rsidRDefault="00DE5A95" w:rsidP="00AC42DB">
      <w:pPr>
        <w:spacing w:after="0" w:line="240" w:lineRule="auto"/>
        <w:rPr>
          <w:rFonts w:ascii="Arial" w:hAnsi="Arial" w:cs="Arial"/>
        </w:rPr>
      </w:pPr>
    </w:p>
    <w:p w14:paraId="658C3B3F" w14:textId="36CD1C2B" w:rsidR="007F6517" w:rsidRDefault="007056DB" w:rsidP="00AC42D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Occasionally cells can </w:t>
      </w:r>
      <w:r w:rsidR="007F6517">
        <w:rPr>
          <w:rFonts w:ascii="Arial" w:hAnsi="Arial" w:cs="Arial"/>
        </w:rPr>
        <w:t>become abnormal, invad</w:t>
      </w:r>
      <w:r>
        <w:rPr>
          <w:rFonts w:ascii="Arial" w:hAnsi="Arial" w:cs="Arial"/>
        </w:rPr>
        <w:t>ing</w:t>
      </w:r>
      <w:r w:rsidR="007F6517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damaging the tissues of the body. These diseases can be diagnosed as cancer. </w:t>
      </w:r>
    </w:p>
    <w:p w14:paraId="4FC9DD9E" w14:textId="77777777" w:rsidR="007F6517" w:rsidRDefault="007F6517" w:rsidP="00AC42DB">
      <w:pPr>
        <w:spacing w:after="0" w:line="240" w:lineRule="auto"/>
        <w:jc w:val="center"/>
        <w:rPr>
          <w:rFonts w:ascii="Arial" w:hAnsi="Arial" w:cs="Arial"/>
        </w:rPr>
      </w:pPr>
    </w:p>
    <w:p w14:paraId="0E47C84C" w14:textId="339E2269" w:rsidR="007F6517" w:rsidRPr="007056DB" w:rsidRDefault="007F6517" w:rsidP="00AC42DB">
      <w:pPr>
        <w:pStyle w:val="ListParagraph"/>
        <w:numPr>
          <w:ilvl w:val="0"/>
          <w:numId w:val="14"/>
        </w:numPr>
        <w:spacing w:after="0" w:line="240" w:lineRule="auto"/>
        <w:ind w:left="0" w:firstLine="0"/>
        <w:rPr>
          <w:rFonts w:ascii="Arial" w:hAnsi="Arial" w:cs="Arial"/>
        </w:rPr>
      </w:pPr>
      <w:r w:rsidRPr="007056DB">
        <w:rPr>
          <w:rFonts w:ascii="Arial" w:hAnsi="Arial" w:cs="Arial"/>
        </w:rPr>
        <w:t>Describe how cancer develops and suggest one way it can spread throughout the body (metastasise).</w:t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  <w:t>(3 marks)</w:t>
      </w:r>
    </w:p>
    <w:p w14:paraId="72DBD38A" w14:textId="77777777" w:rsidR="007F6517" w:rsidRPr="00FE35D6" w:rsidRDefault="007F6517" w:rsidP="00AC42DB">
      <w:pPr>
        <w:spacing w:after="0" w:line="240" w:lineRule="auto"/>
        <w:rPr>
          <w:rFonts w:ascii="Arial" w:hAnsi="Arial" w:cs="Arial"/>
        </w:rPr>
      </w:pPr>
    </w:p>
    <w:p w14:paraId="3CD15C70" w14:textId="77777777" w:rsidR="00494EAD" w:rsidRDefault="00494EAD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7765D7CD" w14:textId="6691DA78" w:rsidR="007F6517" w:rsidRDefault="007F6517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04771706" w14:textId="1092C277" w:rsidR="005C129E" w:rsidRDefault="005C129E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693AF810" w14:textId="18006072" w:rsidR="005C129E" w:rsidRDefault="005C129E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44265918" w14:textId="1B2ACBEB" w:rsidR="0096663D" w:rsidRDefault="00501BDE" w:rsidP="00AC42DB">
      <w:pPr>
        <w:spacing w:after="0"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Q</w:t>
      </w:r>
      <w:r w:rsidR="0096663D">
        <w:rPr>
          <w:rFonts w:ascii="Arial" w:hAnsi="Arial" w:cs="Arial"/>
          <w:b/>
          <w:color w:val="000000"/>
        </w:rPr>
        <w:t>uestion 38</w:t>
      </w:r>
      <w:r w:rsidR="0096663D">
        <w:rPr>
          <w:rFonts w:ascii="Arial" w:hAnsi="Arial" w:cs="Arial"/>
          <w:b/>
          <w:color w:val="000000"/>
        </w:rPr>
        <w:tab/>
      </w:r>
      <w:r w:rsidR="0096663D">
        <w:rPr>
          <w:rFonts w:ascii="Arial" w:hAnsi="Arial" w:cs="Arial"/>
          <w:b/>
          <w:color w:val="000000"/>
        </w:rPr>
        <w:tab/>
      </w:r>
      <w:r w:rsidR="0096663D">
        <w:rPr>
          <w:rFonts w:ascii="Arial" w:hAnsi="Arial" w:cs="Arial"/>
          <w:b/>
          <w:color w:val="000000"/>
        </w:rPr>
        <w:tab/>
      </w:r>
      <w:r w:rsidR="0096663D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  <w:t xml:space="preserve">       (</w:t>
      </w:r>
      <w:r w:rsidR="00EE4559">
        <w:rPr>
          <w:rFonts w:ascii="Arial" w:hAnsi="Arial" w:cs="Arial"/>
          <w:b/>
          <w:color w:val="000000"/>
        </w:rPr>
        <w:t>13</w:t>
      </w:r>
      <w:r w:rsidR="00EE5F9F">
        <w:rPr>
          <w:rFonts w:ascii="Arial" w:hAnsi="Arial" w:cs="Arial"/>
          <w:b/>
          <w:color w:val="000000"/>
        </w:rPr>
        <w:t xml:space="preserve"> marks)</w:t>
      </w:r>
      <w:r w:rsidR="0096663D">
        <w:rPr>
          <w:rFonts w:ascii="Arial" w:hAnsi="Arial" w:cs="Arial"/>
          <w:b/>
          <w:color w:val="000000"/>
        </w:rPr>
        <w:tab/>
      </w:r>
    </w:p>
    <w:p w14:paraId="74ED077B" w14:textId="2C02D8C5" w:rsidR="00E753A4" w:rsidRPr="006B6D8E" w:rsidRDefault="003A7D76" w:rsidP="00AC42DB">
      <w:pPr>
        <w:pStyle w:val="ListParagraph"/>
        <w:numPr>
          <w:ilvl w:val="0"/>
          <w:numId w:val="20"/>
        </w:numPr>
        <w:tabs>
          <w:tab w:val="right" w:pos="9639"/>
        </w:tabs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A sample of tissue</w:t>
      </w:r>
      <w:r w:rsidR="00E753A4" w:rsidRPr="006B6D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was</w:t>
      </w:r>
      <w:r w:rsidR="00E753A4" w:rsidRPr="006B6D8E">
        <w:rPr>
          <w:rFonts w:ascii="Arial" w:hAnsi="Arial" w:cs="Arial"/>
        </w:rPr>
        <w:t xml:space="preserve"> extracted from a crime scene. DNA profiling was undertaken and the respective banding patterns produced. These are shown in the diagram below.</w:t>
      </w:r>
    </w:p>
    <w:p w14:paraId="0B6A270C" w14:textId="63E7E73B" w:rsidR="00E753A4" w:rsidRDefault="00E753A4" w:rsidP="00AC42DB">
      <w:pPr>
        <w:tabs>
          <w:tab w:val="right" w:pos="9639"/>
        </w:tabs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7"/>
        <w:gridCol w:w="607"/>
        <w:gridCol w:w="1094"/>
        <w:gridCol w:w="425"/>
        <w:gridCol w:w="1134"/>
        <w:gridCol w:w="567"/>
        <w:gridCol w:w="1134"/>
      </w:tblGrid>
      <w:tr w:rsidR="00B860B5" w14:paraId="66948587" w14:textId="77777777" w:rsidTr="00B860B5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5807F0A" w14:textId="77777777" w:rsidR="00B860B5" w:rsidRDefault="00B860B5" w:rsidP="00AC42DB">
            <w:pPr>
              <w:tabs>
                <w:tab w:val="right" w:pos="9639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BF3B2A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9659A2" w14:textId="05846FBC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1A9E40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BF95BC3" w14:textId="394BDAEE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A2AE2B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7983AE" w14:textId="79002D18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</w:tr>
      <w:tr w:rsidR="00B860B5" w14:paraId="299A4150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6AD37850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F7EC16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DBB80F5" w14:textId="774D991D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8CC16D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D4F266C" w14:textId="4E35C328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075306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0B75EFB" w14:textId="1B6BC4C3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</w:tr>
      <w:tr w:rsidR="00B860B5" w14:paraId="26D4AFD6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1DC87208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FB859E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</w:tcPr>
          <w:p w14:paraId="2DCB59D3" w14:textId="20290041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EE1130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D41C0FA" w14:textId="55E56204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ADCE1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47D724" w14:textId="05EEB221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</w:tr>
      <w:tr w:rsidR="00B860B5" w14:paraId="20F58AF4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86A657B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44A8FA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</w:tcPr>
          <w:p w14:paraId="34C402A1" w14:textId="4F41ED9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FDE14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EA59BAD" w14:textId="57164131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0FB617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F10CC" w14:textId="3C1359D9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</w:tr>
      <w:tr w:rsidR="00B860B5" w14:paraId="69A3DB63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06E07A80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A26695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</w:tcPr>
          <w:p w14:paraId="6CC83B64" w14:textId="7813409B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92151E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89B62B0" w14:textId="4087609C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74B7EA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445736E" w14:textId="0EBB5ED8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</w:tr>
      <w:tr w:rsidR="00B860B5" w14:paraId="7148CBDF" w14:textId="77777777" w:rsidTr="00B860B5">
        <w:trPr>
          <w:trHeight w:val="70"/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4E246252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6F4DAF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4DCB935" w14:textId="124627BE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0D4C9A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2BA02CB" w14:textId="1340EE94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46A50C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7BF3BC8" w14:textId="345C5C48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</w:tr>
      <w:tr w:rsidR="00B860B5" w14:paraId="42036515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104B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5190B3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BE78" w14:textId="51040C1D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A1614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0EC2" w14:textId="4240898F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05B4B1" w14:textId="77777777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1E2122" w14:textId="66209329" w:rsidR="00B860B5" w:rsidRDefault="00B860B5" w:rsidP="00AC42DB">
            <w:pPr>
              <w:tabs>
                <w:tab w:val="right" w:pos="9639"/>
              </w:tabs>
              <w:rPr>
                <w:rFonts w:ascii="Arial" w:hAnsi="Arial" w:cs="Arial"/>
              </w:rPr>
            </w:pPr>
          </w:p>
        </w:tc>
      </w:tr>
      <w:tr w:rsidR="00B860B5" w14:paraId="55A567D1" w14:textId="77777777" w:rsidTr="00B860B5">
        <w:trPr>
          <w:jc w:val="center"/>
        </w:trPr>
        <w:tc>
          <w:tcPr>
            <w:tcW w:w="1087" w:type="dxa"/>
            <w:tcBorders>
              <w:top w:val="single" w:sz="4" w:space="0" w:color="auto"/>
            </w:tcBorders>
          </w:tcPr>
          <w:p w14:paraId="1749A5AE" w14:textId="2A0C294D" w:rsidR="00B860B5" w:rsidRDefault="00B860B5" w:rsidP="00AC42DB">
            <w:pPr>
              <w:tabs>
                <w:tab w:val="right" w:pos="963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Victim</w:t>
            </w:r>
          </w:p>
        </w:tc>
        <w:tc>
          <w:tcPr>
            <w:tcW w:w="607" w:type="dxa"/>
          </w:tcPr>
          <w:p w14:paraId="3B2108DC" w14:textId="77777777" w:rsidR="00B860B5" w:rsidRDefault="00B860B5" w:rsidP="00AC42DB">
            <w:pPr>
              <w:tabs>
                <w:tab w:val="right" w:pos="9639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top w:val="single" w:sz="4" w:space="0" w:color="auto"/>
            </w:tcBorders>
          </w:tcPr>
          <w:p w14:paraId="7F65CFE3" w14:textId="7F081DDB" w:rsidR="00B860B5" w:rsidRDefault="00B860B5" w:rsidP="00AC42DB">
            <w:pPr>
              <w:tabs>
                <w:tab w:val="right" w:pos="963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 1</w:t>
            </w:r>
          </w:p>
        </w:tc>
        <w:tc>
          <w:tcPr>
            <w:tcW w:w="425" w:type="dxa"/>
            <w:shd w:val="clear" w:color="auto" w:fill="FFFFFF" w:themeFill="background1"/>
          </w:tcPr>
          <w:p w14:paraId="7FDB03EA" w14:textId="77777777" w:rsidR="00B860B5" w:rsidRDefault="00B860B5" w:rsidP="00AC42DB">
            <w:pPr>
              <w:tabs>
                <w:tab w:val="right" w:pos="9639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E522D5" w14:textId="3595A56E" w:rsidR="00B860B5" w:rsidRDefault="00B860B5" w:rsidP="00AC42DB">
            <w:pPr>
              <w:tabs>
                <w:tab w:val="right" w:pos="963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Sample </w:t>
            </w:r>
          </w:p>
        </w:tc>
        <w:tc>
          <w:tcPr>
            <w:tcW w:w="567" w:type="dxa"/>
          </w:tcPr>
          <w:p w14:paraId="2D5A921F" w14:textId="77777777" w:rsidR="00B860B5" w:rsidRDefault="00B860B5" w:rsidP="00AC42DB">
            <w:pPr>
              <w:tabs>
                <w:tab w:val="right" w:pos="9639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A07637B" w14:textId="2D22805B" w:rsidR="00B860B5" w:rsidRDefault="00B860B5" w:rsidP="00AC42DB">
            <w:pPr>
              <w:tabs>
                <w:tab w:val="right" w:pos="963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 2</w:t>
            </w:r>
          </w:p>
        </w:tc>
      </w:tr>
    </w:tbl>
    <w:p w14:paraId="22CDFAB2" w14:textId="77777777" w:rsidR="006B6D8E" w:rsidRDefault="006B6D8E" w:rsidP="00AC42DB">
      <w:pPr>
        <w:pStyle w:val="ListParagraph"/>
        <w:tabs>
          <w:tab w:val="right" w:pos="9639"/>
        </w:tabs>
        <w:spacing w:after="0" w:line="240" w:lineRule="auto"/>
        <w:ind w:left="0"/>
        <w:rPr>
          <w:rFonts w:ascii="Arial" w:hAnsi="Arial" w:cs="Arial"/>
        </w:rPr>
      </w:pPr>
    </w:p>
    <w:p w14:paraId="529EB12D" w14:textId="5AAC78BB" w:rsidR="00E753A4" w:rsidRDefault="006B6D8E" w:rsidP="00AC42DB">
      <w:pPr>
        <w:pStyle w:val="ListParagraph"/>
        <w:numPr>
          <w:ilvl w:val="0"/>
          <w:numId w:val="19"/>
        </w:numPr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Identify which suspect was most likely the perpetrator of this crime.</w:t>
      </w:r>
    </w:p>
    <w:p w14:paraId="26ED1ABC" w14:textId="36238AEC" w:rsidR="006B6D8E" w:rsidRDefault="00B860B5" w:rsidP="00AC42DB">
      <w:pPr>
        <w:spacing w:after="0" w:line="240" w:lineRule="auto"/>
        <w:rPr>
          <w:rFonts w:ascii="Arial" w:hAnsi="Arial" w:cs="Arial"/>
        </w:rPr>
      </w:pPr>
      <w:r w:rsidRPr="00B860B5">
        <w:rPr>
          <w:rFonts w:ascii="Arial" w:hAnsi="Arial" w:cs="Arial"/>
        </w:rPr>
        <w:t xml:space="preserve">(1 </w:t>
      </w:r>
      <w:r w:rsidR="006B6D8E" w:rsidRPr="00B860B5">
        <w:rPr>
          <w:rFonts w:ascii="Arial" w:hAnsi="Arial" w:cs="Arial"/>
        </w:rPr>
        <w:t>mark)</w:t>
      </w:r>
    </w:p>
    <w:p w14:paraId="1A1C31DD" w14:textId="3B37D8A1" w:rsidR="00DE5A95" w:rsidRDefault="00B860B5" w:rsidP="00AC42DB">
      <w:pPr>
        <w:tabs>
          <w:tab w:val="left" w:pos="113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92E354F" w14:textId="77777777" w:rsidR="00DE5A95" w:rsidRPr="00B860B5" w:rsidRDefault="00DE5A95" w:rsidP="00AC42DB">
      <w:pPr>
        <w:tabs>
          <w:tab w:val="left" w:pos="1134"/>
        </w:tabs>
        <w:spacing w:after="0" w:line="240" w:lineRule="auto"/>
        <w:rPr>
          <w:rFonts w:ascii="Arial" w:hAnsi="Arial" w:cs="Arial"/>
        </w:rPr>
      </w:pPr>
    </w:p>
    <w:p w14:paraId="4A3B2BCB" w14:textId="2578E775" w:rsidR="006B6D8E" w:rsidRDefault="00B860B5" w:rsidP="00AC42DB">
      <w:pPr>
        <w:pStyle w:val="ListParagraph"/>
        <w:numPr>
          <w:ilvl w:val="0"/>
          <w:numId w:val="21"/>
        </w:numPr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Explain how you arrived at your answer in part (a</w:t>
      </w:r>
      <w:proofErr w:type="gramStart"/>
      <w:r>
        <w:rPr>
          <w:rFonts w:ascii="Arial" w:hAnsi="Arial" w:cs="Arial"/>
        </w:rPr>
        <w:t>)(</w:t>
      </w:r>
      <w:proofErr w:type="gramEnd"/>
      <w:r>
        <w:rPr>
          <w:rFonts w:ascii="Arial" w:hAnsi="Arial" w:cs="Arial"/>
        </w:rPr>
        <w:t>i).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2A543C90" w14:textId="3E1149D6" w:rsidR="00B860B5" w:rsidRDefault="00B860B5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5AFFC14D" w14:textId="77777777" w:rsidR="00DE5A95" w:rsidRDefault="00DE5A95" w:rsidP="00AC42DB">
      <w:pPr>
        <w:tabs>
          <w:tab w:val="right" w:pos="9639"/>
        </w:tabs>
        <w:spacing w:after="0" w:line="240" w:lineRule="auto"/>
        <w:rPr>
          <w:rFonts w:ascii="Arial" w:hAnsi="Arial" w:cs="Arial"/>
        </w:rPr>
      </w:pPr>
    </w:p>
    <w:p w14:paraId="061391C1" w14:textId="2B20D39C" w:rsidR="000855C5" w:rsidRDefault="000855C5" w:rsidP="00AC42DB">
      <w:pPr>
        <w:tabs>
          <w:tab w:val="right" w:pos="9639"/>
        </w:tabs>
        <w:spacing w:after="0" w:line="240" w:lineRule="auto"/>
        <w:rPr>
          <w:rFonts w:ascii="Arial" w:hAnsi="Arial" w:cs="Arial"/>
        </w:rPr>
      </w:pPr>
      <w:r w:rsidRPr="00245C78">
        <w:rPr>
          <w:rFonts w:ascii="Arial" w:hAnsi="Arial" w:cs="Arial"/>
        </w:rPr>
        <w:t>DNA profiling utilises the biotechnology of Polymerase Chain Reaction (PCR)</w:t>
      </w:r>
      <w:r>
        <w:rPr>
          <w:rFonts w:ascii="Arial" w:hAnsi="Arial" w:cs="Arial"/>
        </w:rPr>
        <w:t>. PCR mimic</w:t>
      </w:r>
      <w:r w:rsidR="002F7F6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steps of DNA replication. </w:t>
      </w:r>
    </w:p>
    <w:p w14:paraId="37CB3A62" w14:textId="1A55874A" w:rsidR="000855C5" w:rsidRPr="00B860B5" w:rsidRDefault="000855C5" w:rsidP="00AC42DB">
      <w:pPr>
        <w:pStyle w:val="ListParagraph"/>
        <w:numPr>
          <w:ilvl w:val="0"/>
          <w:numId w:val="20"/>
        </w:numPr>
        <w:tabs>
          <w:tab w:val="right" w:pos="9639"/>
        </w:tabs>
        <w:spacing w:after="0" w:line="240" w:lineRule="auto"/>
        <w:ind w:left="0" w:firstLine="0"/>
        <w:rPr>
          <w:rFonts w:ascii="Arial" w:hAnsi="Arial" w:cs="Arial"/>
          <w:color w:val="000000"/>
        </w:rPr>
      </w:pPr>
      <w:r w:rsidRPr="00B860B5">
        <w:rPr>
          <w:rFonts w:ascii="Arial" w:hAnsi="Arial" w:cs="Arial"/>
          <w:color w:val="000000"/>
        </w:rPr>
        <w:t xml:space="preserve">Identify </w:t>
      </w:r>
      <w:r w:rsidRPr="003A7D76">
        <w:rPr>
          <w:rFonts w:ascii="Arial" w:hAnsi="Arial" w:cs="Arial"/>
          <w:b/>
          <w:color w:val="000000"/>
        </w:rPr>
        <w:t>three</w:t>
      </w:r>
      <w:r w:rsidRPr="00B860B5">
        <w:rPr>
          <w:rFonts w:ascii="Arial" w:hAnsi="Arial" w:cs="Arial"/>
          <w:color w:val="000000"/>
        </w:rPr>
        <w:t xml:space="preserve"> structural properties of DNA that allow it to be</w:t>
      </w:r>
      <w:r w:rsidR="002F7F63">
        <w:rPr>
          <w:rFonts w:ascii="Arial" w:hAnsi="Arial" w:cs="Arial"/>
          <w:color w:val="000000"/>
        </w:rPr>
        <w:t xml:space="preserve"> replicated</w:t>
      </w:r>
      <w:r w:rsidRPr="00B860B5">
        <w:rPr>
          <w:rFonts w:ascii="Arial" w:hAnsi="Arial" w:cs="Arial"/>
          <w:color w:val="000000"/>
        </w:rPr>
        <w:t>.</w:t>
      </w:r>
    </w:p>
    <w:p w14:paraId="0A8B9974" w14:textId="6BF95B2D" w:rsidR="000855C5" w:rsidRDefault="00770CD4" w:rsidP="00AC42DB">
      <w:pPr>
        <w:pStyle w:val="ListParagraph"/>
        <w:tabs>
          <w:tab w:val="right" w:pos="9639"/>
        </w:tabs>
        <w:spacing w:after="0" w:line="240" w:lineRule="auto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(3 marks)</w:t>
      </w:r>
    </w:p>
    <w:p w14:paraId="7E3A9CFD" w14:textId="02DC5531" w:rsidR="00B860B5" w:rsidRDefault="00B860B5" w:rsidP="00AC42DB">
      <w:pPr>
        <w:tabs>
          <w:tab w:val="right" w:pos="9639"/>
        </w:tabs>
        <w:spacing w:after="0" w:line="240" w:lineRule="auto"/>
      </w:pPr>
    </w:p>
    <w:p w14:paraId="59BCE947" w14:textId="2AE69C07" w:rsidR="00B860B5" w:rsidRDefault="00B860B5" w:rsidP="00AC42DB">
      <w:pPr>
        <w:tabs>
          <w:tab w:val="right" w:pos="9639"/>
        </w:tabs>
        <w:spacing w:after="0" w:line="240" w:lineRule="auto"/>
      </w:pPr>
    </w:p>
    <w:p w14:paraId="0ECEE908" w14:textId="403C2049" w:rsidR="00B860B5" w:rsidRDefault="00B860B5" w:rsidP="00AC42DB">
      <w:pPr>
        <w:pStyle w:val="ListParagraph"/>
        <w:numPr>
          <w:ilvl w:val="0"/>
          <w:numId w:val="20"/>
        </w:numPr>
        <w:tabs>
          <w:tab w:val="right" w:pos="9639"/>
        </w:tabs>
        <w:spacing w:after="0" w:line="240" w:lineRule="auto"/>
        <w:ind w:left="0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DNA profiling can also be used for the screening of</w:t>
      </w:r>
      <w:r w:rsidR="008F5040">
        <w:rPr>
          <w:rFonts w:ascii="Arial" w:hAnsi="Arial" w:cs="Arial"/>
          <w:color w:val="000000"/>
        </w:rPr>
        <w:t xml:space="preserve"> embryonic</w:t>
      </w:r>
      <w:r>
        <w:rPr>
          <w:rFonts w:ascii="Arial" w:hAnsi="Arial" w:cs="Arial"/>
          <w:color w:val="000000"/>
        </w:rPr>
        <w:t xml:space="preserve"> stem cells. Discuss an ethical issue that may arise in stem cell research for </w:t>
      </w:r>
      <w:r w:rsidR="008F5040">
        <w:rPr>
          <w:rFonts w:ascii="Arial" w:hAnsi="Arial" w:cs="Arial"/>
          <w:color w:val="000000"/>
        </w:rPr>
        <w:t>people with r</w:t>
      </w:r>
      <w:r>
        <w:rPr>
          <w:rFonts w:ascii="Arial" w:hAnsi="Arial" w:cs="Arial"/>
          <w:color w:val="000000"/>
        </w:rPr>
        <w:t>eligious beliefs.</w:t>
      </w:r>
    </w:p>
    <w:p w14:paraId="11F144F8" w14:textId="51DA5166" w:rsidR="00B860B5" w:rsidRDefault="00EE5F9F" w:rsidP="00AC42DB">
      <w:pPr>
        <w:pStyle w:val="ListParagraph"/>
        <w:spacing w:after="0" w:line="240" w:lineRule="auto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(2 </w:t>
      </w:r>
      <w:r w:rsidR="00B860B5">
        <w:rPr>
          <w:rFonts w:ascii="Arial" w:hAnsi="Arial" w:cs="Arial"/>
          <w:color w:val="000000"/>
        </w:rPr>
        <w:t>marks)</w:t>
      </w:r>
    </w:p>
    <w:p w14:paraId="52DB43C7" w14:textId="77777777" w:rsidR="00B860B5" w:rsidRPr="00B860B5" w:rsidRDefault="00B860B5" w:rsidP="00AC42DB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6ED5EF38" w14:textId="11BD69D3" w:rsidR="00B860B5" w:rsidRDefault="00B860B5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2A918C8F" w14:textId="77777777" w:rsidR="00DE5A95" w:rsidRDefault="00DE5A95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5F4D72A7" w14:textId="36262C7F" w:rsidR="008F5040" w:rsidRPr="008F5040" w:rsidRDefault="003A7D76" w:rsidP="00AC42DB">
      <w:pPr>
        <w:pStyle w:val="ListParagraph"/>
        <w:numPr>
          <w:ilvl w:val="0"/>
          <w:numId w:val="20"/>
        </w:numPr>
        <w:spacing w:after="0" w:line="240" w:lineRule="auto"/>
        <w:ind w:left="0" w:firstLine="0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 xml:space="preserve">Where are </w:t>
      </w:r>
      <w:r w:rsidR="008F5040" w:rsidRPr="008F5040">
        <w:rPr>
          <w:rFonts w:ascii="Arial" w:hAnsi="Arial" w:cs="Arial"/>
        </w:rPr>
        <w:t xml:space="preserve">embryonic stem cells </w:t>
      </w:r>
      <w:r>
        <w:rPr>
          <w:rFonts w:ascii="Arial" w:hAnsi="Arial" w:cs="Arial"/>
        </w:rPr>
        <w:t>harvested from?</w:t>
      </w:r>
      <w:r w:rsidR="00EE5F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E5F9F">
        <w:rPr>
          <w:rFonts w:ascii="Arial" w:hAnsi="Arial" w:cs="Arial"/>
        </w:rPr>
        <w:t>(2</w:t>
      </w:r>
      <w:r w:rsidR="008F5040">
        <w:rPr>
          <w:rFonts w:ascii="Arial" w:hAnsi="Arial" w:cs="Arial"/>
        </w:rPr>
        <w:t xml:space="preserve"> mark</w:t>
      </w:r>
      <w:r w:rsidR="00EE5F9F">
        <w:rPr>
          <w:rFonts w:ascii="Arial" w:hAnsi="Arial" w:cs="Arial"/>
        </w:rPr>
        <w:t>s</w:t>
      </w:r>
      <w:r w:rsidR="008F5040">
        <w:rPr>
          <w:rFonts w:ascii="Arial" w:hAnsi="Arial" w:cs="Arial"/>
        </w:rPr>
        <w:t>)</w:t>
      </w:r>
    </w:p>
    <w:p w14:paraId="17E16528" w14:textId="77777777" w:rsidR="008F5040" w:rsidRPr="008F5040" w:rsidRDefault="008F5040" w:rsidP="00AC42DB">
      <w:pPr>
        <w:pStyle w:val="ListParagraph"/>
        <w:spacing w:after="0" w:line="240" w:lineRule="auto"/>
        <w:ind w:left="0"/>
        <w:rPr>
          <w:rFonts w:ascii="Arial" w:hAnsi="Arial" w:cs="Arial"/>
          <w:b/>
          <w:color w:val="000000"/>
        </w:rPr>
      </w:pPr>
    </w:p>
    <w:p w14:paraId="53881F58" w14:textId="77777777" w:rsidR="00DE5A95" w:rsidRDefault="00DE5A95" w:rsidP="00AC42DB">
      <w:pPr>
        <w:tabs>
          <w:tab w:val="right" w:pos="9639"/>
        </w:tabs>
        <w:spacing w:after="0" w:line="240" w:lineRule="auto"/>
        <w:rPr>
          <w:rFonts w:ascii="Arial" w:hAnsi="Arial" w:cs="Arial"/>
          <w:color w:val="000000"/>
        </w:rPr>
      </w:pPr>
    </w:p>
    <w:p w14:paraId="73E0BCF7" w14:textId="6E601926" w:rsidR="00494EAD" w:rsidRDefault="00494EAD" w:rsidP="00AC42DB">
      <w:pPr>
        <w:tabs>
          <w:tab w:val="right" w:pos="9639"/>
        </w:tabs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Below is a pedigree of a human s</w:t>
      </w:r>
      <w:r w:rsidR="006B6B58">
        <w:rPr>
          <w:rFonts w:ascii="Arial" w:hAnsi="Arial" w:cs="Arial"/>
          <w:color w:val="000000"/>
        </w:rPr>
        <w:t>kin disease that was created by using the information attained from DNA profiling of a family.</w:t>
      </w:r>
    </w:p>
    <w:p w14:paraId="77B1BC70" w14:textId="77777777" w:rsidR="003A7D76" w:rsidRDefault="003A7D76" w:rsidP="00AC42DB">
      <w:pPr>
        <w:tabs>
          <w:tab w:val="right" w:pos="9639"/>
        </w:tabs>
        <w:spacing w:after="0" w:line="240" w:lineRule="auto"/>
        <w:rPr>
          <w:rFonts w:ascii="Arial" w:hAnsi="Arial" w:cs="Arial"/>
          <w:color w:val="000000"/>
        </w:rPr>
      </w:pPr>
    </w:p>
    <w:p w14:paraId="279243FD" w14:textId="72BA83DF" w:rsidR="00494EAD" w:rsidRDefault="006B6B58" w:rsidP="00AC42DB">
      <w:pPr>
        <w:tabs>
          <w:tab w:val="right" w:pos="9639"/>
        </w:tabs>
        <w:spacing w:after="0" w:line="24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eastAsia="en-AU"/>
        </w:rPr>
        <w:drawing>
          <wp:inline distT="0" distB="0" distL="0" distR="0" wp14:anchorId="721F61A3" wp14:editId="45D017A7">
            <wp:extent cx="4478730" cy="2914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042" cy="292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5855" w14:textId="24AC8BA4" w:rsidR="006B6B58" w:rsidRDefault="006B6B58" w:rsidP="00AC42DB">
      <w:pPr>
        <w:tabs>
          <w:tab w:val="right" w:pos="9639"/>
        </w:tabs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14:paraId="0A75CBAD" w14:textId="77777777" w:rsidR="003A7D76" w:rsidRDefault="003A7D76" w:rsidP="00AC42DB">
      <w:pPr>
        <w:tabs>
          <w:tab w:val="right" w:pos="9639"/>
        </w:tabs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14:paraId="2F118D21" w14:textId="77777777" w:rsidR="00EE4559" w:rsidRPr="00EE4559" w:rsidRDefault="00EE4559" w:rsidP="00AC42DB">
      <w:pPr>
        <w:pStyle w:val="ListParagraph"/>
        <w:numPr>
          <w:ilvl w:val="0"/>
          <w:numId w:val="20"/>
        </w:numPr>
        <w:tabs>
          <w:tab w:val="left" w:pos="1134"/>
          <w:tab w:val="right" w:pos="9639"/>
        </w:tabs>
        <w:spacing w:after="0" w:line="240" w:lineRule="auto"/>
        <w:ind w:left="0" w:firstLine="0"/>
        <w:rPr>
          <w:rFonts w:ascii="Arial" w:hAnsi="Arial" w:cs="Arial"/>
          <w:b/>
          <w:color w:val="000000"/>
        </w:rPr>
      </w:pPr>
      <w:r>
        <w:t>(i)</w:t>
      </w:r>
      <w:r>
        <w:tab/>
      </w:r>
      <w:r w:rsidR="00494EAD">
        <w:rPr>
          <w:rFonts w:ascii="Arial" w:hAnsi="Arial" w:cs="Arial"/>
        </w:rPr>
        <w:t>Identify</w:t>
      </w:r>
      <w:r w:rsidR="006B6B58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relationship identified by the double horizontal lines connecting </w:t>
      </w:r>
    </w:p>
    <w:p w14:paraId="0F82956A" w14:textId="7FA33066" w:rsidR="00B860B5" w:rsidRDefault="00EE4559" w:rsidP="00AC42DB">
      <w:pPr>
        <w:tabs>
          <w:tab w:val="left" w:pos="113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EE4559">
        <w:rPr>
          <w:rFonts w:ascii="Arial" w:hAnsi="Arial" w:cs="Arial"/>
        </w:rPr>
        <w:t>individuals</w:t>
      </w:r>
      <w:proofErr w:type="gramEnd"/>
      <w:r w:rsidRPr="00EE4559">
        <w:rPr>
          <w:rFonts w:ascii="Arial" w:hAnsi="Arial" w:cs="Arial"/>
        </w:rPr>
        <w:t xml:space="preserve"> </w:t>
      </w:r>
      <w:r w:rsidR="004D1405">
        <w:rPr>
          <w:rFonts w:ascii="Arial" w:hAnsi="Arial" w:cs="Arial"/>
        </w:rPr>
        <w:t>III-4 and III-5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17CD2A5D" w14:textId="5B18726A" w:rsidR="00EE4559" w:rsidRDefault="00EE4559" w:rsidP="00AC42DB">
      <w:pPr>
        <w:tabs>
          <w:tab w:val="left" w:pos="1134"/>
        </w:tabs>
        <w:spacing w:after="0" w:line="240" w:lineRule="auto"/>
        <w:rPr>
          <w:rFonts w:ascii="Arial" w:hAnsi="Arial" w:cs="Arial"/>
        </w:rPr>
      </w:pPr>
    </w:p>
    <w:p w14:paraId="75CFE73C" w14:textId="77777777" w:rsidR="003A7D76" w:rsidRDefault="003A7D76" w:rsidP="00AC42DB">
      <w:pPr>
        <w:tabs>
          <w:tab w:val="left" w:pos="1134"/>
        </w:tabs>
        <w:spacing w:after="0" w:line="240" w:lineRule="auto"/>
        <w:rPr>
          <w:rFonts w:ascii="Arial" w:hAnsi="Arial" w:cs="Arial"/>
        </w:rPr>
      </w:pPr>
    </w:p>
    <w:p w14:paraId="645C5D0C" w14:textId="5E5F5487" w:rsidR="00EE4559" w:rsidRPr="00EE4559" w:rsidRDefault="00DD045A" w:rsidP="00AC42DB">
      <w:pPr>
        <w:tabs>
          <w:tab w:val="left" w:pos="1134"/>
        </w:tabs>
        <w:spacing w:after="0"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 xml:space="preserve"> </w:t>
      </w:r>
      <w:r w:rsidR="00EE4559">
        <w:rPr>
          <w:rFonts w:ascii="Arial" w:hAnsi="Arial" w:cs="Arial"/>
        </w:rPr>
        <w:t>(</w:t>
      </w:r>
      <w:proofErr w:type="gramStart"/>
      <w:r w:rsidR="00EE4559">
        <w:rPr>
          <w:rFonts w:ascii="Arial" w:hAnsi="Arial" w:cs="Arial"/>
        </w:rPr>
        <w:t>ii</w:t>
      </w:r>
      <w:proofErr w:type="gramEnd"/>
      <w:r w:rsidR="00EE4559">
        <w:rPr>
          <w:rFonts w:ascii="Arial" w:hAnsi="Arial" w:cs="Arial"/>
        </w:rPr>
        <w:t>)</w:t>
      </w:r>
      <w:r w:rsidR="00EE4559">
        <w:rPr>
          <w:rFonts w:ascii="Arial" w:hAnsi="Arial" w:cs="Arial"/>
        </w:rPr>
        <w:tab/>
      </w:r>
      <w:r w:rsidR="003A7D76">
        <w:rPr>
          <w:rFonts w:ascii="Arial" w:hAnsi="Arial" w:cs="Arial"/>
        </w:rPr>
        <w:t xml:space="preserve">Is this disease X-linked or Autosomal? Use </w:t>
      </w:r>
      <w:r w:rsidR="00EE4559">
        <w:rPr>
          <w:rFonts w:ascii="Arial" w:hAnsi="Arial" w:cs="Arial"/>
        </w:rPr>
        <w:t xml:space="preserve">individual III-2 </w:t>
      </w:r>
      <w:r w:rsidR="003A7D76">
        <w:rPr>
          <w:rFonts w:ascii="Arial" w:hAnsi="Arial" w:cs="Arial"/>
        </w:rPr>
        <w:t>to justify your answer.</w:t>
      </w:r>
      <w:r w:rsidR="00EE4559"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 w:rsidR="00EE4559">
        <w:rPr>
          <w:rFonts w:ascii="Arial" w:hAnsi="Arial" w:cs="Arial"/>
        </w:rPr>
        <w:tab/>
      </w:r>
      <w:r w:rsidR="00EE4559">
        <w:rPr>
          <w:rFonts w:ascii="Arial" w:hAnsi="Arial" w:cs="Arial"/>
        </w:rPr>
        <w:tab/>
      </w:r>
      <w:r w:rsidR="00EE4559">
        <w:rPr>
          <w:rFonts w:ascii="Arial" w:hAnsi="Arial" w:cs="Arial"/>
        </w:rPr>
        <w:tab/>
      </w:r>
      <w:r w:rsidR="00EE4559">
        <w:rPr>
          <w:rFonts w:ascii="Arial" w:hAnsi="Arial" w:cs="Arial"/>
        </w:rPr>
        <w:tab/>
      </w:r>
      <w:r w:rsidR="00EE4559">
        <w:rPr>
          <w:rFonts w:ascii="Arial" w:hAnsi="Arial" w:cs="Arial"/>
        </w:rPr>
        <w:tab/>
      </w:r>
      <w:r w:rsidR="00EE4559">
        <w:rPr>
          <w:rFonts w:ascii="Arial" w:hAnsi="Arial" w:cs="Arial"/>
        </w:rPr>
        <w:tab/>
      </w:r>
      <w:r w:rsidR="00EE4559">
        <w:rPr>
          <w:rFonts w:ascii="Arial" w:hAnsi="Arial" w:cs="Arial"/>
        </w:rPr>
        <w:tab/>
        <w:t>(3 marks)</w:t>
      </w:r>
    </w:p>
    <w:p w14:paraId="5263B5DB" w14:textId="3A80EF73" w:rsidR="00B860B5" w:rsidRDefault="00B860B5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27E7EF77" w14:textId="77777777" w:rsidR="00EE5F9F" w:rsidRDefault="00EE5F9F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4D1F37A7" w14:textId="77777777" w:rsidR="00EE5F9F" w:rsidRDefault="00EE5F9F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40A583BE" w14:textId="77777777" w:rsidR="00EE5F9F" w:rsidRDefault="00EE5F9F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74410A2E" w14:textId="77777777" w:rsidR="00EE5F9F" w:rsidRDefault="00EE5F9F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672EDA80" w14:textId="77777777" w:rsidR="00EE5F9F" w:rsidRDefault="00EE5F9F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0DF207F1" w14:textId="77777777" w:rsidR="00EE5F9F" w:rsidRDefault="00EE5F9F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099BF92E" w14:textId="77777777" w:rsidR="00EE5F9F" w:rsidRDefault="00EE5F9F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09566F7F" w14:textId="77777777" w:rsidR="00EE5F9F" w:rsidRDefault="00EE5F9F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1E677A1D" w14:textId="77777777" w:rsidR="00EE5F9F" w:rsidRDefault="00EE5F9F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13A9D1D0" w14:textId="77777777" w:rsidR="00EE5F9F" w:rsidRDefault="00EE5F9F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2C6030EB" w14:textId="77777777" w:rsidR="00EE5F9F" w:rsidRDefault="00EE5F9F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79DA5A36" w14:textId="77777777" w:rsidR="00EE5F9F" w:rsidRDefault="00EE5F9F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6B37A27F" w14:textId="77777777" w:rsidR="00EE5F9F" w:rsidRDefault="00EE5F9F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4147D4F9" w14:textId="77777777" w:rsidR="00EE5F9F" w:rsidRDefault="00EE5F9F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36DFFC0B" w14:textId="77777777" w:rsidR="00EE5F9F" w:rsidRDefault="00EE5F9F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7A1F3719" w14:textId="77777777" w:rsidR="00EE5F9F" w:rsidRDefault="00EE5F9F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3940676D" w14:textId="0299AFC0" w:rsidR="00EE5F9F" w:rsidRDefault="00EE5F9F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5CF812E5" w14:textId="77777777" w:rsidR="002F7F63" w:rsidRDefault="002F7F63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52D25637" w14:textId="77777777" w:rsidR="00EE5F9F" w:rsidRDefault="00EE5F9F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14CFCBE5" w14:textId="309A8295" w:rsidR="00EE5F9F" w:rsidRDefault="00EE5F9F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329060C7" w14:textId="46EB43BD" w:rsidR="00EE4559" w:rsidRDefault="00EE4559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4A92739D" w14:textId="55AA2FA5" w:rsidR="00EE4559" w:rsidRDefault="00EE4559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7CF2AF3E" w14:textId="4A5EA817" w:rsidR="00EE4559" w:rsidRDefault="00EE4559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2C635432" w14:textId="317CC97F" w:rsidR="00EE4559" w:rsidRDefault="00EE4559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1B4ACB8E" w14:textId="77777777" w:rsidR="003A7D76" w:rsidRDefault="003A7D76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6E1E6EA5" w14:textId="0AA788D9" w:rsidR="00EE4559" w:rsidRDefault="00EE4559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5839ABD8" w14:textId="25C72053" w:rsidR="00EE4559" w:rsidRDefault="00EE4559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632FD875" w14:textId="63BFA4CB" w:rsidR="00EE4559" w:rsidRDefault="00EE4559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4A21DAEF" w14:textId="06828671" w:rsidR="00EE4559" w:rsidRDefault="00EE4559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586C4450" w14:textId="5A57D96C" w:rsidR="00EE4559" w:rsidRDefault="00EE4559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773CECAE" w14:textId="4B5FD8A2" w:rsidR="00EE4559" w:rsidRDefault="00EE4559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370694CC" w14:textId="6A345229" w:rsidR="00EE4559" w:rsidRDefault="00EE4559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22ACC0DB" w14:textId="6FF1B75E" w:rsidR="00770CD4" w:rsidRDefault="00770CD4" w:rsidP="00AC42DB">
      <w:pPr>
        <w:pStyle w:val="ListParagraph"/>
        <w:spacing w:after="0" w:line="240" w:lineRule="auto"/>
        <w:ind w:left="0"/>
        <w:rPr>
          <w:rFonts w:ascii="Arial" w:hAnsi="Arial" w:cs="Arial"/>
          <w:color w:val="000000"/>
        </w:rPr>
      </w:pPr>
    </w:p>
    <w:p w14:paraId="271476FA" w14:textId="77777777" w:rsidR="00DD045A" w:rsidRDefault="00DD045A" w:rsidP="00AC42DB">
      <w:pPr>
        <w:pStyle w:val="ListParagraph"/>
        <w:spacing w:after="0" w:line="240" w:lineRule="auto"/>
        <w:ind w:left="0"/>
        <w:rPr>
          <w:rFonts w:ascii="Arial" w:hAnsi="Arial" w:cs="Arial"/>
          <w:color w:val="000000"/>
        </w:rPr>
      </w:pPr>
    </w:p>
    <w:p w14:paraId="3D92A366" w14:textId="687B9FC2" w:rsidR="00267308" w:rsidRDefault="000A442D" w:rsidP="00AC42DB">
      <w:pPr>
        <w:pStyle w:val="ListParagraph"/>
        <w:numPr>
          <w:ilvl w:val="0"/>
          <w:numId w:val="23"/>
        </w:numPr>
        <w:spacing w:after="0" w:line="240" w:lineRule="auto"/>
        <w:ind w:left="0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Explain why a large number of sperm </w:t>
      </w:r>
      <w:r w:rsidR="003A7D76">
        <w:rPr>
          <w:rFonts w:ascii="Arial" w:hAnsi="Arial" w:cs="Arial"/>
          <w:color w:val="000000"/>
        </w:rPr>
        <w:t xml:space="preserve">are </w:t>
      </w:r>
      <w:r>
        <w:rPr>
          <w:rFonts w:ascii="Arial" w:hAnsi="Arial" w:cs="Arial"/>
          <w:color w:val="000000"/>
        </w:rPr>
        <w:t>required for fertilisation.</w:t>
      </w:r>
    </w:p>
    <w:p w14:paraId="0B45FB66" w14:textId="7B2AB978" w:rsidR="000A442D" w:rsidRDefault="000A442D" w:rsidP="00AC42DB">
      <w:pPr>
        <w:pStyle w:val="ListParagraph"/>
        <w:spacing w:after="0" w:line="240" w:lineRule="auto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(3 marks)</w:t>
      </w:r>
    </w:p>
    <w:p w14:paraId="311A32AC" w14:textId="77777777" w:rsidR="000A442D" w:rsidRPr="00267308" w:rsidRDefault="000A442D" w:rsidP="00AC42DB">
      <w:pPr>
        <w:pStyle w:val="ListParagraph"/>
        <w:spacing w:after="0" w:line="240" w:lineRule="auto"/>
        <w:ind w:left="0"/>
        <w:rPr>
          <w:rFonts w:ascii="Arial" w:hAnsi="Arial" w:cs="Arial"/>
          <w:color w:val="000000"/>
        </w:rPr>
      </w:pPr>
    </w:p>
    <w:p w14:paraId="3C77E824" w14:textId="4CACD56F" w:rsidR="00770CD4" w:rsidRDefault="00DD045A" w:rsidP="00AC42DB">
      <w:pPr>
        <w:spacing w:after="0"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</w:p>
    <w:p w14:paraId="61C6AF61" w14:textId="77777777" w:rsidR="00770CD4" w:rsidRDefault="00770CD4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561F2172" w14:textId="1E065D47" w:rsidR="002E7EC0" w:rsidRPr="00770CD4" w:rsidRDefault="002E7EC0" w:rsidP="00AC42DB">
      <w:pPr>
        <w:pStyle w:val="ListParagraph"/>
        <w:numPr>
          <w:ilvl w:val="0"/>
          <w:numId w:val="23"/>
        </w:numPr>
        <w:spacing w:after="0" w:line="240" w:lineRule="auto"/>
        <w:ind w:left="0" w:firstLine="0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Describe</w:t>
      </w:r>
      <w:r w:rsidR="000A442D">
        <w:rPr>
          <w:rFonts w:ascii="Arial" w:hAnsi="Arial" w:cs="Arial"/>
        </w:rPr>
        <w:t xml:space="preserve"> </w:t>
      </w:r>
      <w:r w:rsidR="000A442D" w:rsidRPr="0070082A">
        <w:rPr>
          <w:rFonts w:ascii="Arial" w:hAnsi="Arial" w:cs="Arial"/>
          <w:b/>
        </w:rPr>
        <w:t>one</w:t>
      </w:r>
      <w:r w:rsidR="000A442D">
        <w:rPr>
          <w:rFonts w:ascii="Arial" w:hAnsi="Arial" w:cs="Arial"/>
        </w:rPr>
        <w:t xml:space="preserve"> </w:t>
      </w:r>
      <w:r w:rsidR="003A7D76">
        <w:rPr>
          <w:rFonts w:ascii="Arial" w:hAnsi="Arial" w:cs="Arial"/>
        </w:rPr>
        <w:t>hormonal</w:t>
      </w:r>
      <w:r>
        <w:rPr>
          <w:rFonts w:ascii="Arial" w:hAnsi="Arial" w:cs="Arial"/>
        </w:rPr>
        <w:t xml:space="preserve"> </w:t>
      </w:r>
      <w:r w:rsidR="000A442D">
        <w:rPr>
          <w:rFonts w:ascii="Arial" w:hAnsi="Arial" w:cs="Arial"/>
        </w:rPr>
        <w:t xml:space="preserve">contraception </w:t>
      </w:r>
      <w:r>
        <w:rPr>
          <w:rFonts w:ascii="Arial" w:hAnsi="Arial" w:cs="Arial"/>
        </w:rPr>
        <w:t xml:space="preserve">method for women that could be used to prevent fertilisation. Identify </w:t>
      </w:r>
      <w:r w:rsidRPr="0070082A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risk and </w:t>
      </w:r>
      <w:r w:rsidRPr="0070082A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benefit of this method as a contracepti</w:t>
      </w:r>
      <w:r w:rsidR="0070082A">
        <w:rPr>
          <w:rFonts w:ascii="Arial" w:hAnsi="Arial" w:cs="Arial"/>
        </w:rPr>
        <w:t>ve</w:t>
      </w:r>
      <w:r w:rsidR="00770CD4">
        <w:rPr>
          <w:rFonts w:ascii="Arial" w:hAnsi="Arial" w:cs="Arial"/>
        </w:rPr>
        <w:t>.</w:t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Pr="00770CD4">
        <w:rPr>
          <w:rFonts w:ascii="Arial" w:hAnsi="Arial" w:cs="Arial"/>
        </w:rPr>
        <w:t>(4 marks)</w:t>
      </w:r>
    </w:p>
    <w:p w14:paraId="7CC6F8D4" w14:textId="77777777" w:rsidR="002E7EC0" w:rsidRPr="002E7EC0" w:rsidRDefault="002E7EC0" w:rsidP="00AC42DB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62EC13A8" w14:textId="77777777" w:rsidR="00770CD4" w:rsidRDefault="00770CD4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7410ECE8" w14:textId="77777777" w:rsidR="00770CD4" w:rsidRDefault="00770CD4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7FB8E3E4" w14:textId="77777777" w:rsidR="00770CD4" w:rsidRDefault="00770CD4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1F6390D2" w14:textId="77777777" w:rsidR="00770CD4" w:rsidRDefault="00770CD4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47A10761" w14:textId="77777777" w:rsidR="00770CD4" w:rsidRDefault="00770CD4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181CFFB3" w14:textId="77777777" w:rsidR="00770CD4" w:rsidRDefault="00770CD4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5BECC544" w14:textId="77777777" w:rsidR="00770CD4" w:rsidRDefault="00770CD4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33566261" w14:textId="0CC72888" w:rsidR="00821643" w:rsidRDefault="00FA60A3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</w:t>
      </w:r>
      <w:r w:rsidR="00821643" w:rsidRPr="00F60E51">
        <w:rPr>
          <w:rFonts w:ascii="Arial" w:hAnsi="Arial" w:cs="Arial"/>
          <w:b/>
          <w:color w:val="000000"/>
        </w:rPr>
        <w:t>ection Three:  Extended answer</w:t>
      </w:r>
      <w:r w:rsidR="00821643" w:rsidRPr="00F60E51">
        <w:rPr>
          <w:rFonts w:ascii="Arial" w:hAnsi="Arial" w:cs="Arial"/>
          <w:b/>
          <w:color w:val="000000"/>
        </w:rPr>
        <w:tab/>
        <w:t>20% (40 Marks)</w:t>
      </w:r>
    </w:p>
    <w:p w14:paraId="333F52C0" w14:textId="77777777" w:rsidR="004B50CB" w:rsidRPr="00F60E51" w:rsidRDefault="004B50CB" w:rsidP="00AC42DB">
      <w:pPr>
        <w:tabs>
          <w:tab w:val="right" w:pos="9639"/>
        </w:tabs>
        <w:spacing w:after="0" w:line="240" w:lineRule="auto"/>
        <w:rPr>
          <w:rFonts w:ascii="Arial" w:hAnsi="Arial" w:cs="Arial"/>
          <w:b/>
          <w:color w:val="000000"/>
        </w:rPr>
      </w:pPr>
    </w:p>
    <w:p w14:paraId="362B007E" w14:textId="77777777" w:rsidR="00D340D2" w:rsidRDefault="00D340D2" w:rsidP="00AC42DB">
      <w:pPr>
        <w:tabs>
          <w:tab w:val="right" w:pos="9639"/>
        </w:tabs>
        <w:spacing w:after="0" w:line="240" w:lineRule="auto"/>
        <w:rPr>
          <w:rFonts w:ascii="Arial" w:hAnsi="Arial" w:cs="Arial"/>
          <w:color w:val="000000"/>
        </w:rPr>
      </w:pPr>
      <w:r w:rsidRPr="00F60E51">
        <w:rPr>
          <w:rFonts w:ascii="Arial" w:hAnsi="Arial" w:cs="Arial"/>
          <w:color w:val="000000"/>
        </w:rPr>
        <w:t xml:space="preserve">This section </w:t>
      </w:r>
      <w:r>
        <w:rPr>
          <w:rFonts w:ascii="Arial" w:hAnsi="Arial" w:cs="Arial"/>
          <w:color w:val="000000"/>
        </w:rPr>
        <w:t>has</w:t>
      </w:r>
      <w:r w:rsidRPr="00F60E5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 xml:space="preserve">three (3) </w:t>
      </w:r>
      <w:r w:rsidRPr="00F60E51">
        <w:rPr>
          <w:rFonts w:ascii="Arial" w:hAnsi="Arial" w:cs="Arial"/>
          <w:color w:val="000000"/>
        </w:rPr>
        <w:t xml:space="preserve">questions.  You must answer </w:t>
      </w:r>
      <w:r>
        <w:rPr>
          <w:rFonts w:ascii="Arial" w:hAnsi="Arial" w:cs="Arial"/>
          <w:b/>
          <w:color w:val="000000"/>
        </w:rPr>
        <w:t xml:space="preserve">two (2) </w:t>
      </w:r>
      <w:r w:rsidRPr="00F60E51">
        <w:rPr>
          <w:rFonts w:ascii="Arial" w:hAnsi="Arial" w:cs="Arial"/>
          <w:color w:val="000000"/>
        </w:rPr>
        <w:t xml:space="preserve">questions. </w:t>
      </w:r>
      <w:r>
        <w:rPr>
          <w:rFonts w:ascii="Arial" w:hAnsi="Arial" w:cs="Arial"/>
          <w:color w:val="000000"/>
        </w:rPr>
        <w:t>W</w:t>
      </w:r>
      <w:r w:rsidRPr="00F60E51">
        <w:rPr>
          <w:rFonts w:ascii="Arial" w:hAnsi="Arial" w:cs="Arial"/>
          <w:color w:val="000000"/>
        </w:rPr>
        <w:t xml:space="preserve">rite your answers </w:t>
      </w:r>
      <w:r>
        <w:rPr>
          <w:rFonts w:ascii="Arial" w:hAnsi="Arial" w:cs="Arial"/>
          <w:color w:val="000000"/>
        </w:rPr>
        <w:t xml:space="preserve">on the lined pages </w:t>
      </w:r>
      <w:r w:rsidRPr="00F60E51">
        <w:rPr>
          <w:rFonts w:ascii="Arial" w:hAnsi="Arial" w:cs="Arial"/>
          <w:color w:val="000000"/>
        </w:rPr>
        <w:t>provided.</w:t>
      </w:r>
    </w:p>
    <w:p w14:paraId="1F566193" w14:textId="77777777" w:rsidR="004B50CB" w:rsidRPr="00F60E51" w:rsidRDefault="004B50CB" w:rsidP="00AC42DB">
      <w:pPr>
        <w:tabs>
          <w:tab w:val="right" w:pos="9639"/>
        </w:tabs>
        <w:spacing w:after="0" w:line="240" w:lineRule="auto"/>
        <w:rPr>
          <w:rFonts w:ascii="Arial" w:hAnsi="Arial" w:cs="Arial"/>
          <w:color w:val="000000"/>
        </w:rPr>
      </w:pPr>
    </w:p>
    <w:p w14:paraId="2ABE9F5E" w14:textId="77777777" w:rsidR="00D340D2" w:rsidRDefault="00D340D2" w:rsidP="00AC42DB">
      <w:pPr>
        <w:tabs>
          <w:tab w:val="right" w:pos="9639"/>
        </w:tabs>
        <w:suppressAutoHyphens/>
        <w:spacing w:after="0" w:line="240" w:lineRule="auto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Supplementary pages for the use of planning/continuing your answer to a question have been provided at the end of this Question/Answer booklet. If you use these pages to continue an answer, indicate at the original answer where the answer is continued, i.e. give the page number.</w:t>
      </w:r>
    </w:p>
    <w:p w14:paraId="4FEA055D" w14:textId="77777777" w:rsidR="004B50CB" w:rsidRPr="00F60E51" w:rsidRDefault="004B50CB" w:rsidP="00AC42DB">
      <w:pPr>
        <w:tabs>
          <w:tab w:val="right" w:pos="9639"/>
        </w:tabs>
        <w:suppressAutoHyphens/>
        <w:spacing w:after="0" w:line="240" w:lineRule="auto"/>
        <w:rPr>
          <w:rFonts w:ascii="Arial" w:hAnsi="Arial" w:cs="Arial"/>
          <w:color w:val="000000"/>
          <w:spacing w:val="-2"/>
        </w:rPr>
      </w:pPr>
    </w:p>
    <w:p w14:paraId="6DF49876" w14:textId="77777777" w:rsidR="00D340D2" w:rsidRDefault="00D340D2" w:rsidP="00AC42DB">
      <w:pPr>
        <w:tabs>
          <w:tab w:val="right" w:pos="9639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F60E51">
        <w:rPr>
          <w:rFonts w:ascii="Arial" w:eastAsia="Times New Roman" w:hAnsi="Arial" w:cs="Arial"/>
          <w:color w:val="000000"/>
        </w:rPr>
        <w:t>Responses could include clearly labelled diagrams with explanatory notes; lists of points with linking sentences; clearly labelled tables and graphs; and annotated flow diagrams with introductory notes.</w:t>
      </w:r>
    </w:p>
    <w:p w14:paraId="5FDCAD21" w14:textId="77777777" w:rsidR="004B50CB" w:rsidRPr="00F60E51" w:rsidRDefault="004B50CB" w:rsidP="00AC42DB">
      <w:pPr>
        <w:tabs>
          <w:tab w:val="right" w:pos="9639"/>
        </w:tabs>
        <w:spacing w:after="0" w:line="240" w:lineRule="auto"/>
        <w:rPr>
          <w:rFonts w:ascii="Arial" w:eastAsia="Times New Roman" w:hAnsi="Arial" w:cs="Arial"/>
          <w:color w:val="000000"/>
        </w:rPr>
      </w:pPr>
      <w:bookmarkStart w:id="6" w:name="_GoBack"/>
      <w:bookmarkEnd w:id="6"/>
    </w:p>
    <w:p w14:paraId="1F18D713" w14:textId="170677B2" w:rsidR="00821643" w:rsidRPr="00F60E51" w:rsidRDefault="00821643" w:rsidP="00AC42DB">
      <w:pPr>
        <w:pBdr>
          <w:bottom w:val="single" w:sz="6" w:space="1" w:color="auto"/>
        </w:pBdr>
        <w:tabs>
          <w:tab w:val="right" w:pos="9639"/>
        </w:tabs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Suggested working time: 5</w:t>
      </w:r>
      <w:r w:rsidRPr="00F60E51">
        <w:rPr>
          <w:rFonts w:ascii="Arial" w:hAnsi="Arial" w:cs="Arial"/>
          <w:color w:val="000000"/>
        </w:rPr>
        <w:t>0 minutes.</w:t>
      </w:r>
      <w:proofErr w:type="gramEnd"/>
    </w:p>
    <w:p w14:paraId="197A9DD8" w14:textId="6F32439A" w:rsidR="00821643" w:rsidRDefault="00821643" w:rsidP="00AC42DB">
      <w:pPr>
        <w:spacing w:after="0" w:line="240" w:lineRule="auto"/>
        <w:rPr>
          <w:rFonts w:ascii="Arial" w:hAnsi="Arial" w:cs="Arial"/>
          <w:b/>
        </w:rPr>
      </w:pPr>
    </w:p>
    <w:p w14:paraId="3DCB5533" w14:textId="74BAFE34" w:rsidR="00821643" w:rsidRDefault="00821643" w:rsidP="00AC42D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Answer any </w:t>
      </w:r>
      <w:r w:rsidR="0070082A">
        <w:rPr>
          <w:rFonts w:ascii="Arial" w:hAnsi="Arial" w:cs="Arial"/>
          <w:b/>
        </w:rPr>
        <w:t>two</w:t>
      </w:r>
      <w:r w:rsidR="00D340D2">
        <w:rPr>
          <w:rFonts w:ascii="Arial" w:hAnsi="Arial" w:cs="Arial"/>
          <w:b/>
        </w:rPr>
        <w:t xml:space="preserve"> (2)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questions from Questions </w:t>
      </w:r>
      <w:r w:rsidR="0070082A">
        <w:rPr>
          <w:rFonts w:ascii="Arial" w:hAnsi="Arial" w:cs="Arial"/>
        </w:rPr>
        <w:t>40</w:t>
      </w:r>
      <w:r>
        <w:rPr>
          <w:rFonts w:ascii="Arial" w:hAnsi="Arial" w:cs="Arial"/>
        </w:rPr>
        <w:t xml:space="preserve"> to</w:t>
      </w:r>
      <w:r w:rsidR="0070082A">
        <w:rPr>
          <w:rFonts w:ascii="Arial" w:hAnsi="Arial" w:cs="Arial"/>
        </w:rPr>
        <w:t xml:space="preserve"> 42</w:t>
      </w:r>
      <w:r>
        <w:rPr>
          <w:rFonts w:ascii="Arial" w:hAnsi="Arial" w:cs="Arial"/>
        </w:rPr>
        <w:t>.</w:t>
      </w:r>
    </w:p>
    <w:p w14:paraId="540060C0" w14:textId="707C40DE" w:rsidR="00821643" w:rsidRDefault="00821643" w:rsidP="00AC42DB">
      <w:pPr>
        <w:spacing w:after="0" w:line="240" w:lineRule="auto"/>
        <w:rPr>
          <w:rFonts w:ascii="Arial" w:hAnsi="Arial" w:cs="Arial"/>
        </w:rPr>
      </w:pPr>
    </w:p>
    <w:p w14:paraId="69D16D8C" w14:textId="0746D241" w:rsidR="00821643" w:rsidRDefault="00821643" w:rsidP="00AC42D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Indicate the questions you will answer by ticking the box next to the question. Write your answers on </w:t>
      </w:r>
      <w:r w:rsidR="003A7D76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pages that follow.</w:t>
      </w:r>
    </w:p>
    <w:p w14:paraId="266EF7A3" w14:textId="2A65580D" w:rsidR="00821643" w:rsidRPr="00821643" w:rsidRDefault="00821643" w:rsidP="00AC42D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1F448" wp14:editId="4494BD60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908DD7C" id="Rectangle 7" o:spid="_x0000_s1026" style="position:absolute;margin-left:8.5pt;margin-top:9pt;width:24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sukQ6J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7658574A" w14:textId="673E249F" w:rsidR="00821643" w:rsidRDefault="002F081F" w:rsidP="00AC42DB">
      <w:pPr>
        <w:tabs>
          <w:tab w:val="left" w:pos="1134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40</w:t>
      </w:r>
      <w:r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FD17CF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>(20 marks)</w:t>
      </w:r>
    </w:p>
    <w:p w14:paraId="779B05F7" w14:textId="24B2A80A" w:rsidR="00821643" w:rsidRDefault="00821643" w:rsidP="00AC42DB">
      <w:pPr>
        <w:tabs>
          <w:tab w:val="left" w:pos="1134"/>
        </w:tabs>
        <w:spacing w:after="0" w:line="240" w:lineRule="auto"/>
        <w:rPr>
          <w:rFonts w:ascii="Arial" w:hAnsi="Arial" w:cs="Arial"/>
          <w:b/>
        </w:rPr>
      </w:pPr>
    </w:p>
    <w:p w14:paraId="74E54E83" w14:textId="12C3038C" w:rsidR="003256D2" w:rsidRPr="009A2AB2" w:rsidRDefault="006756A4" w:rsidP="00AC42DB">
      <w:pPr>
        <w:pStyle w:val="ListParagraph"/>
        <w:numPr>
          <w:ilvl w:val="0"/>
          <w:numId w:val="4"/>
        </w:numPr>
        <w:spacing w:after="0" w:line="240" w:lineRule="auto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</w:rPr>
        <w:t>Hormones released from the pituitary gland and ovaries regulate the menstrual and ovarian cycles</w:t>
      </w:r>
      <w:r w:rsidR="00CD56D9">
        <w:rPr>
          <w:rFonts w:ascii="Arial" w:hAnsi="Arial" w:cs="Arial"/>
        </w:rPr>
        <w:t>. S</w:t>
      </w:r>
      <w:r>
        <w:rPr>
          <w:rFonts w:ascii="Arial" w:hAnsi="Arial" w:cs="Arial"/>
        </w:rPr>
        <w:t xml:space="preserve">tate the name of </w:t>
      </w:r>
      <w:r w:rsidR="0070082A">
        <w:rPr>
          <w:rFonts w:ascii="Arial" w:hAnsi="Arial" w:cs="Arial"/>
          <w:b/>
        </w:rPr>
        <w:t>two</w:t>
      </w:r>
      <w:r w:rsidR="000431D9">
        <w:rPr>
          <w:rFonts w:ascii="Arial" w:hAnsi="Arial" w:cs="Arial"/>
        </w:rPr>
        <w:t xml:space="preserve"> </w:t>
      </w:r>
      <w:r w:rsidR="0070082A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these hormones</w:t>
      </w:r>
      <w:r w:rsidR="00CD56D9">
        <w:rPr>
          <w:rFonts w:ascii="Arial" w:hAnsi="Arial" w:cs="Arial"/>
        </w:rPr>
        <w:t xml:space="preserve"> and describe the effect they have on the reproductive cycles.</w:t>
      </w:r>
    </w:p>
    <w:p w14:paraId="348F750E" w14:textId="43313F94" w:rsidR="009A2AB2" w:rsidRDefault="00FD17CF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0431D9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marks)</w:t>
      </w:r>
    </w:p>
    <w:p w14:paraId="32F9C916" w14:textId="77777777" w:rsidR="00FD17CF" w:rsidRDefault="00FD17CF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1182876F" w14:textId="7128D042" w:rsidR="00CD56D9" w:rsidRPr="000431D9" w:rsidRDefault="006756A4" w:rsidP="00AC42DB">
      <w:pPr>
        <w:pStyle w:val="ListParagraph"/>
        <w:numPr>
          <w:ilvl w:val="0"/>
          <w:numId w:val="4"/>
        </w:numPr>
        <w:spacing w:after="0" w:line="240" w:lineRule="auto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</w:rPr>
        <w:t>Prolactin</w:t>
      </w:r>
      <w:r w:rsidR="00276187">
        <w:rPr>
          <w:rFonts w:ascii="Arial" w:hAnsi="Arial" w:cs="Arial"/>
        </w:rPr>
        <w:t xml:space="preserve">, a lactogenic hormone, is a protein that has a direct effect on the breasts of pregnant women to produce and maintain milk. </w:t>
      </w:r>
    </w:p>
    <w:p w14:paraId="45CA730E" w14:textId="1552636D" w:rsidR="000431D9" w:rsidRDefault="000431D9" w:rsidP="00AC42DB">
      <w:pPr>
        <w:pStyle w:val="ListParagraph"/>
        <w:spacing w:after="0" w:line="240" w:lineRule="auto"/>
        <w:ind w:left="0"/>
        <w:rPr>
          <w:rFonts w:ascii="Arial" w:hAnsi="Arial" w:cs="Arial"/>
          <w:b/>
        </w:rPr>
      </w:pPr>
    </w:p>
    <w:p w14:paraId="14BD0014" w14:textId="526AF356" w:rsidR="000431D9" w:rsidRDefault="003A7D76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Describe the process</w:t>
      </w:r>
      <w:r w:rsidR="000431D9">
        <w:rPr>
          <w:rFonts w:ascii="Arial" w:hAnsi="Arial" w:cs="Arial"/>
        </w:rPr>
        <w:t xml:space="preserve"> </w:t>
      </w:r>
      <w:r w:rsidR="0070082A">
        <w:rPr>
          <w:rFonts w:ascii="Arial" w:hAnsi="Arial" w:cs="Arial"/>
        </w:rPr>
        <w:t>of</w:t>
      </w:r>
      <w:r w:rsidR="000431D9">
        <w:rPr>
          <w:rFonts w:ascii="Arial" w:hAnsi="Arial" w:cs="Arial"/>
        </w:rPr>
        <w:t xml:space="preserve"> protein synthesis that would result in the production of the hormone prolactin.</w:t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431D9">
        <w:rPr>
          <w:rFonts w:ascii="Arial" w:hAnsi="Arial" w:cs="Arial"/>
        </w:rPr>
        <w:t>(14 marks)</w:t>
      </w:r>
    </w:p>
    <w:p w14:paraId="351EB067" w14:textId="118F5460" w:rsidR="000431D9" w:rsidRDefault="000431D9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715F7691" w14:textId="0739AC90" w:rsidR="007D7845" w:rsidRDefault="007D7845" w:rsidP="00AC42DB">
      <w:pPr>
        <w:pStyle w:val="ListParagraph"/>
        <w:spacing w:after="0" w:line="240" w:lineRule="auto"/>
        <w:ind w:left="0"/>
        <w:rPr>
          <w:rFonts w:ascii="Arial" w:hAnsi="Arial" w:cs="Arial"/>
          <w:b/>
        </w:rPr>
      </w:pPr>
    </w:p>
    <w:p w14:paraId="0C706CC4" w14:textId="77777777" w:rsidR="00E66ECA" w:rsidRPr="00821643" w:rsidRDefault="00E66ECA" w:rsidP="00AC42D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1126C" wp14:editId="3FFC8164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496AD21" id="Rectangle 8" o:spid="_x0000_s1026" style="position:absolute;margin-left:8.5pt;margin-top:9pt;width:24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ArzBsZ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5009410B" w14:textId="6BDB28E8" w:rsidR="00E66ECA" w:rsidRDefault="00E66ECA" w:rsidP="00AC42DB">
      <w:pPr>
        <w:tabs>
          <w:tab w:val="left" w:pos="1134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2F081F">
        <w:rPr>
          <w:rFonts w:ascii="Arial" w:hAnsi="Arial" w:cs="Arial"/>
          <w:b/>
        </w:rPr>
        <w:t>41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7FC86340" w14:textId="0BE4FAF2" w:rsidR="00E66ECA" w:rsidRDefault="00E66ECA" w:rsidP="00AC42DB">
      <w:pPr>
        <w:spacing w:after="0" w:line="240" w:lineRule="auto"/>
        <w:rPr>
          <w:rFonts w:ascii="Arial" w:hAnsi="Arial" w:cs="Arial"/>
          <w:b/>
        </w:rPr>
      </w:pPr>
    </w:p>
    <w:p w14:paraId="6A7BD48D" w14:textId="7BA9F687" w:rsidR="00D73B83" w:rsidRDefault="00D76004" w:rsidP="00AC42DB">
      <w:pPr>
        <w:pStyle w:val="ListParagraph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</w:rPr>
      </w:pPr>
      <w:r w:rsidRPr="00D76004">
        <w:rPr>
          <w:rFonts w:ascii="Arial" w:hAnsi="Arial" w:cs="Arial"/>
        </w:rPr>
        <w:t xml:space="preserve">The probability of any one person being born has been calculated to be approximately 1 in 400,000,000,000. </w:t>
      </w:r>
      <w:r w:rsidR="00D73B83" w:rsidRPr="00D76004">
        <w:rPr>
          <w:rFonts w:ascii="Arial" w:hAnsi="Arial" w:cs="Arial"/>
        </w:rPr>
        <w:t>Explain how</w:t>
      </w:r>
      <w:r w:rsidR="00A97A07" w:rsidRPr="00D76004">
        <w:rPr>
          <w:rFonts w:ascii="Arial" w:hAnsi="Arial" w:cs="Arial"/>
        </w:rPr>
        <w:t xml:space="preserve"> the</w:t>
      </w:r>
      <w:r w:rsidR="00D73B83" w:rsidRPr="00D760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genetic (DNA) </w:t>
      </w:r>
      <w:r w:rsidR="00D059EC">
        <w:rPr>
          <w:rFonts w:ascii="Arial" w:hAnsi="Arial" w:cs="Arial"/>
        </w:rPr>
        <w:t>variation</w:t>
      </w:r>
      <w:r>
        <w:rPr>
          <w:rFonts w:ascii="Arial" w:hAnsi="Arial" w:cs="Arial"/>
        </w:rPr>
        <w:t xml:space="preserve"> </w:t>
      </w:r>
      <w:r w:rsidR="00A97A07" w:rsidRPr="00D76004">
        <w:rPr>
          <w:rFonts w:ascii="Arial" w:hAnsi="Arial" w:cs="Arial"/>
        </w:rPr>
        <w:t xml:space="preserve">seen </w:t>
      </w:r>
      <w:r>
        <w:rPr>
          <w:rFonts w:ascii="Arial" w:hAnsi="Arial" w:cs="Arial"/>
        </w:rPr>
        <w:t xml:space="preserve">in humans can </w:t>
      </w:r>
      <w:r w:rsidR="003A7D76">
        <w:rPr>
          <w:rFonts w:ascii="Arial" w:hAnsi="Arial" w:cs="Arial"/>
        </w:rPr>
        <w:t>arise due</w:t>
      </w:r>
      <w:r w:rsidR="00D059EC">
        <w:rPr>
          <w:rFonts w:ascii="Arial" w:hAnsi="Arial" w:cs="Arial"/>
        </w:rPr>
        <w:t xml:space="preserve"> to meiosis and reproduction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>
        <w:rPr>
          <w:rFonts w:ascii="Arial" w:hAnsi="Arial" w:cs="Arial"/>
        </w:rPr>
        <w:t>(8 marks)</w:t>
      </w:r>
    </w:p>
    <w:p w14:paraId="403B8162" w14:textId="267E00C5" w:rsidR="00D76004" w:rsidRDefault="00D76004" w:rsidP="00AC42DB">
      <w:pPr>
        <w:pStyle w:val="ListParagraph"/>
        <w:tabs>
          <w:tab w:val="left" w:pos="284"/>
        </w:tabs>
        <w:spacing w:after="0" w:line="240" w:lineRule="auto"/>
        <w:ind w:left="0"/>
        <w:rPr>
          <w:rFonts w:ascii="Arial" w:hAnsi="Arial" w:cs="Arial"/>
        </w:rPr>
      </w:pPr>
    </w:p>
    <w:p w14:paraId="6272ACA2" w14:textId="21C47DCA" w:rsidR="00ED0643" w:rsidRDefault="00ED0643" w:rsidP="00AC42DB">
      <w:pPr>
        <w:spacing w:after="0" w:line="240" w:lineRule="auto"/>
        <w:rPr>
          <w:rFonts w:ascii="Arial" w:hAnsi="Arial" w:cs="Arial"/>
        </w:rPr>
      </w:pPr>
    </w:p>
    <w:p w14:paraId="29F13BD0" w14:textId="076598D0" w:rsidR="00ED0643" w:rsidRDefault="00C96E84" w:rsidP="00AC42DB">
      <w:pPr>
        <w:pStyle w:val="ListParagraph"/>
        <w:numPr>
          <w:ilvl w:val="0"/>
          <w:numId w:val="5"/>
        </w:numPr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Explain how the lungs </w:t>
      </w:r>
      <w:r w:rsidR="0070082A">
        <w:rPr>
          <w:rFonts w:ascii="Arial" w:hAnsi="Arial" w:cs="Arial"/>
        </w:rPr>
        <w:t xml:space="preserve">are specifically structured and function to </w:t>
      </w:r>
      <w:r>
        <w:rPr>
          <w:rFonts w:ascii="Arial" w:hAnsi="Arial" w:cs="Arial"/>
        </w:rPr>
        <w:t xml:space="preserve">ensure that cells </w:t>
      </w:r>
      <w:r w:rsidR="00ED0643">
        <w:rPr>
          <w:rFonts w:ascii="Arial" w:hAnsi="Arial" w:cs="Arial"/>
        </w:rPr>
        <w:t>are</w:t>
      </w:r>
      <w:r w:rsidR="004A0A18">
        <w:rPr>
          <w:rFonts w:ascii="Arial" w:hAnsi="Arial" w:cs="Arial"/>
        </w:rPr>
        <w:t xml:space="preserve"> constantly</w:t>
      </w:r>
      <w:r w:rsidR="00ED0643">
        <w:rPr>
          <w:rFonts w:ascii="Arial" w:hAnsi="Arial" w:cs="Arial"/>
        </w:rPr>
        <w:t xml:space="preserve"> supplied with oxygen and have </w:t>
      </w:r>
      <w:r w:rsidR="004A0A18">
        <w:rPr>
          <w:rFonts w:ascii="Arial" w:hAnsi="Arial" w:cs="Arial"/>
        </w:rPr>
        <w:t xml:space="preserve">their waste product, </w:t>
      </w:r>
      <w:r w:rsidR="00ED0643">
        <w:rPr>
          <w:rFonts w:ascii="Arial" w:hAnsi="Arial" w:cs="Arial"/>
        </w:rPr>
        <w:t>carbon dioxide</w:t>
      </w:r>
      <w:r w:rsidR="004A0A18">
        <w:rPr>
          <w:rFonts w:ascii="Arial" w:hAnsi="Arial" w:cs="Arial"/>
        </w:rPr>
        <w:t>,</w:t>
      </w:r>
      <w:r w:rsidR="00ED0643">
        <w:rPr>
          <w:rFonts w:ascii="Arial" w:hAnsi="Arial" w:cs="Arial"/>
        </w:rPr>
        <w:t xml:space="preserve"> removed.</w:t>
      </w:r>
      <w:r w:rsidR="00ED0643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ED0643">
        <w:rPr>
          <w:rFonts w:ascii="Arial" w:hAnsi="Arial" w:cs="Arial"/>
        </w:rPr>
        <w:tab/>
        <w:t>(12 marks)</w:t>
      </w:r>
    </w:p>
    <w:p w14:paraId="57BB9D9B" w14:textId="5347220C" w:rsidR="00ED0643" w:rsidRDefault="00ED0643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6AF1F987" w14:textId="77777777" w:rsidR="00ED0643" w:rsidRDefault="00ED0643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1BC4BEBE" w14:textId="18995793" w:rsidR="00FA60A3" w:rsidRPr="00821643" w:rsidRDefault="00FA60A3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51480" wp14:editId="5FF05BFF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F26FB8C" id="Rectangle 9" o:spid="_x0000_s1026" style="position:absolute;margin-left:8.5pt;margin-top:9pt;width:24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NNSi9p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0CE6731B" w14:textId="2DE2B473" w:rsidR="004A0A18" w:rsidRDefault="00FA60A3" w:rsidP="00AC42DB">
      <w:pPr>
        <w:tabs>
          <w:tab w:val="left" w:pos="1134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2F081F">
        <w:rPr>
          <w:rFonts w:ascii="Arial" w:hAnsi="Arial" w:cs="Arial"/>
          <w:b/>
        </w:rPr>
        <w:t>42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61A238C6" w14:textId="6F48616B" w:rsidR="004A0A18" w:rsidRDefault="004A0A18" w:rsidP="00AC42DB">
      <w:pPr>
        <w:tabs>
          <w:tab w:val="left" w:pos="1134"/>
        </w:tabs>
        <w:spacing w:after="0" w:line="240" w:lineRule="auto"/>
        <w:rPr>
          <w:rFonts w:ascii="Arial" w:hAnsi="Arial" w:cs="Arial"/>
          <w:b/>
        </w:rPr>
      </w:pPr>
    </w:p>
    <w:p w14:paraId="46CE3990" w14:textId="5B52FDC7" w:rsidR="004A0A18" w:rsidRDefault="00E83D7F" w:rsidP="00AC42DB">
      <w:pPr>
        <w:pStyle w:val="ListParagraph"/>
        <w:numPr>
          <w:ilvl w:val="0"/>
          <w:numId w:val="7"/>
        </w:numPr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For the cells of a body to function normally, they must remain in a stable environment. Describe the structure of the cell membrane and </w:t>
      </w:r>
      <w:r w:rsidR="00433D97">
        <w:rPr>
          <w:rFonts w:ascii="Arial" w:hAnsi="Arial" w:cs="Arial"/>
        </w:rPr>
        <w:t xml:space="preserve">explain </w:t>
      </w:r>
      <w:r>
        <w:rPr>
          <w:rFonts w:ascii="Arial" w:hAnsi="Arial" w:cs="Arial"/>
        </w:rPr>
        <w:t xml:space="preserve">how it allows the exchange of </w:t>
      </w:r>
      <w:r w:rsidR="0070082A">
        <w:rPr>
          <w:rFonts w:ascii="Arial" w:hAnsi="Arial" w:cs="Arial"/>
        </w:rPr>
        <w:t>ions</w:t>
      </w:r>
      <w:r>
        <w:rPr>
          <w:rFonts w:ascii="Arial" w:hAnsi="Arial" w:cs="Arial"/>
        </w:rPr>
        <w:t xml:space="preserve"> to occur.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>
        <w:rPr>
          <w:rFonts w:ascii="Arial" w:hAnsi="Arial" w:cs="Arial"/>
        </w:rPr>
        <w:t>(14 marks)</w:t>
      </w:r>
    </w:p>
    <w:p w14:paraId="411DDEBC" w14:textId="53E3FF90" w:rsidR="00E83D7F" w:rsidRDefault="00E83D7F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237C1BE2" w14:textId="77777777" w:rsidR="00C81BF0" w:rsidRDefault="00C81BF0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29C05114" w14:textId="5B32D7C6" w:rsidR="00E83D7F" w:rsidRDefault="00D60996" w:rsidP="00AC42DB">
      <w:pPr>
        <w:pStyle w:val="ListParagraph"/>
        <w:numPr>
          <w:ilvl w:val="0"/>
          <w:numId w:val="7"/>
        </w:numPr>
        <w:spacing w:after="0" w:line="240" w:lineRule="auto"/>
        <w:ind w:left="0" w:firstLine="0"/>
        <w:rPr>
          <w:rFonts w:ascii="Arial" w:hAnsi="Arial" w:cs="Arial"/>
        </w:rPr>
      </w:pPr>
      <w:r w:rsidRPr="00C81BF0">
        <w:rPr>
          <w:rFonts w:ascii="Arial" w:hAnsi="Arial" w:cs="Arial"/>
        </w:rPr>
        <w:t xml:space="preserve">Some chemical processes occurring in the body produce toxic waste products, such as urea. The excretory system is involved in removing </w:t>
      </w:r>
      <w:r w:rsidR="00C81BF0" w:rsidRPr="00C81BF0">
        <w:rPr>
          <w:rFonts w:ascii="Arial" w:hAnsi="Arial" w:cs="Arial"/>
        </w:rPr>
        <w:t>metabolic wastes</w:t>
      </w:r>
      <w:r w:rsidR="00C81BF0">
        <w:rPr>
          <w:rFonts w:ascii="Arial" w:hAnsi="Arial" w:cs="Arial"/>
        </w:rPr>
        <w:t xml:space="preserve">. Briefly describe </w:t>
      </w:r>
      <w:r w:rsidR="0070082A">
        <w:rPr>
          <w:rFonts w:ascii="Arial" w:hAnsi="Arial" w:cs="Arial"/>
        </w:rPr>
        <w:t xml:space="preserve">the main processes involved for </w:t>
      </w:r>
      <w:r w:rsidR="00C81BF0">
        <w:rPr>
          <w:rFonts w:ascii="Arial" w:hAnsi="Arial" w:cs="Arial"/>
        </w:rPr>
        <w:t>the</w:t>
      </w:r>
      <w:r w:rsidRPr="00C81BF0">
        <w:rPr>
          <w:rFonts w:ascii="Arial" w:hAnsi="Arial" w:cs="Arial"/>
        </w:rPr>
        <w:t xml:space="preserve"> kidneys </w:t>
      </w:r>
      <w:r w:rsidR="00094644">
        <w:rPr>
          <w:rFonts w:ascii="Arial" w:hAnsi="Arial" w:cs="Arial"/>
        </w:rPr>
        <w:t xml:space="preserve">to </w:t>
      </w:r>
      <w:r w:rsidR="00C81BF0">
        <w:rPr>
          <w:rFonts w:ascii="Arial" w:hAnsi="Arial" w:cs="Arial"/>
        </w:rPr>
        <w:t>produce urine.</w:t>
      </w:r>
      <w:r w:rsidR="0070082A">
        <w:rPr>
          <w:rFonts w:ascii="Arial" w:hAnsi="Arial" w:cs="Arial"/>
        </w:rPr>
        <w:t xml:space="preserve"> </w:t>
      </w:r>
      <w:r w:rsidR="0070082A">
        <w:rPr>
          <w:rFonts w:ascii="Arial" w:hAnsi="Arial" w:cs="Arial"/>
        </w:rPr>
        <w:tab/>
      </w:r>
      <w:r w:rsidR="00C81BF0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C81BF0">
        <w:rPr>
          <w:rFonts w:ascii="Arial" w:hAnsi="Arial" w:cs="Arial"/>
        </w:rPr>
        <w:tab/>
        <w:t>(6 marks)</w:t>
      </w:r>
    </w:p>
    <w:p w14:paraId="44819EA7" w14:textId="5AE1B2D3" w:rsidR="00C81BF0" w:rsidRDefault="00C81BF0" w:rsidP="00AC42DB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0F562808" w14:textId="0ADD0DD4" w:rsidR="000B1C3F" w:rsidRDefault="000B1C3F" w:rsidP="00AC42DB">
      <w:pPr>
        <w:spacing w:after="0" w:line="240" w:lineRule="auto"/>
      </w:pPr>
    </w:p>
    <w:p w14:paraId="5D683B75" w14:textId="33785604" w:rsidR="000B1C3F" w:rsidRDefault="000B1C3F" w:rsidP="00AC42DB">
      <w:pPr>
        <w:spacing w:after="0" w:line="240" w:lineRule="auto"/>
      </w:pPr>
    </w:p>
    <w:p w14:paraId="2A88980B" w14:textId="1F80B72C" w:rsidR="000B1C3F" w:rsidRDefault="000B1C3F" w:rsidP="00AC42DB">
      <w:pPr>
        <w:spacing w:after="0" w:line="240" w:lineRule="auto"/>
      </w:pPr>
    </w:p>
    <w:p w14:paraId="32B95171" w14:textId="22DF60A0" w:rsidR="000B1C3F" w:rsidRDefault="000B1C3F" w:rsidP="00AC42DB">
      <w:pPr>
        <w:spacing w:after="0" w:line="240" w:lineRule="auto"/>
      </w:pPr>
    </w:p>
    <w:p w14:paraId="7CD6AFA7" w14:textId="66E892A3" w:rsidR="000B1C3F" w:rsidRDefault="000B1C3F" w:rsidP="00AC42DB">
      <w:pPr>
        <w:spacing w:after="0" w:line="240" w:lineRule="auto"/>
      </w:pPr>
    </w:p>
    <w:p w14:paraId="486EABCE" w14:textId="34B7389D" w:rsidR="000B1C3F" w:rsidRDefault="000B1C3F" w:rsidP="00AC42DB">
      <w:pPr>
        <w:spacing w:after="0" w:line="240" w:lineRule="auto"/>
      </w:pPr>
    </w:p>
    <w:p w14:paraId="74039DF9" w14:textId="4F7C90C0" w:rsidR="000B1C3F" w:rsidRDefault="000B1C3F" w:rsidP="00AC42DB">
      <w:pPr>
        <w:spacing w:after="0" w:line="240" w:lineRule="auto"/>
      </w:pPr>
    </w:p>
    <w:p w14:paraId="78CA04B7" w14:textId="2F4E5F16" w:rsidR="000B1C3F" w:rsidRDefault="000B1C3F" w:rsidP="00AC42DB">
      <w:pPr>
        <w:spacing w:after="0" w:line="240" w:lineRule="auto"/>
      </w:pPr>
    </w:p>
    <w:p w14:paraId="6CA2AE13" w14:textId="0118B870" w:rsidR="000B1C3F" w:rsidRDefault="000B1C3F" w:rsidP="00AC42DB">
      <w:pPr>
        <w:spacing w:after="0" w:line="240" w:lineRule="auto"/>
      </w:pPr>
    </w:p>
    <w:p w14:paraId="2C68525E" w14:textId="7A00EA87" w:rsidR="000B1C3F" w:rsidRDefault="000B1C3F" w:rsidP="00AC42DB">
      <w:pPr>
        <w:spacing w:after="0" w:line="240" w:lineRule="auto"/>
      </w:pPr>
    </w:p>
    <w:p w14:paraId="10323681" w14:textId="12A809CC" w:rsidR="000B1C3F" w:rsidRDefault="000B1C3F" w:rsidP="00AC42DB">
      <w:pPr>
        <w:spacing w:after="0" w:line="240" w:lineRule="auto"/>
      </w:pPr>
    </w:p>
    <w:p w14:paraId="5C285578" w14:textId="77777777" w:rsidR="000B1C3F" w:rsidRDefault="000B1C3F" w:rsidP="00AC42DB">
      <w:pPr>
        <w:spacing w:after="0" w:line="240" w:lineRule="auto"/>
        <w:rPr>
          <w:rFonts w:ascii="Arial" w:hAnsi="Arial" w:cs="Arial"/>
        </w:rPr>
        <w:sectPr w:rsidR="000B1C3F" w:rsidSect="000D0403">
          <w:footerReference w:type="default" r:id="rId30"/>
          <w:pgSz w:w="11906" w:h="16838"/>
          <w:pgMar w:top="1103" w:right="849" w:bottom="993" w:left="993" w:header="708" w:footer="708" w:gutter="0"/>
          <w:cols w:space="708"/>
          <w:docGrid w:linePitch="360"/>
        </w:sectPr>
      </w:pPr>
    </w:p>
    <w:p w14:paraId="653A0738" w14:textId="3726877B" w:rsidR="000B1C3F" w:rsidRDefault="000B1C3F" w:rsidP="00AC42D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1D9C680C" w14:textId="106CC02B" w:rsidR="0095705C" w:rsidRDefault="0095705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14FCED" w14:textId="77777777" w:rsidR="000B1C3F" w:rsidRPr="00E836E7" w:rsidRDefault="000B1C3F" w:rsidP="00AC42DB">
      <w:pPr>
        <w:spacing w:after="0" w:line="240" w:lineRule="auto"/>
        <w:rPr>
          <w:rFonts w:ascii="Arial" w:hAnsi="Arial" w:cs="Arial"/>
        </w:rPr>
      </w:pPr>
    </w:p>
    <w:p w14:paraId="2F7E775F" w14:textId="77777777" w:rsidR="000B1C3F" w:rsidRDefault="000B1C3F" w:rsidP="00AC42D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Spare Grid</w:t>
      </w:r>
    </w:p>
    <w:p w14:paraId="21B631BC" w14:textId="77777777" w:rsidR="000B1C3F" w:rsidRDefault="000B1C3F" w:rsidP="00AC42DB">
      <w:pPr>
        <w:spacing w:after="0" w:line="240" w:lineRule="auto"/>
        <w:rPr>
          <w:rFonts w:ascii="Arial" w:hAnsi="Arial" w:cs="Arial"/>
        </w:rPr>
      </w:pPr>
    </w:p>
    <w:p w14:paraId="659EB1F1" w14:textId="77777777" w:rsidR="000B1C3F" w:rsidRDefault="000B1C3F" w:rsidP="00AC42DB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Ind w:w="6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 w:rsidR="000B1C3F" w:rsidRPr="00FE13C9" w14:paraId="6AD407DE" w14:textId="77777777" w:rsidTr="000B1C3F">
        <w:trPr>
          <w:trHeight w:val="526"/>
        </w:trPr>
        <w:tc>
          <w:tcPr>
            <w:tcW w:w="611" w:type="dxa"/>
          </w:tcPr>
          <w:p w14:paraId="141D50AE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3ACECCA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C04E975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37D12CF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04758DB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C28923D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7F0F57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7C6CFF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46E5E29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1F1778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D448DD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FBF9D7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AC5F62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0B1C3F" w:rsidRPr="00FE13C9" w14:paraId="2BBF2AD5" w14:textId="77777777" w:rsidTr="000B1C3F">
        <w:trPr>
          <w:trHeight w:val="554"/>
        </w:trPr>
        <w:tc>
          <w:tcPr>
            <w:tcW w:w="611" w:type="dxa"/>
          </w:tcPr>
          <w:p w14:paraId="633EC49C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A098356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A00854F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070655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58AD487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081D3B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4562046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20EDFA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5673C7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A4589B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BE81ECF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F29F47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0D5237D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0B1C3F" w:rsidRPr="00FE13C9" w14:paraId="16468C08" w14:textId="77777777" w:rsidTr="000B1C3F">
        <w:trPr>
          <w:trHeight w:val="554"/>
        </w:trPr>
        <w:tc>
          <w:tcPr>
            <w:tcW w:w="611" w:type="dxa"/>
          </w:tcPr>
          <w:p w14:paraId="5FDAFE99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F662FE3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E47FE6B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AF81886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AD1BBB9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B1B8989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784B1A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3E5E184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50939D9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FD432C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806ED3C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CC8198C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88E859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0B1C3F" w:rsidRPr="00FE13C9" w14:paraId="195652CF" w14:textId="77777777" w:rsidTr="000B1C3F">
        <w:trPr>
          <w:trHeight w:val="554"/>
        </w:trPr>
        <w:tc>
          <w:tcPr>
            <w:tcW w:w="611" w:type="dxa"/>
          </w:tcPr>
          <w:p w14:paraId="2B76BF63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990073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B2FA31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2350F67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89CC7F3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1AF6D7A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2079DA3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9375886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B4BE326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55F3CF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1771F39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F58B13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3E528AD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0B1C3F" w:rsidRPr="00FE13C9" w14:paraId="54A08489" w14:textId="77777777" w:rsidTr="000B1C3F">
        <w:trPr>
          <w:trHeight w:val="526"/>
        </w:trPr>
        <w:tc>
          <w:tcPr>
            <w:tcW w:w="611" w:type="dxa"/>
          </w:tcPr>
          <w:p w14:paraId="1FB3A080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21050C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2CB8031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401A1AF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DA46DCB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814FFED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AB189D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6DC1FFF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5C42EC4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42C05D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5DA7B3C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B6A9A0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F9650A4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0B1C3F" w:rsidRPr="00FE13C9" w14:paraId="04F70952" w14:textId="77777777" w:rsidTr="000B1C3F">
        <w:trPr>
          <w:trHeight w:val="554"/>
        </w:trPr>
        <w:tc>
          <w:tcPr>
            <w:tcW w:w="611" w:type="dxa"/>
          </w:tcPr>
          <w:p w14:paraId="2D095742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A65507F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CE09F3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60AC1C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B77953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EB6461B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AC7BA8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10D3FE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DA189B1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92C4402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239F28A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41A94F6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AD192BB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0B1C3F" w:rsidRPr="00FE13C9" w14:paraId="6A4F681E" w14:textId="77777777" w:rsidTr="000B1C3F">
        <w:trPr>
          <w:trHeight w:val="554"/>
        </w:trPr>
        <w:tc>
          <w:tcPr>
            <w:tcW w:w="611" w:type="dxa"/>
          </w:tcPr>
          <w:p w14:paraId="142D4C29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8CF6B4E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5461D5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3A01B2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45FD0ED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ADEBD9B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1CD545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32EC2E9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F82E73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31AC866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586A3A2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94048A3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22F43F9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0B1C3F" w:rsidRPr="00FE13C9" w14:paraId="62C398D6" w14:textId="77777777" w:rsidTr="000B1C3F">
        <w:trPr>
          <w:trHeight w:val="526"/>
        </w:trPr>
        <w:tc>
          <w:tcPr>
            <w:tcW w:w="611" w:type="dxa"/>
          </w:tcPr>
          <w:p w14:paraId="035A3DBE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FF4949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7AB5640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18C232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7DED60D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AC67B0D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6B82C1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840892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499671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C1D38E1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1BE2B0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0D43057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74F2822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0B1C3F" w:rsidRPr="00FE13C9" w14:paraId="49784944" w14:textId="77777777" w:rsidTr="000B1C3F">
        <w:trPr>
          <w:trHeight w:val="554"/>
        </w:trPr>
        <w:tc>
          <w:tcPr>
            <w:tcW w:w="611" w:type="dxa"/>
          </w:tcPr>
          <w:p w14:paraId="04CB320C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24BA3D8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D952C3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E48CCA5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9DFC38F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5E3B44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2144BFC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FB3E9CD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41D1CA4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BE077C6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5FC99D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C6480D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C70785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0B1C3F" w:rsidRPr="00FE13C9" w14:paraId="07CCB58D" w14:textId="77777777" w:rsidTr="000B1C3F">
        <w:trPr>
          <w:trHeight w:val="554"/>
        </w:trPr>
        <w:tc>
          <w:tcPr>
            <w:tcW w:w="611" w:type="dxa"/>
          </w:tcPr>
          <w:p w14:paraId="269F8847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3BC5B6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1CC09D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3163DA5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47D177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93B72A3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A997BB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D2EA378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4217D2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F98BC57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7E2268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EFAD097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20FE68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0B1C3F" w:rsidRPr="00FE13C9" w14:paraId="7B1E93CC" w14:textId="77777777" w:rsidTr="000B1C3F">
        <w:trPr>
          <w:trHeight w:val="554"/>
        </w:trPr>
        <w:tc>
          <w:tcPr>
            <w:tcW w:w="611" w:type="dxa"/>
          </w:tcPr>
          <w:p w14:paraId="535D8690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001FD3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DD1AF82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046B723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3EC9A4B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6E8349E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5377787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BF13F9F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229ED6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345D0C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BE25F03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63E522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15A2A8A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0B1C3F" w:rsidRPr="00FE13C9" w14:paraId="273C9632" w14:textId="77777777" w:rsidTr="000B1C3F">
        <w:trPr>
          <w:trHeight w:val="526"/>
        </w:trPr>
        <w:tc>
          <w:tcPr>
            <w:tcW w:w="611" w:type="dxa"/>
          </w:tcPr>
          <w:p w14:paraId="5F18E4A2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07F30A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103BED2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BC3F41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D36698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813C815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9EFB901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C991A13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88A4C61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CA0FA47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AE7C37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EE01EBA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70789C1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0B1C3F" w:rsidRPr="00FE13C9" w14:paraId="699A1492" w14:textId="77777777" w:rsidTr="000B1C3F">
        <w:trPr>
          <w:trHeight w:val="554"/>
        </w:trPr>
        <w:tc>
          <w:tcPr>
            <w:tcW w:w="611" w:type="dxa"/>
          </w:tcPr>
          <w:p w14:paraId="5A5AB0EA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441D60D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CBD90C8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F681D41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836FCDC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08F713D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F831F6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A18D7F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BE26E4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2E6C5EE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4411C8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06AE2BA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F88AE78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  <w:tr w:rsidR="000B1C3F" w:rsidRPr="00FE13C9" w14:paraId="08D58E2C" w14:textId="77777777" w:rsidTr="000B1C3F">
        <w:trPr>
          <w:trHeight w:val="582"/>
        </w:trPr>
        <w:tc>
          <w:tcPr>
            <w:tcW w:w="611" w:type="dxa"/>
          </w:tcPr>
          <w:p w14:paraId="5714234B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A9AD08F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3FCF65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04408B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2CC8B9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A1D2BD5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C278749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7DCD91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C44098C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2EF97B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25B150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3100470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86DCE9" w14:textId="77777777" w:rsidR="000B1C3F" w:rsidRPr="00FE13C9" w:rsidRDefault="000B1C3F" w:rsidP="00AC42DB">
            <w:pPr>
              <w:spacing w:after="0" w:line="240" w:lineRule="auto"/>
              <w:rPr>
                <w:rFonts w:cs="Arial"/>
                <w:b/>
              </w:rPr>
            </w:pPr>
          </w:p>
        </w:tc>
      </w:tr>
    </w:tbl>
    <w:p w14:paraId="4EF65C3F" w14:textId="5B4E17D5" w:rsidR="000B1C3F" w:rsidRDefault="000B1C3F" w:rsidP="00AC42DB">
      <w:pPr>
        <w:spacing w:after="0" w:line="240" w:lineRule="auto"/>
      </w:pPr>
    </w:p>
    <w:p w14:paraId="5DF5253D" w14:textId="726B8C78" w:rsidR="000B1C3F" w:rsidRDefault="000B1C3F" w:rsidP="00AC42DB">
      <w:pPr>
        <w:spacing w:after="0" w:line="240" w:lineRule="auto"/>
      </w:pPr>
    </w:p>
    <w:p w14:paraId="4A17BE92" w14:textId="59E5DB87" w:rsidR="002C72F3" w:rsidRPr="002C72F3" w:rsidRDefault="002C72F3" w:rsidP="00AC42DB">
      <w:pPr>
        <w:spacing w:after="0" w:line="240" w:lineRule="auto"/>
        <w:rPr>
          <w:rFonts w:ascii="Arial" w:hAnsi="Arial" w:cs="Arial"/>
        </w:rPr>
      </w:pPr>
    </w:p>
    <w:sectPr w:rsidR="002C72F3" w:rsidRPr="002C72F3" w:rsidSect="00D369AE">
      <w:footerReference w:type="even" r:id="rId31"/>
      <w:type w:val="continuous"/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272BF" w14:textId="77777777" w:rsidR="00D369AE" w:rsidRDefault="00D369AE">
      <w:pPr>
        <w:spacing w:after="0" w:line="240" w:lineRule="auto"/>
      </w:pPr>
      <w:r>
        <w:separator/>
      </w:r>
    </w:p>
  </w:endnote>
  <w:endnote w:type="continuationSeparator" w:id="0">
    <w:p w14:paraId="1D618384" w14:textId="77777777" w:rsidR="00D369AE" w:rsidRDefault="00D36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3D348" w14:textId="77777777" w:rsidR="00D369AE" w:rsidRDefault="00D369AE" w:rsidP="00EF7796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bookmarkStart w:id="4" w:name="_Hlk521071687"/>
    <w:bookmarkStart w:id="5" w:name="_Hlk521071688"/>
    <w:r>
      <w:rPr>
        <w:rFonts w:ascii="Arial" w:hAnsi="Arial" w:cs="Arial"/>
        <w:b/>
        <w:sz w:val="20"/>
      </w:rPr>
      <w:t>SEE NEXT PAGE</w:t>
    </w:r>
  </w:p>
  <w:bookmarkEnd w:id="4"/>
  <w:bookmarkEnd w:id="5"/>
  <w:p w14:paraId="37BCDB54" w14:textId="77777777" w:rsidR="00D369AE" w:rsidRDefault="00D369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179F44" w14:textId="77777777" w:rsidR="00D369AE" w:rsidRDefault="00D369AE" w:rsidP="00A210A8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  <w:p w14:paraId="4A45F28E" w14:textId="77777777" w:rsidR="00D369AE" w:rsidRPr="00FF71B4" w:rsidRDefault="00D369AE" w:rsidP="00A210A8">
    <w:pPr>
      <w:pStyle w:val="Footer"/>
      <w:jc w:val="center"/>
      <w:rPr>
        <w:rFonts w:ascii="Arial" w:hAnsi="Arial" w:cs="Arial"/>
        <w:sz w:val="16"/>
        <w:szCs w:val="16"/>
      </w:rPr>
    </w:pPr>
    <w:r w:rsidRPr="00B862B9">
      <w:rPr>
        <w:rFonts w:ascii="Arial" w:hAnsi="Arial" w:cs="Arial"/>
        <w:sz w:val="16"/>
        <w:szCs w:val="16"/>
      </w:rPr>
      <w:t>©</w:t>
    </w:r>
    <w:r>
      <w:rPr>
        <w:rFonts w:ascii="Arial" w:hAnsi="Arial" w:cs="Arial"/>
        <w:sz w:val="16"/>
        <w:szCs w:val="16"/>
      </w:rPr>
      <w:t xml:space="preserve"> WATP</w:t>
    </w:r>
  </w:p>
  <w:p w14:paraId="78771F47" w14:textId="77777777" w:rsidR="00D369AE" w:rsidRPr="00CE1BB8" w:rsidRDefault="00D369AE" w:rsidP="00A210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01D84" w14:textId="77777777" w:rsidR="00D369AE" w:rsidRDefault="00D369AE" w:rsidP="00A210A8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A2D4D" w14:textId="77777777" w:rsidR="00D369AE" w:rsidRPr="00972E2F" w:rsidRDefault="00D369AE" w:rsidP="00972E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C0DC7A" w14:textId="77777777" w:rsidR="00D369AE" w:rsidRDefault="00D369AE">
      <w:pPr>
        <w:spacing w:after="0" w:line="240" w:lineRule="auto"/>
      </w:pPr>
      <w:r>
        <w:separator/>
      </w:r>
    </w:p>
  </w:footnote>
  <w:footnote w:type="continuationSeparator" w:id="0">
    <w:p w14:paraId="38BC64CF" w14:textId="77777777" w:rsidR="00D369AE" w:rsidRDefault="00D36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A0A45" w14:textId="2FB21541" w:rsidR="00D369AE" w:rsidRPr="00BF50FF" w:rsidRDefault="00D369AE" w:rsidP="00A210A8">
    <w:pPr>
      <w:pStyle w:val="Header"/>
      <w:ind w:left="527" w:firstLine="3986"/>
      <w:rPr>
        <w:rFonts w:ascii="Arial" w:hAnsi="Arial" w:cs="Arial"/>
        <w:b/>
      </w:rPr>
    </w:pPr>
    <w:sdt>
      <w:sdtPr>
        <w:rPr>
          <w:b/>
        </w:rPr>
        <w:id w:val="-1610351498"/>
        <w:docPartObj>
          <w:docPartGallery w:val="Page Numbers (Top of Page)"/>
          <w:docPartUnique/>
        </w:docPartObj>
      </w:sdtPr>
      <w:sdtEndPr>
        <w:rPr>
          <w:rFonts w:ascii="Arial" w:hAnsi="Arial" w:cs="Arial"/>
          <w:noProof/>
        </w:rPr>
      </w:sdtEndPr>
      <w:sdtContent>
        <w:r w:rsidRPr="00BF50FF">
          <w:rPr>
            <w:rFonts w:ascii="Arial" w:hAnsi="Arial" w:cs="Arial"/>
            <w:b/>
          </w:rPr>
          <w:fldChar w:fldCharType="begin"/>
        </w:r>
        <w:r w:rsidRPr="00BF50FF">
          <w:rPr>
            <w:rFonts w:ascii="Arial" w:hAnsi="Arial" w:cs="Arial"/>
            <w:b/>
          </w:rPr>
          <w:instrText xml:space="preserve"> PAGE   \* MERGEFORMAT </w:instrText>
        </w:r>
        <w:r w:rsidRPr="00BF50FF">
          <w:rPr>
            <w:rFonts w:ascii="Arial" w:hAnsi="Arial" w:cs="Arial"/>
            <w:b/>
          </w:rPr>
          <w:fldChar w:fldCharType="separate"/>
        </w:r>
        <w:r w:rsidR="004B50CB">
          <w:rPr>
            <w:rFonts w:ascii="Arial" w:hAnsi="Arial" w:cs="Arial"/>
            <w:b/>
            <w:noProof/>
          </w:rPr>
          <w:t>18</w:t>
        </w:r>
        <w:r w:rsidRPr="00BF50FF">
          <w:rPr>
            <w:rFonts w:ascii="Arial" w:hAnsi="Arial" w:cs="Arial"/>
            <w:b/>
            <w:noProof/>
          </w:rPr>
          <w:fldChar w:fldCharType="end"/>
        </w:r>
        <w:r w:rsidRPr="00BF50FF">
          <w:rPr>
            <w:rFonts w:ascii="Arial" w:hAnsi="Arial" w:cs="Arial"/>
            <w:b/>
            <w:noProof/>
          </w:rPr>
          <w:tab/>
        </w:r>
      </w:sdtContent>
    </w:sdt>
    <w:r w:rsidRPr="00BF50FF">
      <w:rPr>
        <w:rFonts w:ascii="Arial" w:hAnsi="Arial" w:cs="Arial"/>
        <w:b/>
        <w:noProof/>
      </w:rPr>
      <w:t>HUMAN BIOLOGY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4C80B" w14:textId="23FBF3FD" w:rsidR="00D369AE" w:rsidRPr="00870459" w:rsidRDefault="00D369AE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HUMAN BIOLOGY</w:t>
    </w:r>
    <w:r w:rsidRPr="00870459">
      <w:rPr>
        <w:rFonts w:ascii="Arial" w:hAnsi="Arial" w:cs="Arial"/>
        <w:b/>
        <w:sz w:val="24"/>
        <w:szCs w:val="24"/>
      </w:rPr>
      <w:tab/>
    </w:r>
    <w:r w:rsidRPr="00870459">
      <w:rPr>
        <w:rFonts w:ascii="Arial" w:hAnsi="Arial" w:cs="Arial"/>
        <w:b/>
        <w:sz w:val="24"/>
        <w:szCs w:val="24"/>
      </w:rPr>
      <w:fldChar w:fldCharType="begin"/>
    </w:r>
    <w:r w:rsidRPr="00870459">
      <w:rPr>
        <w:rFonts w:ascii="Arial" w:hAnsi="Arial" w:cs="Arial"/>
        <w:b/>
        <w:sz w:val="24"/>
        <w:szCs w:val="24"/>
      </w:rPr>
      <w:instrText xml:space="preserve"> PAGE   \* MERGEFORMAT </w:instrText>
    </w:r>
    <w:r w:rsidRPr="00870459">
      <w:rPr>
        <w:rFonts w:ascii="Arial" w:hAnsi="Arial" w:cs="Arial"/>
        <w:b/>
        <w:sz w:val="24"/>
        <w:szCs w:val="24"/>
      </w:rPr>
      <w:fldChar w:fldCharType="separate"/>
    </w:r>
    <w:r w:rsidR="004B50CB">
      <w:rPr>
        <w:rFonts w:ascii="Arial" w:hAnsi="Arial" w:cs="Arial"/>
        <w:b/>
        <w:noProof/>
        <w:sz w:val="24"/>
        <w:szCs w:val="24"/>
      </w:rPr>
      <w:t>19</w:t>
    </w:r>
    <w:r w:rsidRPr="00870459">
      <w:rPr>
        <w:rFonts w:ascii="Arial" w:hAnsi="Arial" w:cs="Arial"/>
        <w:b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29B8F" w14:textId="77777777" w:rsidR="00D369AE" w:rsidRPr="00E97478" w:rsidRDefault="00D369AE" w:rsidP="00A210A8">
    <w:pPr>
      <w:pStyle w:val="Header"/>
      <w:rPr>
        <w:rFonts w:ascii="Arial" w:hAnsi="Arial" w:cs="Arial"/>
      </w:rPr>
    </w:pPr>
    <w:r>
      <w:rPr>
        <w:rFonts w:ascii="Arial" w:hAnsi="Arial" w:cs="Arial"/>
        <w:b/>
      </w:rPr>
      <w:tab/>
    </w:r>
  </w:p>
  <w:p w14:paraId="22468256" w14:textId="77777777" w:rsidR="00D369AE" w:rsidRPr="00E97478" w:rsidRDefault="00D369AE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46A9"/>
    <w:multiLevelType w:val="hybridMultilevel"/>
    <w:tmpl w:val="2C4A9BA6"/>
    <w:lvl w:ilvl="0" w:tplc="BF64F20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B3D4E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D5710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F7940"/>
    <w:multiLevelType w:val="hybridMultilevel"/>
    <w:tmpl w:val="C1627562"/>
    <w:lvl w:ilvl="0" w:tplc="91DC3B6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A95DFE"/>
    <w:multiLevelType w:val="hybridMultilevel"/>
    <w:tmpl w:val="C27C9CEA"/>
    <w:lvl w:ilvl="0" w:tplc="D1EA73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FC4643"/>
    <w:multiLevelType w:val="hybridMultilevel"/>
    <w:tmpl w:val="D3168DCC"/>
    <w:lvl w:ilvl="0" w:tplc="1756A64A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B03F6B"/>
    <w:multiLevelType w:val="hybridMultilevel"/>
    <w:tmpl w:val="5B54F74C"/>
    <w:lvl w:ilvl="0" w:tplc="00F614F4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07028E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01119"/>
    <w:multiLevelType w:val="hybridMultilevel"/>
    <w:tmpl w:val="E8128344"/>
    <w:lvl w:ilvl="0" w:tplc="0EBEE6B2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A30AE2"/>
    <w:multiLevelType w:val="hybridMultilevel"/>
    <w:tmpl w:val="03448EAC"/>
    <w:lvl w:ilvl="0" w:tplc="E1180C2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D84667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56154A"/>
    <w:multiLevelType w:val="hybridMultilevel"/>
    <w:tmpl w:val="C938DC5A"/>
    <w:lvl w:ilvl="0" w:tplc="1EACFF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C96A999E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B8520D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6B113B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E150CA"/>
    <w:multiLevelType w:val="hybridMultilevel"/>
    <w:tmpl w:val="AFE0B764"/>
    <w:lvl w:ilvl="0" w:tplc="1F984C6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823B6A"/>
    <w:multiLevelType w:val="hybridMultilevel"/>
    <w:tmpl w:val="C3B8F76C"/>
    <w:lvl w:ilvl="0" w:tplc="C08411F4">
      <w:start w:val="2"/>
      <w:numFmt w:val="lowerRoman"/>
      <w:lvlText w:val="(%1)"/>
      <w:lvlJc w:val="left"/>
      <w:pPr>
        <w:ind w:left="1080" w:hanging="720"/>
      </w:pPr>
      <w:rPr>
        <w:rFonts w:ascii="Arial" w:hAnsi="Arial" w:cs="Aria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4283F92"/>
    <w:multiLevelType w:val="hybridMultilevel"/>
    <w:tmpl w:val="4EEC3166"/>
    <w:lvl w:ilvl="0" w:tplc="C96A999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A01C13"/>
    <w:multiLevelType w:val="hybridMultilevel"/>
    <w:tmpl w:val="F06E63CC"/>
    <w:lvl w:ilvl="0" w:tplc="E2DC8C1E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AC459EE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CD4C4B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633EEF"/>
    <w:multiLevelType w:val="hybridMultilevel"/>
    <w:tmpl w:val="6E9026E2"/>
    <w:lvl w:ilvl="0" w:tplc="FB88576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E956B4"/>
    <w:multiLevelType w:val="hybridMultilevel"/>
    <w:tmpl w:val="3A3A2D2E"/>
    <w:lvl w:ilvl="0" w:tplc="B79A390A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5A7F08"/>
    <w:multiLevelType w:val="hybridMultilevel"/>
    <w:tmpl w:val="5F383FB4"/>
    <w:lvl w:ilvl="0" w:tplc="594AC336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393298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736C17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E269F"/>
    <w:multiLevelType w:val="hybridMultilevel"/>
    <w:tmpl w:val="5062204E"/>
    <w:lvl w:ilvl="0" w:tplc="87FAF5D4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8F4EE4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39336B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0C6282E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64700C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5B64BE"/>
    <w:multiLevelType w:val="hybridMultilevel"/>
    <w:tmpl w:val="5A68C7A4"/>
    <w:lvl w:ilvl="0" w:tplc="5FC44C3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503AD1"/>
    <w:multiLevelType w:val="hybridMultilevel"/>
    <w:tmpl w:val="76B8EE80"/>
    <w:lvl w:ilvl="0" w:tplc="49C44D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1DB73AC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C16D43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A91486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B021D1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104823"/>
    <w:multiLevelType w:val="hybridMultilevel"/>
    <w:tmpl w:val="5E0E9D30"/>
    <w:lvl w:ilvl="0" w:tplc="50F400EE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8B3F5E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CE34E5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7E320C"/>
    <w:multiLevelType w:val="hybridMultilevel"/>
    <w:tmpl w:val="8CEA80D6"/>
    <w:lvl w:ilvl="0" w:tplc="A66645A8">
      <w:start w:val="3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D87EED"/>
    <w:multiLevelType w:val="hybridMultilevel"/>
    <w:tmpl w:val="90744570"/>
    <w:lvl w:ilvl="0" w:tplc="D27C9E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933247"/>
    <w:multiLevelType w:val="hybridMultilevel"/>
    <w:tmpl w:val="584AA91A"/>
    <w:lvl w:ilvl="0" w:tplc="1EACFF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C96A999E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3A2873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AD73B0"/>
    <w:multiLevelType w:val="hybridMultilevel"/>
    <w:tmpl w:val="FF1C7CFA"/>
    <w:lvl w:ilvl="0" w:tplc="11900950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F2268D"/>
    <w:multiLevelType w:val="hybridMultilevel"/>
    <w:tmpl w:val="864A4EC2"/>
    <w:lvl w:ilvl="0" w:tplc="8714A65C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3F195C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7F20E9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31"/>
  </w:num>
  <w:num w:numId="5">
    <w:abstractNumId w:val="44"/>
  </w:num>
  <w:num w:numId="6">
    <w:abstractNumId w:val="3"/>
  </w:num>
  <w:num w:numId="7">
    <w:abstractNumId w:val="9"/>
  </w:num>
  <w:num w:numId="8">
    <w:abstractNumId w:val="21"/>
  </w:num>
  <w:num w:numId="9">
    <w:abstractNumId w:val="22"/>
  </w:num>
  <w:num w:numId="10">
    <w:abstractNumId w:val="45"/>
  </w:num>
  <w:num w:numId="11">
    <w:abstractNumId w:val="5"/>
  </w:num>
  <w:num w:numId="12">
    <w:abstractNumId w:val="6"/>
  </w:num>
  <w:num w:numId="13">
    <w:abstractNumId w:val="8"/>
  </w:num>
  <w:num w:numId="14">
    <w:abstractNumId w:val="41"/>
  </w:num>
  <w:num w:numId="15">
    <w:abstractNumId w:val="26"/>
  </w:num>
  <w:num w:numId="16">
    <w:abstractNumId w:val="15"/>
  </w:num>
  <w:num w:numId="17">
    <w:abstractNumId w:val="37"/>
  </w:num>
  <w:num w:numId="18">
    <w:abstractNumId w:val="42"/>
  </w:num>
  <w:num w:numId="19">
    <w:abstractNumId w:val="18"/>
  </w:num>
  <w:num w:numId="20">
    <w:abstractNumId w:val="0"/>
  </w:num>
  <w:num w:numId="21">
    <w:abstractNumId w:val="23"/>
  </w:num>
  <w:num w:numId="22">
    <w:abstractNumId w:val="14"/>
  </w:num>
  <w:num w:numId="23">
    <w:abstractNumId w:val="40"/>
  </w:num>
  <w:num w:numId="24">
    <w:abstractNumId w:val="11"/>
  </w:num>
  <w:num w:numId="25">
    <w:abstractNumId w:val="39"/>
  </w:num>
  <w:num w:numId="26">
    <w:abstractNumId w:val="29"/>
  </w:num>
  <w:num w:numId="27">
    <w:abstractNumId w:val="47"/>
  </w:num>
  <w:num w:numId="28">
    <w:abstractNumId w:val="7"/>
  </w:num>
  <w:num w:numId="29">
    <w:abstractNumId w:val="13"/>
  </w:num>
  <w:num w:numId="30">
    <w:abstractNumId w:val="43"/>
  </w:num>
  <w:num w:numId="31">
    <w:abstractNumId w:val="20"/>
  </w:num>
  <w:num w:numId="32">
    <w:abstractNumId w:val="10"/>
  </w:num>
  <w:num w:numId="33">
    <w:abstractNumId w:val="1"/>
  </w:num>
  <w:num w:numId="34">
    <w:abstractNumId w:val="27"/>
  </w:num>
  <w:num w:numId="35">
    <w:abstractNumId w:val="34"/>
  </w:num>
  <w:num w:numId="36">
    <w:abstractNumId w:val="25"/>
  </w:num>
  <w:num w:numId="37">
    <w:abstractNumId w:val="2"/>
  </w:num>
  <w:num w:numId="38">
    <w:abstractNumId w:val="28"/>
  </w:num>
  <w:num w:numId="39">
    <w:abstractNumId w:val="35"/>
  </w:num>
  <w:num w:numId="40">
    <w:abstractNumId w:val="38"/>
  </w:num>
  <w:num w:numId="41">
    <w:abstractNumId w:val="24"/>
  </w:num>
  <w:num w:numId="42">
    <w:abstractNumId w:val="19"/>
  </w:num>
  <w:num w:numId="43">
    <w:abstractNumId w:val="36"/>
  </w:num>
  <w:num w:numId="44">
    <w:abstractNumId w:val="33"/>
  </w:num>
  <w:num w:numId="45">
    <w:abstractNumId w:val="30"/>
  </w:num>
  <w:num w:numId="46">
    <w:abstractNumId w:val="46"/>
  </w:num>
  <w:num w:numId="47">
    <w:abstractNumId w:val="12"/>
  </w:num>
  <w:num w:numId="48">
    <w:abstractNumId w:val="3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728"/>
    <w:rsid w:val="000004D1"/>
    <w:rsid w:val="0004223B"/>
    <w:rsid w:val="000431D9"/>
    <w:rsid w:val="00043371"/>
    <w:rsid w:val="00044C86"/>
    <w:rsid w:val="00080411"/>
    <w:rsid w:val="0008394B"/>
    <w:rsid w:val="000855C5"/>
    <w:rsid w:val="00093A44"/>
    <w:rsid w:val="00094644"/>
    <w:rsid w:val="00095239"/>
    <w:rsid w:val="000A442D"/>
    <w:rsid w:val="000B1C3F"/>
    <w:rsid w:val="000C75D5"/>
    <w:rsid w:val="000D0403"/>
    <w:rsid w:val="000D14C9"/>
    <w:rsid w:val="000D5D45"/>
    <w:rsid w:val="000E0610"/>
    <w:rsid w:val="000F6BDB"/>
    <w:rsid w:val="00104B7C"/>
    <w:rsid w:val="00107D3B"/>
    <w:rsid w:val="00126FAB"/>
    <w:rsid w:val="00132B33"/>
    <w:rsid w:val="00143491"/>
    <w:rsid w:val="00154D7E"/>
    <w:rsid w:val="0015597C"/>
    <w:rsid w:val="001602AD"/>
    <w:rsid w:val="001719C7"/>
    <w:rsid w:val="00174C39"/>
    <w:rsid w:val="00175251"/>
    <w:rsid w:val="001859DC"/>
    <w:rsid w:val="001A6130"/>
    <w:rsid w:val="001B487C"/>
    <w:rsid w:val="001C000A"/>
    <w:rsid w:val="001F38C0"/>
    <w:rsid w:val="001F4FCB"/>
    <w:rsid w:val="002034A0"/>
    <w:rsid w:val="00211B55"/>
    <w:rsid w:val="00222728"/>
    <w:rsid w:val="00245C78"/>
    <w:rsid w:val="00246764"/>
    <w:rsid w:val="00261D65"/>
    <w:rsid w:val="00267308"/>
    <w:rsid w:val="00276187"/>
    <w:rsid w:val="002816C8"/>
    <w:rsid w:val="002838E6"/>
    <w:rsid w:val="00294DFB"/>
    <w:rsid w:val="002A10B6"/>
    <w:rsid w:val="002A55D2"/>
    <w:rsid w:val="002B1510"/>
    <w:rsid w:val="002B4FD5"/>
    <w:rsid w:val="002C1AE4"/>
    <w:rsid w:val="002C6220"/>
    <w:rsid w:val="002C72F3"/>
    <w:rsid w:val="002E7EC0"/>
    <w:rsid w:val="002F081F"/>
    <w:rsid w:val="002F5DE4"/>
    <w:rsid w:val="002F7F63"/>
    <w:rsid w:val="00302E5A"/>
    <w:rsid w:val="0030720A"/>
    <w:rsid w:val="003076B7"/>
    <w:rsid w:val="00315180"/>
    <w:rsid w:val="003256D2"/>
    <w:rsid w:val="003674BB"/>
    <w:rsid w:val="00370A9B"/>
    <w:rsid w:val="00374EA1"/>
    <w:rsid w:val="003A7D76"/>
    <w:rsid w:val="003D25CA"/>
    <w:rsid w:val="003E2D6B"/>
    <w:rsid w:val="003F26B3"/>
    <w:rsid w:val="003F6A9E"/>
    <w:rsid w:val="003F6F35"/>
    <w:rsid w:val="00403107"/>
    <w:rsid w:val="00406C67"/>
    <w:rsid w:val="0041235C"/>
    <w:rsid w:val="0042529C"/>
    <w:rsid w:val="00432A3D"/>
    <w:rsid w:val="00433D97"/>
    <w:rsid w:val="00473B27"/>
    <w:rsid w:val="00494EAD"/>
    <w:rsid w:val="004A0A18"/>
    <w:rsid w:val="004A7132"/>
    <w:rsid w:val="004B36D8"/>
    <w:rsid w:val="004B50CB"/>
    <w:rsid w:val="004D1405"/>
    <w:rsid w:val="004D1DB2"/>
    <w:rsid w:val="004E5EB7"/>
    <w:rsid w:val="004F5378"/>
    <w:rsid w:val="004F738E"/>
    <w:rsid w:val="005010E8"/>
    <w:rsid w:val="00501BDE"/>
    <w:rsid w:val="00502394"/>
    <w:rsid w:val="00506C71"/>
    <w:rsid w:val="00532A3F"/>
    <w:rsid w:val="00546E55"/>
    <w:rsid w:val="005512DB"/>
    <w:rsid w:val="00556C46"/>
    <w:rsid w:val="005809CD"/>
    <w:rsid w:val="005966E5"/>
    <w:rsid w:val="005C129E"/>
    <w:rsid w:val="005D0ECE"/>
    <w:rsid w:val="005D1D09"/>
    <w:rsid w:val="005E4385"/>
    <w:rsid w:val="005E68AD"/>
    <w:rsid w:val="006070F6"/>
    <w:rsid w:val="00624FAF"/>
    <w:rsid w:val="00626932"/>
    <w:rsid w:val="00634BE1"/>
    <w:rsid w:val="00636ADD"/>
    <w:rsid w:val="00641522"/>
    <w:rsid w:val="006756A4"/>
    <w:rsid w:val="00684183"/>
    <w:rsid w:val="0069273E"/>
    <w:rsid w:val="006B046D"/>
    <w:rsid w:val="006B6B58"/>
    <w:rsid w:val="006B6D8E"/>
    <w:rsid w:val="006C4855"/>
    <w:rsid w:val="006D2EBD"/>
    <w:rsid w:val="006D5A40"/>
    <w:rsid w:val="006F7B70"/>
    <w:rsid w:val="0070082A"/>
    <w:rsid w:val="007056DB"/>
    <w:rsid w:val="007121EF"/>
    <w:rsid w:val="00742ACD"/>
    <w:rsid w:val="00750477"/>
    <w:rsid w:val="007561F6"/>
    <w:rsid w:val="00760BA8"/>
    <w:rsid w:val="00770CD4"/>
    <w:rsid w:val="007839C7"/>
    <w:rsid w:val="0078481E"/>
    <w:rsid w:val="00786A54"/>
    <w:rsid w:val="007A12B5"/>
    <w:rsid w:val="007A192C"/>
    <w:rsid w:val="007B150D"/>
    <w:rsid w:val="007D5706"/>
    <w:rsid w:val="007D7845"/>
    <w:rsid w:val="007F6517"/>
    <w:rsid w:val="008031B8"/>
    <w:rsid w:val="00821643"/>
    <w:rsid w:val="00824E59"/>
    <w:rsid w:val="00842818"/>
    <w:rsid w:val="0086394F"/>
    <w:rsid w:val="008701E8"/>
    <w:rsid w:val="008717F3"/>
    <w:rsid w:val="00877F37"/>
    <w:rsid w:val="0089120A"/>
    <w:rsid w:val="008D011B"/>
    <w:rsid w:val="008D70A9"/>
    <w:rsid w:val="008F5040"/>
    <w:rsid w:val="00905091"/>
    <w:rsid w:val="0091648E"/>
    <w:rsid w:val="0091655A"/>
    <w:rsid w:val="00920666"/>
    <w:rsid w:val="0092738B"/>
    <w:rsid w:val="0095705C"/>
    <w:rsid w:val="009632DE"/>
    <w:rsid w:val="0096663D"/>
    <w:rsid w:val="00972E2F"/>
    <w:rsid w:val="009844B1"/>
    <w:rsid w:val="009925F3"/>
    <w:rsid w:val="00995831"/>
    <w:rsid w:val="009A219A"/>
    <w:rsid w:val="009A2AB2"/>
    <w:rsid w:val="009A3C34"/>
    <w:rsid w:val="009C00FF"/>
    <w:rsid w:val="009C4265"/>
    <w:rsid w:val="009D6657"/>
    <w:rsid w:val="009E1F30"/>
    <w:rsid w:val="009E562A"/>
    <w:rsid w:val="009F76B1"/>
    <w:rsid w:val="00A068A8"/>
    <w:rsid w:val="00A210A8"/>
    <w:rsid w:val="00A47F0B"/>
    <w:rsid w:val="00A75C68"/>
    <w:rsid w:val="00A76FD9"/>
    <w:rsid w:val="00A83322"/>
    <w:rsid w:val="00A857C6"/>
    <w:rsid w:val="00A87039"/>
    <w:rsid w:val="00A97A07"/>
    <w:rsid w:val="00AA5808"/>
    <w:rsid w:val="00AB5B26"/>
    <w:rsid w:val="00AC42DB"/>
    <w:rsid w:val="00AD074A"/>
    <w:rsid w:val="00AF73CC"/>
    <w:rsid w:val="00B00703"/>
    <w:rsid w:val="00B179D9"/>
    <w:rsid w:val="00B32B41"/>
    <w:rsid w:val="00B3455A"/>
    <w:rsid w:val="00B501C1"/>
    <w:rsid w:val="00B654BA"/>
    <w:rsid w:val="00B860B5"/>
    <w:rsid w:val="00B94263"/>
    <w:rsid w:val="00BB7A34"/>
    <w:rsid w:val="00BD4955"/>
    <w:rsid w:val="00BD770D"/>
    <w:rsid w:val="00BE3976"/>
    <w:rsid w:val="00BF0A0F"/>
    <w:rsid w:val="00BF1AA9"/>
    <w:rsid w:val="00BF7C1C"/>
    <w:rsid w:val="00C05FC9"/>
    <w:rsid w:val="00C246DF"/>
    <w:rsid w:val="00C25421"/>
    <w:rsid w:val="00C25493"/>
    <w:rsid w:val="00C5347B"/>
    <w:rsid w:val="00C7295F"/>
    <w:rsid w:val="00C81BF0"/>
    <w:rsid w:val="00C83D4C"/>
    <w:rsid w:val="00C9548F"/>
    <w:rsid w:val="00C96E84"/>
    <w:rsid w:val="00CA2ED4"/>
    <w:rsid w:val="00CD2989"/>
    <w:rsid w:val="00CD56D9"/>
    <w:rsid w:val="00D059EC"/>
    <w:rsid w:val="00D124AE"/>
    <w:rsid w:val="00D25528"/>
    <w:rsid w:val="00D340D2"/>
    <w:rsid w:val="00D34104"/>
    <w:rsid w:val="00D369AE"/>
    <w:rsid w:val="00D60996"/>
    <w:rsid w:val="00D6461E"/>
    <w:rsid w:val="00D73B83"/>
    <w:rsid w:val="00D76004"/>
    <w:rsid w:val="00D87A13"/>
    <w:rsid w:val="00D91C2E"/>
    <w:rsid w:val="00DA1F6E"/>
    <w:rsid w:val="00DA258D"/>
    <w:rsid w:val="00DC012A"/>
    <w:rsid w:val="00DC3547"/>
    <w:rsid w:val="00DC7143"/>
    <w:rsid w:val="00DC77BA"/>
    <w:rsid w:val="00DC7E23"/>
    <w:rsid w:val="00DD045A"/>
    <w:rsid w:val="00DD06E2"/>
    <w:rsid w:val="00DE5A95"/>
    <w:rsid w:val="00DF0616"/>
    <w:rsid w:val="00DF511E"/>
    <w:rsid w:val="00DF5222"/>
    <w:rsid w:val="00E40010"/>
    <w:rsid w:val="00E43E6A"/>
    <w:rsid w:val="00E54D99"/>
    <w:rsid w:val="00E66ECA"/>
    <w:rsid w:val="00E753A4"/>
    <w:rsid w:val="00E83D7F"/>
    <w:rsid w:val="00E90877"/>
    <w:rsid w:val="00E94450"/>
    <w:rsid w:val="00E96C27"/>
    <w:rsid w:val="00EA7FD9"/>
    <w:rsid w:val="00EC1F77"/>
    <w:rsid w:val="00ED0643"/>
    <w:rsid w:val="00ED64C2"/>
    <w:rsid w:val="00ED73CD"/>
    <w:rsid w:val="00EE4559"/>
    <w:rsid w:val="00EE5F9F"/>
    <w:rsid w:val="00EF1944"/>
    <w:rsid w:val="00EF7796"/>
    <w:rsid w:val="00F05B9F"/>
    <w:rsid w:val="00F13EC5"/>
    <w:rsid w:val="00F5243B"/>
    <w:rsid w:val="00F766F1"/>
    <w:rsid w:val="00FA60A3"/>
    <w:rsid w:val="00FA6943"/>
    <w:rsid w:val="00FB541B"/>
    <w:rsid w:val="00FD17CF"/>
    <w:rsid w:val="00FE35D6"/>
    <w:rsid w:val="00F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7025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728"/>
  </w:style>
  <w:style w:type="paragraph" w:styleId="Heading5">
    <w:name w:val="heading 5"/>
    <w:basedOn w:val="Normal"/>
    <w:next w:val="Normal"/>
    <w:link w:val="Heading5Char"/>
    <w:qFormat/>
    <w:rsid w:val="00D369AE"/>
    <w:pPr>
      <w:suppressAutoHyphens/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728"/>
  </w:style>
  <w:style w:type="paragraph" w:styleId="Footer">
    <w:name w:val="footer"/>
    <w:basedOn w:val="Normal"/>
    <w:link w:val="FooterChar"/>
    <w:uiPriority w:val="99"/>
    <w:unhideWhenUsed/>
    <w:rsid w:val="0022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728"/>
  </w:style>
  <w:style w:type="character" w:styleId="Hyperlink">
    <w:name w:val="Hyperlink"/>
    <w:basedOn w:val="DefaultParagraphFont"/>
    <w:uiPriority w:val="99"/>
    <w:unhideWhenUsed/>
    <w:rsid w:val="0091655A"/>
    <w:rPr>
      <w:color w:val="0000FF"/>
      <w:u w:val="single"/>
    </w:rPr>
  </w:style>
  <w:style w:type="table" w:styleId="TableGrid">
    <w:name w:val="Table Grid"/>
    <w:basedOn w:val="TableNormal"/>
    <w:uiPriority w:val="39"/>
    <w:rsid w:val="0099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8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39C7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D369AE"/>
    <w:rPr>
      <w:rFonts w:ascii="Arial" w:eastAsia="Times New Roman" w:hAnsi="Arial" w:cs="Times New Roman"/>
      <w:b/>
      <w:bCs/>
      <w:i/>
      <w:iCs/>
      <w:sz w:val="26"/>
      <w:szCs w:val="2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728"/>
  </w:style>
  <w:style w:type="paragraph" w:styleId="Heading5">
    <w:name w:val="heading 5"/>
    <w:basedOn w:val="Normal"/>
    <w:next w:val="Normal"/>
    <w:link w:val="Heading5Char"/>
    <w:qFormat/>
    <w:rsid w:val="00D369AE"/>
    <w:pPr>
      <w:suppressAutoHyphens/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728"/>
  </w:style>
  <w:style w:type="paragraph" w:styleId="Footer">
    <w:name w:val="footer"/>
    <w:basedOn w:val="Normal"/>
    <w:link w:val="FooterChar"/>
    <w:uiPriority w:val="99"/>
    <w:unhideWhenUsed/>
    <w:rsid w:val="0022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728"/>
  </w:style>
  <w:style w:type="character" w:styleId="Hyperlink">
    <w:name w:val="Hyperlink"/>
    <w:basedOn w:val="DefaultParagraphFont"/>
    <w:uiPriority w:val="99"/>
    <w:unhideWhenUsed/>
    <w:rsid w:val="0091655A"/>
    <w:rPr>
      <w:color w:val="0000FF"/>
      <w:u w:val="single"/>
    </w:rPr>
  </w:style>
  <w:style w:type="table" w:styleId="TableGrid">
    <w:name w:val="Table Grid"/>
    <w:basedOn w:val="TableNormal"/>
    <w:uiPriority w:val="39"/>
    <w:rsid w:val="0099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8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39C7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D369AE"/>
    <w:rPr>
      <w:rFonts w:ascii="Arial" w:eastAsia="Times New Roman" w:hAnsi="Arial" w:cs="Times New Roman"/>
      <w:b/>
      <w:bCs/>
      <w:i/>
      <w:iCs/>
      <w:sz w:val="26"/>
      <w:szCs w:val="2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1.jpe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8536FE6-AA20-4964-BE61-215E6DE3D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664527E2</Template>
  <TotalTime>0</TotalTime>
  <Pages>20</Pages>
  <Words>3166</Words>
  <Characters>18052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CBC Fremantle</Company>
  <LinksUpToDate>false</LinksUpToDate>
  <CharactersWithSpaces>21176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Alana Kubicek</dc:creator>
  <cp:lastModifiedBy>COOPER Sandra</cp:lastModifiedBy>
  <cp:revision>2</cp:revision>
  <dcterms:created xsi:type="dcterms:W3CDTF">2018-10-15T09:12:00Z</dcterms:created>
  <dcterms:modified xsi:type="dcterms:W3CDTF">2018-10-15T09:12:00Z</dcterms:modified>
</cp:coreProperties>
</file>