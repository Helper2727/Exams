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AB" w:rsidRDefault="003200A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2019 Units 1 and 3 Password</w:t>
      </w:r>
      <w:bookmarkStart w:id="0" w:name="_GoBack"/>
      <w:bookmarkEnd w:id="0"/>
    </w:p>
    <w:p w:rsidR="003200AB" w:rsidRDefault="003200A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4E426F" w:rsidRDefault="003200AB"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mislaid{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5Bogue</w:t>
      </w:r>
    </w:p>
    <w:sectPr w:rsidR="004E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AB"/>
    <w:rsid w:val="003200AB"/>
    <w:rsid w:val="004E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3816"/>
  <w15:chartTrackingRefBased/>
  <w15:docId w15:val="{34184046-94D7-4246-916D-73BC3569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3367C07C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1</cp:revision>
  <dcterms:created xsi:type="dcterms:W3CDTF">2019-05-05T23:30:00Z</dcterms:created>
  <dcterms:modified xsi:type="dcterms:W3CDTF">2019-05-05T23:31:00Z</dcterms:modified>
</cp:coreProperties>
</file>