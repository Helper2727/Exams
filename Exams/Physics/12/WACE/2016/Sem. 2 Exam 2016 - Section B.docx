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8412D" w14:textId="77777777" w:rsidR="005872A5" w:rsidRPr="004F1CBC" w:rsidRDefault="002C03C0" w:rsidP="002C03C0">
      <w:pPr>
        <w:jc w:val="center"/>
        <w:rPr>
          <w:rFonts w:ascii="Arial" w:hAnsi="Arial"/>
        </w:rPr>
      </w:pPr>
      <w:r w:rsidRPr="004F1CBC">
        <w:rPr>
          <w:rFonts w:ascii="Arial" w:hAnsi="Arial"/>
        </w:rPr>
        <w:t>12 ATAR Physics</w:t>
      </w:r>
    </w:p>
    <w:p w14:paraId="23C92E12" w14:textId="77777777" w:rsidR="002C03C0" w:rsidRPr="004F1CBC" w:rsidRDefault="002C03C0" w:rsidP="002C03C0">
      <w:pPr>
        <w:jc w:val="center"/>
        <w:rPr>
          <w:rFonts w:ascii="Arial" w:hAnsi="Arial"/>
        </w:rPr>
      </w:pPr>
      <w:r w:rsidRPr="004F1CBC">
        <w:rPr>
          <w:rFonts w:ascii="Arial" w:hAnsi="Arial"/>
        </w:rPr>
        <w:t>Section B Questions 2016</w:t>
      </w:r>
    </w:p>
    <w:p w14:paraId="77F93BE5" w14:textId="77777777" w:rsidR="002C03C0" w:rsidRPr="004F1CBC" w:rsidRDefault="002C03C0" w:rsidP="00222BC9">
      <w:pPr>
        <w:rPr>
          <w:rFonts w:ascii="Arial" w:hAnsi="Arial"/>
        </w:rPr>
      </w:pPr>
    </w:p>
    <w:p w14:paraId="2F7BB019" w14:textId="77777777" w:rsidR="00897A74" w:rsidRPr="004F1CBC" w:rsidRDefault="00897A74" w:rsidP="00897A74">
      <w:pPr>
        <w:rPr>
          <w:rFonts w:ascii="Arial" w:hAnsi="Arial"/>
          <w:b/>
        </w:rPr>
      </w:pPr>
      <w:r w:rsidRPr="004F1CBC">
        <w:rPr>
          <w:rFonts w:ascii="Arial" w:hAnsi="Arial"/>
          <w:b/>
        </w:rPr>
        <w:t>SECTION B:</w:t>
      </w:r>
      <w:r w:rsidRPr="004F1CBC">
        <w:rPr>
          <w:rFonts w:ascii="Arial" w:hAnsi="Arial"/>
          <w:b/>
        </w:rPr>
        <w:tab/>
        <w:t>Problem Solving</w:t>
      </w:r>
    </w:p>
    <w:p w14:paraId="371F8088" w14:textId="77777777" w:rsidR="00897A74" w:rsidRPr="004F1CBC" w:rsidRDefault="00897A74" w:rsidP="00897A74">
      <w:pPr>
        <w:rPr>
          <w:rFonts w:ascii="Arial" w:hAnsi="Arial"/>
          <w:b/>
        </w:rPr>
      </w:pPr>
    </w:p>
    <w:p w14:paraId="4E92A5E4" w14:textId="77777777" w:rsidR="00897A74" w:rsidRPr="004F1CBC" w:rsidRDefault="006B5B1F" w:rsidP="00897A74">
      <w:pPr>
        <w:rPr>
          <w:rFonts w:ascii="Arial" w:hAnsi="Arial"/>
          <w:b/>
        </w:rPr>
      </w:pPr>
      <w:r w:rsidRPr="004F1CBC">
        <w:rPr>
          <w:rFonts w:ascii="Arial" w:hAnsi="Arial"/>
          <w:b/>
        </w:rPr>
        <w:t>Marks Allotted:</w:t>
      </w:r>
      <w:r w:rsidRPr="004F1CBC">
        <w:rPr>
          <w:rFonts w:ascii="Arial" w:hAnsi="Arial"/>
          <w:b/>
        </w:rPr>
        <w:tab/>
        <w:t>92</w:t>
      </w:r>
      <w:r w:rsidR="00897A74" w:rsidRPr="004F1CBC">
        <w:rPr>
          <w:rFonts w:ascii="Arial" w:hAnsi="Arial"/>
          <w:b/>
        </w:rPr>
        <w:t xml:space="preserve"> marks out of total of 180 marks (52%)</w:t>
      </w:r>
    </w:p>
    <w:p w14:paraId="6AF2F66A" w14:textId="77777777" w:rsidR="00897A74" w:rsidRPr="004F1CBC" w:rsidRDefault="00897A74" w:rsidP="00897A74">
      <w:pPr>
        <w:rPr>
          <w:rFonts w:ascii="Arial" w:hAnsi="Arial"/>
          <w:b/>
        </w:rPr>
      </w:pPr>
    </w:p>
    <w:p w14:paraId="05E43181" w14:textId="77777777" w:rsidR="00897A74" w:rsidRPr="004F1CBC" w:rsidRDefault="00897A74" w:rsidP="00897A74">
      <w:pPr>
        <w:rPr>
          <w:rFonts w:ascii="Arial" w:hAnsi="Arial"/>
        </w:rPr>
      </w:pPr>
      <w:r w:rsidRPr="004F1CBC">
        <w:rPr>
          <w:rFonts w:ascii="Arial" w:hAnsi="Arial"/>
        </w:rPr>
        <w:t xml:space="preserve">This section contains 7 questions.  You should answer </w:t>
      </w:r>
      <w:r w:rsidRPr="004F1CBC">
        <w:rPr>
          <w:rFonts w:ascii="Arial" w:hAnsi="Arial"/>
          <w:b/>
        </w:rPr>
        <w:t>ALL</w:t>
      </w:r>
      <w:r w:rsidRPr="004F1CBC">
        <w:rPr>
          <w:rFonts w:ascii="Arial" w:hAnsi="Arial"/>
        </w:rPr>
        <w:t xml:space="preserve"> of the questions.</w:t>
      </w:r>
    </w:p>
    <w:p w14:paraId="1E4BD20B" w14:textId="77777777" w:rsidR="00897A74" w:rsidRPr="004F1CBC" w:rsidRDefault="00897A74" w:rsidP="00897A74">
      <w:pPr>
        <w:rPr>
          <w:rFonts w:ascii="Arial" w:hAnsi="Arial"/>
          <w:b/>
        </w:rPr>
      </w:pPr>
      <w:r w:rsidRPr="004F1CBC">
        <w:rPr>
          <w:rFonts w:ascii="Arial" w:hAnsi="Arial"/>
        </w:rPr>
        <w:t>Answer all questions in the spaces provided.</w:t>
      </w:r>
      <w:r w:rsidRPr="004F1CBC">
        <w:rPr>
          <w:rFonts w:ascii="Arial" w:hAnsi="Arial"/>
          <w:b/>
        </w:rPr>
        <w:t xml:space="preserve"> </w:t>
      </w:r>
    </w:p>
    <w:p w14:paraId="5DC5C1F7" w14:textId="77777777" w:rsidR="00897A74" w:rsidRPr="004F1CBC" w:rsidRDefault="00897A74" w:rsidP="00897A74">
      <w:pPr>
        <w:rPr>
          <w:rFonts w:ascii="Arial" w:hAnsi="Arial"/>
          <w:b/>
        </w:rPr>
      </w:pPr>
      <w:r w:rsidRPr="004F1CBC">
        <w:rPr>
          <w:rFonts w:ascii="Arial" w:hAnsi="Arial"/>
          <w:b/>
          <w:noProof/>
          <w:lang w:val="en-US"/>
        </w:rPr>
        <mc:AlternateContent>
          <mc:Choice Requires="wps">
            <w:drawing>
              <wp:anchor distT="0" distB="0" distL="114300" distR="114300" simplePos="0" relativeHeight="251659264" behindDoc="0" locked="0" layoutInCell="0" allowOverlap="1" wp14:anchorId="1F78F958" wp14:editId="7F02737D">
                <wp:simplePos x="0" y="0"/>
                <wp:positionH relativeFrom="column">
                  <wp:posOffset>13970</wp:posOffset>
                </wp:positionH>
                <wp:positionV relativeFrom="paragraph">
                  <wp:posOffset>93345</wp:posOffset>
                </wp:positionV>
                <wp:extent cx="6217920" cy="0"/>
                <wp:effectExtent l="13970" t="17145" r="29210" b="209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7.35pt" to="490.7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" o:allowincell="f" strokeweight="1pt">
                <v:shadow opacity="49150f"/>
              </v:line>
            </w:pict>
          </mc:Fallback>
        </mc:AlternateContent>
      </w:r>
    </w:p>
    <w:p w14:paraId="06AF15FF" w14:textId="77777777" w:rsidR="00897A74" w:rsidRPr="004F1CBC" w:rsidRDefault="00897A74" w:rsidP="00897A74">
      <w:pPr>
        <w:rPr>
          <w:rFonts w:ascii="Arial" w:hAnsi="Arial"/>
        </w:rPr>
      </w:pPr>
    </w:p>
    <w:p w14:paraId="05EB9562" w14:textId="77777777" w:rsidR="00897A74" w:rsidRPr="004F1CBC" w:rsidRDefault="00897A74" w:rsidP="00897A74">
      <w:pPr>
        <w:rPr>
          <w:rFonts w:ascii="Arial" w:hAnsi="Arial"/>
          <w:b/>
        </w:rPr>
      </w:pPr>
      <w:r w:rsidRPr="004F1CBC">
        <w:rPr>
          <w:rFonts w:ascii="Arial" w:hAnsi="Arial"/>
        </w:rPr>
        <w:t>15.</w:t>
      </w:r>
      <w:r w:rsidRPr="004F1CBC">
        <w:rPr>
          <w:rFonts w:ascii="Arial" w:hAnsi="Arial"/>
        </w:rPr>
        <w:tab/>
        <w:t>[14 marks]</w:t>
      </w:r>
    </w:p>
    <w:p w14:paraId="39CE777D" w14:textId="77777777" w:rsidR="00897A74" w:rsidRPr="004F1CBC" w:rsidRDefault="00897A74" w:rsidP="00897A74">
      <w:pPr>
        <w:rPr>
          <w:rFonts w:ascii="Arial" w:hAnsi="Arial"/>
          <w:b/>
        </w:rPr>
      </w:pPr>
    </w:p>
    <w:p w14:paraId="40CADAAA" w14:textId="77777777" w:rsidR="00897A74" w:rsidRPr="004F1CBC" w:rsidRDefault="00897A74" w:rsidP="00897A74">
      <w:pPr>
        <w:rPr>
          <w:rFonts w:ascii="Arial" w:hAnsi="Arial"/>
          <w:b/>
        </w:rPr>
      </w:pPr>
      <w:r w:rsidRPr="004F1CBC">
        <w:rPr>
          <w:rFonts w:ascii="Arial" w:hAnsi="Arial"/>
        </w:rPr>
        <w:t>Tom is caught on a banked roundabout in East Perth.  He is travelling at a steady speed and his situation is shown in the plan and side views below.  The car’s speed is such that there is no sideways frictional force between the tyres and the road.</w:t>
      </w:r>
      <w:r w:rsidRPr="004F1CBC">
        <w:rPr>
          <w:rFonts w:ascii="Arial" w:hAnsi="Arial"/>
        </w:rPr>
        <w:br/>
      </w:r>
    </w:p>
    <w:p w14:paraId="413386F2" w14:textId="77777777" w:rsidR="00897A74" w:rsidRPr="004F1CBC" w:rsidRDefault="00897A74" w:rsidP="00897A74">
      <w:pPr>
        <w:rPr>
          <w:rFonts w:ascii="Arial" w:hAnsi="Arial"/>
        </w:rPr>
      </w:pPr>
      <w:r w:rsidRPr="004F1CBC">
        <w:rPr>
          <w:rFonts w:ascii="Arial" w:hAnsi="Arial"/>
          <w:noProof/>
          <w:lang w:val="en-US"/>
        </w:rPr>
        <w:drawing>
          <wp:anchor distT="0" distB="0" distL="114300" distR="114300" simplePos="0" relativeHeight="251660288" behindDoc="1" locked="0" layoutInCell="1" allowOverlap="1" wp14:anchorId="1C159067" wp14:editId="02517AFD">
            <wp:simplePos x="0" y="0"/>
            <wp:positionH relativeFrom="column">
              <wp:posOffset>768985</wp:posOffset>
            </wp:positionH>
            <wp:positionV relativeFrom="paragraph">
              <wp:posOffset>52070</wp:posOffset>
            </wp:positionV>
            <wp:extent cx="2110740" cy="18497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0740" cy="18497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4F1CBC">
        <w:rPr>
          <w:rFonts w:ascii="Arial" w:hAnsi="Arial"/>
        </w:rPr>
        <w:t>(a)</w:t>
      </w:r>
      <w:r w:rsidRPr="004F1CBC">
        <w:rPr>
          <w:rFonts w:ascii="Arial" w:hAnsi="Arial"/>
        </w:rPr>
        <w:tab/>
      </w:r>
      <w:r w:rsidRPr="004F1CBC">
        <w:rPr>
          <w:rFonts w:ascii="Arial" w:hAnsi="Arial"/>
        </w:rPr>
        <w:tab/>
        <w:t xml:space="preserve">Does Tom's car have an acceleration? </w:t>
      </w:r>
    </w:p>
    <w:p w14:paraId="70CCCDEC" w14:textId="77777777" w:rsidR="00897A74" w:rsidRPr="004F1CBC" w:rsidRDefault="00897A74" w:rsidP="00897A74">
      <w:pPr>
        <w:rPr>
          <w:rFonts w:ascii="Arial" w:hAnsi="Arial"/>
        </w:rPr>
      </w:pPr>
      <w:r w:rsidRPr="004F1CBC">
        <w:rPr>
          <w:rFonts w:ascii="Arial" w:hAnsi="Arial"/>
        </w:rPr>
        <w:tab/>
      </w:r>
      <w:r w:rsidRPr="004F1CBC">
        <w:rPr>
          <w:rFonts w:ascii="Arial" w:hAnsi="Arial"/>
        </w:rPr>
        <w:tab/>
        <w:t xml:space="preserve">Explain your answer. </w:t>
      </w:r>
      <w:r w:rsidRPr="004F1CBC">
        <w:rPr>
          <w:rFonts w:ascii="Arial" w:hAnsi="Arial"/>
        </w:rPr>
        <w:tab/>
        <w:t xml:space="preserve"> </w:t>
      </w:r>
    </w:p>
    <w:p w14:paraId="7C04D908" w14:textId="77777777" w:rsidR="00897A74" w:rsidRPr="004F1CBC" w:rsidRDefault="00897A74" w:rsidP="00897A74">
      <w:pPr>
        <w:rPr>
          <w:rFonts w:ascii="Arial" w:hAnsi="Arial"/>
          <w:b/>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[2 marks]</w:t>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p>
    <w:p w14:paraId="61070350" w14:textId="77777777" w:rsidR="00897A74" w:rsidRPr="004F1CBC" w:rsidRDefault="00897A74" w:rsidP="00897A74">
      <w:pPr>
        <w:rPr>
          <w:rFonts w:ascii="Arial" w:hAnsi="Arial"/>
        </w:rPr>
      </w:pPr>
      <w:r w:rsidRPr="004F1CBC">
        <w:rPr>
          <w:rFonts w:ascii="Arial" w:hAnsi="Arial"/>
          <w:noProof/>
          <w:lang w:val="en-US"/>
        </w:rPr>
        <w:drawing>
          <wp:anchor distT="0" distB="0" distL="114300" distR="114300" simplePos="0" relativeHeight="251661312" behindDoc="0" locked="0" layoutInCell="1" allowOverlap="1" wp14:anchorId="0AE7FEE6" wp14:editId="012A7FDF">
            <wp:simplePos x="0" y="0"/>
            <wp:positionH relativeFrom="column">
              <wp:posOffset>1609090</wp:posOffset>
            </wp:positionH>
            <wp:positionV relativeFrom="paragraph">
              <wp:posOffset>375920</wp:posOffset>
            </wp:positionV>
            <wp:extent cx="2649855" cy="13798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9855" cy="1379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1CBC">
        <w:rPr>
          <w:rFonts w:ascii="Arial" w:hAnsi="Arial"/>
        </w:rPr>
        <w:t>(b)</w:t>
      </w:r>
      <w:r w:rsidRPr="004F1CBC">
        <w:rPr>
          <w:rFonts w:ascii="Arial" w:hAnsi="Arial"/>
        </w:rPr>
        <w:tab/>
        <w:t>We could represent Tom's car on the roundabout by a block in the diagram below.</w:t>
      </w:r>
      <w:r w:rsidRPr="004F1CBC">
        <w:rPr>
          <w:rFonts w:ascii="Arial" w:hAnsi="Arial"/>
        </w:rPr>
        <w:br/>
      </w:r>
      <w:r w:rsidRPr="004F1CBC">
        <w:rPr>
          <w:rFonts w:ascii="Arial" w:hAnsi="Arial"/>
        </w:rPr>
        <w:br/>
      </w:r>
      <w:r w:rsidRPr="004F1CBC">
        <w:rPr>
          <w:rFonts w:ascii="Arial" w:hAnsi="Arial"/>
        </w:rPr>
        <w:br/>
        <w:t>On the diagram above, draw and label all the forces acting on the moving car?</w:t>
      </w:r>
      <w:r w:rsidRPr="004F1CBC">
        <w:rPr>
          <w:rFonts w:ascii="Arial" w:hAnsi="Arial"/>
        </w:rPr>
        <w:tab/>
      </w:r>
      <w:r w:rsidRPr="004F1CBC">
        <w:rPr>
          <w:rFonts w:ascii="Arial" w:hAnsi="Arial"/>
        </w:rPr>
        <w:tab/>
      </w:r>
    </w:p>
    <w:p w14:paraId="6516F432" w14:textId="77777777" w:rsidR="00897A74" w:rsidRPr="004F1CBC" w:rsidRDefault="00897A74" w:rsidP="00897A74">
      <w:pPr>
        <w:rPr>
          <w:rFonts w:ascii="Arial" w:hAnsi="Arial"/>
          <w:b/>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[3 marks]</w:t>
      </w:r>
      <w:r w:rsidRPr="004F1CBC">
        <w:rPr>
          <w:rFonts w:ascii="Arial" w:hAnsi="Arial"/>
        </w:rPr>
        <w:br/>
      </w:r>
    </w:p>
    <w:p w14:paraId="3CA2FDBA" w14:textId="77777777" w:rsidR="00897A74" w:rsidRPr="004F1CBC" w:rsidRDefault="00897A74" w:rsidP="00897A74">
      <w:pPr>
        <w:rPr>
          <w:rFonts w:ascii="Arial" w:hAnsi="Arial"/>
        </w:rPr>
      </w:pPr>
      <w:r w:rsidRPr="004F1CBC">
        <w:rPr>
          <w:rFonts w:ascii="Arial" w:hAnsi="Arial"/>
        </w:rPr>
        <w:t>(c)</w:t>
      </w:r>
      <w:r w:rsidRPr="004F1CBC">
        <w:rPr>
          <w:rFonts w:ascii="Arial" w:hAnsi="Arial"/>
        </w:rPr>
        <w:tab/>
        <w:t xml:space="preserve">Is there a resultant force acing on the car?  Explain     </w:t>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p>
    <w:p w14:paraId="53ECA10F"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[2 marks]</w:t>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type="page"/>
      </w:r>
      <w:r w:rsidRPr="004F1CBC">
        <w:rPr>
          <w:rFonts w:ascii="Arial" w:hAnsi="Arial"/>
        </w:rPr>
        <w:lastRenderedPageBreak/>
        <w:t>(d)</w:t>
      </w:r>
      <w:r w:rsidRPr="004F1CBC">
        <w:rPr>
          <w:rFonts w:ascii="Arial" w:hAnsi="Arial"/>
        </w:rPr>
        <w:tab/>
        <w:t xml:space="preserve">Why is it that engineers, when designing roundabouts and freeway off ramps, often </w:t>
      </w:r>
      <w:r w:rsidRPr="004F1CBC">
        <w:rPr>
          <w:rFonts w:ascii="Arial" w:hAnsi="Arial"/>
        </w:rPr>
        <w:tab/>
        <w:t>bank them?  Use a diagram to assist your answer.</w:t>
      </w:r>
      <w:r w:rsidRPr="004F1CBC">
        <w:rPr>
          <w:rFonts w:ascii="Arial" w:hAnsi="Arial"/>
        </w:rPr>
        <w:br/>
        <w:t xml:space="preserve"> </w:t>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[2 marks]</w:t>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p>
    <w:p w14:paraId="37EBAA25" w14:textId="77777777" w:rsidR="00897A74" w:rsidRPr="004F1CBC" w:rsidRDefault="00897A74" w:rsidP="00897A74">
      <w:pPr>
        <w:rPr>
          <w:rFonts w:ascii="Arial" w:hAnsi="Arial"/>
        </w:rPr>
      </w:pPr>
      <w:r w:rsidRPr="004F1CBC">
        <w:rPr>
          <w:rFonts w:ascii="Arial" w:hAnsi="Arial"/>
        </w:rPr>
        <w:t>(e)</w:t>
      </w:r>
      <w:r w:rsidRPr="004F1CBC">
        <w:rPr>
          <w:rFonts w:ascii="Arial" w:hAnsi="Arial"/>
        </w:rPr>
        <w:tab/>
        <w:t xml:space="preserve">Using any necessary assumptions, calculate the speed that the car must travel at in </w:t>
      </w:r>
      <w:r w:rsidRPr="004F1CBC">
        <w:rPr>
          <w:rFonts w:ascii="Arial" w:hAnsi="Arial"/>
        </w:rPr>
        <w:tab/>
        <w:t>order for there to be no sideways frictional force between the tyres and the road?</w:t>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[3 marks]</w:t>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p>
    <w:p w14:paraId="66EB2448" w14:textId="77777777" w:rsidR="00897A74" w:rsidRPr="004F1CBC" w:rsidRDefault="00897A74" w:rsidP="00897A74">
      <w:pPr>
        <w:rPr>
          <w:rFonts w:ascii="Arial" w:hAnsi="Arial"/>
        </w:rPr>
      </w:pPr>
    </w:p>
    <w:p w14:paraId="65DBCC00" w14:textId="77777777" w:rsidR="00897A74" w:rsidRPr="004F1CBC" w:rsidRDefault="00897A74" w:rsidP="00897A74">
      <w:pPr>
        <w:rPr>
          <w:rFonts w:ascii="Arial" w:hAnsi="Arial"/>
        </w:rPr>
      </w:pPr>
    </w:p>
    <w:p w14:paraId="3C2E00C7" w14:textId="77777777" w:rsidR="00897A74" w:rsidRPr="004F1CBC" w:rsidRDefault="00897A74" w:rsidP="00897A74">
      <w:pPr>
        <w:rPr>
          <w:rFonts w:ascii="Arial" w:hAnsi="Arial"/>
          <w:b/>
        </w:rPr>
      </w:pP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p>
    <w:p w14:paraId="4BE0B7E5" w14:textId="77777777" w:rsidR="00897A74" w:rsidRPr="004F1CBC" w:rsidRDefault="00897A74" w:rsidP="00897A74">
      <w:pPr>
        <w:rPr>
          <w:rFonts w:ascii="Arial" w:hAnsi="Arial"/>
        </w:rPr>
      </w:pPr>
      <w:r w:rsidRPr="004F1CBC">
        <w:rPr>
          <w:rFonts w:ascii="Arial" w:hAnsi="Arial"/>
        </w:rPr>
        <w:t>(f)</w:t>
      </w:r>
      <w:r w:rsidRPr="004F1CBC">
        <w:rPr>
          <w:rFonts w:ascii="Arial" w:hAnsi="Arial"/>
        </w:rPr>
        <w:tab/>
        <w:t xml:space="preserve">Suppose now that some oil had been spilled on the roundabout.  What effect would </w:t>
      </w:r>
      <w:r w:rsidRPr="004F1CBC">
        <w:rPr>
          <w:rFonts w:ascii="Arial" w:hAnsi="Arial"/>
        </w:rPr>
        <w:tab/>
        <w:t xml:space="preserve">this have on Tom's car if he maintained the speed you calculated in part (e)?  </w:t>
      </w:r>
      <w:r w:rsidRPr="004F1CBC">
        <w:rPr>
          <w:rFonts w:ascii="Arial" w:hAnsi="Arial"/>
        </w:rPr>
        <w:tab/>
        <w:t>Explain.</w:t>
      </w:r>
    </w:p>
    <w:p w14:paraId="06FBB1B9"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 xml:space="preserve"> [2 marks]</w:t>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r w:rsidRPr="004F1CBC">
        <w:rPr>
          <w:rFonts w:ascii="Arial" w:hAnsi="Arial"/>
        </w:rPr>
        <w:br/>
      </w:r>
    </w:p>
    <w:p w14:paraId="00DDBE68" w14:textId="77777777" w:rsidR="00897A74" w:rsidRPr="004F1CBC" w:rsidRDefault="00897A74" w:rsidP="00897A74">
      <w:pPr>
        <w:rPr>
          <w:rFonts w:ascii="Arial" w:hAnsi="Arial"/>
        </w:rPr>
      </w:pPr>
      <w:r w:rsidRPr="004F1CBC">
        <w:rPr>
          <w:rFonts w:ascii="Arial" w:hAnsi="Arial"/>
        </w:rPr>
        <w:br w:type="page"/>
        <w:t>16.</w:t>
      </w:r>
      <w:r w:rsidRPr="004F1CBC">
        <w:rPr>
          <w:rFonts w:ascii="Arial" w:hAnsi="Arial"/>
        </w:rPr>
        <w:tab/>
        <w:t>[11 marks]</w:t>
      </w:r>
    </w:p>
    <w:p w14:paraId="55DE5819" w14:textId="77777777" w:rsidR="00897A74" w:rsidRPr="004F1CBC" w:rsidRDefault="00897A74" w:rsidP="00897A74">
      <w:pPr>
        <w:rPr>
          <w:rFonts w:ascii="Arial" w:hAnsi="Arial"/>
        </w:rPr>
      </w:pPr>
    </w:p>
    <w:p w14:paraId="4DE69963" w14:textId="77777777" w:rsidR="00897A74" w:rsidRPr="004F1CBC" w:rsidRDefault="00897A74" w:rsidP="00897A74">
      <w:pPr>
        <w:rPr>
          <w:rFonts w:ascii="Arial" w:hAnsi="Arial"/>
        </w:rPr>
      </w:pPr>
      <w:r w:rsidRPr="004F1CBC">
        <w:rPr>
          <w:rFonts w:ascii="Arial" w:hAnsi="Arial"/>
        </w:rPr>
        <w:t>At the centre of the Milky Way is a black hole known as Sagittarius A</w:t>
      </w:r>
      <w:r w:rsidRPr="004F1CBC">
        <w:rPr>
          <w:rFonts w:ascii="Arial" w:hAnsi="Arial"/>
          <w:vertAlign w:val="superscript"/>
        </w:rPr>
        <w:t>*</w:t>
      </w:r>
      <w:r w:rsidRPr="004F1CBC">
        <w:rPr>
          <w:rFonts w:ascii="Arial" w:hAnsi="Arial"/>
        </w:rPr>
        <w:t>. It has a mass equivalent to 4.31 billion Suns. It is 26 500 light years from the Sun. A light year is the distance light would travel in one year.</w:t>
      </w:r>
    </w:p>
    <w:p w14:paraId="22975C42" w14:textId="77777777" w:rsidR="00897A74" w:rsidRPr="004F1CBC" w:rsidRDefault="00897A74" w:rsidP="00897A74">
      <w:pPr>
        <w:rPr>
          <w:rFonts w:ascii="Arial" w:hAnsi="Arial"/>
        </w:rPr>
      </w:pPr>
    </w:p>
    <w:p w14:paraId="23BB1C08" w14:textId="77777777" w:rsidR="00897A74" w:rsidRPr="004F1CBC" w:rsidRDefault="00897A74" w:rsidP="00897A74">
      <w:pPr>
        <w:rPr>
          <w:rFonts w:ascii="Arial" w:hAnsi="Arial"/>
        </w:rPr>
      </w:pPr>
      <w:r w:rsidRPr="004F1CBC">
        <w:rPr>
          <w:rFonts w:ascii="Arial" w:hAnsi="Arial"/>
        </w:rPr>
        <w:t>(a)</w:t>
      </w:r>
      <w:r w:rsidRPr="004F1CBC">
        <w:rPr>
          <w:rFonts w:ascii="Arial" w:hAnsi="Arial"/>
        </w:rPr>
        <w:tab/>
        <w:t>Calculate the gravitational force between the black hole and the Sun.</w:t>
      </w:r>
    </w:p>
    <w:p w14:paraId="5C2F2064"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(3 marks)</w:t>
      </w:r>
    </w:p>
    <w:p w14:paraId="16FA9318" w14:textId="77777777" w:rsidR="00897A74" w:rsidRPr="004F1CBC" w:rsidRDefault="00897A74" w:rsidP="00897A74">
      <w:pPr>
        <w:rPr>
          <w:rFonts w:ascii="Arial" w:hAnsi="Arial"/>
        </w:rPr>
      </w:pPr>
    </w:p>
    <w:p w14:paraId="25E9AF60" w14:textId="77777777" w:rsidR="00897A74" w:rsidRPr="004F1CBC" w:rsidRDefault="00897A74" w:rsidP="00897A74">
      <w:pPr>
        <w:rPr>
          <w:rFonts w:ascii="Arial" w:hAnsi="Arial"/>
        </w:rPr>
      </w:pPr>
    </w:p>
    <w:p w14:paraId="10F9BD6F" w14:textId="77777777" w:rsidR="00897A74" w:rsidRPr="004F1CBC" w:rsidRDefault="00897A74" w:rsidP="00897A74">
      <w:pPr>
        <w:rPr>
          <w:rFonts w:ascii="Arial" w:hAnsi="Arial"/>
        </w:rPr>
      </w:pPr>
    </w:p>
    <w:p w14:paraId="57E510B5" w14:textId="77777777" w:rsidR="00897A74" w:rsidRPr="004F1CBC" w:rsidRDefault="00897A74" w:rsidP="00897A74">
      <w:pPr>
        <w:rPr>
          <w:rFonts w:ascii="Arial" w:hAnsi="Arial"/>
        </w:rPr>
      </w:pPr>
    </w:p>
    <w:p w14:paraId="09BED13D" w14:textId="77777777" w:rsidR="00897A74" w:rsidRPr="004F1CBC" w:rsidRDefault="00897A74" w:rsidP="00897A74">
      <w:pPr>
        <w:rPr>
          <w:rFonts w:ascii="Arial" w:hAnsi="Arial"/>
        </w:rPr>
      </w:pPr>
    </w:p>
    <w:p w14:paraId="786DD0B2" w14:textId="77777777" w:rsidR="00897A74" w:rsidRPr="004F1CBC" w:rsidRDefault="00897A74" w:rsidP="00897A74">
      <w:pPr>
        <w:rPr>
          <w:rFonts w:ascii="Arial" w:hAnsi="Arial"/>
        </w:rPr>
      </w:pPr>
    </w:p>
    <w:p w14:paraId="27EC3E11" w14:textId="77777777" w:rsidR="00897A74" w:rsidRPr="004F1CBC" w:rsidRDefault="00897A74" w:rsidP="00897A74">
      <w:pPr>
        <w:rPr>
          <w:rFonts w:ascii="Arial" w:hAnsi="Arial"/>
        </w:rPr>
      </w:pPr>
    </w:p>
    <w:p w14:paraId="2D15E054" w14:textId="77777777" w:rsidR="00897A74" w:rsidRPr="004F1CBC" w:rsidRDefault="00897A74" w:rsidP="00897A74">
      <w:pPr>
        <w:rPr>
          <w:rFonts w:ascii="Arial" w:hAnsi="Arial"/>
        </w:rPr>
      </w:pPr>
    </w:p>
    <w:p w14:paraId="3B4BBB4D" w14:textId="77777777" w:rsidR="00897A74" w:rsidRPr="004F1CBC" w:rsidRDefault="00897A74" w:rsidP="00897A74">
      <w:pPr>
        <w:rPr>
          <w:rFonts w:ascii="Arial" w:hAnsi="Arial"/>
        </w:rPr>
      </w:pPr>
    </w:p>
    <w:p w14:paraId="635D4912" w14:textId="77777777" w:rsidR="00897A74" w:rsidRPr="004F1CBC" w:rsidRDefault="00897A74" w:rsidP="00897A74">
      <w:pPr>
        <w:rPr>
          <w:rFonts w:ascii="Arial" w:hAnsi="Arial"/>
        </w:rPr>
      </w:pPr>
      <w:r w:rsidRPr="004F1CBC">
        <w:rPr>
          <w:rFonts w:ascii="Arial" w:hAnsi="Arial"/>
        </w:rPr>
        <w:t>(b)</w:t>
      </w:r>
      <w:r w:rsidRPr="004F1CBC">
        <w:rPr>
          <w:rFonts w:ascii="Arial" w:hAnsi="Arial"/>
        </w:rPr>
        <w:tab/>
        <w:t xml:space="preserve">Using this force (from part a), to calculate the orbital speed of the Sun around the </w:t>
      </w:r>
      <w:r w:rsidRPr="004F1CBC">
        <w:rPr>
          <w:rFonts w:ascii="Arial" w:hAnsi="Arial"/>
        </w:rPr>
        <w:tab/>
        <w:t>black hole.</w:t>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(3 marks)</w:t>
      </w:r>
    </w:p>
    <w:p w14:paraId="0CC9180D" w14:textId="77777777" w:rsidR="00897A74" w:rsidRPr="004F1CBC" w:rsidRDefault="00897A74" w:rsidP="00897A74">
      <w:pPr>
        <w:rPr>
          <w:rFonts w:ascii="Arial" w:hAnsi="Arial"/>
        </w:rPr>
      </w:pPr>
    </w:p>
    <w:p w14:paraId="19AC5C67" w14:textId="77777777" w:rsidR="00897A74" w:rsidRPr="004F1CBC" w:rsidRDefault="00897A74" w:rsidP="00897A74">
      <w:pPr>
        <w:rPr>
          <w:rFonts w:ascii="Arial" w:hAnsi="Arial"/>
        </w:rPr>
      </w:pPr>
    </w:p>
    <w:p w14:paraId="04619F4F" w14:textId="77777777" w:rsidR="00897A74" w:rsidRPr="004F1CBC" w:rsidRDefault="00897A74" w:rsidP="00897A74">
      <w:pPr>
        <w:rPr>
          <w:rFonts w:ascii="Arial" w:hAnsi="Arial"/>
        </w:rPr>
      </w:pPr>
    </w:p>
    <w:p w14:paraId="30293C8B" w14:textId="77777777" w:rsidR="00897A74" w:rsidRPr="004F1CBC" w:rsidRDefault="00897A74" w:rsidP="00897A74">
      <w:pPr>
        <w:rPr>
          <w:rFonts w:ascii="Arial" w:hAnsi="Arial"/>
        </w:rPr>
      </w:pPr>
    </w:p>
    <w:p w14:paraId="390465BB" w14:textId="77777777" w:rsidR="00897A74" w:rsidRPr="004F1CBC" w:rsidRDefault="00897A74" w:rsidP="00897A74">
      <w:pPr>
        <w:rPr>
          <w:rFonts w:ascii="Arial" w:hAnsi="Arial"/>
        </w:rPr>
      </w:pPr>
    </w:p>
    <w:p w14:paraId="78BF8A7A" w14:textId="77777777" w:rsidR="00897A74" w:rsidRPr="004F1CBC" w:rsidRDefault="00897A74" w:rsidP="00897A74">
      <w:pPr>
        <w:rPr>
          <w:rFonts w:ascii="Arial" w:hAnsi="Arial"/>
        </w:rPr>
      </w:pPr>
    </w:p>
    <w:p w14:paraId="67305876" w14:textId="77777777" w:rsidR="00897A74" w:rsidRPr="004F1CBC" w:rsidRDefault="00897A74" w:rsidP="00897A74">
      <w:pPr>
        <w:rPr>
          <w:rFonts w:ascii="Arial" w:hAnsi="Arial"/>
        </w:rPr>
      </w:pPr>
    </w:p>
    <w:p w14:paraId="44BEA7AB" w14:textId="77777777" w:rsidR="00897A74" w:rsidRPr="004F1CBC" w:rsidRDefault="00897A74" w:rsidP="00897A74">
      <w:pPr>
        <w:rPr>
          <w:rFonts w:ascii="Arial" w:hAnsi="Arial"/>
        </w:rPr>
      </w:pPr>
    </w:p>
    <w:p w14:paraId="61332E2D" w14:textId="77777777" w:rsidR="00897A74" w:rsidRPr="004F1CBC" w:rsidRDefault="00897A74" w:rsidP="00897A74">
      <w:pPr>
        <w:rPr>
          <w:rFonts w:ascii="Arial" w:hAnsi="Arial"/>
        </w:rPr>
      </w:pPr>
    </w:p>
    <w:p w14:paraId="037F5323" w14:textId="77777777" w:rsidR="00897A74" w:rsidRPr="004F1CBC" w:rsidRDefault="00897A74" w:rsidP="00897A74">
      <w:pPr>
        <w:rPr>
          <w:rFonts w:ascii="Arial" w:hAnsi="Arial"/>
        </w:rPr>
      </w:pPr>
    </w:p>
    <w:p w14:paraId="46A51093" w14:textId="77777777" w:rsidR="00897A74" w:rsidRPr="004F1CBC" w:rsidRDefault="00897A74" w:rsidP="00897A74">
      <w:pPr>
        <w:rPr>
          <w:rFonts w:ascii="Arial" w:hAnsi="Arial"/>
        </w:rPr>
      </w:pPr>
      <w:r w:rsidRPr="004F1CBC">
        <w:rPr>
          <w:rFonts w:ascii="Arial" w:hAnsi="Arial"/>
        </w:rPr>
        <w:br w:type="page"/>
      </w:r>
    </w:p>
    <w:p w14:paraId="4579AD58" w14:textId="77777777" w:rsidR="00897A74" w:rsidRPr="004F1CBC" w:rsidRDefault="00897A74" w:rsidP="00897A74">
      <w:pPr>
        <w:rPr>
          <w:rFonts w:ascii="Arial" w:hAnsi="Arial"/>
        </w:rPr>
      </w:pPr>
      <w:r w:rsidRPr="004F1CBC">
        <w:rPr>
          <w:rFonts w:ascii="Arial" w:hAnsi="Arial"/>
        </w:rPr>
        <w:t>(c)</w:t>
      </w:r>
      <w:r w:rsidRPr="004F1CBC">
        <w:rPr>
          <w:rFonts w:ascii="Arial" w:hAnsi="Arial"/>
        </w:rPr>
        <w:tab/>
        <w:t xml:space="preserve">The Sun moves around the black hole (assume circular orbit) with a speed of </w:t>
      </w:r>
    </w:p>
    <w:p w14:paraId="67FBEFEB" w14:textId="77777777" w:rsidR="00897A74" w:rsidRPr="004F1CBC" w:rsidRDefault="00897A74" w:rsidP="00897A74">
      <w:pPr>
        <w:rPr>
          <w:rFonts w:ascii="Arial" w:hAnsi="Arial"/>
        </w:rPr>
      </w:pPr>
      <w:r w:rsidRPr="004F1CBC">
        <w:rPr>
          <w:rFonts w:ascii="Arial" w:hAnsi="Arial"/>
        </w:rPr>
        <w:tab/>
        <w:t>2.20 x 10</w:t>
      </w:r>
      <w:r w:rsidRPr="004F1CBC">
        <w:rPr>
          <w:rFonts w:ascii="Arial" w:hAnsi="Arial"/>
          <w:vertAlign w:val="superscript"/>
        </w:rPr>
        <w:t>2</w:t>
      </w:r>
      <w:r w:rsidRPr="004F1CBC">
        <w:rPr>
          <w:rFonts w:ascii="Arial" w:hAnsi="Arial"/>
        </w:rPr>
        <w:t xml:space="preserve"> km s</w:t>
      </w:r>
      <w:r w:rsidRPr="004F1CBC">
        <w:rPr>
          <w:rFonts w:ascii="Arial" w:hAnsi="Arial"/>
          <w:vertAlign w:val="superscript"/>
        </w:rPr>
        <w:t>-1</w:t>
      </w:r>
      <w:r w:rsidRPr="004F1CBC">
        <w:rPr>
          <w:rFonts w:ascii="Arial" w:hAnsi="Arial"/>
        </w:rPr>
        <w:t>. Calculate the centripetal force involved in creating this orbit.</w:t>
      </w:r>
    </w:p>
    <w:p w14:paraId="472FFA3D"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(2 marks)</w:t>
      </w:r>
    </w:p>
    <w:p w14:paraId="169FD745" w14:textId="77777777" w:rsidR="00897A74" w:rsidRPr="004F1CBC" w:rsidRDefault="00897A74" w:rsidP="00897A74">
      <w:pPr>
        <w:rPr>
          <w:rFonts w:ascii="Arial" w:hAnsi="Arial"/>
        </w:rPr>
      </w:pPr>
    </w:p>
    <w:p w14:paraId="0D123521" w14:textId="77777777" w:rsidR="00897A74" w:rsidRPr="004F1CBC" w:rsidRDefault="00897A74" w:rsidP="00897A74">
      <w:pPr>
        <w:rPr>
          <w:rFonts w:ascii="Arial" w:hAnsi="Arial"/>
        </w:rPr>
      </w:pPr>
    </w:p>
    <w:p w14:paraId="0E8CFC46" w14:textId="77777777" w:rsidR="00897A74" w:rsidRPr="004F1CBC" w:rsidRDefault="00897A74" w:rsidP="00897A74">
      <w:pPr>
        <w:rPr>
          <w:rFonts w:ascii="Arial" w:hAnsi="Arial"/>
        </w:rPr>
      </w:pPr>
    </w:p>
    <w:p w14:paraId="51B6AF45" w14:textId="77777777" w:rsidR="00897A74" w:rsidRPr="004F1CBC" w:rsidRDefault="00897A74" w:rsidP="00897A74">
      <w:pPr>
        <w:rPr>
          <w:rFonts w:ascii="Arial" w:hAnsi="Arial"/>
        </w:rPr>
      </w:pPr>
    </w:p>
    <w:p w14:paraId="686EB97D" w14:textId="77777777" w:rsidR="00897A74" w:rsidRPr="004F1CBC" w:rsidRDefault="00897A74" w:rsidP="00897A74">
      <w:pPr>
        <w:rPr>
          <w:rFonts w:ascii="Arial" w:hAnsi="Arial"/>
        </w:rPr>
      </w:pPr>
    </w:p>
    <w:p w14:paraId="7ACEDEED" w14:textId="77777777" w:rsidR="00897A74" w:rsidRPr="004F1CBC" w:rsidRDefault="00897A74" w:rsidP="00897A74">
      <w:pPr>
        <w:rPr>
          <w:rFonts w:ascii="Arial" w:hAnsi="Arial"/>
        </w:rPr>
      </w:pPr>
    </w:p>
    <w:p w14:paraId="6D4B273A" w14:textId="77777777" w:rsidR="00897A74" w:rsidRPr="004F1CBC" w:rsidRDefault="00897A74" w:rsidP="00897A74">
      <w:pPr>
        <w:rPr>
          <w:rFonts w:ascii="Arial" w:hAnsi="Arial"/>
        </w:rPr>
      </w:pPr>
    </w:p>
    <w:p w14:paraId="772CC318" w14:textId="77777777" w:rsidR="00897A74" w:rsidRPr="004F1CBC" w:rsidRDefault="00897A74" w:rsidP="00897A74">
      <w:pPr>
        <w:rPr>
          <w:rFonts w:ascii="Arial" w:hAnsi="Arial"/>
        </w:rPr>
      </w:pPr>
    </w:p>
    <w:p w14:paraId="0B4566A2" w14:textId="77777777" w:rsidR="00897A74" w:rsidRPr="004F1CBC" w:rsidRDefault="00897A74" w:rsidP="00897A74">
      <w:pPr>
        <w:rPr>
          <w:rFonts w:ascii="Arial" w:hAnsi="Arial"/>
        </w:rPr>
      </w:pPr>
    </w:p>
    <w:p w14:paraId="007F1286" w14:textId="77777777" w:rsidR="00897A74" w:rsidRPr="004F1CBC" w:rsidRDefault="00897A74" w:rsidP="00897A74">
      <w:pPr>
        <w:rPr>
          <w:rFonts w:ascii="Arial" w:hAnsi="Arial"/>
        </w:rPr>
      </w:pPr>
    </w:p>
    <w:p w14:paraId="25F63E9A" w14:textId="77777777" w:rsidR="00897A74" w:rsidRPr="004F1CBC" w:rsidRDefault="00897A74" w:rsidP="00897A74">
      <w:pPr>
        <w:rPr>
          <w:rFonts w:ascii="Arial" w:hAnsi="Arial"/>
        </w:rPr>
      </w:pPr>
    </w:p>
    <w:p w14:paraId="72CC5BF5" w14:textId="77777777" w:rsidR="00897A74" w:rsidRPr="004F1CBC" w:rsidRDefault="00897A74" w:rsidP="00897A74">
      <w:pPr>
        <w:rPr>
          <w:rFonts w:ascii="Arial" w:hAnsi="Arial"/>
        </w:rPr>
      </w:pPr>
    </w:p>
    <w:p w14:paraId="24F0AC52" w14:textId="77777777" w:rsidR="00897A74" w:rsidRPr="004F1CBC" w:rsidRDefault="00897A74" w:rsidP="00897A74">
      <w:pPr>
        <w:rPr>
          <w:rFonts w:ascii="Arial" w:hAnsi="Arial"/>
        </w:rPr>
      </w:pPr>
    </w:p>
    <w:p w14:paraId="400F8DA5" w14:textId="6CE7A0EF" w:rsidR="00897A74" w:rsidRPr="004F1CBC" w:rsidRDefault="00897A74" w:rsidP="00897A74">
      <w:pPr>
        <w:rPr>
          <w:rFonts w:ascii="Arial" w:hAnsi="Arial"/>
        </w:rPr>
      </w:pPr>
      <w:r w:rsidRPr="004F1CBC">
        <w:rPr>
          <w:rFonts w:ascii="Arial" w:hAnsi="Arial"/>
        </w:rPr>
        <w:t>(</w:t>
      </w:r>
      <w:r w:rsidR="00B72F55">
        <w:rPr>
          <w:rFonts w:ascii="Arial" w:hAnsi="Arial"/>
        </w:rPr>
        <w:t>d)</w:t>
      </w:r>
      <w:r w:rsidR="00B72F55">
        <w:rPr>
          <w:rFonts w:ascii="Arial" w:hAnsi="Arial"/>
        </w:rPr>
        <w:tab/>
        <w:t>Compare the values of part (a</w:t>
      </w:r>
      <w:bookmarkStart w:id="0" w:name="_GoBack"/>
      <w:bookmarkEnd w:id="0"/>
      <w:r w:rsidRPr="004F1CBC">
        <w:rPr>
          <w:rFonts w:ascii="Arial" w:hAnsi="Arial"/>
        </w:rPr>
        <w:t>) and (c). Explain why they are different.</w:t>
      </w:r>
    </w:p>
    <w:p w14:paraId="2FB9D433"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(3 marks)</w:t>
      </w:r>
    </w:p>
    <w:p w14:paraId="070E7987" w14:textId="77777777" w:rsidR="00897A74" w:rsidRPr="004F1CBC" w:rsidRDefault="00897A74" w:rsidP="00897A74">
      <w:pPr>
        <w:rPr>
          <w:rFonts w:ascii="Arial" w:hAnsi="Arial"/>
        </w:rPr>
      </w:pPr>
    </w:p>
    <w:p w14:paraId="5158F114" w14:textId="77777777" w:rsidR="00897A74" w:rsidRPr="004F1CBC" w:rsidRDefault="00897A74" w:rsidP="00897A74">
      <w:pPr>
        <w:rPr>
          <w:rFonts w:ascii="Arial" w:hAnsi="Arial"/>
        </w:rPr>
      </w:pPr>
    </w:p>
    <w:p w14:paraId="5C257F94" w14:textId="77777777" w:rsidR="00897A74" w:rsidRPr="004F1CBC" w:rsidRDefault="00897A74" w:rsidP="00897A74">
      <w:pPr>
        <w:rPr>
          <w:rFonts w:ascii="Arial" w:hAnsi="Arial"/>
        </w:rPr>
      </w:pPr>
    </w:p>
    <w:p w14:paraId="259C3F83" w14:textId="77777777" w:rsidR="00897A74" w:rsidRPr="004F1CBC" w:rsidRDefault="00897A74" w:rsidP="00897A74">
      <w:pPr>
        <w:rPr>
          <w:rFonts w:ascii="Arial" w:hAnsi="Arial"/>
        </w:rPr>
      </w:pPr>
    </w:p>
    <w:p w14:paraId="763D49E5" w14:textId="77777777" w:rsidR="00897A74" w:rsidRPr="004F1CBC" w:rsidRDefault="00897A74" w:rsidP="00897A74">
      <w:pPr>
        <w:rPr>
          <w:rFonts w:ascii="Arial" w:hAnsi="Arial"/>
        </w:rPr>
      </w:pPr>
      <w:r w:rsidRPr="004F1CBC">
        <w:rPr>
          <w:rFonts w:ascii="Arial" w:hAnsi="Arial"/>
        </w:rPr>
        <w:br w:type="page"/>
      </w:r>
    </w:p>
    <w:p w14:paraId="2848D712" w14:textId="77777777" w:rsidR="00897A74" w:rsidRPr="004F1CBC" w:rsidRDefault="00897A74" w:rsidP="00897A74">
      <w:pPr>
        <w:rPr>
          <w:rFonts w:ascii="Arial" w:hAnsi="Arial"/>
        </w:rPr>
      </w:pPr>
      <w:r w:rsidRPr="004F1CBC">
        <w:rPr>
          <w:rFonts w:ascii="Arial" w:hAnsi="Arial"/>
        </w:rPr>
        <w:t>17.</w:t>
      </w:r>
      <w:r w:rsidRPr="004F1CBC">
        <w:rPr>
          <w:rFonts w:ascii="Arial" w:hAnsi="Arial"/>
        </w:rPr>
        <w:tab/>
        <w:t>[17 marks]</w:t>
      </w:r>
    </w:p>
    <w:p w14:paraId="0D6F9134" w14:textId="77777777" w:rsidR="00897A74" w:rsidRPr="004F1CBC" w:rsidRDefault="00897A74" w:rsidP="00897A74">
      <w:pPr>
        <w:rPr>
          <w:rFonts w:ascii="Arial" w:hAnsi="Arial"/>
        </w:rPr>
      </w:pPr>
    </w:p>
    <w:p w14:paraId="0C222C32" w14:textId="77777777" w:rsidR="00897A74" w:rsidRPr="004F1CBC" w:rsidRDefault="00897A74" w:rsidP="00897A74">
      <w:pPr>
        <w:rPr>
          <w:rFonts w:ascii="Arial" w:hAnsi="Arial"/>
        </w:rPr>
      </w:pPr>
      <w:r w:rsidRPr="004F1CBC">
        <w:rPr>
          <w:rFonts w:ascii="Arial" w:hAnsi="Arial"/>
        </w:rPr>
        <w:t>The Perth Wildcats basketball team is two points down and Damien Martin has the ball in centre court. He puts up the shot and scores three points.</w:t>
      </w:r>
    </w:p>
    <w:p w14:paraId="16062567" w14:textId="77777777" w:rsidR="00897A74" w:rsidRPr="004F1CBC" w:rsidRDefault="00897A74" w:rsidP="00897A74">
      <w:pPr>
        <w:rPr>
          <w:rFonts w:ascii="Arial" w:hAnsi="Arial"/>
        </w:rPr>
      </w:pPr>
      <w:r w:rsidRPr="004F1CBC">
        <w:rPr>
          <w:rFonts w:ascii="Arial" w:hAnsi="Arial"/>
        </w:rPr>
        <w:t xml:space="preserve"> </w:t>
      </w:r>
    </w:p>
    <w:p w14:paraId="04D58C7B" w14:textId="77777777" w:rsidR="00897A74" w:rsidRPr="004F1CBC" w:rsidRDefault="00897A74" w:rsidP="00897A74">
      <w:pPr>
        <w:rPr>
          <w:rFonts w:ascii="Arial" w:hAnsi="Arial"/>
        </w:rPr>
      </w:pPr>
      <w:r w:rsidRPr="004F1CBC">
        <w:rPr>
          <w:rFonts w:ascii="Arial" w:hAnsi="Arial"/>
          <w:noProof/>
          <w:lang w:val="en-US"/>
        </w:rPr>
        <w:drawing>
          <wp:inline distT="0" distB="0" distL="0" distR="0" wp14:anchorId="56784EF7" wp14:editId="607A36D2">
            <wp:extent cx="5296535" cy="23552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6535" cy="2355215"/>
                    </a:xfrm>
                    <a:prstGeom prst="rect">
                      <a:avLst/>
                    </a:prstGeom>
                    <a:noFill/>
                    <a:ln>
                      <a:noFill/>
                    </a:ln>
                  </pic:spPr>
                </pic:pic>
              </a:graphicData>
            </a:graphic>
          </wp:inline>
        </w:drawing>
      </w:r>
    </w:p>
    <w:p w14:paraId="0F7AF6AB" w14:textId="77777777" w:rsidR="00897A74" w:rsidRPr="004F1CBC" w:rsidRDefault="00897A74" w:rsidP="00897A74">
      <w:pPr>
        <w:rPr>
          <w:rFonts w:ascii="Arial" w:hAnsi="Arial"/>
        </w:rPr>
      </w:pPr>
      <w:r w:rsidRPr="004F1CBC">
        <w:rPr>
          <w:rFonts w:ascii="Arial" w:hAnsi="Arial"/>
        </w:rPr>
        <w:t>(a)</w:t>
      </w:r>
      <w:r w:rsidRPr="004F1CBC">
        <w:rPr>
          <w:rFonts w:ascii="Arial" w:hAnsi="Arial"/>
        </w:rPr>
        <w:tab/>
        <w:t xml:space="preserve">In the space below, draw a diagram of the ball showing the force/s acting on it whilst </w:t>
      </w:r>
      <w:r w:rsidRPr="004F1CBC">
        <w:rPr>
          <w:rFonts w:ascii="Arial" w:hAnsi="Arial"/>
        </w:rPr>
        <w:tab/>
        <w:t>in flight. Assume no air resistance.</w:t>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(2 marks)</w:t>
      </w:r>
    </w:p>
    <w:p w14:paraId="7B55C97F" w14:textId="77777777" w:rsidR="00897A74" w:rsidRPr="004F1CBC" w:rsidRDefault="00897A74" w:rsidP="00897A74">
      <w:pPr>
        <w:rPr>
          <w:rFonts w:ascii="Arial" w:hAnsi="Arial"/>
        </w:rPr>
      </w:pPr>
    </w:p>
    <w:p w14:paraId="25200300" w14:textId="77777777" w:rsidR="00897A74" w:rsidRPr="004F1CBC" w:rsidRDefault="00897A74" w:rsidP="00897A74">
      <w:pPr>
        <w:rPr>
          <w:rFonts w:ascii="Arial" w:hAnsi="Arial"/>
        </w:rPr>
      </w:pPr>
    </w:p>
    <w:p w14:paraId="581FE633" w14:textId="77777777" w:rsidR="00897A74" w:rsidRPr="004F1CBC" w:rsidRDefault="00897A74" w:rsidP="00897A74">
      <w:pPr>
        <w:rPr>
          <w:rFonts w:ascii="Arial" w:hAnsi="Arial"/>
        </w:rPr>
      </w:pPr>
    </w:p>
    <w:p w14:paraId="5ACF0C24" w14:textId="77777777" w:rsidR="00897A74" w:rsidRPr="004F1CBC" w:rsidRDefault="00897A74" w:rsidP="00897A74">
      <w:pPr>
        <w:rPr>
          <w:rFonts w:ascii="Arial" w:hAnsi="Arial"/>
        </w:rPr>
      </w:pPr>
    </w:p>
    <w:p w14:paraId="5411A435" w14:textId="77777777" w:rsidR="00897A74" w:rsidRPr="004F1CBC" w:rsidRDefault="00897A74" w:rsidP="00897A74">
      <w:pPr>
        <w:rPr>
          <w:rFonts w:ascii="Arial" w:hAnsi="Arial"/>
        </w:rPr>
      </w:pPr>
    </w:p>
    <w:p w14:paraId="43D56B02" w14:textId="77777777" w:rsidR="00897A74" w:rsidRPr="004F1CBC" w:rsidRDefault="00897A74" w:rsidP="00897A74">
      <w:pPr>
        <w:rPr>
          <w:rFonts w:ascii="Arial" w:hAnsi="Arial"/>
        </w:rPr>
      </w:pPr>
    </w:p>
    <w:p w14:paraId="6D76F8D3" w14:textId="77777777" w:rsidR="00897A74" w:rsidRPr="004F1CBC" w:rsidRDefault="00897A74" w:rsidP="00897A74">
      <w:pPr>
        <w:rPr>
          <w:rFonts w:ascii="Arial" w:hAnsi="Arial"/>
        </w:rPr>
      </w:pPr>
    </w:p>
    <w:p w14:paraId="0834B356" w14:textId="77777777" w:rsidR="00897A74" w:rsidRPr="004F1CBC" w:rsidRDefault="00897A74" w:rsidP="00897A74">
      <w:pPr>
        <w:rPr>
          <w:rFonts w:ascii="Arial" w:hAnsi="Arial"/>
        </w:rPr>
      </w:pPr>
    </w:p>
    <w:p w14:paraId="68D0A74E" w14:textId="77777777" w:rsidR="00897A74" w:rsidRPr="004F1CBC" w:rsidRDefault="00897A74" w:rsidP="00897A74">
      <w:pPr>
        <w:rPr>
          <w:rFonts w:ascii="Arial" w:hAnsi="Arial"/>
        </w:rPr>
      </w:pPr>
    </w:p>
    <w:p w14:paraId="27AF5CF7" w14:textId="77777777" w:rsidR="00897A74" w:rsidRPr="004F1CBC" w:rsidRDefault="00897A74" w:rsidP="00897A74">
      <w:pPr>
        <w:rPr>
          <w:rFonts w:ascii="Arial" w:hAnsi="Arial"/>
        </w:rPr>
      </w:pPr>
      <w:r w:rsidRPr="004F1CBC">
        <w:rPr>
          <w:rFonts w:ascii="Arial" w:hAnsi="Arial"/>
        </w:rPr>
        <w:t>(b)</w:t>
      </w:r>
      <w:r w:rsidRPr="004F1CBC">
        <w:rPr>
          <w:rFonts w:ascii="Arial" w:hAnsi="Arial"/>
        </w:rPr>
        <w:tab/>
        <w:t>Martin propels the ball at an angle to the horizontal of 42.5</w:t>
      </w:r>
      <w:r w:rsidRPr="004F1CBC">
        <w:rPr>
          <w:rFonts w:ascii="Arial" w:hAnsi="Arial"/>
          <w:vertAlign w:val="superscript"/>
        </w:rPr>
        <w:t>o</w:t>
      </w:r>
      <w:r w:rsidRPr="004F1CBC">
        <w:rPr>
          <w:rFonts w:ascii="Arial" w:hAnsi="Arial"/>
        </w:rPr>
        <w:t xml:space="preserve">. What is the initial speed </w:t>
      </w:r>
      <w:r w:rsidRPr="004F1CBC">
        <w:rPr>
          <w:rFonts w:ascii="Arial" w:hAnsi="Arial"/>
        </w:rPr>
        <w:tab/>
        <w:t>of the ball as shown in the diagram?</w:t>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(6 marks)</w:t>
      </w:r>
    </w:p>
    <w:p w14:paraId="0D8E2C5A" w14:textId="77777777" w:rsidR="00897A74" w:rsidRPr="004F1CBC" w:rsidRDefault="00897A74" w:rsidP="00897A74">
      <w:pPr>
        <w:rPr>
          <w:rFonts w:ascii="Arial" w:hAnsi="Arial"/>
        </w:rPr>
      </w:pPr>
      <w:r w:rsidRPr="004F1CBC">
        <w:rPr>
          <w:rFonts w:ascii="Arial" w:hAnsi="Arial"/>
        </w:rPr>
        <w:br w:type="page"/>
      </w:r>
    </w:p>
    <w:p w14:paraId="22482A26" w14:textId="77777777" w:rsidR="00897A74" w:rsidRPr="004F1CBC" w:rsidRDefault="00897A74" w:rsidP="00897A74">
      <w:pPr>
        <w:rPr>
          <w:rFonts w:ascii="Arial" w:hAnsi="Arial"/>
        </w:rPr>
      </w:pPr>
      <w:r w:rsidRPr="004F1CBC">
        <w:rPr>
          <w:rFonts w:ascii="Arial" w:hAnsi="Arial"/>
        </w:rPr>
        <w:t>(c)</w:t>
      </w:r>
      <w:r w:rsidRPr="004F1CBC">
        <w:rPr>
          <w:rFonts w:ascii="Arial" w:hAnsi="Arial"/>
        </w:rPr>
        <w:tab/>
        <w:t xml:space="preserve">Calculate the velocity as it passes through the ring in order to score the three points </w:t>
      </w:r>
      <w:r w:rsidRPr="004F1CBC">
        <w:rPr>
          <w:rFonts w:ascii="Arial" w:hAnsi="Arial"/>
        </w:rPr>
        <w:tab/>
        <w:t>to win the game.</w:t>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(7 marks)</w:t>
      </w:r>
    </w:p>
    <w:p w14:paraId="4585C926" w14:textId="77777777" w:rsidR="00897A74" w:rsidRPr="004F1CBC" w:rsidRDefault="00897A74" w:rsidP="00897A74">
      <w:pPr>
        <w:rPr>
          <w:rFonts w:ascii="Arial" w:hAnsi="Arial"/>
        </w:rPr>
      </w:pPr>
    </w:p>
    <w:p w14:paraId="38828C60" w14:textId="77777777" w:rsidR="00897A74" w:rsidRPr="004F1CBC" w:rsidRDefault="00897A74" w:rsidP="00897A74">
      <w:pPr>
        <w:rPr>
          <w:rFonts w:ascii="Arial" w:hAnsi="Arial"/>
        </w:rPr>
      </w:pPr>
    </w:p>
    <w:p w14:paraId="035002FD" w14:textId="77777777" w:rsidR="00897A74" w:rsidRPr="004F1CBC" w:rsidRDefault="00897A74" w:rsidP="00897A74">
      <w:pPr>
        <w:rPr>
          <w:rFonts w:ascii="Arial" w:hAnsi="Arial"/>
        </w:rPr>
      </w:pPr>
    </w:p>
    <w:p w14:paraId="2F8F5BA8" w14:textId="77777777" w:rsidR="00897A74" w:rsidRPr="004F1CBC" w:rsidRDefault="00897A74" w:rsidP="00897A74">
      <w:pPr>
        <w:rPr>
          <w:rFonts w:ascii="Arial" w:hAnsi="Arial"/>
        </w:rPr>
      </w:pPr>
    </w:p>
    <w:p w14:paraId="29BC1B45" w14:textId="77777777" w:rsidR="00897A74" w:rsidRPr="004F1CBC" w:rsidRDefault="00897A74" w:rsidP="00897A74">
      <w:pPr>
        <w:rPr>
          <w:rFonts w:ascii="Arial" w:hAnsi="Arial"/>
        </w:rPr>
      </w:pPr>
    </w:p>
    <w:p w14:paraId="306EEB60" w14:textId="77777777" w:rsidR="00897A74" w:rsidRPr="004F1CBC" w:rsidRDefault="00897A74" w:rsidP="00897A74">
      <w:pPr>
        <w:rPr>
          <w:rFonts w:ascii="Arial" w:hAnsi="Arial"/>
        </w:rPr>
      </w:pPr>
    </w:p>
    <w:p w14:paraId="2A489C64" w14:textId="77777777" w:rsidR="00897A74" w:rsidRPr="004F1CBC" w:rsidRDefault="00897A74" w:rsidP="00897A74">
      <w:pPr>
        <w:rPr>
          <w:rFonts w:ascii="Arial" w:hAnsi="Arial"/>
        </w:rPr>
      </w:pPr>
    </w:p>
    <w:p w14:paraId="3EA46BFD" w14:textId="77777777" w:rsidR="00897A74" w:rsidRPr="004F1CBC" w:rsidRDefault="00897A74" w:rsidP="00897A74">
      <w:pPr>
        <w:rPr>
          <w:rFonts w:ascii="Arial" w:hAnsi="Arial"/>
        </w:rPr>
      </w:pPr>
    </w:p>
    <w:p w14:paraId="44CFA393" w14:textId="77777777" w:rsidR="00897A74" w:rsidRPr="004F1CBC" w:rsidRDefault="00897A74" w:rsidP="00897A74">
      <w:pPr>
        <w:rPr>
          <w:rFonts w:ascii="Arial" w:hAnsi="Arial"/>
        </w:rPr>
      </w:pPr>
    </w:p>
    <w:p w14:paraId="6CC30FFF" w14:textId="77777777" w:rsidR="00897A74" w:rsidRPr="004F1CBC" w:rsidRDefault="00897A74" w:rsidP="00897A74">
      <w:pPr>
        <w:rPr>
          <w:rFonts w:ascii="Arial" w:hAnsi="Arial"/>
        </w:rPr>
      </w:pPr>
    </w:p>
    <w:p w14:paraId="1249A26D" w14:textId="77777777" w:rsidR="00897A74" w:rsidRPr="004F1CBC" w:rsidRDefault="00897A74" w:rsidP="00897A74">
      <w:pPr>
        <w:rPr>
          <w:rFonts w:ascii="Arial" w:hAnsi="Arial"/>
        </w:rPr>
      </w:pPr>
    </w:p>
    <w:p w14:paraId="2DE8DB95" w14:textId="77777777" w:rsidR="00897A74" w:rsidRPr="004F1CBC" w:rsidRDefault="00897A74" w:rsidP="00897A74">
      <w:pPr>
        <w:rPr>
          <w:rFonts w:ascii="Arial" w:hAnsi="Arial"/>
        </w:rPr>
      </w:pPr>
    </w:p>
    <w:p w14:paraId="593CAE81" w14:textId="77777777" w:rsidR="00897A74" w:rsidRPr="004F1CBC" w:rsidRDefault="00897A74" w:rsidP="00897A74">
      <w:pPr>
        <w:rPr>
          <w:rFonts w:ascii="Arial" w:hAnsi="Arial"/>
        </w:rPr>
      </w:pPr>
    </w:p>
    <w:p w14:paraId="07FF80BB" w14:textId="77777777" w:rsidR="00897A74" w:rsidRPr="004F1CBC" w:rsidRDefault="00897A74" w:rsidP="00897A74">
      <w:pPr>
        <w:rPr>
          <w:rFonts w:ascii="Arial" w:hAnsi="Arial"/>
        </w:rPr>
      </w:pPr>
    </w:p>
    <w:p w14:paraId="6FFA2EB1" w14:textId="77777777" w:rsidR="00897A74" w:rsidRPr="004F1CBC" w:rsidRDefault="00897A74" w:rsidP="00897A74">
      <w:pPr>
        <w:rPr>
          <w:rFonts w:ascii="Arial" w:hAnsi="Arial"/>
        </w:rPr>
      </w:pPr>
    </w:p>
    <w:p w14:paraId="6BDE354F" w14:textId="77777777" w:rsidR="00897A74" w:rsidRPr="004F1CBC" w:rsidRDefault="00897A74" w:rsidP="00897A74">
      <w:pPr>
        <w:rPr>
          <w:rFonts w:ascii="Arial" w:hAnsi="Arial"/>
        </w:rPr>
      </w:pPr>
    </w:p>
    <w:p w14:paraId="46AFFF06" w14:textId="77777777" w:rsidR="00897A74" w:rsidRPr="004F1CBC" w:rsidRDefault="00897A74" w:rsidP="00897A74">
      <w:pPr>
        <w:rPr>
          <w:rFonts w:ascii="Arial" w:hAnsi="Arial"/>
        </w:rPr>
      </w:pPr>
    </w:p>
    <w:p w14:paraId="68D77599" w14:textId="77777777" w:rsidR="00897A74" w:rsidRPr="004F1CBC" w:rsidRDefault="00897A74" w:rsidP="00897A74">
      <w:pPr>
        <w:rPr>
          <w:rFonts w:ascii="Arial" w:hAnsi="Arial"/>
        </w:rPr>
      </w:pPr>
    </w:p>
    <w:p w14:paraId="2CC7686B" w14:textId="77777777" w:rsidR="00897A74" w:rsidRPr="004F1CBC" w:rsidRDefault="00897A74" w:rsidP="00897A74">
      <w:pPr>
        <w:rPr>
          <w:rFonts w:ascii="Arial" w:hAnsi="Arial"/>
        </w:rPr>
      </w:pPr>
    </w:p>
    <w:p w14:paraId="78FD91AE" w14:textId="77777777" w:rsidR="00897A74" w:rsidRPr="004F1CBC" w:rsidRDefault="00897A74" w:rsidP="00897A74">
      <w:pPr>
        <w:rPr>
          <w:rFonts w:ascii="Arial" w:hAnsi="Arial"/>
        </w:rPr>
      </w:pPr>
    </w:p>
    <w:p w14:paraId="32CAC4FC" w14:textId="77777777" w:rsidR="00897A74" w:rsidRPr="004F1CBC" w:rsidRDefault="00897A74" w:rsidP="00897A74">
      <w:pPr>
        <w:rPr>
          <w:rFonts w:ascii="Arial" w:hAnsi="Arial"/>
        </w:rPr>
      </w:pPr>
    </w:p>
    <w:p w14:paraId="27F3CC4B" w14:textId="77777777" w:rsidR="00897A74" w:rsidRPr="004F1CBC" w:rsidRDefault="00897A74" w:rsidP="00897A74">
      <w:pPr>
        <w:rPr>
          <w:rFonts w:ascii="Arial" w:hAnsi="Arial"/>
        </w:rPr>
      </w:pPr>
      <w:r w:rsidRPr="004F1CBC">
        <w:rPr>
          <w:rFonts w:ascii="Arial" w:hAnsi="Arial"/>
        </w:rPr>
        <w:br w:type="page"/>
        <w:t>18.</w:t>
      </w:r>
      <w:r w:rsidRPr="004F1CBC">
        <w:rPr>
          <w:rFonts w:ascii="Arial" w:hAnsi="Arial"/>
        </w:rPr>
        <w:tab/>
        <w:t>[11 marks]</w:t>
      </w:r>
    </w:p>
    <w:p w14:paraId="4EF11D6E" w14:textId="77777777" w:rsidR="00897A74" w:rsidRPr="004F1CBC" w:rsidRDefault="00897A74" w:rsidP="00897A74">
      <w:pPr>
        <w:rPr>
          <w:rFonts w:ascii="Arial" w:hAnsi="Arial"/>
        </w:rPr>
      </w:pPr>
    </w:p>
    <w:p w14:paraId="1302EA0B" w14:textId="77777777" w:rsidR="00897A74" w:rsidRPr="004F1CBC" w:rsidRDefault="00897A74" w:rsidP="00897A74">
      <w:pPr>
        <w:rPr>
          <w:rFonts w:ascii="Arial" w:hAnsi="Arial"/>
        </w:rPr>
      </w:pPr>
      <w:r w:rsidRPr="004F1CBC">
        <w:rPr>
          <w:rFonts w:ascii="Arial" w:hAnsi="Arial"/>
        </w:rPr>
        <w:t>A simple crane is used in a service station to lift engines (represented as load L) from cars and transfer them to a workbench.  Rollers are used so that the mechanic can move the engine from one end of the beam to the other as shown in the diagram.  The beam (B) is 2.50 m long, the support wire (S) is attached 0.50 m from the outer end at an angle of 35.0° to the beam.</w:t>
      </w:r>
    </w:p>
    <w:p w14:paraId="71D95CBE" w14:textId="77777777" w:rsidR="00897A74" w:rsidRPr="004F1CBC" w:rsidRDefault="00897A74" w:rsidP="00897A74">
      <w:pPr>
        <w:rPr>
          <w:rFonts w:ascii="Arial" w:hAnsi="Arial"/>
        </w:rPr>
      </w:pPr>
    </w:p>
    <w:p w14:paraId="3AC7E06E" w14:textId="77777777" w:rsidR="00897A74" w:rsidRPr="004F1CBC" w:rsidRDefault="00897A74" w:rsidP="00897A74">
      <w:pPr>
        <w:jc w:val="center"/>
        <w:rPr>
          <w:rFonts w:ascii="Arial" w:hAnsi="Arial"/>
        </w:rPr>
      </w:pPr>
      <w:r w:rsidRPr="004F1CBC">
        <w:rPr>
          <w:rFonts w:ascii="Arial" w:hAnsi="Arial"/>
          <w:noProof/>
          <w:lang w:val="en-US"/>
        </w:rPr>
        <w:drawing>
          <wp:inline distT="0" distB="0" distL="0" distR="0" wp14:anchorId="4B95F393" wp14:editId="52AE2DB6">
            <wp:extent cx="4019957" cy="25501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6000"/>
                      <a:extLst>
                        <a:ext uri="{28A0092B-C50C-407E-A947-70E740481C1C}">
                          <a14:useLocalDpi xmlns:a14="http://schemas.microsoft.com/office/drawing/2010/main" val="0"/>
                        </a:ext>
                      </a:extLst>
                    </a:blip>
                    <a:srcRect l="11325" r="2831" b="9425"/>
                    <a:stretch>
                      <a:fillRect/>
                    </a:stretch>
                  </pic:blipFill>
                  <pic:spPr bwMode="auto">
                    <a:xfrm>
                      <a:off x="0" y="0"/>
                      <a:ext cx="4019957" cy="2550160"/>
                    </a:xfrm>
                    <a:prstGeom prst="rect">
                      <a:avLst/>
                    </a:prstGeom>
                    <a:noFill/>
                    <a:ln>
                      <a:noFill/>
                    </a:ln>
                  </pic:spPr>
                </pic:pic>
              </a:graphicData>
            </a:graphic>
          </wp:inline>
        </w:drawing>
      </w:r>
    </w:p>
    <w:p w14:paraId="20F9BC19" w14:textId="77777777" w:rsidR="00897A74" w:rsidRPr="004F1CBC" w:rsidRDefault="00897A74" w:rsidP="00897A74">
      <w:pPr>
        <w:rPr>
          <w:rFonts w:ascii="Arial" w:hAnsi="Arial"/>
        </w:rPr>
      </w:pPr>
      <w:r w:rsidRPr="004F1CBC">
        <w:rPr>
          <w:rFonts w:ascii="Arial" w:hAnsi="Arial"/>
        </w:rPr>
        <w:t xml:space="preserve">               </w:t>
      </w:r>
    </w:p>
    <w:p w14:paraId="27B1C048" w14:textId="77777777" w:rsidR="00897A74" w:rsidRPr="004F1CBC" w:rsidRDefault="00897A74" w:rsidP="00897A74">
      <w:pPr>
        <w:rPr>
          <w:rFonts w:ascii="Arial" w:hAnsi="Arial"/>
        </w:rPr>
      </w:pPr>
      <w:r w:rsidRPr="004F1CBC">
        <w:rPr>
          <w:rFonts w:ascii="Arial" w:hAnsi="Arial"/>
        </w:rPr>
        <w:t>The beam is uniform and has a mass of 38.5 kg.  The combined mass of the engine and the rollers is 165 kg.  In the current position, the load is 1.50 m from the wall.</w:t>
      </w:r>
    </w:p>
    <w:p w14:paraId="692A62A5" w14:textId="77777777" w:rsidR="00897A74" w:rsidRPr="004F1CBC" w:rsidRDefault="00897A74" w:rsidP="00897A74">
      <w:pPr>
        <w:rPr>
          <w:rFonts w:ascii="Arial" w:hAnsi="Arial"/>
        </w:rPr>
      </w:pPr>
    </w:p>
    <w:p w14:paraId="1A1741A4" w14:textId="77777777" w:rsidR="00897A74" w:rsidRPr="004F1CBC" w:rsidRDefault="00897A74" w:rsidP="00897A74">
      <w:pPr>
        <w:rPr>
          <w:rFonts w:ascii="Arial" w:hAnsi="Arial"/>
        </w:rPr>
      </w:pPr>
    </w:p>
    <w:p w14:paraId="093DE10F" w14:textId="77777777" w:rsidR="00897A74" w:rsidRPr="004F1CBC" w:rsidRDefault="00897A74" w:rsidP="00897A74">
      <w:pPr>
        <w:rPr>
          <w:rFonts w:ascii="Arial" w:hAnsi="Arial"/>
        </w:rPr>
      </w:pPr>
      <w:r w:rsidRPr="004F1CBC">
        <w:rPr>
          <w:rFonts w:ascii="Arial" w:hAnsi="Arial"/>
        </w:rPr>
        <w:t xml:space="preserve">(a)  </w:t>
      </w:r>
      <w:r w:rsidRPr="004F1CBC">
        <w:rPr>
          <w:rFonts w:ascii="Arial" w:hAnsi="Arial"/>
        </w:rPr>
        <w:tab/>
        <w:t xml:space="preserve">On the diagram above, draw all of the forces acting with the load in the position </w:t>
      </w:r>
      <w:r w:rsidRPr="004F1CBC">
        <w:rPr>
          <w:rFonts w:ascii="Arial" w:hAnsi="Arial"/>
        </w:rPr>
        <w:tab/>
        <w:t xml:space="preserve">shown. </w:t>
      </w:r>
    </w:p>
    <w:p w14:paraId="25EFC3EF"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[3 marks]</w:t>
      </w:r>
    </w:p>
    <w:p w14:paraId="7A3C663C" w14:textId="77777777" w:rsidR="00897A74" w:rsidRPr="004F1CBC" w:rsidRDefault="00897A74" w:rsidP="00897A74">
      <w:pPr>
        <w:rPr>
          <w:rFonts w:ascii="Arial" w:hAnsi="Arial"/>
        </w:rPr>
      </w:pPr>
    </w:p>
    <w:p w14:paraId="7A2B17C2" w14:textId="77777777" w:rsidR="00897A74" w:rsidRPr="004F1CBC" w:rsidRDefault="00897A74" w:rsidP="00897A74">
      <w:pPr>
        <w:rPr>
          <w:rFonts w:ascii="Arial" w:hAnsi="Arial"/>
        </w:rPr>
      </w:pPr>
      <w:r w:rsidRPr="004F1CBC">
        <w:rPr>
          <w:rFonts w:ascii="Arial" w:hAnsi="Arial"/>
        </w:rPr>
        <w:t xml:space="preserve">(b) </w:t>
      </w:r>
      <w:r w:rsidRPr="004F1CBC">
        <w:rPr>
          <w:rFonts w:ascii="Arial" w:hAnsi="Arial"/>
        </w:rPr>
        <w:tab/>
        <w:t>Find the tension in the support cable “S”, when the engine is at the position shown.</w:t>
      </w:r>
    </w:p>
    <w:p w14:paraId="623B795E"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[3 marks]</w:t>
      </w:r>
    </w:p>
    <w:p w14:paraId="1EABE9C9" w14:textId="77777777" w:rsidR="00897A74" w:rsidRPr="004F1CBC" w:rsidRDefault="00897A74" w:rsidP="00897A74">
      <w:pPr>
        <w:rPr>
          <w:rFonts w:ascii="Arial" w:hAnsi="Arial"/>
        </w:rPr>
      </w:pPr>
    </w:p>
    <w:p w14:paraId="4434874E" w14:textId="77777777" w:rsidR="00897A74" w:rsidRPr="004F1CBC" w:rsidRDefault="00897A74" w:rsidP="00897A74">
      <w:pPr>
        <w:rPr>
          <w:rFonts w:ascii="Arial" w:hAnsi="Arial"/>
        </w:rPr>
      </w:pPr>
    </w:p>
    <w:p w14:paraId="2E379986" w14:textId="77777777" w:rsidR="00897A74" w:rsidRPr="004F1CBC" w:rsidRDefault="00897A74" w:rsidP="00897A74">
      <w:pPr>
        <w:rPr>
          <w:rFonts w:ascii="Arial" w:hAnsi="Arial"/>
        </w:rPr>
      </w:pPr>
    </w:p>
    <w:p w14:paraId="26096985" w14:textId="77777777" w:rsidR="00897A74" w:rsidRPr="004F1CBC" w:rsidRDefault="00897A74" w:rsidP="00897A74">
      <w:pPr>
        <w:rPr>
          <w:rFonts w:ascii="Arial" w:hAnsi="Arial"/>
        </w:rPr>
      </w:pPr>
    </w:p>
    <w:p w14:paraId="5221E3DD" w14:textId="77777777" w:rsidR="00897A74" w:rsidRPr="004F1CBC" w:rsidRDefault="00897A74" w:rsidP="00897A74">
      <w:pPr>
        <w:rPr>
          <w:rFonts w:ascii="Arial" w:hAnsi="Arial"/>
        </w:rPr>
      </w:pPr>
    </w:p>
    <w:p w14:paraId="792F793D" w14:textId="77777777" w:rsidR="00897A74" w:rsidRPr="004F1CBC" w:rsidRDefault="00897A74" w:rsidP="00897A74">
      <w:pPr>
        <w:rPr>
          <w:rFonts w:ascii="Arial" w:hAnsi="Arial"/>
        </w:rPr>
      </w:pPr>
    </w:p>
    <w:p w14:paraId="2D4AFED7"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p>
    <w:p w14:paraId="311F4451" w14:textId="77777777" w:rsidR="00897A74" w:rsidRPr="004F1CBC" w:rsidRDefault="00897A74" w:rsidP="00897A74">
      <w:pPr>
        <w:rPr>
          <w:rFonts w:ascii="Arial" w:hAnsi="Arial"/>
        </w:rPr>
      </w:pPr>
    </w:p>
    <w:p w14:paraId="178C9279" w14:textId="77777777" w:rsidR="00897A74" w:rsidRPr="004F1CBC" w:rsidRDefault="00897A74" w:rsidP="00897A74">
      <w:pPr>
        <w:rPr>
          <w:rFonts w:ascii="Arial" w:hAnsi="Arial"/>
        </w:rPr>
      </w:pPr>
    </w:p>
    <w:p w14:paraId="06DBE488"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p>
    <w:p w14:paraId="3CDAEE34" w14:textId="77777777" w:rsidR="00897A74" w:rsidRPr="004F1CBC" w:rsidRDefault="00897A74" w:rsidP="00897A74">
      <w:pPr>
        <w:rPr>
          <w:rFonts w:ascii="Arial" w:hAnsi="Arial"/>
        </w:rPr>
      </w:pPr>
    </w:p>
    <w:p w14:paraId="35F10E98" w14:textId="77777777" w:rsidR="00897A74" w:rsidRPr="004F1CBC" w:rsidRDefault="00897A74" w:rsidP="00897A74">
      <w:pPr>
        <w:rPr>
          <w:rFonts w:ascii="Arial" w:hAnsi="Arial"/>
        </w:rPr>
      </w:pPr>
      <w:r w:rsidRPr="004F1CBC">
        <w:rPr>
          <w:rFonts w:ascii="Arial" w:hAnsi="Arial"/>
        </w:rPr>
        <w:br w:type="page"/>
        <w:t xml:space="preserve">(c) </w:t>
      </w:r>
      <w:r w:rsidRPr="004F1CBC">
        <w:rPr>
          <w:rFonts w:ascii="Arial" w:hAnsi="Arial"/>
        </w:rPr>
        <w:tab/>
        <w:t xml:space="preserve">Find the magnitude and direction of the reaction force that the wall exerts on the </w:t>
      </w:r>
      <w:r w:rsidR="0003250C" w:rsidRPr="004F1CBC">
        <w:rPr>
          <w:rFonts w:ascii="Arial" w:hAnsi="Arial"/>
        </w:rPr>
        <w:tab/>
      </w:r>
      <w:r w:rsidRPr="004F1CBC">
        <w:rPr>
          <w:rFonts w:ascii="Arial" w:hAnsi="Arial"/>
        </w:rPr>
        <w:t xml:space="preserve">beam. </w:t>
      </w:r>
    </w:p>
    <w:p w14:paraId="7BC99E8E"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[5 marks]</w:t>
      </w:r>
    </w:p>
    <w:p w14:paraId="00D4966A" w14:textId="77777777" w:rsidR="00897A74" w:rsidRPr="004F1CBC" w:rsidRDefault="00897A74" w:rsidP="00897A74">
      <w:pPr>
        <w:rPr>
          <w:rFonts w:ascii="Arial" w:hAnsi="Arial"/>
        </w:rPr>
      </w:pPr>
    </w:p>
    <w:p w14:paraId="769B187A" w14:textId="77777777" w:rsidR="00897A74" w:rsidRPr="004F1CBC" w:rsidRDefault="00897A74" w:rsidP="00897A74">
      <w:pPr>
        <w:rPr>
          <w:rFonts w:ascii="Arial" w:hAnsi="Arial"/>
        </w:rPr>
      </w:pPr>
    </w:p>
    <w:p w14:paraId="3706F476" w14:textId="77777777" w:rsidR="00897A74" w:rsidRPr="004F1CBC" w:rsidRDefault="00897A74" w:rsidP="00897A74">
      <w:pPr>
        <w:rPr>
          <w:rFonts w:ascii="Arial" w:hAnsi="Arial"/>
        </w:rPr>
      </w:pPr>
    </w:p>
    <w:p w14:paraId="20DD26B7" w14:textId="77777777" w:rsidR="00897A74" w:rsidRPr="004F1CBC" w:rsidRDefault="00897A74" w:rsidP="00897A74">
      <w:pPr>
        <w:rPr>
          <w:rFonts w:ascii="Arial" w:hAnsi="Arial"/>
        </w:rPr>
      </w:pPr>
    </w:p>
    <w:p w14:paraId="5F22F7C5" w14:textId="77777777" w:rsidR="00897A74" w:rsidRPr="004F1CBC" w:rsidRDefault="00897A74" w:rsidP="00897A74">
      <w:pPr>
        <w:rPr>
          <w:rFonts w:ascii="Arial" w:hAnsi="Arial"/>
        </w:rPr>
      </w:pPr>
    </w:p>
    <w:p w14:paraId="5B8830BC" w14:textId="77777777" w:rsidR="00897A74" w:rsidRPr="004F1CBC" w:rsidRDefault="00897A74" w:rsidP="00897A74">
      <w:pPr>
        <w:rPr>
          <w:rFonts w:ascii="Arial" w:hAnsi="Arial"/>
        </w:rPr>
      </w:pPr>
    </w:p>
    <w:p w14:paraId="12C272EB" w14:textId="77777777" w:rsidR="00897A74" w:rsidRPr="004F1CBC" w:rsidRDefault="00897A74" w:rsidP="00897A74">
      <w:pPr>
        <w:rPr>
          <w:rFonts w:ascii="Arial" w:hAnsi="Arial"/>
        </w:rPr>
      </w:pPr>
    </w:p>
    <w:p w14:paraId="48BF53F3" w14:textId="77777777" w:rsidR="00897A74" w:rsidRPr="004F1CBC" w:rsidRDefault="00897A74" w:rsidP="00897A74">
      <w:pPr>
        <w:rPr>
          <w:rFonts w:ascii="Arial" w:hAnsi="Arial"/>
        </w:rPr>
      </w:pPr>
    </w:p>
    <w:p w14:paraId="6F045C0E" w14:textId="77777777" w:rsidR="00897A74" w:rsidRPr="004F1CBC" w:rsidRDefault="00897A74" w:rsidP="00897A74">
      <w:pPr>
        <w:rPr>
          <w:rFonts w:ascii="Arial" w:hAnsi="Arial"/>
        </w:rPr>
      </w:pPr>
    </w:p>
    <w:p w14:paraId="154C6991" w14:textId="77777777" w:rsidR="00897A74" w:rsidRPr="004F1CBC" w:rsidRDefault="00897A74" w:rsidP="00897A74">
      <w:pPr>
        <w:rPr>
          <w:rFonts w:ascii="Arial" w:hAnsi="Arial"/>
        </w:rPr>
      </w:pPr>
    </w:p>
    <w:p w14:paraId="2F7AA97B" w14:textId="77777777" w:rsidR="00897A74" w:rsidRPr="004F1CBC" w:rsidRDefault="00897A74" w:rsidP="00897A74">
      <w:pPr>
        <w:rPr>
          <w:rFonts w:ascii="Arial" w:hAnsi="Arial"/>
        </w:rPr>
      </w:pPr>
    </w:p>
    <w:p w14:paraId="0FC4AA4E"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p>
    <w:p w14:paraId="06C624EB"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p>
    <w:p w14:paraId="7A82EFC8" w14:textId="77777777" w:rsidR="00897A74" w:rsidRPr="004F1CBC" w:rsidRDefault="00897A74" w:rsidP="00897A74">
      <w:pPr>
        <w:rPr>
          <w:rFonts w:ascii="Arial" w:hAnsi="Arial"/>
        </w:rPr>
      </w:pPr>
    </w:p>
    <w:p w14:paraId="0C35D680" w14:textId="77777777" w:rsidR="00897A74" w:rsidRPr="004F1CBC" w:rsidRDefault="00897A74" w:rsidP="00897A74">
      <w:pPr>
        <w:rPr>
          <w:rFonts w:ascii="Arial" w:hAnsi="Arial"/>
        </w:rPr>
      </w:pPr>
    </w:p>
    <w:p w14:paraId="0872B64F" w14:textId="77777777" w:rsidR="00897A74" w:rsidRPr="004F1CBC" w:rsidRDefault="00897A74" w:rsidP="00897A74">
      <w:pPr>
        <w:rPr>
          <w:rFonts w:ascii="Arial" w:hAnsi="Arial"/>
        </w:rPr>
      </w:pPr>
    </w:p>
    <w:p w14:paraId="33C8A4F4" w14:textId="77777777" w:rsidR="00897A74" w:rsidRPr="004F1CBC" w:rsidRDefault="00897A74" w:rsidP="00897A74">
      <w:pPr>
        <w:rPr>
          <w:rFonts w:ascii="Arial" w:hAnsi="Arial"/>
        </w:rPr>
      </w:pPr>
    </w:p>
    <w:p w14:paraId="336CFD95" w14:textId="77777777" w:rsidR="00897A74" w:rsidRPr="004F1CBC" w:rsidRDefault="00897A74" w:rsidP="00897A74">
      <w:pPr>
        <w:rPr>
          <w:rFonts w:ascii="Arial" w:hAnsi="Arial"/>
        </w:rPr>
      </w:pPr>
    </w:p>
    <w:p w14:paraId="774907E7" w14:textId="77777777" w:rsidR="00897A74" w:rsidRPr="004F1CBC" w:rsidRDefault="00897A74" w:rsidP="00897A74">
      <w:pPr>
        <w:rPr>
          <w:rFonts w:ascii="Arial" w:hAnsi="Arial"/>
        </w:rPr>
      </w:pPr>
    </w:p>
    <w:p w14:paraId="47C133C3" w14:textId="77777777" w:rsidR="00897A74" w:rsidRPr="004F1CBC" w:rsidRDefault="00897A74" w:rsidP="00897A74">
      <w:pPr>
        <w:rPr>
          <w:rFonts w:ascii="Arial" w:hAnsi="Arial"/>
        </w:rPr>
      </w:pPr>
    </w:p>
    <w:p w14:paraId="59EB89A5" w14:textId="77777777" w:rsidR="00897A74" w:rsidRPr="004F1CBC" w:rsidRDefault="00897A74" w:rsidP="00897A74">
      <w:pPr>
        <w:rPr>
          <w:rFonts w:ascii="Arial" w:hAnsi="Arial"/>
        </w:rPr>
      </w:pPr>
    </w:p>
    <w:p w14:paraId="3C0C558F" w14:textId="77777777" w:rsidR="00897A74" w:rsidRPr="004F1CBC" w:rsidRDefault="00897A74" w:rsidP="00897A74">
      <w:pPr>
        <w:rPr>
          <w:rFonts w:ascii="Arial" w:hAnsi="Arial"/>
        </w:rPr>
      </w:pPr>
    </w:p>
    <w:p w14:paraId="403B27E4" w14:textId="77777777" w:rsidR="00897A74" w:rsidRPr="004F1CBC" w:rsidRDefault="00897A74" w:rsidP="00897A74">
      <w:pPr>
        <w:rPr>
          <w:rFonts w:ascii="Arial" w:hAnsi="Arial"/>
        </w:rPr>
      </w:pPr>
    </w:p>
    <w:p w14:paraId="3876209B" w14:textId="77777777" w:rsidR="00897A74" w:rsidRPr="004F1CBC" w:rsidRDefault="00897A74" w:rsidP="00897A74">
      <w:pPr>
        <w:rPr>
          <w:rFonts w:ascii="Arial" w:hAnsi="Arial"/>
        </w:rPr>
      </w:pPr>
    </w:p>
    <w:p w14:paraId="26CDBECA" w14:textId="77777777" w:rsidR="00897A74" w:rsidRPr="004F1CBC" w:rsidRDefault="00897A74" w:rsidP="00897A74">
      <w:pPr>
        <w:rPr>
          <w:rFonts w:ascii="Arial" w:hAnsi="Arial"/>
        </w:rPr>
      </w:pPr>
    </w:p>
    <w:p w14:paraId="3E1D151D" w14:textId="77777777" w:rsidR="00897A74" w:rsidRPr="004F1CBC" w:rsidRDefault="00897A74" w:rsidP="00897A74">
      <w:pPr>
        <w:rPr>
          <w:rFonts w:ascii="Arial" w:hAnsi="Arial"/>
        </w:rPr>
      </w:pPr>
    </w:p>
    <w:p w14:paraId="7CBFC92E" w14:textId="77777777" w:rsidR="00897A74" w:rsidRPr="004F1CBC" w:rsidRDefault="00897A74" w:rsidP="00897A74">
      <w:pPr>
        <w:rPr>
          <w:rFonts w:ascii="Arial" w:hAnsi="Arial"/>
        </w:rPr>
      </w:pPr>
    </w:p>
    <w:p w14:paraId="6495ED22" w14:textId="77777777" w:rsidR="00897A74" w:rsidRPr="004F1CBC" w:rsidRDefault="00897A74" w:rsidP="00897A74">
      <w:pPr>
        <w:rPr>
          <w:rFonts w:ascii="Arial" w:hAnsi="Arial"/>
        </w:rPr>
      </w:pPr>
    </w:p>
    <w:p w14:paraId="66B72244" w14:textId="77777777" w:rsidR="00897A74" w:rsidRPr="004F1CBC" w:rsidRDefault="00897A74" w:rsidP="00897A74">
      <w:pPr>
        <w:rPr>
          <w:rFonts w:ascii="Arial" w:hAnsi="Arial"/>
        </w:rPr>
      </w:pPr>
    </w:p>
    <w:p w14:paraId="1AAA80A5" w14:textId="77777777" w:rsidR="00897A74" w:rsidRPr="004F1CBC" w:rsidRDefault="00897A74" w:rsidP="00897A74">
      <w:pPr>
        <w:rPr>
          <w:rFonts w:ascii="Arial" w:hAnsi="Arial"/>
        </w:rPr>
      </w:pPr>
    </w:p>
    <w:p w14:paraId="1A15E9AC" w14:textId="77777777" w:rsidR="00897A74" w:rsidRPr="004F1CBC" w:rsidRDefault="00897A74" w:rsidP="00897A74">
      <w:pPr>
        <w:rPr>
          <w:rFonts w:ascii="Arial" w:hAnsi="Arial"/>
        </w:rPr>
      </w:pPr>
    </w:p>
    <w:p w14:paraId="55B23A02" w14:textId="77777777" w:rsidR="00897A74" w:rsidRPr="004F1CBC" w:rsidRDefault="00897A74" w:rsidP="00897A74">
      <w:pPr>
        <w:rPr>
          <w:rFonts w:ascii="Arial" w:hAnsi="Arial"/>
        </w:rPr>
      </w:pPr>
    </w:p>
    <w:p w14:paraId="3168465B" w14:textId="77777777" w:rsidR="00897A74" w:rsidRPr="004F1CBC" w:rsidRDefault="00897A74" w:rsidP="00897A74">
      <w:pPr>
        <w:rPr>
          <w:rFonts w:ascii="Arial" w:hAnsi="Arial"/>
        </w:rPr>
      </w:pPr>
    </w:p>
    <w:p w14:paraId="085FCC8E" w14:textId="77777777" w:rsidR="00897A74" w:rsidRPr="004F1CBC" w:rsidRDefault="00897A74" w:rsidP="00897A74">
      <w:pPr>
        <w:rPr>
          <w:rFonts w:ascii="Arial" w:hAnsi="Arial"/>
        </w:rPr>
      </w:pPr>
    </w:p>
    <w:p w14:paraId="5E371F9A" w14:textId="77777777" w:rsidR="00897A74" w:rsidRPr="004F1CBC" w:rsidRDefault="00897A74" w:rsidP="00897A74">
      <w:pPr>
        <w:rPr>
          <w:rFonts w:ascii="Arial" w:hAnsi="Arial"/>
        </w:rPr>
      </w:pPr>
    </w:p>
    <w:p w14:paraId="03C443BF" w14:textId="77777777" w:rsidR="00897A74" w:rsidRPr="004F1CBC" w:rsidRDefault="00897A74" w:rsidP="00897A74">
      <w:pPr>
        <w:rPr>
          <w:rFonts w:ascii="Arial" w:hAnsi="Arial"/>
        </w:rPr>
      </w:pPr>
    </w:p>
    <w:p w14:paraId="1B679FF9" w14:textId="77777777" w:rsidR="00897A74" w:rsidRPr="004F1CBC" w:rsidRDefault="00897A74" w:rsidP="00897A74">
      <w:pPr>
        <w:rPr>
          <w:rFonts w:ascii="Arial" w:hAnsi="Arial"/>
        </w:rPr>
      </w:pPr>
    </w:p>
    <w:p w14:paraId="7170E606" w14:textId="77777777" w:rsidR="00897A74" w:rsidRPr="004F1CBC" w:rsidRDefault="00897A74" w:rsidP="00897A74">
      <w:pPr>
        <w:rPr>
          <w:rFonts w:ascii="Arial" w:hAnsi="Arial"/>
        </w:rPr>
      </w:pPr>
    </w:p>
    <w:p w14:paraId="13357AD4" w14:textId="77777777" w:rsidR="00897A74" w:rsidRPr="004F1CBC" w:rsidRDefault="00897A74" w:rsidP="00897A74">
      <w:pPr>
        <w:rPr>
          <w:rFonts w:ascii="Arial" w:hAnsi="Arial"/>
        </w:rPr>
      </w:pPr>
    </w:p>
    <w:p w14:paraId="05B5DA3B" w14:textId="77777777" w:rsidR="00897A74" w:rsidRPr="004F1CBC" w:rsidRDefault="00897A74" w:rsidP="00897A74">
      <w:pPr>
        <w:rPr>
          <w:rFonts w:ascii="Arial" w:hAnsi="Arial"/>
        </w:rPr>
      </w:pPr>
    </w:p>
    <w:p w14:paraId="2C81BA4A" w14:textId="77777777" w:rsidR="00897A74" w:rsidRPr="004F1CBC" w:rsidRDefault="00897A74" w:rsidP="00897A74">
      <w:pPr>
        <w:rPr>
          <w:rFonts w:ascii="Arial" w:hAnsi="Arial"/>
        </w:rPr>
      </w:pPr>
    </w:p>
    <w:p w14:paraId="07D46CD9" w14:textId="77777777" w:rsidR="00897A74" w:rsidRPr="004F1CBC" w:rsidRDefault="00897A74" w:rsidP="00897A74">
      <w:pPr>
        <w:rPr>
          <w:rFonts w:ascii="Arial" w:hAnsi="Arial"/>
        </w:rPr>
      </w:pPr>
    </w:p>
    <w:p w14:paraId="7B606AA4" w14:textId="77777777" w:rsidR="00897A74" w:rsidRPr="004F1CBC" w:rsidRDefault="00897A74" w:rsidP="00897A74">
      <w:pPr>
        <w:rPr>
          <w:rFonts w:ascii="Arial" w:hAnsi="Arial"/>
        </w:rPr>
      </w:pPr>
    </w:p>
    <w:p w14:paraId="3CE7FD0E" w14:textId="77777777" w:rsidR="00897A74" w:rsidRPr="004F1CBC" w:rsidRDefault="00897A74" w:rsidP="00897A74">
      <w:pPr>
        <w:rPr>
          <w:rFonts w:ascii="Arial" w:hAnsi="Arial"/>
        </w:rPr>
      </w:pPr>
    </w:p>
    <w:p w14:paraId="2AE3D615" w14:textId="77777777" w:rsidR="00897A74" w:rsidRPr="004F1CBC" w:rsidRDefault="00897A74" w:rsidP="00897A74">
      <w:pPr>
        <w:rPr>
          <w:rFonts w:ascii="Arial" w:hAnsi="Arial"/>
        </w:rPr>
      </w:pPr>
    </w:p>
    <w:p w14:paraId="0198AEDC" w14:textId="77777777" w:rsidR="00897A74" w:rsidRPr="004F1CBC" w:rsidRDefault="00897A74" w:rsidP="00897A74">
      <w:pPr>
        <w:rPr>
          <w:rFonts w:ascii="Arial" w:hAnsi="Arial"/>
        </w:rPr>
      </w:pPr>
    </w:p>
    <w:p w14:paraId="5978EF7C" w14:textId="77777777" w:rsidR="00897A74" w:rsidRPr="004F1CBC" w:rsidRDefault="00897A74" w:rsidP="00897A74">
      <w:pPr>
        <w:rPr>
          <w:rFonts w:ascii="Arial" w:hAnsi="Arial"/>
        </w:rPr>
      </w:pPr>
    </w:p>
    <w:p w14:paraId="0F883F6B" w14:textId="77777777" w:rsidR="00897A74" w:rsidRPr="004F1CBC" w:rsidRDefault="00897A74" w:rsidP="00897A74">
      <w:pPr>
        <w:rPr>
          <w:rFonts w:ascii="Arial" w:hAnsi="Arial"/>
        </w:rPr>
      </w:pPr>
    </w:p>
    <w:p w14:paraId="78F5A2DE" w14:textId="77777777" w:rsidR="00897A74" w:rsidRPr="004F1CBC" w:rsidRDefault="00897A74" w:rsidP="00897A74">
      <w:pPr>
        <w:rPr>
          <w:rFonts w:ascii="Arial" w:hAnsi="Arial"/>
        </w:rPr>
      </w:pPr>
    </w:p>
    <w:p w14:paraId="027604EE" w14:textId="77777777" w:rsidR="00897A74" w:rsidRPr="004F1CBC" w:rsidRDefault="00897A74" w:rsidP="00897A74">
      <w:pPr>
        <w:rPr>
          <w:rFonts w:ascii="Arial" w:hAnsi="Arial"/>
        </w:rPr>
      </w:pPr>
      <w:r w:rsidRPr="004F1CBC">
        <w:rPr>
          <w:rFonts w:ascii="Arial" w:hAnsi="Arial"/>
        </w:rPr>
        <w:t>19.</w:t>
      </w:r>
      <w:r w:rsidRPr="004F1CBC">
        <w:rPr>
          <w:rFonts w:ascii="Arial" w:hAnsi="Arial"/>
        </w:rPr>
        <w:tab/>
        <w:t>[14 marks]</w:t>
      </w:r>
    </w:p>
    <w:p w14:paraId="04A7CFB1" w14:textId="77777777" w:rsidR="00897A74" w:rsidRPr="004F1CBC" w:rsidRDefault="00897A74" w:rsidP="00897A74">
      <w:pPr>
        <w:rPr>
          <w:rFonts w:ascii="Arial" w:hAnsi="Arial"/>
        </w:rPr>
      </w:pPr>
    </w:p>
    <w:p w14:paraId="34D779BE" w14:textId="77777777" w:rsidR="00897A74" w:rsidRPr="004F1CBC" w:rsidRDefault="0003250C" w:rsidP="00897A74">
      <w:pPr>
        <w:rPr>
          <w:rFonts w:ascii="Arial" w:hAnsi="Arial"/>
        </w:rPr>
      </w:pPr>
      <w:r w:rsidRPr="004F1CBC">
        <w:rPr>
          <w:rFonts w:ascii="Arial" w:hAnsi="Arial"/>
          <w:noProof/>
          <w:lang w:val="en-US"/>
        </w:rPr>
        <w:drawing>
          <wp:anchor distT="0" distB="0" distL="114300" distR="114300" simplePos="0" relativeHeight="251663360" behindDoc="0" locked="0" layoutInCell="1" allowOverlap="1" wp14:anchorId="7F1C7AC0" wp14:editId="029E1D93">
            <wp:simplePos x="0" y="0"/>
            <wp:positionH relativeFrom="column">
              <wp:posOffset>1320165</wp:posOffset>
            </wp:positionH>
            <wp:positionV relativeFrom="paragraph">
              <wp:posOffset>431800</wp:posOffset>
            </wp:positionV>
            <wp:extent cx="4091305" cy="27139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305" cy="2713990"/>
                    </a:xfrm>
                    <a:prstGeom prst="rect">
                      <a:avLst/>
                    </a:prstGeom>
                    <a:noFill/>
                    <a:ln>
                      <a:noFill/>
                    </a:ln>
                  </pic:spPr>
                </pic:pic>
              </a:graphicData>
            </a:graphic>
            <wp14:sizeRelH relativeFrom="page">
              <wp14:pctWidth>0</wp14:pctWidth>
            </wp14:sizeRelH>
            <wp14:sizeRelV relativeFrom="page">
              <wp14:pctHeight>0</wp14:pctHeight>
            </wp14:sizeRelV>
          </wp:anchor>
        </w:drawing>
      </w:r>
      <w:r w:rsidR="00897A74" w:rsidRPr="004F1CBC">
        <w:rPr>
          <w:rFonts w:ascii="Arial" w:hAnsi="Arial"/>
        </w:rPr>
        <w:t xml:space="preserve">(a) </w:t>
      </w:r>
      <w:r w:rsidR="00897A74" w:rsidRPr="004F1CBC">
        <w:rPr>
          <w:rFonts w:ascii="Arial" w:hAnsi="Arial"/>
        </w:rPr>
        <w:tab/>
        <w:t xml:space="preserve">A metal axle from a model railway train is propelled along two live rails as shown in </w:t>
      </w:r>
      <w:r w:rsidRPr="004F1CBC">
        <w:rPr>
          <w:rFonts w:ascii="Arial" w:hAnsi="Arial"/>
        </w:rPr>
        <w:tab/>
      </w:r>
      <w:r w:rsidR="00897A74" w:rsidRPr="004F1CBC">
        <w:rPr>
          <w:rFonts w:ascii="Arial" w:hAnsi="Arial"/>
        </w:rPr>
        <w:t xml:space="preserve">the diagram below. </w:t>
      </w:r>
    </w:p>
    <w:p w14:paraId="49664096" w14:textId="77777777" w:rsidR="00897A74" w:rsidRPr="004F1CBC" w:rsidRDefault="00897A74" w:rsidP="00897A74">
      <w:pPr>
        <w:rPr>
          <w:rFonts w:ascii="Arial" w:hAnsi="Arial"/>
        </w:rPr>
      </w:pPr>
      <w:r w:rsidRPr="004F1CBC">
        <w:rPr>
          <w:rFonts w:ascii="Arial" w:hAnsi="Arial"/>
          <w:noProof/>
          <w:lang w:val="en-US"/>
        </w:rPr>
        <mc:AlternateContent>
          <mc:Choice Requires="wps">
            <w:drawing>
              <wp:anchor distT="0" distB="0" distL="114300" distR="114300" simplePos="0" relativeHeight="251664384" behindDoc="0" locked="0" layoutInCell="1" allowOverlap="1" wp14:anchorId="06E153C4" wp14:editId="0D574500">
                <wp:simplePos x="0" y="0"/>
                <wp:positionH relativeFrom="column">
                  <wp:posOffset>4674870</wp:posOffset>
                </wp:positionH>
                <wp:positionV relativeFrom="paragraph">
                  <wp:posOffset>2232025</wp:posOffset>
                </wp:positionV>
                <wp:extent cx="152400" cy="152400"/>
                <wp:effectExtent l="1270" t="0" r="0" b="31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368.1pt;margin-top:175.75pt;width:12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" stroked="f"/>
            </w:pict>
          </mc:Fallback>
        </mc:AlternateContent>
      </w:r>
    </w:p>
    <w:p w14:paraId="72C88B86" w14:textId="77777777" w:rsidR="00897A74" w:rsidRPr="004F1CBC" w:rsidRDefault="00897A74" w:rsidP="00897A74">
      <w:pPr>
        <w:rPr>
          <w:rFonts w:ascii="Arial" w:hAnsi="Arial"/>
        </w:rPr>
      </w:pPr>
    </w:p>
    <w:p w14:paraId="129D91B6" w14:textId="77777777" w:rsidR="00897A74" w:rsidRPr="004F1CBC" w:rsidRDefault="00897A74" w:rsidP="00897A74">
      <w:pPr>
        <w:rPr>
          <w:rFonts w:ascii="Arial" w:hAnsi="Arial"/>
        </w:rPr>
      </w:pPr>
      <w:r w:rsidRPr="004F1CBC">
        <w:rPr>
          <w:rFonts w:ascii="Arial" w:hAnsi="Arial"/>
        </w:rPr>
        <w:tab/>
        <w:t xml:space="preserve">(i) </w:t>
      </w:r>
      <w:r w:rsidRPr="004F1CBC">
        <w:rPr>
          <w:rFonts w:ascii="Arial" w:hAnsi="Arial"/>
        </w:rPr>
        <w:tab/>
        <w:t xml:space="preserve">For the axle to move in the direction shown, a magnetic field of intensity of  </w:t>
      </w:r>
    </w:p>
    <w:p w14:paraId="41EBBAAD" w14:textId="77777777" w:rsidR="00897A74" w:rsidRPr="004F1CBC" w:rsidRDefault="00897A74" w:rsidP="00897A74">
      <w:pPr>
        <w:rPr>
          <w:rFonts w:ascii="Arial" w:hAnsi="Arial"/>
        </w:rPr>
      </w:pPr>
      <w:r w:rsidRPr="004F1CBC">
        <w:rPr>
          <w:rFonts w:ascii="Arial" w:hAnsi="Arial"/>
        </w:rPr>
        <w:tab/>
      </w:r>
      <w:r w:rsidRPr="004F1CBC">
        <w:rPr>
          <w:rFonts w:ascii="Arial" w:hAnsi="Arial"/>
        </w:rPr>
        <w:tab/>
        <w:t>4.00 x 10</w:t>
      </w:r>
      <w:r w:rsidRPr="004F1CBC">
        <w:rPr>
          <w:rFonts w:ascii="Arial" w:hAnsi="Arial"/>
          <w:vertAlign w:val="superscript"/>
        </w:rPr>
        <w:t>-2</w:t>
      </w:r>
      <w:r w:rsidRPr="004F1CBC">
        <w:rPr>
          <w:rFonts w:ascii="Arial" w:hAnsi="Arial"/>
        </w:rPr>
        <w:t xml:space="preserve"> T is applied.  </w:t>
      </w:r>
      <w:r w:rsidRPr="004F1CBC">
        <w:rPr>
          <w:rFonts w:ascii="Arial" w:hAnsi="Arial"/>
          <w:b/>
          <w:i/>
        </w:rPr>
        <w:t>Circle the direction/letter</w:t>
      </w:r>
      <w:r w:rsidRPr="004F1CBC">
        <w:rPr>
          <w:rFonts w:ascii="Arial" w:hAnsi="Arial"/>
        </w:rPr>
        <w:t xml:space="preserve"> next to the arrow that </w:t>
      </w:r>
      <w:r w:rsidR="0003250C" w:rsidRPr="004F1CBC">
        <w:rPr>
          <w:rFonts w:ascii="Arial" w:hAnsi="Arial"/>
        </w:rPr>
        <w:tab/>
      </w:r>
      <w:r w:rsidR="0003250C" w:rsidRPr="004F1CBC">
        <w:rPr>
          <w:rFonts w:ascii="Arial" w:hAnsi="Arial"/>
        </w:rPr>
        <w:tab/>
      </w:r>
      <w:r w:rsidR="0003250C" w:rsidRPr="004F1CBC">
        <w:rPr>
          <w:rFonts w:ascii="Arial" w:hAnsi="Arial"/>
        </w:rPr>
        <w:tab/>
      </w:r>
      <w:r w:rsidRPr="004F1CBC">
        <w:rPr>
          <w:rFonts w:ascii="Arial" w:hAnsi="Arial"/>
        </w:rPr>
        <w:t>indicates the direction of the magnetic field.</w:t>
      </w:r>
    </w:p>
    <w:p w14:paraId="0B65443C"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[2 marks]</w:t>
      </w:r>
    </w:p>
    <w:p w14:paraId="46F76CEA" w14:textId="77777777" w:rsidR="00897A74" w:rsidRPr="004F1CBC" w:rsidRDefault="00897A74" w:rsidP="00897A74">
      <w:pPr>
        <w:rPr>
          <w:rFonts w:ascii="Arial" w:hAnsi="Arial"/>
        </w:rPr>
      </w:pPr>
    </w:p>
    <w:p w14:paraId="1D1A32EA" w14:textId="77777777" w:rsidR="00897A74" w:rsidRPr="004F1CBC" w:rsidRDefault="00897A74" w:rsidP="00897A74">
      <w:pPr>
        <w:rPr>
          <w:rFonts w:ascii="Arial" w:hAnsi="Arial"/>
        </w:rPr>
      </w:pPr>
      <w:r w:rsidRPr="004F1CBC">
        <w:rPr>
          <w:rFonts w:ascii="Arial" w:hAnsi="Arial"/>
        </w:rPr>
        <w:tab/>
        <w:t xml:space="preserve">(ii) </w:t>
      </w:r>
      <w:r w:rsidRPr="004F1CBC">
        <w:rPr>
          <w:rFonts w:ascii="Arial" w:hAnsi="Arial"/>
        </w:rPr>
        <w:tab/>
        <w:t xml:space="preserve">The axle has a mass of 55.0 g and has a length of 4.00 cm.  Find its </w:t>
      </w:r>
      <w:r w:rsidR="0003250C" w:rsidRPr="004F1CBC">
        <w:rPr>
          <w:rFonts w:ascii="Arial" w:hAnsi="Arial"/>
        </w:rPr>
        <w:tab/>
      </w:r>
      <w:r w:rsidR="0003250C" w:rsidRPr="004F1CBC">
        <w:rPr>
          <w:rFonts w:ascii="Arial" w:hAnsi="Arial"/>
        </w:rPr>
        <w:tab/>
      </w:r>
      <w:r w:rsidR="0003250C" w:rsidRPr="004F1CBC">
        <w:rPr>
          <w:rFonts w:ascii="Arial" w:hAnsi="Arial"/>
        </w:rPr>
        <w:tab/>
      </w:r>
      <w:r w:rsidR="0003250C" w:rsidRPr="004F1CBC">
        <w:rPr>
          <w:rFonts w:ascii="Arial" w:hAnsi="Arial"/>
        </w:rPr>
        <w:tab/>
      </w:r>
      <w:r w:rsidRPr="004F1CBC">
        <w:rPr>
          <w:rFonts w:ascii="Arial" w:hAnsi="Arial"/>
        </w:rPr>
        <w:t>acceleration if the current through the axle is 16.0 A.</w:t>
      </w:r>
    </w:p>
    <w:p w14:paraId="111FEFB0" w14:textId="77777777" w:rsidR="00897A74" w:rsidRPr="004F1CBC" w:rsidRDefault="0003250C"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00897A74" w:rsidRPr="004F1CBC">
        <w:rPr>
          <w:rFonts w:ascii="Arial" w:hAnsi="Arial"/>
        </w:rPr>
        <w:tab/>
      </w:r>
      <w:r w:rsidR="00897A74" w:rsidRPr="004F1CBC">
        <w:rPr>
          <w:rFonts w:ascii="Arial" w:hAnsi="Arial"/>
        </w:rPr>
        <w:tab/>
      </w:r>
      <w:r w:rsidR="00897A74" w:rsidRPr="004F1CBC">
        <w:rPr>
          <w:rFonts w:ascii="Arial" w:hAnsi="Arial"/>
        </w:rPr>
        <w:tab/>
      </w:r>
      <w:r w:rsidR="00897A74" w:rsidRPr="004F1CBC">
        <w:rPr>
          <w:rFonts w:ascii="Arial" w:hAnsi="Arial"/>
        </w:rPr>
        <w:tab/>
      </w:r>
      <w:r w:rsidR="00897A74" w:rsidRPr="004F1CBC">
        <w:rPr>
          <w:rFonts w:ascii="Arial" w:hAnsi="Arial"/>
        </w:rPr>
        <w:tab/>
      </w:r>
      <w:r w:rsidR="00897A74" w:rsidRPr="004F1CBC">
        <w:rPr>
          <w:rFonts w:ascii="Arial" w:hAnsi="Arial"/>
        </w:rPr>
        <w:tab/>
      </w:r>
      <w:r w:rsidR="00897A74" w:rsidRPr="004F1CBC">
        <w:rPr>
          <w:rFonts w:ascii="Arial" w:hAnsi="Arial"/>
        </w:rPr>
        <w:tab/>
      </w:r>
      <w:r w:rsidR="00897A74" w:rsidRPr="004F1CBC">
        <w:rPr>
          <w:rFonts w:ascii="Arial" w:hAnsi="Arial"/>
        </w:rPr>
        <w:tab/>
      </w:r>
      <w:r w:rsidR="00897A74" w:rsidRPr="004F1CBC">
        <w:rPr>
          <w:rFonts w:ascii="Arial" w:hAnsi="Arial"/>
        </w:rPr>
        <w:tab/>
      </w:r>
      <w:r w:rsidR="00897A74" w:rsidRPr="004F1CBC">
        <w:rPr>
          <w:rFonts w:ascii="Arial" w:hAnsi="Arial"/>
        </w:rPr>
        <w:tab/>
      </w:r>
      <w:r w:rsidRPr="004F1CBC">
        <w:rPr>
          <w:rFonts w:ascii="Arial" w:hAnsi="Arial"/>
        </w:rPr>
        <w:tab/>
      </w:r>
      <w:r w:rsidRPr="004F1CBC">
        <w:rPr>
          <w:rFonts w:ascii="Arial" w:hAnsi="Arial"/>
        </w:rPr>
        <w:tab/>
      </w:r>
      <w:r w:rsidR="00897A74" w:rsidRPr="004F1CBC">
        <w:rPr>
          <w:rFonts w:ascii="Arial" w:hAnsi="Arial"/>
        </w:rPr>
        <w:t>[3 marks]</w:t>
      </w:r>
    </w:p>
    <w:p w14:paraId="113ADAA7" w14:textId="77777777" w:rsidR="00897A74" w:rsidRPr="004F1CBC" w:rsidRDefault="00897A74" w:rsidP="00897A74">
      <w:pPr>
        <w:rPr>
          <w:rFonts w:ascii="Arial" w:hAnsi="Arial"/>
        </w:rPr>
      </w:pPr>
    </w:p>
    <w:p w14:paraId="19E2F67D" w14:textId="77777777" w:rsidR="00897A74" w:rsidRPr="004F1CBC" w:rsidRDefault="00897A74" w:rsidP="00897A74">
      <w:pPr>
        <w:rPr>
          <w:rFonts w:ascii="Arial" w:hAnsi="Arial"/>
        </w:rPr>
      </w:pPr>
    </w:p>
    <w:p w14:paraId="3316C744" w14:textId="77777777" w:rsidR="00897A74" w:rsidRPr="004F1CBC" w:rsidRDefault="00897A74" w:rsidP="00897A74">
      <w:pPr>
        <w:rPr>
          <w:rFonts w:ascii="Arial" w:hAnsi="Arial"/>
        </w:rPr>
      </w:pPr>
    </w:p>
    <w:p w14:paraId="0BE75BD7" w14:textId="77777777" w:rsidR="00897A74" w:rsidRPr="004F1CBC" w:rsidRDefault="00897A74" w:rsidP="00897A74">
      <w:pPr>
        <w:rPr>
          <w:rFonts w:ascii="Arial" w:hAnsi="Arial"/>
        </w:rPr>
      </w:pPr>
    </w:p>
    <w:p w14:paraId="45BAFC4E" w14:textId="77777777" w:rsidR="00897A74" w:rsidRPr="004F1CBC" w:rsidRDefault="00897A74" w:rsidP="00897A74">
      <w:pPr>
        <w:rPr>
          <w:rFonts w:ascii="Arial" w:hAnsi="Arial"/>
        </w:rPr>
      </w:pPr>
    </w:p>
    <w:p w14:paraId="316E14D4" w14:textId="77777777" w:rsidR="00897A74" w:rsidRPr="004F1CBC" w:rsidRDefault="00897A74" w:rsidP="00897A74">
      <w:pPr>
        <w:rPr>
          <w:rFonts w:ascii="Arial" w:hAnsi="Arial"/>
        </w:rPr>
      </w:pPr>
    </w:p>
    <w:p w14:paraId="6721D058" w14:textId="77777777" w:rsidR="00897A74" w:rsidRPr="004F1CBC" w:rsidRDefault="00897A74" w:rsidP="00897A74">
      <w:pPr>
        <w:rPr>
          <w:rFonts w:ascii="Arial" w:hAnsi="Arial"/>
        </w:rPr>
      </w:pPr>
    </w:p>
    <w:p w14:paraId="1742BD2D" w14:textId="77777777" w:rsidR="00897A74" w:rsidRPr="004F1CBC" w:rsidRDefault="00897A74" w:rsidP="00897A74">
      <w:pPr>
        <w:rPr>
          <w:rFonts w:ascii="Arial" w:hAnsi="Arial"/>
        </w:rPr>
      </w:pPr>
    </w:p>
    <w:p w14:paraId="76602ED4" w14:textId="77777777" w:rsidR="00897A74" w:rsidRPr="004F1CBC" w:rsidRDefault="00897A74" w:rsidP="00897A74">
      <w:pPr>
        <w:rPr>
          <w:rFonts w:ascii="Arial" w:hAnsi="Arial"/>
        </w:rPr>
      </w:pPr>
    </w:p>
    <w:p w14:paraId="62F15FCB" w14:textId="77777777" w:rsidR="00897A74" w:rsidRPr="004F1CBC" w:rsidRDefault="00897A74" w:rsidP="00897A74">
      <w:pPr>
        <w:rPr>
          <w:rFonts w:ascii="Arial" w:hAnsi="Arial"/>
        </w:rPr>
      </w:pPr>
    </w:p>
    <w:p w14:paraId="60F4D46C" w14:textId="77777777" w:rsidR="00897A74" w:rsidRPr="004F1CBC" w:rsidRDefault="00897A74" w:rsidP="00897A74">
      <w:pPr>
        <w:rPr>
          <w:rFonts w:ascii="Arial" w:hAnsi="Arial"/>
        </w:rPr>
      </w:pPr>
    </w:p>
    <w:p w14:paraId="2B861FBB" w14:textId="77777777" w:rsidR="00897A74" w:rsidRPr="004F1CBC" w:rsidRDefault="00897A74" w:rsidP="00897A74">
      <w:pPr>
        <w:rPr>
          <w:rFonts w:ascii="Arial" w:hAnsi="Arial"/>
        </w:rPr>
      </w:pPr>
    </w:p>
    <w:p w14:paraId="537C235F"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p>
    <w:p w14:paraId="5C65D691" w14:textId="77777777" w:rsidR="00897A74" w:rsidRPr="004F1CBC" w:rsidRDefault="00897A74" w:rsidP="00897A74">
      <w:pPr>
        <w:rPr>
          <w:rFonts w:ascii="Arial" w:hAnsi="Arial"/>
        </w:rPr>
      </w:pPr>
    </w:p>
    <w:p w14:paraId="49E55776"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p>
    <w:p w14:paraId="7E591B16" w14:textId="77777777" w:rsidR="0003250C" w:rsidRPr="004F1CBC" w:rsidRDefault="0003250C">
      <w:pPr>
        <w:rPr>
          <w:rFonts w:ascii="Arial" w:hAnsi="Arial"/>
        </w:rPr>
      </w:pPr>
      <w:r w:rsidRPr="004F1CBC">
        <w:rPr>
          <w:rFonts w:ascii="Arial" w:hAnsi="Arial"/>
        </w:rPr>
        <w:br w:type="page"/>
      </w:r>
    </w:p>
    <w:p w14:paraId="3B71174D" w14:textId="77777777" w:rsidR="00897A74" w:rsidRPr="004F1CBC" w:rsidRDefault="00897A74" w:rsidP="00897A74">
      <w:pPr>
        <w:rPr>
          <w:rFonts w:ascii="Arial" w:hAnsi="Arial"/>
        </w:rPr>
      </w:pPr>
      <w:r w:rsidRPr="004F1CBC">
        <w:rPr>
          <w:rFonts w:ascii="Arial" w:hAnsi="Arial"/>
        </w:rPr>
        <w:t xml:space="preserve"> </w:t>
      </w:r>
      <w:r w:rsidRPr="004F1CBC">
        <w:rPr>
          <w:rFonts w:ascii="Arial" w:hAnsi="Arial"/>
        </w:rPr>
        <w:tab/>
        <w:t xml:space="preserve">(iii)  </w:t>
      </w:r>
      <w:r w:rsidRPr="004F1CBC">
        <w:rPr>
          <w:rFonts w:ascii="Arial" w:hAnsi="Arial"/>
        </w:rPr>
        <w:tab/>
        <w:t xml:space="preserve">In fact, the acceleration is somewhat less than that calculated in part (iii).  </w:t>
      </w:r>
      <w:r w:rsidR="0003250C" w:rsidRPr="004F1CBC">
        <w:rPr>
          <w:rFonts w:ascii="Arial" w:hAnsi="Arial"/>
        </w:rPr>
        <w:tab/>
      </w:r>
      <w:r w:rsidR="0003250C" w:rsidRPr="004F1CBC">
        <w:rPr>
          <w:rFonts w:ascii="Arial" w:hAnsi="Arial"/>
        </w:rPr>
        <w:tab/>
      </w:r>
      <w:r w:rsidR="0003250C" w:rsidRPr="004F1CBC">
        <w:rPr>
          <w:rFonts w:ascii="Arial" w:hAnsi="Arial"/>
        </w:rPr>
        <w:tab/>
      </w:r>
      <w:r w:rsidRPr="004F1CBC">
        <w:rPr>
          <w:rFonts w:ascii="Arial" w:hAnsi="Arial"/>
        </w:rPr>
        <w:t xml:space="preserve">Suggest </w:t>
      </w:r>
      <w:r w:rsidRPr="004F1CBC">
        <w:rPr>
          <w:rFonts w:ascii="Arial" w:hAnsi="Arial"/>
          <w:b/>
          <w:i/>
        </w:rPr>
        <w:t>two</w:t>
      </w:r>
      <w:r w:rsidRPr="004F1CBC">
        <w:rPr>
          <w:rFonts w:ascii="Arial" w:hAnsi="Arial"/>
        </w:rPr>
        <w:t xml:space="preserve"> reasons for this.</w:t>
      </w:r>
    </w:p>
    <w:p w14:paraId="7C97A5A2"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[2 marks]</w:t>
      </w:r>
    </w:p>
    <w:p w14:paraId="60BA2EB0" w14:textId="77777777" w:rsidR="00897A74" w:rsidRPr="004F1CBC" w:rsidRDefault="00897A74" w:rsidP="00897A74">
      <w:pPr>
        <w:rPr>
          <w:rFonts w:ascii="Arial" w:hAnsi="Arial"/>
        </w:rPr>
      </w:pPr>
      <w:r w:rsidRPr="004F1CBC">
        <w:rPr>
          <w:rFonts w:ascii="Arial" w:hAnsi="Arial"/>
        </w:rPr>
        <w:tab/>
      </w:r>
      <w:r w:rsidRPr="004F1CBC">
        <w:rPr>
          <w:rFonts w:ascii="Arial" w:hAnsi="Arial"/>
        </w:rPr>
        <w:tab/>
        <w:t>•</w:t>
      </w:r>
    </w:p>
    <w:p w14:paraId="619DF312" w14:textId="77777777" w:rsidR="00897A74" w:rsidRPr="004F1CBC" w:rsidRDefault="00897A74" w:rsidP="00897A74">
      <w:pPr>
        <w:rPr>
          <w:rFonts w:ascii="Arial" w:hAnsi="Arial"/>
        </w:rPr>
      </w:pPr>
    </w:p>
    <w:p w14:paraId="0382F147" w14:textId="77777777" w:rsidR="00897A74" w:rsidRPr="004F1CBC" w:rsidRDefault="00897A74" w:rsidP="00897A74">
      <w:pPr>
        <w:rPr>
          <w:rFonts w:ascii="Arial" w:hAnsi="Arial"/>
        </w:rPr>
      </w:pPr>
    </w:p>
    <w:p w14:paraId="516EEE4F" w14:textId="77777777" w:rsidR="00897A74" w:rsidRPr="004F1CBC" w:rsidRDefault="00897A74" w:rsidP="00897A74">
      <w:pPr>
        <w:rPr>
          <w:rFonts w:ascii="Arial" w:hAnsi="Arial"/>
        </w:rPr>
      </w:pPr>
    </w:p>
    <w:p w14:paraId="27B92B69" w14:textId="77777777" w:rsidR="00897A74" w:rsidRPr="004F1CBC" w:rsidRDefault="00897A74" w:rsidP="00897A74">
      <w:pPr>
        <w:rPr>
          <w:rFonts w:ascii="Arial" w:hAnsi="Arial"/>
        </w:rPr>
      </w:pPr>
    </w:p>
    <w:p w14:paraId="05C32567" w14:textId="77777777" w:rsidR="00897A74" w:rsidRPr="004F1CBC" w:rsidRDefault="00897A74" w:rsidP="00897A74">
      <w:pPr>
        <w:rPr>
          <w:rFonts w:ascii="Arial" w:hAnsi="Arial"/>
        </w:rPr>
      </w:pPr>
      <w:r w:rsidRPr="004F1CBC">
        <w:rPr>
          <w:rFonts w:ascii="Arial" w:hAnsi="Arial"/>
        </w:rPr>
        <w:tab/>
      </w:r>
      <w:r w:rsidRPr="004F1CBC">
        <w:rPr>
          <w:rFonts w:ascii="Arial" w:hAnsi="Arial"/>
        </w:rPr>
        <w:tab/>
        <w:t>•</w:t>
      </w:r>
    </w:p>
    <w:p w14:paraId="2A7E941F" w14:textId="77777777" w:rsidR="00897A74" w:rsidRPr="004F1CBC" w:rsidRDefault="00897A74" w:rsidP="00897A74">
      <w:pPr>
        <w:rPr>
          <w:rFonts w:ascii="Arial" w:hAnsi="Arial"/>
        </w:rPr>
      </w:pPr>
    </w:p>
    <w:p w14:paraId="55052979" w14:textId="77777777" w:rsidR="00897A74" w:rsidRPr="004F1CBC" w:rsidRDefault="00897A74" w:rsidP="00897A74">
      <w:pPr>
        <w:rPr>
          <w:rFonts w:ascii="Arial" w:hAnsi="Arial"/>
        </w:rPr>
      </w:pPr>
    </w:p>
    <w:p w14:paraId="4214FA59"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p>
    <w:p w14:paraId="39D4F7AF" w14:textId="77777777" w:rsidR="00897A74" w:rsidRPr="004F1CBC" w:rsidRDefault="00897A74" w:rsidP="00897A74">
      <w:pPr>
        <w:rPr>
          <w:rFonts w:ascii="Arial" w:hAnsi="Arial"/>
        </w:rPr>
      </w:pPr>
      <w:r w:rsidRPr="004F1CBC">
        <w:rPr>
          <w:rFonts w:ascii="Arial" w:hAnsi="Arial"/>
          <w:noProof/>
          <w:lang w:val="en-US"/>
        </w:rPr>
        <w:drawing>
          <wp:anchor distT="0" distB="0" distL="114300" distR="114300" simplePos="0" relativeHeight="251665408" behindDoc="1" locked="0" layoutInCell="1" allowOverlap="1" wp14:anchorId="67FEBD59" wp14:editId="32B2DE4C">
            <wp:simplePos x="0" y="0"/>
            <wp:positionH relativeFrom="column">
              <wp:posOffset>4338320</wp:posOffset>
            </wp:positionH>
            <wp:positionV relativeFrom="paragraph">
              <wp:posOffset>-117475</wp:posOffset>
            </wp:positionV>
            <wp:extent cx="1993265" cy="3048000"/>
            <wp:effectExtent l="0" t="0" r="0" b="0"/>
            <wp:wrapTight wrapText="bothSides">
              <wp:wrapPolygon edited="0">
                <wp:start x="0" y="0"/>
                <wp:lineTo x="0" y="21420"/>
                <wp:lineTo x="21194" y="21420"/>
                <wp:lineTo x="2119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contrast="12000"/>
                      <a:grayscl/>
                      <a:extLst>
                        <a:ext uri="{28A0092B-C50C-407E-A947-70E740481C1C}">
                          <a14:useLocalDpi xmlns:a14="http://schemas.microsoft.com/office/drawing/2010/main" val="0"/>
                        </a:ext>
                      </a:extLst>
                    </a:blip>
                    <a:srcRect/>
                    <a:stretch>
                      <a:fillRect/>
                    </a:stretch>
                  </pic:blipFill>
                  <pic:spPr bwMode="auto">
                    <a:xfrm>
                      <a:off x="0" y="0"/>
                      <a:ext cx="1993265"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1CBC">
        <w:rPr>
          <w:rFonts w:ascii="Arial" w:hAnsi="Arial"/>
        </w:rPr>
        <w:t xml:space="preserve">(b) </w:t>
      </w:r>
      <w:r w:rsidRPr="004F1CBC">
        <w:rPr>
          <w:rFonts w:ascii="Arial" w:hAnsi="Arial"/>
        </w:rPr>
        <w:tab/>
        <w:t xml:space="preserve">An aeroplane with a wingspan of 10.0 m is flying </w:t>
      </w:r>
      <w:r w:rsidR="0003250C" w:rsidRPr="004F1CBC">
        <w:rPr>
          <w:rFonts w:ascii="Arial" w:hAnsi="Arial"/>
        </w:rPr>
        <w:tab/>
      </w:r>
      <w:r w:rsidRPr="004F1CBC">
        <w:rPr>
          <w:rFonts w:ascii="Arial" w:hAnsi="Arial"/>
        </w:rPr>
        <w:t>horizontally at a velocity of 2.00 x 10</w:t>
      </w:r>
      <w:r w:rsidRPr="004F1CBC">
        <w:rPr>
          <w:rFonts w:ascii="Arial" w:hAnsi="Arial"/>
          <w:vertAlign w:val="superscript"/>
        </w:rPr>
        <w:t>2</w:t>
      </w:r>
      <w:r w:rsidRPr="004F1CBC">
        <w:rPr>
          <w:rFonts w:ascii="Arial" w:hAnsi="Arial"/>
        </w:rPr>
        <w:t xml:space="preserve"> ms</w:t>
      </w:r>
      <w:r w:rsidRPr="004F1CBC">
        <w:rPr>
          <w:rFonts w:ascii="Arial" w:hAnsi="Arial"/>
          <w:vertAlign w:val="superscript"/>
        </w:rPr>
        <w:t>-1</w:t>
      </w:r>
      <w:r w:rsidRPr="004F1CBC">
        <w:rPr>
          <w:rFonts w:ascii="Arial" w:hAnsi="Arial"/>
        </w:rPr>
        <w:t xml:space="preserve"> due north in </w:t>
      </w:r>
      <w:r w:rsidR="0003250C" w:rsidRPr="004F1CBC">
        <w:rPr>
          <w:rFonts w:ascii="Arial" w:hAnsi="Arial"/>
        </w:rPr>
        <w:tab/>
      </w:r>
      <w:r w:rsidRPr="004F1CBC">
        <w:rPr>
          <w:rFonts w:ascii="Arial" w:hAnsi="Arial"/>
        </w:rPr>
        <w:t xml:space="preserve">the southern hemisphere.  In the region the plane is </w:t>
      </w:r>
      <w:r w:rsidR="0003250C" w:rsidRPr="004F1CBC">
        <w:rPr>
          <w:rFonts w:ascii="Arial" w:hAnsi="Arial"/>
        </w:rPr>
        <w:tab/>
      </w:r>
      <w:r w:rsidRPr="004F1CBC">
        <w:rPr>
          <w:rFonts w:ascii="Arial" w:hAnsi="Arial"/>
        </w:rPr>
        <w:t>flying, the Earth’s magnetic field is 2.00 x 10</w:t>
      </w:r>
      <w:r w:rsidRPr="004F1CBC">
        <w:rPr>
          <w:rFonts w:ascii="Arial" w:hAnsi="Arial"/>
          <w:vertAlign w:val="superscript"/>
        </w:rPr>
        <w:t>-4</w:t>
      </w:r>
      <w:r w:rsidRPr="004F1CBC">
        <w:rPr>
          <w:rFonts w:ascii="Arial" w:hAnsi="Arial"/>
        </w:rPr>
        <w:t xml:space="preserve"> T at an </w:t>
      </w:r>
      <w:r w:rsidR="0003250C" w:rsidRPr="004F1CBC">
        <w:rPr>
          <w:rFonts w:ascii="Arial" w:hAnsi="Arial"/>
        </w:rPr>
        <w:tab/>
      </w:r>
      <w:r w:rsidRPr="004F1CBC">
        <w:rPr>
          <w:rFonts w:ascii="Arial" w:hAnsi="Arial"/>
        </w:rPr>
        <w:t>angle of 60.0° to the horizontal.</w:t>
      </w:r>
    </w:p>
    <w:p w14:paraId="3A2EB5C3" w14:textId="77777777" w:rsidR="00897A74" w:rsidRPr="004F1CBC" w:rsidRDefault="00897A74" w:rsidP="00897A74">
      <w:pPr>
        <w:rPr>
          <w:rFonts w:ascii="Arial" w:hAnsi="Arial"/>
        </w:rPr>
      </w:pPr>
    </w:p>
    <w:p w14:paraId="2CFFD4BB" w14:textId="77777777" w:rsidR="00897A74" w:rsidRPr="004F1CBC" w:rsidRDefault="00897A74" w:rsidP="00897A74">
      <w:pPr>
        <w:rPr>
          <w:rFonts w:ascii="Arial" w:hAnsi="Arial"/>
        </w:rPr>
      </w:pPr>
      <w:r w:rsidRPr="004F1CBC">
        <w:rPr>
          <w:rFonts w:ascii="Arial" w:hAnsi="Arial"/>
        </w:rPr>
        <w:tab/>
        <w:t xml:space="preserve">(i) </w:t>
      </w:r>
      <w:r w:rsidRPr="004F1CBC">
        <w:rPr>
          <w:rFonts w:ascii="Arial" w:hAnsi="Arial"/>
        </w:rPr>
        <w:tab/>
        <w:t xml:space="preserve">Which component (horizontal or vertical) of the </w:t>
      </w:r>
      <w:r w:rsidR="0003250C" w:rsidRPr="004F1CBC">
        <w:rPr>
          <w:rFonts w:ascii="Arial" w:hAnsi="Arial"/>
        </w:rPr>
        <w:tab/>
      </w:r>
      <w:r w:rsidR="0003250C" w:rsidRPr="004F1CBC">
        <w:rPr>
          <w:rFonts w:ascii="Arial" w:hAnsi="Arial"/>
        </w:rPr>
        <w:tab/>
      </w:r>
      <w:r w:rsidR="0003250C" w:rsidRPr="004F1CBC">
        <w:rPr>
          <w:rFonts w:ascii="Arial" w:hAnsi="Arial"/>
        </w:rPr>
        <w:tab/>
      </w:r>
      <w:r w:rsidRPr="004F1CBC">
        <w:rPr>
          <w:rFonts w:ascii="Arial" w:hAnsi="Arial"/>
        </w:rPr>
        <w:t xml:space="preserve">Earth’s magnetic field is used to calculate EMF </w:t>
      </w:r>
      <w:r w:rsidR="0003250C" w:rsidRPr="004F1CBC">
        <w:rPr>
          <w:rFonts w:ascii="Arial" w:hAnsi="Arial"/>
        </w:rPr>
        <w:tab/>
      </w:r>
      <w:r w:rsidR="0003250C" w:rsidRPr="004F1CBC">
        <w:rPr>
          <w:rFonts w:ascii="Arial" w:hAnsi="Arial"/>
        </w:rPr>
        <w:tab/>
      </w:r>
      <w:r w:rsidR="0003250C" w:rsidRPr="004F1CBC">
        <w:rPr>
          <w:rFonts w:ascii="Arial" w:hAnsi="Arial"/>
        </w:rPr>
        <w:tab/>
      </w:r>
      <w:r w:rsidRPr="004F1CBC">
        <w:rPr>
          <w:rFonts w:ascii="Arial" w:hAnsi="Arial"/>
        </w:rPr>
        <w:t>across the wings?</w:t>
      </w:r>
    </w:p>
    <w:p w14:paraId="6D90CA12"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[1 mark]</w:t>
      </w:r>
    </w:p>
    <w:p w14:paraId="66A500F5"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p>
    <w:p w14:paraId="6322B0E9" w14:textId="77777777" w:rsidR="00897A74" w:rsidRPr="004F1CBC" w:rsidRDefault="00897A74" w:rsidP="00897A74">
      <w:pPr>
        <w:rPr>
          <w:rFonts w:ascii="Arial" w:hAnsi="Arial"/>
        </w:rPr>
      </w:pPr>
    </w:p>
    <w:p w14:paraId="44E9C8CA" w14:textId="77777777" w:rsidR="00897A74" w:rsidRPr="004F1CBC" w:rsidRDefault="00897A74" w:rsidP="00897A74">
      <w:pPr>
        <w:rPr>
          <w:rFonts w:ascii="Arial" w:hAnsi="Arial"/>
        </w:rPr>
      </w:pPr>
    </w:p>
    <w:p w14:paraId="57C8C7AC" w14:textId="77777777" w:rsidR="00897A74" w:rsidRPr="004F1CBC" w:rsidRDefault="00897A74" w:rsidP="00897A74">
      <w:pPr>
        <w:rPr>
          <w:rFonts w:ascii="Arial" w:hAnsi="Arial"/>
        </w:rPr>
      </w:pPr>
      <w:r w:rsidRPr="004F1CBC">
        <w:rPr>
          <w:rFonts w:ascii="Arial" w:hAnsi="Arial"/>
        </w:rPr>
        <w:tab/>
        <w:t xml:space="preserve">(ii) </w:t>
      </w:r>
      <w:r w:rsidRPr="004F1CBC">
        <w:rPr>
          <w:rFonts w:ascii="Arial" w:hAnsi="Arial"/>
        </w:rPr>
        <w:tab/>
        <w:t>Find the size of this component of the field.</w:t>
      </w:r>
    </w:p>
    <w:p w14:paraId="4CA0E69A" w14:textId="77777777" w:rsidR="00897A74" w:rsidRPr="004F1CBC" w:rsidRDefault="00897A74" w:rsidP="00897A74">
      <w:pPr>
        <w:rPr>
          <w:rFonts w:ascii="Arial" w:hAnsi="Arial"/>
        </w:rPr>
      </w:pPr>
    </w:p>
    <w:p w14:paraId="53BB88F9"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[2 marks]</w:t>
      </w:r>
    </w:p>
    <w:p w14:paraId="5C8288EE" w14:textId="77777777" w:rsidR="00897A74" w:rsidRPr="004F1CBC" w:rsidRDefault="00897A74" w:rsidP="00897A74">
      <w:pPr>
        <w:rPr>
          <w:rFonts w:ascii="Arial" w:hAnsi="Arial"/>
        </w:rPr>
      </w:pPr>
    </w:p>
    <w:p w14:paraId="16CBEF73" w14:textId="77777777" w:rsidR="00897A74" w:rsidRPr="004F1CBC" w:rsidRDefault="00897A74" w:rsidP="00897A74">
      <w:pPr>
        <w:rPr>
          <w:rFonts w:ascii="Arial" w:hAnsi="Arial"/>
        </w:rPr>
      </w:pPr>
    </w:p>
    <w:p w14:paraId="28ADD237" w14:textId="77777777" w:rsidR="00897A74" w:rsidRPr="004F1CBC" w:rsidRDefault="00897A74" w:rsidP="00897A74">
      <w:pPr>
        <w:rPr>
          <w:rFonts w:ascii="Arial" w:hAnsi="Arial"/>
        </w:rPr>
      </w:pPr>
    </w:p>
    <w:p w14:paraId="2F664DBD" w14:textId="77777777" w:rsidR="00897A74" w:rsidRPr="004F1CBC" w:rsidRDefault="00897A74" w:rsidP="00897A74">
      <w:pPr>
        <w:rPr>
          <w:rFonts w:ascii="Arial" w:hAnsi="Arial"/>
        </w:rPr>
      </w:pPr>
    </w:p>
    <w:p w14:paraId="02C129A0" w14:textId="77777777" w:rsidR="00897A74" w:rsidRPr="004F1CBC" w:rsidRDefault="00897A74" w:rsidP="00897A74">
      <w:pPr>
        <w:rPr>
          <w:rFonts w:ascii="Arial" w:hAnsi="Arial"/>
        </w:rPr>
      </w:pPr>
    </w:p>
    <w:p w14:paraId="47668A0F" w14:textId="77777777" w:rsidR="00897A74" w:rsidRPr="004F1CBC" w:rsidRDefault="00897A74" w:rsidP="00897A74">
      <w:pPr>
        <w:rPr>
          <w:rFonts w:ascii="Arial" w:hAnsi="Arial"/>
        </w:rPr>
      </w:pPr>
    </w:p>
    <w:p w14:paraId="43CB3E5D" w14:textId="77777777" w:rsidR="00897A74" w:rsidRPr="004F1CBC" w:rsidRDefault="00897A74" w:rsidP="00897A74">
      <w:pPr>
        <w:rPr>
          <w:rFonts w:ascii="Arial" w:hAnsi="Arial"/>
        </w:rPr>
      </w:pPr>
    </w:p>
    <w:p w14:paraId="67244941" w14:textId="77777777" w:rsidR="00897A74" w:rsidRPr="004F1CBC" w:rsidRDefault="00897A74" w:rsidP="00897A74">
      <w:pPr>
        <w:rPr>
          <w:rFonts w:ascii="Arial" w:hAnsi="Arial"/>
        </w:rPr>
      </w:pPr>
    </w:p>
    <w:p w14:paraId="761B29C9"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p>
    <w:p w14:paraId="0B1F08CC" w14:textId="77777777" w:rsidR="00897A74" w:rsidRPr="004F1CBC" w:rsidRDefault="00897A74" w:rsidP="00897A74">
      <w:pPr>
        <w:rPr>
          <w:rFonts w:ascii="Arial" w:hAnsi="Arial"/>
        </w:rPr>
      </w:pPr>
    </w:p>
    <w:p w14:paraId="40A1287E" w14:textId="77777777" w:rsidR="00897A74" w:rsidRPr="004F1CBC" w:rsidRDefault="00897A74" w:rsidP="00897A74">
      <w:pPr>
        <w:rPr>
          <w:rFonts w:ascii="Arial" w:hAnsi="Arial"/>
        </w:rPr>
      </w:pPr>
      <w:r w:rsidRPr="004F1CBC">
        <w:rPr>
          <w:rFonts w:ascii="Arial" w:hAnsi="Arial"/>
        </w:rPr>
        <w:t xml:space="preserve"> </w:t>
      </w:r>
      <w:r w:rsidRPr="004F1CBC">
        <w:rPr>
          <w:rFonts w:ascii="Arial" w:hAnsi="Arial"/>
        </w:rPr>
        <w:tab/>
        <w:t xml:space="preserve">(iii) </w:t>
      </w:r>
      <w:r w:rsidRPr="004F1CBC">
        <w:rPr>
          <w:rFonts w:ascii="Arial" w:hAnsi="Arial"/>
        </w:rPr>
        <w:tab/>
        <w:t>Calculate the EMF is induced ac</w:t>
      </w:r>
      <w:r w:rsidR="0003250C" w:rsidRPr="004F1CBC">
        <w:rPr>
          <w:rFonts w:ascii="Arial" w:hAnsi="Arial"/>
        </w:rPr>
        <w:t>ross the wingtips of the plane.</w:t>
      </w:r>
    </w:p>
    <w:p w14:paraId="019B2DF6"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[2 marks]</w:t>
      </w:r>
    </w:p>
    <w:p w14:paraId="393EF515" w14:textId="77777777" w:rsidR="00897A74" w:rsidRPr="004F1CBC" w:rsidRDefault="00897A74" w:rsidP="00897A74">
      <w:pPr>
        <w:rPr>
          <w:rFonts w:ascii="Arial" w:hAnsi="Arial"/>
        </w:rPr>
      </w:pPr>
    </w:p>
    <w:p w14:paraId="3F4D01BE" w14:textId="77777777" w:rsidR="00897A74" w:rsidRPr="004F1CBC" w:rsidRDefault="00897A74" w:rsidP="00897A74">
      <w:pPr>
        <w:rPr>
          <w:rFonts w:ascii="Arial" w:hAnsi="Arial"/>
        </w:rPr>
      </w:pPr>
    </w:p>
    <w:p w14:paraId="0848B689" w14:textId="77777777" w:rsidR="00897A74" w:rsidRPr="004F1CBC" w:rsidRDefault="00897A74" w:rsidP="00897A74">
      <w:pPr>
        <w:rPr>
          <w:rFonts w:ascii="Arial" w:hAnsi="Arial"/>
        </w:rPr>
      </w:pPr>
    </w:p>
    <w:p w14:paraId="688F5772" w14:textId="77777777" w:rsidR="00897A74" w:rsidRPr="004F1CBC" w:rsidRDefault="00897A74" w:rsidP="00897A74">
      <w:pPr>
        <w:rPr>
          <w:rFonts w:ascii="Arial" w:hAnsi="Arial"/>
        </w:rPr>
      </w:pPr>
    </w:p>
    <w:p w14:paraId="5E1A9AA9" w14:textId="77777777" w:rsidR="00897A74" w:rsidRPr="004F1CBC" w:rsidRDefault="00897A74" w:rsidP="00897A74">
      <w:pPr>
        <w:rPr>
          <w:rFonts w:ascii="Arial" w:hAnsi="Arial"/>
        </w:rPr>
      </w:pPr>
    </w:p>
    <w:p w14:paraId="3DAC34F7" w14:textId="77777777" w:rsidR="00897A74" w:rsidRPr="004F1CBC" w:rsidRDefault="00897A74" w:rsidP="00897A74">
      <w:pPr>
        <w:rPr>
          <w:rFonts w:ascii="Arial" w:hAnsi="Arial"/>
        </w:rPr>
      </w:pPr>
    </w:p>
    <w:p w14:paraId="1278ACF8" w14:textId="77777777" w:rsidR="00897A74" w:rsidRPr="004F1CBC" w:rsidRDefault="00897A74" w:rsidP="00897A74">
      <w:pPr>
        <w:rPr>
          <w:rFonts w:ascii="Arial" w:hAnsi="Arial"/>
        </w:rPr>
      </w:pPr>
    </w:p>
    <w:p w14:paraId="3A905347" w14:textId="77777777" w:rsidR="00897A74" w:rsidRPr="004F1CBC" w:rsidRDefault="00897A74" w:rsidP="00897A74">
      <w:pPr>
        <w:rPr>
          <w:rFonts w:ascii="Arial" w:hAnsi="Arial"/>
        </w:rPr>
      </w:pPr>
    </w:p>
    <w:p w14:paraId="4DD79293"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p>
    <w:p w14:paraId="621EEBB0" w14:textId="77777777" w:rsidR="00897A74" w:rsidRPr="004F1CBC" w:rsidRDefault="00897A74" w:rsidP="00897A74">
      <w:pPr>
        <w:rPr>
          <w:rFonts w:ascii="Arial" w:hAnsi="Arial"/>
        </w:rPr>
      </w:pPr>
    </w:p>
    <w:p w14:paraId="5744BA6B"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p>
    <w:p w14:paraId="02B081E7" w14:textId="77777777" w:rsidR="00897A74" w:rsidRPr="004F1CBC" w:rsidRDefault="00897A74" w:rsidP="00897A74">
      <w:pPr>
        <w:rPr>
          <w:rFonts w:ascii="Arial" w:hAnsi="Arial"/>
        </w:rPr>
      </w:pPr>
    </w:p>
    <w:p w14:paraId="48742507" w14:textId="77777777" w:rsidR="00897A74" w:rsidRPr="004F1CBC" w:rsidRDefault="00897A74" w:rsidP="00897A74">
      <w:pPr>
        <w:rPr>
          <w:rFonts w:ascii="Arial" w:hAnsi="Arial"/>
        </w:rPr>
      </w:pPr>
      <w:r w:rsidRPr="004F1CBC">
        <w:rPr>
          <w:rFonts w:ascii="Arial" w:hAnsi="Arial"/>
        </w:rPr>
        <w:tab/>
        <w:t xml:space="preserve">(iv)  </w:t>
      </w:r>
      <w:r w:rsidRPr="004F1CBC">
        <w:rPr>
          <w:rFonts w:ascii="Arial" w:hAnsi="Arial"/>
        </w:rPr>
        <w:tab/>
        <w:t>Could this EMF be used to power the cabi</w:t>
      </w:r>
      <w:r w:rsidR="0003250C" w:rsidRPr="004F1CBC">
        <w:rPr>
          <w:rFonts w:ascii="Arial" w:hAnsi="Arial"/>
        </w:rPr>
        <w:t>n lights?  Explain your answer.</w:t>
      </w:r>
    </w:p>
    <w:p w14:paraId="2ABD5A88"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[2 marks]</w:t>
      </w:r>
    </w:p>
    <w:p w14:paraId="3D46EDD8" w14:textId="77777777" w:rsidR="00897A74" w:rsidRPr="004F1CBC" w:rsidRDefault="00897A74" w:rsidP="00897A74">
      <w:pPr>
        <w:rPr>
          <w:rFonts w:ascii="Arial" w:hAnsi="Arial"/>
        </w:rPr>
      </w:pPr>
    </w:p>
    <w:p w14:paraId="651F5A86" w14:textId="77777777" w:rsidR="00897A74" w:rsidRPr="004F1CBC" w:rsidRDefault="00897A74" w:rsidP="00897A74">
      <w:pPr>
        <w:rPr>
          <w:rFonts w:ascii="Arial" w:hAnsi="Arial"/>
        </w:rPr>
      </w:pPr>
    </w:p>
    <w:p w14:paraId="7EE0A576" w14:textId="77777777" w:rsidR="00897A74" w:rsidRPr="004F1CBC" w:rsidRDefault="00897A74" w:rsidP="00897A74">
      <w:pPr>
        <w:rPr>
          <w:rFonts w:ascii="Arial" w:hAnsi="Arial"/>
        </w:rPr>
      </w:pPr>
    </w:p>
    <w:p w14:paraId="0B389775" w14:textId="77777777" w:rsidR="00897A74" w:rsidRPr="004F1CBC" w:rsidRDefault="00897A74" w:rsidP="00897A74">
      <w:pPr>
        <w:rPr>
          <w:rFonts w:ascii="Arial" w:hAnsi="Arial"/>
        </w:rPr>
      </w:pPr>
    </w:p>
    <w:p w14:paraId="15171316" w14:textId="77777777" w:rsidR="00897A74" w:rsidRPr="004F1CBC" w:rsidRDefault="00897A74" w:rsidP="00897A74">
      <w:pPr>
        <w:rPr>
          <w:rFonts w:ascii="Arial" w:hAnsi="Arial"/>
        </w:rPr>
      </w:pPr>
    </w:p>
    <w:p w14:paraId="3143F395" w14:textId="77777777" w:rsidR="00897A74" w:rsidRPr="004F1CBC" w:rsidRDefault="00897A74" w:rsidP="00897A74">
      <w:pPr>
        <w:rPr>
          <w:rFonts w:ascii="Arial" w:hAnsi="Arial"/>
        </w:rPr>
      </w:pPr>
    </w:p>
    <w:p w14:paraId="16E464A3" w14:textId="77777777" w:rsidR="00897A74" w:rsidRPr="004F1CBC" w:rsidRDefault="00897A74" w:rsidP="00897A74">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p>
    <w:p w14:paraId="52F57BF5" w14:textId="77777777" w:rsidR="00897A74" w:rsidRPr="004F1CBC" w:rsidRDefault="00897A74" w:rsidP="00897A74">
      <w:pPr>
        <w:rPr>
          <w:rFonts w:ascii="Arial" w:hAnsi="Arial"/>
        </w:rPr>
      </w:pPr>
    </w:p>
    <w:p w14:paraId="2EA14F6E" w14:textId="77777777" w:rsidR="00897A74" w:rsidRPr="004F1CBC" w:rsidRDefault="00897A74" w:rsidP="00897A74">
      <w:pPr>
        <w:rPr>
          <w:rFonts w:ascii="Arial" w:hAnsi="Arial"/>
        </w:rPr>
      </w:pPr>
      <w:r w:rsidRPr="004F1CBC">
        <w:rPr>
          <w:rFonts w:ascii="Arial" w:hAnsi="Arial"/>
        </w:rPr>
        <w:tab/>
      </w:r>
    </w:p>
    <w:p w14:paraId="7D70F83D" w14:textId="77777777" w:rsidR="00897A74" w:rsidRPr="004F1CBC" w:rsidRDefault="00897A74" w:rsidP="00897A74">
      <w:pPr>
        <w:rPr>
          <w:rFonts w:ascii="Arial" w:hAnsi="Arial"/>
        </w:rPr>
      </w:pPr>
    </w:p>
    <w:p w14:paraId="71F02EB9" w14:textId="77777777" w:rsidR="00897A74" w:rsidRPr="004F1CBC" w:rsidRDefault="00897A74" w:rsidP="00897A74">
      <w:pPr>
        <w:rPr>
          <w:rFonts w:ascii="Arial" w:hAnsi="Arial"/>
        </w:rPr>
      </w:pPr>
    </w:p>
    <w:p w14:paraId="263D6512" w14:textId="77777777" w:rsidR="00897A74" w:rsidRPr="004F1CBC" w:rsidRDefault="00897A74" w:rsidP="00897A74">
      <w:pPr>
        <w:rPr>
          <w:rFonts w:ascii="Arial" w:hAnsi="Arial"/>
        </w:rPr>
      </w:pPr>
    </w:p>
    <w:p w14:paraId="1C5B32BE" w14:textId="77777777" w:rsidR="00897A74" w:rsidRPr="004F1CBC" w:rsidRDefault="00897A74" w:rsidP="00897A74">
      <w:pPr>
        <w:rPr>
          <w:rFonts w:ascii="Arial" w:hAnsi="Arial"/>
        </w:rPr>
      </w:pPr>
    </w:p>
    <w:p w14:paraId="71B65646" w14:textId="77777777" w:rsidR="002C03C0" w:rsidRPr="004F1CBC" w:rsidRDefault="00897A74" w:rsidP="00897A74">
      <w:pPr>
        <w:rPr>
          <w:rFonts w:ascii="Arial" w:hAnsi="Arial"/>
        </w:rPr>
      </w:pPr>
      <w:r w:rsidRPr="004F1CBC">
        <w:rPr>
          <w:rFonts w:ascii="Arial" w:hAnsi="Arial"/>
        </w:rPr>
        <w:br w:type="page"/>
      </w:r>
    </w:p>
    <w:p w14:paraId="7B189E8E" w14:textId="77777777" w:rsidR="0003250C" w:rsidRPr="004F1CBC" w:rsidRDefault="0003250C" w:rsidP="0003250C">
      <w:pPr>
        <w:rPr>
          <w:rFonts w:ascii="Arial" w:hAnsi="Arial"/>
        </w:rPr>
      </w:pPr>
      <w:r w:rsidRPr="004F1CBC">
        <w:rPr>
          <w:rFonts w:ascii="Arial" w:hAnsi="Arial"/>
        </w:rPr>
        <w:t xml:space="preserve">20. </w:t>
      </w:r>
      <w:r w:rsidRPr="004F1CBC">
        <w:rPr>
          <w:rFonts w:ascii="Arial" w:hAnsi="Arial"/>
        </w:rPr>
        <w:tab/>
        <w:t xml:space="preserve">[12 marks] </w:t>
      </w:r>
    </w:p>
    <w:p w14:paraId="7A87B9C6" w14:textId="77777777" w:rsidR="0003250C" w:rsidRPr="004F1CBC" w:rsidRDefault="0003250C" w:rsidP="0003250C">
      <w:pPr>
        <w:rPr>
          <w:rFonts w:ascii="Arial" w:hAnsi="Arial"/>
        </w:rPr>
      </w:pPr>
    </w:p>
    <w:p w14:paraId="43EEDB70" w14:textId="77777777" w:rsidR="0003250C" w:rsidRPr="004F1CBC" w:rsidRDefault="0003250C" w:rsidP="0003250C">
      <w:pPr>
        <w:rPr>
          <w:rFonts w:ascii="Arial" w:hAnsi="Arial"/>
        </w:rPr>
      </w:pPr>
      <w:r w:rsidRPr="004F1CBC">
        <w:rPr>
          <w:rFonts w:ascii="Arial" w:hAnsi="Arial"/>
        </w:rPr>
        <w:t xml:space="preserve">A mining company use an electric </w:t>
      </w:r>
      <w:r w:rsidRPr="004F1CBC">
        <w:rPr>
          <w:rFonts w:ascii="Arial" w:hAnsi="Arial" w:hint="eastAsia"/>
        </w:rPr>
        <w:t>pump</w:t>
      </w:r>
      <w:r w:rsidRPr="004F1CBC">
        <w:rPr>
          <w:rFonts w:ascii="Arial" w:hAnsi="Arial"/>
        </w:rPr>
        <w:t xml:space="preserve"> with an operating voltage in the range </w:t>
      </w:r>
    </w:p>
    <w:p w14:paraId="3D6530ED" w14:textId="77777777" w:rsidR="0003250C" w:rsidRPr="004F1CBC" w:rsidRDefault="0003250C" w:rsidP="0003250C">
      <w:pPr>
        <w:rPr>
          <w:rFonts w:ascii="Arial" w:hAnsi="Arial"/>
        </w:rPr>
      </w:pPr>
      <w:r w:rsidRPr="004F1CBC">
        <w:rPr>
          <w:rFonts w:ascii="Arial" w:hAnsi="Arial"/>
        </w:rPr>
        <w:t>1.25 kV-1.50 kV. There is only a 240 V</w:t>
      </w:r>
      <w:r w:rsidRPr="004F1CBC">
        <w:rPr>
          <w:rFonts w:ascii="Arial" w:hAnsi="Arial"/>
          <w:vertAlign w:val="subscript"/>
        </w:rPr>
        <w:t>RMS</w:t>
      </w:r>
      <w:r w:rsidRPr="004F1CBC">
        <w:rPr>
          <w:rFonts w:ascii="Arial" w:hAnsi="Arial"/>
        </w:rPr>
        <w:t xml:space="preserve"> supply available.  </w:t>
      </w:r>
      <w:r w:rsidRPr="004F1CBC">
        <w:rPr>
          <w:rFonts w:ascii="Arial" w:hAnsi="Arial" w:hint="eastAsia"/>
        </w:rPr>
        <w:t>A</w:t>
      </w:r>
      <w:r w:rsidRPr="004F1CBC">
        <w:rPr>
          <w:rFonts w:ascii="Arial" w:hAnsi="Arial"/>
        </w:rPr>
        <w:t xml:space="preserve"> transformer </w:t>
      </w:r>
      <w:r w:rsidRPr="004F1CBC">
        <w:rPr>
          <w:rFonts w:ascii="Arial" w:hAnsi="Arial" w:hint="eastAsia"/>
        </w:rPr>
        <w:t xml:space="preserve">is used </w:t>
      </w:r>
      <w:r w:rsidRPr="004F1CBC">
        <w:rPr>
          <w:rFonts w:ascii="Arial" w:hAnsi="Arial"/>
        </w:rPr>
        <w:t>to step up the output</w:t>
      </w:r>
      <w:r w:rsidRPr="004F1CBC">
        <w:rPr>
          <w:rFonts w:ascii="Arial" w:hAnsi="Arial" w:hint="eastAsia"/>
        </w:rPr>
        <w:t xml:space="preserve"> voltage</w:t>
      </w:r>
      <w:r w:rsidRPr="004F1CBC">
        <w:rPr>
          <w:rFonts w:ascii="Arial" w:hAnsi="Arial"/>
        </w:rPr>
        <w:t xml:space="preserve"> to 1.50 kV</w:t>
      </w:r>
      <w:r w:rsidRPr="004F1CBC">
        <w:rPr>
          <w:rFonts w:ascii="Arial" w:hAnsi="Arial"/>
          <w:vertAlign w:val="subscript"/>
        </w:rPr>
        <w:t>RMS</w:t>
      </w:r>
      <w:r w:rsidRPr="004F1CBC">
        <w:rPr>
          <w:rFonts w:ascii="Arial" w:hAnsi="Arial"/>
        </w:rPr>
        <w:t>.  The secondary winding of the transformer has 2000 turns of wire.</w:t>
      </w:r>
    </w:p>
    <w:p w14:paraId="6E12DABF" w14:textId="77777777" w:rsidR="0003250C" w:rsidRPr="004F1CBC" w:rsidRDefault="0003250C" w:rsidP="0003250C">
      <w:pPr>
        <w:rPr>
          <w:rFonts w:ascii="Arial" w:hAnsi="Arial"/>
        </w:rPr>
      </w:pPr>
    </w:p>
    <w:p w14:paraId="645ECBBE" w14:textId="77777777" w:rsidR="0003250C" w:rsidRPr="004F1CBC" w:rsidRDefault="0003250C" w:rsidP="0003250C">
      <w:pPr>
        <w:rPr>
          <w:rFonts w:ascii="Arial" w:hAnsi="Arial"/>
        </w:rPr>
      </w:pPr>
      <w:r w:rsidRPr="004F1CBC">
        <w:rPr>
          <w:rFonts w:ascii="Arial" w:hAnsi="Arial"/>
          <w:noProof/>
          <w:lang w:val="en-US"/>
        </w:rPr>
        <mc:AlternateContent>
          <mc:Choice Requires="wpg">
            <w:drawing>
              <wp:anchor distT="0" distB="0" distL="114300" distR="114300" simplePos="0" relativeHeight="251667456" behindDoc="0" locked="0" layoutInCell="1" allowOverlap="1" wp14:anchorId="1306C9D3" wp14:editId="067970AF">
                <wp:simplePos x="0" y="0"/>
                <wp:positionH relativeFrom="column">
                  <wp:posOffset>1021080</wp:posOffset>
                </wp:positionH>
                <wp:positionV relativeFrom="paragraph">
                  <wp:posOffset>123190</wp:posOffset>
                </wp:positionV>
                <wp:extent cx="3992245" cy="1444625"/>
                <wp:effectExtent l="1270" t="3810" r="0" b="1206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2245" cy="1444625"/>
                          <a:chOff x="2742" y="2846"/>
                          <a:chExt cx="6287" cy="2275"/>
                        </a:xfrm>
                      </wpg:grpSpPr>
                      <wpg:grpSp>
                        <wpg:cNvPr id="9" name="Group 9"/>
                        <wpg:cNvGrpSpPr>
                          <a:grpSpLocks/>
                        </wpg:cNvGrpSpPr>
                        <wpg:grpSpPr bwMode="auto">
                          <a:xfrm>
                            <a:off x="2922" y="3141"/>
                            <a:ext cx="3060" cy="1980"/>
                            <a:chOff x="1521" y="2164"/>
                            <a:chExt cx="3060" cy="1980"/>
                          </a:xfrm>
                        </wpg:grpSpPr>
                        <wps:wsp>
                          <wps:cNvPr id="10" name="Line 10"/>
                          <wps:cNvCnPr/>
                          <wps:spPr bwMode="auto">
                            <a:xfrm flipH="1">
                              <a:off x="1881" y="2524"/>
                              <a:ext cx="360" cy="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11" name="AutoShape 11"/>
                          <wps:cNvSpPr>
                            <a:spLocks noChangeArrowheads="1"/>
                          </wps:cNvSpPr>
                          <wps:spPr bwMode="auto">
                            <a:xfrm>
                              <a:off x="2061" y="2164"/>
                              <a:ext cx="900" cy="90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2" name="Group 12"/>
                          <wpg:cNvGrpSpPr>
                            <a:grpSpLocks/>
                          </wpg:cNvGrpSpPr>
                          <wpg:grpSpPr bwMode="auto">
                            <a:xfrm>
                              <a:off x="2961" y="2704"/>
                              <a:ext cx="1440" cy="900"/>
                              <a:chOff x="2961" y="2704"/>
                              <a:chExt cx="1440" cy="900"/>
                            </a:xfrm>
                          </wpg:grpSpPr>
                          <wps:wsp>
                            <wps:cNvPr id="14" name="Line 13"/>
                            <wps:cNvCnPr/>
                            <wps:spPr bwMode="auto">
                              <a:xfrm>
                                <a:off x="2961" y="2704"/>
                                <a:ext cx="360" cy="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15" name="Line 14"/>
                            <wps:cNvCnPr/>
                            <wps:spPr bwMode="auto">
                              <a:xfrm>
                                <a:off x="3321" y="2704"/>
                                <a:ext cx="1080" cy="90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g:grpSp>
                        <wps:wsp>
                          <wps:cNvPr id="16" name="AutoShape 15"/>
                          <wps:cNvSpPr>
                            <a:spLocks noChangeArrowheads="1"/>
                          </wps:cNvSpPr>
                          <wps:spPr bwMode="auto">
                            <a:xfrm>
                              <a:off x="4221" y="3424"/>
                              <a:ext cx="360" cy="720"/>
                            </a:xfrm>
                            <a:prstGeom prst="can">
                              <a:avLst>
                                <a:gd name="adj" fmla="val 50000"/>
                              </a:avLst>
                            </a:prstGeom>
                            <a:gradFill rotWithShape="1">
                              <a:gsLst>
                                <a:gs pos="0">
                                  <a:srgbClr val="FFFFFF"/>
                                </a:gs>
                                <a:gs pos="100000">
                                  <a:srgbClr val="FFFFFF">
                                    <a:gamma/>
                                    <a:shade val="46275"/>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17" name="Line 16"/>
                          <wps:cNvCnPr/>
                          <wps:spPr bwMode="auto">
                            <a:xfrm flipH="1">
                              <a:off x="1521" y="2704"/>
                              <a:ext cx="540" cy="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g:grpSp>
                          <wpg:cNvPr id="18" name="Group 17"/>
                          <wpg:cNvGrpSpPr>
                            <a:grpSpLocks/>
                          </wpg:cNvGrpSpPr>
                          <wpg:grpSpPr bwMode="auto">
                            <a:xfrm>
                              <a:off x="2781" y="2881"/>
                              <a:ext cx="1440" cy="900"/>
                              <a:chOff x="2961" y="2704"/>
                              <a:chExt cx="1440" cy="900"/>
                            </a:xfrm>
                          </wpg:grpSpPr>
                          <wps:wsp>
                            <wps:cNvPr id="19" name="Line 18"/>
                            <wps:cNvCnPr/>
                            <wps:spPr bwMode="auto">
                              <a:xfrm>
                                <a:off x="2961" y="2704"/>
                                <a:ext cx="360" cy="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20" name="Line 19"/>
                            <wps:cNvCnPr/>
                            <wps:spPr bwMode="auto">
                              <a:xfrm>
                                <a:off x="3321" y="2704"/>
                                <a:ext cx="1080" cy="90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g:grpSp>
                      </wpg:grpSp>
                      <wps:wsp>
                        <wps:cNvPr id="21" name="Text Box 20"/>
                        <wps:cNvSpPr txBox="1">
                          <a:spLocks noChangeArrowheads="1"/>
                        </wps:cNvSpPr>
                        <wps:spPr bwMode="auto">
                          <a:xfrm>
                            <a:off x="2742" y="2846"/>
                            <a:ext cx="1080" cy="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FCD6E" w14:textId="77777777" w:rsidR="00604085" w:rsidRDefault="00604085" w:rsidP="0003250C">
                              <w:pPr>
                                <w:rPr>
                                  <w:sz w:val="20"/>
                                </w:rPr>
                              </w:pPr>
                              <w:r>
                                <w:rPr>
                                  <w:rFonts w:hint="eastAsia"/>
                                  <w:sz w:val="20"/>
                                </w:rPr>
                                <w:t>Input</w:t>
                              </w:r>
                            </w:p>
                            <w:p w14:paraId="6DD8EF8B" w14:textId="77777777" w:rsidR="00604085" w:rsidRDefault="00604085" w:rsidP="0003250C">
                              <w:pPr>
                                <w:rPr>
                                  <w:sz w:val="20"/>
                                </w:rPr>
                              </w:pPr>
                              <w:r>
                                <w:rPr>
                                  <w:sz w:val="20"/>
                                </w:rPr>
                                <w:t>240 V</w:t>
                              </w:r>
                            </w:p>
                          </w:txbxContent>
                        </wps:txbx>
                        <wps:bodyPr rot="0" vert="horz" wrap="square" lIns="91440" tIns="45720" rIns="91440" bIns="45720" anchor="t" anchorCtr="0" upright="1">
                          <a:noAutofit/>
                        </wps:bodyPr>
                      </wps:wsp>
                      <wps:wsp>
                        <wps:cNvPr id="22" name="Text Box 21"/>
                        <wps:cNvSpPr txBox="1">
                          <a:spLocks noChangeArrowheads="1"/>
                        </wps:cNvSpPr>
                        <wps:spPr bwMode="auto">
                          <a:xfrm>
                            <a:off x="4362" y="2903"/>
                            <a:ext cx="1080" cy="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20720" w14:textId="77777777" w:rsidR="00604085" w:rsidRDefault="00604085" w:rsidP="0003250C">
                              <w:pPr>
                                <w:rPr>
                                  <w:sz w:val="20"/>
                                </w:rPr>
                              </w:pPr>
                              <w:r>
                                <w:rPr>
                                  <w:rFonts w:hint="eastAsia"/>
                                  <w:sz w:val="20"/>
                                </w:rPr>
                                <w:t>Output</w:t>
                              </w:r>
                            </w:p>
                            <w:p w14:paraId="0D383616" w14:textId="77777777" w:rsidR="00604085" w:rsidRDefault="00604085" w:rsidP="0003250C">
                              <w:pPr>
                                <w:rPr>
                                  <w:sz w:val="20"/>
                                </w:rPr>
                              </w:pPr>
                              <w:r>
                                <w:rPr>
                                  <w:sz w:val="20"/>
                                </w:rPr>
                                <w:t>1.50 kV</w:t>
                              </w:r>
                            </w:p>
                          </w:txbxContent>
                        </wps:txbx>
                        <wps:bodyPr rot="0" vert="horz" wrap="square" lIns="91440" tIns="45720" rIns="91440" bIns="45720" anchor="t" anchorCtr="0" upright="1">
                          <a:noAutofit/>
                        </wps:bodyPr>
                      </wps:wsp>
                      <wps:wsp>
                        <wps:cNvPr id="23" name="Text Box 22"/>
                        <wps:cNvSpPr txBox="1">
                          <a:spLocks noChangeArrowheads="1"/>
                        </wps:cNvSpPr>
                        <wps:spPr bwMode="auto">
                          <a:xfrm>
                            <a:off x="5982" y="4581"/>
                            <a:ext cx="3047"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47B1B" w14:textId="77777777" w:rsidR="00604085" w:rsidRDefault="00604085" w:rsidP="0003250C">
                              <w:pPr>
                                <w:rPr>
                                  <w:sz w:val="20"/>
                                </w:rPr>
                              </w:pPr>
                              <w:r>
                                <w:rPr>
                                  <w:sz w:val="20"/>
                                </w:rPr>
                                <w:t xml:space="preserve">Electric </w:t>
                              </w:r>
                              <w:r>
                                <w:rPr>
                                  <w:rFonts w:hint="eastAsia"/>
                                  <w:sz w:val="20"/>
                                </w:rPr>
                                <w:t>Pump</w:t>
                              </w:r>
                              <w:r>
                                <w:rPr>
                                  <w:sz w:val="20"/>
                                </w:rPr>
                                <w:t xml:space="preserve"> (V</w:t>
                              </w:r>
                              <w:r>
                                <w:rPr>
                                  <w:sz w:val="20"/>
                                  <w:vertAlign w:val="subscript"/>
                                </w:rPr>
                                <w:t>d</w:t>
                              </w:r>
                              <w:r>
                                <w:rPr>
                                  <w:sz w:val="20"/>
                                </w:rPr>
                                <w:t xml:space="preserve"> = 1.45 kV)</w:t>
                              </w:r>
                            </w:p>
                          </w:txbxContent>
                        </wps:txbx>
                        <wps:bodyPr rot="0" vert="horz" wrap="square" lIns="91440" tIns="45720" rIns="91440" bIns="45720" anchor="t" anchorCtr="0" upright="1">
                          <a:noAutofit/>
                        </wps:bodyPr>
                      </wps:wsp>
                      <wps:wsp>
                        <wps:cNvPr id="24" name="Text Box 23"/>
                        <wps:cNvSpPr txBox="1">
                          <a:spLocks noChangeArrowheads="1"/>
                        </wps:cNvSpPr>
                        <wps:spPr bwMode="auto">
                          <a:xfrm>
                            <a:off x="5082" y="3681"/>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2D999" w14:textId="77777777" w:rsidR="00604085" w:rsidRDefault="00604085" w:rsidP="0003250C">
                              <w:pPr>
                                <w:rPr>
                                  <w:sz w:val="20"/>
                                </w:rPr>
                              </w:pPr>
                              <w:r>
                                <w:rPr>
                                  <w:sz w:val="20"/>
                                </w:rPr>
                                <w:t>Cables</w:t>
                              </w:r>
                            </w:p>
                          </w:txbxContent>
                        </wps:txbx>
                        <wps:bodyPr rot="0" vert="horz" wrap="square" lIns="91440" tIns="45720" rIns="91440" bIns="45720" anchor="t" anchorCtr="0" upright="1">
                          <a:noAutofit/>
                        </wps:bodyPr>
                      </wps:wsp>
                      <wps:wsp>
                        <wps:cNvPr id="25" name="Text Box 24"/>
                        <wps:cNvSpPr txBox="1">
                          <a:spLocks noChangeArrowheads="1"/>
                        </wps:cNvSpPr>
                        <wps:spPr bwMode="auto">
                          <a:xfrm>
                            <a:off x="3102" y="4041"/>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10937" w14:textId="77777777" w:rsidR="00604085" w:rsidRDefault="00604085" w:rsidP="0003250C">
                              <w:pPr>
                                <w:rPr>
                                  <w:sz w:val="20"/>
                                </w:rPr>
                              </w:pPr>
                              <w:r>
                                <w:rPr>
                                  <w:sz w:val="20"/>
                                </w:rPr>
                                <w:t>Transformer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80.4pt;margin-top:9.7pt;width:314.35pt;height:113.75pt;z-index:251667456" coordorigin="2742,2846" coordsize="6287,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">
                <v:group id="Group 9" o:spid="_x0000_s1027" style="position:absolute;left:2922;top:3141;width:3060;height:1980" coordorigin="1521,2164" coordsize="3060,19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line id="Line 10" o:spid="_x0000_s1028" style="position:absolute;flip:x;visibility:visible;mso-wrap-style:square" from="1881,2524" to="2241,25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v0PMUAAADbAAAADwAAAGRycy9kb3ducmV2LnhtbESPQWvCQBCF74X+h2UKvRTdWFQkdRUR&#10;hB56aeLF25gdk9jsbMyuJv77zkHwNsN78943y/XgGnWjLtSeDUzGCSjiwtuaSwP7fDdagAoR2WLj&#10;mQzcKcB69fqyxNT6nn/plsVSSQiHFA1UMbap1qGoyGEY+5ZYtJPvHEZZu1LbDnsJd43+TJK5dliz&#10;NFTY0rai4i+7OgMfxd3nx8v0Jzv013Lnz7k9zM7GvL8Nmy9QkYb4ND+uv63gC738IgPo1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Zv0PMUAAADbAAAADwAAAAAAAAAA&#10;AAAAAAChAgAAZHJzL2Rvd25yZXYueG1sUEsFBgAAAAAEAAQA+QAAAJMDAAAAAA==&#10;">
                    <v:stroke startarrow="oval" startarrowwidth="narrow" startarrowlength="short" endarrow="oval" endarrowwidth="narrow" endarrowlength="short"/>
                  </v:line>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1" o:spid="_x0000_s1029" type="#_x0000_t16" style="position:absolute;left:2061;top:2164;width:90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vsRnwQAA&#10;ANsAAAAPAAAAZHJzL2Rvd25yZXYueG1sRE/NasJAEL4XfIdlBG/Nxh6kpq4hKIF6Ka36AEN2mk2b&#10;nQ27G0379F1B6G0+vt/ZlJPtxYV86BwrWGY5COLG6Y5bBedT/fgMIkRkjb1jUvBDAcrt7GGDhXZX&#10;/qDLMbYihXAoUIGJcSikDI0hiyFzA3HiPp23GBP0rdQerync9vIpz1fSYsepweBAO0PN93G0Ct5/&#10;36Z1tR727vBVY+3NuHJhVGoxn6oXEJGm+C++u191mr+E2y/pALn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77EZ8EAAADbAAAADwAAAAAAAAAAAAAAAACXAgAAZHJzL2Rvd25y&#10;ZXYueG1sUEsFBgAAAAAEAAQA9QAAAIUDAAAAAA==&#10;"/>
                  <v:group id="Group 12" o:spid="_x0000_s1030" style="position:absolute;left:2961;top:2704;width:1440;height:900" coordorigin="2961,2704" coordsize="1440,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line id="Line 13" o:spid="_x0000_s1031" style="position:absolute;visibility:visible;mso-wrap-style:square" from="2961,2704" to="3321,27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E7oicQAAADbAAAADwAAAGRycy9kb3ducmV2LnhtbERPTWvCQBC9F/oflin0UnRjKEGiq0ih&#10;INIeNNJ6HLLTJDQ7G3bXJO2vdwXB2zze5yzXo2lFT843lhXMpgkI4tLqhisFx+J9MgfhA7LG1jIp&#10;+CMP69XjwxJzbQfeU38IlYgh7HNUUIfQ5VL6siaDfmo74sj9WGcwROgqqR0OMdy0Mk2STBpsODbU&#10;2NFbTeXv4WwUfP5/hOzLzb67bTqc5psdFcfTi1LPT+NmASLQGO7im3ur4/xXuP4SD5Cr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0TuiJxAAAANsAAAAPAAAAAAAAAAAA&#10;AAAAAKECAABkcnMvZG93bnJldi54bWxQSwUGAAAAAAQABAD5AAAAkgMAAAAA&#10;">
                      <v:stroke startarrow="oval" startarrowwidth="narrow" startarrowlength="short" endarrow="oval" endarrowwidth="narrow" endarrowlength="short"/>
                    </v:line>
                    <v:line id="Line 14" o:spid="_x0000_s1032" style="position:absolute;visibility:visible;mso-wrap-style:square" from="3321,2704" to="4401,36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JNEsQAAADbAAAADwAAAGRycy9kb3ducmV2LnhtbERPTWvCQBC9F/oflin0UnRjoEGiq0ih&#10;INIeNNJ6HLLTJDQ7G3bXJO2vdwXB2zze5yzXo2lFT843lhXMpgkI4tLqhisFx+J9MgfhA7LG1jIp&#10;+CMP69XjwxJzbQfeU38IlYgh7HNUUIfQ5VL6siaDfmo74sj9WGcwROgqqR0OMdy0Mk2STBpsODbU&#10;2NFbTeXv4WwUfP5/hOzLzb67bTqc5psdFcfTi1LPT+NmASLQGO7im3ur4/xXuP4SD5Cr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Ak0SxAAAANsAAAAPAAAAAAAAAAAA&#10;AAAAAKECAABkcnMvZG93bnJldi54bWxQSwUGAAAAAAQABAD5AAAAkgMAAAAA&#10;">
                      <v:stroke startarrow="oval" startarrowwidth="narrow" startarrowlength="short" endarrow="oval" endarrowwidth="narrow" endarrowlength="short"/>
                    </v:line>
                  </v:group>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5" o:spid="_x0000_s1033" type="#_x0000_t22" style="position:absolute;left:4221;top:3424;width:36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OEewwgAA&#10;ANsAAAAPAAAAZHJzL2Rvd25yZXYueG1sRE9Na8JAEL0X+h+WKXirmxqJEl1FWgpeWkj04HHIjkls&#10;djbubjX113cLBW/zeJ+zXA+mExdyvrWs4GWcgCCurG65VrDfvT/PQfiArLGzTAp+yMN69fiwxFzb&#10;Kxd0KUMtYgj7HBU0IfS5lL5qyKAf2544ckfrDIYIXS21w2sMN52cJEkmDbYcGxrs6bWh6qv8NgoO&#10;t5Q/zqdpx587W/q0SN8mM1Zq9DRsFiACDeEu/ndvdZyfwd8v8QC5+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M4R7DCAAAA2wAAAA8AAAAAAAAAAAAAAAAAlwIAAGRycy9kb3du&#10;cmV2LnhtbFBLBQYAAAAABAAEAPUAAACGAwAAAAA=&#10;">
                    <v:fill color2="#767676" rotate="t" focus="100%" type="gradient"/>
                  </v:shape>
                  <v:line id="Line 16" o:spid="_x0000_s1034" style="position:absolute;flip:x;visibility:visible;mso-wrap-style:square" from="1521,2704" to="2061,27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JsSMIAAADbAAAADwAAAGRycy9kb3ducmV2LnhtbERPTYvCMBC9C/6HMMJeRFMX3ZWuURZB&#10;8ODF1ou3sRnbus2k20Rb/70RBG/zeJ+zWHWmEjdqXGlZwWQcgSDOrC45V3BIN6M5COeRNVaWScGd&#10;HKyW/d4CY21b3tMt8bkIIexiVFB4X8dSuqwgg25sa+LAnW1j0AfY5FI32IZwU8nPKPqSBksODQXW&#10;tC4o+0uuRsEwu9v09D/dJcf2mm/sJdXH2UWpj0H3+wPCU+ff4pd7q8P8b3j+Eg6Qy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nJsSMIAAADbAAAADwAAAAAAAAAAAAAA&#10;AAChAgAAZHJzL2Rvd25yZXYueG1sUEsFBgAAAAAEAAQA+QAAAJADAAAAAA==&#10;">
                    <v:stroke startarrow="oval" startarrowwidth="narrow" startarrowlength="short" endarrow="oval" endarrowwidth="narrow" endarrowlength="short"/>
                  </v:line>
                  <v:group id="Group 17" o:spid="_x0000_s1035" style="position:absolute;left:2781;top:2881;width:1440;height:900" coordorigin="2961,2704" coordsize="1440,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line id="Line 18" o:spid="_x0000_s1036" style="position:absolute;visibility:visible;mso-wrap-style:square" from="2961,2704" to="3321,27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k9HF8IAAADbAAAADwAAAGRycy9kb3ducmV2LnhtbERPS4vCMBC+C/6HMIIX0VQPol2jiLAg&#10;snvwgXocmtm22ExKkrXd/fVGELzNx/ecxao1lbiT86VlBeNRAoI4s7rkXMHp+DmcgfABWWNlmRT8&#10;kYfVsttZYKptw3u6H0IuYgj7FBUUIdSplD4ryKAf2Zo4cj/WGQwRulxqh00MN5WcJMlUGiw5NhRY&#10;06ag7Hb4NQq+/7/C9OzGl3o7aa6z9Y6Op+tAqX6vXX+ACNSGt/jl3uo4fw7PX+IBcvk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k9HF8IAAADbAAAADwAAAAAAAAAAAAAA&#10;AAChAgAAZHJzL2Rvd25yZXYueG1sUEsFBgAAAAAEAAQA+QAAAJADAAAAAA==&#10;">
                      <v:stroke startarrow="oval" startarrowwidth="narrow" startarrowlength="short" endarrow="oval" endarrowwidth="narrow" endarrowlength="short"/>
                    </v:line>
                    <v:line id="Line 19" o:spid="_x0000_s1037" style="position:absolute;visibility:visible;mso-wrap-style:square" from="3321,2704" to="4401,36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kkN8MAAADbAAAADwAAAGRycy9kb3ducmV2LnhtbERPPWvDMBDdC/0P4gpdSiPHQzCulRAC&#10;hVCaIY5JPR7W1TaxTkZSYze/PhoKHR/vu9jMZhBXcr63rGC5SEAQN1b33CqoTu+vGQgfkDUOlknB&#10;L3nYrB8fCsy1nfhI1zK0Ioawz1FBF8KYS+mbjgz6hR2JI/dtncEQoWuldjjFcDPINElW0mDPsaHD&#10;kXYdNZfyxyg43D7D6uyWX+M+neps+0Gnqn5R6vlp3r6BCDSHf/Gfe68VpHF9/BJ/gFzf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UZJDfDAAAA2wAAAA8AAAAAAAAAAAAA&#10;AAAAoQIAAGRycy9kb3ducmV2LnhtbFBLBQYAAAAABAAEAPkAAACRAwAAAAA=&#10;">
                      <v:stroke startarrow="oval" startarrowwidth="narrow" startarrowlength="short" endarrow="oval" endarrowwidth="narrow" endarrowlength="short"/>
                    </v:line>
                  </v:group>
                </v:group>
                <v:shapetype id="_x0000_t202" coordsize="21600,21600" o:spt="202" path="m0,0l0,21600,21600,21600,21600,0xe">
                  <v:stroke joinstyle="miter"/>
                  <v:path gradientshapeok="t" o:connecttype="rect"/>
                </v:shapetype>
                <v:shape id="Text Box 20" o:spid="_x0000_s1038" type="#_x0000_t202" style="position:absolute;left:2742;top:2846;width:1080;height: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5DDFCD6E" w14:textId="77777777" w:rsidR="00604085" w:rsidRDefault="00604085" w:rsidP="0003250C">
                        <w:pPr>
                          <w:rPr>
                            <w:rFonts w:hint="eastAsia"/>
                            <w:sz w:val="20"/>
                          </w:rPr>
                        </w:pPr>
                        <w:r>
                          <w:rPr>
                            <w:rFonts w:hint="eastAsia"/>
                            <w:sz w:val="20"/>
                          </w:rPr>
                          <w:t>Input</w:t>
                        </w:r>
                      </w:p>
                      <w:p w14:paraId="6DD8EF8B" w14:textId="77777777" w:rsidR="00604085" w:rsidRDefault="00604085" w:rsidP="0003250C">
                        <w:pPr>
                          <w:rPr>
                            <w:sz w:val="20"/>
                          </w:rPr>
                        </w:pPr>
                        <w:r>
                          <w:rPr>
                            <w:sz w:val="20"/>
                          </w:rPr>
                          <w:t>240 V</w:t>
                        </w:r>
                      </w:p>
                    </w:txbxContent>
                  </v:textbox>
                </v:shape>
                <v:shape id="Text Box 21" o:spid="_x0000_s1039" type="#_x0000_t202" style="position:absolute;left:4362;top:2903;width:1080;height:5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2FE20720" w14:textId="77777777" w:rsidR="00604085" w:rsidRDefault="00604085" w:rsidP="0003250C">
                        <w:pPr>
                          <w:rPr>
                            <w:rFonts w:hint="eastAsia"/>
                            <w:sz w:val="20"/>
                          </w:rPr>
                        </w:pPr>
                        <w:r>
                          <w:rPr>
                            <w:rFonts w:hint="eastAsia"/>
                            <w:sz w:val="20"/>
                          </w:rPr>
                          <w:t>Output</w:t>
                        </w:r>
                      </w:p>
                      <w:p w14:paraId="0D383616" w14:textId="77777777" w:rsidR="00604085" w:rsidRDefault="00604085" w:rsidP="0003250C">
                        <w:pPr>
                          <w:rPr>
                            <w:sz w:val="20"/>
                          </w:rPr>
                        </w:pPr>
                        <w:r>
                          <w:rPr>
                            <w:sz w:val="20"/>
                          </w:rPr>
                          <w:t>1.50 kV</w:t>
                        </w:r>
                      </w:p>
                    </w:txbxContent>
                  </v:textbox>
                </v:shape>
                <v:shape id="Text Box 22" o:spid="_x0000_s1040" type="#_x0000_t202" style="position:absolute;left:5982;top:4581;width:3047;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7D247B1B" w14:textId="77777777" w:rsidR="00604085" w:rsidRDefault="00604085" w:rsidP="0003250C">
                        <w:pPr>
                          <w:rPr>
                            <w:sz w:val="20"/>
                          </w:rPr>
                        </w:pPr>
                        <w:r>
                          <w:rPr>
                            <w:sz w:val="20"/>
                          </w:rPr>
                          <w:t xml:space="preserve">Electric </w:t>
                        </w:r>
                        <w:r>
                          <w:rPr>
                            <w:rFonts w:hint="eastAsia"/>
                            <w:sz w:val="20"/>
                          </w:rPr>
                          <w:t>Pump</w:t>
                        </w:r>
                        <w:r>
                          <w:rPr>
                            <w:sz w:val="20"/>
                          </w:rPr>
                          <w:t xml:space="preserve"> (V</w:t>
                        </w:r>
                        <w:r>
                          <w:rPr>
                            <w:sz w:val="20"/>
                            <w:vertAlign w:val="subscript"/>
                          </w:rPr>
                          <w:t>d</w:t>
                        </w:r>
                        <w:r>
                          <w:rPr>
                            <w:sz w:val="20"/>
                          </w:rPr>
                          <w:t xml:space="preserve"> = 1.45 kV)</w:t>
                        </w:r>
                      </w:p>
                    </w:txbxContent>
                  </v:textbox>
                </v:shape>
                <v:shape id="Text Box 23" o:spid="_x0000_s1041" type="#_x0000_t202" style="position:absolute;left:5082;top:3681;width:108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6A32D999" w14:textId="77777777" w:rsidR="00604085" w:rsidRDefault="00604085" w:rsidP="0003250C">
                        <w:pPr>
                          <w:rPr>
                            <w:sz w:val="20"/>
                          </w:rPr>
                        </w:pPr>
                        <w:r>
                          <w:rPr>
                            <w:sz w:val="20"/>
                          </w:rPr>
                          <w:t>Cables</w:t>
                        </w:r>
                      </w:p>
                    </w:txbxContent>
                  </v:textbox>
                </v:shape>
                <v:shape id="Text Box 24" o:spid="_x0000_s1042" type="#_x0000_t202" style="position:absolute;left:3102;top:4041;width:14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1CE10937" w14:textId="77777777" w:rsidR="00604085" w:rsidRDefault="00604085" w:rsidP="0003250C">
                        <w:pPr>
                          <w:rPr>
                            <w:sz w:val="20"/>
                          </w:rPr>
                        </w:pPr>
                        <w:r>
                          <w:rPr>
                            <w:sz w:val="20"/>
                          </w:rPr>
                          <w:t>Transformer</w:t>
                        </w:r>
                      </w:p>
                    </w:txbxContent>
                  </v:textbox>
                </v:shape>
              </v:group>
            </w:pict>
          </mc:Fallback>
        </mc:AlternateContent>
      </w:r>
    </w:p>
    <w:p w14:paraId="23BB29B1" w14:textId="77777777" w:rsidR="0003250C" w:rsidRPr="004F1CBC" w:rsidRDefault="0003250C" w:rsidP="0003250C">
      <w:pPr>
        <w:rPr>
          <w:rFonts w:ascii="Arial" w:hAnsi="Arial"/>
        </w:rPr>
      </w:pPr>
    </w:p>
    <w:p w14:paraId="5E3B33D4" w14:textId="77777777" w:rsidR="0003250C" w:rsidRPr="004F1CBC" w:rsidRDefault="0003250C" w:rsidP="0003250C">
      <w:pPr>
        <w:rPr>
          <w:rFonts w:ascii="Arial" w:hAnsi="Arial"/>
        </w:rPr>
      </w:pPr>
    </w:p>
    <w:p w14:paraId="204045A0" w14:textId="77777777" w:rsidR="0003250C" w:rsidRPr="004F1CBC" w:rsidRDefault="0003250C" w:rsidP="0003250C">
      <w:pPr>
        <w:rPr>
          <w:rFonts w:ascii="Arial" w:hAnsi="Arial"/>
        </w:rPr>
      </w:pPr>
    </w:p>
    <w:p w14:paraId="5CBBDD65" w14:textId="77777777" w:rsidR="0003250C" w:rsidRPr="004F1CBC" w:rsidRDefault="0003250C" w:rsidP="0003250C">
      <w:pPr>
        <w:rPr>
          <w:rFonts w:ascii="Arial" w:hAnsi="Arial"/>
        </w:rPr>
      </w:pPr>
    </w:p>
    <w:p w14:paraId="2E295677" w14:textId="77777777" w:rsidR="0003250C" w:rsidRPr="004F1CBC" w:rsidRDefault="0003250C" w:rsidP="0003250C">
      <w:pPr>
        <w:rPr>
          <w:rFonts w:ascii="Arial" w:hAnsi="Arial"/>
        </w:rPr>
      </w:pPr>
    </w:p>
    <w:p w14:paraId="02E6E6DB" w14:textId="77777777" w:rsidR="0003250C" w:rsidRPr="004F1CBC" w:rsidRDefault="0003250C" w:rsidP="0003250C">
      <w:pPr>
        <w:rPr>
          <w:rFonts w:ascii="Arial" w:hAnsi="Arial"/>
        </w:rPr>
      </w:pPr>
    </w:p>
    <w:p w14:paraId="6F3307F1" w14:textId="77777777" w:rsidR="0003250C" w:rsidRPr="004F1CBC" w:rsidRDefault="0003250C" w:rsidP="0003250C">
      <w:pPr>
        <w:rPr>
          <w:rFonts w:ascii="Arial" w:hAnsi="Arial"/>
        </w:rPr>
      </w:pPr>
    </w:p>
    <w:p w14:paraId="13C4A516" w14:textId="77777777" w:rsidR="0003250C" w:rsidRPr="004F1CBC" w:rsidRDefault="0003250C" w:rsidP="0003250C">
      <w:pPr>
        <w:rPr>
          <w:rFonts w:ascii="Arial" w:hAnsi="Arial"/>
        </w:rPr>
      </w:pPr>
    </w:p>
    <w:p w14:paraId="79FE0332" w14:textId="77777777" w:rsidR="0003250C" w:rsidRPr="004F1CBC" w:rsidRDefault="0003250C" w:rsidP="0003250C">
      <w:pPr>
        <w:rPr>
          <w:rFonts w:ascii="Arial" w:hAnsi="Arial"/>
        </w:rPr>
      </w:pPr>
    </w:p>
    <w:p w14:paraId="20CD9CF0" w14:textId="77777777" w:rsidR="0003250C" w:rsidRPr="004F1CBC" w:rsidRDefault="0003250C" w:rsidP="0003250C">
      <w:pPr>
        <w:rPr>
          <w:rFonts w:ascii="Arial" w:hAnsi="Arial"/>
        </w:rPr>
      </w:pPr>
    </w:p>
    <w:p w14:paraId="0B0A5BC3" w14:textId="77777777" w:rsidR="0003250C" w:rsidRPr="004F1CBC" w:rsidRDefault="0003250C" w:rsidP="0003250C">
      <w:pPr>
        <w:rPr>
          <w:rFonts w:ascii="Arial" w:hAnsi="Arial"/>
        </w:rPr>
      </w:pPr>
    </w:p>
    <w:p w14:paraId="276F00A3" w14:textId="77777777" w:rsidR="0003250C" w:rsidRPr="004F1CBC" w:rsidRDefault="0003250C" w:rsidP="0003250C">
      <w:pPr>
        <w:rPr>
          <w:rFonts w:ascii="Arial" w:hAnsi="Arial"/>
        </w:rPr>
      </w:pPr>
    </w:p>
    <w:p w14:paraId="68783AEA" w14:textId="77777777" w:rsidR="0003250C" w:rsidRPr="004F1CBC" w:rsidRDefault="0003250C" w:rsidP="0003250C">
      <w:pPr>
        <w:rPr>
          <w:rFonts w:ascii="Arial" w:hAnsi="Arial"/>
        </w:rPr>
      </w:pPr>
      <w:r w:rsidRPr="004F1CBC">
        <w:rPr>
          <w:rFonts w:ascii="Arial" w:hAnsi="Arial"/>
        </w:rPr>
        <w:t>(a)</w:t>
      </w:r>
      <w:r w:rsidRPr="004F1CBC">
        <w:rPr>
          <w:rFonts w:ascii="Arial" w:hAnsi="Arial"/>
        </w:rPr>
        <w:tab/>
        <w:t>Calculate the number of turns required on the primary winding of the transformer.</w:t>
      </w:r>
      <w:r w:rsidRPr="004F1CBC">
        <w:rPr>
          <w:rFonts w:ascii="Arial" w:hAnsi="Arial"/>
        </w:rPr>
        <w:tab/>
        <w:t xml:space="preserve"> </w:t>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(2 marks)</w:t>
      </w:r>
    </w:p>
    <w:p w14:paraId="67790AB5" w14:textId="77777777" w:rsidR="0003250C" w:rsidRPr="004F1CBC" w:rsidRDefault="0003250C" w:rsidP="0003250C">
      <w:pPr>
        <w:rPr>
          <w:rFonts w:ascii="Arial" w:hAnsi="Arial"/>
        </w:rPr>
      </w:pPr>
    </w:p>
    <w:p w14:paraId="299CAA95" w14:textId="77777777" w:rsidR="0003250C" w:rsidRPr="004F1CBC" w:rsidRDefault="0003250C" w:rsidP="0003250C">
      <w:pPr>
        <w:rPr>
          <w:rFonts w:ascii="Arial" w:hAnsi="Arial"/>
        </w:rPr>
      </w:pPr>
    </w:p>
    <w:p w14:paraId="7A48CE06" w14:textId="77777777" w:rsidR="0003250C" w:rsidRPr="004F1CBC" w:rsidRDefault="0003250C" w:rsidP="0003250C">
      <w:pPr>
        <w:rPr>
          <w:rFonts w:ascii="Arial" w:hAnsi="Arial"/>
        </w:rPr>
      </w:pPr>
    </w:p>
    <w:p w14:paraId="5614A959" w14:textId="77777777" w:rsidR="0003250C" w:rsidRPr="004F1CBC" w:rsidRDefault="0003250C" w:rsidP="0003250C">
      <w:pPr>
        <w:rPr>
          <w:rFonts w:ascii="Arial" w:hAnsi="Arial"/>
        </w:rPr>
      </w:pPr>
    </w:p>
    <w:p w14:paraId="71B1AE32" w14:textId="77777777" w:rsidR="0003250C" w:rsidRPr="004F1CBC" w:rsidRDefault="0003250C" w:rsidP="0003250C">
      <w:pPr>
        <w:rPr>
          <w:rFonts w:ascii="Arial" w:hAnsi="Arial"/>
        </w:rPr>
      </w:pPr>
    </w:p>
    <w:p w14:paraId="48749F76" w14:textId="77777777" w:rsidR="0003250C" w:rsidRPr="004F1CBC" w:rsidRDefault="0003250C" w:rsidP="0003250C">
      <w:pPr>
        <w:rPr>
          <w:rFonts w:ascii="Arial" w:hAnsi="Arial"/>
        </w:rPr>
      </w:pPr>
    </w:p>
    <w:p w14:paraId="3D164FE7" w14:textId="77777777" w:rsidR="0003250C" w:rsidRPr="004F1CBC" w:rsidRDefault="0003250C" w:rsidP="0003250C">
      <w:pPr>
        <w:rPr>
          <w:rFonts w:ascii="Arial" w:hAnsi="Arial"/>
        </w:rPr>
      </w:pPr>
    </w:p>
    <w:p w14:paraId="1C042930" w14:textId="77777777" w:rsidR="0003250C" w:rsidRPr="004F1CBC" w:rsidRDefault="0003250C" w:rsidP="0003250C">
      <w:pPr>
        <w:rPr>
          <w:rFonts w:ascii="Arial" w:hAnsi="Arial"/>
        </w:rPr>
      </w:pPr>
    </w:p>
    <w:p w14:paraId="66ACC8DD" w14:textId="77777777" w:rsidR="0003250C" w:rsidRPr="004F1CBC" w:rsidRDefault="0003250C" w:rsidP="0003250C">
      <w:pPr>
        <w:rPr>
          <w:rFonts w:ascii="Arial" w:hAnsi="Arial"/>
        </w:rPr>
      </w:pPr>
    </w:p>
    <w:p w14:paraId="0DA2A97E" w14:textId="77777777" w:rsidR="0003250C" w:rsidRPr="004F1CBC" w:rsidRDefault="0003250C" w:rsidP="0003250C">
      <w:pPr>
        <w:rPr>
          <w:rFonts w:ascii="Arial" w:hAnsi="Arial"/>
        </w:rPr>
      </w:pPr>
    </w:p>
    <w:p w14:paraId="344D0D22" w14:textId="77777777" w:rsidR="0003250C" w:rsidRPr="004F1CBC" w:rsidRDefault="0003250C" w:rsidP="0003250C">
      <w:pPr>
        <w:rPr>
          <w:rFonts w:ascii="Arial" w:hAnsi="Arial"/>
        </w:rPr>
      </w:pPr>
    </w:p>
    <w:p w14:paraId="0AFD9A56" w14:textId="77777777" w:rsidR="0003250C" w:rsidRPr="004F1CBC" w:rsidRDefault="0003250C" w:rsidP="0003250C">
      <w:pPr>
        <w:rPr>
          <w:rFonts w:ascii="Arial" w:hAnsi="Arial"/>
        </w:rPr>
      </w:pPr>
    </w:p>
    <w:p w14:paraId="3E168592" w14:textId="77777777" w:rsidR="0003250C" w:rsidRPr="004F1CBC" w:rsidRDefault="0003250C" w:rsidP="0003250C">
      <w:pPr>
        <w:rPr>
          <w:rFonts w:ascii="Arial" w:hAnsi="Arial"/>
        </w:rPr>
      </w:pPr>
      <w:r w:rsidRPr="004F1CBC">
        <w:rPr>
          <w:rFonts w:ascii="Arial" w:hAnsi="Arial"/>
        </w:rPr>
        <w:t xml:space="preserve">The transformer has an electrical power output of 6.45 kW.  The underground pump is connected by 1.10 km of cables to the surface.  The potential difference across the </w:t>
      </w:r>
      <w:r w:rsidRPr="004F1CBC">
        <w:rPr>
          <w:rFonts w:ascii="Arial" w:hAnsi="Arial" w:hint="eastAsia"/>
        </w:rPr>
        <w:t>pump</w:t>
      </w:r>
      <w:r w:rsidRPr="004F1CBC">
        <w:rPr>
          <w:rFonts w:ascii="Arial" w:hAnsi="Arial"/>
        </w:rPr>
        <w:t xml:space="preserve"> is 1.45 kV.</w:t>
      </w:r>
    </w:p>
    <w:p w14:paraId="010F11F4" w14:textId="77777777" w:rsidR="0003250C" w:rsidRPr="004F1CBC" w:rsidRDefault="0003250C" w:rsidP="0003250C">
      <w:pPr>
        <w:rPr>
          <w:rFonts w:ascii="Arial" w:hAnsi="Arial"/>
        </w:rPr>
      </w:pPr>
    </w:p>
    <w:p w14:paraId="3A305DEF" w14:textId="77777777" w:rsidR="0003250C" w:rsidRPr="004F1CBC" w:rsidRDefault="0003250C" w:rsidP="0003250C">
      <w:pPr>
        <w:rPr>
          <w:rFonts w:ascii="Arial" w:hAnsi="Arial"/>
        </w:rPr>
      </w:pPr>
      <w:r w:rsidRPr="004F1CBC">
        <w:rPr>
          <w:rFonts w:ascii="Arial" w:hAnsi="Arial"/>
        </w:rPr>
        <w:t>(b)</w:t>
      </w:r>
      <w:r w:rsidRPr="004F1CBC">
        <w:rPr>
          <w:rFonts w:ascii="Arial" w:hAnsi="Arial"/>
        </w:rPr>
        <w:tab/>
        <w:t>Calculate the total resistance of the cables.</w:t>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(4 marks)</w:t>
      </w:r>
    </w:p>
    <w:p w14:paraId="6C907EAD" w14:textId="77777777" w:rsidR="0003250C" w:rsidRPr="004F1CBC" w:rsidRDefault="0003250C" w:rsidP="0003250C">
      <w:pPr>
        <w:rPr>
          <w:rFonts w:ascii="Arial" w:hAnsi="Arial"/>
        </w:rPr>
      </w:pPr>
    </w:p>
    <w:p w14:paraId="7E58AAE1" w14:textId="77777777" w:rsidR="0003250C" w:rsidRPr="004F1CBC" w:rsidRDefault="0003250C" w:rsidP="0003250C">
      <w:pPr>
        <w:rPr>
          <w:rFonts w:ascii="Arial" w:hAnsi="Arial"/>
        </w:rPr>
      </w:pPr>
    </w:p>
    <w:p w14:paraId="2AA079A4" w14:textId="77777777" w:rsidR="0003250C" w:rsidRPr="004F1CBC" w:rsidRDefault="0003250C" w:rsidP="0003250C">
      <w:pPr>
        <w:rPr>
          <w:rFonts w:ascii="Arial" w:hAnsi="Arial"/>
        </w:rPr>
      </w:pPr>
    </w:p>
    <w:p w14:paraId="696764D0" w14:textId="77777777" w:rsidR="0003250C" w:rsidRPr="004F1CBC" w:rsidRDefault="0003250C" w:rsidP="0003250C">
      <w:pPr>
        <w:rPr>
          <w:rFonts w:ascii="Arial" w:hAnsi="Arial"/>
        </w:rPr>
      </w:pPr>
    </w:p>
    <w:p w14:paraId="3E937068" w14:textId="77777777" w:rsidR="0003250C" w:rsidRPr="004F1CBC" w:rsidRDefault="0003250C" w:rsidP="0003250C">
      <w:pPr>
        <w:rPr>
          <w:rFonts w:ascii="Arial" w:hAnsi="Arial"/>
        </w:rPr>
      </w:pPr>
    </w:p>
    <w:p w14:paraId="394C0E63" w14:textId="77777777" w:rsidR="0003250C" w:rsidRPr="004F1CBC" w:rsidRDefault="0003250C" w:rsidP="0003250C">
      <w:pPr>
        <w:rPr>
          <w:rFonts w:ascii="Arial" w:hAnsi="Arial"/>
        </w:rPr>
      </w:pPr>
    </w:p>
    <w:p w14:paraId="35D0C62E" w14:textId="77777777" w:rsidR="0003250C" w:rsidRPr="004F1CBC" w:rsidRDefault="0003250C" w:rsidP="0003250C">
      <w:pPr>
        <w:rPr>
          <w:rFonts w:ascii="Arial" w:hAnsi="Arial"/>
        </w:rPr>
      </w:pPr>
    </w:p>
    <w:p w14:paraId="254FA0DD" w14:textId="77777777" w:rsidR="0003250C" w:rsidRPr="004F1CBC" w:rsidRDefault="0003250C" w:rsidP="0003250C">
      <w:pPr>
        <w:rPr>
          <w:rFonts w:ascii="Arial" w:hAnsi="Arial"/>
        </w:rPr>
      </w:pPr>
    </w:p>
    <w:p w14:paraId="7ADB0311" w14:textId="77777777" w:rsidR="0003250C" w:rsidRPr="004F1CBC" w:rsidRDefault="0003250C" w:rsidP="0003250C">
      <w:pPr>
        <w:rPr>
          <w:rFonts w:ascii="Arial" w:hAnsi="Arial"/>
        </w:rPr>
      </w:pPr>
    </w:p>
    <w:p w14:paraId="3F1199A3" w14:textId="77777777" w:rsidR="0003250C" w:rsidRPr="004F1CBC" w:rsidRDefault="0003250C" w:rsidP="0003250C">
      <w:pPr>
        <w:rPr>
          <w:rFonts w:ascii="Arial" w:hAnsi="Arial"/>
        </w:rPr>
      </w:pPr>
    </w:p>
    <w:p w14:paraId="213FE2CD" w14:textId="77777777" w:rsidR="0003250C" w:rsidRPr="004F1CBC" w:rsidRDefault="0003250C" w:rsidP="0003250C">
      <w:pPr>
        <w:rPr>
          <w:rFonts w:ascii="Arial" w:hAnsi="Arial"/>
        </w:rPr>
      </w:pPr>
    </w:p>
    <w:p w14:paraId="2AEC8B1F" w14:textId="77777777" w:rsidR="0003250C" w:rsidRPr="004F1CBC" w:rsidRDefault="0003250C" w:rsidP="0003250C">
      <w:pPr>
        <w:rPr>
          <w:rFonts w:ascii="Arial" w:hAnsi="Arial"/>
        </w:rPr>
      </w:pPr>
    </w:p>
    <w:p w14:paraId="4FA1E406" w14:textId="77777777" w:rsidR="0003250C" w:rsidRPr="004F1CBC" w:rsidRDefault="0003250C" w:rsidP="0003250C">
      <w:pPr>
        <w:rPr>
          <w:rFonts w:ascii="Arial" w:hAnsi="Arial"/>
        </w:rPr>
      </w:pPr>
    </w:p>
    <w:p w14:paraId="10B5AA20" w14:textId="77777777" w:rsidR="0003250C" w:rsidRPr="004F1CBC" w:rsidRDefault="0003250C" w:rsidP="0003250C">
      <w:pPr>
        <w:rPr>
          <w:rFonts w:ascii="Arial" w:hAnsi="Arial"/>
        </w:rPr>
      </w:pPr>
      <w:r w:rsidRPr="004F1CBC">
        <w:rPr>
          <w:rFonts w:ascii="Arial" w:hAnsi="Arial"/>
        </w:rPr>
        <w:t>(c)</w:t>
      </w:r>
      <w:r w:rsidRPr="004F1CBC">
        <w:rPr>
          <w:rFonts w:ascii="Arial" w:hAnsi="Arial"/>
        </w:rPr>
        <w:tab/>
        <w:t xml:space="preserve">Calculate how much electrical </w:t>
      </w:r>
      <w:r w:rsidRPr="004F1CBC">
        <w:rPr>
          <w:rFonts w:ascii="Arial" w:hAnsi="Arial" w:hint="eastAsia"/>
        </w:rPr>
        <w:t>energy per second</w:t>
      </w:r>
      <w:r w:rsidRPr="004F1CBC">
        <w:rPr>
          <w:rFonts w:ascii="Arial" w:hAnsi="Arial"/>
        </w:rPr>
        <w:t xml:space="preserve"> is transformed to heat in the </w:t>
      </w:r>
      <w:r w:rsidRPr="004F1CBC">
        <w:rPr>
          <w:rFonts w:ascii="Arial" w:hAnsi="Arial"/>
        </w:rPr>
        <w:tab/>
        <w:t>cables.</w:t>
      </w:r>
      <w:r w:rsidRPr="004F1CBC">
        <w:rPr>
          <w:rFonts w:ascii="Arial" w:hAnsi="Arial"/>
        </w:rPr>
        <w:tab/>
      </w:r>
      <w:r w:rsidRPr="004F1CBC">
        <w:rPr>
          <w:rFonts w:ascii="Arial" w:hAnsi="Arial"/>
        </w:rPr>
        <w:tab/>
      </w:r>
      <w:r w:rsidRPr="004F1CBC">
        <w:rPr>
          <w:rFonts w:ascii="Arial" w:hAnsi="Arial"/>
        </w:rPr>
        <w:tab/>
      </w:r>
    </w:p>
    <w:p w14:paraId="244C4F57" w14:textId="77777777" w:rsidR="0003250C" w:rsidRPr="004F1CBC" w:rsidRDefault="0003250C" w:rsidP="0003250C">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(2 marks)</w:t>
      </w:r>
    </w:p>
    <w:p w14:paraId="1E8C7B8C" w14:textId="77777777" w:rsidR="0003250C" w:rsidRPr="004F1CBC" w:rsidRDefault="0003250C" w:rsidP="0003250C">
      <w:pPr>
        <w:rPr>
          <w:rFonts w:ascii="Arial" w:hAnsi="Arial"/>
        </w:rPr>
      </w:pPr>
    </w:p>
    <w:p w14:paraId="0E6C7384" w14:textId="77777777" w:rsidR="0003250C" w:rsidRPr="004F1CBC" w:rsidRDefault="0003250C" w:rsidP="0003250C">
      <w:pPr>
        <w:rPr>
          <w:rFonts w:ascii="Arial" w:hAnsi="Arial"/>
        </w:rPr>
      </w:pPr>
    </w:p>
    <w:p w14:paraId="719857A2" w14:textId="77777777" w:rsidR="0003250C" w:rsidRPr="004F1CBC" w:rsidRDefault="0003250C" w:rsidP="0003250C">
      <w:pPr>
        <w:rPr>
          <w:rFonts w:ascii="Arial" w:hAnsi="Arial"/>
        </w:rPr>
      </w:pPr>
    </w:p>
    <w:p w14:paraId="7C66C308" w14:textId="77777777" w:rsidR="0003250C" w:rsidRPr="004F1CBC" w:rsidRDefault="0003250C" w:rsidP="0003250C">
      <w:pPr>
        <w:rPr>
          <w:rFonts w:ascii="Arial" w:hAnsi="Arial"/>
        </w:rPr>
      </w:pPr>
    </w:p>
    <w:p w14:paraId="0D54FA61" w14:textId="77777777" w:rsidR="0003250C" w:rsidRPr="004F1CBC" w:rsidRDefault="0003250C" w:rsidP="0003250C">
      <w:pPr>
        <w:rPr>
          <w:rFonts w:ascii="Arial" w:hAnsi="Arial"/>
        </w:rPr>
      </w:pPr>
    </w:p>
    <w:p w14:paraId="10160115" w14:textId="77777777" w:rsidR="0003250C" w:rsidRPr="004F1CBC" w:rsidRDefault="0003250C" w:rsidP="0003250C">
      <w:pPr>
        <w:rPr>
          <w:rFonts w:ascii="Arial" w:hAnsi="Arial"/>
        </w:rPr>
      </w:pPr>
    </w:p>
    <w:p w14:paraId="37342BB1" w14:textId="77777777" w:rsidR="0003250C" w:rsidRPr="004F1CBC" w:rsidRDefault="0003250C" w:rsidP="0003250C">
      <w:pPr>
        <w:rPr>
          <w:rFonts w:ascii="Arial" w:hAnsi="Arial"/>
        </w:rPr>
      </w:pPr>
    </w:p>
    <w:p w14:paraId="677CED74" w14:textId="77777777" w:rsidR="0003250C" w:rsidRPr="004F1CBC" w:rsidRDefault="0003250C" w:rsidP="0003250C">
      <w:pPr>
        <w:rPr>
          <w:rFonts w:ascii="Arial" w:hAnsi="Arial"/>
        </w:rPr>
      </w:pPr>
    </w:p>
    <w:p w14:paraId="3EAE7845" w14:textId="77777777" w:rsidR="0003250C" w:rsidRPr="004F1CBC" w:rsidRDefault="0003250C" w:rsidP="0003250C">
      <w:pPr>
        <w:rPr>
          <w:rFonts w:ascii="Arial" w:hAnsi="Arial"/>
        </w:rPr>
      </w:pPr>
    </w:p>
    <w:p w14:paraId="4648D5F1" w14:textId="77777777" w:rsidR="0003250C" w:rsidRPr="004F1CBC" w:rsidRDefault="0003250C" w:rsidP="0003250C">
      <w:pPr>
        <w:rPr>
          <w:rFonts w:ascii="Arial" w:hAnsi="Arial"/>
        </w:rPr>
      </w:pPr>
    </w:p>
    <w:p w14:paraId="73446773" w14:textId="77777777" w:rsidR="0003250C" w:rsidRPr="004F1CBC" w:rsidRDefault="0003250C" w:rsidP="0003250C">
      <w:pPr>
        <w:rPr>
          <w:rFonts w:ascii="Arial" w:hAnsi="Arial"/>
        </w:rPr>
      </w:pPr>
    </w:p>
    <w:p w14:paraId="22418C02" w14:textId="77777777" w:rsidR="0003250C" w:rsidRPr="004F1CBC" w:rsidRDefault="0003250C" w:rsidP="0003250C">
      <w:pPr>
        <w:rPr>
          <w:rFonts w:ascii="Arial" w:hAnsi="Arial"/>
        </w:rPr>
      </w:pPr>
    </w:p>
    <w:p w14:paraId="47A4EB7D" w14:textId="77777777" w:rsidR="0003250C" w:rsidRPr="004F1CBC" w:rsidRDefault="0003250C" w:rsidP="0003250C">
      <w:pPr>
        <w:rPr>
          <w:rFonts w:ascii="Arial" w:hAnsi="Arial"/>
        </w:rPr>
      </w:pPr>
    </w:p>
    <w:p w14:paraId="1CEAEE2F" w14:textId="77777777" w:rsidR="0003250C" w:rsidRPr="004F1CBC" w:rsidRDefault="0003250C" w:rsidP="0003250C">
      <w:pPr>
        <w:rPr>
          <w:rFonts w:ascii="Arial" w:hAnsi="Arial"/>
        </w:rPr>
      </w:pPr>
    </w:p>
    <w:p w14:paraId="7BC03765" w14:textId="77777777" w:rsidR="0003250C" w:rsidRPr="004F1CBC" w:rsidRDefault="0003250C" w:rsidP="0003250C">
      <w:pPr>
        <w:rPr>
          <w:rFonts w:ascii="Arial" w:hAnsi="Arial"/>
        </w:rPr>
      </w:pPr>
    </w:p>
    <w:p w14:paraId="181A11FC" w14:textId="77777777" w:rsidR="0003250C" w:rsidRPr="004F1CBC" w:rsidRDefault="0003250C" w:rsidP="0003250C">
      <w:pPr>
        <w:rPr>
          <w:rFonts w:ascii="Arial" w:hAnsi="Arial"/>
        </w:rPr>
      </w:pPr>
      <w:r w:rsidRPr="004F1CBC">
        <w:rPr>
          <w:rFonts w:ascii="Arial" w:hAnsi="Arial"/>
        </w:rPr>
        <w:t>(d)</w:t>
      </w:r>
      <w:r w:rsidRPr="004F1CBC">
        <w:rPr>
          <w:rFonts w:ascii="Arial" w:hAnsi="Arial"/>
        </w:rPr>
        <w:tab/>
        <w:t xml:space="preserve">Describe </w:t>
      </w:r>
      <w:r w:rsidRPr="004F1CBC">
        <w:rPr>
          <w:rFonts w:ascii="Arial" w:hAnsi="Arial" w:hint="eastAsia"/>
        </w:rPr>
        <w:t>two</w:t>
      </w:r>
      <w:r w:rsidRPr="004F1CBC">
        <w:rPr>
          <w:rFonts w:ascii="Arial" w:hAnsi="Arial"/>
        </w:rPr>
        <w:t xml:space="preserve"> design features of a commercial transformer that</w:t>
      </w:r>
      <w:r w:rsidRPr="004F1CBC">
        <w:rPr>
          <w:rFonts w:ascii="Arial" w:hAnsi="Arial" w:hint="eastAsia"/>
        </w:rPr>
        <w:t xml:space="preserve"> increase its </w:t>
      </w:r>
      <w:r w:rsidRPr="004F1CBC">
        <w:rPr>
          <w:rFonts w:ascii="Arial" w:hAnsi="Arial"/>
        </w:rPr>
        <w:t xml:space="preserve">efficiency. </w:t>
      </w:r>
    </w:p>
    <w:p w14:paraId="3B30A06D" w14:textId="77777777" w:rsidR="0003250C" w:rsidRPr="004F1CBC" w:rsidRDefault="0003250C" w:rsidP="0003250C">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(2 marks)</w:t>
      </w:r>
    </w:p>
    <w:p w14:paraId="5387520F" w14:textId="77777777" w:rsidR="0003250C" w:rsidRPr="004F1CBC" w:rsidRDefault="0003250C" w:rsidP="0003250C">
      <w:pPr>
        <w:rPr>
          <w:rFonts w:ascii="Arial" w:hAnsi="Arial"/>
        </w:rPr>
      </w:pPr>
    </w:p>
    <w:p w14:paraId="0963E8D6" w14:textId="77777777" w:rsidR="0003250C" w:rsidRPr="004F1CBC" w:rsidRDefault="0003250C" w:rsidP="0003250C">
      <w:pPr>
        <w:rPr>
          <w:rFonts w:ascii="Arial" w:hAnsi="Arial"/>
        </w:rPr>
      </w:pPr>
    </w:p>
    <w:p w14:paraId="58E815FC" w14:textId="77777777" w:rsidR="0003250C" w:rsidRPr="004F1CBC" w:rsidRDefault="0003250C" w:rsidP="0003250C">
      <w:pPr>
        <w:rPr>
          <w:rFonts w:ascii="Arial" w:hAnsi="Arial"/>
        </w:rPr>
      </w:pPr>
    </w:p>
    <w:p w14:paraId="5AA03FE2" w14:textId="77777777" w:rsidR="0003250C" w:rsidRPr="004F1CBC" w:rsidRDefault="0003250C" w:rsidP="0003250C">
      <w:pPr>
        <w:rPr>
          <w:rFonts w:ascii="Arial" w:hAnsi="Arial"/>
        </w:rPr>
      </w:pPr>
    </w:p>
    <w:p w14:paraId="50BFAB0D" w14:textId="77777777" w:rsidR="0003250C" w:rsidRPr="004F1CBC" w:rsidRDefault="0003250C" w:rsidP="0003250C">
      <w:pPr>
        <w:rPr>
          <w:rFonts w:ascii="Arial" w:hAnsi="Arial"/>
        </w:rPr>
      </w:pPr>
    </w:p>
    <w:p w14:paraId="6411E56A" w14:textId="77777777" w:rsidR="0003250C" w:rsidRPr="004F1CBC" w:rsidRDefault="0003250C" w:rsidP="0003250C">
      <w:pPr>
        <w:rPr>
          <w:rFonts w:ascii="Arial" w:hAnsi="Arial"/>
        </w:rPr>
      </w:pPr>
    </w:p>
    <w:p w14:paraId="1D9B0F97" w14:textId="77777777" w:rsidR="0003250C" w:rsidRPr="004F1CBC" w:rsidRDefault="0003250C" w:rsidP="0003250C">
      <w:pPr>
        <w:rPr>
          <w:rFonts w:ascii="Arial" w:hAnsi="Arial"/>
        </w:rPr>
      </w:pPr>
    </w:p>
    <w:p w14:paraId="60B1E5E6" w14:textId="77777777" w:rsidR="0003250C" w:rsidRPr="004F1CBC" w:rsidRDefault="0003250C" w:rsidP="0003250C">
      <w:pPr>
        <w:rPr>
          <w:rFonts w:ascii="Arial" w:hAnsi="Arial"/>
        </w:rPr>
      </w:pPr>
    </w:p>
    <w:p w14:paraId="23CDA4CA" w14:textId="77777777" w:rsidR="0003250C" w:rsidRPr="004F1CBC" w:rsidRDefault="0003250C" w:rsidP="0003250C">
      <w:pPr>
        <w:rPr>
          <w:rFonts w:ascii="Arial" w:hAnsi="Arial"/>
        </w:rPr>
      </w:pPr>
    </w:p>
    <w:p w14:paraId="23379301" w14:textId="77777777" w:rsidR="0003250C" w:rsidRPr="004F1CBC" w:rsidRDefault="0003250C" w:rsidP="0003250C">
      <w:pPr>
        <w:rPr>
          <w:rFonts w:ascii="Arial" w:hAnsi="Arial"/>
        </w:rPr>
      </w:pPr>
    </w:p>
    <w:p w14:paraId="260F5AFE" w14:textId="77777777" w:rsidR="0003250C" w:rsidRPr="004F1CBC" w:rsidRDefault="0003250C" w:rsidP="0003250C">
      <w:pPr>
        <w:rPr>
          <w:rFonts w:ascii="Arial" w:hAnsi="Arial"/>
        </w:rPr>
      </w:pPr>
    </w:p>
    <w:p w14:paraId="36227CA5" w14:textId="77777777" w:rsidR="0003250C" w:rsidRPr="004F1CBC" w:rsidRDefault="0003250C" w:rsidP="0003250C">
      <w:pPr>
        <w:rPr>
          <w:rFonts w:ascii="Arial" w:hAnsi="Arial"/>
        </w:rPr>
      </w:pPr>
    </w:p>
    <w:p w14:paraId="64148C86" w14:textId="77777777" w:rsidR="0003250C" w:rsidRPr="004F1CBC" w:rsidRDefault="0003250C" w:rsidP="0003250C">
      <w:pPr>
        <w:rPr>
          <w:rFonts w:ascii="Arial" w:hAnsi="Arial"/>
        </w:rPr>
      </w:pPr>
    </w:p>
    <w:p w14:paraId="035FCE92" w14:textId="77777777" w:rsidR="0003250C" w:rsidRPr="004F1CBC" w:rsidRDefault="0003250C" w:rsidP="0003250C">
      <w:pPr>
        <w:rPr>
          <w:rFonts w:ascii="Arial" w:hAnsi="Arial"/>
        </w:rPr>
      </w:pPr>
    </w:p>
    <w:p w14:paraId="0D845B02" w14:textId="77777777" w:rsidR="0003250C" w:rsidRPr="004F1CBC" w:rsidRDefault="0003250C" w:rsidP="0003250C">
      <w:pPr>
        <w:rPr>
          <w:rFonts w:ascii="Arial" w:hAnsi="Arial"/>
        </w:rPr>
      </w:pPr>
    </w:p>
    <w:p w14:paraId="29A41666" w14:textId="77777777" w:rsidR="0003250C" w:rsidRPr="004F1CBC" w:rsidRDefault="0003250C" w:rsidP="0003250C">
      <w:pPr>
        <w:rPr>
          <w:rFonts w:ascii="Arial" w:hAnsi="Arial"/>
        </w:rPr>
      </w:pPr>
    </w:p>
    <w:p w14:paraId="16FC0326" w14:textId="77777777" w:rsidR="0003250C" w:rsidRPr="004F1CBC" w:rsidRDefault="0003250C" w:rsidP="0003250C">
      <w:pPr>
        <w:rPr>
          <w:rFonts w:ascii="Arial" w:hAnsi="Arial"/>
        </w:rPr>
      </w:pPr>
    </w:p>
    <w:p w14:paraId="5D119634" w14:textId="77777777" w:rsidR="0003250C" w:rsidRPr="004F1CBC" w:rsidRDefault="0003250C" w:rsidP="0003250C">
      <w:pPr>
        <w:rPr>
          <w:rFonts w:ascii="Arial" w:hAnsi="Arial"/>
        </w:rPr>
      </w:pPr>
    </w:p>
    <w:p w14:paraId="06BC3B16" w14:textId="77777777" w:rsidR="0003250C" w:rsidRPr="004F1CBC" w:rsidRDefault="0003250C" w:rsidP="0003250C">
      <w:pPr>
        <w:rPr>
          <w:rFonts w:ascii="Arial" w:hAnsi="Arial"/>
        </w:rPr>
      </w:pPr>
    </w:p>
    <w:p w14:paraId="7E336792" w14:textId="77777777" w:rsidR="0003250C" w:rsidRPr="004F1CBC" w:rsidRDefault="0003250C" w:rsidP="0003250C">
      <w:pPr>
        <w:rPr>
          <w:rFonts w:ascii="Arial" w:hAnsi="Arial"/>
        </w:rPr>
      </w:pPr>
    </w:p>
    <w:p w14:paraId="15194F2B" w14:textId="77777777" w:rsidR="0003250C" w:rsidRPr="004F1CBC" w:rsidRDefault="0003250C" w:rsidP="0003250C">
      <w:pPr>
        <w:rPr>
          <w:rFonts w:ascii="Arial" w:hAnsi="Arial"/>
        </w:rPr>
      </w:pPr>
      <w:r w:rsidRPr="004F1CBC">
        <w:rPr>
          <w:rFonts w:ascii="Arial" w:hAnsi="Arial"/>
        </w:rPr>
        <w:t>(e)</w:t>
      </w:r>
      <w:r w:rsidRPr="004F1CBC">
        <w:rPr>
          <w:rFonts w:ascii="Arial" w:hAnsi="Arial"/>
        </w:rPr>
        <w:tab/>
        <w:t xml:space="preserve">Explain why it is more efficient to transfer electricity to the </w:t>
      </w:r>
      <w:r w:rsidRPr="004F1CBC">
        <w:rPr>
          <w:rFonts w:ascii="Arial" w:hAnsi="Arial" w:hint="eastAsia"/>
        </w:rPr>
        <w:t>pump</w:t>
      </w:r>
      <w:r w:rsidRPr="004F1CBC">
        <w:rPr>
          <w:rFonts w:ascii="Arial" w:hAnsi="Arial"/>
        </w:rPr>
        <w:t xml:space="preserve"> at a high voltage of </w:t>
      </w:r>
      <w:r w:rsidR="00604085" w:rsidRPr="004F1CBC">
        <w:rPr>
          <w:rFonts w:ascii="Arial" w:hAnsi="Arial"/>
        </w:rPr>
        <w:tab/>
      </w:r>
      <w:r w:rsidRPr="004F1CBC">
        <w:rPr>
          <w:rFonts w:ascii="Arial" w:hAnsi="Arial" w:hint="eastAsia"/>
        </w:rPr>
        <w:t>1</w:t>
      </w:r>
      <w:r w:rsidRPr="004F1CBC">
        <w:rPr>
          <w:rFonts w:ascii="Arial" w:hAnsi="Arial"/>
        </w:rPr>
        <w:t>.50 kV rather than 240 V.</w:t>
      </w:r>
    </w:p>
    <w:p w14:paraId="06FED34E" w14:textId="77777777" w:rsidR="0003250C" w:rsidRPr="004F1CBC" w:rsidRDefault="00604085" w:rsidP="0003250C">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0003250C" w:rsidRPr="004F1CBC">
        <w:rPr>
          <w:rFonts w:ascii="Arial" w:hAnsi="Arial"/>
        </w:rPr>
        <w:t>(2</w:t>
      </w:r>
      <w:r w:rsidRPr="004F1CBC">
        <w:rPr>
          <w:rFonts w:ascii="Arial" w:hAnsi="Arial"/>
        </w:rPr>
        <w:t xml:space="preserve"> marks</w:t>
      </w:r>
      <w:r w:rsidR="0003250C" w:rsidRPr="004F1CBC">
        <w:rPr>
          <w:rFonts w:ascii="Arial" w:hAnsi="Arial"/>
        </w:rPr>
        <w:t>)</w:t>
      </w:r>
    </w:p>
    <w:p w14:paraId="78FD1107" w14:textId="77777777" w:rsidR="0003250C" w:rsidRPr="004F1CBC" w:rsidRDefault="0003250C" w:rsidP="0003250C">
      <w:pPr>
        <w:rPr>
          <w:rFonts w:ascii="Arial" w:hAnsi="Arial"/>
        </w:rPr>
      </w:pPr>
    </w:p>
    <w:p w14:paraId="1F833481" w14:textId="77777777" w:rsidR="0003250C" w:rsidRPr="004F1CBC" w:rsidRDefault="0003250C" w:rsidP="0003250C">
      <w:pPr>
        <w:rPr>
          <w:rFonts w:ascii="Arial" w:hAnsi="Arial"/>
        </w:rPr>
      </w:pPr>
    </w:p>
    <w:p w14:paraId="0781EF31" w14:textId="77777777" w:rsidR="0003250C" w:rsidRPr="004F1CBC" w:rsidRDefault="0003250C" w:rsidP="0003250C">
      <w:pPr>
        <w:rPr>
          <w:rFonts w:ascii="Arial" w:hAnsi="Arial"/>
        </w:rPr>
      </w:pPr>
    </w:p>
    <w:p w14:paraId="1EC1D25E" w14:textId="77777777" w:rsidR="0003250C" w:rsidRPr="004F1CBC" w:rsidRDefault="0003250C" w:rsidP="0003250C">
      <w:pPr>
        <w:rPr>
          <w:rFonts w:ascii="Arial" w:hAnsi="Arial"/>
        </w:rPr>
      </w:pPr>
    </w:p>
    <w:p w14:paraId="0CB01008" w14:textId="77777777" w:rsidR="0003250C" w:rsidRPr="004F1CBC" w:rsidRDefault="0003250C" w:rsidP="0003250C">
      <w:pPr>
        <w:rPr>
          <w:rFonts w:ascii="Arial" w:hAnsi="Arial"/>
        </w:rPr>
      </w:pPr>
    </w:p>
    <w:p w14:paraId="5963B901" w14:textId="77777777" w:rsidR="0003250C" w:rsidRPr="004F1CBC" w:rsidRDefault="0003250C" w:rsidP="0003250C">
      <w:pPr>
        <w:rPr>
          <w:rFonts w:ascii="Arial" w:hAnsi="Arial"/>
        </w:rPr>
      </w:pPr>
    </w:p>
    <w:p w14:paraId="61BD3ABF" w14:textId="77777777" w:rsidR="0003250C" w:rsidRPr="004F1CBC" w:rsidRDefault="0003250C" w:rsidP="0003250C">
      <w:pPr>
        <w:rPr>
          <w:rFonts w:ascii="Arial" w:hAnsi="Arial"/>
        </w:rPr>
      </w:pPr>
    </w:p>
    <w:p w14:paraId="338393FE" w14:textId="77777777" w:rsidR="0003250C" w:rsidRPr="004F1CBC" w:rsidRDefault="0003250C" w:rsidP="0003250C">
      <w:pPr>
        <w:rPr>
          <w:rFonts w:ascii="Arial" w:hAnsi="Arial"/>
        </w:rPr>
      </w:pPr>
    </w:p>
    <w:p w14:paraId="59D1529C" w14:textId="77777777" w:rsidR="0003250C" w:rsidRPr="004F1CBC" w:rsidRDefault="0003250C" w:rsidP="0003250C">
      <w:pPr>
        <w:rPr>
          <w:rFonts w:ascii="Arial" w:hAnsi="Arial"/>
        </w:rPr>
      </w:pPr>
    </w:p>
    <w:p w14:paraId="4E5B149F" w14:textId="77777777" w:rsidR="00604085" w:rsidRPr="004F1CBC" w:rsidRDefault="00604085" w:rsidP="00604085">
      <w:pPr>
        <w:rPr>
          <w:rFonts w:ascii="Arial" w:hAnsi="Arial"/>
        </w:rPr>
      </w:pPr>
      <w:r w:rsidRPr="004F1CBC">
        <w:rPr>
          <w:rFonts w:ascii="Arial" w:hAnsi="Arial"/>
        </w:rPr>
        <w:t>21.</w:t>
      </w:r>
      <w:r w:rsidRPr="004F1CBC">
        <w:rPr>
          <w:rFonts w:ascii="Arial" w:hAnsi="Arial"/>
        </w:rPr>
        <w:tab/>
        <w:t xml:space="preserve">[13 marks] </w:t>
      </w:r>
    </w:p>
    <w:p w14:paraId="1732EB76" w14:textId="77777777" w:rsidR="00604085" w:rsidRPr="004F1CBC" w:rsidRDefault="00604085" w:rsidP="00604085">
      <w:pPr>
        <w:rPr>
          <w:rFonts w:ascii="Arial" w:hAnsi="Arial"/>
        </w:rPr>
      </w:pPr>
    </w:p>
    <w:p w14:paraId="177FBD3A" w14:textId="77777777" w:rsidR="00604085" w:rsidRPr="004F1CBC" w:rsidRDefault="00604085" w:rsidP="00604085">
      <w:pPr>
        <w:rPr>
          <w:rFonts w:ascii="Arial" w:hAnsi="Arial"/>
        </w:rPr>
      </w:pPr>
      <w:r w:rsidRPr="004F1CBC">
        <w:rPr>
          <w:rFonts w:ascii="Arial" w:hAnsi="Arial"/>
        </w:rPr>
        <w:t>The diagram below details some of the energy levels for a metallic vapour that surrounds a star</w:t>
      </w:r>
    </w:p>
    <w:p w14:paraId="1A8B05C2" w14:textId="77777777" w:rsidR="00604085" w:rsidRPr="004F1CBC" w:rsidRDefault="00604085" w:rsidP="00604085">
      <w:pPr>
        <w:rPr>
          <w:rFonts w:ascii="Arial" w:hAnsi="Arial"/>
        </w:rPr>
      </w:pPr>
    </w:p>
    <w:p w14:paraId="626892FB" w14:textId="77777777" w:rsidR="00604085" w:rsidRPr="004F1CBC" w:rsidRDefault="00604085" w:rsidP="00604085">
      <w:pPr>
        <w:jc w:val="center"/>
        <w:rPr>
          <w:rFonts w:ascii="Arial" w:hAnsi="Arial"/>
        </w:rPr>
      </w:pPr>
      <w:r w:rsidRPr="004F1CBC">
        <w:rPr>
          <w:rFonts w:ascii="Arial" w:hAnsi="Arial"/>
          <w:noProof/>
          <w:lang w:val="en-US"/>
        </w:rPr>
        <w:drawing>
          <wp:inline distT="0" distB="0" distL="0" distR="0" wp14:anchorId="7BE4928F" wp14:editId="0AD75F81">
            <wp:extent cx="4927600" cy="2296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21 at 6.25.54 pm.png"/>
                    <pic:cNvPicPr/>
                  </pic:nvPicPr>
                  <pic:blipFill>
                    <a:blip r:embed="rId12">
                      <a:extLst>
                        <a:ext uri="{28A0092B-C50C-407E-A947-70E740481C1C}">
                          <a14:useLocalDpi xmlns:a14="http://schemas.microsoft.com/office/drawing/2010/main" val="0"/>
                        </a:ext>
                      </a:extLst>
                    </a:blip>
                    <a:stretch>
                      <a:fillRect/>
                    </a:stretch>
                  </pic:blipFill>
                  <pic:spPr>
                    <a:xfrm>
                      <a:off x="0" y="0"/>
                      <a:ext cx="4927600" cy="2296000"/>
                    </a:xfrm>
                    <a:prstGeom prst="rect">
                      <a:avLst/>
                    </a:prstGeom>
                  </pic:spPr>
                </pic:pic>
              </a:graphicData>
            </a:graphic>
          </wp:inline>
        </w:drawing>
      </w:r>
    </w:p>
    <w:p w14:paraId="60DB872A" w14:textId="77777777" w:rsidR="00604085" w:rsidRPr="004F1CBC" w:rsidRDefault="00604085" w:rsidP="00604085">
      <w:pPr>
        <w:rPr>
          <w:rFonts w:ascii="Arial" w:hAnsi="Arial"/>
        </w:rPr>
      </w:pPr>
    </w:p>
    <w:p w14:paraId="60DD4A3F" w14:textId="77777777" w:rsidR="00604085" w:rsidRPr="004F1CBC" w:rsidRDefault="00604085" w:rsidP="00604085">
      <w:pPr>
        <w:rPr>
          <w:rFonts w:ascii="Arial" w:hAnsi="Arial"/>
        </w:rPr>
      </w:pPr>
    </w:p>
    <w:p w14:paraId="2476339F" w14:textId="77777777" w:rsidR="00604085" w:rsidRPr="004F1CBC" w:rsidRDefault="00604085" w:rsidP="00604085">
      <w:pPr>
        <w:rPr>
          <w:rFonts w:ascii="Arial" w:hAnsi="Arial"/>
        </w:rPr>
      </w:pPr>
      <w:r w:rsidRPr="004F1CBC">
        <w:rPr>
          <w:rFonts w:ascii="Arial" w:hAnsi="Arial"/>
        </w:rPr>
        <w:t>(a)</w:t>
      </w:r>
      <w:r w:rsidRPr="004F1CBC">
        <w:rPr>
          <w:rFonts w:ascii="Arial" w:hAnsi="Arial"/>
        </w:rPr>
        <w:tab/>
        <w:t xml:space="preserve">Is it possible for this atom to absorb a 6.50 eV photon whilst in the ground state?  </w:t>
      </w:r>
      <w:r w:rsidRPr="004F1CBC">
        <w:rPr>
          <w:rFonts w:ascii="Arial" w:hAnsi="Arial"/>
        </w:rPr>
        <w:tab/>
        <w:t>Explain briefly.</w:t>
      </w:r>
    </w:p>
    <w:p w14:paraId="65A72158" w14:textId="77777777" w:rsidR="00604085" w:rsidRPr="004F1CBC" w:rsidRDefault="00604085" w:rsidP="00604085">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(1 mark)</w:t>
      </w:r>
    </w:p>
    <w:p w14:paraId="57B70ADA" w14:textId="77777777" w:rsidR="00604085" w:rsidRPr="004F1CBC" w:rsidRDefault="00604085" w:rsidP="00604085">
      <w:pPr>
        <w:rPr>
          <w:rFonts w:ascii="Arial" w:hAnsi="Arial"/>
        </w:rPr>
      </w:pPr>
    </w:p>
    <w:p w14:paraId="24283DE4" w14:textId="77777777" w:rsidR="00604085" w:rsidRPr="004F1CBC" w:rsidRDefault="00604085" w:rsidP="00604085">
      <w:pPr>
        <w:rPr>
          <w:rFonts w:ascii="Arial" w:hAnsi="Arial"/>
        </w:rPr>
      </w:pPr>
    </w:p>
    <w:p w14:paraId="36DB0E7F" w14:textId="77777777" w:rsidR="00604085" w:rsidRPr="004F1CBC" w:rsidRDefault="00604085" w:rsidP="00604085">
      <w:pPr>
        <w:rPr>
          <w:rFonts w:ascii="Arial" w:hAnsi="Arial"/>
        </w:rPr>
      </w:pPr>
    </w:p>
    <w:p w14:paraId="0CC80099" w14:textId="77777777" w:rsidR="00604085" w:rsidRPr="004F1CBC" w:rsidRDefault="00604085" w:rsidP="00604085">
      <w:pPr>
        <w:rPr>
          <w:rFonts w:ascii="Arial" w:hAnsi="Arial"/>
        </w:rPr>
      </w:pPr>
    </w:p>
    <w:p w14:paraId="6FCB949E" w14:textId="77777777" w:rsidR="00604085" w:rsidRPr="004F1CBC" w:rsidRDefault="00604085" w:rsidP="00604085">
      <w:pPr>
        <w:rPr>
          <w:rFonts w:ascii="Arial" w:hAnsi="Arial"/>
        </w:rPr>
      </w:pPr>
    </w:p>
    <w:p w14:paraId="70116396" w14:textId="77777777" w:rsidR="00604085" w:rsidRPr="004F1CBC" w:rsidRDefault="00604085" w:rsidP="00604085">
      <w:pPr>
        <w:rPr>
          <w:rFonts w:ascii="Arial" w:hAnsi="Arial"/>
        </w:rPr>
      </w:pPr>
      <w:r w:rsidRPr="004F1CBC">
        <w:rPr>
          <w:rFonts w:ascii="Arial" w:hAnsi="Arial"/>
        </w:rPr>
        <w:t>(b)</w:t>
      </w:r>
      <w:r w:rsidRPr="004F1CBC">
        <w:rPr>
          <w:rFonts w:ascii="Arial" w:hAnsi="Arial"/>
        </w:rPr>
        <w:tab/>
        <w:t xml:space="preserve">Whilst in the ground state, the atom absorbs a 6.72 eV photon.  How many lines in </w:t>
      </w:r>
      <w:r w:rsidRPr="004F1CBC">
        <w:rPr>
          <w:rFonts w:ascii="Arial" w:hAnsi="Arial"/>
        </w:rPr>
        <w:tab/>
        <w:t xml:space="preserve">the emission spectrum would be possible as the atom de-excites?  Indicate them on </w:t>
      </w:r>
      <w:r w:rsidRPr="004F1CBC">
        <w:rPr>
          <w:rFonts w:ascii="Arial" w:hAnsi="Arial"/>
        </w:rPr>
        <w:tab/>
        <w:t>the diagram.</w:t>
      </w:r>
      <w:r w:rsidRPr="004F1CBC">
        <w:rPr>
          <w:rFonts w:ascii="Arial" w:hAnsi="Arial"/>
        </w:rPr>
        <w:tab/>
      </w:r>
    </w:p>
    <w:p w14:paraId="66266ACD" w14:textId="77777777" w:rsidR="00604085" w:rsidRPr="004F1CBC" w:rsidRDefault="00604085" w:rsidP="00604085">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(1 mark)</w:t>
      </w:r>
    </w:p>
    <w:p w14:paraId="6ADC174E" w14:textId="77777777" w:rsidR="00604085" w:rsidRPr="004F1CBC" w:rsidRDefault="00604085" w:rsidP="00604085">
      <w:pPr>
        <w:rPr>
          <w:rFonts w:ascii="Arial" w:hAnsi="Arial"/>
        </w:rPr>
      </w:pPr>
      <w:r w:rsidRPr="004F1CBC">
        <w:rPr>
          <w:rFonts w:ascii="Arial" w:hAnsi="Arial"/>
          <w:noProof/>
          <w:lang w:val="en-US"/>
        </w:rPr>
        <mc:AlternateContent>
          <mc:Choice Requires="wps">
            <w:drawing>
              <wp:anchor distT="0" distB="0" distL="114300" distR="114300" simplePos="0" relativeHeight="251669504" behindDoc="0" locked="0" layoutInCell="1" allowOverlap="1" wp14:anchorId="03778C8B" wp14:editId="1C575836">
                <wp:simplePos x="0" y="0"/>
                <wp:positionH relativeFrom="column">
                  <wp:posOffset>3733800</wp:posOffset>
                </wp:positionH>
                <wp:positionV relativeFrom="paragraph">
                  <wp:posOffset>142240</wp:posOffset>
                </wp:positionV>
                <wp:extent cx="2057400" cy="337820"/>
                <wp:effectExtent l="0" t="0" r="16510" b="1778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37820"/>
                        </a:xfrm>
                        <a:prstGeom prst="rect">
                          <a:avLst/>
                        </a:prstGeom>
                        <a:solidFill>
                          <a:srgbClr val="FFFFFF"/>
                        </a:solidFill>
                        <a:ln w="9525">
                          <a:solidFill>
                            <a:srgbClr val="000000"/>
                          </a:solidFill>
                          <a:miter lim="800000"/>
                          <a:headEnd/>
                          <a:tailEnd/>
                        </a:ln>
                      </wps:spPr>
                      <wps:txbx>
                        <w:txbxContent>
                          <w:p w14:paraId="16C921AD" w14:textId="77777777" w:rsidR="00604085" w:rsidRDefault="00604085" w:rsidP="00604085">
                            <w:r>
                              <w:t xml:space="preserve">Number of lines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3" type="#_x0000_t202" style="position:absolute;margin-left:294pt;margin-top:11.2pt;width:162pt;height:2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">
                <v:textbox>
                  <w:txbxContent>
                    <w:p w14:paraId="16C921AD" w14:textId="77777777" w:rsidR="00604085" w:rsidRDefault="00604085" w:rsidP="00604085">
                      <w:r>
                        <w:t xml:space="preserve">Number of lines = </w:t>
                      </w:r>
                    </w:p>
                  </w:txbxContent>
                </v:textbox>
              </v:shape>
            </w:pict>
          </mc:Fallback>
        </mc:AlternateContent>
      </w:r>
    </w:p>
    <w:p w14:paraId="18770D90" w14:textId="77777777" w:rsidR="00604085" w:rsidRPr="004F1CBC" w:rsidRDefault="00604085" w:rsidP="00604085">
      <w:pPr>
        <w:rPr>
          <w:rFonts w:ascii="Arial" w:hAnsi="Arial"/>
        </w:rPr>
      </w:pPr>
    </w:p>
    <w:p w14:paraId="2A501B77" w14:textId="77777777" w:rsidR="00604085" w:rsidRPr="004F1CBC" w:rsidRDefault="00604085" w:rsidP="00604085">
      <w:pPr>
        <w:rPr>
          <w:rFonts w:ascii="Arial" w:hAnsi="Arial"/>
        </w:rPr>
      </w:pPr>
    </w:p>
    <w:p w14:paraId="5E3A6903" w14:textId="77777777" w:rsidR="00604085" w:rsidRPr="004F1CBC" w:rsidRDefault="00604085" w:rsidP="00604085">
      <w:pPr>
        <w:rPr>
          <w:rFonts w:ascii="Arial" w:hAnsi="Arial"/>
        </w:rPr>
      </w:pPr>
    </w:p>
    <w:p w14:paraId="01DB8E8E" w14:textId="77777777" w:rsidR="00604085" w:rsidRPr="004F1CBC" w:rsidRDefault="00604085" w:rsidP="00604085">
      <w:pPr>
        <w:rPr>
          <w:rFonts w:ascii="Arial" w:hAnsi="Arial"/>
        </w:rPr>
      </w:pPr>
    </w:p>
    <w:p w14:paraId="5EF897BB" w14:textId="77777777" w:rsidR="00604085" w:rsidRPr="004F1CBC" w:rsidRDefault="00604085" w:rsidP="00604085">
      <w:pPr>
        <w:rPr>
          <w:rFonts w:ascii="Arial" w:hAnsi="Arial"/>
        </w:rPr>
      </w:pPr>
      <w:r w:rsidRPr="004F1CBC">
        <w:rPr>
          <w:rFonts w:ascii="Arial" w:hAnsi="Arial"/>
        </w:rPr>
        <w:t>(c)</w:t>
      </w:r>
      <w:r w:rsidRPr="004F1CBC">
        <w:rPr>
          <w:rFonts w:ascii="Arial" w:hAnsi="Arial"/>
        </w:rPr>
        <w:tab/>
        <w:t xml:space="preserve">Calculate the longest wavelength possible in the emission spectrum when an atomic </w:t>
      </w:r>
      <w:r w:rsidRPr="004F1CBC">
        <w:rPr>
          <w:rFonts w:ascii="Arial" w:hAnsi="Arial"/>
        </w:rPr>
        <w:tab/>
        <w:t>electron at E4 can de-excite by one or more steps to ground level.</w:t>
      </w:r>
    </w:p>
    <w:p w14:paraId="01E1B8FB" w14:textId="77777777" w:rsidR="00604085" w:rsidRPr="004F1CBC" w:rsidRDefault="00604085" w:rsidP="00604085">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(3 marks)</w:t>
      </w:r>
    </w:p>
    <w:p w14:paraId="4B8229B5" w14:textId="77777777" w:rsidR="00604085" w:rsidRPr="004F1CBC" w:rsidRDefault="00604085" w:rsidP="00604085">
      <w:pPr>
        <w:rPr>
          <w:rFonts w:ascii="Arial" w:hAnsi="Arial"/>
        </w:rPr>
      </w:pPr>
    </w:p>
    <w:p w14:paraId="5B86EB42" w14:textId="77777777" w:rsidR="00604085" w:rsidRPr="004F1CBC" w:rsidRDefault="00604085" w:rsidP="00604085">
      <w:pPr>
        <w:rPr>
          <w:rFonts w:ascii="Arial" w:hAnsi="Arial"/>
        </w:rPr>
      </w:pPr>
    </w:p>
    <w:p w14:paraId="61FC2009" w14:textId="77777777" w:rsidR="00604085" w:rsidRPr="004F1CBC" w:rsidRDefault="00604085" w:rsidP="00604085">
      <w:pPr>
        <w:rPr>
          <w:rFonts w:ascii="Arial" w:hAnsi="Arial"/>
        </w:rPr>
      </w:pPr>
    </w:p>
    <w:p w14:paraId="2065EA0A" w14:textId="77777777" w:rsidR="00604085" w:rsidRPr="004F1CBC" w:rsidRDefault="00604085" w:rsidP="00604085">
      <w:pPr>
        <w:rPr>
          <w:rFonts w:ascii="Arial" w:hAnsi="Arial"/>
        </w:rPr>
      </w:pPr>
    </w:p>
    <w:p w14:paraId="00D04346" w14:textId="77777777" w:rsidR="00604085" w:rsidRPr="004F1CBC" w:rsidRDefault="00604085" w:rsidP="00604085">
      <w:pPr>
        <w:rPr>
          <w:rFonts w:ascii="Arial" w:hAnsi="Arial"/>
        </w:rPr>
      </w:pPr>
    </w:p>
    <w:p w14:paraId="50B18C67" w14:textId="77777777" w:rsidR="00604085" w:rsidRPr="004F1CBC" w:rsidRDefault="00604085" w:rsidP="00604085">
      <w:pPr>
        <w:rPr>
          <w:rFonts w:ascii="Arial" w:hAnsi="Arial"/>
        </w:rPr>
      </w:pPr>
    </w:p>
    <w:p w14:paraId="46641932" w14:textId="77777777" w:rsidR="00604085" w:rsidRPr="004F1CBC" w:rsidRDefault="00604085" w:rsidP="00604085">
      <w:pPr>
        <w:rPr>
          <w:rFonts w:ascii="Arial" w:hAnsi="Arial"/>
        </w:rPr>
      </w:pPr>
    </w:p>
    <w:p w14:paraId="092766F0" w14:textId="77777777" w:rsidR="00604085" w:rsidRPr="004F1CBC" w:rsidRDefault="00604085" w:rsidP="00604085">
      <w:pPr>
        <w:rPr>
          <w:rFonts w:ascii="Arial" w:hAnsi="Arial"/>
        </w:rPr>
      </w:pPr>
    </w:p>
    <w:p w14:paraId="47A4BB83" w14:textId="77777777" w:rsidR="00604085" w:rsidRPr="004F1CBC" w:rsidRDefault="00604085" w:rsidP="00604085">
      <w:pPr>
        <w:rPr>
          <w:rFonts w:ascii="Arial" w:hAnsi="Arial"/>
        </w:rPr>
      </w:pPr>
    </w:p>
    <w:p w14:paraId="15BA5E85" w14:textId="77777777" w:rsidR="00604085" w:rsidRPr="004F1CBC" w:rsidRDefault="00604085" w:rsidP="00604085">
      <w:pPr>
        <w:rPr>
          <w:rFonts w:ascii="Arial" w:hAnsi="Arial"/>
        </w:rPr>
      </w:pPr>
    </w:p>
    <w:p w14:paraId="29C8C433" w14:textId="77777777" w:rsidR="00604085" w:rsidRPr="004F1CBC" w:rsidRDefault="00604085" w:rsidP="00604085">
      <w:pPr>
        <w:rPr>
          <w:rFonts w:ascii="Arial" w:hAnsi="Arial"/>
        </w:rPr>
      </w:pPr>
    </w:p>
    <w:p w14:paraId="161B8EA1" w14:textId="77777777" w:rsidR="00604085" w:rsidRPr="004F1CBC" w:rsidRDefault="00604085" w:rsidP="00604085">
      <w:pPr>
        <w:rPr>
          <w:rFonts w:ascii="Arial" w:hAnsi="Arial"/>
        </w:rPr>
      </w:pPr>
    </w:p>
    <w:p w14:paraId="3A3B6F82" w14:textId="77777777" w:rsidR="00604085" w:rsidRPr="004F1CBC" w:rsidRDefault="00604085" w:rsidP="00604085">
      <w:pPr>
        <w:rPr>
          <w:rFonts w:ascii="Arial" w:hAnsi="Arial"/>
        </w:rPr>
      </w:pPr>
    </w:p>
    <w:p w14:paraId="1531B0D6" w14:textId="30F51591" w:rsidR="00604085" w:rsidRPr="004F1CBC" w:rsidRDefault="004F1CBC" w:rsidP="00604085">
      <w:pPr>
        <w:rPr>
          <w:rFonts w:ascii="Arial" w:hAnsi="Arial"/>
        </w:rPr>
      </w:pPr>
      <w:r w:rsidRPr="004F1CBC">
        <w:rPr>
          <w:rFonts w:ascii="Arial" w:hAnsi="Arial"/>
        </w:rPr>
        <w:t>(d)</w:t>
      </w:r>
      <w:r w:rsidRPr="004F1CBC">
        <w:rPr>
          <w:rFonts w:ascii="Arial" w:hAnsi="Arial"/>
        </w:rPr>
        <w:tab/>
        <w:t xml:space="preserve">For the wavelength you calculated in part (c), state which area of the electromagnetic </w:t>
      </w:r>
      <w:r w:rsidRPr="004F1CBC">
        <w:rPr>
          <w:rFonts w:ascii="Arial" w:hAnsi="Arial"/>
        </w:rPr>
        <w:tab/>
      </w:r>
      <w:r>
        <w:rPr>
          <w:rFonts w:ascii="Arial" w:hAnsi="Arial"/>
        </w:rPr>
        <w:t>spectrum this belongs</w:t>
      </w:r>
      <w:r w:rsidRPr="004F1CBC">
        <w:rPr>
          <w:rFonts w:ascii="Arial" w:hAnsi="Arial"/>
        </w:rPr>
        <w:t>.</w:t>
      </w:r>
      <w:r w:rsidRPr="004F1CBC">
        <w:rPr>
          <w:rFonts w:ascii="Arial" w:hAnsi="Arial"/>
        </w:rPr>
        <w:tab/>
      </w:r>
    </w:p>
    <w:p w14:paraId="2E59B6B8" w14:textId="77777777" w:rsidR="00604085" w:rsidRPr="004F1CBC" w:rsidRDefault="00604085" w:rsidP="00604085">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(1 mark)</w:t>
      </w:r>
    </w:p>
    <w:p w14:paraId="42C3746E" w14:textId="77777777" w:rsidR="00604085" w:rsidRPr="004F1CBC" w:rsidRDefault="00604085" w:rsidP="00604085">
      <w:pPr>
        <w:rPr>
          <w:rFonts w:ascii="Arial" w:hAnsi="Arial"/>
        </w:rPr>
      </w:pPr>
    </w:p>
    <w:p w14:paraId="5F5673A7" w14:textId="77777777" w:rsidR="00604085" w:rsidRPr="004F1CBC" w:rsidRDefault="00604085" w:rsidP="00604085">
      <w:pPr>
        <w:rPr>
          <w:rFonts w:ascii="Arial" w:hAnsi="Arial"/>
        </w:rPr>
      </w:pPr>
    </w:p>
    <w:p w14:paraId="129FC9C1" w14:textId="77777777" w:rsidR="00604085" w:rsidRPr="004F1CBC" w:rsidRDefault="00604085" w:rsidP="00604085">
      <w:pPr>
        <w:rPr>
          <w:rFonts w:ascii="Arial" w:hAnsi="Arial"/>
        </w:rPr>
      </w:pPr>
    </w:p>
    <w:p w14:paraId="170B9CCD" w14:textId="77777777" w:rsidR="00604085" w:rsidRPr="004F1CBC" w:rsidRDefault="00604085" w:rsidP="00604085">
      <w:pPr>
        <w:rPr>
          <w:rFonts w:ascii="Arial" w:hAnsi="Arial"/>
        </w:rPr>
      </w:pPr>
      <w:r w:rsidRPr="004F1CBC">
        <w:rPr>
          <w:rFonts w:ascii="Arial" w:hAnsi="Arial"/>
        </w:rPr>
        <w:t>A</w:t>
      </w:r>
      <w:r w:rsidRPr="004F1CBC">
        <w:rPr>
          <w:rFonts w:ascii="Arial" w:hAnsi="Arial"/>
          <w:b/>
        </w:rPr>
        <w:t xml:space="preserve"> single</w:t>
      </w:r>
      <w:r w:rsidRPr="004F1CBC">
        <w:rPr>
          <w:rFonts w:ascii="Arial" w:hAnsi="Arial"/>
        </w:rPr>
        <w:t xml:space="preserve"> atom in the ground state is bombarded by </w:t>
      </w:r>
      <w:r w:rsidRPr="004F1CBC">
        <w:rPr>
          <w:rFonts w:ascii="Arial" w:hAnsi="Arial"/>
          <w:b/>
        </w:rPr>
        <w:t>one</w:t>
      </w:r>
      <w:r w:rsidRPr="004F1CBC">
        <w:rPr>
          <w:rFonts w:ascii="Arial" w:hAnsi="Arial"/>
        </w:rPr>
        <w:t xml:space="preserve"> electron with a kinetic energy of 6.10 eV. </w:t>
      </w:r>
    </w:p>
    <w:p w14:paraId="338B13FA" w14:textId="77777777" w:rsidR="00604085" w:rsidRPr="004F1CBC" w:rsidRDefault="00604085" w:rsidP="00604085">
      <w:pPr>
        <w:rPr>
          <w:rFonts w:ascii="Arial" w:hAnsi="Arial"/>
        </w:rPr>
      </w:pPr>
    </w:p>
    <w:p w14:paraId="798A3DCD" w14:textId="77777777" w:rsidR="00604085" w:rsidRPr="004F1CBC" w:rsidRDefault="00604085" w:rsidP="00604085">
      <w:pPr>
        <w:rPr>
          <w:rFonts w:ascii="Arial" w:hAnsi="Arial"/>
        </w:rPr>
      </w:pPr>
      <w:r w:rsidRPr="004F1CBC">
        <w:rPr>
          <w:rFonts w:ascii="Arial" w:hAnsi="Arial"/>
        </w:rPr>
        <w:t>(e)</w:t>
      </w:r>
      <w:r w:rsidRPr="004F1CBC">
        <w:rPr>
          <w:rFonts w:ascii="Arial" w:hAnsi="Arial"/>
        </w:rPr>
        <w:tab/>
        <w:t xml:space="preserve">Detail in the table below the possible photon energies observable on de-excitation </w:t>
      </w:r>
      <w:r w:rsidRPr="004F1CBC">
        <w:rPr>
          <w:rFonts w:ascii="Arial" w:hAnsi="Arial"/>
        </w:rPr>
        <w:tab/>
        <w:t>and the possible bombarding electron energies after</w:t>
      </w:r>
      <w:r w:rsidRPr="004F1CBC">
        <w:rPr>
          <w:rFonts w:ascii="Arial" w:hAnsi="Arial" w:hint="eastAsia"/>
        </w:rPr>
        <w:t xml:space="preserve"> its interactions wit</w:t>
      </w:r>
      <w:r w:rsidRPr="004F1CBC">
        <w:rPr>
          <w:rFonts w:ascii="Arial" w:hAnsi="Arial"/>
        </w:rPr>
        <w:t>h the atom.</w:t>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t>(3 marks)</w:t>
      </w:r>
    </w:p>
    <w:p w14:paraId="4771D576" w14:textId="77777777" w:rsidR="00604085" w:rsidRPr="004F1CBC" w:rsidRDefault="00604085" w:rsidP="00604085">
      <w:pPr>
        <w:rPr>
          <w:rFonts w:ascii="Arial" w:hAnsi="Arial"/>
        </w:rPr>
      </w:pPr>
    </w:p>
    <w:p w14:paraId="7516F099" w14:textId="77777777" w:rsidR="00604085" w:rsidRPr="004F1CBC" w:rsidRDefault="00604085" w:rsidP="00604085">
      <w:pPr>
        <w:rPr>
          <w:rFonts w:ascii="Arial" w:hAnsi="Arial"/>
        </w:rPr>
      </w:pPr>
    </w:p>
    <w:tbl>
      <w:tblPr>
        <w:tblpPr w:leftFromText="180" w:rightFromText="180" w:vertAnchor="text" w:horzAnchor="margin" w:tblpXSpec="center" w:tblpY="1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9"/>
        <w:gridCol w:w="4323"/>
      </w:tblGrid>
      <w:tr w:rsidR="00604085" w:rsidRPr="004F1CBC" w14:paraId="51D6C688" w14:textId="77777777" w:rsidTr="006B5B1F">
        <w:tc>
          <w:tcPr>
            <w:tcW w:w="4749" w:type="dxa"/>
            <w:vAlign w:val="center"/>
          </w:tcPr>
          <w:p w14:paraId="0C190A88" w14:textId="77777777" w:rsidR="00604085" w:rsidRPr="004F1CBC" w:rsidRDefault="00604085" w:rsidP="006B5B1F">
            <w:pPr>
              <w:jc w:val="center"/>
              <w:rPr>
                <w:rFonts w:ascii="Arial" w:hAnsi="Arial"/>
              </w:rPr>
            </w:pPr>
            <w:r w:rsidRPr="004F1CBC">
              <w:rPr>
                <w:rFonts w:ascii="Arial" w:hAnsi="Arial"/>
              </w:rPr>
              <w:t>Possible photon energies on de-excitation (eV)</w:t>
            </w:r>
          </w:p>
        </w:tc>
        <w:tc>
          <w:tcPr>
            <w:tcW w:w="4323" w:type="dxa"/>
            <w:vAlign w:val="center"/>
          </w:tcPr>
          <w:p w14:paraId="37B5BB14" w14:textId="77777777" w:rsidR="00604085" w:rsidRPr="004F1CBC" w:rsidRDefault="00604085" w:rsidP="006B5B1F">
            <w:pPr>
              <w:jc w:val="center"/>
              <w:rPr>
                <w:rFonts w:ascii="Arial" w:hAnsi="Arial"/>
              </w:rPr>
            </w:pPr>
            <w:r w:rsidRPr="004F1CBC">
              <w:rPr>
                <w:rFonts w:ascii="Arial" w:hAnsi="Arial"/>
              </w:rPr>
              <w:t xml:space="preserve">Possible bombarding electron energy after </w:t>
            </w:r>
            <w:r w:rsidRPr="004F1CBC">
              <w:rPr>
                <w:rFonts w:ascii="Arial" w:hAnsi="Arial" w:hint="eastAsia"/>
              </w:rPr>
              <w:t>interaction with</w:t>
            </w:r>
            <w:r w:rsidRPr="004F1CBC">
              <w:rPr>
                <w:rFonts w:ascii="Arial" w:hAnsi="Arial"/>
              </w:rPr>
              <w:t xml:space="preserve"> the atom (eV)</w:t>
            </w:r>
          </w:p>
        </w:tc>
      </w:tr>
      <w:tr w:rsidR="00604085" w:rsidRPr="004F1CBC" w14:paraId="2E937216" w14:textId="77777777" w:rsidTr="00604085">
        <w:tc>
          <w:tcPr>
            <w:tcW w:w="4749" w:type="dxa"/>
          </w:tcPr>
          <w:p w14:paraId="378B2832" w14:textId="77777777" w:rsidR="00604085" w:rsidRPr="004F1CBC" w:rsidRDefault="00604085" w:rsidP="00604085">
            <w:pPr>
              <w:rPr>
                <w:rFonts w:ascii="Arial" w:hAnsi="Arial"/>
              </w:rPr>
            </w:pPr>
          </w:p>
          <w:p w14:paraId="7091E95E" w14:textId="77777777" w:rsidR="00604085" w:rsidRPr="004F1CBC" w:rsidRDefault="00604085" w:rsidP="00604085">
            <w:pPr>
              <w:rPr>
                <w:rFonts w:ascii="Arial" w:hAnsi="Arial"/>
              </w:rPr>
            </w:pPr>
          </w:p>
          <w:p w14:paraId="28B2A7DF" w14:textId="77777777" w:rsidR="00604085" w:rsidRPr="004F1CBC" w:rsidRDefault="00604085" w:rsidP="00604085">
            <w:pPr>
              <w:rPr>
                <w:rFonts w:ascii="Arial" w:hAnsi="Arial"/>
              </w:rPr>
            </w:pPr>
          </w:p>
          <w:p w14:paraId="68DEDF11" w14:textId="77777777" w:rsidR="00604085" w:rsidRPr="004F1CBC" w:rsidRDefault="00604085" w:rsidP="00604085">
            <w:pPr>
              <w:rPr>
                <w:rFonts w:ascii="Arial" w:hAnsi="Arial"/>
              </w:rPr>
            </w:pPr>
          </w:p>
          <w:p w14:paraId="49206CD6" w14:textId="77777777" w:rsidR="00604085" w:rsidRPr="004F1CBC" w:rsidRDefault="00604085" w:rsidP="00604085">
            <w:pPr>
              <w:rPr>
                <w:rFonts w:ascii="Arial" w:hAnsi="Arial"/>
              </w:rPr>
            </w:pPr>
          </w:p>
          <w:p w14:paraId="7BFC2987" w14:textId="77777777" w:rsidR="00604085" w:rsidRPr="004F1CBC" w:rsidRDefault="00604085" w:rsidP="00604085">
            <w:pPr>
              <w:rPr>
                <w:rFonts w:ascii="Arial" w:hAnsi="Arial"/>
              </w:rPr>
            </w:pPr>
          </w:p>
          <w:p w14:paraId="13D20D71" w14:textId="77777777" w:rsidR="00604085" w:rsidRPr="004F1CBC" w:rsidRDefault="00604085" w:rsidP="00604085">
            <w:pPr>
              <w:rPr>
                <w:rFonts w:ascii="Arial" w:hAnsi="Arial"/>
              </w:rPr>
            </w:pPr>
          </w:p>
          <w:p w14:paraId="7C5A6304" w14:textId="77777777" w:rsidR="00604085" w:rsidRPr="004F1CBC" w:rsidRDefault="00604085" w:rsidP="00604085">
            <w:pPr>
              <w:rPr>
                <w:rFonts w:ascii="Arial" w:hAnsi="Arial"/>
              </w:rPr>
            </w:pPr>
          </w:p>
        </w:tc>
        <w:tc>
          <w:tcPr>
            <w:tcW w:w="4323" w:type="dxa"/>
          </w:tcPr>
          <w:p w14:paraId="32958EC9" w14:textId="77777777" w:rsidR="00604085" w:rsidRPr="004F1CBC" w:rsidRDefault="00604085" w:rsidP="00604085">
            <w:pPr>
              <w:rPr>
                <w:rFonts w:ascii="Arial" w:hAnsi="Arial"/>
              </w:rPr>
            </w:pPr>
          </w:p>
        </w:tc>
      </w:tr>
    </w:tbl>
    <w:p w14:paraId="698C9141" w14:textId="77777777" w:rsidR="00604085" w:rsidRPr="004F1CBC" w:rsidRDefault="00604085" w:rsidP="00604085">
      <w:pPr>
        <w:rPr>
          <w:rFonts w:ascii="Arial" w:hAnsi="Arial"/>
        </w:rPr>
      </w:pPr>
      <w:r w:rsidRPr="004F1CBC">
        <w:rPr>
          <w:rFonts w:ascii="Arial" w:hAnsi="Arial"/>
        </w:rPr>
        <w:tab/>
      </w:r>
      <w:r w:rsidRPr="004F1CBC">
        <w:rPr>
          <w:rFonts w:ascii="Arial" w:hAnsi="Arial"/>
        </w:rPr>
        <w:tab/>
      </w:r>
    </w:p>
    <w:p w14:paraId="50AD4D98" w14:textId="77777777" w:rsidR="00604085" w:rsidRPr="004F1CBC" w:rsidRDefault="00604085" w:rsidP="00604085">
      <w:pPr>
        <w:rPr>
          <w:rFonts w:ascii="Arial" w:hAnsi="Arial"/>
        </w:rPr>
      </w:pPr>
    </w:p>
    <w:p w14:paraId="23869809" w14:textId="77777777" w:rsidR="00604085" w:rsidRPr="004F1CBC" w:rsidRDefault="00604085" w:rsidP="00604085">
      <w:pPr>
        <w:rPr>
          <w:rFonts w:ascii="Arial" w:hAnsi="Arial"/>
        </w:rPr>
      </w:pPr>
    </w:p>
    <w:p w14:paraId="7D83669C" w14:textId="77777777" w:rsidR="00604085" w:rsidRPr="004F1CBC" w:rsidRDefault="00604085" w:rsidP="00604085">
      <w:pPr>
        <w:rPr>
          <w:rFonts w:ascii="Arial" w:hAnsi="Arial"/>
        </w:rPr>
      </w:pPr>
    </w:p>
    <w:p w14:paraId="35046A9B" w14:textId="77777777" w:rsidR="00604085" w:rsidRPr="004F1CBC" w:rsidRDefault="006B5B1F" w:rsidP="006B5B1F">
      <w:pPr>
        <w:rPr>
          <w:rFonts w:ascii="Arial" w:hAnsi="Arial"/>
        </w:rPr>
      </w:pPr>
      <w:r w:rsidRPr="004F1CBC">
        <w:rPr>
          <w:rFonts w:ascii="Arial" w:hAnsi="Arial"/>
        </w:rPr>
        <w:t>(f)</w:t>
      </w:r>
      <w:r w:rsidRPr="004F1CBC">
        <w:rPr>
          <w:rFonts w:ascii="Arial" w:hAnsi="Arial"/>
        </w:rPr>
        <w:tab/>
      </w:r>
      <w:r w:rsidR="00604085" w:rsidRPr="004F1CBC">
        <w:rPr>
          <w:rFonts w:ascii="Arial" w:hAnsi="Arial"/>
        </w:rPr>
        <w:t xml:space="preserve">Explain briefly how analysis of a line absorption spectrum of light from distant </w:t>
      </w:r>
      <w:r w:rsidRPr="004F1CBC">
        <w:rPr>
          <w:rFonts w:ascii="Arial" w:hAnsi="Arial"/>
        </w:rPr>
        <w:tab/>
      </w:r>
      <w:r w:rsidR="00604085" w:rsidRPr="004F1CBC">
        <w:rPr>
          <w:rFonts w:ascii="Arial" w:hAnsi="Arial"/>
        </w:rPr>
        <w:t>galaxies</w:t>
      </w:r>
      <w:r w:rsidR="00604085" w:rsidRPr="004F1CBC">
        <w:rPr>
          <w:rFonts w:ascii="Arial" w:hAnsi="Arial" w:hint="eastAsia"/>
        </w:rPr>
        <w:t xml:space="preserve"> can be used</w:t>
      </w:r>
      <w:r w:rsidR="00604085" w:rsidRPr="004F1CBC">
        <w:rPr>
          <w:rFonts w:ascii="Arial" w:hAnsi="Arial"/>
        </w:rPr>
        <w:t xml:space="preserve"> to determine the composition of stars and gas clouds.</w:t>
      </w:r>
    </w:p>
    <w:p w14:paraId="057A8092" w14:textId="77777777" w:rsidR="00604085" w:rsidRPr="004F1CBC" w:rsidRDefault="006B5B1F" w:rsidP="00604085">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00604085" w:rsidRPr="004F1CBC">
        <w:rPr>
          <w:rFonts w:ascii="Arial" w:hAnsi="Arial"/>
        </w:rPr>
        <w:t>(2</w:t>
      </w:r>
      <w:r w:rsidRPr="004F1CBC">
        <w:rPr>
          <w:rFonts w:ascii="Arial" w:hAnsi="Arial"/>
        </w:rPr>
        <w:t xml:space="preserve"> marks</w:t>
      </w:r>
      <w:r w:rsidR="00604085" w:rsidRPr="004F1CBC">
        <w:rPr>
          <w:rFonts w:ascii="Arial" w:hAnsi="Arial"/>
        </w:rPr>
        <w:t>)</w:t>
      </w:r>
    </w:p>
    <w:p w14:paraId="47A326B9" w14:textId="77777777" w:rsidR="00604085" w:rsidRPr="004F1CBC" w:rsidRDefault="00604085" w:rsidP="00604085">
      <w:pPr>
        <w:rPr>
          <w:rFonts w:ascii="Arial" w:hAnsi="Arial"/>
        </w:rPr>
      </w:pPr>
    </w:p>
    <w:p w14:paraId="59115E33" w14:textId="77777777" w:rsidR="00604085" w:rsidRPr="004F1CBC" w:rsidRDefault="00604085" w:rsidP="00604085">
      <w:pPr>
        <w:rPr>
          <w:rFonts w:ascii="Arial" w:hAnsi="Arial"/>
        </w:rPr>
      </w:pPr>
    </w:p>
    <w:p w14:paraId="0A579FF3" w14:textId="77777777" w:rsidR="00604085" w:rsidRPr="004F1CBC" w:rsidRDefault="00604085" w:rsidP="00604085">
      <w:pPr>
        <w:rPr>
          <w:rFonts w:ascii="Arial" w:hAnsi="Arial"/>
        </w:rPr>
      </w:pPr>
    </w:p>
    <w:p w14:paraId="5E9FE373" w14:textId="77777777" w:rsidR="00604085" w:rsidRPr="004F1CBC" w:rsidRDefault="00604085" w:rsidP="00604085">
      <w:pPr>
        <w:rPr>
          <w:rFonts w:ascii="Arial" w:hAnsi="Arial"/>
        </w:rPr>
      </w:pPr>
    </w:p>
    <w:p w14:paraId="36E59921" w14:textId="77777777" w:rsidR="00604085" w:rsidRPr="004F1CBC" w:rsidRDefault="00604085" w:rsidP="00604085">
      <w:pPr>
        <w:rPr>
          <w:rFonts w:ascii="Arial" w:hAnsi="Arial"/>
        </w:rPr>
      </w:pPr>
    </w:p>
    <w:p w14:paraId="2130657A" w14:textId="77777777" w:rsidR="00604085" w:rsidRPr="004F1CBC" w:rsidRDefault="00604085" w:rsidP="00604085">
      <w:pPr>
        <w:rPr>
          <w:rFonts w:ascii="Arial" w:hAnsi="Arial"/>
        </w:rPr>
      </w:pPr>
    </w:p>
    <w:p w14:paraId="58B1AEAB" w14:textId="77777777" w:rsidR="00604085" w:rsidRPr="004F1CBC" w:rsidRDefault="00604085" w:rsidP="00604085">
      <w:pPr>
        <w:rPr>
          <w:rFonts w:ascii="Arial" w:hAnsi="Arial"/>
        </w:rPr>
      </w:pPr>
    </w:p>
    <w:p w14:paraId="3386BC8D" w14:textId="77777777" w:rsidR="00604085" w:rsidRPr="004F1CBC" w:rsidRDefault="00604085" w:rsidP="00604085">
      <w:pPr>
        <w:rPr>
          <w:rFonts w:ascii="Arial" w:hAnsi="Arial"/>
        </w:rPr>
      </w:pPr>
    </w:p>
    <w:p w14:paraId="52FC2C50" w14:textId="77777777" w:rsidR="00604085" w:rsidRPr="004F1CBC" w:rsidRDefault="00604085" w:rsidP="00604085">
      <w:pPr>
        <w:rPr>
          <w:rFonts w:ascii="Arial" w:hAnsi="Arial"/>
        </w:rPr>
      </w:pPr>
    </w:p>
    <w:p w14:paraId="2F3CD0A8" w14:textId="77777777" w:rsidR="00604085" w:rsidRPr="004F1CBC" w:rsidRDefault="00604085" w:rsidP="00604085">
      <w:pPr>
        <w:rPr>
          <w:rFonts w:ascii="Arial" w:hAnsi="Arial"/>
        </w:rPr>
      </w:pPr>
    </w:p>
    <w:p w14:paraId="4B1D7D78" w14:textId="77777777" w:rsidR="00604085" w:rsidRPr="004F1CBC" w:rsidRDefault="00604085" w:rsidP="00604085">
      <w:pPr>
        <w:rPr>
          <w:rFonts w:ascii="Arial" w:hAnsi="Arial"/>
        </w:rPr>
      </w:pPr>
    </w:p>
    <w:p w14:paraId="45634686" w14:textId="77777777" w:rsidR="00604085" w:rsidRPr="004F1CBC" w:rsidRDefault="00604085" w:rsidP="00604085">
      <w:pPr>
        <w:rPr>
          <w:rFonts w:ascii="Arial" w:hAnsi="Arial"/>
        </w:rPr>
      </w:pPr>
    </w:p>
    <w:p w14:paraId="0C956C08" w14:textId="77777777" w:rsidR="00604085" w:rsidRPr="004F1CBC" w:rsidRDefault="00604085" w:rsidP="00604085">
      <w:pPr>
        <w:rPr>
          <w:rFonts w:ascii="Arial" w:hAnsi="Arial"/>
        </w:rPr>
      </w:pPr>
    </w:p>
    <w:p w14:paraId="5B5E3137" w14:textId="77777777" w:rsidR="00604085" w:rsidRPr="004F1CBC" w:rsidRDefault="00604085" w:rsidP="00604085">
      <w:pPr>
        <w:rPr>
          <w:rFonts w:ascii="Arial" w:hAnsi="Arial"/>
        </w:rPr>
      </w:pPr>
    </w:p>
    <w:p w14:paraId="479301AB" w14:textId="77777777" w:rsidR="006B5B1F" w:rsidRPr="004F1CBC" w:rsidRDefault="006B5B1F">
      <w:pPr>
        <w:rPr>
          <w:rFonts w:ascii="Arial" w:hAnsi="Arial"/>
        </w:rPr>
      </w:pPr>
      <w:r w:rsidRPr="004F1CBC">
        <w:rPr>
          <w:rFonts w:ascii="Arial" w:hAnsi="Arial"/>
        </w:rPr>
        <w:br w:type="page"/>
      </w:r>
    </w:p>
    <w:p w14:paraId="6DB3CC2B" w14:textId="77777777" w:rsidR="00604085" w:rsidRPr="004F1CBC" w:rsidRDefault="006B5B1F" w:rsidP="006B5B1F">
      <w:pPr>
        <w:rPr>
          <w:rFonts w:ascii="Arial" w:hAnsi="Arial"/>
        </w:rPr>
      </w:pPr>
      <w:r w:rsidRPr="004F1CBC">
        <w:rPr>
          <w:rFonts w:ascii="Arial" w:hAnsi="Arial"/>
        </w:rPr>
        <w:t>(g)</w:t>
      </w:r>
      <w:r w:rsidRPr="004F1CBC">
        <w:rPr>
          <w:rFonts w:ascii="Arial" w:hAnsi="Arial"/>
        </w:rPr>
        <w:tab/>
      </w:r>
      <w:r w:rsidR="00604085" w:rsidRPr="004F1CBC">
        <w:rPr>
          <w:rFonts w:ascii="Arial" w:hAnsi="Arial"/>
        </w:rPr>
        <w:t xml:space="preserve">The line absorption spectrum is also useful to determine the speed of a galaxy.  </w:t>
      </w:r>
      <w:r w:rsidRPr="004F1CBC">
        <w:rPr>
          <w:rFonts w:ascii="Arial" w:hAnsi="Arial"/>
        </w:rPr>
        <w:tab/>
      </w:r>
      <w:r w:rsidR="00604085" w:rsidRPr="004F1CBC">
        <w:rPr>
          <w:rFonts w:ascii="Arial" w:hAnsi="Arial"/>
        </w:rPr>
        <w:t>Explain the fundamental principles of this technique.</w:t>
      </w:r>
    </w:p>
    <w:p w14:paraId="25AC7FAA" w14:textId="77777777" w:rsidR="00604085" w:rsidRPr="004F1CBC" w:rsidRDefault="006B5B1F" w:rsidP="00604085">
      <w:pPr>
        <w:rPr>
          <w:rFonts w:ascii="Arial" w:hAnsi="Arial"/>
        </w:rPr>
      </w:pP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Pr="004F1CBC">
        <w:rPr>
          <w:rFonts w:ascii="Arial" w:hAnsi="Arial"/>
        </w:rPr>
        <w:tab/>
      </w:r>
      <w:r w:rsidR="00604085" w:rsidRPr="004F1CBC">
        <w:rPr>
          <w:rFonts w:ascii="Arial" w:hAnsi="Arial"/>
        </w:rPr>
        <w:t>(2</w:t>
      </w:r>
      <w:r w:rsidRPr="004F1CBC">
        <w:rPr>
          <w:rFonts w:ascii="Arial" w:hAnsi="Arial"/>
        </w:rPr>
        <w:t xml:space="preserve"> marks</w:t>
      </w:r>
      <w:r w:rsidR="00604085" w:rsidRPr="004F1CBC">
        <w:rPr>
          <w:rFonts w:ascii="Arial" w:hAnsi="Arial"/>
        </w:rPr>
        <w:t>)</w:t>
      </w:r>
    </w:p>
    <w:p w14:paraId="65AA61EA" w14:textId="77777777" w:rsidR="00604085" w:rsidRPr="004F1CBC" w:rsidRDefault="00604085" w:rsidP="00604085">
      <w:pPr>
        <w:rPr>
          <w:rFonts w:ascii="Arial" w:hAnsi="Arial"/>
        </w:rPr>
      </w:pPr>
    </w:p>
    <w:p w14:paraId="547B40F2" w14:textId="77777777" w:rsidR="00604085" w:rsidRPr="004F1CBC" w:rsidRDefault="00604085" w:rsidP="00604085">
      <w:pPr>
        <w:rPr>
          <w:rFonts w:ascii="Arial" w:hAnsi="Arial"/>
        </w:rPr>
      </w:pPr>
    </w:p>
    <w:p w14:paraId="1777762F" w14:textId="77777777" w:rsidR="00604085" w:rsidRPr="004F1CBC" w:rsidRDefault="00604085" w:rsidP="00604085">
      <w:pPr>
        <w:rPr>
          <w:rFonts w:ascii="Arial" w:hAnsi="Arial"/>
        </w:rPr>
      </w:pPr>
    </w:p>
    <w:p w14:paraId="5CFD9CA0" w14:textId="77777777" w:rsidR="00604085" w:rsidRPr="004F1CBC" w:rsidRDefault="00604085" w:rsidP="00604085">
      <w:pPr>
        <w:rPr>
          <w:rFonts w:ascii="Arial" w:hAnsi="Arial"/>
        </w:rPr>
      </w:pPr>
    </w:p>
    <w:p w14:paraId="086E7EC5" w14:textId="77777777" w:rsidR="00604085" w:rsidRPr="004F1CBC" w:rsidRDefault="00604085" w:rsidP="00604085">
      <w:pPr>
        <w:rPr>
          <w:rFonts w:ascii="Arial" w:hAnsi="Arial"/>
        </w:rPr>
      </w:pPr>
    </w:p>
    <w:p w14:paraId="1201FA7A" w14:textId="77777777" w:rsidR="00604085" w:rsidRPr="004F1CBC" w:rsidRDefault="00604085" w:rsidP="00604085">
      <w:pPr>
        <w:rPr>
          <w:rFonts w:ascii="Arial" w:hAnsi="Arial"/>
        </w:rPr>
      </w:pPr>
    </w:p>
    <w:p w14:paraId="70F2C28E" w14:textId="77777777" w:rsidR="00604085" w:rsidRPr="004F1CBC" w:rsidRDefault="00604085" w:rsidP="00604085">
      <w:pPr>
        <w:rPr>
          <w:rFonts w:ascii="Arial" w:hAnsi="Arial"/>
        </w:rPr>
      </w:pPr>
    </w:p>
    <w:p w14:paraId="2C1EB02E" w14:textId="77777777" w:rsidR="00604085" w:rsidRPr="004F1CBC" w:rsidRDefault="00604085" w:rsidP="00604085">
      <w:pPr>
        <w:rPr>
          <w:rFonts w:ascii="Arial" w:hAnsi="Arial"/>
        </w:rPr>
      </w:pPr>
    </w:p>
    <w:p w14:paraId="3059B273" w14:textId="77777777" w:rsidR="00604085" w:rsidRPr="004F1CBC" w:rsidRDefault="00604085" w:rsidP="00604085">
      <w:pPr>
        <w:rPr>
          <w:rFonts w:ascii="Arial" w:hAnsi="Arial"/>
        </w:rPr>
      </w:pPr>
    </w:p>
    <w:p w14:paraId="7C1FA22B" w14:textId="77777777" w:rsidR="00604085" w:rsidRPr="004F1CBC" w:rsidRDefault="00604085" w:rsidP="00604085">
      <w:pPr>
        <w:rPr>
          <w:rFonts w:ascii="Arial" w:hAnsi="Arial"/>
        </w:rPr>
      </w:pPr>
    </w:p>
    <w:p w14:paraId="649D34E5" w14:textId="77777777" w:rsidR="00604085" w:rsidRPr="004F1CBC" w:rsidRDefault="00604085" w:rsidP="00604085">
      <w:pPr>
        <w:rPr>
          <w:rFonts w:ascii="Arial" w:hAnsi="Arial"/>
        </w:rPr>
      </w:pPr>
    </w:p>
    <w:p w14:paraId="7E0316F8" w14:textId="77777777" w:rsidR="00604085" w:rsidRPr="004F1CBC" w:rsidRDefault="00604085" w:rsidP="00604085">
      <w:pPr>
        <w:rPr>
          <w:rFonts w:ascii="Arial" w:hAnsi="Arial"/>
        </w:rPr>
      </w:pPr>
    </w:p>
    <w:p w14:paraId="579529DE" w14:textId="77777777" w:rsidR="00604085" w:rsidRPr="004F1CBC" w:rsidRDefault="00604085" w:rsidP="00604085">
      <w:pPr>
        <w:rPr>
          <w:rFonts w:ascii="Arial" w:hAnsi="Arial"/>
        </w:rPr>
      </w:pPr>
    </w:p>
    <w:p w14:paraId="10741A92" w14:textId="77777777" w:rsidR="0003250C" w:rsidRPr="004F1CBC" w:rsidRDefault="0003250C" w:rsidP="0003250C">
      <w:pPr>
        <w:rPr>
          <w:rFonts w:ascii="Arial" w:hAnsi="Arial"/>
        </w:rPr>
      </w:pPr>
    </w:p>
    <w:p w14:paraId="512BFC40" w14:textId="77777777" w:rsidR="002C03C0" w:rsidRPr="004F1CBC" w:rsidRDefault="002C03C0" w:rsidP="0003250C">
      <w:pPr>
        <w:rPr>
          <w:rFonts w:ascii="Arial" w:hAnsi="Arial"/>
        </w:rPr>
      </w:pPr>
    </w:p>
    <w:sectPr w:rsidR="002C03C0" w:rsidRPr="004F1CBC" w:rsidSect="00DA5783">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910C5"/>
    <w:multiLevelType w:val="hybridMultilevel"/>
    <w:tmpl w:val="34FCFCEC"/>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
    <w:nsid w:val="3E854616"/>
    <w:multiLevelType w:val="singleLevel"/>
    <w:tmpl w:val="08090017"/>
    <w:lvl w:ilvl="0">
      <w:start w:val="1"/>
      <w:numFmt w:val="lowerLetter"/>
      <w:lvlText w:val="%1)"/>
      <w:lvlJc w:val="left"/>
      <w:pPr>
        <w:tabs>
          <w:tab w:val="num" w:pos="360"/>
        </w:tabs>
        <w:ind w:left="360" w:hanging="360"/>
      </w:pPr>
    </w:lvl>
  </w:abstractNum>
  <w:abstractNum w:abstractNumId="2">
    <w:nsid w:val="4EC06E6A"/>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AU" w:vendorID="64" w:dllVersion="131078" w:nlCheck="1" w:checkStyle="1"/>
  <w:activeWritingStyle w:appName="MSWord" w:lang="en-AU" w:vendorID="2" w:dllVersion="6" w:checkStyle="1"/>
  <w:attachedTemplate r:id="rId1"/>
  <w:defaultTabStop w:val="567"/>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3C0"/>
    <w:rsid w:val="0003250C"/>
    <w:rsid w:val="00222BC9"/>
    <w:rsid w:val="002C03C0"/>
    <w:rsid w:val="003D11C3"/>
    <w:rsid w:val="004F1CBC"/>
    <w:rsid w:val="005872A5"/>
    <w:rsid w:val="00604085"/>
    <w:rsid w:val="006B5B1F"/>
    <w:rsid w:val="00897A74"/>
    <w:rsid w:val="00967719"/>
    <w:rsid w:val="00B72F55"/>
    <w:rsid w:val="00BF67FC"/>
    <w:rsid w:val="00DA578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A14D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7A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7A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7A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7A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HolyCrossHDD:Users:wilson.ian:Library:Application%20Support:Microsoft:Office:User%20Templates:My%20Templates:My%20Templates:Word%20Processing%20(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Word Processing (docx).dotx</Template>
  <TotalTime>15</TotalTime>
  <Pages>16</Pages>
  <Words>1232</Words>
  <Characters>7028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wilson.ian</dc:creator>
  <cp:keywords/>
  <dc:description/>
  <cp:lastModifiedBy>wilson.ian</cp:lastModifiedBy>
  <cp:revision>4</cp:revision>
  <dcterms:created xsi:type="dcterms:W3CDTF">2016-08-21T09:07:00Z</dcterms:created>
  <dcterms:modified xsi:type="dcterms:W3CDTF">2016-10-08T03:47:00Z</dcterms:modified>
</cp:coreProperties>
</file>