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E29B" w14:textId="75644B2F" w:rsidR="00775AB1" w:rsidRPr="00F658F9" w:rsidRDefault="00775AB1" w:rsidP="00775AB1">
      <w:r w:rsidRPr="00F658F9">
        <w:rPr>
          <w:b/>
        </w:rPr>
        <w:t xml:space="preserve">Section Two: Problem-solving </w:t>
      </w:r>
      <w:r w:rsidRPr="00F658F9">
        <w:rPr>
          <w:b/>
        </w:rPr>
        <w:tab/>
      </w:r>
      <w:r w:rsidRPr="00F658F9">
        <w:rPr>
          <w:b/>
        </w:rPr>
        <w:tab/>
      </w:r>
      <w:r w:rsidRPr="00F658F9">
        <w:rPr>
          <w:b/>
        </w:rPr>
        <w:tab/>
      </w:r>
      <w:r w:rsidRPr="00F658F9">
        <w:rPr>
          <w:b/>
        </w:rPr>
        <w:tab/>
      </w:r>
      <w:r w:rsidRPr="00F658F9">
        <w:rPr>
          <w:b/>
        </w:rPr>
        <w:tab/>
      </w:r>
      <w:r w:rsidRPr="00F658F9">
        <w:rPr>
          <w:b/>
        </w:rPr>
        <w:tab/>
      </w:r>
      <w:r w:rsidRPr="00F658F9">
        <w:rPr>
          <w:b/>
        </w:rPr>
        <w:tab/>
      </w:r>
      <w:r w:rsidRPr="00F658F9">
        <w:rPr>
          <w:b/>
        </w:rPr>
        <w:tab/>
      </w:r>
      <w:r w:rsidRPr="00F658F9">
        <w:rPr>
          <w:b/>
        </w:rPr>
        <w:tab/>
        <w:t>50% (</w:t>
      </w:r>
      <w:r w:rsidR="001037C5">
        <w:rPr>
          <w:b/>
        </w:rPr>
        <w:t>7</w:t>
      </w:r>
      <w:r w:rsidR="00AF1C41">
        <w:rPr>
          <w:b/>
        </w:rPr>
        <w:t>8</w:t>
      </w:r>
      <w:r w:rsidRPr="00F658F9">
        <w:rPr>
          <w:b/>
        </w:rPr>
        <w:t xml:space="preserve"> Marks)</w:t>
      </w:r>
      <w:r w:rsidRPr="00F658F9">
        <w:t xml:space="preserve"> </w:t>
      </w:r>
    </w:p>
    <w:p w14:paraId="1B3E533D" w14:textId="77777777" w:rsidR="00775AB1" w:rsidRPr="00F658F9" w:rsidRDefault="00775AB1" w:rsidP="00775AB1"/>
    <w:p w14:paraId="410C199C" w14:textId="77777777" w:rsidR="00775AB1" w:rsidRPr="00F658F9" w:rsidRDefault="00775AB1" w:rsidP="00775AB1">
      <w:pPr>
        <w:rPr>
          <w:b/>
        </w:rPr>
      </w:pPr>
      <w:r w:rsidRPr="00F658F9">
        <w:t xml:space="preserve">This section has </w:t>
      </w:r>
      <w:r w:rsidRPr="00F658F9">
        <w:rPr>
          <w:b/>
        </w:rPr>
        <w:t>six (6)</w:t>
      </w:r>
      <w:r w:rsidRPr="00F658F9">
        <w:t xml:space="preserve"> questions. Answer </w:t>
      </w:r>
      <w:r w:rsidRPr="00F658F9">
        <w:rPr>
          <w:b/>
        </w:rPr>
        <w:t>all</w:t>
      </w:r>
      <w:r w:rsidRPr="00F658F9">
        <w:t xml:space="preserve"> questions. Write your answers in the spaces provided.</w:t>
      </w:r>
    </w:p>
    <w:p w14:paraId="083F5655" w14:textId="77777777" w:rsidR="00775AB1" w:rsidRPr="00F658F9" w:rsidRDefault="00775AB1" w:rsidP="00775AB1">
      <w:pPr>
        <w:spacing w:before="120"/>
      </w:pPr>
      <w:r w:rsidRPr="00F658F9">
        <w:t xml:space="preserve">Suggested working time: 90 minutes. </w:t>
      </w:r>
    </w:p>
    <w:p w14:paraId="00DFBA7F" w14:textId="77777777" w:rsidR="00775AB1" w:rsidRPr="00F658F9" w:rsidRDefault="00775AB1" w:rsidP="00775AB1">
      <w:pPr>
        <w:spacing w:before="120"/>
      </w:pPr>
      <w:r w:rsidRPr="00F658F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7755F1" wp14:editId="32D41910">
                <wp:simplePos x="0" y="0"/>
                <wp:positionH relativeFrom="column">
                  <wp:posOffset>32384</wp:posOffset>
                </wp:positionH>
                <wp:positionV relativeFrom="paragraph">
                  <wp:posOffset>167640</wp:posOffset>
                </wp:positionV>
                <wp:extent cx="58578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E6F5" id="Straight Connector 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3.2pt" to="463.8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" strokecolor="black [3213]"/>
            </w:pict>
          </mc:Fallback>
        </mc:AlternateContent>
      </w:r>
    </w:p>
    <w:p w14:paraId="07156FDA" w14:textId="699EB1B4" w:rsidR="00D51D19" w:rsidRPr="00D51D19" w:rsidRDefault="00D51D19" w:rsidP="00D51D19">
      <w:pPr>
        <w:rPr>
          <w:b/>
        </w:rPr>
      </w:pPr>
      <w:r w:rsidRPr="00D51D19">
        <w:rPr>
          <w:b/>
        </w:rPr>
        <w:t>Question 15</w:t>
      </w:r>
      <w:r w:rsidRPr="00D51D19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Pr="00D51D19">
        <w:rPr>
          <w:b/>
        </w:rPr>
        <w:t xml:space="preserve">(13 marks) </w:t>
      </w:r>
    </w:p>
    <w:p w14:paraId="5C70B74A" w14:textId="77777777" w:rsidR="00D51D19" w:rsidRPr="00D51D19" w:rsidRDefault="00D51D19" w:rsidP="00D51D19">
      <w:pPr>
        <w:rPr>
          <w:b/>
        </w:rPr>
      </w:pPr>
    </w:p>
    <w:p w14:paraId="6B347B74" w14:textId="77777777" w:rsidR="00D51D19" w:rsidRPr="00D51D19" w:rsidRDefault="00D51D19" w:rsidP="00D51D19">
      <w:r w:rsidRPr="00D51D19">
        <w:t>An eagle has captured a fish and is 14.7 m directly above the water when it releases the fish.  The eagle is moving with a velocity of 5.20 m s</w:t>
      </w:r>
      <w:r w:rsidRPr="00D51D19">
        <w:rPr>
          <w:vertAlign w:val="superscript"/>
        </w:rPr>
        <w:t>-1</w:t>
      </w:r>
      <w:r w:rsidRPr="00D51D19">
        <w:t xml:space="preserve"> at an angle of 36.6</w:t>
      </w:r>
      <w:r w:rsidRPr="00D51D19">
        <w:rPr>
          <w:vertAlign w:val="superscript"/>
        </w:rPr>
        <w:t>o</w:t>
      </w:r>
      <w:r w:rsidRPr="00D51D19">
        <w:t xml:space="preserve"> above the horizontal when the fish is released.  Ignore air resistance for calculations.</w:t>
      </w:r>
    </w:p>
    <w:p w14:paraId="57710EB8" w14:textId="77777777" w:rsidR="00D51D19" w:rsidRPr="00D51D19" w:rsidRDefault="00D51D19" w:rsidP="00D51D19">
      <w:r w:rsidRPr="00D51D19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65D4492" wp14:editId="0DD2527B">
                <wp:simplePos x="0" y="0"/>
                <wp:positionH relativeFrom="column">
                  <wp:posOffset>381000</wp:posOffset>
                </wp:positionH>
                <wp:positionV relativeFrom="paragraph">
                  <wp:posOffset>64770</wp:posOffset>
                </wp:positionV>
                <wp:extent cx="5791200" cy="2751455"/>
                <wp:effectExtent l="0" t="12700" r="0" b="29845"/>
                <wp:wrapNone/>
                <wp:docPr id="127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2751455"/>
                          <a:chOff x="1734" y="2501"/>
                          <a:chExt cx="9120" cy="4333"/>
                        </a:xfrm>
                      </wpg:grpSpPr>
                      <wps:wsp>
                        <wps:cNvPr id="128" name="Freeform 95"/>
                        <wps:cNvSpPr>
                          <a:spLocks/>
                        </wps:cNvSpPr>
                        <wps:spPr bwMode="auto">
                          <a:xfrm>
                            <a:off x="4854" y="3221"/>
                            <a:ext cx="5160" cy="3420"/>
                          </a:xfrm>
                          <a:custGeom>
                            <a:avLst/>
                            <a:gdLst>
                              <a:gd name="T0" fmla="*/ 0 w 4180"/>
                              <a:gd name="T1" fmla="*/ 882 h 3482"/>
                              <a:gd name="T2" fmla="*/ 1420 w 4180"/>
                              <a:gd name="T3" fmla="*/ 12 h 3482"/>
                              <a:gd name="T4" fmla="*/ 2600 w 4180"/>
                              <a:gd name="T5" fmla="*/ 812 h 3482"/>
                              <a:gd name="T6" fmla="*/ 4180 w 4180"/>
                              <a:gd name="T7" fmla="*/ 3482 h 3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80" h="3482">
                                <a:moveTo>
                                  <a:pt x="0" y="882"/>
                                </a:moveTo>
                                <a:cubicBezTo>
                                  <a:pt x="237" y="737"/>
                                  <a:pt x="987" y="24"/>
                                  <a:pt x="1420" y="12"/>
                                </a:cubicBezTo>
                                <a:cubicBezTo>
                                  <a:pt x="1853" y="0"/>
                                  <a:pt x="2140" y="234"/>
                                  <a:pt x="2600" y="812"/>
                                </a:cubicBezTo>
                                <a:cubicBezTo>
                                  <a:pt x="3060" y="1390"/>
                                  <a:pt x="3851" y="2926"/>
                                  <a:pt x="4180" y="348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stealth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96"/>
                        <wps:cNvCnPr>
                          <a:cxnSpLocks/>
                        </wps:cNvCnPr>
                        <wps:spPr bwMode="auto">
                          <a:xfrm>
                            <a:off x="4734" y="4121"/>
                            <a:ext cx="1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Text Box 97"/>
                        <wps:cNvSpPr txBox="1">
                          <a:spLocks/>
                        </wps:cNvSpPr>
                        <wps:spPr bwMode="auto">
                          <a:xfrm>
                            <a:off x="5454" y="3761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185F27" w14:textId="77777777" w:rsidR="00D51D19" w:rsidRDefault="00D51D19" w:rsidP="00D51D19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36.6°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98"/>
                        <wps:cNvSpPr>
                          <a:spLocks/>
                        </wps:cNvSpPr>
                        <wps:spPr bwMode="auto">
                          <a:xfrm rot="-1899657">
                            <a:off x="4734" y="3246"/>
                            <a:ext cx="1080" cy="180"/>
                          </a:xfrm>
                          <a:prstGeom prst="rightArrow">
                            <a:avLst>
                              <a:gd name="adj1" fmla="val 50000"/>
                              <a:gd name="adj2" fmla="val 150000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99"/>
                        <wps:cNvSpPr txBox="1">
                          <a:spLocks/>
                        </wps:cNvSpPr>
                        <wps:spPr bwMode="auto">
                          <a:xfrm>
                            <a:off x="5334" y="268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75CA4" w14:textId="77777777" w:rsidR="00D51D19" w:rsidRDefault="00D51D19" w:rsidP="00D51D19">
                              <w:pPr>
                                <w:rPr>
                                  <w:rFonts w:ascii="Times New Roman" w:hAnsi="Times New Roman"/>
                                  <w:sz w:val="18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5.20 m s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0"/>
                        <wps:cNvSpPr>
                          <a:spLocks/>
                        </wps:cNvSpPr>
                        <wps:spPr bwMode="auto">
                          <a:xfrm>
                            <a:off x="4850" y="4121"/>
                            <a:ext cx="4" cy="2713"/>
                          </a:xfrm>
                          <a:custGeom>
                            <a:avLst/>
                            <a:gdLst>
                              <a:gd name="T0" fmla="*/ 4 w 4"/>
                              <a:gd name="T1" fmla="*/ 0 h 2713"/>
                              <a:gd name="T2" fmla="*/ 0 w 4"/>
                              <a:gd name="T3" fmla="*/ 2713 h 2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" h="2713">
                                <a:moveTo>
                                  <a:pt x="4" y="0"/>
                                </a:moveTo>
                                <a:lnTo>
                                  <a:pt x="0" y="2713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01"/>
                        <wps:cNvSpPr txBox="1">
                          <a:spLocks/>
                        </wps:cNvSpPr>
                        <wps:spPr bwMode="auto">
                          <a:xfrm>
                            <a:off x="4614" y="5201"/>
                            <a:ext cx="9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79FAFB" w14:textId="77777777" w:rsidR="00D51D19" w:rsidRDefault="00D51D19" w:rsidP="00D51D19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14.7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02"/>
                        <wps:cNvCnPr>
                          <a:cxnSpLocks/>
                        </wps:cNvCnPr>
                        <wps:spPr bwMode="auto">
                          <a:xfrm>
                            <a:off x="1734" y="6821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Text Box 103"/>
                        <wps:cNvSpPr txBox="1">
                          <a:spLocks/>
                        </wps:cNvSpPr>
                        <wps:spPr bwMode="auto">
                          <a:xfrm>
                            <a:off x="1734" y="5201"/>
                            <a:ext cx="15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9E75AF" w14:textId="77777777" w:rsidR="00D51D19" w:rsidRDefault="00D51D19" w:rsidP="00D51D19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This diagram is NOT to 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7" name="Group 104"/>
                        <wpg:cNvGrpSpPr>
                          <a:grpSpLocks/>
                        </wpg:cNvGrpSpPr>
                        <wpg:grpSpPr bwMode="auto">
                          <a:xfrm>
                            <a:off x="2743" y="2501"/>
                            <a:ext cx="2344" cy="1867"/>
                            <a:chOff x="2743" y="2501"/>
                            <a:chExt cx="2344" cy="1867"/>
                          </a:xfrm>
                        </wpg:grpSpPr>
                        <wpg:grpSp>
                          <wpg:cNvPr id="138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2743" y="2501"/>
                              <a:ext cx="1991" cy="1867"/>
                              <a:chOff x="2915" y="2553"/>
                              <a:chExt cx="1991" cy="1867"/>
                            </a:xfrm>
                          </wpg:grpSpPr>
                          <wps:wsp>
                            <wps:cNvPr id="139" name="Ink 106"/>
                            <wps:cNvSpPr>
                              <a:spLocks/>
                            </wps:cNvSpPr>
                            <wps:spPr bwMode="auto">
                              <a:xfrm>
                                <a:off x="3581" y="4082"/>
                                <a:ext cx="1052" cy="338"/>
                              </a:xfrm>
                              <a:custGeom>
                                <a:avLst/>
                                <a:gdLst>
                                  <a:gd name="T0" fmla="+- 0 6944 6316"/>
                                  <a:gd name="T1" fmla="*/ T0 w 1856"/>
                                  <a:gd name="T2" fmla="+- 0 7333 7200"/>
                                  <a:gd name="T3" fmla="*/ 7333 h 596"/>
                                  <a:gd name="T4" fmla="+- 0 6815 6316"/>
                                  <a:gd name="T5" fmla="*/ T4 w 1856"/>
                                  <a:gd name="T6" fmla="+- 0 7393 7200"/>
                                  <a:gd name="T7" fmla="*/ 7393 h 596"/>
                                  <a:gd name="T8" fmla="+- 0 6679 6316"/>
                                  <a:gd name="T9" fmla="*/ T8 w 1856"/>
                                  <a:gd name="T10" fmla="+- 0 7477 7200"/>
                                  <a:gd name="T11" fmla="*/ 7477 h 596"/>
                                  <a:gd name="T12" fmla="+- 0 6578 6316"/>
                                  <a:gd name="T13" fmla="*/ T12 w 1856"/>
                                  <a:gd name="T14" fmla="+- 0 7558 7200"/>
                                  <a:gd name="T15" fmla="*/ 7558 h 596"/>
                                  <a:gd name="T16" fmla="+- 0 6503 6316"/>
                                  <a:gd name="T17" fmla="*/ T16 w 1856"/>
                                  <a:gd name="T18" fmla="+- 0 7617 7200"/>
                                  <a:gd name="T19" fmla="*/ 7617 h 596"/>
                                  <a:gd name="T20" fmla="+- 0 6464 6316"/>
                                  <a:gd name="T21" fmla="*/ T20 w 1856"/>
                                  <a:gd name="T22" fmla="+- 0 7641 7200"/>
                                  <a:gd name="T23" fmla="*/ 7641 h 596"/>
                                  <a:gd name="T24" fmla="+- 0 6424 6316"/>
                                  <a:gd name="T25" fmla="*/ T24 w 1856"/>
                                  <a:gd name="T26" fmla="+- 0 7665 7200"/>
                                  <a:gd name="T27" fmla="*/ 7665 h 596"/>
                                  <a:gd name="T28" fmla="+- 0 6316 6316"/>
                                  <a:gd name="T29" fmla="*/ T28 w 1856"/>
                                  <a:gd name="T30" fmla="+- 0 7743 7200"/>
                                  <a:gd name="T31" fmla="*/ 7743 h 596"/>
                                  <a:gd name="T32" fmla="+- 0 6353 6316"/>
                                  <a:gd name="T33" fmla="*/ T32 w 1856"/>
                                  <a:gd name="T34" fmla="+- 0 7755 7200"/>
                                  <a:gd name="T35" fmla="*/ 7755 h 596"/>
                                  <a:gd name="T36" fmla="+- 0 6476 6316"/>
                                  <a:gd name="T37" fmla="*/ T36 w 1856"/>
                                  <a:gd name="T38" fmla="+- 0 7719 7200"/>
                                  <a:gd name="T39" fmla="*/ 7719 h 596"/>
                                  <a:gd name="T40" fmla="+- 0 6597 6316"/>
                                  <a:gd name="T41" fmla="*/ T40 w 1856"/>
                                  <a:gd name="T42" fmla="+- 0 7688 7200"/>
                                  <a:gd name="T43" fmla="*/ 7688 h 596"/>
                                  <a:gd name="T44" fmla="+- 0 6606 6316"/>
                                  <a:gd name="T45" fmla="*/ T44 w 1856"/>
                                  <a:gd name="T46" fmla="+- 0 7689 7200"/>
                                  <a:gd name="T47" fmla="*/ 7689 h 596"/>
                                  <a:gd name="T48" fmla="+- 0 6559 6316"/>
                                  <a:gd name="T49" fmla="*/ T48 w 1856"/>
                                  <a:gd name="T50" fmla="+- 0 7734 7200"/>
                                  <a:gd name="T51" fmla="*/ 7734 h 596"/>
                                  <a:gd name="T52" fmla="+- 0 6532 6316"/>
                                  <a:gd name="T53" fmla="*/ T52 w 1856"/>
                                  <a:gd name="T54" fmla="+- 0 7786 7200"/>
                                  <a:gd name="T55" fmla="*/ 7786 h 596"/>
                                  <a:gd name="T56" fmla="+- 0 6622 6316"/>
                                  <a:gd name="T57" fmla="*/ T56 w 1856"/>
                                  <a:gd name="T58" fmla="+- 0 7774 7200"/>
                                  <a:gd name="T59" fmla="*/ 7774 h 596"/>
                                  <a:gd name="T60" fmla="+- 0 6747 6316"/>
                                  <a:gd name="T61" fmla="*/ T60 w 1856"/>
                                  <a:gd name="T62" fmla="+- 0 7708 7200"/>
                                  <a:gd name="T63" fmla="*/ 7708 h 596"/>
                                  <a:gd name="T64" fmla="+- 0 6810 6316"/>
                                  <a:gd name="T65" fmla="*/ T64 w 1856"/>
                                  <a:gd name="T66" fmla="+- 0 7680 7200"/>
                                  <a:gd name="T67" fmla="*/ 7680 h 596"/>
                                  <a:gd name="T68" fmla="+- 0 6780 6316"/>
                                  <a:gd name="T69" fmla="*/ T68 w 1856"/>
                                  <a:gd name="T70" fmla="+- 0 7737 7200"/>
                                  <a:gd name="T71" fmla="*/ 7737 h 596"/>
                                  <a:gd name="T72" fmla="+- 0 6745 6316"/>
                                  <a:gd name="T73" fmla="*/ T72 w 1856"/>
                                  <a:gd name="T74" fmla="+- 0 7782 7200"/>
                                  <a:gd name="T75" fmla="*/ 7782 h 596"/>
                                  <a:gd name="T76" fmla="+- 0 6793 6316"/>
                                  <a:gd name="T77" fmla="*/ T76 w 1856"/>
                                  <a:gd name="T78" fmla="+- 0 7728 7200"/>
                                  <a:gd name="T79" fmla="*/ 7728 h 596"/>
                                  <a:gd name="T80" fmla="+- 0 7027 6316"/>
                                  <a:gd name="T81" fmla="*/ T80 w 1856"/>
                                  <a:gd name="T82" fmla="+- 0 7567 7200"/>
                                  <a:gd name="T83" fmla="*/ 7567 h 596"/>
                                  <a:gd name="T84" fmla="+- 0 7011 6316"/>
                                  <a:gd name="T85" fmla="*/ T84 w 1856"/>
                                  <a:gd name="T86" fmla="+- 0 7617 7200"/>
                                  <a:gd name="T87" fmla="*/ 7617 h 596"/>
                                  <a:gd name="T88" fmla="+- 0 6989 6316"/>
                                  <a:gd name="T89" fmla="*/ T88 w 1856"/>
                                  <a:gd name="T90" fmla="+- 0 7677 7200"/>
                                  <a:gd name="T91" fmla="*/ 7677 h 596"/>
                                  <a:gd name="T92" fmla="+- 0 7026 6316"/>
                                  <a:gd name="T93" fmla="*/ T92 w 1856"/>
                                  <a:gd name="T94" fmla="+- 0 7661 7200"/>
                                  <a:gd name="T95" fmla="*/ 7661 h 596"/>
                                  <a:gd name="T96" fmla="+- 0 7106 6316"/>
                                  <a:gd name="T97" fmla="*/ T96 w 1856"/>
                                  <a:gd name="T98" fmla="+- 0 7593 7200"/>
                                  <a:gd name="T99" fmla="*/ 7593 h 596"/>
                                  <a:gd name="T100" fmla="+- 0 7163 6316"/>
                                  <a:gd name="T101" fmla="*/ T100 w 1856"/>
                                  <a:gd name="T102" fmla="+- 0 7544 7200"/>
                                  <a:gd name="T103" fmla="*/ 7544 h 596"/>
                                  <a:gd name="T104" fmla="+- 0 7261 6316"/>
                                  <a:gd name="T105" fmla="*/ T104 w 1856"/>
                                  <a:gd name="T106" fmla="+- 0 7472 7200"/>
                                  <a:gd name="T107" fmla="*/ 7472 h 596"/>
                                  <a:gd name="T108" fmla="+- 0 7251 6316"/>
                                  <a:gd name="T109" fmla="*/ T108 w 1856"/>
                                  <a:gd name="T110" fmla="+- 0 7519 7200"/>
                                  <a:gd name="T111" fmla="*/ 7519 h 596"/>
                                  <a:gd name="T112" fmla="+- 0 7232 6316"/>
                                  <a:gd name="T113" fmla="*/ T112 w 1856"/>
                                  <a:gd name="T114" fmla="+- 0 7575 7200"/>
                                  <a:gd name="T115" fmla="*/ 7575 h 596"/>
                                  <a:gd name="T116" fmla="+- 0 7269 6316"/>
                                  <a:gd name="T117" fmla="*/ T116 w 1856"/>
                                  <a:gd name="T118" fmla="+- 0 7563 7200"/>
                                  <a:gd name="T119" fmla="*/ 7563 h 596"/>
                                  <a:gd name="T120" fmla="+- 0 7361 6316"/>
                                  <a:gd name="T121" fmla="*/ T120 w 1856"/>
                                  <a:gd name="T122" fmla="+- 0 7486 7200"/>
                                  <a:gd name="T123" fmla="*/ 7486 h 596"/>
                                  <a:gd name="T124" fmla="+- 0 7455 6316"/>
                                  <a:gd name="T125" fmla="*/ T124 w 1856"/>
                                  <a:gd name="T126" fmla="+- 0 7404 7200"/>
                                  <a:gd name="T127" fmla="*/ 7404 h 596"/>
                                  <a:gd name="T128" fmla="+- 0 7540 6316"/>
                                  <a:gd name="T129" fmla="*/ T128 w 1856"/>
                                  <a:gd name="T130" fmla="+- 0 7338 7200"/>
                                  <a:gd name="T131" fmla="*/ 7338 h 596"/>
                                  <a:gd name="T132" fmla="+- 0 7679 6316"/>
                                  <a:gd name="T133" fmla="*/ T132 w 1856"/>
                                  <a:gd name="T134" fmla="+- 0 7252 7200"/>
                                  <a:gd name="T135" fmla="*/ 7252 h 596"/>
                                  <a:gd name="T136" fmla="+- 0 7766 6316"/>
                                  <a:gd name="T137" fmla="*/ T136 w 1856"/>
                                  <a:gd name="T138" fmla="+- 0 7219 7200"/>
                                  <a:gd name="T139" fmla="*/ 7219 h 596"/>
                                  <a:gd name="T140" fmla="+- 0 7869 6316"/>
                                  <a:gd name="T141" fmla="*/ T140 w 1856"/>
                                  <a:gd name="T142" fmla="+- 0 7218 7200"/>
                                  <a:gd name="T143" fmla="*/ 7218 h 596"/>
                                  <a:gd name="T144" fmla="+- 0 7883 6316"/>
                                  <a:gd name="T145" fmla="*/ T144 w 1856"/>
                                  <a:gd name="T146" fmla="+- 0 7345 7200"/>
                                  <a:gd name="T147" fmla="*/ 7345 h 596"/>
                                  <a:gd name="T148" fmla="+- 0 7881 6316"/>
                                  <a:gd name="T149" fmla="*/ T148 w 1856"/>
                                  <a:gd name="T150" fmla="+- 0 7360 7200"/>
                                  <a:gd name="T151" fmla="*/ 7360 h 596"/>
                                  <a:gd name="T152" fmla="+- 0 7932 6316"/>
                                  <a:gd name="T153" fmla="*/ T152 w 1856"/>
                                  <a:gd name="T154" fmla="+- 0 7308 7200"/>
                                  <a:gd name="T155" fmla="*/ 7308 h 596"/>
                                  <a:gd name="T156" fmla="+- 0 8002 6316"/>
                                  <a:gd name="T157" fmla="*/ T156 w 1856"/>
                                  <a:gd name="T158" fmla="+- 0 7245 7200"/>
                                  <a:gd name="T159" fmla="*/ 7245 h 596"/>
                                  <a:gd name="T160" fmla="+- 0 8066 6316"/>
                                  <a:gd name="T161" fmla="*/ T160 w 1856"/>
                                  <a:gd name="T162" fmla="+- 0 7219 7200"/>
                                  <a:gd name="T163" fmla="*/ 7219 h 596"/>
                                  <a:gd name="T164" fmla="+- 0 8102 6316"/>
                                  <a:gd name="T165" fmla="*/ T164 w 1856"/>
                                  <a:gd name="T166" fmla="+- 0 7222 7200"/>
                                  <a:gd name="T167" fmla="*/ 7222 h 596"/>
                                  <a:gd name="T168" fmla="+- 0 8163 6316"/>
                                  <a:gd name="T169" fmla="*/ T168 w 1856"/>
                                  <a:gd name="T170" fmla="+- 0 7246 7200"/>
                                  <a:gd name="T171" fmla="*/ 7246 h 59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</a:cxnLst>
                                <a:rect l="0" t="0" r="r" b="b"/>
                                <a:pathLst>
                                  <a:path w="1856" h="596" extrusionOk="0">
                                    <a:moveTo>
                                      <a:pt x="628" y="133"/>
                                    </a:moveTo>
                                    <a:cubicBezTo>
                                      <a:pt x="585" y="153"/>
                                      <a:pt x="542" y="172"/>
                                      <a:pt x="499" y="193"/>
                                    </a:cubicBezTo>
                                    <a:cubicBezTo>
                                      <a:pt x="450" y="218"/>
                                      <a:pt x="407" y="243"/>
                                      <a:pt x="363" y="277"/>
                                    </a:cubicBezTo>
                                    <a:cubicBezTo>
                                      <a:pt x="328" y="305"/>
                                      <a:pt x="300" y="334"/>
                                      <a:pt x="262" y="358"/>
                                    </a:cubicBezTo>
                                    <a:cubicBezTo>
                                      <a:pt x="234" y="376"/>
                                      <a:pt x="213" y="398"/>
                                      <a:pt x="187" y="417"/>
                                    </a:cubicBezTo>
                                    <a:cubicBezTo>
                                      <a:pt x="175" y="426"/>
                                      <a:pt x="161" y="433"/>
                                      <a:pt x="148" y="441"/>
                                    </a:cubicBezTo>
                                    <a:cubicBezTo>
                                      <a:pt x="135" y="449"/>
                                      <a:pt x="122" y="458"/>
                                      <a:pt x="108" y="465"/>
                                    </a:cubicBezTo>
                                    <a:cubicBezTo>
                                      <a:pt x="90" y="474"/>
                                      <a:pt x="-14" y="513"/>
                                      <a:pt x="0" y="543"/>
                                    </a:cubicBezTo>
                                    <a:cubicBezTo>
                                      <a:pt x="8" y="560"/>
                                      <a:pt x="18" y="553"/>
                                      <a:pt x="37" y="555"/>
                                    </a:cubicBezTo>
                                    <a:cubicBezTo>
                                      <a:pt x="88" y="560"/>
                                      <a:pt x="118" y="543"/>
                                      <a:pt x="160" y="519"/>
                                    </a:cubicBezTo>
                                    <a:cubicBezTo>
                                      <a:pt x="202" y="495"/>
                                      <a:pt x="232" y="489"/>
                                      <a:pt x="281" y="488"/>
                                    </a:cubicBezTo>
                                    <a:cubicBezTo>
                                      <a:pt x="284" y="488"/>
                                      <a:pt x="287" y="489"/>
                                      <a:pt x="290" y="489"/>
                                    </a:cubicBezTo>
                                    <a:cubicBezTo>
                                      <a:pt x="276" y="504"/>
                                      <a:pt x="255" y="519"/>
                                      <a:pt x="243" y="534"/>
                                    </a:cubicBezTo>
                                    <a:cubicBezTo>
                                      <a:pt x="229" y="551"/>
                                      <a:pt x="226" y="569"/>
                                      <a:pt x="216" y="586"/>
                                    </a:cubicBezTo>
                                    <a:cubicBezTo>
                                      <a:pt x="254" y="588"/>
                                      <a:pt x="267" y="590"/>
                                      <a:pt x="306" y="574"/>
                                    </a:cubicBezTo>
                                    <a:cubicBezTo>
                                      <a:pt x="350" y="556"/>
                                      <a:pt x="388" y="528"/>
                                      <a:pt x="431" y="508"/>
                                    </a:cubicBezTo>
                                    <a:cubicBezTo>
                                      <a:pt x="452" y="498"/>
                                      <a:pt x="473" y="490"/>
                                      <a:pt x="494" y="480"/>
                                    </a:cubicBezTo>
                                    <a:cubicBezTo>
                                      <a:pt x="485" y="499"/>
                                      <a:pt x="479" y="517"/>
                                      <a:pt x="464" y="537"/>
                                    </a:cubicBezTo>
                                    <a:cubicBezTo>
                                      <a:pt x="453" y="552"/>
                                      <a:pt x="440" y="567"/>
                                      <a:pt x="429" y="582"/>
                                    </a:cubicBezTo>
                                    <a:cubicBezTo>
                                      <a:pt x="445" y="563"/>
                                      <a:pt x="458" y="546"/>
                                      <a:pt x="477" y="528"/>
                                    </a:cubicBezTo>
                                    <a:cubicBezTo>
                                      <a:pt x="547" y="462"/>
                                      <a:pt x="628" y="415"/>
                                      <a:pt x="711" y="367"/>
                                    </a:cubicBezTo>
                                    <a:cubicBezTo>
                                      <a:pt x="706" y="383"/>
                                      <a:pt x="702" y="401"/>
                                      <a:pt x="695" y="417"/>
                                    </a:cubicBezTo>
                                    <a:cubicBezTo>
                                      <a:pt x="686" y="437"/>
                                      <a:pt x="679" y="460"/>
                                      <a:pt x="673" y="477"/>
                                    </a:cubicBezTo>
                                    <a:cubicBezTo>
                                      <a:pt x="684" y="471"/>
                                      <a:pt x="698" y="468"/>
                                      <a:pt x="710" y="461"/>
                                    </a:cubicBezTo>
                                    <a:cubicBezTo>
                                      <a:pt x="740" y="442"/>
                                      <a:pt x="765" y="417"/>
                                      <a:pt x="790" y="393"/>
                                    </a:cubicBezTo>
                                    <a:cubicBezTo>
                                      <a:pt x="809" y="375"/>
                                      <a:pt x="827" y="360"/>
                                      <a:pt x="847" y="344"/>
                                    </a:cubicBezTo>
                                    <a:cubicBezTo>
                                      <a:pt x="879" y="319"/>
                                      <a:pt x="912" y="296"/>
                                      <a:pt x="945" y="272"/>
                                    </a:cubicBezTo>
                                    <a:cubicBezTo>
                                      <a:pt x="941" y="287"/>
                                      <a:pt x="940" y="304"/>
                                      <a:pt x="935" y="319"/>
                                    </a:cubicBezTo>
                                    <a:cubicBezTo>
                                      <a:pt x="928" y="338"/>
                                      <a:pt x="922" y="356"/>
                                      <a:pt x="916" y="375"/>
                                    </a:cubicBezTo>
                                    <a:cubicBezTo>
                                      <a:pt x="924" y="371"/>
                                      <a:pt x="938" y="375"/>
                                      <a:pt x="953" y="363"/>
                                    </a:cubicBezTo>
                                    <a:cubicBezTo>
                                      <a:pt x="985" y="337"/>
                                      <a:pt x="1011" y="310"/>
                                      <a:pt x="1045" y="286"/>
                                    </a:cubicBezTo>
                                    <a:cubicBezTo>
                                      <a:pt x="1080" y="261"/>
                                      <a:pt x="1107" y="233"/>
                                      <a:pt x="1139" y="204"/>
                                    </a:cubicBezTo>
                                    <a:cubicBezTo>
                                      <a:pt x="1165" y="180"/>
                                      <a:pt x="1194" y="157"/>
                                      <a:pt x="1224" y="138"/>
                                    </a:cubicBezTo>
                                    <a:cubicBezTo>
                                      <a:pt x="1268" y="110"/>
                                      <a:pt x="1316" y="74"/>
                                      <a:pt x="1363" y="52"/>
                                    </a:cubicBezTo>
                                    <a:cubicBezTo>
                                      <a:pt x="1391" y="39"/>
                                      <a:pt x="1421" y="28"/>
                                      <a:pt x="1450" y="19"/>
                                    </a:cubicBezTo>
                                    <a:cubicBezTo>
                                      <a:pt x="1481" y="10"/>
                                      <a:pt x="1530" y="-14"/>
                                      <a:pt x="1553" y="18"/>
                                    </a:cubicBezTo>
                                    <a:cubicBezTo>
                                      <a:pt x="1567" y="38"/>
                                      <a:pt x="1566" y="119"/>
                                      <a:pt x="1567" y="145"/>
                                    </a:cubicBezTo>
                                    <a:cubicBezTo>
                                      <a:pt x="1567" y="153"/>
                                      <a:pt x="1567" y="155"/>
                                      <a:pt x="1565" y="160"/>
                                    </a:cubicBezTo>
                                    <a:cubicBezTo>
                                      <a:pt x="1583" y="144"/>
                                      <a:pt x="1599" y="128"/>
                                      <a:pt x="1616" y="108"/>
                                    </a:cubicBezTo>
                                    <a:cubicBezTo>
                                      <a:pt x="1638" y="83"/>
                                      <a:pt x="1658" y="64"/>
                                      <a:pt x="1686" y="45"/>
                                    </a:cubicBezTo>
                                    <a:cubicBezTo>
                                      <a:pt x="1709" y="29"/>
                                      <a:pt x="1726" y="21"/>
                                      <a:pt x="1750" y="19"/>
                                    </a:cubicBezTo>
                                    <a:cubicBezTo>
                                      <a:pt x="1772" y="17"/>
                                      <a:pt x="1762" y="16"/>
                                      <a:pt x="1786" y="22"/>
                                    </a:cubicBezTo>
                                    <a:cubicBezTo>
                                      <a:pt x="1815" y="30"/>
                                      <a:pt x="1819" y="36"/>
                                      <a:pt x="1847" y="46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Ink 107"/>
                            <wps:cNvSpPr>
                              <a:spLocks/>
                            </wps:cNvSpPr>
                            <wps:spPr bwMode="auto">
                              <a:xfrm>
                                <a:off x="4656" y="3948"/>
                                <a:ext cx="1" cy="5"/>
                              </a:xfrm>
                              <a:custGeom>
                                <a:avLst/>
                                <a:gdLst>
                                  <a:gd name="T0" fmla="+- 0 8213 8213"/>
                                  <a:gd name="T1" fmla="*/ T0 w 1"/>
                                  <a:gd name="T2" fmla="+- 0 6964 6964"/>
                                  <a:gd name="T3" fmla="*/ 6964 h 9"/>
                                  <a:gd name="T4" fmla="+- 0 8213 8213"/>
                                  <a:gd name="T5" fmla="*/ T4 w 1"/>
                                  <a:gd name="T6" fmla="+- 0 6972 6964"/>
                                  <a:gd name="T7" fmla="*/ 6972 h 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1" h="9" extrusionOk="0">
                                    <a:moveTo>
                                      <a:pt x="0" y="0"/>
                                    </a:moveTo>
                                    <a:cubicBezTo>
                                      <a:pt x="0" y="3"/>
                                      <a:pt x="0" y="5"/>
                                      <a:pt x="0" y="8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Ink 108"/>
                            <wps:cNvSpPr>
                              <a:spLocks/>
                            </wps:cNvSpPr>
                            <wps:spPr bwMode="auto">
                              <a:xfrm>
                                <a:off x="2915" y="2553"/>
                                <a:ext cx="1695" cy="1258"/>
                              </a:xfrm>
                              <a:custGeom>
                                <a:avLst/>
                                <a:gdLst>
                                  <a:gd name="T0" fmla="+- 0 7723 5141"/>
                                  <a:gd name="T1" fmla="*/ T0 w 2990"/>
                                  <a:gd name="T2" fmla="+- 0 6694 4504"/>
                                  <a:gd name="T3" fmla="*/ 6694 h 2218"/>
                                  <a:gd name="T4" fmla="+- 0 7727 5141"/>
                                  <a:gd name="T5" fmla="*/ T4 w 2990"/>
                                  <a:gd name="T6" fmla="+- 0 6403 4504"/>
                                  <a:gd name="T7" fmla="*/ 6403 h 2218"/>
                                  <a:gd name="T8" fmla="+- 0 7900 5141"/>
                                  <a:gd name="T9" fmla="*/ T8 w 2990"/>
                                  <a:gd name="T10" fmla="+- 0 6321 4504"/>
                                  <a:gd name="T11" fmla="*/ 6321 h 2218"/>
                                  <a:gd name="T12" fmla="+- 0 8028 5141"/>
                                  <a:gd name="T13" fmla="*/ T12 w 2990"/>
                                  <a:gd name="T14" fmla="+- 0 6358 4504"/>
                                  <a:gd name="T15" fmla="*/ 6358 h 2218"/>
                                  <a:gd name="T16" fmla="+- 0 8039 5141"/>
                                  <a:gd name="T17" fmla="*/ T16 w 2990"/>
                                  <a:gd name="T18" fmla="+- 0 6434 4504"/>
                                  <a:gd name="T19" fmla="*/ 6434 h 2218"/>
                                  <a:gd name="T20" fmla="+- 0 8069 5141"/>
                                  <a:gd name="T21" fmla="*/ T20 w 2990"/>
                                  <a:gd name="T22" fmla="+- 0 6408 4504"/>
                                  <a:gd name="T23" fmla="*/ 6408 h 2218"/>
                                  <a:gd name="T24" fmla="+- 0 8060 5141"/>
                                  <a:gd name="T25" fmla="*/ T24 w 2990"/>
                                  <a:gd name="T26" fmla="+- 0 6194 4504"/>
                                  <a:gd name="T27" fmla="*/ 6194 h 2218"/>
                                  <a:gd name="T28" fmla="+- 0 7935 5141"/>
                                  <a:gd name="T29" fmla="*/ T28 w 2990"/>
                                  <a:gd name="T30" fmla="+- 0 6105 4504"/>
                                  <a:gd name="T31" fmla="*/ 6105 h 2218"/>
                                  <a:gd name="T32" fmla="+- 0 7743 5141"/>
                                  <a:gd name="T33" fmla="*/ T32 w 2990"/>
                                  <a:gd name="T34" fmla="+- 0 5993 4504"/>
                                  <a:gd name="T35" fmla="*/ 5993 h 2218"/>
                                  <a:gd name="T36" fmla="+- 0 7468 5141"/>
                                  <a:gd name="T37" fmla="*/ T36 w 2990"/>
                                  <a:gd name="T38" fmla="+- 0 6157 4504"/>
                                  <a:gd name="T39" fmla="*/ 6157 h 2218"/>
                                  <a:gd name="T40" fmla="+- 0 7395 5141"/>
                                  <a:gd name="T41" fmla="*/ T40 w 2990"/>
                                  <a:gd name="T42" fmla="+- 0 6131 4504"/>
                                  <a:gd name="T43" fmla="*/ 6131 h 2218"/>
                                  <a:gd name="T44" fmla="+- 0 7455 5141"/>
                                  <a:gd name="T45" fmla="*/ T44 w 2990"/>
                                  <a:gd name="T46" fmla="+- 0 5856 4504"/>
                                  <a:gd name="T47" fmla="*/ 5856 h 2218"/>
                                  <a:gd name="T48" fmla="+- 0 7538 5141"/>
                                  <a:gd name="T49" fmla="*/ T48 w 2990"/>
                                  <a:gd name="T50" fmla="+- 0 5483 4504"/>
                                  <a:gd name="T51" fmla="*/ 5483 h 2218"/>
                                  <a:gd name="T52" fmla="+- 0 7520 5141"/>
                                  <a:gd name="T53" fmla="*/ T52 w 2990"/>
                                  <a:gd name="T54" fmla="+- 0 5218 4504"/>
                                  <a:gd name="T55" fmla="*/ 5218 h 2218"/>
                                  <a:gd name="T56" fmla="+- 0 7312 5141"/>
                                  <a:gd name="T57" fmla="*/ T56 w 2990"/>
                                  <a:gd name="T58" fmla="+- 0 4897 4504"/>
                                  <a:gd name="T59" fmla="*/ 4897 h 2218"/>
                                  <a:gd name="T60" fmla="+- 0 7102 5141"/>
                                  <a:gd name="T61" fmla="*/ T60 w 2990"/>
                                  <a:gd name="T62" fmla="+- 0 4655 4504"/>
                                  <a:gd name="T63" fmla="*/ 4655 h 2218"/>
                                  <a:gd name="T64" fmla="+- 0 7044 5141"/>
                                  <a:gd name="T65" fmla="*/ T64 w 2990"/>
                                  <a:gd name="T66" fmla="+- 0 4725 4504"/>
                                  <a:gd name="T67" fmla="*/ 4725 h 2218"/>
                                  <a:gd name="T68" fmla="+- 0 6646 5141"/>
                                  <a:gd name="T69" fmla="*/ T68 w 2990"/>
                                  <a:gd name="T70" fmla="+- 0 4505 4504"/>
                                  <a:gd name="T71" fmla="*/ 4505 h 2218"/>
                                  <a:gd name="T72" fmla="+- 0 6624 5141"/>
                                  <a:gd name="T73" fmla="*/ T72 w 2990"/>
                                  <a:gd name="T74" fmla="+- 0 4642 4504"/>
                                  <a:gd name="T75" fmla="*/ 4642 h 2218"/>
                                  <a:gd name="T76" fmla="+- 0 7022 5141"/>
                                  <a:gd name="T77" fmla="*/ T76 w 2990"/>
                                  <a:gd name="T78" fmla="+- 0 5040 4504"/>
                                  <a:gd name="T79" fmla="*/ 5040 h 2218"/>
                                  <a:gd name="T80" fmla="+- 0 6692 5141"/>
                                  <a:gd name="T81" fmla="*/ T80 w 2990"/>
                                  <a:gd name="T82" fmla="+- 0 4932 4504"/>
                                  <a:gd name="T83" fmla="*/ 4932 h 2218"/>
                                  <a:gd name="T84" fmla="+- 0 6936 5141"/>
                                  <a:gd name="T85" fmla="*/ T84 w 2990"/>
                                  <a:gd name="T86" fmla="+- 0 5268 4504"/>
                                  <a:gd name="T87" fmla="*/ 5268 h 2218"/>
                                  <a:gd name="T88" fmla="+- 0 6885 5141"/>
                                  <a:gd name="T89" fmla="*/ T88 w 2990"/>
                                  <a:gd name="T90" fmla="+- 0 5249 4504"/>
                                  <a:gd name="T91" fmla="*/ 5249 h 2218"/>
                                  <a:gd name="T92" fmla="+- 0 6672 5141"/>
                                  <a:gd name="T93" fmla="*/ T92 w 2990"/>
                                  <a:gd name="T94" fmla="+- 0 5230 4504"/>
                                  <a:gd name="T95" fmla="*/ 5230 h 2218"/>
                                  <a:gd name="T96" fmla="+- 0 6927 5141"/>
                                  <a:gd name="T97" fmla="*/ T96 w 2990"/>
                                  <a:gd name="T98" fmla="+- 0 5666 4504"/>
                                  <a:gd name="T99" fmla="*/ 5666 h 2218"/>
                                  <a:gd name="T100" fmla="+- 0 6699 5141"/>
                                  <a:gd name="T101" fmla="*/ T100 w 2990"/>
                                  <a:gd name="T102" fmla="+- 0 5530 4504"/>
                                  <a:gd name="T103" fmla="*/ 5530 h 2218"/>
                                  <a:gd name="T104" fmla="+- 0 6828 5141"/>
                                  <a:gd name="T105" fmla="*/ T104 w 2990"/>
                                  <a:gd name="T106" fmla="+- 0 5882 4504"/>
                                  <a:gd name="T107" fmla="*/ 5882 h 2218"/>
                                  <a:gd name="T108" fmla="+- 0 6723 5141"/>
                                  <a:gd name="T109" fmla="*/ T108 w 2990"/>
                                  <a:gd name="T110" fmla="+- 0 5934 4504"/>
                                  <a:gd name="T111" fmla="*/ 5934 h 2218"/>
                                  <a:gd name="T112" fmla="+- 0 6709 5141"/>
                                  <a:gd name="T113" fmla="*/ T112 w 2990"/>
                                  <a:gd name="T114" fmla="+- 0 6052 4504"/>
                                  <a:gd name="T115" fmla="*/ 6052 h 2218"/>
                                  <a:gd name="T116" fmla="+- 0 7196 5141"/>
                                  <a:gd name="T117" fmla="*/ T116 w 2990"/>
                                  <a:gd name="T118" fmla="+- 0 6272 4504"/>
                                  <a:gd name="T119" fmla="*/ 6272 h 2218"/>
                                  <a:gd name="T120" fmla="+- 0 6978 5141"/>
                                  <a:gd name="T121" fmla="*/ T120 w 2990"/>
                                  <a:gd name="T122" fmla="+- 0 6164 4504"/>
                                  <a:gd name="T123" fmla="*/ 6164 h 2218"/>
                                  <a:gd name="T124" fmla="+- 0 6605 5141"/>
                                  <a:gd name="T125" fmla="*/ T124 w 2990"/>
                                  <a:gd name="T126" fmla="+- 0 6009 4504"/>
                                  <a:gd name="T127" fmla="*/ 6009 h 2218"/>
                                  <a:gd name="T128" fmla="+- 0 6275 5141"/>
                                  <a:gd name="T129" fmla="*/ T128 w 2990"/>
                                  <a:gd name="T130" fmla="+- 0 5924 4504"/>
                                  <a:gd name="T131" fmla="*/ 5924 h 2218"/>
                                  <a:gd name="T132" fmla="+- 0 5884 5141"/>
                                  <a:gd name="T133" fmla="*/ T132 w 2990"/>
                                  <a:gd name="T134" fmla="+- 0 5903 4504"/>
                                  <a:gd name="T135" fmla="*/ 5903 h 2218"/>
                                  <a:gd name="T136" fmla="+- 0 5590 5141"/>
                                  <a:gd name="T137" fmla="*/ T136 w 2990"/>
                                  <a:gd name="T138" fmla="+- 0 5810 4504"/>
                                  <a:gd name="T139" fmla="*/ 5810 h 2218"/>
                                  <a:gd name="T140" fmla="+- 0 5241 5141"/>
                                  <a:gd name="T141" fmla="*/ T140 w 2990"/>
                                  <a:gd name="T142" fmla="+- 0 5608 4504"/>
                                  <a:gd name="T143" fmla="*/ 5608 h 2218"/>
                                  <a:gd name="T144" fmla="+- 0 5533 5141"/>
                                  <a:gd name="T145" fmla="*/ T144 w 2990"/>
                                  <a:gd name="T146" fmla="+- 0 5921 4504"/>
                                  <a:gd name="T147" fmla="*/ 5921 h 2218"/>
                                  <a:gd name="T148" fmla="+- 0 5621 5141"/>
                                  <a:gd name="T149" fmla="*/ T148 w 2990"/>
                                  <a:gd name="T150" fmla="+- 0 5946 4504"/>
                                  <a:gd name="T151" fmla="*/ 5946 h 2218"/>
                                  <a:gd name="T152" fmla="+- 0 5268 5141"/>
                                  <a:gd name="T153" fmla="*/ T152 w 2990"/>
                                  <a:gd name="T154" fmla="+- 0 5773 4504"/>
                                  <a:gd name="T155" fmla="*/ 5773 h 2218"/>
                                  <a:gd name="T156" fmla="+- 0 5285 5141"/>
                                  <a:gd name="T157" fmla="*/ T156 w 2990"/>
                                  <a:gd name="T158" fmla="+- 0 5902 4504"/>
                                  <a:gd name="T159" fmla="*/ 5902 h 2218"/>
                                  <a:gd name="T160" fmla="+- 0 5674 5141"/>
                                  <a:gd name="T161" fmla="*/ T160 w 2990"/>
                                  <a:gd name="T162" fmla="+- 0 6134 4504"/>
                                  <a:gd name="T163" fmla="*/ 6134 h 2218"/>
                                  <a:gd name="T164" fmla="+- 0 5172 5141"/>
                                  <a:gd name="T165" fmla="*/ T164 w 2990"/>
                                  <a:gd name="T166" fmla="+- 0 6097 4504"/>
                                  <a:gd name="T167" fmla="*/ 6097 h 2218"/>
                                  <a:gd name="T168" fmla="+- 0 5336 5141"/>
                                  <a:gd name="T169" fmla="*/ T168 w 2990"/>
                                  <a:gd name="T170" fmla="+- 0 6197 4504"/>
                                  <a:gd name="T171" fmla="*/ 6197 h 2218"/>
                                  <a:gd name="T172" fmla="+- 0 5696 5141"/>
                                  <a:gd name="T173" fmla="*/ T172 w 2990"/>
                                  <a:gd name="T174" fmla="+- 0 6330 4504"/>
                                  <a:gd name="T175" fmla="*/ 6330 h 2218"/>
                                  <a:gd name="T176" fmla="+- 0 5370 5141"/>
                                  <a:gd name="T177" fmla="*/ T176 w 2990"/>
                                  <a:gd name="T178" fmla="+- 0 6406 4504"/>
                                  <a:gd name="T179" fmla="*/ 6406 h 2218"/>
                                  <a:gd name="T180" fmla="+- 0 5806 5141"/>
                                  <a:gd name="T181" fmla="*/ T180 w 2990"/>
                                  <a:gd name="T182" fmla="+- 0 6488 4504"/>
                                  <a:gd name="T183" fmla="*/ 6488 h 2218"/>
                                  <a:gd name="T184" fmla="+- 0 5925 5141"/>
                                  <a:gd name="T185" fmla="*/ T184 w 2990"/>
                                  <a:gd name="T186" fmla="+- 0 6527 4504"/>
                                  <a:gd name="T187" fmla="*/ 6527 h 221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</a:cxnLst>
                                <a:rect l="0" t="0" r="r" b="b"/>
                                <a:pathLst>
                                  <a:path w="2990" h="2218" extrusionOk="0">
                                    <a:moveTo>
                                      <a:pt x="2606" y="2217"/>
                                    </a:moveTo>
                                    <a:cubicBezTo>
                                      <a:pt x="2601" y="2204"/>
                                      <a:pt x="2587" y="2208"/>
                                      <a:pt x="2582" y="2190"/>
                                    </a:cubicBezTo>
                                    <a:cubicBezTo>
                                      <a:pt x="2570" y="2145"/>
                                      <a:pt x="2573" y="2093"/>
                                      <a:pt x="2572" y="2047"/>
                                    </a:cubicBezTo>
                                    <a:cubicBezTo>
                                      <a:pt x="2571" y="1995"/>
                                      <a:pt x="2575" y="1949"/>
                                      <a:pt x="2586" y="1899"/>
                                    </a:cubicBezTo>
                                    <a:cubicBezTo>
                                      <a:pt x="2595" y="1860"/>
                                      <a:pt x="2607" y="1805"/>
                                      <a:pt x="2654" y="1791"/>
                                    </a:cubicBezTo>
                                    <a:cubicBezTo>
                                      <a:pt x="2682" y="1783"/>
                                      <a:pt x="2734" y="1802"/>
                                      <a:pt x="2759" y="1817"/>
                                    </a:cubicBezTo>
                                    <a:cubicBezTo>
                                      <a:pt x="2778" y="1828"/>
                                      <a:pt x="2795" y="1859"/>
                                      <a:pt x="2817" y="1863"/>
                                    </a:cubicBezTo>
                                    <a:cubicBezTo>
                                      <a:pt x="2842" y="1867"/>
                                      <a:pt x="2863" y="1854"/>
                                      <a:pt x="2887" y="1854"/>
                                    </a:cubicBezTo>
                                    <a:cubicBezTo>
                                      <a:pt x="2889" y="1868"/>
                                      <a:pt x="2883" y="1884"/>
                                      <a:pt x="2886" y="1896"/>
                                    </a:cubicBezTo>
                                    <a:cubicBezTo>
                                      <a:pt x="2889" y="1908"/>
                                      <a:pt x="2895" y="1917"/>
                                      <a:pt x="2898" y="1930"/>
                                    </a:cubicBezTo>
                                    <a:cubicBezTo>
                                      <a:pt x="2901" y="1938"/>
                                      <a:pt x="2902" y="1941"/>
                                      <a:pt x="2905" y="1946"/>
                                    </a:cubicBezTo>
                                    <a:cubicBezTo>
                                      <a:pt x="2911" y="1935"/>
                                      <a:pt x="2920" y="1918"/>
                                      <a:pt x="2928" y="1904"/>
                                    </a:cubicBezTo>
                                    <a:cubicBezTo>
                                      <a:pt x="2946" y="1874"/>
                                      <a:pt x="2988" y="1833"/>
                                      <a:pt x="2989" y="1798"/>
                                    </a:cubicBezTo>
                                    <a:cubicBezTo>
                                      <a:pt x="2990" y="1753"/>
                                      <a:pt x="2949" y="1716"/>
                                      <a:pt x="2919" y="1690"/>
                                    </a:cubicBezTo>
                                    <a:cubicBezTo>
                                      <a:pt x="2903" y="1676"/>
                                      <a:pt x="2895" y="1672"/>
                                      <a:pt x="2878" y="1661"/>
                                    </a:cubicBezTo>
                                    <a:cubicBezTo>
                                      <a:pt x="2844" y="1639"/>
                                      <a:pt x="2809" y="1638"/>
                                      <a:pt x="2794" y="1601"/>
                                    </a:cubicBezTo>
                                    <a:cubicBezTo>
                                      <a:pt x="2765" y="1529"/>
                                      <a:pt x="2801" y="1530"/>
                                      <a:pt x="2711" y="1509"/>
                                    </a:cubicBezTo>
                                    <a:cubicBezTo>
                                      <a:pt x="2677" y="1501"/>
                                      <a:pt x="2637" y="1494"/>
                                      <a:pt x="2602" y="1489"/>
                                    </a:cubicBezTo>
                                    <a:cubicBezTo>
                                      <a:pt x="2582" y="1486"/>
                                      <a:pt x="2539" y="1485"/>
                                      <a:pt x="2527" y="1492"/>
                                    </a:cubicBezTo>
                                    <a:cubicBezTo>
                                      <a:pt x="2460" y="1530"/>
                                      <a:pt x="2399" y="1612"/>
                                      <a:pt x="2327" y="1653"/>
                                    </a:cubicBezTo>
                                    <a:cubicBezTo>
                                      <a:pt x="2311" y="1662"/>
                                      <a:pt x="2290" y="1666"/>
                                      <a:pt x="2275" y="1674"/>
                                    </a:cubicBezTo>
                                    <a:cubicBezTo>
                                      <a:pt x="2272" y="1663"/>
                                      <a:pt x="2255" y="1636"/>
                                      <a:pt x="2254" y="1627"/>
                                    </a:cubicBezTo>
                                    <a:cubicBezTo>
                                      <a:pt x="2253" y="1611"/>
                                      <a:pt x="2254" y="1597"/>
                                      <a:pt x="2256" y="1577"/>
                                    </a:cubicBezTo>
                                    <a:cubicBezTo>
                                      <a:pt x="2263" y="1502"/>
                                      <a:pt x="2298" y="1425"/>
                                      <a:pt x="2314" y="1352"/>
                                    </a:cubicBezTo>
                                    <a:cubicBezTo>
                                      <a:pt x="2321" y="1321"/>
                                      <a:pt x="2325" y="1291"/>
                                      <a:pt x="2334" y="1261"/>
                                    </a:cubicBezTo>
                                    <a:cubicBezTo>
                                      <a:pt x="2363" y="1166"/>
                                      <a:pt x="2378" y="1076"/>
                                      <a:pt x="2397" y="979"/>
                                    </a:cubicBezTo>
                                    <a:cubicBezTo>
                                      <a:pt x="2408" y="923"/>
                                      <a:pt x="2409" y="886"/>
                                      <a:pt x="2405" y="830"/>
                                    </a:cubicBezTo>
                                    <a:cubicBezTo>
                                      <a:pt x="2402" y="786"/>
                                      <a:pt x="2399" y="755"/>
                                      <a:pt x="2379" y="714"/>
                                    </a:cubicBezTo>
                                    <a:cubicBezTo>
                                      <a:pt x="2348" y="653"/>
                                      <a:pt x="2300" y="584"/>
                                      <a:pt x="2262" y="527"/>
                                    </a:cubicBezTo>
                                    <a:cubicBezTo>
                                      <a:pt x="2231" y="482"/>
                                      <a:pt x="2201" y="438"/>
                                      <a:pt x="2171" y="393"/>
                                    </a:cubicBezTo>
                                    <a:cubicBezTo>
                                      <a:pt x="2138" y="345"/>
                                      <a:pt x="2099" y="311"/>
                                      <a:pt x="2063" y="268"/>
                                    </a:cubicBezTo>
                                    <a:cubicBezTo>
                                      <a:pt x="2029" y="228"/>
                                      <a:pt x="1997" y="188"/>
                                      <a:pt x="1961" y="151"/>
                                    </a:cubicBezTo>
                                    <a:cubicBezTo>
                                      <a:pt x="1956" y="160"/>
                                      <a:pt x="1956" y="184"/>
                                      <a:pt x="1950" y="192"/>
                                    </a:cubicBezTo>
                                    <a:cubicBezTo>
                                      <a:pt x="1929" y="221"/>
                                      <a:pt x="1946" y="232"/>
                                      <a:pt x="1903" y="221"/>
                                    </a:cubicBezTo>
                                    <a:cubicBezTo>
                                      <a:pt x="1848" y="206"/>
                                      <a:pt x="1782" y="135"/>
                                      <a:pt x="1721" y="112"/>
                                    </a:cubicBezTo>
                                    <a:cubicBezTo>
                                      <a:pt x="1669" y="92"/>
                                      <a:pt x="1554" y="-6"/>
                                      <a:pt x="1505" y="1"/>
                                    </a:cubicBezTo>
                                    <a:cubicBezTo>
                                      <a:pt x="1485" y="4"/>
                                      <a:pt x="1450" y="38"/>
                                      <a:pt x="1447" y="55"/>
                                    </a:cubicBezTo>
                                    <a:cubicBezTo>
                                      <a:pt x="1444" y="75"/>
                                      <a:pt x="1473" y="121"/>
                                      <a:pt x="1483" y="138"/>
                                    </a:cubicBezTo>
                                    <a:cubicBezTo>
                                      <a:pt x="1537" y="230"/>
                                      <a:pt x="1641" y="291"/>
                                      <a:pt x="1719" y="361"/>
                                    </a:cubicBezTo>
                                    <a:cubicBezTo>
                                      <a:pt x="1779" y="415"/>
                                      <a:pt x="1830" y="475"/>
                                      <a:pt x="1881" y="536"/>
                                    </a:cubicBezTo>
                                    <a:cubicBezTo>
                                      <a:pt x="1828" y="522"/>
                                      <a:pt x="1799" y="515"/>
                                      <a:pt x="1752" y="483"/>
                                    </a:cubicBezTo>
                                    <a:cubicBezTo>
                                      <a:pt x="1672" y="428"/>
                                      <a:pt x="1643" y="408"/>
                                      <a:pt x="1551" y="428"/>
                                    </a:cubicBezTo>
                                    <a:cubicBezTo>
                                      <a:pt x="1548" y="430"/>
                                      <a:pt x="1545" y="432"/>
                                      <a:pt x="1542" y="434"/>
                                    </a:cubicBezTo>
                                    <a:cubicBezTo>
                                      <a:pt x="1622" y="544"/>
                                      <a:pt x="1758" y="638"/>
                                      <a:pt x="1795" y="764"/>
                                    </a:cubicBezTo>
                                    <a:cubicBezTo>
                                      <a:pt x="1793" y="766"/>
                                      <a:pt x="1792" y="769"/>
                                      <a:pt x="1790" y="771"/>
                                    </a:cubicBezTo>
                                    <a:cubicBezTo>
                                      <a:pt x="1776" y="763"/>
                                      <a:pt x="1759" y="754"/>
                                      <a:pt x="1744" y="745"/>
                                    </a:cubicBezTo>
                                    <a:cubicBezTo>
                                      <a:pt x="1712" y="726"/>
                                      <a:pt x="1560" y="627"/>
                                      <a:pt x="1524" y="673"/>
                                    </a:cubicBezTo>
                                    <a:cubicBezTo>
                                      <a:pt x="1506" y="696"/>
                                      <a:pt x="1525" y="702"/>
                                      <a:pt x="1531" y="726"/>
                                    </a:cubicBezTo>
                                    <a:cubicBezTo>
                                      <a:pt x="1555" y="827"/>
                                      <a:pt x="1649" y="923"/>
                                      <a:pt x="1704" y="1007"/>
                                    </a:cubicBezTo>
                                    <a:cubicBezTo>
                                      <a:pt x="1737" y="1057"/>
                                      <a:pt x="1762" y="1108"/>
                                      <a:pt x="1786" y="1162"/>
                                    </a:cubicBezTo>
                                    <a:cubicBezTo>
                                      <a:pt x="1766" y="1151"/>
                                      <a:pt x="1744" y="1141"/>
                                      <a:pt x="1724" y="1128"/>
                                    </a:cubicBezTo>
                                    <a:cubicBezTo>
                                      <a:pt x="1669" y="1093"/>
                                      <a:pt x="1615" y="1058"/>
                                      <a:pt x="1558" y="1026"/>
                                    </a:cubicBezTo>
                                    <a:cubicBezTo>
                                      <a:pt x="1561" y="1038"/>
                                      <a:pt x="1558" y="1061"/>
                                      <a:pt x="1566" y="1081"/>
                                    </a:cubicBezTo>
                                    <a:cubicBezTo>
                                      <a:pt x="1605" y="1181"/>
                                      <a:pt x="1655" y="1274"/>
                                      <a:pt x="1687" y="1378"/>
                                    </a:cubicBezTo>
                                    <a:cubicBezTo>
                                      <a:pt x="1693" y="1399"/>
                                      <a:pt x="1699" y="1420"/>
                                      <a:pt x="1705" y="1441"/>
                                    </a:cubicBezTo>
                                    <a:cubicBezTo>
                                      <a:pt x="1667" y="1430"/>
                                      <a:pt x="1611" y="1391"/>
                                      <a:pt x="1582" y="1430"/>
                                    </a:cubicBezTo>
                                    <a:cubicBezTo>
                                      <a:pt x="1572" y="1443"/>
                                      <a:pt x="1581" y="1487"/>
                                      <a:pt x="1577" y="1506"/>
                                    </a:cubicBezTo>
                                    <a:cubicBezTo>
                                      <a:pt x="1574" y="1520"/>
                                      <a:pt x="1570" y="1534"/>
                                      <a:pt x="1568" y="1548"/>
                                    </a:cubicBezTo>
                                    <a:cubicBezTo>
                                      <a:pt x="1572" y="1530"/>
                                      <a:pt x="1576" y="1520"/>
                                      <a:pt x="1578" y="1501"/>
                                    </a:cubicBezTo>
                                  </a:path>
                                  <a:path w="2990" h="2218" extrusionOk="0">
                                    <a:moveTo>
                                      <a:pt x="2055" y="1768"/>
                                    </a:moveTo>
                                    <a:cubicBezTo>
                                      <a:pt x="2039" y="1756"/>
                                      <a:pt x="2021" y="1744"/>
                                      <a:pt x="2005" y="1730"/>
                                    </a:cubicBezTo>
                                    <a:cubicBezTo>
                                      <a:pt x="1949" y="1683"/>
                                      <a:pt x="1907" y="1674"/>
                                      <a:pt x="1837" y="1660"/>
                                    </a:cubicBezTo>
                                    <a:cubicBezTo>
                                      <a:pt x="1783" y="1649"/>
                                      <a:pt x="1739" y="1626"/>
                                      <a:pt x="1690" y="1603"/>
                                    </a:cubicBezTo>
                                    <a:cubicBezTo>
                                      <a:pt x="1618" y="1569"/>
                                      <a:pt x="1540" y="1531"/>
                                      <a:pt x="1464" y="1505"/>
                                    </a:cubicBezTo>
                                    <a:cubicBezTo>
                                      <a:pt x="1411" y="1486"/>
                                      <a:pt x="1356" y="1498"/>
                                      <a:pt x="1307" y="1472"/>
                                    </a:cubicBezTo>
                                    <a:cubicBezTo>
                                      <a:pt x="1250" y="1442"/>
                                      <a:pt x="1202" y="1415"/>
                                      <a:pt x="1134" y="1420"/>
                                    </a:cubicBezTo>
                                    <a:cubicBezTo>
                                      <a:pt x="1070" y="1425"/>
                                      <a:pt x="1002" y="1465"/>
                                      <a:pt x="940" y="1465"/>
                                    </a:cubicBezTo>
                                    <a:cubicBezTo>
                                      <a:pt x="878" y="1465"/>
                                      <a:pt x="804" y="1415"/>
                                      <a:pt x="743" y="1399"/>
                                    </a:cubicBezTo>
                                    <a:cubicBezTo>
                                      <a:pt x="695" y="1386"/>
                                      <a:pt x="654" y="1364"/>
                                      <a:pt x="608" y="1346"/>
                                    </a:cubicBezTo>
                                    <a:cubicBezTo>
                                      <a:pt x="558" y="1326"/>
                                      <a:pt x="497" y="1330"/>
                                      <a:pt x="449" y="1306"/>
                                    </a:cubicBezTo>
                                    <a:cubicBezTo>
                                      <a:pt x="377" y="1270"/>
                                      <a:pt x="337" y="1195"/>
                                      <a:pt x="261" y="1160"/>
                                    </a:cubicBezTo>
                                    <a:cubicBezTo>
                                      <a:pt x="211" y="1137"/>
                                      <a:pt x="142" y="1121"/>
                                      <a:pt x="100" y="1104"/>
                                    </a:cubicBezTo>
                                    <a:cubicBezTo>
                                      <a:pt x="103" y="1110"/>
                                      <a:pt x="113" y="1132"/>
                                      <a:pt x="120" y="1144"/>
                                    </a:cubicBezTo>
                                    <a:cubicBezTo>
                                      <a:pt x="182" y="1246"/>
                                      <a:pt x="296" y="1347"/>
                                      <a:pt x="392" y="1417"/>
                                    </a:cubicBezTo>
                                    <a:cubicBezTo>
                                      <a:pt x="425" y="1441"/>
                                      <a:pt x="435" y="1437"/>
                                      <a:pt x="472" y="1443"/>
                                    </a:cubicBezTo>
                                    <a:cubicBezTo>
                                      <a:pt x="475" y="1443"/>
                                      <a:pt x="477" y="1442"/>
                                      <a:pt x="480" y="1442"/>
                                    </a:cubicBezTo>
                                    <a:cubicBezTo>
                                      <a:pt x="449" y="1443"/>
                                      <a:pt x="424" y="1451"/>
                                      <a:pt x="390" y="1441"/>
                                    </a:cubicBezTo>
                                    <a:cubicBezTo>
                                      <a:pt x="286" y="1410"/>
                                      <a:pt x="220" y="1316"/>
                                      <a:pt x="127" y="1269"/>
                                    </a:cubicBezTo>
                                    <a:cubicBezTo>
                                      <a:pt x="98" y="1254"/>
                                      <a:pt x="65" y="1244"/>
                                      <a:pt x="36" y="1231"/>
                                    </a:cubicBezTo>
                                    <a:cubicBezTo>
                                      <a:pt x="59" y="1313"/>
                                      <a:pt x="78" y="1341"/>
                                      <a:pt x="144" y="1398"/>
                                    </a:cubicBezTo>
                                    <a:cubicBezTo>
                                      <a:pt x="203" y="1449"/>
                                      <a:pt x="256" y="1510"/>
                                      <a:pt x="320" y="1556"/>
                                    </a:cubicBezTo>
                                    <a:cubicBezTo>
                                      <a:pt x="384" y="1603"/>
                                      <a:pt x="483" y="1627"/>
                                      <a:pt x="533" y="1630"/>
                                    </a:cubicBezTo>
                                    <a:cubicBezTo>
                                      <a:pt x="482" y="1644"/>
                                      <a:pt x="438" y="1655"/>
                                      <a:pt x="385" y="1655"/>
                                    </a:cubicBezTo>
                                    <a:cubicBezTo>
                                      <a:pt x="258" y="1654"/>
                                      <a:pt x="151" y="1623"/>
                                      <a:pt x="31" y="1593"/>
                                    </a:cubicBezTo>
                                    <a:cubicBezTo>
                                      <a:pt x="21" y="1590"/>
                                      <a:pt x="10" y="1591"/>
                                      <a:pt x="0" y="1588"/>
                                    </a:cubicBezTo>
                                    <a:cubicBezTo>
                                      <a:pt x="64" y="1624"/>
                                      <a:pt x="129" y="1660"/>
                                      <a:pt x="195" y="1693"/>
                                    </a:cubicBezTo>
                                    <a:cubicBezTo>
                                      <a:pt x="308" y="1749"/>
                                      <a:pt x="442" y="1760"/>
                                      <a:pt x="553" y="1817"/>
                                    </a:cubicBezTo>
                                    <a:cubicBezTo>
                                      <a:pt x="554" y="1820"/>
                                      <a:pt x="554" y="1823"/>
                                      <a:pt x="555" y="1826"/>
                                    </a:cubicBezTo>
                                    <a:cubicBezTo>
                                      <a:pt x="521" y="1847"/>
                                      <a:pt x="495" y="1861"/>
                                      <a:pt x="452" y="1871"/>
                                    </a:cubicBezTo>
                                    <a:cubicBezTo>
                                      <a:pt x="379" y="1888"/>
                                      <a:pt x="303" y="1891"/>
                                      <a:pt x="229" y="1902"/>
                                    </a:cubicBezTo>
                                    <a:cubicBezTo>
                                      <a:pt x="278" y="1897"/>
                                      <a:pt x="328" y="1886"/>
                                      <a:pt x="378" y="1885"/>
                                    </a:cubicBezTo>
                                    <a:cubicBezTo>
                                      <a:pt x="496" y="1883"/>
                                      <a:pt x="569" y="1926"/>
                                      <a:pt x="665" y="1984"/>
                                    </a:cubicBezTo>
                                    <a:cubicBezTo>
                                      <a:pt x="691" y="1999"/>
                                      <a:pt x="713" y="2008"/>
                                      <a:pt x="742" y="2015"/>
                                    </a:cubicBezTo>
                                    <a:cubicBezTo>
                                      <a:pt x="756" y="2018"/>
                                      <a:pt x="770" y="2020"/>
                                      <a:pt x="784" y="2023"/>
                                    </a:cubicBezTo>
                                    <a:cubicBezTo>
                                      <a:pt x="796" y="2023"/>
                                      <a:pt x="801" y="2023"/>
                                      <a:pt x="810" y="2025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Ink 109"/>
                            <wps:cNvSpPr>
                              <a:spLocks/>
                            </wps:cNvSpPr>
                            <wps:spPr bwMode="auto">
                              <a:xfrm>
                                <a:off x="3254" y="3687"/>
                                <a:ext cx="698" cy="403"/>
                              </a:xfrm>
                              <a:custGeom>
                                <a:avLst/>
                                <a:gdLst>
                                  <a:gd name="T0" fmla="+- 0 6970 5739"/>
                                  <a:gd name="T1" fmla="*/ T0 w 1232"/>
                                  <a:gd name="T2" fmla="+- 0 7205 6503"/>
                                  <a:gd name="T3" fmla="*/ 7205 h 711"/>
                                  <a:gd name="T4" fmla="+- 0 6962 5739"/>
                                  <a:gd name="T5" fmla="*/ T4 w 1232"/>
                                  <a:gd name="T6" fmla="+- 0 7213 6503"/>
                                  <a:gd name="T7" fmla="*/ 7213 h 711"/>
                                  <a:gd name="T8" fmla="+- 0 6941 5739"/>
                                  <a:gd name="T9" fmla="*/ T8 w 1232"/>
                                  <a:gd name="T10" fmla="+- 0 7178 6503"/>
                                  <a:gd name="T11" fmla="*/ 7178 h 711"/>
                                  <a:gd name="T12" fmla="+- 0 6909 5739"/>
                                  <a:gd name="T13" fmla="*/ T12 w 1232"/>
                                  <a:gd name="T14" fmla="+- 0 7157 6503"/>
                                  <a:gd name="T15" fmla="*/ 7157 h 711"/>
                                  <a:gd name="T16" fmla="+- 0 6824 5739"/>
                                  <a:gd name="T17" fmla="*/ T16 w 1232"/>
                                  <a:gd name="T18" fmla="+- 0 7118 6503"/>
                                  <a:gd name="T19" fmla="*/ 7118 h 711"/>
                                  <a:gd name="T20" fmla="+- 0 6756 5739"/>
                                  <a:gd name="T21" fmla="*/ T20 w 1232"/>
                                  <a:gd name="T22" fmla="+- 0 7061 6503"/>
                                  <a:gd name="T23" fmla="*/ 7061 h 711"/>
                                  <a:gd name="T24" fmla="+- 0 6669 5739"/>
                                  <a:gd name="T25" fmla="*/ T24 w 1232"/>
                                  <a:gd name="T26" fmla="+- 0 7029 6503"/>
                                  <a:gd name="T27" fmla="*/ 7029 h 711"/>
                                  <a:gd name="T28" fmla="+- 0 6539 5739"/>
                                  <a:gd name="T29" fmla="*/ T28 w 1232"/>
                                  <a:gd name="T30" fmla="+- 0 6952 6503"/>
                                  <a:gd name="T31" fmla="*/ 6952 h 711"/>
                                  <a:gd name="T32" fmla="+- 0 6484 5739"/>
                                  <a:gd name="T33" fmla="*/ T32 w 1232"/>
                                  <a:gd name="T34" fmla="+- 0 6905 6503"/>
                                  <a:gd name="T35" fmla="*/ 6905 h 711"/>
                                  <a:gd name="T36" fmla="+- 0 6444 5739"/>
                                  <a:gd name="T37" fmla="*/ T36 w 1232"/>
                                  <a:gd name="T38" fmla="+- 0 6878 6503"/>
                                  <a:gd name="T39" fmla="*/ 6878 h 711"/>
                                  <a:gd name="T40" fmla="+- 0 6358 5739"/>
                                  <a:gd name="T41" fmla="*/ T40 w 1232"/>
                                  <a:gd name="T42" fmla="+- 0 6796 6503"/>
                                  <a:gd name="T43" fmla="*/ 6796 h 711"/>
                                  <a:gd name="T44" fmla="+- 0 6335 5739"/>
                                  <a:gd name="T45" fmla="*/ T44 w 1232"/>
                                  <a:gd name="T46" fmla="+- 0 6745 6503"/>
                                  <a:gd name="T47" fmla="*/ 6745 h 711"/>
                                  <a:gd name="T48" fmla="+- 0 6243 5739"/>
                                  <a:gd name="T49" fmla="*/ T48 w 1232"/>
                                  <a:gd name="T50" fmla="+- 0 6696 6503"/>
                                  <a:gd name="T51" fmla="*/ 6696 h 711"/>
                                  <a:gd name="T52" fmla="+- 0 6118 5739"/>
                                  <a:gd name="T53" fmla="*/ T52 w 1232"/>
                                  <a:gd name="T54" fmla="+- 0 6668 6503"/>
                                  <a:gd name="T55" fmla="*/ 6668 h 711"/>
                                  <a:gd name="T56" fmla="+- 0 6081 5739"/>
                                  <a:gd name="T57" fmla="*/ T56 w 1232"/>
                                  <a:gd name="T58" fmla="+- 0 6656 6503"/>
                                  <a:gd name="T59" fmla="*/ 6656 h 711"/>
                                  <a:gd name="T60" fmla="+- 0 6016 5739"/>
                                  <a:gd name="T61" fmla="*/ T60 w 1232"/>
                                  <a:gd name="T62" fmla="+- 0 6612 6503"/>
                                  <a:gd name="T63" fmla="*/ 6612 h 711"/>
                                  <a:gd name="T64" fmla="+- 0 5943 5739"/>
                                  <a:gd name="T65" fmla="*/ T64 w 1232"/>
                                  <a:gd name="T66" fmla="+- 0 6568 6503"/>
                                  <a:gd name="T67" fmla="*/ 6568 h 711"/>
                                  <a:gd name="T68" fmla="+- 0 5900 5739"/>
                                  <a:gd name="T69" fmla="*/ T68 w 1232"/>
                                  <a:gd name="T70" fmla="+- 0 6557 6503"/>
                                  <a:gd name="T71" fmla="*/ 6557 h 711"/>
                                  <a:gd name="T72" fmla="+- 0 5862 5739"/>
                                  <a:gd name="T73" fmla="*/ T72 w 1232"/>
                                  <a:gd name="T74" fmla="+- 0 6546 6503"/>
                                  <a:gd name="T75" fmla="*/ 6546 h 711"/>
                                  <a:gd name="T76" fmla="+- 0 5809 5739"/>
                                  <a:gd name="T77" fmla="*/ T76 w 1232"/>
                                  <a:gd name="T78" fmla="+- 0 6523 6503"/>
                                  <a:gd name="T79" fmla="*/ 6523 h 711"/>
                                  <a:gd name="T80" fmla="+- 0 5762 5739"/>
                                  <a:gd name="T81" fmla="*/ T80 w 1232"/>
                                  <a:gd name="T82" fmla="+- 0 6505 6503"/>
                                  <a:gd name="T83" fmla="*/ 6505 h 711"/>
                                  <a:gd name="T84" fmla="+- 0 5746 5739"/>
                                  <a:gd name="T85" fmla="*/ T84 w 1232"/>
                                  <a:gd name="T86" fmla="+- 0 6530 6503"/>
                                  <a:gd name="T87" fmla="*/ 6530 h 711"/>
                                  <a:gd name="T88" fmla="+- 0 5759 5739"/>
                                  <a:gd name="T89" fmla="*/ T88 w 1232"/>
                                  <a:gd name="T90" fmla="+- 0 6557 6503"/>
                                  <a:gd name="T91" fmla="*/ 6557 h 71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</a:cxnLst>
                                <a:rect l="0" t="0" r="r" b="b"/>
                                <a:pathLst>
                                  <a:path w="1232" h="711" extrusionOk="0">
                                    <a:moveTo>
                                      <a:pt x="1231" y="702"/>
                                    </a:moveTo>
                                    <a:cubicBezTo>
                                      <a:pt x="1228" y="705"/>
                                      <a:pt x="1226" y="707"/>
                                      <a:pt x="1223" y="710"/>
                                    </a:cubicBezTo>
                                    <a:cubicBezTo>
                                      <a:pt x="1216" y="698"/>
                                      <a:pt x="1212" y="685"/>
                                      <a:pt x="1202" y="675"/>
                                    </a:cubicBezTo>
                                    <a:cubicBezTo>
                                      <a:pt x="1190" y="663"/>
                                      <a:pt x="1185" y="659"/>
                                      <a:pt x="1170" y="654"/>
                                    </a:cubicBezTo>
                                    <a:cubicBezTo>
                                      <a:pt x="1134" y="642"/>
                                      <a:pt x="1117" y="637"/>
                                      <a:pt x="1085" y="615"/>
                                    </a:cubicBezTo>
                                    <a:cubicBezTo>
                                      <a:pt x="1061" y="599"/>
                                      <a:pt x="1041" y="571"/>
                                      <a:pt x="1017" y="558"/>
                                    </a:cubicBezTo>
                                    <a:cubicBezTo>
                                      <a:pt x="992" y="544"/>
                                      <a:pt x="957" y="538"/>
                                      <a:pt x="930" y="526"/>
                                    </a:cubicBezTo>
                                    <a:cubicBezTo>
                                      <a:pt x="879" y="504"/>
                                      <a:pt x="838" y="493"/>
                                      <a:pt x="800" y="449"/>
                                    </a:cubicBezTo>
                                    <a:cubicBezTo>
                                      <a:pt x="780" y="426"/>
                                      <a:pt x="770" y="416"/>
                                      <a:pt x="745" y="402"/>
                                    </a:cubicBezTo>
                                    <a:cubicBezTo>
                                      <a:pt x="729" y="393"/>
                                      <a:pt x="719" y="386"/>
                                      <a:pt x="705" y="375"/>
                                    </a:cubicBezTo>
                                    <a:cubicBezTo>
                                      <a:pt x="675" y="350"/>
                                      <a:pt x="638" y="329"/>
                                      <a:pt x="619" y="293"/>
                                    </a:cubicBezTo>
                                    <a:cubicBezTo>
                                      <a:pt x="610" y="275"/>
                                      <a:pt x="609" y="257"/>
                                      <a:pt x="596" y="242"/>
                                    </a:cubicBezTo>
                                    <a:cubicBezTo>
                                      <a:pt x="575" y="218"/>
                                      <a:pt x="534" y="200"/>
                                      <a:pt x="504" y="193"/>
                                    </a:cubicBezTo>
                                    <a:cubicBezTo>
                                      <a:pt x="460" y="183"/>
                                      <a:pt x="422" y="180"/>
                                      <a:pt x="379" y="165"/>
                                    </a:cubicBezTo>
                                    <a:cubicBezTo>
                                      <a:pt x="367" y="161"/>
                                      <a:pt x="354" y="158"/>
                                      <a:pt x="342" y="153"/>
                                    </a:cubicBezTo>
                                    <a:cubicBezTo>
                                      <a:pt x="313" y="142"/>
                                      <a:pt x="300" y="128"/>
                                      <a:pt x="277" y="109"/>
                                    </a:cubicBezTo>
                                    <a:cubicBezTo>
                                      <a:pt x="256" y="92"/>
                                      <a:pt x="229" y="75"/>
                                      <a:pt x="204" y="65"/>
                                    </a:cubicBezTo>
                                    <a:cubicBezTo>
                                      <a:pt x="190" y="60"/>
                                      <a:pt x="175" y="58"/>
                                      <a:pt x="161" y="54"/>
                                    </a:cubicBezTo>
                                    <a:cubicBezTo>
                                      <a:pt x="148" y="50"/>
                                      <a:pt x="135" y="49"/>
                                      <a:pt x="123" y="43"/>
                                    </a:cubicBezTo>
                                    <a:cubicBezTo>
                                      <a:pt x="105" y="35"/>
                                      <a:pt x="87" y="28"/>
                                      <a:pt x="70" y="20"/>
                                    </a:cubicBezTo>
                                    <a:cubicBezTo>
                                      <a:pt x="54" y="13"/>
                                      <a:pt x="41" y="2"/>
                                      <a:pt x="23" y="2"/>
                                    </a:cubicBezTo>
                                    <a:cubicBezTo>
                                      <a:pt x="-2" y="3"/>
                                      <a:pt x="2" y="1"/>
                                      <a:pt x="7" y="27"/>
                                    </a:cubicBezTo>
                                    <a:cubicBezTo>
                                      <a:pt x="13" y="39"/>
                                      <a:pt x="16" y="45"/>
                                      <a:pt x="20" y="5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Ink 110"/>
                            <wps:cNvSpPr>
                              <a:spLocks/>
                            </wps:cNvSpPr>
                            <wps:spPr bwMode="auto">
                              <a:xfrm>
                                <a:off x="4408" y="3813"/>
                                <a:ext cx="498" cy="332"/>
                              </a:xfrm>
                              <a:custGeom>
                                <a:avLst/>
                                <a:gdLst>
                                  <a:gd name="T0" fmla="+- 0 7775 7775"/>
                                  <a:gd name="T1" fmla="*/ T0 w 879"/>
                                  <a:gd name="T2" fmla="+- 0 6726 6726"/>
                                  <a:gd name="T3" fmla="*/ 6726 h 586"/>
                                  <a:gd name="T4" fmla="+- 0 7805 7775"/>
                                  <a:gd name="T5" fmla="*/ T4 w 879"/>
                                  <a:gd name="T6" fmla="+- 0 6756 6726"/>
                                  <a:gd name="T7" fmla="*/ 6756 h 586"/>
                                  <a:gd name="T8" fmla="+- 0 7839 7775"/>
                                  <a:gd name="T9" fmla="*/ T8 w 879"/>
                                  <a:gd name="T10" fmla="+- 0 6794 6726"/>
                                  <a:gd name="T11" fmla="*/ 6794 h 586"/>
                                  <a:gd name="T12" fmla="+- 0 7870 7775"/>
                                  <a:gd name="T13" fmla="*/ T12 w 879"/>
                                  <a:gd name="T14" fmla="+- 0 6828 6726"/>
                                  <a:gd name="T15" fmla="*/ 6828 h 586"/>
                                  <a:gd name="T16" fmla="+- 0 7914 7775"/>
                                  <a:gd name="T17" fmla="*/ T16 w 879"/>
                                  <a:gd name="T18" fmla="+- 0 6850 6726"/>
                                  <a:gd name="T19" fmla="*/ 6850 h 586"/>
                                  <a:gd name="T20" fmla="+- 0 7949 7775"/>
                                  <a:gd name="T21" fmla="*/ T20 w 879"/>
                                  <a:gd name="T22" fmla="+- 0 6872 6726"/>
                                  <a:gd name="T23" fmla="*/ 6872 h 586"/>
                                  <a:gd name="T24" fmla="+- 0 8002 7775"/>
                                  <a:gd name="T25" fmla="*/ T24 w 879"/>
                                  <a:gd name="T26" fmla="+- 0 6911 6726"/>
                                  <a:gd name="T27" fmla="*/ 6911 h 586"/>
                                  <a:gd name="T28" fmla="+- 0 8048 7775"/>
                                  <a:gd name="T29" fmla="*/ T28 w 879"/>
                                  <a:gd name="T30" fmla="+- 0 6926 6726"/>
                                  <a:gd name="T31" fmla="*/ 6926 h 586"/>
                                  <a:gd name="T32" fmla="+- 0 8099 7775"/>
                                  <a:gd name="T33" fmla="*/ T32 w 879"/>
                                  <a:gd name="T34" fmla="+- 0 6958 6726"/>
                                  <a:gd name="T35" fmla="*/ 6958 h 586"/>
                                  <a:gd name="T36" fmla="+- 0 8146 7775"/>
                                  <a:gd name="T37" fmla="*/ T36 w 879"/>
                                  <a:gd name="T38" fmla="+- 0 6986 6726"/>
                                  <a:gd name="T39" fmla="*/ 6986 h 586"/>
                                  <a:gd name="T40" fmla="+- 0 8203 7775"/>
                                  <a:gd name="T41" fmla="*/ T40 w 879"/>
                                  <a:gd name="T42" fmla="+- 0 7018 6726"/>
                                  <a:gd name="T43" fmla="*/ 7018 h 586"/>
                                  <a:gd name="T44" fmla="+- 0 8220 7775"/>
                                  <a:gd name="T45" fmla="*/ T44 w 879"/>
                                  <a:gd name="T46" fmla="+- 0 7031 6726"/>
                                  <a:gd name="T47" fmla="*/ 7031 h 586"/>
                                  <a:gd name="T48" fmla="+- 0 8279 7775"/>
                                  <a:gd name="T49" fmla="*/ T48 w 879"/>
                                  <a:gd name="T50" fmla="+- 0 6948 6726"/>
                                  <a:gd name="T51" fmla="*/ 6948 h 586"/>
                                  <a:gd name="T52" fmla="+- 0 8264 7775"/>
                                  <a:gd name="T53" fmla="*/ T52 w 879"/>
                                  <a:gd name="T54" fmla="+- 0 6957 6726"/>
                                  <a:gd name="T55" fmla="*/ 6957 h 586"/>
                                  <a:gd name="T56" fmla="+- 0 8290 7775"/>
                                  <a:gd name="T57" fmla="*/ T56 w 879"/>
                                  <a:gd name="T58" fmla="+- 0 6914 6726"/>
                                  <a:gd name="T59" fmla="*/ 6914 h 586"/>
                                  <a:gd name="T60" fmla="+- 0 8335 7775"/>
                                  <a:gd name="T61" fmla="*/ T60 w 879"/>
                                  <a:gd name="T62" fmla="+- 0 6865 6726"/>
                                  <a:gd name="T63" fmla="*/ 6865 h 586"/>
                                  <a:gd name="T64" fmla="+- 0 8383 7775"/>
                                  <a:gd name="T65" fmla="*/ T64 w 879"/>
                                  <a:gd name="T66" fmla="+- 0 6839 6726"/>
                                  <a:gd name="T67" fmla="*/ 6839 h 586"/>
                                  <a:gd name="T68" fmla="+- 0 8418 7775"/>
                                  <a:gd name="T69" fmla="*/ T68 w 879"/>
                                  <a:gd name="T70" fmla="+- 0 6841 6726"/>
                                  <a:gd name="T71" fmla="*/ 6841 h 586"/>
                                  <a:gd name="T72" fmla="+- 0 8395 7775"/>
                                  <a:gd name="T73" fmla="*/ T72 w 879"/>
                                  <a:gd name="T74" fmla="+- 0 6888 6726"/>
                                  <a:gd name="T75" fmla="*/ 6888 h 586"/>
                                  <a:gd name="T76" fmla="+- 0 8378 7775"/>
                                  <a:gd name="T77" fmla="*/ T76 w 879"/>
                                  <a:gd name="T78" fmla="+- 0 6935 6726"/>
                                  <a:gd name="T79" fmla="*/ 6935 h 586"/>
                                  <a:gd name="T80" fmla="+- 0 8371 7775"/>
                                  <a:gd name="T81" fmla="*/ T80 w 879"/>
                                  <a:gd name="T82" fmla="+- 0 6979 6726"/>
                                  <a:gd name="T83" fmla="*/ 6979 h 586"/>
                                  <a:gd name="T84" fmla="+- 0 8372 7775"/>
                                  <a:gd name="T85" fmla="*/ T84 w 879"/>
                                  <a:gd name="T86" fmla="+- 0 7008 6726"/>
                                  <a:gd name="T87" fmla="*/ 7008 h 586"/>
                                  <a:gd name="T88" fmla="+- 0 8415 7775"/>
                                  <a:gd name="T89" fmla="*/ T88 w 879"/>
                                  <a:gd name="T90" fmla="+- 0 6951 6726"/>
                                  <a:gd name="T91" fmla="*/ 6951 h 586"/>
                                  <a:gd name="T92" fmla="+- 0 8469 7775"/>
                                  <a:gd name="T93" fmla="*/ T92 w 879"/>
                                  <a:gd name="T94" fmla="+- 0 6899 6726"/>
                                  <a:gd name="T95" fmla="*/ 6899 h 586"/>
                                  <a:gd name="T96" fmla="+- 0 8551 7775"/>
                                  <a:gd name="T97" fmla="*/ T96 w 879"/>
                                  <a:gd name="T98" fmla="+- 0 6846 6726"/>
                                  <a:gd name="T99" fmla="*/ 6846 h 586"/>
                                  <a:gd name="T100" fmla="+- 0 8622 7775"/>
                                  <a:gd name="T101" fmla="*/ T100 w 879"/>
                                  <a:gd name="T102" fmla="+- 0 6813 6726"/>
                                  <a:gd name="T103" fmla="*/ 6813 h 586"/>
                                  <a:gd name="T104" fmla="+- 0 8653 7775"/>
                                  <a:gd name="T105" fmla="*/ T104 w 879"/>
                                  <a:gd name="T106" fmla="+- 0 6814 6726"/>
                                  <a:gd name="T107" fmla="*/ 6814 h 586"/>
                                  <a:gd name="T108" fmla="+- 0 8608 7775"/>
                                  <a:gd name="T109" fmla="*/ T108 w 879"/>
                                  <a:gd name="T110" fmla="+- 0 6845 6726"/>
                                  <a:gd name="T111" fmla="*/ 6845 h 586"/>
                                  <a:gd name="T112" fmla="+- 0 8553 7775"/>
                                  <a:gd name="T113" fmla="*/ T112 w 879"/>
                                  <a:gd name="T114" fmla="+- 0 6893 6726"/>
                                  <a:gd name="T115" fmla="*/ 6893 h 586"/>
                                  <a:gd name="T116" fmla="+- 0 8506 7775"/>
                                  <a:gd name="T117" fmla="*/ T116 w 879"/>
                                  <a:gd name="T118" fmla="+- 0 6948 6726"/>
                                  <a:gd name="T119" fmla="*/ 6948 h 586"/>
                                  <a:gd name="T120" fmla="+- 0 8500 7775"/>
                                  <a:gd name="T121" fmla="*/ T120 w 879"/>
                                  <a:gd name="T122" fmla="+- 0 6984 6726"/>
                                  <a:gd name="T123" fmla="*/ 6984 h 586"/>
                                  <a:gd name="T124" fmla="+- 0 8510 7775"/>
                                  <a:gd name="T125" fmla="*/ T124 w 879"/>
                                  <a:gd name="T126" fmla="+- 0 6981 6726"/>
                                  <a:gd name="T127" fmla="*/ 6981 h 586"/>
                                  <a:gd name="T128" fmla="+- 0 8537 7775"/>
                                  <a:gd name="T129" fmla="*/ T128 w 879"/>
                                  <a:gd name="T130" fmla="+- 0 7006 6726"/>
                                  <a:gd name="T131" fmla="*/ 7006 h 586"/>
                                  <a:gd name="T132" fmla="+- 0 8494 7775"/>
                                  <a:gd name="T133" fmla="*/ T132 w 879"/>
                                  <a:gd name="T134" fmla="+- 0 7040 6726"/>
                                  <a:gd name="T135" fmla="*/ 7040 h 586"/>
                                  <a:gd name="T136" fmla="+- 0 8461 7775"/>
                                  <a:gd name="T137" fmla="*/ T136 w 879"/>
                                  <a:gd name="T138" fmla="+- 0 7072 6726"/>
                                  <a:gd name="T139" fmla="*/ 7072 h 586"/>
                                  <a:gd name="T140" fmla="+- 0 8447 7775"/>
                                  <a:gd name="T141" fmla="*/ T140 w 879"/>
                                  <a:gd name="T142" fmla="+- 0 7087 6726"/>
                                  <a:gd name="T143" fmla="*/ 7087 h 586"/>
                                  <a:gd name="T144" fmla="+- 0 8486 7775"/>
                                  <a:gd name="T145" fmla="*/ T144 w 879"/>
                                  <a:gd name="T146" fmla="+- 0 7102 6726"/>
                                  <a:gd name="T147" fmla="*/ 7102 h 586"/>
                                  <a:gd name="T148" fmla="+- 0 8526 7775"/>
                                  <a:gd name="T149" fmla="*/ T148 w 879"/>
                                  <a:gd name="T150" fmla="+- 0 7126 6726"/>
                                  <a:gd name="T151" fmla="*/ 7126 h 586"/>
                                  <a:gd name="T152" fmla="+- 0 8569 7775"/>
                                  <a:gd name="T153" fmla="*/ T152 w 879"/>
                                  <a:gd name="T154" fmla="+- 0 7166 6726"/>
                                  <a:gd name="T155" fmla="*/ 7166 h 586"/>
                                  <a:gd name="T156" fmla="+- 0 8605 7775"/>
                                  <a:gd name="T157" fmla="*/ T156 w 879"/>
                                  <a:gd name="T158" fmla="+- 0 7178 6726"/>
                                  <a:gd name="T159" fmla="*/ 7178 h 586"/>
                                  <a:gd name="T160" fmla="+- 0 8571 7775"/>
                                  <a:gd name="T161" fmla="*/ T160 w 879"/>
                                  <a:gd name="T162" fmla="+- 0 7169 6726"/>
                                  <a:gd name="T163" fmla="*/ 7169 h 586"/>
                                  <a:gd name="T164" fmla="+- 0 8519 7775"/>
                                  <a:gd name="T165" fmla="*/ T164 w 879"/>
                                  <a:gd name="T166" fmla="+- 0 7155 6726"/>
                                  <a:gd name="T167" fmla="*/ 7155 h 586"/>
                                  <a:gd name="T168" fmla="+- 0 8453 7775"/>
                                  <a:gd name="T169" fmla="*/ T168 w 879"/>
                                  <a:gd name="T170" fmla="+- 0 7139 6726"/>
                                  <a:gd name="T171" fmla="*/ 7139 h 586"/>
                                  <a:gd name="T172" fmla="+- 0 8411 7775"/>
                                  <a:gd name="T173" fmla="*/ T172 w 879"/>
                                  <a:gd name="T174" fmla="+- 0 7134 6726"/>
                                  <a:gd name="T175" fmla="*/ 7134 h 586"/>
                                  <a:gd name="T176" fmla="+- 0 8412 7775"/>
                                  <a:gd name="T177" fmla="*/ T176 w 879"/>
                                  <a:gd name="T178" fmla="+- 0 7144 6726"/>
                                  <a:gd name="T179" fmla="*/ 7144 h 586"/>
                                  <a:gd name="T180" fmla="+- 0 8299 7775"/>
                                  <a:gd name="T181" fmla="*/ T180 w 879"/>
                                  <a:gd name="T182" fmla="+- 0 7140 6726"/>
                                  <a:gd name="T183" fmla="*/ 7140 h 586"/>
                                  <a:gd name="T184" fmla="+- 0 8334 7775"/>
                                  <a:gd name="T185" fmla="*/ T184 w 879"/>
                                  <a:gd name="T186" fmla="+- 0 7169 6726"/>
                                  <a:gd name="T187" fmla="*/ 7169 h 586"/>
                                  <a:gd name="T188" fmla="+- 0 8393 7775"/>
                                  <a:gd name="T189" fmla="*/ T188 w 879"/>
                                  <a:gd name="T190" fmla="+- 0 7198 6726"/>
                                  <a:gd name="T191" fmla="*/ 7198 h 586"/>
                                  <a:gd name="T192" fmla="+- 0 8438 7775"/>
                                  <a:gd name="T193" fmla="*/ T192 w 879"/>
                                  <a:gd name="T194" fmla="+- 0 7218 6726"/>
                                  <a:gd name="T195" fmla="*/ 7218 h 586"/>
                                  <a:gd name="T196" fmla="+- 0 8449 7775"/>
                                  <a:gd name="T197" fmla="*/ T196 w 879"/>
                                  <a:gd name="T198" fmla="+- 0 7224 6726"/>
                                  <a:gd name="T199" fmla="*/ 7224 h 586"/>
                                  <a:gd name="T200" fmla="+- 0 8413 7775"/>
                                  <a:gd name="T201" fmla="*/ T200 w 879"/>
                                  <a:gd name="T202" fmla="+- 0 7213 6726"/>
                                  <a:gd name="T203" fmla="*/ 7213 h 586"/>
                                  <a:gd name="T204" fmla="+- 0 8367 7775"/>
                                  <a:gd name="T205" fmla="*/ T204 w 879"/>
                                  <a:gd name="T206" fmla="+- 0 7194 6726"/>
                                  <a:gd name="T207" fmla="*/ 7194 h 586"/>
                                  <a:gd name="T208" fmla="+- 0 8321 7775"/>
                                  <a:gd name="T209" fmla="*/ T208 w 879"/>
                                  <a:gd name="T210" fmla="+- 0 7174 6726"/>
                                  <a:gd name="T211" fmla="*/ 7174 h 586"/>
                                  <a:gd name="T212" fmla="+- 0 8296 7775"/>
                                  <a:gd name="T213" fmla="*/ T212 w 879"/>
                                  <a:gd name="T214" fmla="+- 0 7152 6726"/>
                                  <a:gd name="T215" fmla="*/ 7152 h 586"/>
                                  <a:gd name="T216" fmla="+- 0 8271 7775"/>
                                  <a:gd name="T217" fmla="*/ T216 w 879"/>
                                  <a:gd name="T218" fmla="+- 0 7164 6726"/>
                                  <a:gd name="T219" fmla="*/ 7164 h 586"/>
                                  <a:gd name="T220" fmla="+- 0 8234 7775"/>
                                  <a:gd name="T221" fmla="*/ T220 w 879"/>
                                  <a:gd name="T222" fmla="+- 0 7187 6726"/>
                                  <a:gd name="T223" fmla="*/ 7187 h 586"/>
                                  <a:gd name="T224" fmla="+- 0 8192 7775"/>
                                  <a:gd name="T225" fmla="*/ T224 w 879"/>
                                  <a:gd name="T226" fmla="+- 0 7217 6726"/>
                                  <a:gd name="T227" fmla="*/ 7217 h 586"/>
                                  <a:gd name="T228" fmla="+- 0 8128 7775"/>
                                  <a:gd name="T229" fmla="*/ T228 w 879"/>
                                  <a:gd name="T230" fmla="+- 0 7248 6726"/>
                                  <a:gd name="T231" fmla="*/ 7248 h 586"/>
                                  <a:gd name="T232" fmla="+- 0 8073 7775"/>
                                  <a:gd name="T233" fmla="*/ T232 w 879"/>
                                  <a:gd name="T234" fmla="+- 0 7268 6726"/>
                                  <a:gd name="T235" fmla="*/ 7268 h 586"/>
                                  <a:gd name="T236" fmla="+- 0 8031 7775"/>
                                  <a:gd name="T237" fmla="*/ T236 w 879"/>
                                  <a:gd name="T238" fmla="+- 0 7282 6726"/>
                                  <a:gd name="T239" fmla="*/ 7282 h 586"/>
                                  <a:gd name="T240" fmla="+- 0 7997 7775"/>
                                  <a:gd name="T241" fmla="*/ T240 w 879"/>
                                  <a:gd name="T242" fmla="+- 0 7287 6726"/>
                                  <a:gd name="T243" fmla="*/ 7287 h 586"/>
                                  <a:gd name="T244" fmla="+- 0 7951 7775"/>
                                  <a:gd name="T245" fmla="*/ T244 w 879"/>
                                  <a:gd name="T246" fmla="+- 0 7299 6726"/>
                                  <a:gd name="T247" fmla="*/ 7299 h 586"/>
                                  <a:gd name="T248" fmla="+- 0 7945 7775"/>
                                  <a:gd name="T249" fmla="*/ T248 w 879"/>
                                  <a:gd name="T250" fmla="+- 0 7311 6726"/>
                                  <a:gd name="T251" fmla="*/ 7311 h 5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  <a:cxn ang="0">
                                    <a:pos x="T241" y="T243"/>
                                  </a:cxn>
                                  <a:cxn ang="0">
                                    <a:pos x="T245" y="T247"/>
                                  </a:cxn>
                                  <a:cxn ang="0">
                                    <a:pos x="T249" y="T251"/>
                                  </a:cxn>
                                </a:cxnLst>
                                <a:rect l="0" t="0" r="r" b="b"/>
                                <a:pathLst>
                                  <a:path w="879" h="586" extrusionOk="0">
                                    <a:moveTo>
                                      <a:pt x="0" y="0"/>
                                    </a:moveTo>
                                    <a:cubicBezTo>
                                      <a:pt x="12" y="10"/>
                                      <a:pt x="19" y="15"/>
                                      <a:pt x="30" y="30"/>
                                    </a:cubicBezTo>
                                    <a:cubicBezTo>
                                      <a:pt x="40" y="44"/>
                                      <a:pt x="53" y="56"/>
                                      <a:pt x="64" y="68"/>
                                    </a:cubicBezTo>
                                    <a:cubicBezTo>
                                      <a:pt x="74" y="80"/>
                                      <a:pt x="82" y="93"/>
                                      <a:pt x="95" y="102"/>
                                    </a:cubicBezTo>
                                    <a:cubicBezTo>
                                      <a:pt x="108" y="112"/>
                                      <a:pt x="124" y="117"/>
                                      <a:pt x="139" y="124"/>
                                    </a:cubicBezTo>
                                    <a:cubicBezTo>
                                      <a:pt x="152" y="130"/>
                                      <a:pt x="163" y="137"/>
                                      <a:pt x="174" y="146"/>
                                    </a:cubicBezTo>
                                    <a:cubicBezTo>
                                      <a:pt x="192" y="160"/>
                                      <a:pt x="207" y="174"/>
                                      <a:pt x="227" y="185"/>
                                    </a:cubicBezTo>
                                    <a:cubicBezTo>
                                      <a:pt x="243" y="194"/>
                                      <a:pt x="256" y="195"/>
                                      <a:pt x="273" y="200"/>
                                    </a:cubicBezTo>
                                    <a:cubicBezTo>
                                      <a:pt x="298" y="207"/>
                                      <a:pt x="306" y="216"/>
                                      <a:pt x="324" y="232"/>
                                    </a:cubicBezTo>
                                    <a:cubicBezTo>
                                      <a:pt x="337" y="244"/>
                                      <a:pt x="356" y="250"/>
                                      <a:pt x="371" y="260"/>
                                    </a:cubicBezTo>
                                    <a:cubicBezTo>
                                      <a:pt x="390" y="272"/>
                                      <a:pt x="409" y="281"/>
                                      <a:pt x="428" y="292"/>
                                    </a:cubicBezTo>
                                    <a:cubicBezTo>
                                      <a:pt x="436" y="298"/>
                                      <a:pt x="439" y="301"/>
                                      <a:pt x="445" y="305"/>
                                    </a:cubicBezTo>
                                  </a:path>
                                  <a:path w="879" h="586" extrusionOk="0">
                                    <a:moveTo>
                                      <a:pt x="504" y="222"/>
                                    </a:moveTo>
                                    <a:cubicBezTo>
                                      <a:pt x="495" y="223"/>
                                      <a:pt x="492" y="224"/>
                                      <a:pt x="489" y="231"/>
                                    </a:cubicBezTo>
                                    <a:cubicBezTo>
                                      <a:pt x="497" y="217"/>
                                      <a:pt x="505" y="201"/>
                                      <a:pt x="515" y="188"/>
                                    </a:cubicBezTo>
                                    <a:cubicBezTo>
                                      <a:pt x="528" y="171"/>
                                      <a:pt x="543" y="153"/>
                                      <a:pt x="560" y="139"/>
                                    </a:cubicBezTo>
                                    <a:cubicBezTo>
                                      <a:pt x="574" y="128"/>
                                      <a:pt x="591" y="118"/>
                                      <a:pt x="608" y="113"/>
                                    </a:cubicBezTo>
                                    <a:cubicBezTo>
                                      <a:pt x="621" y="109"/>
                                      <a:pt x="631" y="110"/>
                                      <a:pt x="643" y="115"/>
                                    </a:cubicBezTo>
                                    <a:cubicBezTo>
                                      <a:pt x="637" y="132"/>
                                      <a:pt x="627" y="146"/>
                                      <a:pt x="620" y="162"/>
                                    </a:cubicBezTo>
                                    <a:cubicBezTo>
                                      <a:pt x="613" y="178"/>
                                      <a:pt x="608" y="193"/>
                                      <a:pt x="603" y="209"/>
                                    </a:cubicBezTo>
                                    <a:cubicBezTo>
                                      <a:pt x="599" y="224"/>
                                      <a:pt x="597" y="238"/>
                                      <a:pt x="596" y="253"/>
                                    </a:cubicBezTo>
                                    <a:cubicBezTo>
                                      <a:pt x="595" y="264"/>
                                      <a:pt x="596" y="271"/>
                                      <a:pt x="597" y="282"/>
                                    </a:cubicBezTo>
                                  </a:path>
                                  <a:path w="879" h="586" extrusionOk="0">
                                    <a:moveTo>
                                      <a:pt x="640" y="225"/>
                                    </a:moveTo>
                                    <a:cubicBezTo>
                                      <a:pt x="657" y="208"/>
                                      <a:pt x="675" y="187"/>
                                      <a:pt x="694" y="173"/>
                                    </a:cubicBezTo>
                                    <a:cubicBezTo>
                                      <a:pt x="720" y="154"/>
                                      <a:pt x="748" y="137"/>
                                      <a:pt x="776" y="120"/>
                                    </a:cubicBezTo>
                                    <a:cubicBezTo>
                                      <a:pt x="798" y="107"/>
                                      <a:pt x="822" y="92"/>
                                      <a:pt x="847" y="87"/>
                                    </a:cubicBezTo>
                                    <a:cubicBezTo>
                                      <a:pt x="859" y="85"/>
                                      <a:pt x="866" y="86"/>
                                      <a:pt x="878" y="88"/>
                                    </a:cubicBezTo>
                                    <a:cubicBezTo>
                                      <a:pt x="863" y="99"/>
                                      <a:pt x="848" y="108"/>
                                      <a:pt x="833" y="119"/>
                                    </a:cubicBezTo>
                                    <a:cubicBezTo>
                                      <a:pt x="813" y="134"/>
                                      <a:pt x="796" y="150"/>
                                      <a:pt x="778" y="167"/>
                                    </a:cubicBezTo>
                                    <a:cubicBezTo>
                                      <a:pt x="761" y="184"/>
                                      <a:pt x="745" y="202"/>
                                      <a:pt x="731" y="222"/>
                                    </a:cubicBezTo>
                                    <a:cubicBezTo>
                                      <a:pt x="725" y="231"/>
                                      <a:pt x="703" y="255"/>
                                      <a:pt x="725" y="258"/>
                                    </a:cubicBezTo>
                                    <a:cubicBezTo>
                                      <a:pt x="728" y="257"/>
                                      <a:pt x="732" y="256"/>
                                      <a:pt x="735" y="255"/>
                                    </a:cubicBezTo>
                                  </a:path>
                                  <a:path w="879" h="586" extrusionOk="0">
                                    <a:moveTo>
                                      <a:pt x="762" y="280"/>
                                    </a:moveTo>
                                    <a:cubicBezTo>
                                      <a:pt x="748" y="291"/>
                                      <a:pt x="732" y="302"/>
                                      <a:pt x="719" y="314"/>
                                    </a:cubicBezTo>
                                    <a:cubicBezTo>
                                      <a:pt x="708" y="325"/>
                                      <a:pt x="698" y="336"/>
                                      <a:pt x="686" y="346"/>
                                    </a:cubicBezTo>
                                    <a:cubicBezTo>
                                      <a:pt x="678" y="353"/>
                                      <a:pt x="676" y="355"/>
                                      <a:pt x="672" y="361"/>
                                    </a:cubicBezTo>
                                    <a:cubicBezTo>
                                      <a:pt x="685" y="365"/>
                                      <a:pt x="699" y="369"/>
                                      <a:pt x="711" y="376"/>
                                    </a:cubicBezTo>
                                    <a:cubicBezTo>
                                      <a:pt x="725" y="383"/>
                                      <a:pt x="739" y="390"/>
                                      <a:pt x="751" y="400"/>
                                    </a:cubicBezTo>
                                    <a:cubicBezTo>
                                      <a:pt x="766" y="412"/>
                                      <a:pt x="778" y="429"/>
                                      <a:pt x="794" y="440"/>
                                    </a:cubicBezTo>
                                    <a:cubicBezTo>
                                      <a:pt x="805" y="448"/>
                                      <a:pt x="817" y="451"/>
                                      <a:pt x="830" y="452"/>
                                    </a:cubicBezTo>
                                    <a:cubicBezTo>
                                      <a:pt x="818" y="447"/>
                                      <a:pt x="808" y="447"/>
                                      <a:pt x="796" y="443"/>
                                    </a:cubicBezTo>
                                    <a:cubicBezTo>
                                      <a:pt x="779" y="438"/>
                                      <a:pt x="761" y="433"/>
                                      <a:pt x="744" y="429"/>
                                    </a:cubicBezTo>
                                    <a:cubicBezTo>
                                      <a:pt x="722" y="424"/>
                                      <a:pt x="700" y="419"/>
                                      <a:pt x="678" y="413"/>
                                    </a:cubicBezTo>
                                    <a:cubicBezTo>
                                      <a:pt x="667" y="410"/>
                                      <a:pt x="637" y="395"/>
                                      <a:pt x="636" y="408"/>
                                    </a:cubicBezTo>
                                    <a:cubicBezTo>
                                      <a:pt x="636" y="411"/>
                                      <a:pt x="637" y="415"/>
                                      <a:pt x="637" y="418"/>
                                    </a:cubicBezTo>
                                  </a:path>
                                  <a:path w="879" h="586" extrusionOk="0">
                                    <a:moveTo>
                                      <a:pt x="524" y="414"/>
                                    </a:moveTo>
                                    <a:cubicBezTo>
                                      <a:pt x="531" y="428"/>
                                      <a:pt x="544" y="435"/>
                                      <a:pt x="559" y="443"/>
                                    </a:cubicBezTo>
                                    <a:cubicBezTo>
                                      <a:pt x="578" y="454"/>
                                      <a:pt x="598" y="463"/>
                                      <a:pt x="618" y="472"/>
                                    </a:cubicBezTo>
                                    <a:cubicBezTo>
                                      <a:pt x="633" y="479"/>
                                      <a:pt x="648" y="485"/>
                                      <a:pt x="663" y="492"/>
                                    </a:cubicBezTo>
                                    <a:cubicBezTo>
                                      <a:pt x="667" y="494"/>
                                      <a:pt x="670" y="496"/>
                                      <a:pt x="674" y="498"/>
                                    </a:cubicBezTo>
                                    <a:cubicBezTo>
                                      <a:pt x="662" y="494"/>
                                      <a:pt x="650" y="492"/>
                                      <a:pt x="638" y="487"/>
                                    </a:cubicBezTo>
                                    <a:cubicBezTo>
                                      <a:pt x="623" y="481"/>
                                      <a:pt x="608" y="474"/>
                                      <a:pt x="592" y="468"/>
                                    </a:cubicBezTo>
                                    <a:cubicBezTo>
                                      <a:pt x="576" y="462"/>
                                      <a:pt x="561" y="456"/>
                                      <a:pt x="546" y="448"/>
                                    </a:cubicBezTo>
                                    <a:cubicBezTo>
                                      <a:pt x="535" y="442"/>
                                      <a:pt x="529" y="435"/>
                                      <a:pt x="521" y="426"/>
                                    </a:cubicBezTo>
                                  </a:path>
                                  <a:path w="879" h="586" extrusionOk="0">
                                    <a:moveTo>
                                      <a:pt x="496" y="438"/>
                                    </a:moveTo>
                                    <a:cubicBezTo>
                                      <a:pt x="482" y="442"/>
                                      <a:pt x="471" y="452"/>
                                      <a:pt x="459" y="461"/>
                                    </a:cubicBezTo>
                                    <a:cubicBezTo>
                                      <a:pt x="445" y="471"/>
                                      <a:pt x="432" y="482"/>
                                      <a:pt x="417" y="491"/>
                                    </a:cubicBezTo>
                                    <a:cubicBezTo>
                                      <a:pt x="397" y="504"/>
                                      <a:pt x="375" y="513"/>
                                      <a:pt x="353" y="522"/>
                                    </a:cubicBezTo>
                                    <a:cubicBezTo>
                                      <a:pt x="335" y="530"/>
                                      <a:pt x="316" y="535"/>
                                      <a:pt x="298" y="542"/>
                                    </a:cubicBezTo>
                                    <a:cubicBezTo>
                                      <a:pt x="284" y="547"/>
                                      <a:pt x="270" y="552"/>
                                      <a:pt x="256" y="556"/>
                                    </a:cubicBezTo>
                                    <a:cubicBezTo>
                                      <a:pt x="245" y="559"/>
                                      <a:pt x="233" y="560"/>
                                      <a:pt x="222" y="561"/>
                                    </a:cubicBezTo>
                                    <a:cubicBezTo>
                                      <a:pt x="206" y="563"/>
                                      <a:pt x="191" y="566"/>
                                      <a:pt x="176" y="573"/>
                                    </a:cubicBezTo>
                                    <a:cubicBezTo>
                                      <a:pt x="169" y="577"/>
                                      <a:pt x="167" y="578"/>
                                      <a:pt x="170" y="585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Ink 111"/>
                            <wps:cNvSpPr>
                              <a:spLocks/>
                            </wps:cNvSpPr>
                            <wps:spPr bwMode="auto">
                              <a:xfrm>
                                <a:off x="4412" y="3478"/>
                                <a:ext cx="143" cy="88"/>
                              </a:xfrm>
                              <a:custGeom>
                                <a:avLst/>
                                <a:gdLst>
                                  <a:gd name="T0" fmla="+- 0 7788 7782"/>
                                  <a:gd name="T1" fmla="*/ T0 w 252"/>
                                  <a:gd name="T2" fmla="+- 0 6155 6134"/>
                                  <a:gd name="T3" fmla="*/ 6155 h 156"/>
                                  <a:gd name="T4" fmla="+- 0 7808 7782"/>
                                  <a:gd name="T5" fmla="*/ T4 w 252"/>
                                  <a:gd name="T6" fmla="+- 0 6169 6134"/>
                                  <a:gd name="T7" fmla="*/ 6169 h 156"/>
                                  <a:gd name="T8" fmla="+- 0 7845 7782"/>
                                  <a:gd name="T9" fmla="*/ T8 w 252"/>
                                  <a:gd name="T10" fmla="+- 0 6171 6134"/>
                                  <a:gd name="T11" fmla="*/ 6171 h 156"/>
                                  <a:gd name="T12" fmla="+- 0 7815 7782"/>
                                  <a:gd name="T13" fmla="*/ T12 w 252"/>
                                  <a:gd name="T14" fmla="+- 0 6140 6134"/>
                                  <a:gd name="T15" fmla="*/ 6140 h 156"/>
                                  <a:gd name="T16" fmla="+- 0 7798 7782"/>
                                  <a:gd name="T17" fmla="*/ T16 w 252"/>
                                  <a:gd name="T18" fmla="+- 0 6134 6134"/>
                                  <a:gd name="T19" fmla="*/ 6134 h 156"/>
                                  <a:gd name="T20" fmla="+- 0 7798 7782"/>
                                  <a:gd name="T21" fmla="*/ T20 w 252"/>
                                  <a:gd name="T22" fmla="+- 0 6169 6134"/>
                                  <a:gd name="T23" fmla="*/ 6169 h 156"/>
                                  <a:gd name="T24" fmla="+- 0 7833 7782"/>
                                  <a:gd name="T25" fmla="*/ T24 w 252"/>
                                  <a:gd name="T26" fmla="+- 0 6169 6134"/>
                                  <a:gd name="T27" fmla="*/ 6169 h 156"/>
                                  <a:gd name="T28" fmla="+- 0 7839 7782"/>
                                  <a:gd name="T29" fmla="*/ T28 w 252"/>
                                  <a:gd name="T30" fmla="+- 0 6159 6134"/>
                                  <a:gd name="T31" fmla="*/ 6159 h 156"/>
                                  <a:gd name="T32" fmla="+- 0 7801 7782"/>
                                  <a:gd name="T33" fmla="*/ T32 w 252"/>
                                  <a:gd name="T34" fmla="+- 0 6134 6134"/>
                                  <a:gd name="T35" fmla="*/ 6134 h 156"/>
                                  <a:gd name="T36" fmla="+- 0 7799 7782"/>
                                  <a:gd name="T37" fmla="*/ T36 w 252"/>
                                  <a:gd name="T38" fmla="+- 0 6162 6134"/>
                                  <a:gd name="T39" fmla="*/ 6162 h 156"/>
                                  <a:gd name="T40" fmla="+- 0 7916 7782"/>
                                  <a:gd name="T41" fmla="*/ T40 w 252"/>
                                  <a:gd name="T42" fmla="+- 0 6289 6134"/>
                                  <a:gd name="T43" fmla="*/ 6289 h 156"/>
                                  <a:gd name="T44" fmla="+- 0 7940 7782"/>
                                  <a:gd name="T45" fmla="*/ T44 w 252"/>
                                  <a:gd name="T46" fmla="+- 0 6246 6134"/>
                                  <a:gd name="T47" fmla="*/ 6246 h 156"/>
                                  <a:gd name="T48" fmla="+- 0 7985 7782"/>
                                  <a:gd name="T49" fmla="*/ T48 w 252"/>
                                  <a:gd name="T50" fmla="+- 0 6201 6134"/>
                                  <a:gd name="T51" fmla="*/ 6201 h 156"/>
                                  <a:gd name="T52" fmla="+- 0 8024 7782"/>
                                  <a:gd name="T53" fmla="*/ T52 w 252"/>
                                  <a:gd name="T54" fmla="+- 0 6186 6134"/>
                                  <a:gd name="T55" fmla="*/ 6186 h 156"/>
                                  <a:gd name="T56" fmla="+- 0 8023 7782"/>
                                  <a:gd name="T57" fmla="*/ T56 w 252"/>
                                  <a:gd name="T58" fmla="+- 0 6205 6134"/>
                                  <a:gd name="T59" fmla="*/ 6205 h 15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252" h="156" extrusionOk="0">
                                    <a:moveTo>
                                      <a:pt x="6" y="21"/>
                                    </a:moveTo>
                                    <a:cubicBezTo>
                                      <a:pt x="1" y="36"/>
                                      <a:pt x="10" y="34"/>
                                      <a:pt x="26" y="35"/>
                                    </a:cubicBezTo>
                                    <a:cubicBezTo>
                                      <a:pt x="39" y="36"/>
                                      <a:pt x="50" y="38"/>
                                      <a:pt x="63" y="37"/>
                                    </a:cubicBezTo>
                                    <a:cubicBezTo>
                                      <a:pt x="57" y="22"/>
                                      <a:pt x="49" y="13"/>
                                      <a:pt x="33" y="6"/>
                                    </a:cubicBezTo>
                                    <a:cubicBezTo>
                                      <a:pt x="24" y="3"/>
                                      <a:pt x="22" y="2"/>
                                      <a:pt x="16" y="0"/>
                                    </a:cubicBezTo>
                                    <a:cubicBezTo>
                                      <a:pt x="13" y="9"/>
                                      <a:pt x="7" y="26"/>
                                      <a:pt x="16" y="35"/>
                                    </a:cubicBezTo>
                                    <a:cubicBezTo>
                                      <a:pt x="25" y="44"/>
                                      <a:pt x="42" y="44"/>
                                      <a:pt x="51" y="35"/>
                                    </a:cubicBezTo>
                                    <a:cubicBezTo>
                                      <a:pt x="53" y="32"/>
                                      <a:pt x="55" y="28"/>
                                      <a:pt x="57" y="25"/>
                                    </a:cubicBezTo>
                                    <a:cubicBezTo>
                                      <a:pt x="51" y="18"/>
                                      <a:pt x="31" y="-6"/>
                                      <a:pt x="19" y="0"/>
                                    </a:cubicBezTo>
                                    <a:cubicBezTo>
                                      <a:pt x="13" y="3"/>
                                      <a:pt x="17" y="24"/>
                                      <a:pt x="17" y="28"/>
                                    </a:cubicBezTo>
                                  </a:path>
                                  <a:path w="252" h="156" extrusionOk="0">
                                    <a:moveTo>
                                      <a:pt x="134" y="155"/>
                                    </a:moveTo>
                                    <a:cubicBezTo>
                                      <a:pt x="141" y="140"/>
                                      <a:pt x="148" y="125"/>
                                      <a:pt x="158" y="112"/>
                                    </a:cubicBezTo>
                                    <a:cubicBezTo>
                                      <a:pt x="171" y="94"/>
                                      <a:pt x="186" y="81"/>
                                      <a:pt x="203" y="67"/>
                                    </a:cubicBezTo>
                                    <a:cubicBezTo>
                                      <a:pt x="213" y="59"/>
                                      <a:pt x="228" y="45"/>
                                      <a:pt x="242" y="52"/>
                                    </a:cubicBezTo>
                                    <a:cubicBezTo>
                                      <a:pt x="259" y="60"/>
                                      <a:pt x="249" y="65"/>
                                      <a:pt x="241" y="71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Ink 112"/>
                            <wps:cNvSpPr>
                              <a:spLocks/>
                            </wps:cNvSpPr>
                            <wps:spPr bwMode="auto">
                              <a:xfrm>
                                <a:off x="4300" y="3870"/>
                                <a:ext cx="437" cy="138"/>
                              </a:xfrm>
                              <a:custGeom>
                                <a:avLst/>
                                <a:gdLst>
                                  <a:gd name="T0" fmla="+- 0 8355 7585"/>
                                  <a:gd name="T1" fmla="*/ T0 w 771"/>
                                  <a:gd name="T2" fmla="+- 0 7049 6826"/>
                                  <a:gd name="T3" fmla="*/ 7049 h 243"/>
                                  <a:gd name="T4" fmla="+- 0 8301 7585"/>
                                  <a:gd name="T5" fmla="*/ T4 w 771"/>
                                  <a:gd name="T6" fmla="+- 0 7062 6826"/>
                                  <a:gd name="T7" fmla="*/ 7062 h 243"/>
                                  <a:gd name="T8" fmla="+- 0 8262 7585"/>
                                  <a:gd name="T9" fmla="*/ T8 w 771"/>
                                  <a:gd name="T10" fmla="+- 0 7066 6826"/>
                                  <a:gd name="T11" fmla="*/ 7066 h 243"/>
                                  <a:gd name="T12" fmla="+- 0 8171 7585"/>
                                  <a:gd name="T13" fmla="*/ T12 w 771"/>
                                  <a:gd name="T14" fmla="+- 0 7055 6826"/>
                                  <a:gd name="T15" fmla="*/ 7055 h 243"/>
                                  <a:gd name="T16" fmla="+- 0 8118 7585"/>
                                  <a:gd name="T17" fmla="*/ T16 w 771"/>
                                  <a:gd name="T18" fmla="+- 0 7043 6826"/>
                                  <a:gd name="T19" fmla="*/ 7043 h 243"/>
                                  <a:gd name="T20" fmla="+- 0 7990 7585"/>
                                  <a:gd name="T21" fmla="*/ T20 w 771"/>
                                  <a:gd name="T22" fmla="+- 0 7029 6826"/>
                                  <a:gd name="T23" fmla="*/ 7029 h 243"/>
                                  <a:gd name="T24" fmla="+- 0 7871 7585"/>
                                  <a:gd name="T25" fmla="*/ T24 w 771"/>
                                  <a:gd name="T26" fmla="+- 0 6976 6826"/>
                                  <a:gd name="T27" fmla="*/ 6976 h 243"/>
                                  <a:gd name="T28" fmla="+- 0 7778 7585"/>
                                  <a:gd name="T29" fmla="*/ T28 w 771"/>
                                  <a:gd name="T30" fmla="+- 0 6930 6826"/>
                                  <a:gd name="T31" fmla="*/ 6930 h 243"/>
                                  <a:gd name="T32" fmla="+- 0 7703 7585"/>
                                  <a:gd name="T33" fmla="*/ T32 w 771"/>
                                  <a:gd name="T34" fmla="+- 0 6890 6826"/>
                                  <a:gd name="T35" fmla="*/ 6890 h 243"/>
                                  <a:gd name="T36" fmla="+- 0 7611 7585"/>
                                  <a:gd name="T37" fmla="*/ T36 w 771"/>
                                  <a:gd name="T38" fmla="+- 0 6833 6826"/>
                                  <a:gd name="T39" fmla="*/ 6833 h 243"/>
                                  <a:gd name="T40" fmla="+- 0 7587 7585"/>
                                  <a:gd name="T41" fmla="*/ T40 w 771"/>
                                  <a:gd name="T42" fmla="+- 0 6850 6826"/>
                                  <a:gd name="T43" fmla="*/ 6850 h 2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</a:cxnLst>
                                <a:rect l="0" t="0" r="r" b="b"/>
                                <a:pathLst>
                                  <a:path w="771" h="243" extrusionOk="0">
                                    <a:moveTo>
                                      <a:pt x="770" y="223"/>
                                    </a:moveTo>
                                    <a:cubicBezTo>
                                      <a:pt x="749" y="233"/>
                                      <a:pt x="739" y="235"/>
                                      <a:pt x="716" y="236"/>
                                    </a:cubicBezTo>
                                    <a:cubicBezTo>
                                      <a:pt x="702" y="236"/>
                                      <a:pt x="690" y="238"/>
                                      <a:pt x="677" y="240"/>
                                    </a:cubicBezTo>
                                    <a:cubicBezTo>
                                      <a:pt x="643" y="244"/>
                                      <a:pt x="618" y="238"/>
                                      <a:pt x="586" y="229"/>
                                    </a:cubicBezTo>
                                    <a:cubicBezTo>
                                      <a:pt x="569" y="224"/>
                                      <a:pt x="551" y="219"/>
                                      <a:pt x="533" y="217"/>
                                    </a:cubicBezTo>
                                    <a:cubicBezTo>
                                      <a:pt x="491" y="212"/>
                                      <a:pt x="446" y="215"/>
                                      <a:pt x="405" y="203"/>
                                    </a:cubicBezTo>
                                    <a:cubicBezTo>
                                      <a:pt x="364" y="191"/>
                                      <a:pt x="324" y="168"/>
                                      <a:pt x="286" y="150"/>
                                    </a:cubicBezTo>
                                    <a:cubicBezTo>
                                      <a:pt x="255" y="136"/>
                                      <a:pt x="224" y="119"/>
                                      <a:pt x="193" y="104"/>
                                    </a:cubicBezTo>
                                    <a:cubicBezTo>
                                      <a:pt x="168" y="91"/>
                                      <a:pt x="143" y="78"/>
                                      <a:pt x="118" y="64"/>
                                    </a:cubicBezTo>
                                    <a:cubicBezTo>
                                      <a:pt x="87" y="46"/>
                                      <a:pt x="59" y="22"/>
                                      <a:pt x="26" y="7"/>
                                    </a:cubicBezTo>
                                    <a:cubicBezTo>
                                      <a:pt x="-2" y="-6"/>
                                      <a:pt x="10" y="7"/>
                                      <a:pt x="2" y="2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Ink 113"/>
                            <wps:cNvSpPr>
                              <a:spLocks/>
                            </wps:cNvSpPr>
                            <wps:spPr bwMode="auto">
                              <a:xfrm>
                                <a:off x="3800" y="4063"/>
                                <a:ext cx="262" cy="254"/>
                              </a:xfrm>
                              <a:custGeom>
                                <a:avLst/>
                                <a:gdLst>
                                  <a:gd name="T0" fmla="+- 0 7000 6703"/>
                                  <a:gd name="T1" fmla="*/ T0 w 462"/>
                                  <a:gd name="T2" fmla="+- 0 7312 7166"/>
                                  <a:gd name="T3" fmla="*/ 7312 h 449"/>
                                  <a:gd name="T4" fmla="+- 0 6977 6703"/>
                                  <a:gd name="T5" fmla="*/ T4 w 462"/>
                                  <a:gd name="T6" fmla="+- 0 7318 7166"/>
                                  <a:gd name="T7" fmla="*/ 7318 h 449"/>
                                  <a:gd name="T8" fmla="+- 0 7014 6703"/>
                                  <a:gd name="T9" fmla="*/ T8 w 462"/>
                                  <a:gd name="T10" fmla="+- 0 7295 7166"/>
                                  <a:gd name="T11" fmla="*/ 7295 h 449"/>
                                  <a:gd name="T12" fmla="+- 0 7034 6703"/>
                                  <a:gd name="T13" fmla="*/ T12 w 462"/>
                                  <a:gd name="T14" fmla="+- 0 7247 7166"/>
                                  <a:gd name="T15" fmla="*/ 7247 h 449"/>
                                  <a:gd name="T16" fmla="+- 0 7031 6703"/>
                                  <a:gd name="T17" fmla="*/ T16 w 462"/>
                                  <a:gd name="T18" fmla="+- 0 7210 7166"/>
                                  <a:gd name="T19" fmla="*/ 7210 h 449"/>
                                  <a:gd name="T20" fmla="+- 0 7007 6703"/>
                                  <a:gd name="T21" fmla="*/ T20 w 462"/>
                                  <a:gd name="T22" fmla="+- 0 7173 7166"/>
                                  <a:gd name="T23" fmla="*/ 7173 h 449"/>
                                  <a:gd name="T24" fmla="+- 0 6993 6703"/>
                                  <a:gd name="T25" fmla="*/ T24 w 462"/>
                                  <a:gd name="T26" fmla="+- 0 7174 7166"/>
                                  <a:gd name="T27" fmla="*/ 7174 h 449"/>
                                  <a:gd name="T28" fmla="+- 0 6786 6703"/>
                                  <a:gd name="T29" fmla="*/ T28 w 462"/>
                                  <a:gd name="T30" fmla="+- 0 7525 7166"/>
                                  <a:gd name="T31" fmla="*/ 7525 h 449"/>
                                  <a:gd name="T32" fmla="+- 0 6802 6703"/>
                                  <a:gd name="T33" fmla="*/ T32 w 462"/>
                                  <a:gd name="T34" fmla="+- 0 7515 7166"/>
                                  <a:gd name="T35" fmla="*/ 7515 h 449"/>
                                  <a:gd name="T36" fmla="+- 0 6766 6703"/>
                                  <a:gd name="T37" fmla="*/ T36 w 462"/>
                                  <a:gd name="T38" fmla="+- 0 7548 7166"/>
                                  <a:gd name="T39" fmla="*/ 7548 h 449"/>
                                  <a:gd name="T40" fmla="+- 0 6725 6703"/>
                                  <a:gd name="T41" fmla="*/ T40 w 462"/>
                                  <a:gd name="T42" fmla="+- 0 7581 7166"/>
                                  <a:gd name="T43" fmla="*/ 7581 h 449"/>
                                  <a:gd name="T44" fmla="+- 0 6705 6703"/>
                                  <a:gd name="T45" fmla="*/ T44 w 462"/>
                                  <a:gd name="T46" fmla="+- 0 7593 7166"/>
                                  <a:gd name="T47" fmla="*/ 7593 h 449"/>
                                  <a:gd name="T48" fmla="+- 0 6738 6703"/>
                                  <a:gd name="T49" fmla="*/ T48 w 462"/>
                                  <a:gd name="T50" fmla="+- 0 7548 7166"/>
                                  <a:gd name="T51" fmla="*/ 7548 h 449"/>
                                  <a:gd name="T52" fmla="+- 0 6863 6703"/>
                                  <a:gd name="T53" fmla="*/ T52 w 462"/>
                                  <a:gd name="T54" fmla="+- 0 7452 7166"/>
                                  <a:gd name="T55" fmla="*/ 7452 h 449"/>
                                  <a:gd name="T56" fmla="+- 0 7018 6703"/>
                                  <a:gd name="T57" fmla="*/ T56 w 462"/>
                                  <a:gd name="T58" fmla="+- 0 7371 7166"/>
                                  <a:gd name="T59" fmla="*/ 7371 h 449"/>
                                  <a:gd name="T60" fmla="+- 0 7069 6703"/>
                                  <a:gd name="T61" fmla="*/ T60 w 462"/>
                                  <a:gd name="T62" fmla="+- 0 7355 7166"/>
                                  <a:gd name="T63" fmla="*/ 7355 h 449"/>
                                  <a:gd name="T64" fmla="+- 0 6838 6703"/>
                                  <a:gd name="T65" fmla="*/ T64 w 462"/>
                                  <a:gd name="T66" fmla="+- 0 7596 7166"/>
                                  <a:gd name="T67" fmla="*/ 7596 h 449"/>
                                  <a:gd name="T68" fmla="+- 0 6826 6703"/>
                                  <a:gd name="T69" fmla="*/ T68 w 462"/>
                                  <a:gd name="T70" fmla="+- 0 7614 7166"/>
                                  <a:gd name="T71" fmla="*/ 7614 h 449"/>
                                  <a:gd name="T72" fmla="+- 0 6906 6703"/>
                                  <a:gd name="T73" fmla="*/ T72 w 462"/>
                                  <a:gd name="T74" fmla="+- 0 7556 7166"/>
                                  <a:gd name="T75" fmla="*/ 7556 h 449"/>
                                  <a:gd name="T76" fmla="+- 0 7065 6703"/>
                                  <a:gd name="T77" fmla="*/ T76 w 462"/>
                                  <a:gd name="T78" fmla="+- 0 7446 7166"/>
                                  <a:gd name="T79" fmla="*/ 7446 h 449"/>
                                  <a:gd name="T80" fmla="+- 0 7164 6703"/>
                                  <a:gd name="T81" fmla="*/ T80 w 462"/>
                                  <a:gd name="T82" fmla="+- 0 7387 7166"/>
                                  <a:gd name="T83" fmla="*/ 7387 h 44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</a:cxnLst>
                                <a:rect l="0" t="0" r="r" b="b"/>
                                <a:pathLst>
                                  <a:path w="462" h="449" extrusionOk="0">
                                    <a:moveTo>
                                      <a:pt x="297" y="146"/>
                                    </a:moveTo>
                                    <a:cubicBezTo>
                                      <a:pt x="283" y="138"/>
                                      <a:pt x="277" y="135"/>
                                      <a:pt x="274" y="152"/>
                                    </a:cubicBezTo>
                                    <a:cubicBezTo>
                                      <a:pt x="292" y="149"/>
                                      <a:pt x="298" y="142"/>
                                      <a:pt x="311" y="129"/>
                                    </a:cubicBezTo>
                                    <a:cubicBezTo>
                                      <a:pt x="327" y="114"/>
                                      <a:pt x="329" y="103"/>
                                      <a:pt x="331" y="81"/>
                                    </a:cubicBezTo>
                                    <a:cubicBezTo>
                                      <a:pt x="332" y="68"/>
                                      <a:pt x="330" y="57"/>
                                      <a:pt x="328" y="44"/>
                                    </a:cubicBezTo>
                                    <a:cubicBezTo>
                                      <a:pt x="326" y="28"/>
                                      <a:pt x="319" y="15"/>
                                      <a:pt x="304" y="7"/>
                                    </a:cubicBezTo>
                                    <a:cubicBezTo>
                                      <a:pt x="292" y="0"/>
                                      <a:pt x="289" y="-4"/>
                                      <a:pt x="290" y="8"/>
                                    </a:cubicBezTo>
                                  </a:path>
                                  <a:path w="462" h="449" extrusionOk="0">
                                    <a:moveTo>
                                      <a:pt x="83" y="359"/>
                                    </a:moveTo>
                                    <a:cubicBezTo>
                                      <a:pt x="91" y="354"/>
                                      <a:pt x="93" y="352"/>
                                      <a:pt x="99" y="349"/>
                                    </a:cubicBezTo>
                                  </a:path>
                                  <a:path w="462" h="449" extrusionOk="0">
                                    <a:moveTo>
                                      <a:pt x="63" y="382"/>
                                    </a:moveTo>
                                    <a:cubicBezTo>
                                      <a:pt x="49" y="396"/>
                                      <a:pt x="38" y="404"/>
                                      <a:pt x="22" y="415"/>
                                    </a:cubicBezTo>
                                    <a:cubicBezTo>
                                      <a:pt x="12" y="422"/>
                                      <a:pt x="9" y="423"/>
                                      <a:pt x="2" y="427"/>
                                    </a:cubicBezTo>
                                    <a:cubicBezTo>
                                      <a:pt x="3" y="407"/>
                                      <a:pt x="19" y="397"/>
                                      <a:pt x="35" y="382"/>
                                    </a:cubicBezTo>
                                    <a:cubicBezTo>
                                      <a:pt x="73" y="345"/>
                                      <a:pt x="116" y="315"/>
                                      <a:pt x="160" y="286"/>
                                    </a:cubicBezTo>
                                    <a:cubicBezTo>
                                      <a:pt x="210" y="253"/>
                                      <a:pt x="260" y="228"/>
                                      <a:pt x="315" y="205"/>
                                    </a:cubicBezTo>
                                    <a:cubicBezTo>
                                      <a:pt x="332" y="198"/>
                                      <a:pt x="348" y="194"/>
                                      <a:pt x="366" y="189"/>
                                    </a:cubicBezTo>
                                  </a:path>
                                  <a:path w="462" h="449" extrusionOk="0">
                                    <a:moveTo>
                                      <a:pt x="135" y="430"/>
                                    </a:moveTo>
                                    <a:cubicBezTo>
                                      <a:pt x="130" y="440"/>
                                      <a:pt x="128" y="443"/>
                                      <a:pt x="123" y="448"/>
                                    </a:cubicBezTo>
                                    <a:cubicBezTo>
                                      <a:pt x="151" y="431"/>
                                      <a:pt x="177" y="410"/>
                                      <a:pt x="203" y="390"/>
                                    </a:cubicBezTo>
                                    <a:cubicBezTo>
                                      <a:pt x="254" y="350"/>
                                      <a:pt x="308" y="316"/>
                                      <a:pt x="362" y="280"/>
                                    </a:cubicBezTo>
                                    <a:cubicBezTo>
                                      <a:pt x="394" y="259"/>
                                      <a:pt x="428" y="241"/>
                                      <a:pt x="461" y="221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Ink 114"/>
                            <wps:cNvSpPr>
                              <a:spLocks/>
                            </wps:cNvSpPr>
                            <wps:spPr bwMode="auto">
                              <a:xfrm>
                                <a:off x="4268" y="4053"/>
                                <a:ext cx="196" cy="47"/>
                              </a:xfrm>
                              <a:custGeom>
                                <a:avLst/>
                                <a:gdLst>
                                  <a:gd name="T0" fmla="+- 0 7873 7528"/>
                                  <a:gd name="T1" fmla="*/ T0 w 346"/>
                                  <a:gd name="T2" fmla="+- 0 7211 7149"/>
                                  <a:gd name="T3" fmla="*/ 7211 h 83"/>
                                  <a:gd name="T4" fmla="+- 0 7841 7528"/>
                                  <a:gd name="T5" fmla="*/ T4 w 346"/>
                                  <a:gd name="T6" fmla="+- 0 7194 7149"/>
                                  <a:gd name="T7" fmla="*/ 7194 h 83"/>
                                  <a:gd name="T8" fmla="+- 0 7766 7528"/>
                                  <a:gd name="T9" fmla="*/ T8 w 346"/>
                                  <a:gd name="T10" fmla="+- 0 7187 7149"/>
                                  <a:gd name="T11" fmla="*/ 7187 h 83"/>
                                  <a:gd name="T12" fmla="+- 0 7723 7528"/>
                                  <a:gd name="T13" fmla="*/ T12 w 346"/>
                                  <a:gd name="T14" fmla="+- 0 7199 7149"/>
                                  <a:gd name="T15" fmla="*/ 7199 h 83"/>
                                  <a:gd name="T16" fmla="+- 0 7681 7528"/>
                                  <a:gd name="T17" fmla="*/ T16 w 346"/>
                                  <a:gd name="T18" fmla="+- 0 7217 7149"/>
                                  <a:gd name="T19" fmla="*/ 7217 h 83"/>
                                  <a:gd name="T20" fmla="+- 0 7645 7528"/>
                                  <a:gd name="T21" fmla="*/ T20 w 346"/>
                                  <a:gd name="T22" fmla="+- 0 7229 7149"/>
                                  <a:gd name="T23" fmla="*/ 7229 h 83"/>
                                  <a:gd name="T24" fmla="+- 0 7601 7528"/>
                                  <a:gd name="T25" fmla="*/ T24 w 346"/>
                                  <a:gd name="T26" fmla="+- 0 7207 7149"/>
                                  <a:gd name="T27" fmla="*/ 7207 h 83"/>
                                  <a:gd name="T28" fmla="+- 0 7578 7528"/>
                                  <a:gd name="T29" fmla="*/ T28 w 346"/>
                                  <a:gd name="T30" fmla="+- 0 7171 7149"/>
                                  <a:gd name="T31" fmla="*/ 7171 h 83"/>
                                  <a:gd name="T32" fmla="+- 0 7540 7528"/>
                                  <a:gd name="T33" fmla="*/ T32 w 346"/>
                                  <a:gd name="T34" fmla="+- 0 7158 7149"/>
                                  <a:gd name="T35" fmla="*/ 7158 h 83"/>
                                  <a:gd name="T36" fmla="+- 0 7528 7528"/>
                                  <a:gd name="T37" fmla="*/ T36 w 346"/>
                                  <a:gd name="T38" fmla="+- 0 7166 7149"/>
                                  <a:gd name="T39" fmla="*/ 7166 h 8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346" h="83" extrusionOk="0">
                                    <a:moveTo>
                                      <a:pt x="345" y="62"/>
                                    </a:moveTo>
                                    <a:cubicBezTo>
                                      <a:pt x="337" y="51"/>
                                      <a:pt x="327" y="49"/>
                                      <a:pt x="313" y="45"/>
                                    </a:cubicBezTo>
                                    <a:cubicBezTo>
                                      <a:pt x="287" y="37"/>
                                      <a:pt x="264" y="33"/>
                                      <a:pt x="238" y="38"/>
                                    </a:cubicBezTo>
                                    <a:cubicBezTo>
                                      <a:pt x="223" y="41"/>
                                      <a:pt x="209" y="45"/>
                                      <a:pt x="195" y="50"/>
                                    </a:cubicBezTo>
                                    <a:cubicBezTo>
                                      <a:pt x="181" y="55"/>
                                      <a:pt x="167" y="62"/>
                                      <a:pt x="153" y="68"/>
                                    </a:cubicBezTo>
                                    <a:cubicBezTo>
                                      <a:pt x="141" y="73"/>
                                      <a:pt x="129" y="77"/>
                                      <a:pt x="117" y="80"/>
                                    </a:cubicBezTo>
                                    <a:cubicBezTo>
                                      <a:pt x="94" y="85"/>
                                      <a:pt x="87" y="75"/>
                                      <a:pt x="73" y="58"/>
                                    </a:cubicBezTo>
                                    <a:cubicBezTo>
                                      <a:pt x="63" y="47"/>
                                      <a:pt x="58" y="34"/>
                                      <a:pt x="50" y="22"/>
                                    </a:cubicBezTo>
                                    <a:cubicBezTo>
                                      <a:pt x="36" y="3"/>
                                      <a:pt x="30" y="-3"/>
                                      <a:pt x="12" y="9"/>
                                    </a:cubicBezTo>
                                    <a:cubicBezTo>
                                      <a:pt x="8" y="12"/>
                                      <a:pt x="4" y="14"/>
                                      <a:pt x="0" y="17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8" name="Ink 115"/>
                          <wps:cNvSpPr>
                            <a:spLocks/>
                          </wps:cNvSpPr>
                          <wps:spPr bwMode="auto">
                            <a:xfrm>
                              <a:off x="4581" y="3956"/>
                              <a:ext cx="506" cy="407"/>
                            </a:xfrm>
                            <a:custGeom>
                              <a:avLst/>
                              <a:gdLst>
                                <a:gd name="T0" fmla="+- 0 7406 6961"/>
                                <a:gd name="T1" fmla="*/ T0 w 1449"/>
                                <a:gd name="T2" fmla="+- 0 8041 7505"/>
                                <a:gd name="T3" fmla="*/ 8041 h 1165"/>
                                <a:gd name="T4" fmla="+- 0 7113 6961"/>
                                <a:gd name="T5" fmla="*/ T4 w 1449"/>
                                <a:gd name="T6" fmla="+- 0 8114 7505"/>
                                <a:gd name="T7" fmla="*/ 8114 h 1165"/>
                                <a:gd name="T8" fmla="+- 0 6961 6961"/>
                                <a:gd name="T9" fmla="*/ T8 w 1449"/>
                                <a:gd name="T10" fmla="+- 0 8149 7505"/>
                                <a:gd name="T11" fmla="*/ 8149 h 1165"/>
                                <a:gd name="T12" fmla="+- 0 7076 6961"/>
                                <a:gd name="T13" fmla="*/ T12 w 1449"/>
                                <a:gd name="T14" fmla="+- 0 8182 7505"/>
                                <a:gd name="T15" fmla="*/ 8182 h 1165"/>
                                <a:gd name="T16" fmla="+- 0 7331 6961"/>
                                <a:gd name="T17" fmla="*/ T16 w 1449"/>
                                <a:gd name="T18" fmla="+- 0 8498 7505"/>
                                <a:gd name="T19" fmla="*/ 8498 h 1165"/>
                                <a:gd name="T20" fmla="+- 0 7375 6961"/>
                                <a:gd name="T21" fmla="*/ T20 w 1449"/>
                                <a:gd name="T22" fmla="+- 0 8664 7505"/>
                                <a:gd name="T23" fmla="*/ 8664 h 1165"/>
                                <a:gd name="T24" fmla="+- 0 7423 6961"/>
                                <a:gd name="T25" fmla="*/ T24 w 1449"/>
                                <a:gd name="T26" fmla="+- 0 8609 7505"/>
                                <a:gd name="T27" fmla="*/ 8609 h 1165"/>
                                <a:gd name="T28" fmla="+- 0 7492 6961"/>
                                <a:gd name="T29" fmla="*/ T28 w 1449"/>
                                <a:gd name="T30" fmla="+- 0 8251 7505"/>
                                <a:gd name="T31" fmla="*/ 8251 h 1165"/>
                                <a:gd name="T32" fmla="+- 0 7570 6961"/>
                                <a:gd name="T33" fmla="*/ T32 w 1449"/>
                                <a:gd name="T34" fmla="+- 0 8180 7505"/>
                                <a:gd name="T35" fmla="*/ 8180 h 1165"/>
                                <a:gd name="T36" fmla="+- 0 7499 6961"/>
                                <a:gd name="T37" fmla="*/ T36 w 1449"/>
                                <a:gd name="T38" fmla="+- 0 8015 7505"/>
                                <a:gd name="T39" fmla="*/ 8015 h 1165"/>
                                <a:gd name="T40" fmla="+- 0 7581 6961"/>
                                <a:gd name="T41" fmla="*/ T40 w 1449"/>
                                <a:gd name="T42" fmla="+- 0 7939 7505"/>
                                <a:gd name="T43" fmla="*/ 7939 h 1165"/>
                                <a:gd name="T44" fmla="+- 0 7491 6961"/>
                                <a:gd name="T45" fmla="*/ T44 w 1449"/>
                                <a:gd name="T46" fmla="+- 0 7848 7505"/>
                                <a:gd name="T47" fmla="*/ 7848 h 1165"/>
                                <a:gd name="T48" fmla="+- 0 7533 6961"/>
                                <a:gd name="T49" fmla="*/ T48 w 1449"/>
                                <a:gd name="T50" fmla="+- 0 7802 7505"/>
                                <a:gd name="T51" fmla="*/ 7802 h 1165"/>
                                <a:gd name="T52" fmla="+- 0 7636 6961"/>
                                <a:gd name="T53" fmla="*/ T52 w 1449"/>
                                <a:gd name="T54" fmla="+- 0 7734 7505"/>
                                <a:gd name="T55" fmla="*/ 7734 h 1165"/>
                                <a:gd name="T56" fmla="+- 0 7742 6961"/>
                                <a:gd name="T57" fmla="*/ T56 w 1449"/>
                                <a:gd name="T58" fmla="+- 0 7657 7505"/>
                                <a:gd name="T59" fmla="*/ 7657 h 1165"/>
                                <a:gd name="T60" fmla="+- 0 7838 6961"/>
                                <a:gd name="T61" fmla="*/ T60 w 1449"/>
                                <a:gd name="T62" fmla="+- 0 7622 7505"/>
                                <a:gd name="T63" fmla="*/ 7622 h 1165"/>
                                <a:gd name="T64" fmla="+- 0 7640 6961"/>
                                <a:gd name="T65" fmla="*/ T64 w 1449"/>
                                <a:gd name="T66" fmla="+- 0 8180 7505"/>
                                <a:gd name="T67" fmla="*/ 8180 h 1165"/>
                                <a:gd name="T68" fmla="+- 0 7664 6961"/>
                                <a:gd name="T69" fmla="*/ T68 w 1449"/>
                                <a:gd name="T70" fmla="+- 0 8108 7505"/>
                                <a:gd name="T71" fmla="*/ 8108 h 1165"/>
                                <a:gd name="T72" fmla="+- 0 7747 6961"/>
                                <a:gd name="T73" fmla="*/ T72 w 1449"/>
                                <a:gd name="T74" fmla="+- 0 8027 7505"/>
                                <a:gd name="T75" fmla="*/ 8027 h 1165"/>
                                <a:gd name="T76" fmla="+- 0 7821 6961"/>
                                <a:gd name="T77" fmla="*/ T76 w 1449"/>
                                <a:gd name="T78" fmla="+- 0 7992 7505"/>
                                <a:gd name="T79" fmla="*/ 7992 h 1165"/>
                                <a:gd name="T80" fmla="+- 0 7907 6961"/>
                                <a:gd name="T81" fmla="*/ T80 w 1449"/>
                                <a:gd name="T82" fmla="+- 0 7974 7505"/>
                                <a:gd name="T83" fmla="*/ 7974 h 1165"/>
                                <a:gd name="T84" fmla="+- 0 8018 6961"/>
                                <a:gd name="T85" fmla="*/ T84 w 1449"/>
                                <a:gd name="T86" fmla="+- 0 7978 7505"/>
                                <a:gd name="T87" fmla="*/ 7978 h 1165"/>
                                <a:gd name="T88" fmla="+- 0 8112 6961"/>
                                <a:gd name="T89" fmla="*/ T88 w 1449"/>
                                <a:gd name="T90" fmla="+- 0 7959 7505"/>
                                <a:gd name="T91" fmla="*/ 7959 h 1165"/>
                                <a:gd name="T92" fmla="+- 0 7923 6961"/>
                                <a:gd name="T93" fmla="*/ T92 w 1449"/>
                                <a:gd name="T94" fmla="+- 0 7583 7505"/>
                                <a:gd name="T95" fmla="*/ 7583 h 1165"/>
                                <a:gd name="T96" fmla="+- 0 7960 6961"/>
                                <a:gd name="T97" fmla="*/ T96 w 1449"/>
                                <a:gd name="T98" fmla="+- 0 7564 7505"/>
                                <a:gd name="T99" fmla="*/ 7564 h 1165"/>
                                <a:gd name="T100" fmla="+- 0 8066 6961"/>
                                <a:gd name="T101" fmla="*/ T100 w 1449"/>
                                <a:gd name="T102" fmla="+- 0 7513 7505"/>
                                <a:gd name="T103" fmla="*/ 7513 h 1165"/>
                                <a:gd name="T104" fmla="+- 0 8207 6961"/>
                                <a:gd name="T105" fmla="*/ T104 w 1449"/>
                                <a:gd name="T106" fmla="+- 0 7506 7505"/>
                                <a:gd name="T107" fmla="*/ 7506 h 1165"/>
                                <a:gd name="T108" fmla="+- 0 8313 6961"/>
                                <a:gd name="T109" fmla="*/ T108 w 1449"/>
                                <a:gd name="T110" fmla="+- 0 7517 7505"/>
                                <a:gd name="T111" fmla="*/ 7517 h 1165"/>
                                <a:gd name="T112" fmla="+- 0 8393 6961"/>
                                <a:gd name="T113" fmla="*/ T112 w 1449"/>
                                <a:gd name="T114" fmla="+- 0 7555 7505"/>
                                <a:gd name="T115" fmla="*/ 7555 h 1165"/>
                                <a:gd name="T116" fmla="+- 0 8388 6961"/>
                                <a:gd name="T117" fmla="*/ T116 w 1449"/>
                                <a:gd name="T118" fmla="+- 0 7632 7505"/>
                                <a:gd name="T119" fmla="*/ 7632 h 1165"/>
                                <a:gd name="T120" fmla="+- 0 8345 6961"/>
                                <a:gd name="T121" fmla="*/ T120 w 1449"/>
                                <a:gd name="T122" fmla="+- 0 7719 7505"/>
                                <a:gd name="T123" fmla="*/ 7719 h 1165"/>
                                <a:gd name="T124" fmla="+- 0 8273 6961"/>
                                <a:gd name="T125" fmla="*/ T124 w 1449"/>
                                <a:gd name="T126" fmla="+- 0 7813 7505"/>
                                <a:gd name="T127" fmla="*/ 7813 h 1165"/>
                                <a:gd name="T128" fmla="+- 0 8172 6961"/>
                                <a:gd name="T129" fmla="*/ T128 w 1449"/>
                                <a:gd name="T130" fmla="+- 0 7940 7505"/>
                                <a:gd name="T131" fmla="*/ 7940 h 1165"/>
                                <a:gd name="T132" fmla="+- 0 8138 6961"/>
                                <a:gd name="T133" fmla="*/ T132 w 1449"/>
                                <a:gd name="T134" fmla="+- 0 7641 7505"/>
                                <a:gd name="T135" fmla="*/ 7641 h 1165"/>
                                <a:gd name="T136" fmla="+- 0 8198 6961"/>
                                <a:gd name="T137" fmla="*/ T136 w 1449"/>
                                <a:gd name="T138" fmla="+- 0 7643 7505"/>
                                <a:gd name="T139" fmla="*/ 7643 h 1165"/>
                                <a:gd name="T140" fmla="+- 0 8161 6961"/>
                                <a:gd name="T141" fmla="*/ T140 w 1449"/>
                                <a:gd name="T142" fmla="+- 0 7599 7505"/>
                                <a:gd name="T143" fmla="*/ 7599 h 1165"/>
                                <a:gd name="T144" fmla="+- 0 8176 6961"/>
                                <a:gd name="T145" fmla="*/ T144 w 1449"/>
                                <a:gd name="T146" fmla="+- 0 7676 7505"/>
                                <a:gd name="T147" fmla="*/ 7676 h 1165"/>
                                <a:gd name="T148" fmla="+- 0 8172 6961"/>
                                <a:gd name="T149" fmla="*/ T148 w 1449"/>
                                <a:gd name="T150" fmla="+- 0 7625 7505"/>
                                <a:gd name="T151" fmla="*/ 7625 h 1165"/>
                                <a:gd name="T152" fmla="+- 0 8164 6961"/>
                                <a:gd name="T153" fmla="*/ T152 w 1449"/>
                                <a:gd name="T154" fmla="+- 0 7660 7505"/>
                                <a:gd name="T155" fmla="*/ 7660 h 1165"/>
                                <a:gd name="T156" fmla="+- 0 8328 6961"/>
                                <a:gd name="T157" fmla="*/ T156 w 1449"/>
                                <a:gd name="T158" fmla="+- 0 7739 7505"/>
                                <a:gd name="T159" fmla="*/ 7739 h 1165"/>
                                <a:gd name="T160" fmla="+- 0 8249 6961"/>
                                <a:gd name="T161" fmla="*/ T160 w 1449"/>
                                <a:gd name="T162" fmla="+- 0 7765 7505"/>
                                <a:gd name="T163" fmla="*/ 7765 h 1165"/>
                                <a:gd name="T164" fmla="+- 0 7961 6961"/>
                                <a:gd name="T165" fmla="*/ T164 w 1449"/>
                                <a:gd name="T166" fmla="+- 0 7734 7505"/>
                                <a:gd name="T167" fmla="*/ 7734 h 1165"/>
                                <a:gd name="T168" fmla="+- 0 7993 6961"/>
                                <a:gd name="T169" fmla="*/ T168 w 1449"/>
                                <a:gd name="T170" fmla="+- 0 7818 7505"/>
                                <a:gd name="T171" fmla="*/ 7818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</a:cxnLst>
                              <a:rect l="0" t="0" r="r" b="b"/>
                              <a:pathLst>
                                <a:path w="1449" h="1165" extrusionOk="0">
                                  <a:moveTo>
                                    <a:pt x="490" y="504"/>
                                  </a:moveTo>
                                  <a:cubicBezTo>
                                    <a:pt x="475" y="516"/>
                                    <a:pt x="462" y="528"/>
                                    <a:pt x="445" y="536"/>
                                  </a:cubicBezTo>
                                  <a:cubicBezTo>
                                    <a:pt x="425" y="545"/>
                                    <a:pt x="404" y="550"/>
                                    <a:pt x="383" y="556"/>
                                  </a:cubicBezTo>
                                  <a:cubicBezTo>
                                    <a:pt x="308" y="578"/>
                                    <a:pt x="230" y="599"/>
                                    <a:pt x="152" y="609"/>
                                  </a:cubicBezTo>
                                  <a:cubicBezTo>
                                    <a:pt x="117" y="613"/>
                                    <a:pt x="26" y="603"/>
                                    <a:pt x="5" y="627"/>
                                  </a:cubicBezTo>
                                  <a:cubicBezTo>
                                    <a:pt x="2" y="635"/>
                                    <a:pt x="1" y="638"/>
                                    <a:pt x="0" y="644"/>
                                  </a:cubicBezTo>
                                  <a:cubicBezTo>
                                    <a:pt x="12" y="645"/>
                                    <a:pt x="26" y="645"/>
                                    <a:pt x="39" y="647"/>
                                  </a:cubicBezTo>
                                  <a:cubicBezTo>
                                    <a:pt x="68" y="650"/>
                                    <a:pt x="91" y="660"/>
                                    <a:pt x="115" y="677"/>
                                  </a:cubicBezTo>
                                  <a:cubicBezTo>
                                    <a:pt x="157" y="706"/>
                                    <a:pt x="194" y="749"/>
                                    <a:pt x="230" y="785"/>
                                  </a:cubicBezTo>
                                  <a:cubicBezTo>
                                    <a:pt x="294" y="849"/>
                                    <a:pt x="348" y="902"/>
                                    <a:pt x="370" y="993"/>
                                  </a:cubicBezTo>
                                  <a:cubicBezTo>
                                    <a:pt x="378" y="1025"/>
                                    <a:pt x="379" y="1059"/>
                                    <a:pt x="385" y="1091"/>
                                  </a:cubicBezTo>
                                  <a:cubicBezTo>
                                    <a:pt x="389" y="1113"/>
                                    <a:pt x="394" y="1144"/>
                                    <a:pt x="414" y="1159"/>
                                  </a:cubicBezTo>
                                  <a:cubicBezTo>
                                    <a:pt x="433" y="1173"/>
                                    <a:pt x="437" y="1156"/>
                                    <a:pt x="448" y="1145"/>
                                  </a:cubicBezTo>
                                  <a:cubicBezTo>
                                    <a:pt x="463" y="1131"/>
                                    <a:pt x="460" y="1125"/>
                                    <a:pt x="462" y="1104"/>
                                  </a:cubicBezTo>
                                  <a:cubicBezTo>
                                    <a:pt x="466" y="1068"/>
                                    <a:pt x="466" y="1031"/>
                                    <a:pt x="469" y="995"/>
                                  </a:cubicBezTo>
                                  <a:cubicBezTo>
                                    <a:pt x="476" y="913"/>
                                    <a:pt x="487" y="818"/>
                                    <a:pt x="531" y="746"/>
                                  </a:cubicBezTo>
                                  <a:cubicBezTo>
                                    <a:pt x="543" y="727"/>
                                    <a:pt x="561" y="707"/>
                                    <a:pt x="580" y="695"/>
                                  </a:cubicBezTo>
                                  <a:cubicBezTo>
                                    <a:pt x="591" y="688"/>
                                    <a:pt x="600" y="683"/>
                                    <a:pt x="609" y="675"/>
                                  </a:cubicBezTo>
                                </a:path>
                                <a:path w="1449" h="1165" extrusionOk="0">
                                  <a:moveTo>
                                    <a:pt x="554" y="516"/>
                                  </a:moveTo>
                                  <a:cubicBezTo>
                                    <a:pt x="546" y="515"/>
                                    <a:pt x="542" y="514"/>
                                    <a:pt x="538" y="510"/>
                                  </a:cubicBezTo>
                                  <a:cubicBezTo>
                                    <a:pt x="554" y="498"/>
                                    <a:pt x="568" y="485"/>
                                    <a:pt x="583" y="472"/>
                                  </a:cubicBezTo>
                                  <a:cubicBezTo>
                                    <a:pt x="597" y="460"/>
                                    <a:pt x="608" y="448"/>
                                    <a:pt x="620" y="434"/>
                                  </a:cubicBezTo>
                                  <a:cubicBezTo>
                                    <a:pt x="603" y="419"/>
                                    <a:pt x="586" y="404"/>
                                    <a:pt x="571" y="386"/>
                                  </a:cubicBezTo>
                                  <a:cubicBezTo>
                                    <a:pt x="558" y="370"/>
                                    <a:pt x="545" y="357"/>
                                    <a:pt x="530" y="343"/>
                                  </a:cubicBezTo>
                                  <a:cubicBezTo>
                                    <a:pt x="515" y="328"/>
                                    <a:pt x="511" y="327"/>
                                    <a:pt x="528" y="315"/>
                                  </a:cubicBezTo>
                                  <a:cubicBezTo>
                                    <a:pt x="541" y="306"/>
                                    <a:pt x="558" y="303"/>
                                    <a:pt x="572" y="297"/>
                                  </a:cubicBezTo>
                                  <a:cubicBezTo>
                                    <a:pt x="590" y="289"/>
                                    <a:pt x="606" y="278"/>
                                    <a:pt x="623" y="268"/>
                                  </a:cubicBezTo>
                                  <a:cubicBezTo>
                                    <a:pt x="642" y="256"/>
                                    <a:pt x="658" y="243"/>
                                    <a:pt x="675" y="229"/>
                                  </a:cubicBezTo>
                                  <a:cubicBezTo>
                                    <a:pt x="697" y="210"/>
                                    <a:pt x="719" y="188"/>
                                    <a:pt x="745" y="174"/>
                                  </a:cubicBezTo>
                                  <a:cubicBezTo>
                                    <a:pt x="759" y="167"/>
                                    <a:pt x="768" y="161"/>
                                    <a:pt x="781" y="152"/>
                                  </a:cubicBezTo>
                                  <a:cubicBezTo>
                                    <a:pt x="795" y="143"/>
                                    <a:pt x="809" y="138"/>
                                    <a:pt x="824" y="132"/>
                                  </a:cubicBezTo>
                                  <a:cubicBezTo>
                                    <a:pt x="841" y="126"/>
                                    <a:pt x="859" y="122"/>
                                    <a:pt x="877" y="117"/>
                                  </a:cubicBezTo>
                                  <a:cubicBezTo>
                                    <a:pt x="886" y="115"/>
                                    <a:pt x="894" y="111"/>
                                    <a:pt x="903" y="109"/>
                                  </a:cubicBezTo>
                                </a:path>
                                <a:path w="1449" h="1165" extrusionOk="0">
                                  <a:moveTo>
                                    <a:pt x="679" y="675"/>
                                  </a:moveTo>
                                  <a:cubicBezTo>
                                    <a:pt x="670" y="656"/>
                                    <a:pt x="665" y="667"/>
                                    <a:pt x="677" y="643"/>
                                  </a:cubicBezTo>
                                  <a:cubicBezTo>
                                    <a:pt x="684" y="628"/>
                                    <a:pt x="694" y="616"/>
                                    <a:pt x="703" y="603"/>
                                  </a:cubicBezTo>
                                  <a:cubicBezTo>
                                    <a:pt x="715" y="586"/>
                                    <a:pt x="729" y="570"/>
                                    <a:pt x="743" y="555"/>
                                  </a:cubicBezTo>
                                  <a:cubicBezTo>
                                    <a:pt x="756" y="541"/>
                                    <a:pt x="770" y="532"/>
                                    <a:pt x="786" y="522"/>
                                  </a:cubicBezTo>
                                  <a:cubicBezTo>
                                    <a:pt x="798" y="515"/>
                                    <a:pt x="810" y="510"/>
                                    <a:pt x="822" y="504"/>
                                  </a:cubicBezTo>
                                  <a:cubicBezTo>
                                    <a:pt x="834" y="498"/>
                                    <a:pt x="847" y="492"/>
                                    <a:pt x="860" y="487"/>
                                  </a:cubicBezTo>
                                  <a:cubicBezTo>
                                    <a:pt x="876" y="481"/>
                                    <a:pt x="891" y="476"/>
                                    <a:pt x="907" y="472"/>
                                  </a:cubicBezTo>
                                  <a:cubicBezTo>
                                    <a:pt x="922" y="469"/>
                                    <a:pt x="931" y="468"/>
                                    <a:pt x="946" y="469"/>
                                  </a:cubicBezTo>
                                  <a:cubicBezTo>
                                    <a:pt x="958" y="470"/>
                                    <a:pt x="972" y="471"/>
                                    <a:pt x="984" y="473"/>
                                  </a:cubicBezTo>
                                  <a:cubicBezTo>
                                    <a:pt x="1010" y="478"/>
                                    <a:pt x="1031" y="475"/>
                                    <a:pt x="1057" y="473"/>
                                  </a:cubicBezTo>
                                  <a:cubicBezTo>
                                    <a:pt x="1075" y="472"/>
                                    <a:pt x="1092" y="471"/>
                                    <a:pt x="1110" y="468"/>
                                  </a:cubicBezTo>
                                  <a:cubicBezTo>
                                    <a:pt x="1126" y="465"/>
                                    <a:pt x="1140" y="467"/>
                                    <a:pt x="1151" y="454"/>
                                  </a:cubicBezTo>
                                  <a:cubicBezTo>
                                    <a:pt x="1152" y="450"/>
                                    <a:pt x="1153" y="447"/>
                                    <a:pt x="1154" y="443"/>
                                  </a:cubicBezTo>
                                </a:path>
                                <a:path w="1449" h="1165" extrusionOk="0">
                                  <a:moveTo>
                                    <a:pt x="962" y="78"/>
                                  </a:moveTo>
                                  <a:cubicBezTo>
                                    <a:pt x="962" y="81"/>
                                    <a:pt x="961" y="84"/>
                                    <a:pt x="961" y="87"/>
                                  </a:cubicBezTo>
                                  <a:cubicBezTo>
                                    <a:pt x="973" y="78"/>
                                    <a:pt x="986" y="68"/>
                                    <a:pt x="999" y="59"/>
                                  </a:cubicBezTo>
                                  <a:cubicBezTo>
                                    <a:pt x="1015" y="47"/>
                                    <a:pt x="1030" y="40"/>
                                    <a:pt x="1047" y="31"/>
                                  </a:cubicBezTo>
                                  <a:cubicBezTo>
                                    <a:pt x="1065" y="21"/>
                                    <a:pt x="1084" y="12"/>
                                    <a:pt x="1105" y="8"/>
                                  </a:cubicBezTo>
                                  <a:cubicBezTo>
                                    <a:pt x="1123" y="4"/>
                                    <a:pt x="1140" y="3"/>
                                    <a:pt x="1159" y="3"/>
                                  </a:cubicBezTo>
                                  <a:cubicBezTo>
                                    <a:pt x="1188" y="3"/>
                                    <a:pt x="1217" y="2"/>
                                    <a:pt x="1246" y="1"/>
                                  </a:cubicBezTo>
                                  <a:cubicBezTo>
                                    <a:pt x="1268" y="0"/>
                                    <a:pt x="1287" y="1"/>
                                    <a:pt x="1308" y="6"/>
                                  </a:cubicBezTo>
                                  <a:cubicBezTo>
                                    <a:pt x="1323" y="9"/>
                                    <a:pt x="1337" y="10"/>
                                    <a:pt x="1352" y="12"/>
                                  </a:cubicBezTo>
                                  <a:cubicBezTo>
                                    <a:pt x="1365" y="14"/>
                                    <a:pt x="1385" y="19"/>
                                    <a:pt x="1396" y="25"/>
                                  </a:cubicBezTo>
                                  <a:cubicBezTo>
                                    <a:pt x="1408" y="31"/>
                                    <a:pt x="1421" y="41"/>
                                    <a:pt x="1432" y="50"/>
                                  </a:cubicBezTo>
                                  <a:cubicBezTo>
                                    <a:pt x="1451" y="65"/>
                                    <a:pt x="1447" y="71"/>
                                    <a:pt x="1440" y="92"/>
                                  </a:cubicBezTo>
                                  <a:cubicBezTo>
                                    <a:pt x="1436" y="104"/>
                                    <a:pt x="1431" y="115"/>
                                    <a:pt x="1427" y="127"/>
                                  </a:cubicBezTo>
                                  <a:cubicBezTo>
                                    <a:pt x="1424" y="138"/>
                                    <a:pt x="1421" y="149"/>
                                    <a:pt x="1417" y="160"/>
                                  </a:cubicBezTo>
                                  <a:cubicBezTo>
                                    <a:pt x="1409" y="180"/>
                                    <a:pt x="1398" y="198"/>
                                    <a:pt x="1384" y="214"/>
                                  </a:cubicBezTo>
                                  <a:cubicBezTo>
                                    <a:pt x="1374" y="225"/>
                                    <a:pt x="1365" y="236"/>
                                    <a:pt x="1356" y="248"/>
                                  </a:cubicBezTo>
                                  <a:cubicBezTo>
                                    <a:pt x="1341" y="268"/>
                                    <a:pt x="1328" y="289"/>
                                    <a:pt x="1312" y="308"/>
                                  </a:cubicBezTo>
                                  <a:cubicBezTo>
                                    <a:pt x="1291" y="334"/>
                                    <a:pt x="1263" y="355"/>
                                    <a:pt x="1243" y="382"/>
                                  </a:cubicBezTo>
                                  <a:cubicBezTo>
                                    <a:pt x="1230" y="398"/>
                                    <a:pt x="1221" y="417"/>
                                    <a:pt x="1211" y="435"/>
                                  </a:cubicBezTo>
                                </a:path>
                                <a:path w="1449" h="1165" extrusionOk="0">
                                  <a:moveTo>
                                    <a:pt x="1200" y="99"/>
                                  </a:moveTo>
                                  <a:cubicBezTo>
                                    <a:pt x="1187" y="106"/>
                                    <a:pt x="1181" y="119"/>
                                    <a:pt x="1177" y="136"/>
                                  </a:cubicBezTo>
                                  <a:cubicBezTo>
                                    <a:pt x="1173" y="152"/>
                                    <a:pt x="1182" y="166"/>
                                    <a:pt x="1199" y="168"/>
                                  </a:cubicBezTo>
                                  <a:cubicBezTo>
                                    <a:pt x="1220" y="170"/>
                                    <a:pt x="1232" y="157"/>
                                    <a:pt x="1237" y="138"/>
                                  </a:cubicBezTo>
                                  <a:cubicBezTo>
                                    <a:pt x="1239" y="129"/>
                                    <a:pt x="1237" y="114"/>
                                    <a:pt x="1232" y="106"/>
                                  </a:cubicBezTo>
                                  <a:cubicBezTo>
                                    <a:pt x="1220" y="89"/>
                                    <a:pt x="1217" y="90"/>
                                    <a:pt x="1200" y="94"/>
                                  </a:cubicBezTo>
                                  <a:cubicBezTo>
                                    <a:pt x="1192" y="111"/>
                                    <a:pt x="1190" y="119"/>
                                    <a:pt x="1192" y="137"/>
                                  </a:cubicBezTo>
                                  <a:cubicBezTo>
                                    <a:pt x="1193" y="151"/>
                                    <a:pt x="1198" y="169"/>
                                    <a:pt x="1215" y="171"/>
                                  </a:cubicBezTo>
                                  <a:cubicBezTo>
                                    <a:pt x="1218" y="170"/>
                                    <a:pt x="1221" y="169"/>
                                    <a:pt x="1224" y="168"/>
                                  </a:cubicBezTo>
                                  <a:cubicBezTo>
                                    <a:pt x="1229" y="150"/>
                                    <a:pt x="1227" y="133"/>
                                    <a:pt x="1211" y="120"/>
                                  </a:cubicBezTo>
                                  <a:cubicBezTo>
                                    <a:pt x="1208" y="119"/>
                                    <a:pt x="1205" y="118"/>
                                    <a:pt x="1202" y="117"/>
                                  </a:cubicBezTo>
                                  <a:cubicBezTo>
                                    <a:pt x="1199" y="132"/>
                                    <a:pt x="1198" y="140"/>
                                    <a:pt x="1203" y="155"/>
                                  </a:cubicBezTo>
                                  <a:cubicBezTo>
                                    <a:pt x="1209" y="173"/>
                                    <a:pt x="1214" y="170"/>
                                    <a:pt x="1226" y="164"/>
                                  </a:cubicBezTo>
                                </a:path>
                                <a:path w="1449" h="1165" extrusionOk="0">
                                  <a:moveTo>
                                    <a:pt x="1367" y="234"/>
                                  </a:moveTo>
                                  <a:cubicBezTo>
                                    <a:pt x="1352" y="227"/>
                                    <a:pt x="1345" y="230"/>
                                    <a:pt x="1330" y="238"/>
                                  </a:cubicBezTo>
                                  <a:cubicBezTo>
                                    <a:pt x="1316" y="245"/>
                                    <a:pt x="1301" y="252"/>
                                    <a:pt x="1288" y="260"/>
                                  </a:cubicBezTo>
                                  <a:cubicBezTo>
                                    <a:pt x="1280" y="266"/>
                                    <a:pt x="1278" y="266"/>
                                    <a:pt x="1288" y="256"/>
                                  </a:cubicBezTo>
                                </a:path>
                                <a:path w="1449" h="1165" extrusionOk="0">
                                  <a:moveTo>
                                    <a:pt x="1000" y="229"/>
                                  </a:moveTo>
                                  <a:cubicBezTo>
                                    <a:pt x="990" y="243"/>
                                    <a:pt x="992" y="252"/>
                                    <a:pt x="999" y="269"/>
                                  </a:cubicBezTo>
                                  <a:cubicBezTo>
                                    <a:pt x="1006" y="286"/>
                                    <a:pt x="1018" y="302"/>
                                    <a:pt x="1032" y="313"/>
                                  </a:cubicBezTo>
                                  <a:cubicBezTo>
                                    <a:pt x="1047" y="326"/>
                                    <a:pt x="1065" y="333"/>
                                    <a:pt x="1084" y="336"/>
                                  </a:cubicBezTo>
                                </a:path>
                              </a:pathLst>
                            </a:custGeom>
                            <a:noFill/>
                            <a:ln w="19050" cap="rnd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D4492" id="Group 94" o:spid="_x0000_s1026" style="position:absolute;margin-left:30pt;margin-top:5.1pt;width:456pt;height:216.65pt;z-index:251655168" coordorigin="1734,2501" coordsize="9120,43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">
                <v:shape id="Freeform 95" o:spid="_x0000_s1027" style="position:absolute;left:4854;top:3221;width:5160;height:3420;visibility:visible;mso-wrap-style:square;v-text-anchor:top" coordsize="4180,34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" path="m,882c237,737,987,24,1420,12,1853,,2140,234,2600,812v460,578,1251,2114,1580,2670e" filled="f">
                  <v:stroke dashstyle="dash" endarrow="classic"/>
                  <v:path arrowok="t" o:connecttype="custom" o:connectlocs="0,866;1753,12;3210,798;5160,3420" o:connectangles="0,0,0,0"/>
                </v:shape>
                <v:line id="Line 96" o:spid="_x0000_s1028" style="position:absolute;visibility:visible;mso-wrap-style:square" from="4734,4121" to="6054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">
                  <v:stroke dashstyle="1 1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29" type="#_x0000_t202" style="position:absolute;left:5454;top:3761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" filled="f" stroked="f">
                  <v:path arrowok="t"/>
                  <v:textbox>
                    <w:txbxContent>
                      <w:p w14:paraId="6C185F27" w14:textId="77777777" w:rsidR="00D51D19" w:rsidRDefault="00D51D19" w:rsidP="00D51D1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36.6°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98" o:spid="_x0000_s1030" type="#_x0000_t13" style="position:absolute;left:4734;top:3246;width:1080;height:180;rotation:-207493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">
                  <v:path arrowok="t"/>
                </v:shape>
                <v:shape id="Text Box 99" o:spid="_x0000_s1031" type="#_x0000_t202" style="position:absolute;left:5334;top:2680;width:108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" filled="f" stroked="f">
                  <v:path arrowok="t"/>
                  <v:textbox>
                    <w:txbxContent>
                      <w:p w14:paraId="7E075CA4" w14:textId="77777777" w:rsidR="00D51D19" w:rsidRDefault="00D51D19" w:rsidP="00D51D19">
                        <w:pPr>
                          <w:rPr>
                            <w:rFonts w:ascii="Times New Roman" w:hAnsi="Times New Roman"/>
                            <w:sz w:val="18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5.20 m s</w:t>
                        </w:r>
                        <w:r>
                          <w:rPr>
                            <w:rFonts w:ascii="Times New Roman" w:hAnsi="Times New Roman"/>
                            <w:sz w:val="18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Freeform 100" o:spid="_x0000_s1032" style="position:absolute;left:4850;top:4121;width:4;height:2713;visibility:visible;mso-wrap-style:square;v-text-anchor:top" coordsize="4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" path="m4,l,2713e" filled="f">
                  <v:stroke startarrow="open" endarrow="open"/>
                  <v:path arrowok="t" o:connecttype="custom" o:connectlocs="4,0;0,2713" o:connectangles="0,0"/>
                </v:shape>
                <v:shape id="Text Box 101" o:spid="_x0000_s1033" type="#_x0000_t202" style="position:absolute;left:4614;top:5201;width:9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" stroked="f">
                  <v:path arrowok="t"/>
                  <v:textbox>
                    <w:txbxContent>
                      <w:p w14:paraId="7B79FAFB" w14:textId="77777777" w:rsidR="00D51D19" w:rsidRDefault="00D51D19" w:rsidP="00D51D19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14.7 m</w:t>
                        </w:r>
                      </w:p>
                    </w:txbxContent>
                  </v:textbox>
                </v:shape>
                <v:line id="Line 102" o:spid="_x0000_s1034" style="position:absolute;visibility:visible;mso-wrap-style:square" from="1734,6821" to="10854,6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">
                  <o:lock v:ext="edit" shapetype="f"/>
                </v:line>
                <v:shape id="Text Box 103" o:spid="_x0000_s1035" type="#_x0000_t202" style="position:absolute;left:1734;top:5201;width:1560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" stroked="f">
                  <v:path arrowok="t"/>
                  <v:textbox>
                    <w:txbxContent>
                      <w:p w14:paraId="119E75AF" w14:textId="77777777" w:rsidR="00D51D19" w:rsidRDefault="00D51D19" w:rsidP="00D51D19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This diagram is NOT to scale</w:t>
                        </w:r>
                      </w:p>
                    </w:txbxContent>
                  </v:textbox>
                </v:shape>
                <v:group id="Group 104" o:spid="_x0000_s1036" style="position:absolute;left:2743;top:2501;width:2344;height:1867" coordorigin="2743,2501" coordsize="2344,1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<v:group id="Group 105" o:spid="_x0000_s1037" style="position:absolute;left:2743;top:2501;width:1991;height:1867" coordorigin="2915,2553" coordsize="1991,1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">
                    <v:shape id="Ink 106" o:spid="_x0000_s1038" style="position:absolute;left:3581;top:4082;width:1052;height:338;visibility:visible;mso-wrap-style:square;v-text-anchor:top" coordsize="1856,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" path="m628,133v-43,20,-86,39,-129,60c450,218,407,243,363,277v-35,28,-63,57,-101,81c234,376,213,398,187,417v-12,9,-26,16,-39,24c135,449,122,458,108,465,90,474,-14,513,,543v8,17,18,10,37,12c88,560,118,543,160,519v42,-24,72,-30,121,-31c284,488,287,489,290,489v-14,15,-35,30,-47,45c229,551,226,569,216,586v38,2,51,4,90,-12c350,556,388,528,431,508v21,-10,42,-18,63,-28c485,499,479,517,464,537v-11,15,-24,30,-35,45c445,563,458,546,477,528,547,462,628,415,711,367v-5,16,-9,34,-16,50c686,437,679,460,673,477v11,-6,25,-9,37,-16c740,442,765,417,790,393v19,-18,37,-33,57,-49c879,319,912,296,945,272v-4,15,-5,32,-10,47c928,338,922,356,916,375v8,-4,22,,37,-12c985,337,1011,310,1045,286v35,-25,62,-53,94,-82c1165,180,1194,157,1224,138v44,-28,92,-64,139,-86c1391,39,1421,28,1450,19v31,-9,80,-33,103,-1c1567,38,1566,119,1567,145v,8,,10,-2,15c1583,144,1599,128,1616,108v22,-25,42,-44,70,-63c1709,29,1726,21,1750,19v22,-2,12,-3,36,3c1815,30,1819,36,1847,46e" filled="f" strokeweight="1.5pt">
                      <v:stroke endcap="round"/>
                      <v:path arrowok="t" o:extrusionok="f" o:connecttype="custom" o:connectlocs="356,4159;283,4193;206,4240;149,4286;106,4320;84,4333;61,4347;0,4391;21,4398;91,4378;159,4360;164,4361;138,4386;122,4416;173,4409;244,4371;280,4355;263,4388;243,4413;270,4383;403,4291;394,4320;381,4354;402,4345;448,4306;480,4278;536,4237;530,4264;519,4296;540,4289;592,4245;646,4199;694,4161;773,4113;822,4094;880,4093;888,4165;887,4174;916,4144;956,4109;992,4094;1012,4096;1047,4109" o:connectangles="0,0,0,0,0,0,0,0,0,0,0,0,0,0,0,0,0,0,0,0,0,0,0,0,0,0,0,0,0,0,0,0,0,0,0,0,0,0,0,0,0,0,0"/>
                    </v:shape>
                    <v:shape id="Ink 107" o:spid="_x0000_s1039" style="position:absolute;left:4656;top:3948;width:1;height:5;visibility:visible;mso-wrap-style:square;v-text-anchor:top" coordsize="1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" path="m,c,3,,5,,8e" filled="f" strokeweight="1.5pt">
                      <v:stroke endcap="round"/>
                      <v:path arrowok="t" o:extrusionok="f" o:connecttype="custom" o:connectlocs="0,3869;0,3873" o:connectangles="0,0"/>
                    </v:shape>
                    <v:shape id="Ink 108" o:spid="_x0000_s1040" style="position:absolute;left:2915;top:2553;width:1695;height:1258;visibility:visible;mso-wrap-style:square;v-text-anchor:top" coordsize="2990,2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" path="m2606,2217v-5,-13,-19,-9,-24,-27c2570,2145,2573,2093,2572,2047v-1,-52,3,-98,14,-148c2595,1860,2607,1805,2654,1791v28,-8,80,11,105,26c2778,1828,2795,1859,2817,1863v25,4,46,-9,70,-9c2889,1868,2883,1884,2886,1896v3,12,9,21,12,34c2901,1938,2902,1941,2905,1946v6,-11,15,-28,23,-42c2946,1874,2988,1833,2989,1798v1,-45,-40,-82,-70,-108c2903,1676,2895,1672,2878,1661v-34,-22,-69,-23,-84,-60c2765,1529,2801,1530,2711,1509v-34,-8,-74,-15,-109,-20c2582,1486,2539,1485,2527,1492v-67,38,-128,120,-200,161c2311,1662,2290,1666,2275,1674v-3,-11,-20,-38,-21,-47c2253,1611,2254,1597,2256,1577v7,-75,42,-152,58,-225c2321,1321,2325,1291,2334,1261v29,-95,44,-185,63,-282c2408,923,2409,886,2405,830v-3,-44,-6,-75,-26,-116c2348,653,2300,584,2262,527v-31,-45,-61,-89,-91,-134c2138,345,2099,311,2063,268v-34,-40,-66,-80,-102,-117c1956,160,1956,184,1950,192v-21,29,-4,40,-47,29c1848,206,1782,135,1721,112,1669,92,1554,-6,1505,1v-20,3,-55,37,-58,54c1444,75,1473,121,1483,138v54,92,158,153,236,223c1779,415,1830,475,1881,536v-53,-14,-82,-21,-129,-53c1672,428,1643,408,1551,428v-3,2,-6,4,-9,6c1622,544,1758,638,1795,764v-2,2,-3,5,-5,7c1776,763,1759,754,1744,745,1712,726,1560,627,1524,673v-18,23,1,29,7,53c1555,827,1649,923,1704,1007v33,50,58,101,82,155c1766,1151,1744,1141,1724,1128v-55,-35,-109,-70,-166,-102c1561,1038,1558,1061,1566,1081v39,100,89,193,121,297c1693,1399,1699,1420,1705,1441v-38,-11,-94,-50,-123,-11c1572,1443,1581,1487,1577,1506v-3,14,-7,28,-9,42c1572,1530,1576,1520,1578,1501em2055,1768v-16,-12,-34,-24,-50,-38c1949,1683,1907,1674,1837,1660v-54,-11,-98,-34,-147,-57c1618,1569,1540,1531,1464,1505v-53,-19,-108,-7,-157,-33c1250,1442,1202,1415,1134,1420v-64,5,-132,45,-194,45c878,1465,804,1415,743,1399v-48,-13,-89,-35,-135,-53c558,1326,497,1330,449,1306,377,1270,337,1195,261,1160v-50,-23,-119,-39,-161,-56c103,1110,113,1132,120,1144v62,102,176,203,272,273c425,1441,435,1437,472,1443v3,,5,-1,8,-1c449,1443,424,1451,390,1441,286,1410,220,1316,127,1269,98,1254,65,1244,36,1231v23,82,42,110,108,167c203,1449,256,1510,320,1556v64,47,163,71,213,74c482,1644,438,1655,385,1655,258,1654,151,1623,31,1593v-10,-3,-21,-2,-31,-5c64,1624,129,1660,195,1693v113,56,247,67,358,124c554,1820,554,1823,555,1826v-34,21,-60,35,-103,45c379,1888,303,1891,229,1902v49,-5,99,-16,149,-17c496,1883,569,1926,665,1984v26,15,48,24,77,31c756,2018,770,2020,784,2023v12,,17,,26,2e" filled="f" strokeweight="1.5pt">
                      <v:stroke endcap="round"/>
                      <v:path arrowok="t" o:extrusionok="f" o:connecttype="custom" o:connectlocs="1464,3797;1466,3632;1564,3585;1637,3606;1643,3649;1660,3634;1655,3513;1584,3463;1475,3399;1319,3492;1278,3477;1312,3321;1359,3110;1349,2960;1231,2777;1112,2640;1079,2680;853,2555;841,2633;1066,2859;879,2797;1018,2988;989,2977;868,2966;1012,3214;883,3136;956,3336;897,3366;889,3433;1165,3557;1041,3496;830,3408;643,3360;421,3348;255,3295;57,3181;222,3358;272,3372;72,3274;82,3347;302,3479;18,3458;111,3515;315,3590;130,3633;377,3680;444,3702" o:connectangles="0,0,0,0,0,0,0,0,0,0,0,0,0,0,0,0,0,0,0,0,0,0,0,0,0,0,0,0,0,0,0,0,0,0,0,0,0,0,0,0,0,0,0,0,0,0,0"/>
                    </v:shape>
                    <v:shape id="Ink 109" o:spid="_x0000_s1041" style="position:absolute;left:3254;top:3687;width:698;height:403;visibility:visible;mso-wrap-style:square;v-text-anchor:top" coordsize="1232,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" path="m1231,702v-3,3,-5,5,-8,8c1216,698,1212,685,1202,675v-12,-12,-17,-16,-32,-21c1134,642,1117,637,1085,615v-24,-16,-44,-44,-68,-57c992,544,957,538,930,526,879,504,838,493,800,449,780,426,770,416,745,402v-16,-9,-26,-16,-40,-27c675,350,638,329,619,293v-9,-18,-10,-36,-23,-51c575,218,534,200,504,193,460,183,422,180,379,165v-12,-4,-25,-7,-37,-12c313,142,300,128,277,109,256,92,229,75,204,65,190,60,175,58,161,54,148,50,135,49,123,43,105,35,87,28,70,20,54,13,41,2,23,2,-2,3,2,1,7,27v6,12,9,18,13,27e" filled="f" strokeweight="1.5pt">
                      <v:stroke endcap="round"/>
                      <v:path arrowok="t" o:extrusionok="f" o:connecttype="custom" o:connectlocs="697,4084;693,4088;681,4069;663,4057;615,4035;576,4002;527,3984;453,3940;422,3914;399,3899;351,3852;338,3823;286,3795;215,3779;194,3773;157,3748;116,3723;91,3717;70,3710;40,3697;13,3687;4,3701;11,3717" o:connectangles="0,0,0,0,0,0,0,0,0,0,0,0,0,0,0,0,0,0,0,0,0,0,0"/>
                    </v:shape>
                    <v:shape id="Ink 110" o:spid="_x0000_s1042" style="position:absolute;left:4408;top:3813;width:498;height:332;visibility:visible;mso-wrap-style:square;v-text-anchor:top" coordsize="879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" path="m,c12,10,19,15,30,30,40,44,53,56,64,68v10,12,18,25,31,34c108,112,124,117,139,124v13,6,24,13,35,22c192,160,207,174,227,185v16,9,29,10,46,15c298,207,306,216,324,232v13,12,32,18,47,28c390,272,409,281,428,292v8,6,11,9,17,13em504,222v-9,1,-12,2,-15,9c497,217,505,201,515,188v13,-17,28,-35,45,-49c574,128,591,118,608,113v13,-4,23,-3,35,2c637,132,627,146,620,162v-7,16,-12,31,-17,47c599,224,597,238,596,253v-1,11,,18,1,29em640,225v17,-17,35,-38,54,-52c720,154,748,137,776,120v22,-13,46,-28,71,-33c859,85,866,86,878,88v-15,11,-30,20,-45,31c813,134,796,150,778,167v-17,17,-33,35,-47,55c725,231,703,255,725,258v3,-1,7,-2,10,-3em762,280v-14,11,-30,22,-43,34c708,325,698,336,686,346v-8,7,-10,9,-14,15c685,365,699,369,711,376v14,7,28,14,40,24c766,412,778,429,794,440v11,8,23,11,36,12c818,447,808,447,796,443v-17,-5,-35,-10,-52,-14c722,424,700,419,678,413v-11,-3,-41,-18,-42,-5c636,411,637,415,637,418em524,414v7,14,20,21,35,29c578,454,598,463,618,472v15,7,30,13,45,20c667,494,670,496,674,498v-12,-4,-24,-6,-36,-11c623,481,608,474,592,468v-16,-6,-31,-12,-46,-20c535,442,529,435,521,426em496,438v-14,4,-25,14,-37,23c445,471,432,482,417,491v-20,13,-42,22,-64,31c335,530,316,535,298,542v-14,5,-28,10,-42,14c245,559,233,560,222,561v-16,2,-31,5,-46,12c169,577,167,578,170,585e" filled="f" strokeweight="1.5pt">
                      <v:stroke endcap="round"/>
                      <v:path arrowok="t" o:extrusionok="f" o:connecttype="custom" o:connectlocs="0,3811;17,3828;36,3849;54,3868;79,3881;99,3893;129,3915;155,3924;184,3942;210,3958;242,3976;252,3983;286,3936;277,3942;292,3917;317,3889;344,3875;364,3876;351,3902;342,3929;338,3954;338,3970;363,3938;393,3909;440,3879;480,3860;497,3860;472,3878;441,3905;414,3936;411,3957;416,3955;432,3969;407,3989;389,4007;381,4015;403,4024;425,4037;450,4060;470,4067;451,4062;422,4054;384,4045;360,4042;361,4047;297,4045;317,4062;350,4078;376,4089;382,4093;361,4087;335,4076;309,4064;295,4052;281,4059;260,4072;236,4089;200,4106;169,4118;145,4126;126,4128;100,4135;96,4142" o:connectangles="0,0,0,0,0,0,0,0,0,0,0,0,0,0,0,0,0,0,0,0,0,0,0,0,0,0,0,0,0,0,0,0,0,0,0,0,0,0,0,0,0,0,0,0,0,0,0,0,0,0,0,0,0,0,0,0,0,0,0,0,0,0,0"/>
                    </v:shape>
                    <v:shape id="Ink 111" o:spid="_x0000_s1043" style="position:absolute;left:4412;top:3478;width:143;height:88;visibility:visible;mso-wrap-style:square;v-text-anchor:top" coordsize="252,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" path="m6,21c1,36,10,34,26,35v13,1,24,3,37,2c57,22,49,13,33,6,24,3,22,2,16,v-3,9,-9,26,,35c25,44,42,44,51,35v2,-3,4,-7,6,-10c51,18,31,-6,19,,13,3,17,24,17,28em134,155v7,-15,14,-30,24,-43c171,94,186,81,203,67v10,-8,25,-22,39,-15c259,60,249,65,241,71e" filled="f" strokeweight="1.5pt">
                      <v:stroke endcap="round"/>
                      <v:path arrowok="t" o:extrusionok="f" o:connecttype="custom" o:connectlocs="3,3472;15,3480;36,3481;19,3464;9,3460;9,3480;29,3480;32,3474;11,3460;10,3476;76,3548;90,3523;115,3498;137,3490;137,3500" o:connectangles="0,0,0,0,0,0,0,0,0,0,0,0,0,0,0"/>
                    </v:shape>
                    <v:shape id="Ink 112" o:spid="_x0000_s1044" style="position:absolute;left:4300;top:3870;width:437;height:138;visibility:visible;mso-wrap-style:square;v-text-anchor:top" coordsize="771,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" path="m770,223v-21,10,-31,12,-54,13c702,236,690,238,677,240v-34,4,-59,-2,-91,-11c569,224,551,219,533,217v-42,-5,-87,-2,-128,-14c364,191,324,168,286,150,255,136,224,119,193,104,168,91,143,78,118,64,87,46,59,22,26,7,-2,-6,10,7,2,24e" filled="f" strokeweight="1.5pt">
                      <v:stroke endcap="round"/>
                      <v:path arrowok="t" o:extrusionok="f" o:connecttype="custom" o:connectlocs="436,4003;406,4011;384,4013;332,4007;302,4000;230,3992;162,3962;109,3936;67,3913;15,3880;1,3890" o:connectangles="0,0,0,0,0,0,0,0,0,0,0"/>
                    </v:shape>
                    <v:shape id="Ink 113" o:spid="_x0000_s1045" style="position:absolute;left:3800;top:4063;width:262;height:254;visibility:visible;mso-wrap-style:square;v-text-anchor:top" coordsize="462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" path="m297,146v-14,-8,-20,-11,-23,6c292,149,298,142,311,129v16,-15,18,-26,20,-48c332,68,330,57,328,44,326,28,319,15,304,7,292,,289,-4,290,8em83,359v8,-5,10,-7,16,-10em63,382c49,396,38,404,22,415,12,422,9,423,2,427,3,407,19,397,35,382v38,-37,81,-67,125,-96c210,253,260,228,315,205v17,-7,33,-11,51,-16em135,430v-5,10,-7,13,-12,18c151,431,177,410,203,390,254,350,308,316,362,280v32,-21,66,-39,99,-59e" filled="f" strokeweight="1.5pt">
                      <v:stroke endcap="round"/>
                      <v:path arrowok="t" o:extrusionok="f" o:connecttype="custom" o:connectlocs="168,4136;155,4140;176,4127;188,4100;186,4079;172,4058;164,4058;47,4257;56,4251;36,4270;12,4289;1,4295;20,4270;91,4216;179,4170;208,4161;77,4297;70,4307;115,4274;205,4212;261,4179" o:connectangles="0,0,0,0,0,0,0,0,0,0,0,0,0,0,0,0,0,0,0,0,0"/>
                    </v:shape>
                    <v:shape id="Ink 114" o:spid="_x0000_s1046" style="position:absolute;left:4268;top:4053;width:196;height:47;visibility:visible;mso-wrap-style:square;v-text-anchor:top" coordsize="346,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" path="m345,62c337,51,327,49,313,45,287,37,264,33,238,38v-15,3,-29,7,-43,12c181,55,167,62,153,68v-12,5,-24,9,-36,12c94,85,87,75,73,58,63,47,58,34,50,22,36,3,30,-3,12,9,8,12,4,14,,17e" filled="f" strokeweight="1.5pt">
                      <v:stroke endcap="round"/>
                      <v:path arrowok="t" o:extrusionok="f" o:connecttype="custom" o:connectlocs="195,4083;177,4074;135,4070;110,4077;87,4087;66,4094;41,4081;28,4061;7,4053;0,4058" o:connectangles="0,0,0,0,0,0,0,0,0,0"/>
                    </v:shape>
                  </v:group>
                  <v:shape id="Ink 115" o:spid="_x0000_s1047" style="position:absolute;left:4581;top:3956;width:506;height:407;visibility:visible;mso-wrap-style:square;v-text-anchor:top" coordsize="1449,1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" path="m490,504v-15,12,-28,24,-45,32c425,545,404,550,383,556v-75,22,-153,43,-231,53c117,613,26,603,5,627,2,635,1,638,,644v12,1,26,1,39,3c68,650,91,660,115,677v42,29,79,72,115,108c294,849,348,902,370,993v8,32,9,66,15,98c389,1113,394,1144,414,1159v19,14,23,-3,34,-14c463,1131,460,1125,462,1104v4,-36,4,-73,7,-109c476,913,487,818,531,746v12,-19,30,-39,49,-51c591,688,600,683,609,675em554,516v-8,-1,-12,-2,-16,-6c554,498,568,485,583,472v14,-12,25,-24,37,-38c603,419,586,404,571,386,558,370,545,357,530,343v-15,-15,-19,-16,-2,-28c541,306,558,303,572,297v18,-8,34,-19,51,-29c642,256,658,243,675,229v22,-19,44,-41,70,-55c759,167,768,161,781,152v14,-9,28,-14,43,-20c841,126,859,122,877,117v9,-2,17,-6,26,-8em679,675v-9,-19,-14,-8,-2,-32c684,628,694,616,703,603v12,-17,26,-33,40,-48c756,541,770,532,786,522v12,-7,24,-12,36,-18c834,498,847,492,860,487v16,-6,31,-11,47,-15c922,469,931,468,946,469v12,1,26,2,38,4c1010,478,1031,475,1057,473v18,-1,35,-2,53,-5c1126,465,1140,467,1151,454v1,-4,2,-7,3,-11em962,78v,3,-1,6,-1,9c973,78,986,68,999,59v16,-12,31,-19,48,-28c1065,21,1084,12,1105,8v18,-4,35,-5,54,-5c1188,3,1217,2,1246,1v22,-1,41,,62,5c1323,9,1337,10,1352,12v13,2,33,7,44,13c1408,31,1421,41,1432,50v19,15,15,21,8,42c1436,104,1431,115,1427,127v-3,11,-6,22,-10,33c1409,180,1398,198,1384,214v-10,11,-19,22,-28,34c1341,268,1328,289,1312,308v-21,26,-49,47,-69,74c1230,398,1221,417,1211,435em1200,99v-13,7,-19,20,-23,37c1173,152,1182,166,1199,168v21,2,33,-11,38,-30c1239,129,1237,114,1232,106,1220,89,1217,90,1200,94v-8,17,-10,25,-8,43c1193,151,1198,169,1215,171v3,-1,6,-2,9,-3c1229,150,1227,133,1211,120v-3,-1,-6,-2,-9,-3c1199,132,1198,140,1203,155v6,18,11,15,23,9em1367,234v-15,-7,-22,-4,-37,4c1316,245,1301,252,1288,260v-8,6,-10,6,,-4em1000,229v-10,14,-8,23,-1,40c1006,286,1018,302,1032,313v15,13,33,20,52,23e" filled="f" strokeweight="1.5pt">
                    <v:stroke endcap="round"/>
                    <v:path arrowok="t" o:extrusionok="f" o:connecttype="custom" o:connectlocs="155,2809;53,2835;0,2847;40,2858;129,2969;145,3027;161,3008;185,2883;213,2858;188,2800;217,2774;185,2742;200,2726;236,2702;273,2675;306,2663;237,2858;245,2833;274,2804;300,2792;330,2786;369,2787;402,2781;336,2649;349,2643;386,2625;435,2622;472,2626;500,2639;498,2666;483,2697;458,2730;423,2774;411,2669;432,2670;419,2655;424,2682;423,2664;420,2676;477,2704;450,2713;349,2702;360,2731" o:connectangles="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14:paraId="274E932B" w14:textId="77777777" w:rsidR="00D51D19" w:rsidRPr="00D51D19" w:rsidRDefault="00D51D19" w:rsidP="00D51D19"/>
    <w:p w14:paraId="0C70A8CC" w14:textId="77777777" w:rsidR="00D51D19" w:rsidRPr="00D51D19" w:rsidRDefault="00D51D19" w:rsidP="00D51D19"/>
    <w:p w14:paraId="59085B39" w14:textId="77777777" w:rsidR="00D51D19" w:rsidRPr="00D51D19" w:rsidRDefault="00D51D19" w:rsidP="00D51D19"/>
    <w:p w14:paraId="30A06DA1" w14:textId="77777777" w:rsidR="00D51D19" w:rsidRPr="00D51D19" w:rsidRDefault="00D51D19" w:rsidP="00D51D19"/>
    <w:p w14:paraId="159A7DC0" w14:textId="77777777" w:rsidR="00D51D19" w:rsidRPr="00D51D19" w:rsidRDefault="00D51D19" w:rsidP="00D51D19"/>
    <w:p w14:paraId="62D6F46E" w14:textId="77777777" w:rsidR="00D51D19" w:rsidRPr="00D51D19" w:rsidRDefault="00D51D19" w:rsidP="00D51D19"/>
    <w:p w14:paraId="6B6C1D50" w14:textId="77777777" w:rsidR="00D51D19" w:rsidRPr="00D51D19" w:rsidRDefault="00D51D19" w:rsidP="00D51D19"/>
    <w:p w14:paraId="2DAD81D8" w14:textId="77777777" w:rsidR="00D51D19" w:rsidRPr="00D51D19" w:rsidRDefault="00D51D19" w:rsidP="00D51D19"/>
    <w:p w14:paraId="745B1801" w14:textId="77777777" w:rsidR="00D51D19" w:rsidRPr="00D51D19" w:rsidRDefault="00D51D19" w:rsidP="00D51D19"/>
    <w:p w14:paraId="65B4C4B7" w14:textId="77777777" w:rsidR="00D51D19" w:rsidRPr="00D51D19" w:rsidRDefault="00D51D19" w:rsidP="00D51D19"/>
    <w:p w14:paraId="62EB7F1D" w14:textId="77777777" w:rsidR="00D51D19" w:rsidRPr="00D51D19" w:rsidRDefault="00D51D19" w:rsidP="00D51D19"/>
    <w:p w14:paraId="7F78652E" w14:textId="77777777" w:rsidR="00D51D19" w:rsidRPr="00D51D19" w:rsidRDefault="00D51D19" w:rsidP="00D51D19"/>
    <w:p w14:paraId="48CE9A42" w14:textId="77777777" w:rsidR="00D51D19" w:rsidRPr="00D51D19" w:rsidRDefault="00D51D19" w:rsidP="00D51D19"/>
    <w:p w14:paraId="3900BC41" w14:textId="77777777" w:rsidR="00D51D19" w:rsidRPr="00D51D19" w:rsidRDefault="00D51D19" w:rsidP="00D51D19"/>
    <w:p w14:paraId="6C42E121" w14:textId="77777777" w:rsidR="00D51D19" w:rsidRPr="00D51D19" w:rsidRDefault="00D51D19" w:rsidP="00D51D19"/>
    <w:p w14:paraId="5CC38ED2" w14:textId="77777777" w:rsidR="00D51D19" w:rsidRPr="00D51D19" w:rsidRDefault="00D51D19" w:rsidP="00D51D19"/>
    <w:p w14:paraId="554AF46A" w14:textId="77777777" w:rsidR="00D51D19" w:rsidRPr="00D51D19" w:rsidRDefault="00D51D19" w:rsidP="00D51D19"/>
    <w:p w14:paraId="378F7674" w14:textId="77777777" w:rsidR="00D51D19" w:rsidRPr="00D51D19" w:rsidRDefault="00D51D19" w:rsidP="00D51D19"/>
    <w:p w14:paraId="15C001DB" w14:textId="77777777" w:rsidR="00D51D19" w:rsidRPr="00D51D19" w:rsidRDefault="00D51D19" w:rsidP="00D51D19">
      <w:bookmarkStart w:id="0" w:name="_GoBack"/>
      <w:bookmarkEnd w:id="0"/>
    </w:p>
    <w:p w14:paraId="518B1127" w14:textId="0EF8AC67" w:rsidR="00D51D19" w:rsidRPr="00D51D19" w:rsidRDefault="00D51D19" w:rsidP="00D51D19">
      <w:r>
        <w:t>(a)</w:t>
      </w:r>
      <w:r>
        <w:tab/>
      </w:r>
      <w:r w:rsidRPr="00D51D19">
        <w:t>Calculate the time taken for the fish to reach the water.</w:t>
      </w:r>
      <w:r>
        <w:tab/>
      </w:r>
      <w:r>
        <w:tab/>
      </w:r>
      <w:r>
        <w:tab/>
      </w:r>
      <w:r>
        <w:tab/>
      </w:r>
      <w:r>
        <w:tab/>
      </w:r>
      <w:r w:rsidRPr="00D51D19">
        <w:t>(4</w:t>
      </w:r>
      <w:r>
        <w:t xml:space="preserve"> marks</w:t>
      </w:r>
      <w:r w:rsidRPr="00D51D19">
        <w:t>)</w:t>
      </w:r>
    </w:p>
    <w:p w14:paraId="5F1DF436" w14:textId="77777777" w:rsidR="00D51D19" w:rsidRPr="00D51D19" w:rsidRDefault="00D51D19" w:rsidP="00D51D19"/>
    <w:p w14:paraId="1B2EB3CE" w14:textId="77777777" w:rsidR="00D51D19" w:rsidRPr="00D51D19" w:rsidRDefault="00D51D19" w:rsidP="00D51D19"/>
    <w:p w14:paraId="69B4A6CC" w14:textId="77777777" w:rsidR="00D51D19" w:rsidRPr="00D51D19" w:rsidRDefault="00D51D19" w:rsidP="00D51D19"/>
    <w:p w14:paraId="526FCC74" w14:textId="77777777" w:rsidR="00D51D19" w:rsidRPr="00D51D19" w:rsidRDefault="00D51D19" w:rsidP="00D51D19"/>
    <w:p w14:paraId="48F1D2CB" w14:textId="07131992" w:rsidR="00D51D19" w:rsidRPr="00D51D19" w:rsidRDefault="00D51D19" w:rsidP="00D51D19">
      <w:r>
        <w:t>(b)</w:t>
      </w:r>
      <w:r>
        <w:tab/>
      </w:r>
      <w:r w:rsidRPr="00D51D19">
        <w:t xml:space="preserve">Calculate the horizontal distance that the fish </w:t>
      </w:r>
      <w:r w:rsidRPr="00D51D19">
        <w:rPr>
          <w:rFonts w:hint="eastAsia"/>
        </w:rPr>
        <w:t>travels</w:t>
      </w:r>
      <w:r w:rsidRPr="00D51D19">
        <w:t xml:space="preserve"> during its flight back to </w:t>
      </w:r>
      <w:r w:rsidRPr="00D51D19">
        <w:rPr>
          <w:rFonts w:hint="eastAsia"/>
        </w:rPr>
        <w:t xml:space="preserve">the </w:t>
      </w:r>
      <w:r w:rsidRPr="00D51D19">
        <w:t>water.</w:t>
      </w:r>
    </w:p>
    <w:p w14:paraId="0030A279" w14:textId="4258F16D" w:rsidR="00D51D19" w:rsidRPr="00D51D19" w:rsidRDefault="00D51D19" w:rsidP="00D51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1D19">
        <w:t>(3</w:t>
      </w:r>
      <w:r>
        <w:t xml:space="preserve"> marks</w:t>
      </w:r>
      <w:r w:rsidRPr="00D51D19">
        <w:t>)</w:t>
      </w:r>
    </w:p>
    <w:p w14:paraId="64D59E92" w14:textId="77777777" w:rsidR="00D51D19" w:rsidRPr="00D51D19" w:rsidRDefault="00D51D19" w:rsidP="00D51D19"/>
    <w:p w14:paraId="72314418" w14:textId="77777777" w:rsidR="00D51D19" w:rsidRPr="00D51D19" w:rsidRDefault="00D51D19" w:rsidP="00D51D19"/>
    <w:p w14:paraId="670E3B03" w14:textId="77777777" w:rsidR="00D51D19" w:rsidRPr="00D51D19" w:rsidRDefault="00D51D19" w:rsidP="00D51D19"/>
    <w:p w14:paraId="26153795" w14:textId="5E12B6B8" w:rsidR="00D51D19" w:rsidRPr="00D51D19" w:rsidRDefault="00D51D19" w:rsidP="00D51D19">
      <w:r>
        <w:t>(c)</w:t>
      </w:r>
      <w:r>
        <w:tab/>
      </w:r>
      <w:r w:rsidRPr="00D51D19">
        <w:t xml:space="preserve">Calculate the </w:t>
      </w:r>
      <w:r>
        <w:t>velocity of the fish when it hits the water</w:t>
      </w:r>
      <w:r w:rsidRPr="00D51D19">
        <w:t xml:space="preserve">. </w:t>
      </w:r>
      <w:r>
        <w:tab/>
      </w:r>
      <w:r>
        <w:tab/>
      </w:r>
      <w:r>
        <w:tab/>
      </w:r>
      <w:r>
        <w:tab/>
      </w:r>
      <w:r>
        <w:tab/>
      </w:r>
      <w:r w:rsidRPr="00D51D19">
        <w:t>(3</w:t>
      </w:r>
      <w:r>
        <w:t xml:space="preserve"> marks</w:t>
      </w:r>
      <w:r w:rsidRPr="00D51D19">
        <w:t>)</w:t>
      </w:r>
    </w:p>
    <w:p w14:paraId="1702109E" w14:textId="77777777" w:rsidR="00D51D19" w:rsidRPr="00D51D19" w:rsidRDefault="00D51D19" w:rsidP="00D51D19"/>
    <w:p w14:paraId="45444DCC" w14:textId="77777777" w:rsidR="00D51D19" w:rsidRPr="00D51D19" w:rsidRDefault="00D51D19" w:rsidP="00D51D19"/>
    <w:p w14:paraId="68696120" w14:textId="77777777" w:rsidR="00D51D19" w:rsidRPr="00D51D19" w:rsidRDefault="00D51D19" w:rsidP="00D51D19"/>
    <w:p w14:paraId="731FCE6C" w14:textId="77777777" w:rsidR="00D51D19" w:rsidRPr="00D51D19" w:rsidRDefault="00D51D19" w:rsidP="00D51D19">
      <w:r w:rsidRPr="00D51D19">
        <w:t>If air resistance is taken into account then the flight path is altered.</w:t>
      </w:r>
    </w:p>
    <w:p w14:paraId="263EFE65" w14:textId="77777777" w:rsidR="00D51D19" w:rsidRPr="00D51D19" w:rsidRDefault="00D51D19" w:rsidP="00D51D19"/>
    <w:p w14:paraId="250B7FF6" w14:textId="6E76C93A" w:rsidR="00D51D19" w:rsidRPr="00D51D19" w:rsidRDefault="00D51D19" w:rsidP="00D51D19">
      <w:r>
        <w:t>(d)</w:t>
      </w:r>
      <w:r>
        <w:tab/>
      </w:r>
      <w:r w:rsidRPr="00D51D19">
        <w:t>Sketch the altered flight path onto the diagram.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1D19">
        <w:t>(1</w:t>
      </w:r>
      <w:r>
        <w:t xml:space="preserve"> mark</w:t>
      </w:r>
      <w:r w:rsidRPr="00D51D19">
        <w:t>)</w:t>
      </w:r>
    </w:p>
    <w:p w14:paraId="4538CD9E" w14:textId="77777777" w:rsidR="00D51D19" w:rsidRPr="00D51D19" w:rsidRDefault="00D51D19" w:rsidP="00D51D19"/>
    <w:p w14:paraId="20E683DC" w14:textId="062E1988" w:rsidR="00D51D19" w:rsidRDefault="00D51D19" w:rsidP="00D51D19">
      <w:r>
        <w:t>(e)</w:t>
      </w:r>
      <w:r>
        <w:tab/>
      </w:r>
      <w:r w:rsidRPr="00D51D19">
        <w:rPr>
          <w:rFonts w:hint="eastAsia"/>
        </w:rPr>
        <w:t>Will</w:t>
      </w:r>
      <w:r w:rsidRPr="00D51D19">
        <w:t xml:space="preserve"> the time of flight be longer or shorter when air resistance is taken into account</w:t>
      </w:r>
      <w:r w:rsidRPr="00D51D19">
        <w:rPr>
          <w:rFonts w:hint="eastAsia"/>
        </w:rPr>
        <w:t>?</w:t>
      </w:r>
      <w:r w:rsidRPr="00D51D19">
        <w:t xml:space="preserve"> Discuss </w:t>
      </w:r>
      <w:r>
        <w:tab/>
      </w:r>
      <w:r w:rsidRPr="00D51D19">
        <w:t>the factors that affect this.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1D19">
        <w:t>(2</w:t>
      </w:r>
      <w:r>
        <w:t xml:space="preserve"> marks</w:t>
      </w:r>
      <w:r w:rsidRPr="00D51D19">
        <w:t>)</w:t>
      </w:r>
    </w:p>
    <w:p w14:paraId="319635CC" w14:textId="6A9AA035" w:rsidR="00D51D19" w:rsidRDefault="00D51D19" w:rsidP="00D51D19"/>
    <w:p w14:paraId="49010DEF" w14:textId="48806D41" w:rsidR="00D51D19" w:rsidRDefault="00D51D19">
      <w:r>
        <w:br w:type="page"/>
      </w:r>
    </w:p>
    <w:p w14:paraId="2D4C0A9C" w14:textId="6D54EFF8" w:rsidR="00D51D19" w:rsidRPr="00D51D19" w:rsidRDefault="00D51D19" w:rsidP="00D51D19">
      <w:pPr>
        <w:rPr>
          <w:b/>
        </w:rPr>
      </w:pPr>
      <w:r w:rsidRPr="00D51D19">
        <w:rPr>
          <w:b/>
        </w:rPr>
        <w:lastRenderedPageBreak/>
        <w:t>Question 1</w:t>
      </w:r>
      <w:r>
        <w:rPr>
          <w:b/>
        </w:rPr>
        <w:t>6</w:t>
      </w:r>
      <w:r w:rsidRPr="00D51D19">
        <w:rPr>
          <w:b/>
        </w:rPr>
        <w:tab/>
      </w:r>
      <w:r w:rsidRPr="00D51D19">
        <w:rPr>
          <w:b/>
        </w:rPr>
        <w:tab/>
      </w:r>
      <w:r w:rsidRPr="00D51D19">
        <w:rPr>
          <w:b/>
        </w:rPr>
        <w:tab/>
      </w:r>
      <w:r w:rsidRPr="00D51D19">
        <w:rPr>
          <w:b/>
        </w:rPr>
        <w:tab/>
      </w:r>
      <w:r w:rsidRPr="00D51D19">
        <w:rPr>
          <w:b/>
        </w:rPr>
        <w:tab/>
      </w:r>
      <w:r w:rsidRPr="00D51D19">
        <w:rPr>
          <w:b/>
        </w:rPr>
        <w:tab/>
      </w:r>
      <w:r w:rsidRPr="00D51D19">
        <w:rPr>
          <w:b/>
        </w:rPr>
        <w:tab/>
      </w:r>
      <w:r w:rsidRPr="00D51D19">
        <w:rPr>
          <w:b/>
        </w:rPr>
        <w:tab/>
      </w:r>
      <w:r w:rsidRPr="00D51D19">
        <w:rPr>
          <w:b/>
        </w:rPr>
        <w:tab/>
      </w:r>
      <w:r w:rsidRPr="00D51D19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Pr="00D51D19">
        <w:rPr>
          <w:b/>
        </w:rPr>
        <w:t>(16 marks)</w:t>
      </w:r>
    </w:p>
    <w:p w14:paraId="593FC475" w14:textId="77777777" w:rsidR="00D51D19" w:rsidRPr="00D51D19" w:rsidRDefault="00D51D19" w:rsidP="00D51D19">
      <w:r w:rsidRPr="00D51D19">
        <w:t>The moons of Saturn are numerous and diverse – ranging from tiny ‘moonlets’ one kilometre across to the enormous Titan, which is larger than the planet Mercury. Saturn has 62 moons with confirmed orbits – 53 of which are named and only 13 have diameters larger than 50 kilometres. Data for two of the moons are provided below:</w:t>
      </w:r>
    </w:p>
    <w:p w14:paraId="7E60A8C6" w14:textId="77777777" w:rsidR="00D51D19" w:rsidRPr="00D51D19" w:rsidRDefault="00D51D19" w:rsidP="00D51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1D19" w:rsidRPr="00D51D19" w14:paraId="59983F99" w14:textId="77777777" w:rsidTr="00D62DA4">
        <w:trPr>
          <w:trHeight w:val="567"/>
        </w:trPr>
        <w:tc>
          <w:tcPr>
            <w:tcW w:w="1803" w:type="dxa"/>
            <w:vAlign w:val="center"/>
          </w:tcPr>
          <w:p w14:paraId="5D379FD3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NAME</w:t>
            </w:r>
          </w:p>
        </w:tc>
        <w:tc>
          <w:tcPr>
            <w:tcW w:w="1803" w:type="dxa"/>
            <w:vAlign w:val="center"/>
          </w:tcPr>
          <w:p w14:paraId="39FB5112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 xml:space="preserve">DIAMETER </w:t>
            </w:r>
          </w:p>
          <w:p w14:paraId="7961FD32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(km)</w:t>
            </w:r>
          </w:p>
        </w:tc>
        <w:tc>
          <w:tcPr>
            <w:tcW w:w="1803" w:type="dxa"/>
            <w:vAlign w:val="center"/>
          </w:tcPr>
          <w:p w14:paraId="3F3B6951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MASS (kg)</w:t>
            </w:r>
          </w:p>
        </w:tc>
        <w:tc>
          <w:tcPr>
            <w:tcW w:w="1803" w:type="dxa"/>
            <w:vAlign w:val="center"/>
          </w:tcPr>
          <w:p w14:paraId="65440F88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ORBITAL RADIUS (km)</w:t>
            </w:r>
          </w:p>
        </w:tc>
        <w:tc>
          <w:tcPr>
            <w:tcW w:w="1804" w:type="dxa"/>
            <w:vAlign w:val="center"/>
          </w:tcPr>
          <w:p w14:paraId="7F14BCB4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ORBITAL PERIOD (Earth days)</w:t>
            </w:r>
          </w:p>
        </w:tc>
      </w:tr>
      <w:tr w:rsidR="00D51D19" w:rsidRPr="00D51D19" w14:paraId="3E1F8AA4" w14:textId="77777777" w:rsidTr="00D62DA4">
        <w:trPr>
          <w:trHeight w:val="567"/>
        </w:trPr>
        <w:tc>
          <w:tcPr>
            <w:tcW w:w="1803" w:type="dxa"/>
            <w:vAlign w:val="center"/>
          </w:tcPr>
          <w:p w14:paraId="40CCB450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Mimas</w:t>
            </w:r>
          </w:p>
        </w:tc>
        <w:tc>
          <w:tcPr>
            <w:tcW w:w="1803" w:type="dxa"/>
            <w:vAlign w:val="center"/>
          </w:tcPr>
          <w:p w14:paraId="082E31D7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396</w:t>
            </w:r>
          </w:p>
        </w:tc>
        <w:tc>
          <w:tcPr>
            <w:tcW w:w="1803" w:type="dxa"/>
            <w:vAlign w:val="center"/>
          </w:tcPr>
          <w:p w14:paraId="6F3AB13C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4.00 x 10</w:t>
            </w:r>
            <w:r w:rsidRPr="00D51D19">
              <w:rPr>
                <w:b/>
                <w:vertAlign w:val="superscript"/>
              </w:rPr>
              <w:t>19</w:t>
            </w:r>
          </w:p>
        </w:tc>
        <w:tc>
          <w:tcPr>
            <w:tcW w:w="1803" w:type="dxa"/>
            <w:vAlign w:val="center"/>
          </w:tcPr>
          <w:p w14:paraId="39AE4A7A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1.86 x 10</w:t>
            </w:r>
            <w:r w:rsidRPr="00D51D19">
              <w:rPr>
                <w:b/>
                <w:vertAlign w:val="superscript"/>
              </w:rPr>
              <w:t>5</w:t>
            </w:r>
          </w:p>
        </w:tc>
        <w:tc>
          <w:tcPr>
            <w:tcW w:w="1804" w:type="dxa"/>
            <w:vAlign w:val="center"/>
          </w:tcPr>
          <w:p w14:paraId="6E6BF193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0.90</w:t>
            </w:r>
          </w:p>
        </w:tc>
      </w:tr>
      <w:tr w:rsidR="00D51D19" w:rsidRPr="00D51D19" w14:paraId="3D322CA7" w14:textId="77777777" w:rsidTr="00D62DA4">
        <w:trPr>
          <w:trHeight w:val="567"/>
        </w:trPr>
        <w:tc>
          <w:tcPr>
            <w:tcW w:w="1803" w:type="dxa"/>
            <w:vAlign w:val="center"/>
          </w:tcPr>
          <w:p w14:paraId="5B168154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 xml:space="preserve">Dione </w:t>
            </w:r>
          </w:p>
        </w:tc>
        <w:tc>
          <w:tcPr>
            <w:tcW w:w="1803" w:type="dxa"/>
            <w:vAlign w:val="center"/>
          </w:tcPr>
          <w:p w14:paraId="096C65DC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1123</w:t>
            </w:r>
          </w:p>
        </w:tc>
        <w:tc>
          <w:tcPr>
            <w:tcW w:w="1803" w:type="dxa"/>
            <w:vAlign w:val="center"/>
          </w:tcPr>
          <w:p w14:paraId="1E8C6371" w14:textId="77777777" w:rsidR="00D51D19" w:rsidRPr="00D51D19" w:rsidRDefault="00D51D19" w:rsidP="00D51D19">
            <w:pPr>
              <w:rPr>
                <w:b/>
              </w:rPr>
            </w:pPr>
            <w:r w:rsidRPr="00D51D19">
              <w:rPr>
                <w:b/>
              </w:rPr>
              <w:t>1.10 x 10</w:t>
            </w:r>
            <w:r w:rsidRPr="00D51D19">
              <w:rPr>
                <w:b/>
                <w:vertAlign w:val="superscript"/>
              </w:rPr>
              <w:t>21</w:t>
            </w:r>
          </w:p>
        </w:tc>
        <w:tc>
          <w:tcPr>
            <w:tcW w:w="1803" w:type="dxa"/>
            <w:vAlign w:val="center"/>
          </w:tcPr>
          <w:p w14:paraId="0ACFBA93" w14:textId="77777777" w:rsidR="00D51D19" w:rsidRPr="00D51D19" w:rsidRDefault="00D51D19" w:rsidP="00D51D19">
            <w:pPr>
              <w:numPr>
                <w:ilvl w:val="1"/>
                <w:numId w:val="4"/>
              </w:numPr>
              <w:rPr>
                <w:b/>
              </w:rPr>
            </w:pPr>
            <w:r w:rsidRPr="00D51D19">
              <w:rPr>
                <w:b/>
              </w:rPr>
              <w:t xml:space="preserve"> 10</w:t>
            </w:r>
            <w:r w:rsidRPr="00D51D19">
              <w:rPr>
                <w:b/>
                <w:vertAlign w:val="superscript"/>
              </w:rPr>
              <w:t>5</w:t>
            </w:r>
          </w:p>
        </w:tc>
        <w:tc>
          <w:tcPr>
            <w:tcW w:w="1804" w:type="dxa"/>
            <w:vAlign w:val="center"/>
          </w:tcPr>
          <w:p w14:paraId="5E3548AE" w14:textId="77777777" w:rsidR="00D51D19" w:rsidRPr="00D51D19" w:rsidRDefault="00D51D19" w:rsidP="00D51D19">
            <w:pPr>
              <w:rPr>
                <w:b/>
              </w:rPr>
            </w:pPr>
          </w:p>
        </w:tc>
      </w:tr>
    </w:tbl>
    <w:p w14:paraId="48E7DCA8" w14:textId="77777777" w:rsidR="00D51D19" w:rsidRPr="00D51D19" w:rsidRDefault="00D51D19" w:rsidP="00D51D19"/>
    <w:p w14:paraId="0208F8A5" w14:textId="60D5E064" w:rsidR="00D51D19" w:rsidRPr="00D51D19" w:rsidRDefault="00D51D19" w:rsidP="00D51D19">
      <w:r>
        <w:t>(</w:t>
      </w:r>
      <w:r w:rsidRPr="00D51D19">
        <w:t xml:space="preserve">a) </w:t>
      </w:r>
      <w:r w:rsidRPr="00D51D19">
        <w:tab/>
        <w:t xml:space="preserve">The diagram below shows Saturn; approximate representations of the orbits of its two </w:t>
      </w:r>
      <w:r>
        <w:tab/>
      </w:r>
      <w:r w:rsidRPr="00D51D19">
        <w:t xml:space="preserve">moons, Mimas and Dione; and the moons’ positions at a particular point in time. On the </w:t>
      </w:r>
      <w:r>
        <w:tab/>
      </w:r>
      <w:r w:rsidRPr="00D51D19">
        <w:t>diagram below, draw two vectors (arrows) that indicate (</w:t>
      </w:r>
      <w:proofErr w:type="spellStart"/>
      <w:r w:rsidRPr="00D51D19">
        <w:t>i</w:t>
      </w:r>
      <w:proofErr w:type="spellEnd"/>
      <w:r w:rsidRPr="00D51D19">
        <w:t xml:space="preserve">) the direction and (ii) strength of the </w:t>
      </w:r>
      <w:r>
        <w:tab/>
      </w:r>
      <w:r w:rsidRPr="00D51D19">
        <w:t xml:space="preserve">gravitational field due to Saturn’s mass at the points indicated. Ignore any gravitational </w:t>
      </w:r>
      <w:r>
        <w:tab/>
      </w:r>
      <w:r w:rsidRPr="00D51D19">
        <w:t xml:space="preserve">effects the moons’ masses may have on the other. </w:t>
      </w:r>
    </w:p>
    <w:p w14:paraId="44B8BA8C" w14:textId="0E20734E" w:rsidR="00D51D19" w:rsidRPr="00D51D19" w:rsidRDefault="00D51D19" w:rsidP="00D51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1D19">
        <w:t>(2</w:t>
      </w:r>
      <w:r>
        <w:t xml:space="preserve"> marks</w:t>
      </w:r>
      <w:r w:rsidRPr="00D51D19">
        <w:t>)</w:t>
      </w:r>
    </w:p>
    <w:p w14:paraId="7DD96891" w14:textId="77777777" w:rsidR="00D51D19" w:rsidRPr="00D51D19" w:rsidRDefault="00D51D19" w:rsidP="00D51D19">
      <w:r w:rsidRPr="00D51D1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EA8BC8" wp14:editId="58B30017">
                <wp:simplePos x="0" y="0"/>
                <wp:positionH relativeFrom="column">
                  <wp:posOffset>2514600</wp:posOffset>
                </wp:positionH>
                <wp:positionV relativeFrom="paragraph">
                  <wp:posOffset>146050</wp:posOffset>
                </wp:positionV>
                <wp:extent cx="914400" cy="3429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53687" w14:textId="77777777" w:rsidR="00D51D19" w:rsidRPr="00CA0FE2" w:rsidRDefault="00D51D19" w:rsidP="00D51D19">
                            <w:pPr>
                              <w:rPr>
                                <w:b/>
                              </w:rPr>
                            </w:pPr>
                            <w:r w:rsidRPr="00CA0FE2">
                              <w:rPr>
                                <w:b/>
                              </w:rPr>
                              <w:t>DIONE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8BC8" id="Text Box 475" o:spid="_x0000_s1048" type="#_x0000_t202" style="position:absolute;margin-left:198pt;margin-top:11.5pt;width:1in;height:27pt;z-index:-251654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" fillcolor="white [3201]" stroked="f" strokeweight=".5pt">
                <v:textbox>
                  <w:txbxContent>
                    <w:p w14:paraId="54053687" w14:textId="77777777" w:rsidR="00D51D19" w:rsidRPr="00CA0FE2" w:rsidRDefault="00D51D19" w:rsidP="00D51D19">
                      <w:pPr>
                        <w:rPr>
                          <w:b/>
                        </w:rPr>
                      </w:pPr>
                      <w:r w:rsidRPr="00CA0FE2">
                        <w:rPr>
                          <w:b/>
                        </w:rPr>
                        <w:t>DIONE</w:t>
                      </w:r>
                    </w:p>
                  </w:txbxContent>
                </v:textbox>
              </v:shape>
            </w:pict>
          </mc:Fallback>
        </mc:AlternateContent>
      </w:r>
    </w:p>
    <w:p w14:paraId="188D8F78" w14:textId="77777777" w:rsidR="00D51D19" w:rsidRPr="00D51D19" w:rsidRDefault="00D51D19" w:rsidP="00D51D19"/>
    <w:p w14:paraId="09C5ADC3" w14:textId="77777777" w:rsidR="00D51D19" w:rsidRPr="00D51D19" w:rsidRDefault="00D51D19" w:rsidP="00D51D19">
      <w:r w:rsidRPr="00D51D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2B073" wp14:editId="6617502A">
                <wp:simplePos x="0" y="0"/>
                <wp:positionH relativeFrom="column">
                  <wp:posOffset>2705100</wp:posOffset>
                </wp:positionH>
                <wp:positionV relativeFrom="paragraph">
                  <wp:posOffset>6985</wp:posOffset>
                </wp:positionV>
                <wp:extent cx="114300" cy="114300"/>
                <wp:effectExtent l="0" t="0" r="19050" b="19050"/>
                <wp:wrapNone/>
                <wp:docPr id="476" name="Oval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7A6DE" id="Oval 476" o:spid="_x0000_s1026" style="position:absolute;margin-left:213pt;margin-top: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" fillcolor="black [3213]" strokecolor="black [3213]" strokeweight="2pt"/>
            </w:pict>
          </mc:Fallback>
        </mc:AlternateContent>
      </w:r>
      <w:r w:rsidRPr="00D51D1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8F29CA" wp14:editId="276B44FC">
                <wp:simplePos x="0" y="0"/>
                <wp:positionH relativeFrom="column">
                  <wp:posOffset>2171700</wp:posOffset>
                </wp:positionH>
                <wp:positionV relativeFrom="paragraph">
                  <wp:posOffset>1207135</wp:posOffset>
                </wp:positionV>
                <wp:extent cx="114300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6666E" id="Oval 1" o:spid="_x0000_s1026" style="position:absolute;margin-left:171pt;margin-top:95.05pt;width:90pt;height:9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" fillcolor="#eeece1 [3214]" strokecolor="black [3213]" strokeweight="2pt"/>
            </w:pict>
          </mc:Fallback>
        </mc:AlternateContent>
      </w:r>
      <w:r w:rsidRPr="00D51D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F83B5" wp14:editId="59423656">
                <wp:simplePos x="0" y="0"/>
                <wp:positionH relativeFrom="column">
                  <wp:posOffset>1028700</wp:posOffset>
                </wp:positionH>
                <wp:positionV relativeFrom="paragraph">
                  <wp:posOffset>64135</wp:posOffset>
                </wp:positionV>
                <wp:extent cx="3429000" cy="3429000"/>
                <wp:effectExtent l="0" t="0" r="19050" b="19050"/>
                <wp:wrapNone/>
                <wp:docPr id="477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429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79BB8" id="Oval 477" o:spid="_x0000_s1026" style="position:absolute;margin-left:81pt;margin-top:5.05pt;width:270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" filled="f" strokecolor="black [3213]" strokeweight="2pt">
                <v:stroke dashstyle="dash"/>
              </v:oval>
            </w:pict>
          </mc:Fallback>
        </mc:AlternateContent>
      </w:r>
    </w:p>
    <w:p w14:paraId="7FA7CA08" w14:textId="77777777" w:rsidR="00D51D19" w:rsidRPr="00D51D19" w:rsidRDefault="00D51D19" w:rsidP="00D51D19">
      <w:r w:rsidRPr="00D51D1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FA8C95" wp14:editId="5C2B6352">
                <wp:simplePos x="0" y="0"/>
                <wp:positionH relativeFrom="column">
                  <wp:posOffset>3803650</wp:posOffset>
                </wp:positionH>
                <wp:positionV relativeFrom="paragraph">
                  <wp:posOffset>1480185</wp:posOffset>
                </wp:positionV>
                <wp:extent cx="914400" cy="3429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03ED0" w14:textId="77777777" w:rsidR="00D51D19" w:rsidRPr="00CA0FE2" w:rsidRDefault="00D51D19" w:rsidP="00D51D19">
                            <w:pPr>
                              <w:rPr>
                                <w:b/>
                              </w:rPr>
                            </w:pPr>
                            <w:r w:rsidRPr="00CA0FE2">
                              <w:rPr>
                                <w:b/>
                              </w:rPr>
                              <w:t>MIMAS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8C95" id="Text Box 478" o:spid="_x0000_s1049" type="#_x0000_t202" style="position:absolute;margin-left:299.5pt;margin-top:116.55pt;width:1in;height:27pt;z-index:-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" fillcolor="white [3201]" stroked="f" strokeweight=".5pt">
                <v:textbox>
                  <w:txbxContent>
                    <w:p w14:paraId="79B03ED0" w14:textId="77777777" w:rsidR="00D51D19" w:rsidRPr="00CA0FE2" w:rsidRDefault="00D51D19" w:rsidP="00D51D19">
                      <w:pPr>
                        <w:rPr>
                          <w:b/>
                        </w:rPr>
                      </w:pPr>
                      <w:r w:rsidRPr="00CA0FE2">
                        <w:rPr>
                          <w:b/>
                        </w:rPr>
                        <w:t>MIMAS</w:t>
                      </w:r>
                    </w:p>
                  </w:txbxContent>
                </v:textbox>
              </v:shape>
            </w:pict>
          </mc:Fallback>
        </mc:AlternateContent>
      </w:r>
      <w:r w:rsidRPr="00D51D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4569A" wp14:editId="078E3814">
                <wp:simplePos x="0" y="0"/>
                <wp:positionH relativeFrom="column">
                  <wp:posOffset>3727450</wp:posOffset>
                </wp:positionH>
                <wp:positionV relativeFrom="paragraph">
                  <wp:posOffset>1594485</wp:posOffset>
                </wp:positionV>
                <wp:extent cx="114300" cy="114300"/>
                <wp:effectExtent l="0" t="0" r="19050" b="19050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2A0F7" id="Oval 479" o:spid="_x0000_s1026" style="position:absolute;margin-left:293.5pt;margin-top:125.5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" fillcolor="black [3213]" strokecolor="black [3213]" strokeweight="2pt"/>
            </w:pict>
          </mc:Fallback>
        </mc:AlternateContent>
      </w:r>
      <w:r w:rsidRPr="00D51D1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3D4F9F" wp14:editId="760A1155">
                <wp:simplePos x="0" y="0"/>
                <wp:positionH relativeFrom="column">
                  <wp:posOffset>1714500</wp:posOffset>
                </wp:positionH>
                <wp:positionV relativeFrom="paragraph">
                  <wp:posOffset>565785</wp:posOffset>
                </wp:positionV>
                <wp:extent cx="2057400" cy="2057400"/>
                <wp:effectExtent l="0" t="0" r="1905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B6F94" id="Oval 91" o:spid="_x0000_s1026" style="position:absolute;margin-left:135pt;margin-top:44.55pt;width:162pt;height:1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" filled="f" strokecolor="black [3213]" strokeweight="2pt">
                <v:stroke dashstyle="dash"/>
              </v:oval>
            </w:pict>
          </mc:Fallback>
        </mc:AlternateContent>
      </w:r>
    </w:p>
    <w:p w14:paraId="62FE9DF3" w14:textId="77777777" w:rsidR="00D51D19" w:rsidRPr="00D51D19" w:rsidRDefault="00D51D19" w:rsidP="00D51D19"/>
    <w:p w14:paraId="5CFE55A8" w14:textId="77777777" w:rsidR="00D51D19" w:rsidRPr="00D51D19" w:rsidRDefault="00D51D19" w:rsidP="00D51D19"/>
    <w:p w14:paraId="2428FAD4" w14:textId="77777777" w:rsidR="00D51D19" w:rsidRPr="00D51D19" w:rsidRDefault="00D51D19" w:rsidP="00D51D19"/>
    <w:p w14:paraId="532B66F7" w14:textId="77777777" w:rsidR="00D51D19" w:rsidRPr="00D51D19" w:rsidRDefault="00D51D19" w:rsidP="00D51D19"/>
    <w:p w14:paraId="4319E44D" w14:textId="5418940C" w:rsidR="00D51D19" w:rsidRPr="00D51D19" w:rsidRDefault="00D51D19" w:rsidP="00D51D19"/>
    <w:p w14:paraId="53583E41" w14:textId="676C6B39" w:rsidR="00D51D19" w:rsidRPr="00D51D19" w:rsidRDefault="00D51D19" w:rsidP="00D51D19"/>
    <w:p w14:paraId="7B592D1C" w14:textId="2040D29D" w:rsidR="00D51D19" w:rsidRPr="00D51D19" w:rsidRDefault="00D51D19" w:rsidP="00D51D19"/>
    <w:p w14:paraId="272481C9" w14:textId="09313877" w:rsidR="00D51D19" w:rsidRPr="00D51D19" w:rsidRDefault="00D51D19" w:rsidP="00D51D19"/>
    <w:p w14:paraId="3E93C42D" w14:textId="404FE4D4" w:rsidR="00D51D19" w:rsidRPr="00D51D19" w:rsidRDefault="00D51D19" w:rsidP="00D51D19">
      <w:r w:rsidRPr="00D51D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6ECFD" wp14:editId="7B47E150">
                <wp:simplePos x="0" y="0"/>
                <wp:positionH relativeFrom="column">
                  <wp:posOffset>2355604</wp:posOffset>
                </wp:positionH>
                <wp:positionV relativeFrom="paragraph">
                  <wp:posOffset>67044</wp:posOffset>
                </wp:positionV>
                <wp:extent cx="812800" cy="342900"/>
                <wp:effectExtent l="0" t="0" r="635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41241" w14:textId="77777777" w:rsidR="00D51D19" w:rsidRPr="00CA0FE2" w:rsidRDefault="00D51D19" w:rsidP="00D51D19">
                            <w:pPr>
                              <w:rPr>
                                <w:b/>
                              </w:rPr>
                            </w:pPr>
                            <w:r w:rsidRPr="00CA0FE2">
                              <w:rPr>
                                <w:b/>
                              </w:rPr>
                              <w:t>SATURN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ECFD" id="Text Box 92" o:spid="_x0000_s1050" type="#_x0000_t202" style="position:absolute;margin-left:185.5pt;margin-top:5.3pt;width:6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" fillcolor="#eeece1 [3214]" stroked="f" strokeweight=".5pt">
                <v:textbox>
                  <w:txbxContent>
                    <w:p w14:paraId="74C41241" w14:textId="77777777" w:rsidR="00D51D19" w:rsidRPr="00CA0FE2" w:rsidRDefault="00D51D19" w:rsidP="00D51D19">
                      <w:pPr>
                        <w:rPr>
                          <w:b/>
                        </w:rPr>
                      </w:pPr>
                      <w:r w:rsidRPr="00CA0FE2">
                        <w:rPr>
                          <w:b/>
                        </w:rPr>
                        <w:t>SATURN</w:t>
                      </w:r>
                    </w:p>
                  </w:txbxContent>
                </v:textbox>
              </v:shape>
            </w:pict>
          </mc:Fallback>
        </mc:AlternateContent>
      </w:r>
    </w:p>
    <w:p w14:paraId="45D9C91D" w14:textId="77777777" w:rsidR="00D51D19" w:rsidRPr="00D51D19" w:rsidRDefault="00D51D19" w:rsidP="00D51D19"/>
    <w:p w14:paraId="4F054469" w14:textId="77777777" w:rsidR="00D51D19" w:rsidRPr="00D51D19" w:rsidRDefault="00D51D19" w:rsidP="00D51D19"/>
    <w:p w14:paraId="181E590C" w14:textId="77777777" w:rsidR="00D51D19" w:rsidRPr="00D51D19" w:rsidRDefault="00D51D19" w:rsidP="00D51D19"/>
    <w:p w14:paraId="5F4AE039" w14:textId="77777777" w:rsidR="00D51D19" w:rsidRPr="00D51D19" w:rsidRDefault="00D51D19" w:rsidP="00D51D19"/>
    <w:p w14:paraId="5688D3C1" w14:textId="77777777" w:rsidR="00D51D19" w:rsidRPr="00D51D19" w:rsidRDefault="00D51D19" w:rsidP="00D51D19"/>
    <w:p w14:paraId="5A308647" w14:textId="77777777" w:rsidR="00D51D19" w:rsidRPr="00D51D19" w:rsidRDefault="00D51D19" w:rsidP="00D51D19"/>
    <w:p w14:paraId="129C329A" w14:textId="77777777" w:rsidR="00D51D19" w:rsidRPr="00D51D19" w:rsidRDefault="00D51D19" w:rsidP="00D51D19">
      <w:r w:rsidRPr="00D51D19">
        <w:br w:type="page"/>
      </w:r>
    </w:p>
    <w:p w14:paraId="061BE0E8" w14:textId="3F8CB141" w:rsidR="00D51D19" w:rsidRPr="00D51D19" w:rsidRDefault="00D51D19" w:rsidP="00D51D19">
      <w:r>
        <w:lastRenderedPageBreak/>
        <w:t>(</w:t>
      </w:r>
      <w:r w:rsidRPr="00D51D19">
        <w:t xml:space="preserve">b) </w:t>
      </w:r>
      <w:r w:rsidRPr="00D51D19">
        <w:tab/>
        <w:t xml:space="preserve">Using the data provided for Mimas and Dione in the table above – as well as Kepler’s </w:t>
      </w:r>
      <w:r w:rsidR="00F14E5D">
        <w:t>Third</w:t>
      </w:r>
      <w:r w:rsidRPr="00D51D19">
        <w:t xml:space="preserve"> </w:t>
      </w:r>
      <w:r w:rsidR="00F14E5D">
        <w:tab/>
      </w:r>
      <w:r w:rsidRPr="00D51D19">
        <w:t>Law</w:t>
      </w:r>
      <w:r w:rsidR="00F14E5D">
        <w:t xml:space="preserve"> </w:t>
      </w:r>
      <w:r w:rsidRPr="00D51D19">
        <w:t xml:space="preserve">- calculate the orbital period for Dione in Earth days. </w:t>
      </w:r>
      <w:r w:rsidR="00F14E5D">
        <w:tab/>
      </w:r>
      <w:r w:rsidR="00F14E5D">
        <w:tab/>
      </w:r>
      <w:r w:rsidR="00F14E5D">
        <w:tab/>
      </w:r>
      <w:r w:rsidR="00F14E5D">
        <w:tab/>
      </w:r>
      <w:r w:rsidR="00F14E5D">
        <w:tab/>
      </w:r>
      <w:r w:rsidRPr="00D51D19">
        <w:t>(4</w:t>
      </w:r>
      <w:r w:rsidR="00F14E5D">
        <w:t xml:space="preserve"> marks</w:t>
      </w:r>
      <w:r w:rsidRPr="00D51D19">
        <w:t>)</w:t>
      </w:r>
    </w:p>
    <w:p w14:paraId="768FC89E" w14:textId="77777777" w:rsidR="00D51D19" w:rsidRPr="00D51D19" w:rsidRDefault="00D51D19" w:rsidP="00D51D19"/>
    <w:p w14:paraId="05105947" w14:textId="77777777" w:rsidR="00D51D19" w:rsidRPr="00D51D19" w:rsidRDefault="00D51D19" w:rsidP="00D51D19"/>
    <w:p w14:paraId="5F3DA047" w14:textId="77777777" w:rsidR="00D51D19" w:rsidRPr="00D51D19" w:rsidRDefault="00D51D19" w:rsidP="00D51D19"/>
    <w:p w14:paraId="305693F6" w14:textId="6BE7F5BD" w:rsidR="00D51D19" w:rsidRPr="00D51D19" w:rsidRDefault="00F14E5D" w:rsidP="00F14E5D">
      <w:r>
        <w:t>(c)</w:t>
      </w:r>
      <w:r>
        <w:tab/>
      </w:r>
      <w:r w:rsidR="00D51D19" w:rsidRPr="00D51D19">
        <w:t>Use the data provided for Mimas to calculate the mass of Saturn.</w:t>
      </w:r>
      <w:r>
        <w:tab/>
      </w:r>
      <w:r>
        <w:tab/>
      </w:r>
      <w:r>
        <w:tab/>
      </w:r>
      <w:r w:rsidR="00D51D19" w:rsidRPr="00D51D19">
        <w:t>(4</w:t>
      </w:r>
      <w:r>
        <w:t xml:space="preserve"> marks</w:t>
      </w:r>
      <w:r w:rsidR="00D51D19" w:rsidRPr="00D51D19">
        <w:t>)</w:t>
      </w:r>
    </w:p>
    <w:p w14:paraId="04771B37" w14:textId="77777777" w:rsidR="00D51D19" w:rsidRPr="00D51D19" w:rsidRDefault="00D51D19" w:rsidP="00F14E5D"/>
    <w:p w14:paraId="685BAE19" w14:textId="77777777" w:rsidR="00D51D19" w:rsidRPr="00D51D19" w:rsidRDefault="00D51D19" w:rsidP="00F14E5D"/>
    <w:p w14:paraId="2032D9DD" w14:textId="77777777" w:rsidR="00D51D19" w:rsidRPr="00D51D19" w:rsidRDefault="00D51D19" w:rsidP="00F14E5D"/>
    <w:p w14:paraId="2F97B4BD" w14:textId="1EA2D6D4" w:rsidR="00D51D19" w:rsidRPr="00D51D19" w:rsidRDefault="00F14E5D" w:rsidP="00D51D19">
      <w:r>
        <w:t>(d)</w:t>
      </w:r>
      <w:r>
        <w:tab/>
      </w:r>
      <w:r w:rsidR="00D51D19" w:rsidRPr="00D51D19">
        <w:t xml:space="preserve">Which moon has the higher orbital speed - Mimas or Dione? Explain without calculating any </w:t>
      </w:r>
      <w:r>
        <w:tab/>
      </w:r>
      <w:r w:rsidR="00D51D19" w:rsidRPr="00D51D19">
        <w:t xml:space="preserve">values.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1D19" w:rsidRPr="00D51D19">
        <w:t>(3</w:t>
      </w:r>
      <w:r>
        <w:t xml:space="preserve"> marks</w:t>
      </w:r>
      <w:r w:rsidR="00D51D19" w:rsidRPr="00D51D19">
        <w:t>)</w:t>
      </w:r>
    </w:p>
    <w:p w14:paraId="69FD8F00" w14:textId="77777777" w:rsidR="00D51D19" w:rsidRPr="00D51D19" w:rsidRDefault="00D51D19" w:rsidP="00D51D19"/>
    <w:p w14:paraId="3F63D2C2" w14:textId="77777777" w:rsidR="00D51D19" w:rsidRPr="00D51D19" w:rsidRDefault="00D51D19" w:rsidP="00D51D19"/>
    <w:p w14:paraId="73993B8F" w14:textId="77777777" w:rsidR="00D51D19" w:rsidRPr="00D51D19" w:rsidRDefault="00D51D19" w:rsidP="00D51D19"/>
    <w:p w14:paraId="588ECA0B" w14:textId="77777777" w:rsidR="00D51D19" w:rsidRPr="00D51D19" w:rsidRDefault="00D51D19" w:rsidP="00D51D19"/>
    <w:p w14:paraId="21B3E1CF" w14:textId="61A11810" w:rsidR="00D51D19" w:rsidRDefault="00F14E5D" w:rsidP="00D51D19">
      <w:r>
        <w:t>(e)</w:t>
      </w:r>
      <w:r>
        <w:tab/>
      </w:r>
      <w:r w:rsidR="00D51D19" w:rsidRPr="00D51D19">
        <w:t xml:space="preserve">NASA intends to insert a probe into an orbit around Saturn for scientific observations of its </w:t>
      </w:r>
      <w:r>
        <w:tab/>
      </w:r>
      <w:r w:rsidR="00D51D19" w:rsidRPr="00D51D19">
        <w:t xml:space="preserve">weather. Two students are discussing this probe; one student states: “All of the objects in </w:t>
      </w:r>
      <w:r>
        <w:tab/>
      </w:r>
      <w:r w:rsidR="00D51D19" w:rsidRPr="00D51D19">
        <w:t xml:space="preserve">this probe will be weightless because there are no forces acting on an object when it is in </w:t>
      </w:r>
      <w:r>
        <w:tab/>
      </w:r>
      <w:r w:rsidR="00D51D19" w:rsidRPr="00D51D19">
        <w:t>orbit.” Is this student correct? Explain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1D19" w:rsidRPr="00D51D19">
        <w:t>(3</w:t>
      </w:r>
      <w:r>
        <w:t xml:space="preserve"> marks</w:t>
      </w:r>
      <w:r w:rsidR="00D51D19" w:rsidRPr="00D51D19">
        <w:t>)</w:t>
      </w:r>
    </w:p>
    <w:p w14:paraId="7C2505BC" w14:textId="3359FB07" w:rsidR="00F14E5D" w:rsidRDefault="00F14E5D" w:rsidP="00D51D19"/>
    <w:p w14:paraId="1E000D98" w14:textId="03162FBA" w:rsidR="00F14E5D" w:rsidRDefault="00F14E5D" w:rsidP="00D51D19"/>
    <w:p w14:paraId="0531AC32" w14:textId="5DA7A16D" w:rsidR="00F14E5D" w:rsidRDefault="00F14E5D" w:rsidP="00D51D19"/>
    <w:p w14:paraId="02E8CA54" w14:textId="37A6A6BF" w:rsidR="00F14E5D" w:rsidRDefault="00F14E5D">
      <w:r>
        <w:br w:type="page"/>
      </w:r>
    </w:p>
    <w:p w14:paraId="0E202C1F" w14:textId="54AC5943" w:rsidR="00F14E5D" w:rsidRPr="00F14E5D" w:rsidRDefault="00F14E5D" w:rsidP="00F14E5D">
      <w:r w:rsidRPr="00F14E5D">
        <w:rPr>
          <w:b/>
        </w:rPr>
        <w:lastRenderedPageBreak/>
        <w:t>Question 1</w:t>
      </w:r>
      <w:r>
        <w:rPr>
          <w:b/>
        </w:rPr>
        <w:t>7</w:t>
      </w:r>
      <w:r w:rsidRPr="00F14E5D">
        <w:rPr>
          <w:b/>
        </w:rPr>
        <w:tab/>
      </w:r>
      <w:r w:rsidRPr="00F14E5D">
        <w:rPr>
          <w:b/>
        </w:rPr>
        <w:tab/>
      </w:r>
      <w:r w:rsidRPr="00F14E5D">
        <w:rPr>
          <w:b/>
        </w:rPr>
        <w:tab/>
      </w:r>
      <w:r w:rsidRPr="00F14E5D">
        <w:rPr>
          <w:b/>
        </w:rPr>
        <w:tab/>
      </w:r>
      <w:r w:rsidRPr="00F14E5D">
        <w:rPr>
          <w:b/>
        </w:rPr>
        <w:tab/>
      </w:r>
      <w:r w:rsidRPr="00F14E5D">
        <w:rPr>
          <w:b/>
        </w:rPr>
        <w:tab/>
      </w:r>
      <w:r w:rsidRPr="00F14E5D">
        <w:rPr>
          <w:b/>
        </w:rPr>
        <w:tab/>
      </w:r>
      <w:r w:rsidRPr="00F14E5D">
        <w:rPr>
          <w:b/>
        </w:rPr>
        <w:tab/>
      </w:r>
      <w:r w:rsidRPr="00F14E5D">
        <w:rPr>
          <w:b/>
        </w:rPr>
        <w:tab/>
      </w:r>
      <w:r w:rsidRPr="00F14E5D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Pr="00F14E5D">
        <w:rPr>
          <w:b/>
        </w:rPr>
        <w:t>(10 marks)</w:t>
      </w:r>
    </w:p>
    <w:p w14:paraId="034954BE" w14:textId="77777777" w:rsidR="00F14E5D" w:rsidRPr="00F14E5D" w:rsidRDefault="00F14E5D" w:rsidP="00F14E5D"/>
    <w:p w14:paraId="2F44A855" w14:textId="5E20D5C9" w:rsidR="00F14E5D" w:rsidRPr="00F14E5D" w:rsidRDefault="00F14E5D" w:rsidP="00F14E5D">
      <w:r w:rsidRPr="00F14E5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9DBBEBE" wp14:editId="0F9BA896">
                <wp:simplePos x="0" y="0"/>
                <wp:positionH relativeFrom="column">
                  <wp:posOffset>2789555</wp:posOffset>
                </wp:positionH>
                <wp:positionV relativeFrom="paragraph">
                  <wp:posOffset>587723</wp:posOffset>
                </wp:positionV>
                <wp:extent cx="678426" cy="276225"/>
                <wp:effectExtent l="0" t="0" r="0" b="3175"/>
                <wp:wrapNone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26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DB99E" w14:textId="77777777" w:rsidR="00F14E5D" w:rsidRDefault="00F14E5D" w:rsidP="00F14E5D">
                            <w: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BEBE" id="Text Box 2" o:spid="_x0000_s1051" type="#_x0000_t202" style="position:absolute;margin-left:219.65pt;margin-top:46.3pt;width:53.4pt;height:21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" stroked="f">
                <v:textbox>
                  <w:txbxContent>
                    <w:p w14:paraId="13BDB99E" w14:textId="77777777" w:rsidR="00F14E5D" w:rsidRDefault="00F14E5D" w:rsidP="00F14E5D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F14E5D">
        <w:t>A small object of mass 50.0 g is being rotated freely in a vertical circle of radius 1.50 m. It is attached to a string of the same length. At the position shown (i</w:t>
      </w:r>
      <w:r>
        <w:t>.</w:t>
      </w:r>
      <w:r w:rsidRPr="00F14E5D">
        <w:t>e</w:t>
      </w:r>
      <w:r>
        <w:t>.</w:t>
      </w:r>
      <w:r w:rsidRPr="00F14E5D">
        <w:t xml:space="preserve"> the top of the vertical circle), the </w:t>
      </w:r>
      <w:r w:rsidRPr="00F14E5D">
        <w:rPr>
          <w:b/>
          <w:i/>
        </w:rPr>
        <w:t>tension in the string is momentarily equal to zero</w:t>
      </w:r>
      <w:r w:rsidRPr="00F14E5D">
        <w:t xml:space="preserve">. The string is able to withstand a maximum tension of 2.50 N before it snaps. </w:t>
      </w:r>
    </w:p>
    <w:p w14:paraId="77FA9E45" w14:textId="60699BCE" w:rsidR="00F14E5D" w:rsidRPr="00F14E5D" w:rsidRDefault="00F14E5D" w:rsidP="00F14E5D">
      <w:r w:rsidRPr="00F14E5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CBF6471" wp14:editId="619F32F8">
                <wp:simplePos x="0" y="0"/>
                <wp:positionH relativeFrom="column">
                  <wp:posOffset>4058387</wp:posOffset>
                </wp:positionH>
                <wp:positionV relativeFrom="paragraph">
                  <wp:posOffset>139864</wp:posOffset>
                </wp:positionV>
                <wp:extent cx="1628775" cy="597310"/>
                <wp:effectExtent l="0" t="0" r="0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9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6FE4" w14:textId="77777777" w:rsidR="00F14E5D" w:rsidRDefault="00F14E5D" w:rsidP="00F14E5D">
                            <w:r>
                              <w:t>Direction of motion</w:t>
                            </w:r>
                          </w:p>
                          <w:p w14:paraId="3C424B01" w14:textId="77777777" w:rsidR="00F14E5D" w:rsidRDefault="00F14E5D" w:rsidP="00F14E5D">
                            <w:r>
                              <w:t>v = 1.00 ms</w:t>
                            </w:r>
                            <w:r w:rsidRPr="00B13B06"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6471" id="_x0000_s1052" type="#_x0000_t202" style="position:absolute;margin-left:319.55pt;margin-top:11pt;width:128.25pt;height:47.0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" stroked="f">
                <v:textbox>
                  <w:txbxContent>
                    <w:p w14:paraId="49256FE4" w14:textId="77777777" w:rsidR="00F14E5D" w:rsidRDefault="00F14E5D" w:rsidP="00F14E5D">
                      <w:r>
                        <w:t>Direction of motion</w:t>
                      </w:r>
                    </w:p>
                    <w:p w14:paraId="3C424B01" w14:textId="77777777" w:rsidR="00F14E5D" w:rsidRDefault="00F14E5D" w:rsidP="00F14E5D">
                      <w:r>
                        <w:t>v = 1.00 ms</w:t>
                      </w:r>
                      <w:r w:rsidRPr="00B13B06">
                        <w:rPr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F14E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70941" wp14:editId="337341F1">
                <wp:simplePos x="0" y="0"/>
                <wp:positionH relativeFrom="column">
                  <wp:posOffset>3076575</wp:posOffset>
                </wp:positionH>
                <wp:positionV relativeFrom="paragraph">
                  <wp:posOffset>742950</wp:posOffset>
                </wp:positionV>
                <wp:extent cx="923925" cy="1333500"/>
                <wp:effectExtent l="0" t="38100" r="47625" b="1905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10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242.25pt;margin-top:58.5pt;width:72.75pt;height:1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" strokecolor="black [3213]">
                <v:stroke dashstyle="dash" endarrow="block"/>
              </v:shape>
            </w:pict>
          </mc:Fallback>
        </mc:AlternateContent>
      </w:r>
      <w:r w:rsidRPr="00F14E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2E0FB" wp14:editId="67B578F7">
                <wp:simplePos x="0" y="0"/>
                <wp:positionH relativeFrom="column">
                  <wp:posOffset>3124200</wp:posOffset>
                </wp:positionH>
                <wp:positionV relativeFrom="paragraph">
                  <wp:posOffset>457200</wp:posOffset>
                </wp:positionV>
                <wp:extent cx="876300" cy="0"/>
                <wp:effectExtent l="0" t="76200" r="19050" b="952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C0C2C" id="Straight Arrow Connector 398" o:spid="_x0000_s1026" type="#_x0000_t32" style="position:absolute;margin-left:246pt;margin-top:36pt;width:6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" strokecolor="black [3213]" strokeweight="1.25pt">
                <v:stroke endarrow="block"/>
              </v:shape>
            </w:pict>
          </mc:Fallback>
        </mc:AlternateContent>
      </w:r>
      <w:r w:rsidRPr="00F14E5D">
        <w:tab/>
      </w:r>
    </w:p>
    <w:p w14:paraId="6496A24B" w14:textId="01553697" w:rsidR="00F14E5D" w:rsidRPr="00F14E5D" w:rsidRDefault="00F14E5D" w:rsidP="00F14E5D">
      <w:r w:rsidRPr="00F14E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CDB2F" wp14:editId="37EE8156">
                <wp:simplePos x="0" y="0"/>
                <wp:positionH relativeFrom="column">
                  <wp:posOffset>2895600</wp:posOffset>
                </wp:positionH>
                <wp:positionV relativeFrom="paragraph">
                  <wp:posOffset>67945</wp:posOffset>
                </wp:positionV>
                <wp:extent cx="342900" cy="228600"/>
                <wp:effectExtent l="0" t="0" r="19050" b="1905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6198E" id="Rectangle 399" o:spid="_x0000_s1026" style="position:absolute;margin-left:228pt;margin-top:5.35pt;width:27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" fillcolor="black [3213]" strokecolor="black [3213]" strokeweight="2pt"/>
            </w:pict>
          </mc:Fallback>
        </mc:AlternateContent>
      </w:r>
    </w:p>
    <w:p w14:paraId="01DD0060" w14:textId="4E8B1C0E" w:rsidR="00F14E5D" w:rsidRPr="00F14E5D" w:rsidRDefault="00F14E5D" w:rsidP="00F14E5D">
      <w:r w:rsidRPr="00F14E5D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73F379EF" wp14:editId="53E47F68">
                <wp:simplePos x="0" y="0"/>
                <wp:positionH relativeFrom="column">
                  <wp:posOffset>1349170</wp:posOffset>
                </wp:positionH>
                <wp:positionV relativeFrom="paragraph">
                  <wp:posOffset>141442</wp:posOffset>
                </wp:positionV>
                <wp:extent cx="3429000" cy="3314700"/>
                <wp:effectExtent l="0" t="0" r="19050" b="19050"/>
                <wp:wrapNone/>
                <wp:docPr id="397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314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49BC5" id="Oval 397" o:spid="_x0000_s1026" style="position:absolute;margin-left:106.25pt;margin-top:11.15pt;width:270pt;height:261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" filled="f" strokecolor="black [3213]" strokeweight="2pt"/>
            </w:pict>
          </mc:Fallback>
        </mc:AlternateContent>
      </w:r>
    </w:p>
    <w:p w14:paraId="16641049" w14:textId="6CF354AC" w:rsidR="00F14E5D" w:rsidRPr="00F14E5D" w:rsidRDefault="00F14E5D" w:rsidP="00F14E5D"/>
    <w:p w14:paraId="17D176D9" w14:textId="7EC5BF0D" w:rsidR="00F14E5D" w:rsidRPr="00F14E5D" w:rsidRDefault="00F14E5D" w:rsidP="00F14E5D"/>
    <w:p w14:paraId="59C92165" w14:textId="35487754" w:rsidR="00F14E5D" w:rsidRPr="00F14E5D" w:rsidRDefault="00F14E5D" w:rsidP="00F14E5D"/>
    <w:p w14:paraId="1413133C" w14:textId="1071DCD6" w:rsidR="00F14E5D" w:rsidRPr="00F14E5D" w:rsidRDefault="00F14E5D" w:rsidP="00F14E5D"/>
    <w:p w14:paraId="3AD59BB8" w14:textId="1513D28E" w:rsidR="00F14E5D" w:rsidRPr="00F14E5D" w:rsidRDefault="00F14E5D" w:rsidP="00F14E5D"/>
    <w:p w14:paraId="2FC3C127" w14:textId="38169F84" w:rsidR="00F14E5D" w:rsidRPr="00F14E5D" w:rsidRDefault="00F14E5D" w:rsidP="00F14E5D">
      <w:r w:rsidRPr="00F14E5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59E73D4" wp14:editId="7FF89756">
                <wp:simplePos x="0" y="0"/>
                <wp:positionH relativeFrom="column">
                  <wp:posOffset>3586172</wp:posOffset>
                </wp:positionH>
                <wp:positionV relativeFrom="paragraph">
                  <wp:posOffset>90908</wp:posOffset>
                </wp:positionV>
                <wp:extent cx="877529" cy="276225"/>
                <wp:effectExtent l="0" t="0" r="0" b="3175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29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580F1" w14:textId="77777777" w:rsidR="00F14E5D" w:rsidRDefault="00F14E5D" w:rsidP="00F14E5D">
                            <w:r>
                              <w:t>r = 1.50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73D4" id="_x0000_s1053" type="#_x0000_t202" style="position:absolute;margin-left:282.4pt;margin-top:7.15pt;width:69.1pt;height:21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" stroked="f">
                <v:textbox>
                  <w:txbxContent>
                    <w:p w14:paraId="767580F1" w14:textId="77777777" w:rsidR="00F14E5D" w:rsidRDefault="00F14E5D" w:rsidP="00F14E5D">
                      <w:r>
                        <w:t>r = 1.50 m</w:t>
                      </w:r>
                    </w:p>
                  </w:txbxContent>
                </v:textbox>
              </v:shape>
            </w:pict>
          </mc:Fallback>
        </mc:AlternateContent>
      </w:r>
    </w:p>
    <w:p w14:paraId="03D5D0CF" w14:textId="4495B28D" w:rsidR="00F14E5D" w:rsidRPr="00F14E5D" w:rsidRDefault="00F14E5D" w:rsidP="00F14E5D"/>
    <w:p w14:paraId="3CB84E4C" w14:textId="1F3431C2" w:rsidR="00F14E5D" w:rsidRPr="00F14E5D" w:rsidRDefault="00F14E5D" w:rsidP="00F14E5D"/>
    <w:p w14:paraId="05A07CD3" w14:textId="1DCC6C31" w:rsidR="00F14E5D" w:rsidRPr="00F14E5D" w:rsidRDefault="00F14E5D" w:rsidP="00F14E5D"/>
    <w:p w14:paraId="78E15B81" w14:textId="7B62E64C" w:rsidR="00F14E5D" w:rsidRPr="00F14E5D" w:rsidRDefault="00F14E5D" w:rsidP="00F14E5D"/>
    <w:p w14:paraId="78804E2F" w14:textId="0BE66788" w:rsidR="00F14E5D" w:rsidRPr="00F14E5D" w:rsidRDefault="00F14E5D" w:rsidP="00F14E5D"/>
    <w:p w14:paraId="6D4457AF" w14:textId="720BD69E" w:rsidR="00F14E5D" w:rsidRPr="00F14E5D" w:rsidRDefault="00F14E5D" w:rsidP="00F14E5D">
      <w:pPr>
        <w:rPr>
          <w:b/>
        </w:rPr>
      </w:pPr>
    </w:p>
    <w:p w14:paraId="69377239" w14:textId="77777777" w:rsidR="0001515F" w:rsidRDefault="00F14E5D" w:rsidP="00F14E5D">
      <w:pPr>
        <w:rPr>
          <w:b/>
        </w:rPr>
      </w:pPr>
      <w:r w:rsidRPr="00F14E5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25247D3" wp14:editId="7ED2C748">
                <wp:simplePos x="0" y="0"/>
                <wp:positionH relativeFrom="column">
                  <wp:posOffset>4512208</wp:posOffset>
                </wp:positionH>
                <wp:positionV relativeFrom="paragraph">
                  <wp:posOffset>680085</wp:posOffset>
                </wp:positionV>
                <wp:extent cx="257175" cy="276225"/>
                <wp:effectExtent l="0" t="0" r="9525" b="9525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6DA9" w14:textId="77777777" w:rsidR="00F14E5D" w:rsidRDefault="00F14E5D" w:rsidP="00F14E5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47D3" id="_x0000_s1054" type="#_x0000_t202" style="position:absolute;margin-left:355.3pt;margin-top:53.55pt;width:20.25pt;height:21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" stroked="f">
                <v:textbox>
                  <w:txbxContent>
                    <w:p w14:paraId="04B26DA9" w14:textId="77777777" w:rsidR="00F14E5D" w:rsidRDefault="00F14E5D" w:rsidP="00F14E5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F14E5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4D1945E" wp14:editId="77341DE6">
                <wp:simplePos x="0" y="0"/>
                <wp:positionH relativeFrom="column">
                  <wp:posOffset>2981182</wp:posOffset>
                </wp:positionH>
                <wp:positionV relativeFrom="paragraph">
                  <wp:posOffset>1422625</wp:posOffset>
                </wp:positionV>
                <wp:extent cx="257175" cy="276225"/>
                <wp:effectExtent l="0" t="0" r="9525" b="9525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A856E" w14:textId="77777777" w:rsidR="00F14E5D" w:rsidRDefault="00F14E5D" w:rsidP="00F14E5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945E" id="_x0000_s1055" type="#_x0000_t202" style="position:absolute;margin-left:234.75pt;margin-top:112pt;width:20.25pt;height:21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" stroked="f">
                <v:textbox>
                  <w:txbxContent>
                    <w:p w14:paraId="5CBA856E" w14:textId="77777777" w:rsidR="00F14E5D" w:rsidRDefault="00F14E5D" w:rsidP="00F14E5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14E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24170" wp14:editId="256BED6D">
                <wp:simplePos x="0" y="0"/>
                <wp:positionH relativeFrom="column">
                  <wp:posOffset>4413454</wp:posOffset>
                </wp:positionH>
                <wp:positionV relativeFrom="paragraph">
                  <wp:posOffset>618040</wp:posOffset>
                </wp:positionV>
                <wp:extent cx="114300" cy="123825"/>
                <wp:effectExtent l="0" t="0" r="19050" b="28575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BC8F6" id="Oval 402" o:spid="_x0000_s1026" style="position:absolute;margin-left:347.5pt;margin-top:48.65pt;width:9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" fillcolor="black [3213]" strokecolor="black [3213]" strokeweight="2pt"/>
            </w:pict>
          </mc:Fallback>
        </mc:AlternateContent>
      </w:r>
      <w:r w:rsidRPr="00F14E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FED8E" wp14:editId="38804597">
                <wp:simplePos x="0" y="0"/>
                <wp:positionH relativeFrom="column">
                  <wp:posOffset>3054145</wp:posOffset>
                </wp:positionH>
                <wp:positionV relativeFrom="paragraph">
                  <wp:posOffset>1281409</wp:posOffset>
                </wp:positionV>
                <wp:extent cx="114300" cy="123825"/>
                <wp:effectExtent l="0" t="0" r="19050" b="28575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047BD" id="Oval 467" o:spid="_x0000_s1026" style="position:absolute;margin-left:240.5pt;margin-top:100.9pt;width:9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" fillcolor="black [3213]" strokecolor="black [3213]" strokeweight="2pt"/>
            </w:pict>
          </mc:Fallback>
        </mc:AlternateContent>
      </w:r>
    </w:p>
    <w:p w14:paraId="39CA9303" w14:textId="77777777" w:rsidR="0001515F" w:rsidRDefault="0001515F" w:rsidP="00F14E5D">
      <w:pPr>
        <w:rPr>
          <w:b/>
        </w:rPr>
      </w:pPr>
    </w:p>
    <w:p w14:paraId="04713CAC" w14:textId="77777777" w:rsidR="0001515F" w:rsidRDefault="0001515F" w:rsidP="00F14E5D">
      <w:pPr>
        <w:rPr>
          <w:b/>
        </w:rPr>
      </w:pPr>
    </w:p>
    <w:p w14:paraId="06225964" w14:textId="77777777" w:rsidR="0001515F" w:rsidRDefault="0001515F" w:rsidP="00F14E5D">
      <w:pPr>
        <w:rPr>
          <w:b/>
        </w:rPr>
      </w:pPr>
    </w:p>
    <w:p w14:paraId="242061AA" w14:textId="77777777" w:rsidR="0001515F" w:rsidRDefault="0001515F" w:rsidP="00F14E5D">
      <w:pPr>
        <w:rPr>
          <w:b/>
        </w:rPr>
      </w:pPr>
    </w:p>
    <w:p w14:paraId="4A432816" w14:textId="77777777" w:rsidR="0001515F" w:rsidRDefault="0001515F" w:rsidP="00F14E5D">
      <w:pPr>
        <w:rPr>
          <w:b/>
        </w:rPr>
      </w:pPr>
    </w:p>
    <w:p w14:paraId="0E916FA9" w14:textId="77777777" w:rsidR="0001515F" w:rsidRDefault="0001515F" w:rsidP="00F14E5D">
      <w:pPr>
        <w:rPr>
          <w:b/>
        </w:rPr>
      </w:pPr>
    </w:p>
    <w:p w14:paraId="3E81009D" w14:textId="77777777" w:rsidR="0001515F" w:rsidRDefault="0001515F" w:rsidP="00F14E5D">
      <w:pPr>
        <w:rPr>
          <w:b/>
        </w:rPr>
      </w:pPr>
    </w:p>
    <w:p w14:paraId="2CDA4F77" w14:textId="77777777" w:rsidR="0001515F" w:rsidRDefault="0001515F" w:rsidP="00F14E5D">
      <w:pPr>
        <w:rPr>
          <w:b/>
        </w:rPr>
      </w:pPr>
    </w:p>
    <w:p w14:paraId="3846ADC5" w14:textId="77777777" w:rsidR="0001515F" w:rsidRDefault="0001515F" w:rsidP="00F14E5D">
      <w:pPr>
        <w:rPr>
          <w:b/>
        </w:rPr>
      </w:pPr>
    </w:p>
    <w:p w14:paraId="2FDDECFA" w14:textId="77777777" w:rsidR="0001515F" w:rsidRDefault="0001515F" w:rsidP="00F14E5D">
      <w:pPr>
        <w:rPr>
          <w:b/>
        </w:rPr>
      </w:pPr>
    </w:p>
    <w:p w14:paraId="701D468F" w14:textId="22318E4C" w:rsidR="00F14E5D" w:rsidRPr="00F14E5D" w:rsidRDefault="0001515F" w:rsidP="00F14E5D">
      <w:pPr>
        <w:rPr>
          <w:b/>
        </w:rPr>
      </w:pPr>
      <w:r w:rsidRPr="00EF7C75">
        <w:t>(a)</w:t>
      </w:r>
      <w:r>
        <w:rPr>
          <w:b/>
        </w:rPr>
        <w:tab/>
      </w:r>
      <w:r w:rsidR="00F14E5D" w:rsidRPr="00F14E5D">
        <w:t>Which of the arrows below best describes the direction of the object’s motion at point ‘X’?</w:t>
      </w:r>
    </w:p>
    <w:p w14:paraId="2E28C9DF" w14:textId="736DF2D3" w:rsidR="00F14E5D" w:rsidRPr="00F14E5D" w:rsidRDefault="0001515F" w:rsidP="00F14E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E5D" w:rsidRPr="00F14E5D">
        <w:t>(1 mark)</w:t>
      </w:r>
    </w:p>
    <w:p w14:paraId="6DD53578" w14:textId="77777777" w:rsidR="00F14E5D" w:rsidRPr="00F14E5D" w:rsidRDefault="00F14E5D" w:rsidP="00F14E5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50"/>
      </w:tblGrid>
      <w:tr w:rsidR="00F14E5D" w:rsidRPr="00F14E5D" w14:paraId="32A88573" w14:textId="77777777" w:rsidTr="00D62DA4">
        <w:trPr>
          <w:trHeight w:val="1701"/>
        </w:trPr>
        <w:tc>
          <w:tcPr>
            <w:tcW w:w="4508" w:type="dxa"/>
            <w:vAlign w:val="center"/>
          </w:tcPr>
          <w:p w14:paraId="2771250C" w14:textId="77777777" w:rsidR="00F14E5D" w:rsidRPr="00F14E5D" w:rsidRDefault="00F14E5D" w:rsidP="00F14E5D">
            <w:pPr>
              <w:rPr>
                <w:lang w:val="en-US"/>
              </w:rPr>
            </w:pPr>
            <w:r w:rsidRPr="00F14E5D">
              <w:rPr>
                <w:lang w:val="en-US"/>
              </w:rPr>
              <w:t>A</w:t>
            </w:r>
          </w:p>
        </w:tc>
        <w:tc>
          <w:tcPr>
            <w:tcW w:w="4508" w:type="dxa"/>
            <w:vAlign w:val="center"/>
          </w:tcPr>
          <w:p w14:paraId="3AA6F8EE" w14:textId="77777777" w:rsidR="00F14E5D" w:rsidRPr="00F14E5D" w:rsidRDefault="00F14E5D" w:rsidP="00F14E5D">
            <w:pPr>
              <w:rPr>
                <w:lang w:val="en-US"/>
              </w:rPr>
            </w:pPr>
            <w:r w:rsidRPr="00F14E5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7C5B10" wp14:editId="2BFA8746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269875</wp:posOffset>
                      </wp:positionV>
                      <wp:extent cx="619125" cy="514350"/>
                      <wp:effectExtent l="0" t="38100" r="47625" b="19050"/>
                      <wp:wrapNone/>
                      <wp:docPr id="408" name="Straight Arrow Connector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BC9F1" id="Straight Arrow Connector 408" o:spid="_x0000_s1026" type="#_x0000_t32" style="position:absolute;margin-left:70.9pt;margin-top:21.25pt;width:48.75pt;height:40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" strokecolor="black [3213]">
                      <v:stroke endarrow="block"/>
                    </v:shape>
                  </w:pict>
                </mc:Fallback>
              </mc:AlternateContent>
            </w:r>
          </w:p>
        </w:tc>
      </w:tr>
      <w:tr w:rsidR="00F14E5D" w:rsidRPr="00F14E5D" w14:paraId="0F1FE343" w14:textId="77777777" w:rsidTr="00D62DA4">
        <w:trPr>
          <w:trHeight w:val="1701"/>
        </w:trPr>
        <w:tc>
          <w:tcPr>
            <w:tcW w:w="4508" w:type="dxa"/>
            <w:vAlign w:val="center"/>
          </w:tcPr>
          <w:p w14:paraId="06144F18" w14:textId="77777777" w:rsidR="00F14E5D" w:rsidRPr="00F14E5D" w:rsidRDefault="00F14E5D" w:rsidP="00F14E5D">
            <w:pPr>
              <w:rPr>
                <w:lang w:val="en-US"/>
              </w:rPr>
            </w:pPr>
            <w:r w:rsidRPr="00F14E5D">
              <w:rPr>
                <w:lang w:val="en-US"/>
              </w:rPr>
              <w:t>B</w:t>
            </w:r>
          </w:p>
        </w:tc>
        <w:tc>
          <w:tcPr>
            <w:tcW w:w="4508" w:type="dxa"/>
            <w:vAlign w:val="center"/>
          </w:tcPr>
          <w:p w14:paraId="542AF5AD" w14:textId="77777777" w:rsidR="00F14E5D" w:rsidRPr="00F14E5D" w:rsidRDefault="00F14E5D" w:rsidP="00F14E5D">
            <w:pPr>
              <w:rPr>
                <w:lang w:val="en-US"/>
              </w:rPr>
            </w:pPr>
            <w:r w:rsidRPr="00F14E5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37A7AB" wp14:editId="452464F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9525</wp:posOffset>
                      </wp:positionV>
                      <wp:extent cx="685800" cy="552450"/>
                      <wp:effectExtent l="38100" t="38100" r="19050" b="19050"/>
                      <wp:wrapNone/>
                      <wp:docPr id="409" name="Straight Arrow Connector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E2C20" id="Straight Arrow Connector 409" o:spid="_x0000_s1026" type="#_x0000_t32" style="position:absolute;margin-left:66.1pt;margin-top:.75pt;width:54pt;height:43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" strokecolor="black [3213]">
                      <v:stroke endarrow="block"/>
                    </v:shape>
                  </w:pict>
                </mc:Fallback>
              </mc:AlternateContent>
            </w:r>
          </w:p>
        </w:tc>
      </w:tr>
      <w:tr w:rsidR="00F14E5D" w:rsidRPr="00F14E5D" w14:paraId="0990ECA9" w14:textId="77777777" w:rsidTr="00D62DA4">
        <w:trPr>
          <w:trHeight w:val="1701"/>
        </w:trPr>
        <w:tc>
          <w:tcPr>
            <w:tcW w:w="4508" w:type="dxa"/>
            <w:vAlign w:val="center"/>
          </w:tcPr>
          <w:p w14:paraId="555E4D04" w14:textId="77777777" w:rsidR="00F14E5D" w:rsidRPr="00F14E5D" w:rsidRDefault="00F14E5D" w:rsidP="00F14E5D">
            <w:pPr>
              <w:rPr>
                <w:lang w:val="en-US"/>
              </w:rPr>
            </w:pPr>
            <w:r w:rsidRPr="00F14E5D">
              <w:rPr>
                <w:lang w:val="en-US"/>
              </w:rPr>
              <w:t>C</w:t>
            </w:r>
          </w:p>
        </w:tc>
        <w:tc>
          <w:tcPr>
            <w:tcW w:w="4508" w:type="dxa"/>
            <w:vAlign w:val="center"/>
          </w:tcPr>
          <w:p w14:paraId="1DBD7DD4" w14:textId="77777777" w:rsidR="00F14E5D" w:rsidRPr="00F14E5D" w:rsidRDefault="00F14E5D" w:rsidP="00F14E5D">
            <w:pPr>
              <w:rPr>
                <w:lang w:val="en-US"/>
              </w:rPr>
            </w:pPr>
            <w:r w:rsidRPr="00F14E5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1DE97E" wp14:editId="20423E16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163830</wp:posOffset>
                      </wp:positionV>
                      <wp:extent cx="619125" cy="466725"/>
                      <wp:effectExtent l="38100" t="0" r="28575" b="47625"/>
                      <wp:wrapNone/>
                      <wp:docPr id="410" name="Straight Arrow Connector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F8755" id="Straight Arrow Connector 410" o:spid="_x0000_s1026" type="#_x0000_t32" style="position:absolute;margin-left:66.85pt;margin-top:12.9pt;width:48.75pt;height:3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" strokecolor="black [3213]">
                      <v:stroke endarrow="block"/>
                    </v:shape>
                  </w:pict>
                </mc:Fallback>
              </mc:AlternateContent>
            </w:r>
          </w:p>
        </w:tc>
      </w:tr>
      <w:tr w:rsidR="00F14E5D" w:rsidRPr="00F14E5D" w14:paraId="6470C145" w14:textId="77777777" w:rsidTr="00D62DA4">
        <w:trPr>
          <w:trHeight w:val="1701"/>
        </w:trPr>
        <w:tc>
          <w:tcPr>
            <w:tcW w:w="4508" w:type="dxa"/>
            <w:vAlign w:val="center"/>
          </w:tcPr>
          <w:p w14:paraId="17D3BD2E" w14:textId="77777777" w:rsidR="00F14E5D" w:rsidRPr="00F14E5D" w:rsidRDefault="00F14E5D" w:rsidP="00F14E5D">
            <w:pPr>
              <w:rPr>
                <w:lang w:val="en-US"/>
              </w:rPr>
            </w:pPr>
            <w:r w:rsidRPr="00F14E5D">
              <w:rPr>
                <w:lang w:val="en-US"/>
              </w:rPr>
              <w:lastRenderedPageBreak/>
              <w:t>D</w:t>
            </w:r>
          </w:p>
        </w:tc>
        <w:tc>
          <w:tcPr>
            <w:tcW w:w="4508" w:type="dxa"/>
            <w:vAlign w:val="center"/>
          </w:tcPr>
          <w:p w14:paraId="310D4083" w14:textId="77777777" w:rsidR="00F14E5D" w:rsidRPr="00F14E5D" w:rsidRDefault="00F14E5D" w:rsidP="00F14E5D">
            <w:pPr>
              <w:rPr>
                <w:lang w:val="en-US"/>
              </w:rPr>
            </w:pPr>
            <w:r w:rsidRPr="00F14E5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3F8EA3" wp14:editId="28548A1E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145415</wp:posOffset>
                      </wp:positionV>
                      <wp:extent cx="790575" cy="533400"/>
                      <wp:effectExtent l="0" t="0" r="66675" b="57150"/>
                      <wp:wrapNone/>
                      <wp:docPr id="411" name="Straight Arrow Connector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0C5A0" id="Straight Arrow Connector 411" o:spid="_x0000_s1026" type="#_x0000_t32" style="position:absolute;margin-left:62.35pt;margin-top:11.45pt;width:62.2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" strokecolor="black [3213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54B3728B" w14:textId="77777777" w:rsidR="00F14E5D" w:rsidRPr="00F14E5D" w:rsidRDefault="00F14E5D" w:rsidP="00F14E5D"/>
    <w:p w14:paraId="033E2FB7" w14:textId="77777777" w:rsidR="00F14E5D" w:rsidRPr="00F14E5D" w:rsidRDefault="00F14E5D" w:rsidP="00F14E5D">
      <w:pPr>
        <w:rPr>
          <w:b/>
        </w:rPr>
      </w:pPr>
      <w:r w:rsidRPr="00F14E5D">
        <w:rPr>
          <w:b/>
        </w:rPr>
        <w:t>ANSWER: _______________</w:t>
      </w:r>
    </w:p>
    <w:p w14:paraId="03B94492" w14:textId="77777777" w:rsidR="00F14E5D" w:rsidRPr="00F14E5D" w:rsidRDefault="00F14E5D" w:rsidP="00F14E5D">
      <w:pPr>
        <w:rPr>
          <w:b/>
        </w:rPr>
      </w:pPr>
    </w:p>
    <w:p w14:paraId="448211F0" w14:textId="77777777" w:rsidR="00020E02" w:rsidRDefault="00020E02" w:rsidP="00F14E5D"/>
    <w:p w14:paraId="054ABB8A" w14:textId="03F76248" w:rsidR="00F14E5D" w:rsidRPr="00F14E5D" w:rsidRDefault="00EF7C75" w:rsidP="00F14E5D">
      <w:r>
        <w:t>(b)</w:t>
      </w:r>
      <w:r>
        <w:tab/>
      </w:r>
      <w:r w:rsidR="00F14E5D" w:rsidRPr="00F14E5D">
        <w:t>Show via calculation that the object is travelling with a speed 3.83 ms</w:t>
      </w:r>
      <w:r w:rsidR="00F14E5D" w:rsidRPr="00F14E5D">
        <w:rPr>
          <w:vertAlign w:val="superscript"/>
        </w:rPr>
        <w:t>-1</w:t>
      </w:r>
      <w:r w:rsidR="00F14E5D" w:rsidRPr="00F14E5D">
        <w:t xml:space="preserve"> when it is at the top of </w:t>
      </w:r>
      <w:r>
        <w:tab/>
      </w:r>
      <w:r w:rsidR="00F14E5D" w:rsidRPr="00F14E5D">
        <w:t xml:space="preserve">the vertical circle.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E5D" w:rsidRPr="00F14E5D">
        <w:t>(3 marks)</w:t>
      </w:r>
    </w:p>
    <w:p w14:paraId="1F095E66" w14:textId="77777777" w:rsidR="00F14E5D" w:rsidRPr="00F14E5D" w:rsidRDefault="00F14E5D" w:rsidP="00F14E5D"/>
    <w:p w14:paraId="45772A8C" w14:textId="77777777" w:rsidR="00F14E5D" w:rsidRPr="00F14E5D" w:rsidRDefault="00F14E5D" w:rsidP="00F14E5D"/>
    <w:p w14:paraId="07A81F3E" w14:textId="77777777" w:rsidR="00F14E5D" w:rsidRPr="00F14E5D" w:rsidRDefault="00F14E5D" w:rsidP="00F14E5D"/>
    <w:p w14:paraId="0B3467CF" w14:textId="221FAF7C" w:rsidR="00F14E5D" w:rsidRPr="00F14E5D" w:rsidRDefault="00EF7C75" w:rsidP="00F14E5D">
      <w:r>
        <w:t>(c)</w:t>
      </w:r>
      <w:r>
        <w:tab/>
      </w:r>
      <w:r w:rsidR="00F14E5D" w:rsidRPr="00F14E5D">
        <w:t xml:space="preserve">Given that the object is rotating freely under the influence of gravity, calculate what its speed </w:t>
      </w:r>
      <w:r>
        <w:tab/>
      </w:r>
      <w:r w:rsidR="00F14E5D" w:rsidRPr="00F14E5D">
        <w:t xml:space="preserve">would be if it reached the bottom of the circle at point ‘Y’. </w:t>
      </w:r>
      <w:r>
        <w:tab/>
      </w:r>
      <w:r>
        <w:tab/>
      </w:r>
      <w:r>
        <w:tab/>
      </w:r>
      <w:r>
        <w:tab/>
      </w:r>
      <w:r>
        <w:tab/>
      </w:r>
      <w:r w:rsidR="00F14E5D" w:rsidRPr="00F14E5D">
        <w:t>(3 marks)</w:t>
      </w:r>
    </w:p>
    <w:p w14:paraId="747F2EC3" w14:textId="77777777" w:rsidR="00F14E5D" w:rsidRPr="00F14E5D" w:rsidRDefault="00F14E5D" w:rsidP="00F14E5D"/>
    <w:p w14:paraId="4E31E261" w14:textId="77777777" w:rsidR="00F14E5D" w:rsidRPr="00F14E5D" w:rsidRDefault="00F14E5D" w:rsidP="00F14E5D"/>
    <w:p w14:paraId="6AC680AC" w14:textId="77777777" w:rsidR="00F14E5D" w:rsidRPr="00F14E5D" w:rsidRDefault="00F14E5D" w:rsidP="00F14E5D"/>
    <w:p w14:paraId="5C4333BA" w14:textId="77777777" w:rsidR="00F14E5D" w:rsidRPr="00F14E5D" w:rsidRDefault="00F14E5D" w:rsidP="00F14E5D"/>
    <w:p w14:paraId="500FDE1A" w14:textId="5C92B887" w:rsidR="00F14E5D" w:rsidRPr="00F14E5D" w:rsidRDefault="00AF37A9" w:rsidP="00EF7C75">
      <w:r>
        <w:t>(d)</w:t>
      </w:r>
      <w:r>
        <w:tab/>
      </w:r>
      <w:r w:rsidR="00F14E5D" w:rsidRPr="00F14E5D">
        <w:t xml:space="preserve">Hence determine whether the string would snap before the object reaches Y’. Support your </w:t>
      </w:r>
      <w:r>
        <w:tab/>
      </w:r>
      <w:r w:rsidR="00F14E5D" w:rsidRPr="00F14E5D">
        <w:t xml:space="preserve">answer with a calculation. </w:t>
      </w:r>
    </w:p>
    <w:p w14:paraId="0BC85E52" w14:textId="03BE0460" w:rsidR="00F14E5D" w:rsidRPr="00F14E5D" w:rsidRDefault="00AF37A9" w:rsidP="00F14E5D">
      <w:r>
        <w:tab/>
      </w:r>
      <w:r w:rsidR="00F14E5D" w:rsidRPr="00F14E5D">
        <w:t>[If you were unable to calculate an answer for part (c), use a value of 8.60 ms</w:t>
      </w:r>
      <w:r w:rsidR="00F14E5D" w:rsidRPr="00F14E5D">
        <w:rPr>
          <w:vertAlign w:val="superscript"/>
        </w:rPr>
        <w:t>-1</w:t>
      </w:r>
      <w:r w:rsidR="00F14E5D" w:rsidRPr="00F14E5D">
        <w:t>]</w:t>
      </w:r>
    </w:p>
    <w:p w14:paraId="20D72AAF" w14:textId="5F807CFC" w:rsidR="00F14E5D" w:rsidRPr="00F14E5D" w:rsidRDefault="00AF37A9" w:rsidP="00F14E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E5D" w:rsidRPr="00F14E5D">
        <w:t>(3 marks)</w:t>
      </w:r>
    </w:p>
    <w:p w14:paraId="798D4C92" w14:textId="25DF873B" w:rsidR="00F14E5D" w:rsidRDefault="00F14E5D" w:rsidP="00F14E5D"/>
    <w:p w14:paraId="0B53ACD7" w14:textId="241A75BF" w:rsidR="00020E02" w:rsidRDefault="00020E02" w:rsidP="00F14E5D"/>
    <w:p w14:paraId="2623D85C" w14:textId="4CF6FD5A" w:rsidR="00020E02" w:rsidRDefault="00020E02">
      <w:r>
        <w:br w:type="page"/>
      </w:r>
    </w:p>
    <w:p w14:paraId="6E73F301" w14:textId="25A237B1" w:rsidR="00020E02" w:rsidRPr="001037C5" w:rsidRDefault="00020E02" w:rsidP="00020E02">
      <w:pPr>
        <w:rPr>
          <w:b/>
        </w:rPr>
      </w:pPr>
      <w:r w:rsidRPr="00020E02">
        <w:rPr>
          <w:b/>
        </w:rPr>
        <w:lastRenderedPageBreak/>
        <w:t xml:space="preserve">QUESTION 18 </w:t>
      </w:r>
      <w:r w:rsidRPr="00020E02">
        <w:rPr>
          <w:b/>
        </w:rPr>
        <w:tab/>
      </w:r>
      <w:r w:rsidRPr="00020E02">
        <w:rPr>
          <w:b/>
        </w:rPr>
        <w:tab/>
      </w:r>
      <w:r w:rsidRPr="00020E02">
        <w:rPr>
          <w:b/>
        </w:rPr>
        <w:tab/>
      </w:r>
      <w:r w:rsidRPr="00020E02">
        <w:rPr>
          <w:b/>
        </w:rPr>
        <w:tab/>
      </w:r>
      <w:r w:rsidRPr="00020E02">
        <w:rPr>
          <w:b/>
        </w:rPr>
        <w:tab/>
      </w:r>
      <w:r w:rsidRPr="00020E02">
        <w:rPr>
          <w:b/>
        </w:rPr>
        <w:tab/>
      </w:r>
      <w:r w:rsidRPr="00020E02">
        <w:rPr>
          <w:b/>
        </w:rPr>
        <w:tab/>
      </w:r>
      <w:r w:rsidRPr="00020E02">
        <w:rPr>
          <w:b/>
        </w:rPr>
        <w:tab/>
      </w:r>
      <w:r w:rsidRPr="00020E02">
        <w:rPr>
          <w:b/>
        </w:rPr>
        <w:tab/>
      </w:r>
      <w:r w:rsidRPr="00020E02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Pr="00020E02">
        <w:rPr>
          <w:b/>
        </w:rPr>
        <w:t>(1</w:t>
      </w:r>
      <w:r w:rsidR="004A6228">
        <w:rPr>
          <w:b/>
        </w:rPr>
        <w:t>4</w:t>
      </w:r>
      <w:r w:rsidRPr="00020E02">
        <w:rPr>
          <w:b/>
        </w:rPr>
        <w:t xml:space="preserve"> marks)</w:t>
      </w:r>
      <w:r w:rsidRPr="00020E02">
        <w:rPr>
          <w:b/>
        </w:rPr>
        <w:tab/>
      </w:r>
    </w:p>
    <w:p w14:paraId="618A18AC" w14:textId="4C15D259" w:rsidR="00020E02" w:rsidRPr="00020E02" w:rsidRDefault="00020E02" w:rsidP="00020E02">
      <w:r w:rsidRPr="00020E02">
        <w:t>A crane lifts 7</w:t>
      </w:r>
      <w:r>
        <w:t>.00</w:t>
      </w:r>
      <w:r w:rsidRPr="00020E02">
        <w:t xml:space="preserve"> x 10</w:t>
      </w:r>
      <w:r w:rsidRPr="00020E02">
        <w:rPr>
          <w:vertAlign w:val="superscript"/>
        </w:rPr>
        <w:t>2</w:t>
      </w:r>
      <w:r w:rsidRPr="00020E02">
        <w:t xml:space="preserve"> kg load of concrete on a building site.  The 8.0</w:t>
      </w:r>
      <w:r>
        <w:t>0</w:t>
      </w:r>
      <w:r w:rsidRPr="00020E02">
        <w:t xml:space="preserve"> m crane arm is uniform and has a mass of 3</w:t>
      </w:r>
      <w:r>
        <w:t>.00</w:t>
      </w:r>
      <w:r w:rsidRPr="00020E02">
        <w:t xml:space="preserve"> x 10</w:t>
      </w:r>
      <w:r w:rsidRPr="00020E02">
        <w:rPr>
          <w:vertAlign w:val="superscript"/>
        </w:rPr>
        <w:t>2</w:t>
      </w:r>
      <w:r w:rsidRPr="00020E02">
        <w:t xml:space="preserve"> kg.  The cable used to raise and lower the load is attached to the crane arm 6.00 m along the arm</w:t>
      </w:r>
      <w:r>
        <w:t>.</w:t>
      </w:r>
      <w:r w:rsidRPr="00020E02">
        <w:t xml:space="preserve">  </w:t>
      </w:r>
    </w:p>
    <w:p w14:paraId="09E15AA6" w14:textId="77777777" w:rsidR="00020E02" w:rsidRPr="00020E02" w:rsidRDefault="00020E02" w:rsidP="00020E02">
      <w:r w:rsidRPr="00020E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A3F56" wp14:editId="4E43563F">
                <wp:simplePos x="0" y="0"/>
                <wp:positionH relativeFrom="column">
                  <wp:posOffset>1503045</wp:posOffset>
                </wp:positionH>
                <wp:positionV relativeFrom="paragraph">
                  <wp:posOffset>63500</wp:posOffset>
                </wp:positionV>
                <wp:extent cx="2827655" cy="260985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765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C725A" w14:textId="77777777" w:rsidR="00020E02" w:rsidRDefault="00020E02" w:rsidP="00020E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E6F118" wp14:editId="64BBEB53">
                                  <wp:extent cx="2647315" cy="2514600"/>
                                  <wp:effectExtent l="0" t="0" r="0" b="0"/>
                                  <wp:docPr id="20" name="Picture 20" descr="Diagram 15(2)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Diagram 15(2)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315" cy="251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A3F56" id="Text Box 6" o:spid="_x0000_s1056" type="#_x0000_t202" style="position:absolute;margin-left:118.35pt;margin-top:5pt;width:222.65pt;height:20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" stroked="f">
                <v:path arrowok="t"/>
                <v:textbox>
                  <w:txbxContent>
                    <w:p w14:paraId="670C725A" w14:textId="77777777" w:rsidR="00020E02" w:rsidRDefault="00020E02" w:rsidP="00020E02">
                      <w:r>
                        <w:rPr>
                          <w:noProof/>
                        </w:rPr>
                        <w:drawing>
                          <wp:inline distT="0" distB="0" distL="0" distR="0" wp14:anchorId="06E6F118" wp14:editId="64BBEB53">
                            <wp:extent cx="2647315" cy="2514600"/>
                            <wp:effectExtent l="0" t="0" r="0" b="0"/>
                            <wp:docPr id="20" name="Picture 20" descr="Diagram 15(2)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Diagram 15(2)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315" cy="251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5F55D1" w14:textId="77777777" w:rsidR="00020E02" w:rsidRPr="00020E02" w:rsidRDefault="00020E02" w:rsidP="00020E02"/>
    <w:p w14:paraId="556BFFA7" w14:textId="77777777" w:rsidR="00020E02" w:rsidRPr="00020E02" w:rsidRDefault="00020E02" w:rsidP="00020E02"/>
    <w:p w14:paraId="2B3B8382" w14:textId="77777777" w:rsidR="00020E02" w:rsidRPr="00020E02" w:rsidRDefault="00020E02" w:rsidP="00020E02"/>
    <w:p w14:paraId="2530E3E6" w14:textId="77777777" w:rsidR="00020E02" w:rsidRPr="00020E02" w:rsidRDefault="00020E02" w:rsidP="00020E02"/>
    <w:p w14:paraId="5FA3C7F1" w14:textId="77777777" w:rsidR="00020E02" w:rsidRPr="00020E02" w:rsidRDefault="00020E02" w:rsidP="00020E02"/>
    <w:p w14:paraId="293A5D24" w14:textId="77777777" w:rsidR="00020E02" w:rsidRPr="00020E02" w:rsidRDefault="00020E02" w:rsidP="00020E02"/>
    <w:p w14:paraId="3F13F9D5" w14:textId="77777777" w:rsidR="00020E02" w:rsidRPr="00020E02" w:rsidRDefault="00020E02" w:rsidP="00020E02"/>
    <w:p w14:paraId="7C642C5A" w14:textId="77777777" w:rsidR="00020E02" w:rsidRPr="00020E02" w:rsidRDefault="00020E02" w:rsidP="00020E02"/>
    <w:p w14:paraId="2A067FF1" w14:textId="77777777" w:rsidR="00020E02" w:rsidRPr="00020E02" w:rsidRDefault="00020E02" w:rsidP="00020E02"/>
    <w:p w14:paraId="56671525" w14:textId="77777777" w:rsidR="00020E02" w:rsidRPr="00020E02" w:rsidRDefault="00020E02" w:rsidP="00020E02"/>
    <w:p w14:paraId="4BA3090D" w14:textId="77777777" w:rsidR="00020E02" w:rsidRPr="00020E02" w:rsidRDefault="00020E02" w:rsidP="00020E02"/>
    <w:p w14:paraId="489F250B" w14:textId="77777777" w:rsidR="00020E02" w:rsidRPr="00020E02" w:rsidRDefault="00020E02" w:rsidP="00020E02"/>
    <w:p w14:paraId="1C5CF15D" w14:textId="77777777" w:rsidR="00020E02" w:rsidRPr="00020E02" w:rsidRDefault="00020E02" w:rsidP="00020E02"/>
    <w:p w14:paraId="34A43282" w14:textId="77777777" w:rsidR="00020E02" w:rsidRPr="00020E02" w:rsidRDefault="00020E02" w:rsidP="00020E02"/>
    <w:p w14:paraId="464FA151" w14:textId="77777777" w:rsidR="00020E02" w:rsidRDefault="00020E02" w:rsidP="00020E02"/>
    <w:p w14:paraId="48A21747" w14:textId="77777777" w:rsidR="00020E02" w:rsidRDefault="00020E02" w:rsidP="00020E02"/>
    <w:p w14:paraId="49721C6C" w14:textId="77777777" w:rsidR="00020E02" w:rsidRDefault="00020E02" w:rsidP="00020E02"/>
    <w:p w14:paraId="5C47AE26" w14:textId="704AC576" w:rsidR="00020E02" w:rsidRDefault="00020E02" w:rsidP="00020E02">
      <w:r>
        <w:t>(a)</w:t>
      </w:r>
      <w:r>
        <w:tab/>
        <w:t xml:space="preserve">On the diagram, draw the forces acting </w:t>
      </w:r>
      <w:r w:rsidR="007F16EB">
        <w:t>on the crane arm.</w:t>
      </w:r>
      <w:r w:rsidR="007F16EB">
        <w:tab/>
      </w:r>
      <w:r w:rsidR="007F16EB">
        <w:tab/>
      </w:r>
      <w:r w:rsidR="007F16EB">
        <w:tab/>
      </w:r>
      <w:r w:rsidR="007F16EB">
        <w:tab/>
      </w:r>
      <w:r w:rsidR="007F16EB">
        <w:tab/>
        <w:t>(3 marks)</w:t>
      </w:r>
    </w:p>
    <w:p w14:paraId="65471155" w14:textId="77777777" w:rsidR="00020E02" w:rsidRDefault="00020E02" w:rsidP="00020E02"/>
    <w:p w14:paraId="6ED15051" w14:textId="77777777" w:rsidR="00020E02" w:rsidRDefault="00020E02" w:rsidP="00020E02"/>
    <w:p w14:paraId="698171FE" w14:textId="77777777" w:rsidR="00020E02" w:rsidRDefault="00020E02" w:rsidP="00020E02"/>
    <w:p w14:paraId="1A328822" w14:textId="7C8728A5" w:rsidR="00020E02" w:rsidRPr="00020E02" w:rsidRDefault="00020E02" w:rsidP="00020E02">
      <w:r w:rsidRPr="00020E02">
        <w:t>(</w:t>
      </w:r>
      <w:r w:rsidR="007F16EB">
        <w:t>b</w:t>
      </w:r>
      <w:r w:rsidRPr="00020E02">
        <w:t>)</w:t>
      </w:r>
      <w:r w:rsidRPr="00020E02">
        <w:tab/>
        <w:t>Calculate the tension in the cable</w:t>
      </w:r>
      <w:r w:rsidR="007F16EB">
        <w:t>.</w:t>
      </w:r>
      <w:r w:rsidRPr="00020E02">
        <w:tab/>
      </w:r>
      <w:r w:rsidRPr="00020E02">
        <w:tab/>
      </w:r>
      <w:r w:rsidRPr="00020E02">
        <w:tab/>
      </w:r>
      <w:r w:rsidRPr="00020E02">
        <w:tab/>
      </w:r>
      <w:r w:rsidRPr="00020E02">
        <w:tab/>
      </w:r>
      <w:r>
        <w:tab/>
      </w:r>
      <w:r>
        <w:tab/>
      </w:r>
      <w:r>
        <w:tab/>
      </w:r>
      <w:r>
        <w:tab/>
      </w:r>
      <w:r w:rsidRPr="00020E02">
        <w:t>(4 marks)</w:t>
      </w:r>
    </w:p>
    <w:p w14:paraId="1F9D5134" w14:textId="77777777" w:rsidR="00020E02" w:rsidRPr="00020E02" w:rsidRDefault="00020E02" w:rsidP="00020E02"/>
    <w:p w14:paraId="7140EAFD" w14:textId="77777777" w:rsidR="00020E02" w:rsidRPr="00020E02" w:rsidRDefault="00020E02" w:rsidP="00020E02"/>
    <w:p w14:paraId="6283E777" w14:textId="77777777" w:rsidR="00020E02" w:rsidRPr="00020E02" w:rsidRDefault="00020E02" w:rsidP="00020E02"/>
    <w:p w14:paraId="7953AE4C" w14:textId="77777777" w:rsidR="00020E02" w:rsidRPr="00020E02" w:rsidRDefault="00020E02" w:rsidP="00020E02"/>
    <w:p w14:paraId="1A52934C" w14:textId="77777777" w:rsidR="00020E02" w:rsidRPr="00020E02" w:rsidRDefault="00020E02" w:rsidP="00020E02"/>
    <w:p w14:paraId="6CE97D7C" w14:textId="77777777" w:rsidR="00020E02" w:rsidRPr="00020E02" w:rsidRDefault="00020E02" w:rsidP="00020E02"/>
    <w:p w14:paraId="3CADA33A" w14:textId="147F1D94" w:rsidR="00020E02" w:rsidRPr="00020E02" w:rsidRDefault="00020E02" w:rsidP="00020E02">
      <w:r w:rsidRPr="00020E02">
        <w:t>(</w:t>
      </w:r>
      <w:r w:rsidR="007F16EB">
        <w:t>c</w:t>
      </w:r>
      <w:r w:rsidRPr="00020E02">
        <w:t>)</w:t>
      </w:r>
      <w:r w:rsidRPr="00020E02">
        <w:tab/>
        <w:t>Calculate the reaction force at the base of the crane arm (B).</w:t>
      </w:r>
      <w:r w:rsidRPr="00020E02">
        <w:tab/>
      </w:r>
      <w:r>
        <w:tab/>
      </w:r>
      <w:r>
        <w:tab/>
      </w:r>
      <w:r>
        <w:tab/>
      </w:r>
      <w:r w:rsidRPr="00020E02">
        <w:t>(4 marks)</w:t>
      </w:r>
    </w:p>
    <w:p w14:paraId="6C5BAFB3" w14:textId="77777777" w:rsidR="00020E02" w:rsidRPr="00020E02" w:rsidRDefault="00020E02" w:rsidP="00020E02"/>
    <w:p w14:paraId="147058BF" w14:textId="77777777" w:rsidR="00020E02" w:rsidRPr="00020E02" w:rsidRDefault="00020E02" w:rsidP="00020E02"/>
    <w:p w14:paraId="35094E76" w14:textId="77777777" w:rsidR="00020E02" w:rsidRPr="00020E02" w:rsidRDefault="00020E02" w:rsidP="00020E02"/>
    <w:p w14:paraId="4113CBC0" w14:textId="77777777" w:rsidR="00020E02" w:rsidRPr="00020E02" w:rsidRDefault="00020E02" w:rsidP="00020E02"/>
    <w:p w14:paraId="2F7C5826" w14:textId="77777777" w:rsidR="00020E02" w:rsidRPr="00020E02" w:rsidRDefault="00020E02" w:rsidP="00020E02"/>
    <w:p w14:paraId="783DF0D7" w14:textId="77777777" w:rsidR="00020E02" w:rsidRPr="00020E02" w:rsidRDefault="00020E02" w:rsidP="00020E02"/>
    <w:p w14:paraId="7B4D67B4" w14:textId="77777777" w:rsidR="00020E02" w:rsidRPr="00020E02" w:rsidRDefault="00020E02" w:rsidP="00020E02"/>
    <w:p w14:paraId="6390717B" w14:textId="77777777" w:rsidR="00020E02" w:rsidRPr="00020E02" w:rsidRDefault="00020E02" w:rsidP="00020E02"/>
    <w:p w14:paraId="375E56B9" w14:textId="175A0007" w:rsidR="00020E02" w:rsidRPr="00020E02" w:rsidRDefault="00020E02" w:rsidP="00020E02">
      <w:r w:rsidRPr="00020E02">
        <w:t>(</w:t>
      </w:r>
      <w:r w:rsidR="007F16EB">
        <w:t>d</w:t>
      </w:r>
      <w:r w:rsidRPr="00020E02">
        <w:t>)</w:t>
      </w:r>
      <w:r w:rsidRPr="00020E02">
        <w:tab/>
      </w:r>
      <w:r w:rsidR="007F16EB">
        <w:t xml:space="preserve">Describe what would happen to the magnitude and direction of the reaction force as the </w:t>
      </w:r>
      <w:r w:rsidR="007F16EB">
        <w:tab/>
        <w:t xml:space="preserve">crane is lowered </w:t>
      </w:r>
      <w:r w:rsidR="007F16EB">
        <w:tab/>
        <w:t xml:space="preserve">to a 30.0° angle to the horizontal. Justify your answer - </w:t>
      </w:r>
      <w:r w:rsidR="004A6228">
        <w:t>n</w:t>
      </w:r>
      <w:r w:rsidR="007F16EB">
        <w:t>o c</w:t>
      </w:r>
      <w:r w:rsidR="004A6228">
        <w:t>al</w:t>
      </w:r>
      <w:r w:rsidR="007F16EB">
        <w:t>culation</w:t>
      </w:r>
      <w:r w:rsidR="004A6228">
        <w:t xml:space="preserve"> is </w:t>
      </w:r>
      <w:r w:rsidR="004A6228">
        <w:tab/>
        <w:t>required.</w:t>
      </w:r>
      <w:r w:rsidRPr="00020E02">
        <w:tab/>
      </w:r>
      <w:r w:rsidR="007F16EB">
        <w:tab/>
      </w:r>
      <w:r w:rsidR="007F16EB">
        <w:tab/>
      </w:r>
      <w:r w:rsidR="007F16EB">
        <w:tab/>
      </w:r>
      <w:r w:rsidR="007F16EB">
        <w:tab/>
      </w:r>
      <w:r w:rsidR="007F16EB">
        <w:tab/>
      </w:r>
      <w:r w:rsidR="004A6228">
        <w:tab/>
      </w:r>
      <w:r w:rsidR="004A6228">
        <w:tab/>
      </w:r>
      <w:r w:rsidR="004A6228">
        <w:tab/>
      </w:r>
      <w:r w:rsidR="004A6228">
        <w:tab/>
      </w:r>
      <w:r w:rsidR="004A6228">
        <w:tab/>
      </w:r>
      <w:r w:rsidR="004A6228">
        <w:tab/>
      </w:r>
      <w:r w:rsidR="004A6228">
        <w:tab/>
      </w:r>
      <w:r w:rsidRPr="00020E02">
        <w:t>(</w:t>
      </w:r>
      <w:r w:rsidR="004A6228">
        <w:t>3</w:t>
      </w:r>
      <w:r w:rsidRPr="00020E02">
        <w:t xml:space="preserve"> mark</w:t>
      </w:r>
      <w:r w:rsidR="004A6228">
        <w:t>s</w:t>
      </w:r>
      <w:r w:rsidRPr="00020E02">
        <w:t>)</w:t>
      </w:r>
    </w:p>
    <w:p w14:paraId="3931C548" w14:textId="77777777" w:rsidR="00020E02" w:rsidRPr="00020E02" w:rsidRDefault="00020E02" w:rsidP="00020E02"/>
    <w:p w14:paraId="3A624561" w14:textId="77777777" w:rsidR="00020E02" w:rsidRDefault="00020E02" w:rsidP="00F14E5D"/>
    <w:p w14:paraId="76C3DFD5" w14:textId="536ED315" w:rsidR="00020E02" w:rsidRDefault="00020E02" w:rsidP="00F14E5D"/>
    <w:p w14:paraId="5DA4AB43" w14:textId="77777777" w:rsidR="00020E02" w:rsidRPr="00F14E5D" w:rsidRDefault="00020E02" w:rsidP="00F14E5D"/>
    <w:p w14:paraId="0F57CA01" w14:textId="0AED4FB9" w:rsidR="00EC6525" w:rsidRDefault="00EC6525">
      <w:r>
        <w:br w:type="page"/>
      </w:r>
    </w:p>
    <w:p w14:paraId="057DF9C4" w14:textId="7EFD435B" w:rsidR="00EC6525" w:rsidRPr="00EC6525" w:rsidRDefault="00EC6525" w:rsidP="00EC6525">
      <w:pPr>
        <w:rPr>
          <w:b/>
        </w:rPr>
      </w:pPr>
      <w:r w:rsidRPr="00EC6525">
        <w:rPr>
          <w:b/>
        </w:rPr>
        <w:lastRenderedPageBreak/>
        <w:t>Question 1</w:t>
      </w:r>
      <w:r>
        <w:rPr>
          <w:b/>
        </w:rPr>
        <w:t>9</w:t>
      </w:r>
      <w:r w:rsidRPr="00EC652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Pr="00EC6525">
        <w:rPr>
          <w:b/>
        </w:rPr>
        <w:t>(15 marks)</w:t>
      </w:r>
    </w:p>
    <w:p w14:paraId="4CE37638" w14:textId="77777777" w:rsidR="00EC6525" w:rsidRPr="00EC6525" w:rsidRDefault="00EC6525" w:rsidP="00EC6525">
      <w:pPr>
        <w:rPr>
          <w:b/>
        </w:rPr>
      </w:pPr>
    </w:p>
    <w:p w14:paraId="4D3B2E04" w14:textId="4D9818EF" w:rsidR="00EC6525" w:rsidRDefault="00EC6525" w:rsidP="00EC6525">
      <w:r w:rsidRPr="00EC6525">
        <w:t xml:space="preserve">The graph below shows how the torque on one (1) coil in an experimental DC motor varies over time. </w:t>
      </w:r>
    </w:p>
    <w:p w14:paraId="3079AE44" w14:textId="3978C38B" w:rsidR="00EC6525" w:rsidRPr="00EC6525" w:rsidRDefault="00EC6525" w:rsidP="00EC6525"/>
    <w:p w14:paraId="726129F7" w14:textId="370F8913" w:rsidR="00EC6525" w:rsidRPr="00EC6525" w:rsidRDefault="00EC6525" w:rsidP="00EC6525"/>
    <w:p w14:paraId="1493D2C2" w14:textId="68F270A7" w:rsidR="00EC6525" w:rsidRPr="00EC6525" w:rsidRDefault="00EC6525" w:rsidP="00EC6525">
      <w:r w:rsidRPr="00EC6525">
        <w:rPr>
          <w:noProof/>
        </w:rPr>
        <mc:AlternateContent>
          <mc:Choice Requires="wps">
            <w:drawing>
              <wp:anchor distT="45720" distB="45720" distL="114300" distR="114300" simplePos="0" relativeHeight="251681791" behindDoc="0" locked="0" layoutInCell="1" allowOverlap="1" wp14:anchorId="212CA595" wp14:editId="08509551">
                <wp:simplePos x="0" y="0"/>
                <wp:positionH relativeFrom="column">
                  <wp:posOffset>-351994</wp:posOffset>
                </wp:positionH>
                <wp:positionV relativeFrom="paragraph">
                  <wp:posOffset>128413</wp:posOffset>
                </wp:positionV>
                <wp:extent cx="1068705" cy="287020"/>
                <wp:effectExtent l="0" t="0" r="0" b="508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D9BF7" w14:textId="1E6A5156" w:rsidR="00EC6525" w:rsidRPr="00757058" w:rsidRDefault="00EC6525" w:rsidP="00EC6525">
                            <w:pPr>
                              <w:rPr>
                                <w:b/>
                              </w:rPr>
                            </w:pPr>
                            <w:r w:rsidRPr="00757058">
                              <w:rPr>
                                <w:b/>
                              </w:rPr>
                              <w:t>Torque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57058">
                              <w:rPr>
                                <w:b/>
                              </w:rPr>
                              <w:t>(Nm)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A595" id="_x0000_s1057" type="#_x0000_t202" style="position:absolute;margin-left:-27.7pt;margin-top:10.1pt;width:84.15pt;height:22.6pt;z-index:2516817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" stroked="f">
                <v:textbox>
                  <w:txbxContent>
                    <w:p w14:paraId="444D9BF7" w14:textId="1E6A5156" w:rsidR="00EC6525" w:rsidRPr="00757058" w:rsidRDefault="00EC6525" w:rsidP="00EC6525">
                      <w:pPr>
                        <w:rPr>
                          <w:b/>
                        </w:rPr>
                      </w:pPr>
                      <w:r w:rsidRPr="00757058">
                        <w:rPr>
                          <w:b/>
                        </w:rPr>
                        <w:t>Torque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57058">
                        <w:rPr>
                          <w:b/>
                        </w:rPr>
                        <w:t>(Nm)</w:t>
                      </w:r>
                    </w:p>
                  </w:txbxContent>
                </v:textbox>
              </v:shape>
            </w:pict>
          </mc:Fallback>
        </mc:AlternateContent>
      </w:r>
    </w:p>
    <w:p w14:paraId="060910DB" w14:textId="4C4C6134" w:rsidR="00EC6525" w:rsidRPr="00EC6525" w:rsidRDefault="0041111A" w:rsidP="00EC6525">
      <w:pPr>
        <w:jc w:val="center"/>
      </w:pPr>
      <w:r w:rsidRPr="00EC652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39D3DF" wp14:editId="167D0385">
                <wp:simplePos x="0" y="0"/>
                <wp:positionH relativeFrom="column">
                  <wp:posOffset>73415</wp:posOffset>
                </wp:positionH>
                <wp:positionV relativeFrom="paragraph">
                  <wp:posOffset>1276391</wp:posOffset>
                </wp:positionV>
                <wp:extent cx="538316" cy="2476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1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37D8" w14:textId="610258AE" w:rsidR="0041111A" w:rsidRPr="00757058" w:rsidRDefault="0041111A" w:rsidP="004111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D3DF" id="_x0000_s1058" type="#_x0000_t202" style="position:absolute;left:0;text-align:left;margin-left:5.8pt;margin-top:100.5pt;width:42.4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" stroked="f">
                <v:textbox>
                  <w:txbxContent>
                    <w:p w14:paraId="773E37D8" w14:textId="610258AE" w:rsidR="0041111A" w:rsidRPr="00757058" w:rsidRDefault="0041111A" w:rsidP="004111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0.0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6525" w:rsidRPr="00EC652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C26A8F" wp14:editId="54FCB68B">
                <wp:simplePos x="0" y="0"/>
                <wp:positionH relativeFrom="column">
                  <wp:posOffset>5399999</wp:posOffset>
                </wp:positionH>
                <wp:positionV relativeFrom="paragraph">
                  <wp:posOffset>1385201</wp:posOffset>
                </wp:positionV>
                <wp:extent cx="892277" cy="265471"/>
                <wp:effectExtent l="0" t="0" r="0" b="1270"/>
                <wp:wrapNone/>
                <wp:docPr id="27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277" cy="265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7CFEE" w14:textId="77777777" w:rsidR="00EC6525" w:rsidRPr="00757058" w:rsidRDefault="00EC6525" w:rsidP="00EC6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6A8F" id="Text Box 272" o:spid="_x0000_s1059" type="#_x0000_t202" style="position:absolute;left:0;text-align:left;margin-left:425.2pt;margin-top:109.05pt;width:70.25pt;height:20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" stroked="f">
                <v:textbox>
                  <w:txbxContent>
                    <w:p w14:paraId="7717CFEE" w14:textId="77777777" w:rsidR="00EC6525" w:rsidRPr="00757058" w:rsidRDefault="00EC6525" w:rsidP="00EC65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 (</w:t>
                      </w:r>
                      <w:proofErr w:type="spellStart"/>
                      <w:r>
                        <w:rPr>
                          <w:b/>
                        </w:rPr>
                        <w:t>ms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C6525" w:rsidRPr="00EC652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2450FB" wp14:editId="7DF3D94B">
                <wp:simplePos x="0" y="0"/>
                <wp:positionH relativeFrom="column">
                  <wp:posOffset>68948</wp:posOffset>
                </wp:positionH>
                <wp:positionV relativeFrom="paragraph">
                  <wp:posOffset>330712</wp:posOffset>
                </wp:positionV>
                <wp:extent cx="508819" cy="247650"/>
                <wp:effectExtent l="0" t="0" r="0" b="635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19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17E73" w14:textId="77777777" w:rsidR="00EC6525" w:rsidRPr="00757058" w:rsidRDefault="00EC6525" w:rsidP="00EC6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50FB" id="Text Box 275" o:spid="_x0000_s1060" type="#_x0000_t202" style="position:absolute;left:0;text-align:left;margin-left:5.45pt;margin-top:26.05pt;width:40.05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" stroked="f">
                <v:textbox>
                  <w:txbxContent>
                    <w:p w14:paraId="45317E73" w14:textId="77777777" w:rsidR="00EC6525" w:rsidRPr="00757058" w:rsidRDefault="00EC6525" w:rsidP="00EC65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0.10</w:t>
                      </w:r>
                    </w:p>
                  </w:txbxContent>
                </v:textbox>
              </v:shape>
            </w:pict>
          </mc:Fallback>
        </mc:AlternateContent>
      </w:r>
      <w:r w:rsidR="00EC6525" w:rsidRPr="00EC652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CB6370" wp14:editId="0EE41A8B">
                <wp:simplePos x="0" y="0"/>
                <wp:positionH relativeFrom="column">
                  <wp:posOffset>68949</wp:posOffset>
                </wp:positionH>
                <wp:positionV relativeFrom="paragraph">
                  <wp:posOffset>832157</wp:posOffset>
                </wp:positionV>
                <wp:extent cx="538316" cy="247650"/>
                <wp:effectExtent l="0" t="0" r="0" b="635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1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A144" w14:textId="77777777" w:rsidR="00EC6525" w:rsidRPr="00757058" w:rsidRDefault="00EC6525" w:rsidP="00EC6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6370" id="Text Box 276" o:spid="_x0000_s1061" type="#_x0000_t202" style="position:absolute;left:0;text-align:left;margin-left:5.45pt;margin-top:65.5pt;width:42.4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" stroked="f">
                <v:textbox>
                  <w:txbxContent>
                    <w:p w14:paraId="4D2EA144" w14:textId="77777777" w:rsidR="00EC6525" w:rsidRPr="00757058" w:rsidRDefault="00EC6525" w:rsidP="00EC65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0.05</w:t>
                      </w:r>
                    </w:p>
                  </w:txbxContent>
                </v:textbox>
              </v:shape>
            </w:pict>
          </mc:Fallback>
        </mc:AlternateContent>
      </w:r>
      <w:r w:rsidR="00EC6525" w:rsidRPr="00EC652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81FAF7" wp14:editId="5FDB098E">
                <wp:simplePos x="0" y="0"/>
                <wp:positionH relativeFrom="column">
                  <wp:posOffset>32078</wp:posOffset>
                </wp:positionH>
                <wp:positionV relativeFrom="paragraph">
                  <wp:posOffset>1746557</wp:posOffset>
                </wp:positionV>
                <wp:extent cx="553064" cy="247650"/>
                <wp:effectExtent l="0" t="0" r="6350" b="6350"/>
                <wp:wrapNone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64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60DCB" w14:textId="77777777" w:rsidR="00EC6525" w:rsidRPr="00757058" w:rsidRDefault="00EC6525" w:rsidP="00EC6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FAF7" id="Text Box 274" o:spid="_x0000_s1062" type="#_x0000_t202" style="position:absolute;left:0;text-align:left;margin-left:2.55pt;margin-top:137.5pt;width:43.5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" stroked="f">
                <v:textbox>
                  <w:txbxContent>
                    <w:p w14:paraId="52560DCB" w14:textId="77777777" w:rsidR="00EC6525" w:rsidRPr="00757058" w:rsidRDefault="00EC6525" w:rsidP="00EC65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-0.05</w:t>
                      </w:r>
                    </w:p>
                  </w:txbxContent>
                </v:textbox>
              </v:shape>
            </w:pict>
          </mc:Fallback>
        </mc:AlternateContent>
      </w:r>
      <w:r w:rsidR="00EC6525" w:rsidRPr="00EC652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BF48A8" wp14:editId="710A7C3A">
                <wp:simplePos x="0" y="0"/>
                <wp:positionH relativeFrom="column">
                  <wp:posOffset>-635</wp:posOffset>
                </wp:positionH>
                <wp:positionV relativeFrom="paragraph">
                  <wp:posOffset>2239010</wp:posOffset>
                </wp:positionV>
                <wp:extent cx="523875" cy="247650"/>
                <wp:effectExtent l="0" t="0" r="9525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1BAC9" w14:textId="77777777" w:rsidR="00EC6525" w:rsidRPr="00757058" w:rsidRDefault="00EC6525" w:rsidP="00EC65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48A8" id="Text Box 273" o:spid="_x0000_s1063" type="#_x0000_t202" style="position:absolute;left:0;text-align:left;margin-left:-.05pt;margin-top:176.3pt;width:41.2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" stroked="f">
                <v:textbox>
                  <w:txbxContent>
                    <w:p w14:paraId="3841BAC9" w14:textId="77777777" w:rsidR="00EC6525" w:rsidRPr="00757058" w:rsidRDefault="00EC6525" w:rsidP="00EC65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-0.10</w:t>
                      </w:r>
                    </w:p>
                  </w:txbxContent>
                </v:textbox>
              </v:shape>
            </w:pict>
          </mc:Fallback>
        </mc:AlternateContent>
      </w:r>
      <w:r w:rsidR="00EC6525" w:rsidRPr="00EC6525">
        <w:rPr>
          <w:noProof/>
        </w:rPr>
        <w:drawing>
          <wp:inline distT="0" distB="0" distL="0" distR="0" wp14:anchorId="3FCE9BB2" wp14:editId="3A4CAFA3">
            <wp:extent cx="4581525" cy="2829765"/>
            <wp:effectExtent l="0" t="0" r="0" b="8890"/>
            <wp:docPr id="277" name="Picture 277" descr="C:\Users\shanpa\AppData\Local\Microsoft\Windows\INetCache\IE\6BLOYUMN\graph_20171027_04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pa\AppData\Local\Microsoft\Windows\INetCache\IE\6BLOYUMN\graph_20171027_0426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52" cy="283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53C3" w14:textId="77777777" w:rsidR="00EC6525" w:rsidRPr="00EC6525" w:rsidRDefault="00EC6525" w:rsidP="00EC6525"/>
    <w:p w14:paraId="0EA5DF2F" w14:textId="77777777" w:rsidR="00EC6525" w:rsidRDefault="00EC6525" w:rsidP="00EC6525"/>
    <w:p w14:paraId="1A122E24" w14:textId="0834D3D6" w:rsidR="00EC6525" w:rsidRPr="00EC6525" w:rsidRDefault="00EC6525" w:rsidP="00EC6525">
      <w:r>
        <w:t>(a)</w:t>
      </w:r>
      <w:r>
        <w:tab/>
      </w:r>
      <w:r w:rsidRPr="00EC6525">
        <w:t xml:space="preserve">On the graph, mark one (1) point where: </w:t>
      </w:r>
    </w:p>
    <w:p w14:paraId="4680EDCD" w14:textId="77777777" w:rsidR="00EC6525" w:rsidRPr="00EC6525" w:rsidRDefault="00EC6525" w:rsidP="00EC6525"/>
    <w:p w14:paraId="4C1A0CC6" w14:textId="6A468A7A" w:rsidR="00EC6525" w:rsidRPr="00EC6525" w:rsidRDefault="00EC6525" w:rsidP="00EC6525"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w:r w:rsidRPr="00EC6525">
        <w:t xml:space="preserve">the coil would be parallel to the magnetic field. Label this point ‘X’. </w:t>
      </w:r>
      <w:r>
        <w:tab/>
      </w:r>
      <w:r>
        <w:tab/>
      </w:r>
      <w:r w:rsidRPr="00EC6525">
        <w:t>(1 mark)</w:t>
      </w:r>
    </w:p>
    <w:p w14:paraId="1E68D8EE" w14:textId="77777777" w:rsidR="00EC6525" w:rsidRPr="00EC6525" w:rsidRDefault="00EC6525" w:rsidP="00EC6525"/>
    <w:p w14:paraId="1B627274" w14:textId="098A201B" w:rsidR="00EC6525" w:rsidRPr="00EC6525" w:rsidRDefault="00EC6525" w:rsidP="00EC6525">
      <w:r>
        <w:tab/>
        <w:t>(ii)</w:t>
      </w:r>
      <w:r>
        <w:tab/>
      </w:r>
      <w:r w:rsidRPr="00EC6525">
        <w:t xml:space="preserve">the coil would be perpendicular to the magnetic field. Label this point ‘Y’. </w:t>
      </w:r>
      <w:r>
        <w:tab/>
      </w:r>
      <w:r w:rsidRPr="00EC6525">
        <w:t>(1 mark)</w:t>
      </w:r>
    </w:p>
    <w:p w14:paraId="2ACD9486" w14:textId="77777777" w:rsidR="00EC6525" w:rsidRPr="00EC6525" w:rsidRDefault="00EC6525" w:rsidP="00EC6525"/>
    <w:p w14:paraId="2404CD6D" w14:textId="4F455B13" w:rsidR="00EC6525" w:rsidRPr="00EC6525" w:rsidRDefault="00EC6525" w:rsidP="00EC6525">
      <w:r>
        <w:tab/>
        <w:t>(iii)</w:t>
      </w:r>
      <w:r>
        <w:tab/>
      </w:r>
      <w:r w:rsidRPr="00EC6525">
        <w:t>Briefly explain your answer to part (</w:t>
      </w:r>
      <w:proofErr w:type="spellStart"/>
      <w:r w:rsidRPr="00EC6525">
        <w:t>i</w:t>
      </w:r>
      <w:proofErr w:type="spellEnd"/>
      <w:r w:rsidRPr="00EC6525">
        <w:t xml:space="preserve">). </w:t>
      </w:r>
      <w:r>
        <w:t xml:space="preserve"> </w:t>
      </w:r>
      <w:r w:rsidRPr="00EC6525">
        <w:t xml:space="preserve">A simple diagram should be included in your </w:t>
      </w:r>
      <w:r>
        <w:tab/>
      </w:r>
      <w:r>
        <w:tab/>
      </w:r>
      <w:r w:rsidRPr="00EC6525">
        <w:t xml:space="preserve">explanation.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525">
        <w:t>(2 marks)</w:t>
      </w:r>
    </w:p>
    <w:p w14:paraId="67499241" w14:textId="77777777" w:rsidR="00EC6525" w:rsidRPr="00EC6525" w:rsidRDefault="00EC6525" w:rsidP="00EC6525"/>
    <w:p w14:paraId="0C7CC8A5" w14:textId="77777777" w:rsidR="00EC6525" w:rsidRPr="00EC6525" w:rsidRDefault="00EC6525" w:rsidP="00EC6525"/>
    <w:p w14:paraId="2A2A0D2D" w14:textId="77777777" w:rsidR="00EC6525" w:rsidRPr="00EC6525" w:rsidRDefault="00EC6525" w:rsidP="00EC6525"/>
    <w:p w14:paraId="2A4849C5" w14:textId="77777777" w:rsidR="00EC6525" w:rsidRPr="00EC6525" w:rsidRDefault="00EC6525" w:rsidP="00EC6525"/>
    <w:p w14:paraId="37DF4AB6" w14:textId="03CD2308" w:rsidR="00EC6525" w:rsidRPr="00EC6525" w:rsidRDefault="00C97777" w:rsidP="00EC6525">
      <w:r>
        <w:t>(b)</w:t>
      </w:r>
      <w:r>
        <w:tab/>
      </w:r>
      <w:r w:rsidR="00EC6525" w:rsidRPr="00EC6525">
        <w:t>The shape of this graph suggests the presence of a commutator. Explain</w:t>
      </w:r>
      <w:r>
        <w:t xml:space="preserve"> why the graph </w:t>
      </w:r>
      <w:r>
        <w:tab/>
        <w:t>takes this shape, including a description of the commutator.</w:t>
      </w:r>
      <w:r w:rsidR="00EC6525" w:rsidRPr="00EC6525">
        <w:t xml:space="preserve"> </w:t>
      </w:r>
      <w:r>
        <w:tab/>
      </w:r>
      <w:r>
        <w:tab/>
      </w:r>
      <w:r>
        <w:tab/>
      </w:r>
      <w:r>
        <w:tab/>
      </w:r>
      <w:r w:rsidR="00EC6525" w:rsidRPr="00EC6525">
        <w:t>(2 marks)</w:t>
      </w:r>
    </w:p>
    <w:p w14:paraId="0C41EACF" w14:textId="77777777" w:rsidR="00EC6525" w:rsidRPr="00EC6525" w:rsidRDefault="00EC6525" w:rsidP="00EC6525"/>
    <w:p w14:paraId="57D9ADA3" w14:textId="77777777" w:rsidR="00EC6525" w:rsidRPr="00EC6525" w:rsidRDefault="00EC6525" w:rsidP="00EC6525"/>
    <w:p w14:paraId="54E72705" w14:textId="77777777" w:rsidR="00EC6525" w:rsidRPr="00EC6525" w:rsidRDefault="00EC6525" w:rsidP="00EC6525"/>
    <w:p w14:paraId="42D0DEBB" w14:textId="77777777" w:rsidR="00EC6525" w:rsidRPr="00EC6525" w:rsidRDefault="00EC6525" w:rsidP="00EC6525"/>
    <w:p w14:paraId="03FC81C9" w14:textId="62A69C52" w:rsidR="00EC6525" w:rsidRPr="00EC6525" w:rsidRDefault="00D85700" w:rsidP="00EC6525">
      <w:r>
        <w:tab/>
      </w:r>
      <w:r w:rsidR="00EC6525" w:rsidRPr="00EC6525">
        <w:t>Some specifications for the coil and the DC motor are shown below:</w:t>
      </w:r>
    </w:p>
    <w:p w14:paraId="090BBD70" w14:textId="77777777" w:rsidR="00EC6525" w:rsidRPr="00EC6525" w:rsidRDefault="00EC6525" w:rsidP="00EC6525"/>
    <w:p w14:paraId="226F14C2" w14:textId="70BF5C8D" w:rsidR="00EC6525" w:rsidRPr="00EC6525" w:rsidRDefault="00D85700" w:rsidP="00EC6525">
      <w:r>
        <w:tab/>
        <w:t>•</w:t>
      </w:r>
      <w:r>
        <w:tab/>
      </w:r>
      <w:r w:rsidR="00EC6525" w:rsidRPr="00EC6525">
        <w:t>Current in coil (I) = 0.500 A</w:t>
      </w:r>
    </w:p>
    <w:p w14:paraId="1A7C0A41" w14:textId="34F11274" w:rsidR="00EC6525" w:rsidRPr="00EC6525" w:rsidRDefault="00D85700" w:rsidP="00EC6525">
      <w:r>
        <w:tab/>
        <w:t>•</w:t>
      </w:r>
      <w:r>
        <w:tab/>
      </w:r>
      <w:r w:rsidR="00EC6525" w:rsidRPr="00EC6525">
        <w:t>Dimensions of coil (square shape): 20</w:t>
      </w:r>
      <w:r>
        <w:t>.0</w:t>
      </w:r>
      <w:r w:rsidR="00EC6525" w:rsidRPr="00EC6525">
        <w:t xml:space="preserve"> cm x 20</w:t>
      </w:r>
      <w:r>
        <w:t>.0</w:t>
      </w:r>
      <w:r w:rsidR="00EC6525" w:rsidRPr="00EC6525">
        <w:t xml:space="preserve"> cm</w:t>
      </w:r>
    </w:p>
    <w:p w14:paraId="23A226CC" w14:textId="6CE10830" w:rsidR="00EC6525" w:rsidRPr="00EC6525" w:rsidRDefault="00D85700" w:rsidP="00EC6525">
      <w:r>
        <w:tab/>
        <w:t>•</w:t>
      </w:r>
      <w:r>
        <w:tab/>
      </w:r>
      <w:r w:rsidR="00EC6525" w:rsidRPr="00EC6525">
        <w:t>Number of turns (n) = 20</w:t>
      </w:r>
    </w:p>
    <w:p w14:paraId="1EB72904" w14:textId="77777777" w:rsidR="00EC6525" w:rsidRPr="00EC6525" w:rsidRDefault="00EC6525" w:rsidP="00EC6525"/>
    <w:p w14:paraId="73AD4E2D" w14:textId="6F6E5622" w:rsidR="00EC6525" w:rsidRPr="00EC6525" w:rsidRDefault="00D85700" w:rsidP="00D85700">
      <w:r>
        <w:t>(c)</w:t>
      </w:r>
      <w:r>
        <w:tab/>
      </w:r>
      <w:r w:rsidR="00EC6525" w:rsidRPr="00EC6525">
        <w:t xml:space="preserve">Using appropriate formulae from your Formulae and Constants Sheet, show that the </w:t>
      </w:r>
      <w:r>
        <w:tab/>
      </w:r>
      <w:r w:rsidR="00EC6525" w:rsidRPr="00EC6525">
        <w:t>maximum torque (</w:t>
      </w:r>
      <w:r>
        <w:rPr>
          <w:rFonts w:ascii="Symbol" w:hAnsi="Symbol"/>
        </w:rPr>
        <w:t></w:t>
      </w:r>
      <w:r w:rsidR="00EC6525" w:rsidRPr="00EC6525">
        <w:rPr>
          <w:vertAlign w:val="subscript"/>
        </w:rPr>
        <w:t>MAX</w:t>
      </w:r>
      <w:r w:rsidR="00EC6525" w:rsidRPr="00EC6525">
        <w:t>) generated by the coil can be derived by the following expression:</w:t>
      </w:r>
    </w:p>
    <w:p w14:paraId="5A9CF860" w14:textId="77777777" w:rsidR="00EC6525" w:rsidRPr="00EC6525" w:rsidRDefault="00EC6525" w:rsidP="00EC6525"/>
    <w:p w14:paraId="52F16798" w14:textId="5A4E5009" w:rsidR="00EC6525" w:rsidRPr="00EC6525" w:rsidRDefault="00A61961" w:rsidP="00EC6525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=IBAn</m:t>
          </m:r>
        </m:oMath>
      </m:oMathPara>
    </w:p>
    <w:p w14:paraId="12202191" w14:textId="77777777" w:rsidR="00EC6525" w:rsidRPr="00EC6525" w:rsidRDefault="00EC6525" w:rsidP="00EC6525">
      <w:pPr>
        <w:rPr>
          <w:b/>
        </w:rPr>
      </w:pPr>
    </w:p>
    <w:p w14:paraId="2506CE46" w14:textId="50CB08AD" w:rsidR="00EC6525" w:rsidRPr="00EC6525" w:rsidRDefault="00D85700" w:rsidP="00EC6525">
      <w:r>
        <w:tab/>
      </w:r>
      <w:r>
        <w:tab/>
        <w:t>w</w:t>
      </w:r>
      <w:r w:rsidR="00EC6525" w:rsidRPr="00EC6525">
        <w:t xml:space="preserve">here </w:t>
      </w:r>
      <w:r w:rsidR="00EC6525" w:rsidRPr="00EC6525">
        <w:rPr>
          <w:b/>
          <w:i/>
        </w:rPr>
        <w:t>B</w:t>
      </w:r>
      <w:r w:rsidR="00EC6525" w:rsidRPr="00EC6525">
        <w:t xml:space="preserve"> is equal to the magnetic field strength in the DC motor. </w:t>
      </w:r>
      <w:r>
        <w:tab/>
      </w:r>
      <w:r>
        <w:tab/>
      </w:r>
      <w:r w:rsidR="00EC6525" w:rsidRPr="00EC6525">
        <w:t>(3 marks)</w:t>
      </w:r>
    </w:p>
    <w:p w14:paraId="293C5C72" w14:textId="7DE47360" w:rsidR="00EC6525" w:rsidRPr="00EC6525" w:rsidRDefault="00D85700" w:rsidP="00D85700">
      <w:r>
        <w:lastRenderedPageBreak/>
        <w:t>(d)</w:t>
      </w:r>
      <w:r>
        <w:tab/>
      </w:r>
      <w:r w:rsidR="00EC6525" w:rsidRPr="00EC6525">
        <w:t xml:space="preserve">Using the expression in part (c), the graph at the beginning of this question and the </w:t>
      </w:r>
      <w:r>
        <w:tab/>
      </w:r>
      <w:r w:rsidR="00EC6525" w:rsidRPr="00EC6525">
        <w:t>specifications of the DC motor, calculate the magnetic field strength B in the motor.</w:t>
      </w:r>
    </w:p>
    <w:p w14:paraId="0BB342C1" w14:textId="174E5A29" w:rsidR="00EC6525" w:rsidRPr="00EC6525" w:rsidRDefault="00D85700" w:rsidP="00EC6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525" w:rsidRPr="00EC6525">
        <w:t>(3 marks)</w:t>
      </w:r>
    </w:p>
    <w:p w14:paraId="7714A892" w14:textId="77777777" w:rsidR="00EC6525" w:rsidRPr="00EC6525" w:rsidRDefault="00EC6525" w:rsidP="00EC6525"/>
    <w:p w14:paraId="6E93EDA9" w14:textId="77777777" w:rsidR="00EC6525" w:rsidRPr="00EC6525" w:rsidRDefault="00EC6525" w:rsidP="00EC6525"/>
    <w:p w14:paraId="3C1159B7" w14:textId="77777777" w:rsidR="00EC6525" w:rsidRPr="00EC6525" w:rsidRDefault="00EC6525" w:rsidP="00EC6525"/>
    <w:p w14:paraId="00AB9BEC" w14:textId="77777777" w:rsidR="00EC6525" w:rsidRPr="00EC6525" w:rsidRDefault="00EC6525" w:rsidP="00EC6525"/>
    <w:p w14:paraId="79DCA82C" w14:textId="7A768DB1" w:rsidR="00EC6525" w:rsidRPr="00EC6525" w:rsidRDefault="00D85700" w:rsidP="00EC6525">
      <w:r>
        <w:t>(e)</w:t>
      </w:r>
      <w:r>
        <w:tab/>
      </w:r>
      <w:r w:rsidR="00EC6525" w:rsidRPr="00EC6525">
        <w:t xml:space="preserve">If the DC motor ‘jams’ and stops rotating, it has designed safeguards to prevent it from </w:t>
      </w:r>
      <w:r>
        <w:tab/>
      </w:r>
      <w:r w:rsidR="00EC6525" w:rsidRPr="00EC6525">
        <w:t xml:space="preserve">overheating and ‘burning out’. Without describing these safeguards, explain why they are </w:t>
      </w:r>
      <w:r>
        <w:tab/>
      </w:r>
      <w:r w:rsidR="00EC6525" w:rsidRPr="00EC6525">
        <w:t xml:space="preserve">necessary in this particular situation.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525" w:rsidRPr="00EC6525">
        <w:t>(3 marks)</w:t>
      </w:r>
    </w:p>
    <w:p w14:paraId="4D182527" w14:textId="77777777" w:rsidR="00F14E5D" w:rsidRPr="00D51D19" w:rsidRDefault="00F14E5D" w:rsidP="00D51D19"/>
    <w:p w14:paraId="01EC31E1" w14:textId="77777777" w:rsidR="00D51D19" w:rsidRPr="00D51D19" w:rsidRDefault="00D51D19" w:rsidP="00D51D19"/>
    <w:p w14:paraId="53FF8414" w14:textId="0329D8C3" w:rsidR="00A83A65" w:rsidRDefault="00A83A65">
      <w:r>
        <w:br w:type="page"/>
      </w:r>
    </w:p>
    <w:p w14:paraId="2FA0E83F" w14:textId="38D4399B" w:rsidR="00A83A65" w:rsidRPr="00A83A65" w:rsidRDefault="00A83A65" w:rsidP="00A83A65">
      <w:pPr>
        <w:rPr>
          <w:b/>
          <w:lang w:val="en-GB"/>
        </w:rPr>
      </w:pPr>
      <w:r w:rsidRPr="00A83A65">
        <w:rPr>
          <w:b/>
        </w:rPr>
        <w:lastRenderedPageBreak/>
        <w:t>Question 2</w:t>
      </w:r>
      <w:r>
        <w:rPr>
          <w:b/>
        </w:rPr>
        <w:t>0</w:t>
      </w:r>
      <w:r w:rsidRPr="00A83A65">
        <w:rPr>
          <w:b/>
        </w:rPr>
        <w:t xml:space="preserve"> </w:t>
      </w:r>
      <w:r w:rsidRPr="00A83A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="001037C5">
        <w:rPr>
          <w:b/>
        </w:rPr>
        <w:tab/>
      </w:r>
      <w:r w:rsidRPr="00A83A65">
        <w:rPr>
          <w:b/>
        </w:rPr>
        <w:t>(</w:t>
      </w:r>
      <w:r w:rsidR="001037C5">
        <w:rPr>
          <w:b/>
        </w:rPr>
        <w:t>11</w:t>
      </w:r>
      <w:r w:rsidRPr="00A83A65">
        <w:rPr>
          <w:b/>
        </w:rPr>
        <w:t xml:space="preserve"> marks) </w:t>
      </w:r>
    </w:p>
    <w:p w14:paraId="4AFA889C" w14:textId="77777777" w:rsidR="00A83A65" w:rsidRPr="00A83A65" w:rsidRDefault="00A83A65" w:rsidP="00A83A65">
      <w:pPr>
        <w:rPr>
          <w:lang w:val="en-GB"/>
        </w:rPr>
      </w:pPr>
    </w:p>
    <w:p w14:paraId="0857ACB4" w14:textId="497B4399" w:rsidR="00A83A65" w:rsidRPr="00A83A65" w:rsidRDefault="00A83A65" w:rsidP="00A83A65">
      <w:r w:rsidRPr="00A83A65">
        <w:t>Alpha particles (He</w:t>
      </w:r>
      <w:r w:rsidRPr="00A83A65">
        <w:rPr>
          <w:vertAlign w:val="superscript"/>
        </w:rPr>
        <w:t>2+</w:t>
      </w:r>
      <w:r w:rsidRPr="00A83A65">
        <w:t>) are doubly</w:t>
      </w:r>
      <w:r>
        <w:t>-</w:t>
      </w:r>
      <w:r w:rsidRPr="00A83A65">
        <w:t>charged positive ions</w:t>
      </w:r>
      <w:r>
        <w:t xml:space="preserve"> and have a mass of 6.64 x 10</w:t>
      </w:r>
      <w:r w:rsidRPr="00A83A65">
        <w:rPr>
          <w:vertAlign w:val="superscript"/>
        </w:rPr>
        <w:t>-27</w:t>
      </w:r>
      <w:r>
        <w:t xml:space="preserve"> kg</w:t>
      </w:r>
      <w:r w:rsidRPr="00A83A65">
        <w:t xml:space="preserve">.  They are accelerated through an electric field </w:t>
      </w:r>
      <w:r w:rsidRPr="00A83A65">
        <w:rPr>
          <w:rFonts w:hint="eastAsia"/>
        </w:rPr>
        <w:t>between</w:t>
      </w:r>
      <w:r w:rsidRPr="00A83A65">
        <w:t xml:space="preserve"> charged parallel plates before entering a vacuum chamber where they are deflected by a magnetic field.</w:t>
      </w:r>
    </w:p>
    <w:p w14:paraId="26893BAD" w14:textId="77777777" w:rsidR="00A83A65" w:rsidRPr="00A83A65" w:rsidRDefault="00A83A65" w:rsidP="00A83A65">
      <w:pPr>
        <w:jc w:val="center"/>
      </w:pPr>
    </w:p>
    <w:p w14:paraId="79C31DDB" w14:textId="25EFEE09" w:rsidR="00A83A65" w:rsidRPr="00A83A65" w:rsidRDefault="00A83A65" w:rsidP="00A83A65">
      <w:pPr>
        <w:jc w:val="center"/>
      </w:pPr>
      <w:r w:rsidRPr="00A83A65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4D6137" wp14:editId="2AFACFB7">
                <wp:simplePos x="0" y="0"/>
                <wp:positionH relativeFrom="column">
                  <wp:posOffset>1347675</wp:posOffset>
                </wp:positionH>
                <wp:positionV relativeFrom="paragraph">
                  <wp:posOffset>88470</wp:posOffset>
                </wp:positionV>
                <wp:extent cx="3143250" cy="1524635"/>
                <wp:effectExtent l="25400" t="0" r="6350" b="0"/>
                <wp:wrapNone/>
                <wp:docPr id="3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0" cy="1524635"/>
                          <a:chOff x="1886" y="2861"/>
                          <a:chExt cx="4950" cy="2401"/>
                        </a:xfrm>
                      </wpg:grpSpPr>
                      <wps:wsp>
                        <wps:cNvPr id="40" name="Rectangle 7"/>
                        <wps:cNvSpPr>
                          <a:spLocks/>
                        </wps:cNvSpPr>
                        <wps:spPr bwMode="auto">
                          <a:xfrm>
                            <a:off x="3252" y="2949"/>
                            <a:ext cx="3584" cy="2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Ink 8"/>
                        <wps:cNvSpPr>
                          <a:spLocks/>
                        </wps:cNvSpPr>
                        <wps:spPr bwMode="auto">
                          <a:xfrm>
                            <a:off x="3734" y="3925"/>
                            <a:ext cx="261" cy="323"/>
                          </a:xfrm>
                          <a:custGeom>
                            <a:avLst/>
                            <a:gdLst>
                              <a:gd name="T0" fmla="+- 0 6650 6587"/>
                              <a:gd name="T1" fmla="*/ T0 w 460"/>
                              <a:gd name="T2" fmla="+- 0 6020 5747"/>
                              <a:gd name="T3" fmla="*/ 6020 h 570"/>
                              <a:gd name="T4" fmla="+- 0 6587 6587"/>
                              <a:gd name="T5" fmla="*/ T4 w 460"/>
                              <a:gd name="T6" fmla="+- 0 6164 5747"/>
                              <a:gd name="T7" fmla="*/ 6164 h 570"/>
                              <a:gd name="T8" fmla="+- 0 6715 6587"/>
                              <a:gd name="T9" fmla="*/ T8 w 460"/>
                              <a:gd name="T10" fmla="+- 0 6265 5747"/>
                              <a:gd name="T11" fmla="*/ 6265 h 570"/>
                              <a:gd name="T12" fmla="+- 0 6824 6587"/>
                              <a:gd name="T13" fmla="*/ T12 w 460"/>
                              <a:gd name="T14" fmla="+- 0 6060 5747"/>
                              <a:gd name="T15" fmla="*/ 6060 h 570"/>
                              <a:gd name="T16" fmla="+- 0 6707 6587"/>
                              <a:gd name="T17" fmla="*/ T16 w 460"/>
                              <a:gd name="T18" fmla="+- 0 6007 5747"/>
                              <a:gd name="T19" fmla="*/ 6007 h 570"/>
                              <a:gd name="T20" fmla="+- 0 6929 6587"/>
                              <a:gd name="T21" fmla="*/ T20 w 460"/>
                              <a:gd name="T22" fmla="+- 0 5925 5747"/>
                              <a:gd name="T23" fmla="*/ 5925 h 570"/>
                              <a:gd name="T24" fmla="+- 0 6860 6587"/>
                              <a:gd name="T25" fmla="*/ T24 w 460"/>
                              <a:gd name="T26" fmla="+- 0 6028 5747"/>
                              <a:gd name="T27" fmla="*/ 6028 h 570"/>
                              <a:gd name="T28" fmla="+- 0 6910 6587"/>
                              <a:gd name="T29" fmla="*/ T28 w 460"/>
                              <a:gd name="T30" fmla="+- 0 6136 5747"/>
                              <a:gd name="T31" fmla="*/ 6136 h 570"/>
                              <a:gd name="T32" fmla="+- 0 7033 6587"/>
                              <a:gd name="T33" fmla="*/ T32 w 460"/>
                              <a:gd name="T34" fmla="+- 0 6065 5747"/>
                              <a:gd name="T35" fmla="*/ 6065 h 570"/>
                              <a:gd name="T36" fmla="+- 0 6996 6587"/>
                              <a:gd name="T37" fmla="*/ T36 w 460"/>
                              <a:gd name="T38" fmla="+- 0 5879 5747"/>
                              <a:gd name="T39" fmla="*/ 5879 h 570"/>
                              <a:gd name="T40" fmla="+- 0 6860 6587"/>
                              <a:gd name="T41" fmla="*/ T40 w 460"/>
                              <a:gd name="T42" fmla="+- 0 5901 5747"/>
                              <a:gd name="T43" fmla="*/ 5901 h 570"/>
                              <a:gd name="T44" fmla="+- 0 6757 6587"/>
                              <a:gd name="T45" fmla="*/ T44 w 460"/>
                              <a:gd name="T46" fmla="+- 0 5848 5747"/>
                              <a:gd name="T47" fmla="*/ 5848 h 570"/>
                              <a:gd name="T48" fmla="+- 0 6738 6587"/>
                              <a:gd name="T49" fmla="*/ T48 w 460"/>
                              <a:gd name="T50" fmla="+- 0 5934 5747"/>
                              <a:gd name="T51" fmla="*/ 5934 h 570"/>
                              <a:gd name="T52" fmla="+- 0 6836 6587"/>
                              <a:gd name="T53" fmla="*/ T52 w 460"/>
                              <a:gd name="T54" fmla="+- 0 5992 5747"/>
                              <a:gd name="T55" fmla="*/ 5992 h 570"/>
                              <a:gd name="T56" fmla="+- 0 6896 6587"/>
                              <a:gd name="T57" fmla="*/ T56 w 460"/>
                              <a:gd name="T58" fmla="+- 0 5876 5747"/>
                              <a:gd name="T59" fmla="*/ 5876 h 570"/>
                              <a:gd name="T60" fmla="+- 0 6815 6587"/>
                              <a:gd name="T61" fmla="*/ T60 w 460"/>
                              <a:gd name="T62" fmla="+- 0 5747 5747"/>
                              <a:gd name="T63" fmla="*/ 5747 h 570"/>
                              <a:gd name="T64" fmla="+- 0 6739 6587"/>
                              <a:gd name="T65" fmla="*/ T64 w 460"/>
                              <a:gd name="T66" fmla="+- 0 5887 5747"/>
                              <a:gd name="T67" fmla="*/ 5887 h 570"/>
                              <a:gd name="T68" fmla="+- 0 6807 6587"/>
                              <a:gd name="T69" fmla="*/ T68 w 460"/>
                              <a:gd name="T70" fmla="+- 0 5981 5747"/>
                              <a:gd name="T71" fmla="*/ 5981 h 570"/>
                              <a:gd name="T72" fmla="+- 0 6871 6587"/>
                              <a:gd name="T73" fmla="*/ T72 w 460"/>
                              <a:gd name="T74" fmla="+- 0 5896 5747"/>
                              <a:gd name="T75" fmla="*/ 5896 h 570"/>
                              <a:gd name="T76" fmla="+- 0 6805 6587"/>
                              <a:gd name="T77" fmla="*/ T76 w 460"/>
                              <a:gd name="T78" fmla="+- 0 5809 5747"/>
                              <a:gd name="T79" fmla="*/ 5809 h 570"/>
                              <a:gd name="T80" fmla="+- 0 6762 6587"/>
                              <a:gd name="T81" fmla="*/ T80 w 460"/>
                              <a:gd name="T82" fmla="+- 0 5945 5747"/>
                              <a:gd name="T83" fmla="*/ 5945 h 570"/>
                              <a:gd name="T84" fmla="+- 0 6825 6587"/>
                              <a:gd name="T85" fmla="*/ T84 w 460"/>
                              <a:gd name="T86" fmla="+- 0 5931 5747"/>
                              <a:gd name="T87" fmla="*/ 5931 h 570"/>
                              <a:gd name="T88" fmla="+- 0 6804 6587"/>
                              <a:gd name="T89" fmla="*/ T88 w 460"/>
                              <a:gd name="T90" fmla="+- 0 5792 5747"/>
                              <a:gd name="T91" fmla="*/ 5792 h 570"/>
                              <a:gd name="T92" fmla="+- 0 6752 6587"/>
                              <a:gd name="T93" fmla="*/ T92 w 460"/>
                              <a:gd name="T94" fmla="+- 0 5849 5747"/>
                              <a:gd name="T95" fmla="*/ 5849 h 570"/>
                              <a:gd name="T96" fmla="+- 0 6765 6587"/>
                              <a:gd name="T97" fmla="*/ T96 w 460"/>
                              <a:gd name="T98" fmla="+- 0 5964 5747"/>
                              <a:gd name="T99" fmla="*/ 5964 h 570"/>
                              <a:gd name="T100" fmla="+- 0 6811 6587"/>
                              <a:gd name="T101" fmla="*/ T100 w 460"/>
                              <a:gd name="T102" fmla="+- 0 5882 5747"/>
                              <a:gd name="T103" fmla="*/ 5882 h 570"/>
                              <a:gd name="T104" fmla="+- 0 6782 6587"/>
                              <a:gd name="T105" fmla="*/ T104 w 460"/>
                              <a:gd name="T106" fmla="+- 0 5887 5747"/>
                              <a:gd name="T107" fmla="*/ 5887 h 570"/>
                              <a:gd name="T108" fmla="+- 0 6801 6587"/>
                              <a:gd name="T109" fmla="*/ T108 w 460"/>
                              <a:gd name="T110" fmla="+- 0 5887 5747"/>
                              <a:gd name="T111" fmla="*/ 5887 h 570"/>
                              <a:gd name="T112" fmla="+- 0 6873 6587"/>
                              <a:gd name="T113" fmla="*/ T112 w 460"/>
                              <a:gd name="T114" fmla="+- 0 6187 5747"/>
                              <a:gd name="T115" fmla="*/ 6187 h 570"/>
                              <a:gd name="T116" fmla="+- 0 6875 6587"/>
                              <a:gd name="T117" fmla="*/ T116 w 460"/>
                              <a:gd name="T118" fmla="+- 0 6300 5747"/>
                              <a:gd name="T119" fmla="*/ 6300 h 570"/>
                              <a:gd name="T120" fmla="+- 0 6921 6587"/>
                              <a:gd name="T121" fmla="*/ T120 w 460"/>
                              <a:gd name="T122" fmla="+- 0 6303 5747"/>
                              <a:gd name="T123" fmla="*/ 6303 h 570"/>
                              <a:gd name="T124" fmla="+- 0 6975 6587"/>
                              <a:gd name="T125" fmla="*/ T124 w 460"/>
                              <a:gd name="T126" fmla="+- 0 6182 5747"/>
                              <a:gd name="T127" fmla="*/ 6182 h 570"/>
                              <a:gd name="T128" fmla="+- 0 6928 6587"/>
                              <a:gd name="T129" fmla="*/ T128 w 460"/>
                              <a:gd name="T130" fmla="+- 0 6155 5747"/>
                              <a:gd name="T131" fmla="*/ 6155 h 570"/>
                              <a:gd name="T132" fmla="+- 0 6865 6587"/>
                              <a:gd name="T133" fmla="*/ T132 w 460"/>
                              <a:gd name="T134" fmla="+- 0 6234 5747"/>
                              <a:gd name="T135" fmla="*/ 6234 h 570"/>
                              <a:gd name="T136" fmla="+- 0 6931 6587"/>
                              <a:gd name="T137" fmla="*/ T136 w 460"/>
                              <a:gd name="T138" fmla="+- 0 6251 5747"/>
                              <a:gd name="T139" fmla="*/ 6251 h 570"/>
                              <a:gd name="T140" fmla="+- 0 6913 6587"/>
                              <a:gd name="T141" fmla="*/ T140 w 460"/>
                              <a:gd name="T142" fmla="+- 0 6138 5747"/>
                              <a:gd name="T143" fmla="*/ 6138 h 570"/>
                              <a:gd name="T144" fmla="+- 0 6825 6587"/>
                              <a:gd name="T145" fmla="*/ T144 w 460"/>
                              <a:gd name="T146" fmla="+- 0 6199 5747"/>
                              <a:gd name="T147" fmla="*/ 6199 h 570"/>
                              <a:gd name="T148" fmla="+- 0 6878 6587"/>
                              <a:gd name="T149" fmla="*/ T148 w 460"/>
                              <a:gd name="T150" fmla="+- 0 6303 5747"/>
                              <a:gd name="T151" fmla="*/ 6303 h 570"/>
                              <a:gd name="T152" fmla="+- 0 6932 6587"/>
                              <a:gd name="T153" fmla="*/ T152 w 460"/>
                              <a:gd name="T154" fmla="+- 0 6210 5747"/>
                              <a:gd name="T155" fmla="*/ 6210 h 570"/>
                              <a:gd name="T156" fmla="+- 0 6901 6587"/>
                              <a:gd name="T157" fmla="*/ T156 w 460"/>
                              <a:gd name="T158" fmla="+- 0 6117 5747"/>
                              <a:gd name="T159" fmla="*/ 6117 h 570"/>
                              <a:gd name="T160" fmla="+- 0 6864 6587"/>
                              <a:gd name="T161" fmla="*/ T160 w 460"/>
                              <a:gd name="T162" fmla="+- 0 6253 5747"/>
                              <a:gd name="T163" fmla="*/ 6253 h 570"/>
                              <a:gd name="T164" fmla="+- 0 6920 6587"/>
                              <a:gd name="T165" fmla="*/ T164 w 460"/>
                              <a:gd name="T166" fmla="+- 0 6235 5747"/>
                              <a:gd name="T167" fmla="*/ 6235 h 570"/>
                              <a:gd name="T168" fmla="+- 0 6858 6587"/>
                              <a:gd name="T169" fmla="*/ T168 w 460"/>
                              <a:gd name="T170" fmla="+- 0 6240 5747"/>
                              <a:gd name="T171" fmla="*/ 6240 h 570"/>
                              <a:gd name="T172" fmla="+- 0 6915 6587"/>
                              <a:gd name="T173" fmla="*/ T172 w 460"/>
                              <a:gd name="T174" fmla="+- 0 6312 5747"/>
                              <a:gd name="T175" fmla="*/ 6312 h 570"/>
                              <a:gd name="T176" fmla="+- 0 6944 6587"/>
                              <a:gd name="T177" fmla="*/ T176 w 460"/>
                              <a:gd name="T178" fmla="+- 0 6233 5747"/>
                              <a:gd name="T179" fmla="*/ 6233 h 570"/>
                              <a:gd name="T180" fmla="+- 0 6901 6587"/>
                              <a:gd name="T181" fmla="*/ T180 w 460"/>
                              <a:gd name="T182" fmla="+- 0 6275 5747"/>
                              <a:gd name="T183" fmla="*/ 6275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60" h="570" extrusionOk="0">
                                <a:moveTo>
                                  <a:pt x="118" y="267"/>
                                </a:moveTo>
                                <a:cubicBezTo>
                                  <a:pt x="93" y="259"/>
                                  <a:pt x="86" y="259"/>
                                  <a:pt x="63" y="273"/>
                                </a:cubicBezTo>
                                <a:cubicBezTo>
                                  <a:pt x="43" y="285"/>
                                  <a:pt x="29" y="307"/>
                                  <a:pt x="19" y="328"/>
                                </a:cubicBezTo>
                                <a:cubicBezTo>
                                  <a:pt x="6" y="354"/>
                                  <a:pt x="0" y="388"/>
                                  <a:pt x="0" y="417"/>
                                </a:cubicBezTo>
                                <a:cubicBezTo>
                                  <a:pt x="0" y="443"/>
                                  <a:pt x="7" y="474"/>
                                  <a:pt x="20" y="497"/>
                                </a:cubicBezTo>
                                <a:cubicBezTo>
                                  <a:pt x="43" y="535"/>
                                  <a:pt x="93" y="534"/>
                                  <a:pt x="128" y="518"/>
                                </a:cubicBezTo>
                                <a:cubicBezTo>
                                  <a:pt x="162" y="503"/>
                                  <a:pt x="193" y="475"/>
                                  <a:pt x="212" y="443"/>
                                </a:cubicBezTo>
                                <a:cubicBezTo>
                                  <a:pt x="234" y="405"/>
                                  <a:pt x="243" y="357"/>
                                  <a:pt x="237" y="313"/>
                                </a:cubicBezTo>
                                <a:cubicBezTo>
                                  <a:pt x="233" y="285"/>
                                  <a:pt x="222" y="263"/>
                                  <a:pt x="196" y="250"/>
                                </a:cubicBezTo>
                                <a:cubicBezTo>
                                  <a:pt x="173" y="238"/>
                                  <a:pt x="141" y="246"/>
                                  <a:pt x="120" y="260"/>
                                </a:cubicBezTo>
                                <a:cubicBezTo>
                                  <a:pt x="87" y="283"/>
                                  <a:pt x="79" y="301"/>
                                  <a:pt x="61" y="335"/>
                                </a:cubicBezTo>
                              </a:path>
                              <a:path w="460" h="570" extrusionOk="0">
                                <a:moveTo>
                                  <a:pt x="342" y="178"/>
                                </a:moveTo>
                                <a:cubicBezTo>
                                  <a:pt x="320" y="183"/>
                                  <a:pt x="309" y="191"/>
                                  <a:pt x="297" y="210"/>
                                </a:cubicBezTo>
                                <a:cubicBezTo>
                                  <a:pt x="284" y="231"/>
                                  <a:pt x="276" y="257"/>
                                  <a:pt x="273" y="281"/>
                                </a:cubicBezTo>
                                <a:cubicBezTo>
                                  <a:pt x="269" y="305"/>
                                  <a:pt x="270" y="330"/>
                                  <a:pt x="280" y="353"/>
                                </a:cubicBezTo>
                                <a:cubicBezTo>
                                  <a:pt x="288" y="371"/>
                                  <a:pt x="304" y="385"/>
                                  <a:pt x="323" y="389"/>
                                </a:cubicBezTo>
                                <a:cubicBezTo>
                                  <a:pt x="344" y="394"/>
                                  <a:pt x="369" y="390"/>
                                  <a:pt x="388" y="381"/>
                                </a:cubicBezTo>
                                <a:cubicBezTo>
                                  <a:pt x="414" y="368"/>
                                  <a:pt x="435" y="345"/>
                                  <a:pt x="446" y="318"/>
                                </a:cubicBezTo>
                                <a:cubicBezTo>
                                  <a:pt x="459" y="287"/>
                                  <a:pt x="464" y="246"/>
                                  <a:pt x="457" y="212"/>
                                </a:cubicBezTo>
                                <a:cubicBezTo>
                                  <a:pt x="451" y="183"/>
                                  <a:pt x="434" y="149"/>
                                  <a:pt x="409" y="132"/>
                                </a:cubicBezTo>
                                <a:cubicBezTo>
                                  <a:pt x="388" y="118"/>
                                  <a:pt x="355" y="113"/>
                                  <a:pt x="330" y="119"/>
                                </a:cubicBezTo>
                                <a:cubicBezTo>
                                  <a:pt x="306" y="125"/>
                                  <a:pt x="288" y="138"/>
                                  <a:pt x="273" y="154"/>
                                </a:cubicBezTo>
                                <a:cubicBezTo>
                                  <a:pt x="269" y="157"/>
                                  <a:pt x="266" y="161"/>
                                  <a:pt x="262" y="164"/>
                                </a:cubicBezTo>
                              </a:path>
                              <a:path w="460" h="570" extrusionOk="0">
                                <a:moveTo>
                                  <a:pt x="170" y="101"/>
                                </a:moveTo>
                                <a:cubicBezTo>
                                  <a:pt x="156" y="104"/>
                                  <a:pt x="148" y="116"/>
                                  <a:pt x="145" y="134"/>
                                </a:cubicBezTo>
                                <a:cubicBezTo>
                                  <a:pt x="142" y="152"/>
                                  <a:pt x="145" y="170"/>
                                  <a:pt x="151" y="187"/>
                                </a:cubicBezTo>
                                <a:cubicBezTo>
                                  <a:pt x="159" y="207"/>
                                  <a:pt x="171" y="223"/>
                                  <a:pt x="189" y="235"/>
                                </a:cubicBezTo>
                                <a:cubicBezTo>
                                  <a:pt x="205" y="245"/>
                                  <a:pt x="231" y="249"/>
                                  <a:pt x="249" y="245"/>
                                </a:cubicBezTo>
                                <a:cubicBezTo>
                                  <a:pt x="268" y="241"/>
                                  <a:pt x="287" y="224"/>
                                  <a:pt x="296" y="207"/>
                                </a:cubicBezTo>
                                <a:cubicBezTo>
                                  <a:pt x="308" y="184"/>
                                  <a:pt x="310" y="155"/>
                                  <a:pt x="309" y="129"/>
                                </a:cubicBezTo>
                                <a:cubicBezTo>
                                  <a:pt x="308" y="97"/>
                                  <a:pt x="299" y="69"/>
                                  <a:pt x="284" y="42"/>
                                </a:cubicBezTo>
                                <a:cubicBezTo>
                                  <a:pt x="271" y="18"/>
                                  <a:pt x="256" y="2"/>
                                  <a:pt x="228" y="0"/>
                                </a:cubicBezTo>
                                <a:cubicBezTo>
                                  <a:pt x="204" y="-2"/>
                                  <a:pt x="181" y="20"/>
                                  <a:pt x="170" y="40"/>
                                </a:cubicBezTo>
                                <a:cubicBezTo>
                                  <a:pt x="154" y="70"/>
                                  <a:pt x="149" y="107"/>
                                  <a:pt x="152" y="140"/>
                                </a:cubicBezTo>
                                <a:cubicBezTo>
                                  <a:pt x="155" y="172"/>
                                  <a:pt x="166" y="211"/>
                                  <a:pt x="196" y="228"/>
                                </a:cubicBezTo>
                                <a:cubicBezTo>
                                  <a:pt x="208" y="233"/>
                                  <a:pt x="211" y="234"/>
                                  <a:pt x="220" y="234"/>
                                </a:cubicBezTo>
                                <a:cubicBezTo>
                                  <a:pt x="237" y="229"/>
                                  <a:pt x="247" y="222"/>
                                  <a:pt x="258" y="207"/>
                                </a:cubicBezTo>
                                <a:cubicBezTo>
                                  <a:pt x="271" y="190"/>
                                  <a:pt x="278" y="169"/>
                                  <a:pt x="284" y="149"/>
                                </a:cubicBezTo>
                                <a:cubicBezTo>
                                  <a:pt x="291" y="126"/>
                                  <a:pt x="292" y="99"/>
                                  <a:pt x="279" y="78"/>
                                </a:cubicBezTo>
                                <a:cubicBezTo>
                                  <a:pt x="266" y="57"/>
                                  <a:pt x="240" y="54"/>
                                  <a:pt x="218" y="62"/>
                                </a:cubicBezTo>
                                <a:cubicBezTo>
                                  <a:pt x="194" y="72"/>
                                  <a:pt x="181" y="93"/>
                                  <a:pt x="172" y="116"/>
                                </a:cubicBezTo>
                                <a:cubicBezTo>
                                  <a:pt x="162" y="142"/>
                                  <a:pt x="160" y="174"/>
                                  <a:pt x="175" y="198"/>
                                </a:cubicBezTo>
                                <a:cubicBezTo>
                                  <a:pt x="182" y="207"/>
                                  <a:pt x="184" y="210"/>
                                  <a:pt x="193" y="210"/>
                                </a:cubicBezTo>
                                <a:cubicBezTo>
                                  <a:pt x="214" y="207"/>
                                  <a:pt x="224" y="201"/>
                                  <a:pt x="238" y="184"/>
                                </a:cubicBezTo>
                                <a:cubicBezTo>
                                  <a:pt x="253" y="166"/>
                                  <a:pt x="261" y="144"/>
                                  <a:pt x="261" y="120"/>
                                </a:cubicBezTo>
                                <a:cubicBezTo>
                                  <a:pt x="262" y="91"/>
                                  <a:pt x="247" y="54"/>
                                  <a:pt x="217" y="45"/>
                                </a:cubicBezTo>
                                <a:cubicBezTo>
                                  <a:pt x="213" y="45"/>
                                  <a:pt x="210" y="44"/>
                                  <a:pt x="206" y="44"/>
                                </a:cubicBezTo>
                                <a:cubicBezTo>
                                  <a:pt x="182" y="59"/>
                                  <a:pt x="173" y="75"/>
                                  <a:pt x="165" y="102"/>
                                </a:cubicBezTo>
                                <a:cubicBezTo>
                                  <a:pt x="156" y="132"/>
                                  <a:pt x="154" y="164"/>
                                  <a:pt x="162" y="194"/>
                                </a:cubicBezTo>
                                <a:cubicBezTo>
                                  <a:pt x="168" y="208"/>
                                  <a:pt x="169" y="212"/>
                                  <a:pt x="178" y="217"/>
                                </a:cubicBezTo>
                                <a:cubicBezTo>
                                  <a:pt x="197" y="217"/>
                                  <a:pt x="204" y="212"/>
                                  <a:pt x="214" y="195"/>
                                </a:cubicBezTo>
                                <a:cubicBezTo>
                                  <a:pt x="224" y="177"/>
                                  <a:pt x="226" y="155"/>
                                  <a:pt x="224" y="135"/>
                                </a:cubicBezTo>
                                <a:cubicBezTo>
                                  <a:pt x="223" y="130"/>
                                  <a:pt x="213" y="87"/>
                                  <a:pt x="202" y="92"/>
                                </a:cubicBezTo>
                                <a:cubicBezTo>
                                  <a:pt x="186" y="100"/>
                                  <a:pt x="193" y="128"/>
                                  <a:pt x="195" y="140"/>
                                </a:cubicBezTo>
                                <a:cubicBezTo>
                                  <a:pt x="203" y="164"/>
                                  <a:pt x="210" y="161"/>
                                  <a:pt x="211" y="136"/>
                                </a:cubicBezTo>
                                <a:cubicBezTo>
                                  <a:pt x="210" y="124"/>
                                  <a:pt x="210" y="121"/>
                                  <a:pt x="214" y="140"/>
                                </a:cubicBezTo>
                              </a:path>
                              <a:path w="460" h="570" extrusionOk="0">
                                <a:moveTo>
                                  <a:pt x="336" y="413"/>
                                </a:moveTo>
                                <a:cubicBezTo>
                                  <a:pt x="314" y="413"/>
                                  <a:pt x="298" y="420"/>
                                  <a:pt x="286" y="440"/>
                                </a:cubicBezTo>
                                <a:cubicBezTo>
                                  <a:pt x="275" y="458"/>
                                  <a:pt x="272" y="477"/>
                                  <a:pt x="272" y="497"/>
                                </a:cubicBezTo>
                                <a:cubicBezTo>
                                  <a:pt x="272" y="516"/>
                                  <a:pt x="277" y="537"/>
                                  <a:pt x="288" y="553"/>
                                </a:cubicBezTo>
                                <a:cubicBezTo>
                                  <a:pt x="291" y="556"/>
                                  <a:pt x="293" y="558"/>
                                  <a:pt x="296" y="561"/>
                                </a:cubicBezTo>
                                <a:cubicBezTo>
                                  <a:pt x="311" y="566"/>
                                  <a:pt x="321" y="568"/>
                                  <a:pt x="334" y="556"/>
                                </a:cubicBezTo>
                                <a:cubicBezTo>
                                  <a:pt x="350" y="541"/>
                                  <a:pt x="361" y="521"/>
                                  <a:pt x="370" y="502"/>
                                </a:cubicBezTo>
                                <a:cubicBezTo>
                                  <a:pt x="381" y="480"/>
                                  <a:pt x="391" y="460"/>
                                  <a:pt x="388" y="435"/>
                                </a:cubicBezTo>
                                <a:cubicBezTo>
                                  <a:pt x="387" y="432"/>
                                  <a:pt x="387" y="428"/>
                                  <a:pt x="386" y="425"/>
                                </a:cubicBezTo>
                                <a:cubicBezTo>
                                  <a:pt x="371" y="413"/>
                                  <a:pt x="362" y="405"/>
                                  <a:pt x="341" y="408"/>
                                </a:cubicBezTo>
                                <a:cubicBezTo>
                                  <a:pt x="327" y="410"/>
                                  <a:pt x="306" y="420"/>
                                  <a:pt x="296" y="430"/>
                                </a:cubicBezTo>
                                <a:cubicBezTo>
                                  <a:pt x="281" y="445"/>
                                  <a:pt x="274" y="467"/>
                                  <a:pt x="278" y="487"/>
                                </a:cubicBezTo>
                                <a:cubicBezTo>
                                  <a:pt x="281" y="503"/>
                                  <a:pt x="289" y="512"/>
                                  <a:pt x="301" y="523"/>
                                </a:cubicBezTo>
                                <a:cubicBezTo>
                                  <a:pt x="324" y="530"/>
                                  <a:pt x="330" y="525"/>
                                  <a:pt x="344" y="504"/>
                                </a:cubicBezTo>
                                <a:cubicBezTo>
                                  <a:pt x="354" y="488"/>
                                  <a:pt x="355" y="465"/>
                                  <a:pt x="353" y="447"/>
                                </a:cubicBezTo>
                                <a:cubicBezTo>
                                  <a:pt x="351" y="425"/>
                                  <a:pt x="343" y="405"/>
                                  <a:pt x="326" y="391"/>
                                </a:cubicBezTo>
                                <a:cubicBezTo>
                                  <a:pt x="310" y="378"/>
                                  <a:pt x="290" y="377"/>
                                  <a:pt x="273" y="390"/>
                                </a:cubicBezTo>
                                <a:cubicBezTo>
                                  <a:pt x="254" y="405"/>
                                  <a:pt x="243" y="429"/>
                                  <a:pt x="238" y="452"/>
                                </a:cubicBezTo>
                                <a:cubicBezTo>
                                  <a:pt x="233" y="475"/>
                                  <a:pt x="235" y="498"/>
                                  <a:pt x="244" y="519"/>
                                </a:cubicBezTo>
                                <a:cubicBezTo>
                                  <a:pt x="253" y="540"/>
                                  <a:pt x="270" y="550"/>
                                  <a:pt x="291" y="556"/>
                                </a:cubicBezTo>
                                <a:cubicBezTo>
                                  <a:pt x="307" y="551"/>
                                  <a:pt x="320" y="545"/>
                                  <a:pt x="328" y="530"/>
                                </a:cubicBezTo>
                                <a:cubicBezTo>
                                  <a:pt x="339" y="509"/>
                                  <a:pt x="343" y="486"/>
                                  <a:pt x="345" y="463"/>
                                </a:cubicBezTo>
                                <a:cubicBezTo>
                                  <a:pt x="347" y="439"/>
                                  <a:pt x="346" y="413"/>
                                  <a:pt x="338" y="390"/>
                                </a:cubicBezTo>
                                <a:cubicBezTo>
                                  <a:pt x="332" y="373"/>
                                  <a:pt x="330" y="374"/>
                                  <a:pt x="314" y="370"/>
                                </a:cubicBezTo>
                                <a:cubicBezTo>
                                  <a:pt x="299" y="392"/>
                                  <a:pt x="289" y="410"/>
                                  <a:pt x="283" y="437"/>
                                </a:cubicBezTo>
                                <a:cubicBezTo>
                                  <a:pt x="278" y="460"/>
                                  <a:pt x="275" y="483"/>
                                  <a:pt x="277" y="506"/>
                                </a:cubicBezTo>
                                <a:cubicBezTo>
                                  <a:pt x="279" y="526"/>
                                  <a:pt x="287" y="531"/>
                                  <a:pt x="305" y="533"/>
                                </a:cubicBezTo>
                                <a:cubicBezTo>
                                  <a:pt x="321" y="519"/>
                                  <a:pt x="331" y="510"/>
                                  <a:pt x="333" y="488"/>
                                </a:cubicBezTo>
                                <a:cubicBezTo>
                                  <a:pt x="335" y="466"/>
                                  <a:pt x="320" y="457"/>
                                  <a:pt x="305" y="446"/>
                                </a:cubicBezTo>
                                <a:cubicBezTo>
                                  <a:pt x="281" y="451"/>
                                  <a:pt x="272" y="469"/>
                                  <a:pt x="271" y="493"/>
                                </a:cubicBezTo>
                                <a:cubicBezTo>
                                  <a:pt x="270" y="516"/>
                                  <a:pt x="278" y="543"/>
                                  <a:pt x="294" y="560"/>
                                </a:cubicBezTo>
                                <a:cubicBezTo>
                                  <a:pt x="303" y="569"/>
                                  <a:pt x="317" y="573"/>
                                  <a:pt x="328" y="565"/>
                                </a:cubicBezTo>
                                <a:cubicBezTo>
                                  <a:pt x="340" y="557"/>
                                  <a:pt x="349" y="538"/>
                                  <a:pt x="353" y="525"/>
                                </a:cubicBezTo>
                                <a:cubicBezTo>
                                  <a:pt x="357" y="512"/>
                                  <a:pt x="357" y="499"/>
                                  <a:pt x="357" y="486"/>
                                </a:cubicBezTo>
                                <a:cubicBezTo>
                                  <a:pt x="349" y="465"/>
                                  <a:pt x="341" y="461"/>
                                  <a:pt x="327" y="483"/>
                                </a:cubicBezTo>
                                <a:cubicBezTo>
                                  <a:pt x="320" y="494"/>
                                  <a:pt x="314" y="515"/>
                                  <a:pt x="314" y="528"/>
                                </a:cubicBezTo>
                                <a:cubicBezTo>
                                  <a:pt x="315" y="531"/>
                                  <a:pt x="315" y="534"/>
                                  <a:pt x="316" y="537"/>
                                </a:cubicBezTo>
                              </a:path>
                            </a:pathLst>
                          </a:custGeom>
                          <a:noFill/>
                          <a:ln w="12700" cap="rnd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9"/>
                        <wps:cNvSpPr txBox="1">
                          <a:spLocks/>
                        </wps:cNvSpPr>
                        <wps:spPr bwMode="auto">
                          <a:xfrm>
                            <a:off x="1886" y="4699"/>
                            <a:ext cx="1195" cy="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10EA7" w14:textId="77777777" w:rsidR="00A83A65" w:rsidRDefault="00A83A65" w:rsidP="00A83A6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Alpha particles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0"/>
                        <wps:cNvCnPr>
                          <a:cxnSpLocks/>
                        </wps:cNvCnPr>
                        <wps:spPr bwMode="auto">
                          <a:xfrm flipV="1">
                            <a:off x="2680" y="4311"/>
                            <a:ext cx="951" cy="51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11"/>
                        <wps:cNvSpPr txBox="1">
                          <a:spLocks/>
                        </wps:cNvSpPr>
                        <wps:spPr bwMode="auto">
                          <a:xfrm>
                            <a:off x="5092" y="4585"/>
                            <a:ext cx="1682" cy="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F1EF1" w14:textId="77777777" w:rsidR="00A83A65" w:rsidRDefault="00A83A65" w:rsidP="00A83A6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Vacuum Chamber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2"/>
                        <wps:cNvSpPr txBox="1">
                          <a:spLocks/>
                        </wps:cNvSpPr>
                        <wps:spPr bwMode="auto">
                          <a:xfrm>
                            <a:off x="1954" y="2861"/>
                            <a:ext cx="1127" cy="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00CB6" w14:textId="77777777" w:rsidR="00A83A65" w:rsidRDefault="00A83A65" w:rsidP="00A83A6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Charged 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3"/>
                        <wps:cNvCnPr>
                          <a:cxnSpLocks/>
                        </wps:cNvCnPr>
                        <wps:spPr bwMode="auto">
                          <a:xfrm>
                            <a:off x="2680" y="3276"/>
                            <a:ext cx="326" cy="47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4"/>
                        <wps:cNvCnPr>
                          <a:cxnSpLocks/>
                        </wps:cNvCnPr>
                        <wps:spPr bwMode="auto">
                          <a:xfrm flipH="1">
                            <a:off x="1886" y="3424"/>
                            <a:ext cx="180" cy="26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15"/>
                        <wps:cNvSpPr txBox="1">
                          <a:spLocks/>
                        </wps:cNvSpPr>
                        <wps:spPr bwMode="auto">
                          <a:xfrm>
                            <a:off x="1886" y="3749"/>
                            <a:ext cx="1195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820DB" w14:textId="77777777" w:rsidR="00A83A65" w:rsidRDefault="00A83A65" w:rsidP="00A83A65">
                              <w:pPr>
                                <w:pStyle w:val="BodyText3"/>
                              </w:pPr>
                              <w:r>
                                <w:t>Ion Accelerator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6"/>
                        <wps:cNvCnPr>
                          <a:cxnSpLocks/>
                        </wps:cNvCnPr>
                        <wps:spPr bwMode="auto">
                          <a:xfrm>
                            <a:off x="1954" y="3749"/>
                            <a:ext cx="0" cy="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7"/>
                        <wps:cNvCnPr>
                          <a:cxnSpLocks/>
                        </wps:cNvCnPr>
                        <wps:spPr bwMode="auto">
                          <a:xfrm>
                            <a:off x="3006" y="3749"/>
                            <a:ext cx="0" cy="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8"/>
                        <wps:cNvSpPr>
                          <a:spLocks/>
                        </wps:cNvSpPr>
                        <wps:spPr bwMode="auto">
                          <a:xfrm>
                            <a:off x="3081" y="3889"/>
                            <a:ext cx="171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9"/>
                        <wps:cNvSpPr>
                          <a:spLocks/>
                        </wps:cNvSpPr>
                        <wps:spPr bwMode="auto">
                          <a:xfrm>
                            <a:off x="3318" y="4020"/>
                            <a:ext cx="313" cy="143"/>
                          </a:xfrm>
                          <a:prstGeom prst="rightArrow">
                            <a:avLst>
                              <a:gd name="adj1" fmla="val 50000"/>
                              <a:gd name="adj2" fmla="val 5472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0"/>
                        <wps:cNvSpPr>
                          <a:spLocks/>
                        </wps:cNvSpPr>
                        <wps:spPr bwMode="auto">
                          <a:xfrm>
                            <a:off x="4113" y="3180"/>
                            <a:ext cx="1359" cy="887"/>
                          </a:xfrm>
                          <a:custGeom>
                            <a:avLst/>
                            <a:gdLst>
                              <a:gd name="T0" fmla="*/ 0 w 1359"/>
                              <a:gd name="T1" fmla="*/ 887 h 887"/>
                              <a:gd name="T2" fmla="*/ 864 w 1359"/>
                              <a:gd name="T3" fmla="*/ 656 h 887"/>
                              <a:gd name="T4" fmla="*/ 1359 w 1359"/>
                              <a:gd name="T5" fmla="*/ 0 h 8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59" h="887">
                                <a:moveTo>
                                  <a:pt x="0" y="887"/>
                                </a:moveTo>
                                <a:cubicBezTo>
                                  <a:pt x="144" y="848"/>
                                  <a:pt x="638" y="804"/>
                                  <a:pt x="864" y="656"/>
                                </a:cubicBezTo>
                                <a:cubicBezTo>
                                  <a:pt x="1090" y="508"/>
                                  <a:pt x="1256" y="137"/>
                                  <a:pt x="1359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1"/>
                        <wps:cNvSpPr txBox="1">
                          <a:spLocks/>
                        </wps:cNvSpPr>
                        <wps:spPr bwMode="auto">
                          <a:xfrm>
                            <a:off x="5390" y="3122"/>
                            <a:ext cx="138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FD123" w14:textId="77777777" w:rsidR="00A83A65" w:rsidRDefault="00A83A65" w:rsidP="00A83A6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Deflection in magnetic field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D6137" id="Group 6" o:spid="_x0000_s1064" style="position:absolute;left:0;text-align:left;margin-left:106.1pt;margin-top:6.95pt;width:247.5pt;height:120.05pt;z-index:251694080" coordorigin="1886,2861" coordsize="4950,2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">
                <v:shape id="_x0000_s1065" type="#_x0000_t202" style="position:absolute;left:867410;top:55880;width:2275840;height:1468755;mso-wrap-style:square;v-text-anchor:top" filled="f" stroked="f">
                  <v:textbox style="mso-next-textbox:#_x0000_s1031">
                    <w:txbxContent>
                      <w:p w14:paraId="7B79FAFB" w14:textId="77777777" w:rsidR="00D51D19" w:rsidRDefault="00D51D19" w:rsidP="00D51D19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14.7 m</w:t>
                        </w:r>
                      </w:p>
                    </w:txbxContent>
                  </v:textbox>
                </v:shape>
                <v:shape id="_x0000_s1066" alt="" style="position:absolute;left:1173480;top:675640;width:165735;height:2051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0,570" path="m118,267v-25,-8,-32,-8,-55,6c43,285,29,307,19,328,6,354,,388,,417v,26,7,57,20,80c43,535,93,534,128,518v34,-15,65,-43,84,-75c234,405,243,357,237,313v-4,-28,-15,-50,-41,-63c173,238,141,246,120,260,87,283,79,301,61,335em342,178v-22,5,-33,13,-45,32c284,231,276,257,273,281v-4,24,-3,49,7,72c288,371,304,385,323,389v21,5,46,1,65,-8c414,368,435,345,446,318v13,-31,18,-72,11,-106c451,183,434,149,409,132,388,118,355,113,330,119v-24,6,-42,19,-57,35c269,157,266,161,262,164em170,101v-14,3,-22,15,-25,33c142,152,145,170,151,187v8,20,20,36,38,48c205,245,231,249,249,245v19,-4,38,-21,47,-38c308,184,310,155,309,129,308,97,299,69,284,42,271,18,256,2,228,,204,-2,181,20,170,40v-16,30,-21,67,-18,100c155,172,166,211,196,228v12,5,15,6,24,6c237,229,247,222,258,207v13,-17,20,-38,26,-58c291,126,292,99,279,78,266,57,240,54,218,62v-24,10,-37,31,-46,54c162,142,160,174,175,198v7,9,9,12,18,12c214,207,224,201,238,184v15,-18,23,-40,23,-64c262,91,247,54,217,45v-4,,-7,-1,-11,-1c182,59,173,75,165,102v-9,30,-11,62,-3,92c168,208,169,212,178,217v19,,26,-5,36,-22c224,177,226,155,224,135,223,130,213,87,202,92v-16,8,-9,36,-7,48c203,164,210,161,211,136v-1,-12,-1,-15,3,4em336,413v-22,,-38,7,-50,27c275,458,272,477,272,497v,19,5,40,16,56c291,556,293,558,296,561v15,5,25,7,38,-5c350,541,361,521,370,502v11,-22,21,-42,18,-67c387,432,387,428,386,425,371,413,362,405,341,408v-14,2,-35,12,-45,22c281,445,274,467,278,487v3,16,11,25,23,36c324,530,330,525,344,504v10,-16,11,-39,9,-57c351,425,343,405,326,391v-16,-13,-36,-14,-53,-1c254,405,243,429,238,452v-5,23,-3,46,6,67c253,540,270,550,291,556v16,-5,29,-11,37,-26c339,509,343,486,345,463v2,-24,1,-50,-7,-73c332,373,330,374,314,370v-15,22,-25,40,-31,67c278,460,275,483,277,506v2,20,10,25,28,27c321,519,331,510,333,488v2,-22,-13,-31,-28,-42c281,451,272,469,271,493v-1,23,7,50,23,67c303,569,317,573,328,565v12,-8,21,-27,25,-40c357,512,357,499,357,486v-8,-21,-16,-25,-30,-3c320,494,314,515,314,528v1,3,1,6,2,9e" filled="f">
                  <v:stroke startarrow="open" endarrow="open"/>
                  <v:path arrowok="t" o:extrusionok="f" o:connecttype="custom" o:connectlocs="22698,2166197;0,2218013;46118,2254356;85390,2180590;43235,2161519;123220,2132013;98360,2169075;116375,2207937;160691,2182389;147360,2115460;98360,2123377;61250,2104305;54404,2135251;89713,2156121;111331,2114381;82147,2067962;54765,2118339;79265,2152163;102323,2121577;78544,2090272;63051,2139209;85750,2134172;78184,2084155;59448,2104665;64132,2146046;80706,2116540;70257,2118339;77103,2118339;103044,2226289;103765,2266950;120338,2268030;139794,2224490;122860,2214774;100162,2243201;123941,2249318;117456,2208657;85750,2230607;104845,2268030;124301,2234565;113132,2201101;99801,2250038;119978,2243561;97640,2245360;118176,2271268;128625,2242841;113132,2257954" o:connectangles="0,0,0,0,0,0,0,0,0,0,0,0,0,0,0,0,0,0,0,0,0,0,0,0,0,0,0,0,0,0,0,0,0,0,0,0,0,0,0,0,0,0,0,0,0,0"/>
                  <v:textpath style="font-family:&quot;&quot;,"/>
                </v:shape>
                <v:shape id="_x0000_s1067" type="#_x0000_t202" style="position:absolute;top:1167130;width:758825;height:357505;mso-wrap-style:square;v-text-anchor:top" stroked="f">
                  <v:textbox style="mso-next-textbox:#_x0000_s1033">
                    <w:txbxContent>
                      <w:p w14:paraId="7E075CA4" w14:textId="77777777" w:rsidR="00D51D19" w:rsidRDefault="00D51D19" w:rsidP="00D51D19">
                        <w:pPr>
                          <w:rPr>
                            <w:rFonts w:ascii="Times New Roman" w:hAnsi="Times New Roman"/>
                            <w:sz w:val="18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5.20 m s</w:t>
                        </w:r>
                        <w:r>
                          <w:rPr>
                            <w:rFonts w:ascii="Times New Roman" w:hAnsi="Times New Roman"/>
                            <w:sz w:val="18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line id="_x0000_s1068" style="position:absolute;flip:y;mso-wrap-style:square;v-text-anchor:top" from="504190,920750" to="1108075,1246505"/>
                <v:shape id="_x0000_s1069" type="#_x0000_t202" style="position:absolute;left:2035810;top:1094740;width:1068070;height:199390;mso-wrap-style:square;v-text-anchor:top" stroked="f">
                  <v:textbox style="mso-next-textbox:#_x0000_s1035">
                    <w:txbxContent>
                      <w:p w14:paraId="6C185F27" w14:textId="77777777" w:rsidR="00D51D19" w:rsidRDefault="00D51D19" w:rsidP="00D51D19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36.6°</w:t>
                        </w:r>
                      </w:p>
                    </w:txbxContent>
                  </v:textbox>
                </v:shape>
                <v:group id="_x0000_s1070" alt="" style="position:absolute;left:43180;width:715645;height:450215" coordorigin="2743,2501" coordsize="2344,1867">
                  <v:textpath style="font-family:&quot;&quot;,"/>
                  <v:group id="_x0000_s1071" alt="" style="position:absolute;left:2743;top:2501;width:1991;height:1867" coordorigin="2915,2553" coordsize="1991,1867">
                    <v:shape id="_x0000_s1072" alt="" style="position:absolute;left:3581;top:4082;width:1052;height:338" coordorigin="6316,7200" coordsize="1856,596" path="m6944,7333v-43,20,-86,39,-129,60c6766,7418,6723,7443,6679,7477v-35,28,-63,57,-101,81c6550,7576,6529,7598,6503,7617v-12,9,-26,16,-39,24c6451,7649,6438,7658,6424,7665v-18,9,-122,48,-108,78c6324,7760,6334,7753,6353,7755v51,5,81,-12,123,-36c6518,7695,6548,7689,6597,7688v3,,6,1,9,1c6592,7704,6571,7719,6559,7734v-14,17,-17,35,-27,52c6570,7788,6583,7790,6622,7774v44,-18,82,-46,125,-66c6768,7698,6789,7690,6810,7680v-9,19,-15,37,-30,57c6769,7752,6756,7767,6745,7782v16,-19,29,-36,48,-54c6863,7662,6944,7615,7027,7567v-5,16,-9,34,-16,50c7002,7637,6995,7660,6989,7677v11,-6,25,-9,37,-16c7056,7642,7081,7617,7106,7593v19,-18,37,-33,57,-49c7195,7519,7228,7496,7261,7472v-4,15,-5,32,-10,47c7244,7538,7238,7556,7232,7575v8,-4,22,,37,-12c7301,7537,7327,7510,7361,7486v35,-25,62,-53,94,-82c7481,7380,7510,7357,7540,7338v44,-28,92,-64,139,-86c7707,7239,7737,7228,7766,7219v31,-9,80,-33,103,-1c7883,7238,7882,7319,7883,7345v,8,,10,-2,15c7899,7344,7915,7328,7932,7308v22,-25,42,-44,70,-63c8025,7229,8042,7221,8066,7219v22,-2,12,-3,36,3c8131,7230,8135,7236,8163,7246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" annotation="t"/>
                    </v:shape>
                    <v:shape id="_x0000_s1073" alt="" style="position:absolute;left:4656;top:3948;width:1;height:5" coordorigin="8213,6964" coordsize="1,9" path="m8213,6964v,3,,5,,8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KgBHQIEBAEgAGgMAAAAAADAAAAAAAAARljPVIrml8VPjwb4utLhmyIDHWQFFEYAAAAASBVFNRsC&#10;AK3/RjUbAgCt/1cNAAAABQM4C2UZIDIJAICYAwE+wR5FMwkAgP8BAT7BHkU4CAD+AwAo1Sk0Erpa&#10;XT/KWl0/CjEZgv8AEjH+ACRkAAAAg/4tuv4tu/A8EAAAAIKfBtqsspVvduroCgARIIAvse7wCswB&#10;" annotation="t"/>
                    </v:shape>
                    <v:shape id="_x0000_s1074" alt="" style="position:absolute;left:2915;top:2553;width:1695;height:1258" coordorigin="5141,4504" coordsize="2990,2218" path="m7747,6721v-5,-13,-19,-9,-24,-27c7711,6649,7714,6597,7713,6551v-1,-52,3,-98,14,-148c7736,6364,7748,6309,7795,6295v28,-8,80,11,105,26c7919,6332,7936,6363,7958,6367v25,4,46,-9,70,-9c8030,6372,8024,6388,8027,6400v3,12,9,21,12,34c8042,6442,8043,6445,8046,6450v6,-11,15,-28,23,-42c8087,6378,8129,6337,8130,6302v1,-45,-40,-82,-70,-108c8044,6180,8036,6176,8019,6165v-34,-22,-69,-23,-84,-60c7906,6033,7942,6034,7852,6013v-34,-8,-74,-15,-109,-20c7723,5990,7680,5989,7668,5996v-67,38,-128,120,-200,161c7452,6166,7431,6170,7416,6178v-3,-11,-20,-38,-21,-47c7394,6115,7395,6101,7397,6081v7,-75,42,-152,58,-225c7462,5825,7466,5795,7475,5765v29,-95,44,-185,63,-282c7549,5427,7550,5390,7546,5334v-3,-44,-6,-75,-26,-116c7489,5157,7441,5088,7403,5031v-31,-45,-61,-89,-91,-134c7279,4849,7240,4815,7204,4772v-34,-40,-66,-80,-102,-117c7097,4664,7097,4688,7091,4696v-21,29,-4,40,-47,29c6989,4710,6923,4639,6862,4616v-52,-20,-167,-118,-216,-111c6626,4508,6591,4542,6588,4559v-3,20,26,66,36,83c6678,4734,6782,4795,6860,4865v60,54,111,114,162,175c6969,5026,6940,5019,6893,4987v-80,-55,-109,-75,-201,-55c6689,4934,6686,4936,6683,4938v80,110,216,204,253,330c6934,5270,6933,5273,6931,5275v-14,-8,-31,-17,-46,-26c6853,5230,6701,5131,6665,5177v-18,23,1,29,7,53c6696,5331,6790,5427,6845,5511v33,50,58,101,82,155c6907,5655,6885,5645,6865,5632v-55,-35,-109,-70,-166,-102c6702,5542,6699,5565,6707,5585v39,100,89,193,121,297c6834,5903,6840,5924,6846,5945v-38,-11,-94,-50,-123,-11c6713,5947,6722,5991,6718,6010v-3,14,-7,28,-9,42c6713,6034,6717,6024,6719,6005em7196,6272v-16,-12,-34,-24,-50,-38c7090,6187,7048,6178,6978,6164v-54,-11,-98,-34,-147,-57c6759,6073,6681,6035,6605,6009v-53,-19,-108,-7,-157,-33c6391,5946,6343,5919,6275,5924v-64,5,-132,45,-194,45c6019,5969,5945,5919,5884,5903v-48,-13,-89,-35,-135,-53c5699,5830,5638,5834,5590,5810v-72,-36,-112,-111,-188,-146c5352,5641,5283,5625,5241,5608v3,6,13,28,20,40c5323,5750,5437,5851,5533,5921v33,24,43,20,80,26c5616,5947,5618,5946,5621,5946v-31,1,-56,9,-90,-1c5427,5914,5361,5820,5268,5773v-29,-15,-62,-25,-91,-38c5200,5817,5219,5845,5285,5902v59,51,112,112,176,158c5525,6107,5624,6131,5674,6134v-51,14,-95,25,-148,25c5399,6158,5292,6127,5172,6097v-10,-3,-21,-2,-31,-5c5205,6128,5270,6164,5336,6197v113,56,247,67,358,124c5695,6324,5695,6327,5696,6330v-34,21,-60,35,-103,45c5520,6392,5444,6395,5370,6406v49,-5,99,-16,149,-17c5637,6387,5710,6430,5806,6488v26,15,48,24,77,31c5897,6522,5911,6524,5925,6527v12,,17,,26,2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" annotation="t"/>
                    </v:shape>
                    <v:shape id="_x0000_s1075" alt="" style="position:absolute;left:3254;top:3687;width:698;height:403" coordorigin="5739,6503" coordsize="1232,711" path="m6970,7205v-3,3,-5,5,-8,8c6955,7201,6951,7188,6941,7178v-12,-12,-17,-16,-32,-21c6873,7145,6856,7140,6824,7118v-24,-16,-44,-44,-68,-57c6731,7047,6696,7041,6669,7029v-51,-22,-92,-33,-130,-77c6519,6929,6509,6919,6484,6905v-16,-9,-26,-16,-40,-27c6414,6853,6377,6832,6358,6796v-9,-18,-10,-36,-23,-51c6314,6721,6273,6703,6243,6696v-44,-10,-82,-13,-125,-28c6106,6664,6093,6661,6081,6656v-29,-11,-42,-25,-65,-44c5995,6595,5968,6578,5943,6568v-14,-5,-29,-7,-43,-11c5887,6553,5874,6552,5862,6546v-18,-8,-36,-15,-53,-23c5793,6516,5780,6505,5762,6505v-25,1,-21,-1,-16,25c5752,6542,5755,6548,5759,6557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" annotation="t"/>
                    </v:shape>
                    <v:shape id="_x0000_s1076" alt="" style="position:absolute;left:4408;top:3813;width:498;height:332" coordorigin="7775,6726" coordsize="879,586" path="m7775,6726v12,10,19,15,30,30c7815,6770,7828,6782,7839,6794v10,12,18,25,31,34c7883,6838,7899,6843,7914,6850v13,6,24,13,35,22c7967,6886,7982,6900,8002,6911v16,9,29,10,46,15c8073,6933,8081,6942,8099,6958v13,12,32,18,47,28c8165,6998,8184,7007,8203,7018v8,6,11,9,17,13em8279,6948v-9,1,-12,2,-15,9c8272,6943,8280,6927,8290,6914v13,-17,28,-35,45,-49c8349,6854,8366,6844,8383,6839v13,-4,23,-3,35,2c8412,6858,8402,6872,8395,6888v-7,16,-12,31,-17,47c8374,6950,8372,6964,8371,6979v-1,11,,18,1,29em8415,6951v17,-17,35,-38,54,-52c8495,6880,8523,6863,8551,6846v22,-13,46,-28,71,-33c8634,6811,8641,6812,8653,6814v-15,11,-30,20,-45,31c8588,6860,8571,6876,8553,6893v-17,17,-33,35,-47,55c8500,6957,8478,6981,8500,6984v3,-1,7,-2,10,-3em8537,7006v-14,11,-30,22,-43,34c8483,7051,8473,7062,8461,7072v-8,7,-10,9,-14,15c8460,7091,8474,7095,8486,7102v14,7,28,14,40,24c8541,7138,8553,7155,8569,7166v11,8,23,11,36,12c8593,7173,8583,7173,8571,7169v-17,-5,-35,-10,-52,-14c8497,7150,8475,7145,8453,7139v-11,-3,-41,-18,-42,-5c8411,7137,8412,7141,8412,7144em8299,7140v7,14,20,21,35,29c8353,7180,8373,7189,8393,7198v15,7,30,13,45,20c8442,7220,8445,7222,8449,7224v-12,-4,-24,-6,-36,-11c8398,7207,8383,7200,8367,7194v-16,-6,-31,-12,-46,-20c8310,7168,8304,7161,8296,7152em8271,7164v-14,4,-25,14,-37,23c8220,7197,8207,7208,8192,7217v-20,13,-42,22,-64,31c8110,7256,8091,7261,8073,7268v-14,5,-28,10,-42,14c8020,7285,8008,7286,7997,7287v-16,2,-31,5,-46,12c7944,7303,7942,7304,7945,7311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" annotation="t"/>
                    </v:shape>
                    <v:shape id="_x0000_s1077" alt="" style="position:absolute;left:4412;top:3478;width:143;height:88" coordorigin="7782,6134" coordsize="252,156" path="m7788,6155v-5,15,4,13,20,14c7821,6170,7832,6172,7845,6171v-6,-15,-14,-24,-30,-31c7806,6137,7804,6136,7798,6134v-3,9,-9,26,,35c7807,6178,7824,6178,7833,6169v2,-3,4,-7,6,-10c7833,6152,7813,6128,7801,6134v-6,3,-2,24,-2,28em7916,6289v7,-15,14,-30,24,-43c7953,6228,7968,6215,7985,6201v10,-8,25,-22,39,-15c8041,6194,8031,6199,8023,6205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" annotation="t"/>
                    </v:shape>
                    <v:shape id="_x0000_s1078" alt="" style="position:absolute;left:4300;top:3870;width:437;height:138" coordorigin="7585,6826" coordsize="771,243" path="m8355,7049v-21,10,-31,12,-54,13c8287,7062,8275,7064,8262,7066v-34,4,-59,-2,-91,-11c8154,7050,8136,7045,8118,7043v-42,-5,-87,-2,-128,-14c7949,7017,7909,6994,7871,6976v-31,-14,-62,-31,-93,-46c7753,6917,7728,6904,7703,6890v-31,-18,-59,-42,-92,-57c7583,6820,7595,6833,7587,6850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" annotation="t"/>
                    </v:shape>
                    <v:shape id="_x0000_s1079" alt="" style="position:absolute;left:3800;top:4063;width:262;height:254" coordorigin="6703,7166" coordsize="462,449" path="m7000,7312v-14,-8,-20,-11,-23,6c6995,7315,7001,7308,7014,7295v16,-15,18,-26,20,-48c7035,7234,7033,7223,7031,7210v-2,-16,-9,-29,-24,-37c6995,7166,6992,7162,6993,7174em6786,7525v8,-5,10,-7,16,-10em6766,7548v-14,14,-25,22,-41,33c6715,7588,6712,7589,6705,7593v1,-20,17,-30,33,-45c6776,7511,6819,7481,6863,7452v50,-33,100,-58,155,-81c7035,7364,7051,7360,7069,7355em6838,7596v-5,10,-7,13,-12,18c6854,7597,6880,7576,6906,7556v51,-40,105,-74,159,-110c7097,7425,7131,7407,7164,7387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" annotation="t"/>
                    </v:shape>
                    <v:shape id="_x0000_s1080" alt="" style="position:absolute;left:4268;top:4053;width:196;height:47" coordorigin="7528,7149" coordsize="346,83" path="m7873,7211v-8,-11,-18,-13,-32,-17c7815,7186,7792,7182,7766,7187v-15,3,-29,7,-43,12c7709,7204,7695,7211,7681,7217v-12,5,-24,9,-36,12c7622,7234,7615,7224,7601,7207v-10,-11,-15,-24,-23,-36c7564,7152,7558,7146,7540,7158v-4,3,-8,5,-12,8e" filled="f" strokeweight="1.5pt">
                      <v:stroke endcap="round"/>
                      <v:path shadowok="f" o:extrusionok="f" fillok="f" insetpenok="f"/>
                      <o:lock v:ext="edit" rotation="t" aspectratio="t" verticies="t" text="t" shapetype="t"/>
                      <o:ink i="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" annotation="t"/>
                    </v:shape>
                  </v:group>
                  <v:shape id="_x0000_s1081" alt="" style="position:absolute;left:4581;top:3956;width:506;height:407" coordorigin="6961,7505" coordsize="1449,1165" path="m7451,8009v-15,12,-28,24,-45,32c7386,8050,7365,8055,7344,8061v-75,22,-153,43,-231,53c7078,8118,6987,8108,6966,8132v-3,8,-4,11,-5,17c6973,8150,6987,8150,7000,8152v29,3,52,13,76,30c7118,8211,7155,8254,7191,8290v64,64,118,117,140,208c7339,8530,7340,8564,7346,8596v4,22,9,53,29,68c7394,8678,7398,8661,7409,8650v15,-14,12,-20,14,-41c7427,8573,7427,8536,7430,8500v7,-82,18,-177,62,-249c7504,8232,7522,8212,7541,8200v11,-7,20,-12,29,-20em7515,8021v-8,-1,-12,-2,-16,-6c7515,8003,7529,7990,7544,7977v14,-12,25,-24,37,-38c7564,7924,7547,7909,7532,7891v-13,-16,-26,-29,-41,-43c7476,7833,7472,7832,7489,7820v13,-9,30,-12,44,-18c7551,7794,7567,7783,7584,7773v19,-12,35,-25,52,-39c7658,7715,7680,7693,7706,7679v14,-7,23,-13,36,-22c7756,7648,7770,7643,7785,7637v17,-6,35,-10,53,-15c7847,7620,7855,7616,7864,7614em7640,8180v-9,-19,-14,-8,-2,-32c7645,8133,7655,8121,7664,8108v12,-17,26,-33,40,-48c7717,8046,7731,8037,7747,8027v12,-7,24,-12,36,-18c7795,8003,7808,7997,7821,7992v16,-6,31,-11,47,-15c7883,7974,7892,7973,7907,7974v12,1,26,2,38,4c7971,7983,7992,7980,8018,7978v18,-1,35,-2,53,-5c8087,7970,8101,7972,8112,7959v1,-4,2,-7,3,-11em7923,7583v,3,-1,6,-1,9c7934,7583,7947,7573,7960,7564v16,-12,31,-19,48,-28c8026,7526,8045,7517,8066,7513v18,-4,35,-5,54,-5c8149,7508,8178,7507,8207,7506v22,-1,41,,62,5c8284,7514,8298,7515,8313,7517v13,2,33,7,44,13c8369,7536,8382,7546,8393,7555v19,15,15,21,8,42c8397,7609,8392,7620,8388,7632v-3,11,-6,22,-10,33c8370,7685,8359,7703,8345,7719v-10,11,-19,22,-28,34c8302,7773,8289,7794,8273,7813v-21,26,-49,47,-69,74c8191,7903,8182,7922,8172,7940em8161,7604v-13,7,-19,20,-23,37c8134,7657,8143,7671,8160,7673v21,2,33,-11,38,-30c8200,7634,8198,7619,8193,7611v-12,-17,-15,-16,-32,-12c8153,7616,8151,7624,8153,7642v1,14,6,32,23,34c8179,7675,8182,7674,8185,7673v5,-18,3,-35,-13,-48c8169,7624,8166,7623,8163,7622v-3,15,-4,23,1,38c8170,7678,8175,7675,8187,7669em8328,7739v-15,-7,-22,-4,-37,4c8277,7750,8262,7757,8249,7765v-8,6,-10,6,,-4em7961,7734v-10,14,-8,23,-1,40c7967,7791,7979,7807,7993,7818v15,13,33,20,52,23e" filled="f" strokeweight="1.5pt">
                    <v:stroke endcap="round"/>
                    <v:path shadowok="f" o:extrusionok="f" fillok="f" insetpenok="f"/>
                    <o:lock v:ext="edit" rotation="t" aspectratio="t" verticies="t" text="t" shapetype="t"/>
                    <o:ink i="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" annotation="t"/>
                  </v:shape>
                </v:group>
              </v:group>
            </w:pict>
          </mc:Fallback>
        </mc:AlternateContent>
      </w:r>
    </w:p>
    <w:p w14:paraId="4D5D5BBC" w14:textId="24E951B2" w:rsidR="00A83A65" w:rsidRPr="00A83A65" w:rsidRDefault="00A83A65" w:rsidP="00A83A65">
      <w:pPr>
        <w:jc w:val="center"/>
      </w:pPr>
    </w:p>
    <w:p w14:paraId="11951AD5" w14:textId="77777777" w:rsidR="00A83A65" w:rsidRPr="00A83A65" w:rsidRDefault="00A83A65" w:rsidP="00A83A65">
      <w:pPr>
        <w:jc w:val="center"/>
      </w:pPr>
    </w:p>
    <w:p w14:paraId="2033278F" w14:textId="77777777" w:rsidR="00A83A65" w:rsidRPr="00A83A65" w:rsidRDefault="00A83A65" w:rsidP="00A83A65">
      <w:pPr>
        <w:jc w:val="center"/>
      </w:pPr>
    </w:p>
    <w:p w14:paraId="65816C0B" w14:textId="77777777" w:rsidR="00A83A65" w:rsidRPr="00A83A65" w:rsidRDefault="00A83A65" w:rsidP="00A83A65">
      <w:pPr>
        <w:jc w:val="center"/>
      </w:pPr>
    </w:p>
    <w:p w14:paraId="311ACCB2" w14:textId="77777777" w:rsidR="00A83A65" w:rsidRPr="00A83A65" w:rsidRDefault="00A83A65" w:rsidP="00A83A65">
      <w:pPr>
        <w:jc w:val="center"/>
      </w:pPr>
    </w:p>
    <w:p w14:paraId="6C2B9550" w14:textId="77777777" w:rsidR="00A83A65" w:rsidRPr="00A83A65" w:rsidRDefault="00A83A65" w:rsidP="00A83A65">
      <w:pPr>
        <w:jc w:val="center"/>
      </w:pPr>
    </w:p>
    <w:p w14:paraId="5F0C174B" w14:textId="77777777" w:rsidR="00A83A65" w:rsidRPr="00A83A65" w:rsidRDefault="00A83A65" w:rsidP="00A83A65"/>
    <w:p w14:paraId="6DE6948D" w14:textId="77777777" w:rsidR="00A83A65" w:rsidRPr="00A83A65" w:rsidRDefault="00A83A65" w:rsidP="00A83A65">
      <w:pPr>
        <w:jc w:val="center"/>
      </w:pPr>
    </w:p>
    <w:p w14:paraId="41DDCC2D" w14:textId="77777777" w:rsidR="00A83A65" w:rsidRPr="00A83A65" w:rsidRDefault="00A83A65" w:rsidP="00A83A65"/>
    <w:p w14:paraId="74EEA400" w14:textId="77777777" w:rsidR="00A83A65" w:rsidRPr="00A83A65" w:rsidRDefault="00A83A65" w:rsidP="00A83A65"/>
    <w:p w14:paraId="0216830C" w14:textId="77777777" w:rsidR="00A83A65" w:rsidRPr="00A83A65" w:rsidRDefault="00A83A65" w:rsidP="00A83A65"/>
    <w:p w14:paraId="34AE1E54" w14:textId="77777777" w:rsidR="00A83A65" w:rsidRPr="00A83A65" w:rsidRDefault="00A83A65" w:rsidP="00A83A65"/>
    <w:p w14:paraId="048BECF8" w14:textId="143407DD" w:rsidR="00A83A65" w:rsidRPr="00A83A65" w:rsidRDefault="00A83A65" w:rsidP="00A83A65">
      <w:r>
        <w:t>(a)</w:t>
      </w:r>
      <w:r>
        <w:tab/>
      </w:r>
      <w:r w:rsidRPr="00A83A65">
        <w:t xml:space="preserve">Calculate the potential difference between the charged plates in the </w:t>
      </w:r>
      <w:r>
        <w:t>i</w:t>
      </w:r>
      <w:r w:rsidRPr="00A83A65">
        <w:t xml:space="preserve">on </w:t>
      </w:r>
      <w:r>
        <w:t>a</w:t>
      </w:r>
      <w:r w:rsidRPr="00A83A65">
        <w:t xml:space="preserve">ccelerator that will </w:t>
      </w:r>
      <w:r>
        <w:tab/>
      </w:r>
      <w:r w:rsidRPr="00A83A65">
        <w:t>give the alpha particles a maximum velocity of 3.40 × 10</w:t>
      </w:r>
      <w:r w:rsidRPr="00A83A65">
        <w:rPr>
          <w:vertAlign w:val="superscript"/>
        </w:rPr>
        <w:t>5</w:t>
      </w:r>
      <w:r w:rsidRPr="00A83A65">
        <w:t xml:space="preserve"> ms</w:t>
      </w:r>
      <w:r w:rsidRPr="00A83A65">
        <w:rPr>
          <w:vertAlign w:val="superscript"/>
        </w:rPr>
        <w:t>-1</w:t>
      </w:r>
      <w:r>
        <w:t>.</w:t>
      </w:r>
      <w:r>
        <w:tab/>
      </w:r>
      <w:r>
        <w:tab/>
      </w:r>
      <w:r>
        <w:tab/>
      </w:r>
      <w:r>
        <w:tab/>
      </w:r>
      <w:r w:rsidRPr="00A83A65">
        <w:t>(3</w:t>
      </w:r>
      <w:r>
        <w:t xml:space="preserve"> marks</w:t>
      </w:r>
      <w:r w:rsidRPr="00A83A65">
        <w:t>)</w:t>
      </w:r>
    </w:p>
    <w:p w14:paraId="070EAA5B" w14:textId="77777777" w:rsidR="00A83A65" w:rsidRPr="00A83A65" w:rsidRDefault="00A83A65" w:rsidP="00A83A65"/>
    <w:p w14:paraId="58AA2ABE" w14:textId="77777777" w:rsidR="00A83A65" w:rsidRPr="00A83A65" w:rsidRDefault="00A83A65" w:rsidP="00A83A65"/>
    <w:p w14:paraId="13369205" w14:textId="77777777" w:rsidR="00A83A65" w:rsidRPr="00A83A65" w:rsidRDefault="00A83A65" w:rsidP="00A83A65"/>
    <w:p w14:paraId="2F8C78DF" w14:textId="77777777" w:rsidR="00A83A65" w:rsidRPr="00A83A65" w:rsidRDefault="00A83A65" w:rsidP="00A83A65"/>
    <w:p w14:paraId="3B05DF8C" w14:textId="77777777" w:rsidR="00A83A65" w:rsidRPr="00A83A65" w:rsidRDefault="00A83A65" w:rsidP="00A83A65"/>
    <w:p w14:paraId="6B5DE436" w14:textId="63CAC3EE" w:rsidR="00A83A65" w:rsidRDefault="00A83A65" w:rsidP="00A83A65">
      <w:r>
        <w:t>(b)</w:t>
      </w:r>
      <w:r>
        <w:tab/>
        <w:t xml:space="preserve">Between the ion accelerator and the vacuum chamber is a </w:t>
      </w:r>
      <w:r w:rsidRPr="001037C5">
        <w:rPr>
          <w:b/>
          <w:i/>
        </w:rPr>
        <w:t>velocity selector</w:t>
      </w:r>
      <w:r>
        <w:t>, whic</w:t>
      </w:r>
      <w:r w:rsidR="009410B7">
        <w:t>h</w:t>
      </w:r>
      <w:r>
        <w:t xml:space="preserve"> has a</w:t>
      </w:r>
      <w:r w:rsidR="009410B7">
        <w:t xml:space="preserve">n </w:t>
      </w:r>
      <w:r w:rsidR="009410B7">
        <w:tab/>
        <w:t>electric field and magnetic field at right angles to each other.</w:t>
      </w:r>
    </w:p>
    <w:p w14:paraId="74CB7B84" w14:textId="3D4E7309" w:rsidR="009410B7" w:rsidRDefault="009410B7" w:rsidP="00A83A65"/>
    <w:p w14:paraId="059FF252" w14:textId="344119F2" w:rsidR="009410B7" w:rsidRPr="00A83A65" w:rsidRDefault="009410B7" w:rsidP="00A83A65">
      <w:r>
        <w:tab/>
        <w:t>(</w:t>
      </w:r>
      <w:proofErr w:type="spellStart"/>
      <w:r>
        <w:t>i</w:t>
      </w:r>
      <w:proofErr w:type="spellEnd"/>
      <w:r>
        <w:t>)</w:t>
      </w:r>
      <w:r>
        <w:tab/>
        <w:t xml:space="preserve">On the diagram below, indicate the direction that the magnetic field must be to ensure </w:t>
      </w:r>
      <w:r>
        <w:tab/>
      </w:r>
      <w:r>
        <w:tab/>
        <w:t>the alpha particles maintain a horizontal path.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C08CA1B" w14:textId="55CD26DB" w:rsidR="00A83A65" w:rsidRPr="00A83A65" w:rsidRDefault="00A83A65" w:rsidP="00A83A65"/>
    <w:p w14:paraId="483E233B" w14:textId="5AF01717" w:rsidR="00A83A65" w:rsidRPr="00A83A65" w:rsidRDefault="001037C5" w:rsidP="00A83A65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7B2AB64" wp14:editId="4AE06E80">
                <wp:simplePos x="0" y="0"/>
                <wp:positionH relativeFrom="column">
                  <wp:posOffset>1315187</wp:posOffset>
                </wp:positionH>
                <wp:positionV relativeFrom="paragraph">
                  <wp:posOffset>61062</wp:posOffset>
                </wp:positionV>
                <wp:extent cx="2846440" cy="1010265"/>
                <wp:effectExtent l="0" t="0" r="0" b="63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440" cy="1010265"/>
                          <a:chOff x="0" y="0"/>
                          <a:chExt cx="2846440" cy="10102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884904" y="0"/>
                            <a:ext cx="1961536" cy="1010265"/>
                            <a:chOff x="0" y="0"/>
                            <a:chExt cx="1961536" cy="1010265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0" y="228600"/>
                              <a:ext cx="1924665" cy="73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4749" y="752168"/>
                              <a:ext cx="1924665" cy="73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4749" y="0"/>
                              <a:ext cx="1946787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3189C2" w14:textId="7DB10F7D" w:rsidR="009410B7" w:rsidRDefault="009410B7">
                                <w:r>
                                  <w:t>+    +    +    +    +    +    +    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66368" y="781665"/>
                              <a:ext cx="187304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15223" w14:textId="01D5F768" w:rsidR="009410B7" w:rsidRDefault="009410B7" w:rsidP="009410B7">
                                <w:r>
                                  <w:t>-    -    -    -    -    -    -    -    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346588"/>
                            <a:ext cx="766917" cy="261375"/>
                            <a:chOff x="0" y="0"/>
                            <a:chExt cx="766917" cy="261375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516193" cy="2507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7A1A3" w14:textId="18C974C3" w:rsidR="001037C5" w:rsidRDefault="001037C5">
                                <w:r>
                                  <w:t>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50800" y="25400"/>
                              <a:ext cx="228600" cy="2359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80220" y="137241"/>
                              <a:ext cx="48669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B2AB64" id="Group 21" o:spid="_x0000_s1082" style="position:absolute;margin-left:103.55pt;margin-top:4.8pt;width:224.15pt;height:79.55pt;z-index:251708416" coordsize="28464,10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">
                <v:group id="Group 14" o:spid="_x0000_s1083" style="position:absolute;left:8849;width:19615;height:10102" coordsize="19615,10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line id="Straight Connector 4" o:spid="_x0000_s1084" style="position:absolute;visibility:visible;mso-wrap-style:square" from="0,2286" to="19246,2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" strokecolor="#4579b8 [3044]"/>
                  <v:line id="Straight Connector 8" o:spid="_x0000_s1085" style="position:absolute;visibility:visible;mso-wrap-style:square" from="147,7521" to="19394,7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" strokecolor="#4579b8 [3044]"/>
                  <v:shape id="Text Box 9" o:spid="_x0000_s1086" type="#_x0000_t202" style="position:absolute;left:147;width:1946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  <v:textbox>
                      <w:txbxContent>
                        <w:p w14:paraId="383189C2" w14:textId="7DB10F7D" w:rsidR="009410B7" w:rsidRDefault="009410B7">
                          <w:r>
                            <w:t>+    +    +    +    +    +    +    +</w:t>
                          </w:r>
                        </w:p>
                      </w:txbxContent>
                    </v:textbox>
                  </v:shape>
                  <v:shape id="Text Box 10" o:spid="_x0000_s1087" type="#_x0000_t202" style="position:absolute;left:663;top:7816;width:18731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44D15223" w14:textId="01D5F768" w:rsidR="009410B7" w:rsidRDefault="009410B7" w:rsidP="009410B7">
                          <w:r>
                            <w:t>-    -    -    -    -    -    -    -    -</w:t>
                          </w:r>
                        </w:p>
                      </w:txbxContent>
                    </v:textbox>
                  </v:shape>
                </v:group>
                <v:group id="Group 19" o:spid="_x0000_s1088" style="position:absolute;top:3465;width:7669;height:2614" coordsize="7669,2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 id="Text Box 16" o:spid="_x0000_s1089" type="#_x0000_t202" style="position:absolute;width:5161;height:25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Awk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JXobCAXFwAAAD//wMAUEsBAi0AFAAGAAgAAAAhANvh9svuAAAAhQEAABMAAAAA&#13;&#10;AAAAAAAAAAAAAAAAAFtDb250ZW50X1R5cGVzXS54bWxQSwECLQAUAAYACAAAACEAWvQsW78AAAAV&#13;&#10;AQAACwAAAAAAAAAAAAAAAAAfAQAAX3JlbHMvLnJlbHNQSwECLQAUAAYACAAAACEAUYwMJM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0317A1A3" w14:textId="18C974C3" w:rsidR="001037C5" w:rsidRDefault="001037C5">
                          <w:r>
                            <w:t>++</w:t>
                          </w:r>
                        </w:p>
                      </w:txbxContent>
                    </v:textbox>
                  </v:shape>
                  <v:oval id="Oval 15" o:spid="_x0000_s1090" style="position:absolute;left:508;top:254;width:2286;height:23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" filled="f" strokecolor="black [3213]">
                    <v:shadow on="t" color="black" opacity="22937f" origin=",.5" offset="0,.63889mm"/>
                  </v:oval>
                  <v:shape id="Straight Arrow Connector 17" o:spid="_x0000_s1091" type="#_x0000_t32" style="position:absolute;left:2802;top:1372;width:48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" strokecolor="black [3040]">
                    <v:stroke endarrow="block"/>
                  </v:shape>
                </v:group>
              </v:group>
            </w:pict>
          </mc:Fallback>
        </mc:AlternateContent>
      </w:r>
    </w:p>
    <w:p w14:paraId="12DA7BD5" w14:textId="107FCD75" w:rsidR="00A83A65" w:rsidRPr="00A83A65" w:rsidRDefault="00A83A65" w:rsidP="00A83A65"/>
    <w:p w14:paraId="62CD5558" w14:textId="5C49510E" w:rsidR="00A83A65" w:rsidRPr="00A83A65" w:rsidRDefault="00A83A65" w:rsidP="00A83A65"/>
    <w:p w14:paraId="7A500F4B" w14:textId="78A3A1A4" w:rsidR="00A83A65" w:rsidRPr="00A83A65" w:rsidRDefault="00A83A65" w:rsidP="00A83A65"/>
    <w:p w14:paraId="4C9AB63D" w14:textId="5FE67448" w:rsidR="009410B7" w:rsidRDefault="009410B7" w:rsidP="009410B7">
      <w:pPr>
        <w:ind w:left="360"/>
      </w:pPr>
    </w:p>
    <w:p w14:paraId="56A2D561" w14:textId="40B59AA2" w:rsidR="009410B7" w:rsidRDefault="009410B7" w:rsidP="009410B7">
      <w:pPr>
        <w:ind w:left="360"/>
      </w:pPr>
    </w:p>
    <w:p w14:paraId="2E0B6F2E" w14:textId="07B5118E" w:rsidR="009410B7" w:rsidRDefault="009410B7" w:rsidP="009410B7">
      <w:pPr>
        <w:ind w:left="360"/>
      </w:pPr>
    </w:p>
    <w:p w14:paraId="486F1FE5" w14:textId="77777777" w:rsidR="009410B7" w:rsidRDefault="009410B7" w:rsidP="009410B7">
      <w:pPr>
        <w:ind w:left="360"/>
      </w:pPr>
    </w:p>
    <w:p w14:paraId="482CF65E" w14:textId="3FE9C23D" w:rsidR="009410B7" w:rsidRDefault="009410B7" w:rsidP="009410B7">
      <w:pPr>
        <w:ind w:left="360"/>
      </w:pPr>
      <w:r>
        <w:tab/>
        <w:t>(ii)</w:t>
      </w:r>
      <w:r>
        <w:tab/>
        <w:t xml:space="preserve">Use the formulas for the force on a charge in an electric and magnetic field to derive </w:t>
      </w:r>
      <w:r>
        <w:tab/>
      </w:r>
      <w:r>
        <w:tab/>
        <w:t>the relationship between E and B that gives the velocity of the particles.</w:t>
      </w:r>
      <w:r>
        <w:tab/>
        <w:t>(2 marks)</w:t>
      </w:r>
    </w:p>
    <w:p w14:paraId="1229E7D6" w14:textId="6CAFB084" w:rsidR="009410B7" w:rsidRDefault="009410B7" w:rsidP="009410B7">
      <w:pPr>
        <w:ind w:left="360"/>
      </w:pPr>
    </w:p>
    <w:p w14:paraId="2B13A580" w14:textId="77777777" w:rsidR="009410B7" w:rsidRDefault="009410B7" w:rsidP="009410B7">
      <w:pPr>
        <w:ind w:left="360"/>
      </w:pPr>
    </w:p>
    <w:p w14:paraId="4F62370C" w14:textId="77777777" w:rsidR="009410B7" w:rsidRDefault="009410B7" w:rsidP="009410B7"/>
    <w:p w14:paraId="2BFAFC56" w14:textId="20781282" w:rsidR="00A83A65" w:rsidRPr="00A83A65" w:rsidRDefault="009410B7" w:rsidP="009410B7">
      <w:r>
        <w:t>(c)</w:t>
      </w:r>
      <w:r>
        <w:tab/>
      </w:r>
      <w:r w:rsidR="00A83A65" w:rsidRPr="00A83A65">
        <w:t xml:space="preserve">Indicate on the diagram, the direction of the magnetic field within the vacuum chamber that </w:t>
      </w:r>
      <w:r>
        <w:tab/>
      </w:r>
      <w:r w:rsidR="00A83A65" w:rsidRPr="00A83A65">
        <w:t>will cause the deflection shown.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3A65" w:rsidRPr="00A83A65">
        <w:t>(1</w:t>
      </w:r>
      <w:r>
        <w:t xml:space="preserve"> mark</w:t>
      </w:r>
      <w:r w:rsidR="00A83A65" w:rsidRPr="00A83A65">
        <w:t>)</w:t>
      </w:r>
    </w:p>
    <w:p w14:paraId="56AF4928" w14:textId="77777777" w:rsidR="00A83A65" w:rsidRPr="00A83A65" w:rsidRDefault="00A83A65" w:rsidP="009410B7"/>
    <w:p w14:paraId="27BA74DF" w14:textId="77777777" w:rsidR="001037C5" w:rsidRDefault="001037C5" w:rsidP="009410B7"/>
    <w:p w14:paraId="2C5AD941" w14:textId="1AB8D326" w:rsidR="00A83A65" w:rsidRPr="00A83A65" w:rsidRDefault="001037C5" w:rsidP="009410B7">
      <w:r>
        <w:t>(d)</w:t>
      </w:r>
      <w:r>
        <w:tab/>
      </w:r>
      <w:r w:rsidR="00A83A65" w:rsidRPr="00A83A65">
        <w:t xml:space="preserve">The magnetic flux density within the chamber is set to 72.5 </w:t>
      </w:r>
      <w:proofErr w:type="spellStart"/>
      <w:r w:rsidR="00A83A65" w:rsidRPr="00A83A65">
        <w:t>mT</w:t>
      </w:r>
      <w:proofErr w:type="spellEnd"/>
      <w:r>
        <w:t xml:space="preserve"> and causes the alpha </w:t>
      </w:r>
      <w:r>
        <w:tab/>
        <w:t>particles to go into a uniform circular path</w:t>
      </w:r>
      <w:r w:rsidR="00A83A65" w:rsidRPr="00A83A65">
        <w:t xml:space="preserve">.  Calculate the </w:t>
      </w:r>
      <w:r>
        <w:t xml:space="preserve">period of revolution for the alpha </w:t>
      </w:r>
      <w:r>
        <w:tab/>
        <w:t>particles.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3A65" w:rsidRPr="00A83A65">
        <w:t>(</w:t>
      </w:r>
      <w:r>
        <w:t>4 marks</w:t>
      </w:r>
      <w:r w:rsidR="00A83A65" w:rsidRPr="00A83A65">
        <w:t>)</w:t>
      </w:r>
    </w:p>
    <w:p w14:paraId="776D5002" w14:textId="77777777" w:rsidR="005872A5" w:rsidRPr="003D11C3" w:rsidRDefault="005872A5" w:rsidP="00775AB1"/>
    <w:sectPr w:rsidR="005872A5" w:rsidRPr="003D11C3" w:rsidSect="00DA578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727"/>
    <w:multiLevelType w:val="hybridMultilevel"/>
    <w:tmpl w:val="3366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2A31"/>
    <w:multiLevelType w:val="hybridMultilevel"/>
    <w:tmpl w:val="C158E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60DA7"/>
    <w:multiLevelType w:val="hybridMultilevel"/>
    <w:tmpl w:val="E7C2BED0"/>
    <w:lvl w:ilvl="0" w:tplc="66A0A3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6AD5"/>
    <w:multiLevelType w:val="hybridMultilevel"/>
    <w:tmpl w:val="9ABE0D64"/>
    <w:lvl w:ilvl="0" w:tplc="FFFFFFFF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4" w15:restartNumberingAfterBreak="0">
    <w:nsid w:val="4C0F2FF1"/>
    <w:multiLevelType w:val="hybridMultilevel"/>
    <w:tmpl w:val="B9AE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6527B"/>
    <w:multiLevelType w:val="hybridMultilevel"/>
    <w:tmpl w:val="0B8AE99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F111C"/>
    <w:multiLevelType w:val="hybridMultilevel"/>
    <w:tmpl w:val="E08E4444"/>
    <w:lvl w:ilvl="0" w:tplc="02B08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454C35"/>
    <w:multiLevelType w:val="hybridMultilevel"/>
    <w:tmpl w:val="031EE0F6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65486"/>
    <w:multiLevelType w:val="hybridMultilevel"/>
    <w:tmpl w:val="873EBC70"/>
    <w:lvl w:ilvl="0" w:tplc="F4A887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A0364"/>
    <w:multiLevelType w:val="multilevel"/>
    <w:tmpl w:val="AAE6D6B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7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D855C6"/>
    <w:multiLevelType w:val="hybridMultilevel"/>
    <w:tmpl w:val="FD1E224C"/>
    <w:lvl w:ilvl="0" w:tplc="B510D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6" w:nlCheck="1" w:checkStyle="1"/>
  <w:activeWritingStyle w:appName="MSWord" w:lang="en-AU" w:vendorID="2" w:dllVersion="6" w:checkStyle="1"/>
  <w:proofState w:spelling="clean"/>
  <w:attachedTemplate r:id="rId1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B1"/>
    <w:rsid w:val="0001515F"/>
    <w:rsid w:val="00020E02"/>
    <w:rsid w:val="001037C5"/>
    <w:rsid w:val="00222BC9"/>
    <w:rsid w:val="003D11C3"/>
    <w:rsid w:val="0041111A"/>
    <w:rsid w:val="004A6228"/>
    <w:rsid w:val="005872A5"/>
    <w:rsid w:val="00775AB1"/>
    <w:rsid w:val="007F16EB"/>
    <w:rsid w:val="009410B7"/>
    <w:rsid w:val="00967719"/>
    <w:rsid w:val="00A61961"/>
    <w:rsid w:val="00A83A65"/>
    <w:rsid w:val="00AF1C41"/>
    <w:rsid w:val="00AF37A9"/>
    <w:rsid w:val="00BF67FC"/>
    <w:rsid w:val="00C97777"/>
    <w:rsid w:val="00D51D19"/>
    <w:rsid w:val="00D85700"/>
    <w:rsid w:val="00DA5783"/>
    <w:rsid w:val="00EC6525"/>
    <w:rsid w:val="00EF7C75"/>
    <w:rsid w:val="00F1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7498F"/>
  <w14:defaultImageDpi w14:val="300"/>
  <w15:docId w15:val="{AF1AD39F-478C-744E-9841-0FD541EB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B1"/>
    <w:rPr>
      <w:rFonts w:ascii="Arial" w:eastAsiaTheme="minorHAns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A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B1"/>
    <w:rPr>
      <w:rFonts w:ascii="Times New Roman" w:eastAsiaTheme="minorHAnsi" w:hAnsi="Times New Roman"/>
      <w:sz w:val="18"/>
      <w:szCs w:val="18"/>
    </w:rPr>
  </w:style>
  <w:style w:type="table" w:styleId="TableGrid">
    <w:name w:val="Table Grid"/>
    <w:basedOn w:val="TableNormal"/>
    <w:uiPriority w:val="59"/>
    <w:rsid w:val="00D51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525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A83A65"/>
    <w:pPr>
      <w:spacing w:after="120"/>
    </w:pPr>
    <w:rPr>
      <w:rFonts w:eastAsia="MS Mincho" w:cs="Times New Roman"/>
      <w:sz w:val="16"/>
      <w:szCs w:val="16"/>
      <w:lang w:eastAsia="en-AU"/>
    </w:rPr>
  </w:style>
  <w:style w:type="character" w:customStyle="1" w:styleId="BodyText3Char">
    <w:name w:val="Body Text 3 Char"/>
    <w:basedOn w:val="DefaultParagraphFont"/>
    <w:link w:val="BodyText3"/>
    <w:semiHidden/>
    <w:rsid w:val="00A83A65"/>
    <w:rPr>
      <w:rFonts w:ascii="Arial" w:hAnsi="Arial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son.ian/Library/Group%20Containers/UBF8T346G9.Office/User%20Content.localized/Templates.localized/My%20Templates/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95</TotalTime>
  <Pages>9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Wilson (Holy Cross College)</dc:creator>
  <cp:keywords/>
  <dc:description/>
  <cp:lastModifiedBy>Ian Wilson (Holy Cross College - Ellenbrook)</cp:lastModifiedBy>
  <cp:revision>8</cp:revision>
  <dcterms:created xsi:type="dcterms:W3CDTF">2019-03-31T02:40:00Z</dcterms:created>
  <dcterms:modified xsi:type="dcterms:W3CDTF">2019-04-08T08:41:00Z</dcterms:modified>
</cp:coreProperties>
</file>