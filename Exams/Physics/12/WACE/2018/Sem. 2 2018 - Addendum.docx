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937AA5" w14:textId="78717E69" w:rsidR="005872A5" w:rsidRPr="008909AC" w:rsidRDefault="009942FA" w:rsidP="008909AC">
      <w:pPr>
        <w:jc w:val="center"/>
        <w:rPr>
          <w:rFonts w:ascii="Arial" w:hAnsi="Arial"/>
          <w:b/>
        </w:rPr>
      </w:pPr>
      <w:r>
        <w:rPr>
          <w:rFonts w:ascii="Arial" w:hAnsi="Arial"/>
          <w:b/>
        </w:rPr>
        <w:t>Year 12</w:t>
      </w:r>
      <w:r w:rsidR="008909AC" w:rsidRPr="008909AC">
        <w:rPr>
          <w:rFonts w:ascii="Arial" w:hAnsi="Arial"/>
          <w:b/>
        </w:rPr>
        <w:t xml:space="preserve"> Physics</w:t>
      </w:r>
    </w:p>
    <w:p w14:paraId="02D4D872" w14:textId="0FD89E98" w:rsidR="008909AC" w:rsidRPr="008909AC" w:rsidRDefault="00EA0159" w:rsidP="008909AC">
      <w:pPr>
        <w:jc w:val="center"/>
        <w:rPr>
          <w:rFonts w:ascii="Arial" w:hAnsi="Arial"/>
          <w:b/>
        </w:rPr>
      </w:pPr>
      <w:r>
        <w:rPr>
          <w:rFonts w:ascii="Arial" w:hAnsi="Arial"/>
          <w:b/>
        </w:rPr>
        <w:t>Semester 2</w:t>
      </w:r>
      <w:r w:rsidR="008909AC" w:rsidRPr="008909AC">
        <w:rPr>
          <w:rFonts w:ascii="Arial" w:hAnsi="Arial"/>
          <w:b/>
        </w:rPr>
        <w:t xml:space="preserve"> Examination 2018</w:t>
      </w:r>
    </w:p>
    <w:p w14:paraId="3A805259" w14:textId="77777777" w:rsidR="008909AC" w:rsidRDefault="008909AC" w:rsidP="008909AC">
      <w:pPr>
        <w:jc w:val="center"/>
        <w:rPr>
          <w:rFonts w:ascii="Arial" w:hAnsi="Arial"/>
          <w:b/>
        </w:rPr>
      </w:pPr>
      <w:r w:rsidRPr="008909AC">
        <w:rPr>
          <w:rFonts w:ascii="Arial" w:hAnsi="Arial"/>
          <w:b/>
        </w:rPr>
        <w:t>Addendum</w:t>
      </w:r>
    </w:p>
    <w:p w14:paraId="26871C0D" w14:textId="77777777" w:rsidR="00785FCF" w:rsidRPr="008909AC" w:rsidRDefault="00785FCF" w:rsidP="008909AC">
      <w:pPr>
        <w:jc w:val="center"/>
        <w:rPr>
          <w:rFonts w:ascii="Arial" w:hAnsi="Arial"/>
          <w:b/>
        </w:rPr>
      </w:pPr>
    </w:p>
    <w:p w14:paraId="67E3FE5E" w14:textId="77777777" w:rsidR="008909AC" w:rsidRDefault="008909AC" w:rsidP="00222BC9">
      <w:pPr>
        <w:rPr>
          <w:rFonts w:ascii="Arial" w:hAnsi="Arial"/>
        </w:rPr>
      </w:pPr>
    </w:p>
    <w:p w14:paraId="7724F01C" w14:textId="284BED66" w:rsidR="00EA0159" w:rsidRPr="009942FA" w:rsidRDefault="009942FA" w:rsidP="00222BC9">
      <w:pPr>
        <w:rPr>
          <w:rFonts w:ascii="Arial" w:hAnsi="Arial"/>
          <w:b/>
        </w:rPr>
      </w:pPr>
      <w:r w:rsidRPr="009942FA">
        <w:rPr>
          <w:rFonts w:ascii="Arial" w:hAnsi="Arial"/>
          <w:b/>
        </w:rPr>
        <w:t>Q 18 (b) (ii) on page 31 - DO NOT DO THIS Q</w:t>
      </w:r>
      <w:r w:rsidR="00785FCF">
        <w:rPr>
          <w:rFonts w:ascii="Arial" w:hAnsi="Arial"/>
          <w:b/>
        </w:rPr>
        <w:t>U</w:t>
      </w:r>
      <w:r w:rsidRPr="009942FA">
        <w:rPr>
          <w:rFonts w:ascii="Arial" w:hAnsi="Arial"/>
          <w:b/>
        </w:rPr>
        <w:t>ESTION.</w:t>
      </w:r>
    </w:p>
    <w:p w14:paraId="0A300B76" w14:textId="77777777" w:rsidR="009942FA" w:rsidRDefault="009942FA" w:rsidP="00222BC9">
      <w:pPr>
        <w:rPr>
          <w:rFonts w:ascii="Arial" w:hAnsi="Arial"/>
        </w:rPr>
      </w:pPr>
    </w:p>
    <w:p w14:paraId="703459B3" w14:textId="3C125657" w:rsidR="009942FA" w:rsidRDefault="009942FA" w:rsidP="00222BC9">
      <w:pPr>
        <w:rPr>
          <w:rFonts w:ascii="Arial" w:hAnsi="Arial"/>
        </w:rPr>
      </w:pPr>
      <w:r>
        <w:rPr>
          <w:rFonts w:ascii="Arial" w:hAnsi="Arial"/>
        </w:rPr>
        <w:t>It has been crossed out in your answer booklet.</w:t>
      </w:r>
      <w:r w:rsidR="00785FCF">
        <w:rPr>
          <w:rFonts w:ascii="Arial" w:hAnsi="Arial"/>
        </w:rPr>
        <w:t xml:space="preserve"> It is beyond the scope of the course.</w:t>
      </w:r>
    </w:p>
    <w:p w14:paraId="650587BB" w14:textId="77777777" w:rsidR="009942FA" w:rsidRDefault="009942FA" w:rsidP="00222BC9">
      <w:pPr>
        <w:rPr>
          <w:rFonts w:ascii="Arial" w:hAnsi="Arial"/>
        </w:rPr>
      </w:pPr>
    </w:p>
    <w:p w14:paraId="203504ED" w14:textId="77777777" w:rsidR="009942FA" w:rsidRDefault="009942FA" w:rsidP="00222BC9">
      <w:pPr>
        <w:rPr>
          <w:rFonts w:ascii="Arial" w:hAnsi="Arial"/>
        </w:rPr>
      </w:pPr>
    </w:p>
    <w:p w14:paraId="2D0AB278" w14:textId="77777777" w:rsidR="009942FA" w:rsidRDefault="009942FA" w:rsidP="00222BC9">
      <w:pPr>
        <w:rPr>
          <w:rFonts w:ascii="Arial" w:hAnsi="Arial"/>
        </w:rPr>
      </w:pPr>
    </w:p>
    <w:p w14:paraId="0E6D6C2E" w14:textId="3C18B330" w:rsidR="009942FA" w:rsidRPr="00785FCF" w:rsidRDefault="009942FA" w:rsidP="00222BC9">
      <w:pPr>
        <w:rPr>
          <w:rFonts w:ascii="Arial" w:hAnsi="Arial"/>
          <w:b/>
        </w:rPr>
      </w:pPr>
      <w:r w:rsidRPr="00785FCF">
        <w:rPr>
          <w:rFonts w:ascii="Arial" w:hAnsi="Arial"/>
          <w:b/>
        </w:rPr>
        <w:t>Q 21 (e) on page 40 should read as follows.</w:t>
      </w:r>
    </w:p>
    <w:p w14:paraId="6E3F97B6" w14:textId="77777777" w:rsidR="009942FA" w:rsidRPr="00785FCF" w:rsidRDefault="009942FA" w:rsidP="00222BC9">
      <w:pPr>
        <w:rPr>
          <w:rFonts w:ascii="Arial" w:hAnsi="Arial" w:cs="Arial"/>
        </w:rPr>
      </w:pPr>
    </w:p>
    <w:p w14:paraId="57270FF8" w14:textId="06BD9E4B" w:rsidR="009942FA" w:rsidRPr="00785FCF" w:rsidRDefault="00785FCF" w:rsidP="00785FCF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(e)</w:t>
      </w:r>
      <w:r>
        <w:rPr>
          <w:rFonts w:ascii="Arial" w:hAnsi="Arial" w:cs="Arial"/>
        </w:rPr>
        <w:tab/>
      </w:r>
      <w:r w:rsidR="009942FA" w:rsidRPr="00785FCF">
        <w:rPr>
          <w:rFonts w:ascii="Arial" w:hAnsi="Arial" w:cs="Arial"/>
        </w:rPr>
        <w:t xml:space="preserve">Consider </w:t>
      </w:r>
      <w:r w:rsidR="009942FA" w:rsidRPr="00785FCF">
        <w:rPr>
          <w:rFonts w:ascii="Arial" w:hAnsi="Arial" w:cs="Arial"/>
          <w:b/>
          <w:bCs/>
          <w:i/>
          <w:color w:val="000000"/>
        </w:rPr>
        <w:t>Figure 2 on page 39</w:t>
      </w:r>
      <w:r w:rsidR="009942FA" w:rsidRPr="00785FCF">
        <w:rPr>
          <w:rFonts w:ascii="Arial" w:hAnsi="Arial" w:cs="Arial"/>
          <w:b/>
          <w:bCs/>
          <w:color w:val="000000"/>
        </w:rPr>
        <w:t xml:space="preserve">. </w:t>
      </w:r>
      <w:r w:rsidR="009942FA" w:rsidRPr="00785FCF">
        <w:rPr>
          <w:rFonts w:ascii="Arial" w:hAnsi="Arial" w:cs="Arial"/>
          <w:bCs/>
          <w:color w:val="000000"/>
        </w:rPr>
        <w:t xml:space="preserve">Name the exchange particle shown in the Feynman </w:t>
      </w:r>
      <w:r>
        <w:rPr>
          <w:rFonts w:ascii="Arial" w:hAnsi="Arial" w:cs="Arial"/>
          <w:bCs/>
          <w:color w:val="000000"/>
        </w:rPr>
        <w:tab/>
      </w:r>
      <w:r w:rsidR="009942FA" w:rsidRPr="00785FCF">
        <w:rPr>
          <w:rFonts w:ascii="Arial" w:hAnsi="Arial" w:cs="Arial"/>
          <w:bCs/>
          <w:color w:val="000000"/>
        </w:rPr>
        <w:t>diagram.</w:t>
      </w:r>
      <w:r w:rsidRPr="00785FCF"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9942FA" w:rsidRPr="00785FCF">
        <w:rPr>
          <w:rFonts w:ascii="Arial" w:hAnsi="Arial" w:cs="Arial"/>
        </w:rPr>
        <w:t>(1 mark)</w:t>
      </w:r>
    </w:p>
    <w:p w14:paraId="18AC03BA" w14:textId="77777777" w:rsidR="009942FA" w:rsidRDefault="009942FA" w:rsidP="00222BC9">
      <w:pPr>
        <w:rPr>
          <w:rFonts w:ascii="Arial" w:hAnsi="Arial"/>
          <w:b/>
        </w:rPr>
      </w:pPr>
    </w:p>
    <w:p w14:paraId="65531B7C" w14:textId="77777777" w:rsidR="00BC0769" w:rsidRPr="008909AC" w:rsidRDefault="00BC0769" w:rsidP="00222BC9">
      <w:pPr>
        <w:rPr>
          <w:rFonts w:ascii="Arial" w:hAnsi="Arial"/>
          <w:b/>
        </w:rPr>
      </w:pPr>
      <w:bookmarkStart w:id="0" w:name="_GoBack"/>
      <w:bookmarkEnd w:id="0"/>
    </w:p>
    <w:sectPr w:rsidR="00BC0769" w:rsidRPr="008909AC" w:rsidSect="00DA5783">
      <w:pgSz w:w="11900" w:h="16840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D440B8"/>
    <w:multiLevelType w:val="hybridMultilevel"/>
    <w:tmpl w:val="41A012AA"/>
    <w:lvl w:ilvl="0" w:tplc="0EA63328">
      <w:start w:val="2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activeWritingStyle w:appName="MSWord" w:lang="en-AU" w:vendorID="64" w:dllVersion="6" w:nlCheck="1" w:checkStyle="1"/>
  <w:activeWritingStyle w:appName="MSWord" w:lang="en-AU" w:vendorID="2" w:dllVersion="6" w:checkStyle="1"/>
  <w:proofState w:spelling="clean"/>
  <w:attachedTemplate r:id="rId1"/>
  <w:defaultTabStop w:val="567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9AC"/>
    <w:rsid w:val="0003663E"/>
    <w:rsid w:val="00222BC9"/>
    <w:rsid w:val="003D11C3"/>
    <w:rsid w:val="004E764A"/>
    <w:rsid w:val="005872A5"/>
    <w:rsid w:val="00785FCF"/>
    <w:rsid w:val="008909AC"/>
    <w:rsid w:val="00967719"/>
    <w:rsid w:val="009942FA"/>
    <w:rsid w:val="00BC0769"/>
    <w:rsid w:val="00BF67FC"/>
    <w:rsid w:val="00DA5783"/>
    <w:rsid w:val="00EA0159"/>
    <w:rsid w:val="00F66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B605F3A"/>
  <w14:defaultImageDpi w14:val="300"/>
  <w15:docId w15:val="{CA7C0E3A-0779-B046-A31A-192EE8C12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MS Mincho" w:hAnsi="Cambria" w:cs="Times New Roman"/>
        <w:lang w:val="en-A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3663E"/>
    <w:rPr>
      <w:rFonts w:ascii="Times New Roman" w:hAnsi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663E"/>
    <w:rPr>
      <w:rFonts w:ascii="Times New Roman" w:hAnsi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9942FA"/>
    <w:pPr>
      <w:ind w:left="720"/>
      <w:contextualSpacing/>
    </w:pPr>
    <w:rPr>
      <w:rFonts w:ascii="Arial" w:eastAsiaTheme="minorHAnsi" w:hAnsi="Arial" w:cs="Arial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wilson.ian/Library/Group%20Containers/UBF8T346G9.Office/User%20Content.localized/Templates.localized/My%20Templates/Word%20Processing%20(docx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Word Processing (docx).dotx</Template>
  <TotalTime>9</TotalTime>
  <Pages>1</Pages>
  <Words>53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Wilson (Holy Cross College)</dc:creator>
  <cp:keywords/>
  <dc:description/>
  <cp:lastModifiedBy>Ian Wilson (Holy Cross College)</cp:lastModifiedBy>
  <cp:revision>4</cp:revision>
  <cp:lastPrinted>2018-09-24T10:04:00Z</cp:lastPrinted>
  <dcterms:created xsi:type="dcterms:W3CDTF">2018-09-27T08:42:00Z</dcterms:created>
  <dcterms:modified xsi:type="dcterms:W3CDTF">2018-09-27T08:53:00Z</dcterms:modified>
</cp:coreProperties>
</file>