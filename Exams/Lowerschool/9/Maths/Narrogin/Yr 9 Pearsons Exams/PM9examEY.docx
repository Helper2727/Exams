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B9B7A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5608694A" w14:textId="7E1AA2F0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94015D">
        <w:t>1</w:t>
      </w:r>
      <w:r>
        <w:t>.</w:t>
      </w:r>
      <w:r w:rsidR="00306116">
        <w:t>4</w:t>
      </w:r>
      <w:r>
        <w:t>]</w:t>
      </w:r>
    </w:p>
    <w:p w14:paraId="1BBC3126" w14:textId="66F3B357" w:rsidR="00EF38CC" w:rsidRDefault="0054565F" w:rsidP="00EF38CC">
      <w:pPr>
        <w:pStyle w:val="Pquestiontextmainstem"/>
      </w:pPr>
      <w:r w:rsidRPr="00AF5DE3">
        <w:t>If the tax-free threshold is $6000 and the t</w:t>
      </w:r>
      <w:bookmarkStart w:id="0" w:name="_GoBack"/>
      <w:bookmarkEnd w:id="0"/>
      <w:r w:rsidRPr="00AF5DE3">
        <w:t xml:space="preserve">ax from $6000–$37 000 is 15c for each $1 over $6000, </w:t>
      </w:r>
      <w:r w:rsidR="00235CC6">
        <w:t xml:space="preserve">then </w:t>
      </w:r>
      <w:r w:rsidRPr="00AF5DE3">
        <w:t>the tax payable on $28 500 is closest to:</w:t>
      </w:r>
    </w:p>
    <w:p w14:paraId="1DB63C8C" w14:textId="5E30C0F9" w:rsidR="00EF38CC" w:rsidRDefault="00EF38CC" w:rsidP="00EF38C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54565F" w:rsidRPr="00AF5DE3">
        <w:t>$3375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54565F" w:rsidRPr="00AF5DE3">
        <w:t>$4275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54565F" w:rsidRPr="00AF5DE3">
        <w:t>$465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54565F">
        <w:t>$</w:t>
      </w:r>
      <w:r w:rsidR="0054565F" w:rsidRPr="00AF5DE3">
        <w:t>5550</w:t>
      </w:r>
    </w:p>
    <w:p w14:paraId="733D941C" w14:textId="460C4F81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E96289">
        <w:t>1.</w:t>
      </w:r>
      <w:r w:rsidR="00306116">
        <w:t>5</w:t>
      </w:r>
      <w:r>
        <w:t>]</w:t>
      </w:r>
    </w:p>
    <w:p w14:paraId="1C67DA6E" w14:textId="752D12CA" w:rsidR="001B433F" w:rsidRDefault="0054565F" w:rsidP="0054565F">
      <w:r w:rsidRPr="00AF5DE3">
        <w:rPr>
          <w:rFonts w:asciiTheme="minorHAnsi" w:hAnsiTheme="minorHAnsi"/>
        </w:rPr>
        <w:t xml:space="preserve">If </w:t>
      </w:r>
      <w:r w:rsidRPr="00AF5DE3">
        <w:rPr>
          <w:rFonts w:asciiTheme="minorHAnsi" w:hAnsiTheme="minorHAnsi"/>
          <w:i/>
        </w:rPr>
        <w:t>I</w:t>
      </w:r>
      <w:r w:rsidRPr="00AF5DE3">
        <w:rPr>
          <w:rFonts w:asciiTheme="minorHAnsi" w:hAnsiTheme="minorHAnsi"/>
        </w:rPr>
        <w:t xml:space="preserve"> = $45.62, </w:t>
      </w:r>
      <w:r w:rsidRPr="00AF5DE3">
        <w:rPr>
          <w:rFonts w:asciiTheme="minorHAnsi" w:hAnsiTheme="minorHAnsi"/>
          <w:i/>
        </w:rPr>
        <w:t>r</w:t>
      </w:r>
      <w:r w:rsidRPr="00AF5DE3">
        <w:rPr>
          <w:rFonts w:asciiTheme="minorHAnsi" w:hAnsiTheme="minorHAnsi"/>
        </w:rPr>
        <w:t xml:space="preserve"> = 9.2% simple interest, </w:t>
      </w:r>
      <w:r w:rsidRPr="00AF5DE3">
        <w:rPr>
          <w:rFonts w:asciiTheme="minorHAnsi" w:hAnsiTheme="minorHAnsi"/>
          <w:i/>
        </w:rPr>
        <w:t xml:space="preserve">T </w:t>
      </w:r>
      <w:r w:rsidRPr="00AF5DE3">
        <w:rPr>
          <w:rFonts w:asciiTheme="minorHAnsi" w:hAnsiTheme="minorHAnsi"/>
        </w:rPr>
        <w:t>= 26 months, the principal to the nearest $ would be:</w:t>
      </w:r>
    </w:p>
    <w:p w14:paraId="573362EF" w14:textId="77334DD5" w:rsidR="001B433F" w:rsidRDefault="001B433F" w:rsidP="001B433F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54565F" w:rsidRPr="00AF5DE3">
        <w:t>$109</w:t>
      </w:r>
      <w:r>
        <w:tab/>
      </w:r>
      <w:r w:rsidR="002509BC">
        <w:tab/>
      </w:r>
      <w:r w:rsidRPr="001B433F">
        <w:rPr>
          <w:rStyle w:val="Cquestionpartlabelbold"/>
        </w:rPr>
        <w:t>B</w:t>
      </w:r>
      <w:r>
        <w:tab/>
      </w:r>
      <w:r w:rsidR="0054565F" w:rsidRPr="00AF5DE3">
        <w:t>$194</w:t>
      </w:r>
      <w:r>
        <w:tab/>
      </w:r>
      <w:r w:rsidR="002509BC">
        <w:tab/>
      </w:r>
      <w:r w:rsidRPr="001B433F">
        <w:rPr>
          <w:rStyle w:val="Cquestionpartlabelbold"/>
        </w:rPr>
        <w:t>C</w:t>
      </w:r>
      <w:r>
        <w:tab/>
      </w:r>
      <w:r w:rsidR="0054565F" w:rsidRPr="00AF5DE3">
        <w:t>$228</w:t>
      </w:r>
      <w:r w:rsidR="002509BC"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54565F" w:rsidRPr="00AF5DE3">
        <w:t>$229</w:t>
      </w:r>
    </w:p>
    <w:p w14:paraId="5D32E7F4" w14:textId="43BDA728" w:rsidR="0094015D" w:rsidRDefault="0094015D" w:rsidP="0094015D">
      <w:pPr>
        <w:pStyle w:val="Pquestionheadingmc"/>
      </w:pPr>
      <w:r>
        <w:t>Question 3</w:t>
      </w:r>
      <w:r>
        <w:tab/>
        <w:t>[2.</w:t>
      </w:r>
      <w:r w:rsidR="00306116">
        <w:t>1</w:t>
      </w:r>
      <w:r>
        <w:t>]</w:t>
      </w:r>
    </w:p>
    <w:p w14:paraId="04F95170" w14:textId="132E911F" w:rsidR="0094015D" w:rsidRDefault="0054565F" w:rsidP="0094015D">
      <w:pPr>
        <w:pStyle w:val="Pquestiontextmainstem"/>
      </w:pPr>
      <w:r w:rsidRPr="00AF5DE3">
        <w:t xml:space="preserve">Which one of the following </w:t>
      </w:r>
      <w:r>
        <w:t xml:space="preserve">sets of </w:t>
      </w:r>
      <w:r w:rsidRPr="00AF5DE3">
        <w:t xml:space="preserve">side lengths </w:t>
      </w:r>
      <w:r>
        <w:t xml:space="preserve">belongs to </w:t>
      </w:r>
      <w:r w:rsidRPr="00AF5DE3">
        <w:t>a right-angled triangle?</w:t>
      </w:r>
    </w:p>
    <w:p w14:paraId="6BB5E856" w14:textId="21C4AA31" w:rsidR="0094015D" w:rsidRDefault="0094015D" w:rsidP="0094015D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54565F" w:rsidRPr="00AF5DE3">
        <w:t>4, 9.6, 10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54565F" w:rsidRPr="00AF5DE3">
        <w:t>4, 4.3, 5.9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54565F" w:rsidRPr="00AF5DE3">
        <w:t>4, 5, 6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54565F" w:rsidRPr="00AF5DE3">
        <w:t>4, 7.5, 8.5</w:t>
      </w:r>
    </w:p>
    <w:p w14:paraId="3C9F235A" w14:textId="0B92758A" w:rsidR="0094015D" w:rsidRDefault="0094015D" w:rsidP="0094015D">
      <w:pPr>
        <w:pStyle w:val="Pquestionheadingmc"/>
      </w:pPr>
      <w:r>
        <w:t>Question 4</w:t>
      </w:r>
      <w:r>
        <w:tab/>
        <w:t>[2.</w:t>
      </w:r>
      <w:r w:rsidR="00306116">
        <w:t>3</w:t>
      </w:r>
      <w:r>
        <w:t>]</w:t>
      </w:r>
    </w:p>
    <w:p w14:paraId="401C1421" w14:textId="0E1F500F" w:rsidR="0094015D" w:rsidRDefault="0054565F" w:rsidP="0094015D">
      <w:pPr>
        <w:pStyle w:val="Pquestiontextmainstem"/>
      </w:pPr>
      <w:r>
        <w:t xml:space="preserve">A right-angled triangle has a </w:t>
      </w:r>
      <w:r w:rsidRPr="00AF5DE3">
        <w:t xml:space="preserve">hypotenuse </w:t>
      </w:r>
      <w:r>
        <w:t xml:space="preserve">of </w:t>
      </w:r>
      <w:r w:rsidRPr="00AF5DE3">
        <w:t>14.6</w:t>
      </w:r>
      <w:r>
        <w:t xml:space="preserve">4 m and a second side of 9.72 m. What is the </w:t>
      </w:r>
      <w:r w:rsidRPr="00AF5DE3">
        <w:t xml:space="preserve">length of the third side, correct to </w:t>
      </w:r>
      <w:r>
        <w:t>2 decimal places?</w:t>
      </w:r>
    </w:p>
    <w:p w14:paraId="103D0710" w14:textId="127D263C" w:rsidR="0094015D" w:rsidRDefault="0094015D" w:rsidP="0094015D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54565F" w:rsidRPr="00AF5DE3">
        <w:t>10.94 m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54565F" w:rsidRPr="00AF5DE3">
        <w:t>10.94 m</w:t>
      </w:r>
      <w:r w:rsidR="0054565F"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54565F" w:rsidRPr="00AF5DE3">
        <w:t>17.57 m</w:t>
      </w:r>
      <w:r w:rsidR="0054565F"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54565F" w:rsidRPr="00AF5DE3">
        <w:t>308.81 m</w:t>
      </w:r>
    </w:p>
    <w:p w14:paraId="1044B8D2" w14:textId="146293E8" w:rsidR="0094015D" w:rsidRDefault="0094015D" w:rsidP="0094015D">
      <w:pPr>
        <w:pStyle w:val="Pquestionheadingmc"/>
      </w:pPr>
      <w:r>
        <w:t>Question 5</w:t>
      </w:r>
      <w:r>
        <w:tab/>
        <w:t>[</w:t>
      </w:r>
      <w:r w:rsidR="00306116">
        <w:t>2.4</w:t>
      </w:r>
      <w:r>
        <w:t>]</w:t>
      </w:r>
    </w:p>
    <w:p w14:paraId="3773191F" w14:textId="519B4A92" w:rsidR="0094015D" w:rsidRDefault="0054565F" w:rsidP="0094015D">
      <w:pPr>
        <w:pStyle w:val="Pquestiontextmainstem"/>
      </w:pPr>
      <w:r w:rsidRPr="00AF5DE3">
        <w:t xml:space="preserve">A direct diagonal path across a rectangular park 250 m long and 180 m wide is closed while it is being repaired. How much further, to the nearest metre, </w:t>
      </w:r>
      <w:r>
        <w:t>does</w:t>
      </w:r>
      <w:r w:rsidRPr="00AF5DE3">
        <w:t xml:space="preserve"> a person have to walk if they use the footpath around the perimeter of the rectangle to reach the opposite corner?</w:t>
      </w:r>
    </w:p>
    <w:p w14:paraId="00AE4714" w14:textId="28CBF79A" w:rsidR="0054565F" w:rsidRDefault="0054565F" w:rsidP="0094015D">
      <w:pPr>
        <w:pStyle w:val="Pquestiontextmainstem"/>
      </w:pPr>
      <w:r>
        <w:rPr>
          <w:noProof/>
        </w:rPr>
        <w:drawing>
          <wp:inline distT="0" distB="0" distL="0" distR="0" wp14:anchorId="33E68B6A" wp14:editId="0A5BC00C">
            <wp:extent cx="1600200" cy="1095375"/>
            <wp:effectExtent l="0" t="0" r="0" b="9525"/>
            <wp:docPr id="1" name="Picture 1" descr="ACPM9_PR_1_01te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PM9_PR_1_01teo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78304" w14:textId="46B8CA6F" w:rsidR="0094015D" w:rsidRDefault="0094015D" w:rsidP="0094015D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54565F" w:rsidRPr="00AF5DE3">
        <w:t>122 m</w:t>
      </w:r>
      <w:r>
        <w:tab/>
      </w:r>
      <w:r w:rsidRPr="001B433F">
        <w:rPr>
          <w:rStyle w:val="Cquestionpartlabelbold"/>
        </w:rPr>
        <w:t>B</w:t>
      </w:r>
      <w:r>
        <w:tab/>
      </w:r>
      <w:r w:rsidR="0054565F" w:rsidRPr="00AF5DE3">
        <w:t>173 m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54565F" w:rsidRPr="00AF5DE3">
        <w:t>308 m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54565F" w:rsidRPr="00AF5DE3">
        <w:t>430 m</w:t>
      </w:r>
    </w:p>
    <w:p w14:paraId="308A189B" w14:textId="7FB8DF35" w:rsidR="0094015D" w:rsidRDefault="0094015D" w:rsidP="0094015D">
      <w:pPr>
        <w:pStyle w:val="Pquestionheadingmc"/>
      </w:pPr>
      <w:r>
        <w:t>Question 6</w:t>
      </w:r>
      <w:r>
        <w:tab/>
        <w:t>[</w:t>
      </w:r>
      <w:r w:rsidR="00E96289">
        <w:t>3.</w:t>
      </w:r>
      <w:r w:rsidR="00306116">
        <w:t>3</w:t>
      </w:r>
      <w:r>
        <w:t>]</w:t>
      </w:r>
    </w:p>
    <w:p w14:paraId="3CDEB838" w14:textId="5D64FEC7" w:rsidR="0094015D" w:rsidRDefault="0054565F" w:rsidP="0094015D">
      <w:pPr>
        <w:pStyle w:val="Pquestiontextmainstem"/>
      </w:pPr>
      <w:r w:rsidRPr="00AF5DE3">
        <w:t>The value of 0.023</w:t>
      </w:r>
      <w:r>
        <w:t> </w:t>
      </w:r>
      <w:r w:rsidRPr="00AF5DE3">
        <w:t xml:space="preserve">45 × 0.046 written in scientific notation </w:t>
      </w:r>
      <w:r>
        <w:t>is</w:t>
      </w:r>
      <w:r w:rsidRPr="00AF5DE3">
        <w:t>:</w:t>
      </w:r>
    </w:p>
    <w:p w14:paraId="474E01E1" w14:textId="68568220" w:rsidR="0094015D" w:rsidRDefault="0094015D" w:rsidP="0094015D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54565F" w:rsidRPr="00AF5DE3">
        <w:t>0.001 078 7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54565F" w:rsidRPr="00AF5DE3">
        <w:t>1.0787 × 10</w:t>
      </w:r>
      <w:r w:rsidR="0054565F" w:rsidRPr="00AF5DE3">
        <w:rPr>
          <w:vertAlign w:val="superscript"/>
        </w:rPr>
        <w:t>-</w:t>
      </w:r>
      <w:r w:rsidR="00DF1058">
        <w:rPr>
          <w:vertAlign w:val="superscript"/>
        </w:rPr>
        <w:t>3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54565F" w:rsidRPr="00AF5DE3">
        <w:t>1.0787 × 10</w:t>
      </w:r>
      <w:r w:rsidR="0054565F" w:rsidRPr="00AF5DE3">
        <w:rPr>
          <w:vertAlign w:val="superscript"/>
        </w:rPr>
        <w:t>3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54565F" w:rsidRPr="00AF5DE3">
        <w:t>1078.7</w:t>
      </w:r>
    </w:p>
    <w:p w14:paraId="16AADDCC" w14:textId="352728C9" w:rsidR="0094015D" w:rsidRDefault="0094015D" w:rsidP="0094015D">
      <w:pPr>
        <w:pStyle w:val="Pquestionheadingmc"/>
      </w:pPr>
      <w:r>
        <w:t>Question 7</w:t>
      </w:r>
      <w:r>
        <w:tab/>
        <w:t>[</w:t>
      </w:r>
      <w:r w:rsidR="00E96289">
        <w:t>3.</w:t>
      </w:r>
      <w:r w:rsidR="00306116">
        <w:t>6</w:t>
      </w:r>
      <w:r>
        <w:t>]</w:t>
      </w:r>
    </w:p>
    <w:p w14:paraId="340B9268" w14:textId="2C11A16A" w:rsidR="0094015D" w:rsidRDefault="0054565F" w:rsidP="0094015D">
      <w:pPr>
        <w:pStyle w:val="Pquestiontextmainstem"/>
      </w:pPr>
      <w:r w:rsidRPr="00AF5DE3">
        <w:t>When simplified</w:t>
      </w:r>
      <w:r>
        <w:t>,</w:t>
      </w:r>
      <w:r w:rsidRPr="00AF5DE3">
        <w:t xml:space="preserve"> (6</w:t>
      </w:r>
      <w:r w:rsidRPr="00AF5DE3">
        <w:rPr>
          <w:i/>
        </w:rPr>
        <w:t xml:space="preserve">d </w:t>
      </w:r>
      <w:r w:rsidRPr="00AF5DE3">
        <w:t>+ 5)(6</w:t>
      </w:r>
      <w:r w:rsidRPr="00AF5DE3">
        <w:rPr>
          <w:i/>
        </w:rPr>
        <w:t xml:space="preserve">d </w:t>
      </w:r>
      <w:r w:rsidRPr="00AF5DE3">
        <w:t>– 5) – (4</w:t>
      </w:r>
      <w:r w:rsidRPr="00AF5DE3">
        <w:rPr>
          <w:i/>
        </w:rPr>
        <w:t xml:space="preserve">d </w:t>
      </w:r>
      <w:r w:rsidRPr="00AF5DE3">
        <w:t>+ 3)(4</w:t>
      </w:r>
      <w:r w:rsidRPr="00AF5DE3">
        <w:rPr>
          <w:i/>
        </w:rPr>
        <w:t>d</w:t>
      </w:r>
      <w:r w:rsidRPr="00AF5DE3">
        <w:t xml:space="preserve"> – 3) is equal to:</w:t>
      </w:r>
    </w:p>
    <w:p w14:paraId="3AFC7B92" w14:textId="1CE211F4" w:rsidR="0094015D" w:rsidRPr="00DF1058" w:rsidRDefault="0094015D" w:rsidP="0094015D">
      <w:pPr>
        <w:pStyle w:val="Pquestiontextmcqoptions"/>
      </w:pPr>
      <w:r w:rsidRPr="00DF1058">
        <w:rPr>
          <w:rStyle w:val="Cquestionpartlabelbold"/>
        </w:rPr>
        <w:t>A</w:t>
      </w:r>
      <w:r w:rsidRPr="00DF1058">
        <w:tab/>
      </w:r>
      <w:r w:rsidR="0054565F" w:rsidRPr="00DF1058">
        <w:t>2</w:t>
      </w:r>
      <w:r w:rsidR="0054565F" w:rsidRPr="00DF1058">
        <w:rPr>
          <w:i/>
        </w:rPr>
        <w:t>d</w:t>
      </w:r>
      <w:r w:rsidR="0054565F" w:rsidRPr="00DF1058">
        <w:rPr>
          <w:vertAlign w:val="superscript"/>
        </w:rPr>
        <w:t>2</w:t>
      </w:r>
      <w:r w:rsidR="0054565F" w:rsidRPr="00DF1058">
        <w:rPr>
          <w:i/>
        </w:rPr>
        <w:t xml:space="preserve"> </w:t>
      </w:r>
      <w:r w:rsidR="0054565F" w:rsidRPr="00DF1058">
        <w:t>– 342</w:t>
      </w:r>
      <w:r w:rsidR="0054565F" w:rsidRPr="00DF1058">
        <w:rPr>
          <w:i/>
        </w:rPr>
        <w:t>d</w:t>
      </w:r>
      <w:r w:rsidR="0054565F" w:rsidRPr="00DF1058">
        <w:rPr>
          <w:vertAlign w:val="superscript"/>
        </w:rPr>
        <w:t>2</w:t>
      </w:r>
      <w:r w:rsidR="0054565F" w:rsidRPr="00DF1058">
        <w:rPr>
          <w:i/>
        </w:rPr>
        <w:t xml:space="preserve"> </w:t>
      </w:r>
      <w:r w:rsidR="0054565F" w:rsidRPr="00DF1058">
        <w:t>– 34</w:t>
      </w:r>
      <w:r w:rsidRPr="00DF1058">
        <w:tab/>
      </w:r>
      <w:r w:rsidRPr="00DF1058">
        <w:tab/>
      </w:r>
      <w:r w:rsidRPr="00DF1058">
        <w:rPr>
          <w:rStyle w:val="Cquestionpartlabelbold"/>
        </w:rPr>
        <w:t>B</w:t>
      </w:r>
      <w:r w:rsidRPr="00DF1058">
        <w:tab/>
      </w:r>
      <w:r w:rsidR="0054565F" w:rsidRPr="00DF1058">
        <w:t>20</w:t>
      </w:r>
      <w:r w:rsidR="0054565F" w:rsidRPr="00DF1058">
        <w:rPr>
          <w:i/>
        </w:rPr>
        <w:t>d</w:t>
      </w:r>
      <w:r w:rsidR="0054565F" w:rsidRPr="00DF1058">
        <w:rPr>
          <w:vertAlign w:val="superscript"/>
        </w:rPr>
        <w:t xml:space="preserve">2 </w:t>
      </w:r>
      <w:r w:rsidR="0054565F" w:rsidRPr="00DF1058">
        <w:t>– 34</w:t>
      </w:r>
      <w:r w:rsidRPr="00DF1058">
        <w:tab/>
      </w:r>
      <w:r w:rsidRPr="00DF1058">
        <w:tab/>
      </w:r>
      <w:r w:rsidRPr="00DF1058">
        <w:rPr>
          <w:rStyle w:val="Cquestionpartlabelbold"/>
        </w:rPr>
        <w:t>C</w:t>
      </w:r>
      <w:r w:rsidRPr="00DF1058">
        <w:tab/>
      </w:r>
      <w:r w:rsidR="0054565F" w:rsidRPr="00DF1058">
        <w:t>20</w:t>
      </w:r>
      <w:r w:rsidR="0054565F" w:rsidRPr="00DF1058">
        <w:rPr>
          <w:i/>
        </w:rPr>
        <w:t>d</w:t>
      </w:r>
      <w:r w:rsidR="0054565F" w:rsidRPr="00DF1058">
        <w:rPr>
          <w:vertAlign w:val="superscript"/>
        </w:rPr>
        <w:t xml:space="preserve">2 </w:t>
      </w:r>
      <w:r w:rsidR="0054565F" w:rsidRPr="00DF1058">
        <w:t xml:space="preserve"> – 16</w:t>
      </w:r>
      <w:r w:rsidRPr="00DF1058">
        <w:tab/>
      </w:r>
      <w:r w:rsidRPr="00DF1058">
        <w:tab/>
      </w:r>
      <w:r w:rsidRPr="00DF1058">
        <w:rPr>
          <w:rStyle w:val="Cquestionpartlabelbold"/>
        </w:rPr>
        <w:t>D</w:t>
      </w:r>
      <w:r w:rsidRPr="00DF1058">
        <w:tab/>
      </w:r>
      <w:r w:rsidR="0054565F" w:rsidRPr="00AF5DE3">
        <w:t>20</w:t>
      </w:r>
      <w:r w:rsidR="0054565F" w:rsidRPr="00AF5DE3">
        <w:rPr>
          <w:i/>
        </w:rPr>
        <w:t>d</w:t>
      </w:r>
      <w:r w:rsidR="0054565F" w:rsidRPr="00AF5DE3">
        <w:rPr>
          <w:vertAlign w:val="superscript"/>
        </w:rPr>
        <w:t xml:space="preserve">2 </w:t>
      </w:r>
      <w:r w:rsidR="0054565F" w:rsidRPr="00AF5DE3">
        <w:t xml:space="preserve"> + 16</w:t>
      </w:r>
    </w:p>
    <w:p w14:paraId="031D5713" w14:textId="5314B54E" w:rsidR="0094015D" w:rsidRPr="00731EEA" w:rsidRDefault="0094015D" w:rsidP="0094015D">
      <w:pPr>
        <w:pStyle w:val="Pquestionheadingmc"/>
      </w:pPr>
      <w:r w:rsidRPr="00731EEA">
        <w:t>Question 8</w:t>
      </w:r>
      <w:r w:rsidRPr="00731EEA">
        <w:tab/>
        <w:t>[</w:t>
      </w:r>
      <w:r w:rsidR="00E96289" w:rsidRPr="00731EEA">
        <w:t>4</w:t>
      </w:r>
      <w:r w:rsidRPr="00731EEA">
        <w:t>.</w:t>
      </w:r>
      <w:r w:rsidR="00306116">
        <w:t>2</w:t>
      </w:r>
      <w:r w:rsidRPr="00731EEA">
        <w:t>]</w:t>
      </w:r>
    </w:p>
    <w:p w14:paraId="71D750E6" w14:textId="088B9B45" w:rsidR="0094015D" w:rsidRPr="00BC5F46" w:rsidRDefault="00BC5F46" w:rsidP="00BC5F46">
      <w:pPr>
        <w:pStyle w:val="Pquestiontextmainstem"/>
        <w:rPr>
          <w:rStyle w:val="Cquestionpartlabelbold"/>
          <w:b w:val="0"/>
        </w:rPr>
      </w:pPr>
      <w:r w:rsidRPr="00AF5DE3">
        <w:t xml:space="preserve">The area of a circle with a diameter of 13.46 cm </w:t>
      </w:r>
      <w:r>
        <w:t xml:space="preserve">is </w:t>
      </w:r>
      <w:r w:rsidRPr="00AF5DE3">
        <w:t>closest to:</w:t>
      </w:r>
    </w:p>
    <w:p w14:paraId="43ECF8FB" w14:textId="0CAC9632" w:rsidR="0094015D" w:rsidRDefault="0094015D" w:rsidP="0094015D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BC5F46" w:rsidRPr="00AF5DE3">
        <w:t>42.29 cm</w:t>
      </w:r>
      <w:r w:rsidR="00BC5F46" w:rsidRPr="00AF5DE3">
        <w:rPr>
          <w:vertAlign w:val="superscript"/>
        </w:rPr>
        <w:t>2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BC5F46" w:rsidRPr="00AF5DE3">
        <w:t>142.29 cm</w:t>
      </w:r>
      <w:r w:rsidR="00BC5F46" w:rsidRPr="00AF5DE3">
        <w:rPr>
          <w:vertAlign w:val="superscript"/>
        </w:rPr>
        <w:t>2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BC5F46" w:rsidRPr="00AF5DE3">
        <w:t>84.57 cm</w:t>
      </w:r>
      <w:r w:rsidR="00BC5F46" w:rsidRPr="00AF5DE3">
        <w:rPr>
          <w:vertAlign w:val="superscript"/>
        </w:rPr>
        <w:t>2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BC5F46" w:rsidRPr="00AF5DE3">
        <w:t>569.17 cm</w:t>
      </w:r>
    </w:p>
    <w:p w14:paraId="7518891A" w14:textId="2911BB5D" w:rsidR="0094015D" w:rsidRDefault="0094015D" w:rsidP="0094015D">
      <w:pPr>
        <w:pStyle w:val="Pquestionheadingmc"/>
      </w:pPr>
      <w:r>
        <w:lastRenderedPageBreak/>
        <w:t>Question 9</w:t>
      </w:r>
      <w:r>
        <w:tab/>
        <w:t>[</w:t>
      </w:r>
      <w:r w:rsidR="00E96289">
        <w:t>4</w:t>
      </w:r>
      <w:r>
        <w:t>.</w:t>
      </w:r>
      <w:r w:rsidR="00306116">
        <w:t>3</w:t>
      </w:r>
      <w:r>
        <w:t>]</w:t>
      </w:r>
    </w:p>
    <w:p w14:paraId="21758064" w14:textId="57208F91" w:rsidR="0094015D" w:rsidRDefault="00BC5F46" w:rsidP="00BC5F46">
      <w:r w:rsidRPr="00AF5DE3">
        <w:rPr>
          <w:rFonts w:asciiTheme="minorHAnsi" w:hAnsiTheme="minorHAnsi"/>
        </w:rPr>
        <w:t xml:space="preserve">The surface area of a rectangular prism 3.26 cm × 4.67 cm × 1.39 cm </w:t>
      </w:r>
      <w:r>
        <w:rPr>
          <w:rFonts w:asciiTheme="minorHAnsi" w:hAnsiTheme="minorHAnsi"/>
        </w:rPr>
        <w:t xml:space="preserve">is </w:t>
      </w:r>
      <w:r w:rsidRPr="00AF5DE3">
        <w:rPr>
          <w:rFonts w:asciiTheme="minorHAnsi" w:hAnsiTheme="minorHAnsi"/>
        </w:rPr>
        <w:t>closest to:</w:t>
      </w:r>
    </w:p>
    <w:p w14:paraId="3373994C" w14:textId="365A6D3B" w:rsidR="0094015D" w:rsidRDefault="0094015D" w:rsidP="0094015D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BC5F46" w:rsidRPr="00AF5DE3">
        <w:t>18.64 cm</w:t>
      </w:r>
      <w:r w:rsidR="00BC5F46" w:rsidRPr="00AF5DE3">
        <w:rPr>
          <w:vertAlign w:val="superscript"/>
        </w:rPr>
        <w:t>2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BC5F46" w:rsidRPr="00AF5DE3">
        <w:t>21.16 cm</w:t>
      </w:r>
      <w:r w:rsidR="00BC5F46" w:rsidRPr="00AF5DE3">
        <w:rPr>
          <w:vertAlign w:val="superscript"/>
        </w:rPr>
        <w:t>2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BC5F46" w:rsidRPr="00AF5DE3">
        <w:t>26.25 cm</w:t>
      </w:r>
      <w:r w:rsidR="00BC5F46" w:rsidRPr="00AF5DE3">
        <w:rPr>
          <w:vertAlign w:val="superscript"/>
        </w:rPr>
        <w:t>2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BC5F46" w:rsidRPr="00AF5DE3">
        <w:t>52.49 cm</w:t>
      </w:r>
      <w:r w:rsidR="00BC5F46" w:rsidRPr="00AF5DE3">
        <w:rPr>
          <w:vertAlign w:val="superscript"/>
        </w:rPr>
        <w:t>2</w:t>
      </w:r>
    </w:p>
    <w:p w14:paraId="74CCD691" w14:textId="46BC7A4D" w:rsidR="0094015D" w:rsidRDefault="0094015D" w:rsidP="0094015D">
      <w:pPr>
        <w:pStyle w:val="Pquestionheadingmc"/>
      </w:pPr>
      <w:r>
        <w:t>Question 10</w:t>
      </w:r>
      <w:r>
        <w:tab/>
        <w:t>[</w:t>
      </w:r>
      <w:r w:rsidR="00E96289">
        <w:t>4.</w:t>
      </w:r>
      <w:r w:rsidR="00306116">
        <w:t>4</w:t>
      </w:r>
      <w:r>
        <w:t>]</w:t>
      </w:r>
    </w:p>
    <w:p w14:paraId="71507055" w14:textId="74260797" w:rsidR="0094015D" w:rsidRDefault="00BC5F46" w:rsidP="0094015D">
      <w:pPr>
        <w:pStyle w:val="Pquestiontextmainstem"/>
      </w:pPr>
      <w:r w:rsidRPr="00AF5DE3">
        <w:t>A swimming pool is built in the shape of a tra</w:t>
      </w:r>
      <w:r>
        <w:t xml:space="preserve">pezoidal prism. It is 25 m long, </w:t>
      </w:r>
      <w:r w:rsidRPr="00AF5DE3">
        <w:t xml:space="preserve">12 m wide and is 1.2 m deep at the shallow end and 2.8 m deep at the </w:t>
      </w:r>
      <w:r>
        <w:t xml:space="preserve">deep </w:t>
      </w:r>
      <w:r w:rsidRPr="00AF5DE3">
        <w:t>end. The capacity of the pool is closest to:</w:t>
      </w:r>
    </w:p>
    <w:p w14:paraId="35F2703B" w14:textId="5095B530" w:rsidR="0094015D" w:rsidRDefault="0094015D" w:rsidP="0094015D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BC5F46" w:rsidRPr="00AF5DE3">
        <w:t>600 L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BC5F46" w:rsidRPr="00AF5DE3">
        <w:t>600 kL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BC5F46" w:rsidRPr="00AF5DE3">
        <w:t>1200 kL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BC5F46" w:rsidRPr="00AF5DE3">
        <w:t>60 000 L</w:t>
      </w:r>
    </w:p>
    <w:p w14:paraId="30C84AF2" w14:textId="2FBE071E" w:rsidR="0094015D" w:rsidRDefault="0094015D" w:rsidP="0094015D">
      <w:pPr>
        <w:pStyle w:val="Pquestionheadingmc"/>
      </w:pPr>
      <w:r>
        <w:t>Question 11</w:t>
      </w:r>
      <w:r>
        <w:tab/>
        <w:t>[</w:t>
      </w:r>
      <w:r w:rsidR="00306116">
        <w:t>5.1</w:t>
      </w:r>
      <w:r>
        <w:t>]</w:t>
      </w:r>
    </w:p>
    <w:p w14:paraId="0EEFF2A5" w14:textId="769FA751" w:rsidR="0094015D" w:rsidRDefault="00BC5F46" w:rsidP="0094015D">
      <w:pPr>
        <w:pStyle w:val="Pquestiontextmainstem"/>
      </w:pPr>
      <w:r w:rsidRPr="00AF5DE3">
        <w:t>The equation 5 – 2</w:t>
      </w:r>
      <w:r w:rsidRPr="00AF5DE3">
        <w:rPr>
          <w:i/>
          <w:iCs/>
        </w:rPr>
        <w:t xml:space="preserve">r </w:t>
      </w:r>
      <w:r w:rsidRPr="00AF5DE3">
        <w:t>= -1 has the solution:</w:t>
      </w:r>
    </w:p>
    <w:p w14:paraId="263C576B" w14:textId="19773951" w:rsidR="0094015D" w:rsidRDefault="0094015D" w:rsidP="0094015D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BC5F46" w:rsidRPr="00AF5DE3">
        <w:rPr>
          <w:i/>
          <w:iCs/>
        </w:rPr>
        <w:t xml:space="preserve">r </w:t>
      </w:r>
      <w:r w:rsidR="00BC5F46" w:rsidRPr="00AF5DE3">
        <w:t>= -3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BC5F46" w:rsidRPr="00AF5DE3">
        <w:rPr>
          <w:i/>
          <w:iCs/>
        </w:rPr>
        <w:t xml:space="preserve">r </w:t>
      </w:r>
      <w:r w:rsidR="00BC5F46" w:rsidRPr="00AF5DE3">
        <w:t>= -2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BC5F46" w:rsidRPr="00AF5DE3">
        <w:rPr>
          <w:i/>
          <w:iCs/>
        </w:rPr>
        <w:t xml:space="preserve">r </w:t>
      </w:r>
      <w:r w:rsidR="00BC5F46" w:rsidRPr="00AF5DE3">
        <w:t>= 2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BC5F46" w:rsidRPr="00AF5DE3">
        <w:rPr>
          <w:i/>
          <w:iCs/>
        </w:rPr>
        <w:t xml:space="preserve">r </w:t>
      </w:r>
      <w:r w:rsidR="00BC5F46" w:rsidRPr="00AF5DE3">
        <w:t>= 3</w:t>
      </w:r>
    </w:p>
    <w:p w14:paraId="73F2758A" w14:textId="04717500" w:rsidR="0094015D" w:rsidRDefault="0094015D" w:rsidP="0094015D">
      <w:pPr>
        <w:pStyle w:val="Pquestionheadingmc"/>
      </w:pPr>
      <w:r>
        <w:t>Question 12</w:t>
      </w:r>
      <w:r>
        <w:tab/>
        <w:t>[</w:t>
      </w:r>
      <w:r w:rsidR="00E96289">
        <w:t>5</w:t>
      </w:r>
      <w:r>
        <w:t>.</w:t>
      </w:r>
      <w:r w:rsidR="00306116">
        <w:t>2</w:t>
      </w:r>
      <w:r>
        <w:t>]</w:t>
      </w:r>
    </w:p>
    <w:p w14:paraId="37942EE3" w14:textId="208810D8" w:rsidR="0094015D" w:rsidRDefault="00BC5F46" w:rsidP="0094015D">
      <w:pPr>
        <w:pStyle w:val="Pquestiontextmainstem"/>
      </w:pPr>
      <w:r w:rsidRPr="00AF5DE3">
        <w:t xml:space="preserve">If </w:t>
      </w:r>
      <w:r w:rsidRPr="00AF5DE3">
        <w:rPr>
          <w:i/>
          <w:iCs/>
        </w:rPr>
        <w:t xml:space="preserve">p </w:t>
      </w:r>
      <w:r w:rsidRPr="00AF5DE3">
        <w:t>= 2</w:t>
      </w:r>
      <w:r w:rsidRPr="00AF5DE3">
        <w:rPr>
          <w:i/>
          <w:iCs/>
        </w:rPr>
        <w:t>rx – q</w:t>
      </w:r>
      <w:r w:rsidRPr="00AF5DE3">
        <w:t>, which of the following equations is incorrect?</w:t>
      </w:r>
    </w:p>
    <w:p w14:paraId="4AD788C4" w14:textId="068A24B1" w:rsidR="0094015D" w:rsidRDefault="0094015D" w:rsidP="0094015D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BC5F46" w:rsidRPr="00AF5DE3">
        <w:rPr>
          <w:i/>
          <w:iCs/>
        </w:rPr>
        <w:t xml:space="preserve">x </w:t>
      </w:r>
      <w:r w:rsidR="00BC5F46" w:rsidRPr="00AF5DE3">
        <w:t>=</w:t>
      </w:r>
      <w:r w:rsidR="00BC5F46">
        <w:t xml:space="preserve"> </w:t>
      </w:r>
      <w:r w:rsidR="00BC5F46" w:rsidRPr="00AF5DE3">
        <w:rPr>
          <w:position w:val="-24"/>
        </w:rPr>
        <w:object w:dxaOrig="580" w:dyaOrig="620" w14:anchorId="32E1DA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pt;height:31.15pt" o:ole="">
            <v:imagedata r:id="rId10" o:title=""/>
          </v:shape>
          <o:OLEObject Type="Embed" ProgID="Equation.3" ShapeID="_x0000_i1025" DrawAspect="Content" ObjectID="_1537787643" r:id="rId11"/>
        </w:objec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BC5F46" w:rsidRPr="00AF5DE3">
        <w:rPr>
          <w:i/>
          <w:iCs/>
        </w:rPr>
        <w:t xml:space="preserve">r </w:t>
      </w:r>
      <w:r w:rsidR="00BC5F46" w:rsidRPr="00BC5F46">
        <w:rPr>
          <w:iCs/>
        </w:rPr>
        <w:t>=</w:t>
      </w:r>
      <w:r w:rsidR="00BC5F46" w:rsidRPr="00AF5DE3">
        <w:rPr>
          <w:i/>
          <w:iCs/>
        </w:rPr>
        <w:t xml:space="preserve"> </w:t>
      </w:r>
      <w:r w:rsidR="00BC5F46" w:rsidRPr="00AF5DE3">
        <w:rPr>
          <w:position w:val="-24"/>
        </w:rPr>
        <w:object w:dxaOrig="580" w:dyaOrig="620" w14:anchorId="24C067C3">
          <v:shape id="_x0000_i1026" type="#_x0000_t75" style="width:29pt;height:31.15pt" o:ole="">
            <v:imagedata r:id="rId12" o:title=""/>
          </v:shape>
          <o:OLEObject Type="Embed" ProgID="Equation.3" ShapeID="_x0000_i1026" DrawAspect="Content" ObjectID="_1537787644" r:id="rId13"/>
        </w:objec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BC5F46" w:rsidRPr="00AF5DE3">
        <w:rPr>
          <w:i/>
          <w:iCs/>
        </w:rPr>
        <w:t xml:space="preserve">x </w:t>
      </w:r>
      <w:r w:rsidR="00BC5F46" w:rsidRPr="00AF5DE3">
        <w:t>=</w:t>
      </w:r>
      <w:r w:rsidR="00BC5F46">
        <w:t xml:space="preserve"> </w:t>
      </w:r>
      <w:r w:rsidR="00BC5F46" w:rsidRPr="00AF5DE3">
        <w:rPr>
          <w:position w:val="-24"/>
        </w:rPr>
        <w:object w:dxaOrig="600" w:dyaOrig="620" w14:anchorId="0E072A9C">
          <v:shape id="_x0000_i1027" type="#_x0000_t75" style="width:30.1pt;height:31.15pt" o:ole="">
            <v:imagedata r:id="rId14" o:title=""/>
          </v:shape>
          <o:OLEObject Type="Embed" ProgID="Equation.3" ShapeID="_x0000_i1027" DrawAspect="Content" ObjectID="_1537787645" r:id="rId15"/>
        </w:objec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BC5F46" w:rsidRPr="00AF5DE3">
        <w:rPr>
          <w:i/>
          <w:iCs/>
        </w:rPr>
        <w:t xml:space="preserve">q </w:t>
      </w:r>
      <w:r w:rsidR="00BC5F46" w:rsidRPr="00BC5F46">
        <w:rPr>
          <w:iCs/>
        </w:rPr>
        <w:t>=</w:t>
      </w:r>
      <w:r w:rsidR="00BC5F46" w:rsidRPr="00AF5DE3">
        <w:rPr>
          <w:i/>
          <w:iCs/>
        </w:rPr>
        <w:t xml:space="preserve"> </w:t>
      </w:r>
      <w:r w:rsidR="00BC5F46" w:rsidRPr="00BC5F46">
        <w:rPr>
          <w:iCs/>
        </w:rPr>
        <w:t>2</w:t>
      </w:r>
      <w:r w:rsidR="00BC5F46" w:rsidRPr="00AF5DE3">
        <w:rPr>
          <w:i/>
          <w:iCs/>
        </w:rPr>
        <w:t>rx – p</w:t>
      </w:r>
    </w:p>
    <w:p w14:paraId="49A699EC" w14:textId="5B2EB03A" w:rsidR="0094015D" w:rsidRDefault="0094015D" w:rsidP="0094015D">
      <w:pPr>
        <w:pStyle w:val="Pquestionheadingmc"/>
      </w:pPr>
      <w:r>
        <w:t>Question 13</w:t>
      </w:r>
      <w:r>
        <w:tab/>
        <w:t>[</w:t>
      </w:r>
      <w:r w:rsidR="00E96289">
        <w:t>5.</w:t>
      </w:r>
      <w:r w:rsidR="00306116">
        <w:t>5</w:t>
      </w:r>
      <w:r>
        <w:t>]</w:t>
      </w:r>
    </w:p>
    <w:p w14:paraId="176BE0F5" w14:textId="79CA0FF8" w:rsidR="0094015D" w:rsidRDefault="00BC5F46" w:rsidP="0094015D">
      <w:pPr>
        <w:pStyle w:val="Pquestiontextmainstem"/>
      </w:pPr>
      <w:r w:rsidRPr="00AF5DE3">
        <w:rPr>
          <w:bCs/>
        </w:rPr>
        <w:t>The gradient of the line with equation 3</w:t>
      </w:r>
      <w:r w:rsidRPr="00AF5DE3">
        <w:rPr>
          <w:bCs/>
          <w:i/>
        </w:rPr>
        <w:t>y</w:t>
      </w:r>
      <w:r w:rsidRPr="00AF5DE3">
        <w:rPr>
          <w:bCs/>
        </w:rPr>
        <w:t xml:space="preserve"> + 4</w:t>
      </w:r>
      <w:r w:rsidRPr="00AF5DE3">
        <w:rPr>
          <w:bCs/>
          <w:i/>
        </w:rPr>
        <w:t>x</w:t>
      </w:r>
      <w:r w:rsidRPr="00AF5DE3">
        <w:rPr>
          <w:bCs/>
        </w:rPr>
        <w:t xml:space="preserve"> = -6 is:</w:t>
      </w:r>
    </w:p>
    <w:p w14:paraId="20A1D1E6" w14:textId="61425F13" w:rsidR="0094015D" w:rsidRDefault="0094015D" w:rsidP="0094015D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BC5F46" w:rsidRPr="00AF5DE3">
        <w:rPr>
          <w:bCs/>
        </w:rPr>
        <w:t>-6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BC5F46" w:rsidRPr="00AF5DE3">
        <w:rPr>
          <w:b/>
          <w:bCs/>
          <w:position w:val="-24"/>
        </w:rPr>
        <w:object w:dxaOrig="360" w:dyaOrig="620" w14:anchorId="77A9653A">
          <v:shape id="_x0000_i1028" type="#_x0000_t75" style="width:18.25pt;height:31.15pt" o:ole="">
            <v:imagedata r:id="rId16" o:title=""/>
          </v:shape>
          <o:OLEObject Type="Embed" ProgID="Equation.3" ShapeID="_x0000_i1028" DrawAspect="Content" ObjectID="_1537787646" r:id="rId17"/>
        </w:objec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BC5F46" w:rsidRPr="00AF5DE3">
        <w:rPr>
          <w:b/>
          <w:bCs/>
          <w:position w:val="-24"/>
        </w:rPr>
        <w:object w:dxaOrig="240" w:dyaOrig="620" w14:anchorId="50568BB0">
          <v:shape id="_x0000_i1029" type="#_x0000_t75" style="width:11.8pt;height:31.15pt" o:ole="">
            <v:imagedata r:id="rId18" o:title=""/>
          </v:shape>
          <o:OLEObject Type="Embed" ProgID="Equation.3" ShapeID="_x0000_i1029" DrawAspect="Content" ObjectID="_1537787647" r:id="rId19"/>
        </w:objec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BC5F46" w:rsidRPr="00AF5DE3">
        <w:rPr>
          <w:bCs/>
        </w:rPr>
        <w:t>4</w:t>
      </w:r>
    </w:p>
    <w:p w14:paraId="7AFE358D" w14:textId="04DD6566" w:rsidR="0094015D" w:rsidRDefault="0094015D" w:rsidP="0094015D">
      <w:pPr>
        <w:pStyle w:val="Pquestionheadingmc"/>
      </w:pPr>
      <w:r>
        <w:t>Question 14</w:t>
      </w:r>
      <w:r>
        <w:tab/>
        <w:t>[</w:t>
      </w:r>
      <w:r w:rsidR="00E96289">
        <w:t>5.</w:t>
      </w:r>
      <w:r w:rsidR="00306116">
        <w:t>6</w:t>
      </w:r>
      <w:r>
        <w:t>]</w:t>
      </w:r>
    </w:p>
    <w:p w14:paraId="055949A1" w14:textId="1938118D" w:rsidR="0094015D" w:rsidRPr="0094015D" w:rsidRDefault="00BC5F46" w:rsidP="0094015D">
      <w:pPr>
        <w:pStyle w:val="Pquestiontextmainstem"/>
      </w:pPr>
      <w:r w:rsidRPr="00AF5DE3">
        <w:t>The coordinates of two points that lie on the line 5</w:t>
      </w:r>
      <w:r w:rsidRPr="00AF5DE3">
        <w:rPr>
          <w:i/>
          <w:iCs/>
        </w:rPr>
        <w:t xml:space="preserve">y </w:t>
      </w:r>
      <w:r w:rsidRPr="00AF5DE3">
        <w:t>= 2</w:t>
      </w:r>
      <w:r w:rsidRPr="00AF5DE3">
        <w:rPr>
          <w:i/>
          <w:iCs/>
        </w:rPr>
        <w:t xml:space="preserve">x </w:t>
      </w:r>
      <w:r w:rsidRPr="00AF5DE3">
        <w:t>− 10 are:</w:t>
      </w:r>
    </w:p>
    <w:p w14:paraId="4D6A4C13" w14:textId="670B8ACA" w:rsidR="0094015D" w:rsidRDefault="0094015D" w:rsidP="0094015D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BC5F46" w:rsidRPr="00AF5DE3">
        <w:t>(5, 0) and (0, -2)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BC5F46" w:rsidRPr="00AF5DE3">
        <w:t>(5, 0) and (0, 2)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BC5F46" w:rsidRPr="00AF5DE3">
        <w:t>(-5, 0) and (0, 2)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BC5F46" w:rsidRPr="00AF5DE3">
        <w:t>(5, 0) and (0, -2)</w:t>
      </w:r>
    </w:p>
    <w:p w14:paraId="01F563A7" w14:textId="2E417262" w:rsidR="0094015D" w:rsidRDefault="0094015D" w:rsidP="0094015D">
      <w:pPr>
        <w:pStyle w:val="Pquestionheadingmc"/>
      </w:pPr>
      <w:r>
        <w:t>Question 15</w:t>
      </w:r>
      <w:r>
        <w:tab/>
        <w:t>[</w:t>
      </w:r>
      <w:r w:rsidR="00306116">
        <w:t>6.3</w:t>
      </w:r>
      <w:r>
        <w:t>]</w:t>
      </w:r>
    </w:p>
    <w:p w14:paraId="3DFC9C9D" w14:textId="47A872FB" w:rsidR="0094015D" w:rsidRDefault="00BC5F46" w:rsidP="0094015D">
      <w:pPr>
        <w:pStyle w:val="Pquestiontextmainstem"/>
      </w:pPr>
      <w:r w:rsidRPr="00AF5DE3">
        <w:rPr>
          <w:bCs/>
        </w:rPr>
        <w:t>Which statement is false?</w:t>
      </w:r>
    </w:p>
    <w:p w14:paraId="40836011" w14:textId="77777777" w:rsidR="00BC5F46" w:rsidRDefault="0094015D" w:rsidP="0094015D">
      <w:pPr>
        <w:pStyle w:val="Pquestiontextmcqoptions"/>
      </w:pPr>
      <w:r w:rsidRPr="00BC5F46">
        <w:rPr>
          <w:rStyle w:val="Cquestionpartlabelbold"/>
        </w:rPr>
        <w:t>A</w:t>
      </w:r>
      <w:r w:rsidRPr="00BC5F46">
        <w:tab/>
      </w:r>
      <w:r w:rsidR="00BC5F46" w:rsidRPr="00AF5DE3">
        <w:rPr>
          <w:bCs/>
        </w:rPr>
        <w:t>A square is a special rectangle</w:t>
      </w:r>
      <w:r w:rsidR="00BC5F46">
        <w:rPr>
          <w:bCs/>
        </w:rPr>
        <w:t>.</w:t>
      </w:r>
      <w:r w:rsidRPr="00BC5F46">
        <w:tab/>
      </w:r>
      <w:r w:rsidRPr="00BC5F46">
        <w:tab/>
      </w:r>
      <w:r w:rsidRPr="00BC5F46">
        <w:rPr>
          <w:rStyle w:val="Cquestionpartlabelbold"/>
        </w:rPr>
        <w:t>B</w:t>
      </w:r>
      <w:r w:rsidRPr="00BC5F46">
        <w:tab/>
      </w:r>
      <w:r w:rsidR="00BC5F46" w:rsidRPr="00AF5DE3">
        <w:rPr>
          <w:bCs/>
        </w:rPr>
        <w:t>A rhombus is a special kite</w:t>
      </w:r>
      <w:r w:rsidR="00BC5F46">
        <w:rPr>
          <w:bCs/>
        </w:rPr>
        <w:t>.</w:t>
      </w:r>
      <w:r w:rsidRPr="00BC5F46">
        <w:tab/>
      </w:r>
      <w:r w:rsidRPr="00BC5F46">
        <w:tab/>
      </w:r>
    </w:p>
    <w:p w14:paraId="1F110D8E" w14:textId="098DAD13" w:rsidR="0094015D" w:rsidRPr="00BC5F46" w:rsidRDefault="0094015D" w:rsidP="0094015D">
      <w:pPr>
        <w:pStyle w:val="Pquestiontextmcqoptions"/>
      </w:pPr>
      <w:r w:rsidRPr="00BC5F46">
        <w:rPr>
          <w:rStyle w:val="Cquestionpartlabelbold"/>
        </w:rPr>
        <w:t>C</w:t>
      </w:r>
      <w:r w:rsidRPr="00BC5F46">
        <w:tab/>
      </w:r>
      <w:r w:rsidR="00BC5F46" w:rsidRPr="00AF5DE3">
        <w:rPr>
          <w:bCs/>
        </w:rPr>
        <w:t>A rectangle is a special kite</w:t>
      </w:r>
      <w:r w:rsidR="00BC5F46">
        <w:rPr>
          <w:bCs/>
        </w:rPr>
        <w:t>.</w:t>
      </w:r>
      <w:r w:rsidR="00BC5F46">
        <w:rPr>
          <w:bCs/>
        </w:rPr>
        <w:tab/>
      </w:r>
      <w:r w:rsidRPr="00BC5F46">
        <w:tab/>
      </w:r>
      <w:r w:rsidRPr="00BC5F46">
        <w:tab/>
      </w:r>
      <w:r w:rsidRPr="00BC5F46">
        <w:rPr>
          <w:rStyle w:val="Cquestionpartlabelbold"/>
        </w:rPr>
        <w:t>D</w:t>
      </w:r>
      <w:r w:rsidRPr="00BC5F46">
        <w:tab/>
      </w:r>
      <w:r w:rsidR="00BC5F46" w:rsidRPr="00AF5DE3">
        <w:rPr>
          <w:bCs/>
        </w:rPr>
        <w:t>A square is a special rhombus</w:t>
      </w:r>
      <w:r w:rsidR="00BC5F46">
        <w:rPr>
          <w:bCs/>
        </w:rPr>
        <w:t>.</w:t>
      </w:r>
    </w:p>
    <w:p w14:paraId="5BF7A593" w14:textId="2628C537" w:rsidR="0094015D" w:rsidRDefault="0094015D" w:rsidP="0094015D">
      <w:pPr>
        <w:pStyle w:val="Pquestionheadingmc"/>
      </w:pPr>
      <w:r>
        <w:t>Question 16</w:t>
      </w:r>
      <w:r>
        <w:tab/>
        <w:t>[</w:t>
      </w:r>
      <w:r w:rsidR="00306116">
        <w:t>6.6</w:t>
      </w:r>
      <w:r>
        <w:t>]</w:t>
      </w:r>
    </w:p>
    <w:p w14:paraId="587CA3B7" w14:textId="4F79DC7A" w:rsidR="00BC5F46" w:rsidRDefault="00BC5F46" w:rsidP="00B275A9">
      <w:pPr>
        <w:autoSpaceDE w:val="0"/>
        <w:autoSpaceDN w:val="0"/>
        <w:adjustRightInd w:val="0"/>
        <w:rPr>
          <w:bCs/>
        </w:rPr>
      </w:pPr>
      <w:r w:rsidRPr="00AF5DE3">
        <w:rPr>
          <w:rFonts w:asciiTheme="minorHAnsi" w:hAnsiTheme="minorHAnsi"/>
          <w:bCs/>
        </w:rPr>
        <w:t>The diagram shows two similar triangles.</w:t>
      </w:r>
      <w:r w:rsidR="00B275A9">
        <w:rPr>
          <w:rFonts w:asciiTheme="minorHAnsi" w:hAnsiTheme="minorHAnsi"/>
          <w:bCs/>
        </w:rPr>
        <w:t xml:space="preserve"> </w:t>
      </w:r>
      <w:r w:rsidRPr="00AF5DE3">
        <w:rPr>
          <w:rFonts w:asciiTheme="minorHAnsi" w:hAnsiTheme="minorHAnsi"/>
          <w:bCs/>
        </w:rPr>
        <w:t xml:space="preserve">The equation used to find </w:t>
      </w:r>
      <w:r w:rsidRPr="00AF5DE3">
        <w:rPr>
          <w:rFonts w:asciiTheme="minorHAnsi" w:hAnsiTheme="minorHAnsi"/>
          <w:bCs/>
          <w:i/>
        </w:rPr>
        <w:t>x</w:t>
      </w:r>
      <w:r w:rsidRPr="00AF5DE3">
        <w:rPr>
          <w:rFonts w:asciiTheme="minorHAnsi" w:hAnsiTheme="minorHAnsi"/>
          <w:bCs/>
        </w:rPr>
        <w:t xml:space="preserve"> </w:t>
      </w:r>
      <w:r w:rsidR="00B275A9">
        <w:rPr>
          <w:bCs/>
        </w:rPr>
        <w:t>is</w:t>
      </w:r>
      <w:r w:rsidRPr="00AF5DE3">
        <w:rPr>
          <w:rFonts w:asciiTheme="minorHAnsi" w:hAnsiTheme="minorHAnsi"/>
          <w:bCs/>
        </w:rPr>
        <w:t>:</w:t>
      </w:r>
    </w:p>
    <w:p w14:paraId="38F9466A" w14:textId="77777777" w:rsidR="00BC5F46" w:rsidRDefault="00BC5F46" w:rsidP="00BC5F46">
      <w:pPr>
        <w:pStyle w:val="Pquestiontextmcqoptions"/>
        <w:rPr>
          <w:rStyle w:val="Cquestionpartlabelbold"/>
        </w:rPr>
      </w:pPr>
      <w:r w:rsidRPr="00AF5DE3">
        <w:rPr>
          <w:bCs/>
          <w:noProof/>
        </w:rPr>
        <w:drawing>
          <wp:inline distT="0" distB="0" distL="0" distR="0" wp14:anchorId="70DF7018" wp14:editId="6B49CFBF">
            <wp:extent cx="1685925" cy="1732327"/>
            <wp:effectExtent l="0" t="0" r="0" b="1270"/>
            <wp:docPr id="2" name="Picture 2" descr="ACPM9_PR_1_02te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CPM9_PR_1_02teoy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374" cy="174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2919" w14:textId="626DA999" w:rsidR="0094015D" w:rsidRDefault="0094015D" w:rsidP="00BC5F46">
      <w:pPr>
        <w:pStyle w:val="Pquestiontextmcqoptions"/>
        <w:rPr>
          <w:bCs/>
        </w:rPr>
      </w:pPr>
      <w:r w:rsidRPr="001B433F">
        <w:rPr>
          <w:rStyle w:val="Cquestionpartlabelbold"/>
        </w:rPr>
        <w:t>A</w:t>
      </w:r>
      <w:r>
        <w:tab/>
      </w:r>
      <w:r w:rsidR="00BC5F46" w:rsidRPr="00AF5DE3">
        <w:rPr>
          <w:bCs/>
          <w:position w:val="-24"/>
        </w:rPr>
        <w:object w:dxaOrig="600" w:dyaOrig="620" w14:anchorId="5051C3D0">
          <v:shape id="_x0000_i1030" type="#_x0000_t75" style="width:30.1pt;height:31.15pt" o:ole="">
            <v:imagedata r:id="rId21" o:title=""/>
          </v:shape>
          <o:OLEObject Type="Embed" ProgID="Equation.3" ShapeID="_x0000_i1030" DrawAspect="Content" ObjectID="_1537787648" r:id="rId22"/>
        </w:objec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BC5F46" w:rsidRPr="00AF5DE3">
        <w:rPr>
          <w:bCs/>
          <w:position w:val="-24"/>
        </w:rPr>
        <w:object w:dxaOrig="620" w:dyaOrig="620" w14:anchorId="01FD9580">
          <v:shape id="_x0000_i1031" type="#_x0000_t75" style="width:31.15pt;height:31.15pt" o:ole="">
            <v:imagedata r:id="rId23" o:title=""/>
          </v:shape>
          <o:OLEObject Type="Embed" ProgID="Equation.3" ShapeID="_x0000_i1031" DrawAspect="Content" ObjectID="_1537787649" r:id="rId24"/>
        </w:objec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BC5F46" w:rsidRPr="00AF5DE3">
        <w:rPr>
          <w:bCs/>
          <w:position w:val="-24"/>
        </w:rPr>
        <w:object w:dxaOrig="940" w:dyaOrig="620" w14:anchorId="11DD7281">
          <v:shape id="_x0000_i1032" type="#_x0000_t75" style="width:47.3pt;height:31.15pt" o:ole="">
            <v:imagedata r:id="rId25" o:title=""/>
          </v:shape>
          <o:OLEObject Type="Embed" ProgID="Equation.3" ShapeID="_x0000_i1032" DrawAspect="Content" ObjectID="_1537787650" r:id="rId26"/>
        </w:objec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BC5F46" w:rsidRPr="00AF5DE3">
        <w:rPr>
          <w:bCs/>
          <w:position w:val="-24"/>
        </w:rPr>
        <w:object w:dxaOrig="920" w:dyaOrig="620" w14:anchorId="6961A7C2">
          <v:shape id="_x0000_i1033" type="#_x0000_t75" style="width:46.2pt;height:31.15pt" o:ole="">
            <v:imagedata r:id="rId27" o:title=""/>
          </v:shape>
          <o:OLEObject Type="Embed" ProgID="Equation.3" ShapeID="_x0000_i1033" DrawAspect="Content" ObjectID="_1537787651" r:id="rId28"/>
        </w:object>
      </w:r>
    </w:p>
    <w:p w14:paraId="6FE1703B" w14:textId="1F52DCD4" w:rsidR="00BC5F46" w:rsidRDefault="00BC5F46" w:rsidP="00BC5F46">
      <w:pPr>
        <w:pStyle w:val="Pquestionheadingmc"/>
      </w:pPr>
      <w:r>
        <w:lastRenderedPageBreak/>
        <w:t>Question 17</w:t>
      </w:r>
      <w:r>
        <w:tab/>
        <w:t>[</w:t>
      </w:r>
      <w:r w:rsidR="00306116">
        <w:t>6.7</w:t>
      </w:r>
      <w:r>
        <w:t>]</w:t>
      </w:r>
    </w:p>
    <w:p w14:paraId="369B8C82" w14:textId="23B83EC2" w:rsidR="00BC5F46" w:rsidRPr="0094015D" w:rsidRDefault="00BC5F46" w:rsidP="00BC5F46">
      <w:pPr>
        <w:pStyle w:val="Pquestiontextmainstem"/>
      </w:pPr>
      <w:r w:rsidRPr="00AF5DE3">
        <w:rPr>
          <w:bCs/>
        </w:rPr>
        <w:t>Which of the following could not be a net for a cube?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4927"/>
      </w:tblGrid>
      <w:tr w:rsidR="00BC5F46" w14:paraId="14B30216" w14:textId="77777777" w:rsidTr="00BC5F46">
        <w:tc>
          <w:tcPr>
            <w:tcW w:w="3261" w:type="dxa"/>
          </w:tcPr>
          <w:p w14:paraId="454A6912" w14:textId="77777777" w:rsidR="00BC5F46" w:rsidRDefault="00BC5F46" w:rsidP="00BC5F46">
            <w:pPr>
              <w:pStyle w:val="Pquestiontextmcqoptions"/>
            </w:pPr>
            <w:r w:rsidRPr="001B433F">
              <w:rPr>
                <w:rStyle w:val="Cquestionpartlabelbold"/>
              </w:rPr>
              <w:t>A</w:t>
            </w:r>
            <w:r>
              <w:tab/>
            </w:r>
          </w:p>
          <w:p w14:paraId="5C2173DA" w14:textId="6AFC591C" w:rsidR="00BC5F46" w:rsidRDefault="00BC5F46" w:rsidP="00BC5F46">
            <w:pPr>
              <w:pStyle w:val="Pquestiontextmcqoptions"/>
              <w:rPr>
                <w:rStyle w:val="Cquestionpartlabelbold"/>
              </w:rPr>
            </w:pPr>
            <w:r>
              <w:tab/>
            </w:r>
            <w:r w:rsidRPr="00AF5DE3">
              <w:rPr>
                <w:bCs/>
                <w:noProof/>
              </w:rPr>
              <w:drawing>
                <wp:inline distT="0" distB="0" distL="0" distR="0" wp14:anchorId="7739D316" wp14:editId="295553CB">
                  <wp:extent cx="1019175" cy="800100"/>
                  <wp:effectExtent l="0" t="0" r="9525" b="0"/>
                  <wp:docPr id="15" name="Picture 15" descr="ACPM9_PR_1_03teo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ACPM9_PR_1_03teo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6CBDCDC0" w14:textId="77777777" w:rsidR="00BC5F46" w:rsidRDefault="00BC5F46" w:rsidP="00BC5F46">
            <w:pPr>
              <w:pStyle w:val="Pquestiontextmcqoptions"/>
            </w:pPr>
            <w:r>
              <w:rPr>
                <w:rStyle w:val="Cquestionpartlabelbold"/>
              </w:rPr>
              <w:t>B</w:t>
            </w:r>
            <w:r>
              <w:tab/>
            </w:r>
          </w:p>
          <w:p w14:paraId="0A666164" w14:textId="1DED0B91" w:rsidR="00BC5F46" w:rsidRDefault="00BC5F46" w:rsidP="00BC5F46">
            <w:pPr>
              <w:pStyle w:val="Pquestiontextmcqoptions"/>
              <w:rPr>
                <w:rStyle w:val="Cquestionpartlabelbold"/>
              </w:rPr>
            </w:pPr>
            <w:r>
              <w:tab/>
            </w:r>
            <w:r w:rsidRPr="00AF5DE3">
              <w:rPr>
                <w:bCs/>
                <w:noProof/>
              </w:rPr>
              <w:drawing>
                <wp:inline distT="0" distB="0" distL="0" distR="0" wp14:anchorId="43079EB0" wp14:editId="34696F4F">
                  <wp:extent cx="800100" cy="1019175"/>
                  <wp:effectExtent l="0" t="0" r="0" b="9525"/>
                  <wp:docPr id="16" name="Picture 16" descr="ACPM9_PR_1_04teo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ACPM9_PR_1_04teo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F46" w14:paraId="051FC537" w14:textId="77777777" w:rsidTr="00BC5F46">
        <w:tc>
          <w:tcPr>
            <w:tcW w:w="3261" w:type="dxa"/>
          </w:tcPr>
          <w:p w14:paraId="61EABFCA" w14:textId="77777777" w:rsidR="00BC5F46" w:rsidRDefault="00BC5F46" w:rsidP="00BC5F46">
            <w:pPr>
              <w:pStyle w:val="Pquestiontextmcqoptions"/>
            </w:pPr>
            <w:r>
              <w:rPr>
                <w:rStyle w:val="Cquestionpartlabelbold"/>
              </w:rPr>
              <w:t>C</w:t>
            </w:r>
            <w:r>
              <w:tab/>
            </w:r>
          </w:p>
          <w:p w14:paraId="3263C7C8" w14:textId="41CF7A79" w:rsidR="00BC5F46" w:rsidRDefault="00BC5F46" w:rsidP="00BC5F46">
            <w:pPr>
              <w:pStyle w:val="Pquestiontextmcqoptions"/>
              <w:rPr>
                <w:rStyle w:val="Cquestionpartlabelbold"/>
              </w:rPr>
            </w:pPr>
            <w:r>
              <w:tab/>
            </w:r>
            <w:r w:rsidRPr="00AF5DE3">
              <w:rPr>
                <w:b/>
                <w:bCs/>
                <w:noProof/>
              </w:rPr>
              <w:drawing>
                <wp:inline distT="0" distB="0" distL="0" distR="0" wp14:anchorId="14AEF3B9" wp14:editId="53F03935">
                  <wp:extent cx="1019175" cy="800100"/>
                  <wp:effectExtent l="0" t="0" r="9525" b="0"/>
                  <wp:docPr id="17" name="Picture 17" descr="ACPM9_PR_1_05teo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ACPM9_PR_1_05teo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2078283D" w14:textId="77777777" w:rsidR="00BC5F46" w:rsidRDefault="00BC5F46" w:rsidP="00BC5F46">
            <w:pPr>
              <w:pStyle w:val="Pquestiontextmcqoptions"/>
            </w:pPr>
            <w:r>
              <w:rPr>
                <w:rStyle w:val="Cquestionpartlabelbold"/>
              </w:rPr>
              <w:t>D</w:t>
            </w:r>
            <w:r>
              <w:tab/>
            </w:r>
          </w:p>
          <w:p w14:paraId="38F40991" w14:textId="2A2200EF" w:rsidR="00BC5F46" w:rsidRDefault="00BC5F46" w:rsidP="00BC5F46">
            <w:pPr>
              <w:pStyle w:val="Pquestiontextmcqoptions"/>
              <w:rPr>
                <w:rStyle w:val="Cquestionpartlabelbold"/>
              </w:rPr>
            </w:pPr>
            <w:r>
              <w:tab/>
            </w:r>
            <w:r w:rsidRPr="00AF5DE3">
              <w:rPr>
                <w:b/>
                <w:bCs/>
                <w:noProof/>
              </w:rPr>
              <w:drawing>
                <wp:inline distT="0" distB="0" distL="0" distR="0" wp14:anchorId="3D285304" wp14:editId="045E20EE">
                  <wp:extent cx="1019175" cy="800100"/>
                  <wp:effectExtent l="0" t="0" r="9525" b="0"/>
                  <wp:docPr id="18" name="Picture 18" descr="ACPM9_PR_1_06teo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ACPM9_PR_1_06teo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E796F7" w14:textId="76DF5228" w:rsidR="00BC5F46" w:rsidRDefault="00BC5F46" w:rsidP="00BC5F46">
      <w:pPr>
        <w:pStyle w:val="Pquestionheadingmc"/>
      </w:pPr>
      <w:r>
        <w:t>Question 18</w:t>
      </w:r>
      <w:r>
        <w:tab/>
        <w:t>[</w:t>
      </w:r>
      <w:r w:rsidR="00306116">
        <w:t>7.2</w:t>
      </w:r>
      <w:r>
        <w:t>]</w:t>
      </w:r>
    </w:p>
    <w:p w14:paraId="05974EC3" w14:textId="017685C2" w:rsidR="00BC5F46" w:rsidRPr="0094015D" w:rsidRDefault="00BC5F46" w:rsidP="00BC5F46">
      <w:pPr>
        <w:pStyle w:val="Pquestiontextmainstem"/>
      </w:pPr>
      <w:r>
        <w:t>The value for cos(</w:t>
      </w:r>
      <w:r w:rsidRPr="00AF5DE3">
        <w:t>34</w:t>
      </w:r>
      <w:r>
        <w:sym w:font="Symbol" w:char="F0B0"/>
      </w:r>
      <w:r>
        <w:t>)</w:t>
      </w:r>
      <w:r w:rsidRPr="00AF5DE3">
        <w:t xml:space="preserve"> </w:t>
      </w:r>
      <w:r>
        <w:t>is</w:t>
      </w:r>
      <w:r w:rsidRPr="00AF5DE3">
        <w:t xml:space="preserve"> the same as</w:t>
      </w:r>
      <w:r>
        <w:t xml:space="preserve"> that of</w:t>
      </w:r>
      <w:r w:rsidRPr="00AF5DE3">
        <w:t>:</w:t>
      </w:r>
    </w:p>
    <w:p w14:paraId="18B537D4" w14:textId="4076F931" w:rsidR="00BC5F46" w:rsidRPr="00BC5F46" w:rsidRDefault="00BC5F46" w:rsidP="00BC5F46">
      <w:pPr>
        <w:pStyle w:val="Pquestiontextmcqoptions"/>
        <w:rPr>
          <w:lang w:val="es-ES"/>
        </w:rPr>
      </w:pPr>
      <w:r w:rsidRPr="00BC5F46">
        <w:rPr>
          <w:rStyle w:val="Cquestionpartlabelbold"/>
          <w:lang w:val="es-ES"/>
        </w:rPr>
        <w:t>A</w:t>
      </w:r>
      <w:r w:rsidRPr="00BC5F46">
        <w:rPr>
          <w:lang w:val="es-ES"/>
        </w:rPr>
        <w:tab/>
      </w:r>
      <w:r>
        <w:rPr>
          <w:lang w:val="es-ES"/>
        </w:rPr>
        <w:t>sin(</w:t>
      </w:r>
      <w:r w:rsidRPr="00BC5F46">
        <w:rPr>
          <w:lang w:val="es-ES"/>
        </w:rPr>
        <w:t>56</w:t>
      </w:r>
      <w:r>
        <w:sym w:font="Symbol" w:char="F0B0"/>
      </w:r>
      <w:r w:rsidRPr="00BC5F46">
        <w:rPr>
          <w:lang w:val="es-ES"/>
        </w:rPr>
        <w:t>)</w:t>
      </w:r>
      <w:r w:rsidRPr="00BC5F46">
        <w:rPr>
          <w:lang w:val="es-ES"/>
        </w:rPr>
        <w:tab/>
      </w:r>
      <w:r w:rsidRPr="00BC5F46">
        <w:rPr>
          <w:lang w:val="es-ES"/>
        </w:rPr>
        <w:tab/>
      </w:r>
      <w:r w:rsidRPr="00BC5F46">
        <w:rPr>
          <w:rStyle w:val="Cquestionpartlabelbold"/>
          <w:lang w:val="es-ES"/>
        </w:rPr>
        <w:t>B</w:t>
      </w:r>
      <w:r w:rsidRPr="00BC5F46">
        <w:rPr>
          <w:lang w:val="es-ES"/>
        </w:rPr>
        <w:tab/>
        <w:t>sin</w:t>
      </w:r>
      <w:r>
        <w:rPr>
          <w:lang w:val="es-ES"/>
        </w:rPr>
        <w:t>(34</w:t>
      </w:r>
      <w:r>
        <w:sym w:font="Symbol" w:char="F0B0"/>
      </w:r>
      <w:r w:rsidRPr="00BC5F46">
        <w:rPr>
          <w:lang w:val="es-ES"/>
        </w:rPr>
        <w:t>)</w:t>
      </w:r>
      <w:r w:rsidRPr="00BC5F46">
        <w:rPr>
          <w:lang w:val="es-ES"/>
        </w:rPr>
        <w:tab/>
      </w:r>
      <w:r w:rsidRPr="00BC5F46">
        <w:rPr>
          <w:lang w:val="es-ES"/>
        </w:rPr>
        <w:tab/>
      </w:r>
      <w:r w:rsidRPr="00BC5F46">
        <w:rPr>
          <w:rStyle w:val="Cquestionpartlabelbold"/>
          <w:lang w:val="es-ES"/>
        </w:rPr>
        <w:t>C</w:t>
      </w:r>
      <w:r w:rsidRPr="00BC5F46">
        <w:rPr>
          <w:lang w:val="es-ES"/>
        </w:rPr>
        <w:tab/>
      </w:r>
      <w:r w:rsidRPr="00AF5DE3">
        <w:rPr>
          <w:lang w:val="es-ES"/>
        </w:rPr>
        <w:t>tan</w:t>
      </w:r>
      <w:r>
        <w:rPr>
          <w:lang w:val="es-ES"/>
        </w:rPr>
        <w:t>(</w:t>
      </w:r>
      <w:r w:rsidRPr="00BC5F46">
        <w:rPr>
          <w:lang w:val="es-ES"/>
        </w:rPr>
        <w:t>56</w:t>
      </w:r>
      <w:r>
        <w:sym w:font="Symbol" w:char="F0B0"/>
      </w:r>
      <w:r w:rsidRPr="00BC5F46">
        <w:rPr>
          <w:lang w:val="es-ES"/>
        </w:rPr>
        <w:t>)</w:t>
      </w:r>
      <w:r w:rsidRPr="00BC5F46">
        <w:rPr>
          <w:lang w:val="es-ES"/>
        </w:rPr>
        <w:tab/>
      </w:r>
      <w:r w:rsidRPr="00BC5F46">
        <w:rPr>
          <w:lang w:val="es-ES"/>
        </w:rPr>
        <w:tab/>
      </w:r>
      <w:r w:rsidRPr="00BC5F46">
        <w:rPr>
          <w:rStyle w:val="Cquestionpartlabelbold"/>
          <w:lang w:val="es-ES"/>
        </w:rPr>
        <w:t>D</w:t>
      </w:r>
      <w:r w:rsidRPr="00BC5F46">
        <w:rPr>
          <w:lang w:val="es-ES"/>
        </w:rPr>
        <w:tab/>
      </w:r>
      <w:r w:rsidRPr="00AF5DE3">
        <w:rPr>
          <w:lang w:val="es-ES"/>
        </w:rPr>
        <w:t>cos</w:t>
      </w:r>
      <w:r>
        <w:rPr>
          <w:lang w:val="es-ES"/>
        </w:rPr>
        <w:t>(</w:t>
      </w:r>
      <w:r w:rsidRPr="00BC5F46">
        <w:rPr>
          <w:lang w:val="es-ES"/>
        </w:rPr>
        <w:t>56</w:t>
      </w:r>
      <w:r>
        <w:sym w:font="Symbol" w:char="F0B0"/>
      </w:r>
      <w:r w:rsidRPr="00BC5F46">
        <w:rPr>
          <w:lang w:val="es-ES"/>
        </w:rPr>
        <w:t>)</w:t>
      </w:r>
    </w:p>
    <w:p w14:paraId="7B2B8133" w14:textId="73E0A065" w:rsidR="00BC5F46" w:rsidRDefault="00BC5F46" w:rsidP="00BC5F46">
      <w:pPr>
        <w:pStyle w:val="Pquestionheadingmc"/>
      </w:pPr>
      <w:r>
        <w:t>Question 19</w:t>
      </w:r>
      <w:r>
        <w:tab/>
        <w:t>[</w:t>
      </w:r>
      <w:r w:rsidR="00306116">
        <w:t>7.3</w:t>
      </w:r>
      <w:r>
        <w:t>]</w:t>
      </w:r>
    </w:p>
    <w:p w14:paraId="4F0882C7" w14:textId="48CC4BC5" w:rsidR="00BC5F46" w:rsidRDefault="00BC5F46" w:rsidP="00BC5F46">
      <w:pPr>
        <w:pStyle w:val="Pquestiontextmainstem"/>
      </w:pPr>
      <w:r w:rsidRPr="00AF5DE3">
        <w:t xml:space="preserve">The value of </w:t>
      </w:r>
      <w:r w:rsidRPr="00AF5DE3">
        <w:rPr>
          <w:i/>
          <w:iCs/>
        </w:rPr>
        <w:t xml:space="preserve">m </w:t>
      </w:r>
      <w:r w:rsidRPr="00AF5DE3">
        <w:rPr>
          <w:iCs/>
        </w:rPr>
        <w:t>in this diagram</w:t>
      </w:r>
      <w:r w:rsidRPr="00AF5DE3">
        <w:rPr>
          <w:i/>
          <w:iCs/>
        </w:rPr>
        <w:t xml:space="preserve"> </w:t>
      </w:r>
      <w:r w:rsidRPr="00AF5DE3">
        <w:t>could be found by using the equation:</w:t>
      </w:r>
    </w:p>
    <w:p w14:paraId="3887FAD2" w14:textId="1716CDDD" w:rsidR="00BC5F46" w:rsidRPr="0094015D" w:rsidRDefault="00BC5F46" w:rsidP="00BC5F46">
      <w:pPr>
        <w:pStyle w:val="Pquestiontextmainstem"/>
      </w:pPr>
      <w:r w:rsidRPr="00AF5DE3">
        <w:rPr>
          <w:noProof/>
        </w:rPr>
        <w:drawing>
          <wp:inline distT="0" distB="0" distL="0" distR="0" wp14:anchorId="53AE1B96" wp14:editId="69FFD838">
            <wp:extent cx="1409700" cy="847725"/>
            <wp:effectExtent l="0" t="0" r="0" b="9525"/>
            <wp:docPr id="19" name="Picture 19" descr="ACPM9_PR_1_07te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ACPM9_PR_1_07teoy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DF2DF" w14:textId="1EAE3EBE" w:rsidR="00BC5F46" w:rsidRPr="00B629C6" w:rsidRDefault="00BC5F46" w:rsidP="00BC5F46">
      <w:pPr>
        <w:pStyle w:val="Pquestiontextmcqoptions"/>
        <w:rPr>
          <w:lang w:val="es-ES"/>
        </w:rPr>
      </w:pPr>
      <w:r w:rsidRPr="00B629C6">
        <w:rPr>
          <w:rStyle w:val="Cquestionpartlabelbold"/>
          <w:lang w:val="es-ES"/>
        </w:rPr>
        <w:t>A</w:t>
      </w:r>
      <w:r w:rsidRPr="00B629C6">
        <w:rPr>
          <w:lang w:val="es-ES"/>
        </w:rPr>
        <w:tab/>
      </w:r>
      <w:r w:rsidRPr="00B629C6">
        <w:rPr>
          <w:bCs/>
          <w:i/>
          <w:lang w:val="es-ES"/>
        </w:rPr>
        <w:t xml:space="preserve">m </w:t>
      </w:r>
      <w:r w:rsidRPr="00B629C6">
        <w:rPr>
          <w:bCs/>
          <w:lang w:val="es-ES"/>
        </w:rPr>
        <w:t xml:space="preserve">= </w:t>
      </w:r>
      <w:r w:rsidR="00B629C6" w:rsidRPr="00B629C6">
        <w:rPr>
          <w:position w:val="-28"/>
        </w:rPr>
        <w:object w:dxaOrig="840" w:dyaOrig="660" w14:anchorId="691C1383">
          <v:shape id="_x0000_i1034" type="#_x0000_t75" style="width:41.9pt;height:33.3pt" o:ole="">
            <v:imagedata r:id="rId34" o:title=""/>
          </v:shape>
          <o:OLEObject Type="Embed" ProgID="Equation.3" ShapeID="_x0000_i1034" DrawAspect="Content" ObjectID="_1537787652" r:id="rId35"/>
        </w:object>
      </w:r>
      <w:r w:rsidRPr="00B629C6">
        <w:rPr>
          <w:lang w:val="es-ES"/>
        </w:rPr>
        <w:tab/>
      </w:r>
      <w:r w:rsidRPr="00B629C6">
        <w:rPr>
          <w:lang w:val="es-ES"/>
        </w:rPr>
        <w:tab/>
      </w:r>
      <w:r w:rsidRPr="00B629C6">
        <w:rPr>
          <w:rStyle w:val="Cquestionpartlabelbold"/>
          <w:lang w:val="es-ES"/>
        </w:rPr>
        <w:t>B</w:t>
      </w:r>
      <w:r w:rsidRPr="00B629C6">
        <w:rPr>
          <w:lang w:val="es-ES"/>
        </w:rPr>
        <w:tab/>
      </w:r>
      <w:r w:rsidRPr="00B629C6">
        <w:rPr>
          <w:bCs/>
          <w:i/>
          <w:lang w:val="es-ES"/>
        </w:rPr>
        <w:t xml:space="preserve">m </w:t>
      </w:r>
      <w:r w:rsidRPr="00B629C6">
        <w:rPr>
          <w:bCs/>
          <w:lang w:val="es-ES"/>
        </w:rPr>
        <w:t>=</w:t>
      </w:r>
      <w:r w:rsidR="00B629C6" w:rsidRPr="00AF5DE3">
        <w:rPr>
          <w:position w:val="-24"/>
        </w:rPr>
        <w:object w:dxaOrig="840" w:dyaOrig="620" w14:anchorId="1C38849A">
          <v:shape id="_x0000_i1035" type="#_x0000_t75" style="width:41.9pt;height:31.15pt" o:ole="">
            <v:imagedata r:id="rId36" o:title=""/>
          </v:shape>
          <o:OLEObject Type="Embed" ProgID="Equation.3" ShapeID="_x0000_i1035" DrawAspect="Content" ObjectID="_1537787653" r:id="rId37"/>
        </w:object>
      </w:r>
      <w:r w:rsidRPr="00B629C6">
        <w:rPr>
          <w:lang w:val="es-ES"/>
        </w:rPr>
        <w:tab/>
      </w:r>
      <w:r w:rsidRPr="00B629C6">
        <w:rPr>
          <w:lang w:val="es-ES"/>
        </w:rPr>
        <w:tab/>
      </w:r>
      <w:r w:rsidRPr="00B629C6">
        <w:rPr>
          <w:rStyle w:val="Cquestionpartlabelbold"/>
          <w:lang w:val="es-ES"/>
        </w:rPr>
        <w:t>C</w:t>
      </w:r>
      <w:r w:rsidRPr="00B629C6">
        <w:rPr>
          <w:lang w:val="es-ES"/>
        </w:rPr>
        <w:tab/>
      </w:r>
      <w:r w:rsidR="00B629C6" w:rsidRPr="00B629C6">
        <w:rPr>
          <w:bCs/>
          <w:i/>
          <w:lang w:val="es-ES"/>
        </w:rPr>
        <w:t xml:space="preserve">m </w:t>
      </w:r>
      <w:r w:rsidR="00B629C6" w:rsidRPr="00B629C6">
        <w:rPr>
          <w:bCs/>
          <w:lang w:val="es-ES"/>
        </w:rPr>
        <w:t>=</w:t>
      </w:r>
      <w:r w:rsidR="00B629C6" w:rsidRPr="00B629C6">
        <w:rPr>
          <w:lang w:val="es-ES"/>
        </w:rPr>
        <w:t>13.7 sin(50</w:t>
      </w:r>
      <w:r w:rsidR="00B629C6">
        <w:sym w:font="Symbol" w:char="F0B0"/>
      </w:r>
      <w:r w:rsidR="00B629C6" w:rsidRPr="00B629C6">
        <w:rPr>
          <w:lang w:val="es-ES"/>
        </w:rPr>
        <w:t>)</w:t>
      </w:r>
      <w:r w:rsidRPr="00B629C6">
        <w:rPr>
          <w:lang w:val="es-ES"/>
        </w:rPr>
        <w:tab/>
      </w:r>
      <w:r w:rsidRPr="00B629C6">
        <w:rPr>
          <w:lang w:val="es-ES"/>
        </w:rPr>
        <w:tab/>
      </w:r>
      <w:r w:rsidRPr="00B629C6">
        <w:rPr>
          <w:rStyle w:val="Cquestionpartlabelbold"/>
          <w:lang w:val="es-ES"/>
        </w:rPr>
        <w:t>D</w:t>
      </w:r>
      <w:r w:rsidRPr="00B629C6">
        <w:rPr>
          <w:lang w:val="es-ES"/>
        </w:rPr>
        <w:tab/>
      </w:r>
      <w:r w:rsidR="00B629C6" w:rsidRPr="00AF5DE3">
        <w:rPr>
          <w:bCs/>
          <w:i/>
          <w:lang w:val="es-ES"/>
        </w:rPr>
        <w:t xml:space="preserve">m </w:t>
      </w:r>
      <w:r w:rsidR="00B629C6" w:rsidRPr="00AF5DE3">
        <w:rPr>
          <w:bCs/>
          <w:lang w:val="es-ES"/>
        </w:rPr>
        <w:t>=</w:t>
      </w:r>
      <w:r w:rsidR="00B629C6" w:rsidRPr="00B629C6">
        <w:rPr>
          <w:position w:val="-28"/>
        </w:rPr>
        <w:object w:dxaOrig="900" w:dyaOrig="660" w14:anchorId="1B5B7543">
          <v:shape id="_x0000_i1036" type="#_x0000_t75" style="width:45.15pt;height:33.3pt" o:ole="">
            <v:imagedata r:id="rId38" o:title=""/>
          </v:shape>
          <o:OLEObject Type="Embed" ProgID="Equation.3" ShapeID="_x0000_i1036" DrawAspect="Content" ObjectID="_1537787654" r:id="rId39"/>
        </w:object>
      </w:r>
    </w:p>
    <w:p w14:paraId="24AB220A" w14:textId="24CAC0CF" w:rsidR="00BC5F46" w:rsidRDefault="00BC5F46" w:rsidP="00BC5F46">
      <w:pPr>
        <w:pStyle w:val="Pquestionheadingmc"/>
      </w:pPr>
      <w:r>
        <w:t>Question 20</w:t>
      </w:r>
      <w:r>
        <w:tab/>
        <w:t>[</w:t>
      </w:r>
      <w:r w:rsidR="00306116">
        <w:t>8.2</w:t>
      </w:r>
      <w:r>
        <w:t>]</w:t>
      </w:r>
    </w:p>
    <w:p w14:paraId="5445A8FB" w14:textId="13271972" w:rsidR="00BC5F46" w:rsidRPr="0094015D" w:rsidRDefault="00B629C6" w:rsidP="00BC5F46">
      <w:pPr>
        <w:pStyle w:val="Pquestiontextmainstem"/>
      </w:pPr>
      <w:r w:rsidRPr="00AF5DE3">
        <w:t>To complete a survey on voting intentions, pollsters need to select a random sample. This is best done by:</w:t>
      </w:r>
    </w:p>
    <w:p w14:paraId="39D09CCB" w14:textId="77777777" w:rsidR="00B629C6" w:rsidRDefault="00BC5F46" w:rsidP="00BC5F46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B629C6" w:rsidRPr="00AF5DE3">
        <w:t>randomly selecting people at a supermarket</w:t>
      </w:r>
      <w:r>
        <w:tab/>
      </w:r>
      <w:r>
        <w:tab/>
      </w:r>
    </w:p>
    <w:p w14:paraId="58ADEDA1" w14:textId="77777777" w:rsidR="00B629C6" w:rsidRDefault="00BC5F46" w:rsidP="00BC5F46">
      <w:pPr>
        <w:pStyle w:val="Pquestiontextmcqoptions"/>
      </w:pPr>
      <w:r w:rsidRPr="001B433F">
        <w:rPr>
          <w:rStyle w:val="Cquestionpartlabelbold"/>
        </w:rPr>
        <w:t>B</w:t>
      </w:r>
      <w:r>
        <w:tab/>
      </w:r>
      <w:r w:rsidR="00B629C6" w:rsidRPr="00AF5DE3">
        <w:t>randomly selecting people attending a football match</w:t>
      </w:r>
    </w:p>
    <w:p w14:paraId="2E8DE2FF" w14:textId="77777777" w:rsidR="00B629C6" w:rsidRDefault="00BC5F46" w:rsidP="00BC5F46">
      <w:pPr>
        <w:pStyle w:val="Pquestiontextmcqoptions"/>
      </w:pPr>
      <w:r w:rsidRPr="001B433F">
        <w:rPr>
          <w:rStyle w:val="Cquestionpartlabelbold"/>
        </w:rPr>
        <w:t>C</w:t>
      </w:r>
      <w:r>
        <w:tab/>
      </w:r>
      <w:r w:rsidR="00B629C6" w:rsidRPr="00AF5DE3">
        <w:t>randomly selecting people from the phone book</w:t>
      </w:r>
    </w:p>
    <w:p w14:paraId="0F708CBD" w14:textId="5ACC2450" w:rsidR="00BC5F46" w:rsidRDefault="00BC5F46" w:rsidP="00BC5F46">
      <w:pPr>
        <w:pStyle w:val="Pquestiontextmcqoptions"/>
      </w:pPr>
      <w:r w:rsidRPr="001B433F">
        <w:rPr>
          <w:rStyle w:val="Cquestionpartlabelbold"/>
        </w:rPr>
        <w:t>D</w:t>
      </w:r>
      <w:r>
        <w:tab/>
      </w:r>
      <w:r w:rsidR="00B629C6" w:rsidRPr="00AF5DE3">
        <w:t>randomly selecting people from the electoral roll</w:t>
      </w:r>
      <w:r w:rsidR="00B629C6">
        <w:t>.</w:t>
      </w:r>
    </w:p>
    <w:p w14:paraId="6BD3E32F" w14:textId="71B65261" w:rsidR="00BC5F46" w:rsidRDefault="00BC5F46" w:rsidP="00BC5F46">
      <w:pPr>
        <w:pStyle w:val="Pquestionheadingmc"/>
      </w:pPr>
      <w:r>
        <w:t>Question 21</w:t>
      </w:r>
      <w:r>
        <w:tab/>
        <w:t>[</w:t>
      </w:r>
      <w:r w:rsidR="00306116">
        <w:t>8.6</w:t>
      </w:r>
      <w:r>
        <w:t>]</w:t>
      </w:r>
    </w:p>
    <w:p w14:paraId="3ABF6894" w14:textId="619B89A3" w:rsidR="00BC5F46" w:rsidRPr="0094015D" w:rsidRDefault="00B629C6" w:rsidP="00BC5F46">
      <w:pPr>
        <w:pStyle w:val="Pquestiontextmainstem"/>
      </w:pPr>
      <w:r w:rsidRPr="00AF5DE3">
        <w:t>In a group of 20 people, 10 people play tennis, 8 people play golf and 4 people play neither</w:t>
      </w:r>
      <w:r>
        <w:t xml:space="preserve"> tennis nor golf</w:t>
      </w:r>
      <w:r w:rsidRPr="00AF5DE3">
        <w:t>. The probability that a person selected at random from the group only plays tennis is:</w:t>
      </w:r>
    </w:p>
    <w:p w14:paraId="5C1BBBD2" w14:textId="502F0266" w:rsidR="00BC5F46" w:rsidRDefault="00BC5F46" w:rsidP="00BC5F46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B629C6" w:rsidRPr="00AF5DE3">
        <w:rPr>
          <w:position w:val="-24"/>
        </w:rPr>
        <w:object w:dxaOrig="340" w:dyaOrig="620" w14:anchorId="75C4C7A7">
          <v:shape id="_x0000_i1037" type="#_x0000_t75" style="width:17.2pt;height:31.15pt" o:ole="">
            <v:imagedata r:id="rId40" o:title=""/>
          </v:shape>
          <o:OLEObject Type="Embed" ProgID="Equation.3" ShapeID="_x0000_i1037" DrawAspect="Content" ObjectID="_1537787655" r:id="rId41"/>
        </w:objec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B629C6" w:rsidRPr="00AF5DE3">
        <w:rPr>
          <w:position w:val="-24"/>
        </w:rPr>
        <w:object w:dxaOrig="220" w:dyaOrig="620" w14:anchorId="56E31AD3">
          <v:shape id="_x0000_i1038" type="#_x0000_t75" style="width:10.75pt;height:31.15pt" o:ole="">
            <v:imagedata r:id="rId42" o:title=""/>
          </v:shape>
          <o:OLEObject Type="Embed" ProgID="Equation.3" ShapeID="_x0000_i1038" DrawAspect="Content" ObjectID="_1537787656" r:id="rId43"/>
        </w:objec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B629C6" w:rsidRPr="00AF5DE3">
        <w:rPr>
          <w:position w:val="-24"/>
        </w:rPr>
        <w:object w:dxaOrig="340" w:dyaOrig="620" w14:anchorId="3DB9FCA6">
          <v:shape id="_x0000_i1039" type="#_x0000_t75" style="width:17.2pt;height:31.15pt" o:ole="">
            <v:imagedata r:id="rId44" o:title=""/>
          </v:shape>
          <o:OLEObject Type="Embed" ProgID="Equation.3" ShapeID="_x0000_i1039" DrawAspect="Content" ObjectID="_1537787657" r:id="rId45"/>
        </w:objec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B629C6" w:rsidRPr="00AF5DE3">
        <w:rPr>
          <w:position w:val="-24"/>
        </w:rPr>
        <w:object w:dxaOrig="220" w:dyaOrig="620" w14:anchorId="7864DAE9">
          <v:shape id="_x0000_i1040" type="#_x0000_t75" style="width:10.75pt;height:31.15pt" o:ole="">
            <v:imagedata r:id="rId46" o:title=""/>
          </v:shape>
          <o:OLEObject Type="Embed" ProgID="Equation.3" ShapeID="_x0000_i1040" DrawAspect="Content" ObjectID="_1537787658" r:id="rId47"/>
        </w:object>
      </w:r>
    </w:p>
    <w:p w14:paraId="2F016120" w14:textId="40FDB7A4" w:rsidR="00BC5F46" w:rsidRDefault="00BC5F46" w:rsidP="00BC5F46">
      <w:pPr>
        <w:pStyle w:val="Pquestionheadingmc"/>
      </w:pPr>
      <w:r>
        <w:t>Question 22</w:t>
      </w:r>
      <w:r>
        <w:tab/>
        <w:t>[</w:t>
      </w:r>
      <w:r w:rsidR="00306116">
        <w:t>9.1</w:t>
      </w:r>
      <w:r>
        <w:t>]</w:t>
      </w:r>
    </w:p>
    <w:p w14:paraId="62F7C970" w14:textId="3DF81A69" w:rsidR="00BC5F46" w:rsidRPr="0094015D" w:rsidRDefault="00B629C6" w:rsidP="00BC5F46">
      <w:pPr>
        <w:pStyle w:val="Pquestiontextmainstem"/>
      </w:pPr>
      <w:r w:rsidRPr="00AF5DE3">
        <w:t>Which of the following equations shows a quadratic relationship?</w:t>
      </w:r>
    </w:p>
    <w:p w14:paraId="56F7AC19" w14:textId="10690DCA" w:rsidR="00BC5F46" w:rsidRPr="00B629C6" w:rsidRDefault="00BC5F46" w:rsidP="00BC5F46">
      <w:pPr>
        <w:pStyle w:val="Pquestiontextmcqoptions"/>
        <w:rPr>
          <w:lang w:val="es-ES"/>
        </w:rPr>
      </w:pPr>
      <w:r w:rsidRPr="00B629C6">
        <w:rPr>
          <w:rStyle w:val="Cquestionpartlabelbold"/>
          <w:lang w:val="es-ES"/>
        </w:rPr>
        <w:t>A</w:t>
      </w:r>
      <w:r w:rsidRPr="00B629C6">
        <w:rPr>
          <w:lang w:val="es-ES"/>
        </w:rPr>
        <w:tab/>
      </w:r>
      <w:r w:rsidR="00B629C6" w:rsidRPr="00B629C6">
        <w:rPr>
          <w:i/>
          <w:lang w:val="es-ES"/>
        </w:rPr>
        <w:t>y</w:t>
      </w:r>
      <w:r w:rsidR="00B629C6" w:rsidRPr="00B629C6">
        <w:rPr>
          <w:lang w:val="es-ES"/>
        </w:rPr>
        <w:t xml:space="preserve"> = </w:t>
      </w:r>
      <w:r w:rsidR="00B629C6" w:rsidRPr="00B629C6">
        <w:rPr>
          <w:i/>
          <w:lang w:val="es-ES"/>
        </w:rPr>
        <w:t>x</w:t>
      </w:r>
      <w:r w:rsidR="00B629C6" w:rsidRPr="00B629C6">
        <w:rPr>
          <w:vertAlign w:val="superscript"/>
          <w:lang w:val="es-ES"/>
        </w:rPr>
        <w:t>2</w:t>
      </w:r>
      <w:r w:rsidR="00B629C6" w:rsidRPr="00B629C6">
        <w:rPr>
          <w:lang w:val="es-ES"/>
        </w:rPr>
        <w:t xml:space="preserve"> – 8</w:t>
      </w:r>
      <w:r w:rsidR="00B629C6" w:rsidRPr="00B629C6">
        <w:rPr>
          <w:i/>
          <w:lang w:val="es-ES"/>
        </w:rPr>
        <w:t>x</w:t>
      </w:r>
      <w:r w:rsidR="00B629C6" w:rsidRPr="00B629C6">
        <w:rPr>
          <w:lang w:val="es-ES"/>
        </w:rPr>
        <w:t xml:space="preserve"> – 9</w:t>
      </w:r>
      <w:r w:rsidRPr="00B629C6">
        <w:rPr>
          <w:lang w:val="es-ES"/>
        </w:rPr>
        <w:tab/>
      </w:r>
      <w:r w:rsidRPr="00B629C6">
        <w:rPr>
          <w:lang w:val="es-ES"/>
        </w:rPr>
        <w:tab/>
      </w:r>
      <w:r w:rsidRPr="00B629C6">
        <w:rPr>
          <w:rStyle w:val="Cquestionpartlabelbold"/>
          <w:lang w:val="es-ES"/>
        </w:rPr>
        <w:t>B</w:t>
      </w:r>
      <w:r w:rsidRPr="00B629C6">
        <w:rPr>
          <w:lang w:val="es-ES"/>
        </w:rPr>
        <w:tab/>
      </w:r>
      <w:r w:rsidR="00B629C6" w:rsidRPr="00B629C6">
        <w:rPr>
          <w:i/>
          <w:lang w:val="es-ES"/>
        </w:rPr>
        <w:t>y</w:t>
      </w:r>
      <w:r w:rsidR="00B629C6" w:rsidRPr="00B629C6">
        <w:rPr>
          <w:vertAlign w:val="superscript"/>
          <w:lang w:val="es-ES"/>
        </w:rPr>
        <w:t xml:space="preserve">2 </w:t>
      </w:r>
      <w:r w:rsidR="00B629C6" w:rsidRPr="00B629C6">
        <w:rPr>
          <w:lang w:val="es-ES"/>
        </w:rPr>
        <w:t xml:space="preserve">= </w:t>
      </w:r>
      <w:r w:rsidR="00B629C6" w:rsidRPr="00B629C6">
        <w:rPr>
          <w:i/>
          <w:lang w:val="es-ES"/>
        </w:rPr>
        <w:t xml:space="preserve">x </w:t>
      </w:r>
      <w:r w:rsidR="00B629C6" w:rsidRPr="00B629C6">
        <w:rPr>
          <w:lang w:val="es-ES"/>
        </w:rPr>
        <w:t>+ 1</w:t>
      </w:r>
      <w:r w:rsidRPr="00B629C6">
        <w:rPr>
          <w:lang w:val="es-ES"/>
        </w:rPr>
        <w:tab/>
      </w:r>
      <w:r w:rsidRPr="00B629C6">
        <w:rPr>
          <w:lang w:val="es-ES"/>
        </w:rPr>
        <w:tab/>
      </w:r>
      <w:r w:rsidRPr="00B629C6">
        <w:rPr>
          <w:rStyle w:val="Cquestionpartlabelbold"/>
          <w:lang w:val="es-ES"/>
        </w:rPr>
        <w:t>C</w:t>
      </w:r>
      <w:r w:rsidRPr="00B629C6">
        <w:rPr>
          <w:lang w:val="es-ES"/>
        </w:rPr>
        <w:tab/>
      </w:r>
      <w:r w:rsidR="00B629C6" w:rsidRPr="00AF5DE3">
        <w:rPr>
          <w:i/>
          <w:lang w:val="es-ES"/>
        </w:rPr>
        <w:t>y</w:t>
      </w:r>
      <w:r w:rsidR="00B629C6" w:rsidRPr="00AF5DE3">
        <w:rPr>
          <w:vertAlign w:val="superscript"/>
          <w:lang w:val="es-ES"/>
        </w:rPr>
        <w:t>2</w:t>
      </w:r>
      <w:r w:rsidR="00B629C6" w:rsidRPr="00AF5DE3">
        <w:rPr>
          <w:lang w:val="es-ES"/>
        </w:rPr>
        <w:t xml:space="preserve"> = </w:t>
      </w:r>
      <w:r w:rsidR="00B629C6" w:rsidRPr="00AF5DE3">
        <w:rPr>
          <w:i/>
          <w:lang w:val="es-ES"/>
        </w:rPr>
        <w:t>x</w:t>
      </w:r>
      <w:r w:rsidR="00B629C6" w:rsidRPr="00AF5DE3">
        <w:rPr>
          <w:vertAlign w:val="superscript"/>
          <w:lang w:val="es-ES"/>
        </w:rPr>
        <w:t xml:space="preserve">2 </w:t>
      </w:r>
      <w:r w:rsidR="00B629C6" w:rsidRPr="00AF5DE3">
        <w:rPr>
          <w:lang w:val="es-ES"/>
        </w:rPr>
        <w:t>– 11</w:t>
      </w:r>
      <w:r w:rsidRPr="00B629C6">
        <w:rPr>
          <w:lang w:val="es-ES"/>
        </w:rPr>
        <w:tab/>
      </w:r>
      <w:r w:rsidRPr="00B629C6">
        <w:rPr>
          <w:lang w:val="es-ES"/>
        </w:rPr>
        <w:tab/>
      </w:r>
      <w:r w:rsidRPr="00B629C6">
        <w:rPr>
          <w:rStyle w:val="Cquestionpartlabelbold"/>
          <w:lang w:val="es-ES"/>
        </w:rPr>
        <w:t>D</w:t>
      </w:r>
      <w:r w:rsidRPr="00B629C6">
        <w:rPr>
          <w:lang w:val="es-ES"/>
        </w:rPr>
        <w:tab/>
      </w:r>
      <w:r w:rsidR="00B629C6" w:rsidRPr="00AF5DE3">
        <w:rPr>
          <w:i/>
          <w:lang w:val="es-ES"/>
        </w:rPr>
        <w:t>y</w:t>
      </w:r>
      <w:r w:rsidR="00B629C6" w:rsidRPr="00AF5DE3">
        <w:rPr>
          <w:vertAlign w:val="superscript"/>
          <w:lang w:val="es-ES"/>
        </w:rPr>
        <w:t>2</w:t>
      </w:r>
      <w:r w:rsidR="00B629C6" w:rsidRPr="00AF5DE3">
        <w:rPr>
          <w:lang w:val="es-ES"/>
        </w:rPr>
        <w:t xml:space="preserve"> = 5 – </w:t>
      </w:r>
      <w:r w:rsidR="00B629C6" w:rsidRPr="00AF5DE3">
        <w:rPr>
          <w:i/>
          <w:lang w:val="es-ES"/>
        </w:rPr>
        <w:t>x</w:t>
      </w:r>
      <w:r w:rsidR="00B629C6" w:rsidRPr="00AF5DE3">
        <w:rPr>
          <w:vertAlign w:val="superscript"/>
          <w:lang w:val="es-ES"/>
        </w:rPr>
        <w:t>2</w:t>
      </w:r>
    </w:p>
    <w:p w14:paraId="76920FD3" w14:textId="60ACD5DE" w:rsidR="00BC5F46" w:rsidRDefault="00BC5F46" w:rsidP="00BC5F46">
      <w:pPr>
        <w:pStyle w:val="Pquestionheadingmc"/>
      </w:pPr>
      <w:r>
        <w:lastRenderedPageBreak/>
        <w:t>Question 23</w:t>
      </w:r>
      <w:r>
        <w:tab/>
        <w:t>[</w:t>
      </w:r>
      <w:r w:rsidR="00306116">
        <w:t>9.4</w:t>
      </w:r>
      <w:r>
        <w:t>]</w:t>
      </w:r>
    </w:p>
    <w:p w14:paraId="5C75FC33" w14:textId="61CB8924" w:rsidR="00BC5F46" w:rsidRPr="0094015D" w:rsidRDefault="00B629C6" w:rsidP="00BC5F46">
      <w:pPr>
        <w:pStyle w:val="Pquestiontextmainstem"/>
      </w:pPr>
      <w:r w:rsidRPr="00AF5DE3">
        <w:t>What are the centre coordinates and radi</w:t>
      </w:r>
      <w:r>
        <w:t xml:space="preserve">us of the circle with equation </w:t>
      </w:r>
      <w:r w:rsidRPr="00AF5DE3">
        <w:t>(</w:t>
      </w:r>
      <w:r w:rsidRPr="00AF5DE3">
        <w:rPr>
          <w:i/>
        </w:rPr>
        <w:t xml:space="preserve">x </w:t>
      </w:r>
      <w:r w:rsidRPr="00AF5DE3">
        <w:t>+ 4)</w:t>
      </w:r>
      <w:r w:rsidRPr="00AF5DE3">
        <w:rPr>
          <w:vertAlign w:val="superscript"/>
        </w:rPr>
        <w:t xml:space="preserve">2 </w:t>
      </w:r>
      <w:r w:rsidRPr="00AF5DE3">
        <w:t>+ (</w:t>
      </w:r>
      <w:r w:rsidRPr="00AF5DE3">
        <w:rPr>
          <w:i/>
        </w:rPr>
        <w:t>y</w:t>
      </w:r>
      <w:r w:rsidRPr="00AF5DE3">
        <w:t xml:space="preserve"> – 7)</w:t>
      </w:r>
      <w:r w:rsidRPr="00AF5DE3">
        <w:rPr>
          <w:vertAlign w:val="superscript"/>
        </w:rPr>
        <w:t xml:space="preserve">2 </w:t>
      </w:r>
      <w:r w:rsidRPr="00AF5DE3">
        <w:t>= 64</w:t>
      </w:r>
      <w:r>
        <w:t>?</w:t>
      </w:r>
    </w:p>
    <w:p w14:paraId="355915C2" w14:textId="0A737FF5" w:rsidR="00BC5F46" w:rsidRDefault="00BC5F46" w:rsidP="00BC5F46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B629C6" w:rsidRPr="00AF5DE3">
        <w:t>(4, -7), 8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B629C6" w:rsidRPr="00AF5DE3">
        <w:t>(-4, 7), 8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B629C6" w:rsidRPr="00AF5DE3">
        <w:t>(-4, 7), 64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B629C6" w:rsidRPr="00AF5DE3">
        <w:t>(4, -7), 64</w:t>
      </w:r>
    </w:p>
    <w:p w14:paraId="35A4762A" w14:textId="5F56DF6B" w:rsidR="00BC5F46" w:rsidRDefault="00306116" w:rsidP="00BC5F46">
      <w:pPr>
        <w:pStyle w:val="Pquestionheadingmc"/>
      </w:pPr>
      <w:r>
        <w:t>Question 24</w:t>
      </w:r>
      <w:r>
        <w:tab/>
        <w:t>[9.5</w:t>
      </w:r>
      <w:r w:rsidR="00BC5F46">
        <w:t>]</w:t>
      </w:r>
    </w:p>
    <w:p w14:paraId="0155F610" w14:textId="63656DE3" w:rsidR="00BC5F46" w:rsidRPr="00B629C6" w:rsidRDefault="00B629C6" w:rsidP="00B629C6">
      <w:pPr>
        <w:rPr>
          <w:rFonts w:asciiTheme="minorHAnsi" w:hAnsiTheme="minorHAnsi"/>
        </w:rPr>
      </w:pPr>
      <w:r w:rsidRPr="00AF5DE3">
        <w:rPr>
          <w:rFonts w:asciiTheme="minorHAnsi" w:hAnsiTheme="minorHAnsi"/>
        </w:rPr>
        <w:t xml:space="preserve">A graph of an exponential with equation </w:t>
      </w:r>
      <w:r w:rsidRPr="00AF5DE3">
        <w:rPr>
          <w:rFonts w:asciiTheme="minorHAnsi" w:hAnsiTheme="minorHAnsi"/>
          <w:i/>
        </w:rPr>
        <w:t xml:space="preserve">y </w:t>
      </w:r>
      <w:r w:rsidRPr="00AF5DE3">
        <w:rPr>
          <w:rFonts w:asciiTheme="minorHAnsi" w:hAnsiTheme="minorHAnsi"/>
        </w:rPr>
        <w:t>= 2</w:t>
      </w:r>
      <w:r w:rsidRPr="00AF5DE3">
        <w:rPr>
          <w:rFonts w:asciiTheme="minorHAnsi" w:hAnsiTheme="minorHAnsi"/>
          <w:i/>
          <w:vertAlign w:val="superscript"/>
        </w:rPr>
        <w:t>x</w:t>
      </w:r>
      <w:r w:rsidRPr="00AF5DE3">
        <w:rPr>
          <w:rFonts w:asciiTheme="minorHAnsi" w:hAnsiTheme="minorHAnsi"/>
        </w:rPr>
        <w:t xml:space="preserve"> is shifted 8 units left and 7 units down. Which of the following is the equation of the new graph?</w:t>
      </w:r>
    </w:p>
    <w:p w14:paraId="59CD7E41" w14:textId="6E1D5A2B" w:rsidR="00BC5F46" w:rsidRPr="00B629C6" w:rsidRDefault="00BC5F46" w:rsidP="00BC5F46">
      <w:pPr>
        <w:pStyle w:val="Pquestiontextmcqoptions"/>
        <w:rPr>
          <w:lang w:val="es-ES"/>
        </w:rPr>
      </w:pPr>
      <w:r w:rsidRPr="00B629C6">
        <w:rPr>
          <w:rStyle w:val="Cquestionpartlabelbold"/>
          <w:lang w:val="es-ES"/>
        </w:rPr>
        <w:t>A</w:t>
      </w:r>
      <w:r w:rsidRPr="00B629C6">
        <w:rPr>
          <w:lang w:val="es-ES"/>
        </w:rPr>
        <w:tab/>
      </w:r>
      <w:r w:rsidR="00B629C6" w:rsidRPr="00B629C6">
        <w:rPr>
          <w:i/>
          <w:lang w:val="es-ES"/>
        </w:rPr>
        <w:t xml:space="preserve">y </w:t>
      </w:r>
      <w:r w:rsidR="00B629C6" w:rsidRPr="00B629C6">
        <w:rPr>
          <w:lang w:val="es-ES"/>
        </w:rPr>
        <w:t>= 2</w:t>
      </w:r>
      <w:r w:rsidR="00B629C6" w:rsidRPr="00B629C6">
        <w:rPr>
          <w:i/>
          <w:vertAlign w:val="superscript"/>
          <w:lang w:val="es-ES"/>
        </w:rPr>
        <w:t xml:space="preserve">x </w:t>
      </w:r>
      <w:r w:rsidR="00B629C6" w:rsidRPr="00B629C6">
        <w:rPr>
          <w:vertAlign w:val="superscript"/>
          <w:lang w:val="es-ES"/>
        </w:rPr>
        <w:t>– 8</w:t>
      </w:r>
      <w:r w:rsidR="00B629C6" w:rsidRPr="00B629C6">
        <w:rPr>
          <w:lang w:val="es-ES"/>
        </w:rPr>
        <w:t xml:space="preserve"> + 7</w:t>
      </w:r>
      <w:r w:rsidRPr="00B629C6">
        <w:rPr>
          <w:lang w:val="es-ES"/>
        </w:rPr>
        <w:tab/>
      </w:r>
      <w:r w:rsidRPr="00B629C6">
        <w:rPr>
          <w:lang w:val="es-ES"/>
        </w:rPr>
        <w:tab/>
      </w:r>
      <w:r w:rsidRPr="00B629C6">
        <w:rPr>
          <w:rStyle w:val="Cquestionpartlabelbold"/>
          <w:lang w:val="es-ES"/>
        </w:rPr>
        <w:t>B</w:t>
      </w:r>
      <w:r w:rsidRPr="00B629C6">
        <w:rPr>
          <w:lang w:val="es-ES"/>
        </w:rPr>
        <w:tab/>
      </w:r>
      <w:r w:rsidR="00B629C6" w:rsidRPr="00B629C6">
        <w:rPr>
          <w:i/>
          <w:lang w:val="es-ES"/>
        </w:rPr>
        <w:t xml:space="preserve">y </w:t>
      </w:r>
      <w:r w:rsidR="00B629C6" w:rsidRPr="00B629C6">
        <w:rPr>
          <w:lang w:val="es-ES"/>
        </w:rPr>
        <w:t>= 2</w:t>
      </w:r>
      <w:r w:rsidR="00B629C6" w:rsidRPr="00B629C6">
        <w:rPr>
          <w:i/>
          <w:vertAlign w:val="superscript"/>
          <w:lang w:val="es-ES"/>
        </w:rPr>
        <w:t xml:space="preserve">x </w:t>
      </w:r>
      <w:r w:rsidR="00B629C6" w:rsidRPr="00B629C6">
        <w:rPr>
          <w:vertAlign w:val="superscript"/>
          <w:lang w:val="es-ES"/>
        </w:rPr>
        <w:t>+ 8</w:t>
      </w:r>
      <w:r w:rsidR="00B629C6" w:rsidRPr="00B629C6">
        <w:rPr>
          <w:lang w:val="es-ES"/>
        </w:rPr>
        <w:t xml:space="preserve"> + 7</w:t>
      </w:r>
      <w:r w:rsidRPr="00B629C6">
        <w:rPr>
          <w:lang w:val="es-ES"/>
        </w:rPr>
        <w:tab/>
      </w:r>
      <w:r w:rsidRPr="00B629C6">
        <w:rPr>
          <w:lang w:val="es-ES"/>
        </w:rPr>
        <w:tab/>
      </w:r>
      <w:r w:rsidRPr="00B629C6">
        <w:rPr>
          <w:rStyle w:val="Cquestionpartlabelbold"/>
          <w:lang w:val="es-ES"/>
        </w:rPr>
        <w:t>C</w:t>
      </w:r>
      <w:r w:rsidRPr="00B629C6">
        <w:rPr>
          <w:lang w:val="es-ES"/>
        </w:rPr>
        <w:tab/>
      </w:r>
      <w:r w:rsidR="00B629C6" w:rsidRPr="00AF5DE3">
        <w:rPr>
          <w:i/>
          <w:lang w:val="es-ES"/>
        </w:rPr>
        <w:t xml:space="preserve">y </w:t>
      </w:r>
      <w:r w:rsidR="00B629C6" w:rsidRPr="00AF5DE3">
        <w:rPr>
          <w:lang w:val="es-ES"/>
        </w:rPr>
        <w:t>= 2</w:t>
      </w:r>
      <w:r w:rsidR="00B629C6" w:rsidRPr="00AF5DE3">
        <w:rPr>
          <w:i/>
          <w:vertAlign w:val="superscript"/>
          <w:lang w:val="es-ES"/>
        </w:rPr>
        <w:t>x</w:t>
      </w:r>
      <w:r w:rsidR="00B629C6">
        <w:rPr>
          <w:i/>
          <w:vertAlign w:val="superscript"/>
          <w:lang w:val="es-ES"/>
        </w:rPr>
        <w:t xml:space="preserve"> </w:t>
      </w:r>
      <w:r w:rsidR="00B629C6" w:rsidRPr="00AF5DE3">
        <w:rPr>
          <w:vertAlign w:val="superscript"/>
          <w:lang w:val="es-ES"/>
        </w:rPr>
        <w:t>–</w:t>
      </w:r>
      <w:r w:rsidR="00B629C6">
        <w:rPr>
          <w:vertAlign w:val="superscript"/>
          <w:lang w:val="es-ES"/>
        </w:rPr>
        <w:t xml:space="preserve"> </w:t>
      </w:r>
      <w:r w:rsidR="00B629C6" w:rsidRPr="00AF5DE3">
        <w:rPr>
          <w:vertAlign w:val="superscript"/>
          <w:lang w:val="es-ES"/>
        </w:rPr>
        <w:t>8</w:t>
      </w:r>
      <w:r w:rsidR="00B629C6" w:rsidRPr="00AF5DE3">
        <w:rPr>
          <w:lang w:val="es-ES"/>
        </w:rPr>
        <w:t xml:space="preserve"> – 7</w:t>
      </w:r>
      <w:r w:rsidRPr="00B629C6">
        <w:rPr>
          <w:lang w:val="es-ES"/>
        </w:rPr>
        <w:tab/>
      </w:r>
      <w:r w:rsidRPr="00B629C6">
        <w:rPr>
          <w:lang w:val="es-ES"/>
        </w:rPr>
        <w:tab/>
      </w:r>
      <w:r w:rsidRPr="00B629C6">
        <w:rPr>
          <w:rStyle w:val="Cquestionpartlabelbold"/>
          <w:lang w:val="es-ES"/>
        </w:rPr>
        <w:t>D</w:t>
      </w:r>
      <w:r w:rsidRPr="00B629C6">
        <w:rPr>
          <w:lang w:val="es-ES"/>
        </w:rPr>
        <w:tab/>
      </w:r>
      <w:r w:rsidR="00B629C6" w:rsidRPr="00AF5DE3">
        <w:rPr>
          <w:i/>
          <w:lang w:val="es-ES"/>
        </w:rPr>
        <w:t xml:space="preserve">y </w:t>
      </w:r>
      <w:r w:rsidR="00B629C6" w:rsidRPr="00AF5DE3">
        <w:rPr>
          <w:lang w:val="es-ES"/>
        </w:rPr>
        <w:t>= 2</w:t>
      </w:r>
      <w:r w:rsidR="00B629C6" w:rsidRPr="00AF5DE3">
        <w:rPr>
          <w:i/>
          <w:vertAlign w:val="superscript"/>
          <w:lang w:val="es-ES"/>
        </w:rPr>
        <w:t>x</w:t>
      </w:r>
      <w:r w:rsidR="00B629C6">
        <w:rPr>
          <w:i/>
          <w:vertAlign w:val="superscript"/>
          <w:lang w:val="es-ES"/>
        </w:rPr>
        <w:t xml:space="preserve"> </w:t>
      </w:r>
      <w:r w:rsidR="00B629C6" w:rsidRPr="00AF5DE3">
        <w:rPr>
          <w:vertAlign w:val="superscript"/>
          <w:lang w:val="es-ES"/>
        </w:rPr>
        <w:t>+</w:t>
      </w:r>
      <w:r w:rsidR="00B629C6">
        <w:rPr>
          <w:vertAlign w:val="superscript"/>
          <w:lang w:val="es-ES"/>
        </w:rPr>
        <w:t xml:space="preserve"> </w:t>
      </w:r>
      <w:r w:rsidR="00B629C6" w:rsidRPr="00AF5DE3">
        <w:rPr>
          <w:vertAlign w:val="superscript"/>
          <w:lang w:val="es-ES"/>
        </w:rPr>
        <w:t>8</w:t>
      </w:r>
      <w:r w:rsidR="00B629C6" w:rsidRPr="00AF5DE3">
        <w:rPr>
          <w:lang w:val="es-ES"/>
        </w:rPr>
        <w:t xml:space="preserve"> – 7</w:t>
      </w:r>
    </w:p>
    <w:p w14:paraId="3B717787" w14:textId="2A4D0A38" w:rsidR="00BC5F46" w:rsidRDefault="00BC5F46" w:rsidP="00BC5F46">
      <w:pPr>
        <w:pStyle w:val="Pquestionheadingmc"/>
      </w:pPr>
      <w:r>
        <w:t>Question 25</w:t>
      </w:r>
      <w:r>
        <w:tab/>
        <w:t>[</w:t>
      </w:r>
      <w:r w:rsidR="00306116">
        <w:t>9.7</w:t>
      </w:r>
      <w:r>
        <w:t>]</w:t>
      </w:r>
    </w:p>
    <w:p w14:paraId="0B035B46" w14:textId="2E340B90" w:rsidR="00BC5F46" w:rsidRPr="0094015D" w:rsidRDefault="00B629C6" w:rsidP="00BC5F46">
      <w:pPr>
        <w:pStyle w:val="Pquestiontextmainstem"/>
      </w:pPr>
      <w:r>
        <w:t xml:space="preserve">The volume </w:t>
      </w:r>
      <w:r w:rsidRPr="00AF5DE3">
        <w:rPr>
          <w:i/>
        </w:rPr>
        <w:t>V</w:t>
      </w:r>
      <w:r>
        <w:t xml:space="preserve"> of water in a tank </w:t>
      </w:r>
      <w:r w:rsidRPr="00AF5DE3">
        <w:t>that is filling is</w:t>
      </w:r>
      <w:r>
        <w:t xml:space="preserve"> directly proportional to time </w:t>
      </w:r>
      <w:r w:rsidRPr="00AF5DE3">
        <w:rPr>
          <w:i/>
        </w:rPr>
        <w:t>t</w:t>
      </w:r>
      <w:r w:rsidRPr="00AF5DE3">
        <w:t xml:space="preserve">. </w:t>
      </w:r>
      <w:r w:rsidR="00235CC6">
        <w:br/>
      </w:r>
      <w:r w:rsidRPr="00AF5DE3">
        <w:t>This may be written</w:t>
      </w:r>
      <w:r>
        <w:t xml:space="preserve"> as</w:t>
      </w:r>
      <w:r w:rsidRPr="00AF5DE3">
        <w:t>:</w:t>
      </w:r>
    </w:p>
    <w:p w14:paraId="1AD14F1E" w14:textId="74AC12BD" w:rsidR="00BC5F46" w:rsidRDefault="00BC5F46" w:rsidP="00BC5F46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B629C6" w:rsidRPr="00B629C6">
        <w:rPr>
          <w:i/>
          <w:position w:val="-12"/>
        </w:rPr>
        <w:object w:dxaOrig="540" w:dyaOrig="320" w14:anchorId="3545179C">
          <v:shape id="_x0000_i1041" type="#_x0000_t75" style="width:26.85pt;height:16.1pt" o:ole="">
            <v:imagedata r:id="rId48" o:title=""/>
          </v:shape>
          <o:OLEObject Type="Embed" ProgID="Equation.3" ShapeID="_x0000_i1041" DrawAspect="Content" ObjectID="_1537787659" r:id="rId49"/>
        </w:objec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B629C6" w:rsidRPr="00B629C6">
        <w:rPr>
          <w:i/>
          <w:position w:val="-12"/>
        </w:rPr>
        <w:object w:dxaOrig="620" w:dyaOrig="380" w14:anchorId="666D95C6">
          <v:shape id="_x0000_i1042" type="#_x0000_t75" style="width:31.15pt;height:18.25pt" o:ole="">
            <v:imagedata r:id="rId50" o:title=""/>
          </v:shape>
          <o:OLEObject Type="Embed" ProgID="Equation.3" ShapeID="_x0000_i1042" DrawAspect="Content" ObjectID="_1537787660" r:id="rId51"/>
        </w:objec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B629C6" w:rsidRPr="00AF5DE3">
        <w:rPr>
          <w:i/>
          <w:position w:val="-24"/>
        </w:rPr>
        <w:object w:dxaOrig="600" w:dyaOrig="620" w14:anchorId="7A381F16">
          <v:shape id="_x0000_i1043" type="#_x0000_t75" style="width:30.1pt;height:31.15pt" o:ole="">
            <v:imagedata r:id="rId52" o:title=""/>
          </v:shape>
          <o:OLEObject Type="Embed" ProgID="Equation.3" ShapeID="_x0000_i1043" DrawAspect="Content" ObjectID="_1537787661" r:id="rId53"/>
        </w:objec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B629C6" w:rsidRPr="00AF5DE3">
        <w:rPr>
          <w:i/>
          <w:position w:val="-24"/>
        </w:rPr>
        <w:object w:dxaOrig="1040" w:dyaOrig="620" w14:anchorId="4D4895EA">
          <v:shape id="_x0000_i1044" type="#_x0000_t75" style="width:51.6pt;height:31.15pt" o:ole="">
            <v:imagedata r:id="rId54" o:title=""/>
          </v:shape>
          <o:OLEObject Type="Embed" ProgID="Equation.3" ShapeID="_x0000_i1044" DrawAspect="Content" ObjectID="_1537787662" r:id="rId55"/>
        </w:object>
      </w:r>
    </w:p>
    <w:p w14:paraId="696754C5" w14:textId="6440167A" w:rsidR="001B433F" w:rsidRDefault="001B433F" w:rsidP="001B433F">
      <w:pPr>
        <w:pStyle w:val="Psectionresults"/>
      </w:pPr>
      <w:r>
        <w:t xml:space="preserve">Multiple-choice results: ___ / </w:t>
      </w:r>
      <w:r w:rsidR="00B275A9">
        <w:t>25</w:t>
      </w:r>
    </w:p>
    <w:p w14:paraId="3C2C03A0" w14:textId="405C8803" w:rsidR="001B433F" w:rsidRDefault="001B433F" w:rsidP="001B433F">
      <w:pPr>
        <w:pStyle w:val="Psectionheading"/>
      </w:pPr>
      <w:r>
        <w:t>Short answer section</w:t>
      </w:r>
    </w:p>
    <w:p w14:paraId="7F93E6D7" w14:textId="232F3BA8" w:rsidR="001B433F" w:rsidRPr="00292AD1" w:rsidRDefault="0094015D" w:rsidP="00B80E6D">
      <w:pPr>
        <w:pStyle w:val="Pquestionheadingsx1stafterhead"/>
      </w:pPr>
      <w:r w:rsidRPr="00292AD1">
        <w:t xml:space="preserve">Question </w:t>
      </w:r>
      <w:r w:rsidR="00B629C6">
        <w:t>26</w:t>
      </w:r>
      <w:r w:rsidR="001B433F" w:rsidRPr="00292AD1">
        <w:tab/>
      </w:r>
      <w:r w:rsidR="00E96289">
        <w:rPr>
          <w:rStyle w:val="Cmarkslabel"/>
        </w:rPr>
        <w:t>4</w:t>
      </w:r>
      <w:r w:rsidR="001B433F" w:rsidRPr="00292AD1">
        <w:rPr>
          <w:rStyle w:val="Cmarkslabel"/>
        </w:rPr>
        <w:t xml:space="preserve"> marks</w:t>
      </w:r>
      <w:r w:rsidR="001B433F" w:rsidRPr="00292AD1">
        <w:tab/>
        <w:t>[</w:t>
      </w:r>
      <w:r w:rsidR="00E96289">
        <w:t>1.</w:t>
      </w:r>
      <w:r w:rsidR="00306116">
        <w:t>1</w:t>
      </w:r>
      <w:r w:rsidR="001B433F" w:rsidRPr="00292AD1">
        <w:t>]</w:t>
      </w:r>
    </w:p>
    <w:p w14:paraId="6BC216E9" w14:textId="1DD83DF9" w:rsidR="001B433F" w:rsidRDefault="00B629C6" w:rsidP="0094015D">
      <w:pPr>
        <w:pStyle w:val="Pquestiontextmainstem"/>
      </w:pPr>
      <w:r>
        <w:t>Calculate the increased/</w:t>
      </w:r>
      <w:r w:rsidRPr="00AF5DE3">
        <w:t>decreased amount for the following, rounding your answer to the nearest cent.</w:t>
      </w:r>
    </w:p>
    <w:p w14:paraId="24CAB284" w14:textId="1EAD84D2" w:rsidR="000F4B79" w:rsidRPr="00AF5DE3" w:rsidRDefault="000F4B79" w:rsidP="000F4B79">
      <w:pPr>
        <w:pStyle w:val="Pquestiontextpartsa"/>
      </w:pPr>
      <w:r w:rsidRPr="00AF5DE3">
        <w:rPr>
          <w:b/>
        </w:rPr>
        <w:t>(a)</w:t>
      </w:r>
      <w:r>
        <w:rPr>
          <w:b/>
        </w:rPr>
        <w:tab/>
      </w:r>
      <w:r w:rsidR="009311FC">
        <w:t>a 16.3</w:t>
      </w:r>
      <w:r w:rsidRPr="00AF5DE3">
        <w:t>% increase in sales of $4326</w:t>
      </w:r>
    </w:p>
    <w:p w14:paraId="36BB3E65" w14:textId="77777777" w:rsidR="00404A83" w:rsidRPr="00AF5DE3" w:rsidRDefault="00404A83" w:rsidP="000F4B79">
      <w:pPr>
        <w:pStyle w:val="Pquestiontextpartsa"/>
      </w:pPr>
    </w:p>
    <w:p w14:paraId="3C707FDB" w14:textId="77777777" w:rsidR="000F4B79" w:rsidRDefault="000F4B79" w:rsidP="000F4B79">
      <w:pPr>
        <w:pStyle w:val="Pquestiontextpartsa"/>
      </w:pPr>
    </w:p>
    <w:p w14:paraId="609BFD0F" w14:textId="77777777" w:rsidR="000F4B79" w:rsidRPr="00AF5DE3" w:rsidRDefault="000F4B79" w:rsidP="000F4B79">
      <w:pPr>
        <w:pStyle w:val="Pquestiontextpartsa"/>
      </w:pPr>
    </w:p>
    <w:p w14:paraId="15AC7EAD" w14:textId="48558753" w:rsidR="00292AD1" w:rsidRPr="00404A83" w:rsidRDefault="000F4B79" w:rsidP="00404A83">
      <w:pPr>
        <w:pStyle w:val="Pquestiontextpartsa"/>
        <w:rPr>
          <w:b/>
        </w:rPr>
      </w:pPr>
      <w:r w:rsidRPr="00AF5DE3">
        <w:rPr>
          <w:b/>
        </w:rPr>
        <w:t>(b)</w:t>
      </w:r>
      <w:r>
        <w:rPr>
          <w:b/>
        </w:rPr>
        <w:tab/>
      </w:r>
      <w:r w:rsidRPr="00AF5DE3">
        <w:t>a 2.58% decrease in a price of $3.98</w:t>
      </w:r>
    </w:p>
    <w:p w14:paraId="158478C2" w14:textId="77777777" w:rsidR="00292AD1" w:rsidRDefault="00292AD1" w:rsidP="0094015D">
      <w:pPr>
        <w:pStyle w:val="Pquestiontextmainstem"/>
      </w:pPr>
    </w:p>
    <w:p w14:paraId="16197003" w14:textId="77777777" w:rsidR="00292AD1" w:rsidRDefault="00292AD1" w:rsidP="0094015D">
      <w:pPr>
        <w:pStyle w:val="Pquestiontextmainstem"/>
      </w:pPr>
    </w:p>
    <w:p w14:paraId="68EAEC25" w14:textId="77777777" w:rsidR="00292AD1" w:rsidRDefault="00292AD1" w:rsidP="0094015D">
      <w:pPr>
        <w:pStyle w:val="Pquestiontextmainstem"/>
      </w:pPr>
    </w:p>
    <w:p w14:paraId="1106323C" w14:textId="2BDFB7EC" w:rsidR="00292AD1" w:rsidRDefault="00292AD1" w:rsidP="00292AD1">
      <w:pPr>
        <w:pStyle w:val="Pquestionheadingsx1stafterhead"/>
      </w:pPr>
      <w:r>
        <w:t xml:space="preserve">Question </w:t>
      </w:r>
      <w:r w:rsidR="00B629C6">
        <w:t>27</w:t>
      </w:r>
      <w:r>
        <w:tab/>
      </w:r>
      <w:r w:rsidR="00306116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306116">
        <w:t>2.2</w:t>
      </w:r>
      <w:r>
        <w:t>]</w:t>
      </w:r>
    </w:p>
    <w:p w14:paraId="1772251B" w14:textId="63A139C3" w:rsidR="00292AD1" w:rsidRDefault="000F4B79" w:rsidP="00292AD1">
      <w:pPr>
        <w:pStyle w:val="Pquestiontextmainstem"/>
      </w:pPr>
      <w:r w:rsidRPr="00AF5DE3">
        <w:t xml:space="preserve">Find </w:t>
      </w:r>
      <w:r w:rsidRPr="00AF5DE3">
        <w:rPr>
          <w:i/>
        </w:rPr>
        <w:t>x</w:t>
      </w:r>
      <w:r w:rsidRPr="00AF5DE3">
        <w:t xml:space="preserve"> in the triangle shown, giving your answer:</w:t>
      </w:r>
    </w:p>
    <w:p w14:paraId="3B31DE75" w14:textId="218B10C3" w:rsidR="000F4B79" w:rsidRDefault="000F4B79" w:rsidP="00292AD1">
      <w:pPr>
        <w:pStyle w:val="Pquestiontextmainstem"/>
      </w:pPr>
      <w:r>
        <w:rPr>
          <w:noProof/>
        </w:rPr>
        <w:drawing>
          <wp:inline distT="0" distB="0" distL="0" distR="0" wp14:anchorId="6F0EC4B4" wp14:editId="3DAB8960">
            <wp:extent cx="1314450" cy="685800"/>
            <wp:effectExtent l="0" t="0" r="0" b="0"/>
            <wp:docPr id="20" name="Picture 20" descr="ACPM9_PR_1_08teoy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CPM9_PR_1_08teoy_RR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A76C" w14:textId="45B2DC10" w:rsidR="000F4B79" w:rsidRPr="00AF5DE3" w:rsidRDefault="000F4B79" w:rsidP="000F4B79">
      <w:pPr>
        <w:pStyle w:val="Pquestiontextpartsa"/>
      </w:pPr>
      <w:r w:rsidRPr="00AF5DE3">
        <w:rPr>
          <w:b/>
        </w:rPr>
        <w:t>(a)</w:t>
      </w:r>
      <w:r>
        <w:rPr>
          <w:b/>
        </w:rPr>
        <w:tab/>
      </w:r>
      <w:r w:rsidRPr="00AF5DE3">
        <w:t>in exact (surd) form</w:t>
      </w:r>
    </w:p>
    <w:p w14:paraId="75CBBB90" w14:textId="77777777" w:rsidR="000F4B79" w:rsidRPr="00AF5DE3" w:rsidRDefault="000F4B79" w:rsidP="000F4B79">
      <w:pPr>
        <w:pStyle w:val="Pquestiontextpartsa"/>
      </w:pPr>
    </w:p>
    <w:p w14:paraId="23E781A5" w14:textId="77777777" w:rsidR="000F4B79" w:rsidRDefault="000F4B79" w:rsidP="000F4B79">
      <w:pPr>
        <w:pStyle w:val="Pquestiontextpartsa"/>
      </w:pPr>
    </w:p>
    <w:p w14:paraId="03655403" w14:textId="77777777" w:rsidR="000F4B79" w:rsidRPr="00AF5DE3" w:rsidRDefault="000F4B79" w:rsidP="000F4B79">
      <w:pPr>
        <w:pStyle w:val="Pquestiontextpartsa"/>
      </w:pPr>
    </w:p>
    <w:p w14:paraId="4BFB543C" w14:textId="77811DFC" w:rsidR="00292AD1" w:rsidRDefault="000F4B79" w:rsidP="000F4B79">
      <w:pPr>
        <w:pStyle w:val="Pquestiontextpartsa"/>
      </w:pPr>
      <w:r w:rsidRPr="00AF5DE3">
        <w:rPr>
          <w:b/>
        </w:rPr>
        <w:t>(b)</w:t>
      </w:r>
      <w:r>
        <w:rPr>
          <w:b/>
        </w:rPr>
        <w:tab/>
      </w:r>
      <w:r w:rsidRPr="00AF5DE3">
        <w:t>a</w:t>
      </w:r>
      <w:r>
        <w:t>s a</w:t>
      </w:r>
      <w:r w:rsidRPr="00AF5DE3">
        <w:t xml:space="preserve"> rational approximation correct to </w:t>
      </w:r>
      <w:r>
        <w:t>2</w:t>
      </w:r>
      <w:r w:rsidRPr="00AF5DE3">
        <w:t xml:space="preserve"> decimal places.</w:t>
      </w:r>
    </w:p>
    <w:p w14:paraId="03BAEE41" w14:textId="77777777" w:rsidR="00292AD1" w:rsidRDefault="00292AD1" w:rsidP="0094015D">
      <w:pPr>
        <w:pStyle w:val="Pquestiontextmainstem"/>
      </w:pPr>
    </w:p>
    <w:p w14:paraId="3552DC00" w14:textId="77777777" w:rsidR="00292AD1" w:rsidRDefault="00292AD1" w:rsidP="0094015D">
      <w:pPr>
        <w:pStyle w:val="Pquestiontextmainstem"/>
      </w:pPr>
    </w:p>
    <w:p w14:paraId="77A07368" w14:textId="3A91CE01" w:rsidR="00292AD1" w:rsidRPr="000F4B79" w:rsidRDefault="00B629C6" w:rsidP="00292AD1">
      <w:pPr>
        <w:pStyle w:val="Pquestionheadingsx1stafterhead"/>
        <w:rPr>
          <w:lang w:val="es-ES"/>
        </w:rPr>
      </w:pPr>
      <w:r w:rsidRPr="000F4B79">
        <w:rPr>
          <w:lang w:val="es-ES"/>
        </w:rPr>
        <w:lastRenderedPageBreak/>
        <w:t>Question 28</w:t>
      </w:r>
      <w:r w:rsidR="00292AD1" w:rsidRPr="000F4B79">
        <w:rPr>
          <w:lang w:val="es-ES"/>
        </w:rPr>
        <w:tab/>
      </w:r>
      <w:r w:rsidR="00E96289" w:rsidRPr="000F4B79">
        <w:rPr>
          <w:rStyle w:val="Cmarkslabel"/>
          <w:lang w:val="es-ES"/>
        </w:rPr>
        <w:t>3</w:t>
      </w:r>
      <w:r w:rsidR="00292AD1" w:rsidRPr="000F4B79">
        <w:rPr>
          <w:rStyle w:val="Cmarkslabel"/>
          <w:lang w:val="es-ES"/>
        </w:rPr>
        <w:t xml:space="preserve"> marks</w:t>
      </w:r>
      <w:r w:rsidR="00292AD1" w:rsidRPr="000F4B79">
        <w:rPr>
          <w:lang w:val="es-ES"/>
        </w:rPr>
        <w:tab/>
        <w:t>[</w:t>
      </w:r>
      <w:r w:rsidR="00306116">
        <w:rPr>
          <w:lang w:val="es-ES"/>
        </w:rPr>
        <w:t>3.1</w:t>
      </w:r>
      <w:r w:rsidR="00292AD1" w:rsidRPr="000F4B79">
        <w:rPr>
          <w:lang w:val="es-ES"/>
        </w:rPr>
        <w:t>]</w:t>
      </w:r>
    </w:p>
    <w:p w14:paraId="04FBC11E" w14:textId="7B181015" w:rsidR="00292AD1" w:rsidRPr="000F4B79" w:rsidRDefault="000F4B79" w:rsidP="0094015D">
      <w:pPr>
        <w:pStyle w:val="Pquestiontextmainstem"/>
        <w:rPr>
          <w:lang w:val="es-ES"/>
        </w:rPr>
      </w:pPr>
      <w:r w:rsidRPr="000F4B79">
        <w:rPr>
          <w:lang w:val="es-ES"/>
        </w:rPr>
        <w:t>Simplify (</w:t>
      </w:r>
      <w:r w:rsidRPr="000F4B79">
        <w:rPr>
          <w:i/>
          <w:lang w:val="es-ES"/>
        </w:rPr>
        <w:t>x</w:t>
      </w:r>
      <w:r w:rsidRPr="000F4B79">
        <w:rPr>
          <w:vertAlign w:val="superscript"/>
          <w:lang w:val="es-ES"/>
        </w:rPr>
        <w:t>2</w:t>
      </w:r>
      <w:r w:rsidRPr="000F4B79">
        <w:rPr>
          <w:i/>
          <w:lang w:val="es-ES"/>
        </w:rPr>
        <w:t>y</w:t>
      </w:r>
      <w:r w:rsidRPr="000F4B79">
        <w:rPr>
          <w:lang w:val="es-ES"/>
        </w:rPr>
        <w:t>)</w:t>
      </w:r>
      <w:r w:rsidRPr="000F4B79">
        <w:rPr>
          <w:vertAlign w:val="superscript"/>
          <w:lang w:val="es-ES"/>
        </w:rPr>
        <w:t xml:space="preserve">5 </w:t>
      </w:r>
      <w:r w:rsidRPr="000F4B79">
        <w:rPr>
          <w:lang w:val="es-ES"/>
        </w:rPr>
        <w:t xml:space="preserve">× </w:t>
      </w:r>
      <w:r w:rsidRPr="000F4B79">
        <w:rPr>
          <w:i/>
          <w:lang w:val="es-ES"/>
        </w:rPr>
        <w:t>x</w:t>
      </w:r>
      <w:r w:rsidRPr="000F4B79">
        <w:rPr>
          <w:vertAlign w:val="superscript"/>
          <w:lang w:val="es-ES"/>
        </w:rPr>
        <w:t>6</w:t>
      </w:r>
      <w:r w:rsidRPr="000F4B79">
        <w:rPr>
          <w:i/>
          <w:lang w:val="es-ES"/>
        </w:rPr>
        <w:t>y</w:t>
      </w:r>
      <w:r w:rsidRPr="000F4B79">
        <w:rPr>
          <w:lang w:val="es-ES"/>
        </w:rPr>
        <w:t>.</w:t>
      </w:r>
    </w:p>
    <w:p w14:paraId="03DB623C" w14:textId="77777777" w:rsidR="00292AD1" w:rsidRPr="000F4B79" w:rsidRDefault="00292AD1" w:rsidP="0094015D">
      <w:pPr>
        <w:pStyle w:val="Pquestiontextmainstem"/>
        <w:rPr>
          <w:lang w:val="es-ES"/>
        </w:rPr>
      </w:pPr>
    </w:p>
    <w:p w14:paraId="58B36083" w14:textId="77777777" w:rsidR="000F4B79" w:rsidRDefault="000F4B79" w:rsidP="0094015D">
      <w:pPr>
        <w:pStyle w:val="Pquestiontextmainstem"/>
        <w:rPr>
          <w:lang w:val="es-ES"/>
        </w:rPr>
      </w:pPr>
    </w:p>
    <w:p w14:paraId="748A5B5A" w14:textId="77777777" w:rsidR="000F4B79" w:rsidRDefault="000F4B79" w:rsidP="0094015D">
      <w:pPr>
        <w:pStyle w:val="Pquestiontextmainstem"/>
        <w:rPr>
          <w:lang w:val="es-ES"/>
        </w:rPr>
      </w:pPr>
    </w:p>
    <w:p w14:paraId="01CD1DAC" w14:textId="77777777" w:rsidR="009311FC" w:rsidRPr="000F4B79" w:rsidRDefault="009311FC" w:rsidP="0094015D">
      <w:pPr>
        <w:pStyle w:val="Pquestiontextmainstem"/>
        <w:rPr>
          <w:lang w:val="es-ES"/>
        </w:rPr>
      </w:pPr>
    </w:p>
    <w:p w14:paraId="0FF5E70D" w14:textId="313E3CB7" w:rsidR="00EF38CC" w:rsidRDefault="00B629C6" w:rsidP="00EF38CC">
      <w:pPr>
        <w:pStyle w:val="Pquestionheadingsx"/>
      </w:pPr>
      <w:r>
        <w:t>Question 29</w:t>
      </w:r>
      <w:r w:rsidR="00EF38CC">
        <w:tab/>
      </w:r>
      <w:r w:rsidR="00306116">
        <w:rPr>
          <w:rStyle w:val="Cmarkslabel"/>
        </w:rPr>
        <w:t xml:space="preserve">6 </w:t>
      </w:r>
      <w:r w:rsidR="00EF38CC" w:rsidRPr="001B433F">
        <w:rPr>
          <w:rStyle w:val="Cmarkslabel"/>
        </w:rPr>
        <w:t>marks</w:t>
      </w:r>
      <w:r w:rsidR="00EF38CC">
        <w:tab/>
        <w:t>[</w:t>
      </w:r>
      <w:r w:rsidR="00306116">
        <w:t>3.2</w:t>
      </w:r>
      <w:r w:rsidR="00EF38CC">
        <w:t>]</w:t>
      </w:r>
    </w:p>
    <w:p w14:paraId="54DDD1B7" w14:textId="5C916B29" w:rsidR="00292AD1" w:rsidRDefault="000F4B79" w:rsidP="00292AD1">
      <w:pPr>
        <w:pStyle w:val="Pquestiontextpartsai"/>
      </w:pPr>
      <w:r w:rsidRPr="00AF5DE3">
        <w:t xml:space="preserve">Simplify </w:t>
      </w:r>
      <w:r w:rsidR="00865092" w:rsidRPr="00AF5DE3">
        <w:rPr>
          <w:position w:val="-24"/>
        </w:rPr>
        <w:object w:dxaOrig="1600" w:dyaOrig="660" w14:anchorId="0097D9F6">
          <v:shape id="_x0000_i1045" type="#_x0000_t75" style="width:79.5pt;height:33.3pt" o:ole="">
            <v:imagedata r:id="rId57" o:title=""/>
          </v:shape>
          <o:OLEObject Type="Embed" ProgID="Equation.3" ShapeID="_x0000_i1045" DrawAspect="Content" ObjectID="_1537787663" r:id="rId58"/>
        </w:object>
      </w:r>
      <w:r w:rsidRPr="00AF5DE3">
        <w:t>, leaving your answer with positive indices.</w:t>
      </w:r>
    </w:p>
    <w:p w14:paraId="51C8F7F5" w14:textId="77777777" w:rsidR="000F4B79" w:rsidRDefault="000F4B79" w:rsidP="00292AD1">
      <w:pPr>
        <w:pStyle w:val="Pquestiontextpartsai"/>
      </w:pPr>
    </w:p>
    <w:p w14:paraId="25DD652C" w14:textId="77777777" w:rsidR="000F4B79" w:rsidRDefault="000F4B79" w:rsidP="00292AD1">
      <w:pPr>
        <w:pStyle w:val="Pquestiontextpartsai"/>
      </w:pPr>
    </w:p>
    <w:p w14:paraId="397F036E" w14:textId="77777777" w:rsidR="000F4B79" w:rsidRDefault="000F4B79" w:rsidP="00292AD1">
      <w:pPr>
        <w:pStyle w:val="Pquestiontextpartsai"/>
      </w:pPr>
    </w:p>
    <w:p w14:paraId="5CC32E5F" w14:textId="77777777" w:rsidR="00292AD1" w:rsidRDefault="00292AD1" w:rsidP="00292AD1">
      <w:pPr>
        <w:pStyle w:val="Pquestiontextpartsai"/>
      </w:pPr>
    </w:p>
    <w:p w14:paraId="2121702C" w14:textId="16A052EE" w:rsidR="00292AD1" w:rsidRDefault="00292AD1" w:rsidP="00292AD1">
      <w:pPr>
        <w:pStyle w:val="Pquestionheadingsx"/>
      </w:pPr>
      <w:r>
        <w:t xml:space="preserve">Question </w:t>
      </w:r>
      <w:r w:rsidR="00B629C6">
        <w:t>30</w:t>
      </w:r>
      <w:r>
        <w:tab/>
      </w:r>
      <w:r w:rsidR="00306116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E96289">
        <w:t>3</w:t>
      </w:r>
      <w:r>
        <w:t>.</w:t>
      </w:r>
      <w:r w:rsidR="00306116">
        <w:t>4</w:t>
      </w:r>
      <w:r>
        <w:t>]</w:t>
      </w:r>
    </w:p>
    <w:p w14:paraId="2B3351FD" w14:textId="74780CC7" w:rsidR="00292AD1" w:rsidRPr="00E5715F" w:rsidRDefault="000F4B79" w:rsidP="00292AD1">
      <w:pPr>
        <w:ind w:left="3600" w:hanging="3600"/>
        <w:rPr>
          <w:rFonts w:asciiTheme="minorHAnsi" w:hAnsiTheme="minorHAnsi"/>
        </w:rPr>
      </w:pPr>
      <w:r w:rsidRPr="00AF5DE3">
        <w:rPr>
          <w:rFonts w:asciiTheme="minorHAnsi" w:hAnsiTheme="minorHAnsi"/>
        </w:rPr>
        <w:t xml:space="preserve">Rearrange the formula </w:t>
      </w:r>
      <w:r w:rsidRPr="000F4B79">
        <w:rPr>
          <w:rFonts w:asciiTheme="minorHAnsi" w:hAnsiTheme="minorHAnsi"/>
          <w:position w:val="-24"/>
        </w:rPr>
        <w:object w:dxaOrig="1620" w:dyaOrig="620" w14:anchorId="2E9DBD68">
          <v:shape id="_x0000_i1046" type="#_x0000_t75" style="width:80.6pt;height:31.15pt" o:ole="">
            <v:imagedata r:id="rId59" o:title=""/>
          </v:shape>
          <o:OLEObject Type="Embed" ProgID="Equation.3" ShapeID="_x0000_i1046" DrawAspect="Content" ObjectID="_1537787664" r:id="rId60"/>
        </w:object>
      </w:r>
      <w:r w:rsidRPr="00AF5DE3">
        <w:rPr>
          <w:rFonts w:asciiTheme="minorHAnsi" w:hAnsiTheme="minorHAnsi"/>
        </w:rPr>
        <w:t xml:space="preserve"> to make </w:t>
      </w:r>
      <w:r w:rsidRPr="00AF5DE3">
        <w:rPr>
          <w:rFonts w:asciiTheme="minorHAnsi" w:hAnsiTheme="minorHAnsi"/>
          <w:i/>
        </w:rPr>
        <w:t>x</w:t>
      </w:r>
      <w:r w:rsidRPr="00AF5DE3">
        <w:rPr>
          <w:rFonts w:asciiTheme="minorHAnsi" w:hAnsiTheme="minorHAnsi"/>
        </w:rPr>
        <w:t xml:space="preserve"> the subject.</w:t>
      </w:r>
    </w:p>
    <w:p w14:paraId="46D6EAFF" w14:textId="533B2AB0" w:rsidR="00292AD1" w:rsidRDefault="00292AD1" w:rsidP="00292AD1">
      <w:pPr>
        <w:pStyle w:val="Pquestiontextpartsai"/>
      </w:pPr>
    </w:p>
    <w:p w14:paraId="0D765F97" w14:textId="77777777" w:rsidR="00292AD1" w:rsidRDefault="00292AD1" w:rsidP="00292AD1">
      <w:pPr>
        <w:pStyle w:val="Pquestiontextpartsai"/>
        <w:rPr>
          <w:rStyle w:val="Cquestionpartlabelbold"/>
          <w:b w:val="0"/>
        </w:rPr>
      </w:pPr>
    </w:p>
    <w:p w14:paraId="5C78E9FD" w14:textId="77777777" w:rsidR="000F4B79" w:rsidRDefault="000F4B79" w:rsidP="00292AD1">
      <w:pPr>
        <w:pStyle w:val="Pquestiontextpartsai"/>
        <w:rPr>
          <w:rStyle w:val="Cquestionpartlabelbold"/>
          <w:b w:val="0"/>
        </w:rPr>
      </w:pPr>
    </w:p>
    <w:p w14:paraId="25B56EAC" w14:textId="77777777" w:rsidR="000F4B79" w:rsidRDefault="000F4B79" w:rsidP="00292AD1">
      <w:pPr>
        <w:pStyle w:val="Pquestiontextpartsai"/>
        <w:rPr>
          <w:rStyle w:val="Cquestionpartlabelbold"/>
          <w:b w:val="0"/>
        </w:rPr>
      </w:pPr>
    </w:p>
    <w:p w14:paraId="73180E26" w14:textId="4949945D" w:rsidR="00292AD1" w:rsidRDefault="00B629C6" w:rsidP="00292AD1">
      <w:pPr>
        <w:pStyle w:val="Pquestionheadingsx"/>
      </w:pPr>
      <w:r>
        <w:t>Question 3</w:t>
      </w:r>
      <w:r w:rsidR="000F4B79">
        <w:t>1</w:t>
      </w:r>
      <w:r w:rsidR="00292AD1">
        <w:tab/>
      </w:r>
      <w:r w:rsidR="00E96289">
        <w:rPr>
          <w:rStyle w:val="Cmarkslabel"/>
        </w:rPr>
        <w:t>4</w:t>
      </w:r>
      <w:r w:rsidR="00292AD1" w:rsidRPr="001B433F">
        <w:rPr>
          <w:rStyle w:val="Cmarkslabel"/>
        </w:rPr>
        <w:t xml:space="preserve"> marks</w:t>
      </w:r>
      <w:r w:rsidR="00292AD1">
        <w:tab/>
        <w:t>[</w:t>
      </w:r>
      <w:r w:rsidR="00E96289">
        <w:t>3.5</w:t>
      </w:r>
      <w:r w:rsidR="00292AD1">
        <w:t>]</w:t>
      </w:r>
    </w:p>
    <w:p w14:paraId="171DF3A0" w14:textId="714B3517" w:rsidR="00292AD1" w:rsidRDefault="00292AD1" w:rsidP="00292AD1">
      <w:pPr>
        <w:pStyle w:val="Pquestiontextpartsai"/>
      </w:pPr>
      <w:r w:rsidRPr="00E5715F">
        <w:t>Expand the following and simplify.</w:t>
      </w:r>
    </w:p>
    <w:p w14:paraId="0BE57901" w14:textId="2646102A" w:rsidR="00292AD1" w:rsidRDefault="00292AD1" w:rsidP="00292AD1">
      <w:pPr>
        <w:pStyle w:val="Pquestiontextpartsa"/>
        <w:rPr>
          <w:i/>
        </w:rPr>
      </w:pPr>
      <w:r w:rsidRPr="00731EEA">
        <w:rPr>
          <w:rStyle w:val="Cquestionpartlabelbold"/>
        </w:rPr>
        <w:t>(a)</w:t>
      </w:r>
      <w:r w:rsidRPr="00731EEA">
        <w:tab/>
      </w:r>
      <w:r w:rsidR="000F4B79" w:rsidRPr="00AF5DE3">
        <w:t>(</w:t>
      </w:r>
      <w:r w:rsidR="000F4B79" w:rsidRPr="00AF5DE3">
        <w:rPr>
          <w:i/>
        </w:rPr>
        <w:t>c</w:t>
      </w:r>
      <w:r w:rsidR="000F4B79" w:rsidRPr="00AF5DE3">
        <w:t xml:space="preserve"> – 8)(</w:t>
      </w:r>
      <w:r w:rsidR="000F4B79" w:rsidRPr="00AF5DE3">
        <w:rPr>
          <w:i/>
        </w:rPr>
        <w:t>c</w:t>
      </w:r>
      <w:r w:rsidR="000F4B79" w:rsidRPr="00AF5DE3">
        <w:t xml:space="preserve"> – 6)</w:t>
      </w:r>
    </w:p>
    <w:p w14:paraId="5EFDC647" w14:textId="77777777" w:rsidR="00292AD1" w:rsidRDefault="00292AD1" w:rsidP="00292AD1">
      <w:pPr>
        <w:pStyle w:val="Pquestiontextpartsa"/>
        <w:rPr>
          <w:i/>
        </w:rPr>
      </w:pPr>
    </w:p>
    <w:p w14:paraId="48AC80E9" w14:textId="77777777" w:rsidR="00292AD1" w:rsidRDefault="00292AD1" w:rsidP="00292AD1">
      <w:pPr>
        <w:pStyle w:val="Pquestiontextpartsa"/>
        <w:rPr>
          <w:i/>
        </w:rPr>
      </w:pPr>
    </w:p>
    <w:p w14:paraId="1CDA52CC" w14:textId="77777777" w:rsidR="00292AD1" w:rsidRPr="00731EEA" w:rsidRDefault="00292AD1" w:rsidP="00292AD1">
      <w:pPr>
        <w:pStyle w:val="Pquestiontextpartsa"/>
      </w:pPr>
    </w:p>
    <w:p w14:paraId="6D40A565" w14:textId="1C574D27" w:rsidR="00292AD1" w:rsidRDefault="00292AD1" w:rsidP="00292AD1">
      <w:pPr>
        <w:pStyle w:val="Pquestiontextpartsai"/>
      </w:pPr>
      <w:r w:rsidRPr="00731EEA">
        <w:rPr>
          <w:rStyle w:val="Cquestionpartlabelbold"/>
        </w:rPr>
        <w:t>(b)</w:t>
      </w:r>
      <w:r w:rsidRPr="00731EEA">
        <w:tab/>
      </w:r>
      <w:r w:rsidR="000F4B79">
        <w:t>(</w:t>
      </w:r>
      <w:r w:rsidR="000F4B79" w:rsidRPr="00AF5DE3">
        <w:t>2</w:t>
      </w:r>
      <w:r w:rsidR="000F4B79" w:rsidRPr="00AF5DE3">
        <w:rPr>
          <w:i/>
        </w:rPr>
        <w:t>m</w:t>
      </w:r>
      <w:r w:rsidR="000F4B79" w:rsidRPr="00AF5DE3">
        <w:t xml:space="preserve"> + 4)(3</w:t>
      </w:r>
      <w:r w:rsidR="000F4B79" w:rsidRPr="00AF5DE3">
        <w:rPr>
          <w:i/>
        </w:rPr>
        <w:t>m</w:t>
      </w:r>
      <w:r w:rsidR="000F4B79" w:rsidRPr="00AF5DE3">
        <w:t xml:space="preserve"> – 7)</w:t>
      </w:r>
    </w:p>
    <w:p w14:paraId="6A4F36CD" w14:textId="77777777" w:rsidR="00292AD1" w:rsidRDefault="00292AD1" w:rsidP="00292AD1">
      <w:pPr>
        <w:pStyle w:val="Pquestiontextpartsai"/>
      </w:pPr>
    </w:p>
    <w:p w14:paraId="27455A7F" w14:textId="77777777" w:rsidR="00292AD1" w:rsidRDefault="00292AD1" w:rsidP="00292AD1">
      <w:pPr>
        <w:pStyle w:val="Pquestiontextpartsai"/>
      </w:pPr>
    </w:p>
    <w:p w14:paraId="5B6F84E7" w14:textId="36FB6215" w:rsidR="00292AD1" w:rsidRDefault="00292AD1" w:rsidP="00292AD1">
      <w:pPr>
        <w:pStyle w:val="Pquestionheadingsx"/>
      </w:pPr>
      <w:r>
        <w:t xml:space="preserve">Question </w:t>
      </w:r>
      <w:r w:rsidR="00B629C6">
        <w:t>3</w:t>
      </w:r>
      <w:r w:rsidR="000F4B79">
        <w:t>2</w:t>
      </w:r>
      <w:r>
        <w:tab/>
      </w:r>
      <w:r w:rsidR="00E96289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E96289">
        <w:t>3.6</w:t>
      </w:r>
      <w:r>
        <w:t>]</w:t>
      </w:r>
    </w:p>
    <w:p w14:paraId="604A7951" w14:textId="5E257A1A" w:rsidR="00292AD1" w:rsidRDefault="00292AD1" w:rsidP="00292AD1">
      <w:pPr>
        <w:pStyle w:val="Pquestiontextpartsai"/>
      </w:pPr>
      <w:r w:rsidRPr="00E5715F">
        <w:t>Expand each of the following using a perfect square rule.</w:t>
      </w:r>
    </w:p>
    <w:p w14:paraId="241D0BBE" w14:textId="5D7D7FAB" w:rsidR="00292AD1" w:rsidRDefault="00292AD1" w:rsidP="00292AD1">
      <w:pPr>
        <w:pStyle w:val="Pquestiontextpartsa"/>
        <w:rPr>
          <w:i/>
        </w:rPr>
      </w:pPr>
      <w:r w:rsidRPr="00292AD1">
        <w:rPr>
          <w:rStyle w:val="Cquestionpartlabelbold"/>
        </w:rPr>
        <w:t>(a)</w:t>
      </w:r>
      <w:r w:rsidRPr="00292AD1">
        <w:tab/>
      </w:r>
      <w:r w:rsidR="000F4B79" w:rsidRPr="00AF5DE3">
        <w:t>(2</w:t>
      </w:r>
      <w:r w:rsidR="000F4B79" w:rsidRPr="00AF5DE3">
        <w:rPr>
          <w:i/>
        </w:rPr>
        <w:t xml:space="preserve">a </w:t>
      </w:r>
      <w:r w:rsidR="000F4B79" w:rsidRPr="00AF5DE3">
        <w:t xml:space="preserve">+ </w:t>
      </w:r>
      <w:r w:rsidR="000F4B79" w:rsidRPr="00AF5DE3">
        <w:rPr>
          <w:i/>
        </w:rPr>
        <w:t>b</w:t>
      </w:r>
      <w:r w:rsidR="000F4B79" w:rsidRPr="00AF5DE3">
        <w:t>)</w:t>
      </w:r>
      <w:r w:rsidR="000F4B79" w:rsidRPr="00AF5DE3">
        <w:rPr>
          <w:vertAlign w:val="superscript"/>
        </w:rPr>
        <w:t>2</w:t>
      </w:r>
    </w:p>
    <w:p w14:paraId="09584068" w14:textId="77777777" w:rsidR="00292AD1" w:rsidRDefault="00292AD1" w:rsidP="00292AD1">
      <w:pPr>
        <w:pStyle w:val="Pquestiontextpartsa"/>
        <w:rPr>
          <w:i/>
        </w:rPr>
      </w:pPr>
    </w:p>
    <w:p w14:paraId="19AB9B18" w14:textId="77777777" w:rsidR="00292AD1" w:rsidRDefault="00292AD1" w:rsidP="00292AD1">
      <w:pPr>
        <w:pStyle w:val="Pquestiontextpartsa"/>
        <w:rPr>
          <w:i/>
        </w:rPr>
      </w:pPr>
    </w:p>
    <w:p w14:paraId="67699BDE" w14:textId="77777777" w:rsidR="00292AD1" w:rsidRPr="00292AD1" w:rsidRDefault="00292AD1" w:rsidP="00292AD1">
      <w:pPr>
        <w:pStyle w:val="Pquestiontextpartsa"/>
      </w:pPr>
    </w:p>
    <w:p w14:paraId="598D7DAC" w14:textId="2B8ED32C" w:rsidR="00292AD1" w:rsidRDefault="00292AD1" w:rsidP="00292AD1">
      <w:pPr>
        <w:pStyle w:val="Pquestiontextpartsai"/>
      </w:pPr>
      <w:r w:rsidRPr="00292AD1">
        <w:rPr>
          <w:rStyle w:val="Cquestionpartlabelbold"/>
        </w:rPr>
        <w:t>(b)</w:t>
      </w:r>
      <w:r w:rsidRPr="00292AD1">
        <w:tab/>
      </w:r>
      <w:r w:rsidR="000F4B79" w:rsidRPr="00AF5DE3">
        <w:t>(</w:t>
      </w:r>
      <w:r w:rsidR="000F4B79" w:rsidRPr="00AF5DE3">
        <w:rPr>
          <w:i/>
        </w:rPr>
        <w:t xml:space="preserve">x – </w:t>
      </w:r>
      <w:r w:rsidR="000F4B79" w:rsidRPr="00AF5DE3">
        <w:t>3</w:t>
      </w:r>
      <w:r w:rsidR="000F4B79" w:rsidRPr="00AF5DE3">
        <w:rPr>
          <w:i/>
        </w:rPr>
        <w:t>y</w:t>
      </w:r>
      <w:r w:rsidR="000F4B79" w:rsidRPr="00AF5DE3">
        <w:t>)</w:t>
      </w:r>
      <w:r w:rsidR="000F4B79" w:rsidRPr="00AF5DE3">
        <w:rPr>
          <w:vertAlign w:val="superscript"/>
        </w:rPr>
        <w:t>2</w:t>
      </w:r>
    </w:p>
    <w:p w14:paraId="2AAD7508" w14:textId="77777777" w:rsidR="00292AD1" w:rsidRDefault="00292AD1" w:rsidP="00292AD1">
      <w:pPr>
        <w:pStyle w:val="Pquestiontextpartsai"/>
      </w:pPr>
    </w:p>
    <w:p w14:paraId="219634D5" w14:textId="2EF893FC" w:rsidR="00292AD1" w:rsidRDefault="00292AD1" w:rsidP="00292AD1">
      <w:pPr>
        <w:pStyle w:val="Pquestionheadingsx"/>
      </w:pPr>
      <w:r>
        <w:lastRenderedPageBreak/>
        <w:t xml:space="preserve">Question </w:t>
      </w:r>
      <w:r w:rsidR="00B629C6">
        <w:t>3</w:t>
      </w:r>
      <w:r w:rsidR="000F4B79">
        <w:t>3</w:t>
      </w:r>
      <w:r>
        <w:tab/>
      </w:r>
      <w:r w:rsidR="00E96289">
        <w:rPr>
          <w:rStyle w:val="Cmarkslabel"/>
        </w:rPr>
        <w:t xml:space="preserve">3 </w:t>
      </w:r>
      <w:r w:rsidRPr="001B433F">
        <w:rPr>
          <w:rStyle w:val="Cmarkslabel"/>
        </w:rPr>
        <w:t>marks</w:t>
      </w:r>
      <w:r w:rsidR="00E96289">
        <w:tab/>
        <w:t>[3.6</w:t>
      </w:r>
      <w:r>
        <w:t>]</w:t>
      </w:r>
    </w:p>
    <w:p w14:paraId="3E233540" w14:textId="26A8487F" w:rsidR="00292AD1" w:rsidRDefault="00292AD1" w:rsidP="00292AD1">
      <w:pPr>
        <w:pStyle w:val="Pquestiontextpartsai"/>
      </w:pPr>
      <w:r w:rsidRPr="00E5715F">
        <w:t>Expand each of the following using the difference of two squares rule.</w:t>
      </w:r>
    </w:p>
    <w:p w14:paraId="38C68703" w14:textId="77CAA4C5" w:rsidR="00292AD1" w:rsidRPr="00DF1058" w:rsidRDefault="00292AD1" w:rsidP="00292AD1">
      <w:pPr>
        <w:pStyle w:val="Pquestiontextpartsa"/>
        <w:rPr>
          <w:i/>
        </w:rPr>
      </w:pPr>
      <w:r w:rsidRPr="00DF1058">
        <w:rPr>
          <w:rStyle w:val="Cquestionpartlabelbold"/>
        </w:rPr>
        <w:t>(a)</w:t>
      </w:r>
      <w:r w:rsidRPr="00DF1058">
        <w:tab/>
      </w:r>
      <w:r w:rsidR="000F4B79" w:rsidRPr="00AF5DE3">
        <w:t>(</w:t>
      </w:r>
      <w:r w:rsidR="000F4B79" w:rsidRPr="00AF5DE3">
        <w:rPr>
          <w:i/>
        </w:rPr>
        <w:t>m</w:t>
      </w:r>
      <w:r w:rsidR="000F4B79" w:rsidRPr="000F4B79">
        <w:t xml:space="preserve"> – </w:t>
      </w:r>
      <w:r w:rsidR="000F4B79" w:rsidRPr="00AF5DE3">
        <w:rPr>
          <w:i/>
        </w:rPr>
        <w:t>n</w:t>
      </w:r>
      <w:r w:rsidR="000F4B79" w:rsidRPr="00AF5DE3">
        <w:t>)(</w:t>
      </w:r>
      <w:r w:rsidR="000F4B79" w:rsidRPr="00AF5DE3">
        <w:rPr>
          <w:i/>
        </w:rPr>
        <w:t>m</w:t>
      </w:r>
      <w:r w:rsidR="000F4B79" w:rsidRPr="000F4B79">
        <w:t xml:space="preserve"> + </w:t>
      </w:r>
      <w:r w:rsidR="000F4B79" w:rsidRPr="00AF5DE3">
        <w:rPr>
          <w:i/>
        </w:rPr>
        <w:t>n</w:t>
      </w:r>
      <w:r w:rsidR="000F4B79" w:rsidRPr="00AF5DE3">
        <w:t>)</w:t>
      </w:r>
    </w:p>
    <w:p w14:paraId="33364127" w14:textId="77777777" w:rsidR="00292AD1" w:rsidRPr="00DF1058" w:rsidRDefault="00292AD1" w:rsidP="00292AD1">
      <w:pPr>
        <w:pStyle w:val="Pquestiontextpartsa"/>
        <w:rPr>
          <w:i/>
        </w:rPr>
      </w:pPr>
    </w:p>
    <w:p w14:paraId="436E3E73" w14:textId="77777777" w:rsidR="00292AD1" w:rsidRPr="00DF1058" w:rsidRDefault="00292AD1" w:rsidP="00292AD1">
      <w:pPr>
        <w:pStyle w:val="Pquestiontextpartsa"/>
        <w:rPr>
          <w:i/>
        </w:rPr>
      </w:pPr>
    </w:p>
    <w:p w14:paraId="6C672F63" w14:textId="77777777" w:rsidR="007C13C8" w:rsidRPr="00DF1058" w:rsidRDefault="007C13C8" w:rsidP="00292AD1">
      <w:pPr>
        <w:pStyle w:val="Pquestiontextpartsa"/>
        <w:rPr>
          <w:i/>
        </w:rPr>
      </w:pPr>
    </w:p>
    <w:p w14:paraId="775E8DFA" w14:textId="77777777" w:rsidR="00292AD1" w:rsidRPr="00DF1058" w:rsidRDefault="00292AD1" w:rsidP="00292AD1">
      <w:pPr>
        <w:pStyle w:val="Pquestiontextpartsa"/>
      </w:pPr>
    </w:p>
    <w:p w14:paraId="73E5028B" w14:textId="21FB43C2" w:rsidR="00292AD1" w:rsidRPr="00DF1058" w:rsidRDefault="00292AD1" w:rsidP="00292AD1">
      <w:pPr>
        <w:pStyle w:val="Pquestiontextpartsai"/>
      </w:pPr>
      <w:r w:rsidRPr="00DF1058">
        <w:rPr>
          <w:rStyle w:val="Cquestionpartlabelbold"/>
        </w:rPr>
        <w:t>(b)</w:t>
      </w:r>
      <w:r w:rsidRPr="00DF1058">
        <w:tab/>
      </w:r>
      <w:r w:rsidR="000F4B79" w:rsidRPr="00AF5DE3">
        <w:t>(6</w:t>
      </w:r>
      <w:r w:rsidR="000F4B79" w:rsidRPr="00AF5DE3">
        <w:rPr>
          <w:i/>
        </w:rPr>
        <w:t>p</w:t>
      </w:r>
      <w:r w:rsidR="000F4B79" w:rsidRPr="000F4B79">
        <w:t xml:space="preserve"> + </w:t>
      </w:r>
      <w:r w:rsidR="000F4B79" w:rsidRPr="00AF5DE3">
        <w:t>7</w:t>
      </w:r>
      <w:r w:rsidR="000F4B79" w:rsidRPr="00AF5DE3">
        <w:rPr>
          <w:i/>
        </w:rPr>
        <w:t>r</w:t>
      </w:r>
      <w:r w:rsidR="000F4B79" w:rsidRPr="00AF5DE3">
        <w:t>)(6</w:t>
      </w:r>
      <w:r w:rsidR="000F4B79" w:rsidRPr="00AF5DE3">
        <w:rPr>
          <w:i/>
        </w:rPr>
        <w:t>p</w:t>
      </w:r>
      <w:r w:rsidR="000F4B79" w:rsidRPr="000F4B79">
        <w:t xml:space="preserve"> – </w:t>
      </w:r>
      <w:r w:rsidR="000F4B79" w:rsidRPr="00AF5DE3">
        <w:t>7</w:t>
      </w:r>
      <w:r w:rsidR="000F4B79" w:rsidRPr="00AF5DE3">
        <w:rPr>
          <w:i/>
        </w:rPr>
        <w:t>r</w:t>
      </w:r>
      <w:r w:rsidR="000F4B79" w:rsidRPr="00AF5DE3">
        <w:t>)</w:t>
      </w:r>
    </w:p>
    <w:p w14:paraId="339F7620" w14:textId="77777777" w:rsidR="00292AD1" w:rsidRPr="00DF1058" w:rsidRDefault="00292AD1" w:rsidP="00292AD1">
      <w:pPr>
        <w:pStyle w:val="Pquestiontextpartsai"/>
      </w:pPr>
    </w:p>
    <w:p w14:paraId="4D91D95B" w14:textId="77777777" w:rsidR="007C13C8" w:rsidRPr="00DF1058" w:rsidRDefault="007C13C8" w:rsidP="00292AD1">
      <w:pPr>
        <w:pStyle w:val="Pquestiontextpartsai"/>
      </w:pPr>
    </w:p>
    <w:p w14:paraId="07837C20" w14:textId="77777777" w:rsidR="00292AD1" w:rsidRPr="00DF1058" w:rsidRDefault="00292AD1" w:rsidP="00292AD1">
      <w:pPr>
        <w:pStyle w:val="Pquestiontextpartsai"/>
      </w:pPr>
    </w:p>
    <w:p w14:paraId="655E190B" w14:textId="10CD0F2B" w:rsidR="00292AD1" w:rsidRDefault="00292AD1" w:rsidP="00292AD1">
      <w:pPr>
        <w:pStyle w:val="Pquestionheadingsx"/>
      </w:pPr>
      <w:r>
        <w:t xml:space="preserve">Question </w:t>
      </w:r>
      <w:r w:rsidR="000F4B79">
        <w:t>34</w:t>
      </w:r>
      <w:r>
        <w:tab/>
      </w:r>
      <w:r w:rsidR="00E96289">
        <w:rPr>
          <w:rStyle w:val="Cmarkslabel"/>
        </w:rPr>
        <w:t xml:space="preserve">2 </w:t>
      </w:r>
      <w:r w:rsidRPr="001B433F">
        <w:rPr>
          <w:rStyle w:val="Cmarkslabel"/>
        </w:rPr>
        <w:t>marks</w:t>
      </w:r>
      <w:r>
        <w:tab/>
        <w:t>[</w:t>
      </w:r>
      <w:r w:rsidR="00E96289">
        <w:t>3.7</w:t>
      </w:r>
      <w:r>
        <w:t>]</w:t>
      </w:r>
    </w:p>
    <w:p w14:paraId="65F39788" w14:textId="401AFCD5" w:rsidR="00292AD1" w:rsidRDefault="00292AD1" w:rsidP="00292AD1">
      <w:pPr>
        <w:pStyle w:val="Pquestiontextpartsai"/>
      </w:pPr>
      <w:r w:rsidRPr="00E5715F">
        <w:t>Factorise using common factors.</w:t>
      </w:r>
    </w:p>
    <w:p w14:paraId="4D0922C2" w14:textId="603EFBDE" w:rsidR="00292AD1" w:rsidRPr="00DF1058" w:rsidRDefault="00292AD1" w:rsidP="00292AD1">
      <w:pPr>
        <w:pStyle w:val="Pquestiontextpartsa"/>
        <w:rPr>
          <w:i/>
        </w:rPr>
      </w:pPr>
      <w:r w:rsidRPr="00DF1058">
        <w:rPr>
          <w:rStyle w:val="Cquestionpartlabelbold"/>
        </w:rPr>
        <w:t>(a)</w:t>
      </w:r>
      <w:r w:rsidRPr="00DF1058">
        <w:tab/>
      </w:r>
      <w:r w:rsidR="000F4B79" w:rsidRPr="00AF5DE3">
        <w:t>4</w:t>
      </w:r>
      <w:r w:rsidR="000F4B79" w:rsidRPr="00AF5DE3">
        <w:rPr>
          <w:i/>
        </w:rPr>
        <w:t>p</w:t>
      </w:r>
      <w:r w:rsidR="000F4B79" w:rsidRPr="00AF5DE3">
        <w:rPr>
          <w:i/>
          <w:vertAlign w:val="superscript"/>
        </w:rPr>
        <w:t>2</w:t>
      </w:r>
      <w:r w:rsidR="000F4B79" w:rsidRPr="00AF5DE3">
        <w:rPr>
          <w:i/>
        </w:rPr>
        <w:t xml:space="preserve"> – </w:t>
      </w:r>
      <w:r w:rsidR="000F4B79" w:rsidRPr="00AF5DE3">
        <w:t>4</w:t>
      </w:r>
      <w:r w:rsidR="000F4B79" w:rsidRPr="00AF5DE3">
        <w:rPr>
          <w:i/>
        </w:rPr>
        <w:t>p</w:t>
      </w:r>
    </w:p>
    <w:p w14:paraId="72874AF5" w14:textId="77777777" w:rsidR="00292AD1" w:rsidRPr="00DF1058" w:rsidRDefault="00292AD1" w:rsidP="00292AD1">
      <w:pPr>
        <w:pStyle w:val="Pquestiontextpartsa"/>
        <w:rPr>
          <w:i/>
        </w:rPr>
      </w:pPr>
    </w:p>
    <w:p w14:paraId="4B539B14" w14:textId="77777777" w:rsidR="00292AD1" w:rsidRPr="00DF1058" w:rsidRDefault="00292AD1" w:rsidP="00292AD1">
      <w:pPr>
        <w:pStyle w:val="Pquestiontextpartsa"/>
        <w:rPr>
          <w:i/>
        </w:rPr>
      </w:pPr>
    </w:p>
    <w:p w14:paraId="617134B1" w14:textId="77777777" w:rsidR="00292AD1" w:rsidRPr="00DF1058" w:rsidRDefault="00292AD1" w:rsidP="00292AD1">
      <w:pPr>
        <w:pStyle w:val="Pquestiontextpartsa"/>
      </w:pPr>
    </w:p>
    <w:p w14:paraId="1E0878F4" w14:textId="5F68EAA8" w:rsidR="00292AD1" w:rsidRDefault="00292AD1" w:rsidP="00404A83">
      <w:pPr>
        <w:pStyle w:val="Pquestiontextpartsai"/>
        <w:rPr>
          <w:i/>
          <w:vertAlign w:val="superscript"/>
        </w:rPr>
      </w:pPr>
      <w:r w:rsidRPr="00DF1058">
        <w:rPr>
          <w:rStyle w:val="Cquestionpartlabelbold"/>
        </w:rPr>
        <w:t>(b)</w:t>
      </w:r>
      <w:r w:rsidRPr="00DF1058">
        <w:tab/>
      </w:r>
      <w:r w:rsidR="000F4B79" w:rsidRPr="00AF5DE3">
        <w:rPr>
          <w:i/>
        </w:rPr>
        <w:t>-</w:t>
      </w:r>
      <w:r w:rsidR="000F4B79" w:rsidRPr="00AF5DE3">
        <w:t>3</w:t>
      </w:r>
      <w:r w:rsidR="000F4B79" w:rsidRPr="00AF5DE3">
        <w:rPr>
          <w:i/>
        </w:rPr>
        <w:t>c</w:t>
      </w:r>
      <w:r w:rsidR="000F4B79" w:rsidRPr="00AF5DE3">
        <w:rPr>
          <w:i/>
          <w:vertAlign w:val="superscript"/>
        </w:rPr>
        <w:t>2</w:t>
      </w:r>
      <w:r w:rsidR="000F4B79" w:rsidRPr="00AF5DE3">
        <w:rPr>
          <w:i/>
        </w:rPr>
        <w:t>d</w:t>
      </w:r>
      <w:r w:rsidR="000F4B79" w:rsidRPr="00AF5DE3">
        <w:t xml:space="preserve"> – 9</w:t>
      </w:r>
      <w:r w:rsidR="000F4B79" w:rsidRPr="00AF5DE3">
        <w:rPr>
          <w:i/>
        </w:rPr>
        <w:t>c</w:t>
      </w:r>
      <w:r w:rsidR="000F4B79" w:rsidRPr="00AF5DE3">
        <w:rPr>
          <w:i/>
          <w:vertAlign w:val="superscript"/>
        </w:rPr>
        <w:t>3</w:t>
      </w:r>
    </w:p>
    <w:p w14:paraId="56FF153B" w14:textId="77777777" w:rsidR="00404A83" w:rsidRPr="00DF1058" w:rsidRDefault="00404A83" w:rsidP="00404A83">
      <w:pPr>
        <w:pStyle w:val="Pquestiontextpartsai"/>
      </w:pPr>
    </w:p>
    <w:p w14:paraId="609517B4" w14:textId="77777777" w:rsidR="007C13C8" w:rsidRPr="00DF1058" w:rsidRDefault="007C13C8" w:rsidP="00292AD1">
      <w:pPr>
        <w:pStyle w:val="Pquestionheadingsx"/>
      </w:pPr>
    </w:p>
    <w:p w14:paraId="31FAAC3B" w14:textId="76E70046" w:rsidR="00292AD1" w:rsidRPr="00DF1058" w:rsidRDefault="00292AD1" w:rsidP="00292AD1">
      <w:pPr>
        <w:pStyle w:val="Pquestionheadingsx"/>
      </w:pPr>
      <w:r w:rsidRPr="00DF1058">
        <w:t>Question</w:t>
      </w:r>
      <w:r w:rsidR="00B629C6" w:rsidRPr="00DF1058">
        <w:t xml:space="preserve"> 3</w:t>
      </w:r>
      <w:r w:rsidR="000F4B79" w:rsidRPr="00DF1058">
        <w:t>5</w:t>
      </w:r>
      <w:r w:rsidRPr="00DF1058">
        <w:tab/>
      </w:r>
      <w:r w:rsidR="00306116" w:rsidRPr="00DF1058">
        <w:rPr>
          <w:rStyle w:val="Cmarkslabel"/>
        </w:rPr>
        <w:t>2</w:t>
      </w:r>
      <w:r w:rsidRPr="00DF1058">
        <w:rPr>
          <w:rStyle w:val="Cmarkslabel"/>
        </w:rPr>
        <w:t xml:space="preserve"> marks</w:t>
      </w:r>
      <w:r w:rsidRPr="00DF1058">
        <w:tab/>
        <w:t>[</w:t>
      </w:r>
      <w:r w:rsidR="00E96289" w:rsidRPr="00DF1058">
        <w:t>3.8</w:t>
      </w:r>
      <w:r w:rsidRPr="00DF1058">
        <w:t>]</w:t>
      </w:r>
    </w:p>
    <w:p w14:paraId="78AE10A6" w14:textId="347E2A40" w:rsidR="00292AD1" w:rsidRDefault="00292AD1" w:rsidP="00292AD1">
      <w:pPr>
        <w:pStyle w:val="Pquestiontextpartsai"/>
      </w:pPr>
      <w:r w:rsidRPr="00E5715F">
        <w:t>Factorise the following by grouping in pairs.</w:t>
      </w:r>
    </w:p>
    <w:p w14:paraId="48C19981" w14:textId="5E97BC4B" w:rsidR="00292AD1" w:rsidRPr="000F4B79" w:rsidRDefault="00292AD1" w:rsidP="00292AD1">
      <w:pPr>
        <w:pStyle w:val="Pquestiontextpartsa"/>
        <w:rPr>
          <w:i/>
        </w:rPr>
      </w:pPr>
      <w:r w:rsidRPr="000F4B79">
        <w:rPr>
          <w:rStyle w:val="Cquestionpartlabelbold"/>
        </w:rPr>
        <w:t>(a)</w:t>
      </w:r>
      <w:r w:rsidRPr="000F4B79">
        <w:tab/>
      </w:r>
      <w:r w:rsidR="000F4B79" w:rsidRPr="00AF5DE3">
        <w:rPr>
          <w:i/>
        </w:rPr>
        <w:t>cd</w:t>
      </w:r>
      <w:r w:rsidR="000F4B79" w:rsidRPr="000F4B79">
        <w:t xml:space="preserve"> – </w:t>
      </w:r>
      <w:r w:rsidR="000F4B79" w:rsidRPr="00AF5DE3">
        <w:rPr>
          <w:i/>
        </w:rPr>
        <w:t>bc</w:t>
      </w:r>
      <w:r w:rsidR="000F4B79" w:rsidRPr="000F4B79">
        <w:t xml:space="preserve"> + </w:t>
      </w:r>
      <w:r w:rsidR="000F4B79" w:rsidRPr="00AF5DE3">
        <w:t>3</w:t>
      </w:r>
      <w:r w:rsidR="000F4B79" w:rsidRPr="00AF5DE3">
        <w:rPr>
          <w:i/>
        </w:rPr>
        <w:t>d</w:t>
      </w:r>
      <w:r w:rsidR="000F4B79" w:rsidRPr="000F4B79">
        <w:t xml:space="preserve"> – </w:t>
      </w:r>
      <w:r w:rsidR="000F4B79" w:rsidRPr="00AF5DE3">
        <w:t>3</w:t>
      </w:r>
      <w:r w:rsidR="000F4B79" w:rsidRPr="00AF5DE3">
        <w:rPr>
          <w:i/>
        </w:rPr>
        <w:t>b</w:t>
      </w:r>
    </w:p>
    <w:p w14:paraId="462AC49A" w14:textId="77777777" w:rsidR="00292AD1" w:rsidRPr="000F4B79" w:rsidRDefault="00292AD1" w:rsidP="00292AD1">
      <w:pPr>
        <w:pStyle w:val="Pquestiontextpartsa"/>
        <w:rPr>
          <w:i/>
        </w:rPr>
      </w:pPr>
    </w:p>
    <w:p w14:paraId="52BB46CE" w14:textId="77777777" w:rsidR="007C13C8" w:rsidRDefault="007C13C8" w:rsidP="00292AD1">
      <w:pPr>
        <w:pStyle w:val="Pquestiontextpartsa"/>
        <w:rPr>
          <w:i/>
        </w:rPr>
      </w:pPr>
    </w:p>
    <w:p w14:paraId="12DE6F59" w14:textId="77777777" w:rsidR="00404A83" w:rsidRPr="000F4B79" w:rsidRDefault="00404A83" w:rsidP="00292AD1">
      <w:pPr>
        <w:pStyle w:val="Pquestiontextpartsa"/>
        <w:rPr>
          <w:i/>
        </w:rPr>
      </w:pPr>
    </w:p>
    <w:p w14:paraId="327D0FE4" w14:textId="77777777" w:rsidR="00292AD1" w:rsidRPr="000F4B79" w:rsidRDefault="00292AD1" w:rsidP="00292AD1">
      <w:pPr>
        <w:pStyle w:val="Pquestiontextpartsa"/>
      </w:pPr>
    </w:p>
    <w:p w14:paraId="02D770A1" w14:textId="0B5652A3" w:rsidR="00292AD1" w:rsidRPr="000F4B79" w:rsidRDefault="00292AD1" w:rsidP="00292AD1">
      <w:pPr>
        <w:pStyle w:val="Pquestiontextpartsai"/>
      </w:pPr>
      <w:r w:rsidRPr="000F4B79">
        <w:rPr>
          <w:rStyle w:val="Cquestionpartlabelbold"/>
        </w:rPr>
        <w:t>(b)</w:t>
      </w:r>
      <w:r w:rsidRPr="000F4B79">
        <w:tab/>
      </w:r>
      <w:r w:rsidR="000F4B79" w:rsidRPr="00AF5DE3">
        <w:rPr>
          <w:i/>
        </w:rPr>
        <w:t>v</w:t>
      </w:r>
      <w:r w:rsidR="000F4B79" w:rsidRPr="000F4B79">
        <w:rPr>
          <w:vertAlign w:val="superscript"/>
        </w:rPr>
        <w:t>2</w:t>
      </w:r>
      <w:r w:rsidR="000F4B79" w:rsidRPr="000F4B79">
        <w:t xml:space="preserve"> – </w:t>
      </w:r>
      <w:r w:rsidR="000F4B79" w:rsidRPr="00AF5DE3">
        <w:t>6</w:t>
      </w:r>
      <w:r w:rsidR="000F4B79" w:rsidRPr="00AF5DE3">
        <w:rPr>
          <w:i/>
        </w:rPr>
        <w:t>v</w:t>
      </w:r>
      <w:r w:rsidR="000F4B79" w:rsidRPr="000F4B79">
        <w:t xml:space="preserve"> – </w:t>
      </w:r>
      <w:r w:rsidR="000F4B79" w:rsidRPr="00AF5DE3">
        <w:t>5</w:t>
      </w:r>
      <w:r w:rsidR="000F4B79" w:rsidRPr="00AF5DE3">
        <w:rPr>
          <w:i/>
        </w:rPr>
        <w:t>v</w:t>
      </w:r>
      <w:r w:rsidR="000F4B79" w:rsidRPr="000F4B79">
        <w:t xml:space="preserve"> + </w:t>
      </w:r>
      <w:r w:rsidR="000F4B79" w:rsidRPr="00AF5DE3">
        <w:t>30</w:t>
      </w:r>
    </w:p>
    <w:p w14:paraId="733ACDEB" w14:textId="77777777" w:rsidR="00292AD1" w:rsidRPr="000F4B79" w:rsidRDefault="00292AD1" w:rsidP="00292AD1">
      <w:pPr>
        <w:pStyle w:val="Pquestiontextpartsai"/>
      </w:pPr>
    </w:p>
    <w:p w14:paraId="3C8599B9" w14:textId="77777777" w:rsidR="007C13C8" w:rsidRPr="000F4B79" w:rsidRDefault="007C13C8" w:rsidP="00292AD1">
      <w:pPr>
        <w:pStyle w:val="Pquestiontextpartsai"/>
      </w:pPr>
    </w:p>
    <w:p w14:paraId="7CEA3F6E" w14:textId="77777777" w:rsidR="00292AD1" w:rsidRPr="000F4B79" w:rsidRDefault="00292AD1" w:rsidP="00292AD1">
      <w:pPr>
        <w:pStyle w:val="Pquestiontextpartsai"/>
        <w:ind w:left="0" w:firstLine="0"/>
        <w:rPr>
          <w:rStyle w:val="Cquestionpartlabelbold"/>
          <w:b w:val="0"/>
        </w:rPr>
      </w:pPr>
    </w:p>
    <w:p w14:paraId="71C1D14E" w14:textId="51956FE5" w:rsidR="00292AD1" w:rsidRDefault="00292AD1" w:rsidP="002E3CAD">
      <w:pPr>
        <w:pStyle w:val="Pquestionheadingsx"/>
      </w:pPr>
      <w:r>
        <w:lastRenderedPageBreak/>
        <w:t xml:space="preserve">Question </w:t>
      </w:r>
      <w:r w:rsidR="00B629C6">
        <w:t>3</w:t>
      </w:r>
      <w:r w:rsidR="000F4B79">
        <w:t>6</w:t>
      </w:r>
      <w:r>
        <w:tab/>
      </w:r>
      <w:r w:rsidR="00306116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E96289">
        <w:t>4.1</w:t>
      </w:r>
      <w:r>
        <w:t>]</w:t>
      </w:r>
    </w:p>
    <w:p w14:paraId="3387856A" w14:textId="3A177F3E" w:rsidR="00292AD1" w:rsidRDefault="00292AD1" w:rsidP="002E3CAD">
      <w:pPr>
        <w:pStyle w:val="Pquestiontextpartsai"/>
        <w:keepNext/>
      </w:pPr>
      <w:r w:rsidRPr="00E5715F">
        <w:t xml:space="preserve">Find the perimeter of the following shapes. Give your answer correct to </w:t>
      </w:r>
      <w:r>
        <w:t xml:space="preserve">2 </w:t>
      </w:r>
      <w:r w:rsidRPr="00E5715F">
        <w:t>decimal places.</w:t>
      </w:r>
    </w:p>
    <w:p w14:paraId="41906455" w14:textId="56CFA803" w:rsidR="00292AD1" w:rsidRDefault="00292AD1" w:rsidP="002E3CAD">
      <w:pPr>
        <w:pStyle w:val="Pquestiontextpartsai"/>
        <w:keepNext/>
        <w:rPr>
          <w:i/>
          <w:lang w:val="es-ES"/>
        </w:rPr>
      </w:pPr>
      <w:r w:rsidRPr="00292AD1">
        <w:rPr>
          <w:rStyle w:val="Cquestionpartlabelbold"/>
          <w:lang w:val="es-ES"/>
        </w:rPr>
        <w:t>(a)</w:t>
      </w:r>
      <w:r w:rsidRPr="00292AD1">
        <w:rPr>
          <w:lang w:val="es-ES"/>
        </w:rPr>
        <w:tab/>
      </w:r>
    </w:p>
    <w:p w14:paraId="776D6E1A" w14:textId="6B777F12" w:rsidR="00292AD1" w:rsidRDefault="00292AD1" w:rsidP="002E3CAD">
      <w:pPr>
        <w:pStyle w:val="Pquestiontextpartsai"/>
        <w:keepNext/>
        <w:rPr>
          <w:i/>
          <w:lang w:val="es-ES"/>
        </w:rPr>
      </w:pPr>
      <w:r>
        <w:rPr>
          <w:i/>
          <w:lang w:val="es-ES"/>
        </w:rPr>
        <w:tab/>
      </w:r>
      <w:r w:rsidR="000F4B79" w:rsidRPr="00AF5DE3">
        <w:rPr>
          <w:noProof/>
        </w:rPr>
        <w:drawing>
          <wp:inline distT="0" distB="0" distL="0" distR="0" wp14:anchorId="747598C3" wp14:editId="141457C3">
            <wp:extent cx="923925" cy="1228725"/>
            <wp:effectExtent l="0" t="0" r="9525" b="9525"/>
            <wp:docPr id="21" name="Picture 21" descr="ACPM9_PR_1_09te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ACPM9_PR_1_09teoy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3B915" w14:textId="135614B4" w:rsidR="00292AD1" w:rsidRDefault="00292AD1" w:rsidP="00292AD1">
      <w:pPr>
        <w:pStyle w:val="Pquestiontextpartsai"/>
        <w:rPr>
          <w:i/>
          <w:lang w:val="es-ES"/>
        </w:rPr>
      </w:pPr>
      <w:r w:rsidRPr="00292AD1">
        <w:rPr>
          <w:rStyle w:val="Cquestionpartlabelbold"/>
          <w:lang w:val="es-ES"/>
        </w:rPr>
        <w:t>(</w:t>
      </w:r>
      <w:r>
        <w:rPr>
          <w:rStyle w:val="Cquestionpartlabelbold"/>
          <w:lang w:val="es-ES"/>
        </w:rPr>
        <w:t>b</w:t>
      </w:r>
      <w:r w:rsidRPr="00292AD1">
        <w:rPr>
          <w:rStyle w:val="Cquestionpartlabelbold"/>
          <w:lang w:val="es-ES"/>
        </w:rPr>
        <w:t>)</w:t>
      </w:r>
      <w:r w:rsidRPr="00292AD1">
        <w:rPr>
          <w:lang w:val="es-ES"/>
        </w:rPr>
        <w:tab/>
      </w:r>
    </w:p>
    <w:p w14:paraId="50E2DC37" w14:textId="2CEB599A" w:rsidR="00292AD1" w:rsidRDefault="00292AD1" w:rsidP="00292AD1">
      <w:pPr>
        <w:pStyle w:val="Pquestiontextpartsai"/>
        <w:rPr>
          <w:i/>
          <w:lang w:val="es-ES"/>
        </w:rPr>
      </w:pPr>
      <w:r>
        <w:rPr>
          <w:i/>
          <w:lang w:val="es-ES"/>
        </w:rPr>
        <w:tab/>
      </w:r>
      <w:r w:rsidR="000F4B79" w:rsidRPr="00AF5DE3">
        <w:rPr>
          <w:noProof/>
        </w:rPr>
        <w:drawing>
          <wp:inline distT="0" distB="0" distL="0" distR="0" wp14:anchorId="40A1789B" wp14:editId="459980B4">
            <wp:extent cx="1219200" cy="1228725"/>
            <wp:effectExtent l="0" t="0" r="0" b="9525"/>
            <wp:docPr id="22" name="Picture 22" descr="ACPM9_PR_1_10te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ACPM9_PR_1_10teoy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2E633" w14:textId="5B461723" w:rsidR="00292AD1" w:rsidRDefault="00292AD1" w:rsidP="00292AD1">
      <w:pPr>
        <w:pStyle w:val="Pquestionheadingsx"/>
      </w:pPr>
      <w:r>
        <w:t>Question 3</w:t>
      </w:r>
      <w:r w:rsidR="000F4B79">
        <w:t>7</w:t>
      </w:r>
      <w:r>
        <w:tab/>
      </w:r>
      <w:r w:rsidR="00E96289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E96289">
        <w:t>4.2</w:t>
      </w:r>
      <w:r>
        <w:t>]</w:t>
      </w:r>
    </w:p>
    <w:p w14:paraId="27BD452D" w14:textId="705B8319" w:rsidR="00292AD1" w:rsidRPr="00E5715F" w:rsidRDefault="00292AD1" w:rsidP="00292AD1">
      <w:pPr>
        <w:rPr>
          <w:rFonts w:asciiTheme="minorHAnsi" w:hAnsiTheme="minorHAnsi"/>
        </w:rPr>
      </w:pPr>
      <w:r w:rsidRPr="00E5715F">
        <w:rPr>
          <w:rFonts w:asciiTheme="minorHAnsi" w:hAnsiTheme="minorHAnsi"/>
        </w:rPr>
        <w:t>Find the shaded area of the following shape</w:t>
      </w:r>
      <w:r>
        <w:rPr>
          <w:rFonts w:asciiTheme="minorHAnsi" w:hAnsiTheme="minorHAnsi"/>
        </w:rPr>
        <w:t xml:space="preserve">, </w:t>
      </w:r>
      <w:r w:rsidRPr="00E5715F">
        <w:rPr>
          <w:rFonts w:asciiTheme="minorHAnsi" w:hAnsiTheme="minorHAnsi"/>
        </w:rPr>
        <w:t xml:space="preserve">correct to </w:t>
      </w:r>
      <w:r>
        <w:rPr>
          <w:rFonts w:asciiTheme="minorHAnsi" w:hAnsiTheme="minorHAnsi"/>
        </w:rPr>
        <w:t xml:space="preserve">2 </w:t>
      </w:r>
      <w:r w:rsidRPr="00E5715F">
        <w:rPr>
          <w:rFonts w:asciiTheme="minorHAnsi" w:hAnsiTheme="minorHAnsi"/>
        </w:rPr>
        <w:t xml:space="preserve">decimal places. </w:t>
      </w:r>
    </w:p>
    <w:p w14:paraId="0936DA78" w14:textId="760ECBD8" w:rsidR="00292AD1" w:rsidRPr="00292AD1" w:rsidRDefault="000F4B79" w:rsidP="00292AD1">
      <w:pPr>
        <w:pStyle w:val="Pquestiontextpartsai"/>
        <w:rPr>
          <w:lang w:val="es-ES"/>
        </w:rPr>
      </w:pPr>
      <w:r>
        <w:rPr>
          <w:noProof/>
        </w:rPr>
        <w:drawing>
          <wp:inline distT="0" distB="0" distL="0" distR="0" wp14:anchorId="30AF0BC4" wp14:editId="6F101E8A">
            <wp:extent cx="2828925" cy="1720412"/>
            <wp:effectExtent l="0" t="0" r="0" b="0"/>
            <wp:docPr id="23" name="Picture 23" descr="ACPM9_PR_1_11teoy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CPM9_PR_1_11teoy_new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482" cy="172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DCF45" w14:textId="31748111" w:rsidR="00EE04C5" w:rsidRDefault="00EE04C5" w:rsidP="00EE04C5">
      <w:pPr>
        <w:pStyle w:val="Pquestionheadingsx"/>
      </w:pPr>
      <w:r>
        <w:t xml:space="preserve">Question </w:t>
      </w:r>
      <w:r w:rsidR="000F4B79">
        <w:t>38</w:t>
      </w:r>
      <w:r>
        <w:tab/>
      </w:r>
      <w:r w:rsidR="00306116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E96289">
        <w:t>4.4</w:t>
      </w:r>
      <w:r>
        <w:t>]</w:t>
      </w:r>
    </w:p>
    <w:p w14:paraId="5B65F701" w14:textId="73F98E78" w:rsidR="00292AD1" w:rsidRDefault="00EE04C5" w:rsidP="00EE04C5">
      <w:pPr>
        <w:rPr>
          <w:rFonts w:asciiTheme="minorHAnsi" w:hAnsiTheme="minorHAnsi"/>
        </w:rPr>
      </w:pPr>
      <w:r w:rsidRPr="00E5715F">
        <w:rPr>
          <w:rFonts w:asciiTheme="minorHAnsi" w:hAnsiTheme="minorHAnsi"/>
        </w:rPr>
        <w:t xml:space="preserve">Find the volume of the following solid. Give your answer correct to </w:t>
      </w:r>
      <w:r>
        <w:rPr>
          <w:rFonts w:asciiTheme="minorHAnsi" w:hAnsiTheme="minorHAnsi"/>
        </w:rPr>
        <w:t xml:space="preserve">2 </w:t>
      </w:r>
      <w:r w:rsidRPr="00E5715F">
        <w:rPr>
          <w:rFonts w:asciiTheme="minorHAnsi" w:hAnsiTheme="minorHAnsi"/>
        </w:rPr>
        <w:t>decimal places.</w:t>
      </w:r>
    </w:p>
    <w:p w14:paraId="47DB825C" w14:textId="2B60922D" w:rsidR="00EE04C5" w:rsidRDefault="000F4B79" w:rsidP="00EE04C5">
      <w:pPr>
        <w:rPr>
          <w:rStyle w:val="Cquestionpartlabelbold"/>
          <w:b w:val="0"/>
        </w:rPr>
      </w:pPr>
      <w:r>
        <w:rPr>
          <w:noProof/>
        </w:rPr>
        <w:drawing>
          <wp:inline distT="0" distB="0" distL="0" distR="0" wp14:anchorId="32D49B72" wp14:editId="607A19C4">
            <wp:extent cx="2686050" cy="2195715"/>
            <wp:effectExtent l="0" t="0" r="0" b="0"/>
            <wp:docPr id="24" name="Picture 24" descr="ACPM9_PR_1_12te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CPM9_PR_1_12teoy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202" cy="219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98844" w14:textId="4CAB62B7" w:rsidR="00EE04C5" w:rsidRDefault="00EE04C5" w:rsidP="002E3CAD">
      <w:pPr>
        <w:pStyle w:val="Pquestionheadingsx"/>
      </w:pPr>
      <w:r>
        <w:lastRenderedPageBreak/>
        <w:t xml:space="preserve">Question </w:t>
      </w:r>
      <w:r w:rsidR="000F4B79">
        <w:t>39</w:t>
      </w:r>
      <w:r>
        <w:tab/>
      </w:r>
      <w:r w:rsidR="00306116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E96289">
        <w:t>5.1</w:t>
      </w:r>
      <w:r>
        <w:t>]</w:t>
      </w:r>
    </w:p>
    <w:p w14:paraId="58A8322B" w14:textId="07EB8045" w:rsidR="00EE04C5" w:rsidRDefault="000F4B79" w:rsidP="002E3CAD">
      <w:pPr>
        <w:keepNext/>
        <w:rPr>
          <w:rFonts w:asciiTheme="minorHAnsi" w:hAnsiTheme="minorHAnsi"/>
        </w:rPr>
      </w:pPr>
      <w:r w:rsidRPr="00AF5DE3">
        <w:rPr>
          <w:rFonts w:asciiTheme="minorHAnsi" w:hAnsiTheme="minorHAnsi"/>
        </w:rPr>
        <w:t>Solve the following linear equations. Check your answer by substitution.</w:t>
      </w:r>
    </w:p>
    <w:p w14:paraId="324B40F6" w14:textId="54859286" w:rsidR="000F4B79" w:rsidRPr="000F4B79" w:rsidRDefault="000F4B79" w:rsidP="002E3CAD">
      <w:pPr>
        <w:pStyle w:val="Pquestiontextpartsa"/>
        <w:keepNext/>
        <w:rPr>
          <w:i/>
        </w:rPr>
      </w:pPr>
      <w:r w:rsidRPr="000F4B79">
        <w:rPr>
          <w:rStyle w:val="Cquestionpartlabelbold"/>
        </w:rPr>
        <w:t>(a)</w:t>
      </w:r>
      <w:r w:rsidRPr="000F4B79">
        <w:tab/>
      </w:r>
      <w:r w:rsidRPr="00AF5DE3">
        <w:t>4</w:t>
      </w:r>
      <w:r w:rsidRPr="00AF5DE3">
        <w:rPr>
          <w:i/>
        </w:rPr>
        <w:t>x</w:t>
      </w:r>
      <w:r w:rsidRPr="00AF5DE3">
        <w:t xml:space="preserve"> – 7 = 5 – 2</w:t>
      </w:r>
      <w:r w:rsidRPr="00AF5DE3">
        <w:rPr>
          <w:i/>
        </w:rPr>
        <w:t>x</w:t>
      </w:r>
    </w:p>
    <w:p w14:paraId="0824F647" w14:textId="77777777" w:rsidR="000F4B79" w:rsidRPr="000F4B79" w:rsidRDefault="000F4B79" w:rsidP="000F4B79">
      <w:pPr>
        <w:pStyle w:val="Pquestiontextpartsa"/>
        <w:ind w:left="0" w:firstLine="0"/>
      </w:pPr>
    </w:p>
    <w:p w14:paraId="0D08A8FC" w14:textId="77777777" w:rsidR="000F4B79" w:rsidRPr="000F4B79" w:rsidRDefault="000F4B79" w:rsidP="000F4B79">
      <w:pPr>
        <w:pStyle w:val="Pquestiontextpartsa"/>
      </w:pPr>
    </w:p>
    <w:p w14:paraId="20477EF3" w14:textId="77777777" w:rsidR="000F4B79" w:rsidRPr="000F4B79" w:rsidRDefault="000F4B79" w:rsidP="000F4B79">
      <w:pPr>
        <w:pStyle w:val="Pquestiontextpartsa"/>
      </w:pPr>
    </w:p>
    <w:p w14:paraId="70A47ACE" w14:textId="04CB1BBF" w:rsidR="000F4B79" w:rsidRDefault="000F4B79" w:rsidP="000F4B79">
      <w:pPr>
        <w:pStyle w:val="Pquestiontextpartsa"/>
      </w:pPr>
      <w:r w:rsidRPr="000F4B79">
        <w:rPr>
          <w:rStyle w:val="Cquestionpartlabelbold"/>
        </w:rPr>
        <w:t>(b)</w:t>
      </w:r>
      <w:r w:rsidRPr="000F4B79">
        <w:tab/>
      </w:r>
      <w:r w:rsidRPr="000F4B79">
        <w:rPr>
          <w:position w:val="-24"/>
        </w:rPr>
        <w:object w:dxaOrig="1500" w:dyaOrig="620" w14:anchorId="5D14DF65">
          <v:shape id="_x0000_i1047" type="#_x0000_t75" style="width:75.2pt;height:31.15pt" o:ole="">
            <v:imagedata r:id="rId65" o:title=""/>
          </v:shape>
          <o:OLEObject Type="Embed" ProgID="Equation.3" ShapeID="_x0000_i1047" DrawAspect="Content" ObjectID="_1537787665" r:id="rId66"/>
        </w:object>
      </w:r>
    </w:p>
    <w:p w14:paraId="5737D7E6" w14:textId="77777777" w:rsidR="00EE04C5" w:rsidRDefault="00EE04C5" w:rsidP="00EE04C5">
      <w:pPr>
        <w:rPr>
          <w:rStyle w:val="Cquestionpartlabelbold"/>
          <w:b w:val="0"/>
        </w:rPr>
      </w:pPr>
    </w:p>
    <w:p w14:paraId="146277B6" w14:textId="77777777" w:rsidR="00EE04C5" w:rsidRDefault="00EE04C5" w:rsidP="00EE04C5">
      <w:pPr>
        <w:rPr>
          <w:rStyle w:val="Cquestionpartlabelbold"/>
          <w:b w:val="0"/>
        </w:rPr>
      </w:pPr>
    </w:p>
    <w:p w14:paraId="20973CD6" w14:textId="77777777" w:rsidR="00EE04C5" w:rsidRDefault="00EE04C5" w:rsidP="00EE04C5">
      <w:pPr>
        <w:rPr>
          <w:rStyle w:val="Cquestionpartlabelbold"/>
          <w:b w:val="0"/>
        </w:rPr>
      </w:pPr>
    </w:p>
    <w:p w14:paraId="07380583" w14:textId="63A2830D" w:rsidR="00EE04C5" w:rsidRDefault="00EE04C5" w:rsidP="00EE04C5">
      <w:pPr>
        <w:pStyle w:val="Pquestionheadingsx"/>
      </w:pPr>
      <w:r>
        <w:t xml:space="preserve">Question </w:t>
      </w:r>
      <w:r w:rsidR="00B629C6">
        <w:t>4</w:t>
      </w:r>
      <w:r w:rsidR="000F4B79">
        <w:t>0</w:t>
      </w:r>
      <w:r>
        <w:tab/>
      </w:r>
      <w:r w:rsidR="00E96289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</w:t>
      </w:r>
      <w:r w:rsidR="00E96289">
        <w:t>5.</w:t>
      </w:r>
      <w:r w:rsidR="00306116">
        <w:t>3</w:t>
      </w:r>
      <w:r>
        <w:t>]</w:t>
      </w:r>
    </w:p>
    <w:p w14:paraId="6505AEAA" w14:textId="6062B4AE" w:rsidR="00EE04C5" w:rsidRDefault="000F4B79" w:rsidP="00EE04C5">
      <w:pPr>
        <w:rPr>
          <w:rFonts w:asciiTheme="minorHAnsi" w:hAnsiTheme="minorHAnsi"/>
        </w:rPr>
      </w:pPr>
      <w:r w:rsidRPr="00AF5DE3">
        <w:rPr>
          <w:rFonts w:asciiTheme="minorHAnsi" w:hAnsiTheme="minorHAnsi"/>
        </w:rPr>
        <w:t>Find the distance between (2, -3) and (-4, 5).</w:t>
      </w:r>
    </w:p>
    <w:p w14:paraId="64C9875B" w14:textId="77777777" w:rsidR="00EE04C5" w:rsidRDefault="00EE04C5" w:rsidP="00EE04C5">
      <w:pPr>
        <w:rPr>
          <w:rFonts w:asciiTheme="minorHAnsi" w:hAnsiTheme="minorHAnsi"/>
        </w:rPr>
      </w:pPr>
    </w:p>
    <w:p w14:paraId="352233BE" w14:textId="77777777" w:rsidR="007C13C8" w:rsidRDefault="007C13C8" w:rsidP="00EE04C5">
      <w:pPr>
        <w:rPr>
          <w:rFonts w:asciiTheme="minorHAnsi" w:hAnsiTheme="minorHAnsi"/>
        </w:rPr>
      </w:pPr>
    </w:p>
    <w:p w14:paraId="0A9180E3" w14:textId="77777777" w:rsidR="00EE04C5" w:rsidRDefault="00EE04C5" w:rsidP="00EE04C5">
      <w:pPr>
        <w:rPr>
          <w:rFonts w:asciiTheme="minorHAnsi" w:hAnsiTheme="minorHAnsi"/>
        </w:rPr>
      </w:pPr>
    </w:p>
    <w:p w14:paraId="0B0A450E" w14:textId="77777777" w:rsidR="00EE04C5" w:rsidRDefault="00EE04C5" w:rsidP="00EE04C5">
      <w:pPr>
        <w:rPr>
          <w:rFonts w:asciiTheme="minorHAnsi" w:hAnsiTheme="minorHAnsi"/>
        </w:rPr>
      </w:pPr>
    </w:p>
    <w:p w14:paraId="47F5619C" w14:textId="6963B877" w:rsidR="00EE04C5" w:rsidRDefault="00EE04C5" w:rsidP="00EE04C5">
      <w:pPr>
        <w:pStyle w:val="Pquestionheadingsx"/>
      </w:pPr>
      <w:r>
        <w:t xml:space="preserve">Question </w:t>
      </w:r>
      <w:r w:rsidR="00B629C6">
        <w:t>4</w:t>
      </w:r>
      <w:r w:rsidR="000F4B79">
        <w:t>1</w:t>
      </w:r>
      <w:r>
        <w:tab/>
      </w:r>
      <w:r w:rsidR="00E96289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</w:t>
      </w:r>
      <w:r w:rsidR="00E96289">
        <w:t>5.</w:t>
      </w:r>
      <w:r w:rsidR="00865092">
        <w:t>3</w:t>
      </w:r>
      <w:r>
        <w:t>]</w:t>
      </w:r>
    </w:p>
    <w:p w14:paraId="225227A3" w14:textId="31A898FB" w:rsidR="00EE04C5" w:rsidRDefault="00EE04C5" w:rsidP="00EE04C5">
      <w:pPr>
        <w:rPr>
          <w:rFonts w:asciiTheme="minorHAnsi" w:hAnsiTheme="minorHAnsi"/>
        </w:rPr>
      </w:pPr>
      <w:r w:rsidRPr="00E5715F">
        <w:rPr>
          <w:rFonts w:asciiTheme="minorHAnsi" w:hAnsiTheme="minorHAnsi"/>
        </w:rPr>
        <w:t>Complete the table of values below</w:t>
      </w:r>
      <w:r w:rsidR="00865092">
        <w:rPr>
          <w:rFonts w:asciiTheme="minorHAnsi" w:hAnsiTheme="minorHAnsi"/>
        </w:rPr>
        <w:t>,</w:t>
      </w:r>
      <w:r w:rsidRPr="00E5715F">
        <w:rPr>
          <w:rFonts w:asciiTheme="minorHAnsi" w:hAnsiTheme="minorHAnsi"/>
        </w:rPr>
        <w:t xml:space="preserve"> then plot the graph of </w:t>
      </w:r>
      <w:r w:rsidR="000F4B79" w:rsidRPr="00AF5DE3">
        <w:rPr>
          <w:rFonts w:asciiTheme="minorHAnsi" w:hAnsiTheme="minorHAnsi"/>
          <w:i/>
        </w:rPr>
        <w:t>y</w:t>
      </w:r>
      <w:r w:rsidR="000F4B79" w:rsidRPr="00AF5DE3">
        <w:rPr>
          <w:rFonts w:asciiTheme="minorHAnsi" w:hAnsiTheme="minorHAnsi"/>
        </w:rPr>
        <w:t xml:space="preserve"> = 4 – 2</w:t>
      </w:r>
      <w:r w:rsidR="000F4B79" w:rsidRPr="00AF5DE3">
        <w:rPr>
          <w:rFonts w:asciiTheme="minorHAnsi" w:hAnsiTheme="minorHAnsi"/>
          <w:i/>
        </w:rPr>
        <w:t>x</w:t>
      </w:r>
      <w:r w:rsidR="000F4B79" w:rsidRPr="00AF5DE3">
        <w:rPr>
          <w:rFonts w:asciiTheme="minorHAnsi" w:hAnsiTheme="minorHAnsi"/>
        </w:rPr>
        <w:t xml:space="preserve"> for -3 ≤ </w:t>
      </w:r>
      <w:r w:rsidR="000F4B79" w:rsidRPr="00AF5DE3">
        <w:rPr>
          <w:rFonts w:asciiTheme="minorHAnsi" w:hAnsiTheme="minorHAnsi"/>
          <w:i/>
        </w:rPr>
        <w:t>x</w:t>
      </w:r>
      <w:r w:rsidR="000F4B79" w:rsidRPr="00AF5DE3">
        <w:rPr>
          <w:rFonts w:asciiTheme="minorHAnsi" w:hAnsiTheme="minorHAnsi"/>
        </w:rPr>
        <w:t xml:space="preserve"> ≤ 3</w:t>
      </w:r>
      <w:r w:rsidRPr="00E5715F">
        <w:rPr>
          <w:rFonts w:asciiTheme="minorHAnsi" w:hAnsiTheme="minorHAnsi"/>
        </w:rPr>
        <w:t>.</w:t>
      </w:r>
    </w:p>
    <w:p w14:paraId="2D11E399" w14:textId="77777777" w:rsidR="007C13C8" w:rsidRPr="00E5715F" w:rsidRDefault="007C13C8" w:rsidP="00EE04C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1134"/>
        <w:gridCol w:w="1134"/>
        <w:gridCol w:w="1134"/>
        <w:gridCol w:w="1134"/>
        <w:gridCol w:w="1134"/>
        <w:gridCol w:w="1134"/>
        <w:gridCol w:w="1134"/>
      </w:tblGrid>
      <w:tr w:rsidR="00EE04C5" w:rsidRPr="00E5715F" w14:paraId="279E15B8" w14:textId="77777777" w:rsidTr="00B275A9">
        <w:trPr>
          <w:trHeight w:val="454"/>
        </w:trPr>
        <w:tc>
          <w:tcPr>
            <w:tcW w:w="850" w:type="dxa"/>
            <w:vAlign w:val="center"/>
          </w:tcPr>
          <w:p w14:paraId="12E9DD26" w14:textId="77777777" w:rsidR="00EE04C5" w:rsidRPr="00EE04C5" w:rsidRDefault="00EE04C5" w:rsidP="00EE04C5">
            <w:pPr>
              <w:pStyle w:val="Ptabletext"/>
              <w:rPr>
                <w:i/>
              </w:rPr>
            </w:pPr>
            <w:r w:rsidRPr="00EE04C5">
              <w:rPr>
                <w:i/>
              </w:rPr>
              <w:t>x</w:t>
            </w:r>
          </w:p>
        </w:tc>
        <w:tc>
          <w:tcPr>
            <w:tcW w:w="1134" w:type="dxa"/>
            <w:vAlign w:val="center"/>
          </w:tcPr>
          <w:p w14:paraId="30D5C416" w14:textId="77777777" w:rsidR="00EE04C5" w:rsidRPr="00E5715F" w:rsidRDefault="00EE04C5" w:rsidP="00EE04C5">
            <w:pPr>
              <w:pStyle w:val="Ptabletext"/>
            </w:pPr>
            <w:r w:rsidRPr="00E5715F">
              <w:t>-3</w:t>
            </w:r>
          </w:p>
        </w:tc>
        <w:tc>
          <w:tcPr>
            <w:tcW w:w="1134" w:type="dxa"/>
            <w:vAlign w:val="center"/>
          </w:tcPr>
          <w:p w14:paraId="13D04C33" w14:textId="77777777" w:rsidR="00EE04C5" w:rsidRPr="00E5715F" w:rsidRDefault="00EE04C5" w:rsidP="00EE04C5">
            <w:pPr>
              <w:pStyle w:val="Ptabletext"/>
            </w:pPr>
            <w:r w:rsidRPr="00E5715F">
              <w:t>-2</w:t>
            </w:r>
          </w:p>
        </w:tc>
        <w:tc>
          <w:tcPr>
            <w:tcW w:w="1134" w:type="dxa"/>
            <w:vAlign w:val="center"/>
          </w:tcPr>
          <w:p w14:paraId="3907E997" w14:textId="77777777" w:rsidR="00EE04C5" w:rsidRPr="00E5715F" w:rsidRDefault="00EE04C5" w:rsidP="00EE04C5">
            <w:pPr>
              <w:pStyle w:val="Ptabletext"/>
            </w:pPr>
            <w:r w:rsidRPr="00E5715F">
              <w:t>-1</w:t>
            </w:r>
          </w:p>
        </w:tc>
        <w:tc>
          <w:tcPr>
            <w:tcW w:w="1134" w:type="dxa"/>
            <w:vAlign w:val="center"/>
          </w:tcPr>
          <w:p w14:paraId="7F990E02" w14:textId="77777777" w:rsidR="00EE04C5" w:rsidRPr="00E5715F" w:rsidRDefault="00EE04C5" w:rsidP="00EE04C5">
            <w:pPr>
              <w:pStyle w:val="Ptabletext"/>
            </w:pPr>
            <w:r w:rsidRPr="00E5715F">
              <w:t>0</w:t>
            </w:r>
          </w:p>
        </w:tc>
        <w:tc>
          <w:tcPr>
            <w:tcW w:w="1134" w:type="dxa"/>
            <w:vAlign w:val="center"/>
          </w:tcPr>
          <w:p w14:paraId="2DBB5FDC" w14:textId="77777777" w:rsidR="00EE04C5" w:rsidRPr="00E5715F" w:rsidRDefault="00EE04C5" w:rsidP="00EE04C5">
            <w:pPr>
              <w:pStyle w:val="Ptabletext"/>
            </w:pPr>
            <w:r w:rsidRPr="00E5715F">
              <w:t>1</w:t>
            </w:r>
          </w:p>
        </w:tc>
        <w:tc>
          <w:tcPr>
            <w:tcW w:w="1134" w:type="dxa"/>
            <w:vAlign w:val="center"/>
          </w:tcPr>
          <w:p w14:paraId="08593B97" w14:textId="77777777" w:rsidR="00EE04C5" w:rsidRPr="00E5715F" w:rsidRDefault="00EE04C5" w:rsidP="00EE04C5">
            <w:pPr>
              <w:pStyle w:val="Ptabletext"/>
            </w:pPr>
            <w:r w:rsidRPr="00E5715F">
              <w:t>2</w:t>
            </w:r>
          </w:p>
        </w:tc>
        <w:tc>
          <w:tcPr>
            <w:tcW w:w="1134" w:type="dxa"/>
            <w:vAlign w:val="center"/>
          </w:tcPr>
          <w:p w14:paraId="624FB9F7" w14:textId="77777777" w:rsidR="00EE04C5" w:rsidRPr="00E5715F" w:rsidRDefault="00EE04C5" w:rsidP="00EE04C5">
            <w:pPr>
              <w:pStyle w:val="Ptabletext"/>
            </w:pPr>
            <w:r w:rsidRPr="00E5715F">
              <w:t>3</w:t>
            </w:r>
          </w:p>
        </w:tc>
      </w:tr>
      <w:tr w:rsidR="00EE04C5" w:rsidRPr="00E5715F" w14:paraId="493D4566" w14:textId="77777777" w:rsidTr="00B275A9">
        <w:trPr>
          <w:trHeight w:val="454"/>
        </w:trPr>
        <w:tc>
          <w:tcPr>
            <w:tcW w:w="850" w:type="dxa"/>
            <w:vAlign w:val="center"/>
          </w:tcPr>
          <w:p w14:paraId="76B3F747" w14:textId="77777777" w:rsidR="00EE04C5" w:rsidRPr="00EE04C5" w:rsidRDefault="00EE04C5" w:rsidP="00EE04C5">
            <w:pPr>
              <w:pStyle w:val="Ptabletext"/>
              <w:rPr>
                <w:i/>
              </w:rPr>
            </w:pPr>
            <w:r w:rsidRPr="00EE04C5">
              <w:rPr>
                <w:i/>
              </w:rPr>
              <w:t>y</w:t>
            </w:r>
          </w:p>
        </w:tc>
        <w:tc>
          <w:tcPr>
            <w:tcW w:w="1134" w:type="dxa"/>
            <w:vAlign w:val="center"/>
          </w:tcPr>
          <w:p w14:paraId="71224AE9" w14:textId="77777777" w:rsidR="00EE04C5" w:rsidRPr="00E5715F" w:rsidRDefault="00EE04C5" w:rsidP="00EE04C5">
            <w:pPr>
              <w:pStyle w:val="Ptabletext"/>
            </w:pPr>
          </w:p>
        </w:tc>
        <w:tc>
          <w:tcPr>
            <w:tcW w:w="1134" w:type="dxa"/>
            <w:vAlign w:val="center"/>
          </w:tcPr>
          <w:p w14:paraId="4BA0D10B" w14:textId="77777777" w:rsidR="00EE04C5" w:rsidRPr="00E5715F" w:rsidRDefault="00EE04C5" w:rsidP="00EE04C5">
            <w:pPr>
              <w:pStyle w:val="Ptabletext"/>
            </w:pPr>
          </w:p>
        </w:tc>
        <w:tc>
          <w:tcPr>
            <w:tcW w:w="1134" w:type="dxa"/>
            <w:vAlign w:val="center"/>
          </w:tcPr>
          <w:p w14:paraId="73806B55" w14:textId="77777777" w:rsidR="00EE04C5" w:rsidRPr="00E5715F" w:rsidRDefault="00EE04C5" w:rsidP="00EE04C5">
            <w:pPr>
              <w:pStyle w:val="Ptabletext"/>
            </w:pPr>
          </w:p>
        </w:tc>
        <w:tc>
          <w:tcPr>
            <w:tcW w:w="1134" w:type="dxa"/>
            <w:vAlign w:val="center"/>
          </w:tcPr>
          <w:p w14:paraId="20A2A201" w14:textId="77777777" w:rsidR="00EE04C5" w:rsidRPr="00E5715F" w:rsidRDefault="00EE04C5" w:rsidP="00EE04C5">
            <w:pPr>
              <w:pStyle w:val="Ptabletext"/>
            </w:pPr>
          </w:p>
        </w:tc>
        <w:tc>
          <w:tcPr>
            <w:tcW w:w="1134" w:type="dxa"/>
            <w:vAlign w:val="center"/>
          </w:tcPr>
          <w:p w14:paraId="1A2DB93D" w14:textId="77777777" w:rsidR="00EE04C5" w:rsidRPr="00E5715F" w:rsidRDefault="00EE04C5" w:rsidP="00EE04C5">
            <w:pPr>
              <w:pStyle w:val="Ptabletext"/>
            </w:pPr>
          </w:p>
        </w:tc>
        <w:tc>
          <w:tcPr>
            <w:tcW w:w="1134" w:type="dxa"/>
            <w:vAlign w:val="center"/>
          </w:tcPr>
          <w:p w14:paraId="67280777" w14:textId="77777777" w:rsidR="00EE04C5" w:rsidRPr="00E5715F" w:rsidRDefault="00EE04C5" w:rsidP="00EE04C5">
            <w:pPr>
              <w:pStyle w:val="Ptabletext"/>
            </w:pPr>
          </w:p>
        </w:tc>
        <w:tc>
          <w:tcPr>
            <w:tcW w:w="1134" w:type="dxa"/>
            <w:vAlign w:val="center"/>
          </w:tcPr>
          <w:p w14:paraId="05B343D0" w14:textId="77777777" w:rsidR="00EE04C5" w:rsidRPr="00E5715F" w:rsidRDefault="00EE04C5" w:rsidP="00EE04C5">
            <w:pPr>
              <w:pStyle w:val="Ptabletext"/>
            </w:pPr>
          </w:p>
        </w:tc>
      </w:tr>
    </w:tbl>
    <w:p w14:paraId="6DC3CF03" w14:textId="77777777" w:rsidR="00EE04C5" w:rsidRDefault="00EE04C5" w:rsidP="00EE04C5">
      <w:pPr>
        <w:rPr>
          <w:rFonts w:asciiTheme="minorHAnsi" w:hAnsiTheme="minorHAnsi"/>
        </w:rPr>
      </w:pPr>
    </w:p>
    <w:p w14:paraId="44C7677D" w14:textId="39571ED6" w:rsidR="00EE04C5" w:rsidRDefault="00EE04C5" w:rsidP="00EE04C5">
      <w:pPr>
        <w:rPr>
          <w:rStyle w:val="Cquestionpartlabelbold"/>
          <w:b w:val="0"/>
        </w:rPr>
      </w:pPr>
      <w:r w:rsidRPr="00E5715F">
        <w:rPr>
          <w:rFonts w:asciiTheme="minorHAnsi" w:hAnsiTheme="minorHAnsi"/>
          <w:noProof/>
        </w:rPr>
        <w:drawing>
          <wp:inline distT="0" distB="0" distL="0" distR="0" wp14:anchorId="5D65E815" wp14:editId="21183933">
            <wp:extent cx="3355340" cy="3180715"/>
            <wp:effectExtent l="0" t="0" r="0" b="635"/>
            <wp:docPr id="9" name="Picture 9" descr="ACPM9_PR_5_13t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CPM9_PR_5_13tsc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1F0E" w14:textId="1CEEC05D" w:rsidR="00EE04C5" w:rsidRDefault="00EE04C5" w:rsidP="007C13C8">
      <w:pPr>
        <w:pStyle w:val="Pquestionheadingsx"/>
        <w:keepLines/>
      </w:pPr>
      <w:r>
        <w:lastRenderedPageBreak/>
        <w:t xml:space="preserve">Question </w:t>
      </w:r>
      <w:r w:rsidR="00B629C6">
        <w:t>4</w:t>
      </w:r>
      <w:r w:rsidR="000F4B79">
        <w:t>2</w:t>
      </w:r>
      <w:r>
        <w:tab/>
      </w:r>
      <w:r w:rsidR="00306116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E96289">
        <w:t>5.6</w:t>
      </w:r>
      <w:r>
        <w:t>]</w:t>
      </w:r>
    </w:p>
    <w:p w14:paraId="473FEEAA" w14:textId="4A247F3D" w:rsidR="00EE04C5" w:rsidRDefault="000F4B79" w:rsidP="007C13C8">
      <w:pPr>
        <w:keepNext/>
        <w:keepLines/>
        <w:rPr>
          <w:rFonts w:asciiTheme="minorHAnsi" w:hAnsiTheme="minorHAnsi"/>
        </w:rPr>
      </w:pPr>
      <w:r w:rsidRPr="00AF5DE3">
        <w:rPr>
          <w:rFonts w:asciiTheme="minorHAnsi" w:hAnsiTheme="minorHAnsi"/>
        </w:rPr>
        <w:t xml:space="preserve">Sketch the graph of </w:t>
      </w:r>
      <w:r w:rsidRPr="00AF5DE3">
        <w:rPr>
          <w:rFonts w:asciiTheme="minorHAnsi" w:hAnsiTheme="minorHAnsi"/>
          <w:i/>
        </w:rPr>
        <w:t>y</w:t>
      </w:r>
      <w:r w:rsidRPr="00AF5DE3">
        <w:rPr>
          <w:rFonts w:asciiTheme="minorHAnsi" w:hAnsiTheme="minorHAnsi"/>
        </w:rPr>
        <w:t xml:space="preserve"> = -3</w:t>
      </w:r>
      <w:r w:rsidRPr="00AF5DE3">
        <w:rPr>
          <w:rFonts w:asciiTheme="minorHAnsi" w:hAnsiTheme="minorHAnsi"/>
          <w:i/>
        </w:rPr>
        <w:t>x</w:t>
      </w:r>
      <w:r w:rsidRPr="00AF5DE3">
        <w:rPr>
          <w:rFonts w:asciiTheme="minorHAnsi" w:hAnsiTheme="minorHAnsi"/>
        </w:rPr>
        <w:t xml:space="preserve"> using the gradient and </w:t>
      </w:r>
      <w:r w:rsidRPr="00AF5DE3">
        <w:rPr>
          <w:rFonts w:asciiTheme="minorHAnsi" w:hAnsiTheme="minorHAnsi"/>
          <w:i/>
        </w:rPr>
        <w:t>y</w:t>
      </w:r>
      <w:r w:rsidRPr="00AF5DE3">
        <w:rPr>
          <w:rFonts w:asciiTheme="minorHAnsi" w:hAnsiTheme="minorHAnsi"/>
        </w:rPr>
        <w:t>-intercept.</w:t>
      </w:r>
    </w:p>
    <w:p w14:paraId="20BBAED6" w14:textId="34F3EF4C" w:rsidR="00EE04C5" w:rsidRDefault="00EE04C5" w:rsidP="00EE04C5">
      <w:pPr>
        <w:rPr>
          <w:rStyle w:val="Cquestionpartlabelbold"/>
          <w:b w:val="0"/>
        </w:rPr>
      </w:pPr>
      <w:r w:rsidRPr="00E5715F">
        <w:rPr>
          <w:rFonts w:asciiTheme="minorHAnsi" w:hAnsiTheme="minorHAnsi"/>
          <w:noProof/>
        </w:rPr>
        <w:drawing>
          <wp:inline distT="0" distB="0" distL="0" distR="0" wp14:anchorId="358B3047" wp14:editId="5A48C67F">
            <wp:extent cx="3355340" cy="3180715"/>
            <wp:effectExtent l="0" t="0" r="0" b="635"/>
            <wp:docPr id="10" name="Picture 10" descr="ACPM9_PR_5_13t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CPM9_PR_5_13tsc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9A5B" w14:textId="5001E6D2" w:rsidR="00EE04C5" w:rsidRDefault="00EE04C5" w:rsidP="00404A83">
      <w:pPr>
        <w:pStyle w:val="Pquestionheadingsx"/>
        <w:keepLines/>
      </w:pPr>
      <w:r>
        <w:t xml:space="preserve">Question </w:t>
      </w:r>
      <w:r w:rsidR="00B629C6">
        <w:t>4</w:t>
      </w:r>
      <w:r w:rsidR="000F4B79">
        <w:t>3</w:t>
      </w:r>
      <w:r>
        <w:tab/>
      </w:r>
      <w:r w:rsidR="00306116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E96289">
        <w:t>5.</w:t>
      </w:r>
      <w:r w:rsidR="00306116">
        <w:t>8</w:t>
      </w:r>
      <w:r>
        <w:t>]</w:t>
      </w:r>
    </w:p>
    <w:p w14:paraId="7CB45657" w14:textId="0A175755" w:rsidR="00EE04C5" w:rsidRDefault="00EE04C5" w:rsidP="00404A83">
      <w:pPr>
        <w:keepNext/>
        <w:keepLines/>
        <w:rPr>
          <w:rFonts w:asciiTheme="minorHAnsi" w:hAnsiTheme="minorHAnsi"/>
        </w:rPr>
      </w:pPr>
      <w:r w:rsidRPr="00E5715F">
        <w:rPr>
          <w:rFonts w:asciiTheme="minorHAnsi" w:hAnsiTheme="minorHAnsi"/>
        </w:rPr>
        <w:t xml:space="preserve">Sketch the graph of </w:t>
      </w:r>
      <w:r w:rsidR="000F4B79" w:rsidRPr="00AF5DE3">
        <w:rPr>
          <w:rFonts w:asciiTheme="minorHAnsi" w:hAnsiTheme="minorHAnsi"/>
          <w:i/>
        </w:rPr>
        <w:t>y</w:t>
      </w:r>
      <w:r w:rsidR="000F4B79" w:rsidRPr="00AF5DE3">
        <w:rPr>
          <w:rFonts w:asciiTheme="minorHAnsi" w:hAnsiTheme="minorHAnsi"/>
        </w:rPr>
        <w:t xml:space="preserve"> + 1 = 0</w:t>
      </w:r>
      <w:r w:rsidRPr="00E5715F">
        <w:rPr>
          <w:rFonts w:asciiTheme="minorHAnsi" w:hAnsiTheme="minorHAnsi"/>
        </w:rPr>
        <w:t>.</w:t>
      </w:r>
    </w:p>
    <w:p w14:paraId="75113605" w14:textId="01293ED1" w:rsidR="00EE04C5" w:rsidRDefault="00EE04C5" w:rsidP="00EE04C5">
      <w:pPr>
        <w:rPr>
          <w:rStyle w:val="Cquestionpartlabelbold"/>
          <w:b w:val="0"/>
        </w:rPr>
      </w:pPr>
      <w:r w:rsidRPr="00E5715F">
        <w:rPr>
          <w:rFonts w:asciiTheme="minorHAnsi" w:hAnsiTheme="minorHAnsi"/>
          <w:noProof/>
        </w:rPr>
        <w:drawing>
          <wp:inline distT="0" distB="0" distL="0" distR="0" wp14:anchorId="7B77F567" wp14:editId="68FE5C56">
            <wp:extent cx="3355340" cy="3180715"/>
            <wp:effectExtent l="0" t="0" r="0" b="635"/>
            <wp:docPr id="11" name="Picture 11" descr="ACPM9_PR_5_13t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CPM9_PR_5_13tsc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AB77F" w14:textId="0ACE79D5" w:rsidR="000F4B79" w:rsidRDefault="00306116" w:rsidP="000F4B79">
      <w:pPr>
        <w:pStyle w:val="Pquestionheadingsx"/>
        <w:keepLines/>
      </w:pPr>
      <w:r>
        <w:t>Question 44</w:t>
      </w:r>
      <w:r w:rsidR="000F4B79">
        <w:tab/>
      </w:r>
      <w:r w:rsidR="00B95633">
        <w:rPr>
          <w:rStyle w:val="Cmarkslabel"/>
        </w:rPr>
        <w:t>4</w:t>
      </w:r>
      <w:r w:rsidR="000F4B79" w:rsidRPr="001B433F">
        <w:rPr>
          <w:rStyle w:val="Cmarkslabel"/>
        </w:rPr>
        <w:t xml:space="preserve"> marks</w:t>
      </w:r>
      <w:r w:rsidR="000F4B79">
        <w:tab/>
        <w:t>[</w:t>
      </w:r>
      <w:r w:rsidR="00B95633">
        <w:t>6.1</w:t>
      </w:r>
      <w:r w:rsidR="000F4B79">
        <w:t>]</w:t>
      </w:r>
    </w:p>
    <w:p w14:paraId="10F65655" w14:textId="41C59C32" w:rsidR="000F4B79" w:rsidRDefault="000F4B79" w:rsidP="000F4B79">
      <w:pPr>
        <w:ind w:left="360" w:hanging="360"/>
        <w:rPr>
          <w:rFonts w:asciiTheme="minorHAnsi" w:hAnsiTheme="minorHAnsi"/>
        </w:rPr>
      </w:pPr>
      <w:r w:rsidRPr="00AF5DE3">
        <w:rPr>
          <w:rFonts w:asciiTheme="minorHAnsi" w:hAnsiTheme="minorHAnsi"/>
        </w:rPr>
        <w:t xml:space="preserve">Find the value of </w:t>
      </w:r>
      <w:r w:rsidR="009311FC" w:rsidRPr="009311FC">
        <w:rPr>
          <w:rFonts w:asciiTheme="minorHAnsi" w:hAnsiTheme="minorHAnsi"/>
          <w:i/>
        </w:rPr>
        <w:t>x</w:t>
      </w:r>
      <w:r w:rsidR="009311FC">
        <w:rPr>
          <w:rFonts w:asciiTheme="minorHAnsi" w:hAnsiTheme="minorHAnsi"/>
        </w:rPr>
        <w:t xml:space="preserve"> </w:t>
      </w:r>
      <w:r w:rsidRPr="00AF5DE3">
        <w:rPr>
          <w:rFonts w:asciiTheme="minorHAnsi" w:hAnsiTheme="minorHAnsi"/>
        </w:rPr>
        <w:t>in the diagram shown.</w:t>
      </w:r>
      <w:r>
        <w:rPr>
          <w:rFonts w:asciiTheme="minorHAnsi" w:hAnsiTheme="minorHAnsi"/>
        </w:rPr>
        <w:t xml:space="preserve"> </w:t>
      </w:r>
      <w:r w:rsidRPr="00AF5DE3">
        <w:rPr>
          <w:rFonts w:asciiTheme="minorHAnsi" w:hAnsiTheme="minorHAnsi"/>
        </w:rPr>
        <w:t>Give reasons for your answer.</w:t>
      </w:r>
    </w:p>
    <w:p w14:paraId="10626DB2" w14:textId="1EBAB212" w:rsidR="000F4B79" w:rsidRDefault="00235CC6" w:rsidP="000F4B79">
      <w:pPr>
        <w:rPr>
          <w:rStyle w:val="Cquestionpartlabelbold"/>
          <w:b w:val="0"/>
        </w:rPr>
      </w:pPr>
      <w:r>
        <w:rPr>
          <w:rStyle w:val="Cquestionpartlabelbold"/>
          <w:b w:val="0"/>
        </w:rPr>
        <w:pict w14:anchorId="204336FD">
          <v:shape id="_x0000_i1048" type="#_x0000_t75" style="width:139.7pt;height:75.2pt">
            <v:imagedata r:id="rId68" o:title="PM2e_09_EB_eoye_01" grayscale="t"/>
          </v:shape>
        </w:pict>
      </w:r>
    </w:p>
    <w:p w14:paraId="3525D206" w14:textId="77777777" w:rsidR="009311FC" w:rsidRDefault="009311FC" w:rsidP="000F4B79">
      <w:pPr>
        <w:rPr>
          <w:rStyle w:val="Cquestionpartlabelbold"/>
          <w:b w:val="0"/>
        </w:rPr>
      </w:pPr>
    </w:p>
    <w:p w14:paraId="06D34BB9" w14:textId="38517356" w:rsidR="00A04249" w:rsidRDefault="00A04249" w:rsidP="00A04249">
      <w:pPr>
        <w:pStyle w:val="Pquestionheadingsx"/>
        <w:keepLines/>
      </w:pPr>
      <w:r>
        <w:lastRenderedPageBreak/>
        <w:t>Question 4</w:t>
      </w:r>
      <w:r w:rsidR="00306116">
        <w:t>5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B95633">
        <w:t>6.3</w:t>
      </w:r>
      <w:r>
        <w:t>]</w:t>
      </w:r>
    </w:p>
    <w:p w14:paraId="3CEB6257" w14:textId="6205D81C" w:rsidR="000F4B79" w:rsidRDefault="00A04249" w:rsidP="00EE04C5">
      <w:pPr>
        <w:rPr>
          <w:rFonts w:asciiTheme="minorHAnsi" w:hAnsiTheme="minorHAnsi"/>
        </w:rPr>
      </w:pPr>
      <w:r w:rsidRPr="00AF5DE3">
        <w:rPr>
          <w:rFonts w:asciiTheme="minorHAnsi" w:hAnsiTheme="minorHAnsi"/>
        </w:rPr>
        <w:t>Find the value of the variable in the following figure.</w:t>
      </w:r>
    </w:p>
    <w:p w14:paraId="15409699" w14:textId="734FA80A" w:rsidR="00A04249" w:rsidRDefault="00A04249" w:rsidP="00EE04C5">
      <w:pPr>
        <w:rPr>
          <w:rStyle w:val="Cquestionpartlabelbold"/>
          <w:b w:val="0"/>
        </w:rPr>
      </w:pPr>
      <w:r>
        <w:rPr>
          <w:noProof/>
        </w:rPr>
        <w:drawing>
          <wp:inline distT="0" distB="0" distL="0" distR="0" wp14:anchorId="51EE8297" wp14:editId="4EBF8E7A">
            <wp:extent cx="1836420" cy="1880235"/>
            <wp:effectExtent l="0" t="0" r="0" b="5715"/>
            <wp:docPr id="25" name="Picture 25" descr="ACPM9_PR_1_14te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CPM9_PR_1_14teoy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7E2F9" w14:textId="5EB36D4C" w:rsidR="00A04249" w:rsidRDefault="00A04249" w:rsidP="009311FC">
      <w:pPr>
        <w:pStyle w:val="Pquestionheadingsx"/>
        <w:keepLines/>
      </w:pPr>
      <w:r>
        <w:t>Question 4</w:t>
      </w:r>
      <w:r w:rsidR="00306116">
        <w:t>6</w:t>
      </w:r>
      <w:r>
        <w:tab/>
      </w:r>
      <w:r w:rsidR="00B95633"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  <w:t>[</w:t>
      </w:r>
      <w:r w:rsidR="00B95633">
        <w:t>6.6</w:t>
      </w:r>
      <w:r>
        <w:t>]</w:t>
      </w:r>
    </w:p>
    <w:p w14:paraId="7CB99915" w14:textId="0E2BF758" w:rsidR="00A04249" w:rsidRDefault="00A04249" w:rsidP="009311FC">
      <w:pPr>
        <w:keepNext/>
        <w:keepLines/>
        <w:rPr>
          <w:rFonts w:asciiTheme="minorHAnsi" w:hAnsiTheme="minorHAnsi"/>
        </w:rPr>
      </w:pPr>
      <w:r w:rsidRPr="00AF5DE3">
        <w:rPr>
          <w:rFonts w:asciiTheme="minorHAnsi" w:hAnsiTheme="minorHAnsi"/>
        </w:rPr>
        <w:t xml:space="preserve">In </w:t>
      </w:r>
      <w:r>
        <w:rPr>
          <w:rFonts w:asciiTheme="minorHAnsi" w:hAnsiTheme="minorHAnsi"/>
        </w:rPr>
        <w:t xml:space="preserve">the </w:t>
      </w:r>
      <w:r w:rsidRPr="00AF5DE3">
        <w:rPr>
          <w:rFonts w:asciiTheme="minorHAnsi" w:hAnsiTheme="minorHAnsi"/>
        </w:rPr>
        <w:t>diagram</w:t>
      </w:r>
      <w:r w:rsidR="00404A83">
        <w:rPr>
          <w:rFonts w:asciiTheme="minorHAnsi" w:hAnsiTheme="minorHAnsi"/>
        </w:rPr>
        <w:t xml:space="preserve"> below</w:t>
      </w:r>
      <w:r w:rsidRPr="00AF5DE3">
        <w:rPr>
          <w:rFonts w:asciiTheme="minorHAnsi" w:hAnsiTheme="minorHAnsi"/>
        </w:rPr>
        <w:t>, show that the two triangles are similar and then find the value of the variable.</w:t>
      </w:r>
    </w:p>
    <w:p w14:paraId="454A9BE6" w14:textId="0D96526A" w:rsidR="00A04249" w:rsidRDefault="00A04249" w:rsidP="00A04249">
      <w:pPr>
        <w:rPr>
          <w:rStyle w:val="Cquestionpartlabelbold"/>
          <w:b w:val="0"/>
        </w:rPr>
      </w:pPr>
      <w:r>
        <w:rPr>
          <w:noProof/>
        </w:rPr>
        <w:drawing>
          <wp:inline distT="0" distB="0" distL="0" distR="0" wp14:anchorId="5AE46CDF" wp14:editId="2B99DE66">
            <wp:extent cx="3524250" cy="1479550"/>
            <wp:effectExtent l="0" t="0" r="0" b="6350"/>
            <wp:docPr id="26" name="Picture 26" descr="ACPM9_PR_1_15teoy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CPM9_PR_1_15teoy_RR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ACF80" w14:textId="77777777" w:rsidR="009311FC" w:rsidRDefault="009311FC" w:rsidP="00A04249">
      <w:pPr>
        <w:rPr>
          <w:rStyle w:val="Cquestionpartlabelbold"/>
          <w:b w:val="0"/>
        </w:rPr>
      </w:pPr>
    </w:p>
    <w:p w14:paraId="6D8D7C81" w14:textId="77777777" w:rsidR="009311FC" w:rsidRDefault="009311FC" w:rsidP="00A04249">
      <w:pPr>
        <w:rPr>
          <w:rStyle w:val="Cquestionpartlabelbold"/>
          <w:b w:val="0"/>
        </w:rPr>
      </w:pPr>
    </w:p>
    <w:p w14:paraId="67EE48A3" w14:textId="77777777" w:rsidR="009311FC" w:rsidRDefault="009311FC" w:rsidP="00A04249">
      <w:pPr>
        <w:rPr>
          <w:rStyle w:val="Cquestionpartlabelbold"/>
          <w:b w:val="0"/>
        </w:rPr>
      </w:pPr>
    </w:p>
    <w:p w14:paraId="0AA73739" w14:textId="77777777" w:rsidR="009311FC" w:rsidRDefault="009311FC" w:rsidP="00A04249">
      <w:pPr>
        <w:rPr>
          <w:rStyle w:val="Cquestionpartlabelbold"/>
          <w:b w:val="0"/>
        </w:rPr>
      </w:pPr>
    </w:p>
    <w:p w14:paraId="27B7647D" w14:textId="20111296" w:rsidR="00A04249" w:rsidRDefault="00A04249" w:rsidP="00A04249">
      <w:pPr>
        <w:pStyle w:val="Pquestionheadingsx"/>
        <w:keepLines/>
      </w:pPr>
      <w:r>
        <w:t>Question 4</w:t>
      </w:r>
      <w:r w:rsidR="00306116">
        <w:t>7</w:t>
      </w:r>
      <w:r>
        <w:tab/>
      </w:r>
      <w:r w:rsidR="00B95633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B95633">
        <w:t>7.1</w:t>
      </w:r>
      <w:r>
        <w:t>]</w:t>
      </w:r>
    </w:p>
    <w:p w14:paraId="09AE2724" w14:textId="3C423342" w:rsidR="00A04249" w:rsidRDefault="00A04249" w:rsidP="00A04249">
      <w:pPr>
        <w:rPr>
          <w:rFonts w:asciiTheme="minorHAnsi" w:hAnsiTheme="minorHAnsi"/>
        </w:rPr>
      </w:pPr>
      <w:r w:rsidRPr="00AF5DE3">
        <w:rPr>
          <w:rFonts w:asciiTheme="minorHAnsi" w:hAnsiTheme="minorHAnsi"/>
        </w:rPr>
        <w:t>For the triangle</w:t>
      </w:r>
      <w:r w:rsidR="00404A83">
        <w:rPr>
          <w:rFonts w:asciiTheme="minorHAnsi" w:hAnsiTheme="minorHAnsi"/>
        </w:rPr>
        <w:t xml:space="preserve"> below</w:t>
      </w:r>
      <w:r w:rsidRPr="00AF5DE3">
        <w:rPr>
          <w:rFonts w:asciiTheme="minorHAnsi" w:hAnsiTheme="minorHAnsi"/>
        </w:rPr>
        <w:t xml:space="preserve">, state the length of the following, correct to </w:t>
      </w:r>
      <w:r>
        <w:rPr>
          <w:rFonts w:asciiTheme="minorHAnsi" w:hAnsiTheme="minorHAnsi"/>
        </w:rPr>
        <w:t xml:space="preserve">2 </w:t>
      </w:r>
      <w:r w:rsidRPr="00AF5DE3">
        <w:rPr>
          <w:rFonts w:asciiTheme="minorHAnsi" w:hAnsiTheme="minorHAnsi"/>
        </w:rPr>
        <w:t>decimal places:</w:t>
      </w:r>
    </w:p>
    <w:p w14:paraId="290A3D16" w14:textId="74351374" w:rsidR="00A04249" w:rsidRDefault="00A04249" w:rsidP="00A04249">
      <w:pPr>
        <w:pStyle w:val="Pquestiontextpartsa"/>
        <w:rPr>
          <w:rStyle w:val="Cquestionpartlabelbold"/>
        </w:rPr>
      </w:pPr>
      <w:r>
        <w:rPr>
          <w:b/>
          <w:noProof/>
        </w:rPr>
        <w:drawing>
          <wp:inline distT="0" distB="0" distL="0" distR="0" wp14:anchorId="33385003" wp14:editId="08A34C5E">
            <wp:extent cx="1314450" cy="1609725"/>
            <wp:effectExtent l="0" t="0" r="0" b="9525"/>
            <wp:docPr id="27" name="Picture 27" descr="ACPM9_PR_1_16te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CPM9_PR_1_16teoy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BC92B" w14:textId="6CD87FA9" w:rsidR="00A04249" w:rsidRDefault="00A04249" w:rsidP="00A04249">
      <w:pPr>
        <w:pStyle w:val="Pquestiontextpartsa"/>
      </w:pPr>
      <w:r w:rsidRPr="00EE04C5">
        <w:rPr>
          <w:rStyle w:val="Cquestionpartlabelbold"/>
        </w:rPr>
        <w:t>(a)</w:t>
      </w:r>
      <w:r w:rsidRPr="00EE04C5">
        <w:tab/>
      </w:r>
      <w:r>
        <w:t>hypotenuse</w:t>
      </w:r>
    </w:p>
    <w:p w14:paraId="44F29AFE" w14:textId="77777777" w:rsidR="00A04249" w:rsidRDefault="00A04249" w:rsidP="00404A83">
      <w:pPr>
        <w:pStyle w:val="Pquestiontextpartsa"/>
        <w:ind w:left="0" w:firstLine="0"/>
      </w:pPr>
    </w:p>
    <w:p w14:paraId="2A30D944" w14:textId="77777777" w:rsidR="00A04249" w:rsidRDefault="00A04249" w:rsidP="00A04249">
      <w:pPr>
        <w:pStyle w:val="Pquestiontextpartsa"/>
      </w:pPr>
    </w:p>
    <w:p w14:paraId="11311BAB" w14:textId="77777777" w:rsidR="00404A83" w:rsidRPr="00EE04C5" w:rsidRDefault="00404A83" w:rsidP="00A04249">
      <w:pPr>
        <w:pStyle w:val="Pquestiontextpartsa"/>
      </w:pPr>
    </w:p>
    <w:p w14:paraId="2F0BDB1F" w14:textId="45EE14EC" w:rsidR="00A04249" w:rsidRDefault="00A04249" w:rsidP="00A04249">
      <w:pPr>
        <w:pStyle w:val="Pquestiontextpartsai"/>
      </w:pPr>
      <w:r w:rsidRPr="00EE04C5">
        <w:rPr>
          <w:rStyle w:val="Cquestionpartlabelbold"/>
        </w:rPr>
        <w:t>(b)</w:t>
      </w:r>
      <w:r>
        <w:tab/>
        <w:t>opposite side</w:t>
      </w:r>
    </w:p>
    <w:p w14:paraId="74E210CC" w14:textId="77777777" w:rsidR="00A04249" w:rsidRDefault="00A04249" w:rsidP="00A04249">
      <w:pPr>
        <w:pStyle w:val="Pquestiontextpartsai"/>
      </w:pPr>
    </w:p>
    <w:p w14:paraId="0BF964FE" w14:textId="77777777" w:rsidR="00A04249" w:rsidRDefault="00A04249" w:rsidP="00A04249">
      <w:pPr>
        <w:pStyle w:val="Pquestiontextpartsai"/>
      </w:pPr>
    </w:p>
    <w:p w14:paraId="23FF1E41" w14:textId="77777777" w:rsidR="00404A83" w:rsidRDefault="00404A83" w:rsidP="00A04249">
      <w:pPr>
        <w:pStyle w:val="Pquestiontextpartsai"/>
      </w:pPr>
    </w:p>
    <w:p w14:paraId="79A4241C" w14:textId="40EEF075" w:rsidR="00A04249" w:rsidRDefault="00A04249" w:rsidP="00A04249">
      <w:pPr>
        <w:pStyle w:val="Pquestiontextpartsai"/>
      </w:pPr>
      <w:r w:rsidRPr="00EE04C5">
        <w:rPr>
          <w:rStyle w:val="Cquestionpartlabelbold"/>
        </w:rPr>
        <w:t>(</w:t>
      </w:r>
      <w:r>
        <w:rPr>
          <w:rStyle w:val="Cquestionpartlabelbold"/>
        </w:rPr>
        <w:t>c</w:t>
      </w:r>
      <w:r w:rsidRPr="00EE04C5">
        <w:rPr>
          <w:rStyle w:val="Cquestionpartlabelbold"/>
        </w:rPr>
        <w:t>)</w:t>
      </w:r>
      <w:r>
        <w:tab/>
        <w:t>adjacent side.</w:t>
      </w:r>
    </w:p>
    <w:p w14:paraId="028DB88A" w14:textId="77777777" w:rsidR="00A04249" w:rsidRDefault="00A04249" w:rsidP="00A04249">
      <w:pPr>
        <w:pStyle w:val="Pquestiontextpartsai"/>
      </w:pPr>
    </w:p>
    <w:p w14:paraId="5668888F" w14:textId="51212C3E" w:rsidR="00A04249" w:rsidRDefault="00A04249" w:rsidP="00A04249">
      <w:pPr>
        <w:pStyle w:val="Pquestionheadingsx"/>
        <w:keepLines/>
      </w:pPr>
      <w:r>
        <w:t>Question 4</w:t>
      </w:r>
      <w:r w:rsidR="00306116">
        <w:t>8</w:t>
      </w:r>
      <w:r>
        <w:tab/>
      </w:r>
      <w:r w:rsidR="00B95633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B95633">
        <w:t>7.3</w:t>
      </w:r>
      <w:r>
        <w:t>]</w:t>
      </w:r>
    </w:p>
    <w:p w14:paraId="66262FAF" w14:textId="791D2125" w:rsidR="00A04249" w:rsidRDefault="009311FC" w:rsidP="00A0424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Find the value of </w:t>
      </w:r>
      <w:r w:rsidRPr="009311FC">
        <w:rPr>
          <w:rFonts w:asciiTheme="minorHAnsi" w:hAnsiTheme="minorHAnsi"/>
          <w:i/>
        </w:rPr>
        <w:t>x</w:t>
      </w:r>
      <w:r w:rsidR="00A04249" w:rsidRPr="00AF5DE3">
        <w:rPr>
          <w:rFonts w:asciiTheme="minorHAnsi" w:hAnsiTheme="minorHAnsi"/>
        </w:rPr>
        <w:t xml:space="preserve">, correct to </w:t>
      </w:r>
      <w:r w:rsidR="00A04249">
        <w:rPr>
          <w:rFonts w:asciiTheme="minorHAnsi" w:hAnsiTheme="minorHAnsi"/>
        </w:rPr>
        <w:t xml:space="preserve">2 </w:t>
      </w:r>
      <w:r w:rsidR="00A04249" w:rsidRPr="00AF5DE3">
        <w:rPr>
          <w:rFonts w:asciiTheme="minorHAnsi" w:hAnsiTheme="minorHAnsi"/>
        </w:rPr>
        <w:t>decimal places.</w:t>
      </w:r>
    </w:p>
    <w:p w14:paraId="53ED77E4" w14:textId="52AFAF99" w:rsidR="00A04249" w:rsidRDefault="00A04249" w:rsidP="00A04249">
      <w:pPr>
        <w:rPr>
          <w:rStyle w:val="Cquestionpartlabelbold"/>
          <w:b w:val="0"/>
        </w:rPr>
      </w:pPr>
      <w:r>
        <w:rPr>
          <w:noProof/>
        </w:rPr>
        <w:drawing>
          <wp:inline distT="0" distB="0" distL="0" distR="0" wp14:anchorId="38F056AD" wp14:editId="2B9FB5A6">
            <wp:extent cx="1914525" cy="1304925"/>
            <wp:effectExtent l="0" t="0" r="9525" b="9525"/>
            <wp:docPr id="28" name="Picture 28" descr="ACPM9_PR_1_17te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CPM9_PR_1_17teoy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F51E8" w14:textId="2B3E704A" w:rsidR="00A04249" w:rsidRDefault="00A04249" w:rsidP="009311FC">
      <w:pPr>
        <w:pStyle w:val="Pquestionheadingsx"/>
        <w:keepLines/>
      </w:pPr>
      <w:r>
        <w:t xml:space="preserve">Question </w:t>
      </w:r>
      <w:r w:rsidR="00306116">
        <w:t>49</w:t>
      </w:r>
      <w:r>
        <w:tab/>
      </w:r>
      <w:r w:rsidR="00B95633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B95633">
        <w:t>7.4</w:t>
      </w:r>
      <w:r>
        <w:t>]</w:t>
      </w:r>
    </w:p>
    <w:p w14:paraId="2908644B" w14:textId="28E8C76F" w:rsidR="00A04249" w:rsidRDefault="00A04249" w:rsidP="009311FC">
      <w:pPr>
        <w:keepNext/>
        <w:keepLines/>
        <w:rPr>
          <w:rFonts w:asciiTheme="minorHAnsi" w:hAnsiTheme="minorHAnsi"/>
        </w:rPr>
      </w:pPr>
      <w:r w:rsidRPr="00AF5DE3">
        <w:rPr>
          <w:rFonts w:asciiTheme="minorHAnsi" w:hAnsiTheme="minorHAnsi"/>
        </w:rPr>
        <w:t>A 5 m ladder leaning against a wall reaches the bottom of a window at a height of 4.2 m above level ground. What angle to the nearest degree does the ladder make with the wall?</w:t>
      </w:r>
    </w:p>
    <w:p w14:paraId="0537BFC0" w14:textId="42E9711E" w:rsidR="00A04249" w:rsidRDefault="00A04249" w:rsidP="00A04249">
      <w:pPr>
        <w:rPr>
          <w:rStyle w:val="Cquestionpartlabelbold"/>
          <w:b w:val="0"/>
        </w:rPr>
      </w:pPr>
      <w:r>
        <w:rPr>
          <w:noProof/>
        </w:rPr>
        <w:drawing>
          <wp:inline distT="0" distB="0" distL="0" distR="0" wp14:anchorId="10A56D75" wp14:editId="6B5F252D">
            <wp:extent cx="1304925" cy="2171700"/>
            <wp:effectExtent l="0" t="0" r="9525" b="0"/>
            <wp:docPr id="29" name="Picture 29" descr="ACPM9_PR_1_18te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CPM9_PR_1_18teoy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B34A7" w14:textId="64BB8611" w:rsidR="00A04249" w:rsidRDefault="00A04249" w:rsidP="00A04249">
      <w:pPr>
        <w:pStyle w:val="Pquestionheadingsx"/>
        <w:keepLines/>
      </w:pPr>
      <w:r>
        <w:t>Question 5</w:t>
      </w:r>
      <w:r w:rsidR="00306116">
        <w:t>0</w:t>
      </w:r>
      <w:r>
        <w:tab/>
      </w:r>
      <w:r w:rsidR="00B95633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B95633">
        <w:t>8.5</w:t>
      </w:r>
      <w:r>
        <w:t>]</w:t>
      </w:r>
    </w:p>
    <w:p w14:paraId="78379437" w14:textId="0B531DC8" w:rsidR="00A04249" w:rsidRDefault="00A04249" w:rsidP="00A04249">
      <w:pPr>
        <w:rPr>
          <w:rFonts w:asciiTheme="minorHAnsi" w:hAnsiTheme="minorHAnsi"/>
        </w:rPr>
      </w:pPr>
      <w:r w:rsidRPr="00AF5DE3">
        <w:rPr>
          <w:rFonts w:asciiTheme="minorHAnsi" w:hAnsiTheme="minorHAnsi"/>
        </w:rPr>
        <w:t xml:space="preserve">A </w:t>
      </w:r>
      <w:r w:rsidR="00235CC6">
        <w:rPr>
          <w:rFonts w:asciiTheme="minorHAnsi" w:hAnsiTheme="minorHAnsi"/>
        </w:rPr>
        <w:t>standard</w:t>
      </w:r>
      <w:r w:rsidRPr="00AF5DE3">
        <w:rPr>
          <w:rFonts w:asciiTheme="minorHAnsi" w:hAnsiTheme="minorHAnsi"/>
        </w:rPr>
        <w:t xml:space="preserve"> six-sided die is rolled. Find the probability of </w:t>
      </w:r>
      <w:r w:rsidR="00235CC6">
        <w:rPr>
          <w:rFonts w:asciiTheme="minorHAnsi" w:hAnsiTheme="minorHAnsi"/>
        </w:rPr>
        <w:t>the roll giving</w:t>
      </w:r>
      <w:r w:rsidRPr="00AF5DE3">
        <w:rPr>
          <w:rFonts w:asciiTheme="minorHAnsi" w:hAnsiTheme="minorHAnsi"/>
        </w:rPr>
        <w:t>:</w:t>
      </w:r>
    </w:p>
    <w:p w14:paraId="43B7DFCE" w14:textId="0EA0EECD" w:rsidR="00A04249" w:rsidRDefault="00A04249" w:rsidP="00A04249">
      <w:pPr>
        <w:pStyle w:val="Pquestiontextpartsa"/>
      </w:pPr>
      <w:r w:rsidRPr="00EE04C5">
        <w:rPr>
          <w:rStyle w:val="Cquestionpartlabelbold"/>
        </w:rPr>
        <w:t>(a)</w:t>
      </w:r>
      <w:r w:rsidRPr="00EE04C5">
        <w:tab/>
      </w:r>
      <w:r w:rsidRPr="00AF5DE3">
        <w:t>a 6</w:t>
      </w:r>
    </w:p>
    <w:p w14:paraId="0011C006" w14:textId="77777777" w:rsidR="00A04249" w:rsidRDefault="00A04249" w:rsidP="00A04249">
      <w:pPr>
        <w:pStyle w:val="Pquestiontextpartsa"/>
      </w:pPr>
    </w:p>
    <w:p w14:paraId="57ED15CD" w14:textId="77777777" w:rsidR="00A04249" w:rsidRPr="00EE04C5" w:rsidRDefault="00A04249" w:rsidP="00A04249">
      <w:pPr>
        <w:pStyle w:val="Pquestiontextpartsa"/>
      </w:pPr>
    </w:p>
    <w:p w14:paraId="3D6A30D7" w14:textId="597F5196" w:rsidR="00A04249" w:rsidRDefault="00A04249" w:rsidP="00A04249">
      <w:pPr>
        <w:pStyle w:val="Pquestiontextpartsai"/>
      </w:pPr>
      <w:r w:rsidRPr="00EE04C5">
        <w:rPr>
          <w:rStyle w:val="Cquestionpartlabelbold"/>
        </w:rPr>
        <w:t>(b)</w:t>
      </w:r>
      <w:r>
        <w:tab/>
      </w:r>
      <w:r w:rsidRPr="00AF5DE3">
        <w:t>an even number</w:t>
      </w:r>
    </w:p>
    <w:p w14:paraId="35F19FD6" w14:textId="77777777" w:rsidR="00A04249" w:rsidRDefault="00A04249" w:rsidP="00A04249">
      <w:pPr>
        <w:pStyle w:val="Pquestiontextpartsai"/>
        <w:ind w:left="0" w:firstLine="0"/>
      </w:pPr>
    </w:p>
    <w:p w14:paraId="118D9628" w14:textId="77777777" w:rsidR="00A04249" w:rsidRDefault="00A04249" w:rsidP="00A04249">
      <w:pPr>
        <w:pStyle w:val="Pquestiontextpartsai"/>
      </w:pPr>
    </w:p>
    <w:p w14:paraId="7FC645F5" w14:textId="17C885CD" w:rsidR="00A04249" w:rsidRDefault="00A04249" w:rsidP="00A04249">
      <w:pPr>
        <w:pStyle w:val="Pquestiontextpartsai"/>
      </w:pPr>
      <w:r w:rsidRPr="00EE04C5">
        <w:rPr>
          <w:rStyle w:val="Cquestionpartlabelbold"/>
        </w:rPr>
        <w:t>(</w:t>
      </w:r>
      <w:r>
        <w:rPr>
          <w:rStyle w:val="Cquestionpartlabelbold"/>
        </w:rPr>
        <w:t>c</w:t>
      </w:r>
      <w:r w:rsidRPr="00EE04C5">
        <w:rPr>
          <w:rStyle w:val="Cquestionpartlabelbold"/>
        </w:rPr>
        <w:t>)</w:t>
      </w:r>
      <w:r>
        <w:tab/>
      </w:r>
      <w:r w:rsidRPr="00AF5DE3">
        <w:t>a number less than 5</w:t>
      </w:r>
    </w:p>
    <w:p w14:paraId="7476C881" w14:textId="77777777" w:rsidR="00A04249" w:rsidRDefault="00A04249" w:rsidP="00A04249">
      <w:pPr>
        <w:pStyle w:val="Pquestiontextpartsai"/>
      </w:pPr>
    </w:p>
    <w:p w14:paraId="541F0E82" w14:textId="77777777" w:rsidR="00A04249" w:rsidRDefault="00A04249" w:rsidP="00A04249">
      <w:pPr>
        <w:pStyle w:val="Pquestiontextpartsai"/>
      </w:pPr>
    </w:p>
    <w:p w14:paraId="1A8E66FF" w14:textId="2D6D7F13" w:rsidR="00A04249" w:rsidRDefault="00A04249" w:rsidP="00A04249">
      <w:pPr>
        <w:pStyle w:val="Pquestiontextpartsa"/>
      </w:pPr>
      <w:r w:rsidRPr="00EE04C5">
        <w:rPr>
          <w:rStyle w:val="Cquestionpartlabelbold"/>
        </w:rPr>
        <w:t>(</w:t>
      </w:r>
      <w:r>
        <w:rPr>
          <w:rStyle w:val="Cquestionpartlabelbold"/>
        </w:rPr>
        <w:t>d</w:t>
      </w:r>
      <w:r w:rsidRPr="00EE04C5">
        <w:rPr>
          <w:rStyle w:val="Cquestionpartlabelbold"/>
        </w:rPr>
        <w:t>)</w:t>
      </w:r>
      <w:r w:rsidRPr="00EE04C5">
        <w:tab/>
      </w:r>
      <w:r w:rsidRPr="00AF5DE3">
        <w:t>a number between 3 and 6</w:t>
      </w:r>
    </w:p>
    <w:p w14:paraId="08FAC051" w14:textId="77777777" w:rsidR="00A04249" w:rsidRDefault="00A04249" w:rsidP="00A04249">
      <w:pPr>
        <w:pStyle w:val="Pquestiontextpartsa"/>
      </w:pPr>
    </w:p>
    <w:p w14:paraId="16B0AB82" w14:textId="77777777" w:rsidR="00A04249" w:rsidRPr="00EE04C5" w:rsidRDefault="00A04249" w:rsidP="00A04249">
      <w:pPr>
        <w:pStyle w:val="Pquestiontextpartsa"/>
      </w:pPr>
    </w:p>
    <w:p w14:paraId="12B06A07" w14:textId="22F98CF1" w:rsidR="00A04249" w:rsidRDefault="00A04249" w:rsidP="00A04249">
      <w:pPr>
        <w:pStyle w:val="Pquestiontextpartsai"/>
      </w:pPr>
      <w:r w:rsidRPr="00EE04C5">
        <w:rPr>
          <w:rStyle w:val="Cquestionpartlabelbold"/>
        </w:rPr>
        <w:lastRenderedPageBreak/>
        <w:t>(</w:t>
      </w:r>
      <w:r>
        <w:rPr>
          <w:rStyle w:val="Cquestionpartlabelbold"/>
        </w:rPr>
        <w:t>e</w:t>
      </w:r>
      <w:r w:rsidRPr="00EE04C5">
        <w:rPr>
          <w:rStyle w:val="Cquestionpartlabelbold"/>
        </w:rPr>
        <w:t>)</w:t>
      </w:r>
      <w:r>
        <w:tab/>
      </w:r>
      <w:r w:rsidRPr="00AF5DE3">
        <w:t>either a 1 or a 2</w:t>
      </w:r>
    </w:p>
    <w:p w14:paraId="0F009F06" w14:textId="77777777" w:rsidR="00A04249" w:rsidRDefault="00A04249" w:rsidP="00A04249">
      <w:pPr>
        <w:pStyle w:val="Pquestiontextpartsai"/>
      </w:pPr>
    </w:p>
    <w:p w14:paraId="4D113653" w14:textId="77777777" w:rsidR="00A04249" w:rsidRDefault="00A04249" w:rsidP="00A04249">
      <w:pPr>
        <w:pStyle w:val="Pquestiontextpartsai"/>
      </w:pPr>
    </w:p>
    <w:p w14:paraId="0BF6EA7D" w14:textId="65AA5248" w:rsidR="00A04249" w:rsidRDefault="00A04249" w:rsidP="00A04249">
      <w:pPr>
        <w:pStyle w:val="Pquestiontextpartsai"/>
      </w:pPr>
      <w:r w:rsidRPr="00EE04C5">
        <w:rPr>
          <w:rStyle w:val="Cquestionpartlabelbold"/>
        </w:rPr>
        <w:t>(</w:t>
      </w:r>
      <w:r>
        <w:rPr>
          <w:rStyle w:val="Cquestionpartlabelbold"/>
        </w:rPr>
        <w:t>f</w:t>
      </w:r>
      <w:r w:rsidRPr="00EE04C5">
        <w:rPr>
          <w:rStyle w:val="Cquestionpartlabelbold"/>
        </w:rPr>
        <w:t>)</w:t>
      </w:r>
      <w:r>
        <w:tab/>
      </w:r>
      <w:r w:rsidRPr="00AF5DE3">
        <w:t>a number that is not less than 3</w:t>
      </w:r>
      <w:r>
        <w:t>.</w:t>
      </w:r>
    </w:p>
    <w:p w14:paraId="3B658515" w14:textId="77777777" w:rsidR="009311FC" w:rsidRDefault="009311FC" w:rsidP="00A04249">
      <w:pPr>
        <w:pStyle w:val="Pquestiontextpartsai"/>
      </w:pPr>
    </w:p>
    <w:p w14:paraId="73459EC2" w14:textId="77777777" w:rsidR="00B95633" w:rsidRDefault="00B95633" w:rsidP="00B95633">
      <w:pPr>
        <w:pStyle w:val="Pquestionheadingsx"/>
        <w:keepLines/>
      </w:pPr>
      <w:r>
        <w:t>Question 51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[9.2]</w:t>
      </w:r>
    </w:p>
    <w:p w14:paraId="50E85D1B" w14:textId="2516B419" w:rsidR="00B95633" w:rsidRDefault="00B95633" w:rsidP="00B95633">
      <w:pPr>
        <w:rPr>
          <w:rFonts w:asciiTheme="minorHAnsi" w:hAnsiTheme="minorHAnsi"/>
        </w:rPr>
      </w:pPr>
      <w:r w:rsidRPr="00AF5DE3">
        <w:rPr>
          <w:rFonts w:asciiTheme="minorHAnsi" w:hAnsiTheme="minorHAnsi"/>
        </w:rPr>
        <w:t>Solve the following quadratic equations using the null factor law.</w:t>
      </w:r>
    </w:p>
    <w:p w14:paraId="7D48AC8C" w14:textId="1DDFB451" w:rsidR="00B95633" w:rsidRDefault="00B95633" w:rsidP="00B95633">
      <w:pPr>
        <w:pStyle w:val="Pquestiontextpartsai"/>
      </w:pPr>
      <w:r w:rsidRPr="00EE04C5">
        <w:rPr>
          <w:rStyle w:val="Cquestionpartlabelbold"/>
        </w:rPr>
        <w:t>(a)</w:t>
      </w:r>
      <w:r w:rsidRPr="00EE04C5">
        <w:tab/>
      </w:r>
      <w:r w:rsidRPr="00AF5DE3">
        <w:rPr>
          <w:i/>
        </w:rPr>
        <w:t>x</w:t>
      </w:r>
      <w:r w:rsidRPr="00AF5DE3">
        <w:rPr>
          <w:vertAlign w:val="superscript"/>
        </w:rPr>
        <w:t xml:space="preserve">2 </w:t>
      </w:r>
      <w:r w:rsidRPr="00AF5DE3">
        <w:rPr>
          <w:i/>
        </w:rPr>
        <w:t>–</w:t>
      </w:r>
      <w:r w:rsidRPr="00AF5DE3">
        <w:t xml:space="preserve"> 3</w:t>
      </w:r>
      <w:r w:rsidRPr="00AF5DE3">
        <w:rPr>
          <w:i/>
        </w:rPr>
        <w:t>x</w:t>
      </w:r>
      <w:r w:rsidRPr="00AF5DE3">
        <w:t xml:space="preserve"> = 0</w:t>
      </w:r>
    </w:p>
    <w:p w14:paraId="68106B98" w14:textId="77777777" w:rsidR="00B95633" w:rsidRDefault="00B95633" w:rsidP="00B95633">
      <w:pPr>
        <w:pStyle w:val="Pquestiontextpartsai"/>
      </w:pPr>
    </w:p>
    <w:p w14:paraId="58FCA66B" w14:textId="77777777" w:rsidR="00B95633" w:rsidRDefault="00B95633" w:rsidP="00B95633">
      <w:pPr>
        <w:pStyle w:val="Pquestiontextpartsai"/>
      </w:pPr>
    </w:p>
    <w:p w14:paraId="6F894EE7" w14:textId="088F6234" w:rsidR="00B95633" w:rsidRDefault="00B95633" w:rsidP="00B95633">
      <w:pPr>
        <w:pStyle w:val="Pquestiontextpartsai"/>
      </w:pPr>
      <w:r w:rsidRPr="00EE04C5">
        <w:rPr>
          <w:rStyle w:val="Cquestionpartlabelbold"/>
        </w:rPr>
        <w:t>(b)</w:t>
      </w:r>
      <w:r>
        <w:tab/>
      </w:r>
      <w:r w:rsidRPr="00AF5DE3">
        <w:t>5</w:t>
      </w:r>
      <w:r w:rsidRPr="00AF5DE3">
        <w:rPr>
          <w:i/>
        </w:rPr>
        <w:t>x</w:t>
      </w:r>
      <w:r w:rsidRPr="00AF5DE3">
        <w:rPr>
          <w:vertAlign w:val="superscript"/>
        </w:rPr>
        <w:t>2</w:t>
      </w:r>
      <w:r w:rsidRPr="00AF5DE3">
        <w:t xml:space="preserve"> – 45 =</w:t>
      </w:r>
      <w:r>
        <w:t xml:space="preserve"> </w:t>
      </w:r>
      <w:r w:rsidRPr="00AF5DE3">
        <w:t>0</w:t>
      </w:r>
    </w:p>
    <w:p w14:paraId="7FB72CBE" w14:textId="77777777" w:rsidR="00B95633" w:rsidRDefault="00B95633" w:rsidP="00B95633">
      <w:pPr>
        <w:pStyle w:val="Pquestiontextpartsai"/>
      </w:pPr>
    </w:p>
    <w:p w14:paraId="15E8F86A" w14:textId="01CEADBE" w:rsidR="00A04249" w:rsidRDefault="00A04249" w:rsidP="00A04249">
      <w:pPr>
        <w:pStyle w:val="Pquestionheadingsx"/>
        <w:keepLines/>
      </w:pPr>
      <w:r>
        <w:t>Question 5</w:t>
      </w:r>
      <w:r w:rsidR="00B95633">
        <w:t>2</w:t>
      </w:r>
      <w:r>
        <w:tab/>
      </w:r>
      <w:r w:rsidR="00B95633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B95633">
        <w:t>9.3</w:t>
      </w:r>
      <w:r>
        <w:t>]</w:t>
      </w:r>
    </w:p>
    <w:p w14:paraId="258EAC56" w14:textId="45AA155C" w:rsidR="00A04249" w:rsidRDefault="00A04249" w:rsidP="00A04249">
      <w:pPr>
        <w:rPr>
          <w:rFonts w:asciiTheme="minorHAnsi" w:hAnsiTheme="minorHAnsi"/>
        </w:rPr>
      </w:pPr>
      <w:r w:rsidRPr="00AF5DE3">
        <w:rPr>
          <w:rFonts w:asciiTheme="minorHAnsi" w:hAnsiTheme="minorHAnsi"/>
        </w:rPr>
        <w:t>For the quadratic relationship</w:t>
      </w:r>
      <w:r w:rsidRPr="00AF5DE3">
        <w:rPr>
          <w:rFonts w:asciiTheme="minorHAnsi" w:hAnsiTheme="minorHAnsi"/>
          <w:i/>
        </w:rPr>
        <w:t xml:space="preserve"> y </w:t>
      </w:r>
      <w:r w:rsidRPr="00AF5DE3">
        <w:rPr>
          <w:rFonts w:asciiTheme="minorHAnsi" w:hAnsiTheme="minorHAnsi"/>
        </w:rPr>
        <w:t>= (</w:t>
      </w:r>
      <w:r w:rsidRPr="00AF5DE3">
        <w:rPr>
          <w:rFonts w:asciiTheme="minorHAnsi" w:hAnsiTheme="minorHAnsi"/>
          <w:i/>
        </w:rPr>
        <w:t xml:space="preserve">x </w:t>
      </w:r>
      <w:r w:rsidRPr="00AF5DE3">
        <w:rPr>
          <w:rFonts w:asciiTheme="minorHAnsi" w:hAnsiTheme="minorHAnsi"/>
        </w:rPr>
        <w:t>– 3)</w:t>
      </w:r>
      <w:r w:rsidRPr="00AF5DE3">
        <w:rPr>
          <w:rFonts w:asciiTheme="minorHAnsi" w:hAnsiTheme="minorHAnsi"/>
          <w:vertAlign w:val="superscript"/>
        </w:rPr>
        <w:t>2</w:t>
      </w:r>
      <w:r w:rsidRPr="00AF5DE3">
        <w:rPr>
          <w:rFonts w:asciiTheme="minorHAnsi" w:hAnsiTheme="minorHAnsi"/>
        </w:rPr>
        <w:t xml:space="preserve"> </w:t>
      </w:r>
      <w:r w:rsidRPr="00AF5DE3">
        <w:rPr>
          <w:rFonts w:asciiTheme="minorHAnsi" w:hAnsiTheme="minorHAnsi"/>
          <w:i/>
        </w:rPr>
        <w:t xml:space="preserve">– </w:t>
      </w:r>
      <w:r w:rsidRPr="00AF5DE3">
        <w:rPr>
          <w:rFonts w:asciiTheme="minorHAnsi" w:hAnsiTheme="minorHAnsi"/>
        </w:rPr>
        <w:t>4:</w:t>
      </w:r>
    </w:p>
    <w:p w14:paraId="3910C9D4" w14:textId="2BF69578" w:rsidR="00A04249" w:rsidRDefault="00A04249" w:rsidP="00A04249">
      <w:pPr>
        <w:pStyle w:val="Pquestiontextpartsai"/>
      </w:pPr>
      <w:r w:rsidRPr="00EE04C5">
        <w:rPr>
          <w:rStyle w:val="Cquestionpartlabelbold"/>
        </w:rPr>
        <w:t>(a)</w:t>
      </w:r>
      <w:r w:rsidRPr="00EE04C5">
        <w:tab/>
      </w:r>
      <w:r w:rsidRPr="00AF5DE3">
        <w:t xml:space="preserve">state the transformations of </w:t>
      </w:r>
      <w:r w:rsidRPr="00AF5DE3">
        <w:rPr>
          <w:i/>
        </w:rPr>
        <w:t>y = x</w:t>
      </w:r>
      <w:r w:rsidRPr="00AF5DE3">
        <w:rPr>
          <w:vertAlign w:val="superscript"/>
        </w:rPr>
        <w:t>2</w:t>
      </w:r>
      <w:r w:rsidRPr="00A04249">
        <w:t xml:space="preserve"> </w:t>
      </w:r>
      <w:r w:rsidRPr="00AF5DE3">
        <w:t>that have taken place</w:t>
      </w:r>
    </w:p>
    <w:p w14:paraId="2DD0F828" w14:textId="77777777" w:rsidR="00A04249" w:rsidRDefault="00A04249" w:rsidP="00A04249">
      <w:pPr>
        <w:pStyle w:val="Pquestiontextpartsai"/>
      </w:pPr>
    </w:p>
    <w:p w14:paraId="03CA3014" w14:textId="77777777" w:rsidR="00404A83" w:rsidRDefault="00404A83" w:rsidP="00A04249">
      <w:pPr>
        <w:pStyle w:val="Pquestiontextpartsai"/>
      </w:pPr>
    </w:p>
    <w:p w14:paraId="74F27B6F" w14:textId="340C161D" w:rsidR="00A04249" w:rsidRDefault="00A04249" w:rsidP="00A04249">
      <w:pPr>
        <w:pStyle w:val="Pquestiontextpartsai"/>
      </w:pPr>
      <w:r w:rsidRPr="00EE04C5">
        <w:rPr>
          <w:rStyle w:val="Cquestionpartlabelbold"/>
        </w:rPr>
        <w:t>(b)</w:t>
      </w:r>
      <w:r>
        <w:tab/>
      </w:r>
      <w:r w:rsidRPr="00AF5DE3">
        <w:t>find the turning point.</w:t>
      </w:r>
    </w:p>
    <w:p w14:paraId="04FA8084" w14:textId="77777777" w:rsidR="00A04249" w:rsidRDefault="00A04249" w:rsidP="00A04249">
      <w:pPr>
        <w:pStyle w:val="Pquestiontextpartsai"/>
      </w:pPr>
    </w:p>
    <w:p w14:paraId="318A5278" w14:textId="77777777" w:rsidR="00404A83" w:rsidRDefault="00404A83" w:rsidP="00A04249">
      <w:pPr>
        <w:pStyle w:val="Pquestiontextpartsai"/>
      </w:pPr>
    </w:p>
    <w:p w14:paraId="0C45B560" w14:textId="7BBA1DCF" w:rsidR="00A04249" w:rsidRDefault="00A04249" w:rsidP="00A04249">
      <w:pPr>
        <w:pStyle w:val="Pquestionheadingsx"/>
        <w:keepLines/>
      </w:pPr>
      <w:r>
        <w:t>Question 5</w:t>
      </w:r>
      <w:r w:rsidR="00B95633">
        <w:t>3</w:t>
      </w:r>
      <w:r>
        <w:tab/>
      </w:r>
      <w:r w:rsidR="00B95633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B95633">
        <w:t>9.4</w:t>
      </w:r>
      <w:r>
        <w:t>]</w:t>
      </w:r>
    </w:p>
    <w:p w14:paraId="53461C48" w14:textId="353028E3" w:rsidR="00A04249" w:rsidRDefault="00A04249" w:rsidP="00A04249">
      <w:pPr>
        <w:rPr>
          <w:rFonts w:asciiTheme="minorHAnsi" w:hAnsiTheme="minorHAnsi"/>
        </w:rPr>
      </w:pPr>
      <w:r w:rsidRPr="00AF5DE3">
        <w:rPr>
          <w:rFonts w:asciiTheme="minorHAnsi" w:hAnsiTheme="minorHAnsi"/>
        </w:rPr>
        <w:t>Determine the centre and radius of the following circle relationship and hence the equation of the circle.</w:t>
      </w:r>
    </w:p>
    <w:p w14:paraId="139D54B3" w14:textId="1BDEE54F" w:rsidR="00A04249" w:rsidRDefault="00A04249" w:rsidP="00A04249">
      <w:pPr>
        <w:rPr>
          <w:rStyle w:val="Cquestionpartlabelbold"/>
          <w:b w:val="0"/>
        </w:rPr>
      </w:pPr>
      <w:r w:rsidRPr="00AF5DE3">
        <w:rPr>
          <w:rFonts w:asciiTheme="minorHAnsi" w:hAnsiTheme="minorHAnsi"/>
          <w:noProof/>
        </w:rPr>
        <w:drawing>
          <wp:inline distT="0" distB="0" distL="0" distR="0" wp14:anchorId="4BCB0191" wp14:editId="3186CFCE">
            <wp:extent cx="1962150" cy="1743075"/>
            <wp:effectExtent l="0" t="0" r="0" b="9525"/>
            <wp:docPr id="30" name="Picture 30" descr="ACPM9_PR_1_20teoy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ACPM9_PR_1_20teoy_RR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1F83" w14:textId="5920057C" w:rsidR="00A04249" w:rsidRDefault="00A04249" w:rsidP="002E3CAD">
      <w:pPr>
        <w:pStyle w:val="Pquestionheadingsx"/>
        <w:keepLines/>
      </w:pPr>
      <w:r>
        <w:t>Question 5</w:t>
      </w:r>
      <w:r w:rsidR="00B95633">
        <w:t>4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B95633">
        <w:t>9.6</w:t>
      </w:r>
      <w:r>
        <w:t>]</w:t>
      </w:r>
    </w:p>
    <w:p w14:paraId="510FC883" w14:textId="6F189246" w:rsidR="00A04249" w:rsidRDefault="00867CF0" w:rsidP="00867CF0">
      <w:pPr>
        <w:pStyle w:val="Pquestiontextpartsa"/>
      </w:pPr>
      <w:r w:rsidRPr="00867CF0">
        <w:rPr>
          <w:rStyle w:val="Cquestionpartlabelbold"/>
        </w:rPr>
        <w:t>(a)</w:t>
      </w:r>
      <w:r>
        <w:rPr>
          <w:rStyle w:val="Cquestionpartlabelbold"/>
        </w:rPr>
        <w:tab/>
      </w:r>
      <w:r w:rsidR="00A04249" w:rsidRPr="00AF5DE3">
        <w:t>For the following table of values, find the constant of proportionality a</w:t>
      </w:r>
      <w:r w:rsidR="00A04249">
        <w:t>nd hence find the missing value</w:t>
      </w:r>
      <w:r w:rsidR="00A04249" w:rsidRPr="00AF5DE3">
        <w:t xml:space="preserve"> in the table.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701"/>
        <w:gridCol w:w="1701"/>
        <w:gridCol w:w="1701"/>
        <w:gridCol w:w="1701"/>
      </w:tblGrid>
      <w:tr w:rsidR="00A04249" w:rsidRPr="00AF5DE3" w14:paraId="78CCDDE9" w14:textId="77777777" w:rsidTr="00B275A9">
        <w:trPr>
          <w:trHeight w:val="567"/>
        </w:trPr>
        <w:tc>
          <w:tcPr>
            <w:tcW w:w="1701" w:type="dxa"/>
            <w:vAlign w:val="center"/>
          </w:tcPr>
          <w:p w14:paraId="26A2A87C" w14:textId="77777777" w:rsidR="00A04249" w:rsidRPr="00A04249" w:rsidRDefault="00A04249" w:rsidP="002E3CAD">
            <w:pPr>
              <w:pStyle w:val="Ptabletext"/>
              <w:keepNext/>
              <w:rPr>
                <w:i/>
              </w:rPr>
            </w:pPr>
            <w:r w:rsidRPr="00A04249">
              <w:rPr>
                <w:i/>
              </w:rPr>
              <w:t>x</w:t>
            </w:r>
          </w:p>
        </w:tc>
        <w:tc>
          <w:tcPr>
            <w:tcW w:w="1701" w:type="dxa"/>
            <w:vAlign w:val="center"/>
          </w:tcPr>
          <w:p w14:paraId="49265458" w14:textId="77777777" w:rsidR="00A04249" w:rsidRPr="00AF5DE3" w:rsidRDefault="00A04249" w:rsidP="002E3CAD">
            <w:pPr>
              <w:pStyle w:val="Ptabletext"/>
              <w:keepNext/>
            </w:pPr>
            <w:r w:rsidRPr="00AF5DE3">
              <w:t>0</w:t>
            </w:r>
          </w:p>
        </w:tc>
        <w:tc>
          <w:tcPr>
            <w:tcW w:w="1701" w:type="dxa"/>
            <w:vAlign w:val="center"/>
          </w:tcPr>
          <w:p w14:paraId="5E7E8FC1" w14:textId="77777777" w:rsidR="00A04249" w:rsidRPr="00AF5DE3" w:rsidRDefault="00A04249" w:rsidP="002E3CAD">
            <w:pPr>
              <w:pStyle w:val="Ptabletext"/>
              <w:keepNext/>
            </w:pPr>
            <w:r w:rsidRPr="00AF5DE3">
              <w:t>3</w:t>
            </w:r>
          </w:p>
        </w:tc>
        <w:tc>
          <w:tcPr>
            <w:tcW w:w="1701" w:type="dxa"/>
            <w:vAlign w:val="center"/>
          </w:tcPr>
          <w:p w14:paraId="385DCC82" w14:textId="77777777" w:rsidR="00A04249" w:rsidRPr="00AF5DE3" w:rsidRDefault="00A04249" w:rsidP="002E3CAD">
            <w:pPr>
              <w:pStyle w:val="Ptabletext"/>
              <w:keepNext/>
            </w:pPr>
            <w:r w:rsidRPr="00AF5DE3">
              <w:t>5</w:t>
            </w:r>
          </w:p>
        </w:tc>
        <w:tc>
          <w:tcPr>
            <w:tcW w:w="1701" w:type="dxa"/>
            <w:vAlign w:val="center"/>
          </w:tcPr>
          <w:p w14:paraId="017B7890" w14:textId="77777777" w:rsidR="00A04249" w:rsidRPr="00AF5DE3" w:rsidRDefault="00A04249" w:rsidP="002E3CAD">
            <w:pPr>
              <w:pStyle w:val="Ptabletext"/>
              <w:keepNext/>
            </w:pPr>
            <w:r w:rsidRPr="00AF5DE3">
              <w:t>9</w:t>
            </w:r>
          </w:p>
        </w:tc>
      </w:tr>
      <w:tr w:rsidR="00A04249" w:rsidRPr="00AF5DE3" w14:paraId="27F6A54F" w14:textId="77777777" w:rsidTr="00B275A9">
        <w:trPr>
          <w:trHeight w:val="567"/>
        </w:trPr>
        <w:tc>
          <w:tcPr>
            <w:tcW w:w="1701" w:type="dxa"/>
            <w:vAlign w:val="center"/>
          </w:tcPr>
          <w:p w14:paraId="666A3D49" w14:textId="77777777" w:rsidR="00A04249" w:rsidRPr="00A04249" w:rsidRDefault="00A04249" w:rsidP="002E3CAD">
            <w:pPr>
              <w:pStyle w:val="Ptabletext"/>
              <w:keepNext/>
              <w:rPr>
                <w:i/>
              </w:rPr>
            </w:pPr>
            <w:r w:rsidRPr="00A04249">
              <w:rPr>
                <w:i/>
              </w:rPr>
              <w:t>y</w:t>
            </w:r>
          </w:p>
        </w:tc>
        <w:tc>
          <w:tcPr>
            <w:tcW w:w="1701" w:type="dxa"/>
            <w:vAlign w:val="center"/>
          </w:tcPr>
          <w:p w14:paraId="14BE18D3" w14:textId="77777777" w:rsidR="00A04249" w:rsidRPr="00AF5DE3" w:rsidRDefault="00A04249" w:rsidP="002E3CAD">
            <w:pPr>
              <w:pStyle w:val="Ptabletext"/>
              <w:keepNext/>
            </w:pPr>
            <w:r w:rsidRPr="00AF5DE3">
              <w:t>0</w:t>
            </w:r>
          </w:p>
        </w:tc>
        <w:tc>
          <w:tcPr>
            <w:tcW w:w="1701" w:type="dxa"/>
            <w:vAlign w:val="center"/>
          </w:tcPr>
          <w:p w14:paraId="5BCB216E" w14:textId="77777777" w:rsidR="00A04249" w:rsidRPr="00AF5DE3" w:rsidRDefault="00A04249" w:rsidP="002E3CAD">
            <w:pPr>
              <w:pStyle w:val="Ptabletext"/>
              <w:keepNext/>
            </w:pPr>
            <w:r w:rsidRPr="00AF5DE3">
              <w:t>12</w:t>
            </w:r>
          </w:p>
        </w:tc>
        <w:tc>
          <w:tcPr>
            <w:tcW w:w="1701" w:type="dxa"/>
            <w:vAlign w:val="center"/>
          </w:tcPr>
          <w:p w14:paraId="1ACE5D71" w14:textId="77777777" w:rsidR="00A04249" w:rsidRPr="00AF5DE3" w:rsidRDefault="00A04249" w:rsidP="002E3CAD">
            <w:pPr>
              <w:pStyle w:val="Ptabletext"/>
              <w:keepNext/>
            </w:pPr>
            <w:r w:rsidRPr="00AF5DE3">
              <w:t>20</w:t>
            </w:r>
          </w:p>
        </w:tc>
        <w:tc>
          <w:tcPr>
            <w:tcW w:w="1701" w:type="dxa"/>
            <w:vAlign w:val="center"/>
          </w:tcPr>
          <w:p w14:paraId="79E381C7" w14:textId="77777777" w:rsidR="00A04249" w:rsidRPr="00AF5DE3" w:rsidRDefault="00A04249" w:rsidP="002E3CAD">
            <w:pPr>
              <w:pStyle w:val="Ptabletext"/>
              <w:keepNext/>
            </w:pPr>
          </w:p>
        </w:tc>
      </w:tr>
    </w:tbl>
    <w:p w14:paraId="205CC59C" w14:textId="77777777" w:rsidR="00A04249" w:rsidRDefault="00A04249" w:rsidP="00A04249">
      <w:pPr>
        <w:rPr>
          <w:rStyle w:val="Cquestionpartlabelbold"/>
          <w:b w:val="0"/>
        </w:rPr>
      </w:pPr>
    </w:p>
    <w:p w14:paraId="3C221015" w14:textId="2F61850A" w:rsidR="00A04249" w:rsidRDefault="00867CF0" w:rsidP="00867CF0">
      <w:pPr>
        <w:pStyle w:val="Pquestiontextpartsa"/>
      </w:pPr>
      <w:r w:rsidRPr="00867CF0">
        <w:rPr>
          <w:rStyle w:val="Cquestionpartlabelbold"/>
        </w:rPr>
        <w:lastRenderedPageBreak/>
        <w:t>(</w:t>
      </w:r>
      <w:r>
        <w:rPr>
          <w:rStyle w:val="Cquestionpartlabelbold"/>
        </w:rPr>
        <w:t>b</w:t>
      </w:r>
      <w:r w:rsidRPr="00867CF0">
        <w:rPr>
          <w:rStyle w:val="Cquestionpartlabelbold"/>
        </w:rPr>
        <w:t>)</w:t>
      </w:r>
      <w:r>
        <w:rPr>
          <w:rStyle w:val="Cquestionpartlabelbold"/>
        </w:rPr>
        <w:tab/>
      </w:r>
      <w:r>
        <w:t>Write</w:t>
      </w:r>
      <w:r w:rsidR="00A04249" w:rsidRPr="00AF5DE3">
        <w:t xml:space="preserve"> the equation of the relationship between the variables.</w:t>
      </w:r>
    </w:p>
    <w:p w14:paraId="38086B42" w14:textId="77777777" w:rsidR="00A04249" w:rsidRDefault="00A04249" w:rsidP="00A04249">
      <w:pPr>
        <w:rPr>
          <w:rStyle w:val="Cquestionpartlabelbold"/>
          <w:b w:val="0"/>
        </w:rPr>
      </w:pPr>
    </w:p>
    <w:p w14:paraId="45C22ED3" w14:textId="77777777" w:rsidR="00404A83" w:rsidRDefault="00404A83" w:rsidP="001B433F">
      <w:pPr>
        <w:pStyle w:val="Psectionresults"/>
      </w:pPr>
    </w:p>
    <w:p w14:paraId="2B3854A3" w14:textId="4C0AF397" w:rsidR="001B433F" w:rsidRDefault="001B433F" w:rsidP="001B433F">
      <w:pPr>
        <w:pStyle w:val="Psectionresults"/>
      </w:pPr>
      <w:r>
        <w:t xml:space="preserve">Short answer results: ___ / </w:t>
      </w:r>
      <w:r w:rsidR="00A04249">
        <w:t>1</w:t>
      </w:r>
      <w:r w:rsidR="007F544B">
        <w:t>10</w:t>
      </w:r>
    </w:p>
    <w:p w14:paraId="2B13C835" w14:textId="10544BD0" w:rsidR="001B433F" w:rsidRDefault="001B433F" w:rsidP="001B433F">
      <w:pPr>
        <w:pStyle w:val="Psectionheading"/>
      </w:pPr>
      <w:r>
        <w:t>Extended answer section</w:t>
      </w:r>
    </w:p>
    <w:p w14:paraId="30F46EAC" w14:textId="53BEC8F9" w:rsidR="001B433F" w:rsidRDefault="001B433F" w:rsidP="00B80E6D">
      <w:pPr>
        <w:pStyle w:val="Pquestionheadingsx1stafterhead"/>
      </w:pPr>
      <w:r>
        <w:t xml:space="preserve">Question </w:t>
      </w:r>
      <w:r w:rsidR="00B275A9">
        <w:t>5</w:t>
      </w:r>
      <w:r w:rsidR="007F544B">
        <w:t>5</w:t>
      </w:r>
      <w:r>
        <w:tab/>
      </w:r>
      <w:r w:rsidR="00B95633">
        <w:rPr>
          <w:rStyle w:val="Cmarkslabel"/>
        </w:rPr>
        <w:t>8</w:t>
      </w:r>
      <w:r w:rsidR="00E96289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</w:t>
      </w:r>
      <w:r w:rsidR="00E96289">
        <w:t>1.</w:t>
      </w:r>
      <w:r w:rsidR="00B95633">
        <w:t>7</w:t>
      </w:r>
      <w:r>
        <w:t>]</w:t>
      </w:r>
    </w:p>
    <w:p w14:paraId="39852600" w14:textId="491793B4" w:rsidR="00EE04C5" w:rsidRDefault="00B275A9" w:rsidP="002509BC">
      <w:pPr>
        <w:pStyle w:val="Pquestiontextmainstem"/>
      </w:pPr>
      <w:r w:rsidRPr="00AF5DE3">
        <w:t>Water i</w:t>
      </w:r>
      <w:r>
        <w:t>s supplied to a household with five</w:t>
      </w:r>
      <w:r w:rsidRPr="00AF5DE3">
        <w:t xml:space="preserve"> family members by ‘Pure Blue Water’ at the rate of $1.197/kL for the first 39 500 L and $1.37/kL for water used in excess of 39 500 L. During one quarter</w:t>
      </w:r>
      <w:r w:rsidR="00404A83">
        <w:t>, the water usage was 62 287 L. T</w:t>
      </w:r>
      <w:r w:rsidRPr="00AF5DE3">
        <w:t xml:space="preserve">here was </w:t>
      </w:r>
      <w:r w:rsidR="00404A83">
        <w:t xml:space="preserve">also </w:t>
      </w:r>
      <w:r w:rsidRPr="00AF5DE3">
        <w:t>a sewage charge of $54.32, a service charge of $81.44, a drainage charge of $21.36 and an annual Parks and Gardens levy of $85.32.</w:t>
      </w:r>
    </w:p>
    <w:p w14:paraId="2B693B2C" w14:textId="361F641E" w:rsidR="002509BC" w:rsidRDefault="002509BC" w:rsidP="002509BC">
      <w:pPr>
        <w:pStyle w:val="Pquestiontextpartsa"/>
      </w:pPr>
      <w:r w:rsidRPr="00EE04C5">
        <w:rPr>
          <w:rStyle w:val="Cquestionpartlabelbold"/>
        </w:rPr>
        <w:t>(a)</w:t>
      </w:r>
      <w:r w:rsidRPr="00EE04C5">
        <w:tab/>
      </w:r>
      <w:r w:rsidR="00404A83" w:rsidRPr="00AF5DE3">
        <w:t>What was the total bill for the quarter?</w:t>
      </w:r>
    </w:p>
    <w:p w14:paraId="7E0B29CB" w14:textId="77777777" w:rsidR="007C13C8" w:rsidRDefault="007C13C8" w:rsidP="002509BC">
      <w:pPr>
        <w:pStyle w:val="Pquestiontextpartsa"/>
      </w:pPr>
    </w:p>
    <w:p w14:paraId="0D4F5E5D" w14:textId="77777777" w:rsidR="007C13C8" w:rsidRDefault="007C13C8" w:rsidP="002509BC">
      <w:pPr>
        <w:pStyle w:val="Pquestiontextpartsa"/>
      </w:pPr>
    </w:p>
    <w:p w14:paraId="12277045" w14:textId="77777777" w:rsidR="007C13C8" w:rsidRDefault="007C13C8" w:rsidP="002509BC">
      <w:pPr>
        <w:pStyle w:val="Pquestiontextpartsa"/>
      </w:pPr>
    </w:p>
    <w:p w14:paraId="0E0ACC4E" w14:textId="77777777" w:rsidR="007C13C8" w:rsidRDefault="007C13C8" w:rsidP="002509BC">
      <w:pPr>
        <w:pStyle w:val="Pquestiontextpartsa"/>
      </w:pPr>
    </w:p>
    <w:p w14:paraId="38E3D4F3" w14:textId="77777777" w:rsidR="007C13C8" w:rsidRPr="00EE04C5" w:rsidRDefault="007C13C8" w:rsidP="002509BC">
      <w:pPr>
        <w:pStyle w:val="Pquestiontextpartsa"/>
      </w:pPr>
    </w:p>
    <w:p w14:paraId="7F0FBF1A" w14:textId="0D1BB983" w:rsidR="002509BC" w:rsidRDefault="002509BC" w:rsidP="00404A83">
      <w:pPr>
        <w:pStyle w:val="Pquestiontextpartsa"/>
      </w:pPr>
      <w:r w:rsidRPr="00EE04C5">
        <w:rPr>
          <w:rStyle w:val="Cquestionpartlabelbold"/>
        </w:rPr>
        <w:t>(b)</w:t>
      </w:r>
      <w:r w:rsidR="00EE04C5">
        <w:tab/>
      </w:r>
      <w:r w:rsidR="00404A83" w:rsidRPr="00AF5DE3">
        <w:t xml:space="preserve">What was the daily water usage per person for a 91-day billing period? Give your answer in litres correct to </w:t>
      </w:r>
      <w:r w:rsidR="00404A83">
        <w:t>2</w:t>
      </w:r>
      <w:r w:rsidR="00404A83" w:rsidRPr="00AF5DE3">
        <w:t xml:space="preserve"> decimal places.</w:t>
      </w:r>
    </w:p>
    <w:p w14:paraId="7096618A" w14:textId="77777777" w:rsidR="007C13C8" w:rsidRDefault="007C13C8" w:rsidP="002509BC">
      <w:pPr>
        <w:pStyle w:val="Pquestiontextpartsai"/>
      </w:pPr>
    </w:p>
    <w:p w14:paraId="4F4C7984" w14:textId="77777777" w:rsidR="007C13C8" w:rsidRDefault="007C13C8" w:rsidP="002509BC">
      <w:pPr>
        <w:pStyle w:val="Pquestiontextpartsai"/>
      </w:pPr>
    </w:p>
    <w:p w14:paraId="43DEAB19" w14:textId="77777777" w:rsidR="007C13C8" w:rsidRDefault="007C13C8" w:rsidP="002509BC">
      <w:pPr>
        <w:pStyle w:val="Pquestiontextpartsai"/>
      </w:pPr>
    </w:p>
    <w:p w14:paraId="3885F2D7" w14:textId="57977B92" w:rsidR="00EE04C5" w:rsidRDefault="00EE04C5" w:rsidP="00404A83">
      <w:pPr>
        <w:pStyle w:val="Pquestiontextpartsa"/>
      </w:pPr>
      <w:r w:rsidRPr="00EE04C5">
        <w:rPr>
          <w:rStyle w:val="Cquestionpartlabelbold"/>
        </w:rPr>
        <w:t>(</w:t>
      </w:r>
      <w:r>
        <w:rPr>
          <w:rStyle w:val="Cquestionpartlabelbold"/>
        </w:rPr>
        <w:t>c</w:t>
      </w:r>
      <w:r w:rsidRPr="00EE04C5">
        <w:rPr>
          <w:rStyle w:val="Cquestionpartlabelbold"/>
        </w:rPr>
        <w:t>)</w:t>
      </w:r>
      <w:r>
        <w:tab/>
      </w:r>
      <w:r w:rsidR="00404A83" w:rsidRPr="00AF5DE3">
        <w:t>What was the cost of water used per person per day during this quarter? Give your answer in cents correct to the nearest cent.</w:t>
      </w:r>
    </w:p>
    <w:p w14:paraId="5428D0F6" w14:textId="77777777" w:rsidR="007C13C8" w:rsidRDefault="007C13C8" w:rsidP="00EE04C5">
      <w:pPr>
        <w:pStyle w:val="Pquestiontextpartsai"/>
      </w:pPr>
    </w:p>
    <w:p w14:paraId="5056B85F" w14:textId="77777777" w:rsidR="007C13C8" w:rsidRDefault="007C13C8" w:rsidP="00EE04C5">
      <w:pPr>
        <w:pStyle w:val="Pquestiontextpartsai"/>
      </w:pPr>
    </w:p>
    <w:p w14:paraId="29EBE9A2" w14:textId="77777777" w:rsidR="007C13C8" w:rsidRDefault="007C13C8" w:rsidP="00EE04C5">
      <w:pPr>
        <w:pStyle w:val="Pquestiontextpartsai"/>
      </w:pPr>
    </w:p>
    <w:p w14:paraId="470E8393" w14:textId="3F7990DF" w:rsidR="00E96289" w:rsidRDefault="00E96289" w:rsidP="00E96289">
      <w:pPr>
        <w:pStyle w:val="Pquestionheadingsx"/>
      </w:pPr>
      <w:r>
        <w:t xml:space="preserve">Question </w:t>
      </w:r>
      <w:r w:rsidR="00404A83">
        <w:t>5</w:t>
      </w:r>
      <w:r w:rsidR="007F544B">
        <w:t>6</w:t>
      </w:r>
      <w:r>
        <w:tab/>
      </w:r>
      <w:r w:rsidR="00B95633"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>
        <w:tab/>
        <w:t>[2.4]</w:t>
      </w:r>
    </w:p>
    <w:p w14:paraId="42B223A7" w14:textId="4F628068" w:rsidR="00E96289" w:rsidRDefault="00404A83" w:rsidP="00E96289">
      <w:pPr>
        <w:pStyle w:val="Pquestiontextmainstem"/>
      </w:pPr>
      <w:r w:rsidRPr="00AF5DE3">
        <w:t xml:space="preserve">Find the unknown lengths in the following diagram, giving your answers as rational approximations correct to </w:t>
      </w:r>
      <w:r>
        <w:t xml:space="preserve">2 </w:t>
      </w:r>
      <w:r w:rsidRPr="00AF5DE3">
        <w:t>decimal places.</w:t>
      </w:r>
    </w:p>
    <w:p w14:paraId="0F29C799" w14:textId="5F5506BD" w:rsidR="00E96289" w:rsidRDefault="00404A83" w:rsidP="00E96289">
      <w:pPr>
        <w:pStyle w:val="Pquestiontextmainstem"/>
      </w:pPr>
      <w:r>
        <w:rPr>
          <w:noProof/>
        </w:rPr>
        <w:drawing>
          <wp:inline distT="0" distB="0" distL="0" distR="0" wp14:anchorId="5BF06091" wp14:editId="0B386087">
            <wp:extent cx="2602865" cy="1863725"/>
            <wp:effectExtent l="0" t="0" r="6985" b="3175"/>
            <wp:docPr id="31" name="Picture 31" descr="ACPM9_PR_1_21te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CPM9_PR_1_21teoy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6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EE21C" w14:textId="5C861B82" w:rsidR="00E96289" w:rsidRDefault="00404A83" w:rsidP="00E96289">
      <w:pPr>
        <w:pStyle w:val="Pquestionheadingsx"/>
      </w:pPr>
      <w:r>
        <w:lastRenderedPageBreak/>
        <w:t>Question 5</w:t>
      </w:r>
      <w:r w:rsidR="007F544B">
        <w:t>7</w:t>
      </w:r>
      <w:r w:rsidR="00E96289">
        <w:tab/>
      </w:r>
      <w:r w:rsidR="00E96289">
        <w:rPr>
          <w:rStyle w:val="Cmarkslabel"/>
        </w:rPr>
        <w:t>1</w:t>
      </w:r>
      <w:r w:rsidR="00B95633">
        <w:rPr>
          <w:rStyle w:val="Cmarkslabel"/>
        </w:rPr>
        <w:t>4</w:t>
      </w:r>
      <w:r w:rsidR="00E96289" w:rsidRPr="001B433F">
        <w:rPr>
          <w:rStyle w:val="Cmarkslabel"/>
        </w:rPr>
        <w:t xml:space="preserve"> marks</w:t>
      </w:r>
      <w:r w:rsidR="00E96289">
        <w:tab/>
        <w:t>[</w:t>
      </w:r>
      <w:r w:rsidR="00B95633">
        <w:t>5.5</w:t>
      </w:r>
      <w:r w:rsidR="00E96289">
        <w:t>]</w:t>
      </w:r>
    </w:p>
    <w:p w14:paraId="1DFC30BB" w14:textId="4D1673F6" w:rsidR="00E96289" w:rsidRDefault="00E96289" w:rsidP="00E96289">
      <w:pPr>
        <w:pStyle w:val="Pquestiontextpartsa"/>
        <w:rPr>
          <w:i/>
        </w:rPr>
      </w:pPr>
      <w:r w:rsidRPr="00EE04C5">
        <w:rPr>
          <w:rStyle w:val="Cquestionpartlabelbold"/>
        </w:rPr>
        <w:t>(a)</w:t>
      </w:r>
      <w:r w:rsidRPr="00EE04C5">
        <w:tab/>
      </w:r>
      <w:r w:rsidR="00404A83" w:rsidRPr="00AF5DE3">
        <w:t xml:space="preserve">Given the </w:t>
      </w:r>
      <w:r w:rsidR="00404A83">
        <w:t>points</w:t>
      </w:r>
      <w:r w:rsidR="00404A83" w:rsidRPr="00AF5DE3">
        <w:t xml:space="preserve"> </w:t>
      </w:r>
      <w:r w:rsidR="00404A83" w:rsidRPr="00AF5DE3">
        <w:rPr>
          <w:i/>
        </w:rPr>
        <w:t>A</w:t>
      </w:r>
      <w:r w:rsidR="00404A83" w:rsidRPr="00AF5DE3">
        <w:t xml:space="preserve">(-2, 8), </w:t>
      </w:r>
      <w:r w:rsidR="00404A83" w:rsidRPr="00AF5DE3">
        <w:rPr>
          <w:i/>
        </w:rPr>
        <w:t>B</w:t>
      </w:r>
      <w:r w:rsidR="00404A83" w:rsidRPr="00AF5DE3">
        <w:t xml:space="preserve">(1, 11), </w:t>
      </w:r>
      <w:r w:rsidR="00404A83" w:rsidRPr="00AF5DE3">
        <w:rPr>
          <w:i/>
        </w:rPr>
        <w:t>C</w:t>
      </w:r>
      <w:r w:rsidR="00404A83" w:rsidRPr="00AF5DE3">
        <w:t xml:space="preserve">(8, 11) and </w:t>
      </w:r>
      <w:r w:rsidR="00404A83" w:rsidRPr="00AF5DE3">
        <w:rPr>
          <w:i/>
        </w:rPr>
        <w:t>D</w:t>
      </w:r>
      <w:r w:rsidR="00404A83" w:rsidRPr="00AF5DE3">
        <w:t>(-2, 1)</w:t>
      </w:r>
      <w:r w:rsidR="00404A83">
        <w:t>,</w:t>
      </w:r>
      <w:r w:rsidR="00404A83" w:rsidRPr="00AF5DE3">
        <w:t xml:space="preserve"> find the gradients of the lines </w:t>
      </w:r>
      <w:r w:rsidR="00404A83" w:rsidRPr="00AF5DE3">
        <w:rPr>
          <w:i/>
        </w:rPr>
        <w:t>AB</w:t>
      </w:r>
      <w:r w:rsidR="00404A83" w:rsidRPr="00AF5DE3">
        <w:t xml:space="preserve">, </w:t>
      </w:r>
      <w:r w:rsidR="00404A83" w:rsidRPr="00AF5DE3">
        <w:rPr>
          <w:i/>
        </w:rPr>
        <w:t>BC</w:t>
      </w:r>
      <w:r w:rsidR="00404A83" w:rsidRPr="00AF5DE3">
        <w:t xml:space="preserve">, </w:t>
      </w:r>
      <w:r w:rsidR="00404A83" w:rsidRPr="00AF5DE3">
        <w:rPr>
          <w:i/>
        </w:rPr>
        <w:t>CD</w:t>
      </w:r>
      <w:r w:rsidR="00404A83" w:rsidRPr="00AF5DE3">
        <w:t xml:space="preserve"> and </w:t>
      </w:r>
      <w:r w:rsidR="00404A83" w:rsidRPr="00AF5DE3">
        <w:rPr>
          <w:i/>
        </w:rPr>
        <w:t>DA.</w:t>
      </w:r>
    </w:p>
    <w:p w14:paraId="6F604005" w14:textId="77777777" w:rsidR="00404A83" w:rsidRDefault="00404A83" w:rsidP="00E96289">
      <w:pPr>
        <w:pStyle w:val="Pquestiontextpartsa"/>
        <w:rPr>
          <w:i/>
        </w:rPr>
      </w:pPr>
    </w:p>
    <w:p w14:paraId="5A84E724" w14:textId="77777777" w:rsidR="00404A83" w:rsidRDefault="00404A83" w:rsidP="00E96289">
      <w:pPr>
        <w:pStyle w:val="Pquestiontextpartsa"/>
        <w:rPr>
          <w:i/>
        </w:rPr>
      </w:pPr>
    </w:p>
    <w:p w14:paraId="09B9AFF9" w14:textId="77777777" w:rsidR="00404A83" w:rsidRDefault="00404A83" w:rsidP="00E96289">
      <w:pPr>
        <w:pStyle w:val="Pquestiontextpartsa"/>
        <w:rPr>
          <w:i/>
        </w:rPr>
      </w:pPr>
    </w:p>
    <w:p w14:paraId="529ED0FA" w14:textId="77777777" w:rsidR="00404A83" w:rsidRDefault="00404A83" w:rsidP="00E96289">
      <w:pPr>
        <w:pStyle w:val="Pquestiontextpartsa"/>
        <w:rPr>
          <w:i/>
        </w:rPr>
      </w:pPr>
    </w:p>
    <w:p w14:paraId="3734E2A4" w14:textId="77777777" w:rsidR="00404A83" w:rsidRDefault="00404A83" w:rsidP="00E96289">
      <w:pPr>
        <w:pStyle w:val="Pquestiontextpartsa"/>
        <w:rPr>
          <w:i/>
        </w:rPr>
      </w:pPr>
    </w:p>
    <w:p w14:paraId="02E76E8C" w14:textId="77777777" w:rsidR="00404A83" w:rsidRDefault="00404A83" w:rsidP="00E96289">
      <w:pPr>
        <w:pStyle w:val="Pquestiontextpartsa"/>
        <w:rPr>
          <w:i/>
        </w:rPr>
      </w:pPr>
    </w:p>
    <w:p w14:paraId="0388907C" w14:textId="77777777" w:rsidR="00404A83" w:rsidRDefault="00404A83" w:rsidP="00E96289">
      <w:pPr>
        <w:pStyle w:val="Pquestiontextpartsa"/>
        <w:rPr>
          <w:i/>
        </w:rPr>
      </w:pPr>
    </w:p>
    <w:p w14:paraId="291B8B30" w14:textId="77777777" w:rsidR="00404A83" w:rsidRDefault="00404A83" w:rsidP="00E96289">
      <w:pPr>
        <w:pStyle w:val="Pquestiontextpartsa"/>
        <w:rPr>
          <w:i/>
        </w:rPr>
      </w:pPr>
    </w:p>
    <w:p w14:paraId="20B78C5E" w14:textId="77777777" w:rsidR="00404A83" w:rsidRDefault="00404A83" w:rsidP="00E96289">
      <w:pPr>
        <w:pStyle w:val="Pquestiontextpartsa"/>
        <w:rPr>
          <w:i/>
        </w:rPr>
      </w:pPr>
    </w:p>
    <w:p w14:paraId="33A09044" w14:textId="77777777" w:rsidR="00404A83" w:rsidRDefault="00404A83" w:rsidP="00E96289">
      <w:pPr>
        <w:pStyle w:val="Pquestiontextpartsa"/>
        <w:rPr>
          <w:i/>
        </w:rPr>
      </w:pPr>
    </w:p>
    <w:p w14:paraId="31CB4C02" w14:textId="77777777" w:rsidR="00404A83" w:rsidRDefault="00404A83" w:rsidP="00E96289">
      <w:pPr>
        <w:pStyle w:val="Pquestiontextpartsa"/>
        <w:rPr>
          <w:i/>
        </w:rPr>
      </w:pPr>
    </w:p>
    <w:p w14:paraId="5F2FB141" w14:textId="77777777" w:rsidR="00404A83" w:rsidRDefault="00404A83" w:rsidP="00E96289">
      <w:pPr>
        <w:pStyle w:val="Pquestiontextpartsa"/>
        <w:rPr>
          <w:i/>
        </w:rPr>
      </w:pPr>
    </w:p>
    <w:p w14:paraId="43B00439" w14:textId="77777777" w:rsidR="00404A83" w:rsidRDefault="00404A83" w:rsidP="00E96289">
      <w:pPr>
        <w:pStyle w:val="Pquestiontextpartsa"/>
        <w:rPr>
          <w:i/>
        </w:rPr>
      </w:pPr>
    </w:p>
    <w:p w14:paraId="37A43C80" w14:textId="77777777" w:rsidR="00404A83" w:rsidRDefault="00404A83" w:rsidP="00E96289">
      <w:pPr>
        <w:pStyle w:val="Pquestiontextpartsa"/>
        <w:rPr>
          <w:i/>
        </w:rPr>
      </w:pPr>
    </w:p>
    <w:p w14:paraId="32B1CDF9" w14:textId="42909F2A" w:rsidR="00404A83" w:rsidRDefault="00404A83" w:rsidP="00E96289">
      <w:pPr>
        <w:pStyle w:val="Pquestiontextpartsa"/>
      </w:pPr>
      <w:r w:rsidRPr="00EE04C5">
        <w:rPr>
          <w:rStyle w:val="Cquestionpartlabelbold"/>
        </w:rPr>
        <w:t>(</w:t>
      </w:r>
      <w:r>
        <w:rPr>
          <w:rStyle w:val="Cquestionpartlabelbold"/>
        </w:rPr>
        <w:t>b</w:t>
      </w:r>
      <w:r w:rsidRPr="00EE04C5">
        <w:rPr>
          <w:rStyle w:val="Cquestionpartlabelbold"/>
        </w:rPr>
        <w:t>)</w:t>
      </w:r>
      <w:r w:rsidRPr="00EE04C5">
        <w:tab/>
      </w:r>
      <w:r w:rsidRPr="00AF5DE3">
        <w:t>Explain why the shape formed by joining these four points in the order</w:t>
      </w:r>
      <w:r>
        <w:t xml:space="preserve"> of</w:t>
      </w:r>
      <w:r w:rsidRPr="00AF5DE3">
        <w:t xml:space="preserve"> A</w:t>
      </w:r>
      <w:r w:rsidRPr="00AF5DE3">
        <w:sym w:font="Symbol" w:char="F0AE"/>
      </w:r>
      <w:r w:rsidRPr="00AF5DE3">
        <w:t>B</w:t>
      </w:r>
      <w:r w:rsidRPr="00AF5DE3">
        <w:sym w:font="Symbol" w:char="F0AE"/>
      </w:r>
      <w:r w:rsidRPr="00AF5DE3">
        <w:t>C</w:t>
      </w:r>
      <w:r w:rsidRPr="00AF5DE3">
        <w:sym w:font="Symbol" w:char="F0AE"/>
      </w:r>
      <w:r w:rsidRPr="00AF5DE3">
        <w:t>D is a trapezium.</w:t>
      </w:r>
    </w:p>
    <w:p w14:paraId="261241B2" w14:textId="77777777" w:rsidR="00404A83" w:rsidRDefault="00404A83" w:rsidP="00E96289">
      <w:pPr>
        <w:pStyle w:val="Pquestiontextpartsa"/>
        <w:rPr>
          <w:i/>
        </w:rPr>
      </w:pPr>
    </w:p>
    <w:p w14:paraId="256F09A8" w14:textId="77777777" w:rsidR="00404A83" w:rsidRDefault="00404A83" w:rsidP="00E96289">
      <w:pPr>
        <w:pStyle w:val="Pquestiontextpartsa"/>
        <w:rPr>
          <w:i/>
        </w:rPr>
      </w:pPr>
    </w:p>
    <w:p w14:paraId="572E74BA" w14:textId="77777777" w:rsidR="00404A83" w:rsidRDefault="00404A83" w:rsidP="00E96289">
      <w:pPr>
        <w:pStyle w:val="Pquestiontextpartsa"/>
        <w:rPr>
          <w:i/>
        </w:rPr>
      </w:pPr>
    </w:p>
    <w:p w14:paraId="3C90B7DF" w14:textId="77777777" w:rsidR="00404A83" w:rsidRDefault="00404A83" w:rsidP="00E96289">
      <w:pPr>
        <w:pStyle w:val="Pquestiontextpartsa"/>
        <w:rPr>
          <w:i/>
        </w:rPr>
      </w:pPr>
    </w:p>
    <w:p w14:paraId="1D428B50" w14:textId="77777777" w:rsidR="00235CC6" w:rsidRDefault="00235CC6" w:rsidP="00E96289">
      <w:pPr>
        <w:pStyle w:val="Pquestiontextpartsa"/>
        <w:rPr>
          <w:i/>
        </w:rPr>
      </w:pPr>
    </w:p>
    <w:p w14:paraId="451827D7" w14:textId="77777777" w:rsidR="00404A83" w:rsidRDefault="00404A83" w:rsidP="00E96289">
      <w:pPr>
        <w:pStyle w:val="Pquestiontextpartsa"/>
        <w:rPr>
          <w:i/>
        </w:rPr>
      </w:pPr>
    </w:p>
    <w:p w14:paraId="2FD22A27" w14:textId="77777777" w:rsidR="00404A83" w:rsidRDefault="00404A83" w:rsidP="00E96289">
      <w:pPr>
        <w:pStyle w:val="Pquestiontextpartsa"/>
        <w:rPr>
          <w:i/>
        </w:rPr>
      </w:pPr>
    </w:p>
    <w:p w14:paraId="48F94114" w14:textId="77777777" w:rsidR="00235CC6" w:rsidRDefault="00235CC6" w:rsidP="00E96289">
      <w:pPr>
        <w:pStyle w:val="Pquestiontextpartsa"/>
        <w:rPr>
          <w:i/>
        </w:rPr>
      </w:pPr>
    </w:p>
    <w:p w14:paraId="2CA7F5E2" w14:textId="3A41B2C9" w:rsidR="00404A83" w:rsidRDefault="00404A83" w:rsidP="00E96289">
      <w:pPr>
        <w:pStyle w:val="Pquestiontextpartsa"/>
      </w:pPr>
      <w:r w:rsidRPr="00EE04C5">
        <w:rPr>
          <w:rStyle w:val="Cquestionpartlabelbold"/>
        </w:rPr>
        <w:t>(</w:t>
      </w:r>
      <w:r>
        <w:rPr>
          <w:rStyle w:val="Cquestionpartlabelbold"/>
        </w:rPr>
        <w:t>c</w:t>
      </w:r>
      <w:r w:rsidRPr="00EE04C5">
        <w:rPr>
          <w:rStyle w:val="Cquestionpartlabelbold"/>
        </w:rPr>
        <w:t>)</w:t>
      </w:r>
      <w:r w:rsidRPr="00EE04C5">
        <w:tab/>
      </w:r>
      <w:r w:rsidRPr="00AF5DE3">
        <w:t>Which line is vertical? Justify your answer.</w:t>
      </w:r>
    </w:p>
    <w:p w14:paraId="0574A962" w14:textId="77777777" w:rsidR="00404A83" w:rsidRDefault="00404A83" w:rsidP="00E96289">
      <w:pPr>
        <w:pStyle w:val="Pquestiontextpartsa"/>
        <w:rPr>
          <w:i/>
        </w:rPr>
      </w:pPr>
    </w:p>
    <w:p w14:paraId="0EAA4B3D" w14:textId="77777777" w:rsidR="00235CC6" w:rsidRDefault="00235CC6" w:rsidP="00E96289">
      <w:pPr>
        <w:pStyle w:val="Pquestiontextpartsa"/>
        <w:rPr>
          <w:i/>
        </w:rPr>
      </w:pPr>
    </w:p>
    <w:p w14:paraId="64346450" w14:textId="77777777" w:rsidR="00235CC6" w:rsidRDefault="00235CC6" w:rsidP="00E96289">
      <w:pPr>
        <w:pStyle w:val="Pquestiontextpartsa"/>
        <w:rPr>
          <w:i/>
        </w:rPr>
      </w:pPr>
    </w:p>
    <w:p w14:paraId="1CE736E2" w14:textId="77777777" w:rsidR="00235CC6" w:rsidRDefault="00235CC6" w:rsidP="00E96289">
      <w:pPr>
        <w:pStyle w:val="Pquestiontextpartsa"/>
        <w:rPr>
          <w:i/>
        </w:rPr>
      </w:pPr>
    </w:p>
    <w:p w14:paraId="6792B857" w14:textId="77777777" w:rsidR="00404A83" w:rsidRDefault="00404A83" w:rsidP="00E96289">
      <w:pPr>
        <w:pStyle w:val="Pquestiontextpartsa"/>
        <w:rPr>
          <w:i/>
        </w:rPr>
      </w:pPr>
    </w:p>
    <w:p w14:paraId="2C3CF96A" w14:textId="598755E2" w:rsidR="00404A83" w:rsidRDefault="00404A83" w:rsidP="00E96289">
      <w:pPr>
        <w:pStyle w:val="Pquestiontextpartsa"/>
        <w:rPr>
          <w:i/>
        </w:rPr>
      </w:pPr>
      <w:r w:rsidRPr="00EE04C5">
        <w:rPr>
          <w:rStyle w:val="Cquestionpartlabelbold"/>
        </w:rPr>
        <w:t>(</w:t>
      </w:r>
      <w:r>
        <w:rPr>
          <w:rStyle w:val="Cquestionpartlabelbold"/>
        </w:rPr>
        <w:t>d</w:t>
      </w:r>
      <w:r w:rsidRPr="00EE04C5">
        <w:rPr>
          <w:rStyle w:val="Cquestionpartlabelbold"/>
        </w:rPr>
        <w:t>)</w:t>
      </w:r>
      <w:r w:rsidRPr="00EE04C5">
        <w:tab/>
      </w:r>
      <w:r w:rsidRPr="00AF5DE3">
        <w:t>Which</w:t>
      </w:r>
      <w:r w:rsidRPr="00404A83">
        <w:t xml:space="preserve"> </w:t>
      </w:r>
      <w:r w:rsidRPr="00AF5DE3">
        <w:t>line is horizontal? Justify your answer.</w:t>
      </w:r>
    </w:p>
    <w:p w14:paraId="420F17C1" w14:textId="77777777" w:rsidR="007C13C8" w:rsidRDefault="007C13C8" w:rsidP="00E96289">
      <w:pPr>
        <w:pStyle w:val="Pquestiontextpartsa"/>
      </w:pPr>
    </w:p>
    <w:p w14:paraId="3C98ECE1" w14:textId="0F52EA17" w:rsidR="00404A83" w:rsidRDefault="00404A83" w:rsidP="00D145BE">
      <w:pPr>
        <w:pStyle w:val="Pquestionheadingsx"/>
        <w:keepLines/>
      </w:pPr>
      <w:r>
        <w:lastRenderedPageBreak/>
        <w:t>Question 5</w:t>
      </w:r>
      <w:r w:rsidR="007F544B">
        <w:t>8</w:t>
      </w:r>
      <w:r>
        <w:tab/>
      </w:r>
      <w:r w:rsidR="00B95633">
        <w:rPr>
          <w:rStyle w:val="Cmarkslabel"/>
        </w:rPr>
        <w:t xml:space="preserve">6 </w:t>
      </w:r>
      <w:r w:rsidRPr="001B433F">
        <w:rPr>
          <w:rStyle w:val="Cmarkslabel"/>
        </w:rPr>
        <w:t>marks</w:t>
      </w:r>
      <w:r>
        <w:tab/>
        <w:t>[</w:t>
      </w:r>
      <w:r w:rsidR="00B95633">
        <w:t>8.4</w:t>
      </w:r>
      <w:r>
        <w:t>]</w:t>
      </w:r>
    </w:p>
    <w:p w14:paraId="7415CA75" w14:textId="77777777" w:rsidR="00404A83" w:rsidRPr="00AF5DE3" w:rsidRDefault="00404A83" w:rsidP="00D145BE">
      <w:pPr>
        <w:pStyle w:val="Pquestiontextmainstem"/>
        <w:keepNext/>
        <w:keepLines/>
      </w:pPr>
      <w:r w:rsidRPr="00AF5DE3">
        <w:t>40 students were asked how many hours a week they played sport and the results were tabulated.</w:t>
      </w:r>
    </w:p>
    <w:tbl>
      <w:tblPr>
        <w:tblW w:w="4800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404A83" w:rsidRPr="00AF5DE3" w14:paraId="6215F3B4" w14:textId="77777777" w:rsidTr="007F544B">
        <w:trPr>
          <w:trHeight w:val="22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177A39" w14:textId="77777777" w:rsidR="00404A83" w:rsidRPr="00AF5DE3" w:rsidRDefault="00404A83" w:rsidP="00D145BE">
            <w:pPr>
              <w:pStyle w:val="Pquestiontextmainstem"/>
              <w:keepNext/>
              <w:keepLines/>
            </w:pPr>
            <w:r w:rsidRPr="00AF5DE3"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8D38C" w14:textId="77777777" w:rsidR="00404A83" w:rsidRPr="00AF5DE3" w:rsidRDefault="00404A83" w:rsidP="00D145BE">
            <w:pPr>
              <w:pStyle w:val="Pquestiontextmainstem"/>
              <w:keepNext/>
              <w:keepLines/>
            </w:pPr>
            <w:r w:rsidRPr="00AF5DE3"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86F8F" w14:textId="77777777" w:rsidR="00404A83" w:rsidRPr="00AF5DE3" w:rsidRDefault="00404A83" w:rsidP="00D145BE">
            <w:pPr>
              <w:pStyle w:val="Pquestiontextmainstem"/>
              <w:keepNext/>
              <w:keepLines/>
            </w:pPr>
            <w:r w:rsidRPr="00AF5DE3"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CA8A6" w14:textId="77777777" w:rsidR="00404A83" w:rsidRPr="00AF5DE3" w:rsidRDefault="00404A83" w:rsidP="00D145BE">
            <w:pPr>
              <w:pStyle w:val="Pquestiontextmainstem"/>
              <w:keepNext/>
              <w:keepLines/>
            </w:pPr>
            <w:r w:rsidRPr="00AF5DE3"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ED121" w14:textId="77777777" w:rsidR="00404A83" w:rsidRPr="00AF5DE3" w:rsidRDefault="00404A83" w:rsidP="00D145BE">
            <w:pPr>
              <w:pStyle w:val="Pquestiontextmainstem"/>
              <w:keepNext/>
              <w:keepLines/>
            </w:pPr>
            <w:r w:rsidRPr="00AF5DE3"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BD3F" w14:textId="77777777" w:rsidR="00404A83" w:rsidRPr="00AF5DE3" w:rsidRDefault="00404A83" w:rsidP="00D145BE">
            <w:pPr>
              <w:pStyle w:val="Pquestiontextmainstem"/>
              <w:keepNext/>
              <w:keepLines/>
            </w:pPr>
            <w:r w:rsidRPr="00AF5DE3"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E070F" w14:textId="77777777" w:rsidR="00404A83" w:rsidRPr="00AF5DE3" w:rsidRDefault="00404A83" w:rsidP="00D145BE">
            <w:pPr>
              <w:pStyle w:val="Pquestiontextmainstem"/>
              <w:keepNext/>
              <w:keepLines/>
            </w:pPr>
            <w:r w:rsidRPr="00AF5DE3"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196E0" w14:textId="77777777" w:rsidR="00404A83" w:rsidRPr="00AF5DE3" w:rsidRDefault="00404A83" w:rsidP="00D145BE">
            <w:pPr>
              <w:pStyle w:val="Pquestiontextmainstem"/>
              <w:keepNext/>
              <w:keepLines/>
            </w:pPr>
            <w:r w:rsidRPr="00AF5DE3">
              <w:t>7</w:t>
            </w:r>
          </w:p>
        </w:tc>
      </w:tr>
      <w:tr w:rsidR="00404A83" w:rsidRPr="00AF5DE3" w14:paraId="6DA11531" w14:textId="77777777" w:rsidTr="007F544B">
        <w:trPr>
          <w:trHeight w:val="22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F33229E" w14:textId="77777777" w:rsidR="00404A83" w:rsidRPr="00AF5DE3" w:rsidRDefault="00404A83" w:rsidP="00D145BE">
            <w:pPr>
              <w:pStyle w:val="Pquestiontextmainstem"/>
              <w:keepNext/>
              <w:keepLines/>
            </w:pPr>
            <w:r w:rsidRPr="00AF5DE3"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40C9E" w14:textId="77777777" w:rsidR="00404A83" w:rsidRPr="00AF5DE3" w:rsidRDefault="00404A83" w:rsidP="00D145BE">
            <w:pPr>
              <w:pStyle w:val="Pquestiontextmainstem"/>
              <w:keepNext/>
              <w:keepLines/>
            </w:pPr>
            <w:r w:rsidRPr="00AF5DE3"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5081A" w14:textId="77777777" w:rsidR="00404A83" w:rsidRPr="00AF5DE3" w:rsidRDefault="00404A83" w:rsidP="00D145BE">
            <w:pPr>
              <w:pStyle w:val="Pquestiontextmainstem"/>
              <w:keepNext/>
              <w:keepLines/>
            </w:pPr>
            <w:r w:rsidRPr="00AF5DE3"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4AD35" w14:textId="77777777" w:rsidR="00404A83" w:rsidRPr="00AF5DE3" w:rsidRDefault="00404A83" w:rsidP="00D145BE">
            <w:pPr>
              <w:pStyle w:val="Pquestiontextmainstem"/>
              <w:keepNext/>
              <w:keepLines/>
            </w:pPr>
            <w:r w:rsidRPr="00AF5DE3"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582FA" w14:textId="77777777" w:rsidR="00404A83" w:rsidRPr="00AF5DE3" w:rsidRDefault="00404A83" w:rsidP="00D145BE">
            <w:pPr>
              <w:pStyle w:val="Pquestiontextmainstem"/>
              <w:keepNext/>
              <w:keepLines/>
            </w:pPr>
            <w:r w:rsidRPr="00AF5DE3">
              <w:t>40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E778E" w14:textId="77777777" w:rsidR="00404A83" w:rsidRPr="00AF5DE3" w:rsidRDefault="00404A83" w:rsidP="00D145BE">
            <w:pPr>
              <w:pStyle w:val="Pquestiontextmainstem"/>
              <w:keepNext/>
              <w:keepLines/>
            </w:pPr>
            <w:r w:rsidRPr="00AF5DE3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D480C" w14:textId="77777777" w:rsidR="00404A83" w:rsidRPr="00AF5DE3" w:rsidRDefault="00404A83" w:rsidP="00D145BE">
            <w:pPr>
              <w:pStyle w:val="Pquestiontextmainstem"/>
              <w:keepNext/>
              <w:keepLines/>
            </w:pPr>
            <w:r w:rsidRPr="00AF5DE3"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1B673" w14:textId="77777777" w:rsidR="00404A83" w:rsidRPr="00AF5DE3" w:rsidRDefault="00404A83" w:rsidP="00D145BE">
            <w:pPr>
              <w:pStyle w:val="Pquestiontextmainstem"/>
              <w:keepNext/>
              <w:keepLines/>
            </w:pPr>
            <w:r w:rsidRPr="00AF5DE3">
              <w:t>0</w:t>
            </w:r>
          </w:p>
        </w:tc>
      </w:tr>
      <w:tr w:rsidR="00404A83" w:rsidRPr="00AF5DE3" w14:paraId="2A2E0FCF" w14:textId="77777777" w:rsidTr="007F544B">
        <w:trPr>
          <w:trHeight w:val="22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B6FA93" w14:textId="77777777" w:rsidR="00404A83" w:rsidRPr="00AF5DE3" w:rsidRDefault="00404A83" w:rsidP="00D145BE">
            <w:pPr>
              <w:pStyle w:val="Pquestiontextmainstem"/>
              <w:keepNext/>
            </w:pPr>
            <w:r w:rsidRPr="00AF5DE3"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7CA52" w14:textId="77777777" w:rsidR="00404A83" w:rsidRPr="00AF5DE3" w:rsidRDefault="00404A83" w:rsidP="00D145BE">
            <w:pPr>
              <w:pStyle w:val="Pquestiontextmainstem"/>
              <w:keepNext/>
            </w:pPr>
            <w:r w:rsidRPr="00AF5DE3">
              <w:t>32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97B5D" w14:textId="77777777" w:rsidR="00404A83" w:rsidRPr="00AF5DE3" w:rsidRDefault="00404A83" w:rsidP="00D145BE">
            <w:pPr>
              <w:pStyle w:val="Pquestiontextmainstem"/>
              <w:keepNext/>
            </w:pPr>
            <w:r w:rsidRPr="00AF5DE3"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E74E2" w14:textId="77777777" w:rsidR="00404A83" w:rsidRPr="00AF5DE3" w:rsidRDefault="00404A83" w:rsidP="00D145BE">
            <w:pPr>
              <w:pStyle w:val="Pquestiontextmainstem"/>
              <w:keepNext/>
            </w:pPr>
            <w:r w:rsidRPr="00AF5DE3"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6AA44" w14:textId="77777777" w:rsidR="00404A83" w:rsidRPr="00AF5DE3" w:rsidRDefault="00404A83" w:rsidP="00D145BE">
            <w:pPr>
              <w:pStyle w:val="Pquestiontextmainstem"/>
              <w:keepNext/>
            </w:pPr>
            <w:r w:rsidRPr="00AF5DE3">
              <w:t>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EB3F7" w14:textId="77777777" w:rsidR="00404A83" w:rsidRPr="00AF5DE3" w:rsidRDefault="00404A83" w:rsidP="00D145BE">
            <w:pPr>
              <w:pStyle w:val="Pquestiontextmainstem"/>
              <w:keepNext/>
            </w:pPr>
            <w:r w:rsidRPr="00AF5DE3"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AEC97" w14:textId="77777777" w:rsidR="00404A83" w:rsidRPr="00AF5DE3" w:rsidRDefault="00404A83" w:rsidP="00D145BE">
            <w:pPr>
              <w:pStyle w:val="Pquestiontextmainstem"/>
              <w:keepNext/>
            </w:pPr>
            <w:r w:rsidRPr="00AF5DE3"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318DF" w14:textId="77777777" w:rsidR="00404A83" w:rsidRPr="00AF5DE3" w:rsidRDefault="00404A83" w:rsidP="00D145BE">
            <w:pPr>
              <w:pStyle w:val="Pquestiontextmainstem"/>
              <w:keepNext/>
            </w:pPr>
            <w:r w:rsidRPr="00AF5DE3">
              <w:t>2</w:t>
            </w:r>
          </w:p>
        </w:tc>
      </w:tr>
      <w:tr w:rsidR="00404A83" w:rsidRPr="00AF5DE3" w14:paraId="6C58232E" w14:textId="77777777" w:rsidTr="007F544B">
        <w:trPr>
          <w:trHeight w:val="22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214826" w14:textId="77777777" w:rsidR="00404A83" w:rsidRPr="00AF5DE3" w:rsidRDefault="00404A83" w:rsidP="00D145BE">
            <w:pPr>
              <w:pStyle w:val="Pquestiontextmainstem"/>
              <w:keepNext/>
            </w:pPr>
            <w:r w:rsidRPr="00AF5DE3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9AC60" w14:textId="77777777" w:rsidR="00404A83" w:rsidRPr="00AF5DE3" w:rsidRDefault="00404A83" w:rsidP="00D145BE">
            <w:pPr>
              <w:pStyle w:val="Pquestiontextmainstem"/>
              <w:keepNext/>
            </w:pPr>
            <w:r w:rsidRPr="00AF5DE3"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6BF28" w14:textId="77777777" w:rsidR="00404A83" w:rsidRPr="00AF5DE3" w:rsidRDefault="00404A83" w:rsidP="00D145BE">
            <w:pPr>
              <w:pStyle w:val="Pquestiontextmainstem"/>
              <w:keepNext/>
            </w:pPr>
            <w:r w:rsidRPr="00AF5DE3">
              <w:t>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04B08" w14:textId="77777777" w:rsidR="00404A83" w:rsidRPr="00AF5DE3" w:rsidRDefault="00404A83" w:rsidP="00D145BE">
            <w:pPr>
              <w:pStyle w:val="Pquestiontextmainstem"/>
              <w:keepNext/>
            </w:pPr>
            <w:r w:rsidRPr="00AF5DE3"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B4227" w14:textId="77777777" w:rsidR="00404A83" w:rsidRPr="00AF5DE3" w:rsidRDefault="00404A83" w:rsidP="00D145BE">
            <w:pPr>
              <w:pStyle w:val="Pquestiontextmainstem"/>
              <w:keepNext/>
            </w:pPr>
            <w:r w:rsidRPr="00AF5DE3"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5C09C" w14:textId="77777777" w:rsidR="00404A83" w:rsidRPr="00AF5DE3" w:rsidRDefault="00404A83" w:rsidP="00D145BE">
            <w:pPr>
              <w:pStyle w:val="Pquestiontextmainstem"/>
              <w:keepNext/>
            </w:pPr>
            <w:r w:rsidRPr="00AF5DE3"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B16FD" w14:textId="77777777" w:rsidR="00404A83" w:rsidRPr="00AF5DE3" w:rsidRDefault="00404A83" w:rsidP="00D145BE">
            <w:pPr>
              <w:pStyle w:val="Pquestiontextmainstem"/>
              <w:keepNext/>
            </w:pPr>
            <w:r w:rsidRPr="00AF5DE3"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D941F" w14:textId="77777777" w:rsidR="00404A83" w:rsidRPr="00AF5DE3" w:rsidRDefault="00404A83" w:rsidP="00D145BE">
            <w:pPr>
              <w:pStyle w:val="Pquestiontextmainstem"/>
              <w:keepNext/>
            </w:pPr>
            <w:r w:rsidRPr="00AF5DE3">
              <w:t>7</w:t>
            </w:r>
          </w:p>
        </w:tc>
      </w:tr>
      <w:tr w:rsidR="00404A83" w:rsidRPr="00AF5DE3" w14:paraId="5AD76D6B" w14:textId="77777777" w:rsidTr="007F544B">
        <w:trPr>
          <w:trHeight w:val="22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4A8537" w14:textId="77777777" w:rsidR="00404A83" w:rsidRPr="00AF5DE3" w:rsidRDefault="00404A83" w:rsidP="00D145BE">
            <w:pPr>
              <w:pStyle w:val="Pquestiontextmainstem"/>
              <w:keepNext/>
            </w:pPr>
            <w:r w:rsidRPr="00AF5DE3"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538DE" w14:textId="77777777" w:rsidR="00404A83" w:rsidRPr="00AF5DE3" w:rsidRDefault="00404A83" w:rsidP="00D145BE">
            <w:pPr>
              <w:pStyle w:val="Pquestiontextmainstem"/>
              <w:keepNext/>
            </w:pPr>
            <w:r w:rsidRPr="00AF5DE3"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364BA" w14:textId="77777777" w:rsidR="00404A83" w:rsidRPr="00AF5DE3" w:rsidRDefault="00404A83" w:rsidP="00D145BE">
            <w:pPr>
              <w:pStyle w:val="Pquestiontextmainstem"/>
              <w:keepNext/>
            </w:pPr>
            <w:r w:rsidRPr="00AF5DE3"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C29BB" w14:textId="77777777" w:rsidR="00404A83" w:rsidRPr="00AF5DE3" w:rsidRDefault="00404A83" w:rsidP="00D145BE">
            <w:pPr>
              <w:pStyle w:val="Pquestiontextmainstem"/>
              <w:keepNext/>
            </w:pPr>
            <w:r w:rsidRPr="00AF5DE3">
              <w:t>40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9D602" w14:textId="77777777" w:rsidR="00404A83" w:rsidRPr="00AF5DE3" w:rsidRDefault="00404A83" w:rsidP="00D145BE">
            <w:pPr>
              <w:pStyle w:val="Pquestiontextmainstem"/>
              <w:keepNext/>
            </w:pPr>
            <w:r w:rsidRPr="00AF5DE3"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3D3EF" w14:textId="77777777" w:rsidR="00404A83" w:rsidRPr="00AF5DE3" w:rsidRDefault="00404A83" w:rsidP="00D145BE">
            <w:pPr>
              <w:pStyle w:val="Pquestiontextmainstem"/>
              <w:keepNext/>
            </w:pPr>
            <w:r w:rsidRPr="00AF5DE3"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63D0F" w14:textId="77777777" w:rsidR="00404A83" w:rsidRPr="00AF5DE3" w:rsidRDefault="00404A83" w:rsidP="00D145BE">
            <w:pPr>
              <w:pStyle w:val="Pquestiontextmainstem"/>
              <w:keepNext/>
            </w:pPr>
            <w:r w:rsidRPr="00AF5DE3">
              <w:t>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13BFE" w14:textId="77777777" w:rsidR="00404A83" w:rsidRPr="00AF5DE3" w:rsidRDefault="00404A83" w:rsidP="00D145BE">
            <w:pPr>
              <w:pStyle w:val="Pquestiontextmainstem"/>
              <w:keepNext/>
            </w:pPr>
            <w:r w:rsidRPr="00AF5DE3">
              <w:t>2</w:t>
            </w:r>
          </w:p>
        </w:tc>
      </w:tr>
    </w:tbl>
    <w:p w14:paraId="4B4197B0" w14:textId="77777777" w:rsidR="00306116" w:rsidRDefault="00306116" w:rsidP="00D145BE">
      <w:pPr>
        <w:pStyle w:val="Pquestiontextmainstem"/>
        <w:keepNext/>
      </w:pPr>
    </w:p>
    <w:p w14:paraId="6FE6C5C0" w14:textId="77777777" w:rsidR="00404A83" w:rsidRPr="00AF5DE3" w:rsidRDefault="00404A83" w:rsidP="00D145BE">
      <w:pPr>
        <w:pStyle w:val="Pquestiontextmainstem"/>
        <w:keepNext/>
      </w:pPr>
      <w:r w:rsidRPr="00AF5DE3">
        <w:t xml:space="preserve">A second group of 40 students were surveyed and their results were also tabulated. </w:t>
      </w:r>
    </w:p>
    <w:tbl>
      <w:tblPr>
        <w:tblW w:w="4800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404A83" w:rsidRPr="00AF5DE3" w14:paraId="6718B668" w14:textId="77777777" w:rsidTr="007F544B">
        <w:trPr>
          <w:trHeight w:val="22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3FB57DA" w14:textId="77777777" w:rsidR="00404A83" w:rsidRPr="00AF5DE3" w:rsidRDefault="00404A83" w:rsidP="00404A83">
            <w:pPr>
              <w:pStyle w:val="Pquestiontextmainstem"/>
            </w:pPr>
            <w:r w:rsidRPr="00AF5DE3">
              <w:t>33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6231C" w14:textId="77777777" w:rsidR="00404A83" w:rsidRPr="00AF5DE3" w:rsidRDefault="00404A83" w:rsidP="00404A83">
            <w:pPr>
              <w:pStyle w:val="Pquestiontextmainstem"/>
            </w:pPr>
            <w:r w:rsidRPr="00AF5DE3"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DBCA5" w14:textId="77777777" w:rsidR="00404A83" w:rsidRPr="00AF5DE3" w:rsidRDefault="00404A83" w:rsidP="00404A83">
            <w:pPr>
              <w:pStyle w:val="Pquestiontextmainstem"/>
            </w:pPr>
            <w:r w:rsidRPr="00AF5DE3">
              <w:t>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81AC6C1" w14:textId="77777777" w:rsidR="00404A83" w:rsidRPr="00AF5DE3" w:rsidRDefault="00404A83" w:rsidP="00404A83">
            <w:pPr>
              <w:pStyle w:val="Pquestiontextmainstem"/>
            </w:pPr>
            <w:r w:rsidRPr="00AF5DE3"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7B885" w14:textId="77777777" w:rsidR="00404A83" w:rsidRPr="00AF5DE3" w:rsidRDefault="00404A83" w:rsidP="00404A83">
            <w:pPr>
              <w:pStyle w:val="Pquestiontextmainstem"/>
            </w:pPr>
            <w:r w:rsidRPr="00AF5DE3"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EC16C" w14:textId="77777777" w:rsidR="00404A83" w:rsidRPr="00AF5DE3" w:rsidRDefault="00404A83" w:rsidP="00404A83">
            <w:pPr>
              <w:pStyle w:val="Pquestiontextmainstem"/>
            </w:pPr>
            <w:r w:rsidRPr="00AF5DE3"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F36C8" w14:textId="77777777" w:rsidR="00404A83" w:rsidRPr="00AF5DE3" w:rsidRDefault="00404A83" w:rsidP="00404A83">
            <w:pPr>
              <w:pStyle w:val="Pquestiontextmainstem"/>
            </w:pPr>
            <w:r w:rsidRPr="00AF5DE3"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57BBC" w14:textId="77777777" w:rsidR="00404A83" w:rsidRPr="00AF5DE3" w:rsidRDefault="00404A83" w:rsidP="00404A83">
            <w:pPr>
              <w:pStyle w:val="Pquestiontextmainstem"/>
            </w:pPr>
            <w:r w:rsidRPr="00AF5DE3">
              <w:t>21</w:t>
            </w:r>
          </w:p>
        </w:tc>
      </w:tr>
      <w:tr w:rsidR="00404A83" w:rsidRPr="00AF5DE3" w14:paraId="001802B9" w14:textId="77777777" w:rsidTr="007F544B">
        <w:trPr>
          <w:trHeight w:val="22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1AAF30" w14:textId="77777777" w:rsidR="00404A83" w:rsidRPr="00AF5DE3" w:rsidRDefault="00404A83" w:rsidP="00404A83">
            <w:pPr>
              <w:pStyle w:val="Pquestiontextmainstem"/>
            </w:pPr>
            <w:r w:rsidRPr="00AF5DE3">
              <w:t>29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FA47F" w14:textId="77777777" w:rsidR="00404A83" w:rsidRPr="00AF5DE3" w:rsidRDefault="00404A83" w:rsidP="00404A83">
            <w:pPr>
              <w:pStyle w:val="Pquestiontextmainstem"/>
            </w:pPr>
            <w:r w:rsidRPr="00AF5DE3"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670BB" w14:textId="77777777" w:rsidR="00404A83" w:rsidRPr="00AF5DE3" w:rsidRDefault="00404A83" w:rsidP="00404A83">
            <w:pPr>
              <w:pStyle w:val="Pquestiontextmainstem"/>
            </w:pPr>
            <w:r w:rsidRPr="00AF5DE3"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F928C" w14:textId="77777777" w:rsidR="00404A83" w:rsidRPr="00AF5DE3" w:rsidRDefault="00404A83" w:rsidP="00404A83">
            <w:pPr>
              <w:pStyle w:val="Pquestiontextmainstem"/>
            </w:pPr>
            <w:r w:rsidRPr="00AF5DE3"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5CBD1" w14:textId="77777777" w:rsidR="00404A83" w:rsidRPr="00AF5DE3" w:rsidRDefault="00404A83" w:rsidP="00404A83">
            <w:pPr>
              <w:pStyle w:val="Pquestiontextmainstem"/>
            </w:pPr>
            <w:r w:rsidRPr="00AF5DE3"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8EB49" w14:textId="77777777" w:rsidR="00404A83" w:rsidRPr="00AF5DE3" w:rsidRDefault="00404A83" w:rsidP="00404A83">
            <w:pPr>
              <w:pStyle w:val="Pquestiontextmainstem"/>
            </w:pPr>
            <w:r w:rsidRPr="00AF5DE3"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751F9" w14:textId="77777777" w:rsidR="00404A83" w:rsidRPr="00AF5DE3" w:rsidRDefault="00404A83" w:rsidP="00404A83">
            <w:pPr>
              <w:pStyle w:val="Pquestiontextmainstem"/>
            </w:pPr>
            <w:r w:rsidRPr="00AF5DE3"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07A12" w14:textId="77777777" w:rsidR="00404A83" w:rsidRPr="00AF5DE3" w:rsidRDefault="00404A83" w:rsidP="00404A83">
            <w:pPr>
              <w:pStyle w:val="Pquestiontextmainstem"/>
            </w:pPr>
            <w:r w:rsidRPr="00AF5DE3">
              <w:t>9</w:t>
            </w:r>
          </w:p>
        </w:tc>
      </w:tr>
      <w:tr w:rsidR="00404A83" w:rsidRPr="00AF5DE3" w14:paraId="4931D0ED" w14:textId="77777777" w:rsidTr="007F544B">
        <w:trPr>
          <w:trHeight w:val="22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2D2230" w14:textId="77777777" w:rsidR="00404A83" w:rsidRPr="00AF5DE3" w:rsidRDefault="00404A83" w:rsidP="00404A83">
            <w:pPr>
              <w:pStyle w:val="Pquestiontextmainstem"/>
            </w:pPr>
            <w:r w:rsidRPr="00AF5DE3">
              <w:t>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56102" w14:textId="77777777" w:rsidR="00404A83" w:rsidRPr="00AF5DE3" w:rsidRDefault="00404A83" w:rsidP="00404A83">
            <w:pPr>
              <w:pStyle w:val="Pquestiontextmainstem"/>
            </w:pPr>
            <w:r w:rsidRPr="00AF5DE3"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75B7A" w14:textId="77777777" w:rsidR="00404A83" w:rsidRPr="00AF5DE3" w:rsidRDefault="00404A83" w:rsidP="00404A83">
            <w:pPr>
              <w:pStyle w:val="Pquestiontextmainstem"/>
            </w:pPr>
            <w:r w:rsidRPr="00AF5DE3"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D1150" w14:textId="77777777" w:rsidR="00404A83" w:rsidRPr="00AF5DE3" w:rsidRDefault="00404A83" w:rsidP="00404A83">
            <w:pPr>
              <w:pStyle w:val="Pquestiontextmainstem"/>
            </w:pPr>
            <w:r w:rsidRPr="00AF5DE3"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E1A87" w14:textId="77777777" w:rsidR="00404A83" w:rsidRPr="00AF5DE3" w:rsidRDefault="00404A83" w:rsidP="00404A83">
            <w:pPr>
              <w:pStyle w:val="Pquestiontextmainstem"/>
            </w:pPr>
            <w:r w:rsidRPr="00AF5DE3">
              <w:t>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CC9F9B" w14:textId="77777777" w:rsidR="00404A83" w:rsidRPr="00AF5DE3" w:rsidRDefault="00404A83" w:rsidP="00404A83">
            <w:pPr>
              <w:pStyle w:val="Pquestiontextmainstem"/>
            </w:pPr>
            <w:r w:rsidRPr="00AF5DE3"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3F318" w14:textId="77777777" w:rsidR="00404A83" w:rsidRPr="00AF5DE3" w:rsidRDefault="00404A83" w:rsidP="00404A83">
            <w:pPr>
              <w:pStyle w:val="Pquestiontextmainstem"/>
            </w:pPr>
            <w:r w:rsidRPr="00AF5DE3"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1CE3D" w14:textId="77777777" w:rsidR="00404A83" w:rsidRPr="00AF5DE3" w:rsidRDefault="00404A83" w:rsidP="00404A83">
            <w:pPr>
              <w:pStyle w:val="Pquestiontextmainstem"/>
            </w:pPr>
            <w:r w:rsidRPr="00AF5DE3">
              <w:t>15</w:t>
            </w:r>
          </w:p>
        </w:tc>
      </w:tr>
      <w:tr w:rsidR="00404A83" w:rsidRPr="00AF5DE3" w14:paraId="5F1F192F" w14:textId="77777777" w:rsidTr="007F544B">
        <w:trPr>
          <w:trHeight w:val="22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28FAFA" w14:textId="77777777" w:rsidR="00404A83" w:rsidRPr="00AF5DE3" w:rsidRDefault="00404A83" w:rsidP="00404A83">
            <w:pPr>
              <w:pStyle w:val="Pquestiontextmainstem"/>
            </w:pPr>
            <w:r w:rsidRPr="00AF5DE3">
              <w:t>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10B5C" w14:textId="77777777" w:rsidR="00404A83" w:rsidRPr="00AF5DE3" w:rsidRDefault="00404A83" w:rsidP="00404A83">
            <w:pPr>
              <w:pStyle w:val="Pquestiontextmainstem"/>
            </w:pPr>
            <w:r w:rsidRPr="00AF5DE3"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D8749" w14:textId="77777777" w:rsidR="00404A83" w:rsidRPr="00AF5DE3" w:rsidRDefault="00404A83" w:rsidP="00404A83">
            <w:pPr>
              <w:pStyle w:val="Pquestiontextmainstem"/>
            </w:pPr>
            <w:r w:rsidRPr="00AF5DE3"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BE491" w14:textId="77777777" w:rsidR="00404A83" w:rsidRPr="00AF5DE3" w:rsidRDefault="00404A83" w:rsidP="00404A83">
            <w:pPr>
              <w:pStyle w:val="Pquestiontextmainstem"/>
            </w:pPr>
            <w:r w:rsidRPr="00AF5DE3"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C81D7" w14:textId="77777777" w:rsidR="00404A83" w:rsidRPr="00AF5DE3" w:rsidRDefault="00404A83" w:rsidP="00404A83">
            <w:pPr>
              <w:pStyle w:val="Pquestiontextmainstem"/>
            </w:pPr>
            <w:r w:rsidRPr="00AF5DE3"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DF5EA" w14:textId="77777777" w:rsidR="00404A83" w:rsidRPr="00AF5DE3" w:rsidRDefault="00404A83" w:rsidP="00404A83">
            <w:pPr>
              <w:pStyle w:val="Pquestiontextmainstem"/>
            </w:pPr>
            <w:r w:rsidRPr="00AF5DE3"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FDF8F" w14:textId="77777777" w:rsidR="00404A83" w:rsidRPr="00AF5DE3" w:rsidRDefault="00404A83" w:rsidP="00404A83">
            <w:pPr>
              <w:pStyle w:val="Pquestiontextmainstem"/>
            </w:pPr>
            <w:r w:rsidRPr="00AF5DE3"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04AB6" w14:textId="77777777" w:rsidR="00404A83" w:rsidRPr="00AF5DE3" w:rsidRDefault="00404A83" w:rsidP="00404A83">
            <w:pPr>
              <w:pStyle w:val="Pquestiontextmainstem"/>
            </w:pPr>
            <w:r w:rsidRPr="00AF5DE3">
              <w:t>0</w:t>
            </w:r>
          </w:p>
        </w:tc>
      </w:tr>
      <w:tr w:rsidR="00404A83" w:rsidRPr="00AF5DE3" w14:paraId="07B29AE1" w14:textId="77777777" w:rsidTr="007F544B">
        <w:trPr>
          <w:trHeight w:val="22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715FD96" w14:textId="77777777" w:rsidR="00404A83" w:rsidRPr="00AF5DE3" w:rsidRDefault="00404A83" w:rsidP="00404A83">
            <w:pPr>
              <w:pStyle w:val="Pquestiontextmainstem"/>
            </w:pPr>
            <w:r w:rsidRPr="00AF5DE3"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AE3158" w14:textId="77777777" w:rsidR="00404A83" w:rsidRPr="00AF5DE3" w:rsidRDefault="00404A83" w:rsidP="00404A83">
            <w:pPr>
              <w:pStyle w:val="Pquestiontextmainstem"/>
            </w:pPr>
            <w:r w:rsidRPr="00AF5DE3"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7CC3F" w14:textId="77777777" w:rsidR="00404A83" w:rsidRPr="00AF5DE3" w:rsidRDefault="00404A83" w:rsidP="00404A83">
            <w:pPr>
              <w:pStyle w:val="Pquestiontextmainstem"/>
            </w:pPr>
            <w:r w:rsidRPr="00AF5DE3">
              <w:t>40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3471A" w14:textId="77777777" w:rsidR="00404A83" w:rsidRPr="00AF5DE3" w:rsidRDefault="00404A83" w:rsidP="00404A83">
            <w:pPr>
              <w:pStyle w:val="Pquestiontextmainstem"/>
            </w:pPr>
            <w:r w:rsidRPr="00AF5DE3"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BB5D1" w14:textId="77777777" w:rsidR="00404A83" w:rsidRPr="00AF5DE3" w:rsidRDefault="00404A83" w:rsidP="00404A83">
            <w:pPr>
              <w:pStyle w:val="Pquestiontextmainstem"/>
            </w:pPr>
            <w:r w:rsidRPr="00AF5DE3"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B1021" w14:textId="77777777" w:rsidR="00404A83" w:rsidRPr="00AF5DE3" w:rsidRDefault="00404A83" w:rsidP="00404A83">
            <w:pPr>
              <w:pStyle w:val="Pquestiontextmainstem"/>
            </w:pPr>
            <w:r w:rsidRPr="00AF5DE3"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6AFD5" w14:textId="77777777" w:rsidR="00404A83" w:rsidRPr="00AF5DE3" w:rsidRDefault="00404A83" w:rsidP="00404A83">
            <w:pPr>
              <w:pStyle w:val="Pquestiontextmainstem"/>
            </w:pPr>
            <w:r w:rsidRPr="00AF5DE3"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094634E" w14:textId="77777777" w:rsidR="00404A83" w:rsidRPr="00AF5DE3" w:rsidRDefault="00404A83" w:rsidP="00404A83">
            <w:pPr>
              <w:pStyle w:val="Pquestiontextmainstem"/>
            </w:pPr>
            <w:r w:rsidRPr="00AF5DE3">
              <w:t>18</w:t>
            </w:r>
          </w:p>
        </w:tc>
      </w:tr>
    </w:tbl>
    <w:p w14:paraId="5306B209" w14:textId="77777777" w:rsidR="00306116" w:rsidRDefault="00306116" w:rsidP="00404A83">
      <w:pPr>
        <w:pStyle w:val="Pquestiontextmainstem"/>
      </w:pPr>
    </w:p>
    <w:p w14:paraId="79D33F37" w14:textId="4D7832CF" w:rsidR="007C13C8" w:rsidRDefault="00404A83" w:rsidP="00404A83">
      <w:pPr>
        <w:pStyle w:val="Pquestiontextmainstem"/>
      </w:pPr>
      <w:r w:rsidRPr="00AF5DE3">
        <w:t>Use back-to-back stem</w:t>
      </w:r>
      <w:r>
        <w:t>-and-leaf</w:t>
      </w:r>
      <w:r w:rsidRPr="00AF5DE3">
        <w:t xml:space="preserve"> plots to compare these two samples.</w:t>
      </w:r>
    </w:p>
    <w:p w14:paraId="44076FD7" w14:textId="77777777" w:rsidR="00404A83" w:rsidRDefault="00404A83" w:rsidP="00404A83">
      <w:pPr>
        <w:pStyle w:val="Pquestiontextmainstem"/>
      </w:pPr>
    </w:p>
    <w:p w14:paraId="6C5A5129" w14:textId="77777777" w:rsidR="00404A83" w:rsidRDefault="00404A83" w:rsidP="00404A83">
      <w:pPr>
        <w:pStyle w:val="Pquestiontextmainstem"/>
      </w:pPr>
    </w:p>
    <w:p w14:paraId="5FE88BBA" w14:textId="77777777" w:rsidR="00404A83" w:rsidRDefault="00404A83" w:rsidP="00404A83">
      <w:pPr>
        <w:pStyle w:val="Pquestiontextmainstem"/>
      </w:pPr>
    </w:p>
    <w:p w14:paraId="774545E5" w14:textId="77777777" w:rsidR="00404A83" w:rsidRDefault="00404A83" w:rsidP="00404A83">
      <w:pPr>
        <w:pStyle w:val="Pquestiontextmainstem"/>
      </w:pPr>
    </w:p>
    <w:p w14:paraId="37974E8A" w14:textId="77777777" w:rsidR="00404A83" w:rsidRDefault="00404A83" w:rsidP="00404A83">
      <w:pPr>
        <w:pStyle w:val="Pquestiontextmainstem"/>
      </w:pPr>
    </w:p>
    <w:p w14:paraId="42ACD0C9" w14:textId="77777777" w:rsidR="00404A83" w:rsidRDefault="00404A83" w:rsidP="00404A83">
      <w:pPr>
        <w:pStyle w:val="Pquestiontextmainstem"/>
      </w:pPr>
    </w:p>
    <w:p w14:paraId="7AD281E3" w14:textId="77777777" w:rsidR="00404A83" w:rsidRDefault="00404A83" w:rsidP="00404A83">
      <w:pPr>
        <w:pStyle w:val="Pquestiontextmainstem"/>
      </w:pPr>
    </w:p>
    <w:p w14:paraId="78CDDD9E" w14:textId="77777777" w:rsidR="00404A83" w:rsidRDefault="00404A83" w:rsidP="00404A83">
      <w:pPr>
        <w:pStyle w:val="Pquestiontextmainstem"/>
      </w:pPr>
    </w:p>
    <w:p w14:paraId="0CBBF5DB" w14:textId="77777777" w:rsidR="00404A83" w:rsidRDefault="00404A83" w:rsidP="00404A83">
      <w:pPr>
        <w:pStyle w:val="Pquestiontextmainstem"/>
      </w:pPr>
    </w:p>
    <w:p w14:paraId="21D384FD" w14:textId="77777777" w:rsidR="00404A83" w:rsidRDefault="00404A83" w:rsidP="00404A83">
      <w:pPr>
        <w:pStyle w:val="Pquestiontextmainstem"/>
      </w:pPr>
    </w:p>
    <w:p w14:paraId="651BDA07" w14:textId="77777777" w:rsidR="00404A83" w:rsidRDefault="00404A83" w:rsidP="00404A83">
      <w:pPr>
        <w:pStyle w:val="Pquestiontextmainstem"/>
      </w:pPr>
    </w:p>
    <w:p w14:paraId="1CE1E250" w14:textId="164111B8" w:rsidR="00404A83" w:rsidRDefault="00404A83" w:rsidP="00404A83">
      <w:pPr>
        <w:pStyle w:val="Pquestionheadingsx"/>
        <w:keepLines/>
      </w:pPr>
      <w:r>
        <w:lastRenderedPageBreak/>
        <w:t xml:space="preserve">Question </w:t>
      </w:r>
      <w:r w:rsidR="007F544B">
        <w:t>59</w:t>
      </w:r>
      <w:r>
        <w:tab/>
      </w:r>
      <w:r w:rsidR="00B95633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B95633">
        <w:t>9.5</w:t>
      </w:r>
      <w:r>
        <w:t>]</w:t>
      </w:r>
    </w:p>
    <w:p w14:paraId="187200AF" w14:textId="55950A4A" w:rsidR="007C13C8" w:rsidRDefault="00404A83" w:rsidP="00404A83">
      <w:pPr>
        <w:pStyle w:val="Pquestiontextpartsa"/>
        <w:keepNext/>
        <w:keepLines/>
      </w:pPr>
      <w:r w:rsidRPr="00AF5DE3">
        <w:t xml:space="preserve">Sketch the graph of </w:t>
      </w:r>
      <w:r w:rsidRPr="00AF5DE3">
        <w:rPr>
          <w:i/>
        </w:rPr>
        <w:t>y</w:t>
      </w:r>
      <w:r w:rsidRPr="00AF5DE3">
        <w:t xml:space="preserve"> = 2</w:t>
      </w:r>
      <w:r w:rsidRPr="00AF5DE3">
        <w:rPr>
          <w:i/>
          <w:vertAlign w:val="superscript"/>
        </w:rPr>
        <w:t>x</w:t>
      </w:r>
      <w:r w:rsidRPr="00AF5DE3">
        <w:t xml:space="preserve"> – 1.</w:t>
      </w:r>
    </w:p>
    <w:p w14:paraId="51B88F80" w14:textId="42455C1E" w:rsidR="00404A83" w:rsidRDefault="00404A83" w:rsidP="00E96289">
      <w:pPr>
        <w:pStyle w:val="Pquestiontextpartsa"/>
      </w:pPr>
      <w:r w:rsidRPr="00AF5DE3">
        <w:rPr>
          <w:noProof/>
        </w:rPr>
        <w:drawing>
          <wp:inline distT="0" distB="0" distL="0" distR="0" wp14:anchorId="17B065AC" wp14:editId="1A4ACA73">
            <wp:extent cx="5048250" cy="5067300"/>
            <wp:effectExtent l="0" t="0" r="0" b="0"/>
            <wp:docPr id="32" name="Picture 32" descr="PM9_eoye_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PM9_eoye_59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A873" w14:textId="77777777" w:rsidR="007C13C8" w:rsidRDefault="007C13C8" w:rsidP="00E96289">
      <w:pPr>
        <w:pStyle w:val="Pquestiontextpartsa"/>
      </w:pPr>
    </w:p>
    <w:p w14:paraId="11A95F36" w14:textId="77777777" w:rsidR="00EE04C5" w:rsidRPr="00EE04C5" w:rsidRDefault="00EE04C5" w:rsidP="002509BC">
      <w:pPr>
        <w:pStyle w:val="Pquestiontextpartsai"/>
      </w:pPr>
    </w:p>
    <w:p w14:paraId="56EEB6BE" w14:textId="2BCF076C" w:rsidR="001B433F" w:rsidRDefault="001B433F" w:rsidP="001B433F">
      <w:pPr>
        <w:pStyle w:val="Psectionresults"/>
      </w:pPr>
      <w:r>
        <w:t xml:space="preserve">Extended answer results: ___ / </w:t>
      </w:r>
      <w:r w:rsidR="00404A83">
        <w:t>40</w:t>
      </w:r>
    </w:p>
    <w:p w14:paraId="3BDE3328" w14:textId="6DDC2806" w:rsidR="002509BC" w:rsidRPr="00E96289" w:rsidRDefault="002E3F58" w:rsidP="00E96289">
      <w:pPr>
        <w:pStyle w:val="Psectionresults"/>
      </w:pPr>
      <w:r>
        <w:t>TOTAL test result</w:t>
      </w:r>
      <w:r w:rsidR="000801F9">
        <w:t>s</w:t>
      </w:r>
      <w:r w:rsidR="001B433F">
        <w:t xml:space="preserve">: ___ / </w:t>
      </w:r>
      <w:r w:rsidR="00E96289">
        <w:t>130</w:t>
      </w:r>
    </w:p>
    <w:sectPr w:rsidR="002509BC" w:rsidRPr="00E96289" w:rsidSect="003C1799">
      <w:headerReference w:type="default" r:id="rId77"/>
      <w:footerReference w:type="default" r:id="rId78"/>
      <w:headerReference w:type="first" r:id="rId79"/>
      <w:footerReference w:type="first" r:id="rId80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C1A17" w14:textId="77777777" w:rsidR="008320F6" w:rsidRDefault="008320F6" w:rsidP="00B91E57">
      <w:r>
        <w:separator/>
      </w:r>
    </w:p>
  </w:endnote>
  <w:endnote w:type="continuationSeparator" w:id="0">
    <w:p w14:paraId="0B69A7CD" w14:textId="77777777" w:rsidR="008320F6" w:rsidRDefault="008320F6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725EF" w14:textId="77777777" w:rsidR="007F544B" w:rsidRDefault="007F544B" w:rsidP="00B91E57">
    <w:pPr>
      <w:pStyle w:val="Pfootertext"/>
    </w:pPr>
  </w:p>
  <w:p w14:paraId="67E7124C" w14:textId="77777777" w:rsidR="007F544B" w:rsidRPr="00B91E57" w:rsidRDefault="007F544B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35CC6">
      <w:rPr>
        <w:noProof/>
      </w:rPr>
      <w:t>3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3EBE15" w14:textId="77777777" w:rsidR="007F544B" w:rsidRDefault="007F544B" w:rsidP="00A8741D">
    <w:pPr>
      <w:pStyle w:val="Pfootertext"/>
    </w:pPr>
  </w:p>
  <w:p w14:paraId="560F089D" w14:textId="77777777" w:rsidR="007F544B" w:rsidRPr="00A8741D" w:rsidRDefault="007F544B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35CC6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36936E" w14:textId="77777777" w:rsidR="008320F6" w:rsidRDefault="008320F6" w:rsidP="00B91E57">
      <w:r>
        <w:separator/>
      </w:r>
    </w:p>
  </w:footnote>
  <w:footnote w:type="continuationSeparator" w:id="0">
    <w:p w14:paraId="342DD202" w14:textId="77777777" w:rsidR="008320F6" w:rsidRDefault="008320F6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8D1C8" w14:textId="467739DD" w:rsidR="007F544B" w:rsidRDefault="00235CC6" w:rsidP="00A8741D">
    <w:pPr>
      <w:pStyle w:val="Pheadertext"/>
    </w:pPr>
    <w:r>
      <w:t xml:space="preserve">Pearson Mathematics </w:t>
    </w:r>
    <w:r w:rsidR="007F544B">
      <w:t xml:space="preserve">9 </w:t>
    </w:r>
    <w:r>
      <w:t>— End-of-y</w:t>
    </w:r>
    <w:r w:rsidR="007F544B">
      <w:t>ear Exam</w:t>
    </w:r>
  </w:p>
  <w:p w14:paraId="1954BFF3" w14:textId="77777777" w:rsidR="007F544B" w:rsidRPr="00B91E57" w:rsidRDefault="007F544B" w:rsidP="00AA7ED5">
    <w:pPr>
      <w:pStyle w:val="Pfootertex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2A1305" w14:textId="124B04C5" w:rsidR="007F544B" w:rsidRDefault="00235CC6" w:rsidP="00A8741D">
    <w:pPr>
      <w:pStyle w:val="Pheadertext"/>
    </w:pPr>
    <w:r>
      <w:t xml:space="preserve">Pearson Mathematics </w:t>
    </w:r>
    <w:r w:rsidR="007F544B">
      <w:t xml:space="preserve">9 </w:t>
    </w:r>
    <w:r>
      <w:t>— End-of-y</w:t>
    </w:r>
    <w:r w:rsidR="007F544B">
      <w:t>ear Exam</w:t>
    </w:r>
    <w:r w:rsidR="007F544B">
      <w:tab/>
      <w:t xml:space="preserve">Name: </w:t>
    </w:r>
    <w:r w:rsidR="007F544B">
      <w:tab/>
    </w:r>
  </w:p>
  <w:p w14:paraId="14286C94" w14:textId="77777777" w:rsidR="007F544B" w:rsidRPr="00A8741D" w:rsidRDefault="007F544B" w:rsidP="00A8741D">
    <w:pPr>
      <w:pStyle w:val="Pheadertext"/>
    </w:pP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3306F"/>
    <w:rsid w:val="00033C5C"/>
    <w:rsid w:val="000407AC"/>
    <w:rsid w:val="00052D5F"/>
    <w:rsid w:val="00057492"/>
    <w:rsid w:val="00062A9B"/>
    <w:rsid w:val="00062B27"/>
    <w:rsid w:val="00064993"/>
    <w:rsid w:val="00066722"/>
    <w:rsid w:val="00076BF9"/>
    <w:rsid w:val="000801F9"/>
    <w:rsid w:val="00082AD0"/>
    <w:rsid w:val="00090B15"/>
    <w:rsid w:val="00094B98"/>
    <w:rsid w:val="000C4CB1"/>
    <w:rsid w:val="000C6C56"/>
    <w:rsid w:val="000F4B79"/>
    <w:rsid w:val="000F52E2"/>
    <w:rsid w:val="00114E72"/>
    <w:rsid w:val="00121EAB"/>
    <w:rsid w:val="001249D4"/>
    <w:rsid w:val="00133398"/>
    <w:rsid w:val="00133E4C"/>
    <w:rsid w:val="00136289"/>
    <w:rsid w:val="00153C7C"/>
    <w:rsid w:val="001605F8"/>
    <w:rsid w:val="00160C54"/>
    <w:rsid w:val="00180D86"/>
    <w:rsid w:val="001B433F"/>
    <w:rsid w:val="001C4DB3"/>
    <w:rsid w:val="001F3755"/>
    <w:rsid w:val="001F3D5E"/>
    <w:rsid w:val="00205ABB"/>
    <w:rsid w:val="002108AF"/>
    <w:rsid w:val="00223001"/>
    <w:rsid w:val="00235CC6"/>
    <w:rsid w:val="002509BC"/>
    <w:rsid w:val="00251047"/>
    <w:rsid w:val="002635BA"/>
    <w:rsid w:val="00292AD1"/>
    <w:rsid w:val="0029660A"/>
    <w:rsid w:val="0029665F"/>
    <w:rsid w:val="002A61AB"/>
    <w:rsid w:val="002C0D5B"/>
    <w:rsid w:val="002C3C99"/>
    <w:rsid w:val="002C5286"/>
    <w:rsid w:val="002D2E83"/>
    <w:rsid w:val="002E0784"/>
    <w:rsid w:val="002E154B"/>
    <w:rsid w:val="002E3CAD"/>
    <w:rsid w:val="002E3F58"/>
    <w:rsid w:val="00306116"/>
    <w:rsid w:val="00307A48"/>
    <w:rsid w:val="00307F32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A6EA1"/>
    <w:rsid w:val="003B3BBF"/>
    <w:rsid w:val="003C1799"/>
    <w:rsid w:val="003C445D"/>
    <w:rsid w:val="003E3349"/>
    <w:rsid w:val="003E7772"/>
    <w:rsid w:val="00404A83"/>
    <w:rsid w:val="004066D1"/>
    <w:rsid w:val="00412093"/>
    <w:rsid w:val="00413A15"/>
    <w:rsid w:val="004161B6"/>
    <w:rsid w:val="00420B07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478A"/>
    <w:rsid w:val="0052656A"/>
    <w:rsid w:val="00530D78"/>
    <w:rsid w:val="0054565F"/>
    <w:rsid w:val="00554ECF"/>
    <w:rsid w:val="00561C8E"/>
    <w:rsid w:val="00564139"/>
    <w:rsid w:val="005644F4"/>
    <w:rsid w:val="00565313"/>
    <w:rsid w:val="005665F4"/>
    <w:rsid w:val="00567CE7"/>
    <w:rsid w:val="00571F02"/>
    <w:rsid w:val="00582BD5"/>
    <w:rsid w:val="0059291C"/>
    <w:rsid w:val="005A07A0"/>
    <w:rsid w:val="005A6C19"/>
    <w:rsid w:val="005B5208"/>
    <w:rsid w:val="005C1799"/>
    <w:rsid w:val="005C2DB7"/>
    <w:rsid w:val="005C6EE5"/>
    <w:rsid w:val="00604D55"/>
    <w:rsid w:val="00606690"/>
    <w:rsid w:val="0060765D"/>
    <w:rsid w:val="00607F60"/>
    <w:rsid w:val="00617BEA"/>
    <w:rsid w:val="006315DD"/>
    <w:rsid w:val="00665AA1"/>
    <w:rsid w:val="0066782B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1EEA"/>
    <w:rsid w:val="00732B3C"/>
    <w:rsid w:val="007701CE"/>
    <w:rsid w:val="007721B9"/>
    <w:rsid w:val="00775F8D"/>
    <w:rsid w:val="00781345"/>
    <w:rsid w:val="00796A94"/>
    <w:rsid w:val="007A1A60"/>
    <w:rsid w:val="007B7545"/>
    <w:rsid w:val="007C05E1"/>
    <w:rsid w:val="007C13C8"/>
    <w:rsid w:val="007D4058"/>
    <w:rsid w:val="007F544B"/>
    <w:rsid w:val="00814B1B"/>
    <w:rsid w:val="00817AEB"/>
    <w:rsid w:val="008226DD"/>
    <w:rsid w:val="00823BB8"/>
    <w:rsid w:val="008266C5"/>
    <w:rsid w:val="008320F6"/>
    <w:rsid w:val="00842378"/>
    <w:rsid w:val="008453BA"/>
    <w:rsid w:val="00851029"/>
    <w:rsid w:val="0085608B"/>
    <w:rsid w:val="00861454"/>
    <w:rsid w:val="00865092"/>
    <w:rsid w:val="00867CF0"/>
    <w:rsid w:val="00872A57"/>
    <w:rsid w:val="00883D65"/>
    <w:rsid w:val="00887F5C"/>
    <w:rsid w:val="008A06F7"/>
    <w:rsid w:val="008A2708"/>
    <w:rsid w:val="008B5DC2"/>
    <w:rsid w:val="008C44CE"/>
    <w:rsid w:val="008D3E39"/>
    <w:rsid w:val="008E3A48"/>
    <w:rsid w:val="008F0DDC"/>
    <w:rsid w:val="008F0EC6"/>
    <w:rsid w:val="009023C1"/>
    <w:rsid w:val="00913906"/>
    <w:rsid w:val="0091733C"/>
    <w:rsid w:val="0092625F"/>
    <w:rsid w:val="009303E1"/>
    <w:rsid w:val="009311FC"/>
    <w:rsid w:val="00934CAB"/>
    <w:rsid w:val="00935B41"/>
    <w:rsid w:val="0093734D"/>
    <w:rsid w:val="0094015D"/>
    <w:rsid w:val="009437F9"/>
    <w:rsid w:val="009461B8"/>
    <w:rsid w:val="00950FFA"/>
    <w:rsid w:val="00962392"/>
    <w:rsid w:val="009841D7"/>
    <w:rsid w:val="009A776D"/>
    <w:rsid w:val="009C1F04"/>
    <w:rsid w:val="009C3377"/>
    <w:rsid w:val="009D03D9"/>
    <w:rsid w:val="009F13F0"/>
    <w:rsid w:val="009F2FC5"/>
    <w:rsid w:val="009F7A23"/>
    <w:rsid w:val="00A04249"/>
    <w:rsid w:val="00A215AF"/>
    <w:rsid w:val="00A23D25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8741D"/>
    <w:rsid w:val="00A92695"/>
    <w:rsid w:val="00A96CBC"/>
    <w:rsid w:val="00AA25D9"/>
    <w:rsid w:val="00AA7ED5"/>
    <w:rsid w:val="00AB1640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275A9"/>
    <w:rsid w:val="00B31E6A"/>
    <w:rsid w:val="00B32D92"/>
    <w:rsid w:val="00B46721"/>
    <w:rsid w:val="00B629C6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95633"/>
    <w:rsid w:val="00BB3052"/>
    <w:rsid w:val="00BB572C"/>
    <w:rsid w:val="00BB745A"/>
    <w:rsid w:val="00BB7A96"/>
    <w:rsid w:val="00BC28AD"/>
    <w:rsid w:val="00BC5F46"/>
    <w:rsid w:val="00BD08D5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61710"/>
    <w:rsid w:val="00C75F4E"/>
    <w:rsid w:val="00C9254A"/>
    <w:rsid w:val="00CB3D6D"/>
    <w:rsid w:val="00CC0D68"/>
    <w:rsid w:val="00CC7D1F"/>
    <w:rsid w:val="00CD00EA"/>
    <w:rsid w:val="00CE2DDA"/>
    <w:rsid w:val="00CF0C64"/>
    <w:rsid w:val="00CF2192"/>
    <w:rsid w:val="00CF4C57"/>
    <w:rsid w:val="00D01C11"/>
    <w:rsid w:val="00D027D6"/>
    <w:rsid w:val="00D03976"/>
    <w:rsid w:val="00D145BE"/>
    <w:rsid w:val="00D1489E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47CC"/>
    <w:rsid w:val="00D817B5"/>
    <w:rsid w:val="00D94C52"/>
    <w:rsid w:val="00DA3BBA"/>
    <w:rsid w:val="00DA6D73"/>
    <w:rsid w:val="00DB2FDA"/>
    <w:rsid w:val="00DE113C"/>
    <w:rsid w:val="00DE3994"/>
    <w:rsid w:val="00DE45D5"/>
    <w:rsid w:val="00DF1058"/>
    <w:rsid w:val="00E01186"/>
    <w:rsid w:val="00E021E4"/>
    <w:rsid w:val="00E02483"/>
    <w:rsid w:val="00E02C5B"/>
    <w:rsid w:val="00E10009"/>
    <w:rsid w:val="00E10D96"/>
    <w:rsid w:val="00E2498A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6289"/>
    <w:rsid w:val="00E96EDA"/>
    <w:rsid w:val="00EA305E"/>
    <w:rsid w:val="00EA3341"/>
    <w:rsid w:val="00EC0922"/>
    <w:rsid w:val="00ED79FA"/>
    <w:rsid w:val="00EE04C5"/>
    <w:rsid w:val="00EE19BA"/>
    <w:rsid w:val="00EE7C00"/>
    <w:rsid w:val="00EF30D8"/>
    <w:rsid w:val="00EF38CC"/>
    <w:rsid w:val="00EF5900"/>
    <w:rsid w:val="00EF6108"/>
    <w:rsid w:val="00F1598F"/>
    <w:rsid w:val="00F16DE5"/>
    <w:rsid w:val="00F24B10"/>
    <w:rsid w:val="00F279DF"/>
    <w:rsid w:val="00F41913"/>
    <w:rsid w:val="00F5599A"/>
    <w:rsid w:val="00F80273"/>
    <w:rsid w:val="00F93270"/>
    <w:rsid w:val="00FA71CA"/>
    <w:rsid w:val="00FB077E"/>
    <w:rsid w:val="00FB4663"/>
    <w:rsid w:val="00FC2A4C"/>
    <w:rsid w:val="00FD1FE1"/>
    <w:rsid w:val="00FE3101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2E63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2.bin"/><Relationship Id="rId21" Type="http://schemas.openxmlformats.org/officeDocument/2006/relationships/image" Target="media/image8.wmf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6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0.bin"/><Relationship Id="rId63" Type="http://schemas.openxmlformats.org/officeDocument/2006/relationships/image" Target="media/image33.jpeg"/><Relationship Id="rId68" Type="http://schemas.openxmlformats.org/officeDocument/2006/relationships/image" Target="media/image37.jpeg"/><Relationship Id="rId76" Type="http://schemas.openxmlformats.org/officeDocument/2006/relationships/image" Target="media/image45.jpeg"/><Relationship Id="rId7" Type="http://schemas.openxmlformats.org/officeDocument/2006/relationships/footnotes" Target="footnotes.xml"/><Relationship Id="rId71" Type="http://schemas.openxmlformats.org/officeDocument/2006/relationships/image" Target="media/image40.jpe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2.jpeg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image" Target="media/image15.jpeg"/><Relationship Id="rId37" Type="http://schemas.openxmlformats.org/officeDocument/2006/relationships/oleObject" Target="embeddings/oleObject11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oleObject" Target="embeddings/oleObject21.bin"/><Relationship Id="rId66" Type="http://schemas.openxmlformats.org/officeDocument/2006/relationships/oleObject" Target="embeddings/oleObject23.bin"/><Relationship Id="rId74" Type="http://schemas.openxmlformats.org/officeDocument/2006/relationships/image" Target="media/image43.jpeg"/><Relationship Id="rId79" Type="http://schemas.openxmlformats.org/officeDocument/2006/relationships/header" Target="header2.xml"/><Relationship Id="rId5" Type="http://schemas.openxmlformats.org/officeDocument/2006/relationships/settings" Target="settings.xml"/><Relationship Id="rId61" Type="http://schemas.openxmlformats.org/officeDocument/2006/relationships/image" Target="media/image31.jpeg"/><Relationship Id="rId82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image" Target="media/image14.jpeg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oleObject" Target="embeddings/oleObject22.bin"/><Relationship Id="rId65" Type="http://schemas.openxmlformats.org/officeDocument/2006/relationships/image" Target="media/image35.wmf"/><Relationship Id="rId73" Type="http://schemas.openxmlformats.org/officeDocument/2006/relationships/image" Target="media/image42.jpeg"/><Relationship Id="rId78" Type="http://schemas.openxmlformats.org/officeDocument/2006/relationships/footer" Target="footer1.xml"/><Relationship Id="rId8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image" Target="media/image13.jpeg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24.wmf"/><Relationship Id="rId56" Type="http://schemas.openxmlformats.org/officeDocument/2006/relationships/image" Target="media/image28.jpeg"/><Relationship Id="rId64" Type="http://schemas.openxmlformats.org/officeDocument/2006/relationships/image" Target="media/image34.jpeg"/><Relationship Id="rId69" Type="http://schemas.openxmlformats.org/officeDocument/2006/relationships/image" Target="media/image38.jpeg"/><Relationship Id="rId77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image" Target="media/image41.jpeg"/><Relationship Id="rId80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10.wmf"/><Relationship Id="rId33" Type="http://schemas.openxmlformats.org/officeDocument/2006/relationships/image" Target="media/image16.jpeg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image" Target="media/image30.wmf"/><Relationship Id="rId67" Type="http://schemas.openxmlformats.org/officeDocument/2006/relationships/image" Target="media/image36.jpeg"/><Relationship Id="rId20" Type="http://schemas.openxmlformats.org/officeDocument/2006/relationships/image" Target="media/image7.jpeg"/><Relationship Id="rId41" Type="http://schemas.openxmlformats.org/officeDocument/2006/relationships/oleObject" Target="embeddings/oleObject13.bin"/><Relationship Id="rId54" Type="http://schemas.openxmlformats.org/officeDocument/2006/relationships/image" Target="media/image27.wmf"/><Relationship Id="rId62" Type="http://schemas.openxmlformats.org/officeDocument/2006/relationships/image" Target="media/image32.jpeg"/><Relationship Id="rId70" Type="http://schemas.openxmlformats.org/officeDocument/2006/relationships/image" Target="media/image39.jpeg"/><Relationship Id="rId75" Type="http://schemas.openxmlformats.org/officeDocument/2006/relationships/image" Target="media/image4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image" Target="media/image18.wmf"/><Relationship Id="rId49" Type="http://schemas.openxmlformats.org/officeDocument/2006/relationships/oleObject" Target="embeddings/oleObject17.bin"/><Relationship Id="rId57" Type="http://schemas.openxmlformats.org/officeDocument/2006/relationships/image" Target="media/image2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FDBFC-115F-4F14-9B90-C2CEDBEDB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129</TotalTime>
  <Pages>16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10454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12</cp:revision>
  <cp:lastPrinted>2016-07-15T04:27:00Z</cp:lastPrinted>
  <dcterms:created xsi:type="dcterms:W3CDTF">2016-09-12T03:57:00Z</dcterms:created>
  <dcterms:modified xsi:type="dcterms:W3CDTF">2016-10-12T03:27:00Z</dcterms:modified>
</cp:coreProperties>
</file>