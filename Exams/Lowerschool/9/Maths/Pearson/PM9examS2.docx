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B9B7A" w14:textId="77777777" w:rsidR="00D747CC" w:rsidRDefault="001B433F" w:rsidP="001B433F">
      <w:pPr>
        <w:pStyle w:val="Psectionheading"/>
      </w:pPr>
      <w:r>
        <w:t>Multiple-choice section – choose the correct an</w:t>
      </w:r>
      <w:bookmarkStart w:id="0" w:name="_GoBack"/>
      <w:bookmarkEnd w:id="0"/>
      <w:r>
        <w:t>swer</w:t>
      </w:r>
    </w:p>
    <w:p w14:paraId="5608694A" w14:textId="1B9AB3C6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490B2A">
        <w:t>6</w:t>
      </w:r>
      <w:r>
        <w:t>.1]</w:t>
      </w:r>
    </w:p>
    <w:p w14:paraId="1BBC3126" w14:textId="4222D956" w:rsidR="00EF38CC" w:rsidRDefault="003C7B74" w:rsidP="00EF38CC">
      <w:pPr>
        <w:pStyle w:val="Pquestiontextmainstem"/>
        <w:rPr>
          <w:bCs/>
        </w:rPr>
      </w:pPr>
      <w:r w:rsidRPr="00992B3B">
        <w:rPr>
          <w:bCs/>
        </w:rPr>
        <w:t xml:space="preserve">In the diagram, the value of </w:t>
      </w:r>
      <w:r w:rsidRPr="00992B3B">
        <w:rPr>
          <w:bCs/>
          <w:i/>
        </w:rPr>
        <w:t>x</w:t>
      </w:r>
      <w:r w:rsidRPr="00992B3B">
        <w:rPr>
          <w:bCs/>
        </w:rPr>
        <w:t xml:space="preserve"> is:</w:t>
      </w:r>
    </w:p>
    <w:p w14:paraId="0647301F" w14:textId="632CEFA6" w:rsidR="003C7B74" w:rsidRDefault="003C7B74" w:rsidP="00EF38CC">
      <w:pPr>
        <w:pStyle w:val="Pquestiontextmainstem"/>
      </w:pPr>
      <w:r w:rsidRPr="00992B3B">
        <w:rPr>
          <w:bCs/>
          <w:noProof/>
        </w:rPr>
        <w:drawing>
          <wp:inline distT="0" distB="0" distL="0" distR="0" wp14:anchorId="740DCFA1" wp14:editId="665843C6">
            <wp:extent cx="1600200" cy="923925"/>
            <wp:effectExtent l="0" t="0" r="0" b="9525"/>
            <wp:docPr id="1" name="Picture 1" descr="ACPM9_PR_se2S_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CPM9_PR_se2S_q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63C8C" w14:textId="2A8C0881" w:rsidR="00EF38CC" w:rsidRDefault="00EF38CC" w:rsidP="00EF38C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3C7B74" w:rsidRPr="00992B3B">
        <w:rPr>
          <w:bCs/>
        </w:rPr>
        <w:t>52</w:t>
      </w:r>
      <w:r w:rsidR="003C7B74">
        <w:rPr>
          <w:bCs/>
        </w:rPr>
        <w:sym w:font="Symbol" w:char="F0B0"/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3C7B74" w:rsidRPr="00992B3B">
        <w:t>63</w:t>
      </w:r>
      <w:r w:rsidR="003C7B74">
        <w:rPr>
          <w:bCs/>
        </w:rPr>
        <w:sym w:font="Symbol" w:char="F0B0"/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3C7B74" w:rsidRPr="00992B3B">
        <w:t>65</w:t>
      </w:r>
      <w:r w:rsidR="003C7B74">
        <w:rPr>
          <w:bCs/>
        </w:rPr>
        <w:sym w:font="Symbol" w:char="F0B0"/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3C7B74" w:rsidRPr="00992B3B">
        <w:t>128</w:t>
      </w:r>
      <w:r w:rsidR="003C7B74">
        <w:rPr>
          <w:bCs/>
        </w:rPr>
        <w:sym w:font="Symbol" w:char="F0B0"/>
      </w:r>
    </w:p>
    <w:p w14:paraId="733D941C" w14:textId="34CAE359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  <w:t>[</w:t>
      </w:r>
      <w:r w:rsidR="00490B2A">
        <w:t>6</w:t>
      </w:r>
      <w:r w:rsidR="00E96289">
        <w:t>.2</w:t>
      </w:r>
      <w:r>
        <w:t>]</w:t>
      </w:r>
    </w:p>
    <w:p w14:paraId="1C67DA6E" w14:textId="2C1B80F4" w:rsidR="001B433F" w:rsidRDefault="003C7B74" w:rsidP="001B433F">
      <w:pPr>
        <w:pStyle w:val="Pquestiontextmainstem"/>
      </w:pPr>
      <w:r w:rsidRPr="00992B3B">
        <w:rPr>
          <w:bCs/>
        </w:rPr>
        <w:t>The test used to prove that the triangles shown are congruent is:</w:t>
      </w:r>
    </w:p>
    <w:p w14:paraId="1C3495F4" w14:textId="746DA66A" w:rsidR="003C7B74" w:rsidRDefault="003C7B74" w:rsidP="001B433F">
      <w:pPr>
        <w:pStyle w:val="Pquestiontextmcqoptions"/>
        <w:rPr>
          <w:rStyle w:val="Cquestionpartlabelbold"/>
        </w:rPr>
      </w:pPr>
      <w:r>
        <w:rPr>
          <w:b/>
          <w:noProof/>
        </w:rPr>
        <w:drawing>
          <wp:inline distT="0" distB="0" distL="0" distR="0" wp14:anchorId="00F5F5E7" wp14:editId="3AC15504">
            <wp:extent cx="507365" cy="941705"/>
            <wp:effectExtent l="0" t="0" r="6985" b="0"/>
            <wp:docPr id="15" name="Picture 15" descr="ACPM9_PR_1_03ts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CPM9_PR_1_03tsem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b/>
          <w:noProof/>
        </w:rPr>
        <w:drawing>
          <wp:inline distT="0" distB="0" distL="0" distR="0" wp14:anchorId="48C346D8" wp14:editId="38D59F5A">
            <wp:extent cx="1108710" cy="597535"/>
            <wp:effectExtent l="0" t="0" r="0" b="0"/>
            <wp:docPr id="2" name="Picture 2" descr="ACPM9_PR_1_02ts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CPM9_PR_1_02tsem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questionpartlabelbold"/>
        </w:rPr>
        <w:tab/>
      </w:r>
    </w:p>
    <w:p w14:paraId="573362EF" w14:textId="5BEFBE7B" w:rsidR="001B433F" w:rsidRDefault="001B433F" w:rsidP="001B433F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3C7B74" w:rsidRPr="00992B3B">
        <w:rPr>
          <w:bCs/>
        </w:rPr>
        <w:t>SSS</w:t>
      </w:r>
      <w:r>
        <w:tab/>
      </w:r>
      <w:r w:rsidR="002509BC">
        <w:tab/>
      </w:r>
      <w:r w:rsidRPr="001B433F">
        <w:rPr>
          <w:rStyle w:val="Cquestionpartlabelbold"/>
        </w:rPr>
        <w:t>B</w:t>
      </w:r>
      <w:r>
        <w:tab/>
      </w:r>
      <w:r w:rsidR="003C7B74" w:rsidRPr="00992B3B">
        <w:rPr>
          <w:bCs/>
        </w:rPr>
        <w:t>SAS</w:t>
      </w:r>
      <w:r>
        <w:tab/>
      </w:r>
      <w:r w:rsidR="002509BC">
        <w:tab/>
      </w:r>
      <w:r w:rsidRPr="001B433F">
        <w:rPr>
          <w:rStyle w:val="Cquestionpartlabelbold"/>
        </w:rPr>
        <w:t>C</w:t>
      </w:r>
      <w:r>
        <w:tab/>
      </w:r>
      <w:r w:rsidR="003C7B74" w:rsidRPr="00992B3B">
        <w:rPr>
          <w:bCs/>
        </w:rPr>
        <w:t>RHS</w:t>
      </w:r>
      <w:r w:rsidR="002509BC"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3C7B74">
        <w:t>ASA</w:t>
      </w:r>
    </w:p>
    <w:p w14:paraId="5D32E7F4" w14:textId="2EF08944" w:rsidR="0094015D" w:rsidRDefault="0094015D" w:rsidP="0094015D">
      <w:pPr>
        <w:pStyle w:val="Pquestionheadingmc"/>
      </w:pPr>
      <w:r>
        <w:t>Question 3</w:t>
      </w:r>
      <w:r>
        <w:tab/>
        <w:t>[</w:t>
      </w:r>
      <w:r w:rsidR="00490B2A">
        <w:t>6.5</w:t>
      </w:r>
      <w:r>
        <w:t>]</w:t>
      </w:r>
    </w:p>
    <w:p w14:paraId="04F95170" w14:textId="11AEF134" w:rsidR="0094015D" w:rsidRDefault="003C7B74" w:rsidP="0094015D">
      <w:pPr>
        <w:pStyle w:val="Pquestiontextmainstem"/>
      </w:pPr>
      <w:r w:rsidRPr="00992B3B">
        <w:rPr>
          <w:bCs/>
        </w:rPr>
        <w:t xml:space="preserve">Given that triangle </w:t>
      </w:r>
      <w:r w:rsidRPr="00992B3B">
        <w:rPr>
          <w:bCs/>
          <w:i/>
        </w:rPr>
        <w:t>ABC</w:t>
      </w:r>
      <w:r w:rsidRPr="00992B3B">
        <w:rPr>
          <w:bCs/>
        </w:rPr>
        <w:t xml:space="preserve"> is similar to triangle </w:t>
      </w:r>
      <w:r w:rsidRPr="00992B3B">
        <w:rPr>
          <w:bCs/>
          <w:i/>
        </w:rPr>
        <w:t>DEF</w:t>
      </w:r>
      <w:r w:rsidRPr="00992B3B">
        <w:rPr>
          <w:bCs/>
        </w:rPr>
        <w:t xml:space="preserve">, the </w:t>
      </w:r>
      <w:r w:rsidR="007D08DD">
        <w:rPr>
          <w:bCs/>
        </w:rPr>
        <w:t>corresponding</w:t>
      </w:r>
      <w:r w:rsidRPr="00992B3B">
        <w:rPr>
          <w:bCs/>
        </w:rPr>
        <w:t xml:space="preserve"> side to </w:t>
      </w:r>
      <w:r w:rsidRPr="00992B3B">
        <w:rPr>
          <w:bCs/>
          <w:i/>
        </w:rPr>
        <w:t>AC</w:t>
      </w:r>
      <w:r w:rsidRPr="00992B3B">
        <w:rPr>
          <w:bCs/>
        </w:rPr>
        <w:t xml:space="preserve"> is:</w:t>
      </w:r>
    </w:p>
    <w:p w14:paraId="1665586E" w14:textId="553111B5" w:rsidR="003C7B74" w:rsidRDefault="007D08DD" w:rsidP="0094015D">
      <w:pPr>
        <w:pStyle w:val="Pquestiontextmcqoptions"/>
        <w:rPr>
          <w:rStyle w:val="Cquestionpartlabelbold"/>
        </w:rPr>
      </w:pPr>
      <w:r>
        <w:rPr>
          <w:rStyle w:val="Cquestionpartlabelbold"/>
        </w:rPr>
        <w:pict w14:anchorId="4A5E2B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35pt;height:114.1pt">
            <v:imagedata r:id="rId11" o:title="PM2e_9_EB_SE2E_01" croptop="-1672f" cropright="-739f" grayscale="t"/>
          </v:shape>
        </w:pict>
      </w:r>
    </w:p>
    <w:p w14:paraId="6BB5E856" w14:textId="22B7433D" w:rsidR="0094015D" w:rsidRPr="003C7B74" w:rsidRDefault="0094015D" w:rsidP="0094015D">
      <w:pPr>
        <w:pStyle w:val="Pquestiontextmcqoptions"/>
      </w:pPr>
      <w:r w:rsidRPr="003C7B74">
        <w:rPr>
          <w:rStyle w:val="Cquestionpartlabelbold"/>
        </w:rPr>
        <w:t>A</w:t>
      </w:r>
      <w:r w:rsidRPr="003C7B74">
        <w:tab/>
      </w:r>
      <w:r w:rsidR="003C7B74" w:rsidRPr="003C7B74">
        <w:rPr>
          <w:i/>
        </w:rPr>
        <w:t>FD</w:t>
      </w:r>
      <w:r w:rsidRPr="003C7B74">
        <w:tab/>
      </w:r>
      <w:r w:rsidRPr="003C7B74">
        <w:tab/>
      </w:r>
      <w:r w:rsidR="003C7B74">
        <w:tab/>
      </w:r>
      <w:r w:rsidRPr="003C7B74">
        <w:rPr>
          <w:rStyle w:val="Cquestionpartlabelbold"/>
        </w:rPr>
        <w:t>B</w:t>
      </w:r>
      <w:r w:rsidRPr="003C7B74">
        <w:tab/>
      </w:r>
      <w:r w:rsidR="003C7B74" w:rsidRPr="003C7B74">
        <w:rPr>
          <w:i/>
        </w:rPr>
        <w:t>EF</w:t>
      </w:r>
      <w:r w:rsidRPr="003C7B74">
        <w:tab/>
      </w:r>
      <w:r w:rsidRPr="003C7B74">
        <w:tab/>
      </w:r>
      <w:r w:rsidR="003C7B74">
        <w:tab/>
      </w:r>
      <w:r w:rsidRPr="003C7B74">
        <w:rPr>
          <w:rStyle w:val="Cquestionpartlabelbold"/>
        </w:rPr>
        <w:t>C</w:t>
      </w:r>
      <w:r w:rsidRPr="003C7B74">
        <w:tab/>
      </w:r>
      <w:r w:rsidR="003C7B74" w:rsidRPr="003C7B74">
        <w:rPr>
          <w:i/>
        </w:rPr>
        <w:t>ED</w:t>
      </w:r>
      <w:r w:rsidRPr="003C7B74">
        <w:rPr>
          <w:i/>
        </w:rPr>
        <w:tab/>
      </w:r>
      <w:r w:rsidRPr="003C7B74">
        <w:tab/>
      </w:r>
      <w:r w:rsidR="003C7B74">
        <w:tab/>
      </w:r>
      <w:r w:rsidRPr="003C7B74">
        <w:rPr>
          <w:rStyle w:val="Cquestionpartlabelbold"/>
        </w:rPr>
        <w:t>D</w:t>
      </w:r>
      <w:r w:rsidRPr="003C7B74">
        <w:tab/>
      </w:r>
      <w:r w:rsidR="003C7B74" w:rsidRPr="003C7B74">
        <w:rPr>
          <w:i/>
        </w:rPr>
        <w:t>BC</w:t>
      </w:r>
    </w:p>
    <w:p w14:paraId="3C9F235A" w14:textId="1D06A711" w:rsidR="0094015D" w:rsidRDefault="0094015D" w:rsidP="0094015D">
      <w:pPr>
        <w:pStyle w:val="Pquestionheadingmc"/>
      </w:pPr>
      <w:r>
        <w:t>Question 4</w:t>
      </w:r>
      <w:r>
        <w:tab/>
        <w:t>[</w:t>
      </w:r>
      <w:r w:rsidR="00490B2A">
        <w:t>6.4</w:t>
      </w:r>
      <w:r>
        <w:t>]</w:t>
      </w:r>
    </w:p>
    <w:p w14:paraId="401C1421" w14:textId="05107064" w:rsidR="0094015D" w:rsidRDefault="003C7B74" w:rsidP="0094015D">
      <w:pPr>
        <w:pStyle w:val="Pquestiontextmainstem"/>
      </w:pPr>
      <w:r w:rsidRPr="00992B3B">
        <w:rPr>
          <w:bCs/>
        </w:rPr>
        <w:t>A scale factor of 0.5 has been applied to a rectangle 12 cm long and 7 cm wide. The new dimensions would be:</w:t>
      </w:r>
    </w:p>
    <w:p w14:paraId="103D0710" w14:textId="2C55DB2D" w:rsidR="0094015D" w:rsidRDefault="0094015D" w:rsidP="0094015D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3C7B74" w:rsidRPr="00992B3B">
        <w:rPr>
          <w:bCs/>
        </w:rPr>
        <w:t>24 cm × 14 cm</w:t>
      </w:r>
      <w:r w:rsidR="003C7B74">
        <w:rPr>
          <w:bCs/>
        </w:rPr>
        <w:tab/>
      </w:r>
      <w:r>
        <w:tab/>
      </w:r>
      <w:r w:rsidR="003C7B74">
        <w:tab/>
      </w:r>
      <w:r w:rsidRPr="001B433F">
        <w:rPr>
          <w:rStyle w:val="Cquestionpartlabelbold"/>
        </w:rPr>
        <w:t>B</w:t>
      </w:r>
      <w:r>
        <w:tab/>
      </w:r>
      <w:r w:rsidR="003C7B74" w:rsidRPr="00992B3B">
        <w:rPr>
          <w:bCs/>
        </w:rPr>
        <w:t>6 cm × 7 cm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3C7B74" w:rsidRPr="00992B3B">
        <w:rPr>
          <w:bCs/>
        </w:rPr>
        <w:t>12 cm × 3.5 cm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3C7B74" w:rsidRPr="00992B3B">
        <w:rPr>
          <w:bCs/>
        </w:rPr>
        <w:t>6 cm × 3.5 cm</w:t>
      </w:r>
    </w:p>
    <w:p w14:paraId="1044B8D2" w14:textId="36B66B8F" w:rsidR="0094015D" w:rsidRDefault="0094015D" w:rsidP="0094015D">
      <w:pPr>
        <w:pStyle w:val="Pquestionheadingmc"/>
      </w:pPr>
      <w:r>
        <w:t>Question 5</w:t>
      </w:r>
      <w:r>
        <w:tab/>
        <w:t>[</w:t>
      </w:r>
      <w:r w:rsidR="00490B2A">
        <w:t>7.1</w:t>
      </w:r>
      <w:r>
        <w:t>]</w:t>
      </w:r>
    </w:p>
    <w:p w14:paraId="3773191F" w14:textId="2D14845F" w:rsidR="0094015D" w:rsidRDefault="003C7B74" w:rsidP="0094015D">
      <w:pPr>
        <w:pStyle w:val="Pquestiontextmainstem"/>
      </w:pPr>
      <w:r w:rsidRPr="00992B3B">
        <w:t>Which of the following statements is incorrect?</w:t>
      </w:r>
    </w:p>
    <w:p w14:paraId="0FEB497C" w14:textId="77777777" w:rsidR="003C7B74" w:rsidRDefault="0094015D" w:rsidP="0094015D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3C7B74" w:rsidRPr="00992B3B">
        <w:t>The hypotenuse is the longest side in a right-angled triangle.</w:t>
      </w:r>
      <w:r>
        <w:tab/>
      </w:r>
    </w:p>
    <w:p w14:paraId="69C6441E" w14:textId="77777777" w:rsidR="003C7B74" w:rsidRDefault="0094015D" w:rsidP="0094015D">
      <w:pPr>
        <w:pStyle w:val="Pquestiontextmcqoptions"/>
      </w:pPr>
      <w:r w:rsidRPr="001B433F">
        <w:rPr>
          <w:rStyle w:val="Cquestionpartlabelbold"/>
        </w:rPr>
        <w:t>B</w:t>
      </w:r>
      <w:r>
        <w:tab/>
      </w:r>
      <w:r w:rsidR="003C7B74" w:rsidRPr="00992B3B">
        <w:t>The hypotenuse is opposite the right angle.</w:t>
      </w:r>
    </w:p>
    <w:p w14:paraId="55978304" w14:textId="09D9A148" w:rsidR="0094015D" w:rsidRDefault="0094015D" w:rsidP="0094015D">
      <w:pPr>
        <w:pStyle w:val="Pquestiontextmcqoptions"/>
      </w:pPr>
      <w:r w:rsidRPr="001B433F">
        <w:rPr>
          <w:rStyle w:val="Cquestionpartlabelbold"/>
        </w:rPr>
        <w:t>C</w:t>
      </w:r>
      <w:r>
        <w:tab/>
      </w:r>
      <w:r w:rsidR="003C7B74" w:rsidRPr="00992B3B">
        <w:t>The shorter side next to the reference angle is called the opposite side.</w:t>
      </w:r>
      <w:r w:rsidR="003C7B74">
        <w:br/>
      </w:r>
      <w:r w:rsidRPr="001B433F">
        <w:rPr>
          <w:rStyle w:val="Cquestionpartlabelbold"/>
        </w:rPr>
        <w:t>D</w:t>
      </w:r>
      <w:r>
        <w:tab/>
      </w:r>
      <w:r w:rsidR="003C7B74" w:rsidRPr="00992B3B">
        <w:t>The shorter side next to the reference angle is called the adjacent side.</w:t>
      </w:r>
    </w:p>
    <w:p w14:paraId="308A189B" w14:textId="21A5546F" w:rsidR="0094015D" w:rsidRDefault="0094015D" w:rsidP="0094015D">
      <w:pPr>
        <w:pStyle w:val="Pquestionheadingmc"/>
      </w:pPr>
      <w:r>
        <w:lastRenderedPageBreak/>
        <w:t>Question 6</w:t>
      </w:r>
      <w:r>
        <w:tab/>
        <w:t>[</w:t>
      </w:r>
      <w:r w:rsidR="00490B2A">
        <w:t>7.2</w:t>
      </w:r>
      <w:r>
        <w:t>]</w:t>
      </w:r>
    </w:p>
    <w:p w14:paraId="3CDEB838" w14:textId="0C584430" w:rsidR="0094015D" w:rsidRDefault="003C7B74" w:rsidP="0094015D">
      <w:pPr>
        <w:pStyle w:val="Pquestiontextmainstem"/>
      </w:pPr>
      <w:r w:rsidRPr="00992B3B">
        <w:t>In this triangle, tan</w:t>
      </w:r>
      <w:r>
        <w:t>(</w:t>
      </w:r>
      <w:r w:rsidRPr="00992B3B">
        <w:rPr>
          <w:i/>
        </w:rPr>
        <w:t>x</w:t>
      </w:r>
      <w:r>
        <w:t>)</w:t>
      </w:r>
      <w:r w:rsidRPr="00992B3B">
        <w:t xml:space="preserve"> is:</w:t>
      </w:r>
    </w:p>
    <w:p w14:paraId="63751216" w14:textId="6AFEAD7E" w:rsidR="003C7B74" w:rsidRDefault="003C7B74" w:rsidP="0094015D">
      <w:pPr>
        <w:pStyle w:val="Pquestiontextmainstem"/>
      </w:pPr>
      <w:r w:rsidRPr="00992B3B">
        <w:rPr>
          <w:bCs/>
          <w:noProof/>
        </w:rPr>
        <w:drawing>
          <wp:inline distT="0" distB="0" distL="0" distR="0" wp14:anchorId="1D43B47B" wp14:editId="366C6189">
            <wp:extent cx="1714500" cy="1380506"/>
            <wp:effectExtent l="0" t="0" r="0" b="0"/>
            <wp:docPr id="16" name="Picture 16" descr="ACPM9_PR_1_06ts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CPM9_PR_1_06tsem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1" cy="138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E01E1" w14:textId="0347AC2E" w:rsidR="0094015D" w:rsidRDefault="0094015D" w:rsidP="0094015D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3C7B74" w:rsidRPr="00992B3B">
        <w:rPr>
          <w:position w:val="-24"/>
        </w:rPr>
        <w:object w:dxaOrig="340" w:dyaOrig="620" w14:anchorId="344A2432">
          <v:shape id="_x0000_i1026" type="#_x0000_t75" style="width:16.85pt;height:30.85pt" o:ole="">
            <v:imagedata r:id="rId13" o:title=""/>
          </v:shape>
          <o:OLEObject Type="Embed" ProgID="Equation.3" ShapeID="_x0000_i1026" DrawAspect="Content" ObjectID="_1537787363" r:id="rId14"/>
        </w:objec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3C7B74" w:rsidRPr="00992B3B">
        <w:rPr>
          <w:position w:val="-24"/>
        </w:rPr>
        <w:object w:dxaOrig="340" w:dyaOrig="620" w14:anchorId="6649783D">
          <v:shape id="_x0000_i1027" type="#_x0000_t75" style="width:16.85pt;height:30.85pt" o:ole="">
            <v:imagedata r:id="rId15" o:title=""/>
          </v:shape>
          <o:OLEObject Type="Embed" ProgID="Equation.3" ShapeID="_x0000_i1027" DrawAspect="Content" ObjectID="_1537787364" r:id="rId16"/>
        </w:objec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3C7B74" w:rsidRPr="00992B3B">
        <w:rPr>
          <w:position w:val="-24"/>
        </w:rPr>
        <w:object w:dxaOrig="340" w:dyaOrig="620" w14:anchorId="0168100A">
          <v:shape id="_x0000_i1028" type="#_x0000_t75" style="width:16.85pt;height:30.85pt" o:ole="">
            <v:imagedata r:id="rId17" o:title=""/>
          </v:shape>
          <o:OLEObject Type="Embed" ProgID="Equation.3" ShapeID="_x0000_i1028" DrawAspect="Content" ObjectID="_1537787365" r:id="rId18"/>
        </w:objec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3C7B74" w:rsidRPr="00992B3B">
        <w:rPr>
          <w:rFonts w:cs="Palatino-Light"/>
          <w:position w:val="-24"/>
        </w:rPr>
        <w:object w:dxaOrig="340" w:dyaOrig="620" w14:anchorId="0F246BC9">
          <v:shape id="_x0000_i1029" type="#_x0000_t75" style="width:16.85pt;height:30.85pt" o:ole="">
            <v:imagedata r:id="rId19" o:title=""/>
          </v:shape>
          <o:OLEObject Type="Embed" ProgID="Equation.3" ShapeID="_x0000_i1029" DrawAspect="Content" ObjectID="_1537787366" r:id="rId20"/>
        </w:object>
      </w:r>
    </w:p>
    <w:p w14:paraId="16AADDCC" w14:textId="4E921BD2" w:rsidR="0094015D" w:rsidRDefault="0094015D" w:rsidP="0094015D">
      <w:pPr>
        <w:pStyle w:val="Pquestionheadingmc"/>
      </w:pPr>
      <w:r>
        <w:t>Question 7</w:t>
      </w:r>
      <w:r>
        <w:tab/>
        <w:t>[</w:t>
      </w:r>
      <w:r w:rsidR="00490B2A">
        <w:t>7.4</w:t>
      </w:r>
      <w:r>
        <w:t>]</w:t>
      </w:r>
    </w:p>
    <w:p w14:paraId="340B9268" w14:textId="033CC175" w:rsidR="0094015D" w:rsidRDefault="003C7B74" w:rsidP="0094015D">
      <w:pPr>
        <w:pStyle w:val="Pquestiontextmainstem"/>
      </w:pPr>
      <w:r w:rsidRPr="00992B3B">
        <w:t xml:space="preserve">The value of </w:t>
      </w:r>
      <w:r w:rsidRPr="00992B3B">
        <w:rPr>
          <w:iCs/>
        </w:rPr>
        <w:t>θ</w:t>
      </w:r>
      <w:r w:rsidRPr="00992B3B">
        <w:rPr>
          <w:i/>
          <w:iCs/>
        </w:rPr>
        <w:t xml:space="preserve"> </w:t>
      </w:r>
      <w:r w:rsidRPr="00992B3B">
        <w:rPr>
          <w:iCs/>
        </w:rPr>
        <w:t>in this diagram</w:t>
      </w:r>
      <w:r w:rsidRPr="00992B3B">
        <w:rPr>
          <w:i/>
          <w:iCs/>
        </w:rPr>
        <w:t xml:space="preserve"> </w:t>
      </w:r>
      <w:r w:rsidRPr="00992B3B">
        <w:t>could be found by using the equation:</w:t>
      </w:r>
    </w:p>
    <w:p w14:paraId="3C285247" w14:textId="1D7FB6F1" w:rsidR="003C7B74" w:rsidRDefault="003C7B74" w:rsidP="0094015D">
      <w:pPr>
        <w:pStyle w:val="Pquestiontextmainstem"/>
      </w:pPr>
      <w:r w:rsidRPr="00992B3B">
        <w:rPr>
          <w:noProof/>
        </w:rPr>
        <w:drawing>
          <wp:inline distT="0" distB="0" distL="0" distR="0" wp14:anchorId="71E9538B" wp14:editId="6FDA1C61">
            <wp:extent cx="1619250" cy="990600"/>
            <wp:effectExtent l="0" t="0" r="0" b="0"/>
            <wp:docPr id="17" name="Picture 17" descr="ACPM9_PR_1_07ts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CPM9_PR_1_07tsem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C7B92" w14:textId="1992B2A0" w:rsidR="0094015D" w:rsidRPr="0094015D" w:rsidRDefault="0094015D" w:rsidP="0094015D">
      <w:pPr>
        <w:pStyle w:val="Pquestiontextmcqoptions"/>
        <w:rPr>
          <w:lang w:val="es-ES"/>
        </w:rPr>
      </w:pPr>
      <w:r w:rsidRPr="0094015D">
        <w:rPr>
          <w:rStyle w:val="Cquestionpartlabelbold"/>
          <w:lang w:val="es-ES"/>
        </w:rPr>
        <w:t>A</w:t>
      </w:r>
      <w:r w:rsidRPr="0094015D">
        <w:rPr>
          <w:lang w:val="es-ES"/>
        </w:rPr>
        <w:tab/>
      </w:r>
      <w:r w:rsidR="003C7B74" w:rsidRPr="00992B3B">
        <w:t>θ</w:t>
      </w:r>
      <w:r w:rsidR="003C7B74" w:rsidRPr="00992B3B">
        <w:rPr>
          <w:lang w:val="es-ES"/>
        </w:rPr>
        <w:t xml:space="preserve"> </w:t>
      </w:r>
      <w:r w:rsidR="003C7B74" w:rsidRPr="003C7B74">
        <w:rPr>
          <w:bCs/>
          <w:lang w:val="es-ES"/>
        </w:rPr>
        <w:t>=</w:t>
      </w:r>
      <w:r w:rsidR="003C7B74" w:rsidRPr="00992B3B">
        <w:rPr>
          <w:b/>
          <w:bCs/>
          <w:lang w:val="es-ES"/>
        </w:rPr>
        <w:t xml:space="preserve"> </w:t>
      </w:r>
      <w:r w:rsidR="003C7B74" w:rsidRPr="00992B3B">
        <w:rPr>
          <w:bCs/>
          <w:lang w:val="es-ES"/>
        </w:rPr>
        <w:t>tan</w:t>
      </w:r>
      <w:r w:rsidR="003C7B74" w:rsidRPr="00992B3B">
        <w:rPr>
          <w:bCs/>
          <w:vertAlign w:val="superscript"/>
          <w:lang w:val="es-ES"/>
        </w:rPr>
        <w:t>-1</w:t>
      </w:r>
      <w:r w:rsidR="003C7B74" w:rsidRPr="00992B3B">
        <w:rPr>
          <w:position w:val="-28"/>
        </w:rPr>
        <w:object w:dxaOrig="460" w:dyaOrig="680" w14:anchorId="74B8402A">
          <v:shape id="_x0000_i1030" type="#_x0000_t75" style="width:23.4pt;height:33.65pt" o:ole="">
            <v:imagedata r:id="rId22" o:title=""/>
          </v:shape>
          <o:OLEObject Type="Embed" ProgID="Equation.3" ShapeID="_x0000_i1030" DrawAspect="Content" ObjectID="_1537787367" r:id="rId23"/>
        </w:object>
      </w:r>
      <w:r w:rsidRPr="0094015D">
        <w:rPr>
          <w:lang w:val="es-ES"/>
        </w:rPr>
        <w:tab/>
      </w:r>
      <w:r w:rsidRPr="0094015D">
        <w:rPr>
          <w:lang w:val="es-ES"/>
        </w:rPr>
        <w:tab/>
      </w:r>
      <w:r w:rsidRPr="0094015D">
        <w:rPr>
          <w:rStyle w:val="Cquestionpartlabelbold"/>
          <w:lang w:val="es-ES"/>
        </w:rPr>
        <w:t>B</w:t>
      </w:r>
      <w:r w:rsidRPr="0094015D">
        <w:rPr>
          <w:lang w:val="es-ES"/>
        </w:rPr>
        <w:tab/>
      </w:r>
      <w:r w:rsidR="003C7B74" w:rsidRPr="00992B3B">
        <w:t>θ</w:t>
      </w:r>
      <w:r w:rsidR="003C7B74" w:rsidRPr="003C7B74">
        <w:rPr>
          <w:lang w:val="es-ES"/>
        </w:rPr>
        <w:t xml:space="preserve"> </w:t>
      </w:r>
      <w:r w:rsidR="003C7B74" w:rsidRPr="003C7B74">
        <w:rPr>
          <w:bCs/>
          <w:lang w:val="es-ES"/>
        </w:rPr>
        <w:t>=</w:t>
      </w:r>
      <w:r w:rsidR="003C7B74" w:rsidRPr="00992B3B">
        <w:rPr>
          <w:b/>
          <w:bCs/>
          <w:lang w:val="es-ES"/>
        </w:rPr>
        <w:t xml:space="preserve"> </w:t>
      </w:r>
      <w:r w:rsidR="003C7B74" w:rsidRPr="00992B3B">
        <w:rPr>
          <w:bCs/>
          <w:lang w:val="es-ES"/>
        </w:rPr>
        <w:t>cos</w:t>
      </w:r>
      <w:r w:rsidR="003C7B74" w:rsidRPr="00992B3B">
        <w:rPr>
          <w:bCs/>
          <w:vertAlign w:val="superscript"/>
          <w:lang w:val="es-ES"/>
        </w:rPr>
        <w:t>-1</w:t>
      </w:r>
      <w:r w:rsidR="003C7B74" w:rsidRPr="00992B3B">
        <w:rPr>
          <w:position w:val="-28"/>
        </w:rPr>
        <w:object w:dxaOrig="460" w:dyaOrig="680" w14:anchorId="23F6A56E">
          <v:shape id="_x0000_i1031" type="#_x0000_t75" style="width:23.4pt;height:33.65pt" o:ole="">
            <v:imagedata r:id="rId24" o:title=""/>
          </v:shape>
          <o:OLEObject Type="Embed" ProgID="Equation.3" ShapeID="_x0000_i1031" DrawAspect="Content" ObjectID="_1537787368" r:id="rId25"/>
        </w:object>
      </w:r>
      <w:r w:rsidRPr="0094015D">
        <w:rPr>
          <w:lang w:val="es-ES"/>
        </w:rPr>
        <w:tab/>
      </w:r>
      <w:r w:rsidRPr="0094015D">
        <w:rPr>
          <w:lang w:val="es-ES"/>
        </w:rPr>
        <w:tab/>
      </w:r>
      <w:r w:rsidRPr="0094015D">
        <w:rPr>
          <w:rStyle w:val="Cquestionpartlabelbold"/>
          <w:lang w:val="es-ES"/>
        </w:rPr>
        <w:t>C</w:t>
      </w:r>
      <w:r w:rsidRPr="0094015D">
        <w:rPr>
          <w:lang w:val="es-ES"/>
        </w:rPr>
        <w:tab/>
      </w:r>
      <w:r w:rsidR="003C7B74" w:rsidRPr="00992B3B">
        <w:t>θ</w:t>
      </w:r>
      <w:r w:rsidR="003C7B74" w:rsidRPr="00992B3B">
        <w:rPr>
          <w:lang w:val="es-ES"/>
        </w:rPr>
        <w:t xml:space="preserve"> </w:t>
      </w:r>
      <w:r w:rsidR="003C7B74" w:rsidRPr="003C7B74">
        <w:rPr>
          <w:bCs/>
          <w:lang w:val="es-ES"/>
        </w:rPr>
        <w:t>=</w:t>
      </w:r>
      <w:r w:rsidR="003C7B74" w:rsidRPr="00992B3B">
        <w:rPr>
          <w:b/>
          <w:bCs/>
          <w:lang w:val="es-ES"/>
        </w:rPr>
        <w:t xml:space="preserve"> </w:t>
      </w:r>
      <w:r w:rsidR="003C7B74" w:rsidRPr="00992B3B">
        <w:rPr>
          <w:bCs/>
          <w:lang w:val="es-ES"/>
        </w:rPr>
        <w:t>tan</w:t>
      </w:r>
      <w:r w:rsidR="003C7B74" w:rsidRPr="00992B3B">
        <w:rPr>
          <w:bCs/>
          <w:vertAlign w:val="superscript"/>
          <w:lang w:val="es-ES"/>
        </w:rPr>
        <w:t>-1</w:t>
      </w:r>
      <w:r w:rsidR="003C7B74" w:rsidRPr="00992B3B">
        <w:rPr>
          <w:position w:val="-28"/>
        </w:rPr>
        <w:object w:dxaOrig="460" w:dyaOrig="680" w14:anchorId="4C519038">
          <v:shape id="_x0000_i1032" type="#_x0000_t75" style="width:23.4pt;height:33.65pt" o:ole="">
            <v:imagedata r:id="rId26" o:title=""/>
          </v:shape>
          <o:OLEObject Type="Embed" ProgID="Equation.3" ShapeID="_x0000_i1032" DrawAspect="Content" ObjectID="_1537787369" r:id="rId27"/>
        </w:object>
      </w:r>
      <w:r w:rsidRPr="0094015D">
        <w:rPr>
          <w:lang w:val="es-ES"/>
        </w:rPr>
        <w:tab/>
      </w:r>
      <w:r w:rsidRPr="0094015D">
        <w:rPr>
          <w:lang w:val="es-ES"/>
        </w:rPr>
        <w:tab/>
      </w:r>
      <w:r w:rsidRPr="0094015D">
        <w:rPr>
          <w:rStyle w:val="Cquestionpartlabelbold"/>
          <w:lang w:val="es-ES"/>
        </w:rPr>
        <w:t>D</w:t>
      </w:r>
      <w:r w:rsidRPr="0094015D">
        <w:rPr>
          <w:lang w:val="es-ES"/>
        </w:rPr>
        <w:tab/>
      </w:r>
      <w:r w:rsidR="003C7B74" w:rsidRPr="00992B3B">
        <w:t>θ</w:t>
      </w:r>
      <w:r w:rsidR="003C7B74" w:rsidRPr="00992B3B">
        <w:rPr>
          <w:lang w:val="es-ES"/>
        </w:rPr>
        <w:t xml:space="preserve"> </w:t>
      </w:r>
      <w:r w:rsidR="003C7B74" w:rsidRPr="003C7B74">
        <w:rPr>
          <w:bCs/>
          <w:lang w:val="es-ES"/>
        </w:rPr>
        <w:t xml:space="preserve">= </w:t>
      </w:r>
      <w:r w:rsidR="003C7B74" w:rsidRPr="00992B3B">
        <w:rPr>
          <w:bCs/>
          <w:lang w:val="es-ES"/>
        </w:rPr>
        <w:t>cos</w:t>
      </w:r>
      <w:r w:rsidR="003C7B74" w:rsidRPr="00992B3B">
        <w:rPr>
          <w:bCs/>
          <w:vertAlign w:val="superscript"/>
          <w:lang w:val="es-ES"/>
        </w:rPr>
        <w:t>1</w:t>
      </w:r>
      <w:r w:rsidR="003C7B74" w:rsidRPr="00992B3B">
        <w:rPr>
          <w:position w:val="-28"/>
        </w:rPr>
        <w:object w:dxaOrig="460" w:dyaOrig="680" w14:anchorId="045DB26D">
          <v:shape id="_x0000_i1033" type="#_x0000_t75" style="width:23.4pt;height:33.65pt" o:ole="">
            <v:imagedata r:id="rId28" o:title=""/>
          </v:shape>
          <o:OLEObject Type="Embed" ProgID="Equation.3" ShapeID="_x0000_i1033" DrawAspect="Content" ObjectID="_1537787370" r:id="rId29"/>
        </w:object>
      </w:r>
    </w:p>
    <w:p w14:paraId="031D5713" w14:textId="46707D0A" w:rsidR="0094015D" w:rsidRPr="00E538BE" w:rsidRDefault="0094015D" w:rsidP="0094015D">
      <w:pPr>
        <w:pStyle w:val="Pquestionheadingmc"/>
      </w:pPr>
      <w:r w:rsidRPr="00E538BE">
        <w:t>Question 8</w:t>
      </w:r>
      <w:r w:rsidRPr="00E538BE">
        <w:tab/>
        <w:t>[</w:t>
      </w:r>
      <w:r w:rsidR="00490B2A">
        <w:t>7.5</w:t>
      </w:r>
      <w:r w:rsidRPr="00E538BE">
        <w:t>]</w:t>
      </w:r>
    </w:p>
    <w:p w14:paraId="17A22EE0" w14:textId="7F6825AA" w:rsidR="0094015D" w:rsidRDefault="003C7B74" w:rsidP="0094015D">
      <w:pPr>
        <w:pStyle w:val="Pquestiontextmainstem"/>
      </w:pPr>
      <w:r w:rsidRPr="00992B3B">
        <w:t>From the rooftop garden of a multi</w:t>
      </w:r>
      <w:r w:rsidR="007D08DD">
        <w:t>-</w:t>
      </w:r>
      <w:r w:rsidRPr="00992B3B">
        <w:t>storey building, the angle of depression to a parked car on the road beneath is 75</w:t>
      </w:r>
      <w:r>
        <w:sym w:font="Symbol" w:char="F0B0"/>
      </w:r>
      <w:r w:rsidRPr="00992B3B">
        <w:t>. If the rooftop garden is 123 m above the ground, the horizontal distance from the base of the building to the car, to the nearest metre</w:t>
      </w:r>
      <w:r>
        <w:t>,</w:t>
      </w:r>
      <w:r w:rsidRPr="00992B3B">
        <w:t xml:space="preserve"> is:</w:t>
      </w:r>
    </w:p>
    <w:p w14:paraId="43ECF8FB" w14:textId="63B48372" w:rsidR="0094015D" w:rsidRDefault="0094015D" w:rsidP="0094015D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3C7B74" w:rsidRPr="00992B3B">
        <w:t>32 m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3C7B74" w:rsidRPr="00992B3B">
        <w:t>33 m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3C7B74" w:rsidRPr="00992B3B">
        <w:t>127 m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3C7B74" w:rsidRPr="00992B3B">
        <w:t>459 m</w:t>
      </w:r>
    </w:p>
    <w:p w14:paraId="7518891A" w14:textId="11042AB7" w:rsidR="0094015D" w:rsidRDefault="0094015D" w:rsidP="0094015D">
      <w:pPr>
        <w:pStyle w:val="Pquestionheadingmc"/>
      </w:pPr>
      <w:r>
        <w:t>Question 9</w:t>
      </w:r>
      <w:r>
        <w:tab/>
        <w:t>[</w:t>
      </w:r>
      <w:r w:rsidR="00490B2A">
        <w:t>8.1</w:t>
      </w:r>
      <w:r>
        <w:t>]</w:t>
      </w:r>
    </w:p>
    <w:p w14:paraId="49509511" w14:textId="74C6537E" w:rsidR="0094015D" w:rsidRDefault="003C7B74" w:rsidP="0094015D">
      <w:pPr>
        <w:pStyle w:val="Pquestiontextmainstem"/>
      </w:pPr>
      <w:r w:rsidRPr="00992B3B">
        <w:t>The speed of cars recorded by a police radar is an example of:</w:t>
      </w:r>
    </w:p>
    <w:p w14:paraId="3373994C" w14:textId="48F3D660" w:rsidR="0094015D" w:rsidRDefault="0094015D" w:rsidP="0094015D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3C7B74" w:rsidRPr="00992B3B">
        <w:t>continuous data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3C7B74" w:rsidRPr="00992B3B">
        <w:t>discrete data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3C7B74" w:rsidRPr="00992B3B">
        <w:t>categorical data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3C7B74" w:rsidRPr="00992B3B">
        <w:t>ordinal data</w:t>
      </w:r>
    </w:p>
    <w:p w14:paraId="74CCD691" w14:textId="314FB511" w:rsidR="0094015D" w:rsidRDefault="0094015D" w:rsidP="0094015D">
      <w:pPr>
        <w:pStyle w:val="Pquestionheadingmc"/>
      </w:pPr>
      <w:r>
        <w:t>Question 10</w:t>
      </w:r>
      <w:r>
        <w:tab/>
        <w:t>[</w:t>
      </w:r>
      <w:r w:rsidR="00490B2A">
        <w:t>8</w:t>
      </w:r>
      <w:r w:rsidR="00E96289">
        <w:t>.3</w:t>
      </w:r>
      <w:r>
        <w:t>]</w:t>
      </w:r>
    </w:p>
    <w:p w14:paraId="71507055" w14:textId="3CA17ACF" w:rsidR="0094015D" w:rsidRDefault="003C7B74" w:rsidP="0094015D">
      <w:pPr>
        <w:pStyle w:val="Pquestiontextmainstem"/>
      </w:pPr>
      <w:r w:rsidRPr="00992B3B">
        <w:t xml:space="preserve">The class centre for a class interval </w:t>
      </w:r>
      <w:r>
        <w:t xml:space="preserve">of </w:t>
      </w:r>
      <w:r w:rsidRPr="00992B3B">
        <w:t>0–20 is:</w:t>
      </w:r>
    </w:p>
    <w:p w14:paraId="35F2703B" w14:textId="4C023314" w:rsidR="0094015D" w:rsidRDefault="0094015D" w:rsidP="0094015D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3C7B74" w:rsidRPr="00992B3B">
        <w:t>9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3C7B74" w:rsidRPr="00992B3B">
        <w:t>9.5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3C7B74" w:rsidRPr="00992B3B">
        <w:t>10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3C7B74" w:rsidRPr="00992B3B">
        <w:t>10.5</w:t>
      </w:r>
    </w:p>
    <w:p w14:paraId="30C84AF2" w14:textId="2900BDCF" w:rsidR="0094015D" w:rsidRDefault="0094015D" w:rsidP="0094015D">
      <w:pPr>
        <w:pStyle w:val="Pquestionheadingmc"/>
      </w:pPr>
      <w:r>
        <w:t>Question 11</w:t>
      </w:r>
      <w:r>
        <w:tab/>
        <w:t>[</w:t>
      </w:r>
      <w:r w:rsidR="00490B2A">
        <w:t>8.5</w:t>
      </w:r>
      <w:r>
        <w:t>]</w:t>
      </w:r>
    </w:p>
    <w:p w14:paraId="721EF983" w14:textId="77777777" w:rsidR="003C7B74" w:rsidRPr="00992B3B" w:rsidRDefault="003C7B74" w:rsidP="003C7B74">
      <w:pPr>
        <w:rPr>
          <w:rFonts w:asciiTheme="minorHAnsi" w:hAnsiTheme="minorHAnsi"/>
        </w:rPr>
      </w:pPr>
      <w:r w:rsidRPr="00992B3B">
        <w:rPr>
          <w:rFonts w:asciiTheme="minorHAnsi" w:hAnsiTheme="minorHAnsi"/>
        </w:rPr>
        <w:t>In a drawer there are 5 identical pairs of white socks and 15 pairs of other colours.</w:t>
      </w:r>
    </w:p>
    <w:p w14:paraId="468253C2" w14:textId="77777777" w:rsidR="003C7B74" w:rsidRDefault="003C7B74" w:rsidP="003C7B74">
      <w:pPr>
        <w:rPr>
          <w:rFonts w:asciiTheme="minorHAnsi" w:hAnsiTheme="minorHAnsi"/>
        </w:rPr>
      </w:pPr>
      <w:r w:rsidRPr="00992B3B">
        <w:rPr>
          <w:rFonts w:asciiTheme="minorHAnsi" w:hAnsiTheme="minorHAnsi"/>
        </w:rPr>
        <w:t>A white sock is selected from the drawer.</w:t>
      </w:r>
      <w:r>
        <w:rPr>
          <w:rFonts w:asciiTheme="minorHAnsi" w:hAnsiTheme="minorHAnsi"/>
        </w:rPr>
        <w:t xml:space="preserve"> </w:t>
      </w:r>
    </w:p>
    <w:p w14:paraId="0EEFF2A5" w14:textId="10D40F1F" w:rsidR="0094015D" w:rsidRDefault="003C7B74" w:rsidP="003C7B74">
      <w:r w:rsidRPr="00992B3B">
        <w:rPr>
          <w:rFonts w:asciiTheme="minorHAnsi" w:hAnsiTheme="minorHAnsi"/>
        </w:rPr>
        <w:t>The probability of randomly selecting another white sock from the drawer is:</w:t>
      </w:r>
    </w:p>
    <w:p w14:paraId="263C576B" w14:textId="53384048" w:rsidR="0094015D" w:rsidRDefault="0094015D" w:rsidP="0094015D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3C7B74" w:rsidRPr="00992B3B">
        <w:rPr>
          <w:position w:val="-24"/>
        </w:rPr>
        <w:object w:dxaOrig="360" w:dyaOrig="620" w14:anchorId="635DEE5B">
          <v:shape id="_x0000_i1034" type="#_x0000_t75" style="width:17.75pt;height:30.85pt" o:ole="">
            <v:imagedata r:id="rId30" o:title=""/>
          </v:shape>
          <o:OLEObject Type="Embed" ProgID="Equation.3" ShapeID="_x0000_i1034" DrawAspect="Content" ObjectID="_1537787371" r:id="rId31"/>
        </w:objec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3C7B74" w:rsidRPr="00992B3B">
        <w:rPr>
          <w:position w:val="-24"/>
        </w:rPr>
        <w:object w:dxaOrig="340" w:dyaOrig="620" w14:anchorId="53A1092E">
          <v:shape id="_x0000_i1035" type="#_x0000_t75" style="width:16.85pt;height:30.85pt" o:ole="">
            <v:imagedata r:id="rId32" o:title=""/>
          </v:shape>
          <o:OLEObject Type="Embed" ProgID="Equation.3" ShapeID="_x0000_i1035" DrawAspect="Content" ObjectID="_1537787372" r:id="rId33"/>
        </w:objec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3C7B74" w:rsidRPr="00992B3B">
        <w:rPr>
          <w:position w:val="-24"/>
        </w:rPr>
        <w:object w:dxaOrig="240" w:dyaOrig="620" w14:anchorId="2EDF8175">
          <v:shape id="_x0000_i1036" type="#_x0000_t75" style="width:12.15pt;height:30.85pt" o:ole="">
            <v:imagedata r:id="rId34" o:title=""/>
          </v:shape>
          <o:OLEObject Type="Embed" ProgID="Equation.3" ShapeID="_x0000_i1036" DrawAspect="Content" ObjectID="_1537787373" r:id="rId35"/>
        </w:objec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3C7B74" w:rsidRPr="00992B3B">
        <w:rPr>
          <w:position w:val="-24"/>
        </w:rPr>
        <w:object w:dxaOrig="360" w:dyaOrig="620" w14:anchorId="3988E14E">
          <v:shape id="_x0000_i1037" type="#_x0000_t75" style="width:17.75pt;height:30.85pt" o:ole="">
            <v:imagedata r:id="rId36" o:title=""/>
          </v:shape>
          <o:OLEObject Type="Embed" ProgID="Equation.3" ShapeID="_x0000_i1037" DrawAspect="Content" ObjectID="_1537787374" r:id="rId37"/>
        </w:object>
      </w:r>
    </w:p>
    <w:p w14:paraId="73F2758A" w14:textId="1A5C6FA8" w:rsidR="0094015D" w:rsidRDefault="0094015D" w:rsidP="0094015D">
      <w:pPr>
        <w:pStyle w:val="Pquestionheadingmc"/>
      </w:pPr>
      <w:r>
        <w:lastRenderedPageBreak/>
        <w:t>Question 12</w:t>
      </w:r>
      <w:r>
        <w:tab/>
        <w:t>[</w:t>
      </w:r>
      <w:r w:rsidR="00490B2A">
        <w:t>8.7</w:t>
      </w:r>
      <w:r>
        <w:t>]</w:t>
      </w:r>
    </w:p>
    <w:p w14:paraId="37942EE3" w14:textId="4D8D51E9" w:rsidR="0094015D" w:rsidRDefault="003C7B74" w:rsidP="0094015D">
      <w:pPr>
        <w:pStyle w:val="Pquestiontextmainstem"/>
      </w:pPr>
      <w:r w:rsidRPr="00992B3B">
        <w:t>Lisa has 5 different tops and 6 different skirts. One top will only match with 2 of the skirts. What is the probability that she randomly selects this top and a matching skirt?</w:t>
      </w:r>
    </w:p>
    <w:p w14:paraId="4AD788C4" w14:textId="46F4592B" w:rsidR="0094015D" w:rsidRDefault="0094015D" w:rsidP="0094015D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3C7B74" w:rsidRPr="00992B3B">
        <w:rPr>
          <w:position w:val="-24"/>
        </w:rPr>
        <w:object w:dxaOrig="360" w:dyaOrig="620" w14:anchorId="27D1282B">
          <v:shape id="_x0000_i1038" type="#_x0000_t75" style="width:17.75pt;height:30.85pt" o:ole="">
            <v:imagedata r:id="rId38" o:title=""/>
          </v:shape>
          <o:OLEObject Type="Embed" ProgID="Equation.3" ShapeID="_x0000_i1038" DrawAspect="Content" ObjectID="_1537787375" r:id="rId39"/>
        </w:objec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3C7B74" w:rsidRPr="00992B3B">
        <w:rPr>
          <w:position w:val="-24"/>
        </w:rPr>
        <w:object w:dxaOrig="340" w:dyaOrig="620" w14:anchorId="12085756">
          <v:shape id="_x0000_i1039" type="#_x0000_t75" style="width:16.85pt;height:30.85pt" o:ole="">
            <v:imagedata r:id="rId40" o:title=""/>
          </v:shape>
          <o:OLEObject Type="Embed" ProgID="Equation.3" ShapeID="_x0000_i1039" DrawAspect="Content" ObjectID="_1537787376" r:id="rId41"/>
        </w:objec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3C7B74" w:rsidRPr="00992B3B">
        <w:rPr>
          <w:position w:val="-24"/>
        </w:rPr>
        <w:object w:dxaOrig="340" w:dyaOrig="620" w14:anchorId="749BBEBC">
          <v:shape id="_x0000_i1040" type="#_x0000_t75" style="width:16.85pt;height:30.85pt" o:ole="">
            <v:imagedata r:id="rId42" o:title=""/>
          </v:shape>
          <o:OLEObject Type="Embed" ProgID="Equation.3" ShapeID="_x0000_i1040" DrawAspect="Content" ObjectID="_1537787377" r:id="rId43"/>
        </w:objec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3C7B74" w:rsidRPr="00992B3B">
        <w:rPr>
          <w:position w:val="-24"/>
        </w:rPr>
        <w:object w:dxaOrig="340" w:dyaOrig="620" w14:anchorId="33330284">
          <v:shape id="_x0000_i1041" type="#_x0000_t75" style="width:16.85pt;height:30.85pt" o:ole="">
            <v:imagedata r:id="rId44" o:title=""/>
          </v:shape>
          <o:OLEObject Type="Embed" ProgID="Equation.3" ShapeID="_x0000_i1041" DrawAspect="Content" ObjectID="_1537787378" r:id="rId45"/>
        </w:object>
      </w:r>
    </w:p>
    <w:p w14:paraId="49A699EC" w14:textId="301FA798" w:rsidR="0094015D" w:rsidRDefault="0094015D" w:rsidP="0094015D">
      <w:pPr>
        <w:pStyle w:val="Pquestionheadingmc"/>
      </w:pPr>
      <w:r>
        <w:t>Question 13</w:t>
      </w:r>
      <w:r>
        <w:tab/>
        <w:t>[</w:t>
      </w:r>
      <w:r w:rsidR="00490B2A">
        <w:t>9.2</w:t>
      </w:r>
      <w:r>
        <w:t>]</w:t>
      </w:r>
    </w:p>
    <w:p w14:paraId="176BE0F5" w14:textId="6E70AD19" w:rsidR="0094015D" w:rsidRDefault="003C7B74" w:rsidP="0094015D">
      <w:pPr>
        <w:pStyle w:val="Pquestiontextmainstem"/>
      </w:pPr>
      <w:r>
        <w:t>The solution/s</w:t>
      </w:r>
      <w:r w:rsidRPr="00992B3B">
        <w:t xml:space="preserve"> to </w:t>
      </w:r>
      <w:r w:rsidRPr="00992B3B">
        <w:rPr>
          <w:i/>
        </w:rPr>
        <w:t>x</w:t>
      </w:r>
      <w:r w:rsidRPr="00992B3B">
        <w:rPr>
          <w:vertAlign w:val="superscript"/>
        </w:rPr>
        <w:t>2</w:t>
      </w:r>
      <w:r w:rsidRPr="00992B3B">
        <w:t xml:space="preserve"> = 14</w:t>
      </w:r>
      <w:r w:rsidRPr="00992B3B">
        <w:rPr>
          <w:i/>
        </w:rPr>
        <w:t>x</w:t>
      </w:r>
      <w:r w:rsidRPr="00992B3B">
        <w:t xml:space="preserve"> – 49 is/are:</w:t>
      </w:r>
    </w:p>
    <w:p w14:paraId="20A1D1E6" w14:textId="535AD7F7" w:rsidR="0094015D" w:rsidRDefault="0094015D" w:rsidP="0094015D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3C7B74" w:rsidRPr="00992B3B">
        <w:rPr>
          <w:i/>
        </w:rPr>
        <w:t>x</w:t>
      </w:r>
      <w:r w:rsidR="003C7B74" w:rsidRPr="00992B3B">
        <w:t xml:space="preserve"> = 1, </w:t>
      </w:r>
      <w:r w:rsidR="003C7B74" w:rsidRPr="00992B3B">
        <w:rPr>
          <w:i/>
        </w:rPr>
        <w:t>x</w:t>
      </w:r>
      <w:r w:rsidR="003C7B74" w:rsidRPr="00992B3B">
        <w:t xml:space="preserve"> = 7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3C7B74" w:rsidRPr="00992B3B">
        <w:rPr>
          <w:i/>
        </w:rPr>
        <w:t>x</w:t>
      </w:r>
      <w:r w:rsidR="003C7B74" w:rsidRPr="00992B3B">
        <w:t xml:space="preserve"> = -7, </w:t>
      </w:r>
      <w:r w:rsidR="003C7B74" w:rsidRPr="00992B3B">
        <w:rPr>
          <w:i/>
        </w:rPr>
        <w:t>x</w:t>
      </w:r>
      <w:r w:rsidR="003C7B74" w:rsidRPr="00992B3B">
        <w:t xml:space="preserve"> = 7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3C7B74" w:rsidRPr="00992B3B">
        <w:rPr>
          <w:i/>
        </w:rPr>
        <w:t>x</w:t>
      </w:r>
      <w:r w:rsidR="003C7B74" w:rsidRPr="00992B3B">
        <w:t xml:space="preserve"> = -7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BA497B" w:rsidRPr="00992B3B">
        <w:rPr>
          <w:i/>
        </w:rPr>
        <w:t>x</w:t>
      </w:r>
      <w:r w:rsidR="00BA497B" w:rsidRPr="00992B3B">
        <w:t xml:space="preserve"> = 7</w:t>
      </w:r>
    </w:p>
    <w:p w14:paraId="7AFE358D" w14:textId="6B2418CE" w:rsidR="0094015D" w:rsidRDefault="0094015D" w:rsidP="0094015D">
      <w:pPr>
        <w:pStyle w:val="Pquestionheadingmc"/>
      </w:pPr>
      <w:r>
        <w:t>Question 14</w:t>
      </w:r>
      <w:r>
        <w:tab/>
        <w:t>[</w:t>
      </w:r>
      <w:r w:rsidR="00490B2A">
        <w:t>9.3</w:t>
      </w:r>
      <w:r>
        <w:t>]</w:t>
      </w:r>
    </w:p>
    <w:p w14:paraId="055949A1" w14:textId="2B1F14A6" w:rsidR="0094015D" w:rsidRPr="0094015D" w:rsidRDefault="00BA497B" w:rsidP="0094015D">
      <w:pPr>
        <w:pStyle w:val="Pquestiontextmainstem"/>
      </w:pPr>
      <w:r w:rsidRPr="00992B3B">
        <w:t xml:space="preserve">To obtain the graph of </w:t>
      </w:r>
      <w:r w:rsidRPr="00992B3B">
        <w:rPr>
          <w:i/>
        </w:rPr>
        <w:t>y</w:t>
      </w:r>
      <w:r w:rsidRPr="00992B3B">
        <w:t xml:space="preserve"> = (</w:t>
      </w:r>
      <w:r w:rsidRPr="00992B3B">
        <w:rPr>
          <w:i/>
        </w:rPr>
        <w:t>x</w:t>
      </w:r>
      <w:r w:rsidRPr="00992B3B">
        <w:t xml:space="preserve"> – 4)</w:t>
      </w:r>
      <w:r w:rsidRPr="00992B3B">
        <w:rPr>
          <w:vertAlign w:val="superscript"/>
        </w:rPr>
        <w:t>2</w:t>
      </w:r>
      <w:r w:rsidRPr="00992B3B">
        <w:t xml:space="preserve"> – 5, the graph of </w:t>
      </w:r>
      <w:r w:rsidRPr="00992B3B">
        <w:rPr>
          <w:i/>
        </w:rPr>
        <w:t>y</w:t>
      </w:r>
      <w:r w:rsidRPr="00992B3B">
        <w:t xml:space="preserve"> = </w:t>
      </w:r>
      <w:r w:rsidRPr="00992B3B">
        <w:rPr>
          <w:i/>
        </w:rPr>
        <w:t>x</w:t>
      </w:r>
      <w:r w:rsidRPr="00992B3B">
        <w:rPr>
          <w:vertAlign w:val="superscript"/>
        </w:rPr>
        <w:t xml:space="preserve">2 </w:t>
      </w:r>
      <w:r w:rsidRPr="00992B3B">
        <w:t>is moved:</w:t>
      </w:r>
    </w:p>
    <w:p w14:paraId="7B13B2C7" w14:textId="77777777" w:rsidR="00BA497B" w:rsidRDefault="0094015D" w:rsidP="0094015D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BA497B" w:rsidRPr="00992B3B">
        <w:t>4 units to the right and 5 units down</w:t>
      </w:r>
      <w:r>
        <w:tab/>
      </w:r>
      <w:r>
        <w:tab/>
      </w:r>
    </w:p>
    <w:p w14:paraId="2468DB41" w14:textId="77777777" w:rsidR="00BA497B" w:rsidRDefault="0094015D" w:rsidP="0094015D">
      <w:pPr>
        <w:pStyle w:val="Pquestiontextmcqoptions"/>
      </w:pPr>
      <w:r w:rsidRPr="001B433F">
        <w:rPr>
          <w:rStyle w:val="Cquestionpartlabelbold"/>
        </w:rPr>
        <w:t>B</w:t>
      </w:r>
      <w:r>
        <w:tab/>
      </w:r>
      <w:r w:rsidR="00BA497B" w:rsidRPr="00992B3B">
        <w:t>5 units to the right and 4 down</w:t>
      </w:r>
    </w:p>
    <w:p w14:paraId="657F75F3" w14:textId="77777777" w:rsidR="00BA497B" w:rsidRDefault="0094015D" w:rsidP="0094015D">
      <w:pPr>
        <w:pStyle w:val="Pquestiontextmcqoptions"/>
      </w:pPr>
      <w:r w:rsidRPr="001B433F">
        <w:rPr>
          <w:rStyle w:val="Cquestionpartlabelbold"/>
        </w:rPr>
        <w:t>C</w:t>
      </w:r>
      <w:r>
        <w:tab/>
      </w:r>
      <w:r w:rsidR="00BA497B" w:rsidRPr="00992B3B">
        <w:t>4 units to the left and 5 units down</w:t>
      </w:r>
      <w:r>
        <w:tab/>
      </w:r>
      <w:r>
        <w:tab/>
      </w:r>
    </w:p>
    <w:p w14:paraId="4D6A4C13" w14:textId="4636ED38" w:rsidR="0094015D" w:rsidRDefault="0094015D" w:rsidP="0094015D">
      <w:pPr>
        <w:pStyle w:val="Pquestiontextmcqoptions"/>
      </w:pPr>
      <w:r w:rsidRPr="001B433F">
        <w:rPr>
          <w:rStyle w:val="Cquestionpartlabelbold"/>
        </w:rPr>
        <w:t>D</w:t>
      </w:r>
      <w:r>
        <w:tab/>
      </w:r>
      <w:r w:rsidR="00BA497B" w:rsidRPr="00992B3B">
        <w:t>4 units to the left and 5 up</w:t>
      </w:r>
    </w:p>
    <w:p w14:paraId="01F563A7" w14:textId="78B5DA8A" w:rsidR="0094015D" w:rsidRDefault="0094015D" w:rsidP="0094015D">
      <w:pPr>
        <w:pStyle w:val="Pquestionheadingmc"/>
      </w:pPr>
      <w:r>
        <w:t>Question 15</w:t>
      </w:r>
      <w:r>
        <w:tab/>
        <w:t>[</w:t>
      </w:r>
      <w:r w:rsidR="00490B2A">
        <w:t>9.4</w:t>
      </w:r>
      <w:r>
        <w:t>]</w:t>
      </w:r>
    </w:p>
    <w:p w14:paraId="3DFC9C9D" w14:textId="58CC9DC9" w:rsidR="0094015D" w:rsidRDefault="00BA497B" w:rsidP="0094015D">
      <w:pPr>
        <w:pStyle w:val="Pquestiontextmainstem"/>
      </w:pPr>
      <w:r w:rsidRPr="00992B3B">
        <w:t>Which of the following equations shows a circle relationship?</w:t>
      </w:r>
    </w:p>
    <w:p w14:paraId="1F110D8E" w14:textId="4169A6CE" w:rsidR="0094015D" w:rsidRPr="0094015D" w:rsidRDefault="0094015D" w:rsidP="0094015D">
      <w:pPr>
        <w:pStyle w:val="Pquestiontextmcqoptions"/>
        <w:rPr>
          <w:lang w:val="es-ES"/>
        </w:rPr>
      </w:pPr>
      <w:r w:rsidRPr="0094015D">
        <w:rPr>
          <w:rStyle w:val="Cquestionpartlabelbold"/>
          <w:lang w:val="es-ES"/>
        </w:rPr>
        <w:t>A</w:t>
      </w:r>
      <w:r w:rsidRPr="0094015D">
        <w:rPr>
          <w:lang w:val="es-ES"/>
        </w:rPr>
        <w:tab/>
      </w:r>
      <w:r w:rsidR="00BA497B" w:rsidRPr="00992B3B">
        <w:rPr>
          <w:i/>
          <w:lang w:val="es-ES"/>
        </w:rPr>
        <w:t>y</w:t>
      </w:r>
      <w:r w:rsidR="00BA497B" w:rsidRPr="00992B3B">
        <w:rPr>
          <w:lang w:val="es-ES"/>
        </w:rPr>
        <w:t xml:space="preserve"> = </w:t>
      </w:r>
      <w:r w:rsidR="00BA497B" w:rsidRPr="00992B3B">
        <w:rPr>
          <w:i/>
          <w:lang w:val="es-ES"/>
        </w:rPr>
        <w:t>x</w:t>
      </w:r>
      <w:r w:rsidR="00BA497B" w:rsidRPr="00992B3B">
        <w:rPr>
          <w:vertAlign w:val="superscript"/>
          <w:lang w:val="es-ES"/>
        </w:rPr>
        <w:t>2</w:t>
      </w:r>
      <w:r w:rsidR="00BA497B" w:rsidRPr="00992B3B">
        <w:rPr>
          <w:lang w:val="es-ES"/>
        </w:rPr>
        <w:t xml:space="preserve"> – 3</w:t>
      </w:r>
      <w:r w:rsidR="00BA497B" w:rsidRPr="00992B3B">
        <w:rPr>
          <w:i/>
          <w:lang w:val="es-ES"/>
        </w:rPr>
        <w:t>x</w:t>
      </w:r>
      <w:r w:rsidR="00BA497B" w:rsidRPr="00992B3B">
        <w:rPr>
          <w:lang w:val="es-ES"/>
        </w:rPr>
        <w:t xml:space="preserve"> + 5</w:t>
      </w:r>
      <w:r w:rsidRPr="0094015D">
        <w:rPr>
          <w:lang w:val="es-ES"/>
        </w:rPr>
        <w:tab/>
      </w:r>
      <w:r w:rsidRPr="0094015D">
        <w:rPr>
          <w:lang w:val="es-ES"/>
        </w:rPr>
        <w:tab/>
      </w:r>
      <w:r w:rsidRPr="0094015D">
        <w:rPr>
          <w:rStyle w:val="Cquestionpartlabelbold"/>
          <w:lang w:val="es-ES"/>
        </w:rPr>
        <w:t>B</w:t>
      </w:r>
      <w:r w:rsidRPr="0094015D">
        <w:rPr>
          <w:lang w:val="es-ES"/>
        </w:rPr>
        <w:tab/>
      </w:r>
      <w:r w:rsidR="00BA497B" w:rsidRPr="00992B3B">
        <w:rPr>
          <w:i/>
          <w:lang w:val="es-ES"/>
        </w:rPr>
        <w:t xml:space="preserve">y </w:t>
      </w:r>
      <w:r w:rsidR="00BA497B" w:rsidRPr="00992B3B">
        <w:rPr>
          <w:lang w:val="es-ES"/>
        </w:rPr>
        <w:t>=</w:t>
      </w:r>
      <w:r w:rsidR="00BA497B" w:rsidRPr="00992B3B">
        <w:rPr>
          <w:position w:val="-24"/>
        </w:rPr>
        <w:object w:dxaOrig="920" w:dyaOrig="620" w14:anchorId="0A765786">
          <v:shape id="_x0000_i1042" type="#_x0000_t75" style="width:45.8pt;height:30.85pt" o:ole="">
            <v:imagedata r:id="rId46" o:title=""/>
          </v:shape>
          <o:OLEObject Type="Embed" ProgID="Equation.3" ShapeID="_x0000_i1042" DrawAspect="Content" ObjectID="_1537787379" r:id="rId47"/>
        </w:object>
      </w:r>
      <w:r w:rsidRPr="0094015D">
        <w:rPr>
          <w:lang w:val="es-ES"/>
        </w:rPr>
        <w:tab/>
      </w:r>
      <w:r w:rsidRPr="0094015D">
        <w:rPr>
          <w:lang w:val="es-ES"/>
        </w:rPr>
        <w:tab/>
      </w:r>
      <w:r w:rsidRPr="0094015D">
        <w:rPr>
          <w:rStyle w:val="Cquestionpartlabelbold"/>
          <w:lang w:val="es-ES"/>
        </w:rPr>
        <w:t>C</w:t>
      </w:r>
      <w:r w:rsidRPr="0094015D">
        <w:rPr>
          <w:lang w:val="es-ES"/>
        </w:rPr>
        <w:tab/>
      </w:r>
      <w:r w:rsidR="00BA497B" w:rsidRPr="00992B3B">
        <w:rPr>
          <w:i/>
          <w:lang w:val="es-ES"/>
        </w:rPr>
        <w:t>y</w:t>
      </w:r>
      <w:r w:rsidR="00BA497B" w:rsidRPr="00992B3B">
        <w:rPr>
          <w:i/>
          <w:vertAlign w:val="superscript"/>
          <w:lang w:val="es-ES"/>
        </w:rPr>
        <w:t>2</w:t>
      </w:r>
      <w:r w:rsidR="00BA497B" w:rsidRPr="00992B3B">
        <w:rPr>
          <w:i/>
          <w:lang w:val="es-ES"/>
        </w:rPr>
        <w:t xml:space="preserve"> = x</w:t>
      </w:r>
      <w:r w:rsidR="00BA497B" w:rsidRPr="00992B3B">
        <w:rPr>
          <w:vertAlign w:val="superscript"/>
          <w:lang w:val="es-ES"/>
        </w:rPr>
        <w:t>2</w:t>
      </w:r>
      <w:r w:rsidR="00BA497B" w:rsidRPr="00992B3B">
        <w:rPr>
          <w:lang w:val="es-ES"/>
        </w:rPr>
        <w:t xml:space="preserve"> + 3</w:t>
      </w:r>
      <w:r w:rsidRPr="0094015D">
        <w:rPr>
          <w:lang w:val="es-ES"/>
        </w:rPr>
        <w:tab/>
      </w:r>
      <w:r w:rsidRPr="0094015D">
        <w:rPr>
          <w:lang w:val="es-ES"/>
        </w:rPr>
        <w:tab/>
      </w:r>
      <w:r w:rsidRPr="0094015D">
        <w:rPr>
          <w:rStyle w:val="Cquestionpartlabelbold"/>
          <w:lang w:val="es-ES"/>
        </w:rPr>
        <w:t>D</w:t>
      </w:r>
      <w:r w:rsidRPr="0094015D">
        <w:rPr>
          <w:lang w:val="es-ES"/>
        </w:rPr>
        <w:tab/>
      </w:r>
      <w:r w:rsidR="00BA497B" w:rsidRPr="00992B3B">
        <w:rPr>
          <w:i/>
          <w:lang w:val="es-ES"/>
        </w:rPr>
        <w:t>y</w:t>
      </w:r>
      <w:r w:rsidR="00BA497B" w:rsidRPr="00992B3B">
        <w:rPr>
          <w:vertAlign w:val="superscript"/>
          <w:lang w:val="es-ES"/>
        </w:rPr>
        <w:t>2</w:t>
      </w:r>
      <w:r w:rsidR="00BA497B" w:rsidRPr="00992B3B">
        <w:rPr>
          <w:i/>
          <w:lang w:val="es-ES"/>
        </w:rPr>
        <w:t xml:space="preserve"> = </w:t>
      </w:r>
      <w:r w:rsidR="00BA497B" w:rsidRPr="00992B3B">
        <w:rPr>
          <w:lang w:val="es-ES"/>
        </w:rPr>
        <w:t>5 –</w:t>
      </w:r>
      <w:r w:rsidR="00BA497B" w:rsidRPr="00992B3B">
        <w:rPr>
          <w:i/>
          <w:lang w:val="es-ES"/>
        </w:rPr>
        <w:t xml:space="preserve"> x</w:t>
      </w:r>
      <w:r w:rsidR="00BA497B" w:rsidRPr="00992B3B">
        <w:rPr>
          <w:vertAlign w:val="superscript"/>
          <w:lang w:val="es-ES"/>
        </w:rPr>
        <w:t>2</w:t>
      </w:r>
    </w:p>
    <w:p w14:paraId="696754C5" w14:textId="6074EE7F" w:rsidR="001B433F" w:rsidRDefault="001B433F" w:rsidP="001B433F">
      <w:pPr>
        <w:pStyle w:val="Psectionresults"/>
      </w:pPr>
      <w:r>
        <w:t>Multiple-choice results: ___ / 1</w:t>
      </w:r>
      <w:r w:rsidR="00490B2A">
        <w:t>5</w:t>
      </w:r>
    </w:p>
    <w:p w14:paraId="717DDDFA" w14:textId="77777777" w:rsidR="005E03D0" w:rsidRDefault="005E03D0">
      <w:pPr>
        <w:rPr>
          <w:rFonts w:asciiTheme="minorHAnsi" w:hAnsiTheme="minorHAnsi"/>
          <w:i/>
          <w:sz w:val="28"/>
        </w:rPr>
      </w:pPr>
      <w:r>
        <w:br w:type="page"/>
      </w:r>
    </w:p>
    <w:p w14:paraId="3C2C03A0" w14:textId="7707636A" w:rsidR="001B433F" w:rsidRDefault="001B433F" w:rsidP="001B433F">
      <w:pPr>
        <w:pStyle w:val="Psectionheading"/>
      </w:pPr>
      <w:r>
        <w:lastRenderedPageBreak/>
        <w:t>Short answer section</w:t>
      </w:r>
    </w:p>
    <w:p w14:paraId="69CA45F7" w14:textId="34AAADB7" w:rsidR="00BA497B" w:rsidRDefault="00BA497B" w:rsidP="00BA497B">
      <w:pPr>
        <w:pStyle w:val="Pquestionheadingsx1stafterhead"/>
      </w:pPr>
      <w:r>
        <w:t>Question 16</w:t>
      </w:r>
      <w:r>
        <w:tab/>
      </w:r>
      <w:r>
        <w:rPr>
          <w:rStyle w:val="Cmarkslabel"/>
        </w:rPr>
        <w:t>4</w:t>
      </w:r>
      <w:r w:rsidRPr="00292AD1">
        <w:rPr>
          <w:rStyle w:val="Cmarkslabel"/>
        </w:rPr>
        <w:t xml:space="preserve"> marks</w:t>
      </w:r>
      <w:r w:rsidRPr="00292AD1">
        <w:tab/>
        <w:t>[</w:t>
      </w:r>
      <w:r w:rsidR="00490B2A">
        <w:t>6.1</w:t>
      </w:r>
      <w:r w:rsidRPr="00292AD1">
        <w:t>]</w:t>
      </w:r>
    </w:p>
    <w:p w14:paraId="36EF50FE" w14:textId="6CED620E" w:rsidR="00BA497B" w:rsidRDefault="00BA497B" w:rsidP="00BA497B">
      <w:pPr>
        <w:pStyle w:val="Pquestiontextmainstem"/>
      </w:pPr>
      <w:r w:rsidRPr="00992B3B">
        <w:t>Find the value of</w:t>
      </w:r>
      <w:r>
        <w:t xml:space="preserve"> </w:t>
      </w:r>
      <w:r w:rsidRPr="00BA497B">
        <w:rPr>
          <w:i/>
        </w:rPr>
        <w:t>x</w:t>
      </w:r>
      <w:r>
        <w:t>.</w:t>
      </w:r>
    </w:p>
    <w:p w14:paraId="5891BB46" w14:textId="69D7B289" w:rsidR="00BA497B" w:rsidRDefault="00BA497B" w:rsidP="00BA497B">
      <w:pPr>
        <w:pStyle w:val="Pquestiontextmainstem"/>
      </w:pPr>
      <w:r>
        <w:rPr>
          <w:bCs/>
          <w:noProof/>
        </w:rPr>
        <w:drawing>
          <wp:inline distT="0" distB="0" distL="0" distR="0" wp14:anchorId="1EAF60B9" wp14:editId="2A53E88A">
            <wp:extent cx="2630805" cy="2026920"/>
            <wp:effectExtent l="0" t="0" r="0" b="0"/>
            <wp:docPr id="18" name="Picture 18" descr="ACPM9_PR_1_08ts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CPM9_PR_1_08tsem2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E6D7" w14:textId="46E14716" w:rsidR="001B433F" w:rsidRPr="00292AD1" w:rsidRDefault="0094015D" w:rsidP="00B80E6D">
      <w:pPr>
        <w:pStyle w:val="Pquestionheadingsx1stafterhead"/>
      </w:pPr>
      <w:r w:rsidRPr="00292AD1">
        <w:t>Question 17</w:t>
      </w:r>
      <w:r w:rsidR="001B433F" w:rsidRPr="00292AD1">
        <w:tab/>
      </w:r>
      <w:r w:rsidR="00490B2A">
        <w:rPr>
          <w:rStyle w:val="Cmarkslabel"/>
        </w:rPr>
        <w:t>5</w:t>
      </w:r>
      <w:r w:rsidR="001B433F" w:rsidRPr="00292AD1">
        <w:rPr>
          <w:rStyle w:val="Cmarkslabel"/>
        </w:rPr>
        <w:t xml:space="preserve"> marks</w:t>
      </w:r>
      <w:r w:rsidR="001B433F" w:rsidRPr="00292AD1">
        <w:tab/>
        <w:t>[</w:t>
      </w:r>
      <w:r w:rsidR="00490B2A">
        <w:t>6.2</w:t>
      </w:r>
      <w:r w:rsidR="001B433F" w:rsidRPr="00292AD1">
        <w:t>]</w:t>
      </w:r>
    </w:p>
    <w:p w14:paraId="11D45AA1" w14:textId="5295C1B2" w:rsidR="00BA497B" w:rsidRPr="00992B3B" w:rsidRDefault="00BA497B" w:rsidP="00BA497B">
      <w:pPr>
        <w:pStyle w:val="Pquestiontextpartsa"/>
      </w:pPr>
      <w:r w:rsidRPr="00992B3B">
        <w:rPr>
          <w:b/>
        </w:rPr>
        <w:t>(a)</w:t>
      </w:r>
      <w:r>
        <w:tab/>
      </w:r>
      <w:r w:rsidRPr="00992B3B">
        <w:t xml:space="preserve">Show that triangle </w:t>
      </w:r>
      <w:r w:rsidRPr="00992B3B">
        <w:rPr>
          <w:i/>
        </w:rPr>
        <w:t>ABC</w:t>
      </w:r>
      <w:r w:rsidRPr="00992B3B">
        <w:t xml:space="preserve"> is congruent to triangle </w:t>
      </w:r>
      <w:r w:rsidRPr="00992B3B">
        <w:rPr>
          <w:i/>
        </w:rPr>
        <w:t>DCB</w:t>
      </w:r>
      <w:r w:rsidRPr="00992B3B">
        <w:t xml:space="preserve"> in the figure below. </w:t>
      </w:r>
    </w:p>
    <w:p w14:paraId="6BC216E9" w14:textId="0322C6D2" w:rsidR="001B433F" w:rsidRDefault="00BA497B" w:rsidP="00BA497B">
      <w:pPr>
        <w:pStyle w:val="Pquestiontextmainstem"/>
        <w:tabs>
          <w:tab w:val="left" w:pos="426"/>
        </w:tabs>
      </w:pPr>
      <w:r>
        <w:tab/>
      </w:r>
      <w:r w:rsidRPr="00992B3B">
        <w:rPr>
          <w:noProof/>
        </w:rPr>
        <w:drawing>
          <wp:inline distT="0" distB="0" distL="0" distR="0" wp14:anchorId="539B6797" wp14:editId="4FCE4E2D">
            <wp:extent cx="2676525" cy="1600200"/>
            <wp:effectExtent l="0" t="0" r="9525" b="0"/>
            <wp:docPr id="19" name="Picture 19" descr="ACPM9_PR_1_09ts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ACPM9_PR_1_09tsem2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22826" w14:textId="62F2F010" w:rsidR="00BA497B" w:rsidRDefault="00BA497B" w:rsidP="00BA497B">
      <w:pPr>
        <w:pStyle w:val="Pquestiontextpartsa"/>
      </w:pPr>
      <w:r w:rsidRPr="00992B3B">
        <w:rPr>
          <w:b/>
        </w:rPr>
        <w:t>(b)</w:t>
      </w:r>
      <w:r>
        <w:tab/>
      </w:r>
      <w:r w:rsidRPr="00992B3B">
        <w:t>Name another pair of congruent triangles. Give the name of the congruency test you have used.</w:t>
      </w:r>
    </w:p>
    <w:p w14:paraId="15AC7EAD" w14:textId="77777777" w:rsidR="00292AD1" w:rsidRDefault="00292AD1" w:rsidP="0094015D">
      <w:pPr>
        <w:pStyle w:val="Pquestiontextmainstem"/>
      </w:pPr>
    </w:p>
    <w:p w14:paraId="16197003" w14:textId="77777777" w:rsidR="00292AD1" w:rsidRDefault="00292AD1" w:rsidP="0094015D">
      <w:pPr>
        <w:pStyle w:val="Pquestiontextmainstem"/>
      </w:pPr>
    </w:p>
    <w:p w14:paraId="68EAEC25" w14:textId="77777777" w:rsidR="00292AD1" w:rsidRDefault="00292AD1" w:rsidP="0094015D">
      <w:pPr>
        <w:pStyle w:val="Pquestiontextmainstem"/>
      </w:pPr>
    </w:p>
    <w:p w14:paraId="1106323C" w14:textId="4508C47E" w:rsidR="00292AD1" w:rsidRDefault="00292AD1" w:rsidP="00292AD1">
      <w:pPr>
        <w:pStyle w:val="Pquestionheadingsx1stafterhead"/>
      </w:pPr>
      <w:r>
        <w:t>Question 18</w:t>
      </w:r>
      <w:r>
        <w:tab/>
      </w:r>
      <w:r w:rsidR="00E96289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490B2A">
        <w:t>6.3</w:t>
      </w:r>
      <w:r>
        <w:t>]</w:t>
      </w:r>
    </w:p>
    <w:p w14:paraId="1772251B" w14:textId="15141E7D" w:rsidR="00292AD1" w:rsidRDefault="00BA497B" w:rsidP="00292AD1">
      <w:pPr>
        <w:pStyle w:val="Pquestiontextmainstem"/>
      </w:pPr>
      <w:r w:rsidRPr="00992B3B">
        <w:t>Find the value of the variable in the following figure.</w:t>
      </w:r>
    </w:p>
    <w:p w14:paraId="3FE2514A" w14:textId="58B242FE" w:rsidR="00BA497B" w:rsidRDefault="00BA497B" w:rsidP="00292AD1">
      <w:pPr>
        <w:pStyle w:val="Pquestiontextmainstem"/>
      </w:pPr>
      <w:r>
        <w:rPr>
          <w:noProof/>
        </w:rPr>
        <w:drawing>
          <wp:inline distT="0" distB="0" distL="0" distR="0" wp14:anchorId="49C0E396" wp14:editId="65672B68">
            <wp:extent cx="1333500" cy="1924050"/>
            <wp:effectExtent l="0" t="0" r="0" b="0"/>
            <wp:docPr id="20" name="Picture 20" descr="ACPM9_PR_1_10tsem2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CPM9_PR_1_10tsem2_RR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07368" w14:textId="6845100C" w:rsidR="00292AD1" w:rsidRDefault="00292AD1" w:rsidP="005E03D0">
      <w:pPr>
        <w:pStyle w:val="Pquestionheadingsx1stafterhead"/>
        <w:keepLines/>
      </w:pPr>
      <w:r>
        <w:lastRenderedPageBreak/>
        <w:t>Question 19</w:t>
      </w:r>
      <w:r>
        <w:tab/>
      </w:r>
      <w:r w:rsidR="00E96289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490B2A">
        <w:t>6.4</w:t>
      </w:r>
      <w:r>
        <w:t>]</w:t>
      </w:r>
    </w:p>
    <w:p w14:paraId="46CEC22B" w14:textId="133A1C53" w:rsidR="00292AD1" w:rsidRDefault="00BA497B" w:rsidP="005E03D0">
      <w:pPr>
        <w:pStyle w:val="Pquestiontextmainstem"/>
        <w:keepNext/>
        <w:keepLines/>
      </w:pPr>
      <w:r w:rsidRPr="00992B3B">
        <w:t>Enlarge this figure by a scale factor of 2.</w:t>
      </w:r>
    </w:p>
    <w:p w14:paraId="375D6A14" w14:textId="6A4295E3" w:rsidR="00BA497B" w:rsidRDefault="00BA497B" w:rsidP="00292AD1">
      <w:pPr>
        <w:pStyle w:val="Pquestiontextmainstem"/>
      </w:pPr>
      <w:r>
        <w:rPr>
          <w:noProof/>
        </w:rPr>
        <w:drawing>
          <wp:inline distT="0" distB="0" distL="0" distR="0" wp14:anchorId="177D2273" wp14:editId="132C1739">
            <wp:extent cx="1009015" cy="551815"/>
            <wp:effectExtent l="0" t="0" r="635" b="635"/>
            <wp:docPr id="21" name="Picture 21" descr="ACPM9_PR_1_11ts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CPM9_PR_1_11tsem2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BC11E" w14:textId="77777777" w:rsidR="00292AD1" w:rsidRDefault="00292AD1" w:rsidP="0094015D">
      <w:pPr>
        <w:pStyle w:val="Pquestiontextmainstem"/>
      </w:pPr>
    </w:p>
    <w:p w14:paraId="03DB623C" w14:textId="77777777" w:rsidR="00292AD1" w:rsidRDefault="00292AD1" w:rsidP="0094015D">
      <w:pPr>
        <w:pStyle w:val="Pquestiontextmainstem"/>
      </w:pPr>
    </w:p>
    <w:p w14:paraId="12544282" w14:textId="77777777" w:rsidR="00292AD1" w:rsidRPr="00292AD1" w:rsidRDefault="00292AD1" w:rsidP="0094015D">
      <w:pPr>
        <w:pStyle w:val="Pquestiontextmainstem"/>
      </w:pPr>
    </w:p>
    <w:p w14:paraId="0FF5E70D" w14:textId="52EB5D0A" w:rsidR="00EF38CC" w:rsidRDefault="00292AD1" w:rsidP="00EF38CC">
      <w:pPr>
        <w:pStyle w:val="Pquestionheadingsx"/>
      </w:pPr>
      <w:r>
        <w:t>Question 20</w:t>
      </w:r>
      <w:r w:rsidR="00EF38CC">
        <w:tab/>
      </w:r>
      <w:r w:rsidR="00490B2A">
        <w:rPr>
          <w:rStyle w:val="Cmarkslabel"/>
        </w:rPr>
        <w:t>5</w:t>
      </w:r>
      <w:r w:rsidR="00EF38CC" w:rsidRPr="001B433F">
        <w:rPr>
          <w:rStyle w:val="Cmarkslabel"/>
        </w:rPr>
        <w:t xml:space="preserve"> marks</w:t>
      </w:r>
      <w:r w:rsidR="00EF38CC">
        <w:tab/>
        <w:t>[</w:t>
      </w:r>
      <w:r w:rsidR="00490B2A">
        <w:t>6.5</w:t>
      </w:r>
      <w:r w:rsidR="00EF38CC">
        <w:t>]</w:t>
      </w:r>
    </w:p>
    <w:p w14:paraId="0B2086C0" w14:textId="13D322E1" w:rsidR="00EF38CC" w:rsidRDefault="00EF38CC" w:rsidP="00EF38CC">
      <w:pPr>
        <w:pStyle w:val="Pquestiontextpartsa"/>
      </w:pPr>
      <w:r w:rsidRPr="00292AD1">
        <w:rPr>
          <w:rStyle w:val="Cquestionpartlabelbold"/>
        </w:rPr>
        <w:t>(a)</w:t>
      </w:r>
      <w:r w:rsidRPr="00292AD1">
        <w:tab/>
      </w:r>
      <w:r w:rsidR="00BA497B" w:rsidRPr="00992B3B">
        <w:t>Use a similarity test to show that</w:t>
      </w:r>
      <w:r w:rsidR="00BA497B">
        <w:t xml:space="preserve"> </w:t>
      </w:r>
      <w:r w:rsidR="00BA497B">
        <w:sym w:font="Symbol" w:char="F044"/>
      </w:r>
      <w:r w:rsidR="00BA497B" w:rsidRPr="00BA497B">
        <w:rPr>
          <w:i/>
        </w:rPr>
        <w:t>ABC</w:t>
      </w:r>
      <w:r w:rsidR="00BA497B" w:rsidRPr="00992B3B">
        <w:t xml:space="preserve"> is similar to </w:t>
      </w:r>
      <w:r w:rsidR="00BA497B">
        <w:sym w:font="Symbol" w:char="F044"/>
      </w:r>
      <w:r w:rsidR="00BA497B">
        <w:rPr>
          <w:i/>
        </w:rPr>
        <w:t>XYZ</w:t>
      </w:r>
      <w:r w:rsidR="00BA497B">
        <w:t>.</w:t>
      </w:r>
    </w:p>
    <w:p w14:paraId="332F151E" w14:textId="77777777" w:rsidR="00292AD1" w:rsidRDefault="00292AD1" w:rsidP="00EF38CC">
      <w:pPr>
        <w:pStyle w:val="Pquestiontextpartsa"/>
      </w:pPr>
    </w:p>
    <w:p w14:paraId="3049EBBA" w14:textId="4227E6A4" w:rsidR="00292AD1" w:rsidRDefault="00BA497B" w:rsidP="00EF38CC">
      <w:pPr>
        <w:pStyle w:val="Pquestiontextpartsa"/>
      </w:pPr>
      <w:r w:rsidRPr="00992B3B">
        <w:rPr>
          <w:noProof/>
        </w:rPr>
        <w:drawing>
          <wp:inline distT="0" distB="0" distL="0" distR="0" wp14:anchorId="05058730" wp14:editId="0DC4E881">
            <wp:extent cx="1933575" cy="1114425"/>
            <wp:effectExtent l="0" t="0" r="9525" b="9525"/>
            <wp:docPr id="23" name="Picture 23" descr="ACPM9_PR_1_12tsem2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ACPM9_PR_1_12tsem2_RR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B3B">
        <w:tab/>
      </w:r>
      <w:r w:rsidR="005E03D0">
        <w:tab/>
      </w:r>
      <w:r w:rsidRPr="00992B3B">
        <w:rPr>
          <w:noProof/>
        </w:rPr>
        <w:drawing>
          <wp:inline distT="0" distB="0" distL="0" distR="0" wp14:anchorId="401FEB31" wp14:editId="58FE7188">
            <wp:extent cx="2419350" cy="1104900"/>
            <wp:effectExtent l="0" t="0" r="0" b="0"/>
            <wp:docPr id="22" name="Picture 22" descr="ACPM9_PR_1_13ts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ACPM9_PR_1_13tsem2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5605E" w14:textId="77777777" w:rsidR="005E03D0" w:rsidRDefault="005E03D0" w:rsidP="00EF38CC">
      <w:pPr>
        <w:pStyle w:val="Pquestiontextpartsa"/>
      </w:pPr>
    </w:p>
    <w:p w14:paraId="7F55F6DB" w14:textId="77777777" w:rsidR="005E03D0" w:rsidRDefault="005E03D0" w:rsidP="00EF38CC">
      <w:pPr>
        <w:pStyle w:val="Pquestiontextpartsa"/>
      </w:pPr>
    </w:p>
    <w:p w14:paraId="1FEC2A85" w14:textId="77777777" w:rsidR="005E03D0" w:rsidRDefault="005E03D0" w:rsidP="00EF38CC">
      <w:pPr>
        <w:pStyle w:val="Pquestiontextpartsa"/>
      </w:pPr>
    </w:p>
    <w:p w14:paraId="15B16B90" w14:textId="77777777" w:rsidR="005E03D0" w:rsidRDefault="005E03D0" w:rsidP="00EF38CC">
      <w:pPr>
        <w:pStyle w:val="Pquestiontextpartsa"/>
      </w:pPr>
    </w:p>
    <w:p w14:paraId="5278309A" w14:textId="77777777" w:rsidR="005E03D0" w:rsidRDefault="005E03D0" w:rsidP="00EF38CC">
      <w:pPr>
        <w:pStyle w:val="Pquestiontextpartsa"/>
      </w:pPr>
    </w:p>
    <w:p w14:paraId="1EE51185" w14:textId="77777777" w:rsidR="00292AD1" w:rsidRPr="00292AD1" w:rsidRDefault="00292AD1" w:rsidP="00EF38CC">
      <w:pPr>
        <w:pStyle w:val="Pquestiontextpartsa"/>
        <w:rPr>
          <w:rStyle w:val="Cquestionpartlabelbold"/>
          <w:b w:val="0"/>
        </w:rPr>
      </w:pPr>
    </w:p>
    <w:p w14:paraId="548C7383" w14:textId="6C8F8ED8" w:rsidR="00AA7ED5" w:rsidRDefault="00EF38CC" w:rsidP="00292AD1">
      <w:pPr>
        <w:pStyle w:val="Pquestiontextpartsai"/>
      </w:pPr>
      <w:r w:rsidRPr="00292AD1">
        <w:rPr>
          <w:rStyle w:val="Cquestionpartlabelbold"/>
        </w:rPr>
        <w:t>(b)</w:t>
      </w:r>
      <w:r w:rsidRPr="00292AD1">
        <w:tab/>
      </w:r>
      <w:r w:rsidR="00BA497B" w:rsidRPr="00992B3B">
        <w:t xml:space="preserve">Find the scale factor used to enlarge </w:t>
      </w:r>
      <w:r w:rsidR="00BA497B">
        <w:sym w:font="Symbol" w:char="F044"/>
      </w:r>
      <w:r w:rsidR="00BA497B" w:rsidRPr="00BA497B">
        <w:rPr>
          <w:i/>
        </w:rPr>
        <w:t>ABC</w:t>
      </w:r>
      <w:r w:rsidR="00BA497B" w:rsidRPr="00992B3B">
        <w:t xml:space="preserve"> to </w:t>
      </w:r>
      <w:r w:rsidR="00BA497B">
        <w:sym w:font="Symbol" w:char="F044"/>
      </w:r>
      <w:r w:rsidR="00BA497B">
        <w:rPr>
          <w:i/>
        </w:rPr>
        <w:t>XYZ</w:t>
      </w:r>
      <w:r w:rsidR="00BA497B" w:rsidRPr="00BA497B">
        <w:t>.</w:t>
      </w:r>
    </w:p>
    <w:p w14:paraId="54DDD1B7" w14:textId="77777777" w:rsidR="00292AD1" w:rsidRDefault="00292AD1" w:rsidP="00292AD1">
      <w:pPr>
        <w:pStyle w:val="Pquestiontextpartsai"/>
      </w:pPr>
    </w:p>
    <w:p w14:paraId="5CC32E5F" w14:textId="77777777" w:rsidR="00292AD1" w:rsidRDefault="00292AD1" w:rsidP="00292AD1">
      <w:pPr>
        <w:pStyle w:val="Pquestiontextpartsai"/>
      </w:pPr>
    </w:p>
    <w:p w14:paraId="67ED741C" w14:textId="77777777" w:rsidR="005E03D0" w:rsidRDefault="005E03D0" w:rsidP="00292AD1">
      <w:pPr>
        <w:pStyle w:val="Pquestiontextpartsai"/>
      </w:pPr>
    </w:p>
    <w:p w14:paraId="2121702C" w14:textId="44C26580" w:rsidR="00292AD1" w:rsidRDefault="00292AD1" w:rsidP="00292AD1">
      <w:pPr>
        <w:pStyle w:val="Pquestionheadingsx"/>
      </w:pPr>
      <w:r>
        <w:t>Question 21</w:t>
      </w:r>
      <w:r>
        <w:tab/>
      </w:r>
      <w:r w:rsidR="00E96289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EE382E">
        <w:t>6.7</w:t>
      </w:r>
      <w:r>
        <w:t>]</w:t>
      </w:r>
    </w:p>
    <w:p w14:paraId="2B3351FD" w14:textId="07F08CAB" w:rsidR="00292AD1" w:rsidRPr="00E5715F" w:rsidRDefault="00BA497B" w:rsidP="00292AD1">
      <w:pPr>
        <w:ind w:left="3600" w:hanging="3600"/>
        <w:rPr>
          <w:rFonts w:asciiTheme="minorHAnsi" w:hAnsiTheme="minorHAnsi"/>
        </w:rPr>
      </w:pPr>
      <w:r w:rsidRPr="00992B3B">
        <w:rPr>
          <w:rFonts w:asciiTheme="minorHAnsi" w:hAnsiTheme="minorHAnsi"/>
        </w:rPr>
        <w:t>Draw a net for a triangular prism.</w:t>
      </w:r>
    </w:p>
    <w:p w14:paraId="46D6EAFF" w14:textId="533B2AB0" w:rsidR="00292AD1" w:rsidRDefault="00292AD1" w:rsidP="00292AD1">
      <w:pPr>
        <w:pStyle w:val="Pquestiontextpartsai"/>
      </w:pPr>
    </w:p>
    <w:p w14:paraId="0D765F97" w14:textId="77777777" w:rsidR="00292AD1" w:rsidRDefault="00292AD1" w:rsidP="00292AD1">
      <w:pPr>
        <w:pStyle w:val="Pquestiontextpartsai"/>
        <w:rPr>
          <w:rStyle w:val="Cquestionpartlabelbold"/>
          <w:b w:val="0"/>
        </w:rPr>
      </w:pPr>
    </w:p>
    <w:p w14:paraId="0FC7EF82" w14:textId="77777777" w:rsidR="005E03D0" w:rsidRDefault="005E03D0" w:rsidP="00292AD1">
      <w:pPr>
        <w:pStyle w:val="Pquestiontextpartsai"/>
        <w:rPr>
          <w:rStyle w:val="Cquestionpartlabelbold"/>
          <w:b w:val="0"/>
        </w:rPr>
      </w:pPr>
    </w:p>
    <w:p w14:paraId="043BFE1C" w14:textId="77777777" w:rsidR="005E03D0" w:rsidRDefault="005E03D0" w:rsidP="00292AD1">
      <w:pPr>
        <w:pStyle w:val="Pquestiontextpartsai"/>
        <w:rPr>
          <w:rStyle w:val="Cquestionpartlabelbold"/>
          <w:b w:val="0"/>
        </w:rPr>
      </w:pPr>
    </w:p>
    <w:p w14:paraId="0C902E46" w14:textId="77777777" w:rsidR="005E03D0" w:rsidRDefault="005E03D0" w:rsidP="00292AD1">
      <w:pPr>
        <w:pStyle w:val="Pquestiontextpartsai"/>
        <w:rPr>
          <w:rStyle w:val="Cquestionpartlabelbold"/>
          <w:b w:val="0"/>
        </w:rPr>
      </w:pPr>
    </w:p>
    <w:p w14:paraId="042F162D" w14:textId="61122DDD" w:rsidR="00292AD1" w:rsidRDefault="00292AD1" w:rsidP="005E03D0">
      <w:pPr>
        <w:pStyle w:val="Pquestionheadingsx"/>
        <w:keepLines/>
      </w:pPr>
      <w:r>
        <w:lastRenderedPageBreak/>
        <w:t>Question 22</w:t>
      </w:r>
      <w:r>
        <w:tab/>
      </w:r>
      <w:r w:rsidR="00E96289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E96289">
        <w:tab/>
        <w:t>[</w:t>
      </w:r>
      <w:r w:rsidR="00EE382E">
        <w:t>7.1</w:t>
      </w:r>
      <w:r>
        <w:t>]</w:t>
      </w:r>
    </w:p>
    <w:p w14:paraId="7ECDF454" w14:textId="1366E67A" w:rsidR="00292AD1" w:rsidRDefault="00BA497B" w:rsidP="005E03D0">
      <w:pPr>
        <w:pStyle w:val="Pquestiontextpartsai"/>
        <w:keepNext/>
        <w:keepLines/>
      </w:pPr>
      <w:r w:rsidRPr="00992B3B">
        <w:t>For the following triangle, state the length of the</w:t>
      </w:r>
      <w:r>
        <w:t>:</w:t>
      </w:r>
    </w:p>
    <w:p w14:paraId="6DA49EA0" w14:textId="1B874F44" w:rsidR="00BA497B" w:rsidRDefault="00BA497B" w:rsidP="00292AD1">
      <w:pPr>
        <w:pStyle w:val="Pquestiontextpartsai"/>
      </w:pPr>
      <w:r>
        <w:rPr>
          <w:noProof/>
        </w:rPr>
        <w:drawing>
          <wp:inline distT="0" distB="0" distL="0" distR="0" wp14:anchorId="30F89B87" wp14:editId="03584B43">
            <wp:extent cx="2303145" cy="1155700"/>
            <wp:effectExtent l="0" t="0" r="1905" b="6350"/>
            <wp:docPr id="24" name="Picture 24" descr="ACPM9_PR_1_14ts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CPM9_PR_1_14tsem2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6C6EB" w14:textId="1B8C5328" w:rsidR="00BA497B" w:rsidRDefault="00BA497B" w:rsidP="005E03D0">
      <w:pPr>
        <w:pStyle w:val="Pquestiontextpartsa"/>
        <w:rPr>
          <w:i/>
        </w:rPr>
      </w:pPr>
      <w:r w:rsidRPr="00E538BE">
        <w:rPr>
          <w:rStyle w:val="Cquestionpartlabelbold"/>
        </w:rPr>
        <w:t>(a)</w:t>
      </w:r>
      <w:r w:rsidRPr="00E538BE">
        <w:tab/>
      </w:r>
      <w:r w:rsidRPr="00992B3B">
        <w:t>hypotenuse</w:t>
      </w:r>
    </w:p>
    <w:p w14:paraId="5ED9F791" w14:textId="77777777" w:rsidR="00BA497B" w:rsidRDefault="00BA497B" w:rsidP="00BA497B">
      <w:pPr>
        <w:pStyle w:val="Pquestiontextpartsa"/>
      </w:pPr>
    </w:p>
    <w:p w14:paraId="5E9574F3" w14:textId="77777777" w:rsidR="005E03D0" w:rsidRPr="00E538BE" w:rsidRDefault="005E03D0" w:rsidP="00BA497B">
      <w:pPr>
        <w:pStyle w:val="Pquestiontextpartsa"/>
      </w:pPr>
    </w:p>
    <w:p w14:paraId="6D4C08CD" w14:textId="529B5797" w:rsidR="00BA497B" w:rsidRDefault="00BA497B" w:rsidP="00BA497B">
      <w:pPr>
        <w:pStyle w:val="Pquestiontextpartsai"/>
      </w:pPr>
      <w:r w:rsidRPr="00E538BE">
        <w:rPr>
          <w:rStyle w:val="Cquestionpartlabelbold"/>
        </w:rPr>
        <w:t>(b)</w:t>
      </w:r>
      <w:r w:rsidRPr="00E538BE">
        <w:tab/>
      </w:r>
      <w:r w:rsidRPr="00992B3B">
        <w:t>opposite side</w:t>
      </w:r>
    </w:p>
    <w:p w14:paraId="08978B35" w14:textId="77777777" w:rsidR="00BA497B" w:rsidRDefault="00BA497B" w:rsidP="005E03D0">
      <w:pPr>
        <w:pStyle w:val="Pquestiontextpartsai"/>
        <w:ind w:left="0" w:firstLine="0"/>
      </w:pPr>
    </w:p>
    <w:p w14:paraId="26B472E8" w14:textId="77777777" w:rsidR="005E03D0" w:rsidRDefault="005E03D0" w:rsidP="005E03D0">
      <w:pPr>
        <w:pStyle w:val="Pquestiontextpartsai"/>
        <w:ind w:left="0" w:firstLine="0"/>
      </w:pPr>
    </w:p>
    <w:p w14:paraId="635B1A36" w14:textId="715ED81B" w:rsidR="00BA497B" w:rsidRDefault="00BA497B" w:rsidP="005E03D0">
      <w:pPr>
        <w:pStyle w:val="Pquestiontextpartsai"/>
      </w:pPr>
      <w:r w:rsidRPr="00E538BE">
        <w:rPr>
          <w:rStyle w:val="Cquestionpartlabelbold"/>
        </w:rPr>
        <w:t>(</w:t>
      </w:r>
      <w:r>
        <w:rPr>
          <w:rStyle w:val="Cquestionpartlabelbold"/>
        </w:rPr>
        <w:t>c</w:t>
      </w:r>
      <w:r w:rsidRPr="00E538BE">
        <w:rPr>
          <w:rStyle w:val="Cquestionpartlabelbold"/>
        </w:rPr>
        <w:t>)</w:t>
      </w:r>
      <w:r w:rsidRPr="00E538BE">
        <w:tab/>
      </w:r>
      <w:r w:rsidRPr="00992B3B">
        <w:t>adjacent side</w:t>
      </w:r>
      <w:r>
        <w:t>.</w:t>
      </w:r>
    </w:p>
    <w:p w14:paraId="4697F9B2" w14:textId="77777777" w:rsidR="005E03D0" w:rsidRDefault="005E03D0" w:rsidP="005E03D0">
      <w:pPr>
        <w:pStyle w:val="Pquestiontextpartsai"/>
      </w:pPr>
    </w:p>
    <w:p w14:paraId="409CF620" w14:textId="48930EE9" w:rsidR="00292AD1" w:rsidRDefault="00292AD1" w:rsidP="00292AD1">
      <w:pPr>
        <w:pStyle w:val="Pquestionheadingsx"/>
      </w:pPr>
      <w:r>
        <w:t>Question 23</w:t>
      </w:r>
      <w:r>
        <w:tab/>
      </w:r>
      <w:r w:rsidR="00EE382E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EE382E">
        <w:t>7.2</w:t>
      </w:r>
      <w:r>
        <w:t>]</w:t>
      </w:r>
    </w:p>
    <w:p w14:paraId="5A202253" w14:textId="4B849D08" w:rsidR="00292AD1" w:rsidRDefault="00BA497B" w:rsidP="00292AD1">
      <w:pPr>
        <w:pStyle w:val="Pquestiontextpartsai"/>
      </w:pPr>
      <w:r w:rsidRPr="00992B3B">
        <w:t>In the given triangle, find the exact value of:</w:t>
      </w:r>
    </w:p>
    <w:p w14:paraId="51ADE5E1" w14:textId="67A39515" w:rsidR="00292AD1" w:rsidRDefault="00BA497B" w:rsidP="00292AD1">
      <w:pPr>
        <w:pStyle w:val="Pquestiontextpartsai"/>
      </w:pPr>
      <w:r>
        <w:rPr>
          <w:noProof/>
        </w:rPr>
        <w:drawing>
          <wp:inline distT="0" distB="0" distL="0" distR="0" wp14:anchorId="099B2AE3" wp14:editId="595D21E5">
            <wp:extent cx="2209800" cy="1143000"/>
            <wp:effectExtent l="0" t="0" r="0" b="0"/>
            <wp:docPr id="25" name="Picture 25" descr="ACPM9_PR_1_15tsem2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CPM9_PR_1_15tsem2_RR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1B68A1D5" w14:textId="69A75538" w:rsidR="00BA497B" w:rsidRPr="00BA497B" w:rsidRDefault="00BA497B" w:rsidP="00BA497B">
      <w:pPr>
        <w:pStyle w:val="Pquestiontextpartsa"/>
        <w:rPr>
          <w:i/>
          <w:lang w:val="es-ES"/>
        </w:rPr>
      </w:pPr>
      <w:r w:rsidRPr="00BA497B">
        <w:rPr>
          <w:rStyle w:val="Cquestionpartlabelbold"/>
          <w:lang w:val="es-ES"/>
        </w:rPr>
        <w:t>(a)</w:t>
      </w:r>
      <w:r w:rsidRPr="00BA497B">
        <w:rPr>
          <w:lang w:val="es-ES"/>
        </w:rPr>
        <w:tab/>
      </w:r>
      <w:r>
        <w:rPr>
          <w:lang w:val="es-ES"/>
        </w:rPr>
        <w:t>sin(</w:t>
      </w:r>
      <w:r w:rsidRPr="00992B3B">
        <w:t>θ</w:t>
      </w:r>
      <w:r w:rsidRPr="00BA497B">
        <w:rPr>
          <w:lang w:val="es-ES"/>
        </w:rPr>
        <w:t>)</w:t>
      </w:r>
    </w:p>
    <w:p w14:paraId="18152333" w14:textId="77777777" w:rsidR="00BA497B" w:rsidRPr="00BA497B" w:rsidRDefault="00BA497B" w:rsidP="00BA497B">
      <w:pPr>
        <w:pStyle w:val="Pquestiontextpartsa"/>
        <w:rPr>
          <w:i/>
          <w:lang w:val="es-ES"/>
        </w:rPr>
      </w:pPr>
    </w:p>
    <w:p w14:paraId="7DF4258E" w14:textId="77777777" w:rsidR="00BA497B" w:rsidRDefault="00BA497B" w:rsidP="00BA497B">
      <w:pPr>
        <w:pStyle w:val="Pquestiontextpartsa"/>
        <w:rPr>
          <w:i/>
          <w:lang w:val="es-ES"/>
        </w:rPr>
      </w:pPr>
    </w:p>
    <w:p w14:paraId="71CB414F" w14:textId="77777777" w:rsidR="005E03D0" w:rsidRPr="00BA497B" w:rsidRDefault="005E03D0" w:rsidP="00BA497B">
      <w:pPr>
        <w:pStyle w:val="Pquestiontextpartsa"/>
        <w:rPr>
          <w:i/>
          <w:lang w:val="es-ES"/>
        </w:rPr>
      </w:pPr>
    </w:p>
    <w:p w14:paraId="1A51A41C" w14:textId="77777777" w:rsidR="00BA497B" w:rsidRPr="00BA497B" w:rsidRDefault="00BA497B" w:rsidP="00BA497B">
      <w:pPr>
        <w:pStyle w:val="Pquestiontextpartsa"/>
        <w:rPr>
          <w:lang w:val="es-ES"/>
        </w:rPr>
      </w:pPr>
    </w:p>
    <w:p w14:paraId="491192D3" w14:textId="6BD74219" w:rsidR="00BA497B" w:rsidRPr="00BA497B" w:rsidRDefault="00BA497B" w:rsidP="00BA497B">
      <w:pPr>
        <w:pStyle w:val="Pquestiontextpartsai"/>
        <w:rPr>
          <w:lang w:val="es-ES"/>
        </w:rPr>
      </w:pPr>
      <w:r w:rsidRPr="00BA497B">
        <w:rPr>
          <w:rStyle w:val="Cquestionpartlabelbold"/>
          <w:lang w:val="es-ES"/>
        </w:rPr>
        <w:t>(b)</w:t>
      </w:r>
      <w:r w:rsidRPr="00BA497B">
        <w:rPr>
          <w:lang w:val="es-ES"/>
        </w:rPr>
        <w:tab/>
      </w:r>
      <w:r>
        <w:rPr>
          <w:lang w:val="es-ES"/>
        </w:rPr>
        <w:t>cos(</w:t>
      </w:r>
      <w:r w:rsidRPr="00992B3B">
        <w:t>θ</w:t>
      </w:r>
      <w:r w:rsidRPr="00BA497B">
        <w:rPr>
          <w:lang w:val="es-ES"/>
        </w:rPr>
        <w:t>)</w:t>
      </w:r>
    </w:p>
    <w:p w14:paraId="423A7B86" w14:textId="77777777" w:rsidR="00BA497B" w:rsidRPr="00BA497B" w:rsidRDefault="00BA497B" w:rsidP="00BA497B">
      <w:pPr>
        <w:pStyle w:val="Pquestiontextpartsai"/>
        <w:rPr>
          <w:lang w:val="es-ES"/>
        </w:rPr>
      </w:pPr>
    </w:p>
    <w:p w14:paraId="58A19979" w14:textId="77777777" w:rsidR="00BA497B" w:rsidRDefault="00BA497B" w:rsidP="00BA497B">
      <w:pPr>
        <w:pStyle w:val="Pquestiontextpartsai"/>
        <w:rPr>
          <w:lang w:val="es-ES"/>
        </w:rPr>
      </w:pPr>
    </w:p>
    <w:p w14:paraId="1D956C1D" w14:textId="77777777" w:rsidR="005E03D0" w:rsidRPr="00BA497B" w:rsidRDefault="005E03D0" w:rsidP="00BA497B">
      <w:pPr>
        <w:pStyle w:val="Pquestiontextpartsai"/>
        <w:rPr>
          <w:lang w:val="es-ES"/>
        </w:rPr>
      </w:pPr>
    </w:p>
    <w:p w14:paraId="4A898FF9" w14:textId="77777777" w:rsidR="00BA497B" w:rsidRPr="00BA497B" w:rsidRDefault="00BA497B" w:rsidP="00BA497B">
      <w:pPr>
        <w:pStyle w:val="Pquestiontextpartsai"/>
        <w:rPr>
          <w:lang w:val="es-ES"/>
        </w:rPr>
      </w:pPr>
    </w:p>
    <w:p w14:paraId="1A651535" w14:textId="2F68B1D5" w:rsidR="00BA497B" w:rsidRPr="00BA497B" w:rsidRDefault="00BA497B" w:rsidP="00BA497B">
      <w:pPr>
        <w:pStyle w:val="Pquestiontextpartsai"/>
        <w:rPr>
          <w:lang w:val="es-ES"/>
        </w:rPr>
      </w:pPr>
      <w:r w:rsidRPr="00BA497B">
        <w:rPr>
          <w:rStyle w:val="Cquestionpartlabelbold"/>
          <w:lang w:val="es-ES"/>
        </w:rPr>
        <w:t>(c)</w:t>
      </w:r>
      <w:r w:rsidRPr="00BA497B">
        <w:rPr>
          <w:lang w:val="es-ES"/>
        </w:rPr>
        <w:tab/>
      </w:r>
      <w:r>
        <w:rPr>
          <w:lang w:val="es-ES"/>
        </w:rPr>
        <w:t>tan(</w:t>
      </w:r>
      <w:r w:rsidRPr="00992B3B">
        <w:t>θ</w:t>
      </w:r>
      <w:r w:rsidRPr="00BA497B">
        <w:rPr>
          <w:lang w:val="es-ES"/>
        </w:rPr>
        <w:t>)</w:t>
      </w:r>
      <w:r>
        <w:rPr>
          <w:lang w:val="es-ES"/>
        </w:rPr>
        <w:t>.</w:t>
      </w:r>
    </w:p>
    <w:p w14:paraId="0BFE23D7" w14:textId="77777777" w:rsidR="00292AD1" w:rsidRPr="00BA497B" w:rsidRDefault="00292AD1" w:rsidP="00292AD1">
      <w:pPr>
        <w:pStyle w:val="Pquestiontextpartsai"/>
        <w:rPr>
          <w:lang w:val="es-ES"/>
        </w:rPr>
      </w:pPr>
    </w:p>
    <w:p w14:paraId="2FB1B95C" w14:textId="77777777" w:rsidR="00292AD1" w:rsidRPr="00BA497B" w:rsidRDefault="00292AD1" w:rsidP="00292AD1">
      <w:pPr>
        <w:pStyle w:val="Pquestiontextpartsai"/>
        <w:rPr>
          <w:lang w:val="es-ES"/>
        </w:rPr>
      </w:pPr>
    </w:p>
    <w:p w14:paraId="5020D87C" w14:textId="77777777" w:rsidR="00292AD1" w:rsidRPr="00BA497B" w:rsidRDefault="00292AD1" w:rsidP="00292AD1">
      <w:pPr>
        <w:pStyle w:val="Pquestiontextpartsai"/>
        <w:rPr>
          <w:lang w:val="es-ES"/>
        </w:rPr>
      </w:pPr>
    </w:p>
    <w:p w14:paraId="73180E26" w14:textId="550438F0" w:rsidR="00292AD1" w:rsidRDefault="00292AD1" w:rsidP="005E03D0">
      <w:pPr>
        <w:pStyle w:val="Pquestionheadingsx"/>
        <w:keepLines/>
      </w:pPr>
      <w:r>
        <w:lastRenderedPageBreak/>
        <w:t>Question 24</w:t>
      </w:r>
      <w:r>
        <w:tab/>
      </w:r>
      <w:r w:rsidR="00EE382E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EE382E">
        <w:t>7.3</w:t>
      </w:r>
      <w:r>
        <w:t>]</w:t>
      </w:r>
    </w:p>
    <w:p w14:paraId="171DF3A0" w14:textId="15058361" w:rsidR="00292AD1" w:rsidRDefault="00BA497B" w:rsidP="005E03D0">
      <w:pPr>
        <w:pStyle w:val="Pquestiontextpartsai"/>
        <w:keepNext/>
        <w:keepLines/>
      </w:pPr>
      <w:r w:rsidRPr="00992B3B">
        <w:t xml:space="preserve">Find the value of the variable, to </w:t>
      </w:r>
      <w:r>
        <w:t xml:space="preserve">2 </w:t>
      </w:r>
      <w:r w:rsidRPr="00992B3B">
        <w:t>decimal places.</w:t>
      </w:r>
    </w:p>
    <w:p w14:paraId="6D40A565" w14:textId="055BECC1" w:rsidR="00292AD1" w:rsidRDefault="00BA497B" w:rsidP="00BA497B">
      <w:pPr>
        <w:pStyle w:val="Pquestiontextpartsa"/>
      </w:pPr>
      <w:r>
        <w:rPr>
          <w:b/>
          <w:noProof/>
        </w:rPr>
        <w:drawing>
          <wp:inline distT="0" distB="0" distL="0" distR="0" wp14:anchorId="6BE08AA0" wp14:editId="1EAD6A03">
            <wp:extent cx="1114425" cy="1962150"/>
            <wp:effectExtent l="0" t="0" r="9525" b="0"/>
            <wp:docPr id="26" name="Picture 26" descr="ACPM9_PR_1_16tsem2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CPM9_PR_1_16tsem2_RR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F84E7" w14:textId="60BA96ED" w:rsidR="00292AD1" w:rsidRDefault="00292AD1" w:rsidP="00292AD1">
      <w:pPr>
        <w:pStyle w:val="Pquestionheadingsx"/>
      </w:pPr>
      <w:r>
        <w:t>Question 25</w:t>
      </w:r>
      <w:r>
        <w:tab/>
      </w:r>
      <w:r w:rsidR="00EE382E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EE382E">
        <w:t>7.5</w:t>
      </w:r>
      <w:r>
        <w:t>]</w:t>
      </w:r>
    </w:p>
    <w:p w14:paraId="598D7DAC" w14:textId="5C18FFFC" w:rsidR="00292AD1" w:rsidRDefault="0093500A" w:rsidP="0093500A">
      <w:pPr>
        <w:pStyle w:val="Pquestiontextmainstem"/>
      </w:pPr>
      <w:r w:rsidRPr="00992B3B">
        <w:t>Hannah hikes for 15.5 km on a bearing of 294</w:t>
      </w:r>
      <w:r>
        <w:sym w:font="Symbol" w:char="F0B0"/>
      </w:r>
      <w:r w:rsidRPr="00992B3B">
        <w:t>T. How far north is Hannah from her base camp?</w:t>
      </w:r>
      <w:r>
        <w:t xml:space="preserve"> </w:t>
      </w:r>
      <w:r w:rsidRPr="00992B3B">
        <w:t xml:space="preserve">Give your answer correct to </w:t>
      </w:r>
      <w:r>
        <w:t xml:space="preserve">1 </w:t>
      </w:r>
      <w:r w:rsidRPr="00992B3B">
        <w:t>decimal place.</w:t>
      </w:r>
    </w:p>
    <w:p w14:paraId="2AAD7508" w14:textId="0F233BDF" w:rsidR="00292AD1" w:rsidRDefault="0093500A" w:rsidP="00292AD1">
      <w:pPr>
        <w:pStyle w:val="Pquestiontextpartsai"/>
      </w:pPr>
      <w:r>
        <w:rPr>
          <w:noProof/>
        </w:rPr>
        <w:drawing>
          <wp:inline distT="0" distB="0" distL="0" distR="0" wp14:anchorId="55BCA29E" wp14:editId="5628922F">
            <wp:extent cx="1527175" cy="1017905"/>
            <wp:effectExtent l="0" t="0" r="0" b="0"/>
            <wp:docPr id="27" name="Picture 27" descr="ACPM9_PR_1_17ts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CPM9_PR_1_17tsem2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634D5" w14:textId="4795ECF4" w:rsidR="00292AD1" w:rsidRDefault="00292AD1" w:rsidP="00292AD1">
      <w:pPr>
        <w:pStyle w:val="Pquestionheadingsx"/>
      </w:pPr>
      <w:r>
        <w:t>Question 26</w:t>
      </w:r>
      <w:r>
        <w:tab/>
      </w:r>
      <w:r w:rsidR="00E96289">
        <w:rPr>
          <w:rStyle w:val="Cmarkslabel"/>
        </w:rPr>
        <w:t xml:space="preserve">3 </w:t>
      </w:r>
      <w:r w:rsidRPr="001B433F">
        <w:rPr>
          <w:rStyle w:val="Cmarkslabel"/>
        </w:rPr>
        <w:t>marks</w:t>
      </w:r>
      <w:r w:rsidR="00EE382E">
        <w:tab/>
        <w:t>[8.1</w:t>
      </w:r>
      <w:r>
        <w:t>]</w:t>
      </w:r>
    </w:p>
    <w:p w14:paraId="3E233540" w14:textId="74972EA3" w:rsidR="00292AD1" w:rsidRDefault="0093500A" w:rsidP="00292AD1">
      <w:pPr>
        <w:pStyle w:val="Pquestiontextpartsai"/>
      </w:pPr>
      <w:r w:rsidRPr="00992B3B">
        <w:t>Fill in the missing words in the following sentences.</w:t>
      </w:r>
    </w:p>
    <w:p w14:paraId="6287BE06" w14:textId="27EDA55B" w:rsidR="0093500A" w:rsidRPr="00992B3B" w:rsidRDefault="0093500A" w:rsidP="0093500A">
      <w:pPr>
        <w:pStyle w:val="Pquestiontextpartsa"/>
      </w:pPr>
      <w:r w:rsidRPr="00992B3B">
        <w:rPr>
          <w:b/>
        </w:rPr>
        <w:t>(a)</w:t>
      </w:r>
      <w:r>
        <w:tab/>
      </w:r>
      <w:r w:rsidRPr="00992B3B">
        <w:t>Data that is measured</w:t>
      </w:r>
      <w:r>
        <w:t>,</w:t>
      </w:r>
      <w:r w:rsidRPr="00992B3B">
        <w:t xml:space="preserve"> such as the weight of a bag of apples</w:t>
      </w:r>
      <w:r>
        <w:t>,</w:t>
      </w:r>
      <w:r w:rsidRPr="00992B3B">
        <w:t xml:space="preserve"> is called _____________ data.</w:t>
      </w:r>
    </w:p>
    <w:p w14:paraId="0C91E51E" w14:textId="18D0A95A" w:rsidR="0093500A" w:rsidRPr="00992B3B" w:rsidRDefault="0093500A" w:rsidP="0093500A">
      <w:pPr>
        <w:pStyle w:val="Pquestiontextpartsa"/>
      </w:pPr>
      <w:r w:rsidRPr="00992B3B">
        <w:rPr>
          <w:b/>
        </w:rPr>
        <w:t>(b)</w:t>
      </w:r>
      <w:r>
        <w:tab/>
      </w:r>
      <w:r w:rsidRPr="00992B3B">
        <w:t>Data that is counted</w:t>
      </w:r>
      <w:r>
        <w:t>,</w:t>
      </w:r>
      <w:r w:rsidRPr="00992B3B">
        <w:t xml:space="preserve"> such as the number of people attending a concert</w:t>
      </w:r>
      <w:r>
        <w:t>,</w:t>
      </w:r>
      <w:r w:rsidRPr="00992B3B">
        <w:t xml:space="preserve"> is called</w:t>
      </w:r>
      <w:r>
        <w:t xml:space="preserve"> </w:t>
      </w:r>
      <w:r w:rsidRPr="00992B3B">
        <w:t>____________ data.</w:t>
      </w:r>
    </w:p>
    <w:p w14:paraId="07837C20" w14:textId="62E8856E" w:rsidR="00292AD1" w:rsidRPr="0093500A" w:rsidRDefault="0093500A" w:rsidP="0093500A">
      <w:pPr>
        <w:pStyle w:val="Pquestiontextpartsa"/>
      </w:pPr>
      <w:r w:rsidRPr="00992B3B">
        <w:rPr>
          <w:b/>
        </w:rPr>
        <w:t>(c)</w:t>
      </w:r>
      <w:r>
        <w:tab/>
      </w:r>
      <w:r w:rsidRPr="00992B3B">
        <w:t>Data that in not numerical and has no sense of order</w:t>
      </w:r>
      <w:r>
        <w:t>,</w:t>
      </w:r>
      <w:r w:rsidRPr="00992B3B">
        <w:t xml:space="preserve"> such as the country you were born in</w:t>
      </w:r>
      <w:r>
        <w:t>,</w:t>
      </w:r>
      <w:r w:rsidRPr="00992B3B">
        <w:t xml:space="preserve"> is called _____________________ data.</w:t>
      </w:r>
    </w:p>
    <w:p w14:paraId="655E190B" w14:textId="61C6F053" w:rsidR="00292AD1" w:rsidRDefault="00292AD1" w:rsidP="00292AD1">
      <w:pPr>
        <w:pStyle w:val="Pquestionheadingsx"/>
      </w:pPr>
      <w:r>
        <w:t>Question 27</w:t>
      </w:r>
      <w:r>
        <w:tab/>
      </w:r>
      <w:r w:rsidR="00EE382E">
        <w:rPr>
          <w:rStyle w:val="Cmarkslabel"/>
        </w:rPr>
        <w:t>3</w:t>
      </w:r>
      <w:r w:rsidR="00E96289"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  <w:t>[</w:t>
      </w:r>
      <w:r w:rsidR="00EE382E">
        <w:t>8.2</w:t>
      </w:r>
      <w:r>
        <w:t>]</w:t>
      </w:r>
    </w:p>
    <w:p w14:paraId="65F39788" w14:textId="27E396AA" w:rsidR="00292AD1" w:rsidRDefault="0093500A" w:rsidP="00292AD1">
      <w:pPr>
        <w:pStyle w:val="Pquestiontextpartsai"/>
      </w:pPr>
      <w:r w:rsidRPr="00992B3B">
        <w:t>A packet of 100 jelly beans made by a company contains 25 red ones.</w:t>
      </w:r>
    </w:p>
    <w:p w14:paraId="4D0922C2" w14:textId="07F3C35C" w:rsidR="00292AD1" w:rsidRPr="0093500A" w:rsidRDefault="00292AD1" w:rsidP="00292AD1">
      <w:pPr>
        <w:pStyle w:val="Pquestiontextpartsa"/>
        <w:rPr>
          <w:i/>
        </w:rPr>
      </w:pPr>
      <w:r w:rsidRPr="0093500A">
        <w:rPr>
          <w:rStyle w:val="Cquestionpartlabelbold"/>
        </w:rPr>
        <w:t>(a)</w:t>
      </w:r>
      <w:r w:rsidRPr="0093500A">
        <w:tab/>
      </w:r>
      <w:r w:rsidR="0093500A" w:rsidRPr="00992B3B">
        <w:t xml:space="preserve">If this packet </w:t>
      </w:r>
      <w:r w:rsidR="0093500A">
        <w:t>is</w:t>
      </w:r>
      <w:r w:rsidR="0093500A" w:rsidRPr="00992B3B">
        <w:t xml:space="preserve"> representative of the packets of jelly beans made by this company, what is the mean number of packets needed if 400 red jelly beans </w:t>
      </w:r>
      <w:r w:rsidR="0093500A">
        <w:t xml:space="preserve">are </w:t>
      </w:r>
      <w:r w:rsidR="0093500A" w:rsidRPr="00992B3B">
        <w:t>required to decorate a cake?</w:t>
      </w:r>
    </w:p>
    <w:p w14:paraId="72874AF5" w14:textId="77777777" w:rsidR="00292AD1" w:rsidRPr="0093500A" w:rsidRDefault="00292AD1" w:rsidP="00292AD1">
      <w:pPr>
        <w:pStyle w:val="Pquestiontextpartsa"/>
      </w:pPr>
    </w:p>
    <w:p w14:paraId="4B539B14" w14:textId="77777777" w:rsidR="00292AD1" w:rsidRDefault="00292AD1" w:rsidP="00292AD1">
      <w:pPr>
        <w:pStyle w:val="Pquestiontextpartsa"/>
      </w:pPr>
    </w:p>
    <w:p w14:paraId="0861441E" w14:textId="77777777" w:rsidR="005E03D0" w:rsidRPr="0093500A" w:rsidRDefault="005E03D0" w:rsidP="00292AD1">
      <w:pPr>
        <w:pStyle w:val="Pquestiontextpartsa"/>
      </w:pPr>
    </w:p>
    <w:p w14:paraId="617134B1" w14:textId="77777777" w:rsidR="00292AD1" w:rsidRPr="0093500A" w:rsidRDefault="00292AD1" w:rsidP="00292AD1">
      <w:pPr>
        <w:pStyle w:val="Pquestiontextpartsa"/>
      </w:pPr>
    </w:p>
    <w:p w14:paraId="4EFF4FC1" w14:textId="45C20F6D" w:rsidR="00292AD1" w:rsidRDefault="00292AD1" w:rsidP="0093500A">
      <w:pPr>
        <w:pStyle w:val="Pquestiontextpartsa"/>
        <w:rPr>
          <w:lang w:val="es-ES"/>
        </w:rPr>
      </w:pPr>
      <w:r w:rsidRPr="0093500A">
        <w:rPr>
          <w:rStyle w:val="Cquestionpartlabelbold"/>
        </w:rPr>
        <w:t>(b)</w:t>
      </w:r>
      <w:r w:rsidRPr="0093500A">
        <w:tab/>
      </w:r>
      <w:r w:rsidR="0093500A" w:rsidRPr="00992B3B">
        <w:t xml:space="preserve">The packet </w:t>
      </w:r>
      <w:r w:rsidR="0093500A">
        <w:t xml:space="preserve">is </w:t>
      </w:r>
      <w:r w:rsidR="0093500A" w:rsidRPr="00992B3B">
        <w:t xml:space="preserve">opened and 40 jelly beans </w:t>
      </w:r>
      <w:r w:rsidR="0093500A">
        <w:t>spill accidentally</w:t>
      </w:r>
      <w:r w:rsidR="0093500A" w:rsidRPr="00992B3B">
        <w:t xml:space="preserve">. 14 of the </w:t>
      </w:r>
      <w:r w:rsidR="0093500A">
        <w:t>spilled</w:t>
      </w:r>
      <w:r w:rsidR="0093500A" w:rsidRPr="00992B3B">
        <w:t xml:space="preserve"> jelly beans </w:t>
      </w:r>
      <w:r w:rsidR="0093500A">
        <w:t xml:space="preserve">are </w:t>
      </w:r>
      <w:r w:rsidR="0093500A" w:rsidRPr="00992B3B">
        <w:t xml:space="preserve">red. Is this unexpected? </w:t>
      </w:r>
      <w:r w:rsidR="0093500A">
        <w:t>Explain</w:t>
      </w:r>
      <w:r w:rsidR="0093500A" w:rsidRPr="00992B3B">
        <w:t xml:space="preserve"> your answer.</w:t>
      </w:r>
    </w:p>
    <w:p w14:paraId="5A3D8A93" w14:textId="77777777" w:rsidR="00292AD1" w:rsidRDefault="00292AD1" w:rsidP="00292AD1">
      <w:pPr>
        <w:pStyle w:val="Pquestiontextpartsai"/>
        <w:rPr>
          <w:lang w:val="es-ES"/>
        </w:rPr>
      </w:pPr>
    </w:p>
    <w:p w14:paraId="31FAAC3B" w14:textId="1D60234C" w:rsidR="00292AD1" w:rsidRPr="00E538BE" w:rsidRDefault="00292AD1" w:rsidP="00292AD1">
      <w:pPr>
        <w:pStyle w:val="Pquestionheadingsx"/>
        <w:rPr>
          <w:lang w:val="es-ES"/>
        </w:rPr>
      </w:pPr>
      <w:r w:rsidRPr="00E538BE">
        <w:rPr>
          <w:lang w:val="es-ES"/>
        </w:rPr>
        <w:lastRenderedPageBreak/>
        <w:t>Question 28</w:t>
      </w:r>
      <w:r w:rsidRPr="00E538BE">
        <w:rPr>
          <w:lang w:val="es-ES"/>
        </w:rPr>
        <w:tab/>
      </w:r>
      <w:r w:rsidR="00EE382E">
        <w:rPr>
          <w:rStyle w:val="Cmarkslabel"/>
          <w:lang w:val="es-ES"/>
        </w:rPr>
        <w:t>3</w:t>
      </w:r>
      <w:r w:rsidRPr="00E538BE">
        <w:rPr>
          <w:rStyle w:val="Cmarkslabel"/>
          <w:lang w:val="es-ES"/>
        </w:rPr>
        <w:t xml:space="preserve"> marks</w:t>
      </w:r>
      <w:r w:rsidRPr="00E538BE">
        <w:rPr>
          <w:lang w:val="es-ES"/>
        </w:rPr>
        <w:tab/>
        <w:t>[</w:t>
      </w:r>
      <w:r w:rsidR="00EE382E">
        <w:rPr>
          <w:lang w:val="es-ES"/>
        </w:rPr>
        <w:t>8.5</w:t>
      </w:r>
      <w:r w:rsidRPr="00E538BE">
        <w:rPr>
          <w:lang w:val="es-ES"/>
        </w:rPr>
        <w:t>]</w:t>
      </w:r>
    </w:p>
    <w:p w14:paraId="78AE10A6" w14:textId="5BFBA1EA" w:rsidR="00292AD1" w:rsidRDefault="0093500A" w:rsidP="0093500A">
      <w:pPr>
        <w:pStyle w:val="Pquestiontextmainstem"/>
      </w:pPr>
      <w:r w:rsidRPr="00992B3B">
        <w:t>In a pack of 30 jelly beans, there are 8 black, 6 red, 9 green and 7 yellow</w:t>
      </w:r>
      <w:r>
        <w:t xml:space="preserve"> jelly beans</w:t>
      </w:r>
      <w:r w:rsidRPr="00992B3B">
        <w:t xml:space="preserve">. Liam loves red jelly beans </w:t>
      </w:r>
      <w:r>
        <w:t>and</w:t>
      </w:r>
      <w:r w:rsidRPr="00992B3B">
        <w:t xml:space="preserve"> dislikes black ones. If Liam chooses a jelly bean at random, what is the probability that he:</w:t>
      </w:r>
    </w:p>
    <w:p w14:paraId="48C19981" w14:textId="15B11BE0" w:rsidR="00292AD1" w:rsidRPr="0093500A" w:rsidRDefault="00292AD1" w:rsidP="00292AD1">
      <w:pPr>
        <w:pStyle w:val="Pquestiontextpartsa"/>
        <w:rPr>
          <w:i/>
        </w:rPr>
      </w:pPr>
      <w:r w:rsidRPr="0093500A">
        <w:rPr>
          <w:rStyle w:val="Cquestionpartlabelbold"/>
        </w:rPr>
        <w:t>(a)</w:t>
      </w:r>
      <w:r w:rsidRPr="0093500A">
        <w:tab/>
      </w:r>
      <w:r w:rsidR="0093500A" w:rsidRPr="00992B3B">
        <w:t>picks a black jelly bean</w:t>
      </w:r>
    </w:p>
    <w:p w14:paraId="462AC49A" w14:textId="77777777" w:rsidR="00292AD1" w:rsidRPr="0093500A" w:rsidRDefault="00292AD1" w:rsidP="00292AD1">
      <w:pPr>
        <w:pStyle w:val="Pquestiontextpartsa"/>
        <w:rPr>
          <w:i/>
        </w:rPr>
      </w:pPr>
    </w:p>
    <w:p w14:paraId="71C52082" w14:textId="77777777" w:rsidR="00292AD1" w:rsidRDefault="00292AD1" w:rsidP="00292AD1">
      <w:pPr>
        <w:pStyle w:val="Pquestiontextpartsa"/>
        <w:rPr>
          <w:i/>
        </w:rPr>
      </w:pPr>
    </w:p>
    <w:p w14:paraId="534EB11D" w14:textId="77777777" w:rsidR="005E03D0" w:rsidRPr="0093500A" w:rsidRDefault="005E03D0" w:rsidP="00292AD1">
      <w:pPr>
        <w:pStyle w:val="Pquestiontextpartsa"/>
        <w:rPr>
          <w:i/>
        </w:rPr>
      </w:pPr>
    </w:p>
    <w:p w14:paraId="327D0FE4" w14:textId="77777777" w:rsidR="00292AD1" w:rsidRPr="0093500A" w:rsidRDefault="00292AD1" w:rsidP="00292AD1">
      <w:pPr>
        <w:pStyle w:val="Pquestiontextpartsa"/>
      </w:pPr>
    </w:p>
    <w:p w14:paraId="02D770A1" w14:textId="33365264" w:rsidR="00292AD1" w:rsidRDefault="00292AD1" w:rsidP="00292AD1">
      <w:pPr>
        <w:pStyle w:val="Pquestiontextpartsai"/>
      </w:pPr>
      <w:r w:rsidRPr="0093500A">
        <w:rPr>
          <w:rStyle w:val="Cquestionpartlabelbold"/>
        </w:rPr>
        <w:t>(b)</w:t>
      </w:r>
      <w:r w:rsidRPr="0093500A">
        <w:tab/>
      </w:r>
      <w:r w:rsidR="0093500A" w:rsidRPr="00992B3B">
        <w:t>picks a green jelly bean</w:t>
      </w:r>
    </w:p>
    <w:p w14:paraId="4603A676" w14:textId="77777777" w:rsidR="0093500A" w:rsidRDefault="0093500A" w:rsidP="00292AD1">
      <w:pPr>
        <w:pStyle w:val="Pquestiontextpartsai"/>
      </w:pPr>
    </w:p>
    <w:p w14:paraId="1515D86F" w14:textId="77777777" w:rsidR="0093500A" w:rsidRDefault="0093500A" w:rsidP="00292AD1">
      <w:pPr>
        <w:pStyle w:val="Pquestiontextpartsai"/>
      </w:pPr>
    </w:p>
    <w:p w14:paraId="0CED8EF6" w14:textId="77777777" w:rsidR="005E03D0" w:rsidRDefault="005E03D0" w:rsidP="00292AD1">
      <w:pPr>
        <w:pStyle w:val="Pquestiontextpartsai"/>
      </w:pPr>
    </w:p>
    <w:p w14:paraId="51176FE3" w14:textId="77777777" w:rsidR="0093500A" w:rsidRDefault="0093500A" w:rsidP="00292AD1">
      <w:pPr>
        <w:pStyle w:val="Pquestiontextpartsai"/>
      </w:pPr>
    </w:p>
    <w:p w14:paraId="25DC4579" w14:textId="5C695CBC" w:rsidR="0093500A" w:rsidRPr="0093500A" w:rsidRDefault="0093500A" w:rsidP="0093500A">
      <w:pPr>
        <w:pStyle w:val="Pquestiontextpartsai"/>
      </w:pPr>
      <w:r w:rsidRPr="0093500A">
        <w:rPr>
          <w:rStyle w:val="Cquestionpartlabelbold"/>
        </w:rPr>
        <w:t>(</w:t>
      </w:r>
      <w:r>
        <w:rPr>
          <w:rStyle w:val="Cquestionpartlabelbold"/>
        </w:rPr>
        <w:t>c</w:t>
      </w:r>
      <w:r w:rsidRPr="0093500A">
        <w:rPr>
          <w:rStyle w:val="Cquestionpartlabelbold"/>
        </w:rPr>
        <w:t>)</w:t>
      </w:r>
      <w:r w:rsidRPr="0093500A">
        <w:tab/>
      </w:r>
      <w:r w:rsidRPr="00992B3B">
        <w:t>does not pick a red jelly bean.</w:t>
      </w:r>
    </w:p>
    <w:p w14:paraId="021CCC75" w14:textId="77777777" w:rsidR="0093500A" w:rsidRDefault="0093500A" w:rsidP="00292AD1">
      <w:pPr>
        <w:pStyle w:val="Pquestiontextpartsai"/>
      </w:pPr>
    </w:p>
    <w:p w14:paraId="10923CA6" w14:textId="77777777" w:rsidR="005E03D0" w:rsidRPr="0093500A" w:rsidRDefault="005E03D0" w:rsidP="00292AD1">
      <w:pPr>
        <w:pStyle w:val="Pquestiontextpartsai"/>
      </w:pPr>
    </w:p>
    <w:p w14:paraId="7CEA3F6E" w14:textId="77777777" w:rsidR="00292AD1" w:rsidRPr="0093500A" w:rsidRDefault="00292AD1" w:rsidP="00292AD1">
      <w:pPr>
        <w:pStyle w:val="Pquestiontextpartsai"/>
        <w:ind w:left="0" w:firstLine="0"/>
        <w:rPr>
          <w:rStyle w:val="Cquestionpartlabelbold"/>
          <w:b w:val="0"/>
        </w:rPr>
      </w:pPr>
    </w:p>
    <w:p w14:paraId="71C1D14E" w14:textId="3514E709" w:rsidR="00292AD1" w:rsidRDefault="00292AD1" w:rsidP="00292AD1">
      <w:pPr>
        <w:pStyle w:val="Pquestionheadingsx"/>
      </w:pPr>
      <w:r>
        <w:t>Question 29</w:t>
      </w:r>
      <w:r>
        <w:tab/>
      </w:r>
      <w:r w:rsidR="00EE382E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EE382E">
        <w:t>8.7</w:t>
      </w:r>
      <w:r>
        <w:t>]</w:t>
      </w:r>
    </w:p>
    <w:p w14:paraId="3387856A" w14:textId="3F691183" w:rsidR="00292AD1" w:rsidRDefault="0093500A" w:rsidP="0093500A">
      <w:pPr>
        <w:pStyle w:val="Pquestiontextmainstem"/>
      </w:pPr>
      <w:r w:rsidRPr="00992B3B">
        <w:t xml:space="preserve">At a school camp, </w:t>
      </w:r>
      <w:r>
        <w:t>students can choose from five</w:t>
      </w:r>
      <w:r w:rsidRPr="00992B3B">
        <w:t xml:space="preserve"> different art</w:t>
      </w:r>
      <w:r>
        <w:t>s</w:t>
      </w:r>
      <w:r w:rsidRPr="00992B3B">
        <w:t xml:space="preserve"> and craft</w:t>
      </w:r>
      <w:r>
        <w:t>s</w:t>
      </w:r>
      <w:r w:rsidRPr="00992B3B">
        <w:t xml:space="preserve"> activities in the morning and six different sporting activities in the afternoon.</w:t>
      </w:r>
    </w:p>
    <w:p w14:paraId="776D6E1A" w14:textId="0AB9A7FF" w:rsidR="00292AD1" w:rsidRDefault="00292AD1" w:rsidP="0093500A">
      <w:pPr>
        <w:pStyle w:val="Pquestiontextpartsa"/>
      </w:pPr>
      <w:r w:rsidRPr="0093500A">
        <w:rPr>
          <w:rStyle w:val="Cquestionpartlabelbold"/>
        </w:rPr>
        <w:t>(a)</w:t>
      </w:r>
      <w:r w:rsidRPr="0093500A">
        <w:tab/>
      </w:r>
      <w:r w:rsidR="0093500A" w:rsidRPr="00992B3B">
        <w:t>If ‘origami’ is a morning activity and ‘rock climbing’ is an afternoon activity, what is the probability that a student chooses these two activities at random?</w:t>
      </w:r>
    </w:p>
    <w:p w14:paraId="68A5EDFD" w14:textId="77777777" w:rsidR="0093500A" w:rsidRDefault="0093500A" w:rsidP="0093500A">
      <w:pPr>
        <w:pStyle w:val="Pquestiontextpartsa"/>
      </w:pPr>
    </w:p>
    <w:p w14:paraId="167EF37D" w14:textId="77777777" w:rsidR="005E03D0" w:rsidRDefault="005E03D0" w:rsidP="0093500A">
      <w:pPr>
        <w:pStyle w:val="Pquestiontextpartsa"/>
      </w:pPr>
    </w:p>
    <w:p w14:paraId="552D7881" w14:textId="77777777" w:rsidR="005E03D0" w:rsidRDefault="005E03D0" w:rsidP="0093500A">
      <w:pPr>
        <w:pStyle w:val="Pquestiontextpartsa"/>
      </w:pPr>
    </w:p>
    <w:p w14:paraId="26BB95C0" w14:textId="77777777" w:rsidR="005E03D0" w:rsidRDefault="005E03D0" w:rsidP="0093500A">
      <w:pPr>
        <w:pStyle w:val="Pquestiontextpartsa"/>
      </w:pPr>
    </w:p>
    <w:p w14:paraId="056CA971" w14:textId="77777777" w:rsidR="005E03D0" w:rsidRDefault="005E03D0" w:rsidP="0093500A">
      <w:pPr>
        <w:pStyle w:val="Pquestiontextpartsa"/>
      </w:pPr>
    </w:p>
    <w:p w14:paraId="5CC00D0C" w14:textId="77777777" w:rsidR="0093500A" w:rsidRPr="0093500A" w:rsidRDefault="0093500A" w:rsidP="0093500A">
      <w:pPr>
        <w:pStyle w:val="Pquestiontextpartsa"/>
        <w:rPr>
          <w:i/>
        </w:rPr>
      </w:pPr>
    </w:p>
    <w:p w14:paraId="2423B915" w14:textId="07DC525A" w:rsidR="00292AD1" w:rsidRDefault="00292AD1" w:rsidP="0093500A">
      <w:pPr>
        <w:pStyle w:val="Pquestiontextpartsa"/>
      </w:pPr>
      <w:r w:rsidRPr="0093500A">
        <w:rPr>
          <w:rStyle w:val="Cquestionpartlabelbold"/>
        </w:rPr>
        <w:t>(b)</w:t>
      </w:r>
      <w:r w:rsidRPr="0093500A">
        <w:tab/>
      </w:r>
      <w:r w:rsidR="0093500A" w:rsidRPr="00992B3B">
        <w:t xml:space="preserve">If ‘bushwalking’ </w:t>
      </w:r>
      <w:r w:rsidR="0093500A">
        <w:t xml:space="preserve">is </w:t>
      </w:r>
      <w:r w:rsidR="0093500A" w:rsidRPr="00992B3B">
        <w:t>another afternoon activity, what is the probability that a student chooses either this activity or ‘rock climbing’</w:t>
      </w:r>
      <w:r w:rsidR="0093500A">
        <w:t>,</w:t>
      </w:r>
      <w:r w:rsidR="0093500A" w:rsidRPr="00992B3B">
        <w:t xml:space="preserve"> and any morning activity except ‘origami’</w:t>
      </w:r>
      <w:r w:rsidR="0093500A">
        <w:t>?</w:t>
      </w:r>
    </w:p>
    <w:p w14:paraId="2A500BC8" w14:textId="77777777" w:rsidR="0093500A" w:rsidRDefault="0093500A" w:rsidP="0093500A">
      <w:pPr>
        <w:pStyle w:val="Pquestiontextpartsa"/>
        <w:rPr>
          <w:i/>
        </w:rPr>
      </w:pPr>
    </w:p>
    <w:p w14:paraId="5BE0BD43" w14:textId="77777777" w:rsidR="0093500A" w:rsidRDefault="0093500A" w:rsidP="0093500A">
      <w:pPr>
        <w:pStyle w:val="Pquestiontextpartsa"/>
        <w:rPr>
          <w:i/>
        </w:rPr>
      </w:pPr>
    </w:p>
    <w:p w14:paraId="4C74E2A6" w14:textId="77777777" w:rsidR="005E03D0" w:rsidRPr="0093500A" w:rsidRDefault="005E03D0" w:rsidP="0093500A">
      <w:pPr>
        <w:pStyle w:val="Pquestiontextpartsa"/>
        <w:rPr>
          <w:i/>
        </w:rPr>
      </w:pPr>
    </w:p>
    <w:p w14:paraId="50E2DC37" w14:textId="6B3B9A93" w:rsidR="00292AD1" w:rsidRPr="0093500A" w:rsidRDefault="00292AD1" w:rsidP="00292AD1">
      <w:pPr>
        <w:pStyle w:val="Pquestiontextpartsai"/>
        <w:rPr>
          <w:i/>
        </w:rPr>
      </w:pPr>
      <w:r w:rsidRPr="0093500A">
        <w:rPr>
          <w:i/>
        </w:rPr>
        <w:tab/>
      </w:r>
    </w:p>
    <w:p w14:paraId="3362E633" w14:textId="5A3B9697" w:rsidR="00292AD1" w:rsidRDefault="00292AD1" w:rsidP="005E03D0">
      <w:pPr>
        <w:pStyle w:val="Pquestionheadingsx"/>
        <w:keepLines/>
      </w:pPr>
      <w:r>
        <w:lastRenderedPageBreak/>
        <w:t>Question 30</w:t>
      </w:r>
      <w:r>
        <w:tab/>
      </w:r>
      <w:r w:rsidR="00EE382E">
        <w:rPr>
          <w:rStyle w:val="Cmarkslabel"/>
        </w:rPr>
        <w:t xml:space="preserve">5 </w:t>
      </w:r>
      <w:r w:rsidRPr="001B433F">
        <w:rPr>
          <w:rStyle w:val="Cmarkslabel"/>
        </w:rPr>
        <w:t>marks</w:t>
      </w:r>
      <w:r>
        <w:tab/>
        <w:t>[</w:t>
      </w:r>
      <w:r w:rsidR="00EE382E">
        <w:t>9.1</w:t>
      </w:r>
      <w:r>
        <w:t>]</w:t>
      </w:r>
    </w:p>
    <w:p w14:paraId="27BD452D" w14:textId="1F4FCBEB" w:rsidR="00292AD1" w:rsidRPr="00E5715F" w:rsidRDefault="0093500A" w:rsidP="005E03D0">
      <w:pPr>
        <w:keepNext/>
        <w:keepLines/>
        <w:rPr>
          <w:rFonts w:asciiTheme="minorHAnsi" w:hAnsiTheme="minorHAnsi"/>
        </w:rPr>
      </w:pPr>
      <w:r w:rsidRPr="00992B3B">
        <w:rPr>
          <w:rFonts w:asciiTheme="minorHAnsi" w:hAnsiTheme="minorHAnsi"/>
        </w:rPr>
        <w:t>For the parabola shown, write:</w:t>
      </w:r>
    </w:p>
    <w:p w14:paraId="0936DA78" w14:textId="06C04FC2" w:rsidR="00292AD1" w:rsidRDefault="007D08DD" w:rsidP="005E03D0">
      <w:pPr>
        <w:pStyle w:val="Pquestiontextpartsai"/>
        <w:keepNext/>
        <w:keepLines/>
        <w:rPr>
          <w:lang w:val="es-ES"/>
        </w:rPr>
      </w:pPr>
      <w:r>
        <w:rPr>
          <w:lang w:val="es-ES"/>
        </w:rPr>
        <w:pict w14:anchorId="5E1AED3A">
          <v:shape id="_x0000_i1043" type="#_x0000_t75" style="width:297.35pt;height:213.2pt">
            <v:imagedata r:id="rId58" o:title="PM2e_9_EB_SE2E_02" grayscale="t"/>
          </v:shape>
        </w:pict>
      </w:r>
    </w:p>
    <w:p w14:paraId="3916EC46" w14:textId="12C0C859" w:rsidR="0093500A" w:rsidRPr="0093500A" w:rsidRDefault="0093500A" w:rsidP="0093500A">
      <w:pPr>
        <w:pStyle w:val="Pquestiontextpartsa"/>
        <w:rPr>
          <w:i/>
        </w:rPr>
      </w:pPr>
      <w:r w:rsidRPr="0093500A">
        <w:rPr>
          <w:rStyle w:val="Cquestionpartlabelbold"/>
        </w:rPr>
        <w:t>(a)</w:t>
      </w:r>
      <w:r w:rsidRPr="0093500A">
        <w:tab/>
      </w:r>
      <w:r w:rsidRPr="00992B3B">
        <w:t>the coordinates of the turning point</w:t>
      </w:r>
    </w:p>
    <w:p w14:paraId="3F730B40" w14:textId="77777777" w:rsidR="0093500A" w:rsidRDefault="0093500A" w:rsidP="0093500A">
      <w:pPr>
        <w:pStyle w:val="Pquestiontextpartsa"/>
      </w:pPr>
    </w:p>
    <w:p w14:paraId="34ACFA7D" w14:textId="77777777" w:rsidR="005E03D0" w:rsidRPr="0093500A" w:rsidRDefault="005E03D0" w:rsidP="0093500A">
      <w:pPr>
        <w:pStyle w:val="Pquestiontextpartsa"/>
      </w:pPr>
    </w:p>
    <w:p w14:paraId="5BB6E6CA" w14:textId="08D2C691" w:rsidR="0093500A" w:rsidRDefault="0093500A" w:rsidP="0093500A">
      <w:pPr>
        <w:pStyle w:val="Pquestiontextpartsai"/>
      </w:pPr>
      <w:r w:rsidRPr="0093500A">
        <w:rPr>
          <w:rStyle w:val="Cquestionpartlabelbold"/>
        </w:rPr>
        <w:t>(b)</w:t>
      </w:r>
      <w:r w:rsidRPr="0093500A">
        <w:tab/>
      </w:r>
      <w:r w:rsidRPr="00992B3B">
        <w:t>the type of turning point</w:t>
      </w:r>
    </w:p>
    <w:p w14:paraId="77EDC88B" w14:textId="77777777" w:rsidR="0093500A" w:rsidRDefault="0093500A" w:rsidP="0093500A">
      <w:pPr>
        <w:pStyle w:val="Pquestiontextpartsai"/>
      </w:pPr>
    </w:p>
    <w:p w14:paraId="6B126E37" w14:textId="77777777" w:rsidR="005E03D0" w:rsidRDefault="005E03D0" w:rsidP="0093500A">
      <w:pPr>
        <w:pStyle w:val="Pquestiontextpartsai"/>
      </w:pPr>
    </w:p>
    <w:p w14:paraId="783380E4" w14:textId="33BBC745" w:rsidR="0093500A" w:rsidRDefault="0093500A" w:rsidP="0093500A">
      <w:pPr>
        <w:pStyle w:val="Pquestiontextpartsai"/>
      </w:pPr>
      <w:r w:rsidRPr="0093500A">
        <w:rPr>
          <w:rStyle w:val="Cquestionpartlabelbold"/>
        </w:rPr>
        <w:t>(</w:t>
      </w:r>
      <w:r>
        <w:rPr>
          <w:rStyle w:val="Cquestionpartlabelbold"/>
        </w:rPr>
        <w:t>c</w:t>
      </w:r>
      <w:r w:rsidRPr="0093500A">
        <w:rPr>
          <w:rStyle w:val="Cquestionpartlabelbold"/>
        </w:rPr>
        <w:t>)</w:t>
      </w:r>
      <w:r w:rsidRPr="0093500A">
        <w:tab/>
      </w:r>
      <w:r w:rsidRPr="00992B3B">
        <w:t>the equation of the axis of symmetry</w:t>
      </w:r>
    </w:p>
    <w:p w14:paraId="45D86EA5" w14:textId="77777777" w:rsidR="0093500A" w:rsidRDefault="0093500A" w:rsidP="0093500A">
      <w:pPr>
        <w:pStyle w:val="Pquestiontextpartsai"/>
      </w:pPr>
    </w:p>
    <w:p w14:paraId="3D1B27E5" w14:textId="77777777" w:rsidR="005E03D0" w:rsidRDefault="005E03D0" w:rsidP="0093500A">
      <w:pPr>
        <w:pStyle w:val="Pquestiontextpartsai"/>
      </w:pPr>
    </w:p>
    <w:p w14:paraId="706434CF" w14:textId="517D6852" w:rsidR="0093500A" w:rsidRDefault="0093500A" w:rsidP="0093500A">
      <w:pPr>
        <w:pStyle w:val="Pquestiontextpartsai"/>
      </w:pPr>
      <w:r w:rsidRPr="0093500A">
        <w:rPr>
          <w:rStyle w:val="Cquestionpartlabelbold"/>
        </w:rPr>
        <w:t>(</w:t>
      </w:r>
      <w:r>
        <w:rPr>
          <w:rStyle w:val="Cquestionpartlabelbold"/>
        </w:rPr>
        <w:t>d</w:t>
      </w:r>
      <w:r w:rsidRPr="0093500A">
        <w:rPr>
          <w:rStyle w:val="Cquestionpartlabelbold"/>
        </w:rPr>
        <w:t>)</w:t>
      </w:r>
      <w:r>
        <w:tab/>
      </w:r>
      <w:r w:rsidRPr="00992B3B">
        <w:t xml:space="preserve">the </w:t>
      </w:r>
      <w:r w:rsidRPr="00992B3B">
        <w:rPr>
          <w:i/>
        </w:rPr>
        <w:t>y</w:t>
      </w:r>
      <w:r w:rsidRPr="00992B3B">
        <w:t>-intercept</w:t>
      </w:r>
    </w:p>
    <w:p w14:paraId="1B197BD9" w14:textId="77777777" w:rsidR="0093500A" w:rsidRDefault="0093500A" w:rsidP="0093500A">
      <w:pPr>
        <w:pStyle w:val="Pquestiontextpartsai"/>
      </w:pPr>
    </w:p>
    <w:p w14:paraId="55D65608" w14:textId="77777777" w:rsidR="005E03D0" w:rsidRDefault="005E03D0" w:rsidP="0093500A">
      <w:pPr>
        <w:pStyle w:val="Pquestiontextpartsai"/>
      </w:pPr>
    </w:p>
    <w:p w14:paraId="1AC07249" w14:textId="60B9503C" w:rsidR="0093500A" w:rsidRDefault="0093500A" w:rsidP="0093500A">
      <w:pPr>
        <w:pStyle w:val="Pquestiontextpartsai"/>
      </w:pPr>
      <w:r w:rsidRPr="0093500A">
        <w:rPr>
          <w:rStyle w:val="Cquestionpartlabelbold"/>
        </w:rPr>
        <w:t>(</w:t>
      </w:r>
      <w:r>
        <w:rPr>
          <w:rStyle w:val="Cquestionpartlabelbold"/>
        </w:rPr>
        <w:t>e</w:t>
      </w:r>
      <w:r w:rsidRPr="0093500A">
        <w:rPr>
          <w:rStyle w:val="Cquestionpartlabelbold"/>
        </w:rPr>
        <w:t>)</w:t>
      </w:r>
      <w:r w:rsidRPr="0093500A">
        <w:tab/>
      </w:r>
      <w:r w:rsidRPr="00992B3B">
        <w:t xml:space="preserve">the </w:t>
      </w:r>
      <w:r w:rsidRPr="00992B3B">
        <w:rPr>
          <w:i/>
        </w:rPr>
        <w:t>x</w:t>
      </w:r>
      <w:r w:rsidRPr="00992B3B">
        <w:t>-intercepts.</w:t>
      </w:r>
    </w:p>
    <w:p w14:paraId="4048060F" w14:textId="77777777" w:rsidR="0093500A" w:rsidRPr="0093500A" w:rsidRDefault="0093500A" w:rsidP="0093500A">
      <w:pPr>
        <w:pStyle w:val="Pquestiontextpartsai"/>
      </w:pPr>
    </w:p>
    <w:p w14:paraId="5F5DCF45" w14:textId="6452A847" w:rsidR="00EE04C5" w:rsidRDefault="00EE04C5" w:rsidP="00EE04C5">
      <w:pPr>
        <w:pStyle w:val="Pquestionheadingsx"/>
      </w:pPr>
      <w:r>
        <w:t>Question 31</w:t>
      </w:r>
      <w:r>
        <w:tab/>
      </w:r>
      <w:r w:rsidR="00EE382E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EE382E">
        <w:t>9.2</w:t>
      </w:r>
      <w:r>
        <w:t>]</w:t>
      </w:r>
    </w:p>
    <w:p w14:paraId="5B65F701" w14:textId="6EB46BDA" w:rsidR="00292AD1" w:rsidRDefault="0093500A" w:rsidP="00EE04C5">
      <w:pPr>
        <w:rPr>
          <w:rFonts w:asciiTheme="minorHAnsi" w:hAnsiTheme="minorHAnsi"/>
        </w:rPr>
      </w:pPr>
      <w:r w:rsidRPr="00992B3B">
        <w:rPr>
          <w:rFonts w:asciiTheme="minorHAnsi" w:hAnsiTheme="minorHAnsi"/>
        </w:rPr>
        <w:t>Solve the following quadratic equations using the null factor law.</w:t>
      </w:r>
    </w:p>
    <w:p w14:paraId="2B0CF719" w14:textId="37555FEE" w:rsidR="0093500A" w:rsidRDefault="0093500A" w:rsidP="0093500A">
      <w:pPr>
        <w:pStyle w:val="Pquestiontextpartsa"/>
      </w:pPr>
      <w:r w:rsidRPr="0093500A">
        <w:rPr>
          <w:rStyle w:val="Cquestionpartlabelbold"/>
        </w:rPr>
        <w:t>(a)</w:t>
      </w:r>
      <w:r w:rsidRPr="0093500A">
        <w:tab/>
      </w:r>
      <w:r w:rsidRPr="00992B3B">
        <w:rPr>
          <w:i/>
        </w:rPr>
        <w:t>x</w:t>
      </w:r>
      <w:r w:rsidRPr="00992B3B">
        <w:t>(</w:t>
      </w:r>
      <w:r w:rsidRPr="00992B3B">
        <w:rPr>
          <w:i/>
        </w:rPr>
        <w:t xml:space="preserve">x </w:t>
      </w:r>
      <w:r w:rsidRPr="00992B3B">
        <w:t>+ 4) = 0</w:t>
      </w:r>
    </w:p>
    <w:p w14:paraId="614DFCE2" w14:textId="77777777" w:rsidR="0093500A" w:rsidRDefault="0093500A" w:rsidP="0093500A">
      <w:pPr>
        <w:pStyle w:val="Pquestiontextpartsa"/>
        <w:rPr>
          <w:i/>
        </w:rPr>
      </w:pPr>
    </w:p>
    <w:p w14:paraId="07EB58A0" w14:textId="77777777" w:rsidR="0093500A" w:rsidRDefault="0093500A" w:rsidP="0093500A">
      <w:pPr>
        <w:pStyle w:val="Pquestiontextpartsa"/>
        <w:rPr>
          <w:i/>
        </w:rPr>
      </w:pPr>
    </w:p>
    <w:p w14:paraId="1AAF4295" w14:textId="77777777" w:rsidR="005E03D0" w:rsidRPr="0093500A" w:rsidRDefault="005E03D0" w:rsidP="0093500A">
      <w:pPr>
        <w:pStyle w:val="Pquestiontextpartsa"/>
        <w:rPr>
          <w:i/>
        </w:rPr>
      </w:pPr>
    </w:p>
    <w:p w14:paraId="2B704397" w14:textId="77777777" w:rsidR="0093500A" w:rsidRPr="0093500A" w:rsidRDefault="0093500A" w:rsidP="0093500A">
      <w:pPr>
        <w:pStyle w:val="Pquestiontextpartsa"/>
      </w:pPr>
    </w:p>
    <w:p w14:paraId="0CDDB29A" w14:textId="73C4EF4B" w:rsidR="0093500A" w:rsidRDefault="0093500A" w:rsidP="0093500A">
      <w:pPr>
        <w:pStyle w:val="Pquestiontextpartsai"/>
      </w:pPr>
      <w:r w:rsidRPr="0093500A">
        <w:rPr>
          <w:rStyle w:val="Cquestionpartlabelbold"/>
        </w:rPr>
        <w:t>(b)</w:t>
      </w:r>
      <w:r w:rsidRPr="0093500A">
        <w:tab/>
      </w:r>
      <w:r w:rsidRPr="00992B3B">
        <w:rPr>
          <w:i/>
        </w:rPr>
        <w:t>x</w:t>
      </w:r>
      <w:r w:rsidRPr="00992B3B">
        <w:rPr>
          <w:vertAlign w:val="superscript"/>
        </w:rPr>
        <w:t xml:space="preserve">2 </w:t>
      </w:r>
      <w:r w:rsidRPr="00490B2A">
        <w:t>– 1</w:t>
      </w:r>
      <w:r w:rsidRPr="00992B3B">
        <w:t>0</w:t>
      </w:r>
      <w:r w:rsidRPr="00992B3B">
        <w:rPr>
          <w:i/>
        </w:rPr>
        <w:t>x</w:t>
      </w:r>
      <w:r w:rsidRPr="00490B2A">
        <w:t xml:space="preserve"> + 25 =</w:t>
      </w:r>
      <w:r w:rsidRPr="00992B3B">
        <w:rPr>
          <w:i/>
        </w:rPr>
        <w:t xml:space="preserve"> </w:t>
      </w:r>
      <w:r w:rsidRPr="00992B3B">
        <w:t>0</w:t>
      </w:r>
    </w:p>
    <w:p w14:paraId="47DB825C" w14:textId="0D84646A" w:rsidR="00EE04C5" w:rsidRDefault="00EE04C5" w:rsidP="00EE04C5">
      <w:pPr>
        <w:rPr>
          <w:rStyle w:val="Cquestionpartlabelbold"/>
          <w:b w:val="0"/>
        </w:rPr>
      </w:pPr>
    </w:p>
    <w:p w14:paraId="6A3B86AA" w14:textId="77777777" w:rsidR="00490B2A" w:rsidRDefault="00490B2A" w:rsidP="00EE04C5">
      <w:pPr>
        <w:rPr>
          <w:rStyle w:val="Cquestionpartlabelbold"/>
          <w:b w:val="0"/>
        </w:rPr>
      </w:pPr>
    </w:p>
    <w:p w14:paraId="08AA136F" w14:textId="77777777" w:rsidR="00490B2A" w:rsidRDefault="00490B2A" w:rsidP="00EE04C5">
      <w:pPr>
        <w:rPr>
          <w:rStyle w:val="Cquestionpartlabelbold"/>
          <w:b w:val="0"/>
        </w:rPr>
      </w:pPr>
    </w:p>
    <w:p w14:paraId="47998844" w14:textId="2E438DF2" w:rsidR="00EE04C5" w:rsidRDefault="00EE04C5" w:rsidP="00EE04C5">
      <w:pPr>
        <w:pStyle w:val="Pquestionheadingsx"/>
      </w:pPr>
      <w:r>
        <w:lastRenderedPageBreak/>
        <w:t>Question 32</w:t>
      </w:r>
      <w:r>
        <w:tab/>
      </w:r>
      <w:r w:rsidR="00EE382E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EE382E">
        <w:t>9.3</w:t>
      </w:r>
      <w:r>
        <w:t>]</w:t>
      </w:r>
    </w:p>
    <w:p w14:paraId="58A8322B" w14:textId="3ECDD8C6" w:rsidR="00EE04C5" w:rsidRDefault="00490B2A" w:rsidP="00EE04C5">
      <w:pPr>
        <w:rPr>
          <w:rFonts w:asciiTheme="minorHAnsi" w:hAnsiTheme="minorHAnsi"/>
        </w:rPr>
      </w:pPr>
      <w:r w:rsidRPr="00992B3B">
        <w:rPr>
          <w:rFonts w:asciiTheme="minorHAnsi" w:hAnsiTheme="minorHAnsi"/>
        </w:rPr>
        <w:t>For the quadratic relationship</w:t>
      </w:r>
      <w:r w:rsidRPr="00992B3B">
        <w:rPr>
          <w:rFonts w:asciiTheme="minorHAnsi" w:hAnsiTheme="minorHAnsi"/>
          <w:i/>
        </w:rPr>
        <w:t xml:space="preserve"> y</w:t>
      </w:r>
      <w:r w:rsidRPr="00992B3B">
        <w:rPr>
          <w:rFonts w:asciiTheme="minorHAnsi" w:hAnsiTheme="minorHAnsi"/>
        </w:rPr>
        <w:t xml:space="preserve"> = </w:t>
      </w:r>
      <w:r w:rsidRPr="00992B3B">
        <w:rPr>
          <w:rFonts w:asciiTheme="minorHAnsi" w:hAnsiTheme="minorHAnsi"/>
          <w:i/>
        </w:rPr>
        <w:t>-</w:t>
      </w:r>
      <w:r w:rsidRPr="00992B3B">
        <w:rPr>
          <w:rFonts w:asciiTheme="minorHAnsi" w:hAnsiTheme="minorHAnsi"/>
        </w:rPr>
        <w:t>(</w:t>
      </w:r>
      <w:r w:rsidRPr="00992B3B">
        <w:rPr>
          <w:rFonts w:asciiTheme="minorHAnsi" w:hAnsiTheme="minorHAnsi"/>
          <w:i/>
        </w:rPr>
        <w:t xml:space="preserve">x </w:t>
      </w:r>
      <w:r w:rsidRPr="00992B3B">
        <w:rPr>
          <w:rFonts w:asciiTheme="minorHAnsi" w:hAnsiTheme="minorHAnsi"/>
        </w:rPr>
        <w:t>+ 5)</w:t>
      </w:r>
      <w:r w:rsidRPr="00992B3B">
        <w:rPr>
          <w:rFonts w:asciiTheme="minorHAnsi" w:hAnsiTheme="minorHAnsi"/>
          <w:vertAlign w:val="superscript"/>
        </w:rPr>
        <w:t>2</w:t>
      </w:r>
      <w:r w:rsidRPr="00992B3B">
        <w:rPr>
          <w:rFonts w:asciiTheme="minorHAnsi" w:hAnsiTheme="minorHAnsi"/>
        </w:rPr>
        <w:t xml:space="preserve"> + 6</w:t>
      </w:r>
      <w:r>
        <w:rPr>
          <w:rFonts w:asciiTheme="minorHAnsi" w:hAnsiTheme="minorHAnsi"/>
        </w:rPr>
        <w:t>:</w:t>
      </w:r>
    </w:p>
    <w:p w14:paraId="1E5382DE" w14:textId="5D805560" w:rsidR="00490B2A" w:rsidRDefault="00490B2A" w:rsidP="00490B2A">
      <w:pPr>
        <w:pStyle w:val="Pquestiontextpartsa"/>
      </w:pPr>
      <w:r w:rsidRPr="0093500A">
        <w:rPr>
          <w:rStyle w:val="Cquestionpartlabelbold"/>
        </w:rPr>
        <w:t>(a)</w:t>
      </w:r>
      <w:r w:rsidRPr="0093500A">
        <w:tab/>
      </w:r>
      <w:r w:rsidRPr="00992B3B">
        <w:t xml:space="preserve">state the transformations of </w:t>
      </w:r>
      <w:r w:rsidRPr="00992B3B">
        <w:rPr>
          <w:i/>
        </w:rPr>
        <w:t>y = x</w:t>
      </w:r>
      <w:r w:rsidRPr="00992B3B">
        <w:rPr>
          <w:vertAlign w:val="superscript"/>
        </w:rPr>
        <w:t xml:space="preserve">2 </w:t>
      </w:r>
      <w:r w:rsidRPr="00992B3B">
        <w:t>that have taken place</w:t>
      </w:r>
    </w:p>
    <w:p w14:paraId="04D04589" w14:textId="77777777" w:rsidR="00490B2A" w:rsidRDefault="00490B2A" w:rsidP="00490B2A">
      <w:pPr>
        <w:pStyle w:val="Pquestiontextpartsa"/>
        <w:rPr>
          <w:i/>
        </w:rPr>
      </w:pPr>
    </w:p>
    <w:p w14:paraId="450845CD" w14:textId="77777777" w:rsidR="00490B2A" w:rsidRPr="0093500A" w:rsidRDefault="00490B2A" w:rsidP="00490B2A">
      <w:pPr>
        <w:pStyle w:val="Pquestiontextpartsa"/>
        <w:rPr>
          <w:i/>
        </w:rPr>
      </w:pPr>
    </w:p>
    <w:p w14:paraId="696AA9AE" w14:textId="77777777" w:rsidR="00490B2A" w:rsidRPr="0093500A" w:rsidRDefault="00490B2A" w:rsidP="00490B2A">
      <w:pPr>
        <w:pStyle w:val="Pquestiontextpartsa"/>
      </w:pPr>
    </w:p>
    <w:p w14:paraId="43C85CBD" w14:textId="30927726" w:rsidR="00EE04C5" w:rsidRDefault="00490B2A" w:rsidP="00490B2A">
      <w:pPr>
        <w:pStyle w:val="Pquestiontextpartsai"/>
        <w:rPr>
          <w:rStyle w:val="Cquestionpartlabelbold"/>
          <w:b w:val="0"/>
        </w:rPr>
      </w:pPr>
      <w:r w:rsidRPr="0093500A">
        <w:rPr>
          <w:rStyle w:val="Cquestionpartlabelbold"/>
        </w:rPr>
        <w:t>(b)</w:t>
      </w:r>
      <w:r w:rsidRPr="0093500A">
        <w:tab/>
      </w:r>
      <w:r w:rsidRPr="00992B3B">
        <w:t>find the turning point</w:t>
      </w:r>
      <w:r>
        <w:t>.</w:t>
      </w:r>
    </w:p>
    <w:p w14:paraId="5737D7E6" w14:textId="77777777" w:rsidR="00EE04C5" w:rsidRDefault="00EE04C5" w:rsidP="00EE04C5">
      <w:pPr>
        <w:rPr>
          <w:rStyle w:val="Cquestionpartlabelbold"/>
          <w:b w:val="0"/>
        </w:rPr>
      </w:pPr>
    </w:p>
    <w:p w14:paraId="146277B6" w14:textId="77777777" w:rsidR="00EE04C5" w:rsidRDefault="00EE04C5" w:rsidP="00EE04C5">
      <w:pPr>
        <w:rPr>
          <w:rStyle w:val="Cquestionpartlabelbold"/>
          <w:b w:val="0"/>
        </w:rPr>
      </w:pPr>
    </w:p>
    <w:p w14:paraId="20973CD6" w14:textId="77777777" w:rsidR="00EE04C5" w:rsidRDefault="00EE04C5" w:rsidP="00EE04C5">
      <w:pPr>
        <w:rPr>
          <w:rStyle w:val="Cquestionpartlabelbold"/>
          <w:b w:val="0"/>
        </w:rPr>
      </w:pPr>
    </w:p>
    <w:p w14:paraId="07380583" w14:textId="71460995" w:rsidR="00EE04C5" w:rsidRDefault="00EE04C5" w:rsidP="00EE04C5">
      <w:pPr>
        <w:pStyle w:val="Pquestionheadingsx"/>
      </w:pPr>
      <w:r>
        <w:t>Question 33</w:t>
      </w:r>
      <w:r>
        <w:tab/>
      </w:r>
      <w:r w:rsidR="00EE382E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EE382E">
        <w:t>9.3</w:t>
      </w:r>
      <w:r>
        <w:t>]</w:t>
      </w:r>
    </w:p>
    <w:p w14:paraId="6505AEAA" w14:textId="38428E01" w:rsidR="00EE04C5" w:rsidRDefault="00490B2A" w:rsidP="00EE04C5">
      <w:pPr>
        <w:rPr>
          <w:rFonts w:asciiTheme="minorHAnsi" w:hAnsiTheme="minorHAnsi"/>
        </w:rPr>
      </w:pPr>
      <w:r w:rsidRPr="00992B3B">
        <w:rPr>
          <w:rFonts w:asciiTheme="minorHAnsi" w:hAnsiTheme="minorHAnsi"/>
        </w:rPr>
        <w:t>Determine the centre and radius of the following circle relationships and hence the equation of the circle.</w:t>
      </w:r>
    </w:p>
    <w:p w14:paraId="2F483CE2" w14:textId="193BC768" w:rsidR="00490B2A" w:rsidRDefault="00490B2A" w:rsidP="00EE04C5">
      <w:pPr>
        <w:rPr>
          <w:rFonts w:asciiTheme="minorHAnsi" w:hAnsiTheme="minorHAnsi"/>
        </w:rPr>
      </w:pPr>
      <w:r w:rsidRPr="00992B3B">
        <w:rPr>
          <w:rFonts w:asciiTheme="minorHAnsi" w:hAnsiTheme="minorHAnsi"/>
          <w:noProof/>
        </w:rPr>
        <w:drawing>
          <wp:inline distT="0" distB="0" distL="0" distR="0" wp14:anchorId="01547EDA" wp14:editId="6C5BCFB2">
            <wp:extent cx="2438400" cy="1933575"/>
            <wp:effectExtent l="0" t="0" r="0" b="9525"/>
            <wp:docPr id="28" name="Picture 28" descr="ACPM9_PR_1_19tsem2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ACPM9_PR_1_19tsem2_RR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5619C" w14:textId="11871C5E" w:rsidR="00EE04C5" w:rsidRDefault="00EE04C5" w:rsidP="00EE04C5">
      <w:pPr>
        <w:pStyle w:val="Pquestionheadingsx"/>
      </w:pPr>
      <w:r>
        <w:t>Question 34</w:t>
      </w:r>
      <w:r>
        <w:tab/>
      </w:r>
      <w:r w:rsidR="00EE382E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EE382E">
        <w:t>9.6</w:t>
      </w:r>
      <w:r>
        <w:t>]</w:t>
      </w:r>
    </w:p>
    <w:p w14:paraId="56C12B06" w14:textId="2010219B" w:rsidR="00EE04C5" w:rsidRDefault="00490B2A" w:rsidP="00EE04C5">
      <w:pPr>
        <w:rPr>
          <w:rFonts w:asciiTheme="minorHAnsi" w:hAnsiTheme="minorHAnsi"/>
        </w:rPr>
      </w:pPr>
      <w:r w:rsidRPr="00992B3B">
        <w:rPr>
          <w:rFonts w:asciiTheme="minorHAnsi" w:hAnsiTheme="minorHAnsi"/>
        </w:rPr>
        <w:t>For the following table of values, find the constant of proportionality and hence find the missing values in the table.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4"/>
        <w:gridCol w:w="1704"/>
        <w:gridCol w:w="1704"/>
        <w:gridCol w:w="1705"/>
        <w:gridCol w:w="1705"/>
      </w:tblGrid>
      <w:tr w:rsidR="00490B2A" w:rsidRPr="00490B2A" w14:paraId="40706E2F" w14:textId="77777777" w:rsidTr="00490B2A">
        <w:tc>
          <w:tcPr>
            <w:tcW w:w="1704" w:type="dxa"/>
            <w:vAlign w:val="center"/>
          </w:tcPr>
          <w:p w14:paraId="22CEB1CF" w14:textId="77777777" w:rsidR="00490B2A" w:rsidRPr="00490B2A" w:rsidRDefault="00490B2A" w:rsidP="00490B2A">
            <w:pPr>
              <w:pStyle w:val="Ptabletext"/>
              <w:rPr>
                <w:i/>
              </w:rPr>
            </w:pPr>
            <w:r w:rsidRPr="00490B2A">
              <w:rPr>
                <w:i/>
              </w:rPr>
              <w:t>x</w:t>
            </w:r>
          </w:p>
        </w:tc>
        <w:tc>
          <w:tcPr>
            <w:tcW w:w="1704" w:type="dxa"/>
            <w:vAlign w:val="center"/>
          </w:tcPr>
          <w:p w14:paraId="6E8829F0" w14:textId="77777777" w:rsidR="00490B2A" w:rsidRPr="00490B2A" w:rsidRDefault="00490B2A" w:rsidP="00490B2A">
            <w:pPr>
              <w:pStyle w:val="Ptabletext"/>
            </w:pPr>
            <w:r w:rsidRPr="00490B2A">
              <w:t>3</w:t>
            </w:r>
          </w:p>
        </w:tc>
        <w:tc>
          <w:tcPr>
            <w:tcW w:w="1704" w:type="dxa"/>
            <w:vAlign w:val="center"/>
          </w:tcPr>
          <w:p w14:paraId="78BDD0EC" w14:textId="77777777" w:rsidR="00490B2A" w:rsidRPr="00490B2A" w:rsidRDefault="00490B2A" w:rsidP="00490B2A">
            <w:pPr>
              <w:pStyle w:val="Ptabletext"/>
            </w:pPr>
            <w:r w:rsidRPr="00490B2A">
              <w:t>5</w:t>
            </w:r>
          </w:p>
        </w:tc>
        <w:tc>
          <w:tcPr>
            <w:tcW w:w="1705" w:type="dxa"/>
            <w:vAlign w:val="center"/>
          </w:tcPr>
          <w:p w14:paraId="2504EDF0" w14:textId="77777777" w:rsidR="00490B2A" w:rsidRPr="00490B2A" w:rsidRDefault="00490B2A" w:rsidP="00490B2A">
            <w:pPr>
              <w:pStyle w:val="Ptabletext"/>
            </w:pPr>
          </w:p>
        </w:tc>
        <w:tc>
          <w:tcPr>
            <w:tcW w:w="1705" w:type="dxa"/>
            <w:vAlign w:val="center"/>
          </w:tcPr>
          <w:p w14:paraId="4928E1EF" w14:textId="77777777" w:rsidR="00490B2A" w:rsidRPr="00490B2A" w:rsidRDefault="00490B2A" w:rsidP="00490B2A">
            <w:pPr>
              <w:pStyle w:val="Ptabletext"/>
            </w:pPr>
            <w:r w:rsidRPr="00490B2A">
              <w:t>8</w:t>
            </w:r>
          </w:p>
        </w:tc>
      </w:tr>
      <w:tr w:rsidR="00490B2A" w:rsidRPr="00490B2A" w14:paraId="726C5519" w14:textId="77777777" w:rsidTr="00490B2A">
        <w:tc>
          <w:tcPr>
            <w:tcW w:w="1704" w:type="dxa"/>
            <w:vAlign w:val="center"/>
          </w:tcPr>
          <w:p w14:paraId="343FCB2E" w14:textId="77777777" w:rsidR="00490B2A" w:rsidRPr="00490B2A" w:rsidRDefault="00490B2A" w:rsidP="00490B2A">
            <w:pPr>
              <w:pStyle w:val="Ptabletext"/>
              <w:rPr>
                <w:i/>
              </w:rPr>
            </w:pPr>
            <w:r w:rsidRPr="00490B2A">
              <w:rPr>
                <w:i/>
              </w:rPr>
              <w:t>y</w:t>
            </w:r>
          </w:p>
        </w:tc>
        <w:tc>
          <w:tcPr>
            <w:tcW w:w="1704" w:type="dxa"/>
            <w:vAlign w:val="center"/>
          </w:tcPr>
          <w:p w14:paraId="0E626FD7" w14:textId="77777777" w:rsidR="00490B2A" w:rsidRPr="00490B2A" w:rsidRDefault="00490B2A" w:rsidP="00490B2A">
            <w:pPr>
              <w:pStyle w:val="Ptabletext"/>
            </w:pPr>
            <w:r w:rsidRPr="00490B2A">
              <w:t>21</w:t>
            </w:r>
          </w:p>
        </w:tc>
        <w:tc>
          <w:tcPr>
            <w:tcW w:w="1704" w:type="dxa"/>
            <w:vAlign w:val="center"/>
          </w:tcPr>
          <w:p w14:paraId="7169538F" w14:textId="77777777" w:rsidR="00490B2A" w:rsidRPr="00490B2A" w:rsidRDefault="00490B2A" w:rsidP="00490B2A">
            <w:pPr>
              <w:pStyle w:val="Ptabletext"/>
            </w:pPr>
          </w:p>
        </w:tc>
        <w:tc>
          <w:tcPr>
            <w:tcW w:w="1705" w:type="dxa"/>
            <w:vAlign w:val="center"/>
          </w:tcPr>
          <w:p w14:paraId="70B78796" w14:textId="77777777" w:rsidR="00490B2A" w:rsidRPr="00490B2A" w:rsidRDefault="00490B2A" w:rsidP="00490B2A">
            <w:pPr>
              <w:pStyle w:val="Ptabletext"/>
            </w:pPr>
            <w:r w:rsidRPr="00490B2A">
              <w:t>49</w:t>
            </w:r>
          </w:p>
        </w:tc>
        <w:tc>
          <w:tcPr>
            <w:tcW w:w="1705" w:type="dxa"/>
            <w:vAlign w:val="center"/>
          </w:tcPr>
          <w:p w14:paraId="4BD98266" w14:textId="77777777" w:rsidR="00490B2A" w:rsidRPr="00490B2A" w:rsidRDefault="00490B2A" w:rsidP="00490B2A">
            <w:pPr>
              <w:pStyle w:val="Ptabletext"/>
            </w:pPr>
            <w:r w:rsidRPr="00490B2A">
              <w:t>56</w:t>
            </w:r>
          </w:p>
        </w:tc>
      </w:tr>
    </w:tbl>
    <w:p w14:paraId="1449A6A3" w14:textId="77777777" w:rsidR="00EE04C5" w:rsidRDefault="00EE04C5" w:rsidP="00EE04C5">
      <w:pPr>
        <w:rPr>
          <w:rFonts w:asciiTheme="minorHAnsi" w:hAnsiTheme="minorHAnsi"/>
        </w:rPr>
      </w:pPr>
    </w:p>
    <w:p w14:paraId="509A0128" w14:textId="77777777" w:rsidR="005E03D0" w:rsidRDefault="005E03D0" w:rsidP="00EE04C5">
      <w:pPr>
        <w:rPr>
          <w:rFonts w:asciiTheme="minorHAnsi" w:hAnsiTheme="minorHAnsi"/>
        </w:rPr>
      </w:pPr>
    </w:p>
    <w:p w14:paraId="688A725C" w14:textId="77777777" w:rsidR="00EE04C5" w:rsidRDefault="00EE04C5" w:rsidP="00EE04C5">
      <w:pPr>
        <w:rPr>
          <w:rFonts w:asciiTheme="minorHAnsi" w:hAnsiTheme="minorHAnsi"/>
        </w:rPr>
      </w:pPr>
    </w:p>
    <w:p w14:paraId="78356F19" w14:textId="103CD21B" w:rsidR="00EE04C5" w:rsidRDefault="00EE04C5" w:rsidP="00EE04C5">
      <w:pPr>
        <w:pStyle w:val="Pquestionheadingsx"/>
      </w:pPr>
      <w:r>
        <w:t>Question 35</w:t>
      </w:r>
      <w:r>
        <w:tab/>
      </w:r>
      <w:r w:rsidR="00EE382E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EE382E">
        <w:t>9.7</w:t>
      </w:r>
      <w:r>
        <w:t>]</w:t>
      </w:r>
    </w:p>
    <w:p w14:paraId="2574F50E" w14:textId="5F6CBD00" w:rsidR="00EE04C5" w:rsidRPr="00E5715F" w:rsidRDefault="00490B2A" w:rsidP="00EE04C5">
      <w:pPr>
        <w:rPr>
          <w:rFonts w:asciiTheme="minorHAnsi" w:hAnsiTheme="minorHAnsi"/>
        </w:rPr>
      </w:pPr>
      <w:r w:rsidRPr="00992B3B">
        <w:rPr>
          <w:rFonts w:asciiTheme="minorHAnsi" w:hAnsiTheme="minorHAnsi"/>
        </w:rPr>
        <w:t>Find the equation of the relationship between the variables in the following table.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1134"/>
        <w:gridCol w:w="1134"/>
        <w:gridCol w:w="1134"/>
        <w:gridCol w:w="1134"/>
      </w:tblGrid>
      <w:tr w:rsidR="00490B2A" w:rsidRPr="00E5715F" w14:paraId="279E15B8" w14:textId="77777777" w:rsidTr="00306AAD">
        <w:trPr>
          <w:trHeight w:val="454"/>
        </w:trPr>
        <w:tc>
          <w:tcPr>
            <w:tcW w:w="850" w:type="dxa"/>
            <w:vAlign w:val="center"/>
          </w:tcPr>
          <w:p w14:paraId="12E9DD26" w14:textId="77777777" w:rsidR="00490B2A" w:rsidRPr="00EE04C5" w:rsidRDefault="00490B2A" w:rsidP="00490B2A">
            <w:pPr>
              <w:pStyle w:val="Ptabletext"/>
              <w:rPr>
                <w:i/>
              </w:rPr>
            </w:pPr>
            <w:r w:rsidRPr="00EE04C5">
              <w:rPr>
                <w:i/>
              </w:rPr>
              <w:t>x</w:t>
            </w:r>
          </w:p>
        </w:tc>
        <w:tc>
          <w:tcPr>
            <w:tcW w:w="1134" w:type="dxa"/>
            <w:vAlign w:val="center"/>
          </w:tcPr>
          <w:p w14:paraId="30D5C416" w14:textId="190591B2" w:rsidR="00490B2A" w:rsidRPr="00E5715F" w:rsidRDefault="00490B2A" w:rsidP="00490B2A">
            <w:pPr>
              <w:pStyle w:val="Ptabletext"/>
            </w:pPr>
            <w:r w:rsidRPr="00992B3B">
              <w:t>1</w:t>
            </w:r>
          </w:p>
        </w:tc>
        <w:tc>
          <w:tcPr>
            <w:tcW w:w="1134" w:type="dxa"/>
            <w:vAlign w:val="center"/>
          </w:tcPr>
          <w:p w14:paraId="13D04C33" w14:textId="403FD8EF" w:rsidR="00490B2A" w:rsidRPr="00E5715F" w:rsidRDefault="00490B2A" w:rsidP="00490B2A">
            <w:pPr>
              <w:pStyle w:val="Ptabletext"/>
            </w:pPr>
            <w:r w:rsidRPr="00992B3B">
              <w:t>2</w:t>
            </w:r>
          </w:p>
        </w:tc>
        <w:tc>
          <w:tcPr>
            <w:tcW w:w="1134" w:type="dxa"/>
            <w:vAlign w:val="center"/>
          </w:tcPr>
          <w:p w14:paraId="3907E997" w14:textId="6F725EE7" w:rsidR="00490B2A" w:rsidRPr="00E5715F" w:rsidRDefault="00490B2A" w:rsidP="00490B2A">
            <w:pPr>
              <w:pStyle w:val="Ptabletext"/>
            </w:pPr>
            <w:r w:rsidRPr="00992B3B">
              <w:t>4</w:t>
            </w:r>
          </w:p>
        </w:tc>
        <w:tc>
          <w:tcPr>
            <w:tcW w:w="1134" w:type="dxa"/>
            <w:vAlign w:val="center"/>
          </w:tcPr>
          <w:p w14:paraId="7F990E02" w14:textId="1FE3E0EC" w:rsidR="00490B2A" w:rsidRPr="00E5715F" w:rsidRDefault="00490B2A" w:rsidP="00490B2A">
            <w:pPr>
              <w:pStyle w:val="Ptabletext"/>
            </w:pPr>
            <w:r w:rsidRPr="00992B3B">
              <w:t>8</w:t>
            </w:r>
          </w:p>
        </w:tc>
      </w:tr>
      <w:tr w:rsidR="00490B2A" w:rsidRPr="00E5715F" w14:paraId="493D4566" w14:textId="77777777" w:rsidTr="00306AAD">
        <w:trPr>
          <w:trHeight w:val="454"/>
        </w:trPr>
        <w:tc>
          <w:tcPr>
            <w:tcW w:w="850" w:type="dxa"/>
            <w:vAlign w:val="center"/>
          </w:tcPr>
          <w:p w14:paraId="76B3F747" w14:textId="77777777" w:rsidR="00490B2A" w:rsidRPr="00EE04C5" w:rsidRDefault="00490B2A" w:rsidP="00490B2A">
            <w:pPr>
              <w:pStyle w:val="Ptabletext"/>
              <w:rPr>
                <w:i/>
              </w:rPr>
            </w:pPr>
            <w:r w:rsidRPr="00EE04C5">
              <w:rPr>
                <w:i/>
              </w:rPr>
              <w:t>y</w:t>
            </w:r>
          </w:p>
        </w:tc>
        <w:tc>
          <w:tcPr>
            <w:tcW w:w="1134" w:type="dxa"/>
            <w:vAlign w:val="center"/>
          </w:tcPr>
          <w:p w14:paraId="71224AE9" w14:textId="04388F8F" w:rsidR="00490B2A" w:rsidRPr="00E5715F" w:rsidRDefault="00490B2A" w:rsidP="00490B2A">
            <w:pPr>
              <w:pStyle w:val="Ptabletext"/>
            </w:pPr>
            <w:r w:rsidRPr="00992B3B">
              <w:t>16</w:t>
            </w:r>
          </w:p>
        </w:tc>
        <w:tc>
          <w:tcPr>
            <w:tcW w:w="1134" w:type="dxa"/>
            <w:vAlign w:val="center"/>
          </w:tcPr>
          <w:p w14:paraId="4BA0D10B" w14:textId="08E821EA" w:rsidR="00490B2A" w:rsidRPr="00E5715F" w:rsidRDefault="00490B2A" w:rsidP="00490B2A">
            <w:pPr>
              <w:pStyle w:val="Ptabletext"/>
            </w:pPr>
            <w:r w:rsidRPr="00992B3B">
              <w:t>8</w:t>
            </w:r>
          </w:p>
        </w:tc>
        <w:tc>
          <w:tcPr>
            <w:tcW w:w="1134" w:type="dxa"/>
            <w:vAlign w:val="center"/>
          </w:tcPr>
          <w:p w14:paraId="73806B55" w14:textId="4C69D3FE" w:rsidR="00490B2A" w:rsidRPr="00E5715F" w:rsidRDefault="00490B2A" w:rsidP="00490B2A">
            <w:pPr>
              <w:pStyle w:val="Ptabletext"/>
            </w:pPr>
            <w:r w:rsidRPr="00992B3B">
              <w:t>4</w:t>
            </w:r>
          </w:p>
        </w:tc>
        <w:tc>
          <w:tcPr>
            <w:tcW w:w="1134" w:type="dxa"/>
            <w:vAlign w:val="center"/>
          </w:tcPr>
          <w:p w14:paraId="20A2A201" w14:textId="12F683C7" w:rsidR="00490B2A" w:rsidRPr="00E5715F" w:rsidRDefault="00490B2A" w:rsidP="00490B2A">
            <w:pPr>
              <w:pStyle w:val="Ptabletext"/>
            </w:pPr>
            <w:r w:rsidRPr="00992B3B">
              <w:t>2</w:t>
            </w:r>
          </w:p>
        </w:tc>
      </w:tr>
    </w:tbl>
    <w:p w14:paraId="704B55FC" w14:textId="77777777" w:rsidR="005E03D0" w:rsidRDefault="005E03D0" w:rsidP="001B433F">
      <w:pPr>
        <w:pStyle w:val="Psectionresults"/>
      </w:pPr>
    </w:p>
    <w:p w14:paraId="396D6BC2" w14:textId="77777777" w:rsidR="005E03D0" w:rsidRDefault="005E03D0" w:rsidP="001B433F">
      <w:pPr>
        <w:pStyle w:val="Psectionresults"/>
      </w:pPr>
    </w:p>
    <w:p w14:paraId="2B3854A3" w14:textId="47D4A387" w:rsidR="001B433F" w:rsidRDefault="001B433F" w:rsidP="001B433F">
      <w:pPr>
        <w:pStyle w:val="Psectionresults"/>
      </w:pPr>
      <w:r>
        <w:t xml:space="preserve">Short answer results: ___ / </w:t>
      </w:r>
      <w:r w:rsidR="00490B2A">
        <w:t>68</w:t>
      </w:r>
    </w:p>
    <w:p w14:paraId="2B13C835" w14:textId="77777777" w:rsidR="001B433F" w:rsidRDefault="001B433F" w:rsidP="001B433F">
      <w:pPr>
        <w:pStyle w:val="Psectionheading"/>
      </w:pPr>
      <w:r>
        <w:lastRenderedPageBreak/>
        <w:t>Extended answer section</w:t>
      </w:r>
    </w:p>
    <w:p w14:paraId="30F46EAC" w14:textId="466E05B8" w:rsidR="001B433F" w:rsidRDefault="001B433F" w:rsidP="00B80E6D">
      <w:pPr>
        <w:pStyle w:val="Pquestionheadingsx1stafterhead"/>
      </w:pPr>
      <w:r>
        <w:t xml:space="preserve">Question </w:t>
      </w:r>
      <w:r w:rsidR="00EE04C5">
        <w:t>3</w:t>
      </w:r>
      <w:r w:rsidR="00490B2A">
        <w:t>6</w:t>
      </w:r>
      <w:r>
        <w:tab/>
      </w:r>
      <w:r w:rsidR="00EE382E">
        <w:rPr>
          <w:rStyle w:val="Cmarkslabel"/>
        </w:rPr>
        <w:t>8</w:t>
      </w:r>
      <w:r w:rsidR="00E96289"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  <w:t>[</w:t>
      </w:r>
      <w:r w:rsidR="00EE382E">
        <w:t>6.6</w:t>
      </w:r>
      <w:r>
        <w:t>]</w:t>
      </w:r>
    </w:p>
    <w:p w14:paraId="67310C6A" w14:textId="6DA1DD03" w:rsidR="00490B2A" w:rsidRDefault="00490B2A" w:rsidP="00490B2A">
      <w:r>
        <w:rPr>
          <w:rFonts w:asciiTheme="minorHAnsi" w:hAnsiTheme="minorHAnsi"/>
        </w:rPr>
        <w:t>In the diagram</w:t>
      </w:r>
      <w:r w:rsidRPr="00992B3B">
        <w:rPr>
          <w:rFonts w:asciiTheme="minorHAnsi" w:hAnsiTheme="minorHAnsi"/>
        </w:rPr>
        <w:t>, show that the two triangles are similar and then find the value of the variable.</w:t>
      </w:r>
    </w:p>
    <w:p w14:paraId="3885F2D7" w14:textId="5FB63F28" w:rsidR="00EE04C5" w:rsidRDefault="00490B2A" w:rsidP="00490B2A">
      <w:pPr>
        <w:pStyle w:val="Pquestiontextpartsai"/>
      </w:pPr>
      <w:r w:rsidRPr="00490B2A">
        <w:rPr>
          <w:noProof/>
        </w:rPr>
        <w:t xml:space="preserve"> </w:t>
      </w:r>
      <w:r w:rsidRPr="00992B3B">
        <w:rPr>
          <w:noProof/>
        </w:rPr>
        <w:drawing>
          <wp:inline distT="0" distB="0" distL="0" distR="0" wp14:anchorId="1B7426EF" wp14:editId="5206640F">
            <wp:extent cx="2819400" cy="1514475"/>
            <wp:effectExtent l="0" t="0" r="0" b="9525"/>
            <wp:docPr id="29" name="Picture 29" descr="ACPM9_PR_1_20ts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CPM9_PR_1_20tsem2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E8393" w14:textId="64EDC55E" w:rsidR="00E96289" w:rsidRDefault="00490B2A" w:rsidP="00E96289">
      <w:pPr>
        <w:pStyle w:val="Pquestionheadingsx"/>
      </w:pPr>
      <w:r>
        <w:t>Question 37</w:t>
      </w:r>
      <w:r w:rsidR="00E96289">
        <w:tab/>
      </w:r>
      <w:r w:rsidR="00EE382E">
        <w:rPr>
          <w:rStyle w:val="Cmarkslabel"/>
        </w:rPr>
        <w:t>10</w:t>
      </w:r>
      <w:r w:rsidR="00E96289" w:rsidRPr="001B433F">
        <w:rPr>
          <w:rStyle w:val="Cmarkslabel"/>
        </w:rPr>
        <w:t xml:space="preserve"> marks</w:t>
      </w:r>
      <w:r w:rsidR="00E96289">
        <w:tab/>
        <w:t>[</w:t>
      </w:r>
      <w:r w:rsidR="00EE382E">
        <w:t>8.3</w:t>
      </w:r>
      <w:r w:rsidR="00E96289">
        <w:t>]</w:t>
      </w:r>
    </w:p>
    <w:p w14:paraId="42B223A7" w14:textId="0CF6F949" w:rsidR="00E96289" w:rsidRDefault="00490B2A" w:rsidP="00E96289">
      <w:pPr>
        <w:pStyle w:val="Pquestiontextmainstem"/>
      </w:pPr>
      <w:r w:rsidRPr="00992B3B">
        <w:t xml:space="preserve">The number of people who </w:t>
      </w:r>
      <w:r>
        <w:t>buy</w:t>
      </w:r>
      <w:r w:rsidRPr="00992B3B">
        <w:t xml:space="preserve"> an item from a particular store each day </w:t>
      </w:r>
      <w:r>
        <w:t>is</w:t>
      </w:r>
      <w:r w:rsidRPr="00992B3B">
        <w:t xml:space="preserve"> monitored over a 30</w:t>
      </w:r>
      <w:r>
        <w:t>-</w:t>
      </w:r>
      <w:r w:rsidRPr="00992B3B">
        <w:t xml:space="preserve">day period and the results </w:t>
      </w:r>
      <w:r>
        <w:t>are</w:t>
      </w:r>
      <w:r w:rsidRPr="00992B3B">
        <w:t xml:space="preserve"> tabulated below.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1985"/>
      </w:tblGrid>
      <w:tr w:rsidR="00490B2A" w:rsidRPr="00992B3B" w14:paraId="479CA0A2" w14:textId="77777777" w:rsidTr="00490B2A">
        <w:tc>
          <w:tcPr>
            <w:tcW w:w="2405" w:type="dxa"/>
            <w:shd w:val="clear" w:color="auto" w:fill="auto"/>
          </w:tcPr>
          <w:p w14:paraId="3998DED3" w14:textId="77777777" w:rsidR="00490B2A" w:rsidRPr="00992B3B" w:rsidRDefault="00490B2A" w:rsidP="00490B2A">
            <w:pPr>
              <w:pStyle w:val="Ptabletext"/>
            </w:pPr>
            <w:r w:rsidRPr="00992B3B">
              <w:t xml:space="preserve">Number of people </w:t>
            </w:r>
          </w:p>
        </w:tc>
        <w:tc>
          <w:tcPr>
            <w:tcW w:w="1985" w:type="dxa"/>
            <w:shd w:val="clear" w:color="auto" w:fill="auto"/>
          </w:tcPr>
          <w:p w14:paraId="38A907CA" w14:textId="77777777" w:rsidR="00490B2A" w:rsidRPr="00992B3B" w:rsidRDefault="00490B2A" w:rsidP="00490B2A">
            <w:pPr>
              <w:pStyle w:val="Ptabletext"/>
            </w:pPr>
            <w:r w:rsidRPr="00992B3B">
              <w:t>Frequency (</w:t>
            </w:r>
            <w:r w:rsidRPr="00992B3B">
              <w:rPr>
                <w:i/>
              </w:rPr>
              <w:t>f</w:t>
            </w:r>
            <w:r w:rsidRPr="00992B3B">
              <w:t xml:space="preserve">) </w:t>
            </w:r>
          </w:p>
        </w:tc>
      </w:tr>
      <w:tr w:rsidR="00490B2A" w:rsidRPr="00992B3B" w14:paraId="740BFCC2" w14:textId="77777777" w:rsidTr="00306AAD">
        <w:tc>
          <w:tcPr>
            <w:tcW w:w="2405" w:type="dxa"/>
          </w:tcPr>
          <w:p w14:paraId="5ECB2EEE" w14:textId="77777777" w:rsidR="00490B2A" w:rsidRPr="00992B3B" w:rsidRDefault="00490B2A" w:rsidP="00490B2A">
            <w:pPr>
              <w:pStyle w:val="Ptabletext"/>
            </w:pPr>
            <w:r w:rsidRPr="00992B3B">
              <w:t>0–9</w:t>
            </w:r>
          </w:p>
        </w:tc>
        <w:tc>
          <w:tcPr>
            <w:tcW w:w="1985" w:type="dxa"/>
            <w:vAlign w:val="center"/>
          </w:tcPr>
          <w:p w14:paraId="33D456A0" w14:textId="77777777" w:rsidR="00490B2A" w:rsidRPr="00992B3B" w:rsidRDefault="00490B2A" w:rsidP="00490B2A">
            <w:pPr>
              <w:pStyle w:val="Ptabletext"/>
            </w:pPr>
            <w:r w:rsidRPr="00992B3B">
              <w:t>1</w:t>
            </w:r>
          </w:p>
        </w:tc>
      </w:tr>
      <w:tr w:rsidR="00490B2A" w:rsidRPr="00992B3B" w14:paraId="45ADC3EA" w14:textId="77777777" w:rsidTr="00306AAD">
        <w:tc>
          <w:tcPr>
            <w:tcW w:w="2405" w:type="dxa"/>
          </w:tcPr>
          <w:p w14:paraId="0AEC8701" w14:textId="77777777" w:rsidR="00490B2A" w:rsidRPr="00992B3B" w:rsidRDefault="00490B2A" w:rsidP="00490B2A">
            <w:pPr>
              <w:pStyle w:val="Ptabletext"/>
            </w:pPr>
            <w:r w:rsidRPr="00992B3B">
              <w:t>10–19</w:t>
            </w:r>
          </w:p>
        </w:tc>
        <w:tc>
          <w:tcPr>
            <w:tcW w:w="1985" w:type="dxa"/>
            <w:vAlign w:val="center"/>
          </w:tcPr>
          <w:p w14:paraId="2F03F3D3" w14:textId="77777777" w:rsidR="00490B2A" w:rsidRPr="00992B3B" w:rsidRDefault="00490B2A" w:rsidP="00490B2A">
            <w:pPr>
              <w:pStyle w:val="Ptabletext"/>
            </w:pPr>
            <w:r w:rsidRPr="00992B3B">
              <w:t>5</w:t>
            </w:r>
          </w:p>
        </w:tc>
      </w:tr>
      <w:tr w:rsidR="00490B2A" w:rsidRPr="00992B3B" w14:paraId="6F9CE506" w14:textId="77777777" w:rsidTr="00306AAD">
        <w:tc>
          <w:tcPr>
            <w:tcW w:w="2405" w:type="dxa"/>
          </w:tcPr>
          <w:p w14:paraId="3641AED1" w14:textId="77777777" w:rsidR="00490B2A" w:rsidRPr="00992B3B" w:rsidRDefault="00490B2A" w:rsidP="00490B2A">
            <w:pPr>
              <w:pStyle w:val="Ptabletext"/>
            </w:pPr>
            <w:r w:rsidRPr="00992B3B">
              <w:t>20–29</w:t>
            </w:r>
          </w:p>
        </w:tc>
        <w:tc>
          <w:tcPr>
            <w:tcW w:w="1985" w:type="dxa"/>
            <w:vAlign w:val="center"/>
          </w:tcPr>
          <w:p w14:paraId="10DC545B" w14:textId="77777777" w:rsidR="00490B2A" w:rsidRPr="00992B3B" w:rsidRDefault="00490B2A" w:rsidP="00490B2A">
            <w:pPr>
              <w:pStyle w:val="Ptabletext"/>
            </w:pPr>
            <w:r w:rsidRPr="00992B3B">
              <w:t>10</w:t>
            </w:r>
          </w:p>
        </w:tc>
      </w:tr>
      <w:tr w:rsidR="00490B2A" w:rsidRPr="00992B3B" w14:paraId="67A5247A" w14:textId="77777777" w:rsidTr="00306AAD">
        <w:tc>
          <w:tcPr>
            <w:tcW w:w="2405" w:type="dxa"/>
          </w:tcPr>
          <w:p w14:paraId="710AF955" w14:textId="77777777" w:rsidR="00490B2A" w:rsidRPr="00992B3B" w:rsidRDefault="00490B2A" w:rsidP="00490B2A">
            <w:pPr>
              <w:pStyle w:val="Ptabletext"/>
            </w:pPr>
            <w:r w:rsidRPr="00992B3B">
              <w:t>30–39</w:t>
            </w:r>
          </w:p>
        </w:tc>
        <w:tc>
          <w:tcPr>
            <w:tcW w:w="1985" w:type="dxa"/>
            <w:vAlign w:val="center"/>
          </w:tcPr>
          <w:p w14:paraId="4D0C3048" w14:textId="77777777" w:rsidR="00490B2A" w:rsidRPr="00992B3B" w:rsidRDefault="00490B2A" w:rsidP="00490B2A">
            <w:pPr>
              <w:pStyle w:val="Ptabletext"/>
            </w:pPr>
            <w:r w:rsidRPr="00992B3B">
              <w:t>7</w:t>
            </w:r>
          </w:p>
        </w:tc>
      </w:tr>
      <w:tr w:rsidR="00490B2A" w:rsidRPr="00992B3B" w14:paraId="18C7C431" w14:textId="77777777" w:rsidTr="00306AAD">
        <w:tc>
          <w:tcPr>
            <w:tcW w:w="2405" w:type="dxa"/>
          </w:tcPr>
          <w:p w14:paraId="457552DB" w14:textId="77777777" w:rsidR="00490B2A" w:rsidRPr="00992B3B" w:rsidRDefault="00490B2A" w:rsidP="00490B2A">
            <w:pPr>
              <w:pStyle w:val="Ptabletext"/>
            </w:pPr>
            <w:r w:rsidRPr="00992B3B">
              <w:t>40–49</w:t>
            </w:r>
          </w:p>
        </w:tc>
        <w:tc>
          <w:tcPr>
            <w:tcW w:w="1985" w:type="dxa"/>
            <w:vAlign w:val="center"/>
          </w:tcPr>
          <w:p w14:paraId="40F88309" w14:textId="77777777" w:rsidR="00490B2A" w:rsidRPr="00992B3B" w:rsidRDefault="00490B2A" w:rsidP="00490B2A">
            <w:pPr>
              <w:pStyle w:val="Ptabletext"/>
            </w:pPr>
            <w:r w:rsidRPr="00992B3B">
              <w:t>4</w:t>
            </w:r>
          </w:p>
        </w:tc>
      </w:tr>
      <w:tr w:rsidR="00490B2A" w:rsidRPr="00992B3B" w14:paraId="48814E21" w14:textId="77777777" w:rsidTr="00306AAD">
        <w:tc>
          <w:tcPr>
            <w:tcW w:w="2405" w:type="dxa"/>
          </w:tcPr>
          <w:p w14:paraId="42BE5010" w14:textId="77777777" w:rsidR="00490B2A" w:rsidRPr="00992B3B" w:rsidRDefault="00490B2A" w:rsidP="00490B2A">
            <w:pPr>
              <w:pStyle w:val="Ptabletext"/>
            </w:pPr>
            <w:r w:rsidRPr="00992B3B">
              <w:t>50–59</w:t>
            </w:r>
          </w:p>
        </w:tc>
        <w:tc>
          <w:tcPr>
            <w:tcW w:w="1985" w:type="dxa"/>
            <w:vAlign w:val="center"/>
          </w:tcPr>
          <w:p w14:paraId="1A123B80" w14:textId="77777777" w:rsidR="00490B2A" w:rsidRPr="00992B3B" w:rsidRDefault="00490B2A" w:rsidP="00490B2A">
            <w:pPr>
              <w:pStyle w:val="Ptabletext"/>
            </w:pPr>
            <w:r w:rsidRPr="00992B3B">
              <w:t>2</w:t>
            </w:r>
          </w:p>
        </w:tc>
      </w:tr>
      <w:tr w:rsidR="00490B2A" w:rsidRPr="00992B3B" w14:paraId="40B138C7" w14:textId="77777777" w:rsidTr="00306AAD">
        <w:tc>
          <w:tcPr>
            <w:tcW w:w="2405" w:type="dxa"/>
          </w:tcPr>
          <w:p w14:paraId="239F1D69" w14:textId="77777777" w:rsidR="00490B2A" w:rsidRPr="00992B3B" w:rsidRDefault="00490B2A" w:rsidP="00490B2A">
            <w:pPr>
              <w:pStyle w:val="Ptabletext"/>
            </w:pPr>
            <w:r w:rsidRPr="00992B3B">
              <w:t xml:space="preserve">60–69 </w:t>
            </w:r>
          </w:p>
        </w:tc>
        <w:tc>
          <w:tcPr>
            <w:tcW w:w="1985" w:type="dxa"/>
            <w:vAlign w:val="center"/>
          </w:tcPr>
          <w:p w14:paraId="2A37FB52" w14:textId="77777777" w:rsidR="00490B2A" w:rsidRPr="00992B3B" w:rsidRDefault="00490B2A" w:rsidP="00490B2A">
            <w:pPr>
              <w:pStyle w:val="Ptabletext"/>
            </w:pPr>
            <w:r w:rsidRPr="00992B3B">
              <w:t>1</w:t>
            </w:r>
          </w:p>
        </w:tc>
      </w:tr>
    </w:tbl>
    <w:p w14:paraId="271E794F" w14:textId="77777777" w:rsidR="00490B2A" w:rsidRDefault="00490B2A" w:rsidP="00490B2A">
      <w:pPr>
        <w:pStyle w:val="Pquestiontextpartsa"/>
        <w:rPr>
          <w:b/>
        </w:rPr>
      </w:pPr>
    </w:p>
    <w:p w14:paraId="0F29C799" w14:textId="6D0BCF1B" w:rsidR="00E96289" w:rsidRPr="00490B2A" w:rsidRDefault="00490B2A" w:rsidP="00490B2A">
      <w:pPr>
        <w:pStyle w:val="Pquestiontextpartsa"/>
      </w:pPr>
      <w:r w:rsidRPr="00490B2A">
        <w:rPr>
          <w:rStyle w:val="Cquestionpartlabelbold"/>
        </w:rPr>
        <w:t>(a)</w:t>
      </w:r>
      <w:r w:rsidRPr="00490B2A">
        <w:tab/>
        <w:t>Use the grouped data to find the mean number of customers per day, correct to 2 decimal places.</w:t>
      </w:r>
    </w:p>
    <w:p w14:paraId="5871140A" w14:textId="77777777" w:rsidR="00490B2A" w:rsidRPr="00490B2A" w:rsidRDefault="00490B2A" w:rsidP="00490B2A">
      <w:pPr>
        <w:pStyle w:val="Pquestiontextpartsa"/>
      </w:pPr>
    </w:p>
    <w:p w14:paraId="79151F63" w14:textId="77777777" w:rsidR="00490B2A" w:rsidRPr="00490B2A" w:rsidRDefault="00490B2A" w:rsidP="00490B2A">
      <w:pPr>
        <w:pStyle w:val="Pquestiontextpartsa"/>
      </w:pPr>
    </w:p>
    <w:p w14:paraId="3A621E6A" w14:textId="26A3D80B" w:rsidR="00490B2A" w:rsidRPr="00490B2A" w:rsidRDefault="00490B2A" w:rsidP="00490B2A">
      <w:pPr>
        <w:pStyle w:val="Pquestiontextpartsa"/>
      </w:pPr>
      <w:r w:rsidRPr="00490B2A">
        <w:rPr>
          <w:rStyle w:val="Cquestionpartlabelbold"/>
        </w:rPr>
        <w:t>(b)</w:t>
      </w:r>
      <w:r w:rsidRPr="00490B2A">
        <w:tab/>
      </w:r>
      <w:r w:rsidR="007D08DD">
        <w:t xml:space="preserve">Find </w:t>
      </w:r>
      <w:r w:rsidRPr="00490B2A">
        <w:t>the median class interval for the number of customers each day.</w:t>
      </w:r>
    </w:p>
    <w:p w14:paraId="58B25BD6" w14:textId="77777777" w:rsidR="00490B2A" w:rsidRPr="00490B2A" w:rsidRDefault="00490B2A" w:rsidP="00490B2A">
      <w:pPr>
        <w:pStyle w:val="Pquestiontextpartsa"/>
      </w:pPr>
    </w:p>
    <w:p w14:paraId="5B443B29" w14:textId="77777777" w:rsidR="00490B2A" w:rsidRPr="00490B2A" w:rsidRDefault="00490B2A" w:rsidP="00490B2A">
      <w:pPr>
        <w:pStyle w:val="Pquestiontextpartsa"/>
      </w:pPr>
    </w:p>
    <w:p w14:paraId="639E8BB4" w14:textId="59ADA5C5" w:rsidR="00490B2A" w:rsidRPr="00490B2A" w:rsidRDefault="00490B2A" w:rsidP="00490B2A">
      <w:pPr>
        <w:pStyle w:val="Pquestiontextpartsa"/>
      </w:pPr>
      <w:r w:rsidRPr="00490B2A">
        <w:rPr>
          <w:rStyle w:val="Cquestionpartlabelbold"/>
        </w:rPr>
        <w:t>(c)</w:t>
      </w:r>
      <w:r w:rsidRPr="00490B2A">
        <w:tab/>
        <w:t>Draw a bar chart of the sales.</w:t>
      </w:r>
    </w:p>
    <w:p w14:paraId="43A30CC8" w14:textId="77777777" w:rsidR="00490B2A" w:rsidRPr="00490B2A" w:rsidRDefault="00490B2A" w:rsidP="00490B2A">
      <w:pPr>
        <w:pStyle w:val="Pquestiontextpartsa"/>
      </w:pPr>
    </w:p>
    <w:p w14:paraId="612E26B3" w14:textId="77777777" w:rsidR="00490B2A" w:rsidRPr="00490B2A" w:rsidRDefault="00490B2A" w:rsidP="00490B2A">
      <w:pPr>
        <w:pStyle w:val="Pquestiontextpartsa"/>
      </w:pPr>
    </w:p>
    <w:p w14:paraId="428F9D42" w14:textId="77777777" w:rsidR="00490B2A" w:rsidRPr="00490B2A" w:rsidRDefault="00490B2A" w:rsidP="00490B2A">
      <w:pPr>
        <w:pStyle w:val="Pquestiontextpartsa"/>
      </w:pPr>
    </w:p>
    <w:p w14:paraId="1A90CCF6" w14:textId="77777777" w:rsidR="00490B2A" w:rsidRPr="00490B2A" w:rsidRDefault="00490B2A" w:rsidP="00490B2A">
      <w:pPr>
        <w:pStyle w:val="Pquestiontextpartsa"/>
      </w:pPr>
    </w:p>
    <w:p w14:paraId="4013C6FE" w14:textId="77777777" w:rsidR="00490B2A" w:rsidRPr="00490B2A" w:rsidRDefault="00490B2A" w:rsidP="00490B2A">
      <w:pPr>
        <w:pStyle w:val="Pquestiontextpartsa"/>
      </w:pPr>
    </w:p>
    <w:p w14:paraId="51C5DF01" w14:textId="77777777" w:rsidR="00490B2A" w:rsidRPr="00490B2A" w:rsidRDefault="00490B2A" w:rsidP="00490B2A">
      <w:pPr>
        <w:pStyle w:val="Pquestiontextpartsa"/>
      </w:pPr>
    </w:p>
    <w:p w14:paraId="2F09164F" w14:textId="77777777" w:rsidR="00490B2A" w:rsidRPr="00490B2A" w:rsidRDefault="00490B2A" w:rsidP="00490B2A">
      <w:pPr>
        <w:pStyle w:val="Pquestiontextpartsa"/>
      </w:pPr>
    </w:p>
    <w:p w14:paraId="0AA9B297" w14:textId="7B1013F5" w:rsidR="00490B2A" w:rsidRPr="00490B2A" w:rsidRDefault="00490B2A" w:rsidP="00490B2A">
      <w:pPr>
        <w:pStyle w:val="Pquestiontextpartsa"/>
      </w:pPr>
      <w:r w:rsidRPr="00490B2A">
        <w:rPr>
          <w:rStyle w:val="Cquestionpartlabelbold"/>
        </w:rPr>
        <w:t>(d)</w:t>
      </w:r>
      <w:r w:rsidRPr="00490B2A">
        <w:tab/>
        <w:t>Describe the spread of the data.</w:t>
      </w:r>
    </w:p>
    <w:p w14:paraId="0642C14B" w14:textId="77777777" w:rsidR="00490B2A" w:rsidRDefault="00490B2A" w:rsidP="00490B2A">
      <w:pPr>
        <w:pStyle w:val="Pquestiontextpartsa"/>
      </w:pPr>
    </w:p>
    <w:p w14:paraId="49FDFFB6" w14:textId="77777777" w:rsidR="00490B2A" w:rsidRDefault="00490B2A" w:rsidP="00490B2A">
      <w:pPr>
        <w:pStyle w:val="Pquestiontextpartsa"/>
      </w:pPr>
    </w:p>
    <w:p w14:paraId="38BEE21C" w14:textId="578381AA" w:rsidR="00E96289" w:rsidRDefault="00490B2A" w:rsidP="00E96289">
      <w:pPr>
        <w:pStyle w:val="Pquestionheadingsx"/>
      </w:pPr>
      <w:r>
        <w:lastRenderedPageBreak/>
        <w:t>Question 38</w:t>
      </w:r>
      <w:r w:rsidR="00E96289">
        <w:tab/>
      </w:r>
      <w:r w:rsidR="00EE382E">
        <w:rPr>
          <w:rStyle w:val="Cmarkslabel"/>
        </w:rPr>
        <w:t>6</w:t>
      </w:r>
      <w:r w:rsidR="00E96289" w:rsidRPr="001B433F">
        <w:rPr>
          <w:rStyle w:val="Cmarkslabel"/>
        </w:rPr>
        <w:t xml:space="preserve"> marks</w:t>
      </w:r>
      <w:r w:rsidR="00E96289">
        <w:tab/>
        <w:t>[</w:t>
      </w:r>
      <w:r w:rsidR="00EE382E">
        <w:t>9</w:t>
      </w:r>
      <w:r w:rsidR="00E96289">
        <w:t>.3]</w:t>
      </w:r>
    </w:p>
    <w:p w14:paraId="1DFC30BB" w14:textId="17615570" w:rsidR="00E96289" w:rsidRDefault="00E96289" w:rsidP="00E96289">
      <w:pPr>
        <w:pStyle w:val="Pquestiontextpartsa"/>
      </w:pPr>
      <w:r w:rsidRPr="00EE04C5">
        <w:rPr>
          <w:rStyle w:val="Cquestionpartlabelbold"/>
        </w:rPr>
        <w:t>(a)</w:t>
      </w:r>
      <w:r w:rsidRPr="00EE04C5">
        <w:tab/>
      </w:r>
      <w:r w:rsidR="00490B2A" w:rsidRPr="00992B3B">
        <w:t>Show that (</w:t>
      </w:r>
      <w:r w:rsidR="00490B2A" w:rsidRPr="00992B3B">
        <w:rPr>
          <w:i/>
        </w:rPr>
        <w:t xml:space="preserve">x </w:t>
      </w:r>
      <w:r w:rsidR="00490B2A" w:rsidRPr="00992B3B">
        <w:t>– 3)</w:t>
      </w:r>
      <w:r w:rsidR="00490B2A" w:rsidRPr="00992B3B">
        <w:rPr>
          <w:vertAlign w:val="superscript"/>
        </w:rPr>
        <w:t>2</w:t>
      </w:r>
      <w:r w:rsidR="00490B2A" w:rsidRPr="00992B3B">
        <w:t xml:space="preserve"> + 1 = (</w:t>
      </w:r>
      <w:r w:rsidR="00490B2A" w:rsidRPr="00992B3B">
        <w:rPr>
          <w:i/>
        </w:rPr>
        <w:t xml:space="preserve">x </w:t>
      </w:r>
      <w:r w:rsidR="00490B2A" w:rsidRPr="00992B3B">
        <w:t>– 4)(</w:t>
      </w:r>
      <w:r w:rsidR="00490B2A" w:rsidRPr="00992B3B">
        <w:rPr>
          <w:i/>
        </w:rPr>
        <w:t xml:space="preserve">x </w:t>
      </w:r>
      <w:r w:rsidR="00490B2A" w:rsidRPr="00992B3B">
        <w:t>– 2)</w:t>
      </w:r>
      <w:r w:rsidR="00490B2A">
        <w:t>.</w:t>
      </w:r>
    </w:p>
    <w:p w14:paraId="35CBB3B7" w14:textId="77777777" w:rsidR="005E03D0" w:rsidRDefault="005E03D0" w:rsidP="00E96289">
      <w:pPr>
        <w:pStyle w:val="Pquestiontextpartsa"/>
      </w:pPr>
    </w:p>
    <w:p w14:paraId="62BA3CD5" w14:textId="77777777" w:rsidR="005E03D0" w:rsidRDefault="005E03D0" w:rsidP="00E96289">
      <w:pPr>
        <w:pStyle w:val="Pquestiontextpartsa"/>
      </w:pPr>
    </w:p>
    <w:p w14:paraId="1DBCB0EA" w14:textId="77777777" w:rsidR="005E03D0" w:rsidRDefault="005E03D0" w:rsidP="00E96289">
      <w:pPr>
        <w:pStyle w:val="Pquestiontextpartsa"/>
      </w:pPr>
    </w:p>
    <w:p w14:paraId="6ADBCC4F" w14:textId="77777777" w:rsidR="005E03D0" w:rsidRDefault="005E03D0" w:rsidP="00E96289">
      <w:pPr>
        <w:pStyle w:val="Pquestiontextpartsa"/>
      </w:pPr>
    </w:p>
    <w:p w14:paraId="0D39E199" w14:textId="77777777" w:rsidR="005E03D0" w:rsidRDefault="005E03D0" w:rsidP="00E96289">
      <w:pPr>
        <w:pStyle w:val="Pquestiontextpartsa"/>
      </w:pPr>
    </w:p>
    <w:p w14:paraId="00905778" w14:textId="77777777" w:rsidR="005E03D0" w:rsidRPr="00EE04C5" w:rsidRDefault="005E03D0" w:rsidP="00E96289">
      <w:pPr>
        <w:pStyle w:val="Pquestiontextpartsa"/>
      </w:pPr>
    </w:p>
    <w:p w14:paraId="5ECEA57B" w14:textId="77777777" w:rsidR="00490B2A" w:rsidRDefault="00E96289" w:rsidP="00E96289">
      <w:pPr>
        <w:pStyle w:val="Pquestiontextpartsa"/>
      </w:pPr>
      <w:r w:rsidRPr="00EE04C5">
        <w:rPr>
          <w:rStyle w:val="Cquestionpartlabelbold"/>
        </w:rPr>
        <w:t>(b)</w:t>
      </w:r>
      <w:r>
        <w:tab/>
      </w:r>
      <w:r w:rsidR="00490B2A" w:rsidRPr="00992B3B">
        <w:t xml:space="preserve">Sketch the graph of </w:t>
      </w:r>
      <w:r w:rsidR="00490B2A" w:rsidRPr="00992B3B">
        <w:rPr>
          <w:i/>
        </w:rPr>
        <w:t>y</w:t>
      </w:r>
      <w:r w:rsidR="00490B2A" w:rsidRPr="00992B3B">
        <w:t xml:space="preserve"> = (</w:t>
      </w:r>
      <w:r w:rsidR="00490B2A" w:rsidRPr="00992B3B">
        <w:rPr>
          <w:i/>
        </w:rPr>
        <w:t>x</w:t>
      </w:r>
      <w:r w:rsidR="00490B2A" w:rsidRPr="00992B3B">
        <w:t xml:space="preserve"> – 3)</w:t>
      </w:r>
      <w:r w:rsidR="00490B2A" w:rsidRPr="00992B3B">
        <w:rPr>
          <w:vertAlign w:val="superscript"/>
        </w:rPr>
        <w:t>2</w:t>
      </w:r>
      <w:r w:rsidR="00490B2A" w:rsidRPr="00992B3B">
        <w:t xml:space="preserve"> + 1 by transforming the graph of </w:t>
      </w:r>
      <w:r w:rsidR="00490B2A" w:rsidRPr="00992B3B">
        <w:rPr>
          <w:i/>
        </w:rPr>
        <w:t>y</w:t>
      </w:r>
      <w:r w:rsidR="00490B2A" w:rsidRPr="00992B3B">
        <w:t xml:space="preserve"> = </w:t>
      </w:r>
      <w:r w:rsidR="00490B2A" w:rsidRPr="00992B3B">
        <w:rPr>
          <w:i/>
        </w:rPr>
        <w:t>x</w:t>
      </w:r>
      <w:r w:rsidR="00490B2A" w:rsidRPr="00992B3B">
        <w:rPr>
          <w:vertAlign w:val="superscript"/>
        </w:rPr>
        <w:t>2</w:t>
      </w:r>
      <w:r w:rsidR="00490B2A" w:rsidRPr="00992B3B">
        <w:t>. Clearly</w:t>
      </w:r>
      <w:r w:rsidR="00490B2A" w:rsidRPr="00992B3B">
        <w:rPr>
          <w:vertAlign w:val="superscript"/>
        </w:rPr>
        <w:t xml:space="preserve"> </w:t>
      </w:r>
      <w:r w:rsidR="00490B2A" w:rsidRPr="00992B3B">
        <w:t xml:space="preserve">label both graphs and show </w:t>
      </w:r>
      <w:r w:rsidR="00490B2A" w:rsidRPr="00992B3B">
        <w:rPr>
          <w:i/>
        </w:rPr>
        <w:t>x</w:t>
      </w:r>
      <w:r w:rsidR="00490B2A" w:rsidRPr="00992B3B">
        <w:t xml:space="preserve">- and </w:t>
      </w:r>
      <w:r w:rsidR="00490B2A" w:rsidRPr="00992B3B">
        <w:rPr>
          <w:i/>
        </w:rPr>
        <w:t>y</w:t>
      </w:r>
      <w:r w:rsidR="00490B2A" w:rsidRPr="00992B3B">
        <w:t xml:space="preserve">-intercepts and the turning point. </w:t>
      </w:r>
    </w:p>
    <w:p w14:paraId="295ADDD0" w14:textId="377D817D" w:rsidR="00E96289" w:rsidRDefault="00490B2A" w:rsidP="00E96289">
      <w:pPr>
        <w:pStyle w:val="Pquestiontextpartsa"/>
      </w:pPr>
      <w:r>
        <w:rPr>
          <w:rStyle w:val="Cquestionpartlabelbold"/>
        </w:rPr>
        <w:tab/>
      </w:r>
      <w:r w:rsidRPr="00992B3B">
        <w:t xml:space="preserve">Use the information in </w:t>
      </w:r>
      <w:r w:rsidRPr="00992B3B">
        <w:rPr>
          <w:b/>
        </w:rPr>
        <w:t>(a)</w:t>
      </w:r>
      <w:r w:rsidRPr="00992B3B">
        <w:t xml:space="preserve"> to find the </w:t>
      </w:r>
      <w:r w:rsidRPr="00992B3B">
        <w:rPr>
          <w:i/>
        </w:rPr>
        <w:t>x</w:t>
      </w:r>
      <w:r w:rsidRPr="00992B3B">
        <w:t>-intercepts.</w:t>
      </w:r>
    </w:p>
    <w:p w14:paraId="11A95F36" w14:textId="77777777" w:rsidR="00EE04C5" w:rsidRPr="00EE04C5" w:rsidRDefault="00EE04C5" w:rsidP="002509BC">
      <w:pPr>
        <w:pStyle w:val="Pquestiontextpartsai"/>
      </w:pPr>
    </w:p>
    <w:p w14:paraId="3C784281" w14:textId="77777777" w:rsidR="005E03D0" w:rsidRDefault="005E03D0" w:rsidP="001B433F">
      <w:pPr>
        <w:pStyle w:val="Psectionresults"/>
      </w:pPr>
    </w:p>
    <w:p w14:paraId="6C9C1346" w14:textId="77777777" w:rsidR="005E03D0" w:rsidRDefault="005E03D0" w:rsidP="001B433F">
      <w:pPr>
        <w:pStyle w:val="Psectionresults"/>
      </w:pPr>
    </w:p>
    <w:p w14:paraId="3A9C4384" w14:textId="77777777" w:rsidR="005E03D0" w:rsidRDefault="005E03D0" w:rsidP="001B433F">
      <w:pPr>
        <w:pStyle w:val="Psectionresults"/>
      </w:pPr>
    </w:p>
    <w:p w14:paraId="17D6E5C3" w14:textId="77777777" w:rsidR="005E03D0" w:rsidRDefault="005E03D0" w:rsidP="001B433F">
      <w:pPr>
        <w:pStyle w:val="Psectionresults"/>
      </w:pPr>
    </w:p>
    <w:p w14:paraId="2A393645" w14:textId="77777777" w:rsidR="005E03D0" w:rsidRDefault="005E03D0" w:rsidP="001B433F">
      <w:pPr>
        <w:pStyle w:val="Psectionresults"/>
      </w:pPr>
    </w:p>
    <w:p w14:paraId="6FE3B308" w14:textId="77777777" w:rsidR="005E03D0" w:rsidRDefault="005E03D0" w:rsidP="001B433F">
      <w:pPr>
        <w:pStyle w:val="Psectionresults"/>
      </w:pPr>
    </w:p>
    <w:p w14:paraId="0D581C11" w14:textId="77777777" w:rsidR="005E03D0" w:rsidRDefault="005E03D0" w:rsidP="001B433F">
      <w:pPr>
        <w:pStyle w:val="Psectionresults"/>
      </w:pPr>
    </w:p>
    <w:p w14:paraId="083969DB" w14:textId="77777777" w:rsidR="005E03D0" w:rsidRDefault="005E03D0" w:rsidP="001B433F">
      <w:pPr>
        <w:pStyle w:val="Psectionresults"/>
      </w:pPr>
    </w:p>
    <w:p w14:paraId="1D9EBA72" w14:textId="77777777" w:rsidR="005E03D0" w:rsidRDefault="005E03D0" w:rsidP="001B433F">
      <w:pPr>
        <w:pStyle w:val="Psectionresults"/>
      </w:pPr>
    </w:p>
    <w:p w14:paraId="6D63709E" w14:textId="77777777" w:rsidR="005E03D0" w:rsidRDefault="005E03D0" w:rsidP="001B433F">
      <w:pPr>
        <w:pStyle w:val="Psectionresults"/>
      </w:pPr>
    </w:p>
    <w:p w14:paraId="1AE44900" w14:textId="77777777" w:rsidR="005E03D0" w:rsidRDefault="005E03D0" w:rsidP="001B433F">
      <w:pPr>
        <w:pStyle w:val="Psectionresults"/>
      </w:pPr>
    </w:p>
    <w:p w14:paraId="42D1322F" w14:textId="77777777" w:rsidR="005E03D0" w:rsidRDefault="005E03D0" w:rsidP="001B433F">
      <w:pPr>
        <w:pStyle w:val="Psectionresults"/>
      </w:pPr>
    </w:p>
    <w:p w14:paraId="56EEB6BE" w14:textId="1B9B2F1E" w:rsidR="001B433F" w:rsidRDefault="001B433F" w:rsidP="001B433F">
      <w:pPr>
        <w:pStyle w:val="Psectionresults"/>
      </w:pPr>
      <w:r>
        <w:t xml:space="preserve">Extended answer results: ___ / </w:t>
      </w:r>
      <w:r w:rsidR="00E96289">
        <w:t>24</w:t>
      </w:r>
    </w:p>
    <w:p w14:paraId="3BDE3328" w14:textId="371B61CB" w:rsidR="002509BC" w:rsidRPr="00E96289" w:rsidRDefault="001B433F" w:rsidP="00E96289">
      <w:pPr>
        <w:pStyle w:val="Psectionresults"/>
      </w:pPr>
      <w:r>
        <w:t xml:space="preserve">TOTAL test results: ___ / </w:t>
      </w:r>
      <w:r w:rsidR="00E96289">
        <w:t>1</w:t>
      </w:r>
      <w:r w:rsidR="00EE382E">
        <w:t>07</w:t>
      </w:r>
    </w:p>
    <w:sectPr w:rsidR="002509BC" w:rsidRPr="00E96289" w:rsidSect="003C1799">
      <w:headerReference w:type="default" r:id="rId61"/>
      <w:footerReference w:type="default" r:id="rId62"/>
      <w:headerReference w:type="first" r:id="rId63"/>
      <w:footerReference w:type="first" r:id="rId64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D63F6" w14:textId="77777777" w:rsidR="00EA7DF9" w:rsidRDefault="00EA7DF9" w:rsidP="00B91E57">
      <w:r>
        <w:separator/>
      </w:r>
    </w:p>
  </w:endnote>
  <w:endnote w:type="continuationSeparator" w:id="0">
    <w:p w14:paraId="79612B9E" w14:textId="77777777" w:rsidR="00EA7DF9" w:rsidRDefault="00EA7DF9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-Ligh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2725EF" w14:textId="77777777" w:rsidR="00AA7ED5" w:rsidRDefault="00AA7ED5" w:rsidP="00B91E57">
    <w:pPr>
      <w:pStyle w:val="Pfootertext"/>
    </w:pPr>
  </w:p>
  <w:p w14:paraId="67E7124C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7D08DD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3EBE15" w14:textId="77777777" w:rsidR="00A8741D" w:rsidRDefault="00A8741D" w:rsidP="00A8741D">
    <w:pPr>
      <w:pStyle w:val="Pfootertext"/>
    </w:pPr>
  </w:p>
  <w:p w14:paraId="560F089D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7D08DD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E76D80" w14:textId="77777777" w:rsidR="00EA7DF9" w:rsidRDefault="00EA7DF9" w:rsidP="00B91E57">
      <w:r>
        <w:separator/>
      </w:r>
    </w:p>
  </w:footnote>
  <w:footnote w:type="continuationSeparator" w:id="0">
    <w:p w14:paraId="3A17FAF0" w14:textId="77777777" w:rsidR="00EA7DF9" w:rsidRDefault="00EA7DF9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8D1C8" w14:textId="321FCC33" w:rsidR="00B91E57" w:rsidRDefault="007D08DD" w:rsidP="00A8741D">
    <w:pPr>
      <w:pStyle w:val="Pheadertext"/>
    </w:pPr>
    <w:r>
      <w:t xml:space="preserve">Pearson Mathematics </w:t>
    </w:r>
    <w:r w:rsidR="0094015D">
      <w:t xml:space="preserve">9 </w:t>
    </w:r>
    <w:r>
      <w:t>—</w:t>
    </w:r>
    <w:r w:rsidR="0094015D">
      <w:t xml:space="preserve"> Semester </w:t>
    </w:r>
    <w:r w:rsidR="003378E9">
      <w:t>2</w:t>
    </w:r>
    <w:r w:rsidR="0094015D">
      <w:t xml:space="preserve"> Exam</w:t>
    </w:r>
  </w:p>
  <w:p w14:paraId="1954BFF3" w14:textId="77777777" w:rsidR="00AA7ED5" w:rsidRPr="00B91E57" w:rsidRDefault="00AA7ED5" w:rsidP="00AA7ED5">
    <w:pPr>
      <w:pStyle w:val="Pfootertex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2A1305" w14:textId="6CDFB133" w:rsidR="00A8741D" w:rsidRDefault="007D08DD" w:rsidP="00A8741D">
    <w:pPr>
      <w:pStyle w:val="Pheadertext"/>
    </w:pPr>
    <w:r>
      <w:t>Pearson Mathematics</w:t>
    </w:r>
    <w:r w:rsidR="00A8741D">
      <w:t xml:space="preserve"> </w:t>
    </w:r>
    <w:r w:rsidR="0094015D">
      <w:t>9</w:t>
    </w:r>
    <w:r w:rsidR="00A8741D">
      <w:t xml:space="preserve"> </w:t>
    </w:r>
    <w:r>
      <w:t>—</w:t>
    </w:r>
    <w:r w:rsidR="00A8741D">
      <w:t xml:space="preserve"> </w:t>
    </w:r>
    <w:r w:rsidR="0094015D">
      <w:t xml:space="preserve">Semester </w:t>
    </w:r>
    <w:r w:rsidR="003378E9">
      <w:t>2</w:t>
    </w:r>
    <w:r w:rsidR="00A8741D">
      <w:t xml:space="preserve"> </w:t>
    </w:r>
    <w:r w:rsidR="0094015D">
      <w:t>Exam</w:t>
    </w:r>
    <w:r w:rsidR="00A8741D">
      <w:tab/>
      <w:t xml:space="preserve">Name: </w:t>
    </w:r>
    <w:r w:rsidR="00A8741D">
      <w:tab/>
    </w:r>
  </w:p>
  <w:p w14:paraId="14286C94" w14:textId="77777777" w:rsidR="00A8741D" w:rsidRPr="00A8741D" w:rsidRDefault="00A8741D" w:rsidP="00A8741D">
    <w:pPr>
      <w:pStyle w:val="Pheadertext"/>
    </w:pP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17D54"/>
    <w:rsid w:val="0003306F"/>
    <w:rsid w:val="00033C5C"/>
    <w:rsid w:val="000407AC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C4CB1"/>
    <w:rsid w:val="000C6C56"/>
    <w:rsid w:val="000F52E2"/>
    <w:rsid w:val="00114E72"/>
    <w:rsid w:val="00121EAB"/>
    <w:rsid w:val="001249D4"/>
    <w:rsid w:val="00133398"/>
    <w:rsid w:val="00136289"/>
    <w:rsid w:val="00153C7C"/>
    <w:rsid w:val="001605F8"/>
    <w:rsid w:val="00160C54"/>
    <w:rsid w:val="00180D86"/>
    <w:rsid w:val="001B433F"/>
    <w:rsid w:val="001C4DB3"/>
    <w:rsid w:val="001F3755"/>
    <w:rsid w:val="001F3D5E"/>
    <w:rsid w:val="00205ABB"/>
    <w:rsid w:val="00223001"/>
    <w:rsid w:val="002509BC"/>
    <w:rsid w:val="002635BA"/>
    <w:rsid w:val="00292AD1"/>
    <w:rsid w:val="0029660A"/>
    <w:rsid w:val="0029665F"/>
    <w:rsid w:val="002A6003"/>
    <w:rsid w:val="002A61AB"/>
    <w:rsid w:val="002C0D5B"/>
    <w:rsid w:val="002C3C99"/>
    <w:rsid w:val="002C5286"/>
    <w:rsid w:val="002D2E83"/>
    <w:rsid w:val="002E0784"/>
    <w:rsid w:val="002E154B"/>
    <w:rsid w:val="00307A48"/>
    <w:rsid w:val="00307F32"/>
    <w:rsid w:val="00323197"/>
    <w:rsid w:val="00323AB7"/>
    <w:rsid w:val="00334607"/>
    <w:rsid w:val="00335B72"/>
    <w:rsid w:val="003378E9"/>
    <w:rsid w:val="00345684"/>
    <w:rsid w:val="003618B8"/>
    <w:rsid w:val="003624C0"/>
    <w:rsid w:val="00363DAC"/>
    <w:rsid w:val="003649A6"/>
    <w:rsid w:val="0036586D"/>
    <w:rsid w:val="00374306"/>
    <w:rsid w:val="00376745"/>
    <w:rsid w:val="0039270F"/>
    <w:rsid w:val="00393ADE"/>
    <w:rsid w:val="003A6EA1"/>
    <w:rsid w:val="003B3BBF"/>
    <w:rsid w:val="003C1799"/>
    <w:rsid w:val="003C445D"/>
    <w:rsid w:val="003C7B74"/>
    <w:rsid w:val="003E3349"/>
    <w:rsid w:val="003E7772"/>
    <w:rsid w:val="004066D1"/>
    <w:rsid w:val="00412093"/>
    <w:rsid w:val="00413A15"/>
    <w:rsid w:val="004161B6"/>
    <w:rsid w:val="00420B07"/>
    <w:rsid w:val="0043227F"/>
    <w:rsid w:val="00452041"/>
    <w:rsid w:val="00456CE0"/>
    <w:rsid w:val="00457310"/>
    <w:rsid w:val="0046226B"/>
    <w:rsid w:val="00464A71"/>
    <w:rsid w:val="00472CCA"/>
    <w:rsid w:val="0048344D"/>
    <w:rsid w:val="00485A37"/>
    <w:rsid w:val="00490B2A"/>
    <w:rsid w:val="004A1C99"/>
    <w:rsid w:val="004A5DD5"/>
    <w:rsid w:val="004C23FF"/>
    <w:rsid w:val="004C5E1E"/>
    <w:rsid w:val="004D01B5"/>
    <w:rsid w:val="004D24DE"/>
    <w:rsid w:val="004D3645"/>
    <w:rsid w:val="004F03F0"/>
    <w:rsid w:val="004F5839"/>
    <w:rsid w:val="004F59F5"/>
    <w:rsid w:val="005067E7"/>
    <w:rsid w:val="0052478A"/>
    <w:rsid w:val="0052656A"/>
    <w:rsid w:val="00530D78"/>
    <w:rsid w:val="00554ECF"/>
    <w:rsid w:val="00561C8E"/>
    <w:rsid w:val="00564139"/>
    <w:rsid w:val="005644F4"/>
    <w:rsid w:val="00565313"/>
    <w:rsid w:val="005665F4"/>
    <w:rsid w:val="00567CE7"/>
    <w:rsid w:val="00571F02"/>
    <w:rsid w:val="00582BD5"/>
    <w:rsid w:val="0059291C"/>
    <w:rsid w:val="005A07A0"/>
    <w:rsid w:val="005A6C19"/>
    <w:rsid w:val="005B5208"/>
    <w:rsid w:val="005C1799"/>
    <w:rsid w:val="005C2DB7"/>
    <w:rsid w:val="005C6EE5"/>
    <w:rsid w:val="005E03D0"/>
    <w:rsid w:val="00604D55"/>
    <w:rsid w:val="00606690"/>
    <w:rsid w:val="0060765D"/>
    <w:rsid w:val="00607F60"/>
    <w:rsid w:val="00617BEA"/>
    <w:rsid w:val="006315DD"/>
    <w:rsid w:val="00665AA1"/>
    <w:rsid w:val="0066782B"/>
    <w:rsid w:val="006B2DF9"/>
    <w:rsid w:val="006C4B2F"/>
    <w:rsid w:val="006D2264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13EAF"/>
    <w:rsid w:val="00715815"/>
    <w:rsid w:val="00722B45"/>
    <w:rsid w:val="007313E8"/>
    <w:rsid w:val="00732B3C"/>
    <w:rsid w:val="007701CE"/>
    <w:rsid w:val="007721B9"/>
    <w:rsid w:val="00775F8D"/>
    <w:rsid w:val="00781345"/>
    <w:rsid w:val="00796A94"/>
    <w:rsid w:val="007A1A60"/>
    <w:rsid w:val="007B7545"/>
    <w:rsid w:val="007C05E1"/>
    <w:rsid w:val="007D08DD"/>
    <w:rsid w:val="007D4058"/>
    <w:rsid w:val="00814B1B"/>
    <w:rsid w:val="00817AEB"/>
    <w:rsid w:val="008226DD"/>
    <w:rsid w:val="00823BB8"/>
    <w:rsid w:val="008266C5"/>
    <w:rsid w:val="00842378"/>
    <w:rsid w:val="008453BA"/>
    <w:rsid w:val="00851029"/>
    <w:rsid w:val="0085608B"/>
    <w:rsid w:val="00861454"/>
    <w:rsid w:val="00872A57"/>
    <w:rsid w:val="00883D65"/>
    <w:rsid w:val="00887F5C"/>
    <w:rsid w:val="008A06F7"/>
    <w:rsid w:val="008A2708"/>
    <w:rsid w:val="008B5DC2"/>
    <w:rsid w:val="008C44CE"/>
    <w:rsid w:val="008D3E39"/>
    <w:rsid w:val="008E3A48"/>
    <w:rsid w:val="008F0DDC"/>
    <w:rsid w:val="008F0EC6"/>
    <w:rsid w:val="009023C1"/>
    <w:rsid w:val="00913906"/>
    <w:rsid w:val="0091733C"/>
    <w:rsid w:val="0092625F"/>
    <w:rsid w:val="009303E1"/>
    <w:rsid w:val="00934CAB"/>
    <w:rsid w:val="0093500A"/>
    <w:rsid w:val="00935B41"/>
    <w:rsid w:val="0093734D"/>
    <w:rsid w:val="0094015D"/>
    <w:rsid w:val="009437F9"/>
    <w:rsid w:val="009461B8"/>
    <w:rsid w:val="00950FFA"/>
    <w:rsid w:val="00962392"/>
    <w:rsid w:val="009841D7"/>
    <w:rsid w:val="009A776D"/>
    <w:rsid w:val="009C1F04"/>
    <w:rsid w:val="009C3377"/>
    <w:rsid w:val="009D03D9"/>
    <w:rsid w:val="009F13F0"/>
    <w:rsid w:val="009F2FC5"/>
    <w:rsid w:val="00A215AF"/>
    <w:rsid w:val="00A23D25"/>
    <w:rsid w:val="00A35659"/>
    <w:rsid w:val="00A37631"/>
    <w:rsid w:val="00A450C7"/>
    <w:rsid w:val="00A5299B"/>
    <w:rsid w:val="00A609BB"/>
    <w:rsid w:val="00A61D4A"/>
    <w:rsid w:val="00A66E55"/>
    <w:rsid w:val="00A74962"/>
    <w:rsid w:val="00A807EE"/>
    <w:rsid w:val="00A822F0"/>
    <w:rsid w:val="00A8741D"/>
    <w:rsid w:val="00A92695"/>
    <w:rsid w:val="00A96CBC"/>
    <w:rsid w:val="00AA25D9"/>
    <w:rsid w:val="00AA7ED5"/>
    <w:rsid w:val="00AB1640"/>
    <w:rsid w:val="00AD2442"/>
    <w:rsid w:val="00AD4FD5"/>
    <w:rsid w:val="00AE3D80"/>
    <w:rsid w:val="00AF0F2C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A497B"/>
    <w:rsid w:val="00BB3052"/>
    <w:rsid w:val="00BB572C"/>
    <w:rsid w:val="00BB745A"/>
    <w:rsid w:val="00BB7A96"/>
    <w:rsid w:val="00BC28AD"/>
    <w:rsid w:val="00BD08D5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5F4E"/>
    <w:rsid w:val="00C9254A"/>
    <w:rsid w:val="00CB3D6D"/>
    <w:rsid w:val="00CC0D68"/>
    <w:rsid w:val="00CC7D1F"/>
    <w:rsid w:val="00CD00EA"/>
    <w:rsid w:val="00CE2DDA"/>
    <w:rsid w:val="00CF0C64"/>
    <w:rsid w:val="00CF2192"/>
    <w:rsid w:val="00CF4C57"/>
    <w:rsid w:val="00D01C11"/>
    <w:rsid w:val="00D027D6"/>
    <w:rsid w:val="00D03976"/>
    <w:rsid w:val="00D169AD"/>
    <w:rsid w:val="00D306C4"/>
    <w:rsid w:val="00D43956"/>
    <w:rsid w:val="00D45D65"/>
    <w:rsid w:val="00D476C7"/>
    <w:rsid w:val="00D50DA9"/>
    <w:rsid w:val="00D5254C"/>
    <w:rsid w:val="00D5788E"/>
    <w:rsid w:val="00D6673C"/>
    <w:rsid w:val="00D747CC"/>
    <w:rsid w:val="00D817B5"/>
    <w:rsid w:val="00D94C52"/>
    <w:rsid w:val="00DA3BBA"/>
    <w:rsid w:val="00DA6D73"/>
    <w:rsid w:val="00DB2FDA"/>
    <w:rsid w:val="00DE113C"/>
    <w:rsid w:val="00DE3994"/>
    <w:rsid w:val="00DE45D5"/>
    <w:rsid w:val="00E01186"/>
    <w:rsid w:val="00E021E4"/>
    <w:rsid w:val="00E02483"/>
    <w:rsid w:val="00E02C5B"/>
    <w:rsid w:val="00E10D96"/>
    <w:rsid w:val="00E2498A"/>
    <w:rsid w:val="00E42B3B"/>
    <w:rsid w:val="00E4401F"/>
    <w:rsid w:val="00E522E3"/>
    <w:rsid w:val="00E538BE"/>
    <w:rsid w:val="00E56C69"/>
    <w:rsid w:val="00E66F4C"/>
    <w:rsid w:val="00E80255"/>
    <w:rsid w:val="00E804F6"/>
    <w:rsid w:val="00E904DF"/>
    <w:rsid w:val="00E926CC"/>
    <w:rsid w:val="00E96289"/>
    <w:rsid w:val="00E96EDA"/>
    <w:rsid w:val="00EA305E"/>
    <w:rsid w:val="00EA3341"/>
    <w:rsid w:val="00EA7DF9"/>
    <w:rsid w:val="00EC0922"/>
    <w:rsid w:val="00ED79FA"/>
    <w:rsid w:val="00EE04C5"/>
    <w:rsid w:val="00EE19BA"/>
    <w:rsid w:val="00EE382E"/>
    <w:rsid w:val="00EE7C00"/>
    <w:rsid w:val="00EF30D8"/>
    <w:rsid w:val="00EF38CC"/>
    <w:rsid w:val="00EF6108"/>
    <w:rsid w:val="00F1598F"/>
    <w:rsid w:val="00F24B10"/>
    <w:rsid w:val="00F279DF"/>
    <w:rsid w:val="00F41913"/>
    <w:rsid w:val="00F5599A"/>
    <w:rsid w:val="00F80273"/>
    <w:rsid w:val="00F93270"/>
    <w:rsid w:val="00FA71CA"/>
    <w:rsid w:val="00FB077E"/>
    <w:rsid w:val="00FB4663"/>
    <w:rsid w:val="00FC2A4C"/>
    <w:rsid w:val="00FD1FE1"/>
    <w:rsid w:val="00FE3101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2E63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BA497B"/>
    <w:pPr>
      <w:tabs>
        <w:tab w:val="left" w:pos="1134"/>
        <w:tab w:val="left" w:pos="2268"/>
        <w:tab w:val="left" w:pos="3402"/>
      </w:tabs>
      <w:ind w:left="340" w:hanging="34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BA497B"/>
    <w:pPr>
      <w:tabs>
        <w:tab w:val="left" w:pos="1134"/>
        <w:tab w:val="left" w:pos="2268"/>
        <w:tab w:val="left" w:pos="3402"/>
      </w:tabs>
      <w:ind w:left="340" w:hanging="34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26" Type="http://schemas.openxmlformats.org/officeDocument/2006/relationships/image" Target="media/image13.wmf"/><Relationship Id="rId39" Type="http://schemas.openxmlformats.org/officeDocument/2006/relationships/oleObject" Target="embeddings/oleObject13.bin"/><Relationship Id="rId21" Type="http://schemas.openxmlformats.org/officeDocument/2006/relationships/image" Target="media/image10.jpeg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oleObject" Target="embeddings/oleObject17.bin"/><Relationship Id="rId50" Type="http://schemas.openxmlformats.org/officeDocument/2006/relationships/image" Target="media/image26.jpeg"/><Relationship Id="rId55" Type="http://schemas.openxmlformats.org/officeDocument/2006/relationships/image" Target="media/image31.jpeg"/><Relationship Id="rId63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8.bin"/><Relationship Id="rId41" Type="http://schemas.openxmlformats.org/officeDocument/2006/relationships/oleObject" Target="embeddings/oleObject14.bin"/><Relationship Id="rId54" Type="http://schemas.openxmlformats.org/officeDocument/2006/relationships/image" Target="media/image30.jpeg"/><Relationship Id="rId62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2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6.bin"/><Relationship Id="rId53" Type="http://schemas.openxmlformats.org/officeDocument/2006/relationships/image" Target="media/image29.jpeg"/><Relationship Id="rId58" Type="http://schemas.openxmlformats.org/officeDocument/2006/relationships/image" Target="media/image34.jpe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oleObject" Target="embeddings/oleObject5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image" Target="media/image25.jpeg"/><Relationship Id="rId57" Type="http://schemas.openxmlformats.org/officeDocument/2006/relationships/image" Target="media/image33.jpeg"/><Relationship Id="rId61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9.wmf"/><Relationship Id="rId31" Type="http://schemas.openxmlformats.org/officeDocument/2006/relationships/oleObject" Target="embeddings/oleObject9.bin"/><Relationship Id="rId44" Type="http://schemas.openxmlformats.org/officeDocument/2006/relationships/image" Target="media/image22.wmf"/><Relationship Id="rId52" Type="http://schemas.openxmlformats.org/officeDocument/2006/relationships/image" Target="media/image28.jpeg"/><Relationship Id="rId60" Type="http://schemas.openxmlformats.org/officeDocument/2006/relationships/image" Target="media/image36.jpe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1.bin"/><Relationship Id="rId22" Type="http://schemas.openxmlformats.org/officeDocument/2006/relationships/image" Target="media/image11.wmf"/><Relationship Id="rId27" Type="http://schemas.openxmlformats.org/officeDocument/2006/relationships/oleObject" Target="embeddings/oleObject7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4.jpeg"/><Relationship Id="rId56" Type="http://schemas.openxmlformats.org/officeDocument/2006/relationships/image" Target="media/image32.jpeg"/><Relationship Id="rId64" Type="http://schemas.openxmlformats.org/officeDocument/2006/relationships/footer" Target="footer2.xml"/><Relationship Id="rId8" Type="http://schemas.openxmlformats.org/officeDocument/2006/relationships/image" Target="media/image1.jpeg"/><Relationship Id="rId51" Type="http://schemas.openxmlformats.org/officeDocument/2006/relationships/image" Target="media/image27.jpeg"/><Relationship Id="rId3" Type="http://schemas.microsoft.com/office/2007/relationships/stylesWithEffects" Target="stylesWithEffects.xml"/><Relationship Id="rId12" Type="http://schemas.openxmlformats.org/officeDocument/2006/relationships/image" Target="media/image5.jpeg"/><Relationship Id="rId17" Type="http://schemas.openxmlformats.org/officeDocument/2006/relationships/image" Target="media/image8.wmf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image" Target="media/image3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69</TotalTime>
  <Pages>12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7930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6</cp:revision>
  <cp:lastPrinted>2016-07-15T04:27:00Z</cp:lastPrinted>
  <dcterms:created xsi:type="dcterms:W3CDTF">2016-09-12T02:59:00Z</dcterms:created>
  <dcterms:modified xsi:type="dcterms:W3CDTF">2016-10-12T03:23:00Z</dcterms:modified>
</cp:coreProperties>
</file>